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1587B">
      <w:pPr>
        <w:tabs>
          <w:tab w:val="left" w:pos="1134"/>
        </w:tabs>
        <w:spacing w:line="240" w:lineRule="exact"/>
        <w:ind w:left="1134" w:hanging="1134"/>
        <w:rPr>
          <w:rFonts w:ascii="Times New Roman" w:hAnsi="Times New Roman"/>
          <w:sz w:val="24"/>
        </w:rPr>
      </w:pPr>
      <w:bookmarkStart w:id="0" w:name="_GoBack"/>
      <w:bookmarkEnd w:id="0"/>
      <w:r>
        <w:rPr>
          <w:rFonts w:ascii="Times New Roman" w:hAnsi="Times New Roman"/>
          <w:sz w:val="24"/>
        </w:rPr>
        <w:t>01</w:t>
      </w:r>
      <w:r>
        <w:rPr>
          <w:rFonts w:ascii="Times New Roman" w:hAnsi="Times New Roman"/>
          <w:sz w:val="24"/>
        </w:rPr>
        <w:tab/>
        <w:t>Bundesarchiv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02</w:t>
      </w:r>
      <w:r>
        <w:rPr>
          <w:rFonts w:ascii="Times New Roman" w:hAnsi="Times New Roman"/>
          <w:sz w:val="24"/>
        </w:rPr>
        <w:tab/>
        <w:t>Berlin: Abteilungen Deutsches Reich und DDR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03</w:t>
      </w:r>
      <w:r>
        <w:rPr>
          <w:rFonts w:ascii="Times New Roman" w:hAnsi="Times New Roman"/>
          <w:sz w:val="24"/>
        </w:rPr>
        <w:tab/>
        <w:t>BArch Berlin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05</w:t>
      </w:r>
      <w:r>
        <w:rPr>
          <w:rFonts w:ascii="Times New Roman" w:hAnsi="Times New Roman"/>
          <w:sz w:val="24"/>
        </w:rPr>
        <w:tab/>
        <w:t>Finckensteinallee 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06</w:t>
      </w:r>
      <w:r>
        <w:rPr>
          <w:rFonts w:ascii="Times New Roman" w:hAnsi="Times New Roman"/>
          <w:sz w:val="24"/>
        </w:rPr>
        <w:tab/>
        <w:t>450 569, 12175 Berlin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07</w:t>
      </w:r>
      <w:r>
        <w:rPr>
          <w:rFonts w:ascii="Times New Roman" w:hAnsi="Times New Roman"/>
          <w:sz w:val="24"/>
        </w:rPr>
        <w:tab/>
        <w:t>12205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08</w:t>
      </w:r>
      <w:r>
        <w:rPr>
          <w:rFonts w:ascii="Times New Roman" w:hAnsi="Times New Roman"/>
          <w:sz w:val="24"/>
        </w:rPr>
        <w:tab/>
        <w:t>Berlin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09</w:t>
      </w:r>
      <w:r>
        <w:rPr>
          <w:rFonts w:ascii="Times New Roman" w:hAnsi="Times New Roman"/>
          <w:sz w:val="24"/>
        </w:rPr>
        <w:tab/>
        <w:t>Tel.: 01888 7770-0; Fax: 01888 7770-111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17</w:t>
      </w:r>
      <w:r>
        <w:rPr>
          <w:rFonts w:ascii="Times New Roman" w:hAnsi="Times New Roman"/>
          <w:sz w:val="24"/>
        </w:rPr>
        <w:tab/>
        <w:t>Montag bis Donnerstag 8.00 - 19.00 Uhr, Freitag 8.00 - 16.00 Uh</w:t>
      </w:r>
      <w:r>
        <w:rPr>
          <w:rFonts w:ascii="Times New Roman" w:hAnsi="Times New Roman"/>
          <w:sz w:val="24"/>
        </w:rPr>
        <w:t>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18</w:t>
      </w:r>
      <w:r>
        <w:rPr>
          <w:rFonts w:ascii="Times New Roman" w:hAnsi="Times New Roman"/>
          <w:sz w:val="24"/>
        </w:rPr>
        <w:tab/>
        <w:t>Die Abteilungen Deutsches Reich und DDR des Bundesarchivs in Berlin-Lichterfelde enthalten vor allem Bestände der Zentralbehörden des Deutschen Reiches (von 1867/71 bis 1945), des ehemaligen BDC sowie der Zentralbehörden der sowjetischen Besatzungszone (1945 bis 1949) und der DDR (1949 bis 1990). 1952 ist das Bundesarchiv als nachgeordnete Behörde des Bundesministeriums des Innern in Koblenz errichtet worden. 1990 erfolgte die Vereinigung mit den zentralen Archiven der DDR (Zentrales Staatsarchiv in Po</w:t>
      </w:r>
      <w:r>
        <w:rPr>
          <w:rFonts w:ascii="Times New Roman" w:hAnsi="Times New Roman"/>
          <w:sz w:val="24"/>
        </w:rPr>
        <w:t xml:space="preserve">tsdam, Militärarchiv, Staatliches Filmarchiv, einzelne Teilbestände des Zentralen Parteiarchivs der DDR). 1994 wurde das Berlin Document Center übernommen. Zu beachten ist also, daß sich die Reichsbestände in Berlin-Lichterfelde sowohl aus Beständen und Teilbeständen aus dem Bundesarchiv Koblenz, aus dem ehem. Zentralen Staatsarchiv in Potsdam und aus dem ehemaligen Zentralen Parteiarchiv der DDR zusammensetzen. Ein Teil der Bestände befindet sich im </w:t>
      </w:r>
      <w:r>
        <w:rPr>
          <w:rFonts w:ascii="Courier New" w:hAnsi="Courier New"/>
          <w:sz w:val="24"/>
        </w:rPr>
        <w:t>Zwischenarchiv Dahlwitz-Hoppegarten. Die Benutzung ist je</w:t>
      </w:r>
      <w:r>
        <w:rPr>
          <w:rFonts w:ascii="Courier New" w:hAnsi="Courier New"/>
          <w:sz w:val="24"/>
        </w:rPr>
        <w:t xml:space="preserve">doch generell über das Bundesarchiv Berlin-Lichterfelde zu vereinbaren. </w:t>
      </w:r>
      <w:r>
        <w:rPr>
          <w:rFonts w:ascii="Times New Roman" w:hAnsi="Times New Roman"/>
          <w:sz w:val="24"/>
        </w:rPr>
        <w:t>Aufnahme der Daten: Juli 1992; letzte Korrektur: 2000.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20</w:t>
      </w:r>
      <w:r>
        <w:rPr>
          <w:rFonts w:ascii="Times New Roman" w:hAnsi="Times New Roman"/>
          <w:sz w:val="24"/>
        </w:rPr>
        <w:tab/>
        <w:t>R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Reichstag des Deutschen Reiches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Reiches \ Zentrale Einrichtungen \ #R 101 Reichstag des Deutschen Reiches (einschließlich Zollparlament)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1867 - 1945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26a</w:t>
      </w:r>
      <w:r>
        <w:rPr>
          <w:rFonts w:ascii="Times New Roman" w:hAnsi="Times New Roman"/>
          <w:sz w:val="24"/>
        </w:rPr>
        <w:tab/>
        <w:t>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B. Zollparlament </w:t>
      </w:r>
      <w:r>
        <w:rPr>
          <w:rFonts w:ascii="Times New Roman" w:hAnsi="Times New Roman"/>
          <w:vanish/>
          <w:sz w:val="24"/>
        </w:rPr>
        <w:t>\</w:t>
      </w:r>
      <w:r>
        <w:rPr>
          <w:rFonts w:ascii="Times New Roman" w:hAnsi="Times New Roman"/>
          <w:sz w:val="24"/>
        </w:rPr>
        <w:t xml:space="preserve"> Bibliothekssachen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Ankauf</w:t>
      </w:r>
      <w:r>
        <w:rPr>
          <w:rFonts w:ascii="Times New Roman" w:hAnsi="Times New Roman"/>
          <w:vanish/>
          <w:sz w:val="24"/>
        </w:rPr>
        <w:t>}</w:t>
      </w:r>
      <w:r>
        <w:rPr>
          <w:rFonts w:ascii="Times New Roman" w:hAnsi="Times New Roman"/>
          <w:sz w:val="24"/>
        </w:rPr>
        <w:t xml:space="preserve"> und die E</w:t>
      </w:r>
      <w:r>
        <w:rPr>
          <w:rFonts w:ascii="Times New Roman" w:hAnsi="Times New Roman"/>
          <w:sz w:val="24"/>
        </w:rPr>
        <w:t xml:space="preserve">insendung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n etc. für die </w:t>
      </w:r>
      <w:r>
        <w:rPr>
          <w:rFonts w:ascii="Times New Roman" w:hAnsi="Times New Roman"/>
          <w:vanish/>
          <w:sz w:val="24"/>
        </w:rPr>
        <w:t>k[</w:t>
      </w:r>
      <w:r>
        <w:rPr>
          <w:rFonts w:ascii="Times New Roman" w:hAnsi="Times New Roman"/>
          <w:sz w:val="24"/>
        </w:rPr>
        <w:t xml:space="preserve">Bibliothek des </w:t>
      </w:r>
      <w:r>
        <w:rPr>
          <w:rFonts w:ascii="Times New Roman" w:hAnsi="Times New Roman"/>
          <w:vanish/>
          <w:sz w:val="24"/>
        </w:rPr>
        <w:t>k[</w:t>
      </w:r>
      <w:r>
        <w:rPr>
          <w:rFonts w:ascii="Times New Roman" w:hAnsi="Times New Roman"/>
          <w:sz w:val="24"/>
        </w:rPr>
        <w:t>Zollparlament</w:t>
      </w:r>
      <w:r>
        <w:rPr>
          <w:rFonts w:ascii="Times New Roman" w:hAnsi="Times New Roman"/>
          <w:vanish/>
          <w:sz w:val="24"/>
        </w:rPr>
        <w:t>]k</w:t>
      </w:r>
      <w:r>
        <w:rPr>
          <w:rFonts w:ascii="Times New Roman" w:hAnsi="Times New Roman"/>
          <w:sz w:val="24"/>
        </w:rPr>
        <w:t>s</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1868 - 1869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r>
      <w:r>
        <w:rPr>
          <w:rFonts w:ascii="Times New Roman" w:hAnsi="Times New Roman"/>
          <w:sz w:val="24"/>
        </w:rPr>
        <w:lastRenderedPageBreak/>
        <w:t>26a</w:t>
      </w:r>
      <w:r>
        <w:rPr>
          <w:rFonts w:ascii="Times New Roman" w:hAnsi="Times New Roman"/>
          <w:sz w:val="24"/>
        </w:rPr>
        <w:tab/>
        <w:t>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B. Zollparlament \ Geschäftssachen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Druckarbeiten für das Deutsche Zollparlament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1868 - 1869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 Arbeitsrecht \ Gruppe II: Einzelne Gebiete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w:t>
      </w:r>
      <w:r>
        <w:rPr>
          <w:rFonts w:ascii="Times New Roman" w:hAnsi="Times New Roman"/>
          <w:sz w:val="24"/>
        </w:rPr>
        <w:t>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 Arbeitsrecht \ Gruppe III: Rechtsverhältnisse der Arbeiter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w:t>
      </w:r>
      <w:r>
        <w:rPr>
          <w:rFonts w:ascii="Times New Roman" w:hAnsi="Times New Roman"/>
          <w:sz w:val="24"/>
        </w:rPr>
        <w:t>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 Arbeitsrecht \ Gruppe IV: Schlichtungswesen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w:t>
      </w:r>
      <w:r>
        <w:rPr>
          <w:rFonts w:ascii="Times New Roman" w:hAnsi="Times New Roman"/>
          <w:sz w:val="24"/>
        </w:rPr>
        <w:t>.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II: Bank- und Börsenwesen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1872 - 1928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w:t>
      </w:r>
      <w:r>
        <w:rPr>
          <w:rFonts w:ascii="Times New Roman" w:hAnsi="Times New Roman"/>
          <w:sz w:val="24"/>
        </w:rPr>
        <w:t>3</w:t>
      </w:r>
      <w:r>
        <w:rPr>
          <w:rFonts w:ascii="Times New Roman" w:hAnsi="Times New Roman"/>
          <w:sz w:val="24"/>
        </w:rPr>
        <w:tab/>
        <w:t>1875 - 1912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w:t>
      </w:r>
      <w:r>
        <w:rPr>
          <w:rFonts w:ascii="Times New Roman" w:hAnsi="Times New Roman"/>
          <w:sz w:val="24"/>
        </w:rPr>
        <w:t>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III (alt)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III (alt): Bundesrat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III (neu)</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III (neu): Bodenrecht, Siedlungs- und Wohnungswesen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w:t>
      </w:r>
      <w:r>
        <w:rPr>
          <w:rFonts w:ascii="Times New Roman" w:hAnsi="Times New Roman"/>
          <w:sz w:val="24"/>
        </w:rPr>
        <w:t>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 xml:space="preserve">C., </w:t>
      </w:r>
      <w:r>
        <w:rPr>
          <w:rFonts w:ascii="Times New Roman" w:hAnsi="Times New Roman"/>
          <w:sz w:val="24"/>
        </w:rPr>
        <w:t>Abt. I, Abschn. IV,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IV: Finanzwesen \ Gruppe I: Finanzverwaltung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30696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IV,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IV: Finanzwesen \ Gruppe II: Schuldenverwaltung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w:t>
      </w:r>
      <w:r>
        <w:rPr>
          <w:rFonts w:ascii="Times New Roman" w:hAnsi="Times New Roman"/>
          <w:sz w:val="24"/>
        </w:rPr>
        <w:t>t V: Gemeinwirtschaft \ Gruppe I: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 Gemeinwirtschaft \ Gruppe II: Einzelne Wirtschaftszweige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r>
      <w:r>
        <w:rPr>
          <w:rFonts w:ascii="Times New Roman" w:hAnsi="Times New Roman"/>
          <w:sz w:val="24"/>
        </w:rPr>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sz w:val="24"/>
        </w:rPr>
        <w:t>N.A.1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 Gemeinwirtschaft \ Gruppe III: Selbstverwaltungskörper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w:t>
      </w:r>
      <w:r>
        <w:rPr>
          <w:rFonts w:ascii="Times New Roman" w:hAnsi="Times New Roman"/>
          <w:sz w:val="24"/>
        </w:rPr>
        <w:t>/400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VI: Genossenschaften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w:t>
      </w:r>
      <w:r>
        <w:rPr>
          <w:rFonts w:ascii="Times New Roman" w:hAnsi="Times New Roman"/>
          <w:sz w:val="24"/>
        </w:rPr>
        <w:t>n. VII,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VII: Gesundheits- und Veterinärwesen \ Gruppe I: Gesundheitspflege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r>
      <w:r>
        <w:rPr>
          <w:rFonts w:ascii="Times New Roman" w:hAnsi="Times New Roman"/>
          <w:sz w:val="24"/>
        </w:rPr>
        <w:t>R 101/427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1885 - 1929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VII,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w:t>
      </w:r>
      <w:r>
        <w:rPr>
          <w:rFonts w:ascii="Times New Roman" w:hAnsi="Times New Roman"/>
          <w:sz w:val="24"/>
        </w:rPr>
        <w:t>gebung und Verwaltung \ Abschnitt VII: Gesundheits- und Veterinärwesen \ Gruppe II: Tierkrankheiten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VIII,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VIII: Gewerbeordnung \ Gruppe I: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101/495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VIII,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w:t>
      </w:r>
      <w:r>
        <w:rPr>
          <w:rFonts w:ascii="Times New Roman" w:hAnsi="Times New Roman"/>
          <w:sz w:val="24"/>
        </w:rPr>
        <w:t>ichsgesetzgebung und Verwaltung \ Abschnitt VIII: Gewerbeordnung \ Gruppe II: Gewerbebetrieb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w:t>
      </w:r>
      <w:r>
        <w:rPr>
          <w:rFonts w:ascii="Times New Roman" w:hAnsi="Times New Roman"/>
          <w:sz w:val="24"/>
        </w:rPr>
        <w:t>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VIII,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VIII: Gewerbeordnung \ Gruppe III: Handwerk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1879 - 1913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VIII,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VIII: Gewerbeordnung \ Gruppe IV: Bergwesen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w:t>
      </w:r>
      <w:r>
        <w:rPr>
          <w:rFonts w:ascii="Times New Roman" w:hAnsi="Times New Roman"/>
          <w:sz w:val="24"/>
        </w:rPr>
        <w:t>552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1903 - 1929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IX,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IX: Handel und Verkehr mit Nahrungsmitteln \ Gruppe II: Verkehr mit Nahrungsmitteln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30799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1887 - 1906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w:t>
      </w:r>
      <w:r>
        <w:rPr>
          <w:rFonts w:ascii="Times New Roman" w:hAnsi="Times New Roman"/>
          <w:sz w:val="24"/>
        </w:rPr>
        <w:t xml:space="preserve"> 101/569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 Heerwesen \ Gruppe I: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Bd. 2, </w:t>
      </w:r>
      <w:r>
        <w:rPr>
          <w:rFonts w:ascii="Times New Roman" w:hAnsi="Times New Roman"/>
          <w:sz w:val="24"/>
        </w:rPr>
        <w:t>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t>C., Abt. I, Abschn. X,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 Heerwesen \ Gruppe II: Versorgungswesen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 Heimatwesen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w:t>
      </w:r>
      <w:r>
        <w:rPr>
          <w:rFonts w:ascii="Times New Roman" w:hAnsi="Times New Roman"/>
          <w:sz w:val="24"/>
        </w:rPr>
        <w:t>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 Zivilrecht \ A. Bürgerliches Recht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w:t>
      </w:r>
      <w:r>
        <w:rPr>
          <w:rFonts w:ascii="Times New Roman" w:hAnsi="Times New Roman"/>
          <w:sz w:val="24"/>
        </w:rPr>
        <w:t>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1903 - 1929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Drucksachen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1924 - 1932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w:t>
      </w:r>
      <w:r>
        <w:rPr>
          <w:rFonts w:ascii="Times New Roman" w:hAnsi="Times New Roman"/>
          <w:sz w:val="24"/>
        </w:rPr>
        <w:t>chsgesetzgebung und Verwaltung \ Abschnitt XIII: Justizwesen \ Gruppe I: Zivilrecht \ B. Handels- und Wechselrecht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101/795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w:t>
      </w:r>
      <w:r>
        <w:rPr>
          <w:rFonts w:ascii="Times New Roman" w:hAnsi="Times New Roman"/>
          <w:sz w:val="24"/>
        </w:rPr>
        <w:t>0890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 Zivilrecht \ C. Patentwesen, Muster- und Markenschutz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w:t>
      </w:r>
      <w:r>
        <w:rPr>
          <w:rFonts w:ascii="Times New Roman" w:hAnsi="Times New Roman"/>
          <w:sz w:val="24"/>
        </w:rPr>
        <w:t>gesetzgebung und Verwaltung \ Abschnitt XIII: Justizwesen \ Gruppe I: Zivilrecht \ D. Urheber- und Verlagsrecht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 xml:space="preserve">815 - 816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101/815 - 816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30894, 30895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 an Schriftwerken, Abbildungen usw. (Geistiges Eigentum)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1868 - 1911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 xml:space="preserve">zum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Ausschußverhandlung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 xml:space="preserve">zum </w:t>
      </w:r>
      <w:r>
        <w:rPr>
          <w:rFonts w:ascii="Times New Roman" w:hAnsi="Times New Roman"/>
          <w:vanish/>
          <w:sz w:val="24"/>
        </w:rPr>
        <w:t>s[</w:t>
      </w:r>
      <w:r>
        <w:rPr>
          <w:rFonts w:ascii="Times New Roman" w:hAnsi="Times New Roman"/>
          <w:sz w:val="24"/>
        </w:rPr>
        <w:t>Urh</w:t>
      </w:r>
      <w:r>
        <w:rPr>
          <w:rFonts w:ascii="Times New Roman" w:hAnsi="Times New Roman"/>
          <w:sz w:val="24"/>
        </w:rPr>
        <w:t>eberrecht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1892 - 1906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 xml:space="preserve">zum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Nr.3 N.A.2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Verlagsrechte Literatur</w:t>
      </w:r>
      <w:r>
        <w:rPr>
          <w:rFonts w:ascii="Times New Roman" w:hAnsi="Times New Roman"/>
          <w:vanish/>
          <w:sz w:val="24"/>
        </w:rPr>
        <w:t>]s</w:t>
      </w:r>
      <w:r>
        <w:rPr>
          <w:rFonts w:ascii="Times New Roman" w:hAnsi="Times New Roman"/>
          <w:sz w:val="24"/>
        </w:rPr>
        <w:t xml:space="preserve">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Ausschußverhandlungen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 xml:space="preserve">zum </w:t>
      </w:r>
      <w:r>
        <w:rPr>
          <w:rFonts w:ascii="Times New Roman" w:hAnsi="Times New Roman"/>
          <w:vanish/>
          <w:sz w:val="24"/>
        </w:rPr>
        <w:t>s[</w:t>
      </w:r>
      <w:r>
        <w:rPr>
          <w:rFonts w:ascii="Times New Roman" w:hAnsi="Times New Roman"/>
          <w:sz w:val="24"/>
        </w:rPr>
        <w:t>Verlagsrecht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II: Strafrecht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839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101/83</w:t>
      </w:r>
      <w:r>
        <w:rPr>
          <w:rFonts w:ascii="Times New Roman" w:hAnsi="Times New Roman"/>
          <w:sz w:val="24"/>
        </w:rPr>
        <w:t>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w:t>
      </w:r>
      <w:r>
        <w:rPr>
          <w:rFonts w:ascii="Times New Roman" w:hAnsi="Times New Roman"/>
          <w:sz w:val="24"/>
        </w:rPr>
        <w:t>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1892 - 1913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w:t>
      </w:r>
      <w:r>
        <w:rPr>
          <w:rFonts w:ascii="Times New Roman" w:hAnsi="Times New Roman"/>
          <w:sz w:val="24"/>
        </w:rPr>
        <w:t xml:space="preserve">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1885 - 1912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101/891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III,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III: Verfassung, Verfahren, Vollzug \ A. Gerichtsverfassung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w:t>
      </w:r>
      <w:r>
        <w:rPr>
          <w:rFonts w:ascii="Times New Roman" w:hAnsi="Times New Roman"/>
          <w:sz w:val="24"/>
        </w:rPr>
        <w:t>/909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Zuständigkeit der Schwurgerichte für alle mittels der </w:t>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begangenen Vergehen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1874 - 1911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III,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III: Verfassung, Verfahren, Vollzug \ B. Zivilprozeßverfahren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0z</w:t>
      </w:r>
      <w:r>
        <w:rPr>
          <w:rFonts w:ascii="Times New Roman" w:hAnsi="Times New Roman"/>
          <w:sz w:val="24"/>
        </w:rPr>
        <w:tab/>
        <w:t>R 101/940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XIII, Gr. III,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III: Verfassung, Verfahren, Vollzug \ C. Strafverfahre</w:t>
      </w:r>
      <w:r>
        <w:rPr>
          <w:rFonts w:ascii="Times New Roman" w:hAnsi="Times New Roman"/>
          <w:sz w:val="24"/>
        </w:rPr>
        <w:t>n und Strafvollzug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101/998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w:t>
      </w:r>
      <w:r>
        <w:rPr>
          <w:rFonts w:ascii="Times New Roman" w:hAnsi="Times New Roman"/>
          <w:sz w:val="24"/>
        </w:rPr>
        <w:t>chn. XIII,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XIII: Justizwesen \ Gruppe IV: Gebühren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1006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IC., Abt. I, Abschn. XIV,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XIV: Kirchen und Schulen \ Gruppe I: Kirchen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1013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w:t>
      </w:r>
      <w:r>
        <w:rPr>
          <w:rFonts w:ascii="Times New Roman" w:hAnsi="Times New Roman"/>
          <w:sz w:val="24"/>
        </w:rPr>
        <w:t>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XIV,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XIV: Kirchen und Schulen \ Gruppe II: Schulwesen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1022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XIV a,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w:t>
      </w:r>
      <w:r>
        <w:rPr>
          <w:rFonts w:ascii="Times New Roman" w:hAnsi="Times New Roman"/>
          <w:sz w:val="24"/>
        </w:rPr>
        <w:t>ichsgesetzgebung und Verwaltung \ Abschnitt XV a: Kolonialangelegenheiten \ Gruppe I: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1032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XV a,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w:t>
      </w:r>
      <w:r>
        <w:rPr>
          <w:rFonts w:ascii="Times New Roman" w:hAnsi="Times New Roman"/>
          <w:sz w:val="24"/>
        </w:rPr>
        <w:t>g und Verwaltung \ Abschnitt XV a: Kolonialangelegenheiten \ Gruppe II: Einzelne Kolonien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1069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1083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101/1083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31004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XVII,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XVII: Kriege \ Gruppe III: Krieg mit Rußland, Frankreich, E</w:t>
      </w:r>
      <w:r>
        <w:rPr>
          <w:rFonts w:ascii="Times New Roman" w:hAnsi="Times New Roman"/>
          <w:sz w:val="24"/>
        </w:rPr>
        <w:t>ngland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1700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 xml:space="preserve">R </w:t>
      </w:r>
      <w:r>
        <w:rPr>
          <w:rFonts w:ascii="Times New Roman" w:hAnsi="Times New Roman"/>
          <w:sz w:val="24"/>
        </w:rPr>
        <w:t>101/1792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XVII,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XVII: Kriege \ Gruppe IV: Ausführung des Friedensvertrages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über Ostpreußen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w:t>
      </w:r>
      <w:r>
        <w:rPr>
          <w:rFonts w:ascii="Times New Roman" w:hAnsi="Times New Roman"/>
          <w:sz w:val="24"/>
        </w:rPr>
        <w:t>01/1808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XVIII,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XVIII: Land- und Forstwirtschaft \ Gruppe I: Landwirtschaft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XVI (al</w:t>
      </w:r>
      <w:r>
        <w:rPr>
          <w:rFonts w:ascii="Times New Roman" w:hAnsi="Times New Roman"/>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XVI (alt): Marine und Schiffahrt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XX (alt)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w:t>
      </w:r>
      <w:r>
        <w:rPr>
          <w:rFonts w:ascii="Times New Roman" w:hAnsi="Times New Roman"/>
          <w:sz w:val="24"/>
        </w:rPr>
        <w:t>setzgebung und Verwaltung \ Abschnitt XX (alt): Maß-, Münz- und Gewichtswesen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über das Münzwesen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1869 - 1881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1881 - 1895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XXII a (alt)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w:t>
      </w:r>
      <w:r>
        <w:rPr>
          <w:rFonts w:ascii="Times New Roman" w:hAnsi="Times New Roman"/>
          <w:sz w:val="24"/>
        </w:rPr>
        <w:t xml:space="preserve"> und Verwaltung \ Abschnitt XXII a (alt): Polizeiwesen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101/1899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XXV,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XXV: Postwesen \ Gruppe I: Postwesen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w:t>
      </w:r>
      <w:r>
        <w:rPr>
          <w:rFonts w:ascii="Times New Roman" w:hAnsi="Times New Roman"/>
          <w:sz w:val="24"/>
        </w:rPr>
        <w: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XXV,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XXV: Postwesen \ Gruppe II: Telegraphenwesen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Abschn. XXVI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w:t>
      </w:r>
      <w:r>
        <w:rPr>
          <w:rFonts w:ascii="Times New Roman" w:hAnsi="Times New Roman"/>
          <w:sz w:val="24"/>
        </w:rPr>
        <w:t>nd Verwaltung \ Abschnitt XXVI: Preßwesen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Kautionspflichtigkeit </w:t>
      </w:r>
      <w:r>
        <w:rPr>
          <w:rFonts w:ascii="Times New Roman" w:hAnsi="Times New Roman"/>
          <w:vanish/>
          <w:sz w:val="24"/>
        </w:rPr>
        <w:t>s[2{</w:t>
      </w:r>
      <w:r>
        <w:rPr>
          <w:rFonts w:ascii="Times New Roman" w:hAnsi="Times New Roman"/>
          <w:sz w:val="24"/>
        </w:rPr>
        <w:t>periodische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 xml:space="preserve">, Entziehung der </w:t>
      </w:r>
      <w:r>
        <w:rPr>
          <w:rFonts w:ascii="Times New Roman" w:hAnsi="Times New Roman"/>
          <w:vanish/>
          <w:sz w:val="24"/>
        </w:rPr>
        <w:t>s[2{</w:t>
      </w:r>
      <w:r>
        <w:rPr>
          <w:rFonts w:ascii="Times New Roman" w:hAnsi="Times New Roman"/>
          <w:sz w:val="24"/>
        </w:rPr>
        <w:t>Befugnis zum Betriebe</w:t>
      </w:r>
      <w:r>
        <w:rPr>
          <w:rFonts w:ascii="Times New Roman" w:hAnsi="Times New Roman"/>
          <w:vanish/>
          <w:sz w:val="24"/>
        </w:rPr>
        <w:t>}</w:t>
      </w:r>
      <w:r>
        <w:rPr>
          <w:rFonts w:ascii="Times New Roman" w:hAnsi="Times New Roman"/>
          <w:sz w:val="24"/>
        </w:rPr>
        <w:t xml:space="preserve"> eines </w:t>
      </w:r>
      <w:r>
        <w:rPr>
          <w:rFonts w:ascii="Times New Roman" w:hAnsi="Times New Roman"/>
          <w:vanish/>
          <w:sz w:val="24"/>
        </w:rPr>
        <w:t>1{</w:t>
      </w:r>
      <w:r>
        <w:rPr>
          <w:rFonts w:ascii="Times New Roman" w:hAnsi="Times New Roman"/>
          <w:sz w:val="24"/>
        </w:rPr>
        <w:t>Preßgewerbe</w:t>
      </w:r>
      <w:r>
        <w:rPr>
          <w:rFonts w:ascii="Times New Roman" w:hAnsi="Times New Roman"/>
          <w:vanish/>
          <w:sz w:val="24"/>
        </w:rPr>
        <w:t>}]s</w:t>
      </w:r>
      <w:r>
        <w:rPr>
          <w:rFonts w:ascii="Times New Roman" w:hAnsi="Times New Roman"/>
          <w:sz w:val="24"/>
        </w:rPr>
        <w:t xml:space="preserve">s, </w:t>
      </w:r>
      <w:r>
        <w:rPr>
          <w:rFonts w:ascii="Times New Roman" w:hAnsi="Times New Roman"/>
          <w:vanish/>
          <w:sz w:val="24"/>
        </w:rPr>
        <w:t>s[2{</w:t>
      </w:r>
      <w:r>
        <w:rPr>
          <w:rFonts w:ascii="Times New Roman" w:hAnsi="Times New Roman"/>
          <w:sz w:val="24"/>
        </w:rPr>
        <w:t>Reform</w:t>
      </w:r>
      <w:r>
        <w:rPr>
          <w:rFonts w:ascii="Times New Roman" w:hAnsi="Times New Roman"/>
          <w:vanish/>
          <w:sz w:val="24"/>
        </w:rPr>
        <w:t>}</w:t>
      </w:r>
      <w:r>
        <w:rPr>
          <w:rFonts w:ascii="Times New Roman" w:hAnsi="Times New Roman"/>
          <w:sz w:val="24"/>
        </w:rPr>
        <w:t xml:space="preserve"> der </w:t>
      </w:r>
      <w:r>
        <w:rPr>
          <w:rFonts w:ascii="Times New Roman" w:hAnsi="Times New Roman"/>
          <w:vanish/>
          <w:sz w:val="24"/>
        </w:rPr>
        <w:t>1{</w:t>
      </w:r>
      <w:r>
        <w:rPr>
          <w:rFonts w:ascii="Times New Roman" w:hAnsi="Times New Roman"/>
          <w:sz w:val="24"/>
        </w:rPr>
        <w:t>Preßgesetzgebung</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1870 - 1874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1936 - 1940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101/1936 - 1940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31342 - 31344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Reichs-Preßgesetz</w:t>
      </w:r>
      <w:r>
        <w:rPr>
          <w:rFonts w:ascii="Times New Roman" w:hAnsi="Times New Roman"/>
          <w:vanish/>
          <w:sz w:val="24"/>
        </w:rPr>
        <w:t>]s</w:t>
      </w:r>
      <w:r>
        <w:rPr>
          <w:rFonts w:ascii="Times New Roman" w:hAnsi="Times New Roman"/>
          <w:sz w:val="24"/>
        </w:rPr>
        <w:t xml:space="preserv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s[2{</w:t>
      </w:r>
      <w:r>
        <w:rPr>
          <w:rFonts w:ascii="Times New Roman" w:hAnsi="Times New Roman"/>
          <w:sz w:val="24"/>
        </w:rPr>
        <w:t>Rechtsverhältnisse</w:t>
      </w:r>
      <w:r>
        <w:rPr>
          <w:rFonts w:ascii="Times New Roman" w:hAnsi="Times New Roman"/>
          <w:vanish/>
          <w:sz w:val="24"/>
        </w:rPr>
        <w:t>}</w:t>
      </w:r>
      <w:r>
        <w:rPr>
          <w:rFonts w:ascii="Times New Roman" w:hAnsi="Times New Roman"/>
          <w:sz w:val="24"/>
        </w:rPr>
        <w:t xml:space="preserve"> der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(Bde. 4 und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1867 - 1926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N.A.3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Ausschußverhandlungen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zum Reichs-Preßgesetz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XXVII,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XXVII: Reichsbehörden und Beamte \ Gruppe I: Beamte,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w:t>
      </w:r>
      <w:r>
        <w:rPr>
          <w:rFonts w:ascii="Times New Roman" w:hAnsi="Times New Roman"/>
          <w:sz w:val="24"/>
        </w:rPr>
        <w:t>3</w:t>
      </w:r>
      <w:r>
        <w:rPr>
          <w:rFonts w:ascii="Times New Roman" w:hAnsi="Times New Roman"/>
          <w:sz w:val="24"/>
        </w:rPr>
        <w:tab/>
        <w:t>1907 - 1911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101/1989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XXVII,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XXVII: Reichsbehörden und Beamte \ Gruppe III: Reichs</w:t>
      </w:r>
      <w:r>
        <w:rPr>
          <w:rFonts w:ascii="Times New Roman" w:hAnsi="Times New Roman"/>
          <w:sz w:val="24"/>
        </w:rPr>
        <w:t>behörden,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2029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101/2029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XXVII,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XXVII: Reichsbehörden und Beamte \ Gruppe IV: Einzelne Behörden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2039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101/2039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1903 - 1913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XXVIII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XXVIII: Reichshaushalt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2338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z</w:t>
      </w:r>
      <w:r>
        <w:rPr>
          <w:rFonts w:ascii="Times New Roman" w:hAnsi="Times New Roman"/>
          <w:sz w:val="24"/>
        </w:rPr>
        <w:tab/>
        <w:t>R 101/2338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31518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101/2338/1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31519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101/2375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31533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101/2463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31582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101/2491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101/2497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101/2549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w:t>
      </w:r>
      <w:r>
        <w:rPr>
          <w:rFonts w:ascii="Times New Roman" w:hAnsi="Times New Roman"/>
          <w:sz w:val="24"/>
        </w:rPr>
        <w:t xml:space="preserve"> S. 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101/2564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Etat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1878 - 1898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101/2565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Etat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101/2566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Erwerbung des </w:t>
      </w:r>
      <w:r>
        <w:rPr>
          <w:rFonts w:ascii="Times New Roman" w:hAnsi="Times New Roman"/>
          <w:vanish/>
          <w:sz w:val="24"/>
        </w:rPr>
        <w:t>p[8{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Decker</w:t>
      </w:r>
      <w:r>
        <w:rPr>
          <w:rFonts w:ascii="Times New Roman" w:hAnsi="Times New Roman"/>
          <w:vanish/>
          <w:sz w:val="24"/>
        </w:rPr>
        <w:t>}]p</w:t>
      </w:r>
      <w:r>
        <w:rPr>
          <w:rFonts w:ascii="Times New Roman" w:hAnsi="Times New Roman"/>
          <w:sz w:val="24"/>
        </w:rPr>
        <w:t xml:space="preserve">'schen Grundstücks, Errichtung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1877 - 1906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 S</w:t>
      </w:r>
      <w:r>
        <w:rPr>
          <w:rFonts w:ascii="Times New Roman" w:hAnsi="Times New Roman"/>
          <w:sz w:val="24"/>
        </w:rPr>
        <w:t>eeschiffahrt und Seefischerei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2619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XXXII: Steuerwesen \ Gruppe I: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2663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r>
      <w:r>
        <w:rPr>
          <w:rFonts w:ascii="Times New Roman" w:hAnsi="Times New Roman"/>
          <w:sz w:val="24"/>
        </w:rPr>
        <w:t>2667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XXXII: Steuerwesen \ Gruppe II: Verschiedene Einzelsteuern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2684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1903 - 1918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101/2695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w:t>
      </w:r>
      <w:r>
        <w:rPr>
          <w:rFonts w:ascii="Times New Roman" w:hAnsi="Times New Roman"/>
          <w:sz w:val="24"/>
        </w:rPr>
        <w:t>1/2697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31699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w:t>
      </w:r>
      <w:r>
        <w:rPr>
          <w:rFonts w:ascii="Times New Roman" w:hAnsi="Times New Roman"/>
          <w:sz w:val="24"/>
        </w:rPr>
        <w:t xml:space="preserve"> Deutscher Reichstag \ Abt. I: Reichsgesetzgebung und Verwaltung \ Abschnitt XXXII: Steuerwesen \ Gruppe III: Verschiedene indirekte Steuern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r>
      <w:r>
        <w:rPr>
          <w:rFonts w:ascii="Times New Roman" w:hAnsi="Times New Roman"/>
          <w:sz w:val="24"/>
        </w:rPr>
        <w:t>31712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Bd. 2, S. </w:t>
      </w:r>
      <w:r>
        <w:rPr>
          <w:rFonts w:ascii="Times New Roman" w:hAnsi="Times New Roman"/>
          <w:sz w:val="24"/>
        </w:rPr>
        <w:t>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1898 - 1913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101/2799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XXXII: Steuerwesen \ Grupp</w:t>
      </w:r>
      <w:r>
        <w:rPr>
          <w:rFonts w:ascii="Times New Roman" w:hAnsi="Times New Roman"/>
          <w:sz w:val="24"/>
        </w:rPr>
        <w:t>e IV: Einkommen- und Vermögenssteuer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2810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w:t>
      </w:r>
      <w:r>
        <w:rPr>
          <w:rFonts w:ascii="Times New Roman" w:hAnsi="Times New Roman"/>
          <w:sz w:val="24"/>
        </w:rPr>
        <w:t>837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 (alt)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w:t>
      </w:r>
      <w:r>
        <w:rPr>
          <w:rFonts w:ascii="Times New Roman" w:hAnsi="Times New Roman"/>
          <w:sz w:val="24"/>
        </w:rPr>
        <w:t xml:space="preserve"> Abschnitt XXXII (alt): Vereinswesen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XXXIII,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XXXIII: Verfassung \ Gruppe I: Verfassungsgesetze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2883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w:t>
      </w:r>
      <w:r>
        <w:rPr>
          <w:rFonts w:ascii="Times New Roman" w:hAnsi="Times New Roman"/>
          <w:sz w:val="24"/>
        </w:rPr>
        <w:t>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2893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101/2893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XXXIII,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XXXIII: Verfassung \ Gruppe II: Einzelnes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4</w:t>
      </w:r>
      <w:r>
        <w:rPr>
          <w:rFonts w:ascii="Times New Roman" w:hAnsi="Times New Roman"/>
          <w:sz w:val="24"/>
        </w:rPr>
        <w:tab/>
        <w:t>31783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 Gr. I,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 Verkehrswesen \ Gruppe I: Eisenbahnwesen \ A.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2958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31799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 Gr. I,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 Verkehrswesen \ Gruppe I: Eisenbahnwesen \ B. Tarife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2980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 Verkehrswesen \ Gruppe II: Kraftfahrwesen, Schiffahrt, Radfahrverkehr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2987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101/2992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 Gr. III,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 Verkehrswesen \ Gruppe III: Schiffahrt und Flößerei \ A.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2995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z</w:t>
      </w:r>
      <w:r>
        <w:rPr>
          <w:rFonts w:ascii="Times New Roman" w:hAnsi="Times New Roman"/>
          <w:sz w:val="24"/>
        </w:rPr>
        <w:tab/>
        <w:t>R 101/2995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 Gr. III,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 Verkehrswesen \ Gruppe III: Schiffahrt und Flößerei \ B. Wasserstraßen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3000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 Gr.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 Verkehrswesen \ Gruppe IV: Straßenbahn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3018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w:t>
      </w:r>
      <w:r>
        <w:rPr>
          <w:rFonts w:ascii="Times New Roman" w:hAnsi="Times New Roman"/>
          <w:sz w:val="24"/>
        </w:rPr>
        <w:t>ng \ Abschnitt XXXVI: Verschiedenes \ Gruppe III: Einzelnes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3025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1877 - 1928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XXXVII: Versicherungswesen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3041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1882 - 1902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1903 - 1908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w:t>
      </w:r>
      <w:r>
        <w:rPr>
          <w:rFonts w:ascii="Times New Roman" w:hAnsi="Times New Roman"/>
          <w:sz w:val="24"/>
        </w:rPr>
        <w:t>093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1881 - 1884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1884 - 1897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3096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101/3096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1888 - 1889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31892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w:t>
      </w:r>
      <w:r>
        <w:rPr>
          <w:rFonts w:ascii="Times New Roman" w:hAnsi="Times New Roman"/>
          <w:sz w:val="24"/>
        </w:rPr>
        <w:t>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1882 - 1931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XXXVIII,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w:t>
      </w:r>
      <w:r>
        <w:rPr>
          <w:rFonts w:ascii="Times New Roman" w:hAnsi="Times New Roman"/>
          <w:sz w:val="24"/>
        </w:rPr>
        <w:t>hsgesetzgebung und Verwaltung \ Abschnitt XXXVIII: Verträge, Beziehungen zum Ausland \ Gruppe II: Internationale Fragen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3196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101/3197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w:t>
      </w:r>
      <w:r>
        <w:rPr>
          <w:rFonts w:ascii="Times New Roman" w:hAnsi="Times New Roman"/>
          <w:sz w:val="24"/>
        </w:rPr>
        <w:t>10 - 1925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XXXVIII,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XXXVIII: Verträge, Beziehungen zum Ausland \ Gruppe</w:t>
      </w:r>
      <w:r>
        <w:rPr>
          <w:rFonts w:ascii="Times New Roman" w:hAnsi="Times New Roman"/>
          <w:sz w:val="24"/>
        </w:rPr>
        <w:t xml:space="preserve"> III: Einzelne Staaten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3254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w:t>
      </w:r>
      <w:r>
        <w:rPr>
          <w:rFonts w:ascii="Times New Roman" w:hAnsi="Times New Roman"/>
          <w:sz w:val="24"/>
        </w:rPr>
        <w:t>,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101/3297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XXXIX</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XXXIX: Volkswohlfahrtspflege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3327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4</w:t>
      </w:r>
      <w:r>
        <w:rPr>
          <w:rFonts w:ascii="Times New Roman" w:hAnsi="Times New Roman"/>
          <w:sz w:val="24"/>
        </w:rPr>
        <w:tab/>
        <w:t>31971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 xml:space="preserve">zur </w:t>
      </w:r>
      <w:r>
        <w:rPr>
          <w:rFonts w:ascii="Times New Roman" w:hAnsi="Times New Roman"/>
          <w:vanish/>
          <w:sz w:val="24"/>
        </w:rPr>
        <w:t>s[</w:t>
      </w:r>
      <w:r>
        <w:rPr>
          <w:rFonts w:ascii="Times New Roman" w:hAnsi="Times New Roman"/>
          <w:sz w:val="24"/>
        </w:rPr>
        <w:t>Schund- und Schmutzliteratur</w:t>
      </w:r>
      <w:r>
        <w:rPr>
          <w:rFonts w:ascii="Times New Roman" w:hAnsi="Times New Roman"/>
          <w:vanish/>
          <w:sz w:val="24"/>
        </w:rPr>
        <w:t>]s</w:t>
      </w:r>
      <w:r>
        <w:rPr>
          <w:rFonts w:ascii="Times New Roman" w:hAnsi="Times New Roman"/>
          <w:sz w:val="24"/>
        </w:rPr>
        <w:t xml:space="preserve"> und ihrer Bekämpfung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1891 - 1930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w:t>
      </w:r>
      <w:r>
        <w:rPr>
          <w:rFonts w:ascii="Times New Roman" w:hAnsi="Times New Roman"/>
          <w:sz w:val="24"/>
        </w:rPr>
        <w:t>. Wahlangelegenheiten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Wahlangelegenheiten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3349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31993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Zollsachen, Gr.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w:t>
      </w:r>
      <w:r>
        <w:rPr>
          <w:rFonts w:ascii="Times New Roman" w:hAnsi="Times New Roman"/>
          <w:sz w:val="24"/>
        </w:rPr>
        <w:t xml:space="preserve"> \ Abt. I: Reichsgesetzgebung und Verwaltung \ Abschnitt: Zoll-Sachen \ Gruppe I: Zollverein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3430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1895 - 1913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Zollsachen, Gr.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 Deutscher Reichstag \ Abt. I: Reichsgesetzgebung und Verwaltung \ Abschnitt: Zoll-Sachen \ Gruppe II: Zollgesetz und Regulative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3439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1896 - 1914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Abt. I, Absch. Zollsachen, Gr. 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C. Deutscher Reichstag \ Abt. I: </w:t>
      </w:r>
      <w:r>
        <w:rPr>
          <w:rFonts w:ascii="Times New Roman" w:hAnsi="Times New Roman"/>
          <w:sz w:val="24"/>
        </w:rPr>
        <w:t>Reichsgesetzgebung und Verwaltung \ Abschnitt: Zoll-Sachen \ Gruppe III: Zolltarife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3466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1878 - 1879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1879 - 1887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gedruckte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101/3498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0z</w:t>
      </w:r>
      <w:r>
        <w:rPr>
          <w:rFonts w:ascii="Times New Roman" w:hAnsi="Times New Roman"/>
          <w:sz w:val="24"/>
        </w:rPr>
        <w:tab/>
        <w:t>R 101/3514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r>
      <w:r>
        <w:rPr>
          <w:rFonts w:ascii="Times New Roman" w:hAnsi="Times New Roman"/>
          <w:sz w:val="24"/>
        </w:rPr>
        <w:t>32049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Nr.31 N.A.1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Zoll auf </w:t>
      </w:r>
      <w:r>
        <w:rPr>
          <w:rFonts w:ascii="Times New Roman" w:hAnsi="Times New Roman"/>
          <w:vanish/>
          <w:sz w:val="24"/>
        </w:rPr>
        <w:t>s[</w:t>
      </w:r>
      <w:r>
        <w:rPr>
          <w:rFonts w:ascii="Times New Roman" w:hAnsi="Times New Roman"/>
          <w:sz w:val="24"/>
        </w:rPr>
        <w:t>Bücher</w:t>
      </w:r>
      <w:r>
        <w:rPr>
          <w:rFonts w:ascii="Times New Roman" w:hAnsi="Times New Roman"/>
          <w:vanish/>
          <w:sz w:val="24"/>
        </w:rPr>
        <w:t>]s]s</w:t>
      </w:r>
      <w:r>
        <w:rPr>
          <w:rFonts w:ascii="Times New Roman" w:hAnsi="Times New Roman"/>
          <w:sz w:val="24"/>
        </w:rPr>
        <w:t xml:space="preserve">, Bilder, Gemälde; </w:t>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vanish/>
          <w:sz w:val="24"/>
        </w:rPr>
        <w:t>[</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101/3555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32056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Abschn. XIII, Gr. I,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Abschnitt XIII: Justizwesen \ Gruppe I: Zivilrecht \ D. Urheber- und Verlagsrecht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5129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101/5129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Bd. 3 (Drucksachen), S. </w:t>
      </w:r>
      <w:r>
        <w:rPr>
          <w:rFonts w:ascii="Times New Roman" w:hAnsi="Times New Roman"/>
          <w:sz w:val="24"/>
        </w:rPr>
        <w:t>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32183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Gesetz betr. das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 an Werken der Literatur und der Tonkunst vom 19. Juni 1901, Gesetz zur Ausführung der revidierten </w:t>
      </w:r>
      <w:r>
        <w:rPr>
          <w:rFonts w:ascii="Times New Roman" w:hAnsi="Times New Roman"/>
          <w:vanish/>
          <w:sz w:val="24"/>
        </w:rPr>
        <w:t>s[o[</w:t>
      </w:r>
      <w:r>
        <w:rPr>
          <w:rFonts w:ascii="Times New Roman" w:hAnsi="Times New Roman"/>
          <w:sz w:val="24"/>
        </w:rPr>
        <w:t>Bern</w:t>
      </w:r>
      <w:r>
        <w:rPr>
          <w:rFonts w:ascii="Times New Roman" w:hAnsi="Times New Roman"/>
          <w:vanish/>
          <w:sz w:val="24"/>
        </w:rPr>
        <w:t>]o</w:t>
      </w:r>
      <w:r>
        <w:rPr>
          <w:rFonts w:ascii="Times New Roman" w:hAnsi="Times New Roman"/>
          <w:sz w:val="24"/>
        </w:rPr>
        <w:t>er Übereinkunft</w:t>
      </w:r>
      <w:r>
        <w:rPr>
          <w:rFonts w:ascii="Times New Roman" w:hAnsi="Times New Roman"/>
          <w:vanish/>
          <w:sz w:val="24"/>
        </w:rPr>
        <w:t>]s</w:t>
      </w:r>
      <w:r>
        <w:rPr>
          <w:rFonts w:ascii="Times New Roman" w:hAnsi="Times New Roman"/>
          <w:sz w:val="24"/>
        </w:rPr>
        <w:t xml:space="preserve"> zum </w:t>
      </w:r>
      <w:r>
        <w:rPr>
          <w:rFonts w:ascii="Times New Roman" w:hAnsi="Times New Roman"/>
          <w:vanish/>
          <w:sz w:val="24"/>
        </w:rPr>
        <w:t>s[1{</w:t>
      </w:r>
      <w:r>
        <w:rPr>
          <w:rFonts w:ascii="Times New Roman" w:hAnsi="Times New Roman"/>
          <w:sz w:val="24"/>
        </w:rPr>
        <w:t>Schutz</w:t>
      </w:r>
      <w:r>
        <w:rPr>
          <w:rFonts w:ascii="Times New Roman" w:hAnsi="Times New Roman"/>
          <w:vanish/>
          <w:sz w:val="24"/>
        </w:rPr>
        <w:t>}</w:t>
      </w:r>
      <w:r>
        <w:rPr>
          <w:rFonts w:ascii="Times New Roman" w:hAnsi="Times New Roman"/>
          <w:sz w:val="24"/>
        </w:rPr>
        <w:t xml:space="preserve">e </w:t>
      </w:r>
      <w:r>
        <w:rPr>
          <w:rFonts w:ascii="Times New Roman" w:hAnsi="Times New Roman"/>
          <w:vanish/>
          <w:sz w:val="24"/>
        </w:rPr>
        <w:t>2{</w:t>
      </w:r>
      <w:r>
        <w:rPr>
          <w:rFonts w:ascii="Times New Roman" w:hAnsi="Times New Roman"/>
          <w:sz w:val="24"/>
        </w:rPr>
        <w:t>von Werken der Literatur</w:t>
      </w:r>
      <w:r>
        <w:rPr>
          <w:rFonts w:ascii="Times New Roman" w:hAnsi="Times New Roman"/>
          <w:vanish/>
          <w:sz w:val="24"/>
        </w:rPr>
        <w:t>}]s</w:t>
      </w:r>
      <w:r>
        <w:rPr>
          <w:rFonts w:ascii="Times New Roman" w:hAnsi="Times New Roman"/>
          <w:sz w:val="24"/>
        </w:rPr>
        <w:t xml:space="preserve"> und Kunst vom 13. Nov. 1908 (22. Mai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1900 - 1901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101/5131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(Drucksachen),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32183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Gesetz über das </w:t>
      </w:r>
      <w:r>
        <w:rPr>
          <w:rFonts w:ascii="Times New Roman" w:hAnsi="Times New Roman"/>
          <w:vanish/>
          <w:sz w:val="24"/>
        </w:rPr>
        <w:t>s[</w:t>
      </w:r>
      <w:r>
        <w:rPr>
          <w:rFonts w:ascii="Times New Roman" w:hAnsi="Times New Roman"/>
          <w:sz w:val="24"/>
        </w:rPr>
        <w:t>Verlagsrecht</w:t>
      </w:r>
      <w:r>
        <w:rPr>
          <w:rFonts w:ascii="Times New Roman" w:hAnsi="Times New Roman"/>
          <w:vanish/>
          <w:sz w:val="24"/>
        </w:rPr>
        <w:t>]s</w:t>
      </w:r>
      <w:r>
        <w:rPr>
          <w:rFonts w:ascii="Times New Roman" w:hAnsi="Times New Roman"/>
          <w:sz w:val="24"/>
        </w:rPr>
        <w:t xml:space="preserve"> vom 19. Juni 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1900 - 1901</w:t>
      </w:r>
    </w:p>
    <w:p w:rsidR="00000000" w:rsidRDefault="00C1587B">
      <w:pPr>
        <w:tabs>
          <w:tab w:val="left" w:pos="1134"/>
        </w:tabs>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601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Büro des Reichspräsidenten/Präsidialkanzlei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w:t>
      </w:r>
      <w:r>
        <w:rPr>
          <w:rFonts w:ascii="Times New Roman" w:hAnsi="Times New Roman"/>
          <w:sz w:val="24"/>
        </w:rPr>
        <w:t>7 bis 1945 \ Zivile Behörden und Einrichtungen des Deutschen Reichs \ Zentrale Einrichtungen \ #R 601 Büro des Reichspräsidenten/Präsidialkanzlei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1919 - 1945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26a</w:t>
      </w:r>
      <w:r>
        <w:rPr>
          <w:rFonts w:ascii="Times New Roman" w:hAnsi="Times New Roman"/>
          <w:sz w:val="24"/>
        </w:rPr>
        <w:tab/>
        <w:t>B.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B: Innenpolitik \ Titel II. Reichspräsident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601/50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Persönliche Angelegenheiten des </w:t>
      </w:r>
      <w:r>
        <w:rPr>
          <w:rFonts w:ascii="Times New Roman" w:hAnsi="Times New Roman"/>
          <w:vanish/>
          <w:sz w:val="24"/>
        </w:rPr>
        <w:t>p[7{</w:t>
      </w:r>
      <w:r>
        <w:rPr>
          <w:rFonts w:ascii="Times New Roman" w:hAnsi="Times New Roman"/>
          <w:sz w:val="24"/>
        </w:rPr>
        <w:t>Reichspräsident</w:t>
      </w:r>
      <w:r>
        <w:rPr>
          <w:rFonts w:ascii="Times New Roman" w:hAnsi="Times New Roman"/>
          <w:vanish/>
          <w:sz w:val="24"/>
        </w:rPr>
        <w:t>}</w:t>
      </w:r>
      <w:r>
        <w:rPr>
          <w:rFonts w:ascii="Times New Roman" w:hAnsi="Times New Roman"/>
          <w:sz w:val="24"/>
        </w:rPr>
        <w:t xml:space="preserve">en </w:t>
      </w:r>
      <w:r>
        <w:rPr>
          <w:rFonts w:ascii="Times New Roman" w:hAnsi="Times New Roman"/>
          <w:vanish/>
          <w:sz w:val="24"/>
        </w:rPr>
        <w:t>2{</w:t>
      </w:r>
      <w:r>
        <w:rPr>
          <w:rFonts w:ascii="Times New Roman" w:hAnsi="Times New Roman"/>
          <w:sz w:val="24"/>
        </w:rPr>
        <w:t>Paul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Hindenburg</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Beleidigungsklage von </w:t>
      </w:r>
      <w:r>
        <w:rPr>
          <w:rFonts w:ascii="Times New Roman" w:hAnsi="Times New Roman"/>
          <w:vanish/>
          <w:sz w:val="24"/>
        </w:rPr>
        <w:t>p[7{</w:t>
      </w:r>
      <w:r>
        <w:rPr>
          <w:rFonts w:ascii="Times New Roman" w:hAnsi="Times New Roman"/>
          <w:sz w:val="24"/>
        </w:rPr>
        <w:t>General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Ludendorff</w:t>
      </w:r>
      <w:r>
        <w:rPr>
          <w:rFonts w:ascii="Times New Roman" w:hAnsi="Times New Roman"/>
          <w:vanish/>
          <w:sz w:val="24"/>
        </w:rPr>
        <w:t>}]p</w:t>
      </w:r>
      <w:r>
        <w:rPr>
          <w:rFonts w:ascii="Times New Roman" w:hAnsi="Times New Roman"/>
          <w:sz w:val="24"/>
        </w:rPr>
        <w:t xml:space="preserve"> gegen </w:t>
      </w:r>
      <w:r>
        <w:rPr>
          <w:rFonts w:ascii="Times New Roman" w:hAnsi="Times New Roman"/>
          <w:vanish/>
          <w:sz w:val="24"/>
        </w:rPr>
        <w:t>p[4{</w:t>
      </w:r>
      <w:r>
        <w:rPr>
          <w:rFonts w:ascii="Times New Roman" w:hAnsi="Times New Roman"/>
          <w:sz w:val="24"/>
        </w:rPr>
        <w:t>Prof.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Elze</w:t>
      </w:r>
      <w:r>
        <w:rPr>
          <w:rFonts w:ascii="Times New Roman" w:hAnsi="Times New Roman"/>
          <w:vanish/>
          <w:sz w:val="24"/>
        </w:rPr>
        <w:t>}]p</w:t>
      </w:r>
      <w:r>
        <w:rPr>
          <w:rFonts w:ascii="Times New Roman" w:hAnsi="Times New Roman"/>
          <w:sz w:val="24"/>
        </w:rPr>
        <w:t xml:space="preserve"> wegen dessen Darstellung in seinem </w:t>
      </w:r>
      <w:r>
        <w:rPr>
          <w:rFonts w:ascii="Times New Roman" w:hAnsi="Times New Roman"/>
          <w:vanish/>
          <w:sz w:val="24"/>
        </w:rPr>
        <w:t>t[2{</w:t>
      </w:r>
      <w:r>
        <w:rPr>
          <w:rFonts w:ascii="Times New Roman" w:hAnsi="Times New Roman"/>
          <w:sz w:val="24"/>
        </w:rPr>
        <w:t>Buch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Tannenberg</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w:t>
      </w:r>
      <w:r>
        <w:rPr>
          <w:rFonts w:ascii="Times New Roman" w:hAnsi="Times New Roman"/>
          <w:sz w:val="24"/>
        </w:rPr>
        <w:t>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B. X.</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B: Innenpolitik \ Titel X. Kirchen-, Kultur- und Gesundheitswesen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720 - 721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601/720 - 721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Gr.2 Nr.5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Förderung</w:t>
      </w:r>
      <w:r>
        <w:rPr>
          <w:rFonts w:ascii="Times New Roman" w:hAnsi="Times New Roman"/>
          <w:vanish/>
          <w:sz w:val="24"/>
        </w:rPr>
        <w:t>}</w:t>
      </w:r>
      <w:r>
        <w:rPr>
          <w:rFonts w:ascii="Times New Roman" w:hAnsi="Times New Roman"/>
          <w:sz w:val="24"/>
        </w:rPr>
        <w:t xml:space="preserve"> des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r>
        <w:rPr>
          <w:rFonts w:ascii="Times New Roman" w:hAnsi="Times New Roman"/>
          <w:sz w:val="24"/>
        </w:rPr>
        <w:t xml:space="preserve">s, </w:t>
      </w:r>
      <w:r>
        <w:rPr>
          <w:rFonts w:ascii="Times New Roman" w:hAnsi="Times New Roman"/>
          <w:vanish/>
          <w:sz w:val="24"/>
        </w:rPr>
        <w:t>s[</w:t>
      </w:r>
      <w:r>
        <w:rPr>
          <w:rFonts w:ascii="Times New Roman" w:hAnsi="Times New Roman"/>
          <w:sz w:val="24"/>
        </w:rPr>
        <w:t>Bibliothekswesen</w:t>
      </w:r>
      <w:r>
        <w:rPr>
          <w:rFonts w:ascii="Times New Roman" w:hAnsi="Times New Roman"/>
          <w:vanish/>
          <w:sz w:val="24"/>
        </w:rPr>
        <w:t>]s</w:t>
      </w:r>
      <w:r>
        <w:rPr>
          <w:rFonts w:ascii="Times New Roman" w:hAnsi="Times New Roman"/>
          <w:sz w:val="24"/>
        </w:rPr>
        <w:t>s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C. 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C: Außenpolitik \ Titel V: Kulturelle Beziehungen zum Ausland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1271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601/1271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Auslandsdeutsche, Auslandsschulen, </w:t>
      </w:r>
      <w:r>
        <w:rPr>
          <w:rFonts w:ascii="Times New Roman" w:hAnsi="Times New Roman"/>
          <w:vanish/>
          <w:sz w:val="24"/>
        </w:rPr>
        <w:t>s[</w:t>
      </w:r>
      <w:r>
        <w:rPr>
          <w:rFonts w:ascii="Times New Roman" w:hAnsi="Times New Roman"/>
          <w:sz w:val="24"/>
        </w:rPr>
        <w:t>Auslandsbuchhandel</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D.II.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Abteilung D: Militärpolitik \ Titel II: Eingesandte Schriften </w:t>
      </w:r>
      <w:r>
        <w:rPr>
          <w:rFonts w:ascii="Times New Roman" w:hAnsi="Times New Roman"/>
          <w:sz w:val="24"/>
        </w:rPr>
        <w:t>und Bücher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1322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601/1322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Titel II Gr.1 Nr.1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Eingesandte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Schrift</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O. 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O: Ordenskanzlei \ Titel V: Ehrenzeichen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1415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601/1415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Gr.2 Nr.2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S.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Ehrenzeichen für deutsche Volkspflege; Ordenszeichen; Empfangsbescheinigungen, Rechnungen usw.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r>
        <w:rPr>
          <w:rFonts w:ascii="Times New Roman" w:hAnsi="Times New Roman"/>
          <w:sz w:val="24"/>
        </w:rPr>
        <w:t xml:space="preserve"> über Besitzerzeugnisse und Karteikarten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1941 - 1943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O. IX.</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O: Ordenskanzlei \ Titel IX: Kriegsauszeichnungen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1477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601/147</w:t>
      </w:r>
      <w:r>
        <w:rPr>
          <w:rFonts w:ascii="Times New Roman" w:hAnsi="Times New Roman"/>
          <w:sz w:val="24"/>
        </w:rPr>
        <w:t>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Rechnungen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1944</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Reichskanzlei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Reichs \ Zentrale Einrichtungen \ #R 43 Reichskanzlei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1878 - 1945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25</w:t>
      </w:r>
      <w:r>
        <w:rPr>
          <w:rFonts w:ascii="Times New Roman" w:hAnsi="Times New Roman"/>
          <w:sz w:val="24"/>
        </w:rPr>
        <w:tab/>
        <w:t>1878 - 1919 alte Reichskanzlei; 1919 - 1945 neue Reichskanzlei, für 1919 - 1933 kaum Akten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5. Büroakten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Gr.5 2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11733; 11734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Z</w:t>
      </w:r>
      <w:r>
        <w:rPr>
          <w:rFonts w:ascii="Times New Roman" w:hAnsi="Times New Roman"/>
          <w:sz w:val="24"/>
        </w:rPr>
        <w:t xml:space="preserve">eitungsartikel des </w:t>
      </w:r>
      <w:r>
        <w:rPr>
          <w:rFonts w:ascii="Times New Roman" w:hAnsi="Times New Roman"/>
          <w:vanish/>
          <w:sz w:val="24"/>
        </w:rPr>
        <w:t>k[</w:t>
      </w:r>
      <w:r>
        <w:rPr>
          <w:rFonts w:ascii="Times New Roman" w:hAnsi="Times New Roman"/>
          <w:sz w:val="24"/>
        </w:rPr>
        <w:t>Literarischen Büro</w:t>
      </w:r>
      <w:r>
        <w:rPr>
          <w:rFonts w:ascii="Times New Roman" w:hAnsi="Times New Roman"/>
          <w:vanish/>
          <w:sz w:val="24"/>
        </w:rPr>
        <w:t>]k</w:t>
      </w:r>
      <w:r>
        <w:rPr>
          <w:rFonts w:ascii="Times New Roman" w:hAnsi="Times New Roman"/>
          <w:sz w:val="24"/>
        </w:rPr>
        <w:t>s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Falck</w:t>
      </w:r>
      <w:r>
        <w:rPr>
          <w:rFonts w:ascii="Times New Roman" w:hAnsi="Times New Roman"/>
          <w:vanish/>
          <w:sz w:val="24"/>
        </w:rPr>
        <w:t>}]p</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7. Elsaß-Lothringen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Gr.7 6</w:t>
      </w:r>
      <w:r>
        <w:rPr>
          <w:rFonts w:ascii="Times New Roman" w:hAnsi="Times New Roman"/>
          <w:position w:val="6"/>
          <w:sz w:val="24"/>
        </w:rPr>
        <w:t>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11815, 11816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(Maßnahmen zur militärischen und politischen Sicherheit)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14. Justizsachen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Gr.14 17</w:t>
      </w:r>
      <w:r>
        <w:rPr>
          <w:rFonts w:ascii="Times New Roman" w:hAnsi="Times New Roman"/>
          <w:position w:val="6"/>
          <w:sz w:val="24"/>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12171, 12172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Untersuchungen und strafrechtliche</w:t>
      </w:r>
      <w:r>
        <w:rPr>
          <w:rFonts w:ascii="Times New Roman" w:hAnsi="Times New Roman"/>
          <w:sz w:val="24"/>
        </w:rPr>
        <w:t xml:space="preserve"> Verfolgungen von </w:t>
      </w:r>
      <w:r>
        <w:rPr>
          <w:rFonts w:ascii="Times New Roman" w:hAnsi="Times New Roman"/>
          <w:vanish/>
          <w:sz w:val="24"/>
        </w:rPr>
        <w:t>s[</w:t>
      </w:r>
      <w:r>
        <w:rPr>
          <w:rFonts w:ascii="Times New Roman" w:hAnsi="Times New Roman"/>
          <w:sz w:val="24"/>
        </w:rPr>
        <w:t>Pressvergehen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43/798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Gr.14 17</w:t>
      </w:r>
      <w:r>
        <w:rPr>
          <w:rFonts w:ascii="Times New Roman" w:hAnsi="Times New Roman"/>
          <w:position w:val="6"/>
          <w:sz w:val="24"/>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12171, 12172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Untersuchungen und strafrechtliche Verfolgungen von </w:t>
      </w:r>
      <w:r>
        <w:rPr>
          <w:rFonts w:ascii="Times New Roman" w:hAnsi="Times New Roman"/>
          <w:vanish/>
          <w:sz w:val="24"/>
        </w:rPr>
        <w:t>s[</w:t>
      </w:r>
      <w:r>
        <w:rPr>
          <w:rFonts w:ascii="Times New Roman" w:hAnsi="Times New Roman"/>
          <w:sz w:val="24"/>
        </w:rPr>
        <w:t>Pressvergehen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19. Künste und Wissenschaften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 xml:space="preserve">972 - 974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43/972 - 974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12261 - 12264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Literarische</w:t>
      </w:r>
      <w:r>
        <w:rPr>
          <w:rFonts w:ascii="Times New Roman" w:hAnsi="Times New Roman"/>
          <w:vanish/>
          <w:sz w:val="24"/>
        </w:rPr>
        <w:t>}</w:t>
      </w:r>
      <w:r>
        <w:rPr>
          <w:rFonts w:ascii="Times New Roman" w:hAnsi="Times New Roman"/>
          <w:sz w:val="24"/>
        </w:rPr>
        <w:t xml:space="preserve"> und archivalische </w:t>
      </w:r>
      <w:r>
        <w:rPr>
          <w:rFonts w:ascii="Times New Roman" w:hAnsi="Times New Roman"/>
          <w:vanish/>
          <w:sz w:val="24"/>
        </w:rPr>
        <w:t>2{</w:t>
      </w:r>
      <w:r>
        <w:rPr>
          <w:rFonts w:ascii="Times New Roman" w:hAnsi="Times New Roman"/>
          <w:sz w:val="24"/>
        </w:rPr>
        <w:t>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1877 - 1899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43/976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Austausch </w:t>
      </w:r>
      <w:r>
        <w:rPr>
          <w:rFonts w:ascii="Times New Roman" w:hAnsi="Times New Roman"/>
          <w:vanish/>
          <w:sz w:val="24"/>
        </w:rPr>
        <w:t>s[2{</w:t>
      </w:r>
      <w:r>
        <w:rPr>
          <w:rFonts w:ascii="Times New Roman" w:hAnsi="Times New Roman"/>
          <w:sz w:val="24"/>
        </w:rPr>
        <w:t>amt</w:t>
      </w:r>
      <w:r>
        <w:rPr>
          <w:rFonts w:ascii="Times New Roman" w:hAnsi="Times New Roman"/>
          <w:sz w:val="24"/>
        </w:rPr>
        <w: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en mit fremden Staaten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 xml:space="preserve">1886 - 1891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25. Militärsachen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Gr.25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12453, 12454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Druckschrift</w:t>
      </w:r>
      <w:r>
        <w:rPr>
          <w:rFonts w:ascii="Times New Roman" w:hAnsi="Times New Roman"/>
          <w:vanish/>
          <w:sz w:val="24"/>
        </w:rPr>
        <w:t>]s</w:t>
      </w:r>
      <w:r>
        <w:rPr>
          <w:rFonts w:ascii="Times New Roman" w:hAnsi="Times New Roman"/>
          <w:sz w:val="24"/>
        </w:rPr>
        <w:t>en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32. Presse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1548 - 1556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43/1548 - 1556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1 alt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12561 - 12566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Angelegenheiten der </w:t>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im allgemeinen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1878 - 1898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9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z</w:t>
      </w:r>
      <w:r>
        <w:rPr>
          <w:rFonts w:ascii="Times New Roman" w:hAnsi="Times New Roman"/>
          <w:sz w:val="24"/>
        </w:rPr>
        <w:tab/>
        <w:t>R 43/1557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12567, 12568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Reichspressegesetz</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12569, 12570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Pressgewerbe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1565 - 1566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43/1565 - 1566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12569 - 12572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Amtliche und halbamtliche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3</w:t>
      </w:r>
      <w:r>
        <w:rPr>
          <w:rFonts w:ascii="Times New Roman" w:hAnsi="Times New Roman"/>
          <w:position w:val="6"/>
          <w:sz w:val="24"/>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12571, 12572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Literarisches Büro</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 32 3</w:t>
      </w:r>
      <w:r>
        <w:rPr>
          <w:rFonts w:ascii="Times New Roman" w:hAnsi="Times New Roman"/>
          <w:position w:val="6"/>
          <w:sz w:val="24"/>
        </w:rPr>
        <w:t>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w:t>
      </w:r>
      <w:r>
        <w:rPr>
          <w:rFonts w:ascii="Times New Roman" w:hAnsi="Times New Roman"/>
          <w:sz w:val="24"/>
        </w:rPr>
        <w:t xml:space="preserve"> S. 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12571, 12572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Subventionierte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Zeitungen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4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12579, 12580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Lage des </w:t>
      </w:r>
      <w:r>
        <w:rPr>
          <w:rFonts w:ascii="Times New Roman" w:hAnsi="Times New Roman"/>
          <w:vanish/>
          <w:sz w:val="24"/>
        </w:rPr>
        <w:t>k[</w:t>
      </w:r>
      <w:r>
        <w:rPr>
          <w:rFonts w:ascii="Times New Roman" w:hAnsi="Times New Roman"/>
          <w:sz w:val="24"/>
        </w:rPr>
        <w:t>Scherlverlag</w:t>
      </w:r>
      <w:r>
        <w:rPr>
          <w:rFonts w:ascii="Times New Roman" w:hAnsi="Times New Roman"/>
          <w:vanish/>
          <w:sz w:val="24"/>
        </w:rPr>
        <w:t>]k</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1582 - 1583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43/1582 - 1583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12579 - 12582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Broschüre</w:t>
      </w:r>
      <w:r>
        <w:rPr>
          <w:rFonts w:ascii="Times New Roman" w:hAnsi="Times New Roman"/>
          <w:vanish/>
          <w:sz w:val="24"/>
        </w:rPr>
        <w:t>]s</w:t>
      </w:r>
      <w:r>
        <w:rPr>
          <w:rFonts w:ascii="Times New Roman" w:hAnsi="Times New Roman"/>
          <w:sz w:val="24"/>
        </w:rPr>
        <w:t xml:space="preserve">n und deren </w:t>
      </w:r>
      <w:r>
        <w:rPr>
          <w:rFonts w:ascii="Times New Roman" w:hAnsi="Times New Roman"/>
          <w:vanish/>
          <w:sz w:val="24"/>
        </w:rPr>
        <w:t>s[</w:t>
      </w:r>
      <w:r>
        <w:rPr>
          <w:rFonts w:ascii="Times New Roman" w:hAnsi="Times New Roman"/>
          <w:sz w:val="24"/>
        </w:rPr>
        <w:t>Verfasser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12581, 12582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Buchhandel</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6</w:t>
      </w:r>
      <w:r>
        <w:rPr>
          <w:rFonts w:ascii="Times New Roman" w:hAnsi="Times New Roman"/>
          <w:position w:val="6"/>
          <w:sz w:val="24"/>
          <w:u w:val="single"/>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w:t>
      </w:r>
      <w:r>
        <w:rPr>
          <w:rFonts w:ascii="Times New Roman" w:hAnsi="Times New Roman"/>
          <w:sz w:val="24"/>
        </w:rPr>
        <w:t>. 1,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12581, 12582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Kolportagebuchhandel</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1586 - 1589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43/1586 - 1589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6</w:t>
      </w:r>
      <w:r>
        <w:rPr>
          <w:rFonts w:ascii="Times New Roman" w:hAnsi="Times New Roman"/>
          <w:position w:val="6"/>
          <w:sz w:val="24"/>
          <w:u w:val="single"/>
        </w:rPr>
        <w:t>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12581 - 12584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Verbreitung guter Schriften</w:t>
      </w:r>
      <w:r>
        <w:rPr>
          <w:rFonts w:ascii="Times New Roman" w:hAnsi="Times New Roman"/>
          <w:vanish/>
          <w:sz w:val="24"/>
        </w:rPr>
        <w:t>]s</w:t>
      </w:r>
      <w:r>
        <w:rPr>
          <w:rFonts w:ascii="Times New Roman" w:hAnsi="Times New Roman"/>
          <w:sz w:val="24"/>
        </w:rPr>
        <w:t xml:space="preserve">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43/1590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Gr.32 6</w:t>
      </w:r>
      <w:r>
        <w:rPr>
          <w:rFonts w:ascii="Times New Roman" w:hAnsi="Times New Roman"/>
          <w:position w:val="6"/>
          <w:sz w:val="24"/>
          <w:u w:val="single"/>
        </w:rPr>
        <w:t>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12583, 12584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Verhinderung der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34. Reichsbehörden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1647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43/1647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Gr.34 2</w:t>
      </w:r>
      <w:r>
        <w:rPr>
          <w:rFonts w:ascii="Times New Roman" w:hAnsi="Times New Roman"/>
          <w:position w:val="6"/>
          <w:sz w:val="24"/>
        </w:rPr>
        <w:t>9</w:t>
      </w:r>
      <w:r>
        <w:rPr>
          <w:rFonts w:ascii="Times New Roman" w:hAnsi="Times New Roman"/>
          <w:sz w:val="24"/>
        </w:rPr>
        <w:t>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12603, 12604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r>
        <w:rPr>
          <w:rFonts w:ascii="Times New Roman" w:hAnsi="Times New Roman"/>
          <w:sz w:val="24"/>
        </w:rPr>
        <w:t xml:space="preserve"> und Reichsdruckereibeamte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44. Statistik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2077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43/2077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Gr.44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12861, 12862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Austausch </w:t>
      </w:r>
      <w:r>
        <w:rPr>
          <w:rFonts w:ascii="Times New Roman" w:hAnsi="Times New Roman"/>
          <w:vanish/>
          <w:sz w:val="24"/>
        </w:rPr>
        <w:t>s[2{</w:t>
      </w:r>
      <w:r>
        <w:rPr>
          <w:rFonts w:ascii="Times New Roman" w:hAnsi="Times New Roman"/>
          <w:sz w:val="24"/>
        </w:rPr>
        <w:t>amtliche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47. Unterrichtssachen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2193 - 2194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43/2193, 2194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Gr.47 1</w:t>
      </w:r>
      <w:r>
        <w:rPr>
          <w:rFonts w:ascii="Times New Roman" w:hAnsi="Times New Roman"/>
          <w:position w:val="6"/>
          <w:sz w:val="24"/>
          <w:u w:val="single"/>
        </w:rPr>
        <w:t>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12933 - 12936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Institute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en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w:t>
      </w:r>
      <w:r>
        <w:rPr>
          <w:rFonts w:ascii="Times New Roman" w:hAnsi="Times New Roman"/>
          <w:sz w:val="24"/>
        </w:rPr>
        <w:t>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 Stammakten (1862) 1878 - 1918 \ 53. Wissenschaft und Kunst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2363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43/2363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Gr.53 1</w:t>
      </w:r>
      <w:r>
        <w:rPr>
          <w:rFonts w:ascii="Times New Roman" w:hAnsi="Times New Roman"/>
          <w:position w:val="6"/>
          <w:sz w:val="24"/>
          <w:u w:val="single"/>
        </w:rPr>
        <w:t>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13043, 13044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2367 - 2369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43/2367 - 2369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Gr.53 2</w:t>
      </w:r>
      <w:r>
        <w:rPr>
          <w:rFonts w:ascii="Times New Roman" w:hAnsi="Times New Roman"/>
          <w:position w:val="6"/>
          <w:sz w:val="24"/>
          <w:u w:val="single"/>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13045 - 13048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Archivalische und </w:t>
      </w:r>
      <w:r>
        <w:rPr>
          <w:rFonts w:ascii="Times New Roman" w:hAnsi="Times New Roman"/>
          <w:vanish/>
          <w:sz w:val="24"/>
        </w:rPr>
        <w:t>s[1{</w:t>
      </w:r>
      <w:r>
        <w:rPr>
          <w:rFonts w:ascii="Times New Roman" w:hAnsi="Times New Roman"/>
          <w:sz w:val="24"/>
        </w:rPr>
        <w:t>literarische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Forschung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1900 - 1918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43/2370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Gr.53 2</w:t>
      </w:r>
      <w:r>
        <w:rPr>
          <w:rFonts w:ascii="Times New Roman" w:hAnsi="Times New Roman"/>
          <w:position w:val="6"/>
          <w:sz w:val="24"/>
          <w:u w:val="single"/>
        </w:rPr>
        <w:t>1</w:t>
      </w:r>
      <w:r>
        <w:rPr>
          <w:rFonts w:ascii="Times New Roman" w:hAnsi="Times New Roman"/>
          <w:sz w:val="24"/>
        </w:rPr>
        <w:t xml:space="preserve"> Beiheft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13047, 13048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Das Werk "</w:t>
      </w:r>
      <w:r>
        <w:rPr>
          <w:rFonts w:ascii="Times New Roman" w:hAnsi="Times New Roman"/>
          <w:vanish/>
          <w:sz w:val="24"/>
        </w:rPr>
        <w:t>t[</w:t>
      </w:r>
      <w:r>
        <w:rPr>
          <w:rFonts w:ascii="Times New Roman" w:hAnsi="Times New Roman"/>
          <w:sz w:val="24"/>
        </w:rPr>
        <w:t>Gottsched der Deutsche</w:t>
      </w:r>
      <w:r>
        <w:rPr>
          <w:rFonts w:ascii="Times New Roman" w:hAnsi="Times New Roman"/>
          <w:vanish/>
          <w:sz w:val="24"/>
        </w:rPr>
        <w:t>]t</w:t>
      </w:r>
      <w:r>
        <w:rPr>
          <w:rFonts w:ascii="Times New Roman" w:hAnsi="Times New Roman"/>
          <w:sz w:val="24"/>
        </w:rPr>
        <w:t>", herausgegeben v</w:t>
      </w:r>
      <w:r>
        <w:rPr>
          <w:rFonts w:ascii="Times New Roman" w:hAnsi="Times New Roman"/>
          <w:sz w:val="24"/>
        </w:rPr>
        <w:t xml:space="preserve">on </w:t>
      </w:r>
      <w:r>
        <w:rPr>
          <w:rFonts w:ascii="Times New Roman" w:hAnsi="Times New Roman"/>
          <w:vanish/>
          <w:sz w:val="24"/>
        </w:rPr>
        <w:t>p[2{</w:t>
      </w:r>
      <w:r>
        <w:rPr>
          <w:rFonts w:ascii="Times New Roman" w:hAnsi="Times New Roman"/>
          <w:sz w:val="24"/>
        </w:rPr>
        <w:t>Eugen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Reichel</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2396 - 2397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43/2396 - 2397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 Gr.53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13061, 13062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Schutz des geistigen Eigentums</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1890 - 1913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II. Kriegsakten 1914 - 1918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2437c - 2437l, 2438, 2439, 2439a - 2439c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43/2437c - 2437l, 2438, 2439, 2439a - 2439c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II Kr.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13147 - 13160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43/2440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II Kr. 10</w:t>
      </w:r>
      <w:r>
        <w:rPr>
          <w:rFonts w:ascii="Times New Roman" w:hAnsi="Times New Roman"/>
          <w:position w:val="6"/>
          <w:sz w:val="24"/>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13161, 13162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Aufkläru</w:t>
      </w:r>
      <w:r>
        <w:rPr>
          <w:rFonts w:ascii="Times New Roman" w:hAnsi="Times New Roman"/>
          <w:sz w:val="24"/>
        </w:rPr>
        <w:t>ngsdienst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Flugblätter</w:t>
      </w:r>
      <w:r>
        <w:rPr>
          <w:rFonts w:ascii="Times New Roman" w:hAnsi="Times New Roman"/>
          <w:vanish/>
          <w:sz w:val="24"/>
        </w:rPr>
        <w:t>]s</w:t>
      </w:r>
      <w:r>
        <w:rPr>
          <w:rFonts w:ascii="Times New Roman" w:hAnsi="Times New Roman"/>
          <w:sz w:val="24"/>
        </w:rPr>
        <w:t>, Propagandareden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55</w:t>
      </w:r>
      <w:r>
        <w:rPr>
          <w:rFonts w:ascii="Times New Roman" w:hAnsi="Times New Roman"/>
          <w:sz w:val="24"/>
        </w:rPr>
        <w:tab/>
        <w:t>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2442a - 2442d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43/2442a - 2442d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II Kr.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13165 - 13168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Drucksachen einschl. </w:t>
      </w:r>
      <w:r>
        <w:rPr>
          <w:rFonts w:ascii="Times New Roman" w:hAnsi="Times New Roman"/>
          <w:vanish/>
          <w:sz w:val="24"/>
        </w:rPr>
        <w:t>s[2{</w:t>
      </w:r>
      <w:r>
        <w:rPr>
          <w:rFonts w:ascii="Times New Roman" w:hAnsi="Times New Roman"/>
          <w:sz w:val="24"/>
        </w:rPr>
        <w:t>amtliche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en (Aufrufe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II Kr. 17 Adh. 2 Beiheft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13205, 13206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Unterstützungsgesuche zur Bereitstellung von Mitteln</w:t>
      </w:r>
      <w:r>
        <w:rPr>
          <w:rFonts w:ascii="Times New Roman" w:hAnsi="Times New Roman"/>
          <w:vanish/>
          <w:sz w:val="24"/>
        </w:rPr>
        <w:t>}</w:t>
      </w:r>
      <w:r>
        <w:rPr>
          <w:rFonts w:ascii="Times New Roman" w:hAnsi="Times New Roman"/>
          <w:sz w:val="24"/>
        </w:rPr>
        <w:t xml:space="preserve"> für </w:t>
      </w:r>
      <w:r>
        <w:rPr>
          <w:rFonts w:ascii="Times New Roman" w:hAnsi="Times New Roman"/>
          <w:vanish/>
          <w:sz w:val="24"/>
        </w:rPr>
        <w:t>1{</w:t>
      </w:r>
      <w:r>
        <w:rPr>
          <w:rFonts w:ascii="Times New Roman" w:hAnsi="Times New Roman"/>
          <w:sz w:val="24"/>
        </w:rPr>
        <w:t>Lesestoff</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Alte Reichskanzlei \ IV. Revolutionsakten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2494f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43/2494</w:t>
      </w:r>
      <w:r>
        <w:rPr>
          <w:rFonts w:ascii="Times New Roman" w:hAnsi="Times New Roman"/>
          <w:sz w:val="24"/>
        </w:rPr>
        <w:t>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IV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r>
        <w:rPr>
          <w:rFonts w:ascii="Times New Roman" w:hAnsi="Times New Roman"/>
          <w:sz w:val="24"/>
        </w:rPr>
        <w:t>, Vereins- und Versammlungsrecht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Neue Reichskanzlei \ 2.1. Generalia \ 2.1.13. Reichskanzlei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3603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43/3603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51265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Verzeichnis der </w:t>
      </w:r>
      <w:r>
        <w:rPr>
          <w:rFonts w:ascii="Times New Roman" w:hAnsi="Times New Roman"/>
          <w:vanish/>
          <w:sz w:val="24"/>
        </w:rPr>
        <w:t>s[</w:t>
      </w:r>
      <w:r>
        <w:rPr>
          <w:rFonts w:ascii="Times New Roman" w:hAnsi="Times New Roman"/>
          <w:sz w:val="24"/>
        </w:rPr>
        <w:t>Neuerwerbung</w:t>
      </w:r>
      <w:r>
        <w:rPr>
          <w:rFonts w:ascii="Times New Roman" w:hAnsi="Times New Roman"/>
          <w:vanish/>
          <w:sz w:val="24"/>
        </w:rPr>
        <w:t>]s</w:t>
      </w:r>
      <w:r>
        <w:rPr>
          <w:rFonts w:ascii="Times New Roman" w:hAnsi="Times New Roman"/>
          <w:sz w:val="24"/>
        </w:rPr>
        <w:t xml:space="preserve">en der </w:t>
      </w:r>
      <w:r>
        <w:rPr>
          <w:rFonts w:ascii="Times New Roman" w:hAnsi="Times New Roman"/>
          <w:vanish/>
          <w:sz w:val="24"/>
        </w:rPr>
        <w:t>s[</w:t>
      </w:r>
      <w:r>
        <w:rPr>
          <w:rFonts w:ascii="Times New Roman" w:hAnsi="Times New Roman"/>
          <w:sz w:val="24"/>
        </w:rPr>
        <w:t>Bücherei der Reichskanzlei</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Unvollständig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Neue Reichskanzlei \ 2.1. Generalia \ 2.1.14. Reichskanzler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3625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43/3625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51268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Übersendung des </w:t>
      </w:r>
      <w:r>
        <w:rPr>
          <w:rFonts w:ascii="Times New Roman" w:hAnsi="Times New Roman"/>
          <w:vanish/>
          <w:sz w:val="24"/>
        </w:rPr>
        <w:t>t[2{</w:t>
      </w:r>
      <w:r>
        <w:rPr>
          <w:rFonts w:ascii="Times New Roman" w:hAnsi="Times New Roman"/>
          <w:sz w:val="24"/>
        </w:rPr>
        <w:t>Roman</w:t>
      </w:r>
      <w:r>
        <w:rPr>
          <w:rFonts w:ascii="Times New Roman" w:hAnsi="Times New Roman"/>
          <w:vanish/>
          <w:sz w:val="24"/>
        </w:rPr>
        <w:t>}</w:t>
      </w:r>
      <w:r>
        <w:rPr>
          <w:rFonts w:ascii="Times New Roman" w:hAnsi="Times New Roman"/>
          <w:sz w:val="24"/>
        </w:rPr>
        <w:t xml:space="preserve">s der steirischen </w:t>
      </w:r>
      <w:r>
        <w:rPr>
          <w:rFonts w:ascii="Times New Roman" w:hAnsi="Times New Roman"/>
          <w:vanish/>
          <w:sz w:val="24"/>
        </w:rPr>
        <w:t>p[5{</w:t>
      </w:r>
      <w:r>
        <w:rPr>
          <w:rFonts w:ascii="Times New Roman" w:hAnsi="Times New Roman"/>
          <w:sz w:val="24"/>
        </w:rPr>
        <w:t>Schriftstellerin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Paula</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Gr</w:t>
      </w:r>
      <w:r>
        <w:rPr>
          <w:rFonts w:ascii="Times New Roman" w:hAnsi="Times New Roman"/>
          <w:sz w:val="24"/>
        </w:rPr>
        <w:t>ogger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1{</w:t>
      </w:r>
      <w:r>
        <w:rPr>
          <w:rFonts w:ascii="Times New Roman" w:hAnsi="Times New Roman"/>
          <w:sz w:val="24"/>
        </w:rPr>
        <w:t>Grimmingtor</w:t>
      </w:r>
      <w:r>
        <w:rPr>
          <w:rFonts w:ascii="Times New Roman" w:hAnsi="Times New Roman"/>
          <w:vanish/>
          <w:sz w:val="24"/>
        </w:rPr>
        <w:t>}]t</w:t>
      </w:r>
      <w:r>
        <w:rPr>
          <w:rFonts w:ascii="Times New Roman" w:hAnsi="Times New Roman"/>
          <w:sz w:val="24"/>
        </w:rPr>
        <w:t xml:space="preserve">" an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r>
        <w:rPr>
          <w:rFonts w:ascii="Times New Roman" w:hAnsi="Times New Roman"/>
          <w:sz w:val="24"/>
        </w:rPr>
        <w:t xml:space="preserve"> durch die </w:t>
      </w:r>
      <w:r>
        <w:rPr>
          <w:rFonts w:ascii="Times New Roman" w:hAnsi="Times New Roman"/>
          <w:vanish/>
          <w:sz w:val="24"/>
        </w:rPr>
        <w:t>k[1{</w:t>
      </w:r>
      <w:r>
        <w:rPr>
          <w:rFonts w:ascii="Times New Roman" w:hAnsi="Times New Roman"/>
          <w:sz w:val="24"/>
        </w:rPr>
        <w:t>Ostdeutsche Verlags-GmbH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Breslau</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Neue Reichskanzlei \ 2.3. Handakten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3655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43/3655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Handakte Noack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51273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Angebote und </w:t>
      </w:r>
      <w:r>
        <w:rPr>
          <w:rFonts w:ascii="Times New Roman" w:hAnsi="Times New Roman"/>
          <w:vanish/>
          <w:sz w:val="24"/>
        </w:rPr>
        <w:t>s[</w:t>
      </w:r>
      <w:r>
        <w:rPr>
          <w:rFonts w:ascii="Times New Roman" w:hAnsi="Times New Roman"/>
          <w:sz w:val="24"/>
        </w:rPr>
        <w:t>Druckaufträge</w:t>
      </w:r>
      <w:r>
        <w:rPr>
          <w:rFonts w:ascii="Times New Roman" w:hAnsi="Times New Roman"/>
          <w:vanish/>
          <w:sz w:val="24"/>
        </w:rPr>
        <w:t>]s</w:t>
      </w:r>
      <w:r>
        <w:rPr>
          <w:rFonts w:ascii="Times New Roman" w:hAnsi="Times New Roman"/>
          <w:sz w:val="24"/>
        </w:rPr>
        <w:t xml:space="preserve"> für Briefbögen u. a. </w:t>
      </w:r>
      <w:r>
        <w:rPr>
          <w:rFonts w:ascii="Times New Roman" w:hAnsi="Times New Roman"/>
          <w:vanish/>
          <w:sz w:val="24"/>
        </w:rPr>
        <w:t>s[</w:t>
      </w:r>
      <w:r>
        <w:rPr>
          <w:rFonts w:ascii="Times New Roman" w:hAnsi="Times New Roman"/>
          <w:sz w:val="24"/>
        </w:rPr>
        <w:t>Drucksachen der Reichskanzlei</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1933 - 1944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Registratur Lammers, Reichsminister und Chef der Reichskanzlei \ 3.1. Persönliche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4031 - 4031a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43/4031 - 4031a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La</w:t>
      </w:r>
      <w:r>
        <w:rPr>
          <w:rFonts w:ascii="Times New Roman" w:hAnsi="Times New Roman"/>
          <w:sz w:val="24"/>
        </w:rPr>
        <w:t>mmers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Reichsminister und Chef der Reichskanzlei</w:t>
      </w:r>
      <w:r>
        <w:rPr>
          <w:rFonts w:ascii="Times New Roman" w:hAnsi="Times New Roman"/>
          <w:vanish/>
          <w:sz w:val="24"/>
        </w:rPr>
        <w:t>}]p</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Herausgeber</w:t>
      </w:r>
      <w:r>
        <w:rPr>
          <w:rFonts w:ascii="Times New Roman" w:hAnsi="Times New Roman"/>
          <w:vanish/>
          <w:sz w:val="24"/>
        </w:rPr>
        <w:t>]s</w:t>
      </w:r>
      <w:r>
        <w:rPr>
          <w:rFonts w:ascii="Times New Roman" w:hAnsi="Times New Roman"/>
          <w:sz w:val="24"/>
        </w:rPr>
        <w:t xml:space="preserve">n und </w:t>
      </w:r>
      <w:r>
        <w:rPr>
          <w:rFonts w:ascii="Times New Roman" w:hAnsi="Times New Roman"/>
          <w:vanish/>
          <w:sz w:val="24"/>
        </w:rPr>
        <w:t>s[</w:t>
      </w:r>
      <w:r>
        <w:rPr>
          <w:rFonts w:ascii="Times New Roman" w:hAnsi="Times New Roman"/>
          <w:sz w:val="24"/>
        </w:rPr>
        <w:t>Autor</w:t>
      </w:r>
      <w:r>
        <w:rPr>
          <w:rFonts w:ascii="Times New Roman" w:hAnsi="Times New Roman"/>
          <w:vanish/>
          <w:sz w:val="24"/>
        </w:rPr>
        <w:t>]s</w:t>
      </w:r>
      <w:r>
        <w:rPr>
          <w:rFonts w:ascii="Times New Roman" w:hAnsi="Times New Roman"/>
          <w:sz w:val="24"/>
        </w:rPr>
        <w:t xml:space="preserve">en eingesandte </w:t>
      </w:r>
      <w:r>
        <w:rPr>
          <w:rFonts w:ascii="Times New Roman" w:hAnsi="Times New Roman"/>
          <w:vanish/>
          <w:sz w:val="24"/>
        </w:rPr>
        <w:t>s[</w:t>
      </w:r>
      <w:r>
        <w:rPr>
          <w:rFonts w:ascii="Times New Roman" w:hAnsi="Times New Roman"/>
          <w:sz w:val="24"/>
        </w:rPr>
        <w:t>Buchneuerscheinung</w:t>
      </w:r>
      <w:r>
        <w:rPr>
          <w:rFonts w:ascii="Times New Roman" w:hAnsi="Times New Roman"/>
          <w:vanish/>
          <w:sz w:val="24"/>
        </w:rPr>
        <w:t>]s</w:t>
      </w:r>
      <w:r>
        <w:rPr>
          <w:rFonts w:ascii="Times New Roman" w:hAnsi="Times New Roman"/>
          <w:sz w:val="24"/>
        </w:rPr>
        <w:t xml:space="preserve">en und Veröffentlichungen in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Registratur Lammers, Reichsminister und Chef der Reichskanzlei \ 3.5. Wissenschaftlich-publizistische Tätigkeit Lammers'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4024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w:t>
      </w:r>
      <w:r>
        <w:rPr>
          <w:rFonts w:ascii="Times New Roman" w:hAnsi="Times New Roman"/>
          <w:vanish/>
          <w:sz w:val="24"/>
        </w:rPr>
        <w:t>t[</w:t>
      </w:r>
      <w:r>
        <w:rPr>
          <w:rFonts w:ascii="Times New Roman" w:hAnsi="Times New Roman"/>
          <w:sz w:val="24"/>
        </w:rPr>
        <w:t>Die Rechtssprechung des Staatsgerichtshofes für das Deutsche Reich und des Reichsgerichts auf Grund Artikel 13 Abs. 2 der We</w:t>
      </w:r>
      <w:r>
        <w:rPr>
          <w:rFonts w:ascii="Times New Roman" w:hAnsi="Times New Roman"/>
          <w:sz w:val="24"/>
        </w:rPr>
        <w:t>imarer Reichsverfassung</w:t>
      </w:r>
      <w:r>
        <w:rPr>
          <w:rFonts w:ascii="Times New Roman" w:hAnsi="Times New Roman"/>
          <w:vanish/>
          <w:sz w:val="24"/>
        </w:rPr>
        <w:t>]t</w:t>
      </w:r>
      <w:r>
        <w:rPr>
          <w:rFonts w:ascii="Times New Roman" w:hAnsi="Times New Roman"/>
          <w:sz w:val="24"/>
        </w:rPr>
        <w:t xml:space="preserve">", hg. v. </w:t>
      </w:r>
      <w:r>
        <w:rPr>
          <w:rFonts w:ascii="Times New Roman" w:hAnsi="Times New Roman"/>
          <w:vanish/>
          <w:sz w:val="24"/>
        </w:rPr>
        <w:t>p[2{</w:t>
      </w:r>
      <w:r>
        <w:rPr>
          <w:rFonts w:ascii="Times New Roman" w:hAnsi="Times New Roman"/>
          <w:sz w:val="24"/>
        </w:rPr>
        <w:t>Hans-Heinrich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Lammers</w:t>
      </w:r>
      <w:r>
        <w:rPr>
          <w:rFonts w:ascii="Times New Roman" w:hAnsi="Times New Roman"/>
          <w:vanish/>
          <w:sz w:val="24"/>
        </w:rPr>
        <w:t>}]p</w:t>
      </w:r>
      <w:r>
        <w:rPr>
          <w:rFonts w:ascii="Times New Roman" w:hAnsi="Times New Roman"/>
          <w:sz w:val="24"/>
        </w:rPr>
        <w:t xml:space="preserve"> und </w:t>
      </w:r>
      <w:r>
        <w:rPr>
          <w:rFonts w:ascii="Times New Roman" w:hAnsi="Times New Roman"/>
          <w:vanish/>
          <w:sz w:val="24"/>
        </w:rPr>
        <w:t>p[2{</w:t>
      </w:r>
      <w:r>
        <w:rPr>
          <w:rFonts w:ascii="Times New Roman" w:hAnsi="Times New Roman"/>
          <w:sz w:val="24"/>
        </w:rPr>
        <w:t>Walter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Simons</w:t>
      </w:r>
      <w:r>
        <w:rPr>
          <w:rFonts w:ascii="Times New Roman" w:hAnsi="Times New Roman"/>
          <w:vanish/>
          <w:sz w:val="24"/>
        </w:rPr>
        <w:t>}]p</w:t>
      </w:r>
      <w:r>
        <w:rPr>
          <w:rFonts w:ascii="Times New Roman" w:hAnsi="Times New Roman"/>
          <w:sz w:val="24"/>
        </w:rPr>
        <w:t>, Bd.1 - 6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Enthält nur: Schriftwechsel über die Herausgabe des abschließenden 6. Bandes der Entscheidungs-Sammlung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Geburtstagsglückwünsche und Kondolenzschreiben </w:t>
      </w:r>
      <w:r>
        <w:rPr>
          <w:rFonts w:ascii="Times New Roman" w:hAnsi="Times New Roman"/>
          <w:vanish/>
          <w:sz w:val="24"/>
        </w:rPr>
        <w:t>p[</w:t>
      </w:r>
      <w:r>
        <w:rPr>
          <w:rFonts w:ascii="Times New Roman" w:hAnsi="Times New Roman"/>
          <w:sz w:val="24"/>
        </w:rPr>
        <w:t>Lammers</w:t>
      </w:r>
      <w:r>
        <w:rPr>
          <w:rFonts w:ascii="Times New Roman" w:hAnsi="Times New Roman"/>
          <w:vanish/>
          <w:sz w:val="24"/>
        </w:rPr>
        <w:t>]p</w:t>
      </w:r>
      <w:r>
        <w:rPr>
          <w:rFonts w:ascii="Times New Roman" w:hAnsi="Times New Roman"/>
          <w:sz w:val="24"/>
        </w:rPr>
        <w:t xml:space="preserve"> an </w:t>
      </w:r>
      <w:r>
        <w:rPr>
          <w:rFonts w:ascii="Times New Roman" w:hAnsi="Times New Roman"/>
          <w:vanish/>
          <w:sz w:val="24"/>
        </w:rPr>
        <w:t>s[</w:t>
      </w:r>
      <w:r>
        <w:rPr>
          <w:rFonts w:ascii="Times New Roman" w:hAnsi="Times New Roman"/>
          <w:sz w:val="24"/>
        </w:rPr>
        <w:t>Verleger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Schriftleiter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Registratur Lammers, Reichsminister und Chef der Reichskanzlei \ 3.6. Privater und privat-dienstlicher Schriftwechsel vo</w:t>
      </w:r>
      <w:r>
        <w:rPr>
          <w:rFonts w:ascii="Times New Roman" w:hAnsi="Times New Roman"/>
          <w:sz w:val="24"/>
        </w:rPr>
        <w:t>n Dr. Lammers \ 3.6.4. Schriftwechsel mit höheren Beamten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4074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Sammlung S - 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p[2{</w:t>
      </w:r>
      <w:r>
        <w:rPr>
          <w:rFonts w:ascii="Times New Roman" w:hAnsi="Times New Roman"/>
          <w:sz w:val="24"/>
        </w:rPr>
        <w:t>Erich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Zweigert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Staatssekretär a. D.</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1923 - 1933</w:t>
      </w:r>
      <w:r>
        <w:rPr>
          <w:rFonts w:ascii="Times New Roman" w:hAnsi="Times New Roman"/>
          <w:vanish/>
          <w:sz w:val="24"/>
        </w:rPr>
        <w:t>]z</w:t>
      </w:r>
      <w:r>
        <w:rPr>
          <w:rFonts w:ascii="Times New Roman" w:hAnsi="Times New Roman"/>
          <w:sz w:val="24"/>
        </w:rPr>
        <w:t xml:space="preserve"> Staatssekretär im Reichsinnenministerium, </w:t>
      </w:r>
      <w:r>
        <w:rPr>
          <w:rFonts w:ascii="Times New Roman" w:hAnsi="Times New Roman"/>
          <w:vanish/>
          <w:sz w:val="24"/>
        </w:rPr>
        <w:t>z[</w:t>
      </w:r>
      <w:r>
        <w:rPr>
          <w:rFonts w:ascii="Times New Roman" w:hAnsi="Times New Roman"/>
          <w:sz w:val="24"/>
        </w:rPr>
        <w:t>1937 - 1942</w:t>
      </w:r>
      <w:r>
        <w:rPr>
          <w:rFonts w:ascii="Times New Roman" w:hAnsi="Times New Roman"/>
          <w:vanish/>
          <w:sz w:val="24"/>
        </w:rPr>
        <w:t>]z</w:t>
      </w:r>
      <w:r>
        <w:rPr>
          <w:rFonts w:ascii="Times New Roman" w:hAnsi="Times New Roman"/>
          <w:sz w:val="24"/>
        </w:rPr>
        <w:t xml:space="preserve"> Berater für </w:t>
      </w:r>
      <w:r>
        <w:rPr>
          <w:rFonts w:ascii="Times New Roman" w:hAnsi="Times New Roman"/>
          <w:vanish/>
          <w:sz w:val="24"/>
        </w:rPr>
        <w:t>k[p[2{</w:t>
      </w:r>
      <w:r>
        <w:rPr>
          <w:rFonts w:ascii="Times New Roman" w:hAnsi="Times New Roman"/>
          <w:sz w:val="24"/>
        </w:rPr>
        <w:t>Carl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Heymanns</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s[</w:t>
      </w:r>
      <w:r>
        <w:rPr>
          <w:rFonts w:ascii="Times New Roman" w:hAnsi="Times New Roman"/>
          <w:sz w:val="24"/>
        </w:rPr>
        <w:t>Verlag</w:t>
      </w:r>
      <w:r>
        <w:rPr>
          <w:rFonts w:ascii="Times New Roman" w:hAnsi="Times New Roman"/>
          <w:vanish/>
          <w:sz w:val="24"/>
        </w:rPr>
        <w:t>]s]k</w:t>
      </w:r>
      <w:r>
        <w:rPr>
          <w:rFonts w:ascii="Times New Roman" w:hAnsi="Times New Roman"/>
          <w:sz w:val="24"/>
        </w:rPr>
        <w:t xml:space="preserve">): Beschwerde gegen die wegen politischer Unzuverlässigkeit erfolgte Ablehnung seines Aufnahmeantrages in die Reichsschrifttumskammer, Gruppe </w:t>
      </w:r>
      <w:r>
        <w:rPr>
          <w:rFonts w:ascii="Times New Roman" w:hAnsi="Times New Roman"/>
          <w:vanish/>
          <w:sz w:val="24"/>
        </w:rPr>
        <w:t>s[</w:t>
      </w:r>
      <w:r>
        <w:rPr>
          <w:rFonts w:ascii="Times New Roman" w:hAnsi="Times New Roman"/>
          <w:sz w:val="24"/>
        </w:rPr>
        <w:t>Schriftwalter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Lektor</w:t>
      </w:r>
      <w:r>
        <w:rPr>
          <w:rFonts w:ascii="Times New Roman" w:hAnsi="Times New Roman"/>
          <w:vanish/>
          <w:sz w:val="24"/>
        </w:rPr>
        <w:t>]s</w:t>
      </w:r>
      <w:r>
        <w:rPr>
          <w:rFonts w:ascii="Times New Roman" w:hAnsi="Times New Roman"/>
          <w:sz w:val="24"/>
        </w:rPr>
        <w:t>en (</w:t>
      </w:r>
      <w:r>
        <w:rPr>
          <w:rFonts w:ascii="Times New Roman" w:hAnsi="Times New Roman"/>
          <w:vanish/>
          <w:sz w:val="24"/>
        </w:rPr>
        <w:t>z[</w:t>
      </w:r>
      <w:r>
        <w:rPr>
          <w:rFonts w:ascii="Times New Roman" w:hAnsi="Times New Roman"/>
          <w:sz w:val="24"/>
        </w:rPr>
        <w:t>1942</w:t>
      </w:r>
      <w:r>
        <w:rPr>
          <w:rFonts w:ascii="Times New Roman" w:hAnsi="Times New Roman"/>
          <w:vanish/>
          <w:sz w:val="24"/>
        </w:rPr>
        <w:t>]z</w:t>
      </w:r>
      <w:r>
        <w:rPr>
          <w:rFonts w:ascii="Times New Roman" w:hAnsi="Times New Roman"/>
          <w:sz w:val="24"/>
        </w:rPr>
        <w:t xml:space="preserve">); Verfügung </w:t>
      </w:r>
      <w:r>
        <w:rPr>
          <w:rFonts w:ascii="Times New Roman" w:hAnsi="Times New Roman"/>
          <w:vanish/>
          <w:sz w:val="24"/>
        </w:rPr>
        <w:t>p[</w:t>
      </w:r>
      <w:r>
        <w:rPr>
          <w:rFonts w:ascii="Times New Roman" w:hAnsi="Times New Roman"/>
          <w:sz w:val="24"/>
        </w:rPr>
        <w:t>Goebbels</w:t>
      </w:r>
      <w:r>
        <w:rPr>
          <w:rFonts w:ascii="Times New Roman" w:hAnsi="Times New Roman"/>
          <w:vanish/>
          <w:sz w:val="24"/>
        </w:rPr>
        <w:t>]p</w:t>
      </w:r>
      <w:r>
        <w:rPr>
          <w:rFonts w:ascii="Times New Roman" w:hAnsi="Times New Roman"/>
          <w:sz w:val="24"/>
        </w:rPr>
        <w:t xml:space="preserve"> ü</w:t>
      </w:r>
      <w:r>
        <w:rPr>
          <w:rFonts w:ascii="Times New Roman" w:hAnsi="Times New Roman"/>
          <w:sz w:val="24"/>
        </w:rPr>
        <w:t xml:space="preserve">ber die Aufnahme Zweigerts in die </w:t>
      </w:r>
      <w:r>
        <w:rPr>
          <w:rFonts w:ascii="Times New Roman" w:hAnsi="Times New Roman"/>
          <w:vanish/>
          <w:sz w:val="24"/>
        </w:rPr>
        <w:t>k[</w:t>
      </w:r>
      <w:r>
        <w:rPr>
          <w:rFonts w:ascii="Times New Roman" w:hAnsi="Times New Roman"/>
          <w:sz w:val="24"/>
        </w:rPr>
        <w:t>Reichsschrifttumskammer</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Registratur Lammers, Reichsminister und Chef der Reichskanzlei \ 3.6. Privater und privat - dienstlicher Schriftwechsel von Dr. Lammers \ 3.6.6. Eingaben von und Schriftwechsel mit Ärzten, Wissenschaftlern, Publizisten und Künstlern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4085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Paul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Krückmann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Geh. Justizrat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4{</w:t>
      </w:r>
      <w:r>
        <w:rPr>
          <w:rFonts w:ascii="Times New Roman" w:hAnsi="Times New Roman"/>
          <w:sz w:val="24"/>
        </w:rPr>
        <w:t>Prof. der Rechte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Münster/Westf.</w:t>
      </w:r>
      <w:r>
        <w:rPr>
          <w:rFonts w:ascii="Times New Roman" w:hAnsi="Times New Roman"/>
          <w:vanish/>
          <w:sz w:val="24"/>
        </w:rPr>
        <w:t>]o}]p</w:t>
      </w:r>
      <w:r>
        <w:rPr>
          <w:rFonts w:ascii="Times New Roman" w:hAnsi="Times New Roman"/>
          <w:sz w:val="24"/>
        </w:rPr>
        <w:t xml:space="preserv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Eingaben betr. </w:t>
      </w:r>
      <w:r>
        <w:rPr>
          <w:rFonts w:ascii="Times New Roman" w:hAnsi="Times New Roman"/>
          <w:vanish/>
          <w:sz w:val="24"/>
        </w:rPr>
        <w:t>s[3{</w:t>
      </w:r>
      <w:r>
        <w:rPr>
          <w:rFonts w:ascii="Times New Roman" w:hAnsi="Times New Roman"/>
          <w:sz w:val="24"/>
        </w:rPr>
        <w:t>Beseitigung des jüdischen</w:t>
      </w:r>
      <w:r>
        <w:rPr>
          <w:rFonts w:ascii="Times New Roman" w:hAnsi="Times New Roman"/>
          <w:sz w:val="24"/>
        </w:rPr>
        <w:t xml:space="preserve"> Einflusses</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w:t>
      </w:r>
      <w:r>
        <w:rPr>
          <w:rFonts w:ascii="Times New Roman" w:hAnsi="Times New Roman"/>
          <w:sz w:val="24"/>
        </w:rPr>
        <w:t>juristische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p[4{</w:t>
      </w:r>
      <w:r>
        <w:rPr>
          <w:rFonts w:ascii="Times New Roman" w:hAnsi="Times New Roman"/>
          <w:sz w:val="24"/>
        </w:rPr>
        <w:t>Dr. h.c.</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Leutheusser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 xml:space="preserve">Staatsminister a.D., Vorstandsvorsitzender der </w:t>
      </w:r>
      <w:r>
        <w:rPr>
          <w:rFonts w:ascii="Times New Roman" w:hAnsi="Times New Roman"/>
          <w:vanish/>
          <w:sz w:val="24"/>
        </w:rPr>
        <w:t>k[1{</w:t>
      </w:r>
      <w:r>
        <w:rPr>
          <w:rFonts w:ascii="Times New Roman" w:hAnsi="Times New Roman"/>
          <w:sz w:val="24"/>
        </w:rPr>
        <w:t xml:space="preserve">Stiftung </w:t>
      </w:r>
      <w:r>
        <w:rPr>
          <w:rFonts w:ascii="Times New Roman" w:hAnsi="Times New Roman"/>
          <w:vanish/>
          <w:sz w:val="24"/>
        </w:rPr>
        <w:t>p[</w:t>
      </w:r>
      <w:r>
        <w:rPr>
          <w:rFonts w:ascii="Times New Roman" w:hAnsi="Times New Roman"/>
          <w:sz w:val="24"/>
        </w:rPr>
        <w:t>Nietzsche</w:t>
      </w:r>
      <w:r>
        <w:rPr>
          <w:rFonts w:ascii="Times New Roman" w:hAnsi="Times New Roman"/>
          <w:vanish/>
          <w:sz w:val="24"/>
        </w:rPr>
        <w:t>]p</w:t>
      </w:r>
      <w:r>
        <w:rPr>
          <w:rFonts w:ascii="Times New Roman" w:hAnsi="Times New Roman"/>
          <w:sz w:val="24"/>
        </w:rPr>
        <w:t>-Archiv</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Weimar</w:t>
      </w:r>
      <w:r>
        <w:rPr>
          <w:rFonts w:ascii="Times New Roman" w:hAnsi="Times New Roman"/>
          <w:vanish/>
          <w:sz w:val="24"/>
        </w:rPr>
        <w:t>]o}]k}]p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Herausgabe einer historisch-kritischen </w:t>
      </w:r>
      <w:r>
        <w:rPr>
          <w:rFonts w:ascii="Times New Roman" w:hAnsi="Times New Roman"/>
          <w:vanish/>
          <w:sz w:val="24"/>
        </w:rPr>
        <w:t>s[</w:t>
      </w:r>
      <w:r>
        <w:rPr>
          <w:rFonts w:ascii="Times New Roman" w:hAnsi="Times New Roman"/>
          <w:sz w:val="24"/>
        </w:rPr>
        <w:t>Nietzsche-Gesamtausgabe</w:t>
      </w:r>
      <w:r>
        <w:rPr>
          <w:rFonts w:ascii="Times New Roman" w:hAnsi="Times New Roman"/>
          <w:vanish/>
          <w:sz w:val="24"/>
        </w:rPr>
        <w:t>]s</w:t>
      </w:r>
      <w:r>
        <w:rPr>
          <w:rFonts w:ascii="Times New Roman" w:hAnsi="Times New Roman"/>
          <w:sz w:val="24"/>
        </w:rPr>
        <w:t xml:space="preserve">.- Einwände des </w:t>
      </w:r>
      <w:r>
        <w:rPr>
          <w:rFonts w:ascii="Times New Roman" w:hAnsi="Times New Roman"/>
          <w:vanish/>
          <w:sz w:val="24"/>
        </w:rPr>
        <w:t>k[</w:t>
      </w:r>
      <w:r>
        <w:rPr>
          <w:rFonts w:ascii="Times New Roman" w:hAnsi="Times New Roman"/>
          <w:sz w:val="24"/>
        </w:rPr>
        <w:t xml:space="preserve">Amtes für Schrifttumspflege der </w:t>
      </w:r>
      <w:r>
        <w:rPr>
          <w:rFonts w:ascii="Times New Roman" w:hAnsi="Times New Roman"/>
          <w:vanish/>
          <w:sz w:val="24"/>
        </w:rPr>
        <w:t>k[</w:t>
      </w:r>
      <w:r>
        <w:rPr>
          <w:rFonts w:ascii="Times New Roman" w:hAnsi="Times New Roman"/>
          <w:sz w:val="24"/>
        </w:rPr>
        <w:t>NSDAP</w:t>
      </w:r>
      <w:r>
        <w:rPr>
          <w:rFonts w:ascii="Times New Roman" w:hAnsi="Times New Roman"/>
          <w:vanish/>
          <w:sz w:val="24"/>
        </w:rPr>
        <w:t>]k</w:t>
      </w:r>
      <w:r>
        <w:rPr>
          <w:rFonts w:ascii="Times New Roman" w:hAnsi="Times New Roman"/>
          <w:sz w:val="24"/>
        </w:rPr>
        <w:t>-Reichsleitung</w:t>
      </w:r>
      <w:r>
        <w:rPr>
          <w:rFonts w:ascii="Times New Roman" w:hAnsi="Times New Roman"/>
          <w:vanish/>
          <w:sz w:val="24"/>
        </w:rPr>
        <w:t>]k</w:t>
      </w:r>
      <w:r>
        <w:rPr>
          <w:rFonts w:ascii="Times New Roman" w:hAnsi="Times New Roman"/>
          <w:sz w:val="24"/>
        </w:rPr>
        <w:t xml:space="preserve"> und der </w:t>
      </w:r>
      <w:r>
        <w:rPr>
          <w:rFonts w:ascii="Times New Roman" w:hAnsi="Times New Roman"/>
          <w:vanish/>
          <w:sz w:val="24"/>
        </w:rPr>
        <w:t>k[</w:t>
      </w:r>
      <w:r>
        <w:rPr>
          <w:rFonts w:ascii="Times New Roman" w:hAnsi="Times New Roman"/>
          <w:sz w:val="24"/>
        </w:rPr>
        <w:t>Reichsstelle zur Förderung des deutschen Schrifttums</w:t>
      </w:r>
      <w:r>
        <w:rPr>
          <w:rFonts w:ascii="Times New Roman" w:hAnsi="Times New Roman"/>
          <w:vanish/>
          <w:sz w:val="24"/>
        </w:rPr>
        <w:t>]k</w:t>
      </w:r>
      <w:r>
        <w:rPr>
          <w:rFonts w:ascii="Times New Roman" w:hAnsi="Times New Roman"/>
          <w:sz w:val="24"/>
        </w:rPr>
        <w:t xml:space="preserve"> gegen die </w:t>
      </w:r>
      <w:r>
        <w:rPr>
          <w:rFonts w:ascii="Times New Roman" w:hAnsi="Times New Roman"/>
          <w:vanish/>
          <w:sz w:val="24"/>
        </w:rPr>
        <w:t>s[</w:t>
      </w:r>
      <w:r>
        <w:rPr>
          <w:rFonts w:ascii="Times New Roman" w:hAnsi="Times New Roman"/>
          <w:sz w:val="24"/>
        </w:rPr>
        <w:t>Editionskonzeption</w:t>
      </w:r>
      <w:r>
        <w:rPr>
          <w:rFonts w:ascii="Times New Roman" w:hAnsi="Times New Roman"/>
          <w:vanish/>
          <w:sz w:val="24"/>
        </w:rPr>
        <w:t>]s</w:t>
      </w:r>
      <w:r>
        <w:rPr>
          <w:rFonts w:ascii="Times New Roman" w:hAnsi="Times New Roman"/>
          <w:sz w:val="24"/>
        </w:rPr>
        <w:t>.- Zuschüsse der Reic</w:t>
      </w:r>
      <w:r>
        <w:rPr>
          <w:rFonts w:ascii="Times New Roman" w:hAnsi="Times New Roman"/>
          <w:sz w:val="24"/>
        </w:rPr>
        <w:t>hskanzlei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1938 - 1940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p[2{</w:t>
      </w:r>
      <w:r>
        <w:rPr>
          <w:rFonts w:ascii="Times New Roman" w:hAnsi="Times New Roman"/>
          <w:sz w:val="24"/>
        </w:rPr>
        <w:t>Erika</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Spann-Rheinsch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 xml:space="preserve">Frau von </w:t>
      </w:r>
      <w:r>
        <w:rPr>
          <w:rFonts w:ascii="Times New Roman" w:hAnsi="Times New Roman"/>
          <w:vanish/>
          <w:sz w:val="24"/>
        </w:rPr>
        <w:t>p[4{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Othmar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Spann</w:t>
      </w:r>
      <w:r>
        <w:rPr>
          <w:rFonts w:ascii="Times New Roman" w:hAnsi="Times New Roman"/>
          <w:vanish/>
          <w:sz w:val="24"/>
        </w:rPr>
        <w:t>}]p}]p</w:t>
      </w:r>
      <w:r>
        <w:rPr>
          <w:rFonts w:ascii="Times New Roman" w:hAnsi="Times New Roman"/>
          <w:sz w:val="24"/>
        </w:rPr>
        <w:t xml:space="preserve">), Werkschloß </w:t>
      </w:r>
      <w:r>
        <w:rPr>
          <w:rFonts w:ascii="Times New Roman" w:hAnsi="Times New Roman"/>
          <w:vanish/>
          <w:sz w:val="24"/>
        </w:rPr>
        <w:t>o[</w:t>
      </w:r>
      <w:r>
        <w:rPr>
          <w:rFonts w:ascii="Times New Roman" w:hAnsi="Times New Roman"/>
          <w:sz w:val="24"/>
        </w:rPr>
        <w:t>Steiermark</w:t>
      </w:r>
      <w:r>
        <w:rPr>
          <w:rFonts w:ascii="Times New Roman" w:hAnsi="Times New Roman"/>
          <w:vanish/>
          <w:sz w:val="24"/>
        </w:rPr>
        <w:t>]o</w:t>
      </w:r>
      <w:r>
        <w:rPr>
          <w:rFonts w:ascii="Times New Roman" w:hAnsi="Times New Roman"/>
          <w:sz w:val="24"/>
        </w:rPr>
        <w:t xml:space="preserv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Einsendung von Briefen und eigenen literarischen Elaboraten an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1939 - 1940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p[2{</w:t>
      </w:r>
      <w:r>
        <w:rPr>
          <w:rFonts w:ascii="Times New Roman" w:hAnsi="Times New Roman"/>
          <w:sz w:val="24"/>
        </w:rPr>
        <w:t>Martin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Spahn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1920 - 1940</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4{</w:t>
      </w:r>
      <w:r>
        <w:rPr>
          <w:rFonts w:ascii="Times New Roman" w:hAnsi="Times New Roman"/>
          <w:sz w:val="24"/>
        </w:rPr>
        <w:t>Professor</w:t>
      </w:r>
      <w:r>
        <w:rPr>
          <w:rFonts w:ascii="Times New Roman" w:hAnsi="Times New Roman"/>
          <w:vanish/>
          <w:sz w:val="24"/>
        </w:rPr>
        <w:t>}</w:t>
      </w:r>
      <w:r>
        <w:rPr>
          <w:rFonts w:ascii="Times New Roman" w:hAnsi="Times New Roman"/>
          <w:sz w:val="24"/>
        </w:rPr>
        <w:t xml:space="preserve"> an der Universität </w:t>
      </w:r>
      <w:r>
        <w:rPr>
          <w:rFonts w:ascii="Times New Roman" w:hAnsi="Times New Roman"/>
          <w:vanish/>
          <w:sz w:val="24"/>
        </w:rPr>
        <w:t>6{o[</w:t>
      </w:r>
      <w:r>
        <w:rPr>
          <w:rFonts w:ascii="Times New Roman" w:hAnsi="Times New Roman"/>
          <w:sz w:val="24"/>
        </w:rPr>
        <w:t>Köln</w:t>
      </w:r>
      <w:r>
        <w:rPr>
          <w:rFonts w:ascii="Times New Roman" w:hAnsi="Times New Roman"/>
          <w:vanish/>
          <w:sz w:val="24"/>
        </w:rPr>
        <w:t>]o}]p</w:t>
      </w:r>
      <w:r>
        <w:rPr>
          <w:rFonts w:ascii="Times New Roman" w:hAnsi="Times New Roman"/>
          <w:sz w:val="24"/>
        </w:rPr>
        <w:t>, 1910 - 1912 und 1924 - 1945 MdR)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Überreichung von Spahns </w:t>
      </w:r>
      <w:r>
        <w:rPr>
          <w:rFonts w:ascii="Times New Roman" w:hAnsi="Times New Roman"/>
          <w:vanish/>
          <w:sz w:val="24"/>
        </w:rPr>
        <w:t>t[2{</w:t>
      </w:r>
      <w:r>
        <w:rPr>
          <w:rFonts w:ascii="Times New Roman" w:hAnsi="Times New Roman"/>
          <w:sz w:val="24"/>
        </w:rPr>
        <w:t>Aufsatzsammlung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Für den Reichsgedanken</w:t>
      </w:r>
      <w:r>
        <w:rPr>
          <w:rFonts w:ascii="Times New Roman" w:hAnsi="Times New Roman"/>
          <w:vanish/>
          <w:sz w:val="24"/>
        </w:rPr>
        <w:t>}]t</w:t>
      </w:r>
      <w:r>
        <w:rPr>
          <w:rFonts w:ascii="Times New Roman" w:hAnsi="Times New Roman"/>
          <w:sz w:val="24"/>
        </w:rPr>
        <w:t>"</w:t>
      </w:r>
      <w:r>
        <w:rPr>
          <w:rFonts w:ascii="Times New Roman" w:hAnsi="Times New Roman"/>
          <w:sz w:val="24"/>
        </w:rPr>
        <w:t xml:space="preserve"> (1935).- Finanzielle Unterstützung des badischen </w:t>
      </w:r>
      <w:r>
        <w:rPr>
          <w:rFonts w:ascii="Times New Roman" w:hAnsi="Times New Roman"/>
          <w:vanish/>
          <w:sz w:val="24"/>
        </w:rPr>
        <w:t>p[7{</w:t>
      </w:r>
      <w:r>
        <w:rPr>
          <w:rFonts w:ascii="Times New Roman" w:hAnsi="Times New Roman"/>
          <w:sz w:val="24"/>
        </w:rPr>
        <w:t>Heimatdichter</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Mohr</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p[2{</w:t>
      </w:r>
      <w:r>
        <w:rPr>
          <w:rFonts w:ascii="Times New Roman" w:hAnsi="Times New Roman"/>
          <w:sz w:val="24"/>
        </w:rPr>
        <w:t>Alfred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Wegerer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Major a. 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4{</w:t>
      </w:r>
      <w:r>
        <w:rPr>
          <w:rFonts w:ascii="Times New Roman" w:hAnsi="Times New Roman"/>
          <w:sz w:val="24"/>
        </w:rPr>
        <w:t>Dr. h.c.</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1914 - 1921</w:t>
      </w:r>
      <w:r>
        <w:rPr>
          <w:rFonts w:ascii="Times New Roman" w:hAnsi="Times New Roman"/>
          <w:vanish/>
          <w:sz w:val="24"/>
        </w:rPr>
        <w:t>]z</w:t>
      </w:r>
      <w:r>
        <w:rPr>
          <w:rFonts w:ascii="Times New Roman" w:hAnsi="Times New Roman"/>
          <w:sz w:val="24"/>
        </w:rPr>
        <w:t xml:space="preserve"> Mitarbeiter der antikommunistischen "</w:t>
      </w:r>
      <w:r>
        <w:rPr>
          <w:rFonts w:ascii="Times New Roman" w:hAnsi="Times New Roman"/>
          <w:vanish/>
          <w:sz w:val="24"/>
        </w:rPr>
        <w:t>k[</w:t>
      </w:r>
      <w:r>
        <w:rPr>
          <w:rFonts w:ascii="Times New Roman" w:hAnsi="Times New Roman"/>
          <w:sz w:val="24"/>
        </w:rPr>
        <w:t>Liga zum Schutze der deutschen Kultur</w:t>
      </w:r>
      <w:r>
        <w:rPr>
          <w:rFonts w:ascii="Times New Roman" w:hAnsi="Times New Roman"/>
          <w:vanish/>
          <w:sz w:val="24"/>
        </w:rPr>
        <w:t>]k</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1923 - 1936</w:t>
      </w:r>
      <w:r>
        <w:rPr>
          <w:rFonts w:ascii="Times New Roman" w:hAnsi="Times New Roman"/>
          <w:vanish/>
          <w:sz w:val="24"/>
        </w:rPr>
        <w:t>]z</w:t>
      </w:r>
      <w:r>
        <w:rPr>
          <w:rFonts w:ascii="Times New Roman" w:hAnsi="Times New Roman"/>
          <w:sz w:val="24"/>
        </w:rPr>
        <w:t xml:space="preserve"> Leiter der offiziösen Zentralstelle für Erforschung der Kriegsursachen, seit </w:t>
      </w:r>
      <w:r>
        <w:rPr>
          <w:rFonts w:ascii="Times New Roman" w:hAnsi="Times New Roman"/>
          <w:vanish/>
          <w:sz w:val="24"/>
        </w:rPr>
        <w:t>z[</w:t>
      </w:r>
      <w:r>
        <w:rPr>
          <w:rFonts w:ascii="Times New Roman" w:hAnsi="Times New Roman"/>
          <w:sz w:val="24"/>
        </w:rPr>
        <w:t>1938</w:t>
      </w:r>
      <w:r>
        <w:rPr>
          <w:rFonts w:ascii="Times New Roman" w:hAnsi="Times New Roman"/>
          <w:vanish/>
          <w:sz w:val="24"/>
        </w:rPr>
        <w:t>]z</w:t>
      </w:r>
      <w:r>
        <w:rPr>
          <w:rFonts w:ascii="Times New Roman" w:hAnsi="Times New Roman"/>
          <w:sz w:val="24"/>
        </w:rPr>
        <w:t xml:space="preserve"> ORR an der Kriegsgeschichtlichen Forschungsanstalt des Heeres)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u. a. Ausarbeitung von Wegerer</w:t>
      </w:r>
      <w:r>
        <w:rPr>
          <w:rFonts w:ascii="Times New Roman" w:hAnsi="Times New Roman"/>
          <w:sz w:val="24"/>
        </w:rPr>
        <w:t xml:space="preserve">s </w:t>
      </w:r>
      <w:r>
        <w:rPr>
          <w:rFonts w:ascii="Times New Roman" w:hAnsi="Times New Roman"/>
          <w:vanish/>
          <w:sz w:val="24"/>
        </w:rPr>
        <w:t>t[2{</w:t>
      </w:r>
      <w:r>
        <w:rPr>
          <w:rFonts w:ascii="Times New Roman" w:hAnsi="Times New Roman"/>
          <w:sz w:val="24"/>
        </w:rPr>
        <w:t>Buch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Der Ausbruch des Weltkrieges 1914</w:t>
      </w:r>
      <w:r>
        <w:rPr>
          <w:rFonts w:ascii="Times New Roman" w:hAnsi="Times New Roman"/>
          <w:vanish/>
          <w:sz w:val="24"/>
        </w:rPr>
        <w:t>}]t</w:t>
      </w:r>
      <w:r>
        <w:rPr>
          <w:rFonts w:ascii="Times New Roman" w:hAnsi="Times New Roman"/>
          <w:sz w:val="24"/>
        </w:rPr>
        <w:t>" (</w:t>
      </w:r>
      <w:r>
        <w:rPr>
          <w:rFonts w:ascii="Times New Roman" w:hAnsi="Times New Roman"/>
          <w:vanish/>
          <w:sz w:val="24"/>
        </w:rPr>
        <w:t>z[</w:t>
      </w:r>
      <w:r>
        <w:rPr>
          <w:rFonts w:ascii="Times New Roman" w:hAnsi="Times New Roman"/>
          <w:sz w:val="24"/>
        </w:rPr>
        <w:t>1939</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Otto</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Koellreutter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4{</w:t>
      </w:r>
      <w:r>
        <w:rPr>
          <w:rFonts w:ascii="Times New Roman" w:hAnsi="Times New Roman"/>
          <w:sz w:val="24"/>
        </w:rPr>
        <w:t>Prof. der Rechte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München</w:t>
      </w:r>
      <w:r>
        <w:rPr>
          <w:rFonts w:ascii="Times New Roman" w:hAnsi="Times New Roman"/>
          <w:vanish/>
          <w:sz w:val="24"/>
        </w:rPr>
        <w:t>]o}]p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Auseinandersetzungen Koellreutters mit der </w:t>
      </w:r>
      <w:r>
        <w:rPr>
          <w:rFonts w:ascii="Times New Roman" w:hAnsi="Times New Roman"/>
          <w:vanish/>
          <w:sz w:val="24"/>
        </w:rPr>
        <w:t>k[1{</w:t>
      </w:r>
      <w:r>
        <w:rPr>
          <w:rFonts w:ascii="Times New Roman" w:hAnsi="Times New Roman"/>
          <w:sz w:val="24"/>
        </w:rPr>
        <w:t>Parteiamtliche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 xml:space="preserve">Prüfungskommission zum Schutze des </w:t>
      </w:r>
      <w:r>
        <w:rPr>
          <w:rFonts w:ascii="Times New Roman" w:hAnsi="Times New Roman"/>
          <w:vanish/>
          <w:sz w:val="24"/>
        </w:rPr>
        <w:t>s[</w:t>
      </w:r>
      <w:r>
        <w:rPr>
          <w:rFonts w:ascii="Times New Roman" w:hAnsi="Times New Roman"/>
          <w:sz w:val="24"/>
        </w:rPr>
        <w:t>NS-Schrifttum</w:t>
      </w:r>
      <w:r>
        <w:rPr>
          <w:rFonts w:ascii="Times New Roman" w:hAnsi="Times New Roman"/>
          <w:vanish/>
          <w:sz w:val="24"/>
        </w:rPr>
        <w:t>]s</w:t>
      </w:r>
      <w:r>
        <w:rPr>
          <w:rFonts w:ascii="Times New Roman" w:hAnsi="Times New Roman"/>
          <w:sz w:val="24"/>
        </w:rPr>
        <w:t>s</w:t>
      </w:r>
      <w:r>
        <w:rPr>
          <w:rFonts w:ascii="Times New Roman" w:hAnsi="Times New Roman"/>
          <w:vanish/>
          <w:sz w:val="24"/>
        </w:rPr>
        <w:t>}]k</w:t>
      </w:r>
      <w:r>
        <w:rPr>
          <w:rFonts w:ascii="Times New Roman" w:hAnsi="Times New Roman"/>
          <w:sz w:val="24"/>
        </w:rPr>
        <w:t xml:space="preserve"> wegen </w:t>
      </w:r>
      <w:r>
        <w:rPr>
          <w:rFonts w:ascii="Times New Roman" w:hAnsi="Times New Roman"/>
          <w:vanish/>
          <w:sz w:val="24"/>
        </w:rPr>
        <w:t>s[</w:t>
      </w:r>
      <w:r>
        <w:rPr>
          <w:rFonts w:ascii="Times New Roman" w:hAnsi="Times New Roman"/>
          <w:sz w:val="24"/>
        </w:rPr>
        <w:t>Zensierung</w:t>
      </w:r>
      <w:r>
        <w:rPr>
          <w:rFonts w:ascii="Times New Roman" w:hAnsi="Times New Roman"/>
          <w:vanish/>
          <w:sz w:val="24"/>
        </w:rPr>
        <w:t>]s</w:t>
      </w:r>
      <w:r>
        <w:rPr>
          <w:rFonts w:ascii="Times New Roman" w:hAnsi="Times New Roman"/>
          <w:sz w:val="24"/>
        </w:rPr>
        <w:t xml:space="preserve"> seiner Veröffentlichungen.- Entwicklung der Kompetenzüberschneidungen von Parteiamtlicher Prüfungskommission, </w:t>
      </w:r>
      <w:r>
        <w:rPr>
          <w:rFonts w:ascii="Times New Roman" w:hAnsi="Times New Roman"/>
          <w:vanish/>
          <w:sz w:val="24"/>
        </w:rPr>
        <w:t>p[</w:t>
      </w:r>
      <w:r>
        <w:rPr>
          <w:rFonts w:ascii="Times New Roman" w:hAnsi="Times New Roman"/>
          <w:sz w:val="24"/>
        </w:rPr>
        <w:t>Rosenberg</w:t>
      </w:r>
      <w:r>
        <w:rPr>
          <w:rFonts w:ascii="Times New Roman" w:hAnsi="Times New Roman"/>
          <w:vanish/>
          <w:sz w:val="24"/>
        </w:rPr>
        <w:t>]p</w:t>
      </w:r>
      <w:r>
        <w:rPr>
          <w:rFonts w:ascii="Times New Roman" w:hAnsi="Times New Roman"/>
          <w:sz w:val="24"/>
        </w:rPr>
        <w:t xml:space="preserve">s Überwachungsamt und </w:t>
      </w:r>
      <w:r>
        <w:rPr>
          <w:rFonts w:ascii="Times New Roman" w:hAnsi="Times New Roman"/>
          <w:vanish/>
          <w:sz w:val="24"/>
        </w:rPr>
        <w:t>k[</w:t>
      </w:r>
      <w:r>
        <w:rPr>
          <w:rFonts w:ascii="Times New Roman" w:hAnsi="Times New Roman"/>
          <w:sz w:val="24"/>
        </w:rPr>
        <w:t>Reichsstelle zur F</w:t>
      </w:r>
      <w:r>
        <w:rPr>
          <w:rFonts w:ascii="Times New Roman" w:hAnsi="Times New Roman"/>
          <w:sz w:val="24"/>
        </w:rPr>
        <w:t>örderung deutschen Schrifttums</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1934 - 1937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43/4097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Hermann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Stegemann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w:t>
      </w:r>
      <w:r>
        <w:rPr>
          <w:rFonts w:ascii="Times New Roman" w:hAnsi="Times New Roman"/>
          <w:sz w:val="24"/>
        </w:rPr>
        <w:t>Historiker und Publizist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Zürich</w:t>
      </w:r>
      <w:r>
        <w:rPr>
          <w:rFonts w:ascii="Times New Roman" w:hAnsi="Times New Roman"/>
          <w:vanish/>
          <w:sz w:val="24"/>
        </w:rPr>
        <w:t>]o</w:t>
      </w:r>
      <w:r>
        <w:rPr>
          <w:rFonts w:ascii="Times New Roman" w:hAnsi="Times New Roman"/>
          <w:sz w:val="24"/>
        </w:rPr>
        <w:t>/</w:t>
      </w:r>
      <w:r>
        <w:rPr>
          <w:rFonts w:ascii="Times New Roman" w:hAnsi="Times New Roman"/>
          <w:vanish/>
          <w:sz w:val="24"/>
        </w:rPr>
        <w:t>o[</w:t>
      </w:r>
      <w:r>
        <w:rPr>
          <w:rFonts w:ascii="Times New Roman" w:hAnsi="Times New Roman"/>
          <w:sz w:val="24"/>
        </w:rPr>
        <w:t>Luzern</w:t>
      </w:r>
      <w:r>
        <w:rPr>
          <w:rFonts w:ascii="Times New Roman" w:hAnsi="Times New Roman"/>
          <w:vanish/>
          <w:sz w:val="24"/>
        </w:rPr>
        <w:t>]o}]p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Finanzielle Unterstützung Stegemanns aus Mitteln der Reichskanzlei (RM 120.000,-) durch eine Massenspende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r>
        <w:rPr>
          <w:rFonts w:ascii="Times New Roman" w:hAnsi="Times New Roman"/>
          <w:sz w:val="24"/>
        </w:rPr>
        <w:t>s von Stegemanns "</w:t>
      </w:r>
      <w:r>
        <w:rPr>
          <w:rFonts w:ascii="Times New Roman" w:hAnsi="Times New Roman"/>
          <w:vanish/>
          <w:sz w:val="24"/>
        </w:rPr>
        <w:t>t[</w:t>
      </w:r>
      <w:r>
        <w:rPr>
          <w:rFonts w:ascii="Times New Roman" w:hAnsi="Times New Roman"/>
          <w:sz w:val="24"/>
        </w:rPr>
        <w:t>Geschichte des Krieges</w:t>
      </w:r>
      <w:r>
        <w:rPr>
          <w:rFonts w:ascii="Times New Roman" w:hAnsi="Times New Roman"/>
          <w:vanish/>
          <w:sz w:val="24"/>
        </w:rPr>
        <w:t>]t</w:t>
      </w:r>
      <w:r>
        <w:rPr>
          <w:rFonts w:ascii="Times New Roman" w:hAnsi="Times New Roman"/>
          <w:sz w:val="24"/>
        </w:rPr>
        <w:t>" für die deutschen Schulen im In- und Ausland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Zwiedineck-Südenhorst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München</w:t>
      </w:r>
      <w:r>
        <w:rPr>
          <w:rFonts w:ascii="Times New Roman" w:hAnsi="Times New Roman"/>
          <w:vanish/>
          <w:sz w:val="24"/>
        </w:rPr>
        <w:t>]o}]p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Verhängung der </w:t>
      </w:r>
      <w:r>
        <w:rPr>
          <w:rFonts w:ascii="Times New Roman" w:hAnsi="Times New Roman"/>
          <w:vanish/>
          <w:sz w:val="24"/>
        </w:rPr>
        <w:t>s[</w:t>
      </w:r>
      <w:r>
        <w:rPr>
          <w:rFonts w:ascii="Times New Roman" w:hAnsi="Times New Roman"/>
          <w:sz w:val="24"/>
        </w:rPr>
        <w:t>Vorzensur</w:t>
      </w:r>
      <w:r>
        <w:rPr>
          <w:rFonts w:ascii="Times New Roman" w:hAnsi="Times New Roman"/>
          <w:vanish/>
          <w:sz w:val="24"/>
        </w:rPr>
        <w:t>]s</w:t>
      </w:r>
      <w:r>
        <w:rPr>
          <w:rFonts w:ascii="Times New Roman" w:hAnsi="Times New Roman"/>
          <w:sz w:val="24"/>
        </w:rPr>
        <w:t xml:space="preserve"> über die von ihm herausgegebenen "</w:t>
      </w:r>
      <w:r>
        <w:rPr>
          <w:rFonts w:ascii="Times New Roman" w:hAnsi="Times New Roman"/>
          <w:vanish/>
          <w:sz w:val="24"/>
        </w:rPr>
        <w:t>t[</w:t>
      </w:r>
      <w:r>
        <w:rPr>
          <w:rFonts w:ascii="Times New Roman" w:hAnsi="Times New Roman"/>
          <w:sz w:val="24"/>
        </w:rPr>
        <w:t>Jahrbücher für Nationalökonomie und Statistik</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1941 - 1942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Schriftsteller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Verleger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Journalist</w:t>
      </w:r>
      <w:r>
        <w:rPr>
          <w:rFonts w:ascii="Times New Roman" w:hAnsi="Times New Roman"/>
          <w:vanish/>
          <w:sz w:val="24"/>
        </w:rPr>
        <w:t>]s</w:t>
      </w:r>
      <w:r>
        <w:rPr>
          <w:rFonts w:ascii="Times New Roman" w:hAnsi="Times New Roman"/>
          <w:sz w:val="24"/>
        </w:rPr>
        <w:t>en, Sammlung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p[2{</w:t>
      </w:r>
      <w:r>
        <w:rPr>
          <w:rFonts w:ascii="Times New Roman" w:hAnsi="Times New Roman"/>
          <w:sz w:val="24"/>
        </w:rPr>
        <w:t>Johann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Göbel van Amstel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 xml:space="preserve">Leiter des </w:t>
      </w:r>
      <w:r>
        <w:rPr>
          <w:rFonts w:ascii="Times New Roman" w:hAnsi="Times New Roman"/>
          <w:vanish/>
          <w:sz w:val="24"/>
        </w:rPr>
        <w:t>k[1{</w:t>
      </w:r>
      <w:r>
        <w:rPr>
          <w:rFonts w:ascii="Times New Roman" w:hAnsi="Times New Roman"/>
          <w:sz w:val="24"/>
        </w:rPr>
        <w:t>Niederländischen Pressebüro</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2{o[</w:t>
      </w:r>
      <w:r>
        <w:rPr>
          <w:rFonts w:ascii="Times New Roman" w:hAnsi="Times New Roman"/>
          <w:sz w:val="24"/>
        </w:rPr>
        <w:t>Berlin</w:t>
      </w:r>
      <w:r>
        <w:rPr>
          <w:rFonts w:ascii="Times New Roman" w:hAnsi="Times New Roman"/>
          <w:vanish/>
          <w:sz w:val="24"/>
        </w:rPr>
        <w:t>]o}]k}]p</w:t>
      </w:r>
      <w:r>
        <w:rPr>
          <w:rFonts w:ascii="Times New Roman" w:hAnsi="Times New Roman"/>
          <w:sz w:val="24"/>
        </w:rPr>
        <w:t xml:space="preserve">: Unterstützung seiner Artikelserie über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r>
        <w:rPr>
          <w:rFonts w:ascii="Times New Roman" w:hAnsi="Times New Roman"/>
          <w:sz w:val="24"/>
        </w:rPr>
        <w:t xml:space="preserve"> und seines geplanten </w:t>
      </w:r>
      <w:r>
        <w:rPr>
          <w:rFonts w:ascii="Times New Roman" w:hAnsi="Times New Roman"/>
          <w:vanish/>
          <w:sz w:val="24"/>
        </w:rPr>
        <w:t>t[2{</w:t>
      </w:r>
      <w:r>
        <w:rPr>
          <w:rFonts w:ascii="Times New Roman" w:hAnsi="Times New Roman"/>
          <w:sz w:val="24"/>
        </w:rPr>
        <w:t>Buch</w:t>
      </w:r>
      <w:r>
        <w:rPr>
          <w:rFonts w:ascii="Times New Roman" w:hAnsi="Times New Roman"/>
          <w:vanish/>
          <w:sz w:val="24"/>
        </w:rPr>
        <w:t>}</w:t>
      </w:r>
      <w:r>
        <w:rPr>
          <w:rFonts w:ascii="Times New Roman" w:hAnsi="Times New Roman"/>
          <w:sz w:val="24"/>
        </w:rPr>
        <w:t>es "</w:t>
      </w:r>
      <w:r>
        <w:rPr>
          <w:rFonts w:ascii="Times New Roman" w:hAnsi="Times New Roman"/>
          <w:vanish/>
          <w:sz w:val="24"/>
        </w:rPr>
        <w:t>1{</w:t>
      </w:r>
      <w:r>
        <w:rPr>
          <w:rFonts w:ascii="Times New Roman" w:hAnsi="Times New Roman"/>
          <w:sz w:val="24"/>
        </w:rPr>
        <w:t>Die Geburt des Neuen Europa</w:t>
      </w:r>
      <w:r>
        <w:rPr>
          <w:rFonts w:ascii="Times New Roman" w:hAnsi="Times New Roman"/>
          <w:vanish/>
          <w:sz w:val="24"/>
        </w:rPr>
        <w:t>}]t</w:t>
      </w:r>
      <w:r>
        <w:rPr>
          <w:rFonts w:ascii="Times New Roman" w:hAnsi="Times New Roman"/>
          <w:sz w:val="24"/>
        </w:rPr>
        <w:t>" (</w:t>
      </w:r>
      <w:r>
        <w:rPr>
          <w:rFonts w:ascii="Times New Roman" w:hAnsi="Times New Roman"/>
          <w:vanish/>
          <w:sz w:val="24"/>
        </w:rPr>
        <w:t>z[</w:t>
      </w:r>
      <w:r>
        <w:rPr>
          <w:rFonts w:ascii="Times New Roman" w:hAnsi="Times New Roman"/>
          <w:sz w:val="24"/>
        </w:rPr>
        <w:t>1942</w:t>
      </w:r>
      <w:r>
        <w:rPr>
          <w:rFonts w:ascii="Times New Roman" w:hAnsi="Times New Roman"/>
          <w:vanish/>
          <w:sz w:val="24"/>
        </w:rPr>
        <w:t>]z</w:t>
      </w:r>
      <w:r>
        <w:rPr>
          <w:rFonts w:ascii="Times New Roman" w:hAnsi="Times New Roman"/>
          <w:sz w:val="24"/>
        </w:rPr>
        <w:t xml:space="preserve">) ; </w:t>
      </w:r>
      <w:r>
        <w:rPr>
          <w:rFonts w:ascii="Times New Roman" w:hAnsi="Times New Roman"/>
          <w:vanish/>
          <w:sz w:val="24"/>
        </w:rPr>
        <w:t>p[2{</w:t>
      </w:r>
      <w:r>
        <w:rPr>
          <w:rFonts w:ascii="Times New Roman" w:hAnsi="Times New Roman"/>
          <w:sz w:val="24"/>
        </w:rPr>
        <w:t>Gustav</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w:t>
      </w:r>
      <w:r>
        <w:rPr>
          <w:rFonts w:ascii="Times New Roman" w:hAnsi="Times New Roman"/>
          <w:sz w:val="24"/>
        </w:rPr>
        <w:t>osse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5{s[</w:t>
      </w:r>
      <w:r>
        <w:rPr>
          <w:rFonts w:ascii="Times New Roman" w:hAnsi="Times New Roman"/>
          <w:sz w:val="24"/>
        </w:rPr>
        <w:t>Verlagsbuchhändler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Regensburg</w:t>
      </w:r>
      <w:r>
        <w:rPr>
          <w:rFonts w:ascii="Times New Roman" w:hAnsi="Times New Roman"/>
          <w:vanish/>
          <w:sz w:val="24"/>
        </w:rPr>
        <w:t>]o}]p</w:t>
      </w:r>
      <w:r>
        <w:rPr>
          <w:rFonts w:ascii="Times New Roman" w:hAnsi="Times New Roman"/>
          <w:sz w:val="24"/>
        </w:rPr>
        <w:t xml:space="preserve">: Zusammenlegung von </w:t>
      </w:r>
      <w:r>
        <w:rPr>
          <w:rFonts w:ascii="Times New Roman" w:hAnsi="Times New Roman"/>
          <w:vanish/>
          <w:sz w:val="24"/>
        </w:rPr>
        <w:t>s[</w:t>
      </w:r>
      <w:r>
        <w:rPr>
          <w:rFonts w:ascii="Times New Roman" w:hAnsi="Times New Roman"/>
          <w:sz w:val="24"/>
        </w:rPr>
        <w:t>Musikzeitschrift</w:t>
      </w:r>
      <w:r>
        <w:rPr>
          <w:rFonts w:ascii="Times New Roman" w:hAnsi="Times New Roman"/>
          <w:vanish/>
          <w:sz w:val="24"/>
        </w:rPr>
        <w:t>]s</w:t>
      </w:r>
      <w:r>
        <w:rPr>
          <w:rFonts w:ascii="Times New Roman" w:hAnsi="Times New Roman"/>
          <w:sz w:val="24"/>
        </w:rPr>
        <w:t xml:space="preserve">en.- Gesuche um Erhaltung der von </w:t>
      </w:r>
      <w:r>
        <w:rPr>
          <w:rFonts w:ascii="Times New Roman" w:hAnsi="Times New Roman"/>
          <w:vanish/>
          <w:sz w:val="24"/>
        </w:rPr>
        <w:t>p[2{</w:t>
      </w:r>
      <w:r>
        <w:rPr>
          <w:rFonts w:ascii="Times New Roman" w:hAnsi="Times New Roman"/>
          <w:sz w:val="24"/>
        </w:rPr>
        <w:t>Robert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Schumann</w:t>
      </w:r>
      <w:r>
        <w:rPr>
          <w:rFonts w:ascii="Times New Roman" w:hAnsi="Times New Roman"/>
          <w:vanish/>
          <w:sz w:val="24"/>
        </w:rPr>
        <w:t>}]p</w:t>
      </w:r>
      <w:r>
        <w:rPr>
          <w:rFonts w:ascii="Times New Roman" w:hAnsi="Times New Roman"/>
          <w:sz w:val="24"/>
        </w:rPr>
        <w:t xml:space="preserve"> gegründeten "</w:t>
      </w:r>
      <w:r>
        <w:rPr>
          <w:rFonts w:ascii="Times New Roman" w:hAnsi="Times New Roman"/>
          <w:vanish/>
          <w:sz w:val="24"/>
        </w:rPr>
        <w:t>t[</w:t>
      </w:r>
      <w:r>
        <w:rPr>
          <w:rFonts w:ascii="Times New Roman" w:hAnsi="Times New Roman"/>
          <w:sz w:val="24"/>
        </w:rPr>
        <w:t>Zeitschrift für Musik</w:t>
      </w:r>
      <w:r>
        <w:rPr>
          <w:rFonts w:ascii="Times New Roman" w:hAnsi="Times New Roman"/>
          <w:vanish/>
          <w:sz w:val="24"/>
        </w:rPr>
        <w:t>]t</w:t>
      </w:r>
      <w:r>
        <w:rPr>
          <w:rFonts w:ascii="Times New Roman" w:hAnsi="Times New Roman"/>
          <w:sz w:val="24"/>
        </w:rPr>
        <w:t>" (</w:t>
      </w:r>
      <w:r>
        <w:rPr>
          <w:rFonts w:ascii="Times New Roman" w:hAnsi="Times New Roman"/>
          <w:vanish/>
          <w:sz w:val="24"/>
        </w:rPr>
        <w:t>z[</w:t>
      </w:r>
      <w:r>
        <w:rPr>
          <w:rFonts w:ascii="Times New Roman" w:hAnsi="Times New Roman"/>
          <w:sz w:val="24"/>
        </w:rPr>
        <w:t>1943</w:t>
      </w:r>
      <w:r>
        <w:rPr>
          <w:rFonts w:ascii="Times New Roman" w:hAnsi="Times New Roman"/>
          <w:vanish/>
          <w:sz w:val="24"/>
        </w:rPr>
        <w:t>]z</w:t>
      </w:r>
      <w:r>
        <w:rPr>
          <w:rFonts w:ascii="Times New Roman" w:hAnsi="Times New Roman"/>
          <w:sz w:val="24"/>
        </w:rPr>
        <w:t xml:space="preserve">) ; </w:t>
      </w:r>
      <w:r>
        <w:rPr>
          <w:rFonts w:ascii="Times New Roman" w:hAnsi="Times New Roman"/>
          <w:vanish/>
          <w:sz w:val="24"/>
        </w:rPr>
        <w:t>p[2{</w:t>
      </w:r>
      <w:r>
        <w:rPr>
          <w:rFonts w:ascii="Times New Roman" w:hAnsi="Times New Roman"/>
          <w:sz w:val="24"/>
        </w:rPr>
        <w:t>Otto</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Buchmann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5{s[</w:t>
      </w:r>
      <w:r>
        <w:rPr>
          <w:rFonts w:ascii="Times New Roman" w:hAnsi="Times New Roman"/>
          <w:sz w:val="24"/>
        </w:rPr>
        <w:t>Schriftsteller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Neustrelitz</w:t>
      </w:r>
      <w:r>
        <w:rPr>
          <w:rFonts w:ascii="Times New Roman" w:hAnsi="Times New Roman"/>
          <w:vanish/>
          <w:sz w:val="24"/>
        </w:rPr>
        <w:t>]o}]p</w:t>
      </w:r>
      <w:r>
        <w:rPr>
          <w:rFonts w:ascii="Times New Roman" w:hAnsi="Times New Roman"/>
          <w:sz w:val="24"/>
        </w:rPr>
        <w:t xml:space="preserve">: Mißbräuchliche Berufung auf die persönliche Beziehung zu </w:t>
      </w:r>
      <w:r>
        <w:rPr>
          <w:rFonts w:ascii="Times New Roman" w:hAnsi="Times New Roman"/>
          <w:vanish/>
          <w:sz w:val="24"/>
        </w:rPr>
        <w:t>p[</w:t>
      </w:r>
      <w:r>
        <w:rPr>
          <w:rFonts w:ascii="Times New Roman" w:hAnsi="Times New Roman"/>
          <w:sz w:val="24"/>
        </w:rPr>
        <w:t>Lammers</w:t>
      </w:r>
      <w:r>
        <w:rPr>
          <w:rFonts w:ascii="Times New Roman" w:hAnsi="Times New Roman"/>
          <w:vanish/>
          <w:sz w:val="24"/>
        </w:rPr>
        <w:t>]p</w:t>
      </w:r>
      <w:r>
        <w:rPr>
          <w:rFonts w:ascii="Times New Roman" w:hAnsi="Times New Roman"/>
          <w:sz w:val="24"/>
        </w:rPr>
        <w:t xml:space="preserve"> ; </w:t>
      </w:r>
      <w:r>
        <w:rPr>
          <w:rFonts w:ascii="Times New Roman" w:hAnsi="Times New Roman"/>
          <w:vanish/>
          <w:sz w:val="24"/>
        </w:rPr>
        <w:t>p[2{</w:t>
      </w:r>
      <w:r>
        <w:rPr>
          <w:rFonts w:ascii="Times New Roman" w:hAnsi="Times New Roman"/>
          <w:sz w:val="24"/>
        </w:rPr>
        <w:t>Ernst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Grosse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Oberregierungsrat i.R.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Weilheim/Obb.</w:t>
      </w:r>
      <w:r>
        <w:rPr>
          <w:rFonts w:ascii="Times New Roman" w:hAnsi="Times New Roman"/>
          <w:vanish/>
          <w:sz w:val="24"/>
        </w:rPr>
        <w:t>]o}]p</w:t>
      </w:r>
      <w:r>
        <w:rPr>
          <w:rFonts w:ascii="Times New Roman" w:hAnsi="Times New Roman"/>
          <w:sz w:val="24"/>
        </w:rPr>
        <w:t xml:space="preserve">: </w:t>
      </w:r>
      <w:r>
        <w:rPr>
          <w:rFonts w:ascii="Times New Roman" w:hAnsi="Times New Roman"/>
          <w:vanish/>
          <w:sz w:val="24"/>
        </w:rPr>
        <w:t>s[2{</w:t>
      </w:r>
      <w:r>
        <w:rPr>
          <w:rFonts w:ascii="Times New Roman" w:hAnsi="Times New Roman"/>
          <w:sz w:val="24"/>
        </w:rPr>
        <w:t>Beihilfe</w:t>
      </w:r>
      <w:r>
        <w:rPr>
          <w:rFonts w:ascii="Times New Roman" w:hAnsi="Times New Roman"/>
          <w:vanish/>
          <w:sz w:val="24"/>
        </w:rPr>
        <w:t>}</w:t>
      </w:r>
      <w:r>
        <w:rPr>
          <w:rFonts w:ascii="Times New Roman" w:hAnsi="Times New Roman"/>
          <w:sz w:val="24"/>
        </w:rPr>
        <w:t xml:space="preserve"> für die </w:t>
      </w:r>
      <w:r>
        <w:rPr>
          <w:rFonts w:ascii="Times New Roman" w:hAnsi="Times New Roman"/>
          <w:vanish/>
          <w:sz w:val="24"/>
        </w:rPr>
        <w:t>1{</w:t>
      </w:r>
      <w:r>
        <w:rPr>
          <w:rFonts w:ascii="Times New Roman" w:hAnsi="Times New Roman"/>
          <w:sz w:val="24"/>
        </w:rPr>
        <w:t>Drucklegung</w:t>
      </w:r>
      <w:r>
        <w:rPr>
          <w:rFonts w:ascii="Times New Roman" w:hAnsi="Times New Roman"/>
          <w:vanish/>
          <w:sz w:val="24"/>
        </w:rPr>
        <w:t>}]s</w:t>
      </w:r>
      <w:r>
        <w:rPr>
          <w:rFonts w:ascii="Times New Roman" w:hAnsi="Times New Roman"/>
          <w:sz w:val="24"/>
        </w:rPr>
        <w:t xml:space="preserve"> seiner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t[</w:t>
      </w:r>
      <w:r>
        <w:rPr>
          <w:rFonts w:ascii="Times New Roman" w:hAnsi="Times New Roman"/>
          <w:sz w:val="24"/>
        </w:rPr>
        <w:t>Ostasiatische Erinnerungen</w:t>
      </w:r>
      <w:r>
        <w:rPr>
          <w:rFonts w:ascii="Times New Roman" w:hAnsi="Times New Roman"/>
          <w:vanish/>
          <w:sz w:val="24"/>
        </w:rPr>
        <w:t>]t</w:t>
      </w:r>
      <w:r>
        <w:rPr>
          <w:rFonts w:ascii="Times New Roman" w:hAnsi="Times New Roman"/>
          <w:sz w:val="24"/>
        </w:rPr>
        <w:t>" und</w:t>
      </w:r>
      <w:r>
        <w:rPr>
          <w:rFonts w:ascii="Times New Roman" w:hAnsi="Times New Roman"/>
          <w:sz w:val="24"/>
        </w:rPr>
        <w:t xml:space="preserve"> "</w:t>
      </w:r>
      <w:r>
        <w:rPr>
          <w:rFonts w:ascii="Times New Roman" w:hAnsi="Times New Roman"/>
          <w:vanish/>
          <w:sz w:val="24"/>
        </w:rPr>
        <w:t>t[</w:t>
      </w:r>
      <w:r>
        <w:rPr>
          <w:rFonts w:ascii="Times New Roman" w:hAnsi="Times New Roman"/>
          <w:sz w:val="24"/>
        </w:rPr>
        <w:t>Sonnenkultische Überlieferungen im Osten und Westen</w:t>
      </w:r>
      <w:r>
        <w:rPr>
          <w:rFonts w:ascii="Times New Roman" w:hAnsi="Times New Roman"/>
          <w:vanish/>
          <w:sz w:val="24"/>
        </w:rPr>
        <w:t>]t</w:t>
      </w:r>
      <w:r>
        <w:rPr>
          <w:rFonts w:ascii="Times New Roman" w:hAnsi="Times New Roman"/>
          <w:sz w:val="24"/>
        </w:rPr>
        <w:t xml:space="preserve">" ;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Schneider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9{p[2{</w:t>
      </w:r>
      <w:r>
        <w:rPr>
          <w:rFonts w:ascii="Times New Roman" w:hAnsi="Times New Roman"/>
          <w:sz w:val="24"/>
        </w:rPr>
        <w:t>Konrad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Wahrmund</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Ettlingen</w:t>
      </w:r>
      <w:r>
        <w:rPr>
          <w:rFonts w:ascii="Times New Roman" w:hAnsi="Times New Roman"/>
          <w:vanish/>
          <w:sz w:val="24"/>
        </w:rPr>
        <w:t>]o}]p</w:t>
      </w:r>
      <w:r>
        <w:rPr>
          <w:rFonts w:ascii="Times New Roman" w:hAnsi="Times New Roman"/>
          <w:sz w:val="24"/>
        </w:rPr>
        <w:t xml:space="preserve">: Eingaben wegen </w:t>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s seines </w:t>
      </w:r>
      <w:r>
        <w:rPr>
          <w:rFonts w:ascii="Times New Roman" w:hAnsi="Times New Roman"/>
          <w:vanish/>
          <w:sz w:val="24"/>
        </w:rPr>
        <w:t>2{</w:t>
      </w:r>
      <w:r>
        <w:rPr>
          <w:rFonts w:ascii="Times New Roman" w:hAnsi="Times New Roman"/>
          <w:sz w:val="24"/>
        </w:rPr>
        <w:t>Buch</w:t>
      </w:r>
      <w:r>
        <w:rPr>
          <w:rFonts w:ascii="Times New Roman" w:hAnsi="Times New Roman"/>
          <w:vanish/>
          <w:sz w:val="24"/>
        </w:rPr>
        <w:t>}]s</w:t>
      </w:r>
      <w:r>
        <w:rPr>
          <w:rFonts w:ascii="Times New Roman" w:hAnsi="Times New Roman"/>
          <w:sz w:val="24"/>
        </w:rPr>
        <w:t>es "</w:t>
      </w:r>
      <w:r>
        <w:rPr>
          <w:rFonts w:ascii="Times New Roman" w:hAnsi="Times New Roman"/>
          <w:vanish/>
          <w:sz w:val="24"/>
        </w:rPr>
        <w:t>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Helfferich</w:t>
      </w:r>
      <w:r>
        <w:rPr>
          <w:rFonts w:ascii="Times New Roman" w:hAnsi="Times New Roman"/>
          <w:vanish/>
          <w:sz w:val="24"/>
        </w:rPr>
        <w:t>}]p</w:t>
      </w:r>
      <w:r>
        <w:rPr>
          <w:rFonts w:ascii="Times New Roman" w:hAnsi="Times New Roman"/>
          <w:sz w:val="24"/>
        </w:rPr>
        <w:t xml:space="preserve"> als Gelehrter, Staatsmann und Wirtschaftspolitiker</w:t>
      </w:r>
      <w:r>
        <w:rPr>
          <w:rFonts w:ascii="Times New Roman" w:hAnsi="Times New Roman"/>
          <w:vanish/>
          <w:sz w:val="24"/>
        </w:rPr>
        <w:t>]t</w:t>
      </w:r>
      <w:r>
        <w:rPr>
          <w:rFonts w:ascii="Times New Roman" w:hAnsi="Times New Roman"/>
          <w:sz w:val="24"/>
        </w:rPr>
        <w:t>" (</w:t>
      </w:r>
      <w:r>
        <w:rPr>
          <w:rFonts w:ascii="Times New Roman" w:hAnsi="Times New Roman"/>
          <w:vanish/>
          <w:sz w:val="24"/>
        </w:rPr>
        <w:t>z[</w:t>
      </w:r>
      <w:r>
        <w:rPr>
          <w:rFonts w:ascii="Times New Roman" w:hAnsi="Times New Roman"/>
          <w:sz w:val="24"/>
        </w:rPr>
        <w:t>1939/1940</w:t>
      </w:r>
      <w:r>
        <w:rPr>
          <w:rFonts w:ascii="Times New Roman" w:hAnsi="Times New Roman"/>
          <w:vanish/>
          <w:sz w:val="24"/>
        </w:rPr>
        <w:t>]z</w:t>
      </w:r>
      <w:r>
        <w:rPr>
          <w:rFonts w:ascii="Times New Roman" w:hAnsi="Times New Roman"/>
          <w:sz w:val="24"/>
        </w:rPr>
        <w:t xml:space="preserve">) ; </w:t>
      </w:r>
      <w:r>
        <w:rPr>
          <w:rFonts w:ascii="Times New Roman" w:hAnsi="Times New Roman"/>
          <w:vanish/>
          <w:sz w:val="24"/>
        </w:rPr>
        <w:t>p[2{</w:t>
      </w:r>
      <w:r>
        <w:rPr>
          <w:rFonts w:ascii="Times New Roman" w:hAnsi="Times New Roman"/>
          <w:sz w:val="24"/>
        </w:rPr>
        <w:t>Peter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Schweinoch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w:t>
      </w:r>
      <w:r>
        <w:rPr>
          <w:rFonts w:ascii="Times New Roman" w:hAnsi="Times New Roman"/>
          <w:sz w:val="24"/>
        </w:rPr>
        <w:t>Ingenieur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Dombrowa O.S.</w:t>
      </w:r>
      <w:r>
        <w:rPr>
          <w:rFonts w:ascii="Times New Roman" w:hAnsi="Times New Roman"/>
          <w:vanish/>
          <w:sz w:val="24"/>
        </w:rPr>
        <w:t>]o}]p</w:t>
      </w:r>
      <w:r>
        <w:rPr>
          <w:rFonts w:ascii="Times New Roman" w:hAnsi="Times New Roman"/>
          <w:sz w:val="24"/>
        </w:rPr>
        <w:t xml:space="preserve">: </w:t>
      </w:r>
      <w:r>
        <w:rPr>
          <w:rFonts w:ascii="Times New Roman" w:hAnsi="Times New Roman"/>
          <w:vanish/>
          <w:sz w:val="24"/>
        </w:rPr>
        <w:t>s[</w:t>
      </w:r>
      <w:r>
        <w:rPr>
          <w:rFonts w:ascii="Times New Roman" w:hAnsi="Times New Roman"/>
          <w:sz w:val="24"/>
        </w:rPr>
        <w:t>Neuauflage</w:t>
      </w:r>
      <w:r>
        <w:rPr>
          <w:rFonts w:ascii="Times New Roman" w:hAnsi="Times New Roman"/>
          <w:vanish/>
          <w:sz w:val="24"/>
        </w:rPr>
        <w:t>]s</w:t>
      </w:r>
      <w:r>
        <w:rPr>
          <w:rFonts w:ascii="Times New Roman" w:hAnsi="Times New Roman"/>
          <w:sz w:val="24"/>
        </w:rPr>
        <w:t xml:space="preserve"> seiner </w:t>
      </w:r>
      <w:r>
        <w:rPr>
          <w:rFonts w:ascii="Times New Roman" w:hAnsi="Times New Roman"/>
          <w:vanish/>
          <w:sz w:val="24"/>
        </w:rPr>
        <w:t>t[2{</w:t>
      </w:r>
      <w:r>
        <w:rPr>
          <w:rFonts w:ascii="Times New Roman" w:hAnsi="Times New Roman"/>
          <w:sz w:val="24"/>
        </w:rPr>
        <w: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Wie sie siegen und wie sie lügen</w:t>
      </w:r>
      <w:r>
        <w:rPr>
          <w:rFonts w:ascii="Times New Roman" w:hAnsi="Times New Roman"/>
          <w:vanish/>
          <w:sz w:val="24"/>
        </w:rPr>
        <w:t>}]t</w:t>
      </w:r>
      <w:r>
        <w:rPr>
          <w:rFonts w:ascii="Times New Roman" w:hAnsi="Times New Roman"/>
          <w:sz w:val="24"/>
        </w:rPr>
        <w:t xml:space="preserve">" ; </w:t>
      </w:r>
      <w:r>
        <w:rPr>
          <w:rFonts w:ascii="Times New Roman" w:hAnsi="Times New Roman"/>
          <w:vanish/>
          <w:sz w:val="24"/>
        </w:rPr>
        <w:t>p[2{</w:t>
      </w:r>
      <w:r>
        <w:rPr>
          <w:rFonts w:ascii="Times New Roman" w:hAnsi="Times New Roman"/>
          <w:sz w:val="24"/>
        </w:rPr>
        <w:t>Guida</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Diehl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 xml:space="preserve">Leiterin des </w:t>
      </w:r>
      <w:r>
        <w:rPr>
          <w:rFonts w:ascii="Times New Roman" w:hAnsi="Times New Roman"/>
          <w:vanish/>
          <w:sz w:val="24"/>
        </w:rPr>
        <w:t>k[1{</w:t>
      </w:r>
      <w:r>
        <w:rPr>
          <w:rFonts w:ascii="Times New Roman" w:hAnsi="Times New Roman"/>
          <w:sz w:val="24"/>
        </w:rPr>
        <w:t>Neuland-</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es, </w:t>
      </w:r>
      <w:r>
        <w:rPr>
          <w:rFonts w:ascii="Times New Roman" w:hAnsi="Times New Roman"/>
          <w:vanish/>
          <w:sz w:val="24"/>
        </w:rPr>
        <w:t>2{o[</w:t>
      </w:r>
      <w:r>
        <w:rPr>
          <w:rFonts w:ascii="Times New Roman" w:hAnsi="Times New Roman"/>
          <w:sz w:val="24"/>
        </w:rPr>
        <w:t>Eisenac</w:t>
      </w:r>
      <w:r>
        <w:rPr>
          <w:rFonts w:ascii="Times New Roman" w:hAnsi="Times New Roman"/>
          <w:sz w:val="24"/>
        </w:rPr>
        <w:t>h</w:t>
      </w:r>
      <w:r>
        <w:rPr>
          <w:rFonts w:ascii="Times New Roman" w:hAnsi="Times New Roman"/>
          <w:vanish/>
          <w:sz w:val="24"/>
        </w:rPr>
        <w:t>]o}]k}]p</w:t>
      </w:r>
      <w:r>
        <w:rPr>
          <w:rFonts w:ascii="Times New Roman" w:hAnsi="Times New Roman"/>
          <w:sz w:val="24"/>
        </w:rPr>
        <w:t xml:space="preserve">: Eingaben wegen Aufhebung des </w:t>
      </w:r>
      <w:r>
        <w:rPr>
          <w:rFonts w:ascii="Times New Roman" w:hAnsi="Times New Roman"/>
          <w:vanish/>
          <w:sz w:val="24"/>
        </w:rPr>
        <w:t>s[</w:t>
      </w:r>
      <w:r>
        <w:rPr>
          <w:rFonts w:ascii="Times New Roman" w:hAnsi="Times New Roman"/>
          <w:sz w:val="24"/>
        </w:rPr>
        <w:t>Erscheinungsverbot</w:t>
      </w:r>
      <w:r>
        <w:rPr>
          <w:rFonts w:ascii="Times New Roman" w:hAnsi="Times New Roman"/>
          <w:vanish/>
          <w:sz w:val="24"/>
        </w:rPr>
        <w:t>]s</w:t>
      </w:r>
      <w:r>
        <w:rPr>
          <w:rFonts w:ascii="Times New Roman" w:hAnsi="Times New Roman"/>
          <w:sz w:val="24"/>
        </w:rPr>
        <w:t>s für das "</w:t>
      </w:r>
      <w:r>
        <w:rPr>
          <w:rFonts w:ascii="Times New Roman" w:hAnsi="Times New Roman"/>
          <w:vanish/>
          <w:sz w:val="24"/>
        </w:rPr>
        <w:t>t[</w:t>
      </w:r>
      <w:r>
        <w:rPr>
          <w:rFonts w:ascii="Times New Roman" w:hAnsi="Times New Roman"/>
          <w:sz w:val="24"/>
        </w:rPr>
        <w:t>Neulandblatt</w:t>
      </w:r>
      <w:r>
        <w:rPr>
          <w:rFonts w:ascii="Times New Roman" w:hAnsi="Times New Roman"/>
          <w:vanish/>
          <w:sz w:val="24"/>
        </w:rPr>
        <w:t>]t</w:t>
      </w:r>
      <w:r>
        <w:rPr>
          <w:rFonts w:ascii="Times New Roman" w:hAnsi="Times New Roman"/>
          <w:sz w:val="24"/>
        </w:rPr>
        <w:t>" (konfessionell gebunden) (</w:t>
      </w:r>
      <w:r>
        <w:rPr>
          <w:rFonts w:ascii="Times New Roman" w:hAnsi="Times New Roman"/>
          <w:vanish/>
          <w:sz w:val="24"/>
        </w:rPr>
        <w:t>z[</w:t>
      </w:r>
      <w:r>
        <w:rPr>
          <w:rFonts w:ascii="Times New Roman" w:hAnsi="Times New Roman"/>
          <w:sz w:val="24"/>
        </w:rPr>
        <w:t>1940 - 1943</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p[2{</w:t>
      </w:r>
      <w:r>
        <w:rPr>
          <w:rFonts w:ascii="Times New Roman" w:hAnsi="Times New Roman"/>
          <w:sz w:val="24"/>
        </w:rPr>
        <w:t>Wilfried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Menger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1933 - 1936</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7{</w:t>
      </w:r>
      <w:r>
        <w:rPr>
          <w:rFonts w:ascii="Times New Roman" w:hAnsi="Times New Roman"/>
          <w:sz w:val="24"/>
        </w:rPr>
        <w:t>Hauptschriftleiter des "</w:t>
      </w:r>
      <w:r>
        <w:rPr>
          <w:rFonts w:ascii="Times New Roman" w:hAnsi="Times New Roman"/>
          <w:vanish/>
          <w:sz w:val="24"/>
        </w:rPr>
        <w:t>t[</w:t>
      </w:r>
      <w:r>
        <w:rPr>
          <w:rFonts w:ascii="Times New Roman" w:hAnsi="Times New Roman"/>
          <w:sz w:val="24"/>
        </w:rPr>
        <w:t>Kladderadatsch</w:t>
      </w:r>
      <w:r>
        <w:rPr>
          <w:rFonts w:ascii="Times New Roman" w:hAnsi="Times New Roman"/>
          <w:vanish/>
          <w:sz w:val="24"/>
        </w:rPr>
        <w:t>]t</w:t>
      </w:r>
      <w:r>
        <w:rPr>
          <w:rFonts w:ascii="Times New Roman" w:hAnsi="Times New Roman"/>
          <w:sz w:val="24"/>
        </w:rPr>
        <w:t>"</w:t>
      </w:r>
      <w:r>
        <w:rPr>
          <w:rFonts w:ascii="Times New Roman" w:hAnsi="Times New Roman"/>
          <w:vanish/>
          <w:sz w:val="24"/>
        </w:rPr>
        <w:t>}]p</w:t>
      </w:r>
      <w:r>
        <w:rPr>
          <w:rFonts w:ascii="Times New Roman" w:hAnsi="Times New Roman"/>
          <w:sz w:val="24"/>
        </w:rPr>
        <w:t xml:space="preserve">, seit </w:t>
      </w:r>
      <w:r>
        <w:rPr>
          <w:rFonts w:ascii="Times New Roman" w:hAnsi="Times New Roman"/>
          <w:vanish/>
          <w:sz w:val="24"/>
        </w:rPr>
        <w:t>z[</w:t>
      </w:r>
      <w:r>
        <w:rPr>
          <w:rFonts w:ascii="Times New Roman" w:hAnsi="Times New Roman"/>
          <w:sz w:val="24"/>
        </w:rPr>
        <w:t>1937</w:t>
      </w:r>
      <w:r>
        <w:rPr>
          <w:rFonts w:ascii="Times New Roman" w:hAnsi="Times New Roman"/>
          <w:vanish/>
          <w:sz w:val="24"/>
        </w:rPr>
        <w:t>]z</w:t>
      </w:r>
      <w:r>
        <w:rPr>
          <w:rFonts w:ascii="Times New Roman" w:hAnsi="Times New Roman"/>
          <w:sz w:val="24"/>
        </w:rPr>
        <w:t xml:space="preserve"> Mitarbeiter an der "</w:t>
      </w:r>
      <w:r>
        <w:rPr>
          <w:rFonts w:ascii="Times New Roman" w:hAnsi="Times New Roman"/>
          <w:vanish/>
          <w:sz w:val="24"/>
        </w:rPr>
        <w:t>t[</w:t>
      </w:r>
      <w:r>
        <w:rPr>
          <w:rFonts w:ascii="Times New Roman" w:hAnsi="Times New Roman"/>
          <w:sz w:val="24"/>
        </w:rPr>
        <w:t>Brennessel</w:t>
      </w:r>
      <w:r>
        <w:rPr>
          <w:rFonts w:ascii="Times New Roman" w:hAnsi="Times New Roman"/>
          <w:vanish/>
          <w:sz w:val="24"/>
        </w:rPr>
        <w:t>]t</w:t>
      </w:r>
      <w:r>
        <w:rPr>
          <w:rFonts w:ascii="Times New Roman" w:hAnsi="Times New Roman"/>
          <w:sz w:val="24"/>
        </w:rPr>
        <w:t xml:space="preserve">" des </w:t>
      </w:r>
      <w:r>
        <w:rPr>
          <w:rFonts w:ascii="Times New Roman" w:hAnsi="Times New Roman"/>
          <w:vanish/>
          <w:sz w:val="24"/>
        </w:rPr>
        <w:t>k[</w:t>
      </w:r>
      <w:r>
        <w:rPr>
          <w:rFonts w:ascii="Times New Roman" w:hAnsi="Times New Roman"/>
          <w:sz w:val="24"/>
        </w:rPr>
        <w:t>Eher-</w:t>
      </w:r>
      <w:r>
        <w:rPr>
          <w:rFonts w:ascii="Times New Roman" w:hAnsi="Times New Roman"/>
          <w:vanish/>
          <w:sz w:val="24"/>
        </w:rPr>
        <w:t>s[</w:t>
      </w:r>
      <w:r>
        <w:rPr>
          <w:rFonts w:ascii="Times New Roman" w:hAnsi="Times New Roman"/>
          <w:sz w:val="24"/>
        </w:rPr>
        <w:t>Verlag</w:t>
      </w:r>
      <w:r>
        <w:rPr>
          <w:rFonts w:ascii="Times New Roman" w:hAnsi="Times New Roman"/>
          <w:vanish/>
          <w:sz w:val="24"/>
        </w:rPr>
        <w:t>]s]k</w:t>
      </w:r>
      <w:r>
        <w:rPr>
          <w:rFonts w:ascii="Times New Roman" w:hAnsi="Times New Roman"/>
          <w:sz w:val="24"/>
        </w:rPr>
        <w:t xml:space="preserve">es, seit </w:t>
      </w:r>
      <w:r>
        <w:rPr>
          <w:rFonts w:ascii="Times New Roman" w:hAnsi="Times New Roman"/>
          <w:vanish/>
          <w:sz w:val="24"/>
        </w:rPr>
        <w:t>z[</w:t>
      </w:r>
      <w:r>
        <w:rPr>
          <w:rFonts w:ascii="Times New Roman" w:hAnsi="Times New Roman"/>
          <w:sz w:val="24"/>
        </w:rPr>
        <w:t>1940</w:t>
      </w:r>
      <w:r>
        <w:rPr>
          <w:rFonts w:ascii="Times New Roman" w:hAnsi="Times New Roman"/>
          <w:vanish/>
          <w:sz w:val="24"/>
        </w:rPr>
        <w:t>]z</w:t>
      </w:r>
      <w:r>
        <w:rPr>
          <w:rFonts w:ascii="Times New Roman" w:hAnsi="Times New Roman"/>
          <w:sz w:val="24"/>
        </w:rPr>
        <w:t xml:space="preserve"> Hauptschriftleiter der </w:t>
      </w:r>
      <w:r>
        <w:rPr>
          <w:rFonts w:ascii="Times New Roman" w:hAnsi="Times New Roman"/>
          <w:vanish/>
          <w:sz w:val="24"/>
        </w:rPr>
        <w:t>t[2{s[</w:t>
      </w:r>
      <w:r>
        <w:rPr>
          <w:rFonts w:ascii="Times New Roman" w:hAnsi="Times New Roman"/>
          <w:sz w:val="24"/>
        </w:rPr>
        <w:t>Soldatenzeitung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Wacht im Norden</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w:t>
      </w:r>
      <w:r>
        <w:rPr>
          <w:rFonts w:ascii="Times New Roman" w:hAnsi="Times New Roman"/>
          <w:sz w:val="24"/>
        </w:rPr>
        <w:t>Beschlagnahme</w:t>
      </w:r>
      <w:r>
        <w:rPr>
          <w:rFonts w:ascii="Times New Roman" w:hAnsi="Times New Roman"/>
          <w:vanish/>
          <w:sz w:val="24"/>
        </w:rPr>
        <w:t>]s</w:t>
      </w:r>
      <w:r>
        <w:rPr>
          <w:rFonts w:ascii="Times New Roman" w:hAnsi="Times New Roman"/>
          <w:sz w:val="24"/>
        </w:rPr>
        <w:t xml:space="preserve"> einzelner Nummern und politische Haltung</w:t>
      </w:r>
      <w:r>
        <w:rPr>
          <w:rFonts w:ascii="Times New Roman" w:hAnsi="Times New Roman"/>
          <w:sz w:val="24"/>
        </w:rPr>
        <w:t xml:space="preserve"> des "</w:t>
      </w:r>
      <w:r>
        <w:rPr>
          <w:rFonts w:ascii="Times New Roman" w:hAnsi="Times New Roman"/>
          <w:vanish/>
          <w:sz w:val="24"/>
        </w:rPr>
        <w:t>t[</w:t>
      </w:r>
      <w:r>
        <w:rPr>
          <w:rFonts w:ascii="Times New Roman" w:hAnsi="Times New Roman"/>
          <w:sz w:val="24"/>
        </w:rPr>
        <w:t>Kladderadatsch</w:t>
      </w:r>
      <w:r>
        <w:rPr>
          <w:rFonts w:ascii="Times New Roman" w:hAnsi="Times New Roman"/>
          <w:vanish/>
          <w:sz w:val="24"/>
        </w:rPr>
        <w:t>]t</w:t>
      </w:r>
      <w:r>
        <w:rPr>
          <w:rFonts w:ascii="Times New Roman" w:hAnsi="Times New Roman"/>
          <w:sz w:val="24"/>
        </w:rPr>
        <w:t>".- Berichte Mengers über seine berufliche Tätigkeit seit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Registratur Lammers, Reichsminister und Chef der Reichskanzlei \ 3.6. Privater und privat-dienstlicher Schriftwechsel von Dr. Lammers \ 3.6.7. Schriftwechsel in außenpolitischen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Schriftwechsel mit Deutschen in außenpolitischen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p[2{</w:t>
      </w:r>
      <w:r>
        <w:rPr>
          <w:rFonts w:ascii="Times New Roman" w:hAnsi="Times New Roman"/>
          <w:sz w:val="24"/>
        </w:rPr>
        <w: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Mostert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Landgerichtsdirektor i.R.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Düsseldorf</w:t>
      </w:r>
      <w:r>
        <w:rPr>
          <w:rFonts w:ascii="Times New Roman" w:hAnsi="Times New Roman"/>
          <w:vanish/>
          <w:sz w:val="24"/>
        </w:rPr>
        <w:t>]o}]p</w:t>
      </w:r>
      <w:r>
        <w:rPr>
          <w:rFonts w:ascii="Times New Roman" w:hAnsi="Times New Roman"/>
          <w:sz w:val="24"/>
        </w:rPr>
        <w:t>: Einsendung einer vo</w:t>
      </w:r>
      <w:r>
        <w:rPr>
          <w:rFonts w:ascii="Times New Roman" w:hAnsi="Times New Roman"/>
          <w:sz w:val="24"/>
        </w:rPr>
        <w:t xml:space="preserve">n ihm verfaßten Schrift über </w:t>
      </w:r>
      <w:r>
        <w:rPr>
          <w:rFonts w:ascii="Times New Roman" w:hAnsi="Times New Roman"/>
          <w:vanish/>
          <w:sz w:val="24"/>
        </w:rPr>
        <w:t>o[</w:t>
      </w:r>
      <w:r>
        <w:rPr>
          <w:rFonts w:ascii="Times New Roman" w:hAnsi="Times New Roman"/>
          <w:sz w:val="24"/>
        </w:rPr>
        <w:t>Eupen-Malmedy</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1941</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51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Schriftwechsel mit Ausländern, Bd.1 A - 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Bengt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Berg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w:t>
      </w:r>
      <w:r>
        <w:rPr>
          <w:rFonts w:ascii="Times New Roman" w:hAnsi="Times New Roman"/>
          <w:sz w:val="24"/>
        </w:rPr>
        <w:t>Journalist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Halltorp/Schweden</w:t>
      </w:r>
      <w:r>
        <w:rPr>
          <w:rFonts w:ascii="Times New Roman" w:hAnsi="Times New Roman"/>
          <w:vanish/>
          <w:sz w:val="24"/>
        </w:rPr>
        <w:t>]o}]p</w:t>
      </w:r>
      <w:r>
        <w:rPr>
          <w:rFonts w:ascii="Times New Roman" w:hAnsi="Times New Roman"/>
          <w:sz w:val="24"/>
        </w:rPr>
        <w:t xml:space="preserve">: Übersendung und </w:t>
      </w:r>
      <w:r>
        <w:rPr>
          <w:rFonts w:ascii="Times New Roman" w:hAnsi="Times New Roman"/>
          <w:vanish/>
          <w:sz w:val="24"/>
        </w:rPr>
        <w:t>s[</w:t>
      </w:r>
      <w:r>
        <w:rPr>
          <w:rFonts w:ascii="Times New Roman" w:hAnsi="Times New Roman"/>
          <w:sz w:val="24"/>
        </w:rPr>
        <w:t>Rezension</w:t>
      </w:r>
      <w:r>
        <w:rPr>
          <w:rFonts w:ascii="Times New Roman" w:hAnsi="Times New Roman"/>
          <w:vanish/>
          <w:sz w:val="24"/>
        </w:rPr>
        <w:t>]s</w:t>
      </w:r>
      <w:r>
        <w:rPr>
          <w:rFonts w:ascii="Times New Roman" w:hAnsi="Times New Roman"/>
          <w:sz w:val="24"/>
        </w:rPr>
        <w:t xml:space="preserve"> des </w:t>
      </w:r>
      <w:r>
        <w:rPr>
          <w:rFonts w:ascii="Times New Roman" w:hAnsi="Times New Roman"/>
          <w:vanish/>
          <w:sz w:val="24"/>
        </w:rPr>
        <w:t>t[2{</w:t>
      </w:r>
      <w:r>
        <w:rPr>
          <w:rFonts w:ascii="Times New Roman" w:hAnsi="Times New Roman"/>
          <w:sz w:val="24"/>
        </w:rPr>
        <w:t>Buch</w:t>
      </w:r>
      <w:r>
        <w:rPr>
          <w:rFonts w:ascii="Times New Roman" w:hAnsi="Times New Roman"/>
          <w:vanish/>
          <w:sz w:val="24"/>
        </w:rPr>
        <w:t>}</w:t>
      </w:r>
      <w:r>
        <w:rPr>
          <w:rFonts w:ascii="Times New Roman" w:hAnsi="Times New Roman"/>
          <w:sz w:val="24"/>
        </w:rPr>
        <w:t>es "</w:t>
      </w:r>
      <w:r>
        <w:rPr>
          <w:rFonts w:ascii="Times New Roman" w:hAnsi="Times New Roman"/>
          <w:vanish/>
          <w:sz w:val="24"/>
        </w:rPr>
        <w:t>1{</w:t>
      </w:r>
      <w:r>
        <w:rPr>
          <w:rFonts w:ascii="Times New Roman" w:hAnsi="Times New Roman"/>
          <w:sz w:val="24"/>
        </w:rPr>
        <w:t>Kontakt med Amerika</w:t>
      </w:r>
      <w:r>
        <w:rPr>
          <w:rFonts w:ascii="Times New Roman" w:hAnsi="Times New Roman"/>
          <w:vanish/>
          <w:sz w:val="24"/>
        </w:rPr>
        <w:t>}]t</w:t>
      </w:r>
      <w:r>
        <w:rPr>
          <w:rFonts w:ascii="Times New Roman" w:hAnsi="Times New Roman"/>
          <w:sz w:val="24"/>
        </w:rPr>
        <w:t xml:space="preserve">" von </w:t>
      </w:r>
      <w:r>
        <w:rPr>
          <w:rFonts w:ascii="Times New Roman" w:hAnsi="Times New Roman"/>
          <w:vanish/>
          <w:sz w:val="24"/>
        </w:rPr>
        <w:t>p[2{</w:t>
      </w:r>
      <w:r>
        <w:rPr>
          <w:rFonts w:ascii="Times New Roman" w:hAnsi="Times New Roman"/>
          <w:sz w:val="24"/>
        </w:rPr>
        <w:t>Alva</w:t>
      </w:r>
      <w:r>
        <w:rPr>
          <w:rFonts w:ascii="Times New Roman" w:hAnsi="Times New Roman"/>
          <w:vanish/>
          <w:sz w:val="24"/>
        </w:rPr>
        <w:t>}1{&lt; Myrdal&gt;}]p</w:t>
      </w:r>
      <w:r>
        <w:rPr>
          <w:rFonts w:ascii="Times New Roman" w:hAnsi="Times New Roman"/>
          <w:sz w:val="24"/>
        </w:rPr>
        <w:t xml:space="preserve"> und </w:t>
      </w:r>
      <w:r>
        <w:rPr>
          <w:rFonts w:ascii="Times New Roman" w:hAnsi="Times New Roman"/>
          <w:vanish/>
          <w:sz w:val="24"/>
        </w:rPr>
        <w:t>p[2{</w:t>
      </w:r>
      <w:r>
        <w:rPr>
          <w:rFonts w:ascii="Times New Roman" w:hAnsi="Times New Roman"/>
          <w:sz w:val="24"/>
        </w:rPr>
        <w:t>Gunnar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Myrdal</w:t>
      </w:r>
      <w:r>
        <w:rPr>
          <w:rFonts w:ascii="Times New Roman" w:hAnsi="Times New Roman"/>
          <w:vanish/>
          <w:sz w:val="24"/>
        </w:rPr>
        <w:t>}]p</w:t>
      </w:r>
      <w:r>
        <w:rPr>
          <w:rFonts w:ascii="Times New Roman" w:hAnsi="Times New Roman"/>
          <w:sz w:val="24"/>
        </w:rPr>
        <w:t xml:space="preserve"> (mit ausführlicher Inhaltswiedergabe durch den Skandinavienreferenten des </w:t>
      </w:r>
      <w:r>
        <w:rPr>
          <w:rFonts w:ascii="Times New Roman" w:hAnsi="Times New Roman"/>
          <w:vanish/>
          <w:sz w:val="24"/>
        </w:rPr>
        <w:t>k[</w:t>
      </w:r>
      <w:r>
        <w:rPr>
          <w:rFonts w:ascii="Times New Roman" w:hAnsi="Times New Roman"/>
          <w:sz w:val="24"/>
        </w:rPr>
        <w:t>Reichspropagandaministerium</w:t>
      </w:r>
      <w:r>
        <w:rPr>
          <w:rFonts w:ascii="Times New Roman" w:hAnsi="Times New Roman"/>
          <w:vanish/>
          <w:sz w:val="24"/>
        </w:rPr>
        <w:t>]k</w:t>
      </w:r>
      <w:r>
        <w:rPr>
          <w:rFonts w:ascii="Times New Roman" w:hAnsi="Times New Roman"/>
          <w:sz w:val="24"/>
        </w:rPr>
        <w:t>s (</w:t>
      </w:r>
      <w:r>
        <w:rPr>
          <w:rFonts w:ascii="Times New Roman" w:hAnsi="Times New Roman"/>
          <w:vanish/>
          <w:sz w:val="24"/>
        </w:rPr>
        <w:t>z[</w:t>
      </w:r>
      <w:r>
        <w:rPr>
          <w:rFonts w:ascii="Times New Roman" w:hAnsi="Times New Roman"/>
          <w:sz w:val="24"/>
        </w:rPr>
        <w:t>1941</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z</w:t>
      </w:r>
      <w:r>
        <w:rPr>
          <w:rFonts w:ascii="Times New Roman" w:hAnsi="Times New Roman"/>
          <w:sz w:val="24"/>
        </w:rPr>
        <w:tab/>
        <w:t>R 43/4108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Schriftwechsel mit Ausländern, Bd.2 L-Z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p[4{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Peter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Vallindas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 xml:space="preserve">Dozent an der </w:t>
      </w:r>
      <w:r>
        <w:rPr>
          <w:rFonts w:ascii="Times New Roman" w:hAnsi="Times New Roman"/>
          <w:vanish/>
          <w:sz w:val="24"/>
        </w:rPr>
        <w:t>o[</w:t>
      </w:r>
      <w:r>
        <w:rPr>
          <w:rFonts w:ascii="Times New Roman" w:hAnsi="Times New Roman"/>
          <w:sz w:val="24"/>
        </w:rPr>
        <w:t>Athen</w:t>
      </w:r>
      <w:r>
        <w:rPr>
          <w:rFonts w:ascii="Times New Roman" w:hAnsi="Times New Roman"/>
          <w:vanish/>
          <w:sz w:val="24"/>
        </w:rPr>
        <w:t>]o</w:t>
      </w:r>
      <w:r>
        <w:rPr>
          <w:rFonts w:ascii="Times New Roman" w:hAnsi="Times New Roman"/>
          <w:sz w:val="24"/>
        </w:rPr>
        <w:t>er Universität</w:t>
      </w:r>
      <w:r>
        <w:rPr>
          <w:rFonts w:ascii="Times New Roman" w:hAnsi="Times New Roman"/>
          <w:vanish/>
          <w:sz w:val="24"/>
        </w:rPr>
        <w:t>}]p</w:t>
      </w:r>
      <w:r>
        <w:rPr>
          <w:rFonts w:ascii="Times New Roman" w:hAnsi="Times New Roman"/>
          <w:sz w:val="24"/>
        </w:rPr>
        <w:t xml:space="preserve">: Regelmäßige Übersendung eines </w:t>
      </w:r>
      <w:r>
        <w:rPr>
          <w:rFonts w:ascii="Times New Roman" w:hAnsi="Times New Roman"/>
          <w:vanish/>
          <w:sz w:val="24"/>
        </w:rPr>
        <w:t>s[</w:t>
      </w:r>
      <w:r>
        <w:rPr>
          <w:rFonts w:ascii="Times New Roman" w:hAnsi="Times New Roman"/>
          <w:sz w:val="24"/>
        </w:rPr>
        <w:t>Freiexemplar</w:t>
      </w:r>
      <w:r>
        <w:rPr>
          <w:rFonts w:ascii="Times New Roman" w:hAnsi="Times New Roman"/>
          <w:vanish/>
          <w:sz w:val="24"/>
        </w:rPr>
        <w:t>]s</w:t>
      </w:r>
      <w:r>
        <w:rPr>
          <w:rFonts w:ascii="Times New Roman" w:hAnsi="Times New Roman"/>
          <w:sz w:val="24"/>
        </w:rPr>
        <w:t xml:space="preserve">s der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Verwaltungsarchiv</w:t>
      </w:r>
      <w:r>
        <w:rPr>
          <w:rFonts w:ascii="Times New Roman" w:hAnsi="Times New Roman"/>
          <w:vanish/>
          <w:sz w:val="24"/>
        </w:rPr>
        <w:t>}]t</w:t>
      </w:r>
      <w:r>
        <w:rPr>
          <w:rFonts w:ascii="Times New Roman" w:hAnsi="Times New Roman"/>
          <w:sz w:val="24"/>
        </w:rPr>
        <w:t>" an Vallindas (</w:t>
      </w:r>
      <w:r>
        <w:rPr>
          <w:rFonts w:ascii="Times New Roman" w:hAnsi="Times New Roman"/>
          <w:vanish/>
          <w:sz w:val="24"/>
        </w:rPr>
        <w:t>z[</w:t>
      </w:r>
      <w:r>
        <w:rPr>
          <w:rFonts w:ascii="Times New Roman" w:hAnsi="Times New Roman"/>
          <w:sz w:val="24"/>
        </w:rPr>
        <w:t>1942</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1940 - 1943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Registratur Lammers, Reichsminister und Chef der Reichskanzlei \ 3.7. Reichsverband Deutscher Verwaltungs-Akademien (Unterlagen und Schriftwechsel zu Lammers Tätigkeit als Führer des Reichsverbandes \ 3.7.</w:t>
      </w:r>
      <w:r>
        <w:rPr>
          <w:rFonts w:ascii="Times New Roman" w:hAnsi="Times New Roman"/>
          <w:sz w:val="24"/>
        </w:rPr>
        <w:t>3. Veröffentlichungen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4213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43/4213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Verfügung der </w:t>
      </w:r>
      <w:r>
        <w:rPr>
          <w:rFonts w:ascii="Times New Roman" w:hAnsi="Times New Roman"/>
          <w:vanish/>
          <w:sz w:val="24"/>
        </w:rPr>
        <w:t>k[</w:t>
      </w:r>
      <w:r>
        <w:rPr>
          <w:rFonts w:ascii="Times New Roman" w:hAnsi="Times New Roman"/>
          <w:sz w:val="24"/>
        </w:rPr>
        <w:t xml:space="preserve">Parteiamtlichen Prüfungskommission zum Schutze des </w:t>
      </w:r>
      <w:r>
        <w:rPr>
          <w:rFonts w:ascii="Times New Roman" w:hAnsi="Times New Roman"/>
          <w:vanish/>
          <w:sz w:val="24"/>
        </w:rPr>
        <w:t>s[</w:t>
      </w:r>
      <w:r>
        <w:rPr>
          <w:rFonts w:ascii="Times New Roman" w:hAnsi="Times New Roman"/>
          <w:sz w:val="24"/>
        </w:rPr>
        <w:t>NS-Schrifttum</w:t>
      </w:r>
      <w:r>
        <w:rPr>
          <w:rFonts w:ascii="Times New Roman" w:hAnsi="Times New Roman"/>
          <w:vanish/>
          <w:sz w:val="24"/>
        </w:rPr>
        <w:t>]s</w:t>
      </w:r>
      <w:r>
        <w:rPr>
          <w:rFonts w:ascii="Times New Roman" w:hAnsi="Times New Roman"/>
          <w:sz w:val="24"/>
        </w:rPr>
        <w:t>s</w:t>
      </w:r>
      <w:r>
        <w:rPr>
          <w:rFonts w:ascii="Times New Roman" w:hAnsi="Times New Roman"/>
          <w:vanish/>
          <w:sz w:val="24"/>
        </w:rPr>
        <w:t>]k</w:t>
      </w:r>
      <w:r>
        <w:rPr>
          <w:rFonts w:ascii="Times New Roman" w:hAnsi="Times New Roman"/>
          <w:sz w:val="24"/>
        </w:rPr>
        <w:t xml:space="preserve">: Veröffentlichung von Zitaten aus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r>
        <w:rPr>
          <w:rFonts w:ascii="Times New Roman" w:hAnsi="Times New Roman"/>
          <w:sz w:val="24"/>
        </w:rPr>
        <w:t>-Reden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4214 - 4223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43/4214 - 4223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w:t>
      </w:r>
      <w:r>
        <w:rPr>
          <w:rFonts w:ascii="Times New Roman" w:hAnsi="Times New Roman"/>
          <w:vanish/>
          <w:sz w:val="24"/>
        </w:rPr>
        <w:t>t[1{</w:t>
      </w:r>
      <w:r>
        <w:rPr>
          <w:rFonts w:ascii="Times New Roman" w:hAnsi="Times New Roman"/>
          <w:sz w:val="24"/>
        </w:rPr>
        <w:t>Die Verwaltungs-Akademie. Ein Handbuch für den Beamten im nationalsozialistischen Staat</w:t>
      </w:r>
      <w:r>
        <w:rPr>
          <w:rFonts w:ascii="Times New Roman" w:hAnsi="Times New Roman"/>
          <w:vanish/>
          <w:sz w:val="24"/>
        </w:rPr>
        <w:t>}</w:t>
      </w:r>
      <w:r>
        <w:rPr>
          <w:rFonts w:ascii="Times New Roman" w:hAnsi="Times New Roman"/>
          <w:sz w:val="24"/>
        </w:rPr>
        <w:t>". (</w:t>
      </w:r>
      <w:r>
        <w:rPr>
          <w:rFonts w:ascii="Times New Roman" w:hAnsi="Times New Roman"/>
          <w:vanish/>
          <w:sz w:val="24"/>
        </w:rPr>
        <w:t>2{</w:t>
      </w:r>
      <w:r>
        <w:rPr>
          <w:rFonts w:ascii="Times New Roman" w:hAnsi="Times New Roman"/>
          <w:sz w:val="24"/>
        </w:rPr>
        <w:t>Sammelwerk</w:t>
      </w:r>
      <w:r>
        <w:rPr>
          <w:rFonts w:ascii="Times New Roman" w:hAnsi="Times New Roman"/>
          <w:vanish/>
          <w:sz w:val="24"/>
        </w:rPr>
        <w:t>}</w:t>
      </w:r>
      <w:r>
        <w:rPr>
          <w:rFonts w:ascii="Times New Roman" w:hAnsi="Times New Roman"/>
          <w:sz w:val="24"/>
        </w:rPr>
        <w:t>)</w:t>
      </w:r>
      <w:r>
        <w:rPr>
          <w:rFonts w:ascii="Times New Roman" w:hAnsi="Times New Roman"/>
          <w:vanish/>
          <w:sz w:val="24"/>
        </w:rPr>
        <w:t>]t</w:t>
      </w:r>
      <w:r>
        <w:rPr>
          <w:rFonts w:ascii="Times New Roman" w:hAnsi="Times New Roman"/>
          <w:sz w:val="24"/>
        </w:rPr>
        <w:t xml:space="preserve">. Hrsg.v. </w:t>
      </w:r>
      <w:r>
        <w:rPr>
          <w:rFonts w:ascii="Times New Roman" w:hAnsi="Times New Roman"/>
          <w:vanish/>
          <w:sz w:val="24"/>
        </w:rPr>
        <w:t>p[2{</w:t>
      </w:r>
      <w:r>
        <w:rPr>
          <w:rFonts w:ascii="Times New Roman" w:hAnsi="Times New Roman"/>
          <w:sz w:val="24"/>
        </w:rPr>
        <w:t>Hans-Heinrich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Lammers</w:t>
      </w:r>
      <w:r>
        <w:rPr>
          <w:rFonts w:ascii="Times New Roman" w:hAnsi="Times New Roman"/>
          <w:vanish/>
          <w:sz w:val="24"/>
        </w:rPr>
        <w:t>}]p</w:t>
      </w:r>
      <w:r>
        <w:rPr>
          <w:rFonts w:ascii="Times New Roman" w:hAnsi="Times New Roman"/>
          <w:sz w:val="24"/>
        </w:rPr>
        <w:t xml:space="preserve"> und </w:t>
      </w:r>
      <w:r>
        <w:rPr>
          <w:rFonts w:ascii="Times New Roman" w:hAnsi="Times New Roman"/>
          <w:vanish/>
          <w:sz w:val="24"/>
        </w:rPr>
        <w:t>p[2{</w:t>
      </w:r>
      <w:r>
        <w:rPr>
          <w:rFonts w:ascii="Times New Roman" w:hAnsi="Times New Roman"/>
          <w:sz w:val="24"/>
        </w:rPr>
        <w:t>Hans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Pfundtner</w:t>
      </w:r>
      <w:r>
        <w:rPr>
          <w:rFonts w:ascii="Times New Roman" w:hAnsi="Times New Roman"/>
          <w:vanish/>
          <w:sz w:val="24"/>
        </w:rPr>
        <w:t>}]p</w:t>
      </w:r>
      <w:r>
        <w:rPr>
          <w:rFonts w:ascii="Times New Roman" w:hAnsi="Times New Roman"/>
          <w:sz w:val="24"/>
        </w:rPr>
        <w:t xml:space="preserve"> unter Mitwirkung von </w:t>
      </w:r>
      <w:r>
        <w:rPr>
          <w:rFonts w:ascii="Times New Roman" w:hAnsi="Times New Roman"/>
          <w:vanish/>
          <w:sz w:val="24"/>
        </w:rPr>
        <w:t>p[2{</w:t>
      </w:r>
      <w:r>
        <w:rPr>
          <w:rFonts w:ascii="Times New Roman" w:hAnsi="Times New Roman"/>
          <w:sz w:val="24"/>
        </w:rPr>
        <w:t>Otto</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Koellreutter</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1935 - 194</w:t>
      </w:r>
      <w:r>
        <w:rPr>
          <w:rFonts w:ascii="Times New Roman" w:hAnsi="Times New Roman"/>
          <w:sz w:val="24"/>
        </w:rPr>
        <w:t>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43/4221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Absatzförderung</w:t>
      </w:r>
      <w:r>
        <w:rPr>
          <w:rFonts w:ascii="Times New Roman" w:hAnsi="Times New Roman"/>
          <w:vanish/>
          <w:sz w:val="24"/>
        </w:rPr>
        <w:t>]s</w:t>
      </w:r>
      <w:r>
        <w:rPr>
          <w:rFonts w:ascii="Times New Roman" w:hAnsi="Times New Roman"/>
          <w:sz w:val="24"/>
        </w:rPr>
        <w:t xml:space="preserve"> durch zentrale Instanzen des Reiches und der </w:t>
      </w:r>
      <w:r>
        <w:rPr>
          <w:rFonts w:ascii="Times New Roman" w:hAnsi="Times New Roman"/>
          <w:vanish/>
          <w:sz w:val="24"/>
        </w:rPr>
        <w:t>k[</w:t>
      </w:r>
      <w:r>
        <w:rPr>
          <w:rFonts w:ascii="Times New Roman" w:hAnsi="Times New Roman"/>
          <w:sz w:val="24"/>
        </w:rPr>
        <w:t>NSDAP</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43/4222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Schriftwechsel </w:t>
      </w:r>
      <w:r>
        <w:rPr>
          <w:rFonts w:ascii="Times New Roman" w:hAnsi="Times New Roman"/>
          <w:vanish/>
          <w:sz w:val="24"/>
        </w:rPr>
        <w:t>p[</w:t>
      </w:r>
      <w:r>
        <w:rPr>
          <w:rFonts w:ascii="Times New Roman" w:hAnsi="Times New Roman"/>
          <w:sz w:val="24"/>
        </w:rPr>
        <w:t>Lammers</w:t>
      </w:r>
      <w:r>
        <w:rPr>
          <w:rFonts w:ascii="Times New Roman" w:hAnsi="Times New Roman"/>
          <w:vanish/>
          <w:sz w:val="24"/>
        </w:rPr>
        <w:t>]p</w:t>
      </w:r>
      <w:r>
        <w:rPr>
          <w:rFonts w:ascii="Times New Roman" w:hAnsi="Times New Roman"/>
          <w:sz w:val="24"/>
        </w:rPr>
        <w:t xml:space="preserve">' mit dem </w:t>
      </w:r>
      <w:r>
        <w:rPr>
          <w:rFonts w:ascii="Times New Roman" w:hAnsi="Times New Roman"/>
          <w:vanish/>
          <w:sz w:val="24"/>
        </w:rPr>
        <w:t>p[7{</w:t>
      </w:r>
      <w:r>
        <w:rPr>
          <w:rFonts w:ascii="Times New Roman" w:hAnsi="Times New Roman"/>
          <w:sz w:val="24"/>
        </w:rPr>
        <w:t>Geschäftsführer des Reichsverbandes Deutscher Verwaltungsakademien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Müßigbrodt</w:t>
      </w:r>
      <w:r>
        <w:rPr>
          <w:rFonts w:ascii="Times New Roman" w:hAnsi="Times New Roman"/>
          <w:vanish/>
          <w:sz w:val="24"/>
        </w:rPr>
        <w:t>}]p</w:t>
      </w:r>
      <w:r>
        <w:rPr>
          <w:rFonts w:ascii="Times New Roman" w:hAnsi="Times New Roman"/>
          <w:sz w:val="24"/>
        </w:rPr>
        <w:t xml:space="preserve">, über die Gewinnung führender Persönlichkeiten zur Übernahme von Beiträgen für das </w:t>
      </w:r>
      <w:r>
        <w:rPr>
          <w:rFonts w:ascii="Times New Roman" w:hAnsi="Times New Roman"/>
          <w:vanish/>
          <w:sz w:val="24"/>
        </w:rPr>
        <w:t>t[2{</w:t>
      </w:r>
      <w:r>
        <w:rPr>
          <w:rFonts w:ascii="Times New Roman" w:hAnsi="Times New Roman"/>
          <w:sz w:val="24"/>
        </w:rPr>
        <w:t>Sammelwerk</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 Verwaltungsakademie</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auch: Verfasserfragebogen der </w:t>
      </w:r>
      <w:r>
        <w:rPr>
          <w:rFonts w:ascii="Times New Roman" w:hAnsi="Times New Roman"/>
          <w:vanish/>
          <w:sz w:val="24"/>
        </w:rPr>
        <w:t>k[</w:t>
      </w:r>
      <w:r>
        <w:rPr>
          <w:rFonts w:ascii="Times New Roman" w:hAnsi="Times New Roman"/>
          <w:sz w:val="24"/>
        </w:rPr>
        <w:t>Parteiamtlichen Prüfungskommission zum Schutze</w:t>
      </w:r>
      <w:r>
        <w:rPr>
          <w:rFonts w:ascii="Times New Roman" w:hAnsi="Times New Roman"/>
          <w:sz w:val="24"/>
        </w:rPr>
        <w:t xml:space="preserve"> des </w:t>
      </w:r>
      <w:r>
        <w:rPr>
          <w:rFonts w:ascii="Times New Roman" w:hAnsi="Times New Roman"/>
          <w:vanish/>
          <w:sz w:val="24"/>
        </w:rPr>
        <w:t>s[</w:t>
      </w:r>
      <w:r>
        <w:rPr>
          <w:rFonts w:ascii="Times New Roman" w:hAnsi="Times New Roman"/>
          <w:sz w:val="24"/>
        </w:rPr>
        <w:t>NS-Schrifttum</w:t>
      </w:r>
      <w:r>
        <w:rPr>
          <w:rFonts w:ascii="Times New Roman" w:hAnsi="Times New Roman"/>
          <w:vanish/>
          <w:sz w:val="24"/>
        </w:rPr>
        <w:t>]s</w:t>
      </w:r>
      <w:r>
        <w:rPr>
          <w:rFonts w:ascii="Times New Roman" w:hAnsi="Times New Roman"/>
          <w:sz w:val="24"/>
        </w:rPr>
        <w:t>s</w:t>
      </w:r>
      <w:r>
        <w:rPr>
          <w:rFonts w:ascii="Times New Roman" w:hAnsi="Times New Roman"/>
          <w:vanish/>
          <w:sz w:val="24"/>
        </w:rPr>
        <w:t>]k</w:t>
      </w:r>
      <w:r>
        <w:rPr>
          <w:rFonts w:ascii="Times New Roman" w:hAnsi="Times New Roman"/>
          <w:sz w:val="24"/>
        </w:rPr>
        <w:t xml:space="preserve">, Referentenaufzeichnung über Aufgaben und Zuständigkeiten der Parteiamtlichen Prüfungskommission zum Schutze des NS-Schrifttums, der </w:t>
      </w:r>
      <w:r>
        <w:rPr>
          <w:rFonts w:ascii="Times New Roman" w:hAnsi="Times New Roman"/>
          <w:vanish/>
          <w:sz w:val="24"/>
        </w:rPr>
        <w:t>k[</w:t>
      </w:r>
      <w:r>
        <w:rPr>
          <w:rFonts w:ascii="Times New Roman" w:hAnsi="Times New Roman"/>
          <w:sz w:val="24"/>
        </w:rPr>
        <w:t>Reichsstelle zur Förderung deutschen Schrifttums</w:t>
      </w:r>
      <w:r>
        <w:rPr>
          <w:rFonts w:ascii="Times New Roman" w:hAnsi="Times New Roman"/>
          <w:vanish/>
          <w:sz w:val="24"/>
        </w:rPr>
        <w:t>]k</w:t>
      </w:r>
      <w:r>
        <w:rPr>
          <w:rFonts w:ascii="Times New Roman" w:hAnsi="Times New Roman"/>
          <w:sz w:val="24"/>
        </w:rPr>
        <w:t xml:space="preserve"> und der </w:t>
      </w:r>
      <w:r>
        <w:rPr>
          <w:rFonts w:ascii="Times New Roman" w:hAnsi="Times New Roman"/>
          <w:vanish/>
          <w:sz w:val="24"/>
        </w:rPr>
        <w:t>k[</w:t>
      </w:r>
      <w:r>
        <w:rPr>
          <w:rFonts w:ascii="Times New Roman" w:hAnsi="Times New Roman"/>
          <w:sz w:val="24"/>
        </w:rPr>
        <w:t>Reichsschrifttumskammer</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Versendung von </w:t>
      </w:r>
      <w:r>
        <w:rPr>
          <w:rFonts w:ascii="Times New Roman" w:hAnsi="Times New Roman"/>
          <w:vanish/>
          <w:sz w:val="24"/>
        </w:rPr>
        <w:t>s[</w:t>
      </w:r>
      <w:r>
        <w:rPr>
          <w:rFonts w:ascii="Times New Roman" w:hAnsi="Times New Roman"/>
          <w:sz w:val="24"/>
        </w:rPr>
        <w:t>Freiexemplar</w:t>
      </w:r>
      <w:r>
        <w:rPr>
          <w:rFonts w:ascii="Times New Roman" w:hAnsi="Times New Roman"/>
          <w:vanish/>
          <w:sz w:val="24"/>
        </w:rPr>
        <w:t>]s</w:t>
      </w:r>
      <w:r>
        <w:rPr>
          <w:rFonts w:ascii="Times New Roman" w:hAnsi="Times New Roman"/>
          <w:sz w:val="24"/>
        </w:rPr>
        <w:t>en und Maßnahmen zur Erhöhung des Absatzes des Werkes „</w:t>
      </w:r>
      <w:r>
        <w:rPr>
          <w:rFonts w:ascii="Times New Roman" w:hAnsi="Times New Roman"/>
          <w:vanish/>
          <w:sz w:val="24"/>
        </w:rPr>
        <w:t>t[</w:t>
      </w:r>
      <w:r>
        <w:rPr>
          <w:rFonts w:ascii="Times New Roman" w:hAnsi="Times New Roman"/>
          <w:sz w:val="24"/>
        </w:rPr>
        <w:t>Die Verwaltungs-Akademie</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auch: Schriftwechsel mit dem </w:t>
      </w:r>
      <w:r>
        <w:rPr>
          <w:rFonts w:ascii="Times New Roman" w:hAnsi="Times New Roman"/>
          <w:vanish/>
          <w:sz w:val="24"/>
        </w:rPr>
        <w:t>k[1{</w:t>
      </w:r>
      <w:r>
        <w:rPr>
          <w:rFonts w:ascii="Times New Roman" w:hAnsi="Times New Roman"/>
          <w:sz w:val="24"/>
        </w:rPr>
        <w:t xml:space="preserve">Industrieverlag </w:t>
      </w:r>
      <w:r>
        <w:rPr>
          <w:rFonts w:ascii="Times New Roman" w:hAnsi="Times New Roman"/>
          <w:vanish/>
          <w:sz w:val="24"/>
        </w:rPr>
        <w:t>p[</w:t>
      </w:r>
      <w:r>
        <w:rPr>
          <w:rFonts w:ascii="Times New Roman" w:hAnsi="Times New Roman"/>
          <w:sz w:val="24"/>
        </w:rPr>
        <w:t>Spaeth</w:t>
      </w:r>
      <w:r>
        <w:rPr>
          <w:rFonts w:ascii="Times New Roman" w:hAnsi="Times New Roman"/>
          <w:vanish/>
          <w:sz w:val="24"/>
        </w:rPr>
        <w:t>]p</w:t>
      </w:r>
      <w:r>
        <w:rPr>
          <w:rFonts w:ascii="Times New Roman" w:hAnsi="Times New Roman"/>
          <w:sz w:val="24"/>
        </w:rPr>
        <w:t xml:space="preserve"> &amp; </w:t>
      </w:r>
      <w:r>
        <w:rPr>
          <w:rFonts w:ascii="Times New Roman" w:hAnsi="Times New Roman"/>
          <w:vanish/>
          <w:sz w:val="24"/>
        </w:rPr>
        <w:t>p[</w:t>
      </w:r>
      <w:r>
        <w:rPr>
          <w:rFonts w:ascii="Times New Roman" w:hAnsi="Times New Roman"/>
          <w:sz w:val="24"/>
        </w:rPr>
        <w:t>Linde</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Berlin</w:t>
      </w:r>
      <w:r>
        <w:rPr>
          <w:rFonts w:ascii="Times New Roman" w:hAnsi="Times New Roman"/>
          <w:vanish/>
          <w:sz w:val="24"/>
        </w:rPr>
        <w:t>]o}]</w:t>
      </w:r>
      <w:r>
        <w:rPr>
          <w:rFonts w:ascii="Times New Roman" w:hAnsi="Times New Roman"/>
          <w:vanish/>
          <w:sz w:val="24"/>
        </w:rPr>
        <w:t>k</w:t>
      </w:r>
      <w:r>
        <w:rPr>
          <w:rFonts w:ascii="Times New Roman" w:hAnsi="Times New Roman"/>
          <w:sz w:val="24"/>
        </w:rPr>
        <w:t xml:space="preserve">, über Werbung, Absatz und </w:t>
      </w:r>
      <w:r>
        <w:rPr>
          <w:rFonts w:ascii="Times New Roman" w:hAnsi="Times New Roman"/>
          <w:vanish/>
          <w:sz w:val="24"/>
        </w:rPr>
        <w:t>s[</w:t>
      </w:r>
      <w:r>
        <w:rPr>
          <w:rFonts w:ascii="Times New Roman" w:hAnsi="Times New Roman"/>
          <w:sz w:val="24"/>
        </w:rPr>
        <w:t>Neuauflage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43/4224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w:t>
      </w:r>
      <w:r>
        <w:rPr>
          <w:rFonts w:ascii="Times New Roman" w:hAnsi="Times New Roman"/>
          <w:vanish/>
          <w:sz w:val="24"/>
        </w:rPr>
        <w:t>t[1{</w:t>
      </w:r>
      <w:r>
        <w:rPr>
          <w:rFonts w:ascii="Times New Roman" w:hAnsi="Times New Roman"/>
          <w:sz w:val="24"/>
        </w:rPr>
        <w:t>Grundlagen, Aufbau und Wirtschaftsordnung des nationalsozialistischen Staates</w:t>
      </w:r>
      <w:r>
        <w:rPr>
          <w:rFonts w:ascii="Times New Roman" w:hAnsi="Times New Roman"/>
          <w:vanish/>
          <w:sz w:val="24"/>
        </w:rPr>
        <w:t>}</w:t>
      </w:r>
      <w:r>
        <w:rPr>
          <w:rFonts w:ascii="Times New Roman" w:hAnsi="Times New Roman"/>
          <w:sz w:val="24"/>
        </w:rPr>
        <w:t>" (</w:t>
      </w:r>
      <w:r>
        <w:rPr>
          <w:rFonts w:ascii="Times New Roman" w:hAnsi="Times New Roman"/>
          <w:vanish/>
          <w:sz w:val="24"/>
        </w:rPr>
        <w:t>2{</w:t>
      </w:r>
      <w:r>
        <w:rPr>
          <w:rFonts w:ascii="Times New Roman" w:hAnsi="Times New Roman"/>
          <w:sz w:val="24"/>
        </w:rPr>
        <w:t>Sammelwerk</w:t>
      </w:r>
      <w:r>
        <w:rPr>
          <w:rFonts w:ascii="Times New Roman" w:hAnsi="Times New Roman"/>
          <w:vanish/>
          <w:sz w:val="24"/>
        </w:rPr>
        <w:t>}]t</w:t>
      </w:r>
      <w:r>
        <w:rPr>
          <w:rFonts w:ascii="Times New Roman" w:hAnsi="Times New Roman"/>
          <w:sz w:val="24"/>
        </w:rPr>
        <w:t xml:space="preserve">), Hrsg. v. </w:t>
      </w:r>
      <w:r>
        <w:rPr>
          <w:rFonts w:ascii="Times New Roman" w:hAnsi="Times New Roman"/>
          <w:vanish/>
          <w:sz w:val="24"/>
        </w:rPr>
        <w:t>p[2{</w:t>
      </w:r>
      <w:r>
        <w:rPr>
          <w:rFonts w:ascii="Times New Roman" w:hAnsi="Times New Roman"/>
          <w:sz w:val="24"/>
        </w:rPr>
        <w:t>Hans-Heinrich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Lammers</w:t>
      </w:r>
      <w:r>
        <w:rPr>
          <w:rFonts w:ascii="Times New Roman" w:hAnsi="Times New Roman"/>
          <w:vanish/>
          <w:sz w:val="24"/>
        </w:rPr>
        <w:t>}]p</w:t>
      </w:r>
      <w:r>
        <w:rPr>
          <w:rFonts w:ascii="Times New Roman" w:hAnsi="Times New Roman"/>
          <w:sz w:val="24"/>
        </w:rPr>
        <w:t xml:space="preserve"> und </w:t>
      </w:r>
      <w:r>
        <w:rPr>
          <w:rFonts w:ascii="Times New Roman" w:hAnsi="Times New Roman"/>
          <w:vanish/>
          <w:sz w:val="24"/>
        </w:rPr>
        <w:t>p[2{</w:t>
      </w:r>
      <w:r>
        <w:rPr>
          <w:rFonts w:ascii="Times New Roman" w:hAnsi="Times New Roman"/>
          <w:sz w:val="24"/>
        </w:rPr>
        <w:t>Hans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Pfundtner</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u. a. Werbung für das Werk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1936 - 1938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t>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29</w:t>
      </w:r>
      <w:r>
        <w:rPr>
          <w:rFonts w:ascii="Times New Roman" w:hAnsi="Times New Roman"/>
          <w:sz w:val="24"/>
        </w:rPr>
        <w:tab/>
        <w:t>ehem. in Koblenz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I/198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k[1{p[2{</w:t>
      </w:r>
      <w:r>
        <w:rPr>
          <w:rFonts w:ascii="Times New Roman" w:hAnsi="Times New Roman"/>
          <w:sz w:val="24"/>
        </w:rPr>
        <w:t>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Schwann</w:t>
      </w:r>
      <w:r>
        <w:rPr>
          <w:rFonts w:ascii="Times New Roman" w:hAnsi="Times New Roman"/>
          <w:vanish/>
          <w:sz w:val="24"/>
        </w:rPr>
        <w:t>}]p</w:t>
      </w:r>
      <w:r>
        <w:rPr>
          <w:rFonts w:ascii="Times New Roman" w:hAnsi="Times New Roman"/>
          <w:sz w:val="24"/>
        </w:rPr>
        <w:t>-Verlag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Düsseldorf</w:t>
      </w:r>
      <w:r>
        <w:rPr>
          <w:rFonts w:ascii="Times New Roman" w:hAnsi="Times New Roman"/>
          <w:vanish/>
          <w:sz w:val="24"/>
        </w:rPr>
        <w:t>]o}]k</w:t>
      </w:r>
      <w:r>
        <w:rPr>
          <w:rFonts w:ascii="Times New Roman" w:hAnsi="Times New Roman"/>
          <w:sz w:val="24"/>
        </w:rPr>
        <w:t xml:space="preserve"> - Unterstützung durch Förderung des Absatzes des Jubiläumswerks '</w:t>
      </w:r>
      <w:r>
        <w:rPr>
          <w:rFonts w:ascii="Times New Roman" w:hAnsi="Times New Roman"/>
          <w:vanish/>
          <w:sz w:val="24"/>
        </w:rPr>
        <w:t>t[</w:t>
      </w:r>
      <w:r>
        <w:rPr>
          <w:rFonts w:ascii="Times New Roman" w:hAnsi="Times New Roman"/>
          <w:sz w:val="24"/>
        </w:rPr>
        <w:t>Rheinland</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I/543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Auslandsdeutschtum, Bd.2.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Enthält u.a.: </w:t>
      </w:r>
      <w:r>
        <w:rPr>
          <w:rFonts w:ascii="Times New Roman" w:hAnsi="Times New Roman"/>
          <w:vanish/>
          <w:sz w:val="24"/>
        </w:rPr>
        <w:t>k[</w:t>
      </w:r>
      <w:r>
        <w:rPr>
          <w:rFonts w:ascii="Times New Roman" w:hAnsi="Times New Roman"/>
          <w:sz w:val="24"/>
        </w:rPr>
        <w:t>Gesellschaft für Auslandbuchhandel</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I/819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Kunstblätter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r>
        <w:rPr>
          <w:rFonts w:ascii="Times New Roman" w:hAnsi="Times New Roman"/>
          <w:sz w:val="24"/>
        </w:rPr>
        <w:t>, Werbeprospekt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s.d.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I/824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Schutz des geistigen Eigentums (literarisches und künstlerisches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Verlagsrecht</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812 - 813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I/812 - 813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Notgemeinschaft der deutschen Wissenschaft</w:t>
      </w:r>
      <w:r>
        <w:rPr>
          <w:rFonts w:ascii="Times New Roman" w:hAnsi="Times New Roman"/>
          <w:vanish/>
          <w:sz w:val="24"/>
        </w:rPr>
        <w:t>]k</w:t>
      </w:r>
      <w:r>
        <w:rPr>
          <w:rFonts w:ascii="Times New Roman" w:hAnsi="Times New Roman"/>
          <w:sz w:val="24"/>
        </w:rPr>
        <w:t>. Berichte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1920 - 1925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I/1225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Gesetz über die </w:t>
      </w:r>
      <w:r>
        <w:rPr>
          <w:rFonts w:ascii="Times New Roman" w:hAnsi="Times New Roman"/>
          <w:vanish/>
          <w:sz w:val="24"/>
        </w:rPr>
        <w:t>k[</w:t>
      </w:r>
      <w:r>
        <w:rPr>
          <w:rFonts w:ascii="Times New Roman" w:hAnsi="Times New Roman"/>
          <w:sz w:val="24"/>
        </w:rPr>
        <w:t>Deutsche Bücherei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I/816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Notgemeinschaft der deutschen Wissenschaft</w:t>
      </w:r>
      <w:r>
        <w:rPr>
          <w:rFonts w:ascii="Times New Roman" w:hAnsi="Times New Roman"/>
          <w:vanish/>
          <w:sz w:val="24"/>
        </w:rPr>
        <w:t>]k</w:t>
      </w:r>
      <w:r>
        <w:rPr>
          <w:rFonts w:ascii="Times New Roman" w:hAnsi="Times New Roman"/>
          <w:sz w:val="24"/>
        </w:rPr>
        <w:t>. Haushaltmittel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I/2484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Druckschriften</w:t>
      </w:r>
      <w:r>
        <w:rPr>
          <w:rFonts w:ascii="Times New Roman" w:hAnsi="Times New Roman"/>
          <w:vanish/>
          <w:sz w:val="24"/>
        </w:rPr>
        <w:t>]s</w:t>
      </w:r>
      <w:r>
        <w:rPr>
          <w:rFonts w:ascii="Times New Roman" w:hAnsi="Times New Roman"/>
          <w:sz w:val="24"/>
        </w:rPr>
        <w:t xml:space="preserve"> im allgemeinen.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u.a.: Lohnforderungen des </w:t>
      </w:r>
      <w:r>
        <w:rPr>
          <w:rFonts w:ascii="Times New Roman" w:hAnsi="Times New Roman"/>
          <w:vanish/>
          <w:sz w:val="24"/>
        </w:rPr>
        <w:t>k[</w:t>
      </w:r>
      <w:r>
        <w:rPr>
          <w:rFonts w:ascii="Times New Roman" w:hAnsi="Times New Roman"/>
          <w:sz w:val="24"/>
        </w:rPr>
        <w:t>Deutschen Buchdruckerverein</w:t>
      </w:r>
      <w:r>
        <w:rPr>
          <w:rFonts w:ascii="Times New Roman" w:hAnsi="Times New Roman"/>
          <w:vanish/>
          <w:sz w:val="24"/>
        </w:rPr>
        <w:t>]k</w:t>
      </w:r>
      <w:r>
        <w:rPr>
          <w:rFonts w:ascii="Times New Roman" w:hAnsi="Times New Roman"/>
          <w:sz w:val="24"/>
        </w:rPr>
        <w:t>s (</w:t>
      </w:r>
      <w:r>
        <w:rPr>
          <w:rFonts w:ascii="Times New Roman" w:hAnsi="Times New Roman"/>
          <w:vanish/>
          <w:sz w:val="24"/>
        </w:rPr>
        <w:t>z[</w:t>
      </w:r>
      <w:r>
        <w:rPr>
          <w:rFonts w:ascii="Times New Roman" w:hAnsi="Times New Roman"/>
          <w:sz w:val="24"/>
        </w:rPr>
        <w:t>1910</w:t>
      </w:r>
      <w:r>
        <w:rPr>
          <w:rFonts w:ascii="Times New Roman" w:hAnsi="Times New Roman"/>
          <w:vanish/>
          <w:sz w:val="24"/>
        </w:rPr>
        <w:t>]z</w:t>
      </w:r>
      <w:r>
        <w:rPr>
          <w:rFonts w:ascii="Times New Roman" w:hAnsi="Times New Roman"/>
          <w:sz w:val="24"/>
        </w:rPr>
        <w:t xml:space="preserve">); Anträge auf finanzielle </w:t>
      </w:r>
      <w:r>
        <w:rPr>
          <w:rFonts w:ascii="Times New Roman" w:hAnsi="Times New Roman"/>
          <w:vanish/>
          <w:sz w:val="24"/>
        </w:rPr>
        <w:t>s[</w:t>
      </w:r>
      <w:r>
        <w:rPr>
          <w:rFonts w:ascii="Times New Roman" w:hAnsi="Times New Roman"/>
          <w:sz w:val="24"/>
        </w:rPr>
        <w:t>Förderung von Werken, die den Krieg zum Gegenstand haben</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s[2{</w:t>
      </w:r>
      <w:r>
        <w:rPr>
          <w:rFonts w:ascii="Times New Roman" w:hAnsi="Times New Roman"/>
          <w:sz w:val="24"/>
        </w:rPr>
        <w:t>Angebote</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Verlage</w:t>
      </w:r>
      <w:r>
        <w:rPr>
          <w:rFonts w:ascii="Times New Roman" w:hAnsi="Times New Roman"/>
          <w:vanish/>
          <w:sz w:val="24"/>
        </w:rPr>
        <w:t>}]s</w:t>
      </w:r>
      <w:r>
        <w:rPr>
          <w:rFonts w:ascii="Times New Roman" w:hAnsi="Times New Roman"/>
          <w:sz w:val="24"/>
        </w:rPr>
        <w:t>n passim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478a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I/478a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Ankauf von 12.000 Exemplaren '</w:t>
      </w:r>
      <w:r>
        <w:rPr>
          <w:rFonts w:ascii="Times New Roman" w:hAnsi="Times New Roman"/>
          <w:vanish/>
          <w:sz w:val="24"/>
        </w:rPr>
        <w:t>t[</w:t>
      </w:r>
      <w:r>
        <w:rPr>
          <w:rFonts w:ascii="Times New Roman" w:hAnsi="Times New Roman"/>
          <w:sz w:val="24"/>
        </w:rPr>
        <w:t>Mit Hitler im Westen</w:t>
      </w:r>
      <w:r>
        <w:rPr>
          <w:rFonts w:ascii="Times New Roman" w:hAnsi="Times New Roman"/>
          <w:vanish/>
          <w:sz w:val="24"/>
        </w:rPr>
        <w:t>]t</w:t>
      </w:r>
      <w:r>
        <w:rPr>
          <w:rFonts w:ascii="Times New Roman" w:hAnsi="Times New Roman"/>
          <w:sz w:val="24"/>
        </w:rPr>
        <w:t xml:space="preserve">' hg. im </w:t>
      </w:r>
      <w:r>
        <w:rPr>
          <w:rFonts w:ascii="Times New Roman" w:hAnsi="Times New Roman"/>
          <w:vanish/>
          <w:sz w:val="24"/>
        </w:rPr>
        <w:t>k[</w:t>
      </w:r>
      <w:r>
        <w:rPr>
          <w:rFonts w:ascii="Times New Roman" w:hAnsi="Times New Roman"/>
          <w:vanish/>
          <w:sz w:val="24"/>
        </w:rPr>
        <w:t>p[2{</w:t>
      </w:r>
      <w:r>
        <w:rPr>
          <w:rFonts w:ascii="Times New Roman" w:hAnsi="Times New Roman"/>
          <w:sz w:val="24"/>
        </w:rPr>
        <w:t>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Hoffmann</w:t>
      </w:r>
      <w:r>
        <w:rPr>
          <w:rFonts w:ascii="Times New Roman" w:hAnsi="Times New Roman"/>
          <w:vanish/>
          <w:sz w:val="24"/>
        </w:rPr>
        <w:t>}]p</w:t>
      </w:r>
      <w:r>
        <w:rPr>
          <w:rFonts w:ascii="Times New Roman" w:hAnsi="Times New Roman"/>
          <w:sz w:val="24"/>
        </w:rPr>
        <w:t>-Verlag</w:t>
      </w:r>
      <w:r>
        <w:rPr>
          <w:rFonts w:ascii="Times New Roman" w:hAnsi="Times New Roman"/>
          <w:vanish/>
          <w:sz w:val="24"/>
        </w:rPr>
        <w:t>]k</w:t>
      </w:r>
      <w:r>
        <w:rPr>
          <w:rFonts w:ascii="Times New Roman" w:hAnsi="Times New Roman"/>
          <w:sz w:val="24"/>
        </w:rPr>
        <w:t xml:space="preserve">, zwecks Verteilung an </w:t>
      </w:r>
      <w:r>
        <w:rPr>
          <w:rFonts w:ascii="Times New Roman" w:hAnsi="Times New Roman"/>
          <w:vanish/>
          <w:sz w:val="24"/>
        </w:rPr>
        <w:t>s[</w:t>
      </w:r>
      <w:r>
        <w:rPr>
          <w:rFonts w:ascii="Times New Roman" w:hAnsi="Times New Roman"/>
          <w:sz w:val="24"/>
        </w:rPr>
        <w:t>Schulbüchereien</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1940-1941</w:t>
      </w:r>
      <w:r>
        <w:rPr>
          <w:rFonts w:ascii="Times New Roman" w:hAnsi="Times New Roman"/>
          <w:vanish/>
          <w:sz w:val="24"/>
        </w:rPr>
        <w:t>]z</w:t>
      </w:r>
      <w:r>
        <w:rPr>
          <w:rFonts w:ascii="Times New Roman" w:hAnsi="Times New Roman"/>
          <w:sz w:val="24"/>
        </w:rPr>
        <w:t xml:space="preserve">); Stillegung von </w:t>
      </w:r>
      <w:r>
        <w:rPr>
          <w:rFonts w:ascii="Times New Roman" w:hAnsi="Times New Roman"/>
          <w:vanish/>
          <w:sz w:val="24"/>
        </w:rPr>
        <w:t>s[2{</w:t>
      </w:r>
      <w:r>
        <w:rPr>
          <w:rFonts w:ascii="Times New Roman" w:hAnsi="Times New Roman"/>
          <w:sz w:val="24"/>
        </w:rPr>
        <w:t>konfessionelle</w:t>
      </w:r>
      <w:r>
        <w:rPr>
          <w:rFonts w:ascii="Times New Roman" w:hAnsi="Times New Roman"/>
          <w:vanish/>
          <w:sz w:val="24"/>
        </w:rPr>
        <w:t>}</w:t>
      </w:r>
      <w:r>
        <w:rPr>
          <w:rFonts w:ascii="Times New Roman" w:hAnsi="Times New Roman"/>
          <w:sz w:val="24"/>
        </w:rPr>
        <w:t xml:space="preserve">n Presseorganen und </w:t>
      </w:r>
      <w:r>
        <w:rPr>
          <w:rFonts w:ascii="Times New Roman" w:hAnsi="Times New Roman"/>
          <w:vanish/>
          <w:sz w:val="24"/>
        </w:rPr>
        <w:t>1{</w:t>
      </w:r>
      <w:r>
        <w:rPr>
          <w:rFonts w:ascii="Times New Roman" w:hAnsi="Times New Roman"/>
          <w:sz w:val="24"/>
        </w:rPr>
        <w:t>Verlage</w:t>
      </w:r>
      <w:r>
        <w:rPr>
          <w:rFonts w:ascii="Times New Roman" w:hAnsi="Times New Roman"/>
          <w:vanish/>
          <w:sz w:val="24"/>
        </w:rPr>
        <w:t>}]s</w:t>
      </w:r>
      <w:r>
        <w:rPr>
          <w:rFonts w:ascii="Times New Roman" w:hAnsi="Times New Roman"/>
          <w:sz w:val="24"/>
        </w:rPr>
        <w:t xml:space="preserve">n; </w:t>
      </w:r>
      <w:r>
        <w:rPr>
          <w:rFonts w:ascii="Times New Roman" w:hAnsi="Times New Roman"/>
          <w:vanish/>
          <w:sz w:val="24"/>
        </w:rPr>
        <w:t>s[</w:t>
      </w:r>
      <w:r>
        <w:rPr>
          <w:rFonts w:ascii="Times New Roman" w:hAnsi="Times New Roman"/>
          <w:sz w:val="24"/>
        </w:rPr>
        <w:t xml:space="preserve">Beschlagnahme der Papiervorräte der </w:t>
      </w:r>
      <w:r>
        <w:rPr>
          <w:rFonts w:ascii="Times New Roman" w:hAnsi="Times New Roman"/>
          <w:vanish/>
          <w:sz w:val="24"/>
        </w:rPr>
        <w:t>s[2{</w:t>
      </w:r>
      <w:r>
        <w:rPr>
          <w:rFonts w:ascii="Times New Roman" w:hAnsi="Times New Roman"/>
          <w:sz w:val="24"/>
        </w:rPr>
        <w:t>konfessionelle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Presse</w:t>
      </w:r>
      <w:r>
        <w:rPr>
          <w:rFonts w:ascii="Times New Roman" w:hAnsi="Times New Roman"/>
          <w:vanish/>
          <w:sz w:val="24"/>
        </w:rPr>
        <w:t>}]s]s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1942</w:t>
      </w:r>
      <w:r>
        <w:rPr>
          <w:rFonts w:ascii="Times New Roman" w:hAnsi="Times New Roman"/>
          <w:vanish/>
          <w:sz w:val="24"/>
        </w:rPr>
        <w:t>]z</w:t>
      </w:r>
      <w:r>
        <w:rPr>
          <w:rFonts w:ascii="Times New Roman" w:hAnsi="Times New Roman"/>
          <w:sz w:val="24"/>
        </w:rPr>
        <w:t xml:space="preserve">); Beschaffung </w:t>
      </w:r>
      <w:r>
        <w:rPr>
          <w:rFonts w:ascii="Times New Roman" w:hAnsi="Times New Roman"/>
          <w:vanish/>
          <w:sz w:val="24"/>
        </w:rPr>
        <w:t>s[2{</w:t>
      </w:r>
      <w:r>
        <w:rPr>
          <w:rFonts w:ascii="Times New Roman" w:hAnsi="Times New Roman"/>
          <w:sz w:val="24"/>
        </w:rPr>
        <w:t>ausländische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Zeitschriften</w:t>
      </w:r>
      <w:r>
        <w:rPr>
          <w:rFonts w:ascii="Times New Roman" w:hAnsi="Times New Roman"/>
          <w:vanish/>
          <w:sz w:val="24"/>
        </w:rPr>
        <w:t>}]s</w:t>
      </w:r>
      <w:r>
        <w:rPr>
          <w:rFonts w:ascii="Times New Roman" w:hAnsi="Times New Roman"/>
          <w:sz w:val="24"/>
        </w:rPr>
        <w:t xml:space="preserve"> für die Reichskanzlei (</w:t>
      </w:r>
      <w:r>
        <w:rPr>
          <w:rFonts w:ascii="Times New Roman" w:hAnsi="Times New Roman"/>
          <w:vanish/>
          <w:sz w:val="24"/>
        </w:rPr>
        <w:t>z[</w:t>
      </w:r>
      <w:r>
        <w:rPr>
          <w:rFonts w:ascii="Times New Roman" w:hAnsi="Times New Roman"/>
          <w:sz w:val="24"/>
        </w:rPr>
        <w:t>1941-1944</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1940 - 1944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I/2488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Gesetz zur Bekämpfung der </w:t>
      </w:r>
      <w:r>
        <w:rPr>
          <w:rFonts w:ascii="Times New Roman" w:hAnsi="Times New Roman"/>
          <w:vanish/>
          <w:sz w:val="24"/>
        </w:rPr>
        <w:t>s[</w:t>
      </w:r>
      <w:r>
        <w:rPr>
          <w:rFonts w:ascii="Times New Roman" w:hAnsi="Times New Roman"/>
          <w:sz w:val="24"/>
        </w:rPr>
        <w:t>Schund- und Schmutzliteratur</w:t>
      </w:r>
      <w:r>
        <w:rPr>
          <w:rFonts w:ascii="Times New Roman" w:hAnsi="Times New Roman"/>
          <w:vanish/>
          <w:sz w:val="24"/>
        </w:rPr>
        <w:t>]s</w:t>
      </w:r>
      <w:r>
        <w:rPr>
          <w:rFonts w:ascii="Times New Roman" w:hAnsi="Times New Roman"/>
          <w:sz w:val="24"/>
        </w:rPr>
        <w:t xml:space="preserve"> sowie dessen Durchführung (</w:t>
      </w:r>
      <w:r>
        <w:rPr>
          <w:rFonts w:ascii="Times New Roman" w:hAnsi="Times New Roman"/>
          <w:vanish/>
          <w:sz w:val="24"/>
        </w:rPr>
        <w:t>z[</w:t>
      </w:r>
      <w:r>
        <w:rPr>
          <w:rFonts w:ascii="Times New Roman" w:hAnsi="Times New Roman"/>
          <w:sz w:val="24"/>
        </w:rPr>
        <w:t>1923-1926</w:t>
      </w:r>
      <w:r>
        <w:rPr>
          <w:rFonts w:ascii="Times New Roman" w:hAnsi="Times New Roman"/>
          <w:vanish/>
          <w:sz w:val="24"/>
        </w:rPr>
        <w:t>]z</w:t>
      </w:r>
      <w:r>
        <w:rPr>
          <w:rFonts w:ascii="Times New Roman" w:hAnsi="Times New Roman"/>
          <w:sz w:val="24"/>
        </w:rPr>
        <w:t>); Denkschrift zur Schaffung ein</w:t>
      </w:r>
      <w:r>
        <w:rPr>
          <w:rFonts w:ascii="Times New Roman" w:hAnsi="Times New Roman"/>
          <w:sz w:val="24"/>
        </w:rPr>
        <w:t xml:space="preserve">er </w:t>
      </w:r>
      <w:r>
        <w:rPr>
          <w:rFonts w:ascii="Times New Roman" w:hAnsi="Times New Roman"/>
          <w:vanish/>
          <w:sz w:val="24"/>
        </w:rPr>
        <w:t>k[</w:t>
      </w:r>
      <w:r>
        <w:rPr>
          <w:rFonts w:ascii="Times New Roman" w:hAnsi="Times New Roman"/>
          <w:sz w:val="24"/>
        </w:rPr>
        <w:t>Deutschen Buchgemeinschaft</w:t>
      </w:r>
      <w:r>
        <w:rPr>
          <w:rFonts w:ascii="Times New Roman" w:hAnsi="Times New Roman"/>
          <w:vanish/>
          <w:sz w:val="24"/>
        </w:rPr>
        <w:t>]k</w:t>
      </w:r>
      <w:r>
        <w:rPr>
          <w:rFonts w:ascii="Times New Roman" w:hAnsi="Times New Roman"/>
          <w:sz w:val="24"/>
        </w:rPr>
        <w:t>, Druck und Werbung für die Buchgemeinschaft (</w:t>
      </w:r>
      <w:r>
        <w:rPr>
          <w:rFonts w:ascii="Times New Roman" w:hAnsi="Times New Roman"/>
          <w:vanish/>
          <w:sz w:val="24"/>
        </w:rPr>
        <w:t>z[</w:t>
      </w:r>
      <w:r>
        <w:rPr>
          <w:rFonts w:ascii="Times New Roman" w:hAnsi="Times New Roman"/>
          <w:sz w:val="24"/>
        </w:rPr>
        <w:t>1924</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s[2{</w:t>
      </w:r>
      <w:r>
        <w:rPr>
          <w:rFonts w:ascii="Times New Roman" w:hAnsi="Times New Roman"/>
          <w:sz w:val="24"/>
        </w:rPr>
        <w:t>Errichtung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Prüfstellen</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München</w:t>
      </w:r>
      <w:r>
        <w:rPr>
          <w:rFonts w:ascii="Times New Roman" w:hAnsi="Times New Roman"/>
          <w:vanish/>
          <w:sz w:val="24"/>
        </w:rPr>
        <w:t>]o</w:t>
      </w:r>
      <w:r>
        <w:rPr>
          <w:rFonts w:ascii="Times New Roman" w:hAnsi="Times New Roman"/>
          <w:sz w:val="24"/>
        </w:rPr>
        <w:t xml:space="preserve">, u.a. Eingabe von OB </w:t>
      </w:r>
      <w:r>
        <w:rPr>
          <w:rFonts w:ascii="Times New Roman" w:hAnsi="Times New Roman"/>
          <w:vanish/>
          <w:sz w:val="24"/>
        </w:rPr>
        <w:t>p[</w:t>
      </w:r>
      <w:r>
        <w:rPr>
          <w:rFonts w:ascii="Times New Roman" w:hAnsi="Times New Roman"/>
          <w:sz w:val="24"/>
        </w:rPr>
        <w:t>Adenauer</w:t>
      </w:r>
      <w:r>
        <w:rPr>
          <w:rFonts w:ascii="Times New Roman" w:hAnsi="Times New Roman"/>
          <w:vanish/>
          <w:sz w:val="24"/>
        </w:rPr>
        <w:t>]p</w:t>
      </w:r>
      <w:r>
        <w:rPr>
          <w:rFonts w:ascii="Times New Roman" w:hAnsi="Times New Roman"/>
          <w:sz w:val="24"/>
        </w:rPr>
        <w:t xml:space="preserve"> für </w:t>
      </w:r>
      <w:r>
        <w:rPr>
          <w:rFonts w:ascii="Times New Roman" w:hAnsi="Times New Roman"/>
          <w:vanish/>
          <w:sz w:val="24"/>
        </w:rPr>
        <w:t>o[</w:t>
      </w:r>
      <w:r>
        <w:rPr>
          <w:rFonts w:ascii="Times New Roman" w:hAnsi="Times New Roman"/>
          <w:sz w:val="24"/>
        </w:rPr>
        <w:t>Köln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1927</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I/950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u.a.: Werbung für die Reichsdruckerei und ihre Preisgestaltung; Untersuchung wegen eines Druckfehlers (</w:t>
      </w:r>
      <w:r>
        <w:rPr>
          <w:rFonts w:ascii="Times New Roman" w:hAnsi="Times New Roman"/>
          <w:vanish/>
          <w:sz w:val="24"/>
        </w:rPr>
        <w:t>p[2{</w:t>
      </w:r>
      <w:r>
        <w:rPr>
          <w:rFonts w:ascii="Times New Roman" w:hAnsi="Times New Roman"/>
          <w:sz w:val="24"/>
        </w:rPr>
        <w:t>Adolf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Hitler</w:t>
      </w:r>
      <w:r>
        <w:rPr>
          <w:rFonts w:ascii="Times New Roman" w:hAnsi="Times New Roman"/>
          <w:vanish/>
          <w:sz w:val="24"/>
        </w:rPr>
        <w:t>}]p</w:t>
      </w:r>
      <w:r>
        <w:rPr>
          <w:rFonts w:ascii="Times New Roman" w:hAnsi="Times New Roman"/>
          <w:sz w:val="24"/>
        </w:rPr>
        <w:t xml:space="preserve">) im </w:t>
      </w:r>
      <w:r>
        <w:rPr>
          <w:rFonts w:ascii="Times New Roman" w:hAnsi="Times New Roman"/>
          <w:vanish/>
          <w:sz w:val="24"/>
        </w:rPr>
        <w:t>t[</w:t>
      </w:r>
      <w:r>
        <w:rPr>
          <w:rFonts w:ascii="Times New Roman" w:hAnsi="Times New Roman"/>
          <w:sz w:val="24"/>
        </w:rPr>
        <w:t>Reichsgesetzblatt</w:t>
      </w:r>
      <w:r>
        <w:rPr>
          <w:rFonts w:ascii="Times New Roman" w:hAnsi="Times New Roman"/>
          <w:vanish/>
          <w:sz w:val="24"/>
        </w:rPr>
        <w:t>]t</w:t>
      </w:r>
      <w:r>
        <w:rPr>
          <w:rFonts w:ascii="Times New Roman" w:hAnsi="Times New Roman"/>
          <w:sz w:val="24"/>
        </w:rPr>
        <w:t xml:space="preserve"> betr. (</w:t>
      </w:r>
      <w:r>
        <w:rPr>
          <w:rFonts w:ascii="Times New Roman" w:hAnsi="Times New Roman"/>
          <w:vanish/>
          <w:sz w:val="24"/>
        </w:rPr>
        <w:t>z[</w:t>
      </w:r>
      <w:r>
        <w:rPr>
          <w:rFonts w:ascii="Times New Roman" w:hAnsi="Times New Roman"/>
          <w:sz w:val="24"/>
        </w:rPr>
        <w:t>1933</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s[</w:t>
      </w:r>
      <w:r>
        <w:rPr>
          <w:rFonts w:ascii="Times New Roman" w:hAnsi="Times New Roman"/>
          <w:sz w:val="24"/>
        </w:rPr>
        <w:t>Druckaufträge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1919 - 1931 ; 1933 - 1940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w:t>
      </w:r>
      <w:r>
        <w:rPr>
          <w:rFonts w:ascii="Times New Roman" w:hAnsi="Times New Roman"/>
          <w:sz w:val="24"/>
        </w:rPr>
        <w:t>3 I/4102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Eingabe der Leiterin des konfessionell gebundenen </w:t>
      </w:r>
      <w:r>
        <w:rPr>
          <w:rFonts w:ascii="Times New Roman" w:hAnsi="Times New Roman"/>
          <w:vanish/>
          <w:sz w:val="24"/>
        </w:rPr>
        <w:t>k[</w:t>
      </w:r>
      <w:r>
        <w:rPr>
          <w:rFonts w:ascii="Times New Roman" w:hAnsi="Times New Roman"/>
          <w:sz w:val="24"/>
        </w:rPr>
        <w:t>Neuland-Verlag</w:t>
      </w:r>
      <w:r>
        <w:rPr>
          <w:rFonts w:ascii="Times New Roman" w:hAnsi="Times New Roman"/>
          <w:vanish/>
          <w:sz w:val="24"/>
        </w:rPr>
        <w:t>]k</w:t>
      </w:r>
      <w:r>
        <w:rPr>
          <w:rFonts w:ascii="Times New Roman" w:hAnsi="Times New Roman"/>
          <w:sz w:val="24"/>
        </w:rPr>
        <w:t xml:space="preserve">s </w:t>
      </w:r>
      <w:r>
        <w:rPr>
          <w:rFonts w:ascii="Times New Roman" w:hAnsi="Times New Roman"/>
          <w:vanish/>
          <w:sz w:val="24"/>
        </w:rPr>
        <w:t>p[2{</w:t>
      </w:r>
      <w:r>
        <w:rPr>
          <w:rFonts w:ascii="Times New Roman" w:hAnsi="Times New Roman"/>
          <w:sz w:val="24"/>
        </w:rPr>
        <w:t>Gunda</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Diehl</w:t>
      </w:r>
      <w:r>
        <w:rPr>
          <w:rFonts w:ascii="Times New Roman" w:hAnsi="Times New Roman"/>
          <w:vanish/>
          <w:sz w:val="24"/>
        </w:rPr>
        <w:t>}]p</w:t>
      </w:r>
      <w:r>
        <w:rPr>
          <w:rFonts w:ascii="Times New Roman" w:hAnsi="Times New Roman"/>
          <w:sz w:val="24"/>
        </w:rPr>
        <w:t xml:space="preserve"> wegen Aufhebung des </w:t>
      </w:r>
      <w:r>
        <w:rPr>
          <w:rFonts w:ascii="Times New Roman" w:hAnsi="Times New Roman"/>
          <w:vanish/>
          <w:sz w:val="24"/>
        </w:rPr>
        <w:t>s[</w:t>
      </w:r>
      <w:r>
        <w:rPr>
          <w:rFonts w:ascii="Times New Roman" w:hAnsi="Times New Roman"/>
          <w:sz w:val="24"/>
        </w:rPr>
        <w:t>Erscheinungsverbot</w:t>
      </w:r>
      <w:r>
        <w:rPr>
          <w:rFonts w:ascii="Times New Roman" w:hAnsi="Times New Roman"/>
          <w:vanish/>
          <w:sz w:val="24"/>
        </w:rPr>
        <w:t>]s</w:t>
      </w:r>
      <w:r>
        <w:rPr>
          <w:rFonts w:ascii="Times New Roman" w:hAnsi="Times New Roman"/>
          <w:sz w:val="24"/>
        </w:rPr>
        <w:t xml:space="preserve">s für das </w:t>
      </w:r>
      <w:r>
        <w:rPr>
          <w:rFonts w:ascii="Times New Roman" w:hAnsi="Times New Roman"/>
          <w:vanish/>
          <w:sz w:val="24"/>
        </w:rPr>
        <w:t>t[</w:t>
      </w:r>
      <w:r>
        <w:rPr>
          <w:rFonts w:ascii="Times New Roman" w:hAnsi="Times New Roman"/>
          <w:sz w:val="24"/>
        </w:rPr>
        <w:t>Neulandblatt</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1940 - 1943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t>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29</w:t>
      </w:r>
      <w:r>
        <w:rPr>
          <w:rFonts w:ascii="Times New Roman" w:hAnsi="Times New Roman"/>
          <w:sz w:val="24"/>
        </w:rPr>
        <w:tab/>
        <w:t>ehem. in Koblenz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6636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II/6636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Freigabe der in geschlossenen </w:t>
      </w:r>
      <w:r>
        <w:rPr>
          <w:rFonts w:ascii="Times New Roman" w:hAnsi="Times New Roman"/>
          <w:vanish/>
          <w:sz w:val="24"/>
        </w:rPr>
        <w:t>s[</w:t>
      </w:r>
      <w:r>
        <w:rPr>
          <w:rFonts w:ascii="Times New Roman" w:hAnsi="Times New Roman"/>
          <w:sz w:val="24"/>
        </w:rPr>
        <w:t>Verlage</w:t>
      </w:r>
      <w:r>
        <w:rPr>
          <w:rFonts w:ascii="Times New Roman" w:hAnsi="Times New Roman"/>
          <w:vanish/>
          <w:sz w:val="24"/>
        </w:rPr>
        <w:t>]s</w:t>
      </w:r>
      <w:r>
        <w:rPr>
          <w:rFonts w:ascii="Times New Roman" w:hAnsi="Times New Roman"/>
          <w:sz w:val="24"/>
        </w:rPr>
        <w:t xml:space="preserve">n und </w:t>
      </w:r>
      <w:r>
        <w:rPr>
          <w:rFonts w:ascii="Times New Roman" w:hAnsi="Times New Roman"/>
          <w:vanish/>
          <w:sz w:val="24"/>
        </w:rPr>
        <w:t>s[</w:t>
      </w:r>
      <w:r>
        <w:rPr>
          <w:rFonts w:ascii="Times New Roman" w:hAnsi="Times New Roman"/>
          <w:sz w:val="24"/>
        </w:rPr>
        <w:t>Buchhandlungen</w:t>
      </w:r>
      <w:r>
        <w:rPr>
          <w:rFonts w:ascii="Times New Roman" w:hAnsi="Times New Roman"/>
          <w:vanish/>
          <w:sz w:val="24"/>
        </w:rPr>
        <w:t>]s</w:t>
      </w:r>
      <w:r>
        <w:rPr>
          <w:rFonts w:ascii="Times New Roman" w:hAnsi="Times New Roman"/>
          <w:sz w:val="24"/>
        </w:rPr>
        <w:t xml:space="preserve"> vorhandenen Bestände an </w:t>
      </w:r>
      <w:r>
        <w:rPr>
          <w:rFonts w:ascii="Times New Roman" w:hAnsi="Times New Roman"/>
          <w:vanish/>
          <w:sz w:val="24"/>
        </w:rPr>
        <w:t>s[2{</w:t>
      </w:r>
      <w:r>
        <w:rPr>
          <w:rFonts w:ascii="Times New Roman" w:hAnsi="Times New Roman"/>
          <w:sz w:val="24"/>
        </w:rPr>
        <w:t>kirchlich-religiösem</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II/1645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Bezuschussung einer </w:t>
      </w:r>
      <w:r>
        <w:rPr>
          <w:rFonts w:ascii="Times New Roman" w:hAnsi="Times New Roman"/>
          <w:vanish/>
          <w:sz w:val="24"/>
        </w:rPr>
        <w:t>s[</w:t>
      </w:r>
      <w:r>
        <w:rPr>
          <w:rFonts w:ascii="Times New Roman" w:hAnsi="Times New Roman"/>
          <w:sz w:val="24"/>
        </w:rPr>
        <w:t xml:space="preserve">Nationalausgabe von </w:t>
      </w:r>
      <w:r>
        <w:rPr>
          <w:rFonts w:ascii="Times New Roman" w:hAnsi="Times New Roman"/>
          <w:vanish/>
          <w:sz w:val="24"/>
        </w:rPr>
        <w:t>p[</w:t>
      </w:r>
      <w:r>
        <w:rPr>
          <w:rFonts w:ascii="Times New Roman" w:hAnsi="Times New Roman"/>
          <w:sz w:val="24"/>
        </w:rPr>
        <w:t>Schiller</w:t>
      </w:r>
      <w:r>
        <w:rPr>
          <w:rFonts w:ascii="Times New Roman" w:hAnsi="Times New Roman"/>
          <w:vanish/>
          <w:sz w:val="24"/>
        </w:rPr>
        <w:t>]p</w:t>
      </w:r>
      <w:r>
        <w:rPr>
          <w:rFonts w:ascii="Times New Roman" w:hAnsi="Times New Roman"/>
          <w:sz w:val="24"/>
        </w:rPr>
        <w:t>s Werken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1939 - 1941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w:t>
      </w:r>
      <w:r>
        <w:rPr>
          <w:rFonts w:ascii="Times New Roman" w:hAnsi="Times New Roman"/>
          <w:sz w:val="24"/>
        </w:rPr>
        <w:t xml:space="preserve"> 43 II/1234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Bezuschussung der </w:t>
      </w:r>
      <w:r>
        <w:rPr>
          <w:rFonts w:ascii="Times New Roman" w:hAnsi="Times New Roman"/>
          <w:vanish/>
          <w:sz w:val="24"/>
        </w:rPr>
        <w:t>p[2{</w:t>
      </w:r>
      <w:r>
        <w:rPr>
          <w:rFonts w:ascii="Times New Roman" w:hAnsi="Times New Roman"/>
          <w:sz w:val="24"/>
        </w:rPr>
        <w:t>Friedrich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Hölderlin</w:t>
      </w:r>
      <w:r>
        <w:rPr>
          <w:rFonts w:ascii="Times New Roman" w:hAnsi="Times New Roman"/>
          <w:vanish/>
          <w:sz w:val="24"/>
        </w:rPr>
        <w:t>}]p</w:t>
      </w:r>
      <w:r>
        <w:rPr>
          <w:rFonts w:ascii="Times New Roman" w:hAnsi="Times New Roman"/>
          <w:sz w:val="24"/>
        </w:rPr>
        <w:t>-Ausgabe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1941 - 1945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II/1238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Schutz des geistigen Eigentums (literarisches und künstlerisches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Verlagsrecht</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469c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II/469c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Gleichschaltung des </w:t>
      </w:r>
      <w:r>
        <w:rPr>
          <w:rFonts w:ascii="Times New Roman" w:hAnsi="Times New Roman"/>
          <w:vanish/>
          <w:sz w:val="24"/>
        </w:rPr>
        <w:t>k[p[</w:t>
      </w:r>
      <w:r>
        <w:rPr>
          <w:rFonts w:ascii="Times New Roman" w:hAnsi="Times New Roman"/>
          <w:sz w:val="24"/>
        </w:rPr>
        <w:t>Ullstein</w:t>
      </w:r>
      <w:r>
        <w:rPr>
          <w:rFonts w:ascii="Times New Roman" w:hAnsi="Times New Roman"/>
          <w:vanish/>
          <w:sz w:val="24"/>
        </w:rPr>
        <w:t>]p</w:t>
      </w:r>
      <w:r>
        <w:rPr>
          <w:rFonts w:ascii="Times New Roman" w:hAnsi="Times New Roman"/>
          <w:sz w:val="24"/>
        </w:rPr>
        <w:t>-Verlag</w:t>
      </w:r>
      <w:r>
        <w:rPr>
          <w:rFonts w:ascii="Times New Roman" w:hAnsi="Times New Roman"/>
          <w:vanish/>
          <w:sz w:val="24"/>
        </w:rPr>
        <w:t>]k</w:t>
      </w:r>
      <w:r>
        <w:rPr>
          <w:rFonts w:ascii="Times New Roman" w:hAnsi="Times New Roman"/>
          <w:sz w:val="24"/>
        </w:rPr>
        <w:t>s</w:t>
      </w:r>
      <w:r>
        <w:rPr>
          <w:rFonts w:ascii="Times New Roman" w:hAnsi="Times New Roman"/>
          <w:vanish/>
          <w:sz w:val="24"/>
        </w:rPr>
        <w:t>]s</w:t>
      </w:r>
      <w:r>
        <w:rPr>
          <w:rFonts w:ascii="Times New Roman" w:hAnsi="Times New Roman"/>
          <w:sz w:val="24"/>
        </w:rPr>
        <w:t xml:space="preserve">, Geschäftsbericht </w:t>
      </w:r>
      <w:r>
        <w:rPr>
          <w:rFonts w:ascii="Times New Roman" w:hAnsi="Times New Roman"/>
          <w:vanish/>
          <w:sz w:val="24"/>
        </w:rPr>
        <w:t>z[</w:t>
      </w:r>
      <w:r>
        <w:rPr>
          <w:rFonts w:ascii="Times New Roman" w:hAnsi="Times New Roman"/>
          <w:sz w:val="24"/>
        </w:rPr>
        <w:t>1933</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Ergebenheitsadresse des </w:t>
      </w:r>
      <w:r>
        <w:rPr>
          <w:rFonts w:ascii="Times New Roman" w:hAnsi="Times New Roman"/>
          <w:vanish/>
          <w:sz w:val="24"/>
        </w:rPr>
        <w:t>k[</w:t>
      </w:r>
      <w:r>
        <w:rPr>
          <w:rFonts w:ascii="Times New Roman" w:hAnsi="Times New Roman"/>
          <w:sz w:val="24"/>
        </w:rPr>
        <w:t>Börsenvereins des Deutschen Buchhandels</w:t>
      </w:r>
      <w:r>
        <w:rPr>
          <w:rFonts w:ascii="Times New Roman" w:hAnsi="Times New Roman"/>
          <w:vanish/>
          <w:sz w:val="24"/>
        </w:rPr>
        <w:t>]k</w:t>
      </w:r>
      <w:r>
        <w:rPr>
          <w:rFonts w:ascii="Times New Roman" w:hAnsi="Times New Roman"/>
          <w:sz w:val="24"/>
        </w:rPr>
        <w:t xml:space="preserve"> anläßlich des </w:t>
      </w:r>
      <w:r>
        <w:rPr>
          <w:rFonts w:ascii="Times New Roman" w:hAnsi="Times New Roman"/>
          <w:vanish/>
          <w:sz w:val="24"/>
        </w:rPr>
        <w:t>z[</w:t>
      </w:r>
      <w:r>
        <w:rPr>
          <w:rFonts w:ascii="Times New Roman" w:hAnsi="Times New Roman"/>
          <w:sz w:val="24"/>
        </w:rPr>
        <w:t>30. Juni 1934</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s[</w:t>
      </w:r>
      <w:r>
        <w:rPr>
          <w:rFonts w:ascii="Times New Roman" w:hAnsi="Times New Roman"/>
          <w:sz w:val="24"/>
        </w:rPr>
        <w:t xml:space="preserve">Beschlagnahme des Buches von </w:t>
      </w:r>
      <w:r>
        <w:rPr>
          <w:rFonts w:ascii="Times New Roman" w:hAnsi="Times New Roman"/>
          <w:vanish/>
          <w:sz w:val="24"/>
        </w:rPr>
        <w:t>p[</w:t>
      </w:r>
      <w:r>
        <w:rPr>
          <w:rFonts w:ascii="Times New Roman" w:hAnsi="Times New Roman"/>
          <w:vanish/>
          <w:sz w:val="24"/>
        </w:rPr>
        <w:t>2{</w:t>
      </w:r>
      <w:r>
        <w:rPr>
          <w:rFonts w:ascii="Times New Roman" w:hAnsi="Times New Roman"/>
          <w:sz w:val="24"/>
        </w:rPr>
        <w:t>Adolf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Schley</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Volk ans Gewehr</w:t>
      </w:r>
      <w:r>
        <w:rPr>
          <w:rFonts w:ascii="Times New Roman" w:hAnsi="Times New Roman"/>
          <w:vanish/>
          <w:sz w:val="24"/>
        </w:rPr>
        <w:t>]t</w:t>
      </w:r>
      <w:r>
        <w:rPr>
          <w:rFonts w:ascii="Times New Roman" w:hAnsi="Times New Roman"/>
          <w:sz w:val="24"/>
        </w:rPr>
        <w: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Beschlagnahme</w:t>
      </w:r>
      <w:r>
        <w:rPr>
          <w:rFonts w:ascii="Times New Roman" w:hAnsi="Times New Roman"/>
          <w:vanish/>
          <w:sz w:val="24"/>
        </w:rPr>
        <w:t>]s</w:t>
      </w:r>
      <w:r>
        <w:rPr>
          <w:rFonts w:ascii="Times New Roman" w:hAnsi="Times New Roman"/>
          <w:sz w:val="24"/>
        </w:rPr>
        <w:t xml:space="preserve"> des in </w:t>
      </w:r>
      <w:r>
        <w:rPr>
          <w:rFonts w:ascii="Times New Roman" w:hAnsi="Times New Roman"/>
          <w:vanish/>
          <w:sz w:val="24"/>
        </w:rPr>
        <w:t>o[</w:t>
      </w:r>
      <w:r>
        <w:rPr>
          <w:rFonts w:ascii="Times New Roman" w:hAnsi="Times New Roman"/>
          <w:sz w:val="24"/>
        </w:rPr>
        <w:t>Budapest</w:t>
      </w:r>
      <w:r>
        <w:rPr>
          <w:rFonts w:ascii="Times New Roman" w:hAnsi="Times New Roman"/>
          <w:vanish/>
          <w:sz w:val="24"/>
        </w:rPr>
        <w:t>]o</w:t>
      </w:r>
      <w:r>
        <w:rPr>
          <w:rFonts w:ascii="Times New Roman" w:hAnsi="Times New Roman"/>
          <w:sz w:val="24"/>
        </w:rPr>
        <w:t xml:space="preserve"> hg. '</w:t>
      </w:r>
      <w:r>
        <w:rPr>
          <w:rFonts w:ascii="Times New Roman" w:hAnsi="Times New Roman"/>
          <w:vanish/>
          <w:sz w:val="24"/>
        </w:rPr>
        <w:t>t[</w:t>
      </w:r>
      <w:r>
        <w:rPr>
          <w:rFonts w:ascii="Times New Roman" w:hAnsi="Times New Roman"/>
          <w:sz w:val="24"/>
        </w:rPr>
        <w:t>Mitteleuropäischen Internationalen Lexikons</w:t>
      </w:r>
      <w:r>
        <w:rPr>
          <w:rFonts w:ascii="Times New Roman" w:hAnsi="Times New Roman"/>
          <w:vanish/>
          <w:sz w:val="24"/>
        </w:rPr>
        <w:t>]t</w:t>
      </w:r>
      <w:r>
        <w:rPr>
          <w:rFonts w:ascii="Times New Roman" w:hAnsi="Times New Roman"/>
          <w:sz w:val="24"/>
        </w:rPr>
        <w:t xml:space="preserve">' durch die </w:t>
      </w:r>
      <w:r>
        <w:rPr>
          <w:rFonts w:ascii="Times New Roman" w:hAnsi="Times New Roman"/>
          <w:vanish/>
          <w:sz w:val="24"/>
        </w:rPr>
        <w:t>k[</w:t>
      </w:r>
      <w:r>
        <w:rPr>
          <w:rFonts w:ascii="Times New Roman" w:hAnsi="Times New Roman"/>
          <w:sz w:val="24"/>
        </w:rPr>
        <w:t>Gestapo</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1935 - 1938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477a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II/477a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Beschaffung von 200 Exemplaren des </w:t>
      </w:r>
      <w:r>
        <w:rPr>
          <w:rFonts w:ascii="Times New Roman" w:hAnsi="Times New Roman"/>
          <w:vanish/>
          <w:sz w:val="24"/>
        </w:rPr>
        <w:t>s[</w:t>
      </w:r>
      <w:r>
        <w:rPr>
          <w:rFonts w:ascii="Times New Roman" w:hAnsi="Times New Roman"/>
          <w:sz w:val="24"/>
        </w:rPr>
        <w:t>Buch</w:t>
      </w:r>
      <w:r>
        <w:rPr>
          <w:rFonts w:ascii="Times New Roman" w:hAnsi="Times New Roman"/>
          <w:vanish/>
          <w:sz w:val="24"/>
        </w:rPr>
        <w:t>]s</w:t>
      </w:r>
      <w:r>
        <w:rPr>
          <w:rFonts w:ascii="Times New Roman" w:hAnsi="Times New Roman"/>
          <w:sz w:val="24"/>
        </w:rPr>
        <w:t xml:space="preserve">es von </w:t>
      </w:r>
      <w:r>
        <w:rPr>
          <w:rFonts w:ascii="Times New Roman" w:hAnsi="Times New Roman"/>
          <w:vanish/>
          <w:sz w:val="24"/>
        </w:rPr>
        <w:t>p[</w:t>
      </w:r>
      <w:r>
        <w:rPr>
          <w:rFonts w:ascii="Times New Roman" w:hAnsi="Times New Roman"/>
          <w:sz w:val="24"/>
        </w:rPr>
        <w:t>Priesdorf</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Soldatisches Führertum</w:t>
      </w:r>
      <w:r>
        <w:rPr>
          <w:rFonts w:ascii="Times New Roman" w:hAnsi="Times New Roman"/>
          <w:vanish/>
          <w:sz w:val="24"/>
        </w:rPr>
        <w:t>]t</w:t>
      </w:r>
      <w:r>
        <w:rPr>
          <w:rFonts w:ascii="Times New Roman" w:hAnsi="Times New Roman"/>
          <w:sz w:val="24"/>
        </w:rPr>
        <w:t xml:space="preserve">' aus Mitteln der Reichskanzlei für die </w:t>
      </w:r>
      <w:r>
        <w:rPr>
          <w:rFonts w:ascii="Times New Roman" w:hAnsi="Times New Roman"/>
          <w:vanish/>
          <w:sz w:val="24"/>
        </w:rPr>
        <w:t>k[</w:t>
      </w:r>
      <w:r>
        <w:rPr>
          <w:rFonts w:ascii="Times New Roman" w:hAnsi="Times New Roman"/>
          <w:sz w:val="24"/>
        </w:rPr>
        <w:t>Wehrmacht</w:t>
      </w:r>
      <w:r>
        <w:rPr>
          <w:rFonts w:ascii="Times New Roman" w:hAnsi="Times New Roman"/>
          <w:vanish/>
          <w:sz w:val="24"/>
        </w:rPr>
        <w:t>]k</w:t>
      </w:r>
      <w:r>
        <w:rPr>
          <w:rFonts w:ascii="Times New Roman" w:hAnsi="Times New Roman"/>
          <w:sz w:val="24"/>
        </w:rPr>
        <w:t xml:space="preserve">; Verteilung des </w:t>
      </w:r>
      <w:r>
        <w:rPr>
          <w:rFonts w:ascii="Times New Roman" w:hAnsi="Times New Roman"/>
          <w:vanish/>
          <w:sz w:val="24"/>
        </w:rPr>
        <w:t>t[2{</w:t>
      </w:r>
      <w:r>
        <w:rPr>
          <w:rFonts w:ascii="Times New Roman" w:hAnsi="Times New Roman"/>
          <w:sz w:val="24"/>
        </w:rPr>
        <w:t>Buch</w:t>
      </w:r>
      <w:r>
        <w:rPr>
          <w:rFonts w:ascii="Times New Roman" w:hAnsi="Times New Roman"/>
          <w:vanish/>
          <w:sz w:val="24"/>
        </w:rPr>
        <w:t>}</w:t>
      </w:r>
      <w:r>
        <w:rPr>
          <w:rFonts w:ascii="Times New Roman" w:hAnsi="Times New Roman"/>
          <w:sz w:val="24"/>
        </w:rPr>
        <w:t>es '</w:t>
      </w:r>
      <w:r>
        <w:rPr>
          <w:rFonts w:ascii="Times New Roman" w:hAnsi="Times New Roman"/>
          <w:vanish/>
          <w:sz w:val="24"/>
        </w:rPr>
        <w:t>1{</w:t>
      </w:r>
      <w:r>
        <w:rPr>
          <w:rFonts w:ascii="Times New Roman" w:hAnsi="Times New Roman"/>
          <w:sz w:val="24"/>
        </w:rPr>
        <w:t>Kunst im III. Reich</w:t>
      </w:r>
      <w:r>
        <w:rPr>
          <w:rFonts w:ascii="Times New Roman" w:hAnsi="Times New Roman"/>
          <w:vanish/>
          <w:sz w:val="24"/>
        </w:rPr>
        <w:t>}]t</w:t>
      </w:r>
      <w:r>
        <w:rPr>
          <w:rFonts w:ascii="Times New Roman" w:hAnsi="Times New Roman"/>
          <w:sz w:val="24"/>
        </w:rPr>
        <w:t xml:space="preserve">' auf Kosten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Verordnun</w:t>
      </w:r>
      <w:r>
        <w:rPr>
          <w:rFonts w:ascii="Times New Roman" w:hAnsi="Times New Roman"/>
          <w:sz w:val="24"/>
        </w:rPr>
        <w:t xml:space="preserve">g über den Nachweis der Zugehörigkeit zur </w:t>
      </w:r>
      <w:r>
        <w:rPr>
          <w:rFonts w:ascii="Times New Roman" w:hAnsi="Times New Roman"/>
          <w:vanish/>
          <w:sz w:val="24"/>
        </w:rPr>
        <w:t>k[</w:t>
      </w:r>
      <w:r>
        <w:rPr>
          <w:rFonts w:ascii="Times New Roman" w:hAnsi="Times New Roman"/>
          <w:sz w:val="24"/>
        </w:rPr>
        <w:t>Reichsschrifttumskammer</w:t>
      </w:r>
      <w:r>
        <w:rPr>
          <w:rFonts w:ascii="Times New Roman" w:hAnsi="Times New Roman"/>
          <w:vanish/>
          <w:sz w:val="24"/>
        </w:rPr>
        <w:t>]k</w:t>
      </w:r>
      <w:r>
        <w:rPr>
          <w:rFonts w:ascii="Times New Roman" w:hAnsi="Times New Roman"/>
          <w:sz w:val="24"/>
        </w:rPr>
        <w:t xml:space="preserve"> sowie die Anordnung über den </w:t>
      </w:r>
      <w:r>
        <w:rPr>
          <w:rFonts w:ascii="Times New Roman" w:hAnsi="Times New Roman"/>
          <w:vanish/>
          <w:sz w:val="24"/>
        </w:rPr>
        <w:t>s[2{</w:t>
      </w:r>
      <w:r>
        <w:rPr>
          <w:rFonts w:ascii="Times New Roman" w:hAnsi="Times New Roman"/>
          <w:sz w:val="24"/>
        </w:rPr>
        <w:t>Vertrieb</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 xml:space="preserve">Verbot insbesondere von </w:t>
      </w:r>
      <w:r>
        <w:rPr>
          <w:rFonts w:ascii="Times New Roman" w:hAnsi="Times New Roman"/>
          <w:vanish/>
          <w:sz w:val="24"/>
        </w:rPr>
        <w:t>s[2{</w:t>
      </w:r>
      <w:r>
        <w:rPr>
          <w:rFonts w:ascii="Times New Roman" w:hAnsi="Times New Roman"/>
          <w:sz w:val="24"/>
        </w:rPr>
        <w:t>konfessionelle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Traktate</w:t>
      </w:r>
      <w:r>
        <w:rPr>
          <w:rFonts w:ascii="Times New Roman" w:hAnsi="Times New Roman"/>
          <w:vanish/>
          <w:sz w:val="24"/>
        </w:rPr>
        <w:t>}]s</w:t>
      </w:r>
      <w:r>
        <w:rPr>
          <w:rFonts w:ascii="Times New Roman" w:hAnsi="Times New Roman"/>
          <w:sz w:val="24"/>
        </w:rPr>
        <w:t xml:space="preserve">n und </w:t>
      </w:r>
      <w:r>
        <w:rPr>
          <w:rFonts w:ascii="Times New Roman" w:hAnsi="Times New Roman"/>
          <w:vanish/>
          <w:sz w:val="24"/>
        </w:rPr>
        <w:t>s[</w:t>
      </w:r>
      <w:r>
        <w:rPr>
          <w:rFonts w:ascii="Times New Roman" w:hAnsi="Times New Roman"/>
          <w:sz w:val="24"/>
        </w:rPr>
        <w:t>Flugschriften</w:t>
      </w:r>
      <w:r>
        <w:rPr>
          <w:rFonts w:ascii="Times New Roman" w:hAnsi="Times New Roman"/>
          <w:vanish/>
          <w:sz w:val="24"/>
        </w:rPr>
        <w:t>]s]s</w:t>
      </w:r>
      <w:r>
        <w:rPr>
          <w:rFonts w:ascii="Times New Roman" w:hAnsi="Times New Roman"/>
          <w:sz w:val="24"/>
        </w:rPr>
        <w:t xml:space="preserve">; </w:t>
      </w:r>
      <w:r>
        <w:rPr>
          <w:rFonts w:ascii="Times New Roman" w:hAnsi="Times New Roman"/>
          <w:vanish/>
          <w:sz w:val="24"/>
        </w:rPr>
        <w:t>s[2{</w:t>
      </w:r>
      <w:r>
        <w:rPr>
          <w:rFonts w:ascii="Times New Roman" w:hAnsi="Times New Roman"/>
          <w:sz w:val="24"/>
        </w:rPr>
        <w:t>Finanzierung und Ankauf</w:t>
      </w:r>
      <w:r>
        <w:rPr>
          <w:rFonts w:ascii="Times New Roman" w:hAnsi="Times New Roman"/>
          <w:vanish/>
          <w:sz w:val="24"/>
        </w:rPr>
        <w:t>}</w:t>
      </w:r>
      <w:r>
        <w:rPr>
          <w:rFonts w:ascii="Times New Roman" w:hAnsi="Times New Roman"/>
          <w:sz w:val="24"/>
        </w:rPr>
        <w:t xml:space="preserve"> von 10.000 </w:t>
      </w:r>
      <w:r>
        <w:rPr>
          <w:rFonts w:ascii="Times New Roman" w:hAnsi="Times New Roman"/>
          <w:vanish/>
          <w:sz w:val="24"/>
        </w:rPr>
        <w:t>1{</w:t>
      </w:r>
      <w:r>
        <w:rPr>
          <w:rFonts w:ascii="Times New Roman" w:hAnsi="Times New Roman"/>
          <w:sz w:val="24"/>
        </w:rPr>
        <w:t>Bildbände</w:t>
      </w:r>
      <w:r>
        <w:rPr>
          <w:rFonts w:ascii="Times New Roman" w:hAnsi="Times New Roman"/>
          <w:vanish/>
          <w:sz w:val="24"/>
        </w:rPr>
        <w:t>}]s</w:t>
      </w:r>
      <w:r>
        <w:rPr>
          <w:rFonts w:ascii="Times New Roman" w:hAnsi="Times New Roman"/>
          <w:sz w:val="24"/>
        </w:rPr>
        <w:t>n '</w:t>
      </w:r>
      <w:r>
        <w:rPr>
          <w:rFonts w:ascii="Times New Roman" w:hAnsi="Times New Roman"/>
          <w:vanish/>
          <w:sz w:val="24"/>
        </w:rPr>
        <w:t>t[</w:t>
      </w:r>
      <w:r>
        <w:rPr>
          <w:rFonts w:ascii="Times New Roman" w:hAnsi="Times New Roman"/>
          <w:sz w:val="24"/>
        </w:rPr>
        <w:t>Neues Deutschland</w:t>
      </w:r>
      <w:r>
        <w:rPr>
          <w:rFonts w:ascii="Times New Roman" w:hAnsi="Times New Roman"/>
          <w:vanish/>
          <w:sz w:val="24"/>
        </w:rPr>
        <w:t>]t</w:t>
      </w:r>
      <w:r>
        <w:rPr>
          <w:rFonts w:ascii="Times New Roman" w:hAnsi="Times New Roman"/>
          <w:sz w:val="24"/>
        </w:rPr>
        <w:t xml:space="preserve">', hg. vom </w:t>
      </w:r>
      <w:r>
        <w:rPr>
          <w:rFonts w:ascii="Times New Roman" w:hAnsi="Times New Roman"/>
          <w:vanish/>
          <w:sz w:val="24"/>
        </w:rPr>
        <w:t>k[p[2{</w:t>
      </w:r>
      <w:r>
        <w:rPr>
          <w:rFonts w:ascii="Times New Roman" w:hAnsi="Times New Roman"/>
          <w:sz w:val="24"/>
        </w:rPr>
        <w:t>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Hoffmann</w:t>
      </w:r>
      <w:r>
        <w:rPr>
          <w:rFonts w:ascii="Times New Roman" w:hAnsi="Times New Roman"/>
          <w:vanish/>
          <w:sz w:val="24"/>
        </w:rPr>
        <w:t>}]p</w:t>
      </w:r>
      <w:r>
        <w:rPr>
          <w:rFonts w:ascii="Times New Roman" w:hAnsi="Times New Roman"/>
          <w:sz w:val="24"/>
        </w:rPr>
        <w:t>-Verlag</w:t>
      </w:r>
      <w:r>
        <w:rPr>
          <w:rFonts w:ascii="Times New Roman" w:hAnsi="Times New Roman"/>
          <w:vanish/>
          <w:sz w:val="24"/>
        </w:rPr>
        <w:t>]k</w:t>
      </w:r>
      <w:r>
        <w:rPr>
          <w:rFonts w:ascii="Times New Roman" w:hAnsi="Times New Roman"/>
          <w:sz w:val="24"/>
        </w:rPr>
        <w:t xml:space="preserve"> zwecks Verteilung an </w:t>
      </w:r>
      <w:r>
        <w:rPr>
          <w:rFonts w:ascii="Times New Roman" w:hAnsi="Times New Roman"/>
          <w:vanish/>
          <w:sz w:val="24"/>
        </w:rPr>
        <w:t>s[</w:t>
      </w:r>
      <w:r>
        <w:rPr>
          <w:rFonts w:ascii="Times New Roman" w:hAnsi="Times New Roman"/>
          <w:sz w:val="24"/>
        </w:rPr>
        <w:t>Schulbüchereien</w:t>
      </w:r>
      <w:r>
        <w:rPr>
          <w:rFonts w:ascii="Times New Roman" w:hAnsi="Times New Roman"/>
          <w:vanish/>
          <w:sz w:val="24"/>
        </w:rPr>
        <w:t>]s</w:t>
      </w:r>
      <w:r>
        <w:rPr>
          <w:rFonts w:ascii="Times New Roman" w:hAnsi="Times New Roman"/>
          <w:sz w:val="24"/>
        </w:rPr>
        <w:t xml:space="preserve">; Protest des </w:t>
      </w:r>
      <w:r>
        <w:rPr>
          <w:rFonts w:ascii="Times New Roman" w:hAnsi="Times New Roman"/>
          <w:vanish/>
          <w:sz w:val="24"/>
        </w:rPr>
        <w:t>k[</w:t>
      </w:r>
      <w:r>
        <w:rPr>
          <w:rFonts w:ascii="Times New Roman" w:hAnsi="Times New Roman"/>
          <w:sz w:val="24"/>
        </w:rPr>
        <w:t>Geistlichen Vertrauensrates der Deutschen Ev. Kirche</w:t>
      </w:r>
      <w:r>
        <w:rPr>
          <w:rFonts w:ascii="Times New Roman" w:hAnsi="Times New Roman"/>
          <w:vanish/>
          <w:sz w:val="24"/>
        </w:rPr>
        <w:t>]k</w:t>
      </w:r>
      <w:r>
        <w:rPr>
          <w:rFonts w:ascii="Times New Roman" w:hAnsi="Times New Roman"/>
          <w:sz w:val="24"/>
        </w:rPr>
        <w:t xml:space="preserve"> gegen die Anordnung der </w:t>
      </w:r>
      <w:r>
        <w:rPr>
          <w:rFonts w:ascii="Times New Roman" w:hAnsi="Times New Roman"/>
          <w:vanish/>
          <w:sz w:val="24"/>
        </w:rPr>
        <w:t>k[</w:t>
      </w:r>
      <w:r>
        <w:rPr>
          <w:rFonts w:ascii="Times New Roman" w:hAnsi="Times New Roman"/>
          <w:sz w:val="24"/>
        </w:rPr>
        <w:t>Reichsschrifttumskammer</w:t>
      </w:r>
      <w:r>
        <w:rPr>
          <w:rFonts w:ascii="Times New Roman" w:hAnsi="Times New Roman"/>
          <w:vanish/>
          <w:sz w:val="24"/>
        </w:rPr>
        <w:t>]k</w:t>
      </w:r>
      <w:r>
        <w:rPr>
          <w:rFonts w:ascii="Times New Roman" w:hAnsi="Times New Roman"/>
          <w:sz w:val="24"/>
        </w:rPr>
        <w:t xml:space="preserve"> </w:t>
      </w:r>
      <w:r>
        <w:rPr>
          <w:rFonts w:ascii="Times New Roman" w:hAnsi="Times New Roman"/>
          <w:sz w:val="24"/>
        </w:rPr>
        <w:t xml:space="preserve">betr. den Vertrieb von Schrifttum mit 66 Anlagen (Material über die Einstellung der </w:t>
      </w:r>
      <w:r>
        <w:rPr>
          <w:rFonts w:ascii="Times New Roman" w:hAnsi="Times New Roman"/>
          <w:vanish/>
          <w:sz w:val="24"/>
        </w:rPr>
        <w:t>k[</w:t>
      </w:r>
      <w:r>
        <w:rPr>
          <w:rFonts w:ascii="Times New Roman" w:hAnsi="Times New Roman"/>
          <w:sz w:val="24"/>
        </w:rPr>
        <w:t>Deutschen Ev. Kirche</w:t>
      </w:r>
      <w:r>
        <w:rPr>
          <w:rFonts w:ascii="Times New Roman" w:hAnsi="Times New Roman"/>
          <w:vanish/>
          <w:sz w:val="24"/>
        </w:rPr>
        <w:t>]k</w:t>
      </w:r>
      <w:r>
        <w:rPr>
          <w:rFonts w:ascii="Times New Roman" w:hAnsi="Times New Roman"/>
          <w:sz w:val="24"/>
        </w:rPr>
        <w:t xml:space="preserve"> zum Krieg)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1940 - 1941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Aufhebung der </w:t>
      </w:r>
      <w:r>
        <w:rPr>
          <w:rFonts w:ascii="Times New Roman" w:hAnsi="Times New Roman"/>
          <w:vanish/>
          <w:sz w:val="24"/>
        </w:rPr>
        <w:t>s[</w:t>
      </w:r>
      <w:r>
        <w:rPr>
          <w:rFonts w:ascii="Times New Roman" w:hAnsi="Times New Roman"/>
          <w:sz w:val="24"/>
        </w:rPr>
        <w:t xml:space="preserve">Beschlagnahme des </w:t>
      </w:r>
      <w:r>
        <w:rPr>
          <w:rFonts w:ascii="Times New Roman" w:hAnsi="Times New Roman"/>
          <w:vanish/>
          <w:sz w:val="24"/>
        </w:rPr>
        <w:t>t[2{</w:t>
      </w:r>
      <w:r>
        <w:rPr>
          <w:rFonts w:ascii="Times New Roman" w:hAnsi="Times New Roman"/>
          <w:sz w:val="24"/>
        </w:rPr>
        <w:t>Buch</w:t>
      </w:r>
      <w:r>
        <w:rPr>
          <w:rFonts w:ascii="Times New Roman" w:hAnsi="Times New Roman"/>
          <w:vanish/>
          <w:sz w:val="24"/>
        </w:rPr>
        <w:t>}</w:t>
      </w:r>
      <w:r>
        <w:rPr>
          <w:rFonts w:ascii="Times New Roman" w:hAnsi="Times New Roman"/>
          <w:sz w:val="24"/>
        </w:rPr>
        <w:t xml:space="preserve">es von </w:t>
      </w:r>
      <w:r>
        <w:rPr>
          <w:rFonts w:ascii="Times New Roman" w:hAnsi="Times New Roman"/>
          <w:vanish/>
          <w:sz w:val="24"/>
        </w:rPr>
        <w:t>p[2{</w:t>
      </w:r>
      <w:r>
        <w:rPr>
          <w:rFonts w:ascii="Times New Roman" w:hAnsi="Times New Roman"/>
          <w:sz w:val="24"/>
        </w:rPr>
        <w:t>Helmut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Nicolai</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Der Staat im nationalsozialistischen Weltbild</w:t>
      </w:r>
      <w:r>
        <w:rPr>
          <w:rFonts w:ascii="Times New Roman" w:hAnsi="Times New Roman"/>
          <w:vanish/>
          <w:sz w:val="24"/>
        </w:rPr>
        <w:t>}]t</w:t>
      </w:r>
      <w:r>
        <w:rPr>
          <w:rFonts w:ascii="Times New Roman" w:hAnsi="Times New Roman"/>
          <w:sz w:val="24"/>
        </w:rPr>
        <w: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1934</w:t>
      </w:r>
      <w:r>
        <w:rPr>
          <w:rFonts w:ascii="Times New Roman" w:hAnsi="Times New Roman"/>
          <w:vanish/>
          <w:sz w:val="24"/>
        </w:rPr>
        <w:t>]z</w:t>
      </w:r>
      <w:r>
        <w:rPr>
          <w:rFonts w:ascii="Times New Roman" w:hAnsi="Times New Roman"/>
          <w:sz w:val="24"/>
        </w:rPr>
        <w:t xml:space="preserve">); Aufhebung des </w:t>
      </w:r>
      <w:r>
        <w:rPr>
          <w:rFonts w:ascii="Times New Roman" w:hAnsi="Times New Roman"/>
          <w:vanish/>
          <w:sz w:val="24"/>
        </w:rPr>
        <w:t>s[</w:t>
      </w:r>
      <w:r>
        <w:rPr>
          <w:rFonts w:ascii="Times New Roman" w:hAnsi="Times New Roman"/>
          <w:sz w:val="24"/>
        </w:rPr>
        <w:t xml:space="preserve">Gesetzes zur Bewahrung der Jugend vor </w:t>
      </w:r>
      <w:r>
        <w:rPr>
          <w:rFonts w:ascii="Times New Roman" w:hAnsi="Times New Roman"/>
          <w:vanish/>
          <w:sz w:val="24"/>
        </w:rPr>
        <w:t>s[</w:t>
      </w:r>
      <w:r>
        <w:rPr>
          <w:rFonts w:ascii="Times New Roman" w:hAnsi="Times New Roman"/>
          <w:sz w:val="24"/>
        </w:rPr>
        <w:t>Schund- und Schmutzschriften</w:t>
      </w:r>
      <w:r>
        <w:rPr>
          <w:rFonts w:ascii="Times New Roman" w:hAnsi="Times New Roman"/>
          <w:vanish/>
          <w:sz w:val="24"/>
        </w:rPr>
        <w:t>]s]s</w:t>
      </w:r>
      <w:r>
        <w:rPr>
          <w:rFonts w:ascii="Times New Roman" w:hAnsi="Times New Roman"/>
          <w:sz w:val="24"/>
        </w:rPr>
        <w:t xml:space="preserve">, Anordnung der </w:t>
      </w:r>
      <w:r>
        <w:rPr>
          <w:rFonts w:ascii="Times New Roman" w:hAnsi="Times New Roman"/>
          <w:vanish/>
          <w:sz w:val="24"/>
        </w:rPr>
        <w:t>k[</w:t>
      </w:r>
      <w:r>
        <w:rPr>
          <w:rFonts w:ascii="Times New Roman" w:hAnsi="Times New Roman"/>
          <w:sz w:val="24"/>
        </w:rPr>
        <w:t>Reichsschrifttumskammer</w:t>
      </w:r>
      <w:r>
        <w:rPr>
          <w:rFonts w:ascii="Times New Roman" w:hAnsi="Times New Roman"/>
          <w:vanish/>
          <w:sz w:val="24"/>
        </w:rPr>
        <w:t>]k</w:t>
      </w:r>
      <w:r>
        <w:rPr>
          <w:rFonts w:ascii="Times New Roman" w:hAnsi="Times New Roman"/>
          <w:sz w:val="24"/>
        </w:rPr>
        <w:t xml:space="preserve"> über </w:t>
      </w:r>
      <w:r>
        <w:rPr>
          <w:rFonts w:ascii="Times New Roman" w:hAnsi="Times New Roman"/>
          <w:vanish/>
          <w:sz w:val="24"/>
        </w:rPr>
        <w:t>s[2{</w:t>
      </w:r>
      <w:r>
        <w:rPr>
          <w:rFonts w:ascii="Times New Roman" w:hAnsi="Times New Roman"/>
          <w:sz w:val="24"/>
        </w:rPr>
        <w:t>schädliches und unerwünschtes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1935</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w:t>
      </w:r>
      <w:r>
        <w:rPr>
          <w:rFonts w:ascii="Times New Roman" w:hAnsi="Times New Roman"/>
          <w:sz w:val="24"/>
        </w:rPr>
        <w:t xml:space="preserve"> 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479a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II/479a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Bezuschussung der Neuauflage des Werkes '</w:t>
      </w:r>
      <w:r>
        <w:rPr>
          <w:rFonts w:ascii="Times New Roman" w:hAnsi="Times New Roman"/>
          <w:vanish/>
          <w:sz w:val="24"/>
        </w:rPr>
        <w:t>t[</w:t>
      </w:r>
      <w:r>
        <w:rPr>
          <w:rFonts w:ascii="Times New Roman" w:hAnsi="Times New Roman"/>
          <w:sz w:val="24"/>
        </w:rPr>
        <w:t>München und seine Bauten</w:t>
      </w:r>
      <w:r>
        <w:rPr>
          <w:rFonts w:ascii="Times New Roman" w:hAnsi="Times New Roman"/>
          <w:vanish/>
          <w:sz w:val="24"/>
        </w:rPr>
        <w:t>]t</w:t>
      </w:r>
      <w:r>
        <w:rPr>
          <w:rFonts w:ascii="Times New Roman" w:hAnsi="Times New Roman"/>
          <w:sz w:val="24"/>
        </w:rPr>
        <w:t xml:space="preserve">' durch </w:t>
      </w:r>
      <w:r>
        <w:rPr>
          <w:rFonts w:ascii="Times New Roman" w:hAnsi="Times New Roman"/>
          <w:vanish/>
          <w:sz w:val="24"/>
        </w:rPr>
        <w:t>p[</w:t>
      </w:r>
      <w:r>
        <w:rPr>
          <w:rFonts w:ascii="Times New Roman" w:hAnsi="Times New Roman"/>
          <w:sz w:val="24"/>
        </w:rPr>
        <w:t>Hitler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1938</w:t>
      </w:r>
      <w:r>
        <w:rPr>
          <w:rFonts w:ascii="Times New Roman" w:hAnsi="Times New Roman"/>
          <w:vanish/>
          <w:sz w:val="24"/>
        </w:rPr>
        <w:t>]z</w:t>
      </w:r>
      <w:r>
        <w:rPr>
          <w:rFonts w:ascii="Times New Roman" w:hAnsi="Times New Roman"/>
          <w:sz w:val="24"/>
        </w:rPr>
        <w:t>); Ankauf von '</w:t>
      </w:r>
      <w:r>
        <w:rPr>
          <w:rFonts w:ascii="Times New Roman" w:hAnsi="Times New Roman"/>
          <w:vanish/>
          <w:sz w:val="24"/>
        </w:rPr>
        <w:t>t[</w:t>
      </w:r>
      <w:r>
        <w:rPr>
          <w:rFonts w:ascii="Times New Roman" w:hAnsi="Times New Roman"/>
          <w:sz w:val="24"/>
        </w:rPr>
        <w:t>Mein Kampf</w:t>
      </w:r>
      <w:r>
        <w:rPr>
          <w:rFonts w:ascii="Times New Roman" w:hAnsi="Times New Roman"/>
          <w:vanish/>
          <w:sz w:val="24"/>
        </w:rPr>
        <w:t>]t</w:t>
      </w:r>
      <w:r>
        <w:rPr>
          <w:rFonts w:ascii="Times New Roman" w:hAnsi="Times New Roman"/>
          <w:sz w:val="24"/>
        </w:rPr>
        <w:t xml:space="preserve">' für </w:t>
      </w:r>
      <w:r>
        <w:rPr>
          <w:rFonts w:ascii="Times New Roman" w:hAnsi="Times New Roman"/>
          <w:vanish/>
          <w:sz w:val="24"/>
        </w:rPr>
        <w:t>s[2{</w:t>
      </w:r>
      <w:r>
        <w:rPr>
          <w:rFonts w:ascii="Times New Roman" w:hAnsi="Times New Roman"/>
          <w:sz w:val="24"/>
        </w:rPr>
        <w:t>deutsche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Auslandsbüchereien</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1939</w:t>
      </w:r>
      <w:r>
        <w:rPr>
          <w:rFonts w:ascii="Times New Roman" w:hAnsi="Times New Roman"/>
          <w:vanish/>
          <w:sz w:val="24"/>
        </w:rPr>
        <w:t>]z</w:t>
      </w:r>
      <w:r>
        <w:rPr>
          <w:rFonts w:ascii="Times New Roman" w:hAnsi="Times New Roman"/>
          <w:sz w:val="24"/>
        </w:rPr>
        <w:t xml:space="preserve">); Gesetz über die </w:t>
      </w:r>
      <w:r>
        <w:rPr>
          <w:rFonts w:ascii="Times New Roman" w:hAnsi="Times New Roman"/>
          <w:vanish/>
          <w:sz w:val="24"/>
        </w:rPr>
        <w:t>s[</w:t>
      </w:r>
      <w:r>
        <w:rPr>
          <w:rFonts w:ascii="Times New Roman" w:hAnsi="Times New Roman"/>
          <w:sz w:val="24"/>
        </w:rPr>
        <w:t>Pflichtablieferung von Druckwerken</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1939</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Buchverbote</w:t>
      </w:r>
      <w:r>
        <w:rPr>
          <w:rFonts w:ascii="Times New Roman" w:hAnsi="Times New Roman"/>
          <w:vanish/>
          <w:sz w:val="24"/>
        </w:rPr>
        <w:t>]s</w:t>
      </w:r>
      <w:r>
        <w:rPr>
          <w:rFonts w:ascii="Times New Roman" w:hAnsi="Times New Roman"/>
          <w:sz w:val="24"/>
        </w:rPr>
        <w:t xml:space="preserve"> durch </w:t>
      </w:r>
      <w:r>
        <w:rPr>
          <w:rFonts w:ascii="Times New Roman" w:hAnsi="Times New Roman"/>
          <w:vanish/>
          <w:sz w:val="24"/>
        </w:rPr>
        <w:t>p[7{</w:t>
      </w:r>
      <w:r>
        <w:rPr>
          <w:rFonts w:ascii="Times New Roman" w:hAnsi="Times New Roman"/>
          <w:sz w:val="24"/>
        </w:rPr>
        <w:t>Reichsleiter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Bouhler</w:t>
      </w:r>
      <w:r>
        <w:rPr>
          <w:rFonts w:ascii="Times New Roman" w:hAnsi="Times New Roman"/>
          <w:vanish/>
          <w:sz w:val="24"/>
        </w:rPr>
        <w:t>}]p</w:t>
      </w:r>
      <w:r>
        <w:rPr>
          <w:rFonts w:ascii="Times New Roman" w:hAnsi="Times New Roman"/>
          <w:sz w:val="24"/>
        </w:rPr>
        <w:t xml:space="preserve"> als Leiter der Parteiamtlichen Prüfungskommission, Kompetenzstreit mit dem Reichsminister für Volksaufklärung und Propaganda (</w:t>
      </w:r>
      <w:r>
        <w:rPr>
          <w:rFonts w:ascii="Times New Roman" w:hAnsi="Times New Roman"/>
          <w:vanish/>
          <w:sz w:val="24"/>
        </w:rPr>
        <w:t>z[</w:t>
      </w:r>
      <w:r>
        <w:rPr>
          <w:rFonts w:ascii="Times New Roman" w:hAnsi="Times New Roman"/>
          <w:sz w:val="24"/>
        </w:rPr>
        <w:t>1941</w:t>
      </w:r>
      <w:r>
        <w:rPr>
          <w:rFonts w:ascii="Times New Roman" w:hAnsi="Times New Roman"/>
          <w:vanish/>
          <w:sz w:val="24"/>
        </w:rPr>
        <w:t>]z</w:t>
      </w:r>
      <w:r>
        <w:rPr>
          <w:rFonts w:ascii="Times New Roman" w:hAnsi="Times New Roman"/>
          <w:sz w:val="24"/>
        </w:rPr>
        <w:t xml:space="preserve">); </w:t>
      </w:r>
      <w:r>
        <w:rPr>
          <w:rFonts w:ascii="Times New Roman" w:hAnsi="Times New Roman"/>
          <w:vanish/>
          <w:sz w:val="24"/>
        </w:rPr>
        <w:t>s[3{</w:t>
      </w:r>
      <w:r>
        <w:rPr>
          <w:rFonts w:ascii="Times New Roman" w:hAnsi="Times New Roman"/>
          <w:sz w:val="24"/>
        </w:rPr>
        <w:t>Beschränkung</w:t>
      </w:r>
      <w:r>
        <w:rPr>
          <w:rFonts w:ascii="Times New Roman" w:hAnsi="Times New Roman"/>
          <w:vanish/>
          <w:sz w:val="24"/>
        </w:rPr>
        <w:t>}</w:t>
      </w:r>
      <w:r>
        <w:rPr>
          <w:rFonts w:ascii="Times New Roman" w:hAnsi="Times New Roman"/>
          <w:sz w:val="24"/>
        </w:rPr>
        <w:t xml:space="preserve"> der </w:t>
      </w:r>
      <w:r>
        <w:rPr>
          <w:rFonts w:ascii="Times New Roman" w:hAnsi="Times New Roman"/>
          <w:vanish/>
          <w:sz w:val="24"/>
        </w:rPr>
        <w:t>2{</w:t>
      </w:r>
      <w:r>
        <w:rPr>
          <w:rFonts w:ascii="Times New Roman" w:hAnsi="Times New Roman"/>
          <w:sz w:val="24"/>
        </w:rPr>
        <w:t>deutsche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w:t>
      </w:r>
      <w:r>
        <w:rPr>
          <w:rFonts w:ascii="Times New Roman" w:hAnsi="Times New Roman"/>
          <w:sz w:val="24"/>
        </w:rPr>
        <w:t>uchproduktion</w:t>
      </w:r>
      <w:r>
        <w:rPr>
          <w:rFonts w:ascii="Times New Roman" w:hAnsi="Times New Roman"/>
          <w:vanish/>
          <w:sz w:val="24"/>
        </w:rPr>
        <w:t>}]s</w:t>
      </w:r>
      <w:r>
        <w:rPr>
          <w:rFonts w:ascii="Times New Roman" w:hAnsi="Times New Roman"/>
          <w:sz w:val="24"/>
        </w:rPr>
        <w:t>, Rundschreiben an die Obersten Reichsbehörden (</w:t>
      </w:r>
      <w:r>
        <w:rPr>
          <w:rFonts w:ascii="Times New Roman" w:hAnsi="Times New Roman"/>
          <w:vanish/>
          <w:sz w:val="24"/>
        </w:rPr>
        <w:t>z[</w:t>
      </w:r>
      <w:r>
        <w:rPr>
          <w:rFonts w:ascii="Times New Roman" w:hAnsi="Times New Roman"/>
          <w:sz w:val="24"/>
        </w:rPr>
        <w:t>1942</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1937 - 1942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II/1134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Buchverbote</w:t>
      </w:r>
      <w:r>
        <w:rPr>
          <w:rFonts w:ascii="Times New Roman" w:hAnsi="Times New Roman"/>
          <w:vanish/>
          <w:sz w:val="24"/>
        </w:rPr>
        <w:t>]s</w:t>
      </w:r>
      <w:r>
        <w:rPr>
          <w:rFonts w:ascii="Times New Roman" w:hAnsi="Times New Roman"/>
          <w:sz w:val="24"/>
        </w:rPr>
        <w:t xml:space="preserve"> örtlicher bayerischer Behörden, Ressortbesprechung vom </w:t>
      </w:r>
      <w:r>
        <w:rPr>
          <w:rFonts w:ascii="Times New Roman" w:hAnsi="Times New Roman"/>
          <w:vanish/>
          <w:sz w:val="24"/>
        </w:rPr>
        <w:t>z[</w:t>
      </w:r>
      <w:r>
        <w:rPr>
          <w:rFonts w:ascii="Times New Roman" w:hAnsi="Times New Roman"/>
          <w:sz w:val="24"/>
        </w:rPr>
        <w:t>31.1.36</w:t>
      </w:r>
      <w:r>
        <w:rPr>
          <w:rFonts w:ascii="Times New Roman" w:hAnsi="Times New Roman"/>
          <w:vanish/>
          <w:sz w:val="24"/>
        </w:rPr>
        <w:t>]z</w:t>
      </w:r>
      <w:r>
        <w:rPr>
          <w:rFonts w:ascii="Times New Roman" w:hAnsi="Times New Roman"/>
          <w:sz w:val="24"/>
        </w:rPr>
        <w:t xml:space="preserve"> über Buch- und </w:t>
      </w:r>
      <w:r>
        <w:rPr>
          <w:rFonts w:ascii="Times New Roman" w:hAnsi="Times New Roman"/>
          <w:vanish/>
          <w:sz w:val="24"/>
        </w:rPr>
        <w:t>s[</w:t>
      </w:r>
      <w:r>
        <w:rPr>
          <w:rFonts w:ascii="Times New Roman" w:hAnsi="Times New Roman"/>
          <w:sz w:val="24"/>
        </w:rPr>
        <w:t>Zeitungsverbote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II/1150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Buchverbote</w:t>
      </w:r>
      <w:r>
        <w:rPr>
          <w:rFonts w:ascii="Times New Roman" w:hAnsi="Times New Roman"/>
          <w:vanish/>
          <w:sz w:val="24"/>
        </w:rPr>
        <w:t>]s</w:t>
      </w:r>
      <w:r>
        <w:rPr>
          <w:rFonts w:ascii="Times New Roman" w:hAnsi="Times New Roman"/>
          <w:sz w:val="24"/>
        </w:rPr>
        <w:t xml:space="preserve"> örtlicher bayerischer Behörden, Abgrenzung der Kompetenzen gegenüber dem </w:t>
      </w:r>
      <w:r>
        <w:rPr>
          <w:rFonts w:ascii="Times New Roman" w:hAnsi="Times New Roman"/>
          <w:vanish/>
          <w:sz w:val="24"/>
        </w:rPr>
        <w:t>k[</w:t>
      </w:r>
      <w:r>
        <w:rPr>
          <w:rFonts w:ascii="Times New Roman" w:hAnsi="Times New Roman"/>
          <w:sz w:val="24"/>
        </w:rPr>
        <w:t>RMVP</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1106a - 1106b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43 II/1106a - 1106b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Rabattgewährung, Angebote und </w:t>
      </w:r>
      <w:r>
        <w:rPr>
          <w:rFonts w:ascii="Times New Roman" w:hAnsi="Times New Roman"/>
          <w:vanish/>
          <w:sz w:val="24"/>
        </w:rPr>
        <w:t>s[</w:t>
      </w:r>
      <w:r>
        <w:rPr>
          <w:rFonts w:ascii="Times New Roman" w:hAnsi="Times New Roman"/>
          <w:sz w:val="24"/>
        </w:rPr>
        <w:t xml:space="preserve">Bücherbeschaffung für die </w:t>
      </w:r>
      <w:r>
        <w:rPr>
          <w:rFonts w:ascii="Times New Roman" w:hAnsi="Times New Roman"/>
          <w:vanish/>
          <w:sz w:val="24"/>
        </w:rPr>
        <w:t>k[</w:t>
      </w:r>
      <w:r>
        <w:rPr>
          <w:rFonts w:ascii="Times New Roman" w:hAnsi="Times New Roman"/>
          <w:sz w:val="24"/>
        </w:rPr>
        <w:t xml:space="preserve">Dienstbücherei der </w:t>
      </w:r>
      <w:r>
        <w:rPr>
          <w:rFonts w:ascii="Times New Roman" w:hAnsi="Times New Roman"/>
          <w:sz w:val="24"/>
        </w:rPr>
        <w:t>Reichskanzlei</w:t>
      </w:r>
      <w:r>
        <w:rPr>
          <w:rFonts w:ascii="Times New Roman" w:hAnsi="Times New Roman"/>
          <w:vanish/>
          <w:sz w:val="24"/>
        </w:rPr>
        <w:t>]k]s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1937 - 1944</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703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 xml:space="preserve">Schriftgut aus der Zeit von 1867 bis 1945 \ Zivile Behörden und Einrichtungen des Deutschen Reichs \ Zentrale Einrichtungen \ #R 703 </w:t>
      </w:r>
      <w:r>
        <w:rPr>
          <w:rFonts w:ascii="Times New Roman" w:hAnsi="Times New Roman"/>
          <w:vanish/>
          <w:sz w:val="24"/>
        </w:rPr>
        <w:t>p[7{</w:t>
      </w:r>
      <w:r>
        <w:rPr>
          <w:rFonts w:ascii="Times New Roman" w:hAnsi="Times New Roman"/>
          <w:sz w:val="24"/>
        </w:rPr>
        <w:t>Stellvertreter des Reichskanzlers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Friedrich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Payer</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1917 - 1918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 07.03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26a</w:t>
      </w:r>
      <w:r>
        <w:rPr>
          <w:rFonts w:ascii="Times New Roman" w:hAnsi="Times New Roman"/>
          <w:sz w:val="24"/>
        </w:rPr>
        <w:tab/>
        <w:t>Auswärtige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Auswärtige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w:t>
      </w:r>
      <w:r>
        <w:rPr>
          <w:rFonts w:ascii="Times New Roman" w:hAnsi="Times New Roman"/>
          <w:position w:val="6"/>
          <w:sz w:val="24"/>
        </w:rPr>
        <w:t>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o[</w:t>
      </w:r>
      <w:r>
        <w:rPr>
          <w:rFonts w:ascii="Times New Roman" w:hAnsi="Times New Roman"/>
          <w:sz w:val="24"/>
        </w:rPr>
        <w:t>Bulgarien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s[2{</w:t>
      </w:r>
      <w:r>
        <w:rPr>
          <w:rFonts w:ascii="Times New Roman" w:hAnsi="Times New Roman"/>
          <w:sz w:val="24"/>
        </w:rPr>
        <w:t>Deutsch-bulgarische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 xml:space="preserve"> der Akademie der Wissenschaften in </w:t>
      </w:r>
      <w:r>
        <w:rPr>
          <w:rFonts w:ascii="Times New Roman" w:hAnsi="Times New Roman"/>
          <w:vanish/>
          <w:sz w:val="24"/>
        </w:rPr>
        <w:t>o[</w:t>
      </w:r>
      <w:r>
        <w:rPr>
          <w:rFonts w:ascii="Times New Roman" w:hAnsi="Times New Roman"/>
          <w:sz w:val="24"/>
        </w:rPr>
        <w:t>Sofia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 xml:space="preserve">04.1918 </w:t>
      </w:r>
      <w:r>
        <w:rPr>
          <w:rFonts w:ascii="Times New Roman" w:hAnsi="Times New Roman"/>
          <w:sz w:val="24"/>
        </w:rPr>
        <w:t>- 10.1918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3b spez.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23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Handwerk, Handwerkskammern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42</w:t>
      </w:r>
      <w:r>
        <w:rPr>
          <w:rFonts w:ascii="Times New Roman" w:hAnsi="Times New Roman"/>
          <w:sz w:val="24"/>
        </w:rPr>
        <w:tab/>
        <w:t xml:space="preserve">Jubiläumsnummer der </w:t>
      </w:r>
      <w:r>
        <w:rPr>
          <w:rFonts w:ascii="Times New Roman" w:hAnsi="Times New Roman"/>
          <w:vanish/>
          <w:sz w:val="24"/>
        </w:rPr>
        <w:t>t[2{s[</w:t>
      </w:r>
      <w:r>
        <w:rPr>
          <w:rFonts w:ascii="Times New Roman" w:hAnsi="Times New Roman"/>
          <w:sz w:val="24"/>
        </w:rPr>
        <w:t>Wochenschrift</w:t>
      </w:r>
      <w:r>
        <w:rPr>
          <w:rFonts w:ascii="Times New Roman" w:hAnsi="Times New Roman"/>
          <w:vanish/>
          <w:sz w:val="24"/>
        </w:rPr>
        <w:t>]s}</w:t>
      </w:r>
      <w:r>
        <w:rPr>
          <w:rFonts w:ascii="Times New Roman" w:hAnsi="Times New Roman"/>
          <w:sz w:val="24"/>
        </w:rPr>
        <w:t xml:space="preserve"> des Gewerksvereins der deutschen Maschinenbau- und Metallarbeiter "</w:t>
      </w:r>
      <w:r>
        <w:rPr>
          <w:rFonts w:ascii="Times New Roman" w:hAnsi="Times New Roman"/>
          <w:vanish/>
          <w:sz w:val="24"/>
        </w:rPr>
        <w:t>1{</w:t>
      </w:r>
      <w:r>
        <w:rPr>
          <w:rFonts w:ascii="Times New Roman" w:hAnsi="Times New Roman"/>
          <w:sz w:val="24"/>
        </w:rPr>
        <w:t>Der Regulator</w:t>
      </w:r>
      <w:r>
        <w:rPr>
          <w:rFonts w:ascii="Times New Roman" w:hAnsi="Times New Roman"/>
          <w:vanish/>
          <w:sz w:val="24"/>
        </w:rPr>
        <w:t>}]t</w:t>
      </w:r>
      <w:r>
        <w:rPr>
          <w:rFonts w:ascii="Times New Roman" w:hAnsi="Times New Roman"/>
          <w:sz w:val="24"/>
        </w:rPr>
        <w:t xml:space="preserve">", Nr.38 v. </w:t>
      </w:r>
      <w:r>
        <w:rPr>
          <w:rFonts w:ascii="Times New Roman" w:hAnsi="Times New Roman"/>
          <w:vanish/>
          <w:sz w:val="24"/>
        </w:rPr>
        <w:t>z[</w:t>
      </w:r>
      <w:r>
        <w:rPr>
          <w:rFonts w:ascii="Times New Roman" w:hAnsi="Times New Roman"/>
          <w:sz w:val="24"/>
        </w:rPr>
        <w:t>20.09.1918</w:t>
      </w:r>
      <w:r>
        <w:rPr>
          <w:rFonts w:ascii="Times New Roman" w:hAnsi="Times New Roman"/>
          <w:vanish/>
          <w:sz w:val="24"/>
        </w:rPr>
        <w:t>]z</w:t>
      </w:r>
      <w:r>
        <w:rPr>
          <w:rFonts w:ascii="Times New Roman" w:hAnsi="Times New Roman"/>
          <w:sz w:val="24"/>
        </w:rPr>
        <w:t xml:space="preserve"> (Druckschrift,24-26)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12.1917 - 10.1918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Arbeiterausstände und Streiks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Schreiben des </w:t>
      </w:r>
      <w:r>
        <w:rPr>
          <w:rFonts w:ascii="Times New Roman" w:hAnsi="Times New Roman"/>
          <w:vanish/>
          <w:sz w:val="24"/>
        </w:rPr>
        <w:t>p[7{</w:t>
      </w:r>
      <w:r>
        <w:rPr>
          <w:rFonts w:ascii="Times New Roman" w:hAnsi="Times New Roman"/>
          <w:sz w:val="24"/>
        </w:rPr>
        <w:t xml:space="preserve">Herausgebers der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Freisinnige Beiträge</w:t>
      </w:r>
      <w:r>
        <w:rPr>
          <w:rFonts w:ascii="Times New Roman" w:hAnsi="Times New Roman"/>
          <w:vanish/>
          <w:sz w:val="24"/>
        </w:rPr>
        <w:t>}]t</w:t>
      </w:r>
      <w:r>
        <w:rPr>
          <w:rFonts w:ascii="Times New Roman" w:hAnsi="Times New Roman"/>
          <w:sz w:val="24"/>
        </w:rPr>
        <w: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Ludwig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Sochczewer</w:t>
      </w:r>
      <w:r>
        <w:rPr>
          <w:rFonts w:ascii="Times New Roman" w:hAnsi="Times New Roman"/>
          <w:vanish/>
          <w:sz w:val="24"/>
        </w:rPr>
        <w:t>}]p</w:t>
      </w:r>
      <w:r>
        <w:rPr>
          <w:rFonts w:ascii="Times New Roman" w:hAnsi="Times New Roman"/>
          <w:sz w:val="24"/>
        </w:rPr>
        <w:t xml:space="preserve">, an </w:t>
      </w:r>
      <w:r>
        <w:rPr>
          <w:rFonts w:ascii="Times New Roman" w:hAnsi="Times New Roman"/>
          <w:vanish/>
          <w:sz w:val="24"/>
        </w:rPr>
        <w:t>p[</w:t>
      </w:r>
      <w:r>
        <w:rPr>
          <w:rFonts w:ascii="Times New Roman" w:hAnsi="Times New Roman"/>
          <w:sz w:val="24"/>
        </w:rPr>
        <w:t>Payer</w:t>
      </w:r>
      <w:r>
        <w:rPr>
          <w:rFonts w:ascii="Times New Roman" w:hAnsi="Times New Roman"/>
          <w:vanish/>
          <w:sz w:val="24"/>
        </w:rPr>
        <w:t>]p</w:t>
      </w:r>
      <w:r>
        <w:rPr>
          <w:rFonts w:ascii="Times New Roman" w:hAnsi="Times New Roman"/>
          <w:sz w:val="24"/>
        </w:rPr>
        <w:t xml:space="preserve"> v. </w:t>
      </w:r>
      <w:r>
        <w:rPr>
          <w:rFonts w:ascii="Times New Roman" w:hAnsi="Times New Roman"/>
          <w:vanish/>
          <w:sz w:val="24"/>
        </w:rPr>
        <w:t>z[</w:t>
      </w:r>
      <w:r>
        <w:rPr>
          <w:rFonts w:ascii="Times New Roman" w:hAnsi="Times New Roman"/>
          <w:sz w:val="24"/>
        </w:rPr>
        <w:t>25.10.1918</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02.1918 - 11.1918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8b spez.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Wirtschaftliche Notstände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Gesuch von </w:t>
      </w:r>
      <w:r>
        <w:rPr>
          <w:rFonts w:ascii="Times New Roman" w:hAnsi="Times New Roman"/>
          <w:vanish/>
          <w:sz w:val="24"/>
        </w:rPr>
        <w:t>p[4{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Hans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Delbrück</w:t>
      </w:r>
      <w:r>
        <w:rPr>
          <w:rFonts w:ascii="Times New Roman" w:hAnsi="Times New Roman"/>
          <w:vanish/>
          <w:sz w:val="24"/>
        </w:rPr>
        <w:t>}]p</w:t>
      </w:r>
      <w:r>
        <w:rPr>
          <w:rFonts w:ascii="Times New Roman" w:hAnsi="Times New Roman"/>
          <w:sz w:val="24"/>
        </w:rPr>
        <w:t xml:space="preserve"> an </w:t>
      </w:r>
      <w:r>
        <w:rPr>
          <w:rFonts w:ascii="Times New Roman" w:hAnsi="Times New Roman"/>
          <w:vanish/>
          <w:sz w:val="24"/>
        </w:rPr>
        <w:t>p[</w:t>
      </w:r>
      <w:r>
        <w:rPr>
          <w:rFonts w:ascii="Times New Roman" w:hAnsi="Times New Roman"/>
          <w:sz w:val="24"/>
        </w:rPr>
        <w:t>Payer</w:t>
      </w:r>
      <w:r>
        <w:rPr>
          <w:rFonts w:ascii="Times New Roman" w:hAnsi="Times New Roman"/>
          <w:vanish/>
          <w:sz w:val="24"/>
        </w:rPr>
        <w:t>]p</w:t>
      </w:r>
      <w:r>
        <w:rPr>
          <w:rFonts w:ascii="Times New Roman" w:hAnsi="Times New Roman"/>
          <w:sz w:val="24"/>
        </w:rPr>
        <w:t xml:space="preserve"> v. </w:t>
      </w:r>
      <w:r>
        <w:rPr>
          <w:rFonts w:ascii="Times New Roman" w:hAnsi="Times New Roman"/>
          <w:vanish/>
          <w:sz w:val="24"/>
        </w:rPr>
        <w:t>z[</w:t>
      </w:r>
      <w:r>
        <w:rPr>
          <w:rFonts w:ascii="Times New Roman" w:hAnsi="Times New Roman"/>
          <w:sz w:val="24"/>
        </w:rPr>
        <w:t>22.04.1918</w:t>
      </w:r>
      <w:r>
        <w:rPr>
          <w:rFonts w:ascii="Times New Roman" w:hAnsi="Times New Roman"/>
          <w:vanish/>
          <w:sz w:val="24"/>
        </w:rPr>
        <w:t>]z</w:t>
      </w:r>
      <w:r>
        <w:rPr>
          <w:rFonts w:ascii="Times New Roman" w:hAnsi="Times New Roman"/>
          <w:sz w:val="24"/>
        </w:rPr>
        <w:t xml:space="preserve"> um </w:t>
      </w:r>
      <w:r>
        <w:rPr>
          <w:rFonts w:ascii="Times New Roman" w:hAnsi="Times New Roman"/>
          <w:vanish/>
          <w:sz w:val="24"/>
        </w:rPr>
        <w:t>s[</w:t>
      </w:r>
      <w:r>
        <w:rPr>
          <w:rFonts w:ascii="Times New Roman" w:hAnsi="Times New Roman"/>
          <w:sz w:val="24"/>
        </w:rPr>
        <w:t>Bewilligung von Papier</w:t>
      </w:r>
      <w:r>
        <w:rPr>
          <w:rFonts w:ascii="Times New Roman" w:hAnsi="Times New Roman"/>
          <w:vanish/>
          <w:sz w:val="24"/>
        </w:rPr>
        <w:t>]s</w:t>
      </w:r>
      <w:r>
        <w:rPr>
          <w:rFonts w:ascii="Times New Roman" w:hAnsi="Times New Roman"/>
          <w:sz w:val="24"/>
        </w:rPr>
        <w:t xml:space="preserve"> zur </w:t>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einer </w:t>
      </w:r>
      <w:r>
        <w:rPr>
          <w:rFonts w:ascii="Times New Roman" w:hAnsi="Times New Roman"/>
          <w:vanish/>
          <w:sz w:val="24"/>
        </w:rPr>
        <w:t>t[2{</w:t>
      </w:r>
      <w:r>
        <w:rPr>
          <w:rFonts w:ascii="Times New Roman" w:hAnsi="Times New Roman"/>
          <w:sz w:val="24"/>
        </w:rPr>
        <w:t>Materialsammlung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Chauvinismus und Weltkrieg</w:t>
      </w:r>
      <w:r>
        <w:rPr>
          <w:rFonts w:ascii="Times New Roman" w:hAnsi="Times New Roman"/>
          <w:vanish/>
          <w:sz w:val="24"/>
        </w:rPr>
        <w:t>}]t</w:t>
      </w:r>
      <w:r>
        <w:rPr>
          <w:rFonts w:ascii="Times New Roman" w:hAnsi="Times New Roman"/>
          <w:sz w:val="24"/>
        </w:rPr>
        <w:t xml:space="preserve">" (13-14) ; Schriftwechsel Payers mit Delbrück, dem </w:t>
      </w:r>
      <w:r>
        <w:rPr>
          <w:rFonts w:ascii="Times New Roman" w:hAnsi="Times New Roman"/>
          <w:vanish/>
          <w:sz w:val="24"/>
        </w:rPr>
        <w:t>p[7{</w:t>
      </w:r>
      <w:r>
        <w:rPr>
          <w:rFonts w:ascii="Times New Roman" w:hAnsi="Times New Roman"/>
          <w:sz w:val="24"/>
        </w:rPr>
        <w:t>Staatssekretär</w:t>
      </w:r>
      <w:r>
        <w:rPr>
          <w:rFonts w:ascii="Times New Roman" w:hAnsi="Times New Roman"/>
          <w:vanish/>
          <w:sz w:val="24"/>
        </w:rPr>
        <w:t>}</w:t>
      </w:r>
      <w:r>
        <w:rPr>
          <w:rFonts w:ascii="Times New Roman" w:hAnsi="Times New Roman"/>
          <w:sz w:val="24"/>
        </w:rPr>
        <w:t xml:space="preserve"> des Reichswirtschaftsamtes, </w:t>
      </w:r>
      <w:r>
        <w:rPr>
          <w:rFonts w:ascii="Times New Roman" w:hAnsi="Times New Roman"/>
          <w:vanish/>
          <w:sz w:val="24"/>
        </w:rPr>
        <w:t>2{</w:t>
      </w:r>
      <w:r>
        <w:rPr>
          <w:rFonts w:ascii="Times New Roman" w:hAnsi="Times New Roman"/>
          <w:sz w:val="24"/>
        </w:rPr>
        <w:t>Hans 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3{</w:t>
      </w:r>
      <w:r>
        <w:rPr>
          <w:rFonts w:ascii="Times New Roman" w:hAnsi="Times New Roman"/>
          <w:sz w:val="24"/>
        </w:rPr>
        <w:t>Frhr.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Stein</w:t>
      </w:r>
      <w:r>
        <w:rPr>
          <w:rFonts w:ascii="Times New Roman" w:hAnsi="Times New Roman"/>
          <w:vanish/>
          <w:sz w:val="24"/>
        </w:rPr>
        <w:t>}]p</w:t>
      </w:r>
      <w:r>
        <w:rPr>
          <w:rFonts w:ascii="Times New Roman" w:hAnsi="Times New Roman"/>
          <w:sz w:val="24"/>
        </w:rPr>
        <w:t xml:space="preserve"> (15-16, 41, 44) sowie Stellungnahmen des </w:t>
      </w:r>
      <w:r>
        <w:rPr>
          <w:rFonts w:ascii="Times New Roman" w:hAnsi="Times New Roman"/>
          <w:vanish/>
          <w:sz w:val="24"/>
        </w:rPr>
        <w:t>p[7{</w:t>
      </w:r>
      <w:r>
        <w:rPr>
          <w:rFonts w:ascii="Times New Roman" w:hAnsi="Times New Roman"/>
          <w:sz w:val="24"/>
        </w:rPr>
        <w:t>Sta</w:t>
      </w:r>
      <w:r>
        <w:rPr>
          <w:rFonts w:ascii="Times New Roman" w:hAnsi="Times New Roman"/>
          <w:sz w:val="24"/>
        </w:rPr>
        <w:t>atssekretär</w:t>
      </w:r>
      <w:r>
        <w:rPr>
          <w:rFonts w:ascii="Times New Roman" w:hAnsi="Times New Roman"/>
          <w:vanish/>
          <w:sz w:val="24"/>
        </w:rPr>
        <w:t>}</w:t>
      </w:r>
      <w:r>
        <w:rPr>
          <w:rFonts w:ascii="Times New Roman" w:hAnsi="Times New Roman"/>
          <w:sz w:val="24"/>
        </w:rPr>
        <w:t xml:space="preserve">s des Reichsamtes des Innern, </w:t>
      </w:r>
      <w:r>
        <w:rPr>
          <w:rFonts w:ascii="Times New Roman" w:hAnsi="Times New Roman"/>
          <w:vanish/>
          <w:sz w:val="24"/>
        </w:rPr>
        <w:t>2{</w:t>
      </w:r>
      <w:r>
        <w:rPr>
          <w:rFonts w:ascii="Times New Roman" w:hAnsi="Times New Roman"/>
          <w:sz w:val="24"/>
        </w:rPr>
        <w:t>Max</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Wallraf</w:t>
      </w:r>
      <w:r>
        <w:rPr>
          <w:rFonts w:ascii="Times New Roman" w:hAnsi="Times New Roman"/>
          <w:vanish/>
          <w:sz w:val="24"/>
        </w:rPr>
        <w:t>}]p</w:t>
      </w:r>
      <w:r>
        <w:rPr>
          <w:rFonts w:ascii="Times New Roman" w:hAnsi="Times New Roman"/>
          <w:sz w:val="24"/>
        </w:rPr>
        <w:t xml:space="preserve"> und </w:t>
      </w:r>
      <w:r>
        <w:rPr>
          <w:rFonts w:ascii="Times New Roman" w:hAnsi="Times New Roman"/>
          <w:vanish/>
          <w:sz w:val="24"/>
        </w:rPr>
        <w:t>p[7{</w:t>
      </w:r>
      <w:r>
        <w:rPr>
          <w:rFonts w:ascii="Times New Roman" w:hAnsi="Times New Roman"/>
          <w:sz w:val="24"/>
        </w:rPr>
        <w:t>Staatssekretär</w:t>
      </w:r>
      <w:r>
        <w:rPr>
          <w:rFonts w:ascii="Times New Roman" w:hAnsi="Times New Roman"/>
          <w:vanish/>
          <w:sz w:val="24"/>
        </w:rPr>
        <w:t>}</w:t>
      </w:r>
      <w:r>
        <w:rPr>
          <w:rFonts w:ascii="Times New Roman" w:hAnsi="Times New Roman"/>
          <w:sz w:val="24"/>
        </w:rPr>
        <w:t xml:space="preserve"> des AA, </w:t>
      </w:r>
      <w:r>
        <w:rPr>
          <w:rFonts w:ascii="Times New Roman" w:hAnsi="Times New Roman"/>
          <w:vanish/>
          <w:sz w:val="24"/>
        </w:rPr>
        <w:t>2{</w:t>
      </w:r>
      <w:r>
        <w:rPr>
          <w:rFonts w:ascii="Times New Roman" w:hAnsi="Times New Roman"/>
          <w:sz w:val="24"/>
        </w:rPr>
        <w:t>Paul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Hintze</w:t>
      </w:r>
      <w:r>
        <w:rPr>
          <w:rFonts w:ascii="Times New Roman" w:hAnsi="Times New Roman"/>
          <w:vanish/>
          <w:sz w:val="24"/>
        </w:rPr>
        <w:t>}]p</w:t>
      </w:r>
      <w:r>
        <w:rPr>
          <w:rFonts w:ascii="Times New Roman" w:hAnsi="Times New Roman"/>
          <w:sz w:val="24"/>
        </w:rPr>
        <w:t xml:space="preserve"> (Abschriften 42-43) in dieser Angelegenheit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10.1917 - 07.1918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Innere Verwaltung des Reiches,IV. Kulturpflege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Innere Verwaltung des Reiches \ IV. Kulturpflege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2b spez.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33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Unterricht, Kunst und Wissenschaft sowie deren Anstalten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w:t>
      </w:r>
      <w:r>
        <w:rPr>
          <w:rFonts w:ascii="Times New Roman" w:hAnsi="Times New Roman"/>
          <w:sz w:val="24"/>
        </w:rPr>
        <w:t>Weltkriegsbücherei</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(später: </w:t>
      </w:r>
      <w:r>
        <w:rPr>
          <w:rFonts w:ascii="Times New Roman" w:hAnsi="Times New Roman"/>
          <w:vanish/>
          <w:sz w:val="24"/>
        </w:rPr>
        <w:t>o[</w:t>
      </w:r>
      <w:r>
        <w:rPr>
          <w:rFonts w:ascii="Times New Roman" w:hAnsi="Times New Roman"/>
          <w:sz w:val="24"/>
        </w:rPr>
        <w:t>Stuttgart</w:t>
      </w:r>
      <w:r>
        <w:rPr>
          <w:rFonts w:ascii="Times New Roman" w:hAnsi="Times New Roman"/>
          <w:vanish/>
          <w:sz w:val="24"/>
        </w:rPr>
        <w:t>]o</w:t>
      </w:r>
      <w:r>
        <w:rPr>
          <w:rFonts w:ascii="Times New Roman" w:hAnsi="Times New Roman"/>
          <w:sz w:val="24"/>
        </w:rPr>
        <w:t xml:space="preserve">) ; </w:t>
      </w:r>
      <w:r>
        <w:rPr>
          <w:rFonts w:ascii="Times New Roman" w:hAnsi="Times New Roman"/>
          <w:vanish/>
          <w:sz w:val="24"/>
        </w:rPr>
        <w:t>k[1{</w:t>
      </w:r>
      <w:r>
        <w:rPr>
          <w:rFonts w:ascii="Times New Roman" w:hAnsi="Times New Roman"/>
          <w:sz w:val="24"/>
        </w:rPr>
        <w:t xml:space="preserve">Verein der Freunde der Königlichen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Berlin</w:t>
      </w:r>
      <w:r>
        <w:rPr>
          <w:rFonts w:ascii="Times New Roman" w:hAnsi="Times New Roman"/>
          <w:vanish/>
          <w:sz w:val="24"/>
        </w:rPr>
        <w:t>]o}]k</w:t>
      </w:r>
      <w:r>
        <w:rPr>
          <w:rFonts w:ascii="Times New Roman" w:hAnsi="Times New Roman"/>
          <w:sz w:val="24"/>
        </w:rPr>
        <w:t xml:space="preserve"> ; Schreiben der Weltkriegsbücherei in Berlin an </w:t>
      </w:r>
      <w:r>
        <w:rPr>
          <w:rFonts w:ascii="Times New Roman" w:hAnsi="Times New Roman"/>
          <w:vanish/>
          <w:sz w:val="24"/>
        </w:rPr>
        <w:t>p[</w:t>
      </w:r>
      <w:r>
        <w:rPr>
          <w:rFonts w:ascii="Times New Roman" w:hAnsi="Times New Roman"/>
          <w:sz w:val="24"/>
        </w:rPr>
        <w:t>Payer</w:t>
      </w:r>
      <w:r>
        <w:rPr>
          <w:rFonts w:ascii="Times New Roman" w:hAnsi="Times New Roman"/>
          <w:vanish/>
          <w:sz w:val="24"/>
        </w:rPr>
        <w:t>]p</w:t>
      </w:r>
      <w:r>
        <w:rPr>
          <w:rFonts w:ascii="Times New Roman" w:hAnsi="Times New Roman"/>
          <w:sz w:val="24"/>
        </w:rPr>
        <w:t xml:space="preserve"> v. </w:t>
      </w:r>
      <w:r>
        <w:rPr>
          <w:rFonts w:ascii="Times New Roman" w:hAnsi="Times New Roman"/>
          <w:vanish/>
          <w:sz w:val="24"/>
        </w:rPr>
        <w:t>z[</w:t>
      </w:r>
      <w:r>
        <w:rPr>
          <w:rFonts w:ascii="Times New Roman" w:hAnsi="Times New Roman"/>
          <w:sz w:val="24"/>
        </w:rPr>
        <w:t>22.02.1918</w:t>
      </w:r>
      <w:r>
        <w:rPr>
          <w:rFonts w:ascii="Times New Roman" w:hAnsi="Times New Roman"/>
          <w:vanish/>
          <w:sz w:val="24"/>
        </w:rPr>
        <w:t>]z</w:t>
      </w:r>
      <w:r>
        <w:rPr>
          <w:rFonts w:ascii="Times New Roman" w:hAnsi="Times New Roman"/>
          <w:sz w:val="24"/>
        </w:rPr>
        <w:t xml:space="preserve"> betr. Übersendung von </w:t>
      </w:r>
      <w:r>
        <w:rPr>
          <w:rFonts w:ascii="Times New Roman" w:hAnsi="Times New Roman"/>
          <w:vanish/>
          <w:sz w:val="24"/>
        </w:rPr>
        <w:t>s[</w:t>
      </w:r>
      <w:r>
        <w:rPr>
          <w:rFonts w:ascii="Times New Roman" w:hAnsi="Times New Roman"/>
          <w:sz w:val="24"/>
        </w:rPr>
        <w:t>Reichstagsdrucksache</w:t>
      </w:r>
      <w:r>
        <w:rPr>
          <w:rFonts w:ascii="Times New Roman" w:hAnsi="Times New Roman"/>
          <w:vanish/>
          <w:sz w:val="24"/>
        </w:rPr>
        <w:t>]s</w:t>
      </w:r>
      <w:r>
        <w:rPr>
          <w:rFonts w:ascii="Times New Roman" w:hAnsi="Times New Roman"/>
          <w:sz w:val="24"/>
        </w:rPr>
        <w:t>n, von Doppelstücken der an den Reichstag u.a. eingesandte Petitionen (9-10).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42</w:t>
      </w:r>
      <w:r>
        <w:rPr>
          <w:rFonts w:ascii="Times New Roman" w:hAnsi="Times New Roman"/>
          <w:sz w:val="24"/>
        </w:rPr>
        <w:tab/>
      </w:r>
      <w:r>
        <w:rPr>
          <w:rFonts w:ascii="Times New Roman" w:hAnsi="Times New Roman"/>
          <w:vanish/>
          <w:sz w:val="24"/>
        </w:rPr>
        <w:t>t[2{</w:t>
      </w:r>
      <w:r>
        <w:rPr>
          <w:rFonts w:ascii="Times New Roman" w:hAnsi="Times New Roman"/>
          <w:sz w:val="24"/>
        </w:rPr>
        <w:t>Werbeblatt des Vereins der Königlichen Bibliothek</w:t>
      </w:r>
      <w:r>
        <w:rPr>
          <w:rFonts w:ascii="Times New Roman" w:hAnsi="Times New Roman"/>
          <w:vanish/>
          <w:sz w:val="24"/>
        </w:rPr>
        <w:t>}</w:t>
      </w:r>
      <w:r>
        <w:rPr>
          <w:rFonts w:ascii="Times New Roman" w:hAnsi="Times New Roman"/>
          <w:sz w:val="24"/>
        </w:rPr>
        <w:t>: "</w:t>
      </w:r>
      <w:r>
        <w:rPr>
          <w:rFonts w:ascii="Times New Roman" w:hAnsi="Times New Roman"/>
          <w:vanish/>
          <w:sz w:val="24"/>
        </w:rPr>
        <w:t>1{</w:t>
      </w:r>
      <w:r>
        <w:rPr>
          <w:rFonts w:ascii="Times New Roman" w:hAnsi="Times New Roman"/>
          <w:sz w:val="24"/>
        </w:rPr>
        <w:t xml:space="preserve">Was leistet die </w:t>
      </w:r>
      <w:r>
        <w:rPr>
          <w:rFonts w:ascii="Times New Roman" w:hAnsi="Times New Roman"/>
          <w:vanish/>
          <w:sz w:val="24"/>
        </w:rPr>
        <w:t>k[1{</w:t>
      </w:r>
      <w:r>
        <w:rPr>
          <w:rFonts w:ascii="Times New Roman" w:hAnsi="Times New Roman"/>
          <w:sz w:val="24"/>
        </w:rPr>
        <w:t>Königliche Bibliothek</w:t>
      </w:r>
      <w:r>
        <w:rPr>
          <w:rFonts w:ascii="Times New Roman" w:hAnsi="Times New Roman"/>
          <w:vanish/>
          <w:sz w:val="24"/>
        </w:rPr>
        <w:t>}</w:t>
      </w:r>
      <w:r>
        <w:rPr>
          <w:rFonts w:ascii="Times New Roman" w:hAnsi="Times New Roman"/>
          <w:sz w:val="24"/>
        </w:rPr>
        <w:t xml:space="preserve"> zu </w:t>
      </w:r>
      <w:r>
        <w:rPr>
          <w:rFonts w:ascii="Times New Roman" w:hAnsi="Times New Roman"/>
          <w:vanish/>
          <w:sz w:val="24"/>
        </w:rPr>
        <w:t>2{</w:t>
      </w:r>
      <w:r>
        <w:rPr>
          <w:rFonts w:ascii="Times New Roman" w:hAnsi="Times New Roman"/>
          <w:sz w:val="24"/>
        </w:rPr>
        <w:t>Berlin</w:t>
      </w:r>
      <w:r>
        <w:rPr>
          <w:rFonts w:ascii="Times New Roman" w:hAnsi="Times New Roman"/>
          <w:vanish/>
          <w:sz w:val="24"/>
        </w:rPr>
        <w:t>}]k</w:t>
      </w:r>
      <w:r>
        <w:rPr>
          <w:rFonts w:ascii="Times New Roman" w:hAnsi="Times New Roman"/>
          <w:sz w:val="24"/>
        </w:rPr>
        <w:t xml:space="preserve"> dem deutschen Volke und der Wissenschaft?</w:t>
      </w:r>
      <w:r>
        <w:rPr>
          <w:rFonts w:ascii="Times New Roman" w:hAnsi="Times New Roman"/>
          <w:vanish/>
          <w:sz w:val="24"/>
        </w:rPr>
        <w:t>}]t</w:t>
      </w:r>
      <w:r>
        <w:rPr>
          <w:rFonts w:ascii="Times New Roman" w:hAnsi="Times New Roman"/>
          <w:sz w:val="24"/>
        </w:rPr>
        <w:t xml:space="preserve">" (Druckschrift, </w:t>
      </w:r>
      <w:r>
        <w:rPr>
          <w:rFonts w:ascii="Times New Roman" w:hAnsi="Times New Roman"/>
          <w:vanish/>
          <w:sz w:val="24"/>
        </w:rPr>
        <w:t>z[</w:t>
      </w:r>
      <w:r>
        <w:rPr>
          <w:rFonts w:ascii="Times New Roman" w:hAnsi="Times New Roman"/>
          <w:sz w:val="24"/>
        </w:rPr>
        <w:t>1918</w:t>
      </w:r>
      <w:r>
        <w:rPr>
          <w:rFonts w:ascii="Times New Roman" w:hAnsi="Times New Roman"/>
          <w:vanish/>
          <w:sz w:val="24"/>
        </w:rPr>
        <w:t>]z</w:t>
      </w:r>
      <w:r>
        <w:rPr>
          <w:rFonts w:ascii="Times New Roman" w:hAnsi="Times New Roman"/>
          <w:sz w:val="24"/>
        </w:rPr>
        <w:t>, 27-28)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11.1917 - 10.1918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Presse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Presse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4a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w:t>
      </w:r>
      <w:r>
        <w:rPr>
          <w:rFonts w:ascii="Times New Roman" w:hAnsi="Times New Roman"/>
          <w:sz w:val="24"/>
        </w:rPr>
        <w:t>.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Aufklärungstätigkeit durch Wort, Schrift</w:t>
      </w:r>
      <w:r>
        <w:rPr>
          <w:rFonts w:ascii="Times New Roman" w:hAnsi="Times New Roman"/>
          <w:vanish/>
          <w:sz w:val="24"/>
        </w:rPr>
        <w:t>]s</w:t>
      </w:r>
      <w:r>
        <w:rPr>
          <w:rFonts w:ascii="Times New Roman" w:hAnsi="Times New Roman"/>
          <w:sz w:val="24"/>
        </w:rPr>
        <w:t xml:space="preserve"> und Bild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02.1918 - 11.1918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5a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Zensur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Erklärung </w:t>
      </w:r>
      <w:r>
        <w:rPr>
          <w:rFonts w:ascii="Times New Roman" w:hAnsi="Times New Roman"/>
          <w:vanish/>
          <w:sz w:val="24"/>
        </w:rPr>
        <w:t>p[</w:t>
      </w:r>
      <w:r>
        <w:rPr>
          <w:rFonts w:ascii="Times New Roman" w:hAnsi="Times New Roman"/>
          <w:sz w:val="24"/>
        </w:rPr>
        <w:t>Hertling</w:t>
      </w:r>
      <w:r>
        <w:rPr>
          <w:rFonts w:ascii="Times New Roman" w:hAnsi="Times New Roman"/>
          <w:vanish/>
          <w:sz w:val="24"/>
        </w:rPr>
        <w:t>]p</w:t>
      </w:r>
      <w:r>
        <w:rPr>
          <w:rFonts w:ascii="Times New Roman" w:hAnsi="Times New Roman"/>
          <w:sz w:val="24"/>
        </w:rPr>
        <w:t xml:space="preserve">s vor dem Hauptausschuß des Reichstages zu Fragen der Zensur und des Vereins- und Versammlungsrechts (NAZ, Nr.493 v. </w:t>
      </w:r>
      <w:r>
        <w:rPr>
          <w:rFonts w:ascii="Times New Roman" w:hAnsi="Times New Roman"/>
          <w:vanish/>
          <w:sz w:val="24"/>
        </w:rPr>
        <w:t>z[</w:t>
      </w:r>
      <w:r>
        <w:rPr>
          <w:rFonts w:ascii="Times New Roman" w:hAnsi="Times New Roman"/>
          <w:sz w:val="24"/>
        </w:rPr>
        <w:t>26.09.1918</w:t>
      </w:r>
      <w:r>
        <w:rPr>
          <w:rFonts w:ascii="Times New Roman" w:hAnsi="Times New Roman"/>
          <w:vanish/>
          <w:sz w:val="24"/>
        </w:rPr>
        <w:t>]z</w:t>
      </w:r>
      <w:r>
        <w:rPr>
          <w:rFonts w:ascii="Times New Roman" w:hAnsi="Times New Roman"/>
          <w:sz w:val="24"/>
        </w:rPr>
        <w:t xml:space="preserve">, 3) ; Erlaß des Kriegsministeriums über die Neuordnung der Zensur (Entwurf, 12-19, Der Tag, Nr.563 v. </w:t>
      </w:r>
      <w:r>
        <w:rPr>
          <w:rFonts w:ascii="Times New Roman" w:hAnsi="Times New Roman"/>
          <w:vanish/>
          <w:sz w:val="24"/>
        </w:rPr>
        <w:t>z[</w:t>
      </w:r>
      <w:r>
        <w:rPr>
          <w:rFonts w:ascii="Times New Roman" w:hAnsi="Times New Roman"/>
          <w:sz w:val="24"/>
        </w:rPr>
        <w:t>03.11.1918</w:t>
      </w:r>
      <w:r>
        <w:rPr>
          <w:rFonts w:ascii="Times New Roman" w:hAnsi="Times New Roman"/>
          <w:vanish/>
          <w:sz w:val="24"/>
        </w:rPr>
        <w:t>]z</w:t>
      </w:r>
      <w:r>
        <w:rPr>
          <w:rFonts w:ascii="Times New Roman" w:hAnsi="Times New Roman"/>
          <w:sz w:val="24"/>
        </w:rPr>
        <w:t>,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09.1918 - 11.1918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703/114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5b spez.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w:t>
      </w:r>
      <w:r>
        <w:rPr>
          <w:rFonts w:ascii="Times New Roman" w:hAnsi="Times New Roman"/>
          <w:sz w:val="24"/>
        </w:rPr>
        <w:t>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Zensur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Rede- und </w:t>
      </w:r>
      <w:r>
        <w:rPr>
          <w:rFonts w:ascii="Times New Roman" w:hAnsi="Times New Roman"/>
          <w:vanish/>
          <w:sz w:val="24"/>
        </w:rPr>
        <w:t>s[</w:t>
      </w:r>
      <w:r>
        <w:rPr>
          <w:rFonts w:ascii="Times New Roman" w:hAnsi="Times New Roman"/>
          <w:sz w:val="24"/>
        </w:rPr>
        <w:t>Publikationsverbot</w:t>
      </w:r>
      <w:r>
        <w:rPr>
          <w:rFonts w:ascii="Times New Roman" w:hAnsi="Times New Roman"/>
          <w:vanish/>
          <w:sz w:val="24"/>
        </w:rPr>
        <w:t>]s</w:t>
      </w:r>
      <w:r>
        <w:rPr>
          <w:rFonts w:ascii="Times New Roman" w:hAnsi="Times New Roman"/>
          <w:sz w:val="24"/>
        </w:rPr>
        <w:t xml:space="preserve"> für den </w:t>
      </w:r>
      <w:r>
        <w:rPr>
          <w:rFonts w:ascii="Times New Roman" w:hAnsi="Times New Roman"/>
          <w:vanish/>
          <w:sz w:val="24"/>
        </w:rPr>
        <w:t>p[7{</w:t>
      </w:r>
      <w:r>
        <w:rPr>
          <w:rFonts w:ascii="Times New Roman" w:hAnsi="Times New Roman"/>
          <w:sz w:val="24"/>
        </w:rPr>
        <w:t xml:space="preserve">Chefredakteur der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 Zukunft</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Maximilian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Harden</w:t>
      </w:r>
      <w:r>
        <w:rPr>
          <w:rFonts w:ascii="Times New Roman" w:hAnsi="Times New Roman"/>
          <w:vanish/>
          <w:sz w:val="24"/>
        </w:rPr>
        <w:t>}]p</w:t>
      </w:r>
      <w:r>
        <w:rPr>
          <w:rFonts w:ascii="Times New Roman" w:hAnsi="Times New Roman"/>
          <w:sz w:val="24"/>
        </w:rPr>
        <w:t xml:space="preserve"> ; Änderung der </w:t>
      </w:r>
      <w:r>
        <w:rPr>
          <w:rFonts w:ascii="Times New Roman" w:hAnsi="Times New Roman"/>
          <w:vanish/>
          <w:sz w:val="24"/>
        </w:rPr>
        <w:t>s[</w:t>
      </w:r>
      <w:r>
        <w:rPr>
          <w:rFonts w:ascii="Times New Roman" w:hAnsi="Times New Roman"/>
          <w:sz w:val="24"/>
        </w:rPr>
        <w:t>Zensurbestimmung</w:t>
      </w:r>
      <w:r>
        <w:rPr>
          <w:rFonts w:ascii="Times New Roman" w:hAnsi="Times New Roman"/>
          <w:vanish/>
          <w:sz w:val="24"/>
        </w:rPr>
        <w:t>]s</w:t>
      </w:r>
      <w:r>
        <w:rPr>
          <w:rFonts w:ascii="Times New Roman" w:hAnsi="Times New Roman"/>
          <w:sz w:val="24"/>
        </w:rPr>
        <w:t xml:space="preserve">en ; Zuschriften von Einzelpersonen in </w:t>
      </w:r>
      <w:r>
        <w:rPr>
          <w:rFonts w:ascii="Times New Roman" w:hAnsi="Times New Roman"/>
          <w:vanish/>
          <w:sz w:val="24"/>
        </w:rPr>
        <w:t>s[</w:t>
      </w:r>
      <w:r>
        <w:rPr>
          <w:rFonts w:ascii="Times New Roman" w:hAnsi="Times New Roman"/>
          <w:sz w:val="24"/>
        </w:rPr>
        <w:t>Zensurangelegenheit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11.1917 - 10.1918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703/115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45072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Druckschriften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s[3{</w:t>
      </w:r>
      <w:r>
        <w:rPr>
          <w:rFonts w:ascii="Times New Roman" w:hAnsi="Times New Roman"/>
          <w:sz w:val="24"/>
        </w:rPr>
        <w:t>Begleit- und Dankschreiben für eingesandte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en ; </w:t>
      </w:r>
      <w:r>
        <w:rPr>
          <w:rFonts w:ascii="Times New Roman" w:hAnsi="Times New Roman"/>
          <w:vanish/>
          <w:sz w:val="24"/>
        </w:rPr>
        <w:t>p[2{</w:t>
      </w:r>
      <w:r>
        <w:rPr>
          <w:rFonts w:ascii="Times New Roman" w:hAnsi="Times New Roman"/>
          <w:sz w:val="24"/>
        </w:rPr>
        <w:t>Richard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Charmatz</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Deutsche Demokratie</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Wien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Warnsdorf</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Leipzig</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1918</w:t>
      </w:r>
      <w:r>
        <w:rPr>
          <w:rFonts w:ascii="Times New Roman" w:hAnsi="Times New Roman"/>
          <w:vanish/>
          <w:sz w:val="24"/>
        </w:rPr>
        <w:t>]</w:t>
      </w:r>
      <w:r>
        <w:rPr>
          <w:rFonts w:ascii="Times New Roman" w:hAnsi="Times New Roman"/>
          <w:vanish/>
          <w:sz w:val="24"/>
        </w:rPr>
        <w:t>z</w:t>
      </w:r>
      <w:r>
        <w:rPr>
          <w:rFonts w:ascii="Times New Roman" w:hAnsi="Times New Roman"/>
          <w:sz w:val="24"/>
        </w:rPr>
        <w:t xml:space="preserve"> (Druckschrift,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05.1918 - 11.1918</w:t>
      </w:r>
    </w:p>
    <w:p w:rsidR="00000000" w:rsidRDefault="00C1587B">
      <w:pPr>
        <w:tabs>
          <w:tab w:val="left" w:pos="709"/>
          <w:tab w:val="left" w:pos="1134"/>
        </w:tabs>
        <w:spacing w:line="240" w:lineRule="exact"/>
        <w:ind w:left="1134" w:hanging="1134"/>
        <w:rPr>
          <w:rFonts w:ascii="Times New Roman" w:hAnsi="Times New Roman"/>
          <w:sz w:val="24"/>
        </w:rPr>
      </w:pPr>
    </w:p>
    <w:p w:rsidR="00000000" w:rsidRDefault="00C1587B">
      <w:pPr>
        <w:tabs>
          <w:tab w:val="left" w:pos="709"/>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705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Informationsstelle der Reichsregierung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Reichs \ Zentrale Einrichtungen \ #R 705 Informationsstelle der Reichsregierung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1918 - 1919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 07.05.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705/59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53407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Rundfragen über </w:t>
      </w:r>
      <w:r>
        <w:rPr>
          <w:rFonts w:ascii="Times New Roman" w:hAnsi="Times New Roman"/>
          <w:vanish/>
          <w:sz w:val="24"/>
        </w:rPr>
        <w:t>s[</w:t>
      </w:r>
      <w:r>
        <w:rPr>
          <w:rFonts w:ascii="Times New Roman" w:hAnsi="Times New Roman"/>
          <w:sz w:val="24"/>
        </w:rPr>
        <w:t>Presseverhältnisse im Reich</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 xml:space="preserve">13.11.1918 - 14.11.1918 </w:t>
      </w:r>
    </w:p>
    <w:p w:rsidR="00000000" w:rsidRDefault="00C1587B">
      <w:pPr>
        <w:tabs>
          <w:tab w:val="left" w:pos="709"/>
          <w:tab w:val="left" w:pos="1134"/>
        </w:tabs>
        <w:spacing w:line="240" w:lineRule="exact"/>
        <w:ind w:left="1134" w:hanging="1134"/>
        <w:rPr>
          <w:rFonts w:ascii="Times New Roman" w:hAnsi="Times New Roman"/>
          <w:sz w:val="24"/>
        </w:rPr>
      </w:pPr>
    </w:p>
    <w:p w:rsidR="00000000" w:rsidRDefault="00C1587B">
      <w:pPr>
        <w:tabs>
          <w:tab w:val="left" w:pos="709"/>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707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Vertretung der Reichsregierung in München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w:t>
      </w:r>
      <w:r>
        <w:rPr>
          <w:rFonts w:ascii="Times New Roman" w:hAnsi="Times New Roman"/>
          <w:sz w:val="24"/>
        </w:rPr>
        <w:t xml:space="preserve"> bis 1945 \ Zivile Behörden und Einrichtungen des Deutschen Reichs \ Zentrale Einrichtungen \ #R 707 Vertretung der Reichsregierung in München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1921 - 1931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26a</w:t>
      </w:r>
      <w:r>
        <w:rPr>
          <w:rFonts w:ascii="Times New Roman" w:hAnsi="Times New Roman"/>
          <w:sz w:val="24"/>
        </w:rPr>
        <w:tab/>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1. Alte Registratur (1919-1921)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53410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Propaganda</w:t>
      </w:r>
      <w:r>
        <w:rPr>
          <w:rFonts w:ascii="Times New Roman" w:hAnsi="Times New Roman"/>
          <w:vanish/>
          <w:sz w:val="24"/>
        </w:rPr>
        <w:t>]s</w:t>
      </w:r>
      <w:r>
        <w:rPr>
          <w:rFonts w:ascii="Times New Roman" w:hAnsi="Times New Roman"/>
          <w:sz w:val="24"/>
        </w:rPr>
        <w:t>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05.1919 - 03.1921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2. Neue Registratur (1920-1931) \ A. Innere Politik </w:t>
      </w:r>
      <w:r>
        <w:rPr>
          <w:rFonts w:ascii="Times New Roman" w:hAnsi="Times New Roman"/>
          <w:vanish/>
          <w:sz w:val="24"/>
        </w:rPr>
        <w:t>o[</w:t>
      </w:r>
      <w:r>
        <w:rPr>
          <w:rFonts w:ascii="Times New Roman" w:hAnsi="Times New Roman"/>
          <w:sz w:val="24"/>
        </w:rPr>
        <w:t>Bayern</w:t>
      </w:r>
      <w:r>
        <w:rPr>
          <w:rFonts w:ascii="Times New Roman" w:hAnsi="Times New Roman"/>
          <w:vanish/>
          <w:sz w:val="24"/>
        </w:rPr>
        <w:t>]o</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707/75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A XIII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53415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Kunst und Wissenschaft, Bd.2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Darin: </w:t>
      </w:r>
      <w:r>
        <w:rPr>
          <w:rFonts w:ascii="Times New Roman" w:hAnsi="Times New Roman"/>
          <w:vanish/>
          <w:sz w:val="24"/>
        </w:rPr>
        <w:t>k[1{</w:t>
      </w:r>
      <w:r>
        <w:rPr>
          <w:rFonts w:ascii="Times New Roman" w:hAnsi="Times New Roman"/>
          <w:sz w:val="24"/>
        </w:rPr>
        <w:t xml:space="preserve">Prüfstelle für </w:t>
      </w:r>
      <w:r>
        <w:rPr>
          <w:rFonts w:ascii="Times New Roman" w:hAnsi="Times New Roman"/>
          <w:vanish/>
          <w:sz w:val="24"/>
        </w:rPr>
        <w:t>s[</w:t>
      </w:r>
      <w:r>
        <w:rPr>
          <w:rFonts w:ascii="Times New Roman" w:hAnsi="Times New Roman"/>
          <w:sz w:val="24"/>
        </w:rPr>
        <w:t>Schmu</w:t>
      </w:r>
      <w:r>
        <w:rPr>
          <w:rFonts w:ascii="Times New Roman" w:hAnsi="Times New Roman"/>
          <w:sz w:val="24"/>
        </w:rPr>
        <w:t>tz- und Schundschrift</w:t>
      </w:r>
      <w:r>
        <w:rPr>
          <w:rFonts w:ascii="Times New Roman" w:hAnsi="Times New Roman"/>
          <w:vanish/>
          <w:sz w:val="24"/>
        </w:rPr>
        <w:t>]s</w:t>
      </w:r>
      <w:r>
        <w:rPr>
          <w:rFonts w:ascii="Times New Roman" w:hAnsi="Times New Roman"/>
          <w:sz w:val="24"/>
        </w:rPr>
        <w:t>en</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München</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09.1926 - 01.1931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707/83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A XVI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53416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Hochverratsprozeß gegen den </w:t>
      </w:r>
      <w:r>
        <w:rPr>
          <w:rFonts w:ascii="Times New Roman" w:hAnsi="Times New Roman"/>
          <w:vanish/>
          <w:sz w:val="24"/>
        </w:rPr>
        <w:t>p[5{</w:t>
      </w:r>
      <w:r>
        <w:rPr>
          <w:rFonts w:ascii="Times New Roman" w:hAnsi="Times New Roman"/>
          <w:sz w:val="24"/>
        </w:rPr>
        <w:t>Journalist</w:t>
      </w:r>
      <w:r>
        <w:rPr>
          <w:rFonts w:ascii="Times New Roman" w:hAnsi="Times New Roman"/>
          <w:vanish/>
          <w:sz w:val="24"/>
        </w:rPr>
        <w:t>}</w:t>
      </w:r>
      <w:r>
        <w:rPr>
          <w:rFonts w:ascii="Times New Roman" w:hAnsi="Times New Roman"/>
          <w:sz w:val="24"/>
        </w:rPr>
        <w:t xml:space="preserve">en </w:t>
      </w:r>
      <w:r>
        <w:rPr>
          <w:rFonts w:ascii="Times New Roman" w:hAnsi="Times New Roman"/>
          <w:vanish/>
          <w:sz w:val="24"/>
        </w:rPr>
        <w:t>2{</w:t>
      </w:r>
      <w:r>
        <w:rPr>
          <w:rFonts w:ascii="Times New Roman" w:hAnsi="Times New Roman"/>
          <w:sz w:val="24"/>
        </w:rPr>
        <w:t>Hubert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3{</w:t>
      </w:r>
      <w:r>
        <w:rPr>
          <w:rFonts w:ascii="Times New Roman" w:hAnsi="Times New Roman"/>
          <w:sz w:val="24"/>
        </w:rPr>
        <w:t>Freiherr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Leoprechting</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03.1922 - 10.1922 ; 1928</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Auswärtiges Amt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Reichs \ Zentrale Einrichtungen \ #R 901 Auswärtiges Amt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1867 - 1945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25</w:t>
      </w:r>
      <w:r>
        <w:rPr>
          <w:rFonts w:ascii="Times New Roman" w:hAnsi="Times New Roman"/>
          <w:sz w:val="24"/>
        </w:rPr>
        <w:tab/>
        <w:t>Das Findbuch umfaßt 43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w:t>
      </w:r>
      <w:r>
        <w:rPr>
          <w:rFonts w:ascii="Times New Roman" w:hAnsi="Times New Roman"/>
          <w:sz w:val="24"/>
        </w:rPr>
        <w:tab/>
        <w:t>alt R 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 R 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29</w:t>
      </w:r>
      <w:r>
        <w:rPr>
          <w:rFonts w:ascii="Times New Roman" w:hAnsi="Times New Roman"/>
          <w:sz w:val="24"/>
        </w:rPr>
        <w:tab/>
        <w:t>ehem</w:t>
      </w:r>
      <w:r>
        <w:rPr>
          <w:rFonts w:ascii="Times New Roman" w:hAnsi="Times New Roman"/>
          <w:sz w:val="24"/>
        </w:rPr>
        <w:t>als Koblenzer Bestand (vgl. Koblenzer 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901/alt R 85/1162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426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Übereinkunft zwischen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zum </w:t>
      </w:r>
      <w:r>
        <w:rPr>
          <w:rFonts w:ascii="Times New Roman" w:hAnsi="Times New Roman"/>
          <w:vanish/>
          <w:sz w:val="24"/>
        </w:rPr>
        <w:t>s[</w:t>
      </w:r>
      <w:r>
        <w:rPr>
          <w:rFonts w:ascii="Times New Roman" w:hAnsi="Times New Roman"/>
          <w:sz w:val="24"/>
        </w:rPr>
        <w:t>Schutze von Werken der Literatur und Kunst</w:t>
      </w:r>
      <w:r>
        <w:rPr>
          <w:rFonts w:ascii="Times New Roman" w:hAnsi="Times New Roman"/>
          <w:vanish/>
          <w:sz w:val="24"/>
        </w:rPr>
        <w:t>]s</w:t>
      </w:r>
      <w:r>
        <w:rPr>
          <w:rFonts w:ascii="Times New Roman" w:hAnsi="Times New Roman"/>
          <w:sz w:val="24"/>
        </w:rPr>
        <w:t xml:space="preserve"> (mit Sitzungsbericht der Konferenz zu </w:t>
      </w:r>
      <w:r>
        <w:rPr>
          <w:rFonts w:ascii="Times New Roman" w:hAnsi="Times New Roman"/>
          <w:vanish/>
          <w:sz w:val="24"/>
        </w:rPr>
        <w:t>o[</w:t>
      </w:r>
      <w:r>
        <w:rPr>
          <w:rFonts w:ascii="Times New Roman" w:hAnsi="Times New Roman"/>
          <w:sz w:val="24"/>
        </w:rPr>
        <w:t>Petersburg</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1913</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1913 - 06.1915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Personal- und Verwaltungsabteilung, Archiv und Bibliothek, Politisches Archiv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Personal- und Verwaltungsabteilung \ Archiv und Bibliothek \ Politisches Archiv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69150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901/69150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Versc</w:t>
      </w:r>
      <w:r>
        <w:rPr>
          <w:rFonts w:ascii="Times New Roman" w:hAnsi="Times New Roman"/>
          <w:sz w:val="24"/>
        </w:rPr>
        <w:t>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Besprechungen des </w:t>
      </w:r>
      <w:r>
        <w:rPr>
          <w:rFonts w:ascii="Times New Roman" w:hAnsi="Times New Roman"/>
          <w:vanish/>
          <w:sz w:val="24"/>
        </w:rPr>
        <w:t>k[1{s[</w:t>
      </w:r>
      <w:r>
        <w:rPr>
          <w:rFonts w:ascii="Times New Roman" w:hAnsi="Times New Roman"/>
          <w:sz w:val="24"/>
        </w:rPr>
        <w:t>Buchauswertungsdienst</w:t>
      </w:r>
      <w:r>
        <w:rPr>
          <w:rFonts w:ascii="Times New Roman" w:hAnsi="Times New Roman"/>
          <w:vanish/>
          <w:sz w:val="24"/>
        </w:rPr>
        <w:t>]s</w:t>
      </w:r>
      <w:r>
        <w:rPr>
          <w:rFonts w:ascii="Times New Roman" w:hAnsi="Times New Roman"/>
          <w:sz w:val="24"/>
        </w:rPr>
        <w:t>es der Kulturpolitischen Abteilung des Auswärtigen Amtes</w:t>
      </w:r>
      <w:r>
        <w:rPr>
          <w:rFonts w:ascii="Times New Roman" w:hAnsi="Times New Roman"/>
          <w:vanish/>
          <w:sz w:val="24"/>
        </w:rPr>
        <w:t>}2{&lt; Berlin&gt;}]k</w:t>
      </w:r>
      <w:r>
        <w:rPr>
          <w:rFonts w:ascii="Times New Roman" w:hAnsi="Times New Roman"/>
          <w:sz w:val="24"/>
        </w:rPr>
        <w:t xml:space="preserve"> über: </w:t>
      </w:r>
      <w:r>
        <w:rPr>
          <w:rFonts w:ascii="Times New Roman" w:hAnsi="Times New Roman"/>
          <w:vanish/>
          <w:sz w:val="24"/>
        </w:rPr>
        <w:t>p[2{</w:t>
      </w:r>
      <w:r>
        <w:rPr>
          <w:rFonts w:ascii="Times New Roman" w:hAnsi="Times New Roman"/>
          <w:sz w:val="24"/>
        </w:rPr>
        <w:t>George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Bilainkin</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Maisky</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London</w:t>
      </w:r>
      <w:r>
        <w:rPr>
          <w:rFonts w:ascii="Times New Roman" w:hAnsi="Times New Roman"/>
          <w:vanish/>
          <w:sz w:val="24"/>
        </w:rPr>
        <w:t>]o</w:t>
      </w:r>
      <w:r>
        <w:rPr>
          <w:rFonts w:ascii="Times New Roman" w:hAnsi="Times New Roman"/>
          <w:sz w:val="24"/>
        </w:rPr>
        <w:t xml:space="preserve"> 1944; </w:t>
      </w:r>
      <w:r>
        <w:rPr>
          <w:rFonts w:ascii="Times New Roman" w:hAnsi="Times New Roman"/>
          <w:vanish/>
          <w:sz w:val="24"/>
        </w:rPr>
        <w:t>p[2{</w:t>
      </w:r>
      <w:r>
        <w:rPr>
          <w:rFonts w:ascii="Times New Roman" w:hAnsi="Times New Roman"/>
          <w:sz w:val="24"/>
        </w:rPr>
        <w:t>Vera</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Brittain</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Seed of Chaos</w:t>
      </w:r>
      <w:r>
        <w:rPr>
          <w:rFonts w:ascii="Times New Roman" w:hAnsi="Times New Roman"/>
          <w:vanish/>
          <w:sz w:val="24"/>
        </w:rPr>
        <w:t>]t</w:t>
      </w:r>
      <w:r>
        <w:rPr>
          <w:rFonts w:ascii="Times New Roman" w:hAnsi="Times New Roman"/>
          <w:sz w:val="24"/>
        </w:rPr>
        <w:t xml:space="preserve">, London 1944; </w:t>
      </w:r>
      <w:r>
        <w:rPr>
          <w:rFonts w:ascii="Times New Roman" w:hAnsi="Times New Roman"/>
          <w:vanish/>
          <w:sz w:val="24"/>
        </w:rPr>
        <w:t>p[2{</w:t>
      </w:r>
      <w:r>
        <w:rPr>
          <w:rFonts w:ascii="Times New Roman" w:hAnsi="Times New Roman"/>
          <w:sz w:val="24"/>
        </w:rPr>
        <w:t>Walter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Lippmann</w:t>
      </w:r>
      <w:r>
        <w:rPr>
          <w:rFonts w:ascii="Times New Roman" w:hAnsi="Times New Roman"/>
          <w:vanish/>
          <w:sz w:val="24"/>
        </w:rPr>
        <w:t>}]p</w:t>
      </w:r>
      <w:r>
        <w:rPr>
          <w:rFonts w:ascii="Times New Roman" w:hAnsi="Times New Roman"/>
          <w:sz w:val="24"/>
        </w:rPr>
        <w:t>, U. S. Foreign Policy, London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69154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901/69154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Geheimsachen - Verschiedenes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r>
      <w:r>
        <w:rPr>
          <w:rFonts w:ascii="Times New Roman" w:hAnsi="Times New Roman"/>
          <w:vanish/>
          <w:sz w:val="24"/>
        </w:rPr>
        <w:t>s[</w:t>
      </w:r>
      <w:r>
        <w:rPr>
          <w:rFonts w:ascii="Times New Roman" w:hAnsi="Times New Roman"/>
          <w:sz w:val="24"/>
        </w:rPr>
        <w:t>Sekretierung</w:t>
      </w:r>
      <w:r>
        <w:rPr>
          <w:rFonts w:ascii="Times New Roman" w:hAnsi="Times New Roman"/>
          <w:vanish/>
          <w:sz w:val="24"/>
        </w:rPr>
        <w:t>]s</w:t>
      </w:r>
      <w:r>
        <w:rPr>
          <w:rFonts w:ascii="Times New Roman" w:hAnsi="Times New Roman"/>
          <w:sz w:val="24"/>
        </w:rPr>
        <w:t xml:space="preserve"> des Werkes </w:t>
      </w:r>
      <w:r>
        <w:rPr>
          <w:rFonts w:ascii="Times New Roman" w:hAnsi="Times New Roman"/>
          <w:vanish/>
          <w:sz w:val="24"/>
        </w:rPr>
        <w:t>p[2{</w:t>
      </w:r>
      <w:r>
        <w:rPr>
          <w:rFonts w:ascii="Times New Roman" w:hAnsi="Times New Roman"/>
          <w:sz w:val="24"/>
        </w:rPr>
        <w:t>Michai</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Aulunescus</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Organizarea Pacii si Societatea Natiunilor</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1937 - 19</w:t>
      </w:r>
      <w:r>
        <w:rPr>
          <w:rFonts w:ascii="Times New Roman" w:hAnsi="Times New Roman"/>
          <w:sz w:val="24"/>
        </w:rPr>
        <w:t>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69163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901/69163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Geheimsachen - Verschiedenes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Besprechungen des </w:t>
      </w:r>
      <w:r>
        <w:rPr>
          <w:rFonts w:ascii="Times New Roman" w:hAnsi="Times New Roman"/>
          <w:vanish/>
          <w:sz w:val="24"/>
        </w:rPr>
        <w:t>k[s[</w:t>
      </w:r>
      <w:r>
        <w:rPr>
          <w:rFonts w:ascii="Times New Roman" w:hAnsi="Times New Roman"/>
          <w:sz w:val="24"/>
        </w:rPr>
        <w:t>Buchauswertungsdienst</w:t>
      </w:r>
      <w:r>
        <w:rPr>
          <w:rFonts w:ascii="Times New Roman" w:hAnsi="Times New Roman"/>
          <w:vanish/>
          <w:sz w:val="24"/>
        </w:rPr>
        <w:t>]</w:t>
      </w:r>
      <w:r>
        <w:rPr>
          <w:rFonts w:ascii="Times New Roman" w:hAnsi="Times New Roman"/>
          <w:sz w:val="24"/>
        </w:rPr>
        <w:t>ses der Kulturpolitischen Abteilung des Auswärtigen Amtes</w:t>
      </w:r>
      <w:r>
        <w:rPr>
          <w:rFonts w:ascii="Times New Roman" w:hAnsi="Times New Roman"/>
          <w:vanish/>
          <w:sz w:val="24"/>
        </w:rPr>
        <w:t>]k</w:t>
      </w:r>
      <w:r>
        <w:rPr>
          <w:rFonts w:ascii="Times New Roman" w:hAnsi="Times New Roman"/>
          <w:sz w:val="24"/>
        </w:rPr>
        <w:t xml:space="preserve"> über: </w:t>
      </w:r>
      <w:r>
        <w:rPr>
          <w:rFonts w:ascii="Times New Roman" w:hAnsi="Times New Roman"/>
          <w:vanish/>
          <w:sz w:val="24"/>
        </w:rPr>
        <w:t>p[2{</w:t>
      </w:r>
      <w:r>
        <w:rPr>
          <w:rFonts w:ascii="Times New Roman" w:hAnsi="Times New Roman"/>
          <w:sz w:val="24"/>
        </w:rPr>
        <w:t>Richard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Hillary</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The last enemy</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London</w:t>
      </w:r>
      <w:r>
        <w:rPr>
          <w:rFonts w:ascii="Times New Roman" w:hAnsi="Times New Roman"/>
          <w:vanish/>
          <w:sz w:val="24"/>
        </w:rPr>
        <w:t>]o</w:t>
      </w:r>
      <w:r>
        <w:rPr>
          <w:rFonts w:ascii="Times New Roman" w:hAnsi="Times New Roman"/>
          <w:sz w:val="24"/>
        </w:rPr>
        <w:t xml:space="preserve"> 1943; </w:t>
      </w:r>
      <w:r>
        <w:rPr>
          <w:rFonts w:ascii="Times New Roman" w:hAnsi="Times New Roman"/>
          <w:vanish/>
          <w:sz w:val="24"/>
        </w:rPr>
        <w:t>p[2{</w:t>
      </w:r>
      <w:r>
        <w:rPr>
          <w:rFonts w:ascii="Times New Roman" w:hAnsi="Times New Roman"/>
          <w:sz w:val="24"/>
        </w:rPr>
        <w:t>Robert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Vansittart</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Lessons of my life</w:t>
      </w:r>
      <w:r>
        <w:rPr>
          <w:rFonts w:ascii="Times New Roman" w:hAnsi="Times New Roman"/>
          <w:vanish/>
          <w:sz w:val="24"/>
        </w:rPr>
        <w:t>]t</w:t>
      </w:r>
      <w:r>
        <w:rPr>
          <w:rFonts w:ascii="Times New Roman" w:hAnsi="Times New Roman"/>
          <w:sz w:val="24"/>
        </w:rPr>
        <w:t>, London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(1938)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Personal- und Verwaltungsabt., Archiv und Bibliothek, Bibliothek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Personal- und Verwaltungsabt. \ Archiv und Bibliothek \ Bibliothek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69185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901/69185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Neuer</w:t>
      </w:r>
      <w:r>
        <w:rPr>
          <w:rFonts w:ascii="Times New Roman" w:hAnsi="Times New Roman"/>
          <w:sz w:val="24"/>
        </w:rPr>
        <w:t>werbung</w:t>
      </w:r>
      <w:r>
        <w:rPr>
          <w:rFonts w:ascii="Times New Roman" w:hAnsi="Times New Roman"/>
          <w:vanish/>
          <w:sz w:val="24"/>
        </w:rPr>
        <w:t>]s</w:t>
      </w:r>
      <w:r>
        <w:rPr>
          <w:rFonts w:ascii="Times New Roman" w:hAnsi="Times New Roman"/>
          <w:sz w:val="24"/>
        </w:rPr>
        <w:t xml:space="preserve">en der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1935 - 12.1941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Allg. Verwaltung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Allgemeine Verwaltung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69741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901/69741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Rep. IV Gen. Nr. 502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Bibliotheksangelegenheit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1821 - 1875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69742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901/69742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Rep. 18 sum. Admin. Nr. 1560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Ankauf</w:t>
      </w:r>
      <w:r>
        <w:rPr>
          <w:rFonts w:ascii="Times New Roman" w:hAnsi="Times New Roman"/>
          <w:vanish/>
          <w:sz w:val="24"/>
        </w:rPr>
        <w:t>}</w:t>
      </w:r>
      <w:r>
        <w:rPr>
          <w:rFonts w:ascii="Times New Roman" w:hAnsi="Times New Roman"/>
          <w:sz w:val="24"/>
        </w:rPr>
        <w:t xml:space="preserve"> verschiedener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Flugschrift</w:t>
      </w:r>
      <w:r>
        <w:rPr>
          <w:rFonts w:ascii="Times New Roman" w:hAnsi="Times New Roman"/>
          <w:vanish/>
          <w:sz w:val="24"/>
        </w:rPr>
        <w:t>]s</w:t>
      </w:r>
      <w:r>
        <w:rPr>
          <w:rFonts w:ascii="Times New Roman" w:hAnsi="Times New Roman"/>
          <w:sz w:val="24"/>
        </w:rPr>
        <w:t>en durch die Kgl. Gesandschaft in Paris pp. für die Büro-Bibliothek und andere Behörden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1885 - 1888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Kassensachen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Kassensachen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39986/4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901/39986/4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w:t>
      </w:r>
      <w:r>
        <w:rPr>
          <w:rFonts w:ascii="Times New Roman" w:hAnsi="Times New Roman"/>
          <w:sz w:val="24"/>
        </w:rPr>
        <w:t>ep. II Generalia Nr. 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5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30514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Bestellung von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Zeitung</w:t>
      </w:r>
      <w:r>
        <w:rPr>
          <w:rFonts w:ascii="Times New Roman" w:hAnsi="Times New Roman"/>
          <w:vanish/>
          <w:sz w:val="24"/>
        </w:rPr>
        <w:t>]s</w:t>
      </w:r>
      <w:r>
        <w:rPr>
          <w:rFonts w:ascii="Times New Roman" w:hAnsi="Times New Roman"/>
          <w:sz w:val="24"/>
        </w:rPr>
        <w:t>en; Nachweisung der Kosten der an die Gesandschaften und Konsulate versandten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1883 - 1872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Kath. Sachen,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Katholische Sachen \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39764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901/39764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30485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Schriftstellerische Arbeiten auf kirchlichem Gebiet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1875 - 1887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Ausstellungswesen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Ausstellungswesen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 xml:space="preserve">18354 - </w:t>
      </w:r>
      <w:r>
        <w:rPr>
          <w:rFonts w:ascii="Times New Roman" w:hAnsi="Times New Roman"/>
          <w:sz w:val="24"/>
        </w:rPr>
        <w:t>18365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901/18354 - 18365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Leipzig 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26904 - 26909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internationale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 xml:space="preserve">Ausstellung für </w:t>
      </w:r>
      <w:r>
        <w:rPr>
          <w:rFonts w:ascii="Times New Roman" w:hAnsi="Times New Roman"/>
          <w:vanish/>
          <w:sz w:val="24"/>
        </w:rPr>
        <w:t>s[</w:t>
      </w:r>
      <w:r>
        <w:rPr>
          <w:rFonts w:ascii="Times New Roman" w:hAnsi="Times New Roman"/>
          <w:sz w:val="24"/>
        </w:rPr>
        <w:t>Buchgewerbe</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Graphik</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Leipzig</w:t>
      </w:r>
      <w:r>
        <w:rPr>
          <w:rFonts w:ascii="Times New Roman" w:hAnsi="Times New Roman"/>
          <w:vanish/>
          <w:sz w:val="24"/>
        </w:rPr>
        <w:t>]o}]s</w:t>
      </w:r>
      <w:r>
        <w:rPr>
          <w:rFonts w:ascii="Times New Roman" w:hAnsi="Times New Roman"/>
          <w:sz w:val="24"/>
        </w:rPr>
        <w:t xml:space="preserve">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12.1912 - 29.02.1920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Akten der Kommission für die Pariser Weltausstellung 1878, Abt. für deutsche Kunst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Ausstellungswesen \ Akten der Kommission für die Pariser Weltausstellung 1878, Abteilung für deutsche Kunst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18444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901/18444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w:t>
      </w:r>
      <w:r>
        <w:rPr>
          <w:rFonts w:ascii="Times New Roman" w:hAnsi="Times New Roman"/>
          <w:sz w:val="24"/>
        </w:rPr>
        <w:t xml:space="preserve"> 5,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Kontrolle</w:t>
      </w:r>
      <w:r>
        <w:rPr>
          <w:rFonts w:ascii="Times New Roman" w:hAnsi="Times New Roman"/>
          <w:vanish/>
          <w:sz w:val="24"/>
        </w:rPr>
        <w:t>}</w:t>
      </w:r>
      <w:r>
        <w:rPr>
          <w:rFonts w:ascii="Times New Roman" w:hAnsi="Times New Roman"/>
          <w:sz w:val="24"/>
        </w:rPr>
        <w:t xml:space="preserve"> über gelieferte </w:t>
      </w:r>
      <w:r>
        <w:rPr>
          <w:rFonts w:ascii="Times New Roman" w:hAnsi="Times New Roman"/>
          <w:vanish/>
          <w:sz w:val="24"/>
        </w:rPr>
        <w:t>2{</w:t>
      </w:r>
      <w:r>
        <w:rPr>
          <w:rFonts w:ascii="Times New Roman" w:hAnsi="Times New Roman"/>
          <w:sz w:val="24"/>
        </w:rPr>
        <w:t>Drucksachen</w:t>
      </w:r>
      <w:r>
        <w:rPr>
          <w:rFonts w:ascii="Times New Roman" w:hAnsi="Times New Roman"/>
          <w:vanish/>
          <w:sz w:val="24"/>
        </w:rPr>
        <w:t>}]s</w:t>
      </w:r>
      <w:r>
        <w:rPr>
          <w:rFonts w:ascii="Times New Roman" w:hAnsi="Times New Roman"/>
          <w:sz w:val="24"/>
        </w:rPr>
        <w:t xml:space="preserve"> - </w:t>
      </w:r>
      <w:r>
        <w:rPr>
          <w:rFonts w:ascii="Times New Roman" w:hAnsi="Times New Roman"/>
          <w:vanish/>
          <w:sz w:val="24"/>
        </w:rPr>
        <w:t>s[</w:t>
      </w:r>
      <w:r>
        <w:rPr>
          <w:rFonts w:ascii="Times New Roman" w:hAnsi="Times New Roman"/>
          <w:sz w:val="24"/>
        </w:rPr>
        <w:t>Metallogramm</w:t>
      </w:r>
      <w:r>
        <w:rPr>
          <w:rFonts w:ascii="Times New Roman" w:hAnsi="Times New Roman"/>
          <w:vanish/>
          <w:sz w:val="24"/>
        </w:rPr>
        <w:t>]s</w:t>
      </w:r>
      <w:r>
        <w:rPr>
          <w:rFonts w:ascii="Times New Roman" w:hAnsi="Times New Roman"/>
          <w:sz w:val="24"/>
        </w:rPr>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03.1878 - 03.1879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901/18457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Spec.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Illustrierte</w:t>
      </w:r>
      <w:r>
        <w:rPr>
          <w:rFonts w:ascii="Times New Roman" w:hAnsi="Times New Roman"/>
          <w:vanish/>
          <w:sz w:val="24"/>
        </w:rPr>
        <w:t>&lt;s&gt;}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03.1878 - 01.1879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Handel,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Handel,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3183 - 3185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901/3183 - 3185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Nr. 425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6,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7294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Exportzeitschrift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02.1906 - 09.1908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3186 - 3210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901/3186 - 3210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425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6, S. 33 f</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7294 - 7304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Exportzeitschrift</w:t>
      </w:r>
      <w:r>
        <w:rPr>
          <w:rFonts w:ascii="Times New Roman" w:hAnsi="Times New Roman"/>
          <w:vanish/>
          <w:sz w:val="24"/>
        </w:rPr>
        <w:t>]s</w:t>
      </w:r>
      <w:r>
        <w:rPr>
          <w:rFonts w:ascii="Times New Roman" w:hAnsi="Times New Roman"/>
          <w:sz w:val="24"/>
        </w:rPr>
        <w:t>en und andere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10.1908 - 03.1920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3211 - 3218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901/3211 - 3218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425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6,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7305 - 7307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Exportzeitschrift</w:t>
      </w:r>
      <w:r>
        <w:rPr>
          <w:rFonts w:ascii="Times New Roman" w:hAnsi="Times New Roman"/>
          <w:vanish/>
          <w:sz w:val="24"/>
        </w:rPr>
        <w:t>]s</w:t>
      </w:r>
      <w:r>
        <w:rPr>
          <w:rFonts w:ascii="Times New Roman" w:hAnsi="Times New Roman"/>
          <w:sz w:val="24"/>
        </w:rPr>
        <w:t xml:space="preserve">en und andere Zeitungen - </w:t>
      </w:r>
      <w:r>
        <w:rPr>
          <w:rFonts w:ascii="Times New Roman" w:hAnsi="Times New Roman"/>
          <w:vanish/>
          <w:sz w:val="24"/>
        </w:rPr>
        <w:t>o[</w:t>
      </w:r>
      <w:r>
        <w:rPr>
          <w:rFonts w:ascii="Times New Roman" w:hAnsi="Times New Roman"/>
          <w:sz w:val="24"/>
        </w:rPr>
        <w:t>Osteuropa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03.1908 - 04.1920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3219 - 3223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901/3219 - 3223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425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6,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7307 - 7309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Exportzeitschrift</w:t>
      </w:r>
      <w:r>
        <w:rPr>
          <w:rFonts w:ascii="Times New Roman" w:hAnsi="Times New Roman"/>
          <w:vanish/>
          <w:sz w:val="24"/>
        </w:rPr>
        <w:t>]s</w:t>
      </w:r>
      <w:r>
        <w:rPr>
          <w:rFonts w:ascii="Times New Roman" w:hAnsi="Times New Roman"/>
          <w:sz w:val="24"/>
        </w:rPr>
        <w:t>en und andere Zeitungen - Übersee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10.1908 - 29.02.1920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510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6,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4</w:t>
      </w:r>
      <w:r>
        <w:rPr>
          <w:rFonts w:ascii="Times New Roman" w:hAnsi="Times New Roman"/>
          <w:sz w:val="24"/>
        </w:rPr>
        <w:tab/>
        <w:t>7382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t[</w:t>
      </w:r>
      <w:r>
        <w:rPr>
          <w:rFonts w:ascii="Times New Roman" w:hAnsi="Times New Roman"/>
          <w:sz w:val="24"/>
        </w:rPr>
        <w:t>Zeitschrift für allgemeine Warenkunde</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08.1907 - 03.1908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Handel Länder, Nordamerika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Handel, Länder \ Nordamerika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4647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901/4647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Nr.30 adh.3 Beih.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7728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Bücherverzollung</w:t>
      </w:r>
      <w:r>
        <w:rPr>
          <w:rFonts w:ascii="Times New Roman" w:hAnsi="Times New Roman"/>
          <w:vanish/>
          <w:sz w:val="24"/>
        </w:rPr>
        <w:t>]s</w:t>
      </w:r>
      <w:r>
        <w:rPr>
          <w:rFonts w:ascii="Times New Roman" w:hAnsi="Times New Roman"/>
          <w:sz w:val="24"/>
        </w:rPr>
        <w:t xml:space="preserve"> in den </w:t>
      </w:r>
      <w:r>
        <w:rPr>
          <w:rFonts w:ascii="Times New Roman" w:hAnsi="Times New Roman"/>
          <w:vanish/>
          <w:sz w:val="24"/>
        </w:rPr>
        <w:t>o[</w:t>
      </w:r>
      <w:r>
        <w:rPr>
          <w:rFonts w:ascii="Times New Roman" w:hAnsi="Times New Roman"/>
          <w:sz w:val="24"/>
        </w:rPr>
        <w:t>Vereinigten Staaten von Amerika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07.1913 - 09.1913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Handel Länder, Österreich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Handel, Länder \ Österreich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5971 - 5973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901/5971</w:t>
      </w:r>
      <w:r>
        <w:rPr>
          <w:rFonts w:ascii="Times New Roman" w:hAnsi="Times New Roman"/>
          <w:sz w:val="24"/>
        </w:rPr>
        <w:t xml:space="preserve"> - 5973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Nr.22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8099, 8100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Zollbehandlung von farbigen Kunstdrucken</w:t>
      </w:r>
      <w:r>
        <w:rPr>
          <w:rFonts w:ascii="Times New Roman" w:hAnsi="Times New Roman"/>
          <w:vanish/>
          <w:sz w:val="24"/>
        </w:rPr>
        <w:t>]s</w:t>
      </w:r>
      <w:r>
        <w:rPr>
          <w:rFonts w:ascii="Times New Roman" w:hAnsi="Times New Roman"/>
          <w:sz w:val="24"/>
        </w:rPr>
        <w:t xml:space="preserve"> und Erzeugnissen der </w:t>
      </w:r>
      <w:r>
        <w:rPr>
          <w:rFonts w:ascii="Times New Roman" w:hAnsi="Times New Roman"/>
          <w:vanish/>
          <w:sz w:val="24"/>
        </w:rPr>
        <w:t>s[</w:t>
      </w:r>
      <w:r>
        <w:rPr>
          <w:rFonts w:ascii="Times New Roman" w:hAnsi="Times New Roman"/>
          <w:sz w:val="24"/>
        </w:rPr>
        <w:t>Bilddruckmanufaktur</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Österreich-Ungarn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05.1906 - 01.1913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13422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901/13422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Nr.22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25867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Beschwerden deutscher Interessenten über die </w:t>
      </w:r>
      <w:r>
        <w:rPr>
          <w:rFonts w:ascii="Times New Roman" w:hAnsi="Times New Roman"/>
          <w:vanish/>
          <w:sz w:val="24"/>
        </w:rPr>
        <w:t>s[</w:t>
      </w:r>
      <w:r>
        <w:rPr>
          <w:rFonts w:ascii="Times New Roman" w:hAnsi="Times New Roman"/>
          <w:sz w:val="24"/>
        </w:rPr>
        <w:t>Zollbehandlung</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Buchdruckerletter</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03.1907 - 06.1909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Nr.22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8104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Zollbehandlung von </w:t>
      </w:r>
      <w:r>
        <w:rPr>
          <w:rFonts w:ascii="Times New Roman" w:hAnsi="Times New Roman"/>
          <w:vanish/>
          <w:sz w:val="24"/>
        </w:rPr>
        <w:t>s[</w:t>
      </w:r>
      <w:r>
        <w:rPr>
          <w:rFonts w:ascii="Times New Roman" w:hAnsi="Times New Roman"/>
          <w:sz w:val="24"/>
        </w:rPr>
        <w:t>Buchbinderleinwand</w:t>
      </w:r>
      <w:r>
        <w:rPr>
          <w:rFonts w:ascii="Times New Roman" w:hAnsi="Times New Roman"/>
          <w:vanish/>
          <w:sz w:val="24"/>
        </w:rPr>
        <w:t>]s]s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Österreich-Ungarn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11.1906 - 05.1910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Handel u. Schiffahrt,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Handel und Schiffahrt,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8690 - 8696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901/8690 - 8696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9597 - 9599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Exportzeitschrift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01.1898 - 01.1906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Handel u. Schiffahrt, Europa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Handelspolitische Abteilung 1869 - 1920 \ Handel und Schiffahrt, Europa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9728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901/9728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Nr.38 Y</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9888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Beschwerden über Handhabu</w:t>
      </w:r>
      <w:r>
        <w:rPr>
          <w:rFonts w:ascii="Times New Roman" w:hAnsi="Times New Roman"/>
          <w:sz w:val="24"/>
        </w:rPr>
        <w:t xml:space="preserve">ng und Auslegung der </w:t>
      </w:r>
      <w:r>
        <w:rPr>
          <w:rFonts w:ascii="Times New Roman" w:hAnsi="Times New Roman"/>
          <w:vanish/>
          <w:sz w:val="24"/>
        </w:rPr>
        <w:t>s[2{o[</w:t>
      </w:r>
      <w:r>
        <w:rPr>
          <w:rFonts w:ascii="Times New Roman" w:hAnsi="Times New Roman"/>
          <w:sz w:val="24"/>
        </w:rPr>
        <w:t>italien</w:t>
      </w:r>
      <w:r>
        <w:rPr>
          <w:rFonts w:ascii="Times New Roman" w:hAnsi="Times New Roman"/>
          <w:vanish/>
          <w:sz w:val="24"/>
        </w:rPr>
        <w:t>]o</w:t>
      </w:r>
      <w:r>
        <w:rPr>
          <w:rFonts w:ascii="Times New Roman" w:hAnsi="Times New Roman"/>
          <w:sz w:val="24"/>
        </w:rPr>
        <w:t>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Zolltarifposition</w:t>
      </w:r>
      <w:r>
        <w:rPr>
          <w:rFonts w:ascii="Times New Roman" w:hAnsi="Times New Roman"/>
          <w:vanish/>
          <w:sz w:val="24"/>
        </w:rPr>
        <w:t>}]s</w:t>
      </w:r>
      <w:r>
        <w:rPr>
          <w:rFonts w:ascii="Times New Roman" w:hAnsi="Times New Roman"/>
          <w:sz w:val="24"/>
        </w:rPr>
        <w:t xml:space="preserve"> Pos. 196a 3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Landkarte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11.1899 - 10.1901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26a</w:t>
      </w:r>
      <w:r>
        <w:rPr>
          <w:rFonts w:ascii="Times New Roman" w:hAnsi="Times New Roman"/>
          <w:sz w:val="24"/>
        </w:rPr>
        <w:tab/>
        <w:t>Handelspolit. Abt., Literatur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Handelspolitische Abteilung 1869 - 1920 \ </w:t>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29</w:t>
      </w:r>
      <w:r>
        <w:rPr>
          <w:rFonts w:ascii="Times New Roman" w:hAnsi="Times New Roman"/>
          <w:sz w:val="24"/>
        </w:rPr>
        <w:tab/>
        <w:t>Ein großer Teil des Teilbestandes befindet sich im Geheimen Staatsarchiv in Berlin-Dahlem. Die Akten stammen teilweise auch aus der Zeit vor 1866, gehen bis 1840 zurück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22001 - 22014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901/22001 - 22014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27601 - 27603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Maßregeln in bezug auf </w:t>
      </w:r>
      <w:r>
        <w:rPr>
          <w:rFonts w:ascii="Times New Roman" w:hAnsi="Times New Roman"/>
          <w:vanish/>
          <w:sz w:val="24"/>
        </w:rPr>
        <w:t>s[</w:t>
      </w:r>
      <w:r>
        <w:rPr>
          <w:rFonts w:ascii="Times New Roman" w:hAnsi="Times New Roman"/>
          <w:sz w:val="24"/>
        </w:rPr>
        <w:t>Zen</w:t>
      </w:r>
      <w:r>
        <w:rPr>
          <w:rFonts w:ascii="Times New Roman" w:hAnsi="Times New Roman"/>
          <w:sz w:val="24"/>
        </w:rPr>
        <w:t>sur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Büchernachdruck</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Preßfreiheit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05.1874 - 07.1912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22015/1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901/22015/1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32</w:t>
      </w:r>
      <w:r>
        <w:rPr>
          <w:rFonts w:ascii="Times New Roman" w:hAnsi="Times New Roman"/>
          <w:sz w:val="24"/>
        </w:rPr>
        <w:tab/>
        <w:t>Die Akte befindet sich jetzt im Geheimen Staatsarchiv Berlin-Dahlem.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Verhandlungen mit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r>
        <w:rPr>
          <w:rFonts w:ascii="Times New Roman" w:hAnsi="Times New Roman"/>
          <w:sz w:val="24"/>
        </w:rPr>
        <w:t xml:space="preserve"> wegen gegenseitiger Sicherstellung des </w:t>
      </w:r>
      <w:r>
        <w:rPr>
          <w:rFonts w:ascii="Times New Roman" w:hAnsi="Times New Roman"/>
          <w:vanish/>
          <w:sz w:val="24"/>
        </w:rPr>
        <w:t>s[2{</w:t>
      </w:r>
      <w:r>
        <w:rPr>
          <w:rFonts w:ascii="Times New Roman" w:hAnsi="Times New Roman"/>
          <w:sz w:val="24"/>
        </w:rPr>
        <w:t>schriftstellerische</w:t>
      </w:r>
      <w:r>
        <w:rPr>
          <w:rFonts w:ascii="Times New Roman" w:hAnsi="Times New Roman"/>
          <w:vanish/>
          <w:sz w:val="24"/>
        </w:rPr>
        <w:t>&lt;s&gt;}</w:t>
      </w:r>
      <w:r>
        <w:rPr>
          <w:rFonts w:ascii="Times New Roman" w:hAnsi="Times New Roman"/>
          <w:sz w:val="24"/>
        </w:rPr>
        <w:t xml:space="preserve">n und künstlerischen </w:t>
      </w:r>
      <w:r>
        <w:rPr>
          <w:rFonts w:ascii="Times New Roman" w:hAnsi="Times New Roman"/>
          <w:vanish/>
          <w:sz w:val="24"/>
        </w:rPr>
        <w:t>1{</w:t>
      </w:r>
      <w:r>
        <w:rPr>
          <w:rFonts w:ascii="Times New Roman" w:hAnsi="Times New Roman"/>
          <w:sz w:val="24"/>
        </w:rPr>
        <w:t>Eigentum</w:t>
      </w:r>
      <w:r>
        <w:rPr>
          <w:rFonts w:ascii="Times New Roman" w:hAnsi="Times New Roman"/>
          <w:vanish/>
          <w:sz w:val="24"/>
        </w:rPr>
        <w:t>}]s</w:t>
      </w:r>
      <w:r>
        <w:rPr>
          <w:rFonts w:ascii="Times New Roman" w:hAnsi="Times New Roman"/>
          <w:sz w:val="24"/>
        </w:rPr>
        <w:t xml:space="preserve">s gegen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 xml:space="preserve"> und Nachbildung, ferner wegen </w:t>
      </w:r>
      <w:r>
        <w:rPr>
          <w:rFonts w:ascii="Times New Roman" w:hAnsi="Times New Roman"/>
          <w:vanish/>
          <w:sz w:val="24"/>
        </w:rPr>
        <w:t>s[2{</w:t>
      </w:r>
      <w:r>
        <w:rPr>
          <w:rFonts w:ascii="Times New Roman" w:hAnsi="Times New Roman"/>
          <w:sz w:val="24"/>
        </w:rPr>
        <w:t>Abgaben für eingehende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und Kunstsachen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08.1868 - 05.1870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22015/2, 22015/3, 22016 - 22020, 2</w:t>
      </w:r>
      <w:r>
        <w:rPr>
          <w:rFonts w:ascii="Times New Roman" w:hAnsi="Times New Roman"/>
          <w:sz w:val="24"/>
        </w:rPr>
        <w:t>2020/1, 22020/2, 22020/3, 22020/4, 22021 - 22028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901/22015/2, 22015/3, 22016 - 22020, 22020/1, 22020/2, 22020/3, 22020/4, 22021 - 22028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27604 - 27607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Verhandlungen mit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r>
        <w:rPr>
          <w:rFonts w:ascii="Times New Roman" w:hAnsi="Times New Roman"/>
          <w:sz w:val="24"/>
        </w:rPr>
        <w:t xml:space="preserve"> wegen gegenseitiger Sicherstellung des </w:t>
      </w:r>
      <w:r>
        <w:rPr>
          <w:rFonts w:ascii="Times New Roman" w:hAnsi="Times New Roman"/>
          <w:vanish/>
          <w:sz w:val="24"/>
        </w:rPr>
        <w:t>s[2{</w:t>
      </w:r>
      <w:r>
        <w:rPr>
          <w:rFonts w:ascii="Times New Roman" w:hAnsi="Times New Roman"/>
          <w:sz w:val="24"/>
        </w:rPr>
        <w:t>schriftstellerische</w:t>
      </w:r>
      <w:r>
        <w:rPr>
          <w:rFonts w:ascii="Times New Roman" w:hAnsi="Times New Roman"/>
          <w:vanish/>
          <w:sz w:val="24"/>
        </w:rPr>
        <w:t>&lt;s&gt;}</w:t>
      </w:r>
      <w:r>
        <w:rPr>
          <w:rFonts w:ascii="Times New Roman" w:hAnsi="Times New Roman"/>
          <w:sz w:val="24"/>
        </w:rPr>
        <w:t xml:space="preserve">n und künstlerischen </w:t>
      </w:r>
      <w:r>
        <w:rPr>
          <w:rFonts w:ascii="Times New Roman" w:hAnsi="Times New Roman"/>
          <w:vanish/>
          <w:sz w:val="24"/>
        </w:rPr>
        <w:t>1{</w:t>
      </w:r>
      <w:r>
        <w:rPr>
          <w:rFonts w:ascii="Times New Roman" w:hAnsi="Times New Roman"/>
          <w:sz w:val="24"/>
        </w:rPr>
        <w:t>Eigentum</w:t>
      </w:r>
      <w:r>
        <w:rPr>
          <w:rFonts w:ascii="Times New Roman" w:hAnsi="Times New Roman"/>
          <w:vanish/>
          <w:sz w:val="24"/>
        </w:rPr>
        <w:t>}]s</w:t>
      </w:r>
      <w:r>
        <w:rPr>
          <w:rFonts w:ascii="Times New Roman" w:hAnsi="Times New Roman"/>
          <w:sz w:val="24"/>
        </w:rPr>
        <w:t xml:space="preserve">s gegen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 xml:space="preserve"> und Nachbildung, ferner wegen </w:t>
      </w:r>
      <w:r>
        <w:rPr>
          <w:rFonts w:ascii="Times New Roman" w:hAnsi="Times New Roman"/>
          <w:vanish/>
          <w:sz w:val="24"/>
        </w:rPr>
        <w:t>s[2{</w:t>
      </w:r>
      <w:r>
        <w:rPr>
          <w:rFonts w:ascii="Times New Roman" w:hAnsi="Times New Roman"/>
          <w:sz w:val="24"/>
        </w:rPr>
        <w:t>Abgaben für eingehende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und Kunstsachen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06.1870 - 11.1893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19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22029 - 22034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901/22029 - 22034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27607, 27608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mit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12.1893 - 12.1912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22035 - 22039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901/22035 - 22039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Nr.58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27608, 27609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1. Generelle Fragen hinsichtlich der bisherigen vertragsmäßigen Regelung des Schutzes der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e zwischen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r>
        <w:rPr>
          <w:rFonts w:ascii="Times New Roman" w:hAnsi="Times New Roman"/>
          <w:sz w:val="24"/>
        </w:rPr>
        <w:t xml:space="preserve">; 2. Die Verhandlungen wegen Abschlusses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zwischen dem Reich und </w:t>
      </w:r>
      <w:r>
        <w:rPr>
          <w:rFonts w:ascii="Times New Roman" w:hAnsi="Times New Roman"/>
          <w:vanish/>
          <w:sz w:val="24"/>
        </w:rPr>
        <w:t>o[</w:t>
      </w:r>
      <w:r>
        <w:rPr>
          <w:rFonts w:ascii="Times New Roman" w:hAnsi="Times New Roman"/>
          <w:sz w:val="24"/>
        </w:rPr>
        <w:t>Großbritannien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07.1874 - 28.02.1898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w:t>
      </w:r>
      <w:r>
        <w:rPr>
          <w:rFonts w:ascii="Times New Roman" w:hAnsi="Times New Roman"/>
          <w:sz w:val="24"/>
        </w:rPr>
        <w:t>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22040 - 22045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901/22040 - 22045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27609, 27610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mit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r>
        <w:rPr>
          <w:rFonts w:ascii="Times New Roman" w:hAnsi="Times New Roman"/>
          <w:sz w:val="24"/>
        </w:rPr>
        <w:t xml:space="preserve"> wegen Unterdrückung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01.1868 - 12.1906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22046 - 22048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901/22046 - 22048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Nr.75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27610, 27611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10.1875 - 04.1908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70159, 22040 - 22057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901/70159, 22040 - 22057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27611 - 27613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w:t>
      </w:r>
      <w:r>
        <w:rPr>
          <w:rFonts w:ascii="Times New Roman" w:hAnsi="Times New Roman"/>
          <w:sz w:val="24"/>
        </w:rPr>
        <w:t>840 - 12.1907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10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22058 - 22061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901/22058 - 22061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Nr.76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27613, 27614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zwischen dem </w:t>
      </w:r>
      <w:r>
        <w:rPr>
          <w:rFonts w:ascii="Times New Roman" w:hAnsi="Times New Roman"/>
          <w:vanish/>
          <w:sz w:val="24"/>
        </w:rPr>
        <w:t>o[1{</w:t>
      </w:r>
      <w:r>
        <w:rPr>
          <w:rFonts w:ascii="Times New Roman" w:hAnsi="Times New Roman"/>
          <w:sz w:val="24"/>
        </w:rPr>
        <w:t>Deutsche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Reich</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07.1881 - 12.1908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22062 - 22066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901/22062 - 22066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32</w:t>
      </w:r>
      <w:r>
        <w:rPr>
          <w:rFonts w:ascii="Times New Roman" w:hAnsi="Times New Roman"/>
          <w:sz w:val="24"/>
        </w:rPr>
        <w:tab/>
        <w:t>Die Akten befindet sich jetzt im Geheimen Staatsarchiv Berlin-Dahlem.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zwischen </w:t>
      </w:r>
      <w:r>
        <w:rPr>
          <w:rFonts w:ascii="Times New Roman" w:hAnsi="Times New Roman"/>
          <w:vanish/>
          <w:sz w:val="24"/>
        </w:rPr>
        <w:t>o[</w:t>
      </w:r>
      <w:r>
        <w:rPr>
          <w:rFonts w:ascii="Times New Roman" w:hAnsi="Times New Roman"/>
          <w:sz w:val="24"/>
        </w:rPr>
        <w:t>Preußen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wegen Verhinderung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s von Werken der Kunst u</w:t>
      </w:r>
      <w:r>
        <w:rPr>
          <w:rFonts w:ascii="Times New Roman" w:hAnsi="Times New Roman"/>
          <w:sz w:val="24"/>
        </w:rPr>
        <w:t>nd Wissenschaft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07.1867 - 12.1869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22067 - 22080, 22080/1, 22080/2, 22080/3, 22080/4,  22080/5, 22080/6, 22080/7, 22081 - 22083, 22083/1, 22083/2, 22083/3, 22083/4, 22084 - 22113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901/22067 - 22080, 22080/1, 22080/2, 22080/3, 22080/4,  22080/5, 22080/6, 22080/7, 22081 - 22083, 22083/1, 22083/2, 22083/3, 22083/4, 22084 - 22113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34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27614 - 27625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zwischen </w:t>
      </w:r>
      <w:r>
        <w:rPr>
          <w:rFonts w:ascii="Times New Roman" w:hAnsi="Times New Roman"/>
          <w:vanish/>
          <w:sz w:val="24"/>
        </w:rPr>
        <w:t>o[</w:t>
      </w:r>
      <w:r>
        <w:rPr>
          <w:rFonts w:ascii="Times New Roman" w:hAnsi="Times New Roman"/>
          <w:sz w:val="24"/>
        </w:rPr>
        <w:t>Preußen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wegen Verhinderung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s von Werken de</w:t>
      </w:r>
      <w:r>
        <w:rPr>
          <w:rFonts w:ascii="Times New Roman" w:hAnsi="Times New Roman"/>
          <w:sz w:val="24"/>
        </w:rPr>
        <w:t>r Kunst und Wissenschaft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01.1870 - 12.1913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22114 - 22120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901/22114 - 22120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Nr.77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27626, 27627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zwischen </w:t>
      </w:r>
      <w:r>
        <w:rPr>
          <w:rFonts w:ascii="Times New Roman" w:hAnsi="Times New Roman"/>
          <w:vanish/>
          <w:sz w:val="24"/>
        </w:rPr>
        <w:t>o[</w:t>
      </w:r>
      <w:r>
        <w:rPr>
          <w:rFonts w:ascii="Times New Roman" w:hAnsi="Times New Roman"/>
          <w:sz w:val="24"/>
        </w:rPr>
        <w:t>Preußen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wegen Verhinderung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s von Werken der Kunst und Wissenschaft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12.1866 - 07.1907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70160, 22121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901/70160, 22121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mit </w:t>
      </w:r>
      <w:r>
        <w:rPr>
          <w:rFonts w:ascii="Times New Roman" w:hAnsi="Times New Roman"/>
          <w:vanish/>
          <w:sz w:val="24"/>
        </w:rPr>
        <w:t>o[</w:t>
      </w:r>
      <w:r>
        <w:rPr>
          <w:rFonts w:ascii="Times New Roman" w:hAnsi="Times New Roman"/>
          <w:sz w:val="24"/>
        </w:rPr>
        <w:t>Dänemark</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02.1847 - 12.1916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22122 - 22128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901/22122 - 22128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27628 - 27630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mit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02.1889 - 09.1913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22129 - 22131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901/22129 - 22131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Nr.79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27630, 27631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Drucksache</w:t>
      </w:r>
      <w:r>
        <w:rPr>
          <w:rFonts w:ascii="Times New Roman" w:hAnsi="Times New Roman"/>
          <w:vanish/>
          <w:sz w:val="24"/>
        </w:rPr>
        <w:t>]s</w:t>
      </w:r>
      <w:r>
        <w:rPr>
          <w:rFonts w:ascii="Times New Roman" w:hAnsi="Times New Roman"/>
          <w:sz w:val="24"/>
        </w:rPr>
        <w:t xml:space="preserve">n, Protokolle usw. betr. den Abschluß eines </w:t>
      </w:r>
      <w:r>
        <w:rPr>
          <w:rFonts w:ascii="Times New Roman" w:hAnsi="Times New Roman"/>
          <w:vanish/>
          <w:sz w:val="24"/>
        </w:rPr>
        <w:t>s[2{o[</w:t>
      </w:r>
      <w:r>
        <w:rPr>
          <w:rFonts w:ascii="Times New Roman" w:hAnsi="Times New Roman"/>
          <w:sz w:val="24"/>
        </w:rPr>
        <w:t>deutsch</w:t>
      </w:r>
      <w:r>
        <w:rPr>
          <w:rFonts w:ascii="Times New Roman" w:hAnsi="Times New Roman"/>
          <w:vanish/>
          <w:sz w:val="24"/>
        </w:rPr>
        <w:t>]o</w:t>
      </w:r>
      <w:r>
        <w:rPr>
          <w:rFonts w:ascii="Times New Roman" w:hAnsi="Times New Roman"/>
          <w:sz w:val="24"/>
        </w:rPr>
        <w:t>-</w:t>
      </w:r>
      <w:r>
        <w:rPr>
          <w:rFonts w:ascii="Times New Roman" w:hAnsi="Times New Roman"/>
          <w:vanish/>
          <w:sz w:val="24"/>
        </w:rPr>
        <w:t>o[</w:t>
      </w:r>
      <w:r>
        <w:rPr>
          <w:rFonts w:ascii="Times New Roman" w:hAnsi="Times New Roman"/>
          <w:sz w:val="24"/>
        </w:rPr>
        <w:t>russisch</w:t>
      </w:r>
      <w:r>
        <w:rPr>
          <w:rFonts w:ascii="Times New Roman" w:hAnsi="Times New Roman"/>
          <w:vanish/>
          <w:sz w:val="24"/>
        </w:rPr>
        <w:t>]o</w:t>
      </w:r>
      <w:r>
        <w:rPr>
          <w:rFonts w:ascii="Times New Roman" w:hAnsi="Times New Roman"/>
          <w:sz w:val="24"/>
        </w:rPr>
        <w:t>e</w:t>
      </w:r>
      <w:r>
        <w:rPr>
          <w:rFonts w:ascii="Times New Roman" w:hAnsi="Times New Roman"/>
          <w:vanish/>
          <w:sz w:val="24"/>
        </w:rPr>
        <w:t>&lt;r&gt;}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Urheberrechtsvertrag</w:t>
      </w:r>
      <w:r>
        <w:rPr>
          <w:rFonts w:ascii="Times New Roman" w:hAnsi="Times New Roman"/>
          <w:vanish/>
          <w:sz w:val="24"/>
        </w:rPr>
        <w:t>}]s</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05.1911 - 28.02.1913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70161, 22132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901/70161, 22132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27626, 27627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Verhältnisse zwischen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Schweden</w:t>
      </w:r>
      <w:r>
        <w:rPr>
          <w:rFonts w:ascii="Times New Roman" w:hAnsi="Times New Roman"/>
          <w:vanish/>
          <w:sz w:val="24"/>
        </w:rPr>
        <w:t>]o</w:t>
      </w:r>
      <w:r>
        <w:rPr>
          <w:rFonts w:ascii="Times New Roman" w:hAnsi="Times New Roman"/>
          <w:sz w:val="24"/>
        </w:rPr>
        <w:t xml:space="preserve"> wegen Verhinderung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 xml:space="preserve">s von Werken der Wissenschaft und Kunst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02.1847 - 12.1917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70162, 22133 - 22138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901/70162, 22133 - 22138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27632, 27633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Verhandlung</w:t>
      </w:r>
      <w:r>
        <w:rPr>
          <w:rFonts w:ascii="Times New Roman" w:hAnsi="Times New Roman"/>
          <w:vanish/>
          <w:sz w:val="24"/>
        </w:rPr>
        <w:t>]s</w:t>
      </w:r>
      <w:r>
        <w:rPr>
          <w:rFonts w:ascii="Times New Roman" w:hAnsi="Times New Roman"/>
          <w:sz w:val="24"/>
        </w:rPr>
        <w:t xml:space="preserve">en mit </w:t>
      </w:r>
      <w:r>
        <w:rPr>
          <w:rFonts w:ascii="Times New Roman" w:hAnsi="Times New Roman"/>
          <w:vanish/>
          <w:sz w:val="24"/>
        </w:rPr>
        <w:t>o[</w:t>
      </w:r>
      <w:r>
        <w:rPr>
          <w:rFonts w:ascii="Times New Roman" w:hAnsi="Times New Roman"/>
          <w:sz w:val="24"/>
        </w:rPr>
        <w:t>Österreich</w:t>
      </w:r>
      <w:r>
        <w:rPr>
          <w:rFonts w:ascii="Times New Roman" w:hAnsi="Times New Roman"/>
          <w:vanish/>
          <w:sz w:val="24"/>
        </w:rPr>
        <w:t>]o</w:t>
      </w:r>
      <w:r>
        <w:rPr>
          <w:rFonts w:ascii="Times New Roman" w:hAnsi="Times New Roman"/>
          <w:sz w:val="24"/>
        </w:rPr>
        <w:t xml:space="preserve"> in Sachen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 xml:space="preserve">s und des Schutzes des </w:t>
      </w:r>
      <w:r>
        <w:rPr>
          <w:rFonts w:ascii="Times New Roman" w:hAnsi="Times New Roman"/>
          <w:vanish/>
          <w:sz w:val="24"/>
        </w:rPr>
        <w:t>s[2{</w:t>
      </w:r>
      <w:r>
        <w:rPr>
          <w:rFonts w:ascii="Times New Roman" w:hAnsi="Times New Roman"/>
          <w:sz w:val="24"/>
        </w:rPr>
        <w:t>literarische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Eigentum</w:t>
      </w:r>
      <w:r>
        <w:rPr>
          <w:rFonts w:ascii="Times New Roman" w:hAnsi="Times New Roman"/>
          <w:vanish/>
          <w:sz w:val="24"/>
        </w:rPr>
        <w:t>}]s</w:t>
      </w:r>
      <w:r>
        <w:rPr>
          <w:rFonts w:ascii="Times New Roman" w:hAnsi="Times New Roman"/>
          <w:sz w:val="24"/>
        </w:rPr>
        <w:t xml:space="preserve">s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06.1847 - 12.1909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Verhandlung</w:t>
      </w:r>
      <w:r>
        <w:rPr>
          <w:rFonts w:ascii="Times New Roman" w:hAnsi="Times New Roman"/>
          <w:vanish/>
          <w:sz w:val="24"/>
        </w:rPr>
        <w:t>]s</w:t>
      </w:r>
      <w:r>
        <w:rPr>
          <w:rFonts w:ascii="Times New Roman" w:hAnsi="Times New Roman"/>
          <w:sz w:val="24"/>
        </w:rPr>
        <w:t xml:space="preserve">en mit der </w:t>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in Sachen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 xml:space="preserve">s und des Schutzes des </w:t>
      </w:r>
      <w:r>
        <w:rPr>
          <w:rFonts w:ascii="Times New Roman" w:hAnsi="Times New Roman"/>
          <w:vanish/>
          <w:sz w:val="24"/>
        </w:rPr>
        <w:t>s[2{</w:t>
      </w:r>
      <w:r>
        <w:rPr>
          <w:rFonts w:ascii="Times New Roman" w:hAnsi="Times New Roman"/>
          <w:sz w:val="24"/>
        </w:rPr>
        <w:t>literarische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Eigentum</w:t>
      </w:r>
      <w:r>
        <w:rPr>
          <w:rFonts w:ascii="Times New Roman" w:hAnsi="Times New Roman"/>
          <w:vanish/>
          <w:sz w:val="24"/>
        </w:rPr>
        <w:t>}]s</w:t>
      </w:r>
      <w:r>
        <w:rPr>
          <w:rFonts w:ascii="Times New Roman" w:hAnsi="Times New Roman"/>
          <w:sz w:val="24"/>
        </w:rPr>
        <w:t xml:space="preserve">s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05.1852 - 10.1888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32</w:t>
      </w:r>
      <w:r>
        <w:rPr>
          <w:rFonts w:ascii="Times New Roman" w:hAnsi="Times New Roman"/>
          <w:sz w:val="24"/>
        </w:rPr>
        <w:tab/>
        <w:t>Die Akte befindet sich jetzt im Geheimen Staatsarchiv Berlin-Dahlem.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Verhandlung</w:t>
      </w:r>
      <w:r>
        <w:rPr>
          <w:rFonts w:ascii="Times New Roman" w:hAnsi="Times New Roman"/>
          <w:vanish/>
          <w:sz w:val="24"/>
        </w:rPr>
        <w:t>]s</w:t>
      </w:r>
      <w:r>
        <w:rPr>
          <w:rFonts w:ascii="Times New Roman" w:hAnsi="Times New Roman"/>
          <w:sz w:val="24"/>
        </w:rPr>
        <w:t xml:space="preserve">en mit </w:t>
      </w:r>
      <w:r>
        <w:rPr>
          <w:rFonts w:ascii="Times New Roman" w:hAnsi="Times New Roman"/>
          <w:vanish/>
          <w:sz w:val="24"/>
        </w:rPr>
        <w:t>o[</w:t>
      </w:r>
      <w:r>
        <w:rPr>
          <w:rFonts w:ascii="Times New Roman" w:hAnsi="Times New Roman"/>
          <w:sz w:val="24"/>
        </w:rPr>
        <w:t>Spanien</w:t>
      </w:r>
      <w:r>
        <w:rPr>
          <w:rFonts w:ascii="Times New Roman" w:hAnsi="Times New Roman"/>
          <w:vanish/>
          <w:sz w:val="24"/>
        </w:rPr>
        <w:t>]o</w:t>
      </w:r>
      <w:r>
        <w:rPr>
          <w:rFonts w:ascii="Times New Roman" w:hAnsi="Times New Roman"/>
          <w:sz w:val="24"/>
        </w:rPr>
        <w:t xml:space="preserve"> in Sachen des </w:t>
      </w:r>
      <w:r>
        <w:rPr>
          <w:rFonts w:ascii="Times New Roman" w:hAnsi="Times New Roman"/>
          <w:vanish/>
          <w:sz w:val="24"/>
        </w:rPr>
        <w:t>s[</w:t>
      </w:r>
      <w:r>
        <w:rPr>
          <w:rFonts w:ascii="Times New Roman" w:hAnsi="Times New Roman"/>
          <w:sz w:val="24"/>
        </w:rPr>
        <w:t>Nachdruck</w:t>
      </w:r>
      <w:r>
        <w:rPr>
          <w:rFonts w:ascii="Times New Roman" w:hAnsi="Times New Roman"/>
          <w:vanish/>
          <w:sz w:val="24"/>
        </w:rPr>
        <w:t>]s</w:t>
      </w:r>
      <w:r>
        <w:rPr>
          <w:rFonts w:ascii="Times New Roman" w:hAnsi="Times New Roman"/>
          <w:sz w:val="24"/>
        </w:rPr>
        <w:t xml:space="preserve">s und des Schutzes des </w:t>
      </w:r>
      <w:r>
        <w:rPr>
          <w:rFonts w:ascii="Times New Roman" w:hAnsi="Times New Roman"/>
          <w:vanish/>
          <w:sz w:val="24"/>
        </w:rPr>
        <w:t>s[2{</w:t>
      </w:r>
      <w:r>
        <w:rPr>
          <w:rFonts w:ascii="Times New Roman" w:hAnsi="Times New Roman"/>
          <w:sz w:val="24"/>
        </w:rPr>
        <w:t>literarische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Eigentum</w:t>
      </w:r>
      <w:r>
        <w:rPr>
          <w:rFonts w:ascii="Times New Roman" w:hAnsi="Times New Roman"/>
          <w:vanish/>
          <w:sz w:val="24"/>
        </w:rPr>
        <w:t>}]s</w:t>
      </w:r>
      <w:r>
        <w:rPr>
          <w:rFonts w:ascii="Times New Roman" w:hAnsi="Times New Roman"/>
          <w:sz w:val="24"/>
        </w:rPr>
        <w:t xml:space="preserve">s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11.1854 - 11.1885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22139 - 22152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901/22139 - 22152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36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27634 - 27637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Die Verhä</w:t>
      </w:r>
      <w:r>
        <w:rPr>
          <w:rFonts w:ascii="Times New Roman" w:hAnsi="Times New Roman"/>
          <w:sz w:val="24"/>
        </w:rPr>
        <w:t xml:space="preserve">ltnisse mit den </w:t>
      </w:r>
      <w:r>
        <w:rPr>
          <w:rFonts w:ascii="Times New Roman" w:hAnsi="Times New Roman"/>
          <w:vanish/>
          <w:sz w:val="24"/>
        </w:rPr>
        <w:t>o[1{</w:t>
      </w:r>
      <w:r>
        <w:rPr>
          <w:rFonts w:ascii="Times New Roman" w:hAnsi="Times New Roman"/>
          <w:sz w:val="24"/>
        </w:rPr>
        <w:t>Vereinigte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Staaten</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10.1871 - 09.1911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22153 - 22157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901/22153 - 22157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27637, 27638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Verhandlung</w:t>
      </w:r>
      <w:r>
        <w:rPr>
          <w:rFonts w:ascii="Times New Roman" w:hAnsi="Times New Roman"/>
          <w:vanish/>
          <w:sz w:val="24"/>
        </w:rPr>
        <w:t>]s</w:t>
      </w:r>
      <w:r>
        <w:rPr>
          <w:rFonts w:ascii="Times New Roman" w:hAnsi="Times New Roman"/>
          <w:sz w:val="24"/>
        </w:rPr>
        <w:t xml:space="preserve">en zwischen dem </w:t>
      </w:r>
      <w:r>
        <w:rPr>
          <w:rFonts w:ascii="Times New Roman" w:hAnsi="Times New Roman"/>
          <w:vanish/>
          <w:sz w:val="24"/>
        </w:rPr>
        <w:t>o[1{</w:t>
      </w:r>
      <w:r>
        <w:rPr>
          <w:rFonts w:ascii="Times New Roman" w:hAnsi="Times New Roman"/>
          <w:sz w:val="24"/>
        </w:rPr>
        <w:t>Deutsche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 xml:space="preserve"> 2{</w:t>
      </w:r>
      <w:r>
        <w:rPr>
          <w:rFonts w:ascii="Times New Roman" w:hAnsi="Times New Roman"/>
          <w:sz w:val="24"/>
        </w:rPr>
        <w:t>Reich</w:t>
      </w:r>
      <w:r>
        <w:rPr>
          <w:rFonts w:ascii="Times New Roman" w:hAnsi="Times New Roman"/>
          <w:vanish/>
          <w:sz w:val="24"/>
        </w:rPr>
        <w:t>}]o</w:t>
      </w:r>
      <w:r>
        <w:rPr>
          <w:rFonts w:ascii="Times New Roman" w:hAnsi="Times New Roman"/>
          <w:sz w:val="24"/>
        </w:rPr>
        <w:t xml:space="preserve"> und den </w:t>
      </w:r>
      <w:r>
        <w:rPr>
          <w:rFonts w:ascii="Times New Roman" w:hAnsi="Times New Roman"/>
          <w:vanish/>
          <w:sz w:val="24"/>
        </w:rPr>
        <w:t>o[</w:t>
      </w:r>
      <w:r>
        <w:rPr>
          <w:rFonts w:ascii="Times New Roman" w:hAnsi="Times New Roman"/>
          <w:sz w:val="24"/>
        </w:rPr>
        <w:t>Niederlande</w:t>
      </w:r>
      <w:r>
        <w:rPr>
          <w:rFonts w:ascii="Times New Roman" w:hAnsi="Times New Roman"/>
          <w:vanish/>
          <w:sz w:val="24"/>
        </w:rPr>
        <w:t>]o</w:t>
      </w:r>
      <w:r>
        <w:rPr>
          <w:rFonts w:ascii="Times New Roman" w:hAnsi="Times New Roman"/>
          <w:sz w:val="24"/>
        </w:rPr>
        <w:t xml:space="preserve">n wegen 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03.1874 - 12.1912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22158 - 22172, 22172/1, 22173 - 22188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901/22158 - 22172, 22172/1, 22173 - 22188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27638 - 27643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sz w:val="24"/>
        </w:rPr>
        <w:t xml:space="preserve">Abschluß einer </w:t>
      </w:r>
      <w:r>
        <w:rPr>
          <w:rFonts w:ascii="Times New Roman" w:hAnsi="Times New Roman"/>
          <w:vanish/>
          <w:sz w:val="24"/>
        </w:rPr>
        <w:t>s[2{</w:t>
      </w:r>
      <w:r>
        <w:rPr>
          <w:rFonts w:ascii="Times New Roman" w:hAnsi="Times New Roman"/>
          <w:sz w:val="24"/>
        </w:rPr>
        <w:t>universelle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Literaturkonvention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09.1883 - 12.1913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22189 - 22215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901/22189 - 22215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Nr.88 adh. 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27644 - 27651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s[2{o[</w:t>
      </w:r>
      <w:r>
        <w:rPr>
          <w:rFonts w:ascii="Times New Roman" w:hAnsi="Times New Roman"/>
          <w:sz w:val="24"/>
        </w:rPr>
        <w:t>Berlin</w:t>
      </w:r>
      <w:r>
        <w:rPr>
          <w:rFonts w:ascii="Times New Roman" w:hAnsi="Times New Roman"/>
          <w:vanish/>
          <w:sz w:val="24"/>
        </w:rPr>
        <w:t>]o</w:t>
      </w:r>
      <w:r>
        <w:rPr>
          <w:rFonts w:ascii="Times New Roman" w:hAnsi="Times New Roman"/>
          <w:sz w:val="24"/>
        </w:rPr>
        <w: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Urheberrechtskonferenz</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01.1905 - 07.1912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22216 - 22230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901/22216 - 22230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Nr.88 adh.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27651 - 27654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Drucksache</w:t>
      </w:r>
      <w:r>
        <w:rPr>
          <w:rFonts w:ascii="Times New Roman" w:hAnsi="Times New Roman"/>
          <w:vanish/>
          <w:sz w:val="24"/>
        </w:rPr>
        <w:t>]s</w:t>
      </w:r>
      <w:r>
        <w:rPr>
          <w:rFonts w:ascii="Times New Roman" w:hAnsi="Times New Roman"/>
          <w:sz w:val="24"/>
        </w:rPr>
        <w:t xml:space="preserve">n, Protokolle usw. betr. die </w:t>
      </w:r>
      <w:r>
        <w:rPr>
          <w:rFonts w:ascii="Times New Roman" w:hAnsi="Times New Roman"/>
          <w:vanish/>
          <w:sz w:val="24"/>
        </w:rPr>
        <w:t>s[2{o[</w:t>
      </w:r>
      <w:r>
        <w:rPr>
          <w:rFonts w:ascii="Times New Roman" w:hAnsi="Times New Roman"/>
          <w:sz w:val="24"/>
        </w:rPr>
        <w:t>Berlin</w:t>
      </w:r>
      <w:r>
        <w:rPr>
          <w:rFonts w:ascii="Times New Roman" w:hAnsi="Times New Roman"/>
          <w:vanish/>
          <w:sz w:val="24"/>
        </w:rPr>
        <w:t>]o</w:t>
      </w:r>
      <w:r>
        <w:rPr>
          <w:rFonts w:ascii="Times New Roman" w:hAnsi="Times New Roman"/>
          <w:sz w:val="24"/>
        </w:rPr>
        <w: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Urheberrechtskonferenz</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z[</w:t>
      </w:r>
      <w:r>
        <w:rPr>
          <w:rFonts w:ascii="Times New Roman" w:hAnsi="Times New Roman"/>
          <w:sz w:val="24"/>
        </w:rPr>
        <w:t>1908</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07.1905 - 12.1911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Verhältnisse mit </w:t>
      </w:r>
      <w:r>
        <w:rPr>
          <w:rFonts w:ascii="Times New Roman" w:hAnsi="Times New Roman"/>
          <w:vanish/>
          <w:sz w:val="24"/>
        </w:rPr>
        <w:t>o[</w:t>
      </w:r>
      <w:r>
        <w:rPr>
          <w:rFonts w:ascii="Times New Roman" w:hAnsi="Times New Roman"/>
          <w:sz w:val="24"/>
        </w:rPr>
        <w:t>Japan</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03.1888 - 09.1889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Verhältnisse mit </w:t>
      </w:r>
      <w:r>
        <w:rPr>
          <w:rFonts w:ascii="Times New Roman" w:hAnsi="Times New Roman"/>
          <w:vanish/>
          <w:sz w:val="24"/>
        </w:rPr>
        <w:t>o[</w:t>
      </w:r>
      <w:r>
        <w:rPr>
          <w:rFonts w:ascii="Times New Roman" w:hAnsi="Times New Roman"/>
          <w:sz w:val="24"/>
        </w:rPr>
        <w:t>Rumänien</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03.1893 - 11.1911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Verhältnisse mit </w:t>
      </w:r>
      <w:r>
        <w:rPr>
          <w:rFonts w:ascii="Times New Roman" w:hAnsi="Times New Roman"/>
          <w:vanish/>
          <w:sz w:val="24"/>
        </w:rPr>
        <w:t>o[</w:t>
      </w:r>
      <w:r>
        <w:rPr>
          <w:rFonts w:ascii="Times New Roman" w:hAnsi="Times New Roman"/>
          <w:sz w:val="24"/>
        </w:rPr>
        <w:t>Portugal</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05.1894 - 12.1905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Urheber</w:t>
      </w:r>
      <w:r>
        <w:rPr>
          <w:rFonts w:ascii="Times New Roman" w:hAnsi="Times New Roman"/>
          <w:sz w:val="24"/>
        </w:rPr>
        <w:t>recht</w:t>
      </w:r>
      <w:r>
        <w:rPr>
          <w:rFonts w:ascii="Times New Roman" w:hAnsi="Times New Roman"/>
          <w:vanish/>
          <w:sz w:val="24"/>
        </w:rPr>
        <w:t>]s</w:t>
      </w:r>
      <w:r>
        <w:rPr>
          <w:rFonts w:ascii="Times New Roman" w:hAnsi="Times New Roman"/>
          <w:sz w:val="24"/>
        </w:rPr>
        <w:t xml:space="preserve"> in den </w:t>
      </w:r>
      <w:r>
        <w:rPr>
          <w:rFonts w:ascii="Times New Roman" w:hAnsi="Times New Roman"/>
          <w:vanish/>
          <w:sz w:val="24"/>
        </w:rPr>
        <w:t>o[1{</w:t>
      </w:r>
      <w:r>
        <w:rPr>
          <w:rFonts w:ascii="Times New Roman" w:hAnsi="Times New Roman"/>
          <w:sz w:val="24"/>
        </w:rPr>
        <w:t>australische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Kolonien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10.1892 - 12.1912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Kanada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01.1895 - 04.1911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am </w:t>
      </w:r>
      <w:r>
        <w:rPr>
          <w:rFonts w:ascii="Times New Roman" w:hAnsi="Times New Roman"/>
          <w:vanish/>
          <w:sz w:val="24"/>
        </w:rPr>
        <w:t>z[</w:t>
      </w:r>
      <w:r>
        <w:rPr>
          <w:rFonts w:ascii="Times New Roman" w:hAnsi="Times New Roman"/>
          <w:sz w:val="24"/>
        </w:rPr>
        <w:t>11. Januar 1889</w:t>
      </w:r>
      <w:r>
        <w:rPr>
          <w:rFonts w:ascii="Times New Roman" w:hAnsi="Times New Roman"/>
          <w:vanish/>
          <w:sz w:val="24"/>
        </w:rPr>
        <w:t>]z</w:t>
      </w:r>
      <w:r>
        <w:rPr>
          <w:rFonts w:ascii="Times New Roman" w:hAnsi="Times New Roman"/>
          <w:sz w:val="24"/>
        </w:rPr>
        <w:t xml:space="preserve"> zu </w:t>
      </w:r>
      <w:r>
        <w:rPr>
          <w:rFonts w:ascii="Times New Roman" w:hAnsi="Times New Roman"/>
          <w:vanish/>
          <w:sz w:val="24"/>
        </w:rPr>
        <w:t>o[</w:t>
      </w:r>
      <w:r>
        <w:rPr>
          <w:rFonts w:ascii="Times New Roman" w:hAnsi="Times New Roman"/>
          <w:sz w:val="24"/>
        </w:rPr>
        <w:t>Montevideo</w:t>
      </w:r>
      <w:r>
        <w:rPr>
          <w:rFonts w:ascii="Times New Roman" w:hAnsi="Times New Roman"/>
          <w:vanish/>
          <w:sz w:val="24"/>
        </w:rPr>
        <w:t>]o</w:t>
      </w:r>
      <w:r>
        <w:rPr>
          <w:rFonts w:ascii="Times New Roman" w:hAnsi="Times New Roman"/>
          <w:sz w:val="24"/>
        </w:rPr>
        <w:t xml:space="preserve"> zwischen </w:t>
      </w:r>
      <w:r>
        <w:rPr>
          <w:rFonts w:ascii="Times New Roman" w:hAnsi="Times New Roman"/>
          <w:vanish/>
          <w:sz w:val="24"/>
        </w:rPr>
        <w:t>o[</w:t>
      </w:r>
      <w:r>
        <w:rPr>
          <w:rFonts w:ascii="Times New Roman" w:hAnsi="Times New Roman"/>
          <w:sz w:val="24"/>
        </w:rPr>
        <w:t>Argentinien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Bolivien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Brasilien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Chile</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Paraguay</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Peru</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Uruguay</w:t>
      </w:r>
      <w:r>
        <w:rPr>
          <w:rFonts w:ascii="Times New Roman" w:hAnsi="Times New Roman"/>
          <w:vanish/>
          <w:sz w:val="24"/>
        </w:rPr>
        <w:t>]o</w:t>
      </w:r>
      <w:r>
        <w:rPr>
          <w:rFonts w:ascii="Times New Roman" w:hAnsi="Times New Roman"/>
          <w:sz w:val="24"/>
        </w:rPr>
        <w:t xml:space="preserve"> abgeschlossene </w:t>
      </w:r>
      <w:r>
        <w:rPr>
          <w:rFonts w:ascii="Times New Roman" w:hAnsi="Times New Roman"/>
          <w:vanish/>
          <w:sz w:val="24"/>
        </w:rPr>
        <w:t>s[</w:t>
      </w:r>
      <w:r>
        <w:rPr>
          <w:rFonts w:ascii="Times New Roman" w:hAnsi="Times New Roman"/>
          <w:sz w:val="24"/>
        </w:rPr>
        <w:t>Literarvertrag</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02.1896 - 11.1897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r>
      <w:r>
        <w:rPr>
          <w:rFonts w:ascii="Times New Roman" w:hAnsi="Times New Roman"/>
          <w:sz w:val="24"/>
        </w:rPr>
        <w:t>27656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Verhältnisse mit </w:t>
      </w:r>
      <w:r>
        <w:rPr>
          <w:rFonts w:ascii="Times New Roman" w:hAnsi="Times New Roman"/>
          <w:vanish/>
          <w:sz w:val="24"/>
        </w:rPr>
        <w:t>o[</w:t>
      </w:r>
      <w:r>
        <w:rPr>
          <w:rFonts w:ascii="Times New Roman" w:hAnsi="Times New Roman"/>
          <w:sz w:val="24"/>
        </w:rPr>
        <w:t>Argentinien</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s[</w:t>
      </w:r>
      <w:r>
        <w:rPr>
          <w:rFonts w:ascii="Times New Roman" w:hAnsi="Times New Roman"/>
          <w:sz w:val="24"/>
        </w:rPr>
        <w:t>Nachdruckangelegenheit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02.1896 - 12.1912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22239, 22240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901/22239, 22240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27657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Büro des </w:t>
      </w:r>
      <w:r>
        <w:rPr>
          <w:rFonts w:ascii="Times New Roman" w:hAnsi="Times New Roman"/>
          <w:vanish/>
          <w:sz w:val="24"/>
        </w:rPr>
        <w:t>k[1{</w:t>
      </w:r>
      <w:r>
        <w:rPr>
          <w:rFonts w:ascii="Times New Roman" w:hAnsi="Times New Roman"/>
          <w:sz w:val="24"/>
        </w:rPr>
        <w:t>internationale</w:t>
      </w:r>
      <w:r>
        <w:rPr>
          <w:rFonts w:ascii="Times New Roman" w:hAnsi="Times New Roman"/>
          <w:vanish/>
          <w:sz w:val="24"/>
        </w:rPr>
        <w:t>&lt;r&gt;}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Verband</w:t>
      </w:r>
      <w:r>
        <w:rPr>
          <w:rFonts w:ascii="Times New Roman" w:hAnsi="Times New Roman"/>
          <w:vanish/>
          <w:sz w:val="24"/>
        </w:rPr>
        <w:t>}</w:t>
      </w:r>
      <w:r>
        <w:rPr>
          <w:rFonts w:ascii="Times New Roman" w:hAnsi="Times New Roman"/>
          <w:sz w:val="24"/>
        </w:rPr>
        <w:t xml:space="preserve">es </w:t>
      </w:r>
      <w:r>
        <w:rPr>
          <w:rFonts w:ascii="Times New Roman" w:hAnsi="Times New Roman"/>
          <w:vanish/>
          <w:sz w:val="24"/>
        </w:rPr>
        <w:t>3{</w:t>
      </w:r>
      <w:r>
        <w:rPr>
          <w:rFonts w:ascii="Times New Roman" w:hAnsi="Times New Roman"/>
          <w:sz w:val="24"/>
        </w:rPr>
        <w:t xml:space="preserve">zum Schutze von Werken der </w:t>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und Kunst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01.1885 - 12.1912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22241 - 22244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901/22241 - 22244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27657, 27658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Association literaire et artistique internationale</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02.1884 - 12.1909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w:t>
      </w:r>
      <w:r>
        <w:rPr>
          <w:rFonts w:ascii="Times New Roman" w:hAnsi="Times New Roman"/>
          <w:sz w:val="24"/>
        </w:rPr>
        <w:t xml:space="preserve">elspolitische Abteilung </w:t>
      </w:r>
      <w:r>
        <w:rPr>
          <w:rFonts w:ascii="Times New Roman" w:hAnsi="Times New Roman"/>
          <w:vanish/>
          <w:sz w:val="24"/>
        </w:rPr>
        <w:t>z[</w:t>
      </w:r>
      <w:r>
        <w:rPr>
          <w:rFonts w:ascii="Times New Roman" w:hAnsi="Times New Roman"/>
          <w:sz w:val="24"/>
        </w:rPr>
        <w:t>1869 - 1920</w:t>
      </w:r>
      <w:r>
        <w:rPr>
          <w:rFonts w:ascii="Times New Roman" w:hAnsi="Times New Roman"/>
          <w:vanish/>
          <w:sz w:val="24"/>
        </w:rPr>
        <w:t>]z</w:t>
      </w:r>
      <w:r>
        <w:rPr>
          <w:rFonts w:ascii="Times New Roman" w:hAnsi="Times New Roman"/>
          <w:sz w:val="24"/>
        </w:rPr>
        <w:t xml:space="preserve"> \ </w:t>
      </w:r>
      <w:r>
        <w:rPr>
          <w:rFonts w:ascii="Times New Roman" w:hAnsi="Times New Roman"/>
          <w:vanish/>
          <w:sz w:val="24"/>
        </w:rPr>
        <w:t>s[2{</w:t>
      </w:r>
      <w:r>
        <w:rPr>
          <w:rFonts w:ascii="Times New Roman" w:hAnsi="Times New Roman"/>
          <w:sz w:val="24"/>
        </w:rPr>
        <w:t>Fremde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22245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901/22245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zwischen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abgeschlossenen </w:t>
      </w:r>
      <w:r>
        <w:rPr>
          <w:rFonts w:ascii="Times New Roman" w:hAnsi="Times New Roman"/>
          <w:vanish/>
          <w:sz w:val="24"/>
        </w:rPr>
        <w:t>s[</w:t>
      </w:r>
      <w:r>
        <w:rPr>
          <w:rFonts w:ascii="Times New Roman" w:hAnsi="Times New Roman"/>
          <w:sz w:val="24"/>
        </w:rPr>
        <w:t>Literaturverträge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10.1885 - 12.1912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Handelspolitische Abteilung </w:t>
      </w:r>
      <w:r>
        <w:rPr>
          <w:rFonts w:ascii="Times New Roman" w:hAnsi="Times New Roman"/>
          <w:vanish/>
          <w:sz w:val="24"/>
        </w:rPr>
        <w:t>z[</w:t>
      </w:r>
      <w:r>
        <w:rPr>
          <w:rFonts w:ascii="Times New Roman" w:hAnsi="Times New Roman"/>
          <w:sz w:val="24"/>
        </w:rPr>
        <w:t>1869 - 1920</w:t>
      </w:r>
      <w:r>
        <w:rPr>
          <w:rFonts w:ascii="Times New Roman" w:hAnsi="Times New Roman"/>
          <w:vanish/>
          <w:sz w:val="24"/>
        </w:rPr>
        <w:t>]z</w:t>
      </w:r>
      <w:r>
        <w:rPr>
          <w:rFonts w:ascii="Times New Roman" w:hAnsi="Times New Roman"/>
          <w:sz w:val="24"/>
        </w:rPr>
        <w:t xml:space="preserve"> \ </w:t>
      </w:r>
      <w:r>
        <w:rPr>
          <w:rFonts w:ascii="Times New Roman" w:hAnsi="Times New Roman"/>
          <w:vanish/>
          <w:sz w:val="24"/>
        </w:rPr>
        <w:t>s[</w:t>
      </w:r>
      <w:r>
        <w:rPr>
          <w:rFonts w:ascii="Times New Roman" w:hAnsi="Times New Roman"/>
          <w:sz w:val="24"/>
        </w:rPr>
        <w:t>Zoll</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Steuer</w:t>
      </w:r>
      <w:r>
        <w:rPr>
          <w:rFonts w:ascii="Times New Roman" w:hAnsi="Times New Roman"/>
          <w:vanish/>
          <w:sz w:val="24"/>
        </w:rPr>
        <w:t>]s</w:t>
      </w:r>
      <w:r>
        <w:rPr>
          <w:rFonts w:ascii="Times New Roman" w:hAnsi="Times New Roman"/>
          <w:sz w:val="24"/>
        </w:rPr>
        <w:t>, Länder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901/19170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Schweden</w:t>
      </w:r>
      <w:r>
        <w:rPr>
          <w:rFonts w:ascii="Times New Roman" w:hAnsi="Times New Roman"/>
          <w:vanish/>
          <w:sz w:val="24"/>
        </w:rPr>
        <w:t>]o</w:t>
      </w:r>
      <w:r>
        <w:rPr>
          <w:rFonts w:ascii="Times New Roman" w:hAnsi="Times New Roman"/>
          <w:sz w:val="24"/>
        </w:rPr>
        <w:t xml:space="preserve"> Nr.27 Nr.303 - 352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27030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Papier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Drucksache</w:t>
      </w:r>
      <w:r>
        <w:rPr>
          <w:rFonts w:ascii="Times New Roman" w:hAnsi="Times New Roman"/>
          <w:vanish/>
          <w:sz w:val="24"/>
        </w:rPr>
        <w:t>]s</w:t>
      </w:r>
      <w:r>
        <w:rPr>
          <w:rFonts w:ascii="Times New Roman" w:hAnsi="Times New Roman"/>
          <w:sz w:val="24"/>
        </w:rPr>
        <w:t>n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01.1913 - 01.1913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19197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901/19197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Nr.27 Nr</w:t>
      </w:r>
      <w:r>
        <w:rPr>
          <w:rFonts w:ascii="Times New Roman" w:hAnsi="Times New Roman"/>
          <w:sz w:val="24"/>
        </w:rPr>
        <w:t>.288 - 340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112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27034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Wünsche zum </w:t>
      </w:r>
      <w:r>
        <w:rPr>
          <w:rFonts w:ascii="Times New Roman" w:hAnsi="Times New Roman"/>
          <w:vanish/>
          <w:sz w:val="24"/>
        </w:rPr>
        <w:t>s[2{o[</w:t>
      </w:r>
      <w:r>
        <w:rPr>
          <w:rFonts w:ascii="Times New Roman" w:hAnsi="Times New Roman"/>
          <w:sz w:val="24"/>
        </w:rPr>
        <w:t>schweiz</w:t>
      </w:r>
      <w:r>
        <w:rPr>
          <w:rFonts w:ascii="Times New Roman" w:hAnsi="Times New Roman"/>
          <w:vanish/>
          <w:sz w:val="24"/>
        </w:rPr>
        <w:t>]o</w:t>
      </w:r>
      <w:r>
        <w:rPr>
          <w:rFonts w:ascii="Times New Roman" w:hAnsi="Times New Roman"/>
          <w:sz w:val="24"/>
        </w:rPr>
        <w:t>erische</w:t>
      </w:r>
      <w:r>
        <w:rPr>
          <w:rFonts w:ascii="Times New Roman" w:hAnsi="Times New Roman"/>
          <w:vanish/>
          <w:sz w:val="24"/>
        </w:rPr>
        <w:t>&lt;r&gt;}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Zolltarif</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Papier</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s[1{</w:t>
      </w:r>
      <w:r>
        <w:rPr>
          <w:rFonts w:ascii="Times New Roman" w:hAnsi="Times New Roman"/>
          <w:sz w:val="24"/>
        </w:rPr>
        <w:t>graphische</w:t>
      </w:r>
      <w:r>
        <w:rPr>
          <w:rFonts w:ascii="Times New Roman" w:hAnsi="Times New Roman"/>
          <w:vanish/>
          <w:sz w:val="24"/>
        </w:rPr>
        <w:t>&lt;s&gt;}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Erzeugnis</w:t>
      </w:r>
      <w:r>
        <w:rPr>
          <w:rFonts w:ascii="Times New Roman" w:hAnsi="Times New Roman"/>
          <w:vanish/>
          <w:sz w:val="24"/>
        </w:rPr>
        <w:t>}]s</w:t>
      </w:r>
      <w:r>
        <w:rPr>
          <w:rFonts w:ascii="Times New Roman" w:hAnsi="Times New Roman"/>
          <w:sz w:val="24"/>
        </w:rPr>
        <w:t>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01.1913 - 01.1913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Länderabteilung II (</w:t>
      </w:r>
      <w:r>
        <w:rPr>
          <w:rFonts w:ascii="Times New Roman" w:hAnsi="Times New Roman"/>
          <w:vanish/>
          <w:sz w:val="24"/>
        </w:rPr>
        <w:t>z[</w:t>
      </w:r>
      <w:r>
        <w:rPr>
          <w:rFonts w:ascii="Times New Roman" w:hAnsi="Times New Roman"/>
          <w:sz w:val="24"/>
        </w:rPr>
        <w:t>1920 - 1936</w:t>
      </w:r>
      <w:r>
        <w:rPr>
          <w:rFonts w:ascii="Times New Roman" w:hAnsi="Times New Roman"/>
          <w:vanish/>
          <w:sz w:val="24"/>
        </w:rPr>
        <w:t>]z</w:t>
      </w:r>
      <w:r>
        <w:rPr>
          <w:rFonts w:ascii="Times New Roman" w:hAnsi="Times New Roman"/>
          <w:sz w:val="24"/>
        </w:rPr>
        <w:t>) \ 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41615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Allgemeines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10.1920 - 11.1927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w:t>
      </w:r>
      <w:r>
        <w:rPr>
          <w:rFonts w:ascii="Times New Roman" w:hAnsi="Times New Roman"/>
          <w:sz w:val="24"/>
        </w:rPr>
        <w:t>7.1920 - 09.1928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Jugoslawien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12.1920 - 11.1929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Luxemburg</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04.1926 - 09.1927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41619, 41620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901/41619, 41620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Niederlande</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54241, 54242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03.1920 - 10.1928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 xml:space="preserve">2 </w:t>
      </w:r>
      <w:r>
        <w:rPr>
          <w:rFonts w:ascii="Times New Roman" w:hAnsi="Times New Roman"/>
          <w:sz w:val="24"/>
        </w:rPr>
        <w:t>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Österreich</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05.1920 - 01.1928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Portugal</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04.1923 - 05.1935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Spanien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11.1921 - 01.1934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41624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901/41624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Ungarn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54242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11.1921 - 03.1932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Länderabteilung II (</w:t>
      </w:r>
      <w:r>
        <w:rPr>
          <w:rFonts w:ascii="Times New Roman" w:hAnsi="Times New Roman"/>
          <w:vanish/>
          <w:sz w:val="24"/>
        </w:rPr>
        <w:t>z[</w:t>
      </w:r>
      <w:r>
        <w:rPr>
          <w:rFonts w:ascii="Times New Roman" w:hAnsi="Times New Roman"/>
          <w:sz w:val="24"/>
        </w:rPr>
        <w:t>1920 - 1936</w:t>
      </w:r>
      <w:r>
        <w:rPr>
          <w:rFonts w:ascii="Times New Roman" w:hAnsi="Times New Roman"/>
          <w:vanish/>
          <w:sz w:val="24"/>
        </w:rPr>
        <w:t>]z</w:t>
      </w:r>
      <w:r>
        <w:rPr>
          <w:rFonts w:ascii="Times New Roman" w:hAnsi="Times New Roman"/>
          <w:sz w:val="24"/>
        </w:rPr>
        <w:t>) \ Rohstoffe und Waren, Länder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42126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901/42126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10.1925 - 10.1925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42240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901/42240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14/15, S. 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o[</w:t>
      </w:r>
      <w:r>
        <w:rPr>
          <w:rFonts w:ascii="Times New Roman" w:hAnsi="Times New Roman"/>
          <w:sz w:val="24"/>
        </w:rPr>
        <w:t>Jugoslawien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05.1925 - 05.1925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Länderabteilung III (</w:t>
      </w:r>
      <w:r>
        <w:rPr>
          <w:rFonts w:ascii="Times New Roman" w:hAnsi="Times New Roman"/>
          <w:vanish/>
          <w:sz w:val="24"/>
        </w:rPr>
        <w:t>z[</w:t>
      </w:r>
      <w:r>
        <w:rPr>
          <w:rFonts w:ascii="Times New Roman" w:hAnsi="Times New Roman"/>
          <w:sz w:val="24"/>
        </w:rPr>
        <w:t>1920 - 1936</w:t>
      </w:r>
      <w:r>
        <w:rPr>
          <w:rFonts w:ascii="Times New Roman" w:hAnsi="Times New Roman"/>
          <w:vanish/>
          <w:sz w:val="24"/>
        </w:rPr>
        <w:t>]z</w:t>
      </w:r>
      <w:r>
        <w:rPr>
          <w:rFonts w:ascii="Times New Roman" w:hAnsi="Times New Roman"/>
          <w:sz w:val="24"/>
        </w:rPr>
        <w:t>) \ 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44205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901/44205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Allgemeines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w:t>
      </w:r>
      <w:r>
        <w:rPr>
          <w:rFonts w:ascii="Times New Roman" w:hAnsi="Times New Roman"/>
          <w:sz w:val="24"/>
        </w:rPr>
        <w:t>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03.1920 - 04.1931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Abessinien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07.1927 - 11.1927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Ägypten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06.1922 - 03.1935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44347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901/44347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Afghanistan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09.1927 - 09.1927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w:t>
      </w:r>
      <w:r>
        <w:rPr>
          <w:rFonts w:ascii="Times New Roman" w:hAnsi="Times New Roman"/>
          <w:sz w:val="24"/>
        </w:rPr>
        <w:t>4306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Argentinien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12.1921 - 12.1933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44637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901/44637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Australien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10.1921 - 10.1927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Ceylon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04.1927 - 09.1927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901/44863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Chile</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vanish/>
          <w:sz w:val="24"/>
        </w:rPr>
        <w:t>{</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03.1927 - 29.02.1936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Ekuador</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09.1927 - 08.1935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45088, 45089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901/45088, 45089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01.1922 - 12.1932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Guatemala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09.1927 - 01.1930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45148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w:t>
      </w:r>
      <w:r>
        <w:rPr>
          <w:rFonts w:ascii="Times New Roman" w:hAnsi="Times New Roman"/>
          <w:sz w:val="24"/>
        </w:rPr>
        <w:t>1/45148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Haiti</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10.1929 - 10.1929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45161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901/45161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Honduras</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11.1921 - 03.1922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44775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901/44775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Kanada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01.1922 - 11.1928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44900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901/44900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Kuba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w:t>
      </w:r>
      <w:r>
        <w:rPr>
          <w:rFonts w:ascii="Times New Roman" w:hAnsi="Times New Roman"/>
          <w:sz w:val="24"/>
        </w:rPr>
        <w:t>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10.1921 - 10.1921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45253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901/45253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Südafrika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07.1926 - 10.1928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Syrien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07.1927 - 07.1927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45390, 45391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901/45390, 45391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Türkei</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03.1920 - 03.1936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45431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901/45431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Uruguay</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10.1921 - 12.1927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45470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901/45470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Venezuela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09.1921 - 07.1927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44504, 44505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901/44504, 44505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Vereinigte Staaten von Amerika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16/17, S. 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10.1921 - 05.1936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Länderabteilung IV (</w:t>
      </w:r>
      <w:r>
        <w:rPr>
          <w:rFonts w:ascii="Times New Roman" w:hAnsi="Times New Roman"/>
          <w:vanish/>
          <w:sz w:val="24"/>
        </w:rPr>
        <w:t>z[</w:t>
      </w:r>
      <w:r>
        <w:rPr>
          <w:rFonts w:ascii="Times New Roman" w:hAnsi="Times New Roman"/>
          <w:sz w:val="24"/>
        </w:rPr>
        <w:t>1920 - 1936</w:t>
      </w:r>
      <w:r>
        <w:rPr>
          <w:rFonts w:ascii="Times New Roman" w:hAnsi="Times New Roman"/>
          <w:vanish/>
          <w:sz w:val="24"/>
        </w:rPr>
        <w:t>]z</w:t>
      </w:r>
      <w:r>
        <w:rPr>
          <w:rFonts w:ascii="Times New Roman" w:hAnsi="Times New Roman"/>
          <w:sz w:val="24"/>
        </w:rPr>
        <w:t>)\ 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66986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w:t>
      </w:r>
      <w:r>
        <w:rPr>
          <w:rFonts w:ascii="Times New Roman" w:hAnsi="Times New Roman"/>
          <w:sz w:val="24"/>
        </w:rPr>
        <w:t>/66986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Finnland</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02.1926 - 10.1927;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64746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901/64746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Estland</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01.1924 - 08.1928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65481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901/65481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Polen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05.1920 - 03.1931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64640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901/64640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UdSSR</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01.1926 - 10.1934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65490, 65742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901/65490, 65742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China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11.1925 - 04.1936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64441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901/64441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Hongkong</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11.1927 - 05.1934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65007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901/65007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Japan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06.1921 - 04.1936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63822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901/63822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Mandschurei</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07.1935 - 08.1935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63739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901/63739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Niederländisch-Indien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10.1920 - 11.1930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63907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901/63907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Siam</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04.1929 - 09.1929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Länderabteilung IV (</w:t>
      </w:r>
      <w:r>
        <w:rPr>
          <w:rFonts w:ascii="Times New Roman" w:hAnsi="Times New Roman"/>
          <w:vanish/>
          <w:sz w:val="24"/>
        </w:rPr>
        <w:t>z[</w:t>
      </w:r>
      <w:r>
        <w:rPr>
          <w:rFonts w:ascii="Times New Roman" w:hAnsi="Times New Roman"/>
          <w:sz w:val="24"/>
        </w:rPr>
        <w:t>1920 - 1936</w:t>
      </w:r>
      <w:r>
        <w:rPr>
          <w:rFonts w:ascii="Times New Roman" w:hAnsi="Times New Roman"/>
          <w:vanish/>
          <w:sz w:val="24"/>
        </w:rPr>
        <w:t>]z</w:t>
      </w:r>
      <w:r>
        <w:rPr>
          <w:rFonts w:ascii="Times New Roman" w:hAnsi="Times New Roman"/>
          <w:sz w:val="24"/>
        </w:rPr>
        <w:t>) \ Rohstoffe und Waren, Länder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64264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w:t>
      </w:r>
      <w:r>
        <w:rPr>
          <w:rFonts w:ascii="Times New Roman" w:hAnsi="Times New Roman"/>
          <w:sz w:val="24"/>
        </w:rPr>
        <w:t>01/64264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103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o[</w:t>
      </w:r>
      <w:r>
        <w:rPr>
          <w:rFonts w:ascii="Times New Roman" w:hAnsi="Times New Roman"/>
          <w:sz w:val="24"/>
        </w:rPr>
        <w:t>Dänemark</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01.1922 - 04.1922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66001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901/66001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18/19, S. 111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o[</w:t>
      </w:r>
      <w:r>
        <w:rPr>
          <w:rFonts w:ascii="Times New Roman" w:hAnsi="Times New Roman"/>
          <w:sz w:val="24"/>
        </w:rPr>
        <w:t>Ostasien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05.1923 - 10.1926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Handelspolitische Abteilung </w:t>
      </w:r>
      <w:r>
        <w:rPr>
          <w:rFonts w:ascii="Times New Roman" w:hAnsi="Times New Roman"/>
          <w:vanish/>
          <w:sz w:val="24"/>
        </w:rPr>
        <w:t>z[</w:t>
      </w:r>
      <w:r>
        <w:rPr>
          <w:rFonts w:ascii="Times New Roman" w:hAnsi="Times New Roman"/>
          <w:sz w:val="24"/>
        </w:rPr>
        <w:t>1936 - 1945</w:t>
      </w:r>
      <w:r>
        <w:rPr>
          <w:rFonts w:ascii="Times New Roman" w:hAnsi="Times New Roman"/>
          <w:vanish/>
          <w:sz w:val="24"/>
        </w:rPr>
        <w:t>]z</w:t>
      </w:r>
      <w:r>
        <w:rPr>
          <w:rFonts w:ascii="Times New Roman" w:hAnsi="Times New Roman"/>
          <w:sz w:val="24"/>
        </w:rPr>
        <w:t xml:space="preserve"> \ 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67786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901/67786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Dänemark</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20,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01.1937 - 28.02.1937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67841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901/67841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Finnland</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20,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w:t>
      </w:r>
      <w:r>
        <w:rPr>
          <w:rFonts w:ascii="Times New Roman" w:hAnsi="Times New Roman"/>
          <w:sz w:val="24"/>
        </w:rPr>
        <w:t>.1936 - 04.1941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67978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901/67978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Nordeuropa</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20, S. 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Handels</w:t>
      </w:r>
      <w:r>
        <w:rPr>
          <w:rFonts w:ascii="Times New Roman" w:hAnsi="Times New Roman"/>
          <w:vanish/>
          <w:sz w:val="24"/>
        </w:rPr>
        <w:t>}</w:t>
      </w:r>
      <w:r>
        <w:rPr>
          <w:rFonts w:ascii="Times New Roman" w:hAnsi="Times New Roman"/>
          <w:sz w:val="24"/>
        </w:rPr>
        <w:t>zeitungen und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12.1939 - 05.1943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68045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901/68045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Polen</w:t>
      </w:r>
      <w:r>
        <w:rPr>
          <w:rFonts w:ascii="Times New Roman" w:hAnsi="Times New Roman"/>
          <w:vanish/>
          <w:sz w:val="24"/>
        </w:rPr>
        <w:t>]o</w:t>
      </w:r>
      <w:r>
        <w:rPr>
          <w:rFonts w:ascii="Times New Roman" w:hAnsi="Times New Roman"/>
          <w:sz w:val="24"/>
        </w:rPr>
        <w:t xml:space="preserve"> Handel,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20,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Handels</w:t>
      </w:r>
      <w:r>
        <w:rPr>
          <w:rFonts w:ascii="Times New Roman" w:hAnsi="Times New Roman"/>
          <w:vanish/>
          <w:sz w:val="24"/>
        </w:rPr>
        <w:t>&lt;zeitschrift&gt;]s</w:t>
      </w:r>
      <w:r>
        <w:rPr>
          <w:rFonts w:ascii="Times New Roman" w:hAnsi="Times New Roman"/>
          <w:sz w:val="24"/>
        </w:rPr>
        <w:t>zeitungen und -zeitschriften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06.1936 - 07.1938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Geistliche-, Schul- und Stiftsachen \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38435 - 38442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901/38435 - 38442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22,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30299, 30300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s[2{</w:t>
      </w:r>
      <w:r>
        <w:rPr>
          <w:rFonts w:ascii="Times New Roman" w:hAnsi="Times New Roman"/>
          <w:sz w:val="24"/>
        </w:rPr>
        <w:t>pädagogische</w:t>
      </w:r>
      <w:r>
        <w:rPr>
          <w:rFonts w:ascii="Times New Roman" w:hAnsi="Times New Roman"/>
          <w:vanish/>
          <w:sz w:val="24"/>
        </w:rPr>
        <w:t>&lt;</w:t>
      </w:r>
      <w:r>
        <w:rPr>
          <w:rFonts w:ascii="Times New Roman" w:hAnsi="Times New Roman"/>
          <w:vanish/>
          <w:sz w:val="24"/>
        </w:rPr>
        <w: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 xml:space="preserve">e und die Schaffung </w:t>
      </w:r>
      <w:r>
        <w:rPr>
          <w:rFonts w:ascii="Times New Roman" w:hAnsi="Times New Roman"/>
          <w:vanish/>
          <w:sz w:val="24"/>
        </w:rPr>
        <w:t>s[2{</w:t>
      </w:r>
      <w:r>
        <w:rPr>
          <w:rFonts w:ascii="Times New Roman" w:hAnsi="Times New Roman"/>
          <w:sz w:val="24"/>
        </w:rPr>
        <w:t>pädagogische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en bzw. von Schulmuseen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05.1884 - 12.1912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Geistliche-, Schul- und Stiftsachen \ Länder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38748 - 38750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901/38748 - 38750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Brasilien</w:t>
      </w:r>
      <w:r>
        <w:rPr>
          <w:rFonts w:ascii="Times New Roman" w:hAnsi="Times New Roman"/>
          <w:vanish/>
          <w:sz w:val="24"/>
        </w:rPr>
        <w:t>]o</w:t>
      </w:r>
      <w:r>
        <w:rPr>
          <w:rFonts w:ascii="Times New Roman" w:hAnsi="Times New Roman"/>
          <w:sz w:val="24"/>
        </w:rPr>
        <w:t xml:space="preserve"> Nr.4b adh.I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22,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30341, 30342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Lesebuch</w:t>
      </w:r>
      <w:r>
        <w:rPr>
          <w:rFonts w:ascii="Times New Roman" w:hAnsi="Times New Roman"/>
          <w:vanish/>
          <w:sz w:val="24"/>
        </w:rPr>
        <w:t>]s</w:t>
      </w:r>
      <w:r>
        <w:rPr>
          <w:rFonts w:ascii="Times New Roman" w:hAnsi="Times New Roman"/>
          <w:sz w:val="24"/>
        </w:rPr>
        <w:t xml:space="preserve"> für deutsche Schulen in </w:t>
      </w:r>
      <w:r>
        <w:rPr>
          <w:rFonts w:ascii="Times New Roman" w:hAnsi="Times New Roman"/>
          <w:vanish/>
          <w:sz w:val="24"/>
        </w:rPr>
        <w:t>o[</w:t>
      </w:r>
      <w:r>
        <w:rPr>
          <w:rFonts w:ascii="Times New Roman" w:hAnsi="Times New Roman"/>
          <w:sz w:val="24"/>
        </w:rPr>
        <w:t>Brasilien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01.1904 - 12.1914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38895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901/38895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China</w:t>
      </w:r>
      <w:r>
        <w:rPr>
          <w:rFonts w:ascii="Times New Roman" w:hAnsi="Times New Roman"/>
          <w:vanish/>
          <w:sz w:val="24"/>
        </w:rPr>
        <w:t>]o</w:t>
      </w:r>
      <w:r>
        <w:rPr>
          <w:rFonts w:ascii="Times New Roman" w:hAnsi="Times New Roman"/>
          <w:sz w:val="24"/>
        </w:rPr>
        <w:t xml:space="preserve"> Nr.1c adh.6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22, S. 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30363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t[2{</w:t>
      </w:r>
      <w:r>
        <w:rPr>
          <w:rFonts w:ascii="Times New Roman" w:hAnsi="Times New Roman"/>
          <w:sz w:val="24"/>
        </w:rPr>
        <w:t>Bilderwerk</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Deutschland</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01.1905</w:t>
      </w:r>
      <w:r>
        <w:rPr>
          <w:rFonts w:ascii="Times New Roman" w:hAnsi="Times New Roman"/>
          <w:sz w:val="24"/>
        </w:rPr>
        <w:t xml:space="preserve"> - 12.1909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Innere Verwaltung, Bürosachen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27883 - 27884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901/27883 - 27884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23,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28646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Bibliothek des Auswärtigen Amtes</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27885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901/27885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10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23,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28646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Beschaffung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n für die kaiserlichen Missionen und Konsulate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1904 - 1920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27900/3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901/27900/3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32</w:t>
      </w:r>
      <w:r>
        <w:rPr>
          <w:rFonts w:ascii="Times New Roman" w:hAnsi="Times New Roman"/>
          <w:sz w:val="24"/>
        </w:rPr>
        <w:tab/>
        <w:t>Die Akte befindet sich jetzt im Geheimen Staatsarchiv Berlin-Dahlem.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Bd. 23, S. </w:t>
      </w:r>
      <w:r>
        <w:rPr>
          <w:rFonts w:ascii="Times New Roman" w:hAnsi="Times New Roman"/>
          <w:sz w:val="24"/>
        </w:rPr>
        <w:t>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28650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dem Königlichen Minister der Auswärtigen Angelegenheiten </w:t>
      </w:r>
      <w:r>
        <w:rPr>
          <w:rFonts w:ascii="Times New Roman" w:hAnsi="Times New Roman"/>
          <w:vanish/>
          <w:sz w:val="24"/>
        </w:rPr>
        <w:t>s[2{</w:t>
      </w:r>
      <w:r>
        <w:rPr>
          <w:rFonts w:ascii="Times New Roman" w:hAnsi="Times New Roman"/>
          <w:sz w:val="24"/>
        </w:rPr>
        <w:t>eingesandte</w:t>
      </w:r>
      <w:r>
        <w:rPr>
          <w:rFonts w:ascii="Times New Roman" w:hAnsi="Times New Roman"/>
          <w:vanish/>
          <w:sz w:val="24"/>
        </w:rPr>
        <w:t>}</w:t>
      </w:r>
      <w:r>
        <w:rPr>
          <w:rFonts w:ascii="Times New Roman" w:hAnsi="Times New Roman"/>
          <w:sz w:val="24"/>
        </w:rPr>
        <w:t xml:space="preserve">n verschiedene </w:t>
      </w:r>
      <w:r>
        <w:rPr>
          <w:rFonts w:ascii="Times New Roman" w:hAnsi="Times New Roman"/>
          <w:vanish/>
          <w:sz w:val="24"/>
        </w:rPr>
        <w:t>1{</w:t>
      </w:r>
      <w:r>
        <w:rPr>
          <w:rFonts w:ascii="Times New Roman" w:hAnsi="Times New Roman"/>
          <w:sz w:val="24"/>
        </w:rPr>
        <w:t>Werke</w:t>
      </w:r>
      <w:r>
        <w:rPr>
          <w:rFonts w:ascii="Times New Roman" w:hAnsi="Times New Roman"/>
          <w:vanish/>
          <w:sz w:val="24"/>
        </w:rPr>
        <w:t>}]s</w:t>
      </w:r>
      <w:r>
        <w:rPr>
          <w:rFonts w:ascii="Times New Roman" w:hAnsi="Times New Roman"/>
          <w:sz w:val="24"/>
        </w:rPr>
        <w:t xml:space="preserve">, Schriften und </w:t>
      </w:r>
      <w:r>
        <w:rPr>
          <w:rFonts w:ascii="Times New Roman" w:hAnsi="Times New Roman"/>
          <w:vanish/>
          <w:sz w:val="24"/>
        </w:rPr>
        <w:t>s[</w:t>
      </w:r>
      <w:r>
        <w:rPr>
          <w:rFonts w:ascii="Times New Roman" w:hAnsi="Times New Roman"/>
          <w:sz w:val="24"/>
        </w:rPr>
        <w:t>Subskriptionsliste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Kunst und Wissenschaft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37134 - 37139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901/37134 - 37139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Nr.242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Bestimmungen über die </w:t>
      </w:r>
      <w:r>
        <w:rPr>
          <w:rFonts w:ascii="Times New Roman" w:hAnsi="Times New Roman"/>
          <w:vanish/>
          <w:sz w:val="24"/>
        </w:rPr>
        <w:t>s[2{</w:t>
      </w:r>
      <w:r>
        <w:rPr>
          <w:rFonts w:ascii="Times New Roman" w:hAnsi="Times New Roman"/>
          <w:sz w:val="24"/>
        </w:rPr>
        <w:t>Entleihung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n, Handschriften pp. aus </w:t>
      </w:r>
      <w:r>
        <w:rPr>
          <w:rFonts w:ascii="Times New Roman" w:hAnsi="Times New Roman"/>
          <w:vanish/>
          <w:sz w:val="24"/>
        </w:rPr>
        <w:t>s[2{</w:t>
      </w:r>
      <w:r>
        <w:rPr>
          <w:rFonts w:ascii="Times New Roman" w:hAnsi="Times New Roman"/>
          <w:sz w:val="24"/>
        </w:rPr>
        <w:t>fremde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en, für diesseitige Gelehrte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07.1875 - 09.1911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37145 - 37167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w:t>
      </w:r>
      <w:r>
        <w:rPr>
          <w:rFonts w:ascii="Times New Roman" w:hAnsi="Times New Roman"/>
          <w:sz w:val="24"/>
        </w:rPr>
        <w:t>/37145 - 37167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Nr.242 Bd.22-44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30126 - 30129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Gesuche diesseitiger Gelehrter um leihweise Herbeischaffung von </w:t>
      </w:r>
      <w:r>
        <w:rPr>
          <w:rFonts w:ascii="Times New Roman" w:hAnsi="Times New Roman"/>
          <w:vanish/>
          <w:sz w:val="24"/>
        </w:rPr>
        <w:t>s[</w:t>
      </w:r>
      <w:r>
        <w:rPr>
          <w:rFonts w:ascii="Times New Roman" w:hAnsi="Times New Roman"/>
          <w:sz w:val="24"/>
        </w:rPr>
        <w:t>Büchern</w:t>
      </w:r>
      <w:r>
        <w:rPr>
          <w:rFonts w:ascii="Times New Roman" w:hAnsi="Times New Roman"/>
          <w:vanish/>
          <w:sz w:val="24"/>
        </w:rPr>
        <w:t>]s</w:t>
      </w:r>
      <w:r>
        <w:rPr>
          <w:rFonts w:ascii="Times New Roman" w:hAnsi="Times New Roman"/>
          <w:sz w:val="24"/>
        </w:rPr>
        <w:t xml:space="preserve"> und Manuscripten aus </w:t>
      </w:r>
      <w:r>
        <w:rPr>
          <w:rFonts w:ascii="Times New Roman" w:hAnsi="Times New Roman"/>
          <w:vanish/>
          <w:sz w:val="24"/>
        </w:rPr>
        <w:t>s[2{</w:t>
      </w:r>
      <w:r>
        <w:rPr>
          <w:rFonts w:ascii="Times New Roman" w:hAnsi="Times New Roman"/>
          <w:sz w:val="24"/>
        </w:rPr>
        <w:t>auswärtige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03.1870 - 12.1879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37168 - 37217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901/37168 - 37217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Nr.242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9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30129 - 30134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Gesuche um </w:t>
      </w:r>
      <w:r>
        <w:rPr>
          <w:rFonts w:ascii="Times New Roman" w:hAnsi="Times New Roman"/>
          <w:vanish/>
          <w:sz w:val="24"/>
        </w:rPr>
        <w:t>s[2{</w:t>
      </w:r>
      <w:r>
        <w:rPr>
          <w:rFonts w:ascii="Times New Roman" w:hAnsi="Times New Roman"/>
          <w:sz w:val="24"/>
        </w:rPr>
        <w:t>Beschaffung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n etc. aus </w:t>
      </w:r>
      <w:r>
        <w:rPr>
          <w:rFonts w:ascii="Times New Roman" w:hAnsi="Times New Roman"/>
          <w:vanish/>
          <w:sz w:val="24"/>
        </w:rPr>
        <w:t>s[2{o[</w:t>
      </w:r>
      <w:r>
        <w:rPr>
          <w:rFonts w:ascii="Times New Roman" w:hAnsi="Times New Roman"/>
          <w:sz w:val="24"/>
        </w:rPr>
        <w:t>französisch</w:t>
      </w:r>
      <w:r>
        <w:rPr>
          <w:rFonts w:ascii="Times New Roman" w:hAnsi="Times New Roman"/>
          <w:vanish/>
          <w:sz w:val="24"/>
        </w:rPr>
        <w:t>]o</w:t>
      </w:r>
      <w:r>
        <w:rPr>
          <w:rFonts w:ascii="Times New Roman" w:hAnsi="Times New Roman"/>
          <w:sz w:val="24"/>
        </w:rPr>
        <w:t>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01.1880 - 05.06.1899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49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37218 - 37225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901/37218 - 37225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Nr.242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Gesuche um </w:t>
      </w:r>
      <w:r>
        <w:rPr>
          <w:rFonts w:ascii="Times New Roman" w:hAnsi="Times New Roman"/>
          <w:vanish/>
          <w:sz w:val="24"/>
        </w:rPr>
        <w:t>s[2{</w:t>
      </w:r>
      <w:r>
        <w:rPr>
          <w:rFonts w:ascii="Times New Roman" w:hAnsi="Times New Roman"/>
          <w:sz w:val="24"/>
        </w:rPr>
        <w:t>Beschaffung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n</w:t>
      </w:r>
      <w:r>
        <w:rPr>
          <w:rFonts w:ascii="Times New Roman" w:hAnsi="Times New Roman"/>
          <w:vanish/>
          <w:sz w:val="24"/>
        </w:rPr>
        <w:t xml:space="preserve"> </w:t>
      </w:r>
      <w:r>
        <w:rPr>
          <w:rFonts w:ascii="Times New Roman" w:hAnsi="Times New Roman"/>
          <w:sz w:val="24"/>
        </w:rPr>
        <w:t xml:space="preserve">etc. aus </w:t>
      </w:r>
      <w:r>
        <w:rPr>
          <w:rFonts w:ascii="Times New Roman" w:hAnsi="Times New Roman"/>
          <w:vanish/>
          <w:sz w:val="24"/>
        </w:rPr>
        <w:t>s[2{o[</w:t>
      </w:r>
      <w:r>
        <w:rPr>
          <w:rFonts w:ascii="Times New Roman" w:hAnsi="Times New Roman"/>
          <w:sz w:val="24"/>
        </w:rPr>
        <w:t>italien</w:t>
      </w:r>
      <w:r>
        <w:rPr>
          <w:rFonts w:ascii="Times New Roman" w:hAnsi="Times New Roman"/>
          <w:vanish/>
          <w:sz w:val="24"/>
        </w:rPr>
        <w:t>]o</w:t>
      </w:r>
      <w:r>
        <w:rPr>
          <w:rFonts w:ascii="Times New Roman" w:hAnsi="Times New Roman"/>
          <w:sz w:val="24"/>
        </w:rPr>
        <w:t>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01.1880 - 07.1895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37226 - 37247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901/37226 - 37247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10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30135 - 30137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Gesuche auswärtiger Gelehrter um Mitteilung von Werken und Manuscripten aus diesseitigen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en, Benutzung von Archiven pp.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01.1870 - 09.1899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37286 - 37293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901/37286 - 37293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w:t>
      </w:r>
      <w:r>
        <w:rPr>
          <w:rFonts w:ascii="Times New Roman" w:hAnsi="Times New Roman"/>
          <w:sz w:val="24"/>
        </w:rPr>
        <w:t>me 30141, 30142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t[</w:t>
      </w:r>
      <w:r>
        <w:rPr>
          <w:rFonts w:ascii="Times New Roman" w:hAnsi="Times New Roman"/>
          <w:sz w:val="24"/>
        </w:rPr>
        <w:t>Monumenta Germaniae historica</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03.1875 - 12.1906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37294 - 37300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901/37294 - 37300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Nord-Amerika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den </w:t>
      </w:r>
      <w:r>
        <w:rPr>
          <w:rFonts w:ascii="Times New Roman" w:hAnsi="Times New Roman"/>
          <w:vanish/>
          <w:sz w:val="24"/>
        </w:rPr>
        <w:t>o[</w:t>
      </w:r>
      <w:r>
        <w:rPr>
          <w:rFonts w:ascii="Times New Roman" w:hAnsi="Times New Roman"/>
          <w:sz w:val="24"/>
        </w:rPr>
        <w:t>V.</w:t>
      </w:r>
      <w:r>
        <w:rPr>
          <w:rFonts w:ascii="Times New Roman" w:hAnsi="Times New Roman"/>
          <w:vanish/>
          <w:sz w:val="24"/>
        </w:rPr>
        <w:t>&lt;ereinigte&gt;</w:t>
      </w:r>
      <w:r>
        <w:rPr>
          <w:rFonts w:ascii="Times New Roman" w:hAnsi="Times New Roman"/>
          <w:sz w:val="24"/>
        </w:rPr>
        <w:t xml:space="preserve"> St.</w:t>
      </w:r>
      <w:r>
        <w:rPr>
          <w:rFonts w:ascii="Times New Roman" w:hAnsi="Times New Roman"/>
          <w:vanish/>
          <w:sz w:val="24"/>
        </w:rPr>
        <w:t>&lt;aaten&gt;</w:t>
      </w:r>
      <w:r>
        <w:rPr>
          <w:rFonts w:ascii="Times New Roman" w:hAnsi="Times New Roman"/>
          <w:sz w:val="24"/>
        </w:rPr>
        <w:t xml:space="preserve"> von Amerika</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01.1888 - 05.1914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37301 - 37302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901/37301 - 37302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Belgien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30142, 30143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07.1888 - 10.1908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37303 - 37312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901/37303 - 37312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England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30143, 30144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11.1887 - 07.1911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10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37313 - 37327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901/37313 - 37327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Frankreich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12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30144; 30145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06.1887 - 12.1912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Italien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02.1888 - 12.1912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37329, 37330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901/37329, 37330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Niederlande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den </w:t>
      </w:r>
      <w:r>
        <w:rPr>
          <w:rFonts w:ascii="Times New Roman" w:hAnsi="Times New Roman"/>
          <w:vanish/>
          <w:sz w:val="24"/>
        </w:rPr>
        <w:t>o[</w:t>
      </w:r>
      <w:r>
        <w:rPr>
          <w:rFonts w:ascii="Times New Roman" w:hAnsi="Times New Roman"/>
          <w:sz w:val="24"/>
        </w:rPr>
        <w:t>Niederlande</w:t>
      </w:r>
      <w:r>
        <w:rPr>
          <w:rFonts w:ascii="Times New Roman" w:hAnsi="Times New Roman"/>
          <w:vanish/>
          <w:sz w:val="24"/>
        </w:rPr>
        <w:t>]o</w:t>
      </w:r>
      <w:r>
        <w:rPr>
          <w:rFonts w:ascii="Times New Roman" w:hAnsi="Times New Roman"/>
          <w:sz w:val="24"/>
        </w:rPr>
        <w:t xml:space="preserve">n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02.1888 - 29.02.1912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Österreich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Österreich</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06.1888 - 12.1900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Rußland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06.1888 - 12.1901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Nr.256 Türkei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Übersendung </w:t>
      </w:r>
      <w:r>
        <w:rPr>
          <w:rFonts w:ascii="Times New Roman" w:hAnsi="Times New Roman"/>
          <w:vanish/>
          <w:sz w:val="24"/>
        </w:rPr>
        <w:t>s[2{</w:t>
      </w:r>
      <w:r>
        <w:rPr>
          <w:rFonts w:ascii="Times New Roman" w:hAnsi="Times New Roman"/>
          <w:sz w:val="24"/>
        </w:rPr>
        <w:t>wiss</w:t>
      </w:r>
      <w:r>
        <w:rPr>
          <w:rFonts w:ascii="Times New Roman" w:hAnsi="Times New Roman"/>
          <w:sz w:val="24"/>
        </w:rPr>
        <w:t>enschaftliche</w:t>
      </w:r>
      <w:r>
        <w:rPr>
          <w:rFonts w:ascii="Times New Roman" w:hAnsi="Times New Roman"/>
          <w:vanish/>
          <w:sz w:val="24"/>
        </w:rPr>
        <w:t>&lt;s&gt;}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Werk</w:t>
      </w:r>
      <w:r>
        <w:rPr>
          <w:rFonts w:ascii="Times New Roman" w:hAnsi="Times New Roman"/>
          <w:vanish/>
          <w:sz w:val="24"/>
        </w:rPr>
        <w:t>}]s</w:t>
      </w:r>
      <w:r>
        <w:rPr>
          <w:rFonts w:ascii="Times New Roman" w:hAnsi="Times New Roman"/>
          <w:sz w:val="24"/>
        </w:rPr>
        <w:t>e</w:t>
      </w:r>
      <w:r>
        <w:rPr>
          <w:rFonts w:ascii="Times New Roman" w:hAnsi="Times New Roman"/>
          <w:vanish/>
          <w:sz w:val="24"/>
        </w:rPr>
        <w:t>]s</w:t>
      </w:r>
      <w:r>
        <w:rPr>
          <w:rFonts w:ascii="Times New Roman" w:hAnsi="Times New Roman"/>
          <w:sz w:val="24"/>
        </w:rPr>
        <w:t xml:space="preserve"> aus der </w:t>
      </w:r>
      <w:r>
        <w:rPr>
          <w:rFonts w:ascii="Times New Roman" w:hAnsi="Times New Roman"/>
          <w:vanish/>
          <w:sz w:val="24"/>
        </w:rPr>
        <w:t>o[</w:t>
      </w:r>
      <w:r>
        <w:rPr>
          <w:rFonts w:ascii="Times New Roman" w:hAnsi="Times New Roman"/>
          <w:sz w:val="24"/>
        </w:rPr>
        <w:t>Türkei</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umgekehrt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08.1889 - 10.1894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37381 - 37384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901/37381 - 37384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der Werke </w:t>
      </w:r>
      <w:r>
        <w:rPr>
          <w:rFonts w:ascii="Times New Roman" w:hAnsi="Times New Roman"/>
          <w:vanish/>
          <w:sz w:val="24"/>
        </w:rPr>
        <w:t>p[3{</w:t>
      </w:r>
      <w:r>
        <w:rPr>
          <w:rFonts w:ascii="Times New Roman" w:hAnsi="Times New Roman"/>
          <w:sz w:val="24"/>
        </w:rPr>
        <w:t>König</w:t>
      </w:r>
      <w:r>
        <w:rPr>
          <w:rFonts w:ascii="Times New Roman" w:hAnsi="Times New Roman"/>
          <w:vanish/>
          <w:sz w:val="24"/>
        </w:rPr>
        <w:t>&lt; von Preußen&gt;}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Friedrich II.</w:t>
      </w:r>
      <w:r>
        <w:rPr>
          <w:rFonts w:ascii="Times New Roman" w:hAnsi="Times New Roman"/>
          <w:vanish/>
          <w:sz w:val="24"/>
        </w:rPr>
        <w:t>}]p</w:t>
      </w:r>
      <w:r>
        <w:rPr>
          <w:rFonts w:ascii="Times New Roman" w:hAnsi="Times New Roman"/>
          <w:sz w:val="24"/>
        </w:rPr>
        <w:t xml:space="preserve"> durch die hiesige Königl. Akademie der Wissenschaften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07.1874 - 12.1910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37385, 37386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901/37385, 37386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Nr.287a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der politischen Korrespondenz </w:t>
      </w:r>
      <w:r>
        <w:rPr>
          <w:rFonts w:ascii="Times New Roman" w:hAnsi="Times New Roman"/>
          <w:vanish/>
          <w:sz w:val="24"/>
        </w:rPr>
        <w:t>p[3{</w:t>
      </w:r>
      <w:r>
        <w:rPr>
          <w:rFonts w:ascii="Times New Roman" w:hAnsi="Times New Roman"/>
          <w:sz w:val="24"/>
        </w:rPr>
        <w:t>König</w:t>
      </w:r>
      <w:r>
        <w:rPr>
          <w:rFonts w:ascii="Times New Roman" w:hAnsi="Times New Roman"/>
          <w:vanish/>
          <w:sz w:val="24"/>
        </w:rPr>
        <w:t>&lt; von Preußen&gt;}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 xml:space="preserve">Friedrich </w:t>
      </w:r>
      <w:r>
        <w:rPr>
          <w:rFonts w:ascii="Times New Roman" w:hAnsi="Times New Roman"/>
          <w:sz w:val="24"/>
        </w:rPr>
        <w:t>II.</w:t>
      </w:r>
      <w:r>
        <w:rPr>
          <w:rFonts w:ascii="Times New Roman" w:hAnsi="Times New Roman"/>
          <w:vanish/>
          <w:sz w:val="24"/>
        </w:rPr>
        <w:t>}]p</w:t>
      </w:r>
      <w:r>
        <w:rPr>
          <w:rFonts w:ascii="Times New Roman" w:hAnsi="Times New Roman"/>
          <w:sz w:val="24"/>
        </w:rPr>
        <w:t xml:space="preserve"> durch die hiesige Königl. Akademie der Wissenschaften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06.1877 - 01.1894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37529 - 37532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901/37529 - 37532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Nr.389 adh.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30169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Erwerbung</w:t>
      </w:r>
      <w:r>
        <w:rPr>
          <w:rFonts w:ascii="Times New Roman" w:hAnsi="Times New Roman"/>
          <w:vanish/>
          <w:sz w:val="24"/>
        </w:rPr>
        <w:t>}</w:t>
      </w:r>
      <w:r>
        <w:rPr>
          <w:rFonts w:ascii="Times New Roman" w:hAnsi="Times New Roman"/>
          <w:sz w:val="24"/>
        </w:rPr>
        <w:t xml:space="preserve"> wertvoller Handschriften für deutsche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01.1883 - 04.1904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37584 - 37587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901/37584 - 37587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30174, 30175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Den von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r>
        <w:rPr>
          <w:rFonts w:ascii="Times New Roman" w:hAnsi="Times New Roman"/>
          <w:sz w:val="24"/>
        </w:rPr>
        <w:t xml:space="preserve"> in Vorschlag gebrachten nationalen </w:t>
      </w:r>
      <w:r>
        <w:rPr>
          <w:rFonts w:ascii="Times New Roman" w:hAnsi="Times New Roman"/>
          <w:vanish/>
          <w:sz w:val="24"/>
        </w:rPr>
        <w:t>s[</w:t>
      </w:r>
      <w:r>
        <w:rPr>
          <w:rFonts w:ascii="Times New Roman" w:hAnsi="Times New Roman"/>
          <w:sz w:val="24"/>
        </w:rPr>
        <w:t>Austausch von Werken der Kunst und Wissenschaft und 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 xml:space="preserve">06.1873 - </w:t>
      </w:r>
      <w:r>
        <w:rPr>
          <w:rFonts w:ascii="Times New Roman" w:hAnsi="Times New Roman"/>
          <w:sz w:val="24"/>
        </w:rPr>
        <w:t>12.1905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37780 - 37783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901/37780 - 37783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30201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Zuwendung testamentarischer Vermächtnisse und </w:t>
      </w:r>
      <w:r>
        <w:rPr>
          <w:rFonts w:ascii="Times New Roman" w:hAnsi="Times New Roman"/>
          <w:vanish/>
          <w:sz w:val="24"/>
        </w:rPr>
        <w:t>s[</w:t>
      </w:r>
      <w:r>
        <w:rPr>
          <w:rFonts w:ascii="Times New Roman" w:hAnsi="Times New Roman"/>
          <w:sz w:val="24"/>
        </w:rPr>
        <w:t>Nachlässe</w:t>
      </w:r>
      <w:r>
        <w:rPr>
          <w:rFonts w:ascii="Times New Roman" w:hAnsi="Times New Roman"/>
          <w:vanish/>
          <w:sz w:val="24"/>
        </w:rPr>
        <w:t>]s</w:t>
      </w:r>
      <w:r>
        <w:rPr>
          <w:rFonts w:ascii="Times New Roman" w:hAnsi="Times New Roman"/>
          <w:sz w:val="24"/>
        </w:rPr>
        <w:t xml:space="preserve"> pp. an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02.1888 - 10.1907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37876, 37877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901/37876, 37877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30218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w:t>
      </w:r>
      <w:r>
        <w:rPr>
          <w:rFonts w:ascii="Times New Roman" w:hAnsi="Times New Roman"/>
          <w:vanish/>
          <w:sz w:val="24"/>
        </w:rPr>
        <w:t>s[</w:t>
      </w:r>
      <w:r>
        <w:rPr>
          <w:rFonts w:ascii="Times New Roman" w:hAnsi="Times New Roman"/>
          <w:sz w:val="24"/>
        </w:rPr>
        <w:t xml:space="preserve">Austausch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 xml:space="preserve"> mit der vizeköniglichen Bibliothek in </w:t>
      </w:r>
      <w:r>
        <w:rPr>
          <w:rFonts w:ascii="Times New Roman" w:hAnsi="Times New Roman"/>
          <w:vanish/>
          <w:sz w:val="24"/>
        </w:rPr>
        <w:t>o[</w:t>
      </w:r>
      <w:r>
        <w:rPr>
          <w:rFonts w:ascii="Times New Roman" w:hAnsi="Times New Roman"/>
          <w:sz w:val="24"/>
        </w:rPr>
        <w:t>Kairo</w:t>
      </w:r>
      <w:r>
        <w:rPr>
          <w:rFonts w:ascii="Times New Roman" w:hAnsi="Times New Roman"/>
          <w:vanish/>
          <w:sz w:val="24"/>
        </w:rPr>
        <w:t>]o</w:t>
      </w:r>
      <w:r>
        <w:rPr>
          <w:rFonts w:ascii="Times New Roman" w:hAnsi="Times New Roman"/>
          <w:sz w:val="24"/>
        </w:rPr>
        <w:t xml:space="preserve"> und die </w:t>
      </w:r>
      <w:r>
        <w:rPr>
          <w:rFonts w:ascii="Times New Roman" w:hAnsi="Times New Roman"/>
          <w:vanish/>
          <w:sz w:val="24"/>
        </w:rPr>
        <w:t>s[2{</w:t>
      </w:r>
      <w:r>
        <w:rPr>
          <w:rFonts w:ascii="Times New Roman" w:hAnsi="Times New Roman"/>
          <w:sz w:val="24"/>
        </w:rPr>
        <w:t>Entleihung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n aus derselben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11.1883 - 10.1908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70166, 3802</w:t>
      </w:r>
      <w:r>
        <w:rPr>
          <w:rFonts w:ascii="Times New Roman" w:hAnsi="Times New Roman"/>
          <w:sz w:val="24"/>
        </w:rPr>
        <w:t>9 - 38035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901/70166, 38029 - 38035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Bibliothekswesen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09.1878 - 05.1913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38036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901/38036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Nr.547a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Reichsbibliothek</w:t>
      </w:r>
      <w:r>
        <w:rPr>
          <w:rFonts w:ascii="Times New Roman" w:hAnsi="Times New Roman"/>
          <w:vanish/>
          <w:sz w:val="24"/>
        </w:rPr>
        <w:t>]k</w:t>
      </w:r>
      <w:r>
        <w:rPr>
          <w:rFonts w:ascii="Times New Roman" w:hAnsi="Times New Roman"/>
          <w:sz w:val="24"/>
        </w:rPr>
        <w:t xml:space="preserve"> (Zentralbibliothek)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01.1911 - 03.1913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1773 (vorläufige Nr.)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901/1773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24, S. 32 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Wiederherstellung der </w:t>
      </w:r>
      <w:r>
        <w:rPr>
          <w:rFonts w:ascii="Times New Roman" w:hAnsi="Times New Roman"/>
          <w:vanish/>
          <w:sz w:val="24"/>
        </w:rPr>
        <w:t>k[1{</w:t>
      </w:r>
      <w:r>
        <w:rPr>
          <w:rFonts w:ascii="Times New Roman" w:hAnsi="Times New Roman"/>
          <w:sz w:val="24"/>
        </w:rPr>
        <w:t>Universitätsbibliothek</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Löwen/</w:t>
      </w:r>
      <w:r>
        <w:rPr>
          <w:rFonts w:ascii="Times New Roman" w:hAnsi="Times New Roman"/>
          <w:vanish/>
          <w:sz w:val="24"/>
        </w:rPr>
        <w:t>o[</w:t>
      </w:r>
      <w:r>
        <w:rPr>
          <w:rFonts w:ascii="Times New Roman" w:hAnsi="Times New Roman"/>
          <w:sz w:val="24"/>
        </w:rPr>
        <w:t>Belgien</w:t>
      </w:r>
      <w:r>
        <w:rPr>
          <w:rFonts w:ascii="Times New Roman" w:hAnsi="Times New Roman"/>
          <w:vanish/>
          <w:sz w:val="24"/>
        </w:rPr>
        <w:t>]o]o}]k</w:t>
      </w:r>
      <w:r>
        <w:rPr>
          <w:rFonts w:ascii="Times New Roman" w:hAnsi="Times New Roman"/>
          <w:sz w:val="24"/>
        </w:rPr>
        <w:t xml:space="preserve"> (Verpflichtung für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aus dem Versailler Friedensvertrag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w:t>
      </w:r>
      <w:r>
        <w:rPr>
          <w:rFonts w:ascii="Times New Roman" w:hAnsi="Times New Roman"/>
          <w:sz w:val="24"/>
        </w:rPr>
        <w:t>htsabteilung \ Militaria,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29087 - 29101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901/29087 - 29101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128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25, S. 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29107, 29108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Austausch von kriegswissenschaftlichen Werken, Generalstabskarten usw. mit anderen Staaten und </w:t>
      </w:r>
      <w:r>
        <w:rPr>
          <w:rFonts w:ascii="Times New Roman" w:hAnsi="Times New Roman"/>
          <w:vanish/>
          <w:sz w:val="24"/>
        </w:rPr>
        <w:t>s[2{</w:t>
      </w:r>
      <w:r>
        <w:rPr>
          <w:rFonts w:ascii="Times New Roman" w:hAnsi="Times New Roman"/>
          <w:sz w:val="24"/>
        </w:rPr>
        <w:t>kriegswissenschaftliche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Publikation</w:t>
      </w:r>
      <w:r>
        <w:rPr>
          <w:rFonts w:ascii="Times New Roman" w:hAnsi="Times New Roman"/>
          <w:vanish/>
          <w:sz w:val="24"/>
        </w:rPr>
        <w:t>}]s</w:t>
      </w:r>
      <w:r>
        <w:rPr>
          <w:rFonts w:ascii="Times New Roman" w:hAnsi="Times New Roman"/>
          <w:sz w:val="24"/>
        </w:rPr>
        <w:t>en überhaupt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1868 - 1912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Nachrichten \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32531, 32532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901/32531, 32532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26,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29564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Nachrichten über die </w:t>
      </w:r>
      <w:r>
        <w:rPr>
          <w:rFonts w:ascii="Times New Roman" w:hAnsi="Times New Roman"/>
          <w:vanish/>
          <w:sz w:val="24"/>
        </w:rPr>
        <w:t>s[</w:t>
      </w:r>
      <w:r>
        <w:rPr>
          <w:rFonts w:ascii="Times New Roman" w:hAnsi="Times New Roman"/>
          <w:sz w:val="24"/>
        </w:rPr>
        <w:t xml:space="preserve">Besteuerung der </w:t>
      </w:r>
      <w:r>
        <w:rPr>
          <w:rFonts w:ascii="Times New Roman" w:hAnsi="Times New Roman"/>
          <w:vanish/>
          <w:sz w:val="24"/>
        </w:rPr>
        <w:t>s[</w:t>
      </w:r>
      <w:r>
        <w:rPr>
          <w:rFonts w:ascii="Times New Roman" w:hAnsi="Times New Roman"/>
          <w:sz w:val="24"/>
        </w:rPr>
        <w:t>Zeitung</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Anzeigen</w:t>
      </w:r>
      <w:r>
        <w:rPr>
          <w:rFonts w:ascii="Times New Roman" w:hAnsi="Times New Roman"/>
          <w:sz w:val="24"/>
        </w:rPr>
        <w:t>blätter</w:t>
      </w:r>
      <w:r>
        <w:rPr>
          <w:rFonts w:ascii="Times New Roman" w:hAnsi="Times New Roman"/>
          <w:vanish/>
          <w:sz w:val="24"/>
        </w:rPr>
        <w:t>]s]s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03.1851 - 12.1908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32759 - 32762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901/32759 - 32762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26,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29499/1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r>
        <w:rPr>
          <w:rFonts w:ascii="Times New Roman" w:hAnsi="Times New Roman"/>
          <w:sz w:val="24"/>
        </w:rPr>
        <w:t xml:space="preserve"> und </w:t>
      </w:r>
      <w:r>
        <w:rPr>
          <w:rFonts w:ascii="Times New Roman" w:hAnsi="Times New Roman"/>
          <w:vanish/>
          <w:sz w:val="24"/>
        </w:rPr>
        <w:t>s[2{</w:t>
      </w:r>
      <w:r>
        <w:rPr>
          <w:rFonts w:ascii="Times New Roman" w:hAnsi="Times New Roman"/>
          <w:sz w:val="24"/>
        </w:rPr>
        <w:t>fremde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Staatsdruckereie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09.1866 - 28.02.1919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32940 - 32952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901/32940 - 32952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32</w:t>
      </w:r>
      <w:r>
        <w:rPr>
          <w:rFonts w:ascii="Times New Roman" w:hAnsi="Times New Roman"/>
          <w:sz w:val="24"/>
        </w:rPr>
        <w:tab/>
        <w:t>Die Akte befindet sich jetzt im Geheimen Staatsarchiv Berlin-Dahlem.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26,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29519/1, 29520/1, 29521/1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von den Ministerien für Handel usw. und für öffentliche Arbeiten herausgegebenen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w:t>
      </w:r>
      <w:r>
        <w:rPr>
          <w:rFonts w:ascii="Times New Roman" w:hAnsi="Times New Roman"/>
          <w:sz w:val="24"/>
        </w:rPr>
        <w:t>868 - 04.1921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Polizei,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27448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901/27448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28, S. 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28526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Strafverfolgung des </w:t>
      </w:r>
      <w:r>
        <w:rPr>
          <w:rFonts w:ascii="Times New Roman" w:hAnsi="Times New Roman"/>
          <w:vanish/>
          <w:sz w:val="24"/>
        </w:rPr>
        <w:t>p[5{</w:t>
      </w:r>
      <w:r>
        <w:rPr>
          <w:rFonts w:ascii="Times New Roman" w:hAnsi="Times New Roman"/>
          <w:sz w:val="24"/>
        </w:rPr>
        <w:t>Schriftsteller</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Ernst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Harthern</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Heimat-Polizei,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27460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901/27460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28,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28528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Naturalisation des </w:t>
      </w:r>
      <w:r>
        <w:rPr>
          <w:rFonts w:ascii="Times New Roman" w:hAnsi="Times New Roman"/>
          <w:vanish/>
          <w:sz w:val="24"/>
        </w:rPr>
        <w:t>p[5{</w:t>
      </w:r>
      <w:r>
        <w:rPr>
          <w:rFonts w:ascii="Times New Roman" w:hAnsi="Times New Roman"/>
          <w:sz w:val="24"/>
        </w:rPr>
        <w:t>Schriftsteller</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Arthur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Usthal</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35524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901/35524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28,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Die Wiedereinbürgerung des türki</w:t>
      </w:r>
      <w:r>
        <w:rPr>
          <w:rFonts w:ascii="Times New Roman" w:hAnsi="Times New Roman"/>
          <w:sz w:val="24"/>
        </w:rPr>
        <w:t xml:space="preserve">schen </w:t>
      </w:r>
      <w:r>
        <w:rPr>
          <w:rFonts w:ascii="Times New Roman" w:hAnsi="Times New Roman"/>
          <w:vanish/>
          <w:sz w:val="24"/>
        </w:rPr>
        <w:t>p[5{</w:t>
      </w:r>
      <w:r>
        <w:rPr>
          <w:rFonts w:ascii="Times New Roman" w:hAnsi="Times New Roman"/>
          <w:sz w:val="24"/>
        </w:rPr>
        <w:t>Schriftsteller</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Mehmed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Zeki</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9{</w:t>
      </w:r>
      <w:r>
        <w:rPr>
          <w:rFonts w:ascii="Times New Roman" w:hAnsi="Times New Roman"/>
          <w:sz w:val="24"/>
        </w:rPr>
        <w:t>Nelken</w:t>
      </w:r>
      <w:r>
        <w:rPr>
          <w:rFonts w:ascii="Times New Roman" w:hAnsi="Times New Roman"/>
          <w:vanish/>
          <w:sz w:val="24"/>
        </w:rPr>
        <w:t>}]p</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s.d.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Rechtsabteilung \ </w:t>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33986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s[3{</w:t>
      </w:r>
      <w:r>
        <w:rPr>
          <w:rFonts w:ascii="Times New Roman" w:hAnsi="Times New Roman"/>
          <w:sz w:val="24"/>
        </w:rPr>
        <w:t>preußische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Bestimmungen</w:t>
      </w:r>
      <w:r>
        <w:rPr>
          <w:rFonts w:ascii="Times New Roman" w:hAnsi="Times New Roman"/>
          <w:vanish/>
          <w:sz w:val="24"/>
        </w:rPr>
        <w:t>}</w:t>
      </w:r>
      <w:r>
        <w:rPr>
          <w:rFonts w:ascii="Times New Roman" w:hAnsi="Times New Roman"/>
          <w:sz w:val="24"/>
        </w:rPr>
        <w:t xml:space="preserve"> über die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06.1866 - 12.1931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33987, 33988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901/33987, 33988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Reichsgesetzgebung</w:t>
      </w:r>
      <w:r>
        <w:rPr>
          <w:rFonts w:ascii="Times New Roman" w:hAnsi="Times New Roman"/>
          <w:vanish/>
          <w:sz w:val="24"/>
        </w:rPr>
        <w:t>}</w:t>
      </w:r>
      <w:r>
        <w:rPr>
          <w:rFonts w:ascii="Times New Roman" w:hAnsi="Times New Roman"/>
          <w:sz w:val="24"/>
        </w:rPr>
        <w:t xml:space="preserve"> über die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(Reichsgesetz v. </w:t>
      </w:r>
      <w:r>
        <w:rPr>
          <w:rFonts w:ascii="Times New Roman" w:hAnsi="Times New Roman"/>
          <w:vanish/>
          <w:sz w:val="24"/>
        </w:rPr>
        <w:t>z[</w:t>
      </w:r>
      <w:r>
        <w:rPr>
          <w:rFonts w:ascii="Times New Roman" w:hAnsi="Times New Roman"/>
          <w:sz w:val="24"/>
        </w:rPr>
        <w:t>7.5.1874</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06.1906 - 28.02.1931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verbotene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&lt;, verbotene&gt;]s</w:t>
      </w:r>
      <w:r>
        <w:rPr>
          <w:rFonts w:ascii="Times New Roman" w:hAnsi="Times New Roman"/>
          <w:sz w:val="24"/>
        </w:rPr>
        <w:t>en, Bilder usw. des In- und Auslandes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05.1913 - 12.1931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33990, 33991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901/33990, 33991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Abkommen zur Bekämpfung der Verbreitung </w:t>
      </w:r>
      <w:r>
        <w:rPr>
          <w:rFonts w:ascii="Times New Roman" w:hAnsi="Times New Roman"/>
          <w:vanish/>
          <w:sz w:val="24"/>
        </w:rPr>
        <w:t>s[2{</w:t>
      </w:r>
      <w:r>
        <w:rPr>
          <w:rFonts w:ascii="Times New Roman" w:hAnsi="Times New Roman"/>
          <w:sz w:val="24"/>
        </w:rPr>
        <w:t>unzüchtige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 xml:space="preserve">en vom </w:t>
      </w:r>
      <w:r>
        <w:rPr>
          <w:rFonts w:ascii="Times New Roman" w:hAnsi="Times New Roman"/>
          <w:vanish/>
          <w:sz w:val="24"/>
        </w:rPr>
        <w:t>z[</w:t>
      </w:r>
      <w:r>
        <w:rPr>
          <w:rFonts w:ascii="Times New Roman" w:hAnsi="Times New Roman"/>
          <w:sz w:val="24"/>
        </w:rPr>
        <w:t>4. Mai 1910</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04.1914 - 12.1931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Internationales Vorgehen gegen die Verbreitung </w:t>
      </w:r>
      <w:r>
        <w:rPr>
          <w:rFonts w:ascii="Times New Roman" w:hAnsi="Times New Roman"/>
          <w:vanish/>
          <w:sz w:val="24"/>
        </w:rPr>
        <w:t>s[2{</w:t>
      </w:r>
      <w:r>
        <w:rPr>
          <w:rFonts w:ascii="Times New Roman" w:hAnsi="Times New Roman"/>
          <w:sz w:val="24"/>
        </w:rPr>
        <w:t>unzüchtige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Rotuli der vernichteten </w:t>
      </w:r>
      <w:r>
        <w:rPr>
          <w:rFonts w:ascii="Times New Roman" w:hAnsi="Times New Roman"/>
          <w:sz w:val="24"/>
        </w:rPr>
        <w:t>Aktenbände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s.d.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Nordamerika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01.1908 - 28.02.1930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Südamerika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02.1907 - 01.1924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Das Vorgehen gegen die Verbreit</w:t>
      </w:r>
      <w:r>
        <w:rPr>
          <w:rFonts w:ascii="Times New Roman" w:hAnsi="Times New Roman"/>
          <w:sz w:val="24"/>
        </w:rPr>
        <w:t xml:space="preserve">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Asien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05.1907 - 03.1927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01.1902 - 08.1926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Bulgarien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11.1909 - 09.1926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w:t>
      </w:r>
      <w:r>
        <w:rPr>
          <w:rFonts w:ascii="Times New Roman" w:hAnsi="Times New Roman"/>
          <w:sz w:val="24"/>
        </w:rPr>
        <w:t>.4a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Dänemark</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08.1906 - 11.1931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Danzig</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01.1923 - 10.1926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Bilder usw. (Einzelfälle)</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04.1907 - 03.1931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08.1906 - 28.02.1927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33999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901/33999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Estland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09.1926 - 07.1927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Das Vorgehen gegen d</w:t>
      </w:r>
      <w:r>
        <w:rPr>
          <w:rFonts w:ascii="Times New Roman" w:hAnsi="Times New Roman"/>
          <w:sz w:val="24"/>
        </w:rPr>
        <w:t xml:space="preserve">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Finnland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08.1926 - 09.1926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06.1910 - 12.1929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Griechenland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09.1926 - 09.1926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0z</w:t>
      </w:r>
      <w:r>
        <w:rPr>
          <w:rFonts w:ascii="Times New Roman" w:hAnsi="Times New Roman"/>
          <w:sz w:val="24"/>
        </w:rPr>
        <w:tab/>
        <w:t>R 901/34003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Irland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12.1926 - 03.1930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10.1911 - 06.1931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Bilder usw</w:t>
      </w:r>
      <w:r>
        <w:rPr>
          <w:rFonts w:ascii="Times New Roman" w:hAnsi="Times New Roman"/>
          <w:sz w:val="24"/>
        </w:rPr>
        <w:t xml:space="preserve">. (Einzelfälle) in </w:t>
      </w:r>
      <w:r>
        <w:rPr>
          <w:rFonts w:ascii="Times New Roman" w:hAnsi="Times New Roman"/>
          <w:vanish/>
          <w:sz w:val="24"/>
        </w:rPr>
        <w:t>o[</w:t>
      </w:r>
      <w:r>
        <w:rPr>
          <w:rFonts w:ascii="Times New Roman" w:hAnsi="Times New Roman"/>
          <w:sz w:val="24"/>
        </w:rPr>
        <w:t>Litauen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08.1926 - 08.1926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Lettland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09.1926 - 09.1926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Luxemburg</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01.1902 - 12.1926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Das Vorge</w:t>
      </w:r>
      <w:r>
        <w:rPr>
          <w:rFonts w:ascii="Times New Roman" w:hAnsi="Times New Roman"/>
          <w:sz w:val="24"/>
        </w:rPr>
        <w:t xml:space="preserv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Monaco</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01.1902 - 05.1902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den </w:t>
      </w:r>
      <w:r>
        <w:rPr>
          <w:rFonts w:ascii="Times New Roman" w:hAnsi="Times New Roman"/>
          <w:vanish/>
          <w:sz w:val="24"/>
        </w:rPr>
        <w:t>o[</w:t>
      </w:r>
      <w:r>
        <w:rPr>
          <w:rFonts w:ascii="Times New Roman" w:hAnsi="Times New Roman"/>
          <w:sz w:val="24"/>
        </w:rPr>
        <w:t>Niederlande</w:t>
      </w:r>
      <w:r>
        <w:rPr>
          <w:rFonts w:ascii="Times New Roman" w:hAnsi="Times New Roman"/>
          <w:vanish/>
          <w:sz w:val="24"/>
        </w:rPr>
        <w:t>]o</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08.1912 - 08.1927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Norwegen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10.1926 - 10.1926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Österreich</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05.1906 - 28.02.1926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Polen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10.1926 - 10.1926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w:t>
      </w:r>
      <w:r>
        <w:rPr>
          <w:rFonts w:ascii="Times New Roman" w:hAnsi="Times New Roman"/>
          <w:sz w:val="24"/>
        </w:rPr>
        <w:t>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Portugal</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01.1902 - 09.1926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Rumänien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08.1926 - 29.02.1928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10.1907 - 05.1927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r>
      <w:r>
        <w:rPr>
          <w:rFonts w:ascii="Times New Roman" w:hAnsi="Times New Roman"/>
          <w:sz w:val="24"/>
        </w:rPr>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Schweden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06.1925 - 09.1926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der </w:t>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07.1905 - 08.1926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Spanien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w:t>
      </w:r>
      <w:r>
        <w:rPr>
          <w:rFonts w:ascii="Times New Roman" w:hAnsi="Times New Roman"/>
          <w:sz w:val="24"/>
        </w:rPr>
        <w:t>906 - 09.1926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der </w:t>
      </w:r>
      <w:r>
        <w:rPr>
          <w:rFonts w:ascii="Times New Roman" w:hAnsi="Times New Roman"/>
          <w:vanish/>
          <w:sz w:val="24"/>
        </w:rPr>
        <w:t>o[</w:t>
      </w:r>
      <w:r>
        <w:rPr>
          <w:rFonts w:ascii="Times New Roman" w:hAnsi="Times New Roman"/>
          <w:sz w:val="24"/>
        </w:rPr>
        <w:t>Tschechoslowakei</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09.1920 - 05.1927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Vorgehen gegen die Verbreitung </w:t>
      </w:r>
      <w:r>
        <w:rPr>
          <w:rFonts w:ascii="Times New Roman" w:hAnsi="Times New Roman"/>
          <w:vanish/>
          <w:sz w:val="24"/>
        </w:rPr>
        <w:t>s[2{</w:t>
      </w:r>
      <w:r>
        <w:rPr>
          <w:rFonts w:ascii="Times New Roman" w:hAnsi="Times New Roman"/>
          <w:sz w:val="24"/>
        </w:rPr>
        <w:t>unsittliche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Bilder usw. (Einzelfälle) in </w:t>
      </w:r>
      <w:r>
        <w:rPr>
          <w:rFonts w:ascii="Times New Roman" w:hAnsi="Times New Roman"/>
          <w:vanish/>
          <w:sz w:val="24"/>
        </w:rPr>
        <w:t>o[</w:t>
      </w:r>
      <w:r>
        <w:rPr>
          <w:rFonts w:ascii="Times New Roman" w:hAnsi="Times New Roman"/>
          <w:sz w:val="24"/>
        </w:rPr>
        <w:t>Ungarn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08.1926 - 05.1929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63609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901/63609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Die von den Ministerien für Handel und für öffen</w:t>
      </w:r>
      <w:r>
        <w:rPr>
          <w:rFonts w:ascii="Times New Roman" w:hAnsi="Times New Roman"/>
          <w:sz w:val="24"/>
        </w:rPr>
        <w:t xml:space="preserve">tliche Arbeiten herausgegebenen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01.1861 - 12.1867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Gesuche um </w:t>
      </w:r>
      <w:r>
        <w:rPr>
          <w:rFonts w:ascii="Times New Roman" w:hAnsi="Times New Roman"/>
          <w:vanish/>
          <w:sz w:val="24"/>
        </w:rPr>
        <w:t>s[1{</w:t>
      </w:r>
      <w:r>
        <w:rPr>
          <w:rFonts w:ascii="Times New Roman" w:hAnsi="Times New Roman"/>
          <w:sz w:val="24"/>
        </w:rPr>
        <w:t>Zulassung deutscher</w:t>
      </w:r>
      <w:r>
        <w:rPr>
          <w:rFonts w:ascii="Times New Roman" w:hAnsi="Times New Roman"/>
          <w:vanish/>
          <w:sz w:val="24"/>
        </w:rPr>
        <w:t>}</w:t>
      </w:r>
      <w:r>
        <w:rPr>
          <w:rFonts w:ascii="Times New Roman" w:hAnsi="Times New Roman"/>
          <w:sz w:val="24"/>
        </w:rPr>
        <w:t xml:space="preserve"> Zeitungen, </w:t>
      </w:r>
      <w:r>
        <w:rPr>
          <w:rFonts w:ascii="Times New Roman" w:hAnsi="Times New Roman"/>
          <w:vanish/>
          <w:sz w:val="24"/>
        </w:rPr>
        <w:t>2{</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pp. nach dem Auslande, resp. Freigabe derselben in fremden Staaten. Rotuli der vernichteten Aktenbände 1 - 3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s.d.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Gesuche um </w:t>
      </w:r>
      <w:r>
        <w:rPr>
          <w:rFonts w:ascii="Times New Roman" w:hAnsi="Times New Roman"/>
          <w:vanish/>
          <w:sz w:val="24"/>
        </w:rPr>
        <w:t>s[1{</w:t>
      </w:r>
      <w:r>
        <w:rPr>
          <w:rFonts w:ascii="Times New Roman" w:hAnsi="Times New Roman"/>
          <w:sz w:val="24"/>
        </w:rPr>
        <w:t>Zulassung deutscher</w:t>
      </w:r>
      <w:r>
        <w:rPr>
          <w:rFonts w:ascii="Times New Roman" w:hAnsi="Times New Roman"/>
          <w:vanish/>
          <w:sz w:val="24"/>
        </w:rPr>
        <w:t>}</w:t>
      </w:r>
      <w:r>
        <w:rPr>
          <w:rFonts w:ascii="Times New Roman" w:hAnsi="Times New Roman"/>
          <w:sz w:val="24"/>
        </w:rPr>
        <w:t xml:space="preserve"> Zeitungen, </w:t>
      </w:r>
      <w:r>
        <w:rPr>
          <w:rFonts w:ascii="Times New Roman" w:hAnsi="Times New Roman"/>
          <w:vanish/>
          <w:sz w:val="24"/>
        </w:rPr>
        <w:t>2{</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pp. nach dem Auslande, resp. Freigabe derselben in fremden Staaten, Bd.4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w:t>
      </w:r>
      <w:r>
        <w:rPr>
          <w:rFonts w:ascii="Times New Roman" w:hAnsi="Times New Roman"/>
          <w:sz w:val="24"/>
        </w:rPr>
        <w:t>902 - 01.1907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Unpassende</w:t>
      </w:r>
      <w:r>
        <w:rPr>
          <w:rFonts w:ascii="Times New Roman" w:hAnsi="Times New Roman"/>
          <w:vanish/>
          <w:sz w:val="24"/>
        </w:rPr>
        <w:t>&lt;r&gt;}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Titel</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en und Bildern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03.1886 - 04.1889 ; 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34061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901/34061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29,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29681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Büchern</w:t>
      </w:r>
      <w:r>
        <w:rPr>
          <w:rFonts w:ascii="Times New Roman" w:hAnsi="Times New Roman"/>
          <w:vanish/>
          <w:sz w:val="24"/>
        </w:rPr>
        <w:t>]s</w:t>
      </w:r>
      <w:r>
        <w:rPr>
          <w:rFonts w:ascii="Times New Roman" w:hAnsi="Times New Roman"/>
          <w:sz w:val="24"/>
        </w:rPr>
        <w:t xml:space="preserve"> und Zeitungen zur Bekämpfung von </w:t>
      </w:r>
      <w:r>
        <w:rPr>
          <w:rFonts w:ascii="Times New Roman" w:hAnsi="Times New Roman"/>
          <w:vanish/>
          <w:sz w:val="24"/>
        </w:rPr>
        <w:t>s[2{</w:t>
      </w:r>
      <w:r>
        <w:rPr>
          <w:rFonts w:ascii="Times New Roman" w:hAnsi="Times New Roman"/>
          <w:sz w:val="24"/>
        </w:rPr>
        <w:t>staatsfeindliche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1{&lt;Presse&gt;}]s</w:t>
      </w:r>
      <w:r>
        <w:rPr>
          <w:rFonts w:ascii="Times New Roman" w:hAnsi="Times New Roman"/>
          <w:sz w:val="24"/>
        </w:rPr>
        <w:t xml:space="preserve">insbesondere der </w:t>
      </w:r>
      <w:r>
        <w:rPr>
          <w:rFonts w:ascii="Times New Roman" w:hAnsi="Times New Roman"/>
          <w:vanish/>
          <w:sz w:val="24"/>
        </w:rPr>
        <w:t>s[2{</w:t>
      </w:r>
      <w:r>
        <w:rPr>
          <w:rFonts w:ascii="Times New Roman" w:hAnsi="Times New Roman"/>
          <w:sz w:val="24"/>
        </w:rPr>
        <w:t>Sozialdemokratische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Arbeiterzeitung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01.1891 - 12.1903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Rechtsabteilung \ Rechtssachen,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39925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901/3</w:t>
      </w:r>
      <w:r>
        <w:rPr>
          <w:rFonts w:ascii="Times New Roman" w:hAnsi="Times New Roman"/>
          <w:sz w:val="24"/>
        </w:rPr>
        <w:t>9925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Nr.78 adh.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30506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Druck der </w:t>
      </w:r>
      <w:r>
        <w:rPr>
          <w:rFonts w:ascii="Times New Roman" w:hAnsi="Times New Roman"/>
          <w:vanish/>
          <w:sz w:val="24"/>
        </w:rPr>
        <w:t>t[2{</w:t>
      </w:r>
      <w:r>
        <w:rPr>
          <w:rFonts w:ascii="Times New Roman" w:hAnsi="Times New Roman"/>
          <w:sz w:val="24"/>
        </w:rPr>
        <w:t>Sammlung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Deutsche Auslieferungsverträge</w:t>
      </w:r>
      <w:r>
        <w:rPr>
          <w:rFonts w:ascii="Times New Roman" w:hAnsi="Times New Roman"/>
          <w:vanish/>
          <w:sz w:val="24"/>
        </w:rPr>
        <w:t>}]t</w:t>
      </w:r>
      <w:r>
        <w:rPr>
          <w:rFonts w:ascii="Times New Roman" w:hAnsi="Times New Roman"/>
          <w:sz w:val="24"/>
        </w:rPr>
        <w:t>"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1875</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06.1875 - 03.1881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901/27100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28450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Förderung der von dem </w:t>
      </w:r>
      <w:r>
        <w:rPr>
          <w:rFonts w:ascii="Times New Roman" w:hAnsi="Times New Roman"/>
          <w:vanish/>
          <w:sz w:val="24"/>
        </w:rPr>
        <w:t>p[4{</w:t>
      </w:r>
      <w:r>
        <w:rPr>
          <w:rFonts w:ascii="Times New Roman" w:hAnsi="Times New Roman"/>
          <w:sz w:val="24"/>
        </w:rPr>
        <w:t>Professor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Niemeyer</w:t>
      </w:r>
      <w:r>
        <w:rPr>
          <w:rFonts w:ascii="Times New Roman" w:hAnsi="Times New Roman"/>
          <w:vanish/>
          <w:sz w:val="24"/>
        </w:rPr>
        <w:t>}]p</w:t>
      </w:r>
      <w:r>
        <w:rPr>
          <w:rFonts w:ascii="Times New Roman" w:hAnsi="Times New Roman"/>
          <w:sz w:val="24"/>
        </w:rPr>
        <w:t xml:space="preserve"> herausgegebenen </w:t>
      </w:r>
      <w:r>
        <w:rPr>
          <w:rFonts w:ascii="Times New Roman" w:hAnsi="Times New Roman"/>
          <w:vanish/>
          <w:sz w:val="24"/>
        </w:rPr>
        <w:t>t[</w:t>
      </w:r>
      <w:r>
        <w:rPr>
          <w:rFonts w:ascii="Times New Roman" w:hAnsi="Times New Roman"/>
          <w:sz w:val="24"/>
        </w:rPr>
        <w:t>Zeitschrift für internationales Privat- und (Strafrecht) öffentliches Recht</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07.1901 - 03.1920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26335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901/26335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30556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Prozeß des Reichsfiskus gegen die </w:t>
      </w:r>
      <w:r>
        <w:rPr>
          <w:rFonts w:ascii="Times New Roman" w:hAnsi="Times New Roman"/>
          <w:vanish/>
          <w:sz w:val="24"/>
        </w:rPr>
        <w:t>k[</w:t>
      </w:r>
      <w:r>
        <w:rPr>
          <w:rFonts w:ascii="Times New Roman" w:hAnsi="Times New Roman"/>
          <w:sz w:val="24"/>
        </w:rPr>
        <w:t xml:space="preserve">Vertriebsstelle </w:t>
      </w:r>
      <w:r>
        <w:rPr>
          <w:rFonts w:ascii="Times New Roman" w:hAnsi="Times New Roman"/>
          <w:vanish/>
          <w:sz w:val="24"/>
        </w:rPr>
        <w:t>s[2{</w:t>
      </w:r>
      <w:r>
        <w:rPr>
          <w:rFonts w:ascii="Times New Roman" w:hAnsi="Times New Roman"/>
          <w:sz w:val="24"/>
        </w:rPr>
        <w:t>amtliche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en G.m.b.H.</w:t>
      </w:r>
      <w:r>
        <w:rPr>
          <w:rFonts w:ascii="Times New Roman" w:hAnsi="Times New Roman"/>
          <w:vanish/>
          <w:sz w:val="24"/>
        </w:rPr>
        <w:t>]k</w:t>
      </w:r>
      <w:r>
        <w:rPr>
          <w:rFonts w:ascii="Times New Roman" w:hAnsi="Times New Roman"/>
          <w:sz w:val="24"/>
        </w:rPr>
        <w:t xml:space="preserve"> wegen Irreführung des Publikums durch die Vertreter der "Vertriebsstelle", die sich unrechtmässig amtliche Eigenschaften beilegten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11.1926 - 11.1926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27371 - 27373, 39852/1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901/27371 - 27373, 39852/1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28516, 28517 (39852/1 nicht verfilmt)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Strafverfahren gegen den </w:t>
      </w:r>
      <w:r>
        <w:rPr>
          <w:rFonts w:ascii="Times New Roman" w:hAnsi="Times New Roman"/>
          <w:vanish/>
          <w:sz w:val="24"/>
        </w:rPr>
        <w:t>p[5{</w:t>
      </w:r>
      <w:r>
        <w:rPr>
          <w:rFonts w:ascii="Times New Roman" w:hAnsi="Times New Roman"/>
          <w:sz w:val="24"/>
        </w:rPr>
        <w:t>Schriftsteller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Mertens</w:t>
      </w:r>
      <w:r>
        <w:rPr>
          <w:rFonts w:ascii="Times New Roman" w:hAnsi="Times New Roman"/>
          <w:vanish/>
          <w:sz w:val="24"/>
        </w:rPr>
        <w:t>}]p</w:t>
      </w:r>
      <w:r>
        <w:rPr>
          <w:rFonts w:ascii="Times New Roman" w:hAnsi="Times New Roman"/>
          <w:sz w:val="24"/>
        </w:rPr>
        <w:t xml:space="preserve"> und Gen. (</w:t>
      </w:r>
      <w:r>
        <w:rPr>
          <w:rFonts w:ascii="Times New Roman" w:hAnsi="Times New Roman"/>
          <w:vanish/>
          <w:sz w:val="24"/>
        </w:rPr>
        <w:t>p[2{</w:t>
      </w:r>
      <w:r>
        <w:rPr>
          <w:rFonts w:ascii="Times New Roman" w:hAnsi="Times New Roman"/>
          <w:sz w:val="24"/>
        </w:rPr>
        <w:t>Fritz</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Röttcher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p[4{</w:t>
      </w:r>
      <w:r>
        <w:rPr>
          <w:rFonts w:ascii="Times New Roman" w:hAnsi="Times New Roman"/>
          <w:sz w:val="24"/>
        </w:rPr>
        <w:t>Prof.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Foerster</w:t>
      </w:r>
      <w:r>
        <w:rPr>
          <w:rFonts w:ascii="Times New Roman" w:hAnsi="Times New Roman"/>
          <w:vanish/>
          <w:sz w:val="24"/>
        </w:rPr>
        <w:t>}]p</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11.1926 - 01.1935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901/2737</w:t>
      </w:r>
      <w:r>
        <w:rPr>
          <w:rFonts w:ascii="Times New Roman" w:hAnsi="Times New Roman"/>
          <w:sz w:val="24"/>
        </w:rPr>
        <w:t>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28517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Strafverfahren contra Unbekannt wegen Veröffentlichung der </w:t>
      </w:r>
      <w:r>
        <w:rPr>
          <w:rFonts w:ascii="Times New Roman" w:hAnsi="Times New Roman"/>
          <w:vanish/>
          <w:sz w:val="24"/>
        </w:rPr>
        <w:t>s[</w:t>
      </w:r>
      <w:r>
        <w:rPr>
          <w:rFonts w:ascii="Times New Roman" w:hAnsi="Times New Roman"/>
          <w:sz w:val="24"/>
        </w:rPr>
        <w:t xml:space="preserve">Denkschrift des </w:t>
      </w:r>
      <w:r>
        <w:rPr>
          <w:rFonts w:ascii="Times New Roman" w:hAnsi="Times New Roman"/>
          <w:vanish/>
          <w:sz w:val="24"/>
        </w:rPr>
        <w:t>k[</w:t>
      </w:r>
      <w:r>
        <w:rPr>
          <w:rFonts w:ascii="Times New Roman" w:hAnsi="Times New Roman"/>
          <w:sz w:val="24"/>
        </w:rPr>
        <w:t>Reichswehrministerium</w:t>
      </w:r>
      <w:r>
        <w:rPr>
          <w:rFonts w:ascii="Times New Roman" w:hAnsi="Times New Roman"/>
          <w:vanish/>
          <w:sz w:val="24"/>
        </w:rPr>
        <w:t>]k</w:t>
      </w:r>
      <w:r>
        <w:rPr>
          <w:rFonts w:ascii="Times New Roman" w:hAnsi="Times New Roman"/>
          <w:sz w:val="24"/>
        </w:rPr>
        <w:t>s über den Panzerkreuzer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02.1929 - 04.1930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901/27332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Nr.346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28506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Vereinheitlichung des Rechts des </w:t>
      </w:r>
      <w:r>
        <w:rPr>
          <w:rFonts w:ascii="Times New Roman" w:hAnsi="Times New Roman"/>
          <w:vanish/>
          <w:sz w:val="24"/>
        </w:rPr>
        <w:t>s[</w:t>
      </w:r>
      <w:r>
        <w:rPr>
          <w:rFonts w:ascii="Times New Roman" w:hAnsi="Times New Roman"/>
          <w:sz w:val="24"/>
        </w:rPr>
        <w:t>Verlagsvertrag</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09.1929 - 09.1931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28450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Förderung des vom </w:t>
      </w:r>
      <w:r>
        <w:rPr>
          <w:rFonts w:ascii="Times New Roman" w:hAnsi="Times New Roman"/>
          <w:vanish/>
          <w:sz w:val="24"/>
        </w:rPr>
        <w:t>p[7{</w:t>
      </w:r>
      <w:r>
        <w:rPr>
          <w:rFonts w:ascii="Times New Roman" w:hAnsi="Times New Roman"/>
          <w:sz w:val="24"/>
        </w:rPr>
        <w:t>Geh. Justizrat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Triepel</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6{o[</w:t>
      </w:r>
      <w:r>
        <w:rPr>
          <w:rFonts w:ascii="Times New Roman" w:hAnsi="Times New Roman"/>
          <w:sz w:val="24"/>
        </w:rPr>
        <w:t>Kiel</w:t>
      </w:r>
      <w:r>
        <w:rPr>
          <w:rFonts w:ascii="Times New Roman" w:hAnsi="Times New Roman"/>
          <w:vanish/>
          <w:sz w:val="24"/>
        </w:rPr>
        <w:t>]o}]p</w:t>
      </w:r>
      <w:r>
        <w:rPr>
          <w:rFonts w:ascii="Times New Roman" w:hAnsi="Times New Roman"/>
          <w:sz w:val="24"/>
        </w:rPr>
        <w:t xml:space="preserve"> herausgegebenen </w:t>
      </w:r>
      <w:r>
        <w:rPr>
          <w:rFonts w:ascii="Times New Roman" w:hAnsi="Times New Roman"/>
          <w:vanish/>
          <w:sz w:val="24"/>
        </w:rPr>
        <w:t>t[2{</w:t>
      </w:r>
      <w:r>
        <w:rPr>
          <w:rFonts w:ascii="Times New Roman" w:hAnsi="Times New Roman"/>
          <w:sz w:val="24"/>
        </w:rPr>
        <w:t>Quellenwerk</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1{</w:t>
      </w:r>
      <w:r>
        <w:rPr>
          <w:rFonts w:ascii="Times New Roman" w:hAnsi="Times New Roman"/>
          <w:sz w:val="24"/>
        </w:rPr>
        <w:t>Mart</w:t>
      </w:r>
      <w:r>
        <w:rPr>
          <w:rFonts w:ascii="Times New Roman" w:hAnsi="Times New Roman"/>
          <w:sz w:val="24"/>
        </w:rPr>
        <w:t>ens Nouveau Recueil General de Traites</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04.1914 - 03.1920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27117, 27118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901/27117, 27118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28453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Förderung des von </w:t>
      </w:r>
      <w:r>
        <w:rPr>
          <w:rFonts w:ascii="Times New Roman" w:hAnsi="Times New Roman"/>
          <w:vanish/>
          <w:sz w:val="24"/>
        </w:rPr>
        <w:t>p[</w:t>
      </w:r>
      <w:r>
        <w:rPr>
          <w:rFonts w:ascii="Times New Roman" w:hAnsi="Times New Roman"/>
          <w:sz w:val="24"/>
        </w:rPr>
        <w:t>Roloff</w:t>
      </w:r>
      <w:r>
        <w:rPr>
          <w:rFonts w:ascii="Times New Roman" w:hAnsi="Times New Roman"/>
          <w:vanish/>
          <w:sz w:val="24"/>
        </w:rPr>
        <w:t>]p</w:t>
      </w:r>
      <w:r>
        <w:rPr>
          <w:rFonts w:ascii="Times New Roman" w:hAnsi="Times New Roman"/>
          <w:sz w:val="24"/>
        </w:rPr>
        <w:t xml:space="preserve"> herausgegebenen "</w:t>
      </w:r>
      <w:r>
        <w:rPr>
          <w:rFonts w:ascii="Times New Roman" w:hAnsi="Times New Roman"/>
          <w:vanish/>
          <w:sz w:val="24"/>
        </w:rPr>
        <w:t>t[1{</w:t>
      </w:r>
      <w:r>
        <w:rPr>
          <w:rFonts w:ascii="Times New Roman" w:hAnsi="Times New Roman"/>
          <w:sz w:val="24"/>
        </w:rPr>
        <w:t>Staatsarchiv</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Sammlung und Veröffentlichung von Aktenstücken der Gegenwart</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04.1905 - 09.1915 ; 1918 - 1919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27171 - 27174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901/27171 - 27174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28464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Förderung des von dem </w:t>
      </w:r>
      <w:r>
        <w:rPr>
          <w:rFonts w:ascii="Times New Roman" w:hAnsi="Times New Roman"/>
          <w:vanish/>
          <w:sz w:val="24"/>
        </w:rPr>
        <w:t>p[4{</w:t>
      </w:r>
      <w:r>
        <w:rPr>
          <w:rFonts w:ascii="Times New Roman" w:hAnsi="Times New Roman"/>
          <w:sz w:val="24"/>
        </w:rPr>
        <w:t>Prof. 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Th.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Niemeyer</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6{o[</w:t>
      </w:r>
      <w:r>
        <w:rPr>
          <w:rFonts w:ascii="Times New Roman" w:hAnsi="Times New Roman"/>
          <w:sz w:val="24"/>
        </w:rPr>
        <w:t>Kiel</w:t>
      </w:r>
      <w:r>
        <w:rPr>
          <w:rFonts w:ascii="Times New Roman" w:hAnsi="Times New Roman"/>
          <w:vanish/>
          <w:sz w:val="24"/>
        </w:rPr>
        <w:t>]o}]p</w:t>
      </w:r>
      <w:r>
        <w:rPr>
          <w:rFonts w:ascii="Times New Roman" w:hAnsi="Times New Roman"/>
          <w:sz w:val="24"/>
        </w:rPr>
        <w:t xml:space="preserve"> und dem </w:t>
      </w:r>
      <w:r>
        <w:rPr>
          <w:rFonts w:ascii="Times New Roman" w:hAnsi="Times New Roman"/>
          <w:vanish/>
          <w:sz w:val="24"/>
        </w:rPr>
        <w:t>p[4{</w:t>
      </w:r>
      <w:r>
        <w:rPr>
          <w:rFonts w:ascii="Times New Roman" w:hAnsi="Times New Roman"/>
          <w:sz w:val="24"/>
        </w:rPr>
        <w:t>Dr. jur.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w:t>
      </w:r>
      <w:r>
        <w:rPr>
          <w:rFonts w:ascii="Times New Roman" w:hAnsi="Times New Roman"/>
          <w:sz w:val="24"/>
        </w:rPr>
        <w:t>trupp</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6{o[</w:t>
      </w:r>
      <w:r>
        <w:rPr>
          <w:rFonts w:ascii="Times New Roman" w:hAnsi="Times New Roman"/>
          <w:sz w:val="24"/>
        </w:rPr>
        <w:t>Frankfurt a.M.</w:t>
      </w:r>
      <w:r>
        <w:rPr>
          <w:rFonts w:ascii="Times New Roman" w:hAnsi="Times New Roman"/>
          <w:vanish/>
          <w:sz w:val="24"/>
        </w:rPr>
        <w:t>]o}]p</w:t>
      </w:r>
      <w:r>
        <w:rPr>
          <w:rFonts w:ascii="Times New Roman" w:hAnsi="Times New Roman"/>
          <w:sz w:val="24"/>
        </w:rPr>
        <w:t xml:space="preserve"> herausgegebenen </w:t>
      </w:r>
      <w:r>
        <w:rPr>
          <w:rFonts w:ascii="Times New Roman" w:hAnsi="Times New Roman"/>
          <w:vanish/>
          <w:sz w:val="24"/>
        </w:rPr>
        <w:t>t[1{</w:t>
      </w:r>
      <w:r>
        <w:rPr>
          <w:rFonts w:ascii="Times New Roman" w:hAnsi="Times New Roman"/>
          <w:sz w:val="24"/>
        </w:rPr>
        <w:t>Jahresbuch</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des Völkerrechts</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11.1913 - 01.1920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901/27175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Nr.264a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30, S. 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28464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Förderung der von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Strupp</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6{o[</w:t>
      </w:r>
      <w:r>
        <w:rPr>
          <w:rFonts w:ascii="Times New Roman" w:hAnsi="Times New Roman"/>
          <w:sz w:val="24"/>
        </w:rPr>
        <w:t>Frankfurt a.M.</w:t>
      </w:r>
      <w:r>
        <w:rPr>
          <w:rFonts w:ascii="Times New Roman" w:hAnsi="Times New Roman"/>
          <w:vanish/>
          <w:sz w:val="24"/>
        </w:rPr>
        <w:t>]o}]p</w:t>
      </w:r>
      <w:r>
        <w:rPr>
          <w:rFonts w:ascii="Times New Roman" w:hAnsi="Times New Roman"/>
          <w:sz w:val="24"/>
        </w:rPr>
        <w:t xml:space="preserve"> herausgegebenen </w:t>
      </w:r>
      <w:r>
        <w:rPr>
          <w:rFonts w:ascii="Times New Roman" w:hAnsi="Times New Roman"/>
          <w:vanish/>
          <w:sz w:val="24"/>
        </w:rPr>
        <w:t>t[</w:t>
      </w:r>
      <w:r>
        <w:rPr>
          <w:rFonts w:ascii="Times New Roman" w:hAnsi="Times New Roman"/>
          <w:sz w:val="24"/>
        </w:rPr>
        <w:t>Urkunden zur Geschichte des Völkerrechts</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12.1919 - 03.1920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Rechtsabteilung \ Rechtssachen, Länder \ Europa \ </w:t>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24921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901/24921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32, S. 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28024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Herausgabe von Papieren des </w:t>
      </w:r>
      <w:r>
        <w:rPr>
          <w:rFonts w:ascii="Times New Roman" w:hAnsi="Times New Roman"/>
          <w:vanish/>
          <w:sz w:val="24"/>
        </w:rPr>
        <w:t>p[</w:t>
      </w:r>
      <w:r>
        <w:rPr>
          <w:rFonts w:ascii="Times New Roman" w:hAnsi="Times New Roman"/>
          <w:vanish/>
          <w:sz w:val="24"/>
        </w:rPr>
        <w:t>5{s[</w:t>
      </w:r>
      <w:r>
        <w:rPr>
          <w:rFonts w:ascii="Times New Roman" w:hAnsi="Times New Roman"/>
          <w:sz w:val="24"/>
        </w:rPr>
        <w:t>Schriftsteller</w:t>
      </w:r>
      <w:r>
        <w:rPr>
          <w:rFonts w:ascii="Times New Roman" w:hAnsi="Times New Roman"/>
          <w:vanish/>
          <w:sz w:val="24"/>
        </w:rPr>
        <w:t>]s}</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Friedrich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Ritter von Lama</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04.1918 - 11.1918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 und Presseabteilung \ Allgemeiner Geschäftsverkehr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57625 - 57634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901/57625 - 57634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Deutschland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in Deutschland erscheinenden fremden und </w:t>
      </w:r>
      <w:r>
        <w:rPr>
          <w:rFonts w:ascii="Times New Roman" w:hAnsi="Times New Roman"/>
          <w:vanish/>
          <w:sz w:val="24"/>
        </w:rPr>
        <w:t>s[2{</w:t>
      </w:r>
      <w:r>
        <w:rPr>
          <w:rFonts w:ascii="Times New Roman" w:hAnsi="Times New Roman"/>
          <w:sz w:val="24"/>
        </w:rPr>
        <w:t>fremdsprachliche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Zeitung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11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57635 - 57636, 57638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901/57635 - 57636, 57638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Deutschland 7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fremden Telegraphen-, Nachrichten- und </w:t>
      </w:r>
      <w:r>
        <w:rPr>
          <w:rFonts w:ascii="Times New Roman" w:hAnsi="Times New Roman"/>
          <w:vanish/>
          <w:sz w:val="24"/>
        </w:rPr>
        <w:t>s[</w:t>
      </w:r>
      <w:r>
        <w:rPr>
          <w:rFonts w:ascii="Times New Roman" w:hAnsi="Times New Roman"/>
          <w:sz w:val="24"/>
        </w:rPr>
        <w:t>Propagandainstitut</w:t>
      </w:r>
      <w:r>
        <w:rPr>
          <w:rFonts w:ascii="Times New Roman" w:hAnsi="Times New Roman"/>
          <w:vanish/>
          <w:sz w:val="24"/>
        </w:rPr>
        <w:t>]s</w:t>
      </w:r>
      <w:r>
        <w:rPr>
          <w:rFonts w:ascii="Times New Roman" w:hAnsi="Times New Roman"/>
          <w:sz w:val="24"/>
        </w:rPr>
        <w:t xml:space="preserve">e, </w:t>
      </w:r>
      <w:r>
        <w:rPr>
          <w:rFonts w:ascii="Times New Roman" w:hAnsi="Times New Roman"/>
          <w:vanish/>
          <w:sz w:val="24"/>
        </w:rPr>
        <w:t>s[</w:t>
      </w:r>
      <w:r>
        <w:rPr>
          <w:rFonts w:ascii="Times New Roman" w:hAnsi="Times New Roman"/>
          <w:sz w:val="24"/>
        </w:rPr>
        <w:t>Verlags</w:t>
      </w:r>
      <w:r>
        <w:rPr>
          <w:rFonts w:ascii="Times New Roman" w:hAnsi="Times New Roman"/>
          <w:sz w:val="24"/>
        </w:rPr>
        <w:t>anstalt</w:t>
      </w:r>
      <w:r>
        <w:rPr>
          <w:rFonts w:ascii="Times New Roman" w:hAnsi="Times New Roman"/>
          <w:vanish/>
          <w:sz w:val="24"/>
        </w:rPr>
        <w:t>]s</w:t>
      </w:r>
      <w:r>
        <w:rPr>
          <w:rFonts w:ascii="Times New Roman" w:hAnsi="Times New Roman"/>
          <w:sz w:val="24"/>
        </w:rPr>
        <w:t>en usw. und Korrespondenzen in Deutschland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 und Presseabteilung \ Pressearchiv \ Krieg,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54394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901/54394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 über den 1. Weltkrieg</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 und Presseabteilung \ Pressearchiv \ Krieg, Greuel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54468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 (09.01) /54468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 über Kriegsausschreitungen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 und Presseabteilung \ Pressearchiv \ Kolonie</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54555, 54554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901/54555, 54554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Artikel und </w:t>
      </w:r>
      <w:r>
        <w:rPr>
          <w:rFonts w:ascii="Times New Roman" w:hAnsi="Times New Roman"/>
          <w:vanish/>
          <w:sz w:val="24"/>
        </w:rPr>
        <w:t>s[</w:t>
      </w:r>
      <w:r>
        <w:rPr>
          <w:rFonts w:ascii="Times New Roman" w:hAnsi="Times New Roman"/>
          <w:sz w:val="24"/>
        </w:rPr>
        <w:t>Schriften über Kolonien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1917 - 1920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 und Presseabteilung \ Pressearchiv \ Parlamente, Reichstag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54803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901/54803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Zensurdebatte</w:t>
      </w:r>
      <w:r>
        <w:rPr>
          <w:rFonts w:ascii="Times New Roman" w:hAnsi="Times New Roman"/>
          <w:vanish/>
          <w:sz w:val="24"/>
        </w:rPr>
        <w:t>]s</w:t>
      </w:r>
      <w:r>
        <w:rPr>
          <w:rFonts w:ascii="Times New Roman" w:hAnsi="Times New Roman"/>
          <w:sz w:val="24"/>
        </w:rPr>
        <w:t xml:space="preserve"> im Reichstag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 und Presseabteilung \ Pressearchiv \ Länderparlamente, Preußen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901/54910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34, S. 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Kunst und </w:t>
      </w:r>
      <w:r>
        <w:rPr>
          <w:rFonts w:ascii="Times New Roman" w:hAnsi="Times New Roman"/>
          <w:vanish/>
          <w:sz w:val="24"/>
        </w:rPr>
        <w:t>s[</w:t>
      </w:r>
      <w:r>
        <w:rPr>
          <w:rFonts w:ascii="Times New Roman" w:hAnsi="Times New Roman"/>
          <w:sz w:val="24"/>
        </w:rPr>
        <w:t>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Presseabteilung und Pressearc</w:t>
      </w:r>
      <w:r>
        <w:rPr>
          <w:rFonts w:ascii="Times New Roman" w:hAnsi="Times New Roman"/>
          <w:sz w:val="24"/>
        </w:rPr>
        <w:t>hiv (1927 - 1945) \ Geschäftsakten der Presseabteilung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58160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901/58160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36, S.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Zensurproblem</w:t>
      </w:r>
      <w:r>
        <w:rPr>
          <w:rFonts w:ascii="Times New Roman" w:hAnsi="Times New Roman"/>
          <w:vanish/>
          <w:sz w:val="24"/>
        </w:rPr>
        <w:t>]s</w:t>
      </w:r>
      <w:r>
        <w:rPr>
          <w:rFonts w:ascii="Times New Roman" w:hAnsi="Times New Roman"/>
          <w:sz w:val="24"/>
        </w:rPr>
        <w:t xml:space="preserve"> für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08.1940 - 05.1941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(Sprechregelung, Leitung der deutschen Informationsstellen, Propagandaschriften) \ Allgemeines und Propaganda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69486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901/69486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Verschiffung</w:t>
      </w:r>
      <w:r>
        <w:rPr>
          <w:rFonts w:ascii="Times New Roman" w:hAnsi="Times New Roman"/>
          <w:vanish/>
          <w:sz w:val="24"/>
        </w:rPr>
        <w:t>}</w:t>
      </w:r>
      <w:r>
        <w:rPr>
          <w:rFonts w:ascii="Times New Roman" w:hAnsi="Times New Roman"/>
          <w:sz w:val="24"/>
        </w:rPr>
        <w:t xml:space="preserve"> </w:t>
      </w:r>
      <w:r>
        <w:rPr>
          <w:rFonts w:ascii="Times New Roman" w:hAnsi="Times New Roman"/>
          <w:sz w:val="24"/>
        </w:rPr>
        <w:t xml:space="preserve">von Propagandasendungen, wie Filme und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Tokio</w:t>
      </w:r>
      <w:r>
        <w:rPr>
          <w:rFonts w:ascii="Times New Roman" w:hAnsi="Times New Roman"/>
          <w:vanish/>
          <w:sz w:val="24"/>
        </w:rPr>
        <w:t>]o</w:t>
      </w:r>
      <w:r>
        <w:rPr>
          <w:rFonts w:ascii="Times New Roman" w:hAnsi="Times New Roman"/>
          <w:sz w:val="24"/>
        </w:rPr>
        <w:t xml:space="preserve"> (Japan)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1942 - 1944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 (09.01) /69283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Verschiedenes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w:t>
      </w:r>
      <w:r>
        <w:rPr>
          <w:rFonts w:ascii="Times New Roman" w:hAnsi="Times New Roman"/>
          <w:sz w:val="24"/>
        </w:rPr>
        <w:t>Propagandaschriften für das Ausland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1939 - 1940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69284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901/69284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Verschiedenes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r>
      <w:r>
        <w:rPr>
          <w:rFonts w:ascii="Times New Roman" w:hAnsi="Times New Roman"/>
          <w:vanish/>
          <w:sz w:val="24"/>
        </w:rPr>
        <w:t>s[</w:t>
      </w:r>
      <w:r>
        <w:rPr>
          <w:rFonts w:ascii="Times New Roman" w:hAnsi="Times New Roman"/>
          <w:sz w:val="24"/>
        </w:rPr>
        <w:t>Propagandaschrift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Verschiedenes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r>
      <w:r>
        <w:rPr>
          <w:rFonts w:ascii="Times New Roman" w:hAnsi="Times New Roman"/>
          <w:vanish/>
          <w:sz w:val="24"/>
        </w:rPr>
        <w:t>s[2{</w:t>
      </w:r>
      <w:r>
        <w:rPr>
          <w:rFonts w:ascii="Times New Roman" w:hAnsi="Times New Roman"/>
          <w:sz w:val="24"/>
        </w:rPr>
        <w:t>Ausstellung</w:t>
      </w:r>
      <w:r>
        <w:rPr>
          <w:rFonts w:ascii="Times New Roman" w:hAnsi="Times New Roman"/>
          <w:vanish/>
          <w:sz w:val="24"/>
        </w:rPr>
        <w:t>}</w:t>
      </w:r>
      <w:r>
        <w:rPr>
          <w:rFonts w:ascii="Times New Roman" w:hAnsi="Times New Roman"/>
          <w:sz w:val="24"/>
        </w:rPr>
        <w:t xml:space="preserve"> wissenschaftlicher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Stockholm</w:t>
      </w:r>
      <w:r>
        <w:rPr>
          <w:rFonts w:ascii="Times New Roman" w:hAnsi="Times New Roman"/>
          <w:vanish/>
          <w:sz w:val="24"/>
        </w:rPr>
        <w:t>]o</w:t>
      </w:r>
      <w:r>
        <w:rPr>
          <w:rFonts w:ascii="Times New Roman" w:hAnsi="Times New Roman"/>
          <w:sz w:val="24"/>
        </w:rPr>
        <w:t xml:space="preserve">. - Herausgabe eines gegen </w:t>
      </w:r>
      <w:r>
        <w:rPr>
          <w:rFonts w:ascii="Times New Roman" w:hAnsi="Times New Roman"/>
          <w:vanish/>
          <w:sz w:val="24"/>
        </w:rPr>
        <w:t>p[</w:t>
      </w:r>
      <w:r>
        <w:rPr>
          <w:rFonts w:ascii="Times New Roman" w:hAnsi="Times New Roman"/>
          <w:sz w:val="24"/>
        </w:rPr>
        <w:t>Roosevelt</w:t>
      </w:r>
      <w:r>
        <w:rPr>
          <w:rFonts w:ascii="Times New Roman" w:hAnsi="Times New Roman"/>
          <w:vanish/>
          <w:sz w:val="24"/>
        </w:rPr>
        <w:t>]p</w:t>
      </w:r>
      <w:r>
        <w:rPr>
          <w:rFonts w:ascii="Times New Roman" w:hAnsi="Times New Roman"/>
          <w:sz w:val="24"/>
        </w:rPr>
        <w:t xml:space="preserve"> gerichteten Buches vom ehemal</w:t>
      </w:r>
      <w:r>
        <w:rPr>
          <w:rFonts w:ascii="Times New Roman" w:hAnsi="Times New Roman"/>
          <w:sz w:val="24"/>
        </w:rPr>
        <w:t xml:space="preserve">igen </w:t>
      </w:r>
      <w:r>
        <w:rPr>
          <w:rFonts w:ascii="Times New Roman" w:hAnsi="Times New Roman"/>
          <w:vanish/>
          <w:sz w:val="24"/>
        </w:rPr>
        <w:t>p[7{</w:t>
      </w:r>
      <w:r>
        <w:rPr>
          <w:rFonts w:ascii="Times New Roman" w:hAnsi="Times New Roman"/>
          <w:sz w:val="24"/>
        </w:rPr>
        <w:t xml:space="preserve">Schriftleiter der </w:t>
      </w:r>
      <w:r>
        <w:rPr>
          <w:rFonts w:ascii="Times New Roman" w:hAnsi="Times New Roman"/>
          <w:vanish/>
          <w:sz w:val="24"/>
        </w:rPr>
        <w:t>o[</w:t>
      </w:r>
      <w:r>
        <w:rPr>
          <w:rFonts w:ascii="Times New Roman" w:hAnsi="Times New Roman"/>
          <w:sz w:val="24"/>
        </w:rPr>
        <w:t>USA</w:t>
      </w:r>
      <w:r>
        <w:rPr>
          <w:rFonts w:ascii="Times New Roman" w:hAnsi="Times New Roman"/>
          <w:vanish/>
          <w:sz w:val="24"/>
        </w:rPr>
        <w:t>]o</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Finnland</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2{</w:t>
      </w:r>
      <w:r>
        <w:rPr>
          <w:rFonts w:ascii="Times New Roman" w:hAnsi="Times New Roman"/>
          <w:sz w:val="24"/>
        </w:rPr>
        <w:t>Donald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Day</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(Sprechregelung, Leitung der deutschen Informationsstellen, Propagandaschriften) \ Kirchensachen, allgemein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69300 - 69301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901/69300 - 69301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10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Fremde Kirchen und Sekten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Nachrichten v. a. über literarische </w:t>
      </w:r>
      <w:r>
        <w:rPr>
          <w:rFonts w:ascii="Times New Roman" w:hAnsi="Times New Roman"/>
          <w:vanish/>
          <w:sz w:val="24"/>
        </w:rPr>
        <w:t>s[1{</w:t>
      </w:r>
      <w:r>
        <w:rPr>
          <w:rFonts w:ascii="Times New Roman" w:hAnsi="Times New Roman"/>
          <w:sz w:val="24"/>
        </w:rPr>
        <w:t>Neuerscheinung</w:t>
      </w:r>
      <w:r>
        <w:rPr>
          <w:rFonts w:ascii="Times New Roman" w:hAnsi="Times New Roman"/>
          <w:vanish/>
          <w:sz w:val="24"/>
        </w:rPr>
        <w:t>}</w:t>
      </w:r>
      <w:r>
        <w:rPr>
          <w:rFonts w:ascii="Times New Roman" w:hAnsi="Times New Roman"/>
          <w:sz w:val="24"/>
        </w:rPr>
        <w:t>en, ihre Beschaffung bz</w:t>
      </w:r>
      <w:r>
        <w:rPr>
          <w:rFonts w:ascii="Times New Roman" w:hAnsi="Times New Roman"/>
          <w:sz w:val="24"/>
        </w:rPr>
        <w:t xml:space="preserve">w. ihr </w:t>
      </w:r>
      <w:r>
        <w:rPr>
          <w:rFonts w:ascii="Times New Roman" w:hAnsi="Times New Roman"/>
          <w:vanish/>
          <w:sz w:val="24"/>
        </w:rPr>
        <w:t>2{</w:t>
      </w:r>
      <w:r>
        <w:rPr>
          <w:rFonts w:ascii="Times New Roman" w:hAnsi="Times New Roman"/>
          <w:sz w:val="24"/>
        </w:rPr>
        <w:t>Verbot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1941 - 1942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69322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901/69322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Ev. Ang.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17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Äußere Mission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 der </w:t>
      </w:r>
      <w:r>
        <w:rPr>
          <w:rFonts w:ascii="Times New Roman" w:hAnsi="Times New Roman"/>
          <w:vanish/>
          <w:sz w:val="24"/>
        </w:rPr>
        <w:t>2{</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t[</w:t>
      </w:r>
      <w:r>
        <w:rPr>
          <w:rFonts w:ascii="Times New Roman" w:hAnsi="Times New Roman"/>
          <w:sz w:val="24"/>
        </w:rPr>
        <w:t>Neue Allgemeine Missionszeitschrift</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(Sprechregelung, Leitung der deutschen Informationsstellen, Propagandaschriften) \ Kirchensachen, allgemein \ Katholische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w:t>
      </w:r>
      <w:r>
        <w:rPr>
          <w:rFonts w:ascii="Times New Roman" w:hAnsi="Times New Roman"/>
          <w:sz w:val="24"/>
        </w:rPr>
        <w:t>9460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901/69460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Kath. Ang.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Allgemeine katholische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Nachrichten über: Einstellung der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Archiv für das Katholische Kirchenrecht</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1937 - 1940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69467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901/69467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Kath. Ang.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Katholische Institute und Vereinigungen in Deutschland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Liquidierung der </w:t>
      </w:r>
      <w:r>
        <w:rPr>
          <w:rFonts w:ascii="Times New Roman" w:hAnsi="Times New Roman"/>
          <w:vanish/>
          <w:sz w:val="24"/>
        </w:rPr>
        <w:t>k[</w:t>
      </w:r>
      <w:r>
        <w:rPr>
          <w:rFonts w:ascii="Times New Roman" w:hAnsi="Times New Roman"/>
          <w:sz w:val="24"/>
        </w:rPr>
        <w:t>St.-Josefs-Bücher-Bruderschaft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1932 - 1940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Kath. Ang.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Griechisch-orthodoxe Kirche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Deutschland: Überla</w:t>
      </w:r>
      <w:r>
        <w:rPr>
          <w:rFonts w:ascii="Times New Roman" w:hAnsi="Times New Roman"/>
          <w:sz w:val="24"/>
        </w:rPr>
        <w:t xml:space="preserve">ssung von </w:t>
      </w:r>
      <w:r>
        <w:rPr>
          <w:rFonts w:ascii="Times New Roman" w:hAnsi="Times New Roman"/>
          <w:vanish/>
          <w:sz w:val="24"/>
        </w:rPr>
        <w:t>s[1{</w:t>
      </w:r>
      <w:r>
        <w:rPr>
          <w:rFonts w:ascii="Times New Roman" w:hAnsi="Times New Roman"/>
          <w:sz w:val="24"/>
        </w:rPr>
        <w:t>buchdruckgewerbliche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Ausstellungsstücke</w:t>
      </w:r>
      <w:r>
        <w:rPr>
          <w:rFonts w:ascii="Times New Roman" w:hAnsi="Times New Roman"/>
          <w:vanish/>
          <w:sz w:val="24"/>
        </w:rPr>
        <w:t>}]s</w:t>
      </w:r>
      <w:r>
        <w:rPr>
          <w:rFonts w:ascii="Times New Roman" w:hAnsi="Times New Roman"/>
          <w:sz w:val="24"/>
        </w:rPr>
        <w:t xml:space="preserve"> n vom Jahre 1914 an den Bischof von Berlin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1935 - 1937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Kulturpolitische Abteilung \ </w:t>
      </w:r>
      <w:r>
        <w:rPr>
          <w:rFonts w:ascii="Times New Roman" w:hAnsi="Times New Roman"/>
          <w:vanish/>
          <w:sz w:val="24"/>
        </w:rPr>
        <w:t>s[</w:t>
      </w:r>
      <w:r>
        <w:rPr>
          <w:rFonts w:ascii="Times New Roman" w:hAnsi="Times New Roman"/>
          <w:sz w:val="24"/>
        </w:rPr>
        <w:t>Literaturpropaganda</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69562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901/69562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37, 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Mundus GmbH</w:t>
      </w:r>
      <w:r>
        <w:rPr>
          <w:rFonts w:ascii="Times New Roman" w:hAnsi="Times New Roman"/>
          <w:vanish/>
          <w:sz w:val="24"/>
        </w:rPr>
        <w:t>]k</w:t>
      </w:r>
      <w:r>
        <w:rPr>
          <w:rFonts w:ascii="Times New Roman" w:hAnsi="Times New Roman"/>
          <w:sz w:val="24"/>
        </w:rPr>
        <w:t xml:space="preserve">, </w:t>
      </w:r>
      <w:r>
        <w:rPr>
          <w:rFonts w:ascii="Times New Roman" w:hAnsi="Times New Roman"/>
          <w:vanish/>
          <w:sz w:val="24"/>
        </w:rPr>
        <w:t>k[</w:t>
      </w:r>
      <w:r>
        <w:rPr>
          <w:rFonts w:ascii="Times New Roman" w:hAnsi="Times New Roman"/>
          <w:sz w:val="24"/>
        </w:rPr>
        <w:t xml:space="preserve">Gesellschaft zum Aufkauf </w:t>
      </w:r>
      <w:r>
        <w:rPr>
          <w:rFonts w:ascii="Times New Roman" w:hAnsi="Times New Roman"/>
          <w:vanish/>
          <w:sz w:val="24"/>
        </w:rPr>
        <w:t>s[2{</w:t>
      </w:r>
      <w:r>
        <w:rPr>
          <w:rFonts w:ascii="Times New Roman" w:hAnsi="Times New Roman"/>
          <w:sz w:val="24"/>
        </w:rPr>
        <w:t>ausländische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Verlagsgesellschaft</w:t>
      </w:r>
      <w:r>
        <w:rPr>
          <w:rFonts w:ascii="Times New Roman" w:hAnsi="Times New Roman"/>
          <w:vanish/>
          <w:sz w:val="24"/>
        </w:rPr>
        <w:t>}]s</w:t>
      </w:r>
      <w:r>
        <w:rPr>
          <w:rFonts w:ascii="Times New Roman" w:hAnsi="Times New Roman"/>
          <w:sz w:val="24"/>
        </w:rPr>
        <w:t>en</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06.1944 - 11.1944 ; 1949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w:t>
      </w:r>
      <w:r>
        <w:rPr>
          <w:rFonts w:ascii="Times New Roman" w:hAnsi="Times New Roman"/>
          <w:sz w:val="24"/>
        </w:rPr>
        <w:t>egelung, Leitung der deutschen Informationsstellen, Propagandaschriften) \ Abteilung Deutschland \ Kirchenfragen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69666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901/69666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Ref. Partei Kirchenwesen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43, S. 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Kirchenfragen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Schließung des </w:t>
      </w:r>
      <w:r>
        <w:rPr>
          <w:rFonts w:ascii="Times New Roman" w:hAnsi="Times New Roman"/>
          <w:vanish/>
          <w:sz w:val="24"/>
        </w:rPr>
        <w:t>k[</w:t>
      </w:r>
      <w:r>
        <w:rPr>
          <w:rFonts w:ascii="Times New Roman" w:hAnsi="Times New Roman"/>
          <w:sz w:val="24"/>
        </w:rPr>
        <w:t>Steyler Verlag</w:t>
      </w:r>
      <w:r>
        <w:rPr>
          <w:rFonts w:ascii="Times New Roman" w:hAnsi="Times New Roman"/>
          <w:vanish/>
          <w:sz w:val="24"/>
        </w:rPr>
        <w:t>]k</w:t>
      </w:r>
      <w:r>
        <w:rPr>
          <w:rFonts w:ascii="Times New Roman" w:hAnsi="Times New Roman"/>
          <w:sz w:val="24"/>
        </w:rPr>
        <w:t xml:space="preserve">s in </w:t>
      </w:r>
      <w:r>
        <w:rPr>
          <w:rFonts w:ascii="Times New Roman" w:hAnsi="Times New Roman"/>
          <w:vanish/>
          <w:sz w:val="24"/>
        </w:rPr>
        <w:t>o[</w:t>
      </w:r>
      <w:r>
        <w:rPr>
          <w:rFonts w:ascii="Times New Roman" w:hAnsi="Times New Roman"/>
          <w:sz w:val="24"/>
        </w:rPr>
        <w:t>Holland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(Sprechregelung, Leitung der deutschen Informationsstellen, Propagandaschriften) \ Abteilung Deuts</w:t>
      </w:r>
      <w:r>
        <w:rPr>
          <w:rFonts w:ascii="Times New Roman" w:hAnsi="Times New Roman"/>
          <w:sz w:val="24"/>
        </w:rPr>
        <w:t>chland \ Kirchenfragen \ Allgemeines \ Deutsches 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69683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901/69683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Ref. D XII Kirche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43, S.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Vertrieb von </w:t>
      </w:r>
      <w:r>
        <w:rPr>
          <w:rFonts w:ascii="Times New Roman" w:hAnsi="Times New Roman"/>
          <w:vanish/>
          <w:sz w:val="24"/>
        </w:rPr>
        <w:t>s[2{</w:t>
      </w:r>
      <w:r>
        <w:rPr>
          <w:rFonts w:ascii="Times New Roman" w:hAnsi="Times New Roman"/>
          <w:sz w:val="24"/>
        </w:rPr>
        <w:t>kirchliche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Literatur</w:t>
      </w:r>
      <w:r>
        <w:rPr>
          <w:rFonts w:ascii="Times New Roman" w:hAnsi="Times New Roman"/>
          <w:vanish/>
          <w:sz w:val="24"/>
        </w:rPr>
        <w:t>}]s</w:t>
      </w:r>
      <w:r>
        <w:rPr>
          <w:rFonts w:ascii="Times New Roman" w:hAnsi="Times New Roman"/>
          <w:sz w:val="24"/>
        </w:rPr>
        <w:t xml:space="preserve"> durch den </w:t>
      </w:r>
      <w:r>
        <w:rPr>
          <w:rFonts w:ascii="Times New Roman" w:hAnsi="Times New Roman"/>
          <w:vanish/>
          <w:sz w:val="24"/>
        </w:rPr>
        <w:t>p[7{</w:t>
      </w:r>
      <w:r>
        <w:rPr>
          <w:rFonts w:ascii="Times New Roman" w:hAnsi="Times New Roman"/>
          <w:sz w:val="24"/>
        </w:rPr>
        <w:t>Verkaufsdirektor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Koller</w:t>
      </w:r>
      <w:r>
        <w:rPr>
          <w:rFonts w:ascii="Times New Roman" w:hAnsi="Times New Roman"/>
          <w:vanish/>
          <w:sz w:val="24"/>
        </w:rPr>
        <w:t>}]p</w:t>
      </w:r>
      <w:r>
        <w:rPr>
          <w:rFonts w:ascii="Times New Roman" w:hAnsi="Times New Roman"/>
          <w:sz w:val="24"/>
        </w:rPr>
        <w:t xml:space="preserve"> von der </w:t>
      </w:r>
      <w:r>
        <w:rPr>
          <w:rFonts w:ascii="Times New Roman" w:hAnsi="Times New Roman"/>
          <w:vanish/>
          <w:sz w:val="24"/>
        </w:rPr>
        <w:t>k[1{</w:t>
      </w:r>
      <w:r>
        <w:rPr>
          <w:rFonts w:ascii="Times New Roman" w:hAnsi="Times New Roman"/>
          <w:sz w:val="24"/>
        </w:rPr>
        <w:t xml:space="preserve">Firma </w:t>
      </w:r>
      <w:r>
        <w:rPr>
          <w:rFonts w:ascii="Times New Roman" w:hAnsi="Times New Roman"/>
          <w:vanish/>
          <w:sz w:val="24"/>
        </w:rPr>
        <w:t>p[2{</w:t>
      </w:r>
      <w:r>
        <w:rPr>
          <w:rFonts w:ascii="Times New Roman" w:hAnsi="Times New Roman"/>
          <w:sz w:val="24"/>
        </w:rPr>
        <w:t>J.</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Steinbrenner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Winterberg</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69676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901/69676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Inl. II D Kirche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43,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Diözesen-Gebet- und </w:t>
      </w:r>
      <w:r>
        <w:rPr>
          <w:rFonts w:ascii="Times New Roman" w:hAnsi="Times New Roman"/>
          <w:vanish/>
          <w:sz w:val="24"/>
        </w:rPr>
        <w:t>s[</w:t>
      </w:r>
      <w:r>
        <w:rPr>
          <w:rFonts w:ascii="Times New Roman" w:hAnsi="Times New Roman"/>
          <w:sz w:val="24"/>
        </w:rPr>
        <w:t xml:space="preserve">Gesangbuch für die Diözesen </w:t>
      </w:r>
      <w:r>
        <w:rPr>
          <w:rFonts w:ascii="Times New Roman" w:hAnsi="Times New Roman"/>
          <w:vanish/>
          <w:sz w:val="24"/>
        </w:rPr>
        <w:t>o[</w:t>
      </w:r>
      <w:r>
        <w:rPr>
          <w:rFonts w:ascii="Times New Roman" w:hAnsi="Times New Roman"/>
          <w:sz w:val="24"/>
        </w:rPr>
        <w:t>Köln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Aachen</w:t>
      </w:r>
      <w:r>
        <w:rPr>
          <w:rFonts w:ascii="Times New Roman" w:hAnsi="Times New Roman"/>
          <w:vanish/>
          <w:sz w:val="24"/>
        </w:rPr>
        <w:t>]o]s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69698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901/69698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D XII Kirche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43,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Brosc</w:t>
      </w:r>
      <w:r>
        <w:rPr>
          <w:rFonts w:ascii="Times New Roman" w:hAnsi="Times New Roman"/>
          <w:sz w:val="24"/>
        </w:rPr>
        <w:t>hüre: "</w:t>
      </w:r>
      <w:r>
        <w:rPr>
          <w:rFonts w:ascii="Times New Roman" w:hAnsi="Times New Roman"/>
          <w:vanish/>
          <w:sz w:val="24"/>
        </w:rPr>
        <w:t>t[</w:t>
      </w:r>
      <w:r>
        <w:rPr>
          <w:rFonts w:ascii="Times New Roman" w:hAnsi="Times New Roman"/>
          <w:sz w:val="24"/>
        </w:rPr>
        <w:t>Europa den Asiaten-Priestern</w:t>
      </w:r>
      <w:r>
        <w:rPr>
          <w:rFonts w:ascii="Times New Roman" w:hAnsi="Times New Roman"/>
          <w:vanish/>
          <w:sz w:val="24"/>
        </w:rPr>
        <w:t>]t</w:t>
      </w:r>
      <w:r>
        <w:rPr>
          <w:rFonts w:ascii="Times New Roman" w:hAnsi="Times New Roman"/>
          <w:sz w:val="24"/>
        </w:rPr>
        <w:t xml:space="preserve">" vom </w:t>
      </w:r>
      <w:r>
        <w:rPr>
          <w:rFonts w:ascii="Times New Roman" w:hAnsi="Times New Roman"/>
          <w:vanish/>
          <w:sz w:val="24"/>
        </w:rPr>
        <w:t>k[1{</w:t>
      </w:r>
      <w:r>
        <w:rPr>
          <w:rFonts w:ascii="Times New Roman" w:hAnsi="Times New Roman"/>
          <w:sz w:val="24"/>
        </w:rPr>
        <w:t>Verlag Ludendorff</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München</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1942 - 1943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(Sprechregelung, Leitung der deutschen Informationsstellen, Propagandaschriften) \ Niederlande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69714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901/69714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D XII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43, S.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Verbreitung der Schrift "</w:t>
      </w:r>
      <w:r>
        <w:rPr>
          <w:rFonts w:ascii="Times New Roman" w:hAnsi="Times New Roman"/>
          <w:vanish/>
          <w:sz w:val="24"/>
        </w:rPr>
        <w:t>t[</w:t>
      </w:r>
      <w:r>
        <w:rPr>
          <w:rFonts w:ascii="Times New Roman" w:hAnsi="Times New Roman"/>
          <w:sz w:val="24"/>
        </w:rPr>
        <w:t>An die niederländischen Christen</w:t>
      </w:r>
      <w:r>
        <w:rPr>
          <w:rFonts w:ascii="Times New Roman" w:hAnsi="Times New Roman"/>
          <w:vanish/>
          <w:sz w:val="24"/>
        </w:rPr>
        <w:t>]t</w:t>
      </w:r>
      <w:r>
        <w:rPr>
          <w:rFonts w:ascii="Times New Roman" w:hAnsi="Times New Roman"/>
          <w:sz w:val="24"/>
        </w:rPr>
        <w:t xml:space="preserve">" von </w:t>
      </w:r>
      <w:r>
        <w:rPr>
          <w:rFonts w:ascii="Times New Roman" w:hAnsi="Times New Roman"/>
          <w:vanish/>
          <w:sz w:val="24"/>
        </w:rPr>
        <w:t>p[4{</w:t>
      </w:r>
      <w:r>
        <w:rPr>
          <w:rFonts w:ascii="Times New Roman" w:hAnsi="Times New Roman"/>
          <w:sz w:val="24"/>
        </w:rPr>
        <w:t>Prof.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Barth</w:t>
      </w:r>
      <w:r>
        <w:rPr>
          <w:rFonts w:ascii="Times New Roman" w:hAnsi="Times New Roman"/>
          <w:vanish/>
          <w:sz w:val="24"/>
        </w:rPr>
        <w:t>}]p</w:t>
      </w:r>
      <w:r>
        <w:rPr>
          <w:rFonts w:ascii="Times New Roman" w:hAnsi="Times New Roman"/>
          <w:sz w:val="24"/>
        </w:rPr>
        <w:t xml:space="preserve"> in den </w:t>
      </w:r>
      <w:r>
        <w:rPr>
          <w:rFonts w:ascii="Times New Roman" w:hAnsi="Times New Roman"/>
          <w:vanish/>
          <w:sz w:val="24"/>
        </w:rPr>
        <w:t>o[</w:t>
      </w:r>
      <w:r>
        <w:rPr>
          <w:rFonts w:ascii="Times New Roman" w:hAnsi="Times New Roman"/>
          <w:sz w:val="24"/>
        </w:rPr>
        <w:t>N</w:t>
      </w:r>
      <w:r>
        <w:rPr>
          <w:rFonts w:ascii="Times New Roman" w:hAnsi="Times New Roman"/>
          <w:sz w:val="24"/>
        </w:rPr>
        <w:t>iederlande</w:t>
      </w:r>
      <w:r>
        <w:rPr>
          <w:rFonts w:ascii="Times New Roman" w:hAnsi="Times New Roman"/>
          <w:vanish/>
          <w:sz w:val="24"/>
        </w:rPr>
        <w:t>]o</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Kulturpolitische Abteilung \ Ref. Kult. Gen.: Allgemeine Fragen der deutschen und ausländischen Kulturpolitik. - Allgemeine Propagandafragen (Sprechregelung, Leitung der deutschen Informationsstellen, Propagandaschriften) \ Spanien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69682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901/69682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Ref. D XII Kirche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43, 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Beschaffung der englisch-amerikanischen Propagandaschrift "</w:t>
      </w:r>
      <w:r>
        <w:rPr>
          <w:rFonts w:ascii="Times New Roman" w:hAnsi="Times New Roman"/>
          <w:vanish/>
          <w:sz w:val="24"/>
        </w:rPr>
        <w:t>t[</w:t>
      </w:r>
      <w:r>
        <w:rPr>
          <w:rFonts w:ascii="Times New Roman" w:hAnsi="Times New Roman"/>
          <w:sz w:val="24"/>
        </w:rPr>
        <w:t>Das Christentum im 3. Reich</w:t>
      </w:r>
      <w:r>
        <w:rPr>
          <w:rFonts w:ascii="Times New Roman" w:hAnsi="Times New Roman"/>
          <w:vanish/>
          <w:sz w:val="24"/>
        </w:rPr>
        <w:t>]t</w:t>
      </w:r>
      <w:r>
        <w:rPr>
          <w:rFonts w:ascii="Times New Roman" w:hAnsi="Times New Roman"/>
          <w:sz w:val="24"/>
        </w:rPr>
        <w:t xml:space="preserve">" (verlegt beim </w:t>
      </w:r>
      <w:r>
        <w:rPr>
          <w:rFonts w:ascii="Times New Roman" w:hAnsi="Times New Roman"/>
          <w:vanish/>
          <w:sz w:val="24"/>
        </w:rPr>
        <w:t>k[1{</w:t>
      </w:r>
      <w:r>
        <w:rPr>
          <w:rFonts w:ascii="Times New Roman" w:hAnsi="Times New Roman"/>
          <w:sz w:val="24"/>
        </w:rPr>
        <w:t>Verlag "Die Wahrheit"</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Buenos Aires</w:t>
      </w:r>
      <w:r>
        <w:rPr>
          <w:rFonts w:ascii="Times New Roman" w:hAnsi="Times New Roman"/>
          <w:vanish/>
          <w:sz w:val="24"/>
        </w:rPr>
        <w:t>]o}]k</w:t>
      </w:r>
      <w:r>
        <w:rPr>
          <w:rFonts w:ascii="Times New Roman" w:hAnsi="Times New Roman"/>
          <w:sz w:val="24"/>
        </w:rPr>
        <w:t xml:space="preserve">) aus </w:t>
      </w:r>
      <w:r>
        <w:rPr>
          <w:rFonts w:ascii="Times New Roman" w:hAnsi="Times New Roman"/>
          <w:vanish/>
          <w:sz w:val="24"/>
        </w:rPr>
        <w:t>o[</w:t>
      </w:r>
      <w:r>
        <w:rPr>
          <w:rFonts w:ascii="Times New Roman" w:hAnsi="Times New Roman"/>
          <w:sz w:val="24"/>
        </w:rPr>
        <w:t>Spanien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Zentralstelle für Auslandsdienst \ Personalangelegenheiten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29</w:t>
      </w:r>
      <w:r>
        <w:rPr>
          <w:rFonts w:ascii="Times New Roman" w:hAnsi="Times New Roman"/>
          <w:sz w:val="24"/>
        </w:rPr>
        <w:tab/>
        <w:t>R 901/Z.f.A./ ...= R 901/90.001 - 91.905 / Findbuch, Bd. 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91581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Sp.A.271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Zurückstellung des </w:t>
      </w:r>
      <w:r>
        <w:rPr>
          <w:rFonts w:ascii="Times New Roman" w:hAnsi="Times New Roman"/>
          <w:vanish/>
          <w:sz w:val="24"/>
        </w:rPr>
        <w:t>p[5{s[</w:t>
      </w:r>
      <w:r>
        <w:rPr>
          <w:rFonts w:ascii="Times New Roman" w:hAnsi="Times New Roman"/>
          <w:sz w:val="24"/>
        </w:rPr>
        <w:t>Schriftsteller</w:t>
      </w:r>
      <w:r>
        <w:rPr>
          <w:rFonts w:ascii="Times New Roman" w:hAnsi="Times New Roman"/>
          <w:vanish/>
          <w:sz w:val="24"/>
        </w:rPr>
        <w:t>]s}</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Franz</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Fromme</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01.1917 - 05.1917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Zentralstelle für Auslandsdienst \ Haushalts- und Kassensachen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91836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901/91836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Abrechnung des </w:t>
      </w:r>
      <w:r>
        <w:rPr>
          <w:rFonts w:ascii="Times New Roman" w:hAnsi="Times New Roman"/>
          <w:vanish/>
          <w:sz w:val="24"/>
        </w:rPr>
        <w:t>s[</w:t>
      </w:r>
      <w:r>
        <w:rPr>
          <w:rFonts w:ascii="Times New Roman" w:hAnsi="Times New Roman"/>
          <w:sz w:val="24"/>
        </w:rPr>
        <w:t>Bücherreferat</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04.1919 - 12.1920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901/91758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Re</w:t>
      </w:r>
      <w:r>
        <w:rPr>
          <w:rFonts w:ascii="Times New Roman" w:hAnsi="Times New Roman"/>
          <w:sz w:val="24"/>
        </w:rPr>
        <w:t>ichsdruckerei</w:t>
      </w:r>
      <w:r>
        <w:rPr>
          <w:rFonts w:ascii="Times New Roman" w:hAnsi="Times New Roman"/>
          <w:vanish/>
          <w:sz w:val="24"/>
        </w:rPr>
        <w:t>]k</w:t>
      </w:r>
      <w:r>
        <w:rPr>
          <w:rFonts w:ascii="Times New Roman" w:hAnsi="Times New Roman"/>
          <w:sz w:val="24"/>
        </w:rPr>
        <w:t>, Rechnungsbelege und Quittungen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07.1915 - 12.1916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91747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901/91747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Rudolf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Mosse</w:t>
      </w:r>
      <w:r>
        <w:rPr>
          <w:rFonts w:ascii="Times New Roman" w:hAnsi="Times New Roman"/>
          <w:vanish/>
          <w:sz w:val="24"/>
        </w:rPr>
        <w:t>}]p]k</w:t>
      </w:r>
      <w:r>
        <w:rPr>
          <w:rFonts w:ascii="Times New Roman" w:hAnsi="Times New Roman"/>
          <w:sz w:val="24"/>
        </w:rPr>
        <w:t>, Rechnungen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12.1914 - 28.02.1917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91764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901/91764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k[p[2{</w:t>
      </w:r>
      <w:r>
        <w:rPr>
          <w:rFonts w:ascii="Times New Roman" w:hAnsi="Times New Roman"/>
          <w:sz w:val="24"/>
        </w:rPr>
        <w:t>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Walter</w:t>
      </w:r>
      <w:r>
        <w:rPr>
          <w:rFonts w:ascii="Times New Roman" w:hAnsi="Times New Roman"/>
          <w:vanish/>
          <w:sz w:val="24"/>
        </w:rPr>
        <w:t>}]p</w:t>
      </w:r>
      <w:r>
        <w:rPr>
          <w:rFonts w:ascii="Times New Roman" w:hAnsi="Times New Roman"/>
          <w:sz w:val="24"/>
        </w:rPr>
        <w:t xml:space="preserve"> Wwe., </w:t>
      </w:r>
      <w:r>
        <w:rPr>
          <w:rFonts w:ascii="Times New Roman" w:hAnsi="Times New Roman"/>
          <w:vanish/>
          <w:sz w:val="24"/>
        </w:rPr>
        <w:t>s[</w:t>
      </w:r>
      <w:r>
        <w:rPr>
          <w:rFonts w:ascii="Times New Roman" w:hAnsi="Times New Roman"/>
          <w:sz w:val="24"/>
        </w:rPr>
        <w:t>Buchhandlung</w:t>
      </w:r>
      <w:r>
        <w:rPr>
          <w:rFonts w:ascii="Times New Roman" w:hAnsi="Times New Roman"/>
          <w:vanish/>
          <w:sz w:val="24"/>
        </w:rPr>
        <w:t>]s</w:t>
      </w:r>
      <w:r>
        <w:rPr>
          <w:rFonts w:ascii="Times New Roman" w:hAnsi="Times New Roman"/>
          <w:sz w:val="24"/>
        </w:rPr>
        <w:t>, Zeitungs-, Speditions- und Annoncenbüro</w:t>
      </w:r>
      <w:r>
        <w:rPr>
          <w:rFonts w:ascii="Times New Roman" w:hAnsi="Times New Roman"/>
          <w:vanish/>
          <w:sz w:val="24"/>
        </w:rPr>
        <w:t>]k</w:t>
      </w:r>
      <w:r>
        <w:rPr>
          <w:rFonts w:ascii="Times New Roman" w:hAnsi="Times New Roman"/>
          <w:sz w:val="24"/>
        </w:rPr>
        <w:t>, Belege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12.1914 - 12.1916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91527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901/91527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Sp.A.213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Finanzielle Unterstützung</w:t>
      </w:r>
      <w:r>
        <w:rPr>
          <w:rFonts w:ascii="Times New Roman" w:hAnsi="Times New Roman"/>
          <w:vanish/>
          <w:sz w:val="24"/>
        </w:rPr>
        <w:t>]s</w:t>
      </w:r>
      <w:r>
        <w:rPr>
          <w:rFonts w:ascii="Times New Roman" w:hAnsi="Times New Roman"/>
          <w:sz w:val="24"/>
        </w:rPr>
        <w:t xml:space="preserve"> des </w:t>
      </w:r>
      <w:r>
        <w:rPr>
          <w:rFonts w:ascii="Times New Roman" w:hAnsi="Times New Roman"/>
          <w:vanish/>
          <w:sz w:val="24"/>
        </w:rPr>
        <w:t>k[1{s[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es </w:t>
      </w:r>
      <w:r>
        <w:rPr>
          <w:rFonts w:ascii="Times New Roman" w:hAnsi="Times New Roman"/>
          <w:vanish/>
          <w:sz w:val="24"/>
        </w:rPr>
        <w:t>2{p[2{</w:t>
      </w:r>
      <w:r>
        <w:rPr>
          <w:rFonts w:ascii="Times New Roman" w:hAnsi="Times New Roman"/>
          <w:sz w:val="24"/>
        </w:rPr>
        <w:t>Peter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Hansen</w:t>
      </w:r>
      <w:r>
        <w:rPr>
          <w:rFonts w:ascii="Times New Roman" w:hAnsi="Times New Roman"/>
          <w:vanish/>
          <w:sz w:val="24"/>
        </w:rPr>
        <w:t>}]p</w:t>
      </w:r>
      <w:r>
        <w:rPr>
          <w:rFonts w:ascii="Times New Roman" w:hAnsi="Times New Roman"/>
          <w:sz w:val="24"/>
        </w:rPr>
        <w:t xml:space="preserve"> (Nordik Forfattere</w:t>
      </w:r>
      <w:r>
        <w:rPr>
          <w:rFonts w:ascii="Times New Roman" w:hAnsi="Times New Roman"/>
          <w:sz w:val="24"/>
        </w:rPr>
        <w:t xml:space="preserve">s Forlag) </w:t>
      </w:r>
      <w:r>
        <w:rPr>
          <w:rFonts w:ascii="Times New Roman" w:hAnsi="Times New Roman"/>
          <w:vanish/>
          <w:sz w:val="24"/>
        </w:rPr>
        <w:t>o[</w:t>
      </w:r>
      <w:r>
        <w:rPr>
          <w:rFonts w:ascii="Times New Roman" w:hAnsi="Times New Roman"/>
          <w:sz w:val="24"/>
        </w:rPr>
        <w:t>Kopenhagen</w:t>
      </w:r>
      <w:r>
        <w:rPr>
          <w:rFonts w:ascii="Times New Roman" w:hAnsi="Times New Roman"/>
          <w:vanish/>
          <w:sz w:val="24"/>
        </w:rPr>
        <w:t>]o}]k</w:t>
      </w:r>
      <w:r>
        <w:rPr>
          <w:rFonts w:ascii="Times New Roman" w:hAnsi="Times New Roman"/>
          <w:sz w:val="24"/>
        </w:rPr>
        <w:t xml:space="preserve"> ; Zurverfügungstellung des </w:t>
      </w:r>
      <w:r>
        <w:rPr>
          <w:rFonts w:ascii="Times New Roman" w:hAnsi="Times New Roman"/>
          <w:vanish/>
          <w:sz w:val="24"/>
        </w:rPr>
        <w:t>p[5{s[</w:t>
      </w:r>
      <w:r>
        <w:rPr>
          <w:rFonts w:ascii="Times New Roman" w:hAnsi="Times New Roman"/>
          <w:sz w:val="24"/>
        </w:rPr>
        <w:t>Verlagsbuchhändler</w:t>
      </w:r>
      <w:r>
        <w:rPr>
          <w:rFonts w:ascii="Times New Roman" w:hAnsi="Times New Roman"/>
          <w:vanish/>
          <w:sz w:val="24"/>
        </w:rPr>
        <w:t>]s}</w:t>
      </w:r>
      <w:r>
        <w:rPr>
          <w:rFonts w:ascii="Times New Roman" w:hAnsi="Times New Roman"/>
          <w:sz w:val="24"/>
        </w:rPr>
        <w:t xml:space="preserve">s </w:t>
      </w:r>
      <w:r>
        <w:rPr>
          <w:rFonts w:ascii="Times New Roman" w:hAnsi="Times New Roman"/>
          <w:vanish/>
          <w:sz w:val="24"/>
        </w:rPr>
        <w:t>1{</w:t>
      </w:r>
      <w:r>
        <w:rPr>
          <w:rFonts w:ascii="Times New Roman" w:hAnsi="Times New Roman"/>
          <w:sz w:val="24"/>
        </w:rPr>
        <w:t>Kammerer</w:t>
      </w:r>
      <w:r>
        <w:rPr>
          <w:rFonts w:ascii="Times New Roman" w:hAnsi="Times New Roman"/>
          <w:vanish/>
          <w:sz w:val="24"/>
        </w:rPr>
        <w:t>}]p</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Kristiania</w:t>
      </w:r>
      <w:r>
        <w:rPr>
          <w:rFonts w:ascii="Times New Roman" w:hAnsi="Times New Roman"/>
          <w:vanish/>
          <w:sz w:val="24"/>
        </w:rPr>
        <w:t>]o</w:t>
      </w:r>
      <w:r>
        <w:rPr>
          <w:rFonts w:ascii="Times New Roman" w:hAnsi="Times New Roman"/>
          <w:sz w:val="24"/>
        </w:rPr>
        <w:t xml:space="preserve"> für </w:t>
      </w:r>
      <w:r>
        <w:rPr>
          <w:rFonts w:ascii="Times New Roman" w:hAnsi="Times New Roman"/>
          <w:vanish/>
          <w:sz w:val="24"/>
        </w:rPr>
        <w:t>s[</w:t>
      </w:r>
      <w:r>
        <w:rPr>
          <w:rFonts w:ascii="Times New Roman" w:hAnsi="Times New Roman"/>
          <w:sz w:val="24"/>
        </w:rPr>
        <w:t>Propagandaliteratur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10.1916 - 01.1920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IX</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Papierbeschaffung</w:t>
      </w:r>
      <w:r>
        <w:rPr>
          <w:rFonts w:ascii="Times New Roman" w:hAnsi="Times New Roman"/>
          <w:vanish/>
          <w:sz w:val="24"/>
        </w:rPr>
        <w:t>]s</w:t>
      </w:r>
      <w:r>
        <w:rPr>
          <w:rFonts w:ascii="Times New Roman" w:hAnsi="Times New Roman"/>
          <w:sz w:val="24"/>
        </w:rPr>
        <w:t xml:space="preserve"> zum </w:t>
      </w:r>
      <w:r>
        <w:rPr>
          <w:rFonts w:ascii="Times New Roman" w:hAnsi="Times New Roman"/>
          <w:vanish/>
          <w:sz w:val="24"/>
        </w:rPr>
        <w:t>s[</w:t>
      </w:r>
      <w:r>
        <w:rPr>
          <w:rFonts w:ascii="Times New Roman" w:hAnsi="Times New Roman"/>
          <w:sz w:val="24"/>
        </w:rPr>
        <w:t>Druck</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Broschüre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07.1918 - 11.1919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91517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901/91517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202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Hof</w:t>
      </w:r>
      <w:r>
        <w:rPr>
          <w:rFonts w:ascii="Times New Roman" w:hAnsi="Times New Roman"/>
          <w:vanish/>
          <w:sz w:val="24"/>
        </w:rPr>
        <w:t>s[</w:t>
      </w:r>
      <w:r>
        <w:rPr>
          <w:rFonts w:ascii="Times New Roman" w:hAnsi="Times New Roman"/>
          <w:sz w:val="24"/>
        </w:rPr>
        <w:t>buchdruckerei</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Jul.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Sittenfeld</w:t>
      </w:r>
      <w:r>
        <w:rPr>
          <w:rFonts w:ascii="Times New Roman" w:hAnsi="Times New Roman"/>
          <w:vanish/>
          <w:sz w:val="24"/>
        </w:rPr>
        <w:t>}]p]k</w:t>
      </w:r>
      <w:r>
        <w:rPr>
          <w:rFonts w:ascii="Times New Roman" w:hAnsi="Times New Roman"/>
          <w:sz w:val="24"/>
        </w:rPr>
        <w:t xml:space="preserve">, </w:t>
      </w:r>
      <w:r>
        <w:rPr>
          <w:rFonts w:ascii="Times New Roman" w:hAnsi="Times New Roman"/>
          <w:vanish/>
          <w:sz w:val="24"/>
        </w:rPr>
        <w:t>s[</w:t>
      </w:r>
      <w:r>
        <w:rPr>
          <w:rFonts w:ascii="Times New Roman" w:hAnsi="Times New Roman"/>
          <w:sz w:val="24"/>
        </w:rPr>
        <w:t>Papierbedarf</w:t>
      </w:r>
      <w:r>
        <w:rPr>
          <w:rFonts w:ascii="Times New Roman" w:hAnsi="Times New Roman"/>
          <w:vanish/>
          <w:sz w:val="24"/>
        </w:rPr>
        <w:t>]s</w:t>
      </w:r>
      <w:r>
        <w:rPr>
          <w:rFonts w:ascii="Times New Roman" w:hAnsi="Times New Roman"/>
          <w:sz w:val="24"/>
        </w:rPr>
        <w:t xml:space="preserve"> für </w:t>
      </w:r>
      <w:r>
        <w:rPr>
          <w:rFonts w:ascii="Times New Roman" w:hAnsi="Times New Roman"/>
          <w:vanish/>
          <w:sz w:val="24"/>
        </w:rPr>
        <w:t>s[</w:t>
      </w:r>
      <w:r>
        <w:rPr>
          <w:rFonts w:ascii="Times New Roman" w:hAnsi="Times New Roman"/>
          <w:sz w:val="24"/>
        </w:rPr>
        <w:t>Kriegsdrucksache</w:t>
      </w:r>
      <w:r>
        <w:rPr>
          <w:rFonts w:ascii="Times New Roman" w:hAnsi="Times New Roman"/>
          <w:vanish/>
          <w:sz w:val="24"/>
        </w:rPr>
        <w:t>]s</w:t>
      </w:r>
      <w:r>
        <w:rPr>
          <w:rFonts w:ascii="Times New Roman" w:hAnsi="Times New Roman"/>
          <w:sz w:val="24"/>
        </w:rPr>
        <w:t xml:space="preserve">n des </w:t>
      </w:r>
      <w:r>
        <w:rPr>
          <w:rFonts w:ascii="Times New Roman" w:hAnsi="Times New Roman"/>
          <w:vanish/>
          <w:sz w:val="24"/>
        </w:rPr>
        <w:t>k[1{</w:t>
      </w:r>
      <w:r>
        <w:rPr>
          <w:rFonts w:ascii="Times New Roman" w:hAnsi="Times New Roman"/>
          <w:sz w:val="24"/>
        </w:rPr>
        <w:t>Auswärtige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Amt</w:t>
      </w:r>
      <w:r>
        <w:rPr>
          <w:rFonts w:ascii="Times New Roman" w:hAnsi="Times New Roman"/>
          <w:vanish/>
          <w:sz w:val="24"/>
        </w:rPr>
        <w:t>}]k</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06.1915 - 01.1917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Zentralstelle für Auslandsdienst \ Beziehungen zu Institutionen und Einzelpersonen, Nachrichtendienst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90053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B adh.3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Bewerbungen um Aufträge von </w:t>
      </w:r>
      <w:r>
        <w:rPr>
          <w:rFonts w:ascii="Times New Roman" w:hAnsi="Times New Roman"/>
          <w:vanish/>
          <w:sz w:val="24"/>
        </w:rPr>
        <w:t>s[</w:t>
      </w:r>
      <w:r>
        <w:rPr>
          <w:rFonts w:ascii="Times New Roman" w:hAnsi="Times New Roman"/>
          <w:sz w:val="24"/>
        </w:rPr>
        <w:t>Buchhandlung</w:t>
      </w:r>
      <w:r>
        <w:rPr>
          <w:rFonts w:ascii="Times New Roman" w:hAnsi="Times New Roman"/>
          <w:vanish/>
          <w:sz w:val="24"/>
        </w:rPr>
        <w:t>]s</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Druckerei</w:t>
      </w:r>
      <w:r>
        <w:rPr>
          <w:rFonts w:ascii="Times New Roman" w:hAnsi="Times New Roman"/>
          <w:vanish/>
          <w:sz w:val="24"/>
        </w:rPr>
        <w:t>]s</w:t>
      </w:r>
      <w:r>
        <w:rPr>
          <w:rFonts w:ascii="Times New Roman" w:hAnsi="Times New Roman"/>
          <w:sz w:val="24"/>
        </w:rPr>
        <w:t>en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06.1919 - 12.1919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91325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901/91325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w:t>
      </w:r>
      <w:r>
        <w:rPr>
          <w:rFonts w:ascii="Times New Roman" w:hAnsi="Times New Roman"/>
          <w:sz w:val="24"/>
        </w:rPr>
        <w:t xml:space="preserve">Deutsches Archiv der </w:t>
      </w:r>
      <w:r>
        <w:rPr>
          <w:rFonts w:ascii="Times New Roman" w:hAnsi="Times New Roman"/>
          <w:vanish/>
          <w:sz w:val="24"/>
        </w:rPr>
        <w:t>s[</w:t>
      </w:r>
      <w:r>
        <w:rPr>
          <w:rFonts w:ascii="Times New Roman" w:hAnsi="Times New Roman"/>
          <w:sz w:val="24"/>
        </w:rPr>
        <w:t>Weltliteratur</w:t>
      </w:r>
      <w:r>
        <w:rPr>
          <w:rFonts w:ascii="Times New Roman" w:hAnsi="Times New Roman"/>
          <w:vanish/>
          <w:sz w:val="24"/>
        </w:rPr>
        <w:t>]s]t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09.1914 - 10.1914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91237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901/91237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XIV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p[5{s[</w:t>
      </w:r>
      <w:r>
        <w:rPr>
          <w:rFonts w:ascii="Times New Roman" w:hAnsi="Times New Roman"/>
          <w:sz w:val="24"/>
        </w:rPr>
        <w:t>Schriftsteller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2{</w:t>
      </w:r>
      <w:r>
        <w:rPr>
          <w:rFonts w:ascii="Times New Roman" w:hAnsi="Times New Roman"/>
          <w:sz w:val="24"/>
        </w:rPr>
        <w:t>Hermann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Strübe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7{</w:t>
      </w:r>
      <w:r>
        <w:rPr>
          <w:rFonts w:ascii="Times New Roman" w:hAnsi="Times New Roman"/>
          <w:sz w:val="24"/>
        </w:rPr>
        <w:t xml:space="preserve">Mitarbeiter im </w:t>
      </w:r>
      <w:r>
        <w:rPr>
          <w:rFonts w:ascii="Times New Roman" w:hAnsi="Times New Roman"/>
          <w:vanish/>
          <w:sz w:val="24"/>
        </w:rPr>
        <w:t>k[</w:t>
      </w:r>
      <w:r>
        <w:rPr>
          <w:rFonts w:ascii="Times New Roman" w:hAnsi="Times New Roman"/>
          <w:sz w:val="24"/>
        </w:rPr>
        <w:t>Aufklärungsdienst</w:t>
      </w:r>
      <w:r>
        <w:rPr>
          <w:rFonts w:ascii="Times New Roman" w:hAnsi="Times New Roman"/>
          <w:vanish/>
          <w:sz w:val="24"/>
        </w:rPr>
        <w:t>]k}</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01.1916 - 29.02.1916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91828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901/91828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Wilhelm</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Schwedler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w:t>
      </w:r>
      <w:r>
        <w:rPr>
          <w:rFonts w:ascii="Times New Roman" w:hAnsi="Times New Roman"/>
          <w:sz w:val="24"/>
        </w:rPr>
        <w:t>Chefredakteur</w:t>
      </w:r>
      <w:r>
        <w:rPr>
          <w:rFonts w:ascii="Times New Roman" w:hAnsi="Times New Roman"/>
          <w:vanish/>
          <w:sz w:val="24"/>
        </w:rPr>
        <w:t>}]p</w:t>
      </w:r>
      <w:r>
        <w:rPr>
          <w:rFonts w:ascii="Times New Roman" w:hAnsi="Times New Roman"/>
          <w:sz w:val="24"/>
        </w:rPr>
        <w:t xml:space="preserve"> des </w:t>
      </w:r>
      <w:r>
        <w:rPr>
          <w:rFonts w:ascii="Times New Roman" w:hAnsi="Times New Roman"/>
          <w:vanish/>
          <w:sz w:val="24"/>
        </w:rPr>
        <w:t>t[1{</w:t>
      </w:r>
      <w:r>
        <w:rPr>
          <w:rFonts w:ascii="Times New Roman" w:hAnsi="Times New Roman"/>
          <w:sz w:val="24"/>
        </w:rPr>
        <w:t>Osmanische</w:t>
      </w:r>
      <w:r>
        <w:rPr>
          <w:rFonts w:ascii="Times New Roman" w:hAnsi="Times New Roman"/>
          <w:vanish/>
          <w:sz w:val="24"/>
        </w:rPr>
        <w:t>&lt;r&gt;}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Lloyd</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Konstantinopel</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02.1916 - 10.1916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90176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901/90176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E III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p[1{</w:t>
      </w:r>
      <w:r>
        <w:rPr>
          <w:rFonts w:ascii="Times New Roman" w:hAnsi="Times New Roman"/>
          <w:sz w:val="24"/>
        </w:rPr>
        <w:t>Teutenberg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Adolf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5{s[</w:t>
      </w:r>
      <w:r>
        <w:rPr>
          <w:rFonts w:ascii="Times New Roman" w:hAnsi="Times New Roman"/>
          <w:sz w:val="24"/>
        </w:rPr>
        <w:t>Schriftsteller</w:t>
      </w:r>
      <w:r>
        <w:rPr>
          <w:rFonts w:ascii="Times New Roman" w:hAnsi="Times New Roman"/>
          <w:vanish/>
          <w:sz w:val="24"/>
        </w:rPr>
        <w:t>]s}]p</w:t>
      </w:r>
      <w:r>
        <w:rPr>
          <w:rFonts w:ascii="Times New Roman" w:hAnsi="Times New Roman"/>
          <w:sz w:val="24"/>
        </w:rPr>
        <w:t xml:space="preserve">, </w:t>
      </w:r>
      <w:r>
        <w:rPr>
          <w:rFonts w:ascii="Times New Roman" w:hAnsi="Times New Roman"/>
          <w:vanish/>
          <w:sz w:val="24"/>
        </w:rPr>
        <w:t>o[</w:t>
      </w:r>
      <w:r>
        <w:rPr>
          <w:rFonts w:ascii="Times New Roman" w:hAnsi="Times New Roman"/>
          <w:sz w:val="24"/>
        </w:rPr>
        <w:t>Ober-Weimar-Thüringen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02.1918 - 09.1918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Zentralstelle für Auslandsdienst \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 </w:t>
      </w:r>
      <w:r>
        <w:rPr>
          <w:rFonts w:ascii="Times New Roman" w:hAnsi="Times New Roman"/>
          <w:vanish/>
          <w:sz w:val="24"/>
        </w:rPr>
        <w:t>s[1{</w:t>
      </w:r>
      <w:r>
        <w:rPr>
          <w:rFonts w:ascii="Times New Roman" w:hAnsi="Times New Roman"/>
          <w:sz w:val="24"/>
        </w:rPr>
        <w:t>Buch</w:t>
      </w:r>
      <w:r>
        <w:rPr>
          <w:rFonts w:ascii="Times New Roman" w:hAnsi="Times New Roman"/>
          <w:vanish/>
          <w:sz w:val="24"/>
        </w:rPr>
        <w:t>}</w:t>
      </w:r>
      <w:r>
        <w:rPr>
          <w:rFonts w:ascii="Times New Roman" w:hAnsi="Times New Roman"/>
          <w:sz w:val="24"/>
        </w:rPr>
        <w:t>- und Kunst</w:t>
      </w:r>
      <w:r>
        <w:rPr>
          <w:rFonts w:ascii="Times New Roman" w:hAnsi="Times New Roman"/>
          <w:vanish/>
          <w:sz w:val="24"/>
        </w:rPr>
        <w:t>2{</w:t>
      </w:r>
      <w:r>
        <w:rPr>
          <w:rFonts w:ascii="Times New Roman" w:hAnsi="Times New Roman"/>
          <w:sz w:val="24"/>
        </w:rPr>
        <w:t>handlung</w:t>
      </w:r>
      <w:r>
        <w:rPr>
          <w:rFonts w:ascii="Times New Roman" w:hAnsi="Times New Roman"/>
          <w:vanish/>
          <w:sz w:val="24"/>
        </w:rPr>
        <w:t>}]s</w:t>
      </w:r>
      <w:r>
        <w:rPr>
          <w:rFonts w:ascii="Times New Roman" w:hAnsi="Times New Roman"/>
          <w:sz w:val="24"/>
        </w:rPr>
        <w:t xml:space="preserve">en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91056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901/91056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P16 Nr.15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Deutsche Gesellschaft für </w:t>
      </w:r>
      <w:r>
        <w:rPr>
          <w:rFonts w:ascii="Times New Roman" w:hAnsi="Times New Roman"/>
          <w:vanish/>
          <w:sz w:val="24"/>
        </w:rPr>
        <w:t>s[</w:t>
      </w:r>
      <w:r>
        <w:rPr>
          <w:rFonts w:ascii="Times New Roman" w:hAnsi="Times New Roman"/>
          <w:sz w:val="24"/>
        </w:rPr>
        <w:t>Auslandbuchhandel</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05.1920 - 10.1920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90862 -90864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901/90862 - 90864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K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Bibliotheken im neutralen Ausland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06.1917 - 05.1920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Gründung von </w:t>
      </w:r>
      <w:r>
        <w:rPr>
          <w:rFonts w:ascii="Times New Roman" w:hAnsi="Times New Roman"/>
          <w:vanish/>
          <w:sz w:val="24"/>
        </w:rPr>
        <w:t>s[</w:t>
      </w:r>
      <w:r>
        <w:rPr>
          <w:rFonts w:ascii="Times New Roman" w:hAnsi="Times New Roman"/>
          <w:sz w:val="24"/>
        </w:rPr>
        <w:t>Lesesäle</w:t>
      </w:r>
      <w:r>
        <w:rPr>
          <w:rFonts w:ascii="Times New Roman" w:hAnsi="Times New Roman"/>
          <w:vanish/>
          <w:sz w:val="24"/>
        </w:rPr>
        <w:t>]s</w:t>
      </w:r>
      <w:r>
        <w:rPr>
          <w:rFonts w:ascii="Times New Roman" w:hAnsi="Times New Roman"/>
          <w:sz w:val="24"/>
        </w:rPr>
        <w:t>n im neutralen Ausland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06.1917 - 10.1918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91172 - 91173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901/91172 - 91173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Kunst- und </w:t>
      </w:r>
      <w:r>
        <w:rPr>
          <w:rFonts w:ascii="Times New Roman" w:hAnsi="Times New Roman"/>
          <w:vanish/>
          <w:sz w:val="24"/>
        </w:rPr>
        <w:t>s[</w:t>
      </w:r>
      <w:r>
        <w:rPr>
          <w:rFonts w:ascii="Times New Roman" w:hAnsi="Times New Roman"/>
          <w:sz w:val="24"/>
        </w:rPr>
        <w:t>Buchhandlung</w:t>
      </w:r>
      <w:r>
        <w:rPr>
          <w:rFonts w:ascii="Times New Roman" w:hAnsi="Times New Roman"/>
          <w:vanish/>
          <w:sz w:val="24"/>
        </w:rPr>
        <w:t>]s</w:t>
      </w:r>
      <w:r>
        <w:rPr>
          <w:rFonts w:ascii="Times New Roman" w:hAnsi="Times New Roman"/>
          <w:sz w:val="24"/>
        </w:rPr>
        <w:t xml:space="preserve">en, Vorbereitung deutscher </w:t>
      </w:r>
      <w:r>
        <w:rPr>
          <w:rFonts w:ascii="Times New Roman" w:hAnsi="Times New Roman"/>
          <w:vanish/>
          <w:sz w:val="24"/>
        </w:rPr>
        <w:t>s[</w:t>
      </w:r>
      <w:r>
        <w:rPr>
          <w:rFonts w:ascii="Times New Roman" w:hAnsi="Times New Roman"/>
          <w:sz w:val="24"/>
        </w:rPr>
        <w:t>Propagandaliterat</w:t>
      </w:r>
      <w:r>
        <w:rPr>
          <w:rFonts w:ascii="Times New Roman" w:hAnsi="Times New Roman"/>
          <w:sz w:val="24"/>
        </w:rPr>
        <w:t>ur</w:t>
      </w:r>
      <w:r>
        <w:rPr>
          <w:rFonts w:ascii="Times New Roman" w:hAnsi="Times New Roman"/>
          <w:vanish/>
          <w:sz w:val="24"/>
        </w:rPr>
        <w:t>]s</w:t>
      </w:r>
      <w:r>
        <w:rPr>
          <w:rFonts w:ascii="Times New Roman" w:hAnsi="Times New Roman"/>
          <w:sz w:val="24"/>
        </w:rPr>
        <w:t xml:space="preserve"> im </w:t>
      </w:r>
      <w:r>
        <w:rPr>
          <w:rFonts w:ascii="Times New Roman" w:hAnsi="Times New Roman"/>
          <w:vanish/>
          <w:sz w:val="24"/>
        </w:rPr>
        <w:t>s[</w:t>
      </w:r>
      <w:r>
        <w:rPr>
          <w:rFonts w:ascii="Times New Roman" w:hAnsi="Times New Roman"/>
          <w:sz w:val="24"/>
        </w:rPr>
        <w:t>Ausland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07.1917 - 10.1919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91042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901/91042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P 16 Nr.1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Normalbibliothek</w:t>
      </w:r>
      <w:r>
        <w:rPr>
          <w:rFonts w:ascii="Times New Roman" w:hAnsi="Times New Roman"/>
          <w:vanish/>
          <w:sz w:val="24"/>
        </w:rPr>
        <w:t>]s</w:t>
      </w:r>
      <w:r>
        <w:rPr>
          <w:rFonts w:ascii="Times New Roman" w:hAnsi="Times New Roman"/>
          <w:sz w:val="24"/>
        </w:rPr>
        <w:t>en für ausreisende Auslandbeamte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12.1919 - 09.1920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91534 - 91535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901/91534 - 91535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220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32</w:t>
      </w:r>
      <w:r>
        <w:rPr>
          <w:rFonts w:ascii="Times New Roman" w:hAnsi="Times New Roman"/>
          <w:sz w:val="24"/>
        </w:rPr>
        <w:tab/>
        <w:t>Die Akten befinden sich jetzt im Geheimen Staatsarchiv Berlin-Dahlem.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Versorgung der </w:t>
      </w:r>
      <w:r>
        <w:rPr>
          <w:rFonts w:ascii="Times New Roman" w:hAnsi="Times New Roman"/>
          <w:vanish/>
          <w:sz w:val="24"/>
        </w:rPr>
        <w:t>s[2{o[</w:t>
      </w:r>
      <w:r>
        <w:rPr>
          <w:rFonts w:ascii="Times New Roman" w:hAnsi="Times New Roman"/>
          <w:sz w:val="24"/>
        </w:rPr>
        <w:t>amerika</w:t>
      </w:r>
      <w:r>
        <w:rPr>
          <w:rFonts w:ascii="Times New Roman" w:hAnsi="Times New Roman"/>
          <w:vanish/>
          <w:sz w:val="24"/>
        </w:rPr>
        <w:t>]o</w:t>
      </w:r>
      <w:r>
        <w:rPr>
          <w:rFonts w:ascii="Times New Roman" w:hAnsi="Times New Roman"/>
          <w:sz w:val="24"/>
        </w:rPr>
        <w:t>nische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Bibliothek</w:t>
      </w:r>
      <w:r>
        <w:rPr>
          <w:rFonts w:ascii="Times New Roman" w:hAnsi="Times New Roman"/>
          <w:vanish/>
          <w:sz w:val="24"/>
        </w:rPr>
        <w:t>}]s</w:t>
      </w:r>
      <w:r>
        <w:rPr>
          <w:rFonts w:ascii="Times New Roman" w:hAnsi="Times New Roman"/>
          <w:sz w:val="24"/>
        </w:rPr>
        <w:t xml:space="preserve">en mit </w:t>
      </w:r>
      <w:r>
        <w:rPr>
          <w:rFonts w:ascii="Times New Roman" w:hAnsi="Times New Roman"/>
          <w:vanish/>
          <w:sz w:val="24"/>
        </w:rPr>
        <w:t>s[</w:t>
      </w:r>
      <w:r>
        <w:rPr>
          <w:rFonts w:ascii="Times New Roman" w:hAnsi="Times New Roman"/>
          <w:sz w:val="24"/>
        </w:rPr>
        <w:t>Propagandamaterial</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05.1916 - 28.02.1917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 adh. IV</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vanish/>
          <w:sz w:val="24"/>
        </w:rPr>
        <w:t>s[1{</w:t>
      </w:r>
      <w:r>
        <w:rPr>
          <w:rFonts w:ascii="Times New Roman" w:hAnsi="Times New Roman"/>
          <w:sz w:val="24"/>
        </w:rPr>
        <w:t>Buch</w:t>
      </w:r>
      <w:r>
        <w:rPr>
          <w:rFonts w:ascii="Times New Roman" w:hAnsi="Times New Roman"/>
          <w:vanish/>
          <w:sz w:val="24"/>
        </w:rPr>
        <w:t>}</w:t>
      </w:r>
      <w:r>
        <w:rPr>
          <w:rFonts w:ascii="Times New Roman" w:hAnsi="Times New Roman"/>
          <w:sz w:val="24"/>
        </w:rPr>
        <w:t>- und Kunst</w:t>
      </w:r>
      <w:r>
        <w:rPr>
          <w:rFonts w:ascii="Times New Roman" w:hAnsi="Times New Roman"/>
          <w:vanish/>
          <w:sz w:val="24"/>
        </w:rPr>
        <w:t>2{</w:t>
      </w:r>
      <w:r>
        <w:rPr>
          <w:rFonts w:ascii="Times New Roman" w:hAnsi="Times New Roman"/>
          <w:sz w:val="24"/>
        </w:rPr>
        <w:t>handlung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w:t>
      </w:r>
      <w:r>
        <w:rPr>
          <w:rFonts w:ascii="Times New Roman" w:hAnsi="Times New Roman"/>
          <w:sz w:val="24"/>
        </w:rPr>
        <w:t>Mensing</w:t>
      </w:r>
      <w:r>
        <w:rPr>
          <w:rFonts w:ascii="Times New Roman" w:hAnsi="Times New Roman"/>
          <w:vanish/>
          <w:sz w:val="24"/>
        </w:rPr>
        <w:t>]p</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Haag</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02.1917 - 10.1919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91176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901/91176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 adh.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Einrichtung einer </w:t>
      </w:r>
      <w:r>
        <w:rPr>
          <w:rFonts w:ascii="Times New Roman" w:hAnsi="Times New Roman"/>
          <w:vanish/>
          <w:sz w:val="24"/>
        </w:rPr>
        <w:t>s[</w:t>
      </w:r>
      <w:r>
        <w:rPr>
          <w:rFonts w:ascii="Times New Roman" w:hAnsi="Times New Roman"/>
          <w:sz w:val="24"/>
        </w:rPr>
        <w:t>Buchhandlung</w:t>
      </w:r>
      <w:r>
        <w:rPr>
          <w:rFonts w:ascii="Times New Roman" w:hAnsi="Times New Roman"/>
          <w:vanish/>
          <w:sz w:val="24"/>
        </w:rPr>
        <w:t>]s</w:t>
      </w:r>
      <w:r>
        <w:rPr>
          <w:rFonts w:ascii="Times New Roman" w:hAnsi="Times New Roman"/>
          <w:sz w:val="24"/>
        </w:rPr>
        <w:t xml:space="preserve"> in </w:t>
      </w:r>
      <w:r>
        <w:rPr>
          <w:rFonts w:ascii="Times New Roman" w:hAnsi="Times New Roman"/>
          <w:vanish/>
          <w:sz w:val="24"/>
        </w:rPr>
        <w:t>o[</w:t>
      </w:r>
      <w:r>
        <w:rPr>
          <w:rFonts w:ascii="Times New Roman" w:hAnsi="Times New Roman"/>
          <w:sz w:val="24"/>
        </w:rPr>
        <w:t>Stockholm</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08.1918 - 08.1918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90748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901/90748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F.sp.s.3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Spanische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05.1917 - 11.1920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91174 - 91175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901/91174 - 91175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R. adh. I 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Einrichtung von </w:t>
      </w:r>
      <w:r>
        <w:rPr>
          <w:rFonts w:ascii="Times New Roman" w:hAnsi="Times New Roman"/>
          <w:vanish/>
          <w:sz w:val="24"/>
        </w:rPr>
        <w:t>s[</w:t>
      </w:r>
      <w:r>
        <w:rPr>
          <w:rFonts w:ascii="Times New Roman" w:hAnsi="Times New Roman"/>
          <w:sz w:val="24"/>
        </w:rPr>
        <w:t>Buchhandlung</w:t>
      </w:r>
      <w:r>
        <w:rPr>
          <w:rFonts w:ascii="Times New Roman" w:hAnsi="Times New Roman"/>
          <w:vanish/>
          <w:sz w:val="24"/>
        </w:rPr>
        <w:t>]s</w:t>
      </w:r>
      <w:r>
        <w:rPr>
          <w:rFonts w:ascii="Times New Roman" w:hAnsi="Times New Roman"/>
          <w:sz w:val="24"/>
        </w:rPr>
        <w:t xml:space="preserve">en in </w:t>
      </w:r>
      <w:r>
        <w:rPr>
          <w:rFonts w:ascii="Times New Roman" w:hAnsi="Times New Roman"/>
          <w:vanish/>
          <w:sz w:val="24"/>
        </w:rPr>
        <w:t>o[</w:t>
      </w:r>
      <w:r>
        <w:rPr>
          <w:rFonts w:ascii="Times New Roman" w:hAnsi="Times New Roman"/>
          <w:sz w:val="24"/>
        </w:rPr>
        <w:t>Konstantinopel</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10.1917 - 01.1920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w:t>
      </w:r>
      <w:r>
        <w:rPr>
          <w:rFonts w:ascii="Times New Roman" w:hAnsi="Times New Roman"/>
          <w:sz w:val="24"/>
        </w:rPr>
        <w:t>244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F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k[1{s[</w:t>
      </w:r>
      <w:r>
        <w:rPr>
          <w:rFonts w:ascii="Times New Roman" w:hAnsi="Times New Roman"/>
          <w:sz w:val="24"/>
        </w:rPr>
        <w:t>Verlagsbuchhandlung</w:t>
      </w:r>
      <w:r>
        <w:rPr>
          <w:rFonts w:ascii="Times New Roman" w:hAnsi="Times New Roman"/>
          <w:vanish/>
          <w:sz w:val="24"/>
        </w:rPr>
        <w:t>]s</w:t>
      </w:r>
      <w:r>
        <w:rPr>
          <w:rFonts w:ascii="Times New Roman" w:hAnsi="Times New Roman"/>
          <w:sz w:val="24"/>
        </w:rPr>
        <w:t xml:space="preserve"> Libraire Centrale des Nationalites</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Lausanne</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06.1917 - 09.1917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91746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901/91746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k[p[2{</w:t>
      </w:r>
      <w:r>
        <w:rPr>
          <w:rFonts w:ascii="Times New Roman" w:hAnsi="Times New Roman"/>
          <w:sz w:val="24"/>
        </w:rPr>
        <w:t>E.S.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Mittler</w:t>
      </w:r>
      <w:r>
        <w:rPr>
          <w:rFonts w:ascii="Times New Roman" w:hAnsi="Times New Roman"/>
          <w:vanish/>
          <w:sz w:val="24"/>
        </w:rPr>
        <w:t>}]p</w:t>
      </w:r>
      <w:r>
        <w:rPr>
          <w:rFonts w:ascii="Times New Roman" w:hAnsi="Times New Roman"/>
          <w:sz w:val="24"/>
        </w:rPr>
        <w:t xml:space="preserve"> und Sohn, Königliche </w:t>
      </w:r>
      <w:r>
        <w:rPr>
          <w:rFonts w:ascii="Times New Roman" w:hAnsi="Times New Roman"/>
          <w:vanish/>
          <w:sz w:val="24"/>
        </w:rPr>
        <w:t>s[</w:t>
      </w:r>
      <w:r>
        <w:rPr>
          <w:rFonts w:ascii="Times New Roman" w:hAnsi="Times New Roman"/>
          <w:sz w:val="24"/>
        </w:rPr>
        <w:t>Hofbuchhandlung</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Hofbuchdruckerei</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02.1915 - 07.1916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91292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901/91292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Sp.A. 28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k[p[</w:t>
      </w:r>
      <w:r>
        <w:rPr>
          <w:rFonts w:ascii="Times New Roman" w:hAnsi="Times New Roman"/>
          <w:sz w:val="24"/>
        </w:rPr>
        <w:t>Herder</w:t>
      </w:r>
      <w:r>
        <w:rPr>
          <w:rFonts w:ascii="Times New Roman" w:hAnsi="Times New Roman"/>
          <w:vanish/>
          <w:sz w:val="24"/>
        </w:rPr>
        <w:t>]p</w:t>
      </w:r>
      <w:r>
        <w:rPr>
          <w:rFonts w:ascii="Times New Roman" w:hAnsi="Times New Roman"/>
          <w:sz w:val="24"/>
        </w:rPr>
        <w:t xml:space="preserve">sche </w:t>
      </w:r>
      <w:r>
        <w:rPr>
          <w:rFonts w:ascii="Times New Roman" w:hAnsi="Times New Roman"/>
          <w:vanish/>
          <w:sz w:val="24"/>
        </w:rPr>
        <w:t>s[</w:t>
      </w:r>
      <w:r>
        <w:rPr>
          <w:rFonts w:ascii="Times New Roman" w:hAnsi="Times New Roman"/>
          <w:sz w:val="24"/>
        </w:rPr>
        <w:t>Verlagsbuchhandlung</w:t>
      </w:r>
      <w:r>
        <w:rPr>
          <w:rFonts w:ascii="Times New Roman" w:hAnsi="Times New Roman"/>
          <w:vanish/>
          <w:sz w:val="24"/>
        </w:rPr>
        <w:t>]s]k</w:t>
      </w:r>
      <w:r>
        <w:rPr>
          <w:rFonts w:ascii="Times New Roman" w:hAnsi="Times New Roman"/>
          <w:sz w:val="24"/>
        </w:rPr>
        <w:t xml:space="preserve">, Beschaffung von feindlichem </w:t>
      </w:r>
      <w:r>
        <w:rPr>
          <w:rFonts w:ascii="Times New Roman" w:hAnsi="Times New Roman"/>
          <w:vanish/>
          <w:sz w:val="24"/>
        </w:rPr>
        <w:t>s[</w:t>
      </w:r>
      <w:r>
        <w:rPr>
          <w:rFonts w:ascii="Times New Roman" w:hAnsi="Times New Roman"/>
          <w:sz w:val="24"/>
        </w:rPr>
        <w:t>Propagandamaterial</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09.1914 - 08.1917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91259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901/91259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Sp.A. </w:t>
      </w:r>
      <w:r>
        <w:rPr>
          <w:rFonts w:ascii="Times New Roman" w:hAnsi="Times New Roman"/>
          <w:sz w:val="24"/>
        </w:rPr>
        <w:t>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p[5{s[</w:t>
      </w:r>
      <w:r>
        <w:rPr>
          <w:rFonts w:ascii="Times New Roman" w:hAnsi="Times New Roman"/>
          <w:sz w:val="24"/>
        </w:rPr>
        <w:t>Verlagsbuchhändler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2{</w:t>
      </w:r>
      <w:r>
        <w:rPr>
          <w:rFonts w:ascii="Times New Roman" w:hAnsi="Times New Roman"/>
          <w:sz w:val="24"/>
        </w:rPr>
        <w:t>Hermann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Hillger</w:t>
      </w:r>
      <w:r>
        <w:rPr>
          <w:rFonts w:ascii="Times New Roman" w:hAnsi="Times New Roman"/>
          <w:vanish/>
          <w:sz w:val="24"/>
        </w:rPr>
        <w:t>}]p</w:t>
      </w:r>
      <w:r>
        <w:rPr>
          <w:rFonts w:ascii="Times New Roman" w:hAnsi="Times New Roman"/>
          <w:sz w:val="24"/>
        </w:rPr>
        <w:t xml:space="preserve"> u.a. zur Bekämpfung der Auslandslügen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10.1914 - 10.1914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90523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901/90523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F 374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Buch und Bild, </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w:t>
      </w:r>
      <w:r>
        <w:rPr>
          <w:rFonts w:ascii="Times New Roman" w:hAnsi="Times New Roman"/>
          <w:sz w:val="24"/>
        </w:rPr>
        <w:t>Seemann</w:t>
      </w:r>
      <w:r>
        <w:rPr>
          <w:rFonts w:ascii="Times New Roman" w:hAnsi="Times New Roman"/>
          <w:vanish/>
          <w:sz w:val="24"/>
        </w:rPr>
        <w:t>]p]k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10.1918 - 01.1920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Zentralstelle für Auslandsdienst \ Kultur- und Kunstpropaganda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91652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901/91652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V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44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Literaturpropaganda</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02.1916 - 06.1916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Zentralstelle für Auslandsdienst \ Propaganda mit Druckerzeugnissen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29</w:t>
      </w:r>
      <w:r>
        <w:rPr>
          <w:rFonts w:ascii="Times New Roman" w:hAnsi="Times New Roman"/>
          <w:sz w:val="24"/>
        </w:rPr>
        <w:tab/>
        <w:t xml:space="preserve">Der </w:t>
      </w:r>
      <w:r>
        <w:rPr>
          <w:rFonts w:ascii="Times New Roman" w:hAnsi="Times New Roman"/>
          <w:sz w:val="24"/>
        </w:rPr>
        <w:t xml:space="preserve">Bestand enthält unter dieser Abteilung etwa 900 </w:t>
      </w:r>
      <w:r>
        <w:rPr>
          <w:rFonts w:ascii="Times New Roman" w:hAnsi="Times New Roman"/>
          <w:vanish/>
          <w:sz w:val="24"/>
        </w:rPr>
        <w:t>s[</w:t>
      </w:r>
      <w:r>
        <w:rPr>
          <w:rFonts w:ascii="Times New Roman" w:hAnsi="Times New Roman"/>
          <w:sz w:val="24"/>
        </w:rPr>
        <w:t>Propagandaschrift</w:t>
      </w:r>
      <w:r>
        <w:rPr>
          <w:rFonts w:ascii="Times New Roman" w:hAnsi="Times New Roman"/>
          <w:vanish/>
          <w:sz w:val="24"/>
        </w:rPr>
        <w:t>]s</w:t>
      </w:r>
      <w:r>
        <w:rPr>
          <w:rFonts w:ascii="Times New Roman" w:hAnsi="Times New Roman"/>
          <w:sz w:val="24"/>
        </w:rPr>
        <w:t>en (Bücher, Broschüren, Zeitschriften, Zeitungen, Druckschriften, Denkschriften) - meist zum ersten Weltkrieg - überwiegend deutsche, aber auch ausländische (Findbuch S. 45-104). ; Aufgenommen wurden Aktentitel mit Verweisen auf Verlage oder Buchhandlungen.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90812 - 90813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901/90812 - 90813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VIII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Bücherversand</w:t>
      </w:r>
      <w:r>
        <w:rPr>
          <w:rFonts w:ascii="Times New Roman" w:hAnsi="Times New Roman"/>
          <w:vanish/>
          <w:sz w:val="24"/>
        </w:rPr>
        <w:t>]s</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01.1918 - 29.02.1920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91463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901/91463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150</w:t>
      </w:r>
      <w:r>
        <w:rPr>
          <w:rFonts w:ascii="Times New Roman" w:hAnsi="Times New Roman"/>
          <w:position w:val="6"/>
          <w:sz w:val="24"/>
        </w:rPr>
        <w:t>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Propagandaschrift</w:t>
      </w:r>
      <w:r>
        <w:rPr>
          <w:rFonts w:ascii="Times New Roman" w:hAnsi="Times New Roman"/>
          <w:vanish/>
          <w:sz w:val="24"/>
        </w:rPr>
        <w:t>]s</w:t>
      </w:r>
      <w:r>
        <w:rPr>
          <w:rFonts w:ascii="Times New Roman" w:hAnsi="Times New Roman"/>
          <w:sz w:val="24"/>
        </w:rPr>
        <w:t xml:space="preserve">en in den </w:t>
      </w:r>
      <w:r>
        <w:rPr>
          <w:rFonts w:ascii="Times New Roman" w:hAnsi="Times New Roman"/>
          <w:vanish/>
          <w:sz w:val="24"/>
        </w:rPr>
        <w:t>s[2{o[</w:t>
      </w:r>
      <w:r>
        <w:rPr>
          <w:rFonts w:ascii="Times New Roman" w:hAnsi="Times New Roman"/>
          <w:sz w:val="24"/>
        </w:rPr>
        <w:t>schwedisch</w:t>
      </w:r>
      <w:r>
        <w:rPr>
          <w:rFonts w:ascii="Times New Roman" w:hAnsi="Times New Roman"/>
          <w:vanish/>
          <w:sz w:val="24"/>
        </w:rPr>
        <w:t>]o</w:t>
      </w:r>
      <w:r>
        <w:rPr>
          <w:rFonts w:ascii="Times New Roman" w:hAnsi="Times New Roman"/>
          <w:sz w:val="24"/>
        </w:rPr>
        <w:t>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Buchhandlung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11.1915 - 08.1916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91462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901/91462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150</w:t>
      </w:r>
      <w:r>
        <w:rPr>
          <w:rFonts w:ascii="Times New Roman" w:hAnsi="Times New Roman"/>
          <w:position w:val="6"/>
          <w:sz w:val="24"/>
        </w:rPr>
        <w:t>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Propagandaschrift</w:t>
      </w:r>
      <w:r>
        <w:rPr>
          <w:rFonts w:ascii="Times New Roman" w:hAnsi="Times New Roman"/>
          <w:vanish/>
          <w:sz w:val="24"/>
        </w:rPr>
        <w:t>]s</w:t>
      </w:r>
      <w:r>
        <w:rPr>
          <w:rFonts w:ascii="Times New Roman" w:hAnsi="Times New Roman"/>
          <w:sz w:val="24"/>
        </w:rPr>
        <w:t xml:space="preserve">en in den </w:t>
      </w:r>
      <w:r>
        <w:rPr>
          <w:rFonts w:ascii="Times New Roman" w:hAnsi="Times New Roman"/>
          <w:vanish/>
          <w:sz w:val="24"/>
        </w:rPr>
        <w:t>s[2{o[</w:t>
      </w:r>
      <w:r>
        <w:rPr>
          <w:rFonts w:ascii="Times New Roman" w:hAnsi="Times New Roman"/>
          <w:sz w:val="24"/>
        </w:rPr>
        <w:t>schweiz</w:t>
      </w:r>
      <w:r>
        <w:rPr>
          <w:rFonts w:ascii="Times New Roman" w:hAnsi="Times New Roman"/>
          <w:vanish/>
          <w:sz w:val="24"/>
        </w:rPr>
        <w:t>]o</w:t>
      </w:r>
      <w:r>
        <w:rPr>
          <w:rFonts w:ascii="Times New Roman" w:hAnsi="Times New Roman"/>
          <w:sz w:val="24"/>
        </w:rPr>
        <w:t>erische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Buchhandlung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03.1916 - 05.1916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91041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901/91041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P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Bücherpropaganda</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Bücherausfuhr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06.1920 - 10.1920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91049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901/91049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P 16 Nr.8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Bücherpropaganda</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Subskriptionswerk</w:t>
      </w:r>
      <w:r>
        <w:rPr>
          <w:rFonts w:ascii="Times New Roman" w:hAnsi="Times New Roman"/>
          <w:vanish/>
          <w:sz w:val="24"/>
        </w:rPr>
        <w:t>]s</w:t>
      </w:r>
      <w:r>
        <w:rPr>
          <w:rFonts w:ascii="Times New Roman" w:hAnsi="Times New Roman"/>
          <w:sz w:val="24"/>
        </w:rPr>
        <w:t xml:space="preserve"> über den </w:t>
      </w:r>
      <w:r>
        <w:rPr>
          <w:rFonts w:ascii="Times New Roman" w:hAnsi="Times New Roman"/>
          <w:vanish/>
          <w:sz w:val="24"/>
        </w:rPr>
        <w:t>s[</w:t>
      </w:r>
      <w:r>
        <w:rPr>
          <w:rFonts w:ascii="Times New Roman" w:hAnsi="Times New Roman"/>
          <w:sz w:val="24"/>
        </w:rPr>
        <w:t>Krieg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k[s[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Danmark</w:t>
      </w:r>
      <w:r>
        <w:rPr>
          <w:rFonts w:ascii="Times New Roman" w:hAnsi="Times New Roman"/>
          <w:vanish/>
          <w:sz w:val="24"/>
        </w:rPr>
        <w:t>]k</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02.1920 - 04.1920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91287 - 91288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901/91287 - 91288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k[p[</w:t>
      </w:r>
      <w:r>
        <w:rPr>
          <w:rFonts w:ascii="Times New Roman" w:hAnsi="Times New Roman"/>
          <w:sz w:val="24"/>
        </w:rPr>
        <w:t>Mittler</w:t>
      </w:r>
      <w:r>
        <w:rPr>
          <w:rFonts w:ascii="Times New Roman" w:hAnsi="Times New Roman"/>
          <w:vanish/>
          <w:sz w:val="24"/>
        </w:rPr>
        <w:t>]p</w:t>
      </w:r>
      <w:r>
        <w:rPr>
          <w:rFonts w:ascii="Times New Roman" w:hAnsi="Times New Roman"/>
          <w:sz w:val="24"/>
        </w:rPr>
        <w:t xml:space="preserve"> &amp; Sohn</w:t>
      </w:r>
      <w:r>
        <w:rPr>
          <w:rFonts w:ascii="Times New Roman" w:hAnsi="Times New Roman"/>
          <w:vanish/>
          <w:sz w:val="24"/>
        </w:rPr>
        <w:t>]k</w:t>
      </w:r>
      <w:r>
        <w:rPr>
          <w:rFonts w:ascii="Times New Roman" w:hAnsi="Times New Roman"/>
          <w:sz w:val="24"/>
        </w:rPr>
        <w:t xml:space="preserve">, Druck und Vertrieb der </w:t>
      </w:r>
      <w:r>
        <w:rPr>
          <w:rFonts w:ascii="Times New Roman" w:hAnsi="Times New Roman"/>
          <w:vanish/>
          <w:sz w:val="24"/>
        </w:rPr>
        <w:t>t[2{</w:t>
      </w:r>
      <w:r>
        <w:rPr>
          <w:rFonts w:ascii="Times New Roman" w:hAnsi="Times New Roman"/>
          <w:sz w:val="24"/>
        </w:rPr>
        <w: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 Wahrheit über den Krieg</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03.1915 - 01.1917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91328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901/91328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250</w:t>
      </w:r>
      <w:r>
        <w:rPr>
          <w:rFonts w:ascii="Times New Roman" w:hAnsi="Times New Roman"/>
          <w:sz w:val="24"/>
        </w:rPr>
        <w:tab/>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der </w:t>
      </w:r>
      <w:r>
        <w:rPr>
          <w:rFonts w:ascii="Times New Roman" w:hAnsi="Times New Roman"/>
          <w:vanish/>
          <w:sz w:val="24"/>
        </w:rPr>
        <w:t>t[2{s[</w:t>
      </w:r>
      <w:r>
        <w:rPr>
          <w:rFonts w:ascii="Times New Roman" w:hAnsi="Times New Roman"/>
          <w:sz w:val="24"/>
        </w:rPr>
        <w:t>Wochenschrift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Das größere Deutschland</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09.1914 - 05.1916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91329 - 91331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901/91329 - 91331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en der </w:t>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w:t>
      </w:r>
      <w:r>
        <w:rPr>
          <w:rFonts w:ascii="Times New Roman" w:hAnsi="Times New Roman"/>
          <w:sz w:val="24"/>
        </w:rPr>
        <w:t>14 - 08.1917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91332 - 91334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901/91332 - 1334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51a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Reichsdruckerei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01.1915 - 11.1917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91347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901/91347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Christlicher </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Carl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Hirsch</w:t>
      </w:r>
      <w:r>
        <w:rPr>
          <w:rFonts w:ascii="Times New Roman" w:hAnsi="Times New Roman"/>
          <w:vanish/>
          <w:sz w:val="24"/>
        </w:rPr>
        <w:t>}]p</w:t>
      </w:r>
      <w:r>
        <w:rPr>
          <w:rFonts w:ascii="Times New Roman" w:hAnsi="Times New Roman"/>
          <w:sz w:val="24"/>
        </w:rPr>
        <w:t xml:space="preserve"> A.G.</w:t>
      </w:r>
      <w:r>
        <w:rPr>
          <w:rFonts w:ascii="Times New Roman" w:hAnsi="Times New Roman"/>
          <w:vanish/>
          <w:sz w:val="24"/>
        </w:rPr>
        <w:t>]k</w:t>
      </w:r>
      <w:r>
        <w:rPr>
          <w:rFonts w:ascii="Times New Roman" w:hAnsi="Times New Roman"/>
          <w:sz w:val="24"/>
        </w:rPr>
        <w:t xml:space="preserve"> wegen Vertrieb der </w:t>
      </w:r>
      <w:r>
        <w:rPr>
          <w:rFonts w:ascii="Times New Roman" w:hAnsi="Times New Roman"/>
          <w:vanish/>
          <w:sz w:val="24"/>
        </w:rPr>
        <w:t>s[</w:t>
      </w:r>
      <w:r>
        <w:rPr>
          <w:rFonts w:ascii="Times New Roman" w:hAnsi="Times New Roman"/>
          <w:sz w:val="24"/>
        </w:rPr>
        <w:t>Schrift</w:t>
      </w:r>
      <w:r>
        <w:rPr>
          <w:rFonts w:ascii="Times New Roman" w:hAnsi="Times New Roman"/>
          <w:vanish/>
          <w:sz w:val="24"/>
        </w:rPr>
        <w:t>]s</w:t>
      </w:r>
      <w:r>
        <w:rPr>
          <w:rFonts w:ascii="Times New Roman" w:hAnsi="Times New Roman"/>
          <w:sz w:val="24"/>
        </w:rPr>
        <w:t xml:space="preserve"> des </w:t>
      </w:r>
      <w:r>
        <w:rPr>
          <w:rFonts w:ascii="Times New Roman" w:hAnsi="Times New Roman"/>
          <w:vanish/>
          <w:sz w:val="24"/>
        </w:rPr>
        <w:t>p[5{</w:t>
      </w:r>
      <w:r>
        <w:rPr>
          <w:rFonts w:ascii="Times New Roman" w:hAnsi="Times New Roman"/>
          <w:sz w:val="24"/>
        </w:rPr>
        <w:t>Pfarrer</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1{</w:t>
      </w:r>
      <w:r>
        <w:rPr>
          <w:rFonts w:ascii="Times New Roman" w:hAnsi="Times New Roman"/>
          <w:sz w:val="24"/>
        </w:rPr>
        <w:t>Bolliger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Tatsachen</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02.1915 - 06.1916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91887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901/91887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k[s[</w:t>
      </w:r>
      <w:r>
        <w:rPr>
          <w:rFonts w:ascii="Times New Roman" w:hAnsi="Times New Roman"/>
          <w:sz w:val="24"/>
        </w:rPr>
        <w:t>Verlagsbuchhandlung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w:t>
      </w:r>
      <w:r>
        <w:rPr>
          <w:rFonts w:ascii="Times New Roman" w:hAnsi="Times New Roman"/>
          <w:sz w:val="24"/>
        </w:rPr>
        <w:t>Boll</w:t>
      </w:r>
      <w:r>
        <w:rPr>
          <w:rFonts w:ascii="Times New Roman" w:hAnsi="Times New Roman"/>
          <w:vanish/>
          <w:sz w:val="24"/>
        </w:rPr>
        <w:t>]p</w:t>
      </w:r>
      <w:r>
        <w:rPr>
          <w:rFonts w:ascii="Times New Roman" w:hAnsi="Times New Roman"/>
          <w:sz w:val="24"/>
        </w:rPr>
        <w:t xml:space="preserve"> u. </w:t>
      </w:r>
      <w:r>
        <w:rPr>
          <w:rFonts w:ascii="Times New Roman" w:hAnsi="Times New Roman"/>
          <w:vanish/>
          <w:sz w:val="24"/>
        </w:rPr>
        <w:t>p[</w:t>
      </w:r>
      <w:r>
        <w:rPr>
          <w:rFonts w:ascii="Times New Roman" w:hAnsi="Times New Roman"/>
          <w:sz w:val="24"/>
        </w:rPr>
        <w:t>Pickard</w:t>
      </w:r>
      <w:r>
        <w:rPr>
          <w:rFonts w:ascii="Times New Roman" w:hAnsi="Times New Roman"/>
          <w:vanish/>
          <w:sz w:val="24"/>
        </w:rPr>
        <w:t>]p]k</w:t>
      </w:r>
      <w:r>
        <w:rPr>
          <w:rFonts w:ascii="Times New Roman" w:hAnsi="Times New Roman"/>
          <w:sz w:val="24"/>
        </w:rPr>
        <w:t xml:space="preserve">, </w:t>
      </w:r>
      <w:r>
        <w:rPr>
          <w:rFonts w:ascii="Times New Roman" w:hAnsi="Times New Roman"/>
          <w:vanish/>
          <w:sz w:val="24"/>
        </w:rPr>
        <w:t>s[</w:t>
      </w:r>
      <w:r>
        <w:rPr>
          <w:rFonts w:ascii="Times New Roman" w:hAnsi="Times New Roman"/>
          <w:sz w:val="24"/>
        </w:rPr>
        <w:t>Schrift</w:t>
      </w:r>
      <w:r>
        <w:rPr>
          <w:rFonts w:ascii="Times New Roman" w:hAnsi="Times New Roman"/>
          <w:vanish/>
          <w:sz w:val="24"/>
        </w:rPr>
        <w:t>]s</w:t>
      </w:r>
      <w:r>
        <w:rPr>
          <w:rFonts w:ascii="Times New Roman" w:hAnsi="Times New Roman"/>
          <w:sz w:val="24"/>
        </w:rPr>
        <w:t xml:space="preserve">en zur Aufklärung des </w:t>
      </w:r>
      <w:r>
        <w:rPr>
          <w:rFonts w:ascii="Times New Roman" w:hAnsi="Times New Roman"/>
          <w:vanish/>
          <w:sz w:val="24"/>
        </w:rPr>
        <w:t>s[2{</w:t>
      </w:r>
      <w:r>
        <w:rPr>
          <w:rFonts w:ascii="Times New Roman" w:hAnsi="Times New Roman"/>
          <w:sz w:val="24"/>
        </w:rPr>
        <w:t>neutr</w:t>
      </w:r>
      <w:r>
        <w:rPr>
          <w:rFonts w:ascii="Times New Roman" w:hAnsi="Times New Roman"/>
          <w:sz w:val="24"/>
        </w:rPr>
        <w:t>ale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Ausland</w:t>
      </w:r>
      <w:r>
        <w:rPr>
          <w:rFonts w:ascii="Times New Roman" w:hAnsi="Times New Roman"/>
          <w:vanish/>
          <w:sz w:val="24"/>
        </w:rPr>
        <w:t>}]s</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12.1914 - 06.1916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91434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901/91434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124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Bitte des </w:t>
      </w:r>
      <w:r>
        <w:rPr>
          <w:rFonts w:ascii="Times New Roman" w:hAnsi="Times New Roman"/>
          <w:vanish/>
          <w:sz w:val="24"/>
        </w:rPr>
        <w:t>k[1{s[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s </w:t>
      </w:r>
      <w:r>
        <w:rPr>
          <w:rFonts w:ascii="Times New Roman" w:hAnsi="Times New Roman"/>
          <w:vanish/>
          <w:sz w:val="24"/>
        </w:rPr>
        <w:t>2{p[</w:t>
      </w:r>
      <w:r>
        <w:rPr>
          <w:rFonts w:ascii="Times New Roman" w:hAnsi="Times New Roman"/>
          <w:sz w:val="24"/>
        </w:rPr>
        <w:t>Welberg</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Bochum</w:t>
      </w:r>
      <w:r>
        <w:rPr>
          <w:rFonts w:ascii="Times New Roman" w:hAnsi="Times New Roman"/>
          <w:vanish/>
          <w:sz w:val="24"/>
        </w:rPr>
        <w:t>]o}]k</w:t>
      </w:r>
      <w:r>
        <w:rPr>
          <w:rFonts w:ascii="Times New Roman" w:hAnsi="Times New Roman"/>
          <w:sz w:val="24"/>
        </w:rPr>
        <w:t xml:space="preserve">, um den Artikel für seine </w:t>
      </w:r>
      <w:r>
        <w:rPr>
          <w:rFonts w:ascii="Times New Roman" w:hAnsi="Times New Roman"/>
          <w:vanish/>
          <w:sz w:val="24"/>
        </w:rPr>
        <w:t>t[2{s[</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 Draht-Industrie</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08.1915 - 10.1915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91439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901/91439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127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Bestellung an </w:t>
      </w:r>
      <w:r>
        <w:rPr>
          <w:rFonts w:ascii="Times New Roman" w:hAnsi="Times New Roman"/>
          <w:vanish/>
          <w:sz w:val="24"/>
        </w:rPr>
        <w:t>k[s[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Ferd.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Wyss</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Bern</w:t>
      </w:r>
      <w:r>
        <w:rPr>
          <w:rFonts w:ascii="Times New Roman" w:hAnsi="Times New Roman"/>
          <w:vanish/>
          <w:sz w:val="24"/>
        </w:rPr>
        <w:t>]o]k</w:t>
      </w:r>
      <w:r>
        <w:rPr>
          <w:rFonts w:ascii="Times New Roman" w:hAnsi="Times New Roman"/>
          <w:sz w:val="24"/>
        </w:rPr>
        <w:t xml:space="preserve"> auf </w:t>
      </w:r>
      <w:r>
        <w:rPr>
          <w:rFonts w:ascii="Times New Roman" w:hAnsi="Times New Roman"/>
          <w:vanish/>
          <w:sz w:val="24"/>
        </w:rPr>
        <w:t>t[</w:t>
      </w:r>
      <w:r>
        <w:rPr>
          <w:rFonts w:ascii="Times New Roman" w:hAnsi="Times New Roman"/>
          <w:sz w:val="24"/>
        </w:rPr>
        <w:t>Das Regenbogenbuch</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08.1915 - 04.1917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91475 - 91476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901/91475 - 1476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159b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S.61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Unterhandlungen mi</w:t>
      </w:r>
      <w:r>
        <w:rPr>
          <w:rFonts w:ascii="Times New Roman" w:hAnsi="Times New Roman"/>
          <w:sz w:val="24"/>
        </w:rPr>
        <w:t xml:space="preserve">t </w:t>
      </w:r>
      <w:r>
        <w:rPr>
          <w:rFonts w:ascii="Times New Roman" w:hAnsi="Times New Roman"/>
          <w:vanish/>
          <w:sz w:val="24"/>
        </w:rPr>
        <w:t>s[</w:t>
      </w:r>
      <w:r>
        <w:rPr>
          <w:rFonts w:ascii="Times New Roman" w:hAnsi="Times New Roman"/>
          <w:sz w:val="24"/>
        </w:rPr>
        <w:t>Autor</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Schriftsteller</w:t>
      </w:r>
      <w:r>
        <w:rPr>
          <w:rFonts w:ascii="Times New Roman" w:hAnsi="Times New Roman"/>
          <w:vanish/>
          <w:sz w:val="24"/>
        </w:rPr>
        <w:t>]s</w:t>
      </w:r>
      <w:r>
        <w:rPr>
          <w:rFonts w:ascii="Times New Roman" w:hAnsi="Times New Roman"/>
          <w:sz w:val="24"/>
        </w:rPr>
        <w:t xml:space="preserve">n wegen Schreiben von </w:t>
      </w:r>
      <w:r>
        <w:rPr>
          <w:rFonts w:ascii="Times New Roman" w:hAnsi="Times New Roman"/>
          <w:vanish/>
          <w:sz w:val="24"/>
        </w:rPr>
        <w:t>s[</w:t>
      </w:r>
      <w:r>
        <w:rPr>
          <w:rFonts w:ascii="Times New Roman" w:hAnsi="Times New Roman"/>
          <w:sz w:val="24"/>
        </w:rPr>
        <w:t>Jugendbücher</w:t>
      </w:r>
      <w:r>
        <w:rPr>
          <w:rFonts w:ascii="Times New Roman" w:hAnsi="Times New Roman"/>
          <w:vanish/>
          <w:sz w:val="24"/>
        </w:rPr>
        <w:t>]s</w:t>
      </w:r>
      <w:r>
        <w:rPr>
          <w:rFonts w:ascii="Times New Roman" w:hAnsi="Times New Roman"/>
          <w:sz w:val="24"/>
        </w:rPr>
        <w:t xml:space="preserve">n für das </w:t>
      </w:r>
      <w:r>
        <w:rPr>
          <w:rFonts w:ascii="Times New Roman" w:hAnsi="Times New Roman"/>
          <w:vanish/>
          <w:sz w:val="24"/>
        </w:rPr>
        <w:t>s[</w:t>
      </w:r>
      <w:r>
        <w:rPr>
          <w:rFonts w:ascii="Times New Roman" w:hAnsi="Times New Roman"/>
          <w:sz w:val="24"/>
        </w:rPr>
        <w:t>Ausland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05.1916 - 06.1917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91531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901/91531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Sp.A.216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Buch</w:t>
      </w:r>
      <w:r>
        <w:rPr>
          <w:rFonts w:ascii="Times New Roman" w:hAnsi="Times New Roman"/>
          <w:vanish/>
          <w:sz w:val="24"/>
        </w:rPr>
        <w:t>]s</w:t>
      </w:r>
      <w:r>
        <w:rPr>
          <w:rFonts w:ascii="Times New Roman" w:hAnsi="Times New Roman"/>
          <w:sz w:val="24"/>
        </w:rPr>
        <w:t xml:space="preserve"> der </w:t>
      </w:r>
      <w:r>
        <w:rPr>
          <w:rFonts w:ascii="Times New Roman" w:hAnsi="Times New Roman"/>
          <w:vanish/>
          <w:sz w:val="24"/>
        </w:rPr>
        <w:t>p[3{</w:t>
      </w:r>
      <w:r>
        <w:rPr>
          <w:rFonts w:ascii="Times New Roman" w:hAnsi="Times New Roman"/>
          <w:sz w:val="24"/>
        </w:rPr>
        <w:t>Baronin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Annie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Akerhielm</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t[</w:t>
      </w:r>
      <w:r>
        <w:rPr>
          <w:rFonts w:ascii="Times New Roman" w:hAnsi="Times New Roman"/>
          <w:sz w:val="24"/>
        </w:rPr>
        <w:t xml:space="preserve">Von </w:t>
      </w:r>
      <w:r>
        <w:rPr>
          <w:rFonts w:ascii="Times New Roman" w:hAnsi="Times New Roman"/>
          <w:vanish/>
          <w:sz w:val="24"/>
        </w:rPr>
        <w:t>o[</w:t>
      </w:r>
      <w:r>
        <w:rPr>
          <w:rFonts w:ascii="Times New Roman" w:hAnsi="Times New Roman"/>
          <w:sz w:val="24"/>
        </w:rPr>
        <w:t>Stockholm</w:t>
      </w:r>
      <w:r>
        <w:rPr>
          <w:rFonts w:ascii="Times New Roman" w:hAnsi="Times New Roman"/>
          <w:vanish/>
          <w:sz w:val="24"/>
        </w:rPr>
        <w:t>]o</w:t>
      </w:r>
      <w:r>
        <w:rPr>
          <w:rFonts w:ascii="Times New Roman" w:hAnsi="Times New Roman"/>
          <w:sz w:val="24"/>
        </w:rPr>
        <w:t xml:space="preserve"> nach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Brüssel</w:t>
      </w:r>
      <w:r>
        <w:rPr>
          <w:rFonts w:ascii="Times New Roman" w:hAnsi="Times New Roman"/>
          <w:vanish/>
          <w:sz w:val="24"/>
        </w:rPr>
        <w:t>]o]t</w:t>
      </w:r>
      <w:r>
        <w:rPr>
          <w:rFonts w:ascii="Times New Roman" w:hAnsi="Times New Roman"/>
          <w:sz w:val="24"/>
        </w:rPr>
        <w:t xml:space="preserve"> erschienen im </w:t>
      </w:r>
      <w:r>
        <w:rPr>
          <w:rFonts w:ascii="Times New Roman" w:hAnsi="Times New Roman"/>
          <w:vanish/>
          <w:sz w:val="24"/>
        </w:rPr>
        <w:t>k[s[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E. 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Mittler</w:t>
      </w:r>
      <w:r>
        <w:rPr>
          <w:rFonts w:ascii="Times New Roman" w:hAnsi="Times New Roman"/>
          <w:vanish/>
          <w:sz w:val="24"/>
        </w:rPr>
        <w:t>}]p</w:t>
      </w:r>
      <w:r>
        <w:rPr>
          <w:rFonts w:ascii="Times New Roman" w:hAnsi="Times New Roman"/>
          <w:sz w:val="24"/>
        </w:rPr>
        <w:t xml:space="preserve"> &amp; Sohn</w:t>
      </w:r>
      <w:r>
        <w:rPr>
          <w:rFonts w:ascii="Times New Roman" w:hAnsi="Times New Roman"/>
          <w:vanish/>
          <w:sz w:val="24"/>
        </w:rPr>
        <w:t>]k</w:t>
      </w:r>
      <w:r>
        <w:rPr>
          <w:rFonts w:ascii="Times New Roman" w:hAnsi="Times New Roman"/>
          <w:sz w:val="24"/>
        </w:rPr>
        <w:t xml:space="preserve"> und dessen Verbreitung in </w:t>
      </w:r>
      <w:r>
        <w:rPr>
          <w:rFonts w:ascii="Times New Roman" w:hAnsi="Times New Roman"/>
          <w:vanish/>
          <w:sz w:val="24"/>
        </w:rPr>
        <w:t>o[</w:t>
      </w:r>
      <w:r>
        <w:rPr>
          <w:rFonts w:ascii="Times New Roman" w:hAnsi="Times New Roman"/>
          <w:sz w:val="24"/>
        </w:rPr>
        <w:t>Schweden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11.1916 - 03.1917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91539 - 91540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901/91539 - 1540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Sp.A. 224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t[1{</w:t>
      </w:r>
      <w:r>
        <w:rPr>
          <w:rFonts w:ascii="Times New Roman" w:hAnsi="Times New Roman"/>
          <w:sz w:val="24"/>
        </w:rPr>
        <w:t>Unsere Feinde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Buch</w:t>
      </w:r>
      <w:r>
        <w:rPr>
          <w:rFonts w:ascii="Times New Roman" w:hAnsi="Times New Roman"/>
          <w:vanish/>
          <w:sz w:val="24"/>
        </w:rPr>
        <w:t>}]t</w:t>
      </w:r>
      <w:r>
        <w:rPr>
          <w:rFonts w:ascii="Times New Roman" w:hAnsi="Times New Roman"/>
          <w:sz w:val="24"/>
        </w:rPr>
        <w:t xml:space="preserve"> von </w:t>
      </w:r>
      <w:r>
        <w:rPr>
          <w:rFonts w:ascii="Times New Roman" w:hAnsi="Times New Roman"/>
          <w:vanish/>
          <w:sz w:val="24"/>
        </w:rPr>
        <w:t>p[4{</w:t>
      </w:r>
      <w:r>
        <w:rPr>
          <w:rFonts w:ascii="Times New Roman" w:hAnsi="Times New Roman"/>
          <w:sz w:val="24"/>
        </w:rPr>
        <w:t>Prof.</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Stiehl</w:t>
      </w:r>
      <w:r>
        <w:rPr>
          <w:rFonts w:ascii="Times New Roman" w:hAnsi="Times New Roman"/>
          <w:vanish/>
          <w:sz w:val="24"/>
        </w:rPr>
        <w:t>}]p</w:t>
      </w:r>
      <w:r>
        <w:rPr>
          <w:rFonts w:ascii="Times New Roman" w:hAnsi="Times New Roman"/>
          <w:sz w:val="24"/>
        </w:rPr>
        <w:t xml:space="preserve"> erschienen im </w:t>
      </w:r>
      <w:r>
        <w:rPr>
          <w:rFonts w:ascii="Times New Roman" w:hAnsi="Times New Roman"/>
          <w:vanish/>
          <w:sz w:val="24"/>
        </w:rPr>
        <w:t>k[1{s[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Julius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Hoffmann</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Stuttgart</w:t>
      </w:r>
      <w:r>
        <w:rPr>
          <w:rFonts w:ascii="Times New Roman" w:hAnsi="Times New Roman"/>
          <w:vanish/>
          <w:sz w:val="24"/>
        </w:rPr>
        <w:t>]o}]k</w:t>
      </w:r>
      <w:r>
        <w:rPr>
          <w:rFonts w:ascii="Times New Roman" w:hAnsi="Times New Roman"/>
          <w:sz w:val="24"/>
        </w:rPr>
        <w:t xml:space="preserve"> in verschiedenen </w:t>
      </w:r>
      <w:r>
        <w:rPr>
          <w:rFonts w:ascii="Times New Roman" w:hAnsi="Times New Roman"/>
          <w:vanish/>
          <w:sz w:val="24"/>
        </w:rPr>
        <w:t>s[</w:t>
      </w:r>
      <w:r>
        <w:rPr>
          <w:rFonts w:ascii="Times New Roman" w:hAnsi="Times New Roman"/>
          <w:sz w:val="24"/>
        </w:rPr>
        <w:t>Fremdsprache</w:t>
      </w:r>
      <w:r>
        <w:rPr>
          <w:rFonts w:ascii="Times New Roman" w:hAnsi="Times New Roman"/>
          <w:vanish/>
          <w:sz w:val="24"/>
        </w:rPr>
        <w:t>]s</w:t>
      </w:r>
      <w:r>
        <w:rPr>
          <w:rFonts w:ascii="Times New Roman" w:hAnsi="Times New Roman"/>
          <w:sz w:val="24"/>
        </w:rPr>
        <w:t xml:space="preserve">n und der </w:t>
      </w:r>
      <w:r>
        <w:rPr>
          <w:rFonts w:ascii="Times New Roman" w:hAnsi="Times New Roman"/>
          <w:vanish/>
          <w:sz w:val="24"/>
        </w:rPr>
        <w:t>s[</w:t>
      </w:r>
      <w:r>
        <w:rPr>
          <w:rFonts w:ascii="Times New Roman" w:hAnsi="Times New Roman"/>
          <w:sz w:val="24"/>
        </w:rPr>
        <w:t xml:space="preserve">Vertrieb im </w:t>
      </w:r>
      <w:r>
        <w:rPr>
          <w:rFonts w:ascii="Times New Roman" w:hAnsi="Times New Roman"/>
          <w:vanish/>
          <w:sz w:val="24"/>
        </w:rPr>
        <w:t>s[2{</w:t>
      </w:r>
      <w:r>
        <w:rPr>
          <w:rFonts w:ascii="Times New Roman" w:hAnsi="Times New Roman"/>
          <w:sz w:val="24"/>
        </w:rPr>
        <w:t>neutrale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Ausland</w:t>
      </w:r>
      <w:r>
        <w:rPr>
          <w:rFonts w:ascii="Times New Roman" w:hAnsi="Times New Roman"/>
          <w:vanish/>
          <w:sz w:val="24"/>
        </w:rPr>
        <w:t>}]s]s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06.1916 - 05.1918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90487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901/90487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F 336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Artikel über das deutsche </w:t>
      </w:r>
      <w:r>
        <w:rPr>
          <w:rFonts w:ascii="Times New Roman" w:hAnsi="Times New Roman"/>
          <w:vanish/>
          <w:sz w:val="24"/>
        </w:rPr>
        <w:t>s[</w:t>
      </w:r>
      <w:r>
        <w:rPr>
          <w:rFonts w:ascii="Times New Roman" w:hAnsi="Times New Roman"/>
          <w:sz w:val="24"/>
        </w:rPr>
        <w:t>Bibliothekswesen</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Fick</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08.1918 - 10.1918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Zentralstelle für Auslandsdienst \ Bestellung, Druck und Versand von Druckerzeugnissen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91811 - 91813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901/91811 - 91813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1</w:t>
      </w:r>
      <w:r>
        <w:rPr>
          <w:rFonts w:ascii="Times New Roman" w:hAnsi="Times New Roman"/>
          <w:sz w:val="24"/>
        </w:rPr>
        <w:tab/>
        <w:t>IV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Bücherbestellung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06.1915 - 28.02.1919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91689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901/91689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Meldungen über gelieferte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07.1915 - 01.1917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91814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901/91814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Bestellung und Versand</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04.1918 - 11.1918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90794 - 90795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901/90794 - 90795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II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Bücherbestellung</w:t>
      </w:r>
      <w:r>
        <w:rPr>
          <w:rFonts w:ascii="Times New Roman" w:hAnsi="Times New Roman"/>
          <w:vanish/>
          <w:sz w:val="24"/>
        </w:rPr>
        <w:t>]s</w:t>
      </w:r>
      <w:r>
        <w:rPr>
          <w:rFonts w:ascii="Times New Roman" w:hAnsi="Times New Roman"/>
          <w:sz w:val="24"/>
        </w:rPr>
        <w:t xml:space="preserve">en der </w:t>
      </w:r>
      <w:r>
        <w:rPr>
          <w:rFonts w:ascii="Times New Roman" w:hAnsi="Times New Roman"/>
          <w:vanish/>
          <w:sz w:val="24"/>
        </w:rPr>
        <w:t>t[</w:t>
      </w:r>
      <w:r>
        <w:rPr>
          <w:rFonts w:ascii="Times New Roman" w:hAnsi="Times New Roman"/>
          <w:sz w:val="24"/>
        </w:rPr>
        <w:t>Gazette des Ardennes</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11.1917 - 10.1918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90796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901/90796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II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r>
      <w:r>
        <w:rPr>
          <w:rFonts w:ascii="Times New Roman" w:hAnsi="Times New Roman"/>
          <w:sz w:val="24"/>
        </w:rPr>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Bücherbestellung</w:t>
      </w:r>
      <w:r>
        <w:rPr>
          <w:rFonts w:ascii="Times New Roman" w:hAnsi="Times New Roman"/>
          <w:vanish/>
          <w:sz w:val="24"/>
        </w:rPr>
        <w:t>]s</w:t>
      </w:r>
      <w:r>
        <w:rPr>
          <w:rFonts w:ascii="Times New Roman" w:hAnsi="Times New Roman"/>
          <w:sz w:val="24"/>
        </w:rPr>
        <w:t xml:space="preserve">en der </w:t>
      </w:r>
      <w:r>
        <w:rPr>
          <w:rFonts w:ascii="Times New Roman" w:hAnsi="Times New Roman"/>
          <w:vanish/>
          <w:sz w:val="24"/>
        </w:rPr>
        <w:t>k[</w:t>
      </w:r>
      <w:r>
        <w:rPr>
          <w:rFonts w:ascii="Times New Roman" w:hAnsi="Times New Roman"/>
          <w:sz w:val="24"/>
        </w:rPr>
        <w:t>Zentrale für Heimataufklärung</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09.1918 - 03.1919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90797 - 90799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901/90797 -90799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II adh.3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Bücherbestellung</w:t>
      </w:r>
      <w:r>
        <w:rPr>
          <w:rFonts w:ascii="Times New Roman" w:hAnsi="Times New Roman"/>
          <w:vanish/>
          <w:sz w:val="24"/>
        </w:rPr>
        <w:t>]s</w:t>
      </w:r>
      <w:r>
        <w:rPr>
          <w:rFonts w:ascii="Times New Roman" w:hAnsi="Times New Roman"/>
          <w:sz w:val="24"/>
        </w:rPr>
        <w:t>en der Militärischen Stelle des Auswärtigen Amtes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01.1917 - 01.1919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91750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901/91750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k[1{</w:t>
      </w:r>
      <w:r>
        <w:rPr>
          <w:rFonts w:ascii="Times New Roman" w:hAnsi="Times New Roman"/>
          <w:sz w:val="24"/>
        </w:rPr>
        <w:t xml:space="preserve">Libraire Nouvelle, </w:t>
      </w:r>
      <w:r>
        <w:rPr>
          <w:rFonts w:ascii="Times New Roman" w:hAnsi="Times New Roman"/>
          <w:vanish/>
          <w:sz w:val="24"/>
        </w:rPr>
        <w:t>p[2{</w:t>
      </w:r>
      <w:r>
        <w:rPr>
          <w:rFonts w:ascii="Times New Roman" w:hAnsi="Times New Roman"/>
          <w:sz w:val="24"/>
        </w:rPr>
        <w:t>Edwin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Frankfurter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Lausanne</w:t>
      </w:r>
      <w:r>
        <w:rPr>
          <w:rFonts w:ascii="Times New Roman" w:hAnsi="Times New Roman"/>
          <w:vanish/>
          <w:sz w:val="24"/>
        </w:rPr>
        <w:t>]o}]k</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Buchhandel</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05.1915 - 11.1916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91810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901/91810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IV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Bestellungen bei </w:t>
      </w:r>
      <w:r>
        <w:rPr>
          <w:rFonts w:ascii="Times New Roman" w:hAnsi="Times New Roman"/>
          <w:vanish/>
          <w:sz w:val="24"/>
        </w:rPr>
        <w:t>k[1{</w:t>
      </w:r>
      <w:r>
        <w:rPr>
          <w:rFonts w:ascii="Times New Roman" w:hAnsi="Times New Roman"/>
          <w:sz w:val="24"/>
        </w:rPr>
        <w:t>Libraire N</w:t>
      </w:r>
      <w:r>
        <w:rPr>
          <w:rFonts w:ascii="Times New Roman" w:hAnsi="Times New Roman"/>
          <w:sz w:val="24"/>
        </w:rPr>
        <w:t xml:space="preserve">ouvelle, </w:t>
      </w:r>
      <w:r>
        <w:rPr>
          <w:rFonts w:ascii="Times New Roman" w:hAnsi="Times New Roman"/>
          <w:vanish/>
          <w:sz w:val="24"/>
        </w:rPr>
        <w:t>p[2{</w:t>
      </w:r>
      <w:r>
        <w:rPr>
          <w:rFonts w:ascii="Times New Roman" w:hAnsi="Times New Roman"/>
          <w:sz w:val="24"/>
        </w:rPr>
        <w:t>Edwin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Frankfurter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Lausanne</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06.1915 - 07.1916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91246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901/91246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XXII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Weihnachtskatalog</w:t>
      </w:r>
      <w:r>
        <w:rPr>
          <w:rFonts w:ascii="Times New Roman" w:hAnsi="Times New Roman"/>
          <w:vanish/>
          <w:sz w:val="24"/>
        </w:rPr>
        <w:t>]s</w:t>
      </w:r>
      <w:r>
        <w:rPr>
          <w:rFonts w:ascii="Times New Roman" w:hAnsi="Times New Roman"/>
          <w:sz w:val="24"/>
        </w:rPr>
        <w:t xml:space="preserve">e von </w:t>
      </w:r>
      <w:r>
        <w:rPr>
          <w:rFonts w:ascii="Times New Roman" w:hAnsi="Times New Roman"/>
          <w:vanish/>
          <w:sz w:val="24"/>
        </w:rPr>
        <w:t>s[</w:t>
      </w:r>
      <w:r>
        <w:rPr>
          <w:rFonts w:ascii="Times New Roman" w:hAnsi="Times New Roman"/>
          <w:sz w:val="24"/>
        </w:rPr>
        <w:t>Buchhandlung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10.1916 - 11.1916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90364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901/90364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F 137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Weihnachtskatalog</w:t>
      </w:r>
      <w:r>
        <w:rPr>
          <w:rFonts w:ascii="Times New Roman" w:hAnsi="Times New Roman"/>
          <w:vanish/>
          <w:sz w:val="24"/>
        </w:rPr>
        <w:t>]s</w:t>
      </w:r>
      <w:r>
        <w:rPr>
          <w:rFonts w:ascii="Times New Roman" w:hAnsi="Times New Roman"/>
          <w:sz w:val="24"/>
        </w:rPr>
        <w:t xml:space="preserve">e, </w:t>
      </w:r>
      <w:r>
        <w:rPr>
          <w:rFonts w:ascii="Times New Roman" w:hAnsi="Times New Roman"/>
          <w:vanish/>
          <w:sz w:val="24"/>
        </w:rPr>
        <w:t>s[</w:t>
      </w:r>
      <w:r>
        <w:rPr>
          <w:rFonts w:ascii="Times New Roman" w:hAnsi="Times New Roman"/>
          <w:sz w:val="24"/>
        </w:rPr>
        <w:t>Verlagskatalog</w:t>
      </w:r>
      <w:r>
        <w:rPr>
          <w:rFonts w:ascii="Times New Roman" w:hAnsi="Times New Roman"/>
          <w:vanish/>
          <w:sz w:val="24"/>
        </w:rPr>
        <w:t>]s</w:t>
      </w:r>
      <w:r>
        <w:rPr>
          <w:rFonts w:ascii="Times New Roman" w:hAnsi="Times New Roman"/>
          <w:sz w:val="24"/>
        </w:rPr>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11.1917 - 07.1919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90690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901/90690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F.sp.a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Alphabetisches und systematisches Verzeichnis der von der Z.f.A., Nachrichtenabteilung Referat B </w:t>
      </w:r>
      <w:r>
        <w:rPr>
          <w:rFonts w:ascii="Times New Roman" w:hAnsi="Times New Roman"/>
          <w:vanish/>
          <w:sz w:val="24"/>
        </w:rPr>
        <w:t>s[2{</w:t>
      </w:r>
      <w:r>
        <w:rPr>
          <w:rFonts w:ascii="Times New Roman" w:hAnsi="Times New Roman"/>
          <w:sz w:val="24"/>
        </w:rPr>
        <w:t>verbreitete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08.1917 - 11.1918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91683 - 91684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901/91683 - 91684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Y; 168 A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Druckschriftenversand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04.1915 - 01.1917 ; 06.1917 - 10.1917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90788 - 90793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901/90788 - 90793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Versand</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Zeitschrift</w:t>
      </w:r>
      <w:r>
        <w:rPr>
          <w:rFonts w:ascii="Times New Roman" w:hAnsi="Times New Roman"/>
          <w:vanish/>
          <w:sz w:val="24"/>
        </w:rPr>
        <w:t>}]s</w:t>
      </w:r>
      <w:r>
        <w:rPr>
          <w:rFonts w:ascii="Times New Roman" w:hAnsi="Times New Roman"/>
          <w:sz w:val="24"/>
        </w:rPr>
        <w:t>en, Broschüren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04.1917 - 01.1920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VI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Vertrieb von Broschüren und Druckschriften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10.1916 - 12.1917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91681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901/91681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Versand</w:t>
      </w:r>
      <w:r>
        <w:rPr>
          <w:rFonts w:ascii="Times New Roman" w:hAnsi="Times New Roman"/>
          <w:sz w:val="24"/>
        </w:rPr>
        <w:t>listen von 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10.1918 - 10.1918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90806 - 90811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901/90806 - 90811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VIII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Bücherausfuhr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04.1917 - 04.1920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II adh.4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Bücher für die aus dem </w:t>
      </w:r>
      <w:r>
        <w:rPr>
          <w:rFonts w:ascii="Times New Roman" w:hAnsi="Times New Roman"/>
          <w:vanish/>
          <w:sz w:val="24"/>
        </w:rPr>
        <w:t>o[</w:t>
      </w:r>
      <w:r>
        <w:rPr>
          <w:rFonts w:ascii="Times New Roman" w:hAnsi="Times New Roman"/>
          <w:sz w:val="24"/>
        </w:rPr>
        <w:t>Orient</w:t>
      </w:r>
      <w:r>
        <w:rPr>
          <w:rFonts w:ascii="Times New Roman" w:hAnsi="Times New Roman"/>
          <w:vanish/>
          <w:sz w:val="24"/>
        </w:rPr>
        <w:t>]o</w:t>
      </w:r>
      <w:r>
        <w:rPr>
          <w:rFonts w:ascii="Times New Roman" w:hAnsi="Times New Roman"/>
          <w:sz w:val="24"/>
        </w:rPr>
        <w:t xml:space="preserve"> zurückkehrenden Truppen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02.1919 - 05.1919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VIII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 für die italienischen Kriegsgefangenen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11.1917 - 10.1918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VIII adh.3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w:t>
      </w:r>
      <w:r>
        <w:rPr>
          <w:rFonts w:ascii="Times New Roman" w:hAnsi="Times New Roman"/>
          <w:sz w:val="24"/>
        </w:rPr>
        <w:t>her für die französischen Kriegsgefangenen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07.1918 - 09.1918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90800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901/90800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 VIII adh.4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35, S. 108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Bücher für die </w:t>
      </w:r>
      <w:r>
        <w:rPr>
          <w:rFonts w:ascii="Times New Roman" w:hAnsi="Times New Roman"/>
          <w:vanish/>
          <w:sz w:val="24"/>
        </w:rPr>
        <w:t>o[</w:t>
      </w:r>
      <w:r>
        <w:rPr>
          <w:rFonts w:ascii="Times New Roman" w:hAnsi="Times New Roman"/>
          <w:sz w:val="24"/>
        </w:rPr>
        <w:t>Leipzig</w:t>
      </w:r>
      <w:r>
        <w:rPr>
          <w:rFonts w:ascii="Times New Roman" w:hAnsi="Times New Roman"/>
          <w:vanish/>
          <w:sz w:val="24"/>
        </w:rPr>
        <w:t>]o</w:t>
      </w:r>
      <w:r>
        <w:rPr>
          <w:rFonts w:ascii="Times New Roman" w:hAnsi="Times New Roman"/>
          <w:sz w:val="24"/>
        </w:rPr>
        <w:t>er Messe</w:t>
      </w:r>
      <w:r>
        <w:rPr>
          <w:rFonts w:ascii="Times New Roman" w:hAnsi="Times New Roman"/>
          <w:vanish/>
          <w:sz w:val="24"/>
        </w:rPr>
        <w:t>]s</w:t>
      </w:r>
      <w:r>
        <w:rPr>
          <w:rFonts w:ascii="Times New Roman" w:hAnsi="Times New Roman"/>
          <w:sz w:val="24"/>
        </w:rPr>
        <w:t xml:space="preserv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08.1918 - 09.1919</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1001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Reichskolonialamt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Reichs \ Zentrale Einrichtungen \ #R 1001 Reichskolonialamt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1832 - 1945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25</w:t>
      </w:r>
      <w:r>
        <w:rPr>
          <w:rFonts w:ascii="Times New Roman" w:hAnsi="Times New Roman"/>
          <w:sz w:val="24"/>
        </w:rPr>
        <w:tab/>
        <w:t>Findbuch, 5 Bde., Bestand umfaßt nicht nur Akten des eigentlichen Reichskolonialamts (1907 - 1919), son</w:t>
      </w:r>
      <w:r>
        <w:rPr>
          <w:rFonts w:ascii="Times New Roman" w:hAnsi="Times New Roman"/>
          <w:sz w:val="24"/>
        </w:rPr>
        <w:t>dern auch weitere im Archiv vorhandene Akten über die ehemaligen deutschen Kolonien.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1. Kolonien und Kolonialpolitik \ 1.1. Allgemeines \ 1.1.1. Reichskolonialamt und Kolonialrat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6938/1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1001/6938/1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Verhandlungen über </w:t>
      </w:r>
      <w:r>
        <w:rPr>
          <w:rFonts w:ascii="Times New Roman" w:hAnsi="Times New Roman"/>
          <w:vanish/>
          <w:sz w:val="24"/>
        </w:rPr>
        <w:t>s[</w:t>
      </w:r>
      <w:r>
        <w:rPr>
          <w:rFonts w:ascii="Times New Roman" w:hAnsi="Times New Roman"/>
          <w:sz w:val="24"/>
        </w:rPr>
        <w:t>Drucklegung</w:t>
      </w:r>
      <w:r>
        <w:rPr>
          <w:rFonts w:ascii="Times New Roman" w:hAnsi="Times New Roman"/>
          <w:vanish/>
          <w:sz w:val="24"/>
        </w:rPr>
        <w:t>]s</w:t>
      </w:r>
      <w:r>
        <w:rPr>
          <w:rFonts w:ascii="Times New Roman" w:hAnsi="Times New Roman"/>
          <w:sz w:val="24"/>
        </w:rPr>
        <w:t xml:space="preserve"> von Vorträgen und schriftstellerische Tätigkeit des </w:t>
      </w:r>
      <w:r>
        <w:rPr>
          <w:rFonts w:ascii="Times New Roman" w:hAnsi="Times New Roman"/>
          <w:vanish/>
          <w:sz w:val="24"/>
        </w:rPr>
        <w:t>p[7{</w:t>
      </w:r>
      <w:r>
        <w:rPr>
          <w:rFonts w:ascii="Times New Roman" w:hAnsi="Times New Roman"/>
          <w:sz w:val="24"/>
        </w:rPr>
        <w:t>Staatssekretär</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Bernhard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Denburg</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01.1909 - 04.1910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1. Kolonien und Kolonialpolitik \ 1.1. Allgemeines \ 1.1.3. Deutsches Kolonialblatt und Zusammenarbei</w:t>
      </w:r>
      <w:r>
        <w:rPr>
          <w:rFonts w:ascii="Times New Roman" w:hAnsi="Times New Roman"/>
          <w:sz w:val="24"/>
        </w:rPr>
        <w:t>t mit der Presse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4619 - 4620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1001/4619 - 4620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Vertragsverhandlungen zwischen dem Auswärtigen Amt und dem </w:t>
      </w:r>
      <w:r>
        <w:rPr>
          <w:rFonts w:ascii="Times New Roman" w:hAnsi="Times New Roman"/>
          <w:vanish/>
          <w:sz w:val="24"/>
        </w:rPr>
        <w:t>k[s[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E.S.</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Mittler</w:t>
      </w:r>
      <w:r>
        <w:rPr>
          <w:rFonts w:ascii="Times New Roman" w:hAnsi="Times New Roman"/>
          <w:vanish/>
          <w:sz w:val="24"/>
        </w:rPr>
        <w:t>}]p</w:t>
      </w:r>
      <w:r>
        <w:rPr>
          <w:rFonts w:ascii="Times New Roman" w:hAnsi="Times New Roman"/>
          <w:sz w:val="24"/>
        </w:rPr>
        <w:t xml:space="preserve"> und Sohn</w:t>
      </w:r>
      <w:r>
        <w:rPr>
          <w:rFonts w:ascii="Times New Roman" w:hAnsi="Times New Roman"/>
          <w:vanish/>
          <w:sz w:val="24"/>
        </w:rPr>
        <w:t>]k</w:t>
      </w:r>
      <w:r>
        <w:rPr>
          <w:rFonts w:ascii="Times New Roman" w:hAnsi="Times New Roman"/>
          <w:sz w:val="24"/>
        </w:rPr>
        <w:t xml:space="preserve"> wegen </w:t>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des "</w:t>
      </w:r>
      <w:r>
        <w:rPr>
          <w:rFonts w:ascii="Times New Roman" w:hAnsi="Times New Roman"/>
          <w:vanish/>
          <w:sz w:val="24"/>
        </w:rPr>
        <w:t>t[1{</w:t>
      </w:r>
      <w:r>
        <w:rPr>
          <w:rFonts w:ascii="Times New Roman" w:hAnsi="Times New Roman"/>
          <w:sz w:val="24"/>
        </w:rPr>
        <w:t>Deutsche</w:t>
      </w:r>
      <w:r>
        <w:rPr>
          <w:rFonts w:ascii="Times New Roman" w:hAnsi="Times New Roman"/>
          <w:vanish/>
          <w:sz w:val="24"/>
        </w:rPr>
        <w:t>&lt;s&gt;}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Kolonialblatt</w:t>
      </w:r>
      <w:r>
        <w:rPr>
          <w:rFonts w:ascii="Times New Roman" w:hAnsi="Times New Roman"/>
          <w:vanish/>
          <w:sz w:val="24"/>
        </w:rPr>
        <w:t>}]t</w:t>
      </w:r>
      <w:r>
        <w:rPr>
          <w:rFonts w:ascii="Times New Roman" w:hAnsi="Times New Roman"/>
          <w:sz w:val="24"/>
        </w:rPr>
        <w:t>es" und der "</w:t>
      </w:r>
      <w:r>
        <w:rPr>
          <w:rFonts w:ascii="Times New Roman" w:hAnsi="Times New Roman"/>
          <w:vanish/>
          <w:sz w:val="24"/>
        </w:rPr>
        <w:t>t[</w:t>
      </w:r>
      <w:r>
        <w:rPr>
          <w:rFonts w:ascii="Times New Roman" w:hAnsi="Times New Roman"/>
          <w:sz w:val="24"/>
        </w:rPr>
        <w:t>Mitteilungen aus den deutschen Schutzgebieten</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11.1889 - 07.1908 ; 1925 ; 04.1927 - 05.1941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Verträge über die </w:t>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des "</w:t>
      </w:r>
      <w:r>
        <w:rPr>
          <w:rFonts w:ascii="Times New Roman" w:hAnsi="Times New Roman"/>
          <w:vanish/>
          <w:sz w:val="24"/>
        </w:rPr>
        <w:t>t[&lt;Deutsches &gt;</w:t>
      </w:r>
      <w:r>
        <w:rPr>
          <w:rFonts w:ascii="Times New Roman" w:hAnsi="Times New Roman"/>
          <w:sz w:val="24"/>
        </w:rPr>
        <w:t>Kolonialblatt</w:t>
      </w:r>
      <w:r>
        <w:rPr>
          <w:rFonts w:ascii="Times New Roman" w:hAnsi="Times New Roman"/>
          <w:vanish/>
          <w:sz w:val="24"/>
        </w:rPr>
        <w:t>]t</w:t>
      </w:r>
      <w:r>
        <w:rPr>
          <w:rFonts w:ascii="Times New Roman" w:hAnsi="Times New Roman"/>
          <w:sz w:val="24"/>
        </w:rPr>
        <w:t>es" und der "</w:t>
      </w:r>
      <w:r>
        <w:rPr>
          <w:rFonts w:ascii="Times New Roman" w:hAnsi="Times New Roman"/>
          <w:vanish/>
          <w:sz w:val="24"/>
        </w:rPr>
        <w:t>t[</w:t>
      </w:r>
      <w:r>
        <w:rPr>
          <w:rFonts w:ascii="Times New Roman" w:hAnsi="Times New Roman"/>
          <w:sz w:val="24"/>
        </w:rPr>
        <w:t>Mitteilungen</w:t>
      </w:r>
      <w:r>
        <w:rPr>
          <w:rFonts w:ascii="Times New Roman" w:hAnsi="Times New Roman"/>
          <w:vanish/>
          <w:sz w:val="24"/>
        </w:rPr>
        <w:t>&lt; aus den de</w:t>
      </w:r>
      <w:r>
        <w:rPr>
          <w:rFonts w:ascii="Times New Roman" w:hAnsi="Times New Roman"/>
          <w:vanish/>
          <w:sz w:val="24"/>
        </w:rPr>
        <w:t>utschen Schutzgebieten&gt;]t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01.1888 - 03.1911;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Redaktion</w:t>
      </w:r>
      <w:r>
        <w:rPr>
          <w:rFonts w:ascii="Times New Roman" w:hAnsi="Times New Roman"/>
          <w:vanish/>
          <w:sz w:val="24"/>
        </w:rPr>
        <w:t>]s</w:t>
      </w:r>
      <w:r>
        <w:rPr>
          <w:rFonts w:ascii="Times New Roman" w:hAnsi="Times New Roman"/>
          <w:sz w:val="24"/>
        </w:rPr>
        <w:t xml:space="preserve"> des "</w:t>
      </w:r>
      <w:r>
        <w:rPr>
          <w:rFonts w:ascii="Times New Roman" w:hAnsi="Times New Roman"/>
          <w:vanish/>
          <w:sz w:val="24"/>
        </w:rPr>
        <w:t>t[</w:t>
      </w:r>
      <w:r>
        <w:rPr>
          <w:rFonts w:ascii="Times New Roman" w:hAnsi="Times New Roman"/>
          <w:sz w:val="24"/>
        </w:rPr>
        <w:t>Deutschen Kolonialblatt</w:t>
      </w:r>
      <w:r>
        <w:rPr>
          <w:rFonts w:ascii="Times New Roman" w:hAnsi="Times New Roman"/>
          <w:vanish/>
          <w:sz w:val="24"/>
        </w:rPr>
        <w:t>]t</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03.1890 - 12.1906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Zeitungen und </w:t>
      </w:r>
      <w:r>
        <w:rPr>
          <w:rFonts w:ascii="Times New Roman" w:hAnsi="Times New Roman"/>
          <w:vanish/>
          <w:sz w:val="24"/>
        </w:rPr>
        <w:t>s[</w:t>
      </w:r>
      <w:r>
        <w:rPr>
          <w:rFonts w:ascii="Times New Roman" w:hAnsi="Times New Roman"/>
          <w:sz w:val="24"/>
        </w:rPr>
        <w:t>Zeitschriften im Dienst der deutschen Kolonialpolitik</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08.1900 - 09.1920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4696 - 4697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1001/4696 - 4697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Regelung des </w:t>
      </w:r>
      <w:r>
        <w:rPr>
          <w:rFonts w:ascii="Times New Roman" w:hAnsi="Times New Roman"/>
          <w:vanish/>
          <w:sz w:val="24"/>
        </w:rPr>
        <w:t>s[1{</w:t>
      </w:r>
      <w:r>
        <w:rPr>
          <w:rFonts w:ascii="Times New Roman" w:hAnsi="Times New Roman"/>
          <w:sz w:val="24"/>
        </w:rPr>
        <w:t>Pressewesen</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in den Kolonien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05.1899 - 11.1918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Kriegspresseamt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w:t>
      </w:r>
      <w:r>
        <w:rPr>
          <w:rFonts w:ascii="Times New Roman" w:hAnsi="Times New Roman"/>
          <w:sz w:val="24"/>
        </w:rPr>
        <w:t>.1915 - 01.1919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Zensur</w:t>
      </w:r>
      <w:r>
        <w:rPr>
          <w:rFonts w:ascii="Times New Roman" w:hAnsi="Times New Roman"/>
          <w:vanish/>
          <w:sz w:val="24"/>
        </w:rPr>
        <w:t>]s</w:t>
      </w:r>
      <w:r>
        <w:rPr>
          <w:rFonts w:ascii="Times New Roman" w:hAnsi="Times New Roman"/>
          <w:sz w:val="24"/>
        </w:rPr>
        <w:t xml:space="preserve"> von Artikeln durch das </w:t>
      </w:r>
      <w:r>
        <w:rPr>
          <w:rFonts w:ascii="Times New Roman" w:hAnsi="Times New Roman"/>
          <w:vanish/>
          <w:sz w:val="24"/>
        </w:rPr>
        <w:t>k[</w:t>
      </w:r>
      <w:r>
        <w:rPr>
          <w:rFonts w:ascii="Times New Roman" w:hAnsi="Times New Roman"/>
          <w:sz w:val="24"/>
        </w:rPr>
        <w:t>Kriegspresseamt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Enthält u.a.: </w:t>
      </w:r>
      <w:r>
        <w:rPr>
          <w:rFonts w:ascii="Times New Roman" w:hAnsi="Times New Roman"/>
          <w:vanish/>
          <w:sz w:val="24"/>
        </w:rPr>
        <w:t>t[1{</w:t>
      </w:r>
      <w:r>
        <w:rPr>
          <w:rFonts w:ascii="Times New Roman" w:hAnsi="Times New Roman"/>
          <w:sz w:val="24"/>
        </w:rPr>
        <w:t>Deutsche Kolonialwerte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2{s[</w:t>
      </w:r>
      <w:r>
        <w:rPr>
          <w:rFonts w:ascii="Times New Roman" w:hAnsi="Times New Roman"/>
          <w:sz w:val="24"/>
        </w:rPr>
        <w:t>Zeitschrift</w:t>
      </w:r>
      <w:r>
        <w:rPr>
          <w:rFonts w:ascii="Times New Roman" w:hAnsi="Times New Roman"/>
          <w:vanish/>
          <w:sz w:val="24"/>
        </w:rPr>
        <w:t>]s}]t</w:t>
      </w:r>
      <w:r>
        <w:rPr>
          <w:rFonts w:ascii="Times New Roman" w:hAnsi="Times New Roman"/>
          <w:sz w:val="24"/>
        </w:rPr>
        <w:t xml:space="preserve"> für Finanz-, Industrie- und Handelssachen in den </w:t>
      </w:r>
      <w:r>
        <w:rPr>
          <w:rFonts w:ascii="Times New Roman" w:hAnsi="Times New Roman"/>
          <w:vanish/>
          <w:sz w:val="24"/>
        </w:rPr>
        <w:t>s[2{</w:t>
      </w:r>
      <w:r>
        <w:rPr>
          <w:rFonts w:ascii="Times New Roman" w:hAnsi="Times New Roman"/>
          <w:sz w:val="24"/>
        </w:rPr>
        <w:t>deutsche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Kolonie</w:t>
      </w:r>
      <w:r>
        <w:rPr>
          <w:rFonts w:ascii="Times New Roman" w:hAnsi="Times New Roman"/>
          <w:vanish/>
          <w:sz w:val="24"/>
        </w:rPr>
        <w:t>}]s</w:t>
      </w:r>
      <w:r>
        <w:rPr>
          <w:rFonts w:ascii="Times New Roman" w:hAnsi="Times New Roman"/>
          <w:sz w:val="24"/>
        </w:rPr>
        <w:t xml:space="preserve">n, Jg.9, Nr. 9/10,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z[</w:t>
      </w:r>
      <w:r>
        <w:rPr>
          <w:rFonts w:ascii="Times New Roman" w:hAnsi="Times New Roman"/>
          <w:sz w:val="24"/>
        </w:rPr>
        <w:t>Mai 1916</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11.1915 - 06.1918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1.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 xml:space="preserve">n und Kolonialpolitik \ 1.1. Allgemeines \ 1.1.4. Denkschriften, Jahresberichte und sonstige Informationen über deutsche und andere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6553 - 6554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r>
      <w:r>
        <w:rPr>
          <w:rFonts w:ascii="Times New Roman" w:hAnsi="Times New Roman"/>
          <w:sz w:val="24"/>
        </w:rPr>
        <w:t>R 1001/6553 - 6554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Druck</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Verteilung</w:t>
      </w:r>
      <w:r>
        <w:rPr>
          <w:rFonts w:ascii="Times New Roman" w:hAnsi="Times New Roman"/>
          <w:vanish/>
          <w:sz w:val="24"/>
        </w:rPr>
        <w:t>]s</w:t>
      </w:r>
      <w:r>
        <w:rPr>
          <w:rFonts w:ascii="Times New Roman" w:hAnsi="Times New Roman"/>
          <w:sz w:val="24"/>
        </w:rPr>
        <w:t xml:space="preserve"> der </w:t>
      </w:r>
      <w:r>
        <w:rPr>
          <w:rFonts w:ascii="Times New Roman" w:hAnsi="Times New Roman"/>
          <w:vanish/>
          <w:sz w:val="24"/>
        </w:rPr>
        <w:t>s[</w:t>
      </w:r>
      <w:r>
        <w:rPr>
          <w:rFonts w:ascii="Times New Roman" w:hAnsi="Times New Roman"/>
          <w:sz w:val="24"/>
        </w:rPr>
        <w:t>Denkschrift</w:t>
      </w:r>
      <w:r>
        <w:rPr>
          <w:rFonts w:ascii="Times New Roman" w:hAnsi="Times New Roman"/>
          <w:vanish/>
          <w:sz w:val="24"/>
        </w:rPr>
        <w:t>]s</w:t>
      </w:r>
      <w:r>
        <w:rPr>
          <w:rFonts w:ascii="Times New Roman" w:hAnsi="Times New Roman"/>
          <w:sz w:val="24"/>
        </w:rPr>
        <w:t xml:space="preserve">en über die Entwicklung der </w:t>
      </w:r>
      <w:r>
        <w:rPr>
          <w:rFonts w:ascii="Times New Roman" w:hAnsi="Times New Roman"/>
          <w:vanish/>
          <w:sz w:val="24"/>
        </w:rPr>
        <w:t>s[2{</w:t>
      </w:r>
      <w:r>
        <w:rPr>
          <w:rFonts w:ascii="Times New Roman" w:hAnsi="Times New Roman"/>
          <w:sz w:val="24"/>
        </w:rPr>
        <w:t>deutsche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Kolonie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12.1905 - 05.1919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1.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 xml:space="preserve">n und Kolonialpolitik \ 1.1. Allgemeines \ 1.1.5.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en und sonstige kolonialpolitische Veröffentlichungen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Plan eines </w:t>
      </w:r>
      <w:r>
        <w:rPr>
          <w:rFonts w:ascii="Times New Roman" w:hAnsi="Times New Roman"/>
          <w:vanish/>
          <w:sz w:val="24"/>
        </w:rPr>
        <w:t>s[1{</w:t>
      </w:r>
      <w:r>
        <w:rPr>
          <w:rFonts w:ascii="Times New Roman" w:hAnsi="Times New Roman"/>
          <w:sz w:val="24"/>
        </w:rPr>
        <w:t>Jahrbuch</w:t>
      </w:r>
      <w:r>
        <w:rPr>
          <w:rFonts w:ascii="Times New Roman" w:hAnsi="Times New Roman"/>
          <w:vanish/>
          <w:sz w:val="24"/>
        </w:rPr>
        <w:t>}</w:t>
      </w:r>
      <w:r>
        <w:rPr>
          <w:rFonts w:ascii="Times New Roman" w:hAnsi="Times New Roman"/>
          <w:sz w:val="24"/>
        </w:rPr>
        <w:t xml:space="preserve">es </w:t>
      </w:r>
      <w:r>
        <w:rPr>
          <w:rFonts w:ascii="Times New Roman" w:hAnsi="Times New Roman"/>
          <w:vanish/>
          <w:sz w:val="24"/>
        </w:rPr>
        <w:t>2{</w:t>
      </w:r>
      <w:r>
        <w:rPr>
          <w:rFonts w:ascii="Times New Roman" w:hAnsi="Times New Roman"/>
          <w:sz w:val="24"/>
        </w:rPr>
        <w:t xml:space="preserve">für die </w:t>
      </w:r>
      <w:r>
        <w:rPr>
          <w:rFonts w:ascii="Times New Roman" w:hAnsi="Times New Roman"/>
          <w:vanish/>
          <w:sz w:val="24"/>
        </w:rPr>
        <w:t>s[2{</w:t>
      </w:r>
      <w:r>
        <w:rPr>
          <w:rFonts w:ascii="Times New Roman" w:hAnsi="Times New Roman"/>
          <w:sz w:val="24"/>
        </w:rPr>
        <w:t>deutsche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Kolonie</w:t>
      </w:r>
      <w:r>
        <w:rPr>
          <w:rFonts w:ascii="Times New Roman" w:hAnsi="Times New Roman"/>
          <w:vanish/>
          <w:sz w:val="24"/>
        </w:rPr>
        <w:t>}</w:t>
      </w:r>
      <w:r>
        <w:rPr>
          <w:rFonts w:ascii="Times New Roman" w:hAnsi="Times New Roman"/>
          <w:sz w:val="24"/>
        </w:rPr>
        <w:t>n</w:t>
      </w:r>
      <w:r>
        <w:rPr>
          <w:rFonts w:ascii="Times New Roman" w:hAnsi="Times New Roman"/>
          <w:vanish/>
          <w:sz w:val="24"/>
        </w:rPr>
        <w:t>]s}]s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06.1907 - 06.1910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4536 - 4537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1001/4536 - 4537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w:t>
      </w:r>
      <w:r>
        <w:rPr>
          <w:rFonts w:ascii="Times New Roman" w:hAnsi="Times New Roman"/>
          <w:sz w:val="24"/>
        </w:rPr>
        <w:t>,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s[3{</w:t>
      </w:r>
      <w:r>
        <w:rPr>
          <w:rFonts w:ascii="Times New Roman" w:hAnsi="Times New Roman"/>
          <w:sz w:val="24"/>
        </w:rPr>
        <w:t>Koloniale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buchhändlerische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Unternehmung</w:t>
      </w:r>
      <w:r>
        <w:rPr>
          <w:rFonts w:ascii="Times New Roman" w:hAnsi="Times New Roman"/>
          <w:vanish/>
          <w:sz w:val="24"/>
        </w:rPr>
        <w:t>}]s</w:t>
      </w:r>
      <w:r>
        <w:rPr>
          <w:rFonts w:ascii="Times New Roman" w:hAnsi="Times New Roman"/>
          <w:sz w:val="24"/>
        </w:rPr>
        <w:t xml:space="preserve">en in den Kolonien und in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01.1899 - 09.1940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4545 - 4549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1001/4545 - 4549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Bücherspenden</w:t>
      </w:r>
      <w:r>
        <w:rPr>
          <w:rFonts w:ascii="Times New Roman" w:hAnsi="Times New Roman"/>
          <w:vanish/>
          <w:sz w:val="24"/>
        </w:rPr>
        <w:t>]s</w:t>
      </w:r>
      <w:r>
        <w:rPr>
          <w:rFonts w:ascii="Times New Roman" w:hAnsi="Times New Roman"/>
          <w:sz w:val="24"/>
        </w:rPr>
        <w:t xml:space="preserve"> auf Grund des Aufrufes des </w:t>
      </w:r>
      <w:r>
        <w:rPr>
          <w:rFonts w:ascii="Times New Roman" w:hAnsi="Times New Roman"/>
          <w:vanish/>
          <w:sz w:val="24"/>
        </w:rPr>
        <w:t>p[7{</w:t>
      </w:r>
      <w:r>
        <w:rPr>
          <w:rFonts w:ascii="Times New Roman" w:hAnsi="Times New Roman"/>
          <w:sz w:val="24"/>
        </w:rPr>
        <w:t>Geh. Legationsrat</w:t>
      </w:r>
      <w:r>
        <w:rPr>
          <w:rFonts w:ascii="Times New Roman" w:hAnsi="Times New Roman"/>
          <w:vanish/>
          <w:sz w:val="24"/>
        </w:rPr>
        <w:t>}</w:t>
      </w:r>
      <w:r>
        <w:rPr>
          <w:rFonts w:ascii="Times New Roman" w:hAnsi="Times New Roman"/>
          <w:sz w:val="24"/>
        </w:rPr>
        <w:t xml:space="preserve">s </w:t>
      </w:r>
      <w:r>
        <w:rPr>
          <w:rFonts w:ascii="Times New Roman" w:hAnsi="Times New Roman"/>
          <w:vanish/>
          <w:sz w:val="24"/>
        </w:rPr>
        <w:t>2{</w:t>
      </w:r>
      <w:r>
        <w:rPr>
          <w:rFonts w:ascii="Times New Roman" w:hAnsi="Times New Roman"/>
          <w:sz w:val="24"/>
        </w:rPr>
        <w:t>Ernst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Wildenbruch</w:t>
      </w:r>
      <w:r>
        <w:rPr>
          <w:rFonts w:ascii="Times New Roman" w:hAnsi="Times New Roman"/>
          <w:vanish/>
          <w:sz w:val="24"/>
        </w:rPr>
        <w:t>}]p</w:t>
      </w:r>
      <w:r>
        <w:rPr>
          <w:rFonts w:ascii="Times New Roman" w:hAnsi="Times New Roman"/>
          <w:sz w:val="24"/>
        </w:rPr>
        <w:t xml:space="preserve"> zur Errichtung von </w:t>
      </w:r>
      <w:r>
        <w:rPr>
          <w:rFonts w:ascii="Times New Roman" w:hAnsi="Times New Roman"/>
          <w:vanish/>
          <w:sz w:val="24"/>
        </w:rPr>
        <w:t>s[</w:t>
      </w:r>
      <w:r>
        <w:rPr>
          <w:rFonts w:ascii="Times New Roman" w:hAnsi="Times New Roman"/>
          <w:sz w:val="24"/>
        </w:rPr>
        <w:t>Bücherei</w:t>
      </w:r>
      <w:r>
        <w:rPr>
          <w:rFonts w:ascii="Times New Roman" w:hAnsi="Times New Roman"/>
          <w:vanish/>
          <w:sz w:val="24"/>
        </w:rPr>
        <w:t>]s</w:t>
      </w:r>
      <w:r>
        <w:rPr>
          <w:rFonts w:ascii="Times New Roman" w:hAnsi="Times New Roman"/>
          <w:sz w:val="24"/>
        </w:rPr>
        <w:t xml:space="preserve">en in den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09.1905 - 09.1923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Anfragen auf dem </w:t>
      </w:r>
      <w:r>
        <w:rPr>
          <w:rFonts w:ascii="Times New Roman" w:hAnsi="Times New Roman"/>
          <w:vanish/>
          <w:sz w:val="24"/>
        </w:rPr>
        <w:t>s[3{</w:t>
      </w:r>
      <w:r>
        <w:rPr>
          <w:rFonts w:ascii="Times New Roman" w:hAnsi="Times New Roman"/>
          <w:sz w:val="24"/>
        </w:rPr>
        <w:t>koloniale</w:t>
      </w:r>
      <w:r>
        <w:rPr>
          <w:rFonts w:ascii="Times New Roman" w:hAnsi="Times New Roman"/>
          <w:vanish/>
          <w:sz w:val="24"/>
        </w:rPr>
        <w:t>&lt;r&gt;}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Bücher</w:t>
      </w:r>
      <w:r>
        <w:rPr>
          <w:rFonts w:ascii="Times New Roman" w:hAnsi="Times New Roman"/>
          <w:vanish/>
          <w:sz w:val="24"/>
        </w:rPr>
        <w:t>}</w:t>
      </w:r>
      <w:r>
        <w:rPr>
          <w:rFonts w:ascii="Times New Roman" w:hAnsi="Times New Roman"/>
          <w:sz w:val="24"/>
        </w:rPr>
        <w:t>- und Zeitungs</w:t>
      </w:r>
      <w:r>
        <w:rPr>
          <w:rFonts w:ascii="Times New Roman" w:hAnsi="Times New Roman"/>
          <w:vanish/>
          <w:sz w:val="24"/>
        </w:rPr>
        <w:t>2{</w:t>
      </w:r>
      <w:r>
        <w:rPr>
          <w:rFonts w:ascii="Times New Roman" w:hAnsi="Times New Roman"/>
          <w:sz w:val="24"/>
        </w:rPr>
        <w:t>markt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12.1909 - 0</w:t>
      </w:r>
      <w:r>
        <w:rPr>
          <w:rFonts w:ascii="Times New Roman" w:hAnsi="Times New Roman"/>
          <w:sz w:val="24"/>
        </w:rPr>
        <w:t>9.1942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4576 - 4578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1001/4576 - 4578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w:t>
      </w:r>
      <w:r>
        <w:rPr>
          <w:rFonts w:ascii="Times New Roman" w:hAnsi="Times New Roman"/>
          <w:sz w:val="24"/>
        </w:rPr>
        <w:t xml:space="preserve">Der Kolonialdeutsche. </w:t>
      </w:r>
      <w:r>
        <w:rPr>
          <w:rFonts w:ascii="Times New Roman" w:hAnsi="Times New Roman"/>
          <w:vanish/>
          <w:sz w:val="24"/>
        </w:rPr>
        <w:t>s[</w:t>
      </w:r>
      <w:r>
        <w:rPr>
          <w:rFonts w:ascii="Times New Roman" w:hAnsi="Times New Roman"/>
          <w:sz w:val="24"/>
        </w:rPr>
        <w:t>Monatsschrift</w:t>
      </w:r>
      <w:r>
        <w:rPr>
          <w:rFonts w:ascii="Times New Roman" w:hAnsi="Times New Roman"/>
          <w:vanish/>
          <w:sz w:val="24"/>
        </w:rPr>
        <w:t>]s</w:t>
      </w:r>
      <w:r>
        <w:rPr>
          <w:rFonts w:ascii="Times New Roman" w:hAnsi="Times New Roman"/>
          <w:sz w:val="24"/>
        </w:rPr>
        <w:t xml:space="preserve"> für die </w:t>
      </w:r>
      <w:r>
        <w:rPr>
          <w:rFonts w:ascii="Times New Roman" w:hAnsi="Times New Roman"/>
          <w:vanish/>
          <w:sz w:val="24"/>
        </w:rPr>
        <w:t>k[</w:t>
      </w:r>
      <w:r>
        <w:rPr>
          <w:rFonts w:ascii="Times New Roman" w:hAnsi="Times New Roman"/>
          <w:sz w:val="24"/>
        </w:rPr>
        <w:t>Koloniale Reichsarbeitsgemeinschaft</w:t>
      </w:r>
      <w:r>
        <w:rPr>
          <w:rFonts w:ascii="Times New Roman" w:hAnsi="Times New Roman"/>
          <w:vanish/>
          <w:sz w:val="24"/>
        </w:rPr>
        <w:t>]k]t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Enthält auch zahlreiche andere Zeitungen und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11.1924 - 05.1942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w:t>
      </w:r>
      <w:r>
        <w:rPr>
          <w:rFonts w:ascii="Times New Roman" w:hAnsi="Times New Roman"/>
          <w:sz w:val="24"/>
        </w:rPr>
        <w:t xml:space="preserve">Deutschland im </w:t>
      </w:r>
      <w:r>
        <w:rPr>
          <w:rFonts w:ascii="Times New Roman" w:hAnsi="Times New Roman"/>
          <w:vanish/>
          <w:sz w:val="24"/>
        </w:rPr>
        <w:t>s[</w:t>
      </w:r>
      <w:r>
        <w:rPr>
          <w:rFonts w:ascii="Times New Roman" w:hAnsi="Times New Roman"/>
          <w:sz w:val="24"/>
        </w:rPr>
        <w:t>Ausland</w:t>
      </w:r>
      <w:r>
        <w:rPr>
          <w:rFonts w:ascii="Times New Roman" w:hAnsi="Times New Roman"/>
          <w:vanish/>
          <w:sz w:val="24"/>
        </w:rPr>
        <w:t>]s</w:t>
      </w:r>
      <w:r>
        <w:rPr>
          <w:rFonts w:ascii="Times New Roman" w:hAnsi="Times New Roman"/>
          <w:sz w:val="24"/>
        </w:rPr>
        <w:t xml:space="preserve"> -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 xml:space="preserve"> und Heimat. </w:t>
      </w:r>
      <w:r>
        <w:rPr>
          <w:rFonts w:ascii="Times New Roman" w:hAnsi="Times New Roman"/>
          <w:vanish/>
          <w:sz w:val="24"/>
        </w:rPr>
        <w:t>s[2{</w:t>
      </w:r>
      <w:r>
        <w:rPr>
          <w:rFonts w:ascii="Times New Roman" w:hAnsi="Times New Roman"/>
          <w:sz w:val="24"/>
        </w:rPr>
        <w:t>Illustrierte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Zeitschrift</w:t>
      </w:r>
      <w:r>
        <w:rPr>
          <w:rFonts w:ascii="Times New Roman" w:hAnsi="Times New Roman"/>
          <w:vanish/>
          <w:sz w:val="24"/>
        </w:rPr>
        <w:t>}]s]t</w:t>
      </w:r>
      <w:r>
        <w:rPr>
          <w:rFonts w:ascii="Times New Roman" w:hAnsi="Times New Roman"/>
          <w:sz w:val="24"/>
        </w:rPr>
        <w:t xml:space="preserve"> der </w:t>
      </w:r>
      <w:r>
        <w:rPr>
          <w:rFonts w:ascii="Times New Roman" w:hAnsi="Times New Roman"/>
          <w:vanish/>
          <w:sz w:val="24"/>
        </w:rPr>
        <w:t>k[</w:t>
      </w:r>
      <w:r>
        <w:rPr>
          <w:rFonts w:ascii="Times New Roman" w:hAnsi="Times New Roman"/>
          <w:sz w:val="24"/>
        </w:rPr>
        <w:t xml:space="preserve">Gesellschaft für kolonialen Aufbau in </w:t>
      </w:r>
      <w:r>
        <w:rPr>
          <w:rFonts w:ascii="Times New Roman" w:hAnsi="Times New Roman"/>
          <w:vanish/>
          <w:sz w:val="24"/>
        </w:rPr>
        <w:t>o[</w:t>
      </w:r>
      <w:r>
        <w:rPr>
          <w:rFonts w:ascii="Times New Roman" w:hAnsi="Times New Roman"/>
          <w:sz w:val="24"/>
        </w:rPr>
        <w:t>Hamburg</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06.1907 - 03.1939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Stimmen des </w:t>
      </w:r>
      <w:r>
        <w:rPr>
          <w:rFonts w:ascii="Times New Roman" w:hAnsi="Times New Roman"/>
          <w:vanish/>
          <w:sz w:val="24"/>
        </w:rPr>
        <w:t>s[</w:t>
      </w:r>
      <w:r>
        <w:rPr>
          <w:rFonts w:ascii="Times New Roman" w:hAnsi="Times New Roman"/>
          <w:sz w:val="24"/>
        </w:rPr>
        <w:t>Orient</w:t>
      </w:r>
      <w:r>
        <w:rPr>
          <w:rFonts w:ascii="Times New Roman" w:hAnsi="Times New Roman"/>
          <w:vanish/>
          <w:sz w:val="24"/>
        </w:rPr>
        <w:t>]s</w:t>
      </w:r>
      <w:r>
        <w:rPr>
          <w:rFonts w:ascii="Times New Roman" w:hAnsi="Times New Roman"/>
          <w:sz w:val="24"/>
        </w:rPr>
        <w:t xml:space="preserve">s. Inhaber </w:t>
      </w:r>
      <w:r>
        <w:rPr>
          <w:rFonts w:ascii="Times New Roman" w:hAnsi="Times New Roman"/>
          <w:vanish/>
          <w:sz w:val="24"/>
        </w:rPr>
        <w:t>p[2{</w:t>
      </w:r>
      <w:r>
        <w:rPr>
          <w:rFonts w:ascii="Times New Roman" w:hAnsi="Times New Roman"/>
          <w:sz w:val="24"/>
        </w:rPr>
        <w:t>Max</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Grühl</w:t>
      </w:r>
      <w:r>
        <w:rPr>
          <w:rFonts w:ascii="Times New Roman" w:hAnsi="Times New Roman"/>
          <w:vanish/>
          <w:sz w:val="24"/>
        </w:rPr>
        <w:t>}]p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01.1925 - 08.1931;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Safari-</w:t>
      </w:r>
      <w:r>
        <w:rPr>
          <w:rFonts w:ascii="Times New Roman" w:hAnsi="Times New Roman"/>
          <w:vanish/>
          <w:sz w:val="24"/>
        </w:rPr>
        <w:t>s[</w:t>
      </w:r>
      <w:r>
        <w:rPr>
          <w:rFonts w:ascii="Times New Roman" w:hAnsi="Times New Roman"/>
          <w:sz w:val="24"/>
        </w:rPr>
        <w:t>Verlag</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09.1925 - 09.1939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4595 - 4596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1001/4595 - 4596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w:t>
      </w:r>
      <w:r>
        <w:rPr>
          <w:rFonts w:ascii="Times New Roman" w:hAnsi="Times New Roman"/>
          <w:sz w:val="24"/>
        </w:rPr>
        <w:t>Kolonial-</w:t>
      </w:r>
      <w:r>
        <w:rPr>
          <w:rFonts w:ascii="Times New Roman" w:hAnsi="Times New Roman"/>
          <w:vanish/>
          <w:sz w:val="24"/>
        </w:rPr>
        <w:t>s[</w:t>
      </w:r>
      <w:r>
        <w:rPr>
          <w:rFonts w:ascii="Times New Roman" w:hAnsi="Times New Roman"/>
          <w:sz w:val="24"/>
        </w:rPr>
        <w:t>Kalender</w:t>
      </w:r>
      <w:r>
        <w:rPr>
          <w:rFonts w:ascii="Times New Roman" w:hAnsi="Times New Roman"/>
          <w:vanish/>
          <w:sz w:val="24"/>
        </w:rPr>
        <w:t>]s]t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07.1925 - 12.1941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4598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Publikation</w:t>
      </w:r>
      <w:r>
        <w:rPr>
          <w:rFonts w:ascii="Times New Roman" w:hAnsi="Times New Roman"/>
          <w:vanish/>
          <w:sz w:val="24"/>
        </w:rPr>
        <w:t>]s</w:t>
      </w:r>
      <w:r>
        <w:rPr>
          <w:rFonts w:ascii="Times New Roman" w:hAnsi="Times New Roman"/>
          <w:sz w:val="24"/>
        </w:rPr>
        <w:t xml:space="preserve">en des </w:t>
      </w:r>
      <w:r>
        <w:rPr>
          <w:rFonts w:ascii="Times New Roman" w:hAnsi="Times New Roman"/>
          <w:vanish/>
          <w:sz w:val="24"/>
        </w:rPr>
        <w:t>k[1{p[2{</w:t>
      </w:r>
      <w:r>
        <w:rPr>
          <w:rFonts w:ascii="Times New Roman" w:hAnsi="Times New Roman"/>
          <w:sz w:val="24"/>
        </w:rPr>
        <w:t>Friedrich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Floeder</w:t>
      </w:r>
      <w:r>
        <w:rPr>
          <w:rFonts w:ascii="Times New Roman" w:hAnsi="Times New Roman"/>
          <w:vanish/>
          <w:sz w:val="24"/>
        </w:rPr>
        <w:t>}]p</w:t>
      </w:r>
      <w:r>
        <w:rPr>
          <w:rFonts w:ascii="Times New Roman" w:hAnsi="Times New Roman"/>
          <w:sz w:val="24"/>
        </w:rPr>
        <w:t>-</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es in </w:t>
      </w:r>
      <w:r>
        <w:rPr>
          <w:rFonts w:ascii="Times New Roman" w:hAnsi="Times New Roman"/>
          <w:vanish/>
          <w:sz w:val="24"/>
        </w:rPr>
        <w:t>2{o[</w:t>
      </w:r>
      <w:r>
        <w:rPr>
          <w:rFonts w:ascii="Times New Roman" w:hAnsi="Times New Roman"/>
          <w:sz w:val="24"/>
        </w:rPr>
        <w:t>Essen</w:t>
      </w:r>
      <w:r>
        <w:rPr>
          <w:rFonts w:ascii="Times New Roman" w:hAnsi="Times New Roman"/>
          <w:vanish/>
          <w:sz w:val="24"/>
        </w:rPr>
        <w:t>]o}]k</w:t>
      </w:r>
      <w:r>
        <w:rPr>
          <w:rFonts w:ascii="Times New Roman" w:hAnsi="Times New Roman"/>
          <w:sz w:val="24"/>
        </w:rPr>
        <w:t xml:space="preserve">: </w:t>
      </w:r>
      <w:r>
        <w:rPr>
          <w:rFonts w:ascii="Times New Roman" w:hAnsi="Times New Roman"/>
          <w:vanish/>
          <w:sz w:val="24"/>
        </w:rPr>
        <w:t>t[</w:t>
      </w:r>
      <w:r>
        <w:rPr>
          <w:rFonts w:ascii="Times New Roman" w:hAnsi="Times New Roman"/>
          <w:sz w:val="24"/>
        </w:rPr>
        <w:t>Das deutsche Kolonialbuch</w:t>
      </w:r>
      <w:r>
        <w:rPr>
          <w:rFonts w:ascii="Times New Roman" w:hAnsi="Times New Roman"/>
          <w:vanish/>
          <w:sz w:val="24"/>
        </w:rPr>
        <w:t>]t</w:t>
      </w:r>
      <w:r>
        <w:rPr>
          <w:rFonts w:ascii="Times New Roman" w:hAnsi="Times New Roman"/>
          <w:sz w:val="24"/>
        </w:rPr>
        <w:t xml:space="preserve"> - Der Kampf um unsere </w:t>
      </w:r>
      <w:r>
        <w:rPr>
          <w:rFonts w:ascii="Times New Roman" w:hAnsi="Times New Roman"/>
          <w:vanish/>
          <w:sz w:val="24"/>
        </w:rPr>
        <w:t>s[</w:t>
      </w:r>
      <w:r>
        <w:rPr>
          <w:rFonts w:ascii="Times New Roman" w:hAnsi="Times New Roman"/>
          <w:sz w:val="24"/>
        </w:rPr>
        <w:t>Schutzgebiet</w:t>
      </w:r>
      <w:r>
        <w:rPr>
          <w:rFonts w:ascii="Times New Roman" w:hAnsi="Times New Roman"/>
          <w:vanish/>
          <w:sz w:val="24"/>
        </w:rPr>
        <w:t>]s</w:t>
      </w:r>
      <w:r>
        <w:rPr>
          <w:rFonts w:ascii="Times New Roman" w:hAnsi="Times New Roman"/>
          <w:sz w:val="24"/>
        </w:rPr>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09.1925 - 11.1931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460</w:t>
      </w:r>
      <w:r>
        <w:rPr>
          <w:rFonts w:ascii="Times New Roman" w:hAnsi="Times New Roman"/>
          <w:sz w:val="24"/>
        </w:rPr>
        <w:t>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k[1{t[</w:t>
      </w:r>
      <w:r>
        <w:rPr>
          <w:rFonts w:ascii="Times New Roman" w:hAnsi="Times New Roman"/>
          <w:sz w:val="24"/>
        </w:rPr>
        <w:t>Illustrierte Kolonialzeitung</w:t>
      </w:r>
      <w:r>
        <w:rPr>
          <w:rFonts w:ascii="Times New Roman" w:hAnsi="Times New Roman"/>
          <w:vanish/>
          <w:sz w:val="24"/>
        </w:rPr>
        <w:t>]t</w:t>
      </w:r>
      <w:r>
        <w:rPr>
          <w:rFonts w:ascii="Times New Roman" w:hAnsi="Times New Roman"/>
          <w:sz w:val="24"/>
        </w:rPr>
        <w:t xml:space="preserve"> G.m.b.H.</w:t>
      </w:r>
      <w:r>
        <w:rPr>
          <w:rFonts w:ascii="Times New Roman" w:hAnsi="Times New Roman"/>
          <w:vanish/>
          <w:sz w:val="24"/>
        </w:rPr>
        <w:t>}</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München</w:t>
      </w:r>
      <w:r>
        <w:rPr>
          <w:rFonts w:ascii="Times New Roman" w:hAnsi="Times New Roman"/>
          <w:vanish/>
          <w:sz w:val="24"/>
        </w:rPr>
        <w:t>]o}]k</w:t>
      </w:r>
      <w:r>
        <w:rPr>
          <w:rFonts w:ascii="Times New Roman" w:hAnsi="Times New Roman"/>
          <w:sz w:val="24"/>
        </w:rPr>
        <w:t xml:space="preserve">, Organ der </w:t>
      </w:r>
      <w:r>
        <w:rPr>
          <w:rFonts w:ascii="Times New Roman" w:hAnsi="Times New Roman"/>
          <w:vanish/>
          <w:sz w:val="24"/>
        </w:rPr>
        <w:t>k[</w:t>
      </w:r>
      <w:r>
        <w:rPr>
          <w:rFonts w:ascii="Times New Roman" w:hAnsi="Times New Roman"/>
          <w:sz w:val="24"/>
        </w:rPr>
        <w:t>Deutschen Kolonial-Liga</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03.1927 - 28.02.1933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t[2{s[2{o[</w:t>
      </w:r>
      <w:r>
        <w:rPr>
          <w:rFonts w:ascii="Times New Roman" w:hAnsi="Times New Roman"/>
          <w:sz w:val="24"/>
        </w:rPr>
        <w:t>Englisch</w:t>
      </w:r>
      <w:r>
        <w:rPr>
          <w:rFonts w:ascii="Times New Roman" w:hAnsi="Times New Roman"/>
          <w:vanish/>
          <w:sz w:val="24"/>
        </w:rPr>
        <w:t>]o</w:t>
      </w:r>
      <w:r>
        <w:rPr>
          <w:rFonts w:ascii="Times New Roman" w:hAnsi="Times New Roman"/>
          <w:sz w:val="24"/>
        </w:rPr>
        <w: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Westafrika</w:t>
      </w:r>
      <w:r>
        <w:rPr>
          <w:rFonts w:ascii="Times New Roman" w:hAnsi="Times New Roman"/>
          <w:vanish/>
          <w:sz w:val="24"/>
        </w:rPr>
        <w:t>}]t</w:t>
      </w:r>
      <w:r>
        <w:rPr>
          <w:rFonts w:ascii="Times New Roman" w:hAnsi="Times New Roman"/>
          <w:sz w:val="24"/>
        </w:rPr>
        <w:t xml:space="preserve">" unter Leitung des </w:t>
      </w:r>
      <w:r>
        <w:rPr>
          <w:rFonts w:ascii="Times New Roman" w:hAnsi="Times New Roman"/>
          <w:vanish/>
          <w:sz w:val="24"/>
        </w:rPr>
        <w:t>p[5{</w:t>
      </w:r>
      <w:r>
        <w:rPr>
          <w:rFonts w:ascii="Times New Roman" w:hAnsi="Times New Roman"/>
          <w:sz w:val="24"/>
        </w:rPr>
        <w:t>Kapitäns a.D.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Hinrichs</w:t>
      </w:r>
      <w:r>
        <w:rPr>
          <w:rFonts w:ascii="Times New Roman" w:hAnsi="Times New Roman"/>
          <w:vanish/>
          <w:sz w:val="24"/>
        </w:rPr>
        <w:t>}]p</w:t>
      </w:r>
      <w:r>
        <w:rPr>
          <w:rFonts w:ascii="Times New Roman" w:hAnsi="Times New Roman"/>
          <w:sz w:val="24"/>
        </w:rPr>
        <w:t>, Erteilung von Darlehn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07.1926 - 12.1937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eines </w:t>
      </w:r>
      <w:r>
        <w:rPr>
          <w:rFonts w:ascii="Times New Roman" w:hAnsi="Times New Roman"/>
          <w:vanish/>
          <w:sz w:val="24"/>
        </w:rPr>
        <w:t>t[1{</w:t>
      </w:r>
      <w:r>
        <w:rPr>
          <w:rFonts w:ascii="Times New Roman" w:hAnsi="Times New Roman"/>
          <w:sz w:val="24"/>
        </w:rPr>
        <w:t>Handbuch</w:t>
      </w:r>
      <w:r>
        <w:rPr>
          <w:rFonts w:ascii="Times New Roman" w:hAnsi="Times New Roman"/>
          <w:vanish/>
          <w:sz w:val="24"/>
        </w:rPr>
        <w:t>}</w:t>
      </w:r>
      <w:r>
        <w:rPr>
          <w:rFonts w:ascii="Times New Roman" w:hAnsi="Times New Roman"/>
          <w:sz w:val="24"/>
        </w:rPr>
        <w:t xml:space="preserve">es </w:t>
      </w:r>
      <w:r>
        <w:rPr>
          <w:rFonts w:ascii="Times New Roman" w:hAnsi="Times New Roman"/>
          <w:vanish/>
          <w:sz w:val="24"/>
        </w:rPr>
        <w:t>2{</w:t>
      </w:r>
      <w:r>
        <w:rPr>
          <w:rFonts w:ascii="Times New Roman" w:hAnsi="Times New Roman"/>
          <w:sz w:val="24"/>
        </w:rPr>
        <w:t xml:space="preserve">für den </w:t>
      </w:r>
      <w:r>
        <w:rPr>
          <w:rFonts w:ascii="Times New Roman" w:hAnsi="Times New Roman"/>
          <w:vanish/>
          <w:sz w:val="24"/>
        </w:rPr>
        <w:t>s[</w:t>
      </w:r>
      <w:r>
        <w:rPr>
          <w:rFonts w:ascii="Times New Roman" w:hAnsi="Times New Roman"/>
          <w:sz w:val="24"/>
        </w:rPr>
        <w:t>Außenhandel</w:t>
      </w:r>
      <w:r>
        <w:rPr>
          <w:rFonts w:ascii="Times New Roman" w:hAnsi="Times New Roman"/>
          <w:vanish/>
          <w:sz w:val="24"/>
        </w:rPr>
        <w:t>]s}]t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11.1924 - 04.1928; 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w:t>
      </w:r>
      <w:r>
        <w:rPr>
          <w:rFonts w:ascii="Times New Roman" w:hAnsi="Times New Roman"/>
          <w:sz w:val="24"/>
        </w:rPr>
        <w:t>0z</w:t>
      </w:r>
      <w:r>
        <w:rPr>
          <w:rFonts w:ascii="Times New Roman" w:hAnsi="Times New Roman"/>
          <w:sz w:val="24"/>
        </w:rPr>
        <w:tab/>
        <w:t>R 1001/4613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t[</w:t>
      </w:r>
      <w:r>
        <w:rPr>
          <w:rFonts w:ascii="Times New Roman" w:hAnsi="Times New Roman"/>
          <w:sz w:val="24"/>
        </w:rPr>
        <w:t>Wirtschafts-Rundschau</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k[s[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p[</w:t>
      </w:r>
      <w:r>
        <w:rPr>
          <w:rFonts w:ascii="Times New Roman" w:hAnsi="Times New Roman"/>
          <w:sz w:val="24"/>
        </w:rPr>
        <w:t>Scherl</w:t>
      </w:r>
      <w:r>
        <w:rPr>
          <w:rFonts w:ascii="Times New Roman" w:hAnsi="Times New Roman"/>
          <w:vanish/>
          <w:sz w:val="24"/>
        </w:rPr>
        <w:t>]p]k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06.1928 - 09.1928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Zusammenlegung </w:t>
      </w:r>
      <w:r>
        <w:rPr>
          <w:rFonts w:ascii="Times New Roman" w:hAnsi="Times New Roman"/>
          <w:vanish/>
          <w:sz w:val="24"/>
        </w:rPr>
        <w:t>s[2{</w:t>
      </w:r>
      <w:r>
        <w:rPr>
          <w:rFonts w:ascii="Times New Roman" w:hAnsi="Times New Roman"/>
          <w:sz w:val="24"/>
        </w:rPr>
        <w:t>koloniale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03.1929 - 08.1936; 1938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Subvention</w:t>
      </w:r>
      <w:r>
        <w:rPr>
          <w:rFonts w:ascii="Times New Roman" w:hAnsi="Times New Roman"/>
          <w:vanish/>
          <w:sz w:val="24"/>
        </w:rPr>
        <w:t>]s</w:t>
      </w:r>
      <w:r>
        <w:rPr>
          <w:rFonts w:ascii="Times New Roman" w:hAnsi="Times New Roman"/>
          <w:sz w:val="24"/>
        </w:rPr>
        <w:t xml:space="preserve"> für die </w:t>
      </w:r>
      <w:r>
        <w:rPr>
          <w:rFonts w:ascii="Times New Roman" w:hAnsi="Times New Roman"/>
          <w:vanish/>
          <w:sz w:val="24"/>
        </w:rPr>
        <w:t>t[2{s[</w:t>
      </w:r>
      <w:r>
        <w:rPr>
          <w:rFonts w:ascii="Times New Roman" w:hAnsi="Times New Roman"/>
          <w:sz w:val="24"/>
        </w:rPr>
        <w:t>Broschüre</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p[</w:t>
      </w:r>
      <w:r>
        <w:rPr>
          <w:rFonts w:ascii="Times New Roman" w:hAnsi="Times New Roman"/>
          <w:sz w:val="24"/>
        </w:rPr>
        <w:t>Warnack</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1{</w:t>
      </w:r>
      <w:r>
        <w:rPr>
          <w:rFonts w:ascii="Times New Roman" w:hAnsi="Times New Roman"/>
          <w:sz w:val="24"/>
        </w:rPr>
        <w:t xml:space="preserve">Braucht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wirklich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n?</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08.1929 - 08.1939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1001/4618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Subventionierung</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Vertrieb</w:t>
      </w:r>
      <w:r>
        <w:rPr>
          <w:rFonts w:ascii="Times New Roman" w:hAnsi="Times New Roman"/>
          <w:vanish/>
          <w:sz w:val="24"/>
        </w:rPr>
        <w:t>]s</w:t>
      </w:r>
      <w:r>
        <w:rPr>
          <w:rFonts w:ascii="Times New Roman" w:hAnsi="Times New Roman"/>
          <w:sz w:val="24"/>
        </w:rPr>
        <w:t xml:space="preserve"> der </w:t>
      </w:r>
      <w:r>
        <w:rPr>
          <w:rFonts w:ascii="Times New Roman" w:hAnsi="Times New Roman"/>
          <w:vanish/>
          <w:sz w:val="24"/>
        </w:rPr>
        <w:t>t[2{s[</w:t>
      </w:r>
      <w:r>
        <w:rPr>
          <w:rFonts w:ascii="Times New Roman" w:hAnsi="Times New Roman"/>
          <w:sz w:val="24"/>
        </w:rPr>
        <w:t>Broschüre</w:t>
      </w:r>
      <w:r>
        <w:rPr>
          <w:rFonts w:ascii="Times New Roman" w:hAnsi="Times New Roman"/>
          <w:vanish/>
          <w:sz w:val="24"/>
        </w:rPr>
        <w:t>]</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p[5{</w:t>
      </w:r>
      <w:r>
        <w:rPr>
          <w:rFonts w:ascii="Times New Roman" w:hAnsi="Times New Roman"/>
          <w:sz w:val="24"/>
        </w:rPr>
        <w:t>Oberstleutnant a.D.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Lessner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1{</w:t>
      </w:r>
      <w:r>
        <w:rPr>
          <w:rFonts w:ascii="Times New Roman" w:hAnsi="Times New Roman"/>
          <w:sz w:val="24"/>
        </w:rPr>
        <w:t xml:space="preserve">Was müssen wir von unseren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n wissen? Koloniale Vorkämpfer heraus!</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08.1925 - 12.1935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5617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1001/5617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Publikation</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t[2{s[</w:t>
      </w:r>
      <w:r>
        <w:rPr>
          <w:rFonts w:ascii="Times New Roman" w:hAnsi="Times New Roman"/>
          <w:sz w:val="24"/>
        </w:rPr>
        <w:t>Farbfotografie</w:t>
      </w:r>
      <w:r>
        <w:rPr>
          <w:rFonts w:ascii="Times New Roman" w:hAnsi="Times New Roman"/>
          <w:vanish/>
          <w:sz w:val="24"/>
        </w:rPr>
        <w:t>]s</w:t>
      </w:r>
      <w:r>
        <w:rPr>
          <w:rFonts w:ascii="Times New Roman" w:hAnsi="Times New Roman"/>
          <w:sz w:val="24"/>
        </w:rPr>
        <w:t>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 xml:space="preserve">Die deutschen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n</w:t>
      </w:r>
      <w:r>
        <w:rPr>
          <w:rFonts w:ascii="Times New Roman" w:hAnsi="Times New Roman"/>
          <w:vanish/>
          <w:sz w:val="24"/>
        </w:rPr>
        <w:t>}]t</w:t>
      </w:r>
      <w:r>
        <w:rPr>
          <w:rFonts w:ascii="Times New Roman" w:hAnsi="Times New Roman"/>
          <w:sz w:val="24"/>
        </w:rPr>
        <w:t xml:space="preserve">" vom </w:t>
      </w:r>
      <w:r>
        <w:rPr>
          <w:rFonts w:ascii="Times New Roman" w:hAnsi="Times New Roman"/>
          <w:vanish/>
          <w:sz w:val="24"/>
        </w:rPr>
        <w:t>k[1{</w:t>
      </w:r>
      <w:r>
        <w:rPr>
          <w:rFonts w:ascii="Times New Roman" w:hAnsi="Times New Roman"/>
          <w:sz w:val="24"/>
        </w:rPr>
        <w:t>Internationale</w:t>
      </w:r>
      <w:r>
        <w:rPr>
          <w:rFonts w:ascii="Times New Roman" w:hAnsi="Times New Roman"/>
          <w:vanish/>
          <w:sz w:val="24"/>
        </w:rPr>
        <w:t>&lt;r&gt;}</w:t>
      </w:r>
      <w:r>
        <w:rPr>
          <w:rFonts w:ascii="Times New Roman" w:hAnsi="Times New Roman"/>
          <w:sz w:val="24"/>
        </w:rPr>
        <w:t xml:space="preserve">n </w:t>
      </w:r>
      <w:r>
        <w:rPr>
          <w:rFonts w:ascii="Times New Roman" w:hAnsi="Times New Roman"/>
          <w:vanish/>
          <w:sz w:val="24"/>
        </w:rPr>
        <w:t>2{</w:t>
      </w:r>
      <w:r>
        <w:rPr>
          <w:rFonts w:ascii="Times New Roman" w:hAnsi="Times New Roman"/>
          <w:sz w:val="24"/>
        </w:rPr>
        <w:t xml:space="preserve">Weltverlag, </w:t>
      </w:r>
      <w:r>
        <w:rPr>
          <w:rFonts w:ascii="Times New Roman" w:hAnsi="Times New Roman"/>
          <w:vanish/>
          <w:sz w:val="24"/>
        </w:rPr>
        <w:t>o[</w:t>
      </w:r>
      <w:r>
        <w:rPr>
          <w:rFonts w:ascii="Times New Roman" w:hAnsi="Times New Roman"/>
          <w:sz w:val="24"/>
        </w:rPr>
        <w:t>Berlin</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03.1907 - 07.1914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1. Kolonien und Kolonialpolitik \ 1.1. Allgemeines \ 1.1.7. Kolonialgesellschaften und -vereine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6699 - 6700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1001/6699 - 6700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r>
        <w:rPr>
          <w:rFonts w:ascii="Times New Roman" w:hAnsi="Times New Roman"/>
          <w:sz w:val="24"/>
        </w:rPr>
        <w:t xml:space="preserve"> der </w:t>
      </w:r>
      <w:r>
        <w:rPr>
          <w:rFonts w:ascii="Times New Roman" w:hAnsi="Times New Roman"/>
          <w:vanish/>
          <w:sz w:val="24"/>
        </w:rPr>
        <w:t>k[</w:t>
      </w:r>
      <w:r>
        <w:rPr>
          <w:rFonts w:ascii="Times New Roman" w:hAnsi="Times New Roman"/>
          <w:sz w:val="24"/>
        </w:rPr>
        <w:t>Deutschen Kolonialgesellschaft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10.1930 - 28.02.1939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6718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1001/6718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der </w:t>
      </w:r>
      <w:r>
        <w:rPr>
          <w:rFonts w:ascii="Times New Roman" w:hAnsi="Times New Roman"/>
          <w:vanish/>
          <w:sz w:val="24"/>
        </w:rPr>
        <w:t>t[2{s[</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Der Tropenpflanzer</w:t>
      </w:r>
      <w:r>
        <w:rPr>
          <w:rFonts w:ascii="Times New Roman" w:hAnsi="Times New Roman"/>
          <w:vanish/>
          <w:sz w:val="24"/>
        </w:rPr>
        <w:t>}]t</w:t>
      </w:r>
      <w:r>
        <w:rPr>
          <w:rFonts w:ascii="Times New Roman" w:hAnsi="Times New Roman"/>
          <w:sz w:val="24"/>
        </w:rPr>
        <w:t xml:space="preserve">", Organ des </w:t>
      </w:r>
      <w:r>
        <w:rPr>
          <w:rFonts w:ascii="Times New Roman" w:hAnsi="Times New Roman"/>
          <w:vanish/>
          <w:sz w:val="24"/>
        </w:rPr>
        <w:t>k[</w:t>
      </w:r>
      <w:r>
        <w:rPr>
          <w:rFonts w:ascii="Times New Roman" w:hAnsi="Times New Roman"/>
          <w:sz w:val="24"/>
        </w:rPr>
        <w:t>Kolonialwirtschaftlichen Komitee</w:t>
      </w:r>
      <w:r>
        <w:rPr>
          <w:rFonts w:ascii="Times New Roman" w:hAnsi="Times New Roman"/>
          <w:vanish/>
          <w:sz w:val="24"/>
        </w:rPr>
        <w:t>]k</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01.1897 - 29.02.1916;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2. </w:t>
      </w:r>
      <w:r>
        <w:rPr>
          <w:rFonts w:ascii="Times New Roman" w:hAnsi="Times New Roman"/>
          <w:vanish/>
          <w:sz w:val="24"/>
        </w:rPr>
        <w:t>o[</w:t>
      </w:r>
      <w:r>
        <w:rPr>
          <w:rFonts w:ascii="Times New Roman" w:hAnsi="Times New Roman"/>
          <w:sz w:val="24"/>
        </w:rPr>
        <w:t>Deutsch-Ostafrika</w:t>
      </w:r>
      <w:r>
        <w:rPr>
          <w:rFonts w:ascii="Times New Roman" w:hAnsi="Times New Roman"/>
          <w:vanish/>
          <w:sz w:val="24"/>
        </w:rPr>
        <w:t>]o</w:t>
      </w:r>
      <w:r>
        <w:rPr>
          <w:rFonts w:ascii="Times New Roman" w:hAnsi="Times New Roman"/>
          <w:sz w:val="24"/>
        </w:rPr>
        <w:t xml:space="preserve"> \ 2.1. Kolonisation. Allgemeine Leitung und Verwaltung. Politische Entwicklung \ 2.1.2. Übernahme der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 xml:space="preserve"> durch das Deutsche Reich. Zentrale und regionale Verwaltung. Politische Entwicklung \ 2.1</w:t>
      </w:r>
      <w:r>
        <w:rPr>
          <w:rFonts w:ascii="Times New Roman" w:hAnsi="Times New Roman"/>
          <w:sz w:val="24"/>
        </w:rPr>
        <w:t>.2.3. Berichte. Verordnungen. Allgemeine Veröffentlichungen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4538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Beschaffung von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n, Zeitungen und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en für </w:t>
      </w:r>
      <w:r>
        <w:rPr>
          <w:rFonts w:ascii="Times New Roman" w:hAnsi="Times New Roman"/>
          <w:vanish/>
          <w:sz w:val="24"/>
        </w:rPr>
        <w:t>o[</w:t>
      </w:r>
      <w:r>
        <w:rPr>
          <w:rFonts w:ascii="Times New Roman" w:hAnsi="Times New Roman"/>
          <w:sz w:val="24"/>
        </w:rPr>
        <w:t>Ostafrika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08.1929 - 06.1937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2. </w:t>
      </w:r>
      <w:r>
        <w:rPr>
          <w:rFonts w:ascii="Times New Roman" w:hAnsi="Times New Roman"/>
          <w:vanish/>
          <w:sz w:val="24"/>
        </w:rPr>
        <w:t>o[</w:t>
      </w:r>
      <w:r>
        <w:rPr>
          <w:rFonts w:ascii="Times New Roman" w:hAnsi="Times New Roman"/>
          <w:sz w:val="24"/>
        </w:rPr>
        <w:t>Deutsch-Ostafrika</w:t>
      </w:r>
      <w:r>
        <w:rPr>
          <w:rFonts w:ascii="Times New Roman" w:hAnsi="Times New Roman"/>
          <w:vanish/>
          <w:sz w:val="24"/>
        </w:rPr>
        <w:t>]o</w:t>
      </w:r>
      <w:r>
        <w:rPr>
          <w:rFonts w:ascii="Times New Roman" w:hAnsi="Times New Roman"/>
          <w:sz w:val="24"/>
        </w:rPr>
        <w:t xml:space="preserve"> \ 2.10. Missionen und Schulen \ 2.10.2. Schulen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1001/1001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Herausgabe</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Lehrbücher</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1894; 04.1900 - 11.1912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3. </w:t>
      </w:r>
      <w:r>
        <w:rPr>
          <w:rFonts w:ascii="Times New Roman" w:hAnsi="Times New Roman"/>
          <w:vanish/>
          <w:sz w:val="24"/>
        </w:rPr>
        <w:t>o[</w:t>
      </w:r>
      <w:r>
        <w:rPr>
          <w:rFonts w:ascii="Times New Roman" w:hAnsi="Times New Roman"/>
          <w:sz w:val="24"/>
        </w:rPr>
        <w:t>Deutsch-Südwestafrika</w:t>
      </w:r>
      <w:r>
        <w:rPr>
          <w:rFonts w:ascii="Times New Roman" w:hAnsi="Times New Roman"/>
          <w:vanish/>
          <w:sz w:val="24"/>
        </w:rPr>
        <w:t>]o</w:t>
      </w:r>
      <w:r>
        <w:rPr>
          <w:rFonts w:ascii="Times New Roman" w:hAnsi="Times New Roman"/>
          <w:sz w:val="24"/>
        </w:rPr>
        <w:t xml:space="preserve"> \ 3.1. Kolonisation. Allgemeine Leitung und Verwaltung. Politische Entwicklung \ 3.1.2. Üb</w:t>
      </w:r>
      <w:r>
        <w:rPr>
          <w:rFonts w:ascii="Times New Roman" w:hAnsi="Times New Roman"/>
          <w:sz w:val="24"/>
        </w:rPr>
        <w:t xml:space="preserve">ernahme der </w:t>
      </w:r>
      <w:r>
        <w:rPr>
          <w:rFonts w:ascii="Times New Roman" w:hAnsi="Times New Roman"/>
          <w:vanish/>
          <w:sz w:val="24"/>
        </w:rPr>
        <w:t>s[</w:t>
      </w:r>
      <w:r>
        <w:rPr>
          <w:rFonts w:ascii="Times New Roman" w:hAnsi="Times New Roman"/>
          <w:sz w:val="24"/>
        </w:rPr>
        <w:t>Kolonie</w:t>
      </w:r>
      <w:r>
        <w:rPr>
          <w:rFonts w:ascii="Times New Roman" w:hAnsi="Times New Roman"/>
          <w:vanish/>
          <w:sz w:val="24"/>
        </w:rPr>
        <w:t>]s</w:t>
      </w:r>
      <w:r>
        <w:rPr>
          <w:rFonts w:ascii="Times New Roman" w:hAnsi="Times New Roman"/>
          <w:sz w:val="24"/>
        </w:rPr>
        <w:t xml:space="preserve"> durch das Deutsche Reich. Zentrale und regionale Verwaltung. Politische Entwicklung \ 3.1.2.2. Berichte. Verordnungen. Allgemeine Veröffentlichungen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4599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Publikationen des </w:t>
      </w:r>
      <w:r>
        <w:rPr>
          <w:rFonts w:ascii="Times New Roman" w:hAnsi="Times New Roman"/>
          <w:vanish/>
          <w:sz w:val="24"/>
        </w:rPr>
        <w:t>k[1{s[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es </w:t>
      </w:r>
      <w:r>
        <w:rPr>
          <w:rFonts w:ascii="Times New Roman" w:hAnsi="Times New Roman"/>
          <w:vanish/>
          <w:sz w:val="24"/>
        </w:rPr>
        <w:t>2{p[2{</w:t>
      </w:r>
      <w:r>
        <w:rPr>
          <w:rFonts w:ascii="Times New Roman" w:hAnsi="Times New Roman"/>
          <w:sz w:val="24"/>
        </w:rPr>
        <w:t>John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Meinert</w:t>
      </w:r>
      <w:r>
        <w:rPr>
          <w:rFonts w:ascii="Times New Roman" w:hAnsi="Times New Roman"/>
          <w:vanish/>
          <w:sz w:val="24"/>
        </w:rPr>
        <w:t>}]p}</w:t>
      </w:r>
      <w:r>
        <w:rPr>
          <w:rFonts w:ascii="Times New Roman" w:hAnsi="Times New Roman"/>
          <w:sz w:val="24"/>
        </w:rPr>
        <w:t xml:space="preserve"> in </w:t>
      </w:r>
      <w:r>
        <w:rPr>
          <w:rFonts w:ascii="Times New Roman" w:hAnsi="Times New Roman"/>
          <w:vanish/>
          <w:sz w:val="24"/>
        </w:rPr>
        <w:t>2{o[</w:t>
      </w:r>
      <w:r>
        <w:rPr>
          <w:rFonts w:ascii="Times New Roman" w:hAnsi="Times New Roman"/>
          <w:sz w:val="24"/>
        </w:rPr>
        <w:t>Windhuk</w:t>
      </w:r>
      <w:r>
        <w:rPr>
          <w:rFonts w:ascii="Times New Roman" w:hAnsi="Times New Roman"/>
          <w:vanish/>
          <w:sz w:val="24"/>
        </w:rPr>
        <w:t>]o}]k</w:t>
      </w:r>
      <w:r>
        <w:rPr>
          <w:rFonts w:ascii="Times New Roman" w:hAnsi="Times New Roman"/>
          <w:sz w:val="24"/>
        </w:rPr>
        <w:t xml:space="preserve"> (</w:t>
      </w:r>
      <w:r>
        <w:rPr>
          <w:rFonts w:ascii="Times New Roman" w:hAnsi="Times New Roman"/>
          <w:vanish/>
          <w:sz w:val="24"/>
        </w:rPr>
        <w:t>t[</w:t>
      </w:r>
      <w:r>
        <w:rPr>
          <w:rFonts w:ascii="Times New Roman" w:hAnsi="Times New Roman"/>
          <w:sz w:val="24"/>
        </w:rPr>
        <w:t xml:space="preserve">Adreßbuch - Wirtschaftlicher Ratgeber für </w:t>
      </w:r>
      <w:r>
        <w:rPr>
          <w:rFonts w:ascii="Times New Roman" w:hAnsi="Times New Roman"/>
          <w:vanish/>
          <w:sz w:val="24"/>
        </w:rPr>
        <w:t>o[</w:t>
      </w:r>
      <w:r>
        <w:rPr>
          <w:rFonts w:ascii="Times New Roman" w:hAnsi="Times New Roman"/>
          <w:sz w:val="24"/>
        </w:rPr>
        <w:t>Südwestafrika</w:t>
      </w:r>
      <w:r>
        <w:rPr>
          <w:rFonts w:ascii="Times New Roman" w:hAnsi="Times New Roman"/>
          <w:vanish/>
          <w:sz w:val="24"/>
        </w:rPr>
        <w:t>]o}]t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04.1925 - 11.1927;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 xml:space="preserve">5. </w:t>
      </w:r>
      <w:r>
        <w:rPr>
          <w:rFonts w:ascii="Times New Roman" w:hAnsi="Times New Roman"/>
          <w:vanish/>
          <w:sz w:val="24"/>
        </w:rPr>
        <w:t>o[1{</w:t>
      </w:r>
      <w:r>
        <w:rPr>
          <w:rFonts w:ascii="Times New Roman" w:hAnsi="Times New Roman"/>
          <w:sz w:val="24"/>
        </w:rPr>
        <w:t>Pazifische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Inseln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Kiautschou</w:t>
      </w:r>
      <w:r>
        <w:rPr>
          <w:rFonts w:ascii="Times New Roman" w:hAnsi="Times New Roman"/>
          <w:vanish/>
          <w:sz w:val="24"/>
        </w:rPr>
        <w:t>]o</w:t>
      </w:r>
      <w:r>
        <w:rPr>
          <w:rFonts w:ascii="Times New Roman" w:hAnsi="Times New Roman"/>
          <w:sz w:val="24"/>
        </w:rPr>
        <w:t xml:space="preserve"> \ 5.4. </w:t>
      </w:r>
      <w:r>
        <w:rPr>
          <w:rFonts w:ascii="Times New Roman" w:hAnsi="Times New Roman"/>
          <w:vanish/>
          <w:sz w:val="24"/>
        </w:rPr>
        <w:t>o[</w:t>
      </w:r>
      <w:r>
        <w:rPr>
          <w:rFonts w:ascii="Times New Roman" w:hAnsi="Times New Roman"/>
          <w:sz w:val="24"/>
        </w:rPr>
        <w:t>Samoa</w:t>
      </w:r>
      <w:r>
        <w:rPr>
          <w:rFonts w:ascii="Times New Roman" w:hAnsi="Times New Roman"/>
          <w:vanish/>
          <w:sz w:val="24"/>
        </w:rPr>
        <w:t>]o</w:t>
      </w:r>
      <w:r>
        <w:rPr>
          <w:rFonts w:ascii="Times New Roman" w:hAnsi="Times New Roman"/>
          <w:sz w:val="24"/>
        </w:rPr>
        <w:t xml:space="preserve"> \ 5.4.1. Kolonisation. Allgemeine Leitung</w:t>
      </w:r>
      <w:r>
        <w:rPr>
          <w:rFonts w:ascii="Times New Roman" w:hAnsi="Times New Roman"/>
          <w:sz w:val="24"/>
        </w:rPr>
        <w:t xml:space="preserve"> und Verwaltung. Politische Entwicklung \ 5.4.1.3. Berichte. Verordnungen. Allgemeine Veröffentlichungen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4539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1001/4539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Beschaffung</w:t>
      </w:r>
      <w:r>
        <w:rPr>
          <w:rFonts w:ascii="Times New Roman" w:hAnsi="Times New Roman"/>
          <w:vanish/>
          <w:sz w:val="24"/>
        </w:rPr>
        <w:t>}</w:t>
      </w:r>
      <w:r>
        <w:rPr>
          <w:rFonts w:ascii="Times New Roman" w:hAnsi="Times New Roman"/>
          <w:sz w:val="24"/>
        </w:rPr>
        <w:t xml:space="preserve"> von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n, Zeitungen und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en für </w:t>
      </w:r>
      <w:r>
        <w:rPr>
          <w:rFonts w:ascii="Times New Roman" w:hAnsi="Times New Roman"/>
          <w:vanish/>
          <w:sz w:val="24"/>
        </w:rPr>
        <w:t>o[</w:t>
      </w:r>
      <w:r>
        <w:rPr>
          <w:rFonts w:ascii="Times New Roman" w:hAnsi="Times New Roman"/>
          <w:sz w:val="24"/>
        </w:rPr>
        <w:t>Samoa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07.1937 - 03.1938</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1002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 xml:space="preserve">Behörden des Schutzgebietes </w:t>
      </w:r>
      <w:r>
        <w:rPr>
          <w:rFonts w:ascii="Times New Roman" w:hAnsi="Times New Roman"/>
          <w:vanish/>
          <w:sz w:val="24"/>
        </w:rPr>
        <w:t>o[</w:t>
      </w:r>
      <w:r>
        <w:rPr>
          <w:rFonts w:ascii="Times New Roman" w:hAnsi="Times New Roman"/>
          <w:sz w:val="24"/>
        </w:rPr>
        <w:t>Deutsch-Südwestafrika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Reichs \ Zentrale Einrichtungen \ #R 1002 Behörden des Schutzgebietes Deutsch-Südwestafrika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w:t>
      </w:r>
      <w:r>
        <w:rPr>
          <w:rFonts w:ascii="Times New Roman" w:hAnsi="Times New Roman"/>
          <w:sz w:val="24"/>
        </w:rPr>
        <w:t>86 - 1939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25</w:t>
      </w:r>
      <w:r>
        <w:rPr>
          <w:rFonts w:ascii="Times New Roman" w:hAnsi="Times New Roman"/>
          <w:sz w:val="24"/>
        </w:rPr>
        <w:tab/>
        <w:t>Akten auch aus der nachkolonialen Zeit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Inspektion der Landespolizei \ Sachakten \ B XII Bücherei, Druckvorschriften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2588/1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1002/2588/1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B XII</w:t>
      </w:r>
      <w:r>
        <w:rPr>
          <w:rFonts w:ascii="Times New Roman" w:hAnsi="Times New Roman"/>
          <w:position w:val="6"/>
          <w:sz w:val="24"/>
        </w:rPr>
        <w:t>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201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Bücherei</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Druckvorschriften</w:t>
      </w:r>
      <w:r>
        <w:rPr>
          <w:rFonts w:ascii="Times New Roman" w:hAnsi="Times New Roman"/>
          <w:vanish/>
          <w:sz w:val="24"/>
        </w:rPr>
        <w:t>]s</w:t>
      </w:r>
      <w:r>
        <w:rPr>
          <w:rFonts w:ascii="Times New Roman" w:hAnsi="Times New Roman"/>
          <w:sz w:val="24"/>
        </w:rPr>
        <w:t>.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05.01.1914 - 19.05.1914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Inspektion der Landespolizei \ Sachakten \ P 4 Presseangelegenheiten, Amtsblatt, Zeitungsbestellungen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1002/2702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P 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211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Presseangelegenheit</w:t>
      </w:r>
      <w:r>
        <w:rPr>
          <w:rFonts w:ascii="Times New Roman" w:hAnsi="Times New Roman"/>
          <w:vanish/>
          <w:sz w:val="24"/>
        </w:rPr>
        <w:t>]s</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Amtsblatt</w:t>
      </w:r>
      <w:r>
        <w:rPr>
          <w:rFonts w:ascii="Times New Roman" w:hAnsi="Times New Roman"/>
          <w:vanish/>
          <w:sz w:val="24"/>
        </w:rPr>
        <w:t>]s</w:t>
      </w:r>
      <w:r>
        <w:rPr>
          <w:rFonts w:ascii="Times New Roman" w:hAnsi="Times New Roman"/>
          <w:sz w:val="24"/>
        </w:rPr>
        <w:t>, Zeitungsbestellungen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17.03.1</w:t>
      </w:r>
      <w:r>
        <w:rPr>
          <w:rFonts w:ascii="Times New Roman" w:hAnsi="Times New Roman"/>
          <w:sz w:val="24"/>
        </w:rPr>
        <w:t>908 - 16.08.1913</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1401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Reichskanzleramt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Schriftgut aus der Zeit von 1867 bis 1945 \ Zivile Behörden und Einrichtungen des Deutschen Reichs \ Zentrale Einrichtungen \ #R 1401 Reichskanzleramt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1811 - 1879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471 - 475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1401/471 - 475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XXIII gen.9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19285, 19286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Schutz des </w:t>
      </w:r>
      <w:r>
        <w:rPr>
          <w:rFonts w:ascii="Times New Roman" w:hAnsi="Times New Roman"/>
          <w:vanish/>
          <w:sz w:val="24"/>
        </w:rPr>
        <w:t>s[2{</w:t>
      </w:r>
      <w:r>
        <w:rPr>
          <w:rFonts w:ascii="Times New Roman" w:hAnsi="Times New Roman"/>
          <w:sz w:val="24"/>
        </w:rPr>
        <w:t>literarische</w:t>
      </w:r>
      <w:r>
        <w:rPr>
          <w:rFonts w:ascii="Times New Roman" w:hAnsi="Times New Roman"/>
          <w:vanish/>
          <w:sz w:val="24"/>
        </w:rPr>
        <w:t>&lt;s&gt;}</w:t>
      </w:r>
      <w:r>
        <w:rPr>
          <w:rFonts w:ascii="Times New Roman" w:hAnsi="Times New Roman"/>
          <w:sz w:val="24"/>
        </w:rPr>
        <w:t xml:space="preserve">n und artistischen </w:t>
      </w:r>
      <w:r>
        <w:rPr>
          <w:rFonts w:ascii="Times New Roman" w:hAnsi="Times New Roman"/>
          <w:vanish/>
          <w:sz w:val="24"/>
        </w:rPr>
        <w:t>1{</w:t>
      </w:r>
      <w:r>
        <w:rPr>
          <w:rFonts w:ascii="Times New Roman" w:hAnsi="Times New Roman"/>
          <w:sz w:val="24"/>
        </w:rPr>
        <w:t>Eigentum</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1867 - 1876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1401/476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XXIII gen.9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19286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Schutz des </w:t>
      </w:r>
      <w:r>
        <w:rPr>
          <w:rFonts w:ascii="Times New Roman" w:hAnsi="Times New Roman"/>
          <w:vanish/>
          <w:sz w:val="24"/>
        </w:rPr>
        <w:t>s[</w:t>
      </w:r>
      <w:r>
        <w:rPr>
          <w:rFonts w:ascii="Times New Roman" w:hAnsi="Times New Roman"/>
          <w:sz w:val="24"/>
        </w:rPr>
        <w:t>Urheberrech</w:t>
      </w:r>
      <w:r>
        <w:rPr>
          <w:rFonts w:ascii="Times New Roman" w:hAnsi="Times New Roman"/>
          <w:sz w:val="24"/>
        </w:rPr>
        <w:t>t</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1874 - 1876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1401/477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II gen.10 adh. 1b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19286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Anmeldungen zur Eintragung auf Grund der Artikel 3 und 6 der </w:t>
      </w:r>
      <w:r>
        <w:rPr>
          <w:rFonts w:ascii="Times New Roman" w:hAnsi="Times New Roman"/>
          <w:vanish/>
          <w:sz w:val="24"/>
        </w:rPr>
        <w:t>s[</w:t>
      </w:r>
      <w:r>
        <w:rPr>
          <w:rFonts w:ascii="Times New Roman" w:hAnsi="Times New Roman"/>
          <w:sz w:val="24"/>
        </w:rPr>
        <w:t>Literarkonvention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1869 - 1871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Politische 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1401/1293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Pol. gen.29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19367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s[1{</w:t>
      </w:r>
      <w:r>
        <w:rPr>
          <w:rFonts w:ascii="Times New Roman" w:hAnsi="Times New Roman"/>
          <w:sz w:val="24"/>
        </w:rPr>
        <w:t>statistische</w:t>
      </w:r>
      <w:r>
        <w:rPr>
          <w:rFonts w:ascii="Times New Roman" w:hAnsi="Times New Roman"/>
          <w:vanish/>
          <w:sz w:val="24"/>
        </w:rPr>
        <w:t>&lt;s&gt;}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Material</w:t>
      </w:r>
      <w:r>
        <w:rPr>
          <w:rFonts w:ascii="Times New Roman" w:hAnsi="Times New Roman"/>
          <w:vanish/>
          <w:sz w:val="24"/>
        </w:rPr>
        <w:t>}]s</w:t>
      </w:r>
      <w:r>
        <w:rPr>
          <w:rFonts w:ascii="Times New Roman" w:hAnsi="Times New Roman"/>
          <w:sz w:val="24"/>
        </w:rPr>
        <w:t xml:space="preserve"> über </w:t>
      </w:r>
      <w:r>
        <w:rPr>
          <w:rFonts w:ascii="Times New Roman" w:hAnsi="Times New Roman"/>
          <w:vanish/>
          <w:sz w:val="24"/>
        </w:rPr>
        <w:t>s[2{</w:t>
      </w:r>
      <w:r>
        <w:rPr>
          <w:rFonts w:ascii="Times New Roman" w:hAnsi="Times New Roman"/>
          <w:sz w:val="24"/>
        </w:rPr>
        <w:t>sozialdemokratische</w:t>
      </w:r>
      <w:r>
        <w:rPr>
          <w:rFonts w:ascii="Times New Roman" w:hAnsi="Times New Roman"/>
          <w:vanish/>
          <w:sz w:val="24"/>
        </w:rPr>
        <w:t>&lt;r&gt;}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Verein</w:t>
      </w:r>
      <w:r>
        <w:rPr>
          <w:rFonts w:ascii="Times New Roman" w:hAnsi="Times New Roman"/>
          <w:vanish/>
          <w:sz w:val="24"/>
        </w:rPr>
        <w:t>}]s</w:t>
      </w:r>
      <w:r>
        <w:rPr>
          <w:rFonts w:ascii="Times New Roman" w:hAnsi="Times New Roman"/>
          <w:sz w:val="24"/>
        </w:rPr>
        <w:t xml:space="preserve">e, </w:t>
      </w:r>
      <w:r>
        <w:rPr>
          <w:rFonts w:ascii="Times New Roman" w:hAnsi="Times New Roman"/>
          <w:vanish/>
          <w:sz w:val="24"/>
        </w:rPr>
        <w:t>s[2{</w:t>
      </w:r>
      <w:r>
        <w:rPr>
          <w:rFonts w:ascii="Times New Roman" w:hAnsi="Times New Roman"/>
          <w:sz w:val="24"/>
        </w:rPr>
        <w:t>periodische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Agitator</w:t>
      </w:r>
      <w:r>
        <w:rPr>
          <w:rFonts w:ascii="Times New Roman" w:hAnsi="Times New Roman"/>
          <w:vanish/>
          <w:sz w:val="24"/>
        </w:rPr>
        <w:t>]s</w:t>
      </w:r>
      <w:r>
        <w:rPr>
          <w:rFonts w:ascii="Times New Roman" w:hAnsi="Times New Roman"/>
          <w:sz w:val="24"/>
        </w:rPr>
        <w:t>en in den einzelnen Bundesstaaten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Polizeiwesen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13</w:t>
      </w:r>
      <w:r>
        <w:rPr>
          <w:rFonts w:ascii="Times New Roman" w:hAnsi="Times New Roman"/>
          <w:sz w:val="24"/>
        </w:rPr>
        <w:t>02, 1303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1401/1302, 1303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XXIII gen.12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Filme 19320, 19321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Preßgewerbe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1867 - 1874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Polizeiakten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1401/1304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19321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 xml:space="preserve">Verbot von </w:t>
      </w:r>
      <w:r>
        <w:rPr>
          <w:rFonts w:ascii="Times New Roman" w:hAnsi="Times New Roman"/>
          <w:vanish/>
          <w:sz w:val="24"/>
        </w:rPr>
        <w:t>s[</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1875 - 1876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Subventionen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1512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1401/1512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Sub. gen.29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Ankauf der </w:t>
      </w:r>
      <w:r>
        <w:rPr>
          <w:rFonts w:ascii="Times New Roman" w:hAnsi="Times New Roman"/>
          <w:vanish/>
          <w:sz w:val="24"/>
        </w:rPr>
        <w:t>p[</w:t>
      </w:r>
      <w:r>
        <w:rPr>
          <w:rFonts w:ascii="Times New Roman" w:hAnsi="Times New Roman"/>
          <w:sz w:val="24"/>
        </w:rPr>
        <w:t>Dove</w:t>
      </w:r>
      <w:r>
        <w:rPr>
          <w:rFonts w:ascii="Times New Roman" w:hAnsi="Times New Roman"/>
          <w:vanish/>
          <w:sz w:val="24"/>
        </w:rPr>
        <w:t>]p</w:t>
      </w:r>
      <w:r>
        <w:rPr>
          <w:rFonts w:ascii="Times New Roman" w:hAnsi="Times New Roman"/>
          <w:sz w:val="24"/>
        </w:rPr>
        <w:t xml:space="preserve">'schen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1875 - 1878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r>
      <w:r>
        <w:rPr>
          <w:rFonts w:ascii="Times New Roman" w:hAnsi="Times New Roman"/>
          <w:vanish/>
          <w:sz w:val="24"/>
        </w:rPr>
        <w:t>s[</w:t>
      </w:r>
      <w:r>
        <w:rPr>
          <w:rFonts w:ascii="Times New Roman" w:hAnsi="Times New Roman"/>
          <w:sz w:val="24"/>
        </w:rPr>
        <w:t>Subvention</w:t>
      </w:r>
      <w:r>
        <w:rPr>
          <w:rFonts w:ascii="Times New Roman" w:hAnsi="Times New Roman"/>
          <w:vanish/>
          <w:sz w:val="24"/>
        </w:rPr>
        <w:t>]s</w:t>
      </w:r>
      <w:r>
        <w:rPr>
          <w:rFonts w:ascii="Times New Roman" w:hAnsi="Times New Roman"/>
          <w:sz w:val="24"/>
        </w:rPr>
        <w:t>sangelegenheit</w:t>
      </w: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20</w:t>
      </w:r>
      <w:r>
        <w:rPr>
          <w:rFonts w:ascii="Times New Roman" w:hAnsi="Times New Roman"/>
          <w:sz w:val="24"/>
        </w:rPr>
        <w:tab/>
        <w:t>R 1501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21</w:t>
      </w:r>
      <w:r>
        <w:rPr>
          <w:rFonts w:ascii="Times New Roman" w:hAnsi="Times New Roman"/>
          <w:sz w:val="24"/>
        </w:rPr>
        <w:tab/>
        <w:t>Reichsministerium des Innern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22</w:t>
      </w:r>
      <w:r>
        <w:rPr>
          <w:rFonts w:ascii="Times New Roman" w:hAnsi="Times New Roman"/>
          <w:sz w:val="24"/>
        </w:rPr>
        <w:tab/>
        <w:t xml:space="preserve">Schriftgut aus der Zeit von 1867 bis 1945 \ Zivile </w:t>
      </w:r>
      <w:r>
        <w:rPr>
          <w:rFonts w:ascii="Times New Roman" w:hAnsi="Times New Roman"/>
          <w:sz w:val="24"/>
        </w:rPr>
        <w:t>Behörden und Einrichtungen des Deutschen Reichs \ Inneres und Justiz \ #R 1501 Reichsministerium des Innern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23</w:t>
      </w:r>
      <w:r>
        <w:rPr>
          <w:rFonts w:ascii="Times New Roman" w:hAnsi="Times New Roman"/>
          <w:sz w:val="24"/>
        </w:rPr>
        <w:tab/>
        <w:t>1879 - 1945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24</w:t>
      </w:r>
      <w:r>
        <w:rPr>
          <w:rFonts w:ascii="Times New Roman" w:hAnsi="Times New Roman"/>
          <w:sz w:val="24"/>
        </w:rPr>
        <w:tab/>
        <w:t>Findbuch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25</w:t>
      </w:r>
      <w:r>
        <w:rPr>
          <w:rFonts w:ascii="Times New Roman" w:hAnsi="Times New Roman"/>
          <w:sz w:val="24"/>
        </w:rPr>
        <w:tab/>
        <w:t>Findbücher 15.01 (17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C.2.10. Gesetzgebung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5489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1501/5489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Gesetzgebung -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Entwurfsunterlagen zu verschiedenen Gesetzen, u. a. zum </w:t>
      </w:r>
      <w:r>
        <w:rPr>
          <w:rFonts w:ascii="Times New Roman" w:hAnsi="Times New Roman"/>
          <w:vanish/>
          <w:sz w:val="24"/>
        </w:rPr>
        <w:t>s[</w:t>
      </w:r>
      <w:r>
        <w:rPr>
          <w:rFonts w:ascii="Times New Roman" w:hAnsi="Times New Roman"/>
          <w:sz w:val="24"/>
        </w:rPr>
        <w:t>Urhebergesetz</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1501/5556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 S. 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Deutsches Beamtengesetz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Allgemeiner Schriftwechsel mit dem </w:t>
      </w:r>
      <w:r>
        <w:rPr>
          <w:rFonts w:ascii="Times New Roman" w:hAnsi="Times New Roman"/>
          <w:vanish/>
          <w:sz w:val="24"/>
        </w:rPr>
        <w:t>k[</w:t>
      </w:r>
      <w:r>
        <w:rPr>
          <w:rFonts w:ascii="Times New Roman" w:hAnsi="Times New Roman"/>
          <w:sz w:val="24"/>
        </w:rPr>
        <w:t xml:space="preserve">Verlag </w:t>
      </w:r>
      <w:r>
        <w:rPr>
          <w:rFonts w:ascii="Times New Roman" w:hAnsi="Times New Roman"/>
          <w:vanish/>
          <w:sz w:val="24"/>
        </w:rPr>
        <w:t>p[</w:t>
      </w:r>
      <w:r>
        <w:rPr>
          <w:rFonts w:ascii="Times New Roman" w:hAnsi="Times New Roman"/>
          <w:sz w:val="24"/>
        </w:rPr>
        <w:t xml:space="preserve">Heymann </w:t>
      </w:r>
      <w:r>
        <w:rPr>
          <w:rFonts w:ascii="Times New Roman" w:hAnsi="Times New Roman"/>
          <w:vanish/>
          <w:sz w:val="24"/>
        </w:rPr>
        <w:t>]p]k</w:t>
      </w:r>
      <w:r>
        <w:rPr>
          <w:rFonts w:ascii="Times New Roman" w:hAnsi="Times New Roman"/>
          <w:sz w:val="24"/>
        </w:rPr>
        <w:t xml:space="preserve"> betr. He</w:t>
      </w:r>
      <w:r>
        <w:rPr>
          <w:rFonts w:ascii="Times New Roman" w:hAnsi="Times New Roman"/>
          <w:sz w:val="24"/>
        </w:rPr>
        <w:t xml:space="preserve">rausgabe des </w:t>
      </w:r>
      <w:r>
        <w:rPr>
          <w:rFonts w:ascii="Times New Roman" w:hAnsi="Times New Roman"/>
          <w:vanish/>
          <w:sz w:val="24"/>
        </w:rPr>
        <w:t>t[s[</w:t>
      </w:r>
      <w:r>
        <w:rPr>
          <w:rFonts w:ascii="Times New Roman" w:hAnsi="Times New Roman"/>
          <w:sz w:val="24"/>
        </w:rPr>
        <w:t>Taschenbuch</w:t>
      </w:r>
      <w:r>
        <w:rPr>
          <w:rFonts w:ascii="Times New Roman" w:hAnsi="Times New Roman"/>
          <w:vanish/>
          <w:sz w:val="24"/>
        </w:rPr>
        <w:t>]s</w:t>
      </w:r>
      <w:r>
        <w:rPr>
          <w:rFonts w:ascii="Times New Roman" w:hAnsi="Times New Roman"/>
          <w:sz w:val="24"/>
        </w:rPr>
        <w:t>s für den Verwaltungsbeamten</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1936 - 1943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1481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Schulwesen -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Versorgung mit </w:t>
      </w:r>
      <w:r>
        <w:rPr>
          <w:rFonts w:ascii="Times New Roman" w:hAnsi="Times New Roman"/>
          <w:vanish/>
          <w:sz w:val="24"/>
        </w:rPr>
        <w:t>s[</w:t>
      </w:r>
      <w:r>
        <w:rPr>
          <w:rFonts w:ascii="Times New Roman" w:hAnsi="Times New Roman"/>
          <w:sz w:val="24"/>
        </w:rPr>
        <w:t>Lehrbücher</w:t>
      </w:r>
      <w:r>
        <w:rPr>
          <w:rFonts w:ascii="Times New Roman" w:hAnsi="Times New Roman"/>
          <w:vanish/>
          <w:sz w:val="24"/>
        </w:rPr>
        <w:t>]s</w:t>
      </w:r>
      <w:r>
        <w:rPr>
          <w:rFonts w:ascii="Times New Roman" w:hAnsi="Times New Roman"/>
          <w:sz w:val="24"/>
        </w:rPr>
        <w:t xml:space="preserve">n, Lehrmitteln und Schulinventar, </w:t>
      </w:r>
      <w:r>
        <w:rPr>
          <w:rFonts w:ascii="Times New Roman" w:hAnsi="Times New Roman"/>
          <w:vanish/>
          <w:sz w:val="24"/>
        </w:rPr>
        <w:t>z[</w:t>
      </w:r>
      <w:r>
        <w:rPr>
          <w:rFonts w:ascii="Times New Roman" w:hAnsi="Times New Roman"/>
          <w:sz w:val="24"/>
        </w:rPr>
        <w:t>1944</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1943 - 1945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1482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38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Volksschulen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w:t>
      </w:r>
      <w:r>
        <w:rPr>
          <w:rFonts w:ascii="Times New Roman" w:hAnsi="Times New Roman"/>
          <w:sz w:val="24"/>
        </w:rPr>
        <w:t>Lehr- und Lernmittel an den Volksschulen</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z[</w:t>
      </w:r>
      <w:r>
        <w:rPr>
          <w:rFonts w:ascii="Times New Roman" w:hAnsi="Times New Roman"/>
          <w:sz w:val="24"/>
        </w:rPr>
        <w:t>1944</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1942 - 1945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Arbeiterversicherung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52539 - 52540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Invalidenkasse des </w:t>
      </w:r>
      <w:r>
        <w:rPr>
          <w:rFonts w:ascii="Times New Roman" w:hAnsi="Times New Roman"/>
          <w:vanish/>
          <w:sz w:val="24"/>
        </w:rPr>
        <w:t>k[</w:t>
      </w:r>
      <w:r>
        <w:rPr>
          <w:rFonts w:ascii="Times New Roman" w:hAnsi="Times New Roman"/>
          <w:sz w:val="24"/>
        </w:rPr>
        <w:t xml:space="preserve">Vereins deutscher </w:t>
      </w:r>
      <w:r>
        <w:rPr>
          <w:rFonts w:ascii="Times New Roman" w:hAnsi="Times New Roman"/>
          <w:vanish/>
          <w:sz w:val="24"/>
        </w:rPr>
        <w:t>s[</w:t>
      </w:r>
      <w:r>
        <w:rPr>
          <w:rFonts w:ascii="Times New Roman" w:hAnsi="Times New Roman"/>
          <w:sz w:val="24"/>
        </w:rPr>
        <w:t>Buchdrucker</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1886 - 1894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Besetzte Gebiete \ B. Truppen fremder Mächte in Deutschland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1501/2884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52755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Zeitungen</w:t>
      </w:r>
      <w:r>
        <w:rPr>
          <w:rFonts w:ascii="Times New Roman" w:hAnsi="Times New Roman"/>
          <w:vanish/>
          <w:sz w:val="24"/>
        </w:rPr>
        <w:t>]s</w:t>
      </w:r>
      <w:r>
        <w:rPr>
          <w:rFonts w:ascii="Times New Roman" w:hAnsi="Times New Roman"/>
          <w:sz w:val="24"/>
        </w:rPr>
        <w:t xml:space="preserve"> im besetzten Gebiet im Westen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Beziehungen zum Ausland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3405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1501/3405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auch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3494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1501/3494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Bulgarien</w:t>
      </w:r>
      <w:r>
        <w:rPr>
          <w:rFonts w:ascii="Times New Roman" w:hAnsi="Times New Roman"/>
          <w:vanish/>
          <w:sz w:val="24"/>
        </w:rPr>
        <w:t>]o</w:t>
      </w:r>
      <w:r>
        <w:rPr>
          <w:rFonts w:ascii="Times New Roman" w:hAnsi="Times New Roman"/>
          <w:sz w:val="24"/>
        </w:rPr>
        <w:t xml:space="preserve"> adh.</w:t>
      </w:r>
      <w:r>
        <w:rPr>
          <w:rFonts w:ascii="Times New Roman" w:hAnsi="Times New Roman"/>
          <w:sz w:val="24"/>
        </w:rPr>
        <w:t xml:space="preserve">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Anträge und Beschwerden in Zoll- und Steuersachen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4031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1501/4031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einschließlich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4237, 4238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1501/4237, 4238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einschlie</w:t>
      </w:r>
      <w:r>
        <w:rPr>
          <w:rFonts w:ascii="Times New Roman" w:hAnsi="Times New Roman"/>
          <w:sz w:val="24"/>
        </w:rPr>
        <w:t xml:space="preserve">ßlich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4326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1501/4326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Japan</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4669 - 4672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1501/4669 - 4672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Österreich</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1905 - 1917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4674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1501/4674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Österreich</w:t>
      </w:r>
      <w:r>
        <w:rPr>
          <w:rFonts w:ascii="Times New Roman" w:hAnsi="Times New Roman"/>
          <w:vanish/>
          <w:sz w:val="24"/>
        </w:rPr>
        <w:t>]o</w:t>
      </w:r>
      <w:r>
        <w:rPr>
          <w:rFonts w:ascii="Times New Roman" w:hAnsi="Times New Roman"/>
          <w:sz w:val="24"/>
        </w:rPr>
        <w:t xml:space="preserve"> adh. 5d</w:t>
      </w:r>
      <w:r>
        <w:rPr>
          <w:rFonts w:ascii="Times New Roman" w:hAnsi="Times New Roman"/>
          <w:sz w:val="24"/>
        </w:rPr>
        <w:t xml:space="preserve"> Zollt.Nr. 293/296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 Zollt.Nr. 293/296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4851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1501/4851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Rumänien</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5006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1501/5006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Anträge und Beschwerden in Zoll- und Steuersachen (bet</w:t>
      </w:r>
      <w:r>
        <w:rPr>
          <w:rFonts w:ascii="Times New Roman" w:hAnsi="Times New Roman"/>
          <w:sz w:val="24"/>
        </w:rPr>
        <w:t xml:space="preserve">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5007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1501/5007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adh. 5d Zollt.Nr.178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die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5097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1501/5097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Schweden</w:t>
      </w:r>
      <w:r>
        <w:rPr>
          <w:rFonts w:ascii="Times New Roman" w:hAnsi="Times New Roman"/>
          <w:vanish/>
          <w:sz w:val="24"/>
        </w:rPr>
        <w:t>]o</w:t>
      </w:r>
      <w:r>
        <w:rPr>
          <w:rFonts w:ascii="Times New Roman" w:hAnsi="Times New Roman"/>
          <w:sz w:val="24"/>
        </w:rPr>
        <w:t xml:space="preserve"> adh. 5d Zollt.Nr.178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Anträge und Beschwerden in Zoll- und Steuersachen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5192 - 5194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1501/51</w:t>
      </w:r>
      <w:r>
        <w:rPr>
          <w:rFonts w:ascii="Times New Roman" w:hAnsi="Times New Roman"/>
          <w:sz w:val="24"/>
        </w:rPr>
        <w:t>92 - 5194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1501/5195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adh. 5d Zollt.Nr. 294/303/4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 Zollt.Nr. 294/303/4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1501/5196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adh. 5d Zollt.Nr. 301/294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w:t>
      </w:r>
      <w:r>
        <w:rPr>
          <w:rFonts w:ascii="Times New Roman" w:hAnsi="Times New Roman"/>
          <w:vanish/>
          <w:sz w:val="24"/>
        </w:rPr>
        <w:t>s[</w:t>
      </w:r>
      <w:r>
        <w:rPr>
          <w:rFonts w:ascii="Times New Roman" w:hAnsi="Times New Roman"/>
          <w:sz w:val="24"/>
        </w:rPr>
        <w:t>Zoll</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Steuer</w:t>
      </w:r>
      <w:r>
        <w:rPr>
          <w:rFonts w:ascii="Times New Roman" w:hAnsi="Times New Roman"/>
          <w:vanish/>
          <w:sz w:val="24"/>
        </w:rPr>
        <w:t>]s</w:t>
      </w:r>
      <w:r>
        <w:rPr>
          <w:rFonts w:ascii="Times New Roman" w:hAnsi="Times New Roman"/>
          <w:sz w:val="24"/>
        </w:rPr>
        <w:t xml:space="preserve">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 Zollt.Nr. 301/294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1501/5197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adh. 5d Zollt.Nr. 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 Zollt.Nr. 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1501/5198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adh. 5d Zollt.Nr. 330, 338b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Anträge und Beschwerden in Zoll- und Steuersachen (b</w:t>
      </w:r>
      <w:r>
        <w:rPr>
          <w:rFonts w:ascii="Times New Roman" w:hAnsi="Times New Roman"/>
          <w:sz w:val="24"/>
        </w:rPr>
        <w:t xml:space="preserve">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 Zollt.Nr. 330, 338b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5199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1501/5199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Schweiz</w:t>
      </w:r>
      <w:r>
        <w:rPr>
          <w:rFonts w:ascii="Times New Roman" w:hAnsi="Times New Roman"/>
          <w:vanish/>
          <w:sz w:val="24"/>
        </w:rPr>
        <w:t>]o</w:t>
      </w:r>
      <w:r>
        <w:rPr>
          <w:rFonts w:ascii="Times New Roman" w:hAnsi="Times New Roman"/>
          <w:sz w:val="24"/>
        </w:rPr>
        <w:t xml:space="preserve"> adh. 5d Zollt.Nr. 340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und Beschwerden in Zoll- und Steuersachen (betr.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einschl.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se) Zollt.Nr. 340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5356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1501/5356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vanish/>
          <w:sz w:val="24"/>
        </w:rPr>
        <w:t>o[</w:t>
      </w:r>
      <w:r>
        <w:rPr>
          <w:rFonts w:ascii="Times New Roman" w:hAnsi="Times New Roman"/>
          <w:sz w:val="24"/>
        </w:rPr>
        <w:t>Spanien</w:t>
      </w:r>
      <w:r>
        <w:rPr>
          <w:rFonts w:ascii="Times New Roman" w:hAnsi="Times New Roman"/>
          <w:vanish/>
          <w:sz w:val="24"/>
        </w:rPr>
        <w:t>]o</w:t>
      </w:r>
      <w:r>
        <w:rPr>
          <w:rFonts w:ascii="Times New Roman" w:hAnsi="Times New Roman"/>
          <w:sz w:val="24"/>
        </w:rPr>
        <w:t xml:space="preserve"> adh. 5d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3, S. 137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Anträge und Beschwerden in Zoll- und Steuersachen (</w:t>
      </w:r>
      <w:r>
        <w:rPr>
          <w:rFonts w:ascii="Times New Roman" w:hAnsi="Times New Roman"/>
          <w:vanish/>
          <w:sz w:val="24"/>
        </w:rPr>
        <w:t>s[</w:t>
      </w:r>
      <w:r>
        <w:rPr>
          <w:rFonts w:ascii="Times New Roman" w:hAnsi="Times New Roman"/>
          <w:sz w:val="24"/>
        </w:rPr>
        <w:t>Papierindustrie</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Buchdruckerzeugnis</w:t>
      </w:r>
      <w:r>
        <w:rPr>
          <w:rFonts w:ascii="Times New Roman" w:hAnsi="Times New Roman"/>
          <w:vanish/>
          <w:sz w:val="24"/>
        </w:rPr>
        <w:t>]s</w:t>
      </w:r>
      <w:r>
        <w:rPr>
          <w:rFonts w:ascii="Times New Roman" w:hAnsi="Times New Roman"/>
          <w:sz w:val="24"/>
        </w:rPr>
        <w:t xml:space="preserve">se)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Frieden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r>
      <w:r>
        <w:rPr>
          <w:rFonts w:ascii="Times New Roman" w:hAnsi="Times New Roman"/>
          <w:sz w:val="24"/>
        </w:rPr>
        <w:t>5987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1501/5987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Versorgung</w:t>
      </w:r>
      <w:r>
        <w:rPr>
          <w:rFonts w:ascii="Times New Roman" w:hAnsi="Times New Roman"/>
          <w:vanish/>
          <w:sz w:val="24"/>
        </w:rPr>
        <w:t>}</w:t>
      </w:r>
      <w:r>
        <w:rPr>
          <w:rFonts w:ascii="Times New Roman" w:hAnsi="Times New Roman"/>
          <w:sz w:val="24"/>
        </w:rPr>
        <w:t xml:space="preserve"> deutschsprechender Gebietsteile des Auslandes und der gefährdeten Grenzinlandsgebiete mit deutschem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1501/5988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Versorgung</w:t>
      </w:r>
      <w:r>
        <w:rPr>
          <w:rFonts w:ascii="Times New Roman" w:hAnsi="Times New Roman"/>
          <w:vanish/>
          <w:sz w:val="24"/>
        </w:rPr>
        <w:t>}</w:t>
      </w:r>
      <w:r>
        <w:rPr>
          <w:rFonts w:ascii="Times New Roman" w:hAnsi="Times New Roman"/>
          <w:sz w:val="24"/>
        </w:rPr>
        <w:t xml:space="preserve"> deutschsprechender Gebietsteile des Auslandes und der gefährdeten Grenzinlandsgebiete mit deutschem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1501/5989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39116, 39115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s[2{</w:t>
      </w:r>
      <w:r>
        <w:rPr>
          <w:rFonts w:ascii="Times New Roman" w:hAnsi="Times New Roman"/>
          <w:sz w:val="24"/>
        </w:rPr>
        <w:t>Versorgung</w:t>
      </w:r>
      <w:r>
        <w:rPr>
          <w:rFonts w:ascii="Times New Roman" w:hAnsi="Times New Roman"/>
          <w:vanish/>
          <w:sz w:val="24"/>
        </w:rPr>
        <w:t>}</w:t>
      </w:r>
      <w:r>
        <w:rPr>
          <w:rFonts w:ascii="Times New Roman" w:hAnsi="Times New Roman"/>
          <w:sz w:val="24"/>
        </w:rPr>
        <w:t xml:space="preserve"> deutschsprechender Gebietste</w:t>
      </w:r>
      <w:r>
        <w:rPr>
          <w:rFonts w:ascii="Times New Roman" w:hAnsi="Times New Roman"/>
          <w:sz w:val="24"/>
        </w:rPr>
        <w:t xml:space="preserve">ile des Auslandes und der gefährdeten Grenzinlandsgebiete mit deutschem </w:t>
      </w:r>
      <w:r>
        <w:rPr>
          <w:rFonts w:ascii="Times New Roman" w:hAnsi="Times New Roman"/>
          <w:vanish/>
          <w:sz w:val="24"/>
        </w:rPr>
        <w:t>1{</w:t>
      </w:r>
      <w:r>
        <w:rPr>
          <w:rFonts w:ascii="Times New Roman" w:hAnsi="Times New Roman"/>
          <w:sz w:val="24"/>
        </w:rPr>
        <w:t>Schrifttum</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5990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1501/5990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Grenzwissenschaftliche Zentral-Bücherei</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6004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1501/6004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"Konkordia" Literarische Anstalt G.m.b.H.</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6011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1501/6011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39125, 39126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"Saarfreund"</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6015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1501/6015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34</w:t>
      </w:r>
      <w:r>
        <w:rPr>
          <w:rFonts w:ascii="Times New Roman" w:hAnsi="Times New Roman"/>
          <w:sz w:val="24"/>
        </w:rPr>
        <w:tab/>
        <w:t>39127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De</w:t>
      </w:r>
      <w:r>
        <w:rPr>
          <w:rFonts w:ascii="Times New Roman" w:hAnsi="Times New Roman"/>
          <w:sz w:val="24"/>
        </w:rPr>
        <w:t xml:space="preserve">utsche Gesellschaft für </w:t>
      </w:r>
      <w:r>
        <w:rPr>
          <w:rFonts w:ascii="Times New Roman" w:hAnsi="Times New Roman"/>
          <w:vanish/>
          <w:sz w:val="24"/>
        </w:rPr>
        <w:t>s[</w:t>
      </w:r>
      <w:r>
        <w:rPr>
          <w:rFonts w:ascii="Times New Roman" w:hAnsi="Times New Roman"/>
          <w:sz w:val="24"/>
        </w:rPr>
        <w:t>Auslandsbuchhandel</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Gewerbewesen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6233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1501/6233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3 adh.5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w:t>
      </w:r>
      <w:r>
        <w:rPr>
          <w:rFonts w:ascii="Times New Roman" w:hAnsi="Times New Roman"/>
          <w:vanish/>
          <w:sz w:val="24"/>
        </w:rPr>
        <w:t>s[</w:t>
      </w:r>
      <w:r>
        <w:rPr>
          <w:rFonts w:ascii="Times New Roman" w:hAnsi="Times New Roman"/>
          <w:sz w:val="24"/>
        </w:rPr>
        <w:t>Hausierverkehr</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s[2{</w:t>
      </w:r>
      <w:r>
        <w:rPr>
          <w:rFonts w:ascii="Times New Roman" w:hAnsi="Times New Roman"/>
          <w:sz w:val="24"/>
        </w:rPr>
        <w:t>anstößige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1893 - 1905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6234, 6234/1, 6234/2, 6235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1501/6234, 6234/1, 6234/2, 6235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3 adh.5a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4, S. 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Nachweisungen der </w:t>
      </w:r>
      <w:r>
        <w:rPr>
          <w:rFonts w:ascii="Times New Roman" w:hAnsi="Times New Roman"/>
          <w:vanish/>
          <w:sz w:val="24"/>
        </w:rPr>
        <w:t>s[2{</w:t>
      </w:r>
      <w:r>
        <w:rPr>
          <w:rFonts w:ascii="Times New Roman" w:hAnsi="Times New Roman"/>
          <w:sz w:val="24"/>
        </w:rPr>
        <w:t xml:space="preserve">von dem </w:t>
      </w:r>
      <w:r>
        <w:rPr>
          <w:rFonts w:ascii="Times New Roman" w:hAnsi="Times New Roman"/>
          <w:vanish/>
          <w:sz w:val="24"/>
        </w:rPr>
        <w:t>s[</w:t>
      </w:r>
      <w:r>
        <w:rPr>
          <w:rFonts w:ascii="Times New Roman" w:hAnsi="Times New Roman"/>
          <w:sz w:val="24"/>
        </w:rPr>
        <w:t>Hausierverkehr</w:t>
      </w:r>
      <w:r>
        <w:rPr>
          <w:rFonts w:ascii="Times New Roman" w:hAnsi="Times New Roman"/>
          <w:vanish/>
          <w:sz w:val="24"/>
        </w:rPr>
        <w:t>]s</w:t>
      </w:r>
      <w:r>
        <w:rPr>
          <w:rFonts w:ascii="Times New Roman" w:hAnsi="Times New Roman"/>
          <w:sz w:val="24"/>
        </w:rPr>
        <w:t xml:space="preserve"> ausgeschlossene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en, anderen Schriften oder </w:t>
      </w:r>
      <w:r>
        <w:rPr>
          <w:rFonts w:ascii="Times New Roman" w:hAnsi="Times New Roman"/>
          <w:vanish/>
          <w:sz w:val="24"/>
        </w:rPr>
        <w:t>s[</w:t>
      </w:r>
      <w:r>
        <w:rPr>
          <w:rFonts w:ascii="Times New Roman" w:hAnsi="Times New Roman"/>
          <w:sz w:val="24"/>
        </w:rPr>
        <w:t>Bildwerk</w:t>
      </w:r>
      <w:r>
        <w:rPr>
          <w:rFonts w:ascii="Times New Roman" w:hAnsi="Times New Roman"/>
          <w:vanish/>
          <w:sz w:val="24"/>
        </w:rPr>
        <w:t>]s</w:t>
      </w:r>
      <w:r>
        <w:rPr>
          <w:rFonts w:ascii="Times New Roman" w:hAnsi="Times New Roman"/>
          <w:sz w:val="24"/>
        </w:rPr>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1897 - 1913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Handel und Verkehr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7301 -</w:t>
      </w:r>
      <w:r>
        <w:rPr>
          <w:rFonts w:ascii="Times New Roman" w:hAnsi="Times New Roman"/>
          <w:sz w:val="24"/>
        </w:rPr>
        <w:t xml:space="preserve"> 7304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1501/7301 - 7304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Nr.2 adh. 23a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s[2{</w:t>
      </w:r>
      <w:r>
        <w:rPr>
          <w:rFonts w:ascii="Times New Roman" w:hAnsi="Times New Roman"/>
          <w:sz w:val="24"/>
        </w:rPr>
        <w:t>Kartell</w:t>
      </w:r>
      <w:r>
        <w:rPr>
          <w:rFonts w:ascii="Times New Roman" w:hAnsi="Times New Roman"/>
          <w:vanish/>
          <w:sz w:val="24"/>
        </w:rPr>
        <w:t>}</w:t>
      </w:r>
      <w:r>
        <w:rPr>
          <w:rFonts w:ascii="Times New Roman" w:hAnsi="Times New Roman"/>
          <w:sz w:val="24"/>
        </w:rPr>
        <w:t xml:space="preserve"> der </w:t>
      </w:r>
      <w:r>
        <w:rPr>
          <w:rFonts w:ascii="Times New Roman" w:hAnsi="Times New Roman"/>
          <w:vanish/>
          <w:sz w:val="24"/>
        </w:rPr>
        <w:t>1{</w:t>
      </w:r>
      <w:r>
        <w:rPr>
          <w:rFonts w:ascii="Times New Roman" w:hAnsi="Times New Roman"/>
          <w:sz w:val="24"/>
        </w:rPr>
        <w:t>Buchhändler</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k[</w:t>
      </w:r>
      <w:r>
        <w:rPr>
          <w:rFonts w:ascii="Times New Roman" w:hAnsi="Times New Roman"/>
          <w:sz w:val="24"/>
        </w:rPr>
        <w:t>Börsenverein der deutschen Buchhändler</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7427 - 7430, 7430/1, 7431 - 7434, 7434/1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1501/7427 - 7430, 7430/1, 7431 - 7434, 7434/1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Schutz des literarischen und artistischen Eigentum</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1876 - 1917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10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7436 - 7441, 7441/1, 7441/2, 7442 - 7449, 7449/1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1501/7436 - 7441, 7441/1, 7441/2, 7442 - 7449, 7449/1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Nr.9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10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Internationaler Schutz</w:t>
      </w:r>
      <w:r>
        <w:rPr>
          <w:rFonts w:ascii="Times New Roman" w:hAnsi="Times New Roman"/>
          <w:vanish/>
          <w:sz w:val="24"/>
        </w:rPr>
        <w:t>}</w:t>
      </w:r>
      <w:r>
        <w:rPr>
          <w:rFonts w:ascii="Times New Roman" w:hAnsi="Times New Roman"/>
          <w:sz w:val="24"/>
        </w:rPr>
        <w:t xml:space="preserve"> des </w:t>
      </w:r>
      <w:r>
        <w:rPr>
          <w:rFonts w:ascii="Times New Roman" w:hAnsi="Times New Roman"/>
          <w:vanish/>
          <w:sz w:val="24"/>
        </w:rPr>
        <w:t>1{</w:t>
      </w:r>
      <w:r>
        <w:rPr>
          <w:rFonts w:ascii="Times New Roman" w:hAnsi="Times New Roman"/>
          <w:sz w:val="24"/>
        </w:rPr>
        <w:t>Urheberrecht</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1871 - 1917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7450, 7451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1501/7450, 7451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Nr.9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Anträge zur </w:t>
      </w:r>
      <w:r>
        <w:rPr>
          <w:rFonts w:ascii="Times New Roman" w:hAnsi="Times New Roman"/>
          <w:vanish/>
          <w:sz w:val="24"/>
        </w:rPr>
        <w:t>s[2{o[</w:t>
      </w:r>
      <w:r>
        <w:rPr>
          <w:rFonts w:ascii="Times New Roman" w:hAnsi="Times New Roman"/>
          <w:sz w:val="24"/>
        </w:rPr>
        <w:t>Berlin</w:t>
      </w:r>
      <w:r>
        <w:rPr>
          <w:rFonts w:ascii="Times New Roman" w:hAnsi="Times New Roman"/>
          <w:vanish/>
          <w:sz w:val="24"/>
        </w:rPr>
        <w:t>]o</w:t>
      </w:r>
      <w:r>
        <w:rPr>
          <w:rFonts w:ascii="Times New Roman" w:hAnsi="Times New Roman"/>
          <w:sz w:val="24"/>
        </w:rPr>
        <w: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Urheberrechtskonferenz</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7451/1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1501/7451/1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Nr.9 adh.2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Drucksachen der </w:t>
      </w:r>
      <w:r>
        <w:rPr>
          <w:rFonts w:ascii="Times New Roman" w:hAnsi="Times New Roman"/>
          <w:i/>
          <w:vanish/>
          <w:sz w:val="24"/>
        </w:rPr>
        <w:t>s[2{</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Urheberrechtskonferenz</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1908 - 1909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1501/7457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Nr.9 adh.6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Erlaß eines</w:t>
      </w:r>
      <w:r>
        <w:rPr>
          <w:rFonts w:ascii="Times New Roman" w:hAnsi="Times New Roman"/>
          <w:sz w:val="24"/>
        </w:rPr>
        <w:t xml:space="preserve"> Gesetzes über das </w:t>
      </w:r>
      <w:r>
        <w:rPr>
          <w:rFonts w:ascii="Times New Roman" w:hAnsi="Times New Roman"/>
          <w:vanish/>
          <w:sz w:val="24"/>
        </w:rPr>
        <w:t>s[</w:t>
      </w:r>
      <w:r>
        <w:rPr>
          <w:rFonts w:ascii="Times New Roman" w:hAnsi="Times New Roman"/>
          <w:sz w:val="24"/>
        </w:rPr>
        <w:t>Verlagsrecht</w:t>
      </w:r>
      <w:r>
        <w:rPr>
          <w:rFonts w:ascii="Times New Roman" w:hAnsi="Times New Roman"/>
          <w:vanish/>
          <w:sz w:val="24"/>
        </w:rPr>
        <w:t>]s</w:t>
      </w:r>
      <w:r>
        <w:rPr>
          <w:rFonts w:ascii="Times New Roman" w:hAnsi="Times New Roman"/>
          <w:sz w:val="24"/>
        </w:rPr>
        <w:t xml:space="preserve"> bei Werken der bildenden Künste und der Fotografie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1902 - 1913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7604 - 7607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1501/7604 - 7607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Generalia Bez.z. adh.9 </w:t>
      </w:r>
      <w:r>
        <w:rPr>
          <w:rFonts w:ascii="Times New Roman" w:hAnsi="Times New Roman"/>
          <w:vanish/>
          <w:sz w:val="24"/>
        </w:rPr>
        <w:t>o[</w:t>
      </w:r>
      <w:r>
        <w:rPr>
          <w:rFonts w:ascii="Times New Roman" w:hAnsi="Times New Roman"/>
          <w:sz w:val="24"/>
        </w:rPr>
        <w:t>Nordamerika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Schutz des literarischen Eigentum</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1871 - 1912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 xml:space="preserve">Generalia Bez.z. adh.4 </w:t>
      </w:r>
      <w:r>
        <w:rPr>
          <w:rFonts w:ascii="Times New Roman" w:hAnsi="Times New Roman"/>
          <w:vanish/>
          <w:sz w:val="24"/>
        </w:rPr>
        <w:t>o[</w:t>
      </w:r>
      <w:r>
        <w:rPr>
          <w:rFonts w:ascii="Times New Roman" w:hAnsi="Times New Roman"/>
          <w:sz w:val="24"/>
        </w:rPr>
        <w:t>Argentinien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Schutz des literarischen und künstlerischen Eigentum</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adh.6 Belgien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vanish/>
          <w:sz w:val="24"/>
        </w:rPr>
        <w:t>[</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Belgien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1875 - 1914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7613, 7614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1501/7613, 7614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adh.9 China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Schutz des geistigen und gewerblichen Eigentum</w:t>
      </w:r>
      <w:r>
        <w:rPr>
          <w:rFonts w:ascii="Times New Roman" w:hAnsi="Times New Roman"/>
          <w:vanish/>
          <w:sz w:val="24"/>
        </w:rPr>
        <w:t>]s</w:t>
      </w:r>
      <w:r>
        <w:rPr>
          <w:rFonts w:ascii="Times New Roman" w:hAnsi="Times New Roman"/>
          <w:sz w:val="24"/>
        </w:rPr>
        <w:t xml:space="preserve">s in </w:t>
      </w:r>
      <w:r>
        <w:rPr>
          <w:rFonts w:ascii="Times New Roman" w:hAnsi="Times New Roman"/>
          <w:vanish/>
          <w:sz w:val="24"/>
        </w:rPr>
        <w:t>o[</w:t>
      </w:r>
      <w:r>
        <w:rPr>
          <w:rFonts w:ascii="Times New Roman" w:hAnsi="Times New Roman"/>
          <w:sz w:val="24"/>
        </w:rPr>
        <w:t>China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1892 - 1909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adh.9 China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Abkommen mit </w:t>
      </w:r>
      <w:r>
        <w:rPr>
          <w:rFonts w:ascii="Times New Roman" w:hAnsi="Times New Roman"/>
          <w:vanish/>
          <w:sz w:val="24"/>
        </w:rPr>
        <w:t>o[</w:t>
      </w:r>
      <w:r>
        <w:rPr>
          <w:rFonts w:ascii="Times New Roman" w:hAnsi="Times New Roman"/>
          <w:sz w:val="24"/>
        </w:rPr>
        <w:t>Japan</w:t>
      </w:r>
      <w:r>
        <w:rPr>
          <w:rFonts w:ascii="Times New Roman" w:hAnsi="Times New Roman"/>
          <w:vanish/>
          <w:sz w:val="24"/>
        </w:rPr>
        <w:t>]o</w:t>
      </w:r>
      <w:r>
        <w:rPr>
          <w:rFonts w:ascii="Times New Roman" w:hAnsi="Times New Roman"/>
          <w:sz w:val="24"/>
        </w:rPr>
        <w:t xml:space="preserve"> über den gegenseitigen konsulargerichtlichen </w:t>
      </w:r>
      <w:r>
        <w:rPr>
          <w:rFonts w:ascii="Times New Roman" w:hAnsi="Times New Roman"/>
          <w:vanish/>
          <w:sz w:val="24"/>
        </w:rPr>
        <w:t>s[</w:t>
      </w:r>
      <w:r>
        <w:rPr>
          <w:rFonts w:ascii="Times New Roman" w:hAnsi="Times New Roman"/>
          <w:sz w:val="24"/>
        </w:rPr>
        <w:t>Schutz des geistigen und gewerblichen Eigentum</w:t>
      </w:r>
      <w:r>
        <w:rPr>
          <w:rFonts w:ascii="Times New Roman" w:hAnsi="Times New Roman"/>
          <w:vanish/>
          <w:sz w:val="24"/>
        </w:rPr>
        <w:t>]s</w:t>
      </w:r>
      <w:r>
        <w:rPr>
          <w:rFonts w:ascii="Times New Roman" w:hAnsi="Times New Roman"/>
          <w:sz w:val="24"/>
        </w:rPr>
        <w:t xml:space="preserve">s in </w:t>
      </w:r>
      <w:r>
        <w:rPr>
          <w:rFonts w:ascii="Times New Roman" w:hAnsi="Times New Roman"/>
          <w:vanish/>
          <w:sz w:val="24"/>
        </w:rPr>
        <w:t>o[</w:t>
      </w:r>
      <w:r>
        <w:rPr>
          <w:rFonts w:ascii="Times New Roman" w:hAnsi="Times New Roman"/>
          <w:sz w:val="24"/>
        </w:rPr>
        <w:t>China</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Korea</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7622 - 7624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1501/7622 - 7624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r>
      <w:r>
        <w:rPr>
          <w:rFonts w:ascii="Times New Roman" w:hAnsi="Times New Roman"/>
          <w:sz w:val="24"/>
        </w:rPr>
        <w:t>Generalia Nr.9/41 Handel England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England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1871 - 1917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7630 - 7633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1501/7630 - 7633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adh.4 Frankreich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Frankreich</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1870 - 1916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7641 - 7643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1501/7641 - 7643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Italien Nr.6a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Konvention mit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r>
        <w:rPr>
          <w:rFonts w:ascii="Times New Roman" w:hAnsi="Times New Roman"/>
          <w:sz w:val="24"/>
        </w:rPr>
        <w:t xml:space="preserve"> zum wechselseitigen </w:t>
      </w:r>
      <w:r>
        <w:rPr>
          <w:rFonts w:ascii="Times New Roman" w:hAnsi="Times New Roman"/>
          <w:vanish/>
          <w:sz w:val="24"/>
        </w:rPr>
        <w:t>s[</w:t>
      </w:r>
      <w:r>
        <w:rPr>
          <w:rFonts w:ascii="Times New Roman" w:hAnsi="Times New Roman"/>
          <w:sz w:val="24"/>
        </w:rPr>
        <w:t>Schutz des literarischen, artistischen und industriel</w:t>
      </w:r>
      <w:r>
        <w:rPr>
          <w:rFonts w:ascii="Times New Roman" w:hAnsi="Times New Roman"/>
          <w:sz w:val="24"/>
        </w:rPr>
        <w:t>len Eigentum</w:t>
      </w:r>
      <w:r>
        <w:rPr>
          <w:rFonts w:ascii="Times New Roman" w:hAnsi="Times New Roman"/>
          <w:vanish/>
          <w:sz w:val="24"/>
        </w:rPr>
        <w:t>]s</w:t>
      </w:r>
      <w:r>
        <w:rPr>
          <w:rFonts w:ascii="Times New Roman" w:hAnsi="Times New Roman"/>
          <w:sz w:val="24"/>
        </w:rPr>
        <w:t xml:space="preserve">s </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Enthält ab Bd.2: Beschluß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Italien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1869 - 1916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adh.2 Österreich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Österreich-Ungarn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adh.3 Portugal</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Portugal</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1906 - 1911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7659/1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1501/7659/1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Nr.47/8 Handel Rußland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sz w:val="24"/>
        </w:rPr>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7659/2, 7659/3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1501/7659/2, 7659/3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Rußland Nr.8a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s[&lt;Literatur-&gt;</w:t>
      </w:r>
      <w:r>
        <w:rPr>
          <w:rFonts w:ascii="Times New Roman" w:hAnsi="Times New Roman"/>
          <w:sz w:val="24"/>
        </w:rPr>
        <w:t>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Rußland</w:t>
      </w:r>
      <w:r>
        <w:rPr>
          <w:rFonts w:ascii="Times New Roman" w:hAnsi="Times New Roman"/>
          <w:vanish/>
          <w:sz w:val="24"/>
        </w:rPr>
        <w:t>]o</w:t>
      </w:r>
      <w:r>
        <w:rPr>
          <w:rFonts w:ascii="Times New Roman" w:hAnsi="Times New Roman"/>
          <w:sz w:val="24"/>
        </w:rPr>
        <w:t xml:space="preserve"> über den </w:t>
      </w:r>
      <w:r>
        <w:rPr>
          <w:rFonts w:ascii="Times New Roman" w:hAnsi="Times New Roman"/>
          <w:vanish/>
          <w:sz w:val="24"/>
        </w:rPr>
        <w:t>s[</w:t>
      </w:r>
      <w:r>
        <w:rPr>
          <w:rFonts w:ascii="Times New Roman" w:hAnsi="Times New Roman"/>
          <w:sz w:val="24"/>
        </w:rPr>
        <w:t>Schutz des geistigen und artistischen Eigentum</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1910 - 1917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Bez.z. adh.10 Schweden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eines </w:t>
      </w:r>
      <w:r>
        <w:rPr>
          <w:rFonts w:ascii="Times New Roman" w:hAnsi="Times New Roman"/>
          <w:vanish/>
          <w:sz w:val="24"/>
        </w:rPr>
        <w:t>s[</w:t>
      </w:r>
      <w:r>
        <w:rPr>
          <w:rFonts w:ascii="Times New Roman" w:hAnsi="Times New Roman"/>
          <w:sz w:val="24"/>
        </w:rPr>
        <w:t>Urheberrechtsabkommen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Schweden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1901 - 1916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7671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1501/7671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Nr.47/5 Handel (</w:t>
      </w:r>
      <w:r>
        <w:rPr>
          <w:rFonts w:ascii="Times New Roman" w:hAnsi="Times New Roman"/>
          <w:sz w:val="24"/>
        </w:rPr>
        <w:t>Spanien)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Abschluß einer </w:t>
      </w:r>
      <w:r>
        <w:rPr>
          <w:rFonts w:ascii="Times New Roman" w:hAnsi="Times New Roman"/>
          <w:vanish/>
          <w:sz w:val="24"/>
        </w:rPr>
        <w:t>s[</w:t>
      </w:r>
      <w:r>
        <w:rPr>
          <w:rFonts w:ascii="Times New Roman" w:hAnsi="Times New Roman"/>
          <w:sz w:val="24"/>
        </w:rPr>
        <w:t>Literaturkonvention</w:t>
      </w:r>
      <w:r>
        <w:rPr>
          <w:rFonts w:ascii="Times New Roman" w:hAnsi="Times New Roman"/>
          <w:vanish/>
          <w:sz w:val="24"/>
        </w:rPr>
        <w:t>]s</w:t>
      </w:r>
      <w:r>
        <w:rPr>
          <w:rFonts w:ascii="Times New Roman" w:hAnsi="Times New Roman"/>
          <w:sz w:val="24"/>
        </w:rPr>
        <w:t xml:space="preserve"> mit </w:t>
      </w:r>
      <w:r>
        <w:rPr>
          <w:rFonts w:ascii="Times New Roman" w:hAnsi="Times New Roman"/>
          <w:vanish/>
          <w:sz w:val="24"/>
        </w:rPr>
        <w:t>o[</w:t>
      </w:r>
      <w:r>
        <w:rPr>
          <w:rFonts w:ascii="Times New Roman" w:hAnsi="Times New Roman"/>
          <w:sz w:val="24"/>
        </w:rPr>
        <w:t>Spanien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1884 - 1913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Kultur, Kunst und Wissenschaft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8977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1501/8977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Nr.1 adh.32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Sammelstelle für den Austausch von </w:t>
      </w:r>
      <w:r>
        <w:rPr>
          <w:rFonts w:ascii="Times New Roman" w:hAnsi="Times New Roman"/>
          <w:vanish/>
          <w:sz w:val="24"/>
        </w:rPr>
        <w:t>s[</w:t>
      </w:r>
      <w:r>
        <w:rPr>
          <w:rFonts w:ascii="Times New Roman" w:hAnsi="Times New Roman"/>
          <w:sz w:val="24"/>
        </w:rPr>
        <w:t>Zeitschrift</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n mit dem Ausland</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8994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1501/8994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Nr.8e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Veröffentlichungen des </w:t>
      </w:r>
      <w:r>
        <w:rPr>
          <w:rFonts w:ascii="Times New Roman" w:hAnsi="Times New Roman"/>
          <w:vanish/>
          <w:sz w:val="24"/>
        </w:rPr>
        <w:t>k[</w:t>
      </w:r>
      <w:r>
        <w:rPr>
          <w:rFonts w:ascii="Times New Roman" w:hAnsi="Times New Roman"/>
          <w:sz w:val="24"/>
        </w:rPr>
        <w:t>Wissenschaftlichen Ausschusses zur Darstellung der deutschen Kriegswirtschaft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8998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 xml:space="preserve">R </w:t>
      </w:r>
      <w:r>
        <w:rPr>
          <w:rFonts w:ascii="Times New Roman" w:hAnsi="Times New Roman"/>
          <w:sz w:val="24"/>
        </w:rPr>
        <w:t>1501/8998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Gesetzgebung für das </w:t>
      </w:r>
      <w:r>
        <w:rPr>
          <w:rFonts w:ascii="Times New Roman" w:hAnsi="Times New Roman"/>
          <w:vanish/>
          <w:sz w:val="24"/>
        </w:rPr>
        <w:t>s[2{</w:t>
      </w:r>
      <w:r>
        <w:rPr>
          <w:rFonts w:ascii="Times New Roman" w:hAnsi="Times New Roman"/>
          <w:sz w:val="24"/>
        </w:rPr>
        <w:t>wissenschaftliche</w:t>
      </w:r>
      <w:r>
        <w:rPr>
          <w:rFonts w:ascii="Times New Roman" w:hAnsi="Times New Roman"/>
          <w:vanish/>
          <w:sz w:val="24"/>
        </w:rPr>
        <w:t>&lt;s&gt;}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Büchereiwesen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1923 - 1926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1501/9002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Valutaaufschlag bei Ausfuhr</w:t>
      </w:r>
      <w:r>
        <w:rPr>
          <w:rFonts w:ascii="Times New Roman" w:hAnsi="Times New Roman"/>
          <w:vanish/>
          <w:sz w:val="24"/>
        </w:rPr>
        <w:t>}</w:t>
      </w:r>
      <w:r>
        <w:rPr>
          <w:rFonts w:ascii="Times New Roman" w:hAnsi="Times New Roman"/>
          <w:sz w:val="24"/>
        </w:rPr>
        <w:t xml:space="preserve"> von deutschen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9005/1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1501/9005/1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5, S. 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Maßnahmen zur Bekämpfung der </w:t>
      </w:r>
      <w:r>
        <w:rPr>
          <w:rFonts w:ascii="Times New Roman" w:hAnsi="Times New Roman"/>
          <w:vanish/>
          <w:sz w:val="24"/>
        </w:rPr>
        <w:t>s[</w:t>
      </w:r>
      <w:r>
        <w:rPr>
          <w:rFonts w:ascii="Times New Roman" w:hAnsi="Times New Roman"/>
          <w:sz w:val="24"/>
        </w:rPr>
        <w:t>Schundliteratur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1911 - 1913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Militaria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12275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 13a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t[</w:t>
      </w:r>
      <w:r>
        <w:rPr>
          <w:rFonts w:ascii="Times New Roman" w:hAnsi="Times New Roman"/>
          <w:sz w:val="24"/>
        </w:rPr>
        <w:t>Illustrierter Kriegskurier</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12.1915 - 03.1917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12276, 12276/1, 12277, 12278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1501/12276, 12276/1, 12277, 12278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w:t>
      </w:r>
      <w:r>
        <w:rPr>
          <w:rFonts w:ascii="Times New Roman" w:hAnsi="Times New Roman"/>
          <w:sz w:val="24"/>
        </w:rPr>
        <w:t>Zensurmaßnahme</w:t>
      </w:r>
      <w:r>
        <w:rPr>
          <w:rFonts w:ascii="Times New Roman" w:hAnsi="Times New Roman"/>
          <w:vanish/>
          <w:sz w:val="24"/>
        </w:rPr>
        <w:t>]s</w:t>
      </w:r>
      <w:r>
        <w:rPr>
          <w:rFonts w:ascii="Times New Roman" w:hAnsi="Times New Roman"/>
          <w:sz w:val="24"/>
        </w:rPr>
        <w:t xml:space="preserve">n gegen </w:t>
      </w:r>
      <w:r>
        <w:rPr>
          <w:rFonts w:ascii="Times New Roman" w:hAnsi="Times New Roman"/>
          <w:vanish/>
          <w:sz w:val="24"/>
        </w:rPr>
        <w:t>s[2{</w:t>
      </w:r>
      <w:r>
        <w:rPr>
          <w:rFonts w:ascii="Times New Roman" w:hAnsi="Times New Roman"/>
          <w:sz w:val="24"/>
        </w:rPr>
        <w:t>inländische</w:t>
      </w:r>
      <w:r>
        <w:rPr>
          <w:rFonts w:ascii="Times New Roman" w:hAnsi="Times New Roman"/>
          <w:vanish/>
          <w:sz w:val="24"/>
        </w:rPr>
        <w:t>}</w:t>
      </w:r>
      <w:r>
        <w:rPr>
          <w:rFonts w:ascii="Times New Roman" w:hAnsi="Times New Roman"/>
          <w:sz w:val="24"/>
        </w:rPr>
        <w:t xml:space="preserve"> Zeitungen und </w:t>
      </w:r>
      <w:r>
        <w:rPr>
          <w:rFonts w:ascii="Times New Roman" w:hAnsi="Times New Roman"/>
          <w:vanish/>
          <w:sz w:val="24"/>
        </w:rPr>
        <w:t>1{</w:t>
      </w:r>
      <w:r>
        <w:rPr>
          <w:rFonts w:ascii="Times New Roman" w:hAnsi="Times New Roman"/>
          <w:sz w:val="24"/>
        </w:rPr>
        <w:t>Zeitschrift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10.1914 - 11.1919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12279 - 12283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1501/12279 - 12283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w:t>
      </w:r>
      <w:r>
        <w:rPr>
          <w:rFonts w:ascii="Times New Roman" w:hAnsi="Times New Roman"/>
          <w:sz w:val="24"/>
        </w:rPr>
        <w:t>Zensur</w:t>
      </w:r>
      <w:r>
        <w:rPr>
          <w:rFonts w:ascii="Times New Roman" w:hAnsi="Times New Roman"/>
          <w:vanish/>
          <w:sz w:val="24"/>
        </w:rPr>
        <w:t>]s</w:t>
      </w:r>
      <w:r>
        <w:rPr>
          <w:rFonts w:ascii="Times New Roman" w:hAnsi="Times New Roman"/>
          <w:sz w:val="24"/>
        </w:rPr>
        <w:t xml:space="preserve"> von </w:t>
      </w:r>
      <w:r>
        <w:rPr>
          <w:rFonts w:ascii="Times New Roman" w:hAnsi="Times New Roman"/>
          <w:vanish/>
          <w:sz w:val="24"/>
        </w:rPr>
        <w:t>s[</w:t>
      </w:r>
      <w:r>
        <w:rPr>
          <w:rFonts w:ascii="Times New Roman" w:hAnsi="Times New Roman"/>
          <w:sz w:val="24"/>
        </w:rPr>
        <w:t>Bücher</w:t>
      </w:r>
      <w:r>
        <w:rPr>
          <w:rFonts w:ascii="Times New Roman" w:hAnsi="Times New Roman"/>
          <w:vanish/>
          <w:sz w:val="24"/>
        </w:rPr>
        <w:t>]s</w:t>
      </w:r>
      <w:r>
        <w:rPr>
          <w:rFonts w:ascii="Times New Roman" w:hAnsi="Times New Roman"/>
          <w:sz w:val="24"/>
        </w:rPr>
        <w:t>n, Flugblättern, sonstigen Druckschriften und Ei</w:t>
      </w:r>
      <w:r>
        <w:rPr>
          <w:rFonts w:ascii="Times New Roman" w:hAnsi="Times New Roman"/>
          <w:sz w:val="24"/>
        </w:rPr>
        <w:t>nzelartikeln; Ausfuhr usw. von Druckschriften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09.1914 - 06.1919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Die </w:t>
      </w:r>
      <w:r>
        <w:rPr>
          <w:rFonts w:ascii="Times New Roman" w:hAnsi="Times New Roman"/>
          <w:vanish/>
          <w:sz w:val="24"/>
        </w:rPr>
        <w:t>s[</w:t>
      </w:r>
      <w:r>
        <w:rPr>
          <w:rFonts w:ascii="Times New Roman" w:hAnsi="Times New Roman"/>
          <w:sz w:val="24"/>
        </w:rPr>
        <w:t>Zensur im Ausland</w:t>
      </w:r>
      <w:r>
        <w:rPr>
          <w:rFonts w:ascii="Times New Roman" w:hAnsi="Times New Roman"/>
          <w:vanish/>
          <w:sz w:val="24"/>
        </w:rPr>
        <w:t>]s</w:t>
      </w:r>
      <w:r>
        <w:rPr>
          <w:rFonts w:ascii="Times New Roman" w:hAnsi="Times New Roman"/>
          <w:sz w:val="24"/>
        </w:rPr>
        <w:t>e (Allgemein)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01.1916 - 11.1919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1501/12285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s[2{</w:t>
      </w:r>
      <w:r>
        <w:rPr>
          <w:rFonts w:ascii="Times New Roman" w:hAnsi="Times New Roman"/>
          <w:sz w:val="24"/>
        </w:rPr>
        <w:t>Ausländische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r>
        <w:rPr>
          <w:rFonts w:ascii="Times New Roman" w:hAnsi="Times New Roman"/>
          <w:sz w:val="24"/>
        </w:rPr>
        <w:t xml:space="preserve"> (mit Ausnahme der </w:t>
      </w:r>
      <w:r>
        <w:rPr>
          <w:rFonts w:ascii="Times New Roman" w:hAnsi="Times New Roman"/>
          <w:vanish/>
          <w:sz w:val="24"/>
        </w:rPr>
        <w:t>s[2{o[</w:t>
      </w:r>
      <w:r>
        <w:rPr>
          <w:rFonts w:ascii="Times New Roman" w:hAnsi="Times New Roman"/>
          <w:sz w:val="24"/>
        </w:rPr>
        <w:t>polnisch</w:t>
      </w:r>
      <w:r>
        <w:rPr>
          <w:rFonts w:ascii="Times New Roman" w:hAnsi="Times New Roman"/>
          <w:vanish/>
          <w:sz w:val="24"/>
        </w:rPr>
        <w:t>]o</w:t>
      </w:r>
      <w:r>
        <w:rPr>
          <w:rFonts w:ascii="Times New Roman" w:hAnsi="Times New Roman"/>
          <w:sz w:val="24"/>
        </w:rPr>
        <w:t>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1{&lt;Presse&gt;}]s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09.1914 - 04.1919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w:t>
      </w:r>
      <w:r>
        <w:rPr>
          <w:rFonts w:ascii="Times New Roman" w:hAnsi="Times New Roman"/>
          <w:sz w:val="24"/>
        </w:rPr>
        <w:t>.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s[2{o[</w:t>
      </w:r>
      <w:r>
        <w:rPr>
          <w:rFonts w:ascii="Times New Roman" w:hAnsi="Times New Roman"/>
          <w:sz w:val="24"/>
        </w:rPr>
        <w:t>Polnisch</w:t>
      </w:r>
      <w:r>
        <w:rPr>
          <w:rFonts w:ascii="Times New Roman" w:hAnsi="Times New Roman"/>
          <w:vanish/>
          <w:sz w:val="24"/>
        </w:rPr>
        <w:t>]o</w:t>
      </w:r>
      <w:r>
        <w:rPr>
          <w:rFonts w:ascii="Times New Roman" w:hAnsi="Times New Roman"/>
          <w:sz w:val="24"/>
        </w:rPr>
        <w:t>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Presseangelegenheit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11.1914 - 11.1918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w:t>
      </w:r>
      <w:r>
        <w:rPr>
          <w:rFonts w:ascii="Times New Roman" w:hAnsi="Times New Roman"/>
          <w:sz w:val="24"/>
        </w:rPr>
        <w:t>Anzeige</w:t>
      </w:r>
      <w:r>
        <w:rPr>
          <w:rFonts w:ascii="Times New Roman" w:hAnsi="Times New Roman"/>
          <w:vanish/>
          <w:sz w:val="24"/>
        </w:rPr>
        <w:t>]s</w:t>
      </w:r>
      <w:r>
        <w:rPr>
          <w:rFonts w:ascii="Times New Roman" w:hAnsi="Times New Roman"/>
          <w:sz w:val="24"/>
        </w:rPr>
        <w:t xml:space="preserve">n in Zeitungen und sonstigen </w:t>
      </w:r>
      <w:r>
        <w:rPr>
          <w:rFonts w:ascii="Times New Roman" w:hAnsi="Times New Roman"/>
          <w:vanish/>
          <w:sz w:val="24"/>
        </w:rPr>
        <w:t>s[2{</w:t>
      </w:r>
      <w:r>
        <w:rPr>
          <w:rFonts w:ascii="Times New Roman" w:hAnsi="Times New Roman"/>
          <w:sz w:val="24"/>
        </w:rPr>
        <w:t>öffentliche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06.1915 - 11.1919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w:t>
      </w:r>
      <w:r>
        <w:rPr>
          <w:rFonts w:ascii="Times New Roman" w:hAnsi="Times New Roman"/>
          <w:sz w:val="24"/>
        </w:rPr>
        <w:t>Kartenvertrieb</w:t>
      </w:r>
      <w:r>
        <w:rPr>
          <w:rFonts w:ascii="Times New Roman" w:hAnsi="Times New Roman"/>
          <w:vanish/>
          <w:sz w:val="24"/>
        </w:rPr>
        <w:t>]s</w:t>
      </w:r>
      <w:r>
        <w:rPr>
          <w:rFonts w:ascii="Times New Roman" w:hAnsi="Times New Roman"/>
          <w:sz w:val="24"/>
        </w:rPr>
        <w:t xml:space="preserve">; Vertrieb von </w:t>
      </w:r>
      <w:r>
        <w:rPr>
          <w:rFonts w:ascii="Times New Roman" w:hAnsi="Times New Roman"/>
          <w:vanish/>
          <w:sz w:val="24"/>
        </w:rPr>
        <w:t>s[</w:t>
      </w:r>
      <w:r>
        <w:rPr>
          <w:rFonts w:ascii="Times New Roman" w:hAnsi="Times New Roman"/>
          <w:sz w:val="24"/>
        </w:rPr>
        <w:t>Reiseführer</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08.1914 - 10.1</w:t>
      </w:r>
      <w:r>
        <w:rPr>
          <w:rFonts w:ascii="Times New Roman" w:hAnsi="Times New Roman"/>
          <w:sz w:val="24"/>
        </w:rPr>
        <w:t>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w:t>
      </w:r>
      <w:r>
        <w:rPr>
          <w:rFonts w:ascii="Times New Roman" w:hAnsi="Times New Roman"/>
          <w:sz w:val="24"/>
        </w:rPr>
        <w:t>Bilderzensur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03.1915 - 05.1918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und Nachrichtenwesen; Petitionen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08.1915 - 06.1917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adh.13a/13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und Nachrichtenwesen; Verschiedenes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11.1914 - 11.1918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12320, 12321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1501/12320, 12321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Bd. 7, S. </w:t>
      </w:r>
      <w:r>
        <w:rPr>
          <w:rFonts w:ascii="Times New Roman" w:hAnsi="Times New Roman"/>
          <w:sz w:val="24"/>
        </w:rPr>
        <w:t>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Presse</w:t>
      </w:r>
      <w:r>
        <w:rPr>
          <w:rFonts w:ascii="Times New Roman" w:hAnsi="Times New Roman"/>
          <w:vanish/>
          <w:sz w:val="24"/>
        </w:rPr>
        <w:t>&lt;wesen&gt;]s</w:t>
      </w:r>
      <w:r>
        <w:rPr>
          <w:rFonts w:ascii="Times New Roman" w:hAnsi="Times New Roman"/>
          <w:sz w:val="24"/>
        </w:rPr>
        <w:t xml:space="preserve">- und Nachrichtenwesen; </w:t>
      </w:r>
      <w:r>
        <w:rPr>
          <w:rFonts w:ascii="Times New Roman" w:hAnsi="Times New Roman"/>
          <w:vanish/>
          <w:sz w:val="24"/>
        </w:rPr>
        <w:t>s[</w:t>
      </w:r>
      <w:r>
        <w:rPr>
          <w:rFonts w:ascii="Times New Roman" w:hAnsi="Times New Roman"/>
          <w:sz w:val="24"/>
        </w:rPr>
        <w:t>Druckschrift</w:t>
      </w:r>
      <w:r>
        <w:rPr>
          <w:rFonts w:ascii="Times New Roman" w:hAnsi="Times New Roman"/>
          <w:vanish/>
          <w:sz w:val="24"/>
        </w:rPr>
        <w:t>]s</w:t>
      </w:r>
      <w:r>
        <w:rPr>
          <w:rFonts w:ascii="Times New Roman" w:hAnsi="Times New Roman"/>
          <w:sz w:val="24"/>
        </w:rPr>
        <w:t>en verschiedener Art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10.1914 - 05.1917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12325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1501/12325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Nr.11 adh.13f.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Errichtung einer </w:t>
      </w:r>
      <w:r>
        <w:rPr>
          <w:rFonts w:ascii="Times New Roman" w:hAnsi="Times New Roman"/>
          <w:vanish/>
          <w:sz w:val="24"/>
        </w:rPr>
        <w:t>k[</w:t>
      </w:r>
      <w:r>
        <w:rPr>
          <w:rFonts w:ascii="Times New Roman" w:hAnsi="Times New Roman"/>
          <w:sz w:val="24"/>
        </w:rPr>
        <w:t xml:space="preserve">Zentralstelle zur Sammlung usw. der </w:t>
      </w:r>
      <w:r>
        <w:rPr>
          <w:rFonts w:ascii="Times New Roman" w:hAnsi="Times New Roman"/>
          <w:vanish/>
          <w:sz w:val="24"/>
        </w:rPr>
        <w:t>s[</w:t>
      </w:r>
      <w:r>
        <w:rPr>
          <w:rFonts w:ascii="Times New Roman" w:hAnsi="Times New Roman"/>
          <w:sz w:val="24"/>
        </w:rPr>
        <w:t>Kriegsliteratur</w:t>
      </w:r>
      <w:r>
        <w:rPr>
          <w:rFonts w:ascii="Times New Roman" w:hAnsi="Times New Roman"/>
          <w:vanish/>
          <w:sz w:val="24"/>
        </w:rPr>
        <w:t>]s</w:t>
      </w:r>
      <w:r>
        <w:rPr>
          <w:rFonts w:ascii="Times New Roman" w:hAnsi="Times New Roman"/>
          <w:sz w:val="24"/>
        </w:rPr>
        <w:t xml:space="preserve"> und für Friedensfragen</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05.1915 - 09.1915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Politik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13286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Verordnungen vom 10. August 1923 (</w:t>
      </w:r>
      <w:r>
        <w:rPr>
          <w:rFonts w:ascii="Times New Roman" w:hAnsi="Times New Roman"/>
          <w:vanish/>
          <w:sz w:val="24"/>
        </w:rPr>
        <w:t>s[</w:t>
      </w:r>
      <w:r>
        <w:rPr>
          <w:rFonts w:ascii="Times New Roman" w:hAnsi="Times New Roman"/>
          <w:sz w:val="24"/>
        </w:rPr>
        <w:t xml:space="preserve">Verbot </w:t>
      </w:r>
      <w:r>
        <w:rPr>
          <w:rFonts w:ascii="Times New Roman" w:hAnsi="Times New Roman"/>
          <w:vanish/>
          <w:sz w:val="24"/>
        </w:rPr>
        <w:t>s[2{</w:t>
      </w:r>
      <w:r>
        <w:rPr>
          <w:rFonts w:ascii="Times New Roman" w:hAnsi="Times New Roman"/>
          <w:sz w:val="24"/>
        </w:rPr>
        <w:t>periodische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1923 - 1924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13287, 13288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1501/13287</w:t>
      </w:r>
      <w:r>
        <w:rPr>
          <w:rFonts w:ascii="Times New Roman" w:hAnsi="Times New Roman"/>
          <w:sz w:val="24"/>
        </w:rPr>
        <w:t>, 13288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26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 von Druckschriften</w:t>
      </w:r>
      <w:r>
        <w:rPr>
          <w:rFonts w:ascii="Times New Roman" w:hAnsi="Times New Roman"/>
          <w:vanish/>
          <w:sz w:val="24"/>
        </w:rPr>
        <w:t>]s</w:t>
      </w:r>
      <w:r>
        <w:rPr>
          <w:rFonts w:ascii="Times New Roman" w:hAnsi="Times New Roman"/>
          <w:sz w:val="24"/>
        </w:rPr>
        <w:t xml:space="preserve"> auf Grund der Verordnung vom 10.8.1923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1923 - 1924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13289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26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 von Druckschriften</w:t>
      </w:r>
      <w:r>
        <w:rPr>
          <w:rFonts w:ascii="Times New Roman" w:hAnsi="Times New Roman"/>
          <w:vanish/>
          <w:sz w:val="24"/>
        </w:rPr>
        <w:t>]s</w:t>
      </w:r>
      <w:r>
        <w:rPr>
          <w:rFonts w:ascii="Times New Roman" w:hAnsi="Times New Roman"/>
          <w:sz w:val="24"/>
        </w:rPr>
        <w:t xml:space="preserve"> auf Grund des militärischen Ausnahmezustandes vom </w:t>
      </w:r>
      <w:r>
        <w:rPr>
          <w:rFonts w:ascii="Times New Roman" w:hAnsi="Times New Roman"/>
          <w:vanish/>
          <w:sz w:val="24"/>
        </w:rPr>
        <w:t>z[</w:t>
      </w:r>
      <w:r>
        <w:rPr>
          <w:rFonts w:ascii="Times New Roman" w:hAnsi="Times New Roman"/>
          <w:sz w:val="24"/>
        </w:rPr>
        <w:t>26.9.1923</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1923 - 1924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13291, 13292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1501/13291, 13292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Revolutionäre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 und Zeitungen pp.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28/1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Verordnungen vom 2</w:t>
      </w:r>
      <w:r>
        <w:rPr>
          <w:rFonts w:ascii="Times New Roman" w:hAnsi="Times New Roman"/>
          <w:sz w:val="24"/>
        </w:rPr>
        <w:t xml:space="preserve">9./30. August 1921 über </w:t>
      </w:r>
      <w:r>
        <w:rPr>
          <w:rFonts w:ascii="Times New Roman" w:hAnsi="Times New Roman"/>
          <w:vanish/>
          <w:sz w:val="24"/>
        </w:rPr>
        <w:t>s[</w:t>
      </w:r>
      <w:r>
        <w:rPr>
          <w:rFonts w:ascii="Times New Roman" w:hAnsi="Times New Roman"/>
          <w:sz w:val="24"/>
        </w:rPr>
        <w:t>Verbote von Druckschriften</w:t>
      </w:r>
      <w:r>
        <w:rPr>
          <w:rFonts w:ascii="Times New Roman" w:hAnsi="Times New Roman"/>
          <w:vanish/>
          <w:sz w:val="24"/>
        </w:rPr>
        <w:t>]s</w:t>
      </w:r>
      <w:r>
        <w:rPr>
          <w:rFonts w:ascii="Times New Roman" w:hAnsi="Times New Roman"/>
          <w:sz w:val="24"/>
        </w:rPr>
        <w:t xml:space="preserve"> und Versammlungen pp. u. d. Beschwerdeausschuß</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13294 - 13297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1501/13294 - 13297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28/1 Beschwerden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Entscheidungen des Ausschusses für Beschwerden und </w:t>
      </w:r>
      <w:r>
        <w:rPr>
          <w:rFonts w:ascii="Times New Roman" w:hAnsi="Times New Roman"/>
          <w:vanish/>
          <w:sz w:val="24"/>
        </w:rPr>
        <w:t>s[</w:t>
      </w:r>
      <w:r>
        <w:rPr>
          <w:rFonts w:ascii="Times New Roman" w:hAnsi="Times New Roman"/>
          <w:sz w:val="24"/>
        </w:rPr>
        <w:t>Verbote von Druckschriften</w:t>
      </w:r>
      <w:r>
        <w:rPr>
          <w:rFonts w:ascii="Times New Roman" w:hAnsi="Times New Roman"/>
          <w:vanish/>
          <w:sz w:val="24"/>
        </w:rPr>
        <w:t>]s</w:t>
      </w:r>
      <w:r>
        <w:rPr>
          <w:rFonts w:ascii="Times New Roman" w:hAnsi="Times New Roman"/>
          <w:sz w:val="24"/>
        </w:rPr>
        <w:t>, Zeitungen und Versammlungen pp.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13298 - 13301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1501/13298 - 13301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28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Zeitungsverbot</w:t>
      </w:r>
      <w:r>
        <w:rPr>
          <w:rFonts w:ascii="Times New Roman" w:hAnsi="Times New Roman"/>
          <w:vanish/>
          <w:sz w:val="24"/>
        </w:rPr>
        <w:t>]s</w:t>
      </w:r>
      <w:r>
        <w:rPr>
          <w:rFonts w:ascii="Times New Roman" w:hAnsi="Times New Roman"/>
          <w:sz w:val="24"/>
        </w:rPr>
        <w:t xml:space="preserve">e (Verordnung vom </w:t>
      </w:r>
      <w:r>
        <w:rPr>
          <w:rFonts w:ascii="Times New Roman" w:hAnsi="Times New Roman"/>
          <w:vanish/>
          <w:sz w:val="24"/>
        </w:rPr>
        <w:t>z[</w:t>
      </w:r>
      <w:r>
        <w:rPr>
          <w:rFonts w:ascii="Times New Roman" w:hAnsi="Times New Roman"/>
          <w:sz w:val="24"/>
        </w:rPr>
        <w:t>29.8.1921</w:t>
      </w:r>
      <w:r>
        <w:rPr>
          <w:rFonts w:ascii="Times New Roman" w:hAnsi="Times New Roman"/>
          <w:vanish/>
          <w:sz w:val="24"/>
        </w:rPr>
        <w:t>]z</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1501/13304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28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Eingaben infolge der </w:t>
      </w:r>
      <w:r>
        <w:rPr>
          <w:rFonts w:ascii="Times New Roman" w:hAnsi="Times New Roman"/>
          <w:vanish/>
          <w:sz w:val="24"/>
        </w:rPr>
        <w:t>s[2{</w:t>
      </w:r>
      <w:r>
        <w:rPr>
          <w:rFonts w:ascii="Times New Roman" w:hAnsi="Times New Roman"/>
          <w:sz w:val="24"/>
        </w:rPr>
        <w:t>Verordnungen vom 29./30. August 1921</w:t>
      </w:r>
      <w:r>
        <w:rPr>
          <w:rFonts w:ascii="Times New Roman" w:hAnsi="Times New Roman"/>
          <w:vanish/>
          <w:sz w:val="24"/>
        </w:rPr>
        <w:t>}1{&lt;Zeitungsverbot&gt;}]s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13305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1501/13305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28 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Klagen gegen Reichsfiskus infolge der </w:t>
      </w:r>
      <w:r>
        <w:rPr>
          <w:rFonts w:ascii="Times New Roman" w:hAnsi="Times New Roman"/>
          <w:vanish/>
          <w:sz w:val="24"/>
        </w:rPr>
        <w:t>s[2{</w:t>
      </w:r>
      <w:r>
        <w:rPr>
          <w:rFonts w:ascii="Times New Roman" w:hAnsi="Times New Roman"/>
          <w:sz w:val="24"/>
        </w:rPr>
        <w:t>Verordnungen vom 29./30. August 1921</w:t>
      </w:r>
      <w:r>
        <w:rPr>
          <w:rFonts w:ascii="Times New Roman" w:hAnsi="Times New Roman"/>
          <w:vanish/>
          <w:sz w:val="24"/>
        </w:rPr>
        <w:t>}1{&lt;Zeitungsverbot&gt;}]s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13539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1501/13539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67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 xml:space="preserve">Beaufsichtigung des </w:t>
      </w:r>
      <w:r>
        <w:rPr>
          <w:rFonts w:ascii="Times New Roman" w:hAnsi="Times New Roman"/>
          <w:vanish/>
          <w:sz w:val="24"/>
        </w:rPr>
        <w:t>s[</w:t>
      </w:r>
      <w:r>
        <w:rPr>
          <w:rFonts w:ascii="Times New Roman" w:hAnsi="Times New Roman"/>
          <w:sz w:val="24"/>
        </w:rPr>
        <w:t>Bahnhofsbuchhandel</w:t>
      </w:r>
      <w:r>
        <w:rPr>
          <w:rFonts w:ascii="Times New Roman" w:hAnsi="Times New Roman"/>
          <w:vanish/>
          <w:sz w:val="24"/>
        </w:rPr>
        <w:t>]s</w:t>
      </w:r>
      <w:r>
        <w:rPr>
          <w:rFonts w:ascii="Times New Roman" w:hAnsi="Times New Roman"/>
          <w:sz w:val="24"/>
        </w:rPr>
        <w:t>s</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Polizeiwesen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13792 - 13797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1501/13792 - 13797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Nr.12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78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Verbot von Druckschriften</w:t>
      </w:r>
      <w:r>
        <w:rPr>
          <w:rFonts w:ascii="Times New Roman" w:hAnsi="Times New Roman"/>
          <w:vanish/>
          <w:sz w:val="24"/>
        </w:rPr>
        <w:t>]s</w:t>
      </w:r>
      <w:r>
        <w:rPr>
          <w:rFonts w:ascii="Times New Roman" w:hAnsi="Times New Roman"/>
          <w:sz w:val="24"/>
        </w:rPr>
        <w:t xml:space="preserve"> auf Grund des Paragraph 14 des </w:t>
      </w:r>
      <w:r>
        <w:rPr>
          <w:rFonts w:ascii="Times New Roman" w:hAnsi="Times New Roman"/>
          <w:vanish/>
          <w:sz w:val="24"/>
        </w:rPr>
        <w:t>s[</w:t>
      </w:r>
      <w:r>
        <w:rPr>
          <w:rFonts w:ascii="Times New Roman" w:hAnsi="Times New Roman"/>
          <w:sz w:val="24"/>
        </w:rPr>
        <w:t>Pressgesetz</w:t>
      </w:r>
      <w:r>
        <w:rPr>
          <w:rFonts w:ascii="Times New Roman" w:hAnsi="Times New Roman"/>
          <w:vanish/>
          <w:sz w:val="24"/>
        </w:rPr>
        <w:t>]s</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1877 - 1908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Presse- und Nachrichtenwesen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14182 - 14186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1501/14182 - 14186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Nr.1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w:t>
      </w:r>
      <w:r>
        <w:rPr>
          <w:rFonts w:ascii="Times New Roman" w:hAnsi="Times New Roman"/>
          <w:vanish/>
          <w:sz w:val="24"/>
        </w:rPr>
        <w:t>s[</w:t>
      </w:r>
      <w:r>
        <w:rPr>
          <w:rFonts w:ascii="Times New Roman" w:hAnsi="Times New Roman"/>
          <w:sz w:val="24"/>
        </w:rPr>
        <w:t>Verbot von Druckschriften</w:t>
      </w:r>
      <w:r>
        <w:rPr>
          <w:rFonts w:ascii="Times New Roman" w:hAnsi="Times New Roman"/>
          <w:vanish/>
          <w:sz w:val="24"/>
        </w:rPr>
        <w:t>]s</w:t>
      </w:r>
      <w:r>
        <w:rPr>
          <w:rFonts w:ascii="Times New Roman" w:hAnsi="Times New Roman"/>
          <w:sz w:val="24"/>
        </w:rPr>
        <w:t xml:space="preserve"> (auch ausländische) auf Grund des Paragraph 14 des </w:t>
      </w:r>
      <w:r>
        <w:rPr>
          <w:rFonts w:ascii="Times New Roman" w:hAnsi="Times New Roman"/>
          <w:vanish/>
          <w:sz w:val="24"/>
        </w:rPr>
        <w:t>s[</w:t>
      </w:r>
      <w:r>
        <w:rPr>
          <w:rFonts w:ascii="Times New Roman" w:hAnsi="Times New Roman"/>
          <w:sz w:val="24"/>
        </w:rPr>
        <w:t>Pressgesetz</w:t>
      </w:r>
      <w:r>
        <w:rPr>
          <w:rFonts w:ascii="Times New Roman" w:hAnsi="Times New Roman"/>
          <w:vanish/>
          <w:sz w:val="24"/>
        </w:rPr>
        <w:t>]s</w:t>
      </w:r>
      <w:r>
        <w:rPr>
          <w:rFonts w:ascii="Times New Roman" w:hAnsi="Times New Roman"/>
          <w:sz w:val="24"/>
        </w:rPr>
        <w:t>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1909 - 1922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14203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1501/14203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Nr.8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96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Veröffentlichungen der </w:t>
      </w:r>
      <w:r>
        <w:rPr>
          <w:rFonts w:ascii="Times New Roman" w:hAnsi="Times New Roman"/>
          <w:vanish/>
          <w:sz w:val="24"/>
        </w:rPr>
        <w:t>k[</w:t>
      </w:r>
      <w:r>
        <w:rPr>
          <w:rFonts w:ascii="Times New Roman" w:hAnsi="Times New Roman"/>
          <w:sz w:val="24"/>
        </w:rPr>
        <w:t>Reichszentrale für Heimatdienst</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r>
      <w:r>
        <w:rPr>
          <w:rFonts w:ascii="Times New Roman" w:hAnsi="Times New Roman"/>
          <w:sz w:val="24"/>
        </w:rPr>
        <w:t>30</w:t>
      </w:r>
      <w:r>
        <w:rPr>
          <w:rFonts w:ascii="Times New Roman" w:hAnsi="Times New Roman"/>
          <w:sz w:val="24"/>
        </w:rPr>
        <w:tab/>
        <w:t>14234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1501/14234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Generalia Nr.22 adh.3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7, S. 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Reichs- und Staatsverlag G.m.b.H.</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Reichsamt bzw. -ministerium des Innern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14355, 14356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1501/14355, 14356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Spezialia Nr.11 adh.3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Abgabe von Drucksachen an die </w:t>
      </w:r>
      <w:r>
        <w:rPr>
          <w:rFonts w:ascii="Times New Roman" w:hAnsi="Times New Roman"/>
          <w:vanish/>
          <w:sz w:val="24"/>
        </w:rPr>
        <w:t>k[1{</w:t>
      </w:r>
      <w:r>
        <w:rPr>
          <w:rFonts w:ascii="Times New Roman" w:hAnsi="Times New Roman"/>
          <w:sz w:val="24"/>
        </w:rPr>
        <w:t xml:space="preserve">Königliche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]s}2{&lt; Berlin&gt;}]k</w:t>
      </w:r>
      <w:r>
        <w:rPr>
          <w:rFonts w:ascii="Times New Roman" w:hAnsi="Times New Roman"/>
          <w:sz w:val="24"/>
        </w:rPr>
        <w:t xml:space="preserve"> (ab Bd.2 an die </w:t>
      </w:r>
      <w:r>
        <w:rPr>
          <w:rFonts w:ascii="Times New Roman" w:hAnsi="Times New Roman"/>
          <w:vanish/>
          <w:sz w:val="24"/>
        </w:rPr>
        <w:t>k[1{</w:t>
      </w:r>
      <w:r>
        <w:rPr>
          <w:rFonts w:ascii="Times New Roman" w:hAnsi="Times New Roman"/>
          <w:sz w:val="24"/>
        </w:rPr>
        <w:t>Staatsbibliothek</w:t>
      </w:r>
      <w:r>
        <w:rPr>
          <w:rFonts w:ascii="Times New Roman" w:hAnsi="Times New Roman"/>
          <w:vanish/>
          <w:sz w:val="24"/>
        </w:rPr>
        <w:t>}2{&lt; Berlin&gt;}]k</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1877 - 1920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Reichstag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14768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1501/14768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Spezialia Nr.13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Bibliothek</w:t>
      </w:r>
      <w:r>
        <w:rPr>
          <w:rFonts w:ascii="Times New Roman" w:hAnsi="Times New Roman"/>
          <w:vanish/>
          <w:sz w:val="24"/>
        </w:rPr>
        <w: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1871 - 1909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14838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1501/14838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Spezialia Nr.19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Reichstagsdrucksache</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Staatsministerialsachen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14960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1501/14960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Nr.57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Austausch </w:t>
      </w:r>
      <w:r>
        <w:rPr>
          <w:rFonts w:ascii="Times New Roman" w:hAnsi="Times New Roman"/>
          <w:vanish/>
          <w:sz w:val="24"/>
        </w:rPr>
        <w:t>s[2{</w:t>
      </w:r>
      <w:r>
        <w:rPr>
          <w:rFonts w:ascii="Times New Roman" w:hAnsi="Times New Roman"/>
          <w:sz w:val="24"/>
        </w:rPr>
        <w:t>amtliche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Veröffentlichung</w:t>
      </w:r>
      <w:r>
        <w:rPr>
          <w:rFonts w:ascii="Times New Roman" w:hAnsi="Times New Roman"/>
          <w:vanish/>
          <w:sz w:val="24"/>
        </w:rPr>
        <w:t>}]s</w:t>
      </w:r>
      <w:r>
        <w:rPr>
          <w:rFonts w:ascii="Times New Roman" w:hAnsi="Times New Roman"/>
          <w:sz w:val="24"/>
        </w:rPr>
        <w:t xml:space="preserve">en zwischen </w:t>
      </w:r>
      <w:r>
        <w:rPr>
          <w:rFonts w:ascii="Times New Roman" w:hAnsi="Times New Roman"/>
          <w:vanish/>
          <w:sz w:val="24"/>
        </w:rPr>
        <w:t>o[</w:t>
      </w:r>
      <w:r>
        <w:rPr>
          <w:rFonts w:ascii="Times New Roman" w:hAnsi="Times New Roman"/>
          <w:sz w:val="24"/>
        </w:rPr>
        <w:t>Preussen</w:t>
      </w:r>
      <w:r>
        <w:rPr>
          <w:rFonts w:ascii="Times New Roman" w:hAnsi="Times New Roman"/>
          <w:vanish/>
          <w:sz w:val="24"/>
        </w:rPr>
        <w:t>]o</w:t>
      </w:r>
      <w:r>
        <w:rPr>
          <w:rFonts w:ascii="Times New Roman" w:hAnsi="Times New Roman"/>
          <w:sz w:val="24"/>
        </w:rPr>
        <w:t xml:space="preserve"> und den </w:t>
      </w:r>
      <w:r>
        <w:rPr>
          <w:rFonts w:ascii="Times New Roman" w:hAnsi="Times New Roman"/>
          <w:vanish/>
          <w:sz w:val="24"/>
        </w:rPr>
        <w:t>o[</w:t>
      </w:r>
      <w:r>
        <w:rPr>
          <w:rFonts w:ascii="Times New Roman" w:hAnsi="Times New Roman"/>
          <w:sz w:val="24"/>
        </w:rPr>
        <w:t>Vereinigten Staaten von Amerika</w:t>
      </w:r>
      <w:r>
        <w:rPr>
          <w:rFonts w:ascii="Times New Roman" w:hAnsi="Times New Roman"/>
          <w:vanish/>
          <w:sz w:val="24"/>
        </w:rPr>
        <w:t>]o</w:t>
      </w:r>
      <w:r>
        <w:rPr>
          <w:rFonts w:ascii="Times New Roman" w:hAnsi="Times New Roman"/>
          <w:sz w:val="24"/>
        </w:rPr>
        <w:t xml:space="preserve"> bzw. zwischen </w:t>
      </w:r>
      <w:r>
        <w:rPr>
          <w:rFonts w:ascii="Times New Roman" w:hAnsi="Times New Roman"/>
          <w:vanish/>
          <w:sz w:val="24"/>
        </w:rPr>
        <w:t>o[</w:t>
      </w:r>
      <w:r>
        <w:rPr>
          <w:rFonts w:ascii="Times New Roman" w:hAnsi="Times New Roman"/>
          <w:sz w:val="24"/>
        </w:rPr>
        <w:t>Deutschland</w:t>
      </w:r>
      <w:r>
        <w:rPr>
          <w:rFonts w:ascii="Times New Roman" w:hAnsi="Times New Roman"/>
          <w:vanish/>
          <w:sz w:val="24"/>
        </w:rPr>
        <w:t>]o</w:t>
      </w:r>
      <w:r>
        <w:rPr>
          <w:rFonts w:ascii="Times New Roman" w:hAnsi="Times New Roman"/>
          <w:sz w:val="24"/>
        </w:rPr>
        <w:t xml:space="preserve"> und dem Auslande überhaupt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1886 - 1892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15497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1501/15497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Jahrgang 1899 Nr.41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Gesetz über das </w:t>
      </w:r>
      <w:r>
        <w:rPr>
          <w:rFonts w:ascii="Times New Roman" w:hAnsi="Times New Roman"/>
          <w:vanish/>
          <w:sz w:val="24"/>
        </w:rPr>
        <w:t>s[</w:t>
      </w:r>
      <w:r>
        <w:rPr>
          <w:rFonts w:ascii="Times New Roman" w:hAnsi="Times New Roman"/>
          <w:sz w:val="24"/>
        </w:rPr>
        <w:t>Urheberrecht</w:t>
      </w:r>
      <w:r>
        <w:rPr>
          <w:rFonts w:ascii="Times New Roman" w:hAnsi="Times New Roman"/>
          <w:vanish/>
          <w:sz w:val="24"/>
        </w:rPr>
        <w:t>]s</w:t>
      </w:r>
      <w:r>
        <w:rPr>
          <w:rFonts w:ascii="Times New Roman" w:hAnsi="Times New Roman"/>
          <w:sz w:val="24"/>
        </w:rPr>
        <w:t xml:space="preserve"> an Werken der Literatur und Tonkunst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1899 - 1901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15687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1501/15687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Jahrgang 1906 Nr.12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Herabsetzung des </w:t>
      </w:r>
      <w:r>
        <w:rPr>
          <w:rFonts w:ascii="Times New Roman" w:hAnsi="Times New Roman"/>
          <w:vanish/>
          <w:sz w:val="24"/>
        </w:rPr>
        <w:t>s[</w:t>
      </w:r>
      <w:r>
        <w:rPr>
          <w:rFonts w:ascii="Times New Roman" w:hAnsi="Times New Roman"/>
          <w:sz w:val="24"/>
        </w:rPr>
        <w:t>Bibliothekrabatt</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1501/15737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Jahrgang 1907 Nr.22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Vergebung </w:t>
      </w:r>
      <w:r>
        <w:rPr>
          <w:rFonts w:ascii="Times New Roman" w:hAnsi="Times New Roman"/>
          <w:vanish/>
          <w:sz w:val="24"/>
        </w:rPr>
        <w:t>s[2{</w:t>
      </w:r>
      <w:r>
        <w:rPr>
          <w:rFonts w:ascii="Times New Roman" w:hAnsi="Times New Roman"/>
          <w:sz w:val="24"/>
        </w:rPr>
        <w:t>amtliche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Druckaufträge</w:t>
      </w:r>
      <w:r>
        <w:rPr>
          <w:rFonts w:ascii="Times New Roman" w:hAnsi="Times New Roman"/>
          <w:vanish/>
          <w:sz w:val="24"/>
        </w:rPr>
        <w:t>}]s</w:t>
      </w:r>
      <w:r>
        <w:rPr>
          <w:rFonts w:ascii="Times New Roman" w:hAnsi="Times New Roman"/>
          <w:sz w:val="24"/>
        </w:rPr>
        <w:t xml:space="preserve"> an den </w:t>
      </w:r>
      <w:r>
        <w:rPr>
          <w:rFonts w:ascii="Times New Roman" w:hAnsi="Times New Roman"/>
          <w:vanish/>
          <w:sz w:val="24"/>
        </w:rPr>
        <w:t>k[</w:t>
      </w:r>
      <w:r>
        <w:rPr>
          <w:rFonts w:ascii="Times New Roman" w:hAnsi="Times New Roman"/>
          <w:sz w:val="24"/>
        </w:rPr>
        <w:t xml:space="preserve">Verein der </w:t>
      </w:r>
      <w:r>
        <w:rPr>
          <w:rFonts w:ascii="Times New Roman" w:hAnsi="Times New Roman"/>
          <w:vanish/>
          <w:sz w:val="24"/>
        </w:rPr>
        <w:t>s[</w:t>
      </w:r>
      <w:r>
        <w:rPr>
          <w:rFonts w:ascii="Times New Roman" w:hAnsi="Times New Roman"/>
          <w:sz w:val="24"/>
        </w:rPr>
        <w:t>Buchdrucker</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1501/15923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Jahrgang 1916 Nr.3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Übersendung von Staatsministerialvoten und </w:t>
      </w:r>
      <w:r>
        <w:rPr>
          <w:rFonts w:ascii="Times New Roman" w:hAnsi="Times New Roman"/>
          <w:vanish/>
          <w:sz w:val="24"/>
        </w:rPr>
        <w:t>s[2{</w:t>
      </w:r>
      <w:r>
        <w:rPr>
          <w:rFonts w:ascii="Times New Roman" w:hAnsi="Times New Roman"/>
          <w:sz w:val="24"/>
        </w:rPr>
        <w:t>Einschränkung</w:t>
      </w:r>
      <w:r>
        <w:rPr>
          <w:rFonts w:ascii="Times New Roman" w:hAnsi="Times New Roman"/>
          <w:vanish/>
          <w:sz w:val="24"/>
        </w:rPr>
        <w:t>}</w:t>
      </w:r>
      <w:r>
        <w:rPr>
          <w:rFonts w:ascii="Times New Roman" w:hAnsi="Times New Roman"/>
          <w:sz w:val="24"/>
        </w:rPr>
        <w:t xml:space="preserve"> des </w:t>
      </w:r>
      <w:r>
        <w:rPr>
          <w:rFonts w:ascii="Times New Roman" w:hAnsi="Times New Roman"/>
          <w:vanish/>
          <w:sz w:val="24"/>
        </w:rPr>
        <w:t>1{</w:t>
      </w:r>
      <w:r>
        <w:rPr>
          <w:rFonts w:ascii="Times New Roman" w:hAnsi="Times New Roman"/>
          <w:sz w:val="24"/>
        </w:rPr>
        <w:t>Papierverbrauch</w:t>
      </w:r>
      <w:r>
        <w:rPr>
          <w:rFonts w:ascii="Times New Roman" w:hAnsi="Times New Roman"/>
          <w:vanish/>
          <w:sz w:val="24"/>
        </w:rPr>
        <w:t>}]s</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r>
      <w:r>
        <w:rPr>
          <w:rFonts w:ascii="Times New Roman" w:hAnsi="Times New Roman"/>
          <w:sz w:val="24"/>
        </w:rPr>
        <w:t>Subventionen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16253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1501/16253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k[1{</w:t>
      </w:r>
      <w:r>
        <w:rPr>
          <w:rFonts w:ascii="Times New Roman" w:hAnsi="Times New Roman"/>
          <w:sz w:val="24"/>
        </w:rPr>
        <w:t>Comenius-Stiftung</w:t>
      </w:r>
      <w:r>
        <w:rPr>
          <w:rFonts w:ascii="Times New Roman" w:hAnsi="Times New Roman"/>
          <w:vanish/>
          <w:sz w:val="24"/>
        </w:rPr>
        <w:t>}</w:t>
      </w:r>
      <w:r>
        <w:rPr>
          <w:rFonts w:ascii="Times New Roman" w:hAnsi="Times New Roman"/>
          <w:sz w:val="24"/>
        </w:rPr>
        <w:t xml:space="preserve"> zu </w:t>
      </w:r>
      <w:r>
        <w:rPr>
          <w:rFonts w:ascii="Times New Roman" w:hAnsi="Times New Roman"/>
          <w:vanish/>
          <w:sz w:val="24"/>
        </w:rPr>
        <w:t>2{o[</w:t>
      </w:r>
      <w:r>
        <w:rPr>
          <w:rFonts w:ascii="Times New Roman" w:hAnsi="Times New Roman"/>
          <w:sz w:val="24"/>
        </w:rPr>
        <w:t>Leipzig</w:t>
      </w:r>
      <w:r>
        <w:rPr>
          <w:rFonts w:ascii="Times New Roman" w:hAnsi="Times New Roman"/>
          <w:vanish/>
          <w:sz w:val="24"/>
        </w:rPr>
        <w:t>]o}]k</w:t>
      </w:r>
      <w:r>
        <w:rPr>
          <w:rFonts w:ascii="Times New Roman" w:hAnsi="Times New Roman"/>
          <w:sz w:val="24"/>
        </w:rPr>
        <w:t xml:space="preserve"> (Darin: Statuten der Comenius-Stiftung von 1872 - 1879)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1903 - 1907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16282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1501/16282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Deutsche Dichter-Gedächtnis-Stiftung</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1907 - 1916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1501/16283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k[</w:t>
      </w:r>
      <w:r>
        <w:rPr>
          <w:rFonts w:ascii="Times New Roman" w:hAnsi="Times New Roman"/>
          <w:sz w:val="24"/>
        </w:rPr>
        <w:t>Deutsche Dichter-Gedächtnis-Stiftung</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1501/16306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8, S. 98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 Parteien"</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1912 - 1914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Verfassun</w:t>
      </w:r>
      <w:r>
        <w:rPr>
          <w:rFonts w:ascii="Times New Roman" w:hAnsi="Times New Roman"/>
          <w:sz w:val="24"/>
        </w:rPr>
        <w:t>g und Verwaltung \ Spezialia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17107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1501/17107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Spezialia Nr.1 adh.1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Austausch deutscher und fremder </w:t>
      </w:r>
      <w:r>
        <w:rPr>
          <w:rFonts w:ascii="Times New Roman" w:hAnsi="Times New Roman"/>
          <w:vanish/>
          <w:sz w:val="24"/>
        </w:rPr>
        <w:t>s[</w:t>
      </w:r>
      <w:r>
        <w:rPr>
          <w:rFonts w:ascii="Times New Roman" w:hAnsi="Times New Roman"/>
          <w:sz w:val="24"/>
        </w:rPr>
        <w:t>Gesetz- und Verordnungsblätter</w:t>
      </w:r>
      <w:r>
        <w:rPr>
          <w:rFonts w:ascii="Times New Roman" w:hAnsi="Times New Roman"/>
          <w:vanish/>
          <w:sz w:val="24"/>
        </w:rPr>
        <w:t>]s</w:t>
      </w:r>
      <w:r>
        <w:rPr>
          <w:rFonts w:ascii="Times New Roman" w:hAnsi="Times New Roman"/>
          <w:sz w:val="24"/>
        </w:rPr>
        <w:t xml:space="preserve"> und sonstiger Drucksachen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Wirtschaftliche Mobilmachung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18778 - 18789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1501/18778 - 18789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Sicherung des Erscheinens der </w:t>
      </w:r>
      <w:r>
        <w:rPr>
          <w:rFonts w:ascii="Times New Roman" w:hAnsi="Times New Roman"/>
          <w:vanish/>
          <w:sz w:val="24"/>
        </w:rPr>
        <w:t>s[</w:t>
      </w:r>
      <w:r>
        <w:rPr>
          <w:rFonts w:ascii="Times New Roman" w:hAnsi="Times New Roman"/>
          <w:sz w:val="24"/>
        </w:rPr>
        <w:t>Tageszeitungen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18790 - 18791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1501/18790 - 18791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Ausfuhr 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Druckpapier</w:t>
      </w:r>
      <w:r>
        <w:rPr>
          <w:rFonts w:ascii="Times New Roman" w:hAnsi="Times New Roman"/>
          <w:vanish/>
          <w:sz w:val="24"/>
        </w:rPr>
        <w:t>}]s</w:t>
      </w:r>
      <w:r>
        <w:rPr>
          <w:rFonts w:ascii="Times New Roman" w:hAnsi="Times New Roman"/>
          <w:sz w:val="24"/>
        </w:rPr>
        <w:t xml:space="preserve"> pp. (unter Festsetzung von Min</w:t>
      </w:r>
      <w:r>
        <w:rPr>
          <w:rFonts w:ascii="Times New Roman" w:hAnsi="Times New Roman"/>
          <w:sz w:val="24"/>
        </w:rPr>
        <w:t>destpreisen)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18792 - 18793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1501/18792 - 18793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Papiermacher-Kriegsausschuß</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18794 - 18795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1501/18794 - 18795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Reichsausschuß für das </w:t>
      </w:r>
      <w:r>
        <w:rPr>
          <w:rFonts w:ascii="Times New Roman" w:hAnsi="Times New Roman"/>
          <w:vanish/>
          <w:sz w:val="24"/>
        </w:rPr>
        <w:t>s[</w:t>
      </w:r>
      <w:r>
        <w:rPr>
          <w:rFonts w:ascii="Times New Roman" w:hAnsi="Times New Roman"/>
          <w:sz w:val="24"/>
        </w:rPr>
        <w:t>Druckgewerbe</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Papierverarbeitung</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1916 - 1917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18805 - 18806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1501/18805 - 18806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9,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Verrechnung der an die </w:t>
      </w:r>
      <w:r>
        <w:rPr>
          <w:rFonts w:ascii="Times New Roman" w:hAnsi="Times New Roman"/>
          <w:vanish/>
          <w:sz w:val="24"/>
        </w:rPr>
        <w:t>s[</w:t>
      </w:r>
      <w:r>
        <w:rPr>
          <w:rFonts w:ascii="Times New Roman" w:hAnsi="Times New Roman"/>
          <w:sz w:val="24"/>
        </w:rPr>
        <w:t xml:space="preserve">Verleger von </w:t>
      </w:r>
      <w:r>
        <w:rPr>
          <w:rFonts w:ascii="Times New Roman" w:hAnsi="Times New Roman"/>
          <w:vanish/>
          <w:sz w:val="24"/>
        </w:rPr>
        <w:t>s[</w:t>
      </w:r>
      <w:r>
        <w:rPr>
          <w:rFonts w:ascii="Times New Roman" w:hAnsi="Times New Roman"/>
          <w:sz w:val="24"/>
        </w:rPr>
        <w:t>Tageszeitung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 xml:space="preserve"> gezahlten Zuschüsse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1916 - 1918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w:t>
      </w:r>
      <w:r>
        <w:rPr>
          <w:rFonts w:ascii="Times New Roman" w:hAnsi="Times New Roman"/>
          <w:sz w:val="24"/>
        </w:rPr>
        <w:t>eilung I AO \ Spezialia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19074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1501/19074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Nr. IV Karl Strackerjan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Der </w:t>
      </w:r>
      <w:r>
        <w:rPr>
          <w:rFonts w:ascii="Times New Roman" w:hAnsi="Times New Roman"/>
          <w:vanish/>
          <w:sz w:val="24"/>
        </w:rPr>
        <w:t>p[5{</w:t>
      </w:r>
      <w:r>
        <w:rPr>
          <w:rFonts w:ascii="Times New Roman" w:hAnsi="Times New Roman"/>
          <w:sz w:val="24"/>
        </w:rPr>
        <w:t>Schriftsteller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Strackerjan</w:t>
      </w:r>
      <w:r>
        <w:rPr>
          <w:rFonts w:ascii="Times New Roman" w:hAnsi="Times New Roman"/>
          <w:vanish/>
          <w:sz w:val="24"/>
        </w:rPr>
        <w:t>}</w:t>
      </w:r>
      <w:r>
        <w:rPr>
          <w:rFonts w:ascii="Times New Roman" w:hAnsi="Times New Roman"/>
          <w:sz w:val="24"/>
        </w:rPr>
        <w:t xml:space="preserve"> aus </w:t>
      </w:r>
      <w:r>
        <w:rPr>
          <w:rFonts w:ascii="Times New Roman" w:hAnsi="Times New Roman"/>
          <w:vanish/>
          <w:sz w:val="24"/>
        </w:rPr>
        <w:t>6{o[</w:t>
      </w:r>
      <w:r>
        <w:rPr>
          <w:rFonts w:ascii="Times New Roman" w:hAnsi="Times New Roman"/>
          <w:sz w:val="24"/>
        </w:rPr>
        <w:t>Hadersleben</w:t>
      </w:r>
      <w:r>
        <w:rPr>
          <w:rFonts w:ascii="Times New Roman" w:hAnsi="Times New Roman"/>
          <w:vanish/>
          <w:sz w:val="24"/>
        </w:rPr>
        <w:t>]o}]p</w:t>
      </w:r>
      <w:r>
        <w:rPr>
          <w:rFonts w:ascii="Times New Roman" w:hAnsi="Times New Roman"/>
          <w:sz w:val="24"/>
        </w:rPr>
        <w:t xml:space="preserve"> - Tätigkeit in Belgien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I AO \ Frieden \ Generalia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19266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1501/19266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31</w:t>
      </w:r>
      <w:r>
        <w:rPr>
          <w:rFonts w:ascii="Times New Roman" w:hAnsi="Times New Roman"/>
          <w:sz w:val="24"/>
        </w:rPr>
        <w:tab/>
        <w:t>14 adh. 15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Artikel XIX der Waffenstillstandsbedingungen. </w:t>
      </w:r>
      <w:r>
        <w:rPr>
          <w:rFonts w:ascii="Times New Roman" w:hAnsi="Times New Roman"/>
          <w:vanish/>
          <w:sz w:val="24"/>
        </w:rPr>
        <w:t>s[2{</w:t>
      </w:r>
      <w:r>
        <w:rPr>
          <w:rFonts w:ascii="Times New Roman" w:hAnsi="Times New Roman"/>
          <w:sz w:val="24"/>
        </w:rPr>
        <w:t>Rückgabe 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n und Karten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1918 - 1920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I AO \ Belgien \ Spezialia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19475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1501/19475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 xml:space="preserve">Presse in </w:t>
      </w:r>
      <w:r>
        <w:rPr>
          <w:rFonts w:ascii="Times New Roman" w:hAnsi="Times New Roman"/>
          <w:vanish/>
          <w:sz w:val="24"/>
        </w:rPr>
        <w:t>o[</w:t>
      </w:r>
      <w:r>
        <w:rPr>
          <w:rFonts w:ascii="Times New Roman" w:hAnsi="Times New Roman"/>
          <w:sz w:val="24"/>
        </w:rPr>
        <w:t>Belgien</w:t>
      </w:r>
      <w:r>
        <w:rPr>
          <w:rFonts w:ascii="Times New Roman" w:hAnsi="Times New Roman"/>
          <w:vanish/>
          <w:sz w:val="24"/>
        </w:rPr>
        <w:t>]o]s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19483 - 19484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1501/19483 - 19484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Die Herausgabe des Werkes: „</w:t>
      </w:r>
      <w:r>
        <w:rPr>
          <w:rFonts w:ascii="Times New Roman" w:hAnsi="Times New Roman"/>
          <w:vanish/>
          <w:sz w:val="24"/>
        </w:rPr>
        <w:t>t[</w:t>
      </w:r>
      <w:r>
        <w:rPr>
          <w:rFonts w:ascii="Times New Roman" w:hAnsi="Times New Roman"/>
          <w:sz w:val="24"/>
        </w:rPr>
        <w:t>Die Kunstdenkmäler Belgiens</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1917 - 1923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I AO \ Polen \ Spezialia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19783 - 19786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1501/19783 - 19786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Das Kirchen- und Schulwesen in besetzten russischen Gebieten Russisch-Polens. </w:t>
      </w:r>
      <w:r>
        <w:rPr>
          <w:rFonts w:ascii="Times New Roman" w:hAnsi="Times New Roman"/>
          <w:vanish/>
          <w:sz w:val="24"/>
        </w:rPr>
        <w:t>s[</w:t>
      </w:r>
      <w:r>
        <w:rPr>
          <w:rFonts w:ascii="Times New Roman" w:hAnsi="Times New Roman"/>
          <w:sz w:val="24"/>
        </w:rPr>
        <w:t>Bibliotheken</w:t>
      </w:r>
      <w:r>
        <w:rPr>
          <w:rFonts w:ascii="Times New Roman" w:hAnsi="Times New Roman"/>
          <w:vanish/>
          <w:sz w:val="24"/>
        </w:rPr>
        <w:t>]s</w:t>
      </w:r>
      <w:r>
        <w:rPr>
          <w:rFonts w:ascii="Times New Roman" w:hAnsi="Times New Roman"/>
          <w:sz w:val="24"/>
        </w:rPr>
        <w:t>, Schulaufsichtsbeamte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19788 - 19789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1501/19788 - 19789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Die </w:t>
      </w:r>
      <w:r>
        <w:rPr>
          <w:rFonts w:ascii="Times New Roman" w:hAnsi="Times New Roman"/>
          <w:vanish/>
          <w:sz w:val="24"/>
        </w:rPr>
        <w:t>s[</w:t>
      </w:r>
      <w:r>
        <w:rPr>
          <w:rFonts w:ascii="Times New Roman" w:hAnsi="Times New Roman"/>
          <w:sz w:val="24"/>
        </w:rPr>
        <w:t>P</w:t>
      </w:r>
      <w:r>
        <w:rPr>
          <w:rFonts w:ascii="Times New Roman" w:hAnsi="Times New Roman"/>
          <w:sz w:val="24"/>
        </w:rPr>
        <w:t xml:space="preserve">resse in </w:t>
      </w:r>
      <w:r>
        <w:rPr>
          <w:rFonts w:ascii="Times New Roman" w:hAnsi="Times New Roman"/>
          <w:vanish/>
          <w:sz w:val="24"/>
        </w:rPr>
        <w:t>o[</w:t>
      </w:r>
      <w:r>
        <w:rPr>
          <w:rFonts w:ascii="Times New Roman" w:hAnsi="Times New Roman"/>
          <w:sz w:val="24"/>
        </w:rPr>
        <w:t>Polen</w:t>
      </w:r>
      <w:r>
        <w:rPr>
          <w:rFonts w:ascii="Times New Roman" w:hAnsi="Times New Roman"/>
          <w:vanish/>
          <w:sz w:val="24"/>
        </w:rPr>
        <w:t>]o]s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1915 - 1922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I AO \ Zentral-Ausgleichstelle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20003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1501/20003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10, S. 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Bücherei</w:t>
      </w:r>
      <w:r>
        <w:rPr>
          <w:rFonts w:ascii="Times New Roman" w:hAnsi="Times New Roman"/>
          <w:vanish/>
          <w:sz w:val="24"/>
        </w:rPr>
        <w:t>]s</w:t>
      </w:r>
      <w:r>
        <w:rPr>
          <w:rFonts w:ascii="Times New Roman" w:hAnsi="Times New Roman"/>
          <w:sz w:val="24"/>
        </w:rPr>
        <w:t xml:space="preserve"> usw.</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1919 - 1925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I Verfassung, Verwaltung, Beamtentum</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25260 - 25266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1501/25260 - 25266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Monatliches Verzeichnis der deutschen </w:t>
      </w:r>
      <w:r>
        <w:rPr>
          <w:rFonts w:ascii="Times New Roman" w:hAnsi="Times New Roman"/>
          <w:vanish/>
          <w:sz w:val="24"/>
        </w:rPr>
        <w:t>s[2{</w:t>
      </w:r>
      <w:r>
        <w:rPr>
          <w:rFonts w:ascii="Times New Roman" w:hAnsi="Times New Roman"/>
          <w:sz w:val="24"/>
        </w:rPr>
        <w:t>amtliche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1925 - 1935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7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25267, 25267/1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1501/25267, 25267/1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11, S. 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s[2{</w:t>
      </w:r>
      <w:r>
        <w:rPr>
          <w:rFonts w:ascii="Times New Roman" w:hAnsi="Times New Roman"/>
          <w:sz w:val="24"/>
        </w:rPr>
        <w:t>Bezugspreis des monatlichen V</w:t>
      </w:r>
      <w:r>
        <w:rPr>
          <w:rFonts w:ascii="Times New Roman" w:hAnsi="Times New Roman"/>
          <w:sz w:val="24"/>
        </w:rPr>
        <w:t>erzeichnisses der reichsdeutschen amtlichen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1926 - 1935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25642, 25643, 25643/1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1501/25642, 25643, 25643/1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12, S. 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Verbote von Druckschriften</w:t>
      </w:r>
      <w:r>
        <w:rPr>
          <w:rFonts w:ascii="Times New Roman" w:hAnsi="Times New Roman"/>
          <w:vanish/>
          <w:sz w:val="24"/>
        </w:rPr>
        <w:t>]s</w:t>
      </w:r>
      <w:r>
        <w:rPr>
          <w:rFonts w:ascii="Times New Roman" w:hAnsi="Times New Roman"/>
          <w:sz w:val="24"/>
        </w:rPr>
        <w:t xml:space="preserve"> auf Grund des Gesetzes zum Schutze der Republik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1927 - 1933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25878, 25878/1, 25878/2, 25879 - 25893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1501/25878, 25878/1, 25878/2, 25879 - 25893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12, S. 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Maßnahmen gegen </w:t>
      </w:r>
      <w:r>
        <w:rPr>
          <w:rFonts w:ascii="Times New Roman" w:hAnsi="Times New Roman"/>
          <w:vanish/>
          <w:sz w:val="24"/>
        </w:rPr>
        <w:t>s[</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en, Plakate und Flugblätter auf Grund der </w:t>
      </w:r>
      <w:r>
        <w:rPr>
          <w:rFonts w:ascii="Times New Roman" w:hAnsi="Times New Roman"/>
          <w:vanish/>
          <w:sz w:val="24"/>
        </w:rPr>
        <w:t>s[</w:t>
      </w:r>
      <w:r>
        <w:rPr>
          <w:rFonts w:ascii="Times New Roman" w:hAnsi="Times New Roman"/>
          <w:sz w:val="24"/>
        </w:rPr>
        <w:t>Notverordnung</w:t>
      </w:r>
      <w:r>
        <w:rPr>
          <w:rFonts w:ascii="Times New Roman" w:hAnsi="Times New Roman"/>
          <w:vanish/>
          <w:sz w:val="24"/>
        </w:rPr>
        <w:t>]s</w:t>
      </w:r>
      <w:r>
        <w:rPr>
          <w:rFonts w:ascii="Times New Roman" w:hAnsi="Times New Roman"/>
          <w:sz w:val="24"/>
        </w:rPr>
        <w:t xml:space="preserve">en vom </w:t>
      </w:r>
      <w:r>
        <w:rPr>
          <w:rFonts w:ascii="Times New Roman" w:hAnsi="Times New Roman"/>
          <w:vanish/>
          <w:sz w:val="24"/>
        </w:rPr>
        <w:t>z[</w:t>
      </w:r>
      <w:r>
        <w:rPr>
          <w:rFonts w:ascii="Times New Roman" w:hAnsi="Times New Roman"/>
          <w:sz w:val="24"/>
        </w:rPr>
        <w:t>28. März 1931</w:t>
      </w:r>
      <w:r>
        <w:rPr>
          <w:rFonts w:ascii="Times New Roman" w:hAnsi="Times New Roman"/>
          <w:vanish/>
          <w:sz w:val="24"/>
        </w:rPr>
        <w:t>]z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w:t>
      </w:r>
      <w:r>
        <w:rPr>
          <w:rFonts w:ascii="Times New Roman" w:hAnsi="Times New Roman"/>
          <w:sz w:val="24"/>
        </w:rPr>
        <w:t>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Nachrichtensammelstelle (I A N) \ 1. Schutz der Republik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25947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1501/25947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Verbote von Druckschriften</w:t>
      </w:r>
      <w:r>
        <w:rPr>
          <w:rFonts w:ascii="Times New Roman" w:hAnsi="Times New Roman"/>
          <w:vanish/>
          <w:sz w:val="24"/>
        </w:rPr>
        <w:t>]s</w:t>
      </w:r>
      <w:r>
        <w:rPr>
          <w:rFonts w:ascii="Times New Roman" w:hAnsi="Times New Roman"/>
          <w:sz w:val="24"/>
        </w:rPr>
        <w:t xml:space="preserve"> auf Grund des Gesetzes zum Schutze der Republik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Nachrichtensammelstelle (I A N) \ 1. Schutz der Republik \ 14. Sonstige Organisationen, Überlassung von Reichsgelände, Bannmeile, Streiks, Filmangelegenheiten, Ausübung der freien Meinungsäußerung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26046 - 26047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1501/26046 - 26047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Strafanträge weg</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Presseveröffentlichungen</w:t>
      </w:r>
      <w:r>
        <w:rPr>
          <w:rFonts w:ascii="Times New Roman" w:hAnsi="Times New Roman"/>
          <w:vanish/>
          <w:sz w:val="24"/>
        </w:rPr>
        <w:t>]s</w:t>
      </w:r>
      <w:r>
        <w:rPr>
          <w:rFonts w:ascii="Times New Roman" w:hAnsi="Times New Roman"/>
          <w:sz w:val="24"/>
        </w:rPr>
        <w:t xml:space="preserve"> und Versammlungsäußerungen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26049 - 26053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1501/26049 - 26053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Presseverbote</w:t>
      </w:r>
      <w:r>
        <w:rPr>
          <w:rFonts w:ascii="Times New Roman" w:hAnsi="Times New Roman"/>
          <w:vanish/>
          <w:sz w:val="24"/>
        </w:rPr>
        <w: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Pressebeschlagnahmen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1501/26054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Rechtspresse</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Nachrichtensammelstelle (I A N) \ 2. Andere politische Angelegenheiten \ 21. Politische Parteien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26119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1501/26119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s[2{</w:t>
      </w:r>
      <w:r>
        <w:rPr>
          <w:rFonts w:ascii="Times New Roman" w:hAnsi="Times New Roman"/>
          <w:sz w:val="24"/>
        </w:rPr>
        <w:t>Nationalsozialistische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Presse</w:t>
      </w:r>
      <w:r>
        <w:rPr>
          <w:rFonts w:ascii="Times New Roman" w:hAnsi="Times New Roman"/>
          <w:vanish/>
          <w:sz w:val="24"/>
        </w:rPr>
        <w:t>}]s</w:t>
      </w:r>
      <w:r>
        <w:rPr>
          <w:rFonts w:ascii="Times New Roman" w:hAnsi="Times New Roman"/>
          <w:sz w:val="24"/>
        </w:rPr>
        <w:t>, Allgemeines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w:t>
      </w:r>
      <w:r>
        <w:rPr>
          <w:rFonts w:ascii="Times New Roman" w:hAnsi="Times New Roman"/>
          <w:sz w:val="24"/>
        </w:rPr>
        <w:t>32 - 1933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1501/26121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Presseopposition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26166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1501/26166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 xml:space="preserve">Industriegruppe </w:t>
      </w:r>
      <w:r>
        <w:rPr>
          <w:rFonts w:ascii="Times New Roman" w:hAnsi="Times New Roman"/>
          <w:vanish/>
          <w:sz w:val="24"/>
        </w:rPr>
        <w:t>s[</w:t>
      </w:r>
      <w:r>
        <w:rPr>
          <w:rFonts w:ascii="Times New Roman" w:hAnsi="Times New Roman"/>
          <w:sz w:val="24"/>
        </w:rPr>
        <w:t>Graphisches Gewerbe</w:t>
      </w:r>
      <w:r>
        <w:rPr>
          <w:rFonts w:ascii="Times New Roman" w:hAnsi="Times New Roman"/>
          <w:vanish/>
          <w:sz w:val="24"/>
        </w:rPr>
        <w:t>]s]k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1501/26175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13, S. 93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Literaturvertrieb</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III Wissenschaft, Bildung und Schule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26835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1501/26835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14, S. 39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55. Jahreskonferenz in </w:t>
      </w:r>
      <w:r>
        <w:rPr>
          <w:rFonts w:ascii="Times New Roman" w:hAnsi="Times New Roman"/>
          <w:vanish/>
          <w:sz w:val="24"/>
        </w:rPr>
        <w:t>o[</w:t>
      </w:r>
      <w:r>
        <w:rPr>
          <w:rFonts w:ascii="Times New Roman" w:hAnsi="Times New Roman"/>
          <w:sz w:val="24"/>
        </w:rPr>
        <w:t>Chicago</w:t>
      </w:r>
      <w:r>
        <w:rPr>
          <w:rFonts w:ascii="Times New Roman" w:hAnsi="Times New Roman"/>
          <w:vanish/>
          <w:sz w:val="24"/>
        </w:rPr>
        <w:t>]o</w:t>
      </w:r>
      <w:r>
        <w:rPr>
          <w:rFonts w:ascii="Times New Roman" w:hAnsi="Times New Roman"/>
          <w:sz w:val="24"/>
        </w:rPr>
        <w:t xml:space="preserve"> von der </w:t>
      </w:r>
      <w:r>
        <w:rPr>
          <w:rFonts w:ascii="Times New Roman" w:hAnsi="Times New Roman"/>
          <w:vanish/>
          <w:sz w:val="24"/>
        </w:rPr>
        <w:t>k[</w:t>
      </w:r>
      <w:r>
        <w:rPr>
          <w:rFonts w:ascii="Times New Roman" w:hAnsi="Times New Roman"/>
          <w:sz w:val="24"/>
        </w:rPr>
        <w:t>amerikanischen Büchervereinigung</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r>
      <w:r>
        <w:rPr>
          <w:rFonts w:ascii="Times New Roman" w:hAnsi="Times New Roman"/>
          <w:vanish/>
          <w:sz w:val="24"/>
        </w:rPr>
        <w:t>&lt; - &gt;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Abteilung V Deutschtum</w:t>
      </w:r>
      <w:r>
        <w:rPr>
          <w:rFonts w:ascii="Times New Roman" w:hAnsi="Times New Roman"/>
          <w:sz w:val="24"/>
        </w:rPr>
        <w:t xml:space="preserve"> und Vermessungswesen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27699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1501/27699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Grenzbüchereidienst</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45</w:t>
      </w:r>
      <w:r>
        <w:rPr>
          <w:rFonts w:ascii="Times New Roman" w:hAnsi="Times New Roman"/>
          <w:sz w:val="24"/>
        </w:rPr>
        <w:tab/>
        <w:t>s.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26</w:t>
      </w:r>
      <w:r>
        <w:rPr>
          <w:rFonts w:ascii="Times New Roman" w:hAnsi="Times New Roman"/>
          <w:sz w:val="24"/>
        </w:rPr>
        <w:tab/>
        <w:t>alt St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27</w:t>
      </w:r>
      <w:r>
        <w:rPr>
          <w:rFonts w:ascii="Times New Roman" w:hAnsi="Times New Roman"/>
          <w:sz w:val="24"/>
        </w:rPr>
        <w:tab/>
        <w:t>alt St 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w:t>
      </w:r>
      <w:r>
        <w:rPr>
          <w:rFonts w:ascii="Times New Roman" w:hAnsi="Times New Roman"/>
          <w:sz w:val="24"/>
        </w:rPr>
        <w:tab/>
        <w:t>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1501/St 10/12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e ausländischer und deutscher sozialdemokratischer </w:t>
      </w:r>
      <w:r>
        <w:rPr>
          <w:rFonts w:ascii="Times New Roman" w:hAnsi="Times New Roman"/>
          <w:vanish/>
          <w:sz w:val="24"/>
        </w:rPr>
        <w:t>2{</w:t>
      </w:r>
      <w:r>
        <w:rPr>
          <w:rFonts w:ascii="Times New Roman" w:hAnsi="Times New Roman"/>
          <w:sz w:val="24"/>
        </w:rPr>
        <w:t>Zeitung</w:t>
      </w:r>
      <w:r>
        <w:rPr>
          <w:rFonts w:ascii="Times New Roman" w:hAnsi="Times New Roman"/>
          <w:vanish/>
          <w:sz w:val="24"/>
        </w:rPr>
        <w:t>}]s</w:t>
      </w:r>
      <w:r>
        <w:rPr>
          <w:rFonts w:ascii="Times New Roman" w:hAnsi="Times New Roman"/>
          <w:sz w:val="24"/>
        </w:rPr>
        <w:t>en und Vereine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u. a.: Verzeichnisse über Verbote deutscher, österreichischer, französischer, Schweizer, englischer und amerikanischer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1878 - 1879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S. 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Beschlagnahme</w:t>
      </w:r>
      <w:r>
        <w:rPr>
          <w:rFonts w:ascii="Times New Roman" w:hAnsi="Times New Roman"/>
          <w:vanish/>
          <w:sz w:val="24"/>
        </w:rPr>
        <w:t>}2{&lt; Zeitungen&gt;}]s</w:t>
      </w:r>
      <w:r>
        <w:rPr>
          <w:rFonts w:ascii="Times New Roman" w:hAnsi="Times New Roman"/>
          <w:sz w:val="24"/>
        </w:rPr>
        <w:t xml:space="preserve">n bzw. </w:t>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e von </w:t>
      </w:r>
      <w:r>
        <w:rPr>
          <w:rFonts w:ascii="Times New Roman" w:hAnsi="Times New Roman"/>
          <w:vanish/>
          <w:sz w:val="24"/>
        </w:rPr>
        <w:t>2{</w:t>
      </w:r>
      <w:r>
        <w:rPr>
          <w:rFonts w:ascii="Times New Roman" w:hAnsi="Times New Roman"/>
          <w:sz w:val="24"/>
        </w:rPr>
        <w:t>Zeitung</w:t>
      </w:r>
      <w:r>
        <w:rPr>
          <w:rFonts w:ascii="Times New Roman" w:hAnsi="Times New Roman"/>
          <w:vanish/>
          <w:sz w:val="24"/>
        </w:rPr>
        <w:t>}]s</w:t>
      </w:r>
      <w:r>
        <w:rPr>
          <w:rFonts w:ascii="Times New Roman" w:hAnsi="Times New Roman"/>
          <w:sz w:val="24"/>
        </w:rPr>
        <w:t xml:space="preserve">en und </w:t>
      </w:r>
      <w:r>
        <w:rPr>
          <w:rFonts w:ascii="Times New Roman" w:hAnsi="Times New Roman"/>
          <w:vanish/>
          <w:sz w:val="24"/>
        </w:rPr>
        <w:t>s[</w:t>
      </w:r>
      <w:r>
        <w:rPr>
          <w:rFonts w:ascii="Times New Roman" w:hAnsi="Times New Roman"/>
          <w:sz w:val="24"/>
        </w:rPr>
        <w:t>Flu</w:t>
      </w:r>
      <w:r>
        <w:rPr>
          <w:rFonts w:ascii="Times New Roman" w:hAnsi="Times New Roman"/>
          <w:sz w:val="24"/>
        </w:rPr>
        <w:t>gblätter</w:t>
      </w:r>
      <w:r>
        <w:rPr>
          <w:rFonts w:ascii="Times New Roman" w:hAnsi="Times New Roman"/>
          <w:vanish/>
          <w:sz w:val="24"/>
        </w:rPr>
        <w:t>]s</w:t>
      </w:r>
      <w:r>
        <w:rPr>
          <w:rFonts w:ascii="Times New Roman" w:hAnsi="Times New Roman"/>
          <w:sz w:val="24"/>
        </w:rPr>
        <w:t xml:space="preserve">n der </w:t>
      </w:r>
      <w:r>
        <w:rPr>
          <w:rFonts w:ascii="Times New Roman" w:hAnsi="Times New Roman"/>
          <w:vanish/>
          <w:sz w:val="24"/>
        </w:rPr>
        <w:t>k[</w:t>
      </w:r>
      <w:r>
        <w:rPr>
          <w:rFonts w:ascii="Times New Roman" w:hAnsi="Times New Roman"/>
          <w:sz w:val="24"/>
        </w:rPr>
        <w:t>KPD</w:t>
      </w:r>
      <w:r>
        <w:rPr>
          <w:rFonts w:ascii="Times New Roman" w:hAnsi="Times New Roman"/>
          <w:vanish/>
          <w:sz w:val="24"/>
        </w:rPr>
        <w:t>]k</w:t>
      </w:r>
      <w:r>
        <w:rPr>
          <w:rFonts w:ascii="Times New Roman" w:hAnsi="Times New Roman"/>
          <w:sz w:val="24"/>
        </w:rPr>
        <w:t xml:space="preserve">, </w:t>
      </w:r>
      <w:r>
        <w:rPr>
          <w:rFonts w:ascii="Times New Roman" w:hAnsi="Times New Roman"/>
          <w:vanish/>
          <w:sz w:val="24"/>
        </w:rPr>
        <w:t>k[</w:t>
      </w:r>
      <w:r>
        <w:rPr>
          <w:rFonts w:ascii="Times New Roman" w:hAnsi="Times New Roman"/>
          <w:sz w:val="24"/>
        </w:rPr>
        <w:t>SPD</w:t>
      </w:r>
      <w:r>
        <w:rPr>
          <w:rFonts w:ascii="Times New Roman" w:hAnsi="Times New Roman"/>
          <w:vanish/>
          <w:sz w:val="24"/>
        </w:rPr>
        <w:t>]k</w:t>
      </w:r>
      <w:r>
        <w:rPr>
          <w:rFonts w:ascii="Times New Roman" w:hAnsi="Times New Roman"/>
          <w:sz w:val="24"/>
        </w:rPr>
        <w:t xml:space="preserve"> und </w:t>
      </w:r>
      <w:r>
        <w:rPr>
          <w:rFonts w:ascii="Times New Roman" w:hAnsi="Times New Roman"/>
          <w:vanish/>
          <w:sz w:val="24"/>
        </w:rPr>
        <w:t>k[</w:t>
      </w:r>
      <w:r>
        <w:rPr>
          <w:rFonts w:ascii="Times New Roman" w:hAnsi="Times New Roman"/>
          <w:sz w:val="24"/>
        </w:rPr>
        <w:t>NSDAP</w:t>
      </w:r>
      <w:r>
        <w:rPr>
          <w:rFonts w:ascii="Times New Roman" w:hAnsi="Times New Roman"/>
          <w:vanish/>
          <w:sz w:val="24"/>
        </w:rPr>
        <w:t>]k</w:t>
      </w:r>
      <w:r>
        <w:rPr>
          <w:rFonts w:ascii="Times New Roman" w:hAnsi="Times New Roman"/>
          <w:sz w:val="24"/>
        </w:rPr>
        <w:t xml:space="preserve"> in verschiedenen Teilen Deutschlands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19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e von </w:t>
      </w:r>
      <w:r>
        <w:rPr>
          <w:rFonts w:ascii="Times New Roman" w:hAnsi="Times New Roman"/>
          <w:vanish/>
          <w:sz w:val="24"/>
        </w:rPr>
        <w:t>2{</w:t>
      </w:r>
      <w:r>
        <w:rPr>
          <w:rFonts w:ascii="Times New Roman" w:hAnsi="Times New Roman"/>
          <w:sz w:val="24"/>
        </w:rPr>
        <w:t>Druckschrift</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1: </w:t>
      </w:r>
      <w:r>
        <w:rPr>
          <w:rFonts w:ascii="Times New Roman" w:hAnsi="Times New Roman"/>
          <w:vanish/>
          <w:sz w:val="24"/>
        </w:rPr>
        <w:t>s[</w:t>
      </w:r>
      <w:r>
        <w:rPr>
          <w:rFonts w:ascii="Times New Roman" w:hAnsi="Times New Roman"/>
          <w:sz w:val="24"/>
        </w:rPr>
        <w:t>Verbote nationalsozialistischer Zeitungen</w:t>
      </w:r>
      <w:r>
        <w:rPr>
          <w:rFonts w:ascii="Times New Roman" w:hAnsi="Times New Roman"/>
          <w:vanish/>
          <w:sz w:val="24"/>
        </w:rPr>
        <w:t>]s</w:t>
      </w:r>
      <w:r>
        <w:rPr>
          <w:rFonts w:ascii="Times New Roman" w:hAnsi="Times New Roman"/>
          <w:sz w:val="24"/>
        </w:rPr>
        <w:t xml:space="preserve"> sowie der "</w:t>
      </w:r>
      <w:r>
        <w:rPr>
          <w:rFonts w:ascii="Times New Roman" w:hAnsi="Times New Roman"/>
          <w:vanish/>
          <w:sz w:val="24"/>
        </w:rPr>
        <w:t>t[</w:t>
      </w:r>
      <w:r>
        <w:rPr>
          <w:rFonts w:ascii="Times New Roman" w:hAnsi="Times New Roman"/>
          <w:sz w:val="24"/>
        </w:rPr>
        <w:t>Delmenhorster Volkswacht</w:t>
      </w:r>
      <w:r>
        <w:rPr>
          <w:rFonts w:ascii="Times New Roman" w:hAnsi="Times New Roman"/>
          <w:vanish/>
          <w:sz w:val="24"/>
        </w:rPr>
        <w:t>]t</w:t>
      </w:r>
      <w:r>
        <w:rPr>
          <w:rFonts w:ascii="Times New Roman" w:hAnsi="Times New Roman"/>
          <w:sz w:val="24"/>
        </w:rPr>
        <w:t>", Organ der SPD und "</w:t>
      </w:r>
      <w:r>
        <w:rPr>
          <w:rFonts w:ascii="Times New Roman" w:hAnsi="Times New Roman"/>
          <w:vanish/>
          <w:sz w:val="24"/>
        </w:rPr>
        <w:t>t[</w:t>
      </w:r>
      <w:r>
        <w:rPr>
          <w:rFonts w:ascii="Times New Roman" w:hAnsi="Times New Roman"/>
          <w:sz w:val="24"/>
        </w:rPr>
        <w:t>Volks-Echo</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Organ der KPD; Bd. 7: </w:t>
      </w:r>
      <w:r>
        <w:rPr>
          <w:rFonts w:ascii="Times New Roman" w:hAnsi="Times New Roman"/>
          <w:vanish/>
          <w:sz w:val="24"/>
        </w:rPr>
        <w:t>s[</w:t>
      </w:r>
      <w:r>
        <w:rPr>
          <w:rFonts w:ascii="Times New Roman" w:hAnsi="Times New Roman"/>
          <w:sz w:val="24"/>
        </w:rPr>
        <w:t>Verbot der Verbreitung ausländischer Zeitungen</w:t>
      </w:r>
      <w:r>
        <w:rPr>
          <w:rFonts w:ascii="Times New Roman" w:hAnsi="Times New Roman"/>
          <w:vanish/>
          <w:sz w:val="24"/>
        </w:rPr>
        <w:t>]s</w:t>
      </w:r>
      <w:r>
        <w:rPr>
          <w:rFonts w:ascii="Times New Roman" w:hAnsi="Times New Roman"/>
          <w:sz w:val="24"/>
        </w:rPr>
        <w:t xml:space="preserve"> in Deutschland; Bd. 8: </w:t>
      </w:r>
      <w:r>
        <w:rPr>
          <w:rFonts w:ascii="Times New Roman" w:hAnsi="Times New Roman"/>
          <w:vanish/>
          <w:sz w:val="24"/>
        </w:rPr>
        <w:t>s[</w:t>
      </w:r>
      <w:r>
        <w:rPr>
          <w:rFonts w:ascii="Times New Roman" w:hAnsi="Times New Roman"/>
          <w:sz w:val="24"/>
        </w:rPr>
        <w:t>Einfuhrverbote für ausländische Zeitungen</w:t>
      </w:r>
      <w:r>
        <w:rPr>
          <w:rFonts w:ascii="Times New Roman" w:hAnsi="Times New Roman"/>
          <w:vanish/>
          <w:sz w:val="24"/>
        </w:rPr>
        <w:t>]s</w:t>
      </w:r>
      <w:r>
        <w:rPr>
          <w:rFonts w:ascii="Times New Roman" w:hAnsi="Times New Roman"/>
          <w:sz w:val="24"/>
        </w:rPr>
        <w:t xml:space="preserve"> wegen Veröffentlichun</w:t>
      </w:r>
      <w:r>
        <w:rPr>
          <w:rFonts w:ascii="Times New Roman" w:hAnsi="Times New Roman"/>
          <w:sz w:val="24"/>
        </w:rPr>
        <w:t xml:space="preserve">gen über den faschistischen Mordterror und den Reichtagsbrandprozeß; Bd. 9: </w:t>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e ausländischer und konfessioneller Zeitungen und </w:t>
      </w:r>
      <w:r>
        <w:rPr>
          <w:rFonts w:ascii="Times New Roman" w:hAnsi="Times New Roman"/>
          <w:vanish/>
          <w:sz w:val="24"/>
        </w:rPr>
        <w:t>2{</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Broschüre "Dimitroff" wegen antifaschistischen Inhalts verboten; Bd. 10: </w:t>
      </w:r>
      <w:r>
        <w:rPr>
          <w:rFonts w:ascii="Times New Roman" w:hAnsi="Times New Roman"/>
          <w:vanish/>
          <w:sz w:val="24"/>
        </w:rPr>
        <w:t>s[</w:t>
      </w:r>
      <w:r>
        <w:rPr>
          <w:rFonts w:ascii="Times New Roman" w:hAnsi="Times New Roman"/>
          <w:sz w:val="24"/>
        </w:rPr>
        <w:t>Überwachung der Einfuhr und Verbreitung ausländischer Zeitungen</w:t>
      </w:r>
      <w:r>
        <w:rPr>
          <w:rFonts w:ascii="Times New Roman" w:hAnsi="Times New Roman"/>
          <w:vanish/>
          <w:sz w:val="24"/>
        </w:rPr>
        <w:t>]s</w:t>
      </w:r>
      <w:r>
        <w:rPr>
          <w:rFonts w:ascii="Times New Roman" w:hAnsi="Times New Roman"/>
          <w:sz w:val="24"/>
        </w:rPr>
        <w:t>, u. a. wegen Artikel über die Röhm-Affäre und kirchlicher Schriften; Bd. 11: Mitteilungen der Polizeistellen der Länder und der Gestapo über Verbote katholischer und ausländischer Zeitungen. Meldungen über Verbote deutsch</w:t>
      </w:r>
      <w:r>
        <w:rPr>
          <w:rFonts w:ascii="Times New Roman" w:hAnsi="Times New Roman"/>
          <w:sz w:val="24"/>
        </w:rPr>
        <w:t>er nationalsozialistischer Zeitungen und Bücher in Litauen, der Tschechoslowakei und der Schweiz.</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1932 - 1934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11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25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Urteile und Beschlüsse des Staatsgerichtshofes zum Schutze der Republik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1 - </w:t>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e reaktionärer Organisationen und </w:t>
      </w:r>
      <w:r>
        <w:rPr>
          <w:rFonts w:ascii="Times New Roman" w:hAnsi="Times New Roman"/>
          <w:vanish/>
          <w:sz w:val="24"/>
        </w:rPr>
        <w:t>2{</w:t>
      </w:r>
      <w:r>
        <w:rPr>
          <w:rFonts w:ascii="Times New Roman" w:hAnsi="Times New Roman"/>
          <w:sz w:val="24"/>
        </w:rPr>
        <w:t>bürgerlicher und kommunistischer Zeitungen</w:t>
      </w:r>
      <w:r>
        <w:rPr>
          <w:rFonts w:ascii="Times New Roman" w:hAnsi="Times New Roman"/>
          <w:vanish/>
          <w:sz w:val="24"/>
        </w:rPr>
        <w:t>}]s</w:t>
      </w:r>
      <w:r>
        <w:rPr>
          <w:rFonts w:ascii="Times New Roman" w:hAnsi="Times New Roman"/>
          <w:sz w:val="24"/>
        </w:rPr>
        <w:t xml:space="preserve">; Bd. 2 - </w:t>
      </w:r>
      <w:r>
        <w:rPr>
          <w:rFonts w:ascii="Times New Roman" w:hAnsi="Times New Roman"/>
          <w:vanish/>
          <w:sz w:val="24"/>
        </w:rPr>
        <w:t>s[</w:t>
      </w:r>
      <w:r>
        <w:rPr>
          <w:rFonts w:ascii="Times New Roman" w:hAnsi="Times New Roman"/>
          <w:sz w:val="24"/>
        </w:rPr>
        <w:t xml:space="preserve">Verbote von </w:t>
      </w:r>
      <w:r>
        <w:rPr>
          <w:rFonts w:ascii="Times New Roman" w:hAnsi="Times New Roman"/>
          <w:vanish/>
          <w:sz w:val="24"/>
        </w:rPr>
        <w:t>s[</w:t>
      </w:r>
      <w:r>
        <w:rPr>
          <w:rFonts w:ascii="Times New Roman" w:hAnsi="Times New Roman"/>
          <w:sz w:val="24"/>
        </w:rPr>
        <w:t>Arbeiterzeitung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1922 - 1924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29 ff.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Kommunistische Partei Deu</w:t>
      </w:r>
      <w:r>
        <w:rPr>
          <w:rFonts w:ascii="Times New Roman" w:hAnsi="Times New Roman"/>
          <w:sz w:val="24"/>
        </w:rPr>
        <w:t>tschlands</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4 - Voruntersuchung gegen den Redakteur der </w:t>
      </w:r>
      <w:r>
        <w:rPr>
          <w:rFonts w:ascii="Times New Roman" w:hAnsi="Times New Roman"/>
          <w:vanish/>
          <w:sz w:val="24"/>
        </w:rPr>
        <w:t>t[</w:t>
      </w:r>
      <w:r>
        <w:rPr>
          <w:rFonts w:ascii="Times New Roman" w:hAnsi="Times New Roman"/>
          <w:sz w:val="24"/>
        </w:rPr>
        <w:t>Roten Fahne</w:t>
      </w:r>
      <w:r>
        <w:rPr>
          <w:rFonts w:ascii="Times New Roman" w:hAnsi="Times New Roman"/>
          <w:vanish/>
          <w:sz w:val="24"/>
        </w:rPr>
        <w:t>]t</w:t>
      </w:r>
      <w:r>
        <w:rPr>
          <w:rFonts w:ascii="Times New Roman" w:hAnsi="Times New Roman"/>
          <w:sz w:val="24"/>
        </w:rPr>
        <w:t xml:space="preserve"> Werner Scholem; Bd. 5 - </w:t>
      </w:r>
      <w:r>
        <w:rPr>
          <w:rFonts w:ascii="Times New Roman" w:hAnsi="Times New Roman"/>
          <w:vanish/>
          <w:sz w:val="24"/>
        </w:rPr>
        <w:t>s[</w:t>
      </w:r>
      <w:r>
        <w:rPr>
          <w:rFonts w:ascii="Times New Roman" w:hAnsi="Times New Roman"/>
          <w:sz w:val="24"/>
        </w:rPr>
        <w:t xml:space="preserve">Verbote </w:t>
      </w:r>
      <w:r>
        <w:rPr>
          <w:rFonts w:ascii="Times New Roman" w:hAnsi="Times New Roman"/>
          <w:vanish/>
          <w:sz w:val="24"/>
        </w:rPr>
        <w:t>s[2{</w:t>
      </w:r>
      <w:r>
        <w:rPr>
          <w:rFonts w:ascii="Times New Roman" w:hAnsi="Times New Roman"/>
          <w:sz w:val="24"/>
        </w:rPr>
        <w:t>kommunistische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Zeitung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 xml:space="preserve">; Bd. 6 - Analyse der </w:t>
      </w:r>
      <w:r>
        <w:rPr>
          <w:rFonts w:ascii="Times New Roman" w:hAnsi="Times New Roman"/>
          <w:vanish/>
          <w:sz w:val="24"/>
        </w:rPr>
        <w:t>s[</w:t>
      </w:r>
      <w:r>
        <w:rPr>
          <w:rFonts w:ascii="Times New Roman" w:hAnsi="Times New Roman"/>
          <w:sz w:val="24"/>
        </w:rPr>
        <w:t>Presseorgane der KPD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1920 - 1926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Einheitsfrontbewegung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8 - Austritt von </w:t>
      </w:r>
      <w:r>
        <w:rPr>
          <w:rFonts w:ascii="Times New Roman" w:hAnsi="Times New Roman"/>
          <w:vanish/>
          <w:sz w:val="24"/>
        </w:rPr>
        <w:t>p[2{</w:t>
      </w:r>
      <w:r>
        <w:rPr>
          <w:rFonts w:ascii="Times New Roman" w:hAnsi="Times New Roman"/>
          <w:sz w:val="24"/>
        </w:rPr>
        <w:t>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Mann</w:t>
      </w:r>
      <w:r>
        <w:rPr>
          <w:rFonts w:ascii="Times New Roman" w:hAnsi="Times New Roman"/>
          <w:vanish/>
          <w:sz w:val="24"/>
        </w:rPr>
        <w:t>}]p</w:t>
      </w:r>
      <w:r>
        <w:rPr>
          <w:rFonts w:ascii="Times New Roman" w:hAnsi="Times New Roman"/>
          <w:sz w:val="24"/>
        </w:rPr>
        <w:t xml:space="preserve"> aus der Akademie der Künste wegen Unterzeichnung eines Einheitsfrontaufrufes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8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10/55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43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Arbeiter-</w:t>
      </w:r>
      <w:r>
        <w:rPr>
          <w:rFonts w:ascii="Times New Roman" w:hAnsi="Times New Roman"/>
          <w:sz w:val="24"/>
        </w:rPr>
        <w:t>Esperantobund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Spartenresolutionen der </w:t>
      </w:r>
      <w:r>
        <w:rPr>
          <w:rFonts w:ascii="Times New Roman" w:hAnsi="Times New Roman"/>
          <w:vanish/>
          <w:sz w:val="24"/>
        </w:rPr>
        <w:t>s[2{</w:t>
      </w:r>
      <w:r>
        <w:rPr>
          <w:rFonts w:ascii="Times New Roman" w:hAnsi="Times New Roman"/>
          <w:sz w:val="24"/>
        </w:rPr>
        <w:t>revolutionäre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Schriftsteller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10/63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47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Bund proletarisch-revolutionärer Schriftsteller</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1 - Plenartagung des Internationalen Büros für proletarisch-revolutionäre Literaten am 6.11.1930 in </w:t>
      </w:r>
      <w:r>
        <w:rPr>
          <w:rFonts w:ascii="Times New Roman" w:hAnsi="Times New Roman"/>
          <w:vanish/>
          <w:sz w:val="24"/>
        </w:rPr>
        <w:t>o[</w:t>
      </w:r>
      <w:r>
        <w:rPr>
          <w:rFonts w:ascii="Times New Roman" w:hAnsi="Times New Roman"/>
          <w:sz w:val="24"/>
        </w:rPr>
        <w:t>Charkow</w:t>
      </w:r>
      <w:r>
        <w:rPr>
          <w:rFonts w:ascii="Times New Roman" w:hAnsi="Times New Roman"/>
          <w:vanish/>
          <w:sz w:val="24"/>
        </w:rPr>
        <w:t>]o</w:t>
      </w:r>
      <w:r>
        <w:rPr>
          <w:rFonts w:ascii="Times New Roman" w:hAnsi="Times New Roman"/>
          <w:sz w:val="24"/>
        </w:rPr>
        <w:t xml:space="preserve"> (2. Weltkongreß der revolutionären Schriftsteller), Teilnehmer: </w:t>
      </w:r>
      <w:r>
        <w:rPr>
          <w:rFonts w:ascii="Times New Roman" w:hAnsi="Times New Roman"/>
          <w:vanish/>
          <w:sz w:val="24"/>
        </w:rPr>
        <w:t>p[2{&lt; Johannes R.&gt;}1{</w:t>
      </w:r>
      <w:r>
        <w:rPr>
          <w:rFonts w:ascii="Times New Roman" w:hAnsi="Times New Roman"/>
          <w:sz w:val="24"/>
        </w:rPr>
        <w:t>Becher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p[2{&lt; F.C. &gt;}1{</w:t>
      </w:r>
      <w:r>
        <w:rPr>
          <w:rFonts w:ascii="Times New Roman" w:hAnsi="Times New Roman"/>
          <w:sz w:val="24"/>
        </w:rPr>
        <w:t>Weiskopf</w:t>
      </w:r>
      <w:r>
        <w:rPr>
          <w:rFonts w:ascii="Times New Roman" w:hAnsi="Times New Roman"/>
          <w:vanish/>
          <w:sz w:val="24"/>
        </w:rPr>
        <w:t>}]p</w:t>
      </w:r>
      <w:r>
        <w:rPr>
          <w:rFonts w:ascii="Times New Roman" w:hAnsi="Times New Roman"/>
          <w:sz w:val="24"/>
        </w:rPr>
        <w:t xml:space="preserve">, Renn, </w:t>
      </w:r>
      <w:r>
        <w:rPr>
          <w:rFonts w:ascii="Times New Roman" w:hAnsi="Times New Roman"/>
          <w:vanish/>
          <w:sz w:val="24"/>
        </w:rPr>
        <w:t>p[2{&lt;Hans &gt;}1{</w:t>
      </w:r>
      <w:r>
        <w:rPr>
          <w:rFonts w:ascii="Times New Roman" w:hAnsi="Times New Roman"/>
          <w:sz w:val="24"/>
        </w:rPr>
        <w:t>Marchwitza</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p[2{&lt;Anna &gt;}1{</w:t>
      </w:r>
      <w:r>
        <w:rPr>
          <w:rFonts w:ascii="Times New Roman" w:hAnsi="Times New Roman"/>
          <w:sz w:val="24"/>
        </w:rPr>
        <w:t>Seghers</w:t>
      </w:r>
      <w:r>
        <w:rPr>
          <w:rFonts w:ascii="Times New Roman" w:hAnsi="Times New Roman"/>
          <w:vanish/>
          <w:sz w:val="24"/>
        </w:rPr>
        <w:t>}]p</w:t>
      </w:r>
      <w:r>
        <w:rPr>
          <w:rFonts w:ascii="Times New Roman" w:hAnsi="Times New Roman"/>
          <w:sz w:val="24"/>
        </w:rPr>
        <w:t>,</w:t>
      </w:r>
      <w:r>
        <w:rPr>
          <w:rFonts w:ascii="Times New Roman" w:hAnsi="Times New Roman"/>
          <w:sz w:val="24"/>
        </w:rPr>
        <w:t xml:space="preserve"> </w:t>
      </w:r>
      <w:r>
        <w:rPr>
          <w:rFonts w:ascii="Times New Roman" w:hAnsi="Times New Roman"/>
          <w:vanish/>
          <w:sz w:val="24"/>
        </w:rPr>
        <w:t>p[2{&lt; Egon Erwin &gt;}1{</w:t>
      </w:r>
      <w:r>
        <w:rPr>
          <w:rFonts w:ascii="Times New Roman" w:hAnsi="Times New Roman"/>
          <w:sz w:val="24"/>
        </w:rPr>
        <w:t>Kisch</w:t>
      </w:r>
      <w:r>
        <w:rPr>
          <w:rFonts w:ascii="Times New Roman" w:hAnsi="Times New Roman"/>
          <w:vanish/>
          <w:sz w:val="24"/>
        </w:rPr>
        <w:t>}]p</w:t>
      </w:r>
      <w:r>
        <w:rPr>
          <w:rFonts w:ascii="Times New Roman" w:hAnsi="Times New Roman"/>
          <w:sz w:val="24"/>
        </w:rPr>
        <w:t xml:space="preserve">, Weinert u. a.; Bd. 3 - Kampf gegen </w:t>
      </w:r>
      <w:r>
        <w:rPr>
          <w:rFonts w:ascii="Times New Roman" w:hAnsi="Times New Roman"/>
          <w:vanish/>
          <w:sz w:val="24"/>
        </w:rPr>
        <w:t>s[</w:t>
      </w:r>
      <w:r>
        <w:rPr>
          <w:rFonts w:ascii="Times New Roman" w:hAnsi="Times New Roman"/>
          <w:sz w:val="24"/>
        </w:rPr>
        <w:t>Presseverbote</w:t>
      </w:r>
      <w:r>
        <w:rPr>
          <w:rFonts w:ascii="Times New Roman" w:hAnsi="Times New Roman"/>
          <w:vanish/>
          <w:sz w:val="24"/>
        </w:rPr>
        <w:t>]s</w:t>
      </w:r>
      <w:r>
        <w:rPr>
          <w:rFonts w:ascii="Times New Roman" w:hAnsi="Times New Roman"/>
          <w:sz w:val="24"/>
        </w:rPr>
        <w:t xml:space="preserve">, gegen die Verfolgung </w:t>
      </w:r>
      <w:r>
        <w:rPr>
          <w:rFonts w:ascii="Times New Roman" w:hAnsi="Times New Roman"/>
          <w:vanish/>
          <w:sz w:val="24"/>
        </w:rPr>
        <w:t>p[2{</w:t>
      </w:r>
      <w:r>
        <w:rPr>
          <w:rFonts w:ascii="Times New Roman" w:hAnsi="Times New Roman"/>
          <w:sz w:val="24"/>
        </w:rPr>
        <w:t>Erich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Weinert</w:t>
      </w:r>
      <w:r>
        <w:rPr>
          <w:rFonts w:ascii="Times New Roman" w:hAnsi="Times New Roman"/>
          <w:vanish/>
          <w:sz w:val="24"/>
        </w:rPr>
        <w:t>}]p</w:t>
      </w:r>
      <w:r>
        <w:rPr>
          <w:rFonts w:ascii="Times New Roman" w:hAnsi="Times New Roman"/>
          <w:sz w:val="24"/>
        </w:rPr>
        <w:t xml:space="preserve">s, </w:t>
      </w:r>
      <w:r>
        <w:rPr>
          <w:rFonts w:ascii="Times New Roman" w:hAnsi="Times New Roman"/>
          <w:vanish/>
          <w:sz w:val="24"/>
        </w:rPr>
        <w:t>p[2{</w:t>
      </w:r>
      <w:r>
        <w:rPr>
          <w:rFonts w:ascii="Times New Roman" w:hAnsi="Times New Roman"/>
          <w:sz w:val="24"/>
        </w:rPr>
        <w:t>Ludwig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Renn</w:t>
      </w:r>
      <w:r>
        <w:rPr>
          <w:rFonts w:ascii="Times New Roman" w:hAnsi="Times New Roman"/>
          <w:vanish/>
          <w:sz w:val="24"/>
        </w:rPr>
        <w:t>}]p</w:t>
      </w:r>
      <w:r>
        <w:rPr>
          <w:rFonts w:ascii="Times New Roman" w:hAnsi="Times New Roman"/>
          <w:sz w:val="24"/>
        </w:rPr>
        <w:t xml:space="preserve">s, </w:t>
      </w:r>
      <w:r>
        <w:rPr>
          <w:rFonts w:ascii="Times New Roman" w:hAnsi="Times New Roman"/>
          <w:vanish/>
          <w:sz w:val="24"/>
        </w:rPr>
        <w:t>p[</w:t>
      </w:r>
      <w:r>
        <w:rPr>
          <w:rFonts w:ascii="Times New Roman" w:hAnsi="Times New Roman"/>
          <w:sz w:val="24"/>
        </w:rPr>
        <w:t>Ossietzky</w:t>
      </w:r>
      <w:r>
        <w:rPr>
          <w:rFonts w:ascii="Times New Roman" w:hAnsi="Times New Roman"/>
          <w:vanish/>
          <w:sz w:val="24"/>
        </w:rPr>
        <w:t>]p</w:t>
      </w:r>
      <w:r>
        <w:rPr>
          <w:rFonts w:ascii="Times New Roman" w:hAnsi="Times New Roman"/>
          <w:sz w:val="24"/>
        </w:rPr>
        <w:t xml:space="preserve">s und </w:t>
      </w:r>
      <w:r>
        <w:rPr>
          <w:rFonts w:ascii="Times New Roman" w:hAnsi="Times New Roman"/>
          <w:vanish/>
          <w:sz w:val="24"/>
        </w:rPr>
        <w:t>p[</w:t>
      </w:r>
      <w:r>
        <w:rPr>
          <w:rFonts w:ascii="Times New Roman" w:hAnsi="Times New Roman"/>
          <w:sz w:val="24"/>
        </w:rPr>
        <w:t>Scheringer</w:t>
      </w:r>
      <w:r>
        <w:rPr>
          <w:rFonts w:ascii="Times New Roman" w:hAnsi="Times New Roman"/>
          <w:vanish/>
          <w:sz w:val="24"/>
        </w:rPr>
        <w:t>]p</w:t>
      </w:r>
      <w:r>
        <w:rPr>
          <w:rFonts w:ascii="Times New Roman" w:hAnsi="Times New Roman"/>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48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Fortschrittliche Intellektuelle (Schriftsteller, Schauspieler, Ärzte, Rechtsanwälte)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p[2{</w:t>
      </w:r>
      <w:r>
        <w:rPr>
          <w:rFonts w:ascii="Times New Roman" w:hAnsi="Times New Roman"/>
          <w:sz w:val="24"/>
        </w:rPr>
        <w:t>Wieland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Herzfelde</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p[2{&lt;Hilde &gt;}1{</w:t>
      </w:r>
      <w:r>
        <w:rPr>
          <w:rFonts w:ascii="Times New Roman" w:hAnsi="Times New Roman"/>
          <w:sz w:val="24"/>
        </w:rPr>
        <w:t>Benjamin</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p[2{&lt;Richard &gt;}1{</w:t>
      </w:r>
      <w:r>
        <w:rPr>
          <w:rFonts w:ascii="Times New Roman" w:hAnsi="Times New Roman"/>
          <w:sz w:val="24"/>
        </w:rPr>
        <w:t>Schminke</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Ossietzky</w:t>
      </w:r>
      <w:r>
        <w:rPr>
          <w:rFonts w:ascii="Times New Roman" w:hAnsi="Times New Roman"/>
          <w:vanish/>
          <w:sz w:val="24"/>
        </w:rPr>
        <w:t>}]p</w:t>
      </w:r>
      <w:r>
        <w:rPr>
          <w:rFonts w:ascii="Times New Roman" w:hAnsi="Times New Roman"/>
          <w:sz w:val="24"/>
        </w:rPr>
        <w:t xml:space="preserve">; 1 Artikel von </w:t>
      </w:r>
      <w:r>
        <w:rPr>
          <w:rFonts w:ascii="Times New Roman" w:hAnsi="Times New Roman"/>
          <w:vanish/>
          <w:sz w:val="24"/>
        </w:rPr>
        <w:t>p[2{</w:t>
      </w:r>
      <w:r>
        <w:rPr>
          <w:rFonts w:ascii="Times New Roman" w:hAnsi="Times New Roman"/>
          <w:sz w:val="24"/>
        </w:rPr>
        <w:t>Willi</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Münzen</w:t>
      </w:r>
      <w:r>
        <w:rPr>
          <w:rFonts w:ascii="Times New Roman" w:hAnsi="Times New Roman"/>
          <w:sz w:val="24"/>
        </w:rPr>
        <w:t>berg</w:t>
      </w:r>
      <w:r>
        <w:rPr>
          <w:rFonts w:ascii="Times New Roman" w:hAnsi="Times New Roman"/>
          <w:vanish/>
          <w:sz w:val="24"/>
        </w:rPr>
        <w:t>}]p</w:t>
      </w:r>
      <w:r>
        <w:rPr>
          <w:rFonts w:ascii="Times New Roman" w:hAnsi="Times New Roman"/>
          <w:sz w:val="24"/>
        </w:rPr>
        <w:t xml:space="preserve"> gegen </w:t>
      </w:r>
      <w:r>
        <w:rPr>
          <w:rFonts w:ascii="Times New Roman" w:hAnsi="Times New Roman"/>
          <w:vanish/>
          <w:sz w:val="24"/>
        </w:rPr>
        <w:t>p[2{</w:t>
      </w:r>
      <w:r>
        <w:rPr>
          <w:rFonts w:ascii="Times New Roman" w:hAnsi="Times New Roman"/>
          <w:sz w:val="24"/>
        </w:rPr>
        <w:t>Heinrich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Mann</w:t>
      </w:r>
      <w:r>
        <w:rPr>
          <w:rFonts w:ascii="Times New Roman" w:hAnsi="Times New Roman"/>
          <w:vanish/>
          <w:sz w:val="24"/>
        </w:rPr>
        <w:t>}]p</w:t>
      </w:r>
      <w:r>
        <w:rPr>
          <w:rFonts w:ascii="Times New Roman" w:hAnsi="Times New Roman"/>
          <w:sz w:val="24"/>
        </w:rPr>
        <w:t xml:space="preserve"> und </w:t>
      </w:r>
      <w:r>
        <w:rPr>
          <w:rFonts w:ascii="Times New Roman" w:hAnsi="Times New Roman"/>
          <w:vanish/>
          <w:sz w:val="24"/>
        </w:rPr>
        <w:t>p[2{</w:t>
      </w:r>
      <w:r>
        <w:rPr>
          <w:rFonts w:ascii="Times New Roman" w:hAnsi="Times New Roman"/>
          <w:sz w:val="24"/>
        </w:rPr>
        <w:t>Arnold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Zweig</w:t>
      </w:r>
      <w:r>
        <w:rPr>
          <w:rFonts w:ascii="Times New Roman" w:hAnsi="Times New Roman"/>
          <w:vanish/>
          <w:sz w:val="24"/>
        </w:rPr>
        <w:t>}]p</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10/77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55 ff.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KPD</w:t>
      </w:r>
      <w:r>
        <w:rPr>
          <w:rFonts w:ascii="Times New Roman" w:hAnsi="Times New Roman"/>
          <w:vanish/>
          <w:sz w:val="24"/>
        </w:rPr>
        <w:t>]k</w:t>
      </w:r>
      <w:r>
        <w:rPr>
          <w:rFonts w:ascii="Times New Roman" w:hAnsi="Times New Roman"/>
          <w:sz w:val="24"/>
        </w:rPr>
        <w:t xml:space="preserve"> - Revolutionäre Gewerkschaftsbewegung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8 - Kampagne zur Verbreitung von </w:t>
      </w:r>
      <w:r>
        <w:rPr>
          <w:rFonts w:ascii="Times New Roman" w:hAnsi="Times New Roman"/>
          <w:vanish/>
          <w:sz w:val="24"/>
        </w:rPr>
        <w:t>s[</w:t>
      </w:r>
      <w:r>
        <w:rPr>
          <w:rFonts w:ascii="Times New Roman" w:hAnsi="Times New Roman"/>
          <w:sz w:val="24"/>
        </w:rPr>
        <w:t>Gewerkschaftsliteratur</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9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59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Kampf des Einheitsverbandes der Seeleute und Hafenarbeiter gegen Lohnabbau und Faschismus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Bericht des Generalkonsulats </w:t>
      </w:r>
      <w:r>
        <w:rPr>
          <w:rFonts w:ascii="Times New Roman" w:hAnsi="Times New Roman"/>
          <w:vanish/>
          <w:sz w:val="24"/>
        </w:rPr>
        <w:t>o[</w:t>
      </w:r>
      <w:r>
        <w:rPr>
          <w:rFonts w:ascii="Times New Roman" w:hAnsi="Times New Roman"/>
          <w:sz w:val="24"/>
        </w:rPr>
        <w:t>Amsterdam</w:t>
      </w:r>
      <w:r>
        <w:rPr>
          <w:rFonts w:ascii="Times New Roman" w:hAnsi="Times New Roman"/>
          <w:vanish/>
          <w:sz w:val="24"/>
        </w:rPr>
        <w:t>]o</w:t>
      </w:r>
      <w:r>
        <w:rPr>
          <w:rFonts w:ascii="Times New Roman" w:hAnsi="Times New Roman"/>
          <w:sz w:val="24"/>
        </w:rPr>
        <w:t xml:space="preserve"> über Verbreitung </w:t>
      </w:r>
      <w:r>
        <w:rPr>
          <w:rFonts w:ascii="Times New Roman" w:hAnsi="Times New Roman"/>
          <w:vanish/>
          <w:sz w:val="24"/>
        </w:rPr>
        <w:t>s[2{</w:t>
      </w:r>
      <w:r>
        <w:rPr>
          <w:rFonts w:ascii="Times New Roman" w:hAnsi="Times New Roman"/>
          <w:sz w:val="24"/>
        </w:rPr>
        <w:t>antifaschistis</w:t>
      </w:r>
      <w:r>
        <w:rPr>
          <w:rFonts w:ascii="Times New Roman" w:hAnsi="Times New Roman"/>
          <w:sz w:val="24"/>
        </w:rPr>
        <w:t>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Schrift</w:t>
      </w:r>
      <w:r>
        <w:rPr>
          <w:rFonts w:ascii="Times New Roman" w:hAnsi="Times New Roman"/>
          <w:vanish/>
          <w:sz w:val="24"/>
        </w:rPr>
        <w:t>}]s</w:t>
      </w:r>
      <w:r>
        <w:rPr>
          <w:rFonts w:ascii="Times New Roman" w:hAnsi="Times New Roman"/>
          <w:sz w:val="24"/>
        </w:rPr>
        <w:t>en auf deutschen Dampfern, Okt.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74 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Kommunistische Jugend- und Kinderbewegung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6 - div. </w:t>
      </w:r>
      <w:r>
        <w:rPr>
          <w:rFonts w:ascii="Times New Roman" w:hAnsi="Times New Roman"/>
          <w:vanish/>
          <w:sz w:val="24"/>
        </w:rPr>
        <w:t>s[</w:t>
      </w:r>
      <w:r>
        <w:rPr>
          <w:rFonts w:ascii="Times New Roman" w:hAnsi="Times New Roman"/>
          <w:sz w:val="24"/>
        </w:rPr>
        <w:t>Jugend</w:t>
      </w:r>
      <w:r>
        <w:rPr>
          <w:rFonts w:ascii="Times New Roman" w:hAnsi="Times New Roman"/>
          <w:vanish/>
          <w:sz w:val="24"/>
        </w:rPr>
        <w:t>&lt;zeitung&gt;]s</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Pionierzeitung</w:t>
      </w:r>
      <w:r>
        <w:rPr>
          <w:rFonts w:ascii="Times New Roman" w:hAnsi="Times New Roman"/>
          <w:vanish/>
          <w:sz w:val="24"/>
        </w:rPr>
        <w:t>]s</w:t>
      </w:r>
      <w:r>
        <w:rPr>
          <w:rFonts w:ascii="Times New Roman" w:hAnsi="Times New Roman"/>
          <w:sz w:val="24"/>
        </w:rPr>
        <w:t xml:space="preserve">en; Bd. 11 - Exemplare der illegalen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Die Junge Garde</w:t>
      </w:r>
      <w:r>
        <w:rPr>
          <w:rFonts w:ascii="Times New Roman" w:hAnsi="Times New Roman"/>
          <w:vanish/>
          <w:sz w:val="24"/>
        </w:rPr>
        <w:t>}]t</w:t>
      </w:r>
      <w:r>
        <w:rPr>
          <w:rFonts w:ascii="Times New Roman" w:hAnsi="Times New Roman"/>
          <w:sz w:val="24"/>
        </w:rPr>
        <w:t>"; Polizeibericht über ein neues Welt-Kinderkomitee (</w:t>
      </w:r>
      <w:r>
        <w:rPr>
          <w:rFonts w:ascii="Times New Roman" w:hAnsi="Times New Roman"/>
          <w:vanish/>
          <w:sz w:val="24"/>
        </w:rPr>
        <w:t>p[2{</w:t>
      </w:r>
      <w:r>
        <w:rPr>
          <w:rFonts w:ascii="Times New Roman" w:hAnsi="Times New Roman"/>
          <w:sz w:val="24"/>
        </w:rPr>
        <w:t>Anna</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Seghers</w:t>
      </w:r>
      <w:r>
        <w:rPr>
          <w:rFonts w:ascii="Times New Roman" w:hAnsi="Times New Roman"/>
          <w:vanish/>
          <w:sz w:val="24"/>
        </w:rPr>
        <w:t>}]p</w:t>
      </w:r>
      <w:r>
        <w:rPr>
          <w:rFonts w:ascii="Times New Roman" w:hAnsi="Times New Roman"/>
          <w:sz w:val="24"/>
        </w:rPr>
        <w:t xml:space="preserve"> u.a.)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11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Polizeiaktionen gegen die </w:t>
      </w:r>
      <w:r>
        <w:rPr>
          <w:rFonts w:ascii="Times New Roman" w:hAnsi="Times New Roman"/>
          <w:vanish/>
          <w:sz w:val="24"/>
        </w:rPr>
        <w:t>k[</w:t>
      </w:r>
      <w:r>
        <w:rPr>
          <w:rFonts w:ascii="Times New Roman" w:hAnsi="Times New Roman"/>
          <w:sz w:val="24"/>
        </w:rPr>
        <w:t>KPD</w:t>
      </w:r>
      <w:r>
        <w:rPr>
          <w:rFonts w:ascii="Times New Roman" w:hAnsi="Times New Roman"/>
          <w:vanish/>
          <w:sz w:val="24"/>
        </w:rPr>
        <w:t>]k</w:t>
      </w:r>
      <w:r>
        <w:rPr>
          <w:rFonts w:ascii="Times New Roman" w:hAnsi="Times New Roman"/>
          <w:sz w:val="24"/>
        </w:rPr>
        <w:t xml:space="preserve"> und </w:t>
      </w:r>
      <w:r>
        <w:rPr>
          <w:rFonts w:ascii="Times New Roman" w:hAnsi="Times New Roman"/>
          <w:vanish/>
          <w:sz w:val="24"/>
        </w:rPr>
        <w:t>k[</w:t>
      </w:r>
      <w:r>
        <w:rPr>
          <w:rFonts w:ascii="Times New Roman" w:hAnsi="Times New Roman"/>
          <w:sz w:val="24"/>
        </w:rPr>
        <w:t>SP</w:t>
      </w:r>
      <w:r>
        <w:rPr>
          <w:rFonts w:ascii="Times New Roman" w:hAnsi="Times New Roman"/>
          <w:sz w:val="24"/>
        </w:rPr>
        <w:t>D</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Verhaftungen von Redakteuren und </w:t>
      </w:r>
      <w:r>
        <w:rPr>
          <w:rFonts w:ascii="Times New Roman" w:hAnsi="Times New Roman"/>
          <w:vanish/>
          <w:sz w:val="24"/>
        </w:rPr>
        <w:t>s[</w:t>
      </w:r>
      <w:r>
        <w:rPr>
          <w:rFonts w:ascii="Times New Roman" w:hAnsi="Times New Roman"/>
          <w:sz w:val="24"/>
        </w:rPr>
        <w:t>Schriftsteller</w:t>
      </w:r>
      <w:r>
        <w:rPr>
          <w:rFonts w:ascii="Times New Roman" w:hAnsi="Times New Roman"/>
          <w:vanish/>
          <w:sz w:val="24"/>
        </w:rPr>
        <w:t>]s</w:t>
      </w:r>
      <w:r>
        <w:rPr>
          <w:rFonts w:ascii="Times New Roman" w:hAnsi="Times New Roman"/>
          <w:sz w:val="24"/>
        </w:rPr>
        <w:t>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80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Organisationsveränderungen der </w:t>
      </w:r>
      <w:r>
        <w:rPr>
          <w:rFonts w:ascii="Times New Roman" w:hAnsi="Times New Roman"/>
          <w:vanish/>
          <w:sz w:val="24"/>
        </w:rPr>
        <w:t>k[</w:t>
      </w:r>
      <w:r>
        <w:rPr>
          <w:rFonts w:ascii="Times New Roman" w:hAnsi="Times New Roman"/>
          <w:sz w:val="24"/>
        </w:rPr>
        <w:t>KPD</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2 - Ermittlungen über ... </w:t>
      </w:r>
      <w:r>
        <w:rPr>
          <w:rFonts w:ascii="Times New Roman" w:hAnsi="Times New Roman"/>
          <w:vanish/>
          <w:sz w:val="24"/>
        </w:rPr>
        <w:t>s[</w:t>
      </w:r>
      <w:r>
        <w:rPr>
          <w:rFonts w:ascii="Times New Roman" w:hAnsi="Times New Roman"/>
          <w:sz w:val="24"/>
        </w:rPr>
        <w:t>Zeitung</w:t>
      </w:r>
      <w:r>
        <w:rPr>
          <w:rFonts w:ascii="Times New Roman" w:hAnsi="Times New Roman"/>
          <w:vanish/>
          <w:sz w:val="24"/>
        </w:rPr>
        <w:t>]s</w:t>
      </w:r>
      <w:r>
        <w:rPr>
          <w:rFonts w:ascii="Times New Roman" w:hAnsi="Times New Roman"/>
          <w:sz w:val="24"/>
        </w:rPr>
        <w:t xml:space="preserve">en, </w:t>
      </w:r>
      <w:r>
        <w:rPr>
          <w:rFonts w:ascii="Times New Roman" w:hAnsi="Times New Roman"/>
          <w:vanish/>
          <w:sz w:val="24"/>
        </w:rPr>
        <w:t>s[</w:t>
      </w:r>
      <w:r>
        <w:rPr>
          <w:rFonts w:ascii="Times New Roman" w:hAnsi="Times New Roman"/>
          <w:sz w:val="24"/>
        </w:rPr>
        <w:t>Verlag</w:t>
      </w:r>
      <w:r>
        <w:rPr>
          <w:rFonts w:ascii="Times New Roman" w:hAnsi="Times New Roman"/>
          <w:vanish/>
          <w:sz w:val="24"/>
        </w:rPr>
        <w:t>]s</w:t>
      </w:r>
      <w:r>
        <w:rPr>
          <w:rFonts w:ascii="Times New Roman" w:hAnsi="Times New Roman"/>
          <w:sz w:val="24"/>
        </w:rPr>
        <w:t xml:space="preserve">e, </w:t>
      </w:r>
      <w:r>
        <w:rPr>
          <w:rFonts w:ascii="Times New Roman" w:hAnsi="Times New Roman"/>
          <w:vanish/>
          <w:sz w:val="24"/>
        </w:rPr>
        <w:t>s[</w:t>
      </w:r>
      <w:r>
        <w:rPr>
          <w:rFonts w:ascii="Times New Roman" w:hAnsi="Times New Roman"/>
          <w:sz w:val="24"/>
        </w:rPr>
        <w:t>Druckerei</w:t>
      </w:r>
      <w:r>
        <w:rPr>
          <w:rFonts w:ascii="Times New Roman" w:hAnsi="Times New Roman"/>
          <w:vanish/>
          <w:sz w:val="24"/>
        </w:rPr>
        <w:t>]s</w:t>
      </w:r>
      <w:r>
        <w:rPr>
          <w:rFonts w:ascii="Times New Roman" w:hAnsi="Times New Roman"/>
          <w:sz w:val="24"/>
        </w:rPr>
        <w:t>en ... vom Juli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3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84 ff.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KPD</w:t>
      </w:r>
      <w:r>
        <w:rPr>
          <w:rFonts w:ascii="Times New Roman" w:hAnsi="Times New Roman"/>
          <w:vanish/>
          <w:sz w:val="24"/>
        </w:rPr>
        <w:t>]k</w:t>
      </w:r>
      <w:r>
        <w:rPr>
          <w:rFonts w:ascii="Times New Roman" w:hAnsi="Times New Roman"/>
          <w:sz w:val="24"/>
        </w:rPr>
        <w:t xml:space="preserve"> - Politik und Taktik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4 - </w:t>
      </w:r>
      <w:r>
        <w:rPr>
          <w:rFonts w:ascii="Times New Roman" w:hAnsi="Times New Roman"/>
          <w:vanish/>
          <w:sz w:val="24"/>
        </w:rPr>
        <w:t>s[</w:t>
      </w:r>
      <w:r>
        <w:rPr>
          <w:rFonts w:ascii="Times New Roman" w:hAnsi="Times New Roman"/>
          <w:sz w:val="24"/>
        </w:rPr>
        <w:t xml:space="preserve">Beschlagnahme von </w:t>
      </w:r>
      <w:r>
        <w:rPr>
          <w:rFonts w:ascii="Times New Roman" w:hAnsi="Times New Roman"/>
          <w:vanish/>
          <w:sz w:val="24"/>
        </w:rPr>
        <w:t>s[</w:t>
      </w:r>
      <w:r>
        <w:rPr>
          <w:rFonts w:ascii="Times New Roman" w:hAnsi="Times New Roman"/>
          <w:sz w:val="24"/>
        </w:rPr>
        <w:t>Arbeiterzeitung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 xml:space="preserve">; Bd. 8 - </w:t>
      </w:r>
      <w:r>
        <w:rPr>
          <w:rFonts w:ascii="Times New Roman" w:hAnsi="Times New Roman"/>
          <w:vanish/>
          <w:sz w:val="24"/>
        </w:rPr>
        <w:t>s[</w:t>
      </w:r>
      <w:r>
        <w:rPr>
          <w:rFonts w:ascii="Times New Roman" w:hAnsi="Times New Roman"/>
          <w:sz w:val="24"/>
        </w:rPr>
        <w:t>Verbote kommunistischer Zeitungen</w:t>
      </w:r>
      <w:r>
        <w:rPr>
          <w:rFonts w:ascii="Times New Roman" w:hAnsi="Times New Roman"/>
          <w:vanish/>
          <w:sz w:val="24"/>
        </w:rPr>
        <w:t>]s</w:t>
      </w:r>
      <w:r>
        <w:rPr>
          <w:rFonts w:ascii="Times New Roman" w:hAnsi="Times New Roman"/>
          <w:sz w:val="24"/>
        </w:rPr>
        <w:t xml:space="preserve">; Bd. 18 - Verhaftung von </w:t>
      </w:r>
      <w:r>
        <w:rPr>
          <w:rFonts w:ascii="Times New Roman" w:hAnsi="Times New Roman"/>
          <w:vanish/>
          <w:sz w:val="24"/>
        </w:rPr>
        <w:t>p[</w:t>
      </w:r>
      <w:r>
        <w:rPr>
          <w:rFonts w:ascii="Times New Roman" w:hAnsi="Times New Roman"/>
          <w:sz w:val="24"/>
        </w:rPr>
        <w:t>Litt</w:t>
      </w:r>
      <w:r>
        <w:rPr>
          <w:rFonts w:ascii="Times New Roman" w:hAnsi="Times New Roman"/>
          <w:sz w:val="24"/>
        </w:rPr>
        <w:t>en</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Schminke</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Ludwig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Renn</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p[4{</w:t>
      </w:r>
      <w:r>
        <w:rPr>
          <w:rFonts w:ascii="Times New Roman" w:hAnsi="Times New Roman"/>
          <w:sz w:val="24"/>
        </w:rPr>
        <w:t>Dr.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Ausländer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Erich</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Mühsam</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Felix</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Halle</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p[2{</w:t>
      </w:r>
      <w:r>
        <w:rPr>
          <w:rFonts w:ascii="Times New Roman" w:hAnsi="Times New Roman"/>
          <w:sz w:val="24"/>
        </w:rPr>
        <w:t>Karl</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8{</w:t>
      </w:r>
      <w:r>
        <w:rPr>
          <w:rFonts w:ascii="Times New Roman" w:hAnsi="Times New Roman"/>
          <w:sz w:val="24"/>
        </w:rPr>
        <w:t>von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Ossietzky</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w:t>
      </w:r>
      <w:r>
        <w:rPr>
          <w:rFonts w:ascii="Times New Roman" w:hAnsi="Times New Roman"/>
          <w:sz w:val="24"/>
        </w:rPr>
        <w:t>Stoecker</w:t>
      </w:r>
      <w:r>
        <w:rPr>
          <w:rFonts w:ascii="Times New Roman" w:hAnsi="Times New Roman"/>
          <w:vanish/>
          <w:sz w:val="24"/>
        </w:rPr>
        <w:t>]p</w:t>
      </w:r>
      <w:r>
        <w:rPr>
          <w:rFonts w:ascii="Times New Roman" w:hAnsi="Times New Roman"/>
          <w:sz w:val="24"/>
        </w:rPr>
        <w:t xml:space="preserve">, </w:t>
      </w:r>
      <w:r>
        <w:rPr>
          <w:rFonts w:ascii="Times New Roman" w:hAnsi="Times New Roman"/>
          <w:vanish/>
          <w:sz w:val="24"/>
        </w:rPr>
        <w:t>p[</w:t>
      </w:r>
      <w:r>
        <w:rPr>
          <w:rFonts w:ascii="Times New Roman" w:hAnsi="Times New Roman"/>
          <w:sz w:val="24"/>
        </w:rPr>
        <w:t>Torgler</w:t>
      </w:r>
      <w:r>
        <w:rPr>
          <w:rFonts w:ascii="Times New Roman" w:hAnsi="Times New Roman"/>
          <w:vanish/>
          <w:sz w:val="24"/>
        </w:rPr>
        <w:t>]p</w:t>
      </w:r>
      <w:r>
        <w:rPr>
          <w:rFonts w:ascii="Times New Roman" w:hAnsi="Times New Roman"/>
          <w:sz w:val="24"/>
        </w:rPr>
        <w:t xml:space="preserve"> u. a.; Bd. 20 - Illegale </w:t>
      </w:r>
      <w:r>
        <w:rPr>
          <w:rFonts w:ascii="Times New Roman" w:hAnsi="Times New Roman"/>
          <w:vanish/>
          <w:sz w:val="24"/>
        </w:rPr>
        <w:t>s[</w:t>
      </w:r>
      <w:r>
        <w:rPr>
          <w:rFonts w:ascii="Times New Roman" w:hAnsi="Times New Roman"/>
          <w:sz w:val="24"/>
        </w:rPr>
        <w:t>Zeitungen der KPD</w:t>
      </w:r>
      <w:r>
        <w:rPr>
          <w:rFonts w:ascii="Times New Roman" w:hAnsi="Times New Roman"/>
          <w:vanish/>
          <w:sz w:val="24"/>
        </w:rPr>
        <w:t>]s</w:t>
      </w:r>
      <w:r>
        <w:rPr>
          <w:rFonts w:ascii="Times New Roman" w:hAnsi="Times New Roman"/>
          <w:sz w:val="24"/>
        </w:rPr>
        <w:t xml:space="preserve">; Versand </w:t>
      </w:r>
      <w:r>
        <w:rPr>
          <w:rFonts w:ascii="Times New Roman" w:hAnsi="Times New Roman"/>
          <w:vanish/>
          <w:sz w:val="24"/>
        </w:rPr>
        <w:t>s[2{</w:t>
      </w:r>
      <w:r>
        <w:rPr>
          <w:rFonts w:ascii="Times New Roman" w:hAnsi="Times New Roman"/>
          <w:sz w:val="24"/>
        </w:rPr>
        <w:t>kommunistische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Schrift</w:t>
      </w:r>
      <w:r>
        <w:rPr>
          <w:rFonts w:ascii="Times New Roman" w:hAnsi="Times New Roman"/>
          <w:vanish/>
          <w:sz w:val="24"/>
        </w:rPr>
        <w:t>}]s</w:t>
      </w:r>
      <w:r>
        <w:rPr>
          <w:rFonts w:ascii="Times New Roman" w:hAnsi="Times New Roman"/>
          <w:sz w:val="24"/>
        </w:rPr>
        <w:t xml:space="preserve">en durch den internationalen Seemannsklub in Göteborg; Spitzelbericht über die Tätigkeit von Wieland Herzfelde und Heartfield in Prag; Telegramme der "Komsomolskaja Pravda" an Heinrich und Thomas Mann mit der Bitte um Stellungnahme zur </w:t>
      </w:r>
      <w:r>
        <w:rPr>
          <w:rFonts w:ascii="Times New Roman" w:hAnsi="Times New Roman"/>
          <w:vanish/>
          <w:sz w:val="24"/>
        </w:rPr>
        <w:t>s[</w:t>
      </w:r>
      <w:r>
        <w:rPr>
          <w:rFonts w:ascii="Times New Roman" w:hAnsi="Times New Roman"/>
          <w:sz w:val="24"/>
        </w:rPr>
        <w:t>B</w:t>
      </w:r>
      <w:r>
        <w:rPr>
          <w:rFonts w:ascii="Times New Roman" w:hAnsi="Times New Roman"/>
          <w:sz w:val="24"/>
        </w:rPr>
        <w:t>ücherverbrennung</w:t>
      </w:r>
      <w:r>
        <w:rPr>
          <w:rFonts w:ascii="Times New Roman" w:hAnsi="Times New Roman"/>
          <w:vanish/>
          <w:sz w:val="24"/>
        </w:rPr>
        <w:t>]s</w:t>
      </w:r>
      <w:r>
        <w:rPr>
          <w:rFonts w:ascii="Times New Roman" w:hAnsi="Times New Roman"/>
          <w:sz w:val="24"/>
        </w:rPr>
        <w:t xml:space="preserve">; Bd. 21 - Verhinderung der </w:t>
      </w:r>
      <w:r>
        <w:rPr>
          <w:rFonts w:ascii="Times New Roman" w:hAnsi="Times New Roman"/>
          <w:vanish/>
          <w:sz w:val="24"/>
        </w:rPr>
        <w:t>s[2{</w:t>
      </w:r>
      <w:r>
        <w:rPr>
          <w:rFonts w:ascii="Times New Roman" w:hAnsi="Times New Roman"/>
          <w:sz w:val="24"/>
        </w:rPr>
        <w:t>Einfuhr illegaler kommunistischer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Schrift</w:t>
      </w:r>
      <w:r>
        <w:rPr>
          <w:rFonts w:ascii="Times New Roman" w:hAnsi="Times New Roman"/>
          <w:vanish/>
          <w:sz w:val="24"/>
        </w:rPr>
        <w:t>}]s</w:t>
      </w:r>
      <w:r>
        <w:rPr>
          <w:rFonts w:ascii="Times New Roman" w:hAnsi="Times New Roman"/>
          <w:sz w:val="24"/>
        </w:rPr>
        <w:t xml:space="preserve">en in Eisenbahnwaggons; Bd. 22 - Berichte über Razzien nach kommunistischen Schriften; illegale Schriften der </w:t>
      </w:r>
      <w:r>
        <w:rPr>
          <w:rFonts w:ascii="Times New Roman" w:hAnsi="Times New Roman"/>
          <w:vanish/>
          <w:sz w:val="24"/>
        </w:rPr>
        <w:t>k[</w:t>
      </w:r>
      <w:r>
        <w:rPr>
          <w:rFonts w:ascii="Times New Roman" w:hAnsi="Times New Roman"/>
          <w:sz w:val="24"/>
        </w:rPr>
        <w:t>SPD</w:t>
      </w:r>
      <w:r>
        <w:rPr>
          <w:rFonts w:ascii="Times New Roman" w:hAnsi="Times New Roman"/>
          <w:vanish/>
          <w:sz w:val="24"/>
        </w:rPr>
        <w:t>]k</w:t>
      </w:r>
      <w:r>
        <w:rPr>
          <w:rFonts w:ascii="Times New Roman" w:hAnsi="Times New Roman"/>
          <w:sz w:val="24"/>
        </w:rPr>
        <w:t xml:space="preserve"> und </w:t>
      </w:r>
      <w:r>
        <w:rPr>
          <w:rFonts w:ascii="Times New Roman" w:hAnsi="Times New Roman"/>
          <w:vanish/>
          <w:sz w:val="24"/>
        </w:rPr>
        <w:t>k[</w:t>
      </w:r>
      <w:r>
        <w:rPr>
          <w:rFonts w:ascii="Times New Roman" w:hAnsi="Times New Roman"/>
          <w:sz w:val="24"/>
        </w:rPr>
        <w:t>KPD</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10/156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97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Übertritt ehemaliger Offiziere zur KPD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1 - Verhaftung von </w:t>
      </w:r>
      <w:r>
        <w:rPr>
          <w:rFonts w:ascii="Times New Roman" w:hAnsi="Times New Roman"/>
          <w:vanish/>
          <w:sz w:val="24"/>
        </w:rPr>
        <w:t>p[2{</w:t>
      </w:r>
      <w:r>
        <w:rPr>
          <w:rFonts w:ascii="Times New Roman" w:hAnsi="Times New Roman"/>
          <w:sz w:val="24"/>
        </w:rPr>
        <w:t>Ludwig</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Renn</w:t>
      </w:r>
      <w:r>
        <w:rPr>
          <w:rFonts w:ascii="Times New Roman" w:hAnsi="Times New Roman"/>
          <w:vanish/>
          <w:sz w:val="24"/>
        </w:rPr>
        <w:t>}]p</w:t>
      </w:r>
      <w:r>
        <w:rPr>
          <w:rFonts w:ascii="Times New Roman" w:hAnsi="Times New Roman"/>
          <w:sz w:val="24"/>
        </w:rPr>
        <w:t xml:space="preserve"> bei Durchsuchung der MASCH in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10/157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 xml:space="preserve">Bd. St 10, S. </w:t>
      </w:r>
      <w:r>
        <w:rPr>
          <w:rFonts w:ascii="Times New Roman" w:hAnsi="Times New Roman"/>
          <w:sz w:val="24"/>
        </w:rPr>
        <w:t>98 ff.</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Aufklärungstätigkeit in Reichswehr und Polizei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v. a.: Berichte und Meldungen über Verbreitung von Aufklärungsschriften in allen Teilen Deutschlands; Bd. 1 - Polizeiliche Ermittlungen über die 1. Reichskonferenz der Schutzpolizei am 13.9.1931 in Hannover und die Reichskonferenz der roten Soldatenzellen, Ostern 1932, auf Grund der Verbreitung von Schriften in </w:t>
      </w:r>
      <w:r>
        <w:rPr>
          <w:rFonts w:ascii="Times New Roman" w:hAnsi="Times New Roman"/>
          <w:vanish/>
          <w:sz w:val="24"/>
        </w:rPr>
        <w:t>o[</w:t>
      </w:r>
      <w:r>
        <w:rPr>
          <w:rFonts w:ascii="Times New Roman" w:hAnsi="Times New Roman"/>
          <w:sz w:val="24"/>
        </w:rPr>
        <w:t>Bayern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Thüringen</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Sachsen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Mecklenburg</w:t>
      </w:r>
      <w:r>
        <w:rPr>
          <w:rFonts w:ascii="Times New Roman" w:hAnsi="Times New Roman"/>
          <w:vanish/>
          <w:sz w:val="24"/>
        </w:rPr>
        <w:t>]o</w:t>
      </w:r>
      <w:r>
        <w:rPr>
          <w:rFonts w:ascii="Times New Roman" w:hAnsi="Times New Roman"/>
          <w:sz w:val="24"/>
        </w:rPr>
        <w:t xml:space="preserve">; Bd. 4 - Aushebung einer </w:t>
      </w:r>
      <w:r>
        <w:rPr>
          <w:rFonts w:ascii="Times New Roman" w:hAnsi="Times New Roman"/>
          <w:vanish/>
          <w:sz w:val="24"/>
        </w:rPr>
        <w:t>s[</w:t>
      </w:r>
      <w:r>
        <w:rPr>
          <w:rFonts w:ascii="Times New Roman" w:hAnsi="Times New Roman"/>
          <w:sz w:val="24"/>
        </w:rPr>
        <w:t xml:space="preserve">Druckerei der </w:t>
      </w:r>
      <w:r>
        <w:rPr>
          <w:rFonts w:ascii="Times New Roman" w:hAnsi="Times New Roman"/>
          <w:vanish/>
          <w:sz w:val="24"/>
        </w:rPr>
        <w:t>k[</w:t>
      </w:r>
      <w:r>
        <w:rPr>
          <w:rFonts w:ascii="Times New Roman" w:hAnsi="Times New Roman"/>
          <w:sz w:val="24"/>
        </w:rPr>
        <w:t>KPD</w:t>
      </w:r>
      <w:r>
        <w:rPr>
          <w:rFonts w:ascii="Times New Roman" w:hAnsi="Times New Roman"/>
          <w:vanish/>
          <w:sz w:val="24"/>
        </w:rPr>
        <w:t>]k]s</w:t>
      </w:r>
      <w:r>
        <w:rPr>
          <w:rFonts w:ascii="Times New Roman" w:hAnsi="Times New Roman"/>
          <w:sz w:val="24"/>
        </w:rPr>
        <w:t xml:space="preserve"> bei </w:t>
      </w:r>
      <w:r>
        <w:rPr>
          <w:rFonts w:ascii="Times New Roman" w:hAnsi="Times New Roman"/>
          <w:vanish/>
          <w:sz w:val="24"/>
        </w:rPr>
        <w:t>p[2{</w:t>
      </w:r>
      <w:r>
        <w:rPr>
          <w:rFonts w:ascii="Times New Roman" w:hAnsi="Times New Roman"/>
          <w:sz w:val="24"/>
        </w:rPr>
        <w:t>Albert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Wimmer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w:t>
      </w:r>
      <w:r>
        <w:rPr>
          <w:rFonts w:ascii="Times New Roman" w:hAnsi="Times New Roman"/>
          <w:vanish/>
          <w:sz w:val="24"/>
        </w:rPr>
        <w:t>o[</w:t>
      </w:r>
      <w:r>
        <w:rPr>
          <w:rFonts w:ascii="Times New Roman" w:hAnsi="Times New Roman"/>
          <w:sz w:val="24"/>
        </w:rPr>
        <w:t>München</w:t>
      </w:r>
      <w:r>
        <w:rPr>
          <w:rFonts w:ascii="Times New Roman" w:hAnsi="Times New Roman"/>
          <w:vanish/>
          <w:sz w:val="24"/>
        </w:rPr>
        <w:t>]o}]p</w:t>
      </w:r>
      <w:r>
        <w:rPr>
          <w:rFonts w:ascii="Times New Roman" w:hAnsi="Times New Roman"/>
          <w:sz w:val="24"/>
        </w:rPr>
        <w:t xml:space="preserve">, Juli 1932; Bd. 12 - Übersicht über verbreitete </w:t>
      </w:r>
      <w:r>
        <w:rPr>
          <w:rFonts w:ascii="Times New Roman" w:hAnsi="Times New Roman"/>
          <w:vanish/>
          <w:sz w:val="24"/>
        </w:rPr>
        <w:t>s[</w:t>
      </w:r>
      <w:r>
        <w:rPr>
          <w:rFonts w:ascii="Times New Roman" w:hAnsi="Times New Roman"/>
          <w:sz w:val="24"/>
        </w:rPr>
        <w:t>Aufklärungsschriften der KPD</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14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10/158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Antireligiöse Propaganda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s[2{</w:t>
      </w:r>
      <w:r>
        <w:rPr>
          <w:rFonts w:ascii="Times New Roman" w:hAnsi="Times New Roman"/>
          <w:sz w:val="24"/>
        </w:rPr>
        <w:t>antireligiöse</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Bücher</w:t>
      </w:r>
      <w:r>
        <w:rPr>
          <w:rFonts w:ascii="Times New Roman" w:hAnsi="Times New Roman"/>
          <w:vanish/>
          <w:sz w:val="24"/>
        </w:rPr>
        <w:t>}]s</w:t>
      </w:r>
      <w:r>
        <w:rPr>
          <w:rFonts w:ascii="Times New Roman" w:hAnsi="Times New Roman"/>
          <w:sz w:val="24"/>
        </w:rPr>
        <w:t xml:space="preserve">; Bd. 9 - Urteile gegen </w:t>
      </w:r>
      <w:r>
        <w:rPr>
          <w:rFonts w:ascii="Times New Roman" w:hAnsi="Times New Roman"/>
          <w:vanish/>
          <w:sz w:val="24"/>
        </w:rPr>
        <w:t>p[2{</w:t>
      </w:r>
      <w:r>
        <w:rPr>
          <w:rFonts w:ascii="Times New Roman" w:hAnsi="Times New Roman"/>
          <w:sz w:val="24"/>
        </w:rPr>
        <w:t>Alfred</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Oelssner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6{o[</w:t>
      </w:r>
      <w:r>
        <w:rPr>
          <w:rFonts w:ascii="Times New Roman" w:hAnsi="Times New Roman"/>
          <w:sz w:val="24"/>
        </w:rPr>
        <w:t>Berlin</w:t>
      </w:r>
      <w:r>
        <w:rPr>
          <w:rFonts w:ascii="Times New Roman" w:hAnsi="Times New Roman"/>
          <w:vanish/>
          <w:sz w:val="24"/>
        </w:rPr>
        <w:t>]o}]p</w:t>
      </w:r>
      <w:r>
        <w:rPr>
          <w:rFonts w:ascii="Times New Roman" w:hAnsi="Times New Roman"/>
          <w:sz w:val="24"/>
        </w:rPr>
        <w:t>, wegen Verbreitung antireligiöser Schriften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11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10/160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Protestbewegung gegen die Ermordung Erzbergers und monarchistische Bestrebun</w:t>
      </w:r>
      <w:r>
        <w:rPr>
          <w:rFonts w:ascii="Times New Roman" w:hAnsi="Times New Roman"/>
          <w:sz w:val="24"/>
        </w:rPr>
        <w:t>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auch: Bericht über </w:t>
      </w:r>
      <w:r>
        <w:rPr>
          <w:rFonts w:ascii="Times New Roman" w:hAnsi="Times New Roman"/>
          <w:vanish/>
          <w:sz w:val="24"/>
        </w:rPr>
        <w:t>s[</w:t>
      </w:r>
      <w:r>
        <w:rPr>
          <w:rFonts w:ascii="Times New Roman" w:hAnsi="Times New Roman"/>
          <w:sz w:val="24"/>
        </w:rPr>
        <w:t xml:space="preserve">Verbote </w:t>
      </w:r>
      <w:r>
        <w:rPr>
          <w:rFonts w:ascii="Times New Roman" w:hAnsi="Times New Roman"/>
          <w:vanish/>
          <w:sz w:val="24"/>
        </w:rPr>
        <w:t>s[2{</w:t>
      </w:r>
      <w:r>
        <w:rPr>
          <w:rFonts w:ascii="Times New Roman" w:hAnsi="Times New Roman"/>
          <w:sz w:val="24"/>
        </w:rPr>
        <w:t>kommunistische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Zeitung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1921 - 1922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Verbote und Beschlagnahmen kommunistischer Druckschriften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Zeitungsartikel, Gerichtsbeschlüsse, Polizeiberichte, Verbotslisten und Urteile gegen Redakteure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10/169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Presse, Literatur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v. a.: Werbeartikel für das antifaschistsische Presseaufgebot und zur </w:t>
      </w:r>
      <w:r>
        <w:rPr>
          <w:rFonts w:ascii="Times New Roman" w:hAnsi="Times New Roman"/>
          <w:vanish/>
          <w:sz w:val="24"/>
        </w:rPr>
        <w:t>s[</w:t>
      </w:r>
      <w:r>
        <w:rPr>
          <w:rFonts w:ascii="Times New Roman" w:hAnsi="Times New Roman"/>
          <w:sz w:val="24"/>
        </w:rPr>
        <w:t>Woche des proletarischen Buch</w:t>
      </w:r>
      <w:r>
        <w:rPr>
          <w:rFonts w:ascii="Times New Roman" w:hAnsi="Times New Roman"/>
          <w:sz w:val="24"/>
        </w:rPr>
        <w:t>es</w:t>
      </w:r>
      <w:r>
        <w:rPr>
          <w:rFonts w:ascii="Times New Roman" w:hAnsi="Times New Roman"/>
          <w:vanish/>
          <w:sz w:val="24"/>
        </w:rPr>
        <w:t>]s</w:t>
      </w:r>
      <w:r>
        <w:rPr>
          <w:rFonts w:ascii="Times New Roman" w:hAnsi="Times New Roman"/>
          <w:sz w:val="24"/>
        </w:rPr>
        <w:t>; div. Urteile gegen kommunistische Redakteure; "Anweisungen des ZK der KPD zu verschiedenen Fragen"; Kampagne des "Vorwärts", Zentralorgan der SPD, gegen die "</w:t>
      </w:r>
      <w:r>
        <w:rPr>
          <w:rFonts w:ascii="Times New Roman" w:hAnsi="Times New Roman"/>
          <w:vanish/>
          <w:sz w:val="24"/>
        </w:rPr>
        <w:t>t[</w:t>
      </w:r>
      <w:r>
        <w:rPr>
          <w:rFonts w:ascii="Times New Roman" w:hAnsi="Times New Roman"/>
          <w:sz w:val="24"/>
        </w:rPr>
        <w:t>Rote Fahne</w:t>
      </w:r>
      <w:r>
        <w:rPr>
          <w:rFonts w:ascii="Times New Roman" w:hAnsi="Times New Roman"/>
          <w:vanish/>
          <w:sz w:val="24"/>
        </w:rPr>
        <w:t>]t</w:t>
      </w:r>
      <w:r>
        <w:rPr>
          <w:rFonts w:ascii="Times New Roman" w:hAnsi="Times New Roman"/>
          <w:sz w:val="24"/>
        </w:rPr>
        <w:t>", Zentralorgan der KPD.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Presseüberwachung</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nur: Innerdienstliche Regelung finanzieller Fragen für die Beschaffung schwer zugänglicher Literatur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10/172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Literaturvertrieb</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v. a</w:t>
      </w:r>
      <w:r>
        <w:rPr>
          <w:rFonts w:ascii="Times New Roman" w:hAnsi="Times New Roman"/>
          <w:sz w:val="24"/>
        </w:rPr>
        <w:t xml:space="preserve">.: Zeitungsartikel über </w:t>
      </w:r>
      <w:r>
        <w:rPr>
          <w:rFonts w:ascii="Times New Roman" w:hAnsi="Times New Roman"/>
          <w:vanish/>
          <w:sz w:val="24"/>
        </w:rPr>
        <w:t>s[</w:t>
      </w:r>
      <w:r>
        <w:rPr>
          <w:rFonts w:ascii="Times New Roman" w:hAnsi="Times New Roman"/>
          <w:sz w:val="24"/>
        </w:rPr>
        <w:t>Presseverbot</w:t>
      </w:r>
      <w:r>
        <w:rPr>
          <w:rFonts w:ascii="Times New Roman" w:hAnsi="Times New Roman"/>
          <w:vanish/>
          <w:sz w:val="24"/>
        </w:rPr>
        <w:t>]s</w:t>
      </w:r>
      <w:r>
        <w:rPr>
          <w:rFonts w:ascii="Times New Roman" w:hAnsi="Times New Roman"/>
          <w:sz w:val="24"/>
        </w:rPr>
        <w:t xml:space="preserve">e und Prozesse gegen Redakteure (auch Urteile); Polizeiberichte über Verbreitung kommunistischer Schriften, v. a. der militärpolitischen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Oktober</w:t>
      </w:r>
      <w:r>
        <w:rPr>
          <w:rFonts w:ascii="Times New Roman" w:hAnsi="Times New Roman"/>
          <w:vanish/>
          <w:sz w:val="24"/>
        </w:rPr>
        <w:t>}]t</w:t>
      </w:r>
      <w:r>
        <w:rPr>
          <w:rFonts w:ascii="Times New Roman" w:hAnsi="Times New Roman"/>
          <w:sz w:val="24"/>
        </w:rPr>
        <w:t>", der Broschüre "</w:t>
      </w:r>
      <w:r>
        <w:rPr>
          <w:rFonts w:ascii="Times New Roman" w:hAnsi="Times New Roman"/>
          <w:vanish/>
          <w:sz w:val="24"/>
        </w:rPr>
        <w:t>t[</w:t>
      </w:r>
      <w:r>
        <w:rPr>
          <w:rFonts w:ascii="Times New Roman" w:hAnsi="Times New Roman"/>
          <w:sz w:val="24"/>
        </w:rPr>
        <w:t>Weg zum Sieg</w:t>
      </w:r>
      <w:r>
        <w:rPr>
          <w:rFonts w:ascii="Times New Roman" w:hAnsi="Times New Roman"/>
          <w:vanish/>
          <w:sz w:val="24"/>
        </w:rPr>
        <w:t>]t</w:t>
      </w:r>
      <w:r>
        <w:rPr>
          <w:rFonts w:ascii="Times New Roman" w:hAnsi="Times New Roman"/>
          <w:sz w:val="24"/>
        </w:rPr>
        <w:t xml:space="preserve">" und </w:t>
      </w:r>
      <w:r>
        <w:rPr>
          <w:rFonts w:ascii="Times New Roman" w:hAnsi="Times New Roman"/>
          <w:vanish/>
          <w:sz w:val="24"/>
        </w:rPr>
        <w:t>s[</w:t>
      </w:r>
      <w:r>
        <w:rPr>
          <w:rFonts w:ascii="Times New Roman" w:hAnsi="Times New Roman"/>
          <w:sz w:val="24"/>
        </w:rPr>
        <w:t>Betriebszeitung</w:t>
      </w:r>
      <w:r>
        <w:rPr>
          <w:rFonts w:ascii="Times New Roman" w:hAnsi="Times New Roman"/>
          <w:vanish/>
          <w:sz w:val="24"/>
        </w:rPr>
        <w:t>]s</w:t>
      </w:r>
      <w:r>
        <w:rPr>
          <w:rFonts w:ascii="Times New Roman" w:hAnsi="Times New Roman"/>
          <w:sz w:val="24"/>
        </w:rPr>
        <w:t xml:space="preserve">en; Anweisungen des ZK der KPD, der Bezirksleitungen, des ZK des KJVD, der RHD und der RGO v. a. zur Agitproparbeit; div. </w:t>
      </w:r>
      <w:r>
        <w:rPr>
          <w:rFonts w:ascii="Times New Roman" w:hAnsi="Times New Roman"/>
          <w:vanish/>
          <w:sz w:val="24"/>
        </w:rPr>
        <w:t>s[</w:t>
      </w:r>
      <w:r>
        <w:rPr>
          <w:rFonts w:ascii="Times New Roman" w:hAnsi="Times New Roman"/>
          <w:sz w:val="24"/>
        </w:rPr>
        <w:t>Betriebszellenzeitung</w:t>
      </w:r>
      <w:r>
        <w:rPr>
          <w:rFonts w:ascii="Times New Roman" w:hAnsi="Times New Roman"/>
          <w:vanish/>
          <w:sz w:val="24"/>
        </w:rPr>
        <w:t>]s</w:t>
      </w:r>
      <w:r>
        <w:rPr>
          <w:rFonts w:ascii="Times New Roman" w:hAnsi="Times New Roman"/>
          <w:sz w:val="24"/>
        </w:rPr>
        <w: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5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Beschlagnah</w:t>
      </w:r>
      <w:r>
        <w:rPr>
          <w:rFonts w:ascii="Times New Roman" w:hAnsi="Times New Roman"/>
          <w:sz w:val="24"/>
        </w:rPr>
        <w:t>me kommunistischer Druckschriften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nur: Anschreiben der Polizeidirektionen Stuttgart und München betreffend Übersendung von Beschlagnahmeverzeichnissen, die Anlagen fehlen.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107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 xml:space="preserve">Gerichtsbeschlüsse über </w:t>
      </w:r>
      <w:r>
        <w:rPr>
          <w:rFonts w:ascii="Times New Roman" w:hAnsi="Times New Roman"/>
          <w:vanish/>
          <w:sz w:val="24"/>
        </w:rPr>
        <w:t>s[</w:t>
      </w:r>
      <w:r>
        <w:rPr>
          <w:rFonts w:ascii="Times New Roman" w:hAnsi="Times New Roman"/>
          <w:sz w:val="24"/>
        </w:rPr>
        <w:t>Verbote von Organen der KPD</w:t>
      </w:r>
      <w:r>
        <w:rPr>
          <w:rFonts w:ascii="Times New Roman" w:hAnsi="Times New Roman"/>
          <w:vanish/>
          <w:sz w:val="24"/>
        </w:rPr>
        <w:t>]s</w:t>
      </w:r>
      <w:r>
        <w:rPr>
          <w:rFonts w:ascii="Times New Roman" w:hAnsi="Times New Roman"/>
          <w:sz w:val="24"/>
        </w:rPr>
        <w:t xml:space="preserve"> und Urteile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10/182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110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Strafverfahren wegen Verrat militärischer Geheimnisse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u. a.: Anklageschrift und Urteil gegen den Redakteur der "Niederrheinisch</w:t>
      </w:r>
      <w:r>
        <w:rPr>
          <w:rFonts w:ascii="Times New Roman" w:hAnsi="Times New Roman"/>
          <w:sz w:val="24"/>
        </w:rPr>
        <w:t>en Arbeiterzeitung" - Organ der KPD - Hermann Schröer, Essen; Anklageschrift gegen Herbert Duckstein, Berlin, Redakteur der "</w:t>
      </w:r>
      <w:r>
        <w:rPr>
          <w:rFonts w:ascii="Times New Roman" w:hAnsi="Times New Roman"/>
          <w:vanish/>
          <w:sz w:val="24"/>
        </w:rPr>
        <w:t>t[</w:t>
      </w:r>
      <w:r>
        <w:rPr>
          <w:rFonts w:ascii="Times New Roman" w:hAnsi="Times New Roman"/>
          <w:sz w:val="24"/>
        </w:rPr>
        <w:t>Sozialistischen Arbeiter-Zeitung</w:t>
      </w:r>
      <w:r>
        <w:rPr>
          <w:rFonts w:ascii="Times New Roman" w:hAnsi="Times New Roman"/>
          <w:vanish/>
          <w:sz w:val="24"/>
        </w:rPr>
        <w:t>]t</w:t>
      </w:r>
      <w:r>
        <w:rPr>
          <w:rFonts w:ascii="Times New Roman" w:hAnsi="Times New Roman"/>
          <w:sz w:val="24"/>
        </w:rPr>
        <w:t>", Organ der KPD.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199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10/199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118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w:t>
      </w:r>
      <w:r>
        <w:rPr>
          <w:rFonts w:ascii="Times New Roman" w:hAnsi="Times New Roman"/>
          <w:sz w:val="24"/>
        </w:rPr>
        <w:t>Kampfbund gegen den Faschismus</w:t>
      </w:r>
      <w:r>
        <w:rPr>
          <w:rFonts w:ascii="Times New Roman" w:hAnsi="Times New Roman"/>
          <w:vanish/>
          <w:sz w:val="24"/>
        </w:rPr>
        <w:t>]k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Bd. 6 - illegale </w:t>
      </w:r>
      <w:r>
        <w:rPr>
          <w:rFonts w:ascii="Times New Roman" w:hAnsi="Times New Roman"/>
          <w:vanish/>
          <w:sz w:val="24"/>
        </w:rPr>
        <w:t>s[</w:t>
      </w:r>
      <w:r>
        <w:rPr>
          <w:rFonts w:ascii="Times New Roman" w:hAnsi="Times New Roman"/>
          <w:sz w:val="24"/>
        </w:rPr>
        <w:t>Schriften des Kampfbundes gegen den Faschismis</w:t>
      </w:r>
      <w:r>
        <w:rPr>
          <w:rFonts w:ascii="Times New Roman" w:hAnsi="Times New Roman"/>
          <w:vanish/>
          <w:sz w:val="24"/>
        </w:rPr>
        <w:t>]s</w:t>
      </w:r>
      <w:r>
        <w:rPr>
          <w:rFonts w:ascii="Times New Roman" w:hAnsi="Times New Roman"/>
          <w:sz w:val="24"/>
        </w:rPr>
        <w:t xml:space="preserve"> Bremen und Nordbayern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6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10/203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120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KPD - Militärpolitische Auswertung großer revolutio</w:t>
      </w:r>
      <w:r>
        <w:rPr>
          <w:rFonts w:ascii="Times New Roman" w:hAnsi="Times New Roman"/>
          <w:sz w:val="24"/>
        </w:rPr>
        <w:t>närer Ereignisse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s[1{</w:t>
      </w:r>
      <w:r>
        <w:rPr>
          <w:rFonts w:ascii="Times New Roman" w:hAnsi="Times New Roman"/>
          <w:sz w:val="24"/>
        </w:rPr>
        <w:t>Beschlagnahme</w:t>
      </w:r>
      <w:r>
        <w:rPr>
          <w:rFonts w:ascii="Times New Roman" w:hAnsi="Times New Roman"/>
          <w:vanish/>
          <w:sz w:val="24"/>
        </w:rPr>
        <w:t>}</w:t>
      </w:r>
      <w:r>
        <w:rPr>
          <w:rFonts w:ascii="Times New Roman" w:hAnsi="Times New Roman"/>
          <w:sz w:val="24"/>
        </w:rPr>
        <w:t xml:space="preserve"> der </w:t>
      </w:r>
      <w:r>
        <w:rPr>
          <w:rFonts w:ascii="Times New Roman" w:hAnsi="Times New Roman"/>
          <w:vanish/>
          <w:sz w:val="24"/>
        </w:rPr>
        <w:t>2{</w:t>
      </w:r>
      <w:r>
        <w:rPr>
          <w:rFonts w:ascii="Times New Roman" w:hAnsi="Times New Roman"/>
          <w:sz w:val="24"/>
        </w:rPr>
        <w:t>Druckschrift</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t[</w:t>
      </w:r>
      <w:r>
        <w:rPr>
          <w:rFonts w:ascii="Times New Roman" w:hAnsi="Times New Roman"/>
          <w:sz w:val="24"/>
        </w:rPr>
        <w:t>Oktober</w:t>
      </w:r>
      <w:r>
        <w:rPr>
          <w:rFonts w:ascii="Times New Roman" w:hAnsi="Times New Roman"/>
          <w:vanish/>
          <w:sz w:val="24"/>
        </w:rPr>
        <w:t>]t</w:t>
      </w:r>
      <w:r>
        <w:rPr>
          <w:rFonts w:ascii="Times New Roman" w:hAnsi="Times New Roman"/>
          <w:sz w:val="24"/>
        </w:rPr>
        <w:t>". Urteile gegen kommunistische Redakteure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1929 - 1933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10/209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123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Wehrpolitische Schriftenreihe des illegalen RFB</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Ermittlungen über Inhalt und Verbreitung; Ausführungsbestimmungen und Erläuterungen zu den Organisations-Richtlinien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10/221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Rechte Opposition der KPD (Versöhnler, Brandler / Thalheimer)</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u. a.: einen vo</w:t>
      </w:r>
      <w:r>
        <w:rPr>
          <w:rFonts w:ascii="Times New Roman" w:hAnsi="Times New Roman"/>
          <w:sz w:val="24"/>
        </w:rPr>
        <w:t xml:space="preserve">llständigen Jahrgang der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Der Junge Kämpfer", Organ des KJVD</w:t>
      </w:r>
      <w:r>
        <w:rPr>
          <w:rFonts w:ascii="Times New Roman" w:hAnsi="Times New Roman"/>
          <w:vanish/>
          <w:sz w:val="24"/>
        </w:rPr>
        <w:t>}]t</w:t>
      </w:r>
      <w:r>
        <w:rPr>
          <w:rFonts w:ascii="Times New Roman" w:hAnsi="Times New Roman"/>
          <w:sz w:val="24"/>
        </w:rPr>
        <w:t xml:space="preserve"> (Opposition)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10/228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Bekämpfung der SPD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v. a.: Strafsache (mit Urteil) gegen Peter Winnen, wegen Veröffentlichung der Schrift "</w:t>
      </w:r>
      <w:r>
        <w:rPr>
          <w:rFonts w:ascii="Times New Roman" w:hAnsi="Times New Roman"/>
          <w:vanish/>
          <w:sz w:val="24"/>
        </w:rPr>
        <w:t>t[</w:t>
      </w:r>
      <w:r>
        <w:rPr>
          <w:rFonts w:ascii="Times New Roman" w:hAnsi="Times New Roman"/>
          <w:sz w:val="24"/>
        </w:rPr>
        <w:t>Wer will unter die Soldaten?</w:t>
      </w:r>
      <w:r>
        <w:rPr>
          <w:rFonts w:ascii="Times New Roman" w:hAnsi="Times New Roman"/>
          <w:vanish/>
          <w:sz w:val="24"/>
        </w:rPr>
        <w:t>]t</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1914 - 1919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10/230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131</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SPD und USPD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Ermittlungen über die Haltung der "</w:t>
      </w:r>
      <w:r>
        <w:rPr>
          <w:rFonts w:ascii="Times New Roman" w:hAnsi="Times New Roman"/>
          <w:vanish/>
          <w:sz w:val="24"/>
        </w:rPr>
        <w:t>t[</w:t>
      </w:r>
      <w:r>
        <w:rPr>
          <w:rFonts w:ascii="Times New Roman" w:hAnsi="Times New Roman"/>
          <w:sz w:val="24"/>
        </w:rPr>
        <w:t>Sächsischen Volkszeitung</w:t>
      </w:r>
      <w:r>
        <w:rPr>
          <w:rFonts w:ascii="Times New Roman" w:hAnsi="Times New Roman"/>
          <w:vanish/>
          <w:sz w:val="24"/>
        </w:rPr>
        <w:t>]t</w:t>
      </w:r>
      <w:r>
        <w:rPr>
          <w:rFonts w:ascii="Times New Roman" w:hAnsi="Times New Roman"/>
          <w:sz w:val="24"/>
        </w:rPr>
        <w:t>", Organ der SPD, während des Krieges und Anklages</w:t>
      </w:r>
      <w:r>
        <w:rPr>
          <w:rFonts w:ascii="Times New Roman" w:hAnsi="Times New Roman"/>
          <w:sz w:val="24"/>
        </w:rPr>
        <w:t>chrift gegen den Redakteur Reuch</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1918 - 1919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10/238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1. Internationaler Sozialistischer Orden (Iso), 2. Deutsche Sozialistische Kampfbewegung, 3. Sozialistischer Jugendverband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zu 3.: Verfahren gegen Erwin Schneider wegen Flugblattherstellung und Verbreitung von </w:t>
      </w:r>
      <w:r>
        <w:rPr>
          <w:rFonts w:ascii="Times New Roman" w:hAnsi="Times New Roman"/>
          <w:vanish/>
          <w:sz w:val="24"/>
        </w:rPr>
        <w:t>s[</w:t>
      </w:r>
      <w:r>
        <w:rPr>
          <w:rFonts w:ascii="Times New Roman" w:hAnsi="Times New Roman"/>
          <w:sz w:val="24"/>
        </w:rPr>
        <w:t>Schriften der SAP</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1932 - 1934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10/240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136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Sozialistische Arbeiterpartei</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v. a.: </w:t>
      </w:r>
      <w:r>
        <w:rPr>
          <w:rFonts w:ascii="Times New Roman" w:hAnsi="Times New Roman"/>
          <w:vanish/>
          <w:sz w:val="24"/>
        </w:rPr>
        <w:t>s[</w:t>
      </w:r>
      <w:r>
        <w:rPr>
          <w:rFonts w:ascii="Times New Roman" w:hAnsi="Times New Roman"/>
          <w:sz w:val="24"/>
        </w:rPr>
        <w:t>Zeitungsverbot</w:t>
      </w:r>
      <w:r>
        <w:rPr>
          <w:rFonts w:ascii="Times New Roman" w:hAnsi="Times New Roman"/>
          <w:vanish/>
          <w:sz w:val="24"/>
        </w:rPr>
        <w:t>]s</w:t>
      </w:r>
      <w:r>
        <w:rPr>
          <w:rFonts w:ascii="Times New Roman" w:hAnsi="Times New Roman"/>
          <w:sz w:val="24"/>
        </w:rPr>
        <w: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1931 - 1934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50</w:t>
      </w:r>
      <w:r>
        <w:rPr>
          <w:rFonts w:ascii="Times New Roman" w:hAnsi="Times New Roman"/>
          <w:sz w:val="24"/>
        </w:rPr>
        <w:tab/>
        <w:t>2 Bde.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w:t>
      </w:r>
      <w:r>
        <w:rPr>
          <w:rFonts w:ascii="Times New Roman" w:hAnsi="Times New Roman"/>
          <w:sz w:val="24"/>
        </w:rPr>
        <w:t>501/alt St 10/249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k[1{</w:t>
      </w:r>
      <w:r>
        <w:rPr>
          <w:rFonts w:ascii="Times New Roman" w:hAnsi="Times New Roman"/>
          <w:sz w:val="24"/>
        </w:rPr>
        <w:t>Internationale Bruderschaft der Vagabunden</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2{o[</w:t>
      </w:r>
      <w:r>
        <w:rPr>
          <w:rFonts w:ascii="Times New Roman" w:hAnsi="Times New Roman"/>
          <w:sz w:val="24"/>
        </w:rPr>
        <w:t>Stuttgart</w:t>
      </w:r>
      <w:r>
        <w:rPr>
          <w:rFonts w:ascii="Times New Roman" w:hAnsi="Times New Roman"/>
          <w:vanish/>
          <w:sz w:val="24"/>
        </w:rPr>
        <w:t>]o}]k</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Verhaftung von </w:t>
      </w:r>
      <w:r>
        <w:rPr>
          <w:rFonts w:ascii="Times New Roman" w:hAnsi="Times New Roman"/>
          <w:vanish/>
          <w:sz w:val="24"/>
        </w:rPr>
        <w:t>p[2{</w:t>
      </w:r>
      <w:r>
        <w:rPr>
          <w:rFonts w:ascii="Times New Roman" w:hAnsi="Times New Roman"/>
          <w:sz w:val="24"/>
        </w:rPr>
        <w:t>Gregor</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Gog</w:t>
      </w:r>
      <w:r>
        <w:rPr>
          <w:rFonts w:ascii="Times New Roman" w:hAnsi="Times New Roman"/>
          <w:vanish/>
          <w:sz w:val="24"/>
        </w:rPr>
        <w:t>}]p</w:t>
      </w:r>
      <w:r>
        <w:rPr>
          <w:rFonts w:ascii="Times New Roman" w:hAnsi="Times New Roman"/>
          <w:sz w:val="24"/>
        </w:rPr>
        <w:t xml:space="preserve"> wegen </w:t>
      </w:r>
      <w:r>
        <w:rPr>
          <w:rFonts w:ascii="Times New Roman" w:hAnsi="Times New Roman"/>
          <w:vanish/>
          <w:sz w:val="24"/>
        </w:rPr>
        <w:t>s[2{</w:t>
      </w:r>
      <w:r>
        <w:rPr>
          <w:rFonts w:ascii="Times New Roman" w:hAnsi="Times New Roman"/>
          <w:sz w:val="24"/>
        </w:rPr>
        <w:t>literarische</w:t>
      </w:r>
      <w:r>
        <w:rPr>
          <w:rFonts w:ascii="Times New Roman" w:hAnsi="Times New Roman"/>
          <w:vanish/>
          <w:sz w:val="24"/>
        </w:rPr>
        <w:t>}</w:t>
      </w:r>
      <w:r>
        <w:rPr>
          <w:rFonts w:ascii="Times New Roman" w:hAnsi="Times New Roman"/>
          <w:sz w:val="24"/>
        </w:rPr>
        <w:t xml:space="preserve">r </w:t>
      </w:r>
      <w:r>
        <w:rPr>
          <w:rFonts w:ascii="Times New Roman" w:hAnsi="Times New Roman"/>
          <w:vanish/>
          <w:sz w:val="24"/>
        </w:rPr>
        <w:t>1{</w:t>
      </w:r>
      <w:r>
        <w:rPr>
          <w:rFonts w:ascii="Times New Roman" w:hAnsi="Times New Roman"/>
          <w:sz w:val="24"/>
        </w:rPr>
        <w:t>Propaganda für die SU</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10/252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Pazifistische Bewegung</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Beschuldigung gegen </w:t>
      </w:r>
      <w:r>
        <w:rPr>
          <w:rFonts w:ascii="Times New Roman" w:hAnsi="Times New Roman"/>
          <w:vanish/>
          <w:sz w:val="24"/>
        </w:rPr>
        <w:t>p[2{&lt;Alfred &gt;}1{</w:t>
      </w:r>
      <w:r>
        <w:rPr>
          <w:rFonts w:ascii="Times New Roman" w:hAnsi="Times New Roman"/>
          <w:sz w:val="24"/>
        </w:rPr>
        <w:t>Hugenberg</w:t>
      </w:r>
      <w:r>
        <w:rPr>
          <w:rFonts w:ascii="Times New Roman" w:hAnsi="Times New Roman"/>
          <w:vanish/>
          <w:sz w:val="24"/>
        </w:rPr>
        <w:t>}]p</w:t>
      </w:r>
      <w:r>
        <w:rPr>
          <w:rFonts w:ascii="Times New Roman" w:hAnsi="Times New Roman"/>
          <w:sz w:val="24"/>
        </w:rPr>
        <w:t xml:space="preserve"> wegen Verbindungen zu Krupp.</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1930 - 1934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10/265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a</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Verfahren gegen Antifaschisten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Anklageschriften, Urteile </w:t>
      </w:r>
      <w:r>
        <w:rPr>
          <w:rFonts w:ascii="Times New Roman" w:hAnsi="Times New Roman"/>
          <w:sz w:val="24"/>
        </w:rPr>
        <w:t xml:space="preserve">und Beschlüsse des Kammergerichts Berlin, v. a. wegen Verbreitung illegaler </w:t>
      </w:r>
      <w:r>
        <w:rPr>
          <w:rFonts w:ascii="Times New Roman" w:hAnsi="Times New Roman"/>
          <w:vanish/>
          <w:sz w:val="24"/>
        </w:rPr>
        <w:t>s[</w:t>
      </w:r>
      <w:r>
        <w:rPr>
          <w:rFonts w:ascii="Times New Roman" w:hAnsi="Times New Roman"/>
          <w:sz w:val="24"/>
        </w:rPr>
        <w:t>Flugschrift</w:t>
      </w:r>
      <w:r>
        <w:rPr>
          <w:rFonts w:ascii="Times New Roman" w:hAnsi="Times New Roman"/>
          <w:vanish/>
          <w:sz w:val="24"/>
        </w:rPr>
        <w:t>]s</w:t>
      </w:r>
      <w:r>
        <w:rPr>
          <w:rFonts w:ascii="Times New Roman" w:hAnsi="Times New Roman"/>
          <w:sz w:val="24"/>
        </w:rPr>
        <w:t>en und Waffenangelegenheiten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1934 - 1935 ; 1937</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10/268</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Lageberichte des Thüringischen Ministeriums für Inneres und Wirtschaft für die Monate Sept. 1934 bis Juni 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Verbreitung illegaler </w:t>
      </w:r>
      <w:r>
        <w:rPr>
          <w:rFonts w:ascii="Times New Roman" w:hAnsi="Times New Roman"/>
          <w:vanish/>
          <w:sz w:val="24"/>
        </w:rPr>
        <w:t>s[</w:t>
      </w:r>
      <w:r>
        <w:rPr>
          <w:rFonts w:ascii="Times New Roman" w:hAnsi="Times New Roman"/>
          <w:sz w:val="24"/>
        </w:rPr>
        <w:t>Schriften der KPD, KPD (O), SPD und SAP</w:t>
      </w:r>
      <w:r>
        <w:rPr>
          <w:rFonts w:ascii="Times New Roman" w:hAnsi="Times New Roman"/>
          <w:vanish/>
          <w:sz w:val="24"/>
        </w:rPr>
        <w:t>]s</w:t>
      </w:r>
      <w:r>
        <w:rPr>
          <w:rFonts w:ascii="Times New Roman" w:hAnsi="Times New Roman"/>
          <w:sz w:val="24"/>
        </w:rPr>
        <w: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1934 - 1935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10/270</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b</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Zeitungsverbote</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Schriftwechsel über die vom RM</w:t>
      </w:r>
      <w:r>
        <w:rPr>
          <w:rFonts w:ascii="Times New Roman" w:hAnsi="Times New Roman"/>
          <w:sz w:val="24"/>
        </w:rPr>
        <w:t xml:space="preserve">dI erlassenen </w:t>
      </w:r>
      <w:r>
        <w:rPr>
          <w:rFonts w:ascii="Times New Roman" w:hAnsi="Times New Roman"/>
          <w:vanish/>
          <w:sz w:val="24"/>
        </w:rPr>
        <w:t>s[</w:t>
      </w:r>
      <w:r>
        <w:rPr>
          <w:rFonts w:ascii="Times New Roman" w:hAnsi="Times New Roman"/>
          <w:sz w:val="24"/>
        </w:rPr>
        <w:t xml:space="preserve">Verbote gegen </w:t>
      </w:r>
      <w:r>
        <w:rPr>
          <w:rFonts w:ascii="Times New Roman" w:hAnsi="Times New Roman"/>
          <w:vanish/>
          <w:sz w:val="24"/>
        </w:rPr>
        <w:t>&lt;Zeitungen&gt;]s</w:t>
      </w:r>
      <w:r>
        <w:rPr>
          <w:rFonts w:ascii="Times New Roman" w:hAnsi="Times New Roman"/>
          <w:sz w:val="24"/>
        </w:rPr>
        <w:t>die "</w:t>
      </w:r>
      <w:r>
        <w:rPr>
          <w:rFonts w:ascii="Times New Roman" w:hAnsi="Times New Roman"/>
          <w:vanish/>
          <w:sz w:val="24"/>
        </w:rPr>
        <w:t>t[</w:t>
      </w:r>
      <w:r>
        <w:rPr>
          <w:rFonts w:ascii="Times New Roman" w:hAnsi="Times New Roman"/>
          <w:sz w:val="24"/>
        </w:rPr>
        <w:t>Westdeutsche Arbeiterzeitung</w:t>
      </w:r>
      <w:r>
        <w:rPr>
          <w:rFonts w:ascii="Times New Roman" w:hAnsi="Times New Roman"/>
          <w:vanish/>
          <w:sz w:val="24"/>
        </w:rPr>
        <w:t>]t</w:t>
      </w:r>
      <w:r>
        <w:rPr>
          <w:rFonts w:ascii="Times New Roman" w:hAnsi="Times New Roman"/>
          <w:sz w:val="24"/>
        </w:rPr>
        <w:t>"; "</w:t>
      </w:r>
      <w:r>
        <w:rPr>
          <w:rFonts w:ascii="Times New Roman" w:hAnsi="Times New Roman"/>
          <w:vanish/>
          <w:sz w:val="24"/>
        </w:rPr>
        <w:t>t[</w:t>
      </w:r>
      <w:r>
        <w:rPr>
          <w:rFonts w:ascii="Times New Roman" w:hAnsi="Times New Roman"/>
          <w:sz w:val="24"/>
        </w:rPr>
        <w:t>Einigkeit</w:t>
      </w:r>
      <w:r>
        <w:rPr>
          <w:rFonts w:ascii="Times New Roman" w:hAnsi="Times New Roman"/>
          <w:vanish/>
          <w:sz w:val="24"/>
        </w:rPr>
        <w:t>]t</w:t>
      </w:r>
      <w:r>
        <w:rPr>
          <w:rFonts w:ascii="Times New Roman" w:hAnsi="Times New Roman"/>
          <w:sz w:val="24"/>
        </w:rPr>
        <w:t>", Organ des Verbandes der Nahrungsmittel- und Getränkearbeiter; "</w:t>
      </w:r>
      <w:r>
        <w:rPr>
          <w:rFonts w:ascii="Times New Roman" w:hAnsi="Times New Roman"/>
          <w:vanish/>
          <w:sz w:val="24"/>
        </w:rPr>
        <w:t>t[</w:t>
      </w:r>
      <w:r>
        <w:rPr>
          <w:rFonts w:ascii="Times New Roman" w:hAnsi="Times New Roman"/>
          <w:sz w:val="24"/>
        </w:rPr>
        <w:t>Nassauer Bote</w:t>
      </w:r>
      <w:r>
        <w:rPr>
          <w:rFonts w:ascii="Times New Roman" w:hAnsi="Times New Roman"/>
          <w:vanish/>
          <w:sz w:val="24"/>
        </w:rPr>
        <w:t>]t</w:t>
      </w:r>
      <w:r>
        <w:rPr>
          <w:rFonts w:ascii="Times New Roman" w:hAnsi="Times New Roman"/>
          <w:sz w:val="24"/>
        </w:rPr>
        <w:t>"; "</w:t>
      </w:r>
      <w:r>
        <w:rPr>
          <w:rFonts w:ascii="Times New Roman" w:hAnsi="Times New Roman"/>
          <w:vanish/>
          <w:sz w:val="24"/>
        </w:rPr>
        <w:t>t[</w:t>
      </w:r>
      <w:r>
        <w:rPr>
          <w:rFonts w:ascii="Times New Roman" w:hAnsi="Times New Roman"/>
          <w:sz w:val="24"/>
        </w:rPr>
        <w:t>Bekleidungsarbeiter", Wochenblatt des deutschen Bekleidungs-Arbeiter-Verbandes</w:t>
      </w:r>
      <w:r>
        <w:rPr>
          <w:rFonts w:ascii="Times New Roman" w:hAnsi="Times New Roman"/>
          <w:vanish/>
          <w:sz w:val="24"/>
        </w:rPr>
        <w:t>]t</w:t>
      </w:r>
      <w:r>
        <w:rPr>
          <w:rFonts w:ascii="Times New Roman" w:hAnsi="Times New Roman"/>
          <w:sz w:val="24"/>
        </w:rPr>
        <w:t xml:space="preserve"> u. a. - 6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 von Druckschriften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Verbot des Zentralorgans der KPD "</w:t>
      </w:r>
      <w:r>
        <w:rPr>
          <w:rFonts w:ascii="Times New Roman" w:hAnsi="Times New Roman"/>
          <w:vanish/>
          <w:sz w:val="24"/>
        </w:rPr>
        <w:t>t[</w:t>
      </w:r>
      <w:r>
        <w:rPr>
          <w:rFonts w:ascii="Times New Roman" w:hAnsi="Times New Roman"/>
          <w:sz w:val="24"/>
        </w:rPr>
        <w:t>Die Rote Fahne</w:t>
      </w:r>
      <w:r>
        <w:rPr>
          <w:rFonts w:ascii="Times New Roman" w:hAnsi="Times New Roman"/>
          <w:vanish/>
          <w:sz w:val="24"/>
        </w:rPr>
        <w:t>]t</w:t>
      </w:r>
      <w:r>
        <w:rPr>
          <w:rFonts w:ascii="Times New Roman" w:hAnsi="Times New Roman"/>
          <w:sz w:val="24"/>
        </w:rPr>
        <w:t xml:space="preserve">", der </w:t>
      </w:r>
      <w:r>
        <w:rPr>
          <w:rFonts w:ascii="Times New Roman" w:hAnsi="Times New Roman"/>
          <w:vanish/>
          <w:sz w:val="24"/>
        </w:rPr>
        <w:t>t[2{</w:t>
      </w:r>
      <w:r>
        <w:rPr>
          <w:rFonts w:ascii="Times New Roman" w:hAnsi="Times New Roman"/>
          <w:sz w:val="24"/>
        </w:rPr>
        <w:t>Zeitschrift</w:t>
      </w:r>
      <w:r>
        <w:rPr>
          <w:rFonts w:ascii="Times New Roman" w:hAnsi="Times New Roman"/>
          <w:vanish/>
          <w:sz w:val="24"/>
        </w:rPr>
        <w:t>}</w:t>
      </w:r>
      <w:r>
        <w:rPr>
          <w:rFonts w:ascii="Times New Roman" w:hAnsi="Times New Roman"/>
          <w:sz w:val="24"/>
        </w:rPr>
        <w:t>en "</w:t>
      </w:r>
      <w:r>
        <w:rPr>
          <w:rFonts w:ascii="Times New Roman" w:hAnsi="Times New Roman"/>
          <w:vanish/>
          <w:sz w:val="24"/>
        </w:rPr>
        <w:t>1{</w:t>
      </w:r>
      <w:r>
        <w:rPr>
          <w:rFonts w:ascii="Times New Roman" w:hAnsi="Times New Roman"/>
          <w:sz w:val="24"/>
        </w:rPr>
        <w:t>Der Kommunist</w:t>
      </w:r>
      <w:r>
        <w:rPr>
          <w:rFonts w:ascii="Times New Roman" w:hAnsi="Times New Roman"/>
          <w:vanish/>
          <w:sz w:val="24"/>
        </w:rPr>
        <w:t>}]t</w:t>
      </w:r>
      <w:r>
        <w:rPr>
          <w:rFonts w:ascii="Times New Roman" w:hAnsi="Times New Roman"/>
          <w:sz w:val="24"/>
        </w:rPr>
        <w:t>" und "</w:t>
      </w:r>
      <w:r>
        <w:rPr>
          <w:rFonts w:ascii="Times New Roman" w:hAnsi="Times New Roman"/>
          <w:vanish/>
          <w:sz w:val="24"/>
        </w:rPr>
        <w:t>t[</w:t>
      </w:r>
      <w:r>
        <w:rPr>
          <w:rFonts w:ascii="Times New Roman" w:hAnsi="Times New Roman"/>
          <w:sz w:val="24"/>
        </w:rPr>
        <w:t>Der Rote Stern</w:t>
      </w:r>
      <w:r>
        <w:rPr>
          <w:rFonts w:ascii="Times New Roman" w:hAnsi="Times New Roman"/>
          <w:vanish/>
          <w:sz w:val="24"/>
        </w:rPr>
        <w:t>]t</w:t>
      </w:r>
      <w:r>
        <w:rPr>
          <w:rFonts w:ascii="Times New Roman" w:hAnsi="Times New Roman"/>
          <w:sz w:val="24"/>
        </w:rPr>
        <w:t>",</w:t>
      </w:r>
      <w:r>
        <w:rPr>
          <w:rFonts w:ascii="Times New Roman" w:hAnsi="Times New Roman"/>
          <w:sz w:val="24"/>
        </w:rPr>
        <w:t xml:space="preserve"> der </w:t>
      </w:r>
      <w:r>
        <w:rPr>
          <w:rFonts w:ascii="Times New Roman" w:hAnsi="Times New Roman"/>
          <w:vanish/>
          <w:sz w:val="24"/>
        </w:rPr>
        <w:t>s[2{</w:t>
      </w:r>
      <w:r>
        <w:rPr>
          <w:rFonts w:ascii="Times New Roman" w:hAnsi="Times New Roman"/>
          <w:sz w:val="24"/>
        </w:rPr>
        <w:t>sozialdemokratische</w:t>
      </w:r>
      <w:r>
        <w:rPr>
          <w:rFonts w:ascii="Times New Roman" w:hAnsi="Times New Roman"/>
          <w:vanish/>
          <w:sz w:val="24"/>
        </w:rPr>
        <w:t>}</w:t>
      </w:r>
      <w:r>
        <w:rPr>
          <w:rFonts w:ascii="Times New Roman" w:hAnsi="Times New Roman"/>
          <w:sz w:val="24"/>
        </w:rPr>
        <w:t xml:space="preserve">n </w:t>
      </w:r>
      <w:r>
        <w:rPr>
          <w:rFonts w:ascii="Times New Roman" w:hAnsi="Times New Roman"/>
          <w:vanish/>
          <w:sz w:val="24"/>
        </w:rPr>
        <w:t>1{</w:t>
      </w:r>
      <w:r>
        <w:rPr>
          <w:rFonts w:ascii="Times New Roman" w:hAnsi="Times New Roman"/>
          <w:sz w:val="24"/>
        </w:rPr>
        <w:t>Zeitung</w:t>
      </w:r>
      <w:r>
        <w:rPr>
          <w:rFonts w:ascii="Times New Roman" w:hAnsi="Times New Roman"/>
          <w:vanish/>
          <w:sz w:val="24"/>
        </w:rPr>
        <w:t>}]s</w:t>
      </w:r>
      <w:r>
        <w:rPr>
          <w:rFonts w:ascii="Times New Roman" w:hAnsi="Times New Roman"/>
          <w:sz w:val="24"/>
        </w:rPr>
        <w:t>en "</w:t>
      </w:r>
      <w:r>
        <w:rPr>
          <w:rFonts w:ascii="Times New Roman" w:hAnsi="Times New Roman"/>
          <w:vanish/>
          <w:sz w:val="24"/>
        </w:rPr>
        <w:t>t[</w:t>
      </w:r>
      <w:r>
        <w:rPr>
          <w:rFonts w:ascii="Times New Roman" w:hAnsi="Times New Roman"/>
          <w:sz w:val="24"/>
        </w:rPr>
        <w:t>Ostthüringer Tribüne</w:t>
      </w:r>
      <w:r>
        <w:rPr>
          <w:rFonts w:ascii="Times New Roman" w:hAnsi="Times New Roman"/>
          <w:vanish/>
          <w:sz w:val="24"/>
        </w:rPr>
        <w:t>]t</w:t>
      </w:r>
      <w:r>
        <w:rPr>
          <w:rFonts w:ascii="Times New Roman" w:hAnsi="Times New Roman"/>
          <w:sz w:val="24"/>
        </w:rPr>
        <w:t>", "</w:t>
      </w:r>
      <w:r>
        <w:rPr>
          <w:rFonts w:ascii="Times New Roman" w:hAnsi="Times New Roman"/>
          <w:vanish/>
          <w:sz w:val="24"/>
        </w:rPr>
        <w:t>t[</w:t>
      </w:r>
      <w:r>
        <w:rPr>
          <w:rFonts w:ascii="Times New Roman" w:hAnsi="Times New Roman"/>
          <w:sz w:val="24"/>
        </w:rPr>
        <w:t>Volksbote</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Zeitz</w:t>
      </w:r>
      <w:r>
        <w:rPr>
          <w:rFonts w:ascii="Times New Roman" w:hAnsi="Times New Roman"/>
          <w:vanish/>
          <w:sz w:val="24"/>
        </w:rPr>
        <w:t>]o</w:t>
      </w:r>
      <w:r>
        <w:rPr>
          <w:rFonts w:ascii="Times New Roman" w:hAnsi="Times New Roman"/>
          <w:sz w:val="24"/>
        </w:rPr>
        <w:t>, "</w:t>
      </w:r>
      <w:r>
        <w:rPr>
          <w:rFonts w:ascii="Times New Roman" w:hAnsi="Times New Roman"/>
          <w:vanish/>
          <w:sz w:val="24"/>
        </w:rPr>
        <w:t>t[</w:t>
      </w:r>
      <w:r>
        <w:rPr>
          <w:rFonts w:ascii="Times New Roman" w:hAnsi="Times New Roman"/>
          <w:sz w:val="24"/>
        </w:rPr>
        <w:t>Volkswacht</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Essen</w:t>
      </w:r>
      <w:r>
        <w:rPr>
          <w:rFonts w:ascii="Times New Roman" w:hAnsi="Times New Roman"/>
          <w:vanish/>
          <w:sz w:val="24"/>
        </w:rPr>
        <w:t>]o</w:t>
      </w:r>
      <w:r>
        <w:rPr>
          <w:rFonts w:ascii="Times New Roman" w:hAnsi="Times New Roman"/>
          <w:sz w:val="24"/>
        </w:rPr>
        <w:t>, der "</w:t>
      </w:r>
      <w:r>
        <w:rPr>
          <w:rFonts w:ascii="Times New Roman" w:hAnsi="Times New Roman"/>
          <w:vanish/>
          <w:sz w:val="24"/>
        </w:rPr>
        <w:t>t[</w:t>
      </w:r>
      <w:r>
        <w:rPr>
          <w:rFonts w:ascii="Times New Roman" w:hAnsi="Times New Roman"/>
          <w:sz w:val="24"/>
        </w:rPr>
        <w:t>Süddeutschen Arbeiterzeitung</w:t>
      </w:r>
      <w:r>
        <w:rPr>
          <w:rFonts w:ascii="Times New Roman" w:hAnsi="Times New Roman"/>
          <w:vanish/>
          <w:sz w:val="24"/>
        </w:rPr>
        <w:t>]t</w:t>
      </w:r>
      <w:r>
        <w:rPr>
          <w:rFonts w:ascii="Times New Roman" w:hAnsi="Times New Roman"/>
          <w:sz w:val="24"/>
        </w:rPr>
        <w:t>", der "</w:t>
      </w:r>
      <w:r>
        <w:rPr>
          <w:rFonts w:ascii="Times New Roman" w:hAnsi="Times New Roman"/>
          <w:vanish/>
          <w:sz w:val="24"/>
        </w:rPr>
        <w:t>t[</w:t>
      </w:r>
      <w:r>
        <w:rPr>
          <w:rFonts w:ascii="Times New Roman" w:hAnsi="Times New Roman"/>
          <w:sz w:val="24"/>
        </w:rPr>
        <w:t>Volkswacht</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Berlin</w:t>
      </w:r>
      <w:r>
        <w:rPr>
          <w:rFonts w:ascii="Times New Roman" w:hAnsi="Times New Roman"/>
          <w:vanish/>
          <w:sz w:val="24"/>
        </w:rPr>
        <w:t>]o</w:t>
      </w:r>
      <w:r>
        <w:rPr>
          <w:rFonts w:ascii="Times New Roman" w:hAnsi="Times New Roman"/>
          <w:sz w:val="24"/>
        </w:rPr>
        <w:t xml:space="preserve"> und </w:t>
      </w:r>
      <w:r>
        <w:rPr>
          <w:rFonts w:ascii="Times New Roman" w:hAnsi="Times New Roman"/>
          <w:vanish/>
          <w:sz w:val="24"/>
        </w:rPr>
        <w:t>o[</w:t>
      </w:r>
      <w:r>
        <w:rPr>
          <w:rFonts w:ascii="Times New Roman" w:hAnsi="Times New Roman"/>
          <w:sz w:val="24"/>
        </w:rPr>
        <w:t>Stettin</w:t>
      </w:r>
      <w:r>
        <w:rPr>
          <w:rFonts w:ascii="Times New Roman" w:hAnsi="Times New Roman"/>
          <w:vanish/>
          <w:sz w:val="24"/>
        </w:rPr>
        <w:t>]o</w:t>
      </w:r>
      <w:r>
        <w:rPr>
          <w:rFonts w:ascii="Times New Roman" w:hAnsi="Times New Roman"/>
          <w:sz w:val="24"/>
        </w:rPr>
        <w:t>; "</w:t>
      </w:r>
      <w:r>
        <w:rPr>
          <w:rFonts w:ascii="Times New Roman" w:hAnsi="Times New Roman"/>
          <w:vanish/>
          <w:sz w:val="24"/>
        </w:rPr>
        <w:t>t[</w:t>
      </w:r>
      <w:r>
        <w:rPr>
          <w:rFonts w:ascii="Times New Roman" w:hAnsi="Times New Roman"/>
          <w:sz w:val="24"/>
        </w:rPr>
        <w:t>Volks-Echo</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o[2{</w:t>
      </w:r>
      <w:r>
        <w:rPr>
          <w:rFonts w:ascii="Times New Roman" w:hAnsi="Times New Roman"/>
          <w:sz w:val="24"/>
        </w:rPr>
        <w:t>Provinz</w:t>
      </w:r>
      <w:r>
        <w:rPr>
          <w:rFonts w:ascii="Times New Roman" w:hAnsi="Times New Roman"/>
          <w:vanish/>
          <w:sz w:val="24"/>
        </w:rPr>
        <w:t>}</w:t>
      </w:r>
      <w:r>
        <w:rPr>
          <w:rFonts w:ascii="Times New Roman" w:hAnsi="Times New Roman"/>
          <w:sz w:val="24"/>
        </w:rPr>
        <w:t xml:space="preserve"> </w:t>
      </w:r>
      <w:r>
        <w:rPr>
          <w:rFonts w:ascii="Times New Roman" w:hAnsi="Times New Roman"/>
          <w:vanish/>
          <w:sz w:val="24"/>
        </w:rPr>
        <w:t>1{</w:t>
      </w:r>
      <w:r>
        <w:rPr>
          <w:rFonts w:ascii="Times New Roman" w:hAnsi="Times New Roman"/>
          <w:sz w:val="24"/>
        </w:rPr>
        <w:t>Brandenburg</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o[</w:t>
      </w:r>
      <w:r>
        <w:rPr>
          <w:rFonts w:ascii="Times New Roman" w:hAnsi="Times New Roman"/>
          <w:sz w:val="24"/>
        </w:rPr>
        <w:t>Grenzmark-Lausitz</w:t>
      </w:r>
      <w:r>
        <w:rPr>
          <w:rFonts w:ascii="Times New Roman" w:hAnsi="Times New Roman"/>
          <w:vanish/>
          <w:sz w:val="24"/>
        </w:rPr>
        <w:t>]o</w:t>
      </w:r>
      <w:r>
        <w:rPr>
          <w:rFonts w:ascii="Times New Roman" w:hAnsi="Times New Roman"/>
          <w:sz w:val="24"/>
        </w:rPr>
        <w:t>; "</w:t>
      </w:r>
      <w:r>
        <w:rPr>
          <w:rFonts w:ascii="Times New Roman" w:hAnsi="Times New Roman"/>
          <w:vanish/>
          <w:sz w:val="24"/>
        </w:rPr>
        <w:t xml:space="preserve"> t[</w:t>
      </w:r>
      <w:r>
        <w:rPr>
          <w:rFonts w:ascii="Times New Roman" w:hAnsi="Times New Roman"/>
          <w:sz w:val="24"/>
        </w:rPr>
        <w:t>Die Internationale Zeitschrift für Praxis und Theorie des Marxismus</w:t>
      </w:r>
      <w:r>
        <w:rPr>
          <w:rFonts w:ascii="Times New Roman" w:hAnsi="Times New Roman"/>
          <w:vanish/>
          <w:sz w:val="24"/>
        </w:rPr>
        <w:t>]t</w:t>
      </w:r>
      <w:r>
        <w:rPr>
          <w:rFonts w:ascii="Times New Roman" w:hAnsi="Times New Roman"/>
          <w:sz w:val="24"/>
        </w:rPr>
        <w:t>" sowie "</w:t>
      </w:r>
      <w:r>
        <w:rPr>
          <w:rFonts w:ascii="Times New Roman" w:hAnsi="Times New Roman"/>
          <w:vanish/>
          <w:sz w:val="24"/>
        </w:rPr>
        <w:t>t[</w:t>
      </w:r>
      <w:r>
        <w:rPr>
          <w:rFonts w:ascii="Times New Roman" w:hAnsi="Times New Roman"/>
          <w:sz w:val="24"/>
        </w:rPr>
        <w:t>Die Fackel</w:t>
      </w:r>
      <w:r>
        <w:rPr>
          <w:rFonts w:ascii="Times New Roman" w:hAnsi="Times New Roman"/>
          <w:vanish/>
          <w:sz w:val="24"/>
        </w:rPr>
        <w:t>]t</w:t>
      </w:r>
      <w:r>
        <w:rPr>
          <w:rFonts w:ascii="Times New Roman" w:hAnsi="Times New Roman"/>
          <w:sz w:val="24"/>
        </w:rPr>
        <w:t xml:space="preserve">" Ortszeitung </w:t>
      </w:r>
      <w:r>
        <w:rPr>
          <w:rFonts w:ascii="Times New Roman" w:hAnsi="Times New Roman"/>
          <w:vanish/>
          <w:sz w:val="24"/>
        </w:rPr>
        <w:t>o[</w:t>
      </w:r>
      <w:r>
        <w:rPr>
          <w:rFonts w:ascii="Times New Roman" w:hAnsi="Times New Roman"/>
          <w:sz w:val="24"/>
        </w:rPr>
        <w:t>Böhlen</w:t>
      </w:r>
      <w:r>
        <w:rPr>
          <w:rFonts w:ascii="Times New Roman" w:hAnsi="Times New Roman"/>
          <w:vanish/>
          <w:sz w:val="24"/>
        </w:rPr>
        <w:t>]o</w:t>
      </w:r>
      <w:r>
        <w:rPr>
          <w:rFonts w:ascii="Times New Roman" w:hAnsi="Times New Roman"/>
          <w:sz w:val="24"/>
        </w:rPr>
        <w:t xml:space="preserve">, "Volkswacht" </w:t>
      </w:r>
      <w:r>
        <w:rPr>
          <w:rFonts w:ascii="Times New Roman" w:hAnsi="Times New Roman"/>
          <w:vanish/>
          <w:sz w:val="24"/>
        </w:rPr>
        <w:t>o[</w:t>
      </w:r>
      <w:r>
        <w:rPr>
          <w:rFonts w:ascii="Times New Roman" w:hAnsi="Times New Roman"/>
          <w:sz w:val="24"/>
        </w:rPr>
        <w:t>Bernburg</w:t>
      </w:r>
      <w:r>
        <w:rPr>
          <w:rFonts w:ascii="Times New Roman" w:hAnsi="Times New Roman"/>
          <w:vanish/>
          <w:sz w:val="24"/>
        </w:rPr>
        <w:t>]o</w:t>
      </w:r>
      <w:r>
        <w:rPr>
          <w:rFonts w:ascii="Times New Roman" w:hAnsi="Times New Roman"/>
          <w:sz w:val="24"/>
        </w:rPr>
        <w:t xml:space="preserve">, </w:t>
      </w:r>
      <w:r>
        <w:rPr>
          <w:rFonts w:ascii="Times New Roman" w:hAnsi="Times New Roman"/>
          <w:vanish/>
          <w:sz w:val="24"/>
        </w:rPr>
        <w:t>t[</w:t>
      </w:r>
      <w:r>
        <w:rPr>
          <w:rFonts w:ascii="Times New Roman" w:hAnsi="Times New Roman"/>
          <w:sz w:val="24"/>
        </w:rPr>
        <w:t xml:space="preserve">Mitteilungsblatt des Allgemeinen Verbandes der Kriegs- und Arbeitsopfer </w:t>
      </w:r>
      <w:r>
        <w:rPr>
          <w:rFonts w:ascii="Times New Roman" w:hAnsi="Times New Roman"/>
          <w:sz w:val="24"/>
        </w:rPr>
        <w:t>Deutschlands</w:t>
      </w:r>
      <w:r>
        <w:rPr>
          <w:rFonts w:ascii="Times New Roman" w:hAnsi="Times New Roman"/>
          <w:vanish/>
          <w:sz w:val="24"/>
        </w:rPr>
        <w:t>]t</w:t>
      </w:r>
      <w:r>
        <w:rPr>
          <w:rFonts w:ascii="Times New Roman" w:hAnsi="Times New Roman"/>
          <w:sz w:val="24"/>
        </w:rPr>
        <w:t>, und der periodischen Druckschrift "</w:t>
      </w:r>
      <w:r>
        <w:rPr>
          <w:rFonts w:ascii="Times New Roman" w:hAnsi="Times New Roman"/>
          <w:vanish/>
          <w:sz w:val="24"/>
        </w:rPr>
        <w:t>t[</w:t>
      </w:r>
      <w:r>
        <w:rPr>
          <w:rFonts w:ascii="Times New Roman" w:hAnsi="Times New Roman"/>
          <w:sz w:val="24"/>
        </w:rPr>
        <w:t>Das andere Deutschland</w:t>
      </w:r>
      <w:r>
        <w:rPr>
          <w:rFonts w:ascii="Times New Roman" w:hAnsi="Times New Roman"/>
          <w:vanish/>
          <w:sz w:val="24"/>
        </w:rPr>
        <w:t>]t</w:t>
      </w:r>
      <w:r>
        <w:rPr>
          <w:rFonts w:ascii="Times New Roman" w:hAnsi="Times New Roman"/>
          <w:sz w:val="24"/>
        </w:rPr>
        <w:t>". Dabei auch einzelne Exemplare der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1932</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10/274</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Verbote von Druckschriften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Verbot der kommunistischen "Arbeiter-Zeitung" Ludwigshafen; Verbote der sozialdemokratischen "Volksstimme" Schmalkalden, "Freie Presse" Osnabrück, "Rheinische Warte" Koblenz, "Volkswacht" Luckenwalde, "Königsberger Volkszeitung". </w:t>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e verschiedener </w:t>
      </w:r>
      <w:r>
        <w:rPr>
          <w:rFonts w:ascii="Times New Roman" w:hAnsi="Times New Roman"/>
          <w:vanish/>
          <w:sz w:val="24"/>
        </w:rPr>
        <w:t>2{s[</w:t>
      </w:r>
      <w:r>
        <w:rPr>
          <w:rFonts w:ascii="Times New Roman" w:hAnsi="Times New Roman"/>
          <w:sz w:val="24"/>
        </w:rPr>
        <w:t>Tageszeitung</w:t>
      </w:r>
      <w:r>
        <w:rPr>
          <w:rFonts w:ascii="Times New Roman" w:hAnsi="Times New Roman"/>
          <w:vanish/>
          <w:sz w:val="24"/>
        </w:rPr>
        <w:t>]s</w:t>
      </w:r>
      <w:r>
        <w:rPr>
          <w:rFonts w:ascii="Times New Roman" w:hAnsi="Times New Roman"/>
          <w:sz w:val="24"/>
        </w:rPr>
        <w:t>en</w:t>
      </w:r>
      <w:r>
        <w:rPr>
          <w:rFonts w:ascii="Times New Roman" w:hAnsi="Times New Roman"/>
          <w:vanish/>
          <w:sz w:val="24"/>
        </w:rPr>
        <w:t>}]s</w:t>
      </w:r>
      <w:r>
        <w:rPr>
          <w:rFonts w:ascii="Times New Roman" w:hAnsi="Times New Roman"/>
          <w:sz w:val="24"/>
        </w:rPr>
        <w:t>. Dabe</w:t>
      </w:r>
      <w:r>
        <w:rPr>
          <w:rFonts w:ascii="Times New Roman" w:hAnsi="Times New Roman"/>
          <w:sz w:val="24"/>
        </w:rPr>
        <w:t>i auch einzelne Exemplare der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10/275</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c</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Verbote von Druckschriften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r>
      <w:r>
        <w:rPr>
          <w:rFonts w:ascii="Times New Roman" w:hAnsi="Times New Roman"/>
          <w:vanish/>
          <w:sz w:val="24"/>
        </w:rPr>
        <w:t>s[1{</w:t>
      </w:r>
      <w:r>
        <w:rPr>
          <w:rFonts w:ascii="Times New Roman" w:hAnsi="Times New Roman"/>
          <w:sz w:val="24"/>
        </w:rPr>
        <w:t>Verbot</w:t>
      </w:r>
      <w:r>
        <w:rPr>
          <w:rFonts w:ascii="Times New Roman" w:hAnsi="Times New Roman"/>
          <w:vanish/>
          <w:sz w:val="24"/>
        </w:rPr>
        <w:t>}</w:t>
      </w:r>
      <w:r>
        <w:rPr>
          <w:rFonts w:ascii="Times New Roman" w:hAnsi="Times New Roman"/>
          <w:sz w:val="24"/>
        </w:rPr>
        <w:t xml:space="preserve"> der kommunistischen </w:t>
      </w:r>
      <w:r>
        <w:rPr>
          <w:rFonts w:ascii="Times New Roman" w:hAnsi="Times New Roman"/>
          <w:vanish/>
          <w:sz w:val="24"/>
        </w:rPr>
        <w:t>2{</w:t>
      </w:r>
      <w:r>
        <w:rPr>
          <w:rFonts w:ascii="Times New Roman" w:hAnsi="Times New Roman"/>
          <w:sz w:val="24"/>
        </w:rPr>
        <w:t>Zeitung</w:t>
      </w:r>
      <w:r>
        <w:rPr>
          <w:rFonts w:ascii="Times New Roman" w:hAnsi="Times New Roman"/>
          <w:vanish/>
          <w:sz w:val="24"/>
        </w:rPr>
        <w:t>}]s</w:t>
      </w:r>
      <w:r>
        <w:rPr>
          <w:rFonts w:ascii="Times New Roman" w:hAnsi="Times New Roman"/>
          <w:sz w:val="24"/>
        </w:rPr>
        <w:t xml:space="preserve"> "</w:t>
      </w:r>
      <w:r>
        <w:rPr>
          <w:rFonts w:ascii="Times New Roman" w:hAnsi="Times New Roman"/>
          <w:vanish/>
          <w:sz w:val="24"/>
        </w:rPr>
        <w:t>t[</w:t>
      </w:r>
      <w:r>
        <w:rPr>
          <w:rFonts w:ascii="Times New Roman" w:hAnsi="Times New Roman"/>
          <w:sz w:val="24"/>
        </w:rPr>
        <w:t>Der Rote Leuchtturm</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Kolberg</w:t>
      </w:r>
      <w:r>
        <w:rPr>
          <w:rFonts w:ascii="Times New Roman" w:hAnsi="Times New Roman"/>
          <w:vanish/>
          <w:sz w:val="24"/>
        </w:rPr>
        <w:t>]o</w:t>
      </w:r>
      <w:r>
        <w:rPr>
          <w:rFonts w:ascii="Times New Roman" w:hAnsi="Times New Roman"/>
          <w:sz w:val="24"/>
        </w:rPr>
        <w:t>. Verbote der sozialdemokratischen Zeitungen "</w:t>
      </w:r>
      <w:r>
        <w:rPr>
          <w:rFonts w:ascii="Times New Roman" w:hAnsi="Times New Roman"/>
          <w:vanish/>
          <w:sz w:val="24"/>
        </w:rPr>
        <w:t>t[</w:t>
      </w:r>
      <w:r>
        <w:rPr>
          <w:rFonts w:ascii="Times New Roman" w:hAnsi="Times New Roman"/>
          <w:sz w:val="24"/>
        </w:rPr>
        <w:t>Volksbote</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Zeitz</w:t>
      </w:r>
      <w:r>
        <w:rPr>
          <w:rFonts w:ascii="Times New Roman" w:hAnsi="Times New Roman"/>
          <w:vanish/>
          <w:sz w:val="24"/>
        </w:rPr>
        <w:t>]o</w:t>
      </w:r>
      <w:r>
        <w:rPr>
          <w:rFonts w:ascii="Times New Roman" w:hAnsi="Times New Roman"/>
          <w:sz w:val="24"/>
        </w:rPr>
        <w:t>, "</w:t>
      </w:r>
      <w:r>
        <w:rPr>
          <w:rFonts w:ascii="Times New Roman" w:hAnsi="Times New Roman"/>
          <w:vanish/>
          <w:sz w:val="24"/>
        </w:rPr>
        <w:t>t[</w:t>
      </w:r>
      <w:r>
        <w:rPr>
          <w:rFonts w:ascii="Times New Roman" w:hAnsi="Times New Roman"/>
          <w:sz w:val="24"/>
        </w:rPr>
        <w:t>Volksblatt</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Saalfeld</w:t>
      </w:r>
      <w:r>
        <w:rPr>
          <w:rFonts w:ascii="Times New Roman" w:hAnsi="Times New Roman"/>
          <w:vanish/>
          <w:sz w:val="24"/>
        </w:rPr>
        <w:t>]o</w:t>
      </w:r>
      <w:r>
        <w:rPr>
          <w:rFonts w:ascii="Times New Roman" w:hAnsi="Times New Roman"/>
          <w:sz w:val="24"/>
        </w:rPr>
        <w:t>, "</w:t>
      </w:r>
      <w:r>
        <w:rPr>
          <w:rFonts w:ascii="Times New Roman" w:hAnsi="Times New Roman"/>
          <w:vanish/>
          <w:sz w:val="24"/>
        </w:rPr>
        <w:t>t[</w:t>
      </w:r>
      <w:r>
        <w:rPr>
          <w:rFonts w:ascii="Times New Roman" w:hAnsi="Times New Roman"/>
          <w:sz w:val="24"/>
        </w:rPr>
        <w:t>Der Wähler</w:t>
      </w:r>
      <w:r>
        <w:rPr>
          <w:rFonts w:ascii="Times New Roman" w:hAnsi="Times New Roman"/>
          <w:vanish/>
          <w:sz w:val="24"/>
        </w:rPr>
        <w:t>]t</w:t>
      </w:r>
      <w:r>
        <w:rPr>
          <w:rFonts w:ascii="Times New Roman" w:hAnsi="Times New Roman"/>
          <w:sz w:val="24"/>
        </w:rPr>
        <w:t xml:space="preserve">" </w:t>
      </w:r>
      <w:r>
        <w:rPr>
          <w:rFonts w:ascii="Times New Roman" w:hAnsi="Times New Roman"/>
          <w:vanish/>
          <w:sz w:val="24"/>
        </w:rPr>
        <w:t>o[</w:t>
      </w:r>
      <w:r>
        <w:rPr>
          <w:rFonts w:ascii="Times New Roman" w:hAnsi="Times New Roman"/>
          <w:sz w:val="24"/>
        </w:rPr>
        <w:t>Braunschweig</w:t>
      </w:r>
      <w:r>
        <w:rPr>
          <w:rFonts w:ascii="Times New Roman" w:hAnsi="Times New Roman"/>
          <w:vanish/>
          <w:sz w:val="24"/>
        </w:rPr>
        <w:t>]o</w:t>
      </w:r>
      <w:r>
        <w:rPr>
          <w:rFonts w:ascii="Times New Roman" w:hAnsi="Times New Roman"/>
          <w:sz w:val="24"/>
        </w:rPr>
        <w:t xml:space="preserve">; Verbote verschiedener </w:t>
      </w:r>
      <w:r>
        <w:rPr>
          <w:rFonts w:ascii="Times New Roman" w:hAnsi="Times New Roman"/>
          <w:vanish/>
          <w:sz w:val="24"/>
        </w:rPr>
        <w:t>s[</w:t>
      </w:r>
      <w:r>
        <w:rPr>
          <w:rFonts w:ascii="Times New Roman" w:hAnsi="Times New Roman"/>
          <w:sz w:val="24"/>
        </w:rPr>
        <w:t>Tageszeitung</w:t>
      </w:r>
      <w:r>
        <w:rPr>
          <w:rFonts w:ascii="Times New Roman" w:hAnsi="Times New Roman"/>
          <w:vanish/>
          <w:sz w:val="24"/>
        </w:rPr>
        <w:t>]s</w:t>
      </w:r>
      <w:r>
        <w:rPr>
          <w:rFonts w:ascii="Times New Roman" w:hAnsi="Times New Roman"/>
          <w:sz w:val="24"/>
        </w:rPr>
        <w:t>en. Dabei auch einzelne Exemplare der Zeitungen.</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1933</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10/276</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r>
      <w:r>
        <w:rPr>
          <w:rFonts w:ascii="Times New Roman" w:hAnsi="Times New Roman"/>
          <w:vanish/>
          <w:sz w:val="24"/>
        </w:rPr>
        <w:t>s[</w:t>
      </w:r>
      <w:r>
        <w:rPr>
          <w:rFonts w:ascii="Times New Roman" w:hAnsi="Times New Roman"/>
          <w:sz w:val="24"/>
        </w:rPr>
        <w:t>Verbote von Druckschriften</w:t>
      </w:r>
      <w:r>
        <w:rPr>
          <w:rFonts w:ascii="Times New Roman" w:hAnsi="Times New Roman"/>
          <w:vanish/>
          <w:sz w:val="24"/>
        </w:rPr>
        <w:t>]s</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1928 - 1929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br w:type="page"/>
        <w:t>30</w:t>
      </w:r>
      <w:r>
        <w:rPr>
          <w:rFonts w:ascii="Times New Roman" w:hAnsi="Times New Roman"/>
          <w:sz w:val="24"/>
        </w:rPr>
        <w:tab/>
        <w:t>279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30z</w:t>
      </w:r>
      <w:r>
        <w:rPr>
          <w:rFonts w:ascii="Times New Roman" w:hAnsi="Times New Roman"/>
          <w:sz w:val="24"/>
        </w:rPr>
        <w:tab/>
        <w:t>R 1501/alt St 10/279</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33</w:t>
      </w:r>
      <w:r>
        <w:rPr>
          <w:rFonts w:ascii="Times New Roman" w:hAnsi="Times New Roman"/>
          <w:sz w:val="24"/>
        </w:rPr>
        <w:tab/>
        <w:t>Bd. St 10, S. 145 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40</w:t>
      </w:r>
      <w:r>
        <w:rPr>
          <w:rFonts w:ascii="Times New Roman" w:hAnsi="Times New Roman"/>
          <w:sz w:val="24"/>
        </w:rPr>
        <w:tab/>
        <w:t>Überwachung und Verfolgung der KPD</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41</w:t>
      </w:r>
      <w:r>
        <w:rPr>
          <w:rFonts w:ascii="Times New Roman" w:hAnsi="Times New Roman"/>
          <w:sz w:val="24"/>
        </w:rPr>
        <w:tab/>
        <w:t xml:space="preserve">u. a.: </w:t>
      </w:r>
      <w:r>
        <w:rPr>
          <w:rFonts w:ascii="Times New Roman" w:hAnsi="Times New Roman"/>
          <w:vanish/>
          <w:sz w:val="24"/>
        </w:rPr>
        <w:t>t[</w:t>
      </w:r>
      <w:r>
        <w:rPr>
          <w:rFonts w:ascii="Times New Roman" w:hAnsi="Times New Roman"/>
          <w:sz w:val="24"/>
        </w:rPr>
        <w:t>Tribunal. Illegale Zeitung der Roten Hilfe Württembergs</w:t>
      </w:r>
      <w:r>
        <w:rPr>
          <w:rFonts w:ascii="Times New Roman" w:hAnsi="Times New Roman"/>
          <w:vanish/>
          <w:sz w:val="24"/>
        </w:rPr>
        <w:t>]t</w:t>
      </w:r>
    </w:p>
    <w:p w:rsidR="00000000" w:rsidRDefault="00C1587B">
      <w:pPr>
        <w:tabs>
          <w:tab w:val="left" w:pos="1134"/>
        </w:tabs>
        <w:spacing w:line="240" w:lineRule="exact"/>
        <w:ind w:left="1134" w:hanging="1134"/>
        <w:rPr>
          <w:rFonts w:ascii="Times New Roman" w:hAnsi="Times New Roman"/>
          <w:sz w:val="24"/>
        </w:rPr>
      </w:pPr>
      <w:r>
        <w:rPr>
          <w:rFonts w:ascii="Times New Roman" w:hAnsi="Times New Roman"/>
          <w:sz w:val="24"/>
        </w:rPr>
        <w:t>43</w:t>
      </w:r>
      <w:r>
        <w:rPr>
          <w:rFonts w:ascii="Times New Roman" w:hAnsi="Times New Roman"/>
          <w:sz w:val="24"/>
        </w:rPr>
        <w:tab/>
        <w:t>1934</w:t>
      </w:r>
    </w:p>
    <w:p w:rsidR="00000000" w:rsidRDefault="00C1587B">
      <w:pPr>
        <w:tabs>
          <w:tab w:val="left" w:pos="709"/>
          <w:tab w:val="left" w:pos="1134"/>
        </w:tabs>
        <w:spacing w:line="240" w:lineRule="exact"/>
        <w:ind w:left="1134" w:hanging="1134"/>
        <w:rPr>
          <w:rFonts w:ascii="Times New Roman" w:hAnsi="Times New Roman"/>
          <w:sz w:val="24"/>
        </w:rPr>
      </w:pPr>
      <w:r>
        <w:rPr>
          <w:rFonts w:ascii="Times New Roman" w:hAnsi="Times New Roman"/>
          <w:sz w:val="24"/>
        </w:rPr>
        <w:br w:type="page"/>
      </w:r>
    </w:p>
    <w:p>
      <w:r>
        <w:t>20</w:t>
        <w:tab/>
        <w:t>R 1507</w:t>
      </w:r>
    </w:p>
    <w:p>
      <w:r>
        <w:t>21</w:t>
        <w:tab/>
        <w:t>Reichskommissar für die Überwachung der öffentlichen Ordnung</w:t>
      </w:r>
    </w:p>
    <w:p>
      <w:r>
        <w:t>22</w:t>
        <w:tab/>
        <w:t>Schriftgut aus der Zeit von 1867 bis 1945 \ Zivile Behörden und Einrichtungen des Deutschen Reichs \ Inneres und Justiz \ #R 1507 Reichskommissar für Überwachung der öffentlichen Ordnung</w:t>
      </w:r>
    </w:p>
    <w:p>
      <w:r>
        <w:t>23</w:t>
        <w:tab/>
        <w:t>1920 - 1934</w:t>
      </w:r>
    </w:p>
    <w:p>
      <w:r>
        <w:t>24</w:t>
        <w:tab/>
        <w:t>Findbuch</w:t>
      </w:r>
    </w:p>
    <w:p>
      <w:r>
        <w:t>25</w:t>
        <w:tab/>
        <w:t>1920 als Polizeibehörde auf Reichsebene gegründet</w:t>
      </w:r>
    </w:p>
    <w:p>
      <w:r>
        <w:t>26</w:t>
        <w:tab/>
        <w:t>&lt; - &gt;</w:t>
      </w:r>
    </w:p>
    <w:p>
      <w:r>
        <w:t>27</w:t>
        <w:tab/>
        <w:t>Rechtsnormen</w:t>
      </w:r>
    </w:p>
    <w:p>
      <w:r>
        <w:t>30</w:t>
        <w:tab/>
        <w:t>61</w:t>
      </w:r>
    </w:p>
    <w:p>
      <w:r>
        <w:t>30z</w:t>
        <w:tab/>
        <w:t>R 1507/61</w:t>
      </w:r>
    </w:p>
    <w:p>
      <w:r>
        <w:t>33</w:t>
        <w:tab/>
        <w:t>S. 19</w:t>
      </w:r>
    </w:p>
    <w:p>
      <w:r>
        <w:t>34</w:t>
        <w:tab/>
        <w:t>Film 67106</w:t>
      </w:r>
    </w:p>
    <w:p>
      <w:r>
        <w:t>40</w:t>
        <w:tab/>
        <w:t>Verordnung vom 10.8.1923 betreffend s[2{periodische} 1{Druckschrift}]sen</w:t>
      </w:r>
    </w:p>
    <w:p>
      <w:r>
        <w:t>43</w:t>
        <w:tab/>
        <w:t>1923</w:t>
      </w:r>
    </w:p>
    <w:p>
      <w:r>
        <w:br/>
        <w:t>26</w:t>
        <w:tab/>
        <w:t>&lt; - &gt;</w:t>
      </w:r>
    </w:p>
    <w:p>
      <w:r>
        <w:t>27</w:t>
        <w:tab/>
        <w:t>KPD \ Organisationsfragen und Betriebszellenarbeit</w:t>
      </w:r>
    </w:p>
    <w:p>
      <w:r>
        <w:t>30</w:t>
        <w:tab/>
        <w:t>1002 e</w:t>
      </w:r>
    </w:p>
    <w:p>
      <w:r>
        <w:t>30z</w:t>
        <w:tab/>
        <w:t>R 1507/1002 e</w:t>
      </w:r>
    </w:p>
    <w:p>
      <w:r>
        <w:t>33</w:t>
        <w:tab/>
        <w:t>S. 7</w:t>
      </w:r>
    </w:p>
    <w:p>
      <w:r>
        <w:t>40</w:t>
        <w:tab/>
        <w:t>Organisationsfragen ... Bd. 5</w:t>
      </w:r>
    </w:p>
    <w:p>
      <w:r>
        <w:t>41</w:t>
        <w:tab/>
        <w:t>Recherchen nach den Herausgebern von s[2{illegale}n 1{Betriebszeitung}]sen</w:t>
      </w:r>
    </w:p>
    <w:p>
      <w:r>
        <w:t>43</w:t>
        <w:tab/>
        <w:t>1924 - 1926</w:t>
      </w:r>
    </w:p>
    <w:p>
      <w:r>
        <w:br/>
        <w:t>30</w:t>
        <w:tab/>
        <w:t>1002 f</w:t>
      </w:r>
    </w:p>
    <w:p>
      <w:r>
        <w:t>30z</w:t>
        <w:tab/>
        <w:t>R 1507/1002 f</w:t>
      </w:r>
    </w:p>
    <w:p>
      <w:r>
        <w:t>33</w:t>
        <w:tab/>
        <w:t>S. 8</w:t>
      </w:r>
    </w:p>
    <w:p>
      <w:r>
        <w:t>40</w:t>
        <w:tab/>
        <w:t>Organisationsfragen ... Bd. 6</w:t>
      </w:r>
    </w:p>
    <w:p>
      <w:r>
        <w:t>41</w:t>
        <w:tab/>
        <w:t>auch: s[2{illegale} 1{Betriebszeitung}]sen</w:t>
      </w:r>
    </w:p>
    <w:p>
      <w:r>
        <w:t>43</w:t>
        <w:tab/>
        <w:t>1925 - 1926</w:t>
      </w:r>
    </w:p>
    <w:p>
      <w:r>
        <w:br/>
        <w:t>30</w:t>
        <w:tab/>
        <w:t>1002 g</w:t>
      </w:r>
    </w:p>
    <w:p>
      <w:r>
        <w:t>30z</w:t>
        <w:tab/>
        <w:t>R 1507/1002 q</w:t>
      </w:r>
    </w:p>
    <w:p>
      <w:r>
        <w:t>33</w:t>
        <w:tab/>
        <w:t>S. 8</w:t>
      </w:r>
    </w:p>
    <w:p>
      <w:r>
        <w:t>40</w:t>
        <w:tab/>
        <w:t>Organisationsfragen ... Bd. 7</w:t>
      </w:r>
    </w:p>
    <w:p>
      <w:r>
        <w:t>41</w:t>
        <w:tab/>
        <w:t>auch: Einschätzung des EKKI (Abt. Agit.Prop.) der inhaltlichen Qualität der s[Betriebszeitung]sen in Deutschland, Dez. 1926 / Jan. 1927. Berichte über die Verurteilung von p[2{Fritz} 1{Schälicke} als 7{Prokurist des k[Verlages "Jugend-Internationale"]k}]p.</w:t>
      </w:r>
    </w:p>
    <w:p>
      <w:r>
        <w:t>43</w:t>
        <w:tab/>
        <w:t>1926 - 1927</w:t>
      </w:r>
    </w:p>
    <w:p>
      <w:r>
        <w:br/>
        <w:t>30</w:t>
        <w:tab/>
        <w:t>1002 h</w:t>
      </w:r>
    </w:p>
    <w:p>
      <w:r>
        <w:t>30z</w:t>
        <w:tab/>
        <w:t>R 1507/1002 h</w:t>
      </w:r>
    </w:p>
    <w:p>
      <w:r>
        <w:t>33</w:t>
        <w:tab/>
        <w:t>S. 8</w:t>
      </w:r>
    </w:p>
    <w:p>
      <w:r>
        <w:t>40</w:t>
        <w:tab/>
        <w:t>Organisationsfragen ... Bd. 8</w:t>
      </w:r>
    </w:p>
    <w:p>
      <w:r>
        <w:t>41</w:t>
        <w:tab/>
        <w:t>auch: erste und weitere Ex. "t[Der Betriebszeitungsredakteur]t"; s[Häuserblock&lt;zeitung&gt;]s- und s[Betriebszeitung]sen.</w:t>
      </w:r>
    </w:p>
    <w:p>
      <w:r>
        <w:t>43</w:t>
        <w:tab/>
        <w:t>1928 - 1929</w:t>
      </w:r>
    </w:p>
    <w:p>
      <w:r>
        <w:br/>
        <w:t>26</w:t>
        <w:tab/>
        <w:t>&lt; - &gt;</w:t>
      </w:r>
    </w:p>
    <w:p>
      <w:r>
        <w:t>27</w:t>
        <w:tab/>
        <w:t>KPD \ Kämpfe gegen Ruhrbesetzung und Cuno-Regierung</w:t>
      </w:r>
    </w:p>
    <w:p>
      <w:r>
        <w:t>30</w:t>
        <w:tab/>
        <w:t>1006 d</w:t>
      </w:r>
    </w:p>
    <w:p>
      <w:r>
        <w:t>30z</w:t>
        <w:tab/>
        <w:t>R 1507/1006 d</w:t>
      </w:r>
    </w:p>
    <w:p>
      <w:r>
        <w:t>33</w:t>
        <w:tab/>
        <w:t>S. 13</w:t>
      </w:r>
    </w:p>
    <w:p>
      <w:r>
        <w:t>40</w:t>
        <w:tab/>
        <w:t>Kämpfe gegen Ruhrbesetzung und Cuno-Regierung Bd. 4</w:t>
      </w:r>
    </w:p>
    <w:p>
      <w:r>
        <w:t>41</w:t>
        <w:tab/>
        <w:t>s[Verbote s[2{kommunistische}r 1{Zeitung}]sen]s.</w:t>
      </w:r>
    </w:p>
    <w:p>
      <w:r>
        <w:t>43</w:t>
        <w:tab/>
        <w:t>1922 - 1923</w:t>
      </w:r>
    </w:p>
    <w:p>
      <w:r>
        <w:br/>
        <w:t>26</w:t>
        <w:tab/>
        <w:t>&lt; - &gt;</w:t>
      </w:r>
    </w:p>
    <w:p>
      <w:r>
        <w:t>27</w:t>
        <w:tab/>
        <w:t>KPD \ Bewaffnete Kämpfe, Demonstrationen, Aktionen zur Erhaltung der demokratischen Rechte und Freiheiten; interner Apparat der Partei</w:t>
      </w:r>
    </w:p>
    <w:p>
      <w:r>
        <w:t>30</w:t>
        <w:tab/>
        <w:t>1028 a</w:t>
      </w:r>
    </w:p>
    <w:p>
      <w:r>
        <w:t>30z</w:t>
        <w:tab/>
        <w:t>R 1507/1028 a</w:t>
      </w:r>
    </w:p>
    <w:p>
      <w:r>
        <w:t>33</w:t>
        <w:tab/>
        <w:t>S. 21</w:t>
      </w:r>
    </w:p>
    <w:p>
      <w:r>
        <w:t>40</w:t>
        <w:tab/>
        <w:t>Militärpolitik der k[KPD]k Bd. 1</w:t>
      </w:r>
    </w:p>
    <w:p>
      <w:r>
        <w:t>41</w:t>
        <w:tab/>
        <w:t>v. a.: Recherchen nach den Verfassern und Verteilern der t[2{Schriftfolge}: "1{Vom Bürgerkrieg}]t".</w:t>
      </w:r>
    </w:p>
    <w:p>
      <w:r>
        <w:t>43</w:t>
        <w:tab/>
        <w:t>1924 - 1925</w:t>
      </w:r>
    </w:p>
    <w:p>
      <w:r>
        <w:br/>
        <w:t>30</w:t>
        <w:tab/>
        <w:t>1028 b</w:t>
      </w:r>
    </w:p>
    <w:p>
      <w:r>
        <w:t>30z</w:t>
        <w:tab/>
        <w:t>R 1507/1028 b</w:t>
      </w:r>
    </w:p>
    <w:p>
      <w:r>
        <w:t>33</w:t>
        <w:tab/>
        <w:t>S. 21</w:t>
      </w:r>
    </w:p>
    <w:p>
      <w:r>
        <w:t>40</w:t>
        <w:tab/>
        <w:t>Militärpolitik der k[KPD]k Bd. 2</w:t>
      </w:r>
    </w:p>
    <w:p>
      <w:r>
        <w:t>41</w:t>
        <w:tab/>
        <w:t>auch: Mitteilung über Erscheinen des "t[Oktober]t" und der Broschüre: "t[Der Weg zum Sieg]t"</w:t>
      </w:r>
    </w:p>
    <w:p>
      <w:r>
        <w:t>43</w:t>
        <w:tab/>
        <w:t>1925 - 1927</w:t>
      </w:r>
    </w:p>
    <w:p>
      <w:r>
        <w:br/>
        <w:t>30</w:t>
        <w:tab/>
        <w:t>1028 c</w:t>
      </w:r>
    </w:p>
    <w:p>
      <w:r>
        <w:t>30z</w:t>
        <w:tab/>
        <w:t>R 1507/1028 c</w:t>
      </w:r>
    </w:p>
    <w:p>
      <w:r>
        <w:t>33</w:t>
        <w:tab/>
        <w:t>S. 21</w:t>
      </w:r>
    </w:p>
    <w:p>
      <w:r>
        <w:t>40</w:t>
        <w:tab/>
        <w:t>Militärpolitik der k[KPD]k Bd. 3</w:t>
      </w:r>
    </w:p>
    <w:p>
      <w:r>
        <w:t>41</w:t>
        <w:tab/>
        <w:t>auch: Mitteilungen über s[1{Verbot}e verschiedener 2{s[2{kommunistische}r 1{Broschüre}]sn}]s ("t[Oktober]t", "t[Krieg und Kriegsgefahr]t" u. a.)</w:t>
      </w:r>
    </w:p>
    <w:p>
      <w:r>
        <w:t>43</w:t>
        <w:tab/>
        <w:t>1927 - 1929</w:t>
      </w:r>
    </w:p>
    <w:p>
      <w:r>
        <w:br/>
        <w:t>30</w:t>
        <w:tab/>
        <w:t>1030</w:t>
      </w:r>
    </w:p>
    <w:p>
      <w:r>
        <w:t>30z</w:t>
        <w:tab/>
        <w:t>R 1507/1030</w:t>
      </w:r>
    </w:p>
    <w:p>
      <w:r>
        <w:t>33</w:t>
        <w:tab/>
        <w:t>S. 22</w:t>
      </w:r>
    </w:p>
    <w:p>
      <w:r>
        <w:t>40</w:t>
        <w:tab/>
        <w:t>Politik und Taktik der k[KPD]k (VPKD) während und nach der Illegalität</w:t>
      </w:r>
    </w:p>
    <w:p>
      <w:r>
        <w:t>41</w:t>
        <w:tab/>
        <w:t>s[Zeitungsverbot]se; Reichsgerichtsurteil v. 6.10.1927 zur s[Unbrauchbarmachung der Druckschriften]s</w:t>
      </w:r>
    </w:p>
    <w:p>
      <w:r>
        <w:t>43</w:t>
        <w:tab/>
        <w:t>1921 - 1927</w:t>
      </w:r>
    </w:p>
    <w:p>
      <w:r>
        <w:br/>
        <w:t>26</w:t>
        <w:tab/>
        <w:t>&lt; - &gt;</w:t>
      </w:r>
    </w:p>
    <w:p>
      <w:r>
        <w:t>27</w:t>
        <w:tab/>
        <w:t>KPD \ Kongreß der Werktätigen</w:t>
      </w:r>
    </w:p>
    <w:p>
      <w:r>
        <w:t>30</w:t>
        <w:tab/>
        <w:t>1033 c</w:t>
      </w:r>
    </w:p>
    <w:p>
      <w:r>
        <w:t>30z</w:t>
        <w:tab/>
        <w:t>R 1507/1033 c</w:t>
      </w:r>
    </w:p>
    <w:p>
      <w:r>
        <w:t>33</w:t>
        <w:tab/>
        <w:t>S. 25</w:t>
      </w:r>
    </w:p>
    <w:p>
      <w:r>
        <w:t>40</w:t>
        <w:tab/>
        <w:t>Vorbereitung des Kongresses der Werktätigen</w:t>
      </w:r>
    </w:p>
    <w:p>
      <w:r>
        <w:t>41</w:t>
        <w:tab/>
        <w:t>auch: Bericht der "RF" über Durchsuchung der Redaktionsräume und der Wohnung von p[2{Albert} 1{Buchmann}]p</w:t>
      </w:r>
    </w:p>
    <w:p>
      <w:r>
        <w:t>43</w:t>
        <w:tab/>
        <w:t>1926</w:t>
      </w:r>
    </w:p>
    <w:p>
      <w:r>
        <w:br/>
        <w:t>26</w:t>
        <w:tab/>
        <w:t>&lt; - &gt;</w:t>
      </w:r>
    </w:p>
    <w:p>
      <w:r>
        <w:t>27</w:t>
        <w:tab/>
        <w:t>KPD \ Verfolgungsmaßnahmen gegen die kommunistische Presse und ihre Redakteure</w:t>
      </w:r>
    </w:p>
    <w:p>
      <w:r>
        <w:t>30</w:t>
        <w:tab/>
        <w:t>1048 a</w:t>
      </w:r>
    </w:p>
    <w:p>
      <w:r>
        <w:t>30z</w:t>
        <w:tab/>
        <w:t>R 1507/1048 a</w:t>
      </w:r>
    </w:p>
    <w:p>
      <w:r>
        <w:t>33</w:t>
        <w:tab/>
        <w:t>S. 33</w:t>
      </w:r>
    </w:p>
    <w:p>
      <w:r>
        <w:t>40</w:t>
        <w:tab/>
        <w:t>Verfolgungsmaßnahmen gegen die s[2{kommunistische} 1{Presse}]s und ihre Redakteure Bd. 1</w:t>
      </w:r>
    </w:p>
    <w:p>
      <w:r>
        <w:t>41</w:t>
        <w:tab/>
        <w:t>v. a.: Versuche staatlicher Organe, durch Gesetzesänderung die Aufhebung der Immunität deer MdR/MdL-Redakteure der k[KPD]k zu erreichen; Anklageschrift gegen die k[Druckerei Rennert]k wegen Herstellung der t[2{Zeitschrift}en "1{Schutzpolizei}]t" und "t[Reichswehr]t" v. 10.6.1929; Übersichtsliste über s[2{kommunistische} 1{Zeitung}]sen und s[1{Zeitschrift}2{&lt; kommunistische&gt;}]sen und ihre verantwortlichen Redakteure; Berichte über die "Preuvag".</w:t>
      </w:r>
    </w:p>
    <w:p>
      <w:r>
        <w:t>43</w:t>
        <w:tab/>
        <w:t>1921 - 1930</w:t>
      </w:r>
    </w:p>
    <w:p>
      <w:r>
        <w:br/>
        <w:t>30</w:t>
        <w:tab/>
        <w:t>1048 b</w:t>
      </w:r>
    </w:p>
    <w:p>
      <w:r>
        <w:t>30z</w:t>
        <w:tab/>
        <w:t>R 1507/1048 b</w:t>
      </w:r>
    </w:p>
    <w:p>
      <w:r>
        <w:t>33</w:t>
        <w:tab/>
        <w:t>S. 33</w:t>
      </w:r>
    </w:p>
    <w:p>
      <w:r>
        <w:t>40</w:t>
        <w:tab/>
        <w:t>Verfolgungsmaßnahmen gegen die s[2{kommunistische} 1{Presse}]s und ihre Redakteure Bd. 2</w:t>
      </w:r>
    </w:p>
    <w:p>
      <w:r>
        <w:t>41</w:t>
        <w:tab/>
        <w:t>Liste mit Anschriften der s[Verlage von s[Zeitung]sen, s[Zeitschrift]sen]s und s[Broschüren der k[KPD]k und der k[KAPD]k]s sowie Angabe der verantwortlichen Redakteure. - Presse- und Rko. (Reichskommissar f. Überw. d. öff. Ordn.) - Mitteilungen über s[Zeitungsverbot]se, u. a. "t[Rote Fahne]t", "t[Volksblatt]t" (o[Dresden]o), "t[Kämpfer]t" (o[Chemnitz]o); Herausgabe neuer Zeitungen, u. a.: "t[Ostthüringische Arbeiter Zeitung]t", ab 1.4.1924, "t[Der Kommunist]t", umbenannt in "t[Arbeiterzeitung]t" (Frankfurt-Hessen), März 1924; s[2{illegale} 1{Zeitschrift}]sen, u. a.: "t[Die Barrikade]t", "t[Roter Stern]t", "t[Der Knüppel]t".</w:t>
      </w:r>
    </w:p>
    <w:p>
      <w:r>
        <w:t>43</w:t>
        <w:tab/>
        <w:t>1924 - 1925</w:t>
      </w:r>
    </w:p>
    <w:p>
      <w:r>
        <w:br/>
        <w:t>30</w:t>
        <w:tab/>
        <w:t>1048 c</w:t>
      </w:r>
    </w:p>
    <w:p>
      <w:r>
        <w:t>30z</w:t>
        <w:tab/>
        <w:t>R 1507/1048 c</w:t>
      </w:r>
    </w:p>
    <w:p>
      <w:r>
        <w:t>33</w:t>
        <w:tab/>
        <w:t>S. 33</w:t>
      </w:r>
    </w:p>
    <w:p>
      <w:r>
        <w:t>40</w:t>
        <w:tab/>
        <w:t>Verfolgungsmaßnahmen gegen die s[2{kommunistische} 1{Presse}]s und ihre Redakteure Bd. 3</w:t>
      </w:r>
    </w:p>
    <w:p>
      <w:r>
        <w:t>41</w:t>
        <w:tab/>
        <w:t>Bekanntgabe von s[Presseverbot]sen, u. a. der s[2{kommunistische}n 1{Zeitung}]sen und s[1{Zeitschrift}2{&lt; kommunistische&gt;}]sen; Einsprüche durch die zuständigen Organe der k[KPD]k; Urteile gegen die Redakteure: Artur Dambrowski, Georg Lechleiter (o[Mannheim]oer "t[Arbeiter Zeitung]t"), Karl Oskar Biegold ("t[Sächsische Arbeiter Zeitung]t").</w:t>
      </w:r>
    </w:p>
    <w:p>
      <w:r>
        <w:t>43</w:t>
        <w:tab/>
        <w:t>1922 - 1924</w:t>
      </w:r>
    </w:p>
    <w:p>
      <w:r>
        <w:br/>
        <w:t>30</w:t>
        <w:tab/>
        <w:t>1048 d</w:t>
      </w:r>
    </w:p>
    <w:p>
      <w:r>
        <w:t>30z</w:t>
        <w:tab/>
        <w:t>R 1507/1048 d</w:t>
      </w:r>
    </w:p>
    <w:p>
      <w:r>
        <w:t>33</w:t>
        <w:tab/>
        <w:t>S. 33</w:t>
      </w:r>
    </w:p>
    <w:p>
      <w:r>
        <w:t>40</w:t>
        <w:tab/>
        <w:t>Verfolgungsmaßnahmen gegen die s[2{kommunistische} 1{Presse}]s und ihre Redakteure Bd. 4</w:t>
      </w:r>
    </w:p>
    <w:p>
      <w:r>
        <w:t>41</w:t>
        <w:tab/>
        <w:t>auch: Anklageschriften bzw. Urteile gegen Redakteure und Schriftleiter.</w:t>
      </w:r>
    </w:p>
    <w:p>
      <w:r>
        <w:t>43</w:t>
        <w:tab/>
        <w:t>1924 - 1925</w:t>
      </w:r>
    </w:p>
    <w:p>
      <w:r>
        <w:br/>
        <w:t>30</w:t>
        <w:tab/>
        <w:t>1048 e</w:t>
      </w:r>
    </w:p>
    <w:p>
      <w:r>
        <w:t>30z</w:t>
        <w:tab/>
        <w:t>R 1507/1048 e</w:t>
      </w:r>
    </w:p>
    <w:p>
      <w:r>
        <w:t>33</w:t>
        <w:tab/>
        <w:t>S. 33</w:t>
      </w:r>
    </w:p>
    <w:p>
      <w:r>
        <w:t>40</w:t>
        <w:tab/>
        <w:t>Verfolgungsmaßnahmen gegen die s[2{kommunistische} 1{Presse}]s und ihre Redakteure Bd. 5</w:t>
      </w:r>
    </w:p>
    <w:p>
      <w:r>
        <w:t>41</w:t>
        <w:tab/>
        <w:t>s[Verbotsmaßnahmen gegen s[2{kommunistische} 1{Zeitschrift}]sen]s und Broschüren sowie s[2{Zwangsmaßnahmen} gegen die {Verlag}]se und Verfasser; Anweisung über die Organisierung des illegalen Vertriebs der s[2{verbotene}n 1{Literatur}]s.</w:t>
      </w:r>
    </w:p>
    <w:p>
      <w:r>
        <w:t>43</w:t>
        <w:tab/>
        <w:t>1925</w:t>
      </w:r>
    </w:p>
    <w:p>
      <w:r>
        <w:br/>
        <w:t>30</w:t>
        <w:tab/>
        <w:t>1048 f</w:t>
      </w:r>
    </w:p>
    <w:p>
      <w:r>
        <w:t>30z</w:t>
        <w:tab/>
        <w:t>R 1507/1048 f</w:t>
      </w:r>
    </w:p>
    <w:p>
      <w:r>
        <w:t>33</w:t>
        <w:tab/>
        <w:t>S. 34</w:t>
      </w:r>
    </w:p>
    <w:p>
      <w:r>
        <w:t>40</w:t>
        <w:tab/>
        <w:t>Verfolgungsmaßnahmen gegen die s[2{kommunistische} 1{Presse}]s und ihre Redakteure Bd. 6</w:t>
      </w:r>
    </w:p>
    <w:p>
      <w:r>
        <w:t>41</w:t>
        <w:tab/>
        <w:t>Neu- bzw. Wiedererscheinen von s[Zeitungen&lt;der KPD&gt;]s und s[Zeitschriften der k[KPD]k]s, u. a.: "t[Der Parteiarbeiter]t", "t[Berg-Echo]t" (o[Schlesien]o), "t[Neue Zeitung]t" (o[München]o, Redakteur Albert Buchmann), "t[Arbeiter-Stimme]t" (o[Dresden]o); - Stand der s[Auflagenhöhe der kommun. Zeitungen]s (Febr. - Mai 1925); "t[35 Jahrfeier der 'Bergischen Arbeiter-Zeitung' Solingen]t"</w:t>
      </w:r>
    </w:p>
    <w:p>
      <w:r>
        <w:t>43</w:t>
        <w:tab/>
        <w:t>1925 - 1926</w:t>
      </w:r>
    </w:p>
    <w:p>
      <w:r>
        <w:br/>
        <w:t>26</w:t>
        <w:tab/>
        <w:t>&lt; - &gt;</w:t>
      </w:r>
    </w:p>
    <w:p>
      <w:r>
        <w:t>27</w:t>
        <w:tab/>
        <w:t>KDP \ Bildung, Kunst, Kultur</w:t>
      </w:r>
    </w:p>
    <w:p>
      <w:r>
        <w:t>30</w:t>
        <w:tab/>
        <w:t>1050 a</w:t>
      </w:r>
    </w:p>
    <w:p>
      <w:r>
        <w:t>30z</w:t>
        <w:tab/>
        <w:t>R 1507/1050 a</w:t>
      </w:r>
    </w:p>
    <w:p>
      <w:r>
        <w:t>33</w:t>
        <w:tab/>
        <w:t>S. 36</w:t>
      </w:r>
    </w:p>
    <w:p>
      <w:r>
        <w:t>40</w:t>
        <w:tab/>
        <w:t>k[KPD]k zu Fragen der Bildung, Kunst und Kultur Bd. 1</w:t>
      </w:r>
    </w:p>
    <w:p>
      <w:r>
        <w:t>41</w:t>
        <w:tab/>
        <w:t>v. a.: Einrichtung von s[Wanderbibliotheken der KPD]s</w:t>
      </w:r>
    </w:p>
    <w:p>
      <w:r>
        <w:t>43</w:t>
        <w:tab/>
        <w:t>1922 - 1924</w:t>
      </w:r>
    </w:p>
    <w:p>
      <w:r>
        <w:br/>
        <w:t>30</w:t>
        <w:tab/>
        <w:t>1050 b</w:t>
      </w:r>
    </w:p>
    <w:p>
      <w:r>
        <w:t>30z</w:t>
        <w:tab/>
        <w:t>R 1507/1050 b</w:t>
      </w:r>
    </w:p>
    <w:p>
      <w:r>
        <w:t>33</w:t>
        <w:tab/>
        <w:t>S. 36</w:t>
      </w:r>
    </w:p>
    <w:p>
      <w:r>
        <w:t>40</w:t>
        <w:tab/>
        <w:t>k[KPD]k zu Fragen der Bildung, Kunst und Kultur Bd. 2</w:t>
      </w:r>
    </w:p>
    <w:p>
      <w:r>
        <w:t>41</w:t>
        <w:tab/>
        <w:t>Verhaftung von p[2{Johannes R.} 1{Becher}]p (19.8.1925)</w:t>
      </w:r>
    </w:p>
    <w:p>
      <w:r>
        <w:t>43</w:t>
        <w:tab/>
        <w:t>1924 - 1926</w:t>
      </w:r>
    </w:p>
    <w:p>
      <w:r>
        <w:br/>
        <w:t>30</w:t>
        <w:tab/>
        <w:t>1050 c</w:t>
      </w:r>
    </w:p>
    <w:p>
      <w:r>
        <w:t>30z</w:t>
        <w:tab/>
        <w:t>R 1507/1050 c</w:t>
      </w:r>
    </w:p>
    <w:p>
      <w:r>
        <w:t>33</w:t>
        <w:tab/>
        <w:t>S. 36</w:t>
      </w:r>
    </w:p>
    <w:p>
      <w:r>
        <w:t>40</w:t>
        <w:tab/>
        <w:t>k[KPD]k zu Fragen der Bildung, Kunst und Kultur Bd. 3</w:t>
      </w:r>
    </w:p>
    <w:p>
      <w:r>
        <w:t>41</w:t>
        <w:tab/>
        <w:t>Mitteilung über Einberufung einer internationalen Konferenz für s[2{proletarische} 1{Literatur}]s, Referenten u. a.: p[2{Clara} 1{Zetkin}]p u. p[Lunatscharsky]p (März 1926)</w:t>
      </w:r>
    </w:p>
    <w:p>
      <w:r>
        <w:t>43</w:t>
        <w:tab/>
        <w:t>1926</w:t>
      </w:r>
    </w:p>
    <w:p>
      <w:r>
        <w:br/>
        <w:t>30</w:t>
        <w:tab/>
        <w:t>1051</w:t>
      </w:r>
    </w:p>
    <w:p>
      <w:r>
        <w:t>30z</w:t>
        <w:tab/>
        <w:t>R 1507/1051</w:t>
      </w:r>
    </w:p>
    <w:p>
      <w:r>
        <w:t>33</w:t>
        <w:tab/>
        <w:t>S. 37</w:t>
      </w:r>
    </w:p>
    <w:p>
      <w:r>
        <w:t>40</w:t>
        <w:tab/>
        <w:t>Fragen der Bildung, Kunst und Kultur</w:t>
      </w:r>
    </w:p>
    <w:p>
      <w:r>
        <w:t>41</w:t>
        <w:tab/>
        <w:t>v. a.: Gründung und Tätigkeit des k[Bundes der proletarisch-revolutionären Schriftsteller]k; Protokoll der Gründungsversammlungen am 19.10.1928 mit Reden von p[2{Johannes R.} 1{Becher}]p, p[2{Kurt} 1{Kläber}]p, p[2{Karl} 1{Grünberg}]p, p[Slang]p; Org.-Statut (Entwurf) und Richtlinien</w:t>
      </w:r>
    </w:p>
    <w:p>
      <w:r>
        <w:t>43</w:t>
        <w:tab/>
        <w:t>1928 - 1930</w:t>
      </w:r>
    </w:p>
    <w:p>
      <w:r>
        <w:br/>
        <w:t>26</w:t>
        <w:tab/>
        <w:t>&lt; - &gt;</w:t>
      </w:r>
    </w:p>
    <w:p>
      <w:r>
        <w:t>27</w:t>
        <w:tab/>
        <w:t>KPD \ Kinder- und Jugendbewegung, Jugend-Internationale, Schulpolitik</w:t>
      </w:r>
    </w:p>
    <w:p>
      <w:r>
        <w:t>30</w:t>
        <w:tab/>
        <w:t>1055 b</w:t>
      </w:r>
    </w:p>
    <w:p>
      <w:r>
        <w:t>30z</w:t>
        <w:tab/>
        <w:t>R 1507/1055 b</w:t>
      </w:r>
    </w:p>
    <w:p>
      <w:r>
        <w:t>33</w:t>
        <w:tab/>
        <w:t>S. 38</w:t>
      </w:r>
    </w:p>
    <w:p>
      <w:r>
        <w:t>40</w:t>
        <w:tab/>
        <w:t>Schulpolitik der k[KPD]k, Kindergruppenarbeit, k[Jung-Spartakusbund]k</w:t>
      </w:r>
    </w:p>
    <w:p>
      <w:r>
        <w:t>41</w:t>
        <w:tab/>
        <w:t>Herausgabe von s[Flugblätter]sn, s[Schulzellenzeitung]sen, s[Kinderzeitung]sen usw.</w:t>
      </w:r>
    </w:p>
    <w:p>
      <w:r>
        <w:t>43</w:t>
        <w:tab/>
        <w:t>1922 - 1925</w:t>
      </w:r>
    </w:p>
    <w:p>
      <w:r>
        <w:br/>
        <w:t>26</w:t>
        <w:tab/>
        <w:t>&lt; - &gt;</w:t>
      </w:r>
    </w:p>
    <w:p>
      <w:r>
        <w:t>27</w:t>
        <w:tab/>
        <w:t>KPD \ Roter Frontkämpferbund; Rote Jungfront; Roter Frauen- und Mädchenbund; Rote Marine</w:t>
      </w:r>
    </w:p>
    <w:p>
      <w:r>
        <w:t>30</w:t>
        <w:tab/>
        <w:t>1091</w:t>
      </w:r>
    </w:p>
    <w:p>
      <w:r>
        <w:t>30z</w:t>
        <w:tab/>
        <w:t>R 1507/1091</w:t>
      </w:r>
    </w:p>
    <w:p>
      <w:r>
        <w:t>33</w:t>
        <w:tab/>
        <w:t>S. 65</w:t>
      </w:r>
    </w:p>
    <w:p>
      <w:r>
        <w:t>40</w:t>
        <w:tab/>
        <w:t>RFB; RJ; RFMB; Rote Marine und proletarische Wehrinternationale Bd. 22</w:t>
      </w:r>
    </w:p>
    <w:p>
      <w:r>
        <w:t>41</w:t>
        <w:tab/>
        <w:t>auch: Liste mit über 1000 Anschriften von Beziehern der Materialien des "k[Rotfront Verlag]kes"</w:t>
      </w:r>
    </w:p>
    <w:p>
      <w:r>
        <w:t>43</w:t>
        <w:tab/>
        <w:t>1928</w:t>
      </w:r>
    </w:p>
    <w:p>
      <w:r>
        <w:br/>
        <w:t>26</w:t>
        <w:tab/>
        <w:t>&lt; - &gt;</w:t>
      </w:r>
    </w:p>
    <w:p>
      <w:r>
        <w:t>27</w:t>
        <w:tab/>
        <w:t>Personalakten</w:t>
      </w:r>
    </w:p>
    <w:p>
      <w:r>
        <w:t>30</w:t>
        <w:tab/>
        <w:t>1111</w:t>
      </w:r>
    </w:p>
    <w:p>
      <w:r>
        <w:t>30z</w:t>
        <w:tab/>
        <w:t>R 1507/1111</w:t>
      </w:r>
    </w:p>
    <w:p>
      <w:r>
        <w:t>33</w:t>
        <w:tab/>
        <w:t>S. 79</w:t>
      </w:r>
    </w:p>
    <w:p>
      <w:r>
        <w:t>40</w:t>
        <w:tab/>
        <w:t>p[2{Willi} 1{Bredel}]p</w:t>
      </w:r>
    </w:p>
    <w:p>
      <w:r>
        <w:t>41</w:t>
        <w:tab/>
        <w:t>nur: Mitteilung über Anklageerhebung wegen Vorbereitung zum Hochverrat</w:t>
      </w:r>
    </w:p>
    <w:p>
      <w:r>
        <w:t>43</w:t>
        <w:tab/>
        <w:t>1929</w:t>
      </w:r>
    </w:p>
    <w:p>
      <w:r>
        <w:br/>
        <w:t>30</w:t>
        <w:tab/>
        <w:t>1118</w:t>
      </w:r>
    </w:p>
    <w:p>
      <w:r>
        <w:t>30z</w:t>
        <w:tab/>
        <w:t>R 1507/1118</w:t>
      </w:r>
    </w:p>
    <w:p>
      <w:r>
        <w:t>33</w:t>
        <w:tab/>
        <w:t>S. 80</w:t>
      </w:r>
    </w:p>
    <w:p>
      <w:r>
        <w:t>40</w:t>
        <w:tab/>
        <w:t>p[2{Martin} 1{Andersen Nexö}]p</w:t>
      </w:r>
    </w:p>
    <w:p>
      <w:r>
        <w:t>41</w:t>
        <w:tab/>
        <w:t>v. a.: Überwachung während seiner Kuraufenthalte in Deutschland und Versuche, die Einreise zu verhindern.</w:t>
      </w:r>
    </w:p>
    <w:p>
      <w:r>
        <w:t>43</w:t>
        <w:tab/>
        <w:t>1921 - 1927</w:t>
      </w:r>
    </w:p>
    <w:p>
      <w:r>
        <w:br/>
        <w:t>26</w:t>
        <w:tab/>
        <w:t>alt R 134</w:t>
      </w:r>
    </w:p>
    <w:p>
      <w:r>
        <w:t>27</w:t>
        <w:tab/>
        <w:t>alt R 134</w:t>
      </w:r>
    </w:p>
    <w:p>
      <w:r>
        <w:t>29</w:t>
        <w:tab/>
        <w:t>ehem. Koblenzer Bestand</w:t>
      </w:r>
    </w:p>
    <w:p>
      <w:r>
        <w:t>30</w:t>
        <w:tab/>
        <w:t>61/110</w:t>
      </w:r>
    </w:p>
    <w:p>
      <w:r>
        <w:t>30z</w:t>
        <w:tab/>
        <w:t>R 1507/alt R 134/61/110</w:t>
      </w:r>
    </w:p>
    <w:p>
      <w:r>
        <w:t>40</w:t>
        <w:tab/>
        <w:t>Bericht des Reichsministers des Inneren an die k[Nachrichtenstellen der Länder]k über kommunistische Bewegungen</w:t>
      </w:r>
    </w:p>
    <w:p>
      <w:r>
        <w:t>41</w:t>
        <w:tab/>
        <w:t>u. a.: die proletarische k[Buchgemeinschaft s[Universum-Bücherei]s]k, ihre Versuche, Mitglieder aus dem Umkreis der k[KPD]k zu gewinnen, Eröffnung von s[Lesehallen]s und s[Leihbüchereien]s in o[Berlin]o und anderen Städten, kostenloses s[2{Verleihen} von 1{Bücher}]sn an arbeitslose und streikende Arbeiter; die s[2{proletarische} 1{Buchgemeinschaft}]s k[1{Büchergilde Gutenberg} in 2{o[Berlin]o}]k,ihre s[Werbewoche]s vom z[7. - 15. November 1930]z, die die KPD unterstützte</w:t>
      </w:r>
    </w:p>
    <w:p>
      <w:r>
        <w:t>43</w:t>
        <w:tab/>
        <w:t>1930</w:t>
      </w:r>
    </w:p>
    <w:p>
      <w:r>
        <w:br/>
        <w:t>30</w:t>
        <w:tab/>
        <w:t>61/128 - 129</w:t>
      </w:r>
    </w:p>
    <w:p>
      <w:r>
        <w:t>30z</w:t>
        <w:tab/>
        <w:t>R 1507/alt R 134/61/128 - 129</w:t>
      </w:r>
    </w:p>
    <w:p>
      <w:r>
        <w:t>40</w:t>
        <w:tab/>
        <w:t>Anweisung des ZK der k[KPD]k betr. k[Büchergilde Gutenberg]k und k[Universum-Bücherei]k</w:t>
      </w:r>
    </w:p>
    <w:p>
      <w:r>
        <w:t>41</w:t>
        <w:tab/>
        <w:t>u. a.: Ausweitung ihrer Aktivitäten in Richtung auf s[2{politische} 1{Agitation}]s; s[2{Gründung} einer weiteren 1{Buchgemeinschaft mit politischer Zielsetzung}]s als Gegeneinrichtung zu der literarisch ausgerichteten k[SPD-Buchgemeinschaft 'Bücherkreis']k; Aufgabe der Partei, die Beeinflussung der Arbeitermassen durch s[2{pseudomarxistische} 1{Literatur}]s abzuwehren und die s[Herausgabe politisch-theoretischer und wissenschaftlicher Werke]s in der s[Universum-Bücherei]s entschieden zu unterstützen</w:t>
      </w:r>
    </w:p>
    <w:p>
      <w:r>
        <w:t>43</w:t>
        <w:tab/>
        <w:t>1930</w:t>
      </w:r>
    </w:p>
    <w:p>
      <w:r>
        <w:br/>
        <w:t>30</w:t>
        <w:tab/>
        <w:t>11/19 - 21</w:t>
      </w:r>
    </w:p>
    <w:p>
      <w:r>
        <w:t>30z</w:t>
        <w:tab/>
        <w:t>R 1507/alt R 134/11/19 - 21</w:t>
      </w:r>
    </w:p>
    <w:p>
      <w:r>
        <w:t>40</w:t>
        <w:tab/>
        <w:t>Bewegungen, die die öffentliche Ordnung bedrohen</w:t>
      </w:r>
    </w:p>
    <w:p>
      <w:r>
        <w:t>41</w:t>
        <w:tab/>
        <w:t>u. a. s[Presse]s und s[kommunistische Buchhandlungen]s, u.a. kommunistische k[1{Verlagsgenossenschaft Nord-West GmbH} in 2{o[Bremen]o}]k sowie die Feststellung der "rein s[2{kommunistische}n 1{Buchhandlungen}]s": k[1{Buchhandlung Volkswille}, 2{o[Augsburg]o}]k; k[1{Arbeiter-Buchhandlung}, 2{o[Berlin]o}]k; k[1{Verlag Junge Garde}, 2{o[Berlin]o}]k; k[1{Buchhandlung p[Sachs]p}, 2{o[Braunschweig]o}]k; k[1{Phönix-Verlag}, 2{o[Bremen]o}]k; k[1{Kommunistische Bücherei}, 2{o[Breslau]o}]k; k[1{Buchhandlung der KPD}, 2{o[Chemnitz]o}]k; k[1{Buchhandlung der KPD}, 2{o[Dortmund]o}]k; k[1{Volksbuchhandlung}, 2{o[Dresden]o}]k; k[1{Buchhandlung des Verlages der Freiheit}, 2{o[Duisburg]o}]k; k[1{Verlag des 'Kampfrufs'}, 2{o[Emden]o}]k; k[1{Volksbuchhandlung}, 2{o[Erfurt]o}]k; k[1{Buchhandlung p[Brandt]p}, 2{o[Essen]o}]k; k[1{Die Bücherkiste}, 2{o[Frankfurt a.M.]o}]k; k[1{Buchhandlung der KPD}, 2{o[Gelsenkirchen]o}]k; k[1{Buchhandlung Freiheit}, 2{o[Hanau]o}]k; k[1{Kommunistische Bücherei}, 2{o[Hannover]o}]k; k[1{Buchhandlung der KPD}, 2{o[Hamborn]o}]k; k[1{Buchhandlung p[2{Karl} 1{Hoym}]p Nachf.}, 2{o[Hamburg]o}]k; k[1{Bücherstube}, 2{o[Leipzig]o}]k; k[1{Kommunistische Bücherei}, 2{o[Magdeburg]o}]k; k[1{Kommunistische Bücherei}, 2{o[Mannheim]o}]k; k[1{Buchhandlung Neue Zeitung}, 2{o[München]o}]k; k[1{Süddeutsche Arbeiter-Buchhandlung}, 2{o[Stuttgart]o}]k</w:t>
      </w:r>
    </w:p>
    <w:p>
      <w:r>
        <w:t>43</w:t>
        <w:tab/>
        <w:t>1921</w:t>
      </w:r>
    </w:p>
    <w:p>
      <w:r>
        <w:br/>
        <w:t>30</w:t>
        <w:tab/>
        <w:t>31/41 - 42</w:t>
      </w:r>
    </w:p>
    <w:p>
      <w:r>
        <w:t>30z</w:t>
        <w:tab/>
        <w:t>R 1507/alt R 134/31/41 - 42</w:t>
      </w:r>
    </w:p>
    <w:p>
      <w:r>
        <w:t>40</w:t>
        <w:tab/>
        <w:t>Linksradikale Verbände kulturpolitischer Art, hier betr. k[Vereinigung linksgerichteter Verleger]k, entst. ca. z[1925]z, Vorsitzender p[2{Max} 1{Winkler}]p</w:t>
      </w:r>
    </w:p>
    <w:p>
      <w:r>
        <w:t>41</w:t>
        <w:tab/>
        <w:t>u. a. k[1{Freidenker Verlag GmbH}, 2{o[Leipzig]o}]k; k[1{p[2{A.} 1{Hoffmann}]p's Verlag}, 2{o[Berlin]o}]k; k[1{p[2{Alfred} 1{Jahn}]p}, 2{o[Leipzig]o}]k; k[1{Malik-Verlag A.-G.}, 2{o[Berlin]o}]k; k[1{Die neue Generation}, 2{o[Berlin]o}]k; k[1{Neuer Deutscher Verlag}, 2{o[Berlin]o}]k; k[1{p[2{Julius} 1{Püttmann}]p}, 2{o[Stuttgart]o}]k; k[1{p[2{Ernst} 1{Oldenburg}]p-Verlag}, 2{o[Leipzig]o}]k; k[1{Uns-Produktiv-Genossenschaft}, 2{o[Leipzig]o}]k; k[1{Vereinigung Internationaler Verlagsanstalten, GmbH}, 2{o[Berlin]o}]k; k[1{Verlag Am anderen Ufer}, 2{o[Buchholz-Friedewald]o}]k; k[1{Verlag p[2{Carl} 1{Hoym}]p Nachf.}, 2{o[Hamburg]o, o[Berlin]o}]k; k[1{Verlag der Jugendinternationale}, 2{o[Berlin]o}]k, k[1{Verlag Junge Garde}, 2{o[Berlin]o}]k; k[1{Verlag für Literatur und Politik}, 2{o[Wien]o, o[Berlin]o}]k; k[1{Verlag der Neuen Gesellschaft}, 2{o[Berlin]o}]k; k[1{Verlag Der Syndikalist}, 2{o[Berlin]o}]k; k[1{Verlag der Weltbühne}, 2{o[Berlin]o}]k; k[1{Verlag Die Werkfreude}, 2{o[Berlin]o}]k; k[1{Verlag Die Wölfe}, 2{o[Leipzig]o}]k; k[1{Agis-Verlag}, 2{o[Wien]o, o[Berlin]o}]k; k[1{Die Einheit Verlagsgesellschaft m.b.H.}, 2{o[Berlin]o}]k; k[1{Verlag 't[Die blaue Distel]t'}, 2{o[Solln]o bei o[München]o}]k</w:t>
      </w:r>
    </w:p>
    <w:p>
      <w:r>
        <w:t>43</w:t>
        <w:tab/>
        <w:t>1926</w:t>
      </w:r>
    </w:p>
    <w:p>
      <w:r>
        <w:br/>
        <w:t>30</w:t>
        <w:tab/>
        <w:t>38/27 - 52</w:t>
      </w:r>
    </w:p>
    <w:p>
      <w:r>
        <w:t>30z</w:t>
        <w:tab/>
        <w:t>R 1507/alt R 134/38/27 - 52</w:t>
      </w:r>
    </w:p>
    <w:p>
      <w:r>
        <w:t>40</w:t>
        <w:tab/>
        <w:t>s[2{Kommunistische} 1{Literaturproduktion}]s und s[Vertrieb]s betr., insbes. k[Vereinigte Zeitungsverlage GmbH]k; k[Zentrale für Zeitungsverlage GmbH]k; k[Internationale Arbeiter-Verlags-GmbH]k; k[Stern-Verlag GmbH]k, k['Viva' GmbH]k; k[Literatur-Vertrieb GmbH]k</w:t>
      </w:r>
    </w:p>
    <w:p>
      <w:r>
        <w:t>42</w:t>
        <w:tab/>
        <w:t>Darin: Gesellschafter und Geschäftsführer p[2{Willi} 1{Münzenberg}]p; k[Vertriebs-Zentrale der KPD 'Peuvag']k (= Papier-Erzeugungs- und Verwertungs-GmbH); s[2{kommunistische} 1{Hausdruckereien}]s; k[Buchgemeinschaft Universum]k / t[Universum-Bücherei für alle]t; Die proletarische t[Feuilleton-Korrespondenz]t; s[2{kommunistischer} 1{Literatur-Vertrieb}]s und Polizei</w:t>
      </w:r>
    </w:p>
    <w:p>
      <w:r>
        <w:t>43</w:t>
        <w:tab/>
        <w:t>1928</w:t>
      </w:r>
    </w:p>
    <w:p>
      <w:r>
        <w:br/>
        <w:t>30</w:t>
        <w:tab/>
        <w:t>70/74</w:t>
      </w:r>
    </w:p>
    <w:p>
      <w:r>
        <w:t>30z</w:t>
        <w:tab/>
        <w:t>R 1507/alt R 134/70/74</w:t>
      </w:r>
    </w:p>
    <w:p>
      <w:r>
        <w:t>40</w:t>
        <w:tab/>
        <w:t>Bericht betr. s[k[KPD]k-Kulturpolitik]s</w:t>
      </w:r>
    </w:p>
    <w:p>
      <w:r>
        <w:t>41</w:t>
        <w:tab/>
        <w:t>u. a. k[Interessengemeinschaft für Arbeiterkultur]k, dem Dachverband kommunistischer Kulturorganisationen, unter deren Führung u.a. auch die s[2{linke}n 1{Verlage}]s stehen</w:t>
      </w:r>
    </w:p>
    <w:p>
      <w:r>
        <w:t>43</w:t>
        <w:tab/>
        <w:t>1930</w:t>
      </w:r>
    </w:p>
    <w:p/>
    <w:p/>
    <w:p>
      <w:r>
        <w:br/>
        <w:t>20</w:t>
        <w:tab/>
        <w:t>R 1514</w:t>
      </w:r>
    </w:p>
    <w:p>
      <w:r>
        <w:t>21</w:t>
        <w:tab/>
        <w:t>Reichsverlagsamt</w:t>
      </w:r>
    </w:p>
    <w:p>
      <w:r>
        <w:t>22</w:t>
        <w:tab/>
        <w:t>Schriftgut aus der Zeit von 1867 bis 1945 \ Zivile Behörden und Einrichtungen des Deutschen Reichs \ Inneres und Justiz \ #R 1514 Reichsverlagsamt</w:t>
      </w:r>
    </w:p>
    <w:p>
      <w:r>
        <w:t>23</w:t>
        <w:tab/>
        <w:t>1926 - 1944</w:t>
      </w:r>
    </w:p>
    <w:p>
      <w:r>
        <w:t>24</w:t>
        <w:tab/>
        <w:t>Findkartei</w:t>
      </w:r>
    </w:p>
    <w:p>
      <w:r>
        <w:t>30</w:t>
        <w:tab/>
        <w:t>1</w:t>
      </w:r>
    </w:p>
    <w:p>
      <w:r>
        <w:t>30z</w:t>
        <w:tab/>
        <w:t>R 1514/1</w:t>
      </w:r>
    </w:p>
    <w:p>
      <w:r>
        <w:t>40</w:t>
        <w:tab/>
        <w:t>Verwaltungsangelegenheiten des k[Reichsverlagsamt]kes</w:t>
      </w:r>
    </w:p>
    <w:p>
      <w:r>
        <w:t>43</w:t>
        <w:tab/>
        <w:t>1943 - 1944</w:t>
      </w:r>
    </w:p>
    <w:p>
      <w:r>
        <w:br/>
        <w:t>30</w:t>
        <w:tab/>
        <w:t>2</w:t>
      </w:r>
    </w:p>
    <w:p>
      <w:r>
        <w:t>30z</w:t>
        <w:tab/>
        <w:t>R 1514/2</w:t>
      </w:r>
    </w:p>
    <w:p>
      <w:r>
        <w:t>40</w:t>
        <w:tab/>
        <w:t>p[1{Hoffmann}, 2{Paul} 7{geb. 03.12.1890}]p</w:t>
      </w:r>
    </w:p>
    <w:p>
      <w:r>
        <w:t>43</w:t>
        <w:tab/>
        <w:t>1926 - 1939</w:t>
      </w:r>
    </w:p>
    <w:p/>
    <w:p/>
    <w:p>
      <w:r>
        <w:br/>
        <w:t>20</w:t>
        <w:tab/>
        <w:t>R 2</w:t>
      </w:r>
    </w:p>
    <w:p>
      <w:r>
        <w:t>21</w:t>
        <w:tab/>
        <w:t>Reichsfinanzministerium</w:t>
      </w:r>
    </w:p>
    <w:p>
      <w:r>
        <w:t>22</w:t>
        <w:tab/>
        <w:t>Schriftgut aus der Zeit von 1867 bis 1945 \ Zivile Behörden und Einrichtungen des Deutschen Reichs \ Finanzen, Wirtschaft, Post und Verkehr \ #R 2 Reichsfinanzministerium</w:t>
      </w:r>
    </w:p>
    <w:p>
      <w:r>
        <w:t>23</w:t>
        <w:tab/>
        <w:t>1867 - 1961</w:t>
      </w:r>
    </w:p>
    <w:p>
      <w:r>
        <w:t>24</w:t>
        <w:tab/>
        <w:t>Kartei</w:t>
      </w:r>
    </w:p>
    <w:p>
      <w:r>
        <w:t>25</w:t>
        <w:tab/>
        <w:t>bis 1919 Reichsschatzamt; hier muß noch ergänzt werden Bestand R 2 aus Koblenz (23 Fasz.)</w:t>
      </w:r>
    </w:p>
    <w:p>
      <w:r>
        <w:t>26a</w:t>
        <w:tab/>
        <w:t>&lt;-&gt;</w:t>
      </w:r>
    </w:p>
    <w:p>
      <w:r>
        <w:t>27</w:t>
        <w:tab/>
        <w:t>Auslandswesen</w:t>
      </w:r>
    </w:p>
    <w:p>
      <w:r>
        <w:t>30</w:t>
        <w:tab/>
        <w:t>11615</w:t>
      </w:r>
    </w:p>
    <w:p>
      <w:r>
        <w:t>30z</w:t>
        <w:tab/>
        <w:t>R 2/11615</w:t>
      </w:r>
    </w:p>
    <w:p>
      <w:r>
        <w:t>40</w:t>
        <w:tab/>
        <w:t>Haushaltsplan der k[Mundus GmbH]k (s[Verlag von s[Bücher]sn und s[Zeitschriften]s im In- und Ausland]s) für z[1944]z</w:t>
      </w:r>
    </w:p>
    <w:p>
      <w:r>
        <w:t>42</w:t>
        <w:tab/>
        <w:t>Darin: Gründungsurkunde der Mundus GmbH vom z[30.4.1942]z</w:t>
      </w:r>
    </w:p>
    <w:p>
      <w:r>
        <w:t>43</w:t>
        <w:tab/>
        <w:t>1942 - 1944</w:t>
      </w:r>
    </w:p>
    <w:p>
      <w:r>
        <w:br/>
        <w:t>30</w:t>
        <w:tab/>
        <w:t>11618</w:t>
      </w:r>
    </w:p>
    <w:p>
      <w:r>
        <w:t>30z</w:t>
        <w:tab/>
        <w:t>R 2/11618</w:t>
      </w:r>
    </w:p>
    <w:p>
      <w:r>
        <w:t>40</w:t>
        <w:tab/>
        <w:t>Kulturfonds</w:t>
      </w:r>
    </w:p>
    <w:p>
      <w:r>
        <w:t>41</w:t>
        <w:tab/>
        <w:t>u. a. Verkauf der k[Steyler Missionsdruckerei]k (Schriftwechsel mit der Reichsleitung der k[NSDAP]k)</w:t>
      </w:r>
    </w:p>
    <w:p>
      <w:r>
        <w:t>43</w:t>
        <w:tab/>
        <w:t>1943</w:t>
      </w:r>
    </w:p>
    <w:p>
      <w:r>
        <w:br/>
        <w:t>26a</w:t>
        <w:tab/>
        <w:t>&lt;-&gt;</w:t>
      </w:r>
    </w:p>
    <w:p>
      <w:r>
        <w:t>27</w:t>
        <w:tab/>
        <w:t>Inland, Inlandswesen</w:t>
      </w:r>
    </w:p>
    <w:p>
      <w:r>
        <w:t>30</w:t>
        <w:tab/>
        <w:t>11951</w:t>
      </w:r>
    </w:p>
    <w:p>
      <w:r>
        <w:t>30z</w:t>
        <w:tab/>
        <w:t>R 2/11951</w:t>
      </w:r>
    </w:p>
    <w:p>
      <w:r>
        <w:t>40</w:t>
        <w:tab/>
        <w:t>k[1{Staatliche Druckerei} in 2{o[Posen]o}]k (früher: k[Polnische Staatsdruckerei]k), Überleitung an den k[NS-Gauverlag Wartheland]k</w:t>
      </w:r>
    </w:p>
    <w:p>
      <w:r>
        <w:t>43</w:t>
        <w:tab/>
        <w:t>1942 - 1944</w:t>
      </w:r>
    </w:p>
    <w:p>
      <w:r>
        <w:br/>
        <w:t>26a</w:t>
        <w:tab/>
        <w:t>&lt;-&gt;</w:t>
      </w:r>
    </w:p>
    <w:p>
      <w:r>
        <w:t>27</w:t>
        <w:tab/>
        <w:t>Justiz \ Justizwesen</w:t>
      </w:r>
    </w:p>
    <w:p>
      <w:r>
        <w:t>30</w:t>
        <w:tab/>
        <w:t>24073</w:t>
      </w:r>
    </w:p>
    <w:p>
      <w:r>
        <w:t>30z</w:t>
        <w:tab/>
        <w:t>R 2/24073</w:t>
      </w:r>
    </w:p>
    <w:p>
      <w:r>
        <w:t>40</w:t>
        <w:tab/>
        <w:t>s[Urheber&lt;recht&gt;]s- und s[Verlagsrecht]s - s[3{Änderung bzw. Neufassung} 1{urheberrechtliche}r 2{Schutzfristen}]s, Abschluß s[2{zwischenstaatliche}r 1{Schutzverträge}]s</w:t>
      </w:r>
    </w:p>
    <w:p>
      <w:r>
        <w:t>42</w:t>
        <w:tab/>
        <w:t>Darin: Verlängerung der Schutzfrist auf 50 Jahre (Denkschrift des k[RMJ]k - z[1930]z)</w:t>
      </w:r>
    </w:p>
    <w:p>
      <w:r>
        <w:t>43</w:t>
        <w:tab/>
        <w:t>1930 - 1934</w:t>
      </w:r>
    </w:p>
    <w:p>
      <w:r>
        <w:br/>
        <w:t>26a</w:t>
        <w:tab/>
        <w:t>&lt;-&gt;</w:t>
      </w:r>
    </w:p>
    <w:p>
      <w:r>
        <w:t>27</w:t>
        <w:tab/>
        <w:t>Propaganda</w:t>
      </w:r>
    </w:p>
    <w:p>
      <w:r>
        <w:t>30</w:t>
        <w:tab/>
        <w:t>4750</w:t>
      </w:r>
    </w:p>
    <w:p>
      <w:r>
        <w:t>30z</w:t>
        <w:tab/>
        <w:t>R 2/4750</w:t>
      </w:r>
    </w:p>
    <w:p>
      <w:r>
        <w:t>40</w:t>
        <w:tab/>
        <w:t>Einrichtung und Verwaltung, Bd. 1</w:t>
      </w:r>
    </w:p>
    <w:p>
      <w:r>
        <w:t>42</w:t>
        <w:tab/>
        <w:t>Darin: s[Presse&lt;verbot&gt;]s- und s[Buchverbot]se für Inland und Ausland (Rundschreiben des Reichsministers für Volksaufklärung und Propaganda vom z[7.5.936]z)</w:t>
      </w:r>
    </w:p>
    <w:p>
      <w:r>
        <w:t>43</w:t>
        <w:tab/>
        <w:t>1933 - 1944</w:t>
      </w:r>
    </w:p>
    <w:p>
      <w:r>
        <w:br/>
        <w:t>30</w:t>
        <w:tab/>
        <w:t>4783 - 4785</w:t>
      </w:r>
    </w:p>
    <w:p>
      <w:r>
        <w:t>30z</w:t>
        <w:tab/>
        <w:t>R 2/4783 - R 2, 4785</w:t>
      </w:r>
    </w:p>
    <w:p>
      <w:r>
        <w:t>40</w:t>
        <w:tab/>
        <w:t>k[1{Deutsche Bücherei} in 2{o[Leipzig]o}]k</w:t>
      </w:r>
    </w:p>
    <w:p>
      <w:r>
        <w:t>42</w:t>
        <w:tab/>
        <w:t>Darin: Bd. 1: "Gesetz über die Deutsche Bücherei" vom  z[18.4.1940]z; Bd. 3 u.a.: "t[Die Bedeutung der  Buchstadt Leipzig]t" (o.J.) und "t[Die Bedeutung  Leipzigs als Buch- und Druckstadt im Spiegel der  Auslandspresse]t" (o.J.); "t[Deutsche Bücherei, Anstalt des öffentlichen Rechts]t" (Gesetz über die deutsche Bücherei, Satzung, Vertrag zwischen dem k[Börsenverein des deutschen Buchhandels]k und der Deutschen Bücherei, Leipzig z[1940]z</w:t>
      </w:r>
    </w:p>
    <w:p>
      <w:r>
        <w:t>43</w:t>
        <w:tab/>
        <w:t>1933 - 1944</w:t>
      </w:r>
    </w:p>
    <w:p>
      <w:r>
        <w:br/>
        <w:t>30</w:t>
        <w:tab/>
        <w:t>4861</w:t>
      </w:r>
    </w:p>
    <w:p>
      <w:r>
        <w:t>30z</w:t>
        <w:tab/>
        <w:t>R 2/4861</w:t>
      </w:r>
    </w:p>
    <w:p>
      <w:r>
        <w:t>40</w:t>
        <w:tab/>
        <w:t>k[1{Fremdsprachendienst GmbH}, 2{o[Berlin]o}]k</w:t>
      </w:r>
    </w:p>
    <w:p>
      <w:r>
        <w:t>41</w:t>
        <w:tab/>
        <w:t>u.a.: k[Verlagsgesellschaft für fremdsprachliche Zeitschriften]k, hervorgegangen aus dem Fremdsprachendienst der k[Reichsrundfunkgesellschaft]k</w:t>
      </w:r>
    </w:p>
    <w:p>
      <w:r>
        <w:t>43</w:t>
        <w:tab/>
        <w:t>1941 - 1942</w:t>
      </w:r>
    </w:p>
    <w:p>
      <w:r>
        <w:br/>
        <w:t>30</w:t>
        <w:tab/>
        <w:t>4868</w:t>
      </w:r>
    </w:p>
    <w:p>
      <w:r>
        <w:t>30z</w:t>
        <w:tab/>
        <w:t>R 2/4868</w:t>
      </w:r>
    </w:p>
    <w:p>
      <w:r>
        <w:t>40</w:t>
        <w:tab/>
        <w:t>Kunst und Kunstausstellungen</w:t>
      </w:r>
    </w:p>
    <w:p>
      <w:r>
        <w:t>41</w:t>
        <w:tab/>
        <w:t>u.a.: Deutschen s[Buchpreis]s - Erhöhung der Mittel, z[1938]z</w:t>
      </w:r>
    </w:p>
    <w:p>
      <w:r>
        <w:t>43</w:t>
        <w:tab/>
        <w:t>1934 - 1941</w:t>
      </w:r>
    </w:p>
    <w:p>
      <w:r>
        <w:br/>
        <w:t>30</w:t>
        <w:tab/>
        <w:t>4876</w:t>
      </w:r>
    </w:p>
    <w:p>
      <w:r>
        <w:t>30z</w:t>
        <w:tab/>
        <w:t>R 2/4876</w:t>
      </w:r>
    </w:p>
    <w:p>
      <w:r>
        <w:t>40</w:t>
        <w:tab/>
        <w:t>Haushalte der k[Reichsschrifttumskammer]k (RSK), z[1937]z</w:t>
      </w:r>
    </w:p>
    <w:p>
      <w:r>
        <w:t>41</w:t>
        <w:tab/>
        <w:t>u.a.: Beitragsfestsetzung der RSK für die s[Adreß- und Anzeigenbuchverlage]s</w:t>
      </w:r>
    </w:p>
    <w:p>
      <w:r>
        <w:t>43</w:t>
        <w:tab/>
        <w:t>1937</w:t>
      </w:r>
    </w:p>
    <w:p>
      <w:r>
        <w:br/>
        <w:t>30</w:t>
        <w:tab/>
        <w:t>4879</w:t>
      </w:r>
    </w:p>
    <w:p>
      <w:r>
        <w:t>30z</w:t>
        <w:tab/>
        <w:t>R 2/4879</w:t>
      </w:r>
    </w:p>
    <w:p>
      <w:r>
        <w:t>40</w:t>
        <w:tab/>
        <w:t>Haushalte für z[1940]z</w:t>
      </w:r>
    </w:p>
    <w:p>
      <w:r>
        <w:t>41</w:t>
        <w:tab/>
        <w:t>u.a.: Beschwerden verschiedener Firmen über Beitragshöhe zum k[Verband des s[Adreß- und Anzeigenbuchverlag]ssgewerbes]k</w:t>
      </w:r>
    </w:p>
    <w:p>
      <w:r>
        <w:t>43</w:t>
        <w:tab/>
        <w:t>1936</w:t>
      </w:r>
    </w:p>
    <w:p>
      <w:r>
        <w:br/>
        <w:t>30</w:t>
        <w:tab/>
        <w:t>4882</w:t>
      </w:r>
    </w:p>
    <w:p>
      <w:r>
        <w:t>30z</w:t>
        <w:tab/>
        <w:t>R 2/4882</w:t>
      </w:r>
    </w:p>
    <w:p>
      <w:r>
        <w:t>40</w:t>
        <w:tab/>
        <w:t>Haushalte für z[1943]z</w:t>
      </w:r>
    </w:p>
    <w:p>
      <w:r>
        <w:t>41</w:t>
        <w:tab/>
        <w:t>u.a.: Aufgabenbereich der k[Reichskulturkammer]k und ihrer Einzelkammern während des Krieges (gedruckt)</w:t>
      </w:r>
    </w:p>
    <w:p>
      <w:r>
        <w:t>43</w:t>
        <w:tab/>
        <w:t>1943</w:t>
      </w:r>
    </w:p>
    <w:p>
      <w:r>
        <w:br/>
        <w:t>26a</w:t>
        <w:tab/>
        <w:t>&lt;-&gt;</w:t>
      </w:r>
    </w:p>
    <w:p>
      <w:r>
        <w:t>27</w:t>
        <w:tab/>
        <w:t>k[Hochschule für Politik]k, Schmutz und Schund, Staatsbegräbnisse, Saargebiet-Propaganda, Stiftungen, Schrifttum</w:t>
      </w:r>
    </w:p>
    <w:p>
      <w:r>
        <w:t>30</w:t>
        <w:tab/>
        <w:t>4921</w:t>
      </w:r>
    </w:p>
    <w:p>
      <w:r>
        <w:t>30z</w:t>
        <w:tab/>
        <w:t>R 2/4921</w:t>
      </w:r>
    </w:p>
    <w:p>
      <w:r>
        <w:t>40</w:t>
        <w:tab/>
        <w:t>s[Schund- und Schmutzschriften-Prüfstellen]s in o[Leipzig]o, o[Berlin]o und o[München]o (aufgelöst im  z[April 1935]z, Aufgaben durch die k[Reichsschrifttumskammer]k übernommen)</w:t>
      </w:r>
    </w:p>
    <w:p>
      <w:r>
        <w:t>42</w:t>
        <w:tab/>
        <w:t>Darin: Liste des s[2{schädlichen und unerwünschten} 1{Schrifttum}]ss, Stand z[10.6.1936]z (gedruckt bei der k[1{Gestapo}, 2{o[Berlin]o}]k, z[1936]z)</w:t>
      </w:r>
    </w:p>
    <w:p>
      <w:r>
        <w:t>43</w:t>
        <w:tab/>
        <w:t>1933 - 1936</w:t>
      </w:r>
    </w:p>
    <w:p>
      <w:r>
        <w:br/>
        <w:t>30</w:t>
        <w:tab/>
        <w:t>4926</w:t>
      </w:r>
    </w:p>
    <w:p>
      <w:r>
        <w:t>30z</w:t>
        <w:tab/>
        <w:t>R 2/4926</w:t>
      </w:r>
    </w:p>
    <w:p>
      <w:r>
        <w:t>40</w:t>
        <w:tab/>
        <w:t>s[Schrifttum/Propagandawesen]s, Bd. 1</w:t>
      </w:r>
    </w:p>
    <w:p>
      <w:r>
        <w:t>41</w:t>
        <w:tab/>
        <w:t>u. a.: Denkschrift für die Vorbereitung eines Gesetzes für die zentrale Leitung der deutschen Kulturpolitik und die Förderung des deutschen  s[Buchexport]ss (z[1934]z); Gesetzentwurf zur Verlängerung der Schutzfristen im s[Urheberrecht]s (z[1934]z); Auslandsberichte über die Auswirkung des s[Buchexportausgleichsverfahren]ss (z[1936ff.]z); s[2{Liste exportierter} 1{Zeitungen}]s, getrennt nach a)staatspolitisch wichtigen Zeitungen, b) s[1{Grenz-} und anderen 2{Zeitung}]sen (z[1937]z)</w:t>
      </w:r>
    </w:p>
    <w:p>
      <w:r>
        <w:t>42</w:t>
        <w:tab/>
        <w:t>Darin: Arbeitsplan für die örtlichen s[Werbegemeinschaften zur 's[Woche des Deutschen Buches]s']s (z[25.10. - 1.11.1936]z)</w:t>
      </w:r>
    </w:p>
    <w:p>
      <w:r>
        <w:t>43</w:t>
        <w:tab/>
        <w:t>1934 - 1937</w:t>
      </w:r>
    </w:p>
    <w:p>
      <w:r>
        <w:br/>
        <w:t>30</w:t>
        <w:tab/>
        <w:t>4927</w:t>
      </w:r>
    </w:p>
    <w:p>
      <w:r>
        <w:t>30z</w:t>
        <w:tab/>
        <w:t>R 2/4927</w:t>
      </w:r>
    </w:p>
    <w:p>
      <w:r>
        <w:t>40</w:t>
        <w:tab/>
        <w:t>s[Schrifttum/Propagandawesen]s, Bd. 2</w:t>
      </w:r>
    </w:p>
    <w:p>
      <w:r>
        <w:t>41</w:t>
        <w:tab/>
        <w:t>u.a.: s[Pflichtablieferung von Druckwerken]s, Korrespondenz betr. Gesetzentwurf (z[1939]z)</w:t>
      </w:r>
    </w:p>
    <w:p>
      <w:r>
        <w:t>42</w:t>
        <w:tab/>
        <w:t>Darin: Stellenplan der k[Wirtschaftsstelle des deutschen Buchhandels]k (z[1941]z); Förderung der s[Buch&lt;ausfuhr&gt;]s- und  s[Zeitschriftenausfuhr]s zu Propagandazwecken (z[1940]z); Merkblatt zur Durchführung des  s[Buchexportausgleichsverfahren]ss (streng vertraulich) (z[1939]z)</w:t>
      </w:r>
    </w:p>
    <w:p>
      <w:r>
        <w:t>43</w:t>
        <w:tab/>
        <w:t>1937 - 1943</w:t>
      </w:r>
    </w:p>
    <w:p>
      <w:r>
        <w:br/>
        <w:t>30</w:t>
        <w:tab/>
        <w:t>4951</w:t>
      </w:r>
    </w:p>
    <w:p>
      <w:r>
        <w:t>30z</w:t>
        <w:tab/>
        <w:t>R 2/4951</w:t>
      </w:r>
    </w:p>
    <w:p>
      <w:r>
        <w:t>40</w:t>
        <w:tab/>
        <w:t>k[Cautio-Treuhand GmbH]k: Allgemeines und Einzelfälle, auch Personalangelegenheiten</w:t>
      </w:r>
    </w:p>
    <w:p>
      <w:r>
        <w:t>41</w:t>
        <w:tab/>
        <w:t>u.a.: Prüfungsbericht der 'Cautio' über den k[1{Deutschen Verlag für Politik und Wirtschaft GmbH}, 2{o[Berlin]o}]k z[1938]z, Jahresabschluß z[1937]z und Zwischenabschluß per z[1.7.1938]z</w:t>
      </w:r>
    </w:p>
    <w:p>
      <w:r>
        <w:t>43</w:t>
        <w:tab/>
        <w:t>1939 - 1947</w:t>
      </w:r>
    </w:p>
    <w:p>
      <w:r>
        <w:br/>
        <w:t>30</w:t>
        <w:tab/>
        <w:t>4953</w:t>
      </w:r>
    </w:p>
    <w:p>
      <w:r>
        <w:t>30z</w:t>
        <w:tab/>
        <w:t>R 2/4953</w:t>
      </w:r>
    </w:p>
    <w:p>
      <w:r>
        <w:t>40</w:t>
        <w:tab/>
        <w:t>k[Cautio-Treuhand GmbH]k: Allgemeines und Einzelfälle, auch Personalangelegenheiten</w:t>
      </w:r>
    </w:p>
    <w:p>
      <w:r>
        <w:t>41</w:t>
        <w:tab/>
        <w:t>u.a.: Veräußerung der s[Pressebeobachtung]s, k[Vereinigte Büros für Zeitungsausschnitt GmbH]k, vormalig p[2{Adolf} 1{Schustermann}]p</w:t>
      </w:r>
    </w:p>
    <w:p>
      <w:r>
        <w:t>43</w:t>
        <w:tab/>
        <w:t>1942</w:t>
      </w:r>
    </w:p>
    <w:p>
      <w:r>
        <w:br/>
        <w:t>30</w:t>
        <w:tab/>
        <w:t>4956</w:t>
      </w:r>
    </w:p>
    <w:p>
      <w:r>
        <w:t>30z</w:t>
        <w:tab/>
        <w:t>R 2/4956</w:t>
      </w:r>
    </w:p>
    <w:p>
      <w:r>
        <w:t>40</w:t>
        <w:tab/>
        <w:t>k[1{p[2{B.} 1{Westermann}]p &amp; Co. Inc.}, 2{o[New York]o}]k</w:t>
      </w:r>
    </w:p>
    <w:p>
      <w:r>
        <w:t>41</w:t>
        <w:tab/>
        <w:t>u.a.: Bericht über die Treuhandmasse B. Westermann, Verwendungsnachweis über die für propagandistische Zwecke (= s[2{Verkauf verbilligter} 1{Bücher}]s) der Westermann &amp; Co. Inc. vom RMVP zur Verfügung gestellten Beträge (z[1935]z, z[1939 - 1941]z); s[2{Überprüfung der Rentabilität} der 1{Buchhandlung}]s, die erhebliche Zuschüsse erfordert (z[1939]z); Löschung der o[Berlin]oer Zweigstelle betr. (z[1943/44]z)</w:t>
      </w:r>
    </w:p>
    <w:p>
      <w:r>
        <w:t>43</w:t>
        <w:tab/>
        <w:t>1935 - 1944</w:t>
      </w:r>
    </w:p>
    <w:p>
      <w:r>
        <w:br/>
        <w:t>30</w:t>
        <w:tab/>
        <w:t>4961</w:t>
      </w:r>
    </w:p>
    <w:p>
      <w:r>
        <w:t>30z</w:t>
        <w:tab/>
        <w:t>R 2/4961</w:t>
      </w:r>
    </w:p>
    <w:p>
      <w:r>
        <w:t>40</w:t>
        <w:tab/>
        <w:t>k[Nibelungen-Verlag]k</w:t>
      </w:r>
    </w:p>
    <w:p>
      <w:r>
        <w:t>43</w:t>
        <w:tab/>
        <w:t>1939 - 1943</w:t>
      </w:r>
    </w:p>
    <w:p>
      <w:r>
        <w:br/>
        <w:t>30</w:t>
        <w:tab/>
        <w:t>4962</w:t>
      </w:r>
    </w:p>
    <w:p>
      <w:r>
        <w:t>30z</w:t>
        <w:tab/>
        <w:t>R 2/4962</w:t>
      </w:r>
    </w:p>
    <w:p>
      <w:r>
        <w:t>40</w:t>
        <w:tab/>
        <w:t>s[Theater&lt;verlag&gt;]s-, s[Bühnen&lt;verlag&gt;]s - und s[Musikverlage]s</w:t>
      </w:r>
    </w:p>
    <w:p>
      <w:r>
        <w:t>41</w:t>
        <w:tab/>
        <w:t>u.a.: Veräußerung der k[Neuen Theaterverlag GmbH]k sowie des k[Bühnen- und Musikalienverlags p[2{Josef} 1{Weinberger}]p]k und deren Tochtergesellschaften (mit Prüfungsberichten des Jahresabschlusses für z[1939]z), der noch enthält k[Neuer Theaterverlag GmbH]k, k[Beboton-Verlag GmbH]k der Vertriebsstelle und k[Verlag Deutscher Bühnenschriftsteller und  Bühnenkomponisten GmbH]k, k[Cineton-Verlags-GmbH]k, k[Arcadia-Verlag GmbH]k, alle o[Berlin]o</w:t>
      </w:r>
    </w:p>
    <w:p>
      <w:r>
        <w:t>43</w:t>
        <w:tab/>
        <w:t>1941 - 1943</w:t>
      </w:r>
    </w:p>
    <w:p>
      <w:r>
        <w:br/>
        <w:t>30</w:t>
        <w:tab/>
        <w:t>4964</w:t>
      </w:r>
    </w:p>
    <w:p>
      <w:r>
        <w:t>30z</w:t>
        <w:tab/>
        <w:t>R 2/4964</w:t>
      </w:r>
    </w:p>
    <w:p>
      <w:r>
        <w:t>40</w:t>
        <w:tab/>
        <w:t>k[1{Auslandzeitungshandel GmbH}, 2{o[Köln]o}]k</w:t>
      </w:r>
    </w:p>
    <w:p>
      <w:r>
        <w:t>43</w:t>
        <w:tab/>
        <w:t>1941 - 1943</w:t>
      </w:r>
    </w:p>
    <w:p>
      <w:r>
        <w:br/>
        <w:t>26a</w:t>
        <w:tab/>
        <w:t>&lt;-&gt;</w:t>
      </w:r>
    </w:p>
    <w:p>
      <w:r>
        <w:t>27</w:t>
        <w:tab/>
        <w:t>Exportkredite</w:t>
      </w:r>
    </w:p>
    <w:p>
      <w:r>
        <w:t>30</w:t>
        <w:tab/>
        <w:t>17414 - 17415</w:t>
      </w:r>
    </w:p>
    <w:p>
      <w:r>
        <w:t>30z</w:t>
        <w:tab/>
        <w:t>R 2/17414 - R 2, 17415</w:t>
      </w:r>
    </w:p>
    <w:p>
      <w:r>
        <w:t>40</w:t>
        <w:tab/>
        <w:t>Exportkredite für k[1{p[2{G.A.} 8{von} 1{Halem}]p, Export-  und Verlagsbuchhandlung AG}, 2{o[Bremen]o}]k</w:t>
      </w:r>
    </w:p>
    <w:p>
      <w:r>
        <w:t>43</w:t>
        <w:tab/>
        <w:t>1930 - 1931 ; 1933 - 1937</w:t>
      </w:r>
    </w:p>
    <w:p>
      <w:r>
        <w:br/>
        <w:t>30</w:t>
        <w:tab/>
        <w:t>17576</w:t>
      </w:r>
    </w:p>
    <w:p>
      <w:r>
        <w:t>30z</w:t>
        <w:tab/>
        <w:t>R 2/17576</w:t>
      </w:r>
    </w:p>
    <w:p>
      <w:r>
        <w:t>40</w:t>
        <w:tab/>
        <w:t>Exportkredite für die k[1{Überseeische Buchhandlung, p[2{Conrad} 1{Behre}]p}, 2{o[Hamburg]o}]k</w:t>
      </w:r>
    </w:p>
    <w:p>
      <w:r>
        <w:t>43</w:t>
        <w:tab/>
        <w:t>1934 - 1935</w:t>
      </w:r>
    </w:p>
    <w:p>
      <w:r>
        <w:br/>
        <w:t>26</w:t>
        <w:tab/>
        <w:t>&lt; - &gt;</w:t>
      </w:r>
    </w:p>
    <w:p>
      <w:r>
        <w:t>27</w:t>
        <w:tab/>
        <w:t>Zollwesen</w:t>
      </w:r>
    </w:p>
    <w:p>
      <w:r>
        <w:t>30</w:t>
        <w:tab/>
        <w:t>58576 - 58577</w:t>
      </w:r>
    </w:p>
    <w:p>
      <w:r>
        <w:t>30z</w:t>
        <w:tab/>
        <w:t>R 2/58576 - 58577</w:t>
      </w:r>
    </w:p>
    <w:p>
      <w:r>
        <w:t>40</w:t>
        <w:tab/>
        <w:t>s[Bücher]s in allen Sprachen</w:t>
      </w:r>
    </w:p>
    <w:p>
      <w:r>
        <w:t>43</w:t>
        <w:tab/>
        <w:t>1928 - 1944</w:t>
      </w:r>
    </w:p>
    <w:p>
      <w:r>
        <w:t>45</w:t>
        <w:tab/>
        <w:t>s[Zolltarifsatz]s</w:t>
      </w:r>
    </w:p>
    <w:p>
      <w:r>
        <w:br/>
        <w:t>26</w:t>
        <w:tab/>
        <w:t>&lt; - &gt;</w:t>
      </w:r>
    </w:p>
    <w:p>
      <w:r>
        <w:t>27</w:t>
        <w:tab/>
        <w:t>Steuern</w:t>
      </w:r>
    </w:p>
    <w:p>
      <w:r>
        <w:t>30</w:t>
        <w:tab/>
        <w:t>56848</w:t>
      </w:r>
    </w:p>
    <w:p>
      <w:r>
        <w:t>30z</w:t>
        <w:tab/>
        <w:t>R 2/56848</w:t>
      </w:r>
    </w:p>
    <w:p>
      <w:r>
        <w:t>40</w:t>
        <w:tab/>
        <w:t>s[Körperschaftssteuerpflicht]s des k[1{Zentralverlags der k[NSDAP]k} in 2{o[München]o}]k</w:t>
      </w:r>
    </w:p>
    <w:p>
      <w:r>
        <w:t>43</w:t>
        <w:tab/>
        <w:t>1933 - 1943</w:t>
      </w:r>
    </w:p>
    <w:p/>
    <w:p/>
    <w:p>
      <w:r>
        <w:br/>
        <w:t>20</w:t>
        <w:tab/>
        <w:t>R 2301</w:t>
      </w:r>
    </w:p>
    <w:p>
      <w:r>
        <w:t>21</w:t>
        <w:tab/>
        <w:t>Rechnungshof des Deutschen Reiches</w:t>
      </w:r>
    </w:p>
    <w:p>
      <w:r>
        <w:t>22</w:t>
        <w:tab/>
        <w:t>Schriftgut aus der Zeit von 1867 bis 1945 \ Zivile Behörden und Einrichtungen des Deutschen Reichs \ Finanzen, Wirtschaft, Post und Verkehr \ #R 2301 Rechnungshof des Deutschen Reiches</w:t>
      </w:r>
    </w:p>
    <w:p>
      <w:r>
        <w:t>23</w:t>
        <w:tab/>
        <w:t>1868 - 1945</w:t>
      </w:r>
    </w:p>
    <w:p>
      <w:r>
        <w:t>24</w:t>
        <w:tab/>
        <w:t>Findbuch</w:t>
      </w:r>
    </w:p>
    <w:p>
      <w:r>
        <w:t>26</w:t>
        <w:tab/>
        <w:t>&lt; - &gt;</w:t>
      </w:r>
    </w:p>
    <w:p>
      <w:r>
        <w:t>27</w:t>
        <w:tab/>
        <w:t>1. Allgemeine Akten \ 10. Allgemeine Organisations-, Rechts-, Verwaltungs- und Betriebsangelegenheiten \ 103. Betriebsangelegenheiten</w:t>
      </w:r>
    </w:p>
    <w:p>
      <w:r>
        <w:t>30</w:t>
        <w:tab/>
        <w:t>191</w:t>
      </w:r>
    </w:p>
    <w:p>
      <w:r>
        <w:t>30z</w:t>
        <w:tab/>
        <w:t>R 2301/191</w:t>
      </w:r>
    </w:p>
    <w:p>
      <w:r>
        <w:t>33</w:t>
        <w:tab/>
        <w:t>Bd. 2, S. 11</w:t>
      </w:r>
    </w:p>
    <w:p>
      <w:r>
        <w:t>40</w:t>
        <w:tab/>
        <w:t>Post-, Telegraphen-, Fernsprech- und Rundfunkangelegenheiten. Drahtloser Dienst. Eisenbahn- und Luftverkehrswesen, s[Bücherei]sen, s[Verlagsverträge]s ...</w:t>
      </w:r>
    </w:p>
    <w:p>
      <w:r>
        <w:t>43</w:t>
        <w:tab/>
        <w:t>1932 - 1943</w:t>
      </w:r>
    </w:p>
    <w:p>
      <w:r>
        <w:br/>
        <w:t>30</w:t>
        <w:tab/>
        <w:t>193</w:t>
      </w:r>
    </w:p>
    <w:p>
      <w:r>
        <w:t>30z</w:t>
        <w:tab/>
        <w:t>R 2301/193</w:t>
      </w:r>
    </w:p>
    <w:p>
      <w:r>
        <w:t>33</w:t>
        <w:tab/>
        <w:t>Bd. 2, S. 11</w:t>
      </w:r>
    </w:p>
    <w:p>
      <w:r>
        <w:t>40</w:t>
        <w:tab/>
        <w:t>s[Verlagsverträge]s</w:t>
      </w:r>
    </w:p>
    <w:p>
      <w:r>
        <w:t>43</w:t>
        <w:tab/>
        <w:t>1925 - 1931</w:t>
      </w:r>
    </w:p>
    <w:p>
      <w:r>
        <w:br/>
        <w:t>30</w:t>
        <w:tab/>
        <w:t>194</w:t>
      </w:r>
    </w:p>
    <w:p>
      <w:r>
        <w:t>30z</w:t>
        <w:tab/>
        <w:t>R 2301/194</w:t>
      </w:r>
    </w:p>
    <w:p>
      <w:r>
        <w:t>33</w:t>
        <w:tab/>
        <w:t>Bd. 2, S. 11</w:t>
      </w:r>
    </w:p>
    <w:p>
      <w:r>
        <w:t>40</w:t>
        <w:tab/>
        <w:t>Geschäftsvorschriften, s[Bücherei]sen, s[Zeitschrift]sen, Reichsrat- und Reichstag-Drucksachen, s[Verlagsverträge]s</w:t>
      </w:r>
    </w:p>
    <w:p>
      <w:r>
        <w:t>43</w:t>
        <w:tab/>
        <w:t>1930 - 1931</w:t>
      </w:r>
    </w:p>
    <w:p>
      <w:r>
        <w:br/>
        <w:t>30</w:t>
        <w:tab/>
        <w:t>195 - 196</w:t>
      </w:r>
    </w:p>
    <w:p>
      <w:r>
        <w:t>30z</w:t>
        <w:tab/>
        <w:t>R 2301/195 - 196</w:t>
      </w:r>
    </w:p>
    <w:p>
      <w:r>
        <w:t>33</w:t>
        <w:tab/>
        <w:t>Bd. 2, S. 11</w:t>
      </w:r>
    </w:p>
    <w:p>
      <w:r>
        <w:t>40</w:t>
        <w:tab/>
        <w:t>s[Bücherei]sen, s[Verlagsverträge]s</w:t>
      </w:r>
    </w:p>
    <w:p>
      <w:r>
        <w:t>43</w:t>
        <w:tab/>
        <w:t>1931 - 1945</w:t>
      </w:r>
    </w:p>
    <w:p>
      <w:r>
        <w:t>50</w:t>
        <w:tab/>
        <w:t>2 Bde.</w:t>
      </w:r>
    </w:p>
    <w:p>
      <w:r>
        <w:br/>
        <w:t>30</w:t>
        <w:tab/>
        <w:t>197</w:t>
      </w:r>
    </w:p>
    <w:p>
      <w:r>
        <w:t>30z</w:t>
        <w:tab/>
        <w:t>R 2301/197</w:t>
      </w:r>
    </w:p>
    <w:p>
      <w:r>
        <w:t>33</w:t>
        <w:tab/>
        <w:t>Bd. 2, S. 11</w:t>
      </w:r>
    </w:p>
    <w:p>
      <w:r>
        <w:t>40</w:t>
        <w:tab/>
        <w:t>s[Bücherei]sen, s[Verlagsverträge]s ...</w:t>
      </w:r>
    </w:p>
    <w:p>
      <w:r>
        <w:t>43</w:t>
        <w:tab/>
        <w:t>1934 - 1941</w:t>
      </w:r>
    </w:p>
    <w:p>
      <w:r>
        <w:br/>
        <w:t>26</w:t>
        <w:tab/>
        <w:t>&lt; - &gt;</w:t>
      </w:r>
    </w:p>
    <w:p>
      <w:r>
        <w:t>27</w:t>
        <w:tab/>
        <w:t>1. Allgemeine Akten \ 10. Allgemeine Organisations-, Rechts-, Verwaltungs- und Betriebsangelegenheiten \ 110. Organisation</w:t>
      </w:r>
    </w:p>
    <w:p>
      <w:r>
        <w:t>30</w:t>
        <w:tab/>
        <w:t>414 - 416</w:t>
      </w:r>
    </w:p>
    <w:p>
      <w:r>
        <w:t>30z</w:t>
        <w:tab/>
        <w:t>R 2301/414 - 416</w:t>
      </w:r>
    </w:p>
    <w:p>
      <w:r>
        <w:t>33</w:t>
        <w:tab/>
        <w:t>Bd. 2, S. 21</w:t>
      </w:r>
    </w:p>
    <w:p>
      <w:r>
        <w:t>40</w:t>
        <w:tab/>
        <w:t>Überweisung von Erlassen, s[Amtsblätter]sn, Dienstvorschriften, s[Reichstags-Drucksachen]s usw.; s[Bücherei]s, Nachrichtenstelle</w:t>
      </w:r>
    </w:p>
    <w:p>
      <w:r>
        <w:t>43</w:t>
        <w:tab/>
        <w:t>1922 - 1931</w:t>
      </w:r>
    </w:p>
    <w:p>
      <w:r>
        <w:t>50</w:t>
        <w:tab/>
        <w:t>3 Bde.</w:t>
      </w:r>
    </w:p>
    <w:p>
      <w:r>
        <w:br/>
        <w:t>30</w:t>
        <w:tab/>
        <w:t>417 - 425</w:t>
      </w:r>
    </w:p>
    <w:p>
      <w:r>
        <w:t>30z</w:t>
        <w:tab/>
        <w:t>R 2301/417 - 425</w:t>
      </w:r>
    </w:p>
    <w:p>
      <w:r>
        <w:t>33</w:t>
        <w:tab/>
        <w:t>Bd. 2, S. 21 f.</w:t>
      </w:r>
    </w:p>
    <w:p>
      <w:r>
        <w:t>40</w:t>
        <w:tab/>
        <w:t>s[Bücherei]s, Nachrichtenstelle und Lesezimmer</w:t>
      </w:r>
    </w:p>
    <w:p>
      <w:r>
        <w:t>43</w:t>
        <w:tab/>
        <w:t>1931 - 1945</w:t>
      </w:r>
    </w:p>
    <w:p>
      <w:r>
        <w:t>50</w:t>
        <w:tab/>
        <w:t>9 Bde.</w:t>
      </w:r>
    </w:p>
    <w:p>
      <w:r>
        <w:br/>
        <w:t>26</w:t>
        <w:tab/>
        <w:t>&lt; - &gt;</w:t>
      </w:r>
    </w:p>
    <w:p>
      <w:r>
        <w:t>27</w:t>
        <w:tab/>
        <w:t>1. Allgemeine Akten \ 10. Allgemeine Organisations-, Rechts-, Verwaltungs- und Betriebsangelegenheiten \ 116. Verwaltung</w:t>
      </w:r>
    </w:p>
    <w:p>
      <w:r>
        <w:t>30</w:t>
        <w:tab/>
        <w:t>828</w:t>
      </w:r>
    </w:p>
    <w:p>
      <w:r>
        <w:t>30z</w:t>
        <w:tab/>
        <w:t>R 2301/828</w:t>
      </w:r>
    </w:p>
    <w:p>
      <w:r>
        <w:t>33</w:t>
        <w:tab/>
        <w:t>Bd. 2, S. 40</w:t>
      </w:r>
    </w:p>
    <w:p>
      <w:r>
        <w:t>40</w:t>
        <w:tab/>
        <w:t>s[Druckvorschrift]sen, s[Zeitschrift]sen, s[Bücher]s, s[Reichsrats- und Reichstagsdrucksachen]s, s[Verlagsverträge]s</w:t>
      </w:r>
    </w:p>
    <w:p>
      <w:r>
        <w:t>43</w:t>
        <w:tab/>
        <w:t>1922 - 1931</w:t>
      </w:r>
    </w:p>
    <w:p>
      <w:r>
        <w:br/>
        <w:t>30</w:t>
        <w:tab/>
        <w:t>830</w:t>
      </w:r>
    </w:p>
    <w:p>
      <w:r>
        <w:t>30z</w:t>
        <w:tab/>
        <w:t>R 2301/830</w:t>
      </w:r>
    </w:p>
    <w:p>
      <w:r>
        <w:t>33</w:t>
        <w:tab/>
        <w:t>Bd. 2, S. 40</w:t>
      </w:r>
    </w:p>
    <w:p>
      <w:r>
        <w:t>40</w:t>
        <w:tab/>
        <w:t>Drucksachen, s[Bücher]s, s[Reichstags- und Reichsratsdrucksachen]s</w:t>
      </w:r>
    </w:p>
    <w:p>
      <w:r>
        <w:t>43</w:t>
        <w:tab/>
        <w:t>1921 - 1934</w:t>
      </w:r>
    </w:p>
    <w:p>
      <w:r>
        <w:br/>
        <w:t>30</w:t>
        <w:tab/>
        <w:t>831 - 833</w:t>
      </w:r>
    </w:p>
    <w:p>
      <w:r>
        <w:t>30z</w:t>
        <w:tab/>
        <w:t>R 2301/831 - 833</w:t>
      </w:r>
    </w:p>
    <w:p>
      <w:r>
        <w:t>33</w:t>
        <w:tab/>
        <w:t>Bd. 2, S. 41</w:t>
      </w:r>
    </w:p>
    <w:p>
      <w:r>
        <w:t>40</w:t>
        <w:tab/>
        <w:t>Drucksachen, s[Zeitung]sen und s[Zeitschrift]sen, Zeitungsausschnitte</w:t>
      </w:r>
    </w:p>
    <w:p>
      <w:r>
        <w:t>43</w:t>
        <w:tab/>
        <w:t>1931 - 1945</w:t>
      </w:r>
    </w:p>
    <w:p>
      <w:r>
        <w:t>50</w:t>
        <w:tab/>
        <w:t>3 Bde.</w:t>
      </w:r>
    </w:p>
    <w:p>
      <w:r>
        <w:br/>
        <w:t>30</w:t>
        <w:tab/>
        <w:t>834</w:t>
      </w:r>
    </w:p>
    <w:p>
      <w:r>
        <w:t>30z</w:t>
        <w:tab/>
        <w:t>R 2301/834</w:t>
      </w:r>
    </w:p>
    <w:p>
      <w:r>
        <w:t>33</w:t>
        <w:tab/>
        <w:t>Bd. 2, S. 41</w:t>
      </w:r>
    </w:p>
    <w:p>
      <w:r>
        <w:t>40</w:t>
        <w:tab/>
        <w:t>Drucksachen, s[Zeitung]sen und s[Zeitschrift]sen, Zeitungsausschnitte, Aufbewahrung, Aussonderung und Verkauf von Akten</w:t>
      </w:r>
    </w:p>
    <w:p>
      <w:r>
        <w:t>43</w:t>
        <w:tab/>
        <w:t>1934 - 1944</w:t>
      </w:r>
    </w:p>
    <w:p>
      <w:r>
        <w:br/>
        <w:t>26</w:t>
        <w:tab/>
        <w:t>&lt; - &gt;</w:t>
      </w:r>
    </w:p>
    <w:p>
      <w:r>
        <w:t>27</w:t>
        <w:tab/>
        <w:t>Fach- und Prüfungsakten \ Präsidialabteilung \ Unterabteilung 3 Rechtsnachfolger des Reichssparkommissars, Sitz Berlin \ Reichsministerien und nachgeordnete Reichsbehörden</w:t>
      </w:r>
    </w:p>
    <w:p>
      <w:r>
        <w:t>30</w:t>
        <w:tab/>
        <w:t>2208</w:t>
      </w:r>
    </w:p>
    <w:p>
      <w:r>
        <w:t>30z</w:t>
        <w:tab/>
        <w:t>R 2301/2208</w:t>
      </w:r>
    </w:p>
    <w:p>
      <w:r>
        <w:t>33</w:t>
        <w:tab/>
        <w:t>Bd. 3, S. 122</w:t>
      </w:r>
    </w:p>
    <w:p>
      <w:r>
        <w:t>34</w:t>
        <w:tab/>
        <w:t>37561</w:t>
      </w:r>
    </w:p>
    <w:p>
      <w:r>
        <w:t>40</w:t>
        <w:tab/>
        <w:t>k[1{Deutsche Bücherei} 2{o[Leipzig]o}]k</w:t>
      </w:r>
    </w:p>
    <w:p>
      <w:r>
        <w:t>43</w:t>
        <w:tab/>
        <w:t>1932 - 1942</w:t>
      </w:r>
    </w:p>
    <w:p>
      <w:r>
        <w:br/>
        <w:t>30</w:t>
        <w:tab/>
        <w:t>2300</w:t>
      </w:r>
    </w:p>
    <w:p>
      <w:r>
        <w:t>30z</w:t>
        <w:tab/>
        <w:t>R 2301/2300</w:t>
      </w:r>
    </w:p>
    <w:p>
      <w:r>
        <w:t>33</w:t>
        <w:tab/>
        <w:t>Bd. 3, S. 129</w:t>
      </w:r>
    </w:p>
    <w:p>
      <w:r>
        <w:t>34</w:t>
        <w:tab/>
        <w:t>37571</w:t>
      </w:r>
    </w:p>
    <w:p>
      <w:r>
        <w:t>40</w:t>
        <w:tab/>
        <w:t>k[Reichsdruckerei]k</w:t>
      </w:r>
    </w:p>
    <w:p>
      <w:r>
        <w:t>43</w:t>
        <w:tab/>
        <w:t>1928 - 1941</w:t>
      </w:r>
    </w:p>
    <w:p>
      <w:r>
        <w:br/>
        <w:t>26</w:t>
        <w:tab/>
        <w:t>&lt; - &gt;</w:t>
      </w:r>
    </w:p>
    <w:p>
      <w:r>
        <w:t>27</w:t>
        <w:tab/>
        <w:t>Fach- und Prüfungsakten \ Präsidialabteilung \ Gutachten des Reichssparkommissars (Einzelstücke)</w:t>
      </w:r>
    </w:p>
    <w:p>
      <w:r>
        <w:t>30</w:t>
        <w:tab/>
        <w:t>2521</w:t>
      </w:r>
    </w:p>
    <w:p>
      <w:r>
        <w:t>30z</w:t>
        <w:tab/>
        <w:t>R 2301/2521</w:t>
      </w:r>
    </w:p>
    <w:p>
      <w:r>
        <w:t>33</w:t>
        <w:tab/>
        <w:t>Bd. 3, S. 146</w:t>
      </w:r>
    </w:p>
    <w:p>
      <w:r>
        <w:t>34</w:t>
        <w:tab/>
        <w:t>37590</w:t>
      </w:r>
    </w:p>
    <w:p>
      <w:r>
        <w:t>40</w:t>
        <w:tab/>
        <w:t>s[Gutachter]sliche Äußerung über den k[Zentralverlag G.m.b.H.]k und den deutschen Lichtbilddienst G.m.b.H. (Masch.-Schr.)</w:t>
      </w:r>
    </w:p>
    <w:p>
      <w:r>
        <w:t>43</w:t>
        <w:tab/>
        <w:t>03.1934</w:t>
      </w:r>
    </w:p>
    <w:p>
      <w:r>
        <w:br/>
        <w:t>30</w:t>
        <w:tab/>
        <w:t>2576</w:t>
      </w:r>
    </w:p>
    <w:p>
      <w:r>
        <w:t>30z</w:t>
        <w:tab/>
        <w:t>R 2301/2576</w:t>
      </w:r>
    </w:p>
    <w:p>
      <w:r>
        <w:t>33</w:t>
        <w:tab/>
        <w:t>Bd. 3, S. 152</w:t>
      </w:r>
    </w:p>
    <w:p>
      <w:r>
        <w:t>40</w:t>
        <w:tab/>
        <w:t>Gutachten über die Preisbildung der k[Reichsdruckerei]k (Vervielfältigung)</w:t>
      </w:r>
    </w:p>
    <w:p>
      <w:r>
        <w:t>43</w:t>
        <w:tab/>
        <w:t>07.1931</w:t>
      </w:r>
    </w:p>
    <w:p>
      <w:r>
        <w:br/>
        <w:t>26</w:t>
        <w:tab/>
        <w:t>&lt; - &gt;</w:t>
      </w:r>
    </w:p>
    <w:p>
      <w:r>
        <w:t>27</w:t>
        <w:tab/>
        <w:t>Fach- und Prüfungsakten \ Abteilung III Versorgung, Reichsarbeitsministerium \ Prüfungsgebiet III 3 Reichsarbeitsministerium, Reichswohnungskommissar, Generalbevollmächtigter für den Arbeitseinsatz \ Prüfungsakten \ 1. Reichsarbeitsministerium und nachgeordnete oberste Reichsbehörden und Institutionen</w:t>
      </w:r>
    </w:p>
    <w:p>
      <w:r>
        <w:t>30</w:t>
        <w:tab/>
        <w:t>4082</w:t>
      </w:r>
    </w:p>
    <w:p>
      <w:r>
        <w:t>30z</w:t>
        <w:tab/>
        <w:t>R 2301/4082</w:t>
      </w:r>
    </w:p>
    <w:p>
      <w:r>
        <w:t>33</w:t>
        <w:tab/>
        <w:t>Bd. 3, S. 311</w:t>
      </w:r>
    </w:p>
    <w:p>
      <w:r>
        <w:t>34</w:t>
        <w:tab/>
        <w:t>37797</w:t>
      </w:r>
    </w:p>
    <w:p>
      <w:r>
        <w:t>40</w:t>
        <w:tab/>
        <w:t>k[1{Blindenbücherei}en 2{o[Leipzig]o}]k und k[1{&lt;Blindenbücherei &gt;}2{o[Hamburg]o}]k</w:t>
      </w:r>
    </w:p>
    <w:p>
      <w:r>
        <w:t>43</w:t>
        <w:tab/>
        <w:t>1933 - 1936</w:t>
      </w:r>
    </w:p>
    <w:p>
      <w:r>
        <w:br/>
        <w:t>30</w:t>
        <w:tab/>
        <w:t>4043</w:t>
      </w:r>
    </w:p>
    <w:p>
      <w:r>
        <w:t>30z</w:t>
        <w:tab/>
        <w:t>R 2301/4043</w:t>
      </w:r>
    </w:p>
    <w:p>
      <w:r>
        <w:t>33</w:t>
        <w:tab/>
        <w:t>Bd. 3, S. 312</w:t>
      </w:r>
    </w:p>
    <w:p>
      <w:r>
        <w:t>34</w:t>
        <w:tab/>
        <w:t>37797</w:t>
      </w:r>
    </w:p>
    <w:p>
      <w:r>
        <w:t>40</w:t>
        <w:tab/>
        <w:t>k[1{Verein zur Förderung der deutschen Zentralbücherei für Blinde} zu 2{o[Leipzig]o}]k</w:t>
      </w:r>
    </w:p>
    <w:p>
      <w:r>
        <w:t>45</w:t>
        <w:tab/>
        <w:t>s.d.</w:t>
      </w:r>
    </w:p>
    <w:p>
      <w:r>
        <w:br/>
        <w:t>26</w:t>
        <w:tab/>
        <w:t>&lt; - &gt;</w:t>
      </w:r>
    </w:p>
    <w:p>
      <w:r>
        <w:t>27</w:t>
        <w:tab/>
        <w:t>Fach- und Prüfungsakten \ Abteilung IV Heer \ Fachakten</w:t>
      </w:r>
    </w:p>
    <w:p>
      <w:r>
        <w:t>30</w:t>
        <w:tab/>
        <w:t>5483 - 5486</w:t>
      </w:r>
    </w:p>
    <w:p>
      <w:r>
        <w:t>30z</w:t>
        <w:tab/>
        <w:t>R 2301/5483 - 5486</w:t>
      </w:r>
    </w:p>
    <w:p>
      <w:r>
        <w:t>33</w:t>
        <w:tab/>
        <w:t>Bd. 4, S. 359</w:t>
      </w:r>
    </w:p>
    <w:p>
      <w:r>
        <w:t>40</w:t>
        <w:tab/>
        <w:t>s[Druckvorschrift]sen</w:t>
      </w:r>
    </w:p>
    <w:p>
      <w:r>
        <w:t>43</w:t>
        <w:tab/>
        <w:t>1931 - 1945</w:t>
      </w:r>
    </w:p>
    <w:p>
      <w:r>
        <w:br/>
        <w:t>26</w:t>
        <w:tab/>
        <w:t>&lt; - &gt;</w:t>
      </w:r>
    </w:p>
    <w:p>
      <w:r>
        <w:t>27</w:t>
        <w:tab/>
        <w:t>Fach- und Prüfungsakten \ Abteilung VIII Wirtschaft \ Prüfungsgebiet VIII 3 Treuhandverwaltung in den eingegliederten und neu besetzten Ostgebieten \ Handakten, Prüfungsakten und Prüfungsunterlagen</w:t>
      </w:r>
    </w:p>
    <w:p>
      <w:r>
        <w:t>30</w:t>
        <w:tab/>
        <w:t>6006</w:t>
      </w:r>
    </w:p>
    <w:p>
      <w:r>
        <w:t>30z</w:t>
        <w:tab/>
        <w:t>R 2301/6006</w:t>
      </w:r>
    </w:p>
    <w:p>
      <w:r>
        <w:t>33</w:t>
        <w:tab/>
        <w:t>Bd. 4, S. 398</w:t>
      </w:r>
    </w:p>
    <w:p>
      <w:r>
        <w:t>40</w:t>
        <w:tab/>
        <w:t>k[1{Vereinigte Presseverlage G.m.b.H.} 2{o[Riga]o}]k</w:t>
      </w:r>
    </w:p>
    <w:p>
      <w:r>
        <w:t>43</w:t>
        <w:tab/>
        <w:t>11.1944</w:t>
      </w:r>
    </w:p>
    <w:p>
      <w:r>
        <w:br/>
        <w:t>26</w:t>
        <w:tab/>
        <w:t>&lt; - &gt;</w:t>
      </w:r>
    </w:p>
    <w:p>
      <w:r>
        <w:t>27</w:t>
        <w:tab/>
        <w:t>Fach- und Prüfungsakten \ Abteilung X Verwaltung \ Prüfungsgebiet X 1 Reichsministerium des Innern \ Fachakten</w:t>
      </w:r>
    </w:p>
    <w:p>
      <w:r>
        <w:t>30</w:t>
        <w:tab/>
        <w:t>6685</w:t>
      </w:r>
    </w:p>
    <w:p>
      <w:r>
        <w:t>30z</w:t>
        <w:tab/>
        <w:t>R 2301/6685</w:t>
      </w:r>
    </w:p>
    <w:p>
      <w:r>
        <w:t>33</w:t>
        <w:tab/>
        <w:t>Bd. 4, S. 458</w:t>
      </w:r>
    </w:p>
    <w:p>
      <w:r>
        <w:t>40</w:t>
        <w:tab/>
        <w:t>k[Reichsverlagsamt]k (bis z[31.12.1928]z: k[Gesetzsammlungsamt]k) Bestimmungen über Rechnungsprüfung</w:t>
      </w:r>
    </w:p>
    <w:p>
      <w:r>
        <w:t>43</w:t>
        <w:tab/>
        <w:t>1926 - 1931</w:t>
      </w:r>
    </w:p>
    <w:p>
      <w:r>
        <w:br/>
        <w:t>30</w:t>
        <w:tab/>
        <w:t>6686</w:t>
      </w:r>
    </w:p>
    <w:p>
      <w:r>
        <w:t>30z</w:t>
        <w:tab/>
        <w:t>R 2301/6686</w:t>
      </w:r>
    </w:p>
    <w:p>
      <w:r>
        <w:t>33</w:t>
        <w:tab/>
        <w:t>Bd. 4, S. 458</w:t>
      </w:r>
    </w:p>
    <w:p>
      <w:r>
        <w:t>40</w:t>
        <w:tab/>
        <w:t>k[Reichsverlagsamt]k</w:t>
      </w:r>
    </w:p>
    <w:p>
      <w:r>
        <w:t>43</w:t>
        <w:tab/>
        <w:t>1931 - 1944</w:t>
      </w:r>
    </w:p>
    <w:p>
      <w:r>
        <w:br/>
        <w:t>30</w:t>
        <w:tab/>
        <w:t>6698</w:t>
      </w:r>
    </w:p>
    <w:p>
      <w:r>
        <w:t>30z</w:t>
        <w:tab/>
        <w:t>R 2301/6698</w:t>
      </w:r>
    </w:p>
    <w:p>
      <w:r>
        <w:t>33</w:t>
        <w:tab/>
        <w:t>Bd. 4, S. 459</w:t>
      </w:r>
    </w:p>
    <w:p>
      <w:r>
        <w:t>40</w:t>
        <w:tab/>
        <w:t>s[Denkschriften über Besatzungskosten]s</w:t>
      </w:r>
    </w:p>
    <w:p>
      <w:r>
        <w:t>43</w:t>
        <w:tab/>
        <w:t>1919 - 1920</w:t>
      </w:r>
    </w:p>
    <w:p>
      <w:r>
        <w:br/>
        <w:t>26</w:t>
        <w:tab/>
        <w:t>&lt; - &gt;</w:t>
      </w:r>
    </w:p>
    <w:p>
      <w:r>
        <w:t>27</w:t>
        <w:tab/>
        <w:t>Fach- und Prüfungsakten \ Abteilung X Verwaltung \ Prüfungsgebiet X 1 Reichsministerium des Innern \ Prüfungsakten \ 1. Reichsministerium des Innern und unterstellte Reichsbehörden und Institutionen</w:t>
      </w:r>
    </w:p>
    <w:p>
      <w:r>
        <w:t>30</w:t>
        <w:tab/>
        <w:t>6804</w:t>
      </w:r>
    </w:p>
    <w:p>
      <w:r>
        <w:t>30z</w:t>
        <w:tab/>
        <w:t>R 2301/6804</w:t>
      </w:r>
    </w:p>
    <w:p>
      <w:r>
        <w:t>33</w:t>
        <w:tab/>
        <w:t>Bd. 4, S. 467</w:t>
      </w:r>
    </w:p>
    <w:p>
      <w:r>
        <w:t>40</w:t>
        <w:tab/>
        <w:t>k[Reichsverlagsamt]k Rechnungsjahr z[1926 - 1929]z</w:t>
      </w:r>
    </w:p>
    <w:p>
      <w:r>
        <w:t>43</w:t>
        <w:tab/>
        <w:t>1927 - 1932</w:t>
      </w:r>
    </w:p>
    <w:p>
      <w:r>
        <w:br/>
        <w:t>30</w:t>
        <w:tab/>
        <w:t>6805</w:t>
      </w:r>
    </w:p>
    <w:p>
      <w:r>
        <w:t>30z</w:t>
        <w:tab/>
        <w:t>R 2301/6805</w:t>
      </w:r>
    </w:p>
    <w:p>
      <w:r>
        <w:t>33</w:t>
        <w:tab/>
        <w:t>Bd. 4, S. 467</w:t>
      </w:r>
    </w:p>
    <w:p>
      <w:r>
        <w:t>40</w:t>
        <w:tab/>
        <w:t>k[Reichsverlagsamt]k Rechnungsjahr z[1930 - 1938]z</w:t>
      </w:r>
    </w:p>
    <w:p>
      <w:r>
        <w:t>43</w:t>
        <w:tab/>
        <w:t>1931 - 1944</w:t>
      </w:r>
    </w:p>
    <w:p>
      <w:r>
        <w:br/>
        <w:t>26</w:t>
        <w:tab/>
        <w:t>&lt; - &gt;</w:t>
      </w:r>
    </w:p>
    <w:p>
      <w:r>
        <w:t>27</w:t>
        <w:tab/>
        <w:t>Fach- und Prüfungsakten \ Abteilung X Verwaltung \ Prüfungsgebiet X 1 Reichsministerium des Innern \ Prüfungsakten \ 2. Gesellschaften und Institutionen, die vom Reichsministerium des Innern Zuwendungen erhalten</w:t>
      </w:r>
    </w:p>
    <w:p>
      <w:r>
        <w:t>30</w:t>
        <w:tab/>
        <w:t>6852</w:t>
      </w:r>
    </w:p>
    <w:p>
      <w:r>
        <w:t>30z</w:t>
        <w:tab/>
        <w:t>R 2301/6852</w:t>
      </w:r>
    </w:p>
    <w:p>
      <w:r>
        <w:t>33</w:t>
        <w:tab/>
        <w:t>Bd. 4, S. 470</w:t>
      </w:r>
    </w:p>
    <w:p>
      <w:r>
        <w:t>40</w:t>
        <w:tab/>
        <w:t>k[Grenzbüchereidienst]k und s[Bildungspflege]s, o[Berlin]o Rechnungsjahr z[1930]z</w:t>
      </w:r>
    </w:p>
    <w:p>
      <w:r>
        <w:t>43</w:t>
        <w:tab/>
        <w:t>1932 ; 1938 ; 1940</w:t>
      </w:r>
    </w:p>
    <w:p>
      <w:r>
        <w:t>45</w:t>
        <w:tab/>
        <w:t>s[Subvention]ssangelegenheit</w:t>
      </w:r>
    </w:p>
    <w:p>
      <w:r>
        <w:br/>
        <w:t>30</w:t>
        <w:tab/>
        <w:t>6853</w:t>
      </w:r>
    </w:p>
    <w:p>
      <w:r>
        <w:t>30z</w:t>
        <w:tab/>
        <w:t>R 2301/6853</w:t>
      </w:r>
    </w:p>
    <w:p>
      <w:r>
        <w:t>33</w:t>
        <w:tab/>
        <w:t>Bd. 4, S. 471</w:t>
      </w:r>
    </w:p>
    <w:p>
      <w:r>
        <w:t>40</w:t>
        <w:tab/>
        <w:t>Hauptredaktion des t[Handwörterbuches des Grenz- und s[Auslandsdeutschtum]ss]t, o[Kiel]o-Schloß, Rechnungsjahr z[1932 - 1933]z</w:t>
      </w:r>
    </w:p>
    <w:p>
      <w:r>
        <w:t>43</w:t>
        <w:tab/>
        <w:t>1935 - 1938</w:t>
      </w:r>
    </w:p>
    <w:p>
      <w:r>
        <w:t>45</w:t>
        <w:tab/>
        <w:t>s[Subvention]ssangelegenheit</w:t>
      </w:r>
    </w:p>
    <w:p>
      <w:r>
        <w:br/>
        <w:t>26</w:t>
        <w:tab/>
        <w:t>&lt; - &gt;</w:t>
      </w:r>
    </w:p>
    <w:p>
      <w:r>
        <w:t>27</w:t>
        <w:tab/>
        <w:t>Fach- und Prüfungsakten \ Abteilung X Verwaltung \ Prüfungsgebiet X 2 Reichsministerium für Volksaufklärung und Propaganda \ Fachakten</w:t>
      </w:r>
    </w:p>
    <w:p>
      <w:r>
        <w:t>30</w:t>
        <w:tab/>
        <w:t>6989</w:t>
      </w:r>
    </w:p>
    <w:p>
      <w:r>
        <w:t>30z</w:t>
        <w:tab/>
        <w:t>R 2301/6989</w:t>
      </w:r>
    </w:p>
    <w:p>
      <w:r>
        <w:t>33</w:t>
        <w:tab/>
        <w:t>Bd. 4, S. 480</w:t>
      </w:r>
    </w:p>
    <w:p>
      <w:r>
        <w:t>40</w:t>
        <w:tab/>
        <w:t>k[Reichsschrifttumskammer]k</w:t>
      </w:r>
    </w:p>
    <w:p>
      <w:r>
        <w:t>43</w:t>
        <w:tab/>
        <w:t>1935 - 1938</w:t>
      </w:r>
    </w:p>
    <w:p>
      <w:r>
        <w:br/>
        <w:t>30</w:t>
        <w:tab/>
        <w:t>6993</w:t>
      </w:r>
    </w:p>
    <w:p>
      <w:r>
        <w:t>30z</w:t>
        <w:tab/>
        <w:t>R 2301/6993</w:t>
      </w:r>
    </w:p>
    <w:p>
      <w:r>
        <w:t>33</w:t>
        <w:tab/>
        <w:t>Bd. 4, S. 481</w:t>
      </w:r>
    </w:p>
    <w:p>
      <w:r>
        <w:t>40</w:t>
        <w:tab/>
        <w:t>k[Zentralverlag G.m.b.H.]k und k[Deutscher Lichtbilddienst G.m.b.H.]k</w:t>
      </w:r>
    </w:p>
    <w:p>
      <w:r>
        <w:t>43</w:t>
        <w:tab/>
        <w:t>1933</w:t>
      </w:r>
    </w:p>
    <w:p>
      <w:r>
        <w:br/>
        <w:t>30</w:t>
        <w:tab/>
        <w:t>6998</w:t>
      </w:r>
    </w:p>
    <w:p>
      <w:r>
        <w:t>30z</w:t>
        <w:tab/>
        <w:t>R 2301/6998</w:t>
      </w:r>
    </w:p>
    <w:p>
      <w:r>
        <w:t>33</w:t>
        <w:tab/>
        <w:t>Bd. 4, S. 481</w:t>
      </w:r>
    </w:p>
    <w:p>
      <w:r>
        <w:t>40</w:t>
        <w:tab/>
        <w:t>k[Wirtschaftsstelle des deutschen s[Buchhandel]ss]k</w:t>
      </w:r>
    </w:p>
    <w:p>
      <w:r>
        <w:t>43</w:t>
        <w:tab/>
        <w:t>1937 - 1942</w:t>
      </w:r>
    </w:p>
    <w:p>
      <w:r>
        <w:br/>
        <w:t>26</w:t>
        <w:tab/>
        <w:t>&lt; - &gt;</w:t>
      </w:r>
    </w:p>
    <w:p>
      <w:r>
        <w:t>27</w:t>
        <w:tab/>
        <w:t>Fach- und Prüfungsakten \ Abteilung X Verwaltung \ Prüfungsgebiet X 2 Reichsministerium für Volksaufklärung und Propaganda \ Prüfungsakten</w:t>
      </w:r>
    </w:p>
    <w:p>
      <w:r>
        <w:t>30</w:t>
        <w:tab/>
        <w:t>7047</w:t>
      </w:r>
    </w:p>
    <w:p>
      <w:r>
        <w:t>30z</w:t>
        <w:tab/>
        <w:t>R 2301/7047</w:t>
      </w:r>
    </w:p>
    <w:p>
      <w:r>
        <w:t>33</w:t>
        <w:tab/>
        <w:t>Bd. 4, S. 485</w:t>
      </w:r>
    </w:p>
    <w:p>
      <w:r>
        <w:t>40</w:t>
        <w:tab/>
        <w:t>k[Reichsschrifttumskammer]k Rechnungsjahr z[1934 - 1944]z</w:t>
      </w:r>
    </w:p>
    <w:p>
      <w:r>
        <w:t>43</w:t>
        <w:tab/>
        <w:t>1939 - 1945</w:t>
      </w:r>
    </w:p>
    <w:p>
      <w:r>
        <w:br/>
        <w:t>30</w:t>
        <w:tab/>
        <w:t>7048</w:t>
      </w:r>
    </w:p>
    <w:p>
      <w:r>
        <w:t>30z</w:t>
        <w:tab/>
        <w:t>R 2301/7048</w:t>
      </w:r>
    </w:p>
    <w:p>
      <w:r>
        <w:t>33</w:t>
        <w:tab/>
        <w:t>Bd. 4, S. 485</w:t>
      </w:r>
    </w:p>
    <w:p>
      <w:r>
        <w:t>40</w:t>
        <w:tab/>
        <w:t>k[Werbe- und Beratungsamt für das deutsche Schrifttum]k Rechnungsjahr z[1939 - 1942]z</w:t>
      </w:r>
    </w:p>
    <w:p>
      <w:r>
        <w:t>43</w:t>
        <w:tab/>
        <w:t>1941 - 1944</w:t>
      </w:r>
    </w:p>
    <w:p>
      <w:r>
        <w:br/>
        <w:t>30</w:t>
        <w:tab/>
        <w:t>7057</w:t>
      </w:r>
    </w:p>
    <w:p>
      <w:r>
        <w:t>30z</w:t>
        <w:tab/>
        <w:t>R 2301/7057</w:t>
      </w:r>
    </w:p>
    <w:p>
      <w:r>
        <w:t>33</w:t>
        <w:tab/>
        <w:t>Bd. 4, S. 485</w:t>
      </w:r>
    </w:p>
    <w:p>
      <w:r>
        <w:t>40</w:t>
        <w:tab/>
        <w:t>k[Auslandsverlag G.m.b.H. o[Berlin]o]k Rechnungsjahr z[1936 - 1937]z</w:t>
      </w:r>
    </w:p>
    <w:p>
      <w:r>
        <w:t>43</w:t>
        <w:tab/>
        <w:t>1938</w:t>
      </w:r>
    </w:p>
    <w:p>
      <w:r>
        <w:br/>
        <w:t>30</w:t>
        <w:tab/>
        <w:t>7104</w:t>
      </w:r>
    </w:p>
    <w:p>
      <w:r>
        <w:t>30z</w:t>
        <w:tab/>
        <w:t>R 2301/7104</w:t>
      </w:r>
    </w:p>
    <w:p>
      <w:r>
        <w:t>33</w:t>
        <w:tab/>
        <w:t>Bd. 4, S. 489</w:t>
      </w:r>
    </w:p>
    <w:p>
      <w:r>
        <w:t>40</w:t>
        <w:tab/>
        <w:t>k[Wirtschaftsstelle des deutschen s[Buchhandel]ss]k Rechnungsjahr z[1935 - 1944]z</w:t>
      </w:r>
    </w:p>
    <w:p>
      <w:r>
        <w:t>43</w:t>
        <w:tab/>
        <w:t>1935 - 1945</w:t>
      </w:r>
    </w:p>
    <w:p>
      <w:r>
        <w:br/>
        <w:t>26</w:t>
        <w:tab/>
        <w:t>&lt; - &gt;</w:t>
      </w:r>
    </w:p>
    <w:p>
      <w:r>
        <w:t>27</w:t>
        <w:tab/>
        <w:t>Fach- und Prüfungsakten \ Abteilung XI Preiswesen, Protektorat, Ostgebiete, Auswärtiges Amt, Kriegsschäden \ Prüfungsgebiet XI 4 Präsidialkanzlei, Reichstag, Reichskanzlei, Akademie für Deutsches Recht, Auswärtiges Amt \ Prüfungsakten \ 2. Auswärtiges Amt</w:t>
      </w:r>
    </w:p>
    <w:p>
      <w:r>
        <w:t>30</w:t>
        <w:tab/>
        <w:t>7446</w:t>
      </w:r>
    </w:p>
    <w:p>
      <w:r>
        <w:t>30z</w:t>
        <w:tab/>
        <w:t>R 2301/7446</w:t>
      </w:r>
    </w:p>
    <w:p>
      <w:r>
        <w:t>33</w:t>
        <w:tab/>
        <w:t>Bd. 4, S. 512</w:t>
      </w:r>
    </w:p>
    <w:p>
      <w:r>
        <w:t>40</w:t>
        <w:tab/>
        <w:t>Mittelstelle für deutsches s[Auslandsbüchereiwesen]s</w:t>
      </w:r>
    </w:p>
    <w:p>
      <w:r>
        <w:t>43</w:t>
        <w:tab/>
        <w:t>1934 - 1943</w:t>
      </w:r>
    </w:p>
    <w:p>
      <w:r>
        <w:br/>
        <w:t>26</w:t>
        <w:tab/>
        <w:t>&lt; - &gt;</w:t>
      </w:r>
    </w:p>
    <w:p>
      <w:r>
        <w:t>27</w:t>
        <w:tab/>
        <w:t>Archiv \ g) Gesetzsammlungen \ G 24. Urheberrechts- und Patentschutz</w:t>
      </w:r>
    </w:p>
    <w:p>
      <w:r>
        <w:t>30</w:t>
        <w:tab/>
        <w:t>8168</w:t>
      </w:r>
    </w:p>
    <w:p>
      <w:r>
        <w:t>30z</w:t>
        <w:tab/>
        <w:t>R 2301/8168</w:t>
      </w:r>
    </w:p>
    <w:p>
      <w:r>
        <w:t>31</w:t>
        <w:tab/>
        <w:t>G 2404</w:t>
      </w:r>
    </w:p>
    <w:p>
      <w:r>
        <w:t>33</w:t>
        <w:tab/>
        <w:t>Bd. 4, S. 574</w:t>
      </w:r>
    </w:p>
    <w:p>
      <w:r>
        <w:t>40</w:t>
        <w:tab/>
        <w:t>s[Urheberrecht]s für Werke der Literatur und Kunst im Inland</w:t>
      </w:r>
    </w:p>
    <w:p>
      <w:r>
        <w:t>43</w:t>
        <w:tab/>
        <w:t>1930 - 1940</w:t>
      </w:r>
    </w:p>
    <w:p>
      <w:r>
        <w:br/>
        <w:t>30</w:t>
        <w:tab/>
        <w:t>8169</w:t>
      </w:r>
    </w:p>
    <w:p>
      <w:r>
        <w:t>30z</w:t>
        <w:tab/>
        <w:t>R 2301/8169</w:t>
      </w:r>
    </w:p>
    <w:p>
      <w:r>
        <w:t>31</w:t>
        <w:tab/>
        <w:t>G 2407</w:t>
      </w:r>
    </w:p>
    <w:p>
      <w:r>
        <w:t>33</w:t>
        <w:tab/>
        <w:t>Bd. 4, S. 574</w:t>
      </w:r>
    </w:p>
    <w:p>
      <w:r>
        <w:t>40</w:t>
        <w:tab/>
        <w:t>s[Verlagsrecht]s</w:t>
      </w:r>
    </w:p>
    <w:p>
      <w:r>
        <w:t>43</w:t>
        <w:tab/>
        <w:t>1901 - 1934</w:t>
      </w:r>
    </w:p>
    <w:p>
      <w:r>
        <w:br/>
        <w:t>26</w:t>
        <w:tab/>
        <w:t>&lt; - &gt;</w:t>
      </w:r>
    </w:p>
    <w:p>
      <w:r>
        <w:t>27</w:t>
        <w:tab/>
        <w:t>Archiv \ g) Gesetzsammlungen \ G 87. Filmwesen, Pressewesen, Bekämpfung politischer Unruhen, Verschiedenes</w:t>
      </w:r>
    </w:p>
    <w:p>
      <w:r>
        <w:t>30</w:t>
        <w:tab/>
        <w:t>8310</w:t>
      </w:r>
    </w:p>
    <w:p>
      <w:r>
        <w:t>30z</w:t>
        <w:tab/>
        <w:t>R 2301/8310</w:t>
      </w:r>
    </w:p>
    <w:p>
      <w:r>
        <w:t>31</w:t>
        <w:tab/>
        <w:t>G 8701</w:t>
      </w:r>
    </w:p>
    <w:p>
      <w:r>
        <w:t>33</w:t>
        <w:tab/>
        <w:t>Bd. 4, S. 604</w:t>
      </w:r>
    </w:p>
    <w:p>
      <w:r>
        <w:t>40</w:t>
        <w:tab/>
        <w:t>Veröffentlichungen durch die s[Presse]s</w:t>
      </w:r>
    </w:p>
    <w:p>
      <w:r>
        <w:t>43</w:t>
        <w:tab/>
        <w:t>1874 - 1940</w:t>
      </w:r>
    </w:p>
    <w:p>
      <w:r>
        <w:br/>
        <w:t>30</w:t>
        <w:tab/>
        <w:t>8310</w:t>
      </w:r>
    </w:p>
    <w:p>
      <w:r>
        <w:t>30z</w:t>
        <w:tab/>
        <w:t>R 2301/8310</w:t>
      </w:r>
    </w:p>
    <w:p>
      <w:r>
        <w:t>31</w:t>
        <w:tab/>
        <w:t>G 8702</w:t>
      </w:r>
    </w:p>
    <w:p>
      <w:r>
        <w:t>33</w:t>
        <w:tab/>
        <w:t>Bd. 4, S. 604</w:t>
      </w:r>
    </w:p>
    <w:p>
      <w:r>
        <w:t>40</w:t>
        <w:tab/>
        <w:t>s[2{Reichsgesetz} über die 1{Presse}]s. Schriftleiter</w:t>
      </w:r>
    </w:p>
    <w:p>
      <w:r>
        <w:t>43</w:t>
        <w:tab/>
        <w:t>1931 - 1944</w:t>
      </w:r>
    </w:p>
    <w:p/>
    <w:p/>
    <w:p>
      <w:r>
        <w:br/>
        <w:t>20</w:t>
        <w:tab/>
        <w:t>R 3001</w:t>
      </w:r>
    </w:p>
    <w:p>
      <w:r>
        <w:t>21</w:t>
        <w:tab/>
        <w:t>Reichsministerium der Justiz</w:t>
      </w:r>
    </w:p>
    <w:p>
      <w:r>
        <w:t>22</w:t>
        <w:tab/>
        <w:t>Schriftgut aus der Zeit von 1867 bis 1945 \ Zivile Behörden und Einrichtungen des Deutschen Reichs \ Inneres und Justiz \ #R 3001 Reichsministerium der Justiz</w:t>
      </w:r>
    </w:p>
    <w:p>
      <w:r>
        <w:t>23</w:t>
        <w:tab/>
        <w:t>1877 - 1945</w:t>
      </w:r>
    </w:p>
    <w:p>
      <w:r>
        <w:t>24</w:t>
        <w:tab/>
        <w:t>Findbuch</w:t>
      </w:r>
    </w:p>
    <w:p>
      <w:r>
        <w:t>25</w:t>
        <w:tab/>
        <w:t>bis 1919 k[Reichsjustizamt]k, ab 1934 neue Ressorteinteilung</w:t>
      </w:r>
    </w:p>
    <w:p>
      <w:r>
        <w:t>26</w:t>
        <w:tab/>
        <w:t>&lt; - &gt;</w:t>
      </w:r>
    </w:p>
    <w:p>
      <w:r>
        <w:t>27</w:t>
        <w:tab/>
        <w:t>Alte Registratur (1877 - 1934) \ Beziehungen zum Ausland</w:t>
      </w:r>
    </w:p>
    <w:p>
      <w:r>
        <w:t>30</w:t>
        <w:tab/>
        <w:t>529 - 530</w:t>
      </w:r>
    </w:p>
    <w:p>
      <w:r>
        <w:t>30z</w:t>
        <w:tab/>
        <w:t>R 3001/529 - 530</w:t>
      </w:r>
    </w:p>
    <w:p>
      <w:r>
        <w:t>31</w:t>
        <w:tab/>
        <w:t>gen.29</w:t>
      </w:r>
    </w:p>
    <w:p>
      <w:r>
        <w:t>33</w:t>
        <w:tab/>
        <w:t>Bd. 2, S. 28</w:t>
      </w:r>
    </w:p>
    <w:p>
      <w:r>
        <w:t>34</w:t>
        <w:tab/>
        <w:t>Filme 20076; 20077</w:t>
      </w:r>
    </w:p>
    <w:p>
      <w:r>
        <w:t>40</w:t>
        <w:tab/>
        <w:t>s[Urheberschutz]s</w:t>
      </w:r>
    </w:p>
    <w:p>
      <w:r>
        <w:t>43</w:t>
        <w:tab/>
        <w:t>1908 - 1910</w:t>
      </w:r>
    </w:p>
    <w:p>
      <w:r>
        <w:t>50</w:t>
        <w:tab/>
        <w:t>2 Bde.</w:t>
      </w:r>
    </w:p>
    <w:p>
      <w:r>
        <w:br/>
        <w:t>30</w:t>
        <w:tab/>
        <w:t>533</w:t>
      </w:r>
    </w:p>
    <w:p>
      <w:r>
        <w:t>30z</w:t>
        <w:tab/>
        <w:t>R 3001/533</w:t>
      </w:r>
    </w:p>
    <w:p>
      <w:r>
        <w:t>31</w:t>
        <w:tab/>
        <w:t>gen.1</w:t>
      </w:r>
    </w:p>
    <w:p>
      <w:r>
        <w:t>33</w:t>
        <w:tab/>
        <w:t>Bd. 2, S. 28</w:t>
      </w:r>
    </w:p>
    <w:p>
      <w:r>
        <w:t>34</w:t>
        <w:tab/>
        <w:t>Film 20078</w:t>
      </w:r>
    </w:p>
    <w:p>
      <w:r>
        <w:t>40</w:t>
        <w:tab/>
        <w:t>s[Urheberrecht]sliche Beziehungen o[Deutschland]os zu den o[1{Vereinigte}n 2{Staaten}]o</w:t>
      </w:r>
    </w:p>
    <w:p>
      <w:r>
        <w:t>43</w:t>
        <w:tab/>
        <w:t>1906 - 1909</w:t>
      </w:r>
    </w:p>
    <w:p>
      <w:r>
        <w:br/>
        <w:t>26</w:t>
        <w:tab/>
        <w:t>&lt; - &gt;</w:t>
      </w:r>
    </w:p>
    <w:p>
      <w:r>
        <w:t>27</w:t>
        <w:tab/>
        <w:t>Alte Registratur (1877 - 1934) \ Bürgerliches Recht</w:t>
      </w:r>
    </w:p>
    <w:p>
      <w:r>
        <w:t>30</w:t>
        <w:tab/>
        <w:t>1334</w:t>
      </w:r>
    </w:p>
    <w:p>
      <w:r>
        <w:t>30z</w:t>
        <w:tab/>
        <w:t>R 3001/1334</w:t>
      </w:r>
    </w:p>
    <w:p>
      <w:r>
        <w:t>31</w:t>
        <w:tab/>
        <w:t>27/5</w:t>
      </w:r>
    </w:p>
    <w:p>
      <w:r>
        <w:t>33</w:t>
        <w:tab/>
        <w:t>Bd. 2, S. 65</w:t>
      </w:r>
    </w:p>
    <w:p>
      <w:r>
        <w:t>34</w:t>
        <w:tab/>
        <w:t>Film 23434</w:t>
      </w:r>
    </w:p>
    <w:p>
      <w:r>
        <w:t>40</w:t>
        <w:tab/>
        <w:t>s[Diskontierung]s von s[Buchforderung]sen</w:t>
      </w:r>
    </w:p>
    <w:p>
      <w:r>
        <w:t>43</w:t>
        <w:tab/>
        <w:t>1910 - 1915</w:t>
      </w:r>
    </w:p>
    <w:p>
      <w:r>
        <w:br/>
        <w:t>26</w:t>
        <w:tab/>
        <w:t>&lt; - &gt;</w:t>
      </w:r>
    </w:p>
    <w:p>
      <w:r>
        <w:t>27</w:t>
        <w:tab/>
        <w:t>Alte Registratur (1877 - 1934) \ Elsaß-Lothringen</w:t>
      </w:r>
    </w:p>
    <w:p>
      <w:r>
        <w:t>30</w:t>
        <w:tab/>
        <w:t>1569</w:t>
      </w:r>
    </w:p>
    <w:p>
      <w:r>
        <w:t>30z</w:t>
        <w:tab/>
        <w:t>R 3001/1569</w:t>
      </w:r>
    </w:p>
    <w:p>
      <w:r>
        <w:t>31</w:t>
        <w:tab/>
        <w:t>6</w:t>
      </w:r>
    </w:p>
    <w:p>
      <w:r>
        <w:t>33</w:t>
        <w:tab/>
        <w:t>Bd. 2, S. 78</w:t>
      </w:r>
    </w:p>
    <w:p>
      <w:r>
        <w:t>34</w:t>
        <w:tab/>
        <w:t>23495</w:t>
      </w:r>
    </w:p>
    <w:p>
      <w:r>
        <w:t>40</w:t>
        <w:tab/>
        <w:t>s[Pressegesetzgebung]s in o[Elsaß-Lothringen]o</w:t>
      </w:r>
    </w:p>
    <w:p>
      <w:r>
        <w:t>43</w:t>
        <w:tab/>
        <w:t>1877 - 1914</w:t>
      </w:r>
    </w:p>
    <w:p>
      <w:r>
        <w:br/>
        <w:t>26</w:t>
        <w:tab/>
        <w:t>&lt; - &gt;</w:t>
      </w:r>
    </w:p>
    <w:p>
      <w:r>
        <w:t>27</w:t>
        <w:tab/>
        <w:t>Alte Registratur (1877 - 1934) \ Geschäfte</w:t>
      </w:r>
    </w:p>
    <w:p>
      <w:r>
        <w:t>30</w:t>
        <w:tab/>
        <w:t>1944</w:t>
      </w:r>
    </w:p>
    <w:p>
      <w:r>
        <w:t>30z</w:t>
        <w:tab/>
        <w:t>R 3001/1944</w:t>
      </w:r>
    </w:p>
    <w:p>
      <w:r>
        <w:t>31</w:t>
        <w:tab/>
        <w:t>2/8</w:t>
      </w:r>
    </w:p>
    <w:p>
      <w:r>
        <w:t>33</w:t>
        <w:tab/>
        <w:t>Bd. 2, S. 97</w:t>
      </w:r>
    </w:p>
    <w:p>
      <w:r>
        <w:t>34</w:t>
        <w:tab/>
        <w:t>20447</w:t>
      </w:r>
    </w:p>
    <w:p>
      <w:r>
        <w:t>40</w:t>
        <w:tab/>
        <w:t>Austausch der Reichsgerichtsentscheidungen gegen s[Zeitschrift]sen des Büros des internationalen k[1{Verbandes zum s[1{Schutz}e 2{von Werken der Literatur}]s und Kunst} in 2{o[Bern]o}]k</w:t>
      </w:r>
    </w:p>
    <w:p>
      <w:r>
        <w:t>43</w:t>
        <w:tab/>
        <w:t>1895 - 1927</w:t>
      </w:r>
    </w:p>
    <w:p>
      <w:r>
        <w:br/>
        <w:t>30</w:t>
        <w:tab/>
        <w:t>1982</w:t>
      </w:r>
    </w:p>
    <w:p>
      <w:r>
        <w:t>30z</w:t>
        <w:tab/>
        <w:t>R 3001/1982</w:t>
      </w:r>
    </w:p>
    <w:p>
      <w:r>
        <w:t>31</w:t>
        <w:tab/>
        <w:t>5/2</w:t>
      </w:r>
    </w:p>
    <w:p>
      <w:r>
        <w:t>33</w:t>
        <w:tab/>
        <w:t>Bd. 2, S. 99</w:t>
      </w:r>
    </w:p>
    <w:p>
      <w:r>
        <w:t>34</w:t>
        <w:tab/>
        <w:t>20455</w:t>
      </w:r>
    </w:p>
    <w:p>
      <w:r>
        <w:t>40</w:t>
        <w:tab/>
        <w:t>k[Reichs- und Staatsverlag GmbH.]k</w:t>
      </w:r>
    </w:p>
    <w:p>
      <w:r>
        <w:t>43</w:t>
        <w:tab/>
        <w:t>1924</w:t>
      </w:r>
    </w:p>
    <w:p>
      <w:r>
        <w:br/>
        <w:t>30</w:t>
        <w:tab/>
        <w:t>1998 - 1999</w:t>
      </w:r>
    </w:p>
    <w:p>
      <w:r>
        <w:t>30z</w:t>
        <w:tab/>
        <w:t>R 3001/1998 - 1999</w:t>
      </w:r>
    </w:p>
    <w:p>
      <w:r>
        <w:t>31</w:t>
        <w:tab/>
        <w:t>9/3</w:t>
      </w:r>
    </w:p>
    <w:p>
      <w:r>
        <w:t>33</w:t>
        <w:tab/>
        <w:t>Bd. 2, S. 100</w:t>
      </w:r>
    </w:p>
    <w:p>
      <w:r>
        <w:t>34</w:t>
        <w:tab/>
        <w:t>20460</w:t>
      </w:r>
    </w:p>
    <w:p>
      <w:r>
        <w:t>40</w:t>
        <w:tab/>
        <w:t>s[Buchhändlerische Anerbietungen]s, Belehrungen, Unterrichts- und Unterhaltungsangelegenheiten</w:t>
      </w:r>
    </w:p>
    <w:p>
      <w:r>
        <w:t>43</w:t>
        <w:tab/>
        <w:t>1924 - 1929</w:t>
      </w:r>
    </w:p>
    <w:p>
      <w:r>
        <w:t>50</w:t>
        <w:tab/>
        <w:t>2 Bde.</w:t>
      </w:r>
    </w:p>
    <w:p>
      <w:r>
        <w:br/>
        <w:t>26</w:t>
        <w:tab/>
        <w:t>&lt; - &gt;</w:t>
      </w:r>
    </w:p>
    <w:p>
      <w:r>
        <w:t>27</w:t>
        <w:tab/>
        <w:t>Alte Registratur (1877 - 1934) \ Gewerblicher Rechtsschutz</w:t>
      </w:r>
    </w:p>
    <w:p>
      <w:r>
        <w:t>30</w:t>
        <w:tab/>
        <w:t>2473</w:t>
      </w:r>
    </w:p>
    <w:p>
      <w:r>
        <w:t>30z</w:t>
        <w:tab/>
        <w:t>R 3001/2473</w:t>
      </w:r>
    </w:p>
    <w:p>
      <w:r>
        <w:t>31</w:t>
        <w:tab/>
        <w:t>gen.12 China 3</w:t>
      </w:r>
    </w:p>
    <w:p>
      <w:r>
        <w:t>33</w:t>
        <w:tab/>
        <w:t>Bd. 2, S. 124</w:t>
      </w:r>
    </w:p>
    <w:p>
      <w:r>
        <w:t>34</w:t>
        <w:tab/>
        <w:t>Film 20641</w:t>
      </w:r>
    </w:p>
    <w:p>
      <w:r>
        <w:t>40</w:t>
        <w:tab/>
        <w:t>Abkommen mit o[Japan]o über den gegenseitigen konsulargerichtlichen s[Schutz des geistigen und gewerblichen Eigentums]s in o[China]o</w:t>
      </w:r>
    </w:p>
    <w:p>
      <w:r>
        <w:t>43</w:t>
        <w:tab/>
        <w:t>1909 - 1921</w:t>
      </w:r>
    </w:p>
    <w:p>
      <w:r>
        <w:br/>
        <w:t>26</w:t>
        <w:tab/>
        <w:t>&lt; - &gt;</w:t>
      </w:r>
    </w:p>
    <w:p>
      <w:r>
        <w:t>27</w:t>
        <w:tab/>
        <w:t>Alte Registratur (1877 - 1934) \ Handel</w:t>
      </w:r>
    </w:p>
    <w:p>
      <w:r>
        <w:t>30</w:t>
        <w:tab/>
        <w:t>3336</w:t>
      </w:r>
    </w:p>
    <w:p>
      <w:r>
        <w:t>30z</w:t>
        <w:tab/>
        <w:t>R 3001/3336</w:t>
      </w:r>
    </w:p>
    <w:p>
      <w:r>
        <w:t>31</w:t>
        <w:tab/>
        <w:t>9/2</w:t>
      </w:r>
    </w:p>
    <w:p>
      <w:r>
        <w:t>33</w:t>
        <w:tab/>
        <w:t>Bd. 2, S. 174</w:t>
      </w:r>
    </w:p>
    <w:p>
      <w:r>
        <w:t>34</w:t>
        <w:tab/>
        <w:t>20897</w:t>
      </w:r>
    </w:p>
    <w:p>
      <w:r>
        <w:t>40</w:t>
        <w:tab/>
        <w:t>Ergänzung der Gesetzesvorschriften über das s[Urheberrecht]s</w:t>
      </w:r>
    </w:p>
    <w:p>
      <w:r>
        <w:t>43</w:t>
        <w:tab/>
        <w:t>1896 - 1897</w:t>
      </w:r>
    </w:p>
    <w:p>
      <w:r>
        <w:br/>
        <w:t>30</w:t>
        <w:tab/>
        <w:t>3337 - 3340</w:t>
      </w:r>
    </w:p>
    <w:p>
      <w:r>
        <w:t>30z</w:t>
        <w:tab/>
        <w:t>R 3001/3337 - 3340</w:t>
      </w:r>
    </w:p>
    <w:p>
      <w:r>
        <w:t>31</w:t>
        <w:tab/>
        <w:t>9/4</w:t>
      </w:r>
    </w:p>
    <w:p>
      <w:r>
        <w:t>33</w:t>
        <w:tab/>
        <w:t>Bd. 2, S. 175</w:t>
      </w:r>
    </w:p>
    <w:p>
      <w:r>
        <w:t>34</w:t>
        <w:tab/>
        <w:t>20897</w:t>
      </w:r>
    </w:p>
    <w:p>
      <w:r>
        <w:t>40</w:t>
        <w:tab/>
        <w:t>Zeitungsäußerungen über das s[Urheberrecht]s</w:t>
      </w:r>
    </w:p>
    <w:p>
      <w:r>
        <w:t>43</w:t>
        <w:tab/>
        <w:t>1892 - 1905</w:t>
      </w:r>
    </w:p>
    <w:p>
      <w:r>
        <w:t>50</w:t>
        <w:tab/>
        <w:t>4 Bde.</w:t>
      </w:r>
    </w:p>
    <w:p>
      <w:r>
        <w:br/>
        <w:t>30</w:t>
        <w:tab/>
        <w:t>3341/1</w:t>
      </w:r>
    </w:p>
    <w:p>
      <w:r>
        <w:t>30z</w:t>
        <w:tab/>
        <w:t>R 3001/3341/1</w:t>
      </w:r>
    </w:p>
    <w:p>
      <w:r>
        <w:t>33</w:t>
        <w:tab/>
        <w:t>Bd. 2, S. 175</w:t>
      </w:r>
    </w:p>
    <w:p>
      <w:r>
        <w:t>34</w:t>
        <w:tab/>
        <w:t>20898</w:t>
      </w:r>
    </w:p>
    <w:p>
      <w:r>
        <w:t>40</w:t>
        <w:tab/>
        <w:t>Entwurf eines Gesetzes über das s[Verlagsrecht]s</w:t>
      </w:r>
    </w:p>
    <w:p>
      <w:r>
        <w:t>43</w:t>
        <w:tab/>
        <w:t>1899</w:t>
      </w:r>
    </w:p>
    <w:p>
      <w:r>
        <w:br/>
        <w:t>30</w:t>
        <w:tab/>
        <w:t>3342</w:t>
      </w:r>
    </w:p>
    <w:p>
      <w:r>
        <w:t>30z</w:t>
        <w:tab/>
        <w:t>R 3001/3342</w:t>
      </w:r>
    </w:p>
    <w:p>
      <w:r>
        <w:t>31</w:t>
        <w:tab/>
        <w:t>9/49</w:t>
      </w:r>
    </w:p>
    <w:p>
      <w:r>
        <w:t>33</w:t>
        <w:tab/>
        <w:t>Bd. 2, S. 175</w:t>
      </w:r>
    </w:p>
    <w:p>
      <w:r>
        <w:t>34</w:t>
        <w:tab/>
        <w:t>20898</w:t>
      </w:r>
    </w:p>
    <w:p>
      <w:r>
        <w:t>40</w:t>
        <w:tab/>
        <w:t>Äußerungen der Presse über das s[Verlagsrecht]s</w:t>
      </w:r>
    </w:p>
    <w:p>
      <w:r>
        <w:t>43</w:t>
        <w:tab/>
        <w:t>1890 - 1912</w:t>
      </w:r>
    </w:p>
    <w:p>
      <w:r>
        <w:br/>
        <w:t>26</w:t>
        <w:tab/>
        <w:t>&lt; - &gt;</w:t>
      </w:r>
    </w:p>
    <w:p>
      <w:r>
        <w:t>27</w:t>
        <w:tab/>
        <w:t>Alte Registratur (1877 - 1934) \ Handel</w:t>
      </w:r>
    </w:p>
    <w:p>
      <w:r>
        <w:t>30</w:t>
        <w:tab/>
        <w:t>3456 - 3457</w:t>
      </w:r>
    </w:p>
    <w:p>
      <w:r>
        <w:t>30z</w:t>
        <w:tab/>
        <w:t>R 3001/3456 - 3457</w:t>
      </w:r>
    </w:p>
    <w:p>
      <w:r>
        <w:t>31</w:t>
        <w:tab/>
        <w:t>11 Schweiz 1</w:t>
      </w:r>
    </w:p>
    <w:p>
      <w:r>
        <w:t>33</w:t>
        <w:tab/>
        <w:t>Bd. 2, S. 182</w:t>
      </w:r>
    </w:p>
    <w:p>
      <w:r>
        <w:t>34</w:t>
        <w:tab/>
        <w:t>Film 20935</w:t>
      </w:r>
    </w:p>
    <w:p>
      <w:r>
        <w:t>40</w:t>
        <w:tab/>
        <w:t>s[Handelsvertrag]s mit der o[Schweiz]o, sowie die Verabredung mit derselben betr. das s[Urheberrecht]s und die Zollerleichterungen für die Gemeinde o[Büsingen]o</w:t>
      </w:r>
    </w:p>
    <w:p>
      <w:r>
        <w:t>43</w:t>
        <w:tab/>
        <w:t>1883 - 1920</w:t>
      </w:r>
    </w:p>
    <w:p>
      <w:r>
        <w:t>50</w:t>
        <w:tab/>
        <w:t>2 Bde.</w:t>
      </w:r>
    </w:p>
    <w:p>
      <w:r>
        <w:br/>
        <w:t>26</w:t>
        <w:tab/>
        <w:t>&lt; - &gt;</w:t>
      </w:r>
    </w:p>
    <w:p>
      <w:r>
        <w:t>27</w:t>
        <w:tab/>
        <w:t>Alte Registratur (1877 - 1934) \ Presserecht</w:t>
      </w:r>
    </w:p>
    <w:p>
      <w:r>
        <w:t>30</w:t>
        <w:tab/>
        <w:t>3793 - 3796</w:t>
      </w:r>
    </w:p>
    <w:p>
      <w:r>
        <w:t>30z</w:t>
        <w:tab/>
        <w:t>R 3001/3793 - 3796</w:t>
      </w:r>
    </w:p>
    <w:p>
      <w:r>
        <w:t>31</w:t>
        <w:tab/>
        <w:t>1</w:t>
      </w:r>
    </w:p>
    <w:p>
      <w:r>
        <w:t>33</w:t>
        <w:tab/>
        <w:t>Bd. 2, S. 203</w:t>
      </w:r>
    </w:p>
    <w:p>
      <w:r>
        <w:t>34</w:t>
        <w:tab/>
        <w:t>21046, 21047, 21048</w:t>
      </w:r>
    </w:p>
    <w:p>
      <w:r>
        <w:t>40</w:t>
        <w:tab/>
        <w:t>s[Presserecht]s</w:t>
      </w:r>
    </w:p>
    <w:p>
      <w:r>
        <w:t>43</w:t>
        <w:tab/>
        <w:t>1877 - 1934</w:t>
      </w:r>
    </w:p>
    <w:p>
      <w:r>
        <w:t>50</w:t>
        <w:tab/>
        <w:t>4 Bde.</w:t>
      </w:r>
    </w:p>
    <w:p>
      <w:r>
        <w:br/>
        <w:t>30</w:t>
        <w:tab/>
        <w:t>3797</w:t>
      </w:r>
    </w:p>
    <w:p>
      <w:r>
        <w:t>30z</w:t>
        <w:tab/>
        <w:t>R 3001/3797</w:t>
      </w:r>
    </w:p>
    <w:p>
      <w:r>
        <w:t>31</w:t>
        <w:tab/>
        <w:t>2</w:t>
      </w:r>
    </w:p>
    <w:p>
      <w:r>
        <w:t>33</w:t>
        <w:tab/>
        <w:t>Bd. 2, S. 203</w:t>
      </w:r>
    </w:p>
    <w:p>
      <w:r>
        <w:t>34</w:t>
        <w:tab/>
        <w:t>21048</w:t>
      </w:r>
    </w:p>
    <w:p>
      <w:r>
        <w:t>40</w:t>
        <w:tab/>
        <w:t>Äußerungen der s[Presse]s zum Presserecht</w:t>
      </w:r>
    </w:p>
    <w:p>
      <w:r>
        <w:t>43</w:t>
        <w:tab/>
        <w:t>1904 - 1934</w:t>
      </w:r>
    </w:p>
    <w:p>
      <w:r>
        <w:br/>
        <w:t>30</w:t>
        <w:tab/>
        <w:t>3798</w:t>
      </w:r>
    </w:p>
    <w:p>
      <w:r>
        <w:t>30z</w:t>
        <w:tab/>
        <w:t>R 3001/3798</w:t>
      </w:r>
    </w:p>
    <w:p>
      <w:r>
        <w:t>31</w:t>
        <w:tab/>
        <w:t>3</w:t>
      </w:r>
    </w:p>
    <w:p>
      <w:r>
        <w:t>33</w:t>
        <w:tab/>
        <w:t>Bd. 2, S. 203</w:t>
      </w:r>
    </w:p>
    <w:p>
      <w:r>
        <w:t>34</w:t>
        <w:tab/>
        <w:t>21048</w:t>
      </w:r>
    </w:p>
    <w:p>
      <w:r>
        <w:t>40</w:t>
        <w:tab/>
        <w:t>Reichsgerichtliche Entscheidungen über das s[Presserecht]s</w:t>
      </w:r>
    </w:p>
    <w:p>
      <w:r>
        <w:t>43</w:t>
        <w:tab/>
        <w:t>1900 - 1928</w:t>
      </w:r>
    </w:p>
    <w:p>
      <w:r>
        <w:br/>
        <w:t>30</w:t>
        <w:tab/>
        <w:t>3799</w:t>
      </w:r>
    </w:p>
    <w:p>
      <w:r>
        <w:t>30z</w:t>
        <w:tab/>
        <w:t>R 3001/3799</w:t>
      </w:r>
    </w:p>
    <w:p>
      <w:r>
        <w:t>31</w:t>
        <w:tab/>
        <w:t>4</w:t>
      </w:r>
    </w:p>
    <w:p>
      <w:r>
        <w:t>33</w:t>
        <w:tab/>
        <w:t>Bd. 2, S. 203</w:t>
      </w:r>
    </w:p>
    <w:p>
      <w:r>
        <w:t>34</w:t>
        <w:tab/>
        <w:t>21048</w:t>
      </w:r>
    </w:p>
    <w:p>
      <w:r>
        <w:t>40</w:t>
        <w:tab/>
        <w:t>Jahresberichte u. dgl. des k[Vereins "Berliner Presse"]k u. a.</w:t>
      </w:r>
    </w:p>
    <w:p>
      <w:r>
        <w:t>43</w:t>
        <w:tab/>
        <w:t>1912 - 1919</w:t>
      </w:r>
    </w:p>
    <w:p>
      <w:r>
        <w:br/>
        <w:t>30</w:t>
        <w:tab/>
        <w:t>3803</w:t>
      </w:r>
    </w:p>
    <w:p>
      <w:r>
        <w:t>30z</w:t>
        <w:tab/>
        <w:t>R 3001/3803</w:t>
      </w:r>
    </w:p>
    <w:p>
      <w:r>
        <w:t>31</w:t>
        <w:tab/>
        <w:t>6</w:t>
      </w:r>
    </w:p>
    <w:p>
      <w:r>
        <w:t>33</w:t>
        <w:tab/>
        <w:t>Bd. 2, S. 203</w:t>
      </w:r>
    </w:p>
    <w:p>
      <w:r>
        <w:t>34</w:t>
        <w:tab/>
        <w:t>21049</w:t>
      </w:r>
    </w:p>
    <w:p>
      <w:r>
        <w:t>40</w:t>
        <w:tab/>
        <w:t>s[Presseangelegenheit]sen</w:t>
      </w:r>
    </w:p>
    <w:p>
      <w:r>
        <w:t>43</w:t>
        <w:tab/>
        <w:t>1877 - 1934</w:t>
      </w:r>
    </w:p>
    <w:p>
      <w:r>
        <w:br/>
        <w:t>30</w:t>
        <w:tab/>
        <w:t>3804 - 3805</w:t>
      </w:r>
    </w:p>
    <w:p>
      <w:r>
        <w:t>30z</w:t>
        <w:tab/>
        <w:t>R 3001/3804 - 3805</w:t>
      </w:r>
    </w:p>
    <w:p>
      <w:r>
        <w:t>31</w:t>
        <w:tab/>
        <w:t>7</w:t>
      </w:r>
    </w:p>
    <w:p>
      <w:r>
        <w:t>33</w:t>
        <w:tab/>
        <w:t>Bd. 2, S. 203</w:t>
      </w:r>
    </w:p>
    <w:p>
      <w:r>
        <w:t>34</w:t>
        <w:tab/>
        <w:t>21049, 21050</w:t>
      </w:r>
    </w:p>
    <w:p>
      <w:r>
        <w:t>40</w:t>
        <w:tab/>
        <w:t>s[2{Auswärtige Gesetzgebung} über die 1{Presse}]s</w:t>
      </w:r>
    </w:p>
    <w:p>
      <w:r>
        <w:t>43</w:t>
        <w:tab/>
        <w:t>1880 - 1933</w:t>
      </w:r>
    </w:p>
    <w:p>
      <w:r>
        <w:t>50</w:t>
        <w:tab/>
        <w:t>2 Bde.</w:t>
      </w:r>
    </w:p>
    <w:p>
      <w:r>
        <w:br/>
        <w:t>30</w:t>
        <w:tab/>
        <w:t>3806</w:t>
      </w:r>
    </w:p>
    <w:p>
      <w:r>
        <w:t>30z</w:t>
        <w:tab/>
        <w:t>R 3001/3806</w:t>
      </w:r>
    </w:p>
    <w:p>
      <w:r>
        <w:t>31</w:t>
        <w:tab/>
        <w:t>8</w:t>
      </w:r>
    </w:p>
    <w:p>
      <w:r>
        <w:t>33</w:t>
        <w:tab/>
        <w:t>Bd. 2, S. 203</w:t>
      </w:r>
    </w:p>
    <w:p>
      <w:r>
        <w:t>34</w:t>
        <w:tab/>
        <w:t>21050</w:t>
      </w:r>
    </w:p>
    <w:p>
      <w:r>
        <w:t>40</w:t>
        <w:tab/>
        <w:t>s[Presse]s und Rechtspflege</w:t>
      </w:r>
    </w:p>
    <w:p>
      <w:r>
        <w:t>43</w:t>
        <w:tab/>
        <w:t>1927 - 1934</w:t>
      </w:r>
    </w:p>
    <w:p>
      <w:r>
        <w:br/>
        <w:t>30</w:t>
        <w:tab/>
        <w:t>3807</w:t>
      </w:r>
    </w:p>
    <w:p>
      <w:r>
        <w:t>30z</w:t>
        <w:tab/>
        <w:t>R 3001/3807</w:t>
      </w:r>
    </w:p>
    <w:p>
      <w:r>
        <w:t>31</w:t>
        <w:tab/>
        <w:t>9</w:t>
      </w:r>
    </w:p>
    <w:p>
      <w:r>
        <w:t>33</w:t>
        <w:tab/>
        <w:t>Bd. 2, S. 203</w:t>
      </w:r>
    </w:p>
    <w:p>
      <w:r>
        <w:t>34</w:t>
        <w:tab/>
        <w:t>21050</w:t>
      </w:r>
    </w:p>
    <w:p>
      <w:r>
        <w:t>40</w:t>
        <w:tab/>
        <w:t>s[Presse]s und Rechtspflege, Zeitungsausschnitte</w:t>
      </w:r>
    </w:p>
    <w:p>
      <w:r>
        <w:t>43</w:t>
        <w:tab/>
        <w:t>1927 - 1933</w:t>
      </w:r>
    </w:p>
    <w:p>
      <w:r>
        <w:br/>
        <w:t>30</w:t>
        <w:tab/>
        <w:t>3808</w:t>
      </w:r>
    </w:p>
    <w:p>
      <w:r>
        <w:t>30z</w:t>
        <w:tab/>
        <w:t>R 3001/3808</w:t>
      </w:r>
    </w:p>
    <w:p>
      <w:r>
        <w:t>31</w:t>
        <w:tab/>
        <w:t>10</w:t>
      </w:r>
    </w:p>
    <w:p>
      <w:r>
        <w:t>33</w:t>
        <w:tab/>
        <w:t>Bd. 2, S. 203</w:t>
      </w:r>
    </w:p>
    <w:p>
      <w:r>
        <w:t>34</w:t>
        <w:tab/>
        <w:t>21050</w:t>
      </w:r>
    </w:p>
    <w:p>
      <w:r>
        <w:t>40</w:t>
        <w:tab/>
        <w:t>Rechtsschutz für s[Pressenachricht]sen</w:t>
      </w:r>
    </w:p>
    <w:p>
      <w:r>
        <w:t>43</w:t>
        <w:tab/>
        <w:t>1927 - 1932</w:t>
      </w:r>
    </w:p>
    <w:p>
      <w:r>
        <w:br/>
        <w:t>30</w:t>
        <w:tab/>
        <w:t>3809</w:t>
      </w:r>
    </w:p>
    <w:p>
      <w:r>
        <w:t>30z</w:t>
        <w:tab/>
        <w:t>R 3001/3809</w:t>
      </w:r>
    </w:p>
    <w:p>
      <w:r>
        <w:t>31</w:t>
        <w:tab/>
        <w:t>11</w:t>
      </w:r>
    </w:p>
    <w:p>
      <w:r>
        <w:t>33</w:t>
        <w:tab/>
        <w:t>Bd. 2, S. 203</w:t>
      </w:r>
    </w:p>
    <w:p>
      <w:r>
        <w:t>34</w:t>
        <w:tab/>
        <w:t>21050</w:t>
      </w:r>
    </w:p>
    <w:p>
      <w:r>
        <w:t>40</w:t>
        <w:tab/>
        <w:t>Frage der Verantwortlichkeit für die Handhabung der s[Zensur]s</w:t>
      </w:r>
    </w:p>
    <w:p>
      <w:r>
        <w:t>43</w:t>
        <w:tab/>
        <w:t>1916</w:t>
      </w:r>
    </w:p>
    <w:p>
      <w:r>
        <w:br/>
        <w:t>26</w:t>
        <w:tab/>
        <w:t>&lt;-&gt;</w:t>
      </w:r>
    </w:p>
    <w:p>
      <w:r>
        <w:t>27</w:t>
        <w:tab/>
        <w:t>Alte Registratur (1877 - 1934) \ Reichsgericht</w:t>
      </w:r>
    </w:p>
    <w:p>
      <w:r>
        <w:t>30</w:t>
        <w:tab/>
        <w:t>5028</w:t>
      </w:r>
    </w:p>
    <w:p>
      <w:r>
        <w:t>30z</w:t>
        <w:tab/>
        <w:t>R 3001/5028</w:t>
      </w:r>
    </w:p>
    <w:p>
      <w:r>
        <w:t>31</w:t>
        <w:tab/>
        <w:t>19 Beih. 3</w:t>
      </w:r>
    </w:p>
    <w:p>
      <w:r>
        <w:t>33</w:t>
        <w:tab/>
        <w:t>Bd. 3, S. 279</w:t>
      </w:r>
    </w:p>
    <w:p>
      <w:r>
        <w:t>34</w:t>
        <w:tab/>
        <w:t>Film 21428</w:t>
      </w:r>
    </w:p>
    <w:p>
      <w:r>
        <w:t>40</w:t>
        <w:tab/>
        <w:t>Untersuchung gegen den p[5{s[Buchhändler]s} und 7{s[Zeitungsverleger]s} 2{Witold} 1{Leitgeber} u. gen. in 6{o[Ostrowo]o}]p wegen Hochverrats</w:t>
      </w:r>
    </w:p>
    <w:p>
      <w:r>
        <w:t>43</w:t>
        <w:tab/>
        <w:t>1900</w:t>
      </w:r>
    </w:p>
    <w:p>
      <w:r>
        <w:br/>
        <w:t>30</w:t>
        <w:tab/>
        <w:t>5030</w:t>
      </w:r>
    </w:p>
    <w:p>
      <w:r>
        <w:t>30z</w:t>
        <w:tab/>
        <w:t>R 3001/5030</w:t>
      </w:r>
    </w:p>
    <w:p>
      <w:r>
        <w:t>31</w:t>
        <w:tab/>
        <w:t>spez.19 Beih. 3</w:t>
      </w:r>
    </w:p>
    <w:p>
      <w:r>
        <w:t>33</w:t>
        <w:tab/>
        <w:t>Bd. 3, S. 280</w:t>
      </w:r>
    </w:p>
    <w:p>
      <w:r>
        <w:t>34</w:t>
        <w:tab/>
        <w:t>Film 21428</w:t>
      </w:r>
    </w:p>
    <w:p>
      <w:r>
        <w:t>40</w:t>
        <w:tab/>
        <w:t>s[1{Einziehung und Unbrauchbarmachung} der 2{Druckschrift}]s: "t[W. Czterdziesta Rocznice Powstania Stycznowego (Zum 40. Jahrestage des Januaraufstandes)]t"</w:t>
      </w:r>
    </w:p>
    <w:p>
      <w:r>
        <w:t>43</w:t>
        <w:tab/>
        <w:t>1903 - 1904</w:t>
      </w:r>
    </w:p>
    <w:p>
      <w:r>
        <w:br/>
        <w:t>30</w:t>
        <w:tab/>
        <w:t>5036/25</w:t>
      </w:r>
    </w:p>
    <w:p>
      <w:r>
        <w:t>30z</w:t>
        <w:tab/>
        <w:t>R 3001/5036/25</w:t>
      </w:r>
    </w:p>
    <w:p>
      <w:r>
        <w:t>31</w:t>
        <w:tab/>
        <w:t>19/3</w:t>
      </w:r>
    </w:p>
    <w:p>
      <w:r>
        <w:t>33</w:t>
        <w:tab/>
        <w:t>Bd. 3, S. 282</w:t>
      </w:r>
    </w:p>
    <w:p>
      <w:r>
        <w:t>34</w:t>
        <w:tab/>
        <w:t>Film 21434</w:t>
      </w:r>
    </w:p>
    <w:p>
      <w:r>
        <w:t>40</w:t>
        <w:tab/>
        <w:t>Verfahren gegen den p[7{Buchdruckereibesitzer} 2{Felix} 1{Lenz}]p, p[5{s[Schriftsetzer]s und s[Buchdrucker]s} 2{Franz} 1{Lenz}]p, p[5{Maschinenschlosser} 2{Theodor} 1{Fallenzik}]p, p[5{s[Korrespondent]s}en 2{Erhard} 1{Forbert}]p wegen s[Hochverrat]s</w:t>
      </w:r>
    </w:p>
    <w:p>
      <w:r>
        <w:t>43</w:t>
        <w:tab/>
        <w:t>1930 - 1932</w:t>
      </w:r>
    </w:p>
    <w:p>
      <w:r>
        <w:br/>
        <w:t>30</w:t>
        <w:tab/>
        <w:t>5036/45</w:t>
      </w:r>
    </w:p>
    <w:p>
      <w:r>
        <w:t>30z</w:t>
        <w:tab/>
        <w:t>R 3001/5036/45</w:t>
      </w:r>
    </w:p>
    <w:p>
      <w:r>
        <w:t>31</w:t>
        <w:tab/>
        <w:t>19</w:t>
      </w:r>
    </w:p>
    <w:p>
      <w:r>
        <w:t>33</w:t>
        <w:tab/>
        <w:t>Bd. 3, S. 284</w:t>
      </w:r>
    </w:p>
    <w:p>
      <w:r>
        <w:t>34</w:t>
        <w:tab/>
        <w:t>Film 21435</w:t>
      </w:r>
    </w:p>
    <w:p>
      <w:r>
        <w:t>40</w:t>
        <w:tab/>
        <w:t>Verfahren gegen den p[7{Schriftleiter} 2{Karl} 1{Multhopp}]p wegen Vorbereitung zum Hochverrat</w:t>
      </w:r>
    </w:p>
    <w:p>
      <w:r>
        <w:t>43</w:t>
        <w:tab/>
        <w:t>1931</w:t>
      </w:r>
    </w:p>
    <w:p>
      <w:r>
        <w:br/>
        <w:t>30</w:t>
        <w:tab/>
        <w:t>5036/65</w:t>
      </w:r>
    </w:p>
    <w:p>
      <w:r>
        <w:t>30z</w:t>
        <w:tab/>
        <w:t>R 3001/5036/65</w:t>
      </w:r>
    </w:p>
    <w:p>
      <w:r>
        <w:t>31</w:t>
        <w:tab/>
        <w:t>19</w:t>
      </w:r>
    </w:p>
    <w:p>
      <w:r>
        <w:t>33</w:t>
        <w:tab/>
        <w:t>Bd. 3, S. 286</w:t>
      </w:r>
    </w:p>
    <w:p>
      <w:r>
        <w:t>34</w:t>
        <w:tab/>
        <w:t>Film 21436</w:t>
      </w:r>
    </w:p>
    <w:p>
      <w:r>
        <w:t>40</w:t>
        <w:tab/>
        <w:t>Verfahren gegen den p[7{s[Buchdruckmeister]s} 2{Kurt} 1{Siebert}]p, p[5{s[Buchdrucker]s} 2{Walter} 1{Fiedler}]p, p[5{Bauarbeiter} 2{Emil} 1{Conrad}]p, p[5{Installateur} 2{Alfred} 1{Pacholke}]p, p[5{s[Buchdruckereibesitzer]s} 2{Adolf} 1{Stitze}]p, p[7{s[Buchdruckereibesitzer]s} 2{Paul} 1{Brandel}]p wegen Vorbereitung zum Hochverrat</w:t>
      </w:r>
    </w:p>
    <w:p>
      <w:r>
        <w:t>43</w:t>
        <w:tab/>
        <w:t>1932 - 1934</w:t>
      </w:r>
    </w:p>
    <w:p>
      <w:r>
        <w:br/>
        <w:t>30</w:t>
        <w:tab/>
        <w:t>5036/103/1</w:t>
      </w:r>
    </w:p>
    <w:p>
      <w:r>
        <w:t>30z</w:t>
        <w:tab/>
        <w:t>R 3001/5036/103/1</w:t>
      </w:r>
    </w:p>
    <w:p>
      <w:r>
        <w:t>31</w:t>
        <w:tab/>
        <w:t>19</w:t>
      </w:r>
    </w:p>
    <w:p>
      <w:r>
        <w:t>33</w:t>
        <w:tab/>
        <w:t>Bd. 3, S. 289</w:t>
      </w:r>
    </w:p>
    <w:p>
      <w:r>
        <w:t>34</w:t>
        <w:tab/>
        <w:t>Film 21438</w:t>
      </w:r>
    </w:p>
    <w:p>
      <w:r>
        <w:t>40</w:t>
        <w:tab/>
        <w:t>Verfahren gegen den p[5{s[Schriftsetzer]s} 2{Willy} 1{Klangwarth}]p, p[5{Bauarbeiter} 2{Franz} 1{Walinski}]p, p[5{Anstreicher} 2{Willy} 1{Meiring}]p, p[5{Vorarbeiter} 2{Fritz} 1{Tüllmann}]p, p[5{Bankbeamte&lt;r&gt;}n 2{Richard} 1{Heine}]p, p[5{Maurer} 2{Wilhelm} 1{Groppe}]p, p[5{Dachdecker} 2{Josef} 1{Hillebrandt}]p, p[5{Händler} 2{Franz} 1{Wostefeld}]p, p[5{Schlosser} 2{Karl} 1{Teichmann}]p wegen Vorbereitung zum Hochverrat</w:t>
      </w:r>
    </w:p>
    <w:p>
      <w:r>
        <w:t>43</w:t>
        <w:tab/>
        <w:t>1934</w:t>
      </w:r>
    </w:p>
    <w:p>
      <w:r>
        <w:br/>
        <w:t>30</w:t>
        <w:tab/>
        <w:t>5036/106</w:t>
      </w:r>
    </w:p>
    <w:p>
      <w:r>
        <w:t>30z</w:t>
        <w:tab/>
        <w:t>R 3001/5036/106</w:t>
      </w:r>
    </w:p>
    <w:p>
      <w:r>
        <w:t>31</w:t>
        <w:tab/>
        <w:t>19</w:t>
      </w:r>
    </w:p>
    <w:p>
      <w:r>
        <w:t>33</w:t>
        <w:tab/>
        <w:t>Bd. 3, S. 289</w:t>
      </w:r>
    </w:p>
    <w:p>
      <w:r>
        <w:t>34</w:t>
        <w:tab/>
        <w:t>21438</w:t>
      </w:r>
    </w:p>
    <w:p>
      <w:r>
        <w:t>40</w:t>
        <w:tab/>
        <w:t>Verfahren gegen die "t[Rote Fahne]t" wegen Verhöhnung der Staatsgewalt</w:t>
      </w:r>
    </w:p>
    <w:p>
      <w:r>
        <w:t>43</w:t>
        <w:tab/>
        <w:t>1920 - 1921</w:t>
      </w:r>
    </w:p>
    <w:p>
      <w:r>
        <w:br/>
        <w:t>30</w:t>
        <w:tab/>
        <w:t>5036/109</w:t>
      </w:r>
    </w:p>
    <w:p>
      <w:r>
        <w:t>30z</w:t>
        <w:tab/>
        <w:t>R 3001/5036/109</w:t>
      </w:r>
    </w:p>
    <w:p>
      <w:r>
        <w:t>31</w:t>
        <w:tab/>
        <w:t>19</w:t>
      </w:r>
    </w:p>
    <w:p>
      <w:r>
        <w:t>33</w:t>
        <w:tab/>
        <w:t>Bd. 3, S. 289</w:t>
      </w:r>
    </w:p>
    <w:p>
      <w:r>
        <w:t>34</w:t>
        <w:tab/>
        <w:t>21438</w:t>
      </w:r>
    </w:p>
    <w:p>
      <w:r>
        <w:t>40</w:t>
        <w:tab/>
        <w:t>Verfahren gegen den p[7{Redakteur der t[Leipziger Volkszeitung]t} 2{Hugo} 1{Saupe} in 6{o[Leipzig]o}]p wegen Landesverrats</w:t>
      </w:r>
    </w:p>
    <w:p>
      <w:r>
        <w:t>43</w:t>
        <w:tab/>
        <w:t>1927</w:t>
      </w:r>
    </w:p>
    <w:p>
      <w:r>
        <w:br/>
        <w:t>30</w:t>
        <w:tab/>
        <w:t>5036/112</w:t>
      </w:r>
    </w:p>
    <w:p>
      <w:r>
        <w:t>30z</w:t>
        <w:tab/>
        <w:t>R 3001/5036/112</w:t>
      </w:r>
    </w:p>
    <w:p>
      <w:r>
        <w:t>31</w:t>
        <w:tab/>
        <w:t>19</w:t>
      </w:r>
    </w:p>
    <w:p>
      <w:r>
        <w:t>33</w:t>
        <w:tab/>
        <w:t>Bd. 3, S. 290</w:t>
      </w:r>
    </w:p>
    <w:p>
      <w:r>
        <w:t>34</w:t>
        <w:tab/>
        <w:t>Film 21438</w:t>
      </w:r>
    </w:p>
    <w:p>
      <w:r>
        <w:t>40</w:t>
        <w:tab/>
        <w:t>Verfahren gegen den p[7{s[Buchdruckereibesitzer]s} 2{Paul} 1{Rennert}]p, den p[5{Kaufmann} 2{Hans} 1{Rennert}]p, den p[5{Werkzeugmacher} 2{Franz} 1{Knitter}]p und den p[5{Hausdiener} 2{Richard} 1{Bender}]p wegen Vorbereitung zum Hochverrat</w:t>
      </w:r>
    </w:p>
    <w:p>
      <w:r>
        <w:t>43</w:t>
        <w:tab/>
        <w:t>1928 - 1929</w:t>
      </w:r>
    </w:p>
    <w:p>
      <w:r>
        <w:br/>
        <w:t>30</w:t>
        <w:tab/>
        <w:t>5036/126</w:t>
      </w:r>
    </w:p>
    <w:p>
      <w:r>
        <w:t>30z</w:t>
        <w:tab/>
        <w:t>R 3001/5036/126</w:t>
      </w:r>
    </w:p>
    <w:p>
      <w:r>
        <w:t>31</w:t>
        <w:tab/>
        <w:t>19</w:t>
      </w:r>
    </w:p>
    <w:p>
      <w:r>
        <w:t>33</w:t>
        <w:tab/>
        <w:t>Bd. 3, S. 291</w:t>
      </w:r>
    </w:p>
    <w:p>
      <w:r>
        <w:t>34</w:t>
        <w:tab/>
        <w:t>Film 21439</w:t>
      </w:r>
    </w:p>
    <w:p>
      <w:r>
        <w:t>40</w:t>
        <w:tab/>
        <w:t>Verfahren gegen den p[5{s[Schriftsteller]s} 2{Ernst} 1{Friedrich}, 6{&lt;Berlin&gt;}]pden p[5{Maschinensetzer} 2{Willi} 1{Preibusch}, 6{&lt;Berlin&gt;}]pden p[5{Maschinensetzer} 2{Willi} 1{Maack} aus o[Berlin]o]p wegen Vorbereitung zum Hochverrat</w:t>
      </w:r>
    </w:p>
    <w:p>
      <w:r>
        <w:t>43</w:t>
        <w:tab/>
        <w:t>1930 - 1932</w:t>
      </w:r>
    </w:p>
    <w:p>
      <w:r>
        <w:br/>
        <w:t>30</w:t>
        <w:tab/>
        <w:t>5036/127</w:t>
      </w:r>
    </w:p>
    <w:p>
      <w:r>
        <w:t>30z</w:t>
        <w:tab/>
        <w:t>R 3001/5036/127</w:t>
      </w:r>
    </w:p>
    <w:p>
      <w:r>
        <w:t>31</w:t>
        <w:tab/>
        <w:t>19</w:t>
      </w:r>
    </w:p>
    <w:p>
      <w:r>
        <w:t>33</w:t>
        <w:tab/>
        <w:t>Bd. 3, S. 291</w:t>
      </w:r>
    </w:p>
    <w:p>
      <w:r>
        <w:t>34</w:t>
        <w:tab/>
        <w:t>Film 21439</w:t>
      </w:r>
    </w:p>
    <w:p>
      <w:r>
        <w:t>40</w:t>
        <w:tab/>
        <w:t>Verfahren gegen den p[5{s[Druckereibesitzer]s} 2{Ernst} 1{Kühnke}, 6{&lt;Berlin&gt;}]p den p[5{Vertreter} 2{Hermann} 1{Lublow}, 6{&lt;Berlin&gt;}]p den p[5{Schlosser} 2{Georg} 1{Brückmann}, 6{&lt;Berlin&gt;}]pden p[5{Tapezierer} 2{Paul} 1{Boness} aus 6{o[Berlin]o}]p wegen Vorbereitung zum Hochverrat</w:t>
      </w:r>
    </w:p>
    <w:p>
      <w:r>
        <w:t>43</w:t>
        <w:tab/>
        <w:t>1930 - 1931</w:t>
      </w:r>
    </w:p>
    <w:p>
      <w:r>
        <w:br/>
        <w:t>30</w:t>
        <w:tab/>
        <w:t>5036/128</w:t>
      </w:r>
    </w:p>
    <w:p>
      <w:r>
        <w:t>30z</w:t>
        <w:tab/>
        <w:t>R 3001/5036/128</w:t>
      </w:r>
    </w:p>
    <w:p>
      <w:r>
        <w:t>31</w:t>
        <w:tab/>
        <w:t>19</w:t>
      </w:r>
    </w:p>
    <w:p>
      <w:r>
        <w:t>33</w:t>
        <w:tab/>
        <w:t>Bd. 3, S. 291</w:t>
      </w:r>
    </w:p>
    <w:p>
      <w:r>
        <w:t>34</w:t>
        <w:tab/>
        <w:t>Film 21439</w:t>
      </w:r>
    </w:p>
    <w:p>
      <w:r>
        <w:t>40</w:t>
        <w:tab/>
        <w:t>Verfahren gegen den p[7{Stadtverordnete&lt;r&gt;}n 2{Roman} 1{Hoenisch} in 6{o[Hindenburg]o}]p und den p[7{Leiter der s[Arbeiterbuchhandlung]s} 2{Arthur} 1{Wyschka} in 6{o[Biskupitz]o}]p wegen Vorbereitung zum Hochverrat</w:t>
      </w:r>
    </w:p>
    <w:p>
      <w:r>
        <w:t>43</w:t>
        <w:tab/>
        <w:t>1930 - 1931</w:t>
      </w:r>
    </w:p>
    <w:p>
      <w:r>
        <w:br/>
        <w:t>30</w:t>
        <w:tab/>
        <w:t>5036/137</w:t>
      </w:r>
    </w:p>
    <w:p>
      <w:r>
        <w:t>30z</w:t>
        <w:tab/>
        <w:t>R 3001/5036/137</w:t>
      </w:r>
    </w:p>
    <w:p>
      <w:r>
        <w:t>31</w:t>
        <w:tab/>
        <w:t>19</w:t>
      </w:r>
    </w:p>
    <w:p>
      <w:r>
        <w:t>33</w:t>
        <w:tab/>
        <w:t>Bd. 3, S. 292</w:t>
      </w:r>
    </w:p>
    <w:p>
      <w:r>
        <w:t>34</w:t>
        <w:tab/>
        <w:t>Film 21439</w:t>
      </w:r>
    </w:p>
    <w:p>
      <w:r>
        <w:t>40</w:t>
        <w:tab/>
        <w:t>Verfahren gegen den p[7{s[Schriftleiter]s und Parteisekretär} 2{Gustav} 1{Köhler} in 6{o[Stuttgart]o}]p wegen Vorbereitung zum Hochverra</w:t>
      </w:r>
    </w:p>
    <w:p>
      <w:r>
        <w:t>43</w:t>
        <w:tab/>
        <w:t>1930 - 1933</w:t>
      </w:r>
    </w:p>
    <w:p>
      <w:r>
        <w:br/>
        <w:t>30</w:t>
        <w:tab/>
        <w:t>5036/145a</w:t>
      </w:r>
    </w:p>
    <w:p>
      <w:r>
        <w:t>30z</w:t>
        <w:tab/>
        <w:t>R 3001/5036/145a</w:t>
      </w:r>
    </w:p>
    <w:p>
      <w:r>
        <w:t>31</w:t>
        <w:tab/>
        <w:t>19</w:t>
      </w:r>
    </w:p>
    <w:p>
      <w:r>
        <w:t>33</w:t>
        <w:tab/>
        <w:t>Bd. 3, S. 293</w:t>
      </w:r>
    </w:p>
    <w:p>
      <w:r>
        <w:t>34</w:t>
        <w:tab/>
        <w:t>Film 21440</w:t>
      </w:r>
    </w:p>
    <w:p>
      <w:r>
        <w:t>40</w:t>
        <w:tab/>
        <w:t>Verfahren gegen den p[7{Hauptschriftleiter} 2{Karl} 1{Busch} 6{&lt;Breslau&gt;}]p und den p[5{s[Redakteur]s} 2{Erich} 1{Goebel} aus 6{o[Breslau]o}]p wegen Vorbereitung zum Hochverrat</w:t>
      </w:r>
    </w:p>
    <w:p>
      <w:r>
        <w:t>43</w:t>
        <w:tab/>
        <w:t>1931 - 1932</w:t>
      </w:r>
    </w:p>
    <w:p>
      <w:r>
        <w:br/>
        <w:t>30</w:t>
        <w:tab/>
        <w:t>5036/151</w:t>
      </w:r>
    </w:p>
    <w:p>
      <w:r>
        <w:t>30z</w:t>
        <w:tab/>
        <w:t>R 3001/5036/151</w:t>
      </w:r>
    </w:p>
    <w:p>
      <w:r>
        <w:t>31</w:t>
        <w:tab/>
        <w:t>19</w:t>
      </w:r>
    </w:p>
    <w:p>
      <w:r>
        <w:t>33</w:t>
        <w:tab/>
        <w:t>Bd. 3, S. 293</w:t>
      </w:r>
    </w:p>
    <w:p>
      <w:r>
        <w:t>34</w:t>
        <w:tab/>
        <w:t>Film 21440</w:t>
      </w:r>
    </w:p>
    <w:p>
      <w:r>
        <w:t>40</w:t>
        <w:tab/>
        <w:t>Verfahren gegen den p[5{s[Schriftleiter]s} 2{Friedrich} 1{Kannapin} in 6{o[Essen]o}]p wegen Vorbereitung zum Hochverrat</w:t>
      </w:r>
    </w:p>
    <w:p>
      <w:r>
        <w:t>43</w:t>
        <w:tab/>
        <w:t>1931 - 1932</w:t>
      </w:r>
    </w:p>
    <w:p>
      <w:r>
        <w:br/>
        <w:t>30</w:t>
        <w:tab/>
        <w:t>5036/161</w:t>
      </w:r>
    </w:p>
    <w:p>
      <w:r>
        <w:t>30z</w:t>
        <w:tab/>
        <w:t>R 3001/5036/161</w:t>
      </w:r>
    </w:p>
    <w:p>
      <w:r>
        <w:t>31</w:t>
        <w:tab/>
        <w:t>19</w:t>
      </w:r>
    </w:p>
    <w:p>
      <w:r>
        <w:t>33</w:t>
        <w:tab/>
        <w:t>Bd. 3, S. 294</w:t>
      </w:r>
    </w:p>
    <w:p>
      <w:r>
        <w:t>34</w:t>
        <w:tab/>
        <w:t>Film 21442</w:t>
      </w:r>
    </w:p>
    <w:p>
      <w:r>
        <w:t>40</w:t>
        <w:tab/>
        <w:t>Verfahren gegen die p[5{s[Schriftleiterin]s} 2{Barbara} 1{Esser} 7{s[Mitglied des k[Reichstag]ks]s} in 6{o[Essen]o}]p wegen Vorbereitung zum Hochverrat</w:t>
      </w:r>
    </w:p>
    <w:p>
      <w:r>
        <w:t>43</w:t>
        <w:tab/>
        <w:t>1931 - 1932</w:t>
      </w:r>
    </w:p>
    <w:p>
      <w:r>
        <w:br/>
        <w:t>30</w:t>
        <w:tab/>
        <w:t>5036/169</w:t>
      </w:r>
    </w:p>
    <w:p>
      <w:r>
        <w:t>30z</w:t>
        <w:tab/>
        <w:t>R 3001/5036/169</w:t>
      </w:r>
    </w:p>
    <w:p>
      <w:r>
        <w:t>31</w:t>
        <w:tab/>
        <w:t>19</w:t>
      </w:r>
    </w:p>
    <w:p>
      <w:r>
        <w:t>33</w:t>
        <w:tab/>
        <w:t>Bd. 3, S. 295</w:t>
      </w:r>
    </w:p>
    <w:p>
      <w:r>
        <w:t>34</w:t>
        <w:tab/>
        <w:t>Film 21442</w:t>
      </w:r>
    </w:p>
    <w:p>
      <w:r>
        <w:t>40</w:t>
        <w:tab/>
        <w:t>s[Verfahren]s gegen den p[5{s[Schriftleiter]s} 2{Hartmut} 1{Plaas} in 6{o[Liegnitz]o}]p wegen s[2{Vorbereitung zum} 1{Hochverrat}]s</w:t>
      </w:r>
    </w:p>
    <w:p>
      <w:r>
        <w:t>43</w:t>
        <w:tab/>
        <w:t>1931</w:t>
      </w:r>
    </w:p>
    <w:p>
      <w:r>
        <w:br/>
        <w:t>30</w:t>
        <w:tab/>
        <w:t>5036/210</w:t>
      </w:r>
    </w:p>
    <w:p>
      <w:r>
        <w:t>30z</w:t>
        <w:tab/>
        <w:t>R 3001/5036/210</w:t>
      </w:r>
    </w:p>
    <w:p>
      <w:r>
        <w:t>31</w:t>
        <w:tab/>
        <w:t>19</w:t>
      </w:r>
    </w:p>
    <w:p>
      <w:r>
        <w:t>33</w:t>
        <w:tab/>
        <w:t>Bd. 3, S. 299</w:t>
      </w:r>
    </w:p>
    <w:p>
      <w:r>
        <w:t>34</w:t>
        <w:tab/>
        <w:t>Film 21444</w:t>
      </w:r>
    </w:p>
    <w:p>
      <w:r>
        <w:t>40</w:t>
        <w:tab/>
        <w:t>s[Verfahren]s gegen den p[5{s[Buchdrucker]s} 2{Hans} 1{Neumeister} aus 6{o[Leipzig-Stötteritz]o}]p wegen s[2{Vorbereitung zum} 1{Hochverrat}]s</w:t>
      </w:r>
    </w:p>
    <w:p>
      <w:r>
        <w:t>43</w:t>
        <w:tab/>
        <w:t>1931 - 1932</w:t>
      </w:r>
    </w:p>
    <w:p>
      <w:r>
        <w:br/>
        <w:t>30</w:t>
        <w:tab/>
        <w:t>5036/217</w:t>
      </w:r>
    </w:p>
    <w:p>
      <w:r>
        <w:t>30z</w:t>
        <w:tab/>
        <w:t>R 3001/5036/217</w:t>
      </w:r>
    </w:p>
    <w:p>
      <w:r>
        <w:t>31</w:t>
        <w:tab/>
        <w:t>19</w:t>
      </w:r>
    </w:p>
    <w:p>
      <w:r>
        <w:t>33</w:t>
        <w:tab/>
        <w:t>Bd. 3, S. 299</w:t>
      </w:r>
    </w:p>
    <w:p>
      <w:r>
        <w:t>34</w:t>
        <w:tab/>
        <w:t>Film 21444</w:t>
      </w:r>
    </w:p>
    <w:p>
      <w:r>
        <w:t>40</w:t>
        <w:tab/>
        <w:t>s[Verfahren]s gegen den p[7{s[Schriftleiter]s} 2{Franz} 1{Huber} aus 6{o[Mannheim]o}]p wegen s[2{Vorbereitung zum} 1{Hochverrat}]s</w:t>
      </w:r>
    </w:p>
    <w:p>
      <w:r>
        <w:t>43</w:t>
        <w:tab/>
        <w:t>1931 - 1932</w:t>
      </w:r>
    </w:p>
    <w:p>
      <w:r>
        <w:br/>
        <w:t>30</w:t>
        <w:tab/>
        <w:t>5036/224</w:t>
      </w:r>
    </w:p>
    <w:p>
      <w:r>
        <w:t>30z</w:t>
        <w:tab/>
        <w:t>R 3001/5036/224</w:t>
      </w:r>
    </w:p>
    <w:p>
      <w:r>
        <w:t>31</w:t>
        <w:tab/>
        <w:t>19</w:t>
      </w:r>
    </w:p>
    <w:p>
      <w:r>
        <w:t>33</w:t>
        <w:tab/>
        <w:t>Bd. 3, S. 300</w:t>
      </w:r>
    </w:p>
    <w:p>
      <w:r>
        <w:t>34</w:t>
        <w:tab/>
        <w:t>Film 21444</w:t>
      </w:r>
    </w:p>
    <w:p>
      <w:r>
        <w:t>40</w:t>
        <w:tab/>
        <w:t>s[Verfahren]s gegen den p[7{s[Schriftleiter]s} 2{Ernst} 1{Päslack} aus 6{o[Magdeburg]o}]p wegen s[2{Vorbereitung zum} 1{Hochverrat}]s</w:t>
      </w:r>
    </w:p>
    <w:p>
      <w:r>
        <w:t>43</w:t>
        <w:tab/>
        <w:t>1931 - 1932</w:t>
      </w:r>
    </w:p>
    <w:p>
      <w:r>
        <w:br/>
        <w:t>30</w:t>
        <w:tab/>
        <w:t>5036/230</w:t>
      </w:r>
    </w:p>
    <w:p>
      <w:r>
        <w:t>30z</w:t>
        <w:tab/>
        <w:t>R 3001/5036/230</w:t>
      </w:r>
    </w:p>
    <w:p>
      <w:r>
        <w:t>31</w:t>
        <w:tab/>
        <w:t>19</w:t>
      </w:r>
    </w:p>
    <w:p>
      <w:r>
        <w:t>33</w:t>
        <w:tab/>
        <w:t>Bd. 3, S. 300</w:t>
      </w:r>
    </w:p>
    <w:p>
      <w:r>
        <w:t>34</w:t>
        <w:tab/>
        <w:t>Film 21445</w:t>
      </w:r>
    </w:p>
    <w:p>
      <w:r>
        <w:t>40</w:t>
        <w:tab/>
        <w:t>s[Verfahren]s gegen den p[7{s[Schriftleiter]s} 2{Hermann} 1{Wanschura} aus 6{o[Bremen]o}]p wegen s[2{Vorbereitung zum} 1{Hochverrat}]s</w:t>
      </w:r>
    </w:p>
    <w:p>
      <w:r>
        <w:t>43</w:t>
        <w:tab/>
        <w:t>1931 - 1932</w:t>
      </w:r>
    </w:p>
    <w:p>
      <w:r>
        <w:br/>
        <w:t>30</w:t>
        <w:tab/>
        <w:t>5036/273</w:t>
      </w:r>
    </w:p>
    <w:p>
      <w:r>
        <w:t>30z</w:t>
        <w:tab/>
        <w:t>R 3001/5036/273</w:t>
      </w:r>
    </w:p>
    <w:p>
      <w:r>
        <w:t>31</w:t>
        <w:tab/>
        <w:t>19</w:t>
      </w:r>
    </w:p>
    <w:p>
      <w:r>
        <w:t>33</w:t>
        <w:tab/>
        <w:t>Bd. 3, S. 304</w:t>
      </w:r>
    </w:p>
    <w:p>
      <w:r>
        <w:t>34</w:t>
        <w:tab/>
        <w:t>Film 21446</w:t>
      </w:r>
    </w:p>
    <w:p>
      <w:r>
        <w:t>40</w:t>
        <w:tab/>
        <w:t>s[Verfahren]s gegen den p[5{s[Schriftsetzer]s} 2{Erich} 1{Glaser} 6{&lt;Dresden&gt;}]p und den p[5{Schlosser} 2{Wilhelm} 1{Dickmann} beide aus 6{o[Dresden]o}]p wegen s[2{Vorbereitung zum} 1{Hochverrat}]s</w:t>
      </w:r>
    </w:p>
    <w:p>
      <w:r>
        <w:t>43</w:t>
        <w:tab/>
        <w:t>1931 - 1932</w:t>
      </w:r>
    </w:p>
    <w:p>
      <w:r>
        <w:br/>
        <w:t>30</w:t>
        <w:tab/>
        <w:t>5036/279</w:t>
      </w:r>
    </w:p>
    <w:p>
      <w:r>
        <w:t>30z</w:t>
        <w:tab/>
        <w:t>R 3001/5036/279</w:t>
      </w:r>
    </w:p>
    <w:p>
      <w:r>
        <w:t>31</w:t>
        <w:tab/>
        <w:t>19</w:t>
      </w:r>
    </w:p>
    <w:p>
      <w:r>
        <w:t>33</w:t>
        <w:tab/>
        <w:t>Bd. 3, S. 305</w:t>
      </w:r>
    </w:p>
    <w:p>
      <w:r>
        <w:t>34</w:t>
        <w:tab/>
        <w:t>Film 21447</w:t>
      </w:r>
    </w:p>
    <w:p>
      <w:r>
        <w:t>40</w:t>
        <w:tab/>
        <w:t>s[Verfahren]s gegen den p[5{s[Verleger]s und s[Schriftleiter]s} 2{Maximilian} 1{Mevius} aus 6{o[Strehlen]o}]p wegen s[2{Vorbereitung zum} 1{Hochverrat}]s</w:t>
      </w:r>
    </w:p>
    <w:p>
      <w:r>
        <w:t>43</w:t>
        <w:tab/>
        <w:t>1932 - 1933</w:t>
      </w:r>
    </w:p>
    <w:p>
      <w:r>
        <w:br/>
        <w:t>30</w:t>
        <w:tab/>
        <w:t>5036/279/1</w:t>
      </w:r>
    </w:p>
    <w:p>
      <w:r>
        <w:t>30z</w:t>
        <w:tab/>
        <w:t>R 3001/5036/279/1</w:t>
      </w:r>
    </w:p>
    <w:p>
      <w:r>
        <w:t>31</w:t>
        <w:tab/>
        <w:t>19</w:t>
      </w:r>
    </w:p>
    <w:p>
      <w:r>
        <w:t>33</w:t>
        <w:tab/>
        <w:t>Bd. 3, S. 305</w:t>
      </w:r>
    </w:p>
    <w:p>
      <w:r>
        <w:t>34</w:t>
        <w:tab/>
        <w:t>Film 21447</w:t>
      </w:r>
    </w:p>
    <w:p>
      <w:r>
        <w:t>40</w:t>
        <w:tab/>
        <w:t>s[Verfahren]s gegen den p[5{s[Schriftsteller]s} 2{Kurt} 1{Paehlke}]p wegen s[Geheimbündelei]s</w:t>
      </w:r>
    </w:p>
    <w:p>
      <w:r>
        <w:t>43</w:t>
        <w:tab/>
        <w:t>1932 - 1933</w:t>
      </w:r>
    </w:p>
    <w:p>
      <w:r>
        <w:br/>
        <w:t>30</w:t>
        <w:tab/>
        <w:t>5036/282</w:t>
      </w:r>
    </w:p>
    <w:p>
      <w:r>
        <w:t>30z</w:t>
        <w:tab/>
        <w:t>R 3001/5036/282</w:t>
      </w:r>
    </w:p>
    <w:p>
      <w:r>
        <w:t>31</w:t>
        <w:tab/>
        <w:t>19</w:t>
      </w:r>
    </w:p>
    <w:p>
      <w:r>
        <w:t>33</w:t>
        <w:tab/>
        <w:t>Bd. 3, S. 306</w:t>
      </w:r>
    </w:p>
    <w:p>
      <w:r>
        <w:t>34</w:t>
        <w:tab/>
        <w:t>Film 21447</w:t>
      </w:r>
    </w:p>
    <w:p>
      <w:r>
        <w:t>40</w:t>
        <w:tab/>
        <w:t>s[Verfahren]s gegen den p[5{s[Schriftleiter]s} 4{Dr.} 2{Hans} 1{Englram} aus 6{o[Haßloch]o}]p wegen s[2{Vorbereitung zum} 1{Hochverrat}]s</w:t>
      </w:r>
    </w:p>
    <w:p>
      <w:r>
        <w:t>43</w:t>
        <w:tab/>
        <w:t>1932</w:t>
      </w:r>
    </w:p>
    <w:p>
      <w:r>
        <w:br/>
        <w:t>30</w:t>
        <w:tab/>
        <w:t>5036/284</w:t>
      </w:r>
    </w:p>
    <w:p>
      <w:r>
        <w:t>30z</w:t>
        <w:tab/>
        <w:t>R 3001/5036/284</w:t>
      </w:r>
    </w:p>
    <w:p>
      <w:r>
        <w:t>31</w:t>
        <w:tab/>
        <w:t>19</w:t>
      </w:r>
    </w:p>
    <w:p>
      <w:r>
        <w:t>33</w:t>
        <w:tab/>
        <w:t>Bd. 3, S. 306</w:t>
      </w:r>
    </w:p>
    <w:p>
      <w:r>
        <w:t>34</w:t>
        <w:tab/>
        <w:t>Film 21447</w:t>
      </w:r>
    </w:p>
    <w:p>
      <w:r>
        <w:t>40</w:t>
        <w:tab/>
        <w:t>s[Verfahren]s gegen den p[5{Schuhmacher} 2{Josef} 1{Frey} aus 6{o[Freiburg i.Br.]o}]p und den verantwortlichen p[5{s[Schriftleiter]s} 2{Alex} 1{Launer} aus 6{o[Berlin]o}]p wegen s[2{Vorbereitung zum} 1{Hochverrat}]s</w:t>
      </w:r>
    </w:p>
    <w:p>
      <w:r>
        <w:t>43</w:t>
        <w:tab/>
        <w:t>1932 - 1933</w:t>
      </w:r>
    </w:p>
    <w:p>
      <w:r>
        <w:br/>
        <w:t>30</w:t>
        <w:tab/>
        <w:t>5036/289</w:t>
      </w:r>
    </w:p>
    <w:p>
      <w:r>
        <w:t>30z</w:t>
        <w:tab/>
        <w:t>R 3001/5036/289</w:t>
      </w:r>
    </w:p>
    <w:p>
      <w:r>
        <w:t>31</w:t>
        <w:tab/>
        <w:t>19</w:t>
      </w:r>
    </w:p>
    <w:p>
      <w:r>
        <w:t>33</w:t>
        <w:tab/>
        <w:t>Bd. 3, S. 306</w:t>
      </w:r>
    </w:p>
    <w:p>
      <w:r>
        <w:t>34</w:t>
        <w:tab/>
        <w:t>Film 21447</w:t>
      </w:r>
    </w:p>
    <w:p>
      <w:r>
        <w:t>40</w:t>
        <w:tab/>
        <w:t>s[Verfahren]s gegen den p[5{s[Buchbinder]s} 2{Hugo} 1{Kegel} aus 6{o[Dessau]o}]p wegen s[2{Vorbereitung zum} 1{Hochverrat}]s</w:t>
      </w:r>
    </w:p>
    <w:p>
      <w:r>
        <w:t>43</w:t>
        <w:tab/>
        <w:t>1932 - 1933</w:t>
      </w:r>
    </w:p>
    <w:p>
      <w:r>
        <w:br/>
        <w:t>30</w:t>
        <w:tab/>
        <w:t>5036/294</w:t>
      </w:r>
    </w:p>
    <w:p>
      <w:r>
        <w:t>30z</w:t>
        <w:tab/>
        <w:t>R 3001/5036/294</w:t>
      </w:r>
    </w:p>
    <w:p>
      <w:r>
        <w:t>31</w:t>
        <w:tab/>
        <w:t>19</w:t>
      </w:r>
    </w:p>
    <w:p>
      <w:r>
        <w:t>33</w:t>
        <w:tab/>
        <w:t>Bd. 3, S. 307</w:t>
      </w:r>
    </w:p>
    <w:p>
      <w:r>
        <w:t>34</w:t>
        <w:tab/>
        <w:t>Film 21448</w:t>
      </w:r>
    </w:p>
    <w:p>
      <w:r>
        <w:t>40</w:t>
        <w:tab/>
        <w:t>s[Verfahren]s gegen den p[5{Bauarbeiter} 2{Christoph} 1{Knöchel}, 6{&lt;Kassel&gt;}]p die Ehefrau p[2{Henriette} 1{Knöchel}, 6{&lt;Kassel&gt;}]p den p[5{Arbeiter} 2{Christian} 1{Steindecker}, 6{&lt;Kassel&gt;}]p den p[5{Maurer} 2{Theodor} 1{Pflüger}, 6{&lt;Kassel&gt;}]p den p[5{s[Buchbinder]s} 2{Alfred} 1{Walther} sämtlich aus 6{o[Kassel]o}]p wegen s[2{Vorbereitung zum} 1{Hochverrat}]s</w:t>
      </w:r>
    </w:p>
    <w:p>
      <w:r>
        <w:t>43</w:t>
        <w:tab/>
        <w:t>1932</w:t>
      </w:r>
    </w:p>
    <w:p>
      <w:r>
        <w:br/>
        <w:t>30</w:t>
        <w:tab/>
        <w:t>5036/316</w:t>
      </w:r>
    </w:p>
    <w:p>
      <w:r>
        <w:t>30z</w:t>
        <w:tab/>
        <w:t>R 3001/5036/316</w:t>
      </w:r>
    </w:p>
    <w:p>
      <w:r>
        <w:t>31</w:t>
        <w:tab/>
        <w:t>19</w:t>
      </w:r>
    </w:p>
    <w:p>
      <w:r>
        <w:t>33</w:t>
        <w:tab/>
        <w:t>Bd. 3, S. 309</w:t>
      </w:r>
    </w:p>
    <w:p>
      <w:r>
        <w:t>34</w:t>
        <w:tab/>
        <w:t>Film 21449</w:t>
      </w:r>
    </w:p>
    <w:p>
      <w:r>
        <w:t>40</w:t>
        <w:tab/>
        <w:t>s[Verfahren]s gegen den p[5{s[Schriftleiter]s} 2{Otfrid} 1{Rademacher} aus 6{o[Itzehoe]o}]p wegen s[2{Vorbereitung zum} 1{Hochverrat}]s</w:t>
      </w:r>
    </w:p>
    <w:p>
      <w:r>
        <w:t>43</w:t>
        <w:tab/>
        <w:t>1932</w:t>
      </w:r>
    </w:p>
    <w:p>
      <w:r>
        <w:br/>
        <w:t>30</w:t>
        <w:tab/>
        <w:t>5036/326</w:t>
      </w:r>
    </w:p>
    <w:p>
      <w:r>
        <w:t>30z</w:t>
        <w:tab/>
        <w:t>R 3001/5036/326</w:t>
      </w:r>
    </w:p>
    <w:p>
      <w:r>
        <w:t>31</w:t>
        <w:tab/>
        <w:t>19</w:t>
      </w:r>
    </w:p>
    <w:p>
      <w:r>
        <w:t>33</w:t>
        <w:tab/>
        <w:t>Bd. 3, S. 310</w:t>
      </w:r>
    </w:p>
    <w:p>
      <w:r>
        <w:t>34</w:t>
        <w:tab/>
        <w:t>Film 21449</w:t>
      </w:r>
    </w:p>
    <w:p>
      <w:r>
        <w:t>40</w:t>
        <w:tab/>
        <w:t>s[Verfahren]s gegen den p[5{s[Buchdruckereibesitzer]s} 2{Julius} 1{Pröhl}, 6{&lt;Hamburg&gt;}]p den p[5{s[Buchdrucker]s} 2{Herbert} 1{Stoll}, 6{&lt;Hamburg&gt;}]p den p[5{s[Buchdrucker]s} 2{Arnold} 1{Petri}, 6{&lt;Hamburg&gt;}]p den p[5{s[Buchdrucker]s} 2{Arthur} 1{Sempf}, sämtliche aus 6{o[Hamburg]o}]p wegen s[2{Vorbereitung zum} 1{Hochverrat}]s</w:t>
      </w:r>
    </w:p>
    <w:p>
      <w:r>
        <w:t>43</w:t>
        <w:tab/>
        <w:t>1932 - 1935</w:t>
      </w:r>
    </w:p>
    <w:p>
      <w:r>
        <w:br/>
        <w:t>30</w:t>
        <w:tab/>
        <w:t>5036/347</w:t>
      </w:r>
    </w:p>
    <w:p>
      <w:r>
        <w:t>30z</w:t>
        <w:tab/>
        <w:t>R 3001/5036/347</w:t>
      </w:r>
    </w:p>
    <w:p>
      <w:r>
        <w:t>31</w:t>
        <w:tab/>
        <w:t>19</w:t>
      </w:r>
    </w:p>
    <w:p>
      <w:r>
        <w:t>33</w:t>
        <w:tab/>
        <w:t>Bd. 3, S. 311</w:t>
      </w:r>
    </w:p>
    <w:p>
      <w:r>
        <w:t>34</w:t>
        <w:tab/>
        <w:t>Film 21450</w:t>
      </w:r>
    </w:p>
    <w:p>
      <w:r>
        <w:t>40</w:t>
        <w:tab/>
        <w:t>s[Verfahren]s gegen den p[5{s[Schriftsetzer]s} 2{Georg} 1{Lücker} aus 6{o[Frankfurt/M.]o}]p wegen s[2{Vorbereitung zum} 1{Hochverrat}]s</w:t>
      </w:r>
    </w:p>
    <w:p>
      <w:r>
        <w:t>43</w:t>
        <w:tab/>
        <w:t>1932</w:t>
      </w:r>
    </w:p>
    <w:p>
      <w:r>
        <w:br/>
        <w:t>30</w:t>
        <w:tab/>
        <w:t>5036/367</w:t>
      </w:r>
    </w:p>
    <w:p>
      <w:r>
        <w:t>30z</w:t>
        <w:tab/>
        <w:t>R 3001/5036/367</w:t>
      </w:r>
    </w:p>
    <w:p>
      <w:r>
        <w:t>31</w:t>
        <w:tab/>
        <w:t>19</w:t>
      </w:r>
    </w:p>
    <w:p>
      <w:r>
        <w:t>33</w:t>
        <w:tab/>
        <w:t>Bd. 3, S. 313</w:t>
      </w:r>
    </w:p>
    <w:p>
      <w:r>
        <w:t>34</w:t>
        <w:tab/>
        <w:t>Film 21451</w:t>
      </w:r>
    </w:p>
    <w:p>
      <w:r>
        <w:t>40</w:t>
        <w:tab/>
        <w:t>s[Verfahren]s gegen den p[5{s[Schriftsteller]s} 2{Robert} 1{Breuer}]p, den p[5{Major a.D.} 2{Kurt} 1{Anker}]p, den p[5{s[Schriftsteller]s} 2{L.} 1{Friedländer}]p wegen s[2{Vorbereitung zum} 1{Hochverrat}]s</w:t>
      </w:r>
    </w:p>
    <w:p>
      <w:r>
        <w:t>43</w:t>
        <w:tab/>
        <w:t>1932 - 1934</w:t>
      </w:r>
    </w:p>
    <w:p>
      <w:r>
        <w:br/>
        <w:t>30</w:t>
        <w:tab/>
        <w:t>5036/373</w:t>
      </w:r>
    </w:p>
    <w:p>
      <w:r>
        <w:t>30z</w:t>
        <w:tab/>
        <w:t>R 3001/5036/373</w:t>
      </w:r>
    </w:p>
    <w:p>
      <w:r>
        <w:t>31</w:t>
        <w:tab/>
        <w:t>19</w:t>
      </w:r>
    </w:p>
    <w:p>
      <w:r>
        <w:t>33</w:t>
        <w:tab/>
        <w:t>Bd. 3, S. 314</w:t>
      </w:r>
    </w:p>
    <w:p>
      <w:r>
        <w:t>34</w:t>
        <w:tab/>
        <w:t>Film 21451</w:t>
      </w:r>
    </w:p>
    <w:p>
      <w:r>
        <w:t>40</w:t>
        <w:tab/>
        <w:t>s[Verfahren]s gegen den p[5{Zeichner} 2{Albert} 1{Wimmer}, 6{&lt;München&gt;}]p den p[5{s[Schriftsetzer]s} 2{Johann} 1{Rohrmann} 6{&lt;München&gt;}]p, den p[5{Schlosser} 2{Friedrich} 1{Schwarz} sämtlich aus 6{o[München]o}]p wegen s[2{Vorbereitung zum} 1{Hochverrat}]s</w:t>
      </w:r>
    </w:p>
    <w:p>
      <w:r>
        <w:t>43</w:t>
        <w:tab/>
        <w:t>1932 - 1935</w:t>
      </w:r>
    </w:p>
    <w:p>
      <w:r>
        <w:br/>
        <w:t>30</w:t>
        <w:tab/>
        <w:t>5036/388</w:t>
      </w:r>
    </w:p>
    <w:p>
      <w:r>
        <w:t>30z</w:t>
        <w:tab/>
        <w:t>R 3001/5036/388</w:t>
      </w:r>
    </w:p>
    <w:p>
      <w:r>
        <w:t>31</w:t>
        <w:tab/>
        <w:t>19</w:t>
      </w:r>
    </w:p>
    <w:p>
      <w:r>
        <w:t>33</w:t>
        <w:tab/>
        <w:t>Bd. 3, S. 315</w:t>
      </w:r>
    </w:p>
    <w:p>
      <w:r>
        <w:t>34</w:t>
        <w:tab/>
        <w:t>Film 21452</w:t>
      </w:r>
    </w:p>
    <w:p>
      <w:r>
        <w:t>40</w:t>
        <w:tab/>
        <w:t>s[Verfahren]s gegen den p[5{s[Schriftleiter]s} 2{Hans} 1{Fladung} 7{s[Mitglied des k[1{o[Preußisch]oe&lt;r&gt;}n 2{Landtag}]ks]s} aus 6{o[Düsseldorf]o}]p und den p[5{s[Parteisekretär]s} 2{Oskar} 1{Müller} 7{Mitglied des Preußischen Landtags} aus 6{o[Frankfurt/O.]o}]p wegen s[2{Vorbereitung zum} 1{Hochverrat}]s</w:t>
      </w:r>
    </w:p>
    <w:p>
      <w:r>
        <w:t>43</w:t>
        <w:tab/>
        <w:t>1932 - 1934</w:t>
      </w:r>
    </w:p>
    <w:p>
      <w:r>
        <w:br/>
        <w:t>30</w:t>
        <w:tab/>
        <w:t>5036/395</w:t>
      </w:r>
    </w:p>
    <w:p>
      <w:r>
        <w:t>30z</w:t>
        <w:tab/>
        <w:t>R 3001/5036/395</w:t>
      </w:r>
    </w:p>
    <w:p>
      <w:r>
        <w:t>31</w:t>
        <w:tab/>
        <w:t>19</w:t>
      </w:r>
    </w:p>
    <w:p>
      <w:r>
        <w:t>33</w:t>
        <w:tab/>
        <w:t>Bd. 3, S. 316</w:t>
      </w:r>
    </w:p>
    <w:p>
      <w:r>
        <w:t>34</w:t>
        <w:tab/>
        <w:t>Film 21453</w:t>
      </w:r>
    </w:p>
    <w:p>
      <w:r>
        <w:t>40</w:t>
        <w:tab/>
        <w:t>s[Verfahren]s gegen den p[5{s[Schriftleiter]s} 2{Rudi} 1{Reinwarth} aus 6{o[Chemnitz]o}]p wegen s[2{Vorbereitung zum} 1{Hochverrat}]s</w:t>
      </w:r>
    </w:p>
    <w:p>
      <w:r>
        <w:t>43</w:t>
        <w:tab/>
        <w:t>1932 - 1933</w:t>
      </w:r>
    </w:p>
    <w:p>
      <w:r>
        <w:br/>
        <w:t>30</w:t>
        <w:tab/>
        <w:t>5036/424</w:t>
      </w:r>
    </w:p>
    <w:p>
      <w:r>
        <w:t>30z</w:t>
        <w:tab/>
        <w:t>R 3001/5036/424</w:t>
      </w:r>
    </w:p>
    <w:p>
      <w:r>
        <w:t>31</w:t>
        <w:tab/>
        <w:t>19</w:t>
      </w:r>
    </w:p>
    <w:p>
      <w:r>
        <w:t>33</w:t>
        <w:tab/>
        <w:t>Bd. 3, S. 319</w:t>
      </w:r>
    </w:p>
    <w:p>
      <w:r>
        <w:t>34</w:t>
        <w:tab/>
        <w:t>Film 21454</w:t>
      </w:r>
    </w:p>
    <w:p>
      <w:r>
        <w:t>40</w:t>
        <w:tab/>
        <w:t>s[Verfahren]s gegen den p[5{s[Schriftleiter]s} 2{Arthur} 1{May} aus 6{o[Köln-Nippes]o}]p wegen s[2{Vorbereitung zum} 1{Hochverrat}]s</w:t>
      </w:r>
    </w:p>
    <w:p>
      <w:r>
        <w:t>43</w:t>
        <w:tab/>
        <w:t>1932 - 1933</w:t>
      </w:r>
    </w:p>
    <w:p>
      <w:r>
        <w:br/>
        <w:t>30</w:t>
        <w:tab/>
        <w:t>5036/438</w:t>
      </w:r>
    </w:p>
    <w:p>
      <w:r>
        <w:t>30z</w:t>
        <w:tab/>
        <w:t>R 3001/5036/438</w:t>
      </w:r>
    </w:p>
    <w:p>
      <w:r>
        <w:t>31</w:t>
        <w:tab/>
        <w:t>19</w:t>
      </w:r>
    </w:p>
    <w:p>
      <w:r>
        <w:t>33</w:t>
        <w:tab/>
        <w:t>Bd. 3, S. 321</w:t>
      </w:r>
    </w:p>
    <w:p>
      <w:r>
        <w:t>34</w:t>
        <w:tab/>
        <w:t>21455</w:t>
      </w:r>
    </w:p>
    <w:p>
      <w:r>
        <w:t>40</w:t>
        <w:tab/>
        <w:t>Verfahren gegen den praktischen p[5{Arzt} 4{Dr.} 8{v.} 1{Heymann}]p und den Eigentümer der k[Druckerei p[2{Adolf} 1{Heimberg}]p]k wegen Vorbereitung zum Hochverrat</w:t>
      </w:r>
    </w:p>
    <w:p>
      <w:r>
        <w:t>43</w:t>
        <w:tab/>
        <w:t>1933</w:t>
      </w:r>
    </w:p>
    <w:p>
      <w:r>
        <w:br/>
        <w:t>30</w:t>
        <w:tab/>
        <w:t>5036/450</w:t>
      </w:r>
    </w:p>
    <w:p>
      <w:r>
        <w:t>30z</w:t>
        <w:tab/>
        <w:t>R 3001/5036/450</w:t>
      </w:r>
    </w:p>
    <w:p>
      <w:r>
        <w:t>31</w:t>
        <w:tab/>
        <w:t>19</w:t>
      </w:r>
    </w:p>
    <w:p>
      <w:r>
        <w:t>33</w:t>
        <w:tab/>
        <w:t>Bd. 3, S. 322</w:t>
      </w:r>
    </w:p>
    <w:p>
      <w:r>
        <w:t>34</w:t>
        <w:tab/>
        <w:t>Film 21455</w:t>
      </w:r>
    </w:p>
    <w:p>
      <w:r>
        <w:t>40</w:t>
        <w:tab/>
        <w:t>Verfahren gegen den p[5{Arbeiter und s[Lithograph]s}en 2{Erich} 1{Schneider} aus 6{o[Chemnitz]o}]p wegen s[2{Vorbereitung zum} 1{Hochverrat}]s</w:t>
      </w:r>
    </w:p>
    <w:p>
      <w:r>
        <w:t>43</w:t>
        <w:tab/>
        <w:t>1933</w:t>
      </w:r>
    </w:p>
    <w:p>
      <w:r>
        <w:br/>
        <w:t>30</w:t>
        <w:tab/>
        <w:t>5036/451</w:t>
      </w:r>
    </w:p>
    <w:p>
      <w:r>
        <w:t>30z</w:t>
        <w:tab/>
        <w:t>R 3001/5036/451</w:t>
      </w:r>
    </w:p>
    <w:p>
      <w:r>
        <w:t>31</w:t>
        <w:tab/>
        <w:t>19</w:t>
      </w:r>
    </w:p>
    <w:p>
      <w:r>
        <w:t>33</w:t>
        <w:tab/>
        <w:t>Bd. 3, S. 322</w:t>
      </w:r>
    </w:p>
    <w:p>
      <w:r>
        <w:t>34</w:t>
        <w:tab/>
        <w:t>Film 21455</w:t>
      </w:r>
    </w:p>
    <w:p>
      <w:r>
        <w:t>40</w:t>
        <w:tab/>
        <w:t>s[Verfahren]s gegen den p[5{s[Buchdruckereibesitzer]s} 2{Heinrich} 1{Maukisch} aus 6{o[Bochum]o}]p wegen s[2{Vorbereitung zum} 1{Hochverrat}]s</w:t>
      </w:r>
    </w:p>
    <w:p>
      <w:r>
        <w:t>43</w:t>
        <w:tab/>
        <w:t>1933</w:t>
      </w:r>
    </w:p>
    <w:p>
      <w:r>
        <w:br/>
        <w:t>30</w:t>
        <w:tab/>
        <w:t>5036/465</w:t>
      </w:r>
    </w:p>
    <w:p>
      <w:r>
        <w:t>30z</w:t>
        <w:tab/>
        <w:t>R 3001/5036/465</w:t>
      </w:r>
    </w:p>
    <w:p>
      <w:r>
        <w:t>31</w:t>
        <w:tab/>
        <w:t>19</w:t>
      </w:r>
    </w:p>
    <w:p>
      <w:r>
        <w:t>33</w:t>
        <w:tab/>
        <w:t>Bd. 3, S. 323</w:t>
      </w:r>
    </w:p>
    <w:p>
      <w:r>
        <w:t>34</w:t>
        <w:tab/>
        <w:t>Film 21457</w:t>
      </w:r>
    </w:p>
    <w:p>
      <w:r>
        <w:t>40</w:t>
        <w:tab/>
        <w:t>s[Verfahren]s gegen den p[5{s[Schriftsetzer]s} 2{Ernst} 1{Romer} aus 6{o[Frankfurt/M.]o}]p wegen s[2{Vorbereitung zum} 1{Hochverrat}]s</w:t>
      </w:r>
    </w:p>
    <w:p>
      <w:r>
        <w:t>43</w:t>
        <w:tab/>
        <w:t>1933</w:t>
      </w:r>
    </w:p>
    <w:p>
      <w:r>
        <w:br/>
        <w:t>30</w:t>
        <w:tab/>
        <w:t>5036/470</w:t>
      </w:r>
    </w:p>
    <w:p>
      <w:r>
        <w:t>30z</w:t>
        <w:tab/>
        <w:t>R 3001/5036/470</w:t>
      </w:r>
    </w:p>
    <w:p>
      <w:r>
        <w:t>31</w:t>
        <w:tab/>
        <w:t>19</w:t>
      </w:r>
    </w:p>
    <w:p>
      <w:r>
        <w:t>33</w:t>
        <w:tab/>
        <w:t>Bd. 3, S. 324</w:t>
      </w:r>
    </w:p>
    <w:p>
      <w:r>
        <w:t>34</w:t>
        <w:tab/>
        <w:t>Film 21457</w:t>
      </w:r>
    </w:p>
    <w:p>
      <w:r>
        <w:t>40</w:t>
        <w:tab/>
        <w:t>s[Verfahren]s gegen den p[5{s[Redakteur]s} 2{August} 1{Freudenthal} 6{&lt;Münster&gt;}]p und den p[5{s[Journalist]s}en 2{Heinrich} 1{Wesche} beide aus 6{o[Münster]o}]p wegen s[2{Vorbereitung zum} 1{Hochverrat}]s und s[Verrat militärischer Geheimnisse]s</w:t>
      </w:r>
    </w:p>
    <w:p>
      <w:r>
        <w:t>43</w:t>
        <w:tab/>
        <w:t>1933 - 1934</w:t>
      </w:r>
    </w:p>
    <w:p>
      <w:r>
        <w:br/>
        <w:t>30</w:t>
        <w:tab/>
        <w:t>5036/474</w:t>
      </w:r>
    </w:p>
    <w:p>
      <w:r>
        <w:t>30z</w:t>
        <w:tab/>
        <w:t>R 3001/5036/474</w:t>
      </w:r>
    </w:p>
    <w:p>
      <w:r>
        <w:t>31</w:t>
        <w:tab/>
        <w:t>19</w:t>
      </w:r>
    </w:p>
    <w:p>
      <w:r>
        <w:t>33</w:t>
        <w:tab/>
        <w:t>Bd. 3, S. 324</w:t>
      </w:r>
    </w:p>
    <w:p>
      <w:r>
        <w:t>34</w:t>
        <w:tab/>
        <w:t>Film 21457</w:t>
      </w:r>
    </w:p>
    <w:p>
      <w:r>
        <w:t>40</w:t>
        <w:tab/>
        <w:t xml:space="preserve">s[Verfahren]s gegen den p[5{s[Redakteur]s} 2{Karl} 1{Kau}]p, den p[5{s[Redakteur]s} 2{Gustav} 1{Dawill}]p, den p[5{s[Redakteur]s} 2{Otto} 1{Wyrgatsch}]p wegen s[2{Vorbereitung zum} 1{Hochverrat}]s </w:t>
      </w:r>
    </w:p>
    <w:p>
      <w:r>
        <w:t>43</w:t>
        <w:tab/>
        <w:t>1933</w:t>
      </w:r>
    </w:p>
    <w:p>
      <w:r>
        <w:br/>
        <w:t>30</w:t>
        <w:tab/>
        <w:t>5036/552</w:t>
      </w:r>
    </w:p>
    <w:p>
      <w:r>
        <w:t>30z</w:t>
        <w:tab/>
        <w:t>R 3001/5036/552</w:t>
      </w:r>
    </w:p>
    <w:p>
      <w:r>
        <w:t>31</w:t>
        <w:tab/>
        <w:t>19</w:t>
      </w:r>
    </w:p>
    <w:p>
      <w:r>
        <w:t>33</w:t>
        <w:tab/>
        <w:t>Bd. 3, S. 335</w:t>
      </w:r>
    </w:p>
    <w:p>
      <w:r>
        <w:t>34</w:t>
        <w:tab/>
        <w:t>Film 21459</w:t>
      </w:r>
    </w:p>
    <w:p>
      <w:r>
        <w:t>40</w:t>
        <w:tab/>
        <w:t xml:space="preserve">s[Verfahren]s gegen den p[5{Schmied} 2{Wilhelm} 1{Rüffert}, 6{&lt;Frankfurt/O.&gt;}]p den p[5{s[Buchdrucker]s} 2{Willi} 1{Schrade}, 6{&lt;Frankfurt/O.&gt;}]p den p[5{Schmied} 2{Helmut} 1{Kaufmann}, 6{&lt;Frankfurt/O.&gt;}]p den p[5{Arbeiter} 2{Karl} 1{Schubert}, 6{&lt;Frankfurt/O.&gt;}]p den p[5{Bäcker} 2{Otto} 1{Guse}, 6{&lt;Frankfurt/O.&gt;}]p den p[5{Glaser} 2{Erich} 1{Schindler}, 6{&lt;Frankfurt/O.&gt;}]p den p[5{Schuhmacher} 2{Karl} 1{Thiede}, 6{&lt;Frankfurt/O.&gt;}]p den p[5{Arbeiter} 2{Max} 1{Haase} aus 6{o[Frankfurt/O.]o}]p wegen s[2{Vorbereitung zum} 1{Hochverrat}]s </w:t>
      </w:r>
    </w:p>
    <w:p>
      <w:r>
        <w:t>43</w:t>
        <w:tab/>
        <w:t>1934</w:t>
      </w:r>
    </w:p>
    <w:p>
      <w:r>
        <w:br/>
        <w:t>30</w:t>
        <w:tab/>
        <w:t>5036/555</w:t>
      </w:r>
    </w:p>
    <w:p>
      <w:r>
        <w:t>30z</w:t>
        <w:tab/>
        <w:t>R 3001/5036/555</w:t>
      </w:r>
    </w:p>
    <w:p>
      <w:r>
        <w:t>31</w:t>
        <w:tab/>
        <w:t>19</w:t>
      </w:r>
    </w:p>
    <w:p>
      <w:r>
        <w:t>33</w:t>
        <w:tab/>
        <w:t>Bd. 3, S. 335</w:t>
      </w:r>
    </w:p>
    <w:p>
      <w:r>
        <w:t>34</w:t>
        <w:tab/>
        <w:t>Film 21460</w:t>
      </w:r>
    </w:p>
    <w:p>
      <w:r>
        <w:t>40</w:t>
        <w:tab/>
        <w:t>s[Verfahren]s gegen den p[5{s[Schriftleiter]s} 2{Martin} 1{Hoffmann} aus 6{o[Essen]o}]p wegen s[2{Vorbereitung zum} 1{Hochverrat}]s</w:t>
      </w:r>
    </w:p>
    <w:p>
      <w:r>
        <w:t>43</w:t>
        <w:tab/>
        <w:t>1934</w:t>
      </w:r>
    </w:p>
    <w:p>
      <w:r>
        <w:br/>
        <w:t>30</w:t>
        <w:tab/>
        <w:t>5036/567</w:t>
      </w:r>
    </w:p>
    <w:p>
      <w:r>
        <w:t>30z</w:t>
        <w:tab/>
        <w:t>R 3001/5036/567</w:t>
      </w:r>
    </w:p>
    <w:p>
      <w:r>
        <w:t>31</w:t>
        <w:tab/>
        <w:t>19</w:t>
      </w:r>
    </w:p>
    <w:p>
      <w:r>
        <w:t>33</w:t>
        <w:tab/>
        <w:t>Bd. 3, S. 337</w:t>
      </w:r>
    </w:p>
    <w:p>
      <w:r>
        <w:t>34</w:t>
        <w:tab/>
        <w:t>Film 21460</w:t>
      </w:r>
    </w:p>
    <w:p>
      <w:r>
        <w:t>40</w:t>
        <w:tab/>
        <w:t>s[Verfahren]s gegen den p[5{s[Schriftsetzer]s} 2{Wilhelm} 1{Gewecke} aus 6{o[Hannover]o}]p wegen s[2{Vorbereitung zum} 1{Hochverrat}]s</w:t>
      </w:r>
    </w:p>
    <w:p>
      <w:r>
        <w:t>43</w:t>
        <w:tab/>
        <w:t>1934</w:t>
      </w:r>
    </w:p>
    <w:p>
      <w:r>
        <w:br/>
        <w:t>30</w:t>
        <w:tab/>
        <w:t>5036/570</w:t>
      </w:r>
    </w:p>
    <w:p>
      <w:r>
        <w:t>30z</w:t>
        <w:tab/>
        <w:t>R 3001/5036/570</w:t>
      </w:r>
    </w:p>
    <w:p>
      <w:r>
        <w:t>31</w:t>
        <w:tab/>
        <w:t>19</w:t>
      </w:r>
    </w:p>
    <w:p>
      <w:r>
        <w:t>33</w:t>
        <w:tab/>
        <w:t>Bd. 3, S. 337</w:t>
      </w:r>
    </w:p>
    <w:p>
      <w:r>
        <w:t>34</w:t>
        <w:tab/>
        <w:t>Film 21460</w:t>
      </w:r>
    </w:p>
    <w:p>
      <w:r>
        <w:t>40</w:t>
        <w:tab/>
        <w:t xml:space="preserve">s[Verfahren]s gegen den p[5{Dreher} 2{Heinrich} 1{Knaut}, 6{&lt;Halle&gt;}]p den p[5{Dreher} 2{Erich} 1{Geiling}, 6{&lt;Halle&gt;}]p die p[5{s[Buchhändlerin]s} 2{Erna} 1{Illgenstein}, 6{&lt;Halle&gt;}]p den p[5{Arbeiter} 2{Walter} 1{Schumann} aus 6{o[Halle]o}]p wegen s[2{Vorbereitung zum} 1{Hochverrat}]s </w:t>
      </w:r>
    </w:p>
    <w:p>
      <w:r>
        <w:t>43</w:t>
        <w:tab/>
        <w:t>1934</w:t>
      </w:r>
    </w:p>
    <w:p>
      <w:r>
        <w:br/>
        <w:t>30</w:t>
        <w:tab/>
        <w:t>5053/16</w:t>
      </w:r>
    </w:p>
    <w:p>
      <w:r>
        <w:t>30z</w:t>
        <w:tab/>
        <w:t>R 3001/5053/16</w:t>
      </w:r>
    </w:p>
    <w:p>
      <w:r>
        <w:t>31</w:t>
        <w:tab/>
        <w:t>37</w:t>
      </w:r>
    </w:p>
    <w:p>
      <w:r>
        <w:t>33</w:t>
        <w:tab/>
        <w:t>Bd. 3, S. 341</w:t>
      </w:r>
    </w:p>
    <w:p>
      <w:r>
        <w:t>34</w:t>
        <w:tab/>
        <w:t>Film 21478</w:t>
      </w:r>
    </w:p>
    <w:p>
      <w:r>
        <w:t>40</w:t>
        <w:tab/>
        <w:t>s[Verfahren]s gegen den p[5{s[Schriftleiter]s} 2{Karl} 1{Biegholt} aus 6{o[Leipzig]o}]p wegen Beschimpfung der Regierung</w:t>
      </w:r>
    </w:p>
    <w:p>
      <w:r>
        <w:t>43</w:t>
        <w:tab/>
        <w:t>1923 - 1925</w:t>
      </w:r>
    </w:p>
    <w:p>
      <w:r>
        <w:br/>
        <w:t>30</w:t>
        <w:tab/>
        <w:t>5053/25</w:t>
      </w:r>
    </w:p>
    <w:p>
      <w:r>
        <w:t>30z</w:t>
        <w:tab/>
        <w:t>R 3001/5053/25</w:t>
      </w:r>
    </w:p>
    <w:p>
      <w:r>
        <w:t>31</w:t>
        <w:tab/>
        <w:t>37</w:t>
      </w:r>
    </w:p>
    <w:p>
      <w:r>
        <w:t>33</w:t>
        <w:tab/>
        <w:t>Bd. 3, S. 342</w:t>
      </w:r>
    </w:p>
    <w:p>
      <w:r>
        <w:t>34</w:t>
        <w:tab/>
        <w:t>Film 21481</w:t>
      </w:r>
    </w:p>
    <w:p>
      <w:r>
        <w:t>40</w:t>
        <w:tab/>
        <w:t xml:space="preserve">s[Verfahren]s gegen den p[5{Lt.z.S. a.D.} 1{Eckermann}]p, den p[5{Feldschutzbeamte&lt;r&gt;}n 2{Karl} 1{Bolt}]p, den p[5{Kaufmann} 2{Otto} 1{Stucken}]p, den p[5{Student}en 2{Erich} 1{Franz}]p, den p[5{Ingenieur} 2{Kurt} 1{Witt}]p, den p[5{s[Buchhandlungsgehilfe]s}n 2{Theodor} 1{Peters}]p, den p[5{Bergmann} 2{Wilhelm} 1{Röder}]p, wegen s[Geheimbündelei]s und s[Hochverrat]s </w:t>
      </w:r>
    </w:p>
    <w:p>
      <w:r>
        <w:t>43</w:t>
        <w:tab/>
        <w:t>1923 - 1931</w:t>
      </w:r>
    </w:p>
    <w:p>
      <w:r>
        <w:br/>
        <w:t>30</w:t>
        <w:tab/>
        <w:t>5053/72</w:t>
      </w:r>
    </w:p>
    <w:p>
      <w:r>
        <w:t>30z</w:t>
        <w:tab/>
        <w:t>R 3001/5053/72</w:t>
      </w:r>
    </w:p>
    <w:p>
      <w:r>
        <w:t>31</w:t>
        <w:tab/>
        <w:t>37</w:t>
      </w:r>
    </w:p>
    <w:p>
      <w:r>
        <w:t>33</w:t>
        <w:tab/>
        <w:t>Bd. 3, S. 349</w:t>
      </w:r>
    </w:p>
    <w:p>
      <w:r>
        <w:t>34</w:t>
        <w:tab/>
        <w:t>Film 21489</w:t>
      </w:r>
    </w:p>
    <w:p>
      <w:r>
        <w:t>40</w:t>
        <w:tab/>
        <w:t>s[Verfahren]s gegen den p[5{Bautechniker} 2{Richard} 1{Daniel}, 6{&lt;Stuttgart&gt;}]p den p[5{s[Schriftleiter]s} 2{Wilhelm} 1{Schwab}, 6{&lt;Stuttgart&gt;}]p den p[5{s[Schriftleiter]s} 2{Richard} 1{Schaible}, 6{&lt;Stuttgart&gt;}]p den p[5{s[Schriftleiter]s} 2{Oskar} 1{Queck} aus 6{o[Stuttgart]o}]p wegen s[2{Vorbereitung zum} 1{Hochverrat}]s</w:t>
      </w:r>
    </w:p>
    <w:p>
      <w:r>
        <w:t>43</w:t>
        <w:tab/>
        <w:t>1924 - 1926</w:t>
      </w:r>
    </w:p>
    <w:p>
      <w:r>
        <w:br/>
        <w:t>30</w:t>
        <w:tab/>
        <w:t>5053/81</w:t>
      </w:r>
    </w:p>
    <w:p>
      <w:r>
        <w:t>30z</w:t>
        <w:tab/>
        <w:t>R 3001/5053/81</w:t>
      </w:r>
    </w:p>
    <w:p>
      <w:r>
        <w:t>31</w:t>
        <w:tab/>
        <w:t>37</w:t>
      </w:r>
    </w:p>
    <w:p>
      <w:r>
        <w:t>33</w:t>
        <w:tab/>
        <w:t>Bd. 3, S. 350</w:t>
      </w:r>
    </w:p>
    <w:p>
      <w:r>
        <w:t>34</w:t>
        <w:tab/>
        <w:t>21490</w:t>
      </w:r>
    </w:p>
    <w:p>
      <w:r>
        <w:t>40</w:t>
        <w:tab/>
        <w:t>Verfahren gegen ... den p[5{Schriftsetzer} 2{Hermann} 1{Schwarz}]p, ... den p[5{Buchbinder} 2{Josef} 1{Gutsche} ... aus 6{o[Berlin]o}]p wegen Vorbereitung zum Hochverrat</w:t>
      </w:r>
    </w:p>
    <w:p>
      <w:r>
        <w:t>43</w:t>
        <w:tab/>
        <w:t>1924 - 1928</w:t>
      </w:r>
    </w:p>
    <w:p>
      <w:r>
        <w:br/>
        <w:t>30</w:t>
        <w:tab/>
        <w:t>5053/83</w:t>
      </w:r>
    </w:p>
    <w:p>
      <w:r>
        <w:t>30z</w:t>
        <w:tab/>
        <w:t>R 3001/5053/83</w:t>
      </w:r>
    </w:p>
    <w:p>
      <w:r>
        <w:t>31</w:t>
        <w:tab/>
        <w:t>37</w:t>
      </w:r>
    </w:p>
    <w:p>
      <w:r>
        <w:t>33</w:t>
        <w:tab/>
        <w:t>Bd. 3, S. 350</w:t>
      </w:r>
    </w:p>
    <w:p>
      <w:r>
        <w:t>34</w:t>
        <w:tab/>
        <w:t>21490</w:t>
      </w:r>
    </w:p>
    <w:p>
      <w:r>
        <w:t>40</w:t>
        <w:tab/>
        <w:t>Verfahren gegen ... die p[5{Buchbinderin} 2{Josepha} 1{Möring}]p ... aus Fulda wegen Vorbereitung zum Hochverrat</w:t>
      </w:r>
    </w:p>
    <w:p>
      <w:r>
        <w:t>43</w:t>
        <w:tab/>
        <w:t>1924 - 1928</w:t>
      </w:r>
    </w:p>
    <w:p>
      <w:r>
        <w:br/>
        <w:t>30</w:t>
        <w:tab/>
        <w:t>5053/95</w:t>
      </w:r>
    </w:p>
    <w:p>
      <w:r>
        <w:t>30z</w:t>
        <w:tab/>
        <w:t>R 3001/5053/95</w:t>
      </w:r>
    </w:p>
    <w:p>
      <w:r>
        <w:t>31</w:t>
        <w:tab/>
        <w:t>37</w:t>
      </w:r>
    </w:p>
    <w:p>
      <w:r>
        <w:t>33</w:t>
        <w:tab/>
        <w:t>Bd. 3, S. 352</w:t>
      </w:r>
    </w:p>
    <w:p>
      <w:r>
        <w:t>34</w:t>
        <w:tab/>
        <w:t>Film 21491</w:t>
      </w:r>
    </w:p>
    <w:p>
      <w:r>
        <w:t>40</w:t>
        <w:tab/>
        <w:t xml:space="preserve">s[Verfahren]s gegen den p[5{s[Redakteur]s} 2{Max} 1{Gläser}, 6{&lt;Breslau&gt;}]p den p[5{Zimmermann} 2{Paul} 1{Kiesewetter}, 6{&lt;Breslau&gt;}]p den p[5{s[Buchhändler]s} 2{Arthur} 1{Müller}, 6{&lt;Breslau&gt;}]p den p[5{Schweißer} 2{Felix} 1{Biener} aus 6{o[Breslau]o}]p wegen s[2{Vorbereitung zum} 1{Hochverrat}]s </w:t>
      </w:r>
    </w:p>
    <w:p>
      <w:r>
        <w:t>43</w:t>
        <w:tab/>
        <w:t>1925 - 1926</w:t>
      </w:r>
    </w:p>
    <w:p>
      <w:r>
        <w:br/>
        <w:t>30</w:t>
        <w:tab/>
        <w:t>5053/118</w:t>
      </w:r>
    </w:p>
    <w:p>
      <w:r>
        <w:t>30z</w:t>
        <w:tab/>
        <w:t>R 3001/5053/118</w:t>
      </w:r>
    </w:p>
    <w:p>
      <w:r>
        <w:t>31</w:t>
        <w:tab/>
        <w:t>37</w:t>
      </w:r>
    </w:p>
    <w:p>
      <w:r>
        <w:t>33</w:t>
        <w:tab/>
        <w:t>Bd. 3, S. 355</w:t>
      </w:r>
    </w:p>
    <w:p>
      <w:r>
        <w:t>34</w:t>
        <w:tab/>
        <w:t>Film 21493</w:t>
      </w:r>
    </w:p>
    <w:p>
      <w:r>
        <w:t>40</w:t>
        <w:tab/>
        <w:t xml:space="preserve">s[Verfahren]s gegen den p[5{s[Verleger]s} 1{Müller}]p, den p[5{s[Drucker]s} 1{Schoenbeck}]p, den p[5{s[Redakteur]s} 1{Schulz}]p wegen s[2{Vorbereitung zum} 1{Hochverrat}]s </w:t>
      </w:r>
    </w:p>
    <w:p>
      <w:r>
        <w:t>43</w:t>
        <w:tab/>
        <w:t>1925 - 1926</w:t>
      </w:r>
    </w:p>
    <w:p>
      <w:r>
        <w:br/>
        <w:t>30</w:t>
        <w:tab/>
        <w:t>5053/119</w:t>
      </w:r>
    </w:p>
    <w:p>
      <w:r>
        <w:t>30z</w:t>
        <w:tab/>
        <w:t>R 3001/5053/119</w:t>
      </w:r>
    </w:p>
    <w:p>
      <w:r>
        <w:t>31</w:t>
        <w:tab/>
        <w:t>37</w:t>
      </w:r>
    </w:p>
    <w:p>
      <w:r>
        <w:t>33</w:t>
        <w:tab/>
        <w:t>Bd. 3, S. 355</w:t>
      </w:r>
    </w:p>
    <w:p>
      <w:r>
        <w:t>34</w:t>
        <w:tab/>
        <w:t>Film 21493</w:t>
      </w:r>
    </w:p>
    <w:p>
      <w:r>
        <w:t>40</w:t>
        <w:tab/>
        <w:t xml:space="preserve">s[Verfahren]s gegen den p[5{s[Schriftleiter]s und s[Parteisekretär]s} 2{Erich} 1{Wiesner} aus 6{o[Berlin]o}]p wegen s[2{Vorbereitung zum} 1{Hochverrat}]s </w:t>
      </w:r>
    </w:p>
    <w:p>
      <w:r>
        <w:t>43</w:t>
        <w:tab/>
        <w:t>1925 - 1928</w:t>
      </w:r>
    </w:p>
    <w:p>
      <w:r>
        <w:br/>
        <w:t>30</w:t>
        <w:tab/>
        <w:t>5053/128</w:t>
      </w:r>
    </w:p>
    <w:p>
      <w:r>
        <w:t>30z</w:t>
        <w:tab/>
        <w:t>R 3001/5053/128</w:t>
      </w:r>
    </w:p>
    <w:p>
      <w:r>
        <w:t>31</w:t>
        <w:tab/>
        <w:t>37</w:t>
      </w:r>
    </w:p>
    <w:p>
      <w:r>
        <w:t>33</w:t>
        <w:tab/>
        <w:t>Bd. 3, S. 356</w:t>
      </w:r>
    </w:p>
    <w:p>
      <w:r>
        <w:t>34</w:t>
        <w:tab/>
        <w:t>Film 21493</w:t>
      </w:r>
    </w:p>
    <w:p>
      <w:r>
        <w:t>40</w:t>
        <w:tab/>
        <w:t>Verfahren gegen den p[7{s[Schriftleiter]s} 2{Hans} 1{Stelter}]p wegen Beschimpfung der Republik</w:t>
      </w:r>
    </w:p>
    <w:p>
      <w:r>
        <w:t>43</w:t>
        <w:tab/>
        <w:t>1926 - 1927</w:t>
      </w:r>
    </w:p>
    <w:p>
      <w:r>
        <w:br/>
        <w:t>30</w:t>
        <w:tab/>
        <w:t>5053/130</w:t>
      </w:r>
    </w:p>
    <w:p>
      <w:r>
        <w:t>30z</w:t>
        <w:tab/>
        <w:t>R 3001/5053/130</w:t>
      </w:r>
    </w:p>
    <w:p>
      <w:r>
        <w:t>31</w:t>
        <w:tab/>
        <w:t>37</w:t>
      </w:r>
    </w:p>
    <w:p>
      <w:r>
        <w:t>33</w:t>
        <w:tab/>
        <w:t>Bd. 3, S. 356</w:t>
      </w:r>
    </w:p>
    <w:p>
      <w:r>
        <w:t>34</w:t>
        <w:tab/>
        <w:t>Film 21494</w:t>
      </w:r>
    </w:p>
    <w:p>
      <w:r>
        <w:t>40</w:t>
        <w:tab/>
        <w:t>Verfahren gegen den p[7{s[Schriftleiter]s} 4{Dr.} 2{Julius} 1{Lippert} aus 6{o[Berlin-Halensee]o}]p und den p[7{s[Schriftleiter]s} 2{Hans} 1{Stelter}]p wegen Beschimpfung der Republik</w:t>
      </w:r>
    </w:p>
    <w:p>
      <w:r>
        <w:t>43</w:t>
        <w:tab/>
        <w:t>1926</w:t>
      </w:r>
    </w:p>
    <w:p>
      <w:r>
        <w:br/>
        <w:t>30</w:t>
        <w:tab/>
        <w:t>5053/135</w:t>
      </w:r>
    </w:p>
    <w:p>
      <w:r>
        <w:t>30z</w:t>
        <w:tab/>
        <w:t>R 3001/5053/135</w:t>
      </w:r>
    </w:p>
    <w:p>
      <w:r>
        <w:t>31</w:t>
        <w:tab/>
        <w:t>37</w:t>
      </w:r>
    </w:p>
    <w:p>
      <w:r>
        <w:t>33</w:t>
        <w:tab/>
        <w:t>Bd. 3, S. 356</w:t>
      </w:r>
    </w:p>
    <w:p>
      <w:r>
        <w:t>34</w:t>
        <w:tab/>
        <w:t>Film 21494</w:t>
      </w:r>
    </w:p>
    <w:p>
      <w:r>
        <w:t>40</w:t>
        <w:tab/>
        <w:t xml:space="preserve">s[Verfahren]s gegen den p[7{s[Schriftleiter]s} 2{Fritz} 1{Rau} aus 6{o[Stuttgart]o}]p wegen s[2{Vorbereitung zum} 1{Hochverrat}]s </w:t>
      </w:r>
    </w:p>
    <w:p>
      <w:r>
        <w:t>43</w:t>
        <w:tab/>
        <w:t>1926 - 1927</w:t>
      </w:r>
    </w:p>
    <w:p>
      <w:r>
        <w:br/>
        <w:t>30</w:t>
        <w:tab/>
        <w:t>5053/136</w:t>
      </w:r>
    </w:p>
    <w:p>
      <w:r>
        <w:t>30z</w:t>
        <w:tab/>
        <w:t>R 3001/5053/136</w:t>
      </w:r>
    </w:p>
    <w:p>
      <w:r>
        <w:t>31</w:t>
        <w:tab/>
        <w:t>37</w:t>
      </w:r>
    </w:p>
    <w:p>
      <w:r>
        <w:t>33</w:t>
        <w:tab/>
        <w:t>Bd. 3, S. 356</w:t>
      </w:r>
    </w:p>
    <w:p>
      <w:r>
        <w:t>34</w:t>
        <w:tab/>
        <w:t>Film 21494</w:t>
      </w:r>
    </w:p>
    <w:p>
      <w:r>
        <w:t>40</w:t>
        <w:tab/>
        <w:t xml:space="preserve">s[Verfahren]s gegen den p[5{Eisendreher} 2{Karl} 1{Rothärmel}]p, den p[5{Rechtskonsulent}en 2{Anton} 1{Röger}]p, den p[5{Schreiner} 2{Thomas} 1{Köpf}]p, den p[5{Schlosser} 2{Willy} 1{Klebsch}]p, den p[7{s[Schriftleiter]s} 2{Wendelin} 1{Thomas}]p, den p[5{Malergehilfe}n 2{Albert} 1{Frank}]p aus o[Füssen]o und o[München]o wegen s[2{Vorbereitung zum} 1{Hochverrat}]s </w:t>
      </w:r>
    </w:p>
    <w:p>
      <w:r>
        <w:t>43</w:t>
        <w:tab/>
        <w:t>1926 - 1930</w:t>
      </w:r>
    </w:p>
    <w:p>
      <w:r>
        <w:br/>
        <w:t>26</w:t>
        <w:tab/>
        <w:t>&lt; - &gt;</w:t>
      </w:r>
    </w:p>
    <w:p>
      <w:r>
        <w:t>27</w:t>
        <w:tab/>
        <w:t>Alte Registratur (1877 - 1934) \ Spezialrecht</w:t>
      </w:r>
    </w:p>
    <w:p>
      <w:r>
        <w:t>30</w:t>
        <w:tab/>
        <w:t>5054</w:t>
      </w:r>
    </w:p>
    <w:p>
      <w:r>
        <w:t>30z</w:t>
        <w:tab/>
        <w:t>R 3001/5054</w:t>
      </w:r>
    </w:p>
    <w:p>
      <w:r>
        <w:t>31</w:t>
        <w:tab/>
        <w:t>gen. 5</w:t>
      </w:r>
    </w:p>
    <w:p>
      <w:r>
        <w:t>33</w:t>
        <w:tab/>
        <w:t>Bd. 3, S. 358</w:t>
      </w:r>
    </w:p>
    <w:p>
      <w:r>
        <w:t>34</w:t>
        <w:tab/>
        <w:t>Film 21495</w:t>
      </w:r>
    </w:p>
    <w:p>
      <w:r>
        <w:t>40</w:t>
        <w:tab/>
        <w:t>Entwurf eines Gesetzes zur Ausführung der revidierten s[o[Bern]oer Übereinkunft]s zum s[Schutze von Werken der Literatur]s und der Kunst</w:t>
      </w:r>
    </w:p>
    <w:p>
      <w:r>
        <w:t>43</w:t>
        <w:tab/>
        <w:t>1910 - 1921</w:t>
      </w:r>
    </w:p>
    <w:p>
      <w:r>
        <w:br/>
        <w:t>30</w:t>
        <w:tab/>
        <w:t>5061/1</w:t>
      </w:r>
    </w:p>
    <w:p>
      <w:r>
        <w:t>30z</w:t>
        <w:tab/>
        <w:t>R 3001/5061/1</w:t>
      </w:r>
    </w:p>
    <w:p>
      <w:r>
        <w:t>31</w:t>
        <w:tab/>
        <w:t>spez. 1</w:t>
      </w:r>
    </w:p>
    <w:p>
      <w:r>
        <w:t>33</w:t>
        <w:tab/>
        <w:t>Bd. 3, S. 358</w:t>
      </w:r>
    </w:p>
    <w:p>
      <w:r>
        <w:t>34</w:t>
        <w:tab/>
        <w:t>Film 21497</w:t>
      </w:r>
    </w:p>
    <w:p>
      <w:r>
        <w:t>40</w:t>
        <w:tab/>
        <w:t>s[Verbot von Druckschriften]s auf Grund des Par. 14 des s[Pressegesetz]ses</w:t>
      </w:r>
    </w:p>
    <w:p>
      <w:r>
        <w:t>43</w:t>
        <w:tab/>
        <w:t>1876 - 1878</w:t>
      </w:r>
    </w:p>
    <w:p>
      <w:r>
        <w:br/>
        <w:t>26</w:t>
        <w:tab/>
        <w:t>&lt; - &gt;</w:t>
      </w:r>
    </w:p>
    <w:p>
      <w:r>
        <w:t>27</w:t>
        <w:tab/>
        <w:t>Strafprozeß</w:t>
      </w:r>
    </w:p>
    <w:p>
      <w:r>
        <w:t>30</w:t>
        <w:tab/>
        <w:t>5432</w:t>
      </w:r>
    </w:p>
    <w:p>
      <w:r>
        <w:t>30z</w:t>
        <w:tab/>
        <w:t>R 3001/5432</w:t>
      </w:r>
    </w:p>
    <w:p>
      <w:r>
        <w:t>31</w:t>
        <w:tab/>
        <w:t>2/2</w:t>
      </w:r>
    </w:p>
    <w:p>
      <w:r>
        <w:t>33</w:t>
        <w:tab/>
        <w:t>Bd. 3, S. 380</w:t>
      </w:r>
    </w:p>
    <w:p>
      <w:r>
        <w:t>34</w:t>
        <w:tab/>
        <w:t>21646</w:t>
      </w:r>
    </w:p>
    <w:p>
      <w:r>
        <w:t>40</w:t>
        <w:tab/>
        <w:t>Gerichtsstand in s[Pressesache]sn</w:t>
      </w:r>
    </w:p>
    <w:p>
      <w:r>
        <w:t>43</w:t>
        <w:tab/>
        <w:t>1892 - 1902</w:t>
      </w:r>
    </w:p>
    <w:p>
      <w:r>
        <w:br/>
        <w:t>30</w:t>
        <w:tab/>
        <w:t>5433</w:t>
      </w:r>
    </w:p>
    <w:p>
      <w:r>
        <w:t>30z</w:t>
        <w:tab/>
        <w:t>R 3001/5433</w:t>
      </w:r>
    </w:p>
    <w:p>
      <w:r>
        <w:t>31</w:t>
        <w:tab/>
        <w:t>2/2</w:t>
      </w:r>
    </w:p>
    <w:p>
      <w:r>
        <w:t>33</w:t>
        <w:tab/>
        <w:t>Bd. 3, S. 380</w:t>
      </w:r>
    </w:p>
    <w:p>
      <w:r>
        <w:t>34</w:t>
        <w:tab/>
        <w:t>21646</w:t>
      </w:r>
    </w:p>
    <w:p>
      <w:r>
        <w:t>40</w:t>
        <w:tab/>
        <w:t>Gerichtsstand in s[Pressesache]sn</w:t>
      </w:r>
    </w:p>
    <w:p>
      <w:r>
        <w:t>43</w:t>
        <w:tab/>
        <w:t>1902 - 1907 ; (1925)</w:t>
      </w:r>
    </w:p>
    <w:p>
      <w:r>
        <w:br/>
        <w:t>30</w:t>
        <w:tab/>
        <w:t>5738</w:t>
      </w:r>
    </w:p>
    <w:p>
      <w:r>
        <w:t>30z</w:t>
        <w:tab/>
        <w:t>R 3001/5738</w:t>
      </w:r>
    </w:p>
    <w:p>
      <w:r>
        <w:t>31</w:t>
        <w:tab/>
        <w:t>11/4</w:t>
      </w:r>
    </w:p>
    <w:p>
      <w:r>
        <w:t>33</w:t>
        <w:tab/>
        <w:t>Bd. 3, S. 397</w:t>
      </w:r>
    </w:p>
    <w:p>
      <w:r>
        <w:t>34</w:t>
        <w:tab/>
        <w:t>21752</w:t>
      </w:r>
    </w:p>
    <w:p>
      <w:r>
        <w:t>40</w:t>
        <w:tab/>
        <w:t>Antwortschreiben der Bundesregierungen auf das Zirkular vom 25. Dezember 1886 - Nr. 3686 - betr. das Eingreifen gegen Anarchisten oder Sozialdemokraten wegen Vertreibung s[2{verbotene}r 1{Schrift}]sen u. a.</w:t>
      </w:r>
    </w:p>
    <w:p>
      <w:r>
        <w:t>43</w:t>
        <w:tab/>
        <w:t>1887</w:t>
      </w:r>
    </w:p>
    <w:p>
      <w:r>
        <w:br/>
        <w:t>26</w:t>
        <w:tab/>
        <w:t>&lt; - &gt;</w:t>
      </w:r>
    </w:p>
    <w:p>
      <w:r>
        <w:t>27</w:t>
        <w:tab/>
        <w:t>Alte Registratur (1877 - 1934) \ Strafrecht</w:t>
      </w:r>
    </w:p>
    <w:p>
      <w:r>
        <w:t>30</w:t>
        <w:tab/>
        <w:t>6144</w:t>
      </w:r>
    </w:p>
    <w:p>
      <w:r>
        <w:t>30z</w:t>
        <w:tab/>
        <w:t>R 3001/6144</w:t>
      </w:r>
    </w:p>
    <w:p>
      <w:r>
        <w:t>31</w:t>
        <w:tab/>
        <w:t>10/1 Beih. 2</w:t>
      </w:r>
    </w:p>
    <w:p>
      <w:r>
        <w:t>33</w:t>
        <w:tab/>
        <w:t>Bd. 3, S. 418</w:t>
      </w:r>
    </w:p>
    <w:p>
      <w:r>
        <w:t>34</w:t>
        <w:tab/>
        <w:t>Film 21905</w:t>
      </w:r>
    </w:p>
    <w:p>
      <w:r>
        <w:t>40</w:t>
        <w:tab/>
        <w:t>Vertrieb s[2{hochverräterische}r 1{Schrift}]sen</w:t>
      </w:r>
    </w:p>
    <w:p>
      <w:r>
        <w:t>43</w:t>
        <w:tab/>
        <w:t>1927 - 1931</w:t>
      </w:r>
    </w:p>
    <w:p>
      <w:r>
        <w:br/>
        <w:t>30</w:t>
        <w:tab/>
        <w:t>6209</w:t>
      </w:r>
    </w:p>
    <w:p>
      <w:r>
        <w:t>30z</w:t>
        <w:tab/>
        <w:t>R 3001/6209</w:t>
      </w:r>
    </w:p>
    <w:p>
      <w:r>
        <w:t>31</w:t>
        <w:tab/>
        <w:t>21/2</w:t>
      </w:r>
    </w:p>
    <w:p>
      <w:r>
        <w:t>33</w:t>
        <w:tab/>
        <w:t>Bd. 3, S. 422</w:t>
      </w:r>
    </w:p>
    <w:p>
      <w:r>
        <w:t>34</w:t>
        <w:tab/>
        <w:t>Film 21927</w:t>
      </w:r>
    </w:p>
    <w:p>
      <w:r>
        <w:t>40</w:t>
        <w:tab/>
        <w:t>Maßnahmen zur Bekämpfung des Handels mit s[2{unzüchtige}n 1{Schrift}]sen und Abbildungen</w:t>
      </w:r>
    </w:p>
    <w:p>
      <w:r>
        <w:t>43</w:t>
        <w:tab/>
        <w:t>1910 - 1922</w:t>
      </w:r>
    </w:p>
    <w:p>
      <w:r>
        <w:br/>
        <w:t>30</w:t>
        <w:tab/>
        <w:t>6210</w:t>
      </w:r>
    </w:p>
    <w:p>
      <w:r>
        <w:t>30z</w:t>
        <w:tab/>
        <w:t>R 3001/6210</w:t>
      </w:r>
    </w:p>
    <w:p>
      <w:r>
        <w:t>31</w:t>
        <w:tab/>
        <w:t>21/3</w:t>
      </w:r>
    </w:p>
    <w:p>
      <w:r>
        <w:t>33</w:t>
        <w:tab/>
        <w:t>Bd. 3, S. 422</w:t>
      </w:r>
    </w:p>
    <w:p>
      <w:r>
        <w:t>34</w:t>
        <w:tab/>
        <w:t>Film 21928</w:t>
      </w:r>
    </w:p>
    <w:p>
      <w:r>
        <w:t>40</w:t>
        <w:tab/>
        <w:t>Äußerungen der Bundesregierungen auf das Rundschreiben vom z[27. März 1911]z - Nr. 1837 - betr. Mitteilungen von Verurteilungen wegen Verbreitung s[2{unzüchtige}r 1{Werke}]s an den k[1{Börsenverein deutscher s[Buchhändler]s} in 2{o[Leipzig]o}]k</w:t>
      </w:r>
    </w:p>
    <w:p>
      <w:r>
        <w:t>43</w:t>
        <w:tab/>
        <w:t>1911</w:t>
      </w:r>
    </w:p>
    <w:p>
      <w:r>
        <w:br/>
        <w:t>30</w:t>
        <w:tab/>
        <w:t>6211 - 6214</w:t>
      </w:r>
    </w:p>
    <w:p>
      <w:r>
        <w:t>30z</w:t>
        <w:tab/>
        <w:t>R 3001/6211 - 6214</w:t>
      </w:r>
    </w:p>
    <w:p>
      <w:r>
        <w:t>31</w:t>
        <w:tab/>
        <w:t>21/4</w:t>
      </w:r>
    </w:p>
    <w:p>
      <w:r>
        <w:t>33</w:t>
        <w:tab/>
        <w:t>Bd. 3, S. 422</w:t>
      </w:r>
    </w:p>
    <w:p>
      <w:r>
        <w:t>34</w:t>
        <w:tab/>
        <w:t>Filme 21928; 21929</w:t>
      </w:r>
    </w:p>
    <w:p>
      <w:r>
        <w:t>40</w:t>
        <w:tab/>
        <w:t>Internationale Bekämpfung der Verbreitung s[2{unzüchtige}r 1{Veröffentlichung}]sen</w:t>
      </w:r>
    </w:p>
    <w:p>
      <w:r>
        <w:t>43</w:t>
        <w:tab/>
        <w:t>1893 - 1934</w:t>
      </w:r>
    </w:p>
    <w:p>
      <w:r>
        <w:t>50</w:t>
        <w:tab/>
        <w:t>4 Bde.</w:t>
      </w:r>
    </w:p>
    <w:p>
      <w:r>
        <w:br/>
        <w:t>30</w:t>
        <w:tab/>
        <w:t>6215</w:t>
      </w:r>
    </w:p>
    <w:p>
      <w:r>
        <w:t>30z</w:t>
        <w:tab/>
        <w:t>R 3001/6215</w:t>
      </w:r>
    </w:p>
    <w:p>
      <w:r>
        <w:t>31</w:t>
        <w:tab/>
        <w:t>21/5</w:t>
      </w:r>
    </w:p>
    <w:p>
      <w:r>
        <w:t>33</w:t>
        <w:tab/>
        <w:t>Bd. 3, S. 422</w:t>
      </w:r>
    </w:p>
    <w:p>
      <w:r>
        <w:t>34</w:t>
        <w:tab/>
        <w:t>Film 21929</w:t>
      </w:r>
    </w:p>
    <w:p>
      <w:r>
        <w:t>40</w:t>
        <w:tab/>
        <w:t>Zeitungsausschnitte zum Gesetzentwurf betr. die Ergänzung der Gewerbeordnung - Bekämpfung der s[Schmutz- und Schundliteratur]s</w:t>
      </w:r>
    </w:p>
    <w:p>
      <w:r>
        <w:t>43</w:t>
        <w:tab/>
        <w:t>1911 - 1923</w:t>
      </w:r>
    </w:p>
    <w:p>
      <w:r>
        <w:br/>
        <w:t>30</w:t>
        <w:tab/>
        <w:t>6216 - 6217</w:t>
      </w:r>
    </w:p>
    <w:p>
      <w:r>
        <w:t>30z</w:t>
        <w:tab/>
        <w:t>R 3001/6216 - 6217</w:t>
      </w:r>
    </w:p>
    <w:p>
      <w:r>
        <w:t>31</w:t>
        <w:tab/>
        <w:t>21/6</w:t>
      </w:r>
    </w:p>
    <w:p>
      <w:r>
        <w:t>33</w:t>
        <w:tab/>
        <w:t>Bd. 3, S. 423</w:t>
      </w:r>
    </w:p>
    <w:p>
      <w:r>
        <w:t>34</w:t>
        <w:tab/>
        <w:t>Film 21930</w:t>
      </w:r>
    </w:p>
    <w:p>
      <w:r>
        <w:t>40</w:t>
        <w:tab/>
        <w:t>Bewahrung der Jugend vor s[Schund- und Schmutzliteratur]s</w:t>
      </w:r>
    </w:p>
    <w:p>
      <w:r>
        <w:t>43</w:t>
        <w:tab/>
        <w:t>1919 - 1934</w:t>
      </w:r>
    </w:p>
    <w:p>
      <w:r>
        <w:t>50</w:t>
        <w:tab/>
        <w:t>2 Bde.</w:t>
      </w:r>
    </w:p>
    <w:p>
      <w:r>
        <w:br/>
        <w:t>30</w:t>
        <w:tab/>
        <w:t>6218</w:t>
      </w:r>
    </w:p>
    <w:p>
      <w:r>
        <w:t>30z</w:t>
        <w:tab/>
        <w:t>R 3001/6218</w:t>
      </w:r>
    </w:p>
    <w:p>
      <w:r>
        <w:t>31</w:t>
        <w:tab/>
        <w:t>21/7</w:t>
      </w:r>
    </w:p>
    <w:p>
      <w:r>
        <w:t>33</w:t>
        <w:tab/>
        <w:t>Bd. 3, S. 423</w:t>
      </w:r>
    </w:p>
    <w:p>
      <w:r>
        <w:t>34</w:t>
        <w:tab/>
        <w:t>Film 21930</w:t>
      </w:r>
    </w:p>
    <w:p>
      <w:r>
        <w:t>40</w:t>
        <w:tab/>
        <w:t>Zeitungsausschnitte über die Bewahrung der Jugend vor s[Schund- und Schmutzschrift]sen</w:t>
      </w:r>
    </w:p>
    <w:p>
      <w:r>
        <w:t>43</w:t>
        <w:tab/>
        <w:t>1926 - 1933</w:t>
      </w:r>
    </w:p>
    <w:p>
      <w:r>
        <w:br/>
        <w:t>30</w:t>
        <w:tab/>
        <w:t>6219 - 6221, 6221/1</w:t>
      </w:r>
    </w:p>
    <w:p>
      <w:r>
        <w:t>30z</w:t>
        <w:tab/>
        <w:t>R 3001/6219 - 6221, 6221/1</w:t>
      </w:r>
    </w:p>
    <w:p>
      <w:r>
        <w:t>33</w:t>
        <w:tab/>
        <w:t>Bd. 3, S. 423</w:t>
      </w:r>
    </w:p>
    <w:p>
      <w:r>
        <w:t>34</w:t>
        <w:tab/>
        <w:t>Filme 21931 - 21933</w:t>
      </w:r>
    </w:p>
    <w:p>
      <w:r>
        <w:t>40</w:t>
        <w:tab/>
        <w:t>Unterschriften zur Eingabe des Volksbundes an die deutschen Regierungen und Parlamente über die Bekämpfung des s[1{Schmutz}es 2{in Wort und Bild}]s</w:t>
      </w:r>
    </w:p>
    <w:p>
      <w:r>
        <w:t>43</w:t>
        <w:tab/>
        <w:t>1908</w:t>
      </w:r>
    </w:p>
    <w:p>
      <w:r>
        <w:br/>
        <w:t>26</w:t>
        <w:tab/>
        <w:t>&lt; - &gt;</w:t>
      </w:r>
    </w:p>
    <w:p>
      <w:r>
        <w:t>27</w:t>
        <w:tab/>
        <w:t>Alte Registratur (1877 - 1934) \ s[Urheberrecht]s</w:t>
      </w:r>
    </w:p>
    <w:p>
      <w:r>
        <w:t>30</w:t>
        <w:tab/>
        <w:t>6349 - 6364</w:t>
      </w:r>
    </w:p>
    <w:p>
      <w:r>
        <w:t>30z</w:t>
        <w:tab/>
        <w:t>R 3001/6349 - 6364</w:t>
      </w:r>
    </w:p>
    <w:p>
      <w:r>
        <w:t>31</w:t>
        <w:tab/>
        <w:t>gen. 1</w:t>
      </w:r>
    </w:p>
    <w:p>
      <w:r>
        <w:t>33</w:t>
        <w:tab/>
        <w:t>Bd. 3, S. 430</w:t>
      </w:r>
    </w:p>
    <w:p>
      <w:r>
        <w:t>34</w:t>
        <w:tab/>
        <w:t>Filme 21981 - 21987</w:t>
      </w:r>
    </w:p>
    <w:p>
      <w:r>
        <w:t>40</w:t>
        <w:tab/>
        <w:t>s[Urheberrecht]s, insbesondere an Schriftwerken usw. an Werken der Literatur und der Tonkunst</w:t>
      </w:r>
    </w:p>
    <w:p>
      <w:r>
        <w:t>43</w:t>
        <w:tab/>
        <w:t>07.1878 - 07.1934</w:t>
      </w:r>
    </w:p>
    <w:p>
      <w:r>
        <w:t>50</w:t>
        <w:tab/>
        <w:t>16 Bde.</w:t>
      </w:r>
    </w:p>
    <w:p>
      <w:r>
        <w:br/>
        <w:t>30</w:t>
        <w:tab/>
        <w:t>6365</w:t>
      </w:r>
    </w:p>
    <w:p>
      <w:r>
        <w:t>30z</w:t>
        <w:tab/>
        <w:t>R 3001/6365</w:t>
      </w:r>
    </w:p>
    <w:p>
      <w:r>
        <w:t>31</w:t>
        <w:tab/>
        <w:t>gen. 1/1</w:t>
      </w:r>
    </w:p>
    <w:p>
      <w:r>
        <w:t>33</w:t>
        <w:tab/>
        <w:t>Bd. 3, S. 430</w:t>
      </w:r>
    </w:p>
    <w:p>
      <w:r>
        <w:t>34</w:t>
        <w:tab/>
        <w:t>Film 21987</w:t>
      </w:r>
    </w:p>
    <w:p>
      <w:r>
        <w:t>40</w:t>
        <w:tab/>
        <w:t>Ausführung der s[Reichsurhebergesetz]se in o[Bayern]o</w:t>
      </w:r>
    </w:p>
    <w:p>
      <w:r>
        <w:t>43</w:t>
        <w:tab/>
        <w:t>04.1887 - 12.1906; 1909</w:t>
      </w:r>
    </w:p>
    <w:p>
      <w:r>
        <w:br/>
        <w:t>30</w:t>
        <w:tab/>
        <w:t>6366 - 6369</w:t>
      </w:r>
    </w:p>
    <w:p>
      <w:r>
        <w:t>30z</w:t>
        <w:tab/>
        <w:t>R 3001/6366 - 6369</w:t>
      </w:r>
    </w:p>
    <w:p>
      <w:r>
        <w:t>31</w:t>
        <w:tab/>
        <w:t>gen. 1/2</w:t>
      </w:r>
    </w:p>
    <w:p>
      <w:r>
        <w:t>33</w:t>
        <w:tab/>
        <w:t>Bd. 3, S. 430</w:t>
      </w:r>
    </w:p>
    <w:p>
      <w:r>
        <w:t>34</w:t>
        <w:tab/>
        <w:t>Film 21988</w:t>
      </w:r>
    </w:p>
    <w:p>
      <w:r>
        <w:t>40</w:t>
        <w:tab/>
        <w:t>Zeitungsäußerungen über s[Urheberrecht]s</w:t>
      </w:r>
    </w:p>
    <w:p>
      <w:r>
        <w:t>43</w:t>
        <w:tab/>
        <w:t>10.1902 - 01.1921; 03.1921 - 10.1931</w:t>
      </w:r>
    </w:p>
    <w:p>
      <w:r>
        <w:t>50</w:t>
        <w:tab/>
        <w:t>4 Bde.</w:t>
      </w:r>
    </w:p>
    <w:p>
      <w:r>
        <w:br/>
        <w:t>30</w:t>
        <w:tab/>
        <w:t>6370</w:t>
      </w:r>
    </w:p>
    <w:p>
      <w:r>
        <w:t>30z</w:t>
        <w:tab/>
        <w:t>R 3001/6370</w:t>
      </w:r>
    </w:p>
    <w:p>
      <w:r>
        <w:t>31</w:t>
        <w:tab/>
        <w:t>gen. 1/4</w:t>
      </w:r>
    </w:p>
    <w:p>
      <w:r>
        <w:t>33</w:t>
        <w:tab/>
        <w:t>Bd. 3, S. 430</w:t>
      </w:r>
    </w:p>
    <w:p>
      <w:r>
        <w:t>34</w:t>
        <w:tab/>
        <w:t>Film 21989</w:t>
      </w:r>
    </w:p>
    <w:p>
      <w:r>
        <w:t>40</w:t>
        <w:tab/>
        <w:t>Äußerungen der Bundesregierungen auf das Rundschreiben vom z[2. Juli 1899]z - Nr.2230 - über den s[Urheberrechtsgesetzentwurf]s</w:t>
      </w:r>
    </w:p>
    <w:p>
      <w:r>
        <w:t>43</w:t>
        <w:tab/>
        <w:t>11.1899 - 1900</w:t>
      </w:r>
    </w:p>
    <w:p>
      <w:r>
        <w:br/>
        <w:t>30</w:t>
        <w:tab/>
        <w:t>6371 - 6372</w:t>
      </w:r>
    </w:p>
    <w:p>
      <w:r>
        <w:t>30z</w:t>
        <w:tab/>
        <w:t>R 3001/6371 - 6372</w:t>
      </w:r>
    </w:p>
    <w:p>
      <w:r>
        <w:t>31</w:t>
        <w:tab/>
        <w:t>gen. 1/5</w:t>
      </w:r>
    </w:p>
    <w:p>
      <w:r>
        <w:t>33</w:t>
        <w:tab/>
        <w:t>Bd. 3, S. 430</w:t>
      </w:r>
    </w:p>
    <w:p>
      <w:r>
        <w:t>34</w:t>
        <w:tab/>
        <w:t>Film 21989</w:t>
      </w:r>
    </w:p>
    <w:p>
      <w:r>
        <w:t>40</w:t>
        <w:tab/>
        <w:t>Eingaben und Äußerungen zu dem s[Urheberrechtsgesetzentwurf]s von z[1899]z</w:t>
      </w:r>
    </w:p>
    <w:p>
      <w:r>
        <w:t>43</w:t>
        <w:tab/>
        <w:t>07.1899 - 07.1900</w:t>
      </w:r>
    </w:p>
    <w:p>
      <w:r>
        <w:t>50</w:t>
        <w:tab/>
        <w:t>2 Bde.</w:t>
      </w:r>
    </w:p>
    <w:p>
      <w:r>
        <w:br/>
        <w:t>30</w:t>
        <w:tab/>
        <w:t>6373</w:t>
      </w:r>
    </w:p>
    <w:p>
      <w:r>
        <w:t>30z</w:t>
        <w:tab/>
        <w:t>R 3001/6373</w:t>
      </w:r>
    </w:p>
    <w:p>
      <w:r>
        <w:t>31</w:t>
        <w:tab/>
        <w:t>gen. 1/6</w:t>
      </w:r>
    </w:p>
    <w:p>
      <w:r>
        <w:t>33</w:t>
        <w:tab/>
        <w:t>Bd. 3, S. 430</w:t>
      </w:r>
    </w:p>
    <w:p>
      <w:r>
        <w:t>34</w:t>
        <w:tab/>
        <w:t>Film 21990</w:t>
      </w:r>
    </w:p>
    <w:p>
      <w:r>
        <w:t>40</w:t>
        <w:tab/>
        <w:t>Äußerungen der Bundesregierungen auf das Rundschreiben vom z[18. Juni 1909]z betr. den Entwurf eines Gesetzes zur Ausführung der revidirten s[o[Bern]oer Übereinkunft]s zum s[Schutze von Werken der Literatur]s und Kunst vom z[13. November 1908]z</w:t>
      </w:r>
    </w:p>
    <w:p>
      <w:r>
        <w:t>43</w:t>
        <w:tab/>
        <w:t>08.1909 - 11.1909</w:t>
      </w:r>
    </w:p>
    <w:p>
      <w:r>
        <w:br/>
        <w:t>30</w:t>
        <w:tab/>
        <w:t>6374</w:t>
      </w:r>
    </w:p>
    <w:p>
      <w:r>
        <w:t>30z</w:t>
        <w:tab/>
        <w:t>R 3001/6374</w:t>
      </w:r>
    </w:p>
    <w:p>
      <w:r>
        <w:t>31</w:t>
        <w:tab/>
        <w:t>gen. 1/7</w:t>
      </w:r>
    </w:p>
    <w:p>
      <w:r>
        <w:t>33</w:t>
        <w:tab/>
        <w:t>Bd. 3, S. 431</w:t>
      </w:r>
    </w:p>
    <w:p>
      <w:r>
        <w:t>34</w:t>
        <w:tab/>
        <w:t>Film 21990</w:t>
      </w:r>
    </w:p>
    <w:p>
      <w:r>
        <w:t>40</w:t>
        <w:tab/>
        <w:t>Reichsgerichtliche Entscheidungen über s[Urheberrecht]s an Schriftwerken</w:t>
      </w:r>
    </w:p>
    <w:p>
      <w:r>
        <w:t>43</w:t>
        <w:tab/>
        <w:t>03.1900 - 04.1933</w:t>
      </w:r>
    </w:p>
    <w:p>
      <w:r>
        <w:br/>
        <w:t>30</w:t>
        <w:tab/>
        <w:t>6375 - 6376</w:t>
      </w:r>
    </w:p>
    <w:p>
      <w:r>
        <w:t>30z</w:t>
        <w:tab/>
        <w:t>R 3001/6375 - 6376</w:t>
      </w:r>
    </w:p>
    <w:p>
      <w:r>
        <w:t>31</w:t>
        <w:tab/>
        <w:t>gen. 1/8</w:t>
      </w:r>
    </w:p>
    <w:p>
      <w:r>
        <w:t>33</w:t>
        <w:tab/>
        <w:t>Bd. 3, S. 431</w:t>
      </w:r>
    </w:p>
    <w:p>
      <w:r>
        <w:t>34</w:t>
        <w:tab/>
        <w:t>Film 21990</w:t>
      </w:r>
    </w:p>
    <w:p>
      <w:r>
        <w:t>40</w:t>
        <w:tab/>
        <w:t>Gutachten der Sachverständigenkammern über die Auslegung des s[Urheberrechtsgesetz]ses</w:t>
      </w:r>
    </w:p>
    <w:p>
      <w:r>
        <w:t>43</w:t>
        <w:tab/>
        <w:t>10.1905 - 05.1909; 10.1909 - 01.1913</w:t>
      </w:r>
    </w:p>
    <w:p>
      <w:r>
        <w:t>50</w:t>
        <w:tab/>
        <w:t>2 Bde.</w:t>
      </w:r>
    </w:p>
    <w:p>
      <w:r>
        <w:br/>
        <w:t>30</w:t>
        <w:tab/>
        <w:t>6381</w:t>
      </w:r>
    </w:p>
    <w:p>
      <w:r>
        <w:t>30z</w:t>
        <w:tab/>
        <w:t>R 3001/6381</w:t>
      </w:r>
    </w:p>
    <w:p>
      <w:r>
        <w:t>31</w:t>
        <w:tab/>
        <w:t>gen. 1/10</w:t>
      </w:r>
    </w:p>
    <w:p>
      <w:r>
        <w:t>33</w:t>
        <w:tab/>
        <w:t>Bd. 3, S. 431</w:t>
      </w:r>
    </w:p>
    <w:p>
      <w:r>
        <w:t>34</w:t>
        <w:tab/>
        <w:t>Film 21992</w:t>
      </w:r>
    </w:p>
    <w:p>
      <w:r>
        <w:t>40</w:t>
        <w:tab/>
        <w:t>Vereinigungen betr. s[Urheberrecht]s</w:t>
      </w:r>
    </w:p>
    <w:p>
      <w:r>
        <w:t>43</w:t>
        <w:tab/>
        <w:t>03.1927 - 10.1931</w:t>
      </w:r>
    </w:p>
    <w:p>
      <w:r>
        <w:br/>
        <w:t>30</w:t>
        <w:tab/>
        <w:t>6383 - 6384</w:t>
      </w:r>
    </w:p>
    <w:p>
      <w:r>
        <w:t>30z</w:t>
        <w:tab/>
        <w:t>R 3001/6383 - 6384</w:t>
      </w:r>
    </w:p>
    <w:p>
      <w:r>
        <w:t>31</w:t>
        <w:tab/>
        <w:t>spez. 1</w:t>
      </w:r>
    </w:p>
    <w:p>
      <w:r>
        <w:t>33</w:t>
        <w:tab/>
        <w:t>Bd. 3, S. 431</w:t>
      </w:r>
    </w:p>
    <w:p>
      <w:r>
        <w:t>34</w:t>
        <w:tab/>
        <w:t>Film 21993</w:t>
      </w:r>
    </w:p>
    <w:p>
      <w:r>
        <w:t>40</w:t>
        <w:tab/>
        <w:t>s[Urheberrechtsangelegenheit]sen, s[Eintragsrolle]s u.a.</w:t>
      </w:r>
    </w:p>
    <w:p>
      <w:r>
        <w:t>43</w:t>
        <w:tab/>
        <w:t>12.1893 - 03.1930; 01.1931 - 08.1931</w:t>
      </w:r>
    </w:p>
    <w:p>
      <w:r>
        <w:t>50</w:t>
        <w:tab/>
        <w:t>2 Bde.</w:t>
      </w:r>
    </w:p>
    <w:p>
      <w:r>
        <w:br/>
        <w:t>30</w:t>
        <w:tab/>
        <w:t>6386</w:t>
      </w:r>
    </w:p>
    <w:p>
      <w:r>
        <w:t>30z</w:t>
        <w:tab/>
        <w:t>R 3001/6386</w:t>
      </w:r>
    </w:p>
    <w:p>
      <w:r>
        <w:t>31</w:t>
        <w:tab/>
        <w:t>spez. 2</w:t>
      </w:r>
    </w:p>
    <w:p>
      <w:r>
        <w:t>33</w:t>
        <w:tab/>
        <w:t>Bd. 3, S. 431</w:t>
      </w:r>
    </w:p>
    <w:p>
      <w:r>
        <w:t>34</w:t>
        <w:tab/>
        <w:t>Film 21993</w:t>
      </w:r>
    </w:p>
    <w:p>
      <w:r>
        <w:t>40</w:t>
        <w:tab/>
        <w:t>Eingaben des p[5{s[Schriftsteller]s}s 1{Meldners} in 6{o[Lichtenberg]o}]p</w:t>
      </w:r>
    </w:p>
    <w:p>
      <w:r>
        <w:t>43</w:t>
        <w:tab/>
        <w:t>09.1909 - 07.1934</w:t>
      </w:r>
    </w:p>
    <w:p>
      <w:r>
        <w:br/>
        <w:t>30</w:t>
        <w:tab/>
        <w:t>6388 - 6391</w:t>
      </w:r>
    </w:p>
    <w:p>
      <w:r>
        <w:t>30z</w:t>
        <w:tab/>
        <w:t>R 3001/6388 - 6391</w:t>
      </w:r>
    </w:p>
    <w:p>
      <w:r>
        <w:t>31</w:t>
        <w:tab/>
        <w:t>gen. 3</w:t>
      </w:r>
    </w:p>
    <w:p>
      <w:r>
        <w:t>33</w:t>
        <w:tab/>
        <w:t>Bd. 3, S. 431</w:t>
      </w:r>
    </w:p>
    <w:p>
      <w:r>
        <w:t>34</w:t>
        <w:tab/>
        <w:t>Filme 21994 - 21996</w:t>
      </w:r>
    </w:p>
    <w:p>
      <w:r>
        <w:t>40</w:t>
        <w:tab/>
        <w:t>Verlängerung der s[Schutzfrist]s im s[Urheberrecht]s</w:t>
      </w:r>
    </w:p>
    <w:p>
      <w:r>
        <w:t>43</w:t>
        <w:tab/>
        <w:t>03.1924 - 05.1927; 07.1927 - 02.1934; 07.1934 - 10.1934</w:t>
      </w:r>
    </w:p>
    <w:p>
      <w:r>
        <w:t>50</w:t>
        <w:tab/>
        <w:t>4 Bde.</w:t>
      </w:r>
    </w:p>
    <w:p>
      <w:r>
        <w:br/>
        <w:t>30</w:t>
        <w:tab/>
        <w:t>6392</w:t>
      </w:r>
    </w:p>
    <w:p>
      <w:r>
        <w:t>30z</w:t>
        <w:tab/>
        <w:t>R 3001/6392</w:t>
      </w:r>
    </w:p>
    <w:p>
      <w:r>
        <w:t>31</w:t>
        <w:tab/>
        <w:t>gen. 4</w:t>
      </w:r>
    </w:p>
    <w:p>
      <w:r>
        <w:t>33</w:t>
        <w:tab/>
        <w:t>Bd. 3, S. 431</w:t>
      </w:r>
    </w:p>
    <w:p>
      <w:r>
        <w:t>34</w:t>
        <w:tab/>
        <w:t>Film 21996</w:t>
      </w:r>
    </w:p>
    <w:p>
      <w:r>
        <w:t>40</w:t>
        <w:tab/>
        <w:t>s[Krieg z[1914]z ff.]s</w:t>
      </w:r>
    </w:p>
    <w:p>
      <w:r>
        <w:t>41</w:t>
        <w:tab/>
        <w:t>u. a. Schutz der s[Urheberrecht]se an Werken der Literatur und Kunst im s[Weltkrieg]s</w:t>
      </w:r>
    </w:p>
    <w:p>
      <w:r>
        <w:t>43</w:t>
        <w:tab/>
        <w:t>10.1914 - 05.1921</w:t>
      </w:r>
    </w:p>
    <w:p>
      <w:r>
        <w:br/>
        <w:t>30</w:t>
        <w:tab/>
        <w:t>6393 - 6406</w:t>
      </w:r>
    </w:p>
    <w:p>
      <w:r>
        <w:t>30z</w:t>
        <w:tab/>
        <w:t>R 3001/6393 - 6406</w:t>
      </w:r>
    </w:p>
    <w:p>
      <w:r>
        <w:t>31</w:t>
        <w:tab/>
        <w:t>gen. 5</w:t>
      </w:r>
    </w:p>
    <w:p>
      <w:r>
        <w:t>33</w:t>
        <w:tab/>
        <w:t>Bd. 3, S. 432</w:t>
      </w:r>
    </w:p>
    <w:p>
      <w:r>
        <w:t>34</w:t>
        <w:tab/>
        <w:t>Filme 21997 - 22001</w:t>
      </w:r>
    </w:p>
    <w:p>
      <w:r>
        <w:t>40</w:t>
        <w:tab/>
        <w:t>Internationale Vereinbarung über den Schutz des s[Urheberrecht]ss</w:t>
      </w:r>
    </w:p>
    <w:p>
      <w:r>
        <w:t>43</w:t>
        <w:tab/>
        <w:t>08.1878 - 04.1908 ; 01.1910 - 03.1912 ; 07.1912 - 07.1931</w:t>
      </w:r>
    </w:p>
    <w:p>
      <w:r>
        <w:t>50</w:t>
        <w:tab/>
        <w:t>14 Bde.</w:t>
      </w:r>
    </w:p>
    <w:p>
      <w:r>
        <w:br/>
        <w:t>30</w:t>
        <w:tab/>
        <w:t>6410</w:t>
      </w:r>
    </w:p>
    <w:p>
      <w:r>
        <w:t>30z</w:t>
        <w:tab/>
        <w:t>R 3001/6410</w:t>
      </w:r>
    </w:p>
    <w:p>
      <w:r>
        <w:t>31</w:t>
        <w:tab/>
        <w:t>Beih. 1</w:t>
      </w:r>
    </w:p>
    <w:p>
      <w:r>
        <w:t>33</w:t>
        <w:tab/>
        <w:t>Bd. 3, S. 432</w:t>
      </w:r>
    </w:p>
    <w:p>
      <w:r>
        <w:t>34</w:t>
        <w:tab/>
        <w:t>Film 22001</w:t>
      </w:r>
    </w:p>
    <w:p>
      <w:r>
        <w:t>40</w:t>
        <w:tab/>
        <w:t>Entwurf eines Gesetzes über das s[Verlagsrecht]s</w:t>
      </w:r>
    </w:p>
    <w:p>
      <w:r>
        <w:t>43</w:t>
        <w:tab/>
        <w:t>1900</w:t>
      </w:r>
    </w:p>
    <w:p>
      <w:r>
        <w:br/>
        <w:t>30</w:t>
        <w:tab/>
        <w:t>6411</w:t>
      </w:r>
    </w:p>
    <w:p>
      <w:r>
        <w:t>30z</w:t>
        <w:tab/>
        <w:t>R 3001/6411</w:t>
      </w:r>
    </w:p>
    <w:p>
      <w:r>
        <w:t>31</w:t>
        <w:tab/>
        <w:t>Beih. 3</w:t>
      </w:r>
    </w:p>
    <w:p>
      <w:r>
        <w:t>33</w:t>
        <w:tab/>
        <w:t>Bd. 3, S. 432</w:t>
      </w:r>
    </w:p>
    <w:p>
      <w:r>
        <w:t>34</w:t>
        <w:tab/>
        <w:t>Film 22001</w:t>
      </w:r>
    </w:p>
    <w:p>
      <w:r>
        <w:t>40</w:t>
        <w:tab/>
        <w:t>Gesetzentwurf und Begründung zu dem Entwurf eines Gesetzes betr. das s[Urheberrecht]s an Werken der Literatur und der Tonkunst</w:t>
      </w:r>
    </w:p>
    <w:p>
      <w:r>
        <w:t>43</w:t>
        <w:tab/>
        <w:t>1900</w:t>
      </w:r>
    </w:p>
    <w:p>
      <w:r>
        <w:br/>
        <w:t>30</w:t>
        <w:tab/>
        <w:t>6412 - 6414</w:t>
      </w:r>
    </w:p>
    <w:p>
      <w:r>
        <w:t>30z</w:t>
        <w:tab/>
        <w:t>R 3001/6412 - 6414</w:t>
      </w:r>
    </w:p>
    <w:p>
      <w:r>
        <w:t>31</w:t>
        <w:tab/>
        <w:t>gen. 5/1</w:t>
      </w:r>
    </w:p>
    <w:p>
      <w:r>
        <w:t>33</w:t>
        <w:tab/>
        <w:t>Bd. 3, S. 432</w:t>
      </w:r>
    </w:p>
    <w:p>
      <w:r>
        <w:t>34</w:t>
        <w:tab/>
        <w:t>Film 22002</w:t>
      </w:r>
    </w:p>
    <w:p>
      <w:r>
        <w:t>40</w:t>
        <w:tab/>
        <w:t>Schriftwechsel über die Übersendung von Exemplaren der t[2{Zeitschrift} 1{Le Droit D'Auteur}]t an das Reichsjustizamt</w:t>
      </w:r>
    </w:p>
    <w:p>
      <w:r>
        <w:t>42</w:t>
        <w:tab/>
        <w:t>Zeitschrift Le Droit D'Auteur, Ausgabe vom z[01.1888]z</w:t>
      </w:r>
    </w:p>
    <w:p>
      <w:r>
        <w:t>43</w:t>
        <w:tab/>
        <w:t>05.1888 - 05.1934</w:t>
      </w:r>
    </w:p>
    <w:p>
      <w:r>
        <w:t>50</w:t>
        <w:tab/>
        <w:t>3 Bde.</w:t>
      </w:r>
    </w:p>
    <w:p>
      <w:r>
        <w:br/>
        <w:t>30</w:t>
        <w:tab/>
        <w:t>6415 - 6416</w:t>
      </w:r>
    </w:p>
    <w:p>
      <w:r>
        <w:t>30z</w:t>
        <w:tab/>
        <w:t>R 3001/6415 - 6416</w:t>
      </w:r>
    </w:p>
    <w:p>
      <w:r>
        <w:t>31</w:t>
        <w:tab/>
        <w:t>gen. 5/2</w:t>
      </w:r>
    </w:p>
    <w:p>
      <w:r>
        <w:t>33</w:t>
        <w:tab/>
        <w:t>Bd. 3, S. 432</w:t>
      </w:r>
    </w:p>
    <w:p>
      <w:r>
        <w:t>34</w:t>
        <w:tab/>
        <w:t>Filme 22002; 22003</w:t>
      </w:r>
    </w:p>
    <w:p>
      <w:r>
        <w:t>40</w:t>
        <w:tab/>
        <w:t>Geschäftsberichte und Kosten des Büros des k[1{internationalen literarischen Verband}es zu 2{o[Bern]o}]k</w:t>
      </w:r>
    </w:p>
    <w:p>
      <w:r>
        <w:t>43</w:t>
        <w:tab/>
        <w:t>03.1889 - 04.1925 ; 05.1926 - 04.1934</w:t>
      </w:r>
    </w:p>
    <w:p>
      <w:r>
        <w:t>50</w:t>
        <w:tab/>
        <w:t>2 Bde.</w:t>
      </w:r>
    </w:p>
    <w:p>
      <w:r>
        <w:br/>
        <w:t>30</w:t>
        <w:tab/>
        <w:t>6417</w:t>
      </w:r>
    </w:p>
    <w:p>
      <w:r>
        <w:t>30z</w:t>
        <w:tab/>
        <w:t>R 3001/6417</w:t>
      </w:r>
    </w:p>
    <w:p>
      <w:r>
        <w:t>31</w:t>
        <w:tab/>
        <w:t>Beih. 5/2</w:t>
      </w:r>
    </w:p>
    <w:p>
      <w:r>
        <w:t>33</w:t>
        <w:tab/>
        <w:t>Bd. 3, S. 432</w:t>
      </w:r>
    </w:p>
    <w:p>
      <w:r>
        <w:t>34</w:t>
        <w:tab/>
        <w:t>Film 22003</w:t>
      </w:r>
    </w:p>
    <w:p>
      <w:r>
        <w:t>40</w:t>
        <w:tab/>
        <w:t>Die Kosten für das Deutsche Reich an das in o[Bern]o errichtete internationale Büro zum s[Schutze von Werken der Literatur]s und Kunst</w:t>
      </w:r>
    </w:p>
    <w:p>
      <w:r>
        <w:t>43</w:t>
        <w:tab/>
        <w:t>07.1921 - 12.1924</w:t>
      </w:r>
    </w:p>
    <w:p>
      <w:r>
        <w:br/>
        <w:t>30</w:t>
        <w:tab/>
        <w:t>6418</w:t>
      </w:r>
    </w:p>
    <w:p>
      <w:r>
        <w:t>30z</w:t>
        <w:tab/>
        <w:t>R 3001/6418</w:t>
      </w:r>
    </w:p>
    <w:p>
      <w:r>
        <w:t>31</w:t>
        <w:tab/>
        <w:t>5/3 gen.</w:t>
      </w:r>
    </w:p>
    <w:p>
      <w:r>
        <w:t>33</w:t>
        <w:tab/>
        <w:t>Bd. 3, S. 433</w:t>
      </w:r>
    </w:p>
    <w:p>
      <w:r>
        <w:t>34</w:t>
        <w:tab/>
        <w:t>Film 22003</w:t>
      </w:r>
    </w:p>
    <w:p>
      <w:r>
        <w:t>40</w:t>
        <w:tab/>
        <w:t>Mitteilung der in o[Deutschland]o ergangenen Bekanntmachungen auf dem Gebiete des s[Urheberrecht]ss an das Büro des k[internationalen Verbandes zum s[Schutze von Werken der Literatur]s und Kunst]k</w:t>
      </w:r>
    </w:p>
    <w:p>
      <w:r>
        <w:t>43</w:t>
        <w:tab/>
        <w:t>02.1899 - 07.1934</w:t>
      </w:r>
    </w:p>
    <w:p>
      <w:r>
        <w:br/>
        <w:t>30</w:t>
        <w:tab/>
        <w:t>6419</w:t>
      </w:r>
    </w:p>
    <w:p>
      <w:r>
        <w:t>30z</w:t>
        <w:tab/>
        <w:t>R 3001/6419</w:t>
      </w:r>
    </w:p>
    <w:p>
      <w:r>
        <w:t>31</w:t>
        <w:tab/>
        <w:t>gen. 5/4</w:t>
      </w:r>
    </w:p>
    <w:p>
      <w:r>
        <w:t>33</w:t>
        <w:tab/>
        <w:t>Bd. 3, S. 433</w:t>
      </w:r>
    </w:p>
    <w:p>
      <w:r>
        <w:t>34</w:t>
        <w:tab/>
        <w:t>Film 22003</w:t>
      </w:r>
    </w:p>
    <w:p>
      <w:r>
        <w:t>40</w:t>
        <w:tab/>
        <w:t>Sammlung der Äußerungen der Bundesregierungen auf das Rundschreiben des Auswärtigen Amtes vom z[27. Juni 1906]z betr. die Verlängerung der s[Schutzfrist]s des s[Urheberrecht]ss</w:t>
      </w:r>
    </w:p>
    <w:p>
      <w:r>
        <w:t>43</w:t>
        <w:tab/>
        <w:t>09.1906</w:t>
      </w:r>
    </w:p>
    <w:p>
      <w:r>
        <w:br/>
        <w:t>30</w:t>
        <w:tab/>
        <w:t>6420 - 6423, 6423/1, 6424</w:t>
      </w:r>
    </w:p>
    <w:p>
      <w:r>
        <w:t>30z</w:t>
        <w:tab/>
        <w:t>R 3001/6420 - 6423, 6423/1, 6424</w:t>
      </w:r>
    </w:p>
    <w:p>
      <w:r>
        <w:t>31</w:t>
        <w:tab/>
        <w:t>gen. 5/6</w:t>
      </w:r>
    </w:p>
    <w:p>
      <w:r>
        <w:t>33</w:t>
        <w:tab/>
        <w:t>Bd. 3, S. 433</w:t>
      </w:r>
    </w:p>
    <w:p>
      <w:r>
        <w:t>34</w:t>
        <w:tab/>
        <w:t>Filme 22003 - 22006</w:t>
      </w:r>
    </w:p>
    <w:p>
      <w:r>
        <w:t>40</w:t>
        <w:tab/>
        <w:t>Internationale s[Urheberrechtskonferenz]s in o[Rom]o</w:t>
      </w:r>
    </w:p>
    <w:p>
      <w:r>
        <w:t>43</w:t>
        <w:tab/>
        <w:t>11.1925 - 08.1932; 05.1933 - 10.1934</w:t>
      </w:r>
    </w:p>
    <w:p>
      <w:r>
        <w:t>50</w:t>
        <w:tab/>
        <w:t>6 Bde.</w:t>
      </w:r>
    </w:p>
    <w:p>
      <w:r>
        <w:br/>
        <w:t>30</w:t>
        <w:tab/>
        <w:t>6425 - 6426</w:t>
      </w:r>
    </w:p>
    <w:p>
      <w:r>
        <w:t>30z</w:t>
        <w:tab/>
        <w:t>R 3001/6425 - 6426</w:t>
      </w:r>
    </w:p>
    <w:p>
      <w:r>
        <w:t>31</w:t>
        <w:tab/>
        <w:t>gen. 5/6 Beih.</w:t>
      </w:r>
    </w:p>
    <w:p>
      <w:r>
        <w:t>33</w:t>
        <w:tab/>
        <w:t>Bd. 3, S. 433</w:t>
      </w:r>
    </w:p>
    <w:p>
      <w:r>
        <w:t>34</w:t>
        <w:tab/>
        <w:t>Film 22006</w:t>
      </w:r>
    </w:p>
    <w:p>
      <w:r>
        <w:t>40</w:t>
        <w:tab/>
        <w:t>Sitzungsberichte des s[Urheberrechtsausschuss]ses zur Vorbereitung der Konferenz in o[Rom]o des deutschen Vereins für gewerblichen Rechtsschutz</w:t>
      </w:r>
    </w:p>
    <w:p>
      <w:r>
        <w:t>43</w:t>
        <w:tab/>
        <w:t>10.1926 - 05.1928</w:t>
      </w:r>
    </w:p>
    <w:p>
      <w:r>
        <w:t>50</w:t>
        <w:tab/>
        <w:t>2 Bde.</w:t>
      </w:r>
    </w:p>
    <w:p>
      <w:r>
        <w:br/>
        <w:t>30</w:t>
        <w:tab/>
        <w:t>6427 - 6428</w:t>
      </w:r>
    </w:p>
    <w:p>
      <w:r>
        <w:t>30z</w:t>
        <w:tab/>
        <w:t>R 3001/6427 - 6428</w:t>
      </w:r>
    </w:p>
    <w:p>
      <w:r>
        <w:t>31</w:t>
        <w:tab/>
        <w:t>gen. 5/7</w:t>
      </w:r>
    </w:p>
    <w:p>
      <w:r>
        <w:t>33</w:t>
        <w:tab/>
        <w:t>Bd. 3, S. 433</w:t>
      </w:r>
    </w:p>
    <w:p>
      <w:r>
        <w:t>34</w:t>
        <w:tab/>
        <w:t>Film 22007</w:t>
      </w:r>
    </w:p>
    <w:p>
      <w:r>
        <w:t>40</w:t>
        <w:tab/>
        <w:t>Kongresse für s[Urheberrechtsschutz]s</w:t>
      </w:r>
    </w:p>
    <w:p>
      <w:r>
        <w:t>41</w:t>
        <w:tab/>
        <w:t>u. a. k[Association literaire et artistique internationale]k</w:t>
      </w:r>
    </w:p>
    <w:p>
      <w:r>
        <w:t>43</w:t>
        <w:tab/>
        <w:t>06.1925 - 08.1934</w:t>
      </w:r>
    </w:p>
    <w:p>
      <w:r>
        <w:t>50</w:t>
        <w:tab/>
        <w:t>2 Bde.</w:t>
      </w:r>
    </w:p>
    <w:p>
      <w:r>
        <w:br/>
        <w:t>30</w:t>
        <w:tab/>
        <w:t>6429</w:t>
      </w:r>
    </w:p>
    <w:p>
      <w:r>
        <w:t>30z</w:t>
        <w:tab/>
        <w:t>R 3001/6429</w:t>
      </w:r>
    </w:p>
    <w:p>
      <w:r>
        <w:t>31</w:t>
        <w:tab/>
        <w:t>gen. 5/8</w:t>
      </w:r>
    </w:p>
    <w:p>
      <w:r>
        <w:t>33</w:t>
        <w:tab/>
        <w:t>Bd. 3, S. 433</w:t>
      </w:r>
    </w:p>
    <w:p>
      <w:r>
        <w:t>34</w:t>
        <w:tab/>
        <w:t>Film 22008</w:t>
      </w:r>
    </w:p>
    <w:p>
      <w:r>
        <w:t>40</w:t>
        <w:tab/>
        <w:t>Internationale s[Urheberrechtskonferenz]s in o[Brüssel]o</w:t>
      </w:r>
    </w:p>
    <w:p>
      <w:r>
        <w:t>43</w:t>
        <w:tab/>
        <w:t>1931; 01.1933 - 09.1934</w:t>
      </w:r>
    </w:p>
    <w:p>
      <w:r>
        <w:br/>
        <w:t>30</w:t>
        <w:tab/>
        <w:t>6430</w:t>
      </w:r>
    </w:p>
    <w:p>
      <w:r>
        <w:t>30z</w:t>
        <w:tab/>
        <w:t>R 3001/6430</w:t>
      </w:r>
    </w:p>
    <w:p>
      <w:r>
        <w:t>31</w:t>
        <w:tab/>
        <w:t>gen. 6</w:t>
      </w:r>
    </w:p>
    <w:p>
      <w:r>
        <w:t>33</w:t>
        <w:tab/>
        <w:t>Bd. 3, S. 433</w:t>
      </w:r>
    </w:p>
    <w:p>
      <w:r>
        <w:t>34</w:t>
        <w:tab/>
        <w:t>Film 22008</w:t>
      </w:r>
    </w:p>
    <w:p>
      <w:r>
        <w:t>40</w:t>
        <w:tab/>
        <w:t>Der Abänderungsvorschlag o[England]os zur revidirten s[o[Bern]oer Übereinkunft]s</w:t>
      </w:r>
    </w:p>
    <w:p>
      <w:r>
        <w:t>43</w:t>
        <w:tab/>
        <w:t>03.1911 - 05.1925</w:t>
      </w:r>
    </w:p>
    <w:p>
      <w:r>
        <w:br/>
        <w:t>30</w:t>
        <w:tab/>
        <w:t>6433</w:t>
      </w:r>
    </w:p>
    <w:p>
      <w:r>
        <w:t>30z</w:t>
        <w:tab/>
        <w:t>R 3001/6433</w:t>
      </w:r>
    </w:p>
    <w:p>
      <w:r>
        <w:t>31</w:t>
        <w:tab/>
        <w:t>gen. 8 Ägypten 1</w:t>
      </w:r>
    </w:p>
    <w:p>
      <w:r>
        <w:t>33</w:t>
        <w:tab/>
        <w:t>Bd. 3, S. 433</w:t>
      </w:r>
    </w:p>
    <w:p>
      <w:r>
        <w:t>34</w:t>
        <w:tab/>
        <w:t>Film 22009</w:t>
      </w:r>
    </w:p>
    <w:p>
      <w:r>
        <w:t>40</w:t>
        <w:tab/>
        <w:t>Gesetzgebung und Verträge des Auslands auf dem Gebiet des s[Urheberrecht]ss; o[Ägypten]o</w:t>
      </w:r>
    </w:p>
    <w:p>
      <w:r>
        <w:t>43</w:t>
        <w:tab/>
        <w:t>12.1926 - 02.1933</w:t>
      </w:r>
    </w:p>
    <w:p>
      <w:r>
        <w:br/>
        <w:t>30</w:t>
        <w:tab/>
        <w:t>6434</w:t>
      </w:r>
    </w:p>
    <w:p>
      <w:r>
        <w:t>30z</w:t>
        <w:tab/>
        <w:t>R 3001/6434</w:t>
      </w:r>
    </w:p>
    <w:p>
      <w:r>
        <w:t>31</w:t>
        <w:tab/>
        <w:t>gen. 8 Afghanistan 1</w:t>
      </w:r>
    </w:p>
    <w:p>
      <w:r>
        <w:t>33</w:t>
        <w:tab/>
        <w:t>Bd. 3, S. 434</w:t>
      </w:r>
    </w:p>
    <w:p>
      <w:r>
        <w:t>34</w:t>
        <w:tab/>
        <w:t>Film 22009</w:t>
      </w:r>
    </w:p>
    <w:p>
      <w:r>
        <w:t>40</w:t>
        <w:tab/>
        <w:t>Gesetzgebung und Verträge des Auslands auf dem Gebiet des s[Urheberrecht]ss; o[Afghanistan]o</w:t>
      </w:r>
    </w:p>
    <w:p>
      <w:r>
        <w:t>43</w:t>
        <w:tab/>
        <w:t>01.1927</w:t>
      </w:r>
    </w:p>
    <w:p>
      <w:r>
        <w:br/>
        <w:t>30</w:t>
        <w:tab/>
        <w:t>6435</w:t>
      </w:r>
    </w:p>
    <w:p>
      <w:r>
        <w:t>30z</w:t>
        <w:tab/>
        <w:t>R 3001/6435</w:t>
      </w:r>
    </w:p>
    <w:p>
      <w:r>
        <w:t>31</w:t>
        <w:tab/>
        <w:t>gen. 8 Albanien 1</w:t>
      </w:r>
    </w:p>
    <w:p>
      <w:r>
        <w:t>33</w:t>
        <w:tab/>
        <w:t>Bd. 3, S. 434</w:t>
      </w:r>
    </w:p>
    <w:p>
      <w:r>
        <w:t>34</w:t>
        <w:tab/>
        <w:t>Film 22009</w:t>
      </w:r>
    </w:p>
    <w:p>
      <w:r>
        <w:t>40</w:t>
        <w:tab/>
        <w:t>s[Gesetzgebung]s und Verträge des s[Ausland]ss auf dem Gebiet des s[Urheberrecht]ss; o[Albanien]o</w:t>
      </w:r>
    </w:p>
    <w:p>
      <w:r>
        <w:t>43</w:t>
        <w:tab/>
        <w:t>02.1927 - 04.1930</w:t>
      </w:r>
    </w:p>
    <w:p>
      <w:r>
        <w:br/>
        <w:t>30</w:t>
        <w:tab/>
        <w:t>6436 - 6440</w:t>
      </w:r>
    </w:p>
    <w:p>
      <w:r>
        <w:t>30z</w:t>
        <w:tab/>
        <w:t>R 3001/6436 - 6440</w:t>
      </w:r>
    </w:p>
    <w:p>
      <w:r>
        <w:t>31</w:t>
        <w:tab/>
        <w:t>gen. 8 Amerika 1</w:t>
      </w:r>
    </w:p>
    <w:p>
      <w:r>
        <w:t>33</w:t>
        <w:tab/>
        <w:t>Bd. 3, S. 434</w:t>
      </w:r>
    </w:p>
    <w:p>
      <w:r>
        <w:t>34</w:t>
        <w:tab/>
        <w:t>Filme 22009 - 22011</w:t>
      </w:r>
    </w:p>
    <w:p>
      <w:r>
        <w:t>40</w:t>
        <w:tab/>
        <w:t>s[Urheberrecht]s in den o[1{Vereinigte}n 2{Staaten von Amerika}]o sowie die s[Literaturkonvention]s</w:t>
      </w:r>
    </w:p>
    <w:p>
      <w:r>
        <w:t>43</w:t>
        <w:tab/>
        <w:t>04.1884 - 04.1897 ; 05.1898 - 12.1905 ; 10.1909 - 06.1922 ; 08.1922 - 12.1935</w:t>
      </w:r>
    </w:p>
    <w:p>
      <w:r>
        <w:t>50</w:t>
        <w:tab/>
        <w:t>5 Bde.</w:t>
      </w:r>
    </w:p>
    <w:p>
      <w:r>
        <w:br/>
        <w:t>30</w:t>
        <w:tab/>
        <w:t>6441</w:t>
      </w:r>
    </w:p>
    <w:p>
      <w:r>
        <w:t>30z</w:t>
        <w:tab/>
        <w:t>R 3001/6441</w:t>
      </w:r>
    </w:p>
    <w:p>
      <w:r>
        <w:t>31</w:t>
        <w:tab/>
        <w:t>gen. 8 o[Amerika]o 2</w:t>
      </w:r>
    </w:p>
    <w:p>
      <w:r>
        <w:t>33</w:t>
        <w:tab/>
        <w:t>Bd. 3, S. 434</w:t>
      </w:r>
    </w:p>
    <w:p>
      <w:r>
        <w:t>34</w:t>
        <w:tab/>
        <w:t>Film 22012</w:t>
      </w:r>
    </w:p>
    <w:p>
      <w:r>
        <w:t>40</w:t>
        <w:tab/>
        <w:t>s[Urheberrechtsübereinkunft]s mit den o[südamerika]onischen Staaten</w:t>
      </w:r>
    </w:p>
    <w:p>
      <w:r>
        <w:t>43</w:t>
        <w:tab/>
        <w:t>01.1897 - 09.1929</w:t>
      </w:r>
    </w:p>
    <w:p>
      <w:r>
        <w:br/>
        <w:t>30</w:t>
        <w:tab/>
        <w:t>6442</w:t>
      </w:r>
    </w:p>
    <w:p>
      <w:r>
        <w:t>30z</w:t>
        <w:tab/>
        <w:t>R 3001/6442</w:t>
      </w:r>
    </w:p>
    <w:p>
      <w:r>
        <w:t>31</w:t>
        <w:tab/>
        <w:t>gen. 8 Amerika 4</w:t>
      </w:r>
    </w:p>
    <w:p>
      <w:r>
        <w:t>33</w:t>
        <w:tab/>
        <w:t>Bd. 3, S. 434</w:t>
      </w:r>
    </w:p>
    <w:p>
      <w:r>
        <w:t>34</w:t>
        <w:tab/>
        <w:t>Film 22012</w:t>
      </w:r>
    </w:p>
    <w:p>
      <w:r>
        <w:t>40</w:t>
        <w:tab/>
        <w:t>Abkommen zwischen sämtlichen o[amerika]onischen Republiken über den Schutz von Werken der s[Literatur]s und Kunst</w:t>
      </w:r>
    </w:p>
    <w:p>
      <w:r>
        <w:t>43</w:t>
        <w:tab/>
        <w:t>03.1903 - 10.1931</w:t>
      </w:r>
    </w:p>
    <w:p>
      <w:r>
        <w:br/>
        <w:t>30</w:t>
        <w:tab/>
        <w:t>6443</w:t>
      </w:r>
    </w:p>
    <w:p>
      <w:r>
        <w:t>30z</w:t>
        <w:tab/>
        <w:t>R 3001/6443</w:t>
      </w:r>
    </w:p>
    <w:p>
      <w:r>
        <w:t>31</w:t>
        <w:tab/>
        <w:t>gen. 8 Amerika 9</w:t>
      </w:r>
    </w:p>
    <w:p>
      <w:r>
        <w:t>33</w:t>
        <w:tab/>
        <w:t>Bd. 3, S. 434</w:t>
      </w:r>
    </w:p>
    <w:p>
      <w:r>
        <w:t>34</w:t>
        <w:tab/>
        <w:t>Film 22012</w:t>
      </w:r>
    </w:p>
    <w:p>
      <w:r>
        <w:t>40</w:t>
        <w:tab/>
        <w:t>Schutz des s[2{literarische&lt;s&gt;}n 1{Eigentum}]ss; o[Amerika]o</w:t>
      </w:r>
    </w:p>
    <w:p>
      <w:r>
        <w:t>43</w:t>
        <w:tab/>
        <w:t>01.1913 - 04.1923</w:t>
      </w:r>
    </w:p>
    <w:p>
      <w:r>
        <w:br/>
        <w:t>30</w:t>
        <w:tab/>
        <w:t>6444 - 6445</w:t>
      </w:r>
    </w:p>
    <w:p>
      <w:r>
        <w:t>30z</w:t>
        <w:tab/>
        <w:t>R 3001/6444 - 6445</w:t>
      </w:r>
    </w:p>
    <w:p>
      <w:r>
        <w:t>31</w:t>
        <w:tab/>
        <w:t>gen.8 Argentinien 1</w:t>
      </w:r>
    </w:p>
    <w:p>
      <w:r>
        <w:t>33</w:t>
        <w:tab/>
        <w:t>Bd. 3, S. 434</w:t>
      </w:r>
    </w:p>
    <w:p>
      <w:r>
        <w:t>34</w:t>
        <w:tab/>
        <w:t>Film 22012</w:t>
      </w:r>
    </w:p>
    <w:p>
      <w:r>
        <w:t>40</w:t>
        <w:tab/>
        <w:t>s[Gesetzgebung]s und s[Staatsverträge]s auf dem Gebiet des s[Urheberrechtsschutz]ses; o[Argentinien]o</w:t>
      </w:r>
    </w:p>
    <w:p>
      <w:r>
        <w:t>43</w:t>
        <w:tab/>
        <w:t>09.1906 - 09.1934</w:t>
      </w:r>
    </w:p>
    <w:p>
      <w:r>
        <w:br/>
        <w:t>30</w:t>
        <w:tab/>
        <w:t>6446</w:t>
      </w:r>
    </w:p>
    <w:p>
      <w:r>
        <w:t>30z</w:t>
        <w:tab/>
        <w:t>R 3001/6446</w:t>
      </w:r>
    </w:p>
    <w:p>
      <w:r>
        <w:t>31</w:t>
        <w:tab/>
        <w:t>gen.8 Australien 1</w:t>
      </w:r>
    </w:p>
    <w:p>
      <w:r>
        <w:t>33</w:t>
        <w:tab/>
        <w:t>Bd. 3, S. 434</w:t>
      </w:r>
    </w:p>
    <w:p>
      <w:r>
        <w:t>34</w:t>
        <w:tab/>
        <w:t>Film 22013</w:t>
      </w:r>
    </w:p>
    <w:p>
      <w:r>
        <w:t>40</w:t>
        <w:tab/>
        <w:t>s[Gesetzgebung]s und s[Staatsverträge]s auf dem Gebiet des s[Urheberrechtsschutz]ses; o[Australien]o</w:t>
      </w:r>
    </w:p>
    <w:p>
      <w:r>
        <w:t>43</w:t>
        <w:tab/>
        <w:t>12.1913 - 02.1927</w:t>
      </w:r>
    </w:p>
    <w:p>
      <w:r>
        <w:br/>
        <w:t>30</w:t>
        <w:tab/>
        <w:t>6447 - 6448</w:t>
      </w:r>
    </w:p>
    <w:p>
      <w:r>
        <w:t>30z</w:t>
        <w:tab/>
        <w:t>R 3001/6447 - 6448</w:t>
      </w:r>
    </w:p>
    <w:p>
      <w:r>
        <w:t>31</w:t>
        <w:tab/>
        <w:t>gen. 8 Belgien 1</w:t>
      </w:r>
    </w:p>
    <w:p>
      <w:r>
        <w:t>33</w:t>
        <w:tab/>
        <w:t>Bd. 3, S. 434</w:t>
      </w:r>
    </w:p>
    <w:p>
      <w:r>
        <w:t>34</w:t>
        <w:tab/>
        <w:t>Film 20013</w:t>
      </w:r>
    </w:p>
    <w:p>
      <w:r>
        <w:t>40</w:t>
        <w:tab/>
        <w:t>Die s[Literaturkonvention]s mit o[Belgien]o und der Vertrag über Muster- und Modellschutz</w:t>
      </w:r>
    </w:p>
    <w:p>
      <w:r>
        <w:t>43</w:t>
        <w:tab/>
        <w:t>12.1875 - 11.1933</w:t>
      </w:r>
    </w:p>
    <w:p>
      <w:r>
        <w:t>50</w:t>
        <w:tab/>
        <w:t>2 Bde.</w:t>
      </w:r>
    </w:p>
    <w:p>
      <w:r>
        <w:br/>
        <w:t>30</w:t>
        <w:tab/>
        <w:t>6449</w:t>
      </w:r>
    </w:p>
    <w:p>
      <w:r>
        <w:t>30z</w:t>
        <w:tab/>
        <w:t>R 3001/6449</w:t>
      </w:r>
    </w:p>
    <w:p>
      <w:r>
        <w:t>31</w:t>
        <w:tab/>
        <w:t>gen. 8 Bolivien</w:t>
      </w:r>
    </w:p>
    <w:p>
      <w:r>
        <w:t>33</w:t>
        <w:tab/>
        <w:t>Bd. 3, S. 435</w:t>
      </w:r>
    </w:p>
    <w:p>
      <w:r>
        <w:t>34</w:t>
        <w:tab/>
        <w:t>Film 22013</w:t>
      </w:r>
    </w:p>
    <w:p>
      <w:r>
        <w:t>40</w:t>
        <w:tab/>
        <w:t>s[Gesetzgebung]s und Verträge des s[Ausland]ss auf dem Gebiet des s[Urheberrecht]ss; o[Bolivien]o</w:t>
      </w:r>
    </w:p>
    <w:p>
      <w:r>
        <w:t>43</w:t>
        <w:tab/>
        <w:t>12.1911 - 06.1927</w:t>
      </w:r>
    </w:p>
    <w:p>
      <w:r>
        <w:br/>
        <w:t>30</w:t>
        <w:tab/>
        <w:t>6450</w:t>
      </w:r>
    </w:p>
    <w:p>
      <w:r>
        <w:t>30z</w:t>
        <w:tab/>
        <w:t>R 3001/6450</w:t>
      </w:r>
    </w:p>
    <w:p>
      <w:r>
        <w:t>31</w:t>
        <w:tab/>
        <w:t>gen. 8 Brasilien 1</w:t>
      </w:r>
    </w:p>
    <w:p>
      <w:r>
        <w:t>33</w:t>
        <w:tab/>
        <w:t>Bd. 3, S. 435</w:t>
      </w:r>
    </w:p>
    <w:p>
      <w:r>
        <w:t>34</w:t>
        <w:tab/>
        <w:t>Film 22013</w:t>
      </w:r>
    </w:p>
    <w:p>
      <w:r>
        <w:t>40</w:t>
        <w:tab/>
        <w:t>s[Gesetzgebung]s und Verträge des s[Ausland]ss auf dem Gebiet des s[Urheberrecht]ss; o[Brasilien]o</w:t>
      </w:r>
    </w:p>
    <w:p>
      <w:r>
        <w:t>43</w:t>
        <w:tab/>
        <w:t>04.1912 - 02.1934</w:t>
      </w:r>
    </w:p>
    <w:p>
      <w:r>
        <w:br/>
        <w:t>30</w:t>
        <w:tab/>
        <w:t>6451</w:t>
      </w:r>
    </w:p>
    <w:p>
      <w:r>
        <w:t>30z</w:t>
        <w:tab/>
        <w:t>R 3001/6451</w:t>
      </w:r>
    </w:p>
    <w:p>
      <w:r>
        <w:t>31</w:t>
        <w:tab/>
        <w:t>gen. 8 Britisch-Indien 1</w:t>
      </w:r>
    </w:p>
    <w:p>
      <w:r>
        <w:t>33</w:t>
        <w:tab/>
        <w:t>Bd. 3, S. 435</w:t>
      </w:r>
    </w:p>
    <w:p>
      <w:r>
        <w:t>34</w:t>
        <w:tab/>
        <w:t>Film 22013</w:t>
      </w:r>
    </w:p>
    <w:p>
      <w:r>
        <w:t>40</w:t>
        <w:tab/>
        <w:t>s[Gesetzgebung]s und Verträge des s[Ausland]ss auf dem Gebiet des s[Urheberrecht]ss; o[Britisch-o[Indien]o]o</w:t>
      </w:r>
    </w:p>
    <w:p>
      <w:r>
        <w:t>43</w:t>
        <w:tab/>
        <w:t>12.1912 - 01.1927</w:t>
      </w:r>
    </w:p>
    <w:p>
      <w:r>
        <w:br/>
        <w:t>30</w:t>
        <w:tab/>
        <w:t>6452</w:t>
      </w:r>
    </w:p>
    <w:p>
      <w:r>
        <w:t>30z</w:t>
        <w:tab/>
        <w:t>R 3001/6452</w:t>
      </w:r>
    </w:p>
    <w:p>
      <w:r>
        <w:t>31</w:t>
        <w:tab/>
        <w:t>gen. 8 Bulgarien 1</w:t>
      </w:r>
    </w:p>
    <w:p>
      <w:r>
        <w:t>33</w:t>
        <w:tab/>
        <w:t>Bd. 3, S. 435</w:t>
      </w:r>
    </w:p>
    <w:p>
      <w:r>
        <w:t>40</w:t>
        <w:tab/>
        <w:t>s[Gesetzgebung]s und Verträge des s[Ausland]ss auf dem Gebiet des s[Urheberrecht]ss; o[Bulgarien]o</w:t>
      </w:r>
    </w:p>
    <w:p>
      <w:r>
        <w:t>43</w:t>
        <w:tab/>
        <w:t>04.1911 - 12.1931</w:t>
      </w:r>
    </w:p>
    <w:p>
      <w:r>
        <w:br/>
        <w:t>30</w:t>
        <w:tab/>
        <w:t>6453</w:t>
      </w:r>
    </w:p>
    <w:p>
      <w:r>
        <w:t>30z</w:t>
        <w:tab/>
        <w:t>R 3001/6453</w:t>
      </w:r>
    </w:p>
    <w:p>
      <w:r>
        <w:t>31</w:t>
        <w:tab/>
        <w:t>gen. 8 Chile 1</w:t>
      </w:r>
    </w:p>
    <w:p>
      <w:r>
        <w:t>33</w:t>
        <w:tab/>
        <w:t>Bd. 3, S. 435</w:t>
      </w:r>
    </w:p>
    <w:p>
      <w:r>
        <w:t>40</w:t>
        <w:tab/>
        <w:t>s[Gesetzgebung]s und Verträge des s[Ausland]ss auf dem Gebiet des s[Urheberrecht]ss; o[Chile]o</w:t>
      </w:r>
    </w:p>
    <w:p>
      <w:r>
        <w:t>43</w:t>
        <w:tab/>
        <w:t>07.1925 - 09.1934</w:t>
      </w:r>
    </w:p>
    <w:p>
      <w:r>
        <w:br/>
        <w:t>30</w:t>
        <w:tab/>
        <w:t>6454</w:t>
      </w:r>
    </w:p>
    <w:p>
      <w:r>
        <w:t>30z</w:t>
        <w:tab/>
        <w:t>R 3001/6454</w:t>
      </w:r>
    </w:p>
    <w:p>
      <w:r>
        <w:t>31</w:t>
        <w:tab/>
        <w:t>gen. 8 China 1</w:t>
      </w:r>
    </w:p>
    <w:p>
      <w:r>
        <w:t>33</w:t>
        <w:tab/>
        <w:t>Bd. 3, S. 435</w:t>
      </w:r>
    </w:p>
    <w:p>
      <w:r>
        <w:t>40</w:t>
        <w:tab/>
        <w:t>s[Gesetzgebung]s und Verträge des s[Ausland]ss auf dem Gebiet des s[Urheberrecht]ss; o[China]o</w:t>
      </w:r>
    </w:p>
    <w:p>
      <w:r>
        <w:t>43</w:t>
        <w:tab/>
        <w:t>04.1911 - 10.1933</w:t>
      </w:r>
    </w:p>
    <w:p>
      <w:r>
        <w:br/>
        <w:t>30</w:t>
        <w:tab/>
        <w:t>6455</w:t>
      </w:r>
    </w:p>
    <w:p>
      <w:r>
        <w:t>30z</w:t>
        <w:tab/>
        <w:t>R 3001/6455</w:t>
      </w:r>
    </w:p>
    <w:p>
      <w:r>
        <w:t>31</w:t>
        <w:tab/>
        <w:t>gen. 8 Costa-Rica</w:t>
      </w:r>
    </w:p>
    <w:p>
      <w:r>
        <w:t>33</w:t>
        <w:tab/>
        <w:t>Bd. 3, S. 435</w:t>
      </w:r>
    </w:p>
    <w:p>
      <w:r>
        <w:t>40</w:t>
        <w:tab/>
        <w:t>s[Gesetzgebung]s und Verträge des s[Ausland]ss auf dem Gebiet des s[Urheberrecht]ss; o[Costa-Rica]o</w:t>
      </w:r>
    </w:p>
    <w:p>
      <w:r>
        <w:t>43</w:t>
        <w:tab/>
        <w:t>09.1896 - 11.1933</w:t>
      </w:r>
    </w:p>
    <w:p>
      <w:r>
        <w:br/>
        <w:t>30</w:t>
        <w:tab/>
        <w:t>6456</w:t>
      </w:r>
    </w:p>
    <w:p>
      <w:r>
        <w:t>30z</w:t>
        <w:tab/>
        <w:t>R 3001/6456</w:t>
      </w:r>
    </w:p>
    <w:p>
      <w:r>
        <w:t>31</w:t>
        <w:tab/>
        <w:t>gen. 8 Dänemark 1</w:t>
      </w:r>
    </w:p>
    <w:p>
      <w:r>
        <w:t>33</w:t>
        <w:tab/>
        <w:t>Bd. 3, S. 435</w:t>
      </w:r>
    </w:p>
    <w:p>
      <w:r>
        <w:t>34</w:t>
        <w:tab/>
        <w:t>Film 22014</w:t>
      </w:r>
    </w:p>
    <w:p>
      <w:r>
        <w:t>40</w:t>
        <w:tab/>
        <w:t>s[Gesetzgebung]s und Verträge des s[Ausland]ss auf dem Gebiet des s[Urheberrecht]ss; o[Dänemark]o</w:t>
      </w:r>
    </w:p>
    <w:p>
      <w:r>
        <w:t>43</w:t>
        <w:tab/>
        <w:t>05.1879 - 01.1934</w:t>
      </w:r>
    </w:p>
    <w:p>
      <w:r>
        <w:br/>
        <w:t>30</w:t>
        <w:tab/>
        <w:t>6457</w:t>
      </w:r>
    </w:p>
    <w:p>
      <w:r>
        <w:t>30z</w:t>
        <w:tab/>
        <w:t>R 3001/6457</w:t>
      </w:r>
    </w:p>
    <w:p>
      <w:r>
        <w:t>31</w:t>
        <w:tab/>
        <w:t>gen. 8 Danzig 1</w:t>
      </w:r>
    </w:p>
    <w:p>
      <w:r>
        <w:t>33</w:t>
        <w:tab/>
        <w:t>Bd. 3, S. 435</w:t>
      </w:r>
    </w:p>
    <w:p>
      <w:r>
        <w:t>34</w:t>
        <w:tab/>
        <w:t>Film 22014</w:t>
      </w:r>
    </w:p>
    <w:p>
      <w:r>
        <w:t>40</w:t>
        <w:tab/>
        <w:t>s[Gesetzgebung]s und Verträge des s[Ausland]ss auf dem Gebiet des s[Urheberrecht]ss; o[Danzig]o</w:t>
      </w:r>
    </w:p>
    <w:p>
      <w:r>
        <w:t>43</w:t>
        <w:tab/>
        <w:t>09.1920 - 08.1931</w:t>
      </w:r>
    </w:p>
    <w:p>
      <w:r>
        <w:br/>
        <w:t>30</w:t>
        <w:tab/>
        <w:t>6458</w:t>
      </w:r>
    </w:p>
    <w:p>
      <w:r>
        <w:t>30z</w:t>
        <w:tab/>
        <w:t>R 3001/6458</w:t>
      </w:r>
    </w:p>
    <w:p>
      <w:r>
        <w:t>31</w:t>
        <w:tab/>
        <w:t>gen. 8 Dominikanische Republik 1</w:t>
      </w:r>
    </w:p>
    <w:p>
      <w:r>
        <w:t>33</w:t>
        <w:tab/>
        <w:t>Bd. 3, S. 435</w:t>
      </w:r>
    </w:p>
    <w:p>
      <w:r>
        <w:t>34</w:t>
        <w:tab/>
        <w:t>Film 22014</w:t>
      </w:r>
    </w:p>
    <w:p>
      <w:r>
        <w:t>40</w:t>
        <w:tab/>
        <w:t>s[Gesetzgebung]s und Verträge des s[Ausland]ss auf dem Gebiet des s[Urheberrecht]ss; o[Dominikanische Republik]o</w:t>
      </w:r>
    </w:p>
    <w:p>
      <w:r>
        <w:t>43</w:t>
        <w:tab/>
        <w:t>01.1927 - 04.1933</w:t>
      </w:r>
    </w:p>
    <w:p>
      <w:r>
        <w:br/>
        <w:t>30</w:t>
        <w:tab/>
        <w:t>6459</w:t>
      </w:r>
    </w:p>
    <w:p>
      <w:r>
        <w:t>30z</w:t>
        <w:tab/>
        <w:t>R 3001/6459</w:t>
      </w:r>
    </w:p>
    <w:p>
      <w:r>
        <w:t>31</w:t>
        <w:tab/>
        <w:t>gen. 8 Ecuador 1</w:t>
      </w:r>
    </w:p>
    <w:p>
      <w:r>
        <w:t>33</w:t>
        <w:tab/>
        <w:t>Bd. 3, S. 435</w:t>
      </w:r>
    </w:p>
    <w:p>
      <w:r>
        <w:t>34</w:t>
        <w:tab/>
        <w:t>Film 22014</w:t>
      </w:r>
    </w:p>
    <w:p>
      <w:r>
        <w:t>40</w:t>
        <w:tab/>
        <w:t>s[Gesetzgebung]s und Verträge des s[Ausland]ss auf dem Gebiet des s[Urheberrecht]ss; o[Ecuador]o</w:t>
      </w:r>
    </w:p>
    <w:p>
      <w:r>
        <w:t>43</w:t>
        <w:tab/>
        <w:t>07.1905 - 08.1927</w:t>
      </w:r>
    </w:p>
    <w:p>
      <w:r>
        <w:br/>
        <w:t>30</w:t>
        <w:tab/>
        <w:t>6460 - 6462</w:t>
      </w:r>
    </w:p>
    <w:p>
      <w:r>
        <w:t>30z</w:t>
        <w:tab/>
        <w:t>R 3001/6460 - 6462</w:t>
      </w:r>
    </w:p>
    <w:p>
      <w:r>
        <w:t>31</w:t>
        <w:tab/>
        <w:t>gen. 8 England</w:t>
      </w:r>
    </w:p>
    <w:p>
      <w:r>
        <w:t>33</w:t>
        <w:tab/>
        <w:t>Bd. 3, S. 435</w:t>
      </w:r>
    </w:p>
    <w:p>
      <w:r>
        <w:t>34</w:t>
        <w:tab/>
        <w:t>Filme 22014; 22015</w:t>
      </w:r>
    </w:p>
    <w:p>
      <w:r>
        <w:t>40</w:t>
        <w:tab/>
        <w:t>s[Literaturkonvention]s mit o[England]o sowie das s[Urheberrecht]s Englands und dessen s[Kolonien&lt;, englische&gt;]s</w:t>
      </w:r>
    </w:p>
    <w:p>
      <w:r>
        <w:t>43</w:t>
        <w:tab/>
        <w:t>05.1883 - 04.1905 ; 01.1910 - 08.1931</w:t>
      </w:r>
    </w:p>
    <w:p>
      <w:r>
        <w:t>50</w:t>
        <w:tab/>
        <w:t>3 Bde.</w:t>
      </w:r>
    </w:p>
    <w:p>
      <w:r>
        <w:br/>
        <w:t>30</w:t>
        <w:tab/>
        <w:t>6463</w:t>
      </w:r>
    </w:p>
    <w:p>
      <w:r>
        <w:t>30z</w:t>
        <w:tab/>
        <w:t>R 3001/6463</w:t>
      </w:r>
    </w:p>
    <w:p>
      <w:r>
        <w:t>31</w:t>
        <w:tab/>
        <w:t>gen. 8 England 3</w:t>
      </w:r>
    </w:p>
    <w:p>
      <w:r>
        <w:t>33</w:t>
        <w:tab/>
        <w:t>Bd. 3, S. 436</w:t>
      </w:r>
    </w:p>
    <w:p>
      <w:r>
        <w:t>34</w:t>
        <w:tab/>
        <w:t>Film 22016</w:t>
      </w:r>
    </w:p>
    <w:p>
      <w:r>
        <w:t>40</w:t>
        <w:tab/>
        <w:t>s[Gesetzgebung]s und Verträge des s[Ausland]ss auf dem Gebiet des s[Urheberrecht]ss; o[Britische Kolonien]o</w:t>
      </w:r>
    </w:p>
    <w:p>
      <w:r>
        <w:t>43</w:t>
        <w:tab/>
        <w:t>11.1912 - 03.1932</w:t>
      </w:r>
    </w:p>
    <w:p>
      <w:r>
        <w:br/>
        <w:t>30</w:t>
        <w:tab/>
        <w:t>6464</w:t>
      </w:r>
    </w:p>
    <w:p>
      <w:r>
        <w:t>30z</w:t>
        <w:tab/>
        <w:t>R 3001/6464</w:t>
      </w:r>
    </w:p>
    <w:p>
      <w:r>
        <w:t>31</w:t>
        <w:tab/>
        <w:t>gen. 8 Estland 1</w:t>
      </w:r>
    </w:p>
    <w:p>
      <w:r>
        <w:t>33</w:t>
        <w:tab/>
        <w:t>Bd. 3, S. 436</w:t>
      </w:r>
    </w:p>
    <w:p>
      <w:r>
        <w:t>34</w:t>
        <w:tab/>
        <w:t>Film 22016</w:t>
      </w:r>
    </w:p>
    <w:p>
      <w:r>
        <w:t>40</w:t>
        <w:tab/>
        <w:t>s[Gesetzgebung]s und Verträge des s[Ausland]ss auf dem Gebiet des s[Urheberrecht]ss; o[Estland]o</w:t>
      </w:r>
    </w:p>
    <w:p>
      <w:r>
        <w:t>43</w:t>
        <w:tab/>
        <w:t>04.1924 - 11.1933</w:t>
      </w:r>
    </w:p>
    <w:p>
      <w:r>
        <w:br/>
        <w:t>30</w:t>
        <w:tab/>
        <w:t>6465</w:t>
      </w:r>
    </w:p>
    <w:p>
      <w:r>
        <w:t>30z</w:t>
        <w:tab/>
        <w:t>R 3001/6465</w:t>
      </w:r>
    </w:p>
    <w:p>
      <w:r>
        <w:t>31</w:t>
        <w:tab/>
        <w:t>gen. 8 Finnland 1</w:t>
      </w:r>
    </w:p>
    <w:p>
      <w:r>
        <w:t>33</w:t>
        <w:tab/>
        <w:t>Bd. 3, S. 436</w:t>
      </w:r>
    </w:p>
    <w:p>
      <w:r>
        <w:t>34</w:t>
        <w:tab/>
        <w:t>Film 22016</w:t>
      </w:r>
    </w:p>
    <w:p>
      <w:r>
        <w:t>40</w:t>
        <w:tab/>
        <w:t>s[Gesetzgebung]s und Verträge des s[Ausland]ss auf dem Gebiet des s[Urheberrecht]ss; o[Finnland]o</w:t>
      </w:r>
    </w:p>
    <w:p>
      <w:r>
        <w:t>43</w:t>
        <w:tab/>
        <w:t>11.1925 - 10.1932</w:t>
      </w:r>
    </w:p>
    <w:p>
      <w:r>
        <w:br/>
        <w:t>30</w:t>
        <w:tab/>
        <w:t>6466 - 6469</w:t>
      </w:r>
    </w:p>
    <w:p>
      <w:r>
        <w:t>30z</w:t>
        <w:tab/>
        <w:t>R 3001/6466 - 6469</w:t>
      </w:r>
    </w:p>
    <w:p>
      <w:r>
        <w:t>31</w:t>
        <w:tab/>
        <w:t>gen. 8 Frankreich 1</w:t>
      </w:r>
    </w:p>
    <w:p>
      <w:r>
        <w:t>33</w:t>
        <w:tab/>
        <w:t>Bd. 3, S. 436</w:t>
      </w:r>
    </w:p>
    <w:p>
      <w:r>
        <w:t>34</w:t>
        <w:tab/>
        <w:t>Filme 22016; 22017</w:t>
      </w:r>
    </w:p>
    <w:p>
      <w:r>
        <w:t>40</w:t>
        <w:tab/>
        <w:t>s[Literaturkonvention]s mit o[Frankreich]o sowie das s[Urheberrecht]s in o[Frankreich]o</w:t>
      </w:r>
    </w:p>
    <w:p>
      <w:r>
        <w:t>43</w:t>
        <w:tab/>
        <w:t>10.1875 - 09.1897; 11.1897 - 08.1912; 04.1913 - 04.1934</w:t>
      </w:r>
    </w:p>
    <w:p>
      <w:r>
        <w:t>50</w:t>
        <w:tab/>
        <w:t>4 Bde.</w:t>
      </w:r>
    </w:p>
    <w:p>
      <w:r>
        <w:br/>
        <w:t>30</w:t>
        <w:tab/>
        <w:t>6470</w:t>
      </w:r>
    </w:p>
    <w:p>
      <w:r>
        <w:t>30z</w:t>
        <w:tab/>
        <w:t>R 3001/6470</w:t>
      </w:r>
    </w:p>
    <w:p>
      <w:r>
        <w:t>31</w:t>
        <w:tab/>
        <w:t>gen. 8 Gibraltar 1</w:t>
      </w:r>
    </w:p>
    <w:p>
      <w:r>
        <w:t>33</w:t>
        <w:tab/>
        <w:t>Bd. 3, S. 436</w:t>
      </w:r>
    </w:p>
    <w:p>
      <w:r>
        <w:t>34</w:t>
        <w:tab/>
        <w:t>Film 22017</w:t>
      </w:r>
    </w:p>
    <w:p>
      <w:r>
        <w:t>40</w:t>
        <w:tab/>
        <w:t>s[Gesetzgebung]s und Verträge des s[Ausland]ss auf dem Gebiet des s[Urheberrecht]ss; o[Gibraltar]o</w:t>
      </w:r>
    </w:p>
    <w:p>
      <w:r>
        <w:t>43</w:t>
        <w:tab/>
        <w:t>03.1928</w:t>
      </w:r>
    </w:p>
    <w:p>
      <w:r>
        <w:br/>
        <w:t>30</w:t>
        <w:tab/>
        <w:t>6471</w:t>
      </w:r>
    </w:p>
    <w:p>
      <w:r>
        <w:t>30z</w:t>
        <w:tab/>
        <w:t>R 3001/6471</w:t>
      </w:r>
    </w:p>
    <w:p>
      <w:r>
        <w:t>31</w:t>
        <w:tab/>
        <w:t>gen. 8 Griechenland 1</w:t>
      </w:r>
    </w:p>
    <w:p>
      <w:r>
        <w:t>33</w:t>
        <w:tab/>
        <w:t>Bd. 3, S. 436</w:t>
      </w:r>
    </w:p>
    <w:p>
      <w:r>
        <w:t>34</w:t>
        <w:tab/>
        <w:t>Film 22018</w:t>
      </w:r>
    </w:p>
    <w:p>
      <w:r>
        <w:t>40</w:t>
        <w:tab/>
        <w:t xml:space="preserve">s[Literaturvertrag]s mit o[Griechenland]o und deren s[Urheberrecht]s </w:t>
      </w:r>
    </w:p>
    <w:p>
      <w:r>
        <w:t>43</w:t>
        <w:tab/>
        <w:t>02.1901 - 02.1932</w:t>
      </w:r>
    </w:p>
    <w:p>
      <w:r>
        <w:br/>
        <w:t>30</w:t>
        <w:tab/>
        <w:t>6472</w:t>
      </w:r>
    </w:p>
    <w:p>
      <w:r>
        <w:t>30z</w:t>
        <w:tab/>
        <w:t>R 3001/6472</w:t>
      </w:r>
    </w:p>
    <w:p>
      <w:r>
        <w:t>31</w:t>
        <w:tab/>
        <w:t>gen. 8 Guatemala 1</w:t>
      </w:r>
    </w:p>
    <w:p>
      <w:r>
        <w:t>33</w:t>
        <w:tab/>
        <w:t>Bd. 3, S. 436</w:t>
      </w:r>
    </w:p>
    <w:p>
      <w:r>
        <w:t>34</w:t>
        <w:tab/>
        <w:t>Film 22018</w:t>
      </w:r>
    </w:p>
    <w:p>
      <w:r>
        <w:t>40</w:t>
        <w:tab/>
        <w:t>s[Gesetzgebung]s und Verträge des s[Ausland]ss auf dem Gebiet des s[Urheberrecht]ss; o[Guatemala]o</w:t>
      </w:r>
    </w:p>
    <w:p>
      <w:r>
        <w:t>43</w:t>
        <w:tab/>
        <w:t>12.1926 - 07.1931</w:t>
      </w:r>
    </w:p>
    <w:p>
      <w:r>
        <w:br/>
        <w:t>30</w:t>
        <w:tab/>
        <w:t>6473</w:t>
      </w:r>
    </w:p>
    <w:p>
      <w:r>
        <w:t>30z</w:t>
        <w:tab/>
        <w:t>R 3001/6473</w:t>
      </w:r>
    </w:p>
    <w:p>
      <w:r>
        <w:t>31</w:t>
        <w:tab/>
        <w:t>gen. 8 Haiti 1</w:t>
      </w:r>
    </w:p>
    <w:p>
      <w:r>
        <w:t>33</w:t>
        <w:tab/>
        <w:t>Bd. 3, S. 436</w:t>
      </w:r>
    </w:p>
    <w:p>
      <w:r>
        <w:t>34</w:t>
        <w:tab/>
        <w:t>Film 22018</w:t>
      </w:r>
    </w:p>
    <w:p>
      <w:r>
        <w:t>40</w:t>
        <w:tab/>
        <w:t>s[Gesetzgebung]s und Verträge des s[Ausland]ss auf dem Gebiet des s[Urheberrecht]ss; o[Haiti]o</w:t>
      </w:r>
    </w:p>
    <w:p>
      <w:r>
        <w:t>43</w:t>
        <w:tab/>
        <w:t>01.1927</w:t>
      </w:r>
    </w:p>
    <w:p>
      <w:r>
        <w:br/>
        <w:t>30</w:t>
        <w:tab/>
        <w:t>6474</w:t>
      </w:r>
    </w:p>
    <w:p>
      <w:r>
        <w:t>30z</w:t>
        <w:tab/>
        <w:t>R 3001/6474</w:t>
      </w:r>
    </w:p>
    <w:p>
      <w:r>
        <w:t>31</w:t>
        <w:tab/>
        <w:t>gen. 8 Republik Honduras</w:t>
      </w:r>
    </w:p>
    <w:p>
      <w:r>
        <w:t>33</w:t>
        <w:tab/>
        <w:t>Bd. 3, S. 436</w:t>
      </w:r>
    </w:p>
    <w:p>
      <w:r>
        <w:t>34</w:t>
        <w:tab/>
        <w:t>Film 22018</w:t>
      </w:r>
    </w:p>
    <w:p>
      <w:r>
        <w:t>40</w:t>
        <w:tab/>
        <w:t>s[Gesetzgebung]s und Verträge des s[Ausland]ss auf dem Gebiet des s[Urheberrecht]ss; o[2{Republik} 1{Honduras}]o</w:t>
      </w:r>
    </w:p>
    <w:p>
      <w:r>
        <w:t>43</w:t>
        <w:tab/>
        <w:t>01.1927</w:t>
      </w:r>
    </w:p>
    <w:p>
      <w:r>
        <w:br/>
        <w:t>30</w:t>
        <w:tab/>
        <w:t>6475</w:t>
      </w:r>
    </w:p>
    <w:p>
      <w:r>
        <w:t>30z</w:t>
        <w:tab/>
        <w:t>R 3001/6475</w:t>
      </w:r>
    </w:p>
    <w:p>
      <w:r>
        <w:t>31</w:t>
        <w:tab/>
        <w:t>gen. 8 Irland</w:t>
      </w:r>
    </w:p>
    <w:p>
      <w:r>
        <w:t>33</w:t>
        <w:tab/>
        <w:t>Bd. 3, S. 436</w:t>
      </w:r>
    </w:p>
    <w:p>
      <w:r>
        <w:t>34</w:t>
        <w:tab/>
        <w:t>Film 22018</w:t>
      </w:r>
    </w:p>
    <w:p>
      <w:r>
        <w:t>40</w:t>
        <w:tab/>
        <w:t>s[Gesetzgebung]s und Verträge des s[Ausland]ss auf dem Gebiet des s[Urheberrecht]ss; o[Irland]o</w:t>
      </w:r>
    </w:p>
    <w:p>
      <w:r>
        <w:t>43</w:t>
        <w:tab/>
        <w:t>12.1926 - 04.1931</w:t>
      </w:r>
    </w:p>
    <w:p>
      <w:r>
        <w:br/>
        <w:t>30</w:t>
        <w:tab/>
        <w:t>6476</w:t>
      </w:r>
    </w:p>
    <w:p>
      <w:r>
        <w:t>30z</w:t>
        <w:tab/>
        <w:t>R 3001/6476</w:t>
      </w:r>
    </w:p>
    <w:p>
      <w:r>
        <w:t>31</w:t>
        <w:tab/>
        <w:t>gen. 8 Island</w:t>
      </w:r>
    </w:p>
    <w:p>
      <w:r>
        <w:t>33</w:t>
        <w:tab/>
        <w:t>Bd. 3, S. 436</w:t>
      </w:r>
    </w:p>
    <w:p>
      <w:r>
        <w:t>34</w:t>
        <w:tab/>
        <w:t>Film 22018</w:t>
      </w:r>
    </w:p>
    <w:p>
      <w:r>
        <w:t>40</w:t>
        <w:tab/>
        <w:t>s[Gesetzgebung]s und Verträge des s[Ausland]ss auf dem Gebiet des s[Urheberrecht]ss; o[Island]o</w:t>
      </w:r>
    </w:p>
    <w:p>
      <w:r>
        <w:t>43</w:t>
        <w:tab/>
        <w:t>02.1927 - 01.1928</w:t>
      </w:r>
    </w:p>
    <w:p>
      <w:r>
        <w:br/>
        <w:t>30</w:t>
        <w:tab/>
        <w:t>6477</w:t>
      </w:r>
    </w:p>
    <w:p>
      <w:r>
        <w:t>30z</w:t>
        <w:tab/>
        <w:t>R 3001/6477</w:t>
      </w:r>
    </w:p>
    <w:p>
      <w:r>
        <w:t>31</w:t>
        <w:tab/>
        <w:t>gen.8 Italien 1</w:t>
      </w:r>
    </w:p>
    <w:p>
      <w:r>
        <w:t>33</w:t>
        <w:tab/>
        <w:t>Bd. 3, S. 437</w:t>
      </w:r>
    </w:p>
    <w:p>
      <w:r>
        <w:t>34</w:t>
        <w:tab/>
        <w:t>Film 22018</w:t>
      </w:r>
    </w:p>
    <w:p>
      <w:r>
        <w:t>40</w:t>
        <w:tab/>
        <w:t>s[Literaturkonvention]s mit o[Italien]o und die s[Gesetzgebung]s und Verträge auf dem Gebiet des s[Urheberrecht]ss</w:t>
      </w:r>
    </w:p>
    <w:p>
      <w:r>
        <w:t>43</w:t>
        <w:tab/>
        <w:t>05.1884 - 06.1925</w:t>
      </w:r>
    </w:p>
    <w:p>
      <w:r>
        <w:br/>
        <w:t>30</w:t>
        <w:tab/>
        <w:t>6478</w:t>
      </w:r>
    </w:p>
    <w:p>
      <w:r>
        <w:t>30z</w:t>
        <w:tab/>
        <w:t>R 3001/6478</w:t>
      </w:r>
    </w:p>
    <w:p>
      <w:r>
        <w:t>31</w:t>
        <w:tab/>
        <w:t>gen. 8 Italien 1</w:t>
      </w:r>
    </w:p>
    <w:p>
      <w:r>
        <w:t>33</w:t>
        <w:tab/>
        <w:t>Bd. 3, S. 437</w:t>
      </w:r>
    </w:p>
    <w:p>
      <w:r>
        <w:t>34</w:t>
        <w:tab/>
        <w:t>Film 22019</w:t>
      </w:r>
    </w:p>
    <w:p>
      <w:r>
        <w:t>40</w:t>
        <w:tab/>
        <w:t>s[Gesetzgebung]s und Verträge des s[Ausland]ss auf dem Gebiete des s[Urheberrecht]ss; o[Italien]o</w:t>
      </w:r>
    </w:p>
    <w:p>
      <w:r>
        <w:t>43</w:t>
        <w:tab/>
        <w:t>12.1925 - 02.1933</w:t>
      </w:r>
    </w:p>
    <w:p>
      <w:r>
        <w:br/>
        <w:t>30</w:t>
        <w:tab/>
        <w:t>6479</w:t>
      </w:r>
    </w:p>
    <w:p>
      <w:r>
        <w:t>30z</w:t>
        <w:tab/>
        <w:t>R 3001/6479</w:t>
      </w:r>
    </w:p>
    <w:p>
      <w:r>
        <w:t>31</w:t>
        <w:tab/>
        <w:t>gen. 8 Japan 1</w:t>
      </w:r>
    </w:p>
    <w:p>
      <w:r>
        <w:t>33</w:t>
        <w:tab/>
        <w:t>Bd. 3, S. 437</w:t>
      </w:r>
    </w:p>
    <w:p>
      <w:r>
        <w:t>34</w:t>
        <w:tab/>
        <w:t>Film 22019</w:t>
      </w:r>
    </w:p>
    <w:p>
      <w:r>
        <w:t>40</w:t>
        <w:tab/>
        <w:t>Schutz des s[Urheberrecht]ss in o[Japan]o</w:t>
      </w:r>
    </w:p>
    <w:p>
      <w:r>
        <w:t>43</w:t>
        <w:tab/>
        <w:t>03.1899 - 08.1934</w:t>
      </w:r>
    </w:p>
    <w:p>
      <w:r>
        <w:br/>
        <w:t>30</w:t>
        <w:tab/>
        <w:t>6480</w:t>
      </w:r>
    </w:p>
    <w:p>
      <w:r>
        <w:t>30z</w:t>
        <w:tab/>
        <w:t>R 3001/6480</w:t>
      </w:r>
    </w:p>
    <w:p>
      <w:r>
        <w:t>31</w:t>
        <w:tab/>
        <w:t>gen. 8 Jugoslawien 1</w:t>
      </w:r>
    </w:p>
    <w:p>
      <w:r>
        <w:t>33</w:t>
        <w:tab/>
        <w:t>Bd. 3, S. 437</w:t>
      </w:r>
    </w:p>
    <w:p>
      <w:r>
        <w:t>34</w:t>
        <w:tab/>
        <w:t>Film 22019</w:t>
      </w:r>
    </w:p>
    <w:p>
      <w:r>
        <w:t>40</w:t>
        <w:tab/>
        <w:t>s[Gesetzgebung]s und Verträge des s[Ausland]ss auf dem Gebiete des s[Urheberrecht]ss; o[Jugoslawien]o</w:t>
      </w:r>
    </w:p>
    <w:p>
      <w:r>
        <w:t>43</w:t>
        <w:tab/>
        <w:t>03.1925 - 07.1934</w:t>
      </w:r>
    </w:p>
    <w:p>
      <w:r>
        <w:br/>
        <w:t>30</w:t>
        <w:tab/>
        <w:t>6481</w:t>
      </w:r>
    </w:p>
    <w:p>
      <w:r>
        <w:t>30z</w:t>
        <w:tab/>
        <w:t>R 3001/6481</w:t>
      </w:r>
    </w:p>
    <w:p>
      <w:r>
        <w:t>31</w:t>
        <w:tab/>
        <w:t>gen. 8 Kanada</w:t>
      </w:r>
    </w:p>
    <w:p>
      <w:r>
        <w:t>33</w:t>
        <w:tab/>
        <w:t>Bd. 3, S. 437</w:t>
      </w:r>
    </w:p>
    <w:p>
      <w:r>
        <w:t>34</w:t>
        <w:tab/>
        <w:t>Film 22019</w:t>
      </w:r>
    </w:p>
    <w:p>
      <w:r>
        <w:t>40</w:t>
        <w:tab/>
        <w:t>s[Gesetzgebung]s und Verträge des s[Ausland]ss auf dem Gebiet des s[Urheberrecht]ss; o[Kanada]o</w:t>
      </w:r>
    </w:p>
    <w:p>
      <w:r>
        <w:t>43</w:t>
        <w:tab/>
        <w:t>01.1911 - 01.1933</w:t>
      </w:r>
    </w:p>
    <w:p>
      <w:r>
        <w:br/>
        <w:t>30</w:t>
        <w:tab/>
        <w:t>6482</w:t>
      </w:r>
    </w:p>
    <w:p>
      <w:r>
        <w:t>30z</w:t>
        <w:tab/>
        <w:t>R 3001/6482</w:t>
      </w:r>
    </w:p>
    <w:p>
      <w:r>
        <w:t>31</w:t>
        <w:tab/>
        <w:t>gen. 8 Kolumbien 1</w:t>
      </w:r>
    </w:p>
    <w:p>
      <w:r>
        <w:t>33</w:t>
        <w:tab/>
        <w:t>Bd. 3, S. 437</w:t>
      </w:r>
    </w:p>
    <w:p>
      <w:r>
        <w:t>34</w:t>
        <w:tab/>
        <w:t>Film 22020</w:t>
      </w:r>
    </w:p>
    <w:p>
      <w:r>
        <w:t>40</w:t>
        <w:tab/>
        <w:t>s[Gesetzgebung]s und Verträge des s[Ausland]ss auf dem Gebiet des s[Urheberrecht]ss; o[Kolumbien]o</w:t>
      </w:r>
    </w:p>
    <w:p>
      <w:r>
        <w:t>43</w:t>
        <w:tab/>
        <w:t>02.1927 - 03.1933</w:t>
      </w:r>
    </w:p>
    <w:p>
      <w:r>
        <w:br/>
        <w:t>30</w:t>
        <w:tab/>
        <w:t>6483</w:t>
      </w:r>
    </w:p>
    <w:p>
      <w:r>
        <w:t>30z</w:t>
        <w:tab/>
        <w:t>R 3001/6483</w:t>
      </w:r>
    </w:p>
    <w:p>
      <w:r>
        <w:t>31</w:t>
        <w:tab/>
        <w:t>gen. 8 Kuba 1</w:t>
      </w:r>
    </w:p>
    <w:p>
      <w:r>
        <w:t>33</w:t>
        <w:tab/>
        <w:t>Bd. 3, S. 437</w:t>
      </w:r>
    </w:p>
    <w:p>
      <w:r>
        <w:t>34</w:t>
        <w:tab/>
        <w:t>Film 22020</w:t>
      </w:r>
    </w:p>
    <w:p>
      <w:r>
        <w:t>40</w:t>
        <w:tab/>
        <w:t>s[Gesetzgebung]s und Verträge des s[Ausland]ss auf dem Gebiet des s[Urheberrecht]ss; o[Kuba]o</w:t>
      </w:r>
    </w:p>
    <w:p>
      <w:r>
        <w:t>43</w:t>
        <w:tab/>
        <w:t>01.1922 - 03.1927</w:t>
      </w:r>
    </w:p>
    <w:p>
      <w:r>
        <w:br/>
        <w:t>30</w:t>
        <w:tab/>
        <w:t>6484</w:t>
      </w:r>
    </w:p>
    <w:p>
      <w:r>
        <w:t>30z</w:t>
        <w:tab/>
        <w:t>R 3001/6484</w:t>
      </w:r>
    </w:p>
    <w:p>
      <w:r>
        <w:t>31</w:t>
        <w:tab/>
        <w:t>gen. 8 Liberia</w:t>
      </w:r>
    </w:p>
    <w:p>
      <w:r>
        <w:t>33</w:t>
        <w:tab/>
        <w:t>Bd. 3, S. 437</w:t>
      </w:r>
    </w:p>
    <w:p>
      <w:r>
        <w:t>34</w:t>
        <w:tab/>
        <w:t>Film 22020</w:t>
      </w:r>
    </w:p>
    <w:p>
      <w:r>
        <w:t>40</w:t>
        <w:tab/>
        <w:t>s[Gesetzgebung]s und Verträge des s[Ausland]ss auf dem Gebiet des s[Urheberrecht]ss; o[Liberia]o</w:t>
      </w:r>
    </w:p>
    <w:p>
      <w:r>
        <w:t>43</w:t>
        <w:tab/>
        <w:t>06.1912 - 08.1929</w:t>
      </w:r>
    </w:p>
    <w:p>
      <w:r>
        <w:br/>
        <w:t>30</w:t>
        <w:tab/>
        <w:t>6485</w:t>
      </w:r>
    </w:p>
    <w:p>
      <w:r>
        <w:t>30z</w:t>
        <w:tab/>
        <w:t>R 3001/6485</w:t>
      </w:r>
    </w:p>
    <w:p>
      <w:r>
        <w:t>31</w:t>
        <w:tab/>
        <w:t>gen. 8 Luxemburg 1</w:t>
      </w:r>
    </w:p>
    <w:p>
      <w:r>
        <w:t>33</w:t>
        <w:tab/>
        <w:t>Bd. 3, S. 437</w:t>
      </w:r>
    </w:p>
    <w:p>
      <w:r>
        <w:t>34</w:t>
        <w:tab/>
        <w:t>Film 22020</w:t>
      </w:r>
    </w:p>
    <w:p>
      <w:r>
        <w:t>40</w:t>
        <w:tab/>
        <w:t>s[Gesetzgebung]s und Verträge des s[Ausland]ss auf dem Gebiet des s[Urheberrecht]ss; o[Luxemburg]o</w:t>
      </w:r>
    </w:p>
    <w:p>
      <w:r>
        <w:t>43</w:t>
        <w:tab/>
        <w:t>06.1898 - 01.1932</w:t>
      </w:r>
    </w:p>
    <w:p>
      <w:r>
        <w:br/>
        <w:t>30</w:t>
        <w:tab/>
        <w:t>6486</w:t>
      </w:r>
    </w:p>
    <w:p>
      <w:r>
        <w:t>30z</w:t>
        <w:tab/>
        <w:t>R 3001/6486</w:t>
      </w:r>
    </w:p>
    <w:p>
      <w:r>
        <w:t>31</w:t>
        <w:tab/>
        <w:t>gen. 8 Malayen Staaten 1</w:t>
      </w:r>
    </w:p>
    <w:p>
      <w:r>
        <w:t>33</w:t>
        <w:tab/>
        <w:t>Bd. 3, S. 437</w:t>
      </w:r>
    </w:p>
    <w:p>
      <w:r>
        <w:t>34</w:t>
        <w:tab/>
        <w:t>Film 22020</w:t>
      </w:r>
    </w:p>
    <w:p>
      <w:r>
        <w:t>40</w:t>
        <w:tab/>
        <w:t>s[Gesetzgebung]s und Verträge des s[Ausland]ss auf dem Gebiet des s[Urheberrecht]ss; o[Verbündete Malayen Staaten]o</w:t>
      </w:r>
    </w:p>
    <w:p>
      <w:r>
        <w:t>43</w:t>
        <w:tab/>
        <w:t>11.1929 - 02.1933</w:t>
      </w:r>
    </w:p>
    <w:p>
      <w:r>
        <w:br/>
        <w:t>30</w:t>
        <w:tab/>
        <w:t>6487</w:t>
      </w:r>
    </w:p>
    <w:p>
      <w:r>
        <w:t>30z</w:t>
        <w:tab/>
        <w:t>R 3001/6487</w:t>
      </w:r>
    </w:p>
    <w:p>
      <w:r>
        <w:t>31</w:t>
        <w:tab/>
        <w:t>gen. 8 Marokko 1</w:t>
      </w:r>
    </w:p>
    <w:p>
      <w:r>
        <w:t>33</w:t>
        <w:tab/>
        <w:t>Bd. 3, S. 437</w:t>
      </w:r>
    </w:p>
    <w:p>
      <w:r>
        <w:t>34</w:t>
        <w:tab/>
        <w:t>Film 22020</w:t>
      </w:r>
    </w:p>
    <w:p>
      <w:r>
        <w:t>40</w:t>
        <w:tab/>
        <w:t>s[Gesetzgebung]s und Verträge des s[Ausland]ss auf dem Gebiet des s[Urheberrecht]ss; o[Marokko]o</w:t>
      </w:r>
    </w:p>
    <w:p>
      <w:r>
        <w:t>43</w:t>
        <w:tab/>
        <w:t>07.1917 - 05.1927</w:t>
      </w:r>
    </w:p>
    <w:p>
      <w:r>
        <w:br/>
        <w:t>30</w:t>
        <w:tab/>
        <w:t>6488</w:t>
      </w:r>
    </w:p>
    <w:p>
      <w:r>
        <w:t>30z</w:t>
        <w:tab/>
        <w:t>R 3001/6488</w:t>
      </w:r>
    </w:p>
    <w:p>
      <w:r>
        <w:t>31</w:t>
        <w:tab/>
        <w:t>gen. 8 Memelgebiet 1</w:t>
      </w:r>
    </w:p>
    <w:p>
      <w:r>
        <w:t>33</w:t>
        <w:tab/>
        <w:t>Bd. 3, S. 437</w:t>
      </w:r>
    </w:p>
    <w:p>
      <w:r>
        <w:t>34</w:t>
        <w:tab/>
        <w:t>Film 22020</w:t>
      </w:r>
    </w:p>
    <w:p>
      <w:r>
        <w:t>40</w:t>
        <w:tab/>
        <w:t>s[Gesetzgebung]s und Verträge des s[Ausland]ss auf dem Gebiet des s[Urheberrecht]ss; o[Memelgebiet]o</w:t>
      </w:r>
    </w:p>
    <w:p>
      <w:r>
        <w:t>43</w:t>
        <w:tab/>
        <w:t>04.1927</w:t>
      </w:r>
    </w:p>
    <w:p>
      <w:r>
        <w:br/>
        <w:t>30</w:t>
        <w:tab/>
        <w:t>6489</w:t>
      </w:r>
    </w:p>
    <w:p>
      <w:r>
        <w:t>30z</w:t>
        <w:tab/>
        <w:t>R 3001/6489</w:t>
      </w:r>
    </w:p>
    <w:p>
      <w:r>
        <w:t>31</w:t>
        <w:tab/>
        <w:t>gen. 8 Mexiko 1</w:t>
      </w:r>
    </w:p>
    <w:p>
      <w:r>
        <w:t>33</w:t>
        <w:tab/>
        <w:t>Bd. 3, S. 438</w:t>
      </w:r>
    </w:p>
    <w:p>
      <w:r>
        <w:t>34</w:t>
        <w:tab/>
        <w:t>Film 22020</w:t>
      </w:r>
    </w:p>
    <w:p>
      <w:r>
        <w:t>40</w:t>
        <w:tab/>
        <w:t>s[Urheberrecht]s in o[Mexiko]o; s[Urheberschutzabkommen]s mit o[Mexiko]o</w:t>
      </w:r>
    </w:p>
    <w:p>
      <w:r>
        <w:t>43</w:t>
        <w:tab/>
        <w:t>11.1895 - 11.1933</w:t>
      </w:r>
    </w:p>
    <w:p>
      <w:r>
        <w:br/>
        <w:t>30</w:t>
        <w:tab/>
        <w:t>6490</w:t>
      </w:r>
    </w:p>
    <w:p>
      <w:r>
        <w:t>30z</w:t>
        <w:tab/>
        <w:t>R 3001/6490</w:t>
      </w:r>
    </w:p>
    <w:p>
      <w:r>
        <w:t>31</w:t>
        <w:tab/>
        <w:t>gen. 8 Monaco 1</w:t>
      </w:r>
    </w:p>
    <w:p>
      <w:r>
        <w:t>33</w:t>
        <w:tab/>
        <w:t>Bd. 3, S. 438</w:t>
      </w:r>
    </w:p>
    <w:p>
      <w:r>
        <w:t>34</w:t>
        <w:tab/>
        <w:t>Film 22020</w:t>
      </w:r>
    </w:p>
    <w:p>
      <w:r>
        <w:t>40</w:t>
        <w:tab/>
        <w:t>s[Gesetzgebung]s und s[Verträge]s des s[Ausland]ss auf dem Gebiet des s[Urheberrecht]ss; o[Monaco]o</w:t>
      </w:r>
    </w:p>
    <w:p>
      <w:r>
        <w:t>43</w:t>
        <w:tab/>
        <w:t>08.1928 - 05.1933</w:t>
      </w:r>
    </w:p>
    <w:p>
      <w:r>
        <w:br/>
        <w:t>30</w:t>
        <w:tab/>
        <w:t>6491</w:t>
      </w:r>
    </w:p>
    <w:p>
      <w:r>
        <w:t>30z</w:t>
        <w:tab/>
        <w:t>R 3001/6491</w:t>
      </w:r>
    </w:p>
    <w:p>
      <w:r>
        <w:t>31</w:t>
        <w:tab/>
        <w:t>gen. 8 Neuseeland 1</w:t>
      </w:r>
    </w:p>
    <w:p>
      <w:r>
        <w:t>33</w:t>
        <w:tab/>
        <w:t>Bd. 3, S. 438</w:t>
      </w:r>
    </w:p>
    <w:p>
      <w:r>
        <w:t>34</w:t>
        <w:tab/>
        <w:t>Film 22020</w:t>
      </w:r>
    </w:p>
    <w:p>
      <w:r>
        <w:t>40</w:t>
        <w:tab/>
        <w:t>s[Gesetzgebung]s und s[Verträge]s des s[Ausland]ss auf dem Gebiet des s[Urheberrecht]ss; o[Neuseeland]o</w:t>
      </w:r>
    </w:p>
    <w:p>
      <w:r>
        <w:t>43</w:t>
        <w:tab/>
        <w:t>05.1914 - 02.1931</w:t>
      </w:r>
    </w:p>
    <w:p>
      <w:r>
        <w:br/>
        <w:t>30</w:t>
        <w:tab/>
        <w:t>6492</w:t>
      </w:r>
    </w:p>
    <w:p>
      <w:r>
        <w:t>30z</w:t>
        <w:tab/>
        <w:t>R 3001/6492</w:t>
      </w:r>
    </w:p>
    <w:p>
      <w:r>
        <w:t>31</w:t>
        <w:tab/>
        <w:t>gen. 8 Nicaragua 1</w:t>
      </w:r>
    </w:p>
    <w:p>
      <w:r>
        <w:t>33</w:t>
        <w:tab/>
        <w:t>Bd. 3, S. 438</w:t>
      </w:r>
    </w:p>
    <w:p>
      <w:r>
        <w:t>34</w:t>
        <w:tab/>
        <w:t>Film 22020</w:t>
      </w:r>
    </w:p>
    <w:p>
      <w:r>
        <w:t>40</w:t>
        <w:tab/>
        <w:t>s[Gesetzgebung]s und s[Verträge]s des s[Ausland]ss auf dem Gebiet des s[Urheberrecht]ss; o[Nicaragua]o</w:t>
      </w:r>
    </w:p>
    <w:p>
      <w:r>
        <w:t>43</w:t>
        <w:tab/>
        <w:t>03.1927 - 07.1934</w:t>
      </w:r>
    </w:p>
    <w:p>
      <w:r>
        <w:br/>
        <w:t>30</w:t>
        <w:tab/>
        <w:t>6493 - 6495</w:t>
      </w:r>
    </w:p>
    <w:p>
      <w:r>
        <w:t>30z</w:t>
        <w:tab/>
        <w:t>R 3001/6493 - 6495</w:t>
      </w:r>
    </w:p>
    <w:p>
      <w:r>
        <w:t>31</w:t>
        <w:tab/>
        <w:t>gen. 8 Niederlande 1</w:t>
      </w:r>
    </w:p>
    <w:p>
      <w:r>
        <w:t>33</w:t>
        <w:tab/>
        <w:t>Bd. 3, S. 438</w:t>
      </w:r>
    </w:p>
    <w:p>
      <w:r>
        <w:t>34</w:t>
        <w:tab/>
        <w:t>Film 22021</w:t>
      </w:r>
    </w:p>
    <w:p>
      <w:r>
        <w:t>40</w:t>
        <w:tab/>
        <w:t>s[Urheberrechtliche Beziehung]sen zu den o[Niederlande]on und das s[2{niederländische&lt;s&gt;} 1{Urheberrecht}]s</w:t>
      </w:r>
    </w:p>
    <w:p>
      <w:r>
        <w:t>43</w:t>
        <w:tab/>
        <w:t>04.1884 - 12.1931; 02.1932 - 05.1934</w:t>
      </w:r>
    </w:p>
    <w:p>
      <w:r>
        <w:t>50</w:t>
        <w:tab/>
        <w:t>2 Bde.</w:t>
      </w:r>
    </w:p>
    <w:p>
      <w:r>
        <w:br/>
        <w:t>30</w:t>
        <w:tab/>
        <w:t>6496</w:t>
      </w:r>
    </w:p>
    <w:p>
      <w:r>
        <w:t>30z</w:t>
        <w:tab/>
        <w:t>R 3001/6496</w:t>
      </w:r>
    </w:p>
    <w:p>
      <w:r>
        <w:t>31</w:t>
        <w:tab/>
        <w:t>gen. 8 Norwegen 1</w:t>
      </w:r>
    </w:p>
    <w:p>
      <w:r>
        <w:t>33</w:t>
        <w:tab/>
        <w:t>Bd. 3, S. 438</w:t>
      </w:r>
    </w:p>
    <w:p>
      <w:r>
        <w:t>34</w:t>
        <w:tab/>
        <w:t>Film 22021</w:t>
      </w:r>
    </w:p>
    <w:p>
      <w:r>
        <w:t>40</w:t>
        <w:tab/>
        <w:t>s[Gesetzgebung]s und s[Verträge]s des s[Ausland]ss auf dem Gebiet des s[Urheberrecht]ss; o[Norwegen]o</w:t>
      </w:r>
    </w:p>
    <w:p>
      <w:r>
        <w:t>43</w:t>
        <w:tab/>
        <w:t>04.1926 - 02.1932</w:t>
      </w:r>
    </w:p>
    <w:p>
      <w:r>
        <w:br/>
        <w:t>30</w:t>
        <w:tab/>
        <w:t>6497 - 6498</w:t>
      </w:r>
    </w:p>
    <w:p>
      <w:r>
        <w:t>30z</w:t>
        <w:tab/>
        <w:t>R 3001/6497 -6498</w:t>
      </w:r>
    </w:p>
    <w:p>
      <w:r>
        <w:t>31</w:t>
        <w:tab/>
        <w:t>gen. 8 Österreich 1</w:t>
      </w:r>
    </w:p>
    <w:p>
      <w:r>
        <w:t>33</w:t>
        <w:tab/>
        <w:t>Bd. 3, S. 438</w:t>
      </w:r>
    </w:p>
    <w:p>
      <w:r>
        <w:t>34</w:t>
        <w:tab/>
        <w:t>Film 22022</w:t>
      </w:r>
    </w:p>
    <w:p>
      <w:r>
        <w:t>40</w:t>
        <w:tab/>
        <w:t>Die s[Literaturkonvention]s mit o[Österreich-o[Ungarn]o]o</w:t>
      </w:r>
    </w:p>
    <w:p>
      <w:r>
        <w:t>43</w:t>
        <w:tab/>
        <w:t>02.1892 - 10.1930</w:t>
      </w:r>
    </w:p>
    <w:p>
      <w:r>
        <w:t>50</w:t>
        <w:tab/>
        <w:t>2 Bde.</w:t>
      </w:r>
    </w:p>
    <w:p>
      <w:r>
        <w:br/>
        <w:t>30</w:t>
        <w:tab/>
        <w:t>6499</w:t>
      </w:r>
    </w:p>
    <w:p>
      <w:r>
        <w:t>30z</w:t>
        <w:tab/>
        <w:t>R 3001/6499</w:t>
      </w:r>
    </w:p>
    <w:p>
      <w:r>
        <w:t>31</w:t>
        <w:tab/>
        <w:t>gen. 8 Österreich 2</w:t>
      </w:r>
    </w:p>
    <w:p>
      <w:r>
        <w:t>33</w:t>
        <w:tab/>
        <w:t>Bd. 3, S. 438</w:t>
      </w:r>
    </w:p>
    <w:p>
      <w:r>
        <w:t>34</w:t>
        <w:tab/>
        <w:t>Film 22023</w:t>
      </w:r>
    </w:p>
    <w:p>
      <w:r>
        <w:t>40</w:t>
        <w:tab/>
        <w:t>s[Gesetzgebung]s und s[Verträge]s des s[Ausland]ss auf dem Gebiet des s[Urheberrecht]ss; o[Österreich-o[Ungarn]o]o</w:t>
      </w:r>
    </w:p>
    <w:p>
      <w:r>
        <w:t>43</w:t>
        <w:tab/>
        <w:t>03.1892 - 12.1900</w:t>
      </w:r>
    </w:p>
    <w:p>
      <w:r>
        <w:br/>
        <w:t>30</w:t>
        <w:tab/>
        <w:t>6500 - 6502</w:t>
      </w:r>
    </w:p>
    <w:p>
      <w:r>
        <w:t>30z</w:t>
        <w:tab/>
        <w:t>R 3001/6500 - 6502</w:t>
      </w:r>
    </w:p>
    <w:p>
      <w:r>
        <w:t>31</w:t>
        <w:tab/>
        <w:t>gen. 8 Österreich</w:t>
      </w:r>
    </w:p>
    <w:p>
      <w:r>
        <w:t>33</w:t>
        <w:tab/>
        <w:t>Bd. 3, S. 438</w:t>
      </w:r>
    </w:p>
    <w:p>
      <w:r>
        <w:t>34</w:t>
        <w:tab/>
        <w:t>Filme 22024 - 22026</w:t>
      </w:r>
    </w:p>
    <w:p>
      <w:r>
        <w:t>40</w:t>
        <w:tab/>
        <w:t>s[Gesetzgebung]s und s[Verträge]s des s[Ausland]ss auf dem Gebiet des s[Urheberrecht]ss; o[Österreich]o</w:t>
      </w:r>
    </w:p>
    <w:p>
      <w:r>
        <w:t>43</w:t>
        <w:tab/>
        <w:t>10.1930 - 06.1934</w:t>
      </w:r>
    </w:p>
    <w:p>
      <w:r>
        <w:t>50</w:t>
        <w:tab/>
        <w:t>3 Bde.</w:t>
      </w:r>
    </w:p>
    <w:p>
      <w:r>
        <w:br/>
        <w:t>30</w:t>
        <w:tab/>
        <w:t>6503</w:t>
      </w:r>
    </w:p>
    <w:p>
      <w:r>
        <w:t>30z</w:t>
        <w:tab/>
        <w:t>R 3001/6503</w:t>
      </w:r>
    </w:p>
    <w:p>
      <w:r>
        <w:t>31</w:t>
        <w:tab/>
        <w:t>gen. 8 Palästina</w:t>
      </w:r>
    </w:p>
    <w:p>
      <w:r>
        <w:t>33</w:t>
        <w:tab/>
        <w:t>Bd. 3, S. 438</w:t>
      </w:r>
    </w:p>
    <w:p>
      <w:r>
        <w:t>34</w:t>
        <w:tab/>
        <w:t>Film 22026</w:t>
      </w:r>
    </w:p>
    <w:p>
      <w:r>
        <w:t>40</w:t>
        <w:tab/>
        <w:t>s[Gesetzgebung]s und s[Verträge]s des s[Ausland]ss auf dem Gebiet des s[Urheberrecht]ss; o[Palästina]o</w:t>
      </w:r>
    </w:p>
    <w:p>
      <w:r>
        <w:t>43</w:t>
        <w:tab/>
        <w:t>10.1924</w:t>
      </w:r>
    </w:p>
    <w:p>
      <w:r>
        <w:br/>
        <w:t>30</w:t>
        <w:tab/>
        <w:t>6504</w:t>
      </w:r>
    </w:p>
    <w:p>
      <w:r>
        <w:t>30z</w:t>
        <w:tab/>
        <w:t>R 3001/6504</w:t>
      </w:r>
    </w:p>
    <w:p>
      <w:r>
        <w:t>31</w:t>
        <w:tab/>
        <w:t>gen. 8 Panama</w:t>
      </w:r>
    </w:p>
    <w:p>
      <w:r>
        <w:t>33</w:t>
        <w:tab/>
        <w:t>Bd. 3, S. 439</w:t>
      </w:r>
    </w:p>
    <w:p>
      <w:r>
        <w:t>34</w:t>
        <w:tab/>
        <w:t>Film 22026</w:t>
      </w:r>
    </w:p>
    <w:p>
      <w:r>
        <w:t>40</w:t>
        <w:tab/>
        <w:t>s[Gesetzgebung]s und s[Verträge]s des s[Ausland]ss auf dem Gebiet des s[Urheberrecht]ss; o[Panama]o</w:t>
      </w:r>
    </w:p>
    <w:p>
      <w:r>
        <w:t>43</w:t>
        <w:tab/>
        <w:t>09.1913 - 10.1913</w:t>
      </w:r>
    </w:p>
    <w:p>
      <w:r>
        <w:br/>
        <w:t>30</w:t>
        <w:tab/>
        <w:t>6505</w:t>
      </w:r>
    </w:p>
    <w:p>
      <w:r>
        <w:t>30z</w:t>
        <w:tab/>
        <w:t>R 3001/6505</w:t>
      </w:r>
    </w:p>
    <w:p>
      <w:r>
        <w:t>31</w:t>
        <w:tab/>
        <w:t>gen. 8 Paraguay 1</w:t>
      </w:r>
    </w:p>
    <w:p>
      <w:r>
        <w:t>33</w:t>
        <w:tab/>
        <w:t>Bd. 3, S. 439</w:t>
      </w:r>
    </w:p>
    <w:p>
      <w:r>
        <w:t>34</w:t>
        <w:tab/>
        <w:t>Film 22026</w:t>
      </w:r>
    </w:p>
    <w:p>
      <w:r>
        <w:t>40</w:t>
        <w:tab/>
        <w:t>s[Gesetzgebung]s und s[Verträge]s des s[Ausland]ss auf dem Gebiet des s[Urheberrecht]ss; o[Paraguay]o</w:t>
      </w:r>
    </w:p>
    <w:p>
      <w:r>
        <w:t>43</w:t>
        <w:tab/>
        <w:t>03.1927</w:t>
      </w:r>
    </w:p>
    <w:p>
      <w:r>
        <w:br/>
        <w:t>30</w:t>
        <w:tab/>
        <w:t>6506</w:t>
      </w:r>
    </w:p>
    <w:p>
      <w:r>
        <w:t>30z</w:t>
        <w:tab/>
        <w:t>R 3001/6506</w:t>
      </w:r>
    </w:p>
    <w:p>
      <w:r>
        <w:t>31</w:t>
        <w:tab/>
        <w:t>gen. 8 Persien 1</w:t>
      </w:r>
    </w:p>
    <w:p>
      <w:r>
        <w:t>33</w:t>
        <w:tab/>
        <w:t>Bd. 3, S. 439</w:t>
      </w:r>
    </w:p>
    <w:p>
      <w:r>
        <w:t>34</w:t>
        <w:tab/>
        <w:t>Film 22026</w:t>
      </w:r>
    </w:p>
    <w:p>
      <w:r>
        <w:t>40</w:t>
        <w:tab/>
        <w:t>s[Gesetzgebung]s und s[Verträge]s des s[Ausland]ss auf dem Gebiet des s[Urheberrecht]ss; o[Persien]o</w:t>
      </w:r>
    </w:p>
    <w:p>
      <w:r>
        <w:t>43</w:t>
        <w:tab/>
        <w:t>06.1927 - 04.1930</w:t>
      </w:r>
    </w:p>
    <w:p>
      <w:r>
        <w:br/>
        <w:t>30</w:t>
        <w:tab/>
        <w:t>6507</w:t>
      </w:r>
    </w:p>
    <w:p>
      <w:r>
        <w:t>30z</w:t>
        <w:tab/>
        <w:t>R 3001/6507</w:t>
      </w:r>
    </w:p>
    <w:p>
      <w:r>
        <w:t>31</w:t>
        <w:tab/>
        <w:t>gen. 8 Peru 1</w:t>
      </w:r>
    </w:p>
    <w:p>
      <w:r>
        <w:t>33</w:t>
        <w:tab/>
        <w:t>Bd. 3, S. 439</w:t>
      </w:r>
    </w:p>
    <w:p>
      <w:r>
        <w:t>34</w:t>
        <w:tab/>
        <w:t>Film 22026</w:t>
      </w:r>
    </w:p>
    <w:p>
      <w:r>
        <w:t>40</w:t>
        <w:tab/>
        <w:t>s[Gesetzgebung]s und s[Verträge]s des s[Ausland]ss auf dem Gebiet des s[Urheberrecht]ss; o[Peru]o</w:t>
      </w:r>
    </w:p>
    <w:p>
      <w:r>
        <w:t>43</w:t>
        <w:tab/>
        <w:t>05.1905 - 08.1934</w:t>
      </w:r>
    </w:p>
    <w:p>
      <w:r>
        <w:br/>
        <w:t>30</w:t>
        <w:tab/>
        <w:t>6508</w:t>
      </w:r>
    </w:p>
    <w:p>
      <w:r>
        <w:t>30z</w:t>
        <w:tab/>
        <w:t>R 3001/6508</w:t>
      </w:r>
    </w:p>
    <w:p>
      <w:r>
        <w:t>31</w:t>
        <w:tab/>
        <w:t>gen. 8 Polen 1</w:t>
      </w:r>
    </w:p>
    <w:p>
      <w:r>
        <w:t>33</w:t>
        <w:tab/>
        <w:t>Bd. 3, S. 439</w:t>
      </w:r>
    </w:p>
    <w:p>
      <w:r>
        <w:t>34</w:t>
        <w:tab/>
        <w:t>Film 22026</w:t>
      </w:r>
    </w:p>
    <w:p>
      <w:r>
        <w:t>40</w:t>
        <w:tab/>
        <w:t>s[Gesetzgebung]s und s[Verträge]s des s[Ausland]ss auf dem Gebiet des s[Urheberrecht]ss; o[Polen]o</w:t>
      </w:r>
    </w:p>
    <w:p>
      <w:r>
        <w:t>43</w:t>
        <w:tab/>
        <w:t>04.1920 - 02.1928</w:t>
      </w:r>
    </w:p>
    <w:p>
      <w:r>
        <w:br/>
        <w:t>30</w:t>
        <w:tab/>
        <w:t>6509</w:t>
      </w:r>
    </w:p>
    <w:p>
      <w:r>
        <w:t>30z</w:t>
        <w:tab/>
        <w:t>R 3001/6509</w:t>
      </w:r>
    </w:p>
    <w:p>
      <w:r>
        <w:t>31</w:t>
        <w:tab/>
        <w:t>gen. 8 Portugal 1</w:t>
      </w:r>
    </w:p>
    <w:p>
      <w:r>
        <w:t>33</w:t>
        <w:tab/>
        <w:t>Bd. 3, S. 439</w:t>
      </w:r>
    </w:p>
    <w:p>
      <w:r>
        <w:t>34</w:t>
        <w:tab/>
        <w:t>Film 22027</w:t>
      </w:r>
    </w:p>
    <w:p>
      <w:r>
        <w:t>40</w:t>
        <w:tab/>
        <w:t>Die s[Literaturkonvention]s mit o[Portugal]o</w:t>
      </w:r>
    </w:p>
    <w:p>
      <w:r>
        <w:t>43</w:t>
        <w:tab/>
        <w:t>08.1924 - 08.1927</w:t>
      </w:r>
    </w:p>
    <w:p>
      <w:r>
        <w:br/>
        <w:t>30</w:t>
        <w:tab/>
        <w:t>6510</w:t>
      </w:r>
    </w:p>
    <w:p>
      <w:r>
        <w:t>30z</w:t>
        <w:tab/>
        <w:t>R 3001/6510</w:t>
      </w:r>
    </w:p>
    <w:p>
      <w:r>
        <w:t>31</w:t>
        <w:tab/>
        <w:t>gen. 8 Rumänien 1</w:t>
      </w:r>
    </w:p>
    <w:p>
      <w:r>
        <w:t>33</w:t>
        <w:tab/>
        <w:t>Bd. 3, S. 439</w:t>
      </w:r>
    </w:p>
    <w:p>
      <w:r>
        <w:t>34</w:t>
        <w:tab/>
        <w:t>Film 22027</w:t>
      </w:r>
    </w:p>
    <w:p>
      <w:r>
        <w:t>40</w:t>
        <w:tab/>
        <w:t>s[Urheberrecht]s in o[Rumänien]o</w:t>
      </w:r>
    </w:p>
    <w:p>
      <w:r>
        <w:t>43</w:t>
        <w:tab/>
        <w:t>09.1906 - 06.1933</w:t>
      </w:r>
    </w:p>
    <w:p>
      <w:r>
        <w:br/>
        <w:t>30</w:t>
        <w:tab/>
        <w:t>6511</w:t>
      </w:r>
    </w:p>
    <w:p>
      <w:r>
        <w:t>30z</w:t>
        <w:tab/>
        <w:t>R 3001/6511</w:t>
      </w:r>
    </w:p>
    <w:p>
      <w:r>
        <w:t>31</w:t>
        <w:tab/>
        <w:t>gen. 8 Rumänien 2</w:t>
      </w:r>
    </w:p>
    <w:p>
      <w:r>
        <w:t>33</w:t>
        <w:tab/>
        <w:t>Bd. 3, S. 439</w:t>
      </w:r>
    </w:p>
    <w:p>
      <w:r>
        <w:t>34</w:t>
        <w:tab/>
        <w:t>Film 22027</w:t>
      </w:r>
    </w:p>
    <w:p>
      <w:r>
        <w:t>40</w:t>
        <w:tab/>
        <w:t>Der Schutz des s[2{literarische&lt;s&gt;}n und künstlerischen 1{Eigentum}]ss in o[Rumänien]o</w:t>
      </w:r>
    </w:p>
    <w:p>
      <w:r>
        <w:t>43</w:t>
        <w:tab/>
        <w:t>08.1901 - 03.1913</w:t>
      </w:r>
    </w:p>
    <w:p>
      <w:r>
        <w:br/>
        <w:t>30</w:t>
        <w:tab/>
        <w:t>6512 - 6514</w:t>
      </w:r>
    </w:p>
    <w:p>
      <w:r>
        <w:t>30z</w:t>
        <w:tab/>
        <w:t>R 3001/6512 - 6514</w:t>
      </w:r>
    </w:p>
    <w:p>
      <w:r>
        <w:t>31</w:t>
        <w:tab/>
        <w:t>gen. 8 Rußland 1</w:t>
      </w:r>
    </w:p>
    <w:p>
      <w:r>
        <w:t>33</w:t>
        <w:tab/>
        <w:t>Bd. 3, S. 439</w:t>
      </w:r>
    </w:p>
    <w:p>
      <w:r>
        <w:t>34</w:t>
        <w:tab/>
        <w:t>Film 22028</w:t>
      </w:r>
    </w:p>
    <w:p>
      <w:r>
        <w:t>40</w:t>
        <w:tab/>
        <w:t>s[Urheberrecht]s in o[Rußland]o und die Übereinkünfte auf diesem Gebiet</w:t>
      </w:r>
    </w:p>
    <w:p>
      <w:r>
        <w:t>43</w:t>
        <w:tab/>
        <w:t>03.1896 - 12.1922</w:t>
      </w:r>
    </w:p>
    <w:p>
      <w:r>
        <w:t>50</w:t>
        <w:tab/>
        <w:t>2 Bde.</w:t>
      </w:r>
    </w:p>
    <w:p>
      <w:r>
        <w:br/>
        <w:t>30</w:t>
        <w:tab/>
        <w:t>6515</w:t>
      </w:r>
    </w:p>
    <w:p>
      <w:r>
        <w:t>30z</w:t>
        <w:tab/>
        <w:t>R 3001/6515</w:t>
      </w:r>
    </w:p>
    <w:p>
      <w:r>
        <w:t>31</w:t>
        <w:tab/>
        <w:t>gen. 8 San Salvador</w:t>
      </w:r>
    </w:p>
    <w:p>
      <w:r>
        <w:t>33</w:t>
        <w:tab/>
        <w:t>Bd. 3, S. 439</w:t>
      </w:r>
    </w:p>
    <w:p>
      <w:r>
        <w:t>34</w:t>
        <w:tab/>
        <w:t>Film 22028</w:t>
      </w:r>
    </w:p>
    <w:p>
      <w:r>
        <w:t>40</w:t>
        <w:tab/>
        <w:t>s[Gesetzgebung]s und s[Verträge]s des s[Ausland]ss auf dem Gebiet des s[Urheberrecht]ss; o[San Salvador]o</w:t>
      </w:r>
    </w:p>
    <w:p>
      <w:r>
        <w:t>43</w:t>
        <w:tab/>
        <w:t>11.1927 - 03.1929</w:t>
      </w:r>
    </w:p>
    <w:p>
      <w:r>
        <w:br/>
        <w:t>30</w:t>
        <w:tab/>
        <w:t>6516</w:t>
      </w:r>
    </w:p>
    <w:p>
      <w:r>
        <w:t>30z</w:t>
        <w:tab/>
        <w:t>R 3001/6516</w:t>
      </w:r>
    </w:p>
    <w:p>
      <w:r>
        <w:t>31</w:t>
        <w:tab/>
        <w:t>gen. 8 Schweden 1</w:t>
      </w:r>
    </w:p>
    <w:p>
      <w:r>
        <w:t>33</w:t>
        <w:tab/>
        <w:t>Bd. 3, S. 439</w:t>
      </w:r>
    </w:p>
    <w:p>
      <w:r>
        <w:t>34</w:t>
        <w:tab/>
        <w:t>Film 22029</w:t>
      </w:r>
    </w:p>
    <w:p>
      <w:r>
        <w:t>40</w:t>
        <w:tab/>
        <w:t>s[Urheberrechtsübereinkommen]s mit o[Schweden]o</w:t>
      </w:r>
    </w:p>
    <w:p>
      <w:r>
        <w:t>43</w:t>
        <w:tab/>
        <w:t>02.1901 - 03.1932</w:t>
      </w:r>
    </w:p>
    <w:p>
      <w:r>
        <w:br/>
        <w:t>30</w:t>
        <w:tab/>
        <w:t>6517</w:t>
      </w:r>
    </w:p>
    <w:p>
      <w:r>
        <w:t>30z</w:t>
        <w:tab/>
        <w:t>R 3001/6517</w:t>
      </w:r>
    </w:p>
    <w:p>
      <w:r>
        <w:t>31</w:t>
        <w:tab/>
        <w:t>gen. 8 Schweiz 1</w:t>
      </w:r>
    </w:p>
    <w:p>
      <w:r>
        <w:t>33</w:t>
        <w:tab/>
        <w:t>Bd. 3, S. 439</w:t>
      </w:r>
    </w:p>
    <w:p>
      <w:r>
        <w:t>34</w:t>
        <w:tab/>
        <w:t>Film 22029</w:t>
      </w:r>
    </w:p>
    <w:p>
      <w:r>
        <w:t>40</w:t>
        <w:tab/>
        <w:t>s[Literaturkonvention]s mit der o[Schweiz]o</w:t>
      </w:r>
    </w:p>
    <w:p>
      <w:r>
        <w:t>43</w:t>
        <w:tab/>
        <w:t>05.1868 - 04.1931</w:t>
      </w:r>
    </w:p>
    <w:p>
      <w:r>
        <w:br/>
        <w:t>30</w:t>
        <w:tab/>
        <w:t>6518</w:t>
      </w:r>
    </w:p>
    <w:p>
      <w:r>
        <w:t>30z</w:t>
        <w:tab/>
        <w:t>R 3001/6518</w:t>
      </w:r>
    </w:p>
    <w:p>
      <w:r>
        <w:t>31</w:t>
        <w:tab/>
        <w:t>gen. 8 Siam 1</w:t>
      </w:r>
    </w:p>
    <w:p>
      <w:r>
        <w:t>33</w:t>
        <w:tab/>
        <w:t>Bd. 3, S. 440</w:t>
      </w:r>
    </w:p>
    <w:p>
      <w:r>
        <w:t>34</w:t>
        <w:tab/>
        <w:t>Film 22029</w:t>
      </w:r>
    </w:p>
    <w:p>
      <w:r>
        <w:t>40</w:t>
        <w:tab/>
        <w:t>s[Gesetzgebung]s und s[Verträge]s des s[Ausland]ss auf dem Gebiet des s[Urheberrecht]ss; o[Siam]o</w:t>
      </w:r>
    </w:p>
    <w:p>
      <w:r>
        <w:t>43</w:t>
        <w:tab/>
        <w:t>07.1927 - 10.1931</w:t>
      </w:r>
    </w:p>
    <w:p>
      <w:r>
        <w:br/>
        <w:t>30</w:t>
        <w:tab/>
        <w:t>6519 - 6520</w:t>
      </w:r>
    </w:p>
    <w:p>
      <w:r>
        <w:t>30z</w:t>
        <w:tab/>
        <w:t>R 3001/6519 - 6520</w:t>
      </w:r>
    </w:p>
    <w:p>
      <w:r>
        <w:t>31</w:t>
        <w:tab/>
        <w:t>gen. 8 Spanien 1</w:t>
      </w:r>
    </w:p>
    <w:p>
      <w:r>
        <w:t>33</w:t>
        <w:tab/>
        <w:t>Bd. 3, S. 440</w:t>
      </w:r>
    </w:p>
    <w:p>
      <w:r>
        <w:t>34</w:t>
        <w:tab/>
        <w:t>Filme 22029; 22030</w:t>
      </w:r>
    </w:p>
    <w:p>
      <w:r>
        <w:t>40</w:t>
        <w:tab/>
        <w:t>s[Gesetzgebung]s und s[Verträge]s des s[Ausland]ss auf dem Gebiet des s[Urheberrecht]ss; o[Spanien]o</w:t>
      </w:r>
    </w:p>
    <w:p>
      <w:r>
        <w:t>43</w:t>
        <w:tab/>
        <w:t>08.1884 - 05.1931; 09.1932 - 04.1934</w:t>
      </w:r>
    </w:p>
    <w:p>
      <w:r>
        <w:br/>
        <w:t>30</w:t>
        <w:tab/>
        <w:t>6521</w:t>
      </w:r>
    </w:p>
    <w:p>
      <w:r>
        <w:t>30z</w:t>
        <w:tab/>
        <w:t>R 3001/6521</w:t>
      </w:r>
    </w:p>
    <w:p>
      <w:r>
        <w:t>31</w:t>
        <w:tab/>
        <w:t>gen. 8 Südafrika 1</w:t>
      </w:r>
    </w:p>
    <w:p>
      <w:r>
        <w:t>33</w:t>
        <w:tab/>
        <w:t>Bd. 3, S. 440</w:t>
      </w:r>
    </w:p>
    <w:p>
      <w:r>
        <w:t>34</w:t>
        <w:tab/>
        <w:t>Film 22030</w:t>
      </w:r>
    </w:p>
    <w:p>
      <w:r>
        <w:t>40</w:t>
        <w:tab/>
        <w:t>s[Gesetzgebung]s und s[Verträge]s des s[Ausland]ss auf dem Gebiet des s[Urheberrecht]ss; o[Südafrika]o</w:t>
      </w:r>
    </w:p>
    <w:p>
      <w:r>
        <w:t>43</w:t>
        <w:tab/>
        <w:t>06.1920 - 03.1932</w:t>
      </w:r>
    </w:p>
    <w:p>
      <w:r>
        <w:br/>
        <w:t>30</w:t>
        <w:tab/>
        <w:t>6522</w:t>
      </w:r>
    </w:p>
    <w:p>
      <w:r>
        <w:t>30z</w:t>
        <w:tab/>
        <w:t>R 3001/6522</w:t>
      </w:r>
    </w:p>
    <w:p>
      <w:r>
        <w:t>31</w:t>
        <w:tab/>
        <w:t>gen. 8 Syrien u. Großlibanon 1</w:t>
      </w:r>
    </w:p>
    <w:p>
      <w:r>
        <w:t>33</w:t>
        <w:tab/>
        <w:t>Bd. 3, S. 440</w:t>
      </w:r>
    </w:p>
    <w:p>
      <w:r>
        <w:t>34</w:t>
        <w:tab/>
        <w:t>Film 22030</w:t>
      </w:r>
    </w:p>
    <w:p>
      <w:r>
        <w:t>40</w:t>
        <w:tab/>
        <w:t>s[Gesetzgebung]s und s[Verträge]s des s[Ausland]ss auf dem Gebiet des s[Urheberrecht]ss; o[Syrien]o und o[Großlibanon]o</w:t>
      </w:r>
    </w:p>
    <w:p>
      <w:r>
        <w:t>43</w:t>
        <w:tab/>
        <w:t>08.1924 - 02.1928</w:t>
      </w:r>
    </w:p>
    <w:p>
      <w:r>
        <w:br/>
        <w:t>30</w:t>
        <w:tab/>
        <w:t>6523</w:t>
      </w:r>
    </w:p>
    <w:p>
      <w:r>
        <w:t>30z</w:t>
        <w:tab/>
        <w:t>R 3001/6523</w:t>
      </w:r>
    </w:p>
    <w:p>
      <w:r>
        <w:t>31</w:t>
        <w:tab/>
        <w:t>gen. 8 Tschechoslowakei 1</w:t>
      </w:r>
    </w:p>
    <w:p>
      <w:r>
        <w:t>33</w:t>
        <w:tab/>
        <w:t>Bd. 3, S. 440</w:t>
      </w:r>
    </w:p>
    <w:p>
      <w:r>
        <w:t>34</w:t>
        <w:tab/>
        <w:t>Film 22030</w:t>
      </w:r>
    </w:p>
    <w:p>
      <w:r>
        <w:t>40</w:t>
        <w:tab/>
        <w:t>s[Gesetzgebung]s und s[Verträge]s des s[Ausland]ss auf dem Gebiet des s[Urheberrecht]ss; o[Tschechoslowakei]o</w:t>
      </w:r>
    </w:p>
    <w:p>
      <w:r>
        <w:t>43</w:t>
        <w:tab/>
        <w:t>01.1920 - 05.1928</w:t>
      </w:r>
    </w:p>
    <w:p>
      <w:r>
        <w:br/>
        <w:t>30</w:t>
        <w:tab/>
        <w:t>6524</w:t>
      </w:r>
    </w:p>
    <w:p>
      <w:r>
        <w:t>30z</w:t>
        <w:tab/>
        <w:t>R 3001/6524</w:t>
      </w:r>
    </w:p>
    <w:p>
      <w:r>
        <w:t>31</w:t>
        <w:tab/>
        <w:t>gen. 8 Türkei 1</w:t>
      </w:r>
    </w:p>
    <w:p>
      <w:r>
        <w:t>33</w:t>
        <w:tab/>
        <w:t>Bd. 3, S. 440</w:t>
      </w:r>
    </w:p>
    <w:p>
      <w:r>
        <w:t>34</w:t>
        <w:tab/>
        <w:t>Film 22030</w:t>
      </w:r>
    </w:p>
    <w:p>
      <w:r>
        <w:t>40</w:t>
        <w:tab/>
        <w:t>s[Gesetzgebung]s und s[Verträge]s des s[Ausland]ss auf dem Gebiet des s[Urheberrecht]ss; o[Türkei]o</w:t>
      </w:r>
    </w:p>
    <w:p>
      <w:r>
        <w:t>43</w:t>
        <w:tab/>
        <w:t>01.1910 - 06.1933</w:t>
      </w:r>
    </w:p>
    <w:p>
      <w:r>
        <w:br/>
        <w:t>30</w:t>
        <w:tab/>
        <w:t>6525</w:t>
      </w:r>
    </w:p>
    <w:p>
      <w:r>
        <w:t>30z</w:t>
        <w:tab/>
        <w:t>R 3001/6525</w:t>
      </w:r>
    </w:p>
    <w:p>
      <w:r>
        <w:t>31</w:t>
        <w:tab/>
        <w:t>gen. 8 Tunis 1</w:t>
      </w:r>
    </w:p>
    <w:p>
      <w:r>
        <w:t>33</w:t>
        <w:tab/>
        <w:t>Bd. 3, S. 440</w:t>
      </w:r>
    </w:p>
    <w:p>
      <w:r>
        <w:t>34</w:t>
        <w:tab/>
        <w:t>Film 22030</w:t>
      </w:r>
    </w:p>
    <w:p>
      <w:r>
        <w:t>40</w:t>
        <w:tab/>
        <w:t>s[Gesetzgebung]s und s[Verträge]s des s[Ausland]ss auf dem Gebiet des s[Urheberrecht]ss; o[Tunis]o</w:t>
      </w:r>
    </w:p>
    <w:p>
      <w:r>
        <w:t>43</w:t>
        <w:tab/>
        <w:t>09.1927 - 02.1929</w:t>
      </w:r>
    </w:p>
    <w:p>
      <w:r>
        <w:br/>
        <w:t>30</w:t>
        <w:tab/>
        <w:t>6526</w:t>
      </w:r>
    </w:p>
    <w:p>
      <w:r>
        <w:t>30z</w:t>
        <w:tab/>
        <w:t>R 3001/6526</w:t>
      </w:r>
    </w:p>
    <w:p>
      <w:r>
        <w:t>31</w:t>
        <w:tab/>
        <w:t>gen. 8 Ungarn 1</w:t>
      </w:r>
    </w:p>
    <w:p>
      <w:r>
        <w:t>33</w:t>
        <w:tab/>
        <w:t>Bd. 3, S. 440</w:t>
      </w:r>
    </w:p>
    <w:p>
      <w:r>
        <w:t>34</w:t>
        <w:tab/>
        <w:t>Film 22030</w:t>
      </w:r>
    </w:p>
    <w:p>
      <w:r>
        <w:t>40</w:t>
        <w:tab/>
        <w:t>s[Gesetzgebung]s und s[Verträge]s des s[Ausland]ss auf dem Gebiet des s[Urheberrecht]ss; o[Ungarn]o</w:t>
      </w:r>
    </w:p>
    <w:p>
      <w:r>
        <w:t>43</w:t>
        <w:tab/>
        <w:t>02.1913 - 01.1932</w:t>
      </w:r>
    </w:p>
    <w:p>
      <w:r>
        <w:br/>
        <w:t>30</w:t>
        <w:tab/>
        <w:t>6527</w:t>
      </w:r>
    </w:p>
    <w:p>
      <w:r>
        <w:t>30z</w:t>
        <w:tab/>
        <w:t>R 3001/6527</w:t>
      </w:r>
    </w:p>
    <w:p>
      <w:r>
        <w:t>31</w:t>
        <w:tab/>
        <w:t>gen. 8 Uruguay 1</w:t>
      </w:r>
    </w:p>
    <w:p>
      <w:r>
        <w:t>33</w:t>
        <w:tab/>
        <w:t>Bd. 3, S. 440</w:t>
      </w:r>
    </w:p>
    <w:p>
      <w:r>
        <w:t>34</w:t>
        <w:tab/>
        <w:t>Film 22030</w:t>
      </w:r>
    </w:p>
    <w:p>
      <w:r>
        <w:t>40</w:t>
        <w:tab/>
        <w:t>s[Gesetzgebung]s und s[Verträge]s des s[Ausland]ss auf dem Gebiet des s[Urheberrecht]ss; o[Uruguay]o</w:t>
      </w:r>
    </w:p>
    <w:p>
      <w:r>
        <w:t>43</w:t>
        <w:tab/>
        <w:t>06.1908 - 05.1913</w:t>
      </w:r>
    </w:p>
    <w:p>
      <w:r>
        <w:br/>
        <w:t>30</w:t>
        <w:tab/>
        <w:t>6528</w:t>
      </w:r>
    </w:p>
    <w:p>
      <w:r>
        <w:t>30z</w:t>
        <w:tab/>
        <w:t>R 3001/6528</w:t>
      </w:r>
    </w:p>
    <w:p>
      <w:r>
        <w:t>31</w:t>
        <w:tab/>
        <w:t>gen. 8 Vatikan</w:t>
      </w:r>
    </w:p>
    <w:p>
      <w:r>
        <w:t>33</w:t>
        <w:tab/>
        <w:t>Bd. 3, S. 440</w:t>
      </w:r>
    </w:p>
    <w:p>
      <w:r>
        <w:t>34</w:t>
        <w:tab/>
        <w:t>Film 22030</w:t>
      </w:r>
    </w:p>
    <w:p>
      <w:r>
        <w:t>40</w:t>
        <w:tab/>
        <w:t>s[Gesetzgebung]s und s[Verträge]s des s[Ausland]ss auf dem Gebiet des s[Urheberrecht]ss; o[Vatikan]o</w:t>
      </w:r>
    </w:p>
    <w:p>
      <w:r>
        <w:t>43</w:t>
        <w:tab/>
        <w:t>09.1931</w:t>
      </w:r>
    </w:p>
    <w:p>
      <w:r>
        <w:br/>
        <w:t>30</w:t>
        <w:tab/>
        <w:t>6529</w:t>
      </w:r>
    </w:p>
    <w:p>
      <w:r>
        <w:t>30z</w:t>
        <w:tab/>
        <w:t>R 3001/6529</w:t>
      </w:r>
    </w:p>
    <w:p>
      <w:r>
        <w:t>31</w:t>
        <w:tab/>
        <w:t>gen. 8 Venezuela 1</w:t>
      </w:r>
    </w:p>
    <w:p>
      <w:r>
        <w:t>33</w:t>
        <w:tab/>
        <w:t>Bd. 3, S. 440</w:t>
      </w:r>
    </w:p>
    <w:p>
      <w:r>
        <w:t>34</w:t>
        <w:tab/>
        <w:t>Film 22030</w:t>
      </w:r>
    </w:p>
    <w:p>
      <w:r>
        <w:t>40</w:t>
        <w:tab/>
        <w:t>s[Gesetzgebung]s und s[Verträge]s des s[Ausland]ss auf dem Gebiet des s[Urheberrecht]ss; o[Venezuela]o</w:t>
      </w:r>
    </w:p>
    <w:p>
      <w:r>
        <w:t>43</w:t>
        <w:tab/>
        <w:t>03.1927 - 06.1934</w:t>
      </w:r>
    </w:p>
    <w:p>
      <w:r>
        <w:br/>
        <w:t>30</w:t>
        <w:tab/>
        <w:t>6542 - 6545</w:t>
      </w:r>
    </w:p>
    <w:p>
      <w:r>
        <w:t>30z</w:t>
        <w:tab/>
        <w:t>R 3001/6542 - 6545</w:t>
      </w:r>
    </w:p>
    <w:p>
      <w:r>
        <w:t>31</w:t>
        <w:tab/>
        <w:t>11</w:t>
      </w:r>
    </w:p>
    <w:p>
      <w:r>
        <w:t>33</w:t>
        <w:tab/>
        <w:t>Bd. 3, S. 441</w:t>
      </w:r>
    </w:p>
    <w:p>
      <w:r>
        <w:t>34</w:t>
        <w:tab/>
        <w:t>Filme 22035; 22036</w:t>
      </w:r>
    </w:p>
    <w:p>
      <w:r>
        <w:t>40</w:t>
        <w:tab/>
        <w:t>s[Verlagsrecht]s</w:t>
      </w:r>
    </w:p>
    <w:p>
      <w:r>
        <w:t>43</w:t>
        <w:tab/>
        <w:t>01.1889 - 05.1895; 02.1897 - 09.1921; 01.1922 - 09.1933</w:t>
      </w:r>
    </w:p>
    <w:p>
      <w:r>
        <w:t>50</w:t>
        <w:tab/>
        <w:t>4 Bde.</w:t>
      </w:r>
    </w:p>
    <w:p>
      <w:r>
        <w:br/>
        <w:t>30</w:t>
        <w:tab/>
        <w:t>6546</w:t>
      </w:r>
    </w:p>
    <w:p>
      <w:r>
        <w:t>30z</w:t>
        <w:tab/>
        <w:t>R 3001/6546</w:t>
      </w:r>
    </w:p>
    <w:p>
      <w:r>
        <w:t>31</w:t>
        <w:tab/>
        <w:t>gen. 11/1</w:t>
      </w:r>
    </w:p>
    <w:p>
      <w:r>
        <w:t>33</w:t>
        <w:tab/>
        <w:t>Bd. 3, S. 441</w:t>
      </w:r>
    </w:p>
    <w:p>
      <w:r>
        <w:t>34</w:t>
        <w:tab/>
        <w:t>Film 22036</w:t>
      </w:r>
    </w:p>
    <w:p>
      <w:r>
        <w:t>40</w:t>
        <w:tab/>
        <w:t>k[Reichsgericht]kliche Entscheidungen über das s[Verlagsrecht]s</w:t>
      </w:r>
    </w:p>
    <w:p>
      <w:r>
        <w:t>43</w:t>
        <w:tab/>
        <w:t>04.1901 - 04.1933</w:t>
      </w:r>
    </w:p>
    <w:p>
      <w:r>
        <w:br/>
        <w:t>30</w:t>
        <w:tab/>
        <w:t>6547</w:t>
      </w:r>
    </w:p>
    <w:p>
      <w:r>
        <w:t>30z</w:t>
        <w:tab/>
        <w:t>R 3001/6547</w:t>
      </w:r>
    </w:p>
    <w:p>
      <w:r>
        <w:t>31</w:t>
        <w:tab/>
        <w:t>gen. 11/2</w:t>
      </w:r>
    </w:p>
    <w:p>
      <w:r>
        <w:t>33</w:t>
        <w:tab/>
        <w:t>Bd. 3, S. 441</w:t>
      </w:r>
    </w:p>
    <w:p>
      <w:r>
        <w:t>34</w:t>
        <w:tab/>
        <w:t>Film 22036</w:t>
      </w:r>
    </w:p>
    <w:p>
      <w:r>
        <w:t>40</w:t>
        <w:tab/>
        <w:t>Äußerungen der s[Presse]s über das s[Verlagsrecht]s</w:t>
      </w:r>
    </w:p>
    <w:p>
      <w:r>
        <w:t>43</w:t>
        <w:tab/>
        <w:t>02.1912 - 10.1926</w:t>
      </w:r>
    </w:p>
    <w:p>
      <w:r>
        <w:br/>
        <w:t>30</w:t>
        <w:tab/>
        <w:t>6549</w:t>
      </w:r>
    </w:p>
    <w:p>
      <w:r>
        <w:t>30z</w:t>
        <w:tab/>
        <w:t>R 3001/6549</w:t>
      </w:r>
    </w:p>
    <w:p>
      <w:r>
        <w:t>31</w:t>
        <w:tab/>
        <w:t>gen. 12 Liechtenstein</w:t>
      </w:r>
    </w:p>
    <w:p>
      <w:r>
        <w:t>33</w:t>
        <w:tab/>
        <w:t>Bd. 3, S. 442</w:t>
      </w:r>
    </w:p>
    <w:p>
      <w:r>
        <w:t>34</w:t>
        <w:tab/>
        <w:t>Film 22037</w:t>
      </w:r>
    </w:p>
    <w:p>
      <w:r>
        <w:t>40</w:t>
        <w:tab/>
        <w:t>s[Gesetzgebung]s und s[Verträge]s des s[Ausland]ss auf dem Gebiet des s[Urheberrecht]ss; o[Liechtenstein]o</w:t>
      </w:r>
    </w:p>
    <w:p>
      <w:r>
        <w:t>43</w:t>
        <w:tab/>
        <w:t>08.1931</w:t>
      </w:r>
    </w:p>
    <w:p>
      <w:r>
        <w:br/>
        <w:t>30</w:t>
        <w:tab/>
        <w:t>6551</w:t>
      </w:r>
    </w:p>
    <w:p>
      <w:r>
        <w:t>30z</w:t>
        <w:tab/>
        <w:t>R 3001/6551</w:t>
      </w:r>
    </w:p>
    <w:p>
      <w:r>
        <w:t>31</w:t>
        <w:tab/>
        <w:t>gen. 14</w:t>
      </w:r>
    </w:p>
    <w:p>
      <w:r>
        <w:t>33</w:t>
        <w:tab/>
        <w:t>Bd. 3, S. 442</w:t>
      </w:r>
    </w:p>
    <w:p>
      <w:r>
        <w:t>34</w:t>
        <w:tab/>
        <w:t>Film 22037</w:t>
      </w:r>
    </w:p>
    <w:p>
      <w:r>
        <w:t>40</w:t>
        <w:tab/>
        <w:t>Veröffentlichung s[2{ausländische}r 1{Bestimmung}]sen auf dem Gebiet des s[Urheberrecht]ss in deutscher Sprache</w:t>
      </w:r>
    </w:p>
    <w:p>
      <w:r>
        <w:t>43</w:t>
        <w:tab/>
        <w:t>09.1926 - 08.1931</w:t>
      </w:r>
    </w:p>
    <w:p>
      <w:r>
        <w:br/>
        <w:t>30</w:t>
        <w:tab/>
        <w:t>6553 - 6560</w:t>
      </w:r>
    </w:p>
    <w:p>
      <w:r>
        <w:t>30z</w:t>
        <w:tab/>
        <w:t>R 3001/6553 - 6560</w:t>
      </w:r>
    </w:p>
    <w:p>
      <w:r>
        <w:t>31</w:t>
        <w:tab/>
        <w:t>gen. 16</w:t>
      </w:r>
    </w:p>
    <w:p>
      <w:r>
        <w:t>33</w:t>
        <w:tab/>
        <w:t>Bd. 3, S. 442</w:t>
      </w:r>
    </w:p>
    <w:p>
      <w:r>
        <w:t>34</w:t>
        <w:tab/>
        <w:t>Filme 22038 - 22041</w:t>
      </w:r>
    </w:p>
    <w:p>
      <w:r>
        <w:t>40</w:t>
        <w:tab/>
        <w:t>Durchsicht des s[2{deutsche&lt;s&gt;}n 1{Urheberrecht}]ss</w:t>
      </w:r>
    </w:p>
    <w:p>
      <w:r>
        <w:t>43</w:t>
        <w:tab/>
        <w:t>11.1928 - 09.1934</w:t>
      </w:r>
    </w:p>
    <w:p>
      <w:r>
        <w:t>50</w:t>
        <w:tab/>
        <w:t>8 Bde.</w:t>
      </w:r>
    </w:p>
    <w:p>
      <w:r>
        <w:br/>
        <w:t>30</w:t>
        <w:tab/>
        <w:t>6561</w:t>
      </w:r>
    </w:p>
    <w:p>
      <w:r>
        <w:t>30z</w:t>
        <w:tab/>
        <w:t>R 3001/6561</w:t>
      </w:r>
    </w:p>
    <w:p>
      <w:r>
        <w:t>31</w:t>
        <w:tab/>
        <w:t>gen. 16 Beih. 1</w:t>
      </w:r>
    </w:p>
    <w:p>
      <w:r>
        <w:t>33</w:t>
        <w:tab/>
        <w:t>Bd. 3, S. 442</w:t>
      </w:r>
    </w:p>
    <w:p>
      <w:r>
        <w:t>34</w:t>
        <w:tab/>
        <w:t>Film 22042</w:t>
      </w:r>
    </w:p>
    <w:p>
      <w:r>
        <w:t>40</w:t>
        <w:tab/>
        <w:t>Durchsicht des s[2{deutsche&lt;s&gt;}n 1{Urheberrecht}]ss; Verhandlungen im k[1{Deutsche&lt;r&gt;}n 2{Verein für den Schutz des gewerblichen Eigentums}]k über die s[Urheberrechtsreform]s</w:t>
      </w:r>
    </w:p>
    <w:p>
      <w:r>
        <w:t>43</w:t>
        <w:tab/>
        <w:t>10.1929 - 05.1931</w:t>
      </w:r>
    </w:p>
    <w:p>
      <w:r>
        <w:br/>
        <w:t>30</w:t>
        <w:tab/>
        <w:t>6562 - 6563</w:t>
      </w:r>
    </w:p>
    <w:p>
      <w:r>
        <w:t>30z</w:t>
        <w:tab/>
        <w:t>R 3001/6562 - 6563</w:t>
      </w:r>
    </w:p>
    <w:p>
      <w:r>
        <w:t>31</w:t>
        <w:tab/>
        <w:t>gen. 16/2</w:t>
      </w:r>
    </w:p>
    <w:p>
      <w:r>
        <w:t>33</w:t>
        <w:tab/>
        <w:t>Bd. 3, S. 442</w:t>
      </w:r>
    </w:p>
    <w:p>
      <w:r>
        <w:t>34</w:t>
        <w:tab/>
        <w:t>Film 22043</w:t>
      </w:r>
    </w:p>
    <w:p>
      <w:r>
        <w:t>40</w:t>
        <w:tab/>
        <w:t>Äußerungen zum s[Urheberrechtsgesetzentwurf z[1932]z]s</w:t>
      </w:r>
    </w:p>
    <w:p>
      <w:r>
        <w:t>43</w:t>
        <w:tab/>
        <w:t>06.1932 - 05.1934</w:t>
      </w:r>
    </w:p>
    <w:p>
      <w:r>
        <w:t>50</w:t>
        <w:tab/>
        <w:t>2 Bde.</w:t>
      </w:r>
    </w:p>
    <w:p>
      <w:r>
        <w:br/>
        <w:t>30</w:t>
        <w:tab/>
        <w:t>6564</w:t>
      </w:r>
    </w:p>
    <w:p>
      <w:r>
        <w:t>30z</w:t>
        <w:tab/>
        <w:t>R 3001/6564</w:t>
      </w:r>
    </w:p>
    <w:p>
      <w:r>
        <w:t>31</w:t>
        <w:tab/>
        <w:t>gen. 16/3</w:t>
      </w:r>
    </w:p>
    <w:p>
      <w:r>
        <w:t>33</w:t>
        <w:tab/>
        <w:t>Bd. 3, S. 442</w:t>
      </w:r>
    </w:p>
    <w:p>
      <w:r>
        <w:t>34</w:t>
        <w:tab/>
        <w:t>Film 22044</w:t>
      </w:r>
    </w:p>
    <w:p>
      <w:r>
        <w:t>40</w:t>
        <w:tab/>
        <w:t>s[Urheberrechtsgesetzentwurf z[1932]z]s. Behandlung im vorläufigen Reichswirtschaftsrat</w:t>
      </w:r>
    </w:p>
    <w:p>
      <w:r>
        <w:t>43</w:t>
        <w:tab/>
        <w:t>07.1932 - 05.1933</w:t>
      </w:r>
    </w:p>
    <w:p>
      <w:r>
        <w:br/>
        <w:t>30</w:t>
        <w:tab/>
        <w:t>6566</w:t>
      </w:r>
    </w:p>
    <w:p>
      <w:r>
        <w:t>30z</w:t>
        <w:tab/>
        <w:t>R 3001/6566</w:t>
      </w:r>
    </w:p>
    <w:p>
      <w:r>
        <w:t>31</w:t>
        <w:tab/>
        <w:t>gen. 16/4</w:t>
      </w:r>
    </w:p>
    <w:p>
      <w:r>
        <w:t>33</w:t>
        <w:tab/>
        <w:t>Bd. 3, S. 442</w:t>
      </w:r>
    </w:p>
    <w:p>
      <w:r>
        <w:t>34</w:t>
        <w:tab/>
        <w:t>Film 22048</w:t>
      </w:r>
    </w:p>
    <w:p>
      <w:r>
        <w:t>40</w:t>
        <w:tab/>
        <w:t>Äußerungen zum s[Urheberrechtsgesetzentwurf z[1934]z]s</w:t>
      </w:r>
    </w:p>
    <w:p>
      <w:r>
        <w:t>43</w:t>
        <w:tab/>
        <w:t>01.1934 - 07.1934</w:t>
      </w:r>
    </w:p>
    <w:p>
      <w:r>
        <w:br/>
        <w:t>26</w:t>
        <w:tab/>
        <w:t>&lt; - &gt;</w:t>
      </w:r>
    </w:p>
    <w:p>
      <w:r>
        <w:t>27</w:t>
        <w:tab/>
        <w:t>Verfassung</w:t>
      </w:r>
    </w:p>
    <w:p>
      <w:r>
        <w:t>30</w:t>
        <w:tab/>
        <w:t>6662 - 6665</w:t>
      </w:r>
    </w:p>
    <w:p>
      <w:r>
        <w:t>30z</w:t>
        <w:tab/>
        <w:t>R 3001/6662 - 6665</w:t>
      </w:r>
    </w:p>
    <w:p>
      <w:r>
        <w:t>31</w:t>
        <w:tab/>
        <w:t>1/18</w:t>
      </w:r>
    </w:p>
    <w:p>
      <w:r>
        <w:t>33</w:t>
        <w:tab/>
        <w:t>Bd. 3, S. 447</w:t>
      </w:r>
    </w:p>
    <w:p>
      <w:r>
        <w:t>34</w:t>
        <w:tab/>
        <w:t>22084, 22085</w:t>
      </w:r>
    </w:p>
    <w:p>
      <w:r>
        <w:t>40</w:t>
        <w:tab/>
        <w:t>Anwendung des Gesetzes über den Belagerungszustand auf Vereine und Versammlungen, Presse, s[Zensur]s, Verhängung der Schutzhaft</w:t>
      </w:r>
    </w:p>
    <w:p>
      <w:r>
        <w:t>43</w:t>
        <w:tab/>
        <w:t>1915 - 1934</w:t>
      </w:r>
    </w:p>
    <w:p>
      <w:r>
        <w:t>50</w:t>
        <w:tab/>
        <w:t>4 Bde.</w:t>
      </w:r>
    </w:p>
    <w:p>
      <w:r>
        <w:br/>
        <w:t>30</w:t>
        <w:tab/>
        <w:t>6666</w:t>
      </w:r>
    </w:p>
    <w:p>
      <w:r>
        <w:t>30z</w:t>
        <w:tab/>
        <w:t>R 3001/6666</w:t>
      </w:r>
    </w:p>
    <w:p>
      <w:r>
        <w:t>31</w:t>
        <w:tab/>
        <w:t>1/19</w:t>
      </w:r>
    </w:p>
    <w:p>
      <w:r>
        <w:t>33</w:t>
        <w:tab/>
        <w:t>Bd. 3, S. 447</w:t>
      </w:r>
    </w:p>
    <w:p>
      <w:r>
        <w:t>34</w:t>
        <w:tab/>
        <w:t>22085</w:t>
      </w:r>
    </w:p>
    <w:p>
      <w:r>
        <w:t>40</w:t>
        <w:tab/>
        <w:t>Zeitungsausschnitte über die s[Pressezensur]s, Schutzhaft u. a. während des Kriegszustandes</w:t>
      </w:r>
    </w:p>
    <w:p>
      <w:r>
        <w:t>43</w:t>
        <w:tab/>
        <w:t>1916 - 1920</w:t>
      </w:r>
    </w:p>
    <w:p>
      <w:r>
        <w:br/>
        <w:t>26</w:t>
        <w:tab/>
        <w:t>&lt; - &gt;</w:t>
      </w:r>
    </w:p>
    <w:p>
      <w:r>
        <w:t>27</w:t>
        <w:tab/>
        <w:t>Völkerrecht</w:t>
      </w:r>
    </w:p>
    <w:p>
      <w:r>
        <w:t>30</w:t>
        <w:tab/>
        <w:t>7353 - 7356</w:t>
      </w:r>
    </w:p>
    <w:p>
      <w:r>
        <w:t>30z</w:t>
        <w:tab/>
        <w:t>R 3001/7353 - 7356</w:t>
      </w:r>
    </w:p>
    <w:p>
      <w:r>
        <w:t>31</w:t>
        <w:tab/>
        <w:t>3 e</w:t>
      </w:r>
    </w:p>
    <w:p>
      <w:r>
        <w:t>33</w:t>
        <w:tab/>
        <w:t>Bd. 3, S. 484</w:t>
      </w:r>
    </w:p>
    <w:p>
      <w:r>
        <w:t>34</w:t>
        <w:tab/>
        <w:t>22364, 22365</w:t>
      </w:r>
    </w:p>
    <w:p>
      <w:r>
        <w:t>40</w:t>
        <w:tab/>
        <w:t>Gewerbliches Eigentum und s[Urheberrecht]s</w:t>
      </w:r>
    </w:p>
    <w:p>
      <w:r>
        <w:t>43</w:t>
        <w:tab/>
        <w:t>1919 - 1929</w:t>
      </w:r>
    </w:p>
    <w:p>
      <w:r>
        <w:t>50</w:t>
        <w:tab/>
        <w:t>4 Bde.</w:t>
      </w:r>
    </w:p>
    <w:p>
      <w:r>
        <w:br/>
        <w:t>26</w:t>
        <w:tab/>
        <w:t>&lt; - &gt;</w:t>
      </w:r>
    </w:p>
    <w:p>
      <w:r>
        <w:t>27</w:t>
        <w:tab/>
        <w:t>Alte Registratur (1877 - 1934) \ s[Wirtschaftsrecht]s</w:t>
      </w:r>
    </w:p>
    <w:p>
      <w:r>
        <w:t>30</w:t>
        <w:tab/>
        <w:t>7930</w:t>
      </w:r>
    </w:p>
    <w:p>
      <w:r>
        <w:t>30z</w:t>
        <w:tab/>
        <w:t>R 3001/7930</w:t>
      </w:r>
    </w:p>
    <w:p>
      <w:r>
        <w:t>31</w:t>
        <w:tab/>
        <w:t>5/5</w:t>
      </w:r>
    </w:p>
    <w:p>
      <w:r>
        <w:t>33</w:t>
        <w:tab/>
        <w:t>Bd. 3, S. 514</w:t>
      </w:r>
    </w:p>
    <w:p>
      <w:r>
        <w:t>34</w:t>
        <w:tab/>
        <w:t>Film 22579</w:t>
      </w:r>
    </w:p>
    <w:p>
      <w:r>
        <w:t>40</w:t>
        <w:tab/>
        <w:t>s[Papierbewirtschaftung]s</w:t>
      </w:r>
    </w:p>
    <w:p>
      <w:r>
        <w:t>43</w:t>
        <w:tab/>
        <w:t>1918 - 1921</w:t>
      </w:r>
    </w:p>
    <w:p>
      <w:r>
        <w:br/>
        <w:t>30</w:t>
        <w:tab/>
        <w:t>8090 - 8092</w:t>
      </w:r>
    </w:p>
    <w:p>
      <w:r>
        <w:t>30z</w:t>
        <w:tab/>
        <w:t>R 3001/8090 - 8092</w:t>
      </w:r>
    </w:p>
    <w:p>
      <w:r>
        <w:t>31</w:t>
        <w:tab/>
        <w:t>14/8</w:t>
      </w:r>
    </w:p>
    <w:p>
      <w:r>
        <w:t>33</w:t>
        <w:tab/>
        <w:t>Bd. 3, S. 523</w:t>
      </w:r>
    </w:p>
    <w:p>
      <w:r>
        <w:t>34</w:t>
        <w:tab/>
        <w:t>Filme 22632; 22633</w:t>
      </w:r>
    </w:p>
    <w:p>
      <w:r>
        <w:t>40</w:t>
        <w:tab/>
        <w:t>s[Krieg z[1914]z ff.]s Sicherung des Bedarfs an s[Papier]s und Materialien zu s[Druckzweck]sen</w:t>
      </w:r>
    </w:p>
    <w:p>
      <w:r>
        <w:t>43</w:t>
        <w:tab/>
        <w:t>1916 - 1923</w:t>
      </w:r>
    </w:p>
    <w:p>
      <w:r>
        <w:t>50</w:t>
        <w:tab/>
        <w:t>3 Bde.</w:t>
      </w:r>
    </w:p>
    <w:p>
      <w:r>
        <w:br/>
        <w:t>26</w:t>
        <w:tab/>
        <w:t>&lt; - &gt;</w:t>
      </w:r>
    </w:p>
    <w:p>
      <w:r>
        <w:t>27</w:t>
        <w:tab/>
        <w:t>Neue Registratur (1934 - 1945) \ Abteilung VII Handels-, Verkehrs- und s[Wirtschaftsrecht]s, Vereinsrecht, öffentliches Recht und Völkerrecht (ab z[1934]z)</w:t>
      </w:r>
    </w:p>
    <w:p>
      <w:r>
        <w:t>30</w:t>
        <w:tab/>
        <w:t>10254</w:t>
      </w:r>
    </w:p>
    <w:p>
      <w:r>
        <w:t>30z</w:t>
        <w:tab/>
        <w:t>R 3001/10254</w:t>
      </w:r>
    </w:p>
    <w:p>
      <w:r>
        <w:t>33</w:t>
        <w:tab/>
        <w:t>Bd. 4, S. 635</w:t>
      </w:r>
    </w:p>
    <w:p>
      <w:r>
        <w:t>34</w:t>
        <w:tab/>
        <w:t>23087</w:t>
      </w:r>
    </w:p>
    <w:p>
      <w:r>
        <w:t>40</w:t>
        <w:tab/>
        <w:t>k[1{Wiedemannsche Druckerei A.G.} in 2{o[Saalfeld]o}]k a. d. Saale</w:t>
      </w:r>
    </w:p>
    <w:p>
      <w:r>
        <w:t>43</w:t>
        <w:tab/>
        <w:t>1937 - 1938</w:t>
      </w:r>
    </w:p>
    <w:p>
      <w:r>
        <w:t>45</w:t>
        <w:tab/>
        <w:t>Aktiengesetz v. 30.1.37</w:t>
      </w:r>
    </w:p>
    <w:p>
      <w:r>
        <w:br/>
        <w:t>30</w:t>
        <w:tab/>
        <w:t>10375</w:t>
      </w:r>
    </w:p>
    <w:p>
      <w:r>
        <w:t>30z</w:t>
        <w:tab/>
        <w:t>R 3001/10375</w:t>
      </w:r>
    </w:p>
    <w:p>
      <w:r>
        <w:t>31</w:t>
        <w:tab/>
        <w:t>3501/3 II</w:t>
      </w:r>
    </w:p>
    <w:p>
      <w:r>
        <w:t>33</w:t>
        <w:tab/>
        <w:t>Bd. 4, S. 646</w:t>
      </w:r>
    </w:p>
    <w:p>
      <w:r>
        <w:t>34</w:t>
        <w:tab/>
        <w:t>Film 23094</w:t>
      </w:r>
    </w:p>
    <w:p>
      <w:r>
        <w:t>40</w:t>
        <w:tab/>
        <w:t>Firma k[1{Schwabenverlag A.G.} in 2{o[Stuttgart]o}]k</w:t>
      </w:r>
    </w:p>
    <w:p>
      <w:r>
        <w:t>43</w:t>
        <w:tab/>
        <w:t>1936</w:t>
      </w:r>
    </w:p>
    <w:p>
      <w:r>
        <w:t>45</w:t>
        <w:tab/>
        <w:t>s[Aktiengesetz vom z[14.05.1936]z]s</w:t>
      </w:r>
    </w:p>
    <w:p>
      <w:r>
        <w:br/>
        <w:t>30</w:t>
        <w:tab/>
        <w:t>10381</w:t>
      </w:r>
    </w:p>
    <w:p>
      <w:r>
        <w:t>30z</w:t>
        <w:tab/>
        <w:t>R 3001/10381</w:t>
      </w:r>
    </w:p>
    <w:p>
      <w:r>
        <w:t>31</w:t>
        <w:tab/>
        <w:t>3501/3 II</w:t>
      </w:r>
    </w:p>
    <w:p>
      <w:r>
        <w:t>33</w:t>
        <w:tab/>
        <w:t>Bd. 4, S. 646</w:t>
      </w:r>
    </w:p>
    <w:p>
      <w:r>
        <w:t>34</w:t>
        <w:tab/>
        <w:t>Film 23904</w:t>
      </w:r>
    </w:p>
    <w:p>
      <w:r>
        <w:t>40</w:t>
        <w:tab/>
        <w:t>k[1{Deutsche Verlagsanstalt A.G.} in 2{o[Stuttgart]o}]k</w:t>
      </w:r>
    </w:p>
    <w:p>
      <w:r>
        <w:t>43</w:t>
        <w:tab/>
        <w:t>1936</w:t>
      </w:r>
    </w:p>
    <w:p>
      <w:r>
        <w:t>45</w:t>
        <w:tab/>
        <w:t>s[Aktiengesetz vom z[14.05.1936]z]s</w:t>
      </w:r>
    </w:p>
    <w:p>
      <w:r>
        <w:br/>
        <w:t>30</w:t>
        <w:tab/>
        <w:t>10431</w:t>
      </w:r>
    </w:p>
    <w:p>
      <w:r>
        <w:t>30z</w:t>
        <w:tab/>
        <w:t>R 3001/10431</w:t>
      </w:r>
    </w:p>
    <w:p>
      <w:r>
        <w:t>31</w:t>
        <w:tab/>
        <w:t>3501/7</w:t>
      </w:r>
    </w:p>
    <w:p>
      <w:r>
        <w:t>33</w:t>
        <w:tab/>
        <w:t>Bd. 4, S. 650</w:t>
      </w:r>
    </w:p>
    <w:p>
      <w:r>
        <w:t>34</w:t>
        <w:tab/>
        <w:t>Film 23102</w:t>
      </w:r>
    </w:p>
    <w:p>
      <w:r>
        <w:t>40</w:t>
        <w:tab/>
        <w:t>k[1{Firma p[2{Wilhelm} 1{Möller}]p s[Buchdruckerei]s und s[Verlagsgesellschaft]s} in 2{o[Oranienburg]o}]k</w:t>
      </w:r>
    </w:p>
    <w:p>
      <w:r>
        <w:t>43</w:t>
        <w:tab/>
        <w:t>1936</w:t>
      </w:r>
    </w:p>
    <w:p>
      <w:r>
        <w:t>45</w:t>
        <w:tab/>
        <w:t>Umwandlung von Kapitalgesellschaften</w:t>
      </w:r>
    </w:p>
    <w:p>
      <w:r>
        <w:br/>
        <w:t>30</w:t>
        <w:tab/>
        <w:t>10435</w:t>
      </w:r>
    </w:p>
    <w:p>
      <w:r>
        <w:t>30z</w:t>
        <w:tab/>
        <w:t>R 3001/10435</w:t>
      </w:r>
    </w:p>
    <w:p>
      <w:r>
        <w:t>31</w:t>
        <w:tab/>
        <w:t>3501/7</w:t>
      </w:r>
    </w:p>
    <w:p>
      <w:r>
        <w:t>33</w:t>
        <w:tab/>
        <w:t>Bd. 4, S. 651</w:t>
      </w:r>
    </w:p>
    <w:p>
      <w:r>
        <w:t>34</w:t>
        <w:tab/>
        <w:t>Film 23102</w:t>
      </w:r>
    </w:p>
    <w:p>
      <w:r>
        <w:t>40</w:t>
        <w:tab/>
        <w:t>k[1{o[München]oer s[Buchgewerbehaus]s p[2{M.} 1{Müller}]p &amp; Sohn, K.G.}, 2{o[München]o}]k. k[Link-s[Verlag]s G.m.b.H. in o[München]o]k</w:t>
      </w:r>
    </w:p>
    <w:p>
      <w:r>
        <w:t>43</w:t>
        <w:tab/>
        <w:t>1936 - 1937</w:t>
      </w:r>
    </w:p>
    <w:p>
      <w:r>
        <w:t>45</w:t>
        <w:tab/>
        <w:t>Umwandlung von s[Kapitalgesellschaft]sen</w:t>
      </w:r>
    </w:p>
    <w:p>
      <w:r>
        <w:br/>
        <w:t>30</w:t>
        <w:tab/>
        <w:t>10450</w:t>
      </w:r>
    </w:p>
    <w:p>
      <w:r>
        <w:t>30z</w:t>
        <w:tab/>
        <w:t>R 3001/10450</w:t>
      </w:r>
    </w:p>
    <w:p>
      <w:r>
        <w:t>33</w:t>
        <w:tab/>
        <w:t>Bd. 4, S. 652</w:t>
      </w:r>
    </w:p>
    <w:p>
      <w:r>
        <w:t>34</w:t>
        <w:tab/>
        <w:t>23103</w:t>
      </w:r>
    </w:p>
    <w:p>
      <w:r>
        <w:t>40</w:t>
        <w:tab/>
        <w:t>k[1{Verlag Kösel-Pustet K.G.} in 2{o[München]o}]k</w:t>
      </w:r>
    </w:p>
    <w:p>
      <w:r>
        <w:t>43</w:t>
        <w:tab/>
        <w:t>1936 - 1937</w:t>
      </w:r>
    </w:p>
    <w:p>
      <w:r>
        <w:t>45</w:t>
        <w:tab/>
        <w:t>Umwandlung von Kapitalgesellschaften</w:t>
      </w:r>
    </w:p>
    <w:p>
      <w:r>
        <w:br/>
        <w:t>30</w:t>
        <w:tab/>
        <w:t>10521</w:t>
      </w:r>
    </w:p>
    <w:p>
      <w:r>
        <w:t>30z</w:t>
        <w:tab/>
        <w:t>R 3001/10521</w:t>
      </w:r>
    </w:p>
    <w:p>
      <w:r>
        <w:t>33</w:t>
        <w:tab/>
        <w:t>Bd. 4, S. 658</w:t>
      </w:r>
    </w:p>
    <w:p>
      <w:r>
        <w:t>34</w:t>
        <w:tab/>
        <w:t>23108</w:t>
      </w:r>
    </w:p>
    <w:p>
      <w:r>
        <w:t>40</w:t>
        <w:tab/>
        <w:t>Fa. "k[1{Retcliffe-Verlag}" in 2{o[Radebeul]o}]k</w:t>
      </w:r>
    </w:p>
    <w:p>
      <w:r>
        <w:t>43</w:t>
        <w:tab/>
        <w:t>1937 - 1938</w:t>
      </w:r>
    </w:p>
    <w:p>
      <w:r>
        <w:t>45</w:t>
        <w:tab/>
        <w:t>Umwandlung von Kapitalgesellschaften</w:t>
      </w:r>
    </w:p>
    <w:p>
      <w:r>
        <w:br/>
        <w:t>30</w:t>
        <w:tab/>
        <w:t>10537</w:t>
      </w:r>
    </w:p>
    <w:p>
      <w:r>
        <w:t>30z</w:t>
        <w:tab/>
        <w:t>R 3001/10537</w:t>
      </w:r>
    </w:p>
    <w:p>
      <w:r>
        <w:t>33</w:t>
        <w:tab/>
        <w:t>Bd. 4, S. 659</w:t>
      </w:r>
    </w:p>
    <w:p>
      <w:r>
        <w:t>34</w:t>
        <w:tab/>
        <w:t>23108</w:t>
      </w:r>
    </w:p>
    <w:p>
      <w:r>
        <w:t>40</w:t>
        <w:tab/>
        <w:t>k[1{Waldheim-Eberle A.G.} in 2{o[Wien]o}]k (k[1{Buchgewerbehaus M. Müller &amp; Sohn K.G.} in 2{o[München]o}]k)</w:t>
      </w:r>
    </w:p>
    <w:p>
      <w:r>
        <w:t>43</w:t>
        <w:tab/>
        <w:t>1939</w:t>
      </w:r>
    </w:p>
    <w:p>
      <w:r>
        <w:t>45</w:t>
        <w:tab/>
        <w:t>Umwandlung von Kapitalgesellschaften</w:t>
      </w:r>
    </w:p>
    <w:p>
      <w:r>
        <w:br/>
        <w:t>30</w:t>
        <w:tab/>
        <w:t>10567</w:t>
      </w:r>
    </w:p>
    <w:p>
      <w:r>
        <w:t>30z</w:t>
        <w:tab/>
        <w:t>R 3001/10567</w:t>
      </w:r>
    </w:p>
    <w:p>
      <w:r>
        <w:t>33</w:t>
        <w:tab/>
        <w:t>Bd. 4, S. 662</w:t>
      </w:r>
    </w:p>
    <w:p>
      <w:r>
        <w:t>34</w:t>
        <w:tab/>
        <w:t>23110</w:t>
      </w:r>
    </w:p>
    <w:p>
      <w:r>
        <w:t>40</w:t>
        <w:tab/>
        <w:t>k[1{Manz'sche Verlagsbuchhandlung (Julius Klinkhardt &amp; Co. G.m.b.H.} in 2{o[Wien]o}]k I)</w:t>
      </w:r>
    </w:p>
    <w:p>
      <w:r>
        <w:t>43</w:t>
        <w:tab/>
        <w:t>1939</w:t>
      </w:r>
    </w:p>
    <w:p>
      <w:r>
        <w:t>45</w:t>
        <w:tab/>
        <w:t>Umwandlung von Kapitalgesellschaften</w:t>
      </w:r>
    </w:p>
    <w:p>
      <w:r>
        <w:br/>
        <w:t>30</w:t>
        <w:tab/>
        <w:t>10574</w:t>
      </w:r>
    </w:p>
    <w:p>
      <w:r>
        <w:t>30z</w:t>
        <w:tab/>
        <w:t>R 3001/10574</w:t>
      </w:r>
    </w:p>
    <w:p>
      <w:r>
        <w:t>33</w:t>
        <w:tab/>
        <w:t>Bd. 4, S. 662</w:t>
      </w:r>
    </w:p>
    <w:p>
      <w:r>
        <w:t>34</w:t>
        <w:tab/>
        <w:t>23110</w:t>
      </w:r>
    </w:p>
    <w:p>
      <w:r>
        <w:t>40</w:t>
        <w:tab/>
        <w:t>k[1{t[Ludwigsburger Zeitung]t G.m.b.H.} in 2{o[Ludwigsburg]o}]k</w:t>
      </w:r>
    </w:p>
    <w:p>
      <w:r>
        <w:t>43</w:t>
        <w:tab/>
        <w:t>1939 - 1940</w:t>
      </w:r>
    </w:p>
    <w:p>
      <w:r>
        <w:t>45</w:t>
        <w:tab/>
        <w:t>Umwandlung von Kapitalgesellschaften</w:t>
      </w:r>
    </w:p>
    <w:p>
      <w:r>
        <w:br/>
        <w:t>30</w:t>
        <w:tab/>
        <w:t>10577</w:t>
      </w:r>
    </w:p>
    <w:p>
      <w:r>
        <w:t>30z</w:t>
        <w:tab/>
        <w:t>R 3001/10577</w:t>
      </w:r>
    </w:p>
    <w:p>
      <w:r>
        <w:t>31</w:t>
        <w:tab/>
        <w:t>3501/7</w:t>
      </w:r>
    </w:p>
    <w:p>
      <w:r>
        <w:t>33</w:t>
        <w:tab/>
        <w:t>Bd. 4, S. 663</w:t>
      </w:r>
    </w:p>
    <w:p>
      <w:r>
        <w:t>34</w:t>
        <w:tab/>
        <w:t>Film 23111</w:t>
      </w:r>
    </w:p>
    <w:p>
      <w:r>
        <w:t>40</w:t>
        <w:tab/>
        <w:t>k[Verlag Freude und Arbeit G.m.b.H. in o[Berlin]o]k</w:t>
      </w:r>
    </w:p>
    <w:p>
      <w:r>
        <w:t>43</w:t>
        <w:tab/>
        <w:t>1939 - 1940</w:t>
      </w:r>
    </w:p>
    <w:p>
      <w:r>
        <w:t>45</w:t>
        <w:tab/>
        <w:t>Umwandlung von s[Kapitalgesellschaft]sen</w:t>
      </w:r>
    </w:p>
    <w:p>
      <w:r>
        <w:br/>
        <w:t>30</w:t>
        <w:tab/>
        <w:t>10590</w:t>
      </w:r>
    </w:p>
    <w:p>
      <w:r>
        <w:t>30z</w:t>
        <w:tab/>
        <w:t>R 3001/10590</w:t>
      </w:r>
    </w:p>
    <w:p>
      <w:r>
        <w:t>31</w:t>
        <w:tab/>
        <w:t>3501/7</w:t>
      </w:r>
    </w:p>
    <w:p>
      <w:r>
        <w:t>33</w:t>
        <w:tab/>
        <w:t>Bd. 4, S. 664</w:t>
      </w:r>
    </w:p>
    <w:p>
      <w:r>
        <w:t>34</w:t>
        <w:tab/>
        <w:t>Film 23111</w:t>
      </w:r>
    </w:p>
    <w:p>
      <w:r>
        <w:t>40</w:t>
        <w:tab/>
        <w:t>k[Kartographische Anstalt p[2{G.} 1{Freytag}]p &amp; p[Berndt]p A.G. in o[Wien]o]k</w:t>
      </w:r>
    </w:p>
    <w:p>
      <w:r>
        <w:t>43</w:t>
        <w:tab/>
        <w:t>1940</w:t>
      </w:r>
    </w:p>
    <w:p>
      <w:r>
        <w:t>45</w:t>
        <w:tab/>
        <w:t>Umwandlung von s[Kapitalgesellschaft]sen</w:t>
      </w:r>
    </w:p>
    <w:p>
      <w:r>
        <w:br/>
        <w:t>30</w:t>
        <w:tab/>
        <w:t>10591</w:t>
      </w:r>
    </w:p>
    <w:p>
      <w:r>
        <w:t>30z</w:t>
        <w:tab/>
        <w:t>R 3001/10591</w:t>
      </w:r>
    </w:p>
    <w:p>
      <w:r>
        <w:t>31</w:t>
        <w:tab/>
        <w:t>3501/7</w:t>
      </w:r>
    </w:p>
    <w:p>
      <w:r>
        <w:t>33</w:t>
        <w:tab/>
        <w:t>Bd. 4, S. 664</w:t>
      </w:r>
    </w:p>
    <w:p>
      <w:r>
        <w:t>34</w:t>
        <w:tab/>
        <w:t>Film 23111</w:t>
      </w:r>
    </w:p>
    <w:p>
      <w:r>
        <w:t>40</w:t>
        <w:tab/>
        <w:t>k[Editora International s[Verlag]ss - G.m.b.H. in o[München]o]k</w:t>
      </w:r>
    </w:p>
    <w:p>
      <w:r>
        <w:t>43</w:t>
        <w:tab/>
        <w:t>1940</w:t>
      </w:r>
    </w:p>
    <w:p>
      <w:r>
        <w:t>45</w:t>
        <w:tab/>
        <w:t>Umwandlung von Kapitalgesellschaften</w:t>
      </w:r>
    </w:p>
    <w:p>
      <w:r>
        <w:br/>
        <w:t>30</w:t>
        <w:tab/>
        <w:t>10630</w:t>
      </w:r>
    </w:p>
    <w:p>
      <w:r>
        <w:t>30z</w:t>
        <w:tab/>
        <w:t>R 3001/10630</w:t>
      </w:r>
    </w:p>
    <w:p>
      <w:r>
        <w:t>31</w:t>
        <w:tab/>
        <w:t>3501/7</w:t>
      </w:r>
    </w:p>
    <w:p>
      <w:r>
        <w:t>33</w:t>
        <w:tab/>
        <w:t>Bd. 4, S. 667</w:t>
      </w:r>
    </w:p>
    <w:p>
      <w:r>
        <w:t>34</w:t>
        <w:tab/>
        <w:t>Film 23114</w:t>
      </w:r>
    </w:p>
    <w:p>
      <w:r>
        <w:t>40</w:t>
        <w:tab/>
        <w:t>k[p[2{Adam} 1{Kraft}]p s[Verlag]s G.m.b.H. in o[Karlsbad]o]k</w:t>
      </w:r>
    </w:p>
    <w:p>
      <w:r>
        <w:t>43</w:t>
        <w:tab/>
        <w:t>1940</w:t>
      </w:r>
    </w:p>
    <w:p>
      <w:r>
        <w:t>45</w:t>
        <w:tab/>
        <w:t>Umwandlung von Kapitalgesellschaften</w:t>
      </w:r>
    </w:p>
    <w:p>
      <w:r>
        <w:br/>
        <w:t>26</w:t>
        <w:tab/>
        <w:t>alt R 22</w:t>
      </w:r>
    </w:p>
    <w:p>
      <w:r>
        <w:t>27</w:t>
        <w:tab/>
        <w:t>alt R 22</w:t>
      </w:r>
    </w:p>
    <w:p>
      <w:r>
        <w:t>29</w:t>
        <w:tab/>
        <w:t>ehem. Koblenzer Bestand</w:t>
      </w:r>
    </w:p>
    <w:p>
      <w:r>
        <w:t>30</w:t>
        <w:tab/>
        <w:t>601</w:t>
      </w:r>
    </w:p>
    <w:p>
      <w:r>
        <w:t>30z</w:t>
        <w:tab/>
        <w:t>R 3001/alt R 22/601</w:t>
      </w:r>
    </w:p>
    <w:p>
      <w:r>
        <w:t>33</w:t>
        <w:tab/>
        <w:t>Bd. 3, S. 182</w:t>
      </w:r>
    </w:p>
    <w:p>
      <w:r>
        <w:t>40</w:t>
        <w:tab/>
        <w:t>s[Urheberrecht]s im allgemeinen, insb. Entwürfe zu einem s[Urheberrechtsgesetz]s, Bd. 1</w:t>
      </w:r>
    </w:p>
    <w:p>
      <w:r>
        <w:t>41</w:t>
        <w:tab/>
        <w:t>u. a. k[Fachausschuß für Urheber- und Verlagsrecht der Akademie für deutsches Recht]k - Entwurf eines Urheberrechtsgesetzes (in den Ausschußsitzungen festgestellter Text, unvollständig) z[1935-1938]z</w:t>
      </w:r>
    </w:p>
    <w:p>
      <w:r>
        <w:t>43</w:t>
        <w:tab/>
        <w:t>1935 - 1940</w:t>
      </w:r>
    </w:p>
    <w:p>
      <w:r>
        <w:br/>
        <w:t>30</w:t>
        <w:tab/>
        <w:t>602</w:t>
      </w:r>
    </w:p>
    <w:p>
      <w:r>
        <w:t>30z</w:t>
        <w:tab/>
        <w:t>R 3001/alt R 22/602</w:t>
      </w:r>
    </w:p>
    <w:p>
      <w:r>
        <w:t>33</w:t>
        <w:tab/>
        <w:t>Bd. 3, S. 182</w:t>
      </w:r>
    </w:p>
    <w:p>
      <w:r>
        <w:t>40</w:t>
        <w:tab/>
        <w:t>s[Urheberrecht]s im allgemeinen, insb. Entwürfe zu einem s[Urheberrechtsgesetz]s, Bd. 2</w:t>
      </w:r>
    </w:p>
    <w:p>
      <w:r>
        <w:t>42</w:t>
        <w:tab/>
        <w:t>Darin: "t[Einführung in das Verständnis der Musik mit Hilfe der Erfindungsübungen]t" von p[2{Robert} 1{Kreft}, 6{o[Berlin]o}]p</w:t>
      </w:r>
    </w:p>
    <w:p>
      <w:r>
        <w:t>43</w:t>
        <w:tab/>
        <w:t>1932 ; 1939 - 1940 ; 1944</w:t>
      </w:r>
    </w:p>
    <w:p>
      <w:r>
        <w:br/>
        <w:t>30</w:t>
        <w:tab/>
        <w:t>606</w:t>
      </w:r>
    </w:p>
    <w:p>
      <w:r>
        <w:t>30z</w:t>
        <w:tab/>
        <w:t>R 3001/alt R 22/606</w:t>
      </w:r>
    </w:p>
    <w:p>
      <w:r>
        <w:t>33</w:t>
        <w:tab/>
        <w:t>Bd. 3, S. 183</w:t>
      </w:r>
    </w:p>
    <w:p>
      <w:r>
        <w:t>40</w:t>
        <w:tab/>
        <w:t>s[Urheberrecht]s im allgemeinen, insb. Entwürfe zu einem s[Urheberrechtsgesetz]s: Eingaben, Anfragen (insb. auch aus dem Ausland), Stellungnahmen</w:t>
      </w:r>
    </w:p>
    <w:p>
      <w:r>
        <w:t>42</w:t>
        <w:tab/>
        <w:t>Darin: "t[Grundsätzliches zu einem Plagiatsprozeß]t" von p[2{Willy} 1{Bitterling}, 6{o[Leipzig]o}]p (Druck) z[1837]z; Rundfunkrecht, sowie Film- und Tonpatentschutz z[1936 - 1937]z; s[Urheberrechtliche Folgen von Maßnahmen gegen Juden]s z[1939 - 1940]z; s[Urheberrechtsstreit]s zwischen zwei alten Parteigenossen - Entscheidung der Parteikanzlei z[1942 - 1943]z</w:t>
      </w:r>
    </w:p>
    <w:p>
      <w:r>
        <w:t>43</w:t>
        <w:tab/>
        <w:t>1935 - 1943</w:t>
      </w:r>
    </w:p>
    <w:p>
      <w:r>
        <w:br/>
        <w:t>30</w:t>
        <w:tab/>
        <w:t>604</w:t>
      </w:r>
    </w:p>
    <w:p>
      <w:r>
        <w:t>30z</w:t>
        <w:tab/>
        <w:t>R 3001/alt R 22/604</w:t>
      </w:r>
    </w:p>
    <w:p>
      <w:r>
        <w:t>33</w:t>
        <w:tab/>
        <w:t>S. 186</w:t>
      </w:r>
    </w:p>
    <w:p>
      <w:r>
        <w:t>40</w:t>
        <w:tab/>
        <w:t>s[2{Neuregelung} des 1{Urheberrecht}]ss, insb. Verlängerung der Schutzfristen für das Urheberrecht an Lichtbildern - Eingaben, Entwürfe, Rundverfügungen; Stellungnahmen und Gesetz vom z[12. Mai 1940]z (RGBL I., S. 758)</w:t>
      </w:r>
    </w:p>
    <w:p>
      <w:r>
        <w:t>42</w:t>
        <w:tab/>
        <w:t>Darin: Anpassung des gewerblichen Rechtschutzes und des s[Urheberrecht]ss an die Gesetze zur Starfrechtserneuerung (Vermerk) z[1935]z; t[1{Die Beziehungen zwischen Kunstlied und Volkslied im Sinne des Urheberrechts}. 2{Denkschrift des Archivs Deutscher Volkslieder}]t, o[Berlin]o z[1935]z; t[1{Aufnahme von Schriftwerken in Sammlungen für den Kirchen-, Schul oder Unterrichtsgebrauch}. 2{Denkschrift der Arbeitsgemeinschaft der Schulbuchverleger}]t z[1938]z; Vorentwurf eines s[Gesetzes über die s[Verlags- und ähnlichen Verwertungsrechte an Urheberrechtsgut]s]s, von p[4{Dr.jur.} 2{Alexander} 1{Elster}, 7{Verlagsdirektor}]p, in "t[Archiv für Urheber-, Film- und Theaterrecht]t", Bd. 12, Heft 1/2, Sonderdruck z[1939]z; Sprachverbesserungen an dem Urheberrechtsentwurf der k[Akademie Deutschen Rechts]k - Eingabe des p[5{Rechtsanwalts und Notar}s 4{Dr.} 2{Willy} 1{Hoffmann}, 6{o[Leipzig]o}]p z[1939]z; "t[Eine Lücke im Kunstrecht]t" von p[7{OAR i.R.} 2{Chr.} 1{Lehmann}, 6{o[Neustadt/Weinstraße]o}]p z[1944]z</w:t>
      </w:r>
    </w:p>
    <w:p>
      <w:r>
        <w:t>43</w:t>
        <w:tab/>
        <w:t>1934 - 1941 ; 1943 - 1944</w:t>
      </w:r>
    </w:p>
    <w:p>
      <w:r>
        <w:br/>
        <w:t>30</w:t>
        <w:tab/>
        <w:t>605</w:t>
      </w:r>
    </w:p>
    <w:p>
      <w:r>
        <w:t>30z</w:t>
        <w:tab/>
        <w:t>R 3001/alt R 22/605</w:t>
      </w:r>
    </w:p>
    <w:p>
      <w:r>
        <w:t>33</w:t>
        <w:tab/>
        <w:t>Bd. 3, S. 188</w:t>
      </w:r>
    </w:p>
    <w:p>
      <w:r>
        <w:t>40</w:t>
        <w:tab/>
        <w:t>s[2{Gesetz zur Verlängerung} der 1{Schutzfristen}]s vom z[13.12.1934]z (RGBL II, S. 1395)</w:t>
      </w:r>
    </w:p>
    <w:p>
      <w:r>
        <w:t>43</w:t>
        <w:tab/>
        <w:t>1934 - 1936</w:t>
      </w:r>
    </w:p>
    <w:p>
      <w:r>
        <w:br/>
        <w:t>30</w:t>
        <w:tab/>
        <w:t>607</w:t>
      </w:r>
    </w:p>
    <w:p>
      <w:r>
        <w:t>30z</w:t>
        <w:tab/>
        <w:t>R 3001/alt R 22/607</w:t>
      </w:r>
    </w:p>
    <w:p>
      <w:r>
        <w:t>33</w:t>
        <w:tab/>
        <w:t>Bd. 3, S. 188</w:t>
      </w:r>
    </w:p>
    <w:p>
      <w:r>
        <w:t>40</w:t>
        <w:tab/>
        <w:t>s[Urheberrecht]s an Werken der Literatur und der Tonkunst</w:t>
      </w:r>
    </w:p>
    <w:p>
      <w:r>
        <w:t>41</w:t>
        <w:tab/>
        <w:t>u.a.: Verneinung eines s[Urheberrechtsschutz]ses an zum amtlichen Gebrauch hergestellten s[amtlichen Schriften]s z[1937]z; Unterschiedlicher Rechtsschutz bei wiederholbaren Wiedergaben von Werken der Tonkunst (Schallplatten), ohne Erlaubnis des Urhebers, in o[Österreich]o und im Reich. Eingabe des p[5{RA und Notar}s 4{Dr.} 2{Philipp} 1{Möhring}, 6{o[Berlin]o}]p z[1938]z</w:t>
      </w:r>
    </w:p>
    <w:p>
      <w:r>
        <w:t>43</w:t>
        <w:tab/>
        <w:t>1935 - 1938</w:t>
      </w:r>
    </w:p>
    <w:p>
      <w:r>
        <w:br/>
        <w:t>30</w:t>
        <w:tab/>
        <w:t>608</w:t>
      </w:r>
    </w:p>
    <w:p>
      <w:r>
        <w:t>30z</w:t>
        <w:tab/>
        <w:t>R 3001/alt R 22/608</w:t>
      </w:r>
    </w:p>
    <w:p>
      <w:r>
        <w:t>33</w:t>
        <w:tab/>
        <w:t>Bd. 3, S. 188</w:t>
      </w:r>
    </w:p>
    <w:p>
      <w:r>
        <w:t>40</w:t>
        <w:tab/>
        <w:t>Sachverständigenkammern zur Begutachtung technischer Fragen des s[Urheberrechts an Werken der s[Literatur]s und Tonkunst]s</w:t>
      </w:r>
    </w:p>
    <w:p>
      <w:r>
        <w:t>43</w:t>
        <w:tab/>
        <w:t>1935 - 1938 ; 1940 - 1943</w:t>
      </w:r>
    </w:p>
    <w:p>
      <w:r>
        <w:br/>
        <w:t>30</w:t>
        <w:tab/>
        <w:t>5037</w:t>
      </w:r>
    </w:p>
    <w:p>
      <w:r>
        <w:t>30z</w:t>
        <w:tab/>
        <w:t>R 3001/alt R 22/5037</w:t>
      </w:r>
    </w:p>
    <w:p>
      <w:r>
        <w:t>33</w:t>
        <w:tab/>
        <w:t>Bd. 4, S. 321</w:t>
      </w:r>
    </w:p>
    <w:p>
      <w:r>
        <w:t>40</w:t>
        <w:tab/>
        <w:t>s[Presserecht]s</w:t>
      </w:r>
    </w:p>
    <w:p>
      <w:r>
        <w:t>41</w:t>
        <w:tab/>
        <w:t>u.a.: Änderungswünsche des Reichs- und Preußischen Ministers für die kirchlichen Angelegenheiten und des Reichskriegsministers und Oberbefehlshabers der Wehrmacht zu einem s[2{Entwurf} des 1{Reichspressegesetz}]ses z[1936]z</w:t>
      </w:r>
    </w:p>
    <w:p>
      <w:r>
        <w:t>43</w:t>
        <w:tab/>
        <w:t>1936 - 1937</w:t>
      </w:r>
    </w:p>
    <w:p>
      <w:r>
        <w:br/>
        <w:t>30</w:t>
        <w:tab/>
        <w:t>1505</w:t>
      </w:r>
    </w:p>
    <w:p>
      <w:r>
        <w:t>30z</w:t>
        <w:tab/>
        <w:t>R 3001/alt R 22/1505</w:t>
      </w:r>
    </w:p>
    <w:p>
      <w:r>
        <w:t>33</w:t>
        <w:tab/>
        <w:t>Bd. 4, S. 322</w:t>
      </w:r>
    </w:p>
    <w:p>
      <w:r>
        <w:t>40</w:t>
        <w:tab/>
        <w:t>s[2{Rechtsverhältnisse} der 1{Schriftleiter}]s</w:t>
      </w:r>
    </w:p>
    <w:p>
      <w:r>
        <w:t>41</w:t>
        <w:tab/>
        <w:t>u.a.: s[Schriftleiter an s[2{jüdische}n 1{Zeitungen und Zeitschriften}]s]s z[1936]z; Zulässigkeit des Rechtsweges, insb. einstweilige Verfügung gegen Schriftleiter</w:t>
      </w:r>
    </w:p>
    <w:p>
      <w:r>
        <w:t>43</w:t>
        <w:tab/>
        <w:t>1938 - 1941</w:t>
      </w:r>
    </w:p>
    <w:p>
      <w:r>
        <w:br/>
        <w:t>30</w:t>
        <w:tab/>
        <w:t>1507</w:t>
      </w:r>
    </w:p>
    <w:p>
      <w:r>
        <w:t>30z</w:t>
        <w:tab/>
        <w:t>R 3001/alt R 22/1507</w:t>
      </w:r>
    </w:p>
    <w:p>
      <w:r>
        <w:t>33</w:t>
        <w:tab/>
        <w:t>Bd. 4, S. 323</w:t>
      </w:r>
    </w:p>
    <w:p>
      <w:r>
        <w:t>40</w:t>
        <w:tab/>
        <w:t>s[Überwachung des Schrifttums]s</w:t>
      </w:r>
    </w:p>
    <w:p>
      <w:r>
        <w:t>41</w:t>
        <w:tab/>
        <w:t>u.a.: Aufhebung des Gesetzes zur Bewahrung der Jugend vor s[Schund- und Schmutzschriften]s (mit Begründung) z[1935]z; s[Verbot des Buches von p[4{Dr.} 1{Algermissen}]p "t[Germanentum und Christentum]t"]s wegen Angriffen gegen p[2{Reichsleiter} 1{Rosenberg}]p - Protest des p[7{Bischofs von o[Hildesheim]o} 4{Dr.} 1{Machens}]p (z[1935]z); s[2{Einschränkung} der 1{Druckschriftenverbote}]s - Schwierigkeiten bei der Beschlagnahme von Postsendungen z[1935 - 1936]z; s[Werbung für ein "t[Mitteleuropäisches Internationales Lexikon]t"]s durch den ungarischen p[5{Journalist}en 2{Denes Emil} 1{Tibor}]p z[1935 - 1938]z; Verzeichnis der für das Reichsgebiet s[2{verbotenen ausländische}n periodischen 1{Druckschriften}]s nach dem Stande vom z[15.Mai 1938]z; s[Gesetz über s[Pflichtablieferung von Druckwerken]s]s - Entwurf z[1939]z; s[Verbot des Vertriebs von s[konfessionellem Schrifttum]s]s (mit Vermerk über die Besprechung der beteiligten Ressorts) z[1940]z; t[Presseinformationsdienst Nord]t - 20.Jg., Nr. 20 und 21 vom z[20. Okt. 1944]z der k[1{Pressestelle der Nordischen Gesellschaft}, 2{o[Lübeck]o}]k (Druck)</w:t>
      </w:r>
    </w:p>
    <w:p>
      <w:r>
        <w:t>43</w:t>
        <w:tab/>
        <w:t>1934 - 1944</w:t>
      </w:r>
    </w:p>
    <w:p>
      <w:r>
        <w:br/>
        <w:t>30</w:t>
        <w:tab/>
        <w:t>1508</w:t>
      </w:r>
    </w:p>
    <w:p>
      <w:r>
        <w:t>30z</w:t>
        <w:tab/>
        <w:t>R 3001/alt R 22/1508</w:t>
      </w:r>
    </w:p>
    <w:p>
      <w:r>
        <w:t>33</w:t>
        <w:tab/>
        <w:t>Bd. 4, S. 323</w:t>
      </w:r>
    </w:p>
    <w:p>
      <w:r>
        <w:t>40</w:t>
        <w:tab/>
        <w:t>Bekämpfung s[2{unzüchtige}r 1{Schriften}]s, Abbildungen und Darstellungen</w:t>
      </w:r>
    </w:p>
    <w:p>
      <w:r>
        <w:t>41</w:t>
        <w:tab/>
        <w:t>u.a.: Erfahrungsberichte des GStA (Generalstaatsanwalt) bei dem k[1{Landesgericht} 2{o[Berlin]o}]k für die Jahre z[1934 - 1942]z (I. Inland, II. Ausland) z[1935 - 1943]z;  Jahresbericht der k[Deutschen Zentralstelle zur Bekämpfung unzüchtiger Bilder, Schriften und Inserate beim Preußischen Landeskriminalamt]k vom z[1. April 1935 bis 31.März 1936]z</w:t>
      </w:r>
    </w:p>
    <w:p>
      <w:r>
        <w:t>43</w:t>
        <w:tab/>
        <w:t>1934 - 1944</w:t>
      </w:r>
    </w:p>
    <w:p>
      <w:r>
        <w:br/>
        <w:t>30</w:t>
        <w:tab/>
        <w:t>1968</w:t>
      </w:r>
    </w:p>
    <w:p>
      <w:r>
        <w:t>30z</w:t>
        <w:tab/>
        <w:t>R 3001/alt R 22/1968</w:t>
      </w:r>
    </w:p>
    <w:p>
      <w:r>
        <w:t>33</w:t>
        <w:tab/>
        <w:t>Bd. 7, S. 7</w:t>
      </w:r>
    </w:p>
    <w:p>
      <w:r>
        <w:t>40</w:t>
        <w:tab/>
        <w:t>Vermeintliche Wirtschaftsabotage des p[5{Verlagsbuchhändler}s 2{Paul} 1{Stalling}, 6{o[Oldenburg]o}]p, insb. Gutachten des RGR (Reichsgerichtsrat) i.R p[4{Dr.} 2{Georg} 1{Müller}, 6{o[Leipzig]o}]p</w:t>
      </w:r>
    </w:p>
    <w:p>
      <w:r>
        <w:t>43</w:t>
        <w:tab/>
        <w:t>1937 - 1939</w:t>
      </w:r>
    </w:p>
    <w:p/>
    <w:p/>
    <w:p>
      <w:r>
        <w:br/>
      </w:r>
    </w:p>
    <w:p>
      <w:r>
        <w:t>20</w:t>
        <w:tab/>
        <w:t>R 3002</w:t>
      </w:r>
    </w:p>
    <w:p>
      <w:r>
        <w:t>21</w:t>
        <w:tab/>
        <w:t>Reichsgericht</w:t>
      </w:r>
    </w:p>
    <w:p>
      <w:r>
        <w:t>22</w:t>
        <w:tab/>
        <w:t>Schriftgut aus der Zeit von 1867 bis 1945 \ Zivile Behörden und Einrichtungen des Deutschen Reichs \ Inneres und Justiz \ #R 3002 Reichsgericht</w:t>
      </w:r>
    </w:p>
    <w:p>
      <w:r>
        <w:t>23</w:t>
        <w:tab/>
        <w:t>1869 - 1945</w:t>
      </w:r>
    </w:p>
    <w:p>
      <w:r>
        <w:t>24</w:t>
        <w:tab/>
        <w:t>Findbuch</w:t>
      </w:r>
    </w:p>
    <w:p>
      <w:r>
        <w:t>26</w:t>
        <w:tab/>
        <w:t>&lt; - &gt;</w:t>
      </w:r>
    </w:p>
    <w:p>
      <w:r>
        <w:t>27</w:t>
        <w:tab/>
        <w:t>I. Generalia \ Geschäftsverwaltung und Dienstbetrieb</w:t>
      </w:r>
    </w:p>
    <w:p>
      <w:r>
        <w:t>30</w:t>
        <w:tab/>
        <w:t>147</w:t>
      </w:r>
    </w:p>
    <w:p>
      <w:r>
        <w:t>30z</w:t>
        <w:tab/>
        <w:t>R 3002/147</w:t>
      </w:r>
    </w:p>
    <w:p>
      <w:r>
        <w:t>31</w:t>
        <w:tab/>
        <w:t>RG Tit.II Ge.53</w:t>
      </w:r>
    </w:p>
    <w:p>
      <w:r>
        <w:t>33</w:t>
        <w:tab/>
        <w:t>S. 10</w:t>
      </w:r>
    </w:p>
    <w:p>
      <w:r>
        <w:t>40</w:t>
        <w:tab/>
        <w:t>Die von dem p[5{Steindrucker} 1{Kratzsch}]p für das Reichsgericht und den k[Staatsgerichtshof zum Schutze der Republik]k gelieferten Druckarbeiten</w:t>
      </w:r>
    </w:p>
    <w:p>
      <w:r>
        <w:t>43</w:t>
        <w:tab/>
        <w:t>04.1925 - 03.1927</w:t>
      </w:r>
    </w:p>
    <w:p>
      <w:r>
        <w:br/>
        <w:t>26</w:t>
        <w:tab/>
        <w:t>&lt; - &gt;</w:t>
      </w:r>
    </w:p>
    <w:p>
      <w:r>
        <w:t>27</w:t>
        <w:tab/>
        <w:t>I. Generalia \ Einzelne Rechtsgebiete - Verschiedenes</w:t>
      </w:r>
    </w:p>
    <w:p>
      <w:r>
        <w:t>30</w:t>
        <w:tab/>
        <w:t>207</w:t>
      </w:r>
    </w:p>
    <w:p>
      <w:r>
        <w:t>30z</w:t>
        <w:tab/>
        <w:t>R 3002/207</w:t>
      </w:r>
    </w:p>
    <w:p>
      <w:r>
        <w:t>31</w:t>
        <w:tab/>
        <w:t>ROHG Tit.III Gen.8</w:t>
      </w:r>
    </w:p>
    <w:p>
      <w:r>
        <w:t>33</w:t>
        <w:tab/>
        <w:t>S. 15</w:t>
      </w:r>
    </w:p>
    <w:p>
      <w:r>
        <w:t>40</w:t>
        <w:tab/>
        <w:t>Das s[Urheberrecht]s an Schriftwerken</w:t>
      </w:r>
    </w:p>
    <w:p>
      <w:r>
        <w:t>43</w:t>
        <w:tab/>
        <w:t>07.1871 - 29.02.1876</w:t>
      </w:r>
    </w:p>
    <w:p>
      <w:r>
        <w:br/>
        <w:t>26</w:t>
        <w:tab/>
        <w:t>&lt; - &gt;</w:t>
      </w:r>
    </w:p>
    <w:p>
      <w:r>
        <w:t>27</w:t>
        <w:tab/>
        <w:t>I. Generalia \ Einzelne Gerichtsverfahren</w:t>
      </w:r>
    </w:p>
    <w:p>
      <w:r>
        <w:t>30</w:t>
        <w:tab/>
        <w:t>236</w:t>
      </w:r>
    </w:p>
    <w:p>
      <w:r>
        <w:t>30z</w:t>
        <w:tab/>
        <w:t>R 3002/236</w:t>
      </w:r>
    </w:p>
    <w:p>
      <w:r>
        <w:t>31</w:t>
        <w:tab/>
        <w:t>RG Tit.II Gen.130 Beiheft IV</w:t>
      </w:r>
    </w:p>
    <w:p>
      <w:r>
        <w:t>33</w:t>
        <w:tab/>
        <w:t>S. 17</w:t>
      </w:r>
    </w:p>
    <w:p>
      <w:r>
        <w:t>40</w:t>
        <w:tab/>
        <w:t>Prozeß gegen den p[7{Redakteur der "t[Weltbühne]t"} 2{Karl} 1{Ossietzky}]p und Genossen</w:t>
      </w:r>
    </w:p>
    <w:p>
      <w:r>
        <w:t>41</w:t>
        <w:tab/>
        <w:t>Enthält nur Proteste in der Presse</w:t>
      </w:r>
    </w:p>
    <w:p>
      <w:r>
        <w:t>43</w:t>
        <w:tab/>
        <w:t>11.1931 - 12.1931</w:t>
      </w:r>
    </w:p>
    <w:p/>
    <w:p/>
    <w:p>
      <w:r>
        <w:br/>
        <w:t>20</w:t>
        <w:tab/>
        <w:t>R 3003/ORA/RG/SLG-Druckschriften</w:t>
      </w:r>
    </w:p>
    <w:p>
      <w:r>
        <w:t>21</w:t>
        <w:tab/>
        <w:t>Oberreichsanwalt</w:t>
      </w:r>
    </w:p>
    <w:p>
      <w:r>
        <w:t>22</w:t>
        <w:tab/>
        <w:t>Sammlungen \ #R 3003 Oberreichsanwalt beim Reichsgericht/Sammlung-Druckschriften</w:t>
      </w:r>
    </w:p>
    <w:p>
      <w:r>
        <w:t>23</w:t>
        <w:tab/>
        <w:t>1879 - 1945</w:t>
      </w:r>
    </w:p>
    <w:p>
      <w:r>
        <w:t>24</w:t>
        <w:tab/>
        <w:t>Findbuch 30.03 (2 Bde.)</w:t>
      </w:r>
    </w:p>
    <w:p>
      <w:r>
        <w:t>25</w:t>
        <w:tab/>
        <w:t>Die s[Druckschriftensammlung]s besteht aus polizeilich beschlagnahmten und eingezogenen Beweismaterial, das in der Vielzahl der Fälle die Grundlage für die Anklageerhebung durch den Oberreichsanwalt und die Verurteilung durch den politischen Senat des k[Reichsgericht]ks oder den k[Staatsgerichtshof zum Schutze der Republik]k bildete. Der Bd.1 des Findbuchs weist mehr als 1200 Broschüren und s[Zeitschrift]sen, vor allem s[Propagandaschriften der k[KPD]k]s aus der Zeit z[1929-1932]z, aus. ; Er ist nach Schlagwortgruppen gegliedert. Der Bd.2 weist s[Zeitung]sen aus, in alphabetischer Reihenfolge. Die Ermittlungsakten zu einzelnen Prozessen können nur über konkrete Namen erschlossen werden.</w:t>
      </w:r>
    </w:p>
    <w:p>
      <w:r>
        <w:t>26</w:t>
        <w:tab/>
        <w:t>&lt; - &gt;</w:t>
      </w:r>
    </w:p>
    <w:p>
      <w:r>
        <w:t>27</w:t>
        <w:tab/>
        <w:t>Druckschriftensammlung \ Zeitschriften</w:t>
      </w:r>
    </w:p>
    <w:p>
      <w:r>
        <w:t>29</w:t>
        <w:tab/>
        <w:t>Der Teilbestand besteht aus 77 Zeitschriften, die in Prozeßakten des Oberreichsanwalts eine Rolle gespielt haben.</w:t>
      </w:r>
    </w:p>
    <w:p>
      <w:r>
        <w:t>30</w:t>
        <w:tab/>
        <w:t>&lt;-&gt;</w:t>
      </w:r>
    </w:p>
    <w:p>
      <w:r>
        <w:t>40</w:t>
        <w:tab/>
        <w:t>&lt;-&gt;</w:t>
      </w:r>
    </w:p>
    <w:p/>
    <w:p/>
    <w:p>
      <w:r>
        <w:br/>
        <w:t>20</w:t>
        <w:tab/>
        <w:t>R 3003/ORA/RG/SLG Rote Hilfe</w:t>
      </w:r>
    </w:p>
    <w:p>
      <w:r>
        <w:t>21</w:t>
        <w:tab/>
        <w:t>Oberreichsanwalt beim Reichsgericht</w:t>
      </w:r>
    </w:p>
    <w:p>
      <w:r>
        <w:t>22</w:t>
        <w:tab/>
        <w:t>Sammlungen \ # R 3003 Oberreichsanwalt beim Reichsgericht/Sammlung Rote Hilfe</w:t>
      </w:r>
    </w:p>
    <w:p>
      <w:r>
        <w:t>24</w:t>
        <w:tab/>
        <w:t>Findbuch 30.03, Bd. 3</w:t>
      </w:r>
    </w:p>
    <w:p>
      <w:r>
        <w:t>26</w:t>
        <w:tab/>
        <w:t>&lt; - &gt;</w:t>
      </w:r>
    </w:p>
    <w:p>
      <w:r>
        <w:t>27</w:t>
        <w:tab/>
        <w:t>I. Internationale Rote Hilfe, Mitteleuropäische Vertretung \ Büro</w:t>
      </w:r>
    </w:p>
    <w:p>
      <w:r>
        <w:t>30</w:t>
        <w:tab/>
        <w:t>2</w:t>
      </w:r>
    </w:p>
    <w:p>
      <w:r>
        <w:t>30z</w:t>
        <w:tab/>
        <w:t>R 3003/ORA/RG/SLG Rote Hilfe/2</w:t>
      </w:r>
    </w:p>
    <w:p>
      <w:r>
        <w:t>33</w:t>
        <w:tab/>
        <w:t>S. 4</w:t>
      </w:r>
    </w:p>
    <w:p>
      <w:r>
        <w:t>40</w:t>
        <w:tab/>
        <w:t>Allgemeiner Schriftwechsel, Bd. 1</w:t>
      </w:r>
    </w:p>
    <w:p>
      <w:r>
        <w:t>41</w:t>
        <w:tab/>
        <w:t>u. a.: Schriftwechsel mit der Produktiv-Genossenschaft für den Bezirk Halle-Merseburg über s[Druck]s- und s[Verlagsangelegenheit]sen</w:t>
      </w:r>
    </w:p>
    <w:p>
      <w:r>
        <w:t>45</w:t>
        <w:tab/>
        <w:t>s.d.</w:t>
      </w:r>
    </w:p>
    <w:p>
      <w:r>
        <w:br/>
        <w:t>30</w:t>
        <w:tab/>
        <w:t>3</w:t>
      </w:r>
    </w:p>
    <w:p>
      <w:r>
        <w:t>30z</w:t>
        <w:tab/>
        <w:t>R 3003/ORA/RG/SLG Rote Hilfe/3</w:t>
      </w:r>
    </w:p>
    <w:p>
      <w:r>
        <w:t>33</w:t>
        <w:tab/>
        <w:t>S. 4 f.</w:t>
      </w:r>
    </w:p>
    <w:p>
      <w:r>
        <w:t>40</w:t>
        <w:tab/>
        <w:t>Allgemeiner Schriftwechsel, Bd. 2</w:t>
      </w:r>
    </w:p>
    <w:p>
      <w:r>
        <w:t>41</w:t>
        <w:tab/>
        <w:t>v. a.: Rundschreiben des Pressebüros der MEV (Mitteleurop. Vertretg.) der IRH vom 17. Mai 1926 über das erstmalige Erscheinen der neuen t[2{Zeitschrift} 1{„MOPR" (Mezdunarodnaa organizacia pomosi borcam revolucii)}]t. - Übersicht über die s[Bücher]s des Monats Juni 1926 der k[Librairie Budapest]k aus o[Paris]o (französisch). - Aufruf von Johannes R. Becher an die polnische Regierung zur Freilassung der politischen Gefangenen, Juni 1926.</w:t>
      </w:r>
    </w:p>
    <w:p>
      <w:r>
        <w:t>43</w:t>
        <w:tab/>
        <w:t>1926</w:t>
      </w:r>
    </w:p>
    <w:p>
      <w:r>
        <w:br/>
        <w:t>30</w:t>
        <w:tab/>
        <w:t>4</w:t>
      </w:r>
    </w:p>
    <w:p>
      <w:r>
        <w:t>30z</w:t>
        <w:tab/>
        <w:t>R 3003/ORA/RG/SLG Rote Hilfe/4</w:t>
      </w:r>
    </w:p>
    <w:p>
      <w:r>
        <w:t>33</w:t>
        <w:tab/>
        <w:t>S. 5 ff.</w:t>
      </w:r>
    </w:p>
    <w:p>
      <w:r>
        <w:t>40</w:t>
        <w:tab/>
        <w:t>Allgemeiner Schriftwechsel, Bd. 3</w:t>
      </w:r>
    </w:p>
    <w:p>
      <w:r>
        <w:t>41</w:t>
        <w:tab/>
        <w:t>u. a.: Rezensionen und Kritiken zu den Veröffentlichungen der RH. - Mitteilung über die Unterschriften von Romain Rolland und Victor Basch unter die Protestresolution gegen den weißen Terror in Polen, 26. Aug. 1926. - Urteil der 1. Strafkammer des Landgerichts Danzig vom 10. Juli 1926 gegen Unbekannt (IRH) mit Urteil zur s[1{Vernichtung} der 2{Druckschrift}]s "Referentenmaterial: Helft den Kindern der Opfer des Terrors und der Klassenjustiz" der Exekutive der IRH.</w:t>
      </w:r>
    </w:p>
    <w:p>
      <w:r>
        <w:t>43</w:t>
        <w:tab/>
        <w:t>1926</w:t>
      </w:r>
    </w:p>
    <w:p>
      <w:r>
        <w:br/>
        <w:t>30</w:t>
        <w:tab/>
        <w:t>5</w:t>
      </w:r>
    </w:p>
    <w:p>
      <w:r>
        <w:t>30z</w:t>
        <w:tab/>
        <w:t>R 3003/ORA/RG/SLG Rote Hilfe/5</w:t>
      </w:r>
    </w:p>
    <w:p>
      <w:r>
        <w:t>33</w:t>
        <w:tab/>
        <w:t>S. 7 ff.</w:t>
      </w:r>
    </w:p>
    <w:p>
      <w:r>
        <w:t>40</w:t>
        <w:tab/>
        <w:t>Allgemeiner Schriftwechsel, Bd. 4</w:t>
      </w:r>
    </w:p>
    <w:p>
      <w:r>
        <w:t>41</w:t>
        <w:tab/>
        <w:t>u. a.: Aufstellung über die s[Literaturschulden]s der Bezirke an das Pressebüro Berlin der IRH, 1. Sept. 1926. - Herstellung und Versand von Druckschriften der IRH. - Zusammenstellung einer internationalen Delegation zur Fahrt nach Polen, u. a. Vorschlag zur Teilnahme von Bernard Shaw und Henri Barbusse, 7., 13., 26. Sept. 1926. - Glückwunschschreiben zur Gründung der "Liga gegen den Terror in Rumänien", unterschrieben von verschiedenen deutschen Verbänden und Persönlichkeiten, u. a. von Johannes R. Becher, Alexander Cranach, John Heartfield, 4., 16. Sept. 1926.</w:t>
      </w:r>
    </w:p>
    <w:p>
      <w:r>
        <w:t>43</w:t>
        <w:tab/>
        <w:t>1926</w:t>
      </w:r>
    </w:p>
    <w:p>
      <w:r>
        <w:br/>
        <w:t>30</w:t>
        <w:tab/>
        <w:t>6</w:t>
      </w:r>
    </w:p>
    <w:p>
      <w:r>
        <w:t>30z</w:t>
        <w:tab/>
        <w:t>R 3003/ORA/RG/SLG Rote Hilfe/6</w:t>
      </w:r>
    </w:p>
    <w:p>
      <w:r>
        <w:t>33</w:t>
        <w:tab/>
        <w:t>S. 9 f.</w:t>
      </w:r>
    </w:p>
    <w:p>
      <w:r>
        <w:t>40</w:t>
        <w:tab/>
        <w:t>Allgemeiner Schriftwechsel, Bd. 5</w:t>
      </w:r>
    </w:p>
    <w:p>
      <w:r>
        <w:t>41</w:t>
        <w:tab/>
        <w:t>u. a.: Herstellung und Versand von Druckschriften. - Plan zur Herausgabe eines "t[Roten Buch]tes" durch die RHD, 12. Okt. 1926. - Protokoll einer Sitzung von Vertretern der RHD, des Exekutivkomitees der IRH und des MEV vom 22. Okt. 1926 über die Herausgabe und die Zusammensetzung der Redaktion des "t[Roten Helfer]ts". - Kritik an der Funktionärszeitschrift durch das Berliner Büro an das EK der IRH, 12. Nov. 1926.</w:t>
      </w:r>
    </w:p>
    <w:p>
      <w:r>
        <w:t>43</w:t>
        <w:tab/>
        <w:t>1926</w:t>
      </w:r>
    </w:p>
    <w:p>
      <w:r>
        <w:br/>
        <w:t>30</w:t>
        <w:tab/>
        <w:t>7</w:t>
      </w:r>
    </w:p>
    <w:p>
      <w:r>
        <w:t>30z</w:t>
        <w:tab/>
        <w:t>R 3003/ORA/RG/SLG Rote Hilfe/7</w:t>
      </w:r>
    </w:p>
    <w:p>
      <w:r>
        <w:t>33</w:t>
        <w:tab/>
        <w:t>S. 10 f.</w:t>
      </w:r>
    </w:p>
    <w:p>
      <w:r>
        <w:t>40</w:t>
        <w:tab/>
        <w:t>Schriftwechsel mit internationalen Organisationen</w:t>
      </w:r>
    </w:p>
    <w:p>
      <w:r>
        <w:t>41</w:t>
        <w:tab/>
        <w:t>u. a.: s[2{Kommunistische Jugendinternationale} und ihr 1{Verlag}]s.</w:t>
      </w:r>
    </w:p>
    <w:p>
      <w:r>
        <w:t>43</w:t>
        <w:tab/>
        <w:t>1924 - 1926</w:t>
      </w:r>
    </w:p>
    <w:p>
      <w:r>
        <w:br/>
        <w:t>30</w:t>
        <w:tab/>
        <w:t>12</w:t>
      </w:r>
    </w:p>
    <w:p>
      <w:r>
        <w:t>30z</w:t>
        <w:tab/>
        <w:t>R 3003/ORA/RG/SLG Rote Hilfe/12</w:t>
      </w:r>
    </w:p>
    <w:p>
      <w:r>
        <w:t>33</w:t>
        <w:tab/>
        <w:t>S. 12</w:t>
      </w:r>
    </w:p>
    <w:p>
      <w:r>
        <w:t>40</w:t>
        <w:tab/>
        <w:t>Statistiken des Mitteleuropäischen Büros / der Vertretung des EK der IRH</w:t>
      </w:r>
    </w:p>
    <w:p>
      <w:r>
        <w:t>41</w:t>
        <w:tab/>
        <w:t>u. a.: Statistiken über die Verlagsarbeit des Büros, s[Verbote&lt;, Tageszeitungen&gt;]s und s[1{Beschlagnahme}n von 2{s[Tageszeitung]sen}]s.</w:t>
      </w:r>
    </w:p>
    <w:p>
      <w:r>
        <w:t>43</w:t>
        <w:tab/>
        <w:t>1924 - 1925</w:t>
      </w:r>
    </w:p>
    <w:p>
      <w:r>
        <w:br/>
        <w:t>30</w:t>
        <w:tab/>
        <w:t>20</w:t>
      </w:r>
    </w:p>
    <w:p>
      <w:r>
        <w:t>30z</w:t>
        <w:tab/>
        <w:t>R 3003/ORA/RG/SLG Rote Hilfe/20</w:t>
      </w:r>
    </w:p>
    <w:p>
      <w:r>
        <w:t>33</w:t>
        <w:tab/>
        <w:t>S. 15 f.</w:t>
      </w:r>
    </w:p>
    <w:p>
      <w:r>
        <w:t>40</w:t>
        <w:tab/>
        <w:t>Monatsbericht des Zentralvorstandes der RHD für November 1925 und Material zu seiner Erarbeitung</w:t>
      </w:r>
    </w:p>
    <w:p>
      <w:r>
        <w:t>41</w:t>
        <w:tab/>
        <w:t>u. a.: "Politische Justiz gegen Kunst und Literatur". k[Verlag "Rote Hilfe Deutschlands"]k 1925</w:t>
      </w:r>
    </w:p>
    <w:p>
      <w:r>
        <w:t>43</w:t>
        <w:tab/>
        <w:t>1925 - 1926</w:t>
      </w:r>
    </w:p>
    <w:p>
      <w:r>
        <w:br/>
        <w:t>30</w:t>
        <w:tab/>
        <w:t>35</w:t>
      </w:r>
    </w:p>
    <w:p>
      <w:r>
        <w:t>30z</w:t>
        <w:tab/>
        <w:t>R 3003/ORA/RG/SLG Rote Hilfe/35</w:t>
      </w:r>
    </w:p>
    <w:p>
      <w:r>
        <w:t>33</w:t>
        <w:tab/>
        <w:t>S. 18</w:t>
      </w:r>
    </w:p>
    <w:p>
      <w:r>
        <w:t>40</w:t>
        <w:tab/>
        <w:t>Kampf gegen das Gesetz zum Schutz der Jugend vor s[Schmutz- und Schundschriften]s (Metallmatrizen)</w:t>
      </w:r>
    </w:p>
    <w:p>
      <w:r>
        <w:t>41</w:t>
        <w:tab/>
        <w:t>u. a.: Flugschriften des Kampfbundes für Geistesfreiheit und des Provisorischen Komitees zur Bekämpfung des s[Schund-Literatur-Gesetz]ses.</w:t>
      </w:r>
    </w:p>
    <w:p>
      <w:r>
        <w:t>43</w:t>
        <w:tab/>
        <w:t>1926</w:t>
      </w:r>
    </w:p>
    <w:p/>
    <w:p/>
    <w:p>
      <w:r>
        <w:br/>
        <w:t>20</w:t>
        <w:tab/>
        <w:t>R 3016</w:t>
      </w:r>
    </w:p>
    <w:p>
      <w:r>
        <w:t>21</w:t>
        <w:tab/>
        <w:t>Volksgerichtshof</w:t>
      </w:r>
    </w:p>
    <w:p>
      <w:r>
        <w:t>22</w:t>
        <w:tab/>
        <w:t>Schriftgut aus der Zeit von 1867 bis 1945 \ Zivile Behörden und Einrichtungen des Deutschen Reichs \ Inneres und Justiz \#R 3016 Volksgerichtshof</w:t>
      </w:r>
    </w:p>
    <w:p>
      <w:r>
        <w:t>23</w:t>
        <w:tab/>
        <w:t>1933 - 1945</w:t>
      </w:r>
    </w:p>
    <w:p>
      <w:r>
        <w:t>24</w:t>
        <w:tab/>
        <w:t>Findbuch</w:t>
      </w:r>
    </w:p>
    <w:p>
      <w:r>
        <w:t>26</w:t>
        <w:tab/>
        <w:t>&lt; - &gt;</w:t>
      </w:r>
    </w:p>
    <w:p>
      <w:r>
        <w:t>27</w:t>
        <w:tab/>
        <w:t>5. Finanzwesen</w:t>
      </w:r>
    </w:p>
    <w:p>
      <w:r>
        <w:t>30</w:t>
        <w:tab/>
        <w:t>258</w:t>
      </w:r>
    </w:p>
    <w:p>
      <w:r>
        <w:t>30z</w:t>
        <w:tab/>
        <w:t>R 3016/258</w:t>
      </w:r>
    </w:p>
    <w:p>
      <w:r>
        <w:t>31</w:t>
        <w:tab/>
        <w:t>5431-1.</w:t>
      </w:r>
    </w:p>
    <w:p>
      <w:r>
        <w:t>33</w:t>
        <w:tab/>
        <w:t>S. 40</w:t>
      </w:r>
    </w:p>
    <w:p>
      <w:r>
        <w:t>40</w:t>
        <w:tab/>
        <w:t>s[Bibliothek des Volksgerichtshofes]s</w:t>
      </w:r>
    </w:p>
    <w:p>
      <w:r>
        <w:t>41</w:t>
        <w:tab/>
        <w:t>v. a.: Anschaffung von Literatur</w:t>
      </w:r>
    </w:p>
    <w:p>
      <w:r>
        <w:t>43</w:t>
        <w:tab/>
        <w:t>1934 - 1935</w:t>
      </w:r>
    </w:p>
    <w:p>
      <w:r>
        <w:br/>
        <w:t>30</w:t>
        <w:tab/>
        <w:t>219 - 221</w:t>
      </w:r>
    </w:p>
    <w:p>
      <w:r>
        <w:t>30z</w:t>
        <w:tab/>
        <w:t>R 3016/219 - 221</w:t>
      </w:r>
    </w:p>
    <w:p>
      <w:r>
        <w:t>31</w:t>
        <w:tab/>
        <w:t>1 5431, 5431-1.</w:t>
      </w:r>
    </w:p>
    <w:p>
      <w:r>
        <w:t>33</w:t>
        <w:tab/>
        <w:t>S. 40</w:t>
      </w:r>
    </w:p>
    <w:p>
      <w:r>
        <w:t>40</w:t>
        <w:tab/>
        <w:t>s[2{Angebote und Anschaffung} von 1{Bücher}]sn</w:t>
      </w:r>
    </w:p>
    <w:p>
      <w:r>
        <w:t>43</w:t>
        <w:tab/>
        <w:t>1936 - 1944</w:t>
      </w:r>
    </w:p>
    <w:p>
      <w:r>
        <w:t>50</w:t>
        <w:tab/>
        <w:t>3 Bde.</w:t>
      </w:r>
    </w:p>
    <w:p>
      <w:r>
        <w:br/>
        <w:t>30</w:t>
        <w:tab/>
        <w:t>222</w:t>
      </w:r>
    </w:p>
    <w:p>
      <w:r>
        <w:t>30z</w:t>
        <w:tab/>
        <w:t>R 3016/222</w:t>
      </w:r>
    </w:p>
    <w:p>
      <w:r>
        <w:t>31</w:t>
        <w:tab/>
        <w:t>1.5432</w:t>
      </w:r>
    </w:p>
    <w:p>
      <w:r>
        <w:t>33</w:t>
        <w:tab/>
        <w:t>S. 40</w:t>
      </w:r>
    </w:p>
    <w:p>
      <w:r>
        <w:t>40</w:t>
        <w:tab/>
        <w:t>s[2{Angebote und Anschaffung} von 1{Zeitschrift}]sen</w:t>
      </w:r>
    </w:p>
    <w:p>
      <w:r>
        <w:t>43</w:t>
        <w:tab/>
        <w:t>1936 - 1943</w:t>
      </w:r>
    </w:p>
    <w:p/>
    <w:p/>
    <w:p>
      <w:r>
        <w:br/>
        <w:t>20</w:t>
        <w:tab/>
        <w:t>R 3101</w:t>
      </w:r>
    </w:p>
    <w:p>
      <w:r>
        <w:t>21</w:t>
        <w:tab/>
        <w:t>Reichswirtschaftsministerium</w:t>
      </w:r>
    </w:p>
    <w:p>
      <w:r>
        <w:t>22</w:t>
        <w:tab/>
        <w:t>Schriftgut aus der Zeit von 1867 bis 1945 \ Zivile Behörden und Einrichtungen des Deutschen Reichs \ Finanzen, Wirtschaft, Post und Verkehr \ #R 3101 Reichswirtschaftsministerium</w:t>
      </w:r>
    </w:p>
    <w:p>
      <w:r>
        <w:t>23</w:t>
        <w:tab/>
        <w:t>1837 - 1945</w:t>
      </w:r>
    </w:p>
    <w:p>
      <w:r>
        <w:t>24</w:t>
        <w:tab/>
        <w:t>Findbuch</w:t>
      </w:r>
    </w:p>
    <w:p>
      <w:r>
        <w:t>25</w:t>
        <w:tab/>
        <w:t>Findbücher 31.01 (12 Bde.)</w:t>
      </w:r>
    </w:p>
    <w:p>
      <w:r>
        <w:t>26</w:t>
        <w:tab/>
        <w:t>&lt; - &gt;</w:t>
      </w:r>
    </w:p>
    <w:p>
      <w:r>
        <w:t>27</w:t>
        <w:tab/>
        <w:t>2. Aus-, Ein- und Durchfuhrsachen</w:t>
      </w:r>
    </w:p>
    <w:p>
      <w:r>
        <w:t>30</w:t>
        <w:tab/>
        <w:t>33</w:t>
      </w:r>
    </w:p>
    <w:p>
      <w:r>
        <w:t>30z</w:t>
        <w:tab/>
        <w:t>R 3101/33</w:t>
      </w:r>
    </w:p>
    <w:p>
      <w:r>
        <w:t>31</w:t>
        <w:tab/>
        <w:t>A.E.D. spez.8 adh.4</w:t>
      </w:r>
    </w:p>
    <w:p>
      <w:r>
        <w:t>33</w:t>
        <w:tab/>
        <w:t>Bd. 2, S. 5</w:t>
      </w:r>
    </w:p>
    <w:p>
      <w:r>
        <w:t>40</w:t>
        <w:tab/>
        <w:t>s[Bücherausfuhr]s</w:t>
      </w:r>
    </w:p>
    <w:p>
      <w:r>
        <w:t>43</w:t>
        <w:tab/>
        <w:t>1917 - 1919</w:t>
      </w:r>
    </w:p>
    <w:p>
      <w:r>
        <w:br/>
        <w:t>30</w:t>
        <w:tab/>
        <w:t>434</w:t>
      </w:r>
    </w:p>
    <w:p>
      <w:r>
        <w:t>30z</w:t>
        <w:tab/>
        <w:t>R 3101/434</w:t>
      </w:r>
    </w:p>
    <w:p>
      <w:r>
        <w:t>31</w:t>
        <w:tab/>
        <w:t>R 8 E gen. Beiheft</w:t>
      </w:r>
    </w:p>
    <w:p>
      <w:r>
        <w:t>33</w:t>
        <w:tab/>
        <w:t>Bd. 2, S. 28</w:t>
      </w:r>
    </w:p>
    <w:p>
      <w:r>
        <w:t>40</w:t>
        <w:tab/>
        <w:t>s[1{Druckschrift}en (2{Gesetze}]s usw.)</w:t>
      </w:r>
    </w:p>
    <w:p>
      <w:r>
        <w:t>43</w:t>
        <w:tab/>
        <w:t>1921</w:t>
      </w:r>
    </w:p>
    <w:p>
      <w:r>
        <w:t>45</w:t>
        <w:tab/>
        <w:t>s[Ausfuhrabgabe]snregelung</w:t>
      </w:r>
    </w:p>
    <w:p>
      <w:r>
        <w:br/>
        <w:t>26</w:t>
        <w:tab/>
        <w:t>&lt; - &gt;</w:t>
      </w:r>
    </w:p>
    <w:p>
      <w:r>
        <w:t>27</w:t>
        <w:tab/>
        <w:t>3. s[Ausstellungs]ssachen</w:t>
      </w:r>
    </w:p>
    <w:p>
      <w:r>
        <w:t>30</w:t>
        <w:tab/>
        <w:t>586/2</w:t>
      </w:r>
    </w:p>
    <w:p>
      <w:r>
        <w:t>30z</w:t>
        <w:tab/>
        <w:t>R 3101/586/2</w:t>
      </w:r>
    </w:p>
    <w:p>
      <w:r>
        <w:t>31</w:t>
        <w:tab/>
        <w:t>2 Leipzig</w:t>
      </w:r>
    </w:p>
    <w:p>
      <w:r>
        <w:t>33</w:t>
        <w:tab/>
        <w:t>Bd. 2, S. 39</w:t>
      </w:r>
    </w:p>
    <w:p>
      <w:r>
        <w:t>40</w:t>
        <w:tab/>
        <w:t>Die internationale Ausstellung für s[Buchgewerbe]s und s[Graphik]s o[Leipzig]o z[1914]z</w:t>
      </w:r>
    </w:p>
    <w:p>
      <w:r>
        <w:t>43</w:t>
        <w:tab/>
        <w:t>1914 - 1919</w:t>
      </w:r>
    </w:p>
    <w:p>
      <w:r>
        <w:br/>
        <w:t>26</w:t>
        <w:tab/>
        <w:t>&lt; - &gt;</w:t>
      </w:r>
    </w:p>
    <w:p>
      <w:r>
        <w:t>27</w:t>
        <w:tab/>
        <w:t>Gewerbewesen</w:t>
      </w:r>
    </w:p>
    <w:p>
      <w:r>
        <w:t>30</w:t>
        <w:tab/>
        <w:t>2148/7</w:t>
      </w:r>
    </w:p>
    <w:p>
      <w:r>
        <w:t>30z</w:t>
        <w:tab/>
        <w:t>R 3101/2148/7</w:t>
      </w:r>
    </w:p>
    <w:p>
      <w:r>
        <w:t>31</w:t>
        <w:tab/>
        <w:t>B 7 adh.2</w:t>
      </w:r>
    </w:p>
    <w:p>
      <w:r>
        <w:t>33</w:t>
        <w:tab/>
        <w:t>Bd. 3, S. 21</w:t>
      </w:r>
    </w:p>
    <w:p>
      <w:r>
        <w:t>40</w:t>
        <w:tab/>
        <w:t>s[Handelszeitschrift]sen</w:t>
      </w:r>
    </w:p>
    <w:p>
      <w:r>
        <w:t>43</w:t>
        <w:tab/>
        <w:t>1919</w:t>
      </w:r>
    </w:p>
    <w:p>
      <w:r>
        <w:br/>
        <w:t>30</w:t>
        <w:tab/>
        <w:t>2179</w:t>
      </w:r>
    </w:p>
    <w:p>
      <w:r>
        <w:t>30z</w:t>
        <w:tab/>
        <w:t>R 3101/2179</w:t>
      </w:r>
    </w:p>
    <w:p>
      <w:r>
        <w:t>31</w:t>
        <w:tab/>
        <w:t>B 10 9</w:t>
      </w:r>
    </w:p>
    <w:p>
      <w:r>
        <w:t>33</w:t>
        <w:tab/>
        <w:t>Bd. 3, S. 22</w:t>
      </w:r>
    </w:p>
    <w:p>
      <w:r>
        <w:t>40</w:t>
        <w:tab/>
        <w:t>Nachweisungen der s[2{von dem s[Hausierverkehr]s ausgeschlossene}n 1{Druckschrift}]sen, anderen Schriften oder Bildwerke</w:t>
      </w:r>
    </w:p>
    <w:p>
      <w:r>
        <w:t>43</w:t>
        <w:tab/>
        <w:t>1918 - 1935</w:t>
      </w:r>
    </w:p>
    <w:p>
      <w:r>
        <w:br/>
        <w:t>26</w:t>
        <w:tab/>
        <w:t>&lt; - &gt;</w:t>
      </w:r>
    </w:p>
    <w:p>
      <w:r>
        <w:t>27</w:t>
        <w:tab/>
        <w:t>Handel und Verkehr \ Generalia</w:t>
      </w:r>
    </w:p>
    <w:p>
      <w:r>
        <w:t>30</w:t>
        <w:tab/>
        <w:t>2278</w:t>
      </w:r>
    </w:p>
    <w:p>
      <w:r>
        <w:t>30z</w:t>
        <w:tab/>
        <w:t>R 3101/2278</w:t>
      </w:r>
    </w:p>
    <w:p>
      <w:r>
        <w:t>31</w:t>
        <w:tab/>
        <w:t>gen.43</w:t>
      </w:r>
    </w:p>
    <w:p>
      <w:r>
        <w:t>33</w:t>
        <w:tab/>
        <w:t>Bd. 3, S. 28</w:t>
      </w:r>
    </w:p>
    <w:p>
      <w:r>
        <w:t>40</w:t>
        <w:tab/>
        <w:t>t[1{Berichte über Handel und Industrie}2{&lt; Zeitschrift&gt;}]t</w:t>
      </w:r>
    </w:p>
    <w:p>
      <w:r>
        <w:t>43</w:t>
        <w:tab/>
        <w:t>1899 - 1918</w:t>
      </w:r>
    </w:p>
    <w:p>
      <w:r>
        <w:br/>
        <w:t>30</w:t>
        <w:tab/>
        <w:t>2279</w:t>
      </w:r>
    </w:p>
    <w:p>
      <w:r>
        <w:t>30z</w:t>
        <w:tab/>
        <w:t>R 3101/2279</w:t>
      </w:r>
    </w:p>
    <w:p>
      <w:r>
        <w:t>31</w:t>
        <w:tab/>
        <w:t>gen.43 adh.1</w:t>
      </w:r>
    </w:p>
    <w:p>
      <w:r>
        <w:t>33</w:t>
        <w:tab/>
        <w:t>Bd. 3, S. 28</w:t>
      </w:r>
    </w:p>
    <w:p>
      <w:r>
        <w:t>40</w:t>
        <w:tab/>
        <w:t>Kosten für die Herausgabe der t[Berichte über Handel und Industrie]t</w:t>
      </w:r>
    </w:p>
    <w:p>
      <w:r>
        <w:t>43</w:t>
        <w:tab/>
        <w:t>1900 - 1918</w:t>
      </w:r>
    </w:p>
    <w:p>
      <w:r>
        <w:br/>
        <w:t>30</w:t>
        <w:tab/>
        <w:t>2282</w:t>
      </w:r>
    </w:p>
    <w:p>
      <w:r>
        <w:t>30z</w:t>
        <w:tab/>
        <w:t>R 3101/2282</w:t>
      </w:r>
    </w:p>
    <w:p>
      <w:r>
        <w:t>31</w:t>
        <w:tab/>
        <w:t>gen.44 adh.3</w:t>
      </w:r>
    </w:p>
    <w:p>
      <w:r>
        <w:t>33</w:t>
        <w:tab/>
        <w:t>Bd. 3, S. 28</w:t>
      </w:r>
    </w:p>
    <w:p>
      <w:r>
        <w:t>40</w:t>
        <w:tab/>
        <w:t>Herstellung von s[Sonderdruck]sen über s[Aus- und Durchfuhrverbot]se</w:t>
      </w:r>
    </w:p>
    <w:p>
      <w:r>
        <w:t>43</w:t>
        <w:tab/>
        <w:t>1918 - 1919</w:t>
      </w:r>
    </w:p>
    <w:p>
      <w:r>
        <w:br/>
        <w:t>26</w:t>
        <w:tab/>
        <w:t>&lt; - &gt;</w:t>
      </w:r>
    </w:p>
    <w:p>
      <w:r>
        <w:t>27</w:t>
        <w:tab/>
        <w:t>Handel und Verkehr \ Spezialia</w:t>
      </w:r>
    </w:p>
    <w:p>
      <w:r>
        <w:t>30</w:t>
        <w:tab/>
        <w:t>2331</w:t>
      </w:r>
    </w:p>
    <w:p>
      <w:r>
        <w:t>30z</w:t>
        <w:tab/>
        <w:t>R 3101/2331</w:t>
      </w:r>
    </w:p>
    <w:p>
      <w:r>
        <w:t>31</w:t>
        <w:tab/>
        <w:t>spez.35 adh.8</w:t>
      </w:r>
    </w:p>
    <w:p>
      <w:r>
        <w:t>33</w:t>
        <w:tab/>
        <w:t>Bd. 3, S. 31</w:t>
      </w:r>
    </w:p>
    <w:p>
      <w:r>
        <w:t>40</w:t>
        <w:tab/>
        <w:t>t[Handbuch für den deutschen s[Außenhandel]s]t (Allgemeines)</w:t>
      </w:r>
    </w:p>
    <w:p>
      <w:r>
        <w:t>43</w:t>
        <w:tab/>
        <w:t>1914 - 1922</w:t>
      </w:r>
    </w:p>
    <w:p>
      <w:r>
        <w:br/>
        <w:t>30</w:t>
        <w:tab/>
        <w:t>2342</w:t>
      </w:r>
    </w:p>
    <w:p>
      <w:r>
        <w:t>30z</w:t>
        <w:tab/>
        <w:t>R 3101/2342</w:t>
      </w:r>
    </w:p>
    <w:p>
      <w:r>
        <w:t>31</w:t>
        <w:tab/>
        <w:t>spez.44 adh.1</w:t>
      </w:r>
    </w:p>
    <w:p>
      <w:r>
        <w:t>33</w:t>
        <w:tab/>
        <w:t>Bd. 3, S. 32</w:t>
      </w:r>
    </w:p>
    <w:p>
      <w:r>
        <w:t>40</w:t>
        <w:tab/>
        <w:t>s[Außenhandelsadressbücher]s und s[Katalog]se</w:t>
      </w:r>
    </w:p>
    <w:p>
      <w:r>
        <w:t>43</w:t>
        <w:tab/>
        <w:t>1918 - 1919</w:t>
      </w:r>
    </w:p>
    <w:p>
      <w:r>
        <w:br/>
        <w:t>30</w:t>
        <w:tab/>
        <w:t>2347</w:t>
      </w:r>
    </w:p>
    <w:p>
      <w:r>
        <w:t>30z</w:t>
        <w:tab/>
        <w:t>R 3101/2347</w:t>
      </w:r>
    </w:p>
    <w:p>
      <w:r>
        <w:t>31</w:t>
        <w:tab/>
        <w:t>spez. Handel 47</w:t>
      </w:r>
    </w:p>
    <w:p>
      <w:r>
        <w:t>33</w:t>
        <w:tab/>
        <w:t>Bd. 3, S. 33</w:t>
      </w:r>
    </w:p>
    <w:p>
      <w:r>
        <w:t>40</w:t>
        <w:tab/>
        <w:t>s[Aufklärungsdienst]s in der Heimat durch s[Wort]s, s[Schrift]s, Bild und Film</w:t>
      </w:r>
    </w:p>
    <w:p>
      <w:r>
        <w:t>43</w:t>
        <w:tab/>
        <w:t>1918 - 1919</w:t>
      </w:r>
    </w:p>
    <w:p>
      <w:r>
        <w:br/>
        <w:t>26</w:t>
        <w:tab/>
        <w:t>&lt; - &gt;</w:t>
      </w:r>
    </w:p>
    <w:p>
      <w:r>
        <w:t>27</w:t>
        <w:tab/>
        <w:t>33. s[Papier]s, s[graphisches Gewerbe]s</w:t>
      </w:r>
    </w:p>
    <w:p>
      <w:r>
        <w:t>30</w:t>
        <w:tab/>
        <w:t>5291 - 5294</w:t>
      </w:r>
    </w:p>
    <w:p>
      <w:r>
        <w:t>30z</w:t>
        <w:tab/>
        <w:t>R 3101/5291 - 5294</w:t>
      </w:r>
    </w:p>
    <w:p>
      <w:r>
        <w:t>33</w:t>
        <w:tab/>
        <w:t>Bd. 4, S. 77</w:t>
      </w:r>
    </w:p>
    <w:p>
      <w:r>
        <w:t>40</w:t>
        <w:tab/>
        <w:t>Allgemeine Angelegenheiten betr. die s[Papierindustrie]s und das s[graphische&lt;s&gt; Gewerbe]s</w:t>
      </w:r>
    </w:p>
    <w:p>
      <w:r>
        <w:t>43</w:t>
        <w:tab/>
        <w:t>1918 - 1921</w:t>
      </w:r>
    </w:p>
    <w:p>
      <w:r>
        <w:t>50</w:t>
        <w:tab/>
        <w:t>4 Bde.</w:t>
      </w:r>
    </w:p>
    <w:p>
      <w:r>
        <w:br/>
        <w:t>30</w:t>
        <w:tab/>
        <w:t>5318 - 5331</w:t>
      </w:r>
    </w:p>
    <w:p>
      <w:r>
        <w:t>30z</w:t>
        <w:tab/>
        <w:t>R 3101/5318 - 5331</w:t>
      </w:r>
    </w:p>
    <w:p>
      <w:r>
        <w:t>33</w:t>
        <w:tab/>
        <w:t>Bd. 4, S. 78</w:t>
      </w:r>
    </w:p>
    <w:p>
      <w:r>
        <w:t>40</w:t>
        <w:tab/>
        <w:t>s[Fachpresse]s, s[Zeitschrift]sen, s[Bücher]s</w:t>
      </w:r>
    </w:p>
    <w:p>
      <w:r>
        <w:t>43</w:t>
        <w:tab/>
        <w:t>1919 - 1923</w:t>
      </w:r>
    </w:p>
    <w:p>
      <w:r>
        <w:t>50</w:t>
        <w:tab/>
        <w:t>14 Bde.</w:t>
      </w:r>
    </w:p>
    <w:p>
      <w:r>
        <w:br/>
        <w:t>30</w:t>
        <w:tab/>
        <w:t>5356 - 5358</w:t>
      </w:r>
    </w:p>
    <w:p>
      <w:r>
        <w:t>30z</w:t>
        <w:tab/>
        <w:t>R 3101/5356 - 5358</w:t>
      </w:r>
    </w:p>
    <w:p>
      <w:r>
        <w:t>33</w:t>
        <w:tab/>
        <w:t>Bd. 4, S. 79</w:t>
      </w:r>
    </w:p>
    <w:p>
      <w:r>
        <w:t>40</w:t>
        <w:tab/>
        <w:t>Sicherung der s[Druckpapierversorgung]s der k[Reichsdruckerei]k</w:t>
      </w:r>
    </w:p>
    <w:p>
      <w:r>
        <w:t>43</w:t>
        <w:tab/>
        <w:t>1919 - 1924</w:t>
      </w:r>
    </w:p>
    <w:p>
      <w:r>
        <w:t>50</w:t>
        <w:tab/>
        <w:t>3 Bde.</w:t>
      </w:r>
    </w:p>
    <w:p>
      <w:r>
        <w:br/>
        <w:t>26</w:t>
        <w:tab/>
        <w:t>&lt; - &gt;</w:t>
      </w:r>
    </w:p>
    <w:p>
      <w:r>
        <w:t>27</w:t>
        <w:tab/>
        <w:t>33. Papier, graphisches Gewerbe \ Papier-Pappe</w:t>
      </w:r>
    </w:p>
    <w:p>
      <w:r>
        <w:t>30</w:t>
        <w:tab/>
        <w:t>5406 - 5409</w:t>
      </w:r>
    </w:p>
    <w:p>
      <w:r>
        <w:t>30z</w:t>
        <w:tab/>
        <w:t>R 3101/5406 - 5409</w:t>
      </w:r>
    </w:p>
    <w:p>
      <w:r>
        <w:t>33</w:t>
        <w:tab/>
        <w:t>Bd. 4, S. 82</w:t>
      </w:r>
    </w:p>
    <w:p>
      <w:r>
        <w:t>40</w:t>
        <w:tab/>
        <w:t>k[s[Außenhandel]ssnebenstelle für das s[Buchgewerbe]s]k</w:t>
      </w:r>
    </w:p>
    <w:p>
      <w:r>
        <w:t>43</w:t>
        <w:tab/>
        <w:t>1920 - 1923</w:t>
      </w:r>
    </w:p>
    <w:p>
      <w:r>
        <w:t>50</w:t>
        <w:tab/>
        <w:t>4 Bde.</w:t>
      </w:r>
    </w:p>
    <w:p>
      <w:r>
        <w:br/>
        <w:t>30</w:t>
        <w:tab/>
        <w:t>5410</w:t>
      </w:r>
    </w:p>
    <w:p>
      <w:r>
        <w:t>30z</w:t>
        <w:tab/>
        <w:t>R 3101/5410</w:t>
      </w:r>
    </w:p>
    <w:p>
      <w:r>
        <w:t>33</w:t>
        <w:tab/>
        <w:t>Bd. 4, S. 82</w:t>
      </w:r>
    </w:p>
    <w:p>
      <w:r>
        <w:t>40</w:t>
        <w:tab/>
        <w:t>s[Statistik]s und Berichte der k[s[Außenhandel]ssnebenstelle für das s[Buchgewerbe]s]k</w:t>
      </w:r>
    </w:p>
    <w:p>
      <w:r>
        <w:t>43</w:t>
        <w:tab/>
        <w:t>1921 - 1923</w:t>
      </w:r>
    </w:p>
    <w:p>
      <w:r>
        <w:br/>
        <w:t>26</w:t>
        <w:tab/>
        <w:t>&lt; - &gt;</w:t>
      </w:r>
    </w:p>
    <w:p>
      <w:r>
        <w:t>27</w:t>
        <w:tab/>
        <w:t>35. Rechtssachen</w:t>
      </w:r>
    </w:p>
    <w:p>
      <w:r>
        <w:t>30</w:t>
        <w:tab/>
        <w:t>5597</w:t>
      </w:r>
    </w:p>
    <w:p>
      <w:r>
        <w:t>30z</w:t>
        <w:tab/>
        <w:t>R 3101/5597</w:t>
      </w:r>
    </w:p>
    <w:p>
      <w:r>
        <w:t>31</w:t>
        <w:tab/>
        <w:t>R 11 Strafantrag 1</w:t>
      </w:r>
    </w:p>
    <w:p>
      <w:r>
        <w:t>33</w:t>
        <w:tab/>
        <w:t>Bd. 4, S. 94</w:t>
      </w:r>
    </w:p>
    <w:p>
      <w:r>
        <w:t>40</w:t>
        <w:tab/>
        <w:t>Strafantrag wegen s[Schmähschrift]s gegen die Zwangswirtschaft gegen 1. Unbekannt bzw. p[2{Paul} 1{Reimann}]p, 2. t[Öderaner Tageblatt]t, s[Amtsblatt]s</w:t>
      </w:r>
    </w:p>
    <w:p>
      <w:r>
        <w:t>43</w:t>
        <w:tab/>
        <w:t>1919</w:t>
      </w:r>
    </w:p>
    <w:p>
      <w:r>
        <w:br/>
        <w:t>26</w:t>
        <w:tab/>
        <w:t>&lt; - &gt;</w:t>
      </w:r>
    </w:p>
    <w:p>
      <w:r>
        <w:t>27</w:t>
        <w:tab/>
        <w:t>Hauptabteilung II Allgemeine Wirtschaftspolitik \ Organisation der wirtschaftlichen Selbstverwaltung \ Reichs-, Wirtschafts- und Fachpruppen, Judensachen \ k[Reichsgruppe Industrie]k</w:t>
      </w:r>
    </w:p>
    <w:p>
      <w:r>
        <w:t>30</w:t>
        <w:tab/>
        <w:t>9135 - 9137</w:t>
      </w:r>
    </w:p>
    <w:p>
      <w:r>
        <w:t>30z</w:t>
        <w:tab/>
        <w:t>R 3101/9135 - 9137</w:t>
      </w:r>
    </w:p>
    <w:p>
      <w:r>
        <w:t>31</w:t>
        <w:tab/>
        <w:t>11245</w:t>
      </w:r>
    </w:p>
    <w:p>
      <w:r>
        <w:t>33</w:t>
        <w:tab/>
        <w:t>Bd. 6, S. 53</w:t>
      </w:r>
    </w:p>
    <w:p>
      <w:r>
        <w:t>40</w:t>
        <w:tab/>
        <w:t>k[Wirtschaftsgruppe s[Druck]s und s[Papierverarbeitung]s]k</w:t>
      </w:r>
    </w:p>
    <w:p>
      <w:r>
        <w:t>43</w:t>
        <w:tab/>
        <w:t>1934 - 1939</w:t>
      </w:r>
    </w:p>
    <w:p>
      <w:r>
        <w:t>50</w:t>
        <w:tab/>
        <w:t>3 Bde.</w:t>
      </w:r>
    </w:p>
    <w:p>
      <w:r>
        <w:br/>
        <w:t>30</w:t>
        <w:tab/>
        <w:t>9138</w:t>
      </w:r>
    </w:p>
    <w:p>
      <w:r>
        <w:t>30z</w:t>
        <w:tab/>
        <w:t>R 3101/9138</w:t>
      </w:r>
    </w:p>
    <w:p>
      <w:r>
        <w:t>31</w:t>
        <w:tab/>
        <w:t>11245 S.H. 1</w:t>
      </w:r>
    </w:p>
    <w:p>
      <w:r>
        <w:t>33</w:t>
        <w:tab/>
        <w:t>Bd. 6, S. 53</w:t>
      </w:r>
    </w:p>
    <w:p>
      <w:r>
        <w:t>40</w:t>
        <w:tab/>
        <w:t>Auflösung der k[Wirtschaftsgruppe s[Druck]s und s[Papierverarbeitung]s]k</w:t>
      </w:r>
    </w:p>
    <w:p>
      <w:r>
        <w:t>43</w:t>
        <w:tab/>
        <w:t>1938 - 1939</w:t>
      </w:r>
    </w:p>
    <w:p>
      <w:r>
        <w:br/>
        <w:t>30</w:t>
        <w:tab/>
        <w:t>9139 - 9140</w:t>
      </w:r>
    </w:p>
    <w:p>
      <w:r>
        <w:t>30z</w:t>
        <w:tab/>
        <w:t>R 3101/9139 - 9140</w:t>
      </w:r>
    </w:p>
    <w:p>
      <w:r>
        <w:t>31</w:t>
        <w:tab/>
        <w:t>11245 A</w:t>
      </w:r>
    </w:p>
    <w:p>
      <w:r>
        <w:t>33</w:t>
        <w:tab/>
        <w:t>Bd. 6, S. 53</w:t>
      </w:r>
    </w:p>
    <w:p>
      <w:r>
        <w:t>40</w:t>
        <w:tab/>
        <w:t>k[s[Papierverarbeitung]s (s[Organisation des s[Buchdruckergewerbe]ss]s)]k</w:t>
      </w:r>
    </w:p>
    <w:p>
      <w:r>
        <w:t>43</w:t>
        <w:tab/>
        <w:t>1934 - 1937</w:t>
      </w:r>
    </w:p>
    <w:p>
      <w:r>
        <w:t>50</w:t>
        <w:tab/>
        <w:t>2 Bde.</w:t>
      </w:r>
    </w:p>
    <w:p>
      <w:r>
        <w:br/>
        <w:t>30</w:t>
        <w:tab/>
        <w:t>9141</w:t>
      </w:r>
    </w:p>
    <w:p>
      <w:r>
        <w:t>30z</w:t>
        <w:tab/>
        <w:t>R 3101/9141</w:t>
      </w:r>
    </w:p>
    <w:p>
      <w:r>
        <w:t>31</w:t>
        <w:tab/>
        <w:t>11246</w:t>
      </w:r>
    </w:p>
    <w:p>
      <w:r>
        <w:t>33</w:t>
        <w:tab/>
        <w:t>Bd. 6, S. 53</w:t>
      </w:r>
    </w:p>
    <w:p>
      <w:r>
        <w:t>40</w:t>
        <w:tab/>
        <w:t>k[Wirtschaftsgruppe s[Druck]s]k</w:t>
      </w:r>
    </w:p>
    <w:p>
      <w:r>
        <w:t>43</w:t>
        <w:tab/>
        <w:t>1939 - 1944</w:t>
      </w:r>
    </w:p>
    <w:p>
      <w:r>
        <w:br/>
        <w:t>30</w:t>
        <w:tab/>
        <w:t>9142</w:t>
      </w:r>
    </w:p>
    <w:p>
      <w:r>
        <w:t>30z</w:t>
        <w:tab/>
        <w:t>R 3101/9142</w:t>
      </w:r>
    </w:p>
    <w:p>
      <w:r>
        <w:t>31</w:t>
        <w:tab/>
        <w:t>11247</w:t>
      </w:r>
    </w:p>
    <w:p>
      <w:r>
        <w:t>33</w:t>
        <w:tab/>
        <w:t>Bd. 6, S. 53</w:t>
      </w:r>
    </w:p>
    <w:p>
      <w:r>
        <w:t>40</w:t>
        <w:tab/>
        <w:t>k[Wirtschaftsgruppe s[Papierverarbeitung]s]k</w:t>
      </w:r>
    </w:p>
    <w:p>
      <w:r>
        <w:t>43</w:t>
        <w:tab/>
        <w:t>1939 - 1944</w:t>
      </w:r>
    </w:p>
    <w:p>
      <w:r>
        <w:br/>
        <w:t>26</w:t>
        <w:tab/>
        <w:t>&lt; - &gt;</w:t>
      </w:r>
    </w:p>
    <w:p>
      <w:r>
        <w:t>27</w:t>
        <w:tab/>
        <w:t>Hauptabteilung II Allgemeine Wirtschaftspolitik \ Organisation der wirtschaftlichen Selbstverwaltung \ Reichs-, Wirtschafts- und Fachpruppen, Judensachen \ k[Reichsgruppe Handwerk]k</w:t>
      </w:r>
    </w:p>
    <w:p>
      <w:r>
        <w:t>30</w:t>
        <w:tab/>
        <w:t>9188 - 9190</w:t>
      </w:r>
    </w:p>
    <w:p>
      <w:r>
        <w:t>30z</w:t>
        <w:tab/>
        <w:t>R 3101/9188 - 9190</w:t>
      </w:r>
    </w:p>
    <w:p>
      <w:r>
        <w:t>31</w:t>
        <w:tab/>
        <w:t>11300 A/3</w:t>
      </w:r>
    </w:p>
    <w:p>
      <w:r>
        <w:t>33</w:t>
        <w:tab/>
        <w:t>Bd. 6, S. 56</w:t>
      </w:r>
    </w:p>
    <w:p>
      <w:r>
        <w:t>40</w:t>
        <w:tab/>
        <w:t>Abgrenzung im s[1{Druck}- und Papier2{gewerbe}]s</w:t>
      </w:r>
    </w:p>
    <w:p>
      <w:r>
        <w:t>43</w:t>
        <w:tab/>
        <w:t>1936 - 1938</w:t>
      </w:r>
    </w:p>
    <w:p>
      <w:r>
        <w:t>50</w:t>
        <w:tab/>
        <w:t>3 Bde.</w:t>
      </w:r>
    </w:p>
    <w:p>
      <w:r>
        <w:br/>
        <w:t>26</w:t>
        <w:tab/>
        <w:t>&lt; - &gt;</w:t>
      </w:r>
    </w:p>
    <w:p>
      <w:r>
        <w:t>27</w:t>
        <w:tab/>
        <w:t>Allgemeine Wirtschaftspolitik (Hauptabteilung II) \ Durchführung der Versorgung \ Referat 3 Preisregelung, Reichspreisstelle, Preisausgleich, Gemeinschafts- und Stillegungshilfe \ Grundsatzangelegenheiten \ Verschiedenes</w:t>
      </w:r>
    </w:p>
    <w:p>
      <w:r>
        <w:t>30</w:t>
        <w:tab/>
        <w:t>12345 - 12354</w:t>
      </w:r>
    </w:p>
    <w:p>
      <w:r>
        <w:t>30z</w:t>
        <w:tab/>
        <w:t>R 3101/12345 - 12354</w:t>
      </w:r>
    </w:p>
    <w:p>
      <w:r>
        <w:t>31</w:t>
        <w:tab/>
        <w:t>A X 5 2875</w:t>
      </w:r>
    </w:p>
    <w:p>
      <w:r>
        <w:t>33</w:t>
        <w:tab/>
        <w:t>Bd. 8, S. 26 f.</w:t>
      </w:r>
    </w:p>
    <w:p>
      <w:r>
        <w:t>40</w:t>
        <w:tab/>
        <w:t>s[2{Preise} für 1{Bücher}]s</w:t>
      </w:r>
    </w:p>
    <w:p>
      <w:r>
        <w:t>43</w:t>
        <w:tab/>
        <w:t>1919 - 1930</w:t>
      </w:r>
    </w:p>
    <w:p>
      <w:r>
        <w:t>50</w:t>
        <w:tab/>
        <w:t>10 Bde.</w:t>
      </w:r>
    </w:p>
    <w:p>
      <w:r>
        <w:br/>
        <w:t>30</w:t>
        <w:tab/>
        <w:t>12355 - 12358</w:t>
      </w:r>
    </w:p>
    <w:p>
      <w:r>
        <w:t>30z</w:t>
        <w:tab/>
        <w:t>R 3101/12355 - 12358</w:t>
      </w:r>
    </w:p>
    <w:p>
      <w:r>
        <w:t>31</w:t>
        <w:tab/>
        <w:t>A X 5 a 2880</w:t>
      </w:r>
    </w:p>
    <w:p>
      <w:r>
        <w:t>33</w:t>
        <w:tab/>
        <w:t>Bd. 8, S. 27</w:t>
      </w:r>
    </w:p>
    <w:p>
      <w:r>
        <w:t>40</w:t>
        <w:tab/>
        <w:t>s[Zeitung]sen, s[1{Zeitschrift}en (2{Bezugspreise}]s, Inserate)</w:t>
      </w:r>
    </w:p>
    <w:p>
      <w:r>
        <w:t>43</w:t>
        <w:tab/>
        <w:t>1923 - 1930</w:t>
      </w:r>
    </w:p>
    <w:p>
      <w:r>
        <w:t>50</w:t>
        <w:tab/>
        <w:t>4 Bde.</w:t>
      </w:r>
    </w:p>
    <w:p>
      <w:r>
        <w:br/>
        <w:t>26</w:t>
        <w:tab/>
        <w:t>&lt; - &gt;</w:t>
      </w:r>
    </w:p>
    <w:p>
      <w:r>
        <w:t>27</w:t>
        <w:tab/>
        <w:t>Hauptabteilung II Allgemeine Wirtschaftspolitik \ Durchführung der Versorgung \ Referat 7 Handwerk und Kleingewerbe \ Statuten und sonstige Angelegenheiten von Innungsverbänden</w:t>
      </w:r>
    </w:p>
    <w:p>
      <w:r>
        <w:t>30</w:t>
        <w:tab/>
        <w:t>13443</w:t>
      </w:r>
    </w:p>
    <w:p>
      <w:r>
        <w:t>30z</w:t>
        <w:tab/>
        <w:t>R 3101/13443</w:t>
      </w:r>
    </w:p>
    <w:p>
      <w:r>
        <w:t>31</w:t>
        <w:tab/>
        <w:t>A 4 3</w:t>
      </w:r>
    </w:p>
    <w:p>
      <w:r>
        <w:t>33</w:t>
        <w:tab/>
        <w:t>Bd. 8, S. 90</w:t>
      </w:r>
    </w:p>
    <w:p>
      <w:r>
        <w:t>40</w:t>
        <w:tab/>
        <w:t>s[Buchbinder]s</w:t>
      </w:r>
    </w:p>
    <w:p>
      <w:r>
        <w:t>43</w:t>
        <w:tab/>
        <w:t>1882 - 1943</w:t>
      </w:r>
    </w:p>
    <w:p>
      <w:r>
        <w:br/>
        <w:t>26</w:t>
        <w:tab/>
        <w:t>&lt; - &gt;</w:t>
      </w:r>
    </w:p>
    <w:p>
      <w:r>
        <w:t>27</w:t>
        <w:tab/>
        <w:t>Hauptabteilung II Allgemeine Wirtschaftspolitik \ Durchführung der Versorgung \ Referat 7 Handwerk und Kleingewerbe \ Gesetze, Wettbewerbs- und Patentrecht</w:t>
      </w:r>
    </w:p>
    <w:p>
      <w:r>
        <w:t>30</w:t>
        <w:tab/>
        <w:t>13867 - 13868</w:t>
      </w:r>
    </w:p>
    <w:p>
      <w:r>
        <w:t>30z</w:t>
        <w:tab/>
        <w:t>R 3101/13867 - 13868</w:t>
      </w:r>
    </w:p>
    <w:p>
      <w:r>
        <w:t>31</w:t>
        <w:tab/>
        <w:t>B 15 45</w:t>
      </w:r>
    </w:p>
    <w:p>
      <w:r>
        <w:t>33</w:t>
        <w:tab/>
        <w:t>Bd. 8, S. 117</w:t>
      </w:r>
    </w:p>
    <w:p>
      <w:r>
        <w:t>40</w:t>
        <w:tab/>
        <w:t>s[Urheberrecht]s betr. Literatur und Tonkunst, Rundfunk, mechanische Musik, Tonfilm, s[Presse]s</w:t>
      </w:r>
    </w:p>
    <w:p>
      <w:r>
        <w:t>43</w:t>
        <w:tab/>
        <w:t>1927 - 1941</w:t>
      </w:r>
    </w:p>
    <w:p>
      <w:r>
        <w:t>50</w:t>
        <w:tab/>
        <w:t>2 Bde.</w:t>
      </w:r>
    </w:p>
    <w:p>
      <w:r>
        <w:br/>
        <w:t>26</w:t>
        <w:tab/>
        <w:t>&lt; - &gt;</w:t>
      </w:r>
    </w:p>
    <w:p>
      <w:r>
        <w:t>27</w:t>
        <w:tab/>
        <w:t>Hauptabteilung II Allgemeine Wirtschaftspolitik \ Durchführung der Versorgung \ Referat 7 Handwerk und Kleingewerbe \ Einladungen, Satzungen, Drucksachen von Gewerbevereinen</w:t>
      </w:r>
    </w:p>
    <w:p>
      <w:r>
        <w:t>30</w:t>
        <w:tab/>
        <w:t>13892 - 13901</w:t>
      </w:r>
    </w:p>
    <w:p>
      <w:r>
        <w:t>30z</w:t>
        <w:tab/>
        <w:t>R 3101/13892 - 13901</w:t>
      </w:r>
    </w:p>
    <w:p>
      <w:r>
        <w:t>31</w:t>
        <w:tab/>
        <w:t>B 15 15</w:t>
      </w:r>
    </w:p>
    <w:p>
      <w:r>
        <w:t>33</w:t>
        <w:tab/>
        <w:t>Bd. 8, S. 119</w:t>
      </w:r>
    </w:p>
    <w:p>
      <w:r>
        <w:t>40</w:t>
        <w:tab/>
        <w:t>Einladungen, Satzungen, s[Zeitschriften von gewerblichen Vereinen]s, Empfänge, Glückwunschschreiben</w:t>
      </w:r>
    </w:p>
    <w:p>
      <w:r>
        <w:t>43</w:t>
        <w:tab/>
        <w:t>1929 - 1939</w:t>
      </w:r>
    </w:p>
    <w:p>
      <w:r>
        <w:t>50</w:t>
        <w:tab/>
        <w:t>10 Bde.</w:t>
      </w:r>
    </w:p>
    <w:p>
      <w:r>
        <w:br/>
        <w:t>30</w:t>
        <w:tab/>
        <w:t>13902</w:t>
      </w:r>
    </w:p>
    <w:p>
      <w:r>
        <w:t>30z</w:t>
        <w:tab/>
        <w:t>R 3101/13902</w:t>
      </w:r>
    </w:p>
    <w:p>
      <w:r>
        <w:t>31</w:t>
        <w:tab/>
        <w:t>B 15 46</w:t>
      </w:r>
    </w:p>
    <w:p>
      <w:r>
        <w:t>33</w:t>
        <w:tab/>
        <w:t>Bd. 8, S. 119</w:t>
      </w:r>
    </w:p>
    <w:p>
      <w:r>
        <w:t>40</w:t>
        <w:tab/>
        <w:t>Einladungen, Satzungen s[2{von gewerblichen Vereinen} (1{Zeitschrift}]sen)</w:t>
      </w:r>
    </w:p>
    <w:p>
      <w:r>
        <w:t>43</w:t>
        <w:tab/>
        <w:t>1922 - 1937</w:t>
      </w:r>
    </w:p>
    <w:p>
      <w:r>
        <w:br/>
        <w:t>30</w:t>
        <w:tab/>
        <w:t>13903</w:t>
      </w:r>
    </w:p>
    <w:p>
      <w:r>
        <w:t>30z</w:t>
        <w:tab/>
        <w:t>R 3101/13903</w:t>
      </w:r>
    </w:p>
    <w:p>
      <w:r>
        <w:t>31</w:t>
        <w:tab/>
        <w:t>B 15 46</w:t>
      </w:r>
    </w:p>
    <w:p>
      <w:r>
        <w:t>33</w:t>
        <w:tab/>
        <w:t>Bd. 8, S. 119</w:t>
      </w:r>
    </w:p>
    <w:p>
      <w:r>
        <w:t>40</w:t>
        <w:tab/>
        <w:t>s[Zeitschrift]sen, s[Adreßbücher]s, Zeitungen, Zeitungsausschnitte, s[Bücher]s und sonstige Drucksachen</w:t>
      </w:r>
    </w:p>
    <w:p>
      <w:r>
        <w:t>43</w:t>
        <w:tab/>
        <w:t>1937 - 1943</w:t>
      </w:r>
    </w:p>
    <w:p>
      <w:r>
        <w:br/>
        <w:t>26</w:t>
        <w:tab/>
        <w:t>&lt; - &gt;</w:t>
      </w:r>
    </w:p>
    <w:p>
      <w:r>
        <w:t>27</w:t>
        <w:tab/>
        <w:t>Hauptabteilung II Allgemeine Wirtschaftspolitik \ Durchführung der Versorgung \ Referat 7 Handwerk und Kleingewerbe \ s[Gewerbeaufsicht]s \ Stehendes Gewerbe</w:t>
      </w:r>
    </w:p>
    <w:p>
      <w:r>
        <w:t>30</w:t>
        <w:tab/>
        <w:t>13949 - 13950</w:t>
      </w:r>
    </w:p>
    <w:p>
      <w:r>
        <w:t>30z</w:t>
        <w:tab/>
        <w:t>R 3101/13949 - 13950</w:t>
      </w:r>
    </w:p>
    <w:p>
      <w:r>
        <w:t>31</w:t>
        <w:tab/>
        <w:t>B 9 3h</w:t>
      </w:r>
    </w:p>
    <w:p>
      <w:r>
        <w:t>33</w:t>
        <w:tab/>
        <w:t>Bd. 8, S. 121</w:t>
      </w:r>
    </w:p>
    <w:p>
      <w:r>
        <w:t>40</w:t>
        <w:tab/>
        <w:t>s[Buchhandel]s, s[Verleger]s, s[Zeitschriftenverleger]s</w:t>
      </w:r>
    </w:p>
    <w:p>
      <w:r>
        <w:t>43</w:t>
        <w:tab/>
        <w:t>1933 - 1939</w:t>
      </w:r>
    </w:p>
    <w:p>
      <w:r>
        <w:br/>
        <w:t>30</w:t>
        <w:tab/>
        <w:t>13951</w:t>
      </w:r>
    </w:p>
    <w:p>
      <w:r>
        <w:t>30z</w:t>
        <w:tab/>
        <w:t>R 3101/13951</w:t>
      </w:r>
    </w:p>
    <w:p>
      <w:r>
        <w:t>31</w:t>
        <w:tab/>
        <w:t>B 9 3h Sdbd.</w:t>
      </w:r>
    </w:p>
    <w:p>
      <w:r>
        <w:t>33</w:t>
        <w:tab/>
        <w:t>Bd. 8, S. 122</w:t>
      </w:r>
    </w:p>
    <w:p>
      <w:r>
        <w:t>40</w:t>
        <w:tab/>
        <w:t>Gewerbebetrieb s[Buchhandel]s, s[Verleger]s, s[Zeitschriftenverleger]s</w:t>
      </w:r>
    </w:p>
    <w:p>
      <w:r>
        <w:t>43</w:t>
        <w:tab/>
        <w:t>1933 - 1935</w:t>
      </w:r>
    </w:p>
    <w:p>
      <w:r>
        <w:br/>
        <w:t>30</w:t>
        <w:tab/>
        <w:t>13955 - 13956</w:t>
      </w:r>
    </w:p>
    <w:p>
      <w:r>
        <w:t>30z</w:t>
        <w:tab/>
        <w:t>R 3101/13955 - 13956</w:t>
      </w:r>
    </w:p>
    <w:p>
      <w:r>
        <w:t>31</w:t>
        <w:tab/>
        <w:t>B 9 3m</w:t>
      </w:r>
    </w:p>
    <w:p>
      <w:r>
        <w:t>33</w:t>
        <w:tab/>
        <w:t>Bd. 8, S. 122</w:t>
      </w:r>
    </w:p>
    <w:p>
      <w:r>
        <w:t>40</w:t>
        <w:tab/>
        <w:t>s[Buchdrucker]s, Formstecher, Steindrucker, s[Lithograph]sen, s[Graphiker]s, s[Papierindustrie]s</w:t>
      </w:r>
    </w:p>
    <w:p>
      <w:r>
        <w:t>43</w:t>
        <w:tab/>
        <w:t>1933 - 1938 ; 1940 - 1943</w:t>
      </w:r>
    </w:p>
    <w:p>
      <w:r>
        <w:br/>
        <w:t>30</w:t>
        <w:tab/>
        <w:t>14140</w:t>
      </w:r>
    </w:p>
    <w:p>
      <w:r>
        <w:t>30z</w:t>
        <w:tab/>
        <w:t>R 3101/14140</w:t>
      </w:r>
    </w:p>
    <w:p>
      <w:r>
        <w:t>31</w:t>
        <w:tab/>
        <w:t>B 9 25f</w:t>
      </w:r>
    </w:p>
    <w:p>
      <w:r>
        <w:t>33</w:t>
        <w:tab/>
        <w:t>Bd. 8, S. 133</w:t>
      </w:r>
    </w:p>
    <w:p>
      <w:r>
        <w:t>40</w:t>
        <w:tab/>
        <w:t>t[Verhandlungen des k[1{Verband}es 2{deutscher s[Gewerbeverein]se}]k]t</w:t>
      </w:r>
    </w:p>
    <w:p>
      <w:r>
        <w:t>43</w:t>
        <w:tab/>
        <w:t>1914 - 1941</w:t>
      </w:r>
    </w:p>
    <w:p>
      <w:r>
        <w:t>45</w:t>
        <w:tab/>
        <w:t>s[Verbandszeitschrift]s</w:t>
      </w:r>
    </w:p>
    <w:p>
      <w:r>
        <w:br/>
        <w:t>26</w:t>
        <w:tab/>
        <w:t>&lt; - &gt;</w:t>
      </w:r>
    </w:p>
    <w:p>
      <w:r>
        <w:t>27</w:t>
        <w:tab/>
        <w:t>Hauptabteilung II Allgemeine Wirtschaftspolitik \ Durchführung der Versorgung \ Referat 7 Handwerk und Kleingewerbe \ s[Gewerbeaufsicht]s \ s[Wandergewerbe]s</w:t>
      </w:r>
    </w:p>
    <w:p>
      <w:r>
        <w:t>30</w:t>
        <w:tab/>
        <w:t>14251</w:t>
      </w:r>
    </w:p>
    <w:p>
      <w:r>
        <w:t>30z</w:t>
        <w:tab/>
        <w:t>R 3101/14251</w:t>
      </w:r>
    </w:p>
    <w:p>
      <w:r>
        <w:t>31</w:t>
        <w:tab/>
        <w:t>B 10 8</w:t>
      </w:r>
    </w:p>
    <w:p>
      <w:r>
        <w:t>33</w:t>
        <w:tab/>
        <w:t>Bd. 8, S. 140</w:t>
      </w:r>
    </w:p>
    <w:p>
      <w:r>
        <w:t>40</w:t>
        <w:tab/>
        <w:t>s[1{Feilbieten} von s[Druckschrift]sen, anderen s[Schrift]sen oder Bildwerken 2{im s[Umherziehen]s}]s</w:t>
      </w:r>
    </w:p>
    <w:p>
      <w:r>
        <w:t>43</w:t>
        <w:tab/>
        <w:t>1932 - 1941</w:t>
      </w:r>
    </w:p>
    <w:p>
      <w:r>
        <w:br/>
        <w:t>30</w:t>
        <w:tab/>
        <w:t>14252</w:t>
      </w:r>
    </w:p>
    <w:p>
      <w:r>
        <w:t>30z</w:t>
        <w:tab/>
        <w:t>R 3101/14252</w:t>
      </w:r>
    </w:p>
    <w:p>
      <w:r>
        <w:t>31</w:t>
        <w:tab/>
        <w:t>B 10 9</w:t>
      </w:r>
    </w:p>
    <w:p>
      <w:r>
        <w:t>33</w:t>
        <w:tab/>
        <w:t>Bd. 8, S. 140</w:t>
      </w:r>
    </w:p>
    <w:p>
      <w:r>
        <w:t>40</w:t>
        <w:tab/>
        <w:t>Nachweisung der s[2{vom s[Hausierverkehr]s ausgeschlossene}n 1{Druckschrift}]sen, anderen s[Schrift]sen oder Bildwerke</w:t>
      </w:r>
    </w:p>
    <w:p>
      <w:r>
        <w:t>43</w:t>
        <w:tab/>
        <w:t>1914 - 1921</w:t>
      </w:r>
    </w:p>
    <w:p/>
    <w:p/>
    <w:p>
      <w:r>
        <w:br/>
        <w:t>20</w:t>
        <w:tab/>
        <w:t>R 3102</w:t>
      </w:r>
    </w:p>
    <w:p>
      <w:r>
        <w:t>21</w:t>
        <w:tab/>
        <w:t>Statistisches Reichsamt</w:t>
      </w:r>
    </w:p>
    <w:p>
      <w:r>
        <w:t>22</w:t>
        <w:tab/>
        <w:t>Schriftgut aus der Zeit von 1867 bis 1945 \ Zivile Behörden und Einrichtungen des Deutschen Reichs \ Finanzen, Wirtschaft, Post und Verkehr \ #R 3102 Statistisches Reichsamt</w:t>
      </w:r>
    </w:p>
    <w:p>
      <w:r>
        <w:t>23</w:t>
        <w:tab/>
        <w:t>1872 - 1945</w:t>
      </w:r>
    </w:p>
    <w:p>
      <w:r>
        <w:t>24</w:t>
        <w:tab/>
        <w:t>Findbuch</w:t>
      </w:r>
    </w:p>
    <w:p>
      <w:r>
        <w:t>25</w:t>
        <w:tab/>
        <w:t>Findbücher 31.02 (5 Bde.)</w:t>
      </w:r>
    </w:p>
    <w:p>
      <w:r>
        <w:t>26</w:t>
        <w:tab/>
        <w:t>&lt; - &gt;</w:t>
      </w:r>
    </w:p>
    <w:p>
      <w:r>
        <w:t>27</w:t>
        <w:tab/>
        <w:t>2. Statistische Aufgabenbereiche: Deutschland \ 2.2. Wirtschaftliche Querschnittsbereiche \ 2.2.2. Unternehmensformen \ 2.2.2.4. Konzerne u. a. Monopole</w:t>
      </w:r>
    </w:p>
    <w:p>
      <w:r>
        <w:t>30</w:t>
        <w:tab/>
        <w:t>4331</w:t>
      </w:r>
    </w:p>
    <w:p>
      <w:r>
        <w:t>30z</w:t>
        <w:tab/>
        <w:t>R 3102/4331</w:t>
      </w:r>
    </w:p>
    <w:p>
      <w:r>
        <w:t>33</w:t>
        <w:tab/>
        <w:t>Bd. 2, S. 67</w:t>
      </w:r>
    </w:p>
    <w:p>
      <w:r>
        <w:t>40</w:t>
        <w:tab/>
        <w:t>k[1{Deutsche Verlagsanstalt GmbH}, 2{o[Stuttgart]o}]k</w:t>
      </w:r>
    </w:p>
    <w:p>
      <w:r>
        <w:t>43</w:t>
        <w:tab/>
        <w:t>1927 - 1943</w:t>
      </w:r>
    </w:p>
    <w:p>
      <w:r>
        <w:br/>
        <w:t>30</w:t>
        <w:tab/>
        <w:t>4333</w:t>
      </w:r>
    </w:p>
    <w:p>
      <w:r>
        <w:t>30z</w:t>
        <w:tab/>
        <w:t>R 3102/4333</w:t>
      </w:r>
    </w:p>
    <w:p>
      <w:r>
        <w:t>33</w:t>
        <w:tab/>
        <w:t>Bd. 2, S. 67</w:t>
      </w:r>
    </w:p>
    <w:p>
      <w:r>
        <w:t>40</w:t>
        <w:tab/>
        <w:t>k[1{Deutsche Zentraldruckerei AG}, 2{o[Berlin]o}]k</w:t>
      </w:r>
    </w:p>
    <w:p>
      <w:r>
        <w:t>43</w:t>
        <w:tab/>
        <w:t>1933 - 1941</w:t>
      </w:r>
    </w:p>
    <w:p>
      <w:r>
        <w:br/>
        <w:t>30</w:t>
        <w:tab/>
        <w:t>4337</w:t>
      </w:r>
    </w:p>
    <w:p>
      <w:r>
        <w:t>30z</w:t>
        <w:tab/>
        <w:t>R 3102/4337</w:t>
      </w:r>
    </w:p>
    <w:p>
      <w:r>
        <w:t>33</w:t>
        <w:tab/>
        <w:t>Bd. 2, S. 67</w:t>
      </w:r>
    </w:p>
    <w:p>
      <w:r>
        <w:t>40</w:t>
        <w:tab/>
        <w:t>k[1{Deutscher Verlag KG} 2{o[Berlin]o}]k (Ullstein)</w:t>
      </w:r>
    </w:p>
    <w:p>
      <w:r>
        <w:t>43</w:t>
        <w:tab/>
        <w:t>1926 - 1941</w:t>
      </w:r>
    </w:p>
    <w:p>
      <w:r>
        <w:br/>
        <w:t>30</w:t>
        <w:tab/>
        <w:t>4354</w:t>
      </w:r>
    </w:p>
    <w:p>
      <w:r>
        <w:t>30z</w:t>
        <w:tab/>
        <w:t>R 3102/4354</w:t>
      </w:r>
    </w:p>
    <w:p>
      <w:r>
        <w:t>33</w:t>
        <w:tab/>
        <w:t>Bd. 2, S. 68</w:t>
      </w:r>
    </w:p>
    <w:p>
      <w:r>
        <w:t>40</w:t>
        <w:tab/>
        <w:t>k[1{Franz Eher Nachf. GmbH}, 2{o[München]o}]k (Verlag)</w:t>
      </w:r>
    </w:p>
    <w:p>
      <w:r>
        <w:t>45</w:t>
        <w:tab/>
        <w:t>s.d.</w:t>
      </w:r>
    </w:p>
    <w:p>
      <w:r>
        <w:br/>
        <w:t>30</w:t>
        <w:tab/>
        <w:t>4411</w:t>
      </w:r>
    </w:p>
    <w:p>
      <w:r>
        <w:t>30z</w:t>
        <w:tab/>
        <w:t>R 3102/4411</w:t>
      </w:r>
    </w:p>
    <w:p>
      <w:r>
        <w:t>33</w:t>
        <w:tab/>
        <w:t>Bd. 2, S. 74</w:t>
      </w:r>
    </w:p>
    <w:p>
      <w:r>
        <w:t>40</w:t>
        <w:tab/>
        <w:t>k[1{Dr. Kurt Herrmann}, 2{o[Federow (Meckl.)]o}]k (Verlag)</w:t>
      </w:r>
    </w:p>
    <w:p>
      <w:r>
        <w:t>43</w:t>
        <w:tab/>
        <w:t>1936 - 1941</w:t>
      </w:r>
    </w:p>
    <w:p>
      <w:r>
        <w:br/>
        <w:t>30</w:t>
        <w:tab/>
        <w:t>4424</w:t>
      </w:r>
    </w:p>
    <w:p>
      <w:r>
        <w:t>30z</w:t>
        <w:tab/>
        <w:t>R 3102/4424</w:t>
      </w:r>
    </w:p>
    <w:p>
      <w:r>
        <w:t>33</w:t>
        <w:tab/>
        <w:t>Bd. 2, S. 75</w:t>
      </w:r>
    </w:p>
    <w:p>
      <w:r>
        <w:t>40</w:t>
        <w:tab/>
        <w:t>k[1{Gebrüder Huck}, 2{o[Berlin]o}]k (Verlag)</w:t>
      </w:r>
    </w:p>
    <w:p>
      <w:r>
        <w:t>43</w:t>
        <w:tab/>
        <w:t>1928 - 1944</w:t>
      </w:r>
    </w:p>
    <w:p>
      <w:r>
        <w:br/>
        <w:t>30</w:t>
        <w:tab/>
        <w:t>4425</w:t>
      </w:r>
    </w:p>
    <w:p>
      <w:r>
        <w:t>30z</w:t>
        <w:tab/>
        <w:t>R 3102/4425</w:t>
      </w:r>
    </w:p>
    <w:p>
      <w:r>
        <w:t>33</w:t>
        <w:tab/>
        <w:t>Bd. 2, S. 75</w:t>
      </w:r>
    </w:p>
    <w:p>
      <w:r>
        <w:t>40</w:t>
        <w:tab/>
        <w:t>k[1{Hugenberg-Konzern (August-Scherl Handels- und Verwaltungs-KG)} 2{o[Berlin]o}]k</w:t>
      </w:r>
    </w:p>
    <w:p>
      <w:r>
        <w:t>43</w:t>
        <w:tab/>
        <w:t>1942 - 1943</w:t>
      </w:r>
    </w:p>
    <w:p>
      <w:r>
        <w:br/>
        <w:t>30</w:t>
        <w:tab/>
        <w:t>4450</w:t>
      </w:r>
    </w:p>
    <w:p>
      <w:r>
        <w:t>30z</w:t>
        <w:tab/>
        <w:t>R 3102/4450</w:t>
      </w:r>
    </w:p>
    <w:p>
      <w:r>
        <w:t>33</w:t>
        <w:tab/>
        <w:t>Bd. 2, S. 77</w:t>
      </w:r>
    </w:p>
    <w:p>
      <w:r>
        <w:t>40</w:t>
        <w:tab/>
        <w:t>k[1{Koehler und Volckmar AG}, 2{o[Leipzig]o}]k (Grundstücksverwaltung und s[Buchhandel]s)</w:t>
      </w:r>
    </w:p>
    <w:p>
      <w:r>
        <w:t>43</w:t>
        <w:tab/>
        <w:t>1927 - 1935</w:t>
      </w:r>
    </w:p>
    <w:p>
      <w:r>
        <w:br/>
        <w:t>30</w:t>
        <w:tab/>
        <w:t>4472</w:t>
      </w:r>
    </w:p>
    <w:p>
      <w:r>
        <w:t>30z</w:t>
        <w:tab/>
        <w:t>R 3102/4472</w:t>
      </w:r>
    </w:p>
    <w:p>
      <w:r>
        <w:t>33</w:t>
        <w:tab/>
        <w:t>Bd. 2, S. 79</w:t>
      </w:r>
    </w:p>
    <w:p>
      <w:r>
        <w:t>40</w:t>
        <w:tab/>
        <w:t>k[1{Leonhardt}, 2{o[Dresden]o}]k (s[Verlagsgewerbe]s)</w:t>
      </w:r>
    </w:p>
    <w:p>
      <w:r>
        <w:t>43</w:t>
        <w:tab/>
        <w:t>1930 - 1941</w:t>
      </w:r>
    </w:p>
    <w:p>
      <w:r>
        <w:br/>
        <w:t>30</w:t>
        <w:tab/>
        <w:t>5572</w:t>
      </w:r>
    </w:p>
    <w:p>
      <w:r>
        <w:t>30z</w:t>
        <w:tab/>
        <w:t>R 3102/5572</w:t>
      </w:r>
    </w:p>
    <w:p>
      <w:r>
        <w:t>33</w:t>
        <w:tab/>
        <w:t>Bd. 2, S. 87</w:t>
      </w:r>
    </w:p>
    <w:p>
      <w:r>
        <w:t>40</w:t>
        <w:tab/>
        <w:t>k[1{Roselius-Konzern (Verlag, Bank, Druckerei)}, 2{o[Bremen]o}]k</w:t>
      </w:r>
    </w:p>
    <w:p>
      <w:r>
        <w:t>43</w:t>
        <w:tab/>
        <w:t>1929 - 1943</w:t>
      </w:r>
    </w:p>
    <w:p>
      <w:r>
        <w:br/>
        <w:t>30</w:t>
        <w:tab/>
        <w:t>5605</w:t>
      </w:r>
    </w:p>
    <w:p>
      <w:r>
        <w:t>30z</w:t>
        <w:tab/>
        <w:t>R 3102/5605</w:t>
      </w:r>
    </w:p>
    <w:p>
      <w:r>
        <w:t>33</w:t>
        <w:tab/>
        <w:t>Bd. 2, S. 90</w:t>
      </w:r>
    </w:p>
    <w:p>
      <w:r>
        <w:t>40</w:t>
        <w:tab/>
        <w:t>k[1{Ernst Steiniger Druck- und Verlagsanstalt} 2{o[Berlin]o}]k (p[2{Reimar} 1{Hobbing}]p u. a.)</w:t>
      </w:r>
    </w:p>
    <w:p>
      <w:r>
        <w:t>43</w:t>
        <w:tab/>
        <w:t>1924 - 1938</w:t>
      </w:r>
    </w:p>
    <w:p>
      <w:r>
        <w:br/>
        <w:t>26</w:t>
        <w:tab/>
        <w:t>&lt; - &gt;</w:t>
      </w:r>
    </w:p>
    <w:p>
      <w:r>
        <w:t>27</w:t>
        <w:tab/>
        <w:t>2. Statistische Aufgabenbereiche: Deutschland \ 2.4. Industrie \ 2.4.10. Sonstige Industriezweige (Leichtindustrie) \ s[Papierindustrie]s</w:t>
      </w:r>
    </w:p>
    <w:p>
      <w:r>
        <w:t>30</w:t>
        <w:tab/>
        <w:t>6023</w:t>
      </w:r>
    </w:p>
    <w:p>
      <w:r>
        <w:t>30z</w:t>
        <w:tab/>
        <w:t>R 3102/6023</w:t>
      </w:r>
    </w:p>
    <w:p>
      <w:r>
        <w:t>33</w:t>
        <w:tab/>
        <w:t>Bd. 3, S. 98</w:t>
      </w:r>
    </w:p>
    <w:p>
      <w:r>
        <w:t>40</w:t>
        <w:tab/>
        <w:t xml:space="preserve">t[Statistisches Monatsheft für den Lenkungsbereich Papier und s[Druck]s]t (gebundene Vervielfältigung des StRA, Abt. VIII) </w:t>
      </w:r>
    </w:p>
    <w:p>
      <w:r>
        <w:t>43</w:t>
        <w:tab/>
        <w:t>1942 - 1943</w:t>
      </w:r>
    </w:p>
    <w:p>
      <w:r>
        <w:br/>
        <w:t>26</w:t>
        <w:tab/>
        <w:t>&lt; - &gt;</w:t>
      </w:r>
    </w:p>
    <w:p>
      <w:r>
        <w:t>27</w:t>
        <w:tab/>
        <w:t>2. Statistische Aufgabenbereiche: Deutschland \ 2.4. Industrie \ 2.4.10. Sonstige Industriezweige \ Druckerei- und s[Verlagswesen]s</w:t>
      </w:r>
    </w:p>
    <w:p>
      <w:r>
        <w:t>30</w:t>
        <w:tab/>
        <w:t>2772</w:t>
      </w:r>
    </w:p>
    <w:p>
      <w:r>
        <w:t>30z</w:t>
        <w:tab/>
        <w:t>R 3102/2772</w:t>
      </w:r>
    </w:p>
    <w:p>
      <w:r>
        <w:t>33</w:t>
        <w:tab/>
        <w:t>Bd. 3, S. 108</w:t>
      </w:r>
    </w:p>
    <w:p>
      <w:r>
        <w:t>40</w:t>
        <w:tab/>
        <w:t>s[Verlags&lt;wesen&gt;]s- und s[Vervielfältigungswesen]s Unternehmen A-K</w:t>
      </w:r>
    </w:p>
    <w:p>
      <w:r>
        <w:t>43</w:t>
        <w:tab/>
        <w:t>1926 - 1941</w:t>
      </w:r>
    </w:p>
    <w:p>
      <w:r>
        <w:br/>
        <w:t>30</w:t>
        <w:tab/>
        <w:t>2749</w:t>
      </w:r>
    </w:p>
    <w:p>
      <w:r>
        <w:t>30z</w:t>
        <w:tab/>
        <w:t>R 3102/2749</w:t>
      </w:r>
    </w:p>
    <w:p>
      <w:r>
        <w:t>33</w:t>
        <w:tab/>
        <w:t>Bd. 3, S. 108</w:t>
      </w:r>
    </w:p>
    <w:p>
      <w:r>
        <w:t>40</w:t>
        <w:tab/>
        <w:t>s[Verlags&lt;wesen&gt;]s- und s[Vervielfältigungswesen]s Unternehmen L-W</w:t>
      </w:r>
    </w:p>
    <w:p>
      <w:r>
        <w:t>43</w:t>
        <w:tab/>
        <w:t>1929 - 1939</w:t>
      </w:r>
    </w:p>
    <w:p>
      <w:r>
        <w:br/>
        <w:t>30</w:t>
        <w:tab/>
        <w:t>3503</w:t>
      </w:r>
    </w:p>
    <w:p>
      <w:r>
        <w:t>30z</w:t>
        <w:tab/>
        <w:t>R 3102/3503</w:t>
      </w:r>
    </w:p>
    <w:p>
      <w:r>
        <w:t>33</w:t>
        <w:tab/>
        <w:t>Bd. 3, S. 108</w:t>
      </w:r>
    </w:p>
    <w:p>
      <w:r>
        <w:t>40</w:t>
        <w:tab/>
        <w:t>k[Wirtschaftsgruppe s[Druck]s]k Beschäftigung, s[Absatz]s, s[Wehrmachtsabsatz]s, Einberufene, s[Lohnstatistik]s</w:t>
      </w:r>
    </w:p>
    <w:p>
      <w:r>
        <w:t>43</w:t>
        <w:tab/>
        <w:t>1939 - 1944</w:t>
      </w:r>
    </w:p>
    <w:p>
      <w:r>
        <w:br/>
        <w:t>30</w:t>
        <w:tab/>
        <w:t>1405</w:t>
      </w:r>
    </w:p>
    <w:p>
      <w:r>
        <w:t>30z</w:t>
        <w:tab/>
        <w:t>R 3102/1405</w:t>
      </w:r>
    </w:p>
    <w:p>
      <w:r>
        <w:t>33</w:t>
        <w:tab/>
        <w:t>Bd. 3, S. 108</w:t>
      </w:r>
    </w:p>
    <w:p>
      <w:r>
        <w:t>40</w:t>
        <w:tab/>
        <w:t>k[Bavariationss[verlag]s GmbH, o[Berlin]o]k</w:t>
      </w:r>
    </w:p>
    <w:p>
      <w:r>
        <w:t>43</w:t>
        <w:tab/>
        <w:t>1942 - 1943</w:t>
      </w:r>
    </w:p>
    <w:p>
      <w:r>
        <w:br/>
        <w:t>30</w:t>
        <w:tab/>
        <w:t>1375</w:t>
      </w:r>
    </w:p>
    <w:p>
      <w:r>
        <w:t>30z</w:t>
        <w:tab/>
        <w:t>R 3102/1375</w:t>
      </w:r>
    </w:p>
    <w:p>
      <w:r>
        <w:t>33</w:t>
        <w:tab/>
        <w:t>Bd. 3, S. 108</w:t>
      </w:r>
    </w:p>
    <w:p>
      <w:r>
        <w:t>40</w:t>
        <w:tab/>
        <w:t>k[s[Buchdruckerei]s des Waisenhauses GmbH, o[Halle]o]k</w:t>
      </w:r>
    </w:p>
    <w:p>
      <w:r>
        <w:t>43</w:t>
        <w:tab/>
        <w:t>1938 - 1939</w:t>
      </w:r>
    </w:p>
    <w:p>
      <w:r>
        <w:br/>
        <w:t>30</w:t>
        <w:tab/>
        <w:t>1374</w:t>
      </w:r>
    </w:p>
    <w:p>
      <w:r>
        <w:t>30z</w:t>
        <w:tab/>
        <w:t>R 3102/1374</w:t>
      </w:r>
    </w:p>
    <w:p>
      <w:r>
        <w:t>33</w:t>
        <w:tab/>
        <w:t>Bd. 3, S. 108</w:t>
      </w:r>
    </w:p>
    <w:p>
      <w:r>
        <w:t>40</w:t>
        <w:tab/>
        <w:t>k[s[Buchhandlung]s des Waisenhauses GmbH, o[Leipzig]o]k</w:t>
      </w:r>
    </w:p>
    <w:p>
      <w:r>
        <w:t>43</w:t>
        <w:tab/>
        <w:t>1938 - 1939</w:t>
      </w:r>
    </w:p>
    <w:p>
      <w:r>
        <w:br/>
        <w:t>30</w:t>
        <w:tab/>
        <w:t>1548</w:t>
      </w:r>
    </w:p>
    <w:p>
      <w:r>
        <w:t>30z</w:t>
        <w:tab/>
        <w:t>R 3102/1548</w:t>
      </w:r>
    </w:p>
    <w:p>
      <w:r>
        <w:t>33</w:t>
        <w:tab/>
        <w:t>Bd. 3, S. 108</w:t>
      </w:r>
    </w:p>
    <w:p>
      <w:r>
        <w:t>40</w:t>
        <w:tab/>
        <w:t>k[Frankenfurt AG, o[Frankfurt a.M.]o]k</w:t>
      </w:r>
    </w:p>
    <w:p>
      <w:r>
        <w:t>43</w:t>
        <w:tab/>
        <w:t>1935 - 1944</w:t>
      </w:r>
    </w:p>
    <w:p>
      <w:r>
        <w:br/>
        <w:t>30</w:t>
        <w:tab/>
        <w:t>1372</w:t>
      </w:r>
    </w:p>
    <w:p>
      <w:r>
        <w:t>30z</w:t>
        <w:tab/>
        <w:t>R 3102/1372</w:t>
      </w:r>
    </w:p>
    <w:p>
      <w:r>
        <w:t>33</w:t>
        <w:tab/>
        <w:t>Bd. 3, S. 108</w:t>
      </w:r>
    </w:p>
    <w:p>
      <w:r>
        <w:t>40</w:t>
        <w:tab/>
        <w:t>k[Ost-Europa-s[Verlag]s GmbH, o[Königsberg]o]k</w:t>
      </w:r>
    </w:p>
    <w:p>
      <w:r>
        <w:t>43</w:t>
        <w:tab/>
        <w:t>1939 - 1941</w:t>
      </w:r>
    </w:p>
    <w:p>
      <w:r>
        <w:br/>
        <w:t>30</w:t>
        <w:tab/>
        <w:t>1371</w:t>
      </w:r>
    </w:p>
    <w:p>
      <w:r>
        <w:t>30z</w:t>
        <w:tab/>
        <w:t>R 3102/1371</w:t>
      </w:r>
    </w:p>
    <w:p>
      <w:r>
        <w:t>33</w:t>
        <w:tab/>
        <w:t>Bd. 3, S. 108</w:t>
      </w:r>
    </w:p>
    <w:p>
      <w:r>
        <w:t>40</w:t>
        <w:tab/>
        <w:t>k[o[Preußisch]oe s[Verlag]ss- und s[Druckerei]s-GmbH, o[Berlin]o]k</w:t>
      </w:r>
    </w:p>
    <w:p>
      <w:r>
        <w:t>43</w:t>
        <w:tab/>
        <w:t>1932 - 1941</w:t>
      </w:r>
    </w:p>
    <w:p>
      <w:r>
        <w:br/>
        <w:t>30</w:t>
        <w:tab/>
        <w:t>1435</w:t>
      </w:r>
    </w:p>
    <w:p>
      <w:r>
        <w:t>30z</w:t>
        <w:tab/>
        <w:t>R 3102/1435</w:t>
      </w:r>
    </w:p>
    <w:p>
      <w:r>
        <w:t>33</w:t>
        <w:tab/>
        <w:t>Bd. 3, S. 108</w:t>
      </w:r>
    </w:p>
    <w:p>
      <w:r>
        <w:t>40</w:t>
        <w:tab/>
        <w:t>k[Rotophot Bromsilberdruck GmbH, o[Berlin]o]k</w:t>
      </w:r>
    </w:p>
    <w:p>
      <w:r>
        <w:t>43</w:t>
        <w:tab/>
        <w:t>1942 - 1943</w:t>
      </w:r>
    </w:p>
    <w:p>
      <w:r>
        <w:br/>
        <w:t>30</w:t>
        <w:tab/>
        <w:t>1407</w:t>
      </w:r>
    </w:p>
    <w:p>
      <w:r>
        <w:t>30z</w:t>
        <w:tab/>
        <w:t>R 3102/1407</w:t>
      </w:r>
    </w:p>
    <w:p>
      <w:r>
        <w:t>33</w:t>
        <w:tab/>
        <w:t>Bd. 3, S. 109</w:t>
      </w:r>
    </w:p>
    <w:p>
      <w:r>
        <w:t>40</w:t>
        <w:tab/>
        <w:t>k[Ufa s[Buchverlag]s GmbH, o[Berlin]o]k</w:t>
      </w:r>
    </w:p>
    <w:p>
      <w:r>
        <w:t>43</w:t>
        <w:tab/>
        <w:t>1938 - 1943</w:t>
      </w:r>
    </w:p>
    <w:p>
      <w:r>
        <w:br/>
        <w:t>30</w:t>
        <w:tab/>
        <w:t>1392</w:t>
      </w:r>
    </w:p>
    <w:p>
      <w:r>
        <w:t>30z</w:t>
        <w:tab/>
        <w:t>R 3102/1392</w:t>
      </w:r>
    </w:p>
    <w:p>
      <w:r>
        <w:t>33</w:t>
        <w:tab/>
        <w:t>Bd. 3, S. 109</w:t>
      </w:r>
    </w:p>
    <w:p>
      <w:r>
        <w:t>40</w:t>
        <w:tab/>
        <w:t>k[Wiener-Bohéme-s[Verlag]s GmbH, o[Berlin]o]k</w:t>
      </w:r>
    </w:p>
    <w:p>
      <w:r>
        <w:t>43</w:t>
        <w:tab/>
        <w:t>1939 - 1943</w:t>
      </w:r>
    </w:p>
    <w:p>
      <w:r>
        <w:br/>
        <w:t>26</w:t>
        <w:tab/>
        <w:t>&lt; - &gt;</w:t>
      </w:r>
    </w:p>
    <w:p>
      <w:r>
        <w:t>27</w:t>
        <w:tab/>
        <w:t>2. Statistische Aufgabenbereiche: Deutschland \ 2.10. Kunst und Kultur \ 2.10.3. Bibliotheken und Museen</w:t>
      </w:r>
    </w:p>
    <w:p>
      <w:r>
        <w:t>30</w:t>
        <w:tab/>
        <w:t>1373</w:t>
      </w:r>
    </w:p>
    <w:p>
      <w:r>
        <w:t>30z</w:t>
        <w:tab/>
        <w:t>R 3102/1373</w:t>
      </w:r>
    </w:p>
    <w:p>
      <w:r>
        <w:t>33</w:t>
        <w:tab/>
        <w:t>Bd. 4, S. 62</w:t>
      </w:r>
    </w:p>
    <w:p>
      <w:r>
        <w:t>40</w:t>
        <w:tab/>
        <w:t>k[1{Deutsche Bücherei}, 2{o[Leipzig]o}]k</w:t>
      </w:r>
    </w:p>
    <w:p>
      <w:r>
        <w:t>43</w:t>
        <w:tab/>
        <w:t>1943 - 1944</w:t>
      </w:r>
    </w:p>
    <w:p/>
    <w:p/>
    <w:p>
      <w:r>
        <w:br/>
        <w:t>20</w:t>
        <w:tab/>
        <w:t>R 3901</w:t>
      </w:r>
    </w:p>
    <w:p>
      <w:r>
        <w:t>20a</w:t>
        <w:tab/>
        <w:t>22</w:t>
      </w:r>
    </w:p>
    <w:p>
      <w:r>
        <w:t>21</w:t>
        <w:tab/>
        <w:t>Reichsarbeitsministerium</w:t>
      </w:r>
    </w:p>
    <w:p>
      <w:r>
        <w:t>22</w:t>
        <w:tab/>
        <w:t>Schriftgut aus der Zeit von 1867 bis 1945 \ Zivile Behörden und Einrichtungen des Deutschen Reichs \ Arbeit und Soziales \ #R 3901 Reichsarbeitsministerium</w:t>
      </w:r>
    </w:p>
    <w:p>
      <w:r>
        <w:t>23</w:t>
        <w:tab/>
        <w:t>1918 - 1945</w:t>
      </w:r>
    </w:p>
    <w:p>
      <w:r>
        <w:t>24</w:t>
        <w:tab/>
        <w:t>Findbuch</w:t>
      </w:r>
    </w:p>
    <w:p>
      <w:r>
        <w:t>25</w:t>
        <w:tab/>
        <w:t>mit Vorakten / Findbuch 39.01 (5 Bde. und Register)</w:t>
      </w:r>
    </w:p>
    <w:p>
      <w:r>
        <w:t>26</w:t>
        <w:tab/>
        <w:t>&lt; - &gt;</w:t>
      </w:r>
    </w:p>
    <w:p>
      <w:r>
        <w:t>27</w:t>
        <w:tab/>
        <w:t>Erwerbslosenangelegenheiten \ Erwerbslosenfürsorge</w:t>
      </w:r>
    </w:p>
    <w:p>
      <w:r>
        <w:t>30</w:t>
        <w:tab/>
        <w:t>575</w:t>
      </w:r>
    </w:p>
    <w:p>
      <w:r>
        <w:t>30z</w:t>
        <w:tab/>
        <w:t>R 3901/575</w:t>
      </w:r>
    </w:p>
    <w:p>
      <w:r>
        <w:t>31</w:t>
        <w:tab/>
        <w:t>E 13</w:t>
      </w:r>
    </w:p>
    <w:p>
      <w:r>
        <w:t>33</w:t>
        <w:tab/>
        <w:t>Bd. 1, S. 29</w:t>
      </w:r>
    </w:p>
    <w:p>
      <w:r>
        <w:t>34</w:t>
        <w:tab/>
        <w:t>Film 33075</w:t>
      </w:r>
    </w:p>
    <w:p>
      <w:r>
        <w:t>40</w:t>
        <w:tab/>
        <w:t>Anordnung und Schriftwechsel. Regelung der Löhne im s[Buchdruckergewerbe]s</w:t>
      </w:r>
    </w:p>
    <w:p>
      <w:r>
        <w:t>43</w:t>
        <w:tab/>
        <w:t>1918 - 1919</w:t>
      </w:r>
    </w:p>
    <w:p>
      <w:r>
        <w:br/>
        <w:t>26</w:t>
        <w:tab/>
        <w:t>&lt; - &gt;</w:t>
      </w:r>
    </w:p>
    <w:p>
      <w:r>
        <w:t>27</w:t>
        <w:tab/>
        <w:t>Erwerbslosenangelegenheiten \ Erwerbslosenfürsorge im besetzten Gebiet</w:t>
      </w:r>
    </w:p>
    <w:p>
      <w:r>
        <w:t>30</w:t>
        <w:tab/>
        <w:t>611</w:t>
      </w:r>
    </w:p>
    <w:p>
      <w:r>
        <w:t>30z</w:t>
        <w:tab/>
        <w:t>R 3901/611</w:t>
      </w:r>
    </w:p>
    <w:p>
      <w:r>
        <w:t>31</w:t>
        <w:tab/>
        <w:t>R 1b</w:t>
      </w:r>
    </w:p>
    <w:p>
      <w:r>
        <w:t>33</w:t>
        <w:tab/>
        <w:t>Bd. 1, S. 32</w:t>
      </w:r>
    </w:p>
    <w:p>
      <w:r>
        <w:t>34</w:t>
        <w:tab/>
        <w:t>Film 33087</w:t>
      </w:r>
    </w:p>
    <w:p>
      <w:r>
        <w:t>40</w:t>
        <w:tab/>
        <w:t>Erwerbslosenfürsorge im besetzten Gebiet, s[Buchdruckergewerbe]s</w:t>
      </w:r>
    </w:p>
    <w:p>
      <w:r>
        <w:t>43</w:t>
        <w:tab/>
        <w:t>1923 - 1926</w:t>
      </w:r>
    </w:p>
    <w:p>
      <w:r>
        <w:br/>
        <w:t>26</w:t>
        <w:tab/>
        <w:t>&lt; - &gt;</w:t>
      </w:r>
    </w:p>
    <w:p>
      <w:r>
        <w:t>27</w:t>
        <w:tab/>
        <w:t>Erwerbslosenangelegenheiten \ Stillegungen</w:t>
      </w:r>
    </w:p>
    <w:p>
      <w:r>
        <w:t>30</w:t>
        <w:tab/>
        <w:t>1558</w:t>
      </w:r>
    </w:p>
    <w:p>
      <w:r>
        <w:t>30z</w:t>
        <w:tab/>
        <w:t>R 3901/1558</w:t>
      </w:r>
    </w:p>
    <w:p>
      <w:r>
        <w:t>31</w:t>
        <w:tab/>
        <w:t>F 7</w:t>
      </w:r>
    </w:p>
    <w:p>
      <w:r>
        <w:t>33</w:t>
        <w:tab/>
        <w:t>Bd. 1, S. 81</w:t>
      </w:r>
    </w:p>
    <w:p>
      <w:r>
        <w:t>34</w:t>
        <w:tab/>
        <w:t>Film 33435</w:t>
      </w:r>
    </w:p>
    <w:p>
      <w:r>
        <w:t>40</w:t>
        <w:tab/>
        <w:t>s[2{Stillegung von Betrieben}. - 1{Druckereigewerbe}]s</w:t>
      </w:r>
    </w:p>
    <w:p>
      <w:r>
        <w:t>43</w:t>
        <w:tab/>
        <w:t>1920 - 1926</w:t>
      </w:r>
    </w:p>
    <w:p>
      <w:r>
        <w:br/>
        <w:t>26</w:t>
        <w:tab/>
        <w:t>&lt; - &gt;</w:t>
      </w:r>
    </w:p>
    <w:p>
      <w:r>
        <w:t>27</w:t>
        <w:tab/>
        <w:t>Gewerbewesen</w:t>
      </w:r>
    </w:p>
    <w:p>
      <w:r>
        <w:t>30</w:t>
        <w:tab/>
        <w:t>1890</w:t>
      </w:r>
    </w:p>
    <w:p>
      <w:r>
        <w:t>30z</w:t>
        <w:tab/>
        <w:t>R 3901/1890</w:t>
      </w:r>
    </w:p>
    <w:p>
      <w:r>
        <w:t>31</w:t>
        <w:tab/>
        <w:t>7 adh. 1cc</w:t>
      </w:r>
    </w:p>
    <w:p>
      <w:r>
        <w:t>33</w:t>
        <w:tab/>
        <w:t>Bd. 2, S. 96</w:t>
      </w:r>
    </w:p>
    <w:p>
      <w:r>
        <w:t>34</w:t>
        <w:tab/>
        <w:t>Film 33596</w:t>
      </w:r>
    </w:p>
    <w:p>
      <w:r>
        <w:t>40</w:t>
        <w:tab/>
        <w:t>Die Anerkennung des deutschen s[Buchdrucker-Lohntarif]ss durch die Behörden des Reichs und der Bundesstaaten</w:t>
      </w:r>
    </w:p>
    <w:p>
      <w:r>
        <w:t>43</w:t>
        <w:tab/>
        <w:t>1916 - 1920</w:t>
      </w:r>
    </w:p>
    <w:p>
      <w:r>
        <w:br/>
        <w:t>30</w:t>
        <w:tab/>
        <w:t>1891</w:t>
      </w:r>
    </w:p>
    <w:p>
      <w:r>
        <w:t>30z</w:t>
        <w:tab/>
        <w:t>R 3901/1891</w:t>
      </w:r>
    </w:p>
    <w:p>
      <w:r>
        <w:t>31</w:t>
        <w:tab/>
        <w:t>7 adh. 1cc</w:t>
      </w:r>
    </w:p>
    <w:p>
      <w:r>
        <w:t>33</w:t>
        <w:tab/>
        <w:t>Bd. 2, S. 96</w:t>
      </w:r>
    </w:p>
    <w:p>
      <w:r>
        <w:t>34</w:t>
        <w:tab/>
        <w:t>Film 33596</w:t>
      </w:r>
    </w:p>
    <w:p>
      <w:r>
        <w:t>40</w:t>
        <w:tab/>
        <w:t>s[Buchdruckertarif]s. Äußerungen der s[Presse]s</w:t>
      </w:r>
    </w:p>
    <w:p>
      <w:r>
        <w:t>43</w:t>
        <w:tab/>
        <w:t>1907 - 1920</w:t>
      </w:r>
    </w:p>
    <w:p>
      <w:r>
        <w:br/>
        <w:t>30</w:t>
        <w:tab/>
        <w:t>2235 - 2238</w:t>
      </w:r>
    </w:p>
    <w:p>
      <w:r>
        <w:t>30z</w:t>
        <w:tab/>
        <w:t>R 3901/2235 - 2238</w:t>
      </w:r>
    </w:p>
    <w:p>
      <w:r>
        <w:t>31</w:t>
        <w:tab/>
        <w:t>20 adh. 7</w:t>
      </w:r>
    </w:p>
    <w:p>
      <w:r>
        <w:t>33</w:t>
        <w:tab/>
        <w:t>Bd. 2, S. 111</w:t>
      </w:r>
    </w:p>
    <w:p>
      <w:r>
        <w:t>34</w:t>
        <w:tab/>
        <w:t>Filme 33731 - 33733</w:t>
      </w:r>
    </w:p>
    <w:p>
      <w:r>
        <w:t>40</w:t>
        <w:tab/>
        <w:t>Einigungsverhandlungen in Streitigkeiten zwischen s[Arbeitgeber]sn und s[Arbeitnehmer]sn. - s[Buchbindereigewerbe]s</w:t>
      </w:r>
    </w:p>
    <w:p>
      <w:r>
        <w:t>43</w:t>
        <w:tab/>
        <w:t>1916 - 1929</w:t>
      </w:r>
    </w:p>
    <w:p>
      <w:r>
        <w:t>50</w:t>
        <w:tab/>
        <w:t>4 Bde.</w:t>
      </w:r>
    </w:p>
    <w:p>
      <w:r>
        <w:br/>
        <w:t>30</w:t>
        <w:tab/>
        <w:t>2239 - 2243</w:t>
      </w:r>
    </w:p>
    <w:p>
      <w:r>
        <w:t>30z</w:t>
        <w:tab/>
        <w:t>R 3901/2239 - 2243</w:t>
      </w:r>
    </w:p>
    <w:p>
      <w:r>
        <w:t>31</w:t>
        <w:tab/>
        <w:t>20 adh. 7</w:t>
      </w:r>
    </w:p>
    <w:p>
      <w:r>
        <w:t>33</w:t>
        <w:tab/>
        <w:t>Bd. 2, S. 111</w:t>
      </w:r>
    </w:p>
    <w:p>
      <w:r>
        <w:t>34</w:t>
        <w:tab/>
        <w:t>Filme 33733 - 33735</w:t>
      </w:r>
    </w:p>
    <w:p>
      <w:r>
        <w:t>40</w:t>
        <w:tab/>
        <w:t>s[Buchdrucker]s</w:t>
      </w:r>
    </w:p>
    <w:p>
      <w:r>
        <w:t>41</w:t>
        <w:tab/>
        <w:t>u.a.: Schlichtungsverhandlungen zwischen Arbeitgebern und Arbeitnehmern</w:t>
      </w:r>
    </w:p>
    <w:p>
      <w:r>
        <w:t>43</w:t>
        <w:tab/>
        <w:t>1920 - 1927</w:t>
      </w:r>
    </w:p>
    <w:p>
      <w:r>
        <w:t>50</w:t>
        <w:tab/>
        <w:t>5 Bde.</w:t>
      </w:r>
    </w:p>
    <w:p>
      <w:r>
        <w:br/>
        <w:t>30</w:t>
        <w:tab/>
        <w:t>2244</w:t>
      </w:r>
    </w:p>
    <w:p>
      <w:r>
        <w:t>30z</w:t>
        <w:tab/>
        <w:t>R 3901/2244</w:t>
      </w:r>
    </w:p>
    <w:p>
      <w:r>
        <w:t>31</w:t>
        <w:tab/>
        <w:t>20 adh. 7</w:t>
      </w:r>
    </w:p>
    <w:p>
      <w:r>
        <w:t>33</w:t>
        <w:tab/>
        <w:t>Bd. 2, S. 111</w:t>
      </w:r>
    </w:p>
    <w:p>
      <w:r>
        <w:t>40</w:t>
        <w:tab/>
        <w:t>s[Buchdrucker]s, Kredithilfe</w:t>
      </w:r>
    </w:p>
    <w:p>
      <w:r>
        <w:t>42</w:t>
        <w:tab/>
        <w:t>Sonderheft: Tarifverhandlungen im z[August 1923]z</w:t>
      </w:r>
    </w:p>
    <w:p>
      <w:r>
        <w:t>43</w:t>
        <w:tab/>
        <w:t>1923</w:t>
      </w:r>
    </w:p>
    <w:p/>
    <w:p/>
    <w:p>
      <w:r>
        <w:br/>
        <w:t>20</w:t>
        <w:tab/>
        <w:t>R 4901</w:t>
      </w:r>
    </w:p>
    <w:p>
      <w:r>
        <w:t>21</w:t>
        <w:tab/>
        <w:t>Reichsministerium für Wissenschaft, Erziehung und Volksbildung</w:t>
      </w:r>
    </w:p>
    <w:p>
      <w:r>
        <w:t>22</w:t>
        <w:tab/>
        <w:t>Schriftgut aus der Zeit von 1867 bis 1945 \ Zivile Behörden und Einrichtungen des Deutschen Reichs \ Bildung und Wissenschaft \ #R 4901 Reichsministerium für Wissenschaft, Erziehung und Volksbildung</w:t>
      </w:r>
    </w:p>
    <w:p>
      <w:r>
        <w:t>24</w:t>
        <w:tab/>
        <w:t>Findbuch</w:t>
      </w:r>
    </w:p>
    <w:p>
      <w:r>
        <w:t>25</w:t>
        <w:tab/>
        <w:t>Findbücher 49.01 (5 Bde.) / Akten des Amtes Volksbildung, u.a. zuständig für Volksbüchereien, sind im Krieg fast vollständig vernichtet worden.</w:t>
      </w:r>
    </w:p>
    <w:p>
      <w:r>
        <w:t>26</w:t>
        <w:tab/>
        <w:t>&lt; - &gt;</w:t>
      </w:r>
    </w:p>
    <w:p>
      <w:r>
        <w:t>27</w:t>
        <w:tab/>
        <w:t>Hauptbüro</w:t>
      </w:r>
    </w:p>
    <w:p>
      <w:r>
        <w:t>30</w:t>
        <w:tab/>
        <w:t>218</w:t>
      </w:r>
    </w:p>
    <w:p>
      <w:r>
        <w:t>30z</w:t>
        <w:tab/>
        <w:t>R 4901/218</w:t>
      </w:r>
    </w:p>
    <w:p>
      <w:r>
        <w:t>31</w:t>
        <w:tab/>
        <w:t>V H 2</w:t>
      </w:r>
    </w:p>
    <w:p>
      <w:r>
        <w:t>33</w:t>
        <w:tab/>
        <w:t>Bd. 2, S. 11</w:t>
      </w:r>
    </w:p>
    <w:p>
      <w:r>
        <w:t>40</w:t>
        <w:tab/>
        <w:t>t[Reichsministerialamtsblatt für "Deutsche Wissenschaft, Erziehung und Volksbildung"]t. s[Verlagsverträge]s</w:t>
      </w:r>
    </w:p>
    <w:p>
      <w:r>
        <w:t>43</w:t>
        <w:tab/>
        <w:t>1934 - 1943</w:t>
      </w:r>
    </w:p>
    <w:p>
      <w:r>
        <w:br/>
        <w:t>26</w:t>
        <w:tab/>
        <w:t>&lt; - &gt;</w:t>
      </w:r>
    </w:p>
    <w:p>
      <w:r>
        <w:t>27</w:t>
        <w:tab/>
        <w:t>Zentralbüro \ Propaganda</w:t>
      </w:r>
    </w:p>
    <w:p>
      <w:r>
        <w:t>30</w:t>
        <w:tab/>
        <w:t>464</w:t>
      </w:r>
    </w:p>
    <w:p>
      <w:r>
        <w:t>30z</w:t>
        <w:tab/>
        <w:t>R 4901/464</w:t>
      </w:r>
    </w:p>
    <w:p>
      <w:r>
        <w:t>31</w:t>
        <w:tab/>
        <w:t>Generalia Propaganda 6 a</w:t>
      </w:r>
    </w:p>
    <w:p>
      <w:r>
        <w:t>33</w:t>
        <w:tab/>
        <w:t>Bd. 2, S. 32</w:t>
      </w:r>
    </w:p>
    <w:p>
      <w:r>
        <w:t>40</w:t>
        <w:tab/>
        <w:t>s[2{Nationalsozialistisches} 1{Schrifttum}]s</w:t>
      </w:r>
    </w:p>
    <w:p>
      <w:r>
        <w:t>43</w:t>
        <w:tab/>
        <w:t>1937 - 1939</w:t>
      </w:r>
    </w:p>
    <w:p>
      <w:r>
        <w:br/>
        <w:t>26</w:t>
        <w:tab/>
        <w:t>&lt; - &gt;</w:t>
      </w:r>
    </w:p>
    <w:p>
      <w:r>
        <w:t>27</w:t>
        <w:tab/>
        <w:t>Amt Wissenschaft \ s[Bibliotheks]ssachen</w:t>
      </w:r>
    </w:p>
    <w:p>
      <w:r>
        <w:t>30</w:t>
        <w:tab/>
        <w:t>2662</w:t>
      </w:r>
    </w:p>
    <w:p>
      <w:r>
        <w:t>30z</w:t>
        <w:tab/>
        <w:t>R 4901/2662</w:t>
      </w:r>
    </w:p>
    <w:p>
      <w:r>
        <w:t>31</w:t>
        <w:tab/>
        <w:t>Generalia 17</w:t>
      </w:r>
    </w:p>
    <w:p>
      <w:r>
        <w:t>33</w:t>
        <w:tab/>
        <w:t>Bd. 2, S. 143</w:t>
      </w:r>
    </w:p>
    <w:p>
      <w:r>
        <w:t>40</w:t>
        <w:tab/>
        <w:t>Der s[2{deutsche&lt;r&gt;} 1{Gesamtkatalog}]s</w:t>
      </w:r>
    </w:p>
    <w:p>
      <w:r>
        <w:t>43</w:t>
        <w:tab/>
        <w:t>1935 - 1938</w:t>
      </w:r>
    </w:p>
    <w:p>
      <w:r>
        <w:br/>
        <w:t>30</w:t>
        <w:tab/>
        <w:t>2663</w:t>
      </w:r>
    </w:p>
    <w:p>
      <w:r>
        <w:t>30z</w:t>
        <w:tab/>
        <w:t>R 4901/2663</w:t>
      </w:r>
    </w:p>
    <w:p>
      <w:r>
        <w:t>31</w:t>
        <w:tab/>
        <w:t>Generalia 29</w:t>
      </w:r>
    </w:p>
    <w:p>
      <w:r>
        <w:t>33</w:t>
        <w:tab/>
        <w:t>Bd. 2, S. 143</w:t>
      </w:r>
    </w:p>
    <w:p>
      <w:r>
        <w:t>40</w:t>
        <w:tab/>
        <w:t>s[2{Ankauf} von 1{Bibliothek}]sen und s[2{Schrift}en, desgleichen Empfehlung, Warnung, 1{Beschlagnahme}]s</w:t>
      </w:r>
    </w:p>
    <w:p>
      <w:r>
        <w:t>43</w:t>
        <w:tab/>
        <w:t>1935 - 1936</w:t>
      </w:r>
    </w:p>
    <w:p>
      <w:r>
        <w:br/>
        <w:t>30</w:t>
        <w:tab/>
        <w:t>2664</w:t>
      </w:r>
    </w:p>
    <w:p>
      <w:r>
        <w:t>30z</w:t>
        <w:tab/>
        <w:t>R 4901/2664</w:t>
      </w:r>
    </w:p>
    <w:p>
      <w:r>
        <w:t>31</w:t>
        <w:tab/>
        <w:t>Generalia 31</w:t>
      </w:r>
    </w:p>
    <w:p>
      <w:r>
        <w:t>33</w:t>
        <w:tab/>
        <w:t>Bd. 2, S. 143</w:t>
      </w:r>
    </w:p>
    <w:p>
      <w:r>
        <w:t>40</w:t>
        <w:tab/>
        <w:t>s[Schriftenaustausch]s der s[Universitätsbibliothek]sen usw.</w:t>
      </w:r>
    </w:p>
    <w:p>
      <w:r>
        <w:t>43</w:t>
        <w:tab/>
        <w:t>1930 - 1935</w:t>
      </w:r>
    </w:p>
    <w:p>
      <w:r>
        <w:br/>
        <w:t>30</w:t>
        <w:tab/>
        <w:t>2664/1</w:t>
      </w:r>
    </w:p>
    <w:p>
      <w:r>
        <w:t>30z</w:t>
        <w:tab/>
        <w:t>R 4901/2664/1</w:t>
      </w:r>
    </w:p>
    <w:p>
      <w:r>
        <w:t>31</w:t>
        <w:tab/>
        <w:t>R.M.d.I. Abt.III 18/51</w:t>
      </w:r>
    </w:p>
    <w:p>
      <w:r>
        <w:t>33</w:t>
        <w:tab/>
        <w:t>Bd. 2, S. 143</w:t>
      </w:r>
    </w:p>
    <w:p>
      <w:r>
        <w:t>40</w:t>
        <w:tab/>
        <w:t>s[Austausch von Drucksachen]s mit der k[1{Kongreß-Bibliothek} in 2{o[Washington]o}]k</w:t>
      </w:r>
    </w:p>
    <w:p>
      <w:r>
        <w:t>43</w:t>
        <w:tab/>
        <w:t>1927 - 1934</w:t>
      </w:r>
    </w:p>
    <w:p>
      <w:r>
        <w:br/>
        <w:t>30</w:t>
        <w:tab/>
        <w:t>2667</w:t>
      </w:r>
    </w:p>
    <w:p>
      <w:r>
        <w:t>30z</w:t>
        <w:tab/>
        <w:t>R 4901/2667</w:t>
      </w:r>
    </w:p>
    <w:p>
      <w:r>
        <w:t>31</w:t>
        <w:tab/>
        <w:t>Generalia 46</w:t>
      </w:r>
    </w:p>
    <w:p>
      <w:r>
        <w:t>33</w:t>
        <w:tab/>
        <w:t>Bd. 2, S. 143</w:t>
      </w:r>
    </w:p>
    <w:p>
      <w:r>
        <w:t>40</w:t>
        <w:tab/>
        <w:t>s[Bücherwesen]s, s[Buchhandel]s, s[Buchdruckereikunst]s, auch Allgemeine Angelegenheiten der s[Buchhändler]s usw.</w:t>
      </w:r>
    </w:p>
    <w:p>
      <w:r>
        <w:t>43</w:t>
        <w:tab/>
        <w:t>1933 - 1935</w:t>
      </w:r>
    </w:p>
    <w:p>
      <w:r>
        <w:br/>
        <w:t>30</w:t>
        <w:tab/>
        <w:t>2668</w:t>
      </w:r>
    </w:p>
    <w:p>
      <w:r>
        <w:t>30z</w:t>
        <w:tab/>
        <w:t>R 4901/2668</w:t>
      </w:r>
    </w:p>
    <w:p>
      <w:r>
        <w:t>31</w:t>
        <w:tab/>
        <w:t>Generalia 51</w:t>
      </w:r>
    </w:p>
    <w:p>
      <w:r>
        <w:t>33</w:t>
        <w:tab/>
        <w:t>Bd. 2, S. 143</w:t>
      </w:r>
    </w:p>
    <w:p>
      <w:r>
        <w:t>40</w:t>
        <w:tab/>
        <w:t>Von s[Buchhändler]sn eingesandte s[Katalog]se ihres s[Verleger]ss</w:t>
      </w:r>
    </w:p>
    <w:p>
      <w:r>
        <w:t>43</w:t>
        <w:tab/>
        <w:t>1874 - 1935</w:t>
      </w:r>
    </w:p>
    <w:p>
      <w:r>
        <w:br/>
        <w:t>30</w:t>
        <w:tab/>
        <w:t>2669</w:t>
      </w:r>
    </w:p>
    <w:p>
      <w:r>
        <w:t>30z</w:t>
        <w:tab/>
        <w:t>R 4901/2669</w:t>
      </w:r>
    </w:p>
    <w:p>
      <w:r>
        <w:t>31</w:t>
        <w:tab/>
        <w:t>Generalia 74</w:t>
      </w:r>
    </w:p>
    <w:p>
      <w:r>
        <w:t>33</w:t>
        <w:tab/>
        <w:t>Bd. 2, S. 143</w:t>
      </w:r>
    </w:p>
    <w:p>
      <w:r>
        <w:t>40</w:t>
        <w:tab/>
        <w:t>s[Bibliotheksgebühren]s</w:t>
      </w:r>
    </w:p>
    <w:p>
      <w:r>
        <w:t>43</w:t>
        <w:tab/>
        <w:t>1922 - 1936</w:t>
      </w:r>
    </w:p>
    <w:p>
      <w:r>
        <w:br/>
        <w:t>30</w:t>
        <w:tab/>
        <w:t>2672</w:t>
      </w:r>
    </w:p>
    <w:p>
      <w:r>
        <w:t>30z</w:t>
        <w:tab/>
        <w:t>R 4901/2672</w:t>
      </w:r>
    </w:p>
    <w:p>
      <w:r>
        <w:t>31</w:t>
        <w:tab/>
        <w:t>Spezialia k[1{Staats-Bibliotheken} 2{o[Berlin]o}]k B 3</w:t>
      </w:r>
    </w:p>
    <w:p>
      <w:r>
        <w:t>33</w:t>
        <w:tab/>
        <w:t>Bd. 2, S. 143</w:t>
      </w:r>
    </w:p>
    <w:p>
      <w:r>
        <w:t>40</w:t>
        <w:tab/>
        <w:t>k[Reichstauschstelle]k und k[Beschaffungsamt]k</w:t>
      </w:r>
    </w:p>
    <w:p>
      <w:r>
        <w:t>43</w:t>
        <w:tab/>
        <w:t>1934 - 1936</w:t>
      </w:r>
    </w:p>
    <w:p>
      <w:r>
        <w:br/>
        <w:t>30</w:t>
        <w:tab/>
        <w:t>2676</w:t>
      </w:r>
    </w:p>
    <w:p>
      <w:r>
        <w:t>30z</w:t>
        <w:tab/>
        <w:t>R 4901/2676</w:t>
      </w:r>
    </w:p>
    <w:p>
      <w:r>
        <w:t>31</w:t>
        <w:tab/>
        <w:t>o[Wiesbaden]o 1</w:t>
      </w:r>
    </w:p>
    <w:p>
      <w:r>
        <w:t>33</w:t>
        <w:tab/>
        <w:t>Bd. 2, S. 143</w:t>
      </w:r>
    </w:p>
    <w:p>
      <w:r>
        <w:t>40</w:t>
        <w:tab/>
        <w:t>Die k[1{Landesbibliothek} in 2{o[Wiesbaden]o}]k</w:t>
      </w:r>
    </w:p>
    <w:p>
      <w:r>
        <w:t>43</w:t>
        <w:tab/>
        <w:t>1936 - 1942</w:t>
      </w:r>
    </w:p>
    <w:p>
      <w:r>
        <w:br/>
        <w:t>26</w:t>
        <w:tab/>
        <w:t>&lt; - &gt;</w:t>
      </w:r>
    </w:p>
    <w:p>
      <w:r>
        <w:t>27</w:t>
        <w:tab/>
        <w:t>Amt Wissenschaft \ Internationale Kongresse und Tagungen</w:t>
      </w:r>
    </w:p>
    <w:p>
      <w:r>
        <w:t>30</w:t>
        <w:tab/>
        <w:t>2771</w:t>
      </w:r>
    </w:p>
    <w:p>
      <w:r>
        <w:t>30z</w:t>
        <w:tab/>
        <w:t>R 4901/2771</w:t>
      </w:r>
    </w:p>
    <w:p>
      <w:r>
        <w:t>31</w:t>
        <w:tab/>
        <w:t>B 21</w:t>
      </w:r>
    </w:p>
    <w:p>
      <w:r>
        <w:t>33</w:t>
        <w:tab/>
        <w:t>Bd. 2, S. 155</w:t>
      </w:r>
    </w:p>
    <w:p>
      <w:r>
        <w:t>40</w:t>
        <w:tab/>
        <w:t xml:space="preserve">II. Internationaler Kongress für s[Bibliothek]sen und s[Bücherkunde]s in o[Madrid]o z[20.-29.5. 1935]z; Tagung des Internationalen Verbanes der s[Bibliothekarverein]se in o[Paris]o z[24.-25.8. 1937]z; in o[Brüssel]o z[2.-7.7. 1938]z; im o[Haag]o z[10.-12.7. 1939]z; Tagung französischer Bibliothekare in Paris z[16.-17.12. 1938]z; Tagung der norwegischen Bibliothekare in o[Trondheim]o z[14.-16.8. 1938]z </w:t>
      </w:r>
    </w:p>
    <w:p>
      <w:r>
        <w:t>43</w:t>
        <w:tab/>
        <w:t>1934 ; 1937 - 1940</w:t>
      </w:r>
    </w:p>
    <w:p>
      <w:r>
        <w:br/>
        <w:t>30</w:t>
        <w:tab/>
        <w:t>2990</w:t>
      </w:r>
    </w:p>
    <w:p>
      <w:r>
        <w:t>30z</w:t>
        <w:tab/>
        <w:t>R 4901/2990</w:t>
      </w:r>
    </w:p>
    <w:p>
      <w:r>
        <w:t>31</w:t>
        <w:tab/>
        <w:t>Sch 1</w:t>
      </w:r>
    </w:p>
    <w:p>
      <w:r>
        <w:t>33</w:t>
        <w:tab/>
        <w:t>Bd. 2, S. 194</w:t>
      </w:r>
    </w:p>
    <w:p>
      <w:r>
        <w:t>40</w:t>
        <w:tab/>
        <w:t>VII. Tagung der k[Internationalen Gesellschaft für Schrift- und s[Buchkunde]s]k in o[Tübingen]o z[4.-6.5. 1935]z; VIII. in o[Basel]o z[27.-29.11. 1937]z</w:t>
      </w:r>
    </w:p>
    <w:p>
      <w:r>
        <w:t>43</w:t>
        <w:tab/>
        <w:t>1935 ; 1937</w:t>
      </w:r>
    </w:p>
    <w:p>
      <w:r>
        <w:br/>
        <w:t>26</w:t>
        <w:tab/>
        <w:t>&lt; - &gt;</w:t>
      </w:r>
    </w:p>
    <w:p>
      <w:r>
        <w:t>27</w:t>
        <w:tab/>
        <w:t>Amt Wissenschaft \ Internationale Gesellschaften und Vereinigungen</w:t>
      </w:r>
    </w:p>
    <w:p>
      <w:r>
        <w:t>30</w:t>
        <w:tab/>
        <w:t>3062</w:t>
      </w:r>
    </w:p>
    <w:p>
      <w:r>
        <w:t>30z</w:t>
        <w:tab/>
        <w:t>R 4901/3062</w:t>
      </w:r>
    </w:p>
    <w:p>
      <w:r>
        <w:t>31</w:t>
        <w:tab/>
        <w:t>B 21</w:t>
      </w:r>
    </w:p>
    <w:p>
      <w:r>
        <w:t>33</w:t>
        <w:tab/>
        <w:t>Bd. 2, S. 206</w:t>
      </w:r>
    </w:p>
    <w:p>
      <w:r>
        <w:t>40</w:t>
        <w:tab/>
        <w:t>k[Internationaler Verband der s[Bibliothekarverein]se, o[Genf]o]k</w:t>
      </w:r>
    </w:p>
    <w:p>
      <w:r>
        <w:t>43</w:t>
        <w:tab/>
        <w:t>1935 - 1941</w:t>
      </w:r>
    </w:p>
    <w:p>
      <w:r>
        <w:br/>
        <w:t>26</w:t>
        <w:tab/>
        <w:t>&lt; - &gt;</w:t>
      </w:r>
    </w:p>
    <w:p>
      <w:r>
        <w:t>27</w:t>
        <w:tab/>
        <w:t>Amt Erziehung \ Abteilung für höhere Schulen \ Wissenschaftliche Sachen</w:t>
      </w:r>
    </w:p>
    <w:p>
      <w:r>
        <w:t>30</w:t>
        <w:tab/>
        <w:t>4319 - 4320</w:t>
      </w:r>
    </w:p>
    <w:p>
      <w:r>
        <w:t>30z</w:t>
        <w:tab/>
        <w:t>R 4901/4319 - 4320</w:t>
      </w:r>
    </w:p>
    <w:p>
      <w:r>
        <w:t>31</w:t>
        <w:tab/>
        <w:t>Generalia 1</w:t>
      </w:r>
    </w:p>
    <w:p>
      <w:r>
        <w:t>33</w:t>
        <w:tab/>
        <w:t>Bd. 3, S. 73</w:t>
      </w:r>
    </w:p>
    <w:p>
      <w:r>
        <w:t>40</w:t>
        <w:tab/>
        <w:t>s[2{Eingereichte} Schriften, 1{Bücher}]s und dergleichen</w:t>
      </w:r>
    </w:p>
    <w:p>
      <w:r>
        <w:t>43</w:t>
        <w:tab/>
        <w:t>1940 - 1944</w:t>
      </w:r>
    </w:p>
    <w:p>
      <w:r>
        <w:t>50</w:t>
        <w:tab/>
        <w:t>2 Bde.</w:t>
      </w:r>
    </w:p>
    <w:p>
      <w:r>
        <w:br/>
        <w:t>30</w:t>
        <w:tab/>
        <w:t>4321</w:t>
      </w:r>
    </w:p>
    <w:p>
      <w:r>
        <w:t>30z</w:t>
        <w:tab/>
        <w:t>R 4901/4321</w:t>
      </w:r>
    </w:p>
    <w:p>
      <w:r>
        <w:t>31</w:t>
        <w:tab/>
        <w:t>Generalia 1 adh.A</w:t>
      </w:r>
    </w:p>
    <w:p>
      <w:r>
        <w:t>33</w:t>
        <w:tab/>
        <w:t>Bd. 3, S. 73</w:t>
      </w:r>
    </w:p>
    <w:p>
      <w:r>
        <w:t>40</w:t>
        <w:tab/>
        <w:t>s[Zeitschrift]sen-Referate</w:t>
      </w:r>
    </w:p>
    <w:p>
      <w:r>
        <w:t>43</w:t>
        <w:tab/>
        <w:t>1937</w:t>
      </w:r>
    </w:p>
    <w:p>
      <w:r>
        <w:br/>
        <w:t>30</w:t>
        <w:tab/>
        <w:t>4324</w:t>
      </w:r>
    </w:p>
    <w:p>
      <w:r>
        <w:t>30z</w:t>
        <w:tab/>
        <w:t>R 4901/4324</w:t>
      </w:r>
    </w:p>
    <w:p>
      <w:r>
        <w:t>31</w:t>
        <w:tab/>
        <w:t>Generalia 12</w:t>
      </w:r>
    </w:p>
    <w:p>
      <w:r>
        <w:t>33</w:t>
        <w:tab/>
        <w:t>Bd. 3, S. 73</w:t>
      </w:r>
    </w:p>
    <w:p>
      <w:r>
        <w:t>40</w:t>
        <w:tab/>
        <w:t>s[Publikationen aus den Preussischen Staatsarchiven]s</w:t>
      </w:r>
    </w:p>
    <w:p>
      <w:r>
        <w:t>43</w:t>
        <w:tab/>
        <w:t>1894 - 1941</w:t>
      </w:r>
    </w:p>
    <w:p>
      <w:r>
        <w:br/>
        <w:t>30</w:t>
        <w:tab/>
        <w:t>4325</w:t>
      </w:r>
    </w:p>
    <w:p>
      <w:r>
        <w:t>30z</w:t>
        <w:tab/>
        <w:t>R 4901/4325</w:t>
      </w:r>
    </w:p>
    <w:p>
      <w:r>
        <w:t>31</w:t>
        <w:tab/>
        <w:t>Generalia 24</w:t>
      </w:r>
    </w:p>
    <w:p>
      <w:r>
        <w:t>33</w:t>
        <w:tab/>
        <w:t>Bd. 3, S. 73</w:t>
      </w:r>
    </w:p>
    <w:p>
      <w:r>
        <w:t>40</w:t>
        <w:tab/>
        <w:t>s[Kalender]s für die höheren Lehranstalten. t[Jahrbuch für das höhere Schulwesen]t</w:t>
      </w:r>
    </w:p>
    <w:p>
      <w:r>
        <w:t>43</w:t>
        <w:tab/>
        <w:t>1935 - 1944</w:t>
      </w:r>
    </w:p>
    <w:p>
      <w:r>
        <w:br/>
        <w:t>30</w:t>
        <w:tab/>
        <w:t>4326</w:t>
      </w:r>
    </w:p>
    <w:p>
      <w:r>
        <w:t>30z</w:t>
        <w:tab/>
        <w:t>R 4901/4326</w:t>
      </w:r>
    </w:p>
    <w:p>
      <w:r>
        <w:t>31</w:t>
        <w:tab/>
        <w:t>Generalia 24 adh.A</w:t>
      </w:r>
    </w:p>
    <w:p>
      <w:r>
        <w:t>33</w:t>
        <w:tab/>
        <w:t>Bd. 3, S. 73</w:t>
      </w:r>
    </w:p>
    <w:p>
      <w:r>
        <w:t>40</w:t>
        <w:tab/>
        <w:t>t[s[Philologe]sn-Jahrbuch]t</w:t>
      </w:r>
    </w:p>
    <w:p>
      <w:r>
        <w:t>43</w:t>
        <w:tab/>
        <w:t>1936 - 1944</w:t>
      </w:r>
    </w:p>
    <w:p>
      <w:r>
        <w:br/>
        <w:t>30</w:t>
        <w:tab/>
        <w:t>4327</w:t>
      </w:r>
    </w:p>
    <w:p>
      <w:r>
        <w:t>30z</w:t>
        <w:tab/>
        <w:t>R 4901/4327</w:t>
      </w:r>
    </w:p>
    <w:p>
      <w:r>
        <w:t>31</w:t>
        <w:tab/>
        <w:t>Generalia 44</w:t>
      </w:r>
    </w:p>
    <w:p>
      <w:r>
        <w:t>33</w:t>
        <w:tab/>
        <w:t>Bd. 3, S. 73</w:t>
      </w:r>
    </w:p>
    <w:p>
      <w:r>
        <w:t>40</w:t>
        <w:tab/>
        <w:t>t[2{s[Zeitschrift]s} "1{Deutsche Jugend im Gelände}]t"</w:t>
      </w:r>
    </w:p>
    <w:p>
      <w:r>
        <w:t>43</w:t>
        <w:tab/>
        <w:t>1935 - 1937</w:t>
      </w:r>
    </w:p>
    <w:p>
      <w:r>
        <w:br/>
        <w:t>30</w:t>
        <w:tab/>
        <w:t>4328</w:t>
      </w:r>
    </w:p>
    <w:p>
      <w:r>
        <w:t>30z</w:t>
        <w:tab/>
        <w:t>R 4901/4328</w:t>
      </w:r>
    </w:p>
    <w:p>
      <w:r>
        <w:t>31</w:t>
        <w:tab/>
        <w:t>Generalia 45</w:t>
      </w:r>
    </w:p>
    <w:p>
      <w:r>
        <w:t>33</w:t>
        <w:tab/>
        <w:t>Bd. 3, S. 73</w:t>
      </w:r>
    </w:p>
    <w:p>
      <w:r>
        <w:t>40</w:t>
        <w:tab/>
        <w:t>p[Stegemann]p: "t[Geschichte des s[Krieg]ses (z[1914-1918]z)]t" I.Verteilung und II.Verteilung</w:t>
      </w:r>
    </w:p>
    <w:p>
      <w:r>
        <w:t>43</w:t>
        <w:tab/>
        <w:t>1935 - 1943</w:t>
      </w:r>
    </w:p>
    <w:p>
      <w:r>
        <w:br/>
        <w:t>26</w:t>
        <w:tab/>
        <w:t>&lt; - &gt;</w:t>
      </w:r>
    </w:p>
    <w:p>
      <w:r>
        <w:t>27</w:t>
        <w:tab/>
        <w:t>Amt Erziehung \ Abteilung für höhere Schulen \ Deutsche Schulen im Ausland</w:t>
      </w:r>
    </w:p>
    <w:p>
      <w:r>
        <w:t>30</w:t>
        <w:tab/>
        <w:t>6597</w:t>
      </w:r>
    </w:p>
    <w:p>
      <w:r>
        <w:t>30z</w:t>
        <w:tab/>
        <w:t>R 4901/6597</w:t>
      </w:r>
    </w:p>
    <w:p>
      <w:r>
        <w:t>31</w:t>
        <w:tab/>
        <w:t>E III b Teil I 5</w:t>
      </w:r>
    </w:p>
    <w:p>
      <w:r>
        <w:t>33</w:t>
        <w:tab/>
        <w:t>Bd. 3, S. 206</w:t>
      </w:r>
    </w:p>
    <w:p>
      <w:r>
        <w:t>40</w:t>
        <w:tab/>
        <w:t>s[Schulbuchverhandlungen mit dem Ausland]s</w:t>
      </w:r>
    </w:p>
    <w:p>
      <w:r>
        <w:t>43</w:t>
        <w:tab/>
        <w:t>1940 - 1943</w:t>
      </w:r>
    </w:p>
    <w:p>
      <w:r>
        <w:br/>
        <w:t>30</w:t>
        <w:tab/>
        <w:t>6598</w:t>
      </w:r>
    </w:p>
    <w:p>
      <w:r>
        <w:t>30z</w:t>
        <w:tab/>
        <w:t>R 4901/6598</w:t>
      </w:r>
    </w:p>
    <w:p>
      <w:r>
        <w:t>31</w:t>
        <w:tab/>
        <w:t>E III Teil I 9a</w:t>
      </w:r>
    </w:p>
    <w:p>
      <w:r>
        <w:t>33</w:t>
        <w:tab/>
        <w:t>Bd. 3, S. 206</w:t>
      </w:r>
    </w:p>
    <w:p>
      <w:r>
        <w:t>40</w:t>
        <w:tab/>
        <w:t>Lehrpläne, s[Lehrbücher]s und Lehrmittel der deutschen Mittelschulen im Ausland</w:t>
      </w:r>
    </w:p>
    <w:p>
      <w:r>
        <w:t>43</w:t>
        <w:tab/>
        <w:t>1936 - 1943</w:t>
      </w:r>
    </w:p>
    <w:p>
      <w:r>
        <w:br/>
        <w:t>26</w:t>
        <w:tab/>
        <w:t>&lt; - &gt;</w:t>
      </w:r>
    </w:p>
    <w:p>
      <w:r>
        <w:t>27</w:t>
        <w:tab/>
        <w:t>Amt Volksbildung \ Konservator der Kunstdenkmäler</w:t>
      </w:r>
    </w:p>
    <w:p>
      <w:r>
        <w:t>30</w:t>
        <w:tab/>
        <w:t>12274</w:t>
      </w:r>
    </w:p>
    <w:p>
      <w:r>
        <w:t>30z</w:t>
        <w:tab/>
        <w:t>R 4901/12274</w:t>
      </w:r>
    </w:p>
    <w:p>
      <w:r>
        <w:t>33</w:t>
        <w:tab/>
        <w:t>Bd. 5, S. 7</w:t>
      </w:r>
    </w:p>
    <w:p>
      <w:r>
        <w:t>40</w:t>
        <w:tab/>
        <w:t>Veröffentlichungen und s[Verlag]se</w:t>
      </w:r>
    </w:p>
    <w:p>
      <w:r>
        <w:t>41</w:t>
        <w:tab/>
        <w:t>u. a. p[2{Wilhelm} 1{Heilig}]p, "t[Altstadt und Neuzeit]t"; Geplante Publikation "t[Verlorene deutsche Kunst]t"; t[2{Zeitschrift} "1{Deutsche Kunst und Denkmalpflege}]t"; k[Deutscher s[Kunstverlag]s o[Berlin]o]k; Antragsformular für den s[Papierbezug]s von s[Verlagsveröffentlichung]sen</w:t>
      </w:r>
    </w:p>
    <w:p>
      <w:r>
        <w:t>43</w:t>
        <w:tab/>
        <w:t>1944 - 1945</w:t>
      </w:r>
    </w:p>
    <w:p>
      <w:r>
        <w:br/>
        <w:t>26a</w:t>
        <w:tab/>
        <w:t>&lt;-&gt;</w:t>
      </w:r>
    </w:p>
    <w:p>
      <w:r>
        <w:t>27</w:t>
        <w:tab/>
        <w:t>&lt;-&gt;</w:t>
      </w:r>
    </w:p>
    <w:p>
      <w:r>
        <w:t>29</w:t>
        <w:tab/>
        <w:t>ehem. Koblenzer Bestand R 21</w:t>
      </w:r>
    </w:p>
    <w:p>
      <w:r>
        <w:t>30</w:t>
        <w:tab/>
        <w:t>11.053</w:t>
      </w:r>
    </w:p>
    <w:p>
      <w:r>
        <w:t>30z</w:t>
        <w:tab/>
        <w:t>R 4901/11.053</w:t>
      </w:r>
    </w:p>
    <w:p>
      <w:r>
        <w:t>33</w:t>
        <w:tab/>
        <w:t>S. 23</w:t>
      </w:r>
    </w:p>
    <w:p>
      <w:r>
        <w:t>40</w:t>
        <w:tab/>
        <w:t>s[Übersetzung]s der Werke italienischer Philosophen ins Deutsche (p[2{Giordano} 1{Bruno}]p, p[2{Giambattista} 1{Vico}]p, p[2{Nicolo} 1{Machiavelli}]p, p[2{Vilfredo} 1{Pareto}]p) - Vertragliche Regelung mit o[Italien]o und Planung der Ausgaben</w:t>
      </w:r>
    </w:p>
    <w:p>
      <w:r>
        <w:t>43</w:t>
        <w:tab/>
        <w:t>1942 - 1944</w:t>
      </w:r>
    </w:p>
    <w:p>
      <w:r>
        <w:br/>
        <w:t>30</w:t>
        <w:tab/>
        <w:t>11.056</w:t>
      </w:r>
    </w:p>
    <w:p>
      <w:r>
        <w:t>30z</w:t>
        <w:tab/>
        <w:t>R 4901/11.056</w:t>
      </w:r>
    </w:p>
    <w:p>
      <w:r>
        <w:t>33</w:t>
        <w:tab/>
        <w:t>S. 30</w:t>
      </w:r>
    </w:p>
    <w:p>
      <w:r>
        <w:t>40</w:t>
        <w:tab/>
        <w:t>Kunstwissenschaftliche Gesellschaften und -vereine, insbes. Errichtung, Satzung, Tätigkeitsberichte, Veranstaltungen</w:t>
      </w:r>
    </w:p>
    <w:p>
      <w:r>
        <w:t>41</w:t>
        <w:tab/>
        <w:t>u.a.: k[1{Literarischer Verein}, 2{o[Stuttgart]o}]k; k[1{Klopstock-Gesellschaft}, 2{o[Berlin]o}]k</w:t>
      </w:r>
    </w:p>
    <w:p>
      <w:r>
        <w:t>43</w:t>
        <w:tab/>
        <w:t>1935 - 1944</w:t>
      </w:r>
    </w:p>
    <w:p>
      <w:r>
        <w:br/>
        <w:t>30</w:t>
        <w:tab/>
        <w:t>11.042</w:t>
      </w:r>
    </w:p>
    <w:p>
      <w:r>
        <w:t>30z</w:t>
        <w:tab/>
        <w:t>R 4901/11.042</w:t>
      </w:r>
    </w:p>
    <w:p>
      <w:r>
        <w:t>33</w:t>
        <w:tab/>
        <w:t>S. 30</w:t>
      </w:r>
    </w:p>
    <w:p>
      <w:r>
        <w:t>40</w:t>
        <w:tab/>
        <w:t>s[2{Juristische} 1{Zeitschriften}]s - Subventionierung</w:t>
      </w:r>
    </w:p>
    <w:p>
      <w:r>
        <w:t>41</w:t>
        <w:tab/>
        <w:t>u.a.: t[Zeitschrift der Savigny-Stiftung für Rechtsgeschichte]t; t[Zeitschrift für Völkerrecht]t; p[Niemeyer]ps t[Zeitschrift für internationales Recht]t; t[Zeitschrift für vergleichende Rechtswissenschaft]t</w:t>
      </w:r>
    </w:p>
    <w:p>
      <w:r>
        <w:t>43</w:t>
        <w:tab/>
        <w:t>1934 - 1944</w:t>
      </w:r>
    </w:p>
    <w:p>
      <w:r>
        <w:br/>
        <w:t>30</w:t>
        <w:tab/>
        <w:t>10.960</w:t>
      </w:r>
    </w:p>
    <w:p>
      <w:r>
        <w:t>30z</w:t>
        <w:tab/>
        <w:t>R 4901/10.960</w:t>
      </w:r>
    </w:p>
    <w:p>
      <w:r>
        <w:t>33</w:t>
        <w:tab/>
        <w:t>S. 93</w:t>
      </w:r>
    </w:p>
    <w:p>
      <w:r>
        <w:t>40</w:t>
        <w:tab/>
        <w:t>s[Zensur von s[2{wissenschaftlichem} 1{Schrifttum}]s]s - Verhandlungen mit dem Reichsministerium für Volksaufklärung und Propaganda</w:t>
      </w:r>
    </w:p>
    <w:p>
      <w:r>
        <w:t>43</w:t>
        <w:tab/>
        <w:t>1944</w:t>
      </w:r>
    </w:p>
    <w:p>
      <w:r>
        <w:br/>
        <w:t>30</w:t>
        <w:tab/>
        <w:t>10.961</w:t>
      </w:r>
    </w:p>
    <w:p>
      <w:r>
        <w:t>30z</w:t>
        <w:tab/>
        <w:t>R 4901/10.961</w:t>
      </w:r>
    </w:p>
    <w:p>
      <w:r>
        <w:t>33</w:t>
        <w:tab/>
        <w:t>S. 94</w:t>
      </w:r>
    </w:p>
    <w:p>
      <w:r>
        <w:t>40</w:t>
        <w:tab/>
        <w:t>k[Parteiamtliche Prüfkommission zum Schutze des NS-Schrifttums]k - Verfahren bei der s[Überprüfung von Dissertationen in weltanschaulicher Hinsicht]s: Allgemeines und Einzelfälle (z[1936 - 1945]z)</w:t>
      </w:r>
    </w:p>
    <w:p>
      <w:r>
        <w:t>41</w:t>
        <w:tab/>
        <w:t>u.a.: s[Verlegermitteilungen der parteiamtlichen Prüfungskommission]s, Rundschreiben 1 und 3 (z[1938]z); t[Nationalsozialistische Bibliographie Hochschulstudium]t, 4. Beiheft: Verzeichnis von Dissertationen und Habilitationsschriften</w:t>
      </w:r>
    </w:p>
    <w:p>
      <w:r>
        <w:t>43</w:t>
        <w:tab/>
        <w:t>1942</w:t>
      </w:r>
    </w:p>
    <w:p>
      <w:r>
        <w:br/>
        <w:t>30</w:t>
        <w:tab/>
        <w:t>513</w:t>
      </w:r>
    </w:p>
    <w:p>
      <w:r>
        <w:t>30z</w:t>
        <w:tab/>
        <w:t>R 4901/513</w:t>
      </w:r>
    </w:p>
    <w:p>
      <w:r>
        <w:t>33</w:t>
        <w:tab/>
        <w:t>S. 270</w:t>
      </w:r>
    </w:p>
    <w:p>
      <w:r>
        <w:t>40</w:t>
        <w:tab/>
        <w:t>s[Schulbücher]s und Lehrmittel</w:t>
      </w:r>
    </w:p>
    <w:p>
      <w:r>
        <w:t>41</w:t>
        <w:tab/>
        <w:t>u.a.: Liste s[2{jüdische}r 3{und emigrierte}r 1{Autoren}]s, zusammengestellt von der k[Reichsstelle für das Schul- und Unterrichtsschrifttum]k z[1942]z; Lehrpläne für Volksschulen o.D.</w:t>
      </w:r>
    </w:p>
    <w:p>
      <w:r>
        <w:t>43</w:t>
        <w:tab/>
        <w:t>1942 - 1945</w:t>
      </w:r>
    </w:p>
    <w:p>
      <w:r>
        <w:br/>
        <w:t>30</w:t>
        <w:tab/>
        <w:t>169</w:t>
      </w:r>
    </w:p>
    <w:p>
      <w:r>
        <w:t>30z</w:t>
        <w:tab/>
        <w:t>R 4901/169</w:t>
      </w:r>
    </w:p>
    <w:p>
      <w:r>
        <w:t>33</w:t>
        <w:tab/>
        <w:t>S. 287</w:t>
      </w:r>
    </w:p>
    <w:p>
      <w:r>
        <w:t>40</w:t>
        <w:tab/>
        <w:t>"t[Berufspädagogisches Wörterbuch]t" - Manuskript der dafür bearbeiteten Stichworte des Gebietes "Landwirtschaft" und Schriftwechsel mit dem k[1{p[2{R.} 1{Herrosé}]p-Verlag} in 2{o[Gräfenhainichen]o}]k (Handakten des p[7{Ministerialrat}s 4{Dr.} 1{König}]p)</w:t>
      </w:r>
    </w:p>
    <w:p>
      <w:r>
        <w:t>43</w:t>
        <w:tab/>
        <w:t>1943 - 1944</w:t>
      </w:r>
    </w:p>
    <w:p/>
    <w:p/>
    <w:p>
      <w:r>
        <w:br/>
        <w:t>20</w:t>
        <w:tab/>
        <w:t>R 55</w:t>
      </w:r>
    </w:p>
    <w:p>
      <w:r>
        <w:t>21</w:t>
        <w:tab/>
        <w:t>Reichsministerium für Volksaufklärung und Propaganda</w:t>
      </w:r>
    </w:p>
    <w:p>
      <w:r>
        <w:t>22</w:t>
        <w:tab/>
        <w:t>Schriftgut aus der Zeit von 1867 bis 1945 \ Zivile Behörden und Einrichtungen des Deutschen Reichs \ Bildung und Wissenschaft \ #R 55 Reichsministerium für Volksaufklärung und Propaganda</w:t>
      </w:r>
    </w:p>
    <w:p>
      <w:r>
        <w:t>23</w:t>
        <w:tab/>
        <w:t>1926 - 1932 ; 1933 - 1945</w:t>
      </w:r>
    </w:p>
    <w:p>
      <w:r>
        <w:t>24</w:t>
        <w:tab/>
        <w:t>Findbuch</w:t>
      </w:r>
    </w:p>
    <w:p>
      <w:r>
        <w:t>26a</w:t>
        <w:tab/>
        <w:t>&lt;-&gt;</w:t>
      </w:r>
    </w:p>
    <w:p>
      <w:r>
        <w:t>27</w:t>
        <w:tab/>
        <w:t>&lt;-&gt;</w:t>
      </w:r>
    </w:p>
    <w:p>
      <w:r>
        <w:t>29</w:t>
        <w:tab/>
        <w:t>ehem. Koblenzer Bestand R 55</w:t>
      </w:r>
    </w:p>
    <w:p>
      <w:r>
        <w:t>30</w:t>
        <w:tab/>
        <w:t>626</w:t>
      </w:r>
    </w:p>
    <w:p>
      <w:r>
        <w:t>30z</w:t>
        <w:tab/>
        <w:t>R 55/626</w:t>
      </w:r>
    </w:p>
    <w:p>
      <w:r>
        <w:t>40</w:t>
        <w:tab/>
        <w:t>s[Papieranträge]s, insbes. für s[2{propagandistische} 1{Schriften}]s, auch s[Zensur von Büchern]s</w:t>
      </w:r>
    </w:p>
    <w:p>
      <w:r>
        <w:t>43</w:t>
        <w:tab/>
        <w:t>1941 - 1945</w:t>
      </w:r>
    </w:p>
    <w:p>
      <w:r>
        <w:br/>
        <w:t>30</w:t>
        <w:tab/>
        <w:t>675</w:t>
      </w:r>
    </w:p>
    <w:p>
      <w:r>
        <w:t>30z</w:t>
        <w:tab/>
        <w:t>R 55/675</w:t>
      </w:r>
    </w:p>
    <w:p>
      <w:r>
        <w:t>40</w:t>
        <w:tab/>
        <w:t>Erwerbung und Verwaltung verschiedener Unternehmen durch die k[Cautio Treuhand GmbH]k, darin s[2{Berliner} 1{Druck- und Zeitungsbetriebe}]s</w:t>
      </w:r>
    </w:p>
    <w:p>
      <w:r>
        <w:t>41</w:t>
        <w:tab/>
        <w:t>u. a. k[1{p[2{B.} 2{Westermann}]p &amp; Co., Buchhandlung} in 2{o[New York]o}]k, Auflösung ihrer o[Berlin]oer Zweigniederlassung</w:t>
      </w:r>
    </w:p>
    <w:p>
      <w:r>
        <w:t>43</w:t>
        <w:tab/>
        <w:t>1943 - 1945</w:t>
      </w:r>
    </w:p>
    <w:p>
      <w:r>
        <w:br/>
        <w:t>30</w:t>
        <w:tab/>
        <w:t>762</w:t>
      </w:r>
    </w:p>
    <w:p>
      <w:r>
        <w:t>30z</w:t>
        <w:tab/>
        <w:t>R 55/762</w:t>
      </w:r>
    </w:p>
    <w:p>
      <w:r>
        <w:t>40</w:t>
        <w:tab/>
        <w:t>k[1{Buchhandlung p[Westermann]p &amp; Co.}, 2{o[New York]o}]k - Haushalt und Personal, Geschäftsberichte z[1937-1941]z</w:t>
      </w:r>
    </w:p>
    <w:p>
      <w:r>
        <w:t>43</w:t>
        <w:tab/>
        <w:t>1937 - 1941</w:t>
      </w:r>
    </w:p>
    <w:p>
      <w:r>
        <w:br/>
        <w:t>30</w:t>
        <w:tab/>
        <w:t>835</w:t>
      </w:r>
    </w:p>
    <w:p>
      <w:r>
        <w:t>30z</w:t>
        <w:tab/>
        <w:t>R 55/835</w:t>
      </w:r>
    </w:p>
    <w:p>
      <w:r>
        <w:t>40</w:t>
        <w:tab/>
        <w:t>k[Neuer Theaterverlag GmbH]k mit den Abteilungen k[Beboton-Verlag]k und k[Arcadia-Verlag]k</w:t>
      </w:r>
    </w:p>
    <w:p>
      <w:r>
        <w:t>41</w:t>
        <w:tab/>
        <w:t>u. a. Jährliche Berichte über den Stand der Treuhandmasse</w:t>
      </w:r>
    </w:p>
    <w:p>
      <w:r>
        <w:t>43</w:t>
        <w:tab/>
        <w:t>1938 - 1943</w:t>
      </w:r>
    </w:p>
    <w:p>
      <w:r>
        <w:br/>
        <w:t>30</w:t>
        <w:tab/>
        <w:t>834</w:t>
      </w:r>
    </w:p>
    <w:p>
      <w:r>
        <w:t>30z</w:t>
        <w:tab/>
        <w:t>R 55/834</w:t>
      </w:r>
    </w:p>
    <w:p>
      <w:r>
        <w:t>40</w:t>
        <w:tab/>
        <w:t>k[Crescendo-Theater-Verlag GmbH]k</w:t>
      </w:r>
    </w:p>
    <w:p>
      <w:r>
        <w:t>41</w:t>
        <w:tab/>
        <w:t>u. a. Berichte über den Stand der Treuhandmasse, Jahresbilanzen; Bericht der k[Cautio-Treuhand GmbH]k z[1938]z</w:t>
      </w:r>
    </w:p>
    <w:p>
      <w:r>
        <w:t>43</w:t>
        <w:tab/>
        <w:t>1938 - 1940</w:t>
      </w:r>
    </w:p>
    <w:p>
      <w:r>
        <w:br/>
        <w:t>30</w:t>
        <w:tab/>
        <w:t>756</w:t>
      </w:r>
    </w:p>
    <w:p>
      <w:r>
        <w:t>30z</w:t>
        <w:tab/>
        <w:t>R 55/756</w:t>
      </w:r>
    </w:p>
    <w:p>
      <w:r>
        <w:t>40</w:t>
        <w:tab/>
        <w:t>Erwerbung von s[2{österreichische}n Musikalien- und 1{Zeitungsverlage}]sn</w:t>
      </w:r>
    </w:p>
    <w:p>
      <w:r>
        <w:t>43</w:t>
        <w:tab/>
        <w:t>1938 - 1943</w:t>
      </w:r>
    </w:p>
    <w:p>
      <w:r>
        <w:br/>
        <w:t>30</w:t>
        <w:tab/>
        <w:t>272</w:t>
      </w:r>
    </w:p>
    <w:p>
      <w:r>
        <w:t>30z</w:t>
        <w:tab/>
        <w:t>R 55/272</w:t>
      </w:r>
    </w:p>
    <w:p>
      <w:r>
        <w:t>40</w:t>
        <w:tab/>
        <w:t>k[1{Buchdruckerei und Verlag 'Alpenland'}, 2{o[Innsbruck]o}]k - Unterstützung durch das Auswärtige Amt und die k[Großdeutsche Volkspartei]k</w:t>
      </w:r>
    </w:p>
    <w:p>
      <w:r>
        <w:t>43</w:t>
        <w:tab/>
        <w:t>1938 - 1941</w:t>
      </w:r>
    </w:p>
    <w:p>
      <w:r>
        <w:br/>
        <w:t>30</w:t>
        <w:tab/>
        <w:t>274</w:t>
      </w:r>
    </w:p>
    <w:p>
      <w:r>
        <w:t>30z</w:t>
        <w:tab/>
        <w:t>R 55/274</w:t>
      </w:r>
    </w:p>
    <w:p>
      <w:r>
        <w:t>40</w:t>
        <w:tab/>
        <w:t>k[Deutscher Verlag für Politik und Wirtschaft GmbH]k (k[Zentralverlag GmbH]k)</w:t>
      </w:r>
    </w:p>
    <w:p>
      <w:r>
        <w:t>41</w:t>
        <w:tab/>
        <w:t>u. a. Mittel für s[Propagandaaufträge]s, Geschäftsberichte, Verkauf an p[5{Verlagsdirektor} 1{Jamrowski}]p</w:t>
      </w:r>
    </w:p>
    <w:p>
      <w:r>
        <w:t>42</w:t>
        <w:tab/>
        <w:t>Darin: Wahlbroschüre für z[1938]z, Auseinandersetzung mit der s[Reichspropagandaleitung]s wegen s[Preisgestaltung]s (z[1938/39]z)</w:t>
      </w:r>
    </w:p>
    <w:p>
      <w:r>
        <w:t>43</w:t>
        <w:tab/>
        <w:t>1933 - 1939</w:t>
      </w:r>
    </w:p>
    <w:p>
      <w:r>
        <w:br/>
        <w:t>30</w:t>
        <w:tab/>
        <w:t>275</w:t>
      </w:r>
    </w:p>
    <w:p>
      <w:r>
        <w:t>30z</w:t>
        <w:tab/>
        <w:t>R 55/275</w:t>
      </w:r>
    </w:p>
    <w:p>
      <w:r>
        <w:t>40</w:t>
        <w:tab/>
        <w:t>k[Deutsche Lichtbilddienst GmbH]k, Tochtergesellschaft des k[Deutschen Verlags für Politik und Wirtschaft]k</w:t>
      </w:r>
    </w:p>
    <w:p>
      <w:r>
        <w:t>41</w:t>
        <w:tab/>
        <w:t>u. a. Organisation, Geschäftsanteile, Auflösung</w:t>
      </w:r>
    </w:p>
    <w:p>
      <w:r>
        <w:t>43</w:t>
        <w:tab/>
        <w:t>1933 - 1942</w:t>
      </w:r>
    </w:p>
    <w:p>
      <w:r>
        <w:br/>
        <w:t>30</w:t>
        <w:tab/>
        <w:t>271</w:t>
      </w:r>
    </w:p>
    <w:p>
      <w:r>
        <w:t>30z</w:t>
        <w:tab/>
        <w:t>R 55/271</w:t>
      </w:r>
    </w:p>
    <w:p>
      <w:r>
        <w:t>40</w:t>
        <w:tab/>
        <w:t>k[Fremdsprachendienst GmbH]k</w:t>
      </w:r>
    </w:p>
    <w:p>
      <w:r>
        <w:t>41</w:t>
        <w:tab/>
        <w:t>u. a. Haushalt, Organisation, Herauslösung des Fremdsprachendienstes aus der k[Reichsrundfunkgesellschaft]k (z[1941]z), Personal, Geschäftsberichte, s[Publikationen]s, Übernahme einer t[Wallonischen Wochenzeitung]t, Gründung des k[Forum-Verlag]ks als Tochtergesellschaft für den s[Auslandsvertrieb]s</w:t>
      </w:r>
    </w:p>
    <w:p>
      <w:r>
        <w:t>43</w:t>
        <w:tab/>
        <w:t>1941 - 1945</w:t>
      </w:r>
    </w:p>
    <w:p>
      <w:r>
        <w:br/>
        <w:t>30</w:t>
        <w:tab/>
        <w:t>980</w:t>
      </w:r>
    </w:p>
    <w:p>
      <w:r>
        <w:t>30z</w:t>
        <w:tab/>
        <w:t>R 55/980</w:t>
      </w:r>
    </w:p>
    <w:p>
      <w:r>
        <w:t>40</w:t>
        <w:tab/>
        <w:t>k[Reichsschrifttumskammer]k - Haushalt</w:t>
      </w:r>
    </w:p>
    <w:p>
      <w:r>
        <w:t>43</w:t>
        <w:tab/>
        <w:t>1936 - 1937</w:t>
      </w:r>
    </w:p>
    <w:p>
      <w:r>
        <w:br/>
        <w:t>30</w:t>
        <w:tab/>
        <w:t>406</w:t>
      </w:r>
    </w:p>
    <w:p>
      <w:r>
        <w:t>30z</w:t>
        <w:tab/>
        <w:t>R 55/406</w:t>
      </w:r>
    </w:p>
    <w:p>
      <w:r>
        <w:t>40</w:t>
        <w:tab/>
        <w:t>Mittel für Schrifttumszwecke, besonders s[Buchausstellungen]s</w:t>
      </w:r>
    </w:p>
    <w:p>
      <w:r>
        <w:t>43</w:t>
        <w:tab/>
        <w:t>1941 - 1942</w:t>
      </w:r>
    </w:p>
    <w:p>
      <w:r>
        <w:br/>
        <w:t>30</w:t>
        <w:tab/>
        <w:t>833</w:t>
      </w:r>
    </w:p>
    <w:p>
      <w:r>
        <w:t>30z</w:t>
        <w:tab/>
        <w:t>R 55/833</w:t>
      </w:r>
    </w:p>
    <w:p>
      <w:r>
        <w:t>40</w:t>
        <w:tab/>
        <w:t>k[Reichsschule für den deutschen Buchhandel]k</w:t>
      </w:r>
    </w:p>
    <w:p>
      <w:r>
        <w:t>41</w:t>
        <w:tab/>
        <w:t>u. a. Haushaltsmittel, Trägerschaft, Voranschläge z[1937]z, z[1938]z, z[1940]z</w:t>
      </w:r>
    </w:p>
    <w:p>
      <w:r>
        <w:t>43</w:t>
        <w:tab/>
        <w:t>1935 - 1942</w:t>
      </w:r>
    </w:p>
    <w:p>
      <w:r>
        <w:br/>
        <w:t>30</w:t>
        <w:tab/>
        <w:t>836</w:t>
      </w:r>
    </w:p>
    <w:p>
      <w:r>
        <w:t>30z</w:t>
        <w:tab/>
        <w:t>R 55/836</w:t>
      </w:r>
    </w:p>
    <w:p>
      <w:r>
        <w:t>40</w:t>
        <w:tab/>
        <w:t>k[Werbe- und Beratungsamt für das deutsche Schrifttum, Wirtschaftsstelle des deutschen Buchhandels]k</w:t>
      </w:r>
    </w:p>
    <w:p>
      <w:r>
        <w:t>43</w:t>
        <w:tab/>
        <w:t>1939 - 1944</w:t>
      </w:r>
    </w:p>
    <w:p>
      <w:r>
        <w:br/>
        <w:t>30</w:t>
        <w:tab/>
        <w:t>705 - 706</w:t>
      </w:r>
    </w:p>
    <w:p>
      <w:r>
        <w:t>30z</w:t>
        <w:tab/>
        <w:t>R 55/705 - R 55, 706</w:t>
      </w:r>
    </w:p>
    <w:p>
      <w:r>
        <w:t>40</w:t>
        <w:tab/>
        <w:t>k[Werbe- und Beratungsamt für das deutsche Schrifttum]k</w:t>
      </w:r>
    </w:p>
    <w:p>
      <w:r>
        <w:t>41</w:t>
        <w:tab/>
        <w:t>u. a. Bd. 1: s[Kriegsbuchwoche]s (z[1941]z); s[3{Zoll- und Steuerbelastung} für 2{deutsche} 1{Schriften}]s in o[Italien]o (z[1942]z); Personal der k[Wirtschaftsstelle des deutschen Buchhandels]k (z[1942]z); Beihilfe für eine s[p[Nietzsche]p-Ausgabe]s (z[1942]z); s[Buchexportausgleichsverfahren]s (z[1942]z) u.a. (1941 - 1943), Bd. 2: Vermittlung der s[3{Übersetzungsrechte} 2{deutsche}r 1{Bücher}]s durch die k[Deutsche Buchagentur p[2{Heinrich} 1{Gruber}]p]k, ihre Errichtung mit Hilfe des k[RMVP]k, Haushalt, Organisation (z[1944]z); k[1{Beratungsstelle für das deutsche Schrifttum} in 2{o[Rom]o}]k (z[1943]z); k[Reichsschule des deutschen Buchhandels]k (z[1941-1943]z)</w:t>
      </w:r>
    </w:p>
    <w:p>
      <w:r>
        <w:t>43</w:t>
        <w:tab/>
        <w:t>1943 - 1944</w:t>
      </w:r>
    </w:p>
    <w:p>
      <w:r>
        <w:br/>
        <w:t>30</w:t>
        <w:tab/>
        <w:t>30</w:t>
      </w:r>
    </w:p>
    <w:p>
      <w:r>
        <w:t>30z</w:t>
        <w:tab/>
        <w:t>R 55/30</w:t>
      </w:r>
    </w:p>
    <w:p>
      <w:r>
        <w:t>40</w:t>
        <w:tab/>
        <w:t>k[Werbe- und Beratungsamt für das deutsche Schrifttum]k - Geschäftsverteilung</w:t>
      </w:r>
    </w:p>
    <w:p>
      <w:r>
        <w:t>43</w:t>
        <w:tab/>
        <w:t>1942</w:t>
      </w:r>
    </w:p>
    <w:p>
      <w:r>
        <w:br/>
        <w:t>30</w:t>
        <w:tab/>
        <w:t>688</w:t>
      </w:r>
    </w:p>
    <w:p>
      <w:r>
        <w:t>30z</w:t>
        <w:tab/>
        <w:t>R 55/688</w:t>
      </w:r>
    </w:p>
    <w:p>
      <w:r>
        <w:t>40</w:t>
        <w:tab/>
        <w:t>k[1{Beratungsstelle für das deutsche Schrifttum} in 2{o[Rom]o}]k - Aufgaben, Haushalt, Rechnungslegung</w:t>
      </w:r>
    </w:p>
    <w:p>
      <w:r>
        <w:t>43</w:t>
        <w:tab/>
        <w:t>1942 - 1943</w:t>
      </w:r>
    </w:p>
    <w:p>
      <w:r>
        <w:br/>
        <w:t>30</w:t>
        <w:tab/>
        <w:t>309</w:t>
      </w:r>
    </w:p>
    <w:p>
      <w:r>
        <w:t>30z</w:t>
        <w:tab/>
        <w:t>R 55/309</w:t>
      </w:r>
    </w:p>
    <w:p>
      <w:r>
        <w:t>40</w:t>
        <w:tab/>
        <w:t>k[Wirtschaftsstelle des deutschen Buchhandels]k</w:t>
      </w:r>
    </w:p>
    <w:p>
      <w:r>
        <w:t>41</w:t>
        <w:tab/>
        <w:t>Liquidation der k[Reichsarbeitsgemeinschaft für deutsche Buchwerbung e.V.]k (z[1938]z); Prüfungsbericht des Rechnungshofes für z[1935/36]z; Arbeitsablauf bei Durchführung des s[Buchexport- und Ausgleichsverfahren]ss (z[1936]z); Haushaltspläne z[1939 - 1941]z; Geschäftsverteilung (z[1939]z); Stellenpläne z[1940]z, z[1942]z</w:t>
      </w:r>
    </w:p>
    <w:p>
      <w:r>
        <w:t>43</w:t>
        <w:tab/>
        <w:t>1935 - 1944</w:t>
      </w:r>
    </w:p>
    <w:p>
      <w:r>
        <w:br/>
        <w:t>30</w:t>
        <w:tab/>
        <w:t>939</w:t>
      </w:r>
    </w:p>
    <w:p>
      <w:r>
        <w:t>30z</w:t>
        <w:tab/>
        <w:t>R 55/939</w:t>
      </w:r>
    </w:p>
    <w:p>
      <w:r>
        <w:t>40</w:t>
        <w:tab/>
        <w:t>k[Wirtschaftsstelle des deutschen Buchhandels]k</w:t>
      </w:r>
    </w:p>
    <w:p>
      <w:r>
        <w:t>41</w:t>
        <w:tab/>
        <w:t>Stellenpläne z[1943 - 1944]z; Dienstanweisung für die s[2{Einfuhrüberwachung} von 1{Bücher}]sn (z[1939]z)</w:t>
      </w:r>
    </w:p>
    <w:p>
      <w:r>
        <w:t>43</w:t>
        <w:tab/>
        <w:t>1943 - 1944</w:t>
      </w:r>
    </w:p>
    <w:p>
      <w:r>
        <w:br/>
        <w:t>30</w:t>
        <w:tab/>
        <w:t>312</w:t>
      </w:r>
    </w:p>
    <w:p>
      <w:r>
        <w:t>30z</w:t>
        <w:tab/>
        <w:t>R 55/312</w:t>
      </w:r>
    </w:p>
    <w:p>
      <w:r>
        <w:t>40</w:t>
        <w:tab/>
        <w:t>k[Wirtschaftsstelle des deutschen Buchhandels]k - s[Buchexport]s</w:t>
      </w:r>
    </w:p>
    <w:p>
      <w:r>
        <w:t>41</w:t>
        <w:tab/>
        <w:t>Organisation, Finanzierung, Vorbereitung eines Gesetzes über Erhebung von Umlagen in den der k[Reichskulturkammer]k angegliederten Wirtschaftszweigen (z[1940]z), Geschäftsverteilung, Stellenplan, Finanzierung des s[Buchexportausgleichsverfahren]ss</w:t>
      </w:r>
    </w:p>
    <w:p>
      <w:r>
        <w:t>43</w:t>
        <w:tab/>
        <w:t>(1939) ; 1940 - 1941</w:t>
      </w:r>
    </w:p>
    <w:p>
      <w:r>
        <w:br/>
        <w:t>30</w:t>
        <w:tab/>
        <w:t>828</w:t>
      </w:r>
    </w:p>
    <w:p>
      <w:r>
        <w:t>30z</w:t>
        <w:tab/>
        <w:t>R 55/828</w:t>
      </w:r>
    </w:p>
    <w:p>
      <w:r>
        <w:t>40</w:t>
        <w:tab/>
        <w:t>Rundschreiben der k[Wirtschaftsstelle des deutschen Buchhandels]k betr. s[2{Ein- und Ausfuhr} von 1{Bücher}]sn</w:t>
      </w:r>
    </w:p>
    <w:p>
      <w:r>
        <w:t>43</w:t>
        <w:tab/>
        <w:t>1939 - 1940</w:t>
      </w:r>
    </w:p>
    <w:p>
      <w:r>
        <w:br/>
        <w:t>30</w:t>
        <w:tab/>
        <w:t>405</w:t>
      </w:r>
    </w:p>
    <w:p>
      <w:r>
        <w:t>30z</w:t>
        <w:tab/>
        <w:t>R 55/405</w:t>
      </w:r>
    </w:p>
    <w:p>
      <w:r>
        <w:t>40</w:t>
        <w:tab/>
        <w:t>k[Wirtschaftsstelle des deutschen Buchhandels]k - monatliche Abschlüsse</w:t>
      </w:r>
    </w:p>
    <w:p>
      <w:r>
        <w:t>43</w:t>
        <w:tab/>
        <w:t>1938 - 1942</w:t>
      </w:r>
    </w:p>
    <w:p>
      <w:r>
        <w:br/>
        <w:t>30</w:t>
        <w:tab/>
        <w:t>310</w:t>
      </w:r>
    </w:p>
    <w:p>
      <w:r>
        <w:t>30z</w:t>
        <w:tab/>
        <w:t>R 55/310</w:t>
      </w:r>
    </w:p>
    <w:p>
      <w:r>
        <w:t>40</w:t>
        <w:tab/>
        <w:t>k[Wirtschaftsstelle des deutschen Buchhandels]k -Rechnungsprüfung, Haushaltsplan für z[1939]z</w:t>
      </w:r>
    </w:p>
    <w:p>
      <w:r>
        <w:t>43</w:t>
        <w:tab/>
        <w:t>1937 - 1945</w:t>
      </w:r>
    </w:p>
    <w:p>
      <w:r>
        <w:br/>
        <w:t>30</w:t>
        <w:tab/>
        <w:t>703</w:t>
      </w:r>
    </w:p>
    <w:p>
      <w:r>
        <w:t>30z</w:t>
        <w:tab/>
        <w:t>R 55/703</w:t>
      </w:r>
    </w:p>
    <w:p>
      <w:r>
        <w:t>40</w:t>
        <w:tab/>
        <w:t>s[Tantiemen für p[2{Bernhard} 1{Shaw}]p]s</w:t>
      </w:r>
    </w:p>
    <w:p>
      <w:r>
        <w:t>43</w:t>
        <w:tab/>
        <w:t>1939 - 1944</w:t>
      </w:r>
    </w:p>
    <w:p>
      <w:r>
        <w:br/>
        <w:t>30</w:t>
        <w:tab/>
        <w:t>693</w:t>
      </w:r>
    </w:p>
    <w:p>
      <w:r>
        <w:t>30z</w:t>
        <w:tab/>
        <w:t>R 55/693</w:t>
      </w:r>
    </w:p>
    <w:p>
      <w:r>
        <w:t>40</w:t>
        <w:tab/>
        <w:t>s[Autorenhonorare]s an p[2{Marion} 1{Saunders}]p für 't[Vom Winde verweht]t'</w:t>
      </w:r>
    </w:p>
    <w:p>
      <w:r>
        <w:t>43</w:t>
        <w:tab/>
        <w:t>1940</w:t>
      </w:r>
    </w:p>
    <w:p>
      <w:r>
        <w:br/>
        <w:t>30</w:t>
        <w:tab/>
        <w:t>538</w:t>
      </w:r>
    </w:p>
    <w:p>
      <w:r>
        <w:t>30z</w:t>
        <w:tab/>
        <w:t>R 55/538</w:t>
      </w:r>
    </w:p>
    <w:p>
      <w:r>
        <w:t>40</w:t>
        <w:tab/>
        <w:t>s[2{Deutsche} 1{Buchausstellungen}]s in o[Spanien]o</w:t>
      </w:r>
    </w:p>
    <w:p>
      <w:r>
        <w:t>43</w:t>
        <w:tab/>
        <w:t>1940 - 1942</w:t>
      </w:r>
    </w:p>
    <w:p>
      <w:r>
        <w:br/>
        <w:t>30</w:t>
        <w:tab/>
        <w:t>689</w:t>
      </w:r>
    </w:p>
    <w:p>
      <w:r>
        <w:t>30z</w:t>
        <w:tab/>
        <w:t>R 55/689</w:t>
      </w:r>
    </w:p>
    <w:p>
      <w:r>
        <w:t>40</w:t>
        <w:tab/>
        <w:t>s[Buchverlage in wehrwirtschaftlicher Betreuung]s - Liste</w:t>
      </w:r>
    </w:p>
    <w:p>
      <w:r>
        <w:t>43</w:t>
        <w:tab/>
        <w:t>1942</w:t>
      </w:r>
    </w:p>
    <w:p>
      <w:r>
        <w:br/>
        <w:t>30</w:t>
        <w:tab/>
        <w:t>631</w:t>
      </w:r>
    </w:p>
    <w:p>
      <w:r>
        <w:t>30z</w:t>
        <w:tab/>
        <w:t>R 55/631</w:t>
      </w:r>
    </w:p>
    <w:p>
      <w:r>
        <w:t>40</w:t>
        <w:tab/>
        <w:t>Zahlung von s[Urheberrechtsgebühren]s und Honoraren nach o[Dänemark]o und o[Schweden]o</w:t>
      </w:r>
    </w:p>
    <w:p>
      <w:r>
        <w:t>43</w:t>
        <w:tab/>
        <w:t>1943</w:t>
      </w:r>
    </w:p>
    <w:p>
      <w:r>
        <w:br/>
        <w:t>30</w:t>
        <w:tab/>
        <w:t>365</w:t>
      </w:r>
    </w:p>
    <w:p>
      <w:r>
        <w:t>30z</w:t>
        <w:tab/>
        <w:t>R 55/365</w:t>
      </w:r>
    </w:p>
    <w:p>
      <w:r>
        <w:t>40</w:t>
        <w:tab/>
        <w:t>Reichsausschuß für Fremdenverkehr</w:t>
      </w:r>
    </w:p>
    <w:p>
      <w:r>
        <w:t>41</w:t>
        <w:tab/>
        <w:t>u. a. Sanierung des k[p[Baedeker]p-Verlag]kes</w:t>
      </w:r>
    </w:p>
    <w:p>
      <w:r>
        <w:t>43</w:t>
        <w:tab/>
        <w:t>1935 - 1936</w:t>
      </w:r>
    </w:p>
    <w:p>
      <w:r>
        <w:br/>
        <w:t>30</w:t>
        <w:tab/>
        <w:t>363</w:t>
      </w:r>
    </w:p>
    <w:p>
      <w:r>
        <w:t>30z</w:t>
        <w:tab/>
        <w:t>R 55/363</w:t>
      </w:r>
    </w:p>
    <w:p>
      <w:r>
        <w:t>40</w:t>
        <w:tab/>
        <w:t>Reichsausschuß für Fremdenverkehr</w:t>
      </w:r>
    </w:p>
    <w:p>
      <w:r>
        <w:t>41</w:t>
        <w:tab/>
        <w:t>u. a. Darlehen an den k[p[Baedeker]p-Verlag]k; Bilanzen z[1936]z, z[1939]z; Einstellung eines neuen Geschäftsführers betr.</w:t>
      </w:r>
    </w:p>
    <w:p>
      <w:r>
        <w:t>43</w:t>
        <w:tab/>
        <w:t>(1934) ; 1937 - 1943</w:t>
      </w:r>
    </w:p>
    <w:p>
      <w:r>
        <w:br/>
        <w:t>30</w:t>
        <w:tab/>
        <w:t>369</w:t>
      </w:r>
    </w:p>
    <w:p>
      <w:r>
        <w:t>30z</w:t>
        <w:tab/>
        <w:t>R 55/369</w:t>
      </w:r>
    </w:p>
    <w:p>
      <w:r>
        <w:t>40</w:t>
        <w:tab/>
        <w:t>k[Antikomintern e.V.]k</w:t>
      </w:r>
    </w:p>
    <w:p>
      <w:r>
        <w:t>41</w:t>
        <w:tab/>
        <w:t>u. a. Abkommen mit dem k[Nibelungen-Verlag]k über Zusammenarbeit bei s[Veröffentlichungen]s</w:t>
      </w:r>
    </w:p>
    <w:p>
      <w:r>
        <w:t>43</w:t>
        <w:tab/>
        <w:t>1934</w:t>
      </w:r>
    </w:p>
    <w:p>
      <w:r>
        <w:br/>
        <w:t>30</w:t>
        <w:tab/>
        <w:t>351</w:t>
      </w:r>
    </w:p>
    <w:p>
      <w:r>
        <w:t>30z</w:t>
        <w:tab/>
        <w:t>R 55/351</w:t>
      </w:r>
    </w:p>
    <w:p>
      <w:r>
        <w:t>40</w:t>
        <w:tab/>
        <w:t>k[Reichsverband des Adress- und Anzeigenbuchverlagsgewerbes]k</w:t>
      </w:r>
    </w:p>
    <w:p>
      <w:r>
        <w:t>41</w:t>
        <w:tab/>
        <w:t>u. a. Ausgliederung aus der k[RSK]k, Übernahme der Dienstaufsicht durch den k[Werberat der Deutschen Wirtschaft]k, s[2{Einstellung der Herausgabe} von 1{Adressbücher}]sn im Kriege, Stillegung des Reichsverbandes</w:t>
      </w:r>
    </w:p>
    <w:p>
      <w:r>
        <w:t>43</w:t>
        <w:tab/>
        <w:t>1936 - 1944</w:t>
      </w:r>
    </w:p>
    <w:p>
      <w:r>
        <w:br/>
        <w:t>30</w:t>
        <w:tab/>
        <w:t>24</w:t>
      </w:r>
    </w:p>
    <w:p>
      <w:r>
        <w:t>30z</w:t>
        <w:tab/>
        <w:t>R 55/24</w:t>
      </w:r>
    </w:p>
    <w:p>
      <w:r>
        <w:t>40</w:t>
        <w:tab/>
        <w:t>Einstellungssperre für Verwandte und Verschwägerte im Bereich des k[RMVP]k; k[Prüfstelle für Schund- und Schmutzschriften]k; k[Zentralverlag]k</w:t>
      </w:r>
    </w:p>
    <w:p>
      <w:r>
        <w:t>43</w:t>
        <w:tab/>
        <w:t>1934</w:t>
      </w:r>
    </w:p>
    <w:p>
      <w:r>
        <w:br/>
        <w:t>30</w:t>
        <w:tab/>
        <w:t>13.302</w:t>
      </w:r>
    </w:p>
    <w:p>
      <w:r>
        <w:t>30z</w:t>
        <w:tab/>
        <w:t>R 55/13.302</w:t>
      </w:r>
    </w:p>
    <w:p>
      <w:r>
        <w:t>40</w:t>
        <w:tab/>
        <w:t>s[2{Mitarbeiter} für die 1{Zensurarbeit}]s in der k[Abt. Schrifttum]k</w:t>
      </w:r>
    </w:p>
    <w:p>
      <w:r>
        <w:t>43</w:t>
        <w:tab/>
        <w:t>1942</w:t>
      </w:r>
    </w:p>
    <w:p>
      <w:r>
        <w:br/>
        <w:t>30</w:t>
        <w:tab/>
        <w:t>212</w:t>
      </w:r>
    </w:p>
    <w:p>
      <w:r>
        <w:t>30z</w:t>
        <w:tab/>
        <w:t>R 55/212</w:t>
      </w:r>
    </w:p>
    <w:p>
      <w:r>
        <w:t>40</w:t>
        <w:tab/>
        <w:t>k[Cautio-Treuhand-GmbH]k</w:t>
      </w:r>
    </w:p>
    <w:p>
      <w:r>
        <w:t>41</w:t>
        <w:tab/>
        <w:t>Personalsachen, u.a. Angestelltenvertrag für p[2{Erwin} 1{Bartels}]p, Leiter des k[Nibelungen-Verlag]ks</w:t>
      </w:r>
    </w:p>
    <w:p>
      <w:r>
        <w:t>43</w:t>
        <w:tab/>
        <w:t>1940</w:t>
      </w:r>
    </w:p>
    <w:p>
      <w:r>
        <w:br/>
        <w:t>30</w:t>
        <w:tab/>
        <w:t>170</w:t>
      </w:r>
    </w:p>
    <w:p>
      <w:r>
        <w:t>30z</w:t>
        <w:tab/>
        <w:t>R 55/170</w:t>
      </w:r>
    </w:p>
    <w:p>
      <w:r>
        <w:t>40</w:t>
        <w:tab/>
        <w:t>k[Reichsschrifttumskammer]k</w:t>
      </w:r>
    </w:p>
    <w:p>
      <w:r>
        <w:t>41</w:t>
        <w:tab/>
        <w:t>Enthält: Personalsachen; Eingliederung der k[Reichsschule für den deutschen Buchhandel]k in die k[RSK]k (z[1943]z); Eingabe von p[2{Karl} 1{Bauer}, 6{o[Wien]o}]p, wegen s[Arisierung des k[p[Zsolnay]p-Verlag]kes]s; s[3{Einrichtung} einer 2{zentralen deutsche}n 1{Schrifttumsagentur}]s (z[1943]z)</w:t>
      </w:r>
    </w:p>
    <w:p>
      <w:r>
        <w:t>43</w:t>
        <w:tab/>
        <w:t>1942 - 1943</w:t>
      </w:r>
    </w:p>
    <w:p>
      <w:r>
        <w:br/>
        <w:t>30</w:t>
        <w:tab/>
        <w:t>213</w:t>
      </w:r>
    </w:p>
    <w:p>
      <w:r>
        <w:t>30z</w:t>
        <w:tab/>
        <w:t>R 55/213</w:t>
      </w:r>
    </w:p>
    <w:p>
      <w:r>
        <w:t>40</w:t>
        <w:tab/>
        <w:t>k[Wirtschaftsstelle für das deutsche Schrifttum]k</w:t>
      </w:r>
    </w:p>
    <w:p>
      <w:r>
        <w:t>41</w:t>
        <w:tab/>
        <w:t>Enthält: Personalsachen; s[2{Ein- und Ausfuhr} von 1{Bücher}]sn; s[Papierbewirtschaftung]s; einzelne Rundschreiben</w:t>
      </w:r>
    </w:p>
    <w:p>
      <w:r>
        <w:t>43</w:t>
        <w:tab/>
        <w:t>1938 - 1940</w:t>
      </w:r>
    </w:p>
    <w:p>
      <w:r>
        <w:br/>
        <w:t>30</w:t>
        <w:tab/>
        <w:t>14</w:t>
      </w:r>
    </w:p>
    <w:p>
      <w:r>
        <w:t>30z</w:t>
        <w:tab/>
        <w:t>R 55/14</w:t>
      </w:r>
    </w:p>
    <w:p>
      <w:r>
        <w:t>40</w:t>
        <w:tab/>
        <w:t>Bestallung von p[2{Hans} 1{Hinkel}]p zum kommissarischen Leiter der k[Abt. Schrifttum]k für die Dauer der Abwesenheit von p[7{Ministerialdirigent} 1{Haegert}]p</w:t>
      </w:r>
    </w:p>
    <w:p>
      <w:r>
        <w:t>43</w:t>
        <w:tab/>
        <w:t>1939</w:t>
      </w:r>
    </w:p>
    <w:p>
      <w:r>
        <w:br/>
        <w:t>30</w:t>
        <w:tab/>
        <w:t>889</w:t>
      </w:r>
    </w:p>
    <w:p>
      <w:r>
        <w:t>30z</w:t>
        <w:tab/>
        <w:t>R 55/889</w:t>
      </w:r>
    </w:p>
    <w:p>
      <w:r>
        <w:t>40</w:t>
        <w:tab/>
        <w:t>Auseinandersetzung wegen Kompetenzstreitigkeiten und beabsichtigter s[Zensur]s des t[Börsenblattes für den deutschen Buchhandel]t zwischen p[2{W.} 1{Baur}]p, dem Vizepräsidenten der k[RSK]k, und p[2{H.} 1{Schlecht}]p, dem stellvertretenden Leiter der k[Abt. Schrifttum]k</w:t>
      </w:r>
    </w:p>
    <w:p>
      <w:r>
        <w:t>43</w:t>
        <w:tab/>
        <w:t>1941</w:t>
      </w:r>
    </w:p>
    <w:p>
      <w:r>
        <w:br/>
        <w:t>30</w:t>
        <w:tab/>
        <w:t>81</w:t>
      </w:r>
    </w:p>
    <w:p>
      <w:r>
        <w:t>30z</w:t>
        <w:tab/>
        <w:t>R 55/81</w:t>
      </w:r>
    </w:p>
    <w:p>
      <w:r>
        <w:t>40</w:t>
        <w:tab/>
        <w:t>k[1{Prüfstelle für Schund- und Schmutzschriften}, 2{o[Berlin]o, o[München]o}]k; k[1{Oberprüfstelle für Schund- und Schmutzschriften}, 2{o[Leipzig]o}]k - Personalsachen</w:t>
      </w:r>
    </w:p>
    <w:p>
      <w:r>
        <w:t>43</w:t>
        <w:tab/>
        <w:t>1933 - 1935</w:t>
      </w:r>
    </w:p>
    <w:p>
      <w:r>
        <w:br/>
        <w:t>30</w:t>
        <w:tab/>
        <w:t>206</w:t>
      </w:r>
    </w:p>
    <w:p>
      <w:r>
        <w:t>30z</w:t>
        <w:tab/>
        <w:t>R 55/206</w:t>
      </w:r>
    </w:p>
    <w:p>
      <w:r>
        <w:t>40</w:t>
        <w:tab/>
        <w:t>Auslandsabteilung des Lichtbilddienstes</w:t>
      </w:r>
    </w:p>
    <w:p>
      <w:r>
        <w:t>41</w:t>
        <w:tab/>
        <w:t>Auseinandersetzung des Direktors p[Jamrowski]p mit dem p[3{Prinz}en 8{von} 1{Schaumburg-Lippe}]p wegen s[2{Verlag} von dessen 1{Bücher}]sn</w:t>
      </w:r>
    </w:p>
    <w:p>
      <w:r>
        <w:t>43</w:t>
        <w:tab/>
        <w:t>1935</w:t>
      </w:r>
    </w:p>
    <w:p>
      <w:r>
        <w:br/>
        <w:t>30</w:t>
        <w:tab/>
        <w:t>15</w:t>
      </w:r>
    </w:p>
    <w:p>
      <w:r>
        <w:t>30z</w:t>
        <w:tab/>
        <w:t>R 55/15</w:t>
      </w:r>
    </w:p>
    <w:p>
      <w:r>
        <w:t>40</w:t>
        <w:tab/>
        <w:t>Stilistische Form der s[Buchverbotsschreiben]s u.a.</w:t>
      </w:r>
    </w:p>
    <w:p>
      <w:r>
        <w:t>43</w:t>
        <w:tab/>
        <w:t>1939</w:t>
      </w:r>
    </w:p>
    <w:p>
      <w:r>
        <w:br/>
        <w:t>30</w:t>
        <w:tab/>
        <w:t>684</w:t>
      </w:r>
    </w:p>
    <w:p>
      <w:r>
        <w:t>30z</w:t>
        <w:tab/>
        <w:t>R 55/684</w:t>
      </w:r>
    </w:p>
    <w:p>
      <w:r>
        <w:t>40</w:t>
        <w:tab/>
        <w:t>Ausschaltung s[2{unerwünschte}r 1{Bücher}]s aus dem s[Buchhandel]s</w:t>
      </w:r>
    </w:p>
    <w:p>
      <w:r>
        <w:t>41</w:t>
        <w:tab/>
        <w:t>Enthält: Kopie eines Schreibens vom k[Börsenverein]k betr. s[Vertriebsverbote]s an s[Verlage für wissenschaftliche und schöne s[Literatur]s]s, Notizen zu den vom k[Kampfbund für deutsche Kultur]k übersandten Listen von s[Veröffentlichungen, die im s[Buchhandel]s nicht mehr vertrieben werden sollen]s</w:t>
      </w:r>
    </w:p>
    <w:p>
      <w:r>
        <w:t>43</w:t>
        <w:tab/>
        <w:t>1933 - 1934</w:t>
      </w:r>
    </w:p>
    <w:p>
      <w:r>
        <w:br/>
        <w:t>30</w:t>
        <w:tab/>
        <w:t>682</w:t>
      </w:r>
    </w:p>
    <w:p>
      <w:r>
        <w:t>30z</w:t>
        <w:tab/>
        <w:t>R 55/682</w:t>
      </w:r>
    </w:p>
    <w:p>
      <w:r>
        <w:t>40</w:t>
        <w:tab/>
        <w:t>s[2{Säuberungsaktion} in 1{Leihbüchereien}]s sowie s[2{Beaufsichtigung} von 1{Verlagen minderwertiger s[Literatur]s}]s</w:t>
      </w:r>
    </w:p>
    <w:p>
      <w:r>
        <w:t>43</w:t>
        <w:tab/>
        <w:t>1934 - 1935</w:t>
      </w:r>
    </w:p>
    <w:p>
      <w:r>
        <w:br/>
        <w:t>26</w:t>
        <w:tab/>
        <w:t>&lt; - &gt;</w:t>
      </w:r>
    </w:p>
    <w:p>
      <w:r>
        <w:t>27</w:t>
        <w:tab/>
        <w:t>1. Ministerbüro \ 1.1. Allgemeines \ Protokolle der täglichen Konferenzen des Reichsministers Goebbels mit den Abteilungsleitern - Register zu den Protokollen</w:t>
      </w:r>
    </w:p>
    <w:p>
      <w:r>
        <w:t>29</w:t>
        <w:tab/>
        <w:t>Bestand ist nach Zeitabschnitten gegliedert und durch ein Register gut zu erschließen</w:t>
      </w:r>
    </w:p>
    <w:p>
      <w:r>
        <w:t>30</w:t>
        <w:tab/>
        <w:t>20001 b, Bl. 5</w:t>
      </w:r>
    </w:p>
    <w:p>
      <w:r>
        <w:t>30z</w:t>
        <w:tab/>
        <w:t>R 55/20001 b, Bl. 5</w:t>
      </w:r>
    </w:p>
    <w:p>
      <w:r>
        <w:t>33</w:t>
        <w:tab/>
        <w:t>S. 5</w:t>
      </w:r>
    </w:p>
    <w:p>
      <w:r>
        <w:t>40</w:t>
        <w:tab/>
        <w:t>s[Buchhandel]s</w:t>
      </w:r>
    </w:p>
    <w:p>
      <w:r>
        <w:t>43</w:t>
        <w:tab/>
        <w:t>1940</w:t>
      </w:r>
    </w:p>
    <w:p>
      <w:r>
        <w:br/>
        <w:t>30</w:t>
        <w:tab/>
        <w:t>20001 f, Bl. 51</w:t>
      </w:r>
    </w:p>
    <w:p>
      <w:r>
        <w:t>30z</w:t>
        <w:tab/>
        <w:t>R 55/20001 f, Bl. 51</w:t>
      </w:r>
    </w:p>
    <w:p>
      <w:r>
        <w:t>33</w:t>
        <w:tab/>
        <w:t>S. 5</w:t>
      </w:r>
    </w:p>
    <w:p>
      <w:r>
        <w:t>40</w:t>
        <w:tab/>
        <w:t>"t[1{Daheim}" 2{Zeitschrift}]t</w:t>
      </w:r>
    </w:p>
    <w:p>
      <w:r>
        <w:t>43</w:t>
        <w:tab/>
        <w:t>1941</w:t>
      </w:r>
    </w:p>
    <w:p>
      <w:r>
        <w:br/>
        <w:t>30</w:t>
        <w:tab/>
        <w:t>1 b, Bl. 61; 1 c, Bl. 40, Bl. 49; 1 f, Bl. 37</w:t>
      </w:r>
    </w:p>
    <w:p>
      <w:r>
        <w:t>30z</w:t>
        <w:tab/>
        <w:t>R 55/1 b, Bl. 61; 1 c, Bl. 40, Bl. 49; 1 f, Bl. 37</w:t>
      </w:r>
    </w:p>
    <w:p>
      <w:r>
        <w:t>33</w:t>
        <w:tab/>
        <w:t>S. 5</w:t>
      </w:r>
    </w:p>
    <w:p>
      <w:r>
        <w:t>40</w:t>
        <w:tab/>
        <w:t>s[1{Druckerzeugnis}se 2{Einschränkung}]s, s[Papierkontingentierung]s</w:t>
      </w:r>
    </w:p>
    <w:p>
      <w:r>
        <w:t>43</w:t>
        <w:tab/>
        <w:t>1940 - 1941</w:t>
      </w:r>
    </w:p>
    <w:p>
      <w:r>
        <w:br/>
        <w:t>30</w:t>
        <w:tab/>
        <w:t>1 b, Bl. 55</w:t>
      </w:r>
    </w:p>
    <w:p>
      <w:r>
        <w:t>30z</w:t>
        <w:tab/>
        <w:t>R 55/1 b, Bl. 55</w:t>
      </w:r>
    </w:p>
    <w:p>
      <w:r>
        <w:t>33</w:t>
        <w:tab/>
        <w:t>S. 5</w:t>
      </w:r>
    </w:p>
    <w:p>
      <w:r>
        <w:t>40</w:t>
        <w:tab/>
        <w:t>"t[1{Filmwelt}", 2{s[Filmzeitschrift]s}]t</w:t>
      </w:r>
    </w:p>
    <w:p>
      <w:r>
        <w:t>43</w:t>
        <w:tab/>
        <w:t>1940</w:t>
      </w:r>
    </w:p>
    <w:p>
      <w:r>
        <w:br/>
        <w:t>30</w:t>
        <w:tab/>
        <w:t>20001 a, Bl. 7, Bl. 8, Bl. 14; 1 c, Bl. 1</w:t>
      </w:r>
    </w:p>
    <w:p>
      <w:r>
        <w:t>30z</w:t>
        <w:tab/>
        <w:t>R 55/20001 a, Bl. 7, Bl. 8, Bl. 14; 1 c, Bl. 1</w:t>
      </w:r>
    </w:p>
    <w:p>
      <w:r>
        <w:t>33</w:t>
        <w:tab/>
        <w:t>S. 5</w:t>
      </w:r>
    </w:p>
    <w:p>
      <w:r>
        <w:t>40</w:t>
        <w:tab/>
        <w:t>o[Großbritannien]o, s[Weißbuch, deutsches]s</w:t>
      </w:r>
    </w:p>
    <w:p>
      <w:r>
        <w:t>43</w:t>
        <w:tab/>
        <w:t>1939 - 1940</w:t>
      </w:r>
    </w:p>
    <w:p>
      <w:r>
        <w:br/>
        <w:t>30</w:t>
        <w:tab/>
        <w:t>20001 g/2, Bl. 11</w:t>
      </w:r>
    </w:p>
    <w:p>
      <w:r>
        <w:t>30z</w:t>
        <w:tab/>
        <w:t>R 55/20001 g/2, Bl. 11</w:t>
      </w:r>
    </w:p>
    <w:p>
      <w:r>
        <w:t>33</w:t>
        <w:tab/>
        <w:t>S. 5</w:t>
      </w:r>
    </w:p>
    <w:p>
      <w:r>
        <w:t>40</w:t>
        <w:tab/>
        <w:t>"t[o[Hamburg]oer Illustrierte]t"</w:t>
      </w:r>
    </w:p>
    <w:p>
      <w:r>
        <w:t>43</w:t>
        <w:tab/>
        <w:t>1942</w:t>
      </w:r>
    </w:p>
    <w:p>
      <w:r>
        <w:br/>
        <w:t>30</w:t>
        <w:tab/>
        <w:t>20001 a, Bl. 25</w:t>
      </w:r>
    </w:p>
    <w:p>
      <w:r>
        <w:t>30z</w:t>
        <w:tab/>
        <w:t>R 55/20001 a, Bl. 25</w:t>
      </w:r>
    </w:p>
    <w:p>
      <w:r>
        <w:t>33</w:t>
        <w:tab/>
        <w:t>S. 5</w:t>
      </w:r>
    </w:p>
    <w:p>
      <w:r>
        <w:t>40</w:t>
        <w:tab/>
        <w:t>"t[p[Hitler]p in der s[Karikatur]s]t" (s[Publikation]s)</w:t>
      </w:r>
    </w:p>
    <w:p>
      <w:r>
        <w:t>43</w:t>
        <w:tab/>
        <w:t>1939</w:t>
      </w:r>
    </w:p>
    <w:p>
      <w:r>
        <w:br/>
        <w:t>30</w:t>
        <w:tab/>
        <w:t>20001 d, Bl. 59</w:t>
      </w:r>
    </w:p>
    <w:p>
      <w:r>
        <w:t>30z</w:t>
        <w:tab/>
        <w:t>R 55/20001 d, Bl. 59</w:t>
      </w:r>
    </w:p>
    <w:p>
      <w:r>
        <w:t>33</w:t>
        <w:tab/>
        <w:t>S. 5</w:t>
      </w:r>
    </w:p>
    <w:p>
      <w:r>
        <w:t>40</w:t>
        <w:tab/>
        <w:t>"t[Journal de o[Geneve]o]t"</w:t>
      </w:r>
    </w:p>
    <w:p>
      <w:r>
        <w:t>43</w:t>
        <w:tab/>
        <w:t>1940</w:t>
      </w:r>
    </w:p>
    <w:p>
      <w:r>
        <w:br/>
        <w:t>30</w:t>
        <w:tab/>
        <w:t>20001 e, Bl. 8</w:t>
      </w:r>
    </w:p>
    <w:p>
      <w:r>
        <w:t>30z</w:t>
        <w:tab/>
        <w:t>R 55/20001 e, Bl. 8</w:t>
      </w:r>
    </w:p>
    <w:p>
      <w:r>
        <w:t>33</w:t>
        <w:tab/>
        <w:t>S. 5</w:t>
      </w:r>
    </w:p>
    <w:p>
      <w:r>
        <w:t>40</w:t>
        <w:tab/>
        <w:t>"t[o[Leipzig]oer Illustrierte]t"</w:t>
      </w:r>
    </w:p>
    <w:p>
      <w:r>
        <w:t>43</w:t>
        <w:tab/>
        <w:t>1942</w:t>
      </w:r>
    </w:p>
    <w:p>
      <w:r>
        <w:br/>
        <w:t>30</w:t>
        <w:tab/>
        <w:t>20001 c, Bl. 5</w:t>
      </w:r>
    </w:p>
    <w:p>
      <w:r>
        <w:t>30z</w:t>
        <w:tab/>
        <w:t>R 55/20001 c, Bl. 5</w:t>
      </w:r>
    </w:p>
    <w:p>
      <w:r>
        <w:t>33</w:t>
        <w:tab/>
        <w:t>S. 5</w:t>
      </w:r>
    </w:p>
    <w:p>
      <w:r>
        <w:t>40</w:t>
        <w:tab/>
        <w:t>"t[1{Life}", 2{amerikanische Zeitschrift}]t</w:t>
      </w:r>
    </w:p>
    <w:p>
      <w:r>
        <w:t>43</w:t>
        <w:tab/>
        <w:t>1940</w:t>
      </w:r>
    </w:p>
    <w:p>
      <w:r>
        <w:br/>
        <w:t>30</w:t>
        <w:tab/>
        <w:t>20001 a, Bl. 47; 20001 b, Bl. 5, Bl. 13, Bl. 18, Bl. 48, Bl. 51; 20001 d, Bl. 44; 20001 f, Bl. 4, Bl. 65; 20001 h, Bl. 1</w:t>
      </w:r>
    </w:p>
    <w:p>
      <w:r>
        <w:t>30z</w:t>
        <w:tab/>
        <w:t>R 55/20001 a, Bl. 47; 20001 b, Bl. 5, Bl. 13, Bl. 18, Bl. 48, Bl. 51; 20001 d, Bl. 44; 20001 f, Bl. 4, Bl. 65; 20001 h, Bl. 1</w:t>
      </w:r>
    </w:p>
    <w:p>
      <w:r>
        <w:t>33</w:t>
        <w:tab/>
        <w:t>S. 5</w:t>
      </w:r>
    </w:p>
    <w:p>
      <w:r>
        <w:t>40</w:t>
        <w:tab/>
        <w:t>s[Literatur]s</w:t>
      </w:r>
    </w:p>
    <w:p>
      <w:r>
        <w:t>43</w:t>
        <w:tab/>
        <w:t>1939 - 1940</w:t>
      </w:r>
    </w:p>
    <w:p>
      <w:r>
        <w:br/>
        <w:t>30</w:t>
        <w:tab/>
        <w:t>20001 b, Bl. 27</w:t>
      </w:r>
    </w:p>
    <w:p>
      <w:r>
        <w:t>30z</w:t>
        <w:tab/>
        <w:t>R 55/20001 b, Bl. 27</w:t>
      </w:r>
    </w:p>
    <w:p>
      <w:r>
        <w:t>33</w:t>
        <w:tab/>
        <w:t>S. 5</w:t>
      </w:r>
    </w:p>
    <w:p>
      <w:r>
        <w:t>40</w:t>
        <w:tab/>
        <w:t>p[1{Luckner}, 2{Felix} 3{Graf} 8{von}, 5{s[Schriftsteller]s}]p</w:t>
      </w:r>
    </w:p>
    <w:p>
      <w:r>
        <w:t>43</w:t>
        <w:tab/>
        <w:t>1940</w:t>
      </w:r>
    </w:p>
    <w:p>
      <w:r>
        <w:br/>
        <w:t>30</w:t>
        <w:tab/>
        <w:t>20001 f, Bl. 61</w:t>
      </w:r>
    </w:p>
    <w:p>
      <w:r>
        <w:t>30z</w:t>
        <w:tab/>
        <w:t>R 55/20001 f, Bl. 61</w:t>
      </w:r>
    </w:p>
    <w:p>
      <w:r>
        <w:t>33</w:t>
        <w:tab/>
        <w:t>S. 5</w:t>
      </w:r>
    </w:p>
    <w:p>
      <w:r>
        <w:t>40</w:t>
        <w:tab/>
        <w:t>p[1{Mann}, 2{Thomas}, 5{s[Schriftsteller]s}]p</w:t>
      </w:r>
    </w:p>
    <w:p>
      <w:r>
        <w:t>43</w:t>
        <w:tab/>
        <w:t>1941</w:t>
      </w:r>
    </w:p>
    <w:p>
      <w:r>
        <w:br/>
        <w:t>30</w:t>
        <w:tab/>
        <w:t>20001 a, Bl. 38; 20001 b, Bl. 35</w:t>
      </w:r>
    </w:p>
    <w:p>
      <w:r>
        <w:t>30z</w:t>
        <w:tab/>
        <w:t>R 55/20001 a, Bl. 38; 20001 b, Bl. 35</w:t>
      </w:r>
    </w:p>
    <w:p>
      <w:r>
        <w:t>33</w:t>
        <w:tab/>
        <w:t>S. 5</w:t>
      </w:r>
    </w:p>
    <w:p>
      <w:r>
        <w:t>40</w:t>
        <w:tab/>
        <w:t>"t[1{Neues Deutschland}" (2{Zeitschrift})]t</w:t>
      </w:r>
    </w:p>
    <w:p>
      <w:r>
        <w:t>43</w:t>
        <w:tab/>
        <w:t>1939 - 1940</w:t>
      </w:r>
    </w:p>
    <w:p>
      <w:r>
        <w:br/>
        <w:t>30</w:t>
        <w:tab/>
        <w:t>20001 g, Bl. 37</w:t>
      </w:r>
    </w:p>
    <w:p>
      <w:r>
        <w:t>30z</w:t>
        <w:tab/>
        <w:t>R 55/20001 g, Bl. 37</w:t>
      </w:r>
    </w:p>
    <w:p>
      <w:r>
        <w:t>33</w:t>
        <w:tab/>
        <w:t>S. 5</w:t>
      </w:r>
    </w:p>
    <w:p>
      <w:r>
        <w:t>40</w:t>
        <w:tab/>
        <w:t>"t[o[New York]o Journal American]t"</w:t>
      </w:r>
    </w:p>
    <w:p>
      <w:r>
        <w:t>43</w:t>
        <w:tab/>
        <w:t>1941</w:t>
      </w:r>
    </w:p>
    <w:p>
      <w:r>
        <w:br/>
        <w:t>30</w:t>
        <w:tab/>
        <w:t>20001 a, Bl. 3, Bl. 9, Bl. 11; 20001 d, Bl. 94; 20001 e, Bl.  11, Bl. 36</w:t>
      </w:r>
    </w:p>
    <w:p>
      <w:r>
        <w:t>30z</w:t>
        <w:tab/>
        <w:t>R 55/20001 a, Bl. 3, Bl. 9, Bl. 11; 20001 d, Bl. 94; 20001 e, Bl.  11, Bl. 36</w:t>
      </w:r>
    </w:p>
    <w:p>
      <w:r>
        <w:t>33</w:t>
        <w:tab/>
        <w:t>S. 5</w:t>
      </w:r>
    </w:p>
    <w:p>
      <w:r>
        <w:t>40</w:t>
        <w:tab/>
        <w:t>o[Polen]o s[2{ausländische} 1{Presse}]s</w:t>
      </w:r>
    </w:p>
    <w:p>
      <w:r>
        <w:t>43</w:t>
        <w:tab/>
        <w:t>1939 - 1940</w:t>
      </w:r>
    </w:p>
    <w:p>
      <w:r>
        <w:br/>
        <w:t>30</w:t>
        <w:tab/>
        <w:t>20001 a, Bl. 13, Bl. 17, Bl. 37</w:t>
      </w:r>
    </w:p>
    <w:p>
      <w:r>
        <w:t>30z</w:t>
        <w:tab/>
        <w:t>R 55/20001 a, Bl. 13, Bl. 17, Bl. 37</w:t>
      </w:r>
    </w:p>
    <w:p>
      <w:r>
        <w:t>33</w:t>
        <w:tab/>
        <w:t>S. 5</w:t>
      </w:r>
    </w:p>
    <w:p>
      <w:r>
        <w:t>40</w:t>
        <w:tab/>
        <w:t>o[Polen]o s[2{deutschsprachige} 1{Presse}]s</w:t>
      </w:r>
    </w:p>
    <w:p>
      <w:r>
        <w:t>43</w:t>
        <w:tab/>
        <w:t>1939</w:t>
      </w:r>
    </w:p>
    <w:p>
      <w:r>
        <w:br/>
        <w:t>30</w:t>
        <w:tab/>
        <w:t>20001 b, Bl. 13, Bl. 58</w:t>
      </w:r>
    </w:p>
    <w:p>
      <w:r>
        <w:t>30z</w:t>
        <w:tab/>
        <w:t>R 55/20001 b, Bl. 13, Bl. 58</w:t>
      </w:r>
    </w:p>
    <w:p>
      <w:r>
        <w:t>33</w:t>
        <w:tab/>
        <w:t>S. 5</w:t>
      </w:r>
    </w:p>
    <w:p>
      <w:r>
        <w:t>40</w:t>
        <w:tab/>
        <w:t>s[Weißbuch]s gegen o[Polen]o</w:t>
      </w:r>
    </w:p>
    <w:p>
      <w:r>
        <w:t>43</w:t>
        <w:tab/>
        <w:t>1940</w:t>
      </w:r>
    </w:p>
    <w:p>
      <w:r>
        <w:br/>
        <w:t>30</w:t>
        <w:tab/>
        <w:t>20001 a, Bl. 5, Bl. 27, Bl. 47; 20001 b, Bl. 6, Bl. 8, Bl. 10, Bl. 37, Bl. 39, Bl. 44, Bl. 58, Bl. 61, Bl. 64; 20001 c, Bl. 1, Bl. 6, Bl. 8, Bl. 16,  Bl. 18, Bl. 23, Bl. 38, Bl. 53, Bl. 74</w:t>
      </w:r>
    </w:p>
    <w:p>
      <w:r>
        <w:t>30z</w:t>
        <w:tab/>
        <w:t>R 55/20001 a, Bl. 5, Bl. 27, Bl. 47; 20001 b, Bl. 6, Bl. 8, Bl. 10, Bl. 37, Bl. 39, Bl. 44, Bl. 58, Bl. 61, Bl. 64; 20001 c, Bl. 1, Bl. 6, Bl. 8, Bl. 16,  Bl. 18, Bl. 23, Bl. 38, Bl. 53, Bl. 74</w:t>
      </w:r>
    </w:p>
    <w:p>
      <w:r>
        <w:t>33</w:t>
        <w:tab/>
        <w:t>S. 5</w:t>
      </w:r>
    </w:p>
    <w:p>
      <w:r>
        <w:t>40</w:t>
        <w:tab/>
        <w:t>s[Presse]s Allgemeines</w:t>
      </w:r>
    </w:p>
    <w:p>
      <w:r>
        <w:t>43</w:t>
        <w:tab/>
        <w:t>1939 - 1942</w:t>
      </w:r>
    </w:p>
    <w:p>
      <w:r>
        <w:br/>
        <w:t>30</w:t>
        <w:tab/>
        <w:t>20001 a, Bl. 21, Bl. 43; 20001 b, Bl. 28; 20001 c, Bl. 69, Bl. 74, Bl. 84; 20001 f, Bl. 28; 20001 g/1, Bl. 20</w:t>
      </w:r>
    </w:p>
    <w:p>
      <w:r>
        <w:t>30z</w:t>
        <w:tab/>
        <w:t>R 55/20001 a, Bl. 21, Bl. 43; 20001 b, Bl. 28; 20001 c, Bl. 69, Bl. 74, Bl. 84; 20001 f, Bl. 28; 20001 g/1, Bl. 20</w:t>
      </w:r>
    </w:p>
    <w:p>
      <w:r>
        <w:t>33</w:t>
        <w:tab/>
        <w:t>S. 5</w:t>
      </w:r>
    </w:p>
    <w:p>
      <w:r>
        <w:t>40</w:t>
        <w:tab/>
        <w:t>s[Presse]s s[Papiereinschränkung]sen, s[2{Einstellung} von 1{Zeitschriften}]s</w:t>
      </w:r>
    </w:p>
    <w:p>
      <w:r>
        <w:t>43</w:t>
        <w:tab/>
        <w:t>1939 - 1942</w:t>
      </w:r>
    </w:p>
    <w:p>
      <w:r>
        <w:br/>
        <w:t>30</w:t>
        <w:tab/>
        <w:t>20001 a, Bl. 9, Bl. 20, Bl. 35; 20001 c, Bl. 3</w:t>
      </w:r>
    </w:p>
    <w:p>
      <w:r>
        <w:t>30z</w:t>
        <w:tab/>
        <w:t>R 55/20001 a, Bl. 9, Bl. 20, Bl. 35; 20001 c, Bl. 3</w:t>
      </w:r>
    </w:p>
    <w:p>
      <w:r>
        <w:t>33</w:t>
        <w:tab/>
        <w:t>S. 5</w:t>
      </w:r>
    </w:p>
    <w:p>
      <w:r>
        <w:t>40</w:t>
        <w:tab/>
        <w:t>s[Pressevertrieb Ausland]s</w:t>
      </w:r>
    </w:p>
    <w:p>
      <w:r>
        <w:t>43</w:t>
        <w:tab/>
        <w:t>1939 - 1940</w:t>
      </w:r>
    </w:p>
    <w:p>
      <w:r>
        <w:br/>
        <w:t>30</w:t>
        <w:tab/>
        <w:t>20001 c, Bl. 69, Bl. 76; 20001 d, Bl. 124; 20001 f, Bl. 9</w:t>
      </w:r>
    </w:p>
    <w:p>
      <w:r>
        <w:t>30z</w:t>
        <w:tab/>
        <w:t>R 55/20001 c, Bl. 69, Bl. 76; 20001 d, Bl. 124; 20001 f, Bl. 9</w:t>
      </w:r>
    </w:p>
    <w:p>
      <w:r>
        <w:t>33</w:t>
        <w:tab/>
        <w:t>S. 5</w:t>
      </w:r>
    </w:p>
    <w:p>
      <w:r>
        <w:t>40</w:t>
        <w:tab/>
        <w:t>"t[1{Reich}" 2{Zeitschrift}]t</w:t>
      </w:r>
    </w:p>
    <w:p>
      <w:r>
        <w:t>43</w:t>
        <w:tab/>
        <w:t>1940 - 1941</w:t>
      </w:r>
    </w:p>
    <w:p>
      <w:r>
        <w:br/>
        <w:t>30</w:t>
        <w:tab/>
        <w:t>20001 d, Bl. 120, Bl. 126; 20001 e, Bl. 21, Bl. 27, Bl. 30, Bl. 31, Bl. 37, Bl. 49, Bl. 71; 20001 f, Bl. 13, Bl. 15; 20001 g, Bl. 116; 20001 h, Bl. 20</w:t>
      </w:r>
    </w:p>
    <w:p>
      <w:r>
        <w:t>30z</w:t>
        <w:tab/>
        <w:t>R 55/20001 d, Bl. 120, Bl. 126; 20001 e, Bl. 21, Bl. 27, Bl. 30, Bl. 31, Bl. 37, Bl. 49, Bl. 71; 20001 f, Bl. 13, Bl. 15; 20001 g, Bl. 116; 20001 h, Bl. 20</w:t>
      </w:r>
    </w:p>
    <w:p>
      <w:r>
        <w:t>33</w:t>
        <w:tab/>
        <w:t>S. 5</w:t>
      </w:r>
    </w:p>
    <w:p>
      <w:r>
        <w:t>40</w:t>
        <w:tab/>
        <w:t>s[Presse]s Allgemeines</w:t>
      </w:r>
    </w:p>
    <w:p>
      <w:r>
        <w:t>43</w:t>
        <w:tab/>
        <w:t>1939 - 1942</w:t>
      </w:r>
    </w:p>
    <w:p>
      <w:r>
        <w:br/>
        <w:t>30</w:t>
        <w:tab/>
        <w:t>20001 f, Bl. 9</w:t>
      </w:r>
    </w:p>
    <w:p>
      <w:r>
        <w:t>30z</w:t>
        <w:tab/>
        <w:t>R 55/1 f, Bl. 9</w:t>
      </w:r>
    </w:p>
    <w:p>
      <w:r>
        <w:t>33</w:t>
        <w:tab/>
        <w:t>S. 5</w:t>
      </w:r>
    </w:p>
    <w:p>
      <w:r>
        <w:t>40</w:t>
        <w:tab/>
        <w:t>p[1{Schaffner}, 2{Jacob} (5{s[2{o[schweiz]o.} 1{Schriftsteller}]s}]p)</w:t>
      </w:r>
    </w:p>
    <w:p>
      <w:r>
        <w:t>43</w:t>
        <w:tab/>
        <w:t>1941</w:t>
      </w:r>
    </w:p>
    <w:p>
      <w:r>
        <w:br/>
        <w:t>30</w:t>
        <w:tab/>
        <w:t>20001 d, Bl. 99, Bl. 109; 20001 f, Bl. 70; 20001 g, Bl. 22, Bl. 66; 20001 h, Bl. 14</w:t>
      </w:r>
    </w:p>
    <w:p>
      <w:r>
        <w:t>30z</w:t>
        <w:tab/>
        <w:t>R 55/20001 d, Bl. 99, Bl. 109; 20001 f, Bl. 70; 20001 g, Bl. 22, Bl. 66; 20001 h, Bl. 14</w:t>
      </w:r>
    </w:p>
    <w:p>
      <w:r>
        <w:t>33</w:t>
        <w:tab/>
        <w:t>S. 5</w:t>
      </w:r>
    </w:p>
    <w:p>
      <w:r>
        <w:t>40</w:t>
        <w:tab/>
        <w:t>o[Schweden]o s[Presse]s</w:t>
      </w:r>
    </w:p>
    <w:p>
      <w:r>
        <w:t>43</w:t>
        <w:tab/>
        <w:t>1940 - 1941</w:t>
      </w:r>
    </w:p>
    <w:p>
      <w:r>
        <w:br/>
        <w:t>30</w:t>
        <w:tab/>
        <w:t>20001 b, Bl. 66; 20001 d, Bl. 49; 20001 e, Bl. 51; 20001 f, Bl. 70; 20001 g, Bl. 121</w:t>
      </w:r>
    </w:p>
    <w:p>
      <w:r>
        <w:t>30z</w:t>
        <w:tab/>
        <w:t>R 55/20001 b, Bl. 66; 20001 d, Bl. 49; 20001 e, Bl. 51; 20001 f, Bl. 70; 20001 g, Bl. 121</w:t>
      </w:r>
    </w:p>
    <w:p>
      <w:r>
        <w:t>33</w:t>
        <w:tab/>
        <w:t>S. 5</w:t>
      </w:r>
    </w:p>
    <w:p>
      <w:r>
        <w:t>40</w:t>
        <w:tab/>
        <w:t>o[Schweiz]o s[Presse]s</w:t>
      </w:r>
    </w:p>
    <w:p>
      <w:r>
        <w:t>43</w:t>
        <w:tab/>
        <w:t>1940 - 1941</w:t>
      </w:r>
    </w:p>
    <w:p>
      <w:r>
        <w:br/>
        <w:t>30</w:t>
        <w:tab/>
        <w:t>20001 d, Bl. 124</w:t>
      </w:r>
    </w:p>
    <w:p>
      <w:r>
        <w:t>30z</w:t>
        <w:tab/>
        <w:t>R 55/1 d, Bl. 124</w:t>
      </w:r>
    </w:p>
    <w:p>
      <w:r>
        <w:t>33</w:t>
        <w:tab/>
        <w:t>S. 5</w:t>
      </w:r>
    </w:p>
    <w:p>
      <w:r>
        <w:t>40</w:t>
        <w:tab/>
        <w:t>s[1{Verbot deutscher} Zeitungen und 2{Zeitschriften}]s</w:t>
      </w:r>
    </w:p>
    <w:p>
      <w:r>
        <w:t>43</w:t>
        <w:tab/>
        <w:t>1940</w:t>
      </w:r>
    </w:p>
    <w:p>
      <w:r>
        <w:br/>
        <w:t>30</w:t>
        <w:tab/>
        <w:t>20001 a, Bl. 10, Bl. 11</w:t>
      </w:r>
    </w:p>
    <w:p>
      <w:r>
        <w:t>30z</w:t>
        <w:tab/>
        <w:t>R 55/20001 a, Bl. 10, Bl. 11</w:t>
      </w:r>
    </w:p>
    <w:p>
      <w:r>
        <w:t>33</w:t>
        <w:tab/>
        <w:t>S. 5</w:t>
      </w:r>
    </w:p>
    <w:p>
      <w:r>
        <w:t>40</w:t>
        <w:tab/>
        <w:t>"t[o[Schweiz]oer Illustrierte]t" s[Verbot]s</w:t>
      </w:r>
    </w:p>
    <w:p>
      <w:r>
        <w:t>43</w:t>
        <w:tab/>
        <w:t>1939</w:t>
      </w:r>
    </w:p>
    <w:p>
      <w:r>
        <w:br/>
        <w:t>30</w:t>
        <w:tab/>
        <w:t>20001 e, Bl. 62; 20001 f, Bl. 58; 20001 g, Bl. 43</w:t>
      </w:r>
    </w:p>
    <w:p>
      <w:r>
        <w:t>30z</w:t>
        <w:tab/>
        <w:t>R 55/20001 e, Bl. 62; 20001 f, Bl. 58; 20001 g, Bl. 43</w:t>
      </w:r>
    </w:p>
    <w:p>
      <w:r>
        <w:t>33</w:t>
        <w:tab/>
        <w:t>S. 5</w:t>
      </w:r>
    </w:p>
    <w:p>
      <w:r>
        <w:t>40</w:t>
        <w:tab/>
        <w:t>p[1{Shaw}, 2{George Bernard}]p</w:t>
      </w:r>
    </w:p>
    <w:p>
      <w:r>
        <w:t>43</w:t>
        <w:tab/>
        <w:t>1940 - 1941</w:t>
      </w:r>
    </w:p>
    <w:p>
      <w:r>
        <w:br/>
        <w:t>30</w:t>
        <w:tab/>
        <w:t>20001 c, Bl. 15; 20001 g, Bl. 49</w:t>
      </w:r>
    </w:p>
    <w:p>
      <w:r>
        <w:t>30z</w:t>
        <w:tab/>
        <w:t>R 55/20001 c, Bl. 15; 20001 g, Bl. 49</w:t>
      </w:r>
    </w:p>
    <w:p>
      <w:r>
        <w:t>33</w:t>
        <w:tab/>
        <w:t>S. 5</w:t>
      </w:r>
    </w:p>
    <w:p>
      <w:r>
        <w:t>40</w:t>
        <w:tab/>
        <w:t>"t[1{Signal}" (2{s[2{faschistische} 1{Zeitschrift}]s})]t für das s[Ausland]s</w:t>
      </w:r>
    </w:p>
    <w:p>
      <w:r>
        <w:t>43</w:t>
        <w:tab/>
        <w:t>1940 - 1941</w:t>
      </w:r>
    </w:p>
    <w:p>
      <w:r>
        <w:br/>
        <w:t>30</w:t>
        <w:tab/>
        <w:t>20001 e, Bl. 58; 20001 f, Bl. 31</w:t>
      </w:r>
    </w:p>
    <w:p>
      <w:r>
        <w:t>30z</w:t>
        <w:tab/>
        <w:t>R 55/20001 e, Bl. 58; 20001 f, Bl. 31</w:t>
      </w:r>
    </w:p>
    <w:p>
      <w:r>
        <w:t>33</w:t>
        <w:tab/>
        <w:t>S. 5</w:t>
      </w:r>
    </w:p>
    <w:p>
      <w:r>
        <w:t>40</w:t>
        <w:tab/>
        <w:t>"t[Simplizissimus]t"</w:t>
      </w:r>
    </w:p>
    <w:p>
      <w:r>
        <w:t>43</w:t>
        <w:tab/>
        <w:t>1940 - 1941</w:t>
      </w:r>
    </w:p>
    <w:p>
      <w:r>
        <w:br/>
        <w:t>30</w:t>
        <w:tab/>
        <w:t>20001 b, Bl. 1</w:t>
      </w:r>
    </w:p>
    <w:p>
      <w:r>
        <w:t>30z</w:t>
        <w:tab/>
        <w:t>R 55/20001 b, Bl. 1</w:t>
      </w:r>
    </w:p>
    <w:p>
      <w:r>
        <w:t>33</w:t>
        <w:tab/>
        <w:t>S. 5</w:t>
      </w:r>
    </w:p>
    <w:p>
      <w:r>
        <w:t>40</w:t>
        <w:tab/>
        <w:t>"t[1{Stern}" (2{s[Zeitschrift]s})]t Umbenennung in "t[Erika]t"</w:t>
      </w:r>
    </w:p>
    <w:p>
      <w:r>
        <w:t>43</w:t>
        <w:tab/>
        <w:t>1940</w:t>
      </w:r>
    </w:p>
    <w:p>
      <w:r>
        <w:br/>
        <w:t>30</w:t>
        <w:tab/>
        <w:t>20001 d, Bl. 42</w:t>
      </w:r>
    </w:p>
    <w:p>
      <w:r>
        <w:t>30z</w:t>
        <w:tab/>
        <w:t>R 55/20001 d, Bl. 42</w:t>
      </w:r>
    </w:p>
    <w:p>
      <w:r>
        <w:t>33</w:t>
        <w:tab/>
        <w:t>S. 5</w:t>
      </w:r>
    </w:p>
    <w:p>
      <w:r>
        <w:t>40</w:t>
        <w:tab/>
        <w:t>p[1{Streicher}, 2{Julius} (7{Gauleiter der k[NSDAP]k, Herausgeber des "t[Stürmer]t}]p")</w:t>
      </w:r>
    </w:p>
    <w:p>
      <w:r>
        <w:t>43</w:t>
        <w:tab/>
        <w:t>1940</w:t>
      </w:r>
    </w:p>
    <w:p>
      <w:r>
        <w:br/>
        <w:t>30</w:t>
        <w:tab/>
        <w:t>20001 a, Bl. 7; 20001 f, Bl. 53</w:t>
      </w:r>
    </w:p>
    <w:p>
      <w:r>
        <w:t>30z</w:t>
        <w:tab/>
        <w:t>R 55/20001 a, Bl. 7; 20001 f, Bl. 53</w:t>
      </w:r>
    </w:p>
    <w:p>
      <w:r>
        <w:t>33</w:t>
        <w:tab/>
        <w:t>S. 5</w:t>
      </w:r>
    </w:p>
    <w:p>
      <w:r>
        <w:t>40</w:t>
        <w:tab/>
        <w:t>o[Türkei]o s[Presse]s</w:t>
      </w:r>
    </w:p>
    <w:p>
      <w:r>
        <w:t>43</w:t>
        <w:tab/>
        <w:t>1939 ; 1941</w:t>
      </w:r>
    </w:p>
    <w:p>
      <w:r>
        <w:br/>
        <w:t>30</w:t>
        <w:tab/>
        <w:t>20001 c, Bl. 23</w:t>
      </w:r>
    </w:p>
    <w:p>
      <w:r>
        <w:t>30z</w:t>
        <w:tab/>
        <w:t>R 55/20001 c, Bl. 23</w:t>
      </w:r>
    </w:p>
    <w:p>
      <w:r>
        <w:t>33</w:t>
        <w:tab/>
        <w:t>S. 5</w:t>
      </w:r>
    </w:p>
    <w:p>
      <w:r>
        <w:t>40</w:t>
        <w:tab/>
        <w:t>p[1{Undset}, 2{Sigrid} (norwegische 5{Schriftstellerin}]p)</w:t>
      </w:r>
    </w:p>
    <w:p>
      <w:r>
        <w:t>43</w:t>
        <w:tab/>
        <w:t>1940</w:t>
      </w:r>
    </w:p>
    <w:p>
      <w:r>
        <w:br/>
        <w:t>30</w:t>
        <w:tab/>
        <w:t>20001 c, Bl. 1</w:t>
      </w:r>
    </w:p>
    <w:p>
      <w:r>
        <w:t>30z</w:t>
        <w:tab/>
        <w:t>R 55/20001 c, Bl. 1</w:t>
      </w:r>
    </w:p>
    <w:p>
      <w:r>
        <w:t>33</w:t>
        <w:tab/>
        <w:t>S. 5</w:t>
      </w:r>
    </w:p>
    <w:p>
      <w:r>
        <w:t>40</w:t>
        <w:tab/>
        <w:t>o[Vereinigte Staaten von Amerika]o s[Weißbuch, deutsches]s</w:t>
      </w:r>
    </w:p>
    <w:p>
      <w:r>
        <w:t>43</w:t>
        <w:tab/>
        <w:t>1940</w:t>
      </w:r>
    </w:p>
    <w:p>
      <w:r>
        <w:br/>
        <w:t>30</w:t>
        <w:tab/>
        <w:t>20001 a, Bl. 7, Bl. 8, Bl. 14; 20001 c, Bl. 1, Bl. 3</w:t>
      </w:r>
    </w:p>
    <w:p>
      <w:r>
        <w:t>30z</w:t>
        <w:tab/>
        <w:t>R 55/20001 a, Bl. 7, Bl. 8, Bl. 14; 20001 c, Bl. 1, Bl. 3</w:t>
      </w:r>
    </w:p>
    <w:p>
      <w:r>
        <w:t>33</w:t>
        <w:tab/>
        <w:t>S. 5</w:t>
      </w:r>
    </w:p>
    <w:p>
      <w:r>
        <w:t>40</w:t>
        <w:tab/>
        <w:t>s[Weißbuch, deutsches]s</w:t>
      </w:r>
    </w:p>
    <w:p>
      <w:r>
        <w:t>43</w:t>
        <w:tab/>
        <w:t>1939 - 1940</w:t>
      </w:r>
    </w:p>
    <w:p>
      <w:r>
        <w:br/>
        <w:t>30</w:t>
        <w:tab/>
        <w:t>20001 c, Bl. 87</w:t>
      </w:r>
    </w:p>
    <w:p>
      <w:r>
        <w:t>30z</w:t>
        <w:tab/>
        <w:t>R 55/1 c, Bl. 87</w:t>
      </w:r>
    </w:p>
    <w:p>
      <w:r>
        <w:t>33</w:t>
        <w:tab/>
        <w:t>S. 5</w:t>
      </w:r>
    </w:p>
    <w:p>
      <w:r>
        <w:t>40</w:t>
        <w:tab/>
        <w:t>"t[1{Woche}" 2{s[Zeitschrift]s}]t</w:t>
      </w:r>
    </w:p>
    <w:p>
      <w:r>
        <w:t>43</w:t>
        <w:tab/>
        <w:t>1940</w:t>
      </w:r>
    </w:p>
    <w:p>
      <w:r>
        <w:br/>
        <w:t>30</w:t>
        <w:tab/>
        <w:t>20001 a, Bl. 15, Bl. 16, Bl. 21, Bl. 39, Bl. 44, Bl. 50; 20001 b, Bl. 5, Bl. 19, Bl. 25, Bl. 34, Bl. 38, Bl. 46, Bl. 63, Bl. 65; 20001 c, Bl. 23, Bl. 87; 20001 d, Bl. 76, Bl. 85, Bl. 116; 20001 e, Bl. 13, Bl. 17; 20001 f, Bl. 4</w:t>
      </w:r>
    </w:p>
    <w:p>
      <w:r>
        <w:t>30z</w:t>
        <w:tab/>
        <w:t>R 55/20001 a, Bl. 15, Bl. 16, Bl. 21, Bl. 39, Bl. 44, Bl. 50; 20001 b, Bl. 5, Bl. 19, Bl. 25, Bl. 34, Bl. 38, Bl. 46, Bl. 63, Bl. 65; 20001 c, Bl. 23, Bl. 87; 20001 d, Bl. 76, Bl. 85, Bl. 116; 20001 e, Bl. 13, Bl. 17; 1 f, Bl. 4</w:t>
      </w:r>
    </w:p>
    <w:p>
      <w:r>
        <w:t>33</w:t>
        <w:tab/>
        <w:t>S. 5</w:t>
      </w:r>
    </w:p>
    <w:p>
      <w:r>
        <w:t>40</w:t>
        <w:tab/>
        <w:t>s[Zensur]s, s[Literatur]s und andere s[Druckerzeugnis]sse</w:t>
      </w:r>
    </w:p>
    <w:p>
      <w:r>
        <w:t>43</w:t>
        <w:tab/>
        <w:t>1939 - 1941</w:t>
      </w:r>
    </w:p>
    <w:p>
      <w:r>
        <w:br/>
        <w:t>30</w:t>
        <w:tab/>
        <w:t>20001 b, Bl. 15, Bl. 17, Bl. 38, Bl. 44, Bl. 46, Bl. 48, Bl. 58; 20001 c, Bl. 15, Bl. 87; 20001 d, Bl. 94, Bl. 107, Bl. 112, Bl. 117, Bl. 118, Bl. 124; 20001 e, Bl. 24, Bl. 40</w:t>
      </w:r>
    </w:p>
    <w:p>
      <w:r>
        <w:t>30z</w:t>
        <w:tab/>
        <w:t>R 55/20001 b, Bl. 15, Bl. 17, Bl. 38, Bl. 44, Bl. 46, Bl. 48, Bl. 58; 20001 c, Bl. 15, Bl. 87; 20001 d, Bl. 94, Bl. 107, Bl. 112, Bl. 117, Bl. 118, Bl. 124; 20001 e, Bl. 24, Bl. 40</w:t>
      </w:r>
    </w:p>
    <w:p>
      <w:r>
        <w:t>33</w:t>
        <w:tab/>
        <w:t>S. 5</w:t>
      </w:r>
    </w:p>
    <w:p>
      <w:r>
        <w:t>40</w:t>
        <w:tab/>
        <w:t>s[Zensur]s s[Presse]s</w:t>
      </w:r>
    </w:p>
    <w:p>
      <w:r>
        <w:t>43</w:t>
        <w:tab/>
        <w:t>1940</w:t>
      </w:r>
    </w:p>
    <w:p>
      <w:r>
        <w:br/>
        <w:t>30</w:t>
        <w:tab/>
        <w:t>20001 b, Bl. 32</w:t>
      </w:r>
    </w:p>
    <w:p>
      <w:r>
        <w:t>30z</w:t>
        <w:tab/>
        <w:t>R 55/20001 b, Bl. 32</w:t>
      </w:r>
    </w:p>
    <w:p>
      <w:r>
        <w:t>33</w:t>
        <w:tab/>
        <w:t>S. 5</w:t>
      </w:r>
    </w:p>
    <w:p>
      <w:r>
        <w:t>40</w:t>
        <w:tab/>
        <w:t>s[Zensur]s s[Schriftgut der k[NSDAP]k]s</w:t>
      </w:r>
    </w:p>
    <w:p>
      <w:r>
        <w:t>43</w:t>
        <w:tab/>
        <w:t>1940</w:t>
      </w:r>
    </w:p>
    <w:p>
      <w:r>
        <w:br/>
        <w:t>30</w:t>
        <w:tab/>
        <w:t>20001 c, Bl. 20, Bl. 21, Bl. 29</w:t>
      </w:r>
    </w:p>
    <w:p>
      <w:r>
        <w:t>30z</w:t>
        <w:tab/>
        <w:t>R 55/20001 c, Bl. 20, Bl. 21, Bl. 29</w:t>
      </w:r>
    </w:p>
    <w:p>
      <w:r>
        <w:t>33</w:t>
        <w:tab/>
        <w:t>S. 5</w:t>
      </w:r>
    </w:p>
    <w:p>
      <w:r>
        <w:t>40</w:t>
        <w:tab/>
        <w:t>p[1{Ziegler}, 2{Wilhelm} (faschistischer 5{Schriftsteller}]p)</w:t>
      </w:r>
    </w:p>
    <w:p>
      <w:r>
        <w:t>43</w:t>
        <w:tab/>
        <w:t>1940</w:t>
      </w:r>
    </w:p>
    <w:p>
      <w:r>
        <w:br/>
        <w:t>26</w:t>
        <w:tab/>
        <w:t>&lt; - &gt;</w:t>
      </w:r>
    </w:p>
    <w:p>
      <w:r>
        <w:t>27</w:t>
        <w:tab/>
        <w:t>2. Büro des Staatssekretärs Gutterer (s[Zweiter Weltkrieg]s) \ 2.2. Abwehr und Propaganda</w:t>
      </w:r>
    </w:p>
    <w:p>
      <w:r>
        <w:t>30</w:t>
        <w:tab/>
        <w:t>20779</w:t>
      </w:r>
    </w:p>
    <w:p>
      <w:r>
        <w:t>30z</w:t>
        <w:tab/>
        <w:t>R 55/20779</w:t>
      </w:r>
    </w:p>
    <w:p>
      <w:r>
        <w:t>31</w:t>
        <w:tab/>
        <w:t>532</w:t>
      </w:r>
    </w:p>
    <w:p>
      <w:r>
        <w:t>33</w:t>
        <w:tab/>
        <w:t>S. 61</w:t>
      </w:r>
    </w:p>
    <w:p>
      <w:r>
        <w:t>40</w:t>
        <w:tab/>
        <w:t>Flucht des p[4{Dr.} 1{Littmann}, 7{Mitarbeiter der k[Zentralstelle für Informationsbibliotheken und Schallplattenarchive]k}]p nach o[Schweden]o (mit Unterstützung der Abwehr)</w:t>
      </w:r>
    </w:p>
    <w:p>
      <w:r>
        <w:t>43</w:t>
        <w:tab/>
        <w:t>1944 - 1945</w:t>
      </w:r>
    </w:p>
    <w:p>
      <w:r>
        <w:br/>
        <w:t>26</w:t>
        <w:tab/>
        <w:t>&lt; - &gt;</w:t>
      </w:r>
    </w:p>
    <w:p>
      <w:r>
        <w:t>27</w:t>
        <w:tab/>
        <w:t>4. Auslandsabteilung (Abt. VII) \ 4.1. Allgemeines und politische Entwicklung im Ausland</w:t>
      </w:r>
    </w:p>
    <w:p>
      <w:r>
        <w:t>30</w:t>
        <w:tab/>
        <w:t>20966</w:t>
      </w:r>
    </w:p>
    <w:p>
      <w:r>
        <w:t>30z</w:t>
        <w:tab/>
        <w:t>R 55/20966</w:t>
      </w:r>
    </w:p>
    <w:p>
      <w:r>
        <w:t>33</w:t>
        <w:tab/>
        <w:t>S. 70</w:t>
      </w:r>
    </w:p>
    <w:p>
      <w:r>
        <w:t>40</w:t>
        <w:tab/>
        <w:t>t[2{s[2{Illegale o[tschechisch]oe} 1{Zeitschrift}]s} "1{RCS}]t", Jg.1, Nr.1-9</w:t>
      </w:r>
    </w:p>
    <w:p>
      <w:r>
        <w:t>43</w:t>
        <w:tab/>
        <w:t>1939</w:t>
      </w:r>
    </w:p>
    <w:p>
      <w:r>
        <w:br/>
        <w:t>26</w:t>
        <w:tab/>
        <w:t>&lt; - &gt;</w:t>
      </w:r>
    </w:p>
    <w:p>
      <w:r>
        <w:t>27</w:t>
        <w:tab/>
        <w:t>4. Auslandsabteilung (Abt. VII) \ 4.2. Gustloffmord-Prozeß</w:t>
      </w:r>
    </w:p>
    <w:p>
      <w:r>
        <w:t>30</w:t>
        <w:tab/>
        <w:t>20995</w:t>
      </w:r>
    </w:p>
    <w:p>
      <w:r>
        <w:t>30z</w:t>
        <w:tab/>
        <w:t>R 55/20995</w:t>
      </w:r>
    </w:p>
    <w:p>
      <w:r>
        <w:t>31</w:t>
        <w:tab/>
        <w:t>VII 7038/400</w:t>
      </w:r>
    </w:p>
    <w:p>
      <w:r>
        <w:t>33</w:t>
        <w:tab/>
        <w:t>S. 71</w:t>
      </w:r>
    </w:p>
    <w:p>
      <w:r>
        <w:t>40</w:t>
        <w:tab/>
        <w:t>Veröffentlichung der Broschüre von p[2{Wolfgang} 1{Diewerge}]p "t[Der Fall p[Gustloff]p]t" (o[München]o: z[Mai 1936]z)</w:t>
      </w:r>
    </w:p>
    <w:p>
      <w:r>
        <w:t>43</w:t>
        <w:tab/>
        <w:t>1936</w:t>
      </w:r>
    </w:p>
    <w:p>
      <w:r>
        <w:br/>
        <w:t>26</w:t>
        <w:tab/>
        <w:t>&lt; - &gt;</w:t>
      </w:r>
    </w:p>
    <w:p>
      <w:r>
        <w:t>27</w:t>
        <w:tab/>
        <w:t>4. Auslandsabteilung (Abt. VII) \ 4.3. Grünspanprozeß</w:t>
      </w:r>
    </w:p>
    <w:p>
      <w:r>
        <w:t>30</w:t>
        <w:tab/>
        <w:t>21009</w:t>
      </w:r>
    </w:p>
    <w:p>
      <w:r>
        <w:t>30z</w:t>
        <w:tab/>
        <w:t>R 55/21009</w:t>
      </w:r>
    </w:p>
    <w:p>
      <w:r>
        <w:t>31</w:t>
        <w:tab/>
        <w:t>7018</w:t>
      </w:r>
    </w:p>
    <w:p>
      <w:r>
        <w:t>33</w:t>
        <w:tab/>
        <w:t>S. 74</w:t>
      </w:r>
    </w:p>
    <w:p>
      <w:r>
        <w:t>40</w:t>
        <w:tab/>
        <w:t>t[2{s[Propagandabroschüre]s} "1{Anschlag gegen den Frieden}]t" (von p[2{Wolfgang} 1{Diewerge}]p, o[München]o z[1939]z). (Sogenanntes "s[Gelbbuch]s")</w:t>
      </w:r>
    </w:p>
    <w:p>
      <w:r>
        <w:t>43</w:t>
        <w:tab/>
        <w:t>1939 - 1940</w:t>
      </w:r>
    </w:p>
    <w:p>
      <w:r>
        <w:br/>
        <w:t>26</w:t>
        <w:tab/>
        <w:t>&lt; - &gt;</w:t>
      </w:r>
    </w:p>
    <w:p>
      <w:r>
        <w:t>27</w:t>
        <w:tab/>
        <w:t>6. s[Presse]s (Abt. IV) \ 6.1. Allgemeines \ 6.1.1. Vertrauliche Informationen, Pressekonferenzen, s[1{Presse}anweisungen und -2{zensur}]s</w:t>
      </w:r>
    </w:p>
    <w:p>
      <w:r>
        <w:t>30</w:t>
        <w:tab/>
        <w:t>20937</w:t>
      </w:r>
    </w:p>
    <w:p>
      <w:r>
        <w:t>30z</w:t>
        <w:tab/>
        <w:t>R 55/20937</w:t>
      </w:r>
    </w:p>
    <w:p>
      <w:r>
        <w:t>33</w:t>
        <w:tab/>
        <w:t>S. 80</w:t>
      </w:r>
    </w:p>
    <w:p>
      <w:r>
        <w:t>40</w:t>
        <w:tab/>
        <w:t>Einführung der s[Pressezensur]s</w:t>
      </w:r>
    </w:p>
    <w:p>
      <w:r>
        <w:t>43</w:t>
        <w:tab/>
        <w:t>1939</w:t>
      </w:r>
    </w:p>
    <w:p>
      <w:r>
        <w:br/>
        <w:t>26</w:t>
        <w:tab/>
        <w:t>&lt; - &gt;</w:t>
      </w:r>
    </w:p>
    <w:p>
      <w:r>
        <w:t>27</w:t>
        <w:tab/>
        <w:t>6. s[Presse]s (Abt. IV) \ 6.2. Inland \ 6.2.1. Allgemeines</w:t>
      </w:r>
    </w:p>
    <w:p>
      <w:r>
        <w:t>30</w:t>
        <w:tab/>
        <w:t>20913</w:t>
      </w:r>
    </w:p>
    <w:p>
      <w:r>
        <w:t>30z</w:t>
        <w:tab/>
        <w:t>R 55/20913</w:t>
      </w:r>
    </w:p>
    <w:p>
      <w:r>
        <w:t>31</w:t>
        <w:tab/>
        <w:t>ZP 4054</w:t>
      </w:r>
    </w:p>
    <w:p>
      <w:r>
        <w:t>33</w:t>
        <w:tab/>
        <w:t>S. 87</w:t>
      </w:r>
    </w:p>
    <w:p>
      <w:r>
        <w:t>40</w:t>
        <w:tab/>
        <w:t>"t[Deutsche Rundschau]t" (o[Berlin]o)</w:t>
      </w:r>
    </w:p>
    <w:p>
      <w:r>
        <w:t>43</w:t>
        <w:tab/>
        <w:t>1941 - 1942</w:t>
      </w:r>
    </w:p>
    <w:p>
      <w:r>
        <w:br/>
        <w:t>30</w:t>
        <w:tab/>
        <w:t>20965</w:t>
      </w:r>
    </w:p>
    <w:p>
      <w:r>
        <w:t>30z</w:t>
        <w:tab/>
        <w:t>R 55/20965</w:t>
      </w:r>
    </w:p>
    <w:p>
      <w:r>
        <w:t>31</w:t>
        <w:tab/>
        <w:t>DP 4054</w:t>
      </w:r>
    </w:p>
    <w:p>
      <w:r>
        <w:t>33</w:t>
        <w:tab/>
        <w:t>S. 87</w:t>
      </w:r>
    </w:p>
    <w:p>
      <w:r>
        <w:t>40</w:t>
        <w:tab/>
        <w:t>t[2{s[Zeitschrift]s} "1{Die Schaulade}]t" (o[Bamberg]o)</w:t>
      </w:r>
    </w:p>
    <w:p>
      <w:r>
        <w:t>43</w:t>
        <w:tab/>
        <w:t>1940</w:t>
      </w:r>
    </w:p>
    <w:p>
      <w:r>
        <w:br/>
        <w:t>30</w:t>
        <w:tab/>
        <w:t>20964</w:t>
      </w:r>
    </w:p>
    <w:p>
      <w:r>
        <w:t>30z</w:t>
        <w:tab/>
        <w:t>R 55/20964</w:t>
      </w:r>
    </w:p>
    <w:p>
      <w:r>
        <w:t>31</w:t>
        <w:tab/>
        <w:t>DP 4054</w:t>
      </w:r>
    </w:p>
    <w:p>
      <w:r>
        <w:t>33</w:t>
        <w:tab/>
        <w:t>S. 87</w:t>
      </w:r>
    </w:p>
    <w:p>
      <w:r>
        <w:t>40</w:t>
        <w:tab/>
        <w:t>"t[Der lustige Sachse]t" (o[Leipzig]o) "t[Die lachende Welt]t" (o[Leipzig]o)</w:t>
      </w:r>
    </w:p>
    <w:p>
      <w:r>
        <w:t>43</w:t>
        <w:tab/>
        <w:t>1943</w:t>
      </w:r>
    </w:p>
    <w:p>
      <w:r>
        <w:br/>
        <w:t>30</w:t>
        <w:tab/>
        <w:t>20908</w:t>
      </w:r>
    </w:p>
    <w:p>
      <w:r>
        <w:t>30z</w:t>
        <w:tab/>
        <w:t>R 55/20908</w:t>
      </w:r>
    </w:p>
    <w:p>
      <w:r>
        <w:t>31</w:t>
        <w:tab/>
        <w:t>DP 4054</w:t>
      </w:r>
    </w:p>
    <w:p>
      <w:r>
        <w:t>33</w:t>
        <w:tab/>
        <w:t>S. 87</w:t>
      </w:r>
    </w:p>
    <w:p>
      <w:r>
        <w:t>40</w:t>
        <w:tab/>
        <w:t xml:space="preserve">"t[Deutscher Glaube]t" </w:t>
      </w:r>
    </w:p>
    <w:p>
      <w:r>
        <w:t>43</w:t>
        <w:tab/>
        <w:t>1939</w:t>
      </w:r>
    </w:p>
    <w:p>
      <w:r>
        <w:br/>
        <w:t>30</w:t>
        <w:tab/>
        <w:t>20922</w:t>
      </w:r>
    </w:p>
    <w:p>
      <w:r>
        <w:t>30z</w:t>
        <w:tab/>
        <w:t>R 55/20922</w:t>
      </w:r>
    </w:p>
    <w:p>
      <w:r>
        <w:t>31</w:t>
        <w:tab/>
        <w:t>ZP 4054</w:t>
      </w:r>
    </w:p>
    <w:p>
      <w:r>
        <w:t>33</w:t>
        <w:tab/>
        <w:t>S. 87</w:t>
      </w:r>
    </w:p>
    <w:p>
      <w:r>
        <w:t>40</w:t>
        <w:tab/>
        <w:t>"t[Junge Dame]t" (o[Berlin]o)</w:t>
      </w:r>
    </w:p>
    <w:p>
      <w:r>
        <w:t>43</w:t>
        <w:tab/>
        <w:t>1939</w:t>
      </w:r>
    </w:p>
    <w:p>
      <w:r>
        <w:br/>
        <w:t>30</w:t>
        <w:tab/>
        <w:t>20960</w:t>
      </w:r>
    </w:p>
    <w:p>
      <w:r>
        <w:t>30z</w:t>
        <w:tab/>
        <w:t>R 55/20960</w:t>
      </w:r>
    </w:p>
    <w:p>
      <w:r>
        <w:t>31</w:t>
        <w:tab/>
        <w:t>ZP 4054</w:t>
      </w:r>
    </w:p>
    <w:p>
      <w:r>
        <w:t>33</w:t>
        <w:tab/>
        <w:t>S. 87</w:t>
      </w:r>
    </w:p>
    <w:p>
      <w:r>
        <w:t>40</w:t>
        <w:tab/>
        <w:t>Artikel "Von der Armeekartenstelle" in der t[2{s[Zeitschrift]s} "1{Der graphische Betrieb}]t"</w:t>
      </w:r>
    </w:p>
    <w:p>
      <w:r>
        <w:t>43</w:t>
        <w:tab/>
        <w:t>1943</w:t>
      </w:r>
    </w:p>
    <w:p>
      <w:r>
        <w:br/>
        <w:t>26</w:t>
        <w:tab/>
        <w:t>&lt; - &gt;</w:t>
      </w:r>
    </w:p>
    <w:p>
      <w:r>
        <w:t>27</w:t>
        <w:tab/>
        <w:t>6. Presse (Abt. IV) \ 6.2. Inland \ 6.2.2. Politik (v.a.NSDAP)</w:t>
      </w:r>
    </w:p>
    <w:p>
      <w:r>
        <w:t>30</w:t>
        <w:tab/>
        <w:t>20915</w:t>
      </w:r>
    </w:p>
    <w:p>
      <w:r>
        <w:t>30z</w:t>
        <w:tab/>
        <w:t>R 55/20915</w:t>
      </w:r>
    </w:p>
    <w:p>
      <w:r>
        <w:t>31</w:t>
        <w:tab/>
        <w:t>ZP 4054</w:t>
      </w:r>
    </w:p>
    <w:p>
      <w:r>
        <w:t>33</w:t>
        <w:tab/>
        <w:t>S. 88</w:t>
      </w:r>
    </w:p>
    <w:p>
      <w:r>
        <w:t>40</w:t>
        <w:tab/>
        <w:t>Gründung einer t[2{Zeitschrift} "1{Religionswissenschaften"}]t in Verbindung mit der Hohen Schule der k[NSDAP]k</w:t>
      </w:r>
    </w:p>
    <w:p>
      <w:r>
        <w:t>43</w:t>
        <w:tab/>
        <w:t>1942 - 1943</w:t>
      </w:r>
    </w:p>
    <w:p>
      <w:r>
        <w:br/>
        <w:t>30</w:t>
        <w:tab/>
        <w:t>21186</w:t>
      </w:r>
    </w:p>
    <w:p>
      <w:r>
        <w:t>30z</w:t>
        <w:tab/>
        <w:t>R 55/21186</w:t>
      </w:r>
    </w:p>
    <w:p>
      <w:r>
        <w:t>31</w:t>
        <w:tab/>
        <w:t>II 2 D</w:t>
      </w:r>
    </w:p>
    <w:p>
      <w:r>
        <w:t>33</w:t>
        <w:tab/>
        <w:t>S. 89</w:t>
      </w:r>
    </w:p>
    <w:p>
      <w:r>
        <w:t>40</w:t>
        <w:tab/>
        <w:t>Verhaftung des politischen Redakteurs der "t[o[Berlin]oer Börsenzeitung]t", Schwerdtfeger, wegen Hochverrats</w:t>
      </w:r>
    </w:p>
    <w:p>
      <w:r>
        <w:t>43</w:t>
        <w:tab/>
        <w:t>1935</w:t>
      </w:r>
    </w:p>
    <w:p>
      <w:r>
        <w:br/>
        <w:t>26</w:t>
        <w:tab/>
        <w:t>&lt; - &gt;</w:t>
      </w:r>
    </w:p>
    <w:p>
      <w:r>
        <w:t>27</w:t>
        <w:tab/>
        <w:t>6. Presse (Abt. IV) \ 6.2. Inland \ 6.2.3. Wirtschaft</w:t>
      </w:r>
    </w:p>
    <w:p>
      <w:r>
        <w:t>30</w:t>
        <w:tab/>
        <w:t>21201</w:t>
      </w:r>
    </w:p>
    <w:p>
      <w:r>
        <w:t>30z</w:t>
        <w:tab/>
        <w:t>R 55/21201</w:t>
      </w:r>
    </w:p>
    <w:p>
      <w:r>
        <w:t>33</w:t>
        <w:tab/>
        <w:t>S. 89</w:t>
      </w:r>
    </w:p>
    <w:p>
      <w:r>
        <w:t>40</w:t>
        <w:tab/>
        <w:t>t[Wirtschaftswerbung. Zeitschrift für Werbung und Wettbewerb]t. Amtliches Organ des Werberats der deutschen Wirtschaft. z[1937]z (1 Heft); z[1941]z Heft 1-3, 6-12; z[1942]z Heft 1-3</w:t>
      </w:r>
    </w:p>
    <w:p>
      <w:r>
        <w:t>43</w:t>
        <w:tab/>
        <w:t>1937 ; 1941 - 1942</w:t>
      </w:r>
    </w:p>
    <w:p>
      <w:r>
        <w:br/>
        <w:t>30</w:t>
        <w:tab/>
        <w:t>20900</w:t>
      </w:r>
    </w:p>
    <w:p>
      <w:r>
        <w:t>30z</w:t>
        <w:tab/>
        <w:t>R 55/20900</w:t>
      </w:r>
    </w:p>
    <w:p>
      <w:r>
        <w:t>31</w:t>
        <w:tab/>
        <w:t>DP 4055</w:t>
      </w:r>
    </w:p>
    <w:p>
      <w:r>
        <w:t>33</w:t>
        <w:tab/>
        <w:t>S. 89</w:t>
      </w:r>
    </w:p>
    <w:p>
      <w:r>
        <w:t>40</w:t>
        <w:tab/>
        <w:t>"t[1{Das Werk}". 2{s[Monatsschrift]s}]t der Vereinigten Stahlwerke A.G. o[Düsseldorf]o</w:t>
      </w:r>
    </w:p>
    <w:p>
      <w:r>
        <w:t>43</w:t>
        <w:tab/>
        <w:t>1940</w:t>
      </w:r>
    </w:p>
    <w:p>
      <w:r>
        <w:br/>
        <w:t>30</w:t>
        <w:tab/>
        <w:t>20911</w:t>
      </w:r>
    </w:p>
    <w:p>
      <w:r>
        <w:t>30z</w:t>
        <w:tab/>
        <w:t>R 55/20911</w:t>
      </w:r>
    </w:p>
    <w:p>
      <w:r>
        <w:t>31</w:t>
        <w:tab/>
        <w:t>DP 4054</w:t>
      </w:r>
    </w:p>
    <w:p>
      <w:r>
        <w:t>33</w:t>
        <w:tab/>
        <w:t>S. 90</w:t>
      </w:r>
    </w:p>
    <w:p>
      <w:r>
        <w:t>40</w:t>
        <w:tab/>
        <w:t>"t[Der Holzmarkt]t". Fachblatt für Sägeindustrie, Holzhandel und Holzverarbeitung (o[Berlin]o)</w:t>
      </w:r>
    </w:p>
    <w:p>
      <w:r>
        <w:t>43</w:t>
        <w:tab/>
        <w:t>1939</w:t>
      </w:r>
    </w:p>
    <w:p>
      <w:r>
        <w:br/>
        <w:t>30</w:t>
        <w:tab/>
        <w:t>962</w:t>
      </w:r>
    </w:p>
    <w:p>
      <w:r>
        <w:t>30z</w:t>
        <w:tab/>
        <w:t>R 55/20962</w:t>
      </w:r>
    </w:p>
    <w:p>
      <w:r>
        <w:t>31</w:t>
        <w:tab/>
        <w:t>ZP 4054</w:t>
      </w:r>
    </w:p>
    <w:p>
      <w:r>
        <w:t>33</w:t>
        <w:tab/>
        <w:t>S. 90</w:t>
      </w:r>
    </w:p>
    <w:p>
      <w:r>
        <w:t>40</w:t>
        <w:tab/>
        <w:t>s[Frontzeitschrift]s der Reichsstelle für Getreide, Futtermittel und sonstige landwirtschaftliche Erzeugnisse</w:t>
      </w:r>
    </w:p>
    <w:p>
      <w:r>
        <w:t>43</w:t>
        <w:tab/>
        <w:t>1943</w:t>
      </w:r>
    </w:p>
    <w:p>
      <w:r>
        <w:br/>
        <w:t>30</w:t>
        <w:tab/>
        <w:t>20963</w:t>
      </w:r>
    </w:p>
    <w:p>
      <w:r>
        <w:t>30z</w:t>
        <w:tab/>
        <w:t>R 55/20963</w:t>
      </w:r>
    </w:p>
    <w:p>
      <w:r>
        <w:t>31</w:t>
        <w:tab/>
        <w:t>ZP 4054</w:t>
      </w:r>
    </w:p>
    <w:p>
      <w:r>
        <w:t>33</w:t>
        <w:tab/>
        <w:t>S. 90</w:t>
      </w:r>
    </w:p>
    <w:p>
      <w:r>
        <w:t>40</w:t>
        <w:tab/>
        <w:t>t[2{Zeitschrift} "1{Die Landware}]t"</w:t>
      </w:r>
    </w:p>
    <w:p>
      <w:r>
        <w:t>41</w:t>
        <w:tab/>
        <w:t>v.a.: s[Beschränkung von Veröffentlichungen]s im Bereich der Wirtschaft</w:t>
      </w:r>
    </w:p>
    <w:p>
      <w:r>
        <w:t>43</w:t>
        <w:tab/>
        <w:t>1943</w:t>
      </w:r>
    </w:p>
    <w:p>
      <w:r>
        <w:br/>
        <w:t>30</w:t>
        <w:tab/>
        <w:t>20951</w:t>
      </w:r>
    </w:p>
    <w:p>
      <w:r>
        <w:t>30z</w:t>
        <w:tab/>
        <w:t>R 55/20951</w:t>
      </w:r>
    </w:p>
    <w:p>
      <w:r>
        <w:t>31</w:t>
        <w:tab/>
        <w:t>DP 4054</w:t>
      </w:r>
    </w:p>
    <w:p>
      <w:r>
        <w:t>33</w:t>
        <w:tab/>
        <w:t>S. 90</w:t>
      </w:r>
    </w:p>
    <w:p>
      <w:r>
        <w:t>40</w:t>
        <w:tab/>
        <w:t>k[1{Verlagsanstalt p[2{H. A.} 1{Braun}]p &amp; Co}, 2{o[Berlin-Tempelhof]o}]k</w:t>
      </w:r>
    </w:p>
    <w:p>
      <w:r>
        <w:t>41</w:t>
        <w:tab/>
        <w:t>Enthält v.a. Anträge auf s[Herausgabe]s s[2{volkswirtschaftliche}r 1{Zeitschrift}]sen</w:t>
      </w:r>
    </w:p>
    <w:p>
      <w:r>
        <w:t>43</w:t>
        <w:tab/>
        <w:t>1936 - 1939</w:t>
      </w:r>
    </w:p>
    <w:p>
      <w:r>
        <w:br/>
        <w:t>26</w:t>
        <w:tab/>
        <w:t>&lt; - &gt;</w:t>
      </w:r>
    </w:p>
    <w:p>
      <w:r>
        <w:t>27</w:t>
        <w:tab/>
        <w:t>6. Presse (Abt. IV) \ 6.2. Inland \ 6.2.4. Kultur, Wissenschaft und Bildung</w:t>
      </w:r>
    </w:p>
    <w:p>
      <w:r>
        <w:t>30</w:t>
        <w:tab/>
        <w:t>20903</w:t>
      </w:r>
    </w:p>
    <w:p>
      <w:r>
        <w:t>30z</w:t>
        <w:tab/>
        <w:t>R 55/20903</w:t>
      </w:r>
    </w:p>
    <w:p>
      <w:r>
        <w:t>31</w:t>
        <w:tab/>
        <w:t>ZP 4054</w:t>
      </w:r>
    </w:p>
    <w:p>
      <w:r>
        <w:t>33</w:t>
        <w:tab/>
        <w:t>S. 92</w:t>
      </w:r>
    </w:p>
    <w:p>
      <w:r>
        <w:t>40</w:t>
        <w:tab/>
        <w:t>"t[1{Die Umschau}", 2{Wochenschrift}]t über die Fortschritte in Wissenschaft und Technik (o[Frankfurt a.M.]o)</w:t>
      </w:r>
    </w:p>
    <w:p>
      <w:r>
        <w:t>43</w:t>
        <w:tab/>
        <w:t>1939 - 1944</w:t>
      </w:r>
    </w:p>
    <w:p>
      <w:r>
        <w:br/>
        <w:t>30</w:t>
        <w:tab/>
        <w:t>20907</w:t>
      </w:r>
    </w:p>
    <w:p>
      <w:r>
        <w:t>30z</w:t>
        <w:tab/>
        <w:t>R 55/20907</w:t>
      </w:r>
    </w:p>
    <w:p>
      <w:r>
        <w:t>31</w:t>
        <w:tab/>
        <w:t>ZP 4054</w:t>
      </w:r>
    </w:p>
    <w:p>
      <w:r>
        <w:t>33</w:t>
        <w:tab/>
        <w:t>S. 92</w:t>
      </w:r>
    </w:p>
    <w:p>
      <w:r>
        <w:t>40</w:t>
        <w:tab/>
        <w:t>s[2{Medizinische} 1{Fachzeitschrift}]sen</w:t>
      </w:r>
    </w:p>
    <w:p>
      <w:r>
        <w:t>41</w:t>
        <w:tab/>
        <w:t>v.a. Grundsatzfragen der Stellung des s[Redakteur]ss</w:t>
      </w:r>
    </w:p>
    <w:p>
      <w:r>
        <w:t>43</w:t>
        <w:tab/>
        <w:t>1942 - 1943</w:t>
      </w:r>
    </w:p>
    <w:p>
      <w:r>
        <w:br/>
        <w:t>30</w:t>
        <w:tab/>
        <w:t>20910</w:t>
      </w:r>
    </w:p>
    <w:p>
      <w:r>
        <w:t>30z</w:t>
        <w:tab/>
        <w:t>R 55/20910</w:t>
      </w:r>
    </w:p>
    <w:p>
      <w:r>
        <w:t>31</w:t>
        <w:tab/>
        <w:t>ZP 4054</w:t>
      </w:r>
    </w:p>
    <w:p>
      <w:r>
        <w:t>33</w:t>
        <w:tab/>
        <w:t>S. 92</w:t>
      </w:r>
    </w:p>
    <w:p>
      <w:r>
        <w:t>40</w:t>
        <w:tab/>
        <w:t>"t[Das Aquarium]t". Die s[Fachzeitschrift]s des Naturfreundes (o[Berlin]o)</w:t>
      </w:r>
    </w:p>
    <w:p>
      <w:r>
        <w:t>43</w:t>
        <w:tab/>
        <w:t>1943</w:t>
      </w:r>
    </w:p>
    <w:p>
      <w:r>
        <w:br/>
        <w:t>26</w:t>
        <w:tab/>
        <w:t>&lt; - &gt;</w:t>
      </w:r>
    </w:p>
    <w:p>
      <w:r>
        <w:t>27</w:t>
        <w:tab/>
        <w:t>6. s[Presse]s (Abt. IV) \ 6.3. s[Ausland]s \ 6.3.1. Allgemeines</w:t>
      </w:r>
    </w:p>
    <w:p>
      <w:r>
        <w:t>30</w:t>
        <w:tab/>
        <w:t>20918</w:t>
      </w:r>
    </w:p>
    <w:p>
      <w:r>
        <w:t>30z</w:t>
        <w:tab/>
        <w:t>R 55/20918</w:t>
      </w:r>
    </w:p>
    <w:p>
      <w:r>
        <w:t>31</w:t>
        <w:tab/>
        <w:t>IV A 4054</w:t>
      </w:r>
    </w:p>
    <w:p>
      <w:r>
        <w:t>33</w:t>
        <w:tab/>
        <w:t>S. 95</w:t>
      </w:r>
    </w:p>
    <w:p>
      <w:r>
        <w:t>40</w:t>
        <w:tab/>
        <w:t>"t[1{Deutsche Arbeit}", 2{s[Monatsschrift]s}]t des k[Volksbundes für das Deutschtum im Ausland]k</w:t>
      </w:r>
    </w:p>
    <w:p>
      <w:r>
        <w:t>43</w:t>
        <w:tab/>
        <w:t>1938 - 1939</w:t>
      </w:r>
    </w:p>
    <w:p>
      <w:r>
        <w:br/>
        <w:t>30</w:t>
        <w:tab/>
        <w:t>20961</w:t>
      </w:r>
    </w:p>
    <w:p>
      <w:r>
        <w:t>30z</w:t>
        <w:tab/>
        <w:t>R 55/20961</w:t>
      </w:r>
    </w:p>
    <w:p>
      <w:r>
        <w:t>31</w:t>
        <w:tab/>
        <w:t>ZP 4054</w:t>
      </w:r>
    </w:p>
    <w:p>
      <w:r>
        <w:t>33</w:t>
        <w:tab/>
        <w:t>S. 95</w:t>
      </w:r>
    </w:p>
    <w:p>
      <w:r>
        <w:t>40</w:t>
        <w:tab/>
        <w:t>Falschmeldung der k[BBC]k über einen angeblichen Artikel in "t[Die Weltliteratur]t" (p[2{Ernst} 1{Wiechert}]p als Repräsentant der s[2{innere}n 1{Emigration}]s u.a.)</w:t>
      </w:r>
    </w:p>
    <w:p>
      <w:r>
        <w:t>43</w:t>
        <w:tab/>
        <w:t>1943</w:t>
      </w:r>
    </w:p>
    <w:p>
      <w:r>
        <w:br/>
        <w:t>26</w:t>
        <w:tab/>
        <w:t>&lt; - &gt;</w:t>
      </w:r>
    </w:p>
    <w:p>
      <w:r>
        <w:t>27</w:t>
        <w:tab/>
        <w:t>9. Theater (Abt. VI) \ 9.3. Reichsdramaturgie \ Prüfung und Beurteilung von Werken</w:t>
      </w:r>
    </w:p>
    <w:p>
      <w:r>
        <w:t>30</w:t>
        <w:tab/>
        <w:t>20220</w:t>
      </w:r>
    </w:p>
    <w:p>
      <w:r>
        <w:t>30z</w:t>
        <w:tab/>
        <w:t>R 55/20220</w:t>
      </w:r>
    </w:p>
    <w:p>
      <w:r>
        <w:t>33</w:t>
        <w:tab/>
        <w:t>S. 142</w:t>
      </w:r>
    </w:p>
    <w:p>
      <w:r>
        <w:t>40</w:t>
        <w:tab/>
        <w:t>Verlage, die bestehen bleiben und s[2{Stillegung} von 1{Verlagen}]s</w:t>
      </w:r>
    </w:p>
    <w:p>
      <w:r>
        <w:t>43</w:t>
        <w:tab/>
        <w:t>1944</w:t>
      </w:r>
    </w:p>
    <w:p/>
    <w:p/>
    <w:p>
      <w:r>
        <w:br/>
        <w:t>20</w:t>
        <w:tab/>
        <w:t>R 56 I</w:t>
      </w:r>
    </w:p>
    <w:p>
      <w:r>
        <w:t>21</w:t>
        <w:tab/>
        <w:t>Reichskulturkammer</w:t>
      </w:r>
    </w:p>
    <w:p>
      <w:r>
        <w:t>22</w:t>
        <w:tab/>
        <w:t>Schriftgut aus der Zeit von 1867 bis 1945 \ Zivile Behörden und Einrichtungen des Deutschen Reichs \ Bildung und Wissenschaft \ #R 56 I Reichskulturkammer/Zentrale</w:t>
      </w:r>
    </w:p>
    <w:p>
      <w:r>
        <w:t>23</w:t>
        <w:tab/>
        <w:t>1933 - 1945</w:t>
      </w:r>
    </w:p>
    <w:p>
      <w:r>
        <w:t>24</w:t>
        <w:tab/>
        <w:t>Findbuch</w:t>
      </w:r>
    </w:p>
    <w:p>
      <w:r>
        <w:t>30</w:t>
        <w:tab/>
        <w:t>74</w:t>
      </w:r>
    </w:p>
    <w:p>
      <w:r>
        <w:t>30z</w:t>
        <w:tab/>
        <w:t>R 56 I/74</w:t>
      </w:r>
    </w:p>
    <w:p>
      <w:r>
        <w:t>33</w:t>
        <w:tab/>
        <w:t>S. 21</w:t>
      </w:r>
    </w:p>
    <w:p>
      <w:r>
        <w:t>40</w:t>
        <w:tab/>
        <w:t>p[2{H.} 1{Hinkel}]p: "t[Einer unter Hunderttausenden]t", Manuskript seines autobiographischen Werkes; auch Rezensionen und Korrespondenzen zu seiner Veröffentlichung</w:t>
      </w:r>
    </w:p>
    <w:p>
      <w:r>
        <w:t>43</w:t>
        <w:tab/>
        <w:t>1937</w:t>
      </w:r>
    </w:p>
    <w:p>
      <w:r>
        <w:br/>
        <w:t>30</w:t>
        <w:tab/>
        <w:t>112</w:t>
      </w:r>
    </w:p>
    <w:p>
      <w:r>
        <w:t>30z</w:t>
        <w:tab/>
        <w:t>R 56 I/112</w:t>
      </w:r>
    </w:p>
    <w:p>
      <w:r>
        <w:t>33</w:t>
        <w:tab/>
        <w:t>S. 21</w:t>
      </w:r>
    </w:p>
    <w:p>
      <w:r>
        <w:t>40</w:t>
        <w:tab/>
        <w:t>p[2{H.} 1{Hinkel}]p: "t[Judenviertel Europas]t", s[Buchbesprechungen]s, s[Verlagsanzeigen]s</w:t>
      </w:r>
    </w:p>
    <w:p>
      <w:r>
        <w:t>43</w:t>
        <w:tab/>
        <w:t>1939</w:t>
      </w:r>
    </w:p>
    <w:p>
      <w:r>
        <w:br/>
        <w:t>30</w:t>
        <w:tab/>
        <w:t>124</w:t>
      </w:r>
    </w:p>
    <w:p>
      <w:r>
        <w:t>30z</w:t>
        <w:tab/>
        <w:t>R 56 I/124</w:t>
      </w:r>
    </w:p>
    <w:p>
      <w:r>
        <w:t>33</w:t>
        <w:tab/>
        <w:t>S. 23</w:t>
      </w:r>
    </w:p>
    <w:p>
      <w:r>
        <w:t>40</w:t>
        <w:tab/>
        <w:t>Rundschreiben des Sonderreferates Reichskulturwalter p[Hinkel]p (im RMVP) an die zum s[2{jüdischen} 1{Buchhandel}]s gehörenden Personen und Unternehmen</w:t>
      </w:r>
    </w:p>
    <w:p>
      <w:r>
        <w:t>41</w:t>
        <w:tab/>
        <w:t>u.a.: Liste der im deutschen Reichsgebiet zugelassenen s[2{jüdische}n 1{Buchverlage und Buchvertriebe}]s (außer o[Österreich]o)</w:t>
      </w:r>
    </w:p>
    <w:p>
      <w:r>
        <w:t>43</w:t>
        <w:tab/>
        <w:t>09.1937</w:t>
      </w:r>
    </w:p>
    <w:p>
      <w:r>
        <w:br/>
        <w:t>30</w:t>
        <w:tab/>
        <w:t>86</w:t>
      </w:r>
    </w:p>
    <w:p>
      <w:r>
        <w:t>30z</w:t>
        <w:tab/>
        <w:t>R 56 I/86</w:t>
      </w:r>
    </w:p>
    <w:p>
      <w:r>
        <w:t>33</w:t>
        <w:tab/>
        <w:t>S. 24</w:t>
      </w:r>
    </w:p>
    <w:p>
      <w:r>
        <w:t>40</w:t>
        <w:tab/>
        <w:t>k[Reichsarbeitsgemeinschaft der Schundkampfzentralstellen]k; Listen von Schrifttum</w:t>
      </w:r>
    </w:p>
    <w:p>
      <w:r>
        <w:t>43</w:t>
        <w:tab/>
        <w:t>1932</w:t>
      </w:r>
    </w:p>
    <w:p>
      <w:r>
        <w:br/>
        <w:t>30</w:t>
        <w:tab/>
        <w:t>89</w:t>
      </w:r>
    </w:p>
    <w:p>
      <w:r>
        <w:t>30z</w:t>
        <w:tab/>
        <w:t>R 56 I/89</w:t>
      </w:r>
    </w:p>
    <w:p>
      <w:r>
        <w:t>33</w:t>
        <w:tab/>
        <w:t>S. 25</w:t>
      </w:r>
    </w:p>
    <w:p>
      <w:r>
        <w:t>40</w:t>
        <w:tab/>
        <w:t>k[p[Ullstein]p/Propyläen Verlag]k; Reaktion auf Schreiben des k[Börsenvereins der Deutschen Buchhändler]k betr. "s[Werke, deren Vertrieb nicht gewünscht wird]s"</w:t>
      </w:r>
    </w:p>
    <w:p>
      <w:r>
        <w:t>43</w:t>
        <w:tab/>
        <w:t>1933</w:t>
      </w:r>
    </w:p>
    <w:p>
      <w:r>
        <w:br/>
        <w:t>30</w:t>
        <w:tab/>
        <w:t>92</w:t>
      </w:r>
    </w:p>
    <w:p>
      <w:r>
        <w:t>30z</w:t>
        <w:tab/>
        <w:t>R 56 I/92</w:t>
      </w:r>
    </w:p>
    <w:p>
      <w:r>
        <w:t>33</w:t>
        <w:tab/>
        <w:t>S. 26</w:t>
      </w:r>
    </w:p>
    <w:p>
      <w:r>
        <w:t>40</w:t>
        <w:tab/>
        <w:t>s[1{Verbot} des 2{Buch}]ses "t[Horst Wessel]t" von p[2{Josef} 1{Viera}]p z[1933]z</w:t>
      </w:r>
    </w:p>
    <w:p>
      <w:r>
        <w:t>43</w:t>
        <w:tab/>
        <w:t>1933</w:t>
      </w:r>
    </w:p>
    <w:p>
      <w:r>
        <w:br/>
        <w:t>30</w:t>
        <w:tab/>
        <w:t>107</w:t>
      </w:r>
    </w:p>
    <w:p>
      <w:r>
        <w:t>30z</w:t>
        <w:tab/>
        <w:t>R 56 I/107</w:t>
      </w:r>
    </w:p>
    <w:p>
      <w:r>
        <w:t>33</w:t>
        <w:tab/>
        <w:t>S. 30</w:t>
      </w:r>
    </w:p>
    <w:p>
      <w:r>
        <w:t>40</w:t>
        <w:tab/>
        <w:t>k[Reichsarbeitsgemeinschaft für Deutsche Buchwerbung e.V.]k; Referate auf der s[Woche des Deutschen Buches z[1935]z]s</w:t>
      </w:r>
    </w:p>
    <w:p>
      <w:r>
        <w:t>41</w:t>
        <w:tab/>
        <w:t>u.a.: Ansprache p[Hinkel]ps z[Sept. 1935]z</w:t>
      </w:r>
    </w:p>
    <w:p>
      <w:r>
        <w:t>43</w:t>
        <w:tab/>
        <w:t>1933 - 1936</w:t>
      </w:r>
    </w:p>
    <w:p>
      <w:r>
        <w:br/>
        <w:t>30</w:t>
        <w:tab/>
        <w:t>66</w:t>
      </w:r>
    </w:p>
    <w:p>
      <w:r>
        <w:t>30z</w:t>
        <w:tab/>
        <w:t>R 56 I/66</w:t>
      </w:r>
    </w:p>
    <w:p>
      <w:r>
        <w:t>33</w:t>
        <w:tab/>
        <w:t>S. 44</w:t>
      </w:r>
    </w:p>
    <w:p>
      <w:r>
        <w:t>40</w:t>
        <w:tab/>
        <w:t>k[Reichsstelle zur Förderung des deutschen Schrifttums]k; Bericht über Entwicklungsgeschichte z[1933]z</w:t>
      </w:r>
    </w:p>
    <w:p>
      <w:r>
        <w:t>43</w:t>
        <w:tab/>
        <w:t>1933</w:t>
      </w:r>
    </w:p>
    <w:p>
      <w:r>
        <w:br/>
        <w:t>30</w:t>
        <w:tab/>
        <w:t>67</w:t>
      </w:r>
    </w:p>
    <w:p>
      <w:r>
        <w:t>30z</w:t>
        <w:tab/>
        <w:t>R 56 I/67</w:t>
      </w:r>
    </w:p>
    <w:p>
      <w:r>
        <w:t>33</w:t>
        <w:tab/>
        <w:t>S. 44 - 45</w:t>
      </w:r>
    </w:p>
    <w:p>
      <w:r>
        <w:t>40</w:t>
        <w:tab/>
        <w:t>Sitzung des k[Arbeitsausschusses für "Schwarze Listen" im Kampfbund]k; Sitzung vom z[19. Juni 1933]z, Protokoll z[1933]z; k[Reichsstelle zur Förderung des deutschen Schrifttums]k; Bericht über die Entwicklungsgeschichte, Verfasser unbekannt, z[Juni 1933]z</w:t>
      </w:r>
    </w:p>
    <w:p>
      <w:r>
        <w:t>43</w:t>
        <w:tab/>
        <w:t>1933</w:t>
      </w:r>
    </w:p>
    <w:p>
      <w:r>
        <w:br/>
        <w:t>30</w:t>
        <w:tab/>
        <w:t>10</w:t>
      </w:r>
    </w:p>
    <w:p>
      <w:r>
        <w:t>30z</w:t>
        <w:tab/>
        <w:t>R 56 I/10</w:t>
      </w:r>
    </w:p>
    <w:p>
      <w:r>
        <w:t>33</w:t>
        <w:tab/>
        <w:t>S. 52</w:t>
      </w:r>
    </w:p>
    <w:p>
      <w:r>
        <w:t>40</w:t>
        <w:tab/>
        <w:t>p[2{Georg} 1{Becher}]p (k[Becher-Verlag]k): "t[Rätsel in Goethes Faust und Schillers Wallenstein]t", auch Textausgaben, s[Verbote]s</w:t>
      </w:r>
    </w:p>
    <w:p>
      <w:r>
        <w:t>43</w:t>
        <w:tab/>
        <w:t>1943</w:t>
      </w:r>
    </w:p>
    <w:p>
      <w:r>
        <w:br/>
        <w:t>30</w:t>
        <w:tab/>
        <w:t>2</w:t>
      </w:r>
    </w:p>
    <w:p>
      <w:r>
        <w:t>30z</w:t>
        <w:tab/>
        <w:t>R 56 I/2</w:t>
      </w:r>
    </w:p>
    <w:p>
      <w:r>
        <w:t>33</w:t>
        <w:tab/>
        <w:t>S. 53</w:t>
      </w:r>
    </w:p>
    <w:p>
      <w:r>
        <w:t>40</w:t>
        <w:tab/>
        <w:t>s[Truppenbetreuung]s. Mittel für s[Zeitungen]s, Schallplatten, s[Bücher]s, Bilder, Spiele</w:t>
      </w:r>
    </w:p>
    <w:p>
      <w:r>
        <w:t>43</w:t>
        <w:tab/>
        <w:t>1942</w:t>
      </w:r>
    </w:p>
    <w:p/>
    <w:p/>
    <w:p>
      <w:r>
        <w:br/>
        <w:t>20</w:t>
        <w:tab/>
        <w:t>R 56 IV</w:t>
      </w:r>
    </w:p>
    <w:p>
      <w:r>
        <w:t>21</w:t>
        <w:tab/>
        <w:t>Reichspressekammer</w:t>
      </w:r>
    </w:p>
    <w:p>
      <w:r>
        <w:t>22</w:t>
        <w:tab/>
        <w:t>Schriftgut aus der Zeit von 1867 bis 1945 \ Zivile Behörden und Einrichtungen des Deutschen Reichs \ Bildung und Wissenschaft \ #R 56 IV Reichspressekammer</w:t>
      </w:r>
    </w:p>
    <w:p>
      <w:r>
        <w:t>23</w:t>
        <w:tab/>
        <w:t>1933 - 1945</w:t>
      </w:r>
    </w:p>
    <w:p>
      <w:r>
        <w:t>24</w:t>
        <w:tab/>
        <w:t>Findbuch</w:t>
      </w:r>
    </w:p>
    <w:p>
      <w:r>
        <w:t>30</w:t>
        <w:tab/>
        <w:t>22</w:t>
      </w:r>
    </w:p>
    <w:p>
      <w:r>
        <w:t>30z</w:t>
        <w:tab/>
        <w:t>R 56 IV/22</w:t>
      </w:r>
    </w:p>
    <w:p>
      <w:r>
        <w:t>33</w:t>
        <w:tab/>
        <w:t>S. 81</w:t>
      </w:r>
    </w:p>
    <w:p>
      <w:r>
        <w:t>40</w:t>
        <w:tab/>
        <w:t>k[Fachschaft der katholisch-kirchlichen Presse in der Reichspressekammer]k, Rundschreiben</w:t>
      </w:r>
    </w:p>
    <w:p>
      <w:r>
        <w:t>41</w:t>
        <w:tab/>
        <w:t>u.a.: Befreiung der s[2{kirchenamtliche}n 1{Zeitschriften}]s vom s[Schriftleitergesetz]s; Korrespondenz zwischen p[7{Kardinal} 1{Bertram}]p und k[RMVP]k (Abschriften), z[März 1937]z</w:t>
      </w:r>
    </w:p>
    <w:p>
      <w:r>
        <w:t>43</w:t>
        <w:tab/>
        <w:t>12.1933 - 04.1937</w:t>
      </w:r>
    </w:p>
    <w:p>
      <w:r>
        <w:br/>
        <w:t>30</w:t>
        <w:tab/>
        <w:t>13</w:t>
      </w:r>
    </w:p>
    <w:p>
      <w:r>
        <w:t>30z</w:t>
        <w:tab/>
        <w:t>R 56 IV/13</w:t>
      </w:r>
    </w:p>
    <w:p>
      <w:r>
        <w:t>33</w:t>
        <w:tab/>
        <w:t>S.81</w:t>
      </w:r>
    </w:p>
    <w:p>
      <w:r>
        <w:t>40</w:t>
        <w:tab/>
        <w:t>Geplanter Erwerb des k[1{Kommunal-Verlags Sachsen, p[2{Kurt} 1{Gruber}]p K.G.} 2{o[Dresden]o}]k durch die k[NSDAP]k</w:t>
      </w:r>
    </w:p>
    <w:p>
      <w:r>
        <w:t>43</w:t>
        <w:tab/>
        <w:t>1944 - 1945</w:t>
      </w:r>
    </w:p>
    <w:p>
      <w:r>
        <w:br/>
        <w:t>30</w:t>
        <w:tab/>
        <w:t>27</w:t>
      </w:r>
    </w:p>
    <w:p>
      <w:r>
        <w:t>30z</w:t>
        <w:tab/>
        <w:t>R 56 IV/27</w:t>
      </w:r>
    </w:p>
    <w:p>
      <w:r>
        <w:t>33</w:t>
        <w:tab/>
        <w:t>S. 81</w:t>
      </w:r>
    </w:p>
    <w:p>
      <w:r>
        <w:t>40</w:t>
        <w:tab/>
        <w:t>s[2{Verzeichnis} der 1{Zeitschriften im kulturellen Bereich}]s, z.T. mit näheren Angaben über s[Herausgeber]s, s[Schriftleiter]s und s[Verlag]s</w:t>
      </w:r>
    </w:p>
    <w:p>
      <w:r>
        <w:t>43</w:t>
        <w:tab/>
        <w:t>01.01.1942</w:t>
      </w:r>
    </w:p>
    <w:p>
      <w:r>
        <w:br/>
        <w:t>30</w:t>
        <w:tab/>
        <w:t>8</w:t>
      </w:r>
    </w:p>
    <w:p>
      <w:r>
        <w:t>30z</w:t>
        <w:tab/>
        <w:t>R 56 IV/8</w:t>
      </w:r>
    </w:p>
    <w:p>
      <w:r>
        <w:t>33</w:t>
        <w:tab/>
        <w:t>S. 82</w:t>
      </w:r>
    </w:p>
    <w:p>
      <w:r>
        <w:t>40</w:t>
        <w:tab/>
        <w:t>s[2{Beihilfen} für Inhaber stillgelegter 1{Zeitschriftenvertriebe}]s</w:t>
      </w:r>
    </w:p>
    <w:p>
      <w:r>
        <w:t>43</w:t>
        <w:tab/>
        <w:t>1944 - 1945</w:t>
      </w:r>
    </w:p>
    <w:p>
      <w:r>
        <w:br/>
        <w:t>30</w:t>
        <w:tab/>
        <w:t>12</w:t>
      </w:r>
    </w:p>
    <w:p>
      <w:r>
        <w:t>30z</w:t>
        <w:tab/>
        <w:t>R 56 IV/12</w:t>
      </w:r>
    </w:p>
    <w:p>
      <w:r>
        <w:t>33</w:t>
        <w:tab/>
        <w:t>S. 82</w:t>
      </w:r>
    </w:p>
    <w:p>
      <w:r>
        <w:t>40</w:t>
        <w:tab/>
        <w:t>s[3{Einfuhr und Vertrieb} 2{ausländische}r 1{Zeitungen und Zeitschriften}]s</w:t>
      </w:r>
    </w:p>
    <w:p>
      <w:r>
        <w:t>41</w:t>
        <w:tab/>
        <w:t>u.a.: Monatlicher Bardevisenbedarf für s[Zeitschriften]s, z[Okt. 1939 - April 1940]z</w:t>
      </w:r>
    </w:p>
    <w:p>
      <w:r>
        <w:t>43</w:t>
        <w:tab/>
        <w:t>1935 - 1940</w:t>
      </w:r>
    </w:p>
    <w:p>
      <w:r>
        <w:br/>
        <w:t>30</w:t>
        <w:tab/>
        <w:t>7</w:t>
      </w:r>
    </w:p>
    <w:p>
      <w:r>
        <w:t>30z</w:t>
        <w:tab/>
        <w:t>R 56 IV/7</w:t>
      </w:r>
    </w:p>
    <w:p>
      <w:r>
        <w:t>33</w:t>
        <w:tab/>
        <w:t>S. 82</w:t>
      </w:r>
    </w:p>
    <w:p>
      <w:r>
        <w:t>40</w:t>
        <w:tab/>
        <w:t>s[Zusammen- und Stillegungen]s, Bewirtschaftung im s[Zeitungs- und Zeitschriftenverlagswesen]s, insbes. betr. s[Fachzeitschriften]s</w:t>
      </w:r>
    </w:p>
    <w:p>
      <w:r>
        <w:t>42</w:t>
        <w:tab/>
        <w:t>Darin: t[2{Zeitschrift} "1{Europa-Technik}]t", "t[Europa-Motor]t", z[1943 - 1944]z</w:t>
      </w:r>
    </w:p>
    <w:p>
      <w:r>
        <w:t>43</w:t>
        <w:tab/>
        <w:t>1944 - 1945</w:t>
      </w:r>
    </w:p>
    <w:p>
      <w:r>
        <w:br/>
        <w:t>30</w:t>
        <w:tab/>
        <w:t>2</w:t>
      </w:r>
    </w:p>
    <w:p>
      <w:r>
        <w:t>30z</w:t>
        <w:tab/>
        <w:t>R 56 IV/2</w:t>
      </w:r>
    </w:p>
    <w:p>
      <w:r>
        <w:t>33</w:t>
        <w:tab/>
        <w:t>S. 83</w:t>
      </w:r>
    </w:p>
    <w:p>
      <w:r>
        <w:t>40</w:t>
        <w:tab/>
        <w:t>Organisation und Geschäftslage der k[Reichsfachschaft des deutschen Zeitungs- und Zeitschriften-Einzelhandels]k in der k[Reichspressekammer]k</w:t>
      </w:r>
    </w:p>
    <w:p>
      <w:r>
        <w:t>41</w:t>
        <w:tab/>
        <w:t>u.a.: Prüfungsbericht der "k[Cura. Revisions- und Treuhand GmbH]k" für das Geschäftsjahr z[1935/1936]z</w:t>
      </w:r>
    </w:p>
    <w:p>
      <w:r>
        <w:t>43</w:t>
        <w:tab/>
        <w:t>1936</w:t>
      </w:r>
    </w:p>
    <w:p/>
    <w:p/>
    <w:p>
      <w:r>
        <w:br/>
        <w:t>20</w:t>
        <w:tab/>
        <w:t>R 56 V</w:t>
      </w:r>
    </w:p>
    <w:p>
      <w:r>
        <w:t>21</w:t>
        <w:tab/>
        <w:t>Reichsschrifttumskammer</w:t>
      </w:r>
    </w:p>
    <w:p>
      <w:r>
        <w:t>22</w:t>
        <w:tab/>
        <w:t>Schriftgut aus der Zeit von 1867 bis 1945 \ Zivile Behörden und Einrichtungen des Deutschen Reichs \ Bildung und Wissenschaft \ #R 56 V Reichsschrifttumskammer</w:t>
      </w:r>
    </w:p>
    <w:p>
      <w:r>
        <w:t>23</w:t>
        <w:tab/>
        <w:t>1933 - 1945</w:t>
      </w:r>
    </w:p>
    <w:p>
      <w:r>
        <w:t>24</w:t>
        <w:tab/>
        <w:t>Findbuch</w:t>
      </w:r>
    </w:p>
    <w:p>
      <w:r>
        <w:t>25</w:t>
        <w:tab/>
        <w:t>s[Buchzensurbehörden in der NS-Zeit]s: ab April 1934 k[Parteiamtliche Prüfungskommission zum Schutze des NS-Schrifttums]k und k[Reichsschrifttumskammer]k unter der Aufsicht des Reichsministerium für Volksaufklärung und Propaganda. ; Einzelne Behörden in der Reichsschrifttumskammer: seit Mai 1936 Beratungsstelle für s[Fachverleger]s (Berlin), seit Oktober 1936 Beratungsstelle für den s[Reisebuchhandel]s (Leipzig), seit Juli 1935 Beratungsstelle der s[Verleger von s[Volksliteratur]s]s (s[Unterhaltungsschrift]sen), seit Februar 1936 Beratungsstelle der s[Verleger von astrologischem und verwandtem Schrifttum]s (Berlin), seit Januar 1936 Beratungsstelle für das s[Anzeigenbuchwesen]s (s[Kalenderberatungsstelle]s) beim k[Reichsverband des Adreßbuch- und s[Anzeigenbuchverlag]s-Gewerbes]k. Ab März 1937 alle zusammengefaßt in k[1{Beratungsstelle Verlag} (2{o[Berlin]o}]k). Ab Mai 1938 direkt durch Reichsministerium für Volksaufklärung und Propaganda, Abteilung Schrifttum. Reichsschriftumskammer nur noch mit Wirtschaftsberatung.</w:t>
      </w:r>
    </w:p>
    <w:p>
      <w:r>
        <w:t>26a</w:t>
        <w:tab/>
        <w:t>&lt;-&gt;</w:t>
      </w:r>
    </w:p>
    <w:p>
      <w:r>
        <w:t>27</w:t>
        <w:tab/>
        <w:t>&lt;-&gt;</w:t>
      </w:r>
    </w:p>
    <w:p>
      <w:r>
        <w:t>30</w:t>
        <w:tab/>
        <w:t>191</w:t>
      </w:r>
    </w:p>
    <w:p>
      <w:r>
        <w:t>30z</w:t>
        <w:tab/>
        <w:t>R 56 V/191</w:t>
      </w:r>
    </w:p>
    <w:p>
      <w:r>
        <w:t>33</w:t>
        <w:tab/>
        <w:t>S. 101</w:t>
      </w:r>
    </w:p>
    <w:p>
      <w:r>
        <w:t>40</w:t>
        <w:tab/>
        <w:t>p[2{H.F.} 1{Blunck}]p, Präsident, ab z[1935]z Altpräsident der k[RSK]k</w:t>
      </w:r>
    </w:p>
    <w:p>
      <w:r>
        <w:t>41</w:t>
        <w:tab/>
        <w:t>Ansprache auf der s[Deutschen Buchwoche in o[London]o z[1935]z]s; Denkschrift über s[Deutsche Bücher im Ausland]s z[1939]z; Bericht über seine Bemühungen um die Auslandsarbeit der k[RSK]k z[1936]z; Vortragsfahrt durch o[Anatolien]o und den o[Balkan]o anläßlich von s[Buchausstellungen]s z[1937]z ; Vorschläge zu einer künftigen Organisation eines s[2{übernationalen} 1{Schrifttumsverband}]ses z[1941]z</w:t>
      </w:r>
    </w:p>
    <w:p>
      <w:r>
        <w:t>43</w:t>
        <w:tab/>
        <w:t>1935 - 1942</w:t>
      </w:r>
    </w:p>
    <w:p>
      <w:r>
        <w:br/>
        <w:t>30</w:t>
        <w:tab/>
        <w:t>51</w:t>
      </w:r>
    </w:p>
    <w:p>
      <w:r>
        <w:t>30z</w:t>
        <w:tab/>
        <w:t>R 56 V/51</w:t>
      </w:r>
    </w:p>
    <w:p>
      <w:r>
        <w:t>33</w:t>
        <w:tab/>
        <w:t>S. 102</w:t>
      </w:r>
    </w:p>
    <w:p>
      <w:r>
        <w:t>40</w:t>
        <w:tab/>
        <w:t>Mitgliedschaftsangelegenheiten</w:t>
      </w:r>
    </w:p>
    <w:p>
      <w:r>
        <w:t>41</w:t>
        <w:tab/>
        <w:t>u.a.: s[3{Verzeichnis der mit Vierteljuden und mit Halbjuden Verheirateten} in der 2{Gruppe} 1{Buchhandel}]s zwecks Ausschluß, z[1942 - 1943]z</w:t>
      </w:r>
    </w:p>
    <w:p>
      <w:r>
        <w:t>43</w:t>
        <w:tab/>
        <w:t>1935 - 1944</w:t>
      </w:r>
    </w:p>
    <w:p>
      <w:r>
        <w:br/>
        <w:t>30</w:t>
        <w:tab/>
        <w:t>12</w:t>
      </w:r>
    </w:p>
    <w:p>
      <w:r>
        <w:t>30z</w:t>
        <w:tab/>
        <w:t>R 56 V/12</w:t>
      </w:r>
    </w:p>
    <w:p>
      <w:r>
        <w:t>33</w:t>
        <w:tab/>
        <w:t>S. 102</w:t>
      </w:r>
    </w:p>
    <w:p>
      <w:r>
        <w:t>40</w:t>
        <w:tab/>
        <w:t>s[2{Verkauf von schöngeistigem} 1{Schrifttum}]s, s[Jugend&lt;bücher&gt;]s- und s[Bilderbücher]sn im o[2{Reichsgau} 1{Wartheland}]o, z[1942]z; s[Urheberrechte von Wehrmachtsangehörigen]s (PK-Berichte) z[1942]z</w:t>
      </w:r>
    </w:p>
    <w:p>
      <w:r>
        <w:t>43</w:t>
        <w:tab/>
        <w:t>1936 - 1943</w:t>
      </w:r>
    </w:p>
    <w:p>
      <w:r>
        <w:br/>
        <w:t>30</w:t>
        <w:tab/>
        <w:t>13</w:t>
      </w:r>
    </w:p>
    <w:p>
      <w:r>
        <w:t>30z</w:t>
        <w:tab/>
        <w:t>R 56 V/13</w:t>
      </w:r>
    </w:p>
    <w:p>
      <w:r>
        <w:t>33</w:t>
        <w:tab/>
        <w:t>S. 103</w:t>
      </w:r>
    </w:p>
    <w:p>
      <w:r>
        <w:t>40</w:t>
        <w:tab/>
        <w:t>s[3{Einfuhr} 2{französisches} 1{Schrifttum}]ss durch die k[1{Auslands-Zeitungshandel GmbH} 2{o[Köln]o}]k, z[1941]z; s[Buchhandel im o[Elsaß]o]s - Arbeitswoche, Bericht, z[1941]z; k[Fachschaft Handel]k; Bericht über Lage des s[Buchhandels in o[Nord- und Westdeutschland]o]s z[1943]z</w:t>
      </w:r>
    </w:p>
    <w:p>
      <w:r>
        <w:br/>
        <w:t>30</w:t>
        <w:tab/>
        <w:t>14</w:t>
      </w:r>
    </w:p>
    <w:p>
      <w:r>
        <w:t>30z</w:t>
        <w:tab/>
        <w:t>R 56 V/14</w:t>
      </w:r>
    </w:p>
    <w:p>
      <w:r>
        <w:t>33</w:t>
        <w:tab/>
        <w:t>S. 103</w:t>
      </w:r>
    </w:p>
    <w:p>
      <w:r>
        <w:t>40</w:t>
        <w:tab/>
        <w:t>k[Arbeitskreis "Kirche und Schrifttum"]k - Gründung und Arbeit z[1940]z; s[2{Kontingentierung} des 1{Schrifttum}]ss</w:t>
      </w:r>
    </w:p>
    <w:p>
      <w:r>
        <w:t>43</w:t>
        <w:tab/>
        <w:t>1941 - 1942</w:t>
      </w:r>
    </w:p>
    <w:p>
      <w:r>
        <w:br/>
        <w:t>30</w:t>
        <w:tab/>
        <w:t>16</w:t>
      </w:r>
    </w:p>
    <w:p>
      <w:r>
        <w:t>30z</w:t>
        <w:tab/>
        <w:t>R 56 V/16</w:t>
      </w:r>
    </w:p>
    <w:p>
      <w:r>
        <w:t>33</w:t>
        <w:tab/>
        <w:t>S. 103</w:t>
      </w:r>
    </w:p>
    <w:p>
      <w:r>
        <w:t>40</w:t>
        <w:tab/>
        <w:t>k[Reichswerk Buch und Volk]k - Bericht über Entstehung, Reorganisationsvorschlag z[1941]z, s[Papierbewirtschaftung]s (z[1940/41]z), k[p[Palm]p-Stiftung]k (z[1942/43]z)</w:t>
      </w:r>
    </w:p>
    <w:p>
      <w:r>
        <w:t>45</w:t>
        <w:tab/>
        <w:t>s.d.</w:t>
      </w:r>
    </w:p>
    <w:p>
      <w:r>
        <w:br/>
        <w:t>30</w:t>
        <w:tab/>
        <w:t>17</w:t>
      </w:r>
    </w:p>
    <w:p>
      <w:r>
        <w:t>30z</w:t>
        <w:tab/>
        <w:t>R 56 V/17</w:t>
      </w:r>
    </w:p>
    <w:p>
      <w:r>
        <w:t>33</w:t>
        <w:tab/>
        <w:t>S. 104</w:t>
      </w:r>
    </w:p>
    <w:p>
      <w:r>
        <w:t>40</w:t>
        <w:tab/>
        <w:t>Die Lage der k[Abteilung Schrifttum im k[RMVP]k]k und die s[2{Lenkung} des 1{Schrifttum}]ss; Auszug aus Bericht von ORR p[Schlecht]p an den Minister z[Nov. 1939]z; k[Reichsstelle für das deutsche Schul- und Unterrichtsschrifttum]k; s[2{Verlag} von 1{Schulbücher}]sn z[1941]z; s[Urheberrechtsbeziehungen zu o[Rußland]o]s z[1940]z</w:t>
      </w:r>
    </w:p>
    <w:p>
      <w:r>
        <w:t>43</w:t>
        <w:tab/>
        <w:t>1936 - 1943</w:t>
      </w:r>
    </w:p>
    <w:p>
      <w:r>
        <w:br/>
        <w:t>30</w:t>
        <w:tab/>
        <w:t>196</w:t>
      </w:r>
    </w:p>
    <w:p>
      <w:r>
        <w:t>30z</w:t>
        <w:tab/>
        <w:t>R 56 V/196</w:t>
      </w:r>
    </w:p>
    <w:p>
      <w:r>
        <w:t>33</w:t>
        <w:tab/>
        <w:t>S. 104</w:t>
      </w:r>
    </w:p>
    <w:p>
      <w:r>
        <w:t>40</w:t>
        <w:tab/>
        <w:t>Vermerke und innerdienstliche Korrespondenz des Leiters der Abt. IV mit dem Geschäftsführer</w:t>
      </w:r>
    </w:p>
    <w:p>
      <w:r>
        <w:t>41</w:t>
        <w:tab/>
        <w:t>u.a.: Verhandlungen mit der k[DAF]k über die kaufmännischen Vereine im k[Reichswerk Buch und Volk]k z[1939]z</w:t>
      </w:r>
    </w:p>
    <w:p>
      <w:r>
        <w:t>43</w:t>
        <w:tab/>
        <w:t>1938 - 1940</w:t>
      </w:r>
    </w:p>
    <w:p>
      <w:r>
        <w:br/>
        <w:t>30</w:t>
        <w:tab/>
        <w:t>61</w:t>
      </w:r>
    </w:p>
    <w:p>
      <w:r>
        <w:t>30z</w:t>
        <w:tab/>
        <w:t>R 56 V/61</w:t>
      </w:r>
    </w:p>
    <w:p>
      <w:r>
        <w:t>33</w:t>
        <w:tab/>
        <w:t>S. 104</w:t>
      </w:r>
    </w:p>
    <w:p>
      <w:r>
        <w:t>40</w:t>
        <w:tab/>
        <w:t>Korrespondenz mit dem Landesleiter der k[RSK]k beim Landeskulturwalter Gau Niederdonau, o[Wien]o</w:t>
      </w:r>
    </w:p>
    <w:p>
      <w:r>
        <w:t>41</w:t>
        <w:tab/>
        <w:t>u.a.: Eintritt in die RSK (Einzelfälle), Anfragen verschiedener Art</w:t>
      </w:r>
    </w:p>
    <w:p>
      <w:r>
        <w:t>42</w:t>
        <w:tab/>
        <w:t>Darin: s[2{Ausmerzung} aus 1{Leihbibliotheken}]s, z[Okt. 1939]z</w:t>
      </w:r>
    </w:p>
    <w:p>
      <w:r>
        <w:t>43</w:t>
        <w:tab/>
        <w:t>1938 - 1944</w:t>
      </w:r>
    </w:p>
    <w:p>
      <w:r>
        <w:br/>
        <w:t>30</w:t>
        <w:tab/>
        <w:t>154</w:t>
      </w:r>
    </w:p>
    <w:p>
      <w:r>
        <w:t>30z</w:t>
        <w:tab/>
        <w:t>R 56 V/154</w:t>
      </w:r>
    </w:p>
    <w:p>
      <w:r>
        <w:t>33</w:t>
        <w:tab/>
        <w:t>S. 105</w:t>
      </w:r>
    </w:p>
    <w:p>
      <w:r>
        <w:t>40</w:t>
        <w:tab/>
        <w:t>s[SD-Berichte zur Lage im s[Schrifttum]s]s - Berichte, Konsequenzen in der k[RSK]k</w:t>
      </w:r>
    </w:p>
    <w:p>
      <w:r>
        <w:t>43</w:t>
        <w:tab/>
        <w:t>1942 - 1943</w:t>
      </w:r>
    </w:p>
    <w:p>
      <w:r>
        <w:br/>
        <w:t>30</w:t>
        <w:tab/>
        <w:t>168</w:t>
      </w:r>
    </w:p>
    <w:p>
      <w:r>
        <w:t>30z</w:t>
        <w:tab/>
        <w:t>R 56 V/168</w:t>
      </w:r>
    </w:p>
    <w:p>
      <w:r>
        <w:t>33</w:t>
        <w:tab/>
        <w:t>S. 105</w:t>
      </w:r>
    </w:p>
    <w:p>
      <w:r>
        <w:t>40</w:t>
        <w:tab/>
        <w:t>Rechtliche Voraussetzungen für die selbständige Tätigkeit in Berufen, die s[RSK-pflichtig]s sind</w:t>
      </w:r>
    </w:p>
    <w:p>
      <w:r>
        <w:t>43</w:t>
        <w:tab/>
        <w:t>1938 - 1939</w:t>
      </w:r>
    </w:p>
    <w:p>
      <w:r>
        <w:br/>
        <w:t>30</w:t>
        <w:tab/>
        <w:t>43</w:t>
      </w:r>
    </w:p>
    <w:p>
      <w:r>
        <w:t>30z</w:t>
        <w:tab/>
        <w:t>R 56 V/43</w:t>
      </w:r>
    </w:p>
    <w:p>
      <w:r>
        <w:t>33</w:t>
        <w:tab/>
        <w:t>S. 105</w:t>
      </w:r>
    </w:p>
    <w:p>
      <w:r>
        <w:t>40</w:t>
        <w:tab/>
        <w:t>Bewirtschaftungsmaßnahmen und Statistiken im Bereich der k[RSK]k, insbes. Papierverbrauch</w:t>
      </w:r>
    </w:p>
    <w:p>
      <w:r>
        <w:t>43</w:t>
        <w:tab/>
        <w:t>1939 - 1944</w:t>
      </w:r>
    </w:p>
    <w:p>
      <w:r>
        <w:br/>
        <w:t>30</w:t>
        <w:tab/>
        <w:t>50</w:t>
      </w:r>
    </w:p>
    <w:p>
      <w:r>
        <w:t>30z</w:t>
        <w:tab/>
        <w:t>R 56 V/50</w:t>
      </w:r>
    </w:p>
    <w:p>
      <w:r>
        <w:t>33</w:t>
        <w:tab/>
        <w:t>S. 105</w:t>
      </w:r>
    </w:p>
    <w:p>
      <w:r>
        <w:t>40</w:t>
        <w:tab/>
        <w:t>Gutachterwesen - Bestallung von Gutachtern, Auskünfte in arbeitsrechtlichen, s[verlags&lt;recht&gt;]s- und s[urheberrecht]slichen Fragen</w:t>
      </w:r>
    </w:p>
    <w:p>
      <w:r>
        <w:t>41</w:t>
        <w:tab/>
        <w:t>u.a.: s[Beschlagnahme des t[2{Buch}es "1{Die Liebeslehre}]t"]s, hg. vom k[1{Kultur-Verlag GmbH}, 2{o[Berlin]o}]k, z[1938]z</w:t>
      </w:r>
    </w:p>
    <w:p>
      <w:r>
        <w:t>43</w:t>
        <w:tab/>
        <w:t>1938 - 1939 ; 1944</w:t>
      </w:r>
    </w:p>
    <w:p>
      <w:r>
        <w:br/>
        <w:t>30</w:t>
        <w:tab/>
        <w:t>7</w:t>
      </w:r>
    </w:p>
    <w:p>
      <w:r>
        <w:t>30z</w:t>
        <w:tab/>
        <w:t>R 56 V/7</w:t>
      </w:r>
    </w:p>
    <w:p>
      <w:r>
        <w:t>33</w:t>
        <w:tab/>
        <w:t>S. 106</w:t>
      </w:r>
    </w:p>
    <w:p>
      <w:r>
        <w:t>40</w:t>
        <w:tab/>
        <w:t>p[2{Werner} 1{May}, 5{Pfarrer}]p (s[2{Verfasser} von 1{Schulbücher}]sn) - Ausschluß aus der k[RSK]k</w:t>
      </w:r>
    </w:p>
    <w:p>
      <w:r>
        <w:t>43</w:t>
        <w:tab/>
        <w:t>1943 - 1944</w:t>
      </w:r>
    </w:p>
    <w:p>
      <w:r>
        <w:br/>
        <w:t>30</w:t>
        <w:tab/>
        <w:t xml:space="preserve">9 </w:t>
      </w:r>
    </w:p>
    <w:p>
      <w:r>
        <w:t>30z</w:t>
        <w:tab/>
        <w:t>R 56 V/9</w:t>
      </w:r>
    </w:p>
    <w:p>
      <w:r>
        <w:t>33</w:t>
        <w:tab/>
        <w:t>S. 107</w:t>
      </w:r>
    </w:p>
    <w:p>
      <w:r>
        <w:t>40</w:t>
        <w:tab/>
        <w:t>p[2{Peter} 1{Suhrkamp}]p, Festnahme durch die k[Gestapo]k z[1944]z</w:t>
      </w:r>
    </w:p>
    <w:p>
      <w:r>
        <w:t>43</w:t>
        <w:tab/>
        <w:t>1944 - 1945</w:t>
      </w:r>
    </w:p>
    <w:p>
      <w:r>
        <w:br/>
        <w:t>30</w:t>
        <w:tab/>
        <w:t>19</w:t>
      </w:r>
    </w:p>
    <w:p>
      <w:r>
        <w:t>30z</w:t>
        <w:tab/>
        <w:t>R 56 V/19</w:t>
      </w:r>
    </w:p>
    <w:p>
      <w:r>
        <w:t>33</w:t>
        <w:tab/>
        <w:t>S. 107</w:t>
      </w:r>
    </w:p>
    <w:p>
      <w:r>
        <w:t>40</w:t>
        <w:tab/>
        <w:t>Schriftwechsel, insbes. privater Art; Genesungswünsche und Bitten um schriftstellerische Mitarbeit</w:t>
      </w:r>
    </w:p>
    <w:p>
      <w:r>
        <w:t>41</w:t>
        <w:tab/>
        <w:t>u.a.: p[4{Dr.} 2{Kurt} 1{Martin}]p - s[Schreibverbot]s und Konsequenzen für den s[Verlag]s, z[1938]z; s[Volksdeutscher Schrifttumspreis]s (o[Stuttgart]o), Vorschläge z[1938]z</w:t>
      </w:r>
    </w:p>
    <w:p>
      <w:r>
        <w:t>43</w:t>
        <w:tab/>
        <w:t>1938 - 1939</w:t>
      </w:r>
    </w:p>
    <w:p>
      <w:r>
        <w:br/>
        <w:t>30</w:t>
        <w:tab/>
        <w:t>20 - 22</w:t>
      </w:r>
    </w:p>
    <w:p>
      <w:r>
        <w:t>30z</w:t>
        <w:tab/>
        <w:t>R 56 V/20 - R 56 V, 22</w:t>
      </w:r>
    </w:p>
    <w:p>
      <w:r>
        <w:t>33</w:t>
        <w:tab/>
        <w:t>S. 108</w:t>
      </w:r>
    </w:p>
    <w:p>
      <w:r>
        <w:t>40</w:t>
        <w:tab/>
        <w:t>Schriftwechsel überwiegend persönlicher Art mit s[Verlage]sn, Intendanten und s[Schriftsteller]sn, insbes. Jubiläen, s[Buchübersendungen]s, Veranstaltungen</w:t>
      </w:r>
    </w:p>
    <w:p>
      <w:r>
        <w:t>43</w:t>
        <w:tab/>
        <w:t>1941 - 1945</w:t>
      </w:r>
    </w:p>
    <w:p>
      <w:r>
        <w:br/>
        <w:t>30</w:t>
        <w:tab/>
        <w:t>27</w:t>
      </w:r>
    </w:p>
    <w:p>
      <w:r>
        <w:t>30z</w:t>
        <w:tab/>
        <w:t>R 56 V/27</w:t>
      </w:r>
    </w:p>
    <w:p>
      <w:r>
        <w:t>33</w:t>
        <w:tab/>
        <w:t>S. 108 - 109</w:t>
      </w:r>
    </w:p>
    <w:p>
      <w:r>
        <w:t>40</w:t>
        <w:tab/>
        <w:t>Korrespondenz von p[2{Hanns} 1{Johst}]p mit p[2{Herbert} 1{Menz}]p, Referent in der k[RSK]k</w:t>
      </w:r>
    </w:p>
    <w:p>
      <w:r>
        <w:t>41</w:t>
        <w:tab/>
        <w:t>u.a.: p[2{René} 1{Schickele}]p - s[2{Verbot} seiner 1{Schriften}]s, z[9.4.1939]z; p[4{Dr.} 1{Drexel} 2{J.}, 6{o[Nürnberg]o}, 5{Buchhändler}]p, Verhaftung z[1937]z</w:t>
      </w:r>
    </w:p>
    <w:p>
      <w:r>
        <w:t>43</w:t>
        <w:tab/>
        <w:t>1937 - 1940</w:t>
      </w:r>
    </w:p>
    <w:p>
      <w:r>
        <w:br/>
        <w:t>30</w:t>
        <w:tab/>
        <w:t>26</w:t>
      </w:r>
    </w:p>
    <w:p>
      <w:r>
        <w:t>30z</w:t>
        <w:tab/>
        <w:t>R 56 V/26</w:t>
      </w:r>
    </w:p>
    <w:p>
      <w:r>
        <w:t>33</w:t>
        <w:tab/>
        <w:t>S. 109</w:t>
      </w:r>
    </w:p>
    <w:p>
      <w:r>
        <w:t>40</w:t>
        <w:tab/>
        <w:t>Korrespondenz von p[2{Hanns} 1{Johst}]p mit dem Geschäftsführer der k[RSK]k, p[2{W.} 1{Ihde}]p</w:t>
      </w:r>
    </w:p>
    <w:p>
      <w:r>
        <w:t>41</w:t>
        <w:tab/>
        <w:t>u.a.: s[2{Schließungsaktionen} von 1{Verlage}]sn; Protokoll einer Besprechung z[1943]z</w:t>
      </w:r>
    </w:p>
    <w:p>
      <w:r>
        <w:t>43</w:t>
        <w:tab/>
        <w:t>(1937) ; 1941 - 1943</w:t>
      </w:r>
    </w:p>
    <w:p>
      <w:r>
        <w:br/>
        <w:t>30</w:t>
        <w:tab/>
        <w:t>34</w:t>
      </w:r>
    </w:p>
    <w:p>
      <w:r>
        <w:t>30z</w:t>
        <w:tab/>
        <w:t>R 56 V/34</w:t>
      </w:r>
    </w:p>
    <w:p>
      <w:r>
        <w:t>33</w:t>
        <w:tab/>
        <w:t>S. 110</w:t>
      </w:r>
    </w:p>
    <w:p>
      <w:r>
        <w:t>40</w:t>
        <w:tab/>
        <w:t>Ansprachen und Geleitworte von p[2{Hanns} 1{Johst}]p</w:t>
      </w:r>
    </w:p>
    <w:p>
      <w:r>
        <w:t>41</w:t>
        <w:tab/>
        <w:t>Enthält u.a.: Eröffnung der s[Deutschen Buchwoche in o[Weimar]o]s, u.a. Ansprachen von p[2{Fritz} 1{Sauckel}]p, p[2{Hanns} 1{Johst}]p, p[2{Joseph} 1{Goebbels}]p, Bandaufnahme der k[Reichsrundfunkgesellschaft]k, z[26.Okt.1941]z</w:t>
      </w:r>
    </w:p>
    <w:p>
      <w:r>
        <w:t>43</w:t>
        <w:tab/>
        <w:t>1937 - 1942</w:t>
      </w:r>
    </w:p>
    <w:p>
      <w:r>
        <w:br/>
        <w:t>30</w:t>
        <w:tab/>
        <w:t>192</w:t>
      </w:r>
    </w:p>
    <w:p>
      <w:r>
        <w:t>30z</w:t>
        <w:tab/>
        <w:t>R 56 V/192</w:t>
      </w:r>
    </w:p>
    <w:p>
      <w:r>
        <w:t>33</w:t>
        <w:tab/>
        <w:t>S. 110</w:t>
      </w:r>
    </w:p>
    <w:p>
      <w:r>
        <w:t>40</w:t>
        <w:tab/>
        <w:t>Korrespondenz von mit p[2{K.O.Fr.} 1{Metzner}]p, dem kommissarischen Leiter der Abt. II, k[Gruppe Schriftsteller in der k[RSK]k]k, insbesondere über Auseinandersetzung mit dem Geschäftsführer der RSK, p[2{W.} 1{Ihde}]p</w:t>
      </w:r>
    </w:p>
    <w:p>
      <w:r>
        <w:t>41</w:t>
        <w:tab/>
        <w:t>u.a.: Teilnahme an der s[Buchwoche in o[Weimar]o]s, Bericht z[Nov. 1940]z</w:t>
      </w:r>
    </w:p>
    <w:p>
      <w:r>
        <w:t>43</w:t>
        <w:tab/>
        <w:t>1940 - 1941</w:t>
      </w:r>
    </w:p>
    <w:p>
      <w:r>
        <w:br/>
        <w:t>30</w:t>
        <w:tab/>
        <w:t>30</w:t>
      </w:r>
    </w:p>
    <w:p>
      <w:r>
        <w:t>30z</w:t>
        <w:tab/>
        <w:t>R 56 V/30</w:t>
      </w:r>
    </w:p>
    <w:p>
      <w:r>
        <w:t>33</w:t>
        <w:tab/>
        <w:t>S. 111</w:t>
      </w:r>
    </w:p>
    <w:p>
      <w:r>
        <w:t>40</w:t>
        <w:tab/>
        <w:t>k[1{p[2{Albert} 1{Langen}]p - p[2{Georg} 1{Müller}]p Verlag}, 2{o[München]o}]k, Verlegung von p[Johst]p's s[Bücher]sn</w:t>
      </w:r>
    </w:p>
    <w:p>
      <w:r>
        <w:t>43</w:t>
        <w:tab/>
        <w:t>1941 - 1945</w:t>
      </w:r>
    </w:p>
    <w:p>
      <w:r>
        <w:br/>
        <w:t>30</w:t>
        <w:tab/>
        <w:t>65</w:t>
      </w:r>
    </w:p>
    <w:p>
      <w:r>
        <w:t>30z</w:t>
        <w:tab/>
        <w:t>R 56 V/65</w:t>
      </w:r>
    </w:p>
    <w:p>
      <w:r>
        <w:t>33</w:t>
        <w:tab/>
        <w:t>S. 112</w:t>
      </w:r>
    </w:p>
    <w:p>
      <w:r>
        <w:t>40</w:t>
        <w:tab/>
        <w:t>Zuständigkeitsabgrenzung zwischen k[RSK]k, k[Reichsstelle zur Förderung des deutschen Schrifttums]k und der k[Parteiamtlichen Prüfungskommission zum Schutz des NS- Schrifttums]k</w:t>
      </w:r>
    </w:p>
    <w:p>
      <w:r>
        <w:t>41</w:t>
        <w:tab/>
        <w:t>u.a.: Bekanntmachungen und VO des Stellvertreters des Führers und der k[Parteiamtlichen Prüfungskommission]k betr. s[Überwachung von Schrifttum]s</w:t>
      </w:r>
    </w:p>
    <w:p>
      <w:r>
        <w:t>43</w:t>
        <w:tab/>
        <w:t>1934 - 1937</w:t>
      </w:r>
    </w:p>
    <w:p>
      <w:r>
        <w:br/>
        <w:t>30</w:t>
        <w:tab/>
        <w:t>54</w:t>
      </w:r>
    </w:p>
    <w:p>
      <w:r>
        <w:t>30z</w:t>
        <w:tab/>
        <w:t>R 56 V/54</w:t>
      </w:r>
    </w:p>
    <w:p>
      <w:r>
        <w:t>33</w:t>
        <w:tab/>
        <w:t>S. 113</w:t>
      </w:r>
    </w:p>
    <w:p>
      <w:r>
        <w:t>40</w:t>
        <w:tab/>
        <w:t>Zuständigkeitsabgrenzung zwischen den Einzelkammern; auch Fragen der Doppelmitgliedschaft</w:t>
      </w:r>
    </w:p>
    <w:p>
      <w:r>
        <w:t>41</w:t>
        <w:tab/>
        <w:t>u.a.: s[2{wissenschaftliche} 1{Zeitschriften}]s - Regelung mit dem k[Reichsverband der deutschen Zeitschriftenverleger]k, z[1940]z</w:t>
      </w:r>
    </w:p>
    <w:p>
      <w:r>
        <w:t>43</w:t>
        <w:tab/>
        <w:t>1936 - 1944</w:t>
      </w:r>
    </w:p>
    <w:p>
      <w:r>
        <w:br/>
        <w:t>30</w:t>
        <w:tab/>
        <w:t>57</w:t>
      </w:r>
    </w:p>
    <w:p>
      <w:r>
        <w:t>30z</w:t>
        <w:tab/>
        <w:t>R 56 V/57</w:t>
      </w:r>
    </w:p>
    <w:p>
      <w:r>
        <w:t>33</w:t>
        <w:tab/>
        <w:t>S. 113</w:t>
      </w:r>
    </w:p>
    <w:p>
      <w:r>
        <w:t>40</w:t>
        <w:tab/>
        <w:t>Einführung des s[Reichskulturkammergesetz]ses in o[Österreich]o - Allgemeines</w:t>
      </w:r>
    </w:p>
    <w:p>
      <w:r>
        <w:t>41</w:t>
        <w:tab/>
        <w:t>u.a.: s[2{österreichische} 1{Schriftsteller- und Buchhändlerverbände}]s, Aufstellung z[1939]z</w:t>
      </w:r>
    </w:p>
    <w:p>
      <w:r>
        <w:t>43</w:t>
        <w:tab/>
        <w:t>1938 - 1942</w:t>
      </w:r>
    </w:p>
    <w:p>
      <w:r>
        <w:br/>
        <w:t>30</w:t>
        <w:tab/>
        <w:t>194</w:t>
      </w:r>
    </w:p>
    <w:p>
      <w:r>
        <w:t>30z</w:t>
        <w:tab/>
        <w:t>R 56 V/194</w:t>
      </w:r>
    </w:p>
    <w:p>
      <w:r>
        <w:t>33</w:t>
        <w:tab/>
        <w:t>S. 114</w:t>
      </w:r>
    </w:p>
    <w:p>
      <w:r>
        <w:t>40</w:t>
        <w:tab/>
        <w:t>p[4{Dr.} 2{Hans} 1{Wismann}]p, Vizepräsident der k[RSK]k, Leiter der k[Abteilung Schrifttum im k[RMVP]k]k, Entlassung wegen jüdischer Ehefrau</w:t>
      </w:r>
    </w:p>
    <w:p>
      <w:r>
        <w:t>41</w:t>
        <w:tab/>
        <w:t>u.a.: Stellungnahme des Leiters der Abteilung VIII (Schrifttum) des k[RMVP]k zu einem Bericht von p[2{Fritz} 1{Bartel}]p "t[Schrifttum und Judentum]t" betr. Entwicklung des k[Reichsverbandes der Deutschen Schriftsteller]k, Aufnahme von Juden in die k[RSK]k, s[2{jüdische} 1{Verleger}]s, k[Gruppe "Revolutionäre proletarische Schriftsteller"]k z[1937]z</w:t>
      </w:r>
    </w:p>
    <w:p>
      <w:r>
        <w:t>43</w:t>
        <w:tab/>
        <w:t>1937</w:t>
      </w:r>
    </w:p>
    <w:p>
      <w:r>
        <w:br/>
        <w:t>30</w:t>
        <w:tab/>
        <w:t>72</w:t>
      </w:r>
    </w:p>
    <w:p>
      <w:r>
        <w:t>30z</w:t>
        <w:tab/>
        <w:t>R 56 V/72</w:t>
      </w:r>
    </w:p>
    <w:p>
      <w:r>
        <w:t>33</w:t>
        <w:tab/>
        <w:t>S. 116</w:t>
      </w:r>
    </w:p>
    <w:p>
      <w:r>
        <w:t>40</w:t>
        <w:tab/>
        <w:t>s[Verbot von s[Literatur]s]s, s[2{Säuberung} von 1{Leihbüchereien}]s</w:t>
      </w:r>
    </w:p>
    <w:p>
      <w:r>
        <w:t>41</w:t>
        <w:tab/>
        <w:t>u.a.: k[Thüringisches Ministerium für Volksbildung]k; Vorläufige Richtlinien für die s[3{Auslese der Bestände} der 2{öffentliche}n 1{Büchereien}]s nach völkischen Gesichtspunkten z[1934]z; k[Reichsarbeitsgemeinschaft deutscher Werkbüchereien]k in der k[RSK]k; Aufstellung für s[Werkbüchereien]s ungeeigneter und s[2{unerwünschte}r 1{Literatur}]s z[1936]z ; Liste der s[Schund- und Schmutzschriften]s, hrsg. von der k[Prüfstelle für Schund- und Schmutzschriften]k in der k[1{Landeskulturkammer} 2{o[Danzig]o}]k; Behandlung von s[Spionage-Schrifttum]s z[1935]z</w:t>
      </w:r>
    </w:p>
    <w:p>
      <w:r>
        <w:t>43</w:t>
        <w:tab/>
        <w:t>1934 - 1938</w:t>
      </w:r>
    </w:p>
    <w:p>
      <w:r>
        <w:br/>
        <w:t>26</w:t>
        <w:tab/>
        <w:t>alt 50.05</w:t>
      </w:r>
    </w:p>
    <w:p>
      <w:r>
        <w:t>27</w:t>
        <w:tab/>
        <w:t>alt 50.05 \ k[Vereinigung der s[Verleger für s[Volksliteratur]s]s im Deutschen s[Verlegerverein]s]k</w:t>
      </w:r>
    </w:p>
    <w:p>
      <w:r>
        <w:t>30</w:t>
        <w:tab/>
        <w:t>1</w:t>
      </w:r>
    </w:p>
    <w:p>
      <w:r>
        <w:t>30z</w:t>
        <w:tab/>
        <w:t>R 56 V/alt 50.05/1</w:t>
      </w:r>
    </w:p>
    <w:p>
      <w:r>
        <w:t>33</w:t>
        <w:tab/>
        <w:t>S. 3</w:t>
      </w:r>
    </w:p>
    <w:p>
      <w:r>
        <w:t>34</w:t>
        <w:tab/>
        <w:t>Film 53436</w:t>
      </w:r>
    </w:p>
    <w:p>
      <w:r>
        <w:t>40</w:t>
        <w:tab/>
        <w:t>k[s[Verlag]s p[2{A.} 1{Bergmann}]p, o[Leipzig]o]k (t[2{Reihe} "1{Sun Koh}]t")</w:t>
      </w:r>
    </w:p>
    <w:p>
      <w:r>
        <w:t>43</w:t>
        <w:tab/>
        <w:t>1934</w:t>
      </w:r>
    </w:p>
    <w:p>
      <w:r>
        <w:br/>
        <w:t>26</w:t>
        <w:tab/>
        <w:t>alt 50.05</w:t>
      </w:r>
    </w:p>
    <w:p>
      <w:r>
        <w:t>27</w:t>
        <w:tab/>
        <w:t>alt 50.05 \ k[Vereinigung der s[Verleger für s[Volksliteratur]s]s, Beratungsstelle]k</w:t>
      </w:r>
    </w:p>
    <w:p>
      <w:r>
        <w:t>30</w:t>
        <w:tab/>
        <w:t>2</w:t>
      </w:r>
    </w:p>
    <w:p>
      <w:r>
        <w:t>30z</w:t>
        <w:tab/>
        <w:t>R 56 V/alt 50.05/2</w:t>
      </w:r>
    </w:p>
    <w:p>
      <w:r>
        <w:t>33</w:t>
        <w:tab/>
        <w:t>S. 3</w:t>
      </w:r>
    </w:p>
    <w:p>
      <w:r>
        <w:t>34</w:t>
        <w:tab/>
        <w:t>Film 53436</w:t>
      </w:r>
    </w:p>
    <w:p>
      <w:r>
        <w:t>40</w:t>
        <w:tab/>
        <w:t>p[5{s[Schriftsteller]s} 2{Peter Josef} 1{Fehrer}]p (t[2{Roman} "1{Raketen auf o[Moskau]o}]t")</w:t>
      </w:r>
    </w:p>
    <w:p>
      <w:r>
        <w:t>43</w:t>
        <w:tab/>
        <w:t>1934</w:t>
      </w:r>
    </w:p>
    <w:p>
      <w:r>
        <w:br/>
        <w:t>26</w:t>
        <w:tab/>
        <w:t>alt 50.05</w:t>
      </w:r>
    </w:p>
    <w:p>
      <w:r>
        <w:t>27</w:t>
        <w:tab/>
        <w:t>alt 50.05 \ k[Beratungsstelle der Arbeitsgemeinschaft der s[Verleger von s[Volksliteratur]s]s]k (k[Beratungsstelle s[Verlag]s]k)</w:t>
      </w:r>
    </w:p>
    <w:p>
      <w:r>
        <w:t>30</w:t>
        <w:tab/>
        <w:t>3</w:t>
      </w:r>
    </w:p>
    <w:p>
      <w:r>
        <w:t>30z</w:t>
        <w:tab/>
        <w:t>R 56 V/alt 50.05/3</w:t>
      </w:r>
    </w:p>
    <w:p>
      <w:r>
        <w:t>33</w:t>
        <w:tab/>
        <w:t>S. 3</w:t>
      </w:r>
    </w:p>
    <w:p>
      <w:r>
        <w:t>34</w:t>
        <w:tab/>
        <w:t>Film 53436</w:t>
      </w:r>
    </w:p>
    <w:p>
      <w:r>
        <w:t>40</w:t>
        <w:tab/>
        <w:t>Soziale Lage des p[5{s[Schriftsteller]s}s 2{Hermann} 1{Gerstmayer}, 6{o[Berlin]o}]p</w:t>
      </w:r>
    </w:p>
    <w:p>
      <w:r>
        <w:t>43</w:t>
        <w:tab/>
        <w:t>1936 - 1937</w:t>
      </w:r>
    </w:p>
    <w:p>
      <w:r>
        <w:br/>
        <w:t>26</w:t>
        <w:tab/>
        <w:t>alt 50.05</w:t>
      </w:r>
    </w:p>
    <w:p>
      <w:r>
        <w:t>27</w:t>
        <w:tab/>
        <w:t>alt 50.05 \ k[Beratungsstelle s[Verlag]s Abt. s[Unterhaltungsschrifttum]s]k</w:t>
      </w:r>
    </w:p>
    <w:p>
      <w:r>
        <w:t>30</w:t>
        <w:tab/>
        <w:t>4</w:t>
      </w:r>
    </w:p>
    <w:p>
      <w:r>
        <w:t>30z</w:t>
        <w:tab/>
        <w:t>R 56 V/alt 50.05/4</w:t>
      </w:r>
    </w:p>
    <w:p>
      <w:r>
        <w:t>33</w:t>
        <w:tab/>
        <w:t>S. 3</w:t>
      </w:r>
    </w:p>
    <w:p>
      <w:r>
        <w:t>34</w:t>
        <w:tab/>
        <w:t>Film 53436</w:t>
      </w:r>
    </w:p>
    <w:p>
      <w:r>
        <w:t>40</w:t>
        <w:tab/>
        <w:t>Aufnahmegesuch des p[5{s[Schriftsteller]s}s 2{Hans} 1{Geisler}, 6{o[Chemnitz]o}]p</w:t>
      </w:r>
    </w:p>
    <w:p>
      <w:r>
        <w:t>43</w:t>
        <w:tab/>
        <w:t>1937</w:t>
      </w:r>
    </w:p>
    <w:p>
      <w:r>
        <w:br/>
        <w:t>30</w:t>
        <w:tab/>
        <w:t>5</w:t>
      </w:r>
    </w:p>
    <w:p>
      <w:r>
        <w:t>30z</w:t>
        <w:tab/>
        <w:t>R 56 V/alt 50.05/5</w:t>
      </w:r>
    </w:p>
    <w:p>
      <w:r>
        <w:t>33</w:t>
        <w:tab/>
        <w:t>S. 3</w:t>
      </w:r>
    </w:p>
    <w:p>
      <w:r>
        <w:t>34</w:t>
        <w:tab/>
        <w:t>Film 53436</w:t>
      </w:r>
    </w:p>
    <w:p>
      <w:r>
        <w:t>40</w:t>
        <w:tab/>
        <w:t>Vorlage von s[Manuskript]sen durch k[p[2{Wilhelm} 1{Goldmann}]p s[Verlag]s]k</w:t>
      </w:r>
    </w:p>
    <w:p>
      <w:r>
        <w:t>43</w:t>
        <w:tab/>
        <w:t>1936 - 1938</w:t>
      </w:r>
    </w:p>
    <w:p>
      <w:r>
        <w:br/>
        <w:t>30</w:t>
        <w:tab/>
        <w:t>6</w:t>
      </w:r>
    </w:p>
    <w:p>
      <w:r>
        <w:t>30z</w:t>
        <w:tab/>
        <w:t>R 56 V/alt 50.05/6</w:t>
      </w:r>
    </w:p>
    <w:p>
      <w:r>
        <w:t>33</w:t>
        <w:tab/>
        <w:t>S. 3</w:t>
      </w:r>
    </w:p>
    <w:p>
      <w:r>
        <w:t>34</w:t>
        <w:tab/>
        <w:t>Film 53436</w:t>
      </w:r>
    </w:p>
    <w:p>
      <w:r>
        <w:t>40</w:t>
        <w:tab/>
        <w:t>k[s[Verlag]s p[2{Friedrich Wilhelm} 1{Grunow}]p, o[Leipzig]o]k</w:t>
      </w:r>
    </w:p>
    <w:p>
      <w:r>
        <w:t>43</w:t>
        <w:tab/>
        <w:t>1937</w:t>
      </w:r>
    </w:p>
    <w:p>
      <w:r>
        <w:br/>
        <w:t>26</w:t>
        <w:tab/>
        <w:t>alt 50.05</w:t>
      </w:r>
    </w:p>
    <w:p>
      <w:r>
        <w:t>27</w:t>
        <w:tab/>
        <w:t>alt 50.05 \ k[Beratungsstelle s[Verlag]s Abt. Kosmobiologie]k</w:t>
      </w:r>
    </w:p>
    <w:p>
      <w:r>
        <w:t>29</w:t>
        <w:tab/>
        <w:t>siehe auch 31.01, Bd.6, S.48</w:t>
      </w:r>
    </w:p>
    <w:p>
      <w:r>
        <w:t>30</w:t>
        <w:tab/>
        <w:t>7</w:t>
      </w:r>
    </w:p>
    <w:p>
      <w:r>
        <w:t>30z</w:t>
        <w:tab/>
        <w:t>R 56 V/alt 50.05/7</w:t>
      </w:r>
    </w:p>
    <w:p>
      <w:r>
        <w:t>33</w:t>
        <w:tab/>
        <w:t>S. 3</w:t>
      </w:r>
    </w:p>
    <w:p>
      <w:r>
        <w:t>34</w:t>
        <w:tab/>
        <w:t>Film 53436</w:t>
      </w:r>
    </w:p>
    <w:p>
      <w:r>
        <w:t>40</w:t>
        <w:tab/>
        <w:t>Beurteilungen und Prüfungen s[2{astrologische}r 3{und charakterologische}r 1{Literatur}]s</w:t>
      </w:r>
    </w:p>
    <w:p>
      <w:r>
        <w:t>43</w:t>
        <w:tab/>
        <w:t>1937</w:t>
      </w:r>
    </w:p>
    <w:p/>
    <w:p/>
    <w:p>
      <w:r>
        <w:br/>
        <w:t>20</w:t>
        <w:tab/>
        <w:t>NS 51</w:t>
      </w:r>
    </w:p>
    <w:p>
      <w:r>
        <w:t>21</w:t>
        <w:tab/>
        <w:t>Kanzlei des Führers der NSDAP</w:t>
      </w:r>
    </w:p>
    <w:p>
      <w:r>
        <w:t>22</w:t>
        <w:tab/>
        <w:t>Schriftgut aus der Zeit von 1867 bis 1945 \ Einrichtungen der NSDAP \ #NS 51 Dienststelle Bouhler</w:t>
      </w:r>
    </w:p>
    <w:p>
      <w:r>
        <w:t>23</w:t>
        <w:tab/>
        <w:t>1932 - 1945</w:t>
      </w:r>
    </w:p>
    <w:p>
      <w:r>
        <w:t>24</w:t>
        <w:tab/>
        <w:t>vorl. Findbuch</w:t>
      </w:r>
    </w:p>
    <w:p>
      <w:r>
        <w:t>26</w:t>
        <w:tab/>
        <w:t>&lt; - &gt;</w:t>
      </w:r>
    </w:p>
    <w:p>
      <w:r>
        <w:t>27</w:t>
        <w:tab/>
        <w:t>2. Verschiedene Unterlagen der einzelnen Hauptämter der Kanzlei des Führers \ 2.6. Wissenschaft, Erziehung, Schrifttum (HA. VI)</w:t>
      </w:r>
    </w:p>
    <w:p>
      <w:r>
        <w:t>30</w:t>
        <w:tab/>
        <w:t>182</w:t>
      </w:r>
    </w:p>
    <w:p>
      <w:r>
        <w:t>30z</w:t>
        <w:tab/>
        <w:t>NS 51/182</w:t>
      </w:r>
    </w:p>
    <w:p>
      <w:r>
        <w:t>33</w:t>
        <w:tab/>
        <w:t>S. 21</w:t>
      </w:r>
    </w:p>
    <w:p>
      <w:r>
        <w:t>40</w:t>
        <w:tab/>
        <w:t>Allgemeiner Schriftwechsel</w:t>
      </w:r>
    </w:p>
    <w:p>
      <w:r>
        <w:t>41</w:t>
        <w:tab/>
        <w:t>u.a.: Schriftwechsel mit s[Verlag]sen; Berichte über s[Schulbuchveröffentlichung]sen; Schrifttumsangelegenheiten</w:t>
      </w:r>
    </w:p>
    <w:p>
      <w:r>
        <w:t>43</w:t>
        <w:tab/>
        <w:t>1943 - 1944</w:t>
      </w:r>
    </w:p>
    <w:p>
      <w:r>
        <w:br/>
        <w:t>30</w:t>
        <w:tab/>
        <w:t>184</w:t>
      </w:r>
    </w:p>
    <w:p>
      <w:r>
        <w:t>30z</w:t>
        <w:tab/>
        <w:t>NS 51/184</w:t>
      </w:r>
    </w:p>
    <w:p>
      <w:r>
        <w:t>33</w:t>
        <w:tab/>
        <w:t>S. 21</w:t>
      </w:r>
    </w:p>
    <w:p>
      <w:r>
        <w:t>40</w:t>
        <w:tab/>
        <w:t>Veröffentlichung von s[Schulbücher]sn</w:t>
      </w:r>
    </w:p>
    <w:p>
      <w:r>
        <w:t>41</w:t>
        <w:tab/>
        <w:t>u.a.: Schriftwechsel mit k[Schulbuchverlag o[Berlin]o]k</w:t>
      </w:r>
    </w:p>
    <w:p>
      <w:r>
        <w:t>43</w:t>
        <w:tab/>
        <w:t>1944</w:t>
      </w:r>
    </w:p>
    <w:p>
      <w:r>
        <w:br/>
        <w:t>30</w:t>
        <w:tab/>
        <w:t>185</w:t>
      </w:r>
    </w:p>
    <w:p>
      <w:r>
        <w:t>30z</w:t>
        <w:tab/>
        <w:t>NS 51/185</w:t>
      </w:r>
    </w:p>
    <w:p>
      <w:r>
        <w:t>33</w:t>
        <w:tab/>
        <w:t>S. 21</w:t>
      </w:r>
    </w:p>
    <w:p>
      <w:r>
        <w:t>40</w:t>
        <w:tab/>
        <w:t>Versandschwierigkeiten bei der s[Schulbuchauslieferung]s</w:t>
      </w:r>
    </w:p>
    <w:p>
      <w:r>
        <w:t>41</w:t>
        <w:tab/>
        <w:t>u.a.: Schriftwechsel mit dem k[Schulbuchverlag o[Berlin]o]k</w:t>
      </w:r>
    </w:p>
    <w:p>
      <w:r>
        <w:t>43</w:t>
        <w:tab/>
        <w:t>1944</w:t>
      </w:r>
    </w:p>
    <w:p/>
    <w:p/>
    <w:p>
      <w:r>
        <w:br/>
        <w:t>20</w:t>
        <w:tab/>
        <w:t>NS 11</w:t>
      </w:r>
    </w:p>
    <w:p>
      <w:r>
        <w:t>21</w:t>
        <w:tab/>
        <w:t>Parteiamtliche Prüfungskommission zum Schutze des NS-Schrifttums</w:t>
      </w:r>
    </w:p>
    <w:p>
      <w:r>
        <w:t>22</w:t>
        <w:tab/>
        <w:t>Schriftgut aus der Zeit von 1867 bis 1945 \ Einrichtungen der NSDAP \ #NS 11 Parteiamtliche Prüfungskommission zum Schutze des NS-Schrifttums</w:t>
      </w:r>
    </w:p>
    <w:p>
      <w:r>
        <w:t>23</w:t>
        <w:tab/>
        <w:t>1932 - 1945</w:t>
      </w:r>
    </w:p>
    <w:p>
      <w:r>
        <w:t>24</w:t>
        <w:tab/>
        <w:t>Findbuch</w:t>
      </w:r>
    </w:p>
    <w:p>
      <w:r>
        <w:t>25</w:t>
        <w:tab/>
        <w:t>vorl. Findbuch für den Gesammtbestand</w:t>
      </w:r>
    </w:p>
    <w:p>
      <w:r>
        <w:t>30</w:t>
        <w:tab/>
        <w:t>5</w:t>
      </w:r>
    </w:p>
    <w:p>
      <w:r>
        <w:t>30z</w:t>
        <w:tab/>
        <w:t>NS 11/5</w:t>
      </w:r>
    </w:p>
    <w:p>
      <w:r>
        <w:t>40</w:t>
        <w:tab/>
        <w:t>Organisation und Aufgaben der k[PPK]k im A-Fall bzw. Mob.-Fall</w:t>
      </w:r>
    </w:p>
    <w:p>
      <w:r>
        <w:t>41</w:t>
        <w:tab/>
        <w:t>s[Buchproduktion im Krieg]se (z[1940]z); Anträge auf UK-Stellung (z[1940]z)</w:t>
      </w:r>
    </w:p>
    <w:p>
      <w:r>
        <w:t>43</w:t>
        <w:tab/>
        <w:t>1937 - 1940</w:t>
      </w:r>
    </w:p>
    <w:p>
      <w:r>
        <w:br/>
        <w:t>30</w:t>
        <w:tab/>
        <w:t>9</w:t>
      </w:r>
    </w:p>
    <w:p>
      <w:r>
        <w:t>30z</w:t>
        <w:tab/>
        <w:t>NS 11/9</w:t>
      </w:r>
    </w:p>
    <w:p>
      <w:r>
        <w:t>40</w:t>
        <w:tab/>
        <w:t>Differenzen zwischen p[1{Bouhler} (= 7{Chef der Kanzlei des Führers}]p), p[Amann]p und p[Ley]p bezüglich der Abgrenzung in weltanschaulich-politischer und organisatorischer Hinsicht zwischen der k[PPK]k und dem k[Zentralverlag der NSDAP]k einerseits und dem k[DBFU, Amt Schrifttumspflege]k andererseits</w:t>
      </w:r>
    </w:p>
    <w:p>
      <w:r>
        <w:t>43</w:t>
        <w:tab/>
        <w:t>1936 ; 1938 - 1941</w:t>
      </w:r>
    </w:p>
    <w:p>
      <w:r>
        <w:br/>
        <w:t>30</w:t>
        <w:tab/>
        <w:t>10</w:t>
      </w:r>
    </w:p>
    <w:p>
      <w:r>
        <w:t>30z</w:t>
        <w:tab/>
        <w:t>NS 11/10</w:t>
      </w:r>
    </w:p>
    <w:p>
      <w:r>
        <w:t>40</w:t>
        <w:tab/>
        <w:t>Differenzen zwischen p[Bouhler]p und p[Rosenberg]p hinsichtlich des Führungsanspruchs beider Dienststellen in der s[2{weltanschaulich-politischen Begutachtung} von 1{Schrifttum}]s</w:t>
      </w:r>
    </w:p>
    <w:p>
      <w:r>
        <w:t>43</w:t>
        <w:tab/>
        <w:t>1939 - 1940</w:t>
      </w:r>
    </w:p>
    <w:p>
      <w:r>
        <w:br/>
        <w:t>30</w:t>
        <w:tab/>
        <w:t>17</w:t>
      </w:r>
    </w:p>
    <w:p>
      <w:r>
        <w:t>30z</w:t>
        <w:tab/>
        <w:t>NS 11/17</w:t>
      </w:r>
    </w:p>
    <w:p>
      <w:r>
        <w:t>40</w:t>
        <w:tab/>
        <w:t>s[Beschlagnahme von Büchern]s und s[Verbot des Druckes neuer Bücher]s durch das k[Geheime Staatspolizeiamt]k auf Antrag der k[PKK]k (Anordnung p[Hitler]ps)</w:t>
      </w:r>
    </w:p>
    <w:p>
      <w:r>
        <w:t>43</w:t>
        <w:tab/>
        <w:t>1941</w:t>
      </w:r>
    </w:p>
    <w:p>
      <w:r>
        <w:br/>
        <w:t>30</w:t>
        <w:tab/>
        <w:t>18</w:t>
      </w:r>
    </w:p>
    <w:p>
      <w:r>
        <w:t>30z</w:t>
        <w:tab/>
        <w:t>NS 11/18</w:t>
      </w:r>
    </w:p>
    <w:p>
      <w:r>
        <w:t>40</w:t>
        <w:tab/>
        <w:t>s[2{Gestaltung} der 1{Schulbücher}]s - Konkurrierende Parteiamtliche und staatliche Bestrebungen (Besprechungsvermerk)</w:t>
      </w:r>
    </w:p>
    <w:p>
      <w:r>
        <w:t>43</w:t>
        <w:tab/>
        <w:t>1941</w:t>
      </w:r>
    </w:p>
    <w:p>
      <w:r>
        <w:br/>
        <w:t>30</w:t>
        <w:tab/>
        <w:t>19</w:t>
      </w:r>
    </w:p>
    <w:p>
      <w:r>
        <w:t>30z</w:t>
        <w:tab/>
        <w:t>NS 11/19</w:t>
      </w:r>
    </w:p>
    <w:p>
      <w:r>
        <w:t>40</w:t>
        <w:tab/>
        <w:t>s[2{Behandlung verschiedener Persönlichkeiten} in der 1{Literatur}]s bzw. ihrer Publikationen</w:t>
      </w:r>
    </w:p>
    <w:p>
      <w:r>
        <w:t>41</w:t>
        <w:tab/>
        <w:t>p[1{Hanfstaengel}, 4{Dr.} 2{Ernst}]p z[1937]z; p[1{Haushofer}, 5{General} 4{Prof.Dr.} 2{Karl}]p, insbesondere s[2{Genehmigung} des 1{Buch}]ses "t[Ewiges Deutschland]t" z[1942 - 1943]z; p[1{Heß}, 2{Rudolf}]p, z[1941]z; p[1{Luckner}, 3{Graf} 2{Felix} 8{von}]p - Ablehnung wegen sittlicher Verfehlungen z[1938 - 1941]z; p[1{Schulte-Strathaus}, 2{Ernst}]p; p[1{Thyssen}, 2{Fritz}]p z[1941]z</w:t>
      </w:r>
    </w:p>
    <w:p>
      <w:r>
        <w:t>43</w:t>
        <w:tab/>
        <w:t>1937 - 1941</w:t>
      </w:r>
    </w:p>
    <w:p>
      <w:r>
        <w:br/>
        <w:t>30</w:t>
        <w:tab/>
        <w:t>21</w:t>
      </w:r>
    </w:p>
    <w:p>
      <w:r>
        <w:t>30z</w:t>
        <w:tab/>
        <w:t>NS 11/21</w:t>
      </w:r>
    </w:p>
    <w:p>
      <w:r>
        <w:t>40</w:t>
        <w:tab/>
        <w:t>s[2{Gutachten und Prüfungsunterlagen} über 1{Bücher und Schriften}]s, geordnet alphabetisch nach Verfassern, Bd. 1: A-B</w:t>
      </w:r>
    </w:p>
    <w:p>
      <w:r>
        <w:t>41</w:t>
        <w:tab/>
        <w:t>p[1{Ballauf}, 2{Paul}]p: "t[Die Volkswirtschaft im Reich der Tat]t" (dazu Manuskripte und Rechtfertigung Ballaufs); p[1{Balling}, 2{Lothar}]p/p[1{Gail} 2{Otto Willi}]p: "t[Das Volksbuch vom Volkswagen]t" z[1939]z; p[Benoist-Méchin]p: "t[Geschichte des deutschen Heers seit dem Waffenstillstand 1918 - 1938]t" z[1938 - 1942]z; p[1{Borst}, 4{Dr.} 2{Otto}]p: "t[Meisterschule und totaler Krieg]t" z[1936 - 1939]z; p[2{Bryan}, 1{Charter Royston}]p: "t[Die deutsch-amerikanischen Wirtschaftsbeziehungen. Ein Vorschlag zu ihrer Verbesserung]t" z[1940]z; p[1{Busch}, 2{Fritz}]p: "t[Narvik]t" z[1941]z</w:t>
      </w:r>
    </w:p>
    <w:p>
      <w:r>
        <w:t>45</w:t>
        <w:tab/>
        <w:t>s.d.</w:t>
      </w:r>
    </w:p>
    <w:p>
      <w:r>
        <w:br/>
        <w:t>30</w:t>
        <w:tab/>
        <w:t>22</w:t>
      </w:r>
    </w:p>
    <w:p>
      <w:r>
        <w:t>30z</w:t>
        <w:tab/>
        <w:t>NS 11/22</w:t>
      </w:r>
    </w:p>
    <w:p>
      <w:r>
        <w:t>40</w:t>
        <w:tab/>
        <w:t>s[2{Gutachten und Prüfungsunterlagen} über 1{Bücher und Schriften}]s, geordnet alphabetisch nach Verfassern, Bd. 2: C-E</w:t>
      </w:r>
    </w:p>
    <w:p>
      <w:r>
        <w:t>41</w:t>
        <w:tab/>
        <w:t>p[1{Chamier}, 2{J. Daniel}]p: "t[Ein Fabeltier unserer Zeit. Glanz und Tragödie Kaiser Wilhelms II.]t" z[1940]z; p[1{Carow}, 2{Rudolf}]p: "t[Kennst Du Dein Volk jenseits der Grenze?]t" z[1938]z; p[1{Donnevert}, 4{Dr.} 2{Richard}]p: "t[Wehrmacht und Partei]t" z[1939]z; p[1{Essig}, 2{Luise}]p: "t[Reichslager 1940 der Bauernschule Lorch in Württemberg]t" (Sammlung der im Reichslager für Frauen z[1940]z gehaltenen Vorträge) z[1941 - 1942]z; p[1{Everard}, 2{C.}]p: "t[Luftkampf über Spanien]t" z[1937 - 1939]z</w:t>
      </w:r>
    </w:p>
    <w:p>
      <w:r>
        <w:t>45</w:t>
        <w:tab/>
        <w:t>s.d.</w:t>
      </w:r>
    </w:p>
    <w:p>
      <w:r>
        <w:br/>
        <w:t>30</w:t>
        <w:tab/>
        <w:t>23</w:t>
      </w:r>
    </w:p>
    <w:p>
      <w:r>
        <w:t>30z</w:t>
        <w:tab/>
        <w:t>NS 11/23</w:t>
      </w:r>
    </w:p>
    <w:p>
      <w:r>
        <w:t>40</w:t>
        <w:tab/>
        <w:t>s[2{Gutachten und Prüfungsunterlagen} über 1{Bücher und Schriften}]s, geordnet alphabetisch nach Verfassern, Bd. 3: F-Kö</w:t>
      </w:r>
    </w:p>
    <w:p>
      <w:r>
        <w:t>41</w:t>
        <w:tab/>
        <w:t>p[1{Forstner}, 3{Frhr.} 8{von}]p: "t[Revolutionsbilder. Aus der Heimat verbannt]t" z[1938 - 1939]z; p[1{Frowein}, 1{Eberhard}]p: "t[Ich klage an]t" z[1942]z; p[1{Gericke}, 2{Hermann Peter}]p: "t[Der Anteil der deutschen Musikarbeit am gesamtdeutschen Werden]t" z[1941 - 1942]z; p[1{Gutlederer}, 2{Michael}]p: "t[1{Wir fordern Gerechtigkeit}" (2{Flugschrift}]t) z[1938 - 1939]z; p[1{Haudan}, 4{Dr.} 2{Erwin}]p: "t[Das Motorisierungspotenial der Sowjetunion]t" z[1939]z; p[1{Heyer}, 4{Dr.} 2{Gustav}]p: "t[Der Organismus der Seele]t", z[1939]z; p[1{Hitler}, 2{Adolf}]p: "t[Judentum und Bolschewismus]t" (Auszüge aus "t[Mein Kampf]t", Aufrufen, Aufsätzen und Reden) z[1939]z; p[1{Jordan} 2{Rudolf}]p: "t[Totaler Krieg, totaler Sieg]t" z[1943]z; p[1{Kollreuther}, 2{Otto}]p: "t[Deutsches Verfassungsrecht]t" z[1935]z; p[1{Köster}, 4{Dr.} 2{Karl}]p: "t[Mineralöl und Mineralölwirtschaft]t" z[1938 - 1939]z</w:t>
      </w:r>
    </w:p>
    <w:p>
      <w:r>
        <w:t>45</w:t>
        <w:tab/>
        <w:t>s.d.</w:t>
      </w:r>
    </w:p>
    <w:p>
      <w:r>
        <w:br/>
        <w:t>30</w:t>
        <w:tab/>
        <w:t>23a</w:t>
      </w:r>
    </w:p>
    <w:p>
      <w:r>
        <w:t>30z</w:t>
        <w:tab/>
        <w:t>NS 11/23a</w:t>
      </w:r>
    </w:p>
    <w:p>
      <w:r>
        <w:t>40</w:t>
        <w:tab/>
        <w:t>s[2{Gutachten und Prüfungsunterlagen} über 1{Bücher und Schriften}]s, geordnet alphabetisch nach Verfassern, Bd. 4: Kü-W</w:t>
      </w:r>
    </w:p>
    <w:p>
      <w:r>
        <w:t>41</w:t>
        <w:tab/>
        <w:t>p[1{Küttner}, 2{Heinz}]p: "t[Der deutsche Film im Weltkrieg. Untersuchungen über seine Publizistik]t" (Dissertation) z[1938]z; p[Leibbrandt]p, Herausgeber von p[2{Adolf} 1{Hitler}]p, "t[Judentum und Bolschewismus]t". (Auszüge aus "t[Mein Kampf]t", Aufrufen, Aufsätzen und Reden) z[1939]z; p[1{Liskowsky}, 4{Dr.} 2{Oskar}]p: "t[Polizeitruppe Wecke. Die Z.b.V. der nationalsozialistischen Revolution]t" z[1936 - 1939]z; p[1{Moeller}, 2{Eberhard Wolfgang}]p: "t[Der Führer]t" z[1938 - 1943]z; p[1{Müller}, 2{A.}]p: "t[Hitlers motorisierte Stoßarmee]t" z[1939]z; p[1{Simoneit}, 4{Dr.} 2{Max}]p: "t[Gegenwartssorgen der Psycololgie]t" z[1938 - 1939]z; p[1{Sonnemann}, 4{Dr.} 2{Theodor}]p: "t[Die Frau in der Wehrarbeit]t" z[1938]z; p[1{Weidemann}, 4{Dr.} 2{Hans}]p: "t[Die Gestaltung der deutschen Außenwirtschaft]t" (Dissertation) z[1938]z; p[1{Wolf}, 4{Prof.} 2{Julius}]p: "t[Blut und Rasse des Hauses Habsburg-Lothringen]t" z[1939 - 1940]z</w:t>
      </w:r>
    </w:p>
    <w:p>
      <w:r>
        <w:t>45</w:t>
        <w:tab/>
        <w:t>s.d.</w:t>
      </w:r>
    </w:p>
    <w:p>
      <w:r>
        <w:br/>
        <w:t>30</w:t>
        <w:tab/>
        <w:t>24</w:t>
      </w:r>
    </w:p>
    <w:p>
      <w:r>
        <w:t>30z</w:t>
        <w:tab/>
        <w:t>NS 11/24</w:t>
      </w:r>
    </w:p>
    <w:p>
      <w:r>
        <w:t>40</w:t>
        <w:tab/>
        <w:t>s[Jahrbücher]s</w:t>
      </w:r>
    </w:p>
    <w:p>
      <w:r>
        <w:t>41</w:t>
        <w:tab/>
        <w:t>"t[1{Nauticus}". 2{Jahrbuch der deutschen Marine}]t - Differenzen mit dem Oberkommando der deutschen Marine über die Gestaltung des Nauticus; "t[Jahrbücher der Stadt Freiburg]t" - Politische Zweckmäßigkeit von Abhandlungen über Burgung (Gutachten des k[Auswärtigen Amtes]k)</w:t>
      </w:r>
    </w:p>
    <w:p>
      <w:r>
        <w:t>43</w:t>
        <w:tab/>
        <w:t>1941</w:t>
      </w:r>
    </w:p>
    <w:p>
      <w:r>
        <w:br/>
        <w:t>30</w:t>
        <w:tab/>
        <w:t>186</w:t>
      </w:r>
    </w:p>
    <w:p>
      <w:r>
        <w:t>30z</w:t>
        <w:tab/>
        <w:t>NS 11/186</w:t>
      </w:r>
    </w:p>
    <w:p>
      <w:r>
        <w:t>40</w:t>
        <w:tab/>
        <w:t>Verschiedener Schriftwechsel</w:t>
      </w:r>
    </w:p>
    <w:p>
      <w:r>
        <w:t>41</w:t>
        <w:tab/>
        <w:t>u. a.: Schriftwechsel mit s[Verlag]sen; Innerdienstlicher Schriftwechsel u.a. über s[Schulbuchveröffentlichung]s; s[Gutachten]s von s[2{neu erschienene}n 1{Bücher}]sn; s[1{Ausschluß} der k[Verlagsanstalt p[2{H.A.} 1{Braun}]p &amp; Co., o[Berlin]o]k 2{aus der k[Reichspressekammer]k}]s; Kompetenzstreitigkeiten zwischen p[Rosenberg]p und p[Bouhler]p über die Stellung eines s[Hauptschrifttumsamt]ss</w:t>
      </w:r>
    </w:p>
    <w:p>
      <w:r>
        <w:t>43</w:t>
        <w:tab/>
        <w:t>1928; 1940; 1944 - 1945</w:t>
      </w:r>
    </w:p>
    <w:p>
      <w:r>
        <w:br/>
        <w:t>30</w:t>
        <w:tab/>
        <w:t>187</w:t>
      </w:r>
    </w:p>
    <w:p>
      <w:r>
        <w:t>30z</w:t>
        <w:tab/>
        <w:t>NS 11/187</w:t>
      </w:r>
    </w:p>
    <w:p>
      <w:r>
        <w:t>40</w:t>
        <w:tab/>
        <w:t>Arbeitsberichte der Mitarbeiter der k[Parteiamtlichen Prüfungskommission zum Schutze des s[NS-Schrifttum]ss]k 1. Halbjahr z[1944]z</w:t>
      </w:r>
    </w:p>
    <w:p>
      <w:r>
        <w:t>43</w:t>
        <w:tab/>
        <w:t>1944</w:t>
      </w:r>
    </w:p>
    <w:p>
      <w:r>
        <w:br/>
        <w:t>30</w:t>
        <w:tab/>
        <w:t>188</w:t>
      </w:r>
    </w:p>
    <w:p>
      <w:r>
        <w:t>30z</w:t>
        <w:tab/>
        <w:t>NS 11/188</w:t>
      </w:r>
    </w:p>
    <w:p>
      <w:r>
        <w:t>40</w:t>
        <w:tab/>
        <w:t>t[Nationalsozialistische Bibliographie]t</w:t>
      </w:r>
    </w:p>
    <w:p>
      <w:r>
        <w:t>41</w:t>
        <w:tab/>
        <w:t>u. a. Aktenvermerke über die Aufgaben der Nationalsozialistischen Bibliographie; Schriftwechsel mit dem k[s[Verlag]s p[2{Franz} 1{Eher}]p Nachf.]k u.a. über s[2{fremdsprachige} 1{Ausgabe}]sn von p[Hitler]ps "t[Mein Kampf]t"</w:t>
      </w:r>
    </w:p>
    <w:p>
      <w:r>
        <w:t>43</w:t>
        <w:tab/>
        <w:t>1944</w:t>
      </w:r>
    </w:p>
    <w:p>
      <w:r>
        <w:br/>
        <w:t>30</w:t>
        <w:tab/>
        <w:t>189</w:t>
      </w:r>
    </w:p>
    <w:p>
      <w:r>
        <w:t>30z</w:t>
        <w:tab/>
        <w:t>NS 11/189</w:t>
      </w:r>
    </w:p>
    <w:p>
      <w:r>
        <w:t>40</w:t>
        <w:tab/>
        <w:t>Einstellung der s[NS-Bibliographie]s, s[Verlagsabrechnung]s</w:t>
      </w:r>
    </w:p>
    <w:p>
      <w:r>
        <w:t>43</w:t>
        <w:tab/>
        <w:t>1944</w:t>
      </w:r>
    </w:p>
    <w:p>
      <w:r>
        <w:br/>
        <w:t>30</w:t>
        <w:tab/>
        <w:t>190</w:t>
      </w:r>
    </w:p>
    <w:p>
      <w:r>
        <w:t>30z</w:t>
        <w:tab/>
        <w:t>NS 11/190</w:t>
      </w:r>
    </w:p>
    <w:p>
      <w:r>
        <w:t>40</w:t>
        <w:tab/>
        <w:t>s[Herausgabe]s eines deutschsprachigen s[Lexikon]ss in der o[Schweiz]o</w:t>
      </w:r>
    </w:p>
    <w:p>
      <w:r>
        <w:t>41</w:t>
        <w:tab/>
        <w:t>u. a. Schriftwechsel mit: k[Bibiliographisches Institut, o[Leipzig]o]k; k[Brockhaus, o[Leipzig]o]k; k[Auswärtiges Amt]k</w:t>
      </w:r>
    </w:p>
    <w:p>
      <w:r>
        <w:t>43</w:t>
        <w:tab/>
        <w:t>1944</w:t>
      </w:r>
    </w:p>
    <w:p>
      <w:r>
        <w:br/>
        <w:t>30</w:t>
        <w:tab/>
        <w:t>191</w:t>
      </w:r>
    </w:p>
    <w:p>
      <w:r>
        <w:t>30z</w:t>
        <w:tab/>
        <w:t>NS 11/191</w:t>
      </w:r>
    </w:p>
    <w:p>
      <w:r>
        <w:t>40</w:t>
        <w:tab/>
        <w:t>s[Bücherbeschaffung]s durch die k[Parteiamtliche Prüfungskommission zum Schutze des s[NS-Schrifttum]ss]k</w:t>
      </w:r>
    </w:p>
    <w:p>
      <w:r>
        <w:t>43</w:t>
        <w:tab/>
        <w:t>1944</w:t>
      </w:r>
    </w:p>
    <w:p>
      <w:r>
        <w:br/>
        <w:t>30</w:t>
        <w:tab/>
        <w:t>193</w:t>
      </w:r>
    </w:p>
    <w:p>
      <w:r>
        <w:t>30z</w:t>
        <w:tab/>
        <w:t>NS 11/193</w:t>
      </w:r>
    </w:p>
    <w:p>
      <w:r>
        <w:t>40</w:t>
        <w:tab/>
        <w:t>Buchungsunterlagen</w:t>
      </w:r>
    </w:p>
    <w:p>
      <w:r>
        <w:t>43</w:t>
        <w:tab/>
        <w:t>11.1943 - 03.1945</w:t>
      </w:r>
    </w:p>
    <w:p>
      <w:r>
        <w:br/>
        <w:t>30</w:t>
        <w:tab/>
        <w:t>194 - 242</w:t>
      </w:r>
    </w:p>
    <w:p>
      <w:r>
        <w:t>30z</w:t>
        <w:tab/>
        <w:t>NS 11/194 - 242</w:t>
      </w:r>
    </w:p>
    <w:p>
      <w:r>
        <w:t>40</w:t>
        <w:tab/>
        <w:t>s[2{nationalsozialistische} 1{Schrift}]sen</w:t>
      </w:r>
    </w:p>
    <w:p>
      <w:r>
        <w:t>43</w:t>
        <w:tab/>
        <w:t>1935 - 1945</w:t>
      </w:r>
    </w:p>
    <w:p>
      <w:r>
        <w:t>45</w:t>
        <w:tab/>
        <w:t>49 nationalsozialistische Schriften mit Verfasser und Titel aufgeführt</w:t>
      </w:r>
    </w:p>
    <w:p>
      <w:r>
        <w:t>50</w:t>
        <w:tab/>
        <w:t>49 Bde.</w:t>
      </w:r>
    </w:p>
    <w:p/>
    <w:p/>
    <w:p>
      <w:r>
        <w:br/>
        <w:t>20</w:t>
        <w:tab/>
        <w:t>NS 8</w:t>
      </w:r>
    </w:p>
    <w:p>
      <w:r>
        <w:t>21</w:t>
        <w:tab/>
        <w:t>Kanzlei Rosenberg</w:t>
      </w:r>
    </w:p>
    <w:p>
      <w:r>
        <w:t>22</w:t>
        <w:tab/>
        <w:t>Schriftgut aus der Zeit von 1867 bis 1945 \ Einrichtungen der NSDAP \ #NS 8 Kanzlei Rosenberg</w:t>
      </w:r>
    </w:p>
    <w:p>
      <w:r>
        <w:t>23</w:t>
        <w:tab/>
        <w:t>1918 - 1945</w:t>
      </w:r>
    </w:p>
    <w:p>
      <w:r>
        <w:t>24</w:t>
        <w:tab/>
        <w:t>Findbuch</w:t>
      </w:r>
    </w:p>
    <w:p>
      <w:r>
        <w:t>25</w:t>
        <w:tab/>
        <w:t>p[2{Alfred} 1{Rosenberg}, 7{Hauptschriftleiter und Herausgeber des "t[Völkischen Beobachters]t" (VB) und Reichsführer des "k[Kampfbundes für deutsche Kultur]k"}]p u. a.</w:t>
      </w:r>
    </w:p>
    <w:p>
      <w:r>
        <w:t>26a</w:t>
        <w:tab/>
        <w:t>&lt;-&gt;</w:t>
      </w:r>
    </w:p>
    <w:p>
      <w:r>
        <w:t>27</w:t>
        <w:tab/>
        <w:t>Schriftstellerische Tätigkeit \ Schriftwechsel</w:t>
      </w:r>
    </w:p>
    <w:p>
      <w:r>
        <w:t>30</w:t>
        <w:tab/>
        <w:t>9 - 11</w:t>
      </w:r>
    </w:p>
    <w:p>
      <w:r>
        <w:t>30z</w:t>
        <w:tab/>
        <w:t>NS 8/9 - 11</w:t>
      </w:r>
    </w:p>
    <w:p>
      <w:r>
        <w:t>33</w:t>
        <w:tab/>
        <w:t>S. 10</w:t>
      </w:r>
    </w:p>
    <w:p>
      <w:r>
        <w:t>40</w:t>
        <w:tab/>
        <w:t>Schriftwechsel betr. s[Veröffentlichungen von Aufsätzen, Reden und Beiträgen p[Rosenberg]ps]s, Bd. 1: A - H, Bd. 2: I - Z, Bd. 3: A - Z</w:t>
      </w:r>
    </w:p>
    <w:p>
      <w:r>
        <w:t>43</w:t>
        <w:tab/>
        <w:t>1933 - 1938</w:t>
      </w:r>
    </w:p>
    <w:p>
      <w:r>
        <w:br/>
        <w:t>30</w:t>
        <w:tab/>
        <w:t>12</w:t>
      </w:r>
    </w:p>
    <w:p>
      <w:r>
        <w:t>30z</w:t>
        <w:tab/>
        <w:t>NS 8/12</w:t>
      </w:r>
    </w:p>
    <w:p>
      <w:r>
        <w:t>33</w:t>
        <w:tab/>
        <w:t>S. 11</w:t>
      </w:r>
    </w:p>
    <w:p>
      <w:r>
        <w:t>40</w:t>
        <w:tab/>
        <w:t>s[Übersetzungen]s von Werken p[Rosenberg]ps - Schriftwechsel mit dem k[Eher-Verlag]k</w:t>
      </w:r>
    </w:p>
    <w:p>
      <w:r>
        <w:t>43</w:t>
        <w:tab/>
        <w:t>1930 - 1944</w:t>
      </w:r>
    </w:p>
    <w:p>
      <w:r>
        <w:br/>
        <w:t>26a</w:t>
        <w:tab/>
        <w:t>&lt;-&gt;</w:t>
      </w:r>
    </w:p>
    <w:p>
      <w:r>
        <w:t>27</w:t>
        <w:tab/>
        <w:t>Manuskripte</w:t>
      </w:r>
    </w:p>
    <w:p>
      <w:r>
        <w:t>30</w:t>
        <w:tab/>
        <w:t>20</w:t>
      </w:r>
    </w:p>
    <w:p>
      <w:r>
        <w:t>30z</w:t>
        <w:tab/>
        <w:t>NS 8/20</w:t>
      </w:r>
    </w:p>
    <w:p>
      <w:r>
        <w:t>33</w:t>
        <w:tab/>
        <w:t>S. 12</w:t>
      </w:r>
    </w:p>
    <w:p>
      <w:r>
        <w:t>40</w:t>
        <w:tab/>
        <w:t>Erinnerungen an die Anfänge der NS-Bewegung in o[München]o, insbesondere p[Rosenberg]ps Begegnung mit p[2{Dietrich} 1{Eckart}]p</w:t>
      </w:r>
    </w:p>
    <w:p>
      <w:r>
        <w:t>45</w:t>
        <w:tab/>
        <w:t>s.d.</w:t>
      </w:r>
    </w:p>
    <w:p>
      <w:r>
        <w:br/>
        <w:t>30</w:t>
        <w:tab/>
        <w:t>22</w:t>
      </w:r>
    </w:p>
    <w:p>
      <w:r>
        <w:t>30z</w:t>
        <w:tab/>
        <w:t>NS 8/22</w:t>
      </w:r>
    </w:p>
    <w:p>
      <w:r>
        <w:t>33</w:t>
        <w:tab/>
        <w:t>S. 12</w:t>
      </w:r>
    </w:p>
    <w:p>
      <w:r>
        <w:t>40</w:t>
        <w:tab/>
        <w:t>'t[Mythus des 20. Jahrhunderts]t'- Einleitung, Thesen aus dem Mythus und Aufsatz p[Rosenberg]ps "t[Wie der Mythus entstand]t"</w:t>
      </w:r>
    </w:p>
    <w:p>
      <w:r>
        <w:t>41</w:t>
        <w:tab/>
        <w:t>u.a.: Schriftwechsel mit dem k[Eher-Verlag]k</w:t>
      </w:r>
    </w:p>
    <w:p>
      <w:r>
        <w:t>45</w:t>
        <w:tab/>
        <w:t>s.d.</w:t>
      </w:r>
    </w:p>
    <w:p>
      <w:r>
        <w:br/>
        <w:t>26a</w:t>
        <w:tab/>
        <w:t>&lt;-&gt;</w:t>
      </w:r>
    </w:p>
    <w:p>
      <w:r>
        <w:t>27</w:t>
        <w:tab/>
        <w:t>Hauptschriftleiter und Herausgeber des "t[Völkischen Beobachters]t" (VB) und Reichsführer des "k[Kampfbundes für Deutsche Kultur]k" (KfdK) \ Völkischer Beobachter</w:t>
      </w:r>
    </w:p>
    <w:p>
      <w:r>
        <w:t>30</w:t>
        <w:tab/>
        <w:t>99 - 111</w:t>
      </w:r>
    </w:p>
    <w:p>
      <w:r>
        <w:t>30z</w:t>
        <w:tab/>
        <w:t>NS 8/99 - 111</w:t>
      </w:r>
    </w:p>
    <w:p>
      <w:r>
        <w:t>33</w:t>
        <w:tab/>
        <w:t>S. 20 - 24</w:t>
      </w:r>
    </w:p>
    <w:p>
      <w:r>
        <w:t>40</w:t>
        <w:tab/>
        <w:t>Schriftwechsel p[1{Rosenberg}s als 5{Hauptschriftleiter des t[Völkischen Beobachter]ts}]p u.a. betr. s[Buchbesprechungen]s und s[Buchgeschenke]s, Einladungen, auch Leserzuschriften zum "t[Mythos des 20. Jahrhunderts]t" sowie Einzelzuschriften verschiedener Art (Sammelvermerk)</w:t>
      </w:r>
    </w:p>
    <w:p>
      <w:r>
        <w:t>41</w:t>
        <w:tab/>
        <w:t>u.a.: Bd. 1: k[Gesellschaft für Deutsches Schrifttum]k</w:t>
      </w:r>
    </w:p>
    <w:p>
      <w:r>
        <w:t>43</w:t>
        <w:tab/>
        <w:t>1932 - 1938</w:t>
      </w:r>
    </w:p>
    <w:p>
      <w:r>
        <w:br/>
        <w:t>30</w:t>
        <w:tab/>
        <w:t>112 - 119</w:t>
      </w:r>
    </w:p>
    <w:p>
      <w:r>
        <w:t>30z</w:t>
        <w:tab/>
        <w:t>NS 8/112 - 119</w:t>
      </w:r>
    </w:p>
    <w:p>
      <w:r>
        <w:t>33</w:t>
        <w:tab/>
        <w:t>S. 25 - 28</w:t>
      </w:r>
    </w:p>
    <w:p>
      <w:r>
        <w:t>40</w:t>
        <w:tab/>
        <w:t>Schriftwechsel mit dem k[p[Eher]p-Verlag]k, Mitarbeitern des t[Völkischen Beobachters]t sowie - vereinzelt - mit anderen s[Verlage]sn betr. Redaktionsangelegeheiten, Personal- und Verwaltungsangelegenheiten des VB sowie s[Veröffentlichung von s[Zeitschriften]s und s[Einzelwerken]s]s</w:t>
      </w:r>
    </w:p>
    <w:p>
      <w:r>
        <w:t>41</w:t>
        <w:tab/>
        <w:t>u.a.: Bd 1: Begründung einer 't[p[2{Dietrich}-1{Eckart}]p-Schriftenreihe]t' - s[Verlagsvertrag]s zwischen dem k[1{Kampfbund für deutsche Kultur}, 2{o[Berlin]o}]k, und dem k[1{p[Eher]p-Verlag}, 2{o[München]o}]k (z[1937]z)</w:t>
      </w:r>
    </w:p>
    <w:p>
      <w:r>
        <w:t>43</w:t>
        <w:tab/>
        <w:t>1929 - 1944</w:t>
      </w:r>
    </w:p>
    <w:p>
      <w:r>
        <w:br/>
        <w:t>26a</w:t>
        <w:tab/>
        <w:t>&lt;-&gt;</w:t>
      </w:r>
    </w:p>
    <w:p>
      <w:r>
        <w:t>27</w:t>
        <w:tab/>
        <w:t>Leiter des k[Außenpolitischen Amtes der NSDAP]k (APA), Beauftragter des Führers für die Überwachung der gesamten geistigen und weltanschulichen Schulung und Erziehung der k[NSDAP]k, Leiter des Einsatzstabes Reichsleiter p[Rosenberg]p für die besetzten Gebiete (ERR) und Reichsminister für die besetzten Ostgebiete (RMBO) \ Schriftwechsel mit Einzelpersonen</w:t>
      </w:r>
    </w:p>
    <w:p>
      <w:r>
        <w:t>30</w:t>
        <w:tab/>
        <w:t>144</w:t>
      </w:r>
    </w:p>
    <w:p>
      <w:r>
        <w:t>30z</w:t>
        <w:tab/>
        <w:t>NS 8/144</w:t>
      </w:r>
    </w:p>
    <w:p>
      <w:r>
        <w:t>33</w:t>
        <w:tab/>
        <w:t>S. 38</w:t>
      </w:r>
    </w:p>
    <w:p>
      <w:r>
        <w:t>40</w:t>
        <w:tab/>
        <w:t>Schriftwechsel p[Rosenbergs]p in privaten und privatdienstlichen Angelegenheiten u.a. betr. Bittgesuche, Glückwünsche und finanzielle Angelegenheiten, Bd. 1 A - E</w:t>
      </w:r>
    </w:p>
    <w:p>
      <w:r>
        <w:t>41</w:t>
        <w:tab/>
        <w:t>u.a: Honorar-Abrechnungen mit dem k[p[2{Franz}-1{Eher}]p-Verlag]k z[1935]z</w:t>
      </w:r>
    </w:p>
    <w:p>
      <w:r>
        <w:t>43</w:t>
        <w:tab/>
        <w:t>1928 - 1945</w:t>
      </w:r>
    </w:p>
    <w:p>
      <w:r>
        <w:br/>
        <w:t>30</w:t>
        <w:tab/>
        <w:t>161 - 162</w:t>
      </w:r>
    </w:p>
    <w:p>
      <w:r>
        <w:t>30z</w:t>
        <w:tab/>
        <w:t>NS 8/161 - 162</w:t>
      </w:r>
    </w:p>
    <w:p>
      <w:r>
        <w:t>40</w:t>
        <w:tab/>
        <w:t>Schriftwechsel des p[5{Privatsekretärs und Adjutanten p[Rosenberg]ps}, 2{Thilo} 8{von} 1{Throta}]p, betr. u.a. Verhandlungen mit s[Verlage]sn, Bd. 1: A - L, Bd. 2: M - Z</w:t>
      </w:r>
    </w:p>
    <w:p>
      <w:r>
        <w:t>43</w:t>
        <w:tab/>
        <w:t>1933 - 1936</w:t>
      </w:r>
    </w:p>
    <w:p>
      <w:r>
        <w:br/>
        <w:t>30</w:t>
        <w:tab/>
        <w:t>172</w:t>
      </w:r>
    </w:p>
    <w:p>
      <w:r>
        <w:t>30z</w:t>
        <w:tab/>
        <w:t>NS 8/172</w:t>
      </w:r>
    </w:p>
    <w:p>
      <w:r>
        <w:t>40</w:t>
        <w:tab/>
        <w:t>Schriftwechsel mit dem p[5{Reichsminister für Volksaufklärung und Propaganda} und Präsidenten der k[Reichskulturkammer]k 4{Dr.} 1{Goebbels}]p, insbesondere betr. Abgrenzung der Kompetenzen auf dem Gebiet der s[2{kulturpolitische}n 1{Überwachung}]s und Feiergestaltung</w:t>
      </w:r>
    </w:p>
    <w:p>
      <w:r>
        <w:t>41</w:t>
        <w:tab/>
        <w:t>u.a.: p[2{Gerhart} 1{Hauptmann}]p.- Feierlichkeiten anläßlich seines 80. Geburtstages z[1942]z (vgl. auch Nr. 242 und 248)</w:t>
      </w:r>
    </w:p>
    <w:p>
      <w:r>
        <w:t>43</w:t>
        <w:tab/>
        <w:t>1940 - 1944</w:t>
      </w:r>
    </w:p>
    <w:p>
      <w:r>
        <w:br/>
        <w:t>30</w:t>
        <w:tab/>
        <w:t>178</w:t>
      </w:r>
    </w:p>
    <w:p>
      <w:r>
        <w:t>30z</w:t>
        <w:tab/>
        <w:t>NS 8/178</w:t>
      </w:r>
    </w:p>
    <w:p>
      <w:r>
        <w:t>40</w:t>
        <w:tab/>
        <w:t>Korrespondenz mit dem Stellvertreter des Führers, seit z[1941]z Leiter der k[Parteikanzlei]k, überwiegend betr. organisatorische Grundsatzangelegenheiten, z.B. Kompetenzstreitigkeiten mit Reichs- und Parteidienststellen sowie Personalangelegeheiten, Bd. 2</w:t>
      </w:r>
    </w:p>
    <w:p>
      <w:r>
        <w:t>41</w:t>
        <w:tab/>
        <w:t>u.a.: s[Überwachung des Schrifttums]s - Abgrenzung der Kompetenzen zwischen der k[Parteiamtlichen Prüfungskommission zum Schutze des NS-Schrifttums]k und der k[Reichsstelle zur Förderung des deutschen Schrifttums]k (z[1935]z); 't[Nationalsozialistische Schrifttumspflege]t' (Denkschrift p[Rosenberg]ps) (o.J.)</w:t>
      </w:r>
    </w:p>
    <w:p>
      <w:r>
        <w:t>42</w:t>
        <w:tab/>
        <w:t>Darin: s[Gutachten über Bücher]s; s[Verlage]s betr. Personalsachen</w:t>
      </w:r>
    </w:p>
    <w:p>
      <w:r>
        <w:t>43</w:t>
        <w:tab/>
        <w:t>1936 - 1937</w:t>
      </w:r>
    </w:p>
    <w:p>
      <w:r>
        <w:br/>
        <w:t>30</w:t>
        <w:tab/>
        <w:t>185</w:t>
      </w:r>
    </w:p>
    <w:p>
      <w:r>
        <w:t>30z</w:t>
        <w:tab/>
        <w:t>NS 8/185</w:t>
      </w:r>
    </w:p>
    <w:p>
      <w:r>
        <w:t>40</w:t>
        <w:tab/>
        <w:t>Korrespondenz mit dem Stellvertreter des Führers, seit z[1941]z Leiter der k[Parteikanzlei]k, überwiegend betr. organisatorische Grundsatzangelegenheiten, z.B. Kompetenzstreitigkeiten mit Reichs- und Parteidienststellen sowie Personalangelegeheiten, Bd. 9</w:t>
      </w:r>
    </w:p>
    <w:p>
      <w:r>
        <w:t>41</w:t>
        <w:tab/>
        <w:t>u.a.: t[Astrologie und Okkultismus]t - Bericht über das s[2{astrologische} 1{Schrifttum}]s und Rundschreiben des Stellvertreters des Führers z[1941]z</w:t>
      </w:r>
    </w:p>
    <w:p>
      <w:r>
        <w:t>43</w:t>
        <w:tab/>
        <w:t>01.1941 - 06.1941</w:t>
      </w:r>
    </w:p>
    <w:p>
      <w:r>
        <w:br/>
        <w:t>30</w:t>
        <w:tab/>
        <w:t>208</w:t>
      </w:r>
    </w:p>
    <w:p>
      <w:r>
        <w:t>30z</w:t>
        <w:tab/>
        <w:t>NS 8/208</w:t>
      </w:r>
    </w:p>
    <w:p>
      <w:r>
        <w:t>40</w:t>
        <w:tab/>
        <w:t>Schriftwechsel mit der k[Parteiamtlichen Prüfungskommission zum Schutze des NS-Schrifttums]k, überwiegend betr. Kompetenzstreitigkeiten im Bereich der s[Schrifttumsüberwachung]s, Bd. 1</w:t>
      </w:r>
    </w:p>
    <w:p>
      <w:r>
        <w:t>41</w:t>
        <w:tab/>
        <w:t>u.a.: Dankschreiben p[Hitler]ps (Abschrift) an p[5{Reichsleiter} 2{Max} 1{Amann}]p für seine Verdienste um den Aufbau der k[NSDAP]k und ihres k[Zentralverlag &lt;der NSDAP&gt;]ks (z[30.12.1933]z)</w:t>
      </w:r>
    </w:p>
    <w:p>
      <w:r>
        <w:t>43</w:t>
        <w:tab/>
        <w:t>(1933) ; 1934 - 1938</w:t>
      </w:r>
    </w:p>
    <w:p>
      <w:r>
        <w:br/>
        <w:t>30</w:t>
        <w:tab/>
        <w:t>209</w:t>
      </w:r>
    </w:p>
    <w:p>
      <w:r>
        <w:t>30z</w:t>
        <w:tab/>
        <w:t>NS 8/209</w:t>
      </w:r>
    </w:p>
    <w:p>
      <w:r>
        <w:t>40</w:t>
        <w:tab/>
        <w:t>Schriftwechsel mit der k[Parteiamtlichen Prüfungskommission zum Schutze des NS-Schrifttums]k, überwiegend betr. Kompetenzstreitigkeiten im Bereich der s[Schrifttumsüberwachung]s, Bd. 2</w:t>
      </w:r>
    </w:p>
    <w:p>
      <w:r>
        <w:t>41</w:t>
        <w:tab/>
        <w:t>u.a.: s[Schul- und Unterrichtsschrifttum]s -Rundschreiben Nr. 1 des Reichsbeauftragten für Schul- und Unterrichtsschrifttum vom z[April 1941]z; s[Verbot von s[2{astrologische}n 1{Schriften}]s]s - Auseinandersetzung mit dem Leiter der Parteiamtlichen Prüfungskommission z[1939 - 1941]z</w:t>
      </w:r>
    </w:p>
    <w:p>
      <w:r>
        <w:t>43</w:t>
        <w:tab/>
        <w:t>1939 - 1944</w:t>
      </w:r>
    </w:p>
    <w:p>
      <w:r>
        <w:br/>
        <w:t>26a</w:t>
        <w:tab/>
        <w:t>&lt;-&gt;</w:t>
      </w:r>
    </w:p>
    <w:p>
      <w:r>
        <w:t>27</w:t>
        <w:tab/>
        <w:t>Schriftwechsel mit dem k[Zentralverlag der NSDAP]k (k[p[Eher]p-Verlag]k)</w:t>
      </w:r>
    </w:p>
    <w:p>
      <w:r>
        <w:t>30</w:t>
        <w:tab/>
        <w:t>213</w:t>
      </w:r>
    </w:p>
    <w:p>
      <w:r>
        <w:t>30z</w:t>
        <w:tab/>
        <w:t>NS 8/213</w:t>
      </w:r>
    </w:p>
    <w:p>
      <w:r>
        <w:t>33</w:t>
        <w:tab/>
        <w:t>S. 71</w:t>
      </w:r>
    </w:p>
    <w:p>
      <w:r>
        <w:t>40</w:t>
        <w:tab/>
        <w:t>Schriftwechsel mit dem k[p[Eher]p-Verlag]k / p[5{Verlagsdirektor} 1{Baur}]p betr. s[Veröffentlichung von s[Zeitschriften]s und s[Einzelwerke]sn]s (auch Werke p[Rosenberg]ps)</w:t>
      </w:r>
    </w:p>
    <w:p>
      <w:r>
        <w:t>41</w:t>
        <w:tab/>
        <w:t>s[Buchhändler-Kantate]s z[1940]z in o[Leipzig]o - Begrüßungsrede des p[5{Leiters des Deutschen Buchhandels} 1{Baur}]p (Entwurf) z[1940]z; p[Dressler]p: "t[Geschichte des VB]t" - Auszüge betr. Person und Wirksamkeit p[Rosenberg]ps z[1942]z; Verzeichnis der Aufsätze Rosenbergs aus den Jahren z[1925 - 1926]z</w:t>
      </w:r>
    </w:p>
    <w:p>
      <w:r>
        <w:t>43</w:t>
        <w:tab/>
        <w:t>1934 - 1944</w:t>
      </w:r>
    </w:p>
    <w:p>
      <w:r>
        <w:br/>
        <w:t>30</w:t>
        <w:tab/>
        <w:t>214</w:t>
      </w:r>
    </w:p>
    <w:p>
      <w:r>
        <w:t>30z</w:t>
        <w:tab/>
        <w:t>NS 8/214</w:t>
      </w:r>
    </w:p>
    <w:p>
      <w:r>
        <w:t>33</w:t>
        <w:tab/>
        <w:t>S. 71</w:t>
      </w:r>
    </w:p>
    <w:p>
      <w:r>
        <w:t>40</w:t>
        <w:tab/>
        <w:t>Schriftwechsel mit dem k[p[Eher]p-Verlag]k / Abt. s[Buchverlag]s betr. s[Veröffentlichung von s[Zeitschriften]s und s[Einzelwerke]sn]s (auch Werke p[Rosenberg]ps)</w:t>
      </w:r>
    </w:p>
    <w:p>
      <w:r>
        <w:t>41</w:t>
        <w:tab/>
        <w:t>"t[Menschenführung in Block und Zelle]t" von p[2{Erwin} 1{Ibing}]p (Gutachten) z[1940]z; "k[Dietrich-Eckart-Gesellschaft]k" (Gründungsvorschlag) z[1941]z; k[RMBO]k - s[Herausgabe eines s[Ministerialblatt]ses]s z[1942]z</w:t>
      </w:r>
    </w:p>
    <w:p>
      <w:r>
        <w:t>43</w:t>
        <w:tab/>
        <w:t>1937 - 1944</w:t>
      </w:r>
    </w:p>
    <w:p>
      <w:r>
        <w:br/>
        <w:t>30</w:t>
        <w:tab/>
        <w:t>215</w:t>
      </w:r>
    </w:p>
    <w:p>
      <w:r>
        <w:t>30z</w:t>
        <w:tab/>
        <w:t>NS 8/215</w:t>
      </w:r>
    </w:p>
    <w:p>
      <w:r>
        <w:t>33</w:t>
        <w:tab/>
        <w:t>S. 72</w:t>
      </w:r>
    </w:p>
    <w:p>
      <w:r>
        <w:t>40</w:t>
        <w:tab/>
        <w:t>Schriftwechsel mit dem k[p[Eher]p-Verlag]k / p[5{Reichsleiter} 1{Amann}]p betr. s[Veröffentlichung von s[Zeitschriften]s und s[Einzelwerke]sn]s (auch Werke p[Rosenberg]ps)</w:t>
      </w:r>
    </w:p>
    <w:p>
      <w:r>
        <w:t>41</w:t>
        <w:tab/>
        <w:t>"t[Nationalsozialistisches Schrifttum]t" - Radiobericht von p[2{Max} 1{Baumann}]p z[1934]z; Verträge p[Rosenberg]ps mit dem k[p[Eher]p-Verlag]k z[1933 - 1935]z; k[Parteiamtliche Prüfungskommission zum Schutze des NS-Schrifttums]k. Kompetenzstreitigkeiten mit dem Eher-Verlag, z[1938]z; k[Hoheneichen-Verlag]k - Ausbau zum s[2{weltanschaulich-wissenschaftlichen} 1{Verlag}]s der k[NSDAP]k (z[1939]z); p[2{Dietrich} 1{Eckart}]p -Herausgabe seiner Werke z[1938 - 1944]z</w:t>
      </w:r>
    </w:p>
    <w:p>
      <w:r>
        <w:t>43</w:t>
        <w:tab/>
        <w:t>1930 - 1944</w:t>
      </w:r>
    </w:p>
    <w:p>
      <w:r>
        <w:br/>
        <w:t>26a</w:t>
        <w:tab/>
        <w:t>&lt;-&gt;</w:t>
      </w:r>
    </w:p>
    <w:p>
      <w:r>
        <w:t>27</w:t>
        <w:tab/>
        <w:t>Schriftwechsel betr. und mit einzelnen Dienststellen des Aufgabenbereichs p[Rosenberg]p</w:t>
      </w:r>
    </w:p>
    <w:p>
      <w:r>
        <w:t>30</w:t>
        <w:tab/>
        <w:t>219</w:t>
      </w:r>
    </w:p>
    <w:p>
      <w:r>
        <w:t>30z</w:t>
        <w:tab/>
        <w:t>NS 8/219</w:t>
      </w:r>
    </w:p>
    <w:p>
      <w:r>
        <w:t>40</w:t>
        <w:tab/>
        <w:t>Schriftwechsel</w:t>
      </w:r>
    </w:p>
    <w:p>
      <w:r>
        <w:t>41</w:t>
        <w:tab/>
        <w:t>u.a.: s[Deutsche Buchausstellung]s in o[Helsinki]o</w:t>
      </w:r>
    </w:p>
    <w:p>
      <w:r>
        <w:t>43</w:t>
        <w:tab/>
        <w:t>1938 ; 1941</w:t>
      </w:r>
    </w:p>
    <w:p>
      <w:r>
        <w:br/>
        <w:t>26a</w:t>
        <w:tab/>
        <w:t>&lt;-&gt;</w:t>
      </w:r>
    </w:p>
    <w:p>
      <w:r>
        <w:t>27</w:t>
        <w:tab/>
        <w:t>k[Reichsstelle zur Förderung des deutschen Schrifttums / Amt Schrifttumspflege in der DBFU]k (seit 1941: Hauptamt zur ...)</w:t>
      </w:r>
    </w:p>
    <w:p>
      <w:r>
        <w:t>30</w:t>
        <w:tab/>
        <w:t>248</w:t>
      </w:r>
    </w:p>
    <w:p>
      <w:r>
        <w:t>30z</w:t>
        <w:tab/>
        <w:t>NS 8/248</w:t>
      </w:r>
    </w:p>
    <w:p>
      <w:r>
        <w:t>40</w:t>
        <w:tab/>
        <w:t>s[2{Stillegung} von 1{Verlage}]sn und s[2{Einschränkung} des 1{Buch- und Zeitschriftenexport}]ss</w:t>
      </w:r>
    </w:p>
    <w:p>
      <w:r>
        <w:t>43</w:t>
        <w:tab/>
        <w:t>1943</w:t>
      </w:r>
    </w:p>
    <w:p>
      <w:r>
        <w:br/>
        <w:t>30</w:t>
        <w:tab/>
        <w:t>249</w:t>
      </w:r>
    </w:p>
    <w:p>
      <w:r>
        <w:t>30z</w:t>
        <w:tab/>
        <w:t>NS 8/249</w:t>
      </w:r>
    </w:p>
    <w:p>
      <w:r>
        <w:t>40</w:t>
        <w:tab/>
        <w:t>Auseinandersetzung um Weiterbestehen oder Stillegung des k[p[Suhrkamp]p-Verlag]kes</w:t>
      </w:r>
    </w:p>
    <w:p>
      <w:r>
        <w:t>43</w:t>
        <w:tab/>
        <w:t>1944</w:t>
      </w:r>
    </w:p>
    <w:p>
      <w:r>
        <w:br/>
        <w:t>26a</w:t>
        <w:tab/>
        <w:t>&lt;-&gt;</w:t>
      </w:r>
    </w:p>
    <w:p>
      <w:r>
        <w:t>27</w:t>
        <w:tab/>
        <w:t>Schriftwechsel betr. und mit einzelnen Dienststellen des Aufgabenbereichs p[Rosenberg]p \ Parteibereich \ APA</w:t>
      </w:r>
    </w:p>
    <w:p>
      <w:r>
        <w:t>30</w:t>
        <w:tab/>
        <w:t>219</w:t>
      </w:r>
    </w:p>
    <w:p>
      <w:r>
        <w:t>30z</w:t>
        <w:tab/>
        <w:t>NS 8/219</w:t>
      </w:r>
    </w:p>
    <w:p>
      <w:r>
        <w:t>40</w:t>
        <w:tab/>
        <w:t>Schriftwechsel betr. fachliche und - vereinzelt - Verwaltungs- und Personalangelegenheiten, Bd. 4: Q - Z</w:t>
      </w:r>
    </w:p>
    <w:p>
      <w:r>
        <w:t>41</w:t>
        <w:tab/>
        <w:t>Russische Emigranten - Leitung der t[2{Zeitung} "1{Nowoje Sloewo}]t" z[1939]z; s[Deutsche Buchausstellung]s in o[Helsinki]o z[1938]z, z[1941]z</w:t>
      </w:r>
    </w:p>
    <w:p>
      <w:r>
        <w:t>43</w:t>
        <w:tab/>
        <w:t>1938 - 1942</w:t>
      </w:r>
    </w:p>
    <w:p>
      <w:r>
        <w:t>45</w:t>
        <w:tab/>
        <w:t>4 Bände</w:t>
      </w:r>
    </w:p>
    <w:p>
      <w:r>
        <w:br/>
        <w:t>30</w:t>
        <w:tab/>
        <w:t>221</w:t>
      </w:r>
    </w:p>
    <w:p>
      <w:r>
        <w:t>30z</w:t>
        <w:tab/>
        <w:t>NS 8/221</w:t>
      </w:r>
    </w:p>
    <w:p>
      <w:r>
        <w:t>40</w:t>
        <w:tab/>
        <w:t>k[Nordische Gesellschaft]k (NG) - Schriftwechsel betr. Organisation, Aufgaben und Tätigkeit, insbesondere Veranstaltung von Tagungen, Feierstunden u.ä., A - Z</w:t>
      </w:r>
    </w:p>
    <w:p>
      <w:r>
        <w:t>41</w:t>
        <w:tab/>
        <w:t>u.a.: s[1{Flugblatt} Nr. 1 der 2{k[Dänischen Nationalsozialistischen Partei]k}]s (Druck); zum dramatischen Werk von p[2{Thomas} 1{Westerich}]p, z[1935 - 1936]z; k[NSKG]k - Reichstagung z[1936]z in o[München]o (s[Broschüre]s), z[1936]z; p[2{Knut} 1{Hamsun}]p - Positive Äußerungen über Deutschland in "t[Nordischer Aufrufer]t"</w:t>
      </w:r>
    </w:p>
    <w:p>
      <w:r>
        <w:t>43</w:t>
        <w:tab/>
        <w:t>1933 - 1936</w:t>
      </w:r>
    </w:p>
    <w:p>
      <w:r>
        <w:br/>
        <w:t>30</w:t>
        <w:tab/>
        <w:t>224</w:t>
      </w:r>
    </w:p>
    <w:p>
      <w:r>
        <w:t>30z</w:t>
        <w:tab/>
        <w:t>NS 8/224</w:t>
      </w:r>
    </w:p>
    <w:p>
      <w:r>
        <w:t>40</w:t>
        <w:tab/>
        <w:t>Europapolitik des Deutschen Reiches - s[Propagandatätigkeit]s und Ideen des p[7{Gesandten} 2{Werner} 1{Daitz}]p für eine "Europäische Völkerfamilie"</w:t>
      </w:r>
    </w:p>
    <w:p>
      <w:r>
        <w:t>41</w:t>
        <w:tab/>
        <w:t>Darin: "k[Gesellschaft für wissenschaftliche Großraumforschung]k" in o[Paris]o; "t[Napoleons Kontinentalpolitik als Vorläuferin der Europapolitik des Reiches]t" (Vortrag von p[2{Werner} 1{Daitz}]p), z[1944]z; "t[Die Grundsätze des europäischen Sozialismus]t" von p[2{Werner} 1{Daitz}]p, z[1944]z</w:t>
      </w:r>
    </w:p>
    <w:p>
      <w:r>
        <w:t>43</w:t>
        <w:tab/>
        <w:t>1943 - 1944</w:t>
      </w:r>
    </w:p>
    <w:p>
      <w:r>
        <w:br/>
        <w:t>26a</w:t>
        <w:tab/>
        <w:t>&lt;-&gt;</w:t>
      </w:r>
    </w:p>
    <w:p>
      <w:r>
        <w:t>27</w:t>
        <w:tab/>
        <w:t>Schriftwechsel betr. und mit einzelnen Dienststellen des Aufgabenbereichs Rosenberg \ Parteibereich \ DBFU</w:t>
      </w:r>
    </w:p>
    <w:p>
      <w:r>
        <w:t>30</w:t>
        <w:tab/>
        <w:t>232</w:t>
      </w:r>
    </w:p>
    <w:p>
      <w:r>
        <w:t>30z</w:t>
        <w:tab/>
        <w:t>NS 8/232</w:t>
      </w:r>
    </w:p>
    <w:p>
      <w:r>
        <w:t>40</w:t>
        <w:tab/>
        <w:t>k[Presseamt in der DBFU]k - Überwiegend betr. Beiträge zu s[2{periodische}n 1{Veröffentlichungen}]s der k[DBFU]k</w:t>
      </w:r>
    </w:p>
    <w:p>
      <w:r>
        <w:t>41</w:t>
        <w:tab/>
        <w:t>"t[Idee und Tat]t" - s[3{Richtlinien} p[Rosenberg]ps für die 2{Herausgabe} der 1{Zeitschrift}]s, z[1943]z</w:t>
      </w:r>
    </w:p>
    <w:p>
      <w:r>
        <w:t>43</w:t>
        <w:tab/>
        <w:t>1942 - 1943</w:t>
      </w:r>
    </w:p>
    <w:p>
      <w:r>
        <w:br/>
        <w:t>30</w:t>
        <w:tab/>
        <w:t>233</w:t>
      </w:r>
    </w:p>
    <w:p>
      <w:r>
        <w:t>30z</w:t>
        <w:tab/>
        <w:t>NS 8/233</w:t>
      </w:r>
    </w:p>
    <w:p>
      <w:r>
        <w:t>40</w:t>
        <w:tab/>
        <w:t>k[Amt Ausstellungen in der DBFU]k - Vorbereitung von Ausstellungen im In- und Ausland</w:t>
      </w:r>
    </w:p>
    <w:p>
      <w:r>
        <w:t>41</w:t>
        <w:tab/>
        <w:t>Verzeichnis von eingezogenen Mitarbeitern des Amtes Ausstellungen; "t[Denkschrift zur Hebung der augenblicklichen Stimmung in der Heimat und Schaffung aller Voraussetzungen für den Endsieg]t" vom z[30.7.1943]z</w:t>
      </w:r>
    </w:p>
    <w:p>
      <w:r>
        <w:t>43</w:t>
        <w:tab/>
        <w:t>1942 - 1944</w:t>
      </w:r>
    </w:p>
    <w:p>
      <w:r>
        <w:br/>
        <w:t>30</w:t>
        <w:tab/>
        <w:t>239</w:t>
      </w:r>
    </w:p>
    <w:p>
      <w:r>
        <w:t>30z</w:t>
        <w:tab/>
        <w:t>NS 8/239</w:t>
      </w:r>
    </w:p>
    <w:p>
      <w:r>
        <w:t>40</w:t>
        <w:tab/>
        <w:t>k[Hauptamt überstaatliche Mächte in der DBFU]k - Veröffentlichungen, insbesondere "t[Weltdienst]t" und "t[Informationen zur Judenfrage]t" sowie - vereinzelt - Personalangelgenheiten</w:t>
      </w:r>
    </w:p>
    <w:p>
      <w:r>
        <w:t>41</w:t>
        <w:tab/>
        <w:t>u.a.: s[Herausgabe eines Handbuchs der o[Rom]ofrage]s z[1943 - 1944]z</w:t>
      </w:r>
    </w:p>
    <w:p>
      <w:r>
        <w:t>43</w:t>
        <w:tab/>
        <w:t>1943 - 1944</w:t>
      </w:r>
    </w:p>
    <w:p>
      <w:r>
        <w:br/>
        <w:t>30</w:t>
        <w:tab/>
        <w:t>240</w:t>
      </w:r>
    </w:p>
    <w:p>
      <w:r>
        <w:t>30z</w:t>
        <w:tab/>
        <w:t>NS 8/240</w:t>
      </w:r>
    </w:p>
    <w:p>
      <w:r>
        <w:t>40</w:t>
        <w:tab/>
        <w:t>k[Amt Wissenschaft in der DBFU]k (seit z[1941]z Hauptamt ...) - s[Überwachung und Lenkungsmaßnahmen im Bereich der Wissenschaft]s sowie vereinzelt Personalangelegenheiten, Bd. 1</w:t>
      </w:r>
    </w:p>
    <w:p>
      <w:r>
        <w:t>41</w:t>
        <w:tab/>
        <w:t>u.a.: s[Beurteilung von Veröffentlichungen]s (mit Gutachten) z[1935 - 1941]z</w:t>
      </w:r>
    </w:p>
    <w:p>
      <w:r>
        <w:t>43</w:t>
        <w:tab/>
        <w:t>1934 - 1941</w:t>
      </w:r>
    </w:p>
    <w:p>
      <w:r>
        <w:br/>
        <w:t>30</w:t>
        <w:tab/>
        <w:t>241</w:t>
      </w:r>
    </w:p>
    <w:p>
      <w:r>
        <w:t>30z</w:t>
        <w:tab/>
        <w:t>NS 8/241</w:t>
      </w:r>
    </w:p>
    <w:p>
      <w:r>
        <w:t>40</w:t>
        <w:tab/>
        <w:t>k[Amt Wissenschaft in der DBFU]k (seit z[1941]z Hauptamt ...) - s[Überwachung und Lenkungsmaßnahmen im Bereich der Wissenschaft]s sowie vereinzelt Personalangelegenheiten, Bd. 2</w:t>
      </w:r>
    </w:p>
    <w:p>
      <w:r>
        <w:t>42</w:t>
        <w:tab/>
        <w:t>Darin: t[1{Die weltanschauliche Unterrichtung und Erziehung in den Schulen} (2{Denkschrift}]t)</w:t>
      </w:r>
    </w:p>
    <w:p>
      <w:r>
        <w:t>43</w:t>
        <w:tab/>
        <w:t>1942 - 1944</w:t>
      </w:r>
    </w:p>
    <w:p>
      <w:r>
        <w:br/>
        <w:t>30</w:t>
        <w:tab/>
        <w:t>246</w:t>
      </w:r>
    </w:p>
    <w:p>
      <w:r>
        <w:t>30z</w:t>
        <w:tab/>
        <w:t>NS 8/246</w:t>
      </w:r>
    </w:p>
    <w:p>
      <w:r>
        <w:t>40</w:t>
        <w:tab/>
        <w:t>k[Reichsstelle zur Förderung des deutschen Schrifttums / Amt Schrifttumspflege in der DBFU]k (seit s[1941]s Hauptamt ...) - s[Überwachungstätigkeit]s (mit s[Buchbesprechungen]s) - s[Veröffentlichungen]s, Veranstaltung von Ausstellungen und s[Bücherspenden für die k[Wehrmacht]k]s sowie vereinzelt Personalangelegenheiten, Bd. 1</w:t>
      </w:r>
    </w:p>
    <w:p>
      <w:r>
        <w:t>41</w:t>
        <w:tab/>
        <w:t>u.a.: Hauptlektorat Musik - Jahresbericht für z[1937]z, z[1938]z; Kompetenzstreitigkeiten mit der k[Parteiamtlichen Prüfungskommission zum Schutze des NS-Schrifttums]k</w:t>
      </w:r>
    </w:p>
    <w:p>
      <w:r>
        <w:t>43</w:t>
        <w:tab/>
        <w:t>1935 - 1938</w:t>
      </w:r>
    </w:p>
    <w:p>
      <w:r>
        <w:br/>
        <w:t>30</w:t>
        <w:tab/>
        <w:t>247</w:t>
      </w:r>
    </w:p>
    <w:p>
      <w:r>
        <w:t>30z</w:t>
        <w:tab/>
        <w:t>NS 8/247</w:t>
      </w:r>
    </w:p>
    <w:p>
      <w:r>
        <w:t>40</w:t>
        <w:tab/>
        <w:t>k[Reichsstelle zur Förderung des deutschen Schrifttums / Amt Schrifttumspflege in der DBFU]k (seit z[1941]z Hauptamt ...) - s[Überwachungstätigkeit]s (mit s[Buchbesprechungen]s), s[Veröffentlichungen]s, Veranstaltung von Ausstellungen und s[Bücherspenden für die k[Wehrmacht]k]s sowie vereinzelt Personalangelegenheiten, Bd. 2</w:t>
      </w:r>
    </w:p>
    <w:p>
      <w:r>
        <w:t>41</w:t>
        <w:tab/>
        <w:t>Kompetenzstreitigkeiten mit der k[Parteiamtlichen Prüfungskommission zum Schutze des NS-Schrifttums]k, z[1939]z; Dienststelle p[Rosenberg]p in o[Paris]o - Plan für einen weiteren Ausbau zur Betreuung von o[Belgien]o und o[Holland]o, z[1940]z; Ostmark - Beiträge s[2{katholische}r 1{Schriftsteller}]s in dem t[2{NS-Organ} "1{Wille und Macht}]t", z[1941]z</w:t>
      </w:r>
    </w:p>
    <w:p>
      <w:r>
        <w:t>43</w:t>
        <w:tab/>
        <w:t>1939 - 1941</w:t>
      </w:r>
    </w:p>
    <w:p>
      <w:r>
        <w:br/>
        <w:t>30</w:t>
        <w:tab/>
        <w:t>248</w:t>
      </w:r>
    </w:p>
    <w:p>
      <w:r>
        <w:t>30z</w:t>
        <w:tab/>
        <w:t>NS 8/248</w:t>
      </w:r>
    </w:p>
    <w:p>
      <w:r>
        <w:t>40</w:t>
        <w:tab/>
        <w:t>k[Reichsstelle zur Förderung des deutschen Schrifttums / Amt Schrifttumspflege in der DBFU]k (seit z[1941]z Hauptamt ...) - s[Überwachungstätigkeit]s (mit s[Buchbesprechungen]s), s[Veröffentlichungen]s, Veranstaltung von Ausstellungen und s[Bücherspenden für die k[Wehrmacht]k]s sowie vereinzelt Personalangelegenheiten, Bd. 3</w:t>
      </w:r>
    </w:p>
    <w:p>
      <w:r>
        <w:t>41</w:t>
        <w:tab/>
        <w:t>p[2{Gertrud} 1{Bäumer}]p - Verbot der öffentlichen Vortragstätigkeit z[1940]z, z[1942]z; p[2{Gerhart} 1{Hauptmann}]p - Feierlichkeiten zu seinem 80.Geburtstag, z[1942]z; s[2{Stillegung} von 1{Verlage}]sn und s[2{Einschränkung} des 1{Buch- und Zeitschriftenexport}]ss - Besprechungen im k[Reichsministerium für Volksaufklärung und Propaganda]k (Sitzungsberichte 9, "t[10 Jahre Dienststelle Rosenberg]t"- Bericht des p[5{Reichsleiter}s 1{Payr}]p z[1943]z</w:t>
      </w:r>
    </w:p>
    <w:p>
      <w:r>
        <w:t>43</w:t>
        <w:tab/>
        <w:t>1942 - 1943</w:t>
      </w:r>
    </w:p>
    <w:p>
      <w:r>
        <w:br/>
        <w:t>30</w:t>
        <w:tab/>
        <w:t>249</w:t>
      </w:r>
    </w:p>
    <w:p>
      <w:r>
        <w:t>30z</w:t>
        <w:tab/>
        <w:t>NS 8/249</w:t>
      </w:r>
    </w:p>
    <w:p>
      <w:r>
        <w:t>40</w:t>
        <w:tab/>
        <w:t>k[Reichsstelle zur Förderung des deutschen Schrifttums / Amt Schrifttumspflege in der DBFU]k (seit z[1941]z Hauptamt ...) - s[Überwachungstätigkeit]s (mit s[Buchbesprechungen]s), s[Veröffentlichungen]s, Veranstaltung von Ausstellungen und s[Bücherspenden für die k[Wehrmacht]k]s sowie vereinzelt Personalangelegenheiten; Bd. 4</w:t>
      </w:r>
    </w:p>
    <w:p>
      <w:r>
        <w:t>41</w:t>
        <w:tab/>
        <w:t>k[p[Suhrkamp]p-Verlag]k - Auseinandersetzung um Weiterbestehen oder Stillegung z[1944]z</w:t>
      </w:r>
    </w:p>
    <w:p>
      <w:r>
        <w:t>43</w:t>
        <w:tab/>
        <w:t>1944</w:t>
      </w:r>
    </w:p>
    <w:p>
      <w:r>
        <w:br/>
        <w:t>26a</w:t>
        <w:tab/>
        <w:t>&lt;-&gt;</w:t>
      </w:r>
    </w:p>
    <w:p>
      <w:r>
        <w:t>27</w:t>
        <w:tab/>
        <w:t>Schriftwechsel betr. und mit einzelnen Dienststellen des Aufgabenbereichs Rosenberg \ Parteibereich \ ERR</w:t>
      </w:r>
    </w:p>
    <w:p>
      <w:r>
        <w:t>30</w:t>
        <w:tab/>
        <w:t>259</w:t>
      </w:r>
    </w:p>
    <w:p>
      <w:r>
        <w:t>30z</w:t>
        <w:tab/>
        <w:t>NS 8/259</w:t>
      </w:r>
    </w:p>
    <w:p>
      <w:r>
        <w:t>40</w:t>
        <w:tab/>
        <w:t>Schriftwechsel betr. fachliche, Organisations-und Verwaltungsangelegenheiten des k[ERR]k, Bd. 2</w:t>
      </w:r>
    </w:p>
    <w:p>
      <w:r>
        <w:t>41</w:t>
        <w:tab/>
        <w:t>u.a.: Sonderstab der k[Zentralbibliothek der Hohen Schule]k in Vorbereitung - Berichte über die Fahrt zur Hauptarbeitsgruppe Ostland des ERR, z[1942]z</w:t>
      </w:r>
    </w:p>
    <w:p>
      <w:r>
        <w:t>43</w:t>
        <w:tab/>
        <w:t>1942 - 1943</w:t>
      </w:r>
    </w:p>
    <w:p>
      <w:r>
        <w:br/>
        <w:t>30</w:t>
        <w:tab/>
        <w:t>264</w:t>
      </w:r>
    </w:p>
    <w:p>
      <w:r>
        <w:t>30z</w:t>
        <w:tab/>
        <w:t>NS 8/264</w:t>
      </w:r>
    </w:p>
    <w:p>
      <w:r>
        <w:t>40</w:t>
        <w:tab/>
        <w:t>Organisations- und Verwaltungsangelegenheiten der HS sowie Gründung und Aufbau von Außenstellen und Instituten (alphabetisch nach Orten oder Personen abgelegt), Bd. 1</w:t>
      </w:r>
    </w:p>
    <w:p>
      <w:r>
        <w:t>42</w:t>
        <w:tab/>
        <w:t>u.a.: "t[Geschichte der Sächsischen Kaiserzeit 900 - 1024]t" von p[2{Robert} 1{Holtzmann}]p - s[Beurteilung des Buches aus nationalsozialistischer Sicht]s, z[1943]z; "t[Die jiddische Literatur in der Sowjetunion]t" von p[4{Dr.} 2{Johannes} 1{Pohl}, 6{o[Berlin]o}]p, z[1941]z</w:t>
      </w:r>
    </w:p>
    <w:p>
      <w:r>
        <w:t>43</w:t>
        <w:tab/>
        <w:t>1940 - 1943</w:t>
      </w:r>
    </w:p>
    <w:p>
      <w:r>
        <w:br/>
        <w:t>30</w:t>
        <w:tab/>
        <w:t>265</w:t>
      </w:r>
    </w:p>
    <w:p>
      <w:r>
        <w:t>30z</w:t>
        <w:tab/>
        <w:t>NS 8/265</w:t>
      </w:r>
    </w:p>
    <w:p>
      <w:r>
        <w:t>40</w:t>
        <w:tab/>
        <w:t>Organisations- und Verwaltungsangelegenheiten der HS sowie Gründung und Aufbau von Außenstellen und Instituten (alphabetisch nach Orten oder Personen abgelegt), Bd. 2</w:t>
      </w:r>
    </w:p>
    <w:p>
      <w:r>
        <w:t>41</w:t>
        <w:tab/>
        <w:t>HS - s[2{Erfassung} von 1{Bücher}]sn und Handschriften für den s[2{Aufbau} einer 1{Bibliothek}]s HS, z[1941 - 1943]z; k[Institut für Religionsforschung]k (Außenstelle o[Halle]o-o[Wittenberg]o der HS) - Denkschrift über die Planung z[1941]z, z[1941]z; p[2{Victor} 1{Hehn}, 5{Kulturhistoriker}]p - Herausgabe seiner Werke mit Textauszügen, z[1942]z; Errichtung von Außenstellen der HS (Anordnung p[Rosenberg]ps vom z[30.10.1940]z), z[1940]z</w:t>
      </w:r>
    </w:p>
    <w:p>
      <w:r>
        <w:t>43</w:t>
        <w:tab/>
        <w:t>1938 - 1943</w:t>
      </w:r>
    </w:p>
    <w:p>
      <w:r>
        <w:br/>
        <w:t>30</w:t>
        <w:tab/>
        <w:t>267</w:t>
      </w:r>
    </w:p>
    <w:p>
      <w:r>
        <w:t>30z</w:t>
        <w:tab/>
        <w:t>NS 8/267</w:t>
      </w:r>
    </w:p>
    <w:p>
      <w:r>
        <w:t>40</w:t>
        <w:tab/>
        <w:t>Organisations- und Verwaltungsangelegenheiten der HS sowie Gründung und Aufbau von Außenstellen und Instituten (alphabetisch nach Orten oder Personen abgelegt), Bd. 4</w:t>
      </w:r>
    </w:p>
    <w:p>
      <w:r>
        <w:t>41</w:t>
        <w:tab/>
        <w:t>k[Zentralbibliothek der HS]k - Jahresbericht z[1943]z, z[1944]z</w:t>
      </w:r>
    </w:p>
    <w:p>
      <w:r>
        <w:t>43</w:t>
        <w:tab/>
        <w:t>1942 - 1945</w:t>
      </w:r>
    </w:p>
    <w:p>
      <w:r>
        <w:br/>
        <w:t>26a</w:t>
        <w:tab/>
        <w:t>&lt;-&gt;</w:t>
      </w:r>
    </w:p>
    <w:p>
      <w:r>
        <w:t>27</w:t>
        <w:tab/>
        <w:t>Schriftwechsel betr. und mit einzelnen Dienststellen des Aufgabenbereichs p[Rosenberg]p \ Staatlicher Bereich \ RMBO</w:t>
      </w:r>
    </w:p>
    <w:p>
      <w:r>
        <w:t>30</w:t>
        <w:tab/>
        <w:t>268</w:t>
      </w:r>
    </w:p>
    <w:p>
      <w:r>
        <w:t>30z</w:t>
        <w:tab/>
        <w:t>NS 8/268</w:t>
      </w:r>
    </w:p>
    <w:p>
      <w:r>
        <w:t>40</w:t>
        <w:tab/>
        <w:t>k[RMBO]k - Schriftwechsel betr. fachliche sowie - vereinzelt - Verwaltungs- und Personalangelegenheiten, Bd. 1: A - L</w:t>
      </w:r>
    </w:p>
    <w:p>
      <w:r>
        <w:t>41</w:t>
        <w:tab/>
        <w:t>u.a.: Organisation und Aufgaben des Arbeitsbereichs Osten der k[NSDAP]k, z[1942]z; Errichtung einer k[Zentralstelle zur Erfassung und Bergung von Kulturgütern in den besetzten Ostgebieten]k, z[1942]z</w:t>
      </w:r>
    </w:p>
    <w:p>
      <w:r>
        <w:t>43</w:t>
        <w:tab/>
        <w:t>1941 - 1944</w:t>
      </w:r>
    </w:p>
    <w:p/>
    <w:p/>
    <w:p>
      <w:r>
        <w:br/>
        <w:t>20</w:t>
        <w:tab/>
        <w:t>NS 15</w:t>
      </w:r>
    </w:p>
    <w:p>
      <w:r>
        <w:t>21</w:t>
        <w:tab/>
        <w:t>Dienststellen Rosenberg</w:t>
      </w:r>
    </w:p>
    <w:p>
      <w:r>
        <w:t>22</w:t>
        <w:tab/>
        <w:t>Schriftgut aus der Zeit von 1867 bis 1945 \ Einrichtungen der NSDAP \ #NS 15 Der Beauftragte des Führers für die Überwachung der gesamten geistigen und weltanschaulichen Schulung und Erziehung der NSDAP</w:t>
      </w:r>
    </w:p>
    <w:p>
      <w:r>
        <w:t>23</w:t>
        <w:tab/>
        <w:t>1930 - 1945</w:t>
      </w:r>
    </w:p>
    <w:p>
      <w:r>
        <w:t>24</w:t>
        <w:tab/>
        <w:t>Findbuch</w:t>
      </w:r>
    </w:p>
    <w:p>
      <w:r>
        <w:t>26a</w:t>
        <w:tab/>
        <w:t>&lt;-&gt;</w:t>
      </w:r>
    </w:p>
    <w:p>
      <w:r>
        <w:t>27</w:t>
        <w:tab/>
        <w:t>&lt;-&gt;</w:t>
      </w:r>
    </w:p>
    <w:p>
      <w:r>
        <w:t>30</w:t>
        <w:tab/>
        <w:t>21 - 23</w:t>
      </w:r>
    </w:p>
    <w:p>
      <w:r>
        <w:t>30z</w:t>
        <w:tab/>
        <w:t>NS 15/21 - 23</w:t>
      </w:r>
    </w:p>
    <w:p>
      <w:r>
        <w:t>40</w:t>
        <w:tab/>
        <w:t>"Juden in der Musik" (Komponisten, Künstler, s[Musikverleger]s) - Ermittlungen für das t[2{Lexikon} "1{Juden in der Musik}]t"</w:t>
      </w:r>
    </w:p>
    <w:p>
      <w:r>
        <w:t>41</w:t>
        <w:tab/>
        <w:t>u.a.: jüdisch verdächtige Komponisten (Verzeichnis nach dem s[p[Hofmeister]p-Katalog]s)</w:t>
      </w:r>
    </w:p>
    <w:p>
      <w:r>
        <w:t>43</w:t>
        <w:tab/>
        <w:t>1939 - 1944</w:t>
      </w:r>
    </w:p>
    <w:p>
      <w:r>
        <w:br/>
        <w:t>30</w:t>
        <w:tab/>
        <w:t>83</w:t>
      </w:r>
    </w:p>
    <w:p>
      <w:r>
        <w:t>30z</w:t>
        <w:tab/>
        <w:t>NS 15/83</w:t>
      </w:r>
    </w:p>
    <w:p>
      <w:r>
        <w:t>40</w:t>
        <w:tab/>
        <w:t>k[Volkschafts-Verlag für Buch, Bühne und Film e.V.]k, Verschiedenes</w:t>
      </w:r>
    </w:p>
    <w:p>
      <w:r>
        <w:t>41</w:t>
        <w:tab/>
        <w:t>p[2{Berthold H.} 1{Withalm}, österreichischer 5{Schriftsteller}]p - Antinationalsozialistische Haltung z[1936]z; "t[Die Theaterpost]t", Blätter des k[Volksschaftsverlag]kes, Jg. 1, Nr. 1 - 6; p[2{Hans Wolfgang} 1{Hillers}, 5{Schriftsteller}]p - Aufnahme in die k[Reichsschrifttumskammer]k, z[1937]z</w:t>
      </w:r>
    </w:p>
    <w:p>
      <w:r>
        <w:t>43</w:t>
        <w:tab/>
        <w:t>1933 ; 1936 - 1937</w:t>
      </w:r>
    </w:p>
    <w:p>
      <w:r>
        <w:br/>
        <w:t>30</w:t>
        <w:tab/>
        <w:t>85</w:t>
      </w:r>
    </w:p>
    <w:p>
      <w:r>
        <w:t>30z</w:t>
        <w:tab/>
        <w:t>NS 15/85</w:t>
      </w:r>
    </w:p>
    <w:p>
      <w:r>
        <w:t>40</w:t>
        <w:tab/>
        <w:t>s[Dichter-Lesungen]s und s[Dichter-Wochen]s; Gutachten und Auskunftsersuchen für bzw. an die Abteilungen s[Buchpflege]s und s[Schrifttum]s über s[Dichter]s, s[Schriftsteller]s, Rezitatoren, Komponisten</w:t>
      </w:r>
    </w:p>
    <w:p>
      <w:r>
        <w:t>43</w:t>
        <w:tab/>
        <w:t>1935 - 1937</w:t>
      </w:r>
    </w:p>
    <w:p>
      <w:r>
        <w:br/>
        <w:t>30</w:t>
        <w:tab/>
        <w:t>96</w:t>
      </w:r>
    </w:p>
    <w:p>
      <w:r>
        <w:t>30z</w:t>
        <w:tab/>
        <w:t>NS 15/96</w:t>
      </w:r>
    </w:p>
    <w:p>
      <w:r>
        <w:t>40</w:t>
        <w:tab/>
        <w:t>Kulturelle Tätigkeit der k[1{NS-Kulturgemeinde e.V.}, Gaudienststelle 2{o[Halle-Merseburg]o}]k (früher k[Reichsverband Deutsche Bühne]k) mit Ortsverbänden o[Halle]o und o[Weißenfels]o. Allgemeines sowie Auskunftsersuchen und Auskünfte über Veranstaltungen, Bühnenwerke, Komponisten, s[Verlage]s, Redner, Künstler usw.</w:t>
      </w:r>
    </w:p>
    <w:p>
      <w:r>
        <w:t>41</w:t>
        <w:tab/>
        <w:t>Künstler aller Sparten betr. politische Zuverlässigkeit und rassische Zugehörigkeit, u.a. über den k[Verlag p[2{Eduard} 1{Bloch}]p]k (z[1936]z)</w:t>
      </w:r>
    </w:p>
    <w:p>
      <w:r>
        <w:t>43</w:t>
        <w:tab/>
        <w:t>1931 - 1937</w:t>
      </w:r>
    </w:p>
    <w:p>
      <w:r>
        <w:br/>
        <w:t>30</w:t>
        <w:tab/>
        <w:t>107</w:t>
      </w:r>
    </w:p>
    <w:p>
      <w:r>
        <w:t>30z</w:t>
        <w:tab/>
        <w:t>NS 15/107</w:t>
      </w:r>
    </w:p>
    <w:p>
      <w:r>
        <w:t>40</w:t>
        <w:tab/>
        <w:t>Schriftwechsel mit parteiamtlichen und staatlichen Dienststellen vor allem in Schulungsangelegenheiten</w:t>
      </w:r>
    </w:p>
    <w:p>
      <w:r>
        <w:t>41</w:t>
        <w:tab/>
        <w:t>u.a.: k[Reichsschrifttumskammer]k, Tätigkeitsbericht für z[1938/39]z der k[1{Landesleitung der RSK beim Landeskulturwalter}, Gau 2{o[Berlin]o}]k, Gruppe s[Buchhandel]s z[1939]z</w:t>
      </w:r>
    </w:p>
    <w:p>
      <w:r>
        <w:t>43</w:t>
        <w:tab/>
        <w:t>1939</w:t>
      </w:r>
    </w:p>
    <w:p>
      <w:r>
        <w:br/>
        <w:t>30</w:t>
        <w:tab/>
        <w:t>111</w:t>
      </w:r>
    </w:p>
    <w:p>
      <w:r>
        <w:t>30z</w:t>
        <w:tab/>
        <w:t>NS 15/111</w:t>
      </w:r>
    </w:p>
    <w:p>
      <w:r>
        <w:t>40</w:t>
        <w:tab/>
        <w:t>k[1{p[2{Bernhard} 1{Hahnefeld}]p-Verlag}, 2{o[Berlin]o}]k. Drucklegung von s[Musikliteratur]s</w:t>
      </w:r>
    </w:p>
    <w:p>
      <w:r>
        <w:t>43</w:t>
        <w:tab/>
        <w:t>1944</w:t>
      </w:r>
    </w:p>
    <w:p>
      <w:r>
        <w:br/>
        <w:t>30</w:t>
        <w:tab/>
        <w:t>115</w:t>
      </w:r>
    </w:p>
    <w:p>
      <w:r>
        <w:t>30z</w:t>
        <w:tab/>
        <w:t>NS 15/115</w:t>
      </w:r>
    </w:p>
    <w:p>
      <w:r>
        <w:t>40</w:t>
        <w:tab/>
        <w:t>k[Hauptkulturamt der Reichspropagandaleitung]k. Bestrebungen zur Kompetenzerweiterung, besonders hinsichtlich der s[2{Herausgabe} 1{kulturpflegerischen Schrifttum}]ss</w:t>
      </w:r>
    </w:p>
    <w:p>
      <w:r>
        <w:t>41</w:t>
        <w:tab/>
        <w:t>u.a.: s[Verlage]s betr. Korrespondenz von p[Goebbels]p mit p[Rosenberg]p</w:t>
      </w:r>
    </w:p>
    <w:p>
      <w:r>
        <w:t>43</w:t>
        <w:tab/>
        <w:t>1942 - 1943</w:t>
      </w:r>
    </w:p>
    <w:p>
      <w:r>
        <w:br/>
        <w:t>30</w:t>
        <w:tab/>
        <w:t>137</w:t>
      </w:r>
    </w:p>
    <w:p>
      <w:r>
        <w:t>30z</w:t>
        <w:tab/>
        <w:t>NS 15/137</w:t>
      </w:r>
    </w:p>
    <w:p>
      <w:r>
        <w:t>40</w:t>
        <w:tab/>
        <w:t>Auskunftsersuchen an die k[Reichsstelle zur Förderung des deutschen Schrifttums]k</w:t>
      </w:r>
    </w:p>
    <w:p>
      <w:r>
        <w:t>41</w:t>
        <w:tab/>
        <w:t>u.a.: s[2{polit. Ausrichtung und Ariertum} von 1{Verleger}]sn; s[Bücherlisten zwecks Prüfung]s, Auskünfte, s[Empfehlungslisten]s</w:t>
      </w:r>
    </w:p>
    <w:p>
      <w:r>
        <w:t>43</w:t>
        <w:tab/>
        <w:t>1935 - 1939</w:t>
      </w:r>
    </w:p>
    <w:p>
      <w:r>
        <w:br/>
        <w:t>30</w:t>
        <w:tab/>
        <w:t>144</w:t>
      </w:r>
    </w:p>
    <w:p>
      <w:r>
        <w:t>30z</w:t>
        <w:tab/>
        <w:t>NS 15/144</w:t>
      </w:r>
    </w:p>
    <w:p>
      <w:r>
        <w:t>40</w:t>
        <w:tab/>
        <w:t>k[Reichsstelle zur Förderung des deutschen Schriftums]k. Verschiedenes</w:t>
      </w:r>
    </w:p>
    <w:p>
      <w:r>
        <w:t>41</w:t>
        <w:tab/>
        <w:t>u.a.: s[2{Dienstanweisungen} für die 1{Lektoren der Reichsstelle}]s (z[1935/36]z); betr. t[2{monatliches Besprechungsorgan} '1{Bücherkunde}]t'; s[2{Begutachtung} eines 1{Roman}]ss (z[1934/35]z); s[3{Verzeichnis} 2{nicht erwünschte}r 1{Bücher}]s (z[1935]z)</w:t>
      </w:r>
    </w:p>
    <w:p>
      <w:r>
        <w:t>43</w:t>
        <w:tab/>
        <w:t>1933 - 1938</w:t>
      </w:r>
    </w:p>
    <w:p>
      <w:r>
        <w:br/>
        <w:t>30</w:t>
        <w:tab/>
        <w:t>258</w:t>
      </w:r>
    </w:p>
    <w:p>
      <w:r>
        <w:t>30z</w:t>
        <w:tab/>
        <w:t>NS 15/258</w:t>
      </w:r>
    </w:p>
    <w:p>
      <w:r>
        <w:t>40</w:t>
        <w:tab/>
        <w:t>s[3{Verzeichnis} 2{jüdische}r 1{Autoren}]s. Vorläufige Zusammenstellung des k[Amtes Schrifttumspflege]k bei dem Beauftragten und der k[Reichsstelle zur Förderung des deutschen Schrifttums]k, Teil VI, S-V</w:t>
      </w:r>
    </w:p>
    <w:p>
      <w:r>
        <w:t>43</w:t>
        <w:tab/>
        <w:t>08.1939</w:t>
      </w:r>
    </w:p>
    <w:p>
      <w:r>
        <w:br/>
        <w:t>30</w:t>
        <w:tab/>
        <w:t>314</w:t>
      </w:r>
    </w:p>
    <w:p>
      <w:r>
        <w:t>30z</w:t>
        <w:tab/>
        <w:t>NS 15/314</w:t>
      </w:r>
    </w:p>
    <w:p>
      <w:r>
        <w:t>40</w:t>
        <w:tab/>
        <w:t>Anordnungen und Verfügungen</w:t>
      </w:r>
    </w:p>
    <w:p>
      <w:r>
        <w:t>41</w:t>
        <w:tab/>
        <w:t>Bereitstellung des k[Hoheneichen-Verlag]ks für Veröffentlichungen der k[Dienststelle des Beauftragten des Führers]k und vor allem der k[Hohen Schule]k (= geplante NS-Hochschule besonders zur Erforschung des Judentums); Vereinbarungen zwischen dem Beauftragten des Führers und dem k[Zentral-Parteiverlag]k</w:t>
      </w:r>
    </w:p>
    <w:p>
      <w:r>
        <w:t>43</w:t>
        <w:tab/>
        <w:t>1938 ; 1941</w:t>
      </w:r>
    </w:p>
    <w:p>
      <w:r>
        <w:br/>
        <w:t>30</w:t>
        <w:tab/>
        <w:t>316</w:t>
      </w:r>
    </w:p>
    <w:p>
      <w:r>
        <w:t>30z</w:t>
        <w:tab/>
        <w:t>NS 15/316</w:t>
      </w:r>
    </w:p>
    <w:p>
      <w:r>
        <w:t>40</w:t>
        <w:tab/>
        <w:t>s[2{Herausgabe} bzw. Planung von 1{NS-Schriftenreihen}]s (mit Prospekten), s[Bücherverzeichnis]s aus dem k[Zentralverlag der NSDAP]k (z[1938]z)</w:t>
      </w:r>
    </w:p>
    <w:p>
      <w:r>
        <w:t>43</w:t>
        <w:tab/>
        <w:t>1938 - 1939</w:t>
      </w:r>
    </w:p>
    <w:p>
      <w:r>
        <w:br/>
        <w:t>26a</w:t>
        <w:tab/>
        <w:t>1.1.</w:t>
      </w:r>
    </w:p>
    <w:p>
      <w:r>
        <w:t>27</w:t>
        <w:tab/>
        <w:t>1. Kanzlei Rosenberg \ 1.1. Allgemeiner Schriftwechsel</w:t>
      </w:r>
    </w:p>
    <w:p>
      <w:r>
        <w:t>29</w:t>
        <w:tab/>
        <w:t>ehem. Bestand 62 Di 1</w:t>
      </w:r>
    </w:p>
    <w:p>
      <w:r>
        <w:t>30</w:t>
        <w:tab/>
        <w:t>&lt;-&gt;</w:t>
      </w:r>
    </w:p>
    <w:p>
      <w:r>
        <w:t>34</w:t>
        <w:tab/>
        <w:t>Film 1310, Aufn. Nr. 341-800</w:t>
      </w:r>
    </w:p>
    <w:p>
      <w:r>
        <w:t>40</w:t>
        <w:tab/>
        <w:t>Allgemeiner Schriftwechsel des p[7{Reichsleiter}s 1{Rosenberg}]p mit dem p[7{Reichspropagandaminister und Reichsleiter} 1{Goebbels}]p</w:t>
      </w:r>
    </w:p>
    <w:p>
      <w:r>
        <w:t>41</w:t>
        <w:tab/>
        <w:t>u.a.: s[1{Verbot}e 2{von} Filmen, 3{Denkschriften}]s, Ausstellungen (Einzelfälle)</w:t>
      </w:r>
    </w:p>
    <w:p>
      <w:r>
        <w:t>43</w:t>
        <w:tab/>
        <w:t>03.1934 - 05.1942</w:t>
      </w:r>
    </w:p>
    <w:p>
      <w:r>
        <w:br/>
        <w:t>26a</w:t>
        <w:tab/>
        <w:t>1.2.</w:t>
      </w:r>
    </w:p>
    <w:p>
      <w:r>
        <w:t>27</w:t>
        <w:tab/>
        <w:t>1. Kanzlei Rosenberg \ 1.2. Innerdienstlicher Schriftwechsel</w:t>
      </w:r>
    </w:p>
    <w:p>
      <w:r>
        <w:t>30</w:t>
        <w:tab/>
        <w:t>&lt;-&gt;</w:t>
      </w:r>
    </w:p>
    <w:p>
      <w:r>
        <w:t>34</w:t>
        <w:tab/>
        <w:t>Film 731, Aufn. Nr. 1-602</w:t>
      </w:r>
    </w:p>
    <w:p>
      <w:r>
        <w:t>40</w:t>
        <w:tab/>
        <w:t>Innerdienstlicher Schriftwechsel mit der Stabsleitung, dem Zentralamt, den Ämterm bzw. Hauptämtern Aussenamt und Berichterstattung, Lehrmittel, Lehrplanung, Wehrmachtschulung-Lehrplanung sowie der Reichslehr- und der Reichsarbeitsgemeinschaft</w:t>
      </w:r>
    </w:p>
    <w:p>
      <w:r>
        <w:t>41</w:t>
        <w:tab/>
        <w:t>u.a.: s[2{Beurteilung, Herausgabe und Vertrieb} von 1{Bücher}]sn und s[Zeitschrift]sen</w:t>
      </w:r>
    </w:p>
    <w:p>
      <w:r>
        <w:t>43</w:t>
        <w:tab/>
        <w:t>11.1940 - 12.1944</w:t>
      </w:r>
    </w:p>
    <w:p>
      <w:r>
        <w:br/>
        <w:t>30</w:t>
        <w:tab/>
        <w:t>&lt;-&gt;</w:t>
      </w:r>
    </w:p>
    <w:p>
      <w:r>
        <w:t>34</w:t>
        <w:tab/>
        <w:t>Film 732, Aufn. Nr. 212-381</w:t>
      </w:r>
    </w:p>
    <w:p>
      <w:r>
        <w:t>40</w:t>
        <w:tab/>
        <w:t>Innerdienstlicher Schriftwechsel mit dem Hauptamt Lehrmittel, dem Amt Wehrmachtschulung bzw. der Reichslehrgemeinschaft und dem Reichschulungshaus</w:t>
      </w:r>
    </w:p>
    <w:p>
      <w:r>
        <w:t>41</w:t>
        <w:tab/>
        <w:t>u.a.: Schriftwechsel und Aufzeichnungen über Beurteilung, Herausgabe und Beschaffung von s[Literatur zur politischen Aufklärung]s</w:t>
      </w:r>
    </w:p>
    <w:p>
      <w:r>
        <w:t>43</w:t>
        <w:tab/>
        <w:t>08.1941 - 12.1944</w:t>
      </w:r>
    </w:p>
    <w:p>
      <w:r>
        <w:br/>
        <w:t>30</w:t>
        <w:tab/>
        <w:t>&lt;-&gt;</w:t>
      </w:r>
    </w:p>
    <w:p>
      <w:r>
        <w:t>34</w:t>
        <w:tab/>
        <w:t>Film 732, Aufn. Nr. 107-211</w:t>
      </w:r>
    </w:p>
    <w:p>
      <w:r>
        <w:t>40</w:t>
        <w:tab/>
        <w:t>Innerdienstlicher Schriftwechsel mit dem k[Presseamt]k</w:t>
      </w:r>
    </w:p>
    <w:p>
      <w:r>
        <w:t>41</w:t>
        <w:tab/>
        <w:t>u. a. s[Veröffentlichung]sen der k[Dienststelle p[Rosenberg]p]k</w:t>
      </w:r>
    </w:p>
    <w:p>
      <w:r>
        <w:t>43</w:t>
        <w:tab/>
        <w:t>01.1944 - 12.1944</w:t>
      </w:r>
    </w:p>
    <w:p>
      <w:r>
        <w:br/>
        <w:t>30</w:t>
        <w:tab/>
        <w:t>&lt;-&gt;</w:t>
      </w:r>
    </w:p>
    <w:p>
      <w:r>
        <w:t>34</w:t>
        <w:tab/>
        <w:t>Film 730, Aufn. Nr. 1184-1287</w:t>
      </w:r>
    </w:p>
    <w:p>
      <w:r>
        <w:t>40</w:t>
        <w:tab/>
        <w:t>Innerdienstlicher Schriftwechsel mit dem Amt Volkskunde und Feiergestaltung und der Forschungsstelle Bauernhof</w:t>
      </w:r>
    </w:p>
    <w:p>
      <w:r>
        <w:t>41</w:t>
        <w:tab/>
        <w:t>u. a. s[Herausgabe]s und s[Veröffentlichung]s von s[Bücher]sn, s[Zeitschrift]sen und Schulungsmaterial</w:t>
      </w:r>
    </w:p>
    <w:p>
      <w:r>
        <w:t>43</w:t>
        <w:tab/>
        <w:t>01.1944 - 12.1944</w:t>
      </w:r>
    </w:p>
    <w:p>
      <w:r>
        <w:br/>
        <w:t>30</w:t>
        <w:tab/>
        <w:t>&lt;-&gt;</w:t>
      </w:r>
    </w:p>
    <w:p>
      <w:r>
        <w:t>34</w:t>
        <w:tab/>
        <w:t>Film 730, Aufn. Nr. 1084-1183</w:t>
      </w:r>
    </w:p>
    <w:p>
      <w:r>
        <w:t>40</w:t>
        <w:tab/>
        <w:t>Innerdienstlicher Schriftwechsel mit dem Amt für Vorgeschichte</w:t>
      </w:r>
    </w:p>
    <w:p>
      <w:r>
        <w:t>41</w:t>
        <w:tab/>
        <w:t>u. a. s[Drucklegung]s von s[Bücher]sn über s[Ur- und Frühgeschichte]s</w:t>
      </w:r>
    </w:p>
    <w:p>
      <w:r>
        <w:t>43</w:t>
        <w:tab/>
        <w:t>03.1944 - 11.1944</w:t>
      </w:r>
    </w:p>
    <w:p>
      <w:r>
        <w:br/>
        <w:t>30</w:t>
        <w:tab/>
        <w:t>&lt;-&gt;</w:t>
      </w:r>
    </w:p>
    <w:p>
      <w:r>
        <w:t>34</w:t>
        <w:tab/>
        <w:t>Film 732, Aufn. Nr. 382-515</w:t>
      </w:r>
    </w:p>
    <w:p>
      <w:r>
        <w:t>40</w:t>
        <w:tab/>
        <w:t>Innerdienstlicher Schriftwechsel mit dem Hauptamt Wissenschaft</w:t>
      </w:r>
    </w:p>
    <w:p>
      <w:r>
        <w:t>41</w:t>
        <w:tab/>
        <w:t>u. a. s[Beurteilung]s und s[Herausgabe]s s[2{literarische}r 1{Beiträge}]s</w:t>
      </w:r>
    </w:p>
    <w:p>
      <w:r>
        <w:t>43</w:t>
        <w:tab/>
        <w:t>01.1944 - 12.1944</w:t>
      </w:r>
    </w:p>
    <w:p>
      <w:r>
        <w:br/>
        <w:t>26</w:t>
        <w:tab/>
        <w:t>alt 62 Di 1</w:t>
      </w:r>
    </w:p>
    <w:p>
      <w:r>
        <w:t>27</w:t>
        <w:tab/>
        <w:t>alt 62 Di 1 \ 2. Beauftragter des Führers für die Überwachung der gesamten geistigen und weltanschaulichen Schulung und Erziehung der NSDAP \ 2.2. Bereich "Überstaatliche Mächte" \ 2.2.2. Begutachtung von Manuskripten und Veröffentlichungen</w:t>
      </w:r>
    </w:p>
    <w:p>
      <w:r>
        <w:t>30</w:t>
        <w:tab/>
        <w:t>23/1; 26</w:t>
      </w:r>
    </w:p>
    <w:p>
      <w:r>
        <w:t>30z</w:t>
        <w:tab/>
        <w:t>NS 15/alt 62 Di 1/23/1; 26</w:t>
      </w:r>
    </w:p>
    <w:p>
      <w:r>
        <w:t>33</w:t>
        <w:tab/>
        <w:t>S. 9</w:t>
      </w:r>
    </w:p>
    <w:p>
      <w:r>
        <w:t>40</w:t>
        <w:tab/>
        <w:t>Schriftwechsel mit s[Verlag]sen und über Verlage</w:t>
      </w:r>
    </w:p>
    <w:p>
      <w:r>
        <w:t>43</w:t>
        <w:tab/>
        <w:t>1941 - 1943</w:t>
      </w:r>
    </w:p>
    <w:p>
      <w:r>
        <w:br/>
        <w:t>30</w:t>
        <w:tab/>
        <w:t>46</w:t>
      </w:r>
    </w:p>
    <w:p>
      <w:r>
        <w:t>30z</w:t>
        <w:tab/>
        <w:t>NS 15/alt 62 Di 1/ 46</w:t>
      </w:r>
    </w:p>
    <w:p>
      <w:r>
        <w:t>33</w:t>
        <w:tab/>
        <w:t>S. 9</w:t>
      </w:r>
    </w:p>
    <w:p>
      <w:r>
        <w:t>40</w:t>
        <w:tab/>
        <w:t>Schriftwechsel mit k[s[Verlag]s p[2{Karl} 1{Kühne}]p]k</w:t>
      </w:r>
    </w:p>
    <w:p>
      <w:r>
        <w:t>43</w:t>
        <w:tab/>
        <w:t>1943</w:t>
      </w:r>
    </w:p>
    <w:p>
      <w:r>
        <w:br/>
        <w:t>30</w:t>
        <w:tab/>
        <w:t>23</w:t>
      </w:r>
    </w:p>
    <w:p>
      <w:r>
        <w:t>30z</w:t>
        <w:tab/>
        <w:t>NS 15/alt 62 Di 1/23</w:t>
      </w:r>
    </w:p>
    <w:p>
      <w:r>
        <w:t>33</w:t>
        <w:tab/>
        <w:t>S. 9</w:t>
      </w:r>
    </w:p>
    <w:p>
      <w:r>
        <w:t>40</w:t>
        <w:tab/>
        <w:t>Gutachten über die t[2{Broschüre} von p[2{Hans} 1{Blöthner}]p "1{Gott und Volk}]t"</w:t>
      </w:r>
    </w:p>
    <w:p>
      <w:r>
        <w:t>43</w:t>
        <w:tab/>
        <w:t>1941 - 1942</w:t>
      </w:r>
    </w:p>
    <w:p>
      <w:r>
        <w:br/>
        <w:t>30</w:t>
        <w:tab/>
        <w:t>58</w:t>
      </w:r>
    </w:p>
    <w:p>
      <w:r>
        <w:t>30z</w:t>
        <w:tab/>
        <w:t>NS 15/alt 62 Di 1/58</w:t>
      </w:r>
    </w:p>
    <w:p>
      <w:r>
        <w:t>33</w:t>
        <w:tab/>
        <w:t>S. 9</w:t>
      </w:r>
    </w:p>
    <w:p>
      <w:r>
        <w:t>40</w:t>
        <w:tab/>
        <w:t>Informationsmaterial über p[4{Dr.} 2{E.} 1{Gottschling}, (7{ehemaliger sozialdemokratischer Bürgermeister in o[Gößnitz]o, Dominikanermönch}, später faschistischer 5{Schriftsteller}]p)</w:t>
      </w:r>
    </w:p>
    <w:p>
      <w:r>
        <w:t>43</w:t>
        <w:tab/>
        <w:t>1935 - 1943</w:t>
      </w:r>
    </w:p>
    <w:p>
      <w:r>
        <w:br/>
        <w:t>30</w:t>
        <w:tab/>
        <w:t>61</w:t>
      </w:r>
    </w:p>
    <w:p>
      <w:r>
        <w:t>30z</w:t>
        <w:tab/>
        <w:t>NS 15/alt 62 Di 1/ 61</w:t>
      </w:r>
    </w:p>
    <w:p>
      <w:r>
        <w:t>33</w:t>
        <w:tab/>
        <w:t>S. 9</w:t>
      </w:r>
    </w:p>
    <w:p>
      <w:r>
        <w:t>40</w:t>
        <w:tab/>
        <w:t>s[Schriftstellerische Tätigkeit]s und persönliche Angelegenheiten des p[5{s[Schriftsteller]s}s 2{Edmund} 1{Schopen}]p (früher katholischer Geistlicher)</w:t>
      </w:r>
    </w:p>
    <w:p>
      <w:r>
        <w:t>43</w:t>
        <w:tab/>
        <w:t>1938 - 1942</w:t>
      </w:r>
    </w:p>
    <w:p>
      <w:r>
        <w:br/>
        <w:t>26</w:t>
        <w:tab/>
        <w:t>alt Di 1</w:t>
      </w:r>
    </w:p>
    <w:p>
      <w:r>
        <w:t>27</w:t>
        <w:tab/>
        <w:t>alt Di 1 \ 2. Beauftragter des Führers für die Überwachung der gesamten geistigen und weltanschaulichen Schulung und Erziehung der NSDAP \ 2.5. Bereich Wissenschaft</w:t>
      </w:r>
    </w:p>
    <w:p>
      <w:r>
        <w:t>30</w:t>
        <w:tab/>
        <w:t>&lt;-&gt;</w:t>
      </w:r>
    </w:p>
    <w:p>
      <w:r>
        <w:t>33</w:t>
        <w:tab/>
        <w:t>S. 29</w:t>
      </w:r>
    </w:p>
    <w:p>
      <w:r>
        <w:t>34</w:t>
        <w:tab/>
        <w:t>Film 720, Aufn. Nr. 359381-359536</w:t>
      </w:r>
    </w:p>
    <w:p>
      <w:r>
        <w:t>40</w:t>
        <w:tab/>
        <w:t>Vorbereitung und Herausgabe von s[2{philosophisch-weltanschauliche}n 1{Schrift}]sen, Verfasser H</w:t>
      </w:r>
    </w:p>
    <w:p>
      <w:r>
        <w:t>43</w:t>
        <w:tab/>
        <w:t>1922; 11.1938 - 10.1942</w:t>
      </w:r>
    </w:p>
    <w:p>
      <w:r>
        <w:br/>
        <w:t>30</w:t>
        <w:tab/>
        <w:t>&lt;-&gt;</w:t>
      </w:r>
    </w:p>
    <w:p>
      <w:r>
        <w:t>33</w:t>
        <w:tab/>
        <w:t>S. 29</w:t>
      </w:r>
    </w:p>
    <w:p>
      <w:r>
        <w:t>34</w:t>
        <w:tab/>
        <w:t>Film 721, Aufn. Nr. 357283-357358</w:t>
      </w:r>
    </w:p>
    <w:p>
      <w:r>
        <w:t>40</w:t>
        <w:tab/>
        <w:t>s[Prospekt]se und s[Bibliografie]sn über s[Veröffentlichungen der k[NSDAP]k]s zur weltanschaulichen Schulung</w:t>
      </w:r>
    </w:p>
    <w:p>
      <w:r>
        <w:t>43</w:t>
        <w:tab/>
        <w:t>1938</w:t>
      </w:r>
    </w:p>
    <w:p/>
    <w:p/>
    <w:p/>
    <w:p/>
    <w:p/>
    <w:p>
      <w:r>
        <w:br/>
        <w:t>20</w:t>
        <w:tab/>
        <w:t>NS 43</w:t>
      </w:r>
    </w:p>
    <w:p>
      <w:r>
        <w:t>21</w:t>
        <w:tab/>
        <w:t>Außenpolitisches Amt der NSDAP</w:t>
      </w:r>
    </w:p>
    <w:p>
      <w:r>
        <w:t>22</w:t>
        <w:tab/>
        <w:t>Schriftgut aus der Zeit von 1867 bis 1945 \ Einrichtungen der NSDAP \ #NS 43 Außenpolitisches Amt</w:t>
      </w:r>
    </w:p>
    <w:p>
      <w:r>
        <w:t>23</w:t>
        <w:tab/>
        <w:t>1927 - 1932 ; 1933 - 1942</w:t>
      </w:r>
    </w:p>
    <w:p>
      <w:r>
        <w:t>24</w:t>
        <w:tab/>
        <w:t>Findbuch</w:t>
      </w:r>
    </w:p>
    <w:p>
      <w:r>
        <w:t>26</w:t>
        <w:tab/>
        <w:t>&lt;-&gt;</w:t>
      </w:r>
    </w:p>
    <w:p>
      <w:r>
        <w:t>27</w:t>
        <w:tab/>
        <w:t>&lt;-&gt;</w:t>
      </w:r>
    </w:p>
    <w:p>
      <w:r>
        <w:t>30</w:t>
        <w:tab/>
        <w:t>10</w:t>
      </w:r>
    </w:p>
    <w:p>
      <w:r>
        <w:t>30z</w:t>
        <w:tab/>
        <w:t>NS 43/10</w:t>
      </w:r>
    </w:p>
    <w:p>
      <w:r>
        <w:t>40</w:t>
        <w:tab/>
        <w:t>Korrespondenz u.a. mit dem k[p[Eher]p-Verlag]k</w:t>
      </w:r>
    </w:p>
    <w:p>
      <w:r>
        <w:t>43</w:t>
        <w:tab/>
        <w:t>1934 - 1941</w:t>
      </w:r>
    </w:p>
    <w:p>
      <w:r>
        <w:br/>
        <w:t>30</w:t>
        <w:tab/>
        <w:t>11</w:t>
      </w:r>
    </w:p>
    <w:p>
      <w:r>
        <w:t>30z</w:t>
        <w:tab/>
        <w:t>NS 43/11</w:t>
      </w:r>
    </w:p>
    <w:p>
      <w:r>
        <w:t>40</w:t>
        <w:tab/>
        <w:t>k[Amt Schrifttumspflege]k.</w:t>
      </w:r>
    </w:p>
    <w:p>
      <w:r>
        <w:t>41</w:t>
        <w:tab/>
        <w:t>u. a.: s[Lektoren]s-Briefe z[11/1939]z; z[2/1940]z; z[7/1940 - 10/1940]z (u.a. Richtlinien für s[Verleger]s in bezug auf s[Sowjet- und Rußland-Schrifttum]s infolge der durch den p[Hitler]p-p[Stalin]p-Pakt veränderten politischen Lage) (z[Jan. 1940]z); s[Bücher-  und Zeitschriftengutachten]s aus dem Bereich Ostraumkunde; t[2{Jahresbericht} '1{Deutsches Schrifttum 1939 - Ostraumkunde}]t'; s[Bücherlisten 'Weltbolschewismus']s (z[1939 - 1940]z)</w:t>
      </w:r>
    </w:p>
    <w:p>
      <w:r>
        <w:t>43</w:t>
        <w:tab/>
        <w:t>1938 - 1941</w:t>
      </w:r>
    </w:p>
    <w:p>
      <w:r>
        <w:br/>
        <w:t>30</w:t>
        <w:tab/>
        <w:t>12</w:t>
      </w:r>
    </w:p>
    <w:p>
      <w:r>
        <w:t>30z</w:t>
        <w:tab/>
        <w:t>NS 43/12</w:t>
      </w:r>
    </w:p>
    <w:p>
      <w:r>
        <w:t>40</w:t>
        <w:tab/>
        <w:t>Herausgabe der t[2{Schriftenreihe} 1{Bolschewismus}]t, darin Schriftwechsel mit dem k[p[Eher]p-Verlag]k</w:t>
      </w:r>
    </w:p>
    <w:p>
      <w:r>
        <w:t>43</w:t>
        <w:tab/>
        <w:t>1938 - 1940</w:t>
      </w:r>
    </w:p>
    <w:p>
      <w:r>
        <w:br/>
        <w:t>26</w:t>
        <w:tab/>
        <w:t>&lt; - &gt;</w:t>
      </w:r>
    </w:p>
    <w:p>
      <w:r>
        <w:t>27</w:t>
        <w:tab/>
        <w:t>3. Außenpolitisches Amt. Presseamt \ 3.1. Allgemeines und internationale Presseangelegenheiten</w:t>
      </w:r>
    </w:p>
    <w:p>
      <w:r>
        <w:t>30</w:t>
        <w:tab/>
        <w:t>146</w:t>
      </w:r>
    </w:p>
    <w:p>
      <w:r>
        <w:t>30z</w:t>
        <w:tab/>
        <w:t>NS 43/146</w:t>
      </w:r>
    </w:p>
    <w:p>
      <w:r>
        <w:t>33</w:t>
        <w:tab/>
        <w:t>S. 32</w:t>
      </w:r>
    </w:p>
    <w:p>
      <w:r>
        <w:t>40</w:t>
        <w:tab/>
        <w:t>k[Reichsstelle zur Förderung des deutschen Schrifttums]k</w:t>
      </w:r>
    </w:p>
    <w:p>
      <w:r>
        <w:t>41</w:t>
        <w:tab/>
        <w:t>u.a.: Schriftwechsel über s[2{Gutachten und Ausleihen} von 1{Bücher}]sn; s[Bücherliste]sn</w:t>
      </w:r>
    </w:p>
    <w:p>
      <w:r>
        <w:t>43</w:t>
        <w:tab/>
        <w:t>1936 - 1937</w:t>
      </w:r>
    </w:p>
    <w:p/>
    <w:p/>
    <w:p>
      <w:r>
        <w:br/>
        <w:t>20</w:t>
        <w:tab/>
        <w:t>Ges. 1</w:t>
      </w:r>
    </w:p>
    <w:p>
      <w:r>
        <w:t>22</w:t>
        <w:tab/>
        <w:t>Sammlungen \ Gesetze und Verordnungen, Urschriften</w:t>
      </w:r>
    </w:p>
    <w:p>
      <w:r>
        <w:t>23</w:t>
        <w:tab/>
        <w:t>1867 - 1932; 1941</w:t>
      </w:r>
    </w:p>
    <w:p>
      <w:r>
        <w:t>24</w:t>
        <w:tab/>
        <w:t>Findbuch</w:t>
      </w:r>
    </w:p>
    <w:p>
      <w:r>
        <w:t>30</w:t>
        <w:tab/>
        <w:t>Mappe 4 Nr. 26</w:t>
      </w:r>
    </w:p>
    <w:p>
      <w:r>
        <w:t>30z</w:t>
        <w:tab/>
        <w:t>Ges. 1/Mappe 4 Nr. 26</w:t>
      </w:r>
    </w:p>
    <w:p>
      <w:r>
        <w:t>33</w:t>
        <w:tab/>
        <w:t>S. 9</w:t>
      </w:r>
    </w:p>
    <w:p>
      <w:r>
        <w:t>34</w:t>
        <w:tab/>
        <w:t>Film 53447</w:t>
      </w:r>
    </w:p>
    <w:p>
      <w:r>
        <w:t>40</w:t>
        <w:tab/>
        <w:t>z[11.Juni 1870]z Gesetz betr. das s[Urheberrecht]s an Schriftwerken, Abbildungen, musikalischen Kompositionen und dramatischen Werken</w:t>
      </w:r>
    </w:p>
    <w:p>
      <w:r>
        <w:t>43</w:t>
        <w:tab/>
        <w:t>1870</w:t>
      </w:r>
    </w:p>
    <w:p>
      <w:r>
        <w:br/>
        <w:t>30</w:t>
        <w:tab/>
        <w:t>Mappe 7 Nr. 3</w:t>
      </w:r>
    </w:p>
    <w:p>
      <w:r>
        <w:t>30z</w:t>
        <w:tab/>
        <w:t>Ges. 1/Mappe 7 Nr. 3</w:t>
      </w:r>
    </w:p>
    <w:p>
      <w:r>
        <w:t>33</w:t>
        <w:tab/>
        <w:t>S. 18</w:t>
      </w:r>
    </w:p>
    <w:p>
      <w:r>
        <w:t>34</w:t>
        <w:tab/>
        <w:t>Film 53448</w:t>
      </w:r>
    </w:p>
    <w:p>
      <w:r>
        <w:t>40</w:t>
        <w:tab/>
        <w:t>z[27.Jan. 1873]z Gesetz betr. die Einführung des Reichsgesetzes über das s[Urheberrecht]s an Schriftwerken usw. vom z[11.Juni 1870]z in o[Elsaß-Lothringen]o</w:t>
      </w:r>
    </w:p>
    <w:p>
      <w:r>
        <w:t>43</w:t>
        <w:tab/>
        <w:t>1873</w:t>
      </w:r>
    </w:p>
    <w:p>
      <w:r>
        <w:br/>
        <w:t>30</w:t>
        <w:tab/>
        <w:t>Mappe 8 Nr. 19</w:t>
      </w:r>
    </w:p>
    <w:p>
      <w:r>
        <w:t>30z</w:t>
        <w:tab/>
        <w:t>Ges. 1/Mappe 8 Nr. 19</w:t>
      </w:r>
    </w:p>
    <w:p>
      <w:r>
        <w:t>33</w:t>
        <w:tab/>
        <w:t>S. 22</w:t>
      </w:r>
    </w:p>
    <w:p>
      <w:r>
        <w:t>34</w:t>
        <w:tab/>
        <w:t>Film 53448</w:t>
      </w:r>
    </w:p>
    <w:p>
      <w:r>
        <w:t>40</w:t>
        <w:tab/>
        <w:t>z[7.Mai 1874]z s[Gesetz über die s[Presse]s]s</w:t>
      </w:r>
    </w:p>
    <w:p>
      <w:r>
        <w:t>43</w:t>
        <w:tab/>
        <w:t>1874</w:t>
      </w:r>
    </w:p>
    <w:p>
      <w:r>
        <w:br/>
        <w:t>30</w:t>
        <w:tab/>
        <w:t>Mappe 14 Nr. 12</w:t>
      </w:r>
    </w:p>
    <w:p>
      <w:r>
        <w:t>30z</w:t>
        <w:tab/>
        <w:t>Ges. 1/Mappe 14 Nr. 12</w:t>
      </w:r>
    </w:p>
    <w:p>
      <w:r>
        <w:t>33</w:t>
        <w:tab/>
        <w:t>S. 33</w:t>
      </w:r>
    </w:p>
    <w:p>
      <w:r>
        <w:t>34</w:t>
        <w:tab/>
        <w:t>Film 53449</w:t>
      </w:r>
    </w:p>
    <w:p>
      <w:r>
        <w:t>40</w:t>
        <w:tab/>
        <w:t>z[15.Mai 1879]z Gesetz betr. die Erwerbung der Königlich Preußischen s[Staatsdruckerei]s für das Reich</w:t>
      </w:r>
    </w:p>
    <w:p>
      <w:r>
        <w:t>41</w:t>
        <w:tab/>
        <w:t>u.a.: Vertrag zwischen Preußen und dem Reich über die Abtretung der preußischen Staatsdruckerei</w:t>
      </w:r>
    </w:p>
    <w:p>
      <w:r>
        <w:t>43</w:t>
        <w:tab/>
        <w:t>1879</w:t>
      </w:r>
    </w:p>
    <w:p>
      <w:r>
        <w:br/>
        <w:t>30</w:t>
        <w:tab/>
        <w:t>Mappe 25 Nr. 1</w:t>
      </w:r>
    </w:p>
    <w:p>
      <w:r>
        <w:t>30z</w:t>
        <w:tab/>
        <w:t>Ges. 1/Mappe 25 Nr. 1</w:t>
      </w:r>
    </w:p>
    <w:p>
      <w:r>
        <w:t>33</w:t>
        <w:tab/>
        <w:t>S. 53</w:t>
      </w:r>
    </w:p>
    <w:p>
      <w:r>
        <w:t>34</w:t>
        <w:tab/>
        <w:t>Film 53450</w:t>
      </w:r>
    </w:p>
    <w:p>
      <w:r>
        <w:t>40</w:t>
        <w:tab/>
        <w:t>z[4.April 1888]z Gesetz betr. die Ausführung der am z[9.September 1886]z zu s[1{o[Bern]o&lt;er&gt;} abgeschlossene 2{Übereinkunft}]s wegen Bildung eines internationalen Verbandes zum s[Schutze von Werken der Literatur]s und Kunst</w:t>
      </w:r>
    </w:p>
    <w:p>
      <w:r>
        <w:t>43</w:t>
        <w:tab/>
        <w:t>1888</w:t>
      </w:r>
    </w:p>
    <w:p>
      <w:r>
        <w:br/>
        <w:t>30</w:t>
        <w:tab/>
        <w:t>Mappe 25 Nr. 3</w:t>
      </w:r>
    </w:p>
    <w:p>
      <w:r>
        <w:t>30z</w:t>
        <w:tab/>
        <w:t>Ges. 1/Mappe 25 Nr. 3</w:t>
      </w:r>
    </w:p>
    <w:p>
      <w:r>
        <w:t>33</w:t>
        <w:tab/>
        <w:t>S. 53</w:t>
      </w:r>
    </w:p>
    <w:p>
      <w:r>
        <w:t>34</w:t>
        <w:tab/>
        <w:t>Film 53450</w:t>
      </w:r>
    </w:p>
    <w:p>
      <w:r>
        <w:t>40</w:t>
        <w:tab/>
        <w:t>z[12.April 1888]z Gesetz betr. den Reingewinn aus s[2{kriegsgeschichtliche&lt;s&gt;}n 1{Werk}]sen des großen Generalstabes</w:t>
      </w:r>
    </w:p>
    <w:p>
      <w:r>
        <w:t>43</w:t>
        <w:tab/>
        <w:t>1888</w:t>
      </w:r>
    </w:p>
    <w:p>
      <w:r>
        <w:br/>
        <w:t>30</w:t>
        <w:tab/>
        <w:t>Mappe 25 Nr. 12</w:t>
      </w:r>
    </w:p>
    <w:p>
      <w:r>
        <w:t>30z</w:t>
        <w:tab/>
        <w:t>Ges. 1/Mappe 25 Nr. 12</w:t>
      </w:r>
    </w:p>
    <w:p>
      <w:r>
        <w:t>33</w:t>
        <w:tab/>
        <w:t>S. 53</w:t>
      </w:r>
    </w:p>
    <w:p>
      <w:r>
        <w:t>34</w:t>
        <w:tab/>
        <w:t>Film 53450</w:t>
      </w:r>
    </w:p>
    <w:p>
      <w:r>
        <w:t>40</w:t>
        <w:tab/>
        <w:t>z[11.Juli 1888]z s[Verordnung]s betr. die Ausführung der am z[9.September 1886]z zu s[1{o[Bern]o&lt;er&gt;} abgeschlossene 2{Übereinkunft}]s wegen Bildung eines internationale&lt;r&gt;n Verbandes zum s[Schutze von Werken der Literatur]s und Kunst</w:t>
      </w:r>
    </w:p>
    <w:p>
      <w:r>
        <w:t>43</w:t>
        <w:tab/>
        <w:t>1888</w:t>
      </w:r>
    </w:p>
    <w:p>
      <w:r>
        <w:br/>
        <w:t>30</w:t>
        <w:tab/>
        <w:t>Mappe 41 Nr. 19</w:t>
      </w:r>
    </w:p>
    <w:p>
      <w:r>
        <w:t>30z</w:t>
        <w:tab/>
        <w:t>Ges. 1/Mappe 41 Nr. 19</w:t>
      </w:r>
    </w:p>
    <w:p>
      <w:r>
        <w:t>33</w:t>
        <w:tab/>
        <w:t>S. 89</w:t>
      </w:r>
    </w:p>
    <w:p>
      <w:r>
        <w:t>34</w:t>
        <w:tab/>
        <w:t>Film 53452</w:t>
      </w:r>
    </w:p>
    <w:p>
      <w:r>
        <w:t>40</w:t>
        <w:tab/>
        <w:t>z[19.Juni 1901]z Gesetz betr. das s[Urheberrecht]s an Werken der Literatur und der Tonkunst</w:t>
      </w:r>
    </w:p>
    <w:p>
      <w:r>
        <w:t>43</w:t>
        <w:tab/>
        <w:t>1901</w:t>
      </w:r>
    </w:p>
    <w:p>
      <w:r>
        <w:br/>
        <w:t>30</w:t>
        <w:tab/>
        <w:t>Mappe 41 Nr. 20</w:t>
      </w:r>
    </w:p>
    <w:p>
      <w:r>
        <w:t>30z</w:t>
        <w:tab/>
        <w:t>Ges. 1/Mappe 41 Nr. 20</w:t>
      </w:r>
    </w:p>
    <w:p>
      <w:r>
        <w:t>33</w:t>
        <w:tab/>
        <w:t>S. 89</w:t>
      </w:r>
    </w:p>
    <w:p>
      <w:r>
        <w:t>34</w:t>
        <w:tab/>
        <w:t>Film 53452</w:t>
      </w:r>
    </w:p>
    <w:p>
      <w:r>
        <w:t>40</w:t>
        <w:tab/>
        <w:t>z[19.Juni 1901]z Gesetz über das s[Verlagsrecht]s</w:t>
      </w:r>
    </w:p>
    <w:p>
      <w:r>
        <w:t>43</w:t>
        <w:tab/>
        <w:t>1901</w:t>
      </w:r>
    </w:p>
    <w:p>
      <w:r>
        <w:br/>
        <w:t>30</w:t>
        <w:tab/>
        <w:t>Mappe 47 Nr. 2</w:t>
      </w:r>
    </w:p>
    <w:p>
      <w:r>
        <w:t>30z</w:t>
        <w:tab/>
        <w:t>Ges. 1/Mappe 47 Nr. 2</w:t>
      </w:r>
    </w:p>
    <w:p>
      <w:r>
        <w:t>33</w:t>
        <w:tab/>
        <w:t>S. 105</w:t>
      </w:r>
    </w:p>
    <w:p>
      <w:r>
        <w:t>34</w:t>
        <w:tab/>
        <w:t>Film 53452</w:t>
      </w:r>
    </w:p>
    <w:p>
      <w:r>
        <w:t>40</w:t>
        <w:tab/>
        <w:t>z[9.Jan. 1907]z Gesetz betr. das s[Urheberrecht]s an Werken der bildenden Künste und der Fotographie</w:t>
      </w:r>
    </w:p>
    <w:p>
      <w:r>
        <w:t>43</w:t>
        <w:tab/>
        <w:t>1907</w:t>
      </w:r>
    </w:p>
    <w:p>
      <w:r>
        <w:br/>
        <w:t>30</w:t>
        <w:tab/>
        <w:t>Mappe 50 Nr. 20</w:t>
      </w:r>
    </w:p>
    <w:p>
      <w:r>
        <w:t>30z</w:t>
        <w:tab/>
        <w:t>Ges. 1/Mappe 50 Nr. 20</w:t>
      </w:r>
    </w:p>
    <w:p>
      <w:r>
        <w:t>33</w:t>
        <w:tab/>
        <w:t>S. 116</w:t>
      </w:r>
    </w:p>
    <w:p>
      <w:r>
        <w:t>34</w:t>
        <w:tab/>
        <w:t>Film 53453</w:t>
      </w:r>
    </w:p>
    <w:p>
      <w:r>
        <w:t>40</w:t>
        <w:tab/>
        <w:t>z[22.Mai 1910]z Gesetz zur Ausführung der revidierten s[o[Bern]oer Übereinkunft]s zum s[Schutze von Werken der Literatur]s und Kunst vom z[13.November 1908]z</w:t>
      </w:r>
    </w:p>
    <w:p>
      <w:r>
        <w:t>43</w:t>
        <w:tab/>
        <w:t>1910</w:t>
      </w:r>
    </w:p>
    <w:p>
      <w:r>
        <w:br/>
        <w:t>30</w:t>
        <w:tab/>
        <w:t>Mappe 50 Nr. 31</w:t>
      </w:r>
    </w:p>
    <w:p>
      <w:r>
        <w:t>30z</w:t>
        <w:tab/>
        <w:t>Ges. 1/Mappe 50 Nr. 31</w:t>
      </w:r>
    </w:p>
    <w:p>
      <w:r>
        <w:t>33</w:t>
        <w:tab/>
        <w:t>S. 116</w:t>
      </w:r>
    </w:p>
    <w:p>
      <w:r>
        <w:t>34</w:t>
        <w:tab/>
        <w:t>Film 53453</w:t>
      </w:r>
    </w:p>
    <w:p>
      <w:r>
        <w:t>40</w:t>
        <w:tab/>
        <w:t xml:space="preserve">z[12.Juli 1910]z Verordnung zur Ausführung der am z[13.November 1908]z zu o[Berlin]o abgeschlossenen revidierten s[o[Bern]oer Übereinkunft]s zum s[Schutze von Werken der Literatur]s und Kunst </w:t>
      </w:r>
    </w:p>
    <w:p>
      <w:r>
        <w:t>43</w:t>
        <w:tab/>
        <w:t>1910</w:t>
      </w:r>
    </w:p>
    <w:p>
      <w:r>
        <w:br/>
        <w:t>30</w:t>
        <w:tab/>
        <w:t>Mappe 66 Nr. 56</w:t>
      </w:r>
    </w:p>
    <w:p>
      <w:r>
        <w:t>30z</w:t>
        <w:tab/>
        <w:t>Ges. 1/Mappe 66 Nr. 56</w:t>
      </w:r>
    </w:p>
    <w:p>
      <w:r>
        <w:t>33</w:t>
        <w:tab/>
        <w:t>S. 168</w:t>
      </w:r>
    </w:p>
    <w:p>
      <w:r>
        <w:t>34</w:t>
        <w:tab/>
        <w:t>Film 53454</w:t>
      </w:r>
    </w:p>
    <w:p>
      <w:r>
        <w:t>40</w:t>
        <w:tab/>
        <w:t>z[18.Mai 1922]z Gesetz über den Schutz der s[Urheberrecht]se der Angehörigen der o[1{Vereinigte}n 2{Staaten von Amerika}]o</w:t>
      </w:r>
    </w:p>
    <w:p>
      <w:r>
        <w:t>43</w:t>
        <w:tab/>
        <w:t>1922</w:t>
      </w:r>
    </w:p>
    <w:p>
      <w:r>
        <w:br/>
        <w:t>30</w:t>
        <w:tab/>
        <w:t>Mappe 81 Nr. 73</w:t>
      </w:r>
    </w:p>
    <w:p>
      <w:r>
        <w:t>30z</w:t>
        <w:tab/>
        <w:t>Ges. 1/Mappe 81 Nr. 73</w:t>
      </w:r>
    </w:p>
    <w:p>
      <w:r>
        <w:t>33</w:t>
        <w:tab/>
        <w:t>S. 220</w:t>
      </w:r>
    </w:p>
    <w:p>
      <w:r>
        <w:t>34</w:t>
        <w:tab/>
        <w:t>Film 53457</w:t>
      </w:r>
    </w:p>
    <w:p>
      <w:r>
        <w:t>40</w:t>
        <w:tab/>
        <w:t>z[18.Dez. 1926]z Gesetz zur Bewahrung der Jugend vor s[Schund- und Schmutzschrift]sen</w:t>
      </w:r>
    </w:p>
    <w:p>
      <w:r>
        <w:t>43</w:t>
        <w:tab/>
        <w:t>1926</w:t>
      </w:r>
    </w:p>
    <w:p>
      <w:r>
        <w:br/>
        <w:t>30</w:t>
        <w:tab/>
        <w:t>Mappe 82 Nr. 34</w:t>
      </w:r>
    </w:p>
    <w:p>
      <w:r>
        <w:t>30z</w:t>
        <w:tab/>
        <w:t>Ges. 1/Mappe 82 Nr. 34</w:t>
      </w:r>
    </w:p>
    <w:p>
      <w:r>
        <w:t>33</w:t>
        <w:tab/>
        <w:t>S. 222</w:t>
      </w:r>
    </w:p>
    <w:p>
      <w:r>
        <w:t>34</w:t>
        <w:tab/>
        <w:t>Film 53457</w:t>
      </w:r>
    </w:p>
    <w:p>
      <w:r>
        <w:t>40</w:t>
        <w:tab/>
        <w:t xml:space="preserve">z[26.März 1927]z Gesetz über den Beitritt des Reichs zu der Übereinkunft von o[Montevideo]o vom 11. Januar 1889 betr. den s[Schutz von Werken der Literatur]s und Kunst </w:t>
      </w:r>
    </w:p>
    <w:p>
      <w:r>
        <w:t>41</w:t>
        <w:tab/>
        <w:t>u. a. Übereinkunft von Montevideo vom z[11. 01. 1889]z betr. den Schutz von Werken der Literatur und Kunst</w:t>
      </w:r>
    </w:p>
    <w:p>
      <w:r>
        <w:t>43</w:t>
        <w:tab/>
        <w:t>1927</w:t>
      </w:r>
    </w:p>
    <w:p>
      <w:r>
        <w:br/>
        <w:t>30</w:t>
        <w:tab/>
        <w:t>Mappe 95 Nr. 15</w:t>
      </w:r>
    </w:p>
    <w:p>
      <w:r>
        <w:t>30z</w:t>
        <w:tab/>
        <w:t>Ges. 1/Mappe 95 Nr. 15</w:t>
      </w:r>
    </w:p>
    <w:p>
      <w:r>
        <w:t>33</w:t>
        <w:tab/>
        <w:t>S. 264</w:t>
      </w:r>
    </w:p>
    <w:p>
      <w:r>
        <w:t>34</w:t>
        <w:tab/>
        <w:t>Film 53458</w:t>
      </w:r>
    </w:p>
    <w:p>
      <w:r>
        <w:t>40</w:t>
        <w:tab/>
        <w:t>z[4.März 1931]z Gesetz zur Änderung des s[2{Reichsgesetz}es über die 1{Presse}]s vom z[7.Mai 1874]z</w:t>
      </w:r>
    </w:p>
    <w:p>
      <w:r>
        <w:t>43</w:t>
        <w:tab/>
        <w:t>1931</w:t>
      </w:r>
    </w:p>
    <w:p/>
    <w:p/>
    <w:p>
      <w:r>
        <w:br/>
        <w:t>20</w:t>
        <w:tab/>
        <w:t>R 45 II</w:t>
      </w:r>
    </w:p>
    <w:p>
      <w:r>
        <w:t>21</w:t>
        <w:tab/>
        <w:t>k[Deutsche Volkspartei (DVP)]k</w:t>
      </w:r>
    </w:p>
    <w:p>
      <w:r>
        <w:t>22</w:t>
        <w:tab/>
        <w:t>Parteien, Verbände und Organisationen \ Deutsches Reich \ #R 45 II Deutsche Volkspartei</w:t>
      </w:r>
    </w:p>
    <w:p>
      <w:r>
        <w:t>23</w:t>
        <w:tab/>
        <w:t>1919 - 1933</w:t>
      </w:r>
    </w:p>
    <w:p>
      <w:r>
        <w:t>24</w:t>
        <w:tab/>
        <w:t>Findbuch</w:t>
      </w:r>
    </w:p>
    <w:p>
      <w:r>
        <w:t>26</w:t>
        <w:tab/>
        <w:t>&lt; - &gt;</w:t>
      </w:r>
    </w:p>
    <w:p>
      <w:r>
        <w:t>27</w:t>
        <w:tab/>
        <w:t>II. Deutsche Volkspartei \ 3. Schriftwechsel mit den Wahlkreisverbänden</w:t>
      </w:r>
    </w:p>
    <w:p>
      <w:r>
        <w:t>30</w:t>
        <w:tab/>
        <w:t>66</w:t>
      </w:r>
    </w:p>
    <w:p>
      <w:r>
        <w:t>30z</w:t>
        <w:tab/>
        <w:t>R 45 II/66</w:t>
      </w:r>
    </w:p>
    <w:p>
      <w:r>
        <w:t>33</w:t>
        <w:tab/>
        <w:t>S. 14</w:t>
      </w:r>
    </w:p>
    <w:p>
      <w:r>
        <w:t>34</w:t>
        <w:tab/>
        <w:t>Filme 53130; 53131</w:t>
      </w:r>
    </w:p>
    <w:p>
      <w:r>
        <w:t>40</w:t>
        <w:tab/>
        <w:t>Wahlkreis 8 o[Liegnitz]o, H-Z</w:t>
      </w:r>
    </w:p>
    <w:p>
      <w:r>
        <w:t>41</w:t>
        <w:tab/>
        <w:t>u.a.: Schriftwechsel über Vergleichsverfahren der k[o[Hirschberg]oer s[Druckerei]s G.m.b.H.]k</w:t>
      </w:r>
    </w:p>
    <w:p>
      <w:r>
        <w:t>43</w:t>
        <w:tab/>
        <w:t>02.1930 - 07.1931</w:t>
      </w:r>
    </w:p>
    <w:p>
      <w:r>
        <w:br/>
        <w:t>30</w:t>
        <w:tab/>
        <w:t>89</w:t>
      </w:r>
    </w:p>
    <w:p>
      <w:r>
        <w:t>30z</w:t>
        <w:tab/>
        <w:t>R 45 II/89</w:t>
      </w:r>
    </w:p>
    <w:p>
      <w:r>
        <w:t>33</w:t>
        <w:tab/>
        <w:t>S. 19</w:t>
      </w:r>
    </w:p>
    <w:p>
      <w:r>
        <w:t>34</w:t>
        <w:tab/>
        <w:t>Filme 53136; 53137</w:t>
      </w:r>
    </w:p>
    <w:p>
      <w:r>
        <w:t>40</w:t>
        <w:tab/>
        <w:t>Wahlkreis 12 o[Thüringen]o, A-G</w:t>
      </w:r>
    </w:p>
    <w:p>
      <w:r>
        <w:t>42</w:t>
        <w:tab/>
        <w:t>Druckschrift: Konkursverfahren über das Vermögen der k[1{Hofbuchdruckerei p[2{H.} 1{Kahle}]p AG} 2{o[Eisenach]o}]k, Eisenach am z[30.10.1931]z</w:t>
      </w:r>
    </w:p>
    <w:p>
      <w:r>
        <w:t>43</w:t>
        <w:tab/>
        <w:t>01.1931 - 11.1932</w:t>
      </w:r>
    </w:p>
    <w:p>
      <w:r>
        <w:br/>
        <w:t>30</w:t>
        <w:tab/>
        <w:t>131</w:t>
      </w:r>
    </w:p>
    <w:p>
      <w:r>
        <w:t>30z</w:t>
        <w:tab/>
        <w:t>R 45 II/131</w:t>
      </w:r>
    </w:p>
    <w:p>
      <w:r>
        <w:t>33</w:t>
        <w:tab/>
        <w:t>S. 27</w:t>
      </w:r>
    </w:p>
    <w:p>
      <w:r>
        <w:t>34</w:t>
        <w:tab/>
        <w:t>Filme 53146; 53147</w:t>
      </w:r>
    </w:p>
    <w:p>
      <w:r>
        <w:t>40</w:t>
        <w:tab/>
        <w:t>Wahlkreis 19 o[Hessen-Nassau]o, A-J</w:t>
      </w:r>
    </w:p>
    <w:p>
      <w:r>
        <w:t>41</w:t>
        <w:tab/>
        <w:t>u.a.: Schreiben der Reichsgeschäftsstelle o[Berlin]o an Generalsekretär Schindler, o[Frankfurt/Main]o vom z[09.03.1932]z über Lösung des Vertragsverhältnisses zwischem k[staatspolitischem Verlag]k und Reichsgeschäftsstelle</w:t>
      </w:r>
    </w:p>
    <w:p>
      <w:r>
        <w:t>43</w:t>
        <w:tab/>
        <w:t>03.1931 - 07.1932</w:t>
      </w:r>
    </w:p>
    <w:p>
      <w:r>
        <w:br/>
        <w:t>30</w:t>
        <w:tab/>
        <w:t>138</w:t>
      </w:r>
    </w:p>
    <w:p>
      <w:r>
        <w:t>30z</w:t>
        <w:tab/>
        <w:t>R 45 II/138</w:t>
      </w:r>
    </w:p>
    <w:p>
      <w:r>
        <w:t>33</w:t>
        <w:tab/>
        <w:t>S. 28</w:t>
      </w:r>
    </w:p>
    <w:p>
      <w:r>
        <w:t>34</w:t>
        <w:tab/>
        <w:t>Film 53148</w:t>
      </w:r>
    </w:p>
    <w:p>
      <w:r>
        <w:t>40</w:t>
        <w:tab/>
        <w:t>Wahlkreis 20 o[Köln]o-o[Aachen]o, A-J</w:t>
      </w:r>
    </w:p>
    <w:p>
      <w:r>
        <w:t>41</w:t>
        <w:tab/>
        <w:t>u.a.: Druckschrift p[4{Dr.} 2{Arthur} 1{Lutze}, 6{o[Köln]o}]p, s[Rundschreiben]s vom z[31.10.1928]z betr. s[2{Rationalisierung} im 1{Zeitschriftenwesen}]s</w:t>
      </w:r>
    </w:p>
    <w:p>
      <w:r>
        <w:t>43</w:t>
        <w:tab/>
        <w:t>10.12.1927 - 11.1929</w:t>
      </w:r>
    </w:p>
    <w:p>
      <w:r>
        <w:br/>
        <w:t>30</w:t>
        <w:tab/>
        <w:t>140</w:t>
      </w:r>
    </w:p>
    <w:p>
      <w:r>
        <w:t>30z</w:t>
        <w:tab/>
        <w:t>R 45 II/140</w:t>
      </w:r>
    </w:p>
    <w:p>
      <w:r>
        <w:t>33</w:t>
        <w:tab/>
        <w:t>S. 28</w:t>
      </w:r>
    </w:p>
    <w:p>
      <w:r>
        <w:t>34</w:t>
        <w:tab/>
        <w:t>Filme 53148; 53149</w:t>
      </w:r>
    </w:p>
    <w:p>
      <w:r>
        <w:t>40</w:t>
        <w:tab/>
        <w:t>Wahlkreis 20 o[Köln]o-o[Aachen]o, A-J</w:t>
      </w:r>
    </w:p>
    <w:p>
      <w:r>
        <w:t>41</w:t>
        <w:tab/>
        <w:t>u.a.: Schriftwechsel mit k[1{Firma M. Dumon Schauberg}, 2{o[Köln]o}]k über s[2{Herstellung} aller Arten von 1{Drucksachen}]s</w:t>
      </w:r>
    </w:p>
    <w:p>
      <w:r>
        <w:t>43</w:t>
        <w:tab/>
        <w:t>09.1929 - 06.1932</w:t>
      </w:r>
    </w:p>
    <w:p>
      <w:r>
        <w:br/>
        <w:t>30</w:t>
        <w:tab/>
        <w:t>149</w:t>
      </w:r>
    </w:p>
    <w:p>
      <w:r>
        <w:t>30z</w:t>
        <w:tab/>
        <w:t>R 45 II/149</w:t>
      </w:r>
    </w:p>
    <w:p>
      <w:r>
        <w:t>33</w:t>
        <w:tab/>
        <w:t>S. 30</w:t>
      </w:r>
    </w:p>
    <w:p>
      <w:r>
        <w:t>34</w:t>
        <w:tab/>
        <w:t>Filme 53151; 53152</w:t>
      </w:r>
    </w:p>
    <w:p>
      <w:r>
        <w:t>40</w:t>
        <w:tab/>
        <w:t>Wahlkreis 22 o[Düsseldorf]o-Ost, A-D (o[Düsseldorf]o)</w:t>
      </w:r>
    </w:p>
    <w:p>
      <w:r>
        <w:t>41</w:t>
        <w:tab/>
        <w:t>u.a.: Schriftwechsel mit p[5{s[Schriftsteller]s} 2{W.R.} 1{Pieper}, 6{Düsseldorf}]p, betr. Neuorganisation des "t[p[Stresemann]pdank]t" und Gründung der t[2{Zeitung} "1{Deutscher Kurier}]t"</w:t>
      </w:r>
    </w:p>
    <w:p>
      <w:r>
        <w:t>43</w:t>
        <w:tab/>
        <w:t>11.1931 - 10.1932</w:t>
      </w:r>
    </w:p>
    <w:p>
      <w:r>
        <w:br/>
        <w:t>30</w:t>
        <w:tab/>
        <w:t>158</w:t>
      </w:r>
    </w:p>
    <w:p>
      <w:r>
        <w:t>30z</w:t>
        <w:tab/>
        <w:t>R 45 II/158</w:t>
      </w:r>
    </w:p>
    <w:p>
      <w:r>
        <w:t>33</w:t>
        <w:tab/>
        <w:t>S. 33</w:t>
      </w:r>
    </w:p>
    <w:p>
      <w:r>
        <w:t>34</w:t>
        <w:tab/>
        <w:t>Film 53154</w:t>
      </w:r>
    </w:p>
    <w:p>
      <w:r>
        <w:t>40</w:t>
        <w:tab/>
        <w:t>Wahlkreis 24/25 o[Oberbayern]o-o[Schwaben]o-o[Niederbayern]o, M-Z</w:t>
      </w:r>
    </w:p>
    <w:p>
      <w:r>
        <w:t>42</w:t>
        <w:tab/>
        <w:t>s[Werbeprospekt]s des k[1{p[Berger]p-s[Verlag]s}s 2{o[München]o}]k</w:t>
      </w:r>
    </w:p>
    <w:p>
      <w:r>
        <w:t>43</w:t>
        <w:tab/>
        <w:t>08.1925 - 07.1928</w:t>
      </w:r>
    </w:p>
    <w:p>
      <w:r>
        <w:br/>
        <w:t>30</w:t>
        <w:tab/>
        <w:t>183</w:t>
      </w:r>
    </w:p>
    <w:p>
      <w:r>
        <w:t>30z</w:t>
        <w:tab/>
        <w:t>R 45 II/183</w:t>
      </w:r>
    </w:p>
    <w:p>
      <w:r>
        <w:t>33</w:t>
        <w:tab/>
        <w:t>S. 38</w:t>
      </w:r>
    </w:p>
    <w:p>
      <w:r>
        <w:t>34</w:t>
        <w:tab/>
        <w:t>Film 53160</w:t>
      </w:r>
    </w:p>
    <w:p>
      <w:r>
        <w:t>40</w:t>
        <w:tab/>
        <w:t>Wahlkreis 29 o[Leipzig]o, A-Z</w:t>
      </w:r>
    </w:p>
    <w:p>
      <w:r>
        <w:t>41</w:t>
        <w:tab/>
        <w:t>u.a.: Schriftwechsel mit k[s[Verlag]s p[2{Alwin} 1{Fröhlich}]p, o[Leipzig]o]k über t[das Deutsche Soldatenbuch]t; k[s[Verlag]s p[2{F.W.} 1{Hendel}]p, o[Leipzig]o]k über p[2{Heinrich} 8{von} 1{Treitschke}]p, t[Deutsche Geschichte im 19. Jahrhundert]t</w:t>
      </w:r>
    </w:p>
    <w:p>
      <w:r>
        <w:t>43</w:t>
        <w:tab/>
        <w:t>02.1924 - 08.1928</w:t>
      </w:r>
    </w:p>
    <w:p>
      <w:r>
        <w:br/>
        <w:t>30</w:t>
        <w:tab/>
        <w:t>184</w:t>
      </w:r>
    </w:p>
    <w:p>
      <w:r>
        <w:t>30z</w:t>
        <w:tab/>
        <w:t>R 45 II/184</w:t>
      </w:r>
    </w:p>
    <w:p>
      <w:r>
        <w:t>33</w:t>
        <w:tab/>
        <w:t>S. 38</w:t>
      </w:r>
    </w:p>
    <w:p>
      <w:r>
        <w:t>34</w:t>
        <w:tab/>
        <w:t>Film 53160</w:t>
      </w:r>
    </w:p>
    <w:p>
      <w:r>
        <w:t>40</w:t>
        <w:tab/>
        <w:t>Wahlkreis 29 o[Leipzig]o, A-L</w:t>
      </w:r>
    </w:p>
    <w:p>
      <w:r>
        <w:t>41</w:t>
        <w:tab/>
        <w:t>u.a.: Schriftwechsel mit der k[Deutschen Bücherei o[Leipzig]o]k</w:t>
      </w:r>
    </w:p>
    <w:p>
      <w:r>
        <w:t>43</w:t>
        <w:tab/>
        <w:t>01.1929 - 11.1931</w:t>
      </w:r>
    </w:p>
    <w:p>
      <w:r>
        <w:br/>
        <w:t>30</w:t>
        <w:tab/>
        <w:t>185</w:t>
      </w:r>
    </w:p>
    <w:p>
      <w:r>
        <w:t>30z</w:t>
        <w:tab/>
        <w:t>R 45 II/185</w:t>
      </w:r>
    </w:p>
    <w:p>
      <w:r>
        <w:t>33</w:t>
        <w:tab/>
        <w:t>S. 38</w:t>
      </w:r>
    </w:p>
    <w:p>
      <w:r>
        <w:t>34</w:t>
        <w:tab/>
        <w:t>Film 53160</w:t>
      </w:r>
    </w:p>
    <w:p>
      <w:r>
        <w:t>40</w:t>
        <w:tab/>
        <w:t>Wahlkreis 29 o[Leipzig]o, L-Z</w:t>
      </w:r>
    </w:p>
    <w:p>
      <w:r>
        <w:t>41</w:t>
        <w:tab/>
        <w:t>u.a.: Schriftwechsel mit k[Verein Deutscher s[Lehrmittelverleger]s und -Fabrikanten e.V. Sitz o[Leipzig]o]k</w:t>
      </w:r>
    </w:p>
    <w:p>
      <w:r>
        <w:t>43</w:t>
        <w:tab/>
        <w:t>01.1929 - 10.1931</w:t>
      </w:r>
    </w:p>
    <w:p>
      <w:r>
        <w:br/>
        <w:t>26</w:t>
        <w:tab/>
        <w:t>&lt; - &gt;</w:t>
      </w:r>
    </w:p>
    <w:p>
      <w:r>
        <w:t>27</w:t>
        <w:tab/>
        <w:t>II. Deutsche Volkspartei \ 5. Rundschreiben, s[Mitteilungsblätter]s, Korrespondenzen</w:t>
      </w:r>
    </w:p>
    <w:p>
      <w:r>
        <w:t>30</w:t>
        <w:tab/>
        <w:t>226</w:t>
      </w:r>
    </w:p>
    <w:p>
      <w:r>
        <w:t>30z</w:t>
        <w:tab/>
        <w:t>R 45 II/226</w:t>
      </w:r>
    </w:p>
    <w:p>
      <w:r>
        <w:t>33</w:t>
        <w:tab/>
        <w:t>S. 48</w:t>
      </w:r>
    </w:p>
    <w:p>
      <w:r>
        <w:t>34</w:t>
        <w:tab/>
        <w:t>Film 53169</w:t>
      </w:r>
    </w:p>
    <w:p>
      <w:r>
        <w:t>40</w:t>
        <w:tab/>
        <w:t>t[Beamtenblätter]t. Herausgegeben vom k[Reichsbeamtenausschuß der k[1{Deutsche}n 2{Volkspartei}]k]k</w:t>
      </w:r>
    </w:p>
    <w:p>
      <w:r>
        <w:t>43</w:t>
        <w:tab/>
        <w:t>08.1921 - 12.1922; 02.1924 - 19.02.1924; 01.1925 - 04.1925; 01.1926 - 01.1931</w:t>
      </w:r>
    </w:p>
    <w:p>
      <w:r>
        <w:br/>
        <w:t>30</w:t>
        <w:tab/>
        <w:t>228</w:t>
      </w:r>
    </w:p>
    <w:p>
      <w:r>
        <w:t>30z</w:t>
        <w:tab/>
        <w:t>R 45 II/228</w:t>
      </w:r>
    </w:p>
    <w:p>
      <w:r>
        <w:t>33</w:t>
        <w:tab/>
        <w:t>S. 48</w:t>
      </w:r>
    </w:p>
    <w:p>
      <w:r>
        <w:t>34</w:t>
        <w:tab/>
        <w:t>Film 53169</w:t>
      </w:r>
    </w:p>
    <w:p>
      <w:r>
        <w:t>40</w:t>
        <w:tab/>
        <w:t>t[Handwerkerblatt]t. Herausgegeben vom k[Reichshandwerkerausschuß der k[1{Deutsche}n 2{Volkspartei}]k]k, Nr.1-6</w:t>
      </w:r>
    </w:p>
    <w:p>
      <w:r>
        <w:t>43</w:t>
        <w:tab/>
        <w:t>01.1923 - 08.1924</w:t>
      </w:r>
    </w:p>
    <w:p>
      <w:r>
        <w:br/>
        <w:t>30</w:t>
        <w:tab/>
        <w:t>229</w:t>
      </w:r>
    </w:p>
    <w:p>
      <w:r>
        <w:t>30z</w:t>
        <w:tab/>
        <w:t>R 45 II/229</w:t>
      </w:r>
    </w:p>
    <w:p>
      <w:r>
        <w:t>33</w:t>
        <w:tab/>
        <w:t>S. 49</w:t>
      </w:r>
    </w:p>
    <w:p>
      <w:r>
        <w:t>34</w:t>
        <w:tab/>
        <w:t>Film 53169</w:t>
      </w:r>
    </w:p>
    <w:p>
      <w:r>
        <w:t>40</w:t>
        <w:tab/>
        <w:t>t[Gewerbeblatt. Mitteilungsblatt des k[Reichshandwerkerausschusses&lt; der DVP&gt;]k und des k[1{Reichsausschuss}es 2{für Einzelhandel und Kleingewerbe der k[1{Deutsche}n 2{Volkspartei}]k}]k]t</w:t>
      </w:r>
    </w:p>
    <w:p>
      <w:r>
        <w:t>43</w:t>
        <w:tab/>
        <w:t>09.1924 - 09.1924; 01.1925 - 11.1925; 01.1926 - 12.1931</w:t>
      </w:r>
    </w:p>
    <w:p>
      <w:r>
        <w:br/>
        <w:t>30</w:t>
        <w:tab/>
        <w:t>230</w:t>
      </w:r>
    </w:p>
    <w:p>
      <w:r>
        <w:t>30z</w:t>
        <w:tab/>
        <w:t>R 45 II/230</w:t>
      </w:r>
    </w:p>
    <w:p>
      <w:r>
        <w:t>33</w:t>
        <w:tab/>
        <w:t>S. 49</w:t>
      </w:r>
    </w:p>
    <w:p>
      <w:r>
        <w:t>34</w:t>
        <w:tab/>
        <w:t>Film 53169</w:t>
      </w:r>
    </w:p>
    <w:p>
      <w:r>
        <w:t>40</w:t>
        <w:tab/>
        <w:t>t[Arbeiter-Rundschau]t. Herausgegeben im Auftrage des k[1{Reichsarbeiterausschuss}es 2{der k[1{Deutsche}n 2{Volkspartei}]k}]k, Nr.1-21</w:t>
      </w:r>
    </w:p>
    <w:p>
      <w:r>
        <w:t>43</w:t>
        <w:tab/>
        <w:t>01.1922 - 03.1931</w:t>
      </w:r>
    </w:p>
    <w:p>
      <w:r>
        <w:br/>
        <w:t>30</w:t>
        <w:tab/>
        <w:t>231</w:t>
      </w:r>
    </w:p>
    <w:p>
      <w:r>
        <w:t>30z</w:t>
        <w:tab/>
        <w:t>R 45 II/231</w:t>
      </w:r>
    </w:p>
    <w:p>
      <w:r>
        <w:t>33</w:t>
        <w:tab/>
        <w:t>S. 49</w:t>
      </w:r>
    </w:p>
    <w:p>
      <w:r>
        <w:t>34</w:t>
        <w:tab/>
        <w:t>Film 53169</w:t>
      </w:r>
    </w:p>
    <w:p>
      <w:r>
        <w:t>40</w:t>
        <w:tab/>
        <w:t>t[Hochschulblätter der k[1{Deutsche}n 2{Volkspartei}]k]t. Herausgegeben vom k[Reichsausschuß der Hochschulgruppen der Deutschen Volkspartei]k, Jahrgang 1-7 (Nr.1-57)</w:t>
      </w:r>
    </w:p>
    <w:p>
      <w:r>
        <w:t>43</w:t>
        <w:tab/>
        <w:t>05.1926 - 03.1933</w:t>
      </w:r>
    </w:p>
    <w:p>
      <w:r>
        <w:br/>
        <w:t>30</w:t>
        <w:tab/>
        <w:t>232</w:t>
      </w:r>
    </w:p>
    <w:p>
      <w:r>
        <w:t>30z</w:t>
        <w:tab/>
        <w:t>R 45 II/232</w:t>
      </w:r>
    </w:p>
    <w:p>
      <w:r>
        <w:t>33</w:t>
        <w:tab/>
        <w:t>S. 49</w:t>
      </w:r>
    </w:p>
    <w:p>
      <w:r>
        <w:t>34</w:t>
        <w:tab/>
        <w:t>Film 53169</w:t>
      </w:r>
    </w:p>
    <w:p>
      <w:r>
        <w:t>40</w:t>
        <w:tab/>
        <w:t>t[Mitteilungen an die Schulgruppen der k[1{Deutsche}n 2{Volkspartei}]k]t. Herausgegeben vom 1. Vorsitzenden des k[1{Reichsschulausschuss}es 2{der Deutschen Volkspartei}]k, Nr.1-17</w:t>
      </w:r>
    </w:p>
    <w:p>
      <w:r>
        <w:t>43</w:t>
        <w:tab/>
        <w:t>07.1921 - 28.02.1931</w:t>
      </w:r>
    </w:p>
    <w:p>
      <w:r>
        <w:br/>
        <w:t>30</w:t>
        <w:tab/>
        <w:t>233</w:t>
      </w:r>
    </w:p>
    <w:p>
      <w:r>
        <w:t>30z</w:t>
        <w:tab/>
        <w:t>R 45 II/233</w:t>
      </w:r>
    </w:p>
    <w:p>
      <w:r>
        <w:t>33</w:t>
        <w:tab/>
        <w:t>S. 49</w:t>
      </w:r>
    </w:p>
    <w:p>
      <w:r>
        <w:t>34</w:t>
        <w:tab/>
        <w:t>Film 53169</w:t>
      </w:r>
    </w:p>
    <w:p>
      <w:r>
        <w:t>40</w:t>
        <w:tab/>
        <w:t>t[Jugendblätter der k[1{Deutsche}n 2{Volkspartei}]k. Mitteilungen des k[p[Hindenburg]pbund]kes, Jugendgruppen der Deutschen Volkspartei]t. Herausgegeben vom k[Reichsjugendausschuß der Deutschen Volkspartei]k</w:t>
      </w:r>
    </w:p>
    <w:p>
      <w:r>
        <w:t>43</w:t>
        <w:tab/>
        <w:t>07.1927 - 07.1931</w:t>
      </w:r>
    </w:p>
    <w:p>
      <w:r>
        <w:br/>
        <w:t>30</w:t>
        <w:tab/>
        <w:t>234 - 238</w:t>
      </w:r>
    </w:p>
    <w:p>
      <w:r>
        <w:t>30z</w:t>
        <w:tab/>
        <w:t>R 45 II/234 - 238</w:t>
      </w:r>
    </w:p>
    <w:p>
      <w:r>
        <w:t>33</w:t>
        <w:tab/>
        <w:t>S. 49 f.</w:t>
      </w:r>
    </w:p>
    <w:p>
      <w:r>
        <w:t>34</w:t>
        <w:tab/>
        <w:t>Filme 53170 - 53172</w:t>
      </w:r>
    </w:p>
    <w:p>
      <w:r>
        <w:t>40</w:t>
        <w:tab/>
        <w:t>t[Nationalliberale Correspondenz. s[Pressedienst]s der k[1{Deutsche}n 2{Volkspartei}]k]t</w:t>
      </w:r>
    </w:p>
    <w:p>
      <w:r>
        <w:t>42</w:t>
        <w:tab/>
        <w:t>t[Frauenrundschau]t</w:t>
      </w:r>
    </w:p>
    <w:p>
      <w:r>
        <w:t>43</w:t>
        <w:tab/>
        <w:t>01.1932 - 03.1933</w:t>
      </w:r>
    </w:p>
    <w:p>
      <w:r>
        <w:t>50</w:t>
        <w:tab/>
        <w:t>5 Bde.</w:t>
      </w:r>
    </w:p>
    <w:p>
      <w:r>
        <w:br/>
        <w:t>30</w:t>
        <w:tab/>
        <w:t>241</w:t>
      </w:r>
    </w:p>
    <w:p>
      <w:r>
        <w:t>30z</w:t>
        <w:tab/>
        <w:t>R 45 II/241</w:t>
      </w:r>
    </w:p>
    <w:p>
      <w:r>
        <w:t>33</w:t>
        <w:tab/>
        <w:t>S. 50</w:t>
      </w:r>
    </w:p>
    <w:p>
      <w:r>
        <w:t>34</w:t>
        <w:tab/>
        <w:t>Film 53173</w:t>
      </w:r>
    </w:p>
    <w:p>
      <w:r>
        <w:t>40</w:t>
        <w:tab/>
        <w:t>t[Archiv der Deutschen Volkspartei]t. Herausgegeben von der k[Reichsgeschäftsstelle&lt; der DVP&gt; in o[Berlin]o]k</w:t>
      </w:r>
    </w:p>
    <w:p>
      <w:r>
        <w:t>43</w:t>
        <w:tab/>
        <w:t>01.1922 - 12.1923; 02.1924 - 08.1924; 02.1925 - 10.1925; 03.1926 - 12.1926; 05.1927; 04.1929 - 12.1929; 06.1930 - 12.1930; 06.1931</w:t>
      </w:r>
    </w:p>
    <w:p/>
    <w:p/>
    <w:p>
      <w:r>
        <w:br/>
        <w:t>20</w:t>
        <w:tab/>
        <w:t>R 8005</w:t>
      </w:r>
    </w:p>
    <w:p>
      <w:r>
        <w:t>21</w:t>
        <w:tab/>
        <w:t>k[Deutschnationale Volkspartei (DNVP)]k</w:t>
      </w:r>
    </w:p>
    <w:p>
      <w:r>
        <w:t>22</w:t>
        <w:tab/>
        <w:t>Parteien, Verbände und Organisationen \ Deutsches Reich \ #R 8005 Deutschnationale Volkspartei (einschließlich Nebenorganisationen)</w:t>
      </w:r>
    </w:p>
    <w:p>
      <w:r>
        <w:t>23</w:t>
        <w:tab/>
        <w:t>1919 - 1933</w:t>
      </w:r>
    </w:p>
    <w:p>
      <w:r>
        <w:t>24</w:t>
        <w:tab/>
        <w:t>Findbuch</w:t>
      </w:r>
    </w:p>
    <w:p>
      <w:r>
        <w:t>26</w:t>
        <w:tab/>
        <w:t>&lt; - &gt;</w:t>
      </w:r>
    </w:p>
    <w:p>
      <w:r>
        <w:t>27</w:t>
        <w:tab/>
        <w:t>I. Hauptgeschäftsstelle \ 4. Parteien, Verbände und Organisationen</w:t>
      </w:r>
    </w:p>
    <w:p>
      <w:r>
        <w:t>30</w:t>
        <w:tab/>
        <w:t>91</w:t>
      </w:r>
    </w:p>
    <w:p>
      <w:r>
        <w:t>30z</w:t>
        <w:tab/>
        <w:t>R 8005/91</w:t>
      </w:r>
    </w:p>
    <w:p>
      <w:r>
        <w:t>33</w:t>
        <w:tab/>
        <w:t>S. 20</w:t>
      </w:r>
    </w:p>
    <w:p>
      <w:r>
        <w:t>34</w:t>
        <w:tab/>
        <w:t>Film 45128</w:t>
      </w:r>
    </w:p>
    <w:p>
      <w:r>
        <w:t>40</w:t>
        <w:tab/>
        <w:t>Verschiedenes</w:t>
      </w:r>
    </w:p>
    <w:p>
      <w:r>
        <w:t>41</w:t>
        <w:tab/>
        <w:t>u. a.: Schriftwechsel betr. den "t[Evangelischen Volksdienst]t"</w:t>
      </w:r>
    </w:p>
    <w:p>
      <w:r>
        <w:t>43</w:t>
        <w:tab/>
        <w:t>11.1929 - 03.1930</w:t>
      </w:r>
    </w:p>
    <w:p>
      <w:r>
        <w:br/>
        <w:t>26</w:t>
        <w:tab/>
        <w:t>&lt; - &gt;</w:t>
      </w:r>
    </w:p>
    <w:p>
      <w:r>
        <w:t>27</w:t>
        <w:tab/>
        <w:t>I. Hauptgeschäftsstelle \ 6. s[Pressestelle]s</w:t>
      </w:r>
    </w:p>
    <w:p>
      <w:r>
        <w:t>30</w:t>
        <w:tab/>
        <w:t>94</w:t>
      </w:r>
    </w:p>
    <w:p>
      <w:r>
        <w:t>30z</w:t>
        <w:tab/>
        <w:t>R 8005/94</w:t>
      </w:r>
    </w:p>
    <w:p>
      <w:r>
        <w:t>33</w:t>
        <w:tab/>
        <w:t>S. 21</w:t>
      </w:r>
    </w:p>
    <w:p>
      <w:r>
        <w:t>34</w:t>
        <w:tab/>
        <w:t>Filme 45128; 45129</w:t>
      </w:r>
    </w:p>
    <w:p>
      <w:r>
        <w:t>40</w:t>
        <w:tab/>
        <w:t>Allgemeine Korrespondenz A - Z nach Einsendern</w:t>
      </w:r>
    </w:p>
    <w:p>
      <w:r>
        <w:t>41</w:t>
        <w:tab/>
        <w:t>Darin: Einsendung von Manuskripten für die s[Parteipresse]s; Schriftwechsel mit Parteigeschäftsstellen und s[Verlagsunternehmen]s in s[Presseangelegenheit]sen</w:t>
      </w:r>
    </w:p>
    <w:p>
      <w:r>
        <w:t>43</w:t>
        <w:tab/>
        <w:t>12.1927 - 11.1928</w:t>
      </w:r>
    </w:p>
    <w:p>
      <w:r>
        <w:br/>
        <w:t>26</w:t>
        <w:tab/>
        <w:t>&lt; - &gt;</w:t>
      </w:r>
    </w:p>
    <w:p>
      <w:r>
        <w:t>27</w:t>
        <w:tab/>
        <w:t>II. k[Deutschnationaler Arbeiterbund]k \ 3. Allgemeiner Schriftwechsel nach Orten</w:t>
      </w:r>
    </w:p>
    <w:p>
      <w:r>
        <w:t>30</w:t>
        <w:tab/>
        <w:t>187</w:t>
      </w:r>
    </w:p>
    <w:p>
      <w:r>
        <w:t>30z</w:t>
        <w:tab/>
        <w:t>R 8005/187</w:t>
      </w:r>
    </w:p>
    <w:p>
      <w:r>
        <w:t>33</w:t>
        <w:tab/>
        <w:t>S. 36</w:t>
      </w:r>
    </w:p>
    <w:p>
      <w:r>
        <w:t>34</w:t>
        <w:tab/>
        <w:t>Film 45135</w:t>
      </w:r>
    </w:p>
    <w:p>
      <w:r>
        <w:t>40</w:t>
        <w:tab/>
        <w:t>Allgemeine Korrespondenz - Orte B, Namen K - M</w:t>
      </w:r>
    </w:p>
    <w:p>
      <w:r>
        <w:t>41</w:t>
        <w:tab/>
        <w:t>u. a. p[4{Dr.} 1{Maretzky}, 7{Vorsitzender des kommunalpolitischen Reichsausschusses der Deutschnationalen Volkspartei}]p über arbeiterfeindliche Tendenzen in der von diesem redigierten t[2{Zeitschrift} "1{Deutsche Selbstverwaltung}]t"</w:t>
      </w:r>
    </w:p>
    <w:p>
      <w:r>
        <w:t>43</w:t>
        <w:tab/>
        <w:t>01.1923 - 09.1929</w:t>
      </w:r>
    </w:p>
    <w:p>
      <w:r>
        <w:br/>
        <w:t>30</w:t>
        <w:tab/>
        <w:t>189</w:t>
      </w:r>
    </w:p>
    <w:p>
      <w:r>
        <w:t>30z</w:t>
        <w:tab/>
        <w:t>R 8005/189</w:t>
      </w:r>
    </w:p>
    <w:p>
      <w:r>
        <w:t>33</w:t>
        <w:tab/>
        <w:t>S. 37</w:t>
      </w:r>
    </w:p>
    <w:p>
      <w:r>
        <w:t>34</w:t>
        <w:tab/>
        <w:t>Film 45135</w:t>
      </w:r>
    </w:p>
    <w:p>
      <w:r>
        <w:t>40</w:t>
        <w:tab/>
        <w:t>Allgemeine Korrespondenz - Orte B, Namen R - S</w:t>
      </w:r>
    </w:p>
    <w:p>
      <w:r>
        <w:t>41</w:t>
        <w:tab/>
        <w:t xml:space="preserve">u. a. s[Buchdruckerei]s der k[Reichsboten G.m.b.H.]k über Druck der "t[Deutschen Arbeiterstimme]t"  </w:t>
      </w:r>
    </w:p>
    <w:p>
      <w:r>
        <w:t>43</w:t>
        <w:tab/>
        <w:t>05.1922 - 11.1929</w:t>
      </w:r>
    </w:p>
    <w:p>
      <w:r>
        <w:br/>
        <w:t>26</w:t>
        <w:tab/>
        <w:t>&lt; - &gt;</w:t>
      </w:r>
    </w:p>
    <w:p>
      <w:r>
        <w:t>27</w:t>
        <w:tab/>
        <w:t>IV. k[Deutschnationaler Lehrerbund]k</w:t>
      </w:r>
    </w:p>
    <w:p>
      <w:r>
        <w:t>30</w:t>
        <w:tab/>
        <w:t>399</w:t>
      </w:r>
    </w:p>
    <w:p>
      <w:r>
        <w:t>30z</w:t>
        <w:tab/>
        <w:t>R 8005/399</w:t>
      </w:r>
    </w:p>
    <w:p>
      <w:r>
        <w:t>33</w:t>
        <w:tab/>
        <w:t>S. 76</w:t>
      </w:r>
    </w:p>
    <w:p>
      <w:r>
        <w:t>40</w:t>
        <w:tab/>
        <w:t>t[2{Zeitschrift} "1{Nationale Erziehung}]t" I</w:t>
      </w:r>
    </w:p>
    <w:p>
      <w:r>
        <w:t>41</w:t>
        <w:tab/>
        <w:t xml:space="preserve">u. a. Schriftwechsel mit s[Verlagsunternehmen]s betr. Überlassung von s[Besprechungsexemplar]sen für die "t[Nationale Erziehung]t"; Schriftwechsel mit den k[1{Verlegerfirmen Gebr. p[Ohst]p}, 2{o[Berlin]o}]k; k[1{p[2{Theodor} 1{Weicher}]p &lt;Verlegerfirma &gt;} 2{o[Leipzig]o}]k </w:t>
      </w:r>
    </w:p>
    <w:p>
      <w:r>
        <w:t>43</w:t>
        <w:tab/>
        <w:t>04.1920 - 04.1923</w:t>
      </w:r>
    </w:p>
    <w:p>
      <w:r>
        <w:br/>
        <w:t>26</w:t>
        <w:tab/>
        <w:t>&lt; - &gt;</w:t>
      </w:r>
    </w:p>
    <w:p>
      <w:r>
        <w:t>27</w:t>
        <w:tab/>
        <w:t>V. k[Reichsausschuß für die besetzten Gebiete]k \ 1. Allgemeines, Politik und Propaganda</w:t>
      </w:r>
    </w:p>
    <w:p>
      <w:r>
        <w:t>30</w:t>
        <w:tab/>
        <w:t>414; 414/1</w:t>
      </w:r>
    </w:p>
    <w:p>
      <w:r>
        <w:t>30z</w:t>
        <w:tab/>
        <w:t>R 8005/414; 414/1</w:t>
      </w:r>
    </w:p>
    <w:p>
      <w:r>
        <w:t>33</w:t>
        <w:tab/>
        <w:t>S. 80</w:t>
      </w:r>
    </w:p>
    <w:p>
      <w:r>
        <w:t>40</w:t>
        <w:tab/>
        <w:t>s[Presse]s</w:t>
      </w:r>
    </w:p>
    <w:p>
      <w:r>
        <w:t>41</w:t>
        <w:tab/>
        <w:t>u. a. Schriftwechsel mit verschiedenen s[Zeitung]sen und s[Verlag]sen, u.a.:k[1{Verlag p[2{W.} 1{Girardet}]p}, 2{o[Berlin]o}]k</w:t>
      </w:r>
    </w:p>
    <w:p>
      <w:r>
        <w:t>42</w:t>
        <w:tab/>
        <w:t>t[Politische s[Wochenschrift]s für Volkstum und Staat]t</w:t>
      </w:r>
    </w:p>
    <w:p>
      <w:r>
        <w:t>43</w:t>
        <w:tab/>
        <w:t>01.1929 - 07.1929</w:t>
      </w:r>
    </w:p>
    <w:p>
      <w:r>
        <w:br/>
        <w:t>26</w:t>
        <w:tab/>
        <w:t>&lt; - &gt;</w:t>
      </w:r>
    </w:p>
    <w:p>
      <w:r>
        <w:t>27</w:t>
        <w:tab/>
        <w:t>VI. k[Evangelischer Reichsausschuß]k</w:t>
      </w:r>
    </w:p>
    <w:p>
      <w:r>
        <w:t>30</w:t>
        <w:tab/>
        <w:t>457</w:t>
      </w:r>
    </w:p>
    <w:p>
      <w:r>
        <w:t>30z</w:t>
        <w:tab/>
        <w:t>R 8005/457</w:t>
      </w:r>
    </w:p>
    <w:p>
      <w:r>
        <w:t>33</w:t>
        <w:tab/>
        <w:t>S. 91</w:t>
      </w:r>
    </w:p>
    <w:p>
      <w:r>
        <w:t>40</w:t>
        <w:tab/>
        <w:t>Geschäftsleitung</w:t>
      </w:r>
    </w:p>
    <w:p>
      <w:r>
        <w:t>41</w:t>
        <w:tab/>
        <w:t>u. a. Schriftwechsel und s[Schriftleitung]sen verschiedener Zeitungen und s[Zeitschrift]sen, u.a. zur Konkordatsfrage</w:t>
      </w:r>
    </w:p>
    <w:p>
      <w:r>
        <w:t>43</w:t>
        <w:tab/>
        <w:t>05.1929 - 01.1930</w:t>
      </w:r>
    </w:p>
    <w:p/>
    <w:p/>
    <w:p>
      <w:r>
        <w:br/>
        <w:t>20</w:t>
        <w:tab/>
        <w:t>R 8006</w:t>
      </w:r>
    </w:p>
    <w:p>
      <w:r>
        <w:t>21</w:t>
        <w:tab/>
        <w:t xml:space="preserve">k[Fortschrittliche Volkspartei]k </w:t>
      </w:r>
    </w:p>
    <w:p>
      <w:r>
        <w:t>22</w:t>
        <w:tab/>
        <w:t>Parteien, Verbände und Organisationen \ Deutsches Reich \ #R 8006 Fortschrittliche Volkspartei</w:t>
      </w:r>
    </w:p>
    <w:p>
      <w:r>
        <w:t>23</w:t>
        <w:tab/>
        <w:t>1893 - 1919</w:t>
      </w:r>
    </w:p>
    <w:p>
      <w:r>
        <w:t>24</w:t>
        <w:tab/>
        <w:t>Findbuch</w:t>
      </w:r>
    </w:p>
    <w:p>
      <w:r>
        <w:t>26</w:t>
        <w:tab/>
        <w:t>&lt; - &gt;</w:t>
      </w:r>
    </w:p>
    <w:p>
      <w:r>
        <w:t>27</w:t>
        <w:tab/>
        <w:t>II. Fortschrittliche Volkspartei \ 3. Ausschüsse und Kommissionen</w:t>
      </w:r>
    </w:p>
    <w:p>
      <w:r>
        <w:t>30</w:t>
        <w:tab/>
        <w:t>44</w:t>
      </w:r>
    </w:p>
    <w:p>
      <w:r>
        <w:t>30z</w:t>
        <w:tab/>
        <w:t>R 8006/44</w:t>
      </w:r>
    </w:p>
    <w:p>
      <w:r>
        <w:t>33</w:t>
        <w:tab/>
        <w:t>S. 9</w:t>
      </w:r>
    </w:p>
    <w:p>
      <w:r>
        <w:t>40</w:t>
        <w:tab/>
        <w:t>Presseausschuß</w:t>
      </w:r>
    </w:p>
    <w:p>
      <w:r>
        <w:t>41</w:t>
        <w:tab/>
        <w:t>u. a. Entwurf eines s[Vertrag]ses zwischen dem p[7{Vorsitzenden des Geschäftsführenden Ausschusses der Fortschrittlichen Volkspartei}, 4{Dr.} 1{Wiemer}]p, und dem p[5{s[Schriftsteller]s} 2{Gustav} 1{Erdmannsdörfer}]p über die Herausgabe der t[Liberalen Corresponden]t</w:t>
      </w:r>
    </w:p>
    <w:p>
      <w:r>
        <w:t>43</w:t>
        <w:tab/>
        <w:t>01.1913 - 12.1917</w:t>
      </w:r>
    </w:p>
    <w:p>
      <w:r>
        <w:br/>
        <w:t>26</w:t>
        <w:tab/>
        <w:t>&lt; - &gt;</w:t>
      </w:r>
    </w:p>
    <w:p>
      <w:r>
        <w:t>27</w:t>
        <w:tab/>
        <w:t>II. Fortschrittliche Volkspartei \ 5. Verschiedenes</w:t>
      </w:r>
    </w:p>
    <w:p>
      <w:r>
        <w:t>30</w:t>
        <w:tab/>
        <w:t>61</w:t>
      </w:r>
    </w:p>
    <w:p>
      <w:r>
        <w:t>30z</w:t>
        <w:tab/>
        <w:t>R 8006/61</w:t>
      </w:r>
    </w:p>
    <w:p>
      <w:r>
        <w:t>33</w:t>
        <w:tab/>
        <w:t>S. 12</w:t>
      </w:r>
    </w:p>
    <w:p>
      <w:r>
        <w:t>40</w:t>
        <w:tab/>
        <w:t>t[Die "Wacht". Fortschrittliches s[Wochenblatt]s]t</w:t>
      </w:r>
    </w:p>
    <w:p>
      <w:r>
        <w:t>41</w:t>
        <w:tab/>
        <w:t>u. a. Schriftwechsel über Finanzierung der "Wacht"</w:t>
      </w:r>
    </w:p>
    <w:p>
      <w:r>
        <w:t>43</w:t>
        <w:tab/>
        <w:t>01.1917 - 03.1919</w:t>
      </w:r>
    </w:p>
    <w:p/>
    <w:p/>
    <w:p>
      <w:r>
        <w:br/>
        <w:t>20</w:t>
        <w:tab/>
        <w:t>R 8031</w:t>
      </w:r>
    </w:p>
    <w:p>
      <w:r>
        <w:t>21</w:t>
        <w:tab/>
        <w:t>Deutscher Nationalverein</w:t>
      </w:r>
    </w:p>
    <w:p>
      <w:r>
        <w:t>22</w:t>
        <w:tab/>
        <w:t>Parteien, Verbände und Organisationen \ Deutsches Reich \ #R 8031 Deutscher Nationalverein</w:t>
      </w:r>
    </w:p>
    <w:p>
      <w:r>
        <w:t>23</w:t>
        <w:tab/>
        <w:t>1859 - 1867</w:t>
      </w:r>
    </w:p>
    <w:p>
      <w:r>
        <w:t>24</w:t>
        <w:tab/>
        <w:t>Findbuch</w:t>
      </w:r>
    </w:p>
    <w:p>
      <w:r>
        <w:t>26</w:t>
        <w:tab/>
        <w:t>&lt; - &gt;</w:t>
      </w:r>
    </w:p>
    <w:p>
      <w:r>
        <w:t>27</w:t>
        <w:tab/>
        <w:t>Teil I: Verzeichnis der Akteneinheiten (1859 - 1867)</w:t>
      </w:r>
    </w:p>
    <w:p>
      <w:r>
        <w:t>30</w:t>
        <w:tab/>
        <w:t>9</w:t>
      </w:r>
    </w:p>
    <w:p>
      <w:r>
        <w:t>30z</w:t>
        <w:tab/>
        <w:t>R 8031/9</w:t>
      </w:r>
    </w:p>
    <w:p>
      <w:r>
        <w:t>31</w:t>
        <w:tab/>
        <w:t>Korrespondenz V</w:t>
      </w:r>
    </w:p>
    <w:p>
      <w:r>
        <w:t>33</w:t>
        <w:tab/>
        <w:t>S. 3</w:t>
      </w:r>
    </w:p>
    <w:p>
      <w:r>
        <w:t>40</w:t>
        <w:tab/>
        <w:t>Schriftwechsel des Geschäftsführers p[2{Feodor} 1{Streit}]p</w:t>
      </w:r>
    </w:p>
    <w:p>
      <w:r>
        <w:t>41</w:t>
        <w:tab/>
        <w:t>auch: Rundschreiben der Expedition der deutschen s[Flugblätter]s (k[1{Engelhardt-Reyher'sche Hofbuchdruckerei}) 2{o[Gotha]o}]k, im Dez. 1859 (Bl. 112)</w:t>
      </w:r>
    </w:p>
    <w:p>
      <w:r>
        <w:t>43</w:t>
        <w:tab/>
        <w:t>1859 - 1860</w:t>
      </w:r>
    </w:p>
    <w:p>
      <w:r>
        <w:br/>
        <w:t>26</w:t>
        <w:tab/>
        <w:t>&lt; - &gt;</w:t>
      </w:r>
    </w:p>
    <w:p>
      <w:r>
        <w:t>27</w:t>
        <w:tab/>
        <w:t>Teil II: Einzelverzeichnis der Briefe \ 1. Schriftwechsel mit Einzelpersonen \ 1.1. Einzelpersonen A - Z</w:t>
      </w:r>
    </w:p>
    <w:p>
      <w:r>
        <w:t>30</w:t>
        <w:tab/>
        <w:t>22, Bl. 234</w:t>
      </w:r>
    </w:p>
    <w:p>
      <w:r>
        <w:t>30z</w:t>
        <w:tab/>
        <w:t>R 8031/22, Bl. 234</w:t>
      </w:r>
    </w:p>
    <w:p>
      <w:r>
        <w:t>33</w:t>
        <w:tab/>
        <w:t>S. 11</w:t>
      </w:r>
    </w:p>
    <w:p>
      <w:r>
        <w:t>40</w:t>
        <w:tab/>
        <w:t>Schriftwechsel des Geschäftsführers p[2{Feodor} 1{Streit}]p</w:t>
      </w:r>
    </w:p>
    <w:p>
      <w:r>
        <w:t>41</w:t>
        <w:tab/>
        <w:t>p[1{Bagel}, 2{August}; 5{Buchhändler} in 6{o[Wesel]o}]p, 1861.</w:t>
      </w:r>
    </w:p>
    <w:p>
      <w:r>
        <w:t>43</w:t>
        <w:tab/>
        <w:t>1861</w:t>
      </w:r>
    </w:p>
    <w:p>
      <w:r>
        <w:br/>
        <w:t>30</w:t>
        <w:tab/>
        <w:t>17, Bl. 171</w:t>
      </w:r>
    </w:p>
    <w:p>
      <w:r>
        <w:t>30z</w:t>
        <w:tab/>
        <w:t>R 8031/17, Bl. 171</w:t>
      </w:r>
    </w:p>
    <w:p>
      <w:r>
        <w:t>33</w:t>
        <w:tab/>
        <w:t>S. 15</w:t>
      </w:r>
    </w:p>
    <w:p>
      <w:r>
        <w:t>40</w:t>
        <w:tab/>
        <w:t>Schriftwechsel des Geschäftsführers p[2{Feodor} 1{Streit}]p</w:t>
      </w:r>
    </w:p>
    <w:p>
      <w:r>
        <w:t>41</w:t>
        <w:tab/>
        <w:t>p[1{Beck}, 2{A. C.}; 5{Buchhändler} und 7{Buchdruckereibesitzer} in 6{o[Grottkau]o}]p</w:t>
      </w:r>
    </w:p>
    <w:p>
      <w:r>
        <w:t>43</w:t>
        <w:tab/>
        <w:t>1860 - 1861</w:t>
      </w:r>
    </w:p>
    <w:p>
      <w:r>
        <w:br/>
        <w:t>30</w:t>
        <w:tab/>
        <w:t>20, Bl. 37</w:t>
      </w:r>
    </w:p>
    <w:p>
      <w:r>
        <w:t>30z</w:t>
        <w:tab/>
        <w:t>R 8031/20, Bl. 37</w:t>
      </w:r>
    </w:p>
    <w:p>
      <w:r>
        <w:t>33</w:t>
        <w:tab/>
        <w:t>S. 15</w:t>
      </w:r>
    </w:p>
    <w:p>
      <w:r>
        <w:t>40</w:t>
        <w:tab/>
        <w:t>Schriftwechsel des Geschäftsführers p[2{Feodor} 1{Streit}]p</w:t>
      </w:r>
    </w:p>
    <w:p>
      <w:r>
        <w:t>41</w:t>
        <w:tab/>
        <w:t>p[1{Beck}, 2{A. C.}; 5{Buchhändler} und 7{Buchdruckereibesitzer} in 6{o[Grottkau]o}]p</w:t>
      </w:r>
    </w:p>
    <w:p>
      <w:r>
        <w:t>43</w:t>
        <w:tab/>
        <w:t>1861</w:t>
      </w:r>
    </w:p>
    <w:p>
      <w:r>
        <w:br/>
        <w:t>30</w:t>
        <w:tab/>
        <w:t>24, Bl. 75</w:t>
      </w:r>
    </w:p>
    <w:p>
      <w:r>
        <w:t>30z</w:t>
        <w:tab/>
        <w:t>R 8031/24, Bl. 75</w:t>
      </w:r>
    </w:p>
    <w:p>
      <w:r>
        <w:t>33</w:t>
        <w:tab/>
        <w:t>S. 15</w:t>
      </w:r>
    </w:p>
    <w:p>
      <w:r>
        <w:t>40</w:t>
        <w:tab/>
        <w:t>Schriftwechsel des Geschäftsführers p[2{Feodor} 1{Streit}]p</w:t>
      </w:r>
    </w:p>
    <w:p>
      <w:r>
        <w:t>41</w:t>
        <w:tab/>
        <w:t>p[1{Beck}, 2{A. C.}; 5{Buchhändler} und 7{Buchdruckereibesitzer} in 6{o[Grottkau]o}]p</w:t>
      </w:r>
    </w:p>
    <w:p>
      <w:r>
        <w:t>43</w:t>
        <w:tab/>
        <w:t>1861 - 1862</w:t>
      </w:r>
    </w:p>
    <w:p>
      <w:r>
        <w:br/>
        <w:t>30</w:t>
        <w:tab/>
        <w:t>26, Bl. 66</w:t>
      </w:r>
    </w:p>
    <w:p>
      <w:r>
        <w:t>30z</w:t>
        <w:tab/>
        <w:t>R 8031/26, Bl. 66</w:t>
      </w:r>
    </w:p>
    <w:p>
      <w:r>
        <w:t>33</w:t>
        <w:tab/>
        <w:t>S. 15</w:t>
      </w:r>
    </w:p>
    <w:p>
      <w:r>
        <w:t>40</w:t>
        <w:tab/>
        <w:t>Schriftwechsel des Geschäftsführers p[2{Feodor} 1{Streit}]p</w:t>
      </w:r>
    </w:p>
    <w:p>
      <w:r>
        <w:t>41</w:t>
        <w:tab/>
        <w:t>p[1{Beck}, 2{A. C.}; 5{Buchhändler} und 7{Buchdruckereibesitzer} in 6{o[Grottkau]o}]p</w:t>
      </w:r>
    </w:p>
    <w:p>
      <w:r>
        <w:t>43</w:t>
        <w:tab/>
        <w:t>1862</w:t>
      </w:r>
    </w:p>
    <w:p>
      <w:r>
        <w:br/>
        <w:t>30</w:t>
        <w:tab/>
        <w:t>28, Bl. 245</w:t>
      </w:r>
    </w:p>
    <w:p>
      <w:r>
        <w:t>30z</w:t>
        <w:tab/>
        <w:t>R 8031/28, Bl. 245</w:t>
      </w:r>
    </w:p>
    <w:p>
      <w:r>
        <w:t>33</w:t>
        <w:tab/>
        <w:t>S. 15</w:t>
      </w:r>
    </w:p>
    <w:p>
      <w:r>
        <w:t>40</w:t>
        <w:tab/>
        <w:t>Schriftwechsel des Geschäftsführers p[2{Feodor} 1{Streit}]p</w:t>
      </w:r>
    </w:p>
    <w:p>
      <w:r>
        <w:t>41</w:t>
        <w:tab/>
        <w:t>p[1{Beck}, 2{A. C.}; 5{Buchhändler} und 7{Buchdruckereibesitzer} in 6{o[Grottkau]o}]p</w:t>
      </w:r>
    </w:p>
    <w:p>
      <w:r>
        <w:t>43</w:t>
        <w:tab/>
        <w:t>1862</w:t>
      </w:r>
    </w:p>
    <w:p>
      <w:r>
        <w:br/>
        <w:t>30</w:t>
        <w:tab/>
        <w:t>12, Bl. 210</w:t>
      </w:r>
    </w:p>
    <w:p>
      <w:r>
        <w:t>30z</w:t>
        <w:tab/>
        <w:t>R 8031/12, Bl. 210</w:t>
      </w:r>
    </w:p>
    <w:p>
      <w:r>
        <w:t>33</w:t>
        <w:tab/>
        <w:t>S. 22</w:t>
      </w:r>
    </w:p>
    <w:p>
      <w:r>
        <w:t>40</w:t>
        <w:tab/>
        <w:t>Schriftwechsel des Geschäftsführers p[2{Feodor} 1{Streit}]p</w:t>
      </w:r>
    </w:p>
    <w:p>
      <w:r>
        <w:t>41</w:t>
        <w:tab/>
        <w:t>p[1{Biedermann}, 4{Prof.}; 5{Redakteur} in 6{o[Weimar]o}]p, 1860.</w:t>
      </w:r>
    </w:p>
    <w:p>
      <w:r>
        <w:t>43</w:t>
        <w:tab/>
        <w:t>1859 - 1860</w:t>
      </w:r>
    </w:p>
    <w:p>
      <w:r>
        <w:br/>
        <w:t>30</w:t>
        <w:tab/>
        <w:t>25, Bl. 325 - 326</w:t>
      </w:r>
    </w:p>
    <w:p>
      <w:r>
        <w:t>30z</w:t>
        <w:tab/>
        <w:t>R 8031/25, Bl. 325 - 326</w:t>
      </w:r>
    </w:p>
    <w:p>
      <w:r>
        <w:t>33</w:t>
        <w:tab/>
        <w:t>S. 22</w:t>
      </w:r>
    </w:p>
    <w:p>
      <w:r>
        <w:t>40</w:t>
        <w:tab/>
        <w:t>Schriftwechsel des Geschäftsführers p[2{Feodor} 1{Streit}]p</w:t>
      </w:r>
    </w:p>
    <w:p>
      <w:r>
        <w:t>41</w:t>
        <w:tab/>
        <w:t>p[1{Biedermann}, 4{Prof.}; 5{Redakteur} in 6{o[Weimar]o}]p, 1862.</w:t>
      </w:r>
    </w:p>
    <w:p>
      <w:r>
        <w:t>43</w:t>
        <w:tab/>
        <w:t>1860 - 1863</w:t>
      </w:r>
    </w:p>
    <w:p>
      <w:r>
        <w:br/>
        <w:t>30</w:t>
        <w:tab/>
        <w:t>11, Bl. 15</w:t>
      </w:r>
    </w:p>
    <w:p>
      <w:r>
        <w:t>30z</w:t>
        <w:tab/>
        <w:t>R 8031/11, Bl. 15</w:t>
      </w:r>
    </w:p>
    <w:p>
      <w:r>
        <w:t>33</w:t>
        <w:tab/>
        <w:t>S. 23</w:t>
      </w:r>
    </w:p>
    <w:p>
      <w:r>
        <w:t>40</w:t>
        <w:tab/>
        <w:t>Schriftwechsel des Geschäftsführers p[2{Feodor} 1{Streit}]p</w:t>
      </w:r>
    </w:p>
    <w:p>
      <w:r>
        <w:t>41</w:t>
        <w:tab/>
        <w:t>p[1{Böhlau}, 2{H.}; 5{Buchhändler} in 6{o[Weimar]o}]p, 1860.</w:t>
      </w:r>
    </w:p>
    <w:p>
      <w:r>
        <w:t>43</w:t>
        <w:tab/>
        <w:t>1859 - 1860</w:t>
      </w:r>
    </w:p>
    <w:p>
      <w:r>
        <w:br/>
        <w:t>30</w:t>
        <w:tab/>
        <w:t>14, Bl. 120 - 121, 136</w:t>
      </w:r>
    </w:p>
    <w:p>
      <w:r>
        <w:t>30z</w:t>
        <w:tab/>
        <w:t>R 8031/14, Bl. 120 - 121, 136</w:t>
      </w:r>
    </w:p>
    <w:p>
      <w:r>
        <w:t>33</w:t>
        <w:tab/>
        <w:t>S. 23</w:t>
      </w:r>
    </w:p>
    <w:p>
      <w:r>
        <w:t>40</w:t>
        <w:tab/>
        <w:t>Schriftwechsel des Geschäftsführers p[2{Feodor} 1{Streit}]p</w:t>
      </w:r>
    </w:p>
    <w:p>
      <w:r>
        <w:t>41</w:t>
        <w:tab/>
        <w:t>p[1{Böhlau}, 2{H.}; 5{Buchhändler} in 6{o[Weimar]o}]p, 1860.</w:t>
      </w:r>
    </w:p>
    <w:p>
      <w:r>
        <w:t>43</w:t>
        <w:tab/>
        <w:t>1860</w:t>
      </w:r>
    </w:p>
    <w:p>
      <w:r>
        <w:br/>
        <w:t>30</w:t>
        <w:tab/>
        <w:t>17, Bl. 93</w:t>
      </w:r>
    </w:p>
    <w:p>
      <w:r>
        <w:t>30z</w:t>
        <w:tab/>
        <w:t>R 8031/17, Bl. 93</w:t>
      </w:r>
    </w:p>
    <w:p>
      <w:r>
        <w:t>33</w:t>
        <w:tab/>
        <w:t>S. 24</w:t>
      </w:r>
    </w:p>
    <w:p>
      <w:r>
        <w:t>40</w:t>
        <w:tab/>
        <w:t>Schriftwechsel des Geschäftsführers p[2{Feodor} 1{Streit}]p</w:t>
      </w:r>
    </w:p>
    <w:p>
      <w:r>
        <w:t>41</w:t>
        <w:tab/>
        <w:t>p[1{Boetticher}, 2{Friedrich Heinrich} 8{von}; 5{Verlagsbuch- und Kunsthändler} in 6{o[Dresden]o}]p, 1861.</w:t>
      </w:r>
    </w:p>
    <w:p>
      <w:r>
        <w:t>43</w:t>
        <w:tab/>
        <w:t>1860 - 1861</w:t>
      </w:r>
    </w:p>
    <w:p>
      <w:r>
        <w:br/>
        <w:t>30</w:t>
        <w:tab/>
        <w:t>19, Bl. 12 - 13</w:t>
      </w:r>
    </w:p>
    <w:p>
      <w:r>
        <w:t>30z</w:t>
        <w:tab/>
        <w:t>R 8031/19, Bl. 12 - 13</w:t>
      </w:r>
    </w:p>
    <w:p>
      <w:r>
        <w:t>33</w:t>
        <w:tab/>
        <w:t>S. 24</w:t>
      </w:r>
    </w:p>
    <w:p>
      <w:r>
        <w:t>40</w:t>
        <w:tab/>
        <w:t>Schriftwechsel des Geschäftsführers p[2{Feodor} 1{Streit}]p</w:t>
      </w:r>
    </w:p>
    <w:p>
      <w:r>
        <w:t>41</w:t>
        <w:tab/>
        <w:t>p[1{Boetticher}, 2{Friedrich Heinrich} 8{von}; 5{Verlagsbuch- und Kunsthändler} in 6{o[Dresden]o}]p, 1861.</w:t>
      </w:r>
    </w:p>
    <w:p>
      <w:r>
        <w:t>43</w:t>
        <w:tab/>
        <w:t>1860 - 1861</w:t>
      </w:r>
    </w:p>
    <w:p>
      <w:r>
        <w:br/>
        <w:t>30</w:t>
        <w:tab/>
        <w:t>20, Bl. 210</w:t>
      </w:r>
    </w:p>
    <w:p>
      <w:r>
        <w:t>30z</w:t>
        <w:tab/>
        <w:t>R 8031/20, Bl. 210</w:t>
      </w:r>
    </w:p>
    <w:p>
      <w:r>
        <w:t>33</w:t>
        <w:tab/>
        <w:t>S. 24</w:t>
      </w:r>
    </w:p>
    <w:p>
      <w:r>
        <w:t>40</w:t>
        <w:tab/>
        <w:t>Schriftwechsel des Geschäftsführers p[2{Feodor} 1{Streit}]p</w:t>
      </w:r>
    </w:p>
    <w:p>
      <w:r>
        <w:t>41</w:t>
        <w:tab/>
        <w:t>p[1{Boetticher}, 2{Friedrich Heinrich} 8{von}; 5{Verlagsbuch- und Kunsthändler} in 6{o[Dresden]o}]p</w:t>
      </w:r>
    </w:p>
    <w:p>
      <w:r>
        <w:t>43</w:t>
        <w:tab/>
        <w:t>1861</w:t>
      </w:r>
    </w:p>
    <w:p>
      <w:r>
        <w:br/>
        <w:t>30</w:t>
        <w:tab/>
        <w:t>21, Bl. 182 - 183, 219, 328</w:t>
      </w:r>
    </w:p>
    <w:p>
      <w:r>
        <w:t>30z</w:t>
        <w:tab/>
        <w:t>R 8031/21, Bl. 182 - 183, 219, 328</w:t>
      </w:r>
    </w:p>
    <w:p>
      <w:r>
        <w:t>33</w:t>
        <w:tab/>
        <w:t>S. 24</w:t>
      </w:r>
    </w:p>
    <w:p>
      <w:r>
        <w:t>40</w:t>
        <w:tab/>
        <w:t>Schriftwechsel des Geschäftsführers p[2{Feodor} 1{Streit}]p</w:t>
      </w:r>
    </w:p>
    <w:p>
      <w:r>
        <w:t>41</w:t>
        <w:tab/>
        <w:t>p[1{Boetticher}, 2{Friedrich Heinrich} 8{von}; 5{Verlagsbuch- und Kunsthändler} in 6{o[Dresden]o}]p, 1861.</w:t>
      </w:r>
    </w:p>
    <w:p>
      <w:r>
        <w:t>43</w:t>
        <w:tab/>
        <w:t>1859 ; 1861</w:t>
      </w:r>
    </w:p>
    <w:p>
      <w:r>
        <w:br/>
        <w:t>30</w:t>
        <w:tab/>
        <w:t>22, Bl. 84</w:t>
      </w:r>
    </w:p>
    <w:p>
      <w:r>
        <w:t>30z</w:t>
        <w:tab/>
        <w:t>R 8031/22, Bl. 84</w:t>
      </w:r>
    </w:p>
    <w:p>
      <w:r>
        <w:t>33</w:t>
        <w:tab/>
        <w:t>S. 24</w:t>
      </w:r>
    </w:p>
    <w:p>
      <w:r>
        <w:t>40</w:t>
        <w:tab/>
        <w:t>Schriftwechsel des Geschäftsführers p[2{Feodor} 1{Streit}]p</w:t>
      </w:r>
    </w:p>
    <w:p>
      <w:r>
        <w:t>41</w:t>
        <w:tab/>
        <w:t>p[1{Boetticher}, 2{Friedrich Heinrich} 8{von}; 5{Verlagsbuch- und Kunsthändler} in 6{o[Dresden]o}]p, 1861.</w:t>
      </w:r>
    </w:p>
    <w:p>
      <w:r>
        <w:t>43</w:t>
        <w:tab/>
        <w:t>1861</w:t>
      </w:r>
    </w:p>
    <w:p>
      <w:r>
        <w:br/>
        <w:t>30</w:t>
        <w:tab/>
        <w:t>23, Bl. 250 - 251, 253 - 254</w:t>
      </w:r>
    </w:p>
    <w:p>
      <w:r>
        <w:t>30z</w:t>
        <w:tab/>
        <w:t>R 8031/23, Bl. 250 - 251, 253 - 254</w:t>
      </w:r>
    </w:p>
    <w:p>
      <w:r>
        <w:t>33</w:t>
        <w:tab/>
        <w:t>S. 25</w:t>
      </w:r>
    </w:p>
    <w:p>
      <w:r>
        <w:t>40</w:t>
        <w:tab/>
        <w:t>Schriftwechsel des Geschäftsführers p[2{Feodor} 1{Streit}]p</w:t>
      </w:r>
    </w:p>
    <w:p>
      <w:r>
        <w:t>41</w:t>
        <w:tab/>
        <w:t>p[1{Borndrück}, 2{A.}; 5{Buchhändler} in 6{o[Neusalza]o}]p, 1861.</w:t>
      </w:r>
    </w:p>
    <w:p>
      <w:r>
        <w:t>43</w:t>
        <w:tab/>
        <w:t>1861</w:t>
      </w:r>
    </w:p>
    <w:p>
      <w:r>
        <w:br/>
        <w:t>30</w:t>
        <w:tab/>
        <w:t>28, Bl. 54</w:t>
      </w:r>
    </w:p>
    <w:p>
      <w:r>
        <w:t>30z</w:t>
        <w:tab/>
        <w:t>R 8031/28, Bl. 54</w:t>
      </w:r>
    </w:p>
    <w:p>
      <w:r>
        <w:t>33</w:t>
        <w:tab/>
        <w:t>S. 26</w:t>
      </w:r>
    </w:p>
    <w:p>
      <w:r>
        <w:t>40</w:t>
        <w:tab/>
        <w:t>Schriftwechsel des Geschäftsführers p[2{Feodor} 1{Streit}]p</w:t>
      </w:r>
    </w:p>
    <w:p>
      <w:r>
        <w:t>41</w:t>
        <w:tab/>
        <w:t>p[1{Bräß}, 2{Eduard}; 5{Buchbinder} in 6{o[Nordhausen]o}]p, 1862.</w:t>
      </w:r>
    </w:p>
    <w:p>
      <w:r>
        <w:t>43</w:t>
        <w:tab/>
        <w:t>1862</w:t>
      </w:r>
    </w:p>
    <w:p>
      <w:r>
        <w:br/>
        <w:t>30</w:t>
        <w:tab/>
        <w:t>7, Bl. 47 - 49, 132 b, 136 - 137</w:t>
      </w:r>
    </w:p>
    <w:p>
      <w:r>
        <w:t>30z</w:t>
        <w:tab/>
        <w:t>R 8031/7, Bl. 47 - 49, 132 b, 136 - 137</w:t>
      </w:r>
    </w:p>
    <w:p>
      <w:r>
        <w:t>33</w:t>
        <w:tab/>
        <w:t>S. 27</w:t>
      </w:r>
    </w:p>
    <w:p>
      <w:r>
        <w:t>40</w:t>
        <w:tab/>
        <w:t>Schriftwechsel des Geschäftsführers p[2{Feodor} 1{Streit}]p</w:t>
      </w:r>
    </w:p>
    <w:p>
      <w:r>
        <w:t>41</w:t>
        <w:tab/>
        <w:t>p[1{Brater}, 4{Dr.} 2{Karl}; 7{Redakteur der Süddeutschen Zeitung}]p, 1859.</w:t>
      </w:r>
    </w:p>
    <w:p>
      <w:r>
        <w:t>43</w:t>
        <w:tab/>
        <w:t>1859 - 1860</w:t>
      </w:r>
    </w:p>
    <w:p>
      <w:r>
        <w:br/>
        <w:t>30</w:t>
        <w:tab/>
        <w:t>12, Bl. 47, 93</w:t>
      </w:r>
    </w:p>
    <w:p>
      <w:r>
        <w:t>30z</w:t>
        <w:tab/>
        <w:t>R 8031/12, Bl. 47, 93</w:t>
      </w:r>
    </w:p>
    <w:p>
      <w:r>
        <w:t>33</w:t>
        <w:tab/>
        <w:t>S. 27</w:t>
      </w:r>
    </w:p>
    <w:p>
      <w:r>
        <w:t>40</w:t>
        <w:tab/>
        <w:t>Schriftwechsel des Geschäftsführers p[2{Feodor} 1{Streit}]p</w:t>
      </w:r>
    </w:p>
    <w:p>
      <w:r>
        <w:t>41</w:t>
        <w:tab/>
        <w:t>p[1{Brater}, 4{Dr.} 2{Karl}; 7{Redakteur der Süddeutschen Zeitung}]p, 1860.</w:t>
      </w:r>
    </w:p>
    <w:p>
      <w:r>
        <w:t>43</w:t>
        <w:tab/>
        <w:t>1859 - 1860</w:t>
      </w:r>
    </w:p>
    <w:p>
      <w:r>
        <w:br/>
        <w:t>30</w:t>
        <w:tab/>
        <w:t>13, Bl. 160, 32</w:t>
      </w:r>
    </w:p>
    <w:p>
      <w:r>
        <w:t>30z</w:t>
        <w:tab/>
        <w:t>R 8031/13, Bl. 160, 32</w:t>
      </w:r>
    </w:p>
    <w:p>
      <w:r>
        <w:t>33</w:t>
        <w:tab/>
        <w:t>S. 27</w:t>
      </w:r>
    </w:p>
    <w:p>
      <w:r>
        <w:t>40</w:t>
        <w:tab/>
        <w:t>Schriftwechsel des Geschäftsführers p[2{Feodor} 1{Streit}]p</w:t>
      </w:r>
    </w:p>
    <w:p>
      <w:r>
        <w:t>41</w:t>
        <w:tab/>
        <w:t>p[1{Brater}, 4{Dr.} 2{Karl}; 7{Redakteur der Süddeutschen Zeitung}]p, 1860.</w:t>
      </w:r>
    </w:p>
    <w:p>
      <w:r>
        <w:t>43</w:t>
        <w:tab/>
        <w:t>1860</w:t>
      </w:r>
    </w:p>
    <w:p>
      <w:r>
        <w:br/>
        <w:t>30</w:t>
        <w:tab/>
        <w:t>15, Bl. 1 - 2, 160</w:t>
      </w:r>
    </w:p>
    <w:p>
      <w:r>
        <w:t>30z</w:t>
        <w:tab/>
        <w:t>R 8031/15, Bl. 1 - 2, 160</w:t>
      </w:r>
    </w:p>
    <w:p>
      <w:r>
        <w:t>33</w:t>
        <w:tab/>
        <w:t>S. 27</w:t>
      </w:r>
    </w:p>
    <w:p>
      <w:r>
        <w:t>40</w:t>
        <w:tab/>
        <w:t>Schriftwechsel des Geschäftsführers p[2{Feodor} 1{Streit}]p</w:t>
      </w:r>
    </w:p>
    <w:p>
      <w:r>
        <w:t>41</w:t>
        <w:tab/>
        <w:t>p[1{Brater}, 4{Dr.} 2{Karl}; 7{Redakteur der Süddeutschen Zeitung}]p, 1860.</w:t>
      </w:r>
    </w:p>
    <w:p>
      <w:r>
        <w:t>43</w:t>
        <w:tab/>
        <w:t>1860</w:t>
      </w:r>
    </w:p>
    <w:p>
      <w:r>
        <w:br/>
        <w:t>30</w:t>
        <w:tab/>
        <w:t>16, Bl. 94</w:t>
      </w:r>
    </w:p>
    <w:p>
      <w:r>
        <w:t>30z</w:t>
        <w:tab/>
        <w:t>R 8031/16, Bl. 94</w:t>
      </w:r>
    </w:p>
    <w:p>
      <w:r>
        <w:t>33</w:t>
        <w:tab/>
        <w:t>S. 27</w:t>
      </w:r>
    </w:p>
    <w:p>
      <w:r>
        <w:t>40</w:t>
        <w:tab/>
        <w:t>Schriftwechsel des Geschäftsführers p[2{Feodor} 1{Streit}]p</w:t>
      </w:r>
    </w:p>
    <w:p>
      <w:r>
        <w:t>41</w:t>
        <w:tab/>
        <w:t>p[1{Brater}, 4{Dr.} 2{Karl}; 7{Redakteur der Süddeutschen Zeitung}]p, 1861.</w:t>
      </w:r>
    </w:p>
    <w:p>
      <w:r>
        <w:t>43</w:t>
        <w:tab/>
        <w:t>1860 - 1861</w:t>
      </w:r>
    </w:p>
    <w:p>
      <w:r>
        <w:br/>
        <w:t>30</w:t>
        <w:tab/>
        <w:t>17, Bl. 128</w:t>
      </w:r>
    </w:p>
    <w:p>
      <w:r>
        <w:t>30z</w:t>
        <w:tab/>
        <w:t>R 8031/17, Bl. 128</w:t>
      </w:r>
    </w:p>
    <w:p>
      <w:r>
        <w:t>33</w:t>
        <w:tab/>
        <w:t>S. 27</w:t>
      </w:r>
    </w:p>
    <w:p>
      <w:r>
        <w:t>40</w:t>
        <w:tab/>
        <w:t>Schriftwechsel des Geschäftsführers p[2{Feodor} 1{Streit}]p</w:t>
      </w:r>
    </w:p>
    <w:p>
      <w:r>
        <w:t>41</w:t>
        <w:tab/>
        <w:t>p[1{Brater}, 4{Dr.} 2{Karl}; 7{Redakteur der Süddeutschen Zeitung}]p, 1861.</w:t>
      </w:r>
    </w:p>
    <w:p>
      <w:r>
        <w:t>43</w:t>
        <w:tab/>
        <w:t>1860 - 1861</w:t>
      </w:r>
    </w:p>
    <w:p>
      <w:r>
        <w:br/>
        <w:t>30</w:t>
        <w:tab/>
        <w:t>18, Bl. 190 - 191</w:t>
      </w:r>
    </w:p>
    <w:p>
      <w:r>
        <w:t>30z</w:t>
        <w:tab/>
        <w:t>R 8031/18, Bl. 190 - 191</w:t>
      </w:r>
    </w:p>
    <w:p>
      <w:r>
        <w:t>33</w:t>
        <w:tab/>
        <w:t>S. 27</w:t>
      </w:r>
    </w:p>
    <w:p>
      <w:r>
        <w:t>40</w:t>
        <w:tab/>
        <w:t>Schriftwechsel des Geschäftsführers p[2{Feodor} 1{Streit}]p</w:t>
      </w:r>
    </w:p>
    <w:p>
      <w:r>
        <w:t>41</w:t>
        <w:tab/>
        <w:t>p[1{Brater}, 4{Dr.} 2{Karl}; 7{Redakteur der Süddeutschen Zeitung}]p, 1861.</w:t>
      </w:r>
    </w:p>
    <w:p>
      <w:r>
        <w:t>43</w:t>
        <w:tab/>
        <w:t>1860 - 1861</w:t>
      </w:r>
    </w:p>
    <w:p>
      <w:r>
        <w:br/>
        <w:t>30</w:t>
        <w:tab/>
        <w:t>20, Bl. 172, 271 - 272, 318, 276</w:t>
      </w:r>
    </w:p>
    <w:p>
      <w:r>
        <w:t>30z</w:t>
        <w:tab/>
        <w:t>R 8031/20, Bl. 172, 271 - 272, 318, 276</w:t>
      </w:r>
    </w:p>
    <w:p>
      <w:r>
        <w:t>33</w:t>
        <w:tab/>
        <w:t>S. 27</w:t>
      </w:r>
    </w:p>
    <w:p>
      <w:r>
        <w:t>40</w:t>
        <w:tab/>
        <w:t>Schriftwechsel des Geschäftsführers p[2{Feodor} 1{Streit}]p</w:t>
      </w:r>
    </w:p>
    <w:p>
      <w:r>
        <w:t>41</w:t>
        <w:tab/>
        <w:t>p[1{Brater}, 4{Dr.} 2{Karl}; 7{Redakteur der Süddeutschen Zeitung}]p, 1861.</w:t>
      </w:r>
    </w:p>
    <w:p>
      <w:r>
        <w:t>43</w:t>
        <w:tab/>
        <w:t>1861</w:t>
      </w:r>
    </w:p>
    <w:p>
      <w:r>
        <w:br/>
        <w:t>30</w:t>
        <w:tab/>
        <w:t>21, Bl. 170</w:t>
      </w:r>
    </w:p>
    <w:p>
      <w:r>
        <w:t>30z</w:t>
        <w:tab/>
        <w:t>R 8031/21, Bl. 170</w:t>
      </w:r>
    </w:p>
    <w:p>
      <w:r>
        <w:t>33</w:t>
        <w:tab/>
        <w:t>S. 27</w:t>
      </w:r>
    </w:p>
    <w:p>
      <w:r>
        <w:t>40</w:t>
        <w:tab/>
        <w:t>Schriftwechsel des Geschäftsführers p[2{Feodor} 1{Streit}]p</w:t>
      </w:r>
    </w:p>
    <w:p>
      <w:r>
        <w:t>41</w:t>
        <w:tab/>
        <w:t>p[1{Brater}, 4{Dr.} 2{Karl}; 7{Redakteur der Süddeutschen Zeitung}]p, 1861.</w:t>
      </w:r>
    </w:p>
    <w:p>
      <w:r>
        <w:t>43</w:t>
        <w:tab/>
        <w:t>1859 ; 1861</w:t>
      </w:r>
    </w:p>
    <w:p>
      <w:r>
        <w:br/>
        <w:t>30</w:t>
        <w:tab/>
        <w:t>23, Bl. 176, 178, 180, 181, 182, 184, 361, 362</w:t>
      </w:r>
    </w:p>
    <w:p>
      <w:r>
        <w:t>30z</w:t>
        <w:tab/>
        <w:t>R 8031/23, Bl. 176, 178, 180, 181, 182, 184, 361, 362</w:t>
      </w:r>
    </w:p>
    <w:p>
      <w:r>
        <w:t>33</w:t>
        <w:tab/>
        <w:t>S. 27</w:t>
      </w:r>
    </w:p>
    <w:p>
      <w:r>
        <w:t>40</w:t>
        <w:tab/>
        <w:t>Schriftwechsel des Geschäftsführers p[2{Feodor} 1{Streit}]p</w:t>
      </w:r>
    </w:p>
    <w:p>
      <w:r>
        <w:t>41</w:t>
        <w:tab/>
        <w:t>p[1{Brater}, 4{Dr.} 2{Karl}; 7{Redakteur der Süddeutschen Zeitung}]p, 1861.</w:t>
      </w:r>
    </w:p>
    <w:p>
      <w:r>
        <w:t>43</w:t>
        <w:tab/>
        <w:t>1861</w:t>
      </w:r>
    </w:p>
    <w:p>
      <w:r>
        <w:br/>
        <w:t>30</w:t>
        <w:tab/>
        <w:t>25, Bl. 99 - 100, 118 - 119</w:t>
      </w:r>
    </w:p>
    <w:p>
      <w:r>
        <w:t>30z</w:t>
        <w:tab/>
        <w:t>R 8031/25, Bl. 99 - 100, 118 - 119</w:t>
      </w:r>
    </w:p>
    <w:p>
      <w:r>
        <w:t>33</w:t>
        <w:tab/>
        <w:t>S. 27</w:t>
      </w:r>
    </w:p>
    <w:p>
      <w:r>
        <w:t>40</w:t>
        <w:tab/>
        <w:t>Schriftwechsel des Geschäftsführers p[2{Feodor} 1{Streit}]p</w:t>
      </w:r>
    </w:p>
    <w:p>
      <w:r>
        <w:t>41</w:t>
        <w:tab/>
        <w:t>p[1{Brater}, 4{Dr.} 2{Karl}; 7{Redakteur der Süddeutschen Zeitung}]p, 1861 - 1862.</w:t>
      </w:r>
    </w:p>
    <w:p>
      <w:r>
        <w:t>43</w:t>
        <w:tab/>
        <w:t>1860 - 1863</w:t>
      </w:r>
    </w:p>
    <w:p>
      <w:r>
        <w:br/>
        <w:t>30</w:t>
        <w:tab/>
        <w:t>24, Bl. 45</w:t>
      </w:r>
    </w:p>
    <w:p>
      <w:r>
        <w:t>30z</w:t>
        <w:tab/>
        <w:t>R 8031/24, Bl. 45</w:t>
      </w:r>
    </w:p>
    <w:p>
      <w:r>
        <w:t>33</w:t>
        <w:tab/>
        <w:t>S. 27</w:t>
      </w:r>
    </w:p>
    <w:p>
      <w:r>
        <w:t>40</w:t>
        <w:tab/>
        <w:t>Schriftwechsel des Geschäftsführers p[2{Feodor} 1{Streit}]p</w:t>
      </w:r>
    </w:p>
    <w:p>
      <w:r>
        <w:t>41</w:t>
        <w:tab/>
        <w:t>p[1{Brater}, 4{Dr.} 2{Karl}; 7{Redakteur der Süddeutschen Zeitung}]p, 1861 - 1862.</w:t>
      </w:r>
    </w:p>
    <w:p>
      <w:r>
        <w:t>43</w:t>
        <w:tab/>
        <w:t>1861 - 1862</w:t>
      </w:r>
    </w:p>
    <w:p>
      <w:r>
        <w:br/>
        <w:t>30</w:t>
        <w:tab/>
        <w:t>26, Bl. 328, 226</w:t>
      </w:r>
    </w:p>
    <w:p>
      <w:r>
        <w:t>30z</w:t>
        <w:tab/>
        <w:t>R 8031/26, Bl. 328, 226</w:t>
      </w:r>
    </w:p>
    <w:p>
      <w:r>
        <w:t>33</w:t>
        <w:tab/>
        <w:t>S. 27</w:t>
      </w:r>
    </w:p>
    <w:p>
      <w:r>
        <w:t>40</w:t>
        <w:tab/>
        <w:t>Schriftwechsel des Geschäftsführers p[2{Feodor} 1{Streit}]p</w:t>
      </w:r>
    </w:p>
    <w:p>
      <w:r>
        <w:t>41</w:t>
        <w:tab/>
        <w:t>p[1{Brater}, 4{Dr.} 2{Karl}; 7{Redakteur der Süddeutschen Zeitung}]p, 1862.</w:t>
      </w:r>
    </w:p>
    <w:p>
      <w:r>
        <w:t>43</w:t>
        <w:tab/>
        <w:t>1861 - 1862</w:t>
      </w:r>
    </w:p>
    <w:p>
      <w:r>
        <w:br/>
        <w:t>30</w:t>
        <w:tab/>
        <w:t>28, Bl. 176, 82, 277 - 278</w:t>
      </w:r>
    </w:p>
    <w:p>
      <w:r>
        <w:t>30z</w:t>
        <w:tab/>
        <w:t>R 8031/28, Bl. 176, 82, 277 - 278</w:t>
      </w:r>
    </w:p>
    <w:p>
      <w:r>
        <w:t>33</w:t>
        <w:tab/>
        <w:t>S. 27</w:t>
      </w:r>
    </w:p>
    <w:p>
      <w:r>
        <w:t>40</w:t>
        <w:tab/>
        <w:t>Schriftwechsel des Geschäftsführers p[2{Feodor} 1{Streit}]p</w:t>
      </w:r>
    </w:p>
    <w:p>
      <w:r>
        <w:t>41</w:t>
        <w:tab/>
        <w:t>p[1{Brater}, 4{Dr.} 2{Karl}; 7{Redakteur der Süddeutschen Zeitung}]p, 1862.</w:t>
      </w:r>
    </w:p>
    <w:p>
      <w:r>
        <w:t>43</w:t>
        <w:tab/>
        <w:t>1862</w:t>
      </w:r>
    </w:p>
    <w:p>
      <w:r>
        <w:br/>
        <w:t>30</w:t>
        <w:tab/>
        <w:t>29, Bl. 193</w:t>
      </w:r>
    </w:p>
    <w:p>
      <w:r>
        <w:t>30z</w:t>
        <w:tab/>
        <w:t>R 8031/29, Bl. 193</w:t>
      </w:r>
    </w:p>
    <w:p>
      <w:r>
        <w:t>33</w:t>
        <w:tab/>
        <w:t>S. 27</w:t>
      </w:r>
    </w:p>
    <w:p>
      <w:r>
        <w:t>40</w:t>
        <w:tab/>
        <w:t>Schriftwechsel des Geschäftsführers p[2{Feodor} 1{Streit}]p</w:t>
      </w:r>
    </w:p>
    <w:p>
      <w:r>
        <w:t>41</w:t>
        <w:tab/>
        <w:t>p[1{Brater}, 4{Dr.} 2{Karl}; 7{Redakteur der Süddeutschen Zeitung}]p, 1862.</w:t>
      </w:r>
    </w:p>
    <w:p>
      <w:r>
        <w:t>43</w:t>
        <w:tab/>
        <w:t>1861 - 1862</w:t>
      </w:r>
    </w:p>
    <w:p>
      <w:r>
        <w:br/>
        <w:t>30</w:t>
        <w:tab/>
        <w:t>32, Bl. 117 - 118, 278, 312</w:t>
      </w:r>
    </w:p>
    <w:p>
      <w:r>
        <w:t>30z</w:t>
        <w:tab/>
        <w:t>R 8031/32, Bl. 117 - 118, 278, 312</w:t>
      </w:r>
    </w:p>
    <w:p>
      <w:r>
        <w:t>33</w:t>
        <w:tab/>
        <w:t>S. 27</w:t>
      </w:r>
    </w:p>
    <w:p>
      <w:r>
        <w:t>40</w:t>
        <w:tab/>
        <w:t>Schriftwechsel des Geschäftsführers p[2{Feodor} 1{Streit}]p</w:t>
      </w:r>
    </w:p>
    <w:p>
      <w:r>
        <w:t>41</w:t>
        <w:tab/>
        <w:t>p[1{Brater}, 4{Dr.} 2{Karl}; 7{Redakteur der Süddeutschen Zeitung}]p, 1863.</w:t>
      </w:r>
    </w:p>
    <w:p>
      <w:r>
        <w:t>43</w:t>
        <w:tab/>
        <w:t>1861 - 1863</w:t>
      </w:r>
    </w:p>
    <w:p>
      <w:r>
        <w:br/>
        <w:t>30</w:t>
        <w:tab/>
        <w:t>33, Bl. 27 - 29, 45 a - 46</w:t>
      </w:r>
    </w:p>
    <w:p>
      <w:r>
        <w:t>30z</w:t>
        <w:tab/>
        <w:t>R 8031/33, Bl. 27 - 29, 45 a - 46</w:t>
      </w:r>
    </w:p>
    <w:p>
      <w:r>
        <w:t>33</w:t>
        <w:tab/>
        <w:t>S. 27</w:t>
      </w:r>
    </w:p>
    <w:p>
      <w:r>
        <w:t>40</w:t>
        <w:tab/>
        <w:t>Schriftwechsel des Geschäftsführers p[2{Feodor} 1{Streit}]p</w:t>
      </w:r>
    </w:p>
    <w:p>
      <w:r>
        <w:t>41</w:t>
        <w:tab/>
        <w:t>p[1{Brater}, 4{Dr.} 2{Karl}; 7{Redakteur der Süddeutschen Zeitung}]p, 1863.</w:t>
      </w:r>
    </w:p>
    <w:p>
      <w:r>
        <w:t>43</w:t>
        <w:tab/>
        <w:t>1862 - 1863</w:t>
      </w:r>
    </w:p>
    <w:p>
      <w:r>
        <w:br/>
        <w:t>30</w:t>
        <w:tab/>
        <w:t>34, Bl. 177, 177 a</w:t>
      </w:r>
    </w:p>
    <w:p>
      <w:r>
        <w:t>30z</w:t>
        <w:tab/>
        <w:t>R 8031/34, Bl. 177, 177 a</w:t>
      </w:r>
    </w:p>
    <w:p>
      <w:r>
        <w:t>33</w:t>
        <w:tab/>
        <w:t>S. 27</w:t>
      </w:r>
    </w:p>
    <w:p>
      <w:r>
        <w:t>40</w:t>
        <w:tab/>
        <w:t>Schriftwechsel des Geschäftsführers p[2{Feodor} 1{Streit}]p</w:t>
      </w:r>
    </w:p>
    <w:p>
      <w:r>
        <w:t>41</w:t>
        <w:tab/>
        <w:t>p[1{Brater}, 4{Dr.} 2{Karl}; 7{Redakteur der Süddeutschen Zeitung}]p, 1864.</w:t>
      </w:r>
    </w:p>
    <w:p>
      <w:r>
        <w:t>43</w:t>
        <w:tab/>
        <w:t>1862 - 1865</w:t>
      </w:r>
    </w:p>
    <w:p>
      <w:r>
        <w:br/>
        <w:t>30</w:t>
        <w:tab/>
        <w:t>35, Bl. 42</w:t>
      </w:r>
    </w:p>
    <w:p>
      <w:r>
        <w:t>30z</w:t>
        <w:tab/>
        <w:t>R 8031/35, Bl. 42</w:t>
      </w:r>
    </w:p>
    <w:p>
      <w:r>
        <w:t>33</w:t>
        <w:tab/>
        <w:t>S. 27</w:t>
      </w:r>
    </w:p>
    <w:p>
      <w:r>
        <w:t>40</w:t>
        <w:tab/>
        <w:t>Schriftwechsel des Geschäftsführers p[4{Dr.} 2{Lorenz} 1{Nagel}]p</w:t>
      </w:r>
    </w:p>
    <w:p>
      <w:r>
        <w:t>41</w:t>
        <w:tab/>
        <w:t>p[1{Brater}, 4{Dr.} 2{Karl}; 7{Redakteur der Süddeutschen Zeitung}]p, 1865.</w:t>
      </w:r>
    </w:p>
    <w:p>
      <w:r>
        <w:t>43</w:t>
        <w:tab/>
        <w:t>1865</w:t>
      </w:r>
    </w:p>
    <w:p>
      <w:r>
        <w:br/>
        <w:t>30</w:t>
        <w:tab/>
        <w:t>36, Bl. 18 - 20</w:t>
      </w:r>
    </w:p>
    <w:p>
      <w:r>
        <w:t>30z</w:t>
        <w:tab/>
        <w:t>R 8031/36, Bl. 18 - 20</w:t>
      </w:r>
    </w:p>
    <w:p>
      <w:r>
        <w:t>33</w:t>
        <w:tab/>
        <w:t>S. 27</w:t>
      </w:r>
    </w:p>
    <w:p>
      <w:r>
        <w:t>40</w:t>
        <w:tab/>
        <w:t>Schriftwechsel des Geschäftsführers p[4{Dr.} 2{Lorenz} 1{Nagel}]p</w:t>
      </w:r>
    </w:p>
    <w:p>
      <w:r>
        <w:t>41</w:t>
        <w:tab/>
        <w:t>p[1{Brater}, 4{Dr.} 2{Karl}; 7{Redakteur der Süddeutschen Zeitung}]p, 1866.</w:t>
      </w:r>
    </w:p>
    <w:p>
      <w:r>
        <w:t>43</w:t>
        <w:tab/>
        <w:t>1865 - 1867</w:t>
      </w:r>
    </w:p>
    <w:p>
      <w:r>
        <w:br/>
        <w:t>30</w:t>
        <w:tab/>
        <w:t>36, Bl. 164</w:t>
      </w:r>
    </w:p>
    <w:p>
      <w:r>
        <w:t>30z</w:t>
        <w:tab/>
        <w:t>R 8031/36, Bl. 164</w:t>
      </w:r>
    </w:p>
    <w:p>
      <w:r>
        <w:t>33</w:t>
        <w:tab/>
        <w:t>S. 28</w:t>
      </w:r>
    </w:p>
    <w:p>
      <w:r>
        <w:t>40</w:t>
        <w:tab/>
        <w:t>Schriftwechsel des Geschäftsführers p[4{Dr.} 2{Lorenz} 1{Nagel}]p</w:t>
      </w:r>
    </w:p>
    <w:p>
      <w:r>
        <w:t>41</w:t>
        <w:tab/>
        <w:t>p[1{Breitschemel}, 2{Otto} 8{von}; 7{Redakteur der Main-Zeitung} in 6{o[Frankfurt]o}]p, 1866.</w:t>
      </w:r>
    </w:p>
    <w:p>
      <w:r>
        <w:t>43</w:t>
        <w:tab/>
        <w:t>1865 - 1867</w:t>
      </w:r>
    </w:p>
    <w:p>
      <w:r>
        <w:br/>
        <w:t>30</w:t>
        <w:tab/>
        <w:t>26, Bl. 158 - 159, 205</w:t>
      </w:r>
    </w:p>
    <w:p>
      <w:r>
        <w:t>30z</w:t>
        <w:tab/>
        <w:t>R 8031/26, Bl. 158 - 159, 205</w:t>
      </w:r>
    </w:p>
    <w:p>
      <w:r>
        <w:t>33</w:t>
        <w:tab/>
        <w:t>S. 29</w:t>
      </w:r>
    </w:p>
    <w:p>
      <w:r>
        <w:t>40</w:t>
        <w:tab/>
        <w:t>Schriftwechsel des Geschäftsführers p[2{Feodor} 1{Streit}]p</w:t>
      </w:r>
    </w:p>
    <w:p>
      <w:r>
        <w:t>41</w:t>
        <w:tab/>
        <w:t>p[1{Brockhaus}, 4{Dr.} 2{Eduard}; 7{Redakteur der Deutschen Allgemeinen Zeitung} in 6{o[Leipzig]o}]p, 1862.</w:t>
      </w:r>
    </w:p>
    <w:p>
      <w:r>
        <w:t>43</w:t>
        <w:tab/>
        <w:t>1861 - 1862</w:t>
      </w:r>
    </w:p>
    <w:p>
      <w:r>
        <w:br/>
        <w:t>30</w:t>
        <w:tab/>
        <w:t>17, Bl. 230</w:t>
      </w:r>
    </w:p>
    <w:p>
      <w:r>
        <w:t>30z</w:t>
        <w:tab/>
        <w:t>R 8031/17, Bl. 230</w:t>
      </w:r>
    </w:p>
    <w:p>
      <w:r>
        <w:t>33</w:t>
        <w:tab/>
        <w:t>S. 32</w:t>
      </w:r>
    </w:p>
    <w:p>
      <w:r>
        <w:t>40</w:t>
        <w:tab/>
        <w:t>Schriftwechsel des Geschäftsführers p[2{Feodor} 1{Streit}]p</w:t>
      </w:r>
    </w:p>
    <w:p>
      <w:r>
        <w:t>41</w:t>
        <w:tab/>
        <w:t>p[1{Busch}, 2{Rud.}; 5{Buchhändler} in 6{o[Sangerhausen]o}]p, 1860.</w:t>
      </w:r>
    </w:p>
    <w:p>
      <w:r>
        <w:t>43</w:t>
        <w:tab/>
        <w:t>1860 - 1861</w:t>
      </w:r>
    </w:p>
    <w:p>
      <w:r>
        <w:br/>
        <w:t>30</w:t>
        <w:tab/>
        <w:t>10, Bl. 106 - 107</w:t>
      </w:r>
    </w:p>
    <w:p>
      <w:r>
        <w:t>30z</w:t>
        <w:tab/>
        <w:t>R 8031/10, Bl. 106 - 107</w:t>
      </w:r>
    </w:p>
    <w:p>
      <w:r>
        <w:t>33</w:t>
        <w:tab/>
        <w:t>S. 32</w:t>
      </w:r>
    </w:p>
    <w:p>
      <w:r>
        <w:t>40</w:t>
        <w:tab/>
        <w:t>Schriftwechsel des Geschäftsführers p[2{Feodor} 1{Streit}]p</w:t>
      </w:r>
    </w:p>
    <w:p>
      <w:r>
        <w:t>41</w:t>
        <w:tab/>
        <w:t>p[1{Butz}, 2{Gustav}; 5{Buchhändler} und 7{Herausgeber des Kreisblattes} in 6{o[Hagen]o}]p, 1860.</w:t>
      </w:r>
    </w:p>
    <w:p>
      <w:r>
        <w:t>43</w:t>
        <w:tab/>
        <w:t>1860</w:t>
      </w:r>
    </w:p>
    <w:p>
      <w:r>
        <w:br/>
        <w:t>30</w:t>
        <w:tab/>
        <w:t>19, Bl. 17</w:t>
      </w:r>
    </w:p>
    <w:p>
      <w:r>
        <w:t>30z</w:t>
        <w:tab/>
        <w:t>R 8031/19, Bl. 17</w:t>
      </w:r>
    </w:p>
    <w:p>
      <w:r>
        <w:t>33</w:t>
        <w:tab/>
        <w:t>S. 36</w:t>
      </w:r>
    </w:p>
    <w:p>
      <w:r>
        <w:t>40</w:t>
        <w:tab/>
        <w:t>Schriftwechsel des Geschäftsführers p[2{Feodor} 1{Streit}]p</w:t>
      </w:r>
    </w:p>
    <w:p>
      <w:r>
        <w:t>41</w:t>
        <w:tab/>
        <w:t>p[1{Deistung}, 2{Otto}; 5{Buchhändler} in 6{o[Jena]o}]p, 1861.</w:t>
      </w:r>
    </w:p>
    <w:p>
      <w:r>
        <w:t>43</w:t>
        <w:tab/>
        <w:t>1860 - 1861</w:t>
      </w:r>
    </w:p>
    <w:p>
      <w:r>
        <w:br/>
        <w:t>30</w:t>
        <w:tab/>
        <w:t>11, Bl. 175 - 176</w:t>
      </w:r>
    </w:p>
    <w:p>
      <w:r>
        <w:t>30z</w:t>
        <w:tab/>
        <w:t>R 8031/11, Bl. 175 - 176</w:t>
      </w:r>
    </w:p>
    <w:p>
      <w:r>
        <w:t>33</w:t>
        <w:tab/>
        <w:t>S. 41</w:t>
      </w:r>
    </w:p>
    <w:p>
      <w:r>
        <w:t>40</w:t>
        <w:tab/>
        <w:t>Schriftwechsel des Geschäftsführers p[2{Feodor} 1{Streit}]p</w:t>
      </w:r>
    </w:p>
    <w:p>
      <w:r>
        <w:t>41</w:t>
        <w:tab/>
        <w:t>p[1{Dresemann}, 2{Joseph}, 4{cand. phil.}; 5{Redakteur} in 6{o[Krefeld]o}]p (Barmen), 1860.</w:t>
      </w:r>
    </w:p>
    <w:p>
      <w:r>
        <w:t>43</w:t>
        <w:tab/>
        <w:t>1859 - 1860</w:t>
      </w:r>
    </w:p>
    <w:p>
      <w:r>
        <w:br/>
        <w:t>30</w:t>
        <w:tab/>
        <w:t>12, Bl. 1</w:t>
      </w:r>
    </w:p>
    <w:p>
      <w:r>
        <w:t>30z</w:t>
        <w:tab/>
        <w:t>R 8031/12, Bl. 1</w:t>
      </w:r>
    </w:p>
    <w:p>
      <w:r>
        <w:t>33</w:t>
        <w:tab/>
        <w:t>S. 41</w:t>
      </w:r>
    </w:p>
    <w:p>
      <w:r>
        <w:t>40</w:t>
        <w:tab/>
        <w:t>Schriftwechsel des Geschäftsführers p[2{Feodor} 1{Streit}]p</w:t>
      </w:r>
    </w:p>
    <w:p>
      <w:r>
        <w:t>41</w:t>
        <w:tab/>
        <w:t>p[1{Dresemann}, 2{Joseph}, 4{cand. phil.}; 5{Redakteur} in 6{o[Krefeld]o}]p (Barmen), 1860.</w:t>
      </w:r>
    </w:p>
    <w:p>
      <w:r>
        <w:t>43</w:t>
        <w:tab/>
        <w:t>1859 - 1860</w:t>
      </w:r>
    </w:p>
    <w:p>
      <w:r>
        <w:br/>
        <w:t>30</w:t>
        <w:tab/>
        <w:t>34, Bl. 172</w:t>
      </w:r>
    </w:p>
    <w:p>
      <w:r>
        <w:t>30z</w:t>
        <w:tab/>
        <w:t>R 8031/34, Bl. 172</w:t>
      </w:r>
    </w:p>
    <w:p>
      <w:r>
        <w:t>33</w:t>
        <w:tab/>
        <w:t>S. 41</w:t>
      </w:r>
    </w:p>
    <w:p>
      <w:r>
        <w:t>40</w:t>
        <w:tab/>
        <w:t>Schriftwechsel des Geschäftsführers p[2{Feodor} 1{Streit}]p</w:t>
      </w:r>
    </w:p>
    <w:p>
      <w:r>
        <w:t>41</w:t>
        <w:tab/>
        <w:t>p[1{Dresemann}, 2{Joseph}, 4{cand. phil.}; 5{Redakteur} in 6{o[Krefeld]o}]p (Barmen), 1864.</w:t>
      </w:r>
    </w:p>
    <w:p>
      <w:r>
        <w:t>43</w:t>
        <w:tab/>
        <w:t>1862 - 1865</w:t>
      </w:r>
    </w:p>
    <w:p>
      <w:r>
        <w:br/>
        <w:t>30</w:t>
        <w:tab/>
        <w:t>29, Bl. 127</w:t>
      </w:r>
    </w:p>
    <w:p>
      <w:r>
        <w:t>30z</w:t>
        <w:tab/>
        <w:t>R 8031/29, Bl. 127</w:t>
      </w:r>
    </w:p>
    <w:p>
      <w:r>
        <w:t>33</w:t>
        <w:tab/>
        <w:t>S. 41</w:t>
      </w:r>
    </w:p>
    <w:p>
      <w:r>
        <w:t>40</w:t>
        <w:tab/>
        <w:t>Schriftwechsel des Geschäftsführers p[2{Feodor} 1{Streit}]p</w:t>
      </w:r>
    </w:p>
    <w:p>
      <w:r>
        <w:t>41</w:t>
        <w:tab/>
        <w:t>p[1{Duboe}, 4{Dr.} 2{J.}; 7{Redakteur der "t[Westfälischen Zeitung]t"} in 6{o[Dortmund]o}]p, 1862.</w:t>
      </w:r>
    </w:p>
    <w:p>
      <w:r>
        <w:t>43</w:t>
        <w:tab/>
        <w:t>1861 - 1862</w:t>
      </w:r>
    </w:p>
    <w:p>
      <w:r>
        <w:br/>
        <w:t>30</w:t>
        <w:tab/>
        <w:t>13, Bl. 237</w:t>
      </w:r>
    </w:p>
    <w:p>
      <w:r>
        <w:t>30z</w:t>
        <w:tab/>
        <w:t>R 8031/13, Bl. 237</w:t>
      </w:r>
    </w:p>
    <w:p>
      <w:r>
        <w:t>33</w:t>
        <w:tab/>
        <w:t>S. 41</w:t>
      </w:r>
    </w:p>
    <w:p>
      <w:r>
        <w:t>40</w:t>
        <w:tab/>
        <w:t>Schriftwechsel des Geschäftsführers p[2{Feodor} 1{Streit}]p</w:t>
      </w:r>
    </w:p>
    <w:p>
      <w:r>
        <w:t>41</w:t>
        <w:tab/>
        <w:t>p[1{Duncker}, 2{Franz}; 5{Buchhändler} in 6{o[Berlin]o}]p, Ausschußmitglied des NV, 1860.</w:t>
      </w:r>
    </w:p>
    <w:p>
      <w:r>
        <w:t>43</w:t>
        <w:tab/>
        <w:t>1860</w:t>
      </w:r>
    </w:p>
    <w:p>
      <w:r>
        <w:br/>
        <w:t>30</w:t>
        <w:tab/>
        <w:t>16, Bl. 37, 111 - 112, 113, 180 - 181 b, 140</w:t>
      </w:r>
    </w:p>
    <w:p>
      <w:r>
        <w:t>30z</w:t>
        <w:tab/>
        <w:t>R 8031/16, Bl. 37, 111 - 112, 113, 180 - 181 b, 140</w:t>
      </w:r>
    </w:p>
    <w:p>
      <w:r>
        <w:t>33</w:t>
        <w:tab/>
        <w:t>S. 41</w:t>
      </w:r>
    </w:p>
    <w:p>
      <w:r>
        <w:t>40</w:t>
        <w:tab/>
        <w:t>Schriftwechsel des Geschäftsführers p[2{Feodor} 1{Streit}]p</w:t>
      </w:r>
    </w:p>
    <w:p>
      <w:r>
        <w:t>41</w:t>
        <w:tab/>
        <w:t>p[1{Duncker}, 2{Franz}; 5{Buchhändler} in 6{o[Berlin]o}]p, Ausschußmitglied des NV, 1860, 1861.</w:t>
      </w:r>
    </w:p>
    <w:p>
      <w:r>
        <w:t>43</w:t>
        <w:tab/>
        <w:t>1860 - 1861</w:t>
      </w:r>
    </w:p>
    <w:p>
      <w:r>
        <w:br/>
        <w:t>30</w:t>
        <w:tab/>
        <w:t>22, Bl. 156</w:t>
      </w:r>
    </w:p>
    <w:p>
      <w:r>
        <w:t>30z</w:t>
        <w:tab/>
        <w:t>R 8031/22, Bl. 156</w:t>
      </w:r>
    </w:p>
    <w:p>
      <w:r>
        <w:t>33</w:t>
        <w:tab/>
        <w:t>S. 41</w:t>
      </w:r>
    </w:p>
    <w:p>
      <w:r>
        <w:t>40</w:t>
        <w:tab/>
        <w:t>Schriftwechsel des Geschäftsführers p[2{Feodor} 1{Streit}]p</w:t>
      </w:r>
    </w:p>
    <w:p>
      <w:r>
        <w:t>41</w:t>
        <w:tab/>
        <w:t>p[1{Duncker}, 2{Franz}; 5{Buchhändler} in 6{o[Berlin]o}]p, Ausschußmitglied des NV, 1861.</w:t>
      </w:r>
    </w:p>
    <w:p>
      <w:r>
        <w:t>43</w:t>
        <w:tab/>
        <w:t>1861</w:t>
      </w:r>
    </w:p>
    <w:p>
      <w:r>
        <w:br/>
        <w:t>30</w:t>
        <w:tab/>
        <w:t>27, Bl. 186</w:t>
      </w:r>
    </w:p>
    <w:p>
      <w:r>
        <w:t>30z</w:t>
        <w:tab/>
        <w:t>R 8031/27, Bl. 186</w:t>
      </w:r>
    </w:p>
    <w:p>
      <w:r>
        <w:t>33</w:t>
        <w:tab/>
        <w:t>S. 41</w:t>
      </w:r>
    </w:p>
    <w:p>
      <w:r>
        <w:t>40</w:t>
        <w:tab/>
        <w:t>Schriftwechsel des Geschäftsführers p[2{Feodor} 1{Streit}]p</w:t>
      </w:r>
    </w:p>
    <w:p>
      <w:r>
        <w:t>41</w:t>
        <w:tab/>
        <w:t>p[1{Duncker}, 2{Franz}; 5{Buchhändler} in 6{o[Berlin]o}]p, Ausschußmitglied des NV, 1862.</w:t>
      </w:r>
    </w:p>
    <w:p>
      <w:r>
        <w:t>43</w:t>
        <w:tab/>
        <w:t>1861 - 1862</w:t>
      </w:r>
    </w:p>
    <w:p>
      <w:r>
        <w:br/>
        <w:t>30</w:t>
        <w:tab/>
        <w:t>28, Bl. 85</w:t>
      </w:r>
    </w:p>
    <w:p>
      <w:r>
        <w:t>30z</w:t>
        <w:tab/>
        <w:t>R 8031/28, Bl. 85</w:t>
      </w:r>
    </w:p>
    <w:p>
      <w:r>
        <w:t>33</w:t>
        <w:tab/>
        <w:t>S. 41</w:t>
      </w:r>
    </w:p>
    <w:p>
      <w:r>
        <w:t>40</w:t>
        <w:tab/>
        <w:t>Schriftwechsel des Geschäftsführers p[2{Feodor} 1{Streit}]p</w:t>
      </w:r>
    </w:p>
    <w:p>
      <w:r>
        <w:t>41</w:t>
        <w:tab/>
        <w:t>p[1{Duncker}, 2{Franz}; 5{Buchhändler} in 6{o[Berlin]o}]p, Ausschußmitglied des NV, 1862.</w:t>
      </w:r>
    </w:p>
    <w:p>
      <w:r>
        <w:t>43</w:t>
        <w:tab/>
        <w:t>1862</w:t>
      </w:r>
    </w:p>
    <w:p>
      <w:r>
        <w:br/>
        <w:t>30</w:t>
        <w:tab/>
        <w:t>30, Bl. 5</w:t>
      </w:r>
    </w:p>
    <w:p>
      <w:r>
        <w:t>30z</w:t>
        <w:tab/>
        <w:t>R 8031/30, Bl. 5</w:t>
      </w:r>
    </w:p>
    <w:p>
      <w:r>
        <w:t>33</w:t>
        <w:tab/>
        <w:t>S. 41</w:t>
      </w:r>
    </w:p>
    <w:p>
      <w:r>
        <w:t>40</w:t>
        <w:tab/>
        <w:t>Schriftwechsel des Geschäftsführers p[2{Feodor} 1{Streit}]p</w:t>
      </w:r>
    </w:p>
    <w:p>
      <w:r>
        <w:t>41</w:t>
        <w:tab/>
        <w:t>p[1{Duncker}, 2{Franz}; 5{Buchhändler} in 6{o[Berlin]o}]p, Ausschußmitglied des NV, 1862.</w:t>
      </w:r>
    </w:p>
    <w:p>
      <w:r>
        <w:t>43</w:t>
        <w:tab/>
        <w:t>1862</w:t>
      </w:r>
    </w:p>
    <w:p>
      <w:r>
        <w:br/>
        <w:t>30</w:t>
        <w:tab/>
        <w:t>35, Bl. 68 - 70</w:t>
      </w:r>
    </w:p>
    <w:p>
      <w:r>
        <w:t>30z</w:t>
        <w:tab/>
        <w:t>R 8031/35, Bl. 68 - 70</w:t>
      </w:r>
    </w:p>
    <w:p>
      <w:r>
        <w:t>33</w:t>
        <w:tab/>
        <w:t>S. 41</w:t>
      </w:r>
    </w:p>
    <w:p>
      <w:r>
        <w:t>40</w:t>
        <w:tab/>
        <w:t>Schriftwechsel des Geschäftsführers p[4{Dr.} 2{Lorenz} 1{Nagel}]p</w:t>
      </w:r>
    </w:p>
    <w:p>
      <w:r>
        <w:t>41</w:t>
        <w:tab/>
        <w:t>p[1{Duncker}, 2{Franz}; 5{Buchhändler} in 6{o[Berlin]o}]p, Ausschußmitglied des NV, 1865.</w:t>
      </w:r>
    </w:p>
    <w:p>
      <w:r>
        <w:t>43</w:t>
        <w:tab/>
        <w:t>1865</w:t>
      </w:r>
    </w:p>
    <w:p>
      <w:r>
        <w:br/>
        <w:t>30</w:t>
        <w:tab/>
        <w:t>36, Bl. 3, 70, 73, 104, 111, 114</w:t>
      </w:r>
    </w:p>
    <w:p>
      <w:r>
        <w:t>30z</w:t>
        <w:tab/>
        <w:t>R 8031/36, Bl. 3, 70, 73, 104, 111, 114</w:t>
      </w:r>
    </w:p>
    <w:p>
      <w:r>
        <w:t>33</w:t>
        <w:tab/>
        <w:t>S. 41</w:t>
      </w:r>
    </w:p>
    <w:p>
      <w:r>
        <w:t>40</w:t>
        <w:tab/>
        <w:t>Schriftwechsel des Geschäftsführers p[4{Dr.} 2{Lorenz} 1{Nagel}]p</w:t>
      </w:r>
    </w:p>
    <w:p>
      <w:r>
        <w:t>41</w:t>
        <w:tab/>
        <w:t>p[1{Duncker}, 2{Franz}; 5{Buchhändler} in 6{o[Berlin]o}]p, Ausschußmitglied des NV, 1866.</w:t>
      </w:r>
    </w:p>
    <w:p>
      <w:r>
        <w:t>43</w:t>
        <w:tab/>
        <w:t>1865 - 1867</w:t>
      </w:r>
    </w:p>
    <w:p>
      <w:r>
        <w:br/>
        <w:t>30</w:t>
        <w:tab/>
        <w:t>29, Bl. 141</w:t>
      </w:r>
    </w:p>
    <w:p>
      <w:r>
        <w:t>30z</w:t>
        <w:tab/>
        <w:t>R 8031/29, Bl. 141</w:t>
      </w:r>
    </w:p>
    <w:p>
      <w:r>
        <w:t>33</w:t>
        <w:tab/>
        <w:t>S. 46</w:t>
      </w:r>
    </w:p>
    <w:p>
      <w:r>
        <w:t>40</w:t>
        <w:tab/>
        <w:t>Schriftwechsel des Geschäftsführers p[2{Feodor} 1{Streit}]p</w:t>
      </w:r>
    </w:p>
    <w:p>
      <w:r>
        <w:t>41</w:t>
        <w:tab/>
        <w:t>p[1{Falkenhain}, 2{E.}; 5{Literat}]p, im Komitee für Gründung eines "Neu-Deutschland", 1862.</w:t>
      </w:r>
    </w:p>
    <w:p>
      <w:r>
        <w:t>43</w:t>
        <w:tab/>
        <w:t>1861 - 1862</w:t>
      </w:r>
    </w:p>
    <w:p>
      <w:r>
        <w:br/>
        <w:t>30</w:t>
        <w:tab/>
        <w:t>21, Bl. 299</w:t>
      </w:r>
    </w:p>
    <w:p>
      <w:r>
        <w:t>30z</w:t>
        <w:tab/>
        <w:t>R 8031/21, Bl. 299</w:t>
      </w:r>
    </w:p>
    <w:p>
      <w:r>
        <w:t>33</w:t>
        <w:tab/>
        <w:t>S. 56</w:t>
      </w:r>
    </w:p>
    <w:p>
      <w:r>
        <w:t>40</w:t>
        <w:tab/>
        <w:t>Schriftwechsel des Geschäftsführers p[2{Feodor} 1{Streit}]p</w:t>
      </w:r>
    </w:p>
    <w:p>
      <w:r>
        <w:t>41</w:t>
        <w:tab/>
        <w:t>p[1{Gaehler}, 2{R.}; 7{Redakteur der Fränkischen Volkszeitung} in 6{o[Nürnberg]o}]p (Scheinfeld), 1861.</w:t>
      </w:r>
    </w:p>
    <w:p>
      <w:r>
        <w:t>43</w:t>
        <w:tab/>
        <w:t>1859 ; 1861</w:t>
      </w:r>
    </w:p>
    <w:p>
      <w:r>
        <w:br/>
        <w:t>30</w:t>
        <w:tab/>
        <w:t>27, Bl. 212 - 213</w:t>
      </w:r>
    </w:p>
    <w:p>
      <w:r>
        <w:t>30z</w:t>
        <w:tab/>
        <w:t>R 8031/27, Bl. 212 - 213</w:t>
      </w:r>
    </w:p>
    <w:p>
      <w:r>
        <w:t>33</w:t>
        <w:tab/>
        <w:t>S. 56</w:t>
      </w:r>
    </w:p>
    <w:p>
      <w:r>
        <w:t>40</w:t>
        <w:tab/>
        <w:t>Schriftwechsel des Geschäftsführers p[2{Feodor} 1{Streit}]p</w:t>
      </w:r>
    </w:p>
    <w:p>
      <w:r>
        <w:t>41</w:t>
        <w:tab/>
        <w:t>p[1{Gaehler}, 2{R.}; 7{Redakteur der Fränkischen Volkszeitung} in 6{o[Nürnberg]o}]p (Scheinfeld), 1862.</w:t>
      </w:r>
    </w:p>
    <w:p>
      <w:r>
        <w:t>43</w:t>
        <w:tab/>
        <w:t>1861 - 1862</w:t>
      </w:r>
    </w:p>
    <w:p>
      <w:r>
        <w:br/>
        <w:t>30</w:t>
        <w:tab/>
        <w:t>28, Bl. 210 - 211</w:t>
      </w:r>
    </w:p>
    <w:p>
      <w:r>
        <w:t>30z</w:t>
        <w:tab/>
        <w:t>R 8031/28, Bl. 210 - 211</w:t>
      </w:r>
    </w:p>
    <w:p>
      <w:r>
        <w:t>33</w:t>
        <w:tab/>
        <w:t>S. 56</w:t>
      </w:r>
    </w:p>
    <w:p>
      <w:r>
        <w:t>40</w:t>
        <w:tab/>
        <w:t>Schriftwechsel des Geschäftsführers p[2{Feodor} 1{Streit}]p</w:t>
      </w:r>
    </w:p>
    <w:p>
      <w:r>
        <w:t>41</w:t>
        <w:tab/>
        <w:t>p[1{Gaehler}, 2{R.}; 7{Redakteur der Fränkischen Volkszeitung} in 6{o[Nürnberg]o}]p (Scheinfeld), 1862.</w:t>
      </w:r>
    </w:p>
    <w:p>
      <w:r>
        <w:t>43</w:t>
        <w:tab/>
        <w:t>1862</w:t>
      </w:r>
    </w:p>
    <w:p>
      <w:r>
        <w:br/>
        <w:t>30</w:t>
        <w:tab/>
        <w:t>29, Bl. 145</w:t>
      </w:r>
    </w:p>
    <w:p>
      <w:r>
        <w:t>30z</w:t>
        <w:tab/>
        <w:t>R 8031/29, Bl. 145</w:t>
      </w:r>
    </w:p>
    <w:p>
      <w:r>
        <w:t>33</w:t>
        <w:tab/>
        <w:t>S. 56</w:t>
      </w:r>
    </w:p>
    <w:p>
      <w:r>
        <w:t>40</w:t>
        <w:tab/>
        <w:t>Schriftwechsel des Geschäftsführers p[2{Feodor} 1{Streit}]p</w:t>
      </w:r>
    </w:p>
    <w:p>
      <w:r>
        <w:t>41</w:t>
        <w:tab/>
        <w:t>p[1{Gaehler}, 2{R.}; 7{Redakteur der Fränkischen Volkszeitung} in 6{o[Nürnberg]o}]p (Scheinfeld), 1862.</w:t>
      </w:r>
    </w:p>
    <w:p>
      <w:r>
        <w:t>43</w:t>
        <w:tab/>
        <w:t>1861 - 1862</w:t>
      </w:r>
    </w:p>
    <w:p>
      <w:r>
        <w:br/>
        <w:t>30</w:t>
        <w:tab/>
        <w:t>31, Bl. 157 - 158</w:t>
      </w:r>
    </w:p>
    <w:p>
      <w:r>
        <w:t>30z</w:t>
        <w:tab/>
        <w:t>R 8031/31, Bl. 157 - 158</w:t>
      </w:r>
    </w:p>
    <w:p>
      <w:r>
        <w:t>33</w:t>
        <w:tab/>
        <w:t>S. 56</w:t>
      </w:r>
    </w:p>
    <w:p>
      <w:r>
        <w:t>40</w:t>
        <w:tab/>
        <w:t>Schriftwechsel des Geschäftsführers p[2{Feodor} 1{Streit}]p</w:t>
      </w:r>
    </w:p>
    <w:p>
      <w:r>
        <w:t>41</w:t>
        <w:tab/>
        <w:t>p[1{Gaehler}, 2{R.}; 7{Redakteur der Fränkischen Volkszeitung} in 6{o[Nürnberg]o}]p (Scheinfeld), 1862.</w:t>
      </w:r>
    </w:p>
    <w:p>
      <w:r>
        <w:t>43</w:t>
        <w:tab/>
        <w:t>1862 - 1863</w:t>
      </w:r>
    </w:p>
    <w:p>
      <w:r>
        <w:br/>
        <w:t>30</w:t>
        <w:tab/>
        <w:t>34, Bl. 23 - 24</w:t>
      </w:r>
    </w:p>
    <w:p>
      <w:r>
        <w:t>30z</w:t>
        <w:tab/>
        <w:t>R 8031/34, Bl. 23 - 24</w:t>
      </w:r>
    </w:p>
    <w:p>
      <w:r>
        <w:t>33</w:t>
        <w:tab/>
        <w:t>S. 56</w:t>
      </w:r>
    </w:p>
    <w:p>
      <w:r>
        <w:t>40</w:t>
        <w:tab/>
        <w:t>Schriftwechsel des Geschäftsführers p[2{Feodor} 1{Streit}]p</w:t>
      </w:r>
    </w:p>
    <w:p>
      <w:r>
        <w:t>41</w:t>
        <w:tab/>
        <w:t>p[1{Gaehler}, 2{R.}; 7{Redakteur der Fränkischen Volkszeitung} in 6{o[Nürnberg]o}]p (Scheinfeld), 1863.</w:t>
      </w:r>
    </w:p>
    <w:p>
      <w:r>
        <w:t>43</w:t>
        <w:tab/>
        <w:t>1862 - 1865</w:t>
      </w:r>
    </w:p>
    <w:p>
      <w:r>
        <w:br/>
        <w:t>30</w:t>
        <w:tab/>
        <w:t>9, Bl. 69 - 70, 79 - 87</w:t>
      </w:r>
    </w:p>
    <w:p>
      <w:r>
        <w:t>30z</w:t>
        <w:tab/>
        <w:t>R 8031/9, Bl. 69 - 70, 79 - 87</w:t>
      </w:r>
    </w:p>
    <w:p>
      <w:r>
        <w:t>33</w:t>
        <w:tab/>
        <w:t>S. 63</w:t>
      </w:r>
    </w:p>
    <w:p>
      <w:r>
        <w:t>40</w:t>
        <w:tab/>
        <w:t>Schriftwechsel des Geschäftsführers p[2{Feodor} 1{Streit}]p</w:t>
      </w:r>
    </w:p>
    <w:p>
      <w:r>
        <w:t>41</w:t>
        <w:tab/>
        <w:t>p[1{Goetz}, 4{Dr. med.} 2{Ferd.}; 7{Redakteur der t[deutschen Turnzeitung]t}, 6{o[Lindenau b. Leipzig]o}]p, 1860.</w:t>
      </w:r>
    </w:p>
    <w:p>
      <w:r>
        <w:t>43</w:t>
        <w:tab/>
        <w:t>1859 - 1860</w:t>
      </w:r>
    </w:p>
    <w:p>
      <w:r>
        <w:br/>
        <w:t>30</w:t>
        <w:tab/>
        <w:t>22, Bl. 282, 283</w:t>
      </w:r>
    </w:p>
    <w:p>
      <w:r>
        <w:t>30z</w:t>
        <w:tab/>
        <w:t>R 8031/22, Bl. 282, 283</w:t>
      </w:r>
    </w:p>
    <w:p>
      <w:r>
        <w:t>33</w:t>
        <w:tab/>
        <w:t>S. 63</w:t>
      </w:r>
    </w:p>
    <w:p>
      <w:r>
        <w:t>40</w:t>
        <w:tab/>
        <w:t>Schriftwechsel des Geschäftsführers p[2{Feodor} 1{Streit}]p</w:t>
      </w:r>
    </w:p>
    <w:p>
      <w:r>
        <w:t>41</w:t>
        <w:tab/>
        <w:t>p[1{Goetz}, 4{Dr. med.} 2{Ferd.}; 7{Redakteur der t[deutschen Turnzeitung]t}, 6{o[Lindenau b. Leipzig]o}]p, 1861.</w:t>
      </w:r>
    </w:p>
    <w:p>
      <w:r>
        <w:t>43</w:t>
        <w:tab/>
        <w:t>1861</w:t>
      </w:r>
    </w:p>
    <w:p>
      <w:r>
        <w:br/>
        <w:t>30</w:t>
        <w:tab/>
        <w:t>29, Bl. 211</w:t>
      </w:r>
    </w:p>
    <w:p>
      <w:r>
        <w:t>30z</w:t>
        <w:tab/>
        <w:t>R 8031/29, Bl. 211</w:t>
      </w:r>
    </w:p>
    <w:p>
      <w:r>
        <w:t>33</w:t>
        <w:tab/>
        <w:t>S. 72</w:t>
      </w:r>
    </w:p>
    <w:p>
      <w:r>
        <w:t>40</w:t>
        <w:tab/>
        <w:t>Schriftwechsel des Geschäftsführers p[2{Feodor} 1{Streit}]p</w:t>
      </w:r>
    </w:p>
    <w:p>
      <w:r>
        <w:t>41</w:t>
        <w:tab/>
        <w:t>p[1{Hamerau}; 7{Herausgeber des t[Frankfurter Journal]ts} in 6{o[Frankfurt/M.]o}]p, 1862.</w:t>
      </w:r>
    </w:p>
    <w:p>
      <w:r>
        <w:t>43</w:t>
        <w:tab/>
        <w:t>1861 - 1862</w:t>
      </w:r>
    </w:p>
    <w:p>
      <w:r>
        <w:br/>
        <w:t>30</w:t>
        <w:tab/>
        <w:t>14, Bl. 98</w:t>
      </w:r>
    </w:p>
    <w:p>
      <w:r>
        <w:t>30z</w:t>
        <w:tab/>
        <w:t>R 8031/14, Bl. 98</w:t>
      </w:r>
    </w:p>
    <w:p>
      <w:r>
        <w:t>33</w:t>
        <w:tab/>
        <w:t>S. 73</w:t>
      </w:r>
    </w:p>
    <w:p>
      <w:r>
        <w:t>40</w:t>
        <w:tab/>
        <w:t>Schriftwechsel des Geschäftsführers p[2{Feodor} 1{Streit}]p</w:t>
      </w:r>
    </w:p>
    <w:p>
      <w:r>
        <w:t>41</w:t>
        <w:tab/>
        <w:t>p[1{Haslinger}, 2{Quirin}; 5{Buchhändler} in 6{o[Linz]o}]p, 1860.</w:t>
      </w:r>
    </w:p>
    <w:p>
      <w:r>
        <w:t>43</w:t>
        <w:tab/>
        <w:t>1860</w:t>
      </w:r>
    </w:p>
    <w:p>
      <w:r>
        <w:br/>
        <w:t>30</w:t>
        <w:tab/>
        <w:t>36, Bl. 125, 156</w:t>
      </w:r>
    </w:p>
    <w:p>
      <w:r>
        <w:t>30z</w:t>
        <w:tab/>
        <w:t>R 8031/36, Bl. 125, 156</w:t>
      </w:r>
    </w:p>
    <w:p>
      <w:r>
        <w:t>33</w:t>
        <w:tab/>
        <w:t>S. 74</w:t>
      </w:r>
    </w:p>
    <w:p>
      <w:r>
        <w:t>40</w:t>
        <w:tab/>
        <w:t>Schriftwechsel des Geschäftsführers p[4{Dr.} 2{Lorenz} 1{Nagel}]p</w:t>
      </w:r>
    </w:p>
    <w:p>
      <w:r>
        <w:t>41</w:t>
        <w:tab/>
        <w:t>p[1{Hausmann}; 7{Herausgeber des t[Frankfurter Journal]ts} in 6{o[Frankfurt/M.]o}]p, 1866.</w:t>
      </w:r>
    </w:p>
    <w:p>
      <w:r>
        <w:t>43</w:t>
        <w:tab/>
        <w:t>1865 - 1867</w:t>
      </w:r>
    </w:p>
    <w:p>
      <w:r>
        <w:br/>
        <w:t>30</w:t>
        <w:tab/>
        <w:t>31, Bl. 28, 91</w:t>
      </w:r>
    </w:p>
    <w:p>
      <w:r>
        <w:t>30z</w:t>
        <w:tab/>
        <w:t>R 8031/31, Bl. 28, 91</w:t>
      </w:r>
    </w:p>
    <w:p>
      <w:r>
        <w:t>33</w:t>
        <w:tab/>
        <w:t>S. 83</w:t>
      </w:r>
    </w:p>
    <w:p>
      <w:r>
        <w:t>40</w:t>
        <w:tab/>
        <w:t>Schriftwechsel des Geschäftsführers p[2{Feodor} 1{Streit}]p</w:t>
      </w:r>
    </w:p>
    <w:p>
      <w:r>
        <w:t>41</w:t>
        <w:tab/>
        <w:t>p[1{Hoffmann}, 2{Hugo}; 5{Buchhandlungsgehilfe} in 6{o[Leipzig]o}]p (Würzburg), 1862.</w:t>
      </w:r>
    </w:p>
    <w:p>
      <w:r>
        <w:t>43</w:t>
        <w:tab/>
        <w:t>1862 - 1863</w:t>
      </w:r>
    </w:p>
    <w:p>
      <w:r>
        <w:br/>
        <w:t>30</w:t>
        <w:tab/>
        <w:t>34, Bl. 139, 140</w:t>
      </w:r>
    </w:p>
    <w:p>
      <w:r>
        <w:t>30z</w:t>
        <w:tab/>
        <w:t>R 8031/34, Bl. 139, 140</w:t>
      </w:r>
    </w:p>
    <w:p>
      <w:r>
        <w:t>33</w:t>
        <w:tab/>
        <w:t>S. 83</w:t>
      </w:r>
    </w:p>
    <w:p>
      <w:r>
        <w:t>40</w:t>
        <w:tab/>
        <w:t>Schriftwechsel des Geschäftsführers p[2{Feodor} 1{Streit}]p</w:t>
      </w:r>
    </w:p>
    <w:p>
      <w:r>
        <w:t>41</w:t>
        <w:tab/>
        <w:t>p[1{Hoffmann}, 2{Hugo}; 5{Buchhandlungsgehilfe} in 6{o[Leipzig]o}]p (Würzburg), 1863.</w:t>
      </w:r>
    </w:p>
    <w:p>
      <w:r>
        <w:t>43</w:t>
        <w:tab/>
        <w:t>1862 - 1865</w:t>
      </w:r>
    </w:p>
    <w:p>
      <w:r>
        <w:br/>
        <w:t>30</w:t>
        <w:tab/>
        <w:t>20, Bl. 181, 182</w:t>
      </w:r>
    </w:p>
    <w:p>
      <w:r>
        <w:t>30z</w:t>
        <w:tab/>
        <w:t>R 8031/20, Bl. 181, 182</w:t>
      </w:r>
    </w:p>
    <w:p>
      <w:r>
        <w:t>33</w:t>
        <w:tab/>
        <w:t>S. 85</w:t>
      </w:r>
    </w:p>
    <w:p>
      <w:r>
        <w:t>40</w:t>
        <w:tab/>
        <w:t>Schriftwechsel des Geschäftsführers p[2{Feodor} 1{Streit}]p</w:t>
      </w:r>
    </w:p>
    <w:p>
      <w:r>
        <w:t>41</w:t>
        <w:tab/>
        <w:t>p[1{Hopf}, 2{C.}; 5{Buchhändler} in 6{o[Insterburg]o}]p, 1861.</w:t>
      </w:r>
    </w:p>
    <w:p>
      <w:r>
        <w:t>43</w:t>
        <w:tab/>
        <w:t>1861</w:t>
      </w:r>
    </w:p>
    <w:p>
      <w:r>
        <w:br/>
        <w:t>30</w:t>
        <w:tab/>
        <w:t>31, Bl. 63, 37</w:t>
      </w:r>
    </w:p>
    <w:p>
      <w:r>
        <w:t>30z</w:t>
        <w:tab/>
        <w:t>R 8031/31, Bl. 63, 37</w:t>
      </w:r>
    </w:p>
    <w:p>
      <w:r>
        <w:t>33</w:t>
        <w:tab/>
        <w:t>S. 85</w:t>
      </w:r>
    </w:p>
    <w:p>
      <w:r>
        <w:t>40</w:t>
        <w:tab/>
        <w:t>Schriftwechsel des Geschäftsführers p[2{Feodor} 1{Streit}]p</w:t>
      </w:r>
    </w:p>
    <w:p>
      <w:r>
        <w:t>41</w:t>
        <w:tab/>
        <w:t>p[1{Hopf}, 2{C.}; 5{Buchhändler} in 6{o[Insterburg]o}]p, 1862.</w:t>
      </w:r>
    </w:p>
    <w:p>
      <w:r>
        <w:t>43</w:t>
        <w:tab/>
        <w:t>1862 - 1863</w:t>
      </w:r>
    </w:p>
    <w:p>
      <w:r>
        <w:br/>
        <w:t>30</w:t>
        <w:tab/>
        <w:t>19, Bl. 248</w:t>
      </w:r>
    </w:p>
    <w:p>
      <w:r>
        <w:t>30z</w:t>
        <w:tab/>
        <w:t>R 8031/19, Bl. 248</w:t>
      </w:r>
    </w:p>
    <w:p>
      <w:r>
        <w:t>33</w:t>
        <w:tab/>
        <w:t>S. 87</w:t>
      </w:r>
    </w:p>
    <w:p>
      <w:r>
        <w:t>40</w:t>
        <w:tab/>
        <w:t>Schriftwechsel des Geschäftsführers p[2{Feodor} 1{Streit}]p</w:t>
      </w:r>
    </w:p>
    <w:p>
      <w:r>
        <w:t>41</w:t>
        <w:tab/>
        <w:t>p[1{Hüningen}, 2{O. F.}; 5{Buchhändler} in 6{o[St. Petersburg]o}]p, 1861.</w:t>
      </w:r>
    </w:p>
    <w:p>
      <w:r>
        <w:t>43</w:t>
        <w:tab/>
        <w:t>1860 - 1861</w:t>
      </w:r>
    </w:p>
    <w:p>
      <w:r>
        <w:br/>
        <w:t>30</w:t>
        <w:tab/>
        <w:t>23, Bl. 39</w:t>
      </w:r>
    </w:p>
    <w:p>
      <w:r>
        <w:t>30z</w:t>
        <w:tab/>
        <w:t>R 8031/23, Bl. 39</w:t>
      </w:r>
    </w:p>
    <w:p>
      <w:r>
        <w:t>33</w:t>
        <w:tab/>
        <w:t>S. 87</w:t>
      </w:r>
    </w:p>
    <w:p>
      <w:r>
        <w:t>40</w:t>
        <w:tab/>
        <w:t>Schriftwechsel des Geschäftsführers p[2{Feodor} 1{Streit}]p</w:t>
      </w:r>
    </w:p>
    <w:p>
      <w:r>
        <w:t>41</w:t>
        <w:tab/>
        <w:t>p[1{Hüningen}, 2{O. F.}; 5{Buchhändler} in 6{o[St. Petersburg]o}]p, 1861.</w:t>
      </w:r>
    </w:p>
    <w:p>
      <w:r>
        <w:t>43</w:t>
        <w:tab/>
        <w:t>1861</w:t>
      </w:r>
    </w:p>
    <w:p>
      <w:r>
        <w:br/>
        <w:t>30</w:t>
        <w:tab/>
        <w:t>25, Bl. 303</w:t>
      </w:r>
    </w:p>
    <w:p>
      <w:r>
        <w:t>30z</w:t>
        <w:tab/>
        <w:t>R 8031/25, Bl. 303</w:t>
      </w:r>
    </w:p>
    <w:p>
      <w:r>
        <w:t>33</w:t>
        <w:tab/>
        <w:t>S. 87</w:t>
      </w:r>
    </w:p>
    <w:p>
      <w:r>
        <w:t>40</w:t>
        <w:tab/>
        <w:t>Schriftwechsel des Geschäftsführers p[2{Feodor} 1{Streit}]p</w:t>
      </w:r>
    </w:p>
    <w:p>
      <w:r>
        <w:t>41</w:t>
        <w:tab/>
        <w:t>p[1{Hüningen}, 2{O. F.}; 5{Buchhändler} in 6{o[St. Petersburg]o}]p, 1862.</w:t>
      </w:r>
    </w:p>
    <w:p>
      <w:r>
        <w:t>43</w:t>
        <w:tab/>
        <w:t>1860 - 1863</w:t>
      </w:r>
    </w:p>
    <w:p>
      <w:r>
        <w:br/>
        <w:t>30</w:t>
        <w:tab/>
        <w:t>12, Bl. 137, 138</w:t>
      </w:r>
    </w:p>
    <w:p>
      <w:r>
        <w:t>30z</w:t>
        <w:tab/>
        <w:t>R 8031/12, Bl. 137, 138</w:t>
      </w:r>
    </w:p>
    <w:p>
      <w:r>
        <w:t>33</w:t>
        <w:tab/>
        <w:t>S. 89</w:t>
      </w:r>
    </w:p>
    <w:p>
      <w:r>
        <w:t>40</w:t>
        <w:tab/>
        <w:t>Schriftwechsel des Geschäftsführers p[2{Feodor} 1{Streit}]p</w:t>
      </w:r>
    </w:p>
    <w:p>
      <w:r>
        <w:t>41</w:t>
        <w:tab/>
        <w:t>p[1{Jacob}, 2{Emil}; 7{tätig in einer s[Buchhandlung]s} in 6{o[Innsbruck]o}]p, 1860.</w:t>
      </w:r>
    </w:p>
    <w:p>
      <w:r>
        <w:t>43</w:t>
        <w:tab/>
        <w:t>1859 - 1860</w:t>
      </w:r>
    </w:p>
    <w:p>
      <w:r>
        <w:br/>
        <w:t>30</w:t>
        <w:tab/>
        <w:t>26, Bl. 106, 107, 110, 355 - 357, 359, 129, 360 - 361, 362 - 363, 364, 365</w:t>
      </w:r>
    </w:p>
    <w:p>
      <w:r>
        <w:t>30z</w:t>
        <w:tab/>
        <w:t>R 8031/26, Bl. 106, 107, 110, 355 - 357, 359, 129, 360 - 361, 362 - 363, 364, 365</w:t>
      </w:r>
    </w:p>
    <w:p>
      <w:r>
        <w:t>33</w:t>
        <w:tab/>
        <w:t>S. 90</w:t>
      </w:r>
    </w:p>
    <w:p>
      <w:r>
        <w:t>40</w:t>
        <w:tab/>
        <w:t>Schriftwechsel des Geschäftsführers p[2{Feodor} 1{Streit}]p</w:t>
      </w:r>
    </w:p>
    <w:p>
      <w:r>
        <w:t>41</w:t>
        <w:tab/>
        <w:t>p[1{Hüningen}, 2{O. F.}; 5{Buchhändler} in 6{o[St. Petersburg]o}]p,, 1862.</w:t>
      </w:r>
    </w:p>
    <w:p>
      <w:r>
        <w:t>43</w:t>
        <w:tab/>
        <w:t>1861 - 1862</w:t>
      </w:r>
    </w:p>
    <w:p>
      <w:r>
        <w:br/>
        <w:t>30</w:t>
        <w:tab/>
        <w:t>27, Bl. 216 - 217</w:t>
      </w:r>
    </w:p>
    <w:p>
      <w:r>
        <w:t>30z</w:t>
        <w:tab/>
        <w:t>R 8031/27, Bl. 216 - 217</w:t>
      </w:r>
    </w:p>
    <w:p>
      <w:r>
        <w:t>33</w:t>
        <w:tab/>
        <w:t>S. 90</w:t>
      </w:r>
    </w:p>
    <w:p>
      <w:r>
        <w:t>40</w:t>
        <w:tab/>
        <w:t>Schriftwechsel des Geschäftsführers p[2{Feodor} 1{Streit}]p</w:t>
      </w:r>
    </w:p>
    <w:p>
      <w:r>
        <w:t>41</w:t>
        <w:tab/>
        <w:t>p[1{Hüningen}, 2{O. F.}; 5{Buchhändler} in 6{o[St. Petersburg]o}]p, , 1862.</w:t>
      </w:r>
    </w:p>
    <w:p>
      <w:r>
        <w:t>43</w:t>
        <w:tab/>
        <w:t>1861 - 1862</w:t>
      </w:r>
    </w:p>
    <w:p>
      <w:r>
        <w:br/>
        <w:t>30</w:t>
        <w:tab/>
        <w:t>22, Bl. 373, 374 - 380, 372 - 372 a</w:t>
      </w:r>
    </w:p>
    <w:p>
      <w:r>
        <w:t>30z</w:t>
        <w:tab/>
        <w:t>R 8031/22, Bl. 373, 374 - 380, 372 - 372 a</w:t>
      </w:r>
    </w:p>
    <w:p>
      <w:r>
        <w:t>33</w:t>
        <w:tab/>
        <w:t>S. 92</w:t>
      </w:r>
    </w:p>
    <w:p>
      <w:r>
        <w:t>40</w:t>
        <w:tab/>
        <w:t>Schriftwechsel des Geschäftsführers p[2{Feodor} 1{Streit}]p</w:t>
      </w:r>
    </w:p>
    <w:p>
      <w:r>
        <w:t>41</w:t>
        <w:tab/>
        <w:t>p[1{Juch}, 2{E.}; 7{Redakteur des "t[Hermann]t"} in 6{o[London]o}]p, 1861.</w:t>
      </w:r>
    </w:p>
    <w:p>
      <w:r>
        <w:t>43</w:t>
        <w:tab/>
        <w:t>1861</w:t>
      </w:r>
    </w:p>
    <w:p>
      <w:r>
        <w:br/>
        <w:t>30</w:t>
        <w:tab/>
        <w:t>31, Bl. 138</w:t>
      </w:r>
    </w:p>
    <w:p>
      <w:r>
        <w:t>30z</w:t>
        <w:tab/>
        <w:t>R 8031/31, Bl. 138</w:t>
      </w:r>
    </w:p>
    <w:p>
      <w:r>
        <w:t>33</w:t>
        <w:tab/>
        <w:t>S. 92</w:t>
      </w:r>
    </w:p>
    <w:p>
      <w:r>
        <w:t>40</w:t>
        <w:tab/>
        <w:t>Schriftwechsel des Geschäftsführers p[2{Feodor} 1{Streit}]p</w:t>
      </w:r>
    </w:p>
    <w:p>
      <w:r>
        <w:t>41</w:t>
        <w:tab/>
        <w:t>p[1{Juch}, 2{E.}; 7{Redakteur des "t[Hermann]t"} in 6{o[London]o}]p, 1862.</w:t>
      </w:r>
    </w:p>
    <w:p>
      <w:r>
        <w:t>43</w:t>
        <w:tab/>
        <w:t>1862 - 1863</w:t>
      </w:r>
    </w:p>
    <w:p>
      <w:r>
        <w:br/>
        <w:t>30</w:t>
        <w:tab/>
        <w:t>9, Bl. 96</w:t>
      </w:r>
    </w:p>
    <w:p>
      <w:r>
        <w:t>30z</w:t>
        <w:tab/>
        <w:t>R 8031/9, Bl. 96</w:t>
      </w:r>
    </w:p>
    <w:p>
      <w:r>
        <w:t>33</w:t>
        <w:tab/>
        <w:t>S. 95</w:t>
      </w:r>
    </w:p>
    <w:p>
      <w:r>
        <w:t>40</w:t>
        <w:tab/>
        <w:t>Schriftwechsel des Geschäftsführers p[2{Feodor} 1{Streit}]p</w:t>
      </w:r>
    </w:p>
    <w:p>
      <w:r>
        <w:t>41</w:t>
        <w:tab/>
        <w:t>p[1{Keil}, 2{Ernst}; 5{Verlagsbuchhändler} und 7{Redakteur der "t[Gartenlaube]t"}, 6{o[Leipzig]o}]p, 1860.</w:t>
      </w:r>
    </w:p>
    <w:p>
      <w:r>
        <w:t>43</w:t>
        <w:tab/>
        <w:t>1859 - 1860</w:t>
      </w:r>
    </w:p>
    <w:p>
      <w:r>
        <w:br/>
        <w:t>30</w:t>
        <w:tab/>
        <w:t>10, Bl. 32, 38 - 39, 40</w:t>
      </w:r>
    </w:p>
    <w:p>
      <w:r>
        <w:t>30z</w:t>
        <w:tab/>
        <w:t>R 8031/10, Bl. 32, 38 - 39, 40</w:t>
      </w:r>
    </w:p>
    <w:p>
      <w:r>
        <w:t>33</w:t>
        <w:tab/>
        <w:t>S. 95</w:t>
      </w:r>
    </w:p>
    <w:p>
      <w:r>
        <w:t>40</w:t>
        <w:tab/>
        <w:t>Schriftwechsel des Geschäftsführers p[2{Feodor} 1{Streit}]p</w:t>
      </w:r>
    </w:p>
    <w:p>
      <w:r>
        <w:t>41</w:t>
        <w:tab/>
        <w:t>p[1{Keil}, 2{Ernst}; 5{Verlagsbuchhändler} und 7{Redakteur der "t[Gartenlaube]t"}, 6{o[Leipzig]o}]p, 1860.</w:t>
      </w:r>
    </w:p>
    <w:p>
      <w:r>
        <w:t>43</w:t>
        <w:tab/>
        <w:t>1860</w:t>
      </w:r>
    </w:p>
    <w:p>
      <w:r>
        <w:br/>
        <w:t>30</w:t>
        <w:tab/>
        <w:t>11, Bl. 22 - 23</w:t>
      </w:r>
    </w:p>
    <w:p>
      <w:r>
        <w:t>30z</w:t>
        <w:tab/>
        <w:t>R 8031/11, Bl. 22 - 23</w:t>
      </w:r>
    </w:p>
    <w:p>
      <w:r>
        <w:t>33</w:t>
        <w:tab/>
        <w:t>S. 95</w:t>
      </w:r>
    </w:p>
    <w:p>
      <w:r>
        <w:t>40</w:t>
        <w:tab/>
        <w:t>Schriftwechsel des Geschäftsführers p[2{Feodor} 1{Streit}]p</w:t>
      </w:r>
    </w:p>
    <w:p>
      <w:r>
        <w:t>41</w:t>
        <w:tab/>
        <w:t>p[1{Keil}, 2{Ernst}; 5{Verlagsbuchhändler} und 7{Redakteur der "t[Gartenlaube]t"}, 6{o[Leipzig]o}]p, 1860.</w:t>
      </w:r>
    </w:p>
    <w:p>
      <w:r>
        <w:t>43</w:t>
        <w:tab/>
        <w:t>1859 - 1860</w:t>
      </w:r>
    </w:p>
    <w:p>
      <w:r>
        <w:br/>
        <w:t>30</w:t>
        <w:tab/>
        <w:t>12, Bl. 226</w:t>
      </w:r>
    </w:p>
    <w:p>
      <w:r>
        <w:t>30z</w:t>
        <w:tab/>
        <w:t>R 8031/12, Bl. 226</w:t>
      </w:r>
    </w:p>
    <w:p>
      <w:r>
        <w:t>33</w:t>
        <w:tab/>
        <w:t>S. 95</w:t>
      </w:r>
    </w:p>
    <w:p>
      <w:r>
        <w:t>40</w:t>
        <w:tab/>
        <w:t>Schriftwechsel des Geschäftsführers p[2{Feodor} 1{Streit}]p</w:t>
      </w:r>
    </w:p>
    <w:p>
      <w:r>
        <w:t>41</w:t>
        <w:tab/>
        <w:t>p[1{Keil}, 2{Ernst}; 5{Verlagsbuchhändler} und 7{Redakteur der "t[Gartenlaube]t"}, 6{o[Leipzig]o}]p, 1860.</w:t>
      </w:r>
    </w:p>
    <w:p>
      <w:r>
        <w:t>43</w:t>
        <w:tab/>
        <w:t>1859 - 1860</w:t>
      </w:r>
    </w:p>
    <w:p>
      <w:r>
        <w:br/>
        <w:t>30</w:t>
        <w:tab/>
        <w:t>15, Bl. 135</w:t>
      </w:r>
    </w:p>
    <w:p>
      <w:r>
        <w:t>30z</w:t>
        <w:tab/>
        <w:t>R 8031/15, Bl. 135</w:t>
      </w:r>
    </w:p>
    <w:p>
      <w:r>
        <w:t>33</w:t>
        <w:tab/>
        <w:t>S. 95</w:t>
      </w:r>
    </w:p>
    <w:p>
      <w:r>
        <w:t>40</w:t>
        <w:tab/>
        <w:t>Schriftwechsel des Geschäftsführers p[2{Feodor} 1{Streit}]p</w:t>
      </w:r>
    </w:p>
    <w:p>
      <w:r>
        <w:t>41</w:t>
        <w:tab/>
        <w:t>p[1{Keil}, 2{Ernst}; 5{Verlagsbuchhändler} und 7{Redakteur der "t[Gartenlaube]t"}, 6{o[Leipzig]o}]p, 1860.</w:t>
      </w:r>
    </w:p>
    <w:p>
      <w:r>
        <w:t>43</w:t>
        <w:tab/>
        <w:t>1860</w:t>
      </w:r>
    </w:p>
    <w:p>
      <w:r>
        <w:br/>
        <w:t>30</w:t>
        <w:tab/>
        <w:t>17, Bl. 209</w:t>
      </w:r>
    </w:p>
    <w:p>
      <w:r>
        <w:t>30z</w:t>
        <w:tab/>
        <w:t>R 8031/17, Bl. 209</w:t>
      </w:r>
    </w:p>
    <w:p>
      <w:r>
        <w:t>33</w:t>
        <w:tab/>
        <w:t>S. 95</w:t>
      </w:r>
    </w:p>
    <w:p>
      <w:r>
        <w:t>40</w:t>
        <w:tab/>
        <w:t>Schriftwechsel des Geschäftsführers p[2{Feodor} 1{Streit}]p</w:t>
      </w:r>
    </w:p>
    <w:p>
      <w:r>
        <w:t>41</w:t>
        <w:tab/>
        <w:t>p[1{Keil}, 2{Ernst}; 5{Verlagsbuchhändler} und 7{Redakteur der "t[Gartenlaube]t"}, 6{o[Leipzig]o}]p, Leipzig, 1861.</w:t>
      </w:r>
    </w:p>
    <w:p>
      <w:r>
        <w:t>43</w:t>
        <w:tab/>
        <w:t>1860 - 1861</w:t>
      </w:r>
    </w:p>
    <w:p>
      <w:r>
        <w:br/>
        <w:t>30</w:t>
        <w:tab/>
        <w:t>22, Bl. 388</w:t>
      </w:r>
    </w:p>
    <w:p>
      <w:r>
        <w:t>30z</w:t>
        <w:tab/>
        <w:t>R 8031/22, Bl. 388</w:t>
      </w:r>
    </w:p>
    <w:p>
      <w:r>
        <w:t>33</w:t>
        <w:tab/>
        <w:t>S. 95</w:t>
      </w:r>
    </w:p>
    <w:p>
      <w:r>
        <w:t>40</w:t>
        <w:tab/>
        <w:t>Schriftwechsel des Geschäftsführers p[2{Feodor} 1{Streit}]p</w:t>
      </w:r>
    </w:p>
    <w:p>
      <w:r>
        <w:t>41</w:t>
        <w:tab/>
        <w:t>p[1{Keil}, 2{Ernst}; 5{Verlagsbuchhändler} und 7{Redakteur der "t[Gartenlaube]t"}, 6{o[Leipzig]o}]p, Leipzig, 1861.</w:t>
      </w:r>
    </w:p>
    <w:p>
      <w:r>
        <w:t>43</w:t>
        <w:tab/>
        <w:t>1861</w:t>
      </w:r>
    </w:p>
    <w:p>
      <w:r>
        <w:br/>
        <w:t>30</w:t>
        <w:tab/>
        <w:t>23, Bl. 377</w:t>
      </w:r>
    </w:p>
    <w:p>
      <w:r>
        <w:t>30z</w:t>
        <w:tab/>
        <w:t>R 8031/23, Bl. 377</w:t>
      </w:r>
    </w:p>
    <w:p>
      <w:r>
        <w:t>33</w:t>
        <w:tab/>
        <w:t>S. 95</w:t>
      </w:r>
    </w:p>
    <w:p>
      <w:r>
        <w:t>40</w:t>
        <w:tab/>
        <w:t>Schriftwechsel des Geschäftsführers p[2{Feodor} 1{Streit}]p</w:t>
      </w:r>
    </w:p>
    <w:p>
      <w:r>
        <w:t>41</w:t>
        <w:tab/>
        <w:t>p[1{Keil}, 2{Ernst}; 5{Verlagsbuchhändler} und 7{Redakteur der "t[Gartenlaube]t"}, 6{o[Leipzig]o}]p, 1861.</w:t>
      </w:r>
    </w:p>
    <w:p>
      <w:r>
        <w:t>43</w:t>
        <w:tab/>
        <w:t>1861</w:t>
      </w:r>
    </w:p>
    <w:p>
      <w:r>
        <w:br/>
        <w:t>30</w:t>
        <w:tab/>
        <w:t>24, Bl. 303</w:t>
      </w:r>
    </w:p>
    <w:p>
      <w:r>
        <w:t>30z</w:t>
        <w:tab/>
        <w:t>R 8031/24, Bl. 303</w:t>
      </w:r>
    </w:p>
    <w:p>
      <w:r>
        <w:t>33</w:t>
        <w:tab/>
        <w:t>S. 95</w:t>
      </w:r>
    </w:p>
    <w:p>
      <w:r>
        <w:t>40</w:t>
        <w:tab/>
        <w:t>Schriftwechsel des Geschäftsführers p[2{Feodor} 1{Streit}]p</w:t>
      </w:r>
    </w:p>
    <w:p>
      <w:r>
        <w:t>41</w:t>
        <w:tab/>
        <w:t>p[1{Keil}, 2{Ernst}; 5{Verlagsbuchhändler} und 7{Redakteur der "t[Gartenlaube]t"}, 6{o[Leipzig]o}]p, Leipzig, 1862.</w:t>
      </w:r>
    </w:p>
    <w:p>
      <w:r>
        <w:t>43</w:t>
        <w:tab/>
        <w:t>1861 - 1862</w:t>
      </w:r>
    </w:p>
    <w:p>
      <w:r>
        <w:br/>
        <w:t>30</w:t>
        <w:tab/>
        <w:t>25, Bl. 241</w:t>
      </w:r>
    </w:p>
    <w:p>
      <w:r>
        <w:t>30z</w:t>
        <w:tab/>
        <w:t>R 8031/25, Bl. 241</w:t>
      </w:r>
    </w:p>
    <w:p>
      <w:r>
        <w:t>33</w:t>
        <w:tab/>
        <w:t>S. 95</w:t>
      </w:r>
    </w:p>
    <w:p>
      <w:r>
        <w:t>40</w:t>
        <w:tab/>
        <w:t>Schriftwechsel des Geschäftsführers p[2{Feodor} 1{Streit}]p</w:t>
      </w:r>
    </w:p>
    <w:p>
      <w:r>
        <w:t>41</w:t>
        <w:tab/>
        <w:t>p[1{Keil}, 2{Ernst}; 5{Verlagsbuchhändler} und 7{Redakteur der "t[Gartenlaube]t"}, 6{o[Leipzig]o}]p, Leipzig, 1862.</w:t>
      </w:r>
    </w:p>
    <w:p>
      <w:r>
        <w:t>43</w:t>
        <w:tab/>
        <w:t>1860 - 1863</w:t>
      </w:r>
    </w:p>
    <w:p>
      <w:r>
        <w:br/>
        <w:t>30</w:t>
        <w:tab/>
        <w:t>26, Bl. 205, 353 - 354, 347</w:t>
      </w:r>
    </w:p>
    <w:p>
      <w:r>
        <w:t>30z</w:t>
        <w:tab/>
        <w:t>R 8031/26, Bl. 205, 353 - 354, 347</w:t>
      </w:r>
    </w:p>
    <w:p>
      <w:r>
        <w:t>33</w:t>
        <w:tab/>
        <w:t>S. 95</w:t>
      </w:r>
    </w:p>
    <w:p>
      <w:r>
        <w:t>40</w:t>
        <w:tab/>
        <w:t>Schriftwechsel des Geschäftsführers p[2{Feodor} 1{Streit}]p</w:t>
      </w:r>
    </w:p>
    <w:p>
      <w:r>
        <w:t>41</w:t>
        <w:tab/>
        <w:t>p[1{Keil}, 2{Ernst}; 5{Verlagsbuchhändler} und 7{Redakteur der "t[Gartenlaube]t"}, 6{o[Leipzig]o}]p, 1862.</w:t>
      </w:r>
    </w:p>
    <w:p>
      <w:r>
        <w:t>43</w:t>
        <w:tab/>
        <w:t>1861 - 1862</w:t>
      </w:r>
    </w:p>
    <w:p>
      <w:r>
        <w:br/>
        <w:t>30</w:t>
        <w:tab/>
        <w:t>34, Bl. 90 - 91, 89</w:t>
      </w:r>
    </w:p>
    <w:p>
      <w:r>
        <w:t>30z</w:t>
        <w:tab/>
        <w:t>R 8031/34, Bl. 90 - 91, 89</w:t>
      </w:r>
    </w:p>
    <w:p>
      <w:r>
        <w:t>33</w:t>
        <w:tab/>
        <w:t>S. 95</w:t>
      </w:r>
    </w:p>
    <w:p>
      <w:r>
        <w:t>40</w:t>
        <w:tab/>
        <w:t>Schriftwechsel des Geschäftsführers p[2{Feodor} 1{Streit}]p</w:t>
      </w:r>
    </w:p>
    <w:p>
      <w:r>
        <w:t>41</w:t>
        <w:tab/>
        <w:t>p[1{Keil}, 2{Ernst}; 5{Verlagsbuchhändler} und 7{Redakteur der "t[Gartenlaube]t"}, 6{o[Leipzig]o}]p, Leipzig, 1863.</w:t>
      </w:r>
    </w:p>
    <w:p>
      <w:r>
        <w:t>43</w:t>
        <w:tab/>
        <w:t>1862 - 1865</w:t>
      </w:r>
    </w:p>
    <w:p>
      <w:r>
        <w:br/>
        <w:t>30</w:t>
        <w:tab/>
        <w:t>15, Bl. 9</w:t>
      </w:r>
    </w:p>
    <w:p>
      <w:r>
        <w:t>30z</w:t>
        <w:tab/>
        <w:t>R 8031/15, Bl. 9</w:t>
      </w:r>
    </w:p>
    <w:p>
      <w:r>
        <w:t>33</w:t>
        <w:tab/>
        <w:t>S. 96</w:t>
      </w:r>
    </w:p>
    <w:p>
      <w:r>
        <w:t>40</w:t>
        <w:tab/>
        <w:t>Schriftwechsel des Geschäftsführers p[2{Feodor} 1{Streit}]p</w:t>
      </w:r>
    </w:p>
    <w:p>
      <w:r>
        <w:t>41</w:t>
        <w:tab/>
        <w:t>p[1{Kellner}, 4{Dr.} 2{Wilhelm}; 7{Redakteur der "t[Düsseldorfer Zeitung]t", der "t[Bergischen Zeitung]t" u. des "t[Frankfurter Journal]t"}, 6{o[Kassel]o}]p (Elberfeld, Düsseldorf, Frankfurt/M.), 1860.</w:t>
      </w:r>
    </w:p>
    <w:p>
      <w:r>
        <w:t>43</w:t>
        <w:tab/>
        <w:t>1860</w:t>
      </w:r>
    </w:p>
    <w:p>
      <w:r>
        <w:br/>
        <w:t>30</w:t>
        <w:tab/>
        <w:t>16, Bl. 100 - 101</w:t>
      </w:r>
    </w:p>
    <w:p>
      <w:r>
        <w:t>30z</w:t>
        <w:tab/>
        <w:t>R 8031/16, Bl. 100 - 101</w:t>
      </w:r>
    </w:p>
    <w:p>
      <w:r>
        <w:t>33</w:t>
        <w:tab/>
        <w:t>S. 96</w:t>
      </w:r>
    </w:p>
    <w:p>
      <w:r>
        <w:t>40</w:t>
        <w:tab/>
        <w:t>Schriftwechsel des Geschäftsführers p[2{Feodor} 1{Streit}]p</w:t>
      </w:r>
    </w:p>
    <w:p>
      <w:r>
        <w:t>41</w:t>
        <w:tab/>
        <w:t>p[1{Kellner}, 4{Dr.} 2{Wilhelm}; 7{Redakteur der "t[Düsseldorfer Zeitung]t", der "t[Bergischen Zeitung]t" u. des "t[Frankfurter Journal]t"}, 6{o[Kassel]o}]p (Elberfeld, Düsseldorf, Frankfurt/M.), 1861.</w:t>
      </w:r>
    </w:p>
    <w:p>
      <w:r>
        <w:t>43</w:t>
        <w:tab/>
        <w:t>1860 - 1861</w:t>
      </w:r>
    </w:p>
    <w:p>
      <w:r>
        <w:br/>
        <w:t>30</w:t>
        <w:tab/>
        <w:t>21, Bl. 15 - 16, 21</w:t>
      </w:r>
    </w:p>
    <w:p>
      <w:r>
        <w:t>30z</w:t>
        <w:tab/>
        <w:t>R 8031/21, Bl. 15 - 16, 21</w:t>
      </w:r>
    </w:p>
    <w:p>
      <w:r>
        <w:t>33</w:t>
        <w:tab/>
        <w:t>S. 96</w:t>
      </w:r>
    </w:p>
    <w:p>
      <w:r>
        <w:t>40</w:t>
        <w:tab/>
        <w:t>Schriftwechsel des Geschäftsführers p[2{Feodor} 1{Streit}]p</w:t>
      </w:r>
    </w:p>
    <w:p>
      <w:r>
        <w:t>41</w:t>
        <w:tab/>
        <w:t>Kellner, Dr. Wilhelm; Redakteur der "Düsseldorfer Zeitung", der "Bergischen Zeitung" u. des "Frankfurter Journal", Kassel (Elberfeld, Düsseldorf, Frankfurt/M.), 1861.</w:t>
      </w:r>
    </w:p>
    <w:p>
      <w:r>
        <w:t>43</w:t>
        <w:tab/>
        <w:t>1859 ; 1861</w:t>
      </w:r>
    </w:p>
    <w:p>
      <w:r>
        <w:br/>
        <w:t>30</w:t>
        <w:tab/>
        <w:t>34, Bl. 130, 131, 132</w:t>
      </w:r>
    </w:p>
    <w:p>
      <w:r>
        <w:t>30z</w:t>
        <w:tab/>
        <w:t>R 8031/34, Bl. 130, 131, 132</w:t>
      </w:r>
    </w:p>
    <w:p>
      <w:r>
        <w:t>33</w:t>
        <w:tab/>
        <w:t>S. 96</w:t>
      </w:r>
    </w:p>
    <w:p>
      <w:r>
        <w:t>40</w:t>
        <w:tab/>
        <w:t>Schriftwechsel des Geschäftsführers p[2{Feodor} 1{Streit}]p</w:t>
      </w:r>
    </w:p>
    <w:p>
      <w:r>
        <w:t>41</w:t>
        <w:tab/>
        <w:t>p[1{Kellner}, 4{Dr.} 2{Wilhelm}; 7{Redakteur der "t[Düsseldorfer Zeitung]t", der "t[Bergischen Zeitung]t" u. des "t[Frankfurter Journal]t"}, 6{o[Kassel]o}]p (Elberfeld, Düsseldorf, Frankfurt/M.), 1863.</w:t>
      </w:r>
    </w:p>
    <w:p>
      <w:r>
        <w:t>43</w:t>
        <w:tab/>
        <w:t>1862 - 1865</w:t>
      </w:r>
    </w:p>
    <w:p>
      <w:r>
        <w:br/>
        <w:t>30</w:t>
        <w:tab/>
        <w:t>21, Bl. 258 - 259, 257</w:t>
      </w:r>
    </w:p>
    <w:p>
      <w:r>
        <w:t>30z</w:t>
        <w:tab/>
        <w:t>R 8031/21, Bl. 258 - 259, 257</w:t>
      </w:r>
    </w:p>
    <w:p>
      <w:r>
        <w:t>33</w:t>
        <w:tab/>
        <w:t>S. 97</w:t>
      </w:r>
    </w:p>
    <w:p>
      <w:r>
        <w:t>40</w:t>
        <w:tab/>
        <w:t>Schriftwechsel des Geschäftsführers p[2{Feodor} 1{Streit}]p</w:t>
      </w:r>
    </w:p>
    <w:p>
      <w:r>
        <w:t>41</w:t>
        <w:tab/>
        <w:t>p[1{Kießling}, 2{Ferd.}; 5{Buchhändler} in 6{o[Brüssel]o}]p, 1861.</w:t>
      </w:r>
    </w:p>
    <w:p>
      <w:r>
        <w:t>43</w:t>
        <w:tab/>
        <w:t>1859 ; 1861</w:t>
      </w:r>
    </w:p>
    <w:p>
      <w:r>
        <w:br/>
        <w:t>30</w:t>
        <w:tab/>
        <w:t>22, Bl. 191 - 192</w:t>
      </w:r>
    </w:p>
    <w:p>
      <w:r>
        <w:t>30z</w:t>
        <w:tab/>
        <w:t>R 8031/22, Bl. 191 - 192</w:t>
      </w:r>
    </w:p>
    <w:p>
      <w:r>
        <w:t>33</w:t>
        <w:tab/>
        <w:t>S. 101</w:t>
      </w:r>
    </w:p>
    <w:p>
      <w:r>
        <w:t>40</w:t>
        <w:tab/>
        <w:t>Schriftwechsel des Geschäftsführers p[2{Feodor} 1{Streit}]p</w:t>
      </w:r>
    </w:p>
    <w:p>
      <w:r>
        <w:t>41</w:t>
        <w:tab/>
        <w:t>p[1{Köhler}, 2{J. M. W.}; 5{Buchhändler} in 6{o[Konstantinopel]o}]p, 1861.</w:t>
      </w:r>
    </w:p>
    <w:p>
      <w:r>
        <w:t>43</w:t>
        <w:tab/>
        <w:t>1861</w:t>
      </w:r>
    </w:p>
    <w:p>
      <w:r>
        <w:br/>
        <w:t>30</w:t>
        <w:tab/>
        <w:t>23, Bl. 95</w:t>
      </w:r>
    </w:p>
    <w:p>
      <w:r>
        <w:t>30z</w:t>
        <w:tab/>
        <w:t>R 8031/23, Bl. 95</w:t>
      </w:r>
    </w:p>
    <w:p>
      <w:r>
        <w:t>33</w:t>
        <w:tab/>
        <w:t>S. 101</w:t>
      </w:r>
    </w:p>
    <w:p>
      <w:r>
        <w:t>40</w:t>
        <w:tab/>
        <w:t>Schriftwechsel des Geschäftsführers p[2{Feodor} 1{Streit}]p</w:t>
      </w:r>
    </w:p>
    <w:p>
      <w:r>
        <w:t>41</w:t>
        <w:tab/>
        <w:t>p[1{Koelling}, 2{Hermann}; 5{Verlagsbuchhändler} in 6{o[Wittenberg]o}]p, 1861.</w:t>
      </w:r>
    </w:p>
    <w:p>
      <w:r>
        <w:t>43</w:t>
        <w:tab/>
        <w:t>1861</w:t>
      </w:r>
    </w:p>
    <w:p>
      <w:r>
        <w:br/>
        <w:t>30</w:t>
        <w:tab/>
        <w:t>23, Bl. 336 - 337</w:t>
      </w:r>
    </w:p>
    <w:p>
      <w:r>
        <w:t>30z</w:t>
        <w:tab/>
        <w:t>R 8031/23, Bl. 336 - 337</w:t>
      </w:r>
    </w:p>
    <w:p>
      <w:r>
        <w:t>33</w:t>
        <w:tab/>
        <w:t>S. 101</w:t>
      </w:r>
    </w:p>
    <w:p>
      <w:r>
        <w:t>40</w:t>
        <w:tab/>
        <w:t>Schriftwechsel des Geschäftsführers p[2{Feodor} 1{Streit}]p</w:t>
      </w:r>
    </w:p>
    <w:p>
      <w:r>
        <w:t>41</w:t>
        <w:tab/>
        <w:t>p[1{König}, 2{Th.}; 5{Schriftsteller} und 7{Agent des NV} in 6{o[Löwen Kr. Brieg (Schlesien)]o}]p, 1861.</w:t>
      </w:r>
    </w:p>
    <w:p>
      <w:r>
        <w:t>43</w:t>
        <w:tab/>
        <w:t>1861</w:t>
      </w:r>
    </w:p>
    <w:p>
      <w:r>
        <w:br/>
        <w:t>30</w:t>
        <w:tab/>
        <w:t>24, Bl. 191 - 192</w:t>
      </w:r>
    </w:p>
    <w:p>
      <w:r>
        <w:t>30z</w:t>
        <w:tab/>
        <w:t>R 8031/24, Bl. 191 - 192</w:t>
      </w:r>
    </w:p>
    <w:p>
      <w:r>
        <w:t>33</w:t>
        <w:tab/>
        <w:t>S. 101</w:t>
      </w:r>
    </w:p>
    <w:p>
      <w:r>
        <w:t>40</w:t>
        <w:tab/>
        <w:t>Schriftwechsel des Geschäftsführers p[2{Feodor} 1{Streit}]p</w:t>
      </w:r>
    </w:p>
    <w:p>
      <w:r>
        <w:t>41</w:t>
        <w:tab/>
        <w:t>p[1{König}, 2{Th.}; 5{Schriftsteller} und 7{Agent des NV} in 6{o[Löwen Kr. Brieg (Schlesien)]o}]p, 1861.</w:t>
      </w:r>
    </w:p>
    <w:p>
      <w:r>
        <w:t>43</w:t>
        <w:tab/>
        <w:t>1861 - 1862</w:t>
      </w:r>
    </w:p>
    <w:p>
      <w:r>
        <w:br/>
        <w:t>30</w:t>
        <w:tab/>
        <w:t>26, Bl. 79</w:t>
      </w:r>
    </w:p>
    <w:p>
      <w:r>
        <w:t>30z</w:t>
        <w:tab/>
        <w:t>R 8031/26, Bl. 79</w:t>
      </w:r>
    </w:p>
    <w:p>
      <w:r>
        <w:t>33</w:t>
        <w:tab/>
        <w:t>S. 101</w:t>
      </w:r>
    </w:p>
    <w:p>
      <w:r>
        <w:t>40</w:t>
        <w:tab/>
        <w:t>Schriftwechsel des Geschäftsführers p[2{Feodor} 1{Streit}]p</w:t>
      </w:r>
    </w:p>
    <w:p>
      <w:r>
        <w:t>41</w:t>
        <w:tab/>
        <w:t>p[1{König}, 2{Th.}; 5{Schriftsteller} und 7{Agent des NV} in 6{o[Löwen Kr. Brieg (Schlesien)]o}]p, 1862.</w:t>
      </w:r>
    </w:p>
    <w:p>
      <w:r>
        <w:t>43</w:t>
        <w:tab/>
        <w:t>1861 - 1862</w:t>
      </w:r>
    </w:p>
    <w:p>
      <w:r>
        <w:br/>
        <w:t>30</w:t>
        <w:tab/>
        <w:t>28, Bl. 239</w:t>
      </w:r>
    </w:p>
    <w:p>
      <w:r>
        <w:t>30z</w:t>
        <w:tab/>
        <w:t>R 8031/28, Bl. 239</w:t>
      </w:r>
    </w:p>
    <w:p>
      <w:r>
        <w:t>33</w:t>
        <w:tab/>
        <w:t>S. 101</w:t>
      </w:r>
    </w:p>
    <w:p>
      <w:r>
        <w:t>40</w:t>
        <w:tab/>
        <w:t>Schriftwechsel des Geschäftsführers p[2{Feodor} 1{Streit}]p</w:t>
      </w:r>
    </w:p>
    <w:p>
      <w:r>
        <w:t>41</w:t>
        <w:tab/>
        <w:t>p[1{König}, 2{Th.}; 5{Schriftsteller} und 7{Agent des NV} in 6{o[Löwen Kr. Brieg (Schlesien)]o}]p, 1862.</w:t>
      </w:r>
    </w:p>
    <w:p>
      <w:r>
        <w:t>43</w:t>
        <w:tab/>
        <w:t>1862</w:t>
      </w:r>
    </w:p>
    <w:p>
      <w:r>
        <w:br/>
        <w:t>30</w:t>
        <w:tab/>
        <w:t>30, Bl. 103 - 104</w:t>
      </w:r>
    </w:p>
    <w:p>
      <w:r>
        <w:t>30z</w:t>
        <w:tab/>
        <w:t>R 8031/30, Bl. 103 - 104</w:t>
      </w:r>
    </w:p>
    <w:p>
      <w:r>
        <w:t>33</w:t>
        <w:tab/>
        <w:t>S. 101</w:t>
      </w:r>
    </w:p>
    <w:p>
      <w:r>
        <w:t>40</w:t>
        <w:tab/>
        <w:t>Schriftwechsel des Geschäftsführers p[2{Feodor} 1{Streit}]p</w:t>
      </w:r>
    </w:p>
    <w:p>
      <w:r>
        <w:t>41</w:t>
        <w:tab/>
        <w:t>p[1{König}, 2{Th.}; 5{Schriftsteller} und 7{Agent des NV} in 6{o[Löwen Kr. Brieg (Schlesien)]o}]p, 1862.</w:t>
      </w:r>
    </w:p>
    <w:p>
      <w:r>
        <w:t>43</w:t>
        <w:tab/>
        <w:t>1862</w:t>
      </w:r>
    </w:p>
    <w:p>
      <w:r>
        <w:br/>
        <w:t>30</w:t>
        <w:tab/>
        <w:t>12, Bl. 210, 233</w:t>
      </w:r>
    </w:p>
    <w:p>
      <w:r>
        <w:t>30z</w:t>
        <w:tab/>
        <w:t>R 8031/12, Bl. 210, 233</w:t>
      </w:r>
    </w:p>
    <w:p>
      <w:r>
        <w:t>33</w:t>
        <w:tab/>
        <w:t>S. 108</w:t>
      </w:r>
    </w:p>
    <w:p>
      <w:r>
        <w:t>40</w:t>
        <w:tab/>
        <w:t>Schriftwechsel des Geschäftsführers p[2{Feodor} 1{Streit}]p</w:t>
      </w:r>
    </w:p>
    <w:p>
      <w:r>
        <w:t>41</w:t>
        <w:tab/>
        <w:t>p[1{Lammers}, 4{Dr.} 2{August}; 7{Redakteur der "t[Weserzeitung]t"} 6{o[Bremen]o}]p (Frankfurt/O.), 1860.</w:t>
      </w:r>
    </w:p>
    <w:p>
      <w:r>
        <w:t>43</w:t>
        <w:tab/>
        <w:t>1859 - 1860</w:t>
      </w:r>
    </w:p>
    <w:p>
      <w:r>
        <w:br/>
        <w:t>30</w:t>
        <w:tab/>
        <w:t>13, Bl. 203 - 204</w:t>
      </w:r>
    </w:p>
    <w:p>
      <w:r>
        <w:t>30z</w:t>
        <w:tab/>
        <w:t>R 8031/13, Bl. 203 - 204</w:t>
      </w:r>
    </w:p>
    <w:p>
      <w:r>
        <w:t>33</w:t>
        <w:tab/>
        <w:t>S. 108</w:t>
      </w:r>
    </w:p>
    <w:p>
      <w:r>
        <w:t>40</w:t>
        <w:tab/>
        <w:t>Schriftwechsel des Geschäftsführers p[2{Feodor} 1{Streit}]p</w:t>
      </w:r>
    </w:p>
    <w:p>
      <w:r>
        <w:t>41</w:t>
        <w:tab/>
        <w:t>p[1{Lammers}, 4{Dr.} 2{August}; 7{Redakteur der "t[Weserzeitung]t"} 6{o[Bremen]o}]p (Frankfurt/O.), 1860.</w:t>
      </w:r>
    </w:p>
    <w:p>
      <w:r>
        <w:t>43</w:t>
        <w:tab/>
        <w:t>1860</w:t>
      </w:r>
    </w:p>
    <w:p>
      <w:r>
        <w:br/>
        <w:t>30</w:t>
        <w:tab/>
        <w:t>14, Bl. 68</w:t>
      </w:r>
    </w:p>
    <w:p>
      <w:r>
        <w:t>30z</w:t>
        <w:tab/>
        <w:t>R 8031/14, Bl. 68</w:t>
      </w:r>
    </w:p>
    <w:p>
      <w:r>
        <w:t>33</w:t>
        <w:tab/>
        <w:t>S. 108</w:t>
      </w:r>
    </w:p>
    <w:p>
      <w:r>
        <w:t>40</w:t>
        <w:tab/>
        <w:t>Schriftwechsel des Geschäftsführers p[2{Feodor} 1{Streit}]p</w:t>
      </w:r>
    </w:p>
    <w:p>
      <w:r>
        <w:t>41</w:t>
        <w:tab/>
        <w:t>p[1{Lammers}, 4{Dr.} 2{August}; 7{Redakteur der "t[Weserzeitung]t"} 6{o[Bremen]o}]p (Frankfurt/O.), 1860.</w:t>
      </w:r>
    </w:p>
    <w:p>
      <w:r>
        <w:t>43</w:t>
        <w:tab/>
        <w:t>1860</w:t>
      </w:r>
    </w:p>
    <w:p>
      <w:r>
        <w:br/>
        <w:t>30</w:t>
        <w:tab/>
        <w:t>19, Bl. 158</w:t>
      </w:r>
    </w:p>
    <w:p>
      <w:r>
        <w:t>30z</w:t>
        <w:tab/>
        <w:t>R 8031/19, Bl. 158</w:t>
      </w:r>
    </w:p>
    <w:p>
      <w:r>
        <w:t>33</w:t>
        <w:tab/>
        <w:t>S. 108</w:t>
      </w:r>
    </w:p>
    <w:p>
      <w:r>
        <w:t>40</w:t>
        <w:tab/>
        <w:t>Schriftwechsel des Geschäftsführers p[2{Feodor} 1{Streit}]p</w:t>
      </w:r>
    </w:p>
    <w:p>
      <w:r>
        <w:t>41</w:t>
        <w:tab/>
        <w:t>p[1{Lammers}, 4{Dr.} 2{August}; 7{Redakteur der "t[Weserzeitung]t"} 6{o[Bremen]o}]p (Frankfurt/O.), 1861.</w:t>
      </w:r>
    </w:p>
    <w:p>
      <w:r>
        <w:t>43</w:t>
        <w:tab/>
        <w:t>1860 - 1861</w:t>
      </w:r>
    </w:p>
    <w:p>
      <w:r>
        <w:br/>
        <w:t>30</w:t>
        <w:tab/>
        <w:t>24, Bl. 337</w:t>
      </w:r>
    </w:p>
    <w:p>
      <w:r>
        <w:t>30z</w:t>
        <w:tab/>
        <w:t>R 8031/24, Bl. 337</w:t>
      </w:r>
    </w:p>
    <w:p>
      <w:r>
        <w:t>33</w:t>
        <w:tab/>
        <w:t>S. 108</w:t>
      </w:r>
    </w:p>
    <w:p>
      <w:r>
        <w:t>40</w:t>
        <w:tab/>
        <w:t>Schriftwechsel des Geschäftsführers p[2{Feodor} 1{Streit}]p</w:t>
      </w:r>
    </w:p>
    <w:p>
      <w:r>
        <w:t>41</w:t>
        <w:tab/>
        <w:t>p[1{Lammers}, 4{Dr.} 2{August}; 7{Redakteur der "t[Weserzeitung]t"} 6{o[Bremen]o}]p (Frankfurt/O.), 1862.</w:t>
      </w:r>
    </w:p>
    <w:p>
      <w:r>
        <w:t>43</w:t>
        <w:tab/>
        <w:t>1861 - 1862</w:t>
      </w:r>
    </w:p>
    <w:p>
      <w:r>
        <w:br/>
        <w:t>30</w:t>
        <w:tab/>
        <w:t>26, Bl. 310</w:t>
      </w:r>
    </w:p>
    <w:p>
      <w:r>
        <w:t>30z</w:t>
        <w:tab/>
        <w:t>R 8031/26, Bl. 310</w:t>
      </w:r>
    </w:p>
    <w:p>
      <w:r>
        <w:t>33</w:t>
        <w:tab/>
        <w:t>S. 108</w:t>
      </w:r>
    </w:p>
    <w:p>
      <w:r>
        <w:t>40</w:t>
        <w:tab/>
        <w:t>Schriftwechsel des Geschäftsführers p[2{Feodor} 1{Streit}]p</w:t>
      </w:r>
    </w:p>
    <w:p>
      <w:r>
        <w:t>41</w:t>
        <w:tab/>
        <w:t>p[1{Lammers}, 4{Dr.} 2{August}; 7{Redakteur der "t[Weserzeitung]t"} 6{o[Bremen]o}]p (Frankfurt/O.), 1862.</w:t>
      </w:r>
    </w:p>
    <w:p>
      <w:r>
        <w:t>43</w:t>
        <w:tab/>
        <w:t>1861 - 1862</w:t>
      </w:r>
    </w:p>
    <w:p>
      <w:r>
        <w:br/>
        <w:t>30</w:t>
        <w:tab/>
        <w:t>30, Bl. 39</w:t>
      </w:r>
    </w:p>
    <w:p>
      <w:r>
        <w:t>30z</w:t>
        <w:tab/>
        <w:t>R 8031/30, Bl. 39</w:t>
      </w:r>
    </w:p>
    <w:p>
      <w:r>
        <w:t>33</w:t>
        <w:tab/>
        <w:t>S. 108</w:t>
      </w:r>
    </w:p>
    <w:p>
      <w:r>
        <w:t>40</w:t>
        <w:tab/>
        <w:t>Schriftwechsel des Geschäftsführers p[2{Feodor} 1{Streit}]p</w:t>
      </w:r>
    </w:p>
    <w:p>
      <w:r>
        <w:t>41</w:t>
        <w:tab/>
        <w:t>p[1{Lammers}, 4{Dr.} 2{August}; 7{Redakteur der "t[Weserzeitung]t"} 6{o[Bremen]o}]p (Frankfurt/O.), 1862.</w:t>
      </w:r>
    </w:p>
    <w:p>
      <w:r>
        <w:t>43</w:t>
        <w:tab/>
        <w:t>1862</w:t>
      </w:r>
    </w:p>
    <w:p>
      <w:r>
        <w:br/>
        <w:t>30</w:t>
        <w:tab/>
        <w:t>36, Bl. 72, 76 - 77, 95 - 100</w:t>
      </w:r>
    </w:p>
    <w:p>
      <w:r>
        <w:t>30z</w:t>
        <w:tab/>
        <w:t>R 8031/36, Bl. 72, 76 - 77, 95 - 100</w:t>
      </w:r>
    </w:p>
    <w:p>
      <w:r>
        <w:t>33</w:t>
        <w:tab/>
        <w:t>S. 108</w:t>
      </w:r>
    </w:p>
    <w:p>
      <w:r>
        <w:t>40</w:t>
        <w:tab/>
        <w:t>Schriftwechsel des Geschäftsführers p[4{Dr.} 2{Lorenz} 1{Nagel}]p</w:t>
      </w:r>
    </w:p>
    <w:p>
      <w:r>
        <w:t>41</w:t>
        <w:tab/>
        <w:t>p[1{Lammers}, 4{Dr.} 2{August}; 7{Redakteur der "t[Weserzeitung]t"} 6{o[Bremen]o}]p (Frankfurt/O.).</w:t>
      </w:r>
    </w:p>
    <w:p>
      <w:r>
        <w:t>43</w:t>
        <w:tab/>
        <w:t>1865 - 1867</w:t>
      </w:r>
    </w:p>
    <w:p>
      <w:r>
        <w:br/>
        <w:t>30</w:t>
        <w:tab/>
        <w:t>30, Bl. 67</w:t>
      </w:r>
    </w:p>
    <w:p>
      <w:r>
        <w:t>30z</w:t>
        <w:tab/>
        <w:t>R 8031/30, Bl. 67</w:t>
      </w:r>
    </w:p>
    <w:p>
      <w:r>
        <w:t>33</w:t>
        <w:tab/>
        <w:t>S. 112</w:t>
      </w:r>
    </w:p>
    <w:p>
      <w:r>
        <w:t>40</w:t>
        <w:tab/>
        <w:t>Schriftwechsel des Geschäftsführers p[2{Feodor} 1{Streit}]p</w:t>
      </w:r>
    </w:p>
    <w:p>
      <w:r>
        <w:t>41</w:t>
        <w:tab/>
        <w:t>p[1{Lesser}, 1{Richard}; 5{Buchhändler} in 6{o[Vevey]o}]p, 1862.</w:t>
      </w:r>
    </w:p>
    <w:p>
      <w:r>
        <w:t>43</w:t>
        <w:tab/>
        <w:t>1862</w:t>
      </w:r>
    </w:p>
    <w:p>
      <w:r>
        <w:br/>
        <w:t>30</w:t>
        <w:tab/>
        <w:t>31, Bl. 5, 317</w:t>
      </w:r>
    </w:p>
    <w:p>
      <w:r>
        <w:t>30z</w:t>
        <w:tab/>
        <w:t>R 8031/31, Bl. 5, 317</w:t>
      </w:r>
    </w:p>
    <w:p>
      <w:r>
        <w:t>33</w:t>
        <w:tab/>
        <w:t>S. 112</w:t>
      </w:r>
    </w:p>
    <w:p>
      <w:r>
        <w:t>40</w:t>
        <w:tab/>
        <w:t>Schriftwechsel des Geschäftsführers p[2{Feodor} 1{Streit}]p</w:t>
      </w:r>
    </w:p>
    <w:p>
      <w:r>
        <w:t>41</w:t>
        <w:tab/>
        <w:t>p[1{Lesser}, 1{Richard}; 5{Buchhändler} in 6{o[Vevey]o}]p, 1862, 1863.</w:t>
      </w:r>
    </w:p>
    <w:p>
      <w:r>
        <w:t>43</w:t>
        <w:tab/>
        <w:t>1862 - 1863</w:t>
      </w:r>
    </w:p>
    <w:p>
      <w:r>
        <w:br/>
        <w:t>30</w:t>
        <w:tab/>
        <w:t>32, Bl. 202, 201, 204</w:t>
      </w:r>
    </w:p>
    <w:p>
      <w:r>
        <w:t>30z</w:t>
        <w:tab/>
        <w:t>R 8031/32, Bl. 202, 201, 204</w:t>
      </w:r>
    </w:p>
    <w:p>
      <w:r>
        <w:t>33</w:t>
        <w:tab/>
        <w:t>S. 112</w:t>
      </w:r>
    </w:p>
    <w:p>
      <w:r>
        <w:t>40</w:t>
        <w:tab/>
        <w:t>Schriftwechsel des Geschäftsführers p[2{Feodor} 1{Streit}]p</w:t>
      </w:r>
    </w:p>
    <w:p>
      <w:r>
        <w:t>41</w:t>
        <w:tab/>
        <w:t>p[1{Lesser}, 1{Richard}; 5{Buchhändler} in 6{o[Vevey]o}]p, 1862, 1863.</w:t>
      </w:r>
    </w:p>
    <w:p>
      <w:r>
        <w:t>43</w:t>
        <w:tab/>
        <w:t>1861 - 1863</w:t>
      </w:r>
    </w:p>
    <w:p>
      <w:r>
        <w:br/>
        <w:t>30</w:t>
        <w:tab/>
        <w:t>33, Bl. 97 - 98</w:t>
      </w:r>
    </w:p>
    <w:p>
      <w:r>
        <w:t>30z</w:t>
        <w:tab/>
        <w:t>R 8031/33, Bl. 97 - 98</w:t>
      </w:r>
    </w:p>
    <w:p>
      <w:r>
        <w:t>33</w:t>
        <w:tab/>
        <w:t>S. 112</w:t>
      </w:r>
    </w:p>
    <w:p>
      <w:r>
        <w:t>40</w:t>
        <w:tab/>
        <w:t>Schriftwechsel des Geschäftsführers p[2{Feodor} 1{Streit}]p</w:t>
      </w:r>
    </w:p>
    <w:p>
      <w:r>
        <w:t>41</w:t>
        <w:tab/>
        <w:t>p[1{Lesser}, 1{Richard}; 5{Buchhändler} in 6{o[Vevey]o}]p, 1863.</w:t>
      </w:r>
    </w:p>
    <w:p>
      <w:r>
        <w:t>43</w:t>
        <w:tab/>
        <w:t>1862 - 1863</w:t>
      </w:r>
    </w:p>
    <w:p>
      <w:r>
        <w:br/>
        <w:t>30</w:t>
        <w:tab/>
        <w:t>23, Bl. 46 - 47</w:t>
      </w:r>
    </w:p>
    <w:p>
      <w:r>
        <w:t>30z</w:t>
        <w:tab/>
        <w:t>R 8031/23, Bl. 46 - 47</w:t>
      </w:r>
    </w:p>
    <w:p>
      <w:r>
        <w:t>33</w:t>
        <w:tab/>
        <w:t>S. 114</w:t>
      </w:r>
    </w:p>
    <w:p>
      <w:r>
        <w:t>40</w:t>
        <w:tab/>
        <w:t>Schriftwechsel des Geschäftsführers p[2{Feodor} 1{Streit}]p</w:t>
      </w:r>
    </w:p>
    <w:p>
      <w:r>
        <w:t>41</w:t>
        <w:tab/>
        <w:t>p[1{Lobeck}, 2{Franz}; 5{Verlagsbuchhändler} in 6{o[Berlin]o}]p, 1861.</w:t>
      </w:r>
    </w:p>
    <w:p>
      <w:r>
        <w:t>43</w:t>
        <w:tab/>
        <w:t>1861</w:t>
      </w:r>
    </w:p>
    <w:p>
      <w:r>
        <w:br/>
        <w:t>30</w:t>
        <w:tab/>
        <w:t>34, Bl. 10, 11, 12, 149, 150, 148, 160 - 161</w:t>
      </w:r>
    </w:p>
    <w:p>
      <w:r>
        <w:t>30z</w:t>
        <w:tab/>
        <w:t>R 8031/34, Bl. 10, 11, 12, 149, 150, 148, 160 - 161</w:t>
      </w:r>
    </w:p>
    <w:p>
      <w:r>
        <w:t>33</w:t>
        <w:tab/>
        <w:t>S. 114</w:t>
      </w:r>
    </w:p>
    <w:p>
      <w:r>
        <w:t>40</w:t>
        <w:tab/>
        <w:t>Schriftwechsel des Geschäftsführers p[2{Feodor} 1{Streit}]p</w:t>
      </w:r>
    </w:p>
    <w:p>
      <w:r>
        <w:t>41</w:t>
        <w:tab/>
        <w:t>p[1{Löhner}, 2{Armin} von; 7{Redakteur d. "Süddeutschen Zeitung"} (6{o[Neuwaldeck]o / o[Wien]o, o[Frankfurt/M.]o}]p), 1863, 1864.</w:t>
      </w:r>
    </w:p>
    <w:p>
      <w:r>
        <w:t>43</w:t>
        <w:tab/>
        <w:t>1862 - 1865</w:t>
      </w:r>
    </w:p>
    <w:p>
      <w:r>
        <w:br/>
        <w:t>30</w:t>
        <w:tab/>
        <w:t>12, Bl. 20</w:t>
      </w:r>
    </w:p>
    <w:p>
      <w:r>
        <w:t>30z</w:t>
        <w:tab/>
        <w:t>R 8031/12, Bl. 20</w:t>
      </w:r>
    </w:p>
    <w:p>
      <w:r>
        <w:t>33</w:t>
        <w:tab/>
        <w:t>S. 115</w:t>
      </w:r>
    </w:p>
    <w:p>
      <w:r>
        <w:t>40</w:t>
        <w:tab/>
        <w:t>Schriftwechsel des Geschäftsführers p[2{Feodor} 1{Streit}]p</w:t>
      </w:r>
    </w:p>
    <w:p>
      <w:r>
        <w:t>41</w:t>
        <w:tab/>
        <w:t>p[1{Lucius}; 7{Redakteur der "t[Vossischen Zeitung]t"} in 6{o[Berlin]o}]p, 1860.</w:t>
      </w:r>
    </w:p>
    <w:p>
      <w:r>
        <w:t>43</w:t>
        <w:tab/>
        <w:t>1859 - 1860</w:t>
      </w:r>
    </w:p>
    <w:p>
      <w:r>
        <w:br/>
        <w:t>30</w:t>
        <w:tab/>
        <w:t>12, Bl. 6 - 7</w:t>
      </w:r>
    </w:p>
    <w:p>
      <w:r>
        <w:t>30z</w:t>
        <w:tab/>
        <w:t>R 8031/12, Bl. 6 - 7</w:t>
      </w:r>
    </w:p>
    <w:p>
      <w:r>
        <w:t>33</w:t>
        <w:tab/>
        <w:t>S. 119</w:t>
      </w:r>
    </w:p>
    <w:p>
      <w:r>
        <w:t>40</w:t>
        <w:tab/>
        <w:t>Schriftwechsel des Geschäftsführers p[2{Feodor} 1{Streit}]p</w:t>
      </w:r>
    </w:p>
    <w:p>
      <w:r>
        <w:t>41</w:t>
        <w:tab/>
        <w:t>p[1{Marcus}, 2{C.}; 7{Redakteur des "t[Bürger- und Bauernfreund]tes"} in 6{o[Gumbinnen]o}]p, 1860.</w:t>
      </w:r>
    </w:p>
    <w:p>
      <w:r>
        <w:t>43</w:t>
        <w:tab/>
        <w:t>1859 - 1860</w:t>
      </w:r>
    </w:p>
    <w:p>
      <w:r>
        <w:br/>
        <w:t>30</w:t>
        <w:tab/>
        <w:t>21, Bl. 244</w:t>
      </w:r>
    </w:p>
    <w:p>
      <w:r>
        <w:t>30z</w:t>
        <w:tab/>
        <w:t>R 8031/21, Bl. 244</w:t>
      </w:r>
    </w:p>
    <w:p>
      <w:r>
        <w:t>33</w:t>
        <w:tab/>
        <w:t>S. 119</w:t>
      </w:r>
    </w:p>
    <w:p>
      <w:r>
        <w:t>40</w:t>
        <w:tab/>
        <w:t>Schriftwechsel des Geschäftsführers p[2{Feodor} 1{Streit}]p</w:t>
      </w:r>
    </w:p>
    <w:p>
      <w:r>
        <w:t>41</w:t>
        <w:tab/>
        <w:t>p[1{Marcus}, 2{C.}; 7{Redakteur des "t[Bürger- und Bauernfreund]tes"} in 6{o[Gumbinnen]o}]p, 1861.</w:t>
      </w:r>
    </w:p>
    <w:p>
      <w:r>
        <w:t>43</w:t>
        <w:tab/>
        <w:t>1859 ; 1861</w:t>
      </w:r>
    </w:p>
    <w:p>
      <w:r>
        <w:br/>
        <w:t>30</w:t>
        <w:tab/>
        <w:t>27, Bl. 255</w:t>
      </w:r>
    </w:p>
    <w:p>
      <w:r>
        <w:t>30z</w:t>
        <w:tab/>
        <w:t>R 8031/27, Bl. 255</w:t>
      </w:r>
    </w:p>
    <w:p>
      <w:r>
        <w:t>33</w:t>
        <w:tab/>
        <w:t>S. 119</w:t>
      </w:r>
    </w:p>
    <w:p>
      <w:r>
        <w:t>40</w:t>
        <w:tab/>
        <w:t>Schriftwechsel des Geschäftsführers p[2{Feodor} 1{Streit}]p</w:t>
      </w:r>
    </w:p>
    <w:p>
      <w:r>
        <w:t>41</w:t>
        <w:tab/>
        <w:t>p[1{Marcus}, 2{C.}; 7{Redakteur des "t[Bürger- und Bauernfreund]tes"} in 6{o[Gumbinnen]o}]p, 1862.</w:t>
      </w:r>
    </w:p>
    <w:p>
      <w:r>
        <w:t>43</w:t>
        <w:tab/>
        <w:t>1861 - 1862</w:t>
      </w:r>
    </w:p>
    <w:p>
      <w:r>
        <w:br/>
        <w:t>30</w:t>
        <w:tab/>
        <w:t>11, Bl. 21</w:t>
      </w:r>
    </w:p>
    <w:p>
      <w:r>
        <w:t>30z</w:t>
        <w:tab/>
        <w:t>R 8031/11, Bl. 21</w:t>
      </w:r>
    </w:p>
    <w:p>
      <w:r>
        <w:t>33</w:t>
        <w:tab/>
        <w:t>S. 120</w:t>
      </w:r>
    </w:p>
    <w:p>
      <w:r>
        <w:t>40</w:t>
        <w:tab/>
        <w:t>Schriftwechsel des Geschäftsführers p[2{Feodor} 1{Streit}]p</w:t>
      </w:r>
    </w:p>
    <w:p>
      <w:r>
        <w:t>41</w:t>
        <w:tab/>
        <w:t>p[1{Mayer}, 2{Gustav}; 7{Mitglied im Ausschuß des NV}, 5{Buchhändler} in 6{o[Leipzig]o}]p, 1859.</w:t>
      </w:r>
    </w:p>
    <w:p>
      <w:r>
        <w:t>43</w:t>
        <w:tab/>
        <w:t>1859 - 1860</w:t>
      </w:r>
    </w:p>
    <w:p>
      <w:r>
        <w:br/>
        <w:t>30</w:t>
        <w:tab/>
        <w:t>12, Bl. 44, 212, 93</w:t>
      </w:r>
    </w:p>
    <w:p>
      <w:r>
        <w:t>30z</w:t>
        <w:tab/>
        <w:t>R 8031/12, Bl. 44, 212, 93</w:t>
      </w:r>
    </w:p>
    <w:p>
      <w:r>
        <w:t>33</w:t>
        <w:tab/>
        <w:t>S. 120</w:t>
      </w:r>
    </w:p>
    <w:p>
      <w:r>
        <w:t>40</w:t>
        <w:tab/>
        <w:t>Schriftwechsel des Geschäftsführers p[2{Feodor} 1{Streit}]p</w:t>
      </w:r>
    </w:p>
    <w:p>
      <w:r>
        <w:t>41</w:t>
        <w:tab/>
        <w:t>p[1{Mayer}, 2{Gustav}; 7{Mitglied im Ausschuß des NV}, 5{Buchhändler} in 6{o[Leipzig]o}]p, 1860.</w:t>
      </w:r>
    </w:p>
    <w:p>
      <w:r>
        <w:t>43</w:t>
        <w:tab/>
        <w:t>1859 - 1860</w:t>
      </w:r>
    </w:p>
    <w:p>
      <w:r>
        <w:br/>
        <w:t>30</w:t>
        <w:tab/>
        <w:t>13, Bl. 32, 76 - 77, 94</w:t>
      </w:r>
    </w:p>
    <w:p>
      <w:r>
        <w:t>30z</w:t>
        <w:tab/>
        <w:t>R 8031/13, Bl. 32, 76 - 77, 94</w:t>
      </w:r>
    </w:p>
    <w:p>
      <w:r>
        <w:t>33</w:t>
        <w:tab/>
        <w:t>S. 120</w:t>
      </w:r>
    </w:p>
    <w:p>
      <w:r>
        <w:t>40</w:t>
        <w:tab/>
        <w:t>Schriftwechsel des Geschäftsführers p[2{Feodor} 1{Streit}]p</w:t>
      </w:r>
    </w:p>
    <w:p>
      <w:r>
        <w:t>41</w:t>
        <w:tab/>
        <w:t>p[1{Mayer}, 2{Gustav}; 7{Mitglied im Ausschuß des NV}, 5{Buchhändler} in 6{o[Leipzig]o}]p, 1860.</w:t>
      </w:r>
    </w:p>
    <w:p>
      <w:r>
        <w:t>43</w:t>
        <w:tab/>
        <w:t>1860</w:t>
      </w:r>
    </w:p>
    <w:p>
      <w:r>
        <w:br/>
        <w:t>30</w:t>
        <w:tab/>
        <w:t>14, Bl. 150</w:t>
      </w:r>
    </w:p>
    <w:p>
      <w:r>
        <w:t>30z</w:t>
        <w:tab/>
        <w:t>R 8031/14, Bl. 150</w:t>
      </w:r>
    </w:p>
    <w:p>
      <w:r>
        <w:t>33</w:t>
        <w:tab/>
        <w:t>S. 120</w:t>
      </w:r>
    </w:p>
    <w:p>
      <w:r>
        <w:t>40</w:t>
        <w:tab/>
        <w:t>Schriftwechsel des Geschäftsführers p[2{Feodor} 1{Streit}]p</w:t>
      </w:r>
    </w:p>
    <w:p>
      <w:r>
        <w:t>41</w:t>
        <w:tab/>
        <w:t>p[1{Mayer}, 2{Gustav}; 7{Mitglied im Ausschuß des NV}, 5{Buchhändler} in 6{o[Leipzig]o}]p, 1860.</w:t>
      </w:r>
    </w:p>
    <w:p>
      <w:r>
        <w:t>43</w:t>
        <w:tab/>
        <w:t>1860</w:t>
      </w:r>
    </w:p>
    <w:p>
      <w:r>
        <w:br/>
        <w:t>30</w:t>
        <w:tab/>
        <w:t>15, Bl. 160</w:t>
      </w:r>
    </w:p>
    <w:p>
      <w:r>
        <w:t>30z</w:t>
        <w:tab/>
        <w:t>R 8031/15, Bl. 160</w:t>
      </w:r>
    </w:p>
    <w:p>
      <w:r>
        <w:t>33</w:t>
        <w:tab/>
        <w:t>S. 120</w:t>
      </w:r>
    </w:p>
    <w:p>
      <w:r>
        <w:t>40</w:t>
        <w:tab/>
        <w:t>Schriftwechsel des Geschäftsführers p[2{Feodor} 1{Streit}]p</w:t>
      </w:r>
    </w:p>
    <w:p>
      <w:r>
        <w:t>41</w:t>
        <w:tab/>
        <w:t>p[1{Mayer}, 2{Gustav}; 7{Mitglied im Ausschuß des NV}, 5{Buchhändler} in 6{o[Leipzig]o}]p, 1860.</w:t>
      </w:r>
    </w:p>
    <w:p>
      <w:r>
        <w:t>43</w:t>
        <w:tab/>
        <w:t>1860</w:t>
      </w:r>
    </w:p>
    <w:p>
      <w:r>
        <w:br/>
        <w:t>30</w:t>
        <w:tab/>
        <w:t>16, Bl. 94, 171</w:t>
      </w:r>
    </w:p>
    <w:p>
      <w:r>
        <w:t>30z</w:t>
        <w:tab/>
        <w:t>R 8031/16, Bl. 94, 171</w:t>
      </w:r>
    </w:p>
    <w:p>
      <w:r>
        <w:t>33</w:t>
        <w:tab/>
        <w:t>S. 120</w:t>
      </w:r>
    </w:p>
    <w:p>
      <w:r>
        <w:t>40</w:t>
        <w:tab/>
        <w:t>Schriftwechsel des Geschäftsführers p[2{Feodor} 1{Streit}]p</w:t>
      </w:r>
    </w:p>
    <w:p>
      <w:r>
        <w:t>41</w:t>
        <w:tab/>
        <w:t>p[1{Mayer}, 2{Gustav}; 7{Mitglied im Ausschuß des NV}, 5{Buchhändler} in 6{o[Leipzig]o}]p, 1861.</w:t>
      </w:r>
    </w:p>
    <w:p>
      <w:r>
        <w:t>43</w:t>
        <w:tab/>
        <w:t>1860 - 1861</w:t>
      </w:r>
    </w:p>
    <w:p>
      <w:r>
        <w:br/>
        <w:t>30</w:t>
        <w:tab/>
        <w:t>18, Bl. 190 - 191</w:t>
      </w:r>
    </w:p>
    <w:p>
      <w:r>
        <w:t>30z</w:t>
        <w:tab/>
        <w:t>R 8031/18, Bl. 190 - 191</w:t>
      </w:r>
    </w:p>
    <w:p>
      <w:r>
        <w:t>33</w:t>
        <w:tab/>
        <w:t>S. 120</w:t>
      </w:r>
    </w:p>
    <w:p>
      <w:r>
        <w:t>40</w:t>
        <w:tab/>
        <w:t>Schriftwechsel des Geschäftsführers p[2{Feodor} 1{Streit}]p</w:t>
      </w:r>
    </w:p>
    <w:p>
      <w:r>
        <w:t>41</w:t>
        <w:tab/>
        <w:t>p[1{Mayer}, 2{Gustav}; 7{Mitglied im Ausschuß des NV}, 5{Buchhändler} in 6{o[Leipzig]o}]p, 1861.</w:t>
      </w:r>
    </w:p>
    <w:p>
      <w:r>
        <w:t>43</w:t>
        <w:tab/>
        <w:t>1860 - 1861</w:t>
      </w:r>
    </w:p>
    <w:p>
      <w:r>
        <w:br/>
        <w:t>30</w:t>
        <w:tab/>
        <w:t>20, Bl. 189, 271 - 272</w:t>
      </w:r>
    </w:p>
    <w:p>
      <w:r>
        <w:t>30z</w:t>
        <w:tab/>
        <w:t>R 8031/20, Bl. 189, 271 - 272</w:t>
      </w:r>
    </w:p>
    <w:p>
      <w:r>
        <w:t>33</w:t>
        <w:tab/>
        <w:t>S. 121</w:t>
      </w:r>
    </w:p>
    <w:p>
      <w:r>
        <w:t>40</w:t>
        <w:tab/>
        <w:t>Schriftwechsel des Geschäftsführers p[2{Feodor} 1{Streit}]p</w:t>
      </w:r>
    </w:p>
    <w:p>
      <w:r>
        <w:t>41</w:t>
        <w:tab/>
        <w:t>p[1{Mayer}, 2{Gustav}; 7{Mitglied im Ausschuß des NV}, 5{Buchhändler} in 6{o[Leipzig]o}]p, 1861.</w:t>
      </w:r>
    </w:p>
    <w:p>
      <w:r>
        <w:t>43</w:t>
        <w:tab/>
        <w:t>1861</w:t>
      </w:r>
    </w:p>
    <w:p>
      <w:r>
        <w:br/>
        <w:t>30</w:t>
        <w:tab/>
        <w:t>21, Bl. 170, 302</w:t>
      </w:r>
    </w:p>
    <w:p>
      <w:r>
        <w:t>30z</w:t>
        <w:tab/>
        <w:t>R 8031/21, Bl. 170, 302</w:t>
      </w:r>
    </w:p>
    <w:p>
      <w:r>
        <w:t>33</w:t>
        <w:tab/>
        <w:t>S. 121</w:t>
      </w:r>
    </w:p>
    <w:p>
      <w:r>
        <w:t>40</w:t>
        <w:tab/>
        <w:t>Schriftwechsel des Geschäftsführers p[2{Feodor} 1{Streit}]p</w:t>
      </w:r>
    </w:p>
    <w:p>
      <w:r>
        <w:t>41</w:t>
        <w:tab/>
        <w:t>p[1{Mayer}, 2{Gustav}; 7{Mitglied im Ausschuß des NV}, 5{Buchhändler} in 6{o[Leipzig]o}]p, 1861.</w:t>
      </w:r>
    </w:p>
    <w:p>
      <w:r>
        <w:t>43</w:t>
        <w:tab/>
        <w:t>1859 ; 1861</w:t>
      </w:r>
    </w:p>
    <w:p>
      <w:r>
        <w:br/>
        <w:t>30</w:t>
        <w:tab/>
        <w:t>22, Bl. 421 - 423, 420</w:t>
      </w:r>
    </w:p>
    <w:p>
      <w:r>
        <w:t>30z</w:t>
        <w:tab/>
        <w:t>R 8031/22, Bl. 421 - 423, 420</w:t>
      </w:r>
    </w:p>
    <w:p>
      <w:r>
        <w:t>33</w:t>
        <w:tab/>
        <w:t>S. 121</w:t>
      </w:r>
    </w:p>
    <w:p>
      <w:r>
        <w:t>40</w:t>
        <w:tab/>
        <w:t>Schriftwechsel des Geschäftsführers p[2{Feodor} 1{Streit}]p</w:t>
      </w:r>
    </w:p>
    <w:p>
      <w:r>
        <w:t>41</w:t>
        <w:tab/>
        <w:t>p[1{Mayer}, 2{Gustav}; 7{Mitglied im Ausschuß des NV}, 5{Buchhändler} in 6{o[Leipzig]o}]p, 1861.</w:t>
      </w:r>
    </w:p>
    <w:p>
      <w:r>
        <w:t>43</w:t>
        <w:tab/>
        <w:t>1861</w:t>
      </w:r>
    </w:p>
    <w:p>
      <w:r>
        <w:br/>
        <w:t>30</w:t>
        <w:tab/>
        <w:t>25, Bl. 118 - 119</w:t>
      </w:r>
    </w:p>
    <w:p>
      <w:r>
        <w:t>30z</w:t>
        <w:tab/>
        <w:t>R 8031/25, Bl. 118 - 119</w:t>
      </w:r>
    </w:p>
    <w:p>
      <w:r>
        <w:t>33</w:t>
        <w:tab/>
        <w:t>S. 121</w:t>
      </w:r>
    </w:p>
    <w:p>
      <w:r>
        <w:t>40</w:t>
        <w:tab/>
        <w:t>Schriftwechsel des Geschäftsführers p[2{Feodor} 1{Streit}]p</w:t>
      </w:r>
    </w:p>
    <w:p>
      <w:r>
        <w:t>41</w:t>
        <w:tab/>
        <w:t>p[1{Mayer}, 2{Gustav}; 7{Mitglied im Ausschuß des NV}, 5{Buchhändler} in 6{o[Leipzig]o}]p, 1862.</w:t>
      </w:r>
    </w:p>
    <w:p>
      <w:r>
        <w:t>43</w:t>
        <w:tab/>
        <w:t>1860 - 1863</w:t>
      </w:r>
    </w:p>
    <w:p>
      <w:r>
        <w:br/>
        <w:t>30</w:t>
        <w:tab/>
        <w:t>8, Bl. 39, 40, 97 - 98</w:t>
      </w:r>
    </w:p>
    <w:p>
      <w:r>
        <w:t>30z</w:t>
        <w:tab/>
        <w:t>R 8031/8, Bl. 39, 40, 97 - 98</w:t>
      </w:r>
    </w:p>
    <w:p>
      <w:r>
        <w:t>33</w:t>
        <w:tab/>
        <w:t>S. 123</w:t>
      </w:r>
    </w:p>
    <w:p>
      <w:r>
        <w:t>40</w:t>
        <w:tab/>
        <w:t>Schriftwechsel des Geschäftsführers p[2{Feodor} 1{Streit}]p</w:t>
      </w:r>
    </w:p>
    <w:p>
      <w:r>
        <w:t>41</w:t>
        <w:tab/>
        <w:t>p[1{Meyen}, 4{Dr.} 2{E.}; 7{Redakteur des Hamburger "t[Freischütz]t"}, 6{o[Wandsbeck b. Hamburg]o}]p (Berlin), 1860.</w:t>
      </w:r>
    </w:p>
    <w:p>
      <w:r>
        <w:t>43</w:t>
        <w:tab/>
        <w:t>1859 - 1860</w:t>
      </w:r>
    </w:p>
    <w:p>
      <w:r>
        <w:br/>
        <w:t>30</w:t>
        <w:tab/>
        <w:t>34, Bl. 252, 253 - 255, 135 - 136</w:t>
      </w:r>
    </w:p>
    <w:p>
      <w:r>
        <w:t>30z</w:t>
        <w:tab/>
        <w:t>R 8031/34, Bl. 252, 253 - 255, 135 - 136</w:t>
      </w:r>
    </w:p>
    <w:p>
      <w:r>
        <w:t>33</w:t>
        <w:tab/>
        <w:t>S. 123</w:t>
      </w:r>
    </w:p>
    <w:p>
      <w:r>
        <w:t>40</w:t>
        <w:tab/>
        <w:t>Schriftwechsel des Geschäftsführers p[2{Feodor} 1{Streit}]p</w:t>
      </w:r>
    </w:p>
    <w:p>
      <w:r>
        <w:t>41</w:t>
        <w:tab/>
        <w:t>p[1{Meyen}, 4{Dr.} 2{E.}; 7{Redakteur des Hamburger "t[Freischütz]t"}, 6{o[Wandsbeck b. Hamburg]o}]p (Berlin), 1863.</w:t>
      </w:r>
    </w:p>
    <w:p>
      <w:r>
        <w:t>43</w:t>
        <w:tab/>
        <w:t>1862 - 1865</w:t>
      </w:r>
    </w:p>
    <w:p>
      <w:r>
        <w:br/>
        <w:t>30</w:t>
        <w:tab/>
        <w:t>19, Bl. 156</w:t>
      </w:r>
    </w:p>
    <w:p>
      <w:r>
        <w:t>30z</w:t>
        <w:tab/>
        <w:t>R 8031/19, Bl. 156</w:t>
      </w:r>
    </w:p>
    <w:p>
      <w:r>
        <w:t>33</w:t>
        <w:tab/>
        <w:t>S. 124</w:t>
      </w:r>
    </w:p>
    <w:p>
      <w:r>
        <w:t>40</w:t>
        <w:tab/>
        <w:t>Schriftwechsel des Geschäftsführers p[2{Feodor} 1{Streit}]p</w:t>
      </w:r>
    </w:p>
    <w:p>
      <w:r>
        <w:t>41</w:t>
        <w:tab/>
        <w:t>p[1{Meyer}, 2{Carl}; 5{Buchhändler} in 6{o[Aachen]o}]p, 1861.</w:t>
      </w:r>
    </w:p>
    <w:p>
      <w:r>
        <w:t>43</w:t>
        <w:tab/>
        <w:t>1860 - 1861</w:t>
      </w:r>
    </w:p>
    <w:p>
      <w:r>
        <w:br/>
        <w:t>30</w:t>
        <w:tab/>
        <w:t>7, Bl. 130 a - 131</w:t>
      </w:r>
    </w:p>
    <w:p>
      <w:r>
        <w:t>30z</w:t>
        <w:tab/>
        <w:t>R 8031/7, Bl. 130 a - 131</w:t>
      </w:r>
    </w:p>
    <w:p>
      <w:r>
        <w:t>33</w:t>
        <w:tab/>
        <w:t>S. 124</w:t>
      </w:r>
    </w:p>
    <w:p>
      <w:r>
        <w:t>40</w:t>
        <w:tab/>
        <w:t>Schriftwechsel des Geschäftsführers p[2{Feodor} 1{Streit}]p</w:t>
      </w:r>
    </w:p>
    <w:p>
      <w:r>
        <w:t>41</w:t>
        <w:tab/>
        <w:t>p[1{Meyer}, 2{G.}; 5{Redakteur} in 6{o[Nürnberg]o}]p, 1859.</w:t>
      </w:r>
    </w:p>
    <w:p>
      <w:r>
        <w:t>43</w:t>
        <w:tab/>
        <w:t>1859 - 1860</w:t>
      </w:r>
    </w:p>
    <w:p>
      <w:r>
        <w:br/>
        <w:t>30</w:t>
        <w:tab/>
        <w:t>20, Bl. 297</w:t>
      </w:r>
    </w:p>
    <w:p>
      <w:r>
        <w:t>30z</w:t>
        <w:tab/>
        <w:t>R 8031/20, Bl. 297</w:t>
      </w:r>
    </w:p>
    <w:p>
      <w:r>
        <w:t>33</w:t>
        <w:tab/>
        <w:t>S. 124</w:t>
      </w:r>
    </w:p>
    <w:p>
      <w:r>
        <w:t>40</w:t>
        <w:tab/>
        <w:t>Schriftwechsel des Geschäftsführers p[2{Feodor} 1{Streit}]p</w:t>
      </w:r>
    </w:p>
    <w:p>
      <w:r>
        <w:t>41</w:t>
        <w:tab/>
        <w:t>p[1{Meyer}, 2{G.}; 5{Redakteur} in 6{o[Nürnberg]o}]p, 1861.</w:t>
      </w:r>
    </w:p>
    <w:p>
      <w:r>
        <w:t>43</w:t>
        <w:tab/>
        <w:t>1861</w:t>
      </w:r>
    </w:p>
    <w:p>
      <w:r>
        <w:br/>
        <w:t>30</w:t>
        <w:tab/>
        <w:t>26, Bl. 260</w:t>
      </w:r>
    </w:p>
    <w:p>
      <w:r>
        <w:t>30z</w:t>
        <w:tab/>
        <w:t>R 8031/26, Bl. 260</w:t>
      </w:r>
    </w:p>
    <w:p>
      <w:r>
        <w:t>33</w:t>
        <w:tab/>
        <w:t>S. 124</w:t>
      </w:r>
    </w:p>
    <w:p>
      <w:r>
        <w:t>40</w:t>
        <w:tab/>
        <w:t>Schriftwechsel des Geschäftsführers p[2{Feodor} 1{Streit}]p</w:t>
      </w:r>
    </w:p>
    <w:p>
      <w:r>
        <w:t>41</w:t>
        <w:tab/>
        <w:t>p[1{Meyer}, 2{G.}; 5{Redakteur} in 6{o[Nürnberg]o}]p, 1862.</w:t>
      </w:r>
    </w:p>
    <w:p>
      <w:r>
        <w:t>43</w:t>
        <w:tab/>
        <w:t>1861 - 1862</w:t>
      </w:r>
    </w:p>
    <w:p>
      <w:r>
        <w:br/>
        <w:t>30</w:t>
        <w:tab/>
        <w:t>25, Bl. 29 - 31, 32, 110 - 111, 299</w:t>
      </w:r>
    </w:p>
    <w:p>
      <w:r>
        <w:t>30z</w:t>
        <w:tab/>
        <w:t>R 8031/25, Bl. 29 - 31, 32, 110 - 111, 299</w:t>
      </w:r>
    </w:p>
    <w:p>
      <w:r>
        <w:t>33</w:t>
        <w:tab/>
        <w:t>S. 124</w:t>
      </w:r>
    </w:p>
    <w:p>
      <w:r>
        <w:t>40</w:t>
        <w:tab/>
        <w:t>Schriftwechsel des Geschäftsführers p[2{Feodor} 1{Streit}]p</w:t>
      </w:r>
    </w:p>
    <w:p>
      <w:r>
        <w:t>41</w:t>
        <w:tab/>
        <w:t>p[1{Meyer}, 4{Dr.} 2{Johann Heinrich}; 5{Verlagsbuchhändler} in 6{o[Braunschweig]o}]p, 1861, 1862.</w:t>
      </w:r>
    </w:p>
    <w:p>
      <w:r>
        <w:t>43</w:t>
        <w:tab/>
        <w:t>1860 - 1863</w:t>
      </w:r>
    </w:p>
    <w:p>
      <w:r>
        <w:br/>
        <w:t>30</w:t>
        <w:tab/>
        <w:t>27, Bl. 251</w:t>
      </w:r>
    </w:p>
    <w:p>
      <w:r>
        <w:t>30z</w:t>
        <w:tab/>
        <w:t>R 8031/27, Bl. 251</w:t>
      </w:r>
    </w:p>
    <w:p>
      <w:r>
        <w:t>33</w:t>
        <w:tab/>
        <w:t>S. 124</w:t>
      </w:r>
    </w:p>
    <w:p>
      <w:r>
        <w:t>40</w:t>
        <w:tab/>
        <w:t>Schriftwechsel des Geschäftsführers p[2{Feodor} 1{Streit}]p</w:t>
      </w:r>
    </w:p>
    <w:p>
      <w:r>
        <w:t>41</w:t>
        <w:tab/>
        <w:t>p[1{Meyer}, 4{Dr.} 2{Johann Heinrich}; 5{Verlagsbuchhändler} in 6{o[Braunschweig]o}]p, 1862.</w:t>
      </w:r>
    </w:p>
    <w:p>
      <w:r>
        <w:t>43</w:t>
        <w:tab/>
        <w:t>1861 - 1862</w:t>
      </w:r>
    </w:p>
    <w:p>
      <w:r>
        <w:br/>
        <w:t>30</w:t>
        <w:tab/>
        <w:t>28, Bl. 146</w:t>
      </w:r>
    </w:p>
    <w:p>
      <w:r>
        <w:t>30z</w:t>
        <w:tab/>
        <w:t>R 8031/28, Bl. 146</w:t>
      </w:r>
    </w:p>
    <w:p>
      <w:r>
        <w:t>33</w:t>
        <w:tab/>
        <w:t>S. 124</w:t>
      </w:r>
    </w:p>
    <w:p>
      <w:r>
        <w:t>40</w:t>
        <w:tab/>
        <w:t>Schriftwechsel des Geschäftsführers p[2{Feodor} 1{Streit}]p</w:t>
      </w:r>
    </w:p>
    <w:p>
      <w:r>
        <w:t>41</w:t>
        <w:tab/>
        <w:t>p[1{Meyer}, 4{Dr.} 2{Johann Heinrich}; 5{Verlagsbuchhändler} in 6{o[Braunschweig]o}]p, 1862.</w:t>
      </w:r>
    </w:p>
    <w:p>
      <w:r>
        <w:t>43</w:t>
        <w:tab/>
        <w:t>1862</w:t>
      </w:r>
    </w:p>
    <w:p>
      <w:r>
        <w:br/>
        <w:t>30</w:t>
        <w:tab/>
        <w:t>13, Bl. 51</w:t>
      </w:r>
    </w:p>
    <w:p>
      <w:r>
        <w:t>30z</w:t>
        <w:tab/>
        <w:t>R 8031/13, Bl. 51</w:t>
      </w:r>
    </w:p>
    <w:p>
      <w:r>
        <w:t>33</w:t>
        <w:tab/>
        <w:t>S. 125</w:t>
      </w:r>
    </w:p>
    <w:p>
      <w:r>
        <w:t>40</w:t>
        <w:tab/>
        <w:t>Schriftwechsel des Geschäftsführers p[2{Feodor} 1{Streit}]p</w:t>
      </w:r>
    </w:p>
    <w:p>
      <w:r>
        <w:t>41</w:t>
        <w:tab/>
        <w:t>p[1{Michelet}, 4{Prof. Dr.}; 7{Schriftführer der k[1{philosophischen Gesellschaft} in 2{Berlin}]k und Herausgeber der t[2{Zeitschrift} "1{Der Gedanke}]t"} in 6{o[Berlin]o}]p, 1861.</w:t>
      </w:r>
    </w:p>
    <w:p>
      <w:r>
        <w:t>43</w:t>
        <w:tab/>
        <w:t>1860</w:t>
      </w:r>
    </w:p>
    <w:p>
      <w:r>
        <w:br/>
        <w:t>30</w:t>
        <w:tab/>
        <w:t>20, Bl. 295 - 296</w:t>
      </w:r>
    </w:p>
    <w:p>
      <w:r>
        <w:t>30z</w:t>
        <w:tab/>
        <w:t>R 8031/20, Bl. 295 - 296</w:t>
      </w:r>
    </w:p>
    <w:p>
      <w:r>
        <w:t>33</w:t>
        <w:tab/>
        <w:t>S. 125</w:t>
      </w:r>
    </w:p>
    <w:p>
      <w:r>
        <w:t>40</w:t>
        <w:tab/>
        <w:t>Schriftwechsel des Geschäftsführers p[2{Feodor} 1{Streit}]p</w:t>
      </w:r>
    </w:p>
    <w:p>
      <w:r>
        <w:t>41</w:t>
        <w:tab/>
        <w:t>p[1{Michelet}, 4{Prof. Dr.}; 7{Schriftführer der k[1{philosophischen Gesellschaft} in 2{Berlin}]k und Herausgeber der t[2{Zeitschrift} "1{Der Gedanke}]t"} in 6{o[Berlin]o}]p, 1861.</w:t>
      </w:r>
    </w:p>
    <w:p>
      <w:r>
        <w:t>43</w:t>
        <w:tab/>
        <w:t>1861</w:t>
      </w:r>
    </w:p>
    <w:p>
      <w:r>
        <w:br/>
        <w:t>30</w:t>
        <w:tab/>
        <w:t>26, Bl. 235</w:t>
      </w:r>
    </w:p>
    <w:p>
      <w:r>
        <w:t>30z</w:t>
        <w:tab/>
        <w:t>R 8031/26, Bl. 235</w:t>
      </w:r>
    </w:p>
    <w:p>
      <w:r>
        <w:t>33</w:t>
        <w:tab/>
        <w:t>S. 125</w:t>
      </w:r>
    </w:p>
    <w:p>
      <w:r>
        <w:t>40</w:t>
        <w:tab/>
        <w:t>Schriftwechsel des Geschäftsführers p[2{Feodor} 1{Streit}]p</w:t>
      </w:r>
    </w:p>
    <w:p>
      <w:r>
        <w:t>41</w:t>
        <w:tab/>
        <w:t>p[1{Michelet}, 4{Prof. Dr.}; 7{Schriftführer der k[1{philosophischen Gesellschaft} in 2{Berlin}]k und Herausgeber der t[2{Zeitschrift} "1{Der Gedanke}]t"} in 6{o[Berlin]o}]p, 1862.</w:t>
      </w:r>
    </w:p>
    <w:p>
      <w:r>
        <w:t>43</w:t>
        <w:tab/>
        <w:t>1861 - 1862</w:t>
      </w:r>
    </w:p>
    <w:p>
      <w:r>
        <w:br/>
        <w:t>30</w:t>
        <w:tab/>
        <w:t>21, Bl. 258 - 259, 257</w:t>
      </w:r>
    </w:p>
    <w:p>
      <w:r>
        <w:t>30z</w:t>
        <w:tab/>
        <w:t>R 8031/21, Bl. 258 - 259, 257</w:t>
      </w:r>
    </w:p>
    <w:p>
      <w:r>
        <w:t>33</w:t>
        <w:tab/>
        <w:t>S. 125</w:t>
      </w:r>
    </w:p>
    <w:p>
      <w:r>
        <w:t>40</w:t>
        <w:tab/>
        <w:t>Schriftwechsel des Geschäftsführers p[2{Feodor} 1{Streit}]p</w:t>
      </w:r>
    </w:p>
    <w:p>
      <w:r>
        <w:t>41</w:t>
        <w:tab/>
        <w:t>p[1{Mitscher}, 2{Gustav}; 5{Buchhändler} und 7{Agent des NV} in 6{o[Brüssel]o}]p, 1861.</w:t>
      </w:r>
    </w:p>
    <w:p>
      <w:r>
        <w:t>43</w:t>
        <w:tab/>
        <w:t>1859 ; 1861</w:t>
      </w:r>
    </w:p>
    <w:p>
      <w:r>
        <w:br/>
        <w:t>30</w:t>
        <w:tab/>
        <w:t>22, Bl. 212 - 213</w:t>
      </w:r>
    </w:p>
    <w:p>
      <w:r>
        <w:t>30z</w:t>
        <w:tab/>
        <w:t>R 8031/22, Bl. 212 - 213</w:t>
      </w:r>
    </w:p>
    <w:p>
      <w:r>
        <w:t>33</w:t>
        <w:tab/>
        <w:t>S. 125</w:t>
      </w:r>
    </w:p>
    <w:p>
      <w:r>
        <w:t>40</w:t>
        <w:tab/>
        <w:t>Schriftwechsel des Geschäftsführers p[2{Feodor} 1{Streit}]p</w:t>
      </w:r>
    </w:p>
    <w:p>
      <w:r>
        <w:t>41</w:t>
        <w:tab/>
        <w:t>p[1{Mitscher}, 2{Gustav}; 5{Buchhändler} und 7{Agent des NV} in 6{o[Brüssel]o}]p, 1861.</w:t>
      </w:r>
    </w:p>
    <w:p>
      <w:r>
        <w:t>43</w:t>
        <w:tab/>
        <w:t>1861</w:t>
      </w:r>
    </w:p>
    <w:p>
      <w:r>
        <w:br/>
        <w:t>30</w:t>
        <w:tab/>
        <w:t>24, Bl. 156</w:t>
      </w:r>
    </w:p>
    <w:p>
      <w:r>
        <w:t>30z</w:t>
        <w:tab/>
        <w:t>R 8031/24, Bl. 156</w:t>
      </w:r>
    </w:p>
    <w:p>
      <w:r>
        <w:t>33</w:t>
        <w:tab/>
        <w:t>S. 125</w:t>
      </w:r>
    </w:p>
    <w:p>
      <w:r>
        <w:t>40</w:t>
        <w:tab/>
        <w:t>Schriftwechsel des Geschäftsführers p[2{Feodor} 1{Streit}]p</w:t>
      </w:r>
    </w:p>
    <w:p>
      <w:r>
        <w:t>41</w:t>
        <w:tab/>
        <w:t>p[1{Mitscher}, 2{Gustav}; 5{Buchhändler} und 7{Agent des NV} in 6{o[Brüssel]o}]p, 1861.</w:t>
      </w:r>
    </w:p>
    <w:p>
      <w:r>
        <w:t>43</w:t>
        <w:tab/>
        <w:t>1861 - 1862</w:t>
      </w:r>
    </w:p>
    <w:p>
      <w:r>
        <w:br/>
        <w:t>30</w:t>
        <w:tab/>
        <w:t>26, Bl. 68 - 69</w:t>
      </w:r>
    </w:p>
    <w:p>
      <w:r>
        <w:t>30z</w:t>
        <w:tab/>
        <w:t>R 8031/26, Bl. 68 - 69</w:t>
      </w:r>
    </w:p>
    <w:p>
      <w:r>
        <w:t>33</w:t>
        <w:tab/>
        <w:t>S. 125</w:t>
      </w:r>
    </w:p>
    <w:p>
      <w:r>
        <w:t>40</w:t>
        <w:tab/>
        <w:t>Schriftwechsel des Geschäftsführers p[2{Feodor} 1{Streit}]p</w:t>
      </w:r>
    </w:p>
    <w:p>
      <w:r>
        <w:t>41</w:t>
        <w:tab/>
        <w:t>p[1{Mitscher}, 2{Gustav}; 5{Buchhändler} und 7{Agent des NV} in 6{o[Brüssel]o}]p, 1862.</w:t>
      </w:r>
    </w:p>
    <w:p>
      <w:r>
        <w:t>43</w:t>
        <w:tab/>
        <w:t>1861 - 1862</w:t>
      </w:r>
    </w:p>
    <w:p>
      <w:r>
        <w:br/>
        <w:t>30</w:t>
        <w:tab/>
        <w:t>15, Bl. 136</w:t>
      </w:r>
    </w:p>
    <w:p>
      <w:r>
        <w:t>30z</w:t>
        <w:tab/>
        <w:t>R 8031/15, Bl. 136</w:t>
      </w:r>
    </w:p>
    <w:p>
      <w:r>
        <w:t>33</w:t>
        <w:tab/>
        <w:t>S. 130</w:t>
      </w:r>
    </w:p>
    <w:p>
      <w:r>
        <w:t>40</w:t>
        <w:tab/>
        <w:t>Schriftwechsel des Geschäftsführers p[2{Feodor} 1{Streit}]p</w:t>
      </w:r>
    </w:p>
    <w:p>
      <w:r>
        <w:t>41</w:t>
        <w:tab/>
        <w:t>p[1{Müller}, 2{C.}; 5{Buchhändler} in 6{o[Hamm a. d. Lippe]o}]p, 1860.</w:t>
      </w:r>
    </w:p>
    <w:p>
      <w:r>
        <w:t>43</w:t>
        <w:tab/>
        <w:t>1860</w:t>
      </w:r>
    </w:p>
    <w:p>
      <w:r>
        <w:br/>
        <w:t>30</w:t>
        <w:tab/>
        <w:t>21, Bl. 166</w:t>
      </w:r>
    </w:p>
    <w:p>
      <w:r>
        <w:t>30z</w:t>
        <w:tab/>
        <w:t>R 8031/21, Bl. 166</w:t>
      </w:r>
    </w:p>
    <w:p>
      <w:r>
        <w:t>33</w:t>
        <w:tab/>
        <w:t>S. 130</w:t>
      </w:r>
    </w:p>
    <w:p>
      <w:r>
        <w:t>40</w:t>
        <w:tab/>
        <w:t>Schriftwechsel des Geschäftsführers p[2{Feodor} 1{Streit}]p</w:t>
      </w:r>
    </w:p>
    <w:p>
      <w:r>
        <w:t>41</w:t>
        <w:tab/>
        <w:t>p[1{Müller}, 2{C.}; 5{Buchhändler} in 6{o[Hamm a. d. Lippe]o}]p, 1861.</w:t>
      </w:r>
    </w:p>
    <w:p>
      <w:r>
        <w:t>43</w:t>
        <w:tab/>
        <w:t>1859 ; 1861</w:t>
      </w:r>
    </w:p>
    <w:p>
      <w:r>
        <w:br/>
        <w:t>30</w:t>
        <w:tab/>
        <w:t>30, Bl. 249</w:t>
      </w:r>
    </w:p>
    <w:p>
      <w:r>
        <w:t>30z</w:t>
        <w:tab/>
        <w:t>R 8031/30, Bl. 249</w:t>
      </w:r>
    </w:p>
    <w:p>
      <w:r>
        <w:t>33</w:t>
        <w:tab/>
        <w:t>S. 130</w:t>
      </w:r>
    </w:p>
    <w:p>
      <w:r>
        <w:t>40</w:t>
        <w:tab/>
        <w:t>Schriftwechsel des Geschäftsführers p[2{Feodor} 1{Streit}]p</w:t>
      </w:r>
    </w:p>
    <w:p>
      <w:r>
        <w:t>41</w:t>
        <w:tab/>
        <w:t>p[1{Müller}, 2{C.}; 5{Buchhändler} in 6{o[Hamm a. d. Lippe]o}]p, 1862.</w:t>
      </w:r>
    </w:p>
    <w:p>
      <w:r>
        <w:t>43</w:t>
        <w:tab/>
        <w:t>1862</w:t>
      </w:r>
    </w:p>
    <w:p>
      <w:r>
        <w:br/>
        <w:t>30</w:t>
        <w:tab/>
        <w:t>20, Bl. 2</w:t>
      </w:r>
    </w:p>
    <w:p>
      <w:r>
        <w:t>30z</w:t>
        <w:tab/>
        <w:t>R 8031/20, Bl. 2</w:t>
      </w:r>
    </w:p>
    <w:p>
      <w:r>
        <w:t>33</w:t>
        <w:tab/>
        <w:t>S. 134</w:t>
      </w:r>
    </w:p>
    <w:p>
      <w:r>
        <w:t>40</w:t>
        <w:tab/>
        <w:t>Schriftwechsel des Geschäftsführers p[2{Feodor} 1{Streit}]p</w:t>
      </w:r>
    </w:p>
    <w:p>
      <w:r>
        <w:t>41</w:t>
        <w:tab/>
        <w:t>p[1{Napp}, 2{Th.}; 5{Buchhändler} in 6{o[Simmern/Coblenz]o}]p, 1861.</w:t>
      </w:r>
    </w:p>
    <w:p>
      <w:r>
        <w:t>43</w:t>
        <w:tab/>
        <w:t>1861</w:t>
      </w:r>
    </w:p>
    <w:p>
      <w:r>
        <w:br/>
        <w:t>30</w:t>
        <w:tab/>
        <w:t>15, Bl. 131, 204</w:t>
      </w:r>
    </w:p>
    <w:p>
      <w:r>
        <w:t>30z</w:t>
        <w:tab/>
        <w:t>R 8031 (61 Na 2) /15, Bl. 131, 204</w:t>
      </w:r>
    </w:p>
    <w:p>
      <w:r>
        <w:t>33</w:t>
        <w:tab/>
        <w:t>S. 138</w:t>
      </w:r>
    </w:p>
    <w:p>
      <w:r>
        <w:t>40</w:t>
        <w:tab/>
        <w:t>Schriftwechsel des Geschäftsführers p[2{Feodor} 1{Streit}]p</w:t>
      </w:r>
    </w:p>
    <w:p>
      <w:r>
        <w:t>41</w:t>
        <w:tab/>
        <w:t>p[1{Nonne}, 2{Ludwig}; 5{Buchhändler} in 6{o[Buchholz bei Annaberg]o}]p, 1860.</w:t>
      </w:r>
    </w:p>
    <w:p>
      <w:r>
        <w:t>43</w:t>
        <w:tab/>
        <w:t>1860</w:t>
      </w:r>
    </w:p>
    <w:p>
      <w:r>
        <w:br/>
        <w:t>30</w:t>
        <w:tab/>
        <w:t>21, Bl. 11</w:t>
      </w:r>
    </w:p>
    <w:p>
      <w:r>
        <w:t>30z</w:t>
        <w:tab/>
        <w:t>R 8031/21, Bl. 11</w:t>
      </w:r>
    </w:p>
    <w:p>
      <w:r>
        <w:t>33</w:t>
        <w:tab/>
        <w:t>S. 138</w:t>
      </w:r>
    </w:p>
    <w:p>
      <w:r>
        <w:t>40</w:t>
        <w:tab/>
        <w:t>Schriftwechsel des Geschäftsführers p[2{Feodor} 1{Streit}]p</w:t>
      </w:r>
    </w:p>
    <w:p>
      <w:r>
        <w:t>41</w:t>
        <w:tab/>
        <w:t>p[1{Nonne}, 2{Ludwig}; 5{Buchhändler} in 6{o[Buchholz bei Annaberg]o}]p, 1861.</w:t>
      </w:r>
    </w:p>
    <w:p>
      <w:r>
        <w:t>43</w:t>
        <w:tab/>
        <w:t>1859 ; 1861</w:t>
      </w:r>
    </w:p>
    <w:p>
      <w:r>
        <w:br/>
        <w:t>30</w:t>
        <w:tab/>
        <w:t>27, Bl. 184</w:t>
      </w:r>
    </w:p>
    <w:p>
      <w:r>
        <w:t>30z</w:t>
        <w:tab/>
        <w:t>R 8031/27, Bl. 184</w:t>
      </w:r>
    </w:p>
    <w:p>
      <w:r>
        <w:t>33</w:t>
        <w:tab/>
        <w:t>S. 138</w:t>
      </w:r>
    </w:p>
    <w:p>
      <w:r>
        <w:t>40</w:t>
        <w:tab/>
        <w:t>Schriftwechsel des Geschäftsführers p[2{Feodor} 1{Streit}]p</w:t>
      </w:r>
    </w:p>
    <w:p>
      <w:r>
        <w:t>41</w:t>
        <w:tab/>
        <w:t>p[1{Nonne}, 2{Ludwig}; 5{Buchhändler} in 6{o[Buchholz bei Annaberg]o}]p, 1862.</w:t>
      </w:r>
    </w:p>
    <w:p>
      <w:r>
        <w:t>43</w:t>
        <w:tab/>
        <w:t>1861 - 1862</w:t>
      </w:r>
    </w:p>
    <w:p>
      <w:r>
        <w:br/>
        <w:t>30</w:t>
        <w:tab/>
        <w:t>8, Bl. 112, 115, 81 - 82</w:t>
      </w:r>
    </w:p>
    <w:p>
      <w:r>
        <w:t>30z</w:t>
        <w:tab/>
        <w:t>R 8031/8, Bl. 112, 115, 81 - 82</w:t>
      </w:r>
    </w:p>
    <w:p>
      <w:r>
        <w:t>33</w:t>
        <w:tab/>
        <w:t>S. 139</w:t>
      </w:r>
    </w:p>
    <w:p>
      <w:r>
        <w:t>40</w:t>
        <w:tab/>
        <w:t>Schriftwechsel des Geschäftsführers p[2{Feodor} 1{Streit}]p</w:t>
      </w:r>
    </w:p>
    <w:p>
      <w:r>
        <w:t>41</w:t>
        <w:tab/>
        <w:t>p[1{Oetker}, 4{Dr.} 2{Friedrich}; 7{Redakteur der t[Hessischen Morgenzeitung]t} in 6{o[Kassel]o}]p, 1860.</w:t>
      </w:r>
    </w:p>
    <w:p>
      <w:r>
        <w:t>43</w:t>
        <w:tab/>
        <w:t>1859 - 1860</w:t>
      </w:r>
    </w:p>
    <w:p>
      <w:r>
        <w:br/>
        <w:t>30</w:t>
        <w:tab/>
        <w:t>10, Bl. 111</w:t>
      </w:r>
    </w:p>
    <w:p>
      <w:r>
        <w:t>30z</w:t>
        <w:tab/>
        <w:t>R 8031/10, Bl. 111</w:t>
      </w:r>
    </w:p>
    <w:p>
      <w:r>
        <w:t>33</w:t>
        <w:tab/>
        <w:t>S. 139</w:t>
      </w:r>
    </w:p>
    <w:p>
      <w:r>
        <w:t>40</w:t>
        <w:tab/>
        <w:t>Schriftwechsel des Geschäftsführers p[2{Feodor} 1{Streit}]p</w:t>
      </w:r>
    </w:p>
    <w:p>
      <w:r>
        <w:t>41</w:t>
        <w:tab/>
        <w:t>p[1{Oetker}, 4{Dr.} 2{Friedrich}; 7{Redakteur der t[Hessischen Morgenzeitung]t} in 6{o[Kassel]o}]p, 1860.</w:t>
      </w:r>
    </w:p>
    <w:p>
      <w:r>
        <w:t>43</w:t>
        <w:tab/>
        <w:t>1860</w:t>
      </w:r>
    </w:p>
    <w:p>
      <w:r>
        <w:br/>
        <w:t>30</w:t>
        <w:tab/>
        <w:t>11, Bl. 138</w:t>
      </w:r>
    </w:p>
    <w:p>
      <w:r>
        <w:t>30z</w:t>
        <w:tab/>
        <w:t>R 8031/11, Bl. 138</w:t>
      </w:r>
    </w:p>
    <w:p>
      <w:r>
        <w:t>33</w:t>
        <w:tab/>
        <w:t>S. 139</w:t>
      </w:r>
    </w:p>
    <w:p>
      <w:r>
        <w:t>40</w:t>
        <w:tab/>
        <w:t>Schriftwechsel des Geschäftsführers p[2{Feodor} 1{Streit}]p</w:t>
      </w:r>
    </w:p>
    <w:p>
      <w:r>
        <w:t>41</w:t>
        <w:tab/>
        <w:t>p[1{Oetker}, 4{Dr.} 2{Friedrich}; 7{Redakteur der t[Hessischen Morgenzeitung]t} in 6{o[Kassel]o}]p, 1860.</w:t>
      </w:r>
    </w:p>
    <w:p>
      <w:r>
        <w:t>43</w:t>
        <w:tab/>
        <w:t>1859 - 1860</w:t>
      </w:r>
    </w:p>
    <w:p>
      <w:r>
        <w:br/>
        <w:t>30</w:t>
        <w:tab/>
        <w:t>12, Bl. 69</w:t>
      </w:r>
    </w:p>
    <w:p>
      <w:r>
        <w:t>30z</w:t>
        <w:tab/>
        <w:t>R 8031/12, Bl. 69</w:t>
      </w:r>
    </w:p>
    <w:p>
      <w:r>
        <w:t>33</w:t>
        <w:tab/>
        <w:t>S. 139</w:t>
      </w:r>
    </w:p>
    <w:p>
      <w:r>
        <w:t>40</w:t>
        <w:tab/>
        <w:t>Schriftwechsel des Geschäftsführers p[2{Feodor} 1{Streit}]p</w:t>
      </w:r>
    </w:p>
    <w:p>
      <w:r>
        <w:t>41</w:t>
        <w:tab/>
        <w:t>p[1{Oetker}, 4{Dr.} 2{Friedrich}; 7{Redakteur der t[Hessischen Morgenzeitung]t} in 6{o[Kassel]o}]p, 1860.</w:t>
      </w:r>
    </w:p>
    <w:p>
      <w:r>
        <w:t>43</w:t>
        <w:tab/>
        <w:t>1859 - 1860</w:t>
      </w:r>
    </w:p>
    <w:p>
      <w:r>
        <w:br/>
        <w:t>30</w:t>
        <w:tab/>
        <w:t>13, Bl. 21</w:t>
      </w:r>
    </w:p>
    <w:p>
      <w:r>
        <w:t>30z</w:t>
        <w:tab/>
        <w:t>R 8031/13, Bl. 21</w:t>
      </w:r>
    </w:p>
    <w:p>
      <w:r>
        <w:t>33</w:t>
        <w:tab/>
        <w:t>S. 139</w:t>
      </w:r>
    </w:p>
    <w:p>
      <w:r>
        <w:t>40</w:t>
        <w:tab/>
        <w:t>Schriftwechsel des Geschäftsführers p[2{Feodor} 1{Streit}]p</w:t>
      </w:r>
    </w:p>
    <w:p>
      <w:r>
        <w:t>41</w:t>
        <w:tab/>
        <w:t>p[1{Oetker}, 4{Dr.} 2{Friedrich}; 7{Redakteur der t[Hessischen Morgenzeitung]t} in 6{o[Kassel]o}]p, 1860.</w:t>
      </w:r>
    </w:p>
    <w:p>
      <w:r>
        <w:t>43</w:t>
        <w:tab/>
        <w:t>1860</w:t>
      </w:r>
    </w:p>
    <w:p>
      <w:r>
        <w:br/>
        <w:t>30</w:t>
        <w:tab/>
        <w:t>14, Bl. 3, 98, 104</w:t>
      </w:r>
    </w:p>
    <w:p>
      <w:r>
        <w:t>30z</w:t>
        <w:tab/>
        <w:t>R 8031/14, Bl. 3, 98, 104</w:t>
      </w:r>
    </w:p>
    <w:p>
      <w:r>
        <w:t>33</w:t>
        <w:tab/>
        <w:t>S. 139</w:t>
      </w:r>
    </w:p>
    <w:p>
      <w:r>
        <w:t>40</w:t>
        <w:tab/>
        <w:t>Schriftwechsel des Geschäftsführers p[2{Feodor} 1{Streit}]p</w:t>
      </w:r>
    </w:p>
    <w:p>
      <w:r>
        <w:t>41</w:t>
        <w:tab/>
        <w:t>p[1{Oetker}, 4{Dr.} 2{Friedrich}; 7{Redakteur der t[Hessischen Morgenzeitung]t} in 6{o[Kassel]o}]p, 1860.</w:t>
      </w:r>
    </w:p>
    <w:p>
      <w:r>
        <w:t>43</w:t>
        <w:tab/>
        <w:t>1860</w:t>
      </w:r>
    </w:p>
    <w:p>
      <w:r>
        <w:br/>
        <w:t>30</w:t>
        <w:tab/>
        <w:t>16, Bl. 48, 141</w:t>
      </w:r>
    </w:p>
    <w:p>
      <w:r>
        <w:t>30z</w:t>
        <w:tab/>
        <w:t>R 8031/16, Bl. 48, 141</w:t>
      </w:r>
    </w:p>
    <w:p>
      <w:r>
        <w:t>33</w:t>
        <w:tab/>
        <w:t>S. 139</w:t>
      </w:r>
    </w:p>
    <w:p>
      <w:r>
        <w:t>40</w:t>
        <w:tab/>
        <w:t>Schriftwechsel des Geschäftsführers p[2{Feodor} 1{Streit}]p</w:t>
      </w:r>
    </w:p>
    <w:p>
      <w:r>
        <w:t>41</w:t>
        <w:tab/>
        <w:t>p[1{Oetker}, 4{Dr.} 2{Friedrich}; 7{Redakteur der t[Hessischen Morgenzeitung]t} in 6{o[Kassel]o}]p, 1861.</w:t>
      </w:r>
    </w:p>
    <w:p>
      <w:r>
        <w:t>43</w:t>
        <w:tab/>
        <w:t>1860 - 1861</w:t>
      </w:r>
    </w:p>
    <w:p>
      <w:r>
        <w:br/>
        <w:t>30</w:t>
        <w:tab/>
        <w:t>17, Bl. 113</w:t>
      </w:r>
    </w:p>
    <w:p>
      <w:r>
        <w:t>30z</w:t>
        <w:tab/>
        <w:t>R 8031/17, Bl. 113</w:t>
      </w:r>
    </w:p>
    <w:p>
      <w:r>
        <w:t>33</w:t>
        <w:tab/>
        <w:t>S. 139</w:t>
      </w:r>
    </w:p>
    <w:p>
      <w:r>
        <w:t>40</w:t>
        <w:tab/>
        <w:t>Schriftwechsel des Geschäftsführers p[2{Feodor} 1{Streit}]p</w:t>
      </w:r>
    </w:p>
    <w:p>
      <w:r>
        <w:t>41</w:t>
        <w:tab/>
        <w:t>p[1{Oetker}, 4{Dr.} 2{Friedrich}; 7{Redakteur der t[Hessischen Morgenzeitung]t} in 6{o[Kassel]o}]p, 1861.</w:t>
      </w:r>
    </w:p>
    <w:p>
      <w:r>
        <w:t>43</w:t>
        <w:tab/>
        <w:t>1860 - 1861</w:t>
      </w:r>
    </w:p>
    <w:p>
      <w:r>
        <w:br/>
        <w:t>30</w:t>
        <w:tab/>
        <w:t>18, Bl. 174, 203, 207</w:t>
      </w:r>
    </w:p>
    <w:p>
      <w:r>
        <w:t>30z</w:t>
        <w:tab/>
        <w:t>R 8031/18, Bl. 174, 203, 207</w:t>
      </w:r>
    </w:p>
    <w:p>
      <w:r>
        <w:t>33</w:t>
        <w:tab/>
        <w:t>S. 139</w:t>
      </w:r>
    </w:p>
    <w:p>
      <w:r>
        <w:t>40</w:t>
        <w:tab/>
        <w:t>Schriftwechsel des Geschäftsführers p[2{Feodor} 1{Streit}]p</w:t>
      </w:r>
    </w:p>
    <w:p>
      <w:r>
        <w:t>41</w:t>
        <w:tab/>
        <w:t>p[1{Oetker}, 4{Dr.} 2{Friedrich}; 7{Redakteur der t[Hessischen Morgenzeitung]t} in 6{o[Kassel]o}]p, 1861.</w:t>
      </w:r>
    </w:p>
    <w:p>
      <w:r>
        <w:t>43</w:t>
        <w:tab/>
        <w:t>1860 - 1861</w:t>
      </w:r>
    </w:p>
    <w:p>
      <w:r>
        <w:br/>
        <w:t>30</w:t>
        <w:tab/>
        <w:t>26, Bl. 267</w:t>
      </w:r>
    </w:p>
    <w:p>
      <w:r>
        <w:t>30z</w:t>
        <w:tab/>
        <w:t>R 8031/26, Bl. 267</w:t>
      </w:r>
    </w:p>
    <w:p>
      <w:r>
        <w:t>33</w:t>
        <w:tab/>
        <w:t>S. 139</w:t>
      </w:r>
    </w:p>
    <w:p>
      <w:r>
        <w:t>40</w:t>
        <w:tab/>
        <w:t>Schriftwechsel des Geschäftsführers p[2{Feodor} 1{Streit}]p</w:t>
      </w:r>
    </w:p>
    <w:p>
      <w:r>
        <w:t>41</w:t>
        <w:tab/>
        <w:t>p[1{Oetker}, 4{Dr.} 2{Friedrich}; 7{Redakteur der t[Hessischen Morgenzeitung]t} in 6{o[Kassel]o}]p, 1862.</w:t>
      </w:r>
    </w:p>
    <w:p>
      <w:r>
        <w:t>43</w:t>
        <w:tab/>
        <w:t>1861 - 1862</w:t>
      </w:r>
    </w:p>
    <w:p>
      <w:r>
        <w:br/>
        <w:t>30</w:t>
        <w:tab/>
        <w:t>28, Bl. 278 - 281, 68</w:t>
      </w:r>
    </w:p>
    <w:p>
      <w:r>
        <w:t>30z</w:t>
        <w:tab/>
        <w:t>R 8031/28, Bl. 278 - 281, 68</w:t>
      </w:r>
    </w:p>
    <w:p>
      <w:r>
        <w:t>33</w:t>
        <w:tab/>
        <w:t>S. 139</w:t>
      </w:r>
    </w:p>
    <w:p>
      <w:r>
        <w:t>40</w:t>
        <w:tab/>
        <w:t>Schriftwechsel des Geschäftsführers p[2{Feodor} 1{Streit}]p</w:t>
      </w:r>
    </w:p>
    <w:p>
      <w:r>
        <w:t>41</w:t>
        <w:tab/>
        <w:t>p[1{Oetker}, 4{Dr.} 2{Friedrich}; 7{Redakteur der t[Hessischen Morgenzeitung]t} in 6{o[Kassel]o}]p, 1861, 1862.</w:t>
      </w:r>
    </w:p>
    <w:p>
      <w:r>
        <w:t>43</w:t>
        <w:tab/>
        <w:t>1862</w:t>
      </w:r>
    </w:p>
    <w:p>
      <w:r>
        <w:br/>
        <w:t>30</w:t>
        <w:tab/>
        <w:t>33, Bl. 154, 200</w:t>
      </w:r>
    </w:p>
    <w:p>
      <w:r>
        <w:t>30z</w:t>
        <w:tab/>
        <w:t>R 8031/33, Bl. 154, 200</w:t>
      </w:r>
    </w:p>
    <w:p>
      <w:r>
        <w:t>33</w:t>
        <w:tab/>
        <w:t>S. 139</w:t>
      </w:r>
    </w:p>
    <w:p>
      <w:r>
        <w:t>40</w:t>
        <w:tab/>
        <w:t>Schriftwechsel des Geschäftsführers p[2{Feodor} 1{Streit}]p</w:t>
      </w:r>
    </w:p>
    <w:p>
      <w:r>
        <w:t>41</w:t>
        <w:tab/>
        <w:t>p[1{Oetker}, 4{Dr.} 2{Friedrich}; 7{Redakteur der t[Hessischen Morgenzeitung]t} in 6{o[Kassel]o}]p, 1863.</w:t>
      </w:r>
    </w:p>
    <w:p>
      <w:r>
        <w:t>43</w:t>
        <w:tab/>
        <w:t>1862 - 1863</w:t>
      </w:r>
    </w:p>
    <w:p>
      <w:r>
        <w:br/>
        <w:t>30</w:t>
        <w:tab/>
        <w:t>34, Bl. 4</w:t>
      </w:r>
    </w:p>
    <w:p>
      <w:r>
        <w:t>30z</w:t>
        <w:tab/>
        <w:t>R 8031/34, Bl. 4</w:t>
      </w:r>
    </w:p>
    <w:p>
      <w:r>
        <w:t>33</w:t>
        <w:tab/>
        <w:t>S. 139</w:t>
      </w:r>
    </w:p>
    <w:p>
      <w:r>
        <w:t>40</w:t>
        <w:tab/>
        <w:t>Schriftwechsel des Geschäftsführers p[2{Feodor} 1{Streit}]p</w:t>
      </w:r>
    </w:p>
    <w:p>
      <w:r>
        <w:t>41</w:t>
        <w:tab/>
        <w:t>p[1{Oetker}, 4{Dr.} 2{Friedrich}; 7{Redakteur der t[Hessischen Morgenzeitung]t} in 6{o[Kassel]o}]p, 1863.</w:t>
      </w:r>
    </w:p>
    <w:p>
      <w:r>
        <w:t>43</w:t>
        <w:tab/>
        <w:t>1862 - 1865</w:t>
      </w:r>
    </w:p>
    <w:p>
      <w:r>
        <w:br/>
        <w:t>30</w:t>
        <w:tab/>
        <w:t>35, Bl. 68 - 70, 55, 43</w:t>
      </w:r>
    </w:p>
    <w:p>
      <w:r>
        <w:t>30z</w:t>
        <w:tab/>
        <w:t>R 8031/35, Bl. 68 - 70, 55, 43</w:t>
      </w:r>
    </w:p>
    <w:p>
      <w:r>
        <w:t>33</w:t>
        <w:tab/>
        <w:t>S. 139</w:t>
      </w:r>
    </w:p>
    <w:p>
      <w:r>
        <w:t>40</w:t>
        <w:tab/>
        <w:t>Schriftwechsel des Geschäftsführers p[4{Dr.} 2{Lorenz} 1{Nagel}]p</w:t>
      </w:r>
    </w:p>
    <w:p>
      <w:r>
        <w:t>41</w:t>
        <w:tab/>
        <w:t>p[1{Oetker}, 4{Dr.} 2{Friedrich}; 7{Redakteur der t[Hessischen Morgenzeitung]t} in 6{o[Kassel]o}]p, 1865.</w:t>
      </w:r>
    </w:p>
    <w:p>
      <w:r>
        <w:t>43</w:t>
        <w:tab/>
        <w:t>1865</w:t>
      </w:r>
    </w:p>
    <w:p>
      <w:r>
        <w:br/>
        <w:t>30</w:t>
        <w:tab/>
        <w:t>36, Bl. 3, 111</w:t>
      </w:r>
    </w:p>
    <w:p>
      <w:r>
        <w:t>30z</w:t>
        <w:tab/>
        <w:t>R 8031/36, Bl. 3, 111</w:t>
      </w:r>
    </w:p>
    <w:p>
      <w:r>
        <w:t>33</w:t>
        <w:tab/>
        <w:t>S. 139</w:t>
      </w:r>
    </w:p>
    <w:p>
      <w:r>
        <w:t>40</w:t>
        <w:tab/>
        <w:t>Schriftwechsel des Geschäftsführers p[4{Dr.} 2{Lorenz} 1{Nagel}]p</w:t>
      </w:r>
    </w:p>
    <w:p>
      <w:r>
        <w:t>41</w:t>
        <w:tab/>
        <w:t>p[1{Oetker}, 4{Dr.} 2{Friedrich}; 7{Redakteur der t[Hessischen Morgenzeitung]t} in 6{o[Kassel]o}]p, 1866.</w:t>
      </w:r>
    </w:p>
    <w:p>
      <w:r>
        <w:t>43</w:t>
        <w:tab/>
        <w:t>1865 - 1867</w:t>
      </w:r>
    </w:p>
    <w:p>
      <w:r>
        <w:br/>
        <w:t>30</w:t>
        <w:tab/>
        <w:t>33, Bl. 197 - 198, 199</w:t>
      </w:r>
    </w:p>
    <w:p>
      <w:r>
        <w:t>30z</w:t>
        <w:tab/>
        <w:t>R 8031/33, Bl. 197 - 198, 199</w:t>
      </w:r>
    </w:p>
    <w:p>
      <w:r>
        <w:t>33</w:t>
        <w:tab/>
        <w:t>S. 140</w:t>
      </w:r>
    </w:p>
    <w:p>
      <w:r>
        <w:t>40</w:t>
        <w:tab/>
        <w:t>Schriftwechsel des Geschäftsführers p[2{Feodor} 1{Streit}]p</w:t>
      </w:r>
    </w:p>
    <w:p>
      <w:r>
        <w:t>41</w:t>
        <w:tab/>
        <w:t>p[1{Opetz}, 2{W.}; 5{Buchhändler} in 6{o[Gotha]o}]p, 1863.</w:t>
      </w:r>
    </w:p>
    <w:p>
      <w:r>
        <w:t>43</w:t>
        <w:tab/>
        <w:t>1862 - 1863</w:t>
      </w:r>
    </w:p>
    <w:p>
      <w:r>
        <w:br/>
        <w:t>30</w:t>
        <w:tab/>
        <w:t>10, Bl. 132</w:t>
      </w:r>
    </w:p>
    <w:p>
      <w:r>
        <w:t>30z</w:t>
        <w:tab/>
        <w:t>R 8031/10, Bl. 132</w:t>
      </w:r>
    </w:p>
    <w:p>
      <w:r>
        <w:t>33</w:t>
        <w:tab/>
        <w:t>S. 142</w:t>
      </w:r>
    </w:p>
    <w:p>
      <w:r>
        <w:t>40</w:t>
        <w:tab/>
        <w:t>Schriftwechsel des Geschäftsführers p[2{Feodor} 1{Streit}]p</w:t>
      </w:r>
    </w:p>
    <w:p>
      <w:r>
        <w:t>41</w:t>
        <w:tab/>
        <w:t>k[1{p[1{Payne}, 2{A. H.}]p; Evangelische Kunstanstalt} in 2{o[Leipzig]o}]k, 1860.</w:t>
      </w:r>
    </w:p>
    <w:p>
      <w:r>
        <w:t>43</w:t>
        <w:tab/>
        <w:t>1860</w:t>
      </w:r>
    </w:p>
    <w:p>
      <w:r>
        <w:br/>
        <w:t>30</w:t>
        <w:tab/>
        <w:t>12, Bl. 175</w:t>
      </w:r>
    </w:p>
    <w:p>
      <w:r>
        <w:t>30z</w:t>
        <w:tab/>
        <w:t>R 8031/12, Bl. 175</w:t>
      </w:r>
    </w:p>
    <w:p>
      <w:r>
        <w:t>33</w:t>
        <w:tab/>
        <w:t>S. 142</w:t>
      </w:r>
    </w:p>
    <w:p>
      <w:r>
        <w:t>40</w:t>
        <w:tab/>
        <w:t>Schriftwechsel des Geschäftsführers p[2{Feodor} 1{Streit}]p</w:t>
      </w:r>
    </w:p>
    <w:p>
      <w:r>
        <w:t>41</w:t>
        <w:tab/>
        <w:t>k[1{p[1{Payne}, 2{A. H.}]p; Evangelische Kunstanstalt} in 2{o[Leipzig]o}]k, 1860.</w:t>
      </w:r>
    </w:p>
    <w:p>
      <w:r>
        <w:t>43</w:t>
        <w:tab/>
        <w:t>1859 - 1860</w:t>
      </w:r>
    </w:p>
    <w:p>
      <w:r>
        <w:br/>
        <w:t>30</w:t>
        <w:tab/>
        <w:t>26, Bl. 336</w:t>
      </w:r>
    </w:p>
    <w:p>
      <w:r>
        <w:t>30z</w:t>
        <w:tab/>
        <w:t>R 8031/26, Bl. 336</w:t>
      </w:r>
    </w:p>
    <w:p>
      <w:r>
        <w:t>33</w:t>
        <w:tab/>
        <w:t>S. 150</w:t>
      </w:r>
    </w:p>
    <w:p>
      <w:r>
        <w:t>40</w:t>
        <w:tab/>
        <w:t>Schriftwechsel des Geschäftsführers p[2{Feodor} 1{Streit}]p</w:t>
      </w:r>
    </w:p>
    <w:p>
      <w:r>
        <w:t>41</w:t>
        <w:tab/>
        <w:t>p[1{Raschdorff}, 2{Ernst}; 5{Buchhändler} in 6{o[Pest]o}]p, 1862.</w:t>
      </w:r>
    </w:p>
    <w:p>
      <w:r>
        <w:t>43</w:t>
        <w:tab/>
        <w:t>1861 - 1862</w:t>
      </w:r>
    </w:p>
    <w:p>
      <w:r>
        <w:br/>
        <w:t>30</w:t>
        <w:tab/>
        <w:t>13, Bl. 211, 187</w:t>
      </w:r>
    </w:p>
    <w:p>
      <w:r>
        <w:t>30z</w:t>
        <w:tab/>
        <w:t>R 8031/13, Bl. 211, 187</w:t>
      </w:r>
    </w:p>
    <w:p>
      <w:r>
        <w:t>33</w:t>
        <w:tab/>
        <w:t>S. 153</w:t>
      </w:r>
    </w:p>
    <w:p>
      <w:r>
        <w:t>40</w:t>
        <w:tab/>
        <w:t>Schriftwechsel des Geschäftsführers p[2{Feodor} 1{Streit}]p</w:t>
      </w:r>
    </w:p>
    <w:p>
      <w:r>
        <w:t>41</w:t>
        <w:tab/>
        <w:t>p[1{Reuß}, 2{A.}; 7{Redakteur des "t[Fränkischen Kurier]t"} in 6{o[Nürnberg]o}]p, 1860.</w:t>
      </w:r>
    </w:p>
    <w:p>
      <w:r>
        <w:t>43</w:t>
        <w:tab/>
        <w:t>1860</w:t>
      </w:r>
    </w:p>
    <w:p>
      <w:r>
        <w:br/>
        <w:t>30</w:t>
        <w:tab/>
        <w:t>14, Bl. 75</w:t>
      </w:r>
    </w:p>
    <w:p>
      <w:r>
        <w:t>30z</w:t>
        <w:tab/>
        <w:t>R 8031/14, Bl. 75</w:t>
      </w:r>
    </w:p>
    <w:p>
      <w:r>
        <w:t>33</w:t>
        <w:tab/>
        <w:t>S. 153</w:t>
      </w:r>
    </w:p>
    <w:p>
      <w:r>
        <w:t>40</w:t>
        <w:tab/>
        <w:t>Schriftwechsel des Geschäftsführers p[2{Feodor} 1{Streit}]p</w:t>
      </w:r>
    </w:p>
    <w:p>
      <w:r>
        <w:t>41</w:t>
        <w:tab/>
        <w:t>p[1{Reuß}, 2{A.}; 7{Redakteur des "t[Fränkischen Kurier]t"} in 6{o[Nürnberg]o}]p, 1860.</w:t>
      </w:r>
    </w:p>
    <w:p>
      <w:r>
        <w:t>43</w:t>
        <w:tab/>
        <w:t>1860</w:t>
      </w:r>
    </w:p>
    <w:p>
      <w:r>
        <w:br/>
        <w:t>30</w:t>
        <w:tab/>
        <w:t>16, Bl. 257</w:t>
      </w:r>
    </w:p>
    <w:p>
      <w:r>
        <w:t>30z</w:t>
        <w:tab/>
        <w:t>R 8031/16, Bl. 257</w:t>
      </w:r>
    </w:p>
    <w:p>
      <w:r>
        <w:t>33</w:t>
        <w:tab/>
        <w:t>S. 153</w:t>
      </w:r>
    </w:p>
    <w:p>
      <w:r>
        <w:t>40</w:t>
        <w:tab/>
        <w:t>Schriftwechsel des Geschäftsführers p[2{Feodor} 1{Streit}]p</w:t>
      </w:r>
    </w:p>
    <w:p>
      <w:r>
        <w:t>41</w:t>
        <w:tab/>
        <w:t>p[1{Reuß}, 2{A.}; 7{Redakteur des "t[Fränkischen Kurier]t"} in 6{o[Nürnberg]o}]p, 1861.</w:t>
      </w:r>
    </w:p>
    <w:p>
      <w:r>
        <w:t>43</w:t>
        <w:tab/>
        <w:t>1860 - 1861</w:t>
      </w:r>
    </w:p>
    <w:p>
      <w:r>
        <w:br/>
        <w:t>30</w:t>
        <w:tab/>
        <w:t>19, Bl. 18</w:t>
      </w:r>
    </w:p>
    <w:p>
      <w:r>
        <w:t>30z</w:t>
        <w:tab/>
        <w:t>R 8031/19, Bl. 18</w:t>
      </w:r>
    </w:p>
    <w:p>
      <w:r>
        <w:t>33</w:t>
        <w:tab/>
        <w:t>S. 153</w:t>
      </w:r>
    </w:p>
    <w:p>
      <w:r>
        <w:t>40</w:t>
        <w:tab/>
        <w:t>Schriftwechsel des Geschäftsführers p[2{Feodor} 1{Streit}]p</w:t>
      </w:r>
    </w:p>
    <w:p>
      <w:r>
        <w:t>41</w:t>
        <w:tab/>
        <w:t>p[1{Reuß}, 2{A.}; 7{Redakteur des "t[Fränkischen Kurier]t"} in 6{o[Nürnberg]o}]p, 1861.</w:t>
      </w:r>
    </w:p>
    <w:p>
      <w:r>
        <w:t>43</w:t>
        <w:tab/>
        <w:t>1860 - 1861</w:t>
      </w:r>
    </w:p>
    <w:p>
      <w:r>
        <w:br/>
        <w:t>30</w:t>
        <w:tab/>
        <w:t>20, Bl. 62, 150, 151</w:t>
      </w:r>
    </w:p>
    <w:p>
      <w:r>
        <w:t>30z</w:t>
        <w:tab/>
        <w:t>R 8031/20, Bl. 62, 150, 151</w:t>
      </w:r>
    </w:p>
    <w:p>
      <w:r>
        <w:t>33</w:t>
        <w:tab/>
        <w:t>S. 153</w:t>
      </w:r>
    </w:p>
    <w:p>
      <w:r>
        <w:t>40</w:t>
        <w:tab/>
        <w:t>Schriftwechsel des Geschäftsführers p[2{Feodor} 1{Streit}]p</w:t>
      </w:r>
    </w:p>
    <w:p>
      <w:r>
        <w:t>41</w:t>
        <w:tab/>
        <w:t>p[1{Reuß}, 2{A.}; 7{Redakteur des "t[Fränkischen Kurier]t"} in 6{o[Nürnberg]o}]p, 1861.</w:t>
      </w:r>
    </w:p>
    <w:p>
      <w:r>
        <w:t>43</w:t>
        <w:tab/>
        <w:t>1861</w:t>
      </w:r>
    </w:p>
    <w:p>
      <w:r>
        <w:br/>
        <w:t>30</w:t>
        <w:tab/>
        <w:t>26, Bl. 267, 198</w:t>
      </w:r>
    </w:p>
    <w:p>
      <w:r>
        <w:t>30z</w:t>
        <w:tab/>
        <w:t>R 8031/26, Bl. 267, 198</w:t>
      </w:r>
    </w:p>
    <w:p>
      <w:r>
        <w:t>33</w:t>
        <w:tab/>
        <w:t>S. 153</w:t>
      </w:r>
    </w:p>
    <w:p>
      <w:r>
        <w:t>40</w:t>
        <w:tab/>
        <w:t>Schriftwechsel des Geschäftsführers p[2{Feodor} 1{Streit}]p</w:t>
      </w:r>
    </w:p>
    <w:p>
      <w:r>
        <w:t>41</w:t>
        <w:tab/>
        <w:t>p[1{Reuß}, 2{A.}; 7{Redakteur des "t[Fränkischen Kurier]t"} in 6{o[Nürnberg]o}]p, 1862.</w:t>
      </w:r>
    </w:p>
    <w:p>
      <w:r>
        <w:t>43</w:t>
        <w:tab/>
        <w:t>1861 - 1862</w:t>
      </w:r>
    </w:p>
    <w:p>
      <w:r>
        <w:br/>
        <w:t>30</w:t>
        <w:tab/>
        <w:t>26, Bl. 12</w:t>
      </w:r>
    </w:p>
    <w:p>
      <w:r>
        <w:t>30z</w:t>
        <w:tab/>
        <w:t>R 8031/26, Bl. 12</w:t>
      </w:r>
    </w:p>
    <w:p>
      <w:r>
        <w:t>33</w:t>
        <w:tab/>
        <w:t>S. 154</w:t>
      </w:r>
    </w:p>
    <w:p>
      <w:r>
        <w:t>40</w:t>
        <w:tab/>
        <w:t>Schriftwechsel des Geschäftsführers p[2{Feodor} 1{Streit}]p</w:t>
      </w:r>
    </w:p>
    <w:p>
      <w:r>
        <w:t>41</w:t>
        <w:tab/>
        <w:t>p[1{Ricker}, 2{J.}; 5{Buchhändler} in 6{o[Gießen]o}]p, 1862.</w:t>
      </w:r>
    </w:p>
    <w:p>
      <w:r>
        <w:t>43</w:t>
        <w:tab/>
        <w:t>1861 - 1862</w:t>
      </w:r>
    </w:p>
    <w:p>
      <w:r>
        <w:br/>
        <w:t>30</w:t>
        <w:tab/>
        <w:t>7, Bl. 143 - 144</w:t>
      </w:r>
    </w:p>
    <w:p>
      <w:r>
        <w:t>30z</w:t>
        <w:tab/>
        <w:t>R 8031/7, Bl. 143 - 144</w:t>
      </w:r>
    </w:p>
    <w:p>
      <w:r>
        <w:t>33</w:t>
        <w:tab/>
        <w:t>S. 155</w:t>
      </w:r>
    </w:p>
    <w:p>
      <w:r>
        <w:t>40</w:t>
        <w:tab/>
        <w:t>Schriftwechsel des Geschäftsführers p[2{Feodor} 1{Streit}]p</w:t>
      </w:r>
    </w:p>
    <w:p>
      <w:r>
        <w:t>41</w:t>
        <w:tab/>
        <w:t>p[1{Rickert}, 2{Heinrich}; 5{Redakteur} in 6{o[Danzig]o}]p, 1859.</w:t>
      </w:r>
    </w:p>
    <w:p>
      <w:r>
        <w:t>43</w:t>
        <w:tab/>
        <w:t>1859 - 1860</w:t>
      </w:r>
    </w:p>
    <w:p>
      <w:r>
        <w:br/>
        <w:t>30</w:t>
        <w:tab/>
        <w:t>21, Bl. 76</w:t>
      </w:r>
    </w:p>
    <w:p>
      <w:r>
        <w:t>30z</w:t>
        <w:tab/>
        <w:t>R 8031/21, Bl. 76</w:t>
      </w:r>
    </w:p>
    <w:p>
      <w:r>
        <w:t>33</w:t>
        <w:tab/>
        <w:t>S. 155</w:t>
      </w:r>
    </w:p>
    <w:p>
      <w:r>
        <w:t>40</w:t>
        <w:tab/>
        <w:t>Schriftwechsel des Geschäftsführers p[2{Feodor} 1{Streit}]p</w:t>
      </w:r>
    </w:p>
    <w:p>
      <w:r>
        <w:t>41</w:t>
        <w:tab/>
        <w:t>p[1{Rickert}, 2{Heinrich}; 5{Redakteur} in 6{o[Danzig]o}]p, 1861.</w:t>
      </w:r>
    </w:p>
    <w:p>
      <w:r>
        <w:t>43</w:t>
        <w:tab/>
        <w:t>1859 ; 1861</w:t>
      </w:r>
    </w:p>
    <w:p>
      <w:r>
        <w:br/>
        <w:t>30</w:t>
        <w:tab/>
        <w:t>29, Bl. 199, 228</w:t>
      </w:r>
    </w:p>
    <w:p>
      <w:r>
        <w:t>30z</w:t>
        <w:tab/>
        <w:t>R 8031 (61 Na 2) /29, Bl. 199, 228</w:t>
      </w:r>
    </w:p>
    <w:p>
      <w:r>
        <w:t>33</w:t>
        <w:tab/>
        <w:t>S. 155</w:t>
      </w:r>
    </w:p>
    <w:p>
      <w:r>
        <w:t>40</w:t>
        <w:tab/>
        <w:t>Schriftwechsel des Geschäftsführers p[2{Feodor} 1{Streit}]p</w:t>
      </w:r>
    </w:p>
    <w:p>
      <w:r>
        <w:t>41</w:t>
        <w:tab/>
        <w:t>p[1{Rickert}, 2{Heinrich}; 5{Redakteur} in 6{o[Danzig]o}]p, 1862.</w:t>
      </w:r>
    </w:p>
    <w:p>
      <w:r>
        <w:t>43</w:t>
        <w:tab/>
        <w:t>1861 - 1862</w:t>
      </w:r>
    </w:p>
    <w:p>
      <w:r>
        <w:br/>
        <w:t>30</w:t>
        <w:tab/>
        <w:t>7, Bl. 132 a, 87 - 88</w:t>
      </w:r>
    </w:p>
    <w:p>
      <w:r>
        <w:t>30z</w:t>
        <w:tab/>
        <w:t>R 8031/7, Bl. 132 a, 87 - 88</w:t>
      </w:r>
    </w:p>
    <w:p>
      <w:r>
        <w:t>33</w:t>
        <w:tab/>
        <w:t>S. 156</w:t>
      </w:r>
    </w:p>
    <w:p>
      <w:r>
        <w:t>40</w:t>
        <w:tab/>
        <w:t>Schriftwechsel des Geschäftsführers p[2{Feodor} 1{Streit}]p</w:t>
      </w:r>
    </w:p>
    <w:p>
      <w:r>
        <w:t>41</w:t>
        <w:tab/>
        <w:t>p[1{Rochau}, 4{Dr.} 2{August Ludwig} 8{von}; 5{Schriftsteller}, 7{Redakteur der Wochenschrift des NV und Mitglied im Ausschuß des NV in Heidelberg}]p (Venedig, Ostende), 1859.</w:t>
      </w:r>
    </w:p>
    <w:p>
      <w:r>
        <w:t>43</w:t>
        <w:tab/>
        <w:t>1859 - 1860</w:t>
      </w:r>
    </w:p>
    <w:p>
      <w:r>
        <w:br/>
        <w:t>30</w:t>
        <w:tab/>
        <w:t>9, Bl. 122, 118 - 119, 153</w:t>
      </w:r>
    </w:p>
    <w:p>
      <w:r>
        <w:t>30z</w:t>
        <w:tab/>
        <w:t>R 8031/9, Bl. 122, 118 - 119, 153</w:t>
      </w:r>
    </w:p>
    <w:p>
      <w:r>
        <w:t>33</w:t>
        <w:tab/>
        <w:t>S. 156</w:t>
      </w:r>
    </w:p>
    <w:p>
      <w:r>
        <w:t>40</w:t>
        <w:tab/>
        <w:t>Schriftwechsel des Geschäftsführers p[2{Feodor} 1{Streit}]p</w:t>
      </w:r>
    </w:p>
    <w:p>
      <w:r>
        <w:t>41</w:t>
        <w:tab/>
        <w:t>p[1{Rochau}, 4{Dr.} 2{August Ludwig} 8{von}; 5{Schriftsteller}, 7{Redakteur der Wochenschrift des NV und Mitglied im Ausschuß des NV in Heidelberg}]p (Venedig, Ostende)</w:t>
      </w:r>
    </w:p>
    <w:p>
      <w:r>
        <w:t>43</w:t>
        <w:tab/>
        <w:t>1859 - 1860</w:t>
      </w:r>
    </w:p>
    <w:p>
      <w:r>
        <w:br/>
        <w:t>30</w:t>
        <w:tab/>
        <w:t>10, Bl. 95</w:t>
      </w:r>
    </w:p>
    <w:p>
      <w:r>
        <w:t>30z</w:t>
        <w:tab/>
        <w:t>R 8031/10, Bl. 95</w:t>
      </w:r>
    </w:p>
    <w:p>
      <w:r>
        <w:t>33</w:t>
        <w:tab/>
        <w:t>S. 156</w:t>
      </w:r>
    </w:p>
    <w:p>
      <w:r>
        <w:t>40</w:t>
        <w:tab/>
        <w:t>Schriftwechsel des Geschäftsführers p[2{Feodor} 1{Streit}]p</w:t>
      </w:r>
    </w:p>
    <w:p>
      <w:r>
        <w:t>41</w:t>
        <w:tab/>
        <w:t>p[1{Rochau}, 4{Dr.} 2{August Ludwig} 8{von}; 5{Schriftsteller}, 7{Redakteur der Wochenschrift des NV und Mitglied im Ausschuß des NV in Heidelberg}]p (Venedig, Ostende), 1860.</w:t>
      </w:r>
    </w:p>
    <w:p>
      <w:r>
        <w:t>43</w:t>
        <w:tab/>
        <w:t>1860</w:t>
      </w:r>
    </w:p>
    <w:p>
      <w:r>
        <w:br/>
        <w:t>30</w:t>
        <w:tab/>
        <w:t>11, Bl. 113, 74, 117 - 118</w:t>
      </w:r>
    </w:p>
    <w:p>
      <w:r>
        <w:t>30z</w:t>
        <w:tab/>
        <w:t>R 8031/11, Bl. 113, 74, 117 - 118</w:t>
      </w:r>
    </w:p>
    <w:p>
      <w:r>
        <w:t>33</w:t>
        <w:tab/>
        <w:t>S. 156</w:t>
      </w:r>
    </w:p>
    <w:p>
      <w:r>
        <w:t>40</w:t>
        <w:tab/>
        <w:t>Schriftwechsel des Geschäftsführers p[2{Feodor} 1{Streit}]p</w:t>
      </w:r>
    </w:p>
    <w:p>
      <w:r>
        <w:t>41</w:t>
        <w:tab/>
        <w:t>p[1{Rochau}, 4{Dr.} 2{August Ludwig} 8{von}; 5{Schriftsteller}, 7{Redakteur der Wochenschrift des NV und Mitglied im Ausschuß des NV in Heidelberg}]p (Venedig, Ostende), 1860.</w:t>
      </w:r>
    </w:p>
    <w:p>
      <w:r>
        <w:t>43</w:t>
        <w:tab/>
        <w:t>1859 - 1860</w:t>
      </w:r>
    </w:p>
    <w:p>
      <w:r>
        <w:br/>
        <w:t>30</w:t>
        <w:tab/>
        <w:t>12, Bl. 117 - 118, 62, 45 - 46 a, 44, 93, 196 - 197, 199 - 203, 215 - 216</w:t>
      </w:r>
    </w:p>
    <w:p>
      <w:r>
        <w:t>30z</w:t>
        <w:tab/>
        <w:t>R 8031/12, Bl. 117 - 118, 62, 45 - 46 a, 44, 93, 196 - 197, 199 - 203, 215 - 216</w:t>
      </w:r>
    </w:p>
    <w:p>
      <w:r>
        <w:t>33</w:t>
        <w:tab/>
        <w:t>S. 156 f.</w:t>
      </w:r>
    </w:p>
    <w:p>
      <w:r>
        <w:t>40</w:t>
        <w:tab/>
        <w:t>Schriftwechsel des Geschäftsführers p[2{Feodor} 1{Streit}]p</w:t>
      </w:r>
    </w:p>
    <w:p>
      <w:r>
        <w:t>41</w:t>
        <w:tab/>
        <w:t>p[1{Rochau}, 4{Dr.} 2{August Ludwig} 8{von}; 5{Schriftsteller}, 7{Redakteur der Wochenschrift des NV und Mitglied im Ausschuß des NV in Heidelberg}]p (Venedig, Ostende), 1860.</w:t>
      </w:r>
    </w:p>
    <w:p>
      <w:r>
        <w:t>43</w:t>
        <w:tab/>
        <w:t>1859 - 1860</w:t>
      </w:r>
    </w:p>
    <w:p>
      <w:r>
        <w:br/>
        <w:t>30</w:t>
        <w:tab/>
        <w:t>13, Bl. 32, 55 - 56</w:t>
      </w:r>
    </w:p>
    <w:p>
      <w:r>
        <w:t>30z</w:t>
        <w:tab/>
        <w:t>R 8031/13, Bl. 32, 55 - 56</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1860.</w:t>
      </w:r>
    </w:p>
    <w:p>
      <w:r>
        <w:t>43</w:t>
        <w:tab/>
        <w:t>1860</w:t>
      </w:r>
    </w:p>
    <w:p>
      <w:r>
        <w:br/>
        <w:t>30</w:t>
        <w:tab/>
        <w:t>14, Bl. 186</w:t>
      </w:r>
    </w:p>
    <w:p>
      <w:r>
        <w:t>30z</w:t>
        <w:tab/>
        <w:t>R 8031/14, Bl. 186</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1860.</w:t>
      </w:r>
    </w:p>
    <w:p>
      <w:r>
        <w:t>43</w:t>
        <w:tab/>
        <w:t>1860</w:t>
      </w:r>
    </w:p>
    <w:p>
      <w:r>
        <w:br/>
        <w:t>30</w:t>
        <w:tab/>
        <w:t>15, Bl. 120 - 121, 160</w:t>
      </w:r>
    </w:p>
    <w:p>
      <w:r>
        <w:t>30z</w:t>
        <w:tab/>
        <w:t>R 8031/15, Bl. 120 - 121, 160</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1860.</w:t>
      </w:r>
    </w:p>
    <w:p>
      <w:r>
        <w:t>43</w:t>
        <w:tab/>
        <w:t>1860</w:t>
      </w:r>
    </w:p>
    <w:p>
      <w:r>
        <w:br/>
        <w:t>30</w:t>
        <w:tab/>
        <w:t>16, Bl. 94</w:t>
      </w:r>
    </w:p>
    <w:p>
      <w:r>
        <w:t>30z</w:t>
        <w:tab/>
        <w:t>R 8031/16, Bl. 94</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1860 - 1861</w:t>
      </w:r>
    </w:p>
    <w:p>
      <w:r>
        <w:br/>
        <w:t>30</w:t>
        <w:tab/>
        <w:t>18, Bl. 188, 193 - 194</w:t>
      </w:r>
    </w:p>
    <w:p>
      <w:r>
        <w:t>30z</w:t>
        <w:tab/>
        <w:t>R 8031/18, Bl. 188, 193 - 194</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1860 - 1861</w:t>
      </w:r>
    </w:p>
    <w:p>
      <w:r>
        <w:br/>
        <w:t>30</w:t>
        <w:tab/>
        <w:t>19, Bl. 168</w:t>
      </w:r>
    </w:p>
    <w:p>
      <w:r>
        <w:t>30z</w:t>
        <w:tab/>
        <w:t>R 8031/19, Bl. 168</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1860 - 1861</w:t>
      </w:r>
    </w:p>
    <w:p>
      <w:r>
        <w:br/>
        <w:t>30</w:t>
        <w:tab/>
        <w:t>20, Bl. 271 - 272</w:t>
      </w:r>
    </w:p>
    <w:p>
      <w:r>
        <w:t>30z</w:t>
        <w:tab/>
        <w:t>R 8031/20, Bl. 271 - 272</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1861</w:t>
      </w:r>
    </w:p>
    <w:p>
      <w:r>
        <w:br/>
        <w:t>30</w:t>
        <w:tab/>
        <w:t>21, Bl. 95, 170, 239, 350</w:t>
      </w:r>
    </w:p>
    <w:p>
      <w:r>
        <w:t>30z</w:t>
        <w:tab/>
        <w:t>R 8031/21, Bl. 95, 170, 239, 350</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1859 ; 1861</w:t>
      </w:r>
    </w:p>
    <w:p>
      <w:r>
        <w:br/>
        <w:t>30</w:t>
        <w:tab/>
        <w:t>22, Bl. 381, 322, 387, 323, 317</w:t>
      </w:r>
    </w:p>
    <w:p>
      <w:r>
        <w:t>30z</w:t>
        <w:tab/>
        <w:t>R 8031/22, Bl. 381, 322, 387, 323, 317</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1861</w:t>
      </w:r>
    </w:p>
    <w:p>
      <w:r>
        <w:br/>
        <w:t>30</w:t>
        <w:tab/>
        <w:t>23, Bl. 83 - 84, 133, 188</w:t>
      </w:r>
    </w:p>
    <w:p>
      <w:r>
        <w:t>30z</w:t>
        <w:tab/>
        <w:t>R 8031/23, Bl. 83 - 84, 133, 188</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1861</w:t>
      </w:r>
    </w:p>
    <w:p>
      <w:r>
        <w:br/>
        <w:t>30</w:t>
        <w:tab/>
        <w:t>24, Bl. 71, 62</w:t>
      </w:r>
    </w:p>
    <w:p>
      <w:r>
        <w:t>30z</w:t>
        <w:tab/>
        <w:t>R 8031/24, Bl. 71, 62</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1861.</w:t>
      </w:r>
    </w:p>
    <w:p>
      <w:r>
        <w:t>43</w:t>
        <w:tab/>
        <w:t>1861 - 1862</w:t>
      </w:r>
    </w:p>
    <w:p>
      <w:r>
        <w:br/>
        <w:t>30</w:t>
        <w:tab/>
        <w:t>25, Bl. 69, 185, 101, 118 - 119, 239</w:t>
      </w:r>
    </w:p>
    <w:p>
      <w:r>
        <w:t>30z</w:t>
        <w:tab/>
        <w:t>R 8031/25, Bl. 69, 185, 101, 118 - 119, 239</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1862.</w:t>
      </w:r>
    </w:p>
    <w:p>
      <w:r>
        <w:t>43</w:t>
        <w:tab/>
        <w:t>1860 - 1863</w:t>
      </w:r>
    </w:p>
    <w:p>
      <w:r>
        <w:br/>
        <w:t>30</w:t>
        <w:tab/>
        <w:t>26, Bl. 263 - 264, 171, 308, 190</w:t>
      </w:r>
    </w:p>
    <w:p>
      <w:r>
        <w:t>30z</w:t>
        <w:tab/>
        <w:t>R 8031/26, Bl. 263 - 264, 171, 308, 190</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1862.</w:t>
      </w:r>
    </w:p>
    <w:p>
      <w:r>
        <w:t>43</w:t>
        <w:tab/>
        <w:t>1861 - 1862</w:t>
      </w:r>
    </w:p>
    <w:p>
      <w:r>
        <w:br/>
        <w:t>30</w:t>
        <w:tab/>
        <w:t>30, Bl. 114, 166 - 167, 165 - 165 a, 285 - 286, 267 - 268</w:t>
      </w:r>
    </w:p>
    <w:p>
      <w:r>
        <w:t>30z</w:t>
        <w:tab/>
        <w:t>R 8031/30, Bl. 114, 166 - 167, 165 - 165 a, 285 - 286, 267 - 268</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1862.</w:t>
      </w:r>
    </w:p>
    <w:p>
      <w:r>
        <w:t>43</w:t>
        <w:tab/>
        <w:t>1862</w:t>
      </w:r>
    </w:p>
    <w:p>
      <w:r>
        <w:br/>
        <w:t>30</w:t>
        <w:tab/>
        <w:t>32, Bl. 168 - 170, 171 - 172, 173 - 174, 163 - 164, 127, 113, 152, 291 - 292, 293 - 294</w:t>
      </w:r>
    </w:p>
    <w:p>
      <w:r>
        <w:t>30z</w:t>
        <w:tab/>
        <w:t>R 8031/32, Bl. 168 - 170, 171 - 172, 173 - 174, 163 - 164, 127, 113, 152, 291 - 292, 293 - 294</w:t>
      </w:r>
    </w:p>
    <w:p>
      <w:r>
        <w:t>33</w:t>
        <w:tab/>
        <w:t>S. 157 f.</w:t>
      </w:r>
    </w:p>
    <w:p>
      <w:r>
        <w:t>40</w:t>
        <w:tab/>
        <w:t>Schriftwechsel des Geschäftsführers p[2{Feodor} 1{Streit}]p</w:t>
      </w:r>
    </w:p>
    <w:p>
      <w:r>
        <w:t>41</w:t>
        <w:tab/>
        <w:t>p[1{Rochau}, 4{Dr.} 2{August Ludwig} 8{von}; 5{Schriftsteller}, 7{Redakteur der Wochenschrift des NV und Mitglied im Ausschuß des NV in Heidelberg}]p (Venedig, Ostende), 1862, 1863.</w:t>
      </w:r>
    </w:p>
    <w:p>
      <w:r>
        <w:t>43</w:t>
        <w:tab/>
        <w:t>1861 - 1863</w:t>
      </w:r>
    </w:p>
    <w:p>
      <w:r>
        <w:br/>
        <w:t>30</w:t>
        <w:tab/>
        <w:t>31, Bl. 321 - 322, 320</w:t>
      </w:r>
    </w:p>
    <w:p>
      <w:r>
        <w:t>30z</w:t>
        <w:tab/>
        <w:t>R 8031/31, Bl. 321 - 322, 320</w:t>
      </w:r>
    </w:p>
    <w:p>
      <w:r>
        <w:t>33</w:t>
        <w:tab/>
        <w:t>S. 157</w:t>
      </w:r>
    </w:p>
    <w:p>
      <w:r>
        <w:t>40</w:t>
        <w:tab/>
        <w:t>Schriftwechsel des Geschäftsführers p[2{Feodor} 1{Streit}]p</w:t>
      </w:r>
    </w:p>
    <w:p>
      <w:r>
        <w:t>41</w:t>
        <w:tab/>
        <w:t>p[1{Rochau}, 4{Dr.} 2{August Ludwig} 8{von}; 5{Schriftsteller}, 7{Redakteur der Wochenschrift des NV und Mitglied im Ausschuß des NV in Heidelberg}]p (Venedig, Ostende), 1862, 1863.</w:t>
      </w:r>
    </w:p>
    <w:p>
      <w:r>
        <w:t>43</w:t>
        <w:tab/>
        <w:t>1862 - 1863</w:t>
      </w:r>
    </w:p>
    <w:p>
      <w:r>
        <w:br/>
        <w:t>30</w:t>
        <w:tab/>
        <w:t>34, Bl. 8 - 9</w:t>
      </w:r>
    </w:p>
    <w:p>
      <w:r>
        <w:t>30z</w:t>
        <w:tab/>
        <w:t>R 8031/34, Bl. 8 - 9</w:t>
      </w:r>
    </w:p>
    <w:p>
      <w:r>
        <w:t>33</w:t>
        <w:tab/>
        <w:t>S. 158</w:t>
      </w:r>
    </w:p>
    <w:p>
      <w:r>
        <w:t>40</w:t>
        <w:tab/>
        <w:t>Schriftwechsel des Geschäftsführers p[2{Feodor} 1{Streit}]p</w:t>
      </w:r>
    </w:p>
    <w:p>
      <w:r>
        <w:t>41</w:t>
        <w:tab/>
        <w:t>p[1{Rochau}, 4{Dr.} 2{August Ludwig} 8{von}; 5{Schriftsteller}, 7{Redakteur der Wochenschrift des NV und Mitglied im Ausschuß des NV in Heidelberg}]p (Venedig, Ostende), 1863.</w:t>
      </w:r>
    </w:p>
    <w:p>
      <w:r>
        <w:t>43</w:t>
        <w:tab/>
        <w:t>1862 - 1865</w:t>
      </w:r>
    </w:p>
    <w:p>
      <w:r>
        <w:br/>
        <w:t>30</w:t>
        <w:tab/>
        <w:t>33, Bl. 86, 5, 245 - 246, 248 - 250, 241, 244 a, 242 - 243, 244, 148, 155</w:t>
      </w:r>
    </w:p>
    <w:p>
      <w:r>
        <w:t>30z</w:t>
        <w:tab/>
        <w:t>R 8031/33, Bl. 86, 5, 245 - 246, 248 - 250, 241, 244 a, 242 - 243, 244, 148, 155</w:t>
      </w:r>
    </w:p>
    <w:p>
      <w:r>
        <w:t>33</w:t>
        <w:tab/>
        <w:t>S. 158</w:t>
      </w:r>
    </w:p>
    <w:p>
      <w:r>
        <w:t>40</w:t>
        <w:tab/>
        <w:t>Schriftwechsel des Geschäftsführers p[2{Feodor} 1{Streit}]p</w:t>
      </w:r>
    </w:p>
    <w:p>
      <w:r>
        <w:t>41</w:t>
        <w:tab/>
        <w:t>p[1{Rochau}, 4{Dr.} 2{August Ludwig} 8{von}; 5{Schriftsteller}, 7{Redakteur der Wochenschrift des NV und Mitglied im Ausschuß des NV in Heidelberg}]p (Venedig, Ostende), 1863.</w:t>
      </w:r>
    </w:p>
    <w:p>
      <w:r>
        <w:t>43</w:t>
        <w:tab/>
        <w:t>1862 - 1863</w:t>
      </w:r>
    </w:p>
    <w:p>
      <w:r>
        <w:br/>
        <w:t>30</w:t>
        <w:tab/>
        <w:t>35, Bl. 68 - 70, 72</w:t>
      </w:r>
    </w:p>
    <w:p>
      <w:r>
        <w:t>30z</w:t>
        <w:tab/>
        <w:t>R 8031/35, Bl. 68 - 70, 72</w:t>
      </w:r>
    </w:p>
    <w:p>
      <w:r>
        <w:t>33</w:t>
        <w:tab/>
        <w:t>S. 158</w:t>
      </w:r>
    </w:p>
    <w:p>
      <w:r>
        <w:t>40</w:t>
        <w:tab/>
        <w:t>Schriftwechsel des Geschäftsführers p[4{Dr.} 2{Lorenz} 1{Nagel}]p</w:t>
      </w:r>
    </w:p>
    <w:p>
      <w:r>
        <w:t>41</w:t>
        <w:tab/>
        <w:t>Rochau, Dr. August Ludwig von; Schriftsteller, Redakteur der Wochenschrift des NV und Mitglied im Ausschuß des NV in Heidelberg (Venedig, Ostende), 1865.</w:t>
      </w:r>
    </w:p>
    <w:p>
      <w:r>
        <w:t>43</w:t>
        <w:tab/>
        <w:t>1865</w:t>
      </w:r>
    </w:p>
    <w:p>
      <w:r>
        <w:br/>
        <w:t>30</w:t>
        <w:tab/>
        <w:t>36, Bl. 3, 111</w:t>
      </w:r>
    </w:p>
    <w:p>
      <w:r>
        <w:t>30z</w:t>
        <w:tab/>
        <w:t>R 8031/36, Bl. 3, 111</w:t>
      </w:r>
    </w:p>
    <w:p>
      <w:r>
        <w:t>33</w:t>
        <w:tab/>
        <w:t>S. 158</w:t>
      </w:r>
    </w:p>
    <w:p>
      <w:r>
        <w:t>40</w:t>
        <w:tab/>
        <w:t>Schriftwechsel des Geschäftsführers p[4{Dr.} 2{Lorenz} 1{Nagel}]p</w:t>
      </w:r>
    </w:p>
    <w:p>
      <w:r>
        <w:t>41</w:t>
        <w:tab/>
        <w:t>p[1{Rochau}, 4{Dr.} 2{August Ludwig} 8{von}; 5{Schriftsteller}, 7{Redakteur der Wochenschrift des NV und Mitglied im Ausschuß des NV in Heidelberg}]p (Venedig, Ostende), 1866.</w:t>
      </w:r>
    </w:p>
    <w:p>
      <w:r>
        <w:t>43</w:t>
        <w:tab/>
        <w:t>1865 - 1867</w:t>
      </w:r>
    </w:p>
    <w:p>
      <w:r>
        <w:br/>
        <w:t>30</w:t>
        <w:tab/>
        <w:t>27, Bl. 112</w:t>
      </w:r>
    </w:p>
    <w:p>
      <w:r>
        <w:t>30z</w:t>
        <w:tab/>
        <w:t>R 8031/27, Bl. 112</w:t>
      </w:r>
    </w:p>
    <w:p>
      <w:r>
        <w:t>33</w:t>
        <w:tab/>
        <w:t>S. 170</w:t>
      </w:r>
    </w:p>
    <w:p>
      <w:r>
        <w:t>40</w:t>
        <w:tab/>
        <w:t>Schriftwechsel des Geschäftsführers p[2{Feodor} 1{Streit}]p</w:t>
      </w:r>
    </w:p>
    <w:p>
      <w:r>
        <w:t>41</w:t>
        <w:tab/>
        <w:t>p[1{Schlingmann}; 5{Buchhändler} in 6{o[Berlin]o}]p, 1862.</w:t>
      </w:r>
    </w:p>
    <w:p>
      <w:r>
        <w:t>43</w:t>
        <w:tab/>
        <w:t>1861 - 1862</w:t>
      </w:r>
    </w:p>
    <w:p>
      <w:r>
        <w:br/>
        <w:t>30</w:t>
        <w:tab/>
        <w:t>23, Bl. 104</w:t>
      </w:r>
    </w:p>
    <w:p>
      <w:r>
        <w:t>30z</w:t>
        <w:tab/>
        <w:t>R 8031/23, Bl. 104</w:t>
      </w:r>
    </w:p>
    <w:p>
      <w:r>
        <w:t>33</w:t>
        <w:tab/>
        <w:t>S. 170</w:t>
      </w:r>
    </w:p>
    <w:p>
      <w:r>
        <w:t>40</w:t>
        <w:tab/>
        <w:t>Schriftwechsel des Geschäftsführers p[2{Feodor} 1{Streit}]p</w:t>
      </w:r>
    </w:p>
    <w:p>
      <w:r>
        <w:t>41</w:t>
        <w:tab/>
        <w:t>p[1{Schmid}, 2{H. A.}; 5{Buchhändler} und 7{Redakteur} in 6{o[Querfurth]o}]p, 1861.</w:t>
      </w:r>
    </w:p>
    <w:p>
      <w:r>
        <w:t>43</w:t>
        <w:tab/>
        <w:t>1861</w:t>
      </w:r>
    </w:p>
    <w:p>
      <w:r>
        <w:br/>
        <w:t>30</w:t>
        <w:tab/>
        <w:t>24, Bl. 222, 223</w:t>
      </w:r>
    </w:p>
    <w:p>
      <w:r>
        <w:t>30z</w:t>
        <w:tab/>
        <w:t>R 8031/24, Bl. 222, 223</w:t>
      </w:r>
    </w:p>
    <w:p>
      <w:r>
        <w:t>33</w:t>
        <w:tab/>
        <w:t>S. 170</w:t>
      </w:r>
    </w:p>
    <w:p>
      <w:r>
        <w:t>40</w:t>
        <w:tab/>
        <w:t>Schriftwechsel des Geschäftsführers p[2{Feodor} 1{Streit}]p</w:t>
      </w:r>
    </w:p>
    <w:p>
      <w:r>
        <w:t>41</w:t>
        <w:tab/>
        <w:t>p[1{Schmid}, 2{H. A.}; 5{Buchhändler} und 7{Redakteur} in 6{o[Querfurth]o}]p, 1862.</w:t>
      </w:r>
    </w:p>
    <w:p>
      <w:r>
        <w:t>43</w:t>
        <w:tab/>
        <w:t>1861 - 1862</w:t>
      </w:r>
    </w:p>
    <w:p>
      <w:r>
        <w:br/>
        <w:t>30</w:t>
        <w:tab/>
        <w:t>34, Bl. 49, 50</w:t>
      </w:r>
    </w:p>
    <w:p>
      <w:r>
        <w:t>30z</w:t>
        <w:tab/>
        <w:t>R 8031/34, Bl. 49, 50</w:t>
      </w:r>
    </w:p>
    <w:p>
      <w:r>
        <w:t>33</w:t>
        <w:tab/>
        <w:t>S. 170</w:t>
      </w:r>
    </w:p>
    <w:p>
      <w:r>
        <w:t>40</w:t>
        <w:tab/>
        <w:t>Schriftwechsel des Geschäftsführers p[2{Feodor} 1{Streit}]p</w:t>
      </w:r>
    </w:p>
    <w:p>
      <w:r>
        <w:t>41</w:t>
        <w:tab/>
        <w:t>p[1{Schmid}, 2{H. A.}; 5{Buchhändler} und 7{Redakteur} in 6{o[Querfurth]o}]p, 1863.</w:t>
      </w:r>
    </w:p>
    <w:p>
      <w:r>
        <w:t>43</w:t>
        <w:tab/>
        <w:t>1862 - 1865</w:t>
      </w:r>
    </w:p>
    <w:p>
      <w:r>
        <w:br/>
        <w:t>30</w:t>
        <w:tab/>
        <w:t>14, Bl. 114 - 115</w:t>
      </w:r>
    </w:p>
    <w:p>
      <w:r>
        <w:t>30z</w:t>
        <w:tab/>
        <w:t>R 8031/14, Bl. 114 - 115</w:t>
      </w:r>
    </w:p>
    <w:p>
      <w:r>
        <w:t>33</w:t>
        <w:tab/>
        <w:t>S. 173</w:t>
      </w:r>
    </w:p>
    <w:p>
      <w:r>
        <w:t>40</w:t>
        <w:tab/>
        <w:t>Schriftwechsel des Geschäftsführers p[2{Feodor} 1{Streit}]p</w:t>
      </w:r>
    </w:p>
    <w:p>
      <w:r>
        <w:t>41</w:t>
        <w:tab/>
        <w:t>p[1{Schönbach}, 4{Dr.}; 5{Schriftsteller} in 6{o[Coburg]o}]p, 1860.</w:t>
      </w:r>
    </w:p>
    <w:p>
      <w:r>
        <w:t>43</w:t>
        <w:tab/>
        <w:t>1860</w:t>
      </w:r>
    </w:p>
    <w:p>
      <w:r>
        <w:br/>
        <w:t>30</w:t>
        <w:tab/>
        <w:t>8, Bl. 151</w:t>
      </w:r>
    </w:p>
    <w:p>
      <w:r>
        <w:t>30z</w:t>
        <w:tab/>
        <w:t>R 8031/8, Bl. 151</w:t>
      </w:r>
    </w:p>
    <w:p>
      <w:r>
        <w:t>33</w:t>
        <w:tab/>
        <w:t>S. 175</w:t>
      </w:r>
    </w:p>
    <w:p>
      <w:r>
        <w:t>40</w:t>
        <w:tab/>
        <w:t>Schriftwechsel des Geschäftsführers p[2{Feodor} 1{Streit}]p</w:t>
      </w:r>
    </w:p>
    <w:p>
      <w:r>
        <w:t>41</w:t>
        <w:tab/>
        <w:t>p[1{Schüler}, 2{Ernst}; 7{Buchdruckereibesitzer und Redakteur des "t[Schweizer Handels-Kurier]t"} in 6{o[Biel]o}]p, 1860.</w:t>
      </w:r>
    </w:p>
    <w:p>
      <w:r>
        <w:t>43</w:t>
        <w:tab/>
        <w:t>1859 - 1860</w:t>
      </w:r>
    </w:p>
    <w:p>
      <w:r>
        <w:br/>
        <w:t>30</w:t>
        <w:tab/>
        <w:t>23, Bl. 155 - 156</w:t>
      </w:r>
    </w:p>
    <w:p>
      <w:r>
        <w:t>30z</w:t>
        <w:tab/>
        <w:t>R 8031/23, Bl. 155 - 156</w:t>
      </w:r>
    </w:p>
    <w:p>
      <w:r>
        <w:t>33</w:t>
        <w:tab/>
        <w:t>S. 175</w:t>
      </w:r>
    </w:p>
    <w:p>
      <w:r>
        <w:t>40</w:t>
        <w:tab/>
        <w:t>Schriftwechsel des Geschäftsführers p[2{Feodor} 1{Streit}]p</w:t>
      </w:r>
    </w:p>
    <w:p>
      <w:r>
        <w:t>41</w:t>
        <w:tab/>
        <w:t>p[1{Schüler}, 2{Ernst}; 7{Buchdruckereibesitzer und Redakteur des "t[Schweizer Handels-Kurier]t"} in 6{o[Biel]o}]p, 1861.</w:t>
      </w:r>
    </w:p>
    <w:p>
      <w:r>
        <w:t>43</w:t>
        <w:tab/>
        <w:t>1861</w:t>
      </w:r>
    </w:p>
    <w:p>
      <w:r>
        <w:br/>
        <w:t>30</w:t>
        <w:tab/>
        <w:t>31, Bl. 76</w:t>
      </w:r>
    </w:p>
    <w:p>
      <w:r>
        <w:t>30z</w:t>
        <w:tab/>
        <w:t>R 8031/31, Bl. 76</w:t>
      </w:r>
    </w:p>
    <w:p>
      <w:r>
        <w:t>33</w:t>
        <w:tab/>
        <w:t>S. 175</w:t>
      </w:r>
    </w:p>
    <w:p>
      <w:r>
        <w:t>40</w:t>
        <w:tab/>
        <w:t>Schriftwechsel des Geschäftsführers p[2{Feodor} 1{Streit}]p</w:t>
      </w:r>
    </w:p>
    <w:p>
      <w:r>
        <w:t>41</w:t>
        <w:tab/>
        <w:t>p[1{Schüler}, 2{Ernst}; 7{Buchdruckereibesitzer und Redakteur des "t[Schweizer Handels-Kurier]t"} in 6{o[Biel]o}]p, 1862.</w:t>
      </w:r>
    </w:p>
    <w:p>
      <w:r>
        <w:t>43</w:t>
        <w:tab/>
        <w:t>1862 - 1863</w:t>
      </w:r>
    </w:p>
    <w:p>
      <w:r>
        <w:br/>
        <w:t>30</w:t>
        <w:tab/>
        <w:t>23, Bl. 62</w:t>
      </w:r>
    </w:p>
    <w:p>
      <w:r>
        <w:t>30z</w:t>
        <w:tab/>
        <w:t>R 8031/23, Bl. 62</w:t>
      </w:r>
    </w:p>
    <w:p>
      <w:r>
        <w:t>33</w:t>
        <w:tab/>
        <w:t>S. 181</w:t>
      </w:r>
    </w:p>
    <w:p>
      <w:r>
        <w:t>40</w:t>
        <w:tab/>
        <w:t>Schriftwechsel des Geschäftsführers p[2{Feodor} 1{Streit}]p</w:t>
      </w:r>
    </w:p>
    <w:p>
      <w:r>
        <w:t>41</w:t>
        <w:tab/>
        <w:t>p[1{Scribe}; 5{Buchhändler} in 6{o[Hannov. Münden]o}]p, 1861.</w:t>
      </w:r>
    </w:p>
    <w:p>
      <w:r>
        <w:t>43</w:t>
        <w:tab/>
        <w:t>1861</w:t>
      </w:r>
    </w:p>
    <w:p>
      <w:r>
        <w:br/>
        <w:t>30</w:t>
        <w:tab/>
        <w:t>14, Bl. 100</w:t>
      </w:r>
    </w:p>
    <w:p>
      <w:r>
        <w:t>30z</w:t>
        <w:tab/>
        <w:t>R 8031/14, Bl. 100</w:t>
      </w:r>
    </w:p>
    <w:p>
      <w:r>
        <w:t>33</w:t>
        <w:tab/>
        <w:t>S. 181</w:t>
      </w:r>
    </w:p>
    <w:p>
      <w:r>
        <w:t>40</w:t>
        <w:tab/>
        <w:t>Schriftwechsel des Geschäftsführers p[2{Feodor} 1{Streit}]p</w:t>
      </w:r>
    </w:p>
    <w:p>
      <w:r>
        <w:t>41</w:t>
        <w:tab/>
        <w:t>p[1{Seiler}, 2{M.}; 5{Buchhändler} in 6{o[Coburg]o}]p, 1860.</w:t>
      </w:r>
    </w:p>
    <w:p>
      <w:r>
        <w:t>43</w:t>
        <w:tab/>
        <w:t>1860</w:t>
      </w:r>
    </w:p>
    <w:p>
      <w:r>
        <w:br/>
        <w:t>30</w:t>
        <w:tab/>
        <w:t>34, Bl. 147</w:t>
      </w:r>
    </w:p>
    <w:p>
      <w:r>
        <w:t>30z</w:t>
        <w:tab/>
        <w:t>R 8031/34, Bl. 147</w:t>
      </w:r>
    </w:p>
    <w:p>
      <w:r>
        <w:t>33</w:t>
        <w:tab/>
        <w:t>S. 182</w:t>
      </w:r>
    </w:p>
    <w:p>
      <w:r>
        <w:t>40</w:t>
        <w:tab/>
        <w:t>Schriftwechsel des Geschäftsführers p[2{Feodor} 1{Streit}]p</w:t>
      </w:r>
    </w:p>
    <w:p>
      <w:r>
        <w:t>41</w:t>
        <w:tab/>
        <w:t>p[1{Sesemann}; 7{Geschäftsführer einer Buchdruckerei} in 6{o[Eisenach]o}]p, 1864.</w:t>
      </w:r>
    </w:p>
    <w:p>
      <w:r>
        <w:t>43</w:t>
        <w:tab/>
        <w:t>1862 - 1865</w:t>
      </w:r>
    </w:p>
    <w:p>
      <w:r>
        <w:br/>
        <w:t>30</w:t>
        <w:tab/>
        <w:t>21, Bl. 237 - 238</w:t>
      </w:r>
    </w:p>
    <w:p>
      <w:r>
        <w:t>30z</w:t>
        <w:tab/>
        <w:t>R 8031/21, Bl. 237 - 238</w:t>
      </w:r>
    </w:p>
    <w:p>
      <w:r>
        <w:t>33</w:t>
        <w:tab/>
        <w:t>S. 183</w:t>
      </w:r>
    </w:p>
    <w:p>
      <w:r>
        <w:t>40</w:t>
        <w:tab/>
        <w:t>Schriftwechsel des Geschäftsführers p[2{Feodor} 1{Streit}]p</w:t>
      </w:r>
    </w:p>
    <w:p>
      <w:r>
        <w:t>41</w:t>
        <w:tab/>
        <w:t>p[1{Seybold}, 2{Fr.}; 5{Buchhändler} in 6{o[Ansbach]o}]p, 1861.</w:t>
      </w:r>
    </w:p>
    <w:p>
      <w:r>
        <w:t>43</w:t>
        <w:tab/>
        <w:t>1859 ; 1861</w:t>
      </w:r>
    </w:p>
    <w:p>
      <w:r>
        <w:br/>
        <w:t>30</w:t>
        <w:tab/>
        <w:t>13, Bl. 180</w:t>
      </w:r>
    </w:p>
    <w:p>
      <w:r>
        <w:t>30z</w:t>
        <w:tab/>
        <w:t>R 8031/13, Bl. 180</w:t>
      </w:r>
    </w:p>
    <w:p>
      <w:r>
        <w:t>33</w:t>
        <w:tab/>
        <w:t>S. 188</w:t>
      </w:r>
    </w:p>
    <w:p>
      <w:r>
        <w:t>40</w:t>
        <w:tab/>
        <w:t>Schriftwechsel des Geschäftsführers p[2{Feodor} 1{Streit}]p</w:t>
      </w:r>
    </w:p>
    <w:p>
      <w:r>
        <w:t>41</w:t>
        <w:tab/>
        <w:t>p[1{Streckfuß}, 2{Adolph}; 7{Redakteur der s[Handwerkerzeitung]s}, 6{o[Berlin]o}]p, 1860.</w:t>
      </w:r>
    </w:p>
    <w:p>
      <w:r>
        <w:t>43</w:t>
        <w:tab/>
        <w:t>1860</w:t>
      </w:r>
    </w:p>
    <w:p>
      <w:r>
        <w:br/>
        <w:t>30</w:t>
        <w:tab/>
        <w:t>24, Bl. 30</w:t>
      </w:r>
    </w:p>
    <w:p>
      <w:r>
        <w:t>30z</w:t>
        <w:tab/>
        <w:t>R 8031/24, Bl. 30</w:t>
      </w:r>
    </w:p>
    <w:p>
      <w:r>
        <w:t>33</w:t>
        <w:tab/>
        <w:t>S. 192</w:t>
      </w:r>
    </w:p>
    <w:p>
      <w:r>
        <w:t>40</w:t>
        <w:tab/>
        <w:t>Schriftwechsel des Geschäftsführers p[2{Feodor} 1{Streit}]p</w:t>
      </w:r>
    </w:p>
    <w:p>
      <w:r>
        <w:t>41</w:t>
        <w:tab/>
        <w:t>p[1{Thieme}, 2{A.}; 7{Buchdruckereibesitzer} in 6{o[Crimmitschau]o}]p, 1861.</w:t>
      </w:r>
    </w:p>
    <w:p>
      <w:r>
        <w:t>43</w:t>
        <w:tab/>
        <w:t>1861 - 1862</w:t>
      </w:r>
    </w:p>
    <w:p>
      <w:r>
        <w:br/>
        <w:t>30</w:t>
        <w:tab/>
        <w:t>29, Bl. 9 - 11</w:t>
      </w:r>
    </w:p>
    <w:p>
      <w:r>
        <w:t>30z</w:t>
        <w:tab/>
        <w:t>R 8031/29, Bl. 9 - 11</w:t>
      </w:r>
    </w:p>
    <w:p>
      <w:r>
        <w:t>33</w:t>
        <w:tab/>
        <w:t>S. 195</w:t>
      </w:r>
    </w:p>
    <w:p>
      <w:r>
        <w:t>40</w:t>
        <w:tab/>
        <w:t>Schriftwechsel des Geschäftsführers p[2{Feodor} 1{Streit}]p</w:t>
      </w:r>
    </w:p>
    <w:p>
      <w:r>
        <w:t>41</w:t>
        <w:tab/>
        <w:t>p[1{Trabert}; 7{Redakteur des "t[Rheinischen Kurier]t"} in 6{o[Frankfurt/M.]o}]p, 1862.</w:t>
      </w:r>
    </w:p>
    <w:p>
      <w:r>
        <w:t>43</w:t>
        <w:tab/>
        <w:t>1861 - 1862</w:t>
      </w:r>
    </w:p>
    <w:p>
      <w:r>
        <w:br/>
        <w:t>30</w:t>
        <w:tab/>
        <w:t>18, Bl. 150</w:t>
      </w:r>
    </w:p>
    <w:p>
      <w:r>
        <w:t>30z</w:t>
        <w:tab/>
        <w:t>R 8031/18, Bl. 150</w:t>
      </w:r>
    </w:p>
    <w:p>
      <w:r>
        <w:t>33</w:t>
        <w:tab/>
        <w:t>S. 195</w:t>
      </w:r>
    </w:p>
    <w:p>
      <w:r>
        <w:t>40</w:t>
        <w:tab/>
        <w:t>Schriftwechsel des Geschäftsführers p[2{Feodor} 1{Streit}]p</w:t>
      </w:r>
    </w:p>
    <w:p>
      <w:r>
        <w:t>41</w:t>
        <w:tab/>
        <w:t>p[1{Tragmann}, 2{E.}; 7{Druckereibesitzer} in 6{o[Torgau]o}]p, 1861.</w:t>
      </w:r>
    </w:p>
    <w:p>
      <w:r>
        <w:t>43</w:t>
        <w:tab/>
        <w:t>1860 - 1861</w:t>
      </w:r>
    </w:p>
    <w:p>
      <w:r>
        <w:br/>
        <w:t>30</w:t>
        <w:tab/>
        <w:t>23, Bl. 357</w:t>
      </w:r>
    </w:p>
    <w:p>
      <w:r>
        <w:t>30z</w:t>
        <w:tab/>
        <w:t>R 8031/23, Bl. 357</w:t>
      </w:r>
    </w:p>
    <w:p>
      <w:r>
        <w:t>33</w:t>
        <w:tab/>
        <w:t>S. 200</w:t>
      </w:r>
    </w:p>
    <w:p>
      <w:r>
        <w:t>40</w:t>
        <w:tab/>
        <w:t>Schriftwechsel des Geschäftsführers p[2{Feodor} 1{Streit}]p</w:t>
      </w:r>
    </w:p>
    <w:p>
      <w:r>
        <w:t>41</w:t>
        <w:tab/>
        <w:t>p[1{Vecchioni}, 2{August Napoleon}; 5{Redakteur} in 6{o[München]o}]p, 1861.</w:t>
      </w:r>
    </w:p>
    <w:p>
      <w:r>
        <w:t>43</w:t>
        <w:tab/>
        <w:t>1861</w:t>
      </w:r>
    </w:p>
    <w:p>
      <w:r>
        <w:br/>
        <w:t>30</w:t>
        <w:tab/>
        <w:t>26, Bl. 267</w:t>
      </w:r>
    </w:p>
    <w:p>
      <w:r>
        <w:t>30z</w:t>
        <w:tab/>
        <w:t>R 8031/26, Bl. 267</w:t>
      </w:r>
    </w:p>
    <w:p>
      <w:r>
        <w:t>33</w:t>
        <w:tab/>
        <w:t>S. 200</w:t>
      </w:r>
    </w:p>
    <w:p>
      <w:r>
        <w:t>40</w:t>
        <w:tab/>
        <w:t>Schriftwechsel des Geschäftsführers p[2{Feodor} 1{Streit}]p Feodor Streit</w:t>
      </w:r>
    </w:p>
    <w:p>
      <w:r>
        <w:t>41</w:t>
        <w:tab/>
        <w:t>p[1{Vecchioni}, 2{August Napoleon}; 5{Redakteur} in 6{o[München]o}]p, 1862.</w:t>
      </w:r>
    </w:p>
    <w:p>
      <w:r>
        <w:t>43</w:t>
        <w:tab/>
        <w:t>1861 - 1862</w:t>
      </w:r>
    </w:p>
    <w:p>
      <w:r>
        <w:br/>
        <w:t>30</w:t>
        <w:tab/>
        <w:t>7, Bl. 132 b, 90 - 91, 132 e, 132 d, 120</w:t>
      </w:r>
    </w:p>
    <w:p>
      <w:r>
        <w:t>30z</w:t>
        <w:tab/>
        <w:t>R 8031/7, Bl. 132 b, 90 - 91, 132 e, 132 d, 120</w:t>
      </w:r>
    </w:p>
    <w:p>
      <w:r>
        <w:t>33</w:t>
        <w:tab/>
        <w:t>S. 200</w:t>
      </w:r>
    </w:p>
    <w:p>
      <w:r>
        <w:t>40</w:t>
        <w:tab/>
        <w:t>Schriftwechsel des Geschäftsführers p[2{Feodor} 1{Streit}]p</w:t>
      </w:r>
    </w:p>
    <w:p>
      <w:r>
        <w:t>41</w:t>
        <w:tab/>
        <w:t>p[1{Veit}, 4{Dr.} 2{M.}; 5{Buchhändler} in 6{o[Berlin]o}, 7{Mitglied des Preuß. Abgeordnetenhauses, Ausschußmitglied des NV}]p, 1859.</w:t>
      </w:r>
    </w:p>
    <w:p>
      <w:r>
        <w:t>43</w:t>
        <w:tab/>
        <w:t>1859 - 1860</w:t>
      </w:r>
    </w:p>
    <w:p>
      <w:r>
        <w:br/>
        <w:t>30</w:t>
        <w:tab/>
        <w:t>9, Bl. 1</w:t>
      </w:r>
    </w:p>
    <w:p>
      <w:r>
        <w:t>30z</w:t>
        <w:tab/>
        <w:t>R 8031/9, Bl. 1</w:t>
      </w:r>
    </w:p>
    <w:p>
      <w:r>
        <w:t>33</w:t>
        <w:tab/>
        <w:t>S. 200</w:t>
      </w:r>
    </w:p>
    <w:p>
      <w:r>
        <w:t>40</w:t>
        <w:tab/>
        <w:t>Schriftwechsel des Geschäftsführers p[2{Feodor} 1{Streit}]p</w:t>
      </w:r>
    </w:p>
    <w:p>
      <w:r>
        <w:t>41</w:t>
        <w:tab/>
        <w:t>p[1{Veit}, 4{Dr.} 2{M.}; 5{Buchhändler} in 6{o[Berlin]o}, 7{Mitglied des Preuß. Abgeordnetenhauses, Ausschußmitglied des NV}]p, 1860.</w:t>
      </w:r>
    </w:p>
    <w:p>
      <w:r>
        <w:t>43</w:t>
        <w:tab/>
        <w:t>1859 - 1860</w:t>
      </w:r>
    </w:p>
    <w:p>
      <w:r>
        <w:br/>
        <w:t>30</w:t>
        <w:tab/>
        <w:t>12, Bl. 14, 44, 93, 107, 244, 295, 296</w:t>
      </w:r>
    </w:p>
    <w:p>
      <w:r>
        <w:t>30z</w:t>
        <w:tab/>
        <w:t>R 8031/12, Bl. 14, 44, 93, 107, 244, 295, 296</w:t>
      </w:r>
    </w:p>
    <w:p>
      <w:r>
        <w:t>33</w:t>
        <w:tab/>
        <w:t>S. 200</w:t>
      </w:r>
    </w:p>
    <w:p>
      <w:r>
        <w:t>40</w:t>
        <w:tab/>
        <w:t>Schriftwechsel des Geschäftsführers p[2{Feodor} 1{Streit}]p</w:t>
      </w:r>
    </w:p>
    <w:p>
      <w:r>
        <w:t>41</w:t>
        <w:tab/>
        <w:t>p[1{Veit}, 4{Dr.} 2{M.}; 5{Buchhändler} in 6{o[Berlin]o}, 7{Mitglied des Preuß. Abgeordnetenhauses, Ausschußmitglied des NV}]p, 1860.</w:t>
      </w:r>
    </w:p>
    <w:p>
      <w:r>
        <w:t>43</w:t>
        <w:tab/>
        <w:t>1859 - 1860</w:t>
      </w:r>
    </w:p>
    <w:p>
      <w:r>
        <w:br/>
        <w:t>30</w:t>
        <w:tab/>
        <w:t>13, Bl. 20, 32</w:t>
      </w:r>
    </w:p>
    <w:p>
      <w:r>
        <w:t>30z</w:t>
        <w:tab/>
        <w:t>R 8031/13, Bl. 20, 32</w:t>
      </w:r>
    </w:p>
    <w:p>
      <w:r>
        <w:t>33</w:t>
        <w:tab/>
        <w:t>S. 200</w:t>
      </w:r>
    </w:p>
    <w:p>
      <w:r>
        <w:t>40</w:t>
        <w:tab/>
        <w:t>Schriftwechsel des Geschäftsführers p[2{Feodor} 1{Streit}]p</w:t>
      </w:r>
    </w:p>
    <w:p>
      <w:r>
        <w:t>41</w:t>
        <w:tab/>
        <w:t>p[1{Veit}, 4{Dr.} 2{M.}; 5{Buchhändler} in 6{o[Berlin]o}, 7{Mitglied des Preuß. Abgeordnetenhauses, Ausschußmitglied des NV}]p, 1860.</w:t>
      </w:r>
    </w:p>
    <w:p>
      <w:r>
        <w:t>43</w:t>
        <w:tab/>
        <w:t>1860</w:t>
      </w:r>
    </w:p>
    <w:p>
      <w:r>
        <w:br/>
        <w:t>30</w:t>
        <w:tab/>
        <w:t>14, Bl. 199</w:t>
      </w:r>
    </w:p>
    <w:p>
      <w:r>
        <w:t>30z</w:t>
        <w:tab/>
        <w:t>R 8031/14, Bl. 199</w:t>
      </w:r>
    </w:p>
    <w:p>
      <w:r>
        <w:t>33</w:t>
        <w:tab/>
        <w:t>S. 200</w:t>
      </w:r>
    </w:p>
    <w:p>
      <w:r>
        <w:t>40</w:t>
        <w:tab/>
        <w:t>Schriftwechsel des Geschäftsführers p[2{Feodor} 1{Streit}]p</w:t>
      </w:r>
    </w:p>
    <w:p>
      <w:r>
        <w:t>41</w:t>
        <w:tab/>
        <w:t>p[1{Veit}, 4{Dr.} 2{M.}; 5{Buchhändler} in 6{o[Berlin]o}, 7{Mitglied des Preuß. Abgeordnetenhauses, Ausschußmitglied des NV}]p, 1860.</w:t>
      </w:r>
    </w:p>
    <w:p>
      <w:r>
        <w:t>43</w:t>
        <w:tab/>
        <w:t>1860</w:t>
      </w:r>
    </w:p>
    <w:p>
      <w:r>
        <w:br/>
        <w:t>30</w:t>
        <w:tab/>
        <w:t>15, Bl. 160</w:t>
      </w:r>
    </w:p>
    <w:p>
      <w:r>
        <w:t>30z</w:t>
        <w:tab/>
        <w:t>R 8031/15, Bl. 160</w:t>
      </w:r>
    </w:p>
    <w:p>
      <w:r>
        <w:t>33</w:t>
        <w:tab/>
        <w:t>S. 200</w:t>
      </w:r>
    </w:p>
    <w:p>
      <w:r>
        <w:t>40</w:t>
        <w:tab/>
        <w:t>Schriftwechsel des Geschäftsführers p[2{Feodor} 1{Streit}]p</w:t>
      </w:r>
    </w:p>
    <w:p>
      <w:r>
        <w:t>41</w:t>
        <w:tab/>
        <w:t>p[1{Veit}, 4{Dr.} 2{M.}; 5{Buchhändler} in 6{o[Berlin]o}, 7{Mitglied des Preuß. Abgeordnetenhauses, Ausschußmitglied des NV}]p, 1860.</w:t>
      </w:r>
    </w:p>
    <w:p>
      <w:r>
        <w:t>43</w:t>
        <w:tab/>
        <w:t>1860</w:t>
      </w:r>
    </w:p>
    <w:p>
      <w:r>
        <w:br/>
        <w:t>30</w:t>
        <w:tab/>
        <w:t>16, Bl. 94</w:t>
      </w:r>
    </w:p>
    <w:p>
      <w:r>
        <w:t>30z</w:t>
        <w:tab/>
        <w:t>R 8031/16, Bl. 94</w:t>
      </w:r>
    </w:p>
    <w:p>
      <w:r>
        <w:t>33</w:t>
        <w:tab/>
        <w:t>S. 200</w:t>
      </w:r>
    </w:p>
    <w:p>
      <w:r>
        <w:t>40</w:t>
        <w:tab/>
        <w:t>Schriftwechsel des Geschäftsführers p[2{Feodor} 1{Streit}]p</w:t>
      </w:r>
    </w:p>
    <w:p>
      <w:r>
        <w:t>41</w:t>
        <w:tab/>
        <w:t>p[1{Veit}, 4{Dr.} 2{M.}; 5{Buchhändler} in 6{o[Berlin]o}, 7{Mitglied des Preuß. Abgeordnetenhauses, Ausschußmitglied des NV}]p, 1861.</w:t>
      </w:r>
    </w:p>
    <w:p>
      <w:r>
        <w:t>43</w:t>
        <w:tab/>
        <w:t>1860 - 1861</w:t>
      </w:r>
    </w:p>
    <w:p>
      <w:r>
        <w:br/>
        <w:t>30</w:t>
        <w:tab/>
        <w:t>18, Bl. 191</w:t>
      </w:r>
    </w:p>
    <w:p>
      <w:r>
        <w:t>30z</w:t>
        <w:tab/>
        <w:t>R 8031/18, Bl. 191</w:t>
      </w:r>
    </w:p>
    <w:p>
      <w:r>
        <w:t>33</w:t>
        <w:tab/>
        <w:t>S. 200</w:t>
      </w:r>
    </w:p>
    <w:p>
      <w:r>
        <w:t>40</w:t>
        <w:tab/>
        <w:t>Schriftwechsel des Geschäftsführers p[2{Feodor} 1{Streit}]p</w:t>
      </w:r>
    </w:p>
    <w:p>
      <w:r>
        <w:t>41</w:t>
        <w:tab/>
        <w:t>p[1{Veit}, 4{Dr.} 2{M.}; 5{Buchhändler} in 6{o[Berlin]o}, 7{Mitglied des Preuß. Abgeordnetenhauses, Ausschußmitglied des NV}]p, 1861.</w:t>
      </w:r>
    </w:p>
    <w:p>
      <w:r>
        <w:t>43</w:t>
        <w:tab/>
        <w:t>1860 - 1861</w:t>
      </w:r>
    </w:p>
    <w:p>
      <w:r>
        <w:br/>
        <w:t>30</w:t>
        <w:tab/>
        <w:t>19, Bl. 253</w:t>
      </w:r>
    </w:p>
    <w:p>
      <w:r>
        <w:t>30z</w:t>
        <w:tab/>
        <w:t>R 8031/19, Bl. 253</w:t>
      </w:r>
    </w:p>
    <w:p>
      <w:r>
        <w:t>33</w:t>
        <w:tab/>
        <w:t>S. 200</w:t>
      </w:r>
    </w:p>
    <w:p>
      <w:r>
        <w:t>40</w:t>
        <w:tab/>
        <w:t>Schriftwechsel des Geschäftsführers p[2{Feodor} 1{Streit}]p</w:t>
      </w:r>
    </w:p>
    <w:p>
      <w:r>
        <w:t>41</w:t>
        <w:tab/>
        <w:t>p[1{Veit}, 4{Dr.} 2{M.}; 5{Buchhändler} in 6{o[Berlin]o}, 7{Mitglied des Preuß. Abgeordnetenhauses, Ausschußmitglied des NV}]p, 1861.</w:t>
      </w:r>
    </w:p>
    <w:p>
      <w:r>
        <w:t>43</w:t>
        <w:tab/>
        <w:t>1860 - 1861</w:t>
      </w:r>
    </w:p>
    <w:p>
      <w:r>
        <w:br/>
        <w:t>30</w:t>
        <w:tab/>
        <w:t>20, Bl. 271 - 272, 201</w:t>
      </w:r>
    </w:p>
    <w:p>
      <w:r>
        <w:t>30z</w:t>
        <w:tab/>
        <w:t>R 8031/20, Bl. 271 - 272, 201</w:t>
      </w:r>
    </w:p>
    <w:p>
      <w:r>
        <w:t>33</w:t>
        <w:tab/>
        <w:t>S. 200</w:t>
      </w:r>
    </w:p>
    <w:p>
      <w:r>
        <w:t>40</w:t>
        <w:tab/>
        <w:t>Schriftwechsel des Geschäftsführers p[2{Feodor} 1{Streit}]p</w:t>
      </w:r>
    </w:p>
    <w:p>
      <w:r>
        <w:t>41</w:t>
        <w:tab/>
        <w:t>p[1{Veit}, 4{Dr.} 2{M.}; 5{Buchhändler} in 6{o[Berlin]o}, 7{Mitglied des Preuß. Abgeordnetenhauses, Ausschußmitglied des NV}]p, 1861.</w:t>
      </w:r>
    </w:p>
    <w:p>
      <w:r>
        <w:t>43</w:t>
        <w:tab/>
        <w:t>1861</w:t>
      </w:r>
    </w:p>
    <w:p>
      <w:r>
        <w:br/>
        <w:t>30</w:t>
        <w:tab/>
        <w:t>21, Bl. 170</w:t>
      </w:r>
    </w:p>
    <w:p>
      <w:r>
        <w:t>30z</w:t>
        <w:tab/>
        <w:t>R 8031/21, Bl. 170</w:t>
      </w:r>
    </w:p>
    <w:p>
      <w:r>
        <w:t>33</w:t>
        <w:tab/>
        <w:t>S. 200</w:t>
      </w:r>
    </w:p>
    <w:p>
      <w:r>
        <w:t>40</w:t>
        <w:tab/>
        <w:t>Schriftwechsel des Geschäftsführers p[2{Feodor} 1{Streit}]p</w:t>
      </w:r>
    </w:p>
    <w:p>
      <w:r>
        <w:t>41</w:t>
        <w:tab/>
        <w:t>p[1{Veit}, 4{Dr.} 2{M.}; 5{Buchhändler} in 6{o[Berlin]o}, 7{Mitglied des Preuß. Abgeordnetenhauses, Ausschußmitglied des NV}]p, 1861.</w:t>
      </w:r>
    </w:p>
    <w:p>
      <w:r>
        <w:t>43</w:t>
        <w:tab/>
        <w:t>1859 ; 1861</w:t>
      </w:r>
    </w:p>
    <w:p>
      <w:r>
        <w:br/>
        <w:t>30</w:t>
        <w:tab/>
        <w:t>25, Bl. 118 - 119</w:t>
      </w:r>
    </w:p>
    <w:p>
      <w:r>
        <w:t>30z</w:t>
        <w:tab/>
        <w:t>R 8031/25, Bl. 118 - 119</w:t>
      </w:r>
    </w:p>
    <w:p>
      <w:r>
        <w:t>33</w:t>
        <w:tab/>
        <w:t>S. 200</w:t>
      </w:r>
    </w:p>
    <w:p>
      <w:r>
        <w:t>40</w:t>
        <w:tab/>
        <w:t>Schriftwechsel des Geschäftsführers p[2{Feodor} 1{Streit}]p</w:t>
      </w:r>
    </w:p>
    <w:p>
      <w:r>
        <w:t>41</w:t>
        <w:tab/>
        <w:t>p[1{Veit}, 4{Dr.} 2{M.}; 5{Buchhändler} in 6{o[Berlin]o}, 7{Mitglied des Preuß. Abgeordnetenhauses, Ausschußmitglied des NV}]p, 1862.</w:t>
      </w:r>
    </w:p>
    <w:p>
      <w:r>
        <w:t>43</w:t>
        <w:tab/>
        <w:t>1860 - 1863</w:t>
      </w:r>
    </w:p>
    <w:p>
      <w:r>
        <w:br/>
        <w:t>30</w:t>
        <w:tab/>
        <w:t>17, Bl. 265</w:t>
      </w:r>
    </w:p>
    <w:p>
      <w:r>
        <w:t>30z</w:t>
        <w:tab/>
        <w:t>R 8031/17, Bl. 265</w:t>
      </w:r>
    </w:p>
    <w:p>
      <w:r>
        <w:t>33</w:t>
        <w:tab/>
        <w:t>S. 205</w:t>
      </w:r>
    </w:p>
    <w:p>
      <w:r>
        <w:t>40</w:t>
        <w:tab/>
        <w:t>Schriftwechsel des Geschäftsführers p[2{Feodor} 1{Streit}]p</w:t>
      </w:r>
    </w:p>
    <w:p>
      <w:r>
        <w:t>41</w:t>
        <w:tab/>
        <w:t>p[1{Weber}, 4{Dr.} 2{Franz}; 7{Redakteur der "t[Halberstädtische Zeitung]t"} in 6{o[Halberstadt]o}]p, 1861.</w:t>
      </w:r>
    </w:p>
    <w:p>
      <w:r>
        <w:t>43</w:t>
        <w:tab/>
        <w:t>1860 - 1861</w:t>
      </w:r>
    </w:p>
    <w:p>
      <w:r>
        <w:br/>
        <w:t>30</w:t>
        <w:tab/>
        <w:t>17, Bl. 32</w:t>
      </w:r>
    </w:p>
    <w:p>
      <w:r>
        <w:t>30z</w:t>
        <w:tab/>
        <w:t>R 8031/17, Bl. 32</w:t>
      </w:r>
    </w:p>
    <w:p>
      <w:r>
        <w:t>33</w:t>
        <w:tab/>
        <w:t>S. 205</w:t>
      </w:r>
    </w:p>
    <w:p>
      <w:r>
        <w:t>40</w:t>
        <w:tab/>
        <w:t>Schriftwechsel des Geschäftsführers p[2{Feodor} 1{Streit}]p</w:t>
      </w:r>
    </w:p>
    <w:p>
      <w:r>
        <w:t>41</w:t>
        <w:tab/>
        <w:t>p[1{Weidling}, 2{Fr.}; 5{Buchhändler} in 6{o[Berlin]o}]p, 1861.</w:t>
      </w:r>
    </w:p>
    <w:p>
      <w:r>
        <w:t>43</w:t>
        <w:tab/>
        <w:t>1860 - 1861</w:t>
      </w:r>
    </w:p>
    <w:p>
      <w:r>
        <w:br/>
        <w:t>30</w:t>
        <w:tab/>
        <w:t>10, Bl. 62 - 63</w:t>
      </w:r>
    </w:p>
    <w:p>
      <w:r>
        <w:t>30z</w:t>
        <w:tab/>
        <w:t>R 8031/10, Bl. 62 - 63</w:t>
      </w:r>
    </w:p>
    <w:p>
      <w:r>
        <w:t>33</w:t>
        <w:tab/>
        <w:t>S. 206</w:t>
      </w:r>
    </w:p>
    <w:p>
      <w:r>
        <w:t>40</w:t>
        <w:tab/>
        <w:t>Schriftwechsel des Geschäftsführers p[2{Feodor} 1{Streit}]p</w:t>
      </w:r>
    </w:p>
    <w:p>
      <w:r>
        <w:t>41</w:t>
        <w:tab/>
        <w:t>Weisflog, G.; Literat und Sprachlehrer in Posen, 1860.</w:t>
      </w:r>
    </w:p>
    <w:p>
      <w:r>
        <w:t>43</w:t>
        <w:tab/>
        <w:t>1860</w:t>
      </w:r>
    </w:p>
    <w:p>
      <w:r>
        <w:br/>
        <w:t>30</w:t>
        <w:tab/>
        <w:t>11, Bl. 13, 10, 97 - 98</w:t>
      </w:r>
    </w:p>
    <w:p>
      <w:r>
        <w:t>30z</w:t>
        <w:tab/>
        <w:t>R 8031/11, Bl. 13, 10, 97 - 98</w:t>
      </w:r>
    </w:p>
    <w:p>
      <w:r>
        <w:t>33</w:t>
        <w:tab/>
        <w:t>S. 206</w:t>
      </w:r>
    </w:p>
    <w:p>
      <w:r>
        <w:t>40</w:t>
        <w:tab/>
        <w:t>Schriftwechsel des Geschäftsführers p[2{Feodor} 1{Streit}]p</w:t>
      </w:r>
    </w:p>
    <w:p>
      <w:r>
        <w:t>41</w:t>
        <w:tab/>
        <w:t>p[1{Weisflog}, 2{G.}; 5{Literat} und Sprachlehrer in 6{o[Posen]o}]p, 1860.</w:t>
      </w:r>
    </w:p>
    <w:p>
      <w:r>
        <w:t>43</w:t>
        <w:tab/>
        <w:t>1859 - 1860</w:t>
      </w:r>
    </w:p>
    <w:p>
      <w:r>
        <w:br/>
        <w:t>30</w:t>
        <w:tab/>
        <w:t>24, Bl. 102 - 103</w:t>
      </w:r>
    </w:p>
    <w:p>
      <w:r>
        <w:t>30z</w:t>
        <w:tab/>
        <w:t>R 8031/24, Bl. 102 - 103</w:t>
      </w:r>
    </w:p>
    <w:p>
      <w:r>
        <w:t>33</w:t>
        <w:tab/>
        <w:t>S. 207</w:t>
      </w:r>
    </w:p>
    <w:p>
      <w:r>
        <w:t>40</w:t>
        <w:tab/>
        <w:t>Schriftwechsel des Geschäftsführers p[2{Feodor} 1{Streit}]p</w:t>
      </w:r>
    </w:p>
    <w:p>
      <w:r>
        <w:t>41</w:t>
        <w:tab/>
        <w:t>p[1{Weisflog}, 2{G.}; 5{Literat} und Sprachlehrer in 6{o[Posen]o}]p, 1862.</w:t>
      </w:r>
    </w:p>
    <w:p>
      <w:r>
        <w:t>43</w:t>
        <w:tab/>
        <w:t>1861 - 1862</w:t>
      </w:r>
    </w:p>
    <w:p>
      <w:r>
        <w:br/>
        <w:t>30</w:t>
        <w:tab/>
        <w:t>31, Bl. 180</w:t>
      </w:r>
    </w:p>
    <w:p>
      <w:r>
        <w:t>30z</w:t>
        <w:tab/>
        <w:t>R 8031/31, Bl. 180</w:t>
      </w:r>
    </w:p>
    <w:p>
      <w:r>
        <w:t>33</w:t>
        <w:tab/>
        <w:t>S. 208</w:t>
      </w:r>
    </w:p>
    <w:p>
      <w:r>
        <w:t>40</w:t>
        <w:tab/>
        <w:t>Schriftwechsel des Geschäftsführers p[2{Feodor} 1{Streit}]p</w:t>
      </w:r>
    </w:p>
    <w:p>
      <w:r>
        <w:t>41</w:t>
        <w:tab/>
        <w:t>p[1{Werner}, 2{Ernst}; 5{Buchbinder} in 6{o[Callnberg b. Lichtenstein]o}]p, 1862.</w:t>
      </w:r>
    </w:p>
    <w:p>
      <w:r>
        <w:t>43</w:t>
        <w:tab/>
        <w:t>1862 - 1863</w:t>
      </w:r>
    </w:p>
    <w:p>
      <w:r>
        <w:br/>
        <w:t>30</w:t>
        <w:tab/>
        <w:t>22, Bl. 284</w:t>
      </w:r>
    </w:p>
    <w:p>
      <w:r>
        <w:t>30z</w:t>
        <w:tab/>
        <w:t>R 8031/22, Bl. 284</w:t>
      </w:r>
    </w:p>
    <w:p>
      <w:r>
        <w:t>33</w:t>
        <w:tab/>
        <w:t>S. 211</w:t>
      </w:r>
    </w:p>
    <w:p>
      <w:r>
        <w:t>40</w:t>
        <w:tab/>
        <w:t>Schriftwechsel des Geschäftsführers p[2{Feodor} 1{Streit}]p</w:t>
      </w:r>
    </w:p>
    <w:p>
      <w:r>
        <w:t>41</w:t>
        <w:tab/>
        <w:t>p[1{Winckler}, 2{J.}; 7{(k[Haßelberg'sche Verlagshandlung]k)} 6{o[Berlin]o}]p, 1861.</w:t>
      </w:r>
    </w:p>
    <w:p>
      <w:r>
        <w:t>43</w:t>
        <w:tab/>
        <w:t>1861</w:t>
      </w:r>
    </w:p>
    <w:p>
      <w:r>
        <w:br/>
        <w:t>30</w:t>
        <w:tab/>
        <w:t>8, Bl. 9</w:t>
      </w:r>
    </w:p>
    <w:p>
      <w:r>
        <w:t>30z</w:t>
        <w:tab/>
        <w:t>R 8031/8, Bl. 9</w:t>
      </w:r>
    </w:p>
    <w:p>
      <w:r>
        <w:t>33</w:t>
        <w:tab/>
        <w:t>S. 212</w:t>
      </w:r>
    </w:p>
    <w:p>
      <w:r>
        <w:t>40</w:t>
        <w:tab/>
        <w:t>Schriftwechsel des Geschäftsführers p[2{Feodor} 1{Streit}]p</w:t>
      </w:r>
    </w:p>
    <w:p>
      <w:r>
        <w:t>41</w:t>
        <w:tab/>
        <w:t>p[1{Wippermann}, 4{Dr. jur.} 2{Carl}; 7{Redakteur d. "t[Hess. Morgen-Zeitung]t"}, 6{o[Rinteln im Kurhessischen Schaumburg (Kassel)]o}]p, 1860.</w:t>
      </w:r>
    </w:p>
    <w:p>
      <w:r>
        <w:t>43</w:t>
        <w:tab/>
        <w:t>1859 - 1860</w:t>
      </w:r>
    </w:p>
    <w:p>
      <w:r>
        <w:br/>
        <w:t>30</w:t>
        <w:tab/>
        <w:t>11, Bl. 12</w:t>
      </w:r>
    </w:p>
    <w:p>
      <w:r>
        <w:t>30z</w:t>
        <w:tab/>
        <w:t>R 8031/11, Bl. 12</w:t>
      </w:r>
    </w:p>
    <w:p>
      <w:r>
        <w:t>33</w:t>
        <w:tab/>
        <w:t>S. 212</w:t>
      </w:r>
    </w:p>
    <w:p>
      <w:r>
        <w:t>40</w:t>
        <w:tab/>
        <w:t>Schriftwechsel des Geschäftsführers p[2{Feodor} 1{Streit}]p</w:t>
      </w:r>
    </w:p>
    <w:p>
      <w:r>
        <w:t>41</w:t>
        <w:tab/>
        <w:t>p[1{Wippermann}, 4{Dr. jur.} 2{Carl}; 7{Redakteur d. "t[Hess. Morgen-Zeitung]t"}, 6{o[Rinteln im Kurhessischen Schaumburg (Kassel)]o}]p, 1860.</w:t>
      </w:r>
    </w:p>
    <w:p>
      <w:r>
        <w:t>43</w:t>
        <w:tab/>
        <w:t>1859 - 1860</w:t>
      </w:r>
    </w:p>
    <w:p>
      <w:r>
        <w:br/>
        <w:t>30</w:t>
        <w:tab/>
        <w:t>25, Bl. 12, 73</w:t>
      </w:r>
    </w:p>
    <w:p>
      <w:r>
        <w:t>30z</w:t>
        <w:tab/>
        <w:t>R 8031/25, Bl. 12, 73</w:t>
      </w:r>
    </w:p>
    <w:p>
      <w:r>
        <w:t>33</w:t>
        <w:tab/>
        <w:t>S. 212</w:t>
      </w:r>
    </w:p>
    <w:p>
      <w:r>
        <w:t>40</w:t>
        <w:tab/>
        <w:t>Schriftwechsel des Geschäftsführers p[2{Feodor} 1{Streit}]p</w:t>
      </w:r>
    </w:p>
    <w:p>
      <w:r>
        <w:t>41</w:t>
        <w:tab/>
        <w:t>p[1{Wippermann}, 4{Dr. jur.} 2{Carl}; 7{Redakteur d. "t[Hess. Morgen-Zeitung]t"}, 6{o[Rinteln im Kurhessischen Schaumburg (Kassel)]o}]p, 1862.</w:t>
      </w:r>
    </w:p>
    <w:p>
      <w:r>
        <w:t>43</w:t>
        <w:tab/>
        <w:t>1860 - 1863</w:t>
      </w:r>
    </w:p>
    <w:p>
      <w:r>
        <w:br/>
        <w:t>30</w:t>
        <w:tab/>
        <w:t>28, Bl. 156</w:t>
      </w:r>
    </w:p>
    <w:p>
      <w:r>
        <w:t>30z</w:t>
        <w:tab/>
        <w:t>R 8031/28, Bl. 156</w:t>
      </w:r>
    </w:p>
    <w:p>
      <w:r>
        <w:t>33</w:t>
        <w:tab/>
        <w:t>S. 212</w:t>
      </w:r>
    </w:p>
    <w:p>
      <w:r>
        <w:t>40</w:t>
        <w:tab/>
        <w:t>Schriftwechsel des Geschäftsführers p[2{Feodor} 1{Streit}]p</w:t>
      </w:r>
    </w:p>
    <w:p>
      <w:r>
        <w:t>41</w:t>
        <w:tab/>
        <w:t>p[1{Wippermann}, 4{Dr. jur.} 2{Carl}; 7{Redakteur d. "t[Hess. Morgen-Zeitung]t"}, 6{o[Rinteln im Kurhessischen Schaumburg (Kassel)]o}]p, 1862.</w:t>
      </w:r>
    </w:p>
    <w:p>
      <w:r>
        <w:t>43</w:t>
        <w:tab/>
        <w:t>1862</w:t>
      </w:r>
    </w:p>
    <w:p>
      <w:r>
        <w:br/>
        <w:t>30</w:t>
        <w:tab/>
        <w:t>32, Bl. 6</w:t>
      </w:r>
    </w:p>
    <w:p>
      <w:r>
        <w:t>30z</w:t>
        <w:tab/>
        <w:t>R 8031/32, Bl. 6</w:t>
      </w:r>
    </w:p>
    <w:p>
      <w:r>
        <w:t>33</w:t>
        <w:tab/>
        <w:t>S. 212</w:t>
      </w:r>
    </w:p>
    <w:p>
      <w:r>
        <w:t>40</w:t>
        <w:tab/>
        <w:t>Schriftwechsel des Geschäftsführers p[2{Feodor} 1{Streit}]p</w:t>
      </w:r>
    </w:p>
    <w:p>
      <w:r>
        <w:t>41</w:t>
        <w:tab/>
        <w:t>p[1{Wippermann}, 4{Dr. jur.} 2{Carl}; 7{Redakteur d. "t[Hess. Morgen-Zeitung]t"}, 6{o[Rinteln im Kurhessischen Schaumburg (Kassel)]o}]p, 1863.</w:t>
      </w:r>
    </w:p>
    <w:p>
      <w:r>
        <w:t>43</w:t>
        <w:tab/>
        <w:t>1861 - 1863</w:t>
      </w:r>
    </w:p>
    <w:p>
      <w:r>
        <w:br/>
        <w:t>30</w:t>
        <w:tab/>
        <w:t>33, Bl. 125</w:t>
      </w:r>
    </w:p>
    <w:p>
      <w:r>
        <w:t>30z</w:t>
        <w:tab/>
        <w:t>R 8031/33, Bl. 125</w:t>
      </w:r>
    </w:p>
    <w:p>
      <w:r>
        <w:t>33</w:t>
        <w:tab/>
        <w:t>S. 212</w:t>
      </w:r>
    </w:p>
    <w:p>
      <w:r>
        <w:t>40</w:t>
        <w:tab/>
        <w:t>Schriftwechsel des Geschäftsführers p[2{Feodor} 1{Streit}]p</w:t>
      </w:r>
    </w:p>
    <w:p>
      <w:r>
        <w:t>41</w:t>
        <w:tab/>
        <w:t>p[1{Wippermann}, 4{Dr. jur.} 2{Carl}; 7{Redakteur d. "t[Hess. Morgen-Zeitung]t"}, 6{o[Rinteln im Kurhessischen Schaumburg (Kassel)]o}]p, 1863.</w:t>
      </w:r>
    </w:p>
    <w:p>
      <w:r>
        <w:t>43</w:t>
        <w:tab/>
        <w:t>1862 - 1863</w:t>
      </w:r>
    </w:p>
    <w:p>
      <w:r>
        <w:br/>
        <w:t>30</w:t>
        <w:tab/>
        <w:t>24, Bl. 274</w:t>
      </w:r>
    </w:p>
    <w:p>
      <w:r>
        <w:t>30z</w:t>
        <w:tab/>
        <w:t>R 8031/24, Bl. 274</w:t>
      </w:r>
    </w:p>
    <w:p>
      <w:r>
        <w:t>33</w:t>
        <w:tab/>
        <w:t>S. 212</w:t>
      </w:r>
    </w:p>
    <w:p>
      <w:r>
        <w:t>40</w:t>
        <w:tab/>
        <w:t>Schriftwechsel des Geschäftsführers p[2{Feodor} 1{Streit}]p</w:t>
      </w:r>
    </w:p>
    <w:p>
      <w:r>
        <w:t>41</w:t>
        <w:tab/>
        <w:t>p[1{Wirth}, 4{Dr.} 2{Max}; 7{Redakteur des "t[Arbeitgeber]ts"} in 6{o[Frankfurt/M.]o}]p (London), 1861.</w:t>
      </w:r>
    </w:p>
    <w:p>
      <w:r>
        <w:t>43</w:t>
        <w:tab/>
        <w:t>1861 - 1862</w:t>
      </w:r>
    </w:p>
    <w:p>
      <w:r>
        <w:br/>
        <w:t>30</w:t>
        <w:tab/>
        <w:t>26, Bl. 127, 186, 217</w:t>
      </w:r>
    </w:p>
    <w:p>
      <w:r>
        <w:t>30z</w:t>
        <w:tab/>
        <w:t>R 8031/26, Bl. 127, 186, 217</w:t>
      </w:r>
    </w:p>
    <w:p>
      <w:r>
        <w:t>33</w:t>
        <w:tab/>
        <w:t>S. 212</w:t>
      </w:r>
    </w:p>
    <w:p>
      <w:r>
        <w:t>40</w:t>
        <w:tab/>
        <w:t>Schriftwechsel des Geschäftsführers p[2{Feodor} 1{Streit}]p</w:t>
      </w:r>
    </w:p>
    <w:p>
      <w:r>
        <w:t>41</w:t>
        <w:tab/>
        <w:t>p[1{Wirth}, 4{Dr.} 2{Max}; 7{Redakteur des "t[Arbeitgeber]ts"} in 6{o[Frankfurt/M.]o}]p (London), 1862.</w:t>
      </w:r>
    </w:p>
    <w:p>
      <w:r>
        <w:t>43</w:t>
        <w:tab/>
        <w:t>1861 - 1862</w:t>
      </w:r>
    </w:p>
    <w:p>
      <w:r>
        <w:br/>
        <w:t>30</w:t>
        <w:tab/>
        <w:t>28, Bl. 254, 111, 209, 253</w:t>
      </w:r>
    </w:p>
    <w:p>
      <w:r>
        <w:t>30z</w:t>
        <w:tab/>
        <w:t>R 8031/28, Bl. 254, 111, 209, 253</w:t>
      </w:r>
    </w:p>
    <w:p>
      <w:r>
        <w:t>33</w:t>
        <w:tab/>
        <w:t>S. 212</w:t>
      </w:r>
    </w:p>
    <w:p>
      <w:r>
        <w:t>40</w:t>
        <w:tab/>
        <w:t>Schriftwechsel des Geschäftsführers p[2{Feodor} 1{Streit}]p</w:t>
      </w:r>
    </w:p>
    <w:p>
      <w:r>
        <w:t>41</w:t>
        <w:tab/>
        <w:t>p[1{Wirth}, 4{Dr.} 2{Max}; 7{Redakteur des "t[Arbeitgeber]ts"} in 6{o[Frankfurt/M.]o}]p (London), 1862.</w:t>
      </w:r>
    </w:p>
    <w:p>
      <w:r>
        <w:t>43</w:t>
        <w:tab/>
        <w:t>1862</w:t>
      </w:r>
    </w:p>
    <w:p>
      <w:r>
        <w:br/>
        <w:t>30</w:t>
        <w:tab/>
        <w:t>30, Bl. 197, 209, 161, 198, 197, 171, 162, 292, 293, 295</w:t>
      </w:r>
    </w:p>
    <w:p>
      <w:r>
        <w:t>30z</w:t>
        <w:tab/>
        <w:t>R 8031/30, Bl. 197, 209, 161, 198, 197, 171, 162, 292, 293, 295</w:t>
      </w:r>
    </w:p>
    <w:p>
      <w:r>
        <w:t>33</w:t>
        <w:tab/>
        <w:t>S. 212</w:t>
      </w:r>
    </w:p>
    <w:p>
      <w:r>
        <w:t>40</w:t>
        <w:tab/>
        <w:t>Schriftwechsel des Geschäftsführers p[2{Feodor} 1{Streit}]p</w:t>
      </w:r>
    </w:p>
    <w:p>
      <w:r>
        <w:t>41</w:t>
        <w:tab/>
        <w:t>p[1{Wirth}, 4{Dr.} 2{Max}; 7{Redakteur des "t[Arbeitgeber]ts"} in 6{o[Frankfurt/M.]o}]p (London), 1862.</w:t>
      </w:r>
    </w:p>
    <w:p>
      <w:r>
        <w:t>43</w:t>
        <w:tab/>
        <w:t>1862</w:t>
      </w:r>
    </w:p>
    <w:p>
      <w:r>
        <w:br/>
        <w:t>30</w:t>
        <w:tab/>
        <w:t>29, Bl. 102</w:t>
      </w:r>
    </w:p>
    <w:p>
      <w:r>
        <w:t>30z</w:t>
        <w:tab/>
        <w:t>R 8031/29, Bl. 102</w:t>
      </w:r>
    </w:p>
    <w:p>
      <w:r>
        <w:t>33</w:t>
        <w:tab/>
        <w:t>S. 212</w:t>
      </w:r>
    </w:p>
    <w:p>
      <w:r>
        <w:t>40</w:t>
        <w:tab/>
        <w:t>Schriftwechsel des Geschäftsführers p[2{Feodor} 1{Streit}]p</w:t>
      </w:r>
    </w:p>
    <w:p>
      <w:r>
        <w:t>41</w:t>
        <w:tab/>
        <w:t>p[1{Wirth}, 4{Dr.} 2{Max}; 7{Redakteur des "t[Arbeitgeber]ts"} in 6{o[Frankfurt/M.]o}]p (London), 1862.</w:t>
      </w:r>
    </w:p>
    <w:p>
      <w:r>
        <w:t>43</w:t>
        <w:tab/>
        <w:t>1861 - 1862</w:t>
      </w:r>
    </w:p>
    <w:p>
      <w:r>
        <w:br/>
        <w:t>30</w:t>
        <w:tab/>
        <w:t>32, Bl. 89</w:t>
      </w:r>
    </w:p>
    <w:p>
      <w:r>
        <w:t>30z</w:t>
        <w:tab/>
        <w:t>R 8031/32, Bl. 89</w:t>
      </w:r>
    </w:p>
    <w:p>
      <w:r>
        <w:t>33</w:t>
        <w:tab/>
        <w:t>S. 212</w:t>
      </w:r>
    </w:p>
    <w:p>
      <w:r>
        <w:t>40</w:t>
        <w:tab/>
        <w:t>Schriftwechsel des Geschäftsführers p[2{Feodor} 1{Streit}]p</w:t>
      </w:r>
    </w:p>
    <w:p>
      <w:r>
        <w:t>41</w:t>
        <w:tab/>
        <w:t>p[1{Wirth}, 4{Dr.} 2{Max}; 7{Redakteur des "t[Arbeitgeber]ts"} in 6{o[Frankfurt/M.]o}]p, 1863.</w:t>
      </w:r>
    </w:p>
    <w:p>
      <w:r>
        <w:t>43</w:t>
        <w:tab/>
        <w:t>1861 - 1863</w:t>
      </w:r>
    </w:p>
    <w:p>
      <w:r>
        <w:br/>
        <w:t>30</w:t>
        <w:tab/>
        <w:t>25, Bl. 24, 25</w:t>
      </w:r>
    </w:p>
    <w:p>
      <w:r>
        <w:t>30z</w:t>
        <w:tab/>
        <w:t>R 8031/25, Bl. 24, 25</w:t>
      </w:r>
    </w:p>
    <w:p>
      <w:r>
        <w:t>33</w:t>
        <w:tab/>
        <w:t>S. 213</w:t>
      </w:r>
    </w:p>
    <w:p>
      <w:r>
        <w:t>40</w:t>
        <w:tab/>
        <w:t>Schriftwechsel des Geschäftsführers p[2{Feodor} 1{Streit}]p</w:t>
      </w:r>
    </w:p>
    <w:p>
      <w:r>
        <w:t>41</w:t>
        <w:tab/>
        <w:t>p[1{Wittmann}, 2{Johann Ludwig}; Student (5{Literat}) in 6{o[Landshut]o}]p (Bayern), 1862.</w:t>
      </w:r>
    </w:p>
    <w:p>
      <w:r>
        <w:t>43</w:t>
        <w:tab/>
        <w:t>1860 - 1863</w:t>
      </w:r>
    </w:p>
    <w:p>
      <w:r>
        <w:br/>
        <w:t>30</w:t>
        <w:tab/>
        <w:t>31, Bl. 235, 64, 239 - 240, 283 a, 283, 283 a - 283, 283, 283 a, 340</w:t>
      </w:r>
    </w:p>
    <w:p>
      <w:r>
        <w:t>30z</w:t>
        <w:tab/>
        <w:t>R 8031/31, Bl. 235, 64, 239 - 240, 283 a, 283, 283 a - 283, 283, 283 a, 340</w:t>
      </w:r>
    </w:p>
    <w:p>
      <w:r>
        <w:t>33</w:t>
        <w:tab/>
        <w:t>S. 213</w:t>
      </w:r>
    </w:p>
    <w:p>
      <w:r>
        <w:t>40</w:t>
        <w:tab/>
        <w:t>Schriftwechsel des Geschäftsführers p[2{Feodor} 1{Streit}]p</w:t>
      </w:r>
    </w:p>
    <w:p>
      <w:r>
        <w:t>41</w:t>
        <w:tab/>
        <w:t>p[1{Wittmann}, 2{Johann Ludwig}; Student (5{Literat}) in 6{o[Landshut]o}]p (Bayern), 1862, 1863.</w:t>
      </w:r>
    </w:p>
    <w:p>
      <w:r>
        <w:t>43</w:t>
        <w:tab/>
        <w:t>1862 - 1863</w:t>
      </w:r>
    </w:p>
    <w:p>
      <w:r>
        <w:br/>
        <w:t>30</w:t>
        <w:tab/>
        <w:t>32, Bl. 299 - 300, 300 a, 263, 264</w:t>
      </w:r>
    </w:p>
    <w:p>
      <w:r>
        <w:t>30z</w:t>
        <w:tab/>
        <w:t>R 8031/32, Bl. 299 - 300, 300 a, 263, 264</w:t>
      </w:r>
    </w:p>
    <w:p>
      <w:r>
        <w:t>33</w:t>
        <w:tab/>
        <w:t>S. 213</w:t>
      </w:r>
    </w:p>
    <w:p>
      <w:r>
        <w:t>40</w:t>
        <w:tab/>
        <w:t>Schriftwechsel des Geschäftsführers p[2{Feodor} 1{Streit}]p</w:t>
      </w:r>
    </w:p>
    <w:p>
      <w:r>
        <w:t>41</w:t>
        <w:tab/>
        <w:t>p[1{Wittmann}, 2{Johann Ludwig}; Student (5{Literat}) in 6{o[Landshut]o}]p (Bayern), 1863.</w:t>
      </w:r>
    </w:p>
    <w:p>
      <w:r>
        <w:t>43</w:t>
        <w:tab/>
        <w:t>1861 - 1863</w:t>
      </w:r>
    </w:p>
    <w:p>
      <w:r>
        <w:br/>
        <w:t>30</w:t>
        <w:tab/>
        <w:t>36, Bl. 8</w:t>
      </w:r>
    </w:p>
    <w:p>
      <w:r>
        <w:t>30z</w:t>
        <w:tab/>
        <w:t>R 8031/36, Bl. 8</w:t>
      </w:r>
    </w:p>
    <w:p>
      <w:r>
        <w:t>33</w:t>
        <w:tab/>
        <w:t>S. 213</w:t>
      </w:r>
    </w:p>
    <w:p>
      <w:r>
        <w:t>40</w:t>
        <w:tab/>
        <w:t>Schriftwechsel des Geschäftsführers p[4{Dr.} 2{Lorenz} 1{Nagel}]p</w:t>
      </w:r>
    </w:p>
    <w:p>
      <w:r>
        <w:t>41</w:t>
        <w:tab/>
        <w:t>p[1{Wörll}, 2{Karl}; 5{Redakteur} in 6{o[Dortmund]o}]p.</w:t>
      </w:r>
    </w:p>
    <w:p>
      <w:r>
        <w:t>43</w:t>
        <w:tab/>
        <w:t>1865 - 1867</w:t>
      </w:r>
    </w:p>
    <w:p>
      <w:r>
        <w:br/>
        <w:t>26</w:t>
        <w:tab/>
        <w:t>&lt; - &gt;</w:t>
      </w:r>
    </w:p>
    <w:p>
      <w:r>
        <w:t>27</w:t>
        <w:tab/>
        <w:t>2. Schriftwechsel mit juristischen Personen</w:t>
      </w:r>
    </w:p>
    <w:p>
      <w:r>
        <w:t>30</w:t>
        <w:tab/>
        <w:t>22, Bl. 85 - 86</w:t>
      </w:r>
    </w:p>
    <w:p>
      <w:r>
        <w:t>30z</w:t>
        <w:tab/>
        <w:t>R 8031/22, Bl. 85 - 86</w:t>
      </w:r>
    </w:p>
    <w:p>
      <w:r>
        <w:t>33</w:t>
        <w:tab/>
        <w:t>S. 223</w:t>
      </w:r>
    </w:p>
    <w:p>
      <w:r>
        <w:t>40</w:t>
        <w:tab/>
        <w:t>Schriftwechsel des Geschäftsführers p[2{Feodor} 1{Streit}]p</w:t>
      </w:r>
    </w:p>
    <w:p>
      <w:r>
        <w:t>41</w:t>
        <w:tab/>
        <w:t>k[1{Akademischer Leseverein} 2{o[Wien]o}]k, 1861.</w:t>
      </w:r>
    </w:p>
    <w:p>
      <w:r>
        <w:t>43</w:t>
        <w:tab/>
        <w:t>1861</w:t>
      </w:r>
    </w:p>
    <w:p>
      <w:r>
        <w:br/>
        <w:t>30</w:t>
        <w:tab/>
        <w:t>7, Bl. 142</w:t>
      </w:r>
    </w:p>
    <w:p>
      <w:r>
        <w:t>30z</w:t>
        <w:tab/>
        <w:t>R 8031/7, Bl. 142</w:t>
      </w:r>
    </w:p>
    <w:p>
      <w:r>
        <w:t>33</w:t>
        <w:tab/>
        <w:t>S. 223</w:t>
      </w:r>
    </w:p>
    <w:p>
      <w:r>
        <w:t>40</w:t>
        <w:tab/>
        <w:t>Schriftwechsel des Geschäftsführers p[2{Feodor} 1{Streit}]p</w:t>
      </w:r>
    </w:p>
    <w:p>
      <w:r>
        <w:t>41</w:t>
        <w:tab/>
        <w:t>k[1{Bibliographisches Institut} in 2{o[Hildburghausen]o}]k, 1859.</w:t>
      </w:r>
    </w:p>
    <w:p>
      <w:r>
        <w:t>43</w:t>
        <w:tab/>
        <w:t>1859 - 1860</w:t>
      </w:r>
    </w:p>
    <w:p>
      <w:r>
        <w:br/>
        <w:t>30</w:t>
        <w:tab/>
        <w:t>10, Bl. 29, 85</w:t>
      </w:r>
    </w:p>
    <w:p>
      <w:r>
        <w:t>30z</w:t>
        <w:tab/>
        <w:t>R 8031/10, Bl. 29, 85</w:t>
      </w:r>
    </w:p>
    <w:p>
      <w:r>
        <w:t>33</w:t>
        <w:tab/>
        <w:t>S. 223</w:t>
      </w:r>
    </w:p>
    <w:p>
      <w:r>
        <w:t>40</w:t>
        <w:tab/>
        <w:t>Schriftwechsel des Geschäftsführers p[2{Feodor} 1{Streit}]p</w:t>
      </w:r>
    </w:p>
    <w:p>
      <w:r>
        <w:t>41</w:t>
        <w:tab/>
        <w:t>k[1{Bibliographisches Institut} in 2{o[Hildburghausen]o}]k, 1860.</w:t>
      </w:r>
    </w:p>
    <w:p>
      <w:r>
        <w:t>43</w:t>
        <w:tab/>
        <w:t>1860</w:t>
      </w:r>
    </w:p>
    <w:p>
      <w:r>
        <w:br/>
        <w:t>30</w:t>
        <w:tab/>
        <w:t>8, Bl. 73, 92, 94 - 96</w:t>
      </w:r>
    </w:p>
    <w:p>
      <w:r>
        <w:t>30z</w:t>
        <w:tab/>
        <w:t>R 8031/8, Bl. 73, 92, 94 - 96</w:t>
      </w:r>
    </w:p>
    <w:p>
      <w:r>
        <w:t>33</w:t>
        <w:tab/>
        <w:t>S. 223</w:t>
      </w:r>
    </w:p>
    <w:p>
      <w:r>
        <w:t>40</w:t>
        <w:tab/>
        <w:t>Schriftwechsel des Geschäftsführers p[2{Feodor} 1{Streit}]p</w:t>
      </w:r>
    </w:p>
    <w:p>
      <w:r>
        <w:t>41</w:t>
        <w:tab/>
        <w:t>k[1{Bibliographisches Institut} in 2{o[Hildburghausen]o}]k, 1860.</w:t>
      </w:r>
    </w:p>
    <w:p>
      <w:r>
        <w:t>43</w:t>
        <w:tab/>
        <w:t>1859 - 1860</w:t>
      </w:r>
    </w:p>
    <w:p>
      <w:r>
        <w:br/>
        <w:t>30</w:t>
        <w:tab/>
        <w:t>11, Bl. 143</w:t>
      </w:r>
    </w:p>
    <w:p>
      <w:r>
        <w:t>30z</w:t>
        <w:tab/>
        <w:t>R 8031/11, Bl. 143</w:t>
      </w:r>
    </w:p>
    <w:p>
      <w:r>
        <w:t>33</w:t>
        <w:tab/>
        <w:t>S. 223</w:t>
      </w:r>
    </w:p>
    <w:p>
      <w:r>
        <w:t>40</w:t>
        <w:tab/>
        <w:t>Schriftwechsel des Geschäftsführers p[2{Feodor} 1{Streit}]p</w:t>
      </w:r>
    </w:p>
    <w:p>
      <w:r>
        <w:t>41</w:t>
        <w:tab/>
        <w:t>k[1{Bibliographisches Institut} in 2{o[Hildburghausen]o}]k, 1860.</w:t>
      </w:r>
    </w:p>
    <w:p>
      <w:r>
        <w:t>43</w:t>
        <w:tab/>
        <w:t>1859 - 1860</w:t>
      </w:r>
    </w:p>
    <w:p>
      <w:r>
        <w:br/>
        <w:t>30</w:t>
        <w:tab/>
        <w:t>12, Bl. 114, 176, 225, 217, 218, 236</w:t>
      </w:r>
    </w:p>
    <w:p>
      <w:r>
        <w:t>30z</w:t>
        <w:tab/>
        <w:t>R 8031/12, Bl. 114, 176, 225, 217, 218, 236</w:t>
      </w:r>
    </w:p>
    <w:p>
      <w:r>
        <w:t>33</w:t>
        <w:tab/>
        <w:t>S. 223 f.</w:t>
      </w:r>
    </w:p>
    <w:p>
      <w:r>
        <w:t>40</w:t>
        <w:tab/>
        <w:t>Schriftwechsel des Geschäftsführers p[2{Feodor} 1{Streit}]p Feodor Streit</w:t>
      </w:r>
    </w:p>
    <w:p>
      <w:r>
        <w:t>41</w:t>
        <w:tab/>
        <w:t>k[1{Bibliographisches Institut} in 2{o[Hildburghausen]o}]k, 1860.</w:t>
      </w:r>
    </w:p>
    <w:p>
      <w:r>
        <w:t>43</w:t>
        <w:tab/>
        <w:t>1859 - 1860</w:t>
      </w:r>
    </w:p>
    <w:p>
      <w:r>
        <w:br/>
        <w:t>30</w:t>
        <w:tab/>
        <w:t>13, Bl. 157</w:t>
      </w:r>
    </w:p>
    <w:p>
      <w:r>
        <w:t>30z</w:t>
        <w:tab/>
        <w:t>R 8031/13, Bl. 157</w:t>
      </w:r>
    </w:p>
    <w:p>
      <w:r>
        <w:t>33</w:t>
        <w:tab/>
        <w:t>S. 224</w:t>
      </w:r>
    </w:p>
    <w:p>
      <w:r>
        <w:t>40</w:t>
        <w:tab/>
        <w:t>Schriftwechsel des Geschäftsführers p[2{Feodor} 1{Streit}]p Feodor Streit</w:t>
      </w:r>
    </w:p>
    <w:p>
      <w:r>
        <w:t>41</w:t>
        <w:tab/>
        <w:t>k[1{Bibliographisches Institut} in 2{o[Hildburghausen]o}]k, 1860.</w:t>
      </w:r>
    </w:p>
    <w:p>
      <w:r>
        <w:t>43</w:t>
        <w:tab/>
        <w:t>1860</w:t>
      </w:r>
    </w:p>
    <w:p>
      <w:r>
        <w:br/>
        <w:t>30</w:t>
        <w:tab/>
        <w:t>15, Bl. 223</w:t>
      </w:r>
    </w:p>
    <w:p>
      <w:r>
        <w:t>30z</w:t>
        <w:tab/>
        <w:t>R 8031/15, Bl. 223</w:t>
      </w:r>
    </w:p>
    <w:p>
      <w:r>
        <w:t>33</w:t>
        <w:tab/>
        <w:t>S. 224</w:t>
      </w:r>
    </w:p>
    <w:p>
      <w:r>
        <w:t>40</w:t>
        <w:tab/>
        <w:t>Schriftwechsel des Geschäftsführers p[2{Feodor} 1{Streit}]p</w:t>
      </w:r>
    </w:p>
    <w:p>
      <w:r>
        <w:t>41</w:t>
        <w:tab/>
        <w:t>k[1{Bibliographisches Institut} in 2{o[Hildburghausen]o}]k, 1860.</w:t>
      </w:r>
    </w:p>
    <w:p>
      <w:r>
        <w:t>43</w:t>
        <w:tab/>
        <w:t>1860</w:t>
      </w:r>
    </w:p>
    <w:p>
      <w:r>
        <w:br/>
        <w:t>30</w:t>
        <w:tab/>
        <w:t>32, Bl. 40 - 41</w:t>
      </w:r>
    </w:p>
    <w:p>
      <w:r>
        <w:t>30z</w:t>
        <w:tab/>
        <w:t>R 8031/32, Bl. 40 - 41</w:t>
      </w:r>
    </w:p>
    <w:p>
      <w:r>
        <w:t>33</w:t>
        <w:tab/>
        <w:t>S. 224</w:t>
      </w:r>
    </w:p>
    <w:p>
      <w:r>
        <w:t>40</w:t>
        <w:tab/>
        <w:t>Schriftwechsel des Geschäftsführers p[2{Feodor} 1{Streit}]p</w:t>
      </w:r>
    </w:p>
    <w:p>
      <w:r>
        <w:t>41</w:t>
        <w:tab/>
        <w:t>k[1{Bibliographisches Institut} in 2{o[Hildburghausen]o}]k, 1863.</w:t>
      </w:r>
    </w:p>
    <w:p>
      <w:r>
        <w:t>43</w:t>
        <w:tab/>
        <w:t>1861 - 1863</w:t>
      </w:r>
    </w:p>
    <w:p>
      <w:r>
        <w:br/>
        <w:t>30</w:t>
        <w:tab/>
        <w:t>34, Bl. 33</w:t>
      </w:r>
    </w:p>
    <w:p>
      <w:r>
        <w:t>30z</w:t>
        <w:tab/>
        <w:t>R 8031/34, Bl. 33</w:t>
      </w:r>
    </w:p>
    <w:p>
      <w:r>
        <w:t>33</w:t>
        <w:tab/>
        <w:t>S. 224</w:t>
      </w:r>
    </w:p>
    <w:p>
      <w:r>
        <w:t>40</w:t>
        <w:tab/>
        <w:t>Schriftwechsel des Geschäftsführers p[2{Feodor} 1{Streit}]p</w:t>
      </w:r>
    </w:p>
    <w:p>
      <w:r>
        <w:t>41</w:t>
        <w:tab/>
        <w:t>k[1{Bibliographisches Institut} in 2{o[Hildburghausen]o}]k, 1863.</w:t>
      </w:r>
    </w:p>
    <w:p>
      <w:r>
        <w:t>43</w:t>
        <w:tab/>
        <w:t>1862 - 1865</w:t>
      </w:r>
    </w:p>
    <w:p>
      <w:r>
        <w:br/>
        <w:t>30</w:t>
        <w:tab/>
        <w:t>10, Bl. 29, 58</w:t>
      </w:r>
    </w:p>
    <w:p>
      <w:r>
        <w:t>30z</w:t>
        <w:tab/>
        <w:t>R 8031/10, Bl. 29, 58</w:t>
      </w:r>
    </w:p>
    <w:p>
      <w:r>
        <w:t>33</w:t>
        <w:tab/>
        <w:t>S. 225</w:t>
      </w:r>
    </w:p>
    <w:p>
      <w:r>
        <w:t>40</w:t>
        <w:tab/>
        <w:t>Schriftwechsel des Geschäftsführers p[2{Feodor} 1{Streit}]p</w:t>
      </w:r>
    </w:p>
    <w:p>
      <w:r>
        <w:t>41</w:t>
        <w:tab/>
        <w:t>k[1{Engelhard-Reyher'sche Hofbuchdruckerei} in 2{o[Gotha]o}]k, 1860.</w:t>
      </w:r>
    </w:p>
    <w:p>
      <w:r>
        <w:t>43</w:t>
        <w:tab/>
        <w:t>1860</w:t>
      </w:r>
    </w:p>
    <w:p>
      <w:r>
        <w:br/>
        <w:t>30</w:t>
        <w:tab/>
        <w:t>9, Bl. 148, 142, 65</w:t>
      </w:r>
    </w:p>
    <w:p>
      <w:r>
        <w:t>30z</w:t>
        <w:tab/>
        <w:t>R 8031/9, Bl. 148, 142, 65</w:t>
      </w:r>
    </w:p>
    <w:p>
      <w:r>
        <w:t>33</w:t>
        <w:tab/>
        <w:t>S. 225</w:t>
      </w:r>
    </w:p>
    <w:p>
      <w:r>
        <w:t>40</w:t>
        <w:tab/>
        <w:t>Schriftwechsel des Geschäftsführers p[2{Feodor} 1{Streit}]p</w:t>
      </w:r>
    </w:p>
    <w:p>
      <w:r>
        <w:t>41</w:t>
        <w:tab/>
        <w:t>k[1{Engelhard-Reyher'sche Hofbuchdruckerei} in 2{o[Gotha]o}]k, 1860.</w:t>
      </w:r>
    </w:p>
    <w:p>
      <w:r>
        <w:t>43</w:t>
        <w:tab/>
        <w:t>1859 - 1860</w:t>
      </w:r>
    </w:p>
    <w:p>
      <w:r>
        <w:br/>
        <w:t>30</w:t>
        <w:tab/>
        <w:t>11, Bl. 25, 15, 72</w:t>
      </w:r>
    </w:p>
    <w:p>
      <w:r>
        <w:t>30z</w:t>
        <w:tab/>
        <w:t>R 8031/11, Bl. 25, 15, 72</w:t>
      </w:r>
    </w:p>
    <w:p>
      <w:r>
        <w:t>33</w:t>
        <w:tab/>
        <w:t>S. 225 f.</w:t>
      </w:r>
    </w:p>
    <w:p>
      <w:r>
        <w:t>40</w:t>
        <w:tab/>
        <w:t>Schriftwechsel des Geschäftsführers p[2{Feodor} 1{Streit}]p</w:t>
      </w:r>
    </w:p>
    <w:p>
      <w:r>
        <w:t>41</w:t>
        <w:tab/>
        <w:t>k[1{Engelhard-Reyher'sche Hofbuchdruckerei} in 2{o[Gotha]o}]k, 1860.</w:t>
      </w:r>
    </w:p>
    <w:p>
      <w:r>
        <w:t>43</w:t>
        <w:tab/>
        <w:t>1859 - 1860</w:t>
      </w:r>
    </w:p>
    <w:p>
      <w:r>
        <w:br/>
        <w:t>30</w:t>
        <w:tab/>
        <w:t>12, Bl. 99, 157, 218</w:t>
      </w:r>
    </w:p>
    <w:p>
      <w:r>
        <w:t>30z</w:t>
        <w:tab/>
        <w:t>R 8031/12, Bl. 99, 157, 218</w:t>
      </w:r>
    </w:p>
    <w:p>
      <w:r>
        <w:t>33</w:t>
        <w:tab/>
        <w:t>S. 226</w:t>
      </w:r>
    </w:p>
    <w:p>
      <w:r>
        <w:t>40</w:t>
        <w:tab/>
        <w:t>Schriftwechsel des Geschäftsführers p[2{Feodor} 1{Streit}]p</w:t>
      </w:r>
    </w:p>
    <w:p>
      <w:r>
        <w:t>41</w:t>
        <w:tab/>
        <w:t>k[1{Engelhard-Reyher'sche Hofbuchdruckerei} in 2{o[Gotha]o}]k, 1860.</w:t>
      </w:r>
    </w:p>
    <w:p>
      <w:r>
        <w:t>43</w:t>
        <w:tab/>
        <w:t>1859 - 1860</w:t>
      </w:r>
    </w:p>
    <w:p>
      <w:r>
        <w:br/>
        <w:t>30</w:t>
        <w:tab/>
        <w:t>27, Bl. 208</w:t>
      </w:r>
    </w:p>
    <w:p>
      <w:r>
        <w:t>30z</w:t>
        <w:tab/>
        <w:t>R 8031/27, Bl. 208</w:t>
      </w:r>
    </w:p>
    <w:p>
      <w:r>
        <w:t>33</w:t>
        <w:tab/>
        <w:t>S. 226</w:t>
      </w:r>
    </w:p>
    <w:p>
      <w:r>
        <w:t>40</w:t>
        <w:tab/>
        <w:t>Schriftwechsel des Geschäftsführers p[2{Feodor} 1{Streit}]p</w:t>
      </w:r>
    </w:p>
    <w:p>
      <w:r>
        <w:t>41</w:t>
        <w:tab/>
        <w:t>k[1{Förstner'sche Verlagsbuchhandlung} in 2{o[Leipzig]o}]k, 1862.</w:t>
      </w:r>
    </w:p>
    <w:p>
      <w:r>
        <w:t>43</w:t>
        <w:tab/>
        <w:t>1861 - 1862</w:t>
      </w:r>
    </w:p>
    <w:p>
      <w:r>
        <w:br/>
        <w:t>30</w:t>
        <w:tab/>
        <w:t>29, Bl. 130 - 131</w:t>
      </w:r>
    </w:p>
    <w:p>
      <w:r>
        <w:t>30z</w:t>
        <w:tab/>
        <w:t>R 8031/29, Bl. 130 - 131</w:t>
      </w:r>
    </w:p>
    <w:p>
      <w:r>
        <w:t>33</w:t>
        <w:tab/>
        <w:t>S. 226</w:t>
      </w:r>
    </w:p>
    <w:p>
      <w:r>
        <w:t>40</w:t>
        <w:tab/>
        <w:t>Schriftwechsel des Geschäftsführers p[2{Feodor} 1{Streit}]p</w:t>
      </w:r>
    </w:p>
    <w:p>
      <w:r>
        <w:t>41</w:t>
        <w:tab/>
        <w:t>k[1{Förstner'sche Verlagsbuchhandlung} in 2{o[Leipzig]o}]k, 1862.</w:t>
      </w:r>
    </w:p>
    <w:p>
      <w:r>
        <w:t>43</w:t>
        <w:tab/>
        <w:t>1861 - 1862</w:t>
      </w:r>
    </w:p>
    <w:p>
      <w:r>
        <w:br/>
        <w:t>30</w:t>
        <w:tab/>
        <w:t>34, Bl. 158</w:t>
      </w:r>
    </w:p>
    <w:p>
      <w:r>
        <w:t>30z</w:t>
        <w:tab/>
        <w:t>R 8031/34, Bl. 158</w:t>
      </w:r>
    </w:p>
    <w:p>
      <w:r>
        <w:t>33</w:t>
        <w:tab/>
        <w:t>S. 227</w:t>
      </w:r>
    </w:p>
    <w:p>
      <w:r>
        <w:t>40</w:t>
        <w:tab/>
        <w:t>Schriftwechsel des Geschäftsführers p[2{Feodor} 1{Streit}]p</w:t>
      </w:r>
    </w:p>
    <w:p>
      <w:r>
        <w:t>41</w:t>
        <w:tab/>
        <w:t>k[1{Göckel'sche Hofbuchdruckerei} in 2{o[Eisenach]o}]k</w:t>
      </w:r>
    </w:p>
    <w:p>
      <w:r>
        <w:t>43</w:t>
        <w:tab/>
        <w:t>1862 - 1865</w:t>
      </w:r>
    </w:p>
    <w:p>
      <w:r>
        <w:br/>
        <w:t>30</w:t>
        <w:tab/>
        <w:t>22, Bl. 284</w:t>
      </w:r>
    </w:p>
    <w:p>
      <w:r>
        <w:t>30z</w:t>
        <w:tab/>
        <w:t>R 8031/22, Bl. 284</w:t>
      </w:r>
    </w:p>
    <w:p>
      <w:r>
        <w:t>33</w:t>
        <w:tab/>
        <w:t>S. 227</w:t>
      </w:r>
    </w:p>
    <w:p>
      <w:r>
        <w:t>40</w:t>
        <w:tab/>
        <w:t>Schriftwechsel des Geschäftsführers p[2{Feodor} 1{Streit}]p</w:t>
      </w:r>
    </w:p>
    <w:p>
      <w:r>
        <w:t>41</w:t>
        <w:tab/>
        <w:t>k[1{Haßelberg'sche Verlagshandlung}, 2{o[Berlin]o}]k, 1861.</w:t>
      </w:r>
    </w:p>
    <w:p>
      <w:r>
        <w:t>43</w:t>
        <w:tab/>
        <w:t>1861</w:t>
      </w:r>
    </w:p>
    <w:p>
      <w:r>
        <w:br/>
        <w:t>30</w:t>
        <w:tab/>
        <w:t>24, Bl. 143, 144</w:t>
      </w:r>
    </w:p>
    <w:p>
      <w:r>
        <w:t>30z</w:t>
        <w:tab/>
        <w:t>R 8031/24, Bl. 143, 144</w:t>
      </w:r>
    </w:p>
    <w:p>
      <w:r>
        <w:t>33</w:t>
        <w:tab/>
        <w:t>S. 227</w:t>
      </w:r>
    </w:p>
    <w:p>
      <w:r>
        <w:t>40</w:t>
        <w:tab/>
        <w:t>Schriftwechsel des Geschäftsführers p[2{Feodor} 1{Streit}]p</w:t>
      </w:r>
    </w:p>
    <w:p>
      <w:r>
        <w:t>41</w:t>
        <w:tab/>
        <w:t>k[1{Haßelberg'sche Verlagshandlung}, 2{o[Berlin]o}]k, 1861.</w:t>
      </w:r>
    </w:p>
    <w:p>
      <w:r>
        <w:t>43</w:t>
        <w:tab/>
        <w:t>1861 - 1862</w:t>
      </w:r>
    </w:p>
    <w:p>
      <w:r>
        <w:br/>
        <w:t>30</w:t>
        <w:tab/>
        <w:t>22, Bl. 140</w:t>
      </w:r>
    </w:p>
    <w:p>
      <w:r>
        <w:t>30z</w:t>
        <w:tab/>
        <w:t>R 8031/22, Bl. 140</w:t>
      </w:r>
    </w:p>
    <w:p>
      <w:r>
        <w:t>33</w:t>
        <w:tab/>
        <w:t>S. 228</w:t>
      </w:r>
    </w:p>
    <w:p>
      <w:r>
        <w:t>40</w:t>
        <w:tab/>
        <w:t>Schriftwechsel des Geschäftsführers p[2{Feodor} 1{Streit}]p</w:t>
      </w:r>
    </w:p>
    <w:p>
      <w:r>
        <w:t>41</w:t>
        <w:tab/>
        <w:t>k[1{Hoffmann &amp; Campe}, 2{o[Hamburg]o}]k, 1861.</w:t>
      </w:r>
    </w:p>
    <w:p>
      <w:r>
        <w:t>43</w:t>
        <w:tab/>
        <w:t>1861</w:t>
      </w:r>
    </w:p>
    <w:p>
      <w:r>
        <w:br/>
        <w:t>30</w:t>
        <w:tab/>
        <w:t>23, Bl. 194 - 197</w:t>
      </w:r>
    </w:p>
    <w:p>
      <w:r>
        <w:t>30z</w:t>
        <w:tab/>
        <w:t>R 8031/23, Bl. 194 - 197</w:t>
      </w:r>
    </w:p>
    <w:p>
      <w:r>
        <w:t>33</w:t>
        <w:tab/>
        <w:t>S. 228</w:t>
      </w:r>
    </w:p>
    <w:p>
      <w:r>
        <w:t>40</w:t>
        <w:tab/>
        <w:t>Schriftwechsel des Geschäftsführers p[2{Feodor} 1{Streit}]p</w:t>
      </w:r>
    </w:p>
    <w:p>
      <w:r>
        <w:t>41</w:t>
        <w:tab/>
        <w:t>k[1{Hoffmann &amp; Campe}, 2{o[Hamburg]o}]k, 1861.</w:t>
      </w:r>
    </w:p>
    <w:p>
      <w:r>
        <w:t>43</w:t>
        <w:tab/>
        <w:t>1861</w:t>
      </w:r>
    </w:p>
    <w:p>
      <w:r>
        <w:br/>
        <w:t>30</w:t>
        <w:tab/>
        <w:t>23, Bl. 214</w:t>
      </w:r>
    </w:p>
    <w:p>
      <w:r>
        <w:t>30z</w:t>
        <w:tab/>
        <w:t>R 8031/23, Bl. 214</w:t>
      </w:r>
    </w:p>
    <w:p>
      <w:r>
        <w:t>33</w:t>
        <w:tab/>
        <w:t>S. 230</w:t>
      </w:r>
    </w:p>
    <w:p>
      <w:r>
        <w:t>40</w:t>
        <w:tab/>
        <w:t>Schriftwechsel des Geschäftsführers p[2{Feodor} 1{Streit}]p</w:t>
      </w:r>
    </w:p>
    <w:p>
      <w:r>
        <w:t>41</w:t>
        <w:tab/>
        <w:t>k[1{Lintz'sche Buchhandlung}, 2{o[Wien]o}]k, 1861.</w:t>
      </w:r>
    </w:p>
    <w:p>
      <w:r>
        <w:t>43</w:t>
        <w:tab/>
        <w:t>1861</w:t>
      </w:r>
    </w:p>
    <w:p>
      <w:r>
        <w:br/>
        <w:t>30</w:t>
        <w:tab/>
        <w:t>13, Bl. 48 a, 49 - 50</w:t>
      </w:r>
    </w:p>
    <w:p>
      <w:r>
        <w:t>30z</w:t>
        <w:tab/>
        <w:t>R 8031/13, Bl. 48 a, 49 - 50</w:t>
      </w:r>
    </w:p>
    <w:p>
      <w:r>
        <w:t>33</w:t>
        <w:tab/>
        <w:t>S. 236</w:t>
      </w:r>
    </w:p>
    <w:p>
      <w:r>
        <w:t>40</w:t>
        <w:tab/>
        <w:t>Schriftwechsel des Geschäftsführers p[2{Feodor} 1{Streit}]p</w:t>
      </w:r>
    </w:p>
    <w:p>
      <w:r>
        <w:t>41</w:t>
        <w:tab/>
        <w:t>k[1{Weidmann'sche Buchhandlung (A. Charisius)}, 2{o[Berlin]o}]k, 1860.</w:t>
      </w:r>
    </w:p>
    <w:p>
      <w:r>
        <w:t>43</w:t>
        <w:tab/>
        <w:t>1860</w:t>
      </w:r>
    </w:p>
    <w:p/>
    <w:p/>
    <w:p>
      <w:r>
        <w:br/>
        <w:t>20</w:t>
        <w:tab/>
        <w:t>R 8104</w:t>
      </w:r>
    </w:p>
    <w:p>
      <w:r>
        <w:t>21</w:t>
        <w:tab/>
        <w:t>k[Zentralarbeitsgemeinschaft der industriellen und gewerblichen Arbeitgeber- und Arbeitnehmerverbände]k</w:t>
      </w:r>
    </w:p>
    <w:p>
      <w:r>
        <w:t>22</w:t>
        <w:tab/>
        <w:t>Parteien, Verbände und Organisationen \ Deutsches Reich \ #R 8104 Zentralarbeitsgemeinschaft der industriellen und gewerblichen Arbeitgeber- und Arbeitnehmerverbände</w:t>
      </w:r>
    </w:p>
    <w:p>
      <w:r>
        <w:t>23</w:t>
        <w:tab/>
        <w:t>1913 - 1924</w:t>
      </w:r>
    </w:p>
    <w:p>
      <w:r>
        <w:t>24</w:t>
        <w:tab/>
        <w:t>Findbuch</w:t>
      </w:r>
    </w:p>
    <w:p>
      <w:r>
        <w:t>26</w:t>
        <w:tab/>
        <w:t>&lt; - &gt;</w:t>
      </w:r>
    </w:p>
    <w:p>
      <w:r>
        <w:t>27</w:t>
        <w:tab/>
        <w:t>Zentralvorstand \ Außenhandelsstellen</w:t>
      </w:r>
    </w:p>
    <w:p>
      <w:r>
        <w:t>30</w:t>
        <w:tab/>
        <w:t>93</w:t>
      </w:r>
    </w:p>
    <w:p>
      <w:r>
        <w:t>30z</w:t>
        <w:tab/>
        <w:t>R 8104/93</w:t>
      </w:r>
    </w:p>
    <w:p>
      <w:r>
        <w:t>31</w:t>
        <w:tab/>
        <w:t>A.36</w:t>
      </w:r>
    </w:p>
    <w:p>
      <w:r>
        <w:t>33</w:t>
        <w:tab/>
        <w:t>S. 20</w:t>
      </w:r>
    </w:p>
    <w:p>
      <w:r>
        <w:t>40</w:t>
        <w:tab/>
        <w:t>s[Buchgewerbe]s</w:t>
      </w:r>
    </w:p>
    <w:p>
      <w:r>
        <w:t>43</w:t>
        <w:tab/>
        <w:t>02.02.1921 - 19.09.1923</w:t>
      </w:r>
    </w:p>
    <w:p/>
    <w:p/>
    <w:p>
      <w:r>
        <w:br/>
        <w:t>20</w:t>
        <w:tab/>
        <w:t>R 8115 I</w:t>
      </w:r>
    </w:p>
    <w:p>
      <w:r>
        <w:t>21</w:t>
        <w:tab/>
        <w:t>Volksverein für das katholische Deutschland</w:t>
      </w:r>
    </w:p>
    <w:p>
      <w:r>
        <w:t>22</w:t>
        <w:tab/>
        <w:t>Parteien, Verbände und Organisationen \ Deutsches Reich \ #R 8115 I Volksverein für das katholische Deutschland</w:t>
      </w:r>
    </w:p>
    <w:p>
      <w:r>
        <w:t>23</w:t>
        <w:tab/>
        <w:t>1890 ; 1927 - 1933</w:t>
      </w:r>
    </w:p>
    <w:p>
      <w:r>
        <w:t>24</w:t>
        <w:tab/>
        <w:t>Findbuch</w:t>
      </w:r>
    </w:p>
    <w:p>
      <w:r>
        <w:t>26</w:t>
        <w:tab/>
        <w:t>&lt; - &gt;</w:t>
      </w:r>
    </w:p>
    <w:p>
      <w:r>
        <w:t>27</w:t>
        <w:tab/>
        <w:t>1. Organisation und Tätigkeit. Allgemeines \ 1.1. Zentrale Organisation und Tätigkeit des Volksvereines \ 1.1.5. Sanierung und Reorganisation des Volksvereins und des Volksvereinsverlages (1928 - 1933)</w:t>
      </w:r>
    </w:p>
    <w:p>
      <w:r>
        <w:t>30</w:t>
        <w:tab/>
        <w:t>28</w:t>
      </w:r>
    </w:p>
    <w:p>
      <w:r>
        <w:t>30z</w:t>
        <w:tab/>
        <w:t>R 8115 I/28</w:t>
      </w:r>
    </w:p>
    <w:p>
      <w:r>
        <w:t>33</w:t>
        <w:tab/>
        <w:t>S. 4</w:t>
      </w:r>
    </w:p>
    <w:p>
      <w:r>
        <w:t>40</w:t>
        <w:tab/>
        <w:t>Versuche der Reorganisation bzw. finanziellen Sanierung des Volksvereins bzw. des k[Volksverein-Verlag]kes</w:t>
      </w:r>
    </w:p>
    <w:p>
      <w:r>
        <w:t>43</w:t>
        <w:tab/>
        <w:t>1928</w:t>
      </w:r>
    </w:p>
    <w:p>
      <w:r>
        <w:br/>
        <w:t>30</w:t>
        <w:tab/>
        <w:t>33</w:t>
      </w:r>
    </w:p>
    <w:p>
      <w:r>
        <w:t>30z</w:t>
        <w:tab/>
        <w:t>R 8115 I/33</w:t>
      </w:r>
    </w:p>
    <w:p>
      <w:r>
        <w:t>33</w:t>
        <w:tab/>
        <w:t>S. 4</w:t>
      </w:r>
    </w:p>
    <w:p>
      <w:r>
        <w:t>40</w:t>
        <w:tab/>
        <w:t>Finanzielle Lage des Volksvereins und Sanierungs- und Reorganisationsversuche</w:t>
      </w:r>
    </w:p>
    <w:p>
      <w:r>
        <w:t>41</w:t>
        <w:tab/>
        <w:t>Schriftwechsel über Sanierung des k[Volksverein-Verlag]kes.</w:t>
      </w:r>
    </w:p>
    <w:p>
      <w:r>
        <w:t>43</w:t>
        <w:tab/>
        <w:t>1928</w:t>
      </w:r>
    </w:p>
    <w:p>
      <w:r>
        <w:br/>
        <w:t>30</w:t>
        <w:tab/>
        <w:t>34</w:t>
      </w:r>
    </w:p>
    <w:p>
      <w:r>
        <w:t>30z</w:t>
        <w:tab/>
        <w:t>R 8115 I/34</w:t>
      </w:r>
    </w:p>
    <w:p>
      <w:r>
        <w:t>33</w:t>
        <w:tab/>
        <w:t>S. 4</w:t>
      </w:r>
    </w:p>
    <w:p>
      <w:r>
        <w:t>40</w:t>
        <w:tab/>
        <w:t>Finanzielle Lage des Volksvereins und Sanierungs- und Reorganisationsversuche</w:t>
      </w:r>
    </w:p>
    <w:p>
      <w:r>
        <w:t>41</w:t>
        <w:tab/>
        <w:t>u. a.: Bericht über den k[Volksverein-Verlag]k.</w:t>
      </w:r>
    </w:p>
    <w:p>
      <w:r>
        <w:t>43</w:t>
        <w:tab/>
        <w:t>1928</w:t>
      </w:r>
    </w:p>
    <w:p>
      <w:r>
        <w:br/>
        <w:t>30</w:t>
        <w:tab/>
        <w:t>39</w:t>
      </w:r>
    </w:p>
    <w:p>
      <w:r>
        <w:t>30z</w:t>
        <w:tab/>
        <w:t>R 8115 I/39</w:t>
      </w:r>
    </w:p>
    <w:p>
      <w:r>
        <w:t>33</w:t>
        <w:tab/>
        <w:t>S. 5</w:t>
      </w:r>
    </w:p>
    <w:p>
      <w:r>
        <w:t>40</w:t>
        <w:tab/>
        <w:t>Finanzielle Lage des Volksvereins und Sanierungs- und Reorganisationsversuche</w:t>
      </w:r>
    </w:p>
    <w:p>
      <w:r>
        <w:t>41</w:t>
        <w:tab/>
        <w:t>Schriftwechsel zwischen Emil van den Boom und Dr. Fonk (Berlin) über finanzielle Probleme und Reorganisation des Volksvereins und des k[Volksverein-Verlag]kes</w:t>
      </w:r>
    </w:p>
    <w:p>
      <w:r>
        <w:t>43</w:t>
        <w:tab/>
        <w:t>1928 - 1929</w:t>
      </w:r>
    </w:p>
    <w:p>
      <w:r>
        <w:br/>
        <w:t>30</w:t>
        <w:tab/>
        <w:t>41</w:t>
      </w:r>
    </w:p>
    <w:p>
      <w:r>
        <w:t>30z</w:t>
        <w:tab/>
        <w:t>R 8115 I/41</w:t>
      </w:r>
    </w:p>
    <w:p>
      <w:r>
        <w:t>33</w:t>
        <w:tab/>
        <w:t>S. 5</w:t>
      </w:r>
    </w:p>
    <w:p>
      <w:r>
        <w:t>40</w:t>
        <w:tab/>
        <w:t>Finanzielle Lage des Volksvereins und Sanierungs- und Reorganisationsversuche</w:t>
      </w:r>
    </w:p>
    <w:p>
      <w:r>
        <w:t>41</w:t>
        <w:tab/>
        <w:t>Bericht über Rechtsverhältnisse zwischen Volksverein und k[Volksverein-Verlag]k. - Verzeichnis der Tochtergesellschaften und Beteiligungen des Volksvereinsverlages mit Angabe der Gesellschafter und Geschäftsführer.</w:t>
      </w:r>
    </w:p>
    <w:p>
      <w:r>
        <w:t>43</w:t>
        <w:tab/>
        <w:t>1928 - 1930</w:t>
      </w:r>
    </w:p>
    <w:p>
      <w:r>
        <w:br/>
        <w:t>30</w:t>
        <w:tab/>
        <w:t>42 - 43</w:t>
      </w:r>
    </w:p>
    <w:p>
      <w:r>
        <w:t>30z</w:t>
        <w:tab/>
        <w:t>R 8115 I/42 - 43</w:t>
      </w:r>
    </w:p>
    <w:p>
      <w:r>
        <w:t>33</w:t>
        <w:tab/>
        <w:t>S. 5</w:t>
      </w:r>
    </w:p>
    <w:p>
      <w:r>
        <w:t>40</w:t>
        <w:tab/>
        <w:t>Finanzielle Lage des Volksvereins und Sanierungs- und Reorganisationsversuche</w:t>
      </w:r>
    </w:p>
    <w:p>
      <w:r>
        <w:t>41</w:t>
        <w:tab/>
        <w:t>u. a.: Schriftwechsel mit dem Mitglied des Vorstandes des Reichsverbandes der deutschen Industrie, Clemens Lammers, über Trennung des k[Volksverein-Verlag]kes vom Volksverein und die Sanierung.</w:t>
      </w:r>
    </w:p>
    <w:p>
      <w:r>
        <w:t>43</w:t>
        <w:tab/>
        <w:t>1928 - 1930</w:t>
      </w:r>
    </w:p>
    <w:p>
      <w:r>
        <w:t>50</w:t>
        <w:tab/>
        <w:t>2 Bde.</w:t>
      </w:r>
    </w:p>
    <w:p>
      <w:r>
        <w:br/>
        <w:t>30</w:t>
        <w:tab/>
        <w:t>47</w:t>
      </w:r>
    </w:p>
    <w:p>
      <w:r>
        <w:t>30z</w:t>
        <w:tab/>
        <w:t>R 8115 I/47</w:t>
      </w:r>
    </w:p>
    <w:p>
      <w:r>
        <w:t>33</w:t>
        <w:tab/>
        <w:t>S. 5</w:t>
      </w:r>
    </w:p>
    <w:p>
      <w:r>
        <w:t>40</w:t>
        <w:tab/>
        <w:t>Finanzielle Lage des Volksvereins und Sanierungs- und Reorganisationsversuche</w:t>
      </w:r>
    </w:p>
    <w:p>
      <w:r>
        <w:t>41</w:t>
        <w:tab/>
        <w:t>Protokoll über eine Sitzung bevollmächtigter Vertreter katholischer Organisationen zwecks Sanierung der Volksvereinsdruckerei und Vergleichsvorschlag der k[Volksverein-Verlag]k GmbH an ihre Gläubiger</w:t>
      </w:r>
    </w:p>
    <w:p>
      <w:r>
        <w:t>43</w:t>
        <w:tab/>
        <w:t>1930</w:t>
      </w:r>
    </w:p>
    <w:p>
      <w:r>
        <w:br/>
        <w:t>30</w:t>
        <w:tab/>
        <w:t>49</w:t>
      </w:r>
    </w:p>
    <w:p>
      <w:r>
        <w:t>30z</w:t>
        <w:tab/>
        <w:t>R 8115 I/49</w:t>
      </w:r>
    </w:p>
    <w:p>
      <w:r>
        <w:t>33</w:t>
        <w:tab/>
        <w:t>S. 6</w:t>
      </w:r>
    </w:p>
    <w:p>
      <w:r>
        <w:t>40</w:t>
        <w:tab/>
        <w:t>Finanzielle Lage des Volksvereins und Sanierungs- und Reorganisationsversuche</w:t>
      </w:r>
    </w:p>
    <w:p>
      <w:r>
        <w:t>41</w:t>
        <w:tab/>
        <w:t>v. a.: Unterlagen über Sanierung des Volksvereins und des k[Volksverein-Verlag]kes.</w:t>
      </w:r>
    </w:p>
    <w:p>
      <w:r>
        <w:t>43</w:t>
        <w:tab/>
        <w:t>1931</w:t>
      </w:r>
    </w:p>
    <w:p>
      <w:r>
        <w:br/>
        <w:t>26</w:t>
        <w:tab/>
        <w:t>&lt; - &gt;</w:t>
      </w:r>
    </w:p>
    <w:p>
      <w:r>
        <w:t>27</w:t>
        <w:tab/>
        <w:t>1. Organisation und Tätigkeit. Allgemeines \ 1.1. Zentrale Organisation und Tätigkeit des Volksvereines \ 1.1.6. Auflösung des Volksvereins (Polizeiakten) Mai 1933 - Febr. 1934</w:t>
      </w:r>
    </w:p>
    <w:p>
      <w:r>
        <w:t>30</w:t>
        <w:tab/>
        <w:t>52</w:t>
      </w:r>
    </w:p>
    <w:p>
      <w:r>
        <w:t>30z</w:t>
        <w:tab/>
        <w:t>R 8115 I/52</w:t>
      </w:r>
    </w:p>
    <w:p>
      <w:r>
        <w:t>33</w:t>
        <w:tab/>
        <w:t>S. 6</w:t>
      </w:r>
    </w:p>
    <w:p>
      <w:r>
        <w:t>40</w:t>
        <w:tab/>
        <w:t>Niederschriften und Aussagen des Berliner Rechtsanwalts Dr. Kohlen zu seiner Person und zum Volksverein bzw. k[Volksverein-Verlag]k</w:t>
      </w:r>
    </w:p>
    <w:p>
      <w:r>
        <w:t>43</w:t>
        <w:tab/>
        <w:t>1933</w:t>
      </w:r>
    </w:p>
    <w:p>
      <w:r>
        <w:br/>
        <w:t>30</w:t>
        <w:tab/>
        <w:t>62</w:t>
      </w:r>
    </w:p>
    <w:p>
      <w:r>
        <w:t>30z</w:t>
        <w:tab/>
        <w:t>R 8115 I/62</w:t>
      </w:r>
    </w:p>
    <w:p>
      <w:r>
        <w:t>33</w:t>
        <w:tab/>
        <w:t>S. 7</w:t>
      </w:r>
    </w:p>
    <w:p>
      <w:r>
        <w:t>40</w:t>
        <w:tab/>
        <w:t>Schriftwechsel der Polizeidienststelle Gladbach-Rheydt mit verschiedenen Banken, über die Sperrung der Konten des Volksvereins, des k[Volksverein-Verlag]kes und der Rheinischen Druckerei GmbH</w:t>
      </w:r>
    </w:p>
    <w:p>
      <w:r>
        <w:t>43</w:t>
        <w:tab/>
        <w:t>1933</w:t>
      </w:r>
    </w:p>
    <w:p>
      <w:r>
        <w:br/>
        <w:t>30</w:t>
        <w:tab/>
        <w:t>64</w:t>
      </w:r>
    </w:p>
    <w:p>
      <w:r>
        <w:t>30z</w:t>
        <w:tab/>
        <w:t>R 8115 I/64</w:t>
      </w:r>
    </w:p>
    <w:p>
      <w:r>
        <w:t>33</w:t>
        <w:tab/>
        <w:t>S. 7</w:t>
      </w:r>
    </w:p>
    <w:p>
      <w:r>
        <w:t>40</w:t>
        <w:tab/>
        <w:t>Schriftwechsel der Polizeidienststelle Gladbach-Rheydt mit verschiedenen Unternehmen und s[Verlag]sen</w:t>
      </w:r>
    </w:p>
    <w:p>
      <w:r>
        <w:t>43</w:t>
        <w:tab/>
        <w:t>1933</w:t>
      </w:r>
    </w:p>
    <w:p>
      <w:r>
        <w:br/>
        <w:t>30</w:t>
        <w:tab/>
        <w:t>68</w:t>
      </w:r>
    </w:p>
    <w:p>
      <w:r>
        <w:t>30z</w:t>
        <w:tab/>
        <w:t>R 8115 I/68</w:t>
      </w:r>
    </w:p>
    <w:p>
      <w:r>
        <w:t>33</w:t>
        <w:tab/>
        <w:t>S. 8</w:t>
      </w:r>
    </w:p>
    <w:p>
      <w:r>
        <w:t>40</w:t>
        <w:tab/>
        <w:t>Vernehmungsprotokolle des Untersuchungskommissars des preußischen Innenministeriums gegen den Volksverein bzw. k[Volksverein-Verlag]k</w:t>
      </w:r>
    </w:p>
    <w:p>
      <w:r>
        <w:t>43</w:t>
        <w:tab/>
        <w:t>1933</w:t>
      </w:r>
    </w:p>
    <w:p>
      <w:r>
        <w:br/>
        <w:t>30</w:t>
        <w:tab/>
        <w:t>70</w:t>
      </w:r>
    </w:p>
    <w:p>
      <w:r>
        <w:t>30z</w:t>
        <w:tab/>
        <w:t>R 8115 I/70</w:t>
      </w:r>
    </w:p>
    <w:p>
      <w:r>
        <w:t>33</w:t>
        <w:tab/>
        <w:t>S. 8</w:t>
      </w:r>
    </w:p>
    <w:p>
      <w:r>
        <w:t>40</w:t>
        <w:tab/>
        <w:t>Klage des k[Volksverein-Verlag]kes gegen den Kaufmann E. de Penasse Mouwen in Breda (Holland)</w:t>
      </w:r>
    </w:p>
    <w:p>
      <w:r>
        <w:t>43</w:t>
        <w:tab/>
        <w:t>1933</w:t>
      </w:r>
    </w:p>
    <w:p>
      <w:r>
        <w:br/>
        <w:t>30</w:t>
        <w:tab/>
        <w:t>73</w:t>
      </w:r>
    </w:p>
    <w:p>
      <w:r>
        <w:t>30z</w:t>
        <w:tab/>
        <w:t>R 8115 I/73</w:t>
      </w:r>
    </w:p>
    <w:p>
      <w:r>
        <w:t>33</w:t>
        <w:tab/>
        <w:t>S. 8</w:t>
      </w:r>
    </w:p>
    <w:p>
      <w:r>
        <w:t>40</w:t>
        <w:tab/>
        <w:t>Verhältnis Volksverein - k[Volksverein-Verlag]k</w:t>
      </w:r>
    </w:p>
    <w:p>
      <w:r>
        <w:t>43</w:t>
        <w:tab/>
        <w:t>1933</w:t>
      </w:r>
    </w:p>
    <w:p>
      <w:r>
        <w:br/>
        <w:t>30</w:t>
        <w:tab/>
        <w:t>74</w:t>
      </w:r>
    </w:p>
    <w:p>
      <w:r>
        <w:t>30z</w:t>
        <w:tab/>
        <w:t>R 8115 I/74</w:t>
      </w:r>
    </w:p>
    <w:p>
      <w:r>
        <w:t>33</w:t>
        <w:tab/>
        <w:t>S. 8</w:t>
      </w:r>
    </w:p>
    <w:p>
      <w:r>
        <w:t>40</w:t>
        <w:tab/>
        <w:t>Notizen über Beteiligung des k[Volksverein-Verlag]kes an anderen Unternehmungen bzw. Tochtergesellschaften</w:t>
      </w:r>
    </w:p>
    <w:p>
      <w:r>
        <w:t>45</w:t>
        <w:tab/>
        <w:t>s.d.</w:t>
      </w:r>
    </w:p>
    <w:p>
      <w:r>
        <w:br/>
        <w:t>30</w:t>
        <w:tab/>
        <w:t>75</w:t>
      </w:r>
    </w:p>
    <w:p>
      <w:r>
        <w:t>30z</w:t>
        <w:tab/>
        <w:t>R 8115 I/75</w:t>
      </w:r>
    </w:p>
    <w:p>
      <w:r>
        <w:t>33</w:t>
        <w:tab/>
        <w:t>S. 8</w:t>
      </w:r>
    </w:p>
    <w:p>
      <w:r>
        <w:t>40</w:t>
        <w:tab/>
        <w:t>Zusammenhang zwischen Volksverein und k[Volksverein-Verlag]k und Aufstellung der Tochtergesellschaften</w:t>
      </w:r>
    </w:p>
    <w:p>
      <w:r>
        <w:t>43</w:t>
        <w:tab/>
        <w:t>1933</w:t>
      </w:r>
    </w:p>
    <w:p>
      <w:r>
        <w:br/>
        <w:t>26</w:t>
        <w:tab/>
        <w:t>&lt; - &gt;</w:t>
      </w:r>
    </w:p>
    <w:p>
      <w:r>
        <w:t>27</w:t>
        <w:tab/>
        <w:t>2. Politische, sozialpolitische und konfessionelle Stellung des Volksvereins \ 2.1. 1890 - 1918 \ 2.1.1. Zentrum und Stellung des Volksvereins zum Zentrum, zu den christlichen Gewerkschaften und zur katholischen Kirche \ 2.1.1.2. Katholische Arbeitervereine und christliche Gewerkschaften ("Gewerkschaftsstreit", "Zentrumsstreit")</w:t>
      </w:r>
    </w:p>
    <w:p>
      <w:r>
        <w:t>30</w:t>
        <w:tab/>
        <w:t>166</w:t>
      </w:r>
    </w:p>
    <w:p>
      <w:r>
        <w:t>30z</w:t>
        <w:tab/>
        <w:t>R 8115 I/166</w:t>
      </w:r>
    </w:p>
    <w:p>
      <w:r>
        <w:t>33</w:t>
        <w:tab/>
        <w:t>S. 19</w:t>
      </w:r>
    </w:p>
    <w:p>
      <w:r>
        <w:t>40</w:t>
        <w:tab/>
        <w:t>Auseinandersetzung mit einer Broschüre von p[2{Anton} 1{Orel}, 7{Schriftleiter von "t[Unsere Jugend]t"}, 6{o[Wien]o}]p, ("Gladbach oder Rom") gegen den "Liberalismus" des Volksvereins</w:t>
      </w:r>
    </w:p>
    <w:p>
      <w:r>
        <w:t>43</w:t>
        <w:tab/>
        <w:t>1913</w:t>
      </w:r>
    </w:p>
    <w:p>
      <w:r>
        <w:br/>
        <w:t>26</w:t>
        <w:tab/>
        <w:t>&lt; - &gt;</w:t>
      </w:r>
    </w:p>
    <w:p>
      <w:r>
        <w:t>27</w:t>
        <w:tab/>
        <w:t>2. Politische, sozialpolitische und konfessionelle Stellung des Volksvereins \ 2.2. 1918 - 1933 \ 2.2.1. Zentrum. Innenpolitische und internationale Tätigkeit der katholischen Verbände. "Katholische Aktion"</w:t>
      </w:r>
    </w:p>
    <w:p>
      <w:r>
        <w:t>30</w:t>
        <w:tab/>
        <w:t>187</w:t>
      </w:r>
    </w:p>
    <w:p>
      <w:r>
        <w:t>30z</w:t>
        <w:tab/>
        <w:t>R 8115 I/187</w:t>
      </w:r>
    </w:p>
    <w:p>
      <w:r>
        <w:t>33</w:t>
        <w:tab/>
        <w:t>S. 21</w:t>
      </w:r>
    </w:p>
    <w:p>
      <w:r>
        <w:t>40</w:t>
        <w:tab/>
        <w:t>Institut für Friedenskunde und s[Friedensschrifttum]s</w:t>
      </w:r>
    </w:p>
    <w:p>
      <w:r>
        <w:t>43</w:t>
        <w:tab/>
        <w:t>1927 - 1928</w:t>
      </w:r>
    </w:p>
    <w:p>
      <w:r>
        <w:br/>
        <w:t>26</w:t>
        <w:tab/>
        <w:t>&lt; - &gt;</w:t>
      </w:r>
    </w:p>
    <w:p>
      <w:r>
        <w:t>27</w:t>
        <w:tab/>
        <w:t>2. Politische, sozialpolitische und konfessionelle Stellung des Volksvereins \ 2.2. 1918 - 1933 \ 2.2.2. Weltanschaulich-apologetische Tätigkeit des Volksvereins und Unterlagen über die Verteidigung der bürgerlichen Sozial- und Wirtschaftsordnung</w:t>
      </w:r>
    </w:p>
    <w:p>
      <w:r>
        <w:t>30</w:t>
        <w:tab/>
        <w:t>194</w:t>
      </w:r>
    </w:p>
    <w:p>
      <w:r>
        <w:t>30z</w:t>
        <w:tab/>
        <w:t>R 8115 I/194</w:t>
      </w:r>
    </w:p>
    <w:p>
      <w:r>
        <w:t>33</w:t>
        <w:tab/>
        <w:t>S. 22</w:t>
      </w:r>
    </w:p>
    <w:p>
      <w:r>
        <w:t>40</w:t>
        <w:tab/>
        <w:t>Geplante s[Schriftenreihe über Gesellschafts- und Wirtschaftsfragen]s</w:t>
      </w:r>
    </w:p>
    <w:p>
      <w:r>
        <w:t>43</w:t>
        <w:tab/>
        <w:t>1931 - 1932</w:t>
      </w:r>
    </w:p>
    <w:p>
      <w:r>
        <w:br/>
        <w:t>30</w:t>
        <w:tab/>
        <w:t>204</w:t>
      </w:r>
    </w:p>
    <w:p>
      <w:r>
        <w:t>30z</w:t>
        <w:tab/>
        <w:t>R 8115 I/204</w:t>
      </w:r>
    </w:p>
    <w:p>
      <w:r>
        <w:t>33</w:t>
        <w:tab/>
        <w:t>S. 23</w:t>
      </w:r>
    </w:p>
    <w:p>
      <w:r>
        <w:t>40</w:t>
        <w:tab/>
        <w:t>"t[Apologetische Pfennigblätter]t" des Volksvereins und verschiedene sozialpolitische Zeitschriftenartikel</w:t>
      </w:r>
    </w:p>
    <w:p>
      <w:r>
        <w:t>43</w:t>
        <w:tab/>
        <w:t>1922 ; 1927 ; 1929</w:t>
      </w:r>
    </w:p>
    <w:p>
      <w:r>
        <w:br/>
        <w:t>26</w:t>
        <w:tab/>
        <w:t>&lt; - &gt;</w:t>
      </w:r>
    </w:p>
    <w:p>
      <w:r>
        <w:t>27</w:t>
        <w:tab/>
        <w:t>3. Sonstige Tätigkeitsbereiche des Volksvereins \ 3.1. Jugend und Schule</w:t>
      </w:r>
    </w:p>
    <w:p>
      <w:r>
        <w:t>30</w:t>
        <w:tab/>
        <w:t>214</w:t>
      </w:r>
    </w:p>
    <w:p>
      <w:r>
        <w:t>30z</w:t>
        <w:tab/>
        <w:t>R 8115 I/214</w:t>
      </w:r>
    </w:p>
    <w:p>
      <w:r>
        <w:t>33</w:t>
        <w:tab/>
        <w:t>S. 25</w:t>
      </w:r>
    </w:p>
    <w:p>
      <w:r>
        <w:t>40</w:t>
        <w:tab/>
        <w:t>Jugendarbeit des Volksvereins</w:t>
      </w:r>
    </w:p>
    <w:p>
      <w:r>
        <w:t>41</w:t>
        <w:tab/>
        <w:t>Herausgabe einer s[Zeitschrift für die katholische Arbeiterjugend]s</w:t>
      </w:r>
    </w:p>
    <w:p>
      <w:r>
        <w:t>43</w:t>
        <w:tab/>
        <w:t>1907 - 1915</w:t>
      </w:r>
    </w:p>
    <w:p/>
    <w:p/>
    <w:p>
      <w:r>
        <w:br/>
        <w:t>20</w:t>
        <w:tab/>
        <w:t>R 8115 II</w:t>
      </w:r>
    </w:p>
    <w:p>
      <w:r>
        <w:t>21</w:t>
        <w:tab/>
        <w:t>Volksvereinsverlag GmbH</w:t>
      </w:r>
    </w:p>
    <w:p>
      <w:r>
        <w:t>22</w:t>
        <w:tab/>
        <w:t>Parteien, Verbände und Organisationen \ Deutsches Reich \ #R 8115 II Volksvereinsverlag GmbH</w:t>
      </w:r>
    </w:p>
    <w:p>
      <w:r>
        <w:t>23</w:t>
        <w:tab/>
        <w:t>1890 ; 1927 - 1933</w:t>
      </w:r>
    </w:p>
    <w:p>
      <w:r>
        <w:t>24</w:t>
        <w:tab/>
        <w:t>Findkartei</w:t>
      </w:r>
    </w:p>
    <w:p>
      <w:r>
        <w:t>26</w:t>
        <w:tab/>
        <w:t>&lt; - &gt;</w:t>
      </w:r>
    </w:p>
    <w:p>
      <w:r>
        <w:t>27</w:t>
        <w:tab/>
        <w:t>1. Organisation und Tätigkeit \ 1.1. Allgemeiner Schriftwechsel</w:t>
      </w:r>
    </w:p>
    <w:p>
      <w:r>
        <w:t>30</w:t>
        <w:tab/>
        <w:t>1</w:t>
      </w:r>
    </w:p>
    <w:p>
      <w:r>
        <w:t>30z</w:t>
        <w:tab/>
        <w:t>R 8115 II/1</w:t>
      </w:r>
    </w:p>
    <w:p>
      <w:r>
        <w:t>40</w:t>
        <w:tab/>
        <w:t>Allgem. organisatorischer Schriftwechsel mit dem p[7{Landessekretär} 1{Brauers}, 6{o[Köln]o}]p</w:t>
      </w:r>
    </w:p>
    <w:p>
      <w:r>
        <w:t>43</w:t>
        <w:tab/>
        <w:t>1925</w:t>
      </w:r>
    </w:p>
    <w:p>
      <w:r>
        <w:br/>
        <w:t>30</w:t>
        <w:tab/>
        <w:t>2</w:t>
      </w:r>
    </w:p>
    <w:p>
      <w:r>
        <w:t>30z</w:t>
        <w:tab/>
        <w:t>R 8115 II (74 Vo 2) / 2</w:t>
      </w:r>
    </w:p>
    <w:p>
      <w:r>
        <w:t>40</w:t>
        <w:tab/>
        <w:t>Schriftwechsel mit dem p[7{Landessekretär} 1{Brauers}, 6{o[Köln]o}]p</w:t>
      </w:r>
    </w:p>
    <w:p>
      <w:r>
        <w:t>43</w:t>
        <w:tab/>
        <w:t>1926</w:t>
      </w:r>
    </w:p>
    <w:p>
      <w:r>
        <w:br/>
        <w:t>30</w:t>
        <w:tab/>
        <w:t>3</w:t>
      </w:r>
    </w:p>
    <w:p>
      <w:r>
        <w:t>30z</w:t>
        <w:tab/>
        <w:t>R 8115 II (74 Vo 2) / 3</w:t>
      </w:r>
    </w:p>
    <w:p>
      <w:r>
        <w:t>40</w:t>
        <w:tab/>
        <w:t>Allgem. organisatorischer Schriftwechsel mit dem p[7{Landessekretär} 1{Brauers}, 6{o[Köln]o}]p</w:t>
      </w:r>
    </w:p>
    <w:p>
      <w:r>
        <w:t>43</w:t>
        <w:tab/>
        <w:t>1927</w:t>
      </w:r>
    </w:p>
    <w:p>
      <w:r>
        <w:br/>
        <w:t>30</w:t>
        <w:tab/>
        <w:t>4</w:t>
      </w:r>
    </w:p>
    <w:p>
      <w:r>
        <w:t>30z</w:t>
        <w:tab/>
        <w:t>R 8115 II (74 Vo 2) / 4</w:t>
      </w:r>
    </w:p>
    <w:p>
      <w:r>
        <w:t>40</w:t>
        <w:tab/>
        <w:t>Allgemeiner Schriftwechsel</w:t>
      </w:r>
    </w:p>
    <w:p>
      <w:r>
        <w:t>41</w:t>
        <w:tab/>
        <w:t>s[Druckereikosten]s, Erteilung von s[Druckaufträge]sn, Beschaffung von Papier usw.</w:t>
      </w:r>
    </w:p>
    <w:p>
      <w:r>
        <w:t>43</w:t>
        <w:tab/>
        <w:t>1928 - 1929</w:t>
      </w:r>
    </w:p>
    <w:p>
      <w:r>
        <w:br/>
        <w:t>30</w:t>
        <w:tab/>
        <w:t>5</w:t>
      </w:r>
    </w:p>
    <w:p>
      <w:r>
        <w:t>30z</w:t>
        <w:tab/>
        <w:t>R 8115 II/5</w:t>
      </w:r>
    </w:p>
    <w:p>
      <w:r>
        <w:t>40</w:t>
        <w:tab/>
        <w:t>Allgem. organisatorischer Schriftwechsel</w:t>
      </w:r>
    </w:p>
    <w:p>
      <w:r>
        <w:t>43</w:t>
        <w:tab/>
        <w:t>1929</w:t>
      </w:r>
    </w:p>
    <w:p>
      <w:r>
        <w:br/>
        <w:t>30</w:t>
        <w:tab/>
        <w:t>6</w:t>
      </w:r>
    </w:p>
    <w:p>
      <w:r>
        <w:t>30z</w:t>
        <w:tab/>
        <w:t>R 8115 II/6</w:t>
      </w:r>
    </w:p>
    <w:p>
      <w:r>
        <w:t>40</w:t>
        <w:tab/>
        <w:t>Allgem. organisatorischer Schriftwechsel</w:t>
      </w:r>
    </w:p>
    <w:p>
      <w:r>
        <w:t>43</w:t>
        <w:tab/>
        <w:t>1932</w:t>
      </w:r>
    </w:p>
    <w:p>
      <w:r>
        <w:br/>
        <w:t>30</w:t>
        <w:tab/>
        <w:t>7</w:t>
      </w:r>
    </w:p>
    <w:p>
      <w:r>
        <w:t>30z</w:t>
        <w:tab/>
        <w:t>R 8115 II/7</w:t>
      </w:r>
    </w:p>
    <w:p>
      <w:r>
        <w:t>40</w:t>
        <w:tab/>
        <w:t>Schriftwechsel mit Herrn Küppers über seine Lage nach der Entlassung beim k[Volksvereinsverlag]k</w:t>
      </w:r>
    </w:p>
    <w:p>
      <w:r>
        <w:t>43</w:t>
        <w:tab/>
        <w:t>1930 - 1932</w:t>
      </w:r>
    </w:p>
    <w:p>
      <w:r>
        <w:br/>
        <w:t>30</w:t>
        <w:tab/>
        <w:t>8</w:t>
      </w:r>
    </w:p>
    <w:p>
      <w:r>
        <w:t>30z</w:t>
        <w:tab/>
        <w:t>R 8115 II/8</w:t>
      </w:r>
    </w:p>
    <w:p>
      <w:r>
        <w:t>40</w:t>
        <w:tab/>
        <w:t>Schriftwechsel des p[7{Schriftleiter}s 2{Emil} 1{Ritter}]p mit dem k[Volksvereinsverlag]k über die t[2{Zeitschrift} "1{Volkstum und Volksbildung}]t"</w:t>
      </w:r>
    </w:p>
    <w:p>
      <w:r>
        <w:t>43</w:t>
        <w:tab/>
        <w:t>1924 - 1930</w:t>
      </w:r>
    </w:p>
    <w:p>
      <w:r>
        <w:br/>
        <w:t>30</w:t>
        <w:tab/>
        <w:t>9</w:t>
      </w:r>
    </w:p>
    <w:p>
      <w:r>
        <w:t>30z</w:t>
        <w:tab/>
        <w:t>R 8115 II/9</w:t>
      </w:r>
    </w:p>
    <w:p>
      <w:r>
        <w:t>40</w:t>
        <w:tab/>
        <w:t>Schriftwechsel mit dem k[Cäcilienverein]k über die Redaktion eines Vereinsorgans</w:t>
      </w:r>
    </w:p>
    <w:p>
      <w:r>
        <w:t>43</w:t>
        <w:tab/>
        <w:t>1924 - 1928</w:t>
      </w:r>
    </w:p>
    <w:p>
      <w:r>
        <w:br/>
        <w:t>26</w:t>
        <w:tab/>
        <w:t>&lt; - &gt;</w:t>
      </w:r>
    </w:p>
    <w:p>
      <w:r>
        <w:t>27</w:t>
        <w:tab/>
        <w:t>1. Organisation und Tätigkeit \ 1.2. Finanzieller Zusammenbruch des Volksvereinsverlages und Sanierungsversuche</w:t>
      </w:r>
    </w:p>
    <w:p>
      <w:r>
        <w:t>30</w:t>
        <w:tab/>
        <w:t>10</w:t>
      </w:r>
    </w:p>
    <w:p>
      <w:r>
        <w:t>30z</w:t>
        <w:tab/>
        <w:t>R 8115 II/10</w:t>
      </w:r>
    </w:p>
    <w:p>
      <w:r>
        <w:t>40</w:t>
        <w:tab/>
        <w:t>Finanzielle und vermögensrechtliche Lage des k[Volksvereinsverlag]kes und Sanierungsversuche</w:t>
      </w:r>
    </w:p>
    <w:p>
      <w:r>
        <w:t>41</w:t>
        <w:tab/>
        <w:t>u. a.: Schriftwechsel mit und über Dr. Kohlen</w:t>
      </w:r>
    </w:p>
    <w:p>
      <w:r>
        <w:t>43</w:t>
        <w:tab/>
        <w:t>1926 - 1934</w:t>
      </w:r>
    </w:p>
    <w:p>
      <w:r>
        <w:br/>
        <w:t>30</w:t>
        <w:tab/>
        <w:t>11</w:t>
      </w:r>
    </w:p>
    <w:p>
      <w:r>
        <w:t>30z</w:t>
        <w:tab/>
        <w:t>R 8115 II/11</w:t>
      </w:r>
    </w:p>
    <w:p>
      <w:r>
        <w:t>40</w:t>
        <w:tab/>
        <w:t>k[Volksvereinsverlag]k GmbH (III)</w:t>
      </w:r>
    </w:p>
    <w:p>
      <w:r>
        <w:t>41</w:t>
        <w:tab/>
        <w:t>u. a.: Schriftwechsel. - Notizen über den Abbau der Volksvereinsverlag GmbH und Sanierungspläne</w:t>
      </w:r>
    </w:p>
    <w:p>
      <w:r>
        <w:t>43</w:t>
        <w:tab/>
        <w:t>1926 - 1928</w:t>
      </w:r>
    </w:p>
    <w:p>
      <w:r>
        <w:br/>
        <w:t>30</w:t>
        <w:tab/>
        <w:t>12</w:t>
      </w:r>
    </w:p>
    <w:p>
      <w:r>
        <w:t>30z</w:t>
        <w:tab/>
        <w:t>R 8115 II/12</w:t>
      </w:r>
    </w:p>
    <w:p>
      <w:r>
        <w:t>40</w:t>
        <w:tab/>
        <w:t>Volksvereinsverlag GmbH</w:t>
      </w:r>
    </w:p>
    <w:p>
      <w:r>
        <w:t>41</w:t>
        <w:tab/>
        <w:t>u. a.: Schriftwechsel. - Einladungen zu Sitzungen des k[Volksvereinsverlag]kes. - Notizen zu Sanierungsfragen.</w:t>
      </w:r>
    </w:p>
    <w:p>
      <w:r>
        <w:t>43</w:t>
        <w:tab/>
        <w:t>1928 - 1929</w:t>
      </w:r>
    </w:p>
    <w:p>
      <w:r>
        <w:br/>
        <w:t>30</w:t>
        <w:tab/>
        <w:t>13</w:t>
      </w:r>
    </w:p>
    <w:p>
      <w:r>
        <w:t>30z</w:t>
        <w:tab/>
        <w:t>R 8115 II/13</w:t>
      </w:r>
    </w:p>
    <w:p>
      <w:r>
        <w:t>40</w:t>
        <w:tab/>
        <w:t>k[Volksvereinsverlag]k GmbH</w:t>
      </w:r>
    </w:p>
    <w:p>
      <w:r>
        <w:t>41</w:t>
        <w:tab/>
        <w:t>Schriftwechsel. -  Protokolle über Versammlungen der Gesellschafter des Volksvereinsverlags. - Berichte und Denkschrift über die Sanierung des Volksvereinsverlags.</w:t>
      </w:r>
    </w:p>
    <w:p>
      <w:r>
        <w:t>45</w:t>
        <w:tab/>
        <w:t>s.d.</w:t>
      </w:r>
    </w:p>
    <w:p>
      <w:r>
        <w:br/>
        <w:t>30</w:t>
        <w:tab/>
        <w:t>14</w:t>
      </w:r>
    </w:p>
    <w:p>
      <w:r>
        <w:t>30z</w:t>
        <w:tab/>
        <w:t>R 8115 II/14</w:t>
      </w:r>
    </w:p>
    <w:p>
      <w:r>
        <w:t>40</w:t>
        <w:tab/>
        <w:t>Schriftwechsel zwischen dem Rechtsanwalt Dr. Kohlen und Dr. Heinrich (Direktor des k[Volksvereinsverlag]ks) über Verkauf von Grundstücken und Zahlungsverpflichtungen gegenüber der Deutschen Bank</w:t>
      </w:r>
    </w:p>
    <w:p>
      <w:r>
        <w:t>43</w:t>
        <w:tab/>
        <w:t>1928 - 1929</w:t>
      </w:r>
    </w:p>
    <w:p>
      <w:r>
        <w:br/>
        <w:t>30</w:t>
        <w:tab/>
        <w:t>15</w:t>
      </w:r>
    </w:p>
    <w:p>
      <w:r>
        <w:t>30z</w:t>
        <w:tab/>
        <w:t>R 8115 II/15</w:t>
      </w:r>
    </w:p>
    <w:p>
      <w:r>
        <w:t>40</w:t>
        <w:tab/>
        <w:t>Schriftwechsel über Finanzfragen des k[Volksvereinsverlag]ks</w:t>
      </w:r>
    </w:p>
    <w:p>
      <w:r>
        <w:t>43</w:t>
        <w:tab/>
        <w:t>1928 - 1930</w:t>
      </w:r>
    </w:p>
    <w:p>
      <w:r>
        <w:br/>
        <w:t>30</w:t>
        <w:tab/>
        <w:t>16</w:t>
      </w:r>
    </w:p>
    <w:p>
      <w:r>
        <w:t>30z</w:t>
        <w:tab/>
        <w:t>R 8115 II/16</w:t>
      </w:r>
    </w:p>
    <w:p>
      <w:r>
        <w:t>40</w:t>
        <w:tab/>
        <w:t>Sanierung des k[Volksvereinsverlag]ks</w:t>
      </w:r>
    </w:p>
    <w:p>
      <w:r>
        <w:t>41</w:t>
        <w:tab/>
        <w:t>Schriftwechsel u. a. mit dem Schaafhausenschen Bankverein und Clemens Lammers</w:t>
      </w:r>
    </w:p>
    <w:p>
      <w:r>
        <w:t>43</w:t>
        <w:tab/>
        <w:t>1928 - 1929</w:t>
      </w:r>
    </w:p>
    <w:p>
      <w:r>
        <w:br/>
        <w:t>30</w:t>
        <w:tab/>
        <w:t>17</w:t>
      </w:r>
    </w:p>
    <w:p>
      <w:r>
        <w:t>30z</w:t>
        <w:tab/>
        <w:t>R 8115 II/17</w:t>
      </w:r>
    </w:p>
    <w:p>
      <w:r>
        <w:t>40</w:t>
        <w:tab/>
        <w:t>Sanierung des k[Volksvereinsverlag]ks</w:t>
      </w:r>
    </w:p>
    <w:p>
      <w:r>
        <w:t>41</w:t>
        <w:tab/>
        <w:t>Schriftwechsel mit Clemens Lammers</w:t>
      </w:r>
    </w:p>
    <w:p>
      <w:r>
        <w:t>43</w:t>
        <w:tab/>
        <w:t>1928 - 1929</w:t>
      </w:r>
    </w:p>
    <w:p>
      <w:r>
        <w:br/>
        <w:t>30</w:t>
        <w:tab/>
        <w:t>18</w:t>
      </w:r>
    </w:p>
    <w:p>
      <w:r>
        <w:t>30z</w:t>
        <w:tab/>
        <w:t>R 8115 II/18</w:t>
      </w:r>
    </w:p>
    <w:p>
      <w:r>
        <w:t>40</w:t>
        <w:tab/>
        <w:t>Vermögensrechtliche Lage und Sanierung des k[Volksvereinsverlag]ks</w:t>
      </w:r>
    </w:p>
    <w:p>
      <w:r>
        <w:t>41</w:t>
        <w:tab/>
        <w:t>Vereinbarung des Volksvereins mit dem Volksvereinsverlag. - Auszüge aus den Protokollen von Sitzungen des Vorstandes des Volksvereins. - Gesellschaftsvertrag der Zentralstelle des Volksvereins für das kath. Deutschl., Verlagsabt. GmbH. - Aktenabschriften über Abtretung des Vermögens des Volksvereins an den Volksvereinsverlag. - Schriftwechsel.</w:t>
      </w:r>
    </w:p>
    <w:p>
      <w:r>
        <w:t>43</w:t>
        <w:tab/>
        <w:t>(1904 - 1905) ; 1928</w:t>
      </w:r>
    </w:p>
    <w:p>
      <w:r>
        <w:br/>
        <w:t>30</w:t>
        <w:tab/>
        <w:t>19</w:t>
      </w:r>
    </w:p>
    <w:p>
      <w:r>
        <w:t>30z</w:t>
        <w:tab/>
        <w:t>R 8115 II/19</w:t>
      </w:r>
    </w:p>
    <w:p>
      <w:r>
        <w:t>40</w:t>
        <w:tab/>
        <w:t>Schriftwechsel über Sanierung der k[Volksvereinsverlag]k GmbH</w:t>
      </w:r>
    </w:p>
    <w:p>
      <w:r>
        <w:t>43</w:t>
        <w:tab/>
        <w:t>1928 - 1929</w:t>
      </w:r>
    </w:p>
    <w:p>
      <w:r>
        <w:br/>
        <w:t>30</w:t>
        <w:tab/>
        <w:t>20</w:t>
      </w:r>
    </w:p>
    <w:p>
      <w:r>
        <w:t>30z</w:t>
        <w:tab/>
        <w:t>R 8115 II/20</w:t>
      </w:r>
    </w:p>
    <w:p>
      <w:r>
        <w:t>40</w:t>
        <w:tab/>
        <w:t>Volksverein bzw. -k[Volksvereinsverlag]k</w:t>
      </w:r>
    </w:p>
    <w:p>
      <w:r>
        <w:t>41</w:t>
        <w:tab/>
        <w:t>Sanierungsprobleme. - Auseinandersetzung mit dem Nationalsozialismus. - Satzung des Volksvereins. - Etat des Volksvereins 1927/28.</w:t>
      </w:r>
    </w:p>
    <w:p>
      <w:r>
        <w:t>43</w:t>
        <w:tab/>
        <w:t>1927 - 1933</w:t>
      </w:r>
    </w:p>
    <w:p>
      <w:r>
        <w:br/>
        <w:t>30</w:t>
        <w:tab/>
        <w:t>21</w:t>
      </w:r>
    </w:p>
    <w:p>
      <w:r>
        <w:t>30z</w:t>
        <w:tab/>
        <w:t>R 8115 II/21</w:t>
      </w:r>
    </w:p>
    <w:p>
      <w:r>
        <w:t>40</w:t>
        <w:tab/>
        <w:t>Hilfsgemeinschaft für kath. Wohlfahrts- und Kulturpflege GmbH Berlin</w:t>
      </w:r>
    </w:p>
    <w:p>
      <w:r>
        <w:t>41</w:t>
        <w:tab/>
        <w:t>Schriftwechsel über Sanierung des k[Volksvereinsverlag]k</w:t>
      </w:r>
    </w:p>
    <w:p>
      <w:r>
        <w:t>43</w:t>
        <w:tab/>
        <w:t>1928 - 1929</w:t>
      </w:r>
    </w:p>
    <w:p>
      <w:r>
        <w:br/>
        <w:t>30</w:t>
        <w:tab/>
        <w:t>22</w:t>
      </w:r>
    </w:p>
    <w:p>
      <w:r>
        <w:t>30z</w:t>
        <w:tab/>
        <w:t>R 8115 II/22</w:t>
      </w:r>
    </w:p>
    <w:p>
      <w:r>
        <w:t>40</w:t>
        <w:tab/>
        <w:t>Finanzielle Lage des k[Volksvereinsverlag]kes</w:t>
      </w:r>
    </w:p>
    <w:p>
      <w:r>
        <w:t>43</w:t>
        <w:tab/>
        <w:t>1927 - 1930</w:t>
      </w:r>
    </w:p>
    <w:p>
      <w:r>
        <w:br/>
        <w:t>30</w:t>
        <w:tab/>
        <w:t>23</w:t>
      </w:r>
    </w:p>
    <w:p>
      <w:r>
        <w:t>30z</w:t>
        <w:tab/>
        <w:t>R 8115 II/23</w:t>
      </w:r>
    </w:p>
    <w:p>
      <w:r>
        <w:t>40</w:t>
        <w:tab/>
        <w:t>Schriftwechsel Dr. Conradys mit Generaldirektor Dr. Hohn über finanzielle Lage des k[Volksvereinsverlag]ks</w:t>
      </w:r>
    </w:p>
    <w:p>
      <w:r>
        <w:t>43</w:t>
        <w:tab/>
        <w:t>1927</w:t>
      </w:r>
    </w:p>
    <w:p>
      <w:r>
        <w:br/>
        <w:t>30</w:t>
        <w:tab/>
        <w:t>24</w:t>
      </w:r>
    </w:p>
    <w:p>
      <w:r>
        <w:t>30z</w:t>
        <w:tab/>
        <w:t>R 8115 II/24</w:t>
      </w:r>
    </w:p>
    <w:p>
      <w:r>
        <w:t>40</w:t>
        <w:tab/>
        <w:t>Finanzielle Lage des k[Volksvereinsverlag]ks</w:t>
      </w:r>
    </w:p>
    <w:p>
      <w:r>
        <w:t>41</w:t>
        <w:tab/>
        <w:t>Schriftwechsel. - Einladungen und Tagesordnungspunkte. - Vollmacht.</w:t>
      </w:r>
    </w:p>
    <w:p>
      <w:r>
        <w:t>43</w:t>
        <w:tab/>
        <w:t>1928</w:t>
      </w:r>
    </w:p>
    <w:p>
      <w:r>
        <w:br/>
        <w:t>30</w:t>
        <w:tab/>
        <w:t>25</w:t>
      </w:r>
    </w:p>
    <w:p>
      <w:r>
        <w:t>30z</w:t>
        <w:tab/>
        <w:t>R 8115 II/25</w:t>
      </w:r>
    </w:p>
    <w:p>
      <w:r>
        <w:t>40</w:t>
        <w:tab/>
        <w:t>Schriftwechsel mit verschiedenen Persönlichkeiten über die Gründung eines Beirates zur finanziellen Unterstützung des k[Volksvereinsverlag]kes</w:t>
      </w:r>
    </w:p>
    <w:p>
      <w:r>
        <w:t>43</w:t>
        <w:tab/>
        <w:t>1929</w:t>
      </w:r>
    </w:p>
    <w:p>
      <w:r>
        <w:br/>
        <w:t>30</w:t>
        <w:tab/>
        <w:t>26</w:t>
      </w:r>
    </w:p>
    <w:p>
      <w:r>
        <w:t>30z</w:t>
        <w:tab/>
        <w:t>R 8115 II/26</w:t>
      </w:r>
    </w:p>
    <w:p>
      <w:r>
        <w:t>40</w:t>
        <w:tab/>
        <w:t>Finanzielle Lage des k[Volksvereinsverlag]ks</w:t>
      </w:r>
    </w:p>
    <w:p>
      <w:r>
        <w:t>41</w:t>
        <w:tab/>
        <w:t>Zeitungsausschnitte. - Entwurf und Notizen zum Vergleichsverfahren. - Bericht über Zahlung der Kontokorrentschulden durch den Volksverein an die Volksvereinsverlags GmbH</w:t>
      </w:r>
    </w:p>
    <w:p>
      <w:r>
        <w:t>43</w:t>
        <w:tab/>
        <w:t>1930 - 1932</w:t>
      </w:r>
    </w:p>
    <w:p>
      <w:r>
        <w:br/>
        <w:t>30</w:t>
        <w:tab/>
        <w:t>27</w:t>
      </w:r>
    </w:p>
    <w:p>
      <w:r>
        <w:t>30z</w:t>
        <w:tab/>
        <w:t>R 8115 II/27</w:t>
      </w:r>
    </w:p>
    <w:p>
      <w:r>
        <w:t>40</w:t>
        <w:tab/>
        <w:t>Finanzielle Lage der k[Volksvereinsverlag]ks GmbH</w:t>
      </w:r>
    </w:p>
    <w:p>
      <w:r>
        <w:t>41</w:t>
        <w:tab/>
        <w:t>Schriftwechsel und Berichte an den Bankgläubiger Ausschuß und an die Banken</w:t>
      </w:r>
    </w:p>
    <w:p>
      <w:r>
        <w:t>43</w:t>
        <w:tab/>
        <w:t>1929</w:t>
      </w:r>
    </w:p>
    <w:p>
      <w:r>
        <w:br/>
        <w:t>30</w:t>
        <w:tab/>
        <w:t>28</w:t>
      </w:r>
    </w:p>
    <w:p>
      <w:r>
        <w:t>30z</w:t>
        <w:tab/>
        <w:t>R 8115 II/28</w:t>
      </w:r>
    </w:p>
    <w:p>
      <w:r>
        <w:t>40</w:t>
        <w:tab/>
        <w:t>Schriftwechsel mit dem Bankgeschäft Fritz Markiewicz, Berlink[&lt;Volksvereinsverlag&gt;]k</w:t>
      </w:r>
    </w:p>
    <w:p>
      <w:r>
        <w:t>43</w:t>
        <w:tab/>
        <w:t>1927 - 1928</w:t>
      </w:r>
    </w:p>
    <w:p>
      <w:r>
        <w:br/>
        <w:t>30</w:t>
        <w:tab/>
        <w:t>29</w:t>
      </w:r>
    </w:p>
    <w:p>
      <w:r>
        <w:t>30z</w:t>
        <w:tab/>
        <w:t>R 8115 II/29</w:t>
      </w:r>
    </w:p>
    <w:p>
      <w:r>
        <w:t>40</w:t>
        <w:tab/>
        <w:t>Schriftwechsel zwischen dem Bankgeschäft Fritz Markiewicz und dem k[Volksvereinsverlag]k</w:t>
      </w:r>
    </w:p>
    <w:p>
      <w:r>
        <w:t>43</w:t>
        <w:tab/>
        <w:t>1927</w:t>
      </w:r>
    </w:p>
    <w:p>
      <w:r>
        <w:br/>
        <w:t>30</w:t>
        <w:tab/>
        <w:t>30</w:t>
      </w:r>
    </w:p>
    <w:p>
      <w:r>
        <w:t>30z</w:t>
        <w:tab/>
        <w:t>R 8115 II/30</w:t>
      </w:r>
    </w:p>
    <w:p>
      <w:r>
        <w:t>40</w:t>
        <w:tab/>
        <w:t>Schriftwechsel mit den Gebr. Röchling, Bank, Saarbrücken über Finanzenk[&lt;Volksvereinsverlag&gt;]k</w:t>
      </w:r>
    </w:p>
    <w:p>
      <w:r>
        <w:t>43</w:t>
        <w:tab/>
        <w:t>1924 - 1930</w:t>
      </w:r>
    </w:p>
    <w:p>
      <w:r>
        <w:br/>
        <w:t>30</w:t>
        <w:tab/>
        <w:t>31</w:t>
      </w:r>
    </w:p>
    <w:p>
      <w:r>
        <w:t>30z</w:t>
        <w:tab/>
        <w:t>R 8115 II/31</w:t>
      </w:r>
    </w:p>
    <w:p>
      <w:r>
        <w:t>40</w:t>
        <w:tab/>
        <w:t>Berichte über Gesellschafterversammlungen und Besprechungen der Gläubigerbanken des k[Volksvereinsverlag]k</w:t>
      </w:r>
    </w:p>
    <w:p>
      <w:r>
        <w:t>43</w:t>
        <w:tab/>
        <w:t>1928 - 1929</w:t>
      </w:r>
    </w:p>
    <w:p>
      <w:r>
        <w:br/>
        <w:t>30</w:t>
        <w:tab/>
        <w:t>32</w:t>
      </w:r>
    </w:p>
    <w:p>
      <w:r>
        <w:t>30z</w:t>
        <w:tab/>
        <w:t>R 8115 II/32</w:t>
      </w:r>
    </w:p>
    <w:p>
      <w:r>
        <w:t>40</w:t>
        <w:tab/>
        <w:t>Abschrift von Akten über die Abtrennung des Vermögens des Volksvereins an den k[Volksvereinsverlag]k GmbH (1904 - 1905)</w:t>
      </w:r>
    </w:p>
    <w:p>
      <w:r>
        <w:t>41</w:t>
        <w:tab/>
        <w:t>Protokolle über Änderung der Firma, Erhöhung des Stammkapitals usw. (1908, 1923, 1927). - Aktennotiz der Dresdner Bank über betrüg. Vorgehen bei der Erlangung von Bankkrediten 1928</w:t>
      </w:r>
    </w:p>
    <w:p>
      <w:r>
        <w:t>43</w:t>
        <w:tab/>
        <w:t>1904 - 1905 ; 1908 ; 1923 ; 1927 - 1928</w:t>
      </w:r>
    </w:p>
    <w:p>
      <w:r>
        <w:br/>
        <w:t>30</w:t>
        <w:tab/>
        <w:t>33</w:t>
      </w:r>
    </w:p>
    <w:p>
      <w:r>
        <w:t>30z</w:t>
        <w:tab/>
        <w:t>R 8115 II/33</w:t>
      </w:r>
    </w:p>
    <w:p>
      <w:r>
        <w:t>40</w:t>
        <w:tab/>
        <w:t>Schriftwechsel des k[Volksvereinsverlag]k über den Verkauf von Anteilen der Rieger &amp; Kreuzfelder GmbH und Inanspruchnahme eines Kredits bei der Dresdener Bank</w:t>
      </w:r>
    </w:p>
    <w:p>
      <w:r>
        <w:t>43</w:t>
        <w:tab/>
        <w:t>1926 - 1929</w:t>
      </w:r>
    </w:p>
    <w:p>
      <w:r>
        <w:br/>
        <w:t>30</w:t>
        <w:tab/>
        <w:t>34</w:t>
      </w:r>
    </w:p>
    <w:p>
      <w:r>
        <w:t>30z</w:t>
        <w:tab/>
        <w:t>R 8115 II/34</w:t>
      </w:r>
    </w:p>
    <w:p>
      <w:r>
        <w:t>40</w:t>
        <w:tab/>
        <w:t>Anlagen (Bl. 1 - 109) zum Gutachten über den VVV (Durchschläge von Aktenschriftstücken) über finanzielle Lage des k[Volksvereinsverlag]k</w:t>
      </w:r>
    </w:p>
    <w:p>
      <w:r>
        <w:t>43</w:t>
        <w:tab/>
        <w:t>1925 - 1928</w:t>
      </w:r>
    </w:p>
    <w:p>
      <w:r>
        <w:br/>
        <w:t>30</w:t>
        <w:tab/>
        <w:t>35</w:t>
      </w:r>
    </w:p>
    <w:p>
      <w:r>
        <w:t>30z</w:t>
        <w:tab/>
        <w:t>R 8115 II/35</w:t>
      </w:r>
    </w:p>
    <w:p>
      <w:r>
        <w:t>40</w:t>
        <w:tab/>
        <w:t>Schriftwechsel mit verschiedenen Personen und Firmen über finanzielle Fragen des k[Volksvereinsverlag]k</w:t>
      </w:r>
    </w:p>
    <w:p>
      <w:r>
        <w:t>43</w:t>
        <w:tab/>
        <w:t>1924 - 1928</w:t>
      </w:r>
    </w:p>
    <w:p>
      <w:r>
        <w:br/>
        <w:t>30</w:t>
        <w:tab/>
        <w:t>36</w:t>
      </w:r>
    </w:p>
    <w:p>
      <w:r>
        <w:t>30z</w:t>
        <w:tab/>
        <w:t>R 8115 II/36</w:t>
      </w:r>
    </w:p>
    <w:p>
      <w:r>
        <w:t>40</w:t>
        <w:tab/>
        <w:t>Berichte und Protokolle des k[Benno-Filser-Verlag]ks und des k[Volksvereinsverlag]ks</w:t>
      </w:r>
    </w:p>
    <w:p>
      <w:r>
        <w:t>43</w:t>
        <w:tab/>
        <w:t>1924 - 1929</w:t>
      </w:r>
    </w:p>
    <w:p>
      <w:r>
        <w:br/>
        <w:t>30</w:t>
        <w:tab/>
        <w:t>37</w:t>
      </w:r>
    </w:p>
    <w:p>
      <w:r>
        <w:t>30z</w:t>
        <w:tab/>
        <w:t>R 8115 II/37</w:t>
      </w:r>
    </w:p>
    <w:p>
      <w:r>
        <w:t>40</w:t>
        <w:tab/>
        <w:t>Notizen und Schriftwechsel über verschiedene Anleihen des k[Volksvereinsverlag]ks</w:t>
      </w:r>
    </w:p>
    <w:p>
      <w:r>
        <w:t>43</w:t>
        <w:tab/>
        <w:t>1926 - 1928</w:t>
      </w:r>
    </w:p>
    <w:p>
      <w:r>
        <w:br/>
        <w:t>30</w:t>
        <w:tab/>
        <w:t>38</w:t>
      </w:r>
    </w:p>
    <w:p>
      <w:r>
        <w:t>30z</w:t>
        <w:tab/>
        <w:t>R 8115 II/38</w:t>
      </w:r>
    </w:p>
    <w:p>
      <w:r>
        <w:t>40</w:t>
        <w:tab/>
        <w:t>Rechtsverhältnisse Volksverein und k[Volksvereinsverlag]k</w:t>
      </w:r>
    </w:p>
    <w:p>
      <w:r>
        <w:t>41</w:t>
        <w:tab/>
        <w:t>Schriftwechsel mit dem "Ausschuß für die sozialen Wohlfahrtsrenten" um Gewährung der sozialen Wohlfahrtsrente für den Volksverein und Lages des Volksvereinsverlag (Liquidationsbilanz per 1. Juli 1930)</w:t>
      </w:r>
    </w:p>
    <w:p>
      <w:r>
        <w:t>43</w:t>
        <w:tab/>
        <w:t>1927 - 1930</w:t>
      </w:r>
    </w:p>
    <w:p>
      <w:r>
        <w:br/>
        <w:t>30</w:t>
        <w:tab/>
        <w:t>39</w:t>
      </w:r>
    </w:p>
    <w:p>
      <w:r>
        <w:t>30z</w:t>
        <w:tab/>
        <w:t>R 8115 II/39</w:t>
      </w:r>
    </w:p>
    <w:p>
      <w:r>
        <w:t>40</w:t>
        <w:tab/>
        <w:t>Protokolle über eine Sitzung, Bankabkommen, Besserungsschein zwischen k[Volksvereinsverlag]k und Bankgläubigern des Verlags</w:t>
      </w:r>
    </w:p>
    <w:p>
      <w:r>
        <w:t>43</w:t>
        <w:tab/>
        <w:t>1929</w:t>
      </w:r>
    </w:p>
    <w:p>
      <w:r>
        <w:br/>
        <w:t>30</w:t>
        <w:tab/>
        <w:t>40</w:t>
      </w:r>
    </w:p>
    <w:p>
      <w:r>
        <w:t>30z</w:t>
        <w:tab/>
        <w:t>R 8115 II/40</w:t>
      </w:r>
    </w:p>
    <w:p>
      <w:r>
        <w:t>40</w:t>
        <w:tab/>
        <w:t>Bericht der Rheinisch-Westfälischen "Revision" Treuhand AG, Köln, für die k[Volksvereinsverlag]ks GmbH</w:t>
      </w:r>
    </w:p>
    <w:p>
      <w:r>
        <w:t>43</w:t>
        <w:tab/>
        <w:t>1928</w:t>
      </w:r>
    </w:p>
    <w:p>
      <w:r>
        <w:br/>
        <w:t>30</w:t>
        <w:tab/>
        <w:t>41</w:t>
      </w:r>
    </w:p>
    <w:p>
      <w:r>
        <w:t>30z</w:t>
        <w:tab/>
        <w:t>R 8115 II/41</w:t>
      </w:r>
    </w:p>
    <w:p>
      <w:r>
        <w:t>40</w:t>
        <w:tab/>
        <w:t>Bericht über die Halbjahresbilanz der Volksvereinsverlags GmbH durch die Rheinisch-Westfälische "Revision" Treuhand AG, Köln</w:t>
      </w:r>
    </w:p>
    <w:p>
      <w:r>
        <w:t>43</w:t>
        <w:tab/>
        <w:t>1929</w:t>
      </w:r>
    </w:p>
    <w:p>
      <w:r>
        <w:br/>
        <w:t>30</w:t>
        <w:tab/>
        <w:t>42</w:t>
      </w:r>
    </w:p>
    <w:p>
      <w:r>
        <w:t>30z</w:t>
        <w:tab/>
        <w:t>R 8115 II/42</w:t>
      </w:r>
    </w:p>
    <w:p>
      <w:r>
        <w:t>40</w:t>
        <w:tab/>
        <w:t>Schluß- und Bilanzbericht über die allgem. Geschäftslage des k[Volksvereinsverlag]ks und seine Jahresbilanz per 30. Juni 1928 durch die Rheinisch-Westfälische "Revision" AG, Köln</w:t>
      </w:r>
    </w:p>
    <w:p>
      <w:r>
        <w:t>43</w:t>
        <w:tab/>
        <w:t>1929</w:t>
      </w:r>
    </w:p>
    <w:p>
      <w:r>
        <w:br/>
        <w:t>30</w:t>
        <w:tab/>
        <w:t>43</w:t>
      </w:r>
    </w:p>
    <w:p>
      <w:r>
        <w:t>30z</w:t>
        <w:tab/>
        <w:t>R 8115 II/43</w:t>
      </w:r>
    </w:p>
    <w:p>
      <w:r>
        <w:t>40</w:t>
        <w:tab/>
        <w:t>Bilanzentwurf und Bilanzen des k[Volksvereinsverlag]ks</w:t>
      </w:r>
    </w:p>
    <w:p>
      <w:r>
        <w:t>43</w:t>
        <w:tab/>
        <w:t>1925 - 1927 ; 1930</w:t>
      </w:r>
    </w:p>
    <w:p>
      <w:r>
        <w:br/>
        <w:t>30</w:t>
        <w:tab/>
        <w:t>44</w:t>
      </w:r>
    </w:p>
    <w:p>
      <w:r>
        <w:t>30z</w:t>
        <w:tab/>
        <w:t>R 8115 II/44</w:t>
      </w:r>
    </w:p>
    <w:p>
      <w:r>
        <w:t>40</w:t>
        <w:tab/>
        <w:t>Gewinn- und Verlust-Rechnung des k[Volksvereinsverlag]k zum 30. Juni 1930</w:t>
      </w:r>
    </w:p>
    <w:p>
      <w:r>
        <w:t>43</w:t>
        <w:tab/>
        <w:t>1930</w:t>
      </w:r>
    </w:p>
    <w:p>
      <w:r>
        <w:t>50</w:t>
        <w:tab/>
        <w:t>3 Bl.</w:t>
      </w:r>
    </w:p>
    <w:p>
      <w:r>
        <w:br/>
        <w:t>30</w:t>
        <w:tab/>
        <w:t>45</w:t>
      </w:r>
    </w:p>
    <w:p>
      <w:r>
        <w:t>30z</w:t>
        <w:tab/>
        <w:t>R 8115 II/45</w:t>
      </w:r>
    </w:p>
    <w:p>
      <w:r>
        <w:t>40</w:t>
        <w:tab/>
        <w:t>Einnahmen, Ausgaben und Vergleichsvorschlag des k[Volksvereinsverlag]ks</w:t>
      </w:r>
    </w:p>
    <w:p>
      <w:r>
        <w:t>43</w:t>
        <w:tab/>
        <w:t>1930</w:t>
      </w:r>
    </w:p>
    <w:p>
      <w:r>
        <w:br/>
        <w:t>30</w:t>
        <w:tab/>
        <w:t>46</w:t>
      </w:r>
    </w:p>
    <w:p>
      <w:r>
        <w:t>30z</w:t>
        <w:tab/>
        <w:t>R 8115 II/46</w:t>
      </w:r>
    </w:p>
    <w:p>
      <w:r>
        <w:t>40</w:t>
        <w:tab/>
        <w:t>Bericht über die Generalversammlung der k[Volksvereinsverlag]ks GmbH</w:t>
      </w:r>
    </w:p>
    <w:p>
      <w:r>
        <w:t>43</w:t>
        <w:tab/>
        <w:t>1929</w:t>
      </w:r>
    </w:p>
    <w:p>
      <w:r>
        <w:br/>
        <w:t>30</w:t>
        <w:tab/>
        <w:t>47</w:t>
      </w:r>
    </w:p>
    <w:p>
      <w:r>
        <w:t>30z</w:t>
        <w:tab/>
        <w:t>R 8115 II/47</w:t>
      </w:r>
    </w:p>
    <w:p>
      <w:r>
        <w:t>40</w:t>
        <w:tab/>
        <w:t>Zentralstelle des Volksverein für das kath. Dtschl., Verlagsabt.</w:t>
      </w:r>
    </w:p>
    <w:p>
      <w:r>
        <w:t>41</w:t>
        <w:tab/>
        <w:t>Gesellschaftsvertrag. - Beglaubigte Abschrift aus dem Handelsregister und aus dem Grundbuchk[&lt;Volksvereinsverlag&gt;]k</w:t>
      </w:r>
    </w:p>
    <w:p>
      <w:r>
        <w:t>45</w:t>
        <w:tab/>
        <w:t>s.d.</w:t>
      </w:r>
    </w:p>
    <w:p>
      <w:r>
        <w:t>50</w:t>
        <w:tab/>
        <w:t>13 Bl.</w:t>
      </w:r>
    </w:p>
    <w:p>
      <w:r>
        <w:br/>
        <w:t>30</w:t>
        <w:tab/>
        <w:t>47/1</w:t>
      </w:r>
    </w:p>
    <w:p>
      <w:r>
        <w:t>30z</w:t>
        <w:tab/>
        <w:t>R 8115 II/47/1</w:t>
      </w:r>
    </w:p>
    <w:p>
      <w:r>
        <w:t>40</w:t>
        <w:tab/>
        <w:t>Gutachten in Sachen k[Volksvereinsverlag]k GmbH</w:t>
      </w:r>
    </w:p>
    <w:p>
      <w:r>
        <w:t>43</w:t>
        <w:tab/>
        <w:t>1934</w:t>
      </w:r>
    </w:p>
    <w:p>
      <w:r>
        <w:t>45</w:t>
        <w:tab/>
        <w:t>Polizeiakten</w:t>
      </w:r>
    </w:p>
    <w:p>
      <w:r>
        <w:br/>
        <w:t>26</w:t>
        <w:tab/>
        <w:t>&lt; - &gt;</w:t>
      </w:r>
    </w:p>
    <w:p>
      <w:r>
        <w:t>27</w:t>
        <w:tab/>
        <w:t>2. Tochtergesellschaften, Beteiligungen und sonstige Firmen \ 2.1. Tochtergesellschaften und Beteiligungen</w:t>
      </w:r>
    </w:p>
    <w:p>
      <w:r>
        <w:t>30</w:t>
        <w:tab/>
        <w:t>48</w:t>
      </w:r>
    </w:p>
    <w:p>
      <w:r>
        <w:t>30z</w:t>
        <w:tab/>
        <w:t>R 8115 II/48</w:t>
      </w:r>
    </w:p>
    <w:p>
      <w:r>
        <w:t>40</w:t>
        <w:tab/>
        <w:t>Protokolle über den Kauf der "k[Aachener Missionsdruckerei AG]k" durch die k[Volksvereinsverlag]ks GmbH</w:t>
      </w:r>
    </w:p>
    <w:p>
      <w:r>
        <w:t>43</w:t>
        <w:tab/>
        <w:t>1928</w:t>
      </w:r>
    </w:p>
    <w:p>
      <w:r>
        <w:t>50</w:t>
        <w:tab/>
        <w:t>2 Bl.</w:t>
      </w:r>
    </w:p>
    <w:p>
      <w:r>
        <w:br/>
        <w:t>30</w:t>
        <w:tab/>
        <w:t>49</w:t>
      </w:r>
    </w:p>
    <w:p>
      <w:r>
        <w:t>30z</w:t>
        <w:tab/>
        <w:t>R 8115 II/49</w:t>
      </w:r>
    </w:p>
    <w:p>
      <w:r>
        <w:t>40</w:t>
        <w:tab/>
        <w:t>Protokoll über die ordentliche Generalversammlung der "k[Aachener Missionsdruckerei AG]k"</w:t>
      </w:r>
    </w:p>
    <w:p>
      <w:r>
        <w:t>43</w:t>
        <w:tab/>
        <w:t>1927</w:t>
      </w:r>
    </w:p>
    <w:p>
      <w:r>
        <w:br/>
        <w:t>30</w:t>
        <w:tab/>
        <w:t>50</w:t>
      </w:r>
    </w:p>
    <w:p>
      <w:r>
        <w:t>30z</w:t>
        <w:tab/>
        <w:t>R 8115 II/50</w:t>
      </w:r>
    </w:p>
    <w:p>
      <w:r>
        <w:t>40</w:t>
        <w:tab/>
        <w:t>Protokoll einer ordentlichen Generalversammlung der "k[Aachener Missionsdruckerei AG]k"</w:t>
      </w:r>
    </w:p>
    <w:p>
      <w:r>
        <w:t>43</w:t>
        <w:tab/>
        <w:t>1928</w:t>
      </w:r>
    </w:p>
    <w:p>
      <w:r>
        <w:t>50</w:t>
        <w:tab/>
        <w:t>5 Bl.</w:t>
      </w:r>
    </w:p>
    <w:p>
      <w:r>
        <w:br/>
        <w:t>30</w:t>
        <w:tab/>
        <w:t>51</w:t>
      </w:r>
    </w:p>
    <w:p>
      <w:r>
        <w:t>30z</w:t>
        <w:tab/>
        <w:t>R 8115 II/51</w:t>
      </w:r>
    </w:p>
    <w:p>
      <w:r>
        <w:t>40</w:t>
        <w:tab/>
        <w:t>k[1{Aachener Missionsdruckerei AG}, 2{o[Aachen]o}]k, bzw. k[1{Katholische Missionsverlags AG}, 2{o[Mönchen-Gladbach]o}]k</w:t>
      </w:r>
    </w:p>
    <w:p>
      <w:r>
        <w:t>41</w:t>
        <w:tab/>
        <w:t>Schriftwechsel. - Gerichtsurteile. - Protokoll der Generalversammlung der Aachener M. AG. vom 14. Apr. 1928. - Geschäftsbericht März 1928. - Verträge</w:t>
      </w:r>
    </w:p>
    <w:p>
      <w:r>
        <w:t>43</w:t>
        <w:tab/>
        <w:t>1928</w:t>
      </w:r>
    </w:p>
    <w:p>
      <w:r>
        <w:br/>
        <w:t>30</w:t>
        <w:tab/>
        <w:t>52</w:t>
      </w:r>
    </w:p>
    <w:p>
      <w:r>
        <w:t>30z</w:t>
        <w:tab/>
        <w:t>R 8115 II/52</w:t>
      </w:r>
    </w:p>
    <w:p>
      <w:r>
        <w:t>40</w:t>
        <w:tab/>
        <w:t>Finanztechn. Unterlagen der k[1{Kath. Missionsverlags AG}, 2{o[M.-Gladbach]o}]k</w:t>
      </w:r>
    </w:p>
    <w:p>
      <w:r>
        <w:t>43</w:t>
        <w:tab/>
        <w:t>1931</w:t>
      </w:r>
    </w:p>
    <w:p>
      <w:r>
        <w:br/>
        <w:t>30</w:t>
        <w:tab/>
        <w:t>53</w:t>
      </w:r>
    </w:p>
    <w:p>
      <w:r>
        <w:t>30z</w:t>
        <w:tab/>
        <w:t>R 8115 II/53</w:t>
      </w:r>
    </w:p>
    <w:p>
      <w:r>
        <w:t>40</w:t>
        <w:tab/>
        <w:t>k[Bonner Buchhandelsgesellschaft mbH]k</w:t>
      </w:r>
    </w:p>
    <w:p>
      <w:r>
        <w:t>41</w:t>
        <w:tab/>
        <w:t>Schriftwechsel über Abwicklung der Liquidationsgeschäfte</w:t>
      </w:r>
    </w:p>
    <w:p>
      <w:r>
        <w:t>43</w:t>
        <w:tab/>
        <w:t>1925 - 1929</w:t>
      </w:r>
    </w:p>
    <w:p>
      <w:r>
        <w:br/>
        <w:t>30</w:t>
        <w:tab/>
        <w:t>54</w:t>
      </w:r>
    </w:p>
    <w:p>
      <w:r>
        <w:t>30z</w:t>
        <w:tab/>
        <w:t>R 8115 II/54</w:t>
      </w:r>
    </w:p>
    <w:p>
      <w:r>
        <w:t>40</w:t>
        <w:tab/>
        <w:t>Satzungen der Gesellschaft k[Dominant GmbH]k</w:t>
      </w:r>
    </w:p>
    <w:p>
      <w:r>
        <w:t>45</w:t>
        <w:tab/>
        <w:t>s.d.</w:t>
      </w:r>
    </w:p>
    <w:p>
      <w:r>
        <w:t>50</w:t>
        <w:tab/>
        <w:t>2 Bl.</w:t>
      </w:r>
    </w:p>
    <w:p>
      <w:r>
        <w:br/>
        <w:t>30</w:t>
        <w:tab/>
        <w:t>55</w:t>
      </w:r>
    </w:p>
    <w:p>
      <w:r>
        <w:t>30z</w:t>
        <w:tab/>
        <w:t>R 8115 II/55</w:t>
      </w:r>
    </w:p>
    <w:p>
      <w:r>
        <w:t>40</w:t>
        <w:tab/>
        <w:t>Protokolle von Gesellschafterversammlungen der k[1{Dominant GmbH}, 2{o[Berlin]o}]k</w:t>
      </w:r>
    </w:p>
    <w:p>
      <w:r>
        <w:t>43</w:t>
        <w:tab/>
        <w:t>1927 - 1928</w:t>
      </w:r>
    </w:p>
    <w:p>
      <w:r>
        <w:br/>
        <w:t>30</w:t>
        <w:tab/>
        <w:t>56</w:t>
      </w:r>
    </w:p>
    <w:p>
      <w:r>
        <w:t>30z</w:t>
        <w:tab/>
        <w:t>R 8115 II/56</w:t>
      </w:r>
    </w:p>
    <w:p>
      <w:r>
        <w:t>40</w:t>
        <w:tab/>
        <w:t>Schriftwechsel zwischen der k[1{Dominant GmbH}, 2{o[Berlin]o}]k und dem k[Volksvereinsverlag]k</w:t>
      </w:r>
    </w:p>
    <w:p>
      <w:r>
        <w:t>43</w:t>
        <w:tab/>
        <w:t>1927 - 1928</w:t>
      </w:r>
    </w:p>
    <w:p>
      <w:r>
        <w:br/>
        <w:t>30</w:t>
        <w:tab/>
        <w:t>57</w:t>
      </w:r>
    </w:p>
    <w:p>
      <w:r>
        <w:t>30z</w:t>
        <w:tab/>
        <w:t>R 8115 II/57</w:t>
      </w:r>
    </w:p>
    <w:p>
      <w:r>
        <w:t>40</w:t>
        <w:tab/>
        <w:t>Schriftwechsel und Werkvertrag zwischen der k[Dominant GmbH]k und der k[Homophon-Company GmbH]k</w:t>
      </w:r>
    </w:p>
    <w:p>
      <w:r>
        <w:t>43</w:t>
        <w:tab/>
        <w:t>1928</w:t>
      </w:r>
    </w:p>
    <w:p>
      <w:r>
        <w:br/>
        <w:t>30</w:t>
        <w:tab/>
        <w:t>59</w:t>
      </w:r>
    </w:p>
    <w:p>
      <w:r>
        <w:t>30z</w:t>
        <w:tab/>
        <w:t>R 8115 II/59</w:t>
      </w:r>
    </w:p>
    <w:p>
      <w:r>
        <w:t>40</w:t>
        <w:tab/>
        <w:t>Protokoll einer Gesellschafterversammlung des k[p[4{Dr.} 2{Benno} 1{Filser}]p &amp; Co., Buch- und Kunstverlag]ks</w:t>
      </w:r>
    </w:p>
    <w:p>
      <w:r>
        <w:t>43</w:t>
        <w:tab/>
        <w:t>1925</w:t>
      </w:r>
    </w:p>
    <w:p>
      <w:r>
        <w:t>50</w:t>
        <w:tab/>
        <w:t>3 Bl.</w:t>
      </w:r>
    </w:p>
    <w:p>
      <w:r>
        <w:br/>
        <w:t>30</w:t>
        <w:tab/>
        <w:t>60</w:t>
      </w:r>
    </w:p>
    <w:p>
      <w:r>
        <w:t>30z</w:t>
        <w:tab/>
        <w:t>R 8115 II/60</w:t>
      </w:r>
    </w:p>
    <w:p>
      <w:r>
        <w:t>40</w:t>
        <w:tab/>
        <w:t>Bericht der Rheinisch-Westf. "Revision" Treuhand AG über die Prüfung der Geschäftslage und der Halbjahresbilanz zum 30. Juni 1928 der "k[1{p[4{Dr.} 2{Benno} 1{Filser}]p-Verlag GmbH}, 2{o[Augsburg]o}]k"</w:t>
      </w:r>
    </w:p>
    <w:p>
      <w:r>
        <w:t>43</w:t>
        <w:tab/>
        <w:t>1928</w:t>
      </w:r>
    </w:p>
    <w:p>
      <w:r>
        <w:br/>
        <w:t>30</w:t>
        <w:tab/>
        <w:t>61</w:t>
      </w:r>
    </w:p>
    <w:p>
      <w:r>
        <w:t>30z</w:t>
        <w:tab/>
        <w:t>R 8115 II/61</w:t>
      </w:r>
    </w:p>
    <w:p>
      <w:r>
        <w:t>40</w:t>
        <w:tab/>
        <w:t>k[1{p[4{Dr.} 2{Benno} 1{Filser}]p-Verlag GmbH}, 2{o[Augsburg]o}]k</w:t>
      </w:r>
    </w:p>
    <w:p>
      <w:r>
        <w:t>41</w:t>
        <w:tab/>
        <w:t>Schriftwechsel des VVV als Besitzer von Geschäftsanteilen am Verlag, u. a. über finanzielle Lage des Verlags</w:t>
      </w:r>
    </w:p>
    <w:p>
      <w:r>
        <w:t>43</w:t>
        <w:tab/>
        <w:t>1927 - 1928</w:t>
      </w:r>
    </w:p>
    <w:p>
      <w:r>
        <w:br/>
        <w:t>30</w:t>
        <w:tab/>
        <w:t>62</w:t>
      </w:r>
    </w:p>
    <w:p>
      <w:r>
        <w:t>30z</w:t>
        <w:tab/>
        <w:t>R 8115 II/62</w:t>
      </w:r>
    </w:p>
    <w:p>
      <w:r>
        <w:t>40</w:t>
        <w:tab/>
        <w:t>k[1{p[4{Dr.} 2{Benno} 1{Filser}]p-Verlag GmbH}, 2{o[Augsburg]o, o[Köln]o und o[Wien]o}]k</w:t>
      </w:r>
    </w:p>
    <w:p>
      <w:r>
        <w:t>41</w:t>
        <w:tab/>
        <w:t>Schriftwechsel über Erwerb von Geschäftsanteilen an diesem Verlag, Kapitalerhöhung, Begleichung von Schulden. - Protokoll einer Gesellschaftsversammlung</w:t>
      </w:r>
    </w:p>
    <w:p>
      <w:r>
        <w:t>43</w:t>
        <w:tab/>
        <w:t>1928</w:t>
      </w:r>
    </w:p>
    <w:p>
      <w:r>
        <w:br/>
        <w:t>30</w:t>
        <w:tab/>
        <w:t>63</w:t>
      </w:r>
    </w:p>
    <w:p>
      <w:r>
        <w:t>30z</w:t>
        <w:tab/>
        <w:t>R 8115 II/63</w:t>
      </w:r>
    </w:p>
    <w:p>
      <w:r>
        <w:t>40</w:t>
        <w:tab/>
        <w:t>k[1{p[4{Dr.} 2{Benno} 1{Filser}]p-Verlag GmbH}, 2{o[Augsburg]o}]k</w:t>
      </w:r>
    </w:p>
    <w:p>
      <w:r>
        <w:t>41</w:t>
        <w:tab/>
        <w:t>Schriftwechsel. - Protokoll der Generalversammlung der Dr. B. Filser Verlag GmbH vom 30. Juli 1929. - Niederschrift der Verhandlungen der Dr. B. Filser Verlags GmbH in der außerordentlichen Generalversammlung vom 2. Nov. 1929.</w:t>
      </w:r>
    </w:p>
    <w:p>
      <w:r>
        <w:t>43</w:t>
        <w:tab/>
        <w:t>1929</w:t>
      </w:r>
    </w:p>
    <w:p>
      <w:r>
        <w:br/>
        <w:t>30</w:t>
        <w:tab/>
        <w:t>64</w:t>
      </w:r>
    </w:p>
    <w:p>
      <w:r>
        <w:t>30z</w:t>
        <w:tab/>
        <w:t>R 8115 II/64</w:t>
      </w:r>
    </w:p>
    <w:p>
      <w:r>
        <w:t>40</w:t>
        <w:tab/>
        <w:t>k[1{p[4{Dr.} 2{Benno} 1{Filser}]p-Verlag GmbH}, 2{o[Augsburg]o}]k</w:t>
      </w:r>
    </w:p>
    <w:p>
      <w:r>
        <w:t>41</w:t>
        <w:tab/>
        <w:t>Aufstellung über Soll und Haben des Verlags vom Okt. 1925 - Jan. 1927 und von Jan. - Sept. 1927</w:t>
      </w:r>
    </w:p>
    <w:p>
      <w:r>
        <w:t>43</w:t>
        <w:tab/>
        <w:t>1925 - 1927</w:t>
      </w:r>
    </w:p>
    <w:p>
      <w:r>
        <w:br/>
        <w:t>30</w:t>
        <w:tab/>
        <w:t>65</w:t>
      </w:r>
    </w:p>
    <w:p>
      <w:r>
        <w:t>30z</w:t>
        <w:tab/>
        <w:t>R 8115 II/65</w:t>
      </w:r>
    </w:p>
    <w:p>
      <w:r>
        <w:t>40</w:t>
        <w:tab/>
        <w:t>k[1{p[4{Dr.} 2{Benno} 1{Filser}]p-Verlag GmbH}, 2{o[Augsburg]o}]k</w:t>
      </w:r>
    </w:p>
    <w:p>
      <w:r>
        <w:t>41</w:t>
        <w:tab/>
        <w:t>Schriftwechsel. - Protokolle von Generalversammlungen und Gesellschafterversammlungen. - Vermögensaufstellung. - Schuldenaufstellung.</w:t>
      </w:r>
    </w:p>
    <w:p>
      <w:r>
        <w:t>43</w:t>
        <w:tab/>
        <w:t>1925 - 1932</w:t>
      </w:r>
    </w:p>
    <w:p>
      <w:r>
        <w:br/>
        <w:t>30</w:t>
        <w:tab/>
        <w:t>66</w:t>
      </w:r>
    </w:p>
    <w:p>
      <w:r>
        <w:t>30z</w:t>
        <w:tab/>
        <w:t>R 8115 II/66</w:t>
      </w:r>
    </w:p>
    <w:p>
      <w:r>
        <w:t>40</w:t>
        <w:tab/>
        <w:t>Vertrag zwischen p[4{Dr.} 1{Hohn}]p (k[Volksvereinsverlag]k) und Generaldirektor Schürmann, Kaufmann in Basel in Sachen " k[1{p[4{Dr.} 2{Benno} 1{Filser}]p-Verlag GmbH}, 2{o[Augsburg]o}]k"</w:t>
      </w:r>
    </w:p>
    <w:p>
      <w:r>
        <w:t>43</w:t>
        <w:tab/>
        <w:t>1927</w:t>
      </w:r>
    </w:p>
    <w:p>
      <w:r>
        <w:t>50</w:t>
        <w:tab/>
        <w:t>2 Bl.</w:t>
      </w:r>
    </w:p>
    <w:p>
      <w:r>
        <w:br/>
        <w:t>30</w:t>
        <w:tab/>
        <w:t>67</w:t>
      </w:r>
    </w:p>
    <w:p>
      <w:r>
        <w:t>30z</w:t>
        <w:tab/>
        <w:t>R 8115 II/67</w:t>
      </w:r>
    </w:p>
    <w:p>
      <w:r>
        <w:t>40</w:t>
        <w:tab/>
        <w:t>k[1{p[4{Dr.} 2{Benno} 1{Filser}]p-Verlag GmbH}, 2{o[Augsburg]o}]k</w:t>
      </w:r>
    </w:p>
    <w:p>
      <w:r>
        <w:t>41</w:t>
        <w:tab/>
        <w:t>Schriftwechsel. - Protokoll über Erhöhung des Stammkapitals.</w:t>
      </w:r>
    </w:p>
    <w:p>
      <w:r>
        <w:t>43</w:t>
        <w:tab/>
        <w:t>1925 - 1928</w:t>
      </w:r>
    </w:p>
    <w:p>
      <w:r>
        <w:br/>
        <w:t>30</w:t>
        <w:tab/>
        <w:t>68</w:t>
      </w:r>
    </w:p>
    <w:p>
      <w:r>
        <w:t>30z</w:t>
        <w:tab/>
        <w:t>R 8115 II/68</w:t>
      </w:r>
    </w:p>
    <w:p>
      <w:r>
        <w:t>40</w:t>
        <w:tab/>
        <w:t>k[1{p[4{Dr.} 2{Benno} 1{Filser}]p-Verlag GmbH}, 2{o[Augsburg]o}]k</w:t>
      </w:r>
    </w:p>
    <w:p>
      <w:r>
        <w:t>41</w:t>
        <w:tab/>
        <w:t>Schriftwechsel</w:t>
      </w:r>
    </w:p>
    <w:p>
      <w:r>
        <w:t>43</w:t>
        <w:tab/>
        <w:t>1924 - 1925</w:t>
      </w:r>
    </w:p>
    <w:p>
      <w:r>
        <w:br/>
        <w:t>30</w:t>
        <w:tab/>
        <w:t>69</w:t>
      </w:r>
    </w:p>
    <w:p>
      <w:r>
        <w:t>30z</w:t>
        <w:tab/>
        <w:t>R 8115 II/69</w:t>
      </w:r>
    </w:p>
    <w:p>
      <w:r>
        <w:t>40</w:t>
        <w:tab/>
        <w:t>Schriftwechsel mit dem k[1{p[4{Dr.} 2{Benno} 1{Filser}]p-Verlag GmbH}, 2{o[Augsburg]o}]k</w:t>
      </w:r>
    </w:p>
    <w:p>
      <w:r>
        <w:t>43</w:t>
        <w:tab/>
        <w:t>1926 - 1927</w:t>
      </w:r>
    </w:p>
    <w:p>
      <w:r>
        <w:br/>
        <w:t>30</w:t>
        <w:tab/>
        <w:t>70</w:t>
      </w:r>
    </w:p>
    <w:p>
      <w:r>
        <w:t>30z</w:t>
        <w:tab/>
        <w:t>R 8115 II/70</w:t>
      </w:r>
    </w:p>
    <w:p>
      <w:r>
        <w:t>40</w:t>
        <w:tab/>
        <w:t>Schriftwechsel mit dem k[1{p[4{Dr.} 2{Benno} 1{Filser}]p-Verlag GmbH}, 2{o[Augsburg]o}]k</w:t>
      </w:r>
    </w:p>
    <w:p>
      <w:r>
        <w:t>43</w:t>
        <w:tab/>
        <w:t>1928 - 1929</w:t>
      </w:r>
    </w:p>
    <w:p>
      <w:r>
        <w:br/>
        <w:t>30</w:t>
        <w:tab/>
        <w:t>71</w:t>
      </w:r>
    </w:p>
    <w:p>
      <w:r>
        <w:t>30z</w:t>
        <w:tab/>
        <w:t>R 8115 II/71</w:t>
      </w:r>
    </w:p>
    <w:p>
      <w:r>
        <w:t>40</w:t>
        <w:tab/>
        <w:t>k[1{Hedwigdruckerei GmbH}, 2{o[Berlin]o}]k (Tochtergesellschaft des k[Volksvereinsverlag]kes)</w:t>
      </w:r>
    </w:p>
    <w:p>
      <w:r>
        <w:t>41</w:t>
        <w:tab/>
        <w:t>Schriftwechsel und Notariatsakten u. a. über finanzielle Lage und Konkurs der Druckerei</w:t>
      </w:r>
    </w:p>
    <w:p>
      <w:r>
        <w:t>43</w:t>
        <w:tab/>
        <w:t>1927 - 1929</w:t>
      </w:r>
    </w:p>
    <w:p>
      <w:r>
        <w:br/>
        <w:t>30</w:t>
        <w:tab/>
        <w:t>72</w:t>
      </w:r>
    </w:p>
    <w:p>
      <w:r>
        <w:t>30z</w:t>
        <w:tab/>
        <w:t>R 8115 II/72</w:t>
      </w:r>
    </w:p>
    <w:p>
      <w:r>
        <w:t>40</w:t>
        <w:tab/>
        <w:t>Protokolle von Gesellschafterversammlungen der k[1{Hedwigdruckerei GmbH}, 2{o[Berlin]o}]k</w:t>
      </w:r>
    </w:p>
    <w:p>
      <w:r>
        <w:t>43</w:t>
        <w:tab/>
        <w:t>1927 - 1928</w:t>
      </w:r>
    </w:p>
    <w:p>
      <w:r>
        <w:br/>
        <w:t>30</w:t>
        <w:tab/>
        <w:t>73</w:t>
      </w:r>
    </w:p>
    <w:p>
      <w:r>
        <w:t>30z</w:t>
        <w:tab/>
        <w:t>R 8115 II/73</w:t>
      </w:r>
    </w:p>
    <w:p>
      <w:r>
        <w:t>40</w:t>
        <w:tab/>
        <w:t>Protokolle von Gesellschafterversammlungen bzw. -vertrag der Firma "k[1{Orplid-Verlag GmbH}, 2{o[Augsburg]o}]k"</w:t>
      </w:r>
    </w:p>
    <w:p>
      <w:r>
        <w:t>43</w:t>
        <w:tab/>
        <w:t>1925 ; 1928 - 1929</w:t>
      </w:r>
    </w:p>
    <w:p>
      <w:r>
        <w:br/>
        <w:t>30</w:t>
        <w:tab/>
        <w:t>74</w:t>
      </w:r>
    </w:p>
    <w:p>
      <w:r>
        <w:t>30z</w:t>
        <w:tab/>
        <w:t>R 8115 II/74</w:t>
      </w:r>
    </w:p>
    <w:p>
      <w:r>
        <w:t>40</w:t>
        <w:tab/>
        <w:t>Protokoll über die Abtrennung von Geschäftsanteilen der k[Orplid-Verlags GmbH]k, die dem k[Volksvereinsverlag]k gehörten, an die k[1{p[4{Dr.} 2{Benno} 1{Filser}]p-Verlag GmbH}, 2{o[Augsburg]o}]k</w:t>
      </w:r>
    </w:p>
    <w:p>
      <w:r>
        <w:t>43</w:t>
        <w:tab/>
        <w:t>1927 ; 1929</w:t>
      </w:r>
    </w:p>
    <w:p>
      <w:r>
        <w:br/>
        <w:t>30</w:t>
        <w:tab/>
        <w:t>75</w:t>
      </w:r>
    </w:p>
    <w:p>
      <w:r>
        <w:t>30z</w:t>
        <w:tab/>
        <w:t>R 8115 II/75</w:t>
      </w:r>
    </w:p>
    <w:p>
      <w:r>
        <w:t>40</w:t>
        <w:tab/>
        <w:t>k[1{Orplid-Verlag GmbH}, 2{o[Mönchen-Gladbach]o}]k</w:t>
      </w:r>
    </w:p>
    <w:p>
      <w:r>
        <w:t>41</w:t>
        <w:tab/>
        <w:t>Schriftwechsel des k[Volksvereinsverlag]k als Besitzer von Geschäftsanteilen am Verlag, u. a. mit p[2{Martin} 1{Rockenbach}, 7{Hrg. der t[2{Literarischen Monatsschrift} "1{Orplid}]t"}, 6{o[Köln]o}]p, u. a. über die finanzielle Lage des Verlages ( u. a. auch mit dem OB von Köln, p[Adenauer]p)</w:t>
      </w:r>
    </w:p>
    <w:p>
      <w:r>
        <w:t>43</w:t>
        <w:tab/>
        <w:t>1925 ; 1928 ; 1930</w:t>
      </w:r>
    </w:p>
    <w:p>
      <w:r>
        <w:t>45</w:t>
        <w:tab/>
        <w:t>Akte des VVV bzw. Siegfried Conrady, Geschäftsführer des Orplid-Verlages, M.-Gl.</w:t>
      </w:r>
    </w:p>
    <w:p>
      <w:r>
        <w:br/>
        <w:t>30</w:t>
        <w:tab/>
        <w:t>76</w:t>
      </w:r>
    </w:p>
    <w:p>
      <w:r>
        <w:t>30z</w:t>
        <w:tab/>
        <w:t>R 8115 II/76</w:t>
      </w:r>
    </w:p>
    <w:p>
      <w:r>
        <w:t>40</w:t>
        <w:tab/>
        <w:t>k[Peter Pensens Buch- und Volkskunsthandlung GmbH]k</w:t>
      </w:r>
    </w:p>
    <w:p>
      <w:r>
        <w:t>41</w:t>
        <w:tab/>
        <w:t>Schriftwechsel. - Zeitungsnotizen</w:t>
      </w:r>
    </w:p>
    <w:p>
      <w:r>
        <w:t>43</w:t>
        <w:tab/>
        <w:t>1920 - 1926</w:t>
      </w:r>
    </w:p>
    <w:p>
      <w:r>
        <w:br/>
        <w:t>30</w:t>
        <w:tab/>
        <w:t>77</w:t>
      </w:r>
    </w:p>
    <w:p>
      <w:r>
        <w:t>30z</w:t>
        <w:tab/>
        <w:t>R 8115 II/77</w:t>
      </w:r>
    </w:p>
    <w:p>
      <w:r>
        <w:t>40</w:t>
        <w:tab/>
        <w:t>k[1{p[4{Dr.} 2{Franz A.} 1{Pfeiffer}]p Verlags GmbH}, 2{o[München]o}]k</w:t>
      </w:r>
    </w:p>
    <w:p>
      <w:r>
        <w:t>41</w:t>
        <w:tab/>
        <w:t>Schriftwechsel des k[Volksvereinsverlag]k als Besitzer von Geschäftsanteilen am Verlag, u. a. mit dem Geschäftsführer des Verlages, Wildenauer, Finanzaufstellungen, Zeitungen und ähnliche Unterlagen über Geschäftsführung und Finanzen des Verlages</w:t>
      </w:r>
    </w:p>
    <w:p>
      <w:r>
        <w:t>43</w:t>
        <w:tab/>
        <w:t>1928 - 1929</w:t>
      </w:r>
    </w:p>
    <w:p>
      <w:r>
        <w:br/>
        <w:t>30</w:t>
        <w:tab/>
        <w:t>78</w:t>
      </w:r>
    </w:p>
    <w:p>
      <w:r>
        <w:t>30z</w:t>
        <w:tab/>
        <w:t>R 8115 II/78</w:t>
      </w:r>
    </w:p>
    <w:p>
      <w:r>
        <w:t>40</w:t>
        <w:tab/>
        <w:t>k[1{p[4{Dr.} 2{Franz A.} 1{Pfeiffer}]p Verlags GmbH}, 2{o[München]o}]k Dr. Franz A. Pfeiffer Verlags GmbH, München</w:t>
      </w:r>
    </w:p>
    <w:p>
      <w:r>
        <w:t>41</w:t>
        <w:tab/>
        <w:t>Schriftwechsel mit dem k[Volksvereinsverlag]k</w:t>
      </w:r>
    </w:p>
    <w:p>
      <w:r>
        <w:t>43</w:t>
        <w:tab/>
        <w:t>1928 - 1930</w:t>
      </w:r>
    </w:p>
    <w:p>
      <w:r>
        <w:br/>
        <w:t>30</w:t>
        <w:tab/>
        <w:t>79</w:t>
      </w:r>
    </w:p>
    <w:p>
      <w:r>
        <w:t>30z</w:t>
        <w:tab/>
        <w:t>R 8115 II/79</w:t>
      </w:r>
    </w:p>
    <w:p>
      <w:r>
        <w:t>40</w:t>
        <w:tab/>
        <w:t>k[1{p[4{Dr.} 2{Franz A.} 1{Pfeiffer}]p Verlags GmbH}, 2{o[München]o}]k</w:t>
      </w:r>
    </w:p>
    <w:p>
      <w:r>
        <w:t>41</w:t>
        <w:tab/>
        <w:t>Schriftwechsel des k[Volksvereinsverlag]k als Besitzer von Geschäftsanteilen am Verlag, u. a. mit dem Geschäftsführer des Verlages, Wildenauer, u. a. über die finanzielle Lage des Verlages und seinen Konkurs</w:t>
      </w:r>
    </w:p>
    <w:p>
      <w:r>
        <w:t>43</w:t>
        <w:tab/>
        <w:t>1929 - 1932</w:t>
      </w:r>
    </w:p>
    <w:p>
      <w:r>
        <w:br/>
        <w:t>30</w:t>
        <w:tab/>
        <w:t>80</w:t>
      </w:r>
    </w:p>
    <w:p>
      <w:r>
        <w:t>30z</w:t>
        <w:tab/>
        <w:t>R 8115 II/80</w:t>
      </w:r>
    </w:p>
    <w:p>
      <w:r>
        <w:t>40</w:t>
        <w:tab/>
        <w:t>Protokoll über die ordentliche Generalversammlung der "k[1{Plastischen Kunst AG}", 2{o[Mainz]o}]k</w:t>
      </w:r>
    </w:p>
    <w:p>
      <w:r>
        <w:t>43</w:t>
        <w:tab/>
        <w:t>1929</w:t>
      </w:r>
    </w:p>
    <w:p>
      <w:r>
        <w:t>50</w:t>
        <w:tab/>
        <w:t>6 Bl.</w:t>
      </w:r>
    </w:p>
    <w:p>
      <w:r>
        <w:br/>
        <w:t>30</w:t>
        <w:tab/>
        <w:t>81</w:t>
      </w:r>
    </w:p>
    <w:p>
      <w:r>
        <w:t>30z</w:t>
        <w:tab/>
        <w:t>R 8115 II/81</w:t>
      </w:r>
    </w:p>
    <w:p>
      <w:r>
        <w:t>40</w:t>
        <w:tab/>
        <w:t>k[1{Plastischen Kunst AG}, 2{o[Mainz]o}]k</w:t>
      </w:r>
    </w:p>
    <w:p>
      <w:r>
        <w:t>41</w:t>
        <w:tab/>
        <w:t>Schriftwechsel über finanzielle Lage und Arbeitsaufträge der Firma "Plastische Kunst"</w:t>
      </w:r>
    </w:p>
    <w:p>
      <w:r>
        <w:t>43</w:t>
        <w:tab/>
        <w:t>1924 - 1929</w:t>
      </w:r>
    </w:p>
    <w:p>
      <w:r>
        <w:br/>
        <w:t>30</w:t>
        <w:tab/>
        <w:t>82</w:t>
      </w:r>
    </w:p>
    <w:p>
      <w:r>
        <w:t>30z</w:t>
        <w:tab/>
        <w:t>R 8115 II/82</w:t>
      </w:r>
    </w:p>
    <w:p>
      <w:r>
        <w:t>40</w:t>
        <w:tab/>
        <w:t>Protokoll über die Schuldenabzahlung der Gebr. Landmann (k[1{Plastischen Kunst AG}", 2{o[Mainz]o}]k) an den k[Volksvereinsverlag]k</w:t>
      </w:r>
    </w:p>
    <w:p>
      <w:r>
        <w:t>43</w:t>
        <w:tab/>
        <w:t>1929</w:t>
      </w:r>
    </w:p>
    <w:p>
      <w:r>
        <w:t>50</w:t>
        <w:tab/>
        <w:t>5 Bl.</w:t>
      </w:r>
    </w:p>
    <w:p>
      <w:r>
        <w:br/>
        <w:t>30</w:t>
        <w:tab/>
        <w:t>83</w:t>
      </w:r>
    </w:p>
    <w:p>
      <w:r>
        <w:t>30z</w:t>
        <w:tab/>
        <w:t>R 8115 II/83</w:t>
      </w:r>
    </w:p>
    <w:p>
      <w:r>
        <w:t>40</w:t>
        <w:tab/>
        <w:t>k[1{Plastischen Kunst AG}", 2{o[Mainz]o}]k</w:t>
      </w:r>
    </w:p>
    <w:p>
      <w:r>
        <w:t>41</w:t>
        <w:tab/>
        <w:t>Werbematerial. - Preislisten. - Schriftwechsel mit ausländischen Interessenten über Angebote der Firma (kirchliche Geräte und Kunstgegenstände)</w:t>
      </w:r>
    </w:p>
    <w:p>
      <w:r>
        <w:t>43</w:t>
        <w:tab/>
        <w:t>1927 - 1928</w:t>
      </w:r>
    </w:p>
    <w:p>
      <w:r>
        <w:br/>
        <w:t>30</w:t>
        <w:tab/>
        <w:t>84</w:t>
      </w:r>
    </w:p>
    <w:p>
      <w:r>
        <w:t>30z</w:t>
        <w:tab/>
        <w:t>R 8115 II/84</w:t>
      </w:r>
    </w:p>
    <w:p>
      <w:r>
        <w:t>40</w:t>
        <w:tab/>
        <w:t>k[1{Plastischen Kunst AG}", 2{o[Mainz]o}]k</w:t>
      </w:r>
    </w:p>
    <w:p>
      <w:r>
        <w:t>41</w:t>
        <w:tab/>
        <w:t>Schriftwechsel über Arbeitsweise und -ergebnisse. - Gutachten über den Bau eines Fabrikgebäudes</w:t>
      </w:r>
    </w:p>
    <w:p>
      <w:r>
        <w:t>43</w:t>
        <w:tab/>
        <w:t>1927 - 1928</w:t>
      </w:r>
    </w:p>
    <w:p>
      <w:r>
        <w:br/>
        <w:t>30</w:t>
        <w:tab/>
        <w:t>85</w:t>
      </w:r>
    </w:p>
    <w:p>
      <w:r>
        <w:t>30z</w:t>
        <w:tab/>
        <w:t>R 8115 II/85</w:t>
      </w:r>
    </w:p>
    <w:p>
      <w:r>
        <w:t>40</w:t>
        <w:tab/>
        <w:t>Protokoll über die Übertragung von Geschäftsanteilen der "k[Literarischen Anstalt des Wolframbundes, GmbH]k" zu Gunsten des k[Volksvereinsverlag]ks.</w:t>
      </w:r>
    </w:p>
    <w:p>
      <w:r>
        <w:t>43</w:t>
        <w:tab/>
        <w:t>1929</w:t>
      </w:r>
    </w:p>
    <w:p>
      <w:r>
        <w:t>50</w:t>
        <w:tab/>
        <w:t>4 Bl.</w:t>
      </w:r>
    </w:p>
    <w:p>
      <w:r>
        <w:br/>
        <w:t>30</w:t>
        <w:tab/>
        <w:t>86</w:t>
      </w:r>
    </w:p>
    <w:p>
      <w:r>
        <w:t>30z</w:t>
        <w:tab/>
        <w:t>R 8115 II/86</w:t>
      </w:r>
    </w:p>
    <w:p>
      <w:r>
        <w:t>40</w:t>
        <w:tab/>
        <w:t>k[1{Wolframbund e. V.}, 2{o[Dortmund]o}]k</w:t>
      </w:r>
    </w:p>
    <w:p>
      <w:r>
        <w:t>41</w:t>
        <w:tab/>
        <w:t>Schriftwechsel. - Zeitungsnotizen. - Werbematerial u. a. Bücherlisten.</w:t>
      </w:r>
    </w:p>
    <w:p>
      <w:r>
        <w:t>43</w:t>
        <w:tab/>
        <w:t>1924 - 1928</w:t>
      </w:r>
    </w:p>
    <w:p>
      <w:r>
        <w:br/>
        <w:t>26</w:t>
        <w:tab/>
        <w:t>&lt; - &gt;</w:t>
      </w:r>
    </w:p>
    <w:p>
      <w:r>
        <w:t>27</w:t>
        <w:tab/>
        <w:t>2. Tochtergesellschaften, Beteiligungen und sonstige Firmen \ 2.2. Sonstige Gesellschaften</w:t>
      </w:r>
    </w:p>
    <w:p>
      <w:r>
        <w:t>30</w:t>
        <w:tab/>
        <w:t>87</w:t>
      </w:r>
    </w:p>
    <w:p>
      <w:r>
        <w:t>30z</w:t>
        <w:tab/>
        <w:t>R 8115 II/87</w:t>
      </w:r>
    </w:p>
    <w:p>
      <w:r>
        <w:t>40</w:t>
        <w:tab/>
        <w:t>Schriftwechsel mit dem k[1{Verlag J. P. Bachem GmbH}, 2{o[Köln]o}]k und dem k[1{Tatverlag}, 2{Köln}]k</w:t>
      </w:r>
    </w:p>
    <w:p>
      <w:r>
        <w:t>43</w:t>
        <w:tab/>
        <w:t>1932 - 1933</w:t>
      </w:r>
    </w:p>
    <w:p>
      <w:r>
        <w:br/>
        <w:t>30</w:t>
        <w:tab/>
        <w:t>88</w:t>
      </w:r>
    </w:p>
    <w:p>
      <w:r>
        <w:t>30z</w:t>
        <w:tab/>
        <w:t>R 8115 II/88</w:t>
      </w:r>
    </w:p>
    <w:p>
      <w:r>
        <w:t>40</w:t>
        <w:tab/>
        <w:t>k[1{Carolus-Druckerei}, 2{o[Frankfurt/M.]o}]k</w:t>
      </w:r>
    </w:p>
    <w:p>
      <w:r>
        <w:t>41</w:t>
        <w:tab/>
        <w:t>Bericht über Entwicklung der Anteilsverteilung. - Notiz über Ausgleich der Anteile Hohn und Dessauer</w:t>
      </w:r>
    </w:p>
    <w:p>
      <w:r>
        <w:t>43</w:t>
        <w:tab/>
        <w:t>1926</w:t>
      </w:r>
    </w:p>
    <w:p>
      <w:r>
        <w:t>50</w:t>
        <w:tab/>
        <w:t>8 Bl.</w:t>
      </w:r>
    </w:p>
    <w:p>
      <w:r>
        <w:br/>
        <w:t>30</w:t>
        <w:tab/>
        <w:t>89</w:t>
      </w:r>
    </w:p>
    <w:p>
      <w:r>
        <w:t>30z</w:t>
        <w:tab/>
        <w:t>R 8115 II/89</w:t>
      </w:r>
    </w:p>
    <w:p>
      <w:r>
        <w:t>40</w:t>
        <w:tab/>
        <w:t>Protokoll über die Verkürzung der Grundschuld der k[1{Carolus-Druckerei}, 2{o[Frankfurt/M.]o}]k</w:t>
      </w:r>
    </w:p>
    <w:p>
      <w:r>
        <w:t>43</w:t>
        <w:tab/>
        <w:t>1928</w:t>
      </w:r>
    </w:p>
    <w:p>
      <w:r>
        <w:t>50</w:t>
        <w:tab/>
        <w:t>2 Bl.</w:t>
      </w:r>
    </w:p>
    <w:p>
      <w:r>
        <w:br/>
        <w:t>30</w:t>
        <w:tab/>
        <w:t>90</w:t>
      </w:r>
    </w:p>
    <w:p>
      <w:r>
        <w:t>30z</w:t>
        <w:tab/>
        <w:t>R 8115 II/90</w:t>
      </w:r>
    </w:p>
    <w:p>
      <w:r>
        <w:t>40</w:t>
        <w:tab/>
        <w:t>k[1{Carolus-Druckerei}, 2{o[Frankfurt/M.]o}]k</w:t>
      </w:r>
    </w:p>
    <w:p>
      <w:r>
        <w:t>41</w:t>
        <w:tab/>
        <w:t>Schriftwechsel. - Notariatsprotokoll über unkündbare Grundschuld.</w:t>
      </w:r>
    </w:p>
    <w:p>
      <w:r>
        <w:t>43</w:t>
        <w:tab/>
        <w:t>1928 - 1929</w:t>
      </w:r>
    </w:p>
    <w:p>
      <w:r>
        <w:br/>
        <w:t>30</w:t>
        <w:tab/>
        <w:t>92</w:t>
      </w:r>
    </w:p>
    <w:p>
      <w:r>
        <w:t>30z</w:t>
        <w:tab/>
        <w:t>R 8115 II/92</w:t>
      </w:r>
    </w:p>
    <w:p>
      <w:r>
        <w:t>40</w:t>
        <w:tab/>
        <w:t>"k[1{Alfons Hug, GmbH}", 2{o[Münster]o}]k</w:t>
      </w:r>
    </w:p>
    <w:p>
      <w:r>
        <w:t>41</w:t>
        <w:tab/>
        <w:t>Satzungen. - Auszug aus dem Gesellschaftsregister. - Notariatsunterlagen. - Protokoll über die Gründung der Firma "Alfons Hug GmbH" und Abtrennung des Geschäftsanteils des Alfons Hug an den k[Volksvereinsverlag]k.</w:t>
      </w:r>
    </w:p>
    <w:p>
      <w:r>
        <w:t>43</w:t>
        <w:tab/>
        <w:t>1916 - 1925</w:t>
      </w:r>
    </w:p>
    <w:p>
      <w:r>
        <w:br/>
        <w:t>30</w:t>
        <w:tab/>
        <w:t>93</w:t>
      </w:r>
    </w:p>
    <w:p>
      <w:r>
        <w:t>30z</w:t>
        <w:tab/>
        <w:t>R 8115 II/93</w:t>
      </w:r>
    </w:p>
    <w:p>
      <w:r>
        <w:t>40</w:t>
        <w:tab/>
        <w:t>Protokoll über die Abtretung des Geschäftsanteils des A. Hug an den k[Volksvereinsverlag]k bei der Firma "k[Alfons Hug, GmbH]k"</w:t>
      </w:r>
    </w:p>
    <w:p>
      <w:r>
        <w:t>43</w:t>
        <w:tab/>
        <w:t>1916</w:t>
      </w:r>
    </w:p>
    <w:p>
      <w:r>
        <w:t>50</w:t>
        <w:tab/>
        <w:t>4 Bl.</w:t>
      </w:r>
    </w:p>
    <w:p>
      <w:r>
        <w:br/>
        <w:t>30</w:t>
        <w:tab/>
        <w:t>94</w:t>
      </w:r>
    </w:p>
    <w:p>
      <w:r>
        <w:t>30z</w:t>
        <w:tab/>
        <w:t>R 8115 II/94</w:t>
      </w:r>
    </w:p>
    <w:p>
      <w:r>
        <w:t>40</w:t>
        <w:tab/>
        <w:t>Protokoll über die Vermietung des Geschäftes des p[5{Verlagsbuchhändler}s 1{Theissing}]p an die Firma k[Alfons Hug GmbH]k</w:t>
      </w:r>
    </w:p>
    <w:p>
      <w:r>
        <w:t>43</w:t>
        <w:tab/>
        <w:t>1926</w:t>
      </w:r>
    </w:p>
    <w:p>
      <w:r>
        <w:t>50</w:t>
        <w:tab/>
        <w:t>2 Bl.</w:t>
      </w:r>
    </w:p>
    <w:p>
      <w:r>
        <w:br/>
        <w:t>30</w:t>
        <w:tab/>
        <w:t>95</w:t>
      </w:r>
    </w:p>
    <w:p>
      <w:r>
        <w:t>30z</w:t>
        <w:tab/>
        <w:t>R 8115 II/95</w:t>
      </w:r>
    </w:p>
    <w:p>
      <w:r>
        <w:t>40</w:t>
        <w:tab/>
        <w:t>k[1{Reklame-Union GmbH}, 2{o[Essen]o}]k</w:t>
      </w:r>
    </w:p>
    <w:p>
      <w:r>
        <w:t>41</w:t>
        <w:tab/>
        <w:t>Schriftwechsel. - Bericht über die wirtschaftl. Lage der Reklame-Union. - Auszug aus dem Handelsregister. - Vertrag mit Schriftsteller Dinger, Essen. - Notiz über Gesellschafterversammlung der Reklame-Union GmbH</w:t>
      </w:r>
    </w:p>
    <w:p>
      <w:r>
        <w:t>43</w:t>
        <w:tab/>
        <w:t>1925 - 1928</w:t>
      </w:r>
    </w:p>
    <w:p>
      <w:r>
        <w:br/>
        <w:t>30</w:t>
        <w:tab/>
        <w:t>96</w:t>
      </w:r>
    </w:p>
    <w:p>
      <w:r>
        <w:t>30z</w:t>
        <w:tab/>
        <w:t>R 8115 II/96</w:t>
      </w:r>
    </w:p>
    <w:p>
      <w:r>
        <w:t>40</w:t>
        <w:tab/>
        <w:t>k[1{Reklame-Union GmbH}, 2{o[Düsseldorf]o}]k</w:t>
      </w:r>
    </w:p>
    <w:p>
      <w:r>
        <w:t>41</w:t>
        <w:tab/>
        <w:t>Schriftwechsel. - Protokoll über den Rechtsstandpunkt bei Verträgen. - Vertrag über Herstellung eines s[Adressbuch]ses.</w:t>
      </w:r>
    </w:p>
    <w:p>
      <w:r>
        <w:t>43</w:t>
        <w:tab/>
        <w:t>1926</w:t>
      </w:r>
    </w:p>
    <w:p>
      <w:r>
        <w:br/>
        <w:t>30</w:t>
        <w:tab/>
        <w:t>97</w:t>
      </w:r>
    </w:p>
    <w:p>
      <w:r>
        <w:t>30z</w:t>
        <w:tab/>
        <w:t>R 8115 II/97</w:t>
      </w:r>
    </w:p>
    <w:p>
      <w:r>
        <w:t>40</w:t>
        <w:tab/>
        <w:t>k[1{Reklame-Union GmbH}, 2{o[Essen]o}]k</w:t>
      </w:r>
    </w:p>
    <w:p>
      <w:r>
        <w:t>41</w:t>
        <w:tab/>
        <w:t>Geschäftsbericht. - Aktennotizen zum Geschäftsbericht. - Bilanztabelle.</w:t>
      </w:r>
    </w:p>
    <w:p>
      <w:r>
        <w:t>43</w:t>
        <w:tab/>
        <w:t>1928</w:t>
      </w:r>
    </w:p>
    <w:p>
      <w:r>
        <w:br/>
        <w:t>30</w:t>
        <w:tab/>
        <w:t>98</w:t>
      </w:r>
    </w:p>
    <w:p>
      <w:r>
        <w:t>30z</w:t>
        <w:tab/>
        <w:t>R 8115 II/98</w:t>
      </w:r>
    </w:p>
    <w:p>
      <w:r>
        <w:t>40</w:t>
        <w:tab/>
        <w:t>Schreiben der k[1{Reklame-Union GmbH}, 2{o[Essen]o}]k an Dr. Hohn (k[Volksvereinsverlag]k) über Situation bei der Herausgabe der "t[Essener Woche]t"</w:t>
      </w:r>
    </w:p>
    <w:p>
      <w:r>
        <w:t>43</w:t>
        <w:tab/>
        <w:t>1927</w:t>
      </w:r>
    </w:p>
    <w:p>
      <w:r>
        <w:t>50</w:t>
        <w:tab/>
        <w:t>4 Bl.</w:t>
      </w:r>
    </w:p>
    <w:p>
      <w:r>
        <w:br/>
        <w:t>30</w:t>
        <w:tab/>
        <w:t>99</w:t>
      </w:r>
    </w:p>
    <w:p>
      <w:r>
        <w:t>30z</w:t>
        <w:tab/>
        <w:t>R 8115 II/99</w:t>
      </w:r>
    </w:p>
    <w:p>
      <w:r>
        <w:t>40</w:t>
        <w:tab/>
        <w:t>k[Westland-Verlags GmbH]k bzw. k[1{Reklame-Union GmbH}, 2{o[Essen]o}]k</w:t>
      </w:r>
    </w:p>
    <w:p>
      <w:r>
        <w:t>41</w:t>
        <w:tab/>
        <w:t>Schriftwechsel über finanzielle Ansprüche aus den aufgelösten bzw. umgewandelten Firmen</w:t>
      </w:r>
    </w:p>
    <w:p>
      <w:r>
        <w:t>43</w:t>
        <w:tab/>
        <w:t>1929</w:t>
      </w:r>
    </w:p>
    <w:p>
      <w:r>
        <w:t>45</w:t>
        <w:tab/>
        <w:t>Akte von VVV bzw. Notar Eßer</w:t>
      </w:r>
    </w:p>
    <w:p>
      <w:r>
        <w:br/>
        <w:t>30</w:t>
        <w:tab/>
        <w:t>100</w:t>
      </w:r>
    </w:p>
    <w:p>
      <w:r>
        <w:t>30z</w:t>
        <w:tab/>
        <w:t>R 8115 II/100</w:t>
      </w:r>
    </w:p>
    <w:p>
      <w:r>
        <w:t>40</w:t>
        <w:tab/>
        <w:t>Schriftwechsel mit der Firma k[1{Rieger &amp; Kranzfelder GmbH, Buchhandlung}, 2{o[Augsburg]o}]k über finanzielle Probleme</w:t>
      </w:r>
    </w:p>
    <w:p>
      <w:r>
        <w:t>43</w:t>
        <w:tab/>
        <w:t>1928 - 1929</w:t>
      </w:r>
    </w:p>
    <w:p>
      <w:r>
        <w:br/>
        <w:t>30</w:t>
        <w:tab/>
        <w:t>101</w:t>
      </w:r>
    </w:p>
    <w:p>
      <w:r>
        <w:t>30z</w:t>
        <w:tab/>
        <w:t>R 8115 II/101</w:t>
      </w:r>
    </w:p>
    <w:p>
      <w:r>
        <w:t>40</w:t>
        <w:tab/>
        <w:t>Protokolle über die Abtrennung von Geschäftsanteilen der k[1{Rieger &amp; Kranzfelder GmbH, Buchhandlung}, 2{o[Augsburg]o}]k an andere Unternehmen</w:t>
      </w:r>
    </w:p>
    <w:p>
      <w:r>
        <w:t>41</w:t>
        <w:tab/>
        <w:t>k[Benno Filser-Verlag GmbH]k. - k[Volksvereinsverlag]k GmbH.</w:t>
      </w:r>
    </w:p>
    <w:p>
      <w:r>
        <w:t>43</w:t>
        <w:tab/>
        <w:t>1927 - 1928</w:t>
      </w:r>
    </w:p>
    <w:p>
      <w:r>
        <w:br/>
        <w:t>30</w:t>
        <w:tab/>
        <w:t>102</w:t>
      </w:r>
    </w:p>
    <w:p>
      <w:r>
        <w:t>30z</w:t>
        <w:tab/>
        <w:t>R 8115 II/102</w:t>
      </w:r>
    </w:p>
    <w:p>
      <w:r>
        <w:t>40</w:t>
        <w:tab/>
        <w:t>k[1{Rheinische Druckerei AG}, 2{o[Gladbach-Rheydt]o}]k</w:t>
      </w:r>
    </w:p>
    <w:p>
      <w:r>
        <w:t>41</w:t>
        <w:tab/>
        <w:t>Schriftwechsel. - Satzung. - Einführungsbericht. - Zwischenbilanz. - Bilanzentwurf. - Gewinn- und Verlustrechnungen. - Protokolle über Aufsichtsratssitzungen.</w:t>
      </w:r>
    </w:p>
    <w:p>
      <w:r>
        <w:t>43</w:t>
        <w:tab/>
        <w:t>1930 - 1932</w:t>
      </w:r>
    </w:p>
    <w:p>
      <w:r>
        <w:br/>
        <w:t>30</w:t>
        <w:tab/>
        <w:t>103</w:t>
      </w:r>
    </w:p>
    <w:p>
      <w:r>
        <w:t>30z</w:t>
        <w:tab/>
        <w:t>R 8115 II/103</w:t>
      </w:r>
    </w:p>
    <w:p>
      <w:r>
        <w:t>40</w:t>
        <w:tab/>
        <w:t>k[1{Rheinische Druckerei AG}, 2{o[Mönchen-Gladbach]o}]k (Druckerei des k[Volksvereinsverlag]ks)</w:t>
      </w:r>
    </w:p>
    <w:p>
      <w:r>
        <w:t>41</w:t>
        <w:tab/>
        <w:t>Schriftwechsel. - Bilanzen. - Jahresberichte. - Protokolle von Generalversammlungen. - Sonstige Unterlagen über die finanzielle Lage der Druckerei u. über die finanzielle Beteiligung des Zentralverbandes der kath. Jungfrauenvereinigung Deutschlands u. des Verbandes der kath. Frauen- u. Müttervereine Deutschlands an der 1930 geschaffenen neuen AG. - Satzungsentwurf für eine "AG Impressum", Mönchen-Gladbach, 1922.</w:t>
      </w:r>
    </w:p>
    <w:p>
      <w:r>
        <w:t>43</w:t>
        <w:tab/>
        <w:t>(1922) ; 1930 - 1933</w:t>
      </w:r>
    </w:p>
    <w:p>
      <w:r>
        <w:br/>
        <w:t>30</w:t>
        <w:tab/>
        <w:t>104</w:t>
      </w:r>
    </w:p>
    <w:p>
      <w:r>
        <w:t>30z</w:t>
        <w:tab/>
        <w:t>R 8115 II/104</w:t>
      </w:r>
    </w:p>
    <w:p>
      <w:r>
        <w:t>40</w:t>
        <w:tab/>
        <w:t>k[1{Buchhandlung p[2{Ludwig} 1{Röhrscheid}]p GmbH}, 2{o[Trier]o}]k</w:t>
      </w:r>
    </w:p>
    <w:p>
      <w:r>
        <w:t>41</w:t>
        <w:tab/>
        <w:t>Schriftwechsel. - Sitzungsprotokolle. - Notizen. - Bilanzen.</w:t>
      </w:r>
    </w:p>
    <w:p>
      <w:r>
        <w:t>43</w:t>
        <w:tab/>
        <w:t>1924 - 1929</w:t>
      </w:r>
    </w:p>
    <w:p>
      <w:r>
        <w:br/>
        <w:t>30</w:t>
        <w:tab/>
        <w:t>105</w:t>
      </w:r>
    </w:p>
    <w:p>
      <w:r>
        <w:t>30z</w:t>
        <w:tab/>
        <w:t>R 8115 II/105</w:t>
      </w:r>
    </w:p>
    <w:p>
      <w:r>
        <w:t>40</w:t>
        <w:tab/>
        <w:t>Protokoll über die Abtrennung von Geschäftsanteilen der k[1{Buchhandlung p[2{Ludwig} 1{Röhrscheid}]p GmbH}, 2{o[Trier]o}]k die dem k[Volksvereinsverlag]k gehörten an Otto Gerig</w:t>
      </w:r>
    </w:p>
    <w:p>
      <w:r>
        <w:t>43</w:t>
        <w:tab/>
        <w:t>1929</w:t>
      </w:r>
    </w:p>
    <w:p>
      <w:r>
        <w:t>50</w:t>
        <w:tab/>
        <w:t>3 Bl.</w:t>
      </w:r>
    </w:p>
    <w:p>
      <w:r>
        <w:br/>
        <w:t>30</w:t>
        <w:tab/>
        <w:t>106</w:t>
      </w:r>
    </w:p>
    <w:p>
      <w:r>
        <w:t>30z</w:t>
        <w:tab/>
        <w:t>R 8115 II/106</w:t>
      </w:r>
    </w:p>
    <w:p>
      <w:r>
        <w:t>40</w:t>
        <w:tab/>
        <w:t>Satzung der k[2{o[Köln]o}er 1{Görres-Haus-AG}]k</w:t>
      </w:r>
    </w:p>
    <w:p>
      <w:r>
        <w:t>45</w:t>
        <w:tab/>
        <w:t>s.d.; Akte von der Kölner-Görres-Haus-AG</w:t>
      </w:r>
    </w:p>
    <w:p>
      <w:r>
        <w:br/>
        <w:t>30</w:t>
        <w:tab/>
        <w:t>107</w:t>
      </w:r>
    </w:p>
    <w:p>
      <w:r>
        <w:t>30z</w:t>
        <w:tab/>
        <w:t>R 8115 II/107</w:t>
      </w:r>
    </w:p>
    <w:p>
      <w:r>
        <w:t>40</w:t>
        <w:tab/>
        <w:t>Geschäftsbericht und Bilanz der Kölner Görres-Haus-AG zum 31. Dez. 1930</w:t>
      </w:r>
    </w:p>
    <w:p>
      <w:r>
        <w:t>43</w:t>
        <w:tab/>
        <w:t>1930</w:t>
      </w:r>
    </w:p>
    <w:p>
      <w:r>
        <w:t>45</w:t>
        <w:tab/>
        <w:t>Akte von der k[2{o[Köln]o}er 1{Görres-Haus-AG}]k</w:t>
      </w:r>
    </w:p>
    <w:p>
      <w:r>
        <w:br/>
        <w:t>30</w:t>
        <w:tab/>
        <w:t>108</w:t>
      </w:r>
    </w:p>
    <w:p>
      <w:r>
        <w:t>30z</w:t>
        <w:tab/>
        <w:t>R 8115 II/108</w:t>
      </w:r>
    </w:p>
    <w:p>
      <w:r>
        <w:t>40</w:t>
        <w:tab/>
        <w:t>k[2{o[Köln]o}er 1{Görres-Haus-GmbH}]k</w:t>
      </w:r>
    </w:p>
    <w:p>
      <w:r>
        <w:t>41</w:t>
        <w:tab/>
        <w:t>Schriftwechsel über Umwandlung der Görreshaus GmbH in eine AG. - Zeitungsnotizen und Notizen über den Konkurs der AG. - Satzung der Görreshaus-AG</w:t>
      </w:r>
    </w:p>
    <w:p>
      <w:r>
        <w:t>43</w:t>
        <w:tab/>
        <w:t>1929 - 1933</w:t>
      </w:r>
    </w:p>
    <w:p>
      <w:r>
        <w:t>45</w:t>
        <w:tab/>
        <w:t>Akte von Lammers</w:t>
      </w:r>
    </w:p>
    <w:p>
      <w:r>
        <w:br/>
        <w:t>30</w:t>
        <w:tab/>
        <w:t>109</w:t>
      </w:r>
    </w:p>
    <w:p>
      <w:r>
        <w:t>30z</w:t>
        <w:tab/>
        <w:t>R 8115 II/109</w:t>
      </w:r>
    </w:p>
    <w:p>
      <w:r>
        <w:t>40</w:t>
        <w:tab/>
        <w:t>k[Religiöse Werkkunst GmbH]k</w:t>
      </w:r>
    </w:p>
    <w:p>
      <w:r>
        <w:t>41</w:t>
        <w:tab/>
        <w:t>Berichte u. a. über Zusammenstellung des Darlehenkontos des k[Volksvereinsverlag]ks an die "Rel. Werkkunst GmbH". - handschr. Notizen.</w:t>
      </w:r>
    </w:p>
    <w:p>
      <w:r>
        <w:t>45</w:t>
        <w:tab/>
        <w:t>s.d.; Polizeiakten</w:t>
      </w:r>
    </w:p>
    <w:p>
      <w:r>
        <w:br/>
        <w:t>30</w:t>
        <w:tab/>
        <w:t>110</w:t>
      </w:r>
    </w:p>
    <w:p>
      <w:r>
        <w:t>30z</w:t>
        <w:tab/>
        <w:t>R 8115 II/110</w:t>
      </w:r>
    </w:p>
    <w:p>
      <w:r>
        <w:t>40</w:t>
        <w:tab/>
        <w:t>k[1{Religiöse Werkkunst GmbH}, 2{o[Münster]o}]k</w:t>
      </w:r>
    </w:p>
    <w:p>
      <w:r>
        <w:t>41</w:t>
        <w:tab/>
        <w:t>Schriftwechsel mit verschiedenen Firmen und Privatpersonen u. a. über finanzielle Lage der Gesellschaft</w:t>
      </w:r>
    </w:p>
    <w:p>
      <w:r>
        <w:t>43</w:t>
        <w:tab/>
        <w:t>1925 - 1929</w:t>
      </w:r>
    </w:p>
    <w:p>
      <w:r>
        <w:br/>
        <w:t>30</w:t>
        <w:tab/>
        <w:t>111</w:t>
      </w:r>
    </w:p>
    <w:p>
      <w:r>
        <w:t>30z</w:t>
        <w:tab/>
        <w:t>R 8115 II/111</w:t>
      </w:r>
    </w:p>
    <w:p>
      <w:r>
        <w:t>40</w:t>
        <w:tab/>
        <w:t>Schriftwechsel über die finanziellen Schwierigkeiten der "k[Religiösen Werkkunst GmbH]k"</w:t>
      </w:r>
    </w:p>
    <w:p>
      <w:r>
        <w:t>43</w:t>
        <w:tab/>
        <w:t>1926 - 1928</w:t>
      </w:r>
    </w:p>
    <w:p>
      <w:r>
        <w:t>50</w:t>
        <w:tab/>
        <w:t>5 Bl.</w:t>
      </w:r>
    </w:p>
    <w:p/>
    <w:p/>
    <w:p>
      <w:r>
        <w:br/>
        <w:t>20</w:t>
        <w:tab/>
        <w:t>R 8150</w:t>
      </w:r>
    </w:p>
    <w:p>
      <w:r>
        <w:t>21</w:t>
        <w:tab/>
        <w:t>Reichsvereinigung der Juden in Deutschland</w:t>
      </w:r>
    </w:p>
    <w:p>
      <w:r>
        <w:t>22</w:t>
        <w:tab/>
        <w:t>Parteien, Verbände, Organisationen \ Deutsches Reich \ #R 8150 Reichsvereinigung der Juden in Deutschland</w:t>
      </w:r>
    </w:p>
    <w:p>
      <w:r>
        <w:t>23</w:t>
        <w:tab/>
        <w:t>1939 - 1945</w:t>
      </w:r>
    </w:p>
    <w:p>
      <w:r>
        <w:t>24</w:t>
        <w:tab/>
        <w:t>Findbuch</w:t>
      </w:r>
    </w:p>
    <w:p>
      <w:r>
        <w:t>25</w:t>
        <w:tab/>
        <w:t>Der gesamte Bestand ist verfilmt.</w:t>
      </w:r>
    </w:p>
    <w:p>
      <w:r>
        <w:t>26</w:t>
        <w:tab/>
        <w:t>&lt; - &gt;</w:t>
      </w:r>
    </w:p>
    <w:p>
      <w:r>
        <w:t>27</w:t>
        <w:tab/>
        <w:t>2. Emigration und Deportation; Verwaltung und Verwertung des Vermögens jüdischer Bürger \ 2.1. Vermögensverwaltung für Verstorbene, Emigranten und Deportierte (u. a. "Abwesenheitspflegschaft")</w:t>
      </w:r>
    </w:p>
    <w:p>
      <w:r>
        <w:t>30</w:t>
        <w:tab/>
        <w:t>307</w:t>
      </w:r>
    </w:p>
    <w:p>
      <w:r>
        <w:t>30z</w:t>
        <w:tab/>
        <w:t>R 8150/307</w:t>
      </w:r>
    </w:p>
    <w:p>
      <w:r>
        <w:t>33</w:t>
        <w:tab/>
        <w:t>S. 38</w:t>
      </w:r>
    </w:p>
    <w:p>
      <w:r>
        <w:t>40</w:t>
        <w:tab/>
        <w:t>p[1{Joseph}, 2{Hermann} (5{Verlagsbuchhändler}]p) und Joseph, Anna (Ehefrau)</w:t>
      </w:r>
    </w:p>
    <w:p>
      <w:r>
        <w:t>43</w:t>
        <w:tab/>
        <w:t>1937 - 1943</w:t>
      </w:r>
    </w:p>
    <w:p/>
    <w:p/>
    <w:p>
      <w:r>
        <w:br/>
        <w:t>20</w:t>
        <w:tab/>
        <w:t>NS 1</w:t>
      </w:r>
    </w:p>
    <w:p>
      <w:r>
        <w:t>21</w:t>
        <w:tab/>
        <w:t>Reichsschatzmeister der NSDAP</w:t>
      </w:r>
    </w:p>
    <w:p>
      <w:r>
        <w:t>22</w:t>
        <w:tab/>
        <w:t>Schriftgut aus der Zeit von 1867 bis 1945 \ Einrichtungen der NSDAP \ #NS 1 Reichsschatzmeister der NSDAP</w:t>
      </w:r>
    </w:p>
    <w:p>
      <w:r>
        <w:t>23</w:t>
        <w:tab/>
        <w:t>1931 - 1945</w:t>
      </w:r>
    </w:p>
    <w:p>
      <w:r>
        <w:t>24</w:t>
        <w:tab/>
        <w:t>vorl. Findbuch für den Gesamtbestand</w:t>
      </w:r>
    </w:p>
    <w:p>
      <w:r>
        <w:t>26a</w:t>
        <w:tab/>
        <w:t>&lt;-&gt;</w:t>
      </w:r>
    </w:p>
    <w:p>
      <w:r>
        <w:t>27</w:t>
        <w:tab/>
        <w:t>Hauptamt IV - Reichsverwaltungsamt</w:t>
      </w:r>
    </w:p>
    <w:p>
      <w:r>
        <w:t>30</w:t>
        <w:tab/>
        <w:t>355 - 356</w:t>
      </w:r>
    </w:p>
    <w:p>
      <w:r>
        <w:t>30z</w:t>
        <w:tab/>
        <w:t>NS 1/355 - 356</w:t>
      </w:r>
    </w:p>
    <w:p>
      <w:r>
        <w:t>40</w:t>
        <w:tab/>
        <w:t>Veröffentlichung von Anordnungen und Bekanntmachungen des Reichsschatzmeisters sowie von Bildberichten und Ausarbeitungen über Bauten der k[NSDAP]k in der s[NS-Presse]s</w:t>
      </w:r>
    </w:p>
    <w:p>
      <w:r>
        <w:t>41</w:t>
        <w:tab/>
        <w:t>Bd. 1: s[Verlage]s und s[Zeitschriftenredaktionen]s (alphabetisch geordneter Schriftwechsel), Veröffentlichung von Bildberichten und s[1{Schriften} über Bauten 2{der NSDAP}]s; Bd. 2: k[Reichspressestelle der NSDAP]k, insbesondere Veröffentlichungen im t[Verordnungsblatt der Reichsleitung]t (mit Presseausschnitten)</w:t>
      </w:r>
    </w:p>
    <w:p>
      <w:r>
        <w:t>43</w:t>
        <w:tab/>
        <w:t>1937 - 1940</w:t>
      </w:r>
    </w:p>
    <w:p>
      <w:r>
        <w:t>50</w:t>
        <w:tab/>
        <w:t>2 Fasz.</w:t>
      </w:r>
    </w:p>
    <w:p>
      <w:r>
        <w:br/>
        <w:t>30</w:t>
        <w:tab/>
        <w:t>69 - 87</w:t>
      </w:r>
    </w:p>
    <w:p>
      <w:r>
        <w:t>30z</w:t>
        <w:tab/>
        <w:t>NS 1/69 - 87</w:t>
      </w:r>
    </w:p>
    <w:p>
      <w:r>
        <w:t>40</w:t>
        <w:tab/>
        <w:t>s[Jugendschrifttum]s, s[Verlagskorrespondenz]s</w:t>
      </w:r>
    </w:p>
    <w:p>
      <w:r>
        <w:t>45</w:t>
        <w:tab/>
        <w:t>s.d.</w:t>
      </w:r>
    </w:p>
    <w:p>
      <w:r>
        <w:br/>
        <w:t>30</w:t>
        <w:tab/>
        <w:t>357</w:t>
      </w:r>
    </w:p>
    <w:p>
      <w:r>
        <w:t>30z</w:t>
        <w:tab/>
        <w:t>NS 1/357</w:t>
      </w:r>
    </w:p>
    <w:p>
      <w:r>
        <w:t>40</w:t>
        <w:tab/>
        <w:t>s[Bibliothek&lt; des Reichsschatzmeisters der NSDAP&gt;]s - Gelieferte s[Bücher]s, Broschüren und Schriften( s[2{Rechnungen} von 1{Verlage}]sn)</w:t>
      </w:r>
    </w:p>
    <w:p>
      <w:r>
        <w:t>43</w:t>
        <w:tab/>
        <w:t>1938 - 1944</w:t>
      </w:r>
    </w:p>
    <w:p>
      <w:r>
        <w:br/>
        <w:t>30</w:t>
        <w:tab/>
        <w:t>413</w:t>
      </w:r>
    </w:p>
    <w:p>
      <w:r>
        <w:t>30z</w:t>
        <w:tab/>
        <w:t>NS 1/413</w:t>
      </w:r>
    </w:p>
    <w:p>
      <w:r>
        <w:t>40</w:t>
        <w:tab/>
        <w:t>Korrespondenz des k[p[2{Franz} 1{Eher}]p-Verlag]ks mit s[2{ausländischen} 1{Verlage}]sn über den s[2{Vertrieb} der 1{Bücher}]s: p[Goebbels]p 't[My part in Germany's fight]t', p[Göring]p 't[Werk und Mensch]t', p[Hitler]p 't[Mein Kampf]t', Haushaltsplan des Führers und Reichskanzlers</w:t>
      </w:r>
    </w:p>
    <w:p>
      <w:r>
        <w:t>43</w:t>
        <w:tab/>
        <w:t>1938</w:t>
      </w:r>
    </w:p>
    <w:p>
      <w:r>
        <w:br/>
        <w:t>30</w:t>
        <w:tab/>
        <w:t>436</w:t>
      </w:r>
    </w:p>
    <w:p>
      <w:r>
        <w:t>30z</w:t>
        <w:tab/>
        <w:t>NS 1/436</w:t>
      </w:r>
    </w:p>
    <w:p>
      <w:r>
        <w:t>40</w:t>
        <w:tab/>
        <w:t>Korrespondenz mit dem k[p[2{Franz} 1{Eher}]p-Verlag]k über die Herausgabe der t[2{Broschüre} '1{Leben und Werk des RSchm}]t' (= Reichsschatzmeister), Gedenkschrift p[Rosenberg]ps über den Reichsschatzmeister z[1944]z; Aufsätze und Interviews über den Reichsschatzmeister z[1943/1944]z</w:t>
      </w:r>
    </w:p>
    <w:p>
      <w:r>
        <w:t>43</w:t>
        <w:tab/>
        <w:t>1943 - 1944</w:t>
      </w:r>
    </w:p>
    <w:p>
      <w:r>
        <w:br/>
        <w:t>30</w:t>
        <w:tab/>
        <w:t>2543</w:t>
      </w:r>
    </w:p>
    <w:p>
      <w:r>
        <w:t>30z</w:t>
        <w:tab/>
        <w:t>NS 1/2543</w:t>
      </w:r>
    </w:p>
    <w:p>
      <w:r>
        <w:t>40</w:t>
        <w:tab/>
        <w:t>k[1{Deutscher Jugendbuchverlag GmbH}, 2{o[Berlin]o}]k. s[Verlag von s[Jahrbücher]sn und s[Zeitschriften der k[Hitlerjugend]k]s]s, insbes. der t[2{HJ-Illustrierte}n '1{Die Fanfare}]t'</w:t>
      </w:r>
    </w:p>
    <w:p>
      <w:r>
        <w:t>41</w:t>
        <w:tab/>
        <w:t>Zivilprozeß des p[5{Verlagsleiter}s 2{Horst} 1{Knöpke} in 6{o[Berlin-Zehlendorf]o}]p gegen den p[5{Verlagsbuchhändler} 2{Wilhelm} 1{Andermann} in 6{o[Berlin]o}]p und den p[5{Bücherrevisor} 2{Alfred} 1{Loose} in 6{o[Berlin-Wilmersdorf]o}]p wegen Schadenersatzforderung</w:t>
      </w:r>
    </w:p>
    <w:p>
      <w:r>
        <w:t>43</w:t>
        <w:tab/>
        <w:t>1934 - 1944</w:t>
      </w:r>
    </w:p>
    <w:p>
      <w:r>
        <w:br/>
        <w:t>30</w:t>
        <w:tab/>
        <w:t>2544</w:t>
      </w:r>
    </w:p>
    <w:p>
      <w:r>
        <w:t>30z</w:t>
        <w:tab/>
        <w:t>NS 1/2544</w:t>
      </w:r>
    </w:p>
    <w:p>
      <w:r>
        <w:t>40</w:t>
        <w:tab/>
        <w:t>k[1{Aufbruch-Verlagsgesellschaft mbH}, 2{o[Köln]o}]k. Gründung der Gesellschaft und Übernahme der Geschäftsanteile durch den Gauleiter der k[DAF]k</w:t>
      </w:r>
    </w:p>
    <w:p>
      <w:r>
        <w:t>43</w:t>
        <w:tab/>
        <w:t>1936</w:t>
      </w:r>
    </w:p>
    <w:p/>
    <w:p/>
    <w:p>
      <w:r>
        <w:br/>
        <w:t>20</w:t>
        <w:tab/>
        <w:t>NS 3</w:t>
      </w:r>
    </w:p>
    <w:p>
      <w:r>
        <w:t>21</w:t>
        <w:tab/>
        <w:t>SS-Wirtschafts-Verwaltungshauptamt</w:t>
      </w:r>
    </w:p>
    <w:p>
      <w:r>
        <w:t>22</w:t>
        <w:tab/>
        <w:t>Schriftgut aus der Zeit von 1867 bis 1945 \ Einrichtungen der NSDAP \ #NS 3 SS-Wirtschafts-Verwaltungshauptamt</w:t>
      </w:r>
    </w:p>
    <w:p>
      <w:r>
        <w:t>23</w:t>
        <w:tab/>
        <w:t>1934 - 1945</w:t>
      </w:r>
    </w:p>
    <w:p>
      <w:r>
        <w:t>24</w:t>
        <w:tab/>
        <w:t>Findbuch</w:t>
      </w:r>
    </w:p>
    <w:p>
      <w:r>
        <w:t>26a</w:t>
        <w:tab/>
        <w:t>&lt;-&gt;</w:t>
      </w:r>
    </w:p>
    <w:p>
      <w:r>
        <w:t>27</w:t>
        <w:tab/>
        <w:t>W III \ Nordlandverlag</w:t>
      </w:r>
    </w:p>
    <w:p>
      <w:r>
        <w:t>30</w:t>
        <w:tab/>
        <w:t>1153</w:t>
      </w:r>
    </w:p>
    <w:p>
      <w:r>
        <w:t>30z</w:t>
        <w:tab/>
        <w:t>NS 3/1153</w:t>
      </w:r>
    </w:p>
    <w:p>
      <w:r>
        <w:t>40</w:t>
        <w:tab/>
        <w:t>Gesamtumsatzstatistiken</w:t>
      </w:r>
    </w:p>
    <w:p>
      <w:r>
        <w:t>41</w:t>
        <w:tab/>
        <w:t>Enthält: k[1{Nordland-Verlag GmbH}, 2{o[Berlin]o}]k ; k[Großdeutscher Bilderdienst GmbH]k</w:t>
      </w:r>
    </w:p>
    <w:p>
      <w:r>
        <w:t>45</w:t>
        <w:tab/>
        <w:t>s.d.</w:t>
      </w:r>
    </w:p>
    <w:p>
      <w:r>
        <w:br/>
        <w:t>30</w:t>
        <w:tab/>
        <w:t>1445</w:t>
      </w:r>
    </w:p>
    <w:p>
      <w:r>
        <w:t>30z</w:t>
        <w:tab/>
        <w:t>NS 3/1445</w:t>
      </w:r>
    </w:p>
    <w:p>
      <w:r>
        <w:t>40</w:t>
        <w:tab/>
        <w:t>k[Nordland-Verlag GmbH]k</w:t>
      </w:r>
    </w:p>
    <w:p>
      <w:r>
        <w:t>41</w:t>
        <w:tab/>
        <w:t>Materialsachen, insb. Kapitalerhöhung, Bestellungen, Abberufungen, Übersendung von Registersachen und Satzungsänderung</w:t>
      </w:r>
    </w:p>
    <w:p>
      <w:r>
        <w:t>43</w:t>
        <w:tab/>
        <w:t>1941 - 1944</w:t>
      </w:r>
    </w:p>
    <w:p>
      <w:r>
        <w:br/>
        <w:t>30</w:t>
        <w:tab/>
        <w:t>1446</w:t>
      </w:r>
    </w:p>
    <w:p>
      <w:r>
        <w:t>30z</w:t>
        <w:tab/>
        <w:t>NS 3/1446</w:t>
      </w:r>
    </w:p>
    <w:p>
      <w:r>
        <w:t>40</w:t>
        <w:tab/>
        <w:t>k[Nordland-Verlag GmbH]k: Schriftwechsel insbes. über Organisation, Verwaltung, Finanzen, Produktion und Erträge</w:t>
      </w:r>
    </w:p>
    <w:p>
      <w:r>
        <w:t>41</w:t>
        <w:tab/>
        <w:t>Untersuchung der Verfehlungen des bisherigen p[5{Geschäftsführer}s 2{Arthur} 1{Ahrens}]p z[1939]z; Bilanzentwürfe, Bilanzen, Vermögensrechnungen mit Berichten, Stellungnahmen, Anmerkungen z[1936 - 1940]z; Lageberichte z[01.1940 - 03.1940]z; Der Nordland Verlag im Jahre z[1941]z; Einrichtung, Aufgaben und Richtlinien des Vertrauensrates z[11.1942 - 02.1943]z; 4.s[2{Jahresruf} des 1{Nordland-Verlag}]ses z[8.12.1944]z</w:t>
      </w:r>
    </w:p>
    <w:p>
      <w:r>
        <w:t>43</w:t>
        <w:tab/>
        <w:t>1937 - 1945</w:t>
      </w:r>
    </w:p>
    <w:p>
      <w:r>
        <w:br/>
        <w:t>30</w:t>
        <w:tab/>
        <w:t>144</w:t>
      </w:r>
    </w:p>
    <w:p>
      <w:r>
        <w:t>30z</w:t>
        <w:tab/>
        <w:t>NS 3/144</w:t>
      </w:r>
    </w:p>
    <w:p>
      <w:r>
        <w:t>40</w:t>
        <w:tab/>
        <w:t>k[Nordland Verlag GmbH]k: Prüfung des Jahresabschlusses vom z[31.12.1939]z - Bericht</w:t>
      </w:r>
    </w:p>
    <w:p>
      <w:r>
        <w:t>43</w:t>
        <w:tab/>
        <w:t>1940</w:t>
      </w:r>
    </w:p>
    <w:p>
      <w:r>
        <w:br/>
        <w:t>30</w:t>
        <w:tab/>
        <w:t>563</w:t>
      </w:r>
    </w:p>
    <w:p>
      <w:r>
        <w:t>30z</w:t>
        <w:tab/>
        <w:t>NS 3/563</w:t>
      </w:r>
    </w:p>
    <w:p>
      <w:r>
        <w:t>40</w:t>
        <w:tab/>
        <w:t>k[Der Nordland Verlag]k: Selbstdarstellung (Vorlage einer Broschüre)</w:t>
      </w:r>
    </w:p>
    <w:p>
      <w:r>
        <w:t>45</w:t>
        <w:tab/>
        <w:t>s.d. (1942)</w:t>
      </w:r>
    </w:p>
    <w:p>
      <w:r>
        <w:br/>
        <w:t>30</w:t>
        <w:tab/>
        <w:t>304</w:t>
      </w:r>
    </w:p>
    <w:p>
      <w:r>
        <w:t>30z</w:t>
        <w:tab/>
        <w:t>NS 3/304</w:t>
      </w:r>
    </w:p>
    <w:p>
      <w:r>
        <w:t>40</w:t>
        <w:tab/>
        <w:t>Geschäftsbericht erstes Vierteljahr der k[Nordland Verlag GmbH]k</w:t>
      </w:r>
    </w:p>
    <w:p>
      <w:r>
        <w:t>43</w:t>
        <w:tab/>
        <w:t>1940</w:t>
      </w:r>
    </w:p>
    <w:p>
      <w:r>
        <w:br/>
        <w:t>30</w:t>
        <w:tab/>
        <w:t>1306</w:t>
      </w:r>
    </w:p>
    <w:p>
      <w:r>
        <w:t>30z</w:t>
        <w:tab/>
        <w:t>NS 3/1306</w:t>
      </w:r>
    </w:p>
    <w:p>
      <w:r>
        <w:t>40</w:t>
        <w:tab/>
        <w:t>Prüfungsberichte - k[Nordland Verlags GmbH]k: Prüfung des Jahresabschlusses zum z[31.12.1940]z (Bericht sowie Anlagen)</w:t>
      </w:r>
    </w:p>
    <w:p>
      <w:r>
        <w:t>43</w:t>
        <w:tab/>
        <w:t>06.1941</w:t>
      </w:r>
    </w:p>
    <w:p>
      <w:r>
        <w:br/>
        <w:t>30</w:t>
        <w:tab/>
        <w:t>1158</w:t>
      </w:r>
    </w:p>
    <w:p>
      <w:r>
        <w:t>30z</w:t>
        <w:tab/>
        <w:t>NS 3/1158</w:t>
      </w:r>
    </w:p>
    <w:p>
      <w:r>
        <w:t>40</w:t>
        <w:tab/>
        <w:t>Jahresabschlussprüfung des k[Nordland Verlages GmbH]k für das Geschäftsjahr z[1941]z</w:t>
      </w:r>
    </w:p>
    <w:p>
      <w:r>
        <w:t>41</w:t>
        <w:tab/>
        <w:t>Gewinn- und Verlustrechnung sowie Bilanz (Entwurf und Typoskript). Allgemeiner Geschäftsbericht</w:t>
      </w:r>
    </w:p>
    <w:p>
      <w:r>
        <w:t>43</w:t>
        <w:tab/>
        <w:t>1942</w:t>
      </w:r>
    </w:p>
    <w:p>
      <w:r>
        <w:br/>
        <w:t>30</w:t>
        <w:tab/>
        <w:t>1330</w:t>
      </w:r>
    </w:p>
    <w:p>
      <w:r>
        <w:t>30z</w:t>
        <w:tab/>
        <w:t>NS 3/1330</w:t>
      </w:r>
    </w:p>
    <w:p>
      <w:r>
        <w:t>40</w:t>
        <w:tab/>
        <w:t>Prüfungsberichte - k[1{Nordland Verlag GmbH}, 2{o[Berlin]o}]k Jahresabschluß z[31.12.1937]z sowie Zwischenabschluß z[30. Juni 1938]z</w:t>
      </w:r>
    </w:p>
    <w:p>
      <w:r>
        <w:t>43</w:t>
        <w:tab/>
        <w:t>1938</w:t>
      </w:r>
    </w:p>
    <w:p>
      <w:r>
        <w:br/>
        <w:t>30</w:t>
        <w:tab/>
        <w:t>1402</w:t>
      </w:r>
    </w:p>
    <w:p>
      <w:r>
        <w:t>30z</w:t>
        <w:tab/>
        <w:t>NS 3/1402</w:t>
      </w:r>
    </w:p>
    <w:p>
      <w:r>
        <w:t>40</w:t>
        <w:tab/>
        <w:t>k[Nordland Verlag GmbH]k - Betriebsprüfung (Arbeitspapiere)</w:t>
      </w:r>
    </w:p>
    <w:p>
      <w:r>
        <w:t>43</w:t>
        <w:tab/>
        <w:t>09.1943</w:t>
      </w:r>
    </w:p>
    <w:p>
      <w:r>
        <w:br/>
        <w:t>30</w:t>
        <w:tab/>
        <w:t>746</w:t>
      </w:r>
    </w:p>
    <w:p>
      <w:r>
        <w:t>30z</w:t>
        <w:tab/>
        <w:t>NS 3/746</w:t>
      </w:r>
    </w:p>
    <w:p>
      <w:r>
        <w:t>40</w:t>
        <w:tab/>
        <w:t>k[Nordland Verlag GmbH]k Prüfung des Jahresabschlusses zum z[31.12.1941]z. Bericht des p[5{Wirtschaftsprüfer}s 1{Hoberg}]p</w:t>
      </w:r>
    </w:p>
    <w:p>
      <w:r>
        <w:t>43</w:t>
        <w:tab/>
        <w:t>05.1942</w:t>
      </w:r>
    </w:p>
    <w:p>
      <w:r>
        <w:br/>
        <w:t>30</w:t>
        <w:tab/>
        <w:t>890</w:t>
      </w:r>
    </w:p>
    <w:p>
      <w:r>
        <w:t>30z</w:t>
        <w:tab/>
        <w:t>NS 3/890</w:t>
      </w:r>
    </w:p>
    <w:p>
      <w:r>
        <w:t>40</w:t>
        <w:tab/>
        <w:t>k[Nordland Verlag GmbH]k - Umsatz- und Belegschaftsentwicklung z[1940 - 1941]z</w:t>
      </w:r>
    </w:p>
    <w:p>
      <w:r>
        <w:t>43</w:t>
        <w:tab/>
        <w:t>1942</w:t>
      </w:r>
    </w:p>
    <w:p>
      <w:r>
        <w:br/>
        <w:t>30</w:t>
        <w:tab/>
        <w:t>1260</w:t>
      </w:r>
    </w:p>
    <w:p>
      <w:r>
        <w:t>30z</w:t>
        <w:tab/>
        <w:t>NS 3/1260</w:t>
      </w:r>
    </w:p>
    <w:p>
      <w:r>
        <w:t>40</w:t>
        <w:tab/>
        <w:t>Prüfung der Wirtschaftsüberwachung des k[Nordland-Verlags GmbH]k</w:t>
      </w:r>
    </w:p>
    <w:p>
      <w:r>
        <w:t>43</w:t>
        <w:tab/>
        <w:t>1943</w:t>
      </w:r>
    </w:p>
    <w:p>
      <w:r>
        <w:br/>
        <w:t>30</w:t>
        <w:tab/>
        <w:t>459 ; 277</w:t>
      </w:r>
    </w:p>
    <w:p>
      <w:r>
        <w:t>30z</w:t>
        <w:tab/>
        <w:t>NS 3/459 ; NS 3, 277</w:t>
      </w:r>
    </w:p>
    <w:p>
      <w:r>
        <w:t>40</w:t>
        <w:tab/>
        <w:t>Bilanz, Gewinn- und Verlustrechnung zum z[31.12.1943]z</w:t>
      </w:r>
    </w:p>
    <w:p>
      <w:r>
        <w:t>41</w:t>
        <w:tab/>
        <w:t>Kameradschaftsheim o[Saarland]o z[1944]z</w:t>
      </w:r>
    </w:p>
    <w:p>
      <w:r>
        <w:t>43</w:t>
        <w:tab/>
        <w:t>1944</w:t>
      </w:r>
    </w:p>
    <w:p>
      <w:r>
        <w:br/>
        <w:t>26a</w:t>
        <w:tab/>
        <w:t>&lt;-&gt;</w:t>
      </w:r>
    </w:p>
    <w:p>
      <w:r>
        <w:t>27</w:t>
        <w:tab/>
        <w:t>k[Deutscher Bilderdienst GmbH]k</w:t>
      </w:r>
    </w:p>
    <w:p>
      <w:r>
        <w:t>30</w:t>
        <w:tab/>
        <w:t>1451</w:t>
      </w:r>
    </w:p>
    <w:p>
      <w:r>
        <w:t>30z</w:t>
        <w:tab/>
        <w:t>NS 3/1451</w:t>
      </w:r>
    </w:p>
    <w:p>
      <w:r>
        <w:t>40</w:t>
        <w:tab/>
        <w:t>k[Großdeutscher Bilderdienst GmbH]k / k[Völkischer Kunstverlag GmbH]k - Notariatssachen insbes. Registereintragungen, Satzungsänderung, Anteilabtretungen, Unbedenklichkeitsbescheinigung des Finanzamts, Kapitalerhöhung</w:t>
      </w:r>
    </w:p>
    <w:p>
      <w:r>
        <w:t>43</w:t>
        <w:tab/>
        <w:t>1942 - 1944</w:t>
      </w:r>
    </w:p>
    <w:p>
      <w:r>
        <w:br/>
        <w:t>30</w:t>
        <w:tab/>
        <w:t>1452</w:t>
      </w:r>
    </w:p>
    <w:p>
      <w:r>
        <w:t>30z</w:t>
        <w:tab/>
        <w:t>NS 3/1452</w:t>
      </w:r>
    </w:p>
    <w:p>
      <w:r>
        <w:t>40</w:t>
        <w:tab/>
        <w:t>k[Großdeutscher Bilderdienst GmbH]k / k[Völkischer Kunstverlag GmbH]k - Schriftwechsel über Verwaltung, Organisation, Vertrieb, Produktion, handelsrechtliche Fragen</w:t>
      </w:r>
    </w:p>
    <w:p>
      <w:r>
        <w:t>41</w:t>
        <w:tab/>
        <w:t>Entlassung der k[p[2{F.F.} 1{Bauer}]p GmbH]k aus der Dienstaufsicht des k[SS-WVHA]k und Gründung des k[Großdeutschen Bilderdienstes]k (z[1942]z); Auflösung der Bildstelle des Hauptamtes, Haushalt und Bauten und Abgabe der Geräte, s[Pressestelle]s (mit Inventaraufstellung) z[Febr. 1942]z; Verfehlungen und Abberufung des p[5{Geschäftsführer}s 7{SS-Obersturmbannführer} 2{Gerhard} 1{Radke}]p z[03.1942 - 04.1942]z; Umbenennung der k[Großdeutschen Bilderdienst GmbH]k in k[Völkischer Kunstverlag GmbH]k (z[1942]z); Übernahme der ehem. Bildstelle im k[Presseamt des persönl. Stabes RFSS]k durch den k[Völkischen Kunst-Verlag GmbH]k, z[Febr. 1943]z; Roh-Bilanz (z[1943/1944]z)</w:t>
      </w:r>
    </w:p>
    <w:p>
      <w:r>
        <w:t>43</w:t>
        <w:tab/>
        <w:t>1942 - 1944</w:t>
      </w:r>
    </w:p>
    <w:p>
      <w:r>
        <w:br/>
        <w:t>30</w:t>
        <w:tab/>
        <w:t>737</w:t>
      </w:r>
    </w:p>
    <w:p>
      <w:r>
        <w:t>30z</w:t>
        <w:tab/>
        <w:t>NS 3/737</w:t>
      </w:r>
    </w:p>
    <w:p>
      <w:r>
        <w:t>40</w:t>
        <w:tab/>
        <w:t>k[1{Völkischer Kunstverlag GmbH}, 2{o[Berlin]o}]k - Prüfungsbericht über den Jahresabschluß zum z[31.12.1944]z (Konzept mit Bilanzen, Gewinn und Verlustrechnungen z[1942 - 1944]z</w:t>
      </w:r>
    </w:p>
    <w:p>
      <w:r>
        <w:t>43</w:t>
        <w:tab/>
        <w:t>03.1945 - 04.1945</w:t>
      </w:r>
    </w:p>
    <w:p>
      <w:r>
        <w:br/>
        <w:t>30</w:t>
        <w:tab/>
        <w:t>459 ; 277</w:t>
      </w:r>
    </w:p>
    <w:p>
      <w:r>
        <w:t>30z</w:t>
        <w:tab/>
        <w:t>NS 3/459 ; NS 3, 277</w:t>
      </w:r>
    </w:p>
    <w:p>
      <w:r>
        <w:t>40</w:t>
        <w:tab/>
        <w:t>k[1{Völkischer Kunstverlag GmbH}, 2{o[Berlin]o}]k - Bilanzen, Gewinn und Verlustrechung zum z[31.12.1943]z (mit Erläuterungen)</w:t>
      </w:r>
    </w:p>
    <w:p>
      <w:r>
        <w:t>43</w:t>
        <w:tab/>
        <w:t>1944</w:t>
      </w:r>
    </w:p>
    <w:p>
      <w:r>
        <w:br/>
        <w:t>30</w:t>
        <w:tab/>
        <w:t>1260</w:t>
      </w:r>
    </w:p>
    <w:p>
      <w:r>
        <w:t>30z</w:t>
        <w:tab/>
        <w:t>NS 3/1260</w:t>
      </w:r>
    </w:p>
    <w:p>
      <w:r>
        <w:t>40</w:t>
        <w:tab/>
        <w:t>Prüfung der Wirtschaftsüberwachung des k[Großdeutschen Bilderdienst GmbH]k</w:t>
      </w:r>
    </w:p>
    <w:p>
      <w:r>
        <w:t>43</w:t>
        <w:tab/>
        <w:t>1941 - 1943</w:t>
      </w:r>
    </w:p>
    <w:p>
      <w:r>
        <w:br/>
        <w:t>26a</w:t>
        <w:tab/>
        <w:t>&lt;-&gt;</w:t>
      </w:r>
    </w:p>
    <w:p>
      <w:r>
        <w:t>27</w:t>
        <w:tab/>
        <w:t>SS-Vordruck-Verlag GmbH</w:t>
      </w:r>
    </w:p>
    <w:p>
      <w:r>
        <w:t>30</w:t>
        <w:tab/>
        <w:t>1453</w:t>
      </w:r>
    </w:p>
    <w:p>
      <w:r>
        <w:t>30z</w:t>
        <w:tab/>
        <w:t>NS 3/1453</w:t>
      </w:r>
    </w:p>
    <w:p>
      <w:r>
        <w:t>40</w:t>
        <w:tab/>
        <w:t>k[SS-Vordruck-Verlag GmbH]k. Erfolglose Bemühungen um Gründung einer SS-Vordruck-Verlag GmbH mit Pachtung der Abteilungen s[Buchdruckerei]s, s[Buchbinderei]s und s[Verlag]s der k[1{Firma p[Mayr]p}, 2{o[Miesbach]o}]k</w:t>
      </w:r>
    </w:p>
    <w:p>
      <w:r>
        <w:t>41</w:t>
        <w:tab/>
        <w:t>Entwürfe von Gesellschafts-, Pacht- und Dienstverträgen; Übernahme der Angelegenheiten durch Amtsgruppe A, z[Juni 1943]z</w:t>
      </w:r>
    </w:p>
    <w:p>
      <w:r>
        <w:t>43</w:t>
        <w:tab/>
        <w:t>05.1943 - 06.1943</w:t>
      </w:r>
    </w:p>
    <w:p>
      <w:r>
        <w:br/>
        <w:t>30</w:t>
        <w:tab/>
        <w:t>1196</w:t>
      </w:r>
    </w:p>
    <w:p>
      <w:r>
        <w:t>30z</w:t>
        <w:tab/>
        <w:t>NS 3/1196</w:t>
      </w:r>
    </w:p>
    <w:p>
      <w:r>
        <w:t>40</w:t>
        <w:tab/>
        <w:t>Steuerangelegenheiten des s[SS-Druckschriftenversand]ses</w:t>
      </w:r>
    </w:p>
    <w:p>
      <w:r>
        <w:t>41</w:t>
        <w:tab/>
        <w:t>Aufgabe und Pflichten des SS-Druckschriftenversands; Umsatz-, Körperschafts- und Gewerbesteuerpflicht des SS-Druckschriften-Versandes z[Febr. 1943]z</w:t>
      </w:r>
    </w:p>
    <w:p>
      <w:r>
        <w:t>43</w:t>
        <w:tab/>
        <w:t>1943 - 1944</w:t>
      </w:r>
    </w:p>
    <w:p>
      <w:r>
        <w:br/>
        <w:t>26a</w:t>
        <w:tab/>
        <w:t>&lt;-&gt;</w:t>
      </w:r>
    </w:p>
    <w:p>
      <w:r>
        <w:t>27</w:t>
        <w:tab/>
        <w:t>Lumbeck-Gesellschaft für das deutsche Buchwesen GmbH, Berlin und Allagen/Westf.</w:t>
      </w:r>
    </w:p>
    <w:p>
      <w:r>
        <w:t>30</w:t>
        <w:tab/>
        <w:t>1454</w:t>
      </w:r>
    </w:p>
    <w:p>
      <w:r>
        <w:t>30z</w:t>
        <w:tab/>
        <w:t>NS 3/1454</w:t>
      </w:r>
    </w:p>
    <w:p>
      <w:r>
        <w:t>40</w:t>
        <w:tab/>
        <w:t>k[1{p[Lumbeck]p-Gesellschaft für das deutsche Buchwesen GmbH}, 2{o[Berlin]o und o[Allagen/Westf.]o}]k - Gründung und Tätigkeit der Lumbeck-Gesellschaft für das deutsche Buchwesen GmbH zwecks Auswertung der von p[2{Emil} 1{Lumbeck}]p auf dem Gebiet der s[1{Buchherstellung} entwickelten 2{Verfahren und Patente}]s sowie s[2{Vergabe} entsprechender 1{Lizenzen}]s; Notariatsverträge</w:t>
      </w:r>
    </w:p>
    <w:p>
      <w:r>
        <w:t>41</w:t>
        <w:tab/>
        <w:t>Notariatsverträge (mit Gesellschaftsvertrag und Abtretung von Anteilen an die DWB z[1943 - 1944]z); Foto des Kaufmann Emil Lumbeck, Anlagen z[1943]z; Überprüfung der Geschäftstätigkeit des p[2{Ulrich} 1{Wolf}]p mit anschließendem Vergleich z[1944]z</w:t>
      </w:r>
    </w:p>
    <w:p>
      <w:r>
        <w:t>43</w:t>
        <w:tab/>
        <w:t>1943 - 1944</w:t>
      </w:r>
    </w:p>
    <w:p>
      <w:r>
        <w:br/>
        <w:t>30</w:t>
        <w:tab/>
        <w:t>1398</w:t>
      </w:r>
    </w:p>
    <w:p>
      <w:r>
        <w:t>30z</w:t>
        <w:tab/>
        <w:t>NS 3/1398</w:t>
      </w:r>
    </w:p>
    <w:p>
      <w:r>
        <w:t>40</w:t>
        <w:tab/>
        <w:t>Betriebsprüfungen - Berichte und Arbeitspapiere</w:t>
      </w:r>
    </w:p>
    <w:p>
      <w:r>
        <w:t>41</w:t>
        <w:tab/>
        <w:t>k[1{p[Lumbeck]p-Gesellschaft für das deutsche Buchwesen GmbH}, 2{o[Berlin]o}]k</w:t>
      </w:r>
    </w:p>
    <w:p>
      <w:r>
        <w:t>43</w:t>
        <w:tab/>
        <w:t>1943 - 1944</w:t>
      </w:r>
    </w:p>
    <w:p>
      <w:r>
        <w:br/>
        <w:t>30</w:t>
        <w:tab/>
        <w:t>178</w:t>
      </w:r>
    </w:p>
    <w:p>
      <w:r>
        <w:t>30z</w:t>
        <w:tab/>
        <w:t>NS 3/178</w:t>
      </w:r>
    </w:p>
    <w:p>
      <w:r>
        <w:t>40</w:t>
        <w:tab/>
        <w:t>k[Forschungsanstalt für das deutsche Buchwesen]k - Notariatsakten, Notariatsverträge</w:t>
      </w:r>
    </w:p>
    <w:p>
      <w:r>
        <w:t>41</w:t>
        <w:tab/>
        <w:t>Errichtung der Forschungsanstalt für das deutsche Buchwesen GmbH - Gesellschaftsvertrag z[13.8.1943]z; Umbenennung in k[Deutsche Torfverwertung GmbH]k z[26.9.1949]z</w:t>
      </w:r>
    </w:p>
    <w:p>
      <w:r>
        <w:t>43</w:t>
        <w:tab/>
        <w:t>1943 ; 1949</w:t>
      </w:r>
    </w:p>
    <w:p>
      <w:r>
        <w:br/>
        <w:t>30</w:t>
        <w:tab/>
        <w:t>188</w:t>
      </w:r>
    </w:p>
    <w:p>
      <w:r>
        <w:t>30z</w:t>
        <w:tab/>
        <w:t>NS 3/188</w:t>
      </w:r>
    </w:p>
    <w:p>
      <w:r>
        <w:t>40</w:t>
        <w:tab/>
        <w:t>k[1{p[Lumbeck]p-Gesellschaft für das deutsche Buchwesen GmbH}, 2{o[Berlin]o und o[Allagen/Westf.]o}]k - Jahresabschluss z[1943]z</w:t>
      </w:r>
    </w:p>
    <w:p>
      <w:r>
        <w:t>43</w:t>
        <w:tab/>
        <w:t>1943</w:t>
      </w:r>
    </w:p>
    <w:p>
      <w:r>
        <w:br/>
        <w:t>30</w:t>
        <w:tab/>
        <w:t>930</w:t>
      </w:r>
    </w:p>
    <w:p>
      <w:r>
        <w:t>30z</w:t>
        <w:tab/>
        <w:t>NS 3/930</w:t>
      </w:r>
    </w:p>
    <w:p>
      <w:r>
        <w:t>40</w:t>
        <w:tab/>
        <w:t>Prüfung der Jahresabschlüsse zum z[31.12.1943]z der Firma k[p[Lumbeck]p-Gesellschaft für das deutsche Buchwesen GmbH]k und k[1{Forschungsanstalt für das deutsche Buchwesen GmbH}, 2{o[Berlin]o}]k (Bericht und Bemerkungen des Stabs W insbes. über die p[5{Geschäftsführer}tätigkeit des Herrn 2{Ulrich} 1{Wolf}]p</w:t>
      </w:r>
    </w:p>
    <w:p>
      <w:r>
        <w:t>43</w:t>
        <w:tab/>
        <w:t>09.1944 - 10.1944</w:t>
      </w:r>
    </w:p>
    <w:p>
      <w:r>
        <w:br/>
        <w:t>26a</w:t>
        <w:tab/>
        <w:t>&lt;-&gt;</w:t>
      </w:r>
    </w:p>
    <w:p>
      <w:r>
        <w:t>27</w:t>
        <w:tab/>
        <w:t>Ahnenerbe-Stifung</w:t>
      </w:r>
    </w:p>
    <w:p>
      <w:r>
        <w:t>30</w:t>
        <w:tab/>
        <w:t>1457</w:t>
      </w:r>
    </w:p>
    <w:p>
      <w:r>
        <w:t>30z</w:t>
        <w:tab/>
        <w:t>NS 3/1457</w:t>
      </w:r>
    </w:p>
    <w:p>
      <w:r>
        <w:t>40</w:t>
        <w:tab/>
        <w:t>k[Ahnenerbe-Stifung]k - Beaufsichtigung der Geschäftsgebahren der Ahnenerbe-Stiftung insbes. Prüfung der Jahresabschlüsse</w:t>
      </w:r>
    </w:p>
    <w:p>
      <w:r>
        <w:t>41</w:t>
        <w:tab/>
        <w:t>Übernahme der Bertreuung durch das k[Wirtschaftsprüfungsamt des Hauptamtes Verwaltung und Wirtschaft]k z[Okt. 1940]z</w:t>
      </w:r>
    </w:p>
    <w:p>
      <w:r>
        <w:t>43</w:t>
        <w:tab/>
        <w:t>1940 - 1942</w:t>
      </w:r>
    </w:p>
    <w:p>
      <w:r>
        <w:br/>
        <w:t>30</w:t>
        <w:tab/>
        <w:t>1458</w:t>
      </w:r>
    </w:p>
    <w:p>
      <w:r>
        <w:t>30z</w:t>
        <w:tab/>
        <w:t>NS 3/1458</w:t>
      </w:r>
    </w:p>
    <w:p>
      <w:r>
        <w:t>40</w:t>
        <w:tab/>
        <w:t>k[1{Ahnenerbe-Stiftung-Verlag}, 2{o[Berlin-Dahlem]o}]k - Beaufsichtigung und Betreuung der Geschäftsführung des Ahnerbe-Stiftngs-Verlages insbes. Prüfung der Jahresabschlüsse</w:t>
      </w:r>
    </w:p>
    <w:p>
      <w:r>
        <w:t>41</w:t>
        <w:tab/>
        <w:t>u.a.: Wiederherstellung der Rentabilität des s[Verlag]ss; Kostenaufstellung für verschiedene s[2{Veröffentlichungen} des 1{Verlag}]ss</w:t>
      </w:r>
    </w:p>
    <w:p>
      <w:r>
        <w:t>43</w:t>
        <w:tab/>
        <w:t>1940 - 1942</w:t>
      </w:r>
    </w:p>
    <w:p/>
    <w:p/>
    <w:p>
      <w:r>
        <w:br/>
        <w:t>20</w:t>
        <w:tab/>
        <w:t>NS 6</w:t>
      </w:r>
    </w:p>
    <w:p>
      <w:r>
        <w:t>21</w:t>
        <w:tab/>
        <w:t>Parteikanzlei der NSDAP</w:t>
      </w:r>
    </w:p>
    <w:p>
      <w:r>
        <w:t>22</w:t>
        <w:tab/>
        <w:t>Schriftgut aus der Zeit von 1867 bis 1945 \ Einrichtungen der NSDAP \ #NS 6 Parteikanzlei der NSDAP</w:t>
      </w:r>
    </w:p>
    <w:p>
      <w:r>
        <w:t>23</w:t>
        <w:tab/>
        <w:t>1933 - 1945</w:t>
      </w:r>
    </w:p>
    <w:p>
      <w:r>
        <w:t>24</w:t>
        <w:tab/>
        <w:t>Gedruckte Findbücher: Bestände des Bundesarchivs, Bd. 23: Parteikanzlei der NSDAP, Bestand NS 6, Teil 1: Bestandsverzeichnis, bearbeitet von Josef Henke, Koblenz 1984, Teil 2: Parteiverlautbarungen, Koblenz 1991</w:t>
      </w:r>
    </w:p>
    <w:p>
      <w:r>
        <w:t>26a</w:t>
        <w:tab/>
        <w:t>&lt;-&gt;</w:t>
      </w:r>
    </w:p>
    <w:p>
      <w:r>
        <w:t>27</w:t>
        <w:tab/>
        <w:t>Aufgabenverwaltung \ 9. Volkstum</w:t>
      </w:r>
    </w:p>
    <w:p>
      <w:r>
        <w:t>30</w:t>
        <w:tab/>
        <w:t>171</w:t>
      </w:r>
    </w:p>
    <w:p>
      <w:r>
        <w:t>30z</w:t>
        <w:tab/>
        <w:t>NS 6/171</w:t>
      </w:r>
    </w:p>
    <w:p>
      <w:r>
        <w:t>33</w:t>
        <w:tab/>
        <w:t>S. 140</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w:t>
      </w:r>
    </w:p>
    <w:p>
      <w:r>
        <w:t>41</w:t>
        <w:tab/>
        <w:t>s[Begutachtung]s verschiedener Einzelschriften (Verfassernamen R - S)</w:t>
      </w:r>
    </w:p>
    <w:p>
      <w:r>
        <w:t>43</w:t>
        <w:tab/>
        <w:t>1935 - 1941</w:t>
      </w:r>
    </w:p>
    <w:p>
      <w:r>
        <w:br/>
        <w:t>30</w:t>
        <w:tab/>
        <w:t>172</w:t>
      </w:r>
    </w:p>
    <w:p>
      <w:r>
        <w:t>30z</w:t>
        <w:tab/>
        <w:t>NS 6/172</w:t>
      </w:r>
    </w:p>
    <w:p>
      <w:r>
        <w:t>33</w:t>
        <w:tab/>
        <w:t>S. 140</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2</w:t>
      </w:r>
    </w:p>
    <w:p>
      <w:r>
        <w:t>41</w:t>
        <w:tab/>
        <w:t>s[2{Begutachtung} insbesondere von 1{Schriften über die deutschen Ostgebiete und das Baltikum}]s (Verfassernamen M - S)</w:t>
      </w:r>
    </w:p>
    <w:p>
      <w:r>
        <w:t>43</w:t>
        <w:tab/>
        <w:t>1935 - 1941</w:t>
      </w:r>
    </w:p>
    <w:p>
      <w:r>
        <w:br/>
        <w:t>30</w:t>
        <w:tab/>
        <w:t>173</w:t>
      </w:r>
    </w:p>
    <w:p>
      <w:r>
        <w:t>30z</w:t>
        <w:tab/>
        <w:t>NS 6/173</w:t>
      </w:r>
    </w:p>
    <w:p>
      <w:r>
        <w:t>33</w:t>
        <w:tab/>
        <w:t>S. 140</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3</w:t>
      </w:r>
    </w:p>
    <w:p>
      <w:r>
        <w:t>41</w:t>
        <w:tab/>
        <w:t>p[2{Gottfried} 1{Fittbogen}]p, t[Was jeder Deutsche vom Grenz- und Auslandsdeutschtum wissen muß]t (8. - 9. Auflage)</w:t>
      </w:r>
    </w:p>
    <w:p>
      <w:r>
        <w:t>43</w:t>
        <w:tab/>
        <w:t>1936 - 1938</w:t>
      </w:r>
    </w:p>
    <w:p>
      <w:r>
        <w:br/>
        <w:t>30</w:t>
        <w:tab/>
        <w:t>174</w:t>
      </w:r>
    </w:p>
    <w:p>
      <w:r>
        <w:t>30z</w:t>
        <w:tab/>
        <w:t>NS 6/174</w:t>
      </w:r>
    </w:p>
    <w:p>
      <w:r>
        <w:t>33</w:t>
        <w:tab/>
        <w:t>S. 140</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4</w:t>
      </w:r>
    </w:p>
    <w:p>
      <w:r>
        <w:t>41</w:t>
        <w:tab/>
        <w:t>p[2{Heinz} 1{Kindermann}]p, "t[Rufe über Grenzen]t" und "t[Deutsch geblieben. Ein Lesebuch der grenz- und auslandsdeutschen Dichtung]t"</w:t>
      </w:r>
    </w:p>
    <w:p>
      <w:r>
        <w:t>43</w:t>
        <w:tab/>
        <w:t>1937 - 1939</w:t>
      </w:r>
    </w:p>
    <w:p>
      <w:r>
        <w:br/>
        <w:t>30</w:t>
        <w:tab/>
        <w:t>175</w:t>
      </w:r>
    </w:p>
    <w:p>
      <w:r>
        <w:t>30z</w:t>
        <w:tab/>
        <w:t>NS 6/175</w:t>
      </w:r>
    </w:p>
    <w:p>
      <w:r>
        <w:t>33</w:t>
        <w:tab/>
        <w:t>S. 140</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5</w:t>
      </w:r>
    </w:p>
    <w:p>
      <w:r>
        <w:t>41</w:t>
        <w:tab/>
        <w:t>p[2{Hans} 1{Krebs}]p, t[Kampf in Böhmen]t</w:t>
      </w:r>
    </w:p>
    <w:p>
      <w:r>
        <w:t>43</w:t>
        <w:tab/>
        <w:t>1936 - 1937</w:t>
      </w:r>
    </w:p>
    <w:p>
      <w:r>
        <w:br/>
        <w:t>30</w:t>
        <w:tab/>
        <w:t>176</w:t>
      </w:r>
    </w:p>
    <w:p>
      <w:r>
        <w:t>30z</w:t>
        <w:tab/>
        <w:t>NS 6/176</w:t>
      </w:r>
    </w:p>
    <w:p>
      <w:r>
        <w:t>33</w:t>
        <w:tab/>
        <w:t>S. 140</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6</w:t>
      </w:r>
    </w:p>
    <w:p>
      <w:r>
        <w:t>41</w:t>
        <w:tab/>
        <w:t>p[2{Gerhard} 1{Schulze-Pfaelzer}]p, t[Die große Grenze]t</w:t>
      </w:r>
    </w:p>
    <w:p>
      <w:r>
        <w:t>43</w:t>
        <w:tab/>
        <w:t>1938</w:t>
      </w:r>
    </w:p>
    <w:p>
      <w:r>
        <w:br/>
        <w:t>30</w:t>
        <w:tab/>
        <w:t>177</w:t>
      </w:r>
    </w:p>
    <w:p>
      <w:r>
        <w:t>30z</w:t>
        <w:tab/>
        <w:t>NS 6/177</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7</w:t>
      </w:r>
    </w:p>
    <w:p>
      <w:r>
        <w:t>41</w:t>
        <w:tab/>
        <w:t>p[2{Richard} 1{Wichterich}]p, t[Volksdeutscher Kampf]t</w:t>
      </w:r>
    </w:p>
    <w:p>
      <w:r>
        <w:t>43</w:t>
        <w:tab/>
        <w:t>1936</w:t>
      </w:r>
    </w:p>
    <w:p>
      <w:r>
        <w:br/>
        <w:t>30</w:t>
        <w:tab/>
        <w:t>178</w:t>
      </w:r>
    </w:p>
    <w:p>
      <w:r>
        <w:t>30z</w:t>
        <w:tab/>
        <w:t>NS 6/178</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8</w:t>
      </w:r>
    </w:p>
    <w:p>
      <w:r>
        <w:t>41</w:t>
        <w:tab/>
        <w:t>p[2{Hans Richard} 1{Wiese}]p "t[Auslandsdeutsche Erneuerung]t", "t[Uns rief Polen]t" und andere s[Schriften]s</w:t>
      </w:r>
    </w:p>
    <w:p>
      <w:r>
        <w:t>43</w:t>
        <w:tab/>
        <w:t>1936 - 1939</w:t>
      </w:r>
    </w:p>
    <w:p>
      <w:r>
        <w:br/>
        <w:t>30</w:t>
        <w:tab/>
        <w:t>184</w:t>
      </w:r>
    </w:p>
    <w:p>
      <w:r>
        <w:t>30z</w:t>
        <w:tab/>
        <w:t>NS 6/184</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9</w:t>
      </w:r>
    </w:p>
    <w:p>
      <w:r>
        <w:t>41</w:t>
        <w:tab/>
        <w:t>p[2{Marie} 1{Beckmann}]p, t[Die Deutschen draußen]t</w:t>
      </w:r>
    </w:p>
    <w:p>
      <w:r>
        <w:t>43</w:t>
        <w:tab/>
        <w:t>1937 - 1938</w:t>
      </w:r>
    </w:p>
    <w:p>
      <w:r>
        <w:br/>
        <w:t>30</w:t>
        <w:tab/>
        <w:t>185</w:t>
      </w:r>
    </w:p>
    <w:p>
      <w:r>
        <w:t>30z</w:t>
        <w:tab/>
        <w:t>NS 6/185</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10</w:t>
      </w:r>
    </w:p>
    <w:p>
      <w:r>
        <w:t>41</w:t>
        <w:tab/>
        <w:t>p[2{Paul} 1{Gauss}]p, t[Das Buch vom deutschen Volkstum]t</w:t>
      </w:r>
    </w:p>
    <w:p>
      <w:r>
        <w:t>43</w:t>
        <w:tab/>
        <w:t>1938</w:t>
      </w:r>
    </w:p>
    <w:p>
      <w:r>
        <w:br/>
        <w:t>30</w:t>
        <w:tab/>
        <w:t>180</w:t>
      </w:r>
    </w:p>
    <w:p>
      <w:r>
        <w:t>30z</w:t>
        <w:tab/>
        <w:t>NS 6/180</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11</w:t>
      </w:r>
    </w:p>
    <w:p>
      <w:r>
        <w:t>41</w:t>
        <w:tab/>
        <w:t>s[Jahrbücher]s, s[Kalender]s</w:t>
      </w:r>
    </w:p>
    <w:p>
      <w:r>
        <w:t>43</w:t>
        <w:tab/>
        <w:t>1936 - 1939</w:t>
      </w:r>
    </w:p>
    <w:p>
      <w:r>
        <w:br/>
        <w:t>30</w:t>
        <w:tab/>
        <w:t>179</w:t>
      </w:r>
    </w:p>
    <w:p>
      <w:r>
        <w:t>30z</w:t>
        <w:tab/>
        <w:t>NS 6/179</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12</w:t>
      </w:r>
    </w:p>
    <w:p>
      <w:r>
        <w:t>41</w:t>
        <w:tab/>
        <w:t>Schriftwechsel mit s[Lektoren]s und s[Verlage]sn</w:t>
      </w:r>
    </w:p>
    <w:p>
      <w:r>
        <w:t>43</w:t>
        <w:tab/>
        <w:t>1936 - 1939</w:t>
      </w:r>
    </w:p>
    <w:p>
      <w:r>
        <w:br/>
        <w:t>30</w:t>
        <w:tab/>
        <w:t>181</w:t>
      </w:r>
    </w:p>
    <w:p>
      <w:r>
        <w:t>30z</w:t>
        <w:tab/>
        <w:t>NS 6/181</w:t>
      </w:r>
    </w:p>
    <w:p>
      <w:r>
        <w:t>33</w:t>
        <w:tab/>
        <w:t>S. 141</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13</w:t>
      </w:r>
    </w:p>
    <w:p>
      <w:r>
        <w:t>41</w:t>
        <w:tab/>
        <w:t>Schriftwechsel mit dem k[1{Deutschen Auslandsinstitut}, 2{o[Stuttgart]o}]k</w:t>
      </w:r>
    </w:p>
    <w:p>
      <w:r>
        <w:t>42</w:t>
        <w:tab/>
        <w:t>Darin: t[Volksdeutsche Dichtung in Europa. Entwurf eines Verzeichnisses]t, z[1939]z</w:t>
      </w:r>
    </w:p>
    <w:p>
      <w:r>
        <w:t>43</w:t>
        <w:tab/>
        <w:t>1936 - 1939</w:t>
      </w:r>
    </w:p>
    <w:p>
      <w:r>
        <w:br/>
        <w:t>30</w:t>
        <w:tab/>
        <w:t>182</w:t>
      </w:r>
    </w:p>
    <w:p>
      <w:r>
        <w:t>30z</w:t>
        <w:tab/>
        <w:t>NS 6/182</w:t>
      </w:r>
    </w:p>
    <w:p>
      <w:r>
        <w:t>33</w:t>
        <w:tab/>
        <w:t>S. 143</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14</w:t>
      </w:r>
    </w:p>
    <w:p>
      <w:r>
        <w:t>41</w:t>
        <w:tab/>
        <w:t>Schriftwechsel mit der Reichsjugendführern (Referat "Grenze und Ausland")</w:t>
      </w:r>
    </w:p>
    <w:p>
      <w:r>
        <w:t>43</w:t>
        <w:tab/>
        <w:t>1937 - 1939</w:t>
      </w:r>
    </w:p>
    <w:p>
      <w:r>
        <w:br/>
        <w:t>30</w:t>
        <w:tab/>
        <w:t>183</w:t>
      </w:r>
    </w:p>
    <w:p>
      <w:r>
        <w:t>30z</w:t>
        <w:tab/>
        <w:t>NS 6/183</w:t>
      </w:r>
    </w:p>
    <w:p>
      <w:r>
        <w:t>33</w:t>
        <w:tab/>
        <w:t>S. 143</w:t>
      </w:r>
    </w:p>
    <w:p>
      <w:r>
        <w:t>40</w:t>
        <w:tab/>
        <w:t>Beobachtung und Förderung des s[2{volksdeutschen} 1{Schrifttum}]ss, insbesondere s[2{Begutachtung} von 1{Bücher}]sn und zum Druck bestimmter Manuskripte, z.T. mit s[Überprüfung von s[Schriftsteller]sn, s[Schriftleiter]sn und s[Verleger]sn]s; Schriftwechsel mit s[Lektoren]s und s[Verlage]sn (Akten des p[5{Hauptamtsleiter}s im Stab des Stellvertreters des Führers 2{Ralf} 1{Brockhausen}]p), Bd. 15</w:t>
      </w:r>
    </w:p>
    <w:p>
      <w:r>
        <w:t>41</w:t>
        <w:tab/>
        <w:t>Schriftwechsel mit dem k[Reichsministerium für Volksaufklärung und Propaganda]k</w:t>
      </w:r>
    </w:p>
    <w:p>
      <w:r>
        <w:t>43</w:t>
        <w:tab/>
        <w:t>1936 - 1939</w:t>
      </w:r>
    </w:p>
    <w:p>
      <w:r>
        <w:br/>
        <w:t>26a</w:t>
        <w:tab/>
        <w:t>&lt;-&gt;</w:t>
      </w:r>
    </w:p>
    <w:p>
      <w:r>
        <w:t>27</w:t>
        <w:tab/>
        <w:t>Ausgabenverwaltung \ s[Propaganda]s</w:t>
      </w:r>
    </w:p>
    <w:p>
      <w:r>
        <w:t>30</w:t>
        <w:tab/>
        <w:t>89</w:t>
      </w:r>
    </w:p>
    <w:p>
      <w:r>
        <w:t>30z</w:t>
        <w:tab/>
        <w:t>NS 6/89</w:t>
      </w:r>
    </w:p>
    <w:p>
      <w:r>
        <w:t>33</w:t>
        <w:tab/>
        <w:t>S. 248</w:t>
      </w:r>
    </w:p>
    <w:p>
      <w:r>
        <w:t>40</w:t>
        <w:tab/>
        <w:t>Erklärung des k[Verlages Beamtenpresse]k zum kriegswichtigen Betrieb - Durchschrift des Antrags an das k[RMVP]k</w:t>
      </w:r>
    </w:p>
    <w:p>
      <w:r>
        <w:t>43</w:t>
        <w:tab/>
        <w:t>1938 ; 1943</w:t>
      </w:r>
    </w:p>
    <w:p>
      <w:r>
        <w:br/>
        <w:t>26a</w:t>
        <w:tab/>
        <w:t>&lt;-&gt;</w:t>
      </w:r>
    </w:p>
    <w:p>
      <w:r>
        <w:t>27</w:t>
        <w:tab/>
        <w:t>Sonderaufgaben</w:t>
      </w:r>
    </w:p>
    <w:p>
      <w:r>
        <w:t>30</w:t>
        <w:tab/>
        <w:t>381</w:t>
      </w:r>
    </w:p>
    <w:p>
      <w:r>
        <w:t>30z</w:t>
        <w:tab/>
        <w:t>NS 6/381</w:t>
      </w:r>
    </w:p>
    <w:p>
      <w:r>
        <w:t>33</w:t>
        <w:tab/>
        <w:t>S. 261</w:t>
      </w:r>
    </w:p>
    <w:p>
      <w:r>
        <w:t>40</w:t>
        <w:tab/>
        <w:t>s[2{Planung} der 1{Bibliothek}]s in o[Linz]o - Handakten des p[5{Leiters der Dienststelle Grundlsee der Parteikanzlei}, 4{Dr.} 2{Friedrich} 1{Wolffhardt}]p</w:t>
      </w:r>
    </w:p>
    <w:p>
      <w:r>
        <w:t>41</w:t>
        <w:tab/>
        <w:t>Aufhebung der UK-Stellung und Vorschläge zur Aufrechterhaltung des Dienstbetriebes, z[September 1944]z</w:t>
      </w:r>
    </w:p>
    <w:p>
      <w:r>
        <w:t>43</w:t>
        <w:tab/>
        <w:t>1944 - 1945</w:t>
      </w:r>
    </w:p>
    <w:p/>
    <w:p/>
    <w:p>
      <w:r>
        <w:br/>
        <w:t>20</w:t>
        <w:tab/>
        <w:t>NS 19</w:t>
      </w:r>
    </w:p>
    <w:p>
      <w:r>
        <w:t>21</w:t>
        <w:tab/>
        <w:t>Persönlicher Stab/Reichsführer SS</w:t>
      </w:r>
    </w:p>
    <w:p>
      <w:r>
        <w:t>22</w:t>
        <w:tab/>
        <w:t>Schriftgut aus der Zeit von 1867 bis 1945 \ Einrichtungen der NSDAP \ #NS 19 Persönlicher Stab/Reichsführer SS</w:t>
      </w:r>
    </w:p>
    <w:p>
      <w:r>
        <w:t>23</w:t>
        <w:tab/>
        <w:t>1933 - 1945</w:t>
      </w:r>
    </w:p>
    <w:p>
      <w:r>
        <w:t>24</w:t>
        <w:tab/>
        <w:t>Repertorium</w:t>
      </w:r>
    </w:p>
    <w:p>
      <w:r>
        <w:t>26a</w:t>
        <w:tab/>
        <w:t>B 1.5</w:t>
      </w:r>
    </w:p>
    <w:p>
      <w:r>
        <w:t>27</w:t>
        <w:tab/>
        <w:t>B Reichsführer SS - Dienststellenleitung, Persönliches Referat, Adjutanturen; Handakten \ B 1 p[7{Reichsführer SS} 2{Heinrich} 1{Himmler}]p - Persönliche und privatdienstliche Angelegenheiten \ B 1.5 Beschaffung von Büchern, Gemälden und anderen Kunstgegenständen</w:t>
      </w:r>
    </w:p>
    <w:p>
      <w:r>
        <w:t>30</w:t>
        <w:tab/>
        <w:t>3055</w:t>
      </w:r>
    </w:p>
    <w:p>
      <w:r>
        <w:t>30z</w:t>
        <w:tab/>
        <w:t>NS 19/3055</w:t>
      </w:r>
    </w:p>
    <w:p>
      <w:r>
        <w:t>33</w:t>
        <w:tab/>
        <w:t>S. 35</w:t>
      </w:r>
    </w:p>
    <w:p>
      <w:r>
        <w:t>40</w:t>
        <w:tab/>
        <w:t>s[2{Erwerb} von 1{Bücher}]sn, Bildern und anderen Kunstgegenständen für die k[SS]k bzw. den Reichsführer-SS über den p[5{Antiquar} 2{Guenther} 1{Koch}, 6{o[München]o}]p</w:t>
      </w:r>
    </w:p>
    <w:p>
      <w:r>
        <w:t>43</w:t>
        <w:tab/>
        <w:t>1941 - 1944</w:t>
      </w:r>
    </w:p>
    <w:p>
      <w:r>
        <w:br/>
        <w:t>30</w:t>
        <w:tab/>
        <w:t>682</w:t>
      </w:r>
    </w:p>
    <w:p>
      <w:r>
        <w:t>30z</w:t>
        <w:tab/>
        <w:t>NS 19/682</w:t>
      </w:r>
    </w:p>
    <w:p>
      <w:r>
        <w:t>33</w:t>
        <w:tab/>
        <w:t>S. 35</w:t>
      </w:r>
    </w:p>
    <w:p>
      <w:r>
        <w:t>40</w:t>
        <w:tab/>
        <w:t>s[2{Lieferung und Besprechung} von 1{Bücher}n]s</w:t>
      </w:r>
    </w:p>
    <w:p>
      <w:r>
        <w:t>43</w:t>
        <w:tab/>
        <w:t>1937; 1940</w:t>
      </w:r>
    </w:p>
    <w:p>
      <w:r>
        <w:br/>
        <w:t>30</w:t>
        <w:tab/>
        <w:t>3433</w:t>
      </w:r>
    </w:p>
    <w:p>
      <w:r>
        <w:t>30z</w:t>
        <w:tab/>
        <w:t>NS 19/3433</w:t>
      </w:r>
    </w:p>
    <w:p>
      <w:r>
        <w:t>33</w:t>
        <w:tab/>
        <w:t>S. 35</w:t>
      </w:r>
    </w:p>
    <w:p>
      <w:r>
        <w:t>40</w:t>
        <w:tab/>
        <w:t>s[2{Lieferung} von 1{Schriften}]s an die Chef-Adjutantur durch die k[1{Buchhandlung p[2{A.} 1{Wollbrück}]p &amp; Co.}, 2{o[Berlin]o}]k</w:t>
      </w:r>
    </w:p>
    <w:p>
      <w:r>
        <w:t>43</w:t>
        <w:tab/>
        <w:t>07.1942</w:t>
      </w:r>
    </w:p>
    <w:p>
      <w:r>
        <w:br/>
        <w:t>30</w:t>
        <w:tab/>
        <w:t>667</w:t>
      </w:r>
    </w:p>
    <w:p>
      <w:r>
        <w:t>30z</w:t>
        <w:tab/>
        <w:t>NS 19/667</w:t>
      </w:r>
    </w:p>
    <w:p>
      <w:r>
        <w:t>33</w:t>
        <w:tab/>
        <w:t>S. 35</w:t>
      </w:r>
    </w:p>
    <w:p>
      <w:r>
        <w:t>40</w:t>
        <w:tab/>
        <w:t>s[2{Beschaffung von Büchern} des SS-Hauptamtses für die 1{Dienstbücherei des Reichsführers SS}]s</w:t>
      </w:r>
    </w:p>
    <w:p>
      <w:r>
        <w:t>41</w:t>
        <w:tab/>
        <w:t>Fertigung von "Sonderwaffen" z[1944]z</w:t>
      </w:r>
    </w:p>
    <w:p>
      <w:r>
        <w:t>43</w:t>
        <w:tab/>
        <w:t>1944 - 1945</w:t>
      </w:r>
    </w:p>
    <w:p>
      <w:r>
        <w:br/>
        <w:t>30</w:t>
        <w:tab/>
        <w:t>688</w:t>
      </w:r>
    </w:p>
    <w:p>
      <w:r>
        <w:t>30z</w:t>
        <w:tab/>
        <w:t>NS 19/688</w:t>
      </w:r>
    </w:p>
    <w:p>
      <w:r>
        <w:t>33</w:t>
        <w:tab/>
        <w:t>S. 35</w:t>
      </w:r>
    </w:p>
    <w:p>
      <w:r>
        <w:t>40</w:t>
        <w:tab/>
        <w:t>Im k[1{p[Schwarzhäupter]p-Verlag}, 2{o[Leipzig]o}]k, erschiene s[1{Bücher}, vor allem 2{Ankauf und Neuauflage}]s des t[2{Buch}es "1{Luzifers Hofgesind}]t" von p[2{Otto} 1{Rahn}]p</w:t>
      </w:r>
    </w:p>
    <w:p>
      <w:r>
        <w:t>43</w:t>
        <w:tab/>
        <w:t>1937 - 1944</w:t>
      </w:r>
    </w:p>
    <w:p>
      <w:r>
        <w:br/>
        <w:t>30</w:t>
        <w:tab/>
        <w:t>3062</w:t>
      </w:r>
    </w:p>
    <w:p>
      <w:r>
        <w:t>30z</w:t>
        <w:tab/>
        <w:t>NS 19/3062</w:t>
      </w:r>
    </w:p>
    <w:p>
      <w:r>
        <w:t>33</w:t>
        <w:tab/>
        <w:t>S. 36</w:t>
      </w:r>
    </w:p>
    <w:p>
      <w:r>
        <w:t>40</w:t>
        <w:tab/>
        <w:t>Beschaffung von deutsch- und fremdsprachigen Feldpostausgaben des Buches "t[Mein Kampf]t"</w:t>
      </w:r>
    </w:p>
    <w:p>
      <w:r>
        <w:t>43</w:t>
        <w:tab/>
        <w:t>1944</w:t>
      </w:r>
    </w:p>
    <w:p>
      <w:r>
        <w:br/>
        <w:t>30</w:t>
        <w:tab/>
        <w:t>3333</w:t>
      </w:r>
    </w:p>
    <w:p>
      <w:r>
        <w:t>30z</w:t>
        <w:tab/>
        <w:t>NS 19/3333</w:t>
      </w:r>
    </w:p>
    <w:p>
      <w:r>
        <w:t>33</w:t>
        <w:tab/>
        <w:t>S. 36</w:t>
      </w:r>
    </w:p>
    <w:p>
      <w:r>
        <w:t>40</w:t>
        <w:tab/>
        <w:t>Lieferung von 400 Exemplaren des t[2{Buch}es "1{Nordische Volkslieder}]t" durch den k[1{Alster-Verlag p[2{Curt} 1{Braun}]p}, 2{o[Wedel i. Holstein]o}]k</w:t>
      </w:r>
    </w:p>
    <w:p>
      <w:r>
        <w:t>43</w:t>
        <w:tab/>
        <w:t>1944 - 1945</w:t>
      </w:r>
    </w:p>
    <w:p>
      <w:r>
        <w:br/>
        <w:t>30</w:t>
        <w:tab/>
        <w:t>3986</w:t>
      </w:r>
    </w:p>
    <w:p>
      <w:r>
        <w:t>30z</w:t>
        <w:tab/>
        <w:t>NS 19/3986</w:t>
      </w:r>
    </w:p>
    <w:p>
      <w:r>
        <w:t>33</w:t>
        <w:tab/>
        <w:t>S. 36</w:t>
      </w:r>
    </w:p>
    <w:p>
      <w:r>
        <w:t>40</w:t>
        <w:tab/>
        <w:t>Beschaffung des t[2{Buch}es "1{Armorum. L. Ovidii Nafonis Libri tres}]t", Druck der k[p[Marées]p-Gesellschaft]k, hrsg. von p[2{J.} 1{Meier-Graefe}]p</w:t>
      </w:r>
    </w:p>
    <w:p>
      <w:r>
        <w:t>43</w:t>
        <w:tab/>
        <w:t>1943 - 1944</w:t>
      </w:r>
    </w:p>
    <w:p>
      <w:r>
        <w:br/>
        <w:t>26a</w:t>
        <w:tab/>
        <w:t>B 1.6</w:t>
      </w:r>
    </w:p>
    <w:p>
      <w:r>
        <w:t>27</w:t>
        <w:tab/>
        <w:t>B Reichsführer SS, Dienststellenleitung, Persönliches Referat, Adjutanturen; Handakten \ B 1 p[7{Reichsführer SS} 2{Heinrich} 1{Himmler}]p - Persönliche und privatdienstliche Angelegenheiten \ B 1.6 Glückwünsche, Geschenke u.ä.</w:t>
      </w:r>
    </w:p>
    <w:p>
      <w:r>
        <w:t>30</w:t>
        <w:tab/>
        <w:t>3485</w:t>
      </w:r>
    </w:p>
    <w:p>
      <w:r>
        <w:t>30z</w:t>
        <w:tab/>
        <w:t>NS 19/3485</w:t>
      </w:r>
    </w:p>
    <w:p>
      <w:r>
        <w:t>33</w:t>
        <w:tab/>
        <w:t>S. 37</w:t>
      </w:r>
    </w:p>
    <w:p>
      <w:r>
        <w:t>40</w:t>
        <w:tab/>
        <w:t>s[2{Beschaffung} von 1{Bücher}]sn, Lebensmitteln, insbes. Süßigkeiten, Textilien, Ausstattungsgegenständen wie Antiquitäten u.a., vor allem für Geschenkzwecke des Reichsführers SS</w:t>
      </w:r>
    </w:p>
    <w:p>
      <w:r>
        <w:t>41</w:t>
        <w:tab/>
        <w:t>u.a.: Aufstellung der vom Rohstoffamt an den Persönlichen Stab am z[22.09.1943]z abgegebenen Antiquitäten, z[Okt. 1943]z</w:t>
      </w:r>
    </w:p>
    <w:p>
      <w:r>
        <w:t>43</w:t>
        <w:tab/>
        <w:t>1935 - 1941</w:t>
      </w:r>
    </w:p>
    <w:p>
      <w:r>
        <w:br/>
        <w:t>30</w:t>
        <w:tab/>
        <w:t>2044</w:t>
      </w:r>
    </w:p>
    <w:p>
      <w:r>
        <w:t>30z</w:t>
        <w:tab/>
        <w:t>NS 19/2044</w:t>
      </w:r>
    </w:p>
    <w:p>
      <w:r>
        <w:t>33</w:t>
        <w:tab/>
        <w:t>S. 37</w:t>
      </w:r>
    </w:p>
    <w:p>
      <w:r>
        <w:t>40</w:t>
        <w:tab/>
        <w:t>Übersichten über s[Buchgeschenke]s, Porzellan- und sonstige Geschenkgegenstände bei der SS-Kommandostelle o[Gmund (Tegernsee)]o</w:t>
      </w:r>
    </w:p>
    <w:p>
      <w:r>
        <w:t>43</w:t>
        <w:tab/>
        <w:t>1939</w:t>
      </w:r>
    </w:p>
    <w:p>
      <w:r>
        <w:br/>
        <w:t>30</w:t>
        <w:tab/>
        <w:t>3972</w:t>
      </w:r>
    </w:p>
    <w:p>
      <w:r>
        <w:t>30z</w:t>
        <w:tab/>
        <w:t>NS 19/3972</w:t>
      </w:r>
    </w:p>
    <w:p>
      <w:r>
        <w:t>33</w:t>
        <w:tab/>
        <w:t>S. 38</w:t>
      </w:r>
    </w:p>
    <w:p>
      <w:r>
        <w:t>40</w:t>
        <w:tab/>
        <w:t>s[2{Zusendung} von Julkerzen und 1{Bücher}]sn an k[SS]k-Angehörige und deren Familien durch den Reichsführer SS (z.T. durch die Personalkanzlei ausgeführt)</w:t>
      </w:r>
    </w:p>
    <w:p>
      <w:r>
        <w:t>43</w:t>
        <w:tab/>
        <w:t>1936 - 1942</w:t>
      </w:r>
    </w:p>
    <w:p>
      <w:r>
        <w:br/>
        <w:t>30</w:t>
        <w:tab/>
        <w:t>491</w:t>
      </w:r>
    </w:p>
    <w:p>
      <w:r>
        <w:t>30z</w:t>
        <w:tab/>
        <w:t>NS 19/491</w:t>
      </w:r>
    </w:p>
    <w:p>
      <w:r>
        <w:t>33</w:t>
        <w:tab/>
        <w:t>S. 39</w:t>
      </w:r>
    </w:p>
    <w:p>
      <w:r>
        <w:t>40</w:t>
        <w:tab/>
        <w:t>Verteilung der t[2{Broschüre} "1{Die Geschlechtsliebe}]t" von p[4{Dr.med.} 2{Karl} 1{Treffurth}]p</w:t>
      </w:r>
    </w:p>
    <w:p>
      <w:r>
        <w:t>43</w:t>
        <w:tab/>
        <w:t>1939 - 1940</w:t>
      </w:r>
    </w:p>
    <w:p>
      <w:r>
        <w:br/>
        <w:t>30</w:t>
        <w:tab/>
        <w:t>3101</w:t>
      </w:r>
    </w:p>
    <w:p>
      <w:r>
        <w:t>30z</w:t>
        <w:tab/>
        <w:t>NS 19/3101</w:t>
      </w:r>
    </w:p>
    <w:p>
      <w:r>
        <w:t>33</w:t>
        <w:tab/>
        <w:t>S. 39</w:t>
      </w:r>
    </w:p>
    <w:p>
      <w:r>
        <w:t>40</w:t>
        <w:tab/>
        <w:t>s[2{Bestellung} von 1{Gedicht- und Liederbücher}]sn für Geburtsfeiern zur Verteilung an Volksdeutsche in o[Rußland]o</w:t>
      </w:r>
    </w:p>
    <w:p>
      <w:r>
        <w:t>43</w:t>
        <w:tab/>
        <w:t>1942 - 1943</w:t>
      </w:r>
    </w:p>
    <w:p>
      <w:r>
        <w:br/>
        <w:t>30</w:t>
        <w:tab/>
        <w:t>1076</w:t>
      </w:r>
    </w:p>
    <w:p>
      <w:r>
        <w:t>30z</w:t>
        <w:tab/>
        <w:t>NS 19/1076</w:t>
      </w:r>
    </w:p>
    <w:p>
      <w:r>
        <w:t>33</w:t>
        <w:tab/>
        <w:t>S. 39</w:t>
      </w:r>
    </w:p>
    <w:p>
      <w:r>
        <w:t>40</w:t>
        <w:tab/>
        <w:t>Verteilung des t[2{Buch}es "1{Der jüdische Ritualmord}]t" von p[2{Helmut} 1{Schramm}]p an k[SS]k-Führer</w:t>
      </w:r>
    </w:p>
    <w:p>
      <w:r>
        <w:t>43</w:t>
        <w:tab/>
        <w:t>1943 - 1944</w:t>
      </w:r>
    </w:p>
    <w:p>
      <w:r>
        <w:br/>
        <w:t>30</w:t>
        <w:tab/>
        <w:t>3113</w:t>
      </w:r>
    </w:p>
    <w:p>
      <w:r>
        <w:t>30z</w:t>
        <w:tab/>
        <w:t>NS 19/3113</w:t>
      </w:r>
    </w:p>
    <w:p>
      <w:r>
        <w:t>33</w:t>
        <w:tab/>
        <w:t>S. 39</w:t>
      </w:r>
    </w:p>
    <w:p>
      <w:r>
        <w:t>40</w:t>
        <w:tab/>
        <w:t>Ablehnung der Verteilung der t[2{Schrift} "1{Der innere Befehl}]t" an die k[SS]k-Führer sowie Plan einer t[2{Schriftenreihe} "1{Heldensagen}]t"</w:t>
      </w:r>
    </w:p>
    <w:p>
      <w:r>
        <w:t>43</w:t>
        <w:tab/>
        <w:t>1944</w:t>
      </w:r>
    </w:p>
    <w:p>
      <w:r>
        <w:br/>
        <w:t>30</w:t>
        <w:tab/>
        <w:t>3542</w:t>
      </w:r>
    </w:p>
    <w:p>
      <w:r>
        <w:t>30z</w:t>
        <w:tab/>
        <w:t>NS 19/3542</w:t>
      </w:r>
    </w:p>
    <w:p>
      <w:r>
        <w:t>33</w:t>
        <w:tab/>
        <w:t>S. 39</w:t>
      </w:r>
    </w:p>
    <w:p>
      <w:r>
        <w:t>40</w:t>
        <w:tab/>
        <w:t>Verteilung des t[2{Buch}es "1{Die unbekannte Armee}]t" von p[2{Nikolaus} 1{Basseches}]p</w:t>
      </w:r>
    </w:p>
    <w:p>
      <w:r>
        <w:t>41</w:t>
        <w:tab/>
        <w:t>u.a.: Entlassung einer Kanzleiangestellten aufgrund des Verwandten-Befehls des Reichsführers SS, z[Dez. 1944]z</w:t>
      </w:r>
    </w:p>
    <w:p>
      <w:r>
        <w:t>43</w:t>
        <w:tab/>
        <w:t>1944 - 1945</w:t>
      </w:r>
    </w:p>
    <w:p>
      <w:r>
        <w:br/>
        <w:t>30</w:t>
        <w:tab/>
        <w:t>3376</w:t>
      </w:r>
    </w:p>
    <w:p>
      <w:r>
        <w:t>30z</w:t>
        <w:tab/>
        <w:t>NS 19/3376</w:t>
      </w:r>
    </w:p>
    <w:p>
      <w:r>
        <w:t>33</w:t>
        <w:tab/>
        <w:t>S. 40</w:t>
      </w:r>
    </w:p>
    <w:p>
      <w:r>
        <w:t>40</w:t>
        <w:tab/>
        <w:t>s[2{Papierzuteilung} für die Herstellung von 10.000 Exemplaren der 1{Publikation}]s "t[Des Reiches Soldaten]t" von p[Willrich]p zur Verteilung an Generale und Oberste durch k[Reichsführer SS]k</w:t>
      </w:r>
    </w:p>
    <w:p>
      <w:r>
        <w:t>41</w:t>
        <w:tab/>
        <w:t>u.a.: Papierzuteilung (Rundschreiben des Stellvertreters des Führers - Stabsleiter), z[06.06.1940]z</w:t>
      </w:r>
    </w:p>
    <w:p>
      <w:r>
        <w:t>43</w:t>
        <w:tab/>
        <w:t>1940 ; 1945</w:t>
      </w:r>
    </w:p>
    <w:p>
      <w:r>
        <w:br/>
        <w:t>30</w:t>
        <w:tab/>
        <w:t>1318</w:t>
      </w:r>
    </w:p>
    <w:p>
      <w:r>
        <w:t>30z</w:t>
        <w:tab/>
        <w:t>NS 19/1318</w:t>
      </w:r>
    </w:p>
    <w:p>
      <w:r>
        <w:t>33</w:t>
        <w:tab/>
        <w:t>S. 40</w:t>
      </w:r>
    </w:p>
    <w:p>
      <w:r>
        <w:t>40</w:t>
        <w:tab/>
        <w:t>Vorbereitung des s[Weihnachtsheftes des k[SS-Hauptamt]kes]s für z[1945]z sowie der Vorschlagsliste der s[2{als Julgeschenke für höhere SS-Führer} in Frage kommenden 1{Bücher}]s</w:t>
      </w:r>
    </w:p>
    <w:p>
      <w:r>
        <w:t>43</w:t>
        <w:tab/>
        <w:t>1945</w:t>
      </w:r>
    </w:p>
    <w:p>
      <w:r>
        <w:br/>
        <w:t>26a</w:t>
        <w:tab/>
        <w:t>B 1.9</w:t>
      </w:r>
    </w:p>
    <w:p>
      <w:r>
        <w:t>27</w:t>
        <w:tab/>
        <w:t>B Reichsführer SS, Dienststellenleitung, Persönliches Referat, Adjutanturen; Handakten \ B 1 p[7{Reichsführer SS} 2{Heinrich} 1{Himmler}]p - Persönliche und privatdienstliche Angelegenheiten \ B 1.9 Reden und Aufrufe</w:t>
      </w:r>
    </w:p>
    <w:p>
      <w:r>
        <w:t>30</w:t>
        <w:tab/>
        <w:t>2819</w:t>
      </w:r>
    </w:p>
    <w:p>
      <w:r>
        <w:t>30z</w:t>
        <w:tab/>
        <w:t>NS 19/2819</w:t>
      </w:r>
    </w:p>
    <w:p>
      <w:r>
        <w:t>33</w:t>
        <w:tab/>
        <w:t>S. 61</w:t>
      </w:r>
    </w:p>
    <w:p>
      <w:r>
        <w:t>40</w:t>
        <w:tab/>
        <w:t>s[2{Druck, Verteilung und Verwendung} der 1{Rede des k[Reichsführers SS]k zum "Tag der Freiheit"}]s in o[Posen]o am z[24.10.1943]z</w:t>
      </w:r>
    </w:p>
    <w:p>
      <w:r>
        <w:t>43</w:t>
        <w:tab/>
        <w:t>1943 - 1944</w:t>
      </w:r>
    </w:p>
    <w:p>
      <w:r>
        <w:br/>
        <w:t>26a</w:t>
        <w:tab/>
        <w:t>C 6</w:t>
      </w:r>
    </w:p>
    <w:p>
      <w:r>
        <w:t>27</w:t>
        <w:tab/>
        <w:t>C Aufgabenverteilung \ C 6 Allgemeine innere Verwaltung, Raumordnung \ Polizei, einschließlich k[SS]k- und Polizeigerichtsbarkeit, sonstige Gerichtsbarkeit \ C 6.2.3 Überwachung der k[NSDAP]k, ihrer Gliederungen und angeschlossenen Verbände, von Dienststellen des Staates und der k[Wehrmacht]k</w:t>
      </w:r>
    </w:p>
    <w:p>
      <w:r>
        <w:t>30</w:t>
        <w:tab/>
        <w:t>2800</w:t>
      </w:r>
    </w:p>
    <w:p>
      <w:r>
        <w:t>30z</w:t>
        <w:tab/>
        <w:t>NS 19/2800</w:t>
      </w:r>
    </w:p>
    <w:p>
      <w:r>
        <w:t>33</w:t>
        <w:tab/>
        <w:t>S. 391</w:t>
      </w:r>
    </w:p>
    <w:p>
      <w:r>
        <w:t>40</w:t>
        <w:tab/>
        <w:t>Aufhebung der aus staatspolizeilichen Gründen veranlaßten Telefonüberwachung des Komplexes "k[1{Gauleitung} 2{o[Franken]o}]k" (p[5{Gauleiter} 1{Streicher}]p, k[Verlag p[Stürmer]p]k, k[Antijüdische Weltliga]k u.a.m.)</w:t>
      </w:r>
    </w:p>
    <w:p>
      <w:r>
        <w:t>43</w:t>
        <w:tab/>
        <w:t>1940</w:t>
      </w:r>
    </w:p>
    <w:p>
      <w:r>
        <w:br/>
        <w:t>26a</w:t>
        <w:tab/>
        <w:t>C 10.4.2</w:t>
      </w:r>
    </w:p>
    <w:p>
      <w:r>
        <w:t>27</w:t>
        <w:tab/>
        <w:t>C 10 Rassen-, Bevölkerungs- und Volkstumspolitik \ C 10.4.2 Deutschtum im Ausland, Volksdeutsche</w:t>
      </w:r>
    </w:p>
    <w:p>
      <w:r>
        <w:t>30</w:t>
        <w:tab/>
        <w:t>3945</w:t>
      </w:r>
    </w:p>
    <w:p>
      <w:r>
        <w:t>30z</w:t>
        <w:tab/>
        <w:t>NS 19/3945</w:t>
      </w:r>
    </w:p>
    <w:p>
      <w:r>
        <w:t>33</w:t>
        <w:tab/>
        <w:t>S. 536</w:t>
      </w:r>
    </w:p>
    <w:p>
      <w:r>
        <w:t>40</w:t>
        <w:tab/>
        <w:t>Förderung der s[Herausgabe des t[Handwörterbuches des Grenz- und Auslanddeutschtums]t]s insbes. durch Übernahme von Kosten durch den Reichskommissar für die Festigung deutschen Volkstums</w:t>
      </w:r>
    </w:p>
    <w:p>
      <w:r>
        <w:t>41</w:t>
        <w:tab/>
        <w:t>u.a.: Übersendung der vertraulichen Vorveröffentlichung des Artikels "o[Türkei]o" sowie einer Liste der Vorveröffentlichungen aus dem Handwörterbuch zum Bereich o[Südosteuropa]o z[1944]z</w:t>
      </w:r>
    </w:p>
    <w:p>
      <w:r>
        <w:t>43</w:t>
        <w:tab/>
        <w:t>1940 ; 1944</w:t>
      </w:r>
    </w:p>
    <w:p>
      <w:r>
        <w:br/>
        <w:t>26a</w:t>
        <w:tab/>
        <w:t>C 10.4.4</w:t>
      </w:r>
    </w:p>
    <w:p>
      <w:r>
        <w:t>27</w:t>
        <w:tab/>
        <w:t>C 10 Rassen-, Bevölkerungs- und Volkstumspolitik \ C 10.4.4 Volkstumsarbeit in den "germanischen Ländern"</w:t>
      </w:r>
    </w:p>
    <w:p>
      <w:r>
        <w:t>30</w:t>
        <w:tab/>
        <w:t>2017</w:t>
      </w:r>
    </w:p>
    <w:p>
      <w:r>
        <w:t>30z</w:t>
        <w:tab/>
        <w:t>NS 19/2017</w:t>
      </w:r>
    </w:p>
    <w:p>
      <w:r>
        <w:t>33</w:t>
        <w:tab/>
        <w:t>S. 550</w:t>
      </w:r>
    </w:p>
    <w:p>
      <w:r>
        <w:t>40</w:t>
        <w:tab/>
        <w:t>Informationsbericht "Der k[Nordland-Verlag]k" (nur Schriftwechsel)</w:t>
      </w:r>
    </w:p>
    <w:p>
      <w:r>
        <w:t>43</w:t>
        <w:tab/>
        <w:t>1942</w:t>
      </w:r>
    </w:p>
    <w:p>
      <w:r>
        <w:br/>
        <w:t>30</w:t>
        <w:tab/>
        <w:t>2880</w:t>
      </w:r>
    </w:p>
    <w:p>
      <w:r>
        <w:t>30z</w:t>
        <w:tab/>
        <w:t>NS 19/2880</w:t>
      </w:r>
    </w:p>
    <w:p>
      <w:r>
        <w:t>33</w:t>
        <w:tab/>
        <w:t>S. 550</w:t>
      </w:r>
    </w:p>
    <w:p>
      <w:r>
        <w:t>40</w:t>
        <w:tab/>
        <w:t>Unterstützung der germanischen Arbeit der k[SS]k durch p[5{Reichsschatzmeister} {Schwarz}]p (Bericht p[Berger]ps über eine Unterredung mit Schwarz)</w:t>
      </w:r>
    </w:p>
    <w:p>
      <w:r>
        <w:t>41</w:t>
        <w:tab/>
        <w:t>u.a.: Unterstützung der s[Verbreitung der t[2{Schrift} "1{Der Untermensch}]t"]s; Überprüfung der von Schwarz beabsichtigten Besuche bei Gauleitern durch den k[Reichsführer SS]k, z[1942]z</w:t>
      </w:r>
    </w:p>
    <w:p>
      <w:r>
        <w:t>43</w:t>
        <w:tab/>
        <w:t>1942</w:t>
      </w:r>
    </w:p>
    <w:p>
      <w:r>
        <w:br/>
        <w:t>30</w:t>
        <w:tab/>
        <w:t>2457</w:t>
      </w:r>
    </w:p>
    <w:p>
      <w:r>
        <w:t>30z</w:t>
        <w:tab/>
        <w:t>NS 19/2457</w:t>
      </w:r>
    </w:p>
    <w:p>
      <w:r>
        <w:t>33</w:t>
        <w:tab/>
        <w:t>S. 551</w:t>
      </w:r>
    </w:p>
    <w:p>
      <w:r>
        <w:t>40</w:t>
        <w:tab/>
        <w:t>Tagung des Förderkreises der "t[Germanischen Leithefte]t" (Kulturtagung des SS-Hauptamtes) in o[Mageburg]o, z[27. - 30.04.1942]z, mit Teilnehmern aus o[Finnland]o, o[Flandern]o, den o[Niederlande]on und o[Norwegen]o; Bd. 3: Auseinandersetzungen zwischen dem Auswärtigen Amt und der k[SS]k im Hinblick auf deren germanische Arbeit, insbesondere Anspruch des Auswärtigen Amtes auf ständige und umfassende Unterrichtung über Tagungen, Kontakten mit Persönlichkeiten und nationale Bewegungen des Auslandes, s[Auslandspropaganda]s, Freiwilligenwerbung usw., z[April - Juni 1942]z</w:t>
      </w:r>
    </w:p>
    <w:p>
      <w:r>
        <w:t>41</w:t>
        <w:tab/>
        <w:t>u.a.: Verbreitung der t[2{Broschüre} "1{Der Untermensch}]t" und der "t[Germanischen Leithefte]t" durch das Auswärtige Amt mit Streitigkeiten über die Forderung von s[Lizenzgebühr]sen des k[Nordland-Verlag]ks, z[April - Mai 1942]z</w:t>
      </w:r>
    </w:p>
    <w:p>
      <w:r>
        <w:t>43</w:t>
        <w:tab/>
        <w:t>1942</w:t>
      </w:r>
    </w:p>
    <w:p>
      <w:r>
        <w:br/>
        <w:t>26a</w:t>
        <w:tab/>
        <w:t>C 12.5</w:t>
      </w:r>
    </w:p>
    <w:p>
      <w:r>
        <w:t>27</w:t>
        <w:tab/>
        <w:t>C 12 Erziehung und Schulung, Führerausbildung \ C 12.5 Weltanschauliche Schulung</w:t>
      </w:r>
    </w:p>
    <w:p>
      <w:r>
        <w:t>30</w:t>
        <w:tab/>
        <w:t>3635</w:t>
      </w:r>
    </w:p>
    <w:p>
      <w:r>
        <w:t>30z</w:t>
        <w:tab/>
        <w:t>NS 19/3635</w:t>
      </w:r>
    </w:p>
    <w:p>
      <w:r>
        <w:t>33</w:t>
        <w:tab/>
        <w:t>S. 586</w:t>
      </w:r>
    </w:p>
    <w:p>
      <w:r>
        <w:t>40</w:t>
        <w:tab/>
        <w:t>Vertrieb der t[2{Broschüre} "1{Der Untermensch}]t" in den besetzten Ostgebieten</w:t>
      </w:r>
    </w:p>
    <w:p>
      <w:r>
        <w:t>43</w:t>
        <w:tab/>
        <w:t>1942 - 1943</w:t>
      </w:r>
    </w:p>
    <w:p>
      <w:r>
        <w:br/>
        <w:t>30</w:t>
        <w:tab/>
        <w:t>2238</w:t>
      </w:r>
    </w:p>
    <w:p>
      <w:r>
        <w:t>30z</w:t>
        <w:tab/>
        <w:t>NS 19/2238</w:t>
      </w:r>
    </w:p>
    <w:p>
      <w:r>
        <w:t>33</w:t>
        <w:tab/>
        <w:t>S. 587</w:t>
      </w:r>
    </w:p>
    <w:p>
      <w:r>
        <w:t>40</w:t>
        <w:tab/>
        <w:t>Sammlung der s[Schulungshefte und Leithefte des SS-Hauptamtes]s auf der o[Wewelsburg]o sowie für den persönlichen Gebrauch des Reichsführers SS</w:t>
      </w:r>
    </w:p>
    <w:p>
      <w:r>
        <w:t>43</w:t>
        <w:tab/>
        <w:t>02.1944</w:t>
      </w:r>
    </w:p>
    <w:p>
      <w:r>
        <w:br/>
        <w:t>30</w:t>
        <w:tab/>
        <w:t>1016</w:t>
      </w:r>
    </w:p>
    <w:p>
      <w:r>
        <w:t>30z</w:t>
        <w:tab/>
        <w:t>NS 19/1016</w:t>
      </w:r>
    </w:p>
    <w:p>
      <w:r>
        <w:t>33</w:t>
        <w:tab/>
        <w:t>S. 588</w:t>
      </w:r>
    </w:p>
    <w:p>
      <w:r>
        <w:t>40</w:t>
        <w:tab/>
        <w:t>Beanstandungen von Leitsprüchen in der t[2{Broschüre} von Leitsprüchen des k[SS-Hauptamt]kes "1{Weihnachten im Kriege}]t" durch den k[Reichsführer SS]k</w:t>
      </w:r>
    </w:p>
    <w:p>
      <w:r>
        <w:t>43</w:t>
        <w:tab/>
        <w:t>1944 - 1945</w:t>
      </w:r>
    </w:p>
    <w:p>
      <w:r>
        <w:br/>
        <w:t>30</w:t>
        <w:tab/>
        <w:t>3572</w:t>
      </w:r>
    </w:p>
    <w:p>
      <w:r>
        <w:t>30z</w:t>
        <w:tab/>
        <w:t>NS 19/3572</w:t>
      </w:r>
    </w:p>
    <w:p>
      <w:r>
        <w:t>33</w:t>
        <w:tab/>
        <w:t>S. 588</w:t>
      </w:r>
    </w:p>
    <w:p>
      <w:r>
        <w:t>40</w:t>
        <w:tab/>
        <w:t>s[2{Beschaffung} der 1{Bücher}]s von p[Mussolini]p "t[Ich spreche mit Bruno]t", und p[2{M.} 1{Wilkie}]p "t[Die unteilbare Welt]t" für p[7{SS-Brigadeführer} 1{Fick}, 5{Inspektor für die weltanschauliche Erziehung der k[SS]k und Polizei im k[SS-Hauptamt]k}]p</w:t>
      </w:r>
    </w:p>
    <w:p>
      <w:r>
        <w:t>43</w:t>
        <w:tab/>
        <w:t>1944 - 1945</w:t>
      </w:r>
    </w:p>
    <w:p>
      <w:r>
        <w:br/>
        <w:t>26a</w:t>
        <w:tab/>
        <w:t>C 13.2.1</w:t>
      </w:r>
    </w:p>
    <w:p>
      <w:r>
        <w:t>27</w:t>
        <w:tab/>
        <w:t>C 13 Wissenschaft, s[Presse]s und s[Propaganda]s \ C 13.2. Einzelne Forschungsgebiete und Projekte \ C 13.2.1 Gotteslehre, "Weltheitslehre", Altertums- und Germanenkunde, Geschichtsforschung</w:t>
      </w:r>
    </w:p>
    <w:p>
      <w:r>
        <w:t>30</w:t>
        <w:tab/>
        <w:t>1332</w:t>
      </w:r>
    </w:p>
    <w:p>
      <w:r>
        <w:t>30z</w:t>
        <w:tab/>
        <w:t>NS 19/1332</w:t>
      </w:r>
    </w:p>
    <w:p>
      <w:r>
        <w:t>33</w:t>
        <w:tab/>
        <w:t>S. 597</w:t>
      </w:r>
    </w:p>
    <w:p>
      <w:r>
        <w:t>40</w:t>
        <w:tab/>
        <w:t>Forschungen über Brauchtum und Runenschrift</w:t>
      </w:r>
    </w:p>
    <w:p>
      <w:r>
        <w:t>42</w:t>
        <w:tab/>
        <w:t>Darin u.a.: t[1{Germanien}. 2{Zeitschrift für Germanenkunde}]t (z[1939]z: t[Zeitschrift zur Erkenntnis deutschen Wesens]t). Hrsg. von der k[Lehr- und Forschungsgemeinschaft "Das Ahnenerbe"]k, Jahrgang z[1939]z, Heft 5; Jahrgang z[1941]z, Heft 12</w:t>
      </w:r>
    </w:p>
    <w:p>
      <w:r>
        <w:t>43</w:t>
        <w:tab/>
        <w:t>1939 - 1941 ; 1943</w:t>
      </w:r>
    </w:p>
    <w:p>
      <w:r>
        <w:br/>
        <w:t>30</w:t>
        <w:tab/>
        <w:t>3082</w:t>
      </w:r>
    </w:p>
    <w:p>
      <w:r>
        <w:t>30z</w:t>
        <w:tab/>
        <w:t>NS 19/3082</w:t>
      </w:r>
    </w:p>
    <w:p>
      <w:r>
        <w:t>33</w:t>
        <w:tab/>
        <w:t>S. 599</w:t>
      </w:r>
    </w:p>
    <w:p>
      <w:r>
        <w:t>40</w:t>
        <w:tab/>
        <w:t>Dgl. sowie s[Publikation der Forschungsergebnisse]s im k[Ahnenerbe-Stiftungs-Verlag]k</w:t>
      </w:r>
    </w:p>
    <w:p>
      <w:r>
        <w:t>41</w:t>
        <w:tab/>
        <w:t>u.a.: s[2{Zurückstellung} der 1{Publikation}]s für die Zeit nach Kriegsschluß z[1941 - 1942]z</w:t>
      </w:r>
    </w:p>
    <w:p>
      <w:r>
        <w:t>43</w:t>
        <w:tab/>
        <w:t>1939 - 1942</w:t>
      </w:r>
    </w:p>
    <w:p>
      <w:r>
        <w:br/>
        <w:t>30</w:t>
        <w:tab/>
        <w:t>3060</w:t>
      </w:r>
    </w:p>
    <w:p>
      <w:r>
        <w:t>30z</w:t>
        <w:tab/>
        <w:t>NS 19/3060</w:t>
      </w:r>
    </w:p>
    <w:p>
      <w:r>
        <w:t>33</w:t>
        <w:tab/>
        <w:t>S.600</w:t>
      </w:r>
    </w:p>
    <w:p>
      <w:r>
        <w:t>40</w:t>
        <w:tab/>
        <w:t>Forschungsaufträge des k[Reichsführer SS]k über die sog. Militärgrenze - Absprache zwischen dem "k[Ahnenerbe]k" (p[7{SS-Untersturmführer} 4{Dr.} 1{Wessely}]p) und dem "k[1{Volk und Reich-Verlag}", 2{o[Prag]o}]k (p[7{SS-Standartenführer im Persönlichen Stab}, 2{Friedrich} 1{Heiss}, 5{Hauptschriftleiter der t[2{Zeitschrift} "1{Böhmen und Mähren}]t"}]p)</w:t>
      </w:r>
    </w:p>
    <w:p>
      <w:r>
        <w:t>43</w:t>
        <w:tab/>
        <w:t>1944</w:t>
      </w:r>
    </w:p>
    <w:p>
      <w:r>
        <w:br/>
        <w:t>26a</w:t>
        <w:tab/>
        <w:t>C 13.2.5</w:t>
      </w:r>
    </w:p>
    <w:p>
      <w:r>
        <w:t>27</w:t>
        <w:tab/>
        <w:t>C 13 Wissenschaft, s[Presse]s und s[Propaganda]s \ C 13.2.5 s[Bibliotheken]s und s[Schrifttum]s</w:t>
      </w:r>
    </w:p>
    <w:p>
      <w:r>
        <w:t>30</w:t>
        <w:tab/>
        <w:t>501</w:t>
      </w:r>
    </w:p>
    <w:p>
      <w:r>
        <w:t>30z</w:t>
        <w:tab/>
        <w:t>NS 19/501</w:t>
      </w:r>
    </w:p>
    <w:p>
      <w:r>
        <w:t>33</w:t>
        <w:tab/>
        <w:t>S. 607</w:t>
      </w:r>
    </w:p>
    <w:p>
      <w:r>
        <w:t>40</w:t>
        <w:tab/>
        <w:t>s[Herausgabe der Gesamtwerke von p[2{Dietrich} 1{Eckart}]p]s</w:t>
      </w:r>
    </w:p>
    <w:p>
      <w:r>
        <w:t>43</w:t>
        <w:tab/>
        <w:t>1938 - 1939</w:t>
      </w:r>
    </w:p>
    <w:p>
      <w:r>
        <w:br/>
        <w:t>30</w:t>
        <w:tab/>
        <w:t>1527</w:t>
      </w:r>
    </w:p>
    <w:p>
      <w:r>
        <w:t>30z</w:t>
        <w:tab/>
        <w:t>NS 19/1527</w:t>
      </w:r>
    </w:p>
    <w:p>
      <w:r>
        <w:t>33</w:t>
        <w:tab/>
        <w:t>S. 607</w:t>
      </w:r>
    </w:p>
    <w:p>
      <w:r>
        <w:t>40</w:t>
        <w:tab/>
        <w:t>Beurteilung des Werkes von p[2{Christoph} 1{Steding}]p "t[Das Reich und die Krankheit der europäischen Kultur]t" durch das k[Sicherheitshauptamt]k</w:t>
      </w:r>
    </w:p>
    <w:p>
      <w:r>
        <w:t>43</w:t>
        <w:tab/>
        <w:t>1938 - 1939</w:t>
      </w:r>
    </w:p>
    <w:p>
      <w:r>
        <w:br/>
        <w:t>30</w:t>
        <w:tab/>
        <w:t>147</w:t>
      </w:r>
    </w:p>
    <w:p>
      <w:r>
        <w:t>30z</w:t>
        <w:tab/>
        <w:t>NS 19/147</w:t>
      </w:r>
    </w:p>
    <w:p>
      <w:r>
        <w:t>33</w:t>
        <w:tab/>
        <w:t>S.607</w:t>
      </w:r>
    </w:p>
    <w:p>
      <w:r>
        <w:t>40</w:t>
        <w:tab/>
        <w:t>s[2{Verkauf} 1{antiquarischer Bücher}]s durch das "k[Ahnenerbe]k"</w:t>
      </w:r>
    </w:p>
    <w:p>
      <w:r>
        <w:t>43</w:t>
        <w:tab/>
        <w:t>1939</w:t>
      </w:r>
    </w:p>
    <w:p>
      <w:r>
        <w:br/>
        <w:t>30</w:t>
        <w:tab/>
        <w:t>565</w:t>
      </w:r>
    </w:p>
    <w:p>
      <w:r>
        <w:t>30z</w:t>
        <w:tab/>
        <w:t>NS 19/565</w:t>
      </w:r>
    </w:p>
    <w:p>
      <w:r>
        <w:t>33</w:t>
        <w:tab/>
        <w:t>S. 608</w:t>
      </w:r>
    </w:p>
    <w:p>
      <w:r>
        <w:t>40</w:t>
        <w:tab/>
        <w:t>s[2{Entfernung der Publikation "t[Vom Menschen]t"} von p[4{Prof.} 2{Werner} 1{Sombart}]p aus dem 1{Buchhandel}]s</w:t>
      </w:r>
    </w:p>
    <w:p>
      <w:r>
        <w:t>43</w:t>
        <w:tab/>
        <w:t>1939</w:t>
      </w:r>
    </w:p>
    <w:p>
      <w:r>
        <w:br/>
        <w:t>30</w:t>
        <w:tab/>
        <w:t>635</w:t>
      </w:r>
    </w:p>
    <w:p>
      <w:r>
        <w:t>30z</w:t>
        <w:tab/>
        <w:t>NS 19/635</w:t>
      </w:r>
    </w:p>
    <w:p>
      <w:r>
        <w:t>33</w:t>
        <w:tab/>
        <w:t>S. 608</w:t>
      </w:r>
    </w:p>
    <w:p>
      <w:r>
        <w:t>40</w:t>
        <w:tab/>
        <w:t>Bitte der k[1{Verlagsbuchhandlung p[2{J.F.} 1{Steinkopf}]p} 2{o[Stuttgart]o}]k um Empfehlung des t[2{Roman}s "1{Die Burg im Osten}]t" von p[2{Wilhelm} 1{Kotzde-Kottenrodt}]p</w:t>
      </w:r>
    </w:p>
    <w:p>
      <w:r>
        <w:t>42</w:t>
        <w:tab/>
        <w:t>Darin: t[Blätter der Wihelm-Kotzde-Gemeinde]t, 7. Heft z[1938/1939]z</w:t>
      </w:r>
    </w:p>
    <w:p>
      <w:r>
        <w:t>43</w:t>
        <w:tab/>
        <w:t>1938 ; 1939</w:t>
      </w:r>
    </w:p>
    <w:p>
      <w:r>
        <w:br/>
        <w:t>30</w:t>
        <w:tab/>
        <w:t>1113</w:t>
      </w:r>
    </w:p>
    <w:p>
      <w:r>
        <w:t>30z</w:t>
        <w:tab/>
        <w:t>NS 19/1113</w:t>
      </w:r>
    </w:p>
    <w:p>
      <w:r>
        <w:t>33</w:t>
        <w:tab/>
        <w:t>S. 608</w:t>
      </w:r>
    </w:p>
    <w:p>
      <w:r>
        <w:t>40</w:t>
        <w:tab/>
        <w:t>s[Herausgabe eines Forschungswerkes über große naturwissenschaftliche Denker]s durch den Reichsstudentenführer und den k[Reichsführer SS]k bzw. das "k[Ahnenerbe]k" - Ablehnung eines gemeinsamen Aufrufes des Reichsführers SS und p[5{Reichsleiter}s 1{Rosenberg}]p durch Rosenberg</w:t>
      </w:r>
    </w:p>
    <w:p>
      <w:r>
        <w:t>43</w:t>
        <w:tab/>
        <w:t>1939</w:t>
      </w:r>
    </w:p>
    <w:p>
      <w:r>
        <w:br/>
        <w:t>30</w:t>
        <w:tab/>
        <w:t>1398</w:t>
      </w:r>
    </w:p>
    <w:p>
      <w:r>
        <w:t>30z</w:t>
        <w:tab/>
        <w:t>NS 19/1398</w:t>
      </w:r>
    </w:p>
    <w:p>
      <w:r>
        <w:t>33</w:t>
        <w:tab/>
        <w:t>S. 608</w:t>
      </w:r>
    </w:p>
    <w:p>
      <w:r>
        <w:t>40</w:t>
        <w:tab/>
        <w:t>s[Publikationen der k[Halleschen Wissenschaftlichen Gesellschaft]k]s, hrsg. durch p[5{Oberbürgermeister} 4{Prof.Dr.Dr.} 2{Johannes} 1{Weidemann}]p - Schriftwechsel über den Bezug der Publikationen, insbesondere von Reden p[Rosenberg]ps</w:t>
      </w:r>
    </w:p>
    <w:p>
      <w:r>
        <w:t>43</w:t>
        <w:tab/>
        <w:t>1939</w:t>
      </w:r>
    </w:p>
    <w:p>
      <w:r>
        <w:br/>
        <w:t>30</w:t>
        <w:tab/>
        <w:t>1355</w:t>
      </w:r>
    </w:p>
    <w:p>
      <w:r>
        <w:t>30z</w:t>
        <w:tab/>
        <w:t>NS 19/1355</w:t>
      </w:r>
    </w:p>
    <w:p>
      <w:r>
        <w:t>33</w:t>
        <w:tab/>
        <w:t>S. 608</w:t>
      </w:r>
    </w:p>
    <w:p>
      <w:r>
        <w:t>40</w:t>
        <w:tab/>
        <w:t>s[Herausgabe des t[2{Buch}es "1{Die SS-Verfügungstruppe in Polen}]t"]s von p[7{SS-Standartenführer} 2{Peter} 1{Hansen}, 5{Kommandeur des Artillerie-Regiments der SS-Verfügungstruppe}]p</w:t>
      </w:r>
    </w:p>
    <w:p>
      <w:r>
        <w:t>43</w:t>
        <w:tab/>
        <w:t>1939 - 1940</w:t>
      </w:r>
    </w:p>
    <w:p>
      <w:r>
        <w:br/>
        <w:t>30</w:t>
        <w:tab/>
        <w:t>1346</w:t>
      </w:r>
    </w:p>
    <w:p>
      <w:r>
        <w:t>30z</w:t>
        <w:tab/>
        <w:t>NS 19/1346</w:t>
      </w:r>
    </w:p>
    <w:p>
      <w:r>
        <w:t>33</w:t>
        <w:tab/>
        <w:t>S. 608</w:t>
      </w:r>
    </w:p>
    <w:p>
      <w:r>
        <w:t>40</w:t>
        <w:tab/>
        <w:t>Verwendung des Verfassers des t[2{Buch}es "1{Des Reiches Hofzaun}]t", p[2{Rupert} 8{von} 1{Schumacher}]p, als Grenzforscher innerhalb der k[SS]k</w:t>
      </w:r>
    </w:p>
    <w:p>
      <w:r>
        <w:t>43</w:t>
        <w:tab/>
        <w:t>1940 - 1944</w:t>
      </w:r>
    </w:p>
    <w:p>
      <w:r>
        <w:br/>
        <w:t>30</w:t>
        <w:tab/>
        <w:t>1335</w:t>
      </w:r>
    </w:p>
    <w:p>
      <w:r>
        <w:t>30z</w:t>
        <w:tab/>
        <w:t>NS 19/1335</w:t>
      </w:r>
    </w:p>
    <w:p>
      <w:r>
        <w:t>33</w:t>
        <w:tab/>
        <w:t>S. 608</w:t>
      </w:r>
    </w:p>
    <w:p>
      <w:r>
        <w:t>40</w:t>
        <w:tab/>
        <w:t>s[2{Förderung} der 1{schriftstellerischen Tätigkeit}]s p[2{Edwin} 1{Dwingers}]p</w:t>
      </w:r>
    </w:p>
    <w:p>
      <w:r>
        <w:t>43</w:t>
        <w:tab/>
        <w:t>1941 - 1945</w:t>
      </w:r>
    </w:p>
    <w:p>
      <w:r>
        <w:br/>
        <w:t>30</w:t>
        <w:tab/>
        <w:t>2019</w:t>
      </w:r>
    </w:p>
    <w:p>
      <w:r>
        <w:t>30z</w:t>
        <w:tab/>
        <w:t>NS 19/2019</w:t>
      </w:r>
    </w:p>
    <w:p>
      <w:r>
        <w:t>33</w:t>
        <w:tab/>
        <w:t>S. 608</w:t>
      </w:r>
    </w:p>
    <w:p>
      <w:r>
        <w:t>40</w:t>
        <w:tab/>
        <w:t>Vorlage der Publikation p[Rosenberg]ps "t[Vom Mythos zum Typus]t" bei p[Hitler]p</w:t>
      </w:r>
    </w:p>
    <w:p>
      <w:r>
        <w:t>43</w:t>
        <w:tab/>
        <w:t>1942</w:t>
      </w:r>
    </w:p>
    <w:p>
      <w:r>
        <w:br/>
        <w:t>30</w:t>
        <w:tab/>
        <w:t>2941</w:t>
      </w:r>
    </w:p>
    <w:p>
      <w:r>
        <w:t>30z</w:t>
        <w:tab/>
        <w:t>NS 19/2941</w:t>
      </w:r>
    </w:p>
    <w:p>
      <w:r>
        <w:t>33</w:t>
        <w:tab/>
        <w:t>S. 608</w:t>
      </w:r>
    </w:p>
    <w:p>
      <w:r>
        <w:t>40</w:t>
        <w:tab/>
        <w:t>Regelung der Beziehungen des k[Photo- und Bildverlages p[2{F.F.} 1{Bauer}]p GmbH]k nach Entlassung aus der Dienstaufsicht des k[Hauptamtes Verwaltung und Wirtschaft]k bzw. des k[SS-Wirtschafts-Verwaltungshauptamtes]k</w:t>
      </w:r>
    </w:p>
    <w:p>
      <w:r>
        <w:t>41</w:t>
        <w:tab/>
        <w:t>u.a.: Regelung der Verbindlichkeiten gegenüber Dienststellen des k[Persönlichen Stab]kes, insbes. der Abteilung Wirtschaftliche Hilfe z[1942]z; mögliche Eingliederung des Verlages in den Persönlichen Stab, 1942; Aufstellung über alte s[2{SS-Angehörige} des 1{Verlag}]ss, 1942; Verwertung des s[2{Bildarchiv}s des 1{Verlag}s für die k[SS]k sowie Plan einer 3{Beschlagnahme}]s des geheim zu haltenden Materials, 1942; Bilanz sowie Gewinn- und Verlustrechnung zum z[31.12.1941]z; Gesellschaftsvertrag der k[p[2{F.F.} 1{Bauer}]p GmbH]k vom z[11.6.1937]z (mit Inventaraufstellungen), z[1941]z; weitere Tätigkeit im Rahmen der Bildarbeit der SS, z[1942 - 1943]z; Spenden für Hinterbliebene gefallener SS-Angehöriger</w:t>
      </w:r>
    </w:p>
    <w:p>
      <w:r>
        <w:t>43</w:t>
        <w:tab/>
        <w:t>1937 ; 1942 - 1943</w:t>
      </w:r>
    </w:p>
    <w:p>
      <w:r>
        <w:br/>
        <w:t>30</w:t>
        <w:tab/>
        <w:t>144</w:t>
      </w:r>
    </w:p>
    <w:p>
      <w:r>
        <w:t>30z</w:t>
        <w:tab/>
        <w:t>NS 19/144</w:t>
      </w:r>
    </w:p>
    <w:p>
      <w:r>
        <w:t>33</w:t>
        <w:tab/>
        <w:t>S. 609</w:t>
      </w:r>
    </w:p>
    <w:p>
      <w:r>
        <w:t>40</w:t>
        <w:tab/>
        <w:t>"t[1{Neuordnung unseres Denkens}", 2{Schrift}]t von p[2{R. Walther} 1{Darré}]p (Schriftwechsel)</w:t>
      </w:r>
    </w:p>
    <w:p>
      <w:r>
        <w:t>43</w:t>
        <w:tab/>
        <w:t>1942 - 1943</w:t>
      </w:r>
    </w:p>
    <w:p>
      <w:r>
        <w:br/>
        <w:t>30</w:t>
        <w:tab/>
        <w:t>3924</w:t>
      </w:r>
    </w:p>
    <w:p>
      <w:r>
        <w:t>30z</w:t>
        <w:tab/>
        <w:t>NS 19/3924</w:t>
      </w:r>
    </w:p>
    <w:p>
      <w:r>
        <w:t>33</w:t>
        <w:tab/>
        <w:t>S. 610</w:t>
      </w:r>
    </w:p>
    <w:p>
      <w:r>
        <w:t>40</w:t>
        <w:tab/>
        <w:t>Nachforschungen nach den in der o[Türkei]o befindlichen Archivunterlagen des Buches "t[Temir der Eiserne]t" von p[2{K.} 1{Okay}]p (Pseudonym für p[2{Charlotte} 1{Stalter}]p, gest. z[5.1.1940]z)</w:t>
      </w:r>
    </w:p>
    <w:p>
      <w:r>
        <w:t>41</w:t>
        <w:tab/>
        <w:t>u.a.: Auskünfte der k[1{Verlagsbuchhandlung p[2{Hanns Horst} 1{Kreisel}]p}, 2{o[Leipzig]o}]k, über die Verfasserin und den s[Roman]s, z[Jan. 1943]z</w:t>
      </w:r>
    </w:p>
    <w:p>
      <w:r>
        <w:t>43</w:t>
        <w:tab/>
        <w:t>1942 - 1944</w:t>
      </w:r>
    </w:p>
    <w:p>
      <w:r>
        <w:br/>
        <w:t>30</w:t>
        <w:tab/>
        <w:t>113</w:t>
      </w:r>
    </w:p>
    <w:p>
      <w:r>
        <w:t>30z</w:t>
        <w:tab/>
        <w:t>NS 19/113</w:t>
      </w:r>
    </w:p>
    <w:p>
      <w:r>
        <w:t>33</w:t>
        <w:tab/>
        <w:t>S. 610</w:t>
      </w:r>
    </w:p>
    <w:p>
      <w:r>
        <w:t>40</w:t>
        <w:tab/>
        <w:t>Kritik an einer t[2{Schrift} "1{Bauerntum}]t" (ohne Nennung des Verfassers)</w:t>
      </w:r>
    </w:p>
    <w:p>
      <w:r>
        <w:t>43</w:t>
        <w:tab/>
        <w:t>1943</w:t>
      </w:r>
    </w:p>
    <w:p>
      <w:r>
        <w:br/>
        <w:t>30</w:t>
        <w:tab/>
        <w:t>410</w:t>
      </w:r>
    </w:p>
    <w:p>
      <w:r>
        <w:t>30z</w:t>
        <w:tab/>
        <w:t>NS 19/410</w:t>
      </w:r>
    </w:p>
    <w:p>
      <w:r>
        <w:t>33</w:t>
        <w:tab/>
        <w:t>S. 610</w:t>
      </w:r>
    </w:p>
    <w:p>
      <w:r>
        <w:t>40</w:t>
        <w:tab/>
        <w:t>t[Bücher der Heimkehr]t, hrsg. im Auftrag des k[Reichsführers SS]k von p[7{SS-Obergruppenführer} 2{Werner} 1{Lorenz}]p, Bd 4: t[Die Umsiedlung der Volksdeutschen aus dem Cholmer-Lubliner Land]t (Umbruch und Schriftwechsel)</w:t>
      </w:r>
    </w:p>
    <w:p>
      <w:r>
        <w:t>43</w:t>
        <w:tab/>
        <w:t>1943</w:t>
      </w:r>
    </w:p>
    <w:p>
      <w:r>
        <w:br/>
        <w:t>30</w:t>
        <w:tab/>
        <w:t>80</w:t>
      </w:r>
    </w:p>
    <w:p>
      <w:r>
        <w:t>30z</w:t>
        <w:tab/>
        <w:t>NS 19/80</w:t>
      </w:r>
    </w:p>
    <w:p>
      <w:r>
        <w:t>33</w:t>
        <w:tab/>
        <w:t>S. 610</w:t>
      </w:r>
    </w:p>
    <w:p>
      <w:r>
        <w:t>40</w:t>
        <w:tab/>
        <w:t>Publikation der t[2{Schrift}en "1{Der SS-Führer als Truppenführer}]t" durch das k[SS-Hauptamt]k und "t[Der Offizier des Führers]t" durch das k[Heerespersonalamt]k sowie Wiedergabe eines Zitates von p[Himmler]p in der t[2{NS-Monatsschrift der Wehrmacht} "1{Offiziere des Führers}]t"</w:t>
      </w:r>
    </w:p>
    <w:p>
      <w:r>
        <w:t>43</w:t>
        <w:tab/>
        <w:t>1943 - 1944</w:t>
      </w:r>
    </w:p>
    <w:p>
      <w:r>
        <w:br/>
        <w:t>30</w:t>
        <w:tab/>
        <w:t>664</w:t>
      </w:r>
    </w:p>
    <w:p>
      <w:r>
        <w:t>30z</w:t>
        <w:tab/>
        <w:t>NS 19/664</w:t>
      </w:r>
    </w:p>
    <w:p>
      <w:r>
        <w:t>33</w:t>
        <w:tab/>
        <w:t>S. 610</w:t>
      </w:r>
    </w:p>
    <w:p>
      <w:r>
        <w:t>40</w:t>
        <w:tab/>
        <w:t>s[2{Verteilung und Genehmigung} verschiedener Publikationen der im k[Ahnenerbe-Stiftungs-Verlag]k herausgegebenen 1{Schriften}]s</w:t>
      </w:r>
    </w:p>
    <w:p>
      <w:r>
        <w:t>45</w:t>
        <w:tab/>
        <w:t>1944</w:t>
      </w:r>
    </w:p>
    <w:p>
      <w:r>
        <w:br/>
        <w:t>30</w:t>
        <w:tab/>
        <w:t>2398</w:t>
      </w:r>
    </w:p>
    <w:p>
      <w:r>
        <w:t>30z</w:t>
        <w:tab/>
        <w:t>NS 19/2398</w:t>
      </w:r>
    </w:p>
    <w:p>
      <w:r>
        <w:t>33</w:t>
        <w:tab/>
        <w:t>S. 610</w:t>
      </w:r>
    </w:p>
    <w:p>
      <w:r>
        <w:t>40</w:t>
        <w:tab/>
        <w:t>s[2{Verzeichnis} der vom k[Ahnenerbe-Stiftungs-Verlag]k herausgegebenen 1{Schriften}]s</w:t>
      </w:r>
    </w:p>
    <w:p>
      <w:r>
        <w:t>45</w:t>
        <w:tab/>
        <w:t>s.d.</w:t>
      </w:r>
    </w:p>
    <w:p>
      <w:r>
        <w:br/>
        <w:t>30</w:t>
        <w:tab/>
        <w:t>265</w:t>
      </w:r>
    </w:p>
    <w:p>
      <w:r>
        <w:t>30z</w:t>
        <w:tab/>
        <w:t>NS 19/265</w:t>
      </w:r>
    </w:p>
    <w:p>
      <w:r>
        <w:t>33</w:t>
        <w:tab/>
        <w:t>S. 610</w:t>
      </w:r>
    </w:p>
    <w:p>
      <w:r>
        <w:t>40</w:t>
        <w:tab/>
        <w:t>Auswertung des t[2{Buch}es von p[2{Lin} 1{Yutang}]p "1{Between Tears and Laughter}]t"</w:t>
      </w:r>
    </w:p>
    <w:p>
      <w:r>
        <w:t>43</w:t>
        <w:tab/>
        <w:t>1944</w:t>
      </w:r>
    </w:p>
    <w:p>
      <w:r>
        <w:br/>
        <w:t>30</w:t>
        <w:tab/>
        <w:t>713</w:t>
      </w:r>
    </w:p>
    <w:p>
      <w:r>
        <w:t>30z</w:t>
        <w:tab/>
        <w:t>NS 19/713</w:t>
      </w:r>
    </w:p>
    <w:p>
      <w:r>
        <w:t>33</w:t>
        <w:tab/>
        <w:t>S. 610</w:t>
      </w:r>
    </w:p>
    <w:p>
      <w:r>
        <w:t>40</w:t>
        <w:tab/>
        <w:t>s[Ankauf von p[Schiller]p-, p[Körner]p- und p[Shakespeare]p-Ausgaben]s</w:t>
      </w:r>
    </w:p>
    <w:p>
      <w:r>
        <w:t>43</w:t>
        <w:tab/>
        <w:t>1944</w:t>
      </w:r>
    </w:p>
    <w:p>
      <w:r>
        <w:br/>
        <w:t>30</w:t>
        <w:tab/>
        <w:t>404</w:t>
      </w:r>
    </w:p>
    <w:p>
      <w:r>
        <w:t>30z</w:t>
        <w:tab/>
        <w:t>NS 19/404</w:t>
      </w:r>
    </w:p>
    <w:p>
      <w:r>
        <w:t>33</w:t>
        <w:tab/>
        <w:t>S. 611</w:t>
      </w:r>
    </w:p>
    <w:p>
      <w:r>
        <w:t>40</w:t>
        <w:tab/>
        <w:t>s[2{Einrichtung} von 1{Bibliotheken}]s in der Gästebaracke des k[Persönlichen Stabs]k und in sämtllichen Kommandostellen mit s[2{niederländische}n 1{Bücher}]sn des k[Ahnenerbe-Stiftungs-Verlag]kes bzw. seiner Zweigverlage in den germanischen Ländern (Aktennotiz)</w:t>
      </w:r>
    </w:p>
    <w:p>
      <w:r>
        <w:t>43</w:t>
        <w:tab/>
        <w:t>1944</w:t>
      </w:r>
    </w:p>
    <w:p>
      <w:r>
        <w:br/>
        <w:t>30</w:t>
        <w:tab/>
        <w:t>674</w:t>
      </w:r>
    </w:p>
    <w:p>
      <w:r>
        <w:t>30z</w:t>
        <w:tab/>
        <w:t>NS 19/674</w:t>
      </w:r>
    </w:p>
    <w:p>
      <w:r>
        <w:t>33</w:t>
        <w:tab/>
        <w:t>S. 611</w:t>
      </w:r>
    </w:p>
    <w:p>
      <w:r>
        <w:t>40</w:t>
        <w:tab/>
        <w:t>s[Bibliothek des p[3{Fürst}en 8{von} 1{Pless}]p]s auf Schloß o[Fürstenstein]o</w:t>
      </w:r>
    </w:p>
    <w:p>
      <w:r>
        <w:t>43</w:t>
        <w:tab/>
        <w:t>1944</w:t>
      </w:r>
    </w:p>
    <w:p>
      <w:r>
        <w:br/>
        <w:t>30</w:t>
        <w:tab/>
        <w:t>434</w:t>
      </w:r>
    </w:p>
    <w:p>
      <w:r>
        <w:t>30z</w:t>
        <w:tab/>
        <w:t>NS 19/434</w:t>
      </w:r>
    </w:p>
    <w:p>
      <w:r>
        <w:t>33</w:t>
        <w:tab/>
        <w:t>S. 611</w:t>
      </w:r>
    </w:p>
    <w:p>
      <w:r>
        <w:t>40</w:t>
        <w:tab/>
        <w:t>Herausgabe der Publikationen "t[Völker, Volksstämme und Volksgruppen auf dem Gebiete der UDSSR]t" und "t[Rassen und Völker in Osteuropa]t"</w:t>
      </w:r>
    </w:p>
    <w:p>
      <w:r>
        <w:t>43</w:t>
        <w:tab/>
        <w:t>1944 - 1945</w:t>
      </w:r>
    </w:p>
    <w:p>
      <w:r>
        <w:br/>
        <w:t>30</w:t>
        <w:tab/>
        <w:t>695</w:t>
      </w:r>
    </w:p>
    <w:p>
      <w:r>
        <w:t>30z</w:t>
        <w:tab/>
        <w:t>NS 19/695</w:t>
      </w:r>
    </w:p>
    <w:p>
      <w:r>
        <w:t>33</w:t>
        <w:tab/>
        <w:t>S. 611</w:t>
      </w:r>
    </w:p>
    <w:p>
      <w:r>
        <w:t>40</w:t>
        <w:tab/>
        <w:t>Publikation von p[4{Dr.} 2{Alfred} 1{Pfaff}]p "t[Aus alten Kalendern]t"</w:t>
      </w:r>
    </w:p>
    <w:p>
      <w:r>
        <w:t>43</w:t>
        <w:tab/>
        <w:t>1945</w:t>
      </w:r>
    </w:p>
    <w:p>
      <w:r>
        <w:br/>
        <w:t>30</w:t>
        <w:tab/>
        <w:t>1350</w:t>
      </w:r>
    </w:p>
    <w:p>
      <w:r>
        <w:t>30z</w:t>
        <w:tab/>
        <w:t>NS 19/1350</w:t>
      </w:r>
    </w:p>
    <w:p>
      <w:r>
        <w:t>33</w:t>
        <w:tab/>
        <w:t>S. 611</w:t>
      </w:r>
    </w:p>
    <w:p>
      <w:r>
        <w:t>40</w:t>
        <w:tab/>
        <w:t>t[2{Broschüre} "1{Die Tugenden des SS-Mannes}"]t (Schriftwechsel)</w:t>
      </w:r>
    </w:p>
    <w:p>
      <w:r>
        <w:t>43</w:t>
        <w:tab/>
        <w:t>1945</w:t>
      </w:r>
    </w:p>
    <w:p>
      <w:r>
        <w:br/>
        <w:t>27</w:t>
        <w:tab/>
        <w:t>C.13 Wissenschaft, s[Presse]s und s[Propaganda]s \ C.13.4. Propaganda</w:t>
      </w:r>
    </w:p>
    <w:p>
      <w:r>
        <w:t>30</w:t>
        <w:tab/>
        <w:t>3437</w:t>
      </w:r>
    </w:p>
    <w:p>
      <w:r>
        <w:t>30z</w:t>
        <w:tab/>
        <w:t>NS 19/3437</w:t>
      </w:r>
    </w:p>
    <w:p>
      <w:r>
        <w:t>33</w:t>
        <w:tab/>
        <w:t>S. 620</w:t>
      </w:r>
    </w:p>
    <w:p>
      <w:r>
        <w:t>40</w:t>
        <w:tab/>
        <w:t>Übersendung s[2{feindliche}r 1{Flugblätter}]s und sonstiger Dokumente der s[Feindpropaganda]s (z.T. mit Ermittlungen über Herkunft, Fundort usw.)</w:t>
      </w:r>
    </w:p>
    <w:p>
      <w:r>
        <w:t>43</w:t>
        <w:tab/>
        <w:t>1939 - 1943</w:t>
      </w:r>
    </w:p>
    <w:p>
      <w:r>
        <w:br/>
        <w:t>30</w:t>
        <w:tab/>
        <w:t>191</w:t>
      </w:r>
    </w:p>
    <w:p>
      <w:r>
        <w:t>30z</w:t>
        <w:tab/>
        <w:t>NS 19/191</w:t>
      </w:r>
    </w:p>
    <w:p>
      <w:r>
        <w:t>33</w:t>
        <w:tab/>
        <w:t>S. 620</w:t>
      </w:r>
    </w:p>
    <w:p>
      <w:r>
        <w:t>40</w:t>
        <w:tab/>
        <w:t>s[2{Feindliche} 1{Flugblattpropaganda}]s</w:t>
      </w:r>
    </w:p>
    <w:p>
      <w:r>
        <w:t>43</w:t>
        <w:tab/>
        <w:t>1943</w:t>
      </w:r>
    </w:p>
    <w:p/>
    <w:p/>
    <w:p>
      <w:r>
        <w:br/>
        <w:t>20</w:t>
        <w:tab/>
        <w:t>NS 5 I</w:t>
      </w:r>
    </w:p>
    <w:p>
      <w:r>
        <w:t>21</w:t>
        <w:tab/>
        <w:t>Deutsche Arbeitsfront (DAF)</w:t>
      </w:r>
    </w:p>
    <w:p>
      <w:r>
        <w:t>22</w:t>
        <w:tab/>
        <w:t>Schriftgut aus der Zeit von 1867 bis 1945 \ Einrichtungen der NSDAP \ #NS 5 I Deutsche Arbeitsfront (DAF)</w:t>
      </w:r>
    </w:p>
    <w:p>
      <w:r>
        <w:t>23</w:t>
        <w:tab/>
        <w:t>1933 - 1945</w:t>
      </w:r>
    </w:p>
    <w:p>
      <w:r>
        <w:t>24</w:t>
        <w:tab/>
        <w:t>Findbuch</w:t>
      </w:r>
    </w:p>
    <w:p>
      <w:r>
        <w:t>30</w:t>
        <w:tab/>
        <w:t>32</w:t>
      </w:r>
    </w:p>
    <w:p>
      <w:r>
        <w:t>30z</w:t>
        <w:tab/>
        <w:t>NS 5 I/32</w:t>
      </w:r>
    </w:p>
    <w:p>
      <w:r>
        <w:t>40</w:t>
        <w:tab/>
        <w:t>Geschäftsbericht des k[1{Verlages der DAF GmbH} in 2{o[Prag]o}]k für z[1940]z</w:t>
      </w:r>
    </w:p>
    <w:p>
      <w:r>
        <w:t>43</w:t>
        <w:tab/>
        <w:t>1940</w:t>
      </w:r>
    </w:p>
    <w:p>
      <w:r>
        <w:br/>
        <w:t>30</w:t>
        <w:tab/>
        <w:t>262</w:t>
      </w:r>
    </w:p>
    <w:p>
      <w:r>
        <w:t>30z</w:t>
        <w:tab/>
        <w:t>NS 5 I/262</w:t>
      </w:r>
    </w:p>
    <w:p>
      <w:r>
        <w:t>40</w:t>
        <w:tab/>
        <w:t>Schnellbriefe, Bd. 1</w:t>
      </w:r>
    </w:p>
    <w:p>
      <w:r>
        <w:t>41</w:t>
        <w:tab/>
        <w:t>u.a.: z[15.12.1941]z s[Handbüchereien für ausländische Arbeiter]s</w:t>
      </w:r>
    </w:p>
    <w:p>
      <w:r>
        <w:t>43</w:t>
        <w:tab/>
        <w:t>1941</w:t>
      </w:r>
    </w:p>
    <w:p>
      <w:r>
        <w:br/>
        <w:t>30</w:t>
        <w:tab/>
        <w:t>265</w:t>
      </w:r>
    </w:p>
    <w:p>
      <w:r>
        <w:t>30z</w:t>
        <w:tab/>
        <w:t>NS 5 I/265</w:t>
      </w:r>
    </w:p>
    <w:p>
      <w:r>
        <w:t>40</w:t>
        <w:tab/>
        <w:t>Rundschreiben und Informationen, Bd. 1</w:t>
      </w:r>
    </w:p>
    <w:p>
      <w:r>
        <w:t>41</w:t>
        <w:tab/>
        <w:t>u.a.: z[19.4.1941]z s[2{Antiquarische} 1{Bücher}]s für s[Lagerbibliotheken]s</w:t>
      </w:r>
    </w:p>
    <w:p>
      <w:r>
        <w:t>43</w:t>
        <w:tab/>
        <w:t>1941</w:t>
      </w:r>
    </w:p>
    <w:p>
      <w:r>
        <w:br/>
        <w:t>30</w:t>
        <w:tab/>
        <w:t>266</w:t>
      </w:r>
    </w:p>
    <w:p>
      <w:r>
        <w:t>30z</w:t>
        <w:tab/>
        <w:t>NS 5 I/266</w:t>
      </w:r>
    </w:p>
    <w:p>
      <w:r>
        <w:t>40</w:t>
        <w:tab/>
        <w:t>Rundschreiben und Informationen, Bd. 2</w:t>
      </w:r>
    </w:p>
    <w:p>
      <w:r>
        <w:t>41</w:t>
        <w:tab/>
        <w:t>u.a.: z[25.11.1941]z s[Lektüre für flämische und wallonische Arbeiter in Deutschland]s; z[9.12.1941]z Der k[Deutsche Verlag]k bringt s[2{italienische} 1{Wochenromane}]s heraus</w:t>
      </w:r>
    </w:p>
    <w:p>
      <w:r>
        <w:t>43</w:t>
        <w:tab/>
        <w:t>1941</w:t>
      </w:r>
    </w:p>
    <w:p>
      <w:r>
        <w:br/>
        <w:t>30</w:t>
        <w:tab/>
        <w:t>267</w:t>
      </w:r>
    </w:p>
    <w:p>
      <w:r>
        <w:t>30z</w:t>
        <w:tab/>
        <w:t>NS 5 I/267</w:t>
      </w:r>
    </w:p>
    <w:p>
      <w:r>
        <w:t>40</w:t>
        <w:tab/>
        <w:t>Rundschreiben und Informationen, Bd. 3</w:t>
      </w:r>
    </w:p>
    <w:p>
      <w:r>
        <w:t>41</w:t>
        <w:tab/>
        <w:t>u.a.: z[20.1.1942]z s[2{italienische} 1{Wochenromane}]s</w:t>
      </w:r>
    </w:p>
    <w:p>
      <w:r>
        <w:t>43</w:t>
        <w:tab/>
        <w:t>1942</w:t>
      </w:r>
    </w:p>
    <w:p/>
    <w:p/>
    <w:p>
      <w:r>
        <w:br/>
        <w:t>20</w:t>
        <w:tab/>
        <w:t>NS 5 III</w:t>
      </w:r>
    </w:p>
    <w:p>
      <w:r>
        <w:t>21</w:t>
        <w:tab/>
        <w:t>Treuhandgesellschaft für die wirtschaftlichen Unternehmungen der DAF GmbH</w:t>
      </w:r>
    </w:p>
    <w:p>
      <w:r>
        <w:t>22</w:t>
        <w:tab/>
        <w:t>Schriftgut aus der Zeit von 1867 bis 1945 \ Einrichtungen der NSDAP \ #NS 5 III Treuhandgesellschaft für die wirtschaftlichen Unternehmungen der Deutschen Arbeitsfront (DAF) GmbH</w:t>
      </w:r>
    </w:p>
    <w:p>
      <w:r>
        <w:t>23</w:t>
        <w:tab/>
        <w:t>1933 - 1945</w:t>
      </w:r>
    </w:p>
    <w:p>
      <w:r>
        <w:t>24</w:t>
        <w:tab/>
        <w:t>Findbuch</w:t>
      </w:r>
    </w:p>
    <w:p>
      <w:r>
        <w:t>26a</w:t>
        <w:tab/>
        <w:t>&lt;-&gt;</w:t>
      </w:r>
    </w:p>
    <w:p>
      <w:r>
        <w:t>27</w:t>
        <w:tab/>
        <w:t>s[Verlage]s und s[Buchhandlungen]s</w:t>
      </w:r>
    </w:p>
    <w:p>
      <w:r>
        <w:t>30</w:t>
        <w:tab/>
        <w:t>37</w:t>
      </w:r>
    </w:p>
    <w:p>
      <w:r>
        <w:t>30z</w:t>
        <w:tab/>
        <w:t>NS 5 III/37</w:t>
      </w:r>
    </w:p>
    <w:p>
      <w:r>
        <w:t>33</w:t>
        <w:tab/>
        <w:t>S. 14</w:t>
      </w:r>
    </w:p>
    <w:p>
      <w:r>
        <w:t>40</w:t>
        <w:tab/>
        <w:t>k[Wiener Verlagsgesellschaft mbH]k</w:t>
      </w:r>
    </w:p>
    <w:p>
      <w:r>
        <w:t>41</w:t>
        <w:tab/>
        <w:t>1. Beteiligungsübersicht (z[1939 - 1943]z); 2. Fragebogen 1 mit Anlagen betr. Bestand der Gesellschaft (z[1941 - 1943]z); 3. Gesellschaftsvertrag u.ä. (z[1940 - 1943]z); 4. Bilanzen, Gewinn- und Verlustrechnungen (z[1939 - 1942]z); 5. Geschäftsberichte (z[1939 - 1941]z); 6. Protokolle der Gesellschafterversammlungen (z[1939 - 1943]z); 7. Protokolle der Aufsichtsratssitzungen (z[1939 - 1942]z); 12. allgemeiner Schriftwechsel (z[1940]z)</w:t>
      </w:r>
    </w:p>
    <w:p>
      <w:r>
        <w:t>43</w:t>
        <w:tab/>
        <w:t>1939 - 1943</w:t>
      </w:r>
    </w:p>
    <w:p>
      <w:r>
        <w:br/>
        <w:t>30</w:t>
        <w:tab/>
        <w:t>38</w:t>
      </w:r>
    </w:p>
    <w:p>
      <w:r>
        <w:t>30z</w:t>
        <w:tab/>
        <w:t>NS 5 III/38</w:t>
      </w:r>
    </w:p>
    <w:p>
      <w:r>
        <w:t>33</w:t>
        <w:tab/>
        <w:t>S. 14f.</w:t>
      </w:r>
    </w:p>
    <w:p>
      <w:r>
        <w:t>40</w:t>
        <w:tab/>
        <w:t>k[1{p[2{Adam} 1{Krafft}]p Verlag GmbH}, 2{o[Drahowitz bei Karlsbad]o}]k</w:t>
      </w:r>
    </w:p>
    <w:p>
      <w:r>
        <w:t>41</w:t>
        <w:tab/>
        <w:t>1. Beteiligungsübersicht z[1939 - 1943]z; 2. Fragebogen 1 mit Anlage betr. Bestand der Gesellschaft o.D.; 3. Handelsregistereintrag (Zeitungsausschnitt) Genehmigungsbescheid betr. Kapitalerhöhung z[1939 - 1940]z; 4. Bilanzen und Gewinn- und Verlustrechnungen z[1939 - 1942]z; 5. Geschäftsberichte z[1939 - 1941]z; 6. Protokolle der Gesellschafter-Versammlungen z[1940 - 1943]z; 7. Protokolle der Aufsichtsratssitzungen z[1939 - 1943]z; 12. Allgemeiner Schriftwechsel z[1939]z</w:t>
      </w:r>
    </w:p>
    <w:p>
      <w:r>
        <w:t>43</w:t>
        <w:tab/>
        <w:t>1939 - 1943</w:t>
      </w:r>
    </w:p>
    <w:p>
      <w:r>
        <w:br/>
        <w:t>30</w:t>
        <w:tab/>
        <w:t>39</w:t>
      </w:r>
    </w:p>
    <w:p>
      <w:r>
        <w:t>30z</w:t>
        <w:tab/>
        <w:t>NS 5 III/39</w:t>
      </w:r>
    </w:p>
    <w:p>
      <w:r>
        <w:t>33</w:t>
        <w:tab/>
        <w:t>S. 15</w:t>
      </w:r>
    </w:p>
    <w:p>
      <w:r>
        <w:t>40</w:t>
        <w:tab/>
        <w:t>k[1{Hanseatischer Kunstverlag GmbH}, 2{o[Hamburg]o}]k</w:t>
      </w:r>
    </w:p>
    <w:p>
      <w:r>
        <w:t>41</w:t>
        <w:tab/>
        <w:t>1. Beteiligungsübersicht z[1935]z; 2. Fragebogen 1 mit Anlage betr. Bestand der Gesellschaft z[1935]z; 3. Handelsregisterauszug, Gesellschaftsvertrag u.ä. z[1935 - 1939]z; 4. Bilanzen und Gewinn- und Verlustrechnungen z[1932 - 1940]z; 5. Geschäftsberichte z[1938]z</w:t>
      </w:r>
    </w:p>
    <w:p>
      <w:r>
        <w:t>43</w:t>
        <w:tab/>
        <w:t>1932 - 1940</w:t>
      </w:r>
    </w:p>
    <w:p>
      <w:r>
        <w:br/>
        <w:t>30</w:t>
        <w:tab/>
        <w:t>40</w:t>
      </w:r>
    </w:p>
    <w:p>
      <w:r>
        <w:t>30z</w:t>
        <w:tab/>
        <w:t>NS 5 III/40</w:t>
      </w:r>
    </w:p>
    <w:p>
      <w:r>
        <w:t>33</w:t>
        <w:tab/>
        <w:t>S. 15</w:t>
      </w:r>
    </w:p>
    <w:p>
      <w:r>
        <w:t>40</w:t>
        <w:tab/>
        <w:t>k[1{p[2{Heinrich} 1{Bandholdt}]p Buchhandlung}, 2{o[Hamburg]o}]k</w:t>
      </w:r>
    </w:p>
    <w:p>
      <w:r>
        <w:t>41</w:t>
        <w:tab/>
        <w:t>1. Beteiligungsübersicht z[1935]z; 2. Fragebogen 1 mit Anlage betr. Bestand der Firma z[1935]z; 3. Handelsregisterauszug z[1935]z; 4. Bilanzen und Gewinn- und Verlustrechnungen z[1932 - 1935]z</w:t>
      </w:r>
    </w:p>
    <w:p>
      <w:r>
        <w:t>43</w:t>
        <w:tab/>
        <w:t>1932 - 1935</w:t>
      </w:r>
    </w:p>
    <w:p>
      <w:r>
        <w:br/>
        <w:t>30</w:t>
        <w:tab/>
        <w:t>41</w:t>
      </w:r>
    </w:p>
    <w:p>
      <w:r>
        <w:t>30z</w:t>
        <w:tab/>
        <w:t>NS 5 III/41</w:t>
      </w:r>
    </w:p>
    <w:p>
      <w:r>
        <w:t>33</w:t>
        <w:tab/>
        <w:t>S. 16</w:t>
      </w:r>
    </w:p>
    <w:p>
      <w:r>
        <w:t>40</w:t>
        <w:tab/>
        <w:t>k[1{Bücherborn. Deutsches Buchhaus GmbH}, 2{o[Hamburg]o}]k</w:t>
      </w:r>
    </w:p>
    <w:p>
      <w:r>
        <w:t>41</w:t>
        <w:tab/>
        <w:t>1. Beteiligungsübersicht z[1935]z; 2. Fragebogen 1 mit Anlage betr. Bestand der Gesellschaft z[1935]z; 3. Handelsregisterauszug, Gesellschaftsvertag z[1935]z; 4. Bilanzen und Gewinn- und Verlustrechnungen z[1932 - 1935]z; 9. Betriebsordnung z[1935]z</w:t>
      </w:r>
    </w:p>
    <w:p>
      <w:r>
        <w:t>43</w:t>
        <w:tab/>
        <w:t>1932 - 1935</w:t>
      </w:r>
    </w:p>
    <w:p>
      <w:r>
        <w:br/>
        <w:t>30</w:t>
        <w:tab/>
        <w:t>42</w:t>
      </w:r>
    </w:p>
    <w:p>
      <w:r>
        <w:t>30z</w:t>
        <w:tab/>
        <w:t>NS 5 III/42</w:t>
      </w:r>
    </w:p>
    <w:p>
      <w:r>
        <w:t>33</w:t>
        <w:tab/>
        <w:t>S. 16</w:t>
      </w:r>
    </w:p>
    <w:p>
      <w:r>
        <w:t>40</w:t>
        <w:tab/>
        <w:t>k[1{p[2{August} 1{Pries}]p GmbH}, 2{o[Leipzig]o}]k</w:t>
      </w:r>
    </w:p>
    <w:p>
      <w:r>
        <w:t>41</w:t>
        <w:tab/>
        <w:t>1. Beteiligungsübersicht z[1935 - 1942]z; 2. Fragebogen 1 mit Anlage betr. Bestand der Gesellschaft z[1936 - 1940]z; 3. Handelsregisterauszüge, Gesellschaftsvertrag u.ä. z[1935 - 1942]z; 4. Bilanzen und Gewinn- und Verlustrechnungen z[1937 - 1942]z; 5. Geschäftsberichte z[1939 - 1941]z; 6. Protokolle der Gesellschafter-Versammlungen z[1935 - 1943]z; 7. Protokolle der Aufsichtsratssitzungen z[1935 - 1944]z; 8. Laufende Berichte z[1937]z; 9. Betriebsordnung z[1934]z; 12. Allgemeiner Schriftwechsel z[1935 - 1938]z</w:t>
      </w:r>
    </w:p>
    <w:p>
      <w:r>
        <w:t>43</w:t>
        <w:tab/>
        <w:t>1934 - 1944</w:t>
      </w:r>
    </w:p>
    <w:p>
      <w:r>
        <w:br/>
        <w:t>30</w:t>
        <w:tab/>
        <w:t>43</w:t>
      </w:r>
    </w:p>
    <w:p>
      <w:r>
        <w:t>30z</w:t>
        <w:tab/>
        <w:t>NS 5 III/43</w:t>
      </w:r>
    </w:p>
    <w:p>
      <w:r>
        <w:t>33</w:t>
        <w:tab/>
        <w:t>S. 17</w:t>
      </w:r>
    </w:p>
    <w:p>
      <w:r>
        <w:t>40</w:t>
        <w:tab/>
        <w:t>k[1{Firma p[2{Eduard} 1{Avenarius}]p GmbH}, 2{o[Leipzig]o}]k</w:t>
      </w:r>
    </w:p>
    <w:p>
      <w:r>
        <w:t>41</w:t>
        <w:tab/>
        <w:t>1. Beteiligungsübersicht z[1928 - 1940]z; 2. Fragebogen 1 mit Anlage betr. Bestand der Gesellschaft z[1935]z; 3. Handelsregisterauszug, Gesellschaftsvertrag z[1935]z, z[1928]z; 4. Bilanzen und Gewinn- und Verlustrechnungen z[1932 - 1934]z; 6. Protokolle der Gesellschafter-Versammlungen z[1938 - 1940]z</w:t>
      </w:r>
    </w:p>
    <w:p>
      <w:r>
        <w:t>43</w:t>
        <w:tab/>
        <w:t>1928 - 1940</w:t>
      </w:r>
    </w:p>
    <w:p>
      <w:r>
        <w:br/>
        <w:t>30</w:t>
        <w:tab/>
        <w:t>44</w:t>
      </w:r>
    </w:p>
    <w:p>
      <w:r>
        <w:t>30z</w:t>
        <w:tab/>
        <w:t>NS 5 III/44</w:t>
      </w:r>
    </w:p>
    <w:p>
      <w:r>
        <w:t>33</w:t>
        <w:tab/>
        <w:t>S. 17</w:t>
      </w:r>
    </w:p>
    <w:p>
      <w:r>
        <w:t>40</w:t>
        <w:tab/>
        <w:t>k[1{Wiener Weltmode Verlag GmbH}, 2{o[Wien]o}]k</w:t>
      </w:r>
    </w:p>
    <w:p>
      <w:r>
        <w:t>41</w:t>
        <w:tab/>
        <w:t>1. Beteiligungsübersicht z[1940 - 1944]z; 2. Fragebogen 1 mit Anlage betr. Bestand der Gesellschaft o.D.; 3. Gesellschaftsvertrag u.ä. z[1940 - 1941]z; 4. Bilanzen und Gewinn- und Verlustrechnungen z[1939 - 1941]z; 5. Geschäftsberichte z[1942]z; 6. Protokolle der Gesellschafter-Versammlungen z[1940 - 1943]z; 7. Protokolle der Aufsichtsratssitzungen z[1940 - 1944]z; 8. Kaufvertrag, Vereinbarung usw., Fotoaufnahmen</w:t>
      </w:r>
    </w:p>
    <w:p>
      <w:r>
        <w:t>43</w:t>
        <w:tab/>
        <w:t>1939 - 1944</w:t>
      </w:r>
    </w:p>
    <w:p/>
    <w:p/>
    <w:p>
      <w:r>
        <w:br/>
        <w:t>20</w:t>
        <w:tab/>
        <w:t>NS 12</w:t>
      </w:r>
    </w:p>
    <w:p>
      <w:r>
        <w:t>21</w:t>
        <w:tab/>
        <w:t>Hauptamt für Erzieher/Reichswaltung des Nationalsozialistischen Lehrerbundes</w:t>
      </w:r>
    </w:p>
    <w:p>
      <w:r>
        <w:t>22</w:t>
        <w:tab/>
        <w:t>Schriftgut aus der Zeit von 1867 bis 1945 \ Einrichtungen der NSDAP \ #NS 12 Hauptamt für Erzieher/Reichswaltung des Nationalsozialistischen Lehrerbundes</w:t>
      </w:r>
    </w:p>
    <w:p>
      <w:r>
        <w:t>23</w:t>
        <w:tab/>
        <w:t>1929 - 1945</w:t>
      </w:r>
    </w:p>
    <w:p>
      <w:r>
        <w:t>24</w:t>
        <w:tab/>
        <w:t>Findbuch</w:t>
      </w:r>
    </w:p>
    <w:p>
      <w:r>
        <w:t>26a</w:t>
        <w:tab/>
        <w:t>&lt;-&gt;</w:t>
      </w:r>
    </w:p>
    <w:p>
      <w:r>
        <w:t>27</w:t>
        <w:tab/>
        <w:t>Abteilung Schrifttum</w:t>
      </w:r>
    </w:p>
    <w:p>
      <w:r>
        <w:t>30</w:t>
        <w:tab/>
        <w:t>43</w:t>
      </w:r>
    </w:p>
    <w:p>
      <w:r>
        <w:t>30z</w:t>
        <w:tab/>
        <w:t>NS 12/43</w:t>
      </w:r>
    </w:p>
    <w:p>
      <w:r>
        <w:t>33</w:t>
        <w:tab/>
        <w:t>Bd.1, S. 17</w:t>
      </w:r>
    </w:p>
    <w:p>
      <w:r>
        <w:t>40</w:t>
        <w:tab/>
        <w:t xml:space="preserve">Materialsammlung, vor allem betr. s[Jugendschrifttum]s und s[Jugendzeitschriften]s </w:t>
      </w:r>
    </w:p>
    <w:p>
      <w:r>
        <w:t>43</w:t>
        <w:tab/>
        <w:t>ca. 1933 - 1935 ; 1940</w:t>
      </w:r>
    </w:p>
    <w:p>
      <w:r>
        <w:br/>
        <w:t>30</w:t>
        <w:tab/>
        <w:t>44 - 45</w:t>
      </w:r>
    </w:p>
    <w:p>
      <w:r>
        <w:t>30z</w:t>
        <w:tab/>
        <w:t>NS 12/44 - 45</w:t>
      </w:r>
    </w:p>
    <w:p>
      <w:r>
        <w:t>33</w:t>
        <w:tab/>
        <w:t>Bd. 1, S. 17</w:t>
      </w:r>
    </w:p>
    <w:p>
      <w:r>
        <w:t>40</w:t>
        <w:tab/>
        <w:t>Schriftwechsel (A - D) betr. Besprechung von Schrifttum, insbesondere s[Jugendschrifttum]s</w:t>
      </w:r>
    </w:p>
    <w:p>
      <w:r>
        <w:t>43</w:t>
        <w:tab/>
        <w:t>ca. 1933 - 1935</w:t>
      </w:r>
    </w:p>
    <w:p>
      <w:r>
        <w:br/>
        <w:t>30</w:t>
        <w:tab/>
        <w:t>46</w:t>
      </w:r>
    </w:p>
    <w:p>
      <w:r>
        <w:t>30z</w:t>
        <w:tab/>
        <w:t>NS 12/46</w:t>
      </w:r>
    </w:p>
    <w:p>
      <w:r>
        <w:t>33</w:t>
        <w:tab/>
        <w:t>Bd. 1, S. 17</w:t>
      </w:r>
    </w:p>
    <w:p>
      <w:r>
        <w:t>40</w:t>
        <w:tab/>
        <w:t>s[Schrifttum zur Sippenforschung]s</w:t>
      </w:r>
    </w:p>
    <w:p>
      <w:r>
        <w:t>43</w:t>
        <w:tab/>
        <w:t>ca. 1935 - 1939</w:t>
      </w:r>
    </w:p>
    <w:p>
      <w:r>
        <w:br/>
        <w:t>30</w:t>
        <w:tab/>
        <w:t>49</w:t>
      </w:r>
    </w:p>
    <w:p>
      <w:r>
        <w:t>30z</w:t>
        <w:tab/>
        <w:t>NS 12/49</w:t>
      </w:r>
    </w:p>
    <w:p>
      <w:r>
        <w:t>33</w:t>
        <w:tab/>
        <w:t>Bd. 1, S. 17</w:t>
      </w:r>
    </w:p>
    <w:p>
      <w:r>
        <w:t>40</w:t>
        <w:tab/>
        <w:t>Tätigkeitsberichte der Abt. s[Schrifttum]s und deren Unterabteilungen</w:t>
      </w:r>
    </w:p>
    <w:p>
      <w:r>
        <w:t>41</w:t>
        <w:tab/>
        <w:t>s[2{Verzeichnis} der 1{Zeitschriften des k[NSLB]k}]s; Zusammenarbeit mit der k[Reichsstelle zur Förderung des deutschen Schrifttums]k</w:t>
      </w:r>
    </w:p>
    <w:p>
      <w:r>
        <w:t>43</w:t>
        <w:tab/>
        <w:t>1936 - 1943</w:t>
      </w:r>
    </w:p>
    <w:p>
      <w:r>
        <w:br/>
        <w:t>30</w:t>
        <w:tab/>
        <w:t>51</w:t>
      </w:r>
    </w:p>
    <w:p>
      <w:r>
        <w:t>30z</w:t>
        <w:tab/>
        <w:t>NS 12/51</w:t>
      </w:r>
    </w:p>
    <w:p>
      <w:r>
        <w:t>33</w:t>
        <w:tab/>
        <w:t>Bd. 1, S. 18</w:t>
      </w:r>
    </w:p>
    <w:p>
      <w:r>
        <w:t>40</w:t>
        <w:tab/>
        <w:t>Schriftwechsel mit s[Verlage]sn betr. s[Bücher]s und s[Zeitschriften]s: k[1{Armanen-Verlag}, 2{o[Leipzig]o}]k und k[1{Verlag p[2{Moritz} 1{Diesterweg}]p}, 2{o[Frankfurt am Main]o}]k; k[p[Beltz]p-Verlag]k (z[1930 - 1939]z - s[Buchbesprechungen]s</w:t>
      </w:r>
    </w:p>
    <w:p>
      <w:r>
        <w:t>41</w:t>
        <w:tab/>
        <w:t>p[7{Reichsamtsleiter} 2{Walter} 1{Tießler}]p: "t[Großdeutschland stellt neue Aufgaben]t" und "t[Klassenkampf]t" (Sonderdrucke aus "t[Der Hoheitsträger]t"), 1939</w:t>
      </w:r>
    </w:p>
    <w:p>
      <w:r>
        <w:t>43</w:t>
        <w:tab/>
        <w:t>ca. 1930 - 1939</w:t>
      </w:r>
    </w:p>
    <w:p>
      <w:r>
        <w:br/>
        <w:t>30</w:t>
        <w:tab/>
        <w:t>52</w:t>
      </w:r>
    </w:p>
    <w:p>
      <w:r>
        <w:t>30z</w:t>
        <w:tab/>
        <w:t>NS 12/52</w:t>
      </w:r>
    </w:p>
    <w:p>
      <w:r>
        <w:t>33</w:t>
        <w:tab/>
        <w:t>Bd. 1, S. 18</w:t>
      </w:r>
    </w:p>
    <w:p>
      <w:r>
        <w:t>40</w:t>
        <w:tab/>
        <w:t>Schriftwechsel mit s[Verlage]sn betr. s[Bücher]s und s[Zeitschriften]s: k[p[2{Heinrich} 1{Beenken}]p-Verlag]k (z[1935 - 1937]z)</w:t>
      </w:r>
    </w:p>
    <w:p>
      <w:r>
        <w:t>43</w:t>
        <w:tab/>
        <w:t>ca. 1935 - 1937</w:t>
      </w:r>
    </w:p>
    <w:p>
      <w:r>
        <w:br/>
        <w:t>30</w:t>
        <w:tab/>
        <w:t>53</w:t>
      </w:r>
    </w:p>
    <w:p>
      <w:r>
        <w:t>30z</w:t>
        <w:tab/>
        <w:t>NS 12/53</w:t>
      </w:r>
    </w:p>
    <w:p>
      <w:r>
        <w:t>33</w:t>
        <w:tab/>
        <w:t>Bd. 1, S. 18</w:t>
      </w:r>
    </w:p>
    <w:p>
      <w:r>
        <w:t>40</w:t>
        <w:tab/>
        <w:t>Schriftwechsel mit s[Verlage]sn betr. s[Bücher]s und s[Zeitschriften]s: k[Verlag für soziale Ethik]k</w:t>
      </w:r>
    </w:p>
    <w:p>
      <w:r>
        <w:t>43</w:t>
        <w:tab/>
        <w:t>ca. 1935</w:t>
      </w:r>
    </w:p>
    <w:p>
      <w:r>
        <w:br/>
        <w:t>30</w:t>
        <w:tab/>
        <w:t>54</w:t>
      </w:r>
    </w:p>
    <w:p>
      <w:r>
        <w:t>30z</w:t>
        <w:tab/>
        <w:t>NS 12/54</w:t>
      </w:r>
    </w:p>
    <w:p>
      <w:r>
        <w:t>33</w:t>
        <w:tab/>
        <w:t>Bd. 1, S. 18</w:t>
      </w:r>
    </w:p>
    <w:p>
      <w:r>
        <w:t>40</w:t>
        <w:tab/>
        <w:t>Schriftwechsel mit s[Verlage]sn betr. s[Bücher]s und s[Zeitschriften]s: k[p[2{Hermann} 1{Hillger}]p-Verlag]k</w:t>
      </w:r>
    </w:p>
    <w:p>
      <w:r>
        <w:t>43</w:t>
        <w:tab/>
        <w:t>ca. 1935</w:t>
      </w:r>
    </w:p>
    <w:p>
      <w:r>
        <w:br/>
        <w:t>30</w:t>
        <w:tab/>
        <w:t>55 - 68</w:t>
      </w:r>
    </w:p>
    <w:p>
      <w:r>
        <w:t>30z</w:t>
        <w:tab/>
        <w:t>NS 12/55 - NS 12, 68</w:t>
      </w:r>
    </w:p>
    <w:p>
      <w:r>
        <w:t>33</w:t>
        <w:tab/>
        <w:t>Bd. 1, S. 18 f.</w:t>
      </w:r>
    </w:p>
    <w:p>
      <w:r>
        <w:t>40</w:t>
        <w:tab/>
        <w:t>Schriftwechsel mit s[Verlage]sn betr. s[Bücher]s und s[Zeitschriften]s (Bd. 55: A-B, 56 C-D, 57 D, 58 E-G, 59 F, 60 H, 61 H-J, 62 K, 63 L, 64 M, 65 N-R, 66 S, 67 Sch, 68 T-Z)</w:t>
      </w:r>
    </w:p>
    <w:p>
      <w:r>
        <w:t>43</w:t>
        <w:tab/>
        <w:t>ca. 1933 - 1935</w:t>
      </w:r>
    </w:p>
    <w:p>
      <w:r>
        <w:br/>
        <w:t>26a</w:t>
        <w:tab/>
        <w:t>&lt;-&gt;</w:t>
      </w:r>
    </w:p>
    <w:p>
      <w:r>
        <w:t>27</w:t>
        <w:tab/>
        <w:t>Abteilung Schrifttum \ Unterabteilung Jugendschrifttum</w:t>
      </w:r>
    </w:p>
    <w:p>
      <w:r>
        <w:t>30</w:t>
        <w:tab/>
        <w:t>69</w:t>
      </w:r>
    </w:p>
    <w:p>
      <w:r>
        <w:t>30z</w:t>
        <w:tab/>
        <w:t>NS 12/69</w:t>
      </w:r>
    </w:p>
    <w:p>
      <w:r>
        <w:t>33</w:t>
        <w:tab/>
        <w:t>Bd. 1, S. 20</w:t>
      </w:r>
    </w:p>
    <w:p>
      <w:r>
        <w:t>40</w:t>
        <w:tab/>
        <w:t>Erstes s[Jugendschriftenverzeichnis]s - Verschiedene Unterlagen (Entwürfe, Druckfahnen, Manuskripte)</w:t>
      </w:r>
    </w:p>
    <w:p>
      <w:r>
        <w:t>43</w:t>
        <w:tab/>
        <w:t>1933</w:t>
      </w:r>
    </w:p>
    <w:p>
      <w:r>
        <w:br/>
        <w:t>30</w:t>
        <w:tab/>
        <w:t>70 - 76</w:t>
      </w:r>
    </w:p>
    <w:p>
      <w:r>
        <w:t>30z</w:t>
        <w:tab/>
        <w:t>NS 12/70 - 76</w:t>
      </w:r>
    </w:p>
    <w:p>
      <w:r>
        <w:t>33</w:t>
        <w:tab/>
        <w:t>Bd. 1, S. 20</w:t>
      </w:r>
    </w:p>
    <w:p>
      <w:r>
        <w:t>40</w:t>
        <w:tab/>
        <w:t>Schriftwechsel (alphabetisch nach Gauen) vor allem betr. s[Jugendschriftenbeurteilung]s (Bd. 1 A-G, 2 H, 3 K, 4, M-P, 5 S, 6 Sch, 7 T-W)</w:t>
      </w:r>
    </w:p>
    <w:p>
      <w:r>
        <w:t>43</w:t>
        <w:tab/>
        <w:t>ca. 1933 - 1936</w:t>
      </w:r>
    </w:p>
    <w:p>
      <w:r>
        <w:br/>
        <w:t>30</w:t>
        <w:tab/>
        <w:t>77</w:t>
      </w:r>
    </w:p>
    <w:p>
      <w:r>
        <w:t>30z</w:t>
        <w:tab/>
        <w:t>NS 12/77</w:t>
      </w:r>
    </w:p>
    <w:p>
      <w:r>
        <w:t>33</w:t>
        <w:tab/>
        <w:t>Bd. 1, S. 20</w:t>
      </w:r>
    </w:p>
    <w:p>
      <w:r>
        <w:t>40</w:t>
        <w:tab/>
        <w:t>Schriftwechsel mit der k[Reichsstelle zur Förderung des deutschen Schrifttums]k (enthält auch Allgemeines zur s[2{Begutachtung} von 1{Jugendschrifttum}]s)</w:t>
      </w:r>
    </w:p>
    <w:p>
      <w:r>
        <w:t>43</w:t>
        <w:tab/>
        <w:t>ca. 1933 - 1935</w:t>
      </w:r>
    </w:p>
    <w:p>
      <w:r>
        <w:br/>
        <w:t>30</w:t>
        <w:tab/>
        <w:t>83</w:t>
      </w:r>
    </w:p>
    <w:p>
      <w:r>
        <w:t>30z</w:t>
        <w:tab/>
        <w:t>NS 12/83</w:t>
      </w:r>
    </w:p>
    <w:p>
      <w:r>
        <w:t>33</w:t>
        <w:tab/>
        <w:t>Bd. 1, S. 21</w:t>
      </w:r>
    </w:p>
    <w:p>
      <w:r>
        <w:t>40</w:t>
        <w:tab/>
        <w:t>Akten betr. das Werk von p[2{Karl} 1{May}]p - Überwiegend Schriftwechsel mit dem Karl May-Gegner p[2{Wilhelm} 1{Fronemann}]p, auch Arbeiten von F.</w:t>
      </w:r>
    </w:p>
    <w:p>
      <w:r>
        <w:t>43</w:t>
        <w:tab/>
        <w:t>ca. 1934 - 1935</w:t>
      </w:r>
    </w:p>
    <w:p>
      <w:r>
        <w:br/>
        <w:t>30</w:t>
        <w:tab/>
        <w:t>84</w:t>
      </w:r>
    </w:p>
    <w:p>
      <w:r>
        <w:t>30z</w:t>
        <w:tab/>
        <w:t>NS 12/84</w:t>
      </w:r>
    </w:p>
    <w:p>
      <w:r>
        <w:t>33</w:t>
        <w:tab/>
        <w:t>Bd. 1, S. 21</w:t>
      </w:r>
    </w:p>
    <w:p>
      <w:r>
        <w:t>40</w:t>
        <w:tab/>
        <w:t>Schriftwechsel (A-Z), insbesondere betr. das "t[Buch der Jugend]t" z[1934/1935]z</w:t>
      </w:r>
    </w:p>
    <w:p>
      <w:r>
        <w:t>43</w:t>
        <w:tab/>
        <w:t>1934 - 1935</w:t>
      </w:r>
    </w:p>
    <w:p>
      <w:r>
        <w:br/>
        <w:t>30</w:t>
        <w:tab/>
        <w:t>86</w:t>
      </w:r>
    </w:p>
    <w:p>
      <w:r>
        <w:t>30z</w:t>
        <w:tab/>
        <w:t>NS 12/86</w:t>
      </w:r>
    </w:p>
    <w:p>
      <w:r>
        <w:t>33</w:t>
        <w:tab/>
        <w:t>Bd. 1, S. 21</w:t>
      </w:r>
    </w:p>
    <w:p>
      <w:r>
        <w:t>40</w:t>
        <w:tab/>
        <w:t>Schriftwechsel (A-Z) zur s[Jugendschriftenarbeit]s</w:t>
      </w:r>
    </w:p>
    <w:p>
      <w:r>
        <w:t>43</w:t>
        <w:tab/>
        <w:t>ca. 1935</w:t>
      </w:r>
    </w:p>
    <w:p>
      <w:r>
        <w:br/>
        <w:t>30</w:t>
        <w:tab/>
        <w:t>87</w:t>
      </w:r>
    </w:p>
    <w:p>
      <w:r>
        <w:t>30z</w:t>
        <w:tab/>
        <w:t>NS 12/87</w:t>
      </w:r>
    </w:p>
    <w:p>
      <w:r>
        <w:t>33</w:t>
        <w:tab/>
        <w:t>Bd. 1, S. 21</w:t>
      </w:r>
    </w:p>
    <w:p>
      <w:r>
        <w:t>40</w:t>
        <w:tab/>
        <w:t>Verschiedener Schriftwechsel (A - T), betr. "t[Buch der Jugend]t", k[p[2{Dietrich} 1{Eckart}]p-Stiftung des NSLB]k usw.</w:t>
      </w:r>
    </w:p>
    <w:p>
      <w:r>
        <w:t>43</w:t>
        <w:tab/>
        <w:t>1935 - 1936</w:t>
      </w:r>
    </w:p>
    <w:p>
      <w:r>
        <w:br/>
        <w:t>26a</w:t>
        <w:tab/>
        <w:t>&lt;-&gt;</w:t>
      </w:r>
    </w:p>
    <w:p>
      <w:r>
        <w:t>27</w:t>
        <w:tab/>
        <w:t>Abteilung Schrifttum \ Unterabteilung s[Jugendzeitschriften]s</w:t>
      </w:r>
    </w:p>
    <w:p>
      <w:r>
        <w:t>30</w:t>
        <w:tab/>
        <w:t>88, 102 - 104, 106</w:t>
      </w:r>
    </w:p>
    <w:p>
      <w:r>
        <w:t>30z</w:t>
        <w:tab/>
        <w:t>NS 12/88 , 102 - 104, 106</w:t>
      </w:r>
    </w:p>
    <w:p>
      <w:r>
        <w:t>33</w:t>
        <w:tab/>
        <w:t>Bd. 1, S. 22 f.</w:t>
      </w:r>
    </w:p>
    <w:p>
      <w:r>
        <w:t>40</w:t>
        <w:tab/>
        <w:t>t[2{Schülerzeitschrift} "1{Hilf mit}]t" - Schriftwechsel</w:t>
      </w:r>
    </w:p>
    <w:p>
      <w:r>
        <w:t>43</w:t>
        <w:tab/>
        <w:t>1933 - 1935</w:t>
      </w:r>
    </w:p>
    <w:p>
      <w:r>
        <w:br/>
        <w:t>26a</w:t>
        <w:tab/>
        <w:t>&lt;-&gt;</w:t>
      </w:r>
    </w:p>
    <w:p>
      <w:r>
        <w:t>27</w:t>
        <w:tab/>
        <w:t>Abteilung Schrifttum \ Unterabteilung s[2{Begutachtung} von 1{Bücher}]sn und Lehrmitteln</w:t>
      </w:r>
    </w:p>
    <w:p>
      <w:r>
        <w:t>30</w:t>
        <w:tab/>
        <w:t>109 - 199</w:t>
      </w:r>
    </w:p>
    <w:p>
      <w:r>
        <w:t>30z</w:t>
        <w:tab/>
        <w:t>NS 12/109 - 199</w:t>
      </w:r>
    </w:p>
    <w:p>
      <w:r>
        <w:t>33</w:t>
        <w:tab/>
        <w:t>Bd. 1, S. 24 - 29</w:t>
      </w:r>
    </w:p>
    <w:p>
      <w:r>
        <w:t>40</w:t>
        <w:tab/>
        <w:t>s[2{Begutachtung} von 1{Jugendschrifttum}]s (Vorgutachten, Urteile, Endurteile usw.) I. Alphabetisch nach s[Verlage]sn</w:t>
      </w:r>
    </w:p>
    <w:p>
      <w:r>
        <w:t>41</w:t>
        <w:tab/>
        <w:t>u.a.: k[p[Anton]p &amp; Co.]k (NS 12, 110); k[p[Bertelsmann]p-Verlag]k (NS 12, 114-115); k[p[Diesterweg]p-Verlag]k (NS 12, 122); k[p[Ensslin]p &amp; p[Laiblin]p-Verlag]k (NS 12, 126); k[p[Laßleben]p-Verlag]k (NS 12, 148); k[p[Schaffstein]p-Verlag]k (NS 12, 165); k[p[Schneider]p-Verlag]k (NS 12, 168); k[p[Steiniger]p-Verlag]k (NS 12, 172); k[Union Deutsche Verlagsgesellschaft]k, k[p[Velhagen]p &amp; p[Klasing]p-Verlag]k (NS 12, 183)</w:t>
      </w:r>
    </w:p>
    <w:p>
      <w:r>
        <w:t>43</w:t>
        <w:tab/>
        <w:t>ca. 1934 - 1942</w:t>
      </w:r>
    </w:p>
    <w:p>
      <w:r>
        <w:br/>
        <w:t>30</w:t>
        <w:tab/>
        <w:t>200 - 205</w:t>
      </w:r>
    </w:p>
    <w:p>
      <w:r>
        <w:t>30z</w:t>
        <w:tab/>
        <w:t>NS 12/200 - 205</w:t>
      </w:r>
    </w:p>
    <w:p>
      <w:r>
        <w:t>33</w:t>
        <w:tab/>
        <w:t>Bd. 1, S. 29</w:t>
      </w:r>
    </w:p>
    <w:p>
      <w:r>
        <w:t>40</w:t>
        <w:tab/>
        <w:t>s[2{Begutachtung} von 1{Jugendschrifttum}]s (Vorgutachten, Urteile, Endurteile usw.) II. Alphabetisch nach Verfassern</w:t>
      </w:r>
    </w:p>
    <w:p>
      <w:r>
        <w:t>45</w:t>
        <w:tab/>
        <w:t>s.d.</w:t>
      </w:r>
    </w:p>
    <w:p>
      <w:r>
        <w:br/>
        <w:t>30</w:t>
        <w:tab/>
        <w:t>206 - 230</w:t>
      </w:r>
    </w:p>
    <w:p>
      <w:r>
        <w:t>30z</w:t>
        <w:tab/>
        <w:t>NS 12/206 - 230</w:t>
      </w:r>
    </w:p>
    <w:p>
      <w:r>
        <w:t>33</w:t>
        <w:tab/>
        <w:t>Bd. 1, S. 30 ff.</w:t>
      </w:r>
    </w:p>
    <w:p>
      <w:r>
        <w:t>40</w:t>
        <w:tab/>
        <w:t>s[2{Begutachtung} von 1{pädagogischem Schrifttum}]s und Lehrmitteln, Vorgutachten (erstellt von s[Lektoren]s), Bd. 1 - 25</w:t>
      </w:r>
    </w:p>
    <w:p>
      <w:r>
        <w:t>43</w:t>
        <w:tab/>
        <w:t>1934 - 1943</w:t>
      </w:r>
    </w:p>
    <w:p>
      <w:r>
        <w:br/>
        <w:t>30</w:t>
        <w:tab/>
        <w:t>231 - 251</w:t>
      </w:r>
    </w:p>
    <w:p>
      <w:r>
        <w:t>30z</w:t>
        <w:tab/>
        <w:t>NS 12/231 - 251</w:t>
      </w:r>
    </w:p>
    <w:p>
      <w:r>
        <w:t>33</w:t>
        <w:tab/>
        <w:t>Bd. 1, S. 32 - 34</w:t>
      </w:r>
    </w:p>
    <w:p>
      <w:r>
        <w:t>40</w:t>
        <w:tab/>
        <w:t>s[2{Begutachtung} von 1{pädagogischem Schrifttum}]s und Lehrmitteln, Endgutachten (erstellt vom Hauptamt für Erzieher aufgrund der Vorgutachten), Bd. 1 - 21</w:t>
      </w:r>
    </w:p>
    <w:p>
      <w:r>
        <w:t>43</w:t>
        <w:tab/>
        <w:t>1935 - 1943</w:t>
      </w:r>
    </w:p>
    <w:p>
      <w:r>
        <w:br/>
        <w:t>30</w:t>
        <w:tab/>
        <w:t>252</w:t>
      </w:r>
    </w:p>
    <w:p>
      <w:r>
        <w:t>30z</w:t>
        <w:tab/>
        <w:t>NS 12/252</w:t>
      </w:r>
    </w:p>
    <w:p>
      <w:r>
        <w:t>33</w:t>
        <w:tab/>
        <w:t>Bd. 1, S. 34</w:t>
      </w:r>
    </w:p>
    <w:p>
      <w:r>
        <w:t>40</w:t>
        <w:tab/>
        <w:t>s[2{Politische Zuverlässigkeit} von 1{Verlage}]sn, Auskünfte der Gauverwaltungen (alphabetisch)</w:t>
      </w:r>
    </w:p>
    <w:p>
      <w:r>
        <w:t>43</w:t>
        <w:tab/>
        <w:t>ca. 1935 - 1937</w:t>
      </w:r>
    </w:p>
    <w:p>
      <w:r>
        <w:br/>
        <w:t>26a</w:t>
        <w:tab/>
        <w:t>&lt;-&gt;</w:t>
      </w:r>
    </w:p>
    <w:p>
      <w:r>
        <w:t>27</w:t>
        <w:tab/>
        <w:t>Abteilung Presse und Propaganda</w:t>
      </w:r>
    </w:p>
    <w:p>
      <w:r>
        <w:t>30</w:t>
        <w:tab/>
        <w:t>256 - 257</w:t>
      </w:r>
    </w:p>
    <w:p>
      <w:r>
        <w:t>30z</w:t>
        <w:tab/>
        <w:t>NS 12/256 - 257</w:t>
      </w:r>
    </w:p>
    <w:p>
      <w:r>
        <w:t>33</w:t>
        <w:tab/>
        <w:t>Bd. 1, S. 35</w:t>
      </w:r>
    </w:p>
    <w:p>
      <w:r>
        <w:t>40</w:t>
        <w:tab/>
        <w:t>Verschiedener Schriftwechsel betr. Presseangelegenheiten (Schriftwechsel mit s[Verlage]sn, Beiträge in der s[Tagespresse]s usw.)</w:t>
      </w:r>
    </w:p>
    <w:p>
      <w:r>
        <w:t>43</w:t>
        <w:tab/>
        <w:t>1934 - 1935 ; 1937 - 1943</w:t>
      </w:r>
    </w:p>
    <w:p>
      <w:r>
        <w:br/>
        <w:t>30</w:t>
        <w:tab/>
        <w:t>259</w:t>
      </w:r>
    </w:p>
    <w:p>
      <w:r>
        <w:t>30z</w:t>
        <w:tab/>
        <w:t>NS 12/259</w:t>
      </w:r>
    </w:p>
    <w:p>
      <w:r>
        <w:t>33</w:t>
        <w:tab/>
        <w:t>Bd. 1, S. 35</w:t>
      </w:r>
    </w:p>
    <w:p>
      <w:r>
        <w:t>40</w:t>
        <w:tab/>
        <w:t>Schriftwechsel mit dem k[Deutschen Roten Kreuz]k, insbes. betr. "t[1{Deutsche Jugend}". 2{Zeitschrift für das Jugendrotkreuz}]t, mit dem k[Reichsverband der Deutschen Presse]k und dem k[Reichsverband der deutschen Zeitschriften-Verleger e.V.]k</w:t>
      </w:r>
    </w:p>
    <w:p>
      <w:r>
        <w:t>43</w:t>
        <w:tab/>
        <w:t>1935</w:t>
      </w:r>
    </w:p>
    <w:p>
      <w:r>
        <w:br/>
        <w:t>30</w:t>
        <w:tab/>
        <w:t>260</w:t>
      </w:r>
    </w:p>
    <w:p>
      <w:r>
        <w:t>30z</w:t>
        <w:tab/>
        <w:t>NS 12/260</w:t>
      </w:r>
    </w:p>
    <w:p>
      <w:r>
        <w:t>33</w:t>
        <w:tab/>
        <w:t>Bd. 1, S. 35</w:t>
      </w:r>
    </w:p>
    <w:p>
      <w:r>
        <w:t>40</w:t>
        <w:tab/>
        <w:t>Schriftwechsel mit dem k[1{Deutschen Volksverlag GmbH}, 2{o[München]o}]k</w:t>
      </w:r>
    </w:p>
    <w:p>
      <w:r>
        <w:t>43</w:t>
        <w:tab/>
        <w:t>1935</w:t>
      </w:r>
    </w:p>
    <w:p>
      <w:r>
        <w:br/>
        <w:t>30</w:t>
        <w:tab/>
        <w:t>261</w:t>
      </w:r>
    </w:p>
    <w:p>
      <w:r>
        <w:t>30z</w:t>
        <w:tab/>
        <w:t>NS 12/261</w:t>
      </w:r>
    </w:p>
    <w:p>
      <w:r>
        <w:t>33</w:t>
        <w:tab/>
        <w:t>Bd. 1, S. 35</w:t>
      </w:r>
    </w:p>
    <w:p>
      <w:r>
        <w:t>40</w:t>
        <w:tab/>
        <w:t>Unterlagen betr. den k[1{Deutschen Volksverlag GmbH}, 2{o[München]o}]k (s[Verlag des NSLB]s)</w:t>
      </w:r>
    </w:p>
    <w:p>
      <w:r>
        <w:t>43</w:t>
        <w:tab/>
        <w:t>1935 - 1936</w:t>
      </w:r>
    </w:p>
    <w:p>
      <w:r>
        <w:br/>
        <w:t>30</w:t>
        <w:tab/>
        <w:t>274</w:t>
      </w:r>
    </w:p>
    <w:p>
      <w:r>
        <w:t>30z</w:t>
        <w:tab/>
        <w:t>NS 12/274</w:t>
      </w:r>
    </w:p>
    <w:p>
      <w:r>
        <w:t>33</w:t>
        <w:tab/>
        <w:t>Bd. 1, S. 37</w:t>
      </w:r>
    </w:p>
    <w:p>
      <w:r>
        <w:t>40</w:t>
        <w:tab/>
        <w:t>Akten betr. t[2{Zeitschrift} "1{Neue Wege}]t" und "t[Deutsche Akademiker-Zeitung]t"</w:t>
      </w:r>
    </w:p>
    <w:p>
      <w:r>
        <w:t>43</w:t>
        <w:tab/>
        <w:t>1937</w:t>
      </w:r>
    </w:p>
    <w:p>
      <w:r>
        <w:br/>
        <w:t>26a</w:t>
        <w:tab/>
        <w:t>&lt;-&gt;</w:t>
      </w:r>
    </w:p>
    <w:p>
      <w:r>
        <w:t>27</w:t>
        <w:tab/>
        <w:t>Abteilung Wirtschaft und Recht</w:t>
      </w:r>
    </w:p>
    <w:p>
      <w:r>
        <w:t>30</w:t>
        <w:tab/>
        <w:t>336</w:t>
      </w:r>
    </w:p>
    <w:p>
      <w:r>
        <w:t>30z</w:t>
        <w:tab/>
        <w:t>NS 12/336</w:t>
      </w:r>
    </w:p>
    <w:p>
      <w:r>
        <w:t>33</w:t>
        <w:tab/>
        <w:t>Bd. 1, S. 45</w:t>
      </w:r>
    </w:p>
    <w:p>
      <w:r>
        <w:t>40</w:t>
        <w:tab/>
        <w:t>s[Verlagsbeteiligungen des k[NSLB]k]s (am k[Roland-Verlag p[Trausel]p &amp; Co.]k, k[Sollors-Verlag]k und k[Conkordia AG]k); Wahrnehmung durch den k[1{Deutschen Volksverlag}, 2{o[München]o}]k</w:t>
      </w:r>
    </w:p>
    <w:p>
      <w:r>
        <w:t>43</w:t>
        <w:tab/>
        <w:t>ca. 1939 - 1940</w:t>
      </w:r>
    </w:p>
    <w:p>
      <w:r>
        <w:br/>
        <w:t>30</w:t>
        <w:tab/>
        <w:t>632</w:t>
      </w:r>
    </w:p>
    <w:p>
      <w:r>
        <w:t>30z</w:t>
        <w:tab/>
        <w:t>NS 12/632</w:t>
      </w:r>
    </w:p>
    <w:p>
      <w:r>
        <w:t>33</w:t>
        <w:tab/>
        <w:t>Bd. 2, S. 304</w:t>
      </w:r>
    </w:p>
    <w:p>
      <w:r>
        <w:t>40</w:t>
        <w:tab/>
        <w:t>Korrespondenz der Reichswaltung mit der t[Reichszeitung der deutschen Erzieher]t bzw. dem k[Gauverlag Bayerische Ostmark]k über verlagstechnische und organisatorische Angelegenheiten</w:t>
      </w:r>
    </w:p>
    <w:p>
      <w:r>
        <w:t>43</w:t>
        <w:tab/>
        <w:t>1933 - 1936</w:t>
      </w:r>
    </w:p>
    <w:p>
      <w:r>
        <w:br/>
        <w:t>30</w:t>
        <w:tab/>
        <w:t>656 - 657</w:t>
      </w:r>
    </w:p>
    <w:p>
      <w:r>
        <w:t>30z</w:t>
        <w:tab/>
        <w:t>NS 12/656 - 657</w:t>
      </w:r>
    </w:p>
    <w:p>
      <w:r>
        <w:t>33</w:t>
        <w:tab/>
        <w:t>Bd. 2, S. 305</w:t>
      </w:r>
    </w:p>
    <w:p>
      <w:r>
        <w:t>40</w:t>
        <w:tab/>
        <w:t>Korrespondenz, s[Bücherverzeichnisse]s, Gutachten und Berichte der k[Jugendschriftenstelle des NSLB]k, Arbeit der s[Lektoren]s betr. (s[2{Listen} von 1{Lektoren}]s)</w:t>
      </w:r>
    </w:p>
    <w:p>
      <w:r>
        <w:t>41</w:t>
        <w:tab/>
        <w:t>u.a.: s[Buchwerbung]s durch die k[1{Reichsarbeitsgemeinschaft für Deutsche Buchwerbung}, 2{o[Berlin]o}]k (z[1935]z); s[Buchwoche z[1935]z]s und ihre Unterstützung durch k[DAF]k und k[NSV]k; Gliederung des k[Bundes Reichsdeutscher Buchhändler]k; Denkschriften und Grundsatzerklärungen zur s[2{nationalsozialistische}n 1{Schrifttumspflege}]s; Berichte über die Schulungswoche der Gausachbearbeiter für das s[Jugendschrifttum im k[NSLB]k]s (z[1935]z), darin über das Referat des Pg. p[Schönfelder]p von der k[Reichsschule des deutschen Buchhandels]k 't[Die Verpflichtung des Buchhändlers gegenüber dem Jugendschrifttum und seine Zusammenarbeit mit der Erzieherschaft]t'</w:t>
      </w:r>
    </w:p>
    <w:p>
      <w:r>
        <w:t>43</w:t>
        <w:tab/>
        <w:t>1933 - 1935</w:t>
      </w:r>
    </w:p>
    <w:p>
      <w:r>
        <w:br/>
        <w:t>30</w:t>
        <w:tab/>
        <w:t>658</w:t>
      </w:r>
    </w:p>
    <w:p>
      <w:r>
        <w:t>30z</w:t>
        <w:tab/>
        <w:t>NS 12/658</w:t>
      </w:r>
    </w:p>
    <w:p>
      <w:r>
        <w:t>33</w:t>
        <w:tab/>
        <w:t>Bd. 2, S. 306</w:t>
      </w:r>
    </w:p>
    <w:p>
      <w:r>
        <w:t>40</w:t>
        <w:tab/>
        <w:t>Verzeichnisse "t[Das Jugendbuch]t"</w:t>
      </w:r>
    </w:p>
    <w:p>
      <w:r>
        <w:t>43</w:t>
        <w:tab/>
        <w:t>1939</w:t>
      </w:r>
    </w:p>
    <w:p>
      <w:r>
        <w:br/>
        <w:t>30</w:t>
        <w:tab/>
        <w:t>706</w:t>
      </w:r>
    </w:p>
    <w:p>
      <w:r>
        <w:t>30z</w:t>
        <w:tab/>
        <w:t>NS 12/706</w:t>
      </w:r>
    </w:p>
    <w:p>
      <w:r>
        <w:t>33</w:t>
        <w:tab/>
        <w:t>Bd. 2, S. 309</w:t>
      </w:r>
    </w:p>
    <w:p>
      <w:r>
        <w:t>40</w:t>
        <w:tab/>
        <w:t>Korrespondenz, Abrechnungen etc. mit s[Buchverleger]sn</w:t>
      </w:r>
    </w:p>
    <w:p>
      <w:r>
        <w:t>43</w:t>
        <w:tab/>
        <w:t>1933</w:t>
      </w:r>
    </w:p>
    <w:p>
      <w:r>
        <w:br/>
        <w:t>30</w:t>
        <w:tab/>
        <w:t>747</w:t>
      </w:r>
    </w:p>
    <w:p>
      <w:r>
        <w:t>30z</w:t>
        <w:tab/>
        <w:t>NS 12/747</w:t>
      </w:r>
    </w:p>
    <w:p>
      <w:r>
        <w:t>33</w:t>
        <w:tab/>
        <w:t>Bd. 2, S. 310</w:t>
      </w:r>
    </w:p>
    <w:p>
      <w:r>
        <w:t>40</w:t>
        <w:tab/>
        <w:t>Verschiedenes, u.a. den s[Buchhandel]s betr.</w:t>
      </w:r>
    </w:p>
    <w:p>
      <w:r>
        <w:t>43</w:t>
        <w:tab/>
        <w:t>1933 - 1936</w:t>
      </w:r>
    </w:p>
    <w:p>
      <w:r>
        <w:br/>
        <w:t>30</w:t>
        <w:tab/>
        <w:t>867 - 868</w:t>
      </w:r>
    </w:p>
    <w:p>
      <w:r>
        <w:t>30z</w:t>
        <w:tab/>
        <w:t>NS 12/867 - 868</w:t>
      </w:r>
    </w:p>
    <w:p>
      <w:r>
        <w:t>33</w:t>
        <w:tab/>
        <w:t>Bd. 2, S. 316</w:t>
      </w:r>
    </w:p>
    <w:p>
      <w:r>
        <w:t>40</w:t>
        <w:tab/>
        <w:t>Korrespondenz der Reichsverwaltung des NSLB mit der k[1{Deutschen Volksverlag GmbH}, 2{o[München]o}]k, über technische und organisatorische Fragen beim s[Verleger]sn von s[Bücher]sn, s[Zeitschriften&lt;verleger&gt;]s und Broschüren</w:t>
      </w:r>
    </w:p>
    <w:p>
      <w:r>
        <w:t>43</w:t>
        <w:tab/>
        <w:t>1935 - 1939</w:t>
      </w:r>
    </w:p>
    <w:p>
      <w:r>
        <w:br/>
        <w:t>30</w:t>
        <w:tab/>
        <w:t>924 - 925</w:t>
      </w:r>
    </w:p>
    <w:p>
      <w:r>
        <w:t>30z</w:t>
        <w:tab/>
        <w:t>NS 12/924 - 925</w:t>
      </w:r>
    </w:p>
    <w:p>
      <w:r>
        <w:t>33</w:t>
        <w:tab/>
        <w:t>Bd. 2, S. 310</w:t>
      </w:r>
    </w:p>
    <w:p>
      <w:r>
        <w:t>40</w:t>
        <w:tab/>
        <w:t>Korrespondenz mit s[Buchverleger]sn und dem k[Gauverlag Bayerische Ostmark]k</w:t>
      </w:r>
    </w:p>
    <w:p>
      <w:r>
        <w:t>43</w:t>
        <w:tab/>
        <w:t>1935 - 1940</w:t>
      </w:r>
    </w:p>
    <w:p>
      <w:r>
        <w:br/>
        <w:t>30</w:t>
        <w:tab/>
        <w:t>966</w:t>
      </w:r>
    </w:p>
    <w:p>
      <w:r>
        <w:t>30z</w:t>
        <w:tab/>
        <w:t>NS 12/966</w:t>
      </w:r>
    </w:p>
    <w:p>
      <w:r>
        <w:t>33</w:t>
        <w:tab/>
        <w:t>Bd. 2, S. 321</w:t>
      </w:r>
    </w:p>
    <w:p>
      <w:r>
        <w:t>40</w:t>
        <w:tab/>
        <w:t>Korrespondenz mit s[Presse-&lt;wesen&gt;]s und s[Verlagswesen]s</w:t>
      </w:r>
    </w:p>
    <w:p>
      <w:r>
        <w:t>43</w:t>
        <w:tab/>
        <w:t>1931 - 1936</w:t>
      </w:r>
    </w:p>
    <w:p>
      <w:r>
        <w:br/>
        <w:t>30</w:t>
        <w:tab/>
        <w:t>973 - 974</w:t>
      </w:r>
    </w:p>
    <w:p>
      <w:r>
        <w:t>30z</w:t>
        <w:tab/>
        <w:t>NS 12/973 - 974</w:t>
      </w:r>
    </w:p>
    <w:p>
      <w:r>
        <w:t>33</w:t>
        <w:tab/>
        <w:t>Bd. 2, S. 321</w:t>
      </w:r>
    </w:p>
    <w:p>
      <w:r>
        <w:t>40</w:t>
        <w:tab/>
        <w:t>Korrespondenz mit s[Verlagsbuchhandlungen]s</w:t>
      </w:r>
    </w:p>
    <w:p>
      <w:r>
        <w:t>45</w:t>
        <w:tab/>
        <w:t>s.d.</w:t>
      </w:r>
    </w:p>
    <w:p>
      <w:r>
        <w:br/>
        <w:t>30</w:t>
        <w:tab/>
        <w:t>1056 - 1064</w:t>
      </w:r>
    </w:p>
    <w:p>
      <w:r>
        <w:t>30z</w:t>
        <w:tab/>
        <w:t>NS 12/1056 - 1064</w:t>
      </w:r>
    </w:p>
    <w:p>
      <w:r>
        <w:t>33</w:t>
        <w:tab/>
        <w:t>Bd. 2, S. 324</w:t>
      </w:r>
    </w:p>
    <w:p>
      <w:r>
        <w:t>40</w:t>
        <w:tab/>
        <w:t>Korrespondenz der k[Reichsverwaltung &lt;des NSLB&gt;]k mit s[Autoren]s, s[Buchverleger]sn, s[Buchdruckereien]s über s[Schrifttum]s, s[Buchbesprechungen]s etc.</w:t>
      </w:r>
    </w:p>
    <w:p>
      <w:r>
        <w:t>45</w:t>
        <w:tab/>
        <w:t>s.d.</w:t>
      </w:r>
    </w:p>
    <w:p>
      <w:r>
        <w:br/>
        <w:t>30</w:t>
        <w:tab/>
        <w:t>1257</w:t>
      </w:r>
    </w:p>
    <w:p>
      <w:r>
        <w:t>30z</w:t>
        <w:tab/>
        <w:t>NS 12/1257</w:t>
      </w:r>
    </w:p>
    <w:p>
      <w:r>
        <w:t>33</w:t>
        <w:tab/>
        <w:t>Bd. 2, S. 331</w:t>
      </w:r>
    </w:p>
    <w:p>
      <w:r>
        <w:t>40</w:t>
        <w:tab/>
        <w:t>Verschiedene mit dem k[NSLB]k abgeschlossene s[2{Verträge}, u.a. mit s[Verleger]sn über 1{Buchlieferungen}]s</w:t>
      </w:r>
    </w:p>
    <w:p>
      <w:r>
        <w:t>43</w:t>
        <w:tab/>
        <w:t>1938</w:t>
      </w:r>
    </w:p>
    <w:p>
      <w:r>
        <w:br/>
        <w:t>30</w:t>
        <w:tab/>
        <w:t>1284 - 1286</w:t>
      </w:r>
    </w:p>
    <w:p>
      <w:r>
        <w:t>30z</w:t>
        <w:tab/>
        <w:t>NS 12/1284 - 1286</w:t>
      </w:r>
    </w:p>
    <w:p>
      <w:r>
        <w:t>33</w:t>
        <w:tab/>
        <w:t>Bd. 2, S. 331</w:t>
      </w:r>
    </w:p>
    <w:p>
      <w:r>
        <w:t>40</w:t>
        <w:tab/>
        <w:t>Schriftwechsel mit s[Verlegern von s[Jugendschriften]s und s[nationalem Schrifttum]s]s</w:t>
      </w:r>
    </w:p>
    <w:p>
      <w:r>
        <w:t>43</w:t>
        <w:tab/>
        <w:t>1933 - 1935</w:t>
      </w:r>
    </w:p>
    <w:p>
      <w:r>
        <w:br/>
        <w:t>30</w:t>
        <w:tab/>
        <w:t>1287 - 1296</w:t>
      </w:r>
    </w:p>
    <w:p>
      <w:r>
        <w:t>30z</w:t>
        <w:tab/>
        <w:t>NS 12/1287 - 1296</w:t>
      </w:r>
    </w:p>
    <w:p>
      <w:r>
        <w:t>33</w:t>
        <w:tab/>
        <w:t>Bd. 2, S. 332</w:t>
      </w:r>
    </w:p>
    <w:p>
      <w:r>
        <w:t>40</w:t>
        <w:tab/>
        <w:t>k[Hauptabteilung Schrifttum, Begutachtungsstelle]k. s[2{Gutachten} über 1{Jugendbücher und -zeitschriften}]s, Korrespondenz mit den s[Verleger]sn</w:t>
      </w:r>
    </w:p>
    <w:p>
      <w:r>
        <w:t>43</w:t>
        <w:tab/>
        <w:t>1935 - 1937</w:t>
      </w:r>
    </w:p>
    <w:p>
      <w:r>
        <w:br/>
        <w:t>30</w:t>
        <w:tab/>
        <w:t>1297 - 1301</w:t>
      </w:r>
    </w:p>
    <w:p>
      <w:r>
        <w:t>30z</w:t>
        <w:tab/>
        <w:t>NS 12/1297 - 1301</w:t>
      </w:r>
    </w:p>
    <w:p>
      <w:r>
        <w:t>33</w:t>
        <w:tab/>
        <w:t>Bd. 2, S. 332</w:t>
      </w:r>
    </w:p>
    <w:p>
      <w:r>
        <w:t>40</w:t>
        <w:tab/>
        <w:t>Korrespondenz über k[Buchempfehlungen]k, Quellennachweise, k[Buchbesprechungen]k</w:t>
      </w:r>
    </w:p>
    <w:p>
      <w:r>
        <w:t>43</w:t>
        <w:tab/>
        <w:t>1935 - 1938</w:t>
      </w:r>
    </w:p>
    <w:p>
      <w:r>
        <w:br/>
        <w:t>30</w:t>
        <w:tab/>
        <w:t>1302</w:t>
      </w:r>
    </w:p>
    <w:p>
      <w:r>
        <w:t>30z</w:t>
        <w:tab/>
        <w:t>NS 12/1302</w:t>
      </w:r>
    </w:p>
    <w:p>
      <w:r>
        <w:t>33</w:t>
        <w:tab/>
        <w:t>Bd. 2, S. 332</w:t>
      </w:r>
    </w:p>
    <w:p>
      <w:r>
        <w:t>40</w:t>
        <w:tab/>
        <w:t>Korrespondenz über s[2{Bestellung} von 1{Lektoren}]s, Kritik an Lektoren</w:t>
      </w:r>
    </w:p>
    <w:p>
      <w:r>
        <w:t>43</w:t>
        <w:tab/>
        <w:t>1938 - 1939</w:t>
      </w:r>
    </w:p>
    <w:p>
      <w:r>
        <w:br/>
        <w:t>30</w:t>
        <w:tab/>
        <w:t>1303</w:t>
      </w:r>
    </w:p>
    <w:p>
      <w:r>
        <w:t>30z</w:t>
        <w:tab/>
        <w:t>NS 12/1303</w:t>
      </w:r>
    </w:p>
    <w:p>
      <w:r>
        <w:t>33</w:t>
        <w:tab/>
        <w:t>Bd. 2, S. 332</w:t>
      </w:r>
    </w:p>
    <w:p>
      <w:r>
        <w:t>40</w:t>
        <w:tab/>
        <w:t>t[2{Zeitschrift} "1{Deutsches Bildungswesen}]t", s[2{amtliche} 1{Presseanweisungen}]s</w:t>
      </w:r>
    </w:p>
    <w:p>
      <w:r>
        <w:t>43</w:t>
        <w:tab/>
        <w:t>1935 - 1936</w:t>
      </w:r>
    </w:p>
    <w:p>
      <w:r>
        <w:br/>
        <w:t>30</w:t>
        <w:tab/>
        <w:t>1361 - 1364</w:t>
      </w:r>
    </w:p>
    <w:p>
      <w:r>
        <w:t>30z</w:t>
        <w:tab/>
        <w:t>NS 12/1361 - 1364</w:t>
      </w:r>
    </w:p>
    <w:p>
      <w:r>
        <w:t>33</w:t>
        <w:tab/>
        <w:t>Bd. 2, S. 336</w:t>
      </w:r>
    </w:p>
    <w:p>
      <w:r>
        <w:t>40</w:t>
        <w:tab/>
        <w:t>t[2{Zeitschrift} "1{Nationalsozialistisches Bildungswesen}]t". Eingesandte Manuskripte von verschiedenen s[Artikel]sn, Korrekturbogen, Auszüge aus anderen s[Zeitschriften]s etc.</w:t>
      </w:r>
    </w:p>
    <w:p>
      <w:r>
        <w:br/>
        <w:t>30</w:t>
        <w:tab/>
        <w:t>1365 - 1367</w:t>
      </w:r>
    </w:p>
    <w:p>
      <w:r>
        <w:t>30z</w:t>
        <w:tab/>
        <w:t>NS 12/1365 - 1367</w:t>
      </w:r>
    </w:p>
    <w:p>
      <w:r>
        <w:t>33</w:t>
        <w:tab/>
        <w:t>Bd. 2, S. 337</w:t>
      </w:r>
    </w:p>
    <w:p>
      <w:r>
        <w:t>40</w:t>
        <w:tab/>
        <w:t>t[2{Zeitschrift} "1{Die Deutsche Volksschule}]t". Korrekturbogen, Manuskripte und Probehefte</w:t>
      </w:r>
    </w:p>
    <w:p>
      <w:r>
        <w:t>43</w:t>
        <w:tab/>
        <w:t>1939</w:t>
      </w:r>
    </w:p>
    <w:p>
      <w:r>
        <w:br/>
        <w:t>30</w:t>
        <w:tab/>
        <w:t>1368</w:t>
      </w:r>
    </w:p>
    <w:p>
      <w:r>
        <w:t>30z</w:t>
        <w:tab/>
        <w:t>NS 12/1368</w:t>
      </w:r>
    </w:p>
    <w:p>
      <w:r>
        <w:t>33</w:t>
        <w:tab/>
        <w:t>Bd. 2, S. 337</w:t>
      </w:r>
    </w:p>
    <w:p>
      <w:r>
        <w:t>40</w:t>
        <w:tab/>
        <w:t>t[2{Zeitschrift} "1{Schule im Ausland}]t". Manuskripte, Beiträge und Berichte</w:t>
      </w:r>
    </w:p>
    <w:p>
      <w:r>
        <w:t>45</w:t>
        <w:tab/>
        <w:t>s.d.</w:t>
      </w:r>
    </w:p>
    <w:p>
      <w:r>
        <w:br/>
        <w:t>30</w:t>
        <w:tab/>
        <w:t>1428 - 1429</w:t>
      </w:r>
    </w:p>
    <w:p>
      <w:r>
        <w:t>30z</w:t>
        <w:tab/>
        <w:t>NS 12/1428 - 1429</w:t>
      </w:r>
    </w:p>
    <w:p>
      <w:r>
        <w:t>33</w:t>
        <w:tab/>
        <w:t>Bd. 2, S. 338</w:t>
      </w:r>
    </w:p>
    <w:p>
      <w:r>
        <w:t>40</w:t>
        <w:tab/>
        <w:t>s[Jugendschriften]s-Abteilung. Besprechung über s[Erziehungszeitschriften]s und s[Bücher für Jugendliche]s. Ausschnitte aus s[Tageszeitungen]s über s[Jugendliteratur]s. Schriftverkehr mit verschiedenen s[Verlag]ssfirmen, s[2{Begutachtung} von 1{Bücher}]sn</w:t>
      </w:r>
    </w:p>
    <w:p>
      <w:r>
        <w:t>43</w:t>
        <w:tab/>
        <w:t>1935 - 1940</w:t>
      </w:r>
    </w:p>
    <w:p>
      <w:r>
        <w:br/>
        <w:t>30</w:t>
        <w:tab/>
        <w:t>1435</w:t>
      </w:r>
    </w:p>
    <w:p>
      <w:r>
        <w:t>30z</w:t>
        <w:tab/>
        <w:t>NS 12/1435</w:t>
      </w:r>
    </w:p>
    <w:p>
      <w:r>
        <w:t>33</w:t>
        <w:tab/>
        <w:t>Bd. 2, S. 339</w:t>
      </w:r>
    </w:p>
    <w:p>
      <w:r>
        <w:t>40</w:t>
        <w:tab/>
        <w:t>Schriftverkehr mit dem k[Deutschen Volksverlag p[2{Robert} 1{Boettcher}]p]k und dem k[Verlag p[Ashelm]p]k betr. s[Taschenkalender]s z[1944/45]z, Manuskript des s[Kalender]ss</w:t>
      </w:r>
    </w:p>
    <w:p>
      <w:r>
        <w:t>43</w:t>
        <w:tab/>
        <w:t>1943 - 01.1945</w:t>
      </w:r>
    </w:p>
    <w:p>
      <w:r>
        <w:br/>
        <w:t>30</w:t>
        <w:tab/>
        <w:t>1437</w:t>
      </w:r>
    </w:p>
    <w:p>
      <w:r>
        <w:t>30z</w:t>
        <w:tab/>
        <w:t>NS 12/1437</w:t>
      </w:r>
    </w:p>
    <w:p>
      <w:r>
        <w:t>33</w:t>
        <w:tab/>
        <w:t>Bd. 2, S. 339</w:t>
      </w:r>
    </w:p>
    <w:p>
      <w:r>
        <w:t>40</w:t>
        <w:tab/>
        <w:t>Korrespondenz und Beiträge für die t[2{Zeitschrift} "1{Wirtschaft und Recht}]t"</w:t>
      </w:r>
    </w:p>
    <w:p>
      <w:r>
        <w:br/>
        <w:t>30</w:t>
        <w:tab/>
        <w:t>1439</w:t>
      </w:r>
    </w:p>
    <w:p>
      <w:r>
        <w:t>30z</w:t>
        <w:tab/>
        <w:t>NS 12/1439</w:t>
      </w:r>
    </w:p>
    <w:p>
      <w:r>
        <w:t>33</w:t>
        <w:tab/>
        <w:t>Bd. 2, S. 339</w:t>
      </w:r>
    </w:p>
    <w:p>
      <w:r>
        <w:t>40</w:t>
        <w:tab/>
        <w:t>s[Buchausstellung 'Seefahrt ist Not']s in o[Köln]o z[1941]z. s[Presse]s und Rundfunkdurchgaben. Schriftwechsel und Zeitungsausschnitte über die Ausstellung</w:t>
      </w:r>
    </w:p>
    <w:p>
      <w:r>
        <w:t>43</w:t>
        <w:tab/>
        <w:t>1941</w:t>
      </w:r>
    </w:p>
    <w:p/>
    <w:p/>
    <w:p>
      <w:r>
        <w:br/>
        <w:t>20</w:t>
        <w:tab/>
        <w:t>NS 18</w:t>
      </w:r>
    </w:p>
    <w:p>
      <w:r>
        <w:t>21</w:t>
        <w:tab/>
        <w:t>Reichspropagandaleiter der NSDAP</w:t>
      </w:r>
    </w:p>
    <w:p>
      <w:r>
        <w:t>22</w:t>
        <w:tab/>
        <w:t>Schriftgut aus der Zeit von 1867 bis 1945 \ Einrichtungen der NSDAP \ #NS 18 Reichspropagandaleiter der NSDAP</w:t>
      </w:r>
    </w:p>
    <w:p>
      <w:r>
        <w:t>23</w:t>
        <w:tab/>
        <w:t>1926 - 1930 ; 1939 - 1944</w:t>
      </w:r>
    </w:p>
    <w:p>
      <w:r>
        <w:t>30</w:t>
        <w:tab/>
        <w:t>99</w:t>
      </w:r>
    </w:p>
    <w:p>
      <w:r>
        <w:t>30z</w:t>
        <w:tab/>
        <w:t>NS 18/99</w:t>
      </w:r>
    </w:p>
    <w:p>
      <w:r>
        <w:t>40</w:t>
        <w:tab/>
        <w:t>Werbung für die in der k[Nibelungen-Verlag GmbH]k erschienene t[2{Broschüre} '1{Warum Krieg mit Stalin}]t'</w:t>
      </w:r>
    </w:p>
    <w:p>
      <w:r>
        <w:t>45</w:t>
        <w:tab/>
        <w:t>s.d.</w:t>
      </w:r>
    </w:p>
    <w:p>
      <w:r>
        <w:br/>
        <w:t>30</w:t>
        <w:tab/>
        <w:t>101</w:t>
      </w:r>
    </w:p>
    <w:p>
      <w:r>
        <w:t>30z</w:t>
        <w:tab/>
        <w:t>NS 18/101</w:t>
      </w:r>
    </w:p>
    <w:p>
      <w:r>
        <w:t>40</w:t>
        <w:tab/>
        <w:t>Schwierigkeiten der Drucklegung von s[Propagandaschrifttum]s wegen Papiermangel</w:t>
      </w:r>
    </w:p>
    <w:p>
      <w:r>
        <w:t>43</w:t>
        <w:tab/>
        <w:t>1941 - 1942</w:t>
      </w:r>
    </w:p>
    <w:p>
      <w:r>
        <w:br/>
        <w:t>30</w:t>
        <w:tab/>
        <w:t>106</w:t>
      </w:r>
    </w:p>
    <w:p>
      <w:r>
        <w:t>30z</w:t>
        <w:tab/>
        <w:t>NS 18/106</w:t>
      </w:r>
    </w:p>
    <w:p>
      <w:r>
        <w:t>40</w:t>
        <w:tab/>
        <w:t>s[Buchwerbung]s, Differenzen zwischen dem k[Verlag "Der Stürmer"]k und dem k[Reichsring]k</w:t>
      </w:r>
    </w:p>
    <w:p>
      <w:r>
        <w:t>43</w:t>
        <w:tab/>
        <w:t>1940</w:t>
      </w:r>
    </w:p>
    <w:p>
      <w:r>
        <w:br/>
        <w:t>30</w:t>
        <w:tab/>
        <w:t>168</w:t>
      </w:r>
    </w:p>
    <w:p>
      <w:r>
        <w:t>30z</w:t>
        <w:tab/>
        <w:t>NS 18/168</w:t>
      </w:r>
    </w:p>
    <w:p>
      <w:r>
        <w:t>40</w:t>
        <w:tab/>
        <w:t>Einsatz der k[DAF]k bei der s[2{Werbung für Druckerzeugnisse parteifremder} 1{Verlage}]s; Mißbrauch amtlicher Bezeichnungen bei Werbung für verschiedene Druckerzeugnisse. Einzelfälle</w:t>
      </w:r>
    </w:p>
    <w:p>
      <w:r>
        <w:t>43</w:t>
        <w:tab/>
        <w:t>1940</w:t>
      </w:r>
    </w:p>
    <w:p>
      <w:r>
        <w:br/>
        <w:t>30</w:t>
        <w:tab/>
        <w:t>280</w:t>
      </w:r>
    </w:p>
    <w:p>
      <w:r>
        <w:t>30z</w:t>
        <w:tab/>
        <w:t>NS 18/280</w:t>
      </w:r>
    </w:p>
    <w:p>
      <w:r>
        <w:t>40</w:t>
        <w:tab/>
        <w:t>u. a. betr. Behandlung von vor dem Kriege herausgegebenem s[2{unerwünschte&lt;s&gt;}m 1{Schrifttum}]s (Brief p[Bormann]ps an p[Goebbels]p)</w:t>
      </w:r>
    </w:p>
    <w:p>
      <w:r>
        <w:t>43</w:t>
        <w:tab/>
        <w:t>05.12.1941</w:t>
      </w:r>
    </w:p>
    <w:p>
      <w:r>
        <w:br/>
        <w:t>30</w:t>
        <w:tab/>
        <w:t>309</w:t>
      </w:r>
    </w:p>
    <w:p>
      <w:r>
        <w:t>30z</w:t>
        <w:tab/>
        <w:t>NS 18/309</w:t>
      </w:r>
    </w:p>
    <w:p>
      <w:r>
        <w:t>40</w:t>
        <w:tab/>
        <w:t>u.a. betr. s[2{Einrichtung} einer 1{Buchhandlung}]s durch den fachlich nicht vorgebildeten p[5{Buchdruckereibesitzer} 2{Albert} 1{Übel}, 6{o[Künzelsau]o}]p, Ablehnung durch die k[Reichsschrifttumskammer]k</w:t>
      </w:r>
    </w:p>
    <w:p>
      <w:r>
        <w:t>43</w:t>
        <w:tab/>
        <w:t>1941 - 1942</w:t>
      </w:r>
    </w:p>
    <w:p>
      <w:r>
        <w:br/>
        <w:t>30</w:t>
        <w:tab/>
        <w:t>707</w:t>
      </w:r>
    </w:p>
    <w:p>
      <w:r>
        <w:t>30z</w:t>
        <w:tab/>
        <w:t>NS 18/707</w:t>
      </w:r>
    </w:p>
    <w:p>
      <w:r>
        <w:t>40</w:t>
        <w:tab/>
        <w:t>s[1{Verbot} der 2{Werbung}]s des k[1{Widukind-Verlag}es, 2{o[Berlin]o}]k</w:t>
      </w:r>
    </w:p>
    <w:p>
      <w:r>
        <w:t>43</w:t>
        <w:tab/>
        <w:t>1940</w:t>
      </w:r>
    </w:p>
    <w:p>
      <w:r>
        <w:br/>
        <w:t>30</w:t>
        <w:tab/>
        <w:t>722</w:t>
      </w:r>
    </w:p>
    <w:p>
      <w:r>
        <w:t>30z</w:t>
        <w:tab/>
        <w:t>NS 18/722</w:t>
      </w:r>
    </w:p>
    <w:p>
      <w:r>
        <w:t>40</w:t>
        <w:tab/>
        <w:t>Streitfall k[1{p[2{Carl} 1{Röhrig}]p-Verlag KG}, 2{o[München]o}]k gegen k[Raumbild-Verlag p[2{Otto} 1{Schönstein}]p]k wegen der s[Herausgabe von s[Stereobücher]sn]s</w:t>
      </w:r>
    </w:p>
    <w:p>
      <w:r>
        <w:t>43</w:t>
        <w:tab/>
        <w:t>1940</w:t>
      </w:r>
    </w:p>
    <w:p>
      <w:r>
        <w:br/>
        <w:t>30</w:t>
        <w:tab/>
        <w:t>28</w:t>
      </w:r>
    </w:p>
    <w:p>
      <w:r>
        <w:t>30z</w:t>
        <w:tab/>
        <w:t>NS 18/28</w:t>
      </w:r>
    </w:p>
    <w:p>
      <w:r>
        <w:t>40</w:t>
        <w:tab/>
        <w:t>s[1{Verbot} der 2{Werbung}]s für s[Zeitungen]s, s[Zeitschriften]s, s[Bücher]s und s[Broschüren]s durch Parteidienststellen, besonders betr. p[2{Gerd} 1{Rühle}]p 't[Das Dritte Reich]t', k[Hummel-Verlag]k</w:t>
      </w:r>
    </w:p>
    <w:p>
      <w:r>
        <w:t>43</w:t>
        <w:tab/>
        <w:t>1941</w:t>
      </w:r>
    </w:p>
    <w:p>
      <w:r>
        <w:br/>
        <w:t>30</w:t>
        <w:tab/>
        <w:t>30</w:t>
      </w:r>
    </w:p>
    <w:p>
      <w:r>
        <w:t>30z</w:t>
        <w:tab/>
        <w:t>NS 18/30</w:t>
      </w:r>
    </w:p>
    <w:p>
      <w:r>
        <w:t>40</w:t>
        <w:tab/>
        <w:t>s[2{Ablehnung der Herausgabe} eines 1{Buch}]ses (p[2{Kurt} 1{Eggers}]p 't[Scheiterhaufen]t') durch den Reichspropagandaleiter gegen den Wunsch von p[7{Reichsleiter} 1{Bormann}]p</w:t>
      </w:r>
    </w:p>
    <w:p>
      <w:r>
        <w:t>43</w:t>
        <w:tab/>
        <w:t>1941</w:t>
      </w:r>
    </w:p>
    <w:p>
      <w:r>
        <w:br/>
        <w:t>30</w:t>
        <w:tab/>
        <w:t>32</w:t>
      </w:r>
    </w:p>
    <w:p>
      <w:r>
        <w:t>30z</w:t>
        <w:tab/>
        <w:t>NS 18/32</w:t>
      </w:r>
    </w:p>
    <w:p>
      <w:r>
        <w:t>40</w:t>
        <w:tab/>
        <w:t>Maßnahmen gegen den k[Verlag "Der Bote"]k mittels s[1{Beschlagnahme} verschiedener 2{Schriften}]s durch die k[Gestapo]k</w:t>
      </w:r>
    </w:p>
    <w:p>
      <w:r>
        <w:t>43</w:t>
        <w:tab/>
        <w:t>1941</w:t>
      </w:r>
    </w:p>
    <w:p>
      <w:r>
        <w:br/>
        <w:t>30</w:t>
        <w:tab/>
        <w:t>33</w:t>
      </w:r>
    </w:p>
    <w:p>
      <w:r>
        <w:t>30z</w:t>
        <w:tab/>
        <w:t>NS 18/33</w:t>
      </w:r>
    </w:p>
    <w:p>
      <w:r>
        <w:t>40</w:t>
        <w:tab/>
        <w:t>s[2{Ablehnung} einer 1{Schriftenreihe}]s</w:t>
      </w:r>
    </w:p>
    <w:p>
      <w:r>
        <w:t>43</w:t>
        <w:tab/>
        <w:t>1941 - 1942</w:t>
      </w:r>
    </w:p>
    <w:p>
      <w:r>
        <w:br/>
        <w:t>30</w:t>
        <w:tab/>
        <w:t>34</w:t>
      </w:r>
    </w:p>
    <w:p>
      <w:r>
        <w:t>30z</w:t>
        <w:tab/>
        <w:t>NS 18/34</w:t>
      </w:r>
    </w:p>
    <w:p>
      <w:r>
        <w:t>40</w:t>
        <w:tab/>
        <w:t>Einsatz des k[1{Gauring}s 2{o[Berlin]o}]k für den s[2{Vertrieb} von 1{Bücher}]sn und Broschüren von z[1936 - 1941]z (statistische Angaben)</w:t>
      </w:r>
    </w:p>
    <w:p>
      <w:r>
        <w:t>43</w:t>
        <w:tab/>
        <w:t>1941</w:t>
      </w:r>
    </w:p>
    <w:p>
      <w:r>
        <w:br/>
        <w:t>30</w:t>
        <w:tab/>
        <w:t>49</w:t>
      </w:r>
    </w:p>
    <w:p>
      <w:r>
        <w:t>30z</w:t>
        <w:tab/>
        <w:t>NS 18/49</w:t>
      </w:r>
    </w:p>
    <w:p>
      <w:r>
        <w:t>40</w:t>
        <w:tab/>
        <w:t>Schriftwechsel mit der k[1{p[2{Georg} 2{Westermann}]p-Verlagsbuchhandlung}, 2{o[Braunschweig]o, o[Hamburg]o}]k betr. Zuteilung von Papierkontingenten</w:t>
      </w:r>
    </w:p>
    <w:p>
      <w:r>
        <w:t>43</w:t>
        <w:tab/>
        <w:t>1936 - 1942</w:t>
      </w:r>
    </w:p>
    <w:p>
      <w:r>
        <w:br/>
        <w:t>30</w:t>
        <w:tab/>
        <w:t>54</w:t>
      </w:r>
    </w:p>
    <w:p>
      <w:r>
        <w:t>30z</w:t>
        <w:tab/>
        <w:t>NS 18/54</w:t>
      </w:r>
    </w:p>
    <w:p>
      <w:r>
        <w:t>40</w:t>
        <w:tab/>
        <w:t>Schriftwechsel mit s[Verlage]sn betr. s[2{Beschaffung und Vertrieb} von 1{Propagandamittel}]sn (s[Bücher]s, Broschüren, s[Flugblätter]s)</w:t>
      </w:r>
    </w:p>
    <w:p>
      <w:r>
        <w:t>43</w:t>
        <w:tab/>
        <w:t>1939 - 1943</w:t>
      </w:r>
    </w:p>
    <w:p>
      <w:r>
        <w:br/>
        <w:t>30</w:t>
        <w:tab/>
        <w:t>789</w:t>
      </w:r>
    </w:p>
    <w:p>
      <w:r>
        <w:t>30z</w:t>
        <w:tab/>
        <w:t>NS 18/789</w:t>
      </w:r>
    </w:p>
    <w:p>
      <w:r>
        <w:t>40</w:t>
        <w:tab/>
        <w:t>Tätigkeit von s[Zensuroffiziere]sn bei den Reichspropagandaämtern, Kritik wegen mangelnder Auslastung</w:t>
      </w:r>
    </w:p>
    <w:p>
      <w:r>
        <w:t>43</w:t>
        <w:tab/>
        <w:t>1942</w:t>
      </w:r>
    </w:p>
    <w:p>
      <w:r>
        <w:br/>
        <w:t>30</w:t>
        <w:tab/>
        <w:t>5002</w:t>
      </w:r>
    </w:p>
    <w:p>
      <w:r>
        <w:t>30z</w:t>
        <w:tab/>
        <w:t>NS 18/5002</w:t>
      </w:r>
    </w:p>
    <w:p>
      <w:r>
        <w:t>40</w:t>
        <w:tab/>
        <w:t>Druck von p[Hitler]p-Reden durch den k[1{p[Streiter]p-Verlag}, 2{o[Zwickau]o}]k</w:t>
      </w:r>
    </w:p>
    <w:p>
      <w:r>
        <w:t>43</w:t>
        <w:tab/>
        <w:t>1928</w:t>
      </w:r>
    </w:p>
    <w:p/>
    <w:p/>
    <w:p>
      <w:r>
        <w:br/>
        <w:t>20</w:t>
        <w:tab/>
        <w:t>NS 20</w:t>
      </w:r>
    </w:p>
    <w:p>
      <w:r>
        <w:t>22</w:t>
        <w:tab/>
        <w:t>Schriftgut aus der Zeit von 1867 bis 1945 \ Einrichtungen der NSDAP \ #NS 20 Kleine Erwerbungen NSDAP</w:t>
      </w:r>
    </w:p>
    <w:p>
      <w:r>
        <w:t>23</w:t>
        <w:tab/>
        <w:t>1921 - 1967</w:t>
      </w:r>
    </w:p>
    <w:p>
      <w:r>
        <w:t>24</w:t>
        <w:tab/>
        <w:t>Findbuch</w:t>
      </w:r>
    </w:p>
    <w:p>
      <w:r>
        <w:t>30</w:t>
        <w:tab/>
        <w:t>99</w:t>
      </w:r>
    </w:p>
    <w:p>
      <w:r>
        <w:t>30z</w:t>
        <w:tab/>
        <w:t>NS 20/99</w:t>
      </w:r>
    </w:p>
    <w:p>
      <w:r>
        <w:t>40</w:t>
        <w:tab/>
        <w:t>Zentralverlag der NSDAP, p[2{Franz} 1{Eher}]p - Verwaltung von Treuhandvermögen für den k[1{Zentralverlag der NSDAP, Franz Eher Nachf. GmbH}, 2{o[München]o}]k, durch die k[1{Cautio-Treuhandgesellschaft mbH}, 2{o[Berlin]o}]k</w:t>
      </w:r>
    </w:p>
    <w:p>
      <w:r>
        <w:t>43</w:t>
        <w:tab/>
        <w:t>1934 - 1939</w:t>
      </w:r>
    </w:p>
    <w:p>
      <w:r>
        <w:br/>
        <w:t>30</w:t>
        <w:tab/>
        <w:t>132</w:t>
      </w:r>
    </w:p>
    <w:p>
      <w:r>
        <w:t>30z</w:t>
        <w:tab/>
        <w:t>NS 20/132</w:t>
      </w:r>
    </w:p>
    <w:p>
      <w:r>
        <w:t>40</w:t>
        <w:tab/>
        <w:t>Handakten p[4{Prof.} 2{Johann} 8{von} 1{Leers}, 6{o[Jena]o} (7{SS-Hauptsturmführer}]p)</w:t>
      </w:r>
    </w:p>
    <w:p>
      <w:r>
        <w:t>41</w:t>
        <w:tab/>
        <w:t>u.a.: Schriftwechsel mit s[Verleger]sn u.a.</w:t>
      </w:r>
    </w:p>
    <w:p>
      <w:r>
        <w:t>43</w:t>
        <w:tab/>
        <w:t>1933 - 1940</w:t>
      </w:r>
    </w:p>
    <w:p/>
    <w:p/>
    <w:p>
      <w:r>
        <w:br/>
        <w:t>20</w:t>
        <w:tab/>
        <w:t>NS 21</w:t>
      </w:r>
    </w:p>
    <w:p>
      <w:r>
        <w:t>21</w:t>
        <w:tab/>
        <w:t>Das Ahnenerbe</w:t>
      </w:r>
    </w:p>
    <w:p>
      <w:r>
        <w:t>22</w:t>
        <w:tab/>
        <w:t>Schriftgut aus der Zeit von 1867 bis 1945 \ Einrichtungen der NSDAP \ #NS 21 Das Ahnenerbe</w:t>
      </w:r>
    </w:p>
    <w:p>
      <w:r>
        <w:t>23</w:t>
        <w:tab/>
        <w:t>1936 - 1945</w:t>
      </w:r>
    </w:p>
    <w:p>
      <w:r>
        <w:t>25</w:t>
        <w:tab/>
        <w:t>Findbuch bis Nr. 929, dann Findkartei</w:t>
      </w:r>
    </w:p>
    <w:p>
      <w:r>
        <w:t>30</w:t>
        <w:tab/>
        <w:t>27</w:t>
      </w:r>
    </w:p>
    <w:p>
      <w:r>
        <w:t>30z</w:t>
        <w:tab/>
        <w:t>NS 21/27</w:t>
      </w:r>
    </w:p>
    <w:p>
      <w:r>
        <w:t>40</w:t>
        <w:tab/>
        <w:t>Satzung der k[1{Gesellschaft "Deutsches Ahnenerbe". Studiengesellschaft für Geistesurgeschichte}, 2{o[Berlin]o}]k; Gründungsakten u. a.</w:t>
      </w:r>
    </w:p>
    <w:p>
      <w:r>
        <w:t>41</w:t>
        <w:tab/>
        <w:t>u. a.: k[Ahnenerbe-Stiftung-Verlag]k (z[1938/39]z); Korrespondenz mit dem k[1{Verlag p[2{B.G.} 1{Teubner}]p}, 2{o[Leipzig]o}]k, der ebenfalls eine t[2{Schriftenreihe} "1{Ahnenerbe}]t" herausbringt, betr. Namensänderung (z[1936]z)</w:t>
      </w:r>
    </w:p>
    <w:p>
      <w:r>
        <w:t>43</w:t>
        <w:tab/>
        <w:t>1935 - 1938</w:t>
      </w:r>
    </w:p>
    <w:p>
      <w:r>
        <w:br/>
        <w:t>30</w:t>
        <w:tab/>
        <w:t>4 - 5</w:t>
      </w:r>
    </w:p>
    <w:p>
      <w:r>
        <w:t>30z</w:t>
        <w:tab/>
        <w:t>NS 21/4 - 5</w:t>
      </w:r>
    </w:p>
    <w:p>
      <w:r>
        <w:t>40</w:t>
        <w:tab/>
        <w:t>k[Ahnenerbe-Stiftung-Verlag]k, Briefwechsel</w:t>
      </w:r>
    </w:p>
    <w:p>
      <w:r>
        <w:t>43</w:t>
        <w:tab/>
        <w:t>1941 ; 1944</w:t>
      </w:r>
    </w:p>
    <w:p>
      <w:r>
        <w:br/>
        <w:t>30</w:t>
        <w:tab/>
        <w:t>111 - 112</w:t>
      </w:r>
    </w:p>
    <w:p>
      <w:r>
        <w:t>30z</w:t>
        <w:tab/>
        <w:t>NS 21/111 - 112</w:t>
      </w:r>
    </w:p>
    <w:p>
      <w:r>
        <w:t>40</w:t>
        <w:tab/>
        <w:t>k[Ahnenerbe-Stiftung-Verlag]k; Korrespondenz</w:t>
      </w:r>
    </w:p>
    <w:p>
      <w:r>
        <w:t>43</w:t>
        <w:tab/>
        <w:t>1944 - 1945</w:t>
      </w:r>
    </w:p>
    <w:p>
      <w:r>
        <w:br/>
        <w:t>30</w:t>
        <w:tab/>
        <w:t>120 - 121</w:t>
      </w:r>
    </w:p>
    <w:p>
      <w:r>
        <w:t>30z</w:t>
        <w:tab/>
        <w:t>NS 21/120 - 121</w:t>
      </w:r>
    </w:p>
    <w:p>
      <w:r>
        <w:t>40</w:t>
        <w:tab/>
        <w:t>k[Ahnenerbe-Stiftung-Verlag]k</w:t>
      </w:r>
    </w:p>
    <w:p>
      <w:r>
        <w:t>43</w:t>
        <w:tab/>
        <w:t>1944 - 1945</w:t>
      </w:r>
    </w:p>
    <w:p>
      <w:r>
        <w:br/>
        <w:t>30</w:t>
        <w:tab/>
        <w:t>131</w:t>
      </w:r>
    </w:p>
    <w:p>
      <w:r>
        <w:t>30z</w:t>
        <w:tab/>
        <w:t>NS 21/131</w:t>
      </w:r>
    </w:p>
    <w:p>
      <w:r>
        <w:t>40</w:t>
        <w:tab/>
        <w:t>k[Ahnenerbe-Stiftung-Verlag]k; Tageskopien</w:t>
      </w:r>
    </w:p>
    <w:p>
      <w:r>
        <w:t>43</w:t>
        <w:tab/>
        <w:t>1941</w:t>
      </w:r>
    </w:p>
    <w:p>
      <w:r>
        <w:br/>
        <w:t>30</w:t>
        <w:tab/>
        <w:t>156</w:t>
      </w:r>
    </w:p>
    <w:p>
      <w:r>
        <w:t>30z</w:t>
        <w:tab/>
        <w:t>NS 21/156</w:t>
      </w:r>
    </w:p>
    <w:p>
      <w:r>
        <w:t>40</w:t>
        <w:tab/>
        <w:t>s[Verlagsverträge]s</w:t>
      </w:r>
    </w:p>
    <w:p>
      <w:r>
        <w:t>45</w:t>
        <w:tab/>
        <w:t>s.d.</w:t>
      </w:r>
    </w:p>
    <w:p>
      <w:r>
        <w:br/>
        <w:t>30</w:t>
        <w:tab/>
        <w:t>157</w:t>
      </w:r>
    </w:p>
    <w:p>
      <w:r>
        <w:t>30z</w:t>
        <w:tab/>
        <w:t>NS 21/157</w:t>
      </w:r>
    </w:p>
    <w:p>
      <w:r>
        <w:t>40</w:t>
        <w:tab/>
        <w:t>k[Ahnenerbe-Stiftung-Verlag]k; Anzeigenbeilagen</w:t>
      </w:r>
    </w:p>
    <w:p>
      <w:r>
        <w:t>45</w:t>
        <w:tab/>
        <w:t>s.d.</w:t>
      </w:r>
    </w:p>
    <w:p>
      <w:r>
        <w:br/>
        <w:t>30</w:t>
        <w:tab/>
        <w:t>190</w:t>
      </w:r>
    </w:p>
    <w:p>
      <w:r>
        <w:t>30z</w:t>
        <w:tab/>
        <w:t>NS 21/190</w:t>
      </w:r>
    </w:p>
    <w:p>
      <w:r>
        <w:t>40</w:t>
        <w:tab/>
        <w:t>Verschiedene s[Verlage]s</w:t>
      </w:r>
    </w:p>
    <w:p>
      <w:r>
        <w:t>41</w:t>
        <w:tab/>
        <w:t>u. a.: Korrespondenz der k[Ahnenerbe-Stiftung]k mit dem k[1{Widukind-Verlag}, 2{o[Berlin]o}]k (z[1939]z), dem k[1{Koehler-Verlag}, 2{o[Leipzig]o}]k, der k[1{Buchhandlung Mühlau}, 2{o[Kiel]o}]k und der k[Essener Verlagsanstalt]k wegen s[Vertrieb der t[2{Schriftenreihe} "1{Ahnenerbe}]t"]s</w:t>
      </w:r>
    </w:p>
    <w:p>
      <w:r>
        <w:t>43</w:t>
        <w:tab/>
        <w:t>1938 - 1940</w:t>
      </w:r>
    </w:p>
    <w:p>
      <w:r>
        <w:br/>
        <w:t>30</w:t>
        <w:tab/>
        <w:t>221</w:t>
      </w:r>
    </w:p>
    <w:p>
      <w:r>
        <w:t>30z</w:t>
        <w:tab/>
        <w:t>NS 21/221</w:t>
      </w:r>
    </w:p>
    <w:p>
      <w:r>
        <w:t>40</w:t>
        <w:tab/>
        <w:t>t[Börsenblatt]t und andere s[Anzeiger]s</w:t>
      </w:r>
    </w:p>
    <w:p>
      <w:r>
        <w:t>45</w:t>
        <w:tab/>
        <w:t>s.d.</w:t>
      </w:r>
    </w:p>
    <w:p>
      <w:r>
        <w:br/>
        <w:t>30</w:t>
        <w:tab/>
        <w:t>222</w:t>
      </w:r>
    </w:p>
    <w:p>
      <w:r>
        <w:t>30z</w:t>
        <w:tab/>
        <w:t>NS 21/222</w:t>
      </w:r>
    </w:p>
    <w:p>
      <w:r>
        <w:t>40</w:t>
        <w:tab/>
        <w:t>s[t[Börsenblatt]t-Anzeigen]s</w:t>
      </w:r>
    </w:p>
    <w:p>
      <w:r>
        <w:t>45</w:t>
        <w:tab/>
        <w:t>s.d.</w:t>
      </w:r>
    </w:p>
    <w:p>
      <w:r>
        <w:br/>
        <w:t>30</w:t>
        <w:tab/>
        <w:t>420</w:t>
      </w:r>
    </w:p>
    <w:p>
      <w:r>
        <w:t>30z</w:t>
        <w:tab/>
        <w:t>NS 21/420</w:t>
      </w:r>
    </w:p>
    <w:p>
      <w:r>
        <w:t>40</w:t>
        <w:tab/>
        <w:t>s[Zeitschriftenverlag]s</w:t>
      </w:r>
    </w:p>
    <w:p>
      <w:r>
        <w:t>45</w:t>
        <w:tab/>
        <w:t>s.d.</w:t>
      </w:r>
    </w:p>
    <w:p>
      <w:r>
        <w:br/>
        <w:t>30</w:t>
        <w:tab/>
        <w:t>460</w:t>
      </w:r>
    </w:p>
    <w:p>
      <w:r>
        <w:t>30z</w:t>
        <w:tab/>
        <w:t>NS 21/460</w:t>
      </w:r>
    </w:p>
    <w:p>
      <w:r>
        <w:t>40</w:t>
        <w:tab/>
        <w:t>k[Lüttke-Verlag]k</w:t>
      </w:r>
    </w:p>
    <w:p>
      <w:r>
        <w:t>41</w:t>
        <w:tab/>
        <w:t>u.a.: s[Kriegsarbeitsgemeinschaft des k[Ahnenerbe-Stiftung-Verlag]ks]s mit dem k[1{p[4{Dr.} 2{Georg} 1{Lüttke}]p-Verlag}, 2{o[Berlin]o}]k</w:t>
      </w:r>
    </w:p>
    <w:p>
      <w:r>
        <w:t>43</w:t>
        <w:tab/>
        <w:t>1944 - 1945</w:t>
      </w:r>
    </w:p>
    <w:p>
      <w:r>
        <w:br/>
        <w:t>30</w:t>
        <w:tab/>
        <w:t>187 ; 465 ; 436</w:t>
      </w:r>
    </w:p>
    <w:p>
      <w:r>
        <w:t>30z</w:t>
        <w:tab/>
        <w:t>NS 21/187 ; NS 21/465 ; NS 21/436</w:t>
      </w:r>
    </w:p>
    <w:p>
      <w:r>
        <w:t>40</w:t>
        <w:tab/>
        <w:t>k[p[Koehler]p &amp; p[Amelang]p-Verlag]k</w:t>
      </w:r>
    </w:p>
    <w:p>
      <w:r>
        <w:t>45</w:t>
        <w:tab/>
        <w:t>s.d.</w:t>
      </w:r>
    </w:p>
    <w:p>
      <w:r>
        <w:t>50</w:t>
        <w:tab/>
        <w:t>3 Fasz.</w:t>
      </w:r>
    </w:p>
    <w:p>
      <w:r>
        <w:br/>
        <w:t>30</w:t>
        <w:tab/>
        <w:t>538</w:t>
      </w:r>
    </w:p>
    <w:p>
      <w:r>
        <w:t>30z</w:t>
        <w:tab/>
        <w:t>NS 21/538</w:t>
      </w:r>
    </w:p>
    <w:p>
      <w:r>
        <w:t>40</w:t>
        <w:tab/>
        <w:t>k[Reichsverband der deutschen Zeitschriftenverleger]k</w:t>
      </w:r>
    </w:p>
    <w:p>
      <w:r>
        <w:t>45</w:t>
        <w:tab/>
        <w:t>s.d.</w:t>
      </w:r>
    </w:p>
    <w:p>
      <w:r>
        <w:br/>
        <w:t>30</w:t>
        <w:tab/>
        <w:t>442</w:t>
      </w:r>
    </w:p>
    <w:p>
      <w:r>
        <w:t>30z</w:t>
        <w:tab/>
        <w:t>NS 21/442</w:t>
      </w:r>
    </w:p>
    <w:p>
      <w:r>
        <w:t>40</w:t>
        <w:tab/>
        <w:t>k[Germanien. Verlag p[2{K.F.} 1{Koehler}]p]k</w:t>
      </w:r>
    </w:p>
    <w:p>
      <w:r>
        <w:t>45</w:t>
        <w:tab/>
        <w:t>s.d.</w:t>
      </w:r>
    </w:p>
    <w:p>
      <w:r>
        <w:br/>
        <w:t>30</w:t>
        <w:tab/>
        <w:t>578</w:t>
      </w:r>
    </w:p>
    <w:p>
      <w:r>
        <w:t>30z</w:t>
        <w:tab/>
        <w:t>NS 21/578</w:t>
      </w:r>
    </w:p>
    <w:p>
      <w:r>
        <w:t>40</w:t>
        <w:tab/>
        <w:t>t[Wiener Zeitschrift für die Kunde des Morgenlandes]t</w:t>
      </w:r>
    </w:p>
    <w:p>
      <w:r>
        <w:t>45</w:t>
        <w:tab/>
        <w:t>s.d.</w:t>
      </w:r>
    </w:p>
    <w:p>
      <w:r>
        <w:br/>
        <w:t>30</w:t>
        <w:tab/>
        <w:t>579</w:t>
      </w:r>
    </w:p>
    <w:p>
      <w:r>
        <w:t>30z</w:t>
        <w:tab/>
        <w:t>NS 21/579</w:t>
      </w:r>
    </w:p>
    <w:p>
      <w:r>
        <w:t>40</w:t>
        <w:tab/>
        <w:t>t[Zeitschrift für Volkskunde]t</w:t>
      </w:r>
    </w:p>
    <w:p>
      <w:r>
        <w:t>45</w:t>
        <w:tab/>
        <w:t>s.d.</w:t>
      </w:r>
    </w:p>
    <w:p>
      <w:r>
        <w:br/>
        <w:t>30</w:t>
        <w:tab/>
        <w:t>580</w:t>
      </w:r>
    </w:p>
    <w:p>
      <w:r>
        <w:t>30z</w:t>
        <w:tab/>
        <w:t>NS 21/580</w:t>
      </w:r>
    </w:p>
    <w:p>
      <w:r>
        <w:t>40</w:t>
        <w:tab/>
        <w:t>t[Wiener prähistorische Zeitschrift]t</w:t>
      </w:r>
    </w:p>
    <w:p>
      <w:r>
        <w:t>45</w:t>
        <w:tab/>
        <w:t>s.d.</w:t>
      </w:r>
    </w:p>
    <w:p>
      <w:r>
        <w:br/>
        <w:t>30</w:t>
        <w:tab/>
        <w:t>621</w:t>
      </w:r>
    </w:p>
    <w:p>
      <w:r>
        <w:t>30z</w:t>
        <w:tab/>
        <w:t>NS 21/621</w:t>
      </w:r>
    </w:p>
    <w:p>
      <w:r>
        <w:t>40</w:t>
        <w:tab/>
        <w:t>t[Zeitschrift für Namenforschung]t</w:t>
      </w:r>
    </w:p>
    <w:p>
      <w:r>
        <w:t>45</w:t>
        <w:tab/>
        <w:t>s.d.</w:t>
      </w:r>
    </w:p>
    <w:p>
      <w:r>
        <w:br/>
        <w:t>30</w:t>
        <w:tab/>
        <w:t>640</w:t>
      </w:r>
    </w:p>
    <w:p>
      <w:r>
        <w:t>30z</w:t>
        <w:tab/>
        <w:t>NS 21/640</w:t>
      </w:r>
    </w:p>
    <w:p>
      <w:r>
        <w:t>40</w:t>
        <w:tab/>
        <w:t>t[Zeitschrift für die Naturwissenschaften]t</w:t>
      </w:r>
    </w:p>
    <w:p>
      <w:r>
        <w:t>45</w:t>
        <w:tab/>
        <w:t>s.d.</w:t>
      </w:r>
    </w:p>
    <w:p/>
    <w:p/>
    <w:p>
      <w:r>
        <w:br/>
        <w:t>20</w:t>
        <w:tab/>
        <w:t>NS 22</w:t>
      </w:r>
    </w:p>
    <w:p>
      <w:r>
        <w:t>21</w:t>
        <w:tab/>
        <w:t>Reichsorganisationsleiter der NSDAP</w:t>
      </w:r>
    </w:p>
    <w:p>
      <w:r>
        <w:t>22</w:t>
        <w:tab/>
        <w:t>Schriftgut aus der Zeit von 1867 bis 1945 \ Einrichtungen der NSDAP \ #NS 22 Reichsorganisationsleiter der NSDAP</w:t>
      </w:r>
    </w:p>
    <w:p>
      <w:r>
        <w:t>23</w:t>
        <w:tab/>
        <w:t>1928 - 1944</w:t>
      </w:r>
    </w:p>
    <w:p>
      <w:r>
        <w:t>24</w:t>
        <w:tab/>
        <w:t>Findbuch</w:t>
      </w:r>
    </w:p>
    <w:p>
      <w:r>
        <w:t>26a</w:t>
        <w:tab/>
        <w:t>A.1</w:t>
      </w:r>
    </w:p>
    <w:p>
      <w:r>
        <w:t>27</w:t>
        <w:tab/>
        <w:t>A.1 Organisationsabteilung</w:t>
      </w:r>
    </w:p>
    <w:p>
      <w:r>
        <w:t>30</w:t>
        <w:tab/>
        <w:t>1051</w:t>
      </w:r>
    </w:p>
    <w:p>
      <w:r>
        <w:t>30z</w:t>
        <w:tab/>
        <w:t>NS 22/1051</w:t>
      </w:r>
    </w:p>
    <w:p>
      <w:r>
        <w:t>33</w:t>
        <w:tab/>
        <w:t>S. 15f.</w:t>
      </w:r>
    </w:p>
    <w:p>
      <w:r>
        <w:t>40</w:t>
        <w:tab/>
        <w:t>Zustand und Entwicklung der k[NSDAP]k in den Gauen, vor allem Stimmungs- und Lageberichte, organisatorische und personelle Angelegenheiten wie Veranstaltungen, Mitgliedsfragen, Beschwerden, Mißstände, personelle Auseinandersetzungen, Übersichten über Mitarbeiter der Gau und Bezirksleitungen, Kandidatenvorschläge für Reichstags- und Landtagswahlen für das Gebiet o[Preußen]o u.a.m., Bd. 9 o[2{Gau} 1{Halle-Merseburg}]o</w:t>
      </w:r>
    </w:p>
    <w:p>
      <w:r>
        <w:t>41</w:t>
        <w:tab/>
        <w:t>u.a.: Übergabe des "k[Mitteldeutschen Volksverlag]ks" und der t[2{Zeitschrift} "1{Der Kampf}]t" des ehemaligen p[5{Gauleiter}s 1{Hinkler}]p an den Gau o[Halle]o-o[Merseburg]o</w:t>
      </w:r>
    </w:p>
    <w:p>
      <w:r>
        <w:t>43</w:t>
        <w:tab/>
        <w:t>1932</w:t>
      </w:r>
    </w:p>
    <w:p>
      <w:r>
        <w:br/>
        <w:t>26a</w:t>
        <w:tab/>
        <w:t>B.1</w:t>
      </w:r>
    </w:p>
    <w:p>
      <w:r>
        <w:t>27</w:t>
        <w:tab/>
        <w:t>B.1 Hauptabteilungsleiter</w:t>
      </w:r>
    </w:p>
    <w:p>
      <w:r>
        <w:t>30</w:t>
        <w:tab/>
        <w:t>447</w:t>
      </w:r>
    </w:p>
    <w:p>
      <w:r>
        <w:t>30z</w:t>
        <w:tab/>
        <w:t>NS 22/447</w:t>
      </w:r>
    </w:p>
    <w:p>
      <w:r>
        <w:t>33</w:t>
        <w:tab/>
        <w:t>S. 46</w:t>
      </w:r>
    </w:p>
    <w:p>
      <w:r>
        <w:t>40</w:t>
        <w:tab/>
        <w:t>Schriftwechsel mit der Hauptabteilung IV (Wirtschaft; bis z[Juli 1932]z: Wirtschaftspolitische Abteilung der Organisationsabteilung II), Bd. 2</w:t>
      </w:r>
    </w:p>
    <w:p>
      <w:r>
        <w:t>41</w:t>
        <w:tab/>
        <w:t>u.a.: Stellungnahmen zur s[2{Annoncierung und Inserierung von Firmen} in der 1{Parteipresse}]s und s[2{parteinahe}n 1{Verlage}]sn z[1932]z</w:t>
      </w:r>
    </w:p>
    <w:p>
      <w:r>
        <w:t>43</w:t>
        <w:tab/>
        <w:t>08.1932 - 11.1932</w:t>
      </w:r>
    </w:p>
    <w:p>
      <w:r>
        <w:br/>
        <w:t>30</w:t>
        <w:tab/>
        <w:t>438</w:t>
      </w:r>
    </w:p>
    <w:p>
      <w:r>
        <w:t>30z</w:t>
        <w:tab/>
        <w:t>NS 22/438</w:t>
      </w:r>
    </w:p>
    <w:p>
      <w:r>
        <w:t>33</w:t>
        <w:tab/>
        <w:t>S. 52</w:t>
      </w:r>
    </w:p>
    <w:p>
      <w:r>
        <w:t>40</w:t>
        <w:tab/>
        <w:t>s[Schrifttum]s und s[Verlagswesen]s (Schriftwechsel, alphabetisch nach Korrespondenzpartnern)</w:t>
      </w:r>
    </w:p>
    <w:p>
      <w:r>
        <w:t>41</w:t>
        <w:tab/>
        <w:t>u.a.: s[Verbot der t[2{Tageszeitung} "1{Der Angriff}]t"]s - Beschluß des Reichsgerichts aufgrund der s[2{Beschwerde} des 1{Verleger}]ss z[22.7.1932]z</w:t>
      </w:r>
    </w:p>
    <w:p>
      <w:r>
        <w:t>43</w:t>
        <w:tab/>
        <w:t>1931 - 1932</w:t>
      </w:r>
    </w:p>
    <w:p>
      <w:r>
        <w:br/>
        <w:t>26a</w:t>
        <w:tab/>
        <w:t>B.3</w:t>
      </w:r>
    </w:p>
    <w:p>
      <w:r>
        <w:t>27</w:t>
        <w:tab/>
        <w:t>B.3 Hauptabteilung II</w:t>
      </w:r>
    </w:p>
    <w:p>
      <w:r>
        <w:t>30</w:t>
        <w:tab/>
        <w:t>5</w:t>
      </w:r>
    </w:p>
    <w:p>
      <w:r>
        <w:t>30z</w:t>
        <w:tab/>
        <w:t>NS 22/5</w:t>
      </w:r>
    </w:p>
    <w:p>
      <w:r>
        <w:t>33</w:t>
        <w:tab/>
        <w:t>S. 54</w:t>
      </w:r>
    </w:p>
    <w:p>
      <w:r>
        <w:t>40</w:t>
        <w:tab/>
        <w:t>s[NS-Presse]s-Angelegenheiten - Schriftwechsel mit s[Zeitungen]s und s[Verlagen]s</w:t>
      </w:r>
    </w:p>
    <w:p>
      <w:r>
        <w:t>41</w:t>
        <w:tab/>
        <w:t>u.a.: Liquidierung der k[NS-Anzeigen-Zentrale]k; Satzung des k[NS-Zeitungsdienst]kes e.V.</w:t>
      </w:r>
    </w:p>
    <w:p>
      <w:r>
        <w:t>43</w:t>
        <w:tab/>
        <w:t>1932</w:t>
      </w:r>
    </w:p>
    <w:p>
      <w:r>
        <w:br/>
        <w:t>30</w:t>
        <w:tab/>
        <w:t>785</w:t>
      </w:r>
    </w:p>
    <w:p>
      <w:r>
        <w:t>30z</w:t>
        <w:tab/>
        <w:t>NS 22/785</w:t>
      </w:r>
    </w:p>
    <w:p>
      <w:r>
        <w:t>33</w:t>
        <w:tab/>
        <w:t>S. 87</w:t>
      </w:r>
    </w:p>
    <w:p>
      <w:r>
        <w:t>40</w:t>
        <w:tab/>
        <w:t>Angelegenheiten der k[DAF]k - k[Verlag der DAF]k und Bank der Deutschen Arbeit</w:t>
      </w:r>
    </w:p>
    <w:p>
      <w:r>
        <w:t>43</w:t>
        <w:tab/>
        <w:t>1935 - 1943</w:t>
      </w:r>
    </w:p>
    <w:p>
      <w:r>
        <w:br/>
        <w:t>30</w:t>
        <w:tab/>
        <w:t>825</w:t>
      </w:r>
    </w:p>
    <w:p>
      <w:r>
        <w:t>30z</w:t>
        <w:tab/>
        <w:t>NS 22/825</w:t>
      </w:r>
    </w:p>
    <w:p>
      <w:r>
        <w:t>33</w:t>
        <w:tab/>
        <w:t>S. 76</w:t>
      </w:r>
    </w:p>
    <w:p>
      <w:r>
        <w:t>40</w:t>
        <w:tab/>
        <w:t>Schriftwechsel mit der parteiamtlichen Prüfungskommission zum Schutze des s[NS-Schrifttum]ss</w:t>
      </w:r>
    </w:p>
    <w:p>
      <w:r>
        <w:t>41</w:t>
        <w:tab/>
        <w:t>u.a.: Befugnisse der parteiamtlichen Prüfungskommission zum Schutze des NS-Schrifttums: Kann die s[1{Verlage} zur 2{Einsendung von Prüfungsexemplaren}]s veranlassen, erteilt Förderungsvermerke ("Diese Schrift wird den Gliederungen der k[NSDAP]k, dem Werke "k[Kraft durch Freude]k" und allen gleichgeschalteten Verbänden zur Anschaffung und Förderung empfohlen"), erstellt Gutachten, gibt der Bewegung zuwiderlaufende Schriften bekannt</w:t>
      </w:r>
    </w:p>
    <w:p>
      <w:r>
        <w:t>42</w:t>
        <w:tab/>
        <w:t>Darin: den k[Zentralverlag]k betr. Anordnung p[Bouhler]ps (z[1934]z)</w:t>
      </w:r>
    </w:p>
    <w:p>
      <w:r>
        <w:t>43</w:t>
        <w:tab/>
        <w:t>1934 - 1941</w:t>
      </w:r>
    </w:p>
    <w:p>
      <w:r>
        <w:br/>
        <w:t>26a</w:t>
        <w:tab/>
        <w:t>D.1</w:t>
      </w:r>
    </w:p>
    <w:p>
      <w:r>
        <w:t>27</w:t>
        <w:tab/>
        <w:t>D.1 Staat und Gesellschaft im Deutschen Reich</w:t>
      </w:r>
    </w:p>
    <w:p>
      <w:r>
        <w:t>30</w:t>
        <w:tab/>
        <w:t>574 - 576</w:t>
      </w:r>
    </w:p>
    <w:p>
      <w:r>
        <w:t>30z</w:t>
        <w:tab/>
        <w:t>NS 22/574 - 576</w:t>
      </w:r>
    </w:p>
    <w:p>
      <w:r>
        <w:t>33</w:t>
        <w:tab/>
        <w:t>S. 186</w:t>
      </w:r>
    </w:p>
    <w:p>
      <w:r>
        <w:t>40</w:t>
        <w:tab/>
        <w:t>s[Dichtung]s, s[Literatur]s, s[Presse]s, s[Buchhandel]s und s[Bibliotheken]s</w:t>
      </w:r>
    </w:p>
    <w:p>
      <w:r>
        <w:t>45</w:t>
        <w:tab/>
        <w:t>s.d.</w:t>
      </w:r>
    </w:p>
    <w:p/>
    <w:p/>
    <w:p>
      <w:r>
        <w:br/>
        <w:t>20</w:t>
        <w:tab/>
        <w:t>NS 23</w:t>
      </w:r>
    </w:p>
    <w:p>
      <w:r>
        <w:t>21</w:t>
        <w:tab/>
        <w:t>Sturmabteilungen der NSDAP (SA)</w:t>
      </w:r>
    </w:p>
    <w:p>
      <w:r>
        <w:t>22</w:t>
        <w:tab/>
        <w:t>Schriftgut aus der Zeit von 1867 bis 1945 \ Einrichtungen der NSDAP \ #NS 23 Sturmabteilungen der NSDAP (SA)</w:t>
      </w:r>
    </w:p>
    <w:p>
      <w:r>
        <w:t>23</w:t>
        <w:tab/>
        <w:t>1923 - 1945</w:t>
      </w:r>
    </w:p>
    <w:p>
      <w:r>
        <w:t>24</w:t>
        <w:tab/>
        <w:t>Findbuch</w:t>
      </w:r>
    </w:p>
    <w:p>
      <w:r>
        <w:t>30</w:t>
        <w:tab/>
        <w:t>221</w:t>
      </w:r>
    </w:p>
    <w:p>
      <w:r>
        <w:t>30z</w:t>
        <w:tab/>
        <w:t>NS 23/221</w:t>
      </w:r>
    </w:p>
    <w:p>
      <w:r>
        <w:t>33</w:t>
        <w:tab/>
        <w:t>S. 10</w:t>
      </w:r>
    </w:p>
    <w:p>
      <w:r>
        <w:t>40</w:t>
        <w:tab/>
        <w:t>s[Presse]s und s[Propaganda]s, Personalien</w:t>
      </w:r>
    </w:p>
    <w:p>
      <w:r>
        <w:t>45</w:t>
        <w:tab/>
        <w:t>s.d.</w:t>
      </w:r>
    </w:p>
    <w:p>
      <w:r>
        <w:br/>
        <w:t>30</w:t>
        <w:tab/>
        <w:t>222</w:t>
      </w:r>
    </w:p>
    <w:p>
      <w:r>
        <w:t>30z</w:t>
        <w:tab/>
        <w:t>NS 23/222</w:t>
      </w:r>
    </w:p>
    <w:p>
      <w:r>
        <w:t>33</w:t>
        <w:tab/>
        <w:t>S. 10</w:t>
      </w:r>
    </w:p>
    <w:p>
      <w:r>
        <w:t>40</w:t>
        <w:tab/>
        <w:t>s[Presse]s und s[Propaganda]s, Diverses</w:t>
      </w:r>
    </w:p>
    <w:p>
      <w:r>
        <w:t>45</w:t>
        <w:tab/>
        <w:t>s.d.</w:t>
      </w:r>
    </w:p>
    <w:p>
      <w:r>
        <w:br/>
        <w:t>30</w:t>
        <w:tab/>
        <w:t>223</w:t>
      </w:r>
    </w:p>
    <w:p>
      <w:r>
        <w:t>30z</w:t>
        <w:tab/>
        <w:t>NS 23/223</w:t>
      </w:r>
    </w:p>
    <w:p>
      <w:r>
        <w:t>33</w:t>
        <w:tab/>
        <w:t>S. 10</w:t>
      </w:r>
    </w:p>
    <w:p>
      <w:r>
        <w:t>40</w:t>
        <w:tab/>
        <w:t>s[Presse]s und s[Propaganda]s, s[Nationalsozialistische Korrespondenz-Artikel]s (NSK)</w:t>
      </w:r>
    </w:p>
    <w:p>
      <w:r>
        <w:t>45</w:t>
        <w:tab/>
        <w:t>s.d.</w:t>
      </w:r>
    </w:p>
    <w:p>
      <w:r>
        <w:br/>
        <w:t>30</w:t>
        <w:tab/>
        <w:t>233</w:t>
      </w:r>
    </w:p>
    <w:p>
      <w:r>
        <w:t>30z</w:t>
        <w:tab/>
        <w:t>NS 23/233</w:t>
      </w:r>
    </w:p>
    <w:p>
      <w:r>
        <w:t>33</w:t>
        <w:tab/>
        <w:t>S. 10</w:t>
      </w:r>
    </w:p>
    <w:p>
      <w:r>
        <w:t>40</w:t>
        <w:tab/>
        <w:t>Tätigkeitsberichte, s[Presse]s</w:t>
      </w:r>
    </w:p>
    <w:p>
      <w:r>
        <w:t>45</w:t>
        <w:tab/>
        <w:t>s.d.</w:t>
      </w:r>
    </w:p>
    <w:p>
      <w:r>
        <w:br/>
        <w:t>30</w:t>
        <w:tab/>
        <w:t>234</w:t>
      </w:r>
    </w:p>
    <w:p>
      <w:r>
        <w:t>30z</w:t>
        <w:tab/>
        <w:t>NS 23/234</w:t>
      </w:r>
    </w:p>
    <w:p>
      <w:r>
        <w:t>33</w:t>
        <w:tab/>
        <w:t>S. 10</w:t>
      </w:r>
    </w:p>
    <w:p>
      <w:r>
        <w:t>40</w:t>
        <w:tab/>
        <w:t>Organisation und Einsatz, s[Presse]s</w:t>
      </w:r>
    </w:p>
    <w:p>
      <w:r>
        <w:t>45</w:t>
        <w:tab/>
        <w:t>s.d.</w:t>
      </w:r>
    </w:p>
    <w:p>
      <w:r>
        <w:br/>
        <w:t>30</w:t>
        <w:tab/>
        <w:t>235</w:t>
      </w:r>
    </w:p>
    <w:p>
      <w:r>
        <w:t>30z</w:t>
        <w:tab/>
        <w:t>NS 23/235</w:t>
      </w:r>
    </w:p>
    <w:p>
      <w:r>
        <w:t>33</w:t>
        <w:tab/>
        <w:t>S. 10</w:t>
      </w:r>
    </w:p>
    <w:p>
      <w:r>
        <w:t>40</w:t>
        <w:tab/>
        <w:t>s[Propaganda]s-Einsatz</w:t>
      </w:r>
    </w:p>
    <w:p>
      <w:r>
        <w:t>45</w:t>
        <w:tab/>
        <w:t>s.d.</w:t>
      </w:r>
    </w:p>
    <w:p>
      <w:r>
        <w:br/>
        <w:t>30</w:t>
        <w:tab/>
        <w:t>350</w:t>
      </w:r>
    </w:p>
    <w:p>
      <w:r>
        <w:t>30z</w:t>
        <w:tab/>
        <w:t>NS 23/350</w:t>
      </w:r>
    </w:p>
    <w:p>
      <w:r>
        <w:t>33</w:t>
        <w:tab/>
        <w:t>S. 15</w:t>
      </w:r>
    </w:p>
    <w:p>
      <w:r>
        <w:t>40</w:t>
        <w:tab/>
        <w:t>s[Nachrichtenwesen]s</w:t>
      </w:r>
    </w:p>
    <w:p>
      <w:r>
        <w:t>45</w:t>
        <w:tab/>
        <w:t>s.d.</w:t>
      </w:r>
    </w:p>
    <w:p>
      <w:r>
        <w:br/>
        <w:t>30</w:t>
        <w:tab/>
        <w:t>387 - 388</w:t>
      </w:r>
    </w:p>
    <w:p>
      <w:r>
        <w:t>30z</w:t>
        <w:tab/>
        <w:t>NS 23/387 - 388</w:t>
      </w:r>
    </w:p>
    <w:p>
      <w:r>
        <w:t>33</w:t>
        <w:tab/>
        <w:t>S. 16</w:t>
      </w:r>
    </w:p>
    <w:p>
      <w:r>
        <w:t>40</w:t>
        <w:tab/>
        <w:t>Gruppe Hansa, s[Kriegsnachrichtenblätter]s</w:t>
      </w:r>
    </w:p>
    <w:p>
      <w:r>
        <w:t>45</w:t>
        <w:tab/>
        <w:t>s.d.</w:t>
      </w:r>
    </w:p>
    <w:p>
      <w:r>
        <w:br/>
        <w:t>30</w:t>
        <w:tab/>
        <w:t>408</w:t>
      </w:r>
    </w:p>
    <w:p>
      <w:r>
        <w:t>30z</w:t>
        <w:tab/>
        <w:t>NS 23/408</w:t>
      </w:r>
    </w:p>
    <w:p>
      <w:r>
        <w:t>33</w:t>
        <w:tab/>
        <w:t>S. 18</w:t>
      </w:r>
    </w:p>
    <w:p>
      <w:r>
        <w:t>40</w:t>
        <w:tab/>
        <w:t>Untergruppe o[Hamburg]o, s[Presse]s</w:t>
      </w:r>
    </w:p>
    <w:p>
      <w:r>
        <w:t>45</w:t>
        <w:tab/>
        <w:t>s.d.</w:t>
      </w:r>
    </w:p>
    <w:p>
      <w:r>
        <w:br/>
        <w:t>30</w:t>
        <w:tab/>
        <w:t>480</w:t>
      </w:r>
    </w:p>
    <w:p>
      <w:r>
        <w:t>30z</w:t>
        <w:tab/>
        <w:t>NS 23/480</w:t>
      </w:r>
    </w:p>
    <w:p>
      <w:r>
        <w:t>40</w:t>
        <w:tab/>
        <w:t>s[Unterrichtsbuch über Reserve-Offiziers-Anwärter-Lehrgänge]s (SA-Führer)</w:t>
      </w:r>
    </w:p>
    <w:p>
      <w:r>
        <w:t>43</w:t>
        <w:tab/>
        <w:t>1942</w:t>
      </w:r>
    </w:p>
    <w:p/>
    <w:p/>
    <w:p>
      <w:r>
        <w:br/>
        <w:t>20</w:t>
        <w:tab/>
        <w:t>NS 24</w:t>
      </w:r>
    </w:p>
    <w:p>
      <w:r>
        <w:t>21</w:t>
        <w:tab/>
        <w:t>Nationalsozialistisches Kraftfahr-Korps</w:t>
      </w:r>
    </w:p>
    <w:p>
      <w:r>
        <w:t>22</w:t>
        <w:tab/>
        <w:t>Schriftgut aus der Zeit von 1867 bis 1945 \ Einrichtungen der NSDAP \ #NS 24 Nationalsozialistisches Kraftfahr-Korps</w:t>
      </w:r>
    </w:p>
    <w:p>
      <w:r>
        <w:t>23</w:t>
        <w:tab/>
        <w:t>1931 - 1942</w:t>
      </w:r>
    </w:p>
    <w:p>
      <w:r>
        <w:t>24</w:t>
        <w:tab/>
        <w:t>Findbuch</w:t>
      </w:r>
    </w:p>
    <w:p>
      <w:r>
        <w:t>30</w:t>
        <w:tab/>
        <w:t>24</w:t>
      </w:r>
    </w:p>
    <w:p>
      <w:r>
        <w:t>30z</w:t>
        <w:tab/>
        <w:t>NS 24/24</w:t>
      </w:r>
    </w:p>
    <w:p>
      <w:r>
        <w:t>33</w:t>
        <w:tab/>
        <w:t>S. 2</w:t>
      </w:r>
    </w:p>
    <w:p>
      <w:r>
        <w:t>40</w:t>
        <w:tab/>
        <w:t>Standarte 86, s[Presse]s</w:t>
      </w:r>
    </w:p>
    <w:p>
      <w:r>
        <w:t>45</w:t>
        <w:tab/>
        <w:t>s.d.</w:t>
      </w:r>
    </w:p>
    <w:p>
      <w:r>
        <w:br/>
        <w:t>30</w:t>
        <w:tab/>
        <w:t>74</w:t>
      </w:r>
    </w:p>
    <w:p>
      <w:r>
        <w:t>30z</w:t>
        <w:tab/>
        <w:t>NS 24/74</w:t>
      </w:r>
    </w:p>
    <w:p>
      <w:r>
        <w:t>33</w:t>
        <w:tab/>
        <w:t>S. 4</w:t>
      </w:r>
    </w:p>
    <w:p>
      <w:r>
        <w:t>40</w:t>
        <w:tab/>
        <w:t>s[Presse]s</w:t>
      </w:r>
    </w:p>
    <w:p>
      <w:r>
        <w:t>45</w:t>
        <w:tab/>
        <w:t>s.d.</w:t>
      </w:r>
    </w:p>
    <w:p>
      <w:r>
        <w:br/>
        <w:t>30</w:t>
        <w:tab/>
        <w:t>106</w:t>
      </w:r>
    </w:p>
    <w:p>
      <w:r>
        <w:t>30z</w:t>
        <w:tab/>
        <w:t>NS 24/106</w:t>
      </w:r>
    </w:p>
    <w:p>
      <w:r>
        <w:t>33</w:t>
        <w:tab/>
        <w:t>S. 5</w:t>
      </w:r>
    </w:p>
    <w:p>
      <w:r>
        <w:t>40</w:t>
        <w:tab/>
        <w:t>s[Denkschriften]s, Dankschreiben</w:t>
      </w:r>
    </w:p>
    <w:p>
      <w:r>
        <w:t>45</w:t>
        <w:tab/>
        <w:t>s.d.</w:t>
      </w:r>
    </w:p>
    <w:p/>
    <w:p/>
    <w:p>
      <w:r>
        <w:br/>
        <w:t>20</w:t>
        <w:tab/>
        <w:t>NS 25</w:t>
      </w:r>
    </w:p>
    <w:p>
      <w:r>
        <w:t>21</w:t>
        <w:tab/>
        <w:t>Hauptamt für Kommunalpolitik</w:t>
      </w:r>
    </w:p>
    <w:p>
      <w:r>
        <w:t>22</w:t>
        <w:tab/>
        <w:t>Schriftgut aus der Zeit von 1867 bis 1945 \ Einrichtungen der NSDAP \ #NS 25 Hauptamt für Kommunalpolitik</w:t>
      </w:r>
    </w:p>
    <w:p>
      <w:r>
        <w:t>23</w:t>
        <w:tab/>
        <w:t>1928 - 1944</w:t>
      </w:r>
    </w:p>
    <w:p>
      <w:r>
        <w:t>24</w:t>
        <w:tab/>
        <w:t>Findbuch</w:t>
      </w:r>
    </w:p>
    <w:p>
      <w:r>
        <w:t>26a</w:t>
        <w:tab/>
        <w:t>A.7.a)</w:t>
      </w:r>
    </w:p>
    <w:p>
      <w:r>
        <w:t>27</w:t>
        <w:tab/>
        <w:t>A. Organisation, Aufbau und Tätigkeit des politischen Apparates der k[NSDAP]k \ 7. Materialsammlungen (Aufsätze, Manuskripte usw., Zeitungsausschnitte, Zeitschriftenausschnitte \ a) Aufsätze, Manuskripte usw.</w:t>
      </w:r>
    </w:p>
    <w:p>
      <w:r>
        <w:t>30</w:t>
        <w:tab/>
        <w:t>90</w:t>
      </w:r>
    </w:p>
    <w:p>
      <w:r>
        <w:t>30z</w:t>
        <w:tab/>
        <w:t>NS 25/90</w:t>
      </w:r>
    </w:p>
    <w:p>
      <w:r>
        <w:t>33</w:t>
        <w:tab/>
        <w:t>S. 17</w:t>
      </w:r>
    </w:p>
    <w:p>
      <w:r>
        <w:t>40</w:t>
        <w:tab/>
        <w:t>Entstehung und Entwicklung des kommunalpolitischen Apparates der k[NSDAP]k (Materialsammlung für einen Beitrag p[Fiehler]ps in der t[2{Schriftenreihe} "1{Beiträge zum Recht der Partei}]t")</w:t>
      </w:r>
    </w:p>
    <w:p>
      <w:r>
        <w:t>42</w:t>
        <w:tab/>
        <w:t>Darin: "t[Die Ämter für Kommunalpolitik der NSDAP]t" (aus: t[Vorschriftensammlung für die Kommunalverwaltung]t, k[1{p[2{R.} 1{Boorberg}]p Verlag}, 2{o[Stuttgart]o}]k, 1. Bearbeitung, Stand: z[01.04.1938]z (Fotokopie); "t[Die nationalsozialistische Gemeinde]t", 3. Jg., Folge 23 vom z[01.12.1935]z; 6. Jg., Folge 18 vom z[15.09.1938]z</w:t>
      </w:r>
    </w:p>
    <w:p>
      <w:r>
        <w:t>43</w:t>
        <w:tab/>
        <w:t>1931 - 1940</w:t>
      </w:r>
    </w:p>
    <w:p>
      <w:r>
        <w:br/>
        <w:t>26a</w:t>
        <w:tab/>
        <w:t>B.II.1.</w:t>
      </w:r>
    </w:p>
    <w:p>
      <w:r>
        <w:t>27</w:t>
        <w:tab/>
        <w:t>B. Schriftwechsel des k[Hauptamtes für Kommunalpolitik]k \ II. Schriftwechsel des Hauptamtes für Kommunalpolitik unter Anlehnung an die Geschäftsordnung von z[1937]z \ 1. Schriftwechsel mit den Leitern, Referenten und Mitarbeitern des Hauptamtes</w:t>
      </w:r>
    </w:p>
    <w:p>
      <w:r>
        <w:t>30</w:t>
        <w:tab/>
        <w:t>160</w:t>
      </w:r>
    </w:p>
    <w:p>
      <w:r>
        <w:t>30z</w:t>
        <w:tab/>
        <w:t>NS 25/160</w:t>
      </w:r>
    </w:p>
    <w:p>
      <w:r>
        <w:t>33</w:t>
        <w:tab/>
        <w:t>S. 32</w:t>
      </w:r>
    </w:p>
    <w:p>
      <w:r>
        <w:t>40</w:t>
        <w:tab/>
        <w:t>Schriftwechsel mit p[2{Max} 1{Reinhard}]p</w:t>
      </w:r>
    </w:p>
    <w:p>
      <w:r>
        <w:t>43</w:t>
        <w:tab/>
        <w:t>1938</w:t>
      </w:r>
    </w:p>
    <w:p>
      <w:r>
        <w:br/>
        <w:t>30</w:t>
        <w:tab/>
        <w:t>153</w:t>
      </w:r>
    </w:p>
    <w:p>
      <w:r>
        <w:t>30z</w:t>
        <w:tab/>
        <w:t>NS 25/153</w:t>
      </w:r>
    </w:p>
    <w:p>
      <w:r>
        <w:t>33</w:t>
        <w:tab/>
        <w:t>S. 32</w:t>
      </w:r>
    </w:p>
    <w:p>
      <w:r>
        <w:t>40</w:t>
        <w:tab/>
        <w:t>Schriftwechsel mit p[2{Max} 1{Reinhard}]p</w:t>
      </w:r>
    </w:p>
    <w:p>
      <w:r>
        <w:t>43</w:t>
        <w:tab/>
        <w:t>1937</w:t>
      </w:r>
    </w:p>
    <w:p>
      <w:r>
        <w:br/>
        <w:t>30</w:t>
        <w:tab/>
        <w:t>152</w:t>
      </w:r>
    </w:p>
    <w:p>
      <w:r>
        <w:t>30z</w:t>
        <w:tab/>
        <w:t>NS 25/152</w:t>
      </w:r>
    </w:p>
    <w:p>
      <w:r>
        <w:t>33</w:t>
        <w:tab/>
        <w:t>S. 32</w:t>
      </w:r>
    </w:p>
    <w:p>
      <w:r>
        <w:t>40</w:t>
        <w:tab/>
        <w:t>Stellungnahme zu Entwürfen, Tätigkeitsberichten, Anfragen etc. von p[2{Max} 1{Reinhard} (7{Leiter der Stelle für gemeindliche Kulturfragen}]p)</w:t>
      </w:r>
    </w:p>
    <w:p>
      <w:r>
        <w:t>43</w:t>
        <w:tab/>
        <w:t>1937</w:t>
      </w:r>
    </w:p>
    <w:p>
      <w:r>
        <w:br/>
        <w:t>30</w:t>
        <w:tab/>
        <w:t>151</w:t>
      </w:r>
    </w:p>
    <w:p>
      <w:r>
        <w:t>30z</w:t>
        <w:tab/>
        <w:t>NS 25/151</w:t>
      </w:r>
    </w:p>
    <w:p>
      <w:r>
        <w:t>33</w:t>
        <w:tab/>
        <w:t>S. 32</w:t>
      </w:r>
    </w:p>
    <w:p>
      <w:r>
        <w:t>40</w:t>
        <w:tab/>
        <w:t>Einzelvorgang betr. p[2{Max} 1{Reinhard}]p</w:t>
      </w:r>
    </w:p>
    <w:p>
      <w:r>
        <w:t>43</w:t>
        <w:tab/>
        <w:t>1939</w:t>
      </w:r>
    </w:p>
    <w:p>
      <w:r>
        <w:br/>
        <w:t>26a</w:t>
        <w:tab/>
        <w:t>B.II.2</w:t>
      </w:r>
    </w:p>
    <w:p>
      <w:r>
        <w:t>27</w:t>
        <w:tab/>
        <w:t>B. Schriftwechsel des k[Hauptamtes für Kommunalpolitik]k \ II. Schriftwechsel des Hauptamtes für Kommunalpolitik unter Anlehnung an der Geschäftsordnung von z[1937]z \ 2. Gauamtlicher Schriftwechsel (Schriftwechsel mit den Gauämtern und mit Institutionen und Personen in den Gaubereichen)</w:t>
      </w:r>
    </w:p>
    <w:p>
      <w:r>
        <w:t>30</w:t>
        <w:tab/>
        <w:t>282</w:t>
      </w:r>
    </w:p>
    <w:p>
      <w:r>
        <w:t>30z</w:t>
        <w:tab/>
        <w:t>NS 25/282</w:t>
      </w:r>
    </w:p>
    <w:p>
      <w:r>
        <w:t>33</w:t>
        <w:tab/>
        <w:t>S. 52</w:t>
      </w:r>
    </w:p>
    <w:p>
      <w:r>
        <w:t>40</w:t>
        <w:tab/>
        <w:t>o[2{Gau} 1{Mainfranken}]o, Schriftwechsel mit dem Gauamt, mit Behörden und Privatpersonen</w:t>
      </w:r>
    </w:p>
    <w:p>
      <w:r>
        <w:t>41</w:t>
        <w:tab/>
        <w:t>u.a.: Erlaß einer ortspolizeilichen Vorschrift der Gemeinde o[Erbshausen]o betr. s[Hausierhandel der Juden]s; s[2{Beleidigung von Juden} in der 1{Presse}]s von o[Bamberg]o (Abschrift eines Beschlusses der Strafkammer des Landgerichtes Bamberg)</w:t>
      </w:r>
    </w:p>
    <w:p>
      <w:r>
        <w:t>43</w:t>
        <w:tab/>
        <w:t>1926 - 1927</w:t>
      </w:r>
    </w:p>
    <w:p>
      <w:r>
        <w:br/>
        <w:t>30</w:t>
        <w:tab/>
        <w:t>297</w:t>
      </w:r>
    </w:p>
    <w:p>
      <w:r>
        <w:t>30z</w:t>
        <w:tab/>
        <w:t>NS 25/297</w:t>
      </w:r>
    </w:p>
    <w:p>
      <w:r>
        <w:t>33</w:t>
        <w:tab/>
        <w:t>S. 54</w:t>
      </w:r>
    </w:p>
    <w:p>
      <w:r>
        <w:t>40</w:t>
        <w:tab/>
        <w:t>o[2{Gau} 1{München-Oberbayern}]o, Schriftwechsel mit Gemeinderatsmitgliedern, Privatpersonen (vor allem in Fürsorgeangelegenheiten) usw.</w:t>
      </w:r>
    </w:p>
    <w:p>
      <w:r>
        <w:t>42</w:t>
        <w:tab/>
        <w:t>Darin: Pamphlet gegen die "t[Bayernwacht]t" (p[3{Ritter} 8{von} 1{Lex}]p)</w:t>
      </w:r>
    </w:p>
    <w:p>
      <w:r>
        <w:t>43</w:t>
        <w:tab/>
        <w:t>ca. 1929 - 1936</w:t>
      </w:r>
    </w:p>
    <w:p>
      <w:r>
        <w:br/>
        <w:t>26a</w:t>
        <w:tab/>
        <w:t>B.II.6</w:t>
      </w:r>
    </w:p>
    <w:p>
      <w:r>
        <w:t>27</w:t>
        <w:tab/>
        <w:t>B. Schriftwechsel des Hauptamtes für Kommunalpolitik \ II. Schriftwechsel des Hauptamtes für Kommunalpolitik unter Anlehnung an der Geschäftsordnung von z[1937]z \ 6. Schriftwechsel mit Dienststellen der k[Reichsleitung der NSDAP]k, der Gliederungen und angeschlossenen Verbände</w:t>
      </w:r>
    </w:p>
    <w:p>
      <w:r>
        <w:t>30</w:t>
        <w:tab/>
        <w:t>466 - 468</w:t>
      </w:r>
    </w:p>
    <w:p>
      <w:r>
        <w:t>30z</w:t>
        <w:tab/>
        <w:t>NS 25/466 - 468</w:t>
      </w:r>
    </w:p>
    <w:p>
      <w:r>
        <w:t>33</w:t>
        <w:tab/>
        <w:t>S. 82</w:t>
      </w:r>
    </w:p>
    <w:p>
      <w:r>
        <w:t>40</w:t>
        <w:tab/>
        <w:t>Schriftwechsel mit Dienststellen der s[Reichspropagandaleitung]s, insbesondere mit dem k[Reichsring für NS-Propaganda und Volksaufklärung]k, Bd. 1 - 3</w:t>
      </w:r>
    </w:p>
    <w:p>
      <w:r>
        <w:t>43</w:t>
        <w:tab/>
        <w:t>1936 ; 1938 - 1939</w:t>
      </w:r>
    </w:p>
    <w:p>
      <w:r>
        <w:br/>
        <w:t>30</w:t>
        <w:tab/>
        <w:t>469</w:t>
      </w:r>
    </w:p>
    <w:p>
      <w:r>
        <w:t>30z</w:t>
        <w:tab/>
        <w:t>NS 25/469</w:t>
      </w:r>
    </w:p>
    <w:p>
      <w:r>
        <w:t>33</w:t>
        <w:tab/>
        <w:t>S. 82</w:t>
      </w:r>
    </w:p>
    <w:p>
      <w:r>
        <w:t>40</w:t>
        <w:tab/>
        <w:t>Schriftwechsel mit Dienststellen der s[Reichspropagandaleitung]s, insbesondere mit dem k[Reichsring für NS-Propaganda und Volksaufklärung]k, Bd. 4</w:t>
      </w:r>
    </w:p>
    <w:p>
      <w:r>
        <w:t>42</w:t>
        <w:tab/>
        <w:t>Darin: "t[Die Aufgaben des Jugendamtes der DAF]t", z[April 1939]z ; "t[Die neue Lage im deutschen Bergbau]t", hrsg. vom k[Propagandaamt der DAF]k, z[März 1939]z</w:t>
      </w:r>
    </w:p>
    <w:p>
      <w:r>
        <w:t>43</w:t>
        <w:tab/>
        <w:t>1939</w:t>
      </w:r>
    </w:p>
    <w:p>
      <w:r>
        <w:br/>
        <w:t>30</w:t>
        <w:tab/>
        <w:t>471</w:t>
      </w:r>
    </w:p>
    <w:p>
      <w:r>
        <w:t>30z</w:t>
        <w:tab/>
        <w:t>NS 25/471</w:t>
      </w:r>
    </w:p>
    <w:p>
      <w:r>
        <w:t>33</w:t>
        <w:tab/>
        <w:t>S. 82</w:t>
      </w:r>
    </w:p>
    <w:p>
      <w:r>
        <w:t>40</w:t>
        <w:tab/>
        <w:t>Schriftwechsel mit der Reichsleitung: Kanzlei und Adjutantur des Führers (dienstentlassene oder um Dienststellungen bemühte Beamte, Bürgermeister und sonstige Angehörige kommunaler Ämter), u.a. s[2{Reichsschriftleitung} der 1{NS-Parteipresse}]s</w:t>
      </w:r>
    </w:p>
    <w:p>
      <w:r>
        <w:t>43</w:t>
        <w:tab/>
        <w:t>1936 - 1937</w:t>
      </w:r>
    </w:p>
    <w:p>
      <w:r>
        <w:br/>
        <w:t>30</w:t>
        <w:tab/>
        <w:t>477</w:t>
      </w:r>
    </w:p>
    <w:p>
      <w:r>
        <w:t>30z</w:t>
        <w:tab/>
        <w:t>NS 25/477</w:t>
      </w:r>
    </w:p>
    <w:p>
      <w:r>
        <w:t>33</w:t>
        <w:tab/>
        <w:t>S. 83</w:t>
      </w:r>
    </w:p>
    <w:p>
      <w:r>
        <w:t>40</w:t>
        <w:tab/>
        <w:t>Schriftwechsel mit der s[Reichspropagandaleitung]s, Bd. 6</w:t>
      </w:r>
    </w:p>
    <w:p>
      <w:r>
        <w:t>42</w:t>
        <w:tab/>
        <w:t>Darin: "t[NS-Volkswirt. Organ des Hauptamtes für Volkswohlfahrt in der Reichsleitung der NSDAP]t, 5. Jg. Heft 2, z[Nov. 1937]z</w:t>
      </w:r>
    </w:p>
    <w:p>
      <w:r>
        <w:t>45</w:t>
        <w:tab/>
        <w:t>s.d.</w:t>
      </w:r>
    </w:p>
    <w:p>
      <w:r>
        <w:br/>
        <w:t>30</w:t>
        <w:tab/>
        <w:t>482</w:t>
      </w:r>
    </w:p>
    <w:p>
      <w:r>
        <w:t>30z</w:t>
        <w:tab/>
        <w:t>NS 25/482</w:t>
      </w:r>
    </w:p>
    <w:p>
      <w:r>
        <w:t>33</w:t>
        <w:tab/>
        <w:t>S. 84</w:t>
      </w:r>
    </w:p>
    <w:p>
      <w:r>
        <w:t>40</w:t>
        <w:tab/>
        <w:t>Schriftwechsel mit dem Hauptamt für Volkswohlfahrt und mit dem Hauptamt für Volksgesundheit</w:t>
      </w:r>
    </w:p>
    <w:p>
      <w:r>
        <w:t>42</w:t>
        <w:tab/>
        <w:t>Darin u.a.: "t[Das Reich und die deutsche Führung in Europa]t", hrsg. vom Hauptschulungsamt des Reichsorganisationsleiters, z[Nov. 1940]z</w:t>
      </w:r>
    </w:p>
    <w:p>
      <w:r>
        <w:t>45</w:t>
        <w:tab/>
        <w:t>s.d.</w:t>
      </w:r>
    </w:p>
    <w:p>
      <w:r>
        <w:br/>
        <w:t>26a</w:t>
        <w:tab/>
        <w:t>B.II.10</w:t>
      </w:r>
    </w:p>
    <w:p>
      <w:r>
        <w:t>27</w:t>
        <w:tab/>
        <w:t>B. Schriftwechsel des k[Hauptamtes für Kommunalpolitik]k \ II. Schriftwechsel des Hauptamtes für Kommunalpolitik unter Anlehnung an der Geschäftsordnung von z[1937]z \ 10. Schriftwechsel der "NS-Gemeinde"</w:t>
      </w:r>
    </w:p>
    <w:p>
      <w:r>
        <w:t>30</w:t>
        <w:tab/>
        <w:t>513 - 551</w:t>
      </w:r>
    </w:p>
    <w:p>
      <w:r>
        <w:t>30z</w:t>
        <w:tab/>
        <w:t>NS 25/513 - 551</w:t>
      </w:r>
    </w:p>
    <w:p>
      <w:r>
        <w:t>33</w:t>
        <w:tab/>
        <w:t>S. 92 - 94</w:t>
      </w:r>
    </w:p>
    <w:p>
      <w:r>
        <w:t>40</w:t>
        <w:tab/>
        <w:t>Schriftwechsel der Schriftleitung "t[NS-Gemeinde]t" mit Staats- und Parteidienststellen, mit Firmen, Institutionen, s[Verlage]sn, Mitarbeitern und Privatpersonen (alphabetisch geordnet)</w:t>
      </w:r>
    </w:p>
    <w:p>
      <w:r>
        <w:t>43</w:t>
        <w:tab/>
        <w:t>1933 - 1940</w:t>
      </w:r>
    </w:p>
    <w:p>
      <w:r>
        <w:br/>
        <w:t>30</w:t>
        <w:tab/>
        <w:t>552</w:t>
      </w:r>
    </w:p>
    <w:p>
      <w:r>
        <w:t>30z</w:t>
        <w:tab/>
        <w:t>NS 25/552</w:t>
      </w:r>
    </w:p>
    <w:p>
      <w:r>
        <w:t>33</w:t>
        <w:tab/>
        <w:t>S. 95</w:t>
      </w:r>
    </w:p>
    <w:p>
      <w:r>
        <w:t>40</w:t>
        <w:tab/>
        <w:t>Schriftwechsel der "t[NS-Gemeinde]t" (Schriftwechsel mit verschiedenen NS-Dienststellen und mit dem k[Parteiverlag]k, vorwiegend über redaktionelle Angelegenheiten)</w:t>
      </w:r>
    </w:p>
    <w:p>
      <w:r>
        <w:t>43</w:t>
        <w:tab/>
        <w:t>1933</w:t>
      </w:r>
    </w:p>
    <w:p>
      <w:r>
        <w:br/>
        <w:t>30</w:t>
        <w:tab/>
        <w:t>553</w:t>
      </w:r>
    </w:p>
    <w:p>
      <w:r>
        <w:t>30z</w:t>
        <w:tab/>
        <w:t>NS 25/553</w:t>
      </w:r>
    </w:p>
    <w:p>
      <w:r>
        <w:t>33</w:t>
        <w:tab/>
        <w:t>S. 95</w:t>
      </w:r>
    </w:p>
    <w:p>
      <w:r>
        <w:t>40</w:t>
        <w:tab/>
        <w:t>Schriftwechsel mit anderen s[Verlage]sn, Privatpersonen und Institutionen über kommunalpolitische Fachaufsätze</w:t>
      </w:r>
    </w:p>
    <w:p>
      <w:r>
        <w:t>42</w:t>
        <w:tab/>
        <w:t>Darin: Zuschriften von s[Beziehern der "t[NS-Gemeinde]t"]s, betr. s[Abonnement]ss</w:t>
      </w:r>
    </w:p>
    <w:p>
      <w:r>
        <w:t>43</w:t>
        <w:tab/>
        <w:t>1933 - 1934</w:t>
      </w:r>
    </w:p>
    <w:p>
      <w:r>
        <w:br/>
        <w:t>30</w:t>
        <w:tab/>
        <w:t>554</w:t>
      </w:r>
    </w:p>
    <w:p>
      <w:r>
        <w:t>30z</w:t>
        <w:tab/>
        <w:t>NS 25/554</w:t>
      </w:r>
    </w:p>
    <w:p>
      <w:r>
        <w:t>33</w:t>
        <w:tab/>
        <w:t>S. 95</w:t>
      </w:r>
    </w:p>
    <w:p>
      <w:r>
        <w:t>40</w:t>
        <w:tab/>
        <w:t>Schriftwechsel des p[7{Schriftleiters der "t[NS-Gemeinde]t"}, Stadtrat 1{Sternbauer}]p, mit dem p[7{Geschäftsführer des Hauptamtes} 1{Schön}]p vorwiegend über redaktionelle Angelegenheiten</w:t>
      </w:r>
    </w:p>
    <w:p>
      <w:r>
        <w:t>43</w:t>
        <w:tab/>
        <w:t>1933 - 1934</w:t>
      </w:r>
    </w:p>
    <w:p>
      <w:r>
        <w:br/>
        <w:t>30</w:t>
        <w:tab/>
        <w:t>555</w:t>
      </w:r>
    </w:p>
    <w:p>
      <w:r>
        <w:t>30z</w:t>
        <w:tab/>
        <w:t>NS 25/555</w:t>
      </w:r>
    </w:p>
    <w:p>
      <w:r>
        <w:t>33</w:t>
        <w:tab/>
        <w:t>S. 95</w:t>
      </w:r>
    </w:p>
    <w:p>
      <w:r>
        <w:t>40</w:t>
        <w:tab/>
        <w:t>Schriftwechsel der "t[NS-Gemeinde]t" (Verlag und Redaktion) mit anderen s[Verlage]sn, mit Dienststellen, Institutionen usw. betr. s[Zeitschriftenaustausch]s und s[Freiexemplare]s</w:t>
      </w:r>
    </w:p>
    <w:p>
      <w:r>
        <w:t>43</w:t>
        <w:tab/>
        <w:t>1933 - 1935</w:t>
      </w:r>
    </w:p>
    <w:p>
      <w:r>
        <w:br/>
        <w:t>30</w:t>
        <w:tab/>
        <w:t>556</w:t>
      </w:r>
    </w:p>
    <w:p>
      <w:r>
        <w:t>30z</w:t>
        <w:tab/>
        <w:t>NS 25/556</w:t>
      </w:r>
    </w:p>
    <w:p>
      <w:r>
        <w:t>33</w:t>
        <w:tab/>
        <w:t>S. 95</w:t>
      </w:r>
    </w:p>
    <w:p>
      <w:r>
        <w:t>40</w:t>
        <w:tab/>
        <w:t>Schriftwechsel der "t[NS-Gemeinde]t" (Schriftleitung) mit dem Hauptamt für Kommunalpolitik vorwiegend über redaktionelle Angelegenheiten</w:t>
      </w:r>
    </w:p>
    <w:p>
      <w:r>
        <w:t>43</w:t>
        <w:tab/>
        <w:t>1934</w:t>
      </w:r>
    </w:p>
    <w:p>
      <w:r>
        <w:br/>
        <w:t>30</w:t>
        <w:tab/>
        <w:t>557</w:t>
      </w:r>
    </w:p>
    <w:p>
      <w:r>
        <w:t>30z</w:t>
        <w:tab/>
        <w:t>NS 25/557</w:t>
      </w:r>
    </w:p>
    <w:p>
      <w:r>
        <w:t>40</w:t>
        <w:tab/>
        <w:t>Schriftwechsel der "t[NS-Gemeinde]t" (Schriftleitung) mit verschiedenen NS-Dienststellen und mit dem k[p[Eher]p-Verlag]k, vorwiegend über redaktionelle Angelegenheiten</w:t>
      </w:r>
    </w:p>
    <w:p>
      <w:r>
        <w:t>41</w:t>
        <w:tab/>
        <w:t>u.a.: Übernahme der Aufgaben der NAZ durch die k[Ala-Anzeigen-AG]k und Anerkennung dieser AG als s[2{parteiamtliche Werbestelle} der 1{NS-Presse}]s, Mitteilung der k[NS-Anzeigen-Zentrale]k (NAZ) vom z[09.05.1934]z</w:t>
      </w:r>
    </w:p>
    <w:p>
      <w:r>
        <w:t>43</w:t>
        <w:tab/>
        <w:t>1934</w:t>
      </w:r>
    </w:p>
    <w:p>
      <w:r>
        <w:br/>
        <w:t>30</w:t>
        <w:tab/>
        <w:t>563</w:t>
      </w:r>
    </w:p>
    <w:p>
      <w:r>
        <w:t>30z</w:t>
        <w:tab/>
        <w:t>NS 25/563</w:t>
      </w:r>
    </w:p>
    <w:p>
      <w:r>
        <w:t>33</w:t>
        <w:tab/>
        <w:t>S. 96</w:t>
      </w:r>
    </w:p>
    <w:p>
      <w:r>
        <w:t>40</w:t>
        <w:tab/>
        <w:t>Schriftwechsel der Schriftleitung der "t[NS-Gemeinde]t" mit NS-Dienststellen, der Schriftleitung des "t[VB]t", mit dem eigenen s[Verlag]s und dem k[p[Eher]p-Verlag]k</w:t>
      </w:r>
    </w:p>
    <w:p>
      <w:r>
        <w:t>41</w:t>
        <w:tab/>
        <w:t>u.a.: Verzeichnis der Reichsleiter der k[NSDAP]k, z[Juli 1935]z; Namensliste der Hauptamts- und Amtsleiter der Reichsleitung sowie der Gauleiter; Nichteinführung von p[Hitler]ps "t[Mein Kampf]t" in den Schulen (Mitteilung des Eher-Verlags), z[21.06.1935]z</w:t>
      </w:r>
    </w:p>
    <w:p>
      <w:r>
        <w:t>43</w:t>
        <w:tab/>
        <w:t>1935</w:t>
      </w:r>
    </w:p>
    <w:p>
      <w:r>
        <w:br/>
        <w:t>30</w:t>
        <w:tab/>
        <w:t>566</w:t>
      </w:r>
    </w:p>
    <w:p>
      <w:r>
        <w:t>30z</w:t>
        <w:tab/>
        <w:t>NS 25/566</w:t>
      </w:r>
    </w:p>
    <w:p>
      <w:r>
        <w:t>33</w:t>
        <w:tab/>
        <w:t>S. 97</w:t>
      </w:r>
    </w:p>
    <w:p>
      <w:r>
        <w:t>40</w:t>
        <w:tab/>
        <w:t>Schriftwechsel der "t[NS-Gemeinde]t" (Schriftleitung) mit dem eigenen s[Verlag]s, mit der Hauptschriftleitung des "t[VB]t" und mit Dienststellen des k[p[Eher]p-Verlag]kes</w:t>
      </w:r>
    </w:p>
    <w:p>
      <w:r>
        <w:t>43</w:t>
        <w:tab/>
        <w:t>1936</w:t>
      </w:r>
    </w:p>
    <w:p>
      <w:r>
        <w:br/>
        <w:t>26a</w:t>
        <w:tab/>
        <w:t>C.IV.1 - C.IV.7</w:t>
      </w:r>
    </w:p>
    <w:p>
      <w:r>
        <w:t>27</w:t>
        <w:tab/>
        <w:t>C. Sachakten, gegliedert nach Ämtern des Hauptamtes für Kommunalpolitik \ IV. Zentralamt, 1. Inspekteur der Gau- und Kreisämter, 2. Geschäftsführung, Registratur und Archiv, 3. Organisation, 4. Kommunale Personalpolitik, Zentralpersonalkartei, 5. Kommunalpolitische Schulung, Schulungskurse und Fernbriefschulung, 6. s[2{Kommunales} 1{Schrifttum}]s, s[2{kommunalpolitische} 1{Schrifttumserstellung}]s und Bibliothek, 7. Presse- und Nachrichtendienst, Schriftleitung der "t[NS-Gemeinde]t"</w:t>
      </w:r>
    </w:p>
    <w:p>
      <w:r>
        <w:t>30</w:t>
        <w:tab/>
        <w:t>679</w:t>
      </w:r>
    </w:p>
    <w:p>
      <w:r>
        <w:t>30z</w:t>
        <w:tab/>
        <w:t>NS 25/679</w:t>
      </w:r>
    </w:p>
    <w:p>
      <w:r>
        <w:t>33</w:t>
        <w:tab/>
        <w:t>S. 115</w:t>
      </w:r>
    </w:p>
    <w:p>
      <w:r>
        <w:t>40</w:t>
        <w:tab/>
        <w:t>Neuerrichtung von Dienststellen im k[1{Gauamt für Kommunalpolitik der Gauleitung} 2{o[Berlin]o}]k, insbesondere einer Hauptstelle "s[Presse]s, s[Propaganda]s und Fremdenverkehr"</w:t>
      </w:r>
    </w:p>
    <w:p>
      <w:r>
        <w:t>43</w:t>
        <w:tab/>
        <w:t>1937 - 1938</w:t>
      </w:r>
    </w:p>
    <w:p>
      <w:r>
        <w:br/>
        <w:t>30</w:t>
        <w:tab/>
        <w:t>681</w:t>
      </w:r>
    </w:p>
    <w:p>
      <w:r>
        <w:t>30z</w:t>
        <w:tab/>
        <w:t>NS 25/681</w:t>
      </w:r>
    </w:p>
    <w:p>
      <w:r>
        <w:t>33</w:t>
        <w:tab/>
        <w:t>S. 115</w:t>
      </w:r>
    </w:p>
    <w:p>
      <w:r>
        <w:t>40</w:t>
        <w:tab/>
        <w:t>Übereinkommen des Hauptamtes für Kommunalpolitik mit dem k[p[Eher]p-Verlag]k wegen der t[2{Zeitschrift} "1{Die nationalsozialistische Gemeinde}]t"</w:t>
      </w:r>
    </w:p>
    <w:p>
      <w:r>
        <w:t>43</w:t>
        <w:tab/>
        <w:t>1937 - 1939</w:t>
      </w:r>
    </w:p>
    <w:p>
      <w:r>
        <w:br/>
        <w:t>30</w:t>
        <w:tab/>
        <w:t>708</w:t>
      </w:r>
    </w:p>
    <w:p>
      <w:r>
        <w:t>30z</w:t>
        <w:tab/>
        <w:t>NS 25/708</w:t>
      </w:r>
    </w:p>
    <w:p>
      <w:r>
        <w:t>33</w:t>
        <w:tab/>
        <w:t>S. 119</w:t>
      </w:r>
    </w:p>
    <w:p>
      <w:r>
        <w:t>40</w:t>
        <w:tab/>
        <w:t>s[2{Vertrieb} des 1{Buch}]ses "t[Praxis der Gemeindeverwaltung]t" von p[Bickel]p, k[Verlag für nationale Literatur Gebr. Rath]k</w:t>
      </w:r>
    </w:p>
    <w:p>
      <w:r>
        <w:t>43</w:t>
        <w:tab/>
        <w:t>1939</w:t>
      </w:r>
    </w:p>
    <w:p>
      <w:r>
        <w:br/>
        <w:t>30</w:t>
        <w:tab/>
        <w:t>709</w:t>
      </w:r>
    </w:p>
    <w:p>
      <w:r>
        <w:t>30z</w:t>
        <w:tab/>
        <w:t>NS 25/709</w:t>
      </w:r>
    </w:p>
    <w:p>
      <w:r>
        <w:t>33</w:t>
        <w:tab/>
        <w:t>S. 119</w:t>
      </w:r>
    </w:p>
    <w:p>
      <w:r>
        <w:t>40</w:t>
        <w:tab/>
        <w:t>"t[Von heiligen Schriften der Deutschen]t" (s[2{Besprechung} des 1{Buch}]ses von p[2{Carl} 1{Huber}]p)</w:t>
      </w:r>
    </w:p>
    <w:p>
      <w:r>
        <w:t>43</w:t>
        <w:tab/>
        <w:t>1939</w:t>
      </w:r>
    </w:p>
    <w:p>
      <w:r>
        <w:br/>
        <w:t>30</w:t>
        <w:tab/>
        <w:t>750</w:t>
      </w:r>
    </w:p>
    <w:p>
      <w:r>
        <w:t>30z</w:t>
        <w:tab/>
        <w:t>NS 25/750</w:t>
      </w:r>
    </w:p>
    <w:p>
      <w:r>
        <w:t>33</w:t>
        <w:tab/>
        <w:t>S. 125</w:t>
      </w:r>
    </w:p>
    <w:p>
      <w:r>
        <w:t>40</w:t>
        <w:tab/>
        <w:t>Amtlicher Bezug der t[2{Zeitschrift}en "1{Die Landgemeinde}"]t und "t[Der Gemeindetag]t"</w:t>
      </w:r>
    </w:p>
    <w:p>
      <w:r>
        <w:t>43</w:t>
        <w:tab/>
        <w:t>1940</w:t>
      </w:r>
    </w:p>
    <w:p>
      <w:r>
        <w:br/>
        <w:t>30</w:t>
        <w:tab/>
        <w:t>751</w:t>
      </w:r>
    </w:p>
    <w:p>
      <w:r>
        <w:t>30z</w:t>
        <w:tab/>
        <w:t>NS 25/751</w:t>
      </w:r>
    </w:p>
    <w:p>
      <w:r>
        <w:t>33</w:t>
        <w:tab/>
        <w:t>S. 125</w:t>
      </w:r>
    </w:p>
    <w:p>
      <w:r>
        <w:t>40</w:t>
        <w:tab/>
        <w:t>Zusammenarbeit mit der t[2{Wochenzeitung} "1{Das Reich}"]t</w:t>
      </w:r>
    </w:p>
    <w:p>
      <w:r>
        <w:t>42</w:t>
        <w:tab/>
        <w:t>Darin: Schriftwechsel mit p[2{Max} 1{Amman}]p</w:t>
      </w:r>
    </w:p>
    <w:p>
      <w:r>
        <w:t>43</w:t>
        <w:tab/>
        <w:t>1940</w:t>
      </w:r>
    </w:p>
    <w:p>
      <w:r>
        <w:br/>
        <w:t>30</w:t>
        <w:tab/>
        <w:t>768</w:t>
      </w:r>
    </w:p>
    <w:p>
      <w:r>
        <w:t>30z</w:t>
        <w:tab/>
        <w:t>NS 25/768</w:t>
      </w:r>
    </w:p>
    <w:p>
      <w:r>
        <w:t>33</w:t>
        <w:tab/>
        <w:t>S. 127</w:t>
      </w:r>
    </w:p>
    <w:p>
      <w:r>
        <w:t>40</w:t>
        <w:tab/>
        <w:t>s[Buchbesprechungen (Fachbücher)]s</w:t>
      </w:r>
    </w:p>
    <w:p>
      <w:r>
        <w:t>43</w:t>
        <w:tab/>
        <w:t>1940 - 1942</w:t>
      </w:r>
    </w:p>
    <w:p>
      <w:r>
        <w:br/>
        <w:t>30</w:t>
        <w:tab/>
        <w:t>769</w:t>
      </w:r>
    </w:p>
    <w:p>
      <w:r>
        <w:t>30z</w:t>
        <w:tab/>
        <w:t>NS 25/769</w:t>
      </w:r>
    </w:p>
    <w:p>
      <w:r>
        <w:t>33</w:t>
        <w:tab/>
        <w:t>S. 127</w:t>
      </w:r>
    </w:p>
    <w:p>
      <w:r>
        <w:t>40</w:t>
        <w:tab/>
        <w:t>s[2{Amtliche} 1{Presseveröffentlichungen}]s und s[2{Zusammenarbeit der Gemeinden} mit der 1{Presse}]s</w:t>
      </w:r>
    </w:p>
    <w:p>
      <w:r>
        <w:t>43</w:t>
        <w:tab/>
        <w:t>1940 - 1942</w:t>
      </w:r>
    </w:p>
    <w:p>
      <w:r>
        <w:br/>
        <w:t>30</w:t>
        <w:tab/>
        <w:t>780</w:t>
      </w:r>
    </w:p>
    <w:p>
      <w:r>
        <w:t>30z</w:t>
        <w:tab/>
        <w:t>NS 25/780</w:t>
      </w:r>
    </w:p>
    <w:p>
      <w:r>
        <w:t>33</w:t>
        <w:tab/>
        <w:t>S. 129</w:t>
      </w:r>
    </w:p>
    <w:p>
      <w:r>
        <w:t>40</w:t>
        <w:tab/>
        <w:t>s[2{Herausgabe} von 1{Propagandaschriften}]s</w:t>
      </w:r>
    </w:p>
    <w:p>
      <w:r>
        <w:t>43</w:t>
        <w:tab/>
        <w:t>1941</w:t>
      </w:r>
    </w:p>
    <w:p>
      <w:r>
        <w:br/>
        <w:t>30</w:t>
        <w:tab/>
        <w:t>781</w:t>
      </w:r>
    </w:p>
    <w:p>
      <w:r>
        <w:t>30z</w:t>
        <w:tab/>
        <w:t>NS 25/781</w:t>
      </w:r>
    </w:p>
    <w:p>
      <w:r>
        <w:t>33</w:t>
        <w:tab/>
        <w:t>S. 129</w:t>
      </w:r>
    </w:p>
    <w:p>
      <w:r>
        <w:t>40</w:t>
        <w:tab/>
        <w:t>s[2{Verzeichnis} der 1{Zeitschrifteneingänge}]s</w:t>
      </w:r>
    </w:p>
    <w:p>
      <w:r>
        <w:t>43</w:t>
        <w:tab/>
        <w:t>1941</w:t>
      </w:r>
    </w:p>
    <w:p>
      <w:r>
        <w:br/>
        <w:t>30</w:t>
        <w:tab/>
        <w:t>787</w:t>
      </w:r>
    </w:p>
    <w:p>
      <w:r>
        <w:t>30z</w:t>
        <w:tab/>
        <w:t>NS 25/787</w:t>
      </w:r>
    </w:p>
    <w:p>
      <w:r>
        <w:t>33</w:t>
        <w:tab/>
        <w:t>S. 130</w:t>
      </w:r>
    </w:p>
    <w:p>
      <w:r>
        <w:t>40</w:t>
        <w:tab/>
        <w:t>s[Überwachung der schriftstellerischen Tätigkeit der Gemeindebeamten]s</w:t>
      </w:r>
    </w:p>
    <w:p>
      <w:r>
        <w:t>43</w:t>
        <w:tab/>
        <w:t>1941 - 1942</w:t>
      </w:r>
    </w:p>
    <w:p>
      <w:r>
        <w:br/>
        <w:t>30</w:t>
        <w:tab/>
        <w:t>788</w:t>
      </w:r>
    </w:p>
    <w:p>
      <w:r>
        <w:t>30z</w:t>
        <w:tab/>
        <w:t>NS 25/788</w:t>
      </w:r>
    </w:p>
    <w:p>
      <w:r>
        <w:t>33</w:t>
        <w:tab/>
        <w:t>S. 130</w:t>
      </w:r>
    </w:p>
    <w:p>
      <w:r>
        <w:t>40</w:t>
        <w:tab/>
        <w:t>s[2{Kommunalpolitische} 1{Werbung}]s</w:t>
      </w:r>
    </w:p>
    <w:p>
      <w:r>
        <w:t>42</w:t>
        <w:tab/>
        <w:t>u.a.: t[2{Fortsetzungsroman} im "t[Angriff]t": "1{Der neue Bürgermeister}]t" (von p[2{Willy} 1{Harms}]p)</w:t>
      </w:r>
    </w:p>
    <w:p>
      <w:r>
        <w:t>43</w:t>
        <w:tab/>
        <w:t>1941 - 1942</w:t>
      </w:r>
    </w:p>
    <w:p>
      <w:r>
        <w:br/>
        <w:t>30</w:t>
        <w:tab/>
        <w:t>790</w:t>
      </w:r>
    </w:p>
    <w:p>
      <w:r>
        <w:t>30z</w:t>
        <w:tab/>
        <w:t>NS 25/790</w:t>
      </w:r>
    </w:p>
    <w:p>
      <w:r>
        <w:t>33</w:t>
        <w:tab/>
        <w:t>S. 131</w:t>
      </w:r>
    </w:p>
    <w:p>
      <w:r>
        <w:t>40</w:t>
        <w:tab/>
        <w:t>s[2{Kommunalpolitische} 1{Propaganda}]s im Gau Niederdonau (Schrift "t[6 Monate Schaffen]t" und andere Broschüren über o[Neunkirchen]o/Gau Niederdonau)</w:t>
      </w:r>
    </w:p>
    <w:p>
      <w:r>
        <w:t>43</w:t>
        <w:tab/>
        <w:t>1941 - 1942</w:t>
      </w:r>
    </w:p>
    <w:p>
      <w:r>
        <w:br/>
        <w:t>30</w:t>
        <w:tab/>
        <w:t>791</w:t>
      </w:r>
    </w:p>
    <w:p>
      <w:r>
        <w:t>30z</w:t>
        <w:tab/>
        <w:t>NS 25/791</w:t>
      </w:r>
    </w:p>
    <w:p>
      <w:r>
        <w:t>33</w:t>
        <w:tab/>
        <w:t>S. 131</w:t>
      </w:r>
    </w:p>
    <w:p>
      <w:r>
        <w:t>40</w:t>
        <w:tab/>
        <w:t>s[2{Verteilung} von 1{Schriften}]s an Mitarbeiter des Hauptamtes (Empfehlungen usw. mit zahlreichen Titelangaben von s[NS-Literatur]s)</w:t>
      </w:r>
    </w:p>
    <w:p>
      <w:r>
        <w:t>43</w:t>
        <w:tab/>
        <w:t>1941 - 1942</w:t>
      </w:r>
    </w:p>
    <w:p>
      <w:r>
        <w:br/>
        <w:t>30</w:t>
        <w:tab/>
        <w:t>792</w:t>
      </w:r>
    </w:p>
    <w:p>
      <w:r>
        <w:t>30z</w:t>
        <w:tab/>
        <w:t>NS 25/792</w:t>
      </w:r>
    </w:p>
    <w:p>
      <w:r>
        <w:t>33</w:t>
        <w:tab/>
        <w:t>S. 131</w:t>
      </w:r>
    </w:p>
    <w:p>
      <w:r>
        <w:t>40</w:t>
        <w:tab/>
        <w:t>s[2{Kommunalpolitisches} 1{Schrifttum}]s</w:t>
      </w:r>
    </w:p>
    <w:p>
      <w:r>
        <w:t>43</w:t>
        <w:tab/>
        <w:t>1941 - 1942</w:t>
      </w:r>
    </w:p>
    <w:p>
      <w:r>
        <w:br/>
        <w:t>30</w:t>
        <w:tab/>
        <w:t>793</w:t>
      </w:r>
    </w:p>
    <w:p>
      <w:r>
        <w:t>30z</w:t>
        <w:tab/>
        <w:t>NS 25/793</w:t>
      </w:r>
    </w:p>
    <w:p>
      <w:r>
        <w:t>33</w:t>
        <w:tab/>
        <w:t>S. 131</w:t>
      </w:r>
    </w:p>
    <w:p>
      <w:r>
        <w:t>40</w:t>
        <w:tab/>
        <w:t>s[Bücherangelegenheiten]s (Besprechungen, Entleihung und dgl.)</w:t>
      </w:r>
    </w:p>
    <w:p>
      <w:r>
        <w:t>43</w:t>
        <w:tab/>
        <w:t>1941 - 1942</w:t>
      </w:r>
    </w:p>
    <w:p>
      <w:r>
        <w:br/>
        <w:t>30</w:t>
        <w:tab/>
        <w:t>815</w:t>
      </w:r>
    </w:p>
    <w:p>
      <w:r>
        <w:t>30z</w:t>
        <w:tab/>
        <w:t>NS 25/815</w:t>
      </w:r>
    </w:p>
    <w:p>
      <w:r>
        <w:t>33</w:t>
        <w:tab/>
        <w:t>S. 134</w:t>
      </w:r>
    </w:p>
    <w:p>
      <w:r>
        <w:t>40</w:t>
        <w:tab/>
        <w:t>s[2{Verzeichnis} der 1{Zeitschrifteneingänge}]s</w:t>
      </w:r>
    </w:p>
    <w:p>
      <w:r>
        <w:t>43</w:t>
        <w:tab/>
        <w:t>1942</w:t>
      </w:r>
    </w:p>
    <w:p>
      <w:r>
        <w:br/>
        <w:t>26a</w:t>
        <w:tab/>
        <w:t>C.V.1 - C.V.5</w:t>
      </w:r>
    </w:p>
    <w:p>
      <w:r>
        <w:t>27</w:t>
        <w:tab/>
        <w:t>C. Sachakten, gegliedert nach Ämtern des Hauptamtes für Kommunalpolitik \ V. Verfassungs- und Ordnungspolitik, 1. Gemeinderecht und -verfassng , Gemeindliche Gesetzgebung, 2. Gau- und Kreisselbstverwaltung, 3. Polizei- und Personenstandswesen, 4. Kommunaldienst, 5. Preisüberwachung</w:t>
      </w:r>
    </w:p>
    <w:p>
      <w:r>
        <w:t>30</w:t>
        <w:tab/>
        <w:t>836</w:t>
      </w:r>
    </w:p>
    <w:p>
      <w:r>
        <w:t>30z</w:t>
        <w:tab/>
        <w:t>NS 25/836</w:t>
      </w:r>
    </w:p>
    <w:p>
      <w:r>
        <w:t>33</w:t>
        <w:tab/>
        <w:t>S. 138</w:t>
      </w:r>
    </w:p>
    <w:p>
      <w:r>
        <w:t>40</w:t>
        <w:tab/>
        <w:t>s[Geschäftskonzessionen an Nichtarier]s (Abschriften von Schriftwechsel mit dem "Stellvertreter des Führers" (Stab), zwischen dem Reichsführer SS und dem "Stellvertreters des Führers" sowie zwischen dem Reichs- und Preußischen Wirtschaftsminister und den Regierungen der Länder)</w:t>
      </w:r>
    </w:p>
    <w:p>
      <w:r>
        <w:t>43</w:t>
        <w:tab/>
        <w:t>1936 - 1937</w:t>
      </w:r>
    </w:p>
    <w:p>
      <w:r>
        <w:br/>
        <w:t>30</w:t>
        <w:tab/>
        <w:t>859</w:t>
      </w:r>
    </w:p>
    <w:p>
      <w:r>
        <w:t>30z</w:t>
        <w:tab/>
        <w:t>NS 25/859</w:t>
      </w:r>
    </w:p>
    <w:p>
      <w:r>
        <w:t>33</w:t>
        <w:tab/>
        <w:t>S. 141</w:t>
      </w:r>
    </w:p>
    <w:p>
      <w:r>
        <w:t>40</w:t>
        <w:tab/>
        <w:t>Zusammenstellung des einwandfreien s[Rechtsschrifttum]ss - Schriftwechsel mit dem k[Reichsrechtsamt - Amt für Rechtsschrifttum]k</w:t>
      </w:r>
    </w:p>
    <w:p>
      <w:r>
        <w:t>43</w:t>
        <w:tab/>
        <w:t>1938 - 1939</w:t>
      </w:r>
    </w:p>
    <w:p>
      <w:r>
        <w:br/>
        <w:t>30</w:t>
        <w:tab/>
        <w:t>873</w:t>
      </w:r>
    </w:p>
    <w:p>
      <w:r>
        <w:t>30z</w:t>
        <w:tab/>
        <w:t>NS 25/873</w:t>
      </w:r>
    </w:p>
    <w:p>
      <w:r>
        <w:t>33</w:t>
        <w:tab/>
        <w:t>S. 142</w:t>
      </w:r>
    </w:p>
    <w:p>
      <w:r>
        <w:t>40</w:t>
        <w:tab/>
        <w:t>Schriftwechsel über den s[Druck des t[Reichsgesetzblatt]ts]s, Teil I (ein- oder zweiseitig zu bedruckende Ausgabe)</w:t>
      </w:r>
    </w:p>
    <w:p>
      <w:r>
        <w:t>43</w:t>
        <w:tab/>
        <w:t>1939</w:t>
      </w:r>
    </w:p>
    <w:p>
      <w:r>
        <w:br/>
        <w:t>30</w:t>
        <w:tab/>
        <w:t>913</w:t>
      </w:r>
    </w:p>
    <w:p>
      <w:r>
        <w:t>30z</w:t>
        <w:tab/>
        <w:t>NS 25/913</w:t>
      </w:r>
    </w:p>
    <w:p>
      <w:r>
        <w:t>33</w:t>
        <w:tab/>
        <w:t>S. 148</w:t>
      </w:r>
    </w:p>
    <w:p>
      <w:r>
        <w:t>40</w:t>
        <w:tab/>
        <w:t>Schriftwechsel mit dem k[Reichsring für NS-Propaganda und Volksaufklärung]k über die t[2{Broschüre} von p[2{Ferdinand} 1{Hoffmann}]p: "1{Sittliche Entartung und Geburtenschwund}]t"</w:t>
      </w:r>
    </w:p>
    <w:p>
      <w:r>
        <w:t>42</w:t>
        <w:tab/>
        <w:t>Darin: p[2{Carl} 1{Huber}]p: "t[Von heiligen Schriften der Deutschen]t"</w:t>
      </w:r>
    </w:p>
    <w:p>
      <w:r>
        <w:t>43</w:t>
        <w:tab/>
        <w:t>1940 - 1941</w:t>
      </w:r>
    </w:p>
    <w:p>
      <w:r>
        <w:br/>
        <w:t>26a</w:t>
        <w:tab/>
        <w:t>C.VII.1 - C.VII.5</w:t>
      </w:r>
    </w:p>
    <w:p>
      <w:r>
        <w:t>27</w:t>
        <w:tab/>
        <w:t>C. Sachakten, gegliedert nach Ämtern des Hauptamtes für Kommunalpolitik \ VII. Gemeindliche Kulturpflege, u.a. 2. Brauchtumspflege und Volkskunde, 3. Gemeindliche Heimat-, Kunst- und Wissenschaftpflege, 4. Gemeindliches Schul- und Erziehungswesen, 5. Volksbildungswesen, s[Volksbüchereiwesen]s, Filmwesen, Wanderbühnen und Musikpflege</w:t>
      </w:r>
    </w:p>
    <w:p>
      <w:r>
        <w:t>30</w:t>
        <w:tab/>
        <w:t>1231</w:t>
      </w:r>
    </w:p>
    <w:p>
      <w:r>
        <w:t>30z</w:t>
        <w:tab/>
        <w:t>NS 25/1231</w:t>
      </w:r>
    </w:p>
    <w:p>
      <w:r>
        <w:t>33</w:t>
        <w:tab/>
        <w:t>S. 190</w:t>
      </w:r>
    </w:p>
    <w:p>
      <w:r>
        <w:t>40</w:t>
        <w:tab/>
        <w:t>Reklameunwesen ("Verschandelung des Orts- und Landschaftsbildes")</w:t>
      </w:r>
    </w:p>
    <w:p>
      <w:r>
        <w:t>42</w:t>
        <w:tab/>
        <w:t>Darin: "t[1{Reichstagung deutsche Werbung Berlin vom 22. bis 23. Oktober 1937}", 2{Broschüre}]t</w:t>
      </w:r>
    </w:p>
    <w:p>
      <w:r>
        <w:t>43</w:t>
        <w:tab/>
        <w:t>1938 - 1939</w:t>
      </w:r>
    </w:p>
    <w:p>
      <w:r>
        <w:br/>
        <w:t>30</w:t>
        <w:tab/>
        <w:t>1269</w:t>
      </w:r>
    </w:p>
    <w:p>
      <w:r>
        <w:t>30z</w:t>
        <w:tab/>
        <w:t>NS 25/1269</w:t>
      </w:r>
    </w:p>
    <w:p>
      <w:r>
        <w:t>33</w:t>
        <w:tab/>
        <w:t>S. 194</w:t>
      </w:r>
    </w:p>
    <w:p>
      <w:r>
        <w:t>40</w:t>
        <w:tab/>
        <w:t>Zusammenarbeit mit der k[Parteiamtlichen Prüfungskommisssion zum Schutze des NS-Schrifttums]k</w:t>
      </w:r>
    </w:p>
    <w:p>
      <w:r>
        <w:t>43</w:t>
        <w:tab/>
        <w:t>1940 - 1943</w:t>
      </w:r>
    </w:p>
    <w:p>
      <w:r>
        <w:br/>
        <w:t>30</w:t>
        <w:tab/>
        <w:t>1285</w:t>
      </w:r>
    </w:p>
    <w:p>
      <w:r>
        <w:t>30z</w:t>
        <w:tab/>
        <w:t>NS 25/1285</w:t>
      </w:r>
    </w:p>
    <w:p>
      <w:r>
        <w:t>33</w:t>
        <w:tab/>
        <w:t>S. 196</w:t>
      </w:r>
    </w:p>
    <w:p>
      <w:r>
        <w:t>40</w:t>
        <w:tab/>
        <w:t>Gründung einer s[Kulturzeitschrift]s des Hauptamtes</w:t>
      </w:r>
    </w:p>
    <w:p>
      <w:r>
        <w:t>43</w:t>
        <w:tab/>
        <w:t>1941</w:t>
      </w:r>
    </w:p>
    <w:p>
      <w:r>
        <w:br/>
        <w:t>30</w:t>
        <w:tab/>
        <w:t>1294</w:t>
      </w:r>
    </w:p>
    <w:p>
      <w:r>
        <w:t>30z</w:t>
        <w:tab/>
        <w:t>NS 25/1294</w:t>
      </w:r>
    </w:p>
    <w:p>
      <w:r>
        <w:t>33</w:t>
        <w:tab/>
        <w:t>S. 197</w:t>
      </w:r>
    </w:p>
    <w:p>
      <w:r>
        <w:t>40</w:t>
        <w:tab/>
        <w:t>s[2{Einrichtung} von 1{Büchereien}]s in den Kreisämtern des Gaues o[Sudetenland]o (mit einem s[Bücherverzeichnis]s)</w:t>
      </w:r>
    </w:p>
    <w:p>
      <w:r>
        <w:t>43</w:t>
        <w:tab/>
        <w:t>1941 - 1942</w:t>
      </w:r>
    </w:p>
    <w:p>
      <w:r>
        <w:br/>
        <w:t>30</w:t>
        <w:tab/>
        <w:t>1299</w:t>
      </w:r>
    </w:p>
    <w:p>
      <w:r>
        <w:t>30z</w:t>
        <w:tab/>
        <w:t>NS 25/1299</w:t>
      </w:r>
    </w:p>
    <w:p>
      <w:r>
        <w:t>33</w:t>
        <w:tab/>
        <w:t>S. 197</w:t>
      </w:r>
    </w:p>
    <w:p>
      <w:r>
        <w:t>40</w:t>
        <w:tab/>
        <w:t>s[Gemeindebüchereien]s</w:t>
      </w:r>
    </w:p>
    <w:p>
      <w:r>
        <w:t>43</w:t>
        <w:tab/>
        <w:t>1941 - 1943</w:t>
      </w:r>
    </w:p>
    <w:p/>
    <w:p/>
    <w:p>
      <w:r>
        <w:br/>
        <w:t>20</w:t>
        <w:tab/>
        <w:t>NS 26</w:t>
      </w:r>
    </w:p>
    <w:p>
      <w:r>
        <w:t>21</w:t>
        <w:tab/>
        <w:t>Hauptarchiv der NSDAP</w:t>
      </w:r>
    </w:p>
    <w:p>
      <w:r>
        <w:t>22</w:t>
        <w:tab/>
        <w:t>Schriftgut aus der Zeit von 1867 bis 1945 \ Einrichtungen der NSDAP \ #NS 26 Hauptarchiv der NSDAP</w:t>
      </w:r>
    </w:p>
    <w:p>
      <w:r>
        <w:t>23</w:t>
        <w:tab/>
        <w:t>1919 - 1944</w:t>
      </w:r>
    </w:p>
    <w:p>
      <w:r>
        <w:t>24</w:t>
        <w:tab/>
        <w:t>Findbuch</w:t>
      </w:r>
    </w:p>
    <w:p>
      <w:r>
        <w:t>30</w:t>
        <w:tab/>
        <w:t>1172</w:t>
      </w:r>
    </w:p>
    <w:p>
      <w:r>
        <w:t>30z</w:t>
        <w:tab/>
        <w:t>NS 26/1172</w:t>
      </w:r>
    </w:p>
    <w:p>
      <w:r>
        <w:t>40</w:t>
        <w:tab/>
        <w:t>k[Deutschvölkische Verlagsgenossenschaft]k. Statuten, Protokolle, Korrespondenz</w:t>
      </w:r>
    </w:p>
    <w:p>
      <w:r>
        <w:t>43</w:t>
        <w:tab/>
        <w:t>1920 - 1925</w:t>
      </w:r>
    </w:p>
    <w:p>
      <w:r>
        <w:br/>
        <w:t>30</w:t>
        <w:tab/>
        <w:t>1174</w:t>
      </w:r>
    </w:p>
    <w:p>
      <w:r>
        <w:t>30z</w:t>
        <w:tab/>
        <w:t>NS 26/1174</w:t>
      </w:r>
    </w:p>
    <w:p>
      <w:r>
        <w:t>40</w:t>
        <w:tab/>
        <w:t>t[2{Zeitschrift} "1{Der Völkische Buchhandel. Nachrichten- und Anzeigenblatt für s[2{völkische und nat.-soz.} 1{Buchhandlung}]sen und Verkaufsstellen}]t", 1. Jg., z[1.12.1932]z</w:t>
      </w:r>
    </w:p>
    <w:p>
      <w:r>
        <w:t>43</w:t>
        <w:tab/>
        <w:t>1932</w:t>
      </w:r>
    </w:p>
    <w:p>
      <w:r>
        <w:br/>
        <w:t>30</w:t>
        <w:tab/>
        <w:t>1175</w:t>
      </w:r>
    </w:p>
    <w:p>
      <w:r>
        <w:t>30z</w:t>
        <w:tab/>
        <w:t>NS 26/1175</w:t>
      </w:r>
    </w:p>
    <w:p>
      <w:r>
        <w:t>40</w:t>
        <w:tab/>
        <w:t>k[1{Rhein-Ruhr-Verlag}, 2{o[Elberfeld]o}]k, t[Nat.-soz. Briefe]t, p[2{Gregor} 1{Strasser}]p</w:t>
      </w:r>
    </w:p>
    <w:p>
      <w:r>
        <w:t>43</w:t>
        <w:tab/>
        <w:t>1936</w:t>
      </w:r>
    </w:p>
    <w:p>
      <w:r>
        <w:br/>
        <w:t>30</w:t>
        <w:tab/>
        <w:t>1176</w:t>
      </w:r>
    </w:p>
    <w:p>
      <w:r>
        <w:t>30z</w:t>
        <w:tab/>
        <w:t>NS 26/1176</w:t>
      </w:r>
    </w:p>
    <w:p>
      <w:r>
        <w:t>40</w:t>
        <w:tab/>
        <w:t>k[Kampfverlag p[4{Dr.} 2{Otto} 1{Strasser}]p]k</w:t>
      </w:r>
    </w:p>
    <w:p>
      <w:r>
        <w:t>43</w:t>
        <w:tab/>
        <w:t>1929</w:t>
      </w:r>
    </w:p>
    <w:p>
      <w:r>
        <w:br/>
        <w:t>30</w:t>
        <w:tab/>
        <w:t>1177</w:t>
      </w:r>
    </w:p>
    <w:p>
      <w:r>
        <w:t>30z</w:t>
        <w:tab/>
        <w:t>NS 26/1177</w:t>
      </w:r>
    </w:p>
    <w:p>
      <w:r>
        <w:t>40</w:t>
        <w:tab/>
        <w:t>k[1{p[2{Karl} 1{Rohm}]p-Verlag}, 2{o[Lorch/Württ.]o}]k. Korrespondenz</w:t>
      </w:r>
    </w:p>
    <w:p>
      <w:r>
        <w:t>43</w:t>
        <w:tab/>
        <w:t>1917 - 1920 ; 1936</w:t>
      </w:r>
    </w:p>
    <w:p/>
    <w:p/>
    <w:p>
      <w:r>
        <w:br/>
        <w:t>20</w:t>
        <w:tab/>
        <w:t>NS 28</w:t>
      </w:r>
    </w:p>
    <w:p>
      <w:r>
        <w:t>21</w:t>
        <w:tab/>
        <w:t>Hitler-Jugend</w:t>
      </w:r>
    </w:p>
    <w:p>
      <w:r>
        <w:t>22</w:t>
        <w:tab/>
        <w:t>Schriftgut aus der Zeit von 1867 bis 1945 \ Einrichtungen der NSDAP \ #NS 28 Hitler-Jugend</w:t>
      </w:r>
    </w:p>
    <w:p>
      <w:r>
        <w:t>23</w:t>
        <w:tab/>
        <w:t>(1930 ; 1933) ; 1937 - 1945</w:t>
      </w:r>
    </w:p>
    <w:p>
      <w:r>
        <w:t>24</w:t>
        <w:tab/>
        <w:t>Findbuch</w:t>
      </w:r>
    </w:p>
    <w:p>
      <w:r>
        <w:t>26a</w:t>
        <w:tab/>
        <w:t>&lt;-&gt;</w:t>
      </w:r>
    </w:p>
    <w:p>
      <w:r>
        <w:t>27</w:t>
        <w:tab/>
        <w:t>Befehlsstelle Ostland der Hitler-Jugend, Verwaltung und Geschäftsführung</w:t>
      </w:r>
    </w:p>
    <w:p>
      <w:r>
        <w:t>30</w:t>
        <w:tab/>
        <w:t>47</w:t>
      </w:r>
    </w:p>
    <w:p>
      <w:r>
        <w:t>30z</w:t>
        <w:tab/>
        <w:t>NS 28/47</w:t>
      </w:r>
    </w:p>
    <w:p>
      <w:r>
        <w:t>33</w:t>
        <w:tab/>
        <w:t>S. 6</w:t>
      </w:r>
    </w:p>
    <w:p>
      <w:r>
        <w:t>40</w:t>
        <w:tab/>
        <w:t>Einzelfälle (s[2{Übersendung} von Befehlsblättern und 1{Bücher}]sn sowie sonstige Verwaltungsangelegenheiten), Bd. 2</w:t>
      </w:r>
    </w:p>
    <w:p>
      <w:r>
        <w:t>43</w:t>
        <w:tab/>
        <w:t>1941 - 1944</w:t>
      </w:r>
    </w:p>
    <w:p/>
    <w:p/>
    <w:p>
      <w:r>
        <w:br/>
        <w:t>20</w:t>
        <w:tab/>
        <w:t>NS 30</w:t>
      </w:r>
    </w:p>
    <w:p>
      <w:r>
        <w:t>21</w:t>
        <w:tab/>
        <w:t>Einsatzstab Reichsleiter Rosenberg</w:t>
      </w:r>
    </w:p>
    <w:p>
      <w:r>
        <w:t>22</w:t>
        <w:tab/>
        <w:t>Schriftgut aus der Zeit von 1867 bis 1945 \ Einrichtungen der NSDAP \ #NS 30 Einsatzstab Reichsleiter Rosenberg</w:t>
      </w:r>
    </w:p>
    <w:p>
      <w:r>
        <w:t>23</w:t>
        <w:tab/>
        <w:t>1940 - 1945</w:t>
      </w:r>
    </w:p>
    <w:p>
      <w:r>
        <w:t>24</w:t>
        <w:tab/>
        <w:t>Findbuch</w:t>
      </w:r>
    </w:p>
    <w:p>
      <w:r>
        <w:t>26a</w:t>
        <w:tab/>
        <w:t>I.1</w:t>
      </w:r>
    </w:p>
    <w:p>
      <w:r>
        <w:t>27</w:t>
        <w:tab/>
        <w:t>I. Schriftgut der Stabsführung o[Berlin]o und o[Ratibor]o \ 1. Diverse Angelegenheiten der Dienststellen und Aufgabenverwaltung (Schriftwechsel, Berichte, Ausarbeitungen)</w:t>
      </w:r>
    </w:p>
    <w:p>
      <w:r>
        <w:t>30</w:t>
        <w:tab/>
        <w:t>2</w:t>
      </w:r>
    </w:p>
    <w:p>
      <w:r>
        <w:t>30z</w:t>
        <w:tab/>
        <w:t>NS 30/2</w:t>
      </w:r>
    </w:p>
    <w:p>
      <w:r>
        <w:t>33</w:t>
        <w:tab/>
        <w:t>S. 2</w:t>
      </w:r>
    </w:p>
    <w:p>
      <w:r>
        <w:t>40</w:t>
        <w:tab/>
        <w:t>Sammlung verschiedener o[Nürnberg]oer Dokumente</w:t>
      </w:r>
    </w:p>
    <w:p>
      <w:r>
        <w:t>41</w:t>
        <w:tab/>
        <w:t>u.a.: s[1{Beschlagnahme und Sicherstellung} von 2{Kulturgut}]s in o[Frankreich]o, o[Belgien]o und o[Holland]o aus jüdischem und freimaurerischem Besitz sowie einer s[2{polnische}n 1{Bibliothek}]s - "Meldung an den Führer" vom z[13.11.1940]z und Antrag auf Betrauung des k[ERR]k mit Katalogisierung, Verpackung und Transport (Nbg.Dok. PS-167)</w:t>
      </w:r>
    </w:p>
    <w:p>
      <w:r>
        <w:t>43</w:t>
        <w:tab/>
        <w:t>13.11.1940</w:t>
      </w:r>
    </w:p>
    <w:p>
      <w:r>
        <w:br/>
        <w:t>30</w:t>
        <w:tab/>
        <w:t>181</w:t>
      </w:r>
    </w:p>
    <w:p>
      <w:r>
        <w:t>30z</w:t>
        <w:tab/>
        <w:t>NS 30/181</w:t>
      </w:r>
    </w:p>
    <w:p>
      <w:r>
        <w:t>33</w:t>
        <w:tab/>
        <w:t>S. 5a</w:t>
      </w:r>
    </w:p>
    <w:p>
      <w:r>
        <w:t>40</w:t>
        <w:tab/>
        <w:t>s[2{Entziehung, Betreuung und Verwertung} von 1{Kulturgut}]s in den besetzten Ost- und Westgebieten</w:t>
      </w:r>
    </w:p>
    <w:p>
      <w:r>
        <w:t>41</w:t>
        <w:tab/>
        <w:t>u.a.: Sicherstellung von Kulturgütern in den besetzten Ostgebieten - Beauftragung des k[ERR]k, z[20.08.1941]z, z[03.10.1941]z; Errichtung einer k[Zentralstelle zur Erfassung und Bergung von Kulturgütern in den besetzten Ostgebieten]k (Erlaß p[Rosenberg]ps) - z[12.06.1942]z</w:t>
      </w:r>
    </w:p>
    <w:p>
      <w:r>
        <w:t>43</w:t>
        <w:tab/>
        <w:t>1941 - 1944</w:t>
      </w:r>
    </w:p>
    <w:p>
      <w:r>
        <w:br/>
        <w:t>30</w:t>
        <w:tab/>
        <w:t>19</w:t>
      </w:r>
    </w:p>
    <w:p>
      <w:r>
        <w:t>30z</w:t>
        <w:tab/>
        <w:t>NS 30/19</w:t>
      </w:r>
    </w:p>
    <w:p>
      <w:r>
        <w:t>33</w:t>
        <w:tab/>
        <w:t>S. 7</w:t>
      </w:r>
    </w:p>
    <w:p>
      <w:r>
        <w:t>40</w:t>
        <w:tab/>
        <w:t>s[2{Erfassung, Sicherstellung und Verlagerung} von 1{Kulturgut}]s (s[Bibliotheken]s) in bzw. aus den Ostgebieten; s[2{Abgabe und Ausleihe} von 1{Schrifttum}]s an andere Dienststellen, Institute usw.</w:t>
      </w:r>
    </w:p>
    <w:p>
      <w:r>
        <w:t>41</w:t>
        <w:tab/>
        <w:t>u.a.: k[Bibliothek zur Erforschung der Judenfrage]k, Hohe Schule - Zielsetzung, Bestände z[29.04.1943]z</w:t>
      </w:r>
    </w:p>
    <w:p>
      <w:r>
        <w:t>43</w:t>
        <w:tab/>
        <w:t>1943 - 1944</w:t>
      </w:r>
    </w:p>
    <w:p>
      <w:r>
        <w:br/>
        <w:t>30</w:t>
        <w:tab/>
        <w:t>28</w:t>
      </w:r>
    </w:p>
    <w:p>
      <w:r>
        <w:t>30z</w:t>
        <w:tab/>
        <w:t>NS 30/28</w:t>
      </w:r>
    </w:p>
    <w:p>
      <w:r>
        <w:t>33</w:t>
        <w:tab/>
        <w:t>S. 8</w:t>
      </w:r>
    </w:p>
    <w:p>
      <w:r>
        <w:t>40</w:t>
        <w:tab/>
        <w:t>Schriftwechsel mit dem RMbO betr. Personalia, s[2{Überlassung und Ausleihe} von 1{Bücher}]sn und Ausarbeitungen u.a.m.</w:t>
      </w:r>
    </w:p>
    <w:p>
      <w:r>
        <w:t>43</w:t>
        <w:tab/>
        <w:t>1944</w:t>
      </w:r>
    </w:p>
    <w:p>
      <w:r>
        <w:br/>
        <w:t>30</w:t>
        <w:tab/>
        <w:t>31</w:t>
      </w:r>
    </w:p>
    <w:p>
      <w:r>
        <w:t>30z</w:t>
        <w:tab/>
        <w:t>NS 30/31</w:t>
      </w:r>
    </w:p>
    <w:p>
      <w:r>
        <w:t>33</w:t>
        <w:tab/>
        <w:t>S. 9</w:t>
      </w:r>
    </w:p>
    <w:p>
      <w:r>
        <w:t>40</w:t>
        <w:tab/>
        <w:t>Schriftwechsel mit verschiedenen Dienststellen, Außenstellen, Sonderstab Amerikanismus usw. betr. s[Bibliotheksgut]s zu den Themen Liberalismus, Amerikanismus, Bolschewismus</w:t>
      </w:r>
    </w:p>
    <w:p>
      <w:r>
        <w:t>42</w:t>
        <w:tab/>
        <w:t>Darin: Bestandsverzeichnis der Archäologischen Abteilung des Pleskauer Museums</w:t>
      </w:r>
    </w:p>
    <w:p>
      <w:r>
        <w:t>43</w:t>
        <w:tab/>
        <w:t>1944</w:t>
      </w:r>
    </w:p>
    <w:p>
      <w:r>
        <w:br/>
        <w:t>30</w:t>
        <w:tab/>
        <w:t>32</w:t>
      </w:r>
    </w:p>
    <w:p>
      <w:r>
        <w:t>30z</w:t>
        <w:tab/>
        <w:t>NS 30/32</w:t>
      </w:r>
    </w:p>
    <w:p>
      <w:r>
        <w:t>33</w:t>
        <w:tab/>
        <w:t>S. 9</w:t>
      </w:r>
    </w:p>
    <w:p>
      <w:r>
        <w:t>40</w:t>
        <w:tab/>
        <w:t>Schriftwechsel mit der k[1{Hauptarbeitsgruppe Südosten}, 2{o[Belgrad]o}]k, dem k[1{Sonderkommando Italien}, 2{o[Verona]o}]k, dem k[1{Sonderkommando Dänemark}, 2{o[Kopenhagen]o}]k, betr. Arbeitsvorhaben, Ausarbeitungen, s[2{Beschaffung} und Sicherstellung von 1{Bücher}]sn, Personalia, organisatorische Fragen, Ausweichstellen u.a.m</w:t>
      </w:r>
    </w:p>
    <w:p>
      <w:r>
        <w:t>43</w:t>
        <w:tab/>
        <w:t>1943 - 1944</w:t>
      </w:r>
    </w:p>
    <w:p>
      <w:r>
        <w:br/>
        <w:t>30</w:t>
        <w:tab/>
        <w:t>33</w:t>
      </w:r>
    </w:p>
    <w:p>
      <w:r>
        <w:t>30z</w:t>
        <w:tab/>
        <w:t>NS 30/33</w:t>
      </w:r>
    </w:p>
    <w:p>
      <w:r>
        <w:t>33</w:t>
        <w:tab/>
        <w:t>S. 9</w:t>
      </w:r>
    </w:p>
    <w:p>
      <w:r>
        <w:t>40</w:t>
        <w:tab/>
        <w:t>Schriftwechsel mit den k[Hauptarbeitsgruppen Ostland, Mitte und Ukraine]k betr. s[2{Erfassung, Verwaltung und Auswertung} sichergestellten 1{Kulturgut}]ses, vor allem s[Bücher]s und Archivalien, betr. Dokumentationen und publizistische Arbeiten sowie Personelles</w:t>
      </w:r>
    </w:p>
    <w:p>
      <w:r>
        <w:t>42</w:t>
        <w:tab/>
        <w:t>Darin: Zuständigkeit der k[Hauptarbeitsgruppe Osten]k, z[12.08.1944]z</w:t>
      </w:r>
    </w:p>
    <w:p>
      <w:r>
        <w:t>43</w:t>
        <w:tab/>
        <w:t>1944</w:t>
      </w:r>
    </w:p>
    <w:p>
      <w:r>
        <w:br/>
        <w:t>30</w:t>
        <w:tab/>
        <w:t>34</w:t>
      </w:r>
    </w:p>
    <w:p>
      <w:r>
        <w:t>30z</w:t>
        <w:tab/>
        <w:t>NS 30/34</w:t>
      </w:r>
    </w:p>
    <w:p>
      <w:r>
        <w:t>33</w:t>
        <w:tab/>
        <w:t>S. 9</w:t>
      </w:r>
    </w:p>
    <w:p>
      <w:r>
        <w:t>40</w:t>
        <w:tab/>
        <w:t>Schriftwechsel mit OKW- und OKH-Dienststellen betr. wechselseitige s[3{Überlassung und Ausleihe} von 2{beschlagnahmte}n 1{Bücher}]sn, auch Karten usw., von Ausarbeitungen des k[ERR]k u.ä.m.</w:t>
      </w:r>
    </w:p>
    <w:p>
      <w:r>
        <w:t>43</w:t>
        <w:tab/>
        <w:t>1942 - 1944</w:t>
      </w:r>
    </w:p>
    <w:p>
      <w:r>
        <w:br/>
        <w:t>30</w:t>
        <w:tab/>
        <w:t>35</w:t>
      </w:r>
    </w:p>
    <w:p>
      <w:r>
        <w:t>30z</w:t>
        <w:tab/>
        <w:t>NS 30/35</w:t>
      </w:r>
    </w:p>
    <w:p>
      <w:r>
        <w:t>33</w:t>
        <w:tab/>
        <w:t>S. 10</w:t>
      </w:r>
    </w:p>
    <w:p>
      <w:r>
        <w:t>40</w:t>
        <w:tab/>
        <w:t>Schriftwechsel mit Finanzbehörden innerhalb des Reichsgebietes betr. s[3{Erfassung, Verwertung und Übernahme} sichergestellten 2{jüdisch}en 1{Kulturgut}]ses, insbesondere von s[Bücher]sn</w:t>
      </w:r>
    </w:p>
    <w:p>
      <w:r>
        <w:t>43</w:t>
        <w:tab/>
        <w:t>(1942) ; 1943 - 1944</w:t>
      </w:r>
    </w:p>
    <w:p>
      <w:r>
        <w:br/>
        <w:t>30</w:t>
        <w:tab/>
        <w:t>36</w:t>
      </w:r>
    </w:p>
    <w:p>
      <w:r>
        <w:t>30z</w:t>
        <w:tab/>
        <w:t>NS 30/36</w:t>
      </w:r>
    </w:p>
    <w:p>
      <w:r>
        <w:t>33</w:t>
        <w:tab/>
        <w:t>S. 10</w:t>
      </w:r>
    </w:p>
    <w:p>
      <w:r>
        <w:t>40</w:t>
        <w:tab/>
        <w:t>Schriftwechsel mit verschiedenen Behörden und Institutionen betr. s[2{Sammlung, Begutachtung, Ausleihe} von 1{Publikationen}]s, s[Zeitungen]s, Ausarbeitungen usw., betr. Personalia u.a.m.</w:t>
      </w:r>
    </w:p>
    <w:p>
      <w:r>
        <w:t>43</w:t>
        <w:tab/>
        <w:t>1944</w:t>
      </w:r>
    </w:p>
    <w:p>
      <w:r>
        <w:br/>
        <w:t>30</w:t>
        <w:tab/>
        <w:t>38</w:t>
      </w:r>
    </w:p>
    <w:p>
      <w:r>
        <w:t>30z</w:t>
        <w:tab/>
        <w:t>NS 30/38</w:t>
      </w:r>
    </w:p>
    <w:p>
      <w:r>
        <w:t>33</w:t>
        <w:tab/>
        <w:t>S. 10</w:t>
      </w:r>
    </w:p>
    <w:p>
      <w:r>
        <w:t>40</w:t>
        <w:tab/>
        <w:t>Auslagerungen nach Ratibor und k[1{Ostbücherei} in 2{o[Ratibor]o}]k</w:t>
      </w:r>
    </w:p>
    <w:p>
      <w:r>
        <w:t>42</w:t>
        <w:tab/>
        <w:t>Darin: Vorläufiger Entwurf zum Aktenplan der Hauptabteilung IV Ratibor (unvollständig)</w:t>
      </w:r>
    </w:p>
    <w:p>
      <w:r>
        <w:t>43</w:t>
        <w:tab/>
        <w:t>1943 - 1944</w:t>
      </w:r>
    </w:p>
    <w:p>
      <w:r>
        <w:br/>
        <w:t>30</w:t>
        <w:tab/>
        <w:t>39</w:t>
      </w:r>
    </w:p>
    <w:p>
      <w:r>
        <w:t>30z</w:t>
        <w:tab/>
        <w:t>NS 30/39</w:t>
      </w:r>
    </w:p>
    <w:p>
      <w:r>
        <w:t>33</w:t>
        <w:tab/>
        <w:t>S. 10</w:t>
      </w:r>
    </w:p>
    <w:p>
      <w:r>
        <w:t>40</w:t>
        <w:tab/>
        <w:t>Angelegenheiten der Dienststelle o[Ratibor]o: Beschaffung, Unterkünfte, Bezahlung der Mitarbeiter u.a.m.</w:t>
      </w:r>
    </w:p>
    <w:p>
      <w:r>
        <w:t>42</w:t>
        <w:tab/>
        <w:t>Darin: Arbeitsstätten, Wohn- und Lageplätze der Dienststelle und Entwicklung der Dienststelle in Ratibor (Vermerk), z[18.01.1944]z</w:t>
      </w:r>
    </w:p>
    <w:p>
      <w:r>
        <w:t>43</w:t>
        <w:tab/>
        <w:t>1944</w:t>
      </w:r>
    </w:p>
    <w:p>
      <w:r>
        <w:br/>
        <w:t>30</w:t>
        <w:tab/>
        <w:t>41</w:t>
      </w:r>
    </w:p>
    <w:p>
      <w:r>
        <w:t>30z</w:t>
        <w:tab/>
        <w:t>NS 30/41</w:t>
      </w:r>
    </w:p>
    <w:p>
      <w:r>
        <w:t>33</w:t>
        <w:tab/>
        <w:t>S. 11</w:t>
      </w:r>
    </w:p>
    <w:p>
      <w:r>
        <w:t>40</w:t>
        <w:tab/>
        <w:t>s[2{Ausleihe und Vergabe} von 1{Schrifttum}]s, Bd. 1</w:t>
      </w:r>
    </w:p>
    <w:p>
      <w:r>
        <w:t>42</w:t>
        <w:tab/>
        <w:t>Darin: Organisationsplan der Hauptabteilung IV vom z[28.06.1944]z (Entwurf)</w:t>
      </w:r>
    </w:p>
    <w:p>
      <w:r>
        <w:t>43</w:t>
        <w:tab/>
        <w:t>1944</w:t>
      </w:r>
    </w:p>
    <w:p>
      <w:r>
        <w:br/>
        <w:t>30</w:t>
        <w:tab/>
        <w:t>42</w:t>
      </w:r>
    </w:p>
    <w:p>
      <w:r>
        <w:t>30z</w:t>
        <w:tab/>
        <w:t>NS 30/42</w:t>
      </w:r>
    </w:p>
    <w:p>
      <w:r>
        <w:t>33</w:t>
        <w:tab/>
        <w:t>S. 11</w:t>
      </w:r>
    </w:p>
    <w:p>
      <w:r>
        <w:t>40</w:t>
        <w:tab/>
        <w:t>s[2{Ausleihe und Vergabe} von 1{Schrifttum}]s, Bd. 2</w:t>
      </w:r>
    </w:p>
    <w:p>
      <w:r>
        <w:t>41</w:t>
        <w:tab/>
        <w:t>Sammlung und Ausleihe von Archivmaterial (s[Bücher]s, Ausarbeitungen usw.), Auskünfte, Mitarbeiter u.a.m.</w:t>
      </w:r>
    </w:p>
    <w:p>
      <w:r>
        <w:t>43</w:t>
        <w:tab/>
        <w:t>1944</w:t>
      </w:r>
    </w:p>
    <w:p>
      <w:r>
        <w:br/>
        <w:t>30</w:t>
        <w:tab/>
        <w:t>46</w:t>
      </w:r>
    </w:p>
    <w:p>
      <w:r>
        <w:t>30z</w:t>
        <w:tab/>
        <w:t>NS 30/46</w:t>
      </w:r>
    </w:p>
    <w:p>
      <w:r>
        <w:t>33</w:t>
        <w:tab/>
        <w:t>S. 11</w:t>
      </w:r>
    </w:p>
    <w:p>
      <w:r>
        <w:t>40</w:t>
        <w:tab/>
        <w:t>Rednereinsatz, s[2{Ausleihe und Überlassung} von 1{Bücher}]sn und Ausarbeitungen, Personalia</w:t>
      </w:r>
    </w:p>
    <w:p>
      <w:r>
        <w:t>43</w:t>
        <w:tab/>
        <w:t>1944</w:t>
      </w:r>
    </w:p>
    <w:p>
      <w:r>
        <w:br/>
        <w:t>30</w:t>
        <w:tab/>
        <w:t>52</w:t>
      </w:r>
    </w:p>
    <w:p>
      <w:r>
        <w:t>30z</w:t>
        <w:tab/>
        <w:t>NS 30/52</w:t>
      </w:r>
    </w:p>
    <w:p>
      <w:r>
        <w:t>33</w:t>
        <w:tab/>
        <w:t>S. 13</w:t>
      </w:r>
    </w:p>
    <w:p>
      <w:r>
        <w:t>40</w:t>
        <w:tab/>
        <w:t>Verschiedenes, Bd. 2</w:t>
      </w:r>
    </w:p>
    <w:p>
      <w:r>
        <w:t>41</w:t>
        <w:tab/>
        <w:t>u.a.: Ausarbeitungen, Übersetzungen, Ausweichstellen, Personalia, Rednereinsatz, Arbeitsvorhaben, s[Buchbestellungen]s</w:t>
      </w:r>
    </w:p>
    <w:p>
      <w:r>
        <w:t>43</w:t>
        <w:tab/>
        <w:t>1944</w:t>
      </w:r>
    </w:p>
    <w:p>
      <w:r>
        <w:br/>
        <w:t>30</w:t>
        <w:tab/>
        <w:t>53</w:t>
      </w:r>
    </w:p>
    <w:p>
      <w:r>
        <w:t>30z</w:t>
        <w:tab/>
        <w:t>NS 30/53</w:t>
      </w:r>
    </w:p>
    <w:p>
      <w:r>
        <w:t>33</w:t>
        <w:tab/>
        <w:t>S. 14</w:t>
      </w:r>
    </w:p>
    <w:p>
      <w:r>
        <w:t>40</w:t>
        <w:tab/>
        <w:t>Verschiedenes, Bd. 1</w:t>
      </w:r>
    </w:p>
    <w:p>
      <w:r>
        <w:t>41</w:t>
        <w:tab/>
        <w:t>u.a.: Geborgene s[Kulturgüter aus der o[Ukraine]o]s</w:t>
      </w:r>
    </w:p>
    <w:p>
      <w:r>
        <w:t>43</w:t>
        <w:tab/>
        <w:t>1944</w:t>
      </w:r>
    </w:p>
    <w:p>
      <w:r>
        <w:br/>
        <w:t>30</w:t>
        <w:tab/>
        <w:t>55</w:t>
      </w:r>
    </w:p>
    <w:p>
      <w:r>
        <w:t>30z</w:t>
        <w:tab/>
        <w:t>NS 30/55</w:t>
      </w:r>
    </w:p>
    <w:p>
      <w:r>
        <w:t>33</w:t>
        <w:tab/>
        <w:t>S. 14</w:t>
      </w:r>
    </w:p>
    <w:p>
      <w:r>
        <w:t>40</w:t>
        <w:tab/>
        <w:t>k[1{Ostbücherei} in 2{o[Berlin]o und o[Ratibor]o}]k. Arbeitsberichte</w:t>
      </w:r>
    </w:p>
    <w:p>
      <w:r>
        <w:t>41</w:t>
        <w:tab/>
        <w:t>u.a.: k[1{Ostbücherei} 2{o[Berlin]o}]k: Allgemeines betr. Aufbau, Zielsetzung, Bestände usw. sowie Wochen- und Vierteljahresberichte für z[Oktober 1943 - März 1944]z; k[1{Ostbücherei} 2{o[Ratibor]o}]k: Wochen- und Vierteljahresberichte für z[November 1943 - Oktober 1944]z</w:t>
      </w:r>
    </w:p>
    <w:p>
      <w:r>
        <w:t>42</w:t>
        <w:tab/>
        <w:t>Darin: Hauptabteilungsgruppe Mitte, Abt. Erfassung: Monatsberichte für z[November 1943]z, k[1{Ostbücherei} in 2{o[Pless]o}]k: Monatsbericht für z[November 1944]z</w:t>
      </w:r>
    </w:p>
    <w:p>
      <w:r>
        <w:t>43</w:t>
        <w:tab/>
        <w:t>1942 - 1944</w:t>
      </w:r>
    </w:p>
    <w:p>
      <w:r>
        <w:br/>
        <w:t>30</w:t>
        <w:tab/>
        <w:t>57</w:t>
      </w:r>
    </w:p>
    <w:p>
      <w:r>
        <w:t>30z</w:t>
        <w:tab/>
        <w:t>NS 30/57</w:t>
      </w:r>
    </w:p>
    <w:p>
      <w:r>
        <w:t>33</w:t>
        <w:tab/>
        <w:t>S. 15</w:t>
      </w:r>
    </w:p>
    <w:p>
      <w:r>
        <w:t>40</w:t>
        <w:tab/>
        <w:t>k[Ostbücherei]k - s[2{Erwerb, Ausleihe} usw. von 1{Bücher}]sn</w:t>
      </w:r>
    </w:p>
    <w:p>
      <w:r>
        <w:t>43</w:t>
        <w:tab/>
        <w:t>1944</w:t>
      </w:r>
    </w:p>
    <w:p>
      <w:r>
        <w:br/>
        <w:t>30</w:t>
        <w:tab/>
        <w:t>58</w:t>
      </w:r>
    </w:p>
    <w:p>
      <w:r>
        <w:t>30z</w:t>
        <w:tab/>
        <w:t>NS 30/58</w:t>
      </w:r>
    </w:p>
    <w:p>
      <w:r>
        <w:t>33</w:t>
        <w:tab/>
        <w:t>S. 15</w:t>
      </w:r>
    </w:p>
    <w:p>
      <w:r>
        <w:t>40</w:t>
        <w:tab/>
        <w:t>k[1{Ostbücherei} in 2{o[Ratibor]o}]k - Arbeitsberichte und -statistiken</w:t>
      </w:r>
    </w:p>
    <w:p>
      <w:r>
        <w:t>41</w:t>
        <w:tab/>
        <w:t>u.a.: "t[Villa Nova]t" (in Ratibor) - Arbeitsberichte für z[Juni 1944 - Januar 1945]z; NR-Abt. - Arbeitsberichte für z[Juli 1944 - Januar 1945]z; s[Buchbestände]s. - Berichte und statistische Angaben z[1944]z; s[Sachkatalog]s - Statistische Angaben für z[1944]z, s[Ausleihstatistik]s für z[Nov. 1943 - Dez. 1944]z, s[Lesesaal-Statistik]s für z[Oktober 1944 - Januar 1945]z</w:t>
      </w:r>
    </w:p>
    <w:p>
      <w:r>
        <w:t>43</w:t>
        <w:tab/>
        <w:t>1944 - 1945</w:t>
      </w:r>
    </w:p>
    <w:p>
      <w:r>
        <w:br/>
        <w:t>30</w:t>
        <w:tab/>
        <w:t>59</w:t>
      </w:r>
    </w:p>
    <w:p>
      <w:r>
        <w:t>30z</w:t>
        <w:tab/>
        <w:t>NS 30/59</w:t>
      </w:r>
    </w:p>
    <w:p>
      <w:r>
        <w:t>33</w:t>
        <w:tab/>
        <w:t>S. 15</w:t>
      </w:r>
    </w:p>
    <w:p>
      <w:r>
        <w:t>40</w:t>
        <w:tab/>
        <w:t>Verzeichnis der in der k[1{Ostbücherei} in 2{o[Ratibor]o}]k O.S. vorhandenen s[2{russische}n 1{Enzyklopädien}]s</w:t>
      </w:r>
    </w:p>
    <w:p>
      <w:r>
        <w:t>43</w:t>
        <w:tab/>
        <w:t>1945</w:t>
      </w:r>
    </w:p>
    <w:p>
      <w:r>
        <w:br/>
        <w:t>30</w:t>
        <w:tab/>
        <w:t>60</w:t>
      </w:r>
    </w:p>
    <w:p>
      <w:r>
        <w:t>30z</w:t>
        <w:tab/>
        <w:t>NS 30/60</w:t>
      </w:r>
    </w:p>
    <w:p>
      <w:r>
        <w:t>33</w:t>
        <w:tab/>
        <w:t>S. 15</w:t>
      </w:r>
    </w:p>
    <w:p>
      <w:r>
        <w:t>40</w:t>
        <w:tab/>
        <w:t>s[Buchtitel-Verzeichnisse]s - Vorwiegend Meldungen der k[HAG Ostland, Ukraine und Mitte]k; s[2{Ausleihe} größerer 1{Buchbestände}]s usw.</w:t>
      </w:r>
    </w:p>
    <w:p>
      <w:r>
        <w:t>43</w:t>
        <w:tab/>
        <w:t>1943 - 1944</w:t>
      </w:r>
    </w:p>
    <w:p>
      <w:r>
        <w:br/>
        <w:t>30</w:t>
        <w:tab/>
        <w:t>109 - 114 ; 116</w:t>
      </w:r>
    </w:p>
    <w:p>
      <w:r>
        <w:t>30z</w:t>
        <w:tab/>
        <w:t>NS 30/109 - NS 30, 114 ; NS 30, 116</w:t>
      </w:r>
    </w:p>
    <w:p>
      <w:r>
        <w:t>40</w:t>
        <w:tab/>
        <w:t>Handakten Dr. Wunder, darin Briefwechsel betr. s[Publikationen von p[4{Dr.} 2{Gerd} 1{Wunder}]p im  k[Zentralverlag der NSDAP]k]s</w:t>
      </w:r>
    </w:p>
    <w:p>
      <w:r>
        <w:t>43</w:t>
        <w:tab/>
        <w:t>1944 - 1955</w:t>
      </w:r>
    </w:p>
    <w:p>
      <w:r>
        <w:br/>
        <w:t>26a</w:t>
        <w:tab/>
        <w:t>I.3</w:t>
      </w:r>
    </w:p>
    <w:p>
      <w:r>
        <w:t>27</w:t>
        <w:tab/>
        <w:t>I. Schriftgut der Stabsführung Berlin und Ratibor \ 3. Sammlung von Arbeitsberichten, Ausarbeitungen und Manuskripten der Stabsführung sowie der Hauptarbeitsgruppen usw. (vorwiegend Sonderstab Wissenschaft)</w:t>
      </w:r>
    </w:p>
    <w:p>
      <w:r>
        <w:t>30</w:t>
        <w:tab/>
        <w:t>77</w:t>
      </w:r>
    </w:p>
    <w:p>
      <w:r>
        <w:t>30z</w:t>
        <w:tab/>
        <w:t>NS 30/77</w:t>
      </w:r>
    </w:p>
    <w:p>
      <w:r>
        <w:t>33</w:t>
        <w:tab/>
        <w:t>S. 19</w:t>
      </w:r>
    </w:p>
    <w:p>
      <w:r>
        <w:t>40</w:t>
        <w:tab/>
        <w:t>Berichte über Archive</w:t>
      </w:r>
    </w:p>
    <w:p>
      <w:r>
        <w:t>41</w:t>
        <w:tab/>
        <w:t>u.a.: Rezensionen aus der t[2{Zeitschrift} "1{Archiwnoje Djelo}]t", z[1940]z, Nr. 2, S. 94 und Nr. 4, S. 60 - 64: a) k[1{Archiv und Bibliothek im Herrenhaus des p[3{Graf}en 1{Druzko-Ljubezky}]p} in der 2{o[Schtschutschino (West-Weißruthenien)]o}]k</w:t>
      </w:r>
    </w:p>
    <w:p>
      <w:r>
        <w:t>43</w:t>
        <w:tab/>
        <w:t>1941 - 1944</w:t>
      </w:r>
    </w:p>
    <w:p>
      <w:r>
        <w:br/>
        <w:t>30</w:t>
        <w:tab/>
        <w:t>79</w:t>
      </w:r>
    </w:p>
    <w:p>
      <w:r>
        <w:t>30z</w:t>
        <w:tab/>
        <w:t>NS 30/79</w:t>
      </w:r>
    </w:p>
    <w:p>
      <w:r>
        <w:t>33</w:t>
        <w:tab/>
        <w:t>S. 22</w:t>
      </w:r>
    </w:p>
    <w:p>
      <w:r>
        <w:t>40</w:t>
        <w:tab/>
        <w:t>Berichte über Archive, s[Bibliotheken]s und Museen im Bereich der k[Hauptarbeitsgruppe Ostland]k</w:t>
      </w:r>
    </w:p>
    <w:p>
      <w:r>
        <w:t>42</w:t>
        <w:tab/>
        <w:t>Darin: Festakt in der k[1{Universität} 2{o[Dorpat]o}]k anläßlich der Übergabe der vom k[ERR]k in o[Kursk]o geborgenen k[2{Dorpat}er 1{Universitätsbibliothek}]k</w:t>
      </w:r>
    </w:p>
    <w:p>
      <w:r>
        <w:t>43</w:t>
        <w:tab/>
        <w:t>1943</w:t>
      </w:r>
    </w:p>
    <w:p>
      <w:r>
        <w:br/>
        <w:t>30</w:t>
        <w:tab/>
        <w:t>86</w:t>
      </w:r>
    </w:p>
    <w:p>
      <w:r>
        <w:t>30z</w:t>
        <w:tab/>
        <w:t>NS 30/86</w:t>
      </w:r>
    </w:p>
    <w:p>
      <w:r>
        <w:t>33</w:t>
        <w:tab/>
        <w:t>S. 25</w:t>
      </w:r>
    </w:p>
    <w:p>
      <w:r>
        <w:t>40</w:t>
        <w:tab/>
        <w:t>Arbeitsberichte der k[Hauptarbeitsgruppe Ukraine, Sonderstab Wissenschaft]k, über u.a. e) o[Shitomir]o: Institute, Museum, s[Bibliotheken]s, Archive (Verwaltung, Forschung, s[2{Sicherstellung} von 1{Kulturgut}]s)</w:t>
      </w:r>
    </w:p>
    <w:p>
      <w:r>
        <w:t>43</w:t>
        <w:tab/>
        <w:t>1942</w:t>
      </w:r>
    </w:p>
    <w:p>
      <w:r>
        <w:br/>
        <w:t>26a</w:t>
        <w:tab/>
        <w:t>I.4</w:t>
      </w:r>
    </w:p>
    <w:p>
      <w:r>
        <w:t>27</w:t>
        <w:tab/>
        <w:t>I. Schriftgut der Stabsführung Berlin und Ratibor \ 4. Diverses Sammlungsgut und Informationsmaterial</w:t>
      </w:r>
    </w:p>
    <w:p>
      <w:r>
        <w:t>30</w:t>
        <w:tab/>
        <w:t>129</w:t>
      </w:r>
    </w:p>
    <w:p>
      <w:r>
        <w:t>30z</w:t>
        <w:tab/>
        <w:t>NS 30/129</w:t>
      </w:r>
    </w:p>
    <w:p>
      <w:r>
        <w:t>33</w:t>
        <w:tab/>
        <w:t>S. 33</w:t>
      </w:r>
    </w:p>
    <w:p>
      <w:r>
        <w:t>40</w:t>
        <w:tab/>
        <w:t>Listen (s[2{beschlagnahmte}r) Kult- und Einrichtungsgegenstände, 1{Bücher}]s, Archivalien, usw. diverser Logen in o[Deutschland]o (versprengte Unterlagen)</w:t>
      </w:r>
    </w:p>
    <w:p>
      <w:r>
        <w:t>43</w:t>
        <w:tab/>
        <w:t>1935 - 1936</w:t>
      </w:r>
    </w:p>
    <w:p>
      <w:r>
        <w:br/>
        <w:t>30</w:t>
        <w:tab/>
        <w:t>130</w:t>
      </w:r>
    </w:p>
    <w:p>
      <w:r>
        <w:t>30z</w:t>
        <w:tab/>
        <w:t>NS 30/130</w:t>
      </w:r>
    </w:p>
    <w:p>
      <w:r>
        <w:t>33</w:t>
        <w:tab/>
        <w:t>S. 33</w:t>
      </w:r>
    </w:p>
    <w:p>
      <w:r>
        <w:t>40</w:t>
        <w:tab/>
        <w:t>Sammlung französischen antideutschen s[Kriegspropagandamaterial]ss z[1914]z</w:t>
      </w:r>
    </w:p>
    <w:p>
      <w:r>
        <w:t>45</w:t>
        <w:tab/>
        <w:t>s.d.</w:t>
      </w:r>
    </w:p>
    <w:p>
      <w:r>
        <w:br/>
        <w:t>30</w:t>
        <w:tab/>
        <w:t>133</w:t>
      </w:r>
    </w:p>
    <w:p>
      <w:r>
        <w:t>30z</w:t>
        <w:tab/>
        <w:t>NS 30/133</w:t>
      </w:r>
    </w:p>
    <w:p>
      <w:r>
        <w:t>33</w:t>
        <w:tab/>
        <w:t>S. 34</w:t>
      </w:r>
    </w:p>
    <w:p>
      <w:r>
        <w:t>40</w:t>
        <w:tab/>
        <w:t>Verschiedenes</w:t>
      </w:r>
    </w:p>
    <w:p>
      <w:r>
        <w:t>41</w:t>
        <w:tab/>
        <w:t>u.a.: Auszug aus dem Tagebuch von p[2{Benjamin} 1{Cremieux}]p über seine Wirksamkeit auf die o[Italien]o-Politik und auf der Versailler Friedenskonferenz z[1917 - 1919]z; Aufzeichnung über das s[Verlagsrecht an Werken der bildenden Künste und Fotographie]s</w:t>
      </w:r>
    </w:p>
    <w:p>
      <w:r>
        <w:t>43</w:t>
        <w:tab/>
        <w:t>1917 - 1919</w:t>
      </w:r>
    </w:p>
    <w:p>
      <w:r>
        <w:br/>
        <w:t>30</w:t>
        <w:tab/>
        <w:t>138</w:t>
      </w:r>
    </w:p>
    <w:p>
      <w:r>
        <w:t>30z</w:t>
        <w:tab/>
        <w:t>NS 30/138</w:t>
      </w:r>
    </w:p>
    <w:p>
      <w:r>
        <w:t>33</w:t>
        <w:tab/>
        <w:t>S. 35</w:t>
      </w:r>
    </w:p>
    <w:p>
      <w:r>
        <w:t>40</w:t>
        <w:tab/>
        <w:t>Reden und Befehle p[Stalin]ps. s[2{Russisches} 1{Propagandamaterial}]s - s[Flugblätter]s, Anschläge, Schautafeln oder dergl.: revolutionär-kommunistische und Kriegs-Parolen (Reproduktionen mit Übersetzungen der russischen Texte und Bildbeschreibungen)</w:t>
      </w:r>
    </w:p>
    <w:p>
      <w:r>
        <w:t>43</w:t>
        <w:tab/>
        <w:t>ca. 1917 - 1941</w:t>
      </w:r>
    </w:p>
    <w:p>
      <w:r>
        <w:br/>
        <w:t>30</w:t>
        <w:tab/>
        <w:t>142</w:t>
      </w:r>
    </w:p>
    <w:p>
      <w:r>
        <w:t>30z</w:t>
        <w:tab/>
        <w:t>NS 30/142</w:t>
      </w:r>
    </w:p>
    <w:p>
      <w:r>
        <w:t>33</w:t>
        <w:tab/>
        <w:t>S. 36</w:t>
      </w:r>
    </w:p>
    <w:p>
      <w:r>
        <w:t>40</w:t>
        <w:tab/>
        <w:t>Sammlung von Informationen (in o[Paris]o und o[Brüssel]o) für den Aufbau eines außenpolitischen Schulungsdienstes (Handakten des p[7{SS-Obersturmbannführer}s 4{Dr.} 2{Gustav} 1{Berger}]p)</w:t>
      </w:r>
    </w:p>
    <w:p>
      <w:r>
        <w:t>41</w:t>
        <w:tab/>
        <w:t>u.a.: s[2{Koloniales} 1{Schrifttum}]s und koloniale Einrichtungen in o[Belgien]o</w:t>
      </w:r>
    </w:p>
    <w:p>
      <w:r>
        <w:t>43</w:t>
        <w:tab/>
        <w:t>1940</w:t>
      </w:r>
    </w:p>
    <w:p>
      <w:r>
        <w:br/>
        <w:t>30</w:t>
        <w:tab/>
        <w:t>144</w:t>
      </w:r>
    </w:p>
    <w:p>
      <w:r>
        <w:t>30z</w:t>
        <w:tab/>
        <w:t>NS 30/144</w:t>
      </w:r>
    </w:p>
    <w:p>
      <w:r>
        <w:t>33</w:t>
        <w:tab/>
        <w:t>S. 36</w:t>
      </w:r>
    </w:p>
    <w:p>
      <w:r>
        <w:t>40</w:t>
        <w:tab/>
        <w:t>Diverse s[Druckschriften]s und s[Zeitungen]s (Handakten p[4{Dr.} 1{Wunder}]p)</w:t>
      </w:r>
    </w:p>
    <w:p>
      <w:r>
        <w:t>42</w:t>
        <w:tab/>
        <w:t>Darin: t[Informationen zur Judenfrage]t. Herausgegeben vom "k[1{Welt-Dienst}", 2{o[Frankfurt/M.]o}]k, Folge 17 vom z[01.07.1944]z; t[Wir und unsere Kameraden aus dem Osten]t, Herausgeber: t[Skorpion]t. Nr. 1 - 3, z[Okt. 1944]z</w:t>
      </w:r>
    </w:p>
    <w:p>
      <w:r>
        <w:t>43</w:t>
        <w:tab/>
        <w:t>1941 ; 1944</w:t>
      </w:r>
    </w:p>
    <w:p>
      <w:r>
        <w:br/>
        <w:t>26a</w:t>
        <w:tab/>
        <w:t>II.1</w:t>
      </w:r>
    </w:p>
    <w:p>
      <w:r>
        <w:t>27</w:t>
        <w:tab/>
        <w:t>II. Schriftgut der Hauptarbeitsgruppen und Arbeitsgruppen \ 1. Ostland</w:t>
      </w:r>
    </w:p>
    <w:p>
      <w:r>
        <w:t>30</w:t>
        <w:tab/>
        <w:t>148</w:t>
      </w:r>
    </w:p>
    <w:p>
      <w:r>
        <w:t>30z</w:t>
        <w:tab/>
        <w:t>NS 30/148</w:t>
      </w:r>
    </w:p>
    <w:p>
      <w:r>
        <w:t>33</w:t>
        <w:tab/>
        <w:t>S. 38</w:t>
      </w:r>
    </w:p>
    <w:p>
      <w:r>
        <w:t>40</w:t>
        <w:tab/>
        <w:t>Arbeitsgruppe Weißruthenien, vor allem s[2{Sicherstellung} von 1{Kulturgut}]s, insbesondere von s[Bücher]sn sowie auch Angelegenheiten der Dienststelle und Personalia, Bd. 1: Aktenvermerke und Monatsberichte der Arbeitsgruppe Weißruthenien</w:t>
      </w:r>
    </w:p>
    <w:p>
      <w:r>
        <w:t>41</w:t>
        <w:tab/>
        <w:t>u.a.: Verhältnis zum k[Reichskommissariat]k, Jahresbericht z[1942]z der Arbeitsgruppe Weißruthenien</w:t>
      </w:r>
    </w:p>
    <w:p>
      <w:r>
        <w:t>43</w:t>
        <w:tab/>
        <w:t>1942 - 1943</w:t>
      </w:r>
    </w:p>
    <w:p>
      <w:r>
        <w:br/>
        <w:t>26a</w:t>
        <w:tab/>
        <w:t>II.2</w:t>
      </w:r>
    </w:p>
    <w:p>
      <w:r>
        <w:t>27</w:t>
        <w:tab/>
        <w:t>II. Schriftgut der Hauptarbeitsgruppen und Arbeitsgruppen \ 2.) Mitte</w:t>
      </w:r>
    </w:p>
    <w:p>
      <w:r>
        <w:t>30</w:t>
        <w:tab/>
        <w:t>185</w:t>
      </w:r>
    </w:p>
    <w:p>
      <w:r>
        <w:t>30z</w:t>
        <w:tab/>
        <w:t>NS 30/185</w:t>
      </w:r>
    </w:p>
    <w:p>
      <w:r>
        <w:t>33</w:t>
        <w:tab/>
        <w:t>S. 41</w:t>
      </w:r>
    </w:p>
    <w:p>
      <w:r>
        <w:t>40</w:t>
        <w:tab/>
        <w:t>Organisations- und Personalangelgenheiten, Bd. 3: Schriftwechsel mit der Stabsführung o[Ratibor]o, Hauptabt. II, Referat Osten (z.T. mit Nachrichten über die s[2{Verlagerung} von 1{Bibliotheken}]s und Archiven aus o[Minsk]o)</w:t>
      </w:r>
    </w:p>
    <w:p>
      <w:r>
        <w:t>43</w:t>
        <w:tab/>
        <w:t>02.1944 - 06.1944</w:t>
      </w:r>
    </w:p>
    <w:p>
      <w:r>
        <w:br/>
        <w:t>30</w:t>
        <w:tab/>
        <w:t>160</w:t>
      </w:r>
    </w:p>
    <w:p>
      <w:r>
        <w:t>30z</w:t>
        <w:tab/>
        <w:t>NS 30/160</w:t>
      </w:r>
    </w:p>
    <w:p>
      <w:r>
        <w:t>33</w:t>
        <w:tab/>
        <w:t>S. 42</w:t>
      </w:r>
    </w:p>
    <w:p>
      <w:r>
        <w:t>40</w:t>
        <w:tab/>
        <w:t>s[2{Erfassung, Sicherstellung und Auswertung} von 1{Kulturgut}]s, vor allem: Erfassung und Sicherstellung von Museen, Archiven und s[Bibliotheken]s; Erfassung von Material auf den Gebieten Musik und Volkskunde</w:t>
      </w:r>
    </w:p>
    <w:p>
      <w:r>
        <w:t>43</w:t>
        <w:tab/>
        <w:t>1942 - 1944</w:t>
      </w:r>
    </w:p>
    <w:p>
      <w:r>
        <w:br/>
        <w:t>30</w:t>
        <w:tab/>
        <w:t>183</w:t>
      </w:r>
    </w:p>
    <w:p>
      <w:r>
        <w:t>30z</w:t>
        <w:tab/>
        <w:t>NS 30/183</w:t>
      </w:r>
    </w:p>
    <w:p>
      <w:r>
        <w:t>33</w:t>
        <w:tab/>
        <w:t>S. 42</w:t>
      </w:r>
    </w:p>
    <w:p>
      <w:r>
        <w:t>40</w:t>
        <w:tab/>
        <w:t>s[2{Verlagerung} von 1{Bibliotheksbestände}]sn aus o[Minsk]o (mit Listen russischer Titel); Berichte über s[Bibliotheken]s, Museen und Archive in Minsk</w:t>
      </w:r>
    </w:p>
    <w:p>
      <w:r>
        <w:t>41</w:t>
        <w:tab/>
        <w:t>u.a.: Fragenkatalog für Gefangenenvernehmungen z[1944]z; Verzeichnis der bei der Hauptarbeitsgruppe Mitte vorhandenen Filme 1944</w:t>
      </w:r>
    </w:p>
    <w:p>
      <w:r>
        <w:t>43</w:t>
        <w:tab/>
        <w:t>1944</w:t>
      </w:r>
    </w:p>
    <w:p>
      <w:r>
        <w:br/>
        <w:t>30</w:t>
        <w:tab/>
        <w:t>163</w:t>
      </w:r>
    </w:p>
    <w:p>
      <w:r>
        <w:t>30z</w:t>
        <w:tab/>
        <w:t>NS 30/163</w:t>
      </w:r>
    </w:p>
    <w:p>
      <w:r>
        <w:t>33</w:t>
        <w:tab/>
        <w:t>S. 42</w:t>
      </w:r>
    </w:p>
    <w:p>
      <w:r>
        <w:t>40</w:t>
        <w:tab/>
        <w:t>Schriftwechsel mit der Stabsführung, Abt. Erfassung und Sichtung, betr. s[2{Erfassung und Katalogisierung} von 1{Bibliotheksgut}]s sowie betr. Ausarbeitungen über o[Sowjetrußland]o</w:t>
      </w:r>
    </w:p>
    <w:p>
      <w:r>
        <w:t>41</w:t>
        <w:tab/>
        <w:t>u.a.: k[Ostbücherei]k, Bericht über Aufgaben und Bestände</w:t>
      </w:r>
    </w:p>
    <w:p>
      <w:r>
        <w:t>43</w:t>
        <w:tab/>
        <w:t>1943</w:t>
      </w:r>
    </w:p>
    <w:p>
      <w:r>
        <w:br/>
        <w:t>30</w:t>
        <w:tab/>
        <w:t>187</w:t>
      </w:r>
    </w:p>
    <w:p>
      <w:r>
        <w:t>30z</w:t>
        <w:tab/>
        <w:t>NS 30/187</w:t>
      </w:r>
    </w:p>
    <w:p>
      <w:r>
        <w:t>33</w:t>
        <w:tab/>
        <w:t>S. 43a</w:t>
      </w:r>
    </w:p>
    <w:p>
      <w:r>
        <w:t>40</w:t>
        <w:tab/>
        <w:t>s[2{Abtransport} von Archiv-, Museums- und 1{Bibliotheksbestände}]sn aus o[Witebsk]o im Rahmen des Sonderkommandos Witebsk</w:t>
      </w:r>
    </w:p>
    <w:p>
      <w:r>
        <w:t>43</w:t>
        <w:tab/>
        <w:t>1943 - 1944</w:t>
      </w:r>
    </w:p>
    <w:p>
      <w:r>
        <w:br/>
        <w:t>26</w:t>
        <w:tab/>
        <w:t>II.3</w:t>
      </w:r>
    </w:p>
    <w:p>
      <w:r>
        <w:t>27</w:t>
        <w:tab/>
        <w:t>II. Schriftgut der Hauptarbeitsgruppen und Arbeitsgruppen \ 3. Ukraine</w:t>
      </w:r>
    </w:p>
    <w:p>
      <w:r>
        <w:t>30</w:t>
        <w:tab/>
        <w:t>172</w:t>
      </w:r>
    </w:p>
    <w:p>
      <w:r>
        <w:t>30z</w:t>
        <w:tab/>
        <w:t>NS 30/172</w:t>
      </w:r>
    </w:p>
    <w:p>
      <w:r>
        <w:t>33</w:t>
        <w:tab/>
        <w:t>S. 44</w:t>
      </w:r>
    </w:p>
    <w:p>
      <w:r>
        <w:t>40</w:t>
        <w:tab/>
        <w:t>s[2{Sicherstellung} von 1{Kulturgut}]s wie s[1{Bibliotheken} und Kunstgegenstände, 2{Evakuierung}]s (wenige Fernschreiben verschiedener Einsatzstäbe)</w:t>
      </w:r>
    </w:p>
    <w:p>
      <w:r>
        <w:t>43</w:t>
        <w:tab/>
        <w:t>1942 - 1943</w:t>
      </w:r>
    </w:p>
    <w:p>
      <w:r>
        <w:br/>
        <w:t>26a</w:t>
        <w:tab/>
        <w:t>II.4</w:t>
      </w:r>
    </w:p>
    <w:p>
      <w:r>
        <w:t>27</w:t>
        <w:tab/>
        <w:t>II. Schriftgut der Hauptarbeitsgruppen und Arbeitsgruppen \ 4. Südosten</w:t>
      </w:r>
    </w:p>
    <w:p>
      <w:r>
        <w:t>30</w:t>
        <w:tab/>
        <w:t>176</w:t>
      </w:r>
    </w:p>
    <w:p>
      <w:r>
        <w:t>30z</w:t>
        <w:tab/>
        <w:t>NS 30/176</w:t>
      </w:r>
    </w:p>
    <w:p>
      <w:r>
        <w:t>33</w:t>
        <w:tab/>
        <w:t>S. 46</w:t>
      </w:r>
    </w:p>
    <w:p>
      <w:r>
        <w:t>40</w:t>
        <w:tab/>
        <w:t>s[2{Erfassung und Sicherstellung} von 1{Kulturgut}]s, Bd. 2</w:t>
      </w:r>
    </w:p>
    <w:p>
      <w:r>
        <w:t>41</w:t>
        <w:tab/>
        <w:t>u.a.: s[2{Ausleih-Quittungen} für 1{Bücher}]s und Bilder</w:t>
      </w:r>
    </w:p>
    <w:p>
      <w:r>
        <w:t>43</w:t>
        <w:tab/>
        <w:t>1943 - 1944</w:t>
      </w:r>
    </w:p>
    <w:p>
      <w:r>
        <w:br/>
        <w:t>30</w:t>
        <w:tab/>
        <w:t>178</w:t>
      </w:r>
    </w:p>
    <w:p>
      <w:r>
        <w:t>30z</w:t>
        <w:tab/>
        <w:t>NS 30/178</w:t>
      </w:r>
    </w:p>
    <w:p>
      <w:r>
        <w:t>33</w:t>
        <w:tab/>
        <w:t>S. 46</w:t>
      </w:r>
    </w:p>
    <w:p>
      <w:r>
        <w:t>40</w:t>
        <w:tab/>
        <w:t>s[2{Erfassung und Sicherstellung} von 1{Kulturgut}]s, Bd. 4</w:t>
      </w:r>
    </w:p>
    <w:p>
      <w:r>
        <w:t>41</w:t>
        <w:tab/>
        <w:t>u.a.: Kunstgegenstände aus jüdischen Besitz bei der Hauptarbeitsgruppe Südosten, Liste (deutscher) s[2{jüdische}r 1{Autoren}]s</w:t>
      </w:r>
    </w:p>
    <w:p>
      <w:r>
        <w:t>43</w:t>
        <w:tab/>
        <w:t>1943 - 1944</w:t>
      </w:r>
    </w:p>
    <w:p/>
    <w:p/>
    <w:p>
      <w:r>
        <w:br/>
        <w:t>20</w:t>
        <w:tab/>
        <w:t>NS 42</w:t>
      </w:r>
    </w:p>
    <w:p>
      <w:r>
        <w:t>21</w:t>
        <w:tab/>
        <w:t>Reichspressechef der NSDAP</w:t>
      </w:r>
    </w:p>
    <w:p>
      <w:r>
        <w:t>22</w:t>
        <w:tab/>
        <w:t>Schriftgut aus der Zeit von 1867 bis 1945 \ Einrichtungen der NSDAP \ #NS 42 Reichspressechef der NSDAP</w:t>
      </w:r>
    </w:p>
    <w:p>
      <w:r>
        <w:t>23</w:t>
        <w:tab/>
        <w:t>1931 - 1945</w:t>
      </w:r>
    </w:p>
    <w:p>
      <w:r>
        <w:t>24</w:t>
        <w:tab/>
        <w:t>Findbuch</w:t>
      </w:r>
    </w:p>
    <w:p>
      <w:r>
        <w:t>30</w:t>
        <w:tab/>
        <w:t>1 - 27</w:t>
      </w:r>
    </w:p>
    <w:p>
      <w:r>
        <w:t>30z</w:t>
        <w:tab/>
        <w:t>NS 42/1 - 27</w:t>
      </w:r>
    </w:p>
    <w:p>
      <w:r>
        <w:t>33</w:t>
        <w:tab/>
        <w:t>S. 1 - 3</w:t>
      </w:r>
    </w:p>
    <w:p>
      <w:r>
        <w:t>40</w:t>
        <w:tab/>
        <w:t>Schriftwechsel mit Personen und Institutionen im Ausland: s[2{Verbreitung} von 1{Presse- und Informationsmaterial im Ausland}]s, Besuche von Ausländern in o[Deutschland]o und dergleichen (alphabet. geordnet)</w:t>
      </w:r>
    </w:p>
    <w:p>
      <w:r>
        <w:t>41</w:t>
        <w:tab/>
        <w:t>Korrespondenz mit o[USA]o, o[Lateinamerika]o, o[Brasilien]o, o[Canada]o, o[England]o, Common Wealth Empire, o[Indien]o, o[Holland]o, o[Belgien]o, o[Japan]o</w:t>
      </w:r>
    </w:p>
    <w:p>
      <w:r>
        <w:t>43</w:t>
        <w:tab/>
        <w:t>1931 - 1941</w:t>
      </w:r>
    </w:p>
    <w:p>
      <w:r>
        <w:br/>
        <w:t>30</w:t>
        <w:tab/>
        <w:t>31</w:t>
      </w:r>
    </w:p>
    <w:p>
      <w:r>
        <w:t>30z</w:t>
        <w:tab/>
        <w:t>NS 42/31</w:t>
      </w:r>
    </w:p>
    <w:p>
      <w:r>
        <w:t>33</w:t>
        <w:tab/>
        <w:t>S. 4</w:t>
      </w:r>
    </w:p>
    <w:p>
      <w:r>
        <w:t>40</w:t>
        <w:tab/>
        <w:t>"t[1{Das Ausland}"; 2{Informations- und Presseberichte}]t des Amtes s[Auslandspresse]s bei der Reichspressestelle der Reichsleitung der NSDAP (vertraulich)</w:t>
      </w:r>
    </w:p>
    <w:p>
      <w:r>
        <w:t>43</w:t>
        <w:tab/>
        <w:t>01.1941 - 12.1941</w:t>
      </w:r>
    </w:p>
    <w:p>
      <w:r>
        <w:br/>
        <w:t>30</w:t>
        <w:tab/>
        <w:t>40</w:t>
      </w:r>
    </w:p>
    <w:p>
      <w:r>
        <w:t>30z</w:t>
        <w:tab/>
        <w:t>NS 42/40</w:t>
      </w:r>
    </w:p>
    <w:p>
      <w:r>
        <w:t>33</w:t>
        <w:tab/>
        <w:t>S. 6</w:t>
      </w:r>
    </w:p>
    <w:p>
      <w:r>
        <w:t>40</w:t>
        <w:tab/>
        <w:t>"t[Politischer Zitatendienst]t" (gedruckt in k[1{p[4{Dr.} 2{Ernst} 1{Dröscher}]p Verlag}, 2{o[Berlin]o}]k)</w:t>
      </w:r>
    </w:p>
    <w:p>
      <w:r>
        <w:t>45</w:t>
        <w:tab/>
        <w:t>s.d.</w:t>
      </w:r>
    </w:p>
    <w:p/>
    <w:p/>
    <w:p>
      <w:r>
        <w:br/>
        <w:t>20</w:t>
        <w:tab/>
        <w:t>R 8 XIV</w:t>
      </w:r>
    </w:p>
    <w:p>
      <w:r>
        <w:t>21</w:t>
        <w:tab/>
        <w:t>Reichsstelle für Papier (und Verpackungswesen)</w:t>
      </w:r>
    </w:p>
    <w:p>
      <w:r>
        <w:t>22</w:t>
        <w:tab/>
        <w:t>Reichsstelle für Papier (und Verpackungswesen)</w:t>
      </w:r>
    </w:p>
    <w:p>
      <w:r>
        <w:t>23</w:t>
        <w:tab/>
        <w:t>1934 - 1945</w:t>
      </w:r>
    </w:p>
    <w:p>
      <w:r>
        <w:t>24</w:t>
        <w:tab/>
        <w:t>Findbuch</w:t>
      </w:r>
    </w:p>
    <w:p>
      <w:r>
        <w:t>30</w:t>
        <w:tab/>
        <w:t>129</w:t>
      </w:r>
    </w:p>
    <w:p>
      <w:r>
        <w:t>30z</w:t>
        <w:tab/>
        <w:t>R 8 XIV, 129</w:t>
      </w:r>
    </w:p>
    <w:p>
      <w:r>
        <w:t>40</w:t>
        <w:tab/>
        <w:t>Organisatorische und rechtliche Grundlagen; Richtlinien für die Bewirtschaftung (Entwürfe)</w:t>
      </w:r>
    </w:p>
    <w:p>
      <w:r>
        <w:t>41</w:t>
        <w:tab/>
        <w:t>u.a.: Anweisung Nr. 1 der k[Wirtschaftsstelle des deutschen Buchhandels]k vom z[15.6.1942]z</w:t>
      </w:r>
    </w:p>
    <w:p>
      <w:r>
        <w:t>43</w:t>
        <w:tab/>
        <w:t>1840 - 1844</w:t>
      </w:r>
    </w:p>
    <w:p/>
    <w:p/>
    <w:p>
      <w:r>
        <w:br/>
        <w:t>20</w:t>
        <w:tab/>
        <w:t>R 32</w:t>
      </w:r>
    </w:p>
    <w:p>
      <w:r>
        <w:t>21</w:t>
        <w:tab/>
        <w:t>Reichskunstwart</w:t>
      </w:r>
    </w:p>
    <w:p>
      <w:r>
        <w:t>22</w:t>
        <w:tab/>
        <w:t>Schriftgut aus der Zeit von 1867 bis 1945 \ Zivile Behörden und Einrichtungen des Deutschen Reichs \ Bildung und Wissenschaft \ #R 32 Reichskunstwart</w:t>
      </w:r>
    </w:p>
    <w:p>
      <w:r>
        <w:t>23</w:t>
        <w:tab/>
        <w:t>1920 - 1933</w:t>
      </w:r>
    </w:p>
    <w:p>
      <w:r>
        <w:t>24</w:t>
        <w:tab/>
        <w:t>Findbuch</w:t>
      </w:r>
    </w:p>
    <w:p>
      <w:r>
        <w:t>30</w:t>
        <w:tab/>
        <w:t>338</w:t>
      </w:r>
    </w:p>
    <w:p>
      <w:r>
        <w:t>30z</w:t>
        <w:tab/>
        <w:t>R 32/338</w:t>
      </w:r>
    </w:p>
    <w:p>
      <w:r>
        <w:t>33</w:t>
        <w:tab/>
        <w:t>S. 24</w:t>
      </w:r>
    </w:p>
    <w:p>
      <w:r>
        <w:t>40</w:t>
        <w:tab/>
        <w:t>Schriftwechsel mit s[Verlage]sn, s[Buchhandlungen]s, s[Antiquariate]sn, s[bibliophilen Gesellschaften]s</w:t>
      </w:r>
    </w:p>
    <w:p>
      <w:r>
        <w:t>41</w:t>
        <w:tab/>
        <w:t>u.a.: Jahres- und Geschäftsbericht des k[1{Deutschen Buchgewerbevereins} in 2{o[Leipzig]o}]k für z[1929]z; Briefverschlußmarken der k[Società Bibliographica Italiana]k zur "Burgra-Messe" o[Leipzig]o, z[1914]z</w:t>
      </w:r>
    </w:p>
    <w:p>
      <w:r>
        <w:t>43</w:t>
        <w:tab/>
        <w:t>1930 - 1932</w:t>
      </w:r>
    </w:p>
    <w:p>
      <w:r>
        <w:br/>
        <w:t>30</w:t>
        <w:tab/>
        <w:t>217</w:t>
      </w:r>
    </w:p>
    <w:p>
      <w:r>
        <w:t>30z</w:t>
        <w:tab/>
        <w:t>R 32/217</w:t>
      </w:r>
    </w:p>
    <w:p>
      <w:r>
        <w:t>33</w:t>
        <w:tab/>
        <w:t>S. 24</w:t>
      </w:r>
    </w:p>
    <w:p>
      <w:r>
        <w:t>40</w:t>
        <w:tab/>
        <w:t>Schriftwechsel mit s[Verlage]sn und s[2{Schriftleitungen} von 1{Zeitschriften}]s, s[2{Bezug} von 1{Zeitschriften}]s und Bereitstellung von Aufsätzen, Bd. 1</w:t>
      </w:r>
    </w:p>
    <w:p>
      <w:r>
        <w:t>42</w:t>
        <w:tab/>
        <w:t>Darin: Mitgliederliste des k[1{Auslandsbundes Deutscher Frauen}, Ortsgruppe 2{o[Berlin]o}]k (z[1925]z)</w:t>
      </w:r>
    </w:p>
    <w:p>
      <w:r>
        <w:t>43</w:t>
        <w:tab/>
        <w:t>1921 - 1926</w:t>
      </w:r>
    </w:p>
    <w:p>
      <w:r>
        <w:br/>
        <w:t>30</w:t>
        <w:tab/>
        <w:t>218</w:t>
      </w:r>
    </w:p>
    <w:p>
      <w:r>
        <w:t>30z</w:t>
        <w:tab/>
        <w:t>R 32/218</w:t>
      </w:r>
    </w:p>
    <w:p>
      <w:r>
        <w:t>33</w:t>
        <w:tab/>
        <w:t>S. 24</w:t>
      </w:r>
    </w:p>
    <w:p>
      <w:r>
        <w:t>40</w:t>
        <w:tab/>
        <w:t>Schriftwechsel mit s[Verlage]sn und s[2{Schriftleitungen} von 1{Zeitschriften}]s, s[2{Bezug} von 1{Zeitschriften}]s und Bereitstellung von Aufsätzen, Bd. 2</w:t>
      </w:r>
    </w:p>
    <w:p>
      <w:r>
        <w:t>42</w:t>
        <w:tab/>
        <w:t>Darin: "t[1{Auriga}. 2{Gedanken für Außenseiter}]t", 3. Jg. des "s[Zweifel]s", Heft 9, z[Okt. 1928]z; "t[Schlesische Kunstkorrespondenz]t" z[Aug. 1928 - Jan. 1929]z; "t[1{Das neue Königsberg}". 2{Sonderbeilage der Königsberger Allgemeinen Zeitung}]t zur Einweihung der neuen Reichsbahnanlagen in o[Königsberg]o, z[Sept. 1929]z</w:t>
      </w:r>
    </w:p>
    <w:p>
      <w:r>
        <w:t>43</w:t>
        <w:tab/>
        <w:t>1927 - 1930</w:t>
      </w:r>
    </w:p>
    <w:p>
      <w:r>
        <w:br/>
        <w:t>30</w:t>
        <w:tab/>
        <w:t>526</w:t>
      </w:r>
    </w:p>
    <w:p>
      <w:r>
        <w:t>30z</w:t>
        <w:tab/>
        <w:t>R 32/526</w:t>
      </w:r>
    </w:p>
    <w:p>
      <w:r>
        <w:t>33</w:t>
        <w:tab/>
        <w:t>S. 25</w:t>
      </w:r>
    </w:p>
    <w:p>
      <w:r>
        <w:t>40</w:t>
        <w:tab/>
        <w:t>Sammelband, u.a.Schriftwechsel mit s[Verlage]sn, Verbänden, s[Redaktionen]s</w:t>
      </w:r>
    </w:p>
    <w:p>
      <w:r>
        <w:t>43</w:t>
        <w:tab/>
        <w:t>1920 - 1932</w:t>
      </w:r>
    </w:p>
    <w:p>
      <w:r>
        <w:br/>
        <w:t>30</w:t>
        <w:tab/>
        <w:t>85</w:t>
      </w:r>
    </w:p>
    <w:p>
      <w:r>
        <w:t>30z</w:t>
        <w:tab/>
        <w:t>R 32/85</w:t>
      </w:r>
    </w:p>
    <w:p>
      <w:r>
        <w:t>33</w:t>
        <w:tab/>
        <w:t>S. 33</w:t>
      </w:r>
    </w:p>
    <w:p>
      <w:r>
        <w:t>40</w:t>
        <w:tab/>
        <w:t>Übernahme von Vorträgen durch den s[Reichskunstwart]s, Bd. 8</w:t>
      </w:r>
    </w:p>
    <w:p>
      <w:r>
        <w:t>42</w:t>
        <w:tab/>
        <w:t>Darin: t[Buch und Druck und ihre Stellung in der Gegenwart]t (z[1929]z)</w:t>
      </w:r>
    </w:p>
    <w:p>
      <w:r>
        <w:t>43</w:t>
        <w:tab/>
        <w:t>1926 - 1930</w:t>
      </w:r>
    </w:p>
    <w:p>
      <w:r>
        <w:br/>
        <w:t>30</w:t>
        <w:tab/>
        <w:t>339</w:t>
      </w:r>
    </w:p>
    <w:p>
      <w:r>
        <w:t>30z</w:t>
        <w:tab/>
        <w:t>R 32/339</w:t>
      </w:r>
    </w:p>
    <w:p>
      <w:r>
        <w:t>33</w:t>
        <w:tab/>
        <w:t>S. 120</w:t>
      </w:r>
    </w:p>
    <w:p>
      <w:r>
        <w:t>40</w:t>
        <w:tab/>
        <w:t>s[Buchkunst]s</w:t>
      </w:r>
    </w:p>
    <w:p>
      <w:r>
        <w:t>41</w:t>
        <w:tab/>
        <w:t>u.a.: Übernahme des Protektorats über den 's[Tag des Buches 1933]s' durch den s[RKW]s, z[Jan./Febr. 1933]z</w:t>
      </w:r>
    </w:p>
    <w:p>
      <w:r>
        <w:t>43</w:t>
        <w:tab/>
        <w:t>1930 - 1933</w:t>
      </w:r>
    </w:p>
    <w:p>
      <w:r>
        <w:br/>
        <w:t>30</w:t>
        <w:tab/>
        <w:t>331</w:t>
      </w:r>
    </w:p>
    <w:p>
      <w:r>
        <w:t>30z</w:t>
        <w:tab/>
        <w:t>R 32/331</w:t>
      </w:r>
    </w:p>
    <w:p>
      <w:r>
        <w:t>33</w:t>
        <w:tab/>
        <w:t>S. 120</w:t>
      </w:r>
    </w:p>
    <w:p>
      <w:r>
        <w:t>40</w:t>
        <w:tab/>
        <w:t>Korrespondenz betr. Bucheinbandkunst</w:t>
      </w:r>
    </w:p>
    <w:p>
      <w:r>
        <w:t>42</w:t>
        <w:tab/>
        <w:t>Darin: Jahres- und Geschäftsbericht des k[Deutschen Buchgewerbevereins]k für z[1931]z (gedruckt)</w:t>
      </w:r>
    </w:p>
    <w:p>
      <w:r>
        <w:t>43</w:t>
        <w:tab/>
        <w:t>1930 - 1933</w:t>
      </w:r>
    </w:p>
    <w:p/>
    <w:p/>
    <w:p>
      <w:r>
        <w:br/>
        <w:t>20</w:t>
        <w:tab/>
        <w:t>R 36</w:t>
      </w:r>
    </w:p>
    <w:p>
      <w:r>
        <w:t>21</w:t>
        <w:tab/>
        <w:t>Deutscher Gemeindetag</w:t>
      </w:r>
    </w:p>
    <w:p>
      <w:r>
        <w:t>22</w:t>
        <w:tab/>
        <w:t>Schriftgut aus der Zeit von 1867 bis 1945 \ Zivile Behörden und Einrichtungen des Deutschen Reichs \ Inneres und Justiz \ #R 36 Deutscher Gemeindetag</w:t>
      </w:r>
    </w:p>
    <w:p>
      <w:r>
        <w:t>23</w:t>
        <w:tab/>
        <w:t>1921 - 1945</w:t>
      </w:r>
    </w:p>
    <w:p>
      <w:r>
        <w:t>24</w:t>
        <w:tab/>
        <w:t>Findbuch</w:t>
      </w:r>
    </w:p>
    <w:p>
      <w:r>
        <w:t>26a</w:t>
        <w:tab/>
        <w:t>&lt;-&gt;</w:t>
      </w:r>
    </w:p>
    <w:p>
      <w:r>
        <w:t>27</w:t>
        <w:tab/>
        <w:t>Zeitschriften und Verlagsangelegenheiten des Deutschen Gemeindetags \ Allgemeines</w:t>
      </w:r>
    </w:p>
    <w:p>
      <w:r>
        <w:t>30</w:t>
        <w:tab/>
        <w:t>20</w:t>
      </w:r>
    </w:p>
    <w:p>
      <w:r>
        <w:t>30z</w:t>
        <w:tab/>
        <w:t>R 36/20</w:t>
      </w:r>
    </w:p>
    <w:p>
      <w:r>
        <w:t>33</w:t>
        <w:tab/>
        <w:t>Bd. 2, S. 11</w:t>
      </w:r>
    </w:p>
    <w:p>
      <w:r>
        <w:t>40</w:t>
        <w:tab/>
        <w:t>Akten betr. Vertrag mit dem k[1{Neuen Kommunalverlag} (später k[Vereinigte Verlagsgesellschaften p[Frencke]p und Co.]k), 2{o[Berlin]o}]k, über den s[2{Verlag} der 1{Zeitschriften}]s "t[Die Landgemeinde]t" (Ausgabe A) und "t[Zeitschrift für öffentliche Wirtschaft]t"</w:t>
      </w:r>
    </w:p>
    <w:p>
      <w:r>
        <w:t>41</w:t>
        <w:tab/>
        <w:t>u.a.: s[Verlagsvertragsverhandlungen]s über die t[2{Zeitschrift} "1{Die Landgemeinde}]t" (Ausgabe B) mit dem k[1{Kommunalschriftenverlag p[2{J.} 1{Jehle}]p}, 2{o[München]o}]k, z[1941 - 1942]z</w:t>
      </w:r>
    </w:p>
    <w:p>
      <w:r>
        <w:t>43</w:t>
        <w:tab/>
        <w:t>1933 - 1942</w:t>
      </w:r>
    </w:p>
    <w:p>
      <w:r>
        <w:br/>
        <w:t>30</w:t>
        <w:tab/>
        <w:t>23</w:t>
      </w:r>
    </w:p>
    <w:p>
      <w:r>
        <w:t>30z</w:t>
        <w:tab/>
        <w:t>30Z</w:t>
        <w:tab/>
        <w:t>R 36/23</w:t>
      </w:r>
    </w:p>
    <w:p>
      <w:r>
        <w:t>33</w:t>
        <w:tab/>
        <w:t>Bd. 2, S. 11</w:t>
      </w:r>
    </w:p>
    <w:p>
      <w:r>
        <w:t>40</w:t>
        <w:tab/>
        <w:t>Akten betr. Köperschaftsteuer - Steuererklärungen und -Bescheide</w:t>
      </w:r>
    </w:p>
    <w:p>
      <w:r>
        <w:t>41</w:t>
        <w:tab/>
        <w:t>u.a.: Umsatzsteuerpflicht des Deutschen Gemeindetags für die Erträge aus den s[Zeitschriften]s, dem s[Nachrichtendienst]s und dem kommunalen Archiv</w:t>
      </w:r>
    </w:p>
    <w:p>
      <w:r>
        <w:t>43</w:t>
        <w:tab/>
        <w:t>1935</w:t>
      </w:r>
    </w:p>
    <w:p>
      <w:r>
        <w:br/>
        <w:t>26a</w:t>
        <w:tab/>
        <w:t>&lt;-&gt;</w:t>
      </w:r>
    </w:p>
    <w:p>
      <w:r>
        <w:t>27</w:t>
        <w:tab/>
        <w:t>Zeitschriften und Verlagsangelegenheiten des Deutschen Gemeindetags \ "Der Gemeindetag"</w:t>
      </w:r>
    </w:p>
    <w:p>
      <w:r>
        <w:t>30</w:t>
        <w:tab/>
        <w:t>24</w:t>
      </w:r>
    </w:p>
    <w:p>
      <w:r>
        <w:t>30z</w:t>
        <w:tab/>
        <w:t>R 36/24</w:t>
      </w:r>
    </w:p>
    <w:p>
      <w:r>
        <w:t>33</w:t>
        <w:tab/>
        <w:t>Bd. 2, S. 12</w:t>
      </w:r>
    </w:p>
    <w:p>
      <w:r>
        <w:t>40</w:t>
        <w:tab/>
        <w:t>Akten betr. t[2{Zeitschrift} "1{Der Gemeindetag}]t" - Generalia</w:t>
      </w:r>
    </w:p>
    <w:p>
      <w:r>
        <w:t>41</w:t>
        <w:tab/>
        <w:t>u.a.: s[Verlagsvertrag]s mit dem k[1{Verlag p[Kohlhammer]p}, 2{o[Stuttgart]o}]k, z[1933, Oktober 24]z; Prüfungsbricht über die Einnahmen und Ausgaben aus der Zeitschrift "Der Gemeindetag" im Verlag Kohlhammer für z[1934]z</w:t>
      </w:r>
    </w:p>
    <w:p>
      <w:r>
        <w:t>43</w:t>
        <w:tab/>
        <w:t>1933 - 1945</w:t>
      </w:r>
    </w:p>
    <w:p>
      <w:r>
        <w:br/>
        <w:t>26a</w:t>
        <w:tab/>
        <w:t>&lt;-&gt;</w:t>
      </w:r>
    </w:p>
    <w:p>
      <w:r>
        <w:t>27</w:t>
        <w:tab/>
        <w:t>Zeitschriften und Verlagsangelegenheiten des Deutschen Gemeindetags \ "Die Landgemeinde"</w:t>
      </w:r>
    </w:p>
    <w:p>
      <w:r>
        <w:t>30</w:t>
        <w:tab/>
        <w:t>25 - 26</w:t>
      </w:r>
    </w:p>
    <w:p>
      <w:r>
        <w:t>30z</w:t>
        <w:tab/>
        <w:t>R 36/25 - 26</w:t>
      </w:r>
    </w:p>
    <w:p>
      <w:r>
        <w:t>33</w:t>
        <w:tab/>
        <w:t>Bd. 2, S. 12</w:t>
      </w:r>
    </w:p>
    <w:p>
      <w:r>
        <w:t>40</w:t>
        <w:tab/>
        <w:t>Akten betr. t[2{Zeitschrift} "1{Die Landgemeinde}]t" - Generalia Heft 1 und 2</w:t>
      </w:r>
    </w:p>
    <w:p>
      <w:r>
        <w:t>43</w:t>
        <w:tab/>
        <w:t>1933 - 1944</w:t>
      </w:r>
    </w:p>
    <w:p>
      <w:r>
        <w:br/>
        <w:t>30</w:t>
        <w:tab/>
        <w:t>27</w:t>
      </w:r>
    </w:p>
    <w:p>
      <w:r>
        <w:t>30z</w:t>
        <w:tab/>
        <w:t>R 36/27</w:t>
      </w:r>
    </w:p>
    <w:p>
      <w:r>
        <w:t>33</w:t>
        <w:tab/>
        <w:t>Bd. 2, S. 12</w:t>
      </w:r>
    </w:p>
    <w:p>
      <w:r>
        <w:t>40</w:t>
        <w:tab/>
        <w:t>Akten betr. s[2{Zusammenlegung} der 1{Zeitschriften}]s der Landes- und Provinzialdienststellen des Deutschen Gemeindetags - Generalia</w:t>
      </w:r>
    </w:p>
    <w:p>
      <w:r>
        <w:t>43</w:t>
        <w:tab/>
        <w:t>1935 - 1936</w:t>
      </w:r>
    </w:p>
    <w:p>
      <w:r>
        <w:br/>
        <w:t>30</w:t>
        <w:tab/>
        <w:t>29 - 30</w:t>
      </w:r>
    </w:p>
    <w:p>
      <w:r>
        <w:t>30z</w:t>
        <w:tab/>
        <w:t>R 36/29 - 30</w:t>
      </w:r>
    </w:p>
    <w:p>
      <w:r>
        <w:t>33</w:t>
        <w:tab/>
        <w:t>Bd. 2, S. 13</w:t>
      </w:r>
    </w:p>
    <w:p>
      <w:r>
        <w:t>40</w:t>
        <w:tab/>
        <w:t>Akten betr. den Verlag der t[2{Zeitschrift} "1{Die Landgemeinde}]t" - Ausgabe B o[Bayern]o (Bayerischer Bürgermeister)</w:t>
      </w:r>
    </w:p>
    <w:p>
      <w:r>
        <w:t>41</w:t>
        <w:tab/>
        <w:t>u. a.: Vertrag zwischen dem Verband der Landgemeinden Bayerns e.V. München und dem k[1{Bayerischen Kommunalschriften-Verlag GmbH}, 2{o[München]o}]k betr. t[2{Zeitschrift} "1{Der bayerische Bürgermeister}]t", z[1931]z</w:t>
      </w:r>
    </w:p>
    <w:p>
      <w:r>
        <w:t>43</w:t>
        <w:tab/>
        <w:t>1931 ; 1934 - 1937</w:t>
      </w:r>
    </w:p>
    <w:p>
      <w:r>
        <w:br/>
        <w:t>30</w:t>
        <w:tab/>
        <w:t>31</w:t>
      </w:r>
    </w:p>
    <w:p>
      <w:r>
        <w:t>30z</w:t>
        <w:tab/>
        <w:t>R 36/31</w:t>
      </w:r>
    </w:p>
    <w:p>
      <w:r>
        <w:t>33</w:t>
        <w:tab/>
        <w:t>Bd. 2, S. 13</w:t>
      </w:r>
    </w:p>
    <w:p>
      <w:r>
        <w:t>40</w:t>
        <w:tab/>
        <w:t>Akten betr. t[2{Zeitschrift} "1{Die Landgemeinde}]t" - Ausgabe C o[Sachsen]o</w:t>
      </w:r>
    </w:p>
    <w:p>
      <w:r>
        <w:t>41</w:t>
        <w:tab/>
        <w:t>u.a.: s[Verlagsvertrag]s z[1935 - 1936]z; s[2{Zwangsbezug} der 1{Zeitschrift}]s "Die Landgemeinde" z[1935]z</w:t>
      </w:r>
    </w:p>
    <w:p>
      <w:r>
        <w:t>43</w:t>
        <w:tab/>
        <w:t>1934 - 1941</w:t>
      </w:r>
    </w:p>
    <w:p>
      <w:r>
        <w:br/>
        <w:t>30</w:t>
        <w:tab/>
        <w:t>32</w:t>
      </w:r>
    </w:p>
    <w:p>
      <w:r>
        <w:t>30z</w:t>
        <w:tab/>
        <w:t>R 36/32</w:t>
      </w:r>
    </w:p>
    <w:p>
      <w:r>
        <w:t>33</w:t>
        <w:tab/>
        <w:t>Bd. 2, S. 13</w:t>
      </w:r>
    </w:p>
    <w:p>
      <w:r>
        <w:t>40</w:t>
        <w:tab/>
        <w:t>Akten betr. t[2{Zeitschrift} "1{Die Landgemeinde}]t" - Ausgabe E o[Baden]o</w:t>
      </w:r>
    </w:p>
    <w:p>
      <w:r>
        <w:t>41</w:t>
        <w:tab/>
        <w:t>u.a.: s[Verlagsvertrag]s (z[1926]z, z[1934 - 1939]z); Verzeichnisse der Bezieher der t[2{Zeitschrift} "1{Die Gemeinde}]t" z[1935]z; Vergütung für die s[Schriftleitung]s</w:t>
      </w:r>
    </w:p>
    <w:p>
      <w:r>
        <w:t>43</w:t>
        <w:tab/>
        <w:t>1926 ; 1934 - 1941</w:t>
      </w:r>
    </w:p>
    <w:p>
      <w:r>
        <w:br/>
        <w:t>30</w:t>
        <w:tab/>
        <w:t>33</w:t>
      </w:r>
    </w:p>
    <w:p>
      <w:r>
        <w:t>30z</w:t>
        <w:tab/>
        <w:t>R 36/33</w:t>
      </w:r>
    </w:p>
    <w:p>
      <w:r>
        <w:t>33</w:t>
        <w:tab/>
        <w:t>Bd. 2, S. 14</w:t>
      </w:r>
    </w:p>
    <w:p>
      <w:r>
        <w:t>40</w:t>
        <w:tab/>
        <w:t>Akten betr. t[2{Zeitschrift} "1{Die Landgemeinde}]t" - Ausgabe F o[Thüringen]o</w:t>
      </w:r>
    </w:p>
    <w:p>
      <w:r>
        <w:t>41</w:t>
        <w:tab/>
        <w:t>u.a.: s[Verlagsvertrag]s z[1934 - 1936]z</w:t>
      </w:r>
    </w:p>
    <w:p>
      <w:r>
        <w:t>43</w:t>
        <w:tab/>
        <w:t>1934 - 1941</w:t>
      </w:r>
    </w:p>
    <w:p>
      <w:r>
        <w:br/>
        <w:t>30</w:t>
        <w:tab/>
        <w:t>34</w:t>
      </w:r>
    </w:p>
    <w:p>
      <w:r>
        <w:t>30z</w:t>
        <w:tab/>
        <w:t>R 36/34</w:t>
      </w:r>
    </w:p>
    <w:p>
      <w:r>
        <w:t>33</w:t>
        <w:tab/>
        <w:t>Bd. 2, S. 14</w:t>
      </w:r>
    </w:p>
    <w:p>
      <w:r>
        <w:t>40</w:t>
        <w:tab/>
        <w:t>Akten betr. t[2{Zeitschrift} "1{Die Landgemeinde}]t" - Ausgabe D o[Württemberg]o</w:t>
      </w:r>
    </w:p>
    <w:p>
      <w:r>
        <w:t>41</w:t>
        <w:tab/>
        <w:t>u.a.: s[Verlagsvertrag]s z[1934]z; t[1{Die Württembergische Gemeindezeitung} (2{Denkschrift}]t u.a. betr. geschichtliche Entwicklung) z[1935]z; Gewerbesteuerpflicht der s[Zeitschrift]s z[1936]z</w:t>
      </w:r>
    </w:p>
    <w:p>
      <w:r>
        <w:t>43</w:t>
        <w:tab/>
        <w:t>1934 - 1941</w:t>
      </w:r>
    </w:p>
    <w:p>
      <w:r>
        <w:br/>
        <w:t>30</w:t>
        <w:tab/>
        <w:t>35</w:t>
      </w:r>
    </w:p>
    <w:p>
      <w:r>
        <w:t>30z</w:t>
        <w:tab/>
        <w:t>R 36/35</w:t>
      </w:r>
    </w:p>
    <w:p>
      <w:r>
        <w:t>33</w:t>
        <w:tab/>
        <w:t>Bd. 2, S. 14</w:t>
      </w:r>
    </w:p>
    <w:p>
      <w:r>
        <w:t>40</w:t>
        <w:tab/>
        <w:t>Akten betr. "t[Sudetendeutscher Gemeindetag]t" und "t[Landgemeinde]t"</w:t>
      </w:r>
    </w:p>
    <w:p>
      <w:r>
        <w:t>41</w:t>
        <w:tab/>
        <w:t>u.a.: s[2{Zusammenlegung} der 1{Zeitschriften}]s "t[Sudetendeutscher Gemeindetag]t" und "t[Landgemeinde]t", z[1940]z; "t[Landgemeinde Ostmark und Sudetengau]t" z[1940]z; s[Verlagsvertrag]s z[1940]z</w:t>
      </w:r>
    </w:p>
    <w:p>
      <w:r>
        <w:t>43</w:t>
        <w:tab/>
        <w:t>1939 - 1942</w:t>
      </w:r>
    </w:p>
    <w:p>
      <w:r>
        <w:br/>
        <w:t>26a</w:t>
        <w:tab/>
        <w:t>&lt;-&gt;</w:t>
      </w:r>
    </w:p>
    <w:p>
      <w:r>
        <w:t>27</w:t>
        <w:tab/>
        <w:t>Wohlfahrtspflege, Gesundheitswesen, Sozialpolitik, Anstaltswesen, Fürsorgeerziehung, Jugendertüchtigung, Arbeitsdienst \ Wohlfahrtspflege - Allgemeines \ Zeitschriften</w:t>
      </w:r>
    </w:p>
    <w:p>
      <w:r>
        <w:t>30</w:t>
        <w:tab/>
        <w:t>1068</w:t>
      </w:r>
    </w:p>
    <w:p>
      <w:r>
        <w:t>30z</w:t>
        <w:tab/>
        <w:t>R 36/1068</w:t>
      </w:r>
    </w:p>
    <w:p>
      <w:r>
        <w:t>33</w:t>
        <w:tab/>
        <w:t>Bd. 2, S. 202</w:t>
      </w:r>
    </w:p>
    <w:p>
      <w:r>
        <w:t>40</w:t>
        <w:tab/>
        <w:t>Akten betr. die t[Zeitschrift für das Heimatwesen]t</w:t>
      </w:r>
    </w:p>
    <w:p>
      <w:r>
        <w:t>43</w:t>
        <w:tab/>
        <w:t>1923 - 1934</w:t>
      </w:r>
    </w:p>
    <w:p>
      <w:r>
        <w:br/>
        <w:t>30</w:t>
        <w:tab/>
        <w:t>1069</w:t>
      </w:r>
    </w:p>
    <w:p>
      <w:r>
        <w:t>30z</w:t>
        <w:tab/>
        <w:t>R 36/1069</w:t>
      </w:r>
    </w:p>
    <w:p>
      <w:r>
        <w:t>33</w:t>
        <w:tab/>
        <w:t>Bd. 2, S. 202</w:t>
      </w:r>
    </w:p>
    <w:p>
      <w:r>
        <w:t>40</w:t>
        <w:tab/>
        <w:t>Akten betr. t[2{Zeitschrift} "1{Mutter und Volk}]t"</w:t>
      </w:r>
    </w:p>
    <w:p>
      <w:r>
        <w:t>43</w:t>
        <w:tab/>
        <w:t>1934 - 1935</w:t>
      </w:r>
    </w:p>
    <w:p>
      <w:r>
        <w:br/>
        <w:t>30</w:t>
        <w:tab/>
        <w:t>1070</w:t>
      </w:r>
    </w:p>
    <w:p>
      <w:r>
        <w:t>30z</w:t>
        <w:tab/>
        <w:t>R 36/1070</w:t>
      </w:r>
    </w:p>
    <w:p>
      <w:r>
        <w:t>33</w:t>
        <w:tab/>
        <w:t>Bd. 2, S. 202</w:t>
      </w:r>
    </w:p>
    <w:p>
      <w:r>
        <w:t>40</w:t>
        <w:tab/>
        <w:t>Akten betr. t[Deutsche Zeitschrift für Wohlfahrtspflege]t</w:t>
      </w:r>
    </w:p>
    <w:p>
      <w:r>
        <w:t>43</w:t>
        <w:tab/>
        <w:t>1944</w:t>
      </w:r>
    </w:p>
    <w:p>
      <w:r>
        <w:br/>
        <w:t>26a</w:t>
        <w:tab/>
        <w:t>&lt;-&gt;</w:t>
      </w:r>
    </w:p>
    <w:p>
      <w:r>
        <w:t>27</w:t>
        <w:tab/>
        <w:t>Erziehung und Unterricht, Kunst und Wissenschaft, Kirchliche Angelegenheiten, Förderung des Fremdenverkehrs \ Schulwesen \ Schulliteratur</w:t>
      </w:r>
    </w:p>
    <w:p>
      <w:r>
        <w:t>30</w:t>
        <w:tab/>
        <w:t>2136</w:t>
      </w:r>
    </w:p>
    <w:p>
      <w:r>
        <w:t>30z</w:t>
        <w:tab/>
        <w:t>R 36/2136</w:t>
      </w:r>
    </w:p>
    <w:p>
      <w:r>
        <w:t>33</w:t>
        <w:tab/>
        <w:t>Bd. 3, S. 354</w:t>
      </w:r>
    </w:p>
    <w:p>
      <w:r>
        <w:t>40</w:t>
        <w:tab/>
        <w:t>Akten betr. s[Schulliteratur]s, Verschiedenes - s[Zeitschriften]s und s[Bücher]s betr. Schulwesen</w:t>
      </w:r>
    </w:p>
    <w:p>
      <w:r>
        <w:t>43</w:t>
        <w:tab/>
        <w:t>1924 - 1944</w:t>
      </w:r>
    </w:p>
    <w:p>
      <w:r>
        <w:br/>
        <w:t>26a</w:t>
        <w:tab/>
        <w:t>&lt;-&gt;</w:t>
      </w:r>
    </w:p>
    <w:p>
      <w:r>
        <w:t>27</w:t>
        <w:tab/>
        <w:t>Erziehung und Unterricht, Kunst und Wissenschaft, Kirchliche Angelegenheiten, Förderung des Fremdenverkehrs \ Schulwesen \ Lehr- und Lernmittel</w:t>
      </w:r>
    </w:p>
    <w:p>
      <w:r>
        <w:t>30</w:t>
        <w:tab/>
        <w:t>2143</w:t>
      </w:r>
    </w:p>
    <w:p>
      <w:r>
        <w:t>30z</w:t>
        <w:tab/>
        <w:t>R 36/2143</w:t>
      </w:r>
    </w:p>
    <w:p>
      <w:r>
        <w:t>33</w:t>
        <w:tab/>
        <w:t>Bd. 3, S. 355</w:t>
      </w:r>
    </w:p>
    <w:p>
      <w:r>
        <w:t>40</w:t>
        <w:tab/>
        <w:t>Akten betr. s[2{Beschaffung} von 1{Schulbücher}]sn</w:t>
      </w:r>
    </w:p>
    <w:p>
      <w:r>
        <w:t>41</w:t>
        <w:tab/>
        <w:t>u.a.: s[2{Beanstandungen} von 1{Schulbücher}]sn durch das Ministerium; Klage über ständige Veränderung von s[1{Schulbücher}n gemäß der jeweiligen 2{Weltanschauung}]s; Rabattfragen; k[Vereinigung der Schulbuchverleger und Schreibwarenhändler]k; finanzielle Belastung besonders der kinderreichen Eltern durch häufige Neuauflagen; Korrespondenz mit dem k[Börsenverein]k betr. s[Preisbindung]s; s[Verkaufsordnung für den Verkehr des s[2{deutschen} 1{Buchhandel}]ss]s mit dem Publikum (Version vom z[4.7.1933]z), der die Gewährung von Mengenrabatten ausschließt; Lernmittelfreiheit betr.; Brief von p[Ackerknecht]p betr. Mengenrabattsverhandlungen mit dem Börsenverein, enth. auch s[2{Bücherangebote} des 1{Verlag}]ss; s[Bücherei]s und Bildungspflege im Einkaufshaus (z[1934]z); s[Verbreitungsverbot]s für die von der k[Parteiamtlichen Prüfungskommission]k s[2{beanstandete}n 1{Schriften}]s</w:t>
      </w:r>
    </w:p>
    <w:p>
      <w:r>
        <w:t>43</w:t>
        <w:tab/>
        <w:t>1930 - 1941</w:t>
      </w:r>
    </w:p>
    <w:p>
      <w:r>
        <w:br/>
        <w:t>30</w:t>
        <w:tab/>
        <w:t>2144</w:t>
      </w:r>
    </w:p>
    <w:p>
      <w:r>
        <w:t>30z</w:t>
        <w:tab/>
        <w:t>R 36/2144</w:t>
      </w:r>
    </w:p>
    <w:p>
      <w:r>
        <w:t>33</w:t>
        <w:tab/>
        <w:t>S. 355</w:t>
      </w:r>
    </w:p>
    <w:p>
      <w:r>
        <w:t>40</w:t>
        <w:tab/>
        <w:t>Akten betr. s[Hilfsbüchereien an öffentlichen höheren Schulen]s</w:t>
      </w:r>
    </w:p>
    <w:p>
      <w:r>
        <w:t>41</w:t>
        <w:tab/>
        <w:t>u.a.: Ministerialerlaß vom z[3.8.1939]z betr. Regelung für die Lieferung von s[2{Freistücke}n der 1{Lehrbücher}]s für die höheren Schulen; Verträge zwischen der Hauptstadt o[Berlin]o und dem k[1{Börsenverein der Deutschen Buchhändler} zu 2{o[Leipzig]o}]k, z[1936]z - z[1940]z</w:t>
      </w:r>
    </w:p>
    <w:p>
      <w:r>
        <w:t>43</w:t>
        <w:tab/>
        <w:t>1936 - 1940</w:t>
      </w:r>
    </w:p>
    <w:p>
      <w:r>
        <w:br/>
        <w:t>26a</w:t>
        <w:tab/>
        <w:t>&lt;-&gt;</w:t>
      </w:r>
    </w:p>
    <w:p>
      <w:r>
        <w:t>27</w:t>
        <w:tab/>
        <w:t>Erziehung und Unterricht, Kunst und Wissenschaft, Kirchliche Angelegenheiten, Förderung des Fremdenverkehrs \ Kunst \ Schrifttum</w:t>
      </w:r>
    </w:p>
    <w:p>
      <w:r>
        <w:t>30</w:t>
        <w:tab/>
        <w:t>2405</w:t>
      </w:r>
    </w:p>
    <w:p>
      <w:r>
        <w:t>30z</w:t>
        <w:tab/>
        <w:t>R 36/2405</w:t>
      </w:r>
    </w:p>
    <w:p>
      <w:r>
        <w:t>33</w:t>
        <w:tab/>
        <w:t>Bd. 3, S. 402</w:t>
      </w:r>
    </w:p>
    <w:p>
      <w:r>
        <w:t>40</w:t>
        <w:tab/>
        <w:t>Akten betr. k[Reichsschrifttumskammer]k</w:t>
      </w:r>
    </w:p>
    <w:p>
      <w:r>
        <w:t>43</w:t>
        <w:tab/>
        <w:t>1933 - 1942</w:t>
      </w:r>
    </w:p>
    <w:p>
      <w:r>
        <w:br/>
        <w:t>30</w:t>
        <w:tab/>
        <w:t>2406</w:t>
      </w:r>
    </w:p>
    <w:p>
      <w:r>
        <w:t>30z</w:t>
        <w:tab/>
        <w:t>R 36/2406</w:t>
      </w:r>
    </w:p>
    <w:p>
      <w:r>
        <w:t>33</w:t>
        <w:tab/>
        <w:t>Bd. 3, S. 402</w:t>
      </w:r>
    </w:p>
    <w:p>
      <w:r>
        <w:t>40</w:t>
        <w:tab/>
        <w:t>Akten betr. s[2{Stiftungen und Preise} für 1{Schriftsteller}]s</w:t>
      </w:r>
    </w:p>
    <w:p>
      <w:r>
        <w:t>43</w:t>
        <w:tab/>
        <w:t>1934 - 1941</w:t>
      </w:r>
    </w:p>
    <w:p>
      <w:r>
        <w:br/>
        <w:t>30</w:t>
        <w:tab/>
        <w:t>2407</w:t>
      </w:r>
    </w:p>
    <w:p>
      <w:r>
        <w:t>30z</w:t>
        <w:tab/>
        <w:t>R 36/2407</w:t>
      </w:r>
    </w:p>
    <w:p>
      <w:r>
        <w:t>33</w:t>
        <w:tab/>
        <w:t>Bd. 3, S. 402</w:t>
      </w:r>
    </w:p>
    <w:p>
      <w:r>
        <w:t>40</w:t>
        <w:tab/>
        <w:t>Akten betr. s[Kulturzeitschriften]s</w:t>
      </w:r>
    </w:p>
    <w:p>
      <w:r>
        <w:t>41</w:t>
        <w:tab/>
        <w:t>u.a.: Mitteilungen und Berichte der Vereinigung zwischenstaatlicher Verbände und Einrichtungen</w:t>
      </w:r>
    </w:p>
    <w:p>
      <w:r>
        <w:t>43</w:t>
        <w:tab/>
        <w:t>1941 - 1944</w:t>
      </w:r>
    </w:p>
    <w:p>
      <w:r>
        <w:br/>
        <w:t>30</w:t>
        <w:tab/>
        <w:t>2408 - 2409</w:t>
      </w:r>
    </w:p>
    <w:p>
      <w:r>
        <w:t>30z</w:t>
        <w:tab/>
        <w:t>R 36/2408 - 30Z</w:t>
        <w:tab/>
        <w:t>R 36/2409</w:t>
      </w:r>
    </w:p>
    <w:p>
      <w:r>
        <w:t>33</w:t>
        <w:tab/>
        <w:t>Bd. 3, S. 402</w:t>
      </w:r>
    </w:p>
    <w:p>
      <w:r>
        <w:t>40</w:t>
        <w:tab/>
        <w:t>Akten betr. s[Literatur-, Kunst- und Kulturpreise]s</w:t>
      </w:r>
    </w:p>
    <w:p>
      <w:r>
        <w:t>43</w:t>
        <w:tab/>
        <w:t>1937 - 1944</w:t>
      </w:r>
    </w:p>
    <w:p>
      <w:r>
        <w:br/>
        <w:t>30</w:t>
        <w:tab/>
        <w:t>2410</w:t>
      </w:r>
    </w:p>
    <w:p>
      <w:r>
        <w:t>30z</w:t>
        <w:tab/>
        <w:t>R 36/2410</w:t>
      </w:r>
    </w:p>
    <w:p>
      <w:r>
        <w:t>33</w:t>
        <w:tab/>
        <w:t>Bd. 3, S. 402</w:t>
      </w:r>
    </w:p>
    <w:p>
      <w:r>
        <w:t>40</w:t>
        <w:tab/>
        <w:t>Akten betr. k[Deutsche p[Eichendorff]p-Stiftung e.V.]k</w:t>
      </w:r>
    </w:p>
    <w:p>
      <w:r>
        <w:t>41</w:t>
        <w:tab/>
        <w:t>u.a.: Satzung o.D.</w:t>
      </w:r>
    </w:p>
    <w:p>
      <w:r>
        <w:t>43</w:t>
        <w:tab/>
        <w:t>1943</w:t>
      </w:r>
    </w:p>
    <w:p>
      <w:r>
        <w:br/>
        <w:t>30</w:t>
        <w:tab/>
        <w:t>2411</w:t>
      </w:r>
    </w:p>
    <w:p>
      <w:r>
        <w:t>30z</w:t>
        <w:tab/>
        <w:t>R 36/2411</w:t>
      </w:r>
    </w:p>
    <w:p>
      <w:r>
        <w:t>33</w:t>
        <w:tab/>
        <w:t>Bd. 3, S. 402</w:t>
      </w:r>
    </w:p>
    <w:p>
      <w:r>
        <w:t>40</w:t>
        <w:tab/>
        <w:t>Akten betr. k[Deutsche Gesellschaft für Dokumentation]k</w:t>
      </w:r>
    </w:p>
    <w:p>
      <w:r>
        <w:t>43</w:t>
        <w:tab/>
        <w:t>1941 - 1942</w:t>
      </w:r>
    </w:p>
    <w:p>
      <w:r>
        <w:br/>
        <w:t>30</w:t>
        <w:tab/>
        <w:t>2412</w:t>
      </w:r>
    </w:p>
    <w:p>
      <w:r>
        <w:t>30z</w:t>
        <w:tab/>
        <w:t>R 36/2412</w:t>
      </w:r>
    </w:p>
    <w:p>
      <w:r>
        <w:t>33</w:t>
        <w:tab/>
        <w:t>Bd. 3, S. 402</w:t>
      </w:r>
    </w:p>
    <w:p>
      <w:r>
        <w:t>40</w:t>
        <w:tab/>
        <w:t>Akten betr. k[p[Paracelsus]p-Gesellschaft]k</w:t>
      </w:r>
    </w:p>
    <w:p>
      <w:r>
        <w:t>43</w:t>
        <w:tab/>
        <w:t>1942</w:t>
      </w:r>
    </w:p>
    <w:p>
      <w:r>
        <w:br/>
        <w:t>30</w:t>
        <w:tab/>
        <w:t>2413</w:t>
      </w:r>
    </w:p>
    <w:p>
      <w:r>
        <w:t>30z</w:t>
        <w:tab/>
        <w:t>R 36/2413</w:t>
      </w:r>
    </w:p>
    <w:p>
      <w:r>
        <w:t>33</w:t>
        <w:tab/>
        <w:t>Bd. 3, S. 402</w:t>
      </w:r>
    </w:p>
    <w:p>
      <w:r>
        <w:t>40</w:t>
        <w:tab/>
        <w:t>Akten betr. k[p[2{Hermann}-1{Löns}]p-Gesellschaft]k</w:t>
      </w:r>
    </w:p>
    <w:p>
      <w:r>
        <w:t>43</w:t>
        <w:tab/>
        <w:t>1943</w:t>
      </w:r>
    </w:p>
    <w:p>
      <w:r>
        <w:br/>
        <w:t>30</w:t>
        <w:tab/>
        <w:t>2414</w:t>
      </w:r>
    </w:p>
    <w:p>
      <w:r>
        <w:t>30z</w:t>
        <w:tab/>
        <w:t>R 36/2414</w:t>
      </w:r>
    </w:p>
    <w:p>
      <w:r>
        <w:t>33</w:t>
        <w:tab/>
        <w:t>Bd. 3, S. 403</w:t>
      </w:r>
    </w:p>
    <w:p>
      <w:r>
        <w:t>40</w:t>
        <w:tab/>
        <w:t>Akten betr. zusammengefaßte Übersicht über die s[2{Organisation} des 1{Volkspreises für deutsche Dichtung}]s</w:t>
      </w:r>
    </w:p>
    <w:p>
      <w:r>
        <w:t>43</w:t>
        <w:tab/>
        <w:t>1939</w:t>
      </w:r>
    </w:p>
    <w:p>
      <w:r>
        <w:br/>
        <w:t>30</w:t>
        <w:tab/>
        <w:t>2415 - 2416</w:t>
      </w:r>
    </w:p>
    <w:p>
      <w:r>
        <w:t>30z</w:t>
        <w:tab/>
        <w:t>R 36/2415 - 2416</w:t>
      </w:r>
    </w:p>
    <w:p>
      <w:r>
        <w:t>33</w:t>
        <w:tab/>
        <w:t>Bd. 3, S. 403</w:t>
      </w:r>
    </w:p>
    <w:p>
      <w:r>
        <w:t>40</w:t>
        <w:tab/>
        <w:t>Akten betr. die s[2{Verleihung} des 1{Volkspreises für deutsche Dichtung}]s für z[1943]z und z[1944]z</w:t>
      </w:r>
    </w:p>
    <w:p>
      <w:r>
        <w:t>43</w:t>
        <w:tab/>
        <w:t>1942 - 1944</w:t>
      </w:r>
    </w:p>
    <w:p>
      <w:r>
        <w:br/>
        <w:t>30</w:t>
        <w:tab/>
        <w:t>2417</w:t>
      </w:r>
    </w:p>
    <w:p>
      <w:r>
        <w:t>30z</w:t>
        <w:tab/>
        <w:t>R 36/2417</w:t>
      </w:r>
    </w:p>
    <w:p>
      <w:r>
        <w:t>33</w:t>
        <w:tab/>
        <w:t>Bd. 3, S. 403</w:t>
      </w:r>
    </w:p>
    <w:p>
      <w:r>
        <w:t>40</w:t>
        <w:tab/>
        <w:t>Akten betr. s[Volkspreis für Deutsche Dichtung]s (Druckangelegenheiten)</w:t>
      </w:r>
    </w:p>
    <w:p>
      <w:r>
        <w:t>43</w:t>
        <w:tab/>
        <w:t>1944 - 1945</w:t>
      </w:r>
    </w:p>
    <w:p/>
    <w:p/>
    <w:p>
      <w:r>
        <w:br/>
        <w:t>20</w:t>
        <w:tab/>
        <w:t>R 52 II</w:t>
      </w:r>
    </w:p>
    <w:p>
      <w:r>
        <w:t>21</w:t>
        <w:tab/>
        <w:t>Kanzlei des Generalgouverneurs</w:t>
      </w:r>
    </w:p>
    <w:p>
      <w:r>
        <w:t>22</w:t>
        <w:tab/>
        <w:t>Schriftgut aus der Zeit von 1867 bis 1945 \ Zivile Behörden und Einrichtungen des Deutschen Reichs \ Inneres und Justiz \ #R 52 II Kanzlei des Generalgouverneurs</w:t>
      </w:r>
    </w:p>
    <w:p>
      <w:r>
        <w:t>23</w:t>
        <w:tab/>
        <w:t>1939 - 1945</w:t>
      </w:r>
    </w:p>
    <w:p>
      <w:r>
        <w:t>24</w:t>
        <w:tab/>
        <w:t>Findbuch</w:t>
      </w:r>
    </w:p>
    <w:p>
      <w:r>
        <w:t>30</w:t>
        <w:tab/>
        <w:t>1</w:t>
      </w:r>
    </w:p>
    <w:p>
      <w:r>
        <w:t>30z</w:t>
        <w:tab/>
        <w:t>R 52 II/1</w:t>
      </w:r>
    </w:p>
    <w:p>
      <w:r>
        <w:t>33</w:t>
        <w:tab/>
        <w:t>S. 1</w:t>
      </w:r>
    </w:p>
    <w:p>
      <w:r>
        <w:t>40</w:t>
        <w:tab/>
        <w:t>Vom Generalgouverneur s[2{geförderte} 1{Publikationen}]s</w:t>
      </w:r>
    </w:p>
    <w:p>
      <w:r>
        <w:t>41</w:t>
        <w:tab/>
        <w:t>Korrespondenz mit der k[1{p[Pestalozzi]p-Buchhandlung}, 2{o[Halle]o}]k, wegen einer Sendung von s[p[2{Wilhelm}-1{Busch}]p-Bücher]sn; t[Fahrt nach Krakau. Bild einer Stadt]t von p[4{Dr.} 2{Werner} 1{Meyer}]p</w:t>
      </w:r>
    </w:p>
    <w:p>
      <w:r>
        <w:t>43</w:t>
        <w:tab/>
        <w:t>1944</w:t>
      </w:r>
    </w:p>
    <w:p/>
    <w:p/>
    <w:p>
      <w:r>
        <w:br/>
        <w:t>20</w:t>
        <w:tab/>
        <w:t>R 53</w:t>
      </w:r>
    </w:p>
    <w:p>
      <w:r>
        <w:t>21</w:t>
        <w:tab/>
        <w:t>Stellvertreter des Reichskanzlers</w:t>
      </w:r>
    </w:p>
    <w:p>
      <w:r>
        <w:t>22</w:t>
        <w:tab/>
        <w:t>Schriftgut aus der Zeit von 1867 bis 1945 \ Zivile Behörden und Einrichtungen des Deutschen Reichs \ Inneres und Justiz \ #R 53 Stellvertreter des Reichskanzlers</w:t>
      </w:r>
    </w:p>
    <w:p>
      <w:r>
        <w:t>23</w:t>
        <w:tab/>
        <w:t>1933 - 1935</w:t>
      </w:r>
    </w:p>
    <w:p>
      <w:r>
        <w:t>24</w:t>
        <w:tab/>
        <w:t>Findbuch</w:t>
      </w:r>
    </w:p>
    <w:p>
      <w:r>
        <w:t>26a</w:t>
        <w:tab/>
        <w:t>&lt;-&gt;</w:t>
      </w:r>
    </w:p>
    <w:p>
      <w:r>
        <w:t>27</w:t>
        <w:tab/>
        <w:t>Presse und Propagandawesen</w:t>
      </w:r>
    </w:p>
    <w:p>
      <w:r>
        <w:t>30</w:t>
        <w:tab/>
        <w:t>170</w:t>
      </w:r>
    </w:p>
    <w:p>
      <w:r>
        <w:t>30z</w:t>
        <w:tab/>
        <w:t>R 53/170</w:t>
      </w:r>
    </w:p>
    <w:p>
      <w:r>
        <w:t>33</w:t>
        <w:tab/>
        <w:t>S. 39</w:t>
      </w:r>
    </w:p>
    <w:p>
      <w:r>
        <w:t>40</w:t>
        <w:tab/>
        <w:t>Gesuche um Gewährung von Interviews, von Gruß- und Geleitworten für s[Zeitungen]s, s[Zeitschriften]s und s[Bücher]s</w:t>
      </w:r>
    </w:p>
    <w:p>
      <w:r>
        <w:t>41</w:t>
        <w:tab/>
        <w:t>u.a.: p[2{F.} 8{von} 1{Papen}]p: t[Die neue Wirtschaftsgesinnung]t, z[Okt. 1933]z</w:t>
      </w:r>
    </w:p>
    <w:p>
      <w:r>
        <w:t>43</w:t>
        <w:tab/>
        <w:t>10.1933 - 11.1933</w:t>
      </w:r>
    </w:p>
    <w:p>
      <w:r>
        <w:br/>
        <w:t>30</w:t>
        <w:tab/>
        <w:t>171</w:t>
      </w:r>
    </w:p>
    <w:p>
      <w:r>
        <w:t>30z</w:t>
        <w:tab/>
        <w:t>R 53/171</w:t>
      </w:r>
    </w:p>
    <w:p>
      <w:r>
        <w:t>33</w:t>
        <w:tab/>
        <w:t>S. 39</w:t>
      </w:r>
    </w:p>
    <w:p>
      <w:r>
        <w:t>40</w:t>
        <w:tab/>
        <w:t>Gesuche um Gewährung von Interviews, von Gruß- und Geleitworten für s[Zeitungen]s, s[Zeitschriften]s und s[Bücher]s</w:t>
      </w:r>
    </w:p>
    <w:p>
      <w:r>
        <w:t>41</w:t>
        <w:tab/>
        <w:t>u.a.: p[2{F.} 8{von} 1{Papen}]p: t[Kirche und Staat]t, z[Dez. 1933]z; F. von Papen: t[Deutschland und die Weltwirtschaft]t, z[März 1934]z</w:t>
      </w:r>
    </w:p>
    <w:p>
      <w:r>
        <w:t>43</w:t>
        <w:tab/>
        <w:t>12.1933 - 04.1934</w:t>
      </w:r>
    </w:p>
    <w:p>
      <w:r>
        <w:br/>
        <w:t>30</w:t>
        <w:tab/>
        <w:t>172</w:t>
      </w:r>
    </w:p>
    <w:p>
      <w:r>
        <w:t>30z</w:t>
        <w:tab/>
        <w:t>R 53/172</w:t>
      </w:r>
    </w:p>
    <w:p>
      <w:r>
        <w:t>33</w:t>
        <w:tab/>
        <w:t>S. 39</w:t>
      </w:r>
    </w:p>
    <w:p>
      <w:r>
        <w:t>40</w:t>
        <w:tab/>
        <w:t>Gesuche um Gewährung von Interviews, von Gruß- und Geleitworten für s[Zeitungen]s, s[Zeitschriften]s und s[Bücher]s</w:t>
      </w:r>
    </w:p>
    <w:p>
      <w:r>
        <w:t>41</w:t>
        <w:tab/>
        <w:t>u.a.: Vermerk p[Sabath]ps über die Vorgänge vom z[30. Juni 1934]z um den Leiter der k[Presse- und Propagandastelle des Stellvertreters des Reichskanzkers]k, ORR p[8{von} 1{Bose}]p z[11.07.1934]z; p[Stein-Oerding]p: t[Deutsches Kind - was mußt Du vom Auslandsdeutschtum wissen]t, z[1934]z</w:t>
      </w:r>
    </w:p>
    <w:p>
      <w:r>
        <w:t>43</w:t>
        <w:tab/>
        <w:t>04.1034 - 06.1934</w:t>
      </w:r>
    </w:p>
    <w:p>
      <w:r>
        <w:br/>
        <w:t>30</w:t>
        <w:tab/>
        <w:t>173</w:t>
      </w:r>
    </w:p>
    <w:p>
      <w:r>
        <w:t>30z</w:t>
        <w:tab/>
        <w:t>R 53/173</w:t>
      </w:r>
    </w:p>
    <w:p>
      <w:r>
        <w:t>33</w:t>
        <w:tab/>
        <w:t>S. 40</w:t>
      </w:r>
    </w:p>
    <w:p>
      <w:r>
        <w:t>40</w:t>
        <w:tab/>
        <w:t>s[2{Eingaben und Beschwerden} über 1{Presseveröffentlichungen}]s</w:t>
      </w:r>
    </w:p>
    <w:p>
      <w:r>
        <w:t>41</w:t>
        <w:tab/>
        <w:t>u.a.: p[3{Graf} 2{Hermann} 1{Keyserling}]p zur nationalen Erhebung, z[11.1933]z; Vermerk p[Savigny]ps über "t[Die Tat]t", z[6.12.1933]z; Vermerk p[3{Freiherr} 8{von} 1{Ketteler}]ps über die s[Beschlagnahme von "t[1{Monarchie}. 2{Zeitschrift für deutsche Tradition}]t"]s, z[6.2.1934]z; p[2{Karl Ludwig} 3{Freiherr} 8{von} 1{Guttenberg}]p über die s[2{Beschlagnahme} der von ihm geleiteten 1{Zeitschrift}]s "Monarchie. Zeitschrift für deutsche Tradition", z[8.2.1934]z; Die deutsche Gesandtschaft in o[Wien]o über die Frage der Aufhebung des s[Verbots der t[2{Zeitschrift} "1{Paneuropa}]t"]s, z[30.1.1934]z, u.a.</w:t>
      </w:r>
    </w:p>
    <w:p>
      <w:r>
        <w:t>43</w:t>
        <w:tab/>
        <w:t>10.1933 - 03.1934</w:t>
      </w:r>
    </w:p>
    <w:p>
      <w:r>
        <w:br/>
        <w:t>30</w:t>
        <w:tab/>
        <w:t>113</w:t>
      </w:r>
    </w:p>
    <w:p>
      <w:r>
        <w:t>30z</w:t>
        <w:tab/>
        <w:t>R 53/113</w:t>
      </w:r>
    </w:p>
    <w:p>
      <w:r>
        <w:t>40</w:t>
        <w:tab/>
        <w:t>s[Zensur]s</w:t>
      </w:r>
    </w:p>
    <w:p>
      <w:r>
        <w:t>41</w:t>
        <w:tab/>
        <w:t>u.a.: Erlaß des Kriegsministeriums über die Neuordnung der Zensur</w:t>
      </w:r>
    </w:p>
    <w:p>
      <w:r>
        <w:t>43</w:t>
        <w:tab/>
        <w:t>1918</w:t>
      </w:r>
    </w:p>
    <w:p>
      <w:r>
        <w:br/>
        <w:t>30</w:t>
        <w:tab/>
        <w:t>114</w:t>
      </w:r>
    </w:p>
    <w:p>
      <w:r>
        <w:t>30z</w:t>
        <w:tab/>
        <w:t>R 53/114</w:t>
      </w:r>
    </w:p>
    <w:p>
      <w:r>
        <w:t>40</w:t>
        <w:tab/>
        <w:t>s[2{Änderung} der 1{Zensurbestimmungen}]s</w:t>
      </w:r>
    </w:p>
    <w:p>
      <w:r>
        <w:t>43</w:t>
        <w:tab/>
        <w:t>1917 - 1918</w:t>
      </w:r>
    </w:p>
    <w:p/>
    <w:p/>
    <w:p>
      <w:r>
        <w:br/>
        <w:t>20</w:t>
        <w:tab/>
        <w:t>R 58</w:t>
      </w:r>
    </w:p>
    <w:p>
      <w:r>
        <w:t>21</w:t>
        <w:tab/>
        <w:t>Reichssicherheitshauptamt</w:t>
      </w:r>
    </w:p>
    <w:p>
      <w:r>
        <w:t>22</w:t>
        <w:tab/>
        <w:t>Schriftgut aus der Zeit von 1867 bis 1945 \ Zivile Behörden und Einrichtungen des Deutschen Reichs \ Inneres und Justiz \ #R 58 Reichssicherheitshauptamt</w:t>
      </w:r>
    </w:p>
    <w:p>
      <w:r>
        <w:t>23</w:t>
        <w:tab/>
        <w:t>1920 - 1945</w:t>
      </w:r>
    </w:p>
    <w:p>
      <w:r>
        <w:t>24</w:t>
        <w:tab/>
        <w:t>Findbuch</w:t>
      </w:r>
    </w:p>
    <w:p>
      <w:r>
        <w:t>30</w:t>
        <w:tab/>
        <w:t>445</w:t>
      </w:r>
    </w:p>
    <w:p>
      <w:r>
        <w:t>30z</w:t>
        <w:tab/>
        <w:t>R 58/445</w:t>
      </w:r>
    </w:p>
    <w:p>
      <w:r>
        <w:t>40</w:t>
        <w:tab/>
        <w:t>Sozialdemokratischer k[1{Graphia-Verlag} in 2{o[Karlsbad]o}]k</w:t>
      </w:r>
    </w:p>
    <w:p>
      <w:r>
        <w:t>43</w:t>
        <w:tab/>
        <w:t>1933 - 1939 ; 1941</w:t>
      </w:r>
    </w:p>
    <w:p>
      <w:r>
        <w:br/>
        <w:t>30</w:t>
        <w:tab/>
        <w:t>304</w:t>
      </w:r>
    </w:p>
    <w:p>
      <w:r>
        <w:t>30z</w:t>
        <w:tab/>
        <w:t>R 58/304</w:t>
      </w:r>
    </w:p>
    <w:p>
      <w:r>
        <w:t>40</w:t>
        <w:tab/>
        <w:t>Maßnahmen gegen die s[2{jüdische}n 1{Buchhandlungen und s[Antiquariate]s}]s in o[Budapest]o und ihre Besitzer durch die ungarische Staatspolizei</w:t>
      </w:r>
    </w:p>
    <w:p>
      <w:r>
        <w:t>43</w:t>
        <w:tab/>
        <w:t>05.1944</w:t>
      </w:r>
    </w:p>
    <w:p>
      <w:r>
        <w:br/>
        <w:t>30</w:t>
        <w:tab/>
        <w:t>991</w:t>
      </w:r>
    </w:p>
    <w:p>
      <w:r>
        <w:t>30z</w:t>
        <w:tab/>
        <w:t>R 58/991</w:t>
      </w:r>
    </w:p>
    <w:p>
      <w:r>
        <w:t>40</w:t>
        <w:tab/>
        <w:t>Kritik an den Veröffentlichungen von p[2{E.V.} 8{von} 1{Rudolf}]p 't[Totengräber der Weltkultur]t' und 't[Der Judenspiegel]t' im k[Zentralverlag der NSDAP]k</w:t>
      </w:r>
    </w:p>
    <w:p>
      <w:r>
        <w:t>43</w:t>
        <w:tab/>
        <w:t>1937</w:t>
      </w:r>
    </w:p>
    <w:p>
      <w:r>
        <w:br/>
        <w:t>30</w:t>
        <w:tab/>
        <w:t>995</w:t>
      </w:r>
    </w:p>
    <w:p>
      <w:r>
        <w:t>30z</w:t>
        <w:tab/>
        <w:t>R 58/995</w:t>
      </w:r>
    </w:p>
    <w:p>
      <w:r>
        <w:t>40</w:t>
        <w:tab/>
        <w:t>p[2{Dieter} 1{Schwarz}]p 't[Das Weltjudentum]t' betr., Beschaffung von Unterlagen, Veröffentlichung im k[Zentralverlag der NSDAP]k, Übersetzung ins Tschechische</w:t>
      </w:r>
    </w:p>
    <w:p>
      <w:r>
        <w:t>43</w:t>
        <w:tab/>
        <w:t>1938 - 1940</w:t>
      </w:r>
    </w:p>
    <w:p>
      <w:r>
        <w:br/>
        <w:t>30</w:t>
        <w:tab/>
        <w:t>317</w:t>
      </w:r>
    </w:p>
    <w:p>
      <w:r>
        <w:t>30z</w:t>
        <w:tab/>
        <w:t>R 58/317</w:t>
      </w:r>
    </w:p>
    <w:p>
      <w:r>
        <w:t>40</w:t>
        <w:tab/>
        <w:t>s[Überwachung von Wirtschaftsunternehmen]s, u.a. die k[Büchergilde Gutenberg]k</w:t>
      </w:r>
    </w:p>
    <w:p>
      <w:r>
        <w:t>43</w:t>
        <w:tab/>
        <w:t>1935 - 1939</w:t>
      </w:r>
    </w:p>
    <w:p>
      <w:r>
        <w:br/>
        <w:t>30</w:t>
        <w:tab/>
        <w:t>648</w:t>
      </w:r>
    </w:p>
    <w:p>
      <w:r>
        <w:t>30z</w:t>
        <w:tab/>
        <w:t>R 58/648</w:t>
      </w:r>
    </w:p>
    <w:p>
      <w:r>
        <w:t>40</w:t>
        <w:tab/>
        <w:t>Überwachung der k[1{Verlagsbuchhandlung p[Lange]p und p[Mencke]p}, 2{o[Leipzig]o}]k</w:t>
      </w:r>
    </w:p>
    <w:p>
      <w:r>
        <w:t>43</w:t>
        <w:tab/>
        <w:t>1933 - 1938</w:t>
      </w:r>
    </w:p>
    <w:p>
      <w:r>
        <w:br/>
        <w:t>30</w:t>
        <w:tab/>
        <w:t>268</w:t>
      </w:r>
    </w:p>
    <w:p>
      <w:r>
        <w:t>30z</w:t>
        <w:tab/>
        <w:t>R 58/268</w:t>
      </w:r>
    </w:p>
    <w:p>
      <w:r>
        <w:t>40</w:t>
        <w:tab/>
        <w:t>s[Zensur von Veröffentlichungen über technische Lausch- und Überwachungseinrichtungen]s; Lagebericht über kulturelle Angelegenheiten, s[Presse]s und s[Schrifttum]s</w:t>
      </w:r>
    </w:p>
    <w:p>
      <w:r>
        <w:t>43</w:t>
        <w:tab/>
        <w:t>1936</w:t>
      </w:r>
    </w:p>
    <w:p>
      <w:r>
        <w:br/>
        <w:t>30</w:t>
        <w:tab/>
        <w:t>1106</w:t>
      </w:r>
    </w:p>
    <w:p>
      <w:r>
        <w:t>30z</w:t>
        <w:tab/>
        <w:t>R 58/1106</w:t>
      </w:r>
    </w:p>
    <w:p>
      <w:r>
        <w:t>40</w:t>
        <w:tab/>
        <w:t>s[Schrifttumswesen]s und s[Schrifttumspolitik]s - t[SD-Leitheft]t</w:t>
      </w:r>
    </w:p>
    <w:p>
      <w:r>
        <w:t>43</w:t>
        <w:tab/>
        <w:t>03.1937</w:t>
      </w:r>
    </w:p>
    <w:p>
      <w:r>
        <w:br/>
        <w:t>30</w:t>
        <w:tab/>
        <w:t>1107</w:t>
      </w:r>
    </w:p>
    <w:p>
      <w:r>
        <w:t>30z</w:t>
        <w:tab/>
        <w:t>R 58/1107</w:t>
      </w:r>
    </w:p>
    <w:p>
      <w:r>
        <w:t>40</w:t>
        <w:tab/>
        <w:t>s[Verlagswesen]s - t[SD-Leitheft]t</w:t>
      </w:r>
    </w:p>
    <w:p>
      <w:r>
        <w:t>43</w:t>
        <w:tab/>
        <w:t>03.1937</w:t>
      </w:r>
    </w:p>
    <w:p>
      <w:r>
        <w:br/>
        <w:t>30</w:t>
        <w:tab/>
        <w:t>1108</w:t>
      </w:r>
    </w:p>
    <w:p>
      <w:r>
        <w:t>30z</w:t>
        <w:tab/>
        <w:t>R 58/1108</w:t>
      </w:r>
    </w:p>
    <w:p>
      <w:r>
        <w:t>40</w:t>
        <w:tab/>
        <w:t>s[Buchhandel]s - t[SD-Leitheft]t</w:t>
      </w:r>
    </w:p>
    <w:p>
      <w:r>
        <w:t>43</w:t>
        <w:tab/>
        <w:t>03.1937</w:t>
      </w:r>
    </w:p>
    <w:p>
      <w:r>
        <w:br/>
        <w:t>30</w:t>
        <w:tab/>
        <w:t>544</w:t>
      </w:r>
    </w:p>
    <w:p>
      <w:r>
        <w:t>30z</w:t>
        <w:tab/>
        <w:t>R 58/544</w:t>
      </w:r>
    </w:p>
    <w:p>
      <w:r>
        <w:t>40</w:t>
        <w:tab/>
        <w:t>Einbau des s[Schrifttum]ss in die k[SD]k-Berichterstattung</w:t>
      </w:r>
    </w:p>
    <w:p>
      <w:r>
        <w:t>43</w:t>
        <w:tab/>
        <w:t>1937</w:t>
      </w:r>
    </w:p>
    <w:p>
      <w:r>
        <w:br/>
        <w:t>30</w:t>
        <w:tab/>
        <w:t>772</w:t>
      </w:r>
    </w:p>
    <w:p>
      <w:r>
        <w:t>30z</w:t>
        <w:tab/>
        <w:t>R 58/772</w:t>
      </w:r>
    </w:p>
    <w:p>
      <w:r>
        <w:t>40</w:t>
        <w:tab/>
        <w:t>s[2{Neugründung und Einstellung} von 1{Zeitschriften}]s, Mitteilungen der k[Reichspressekammer]k</w:t>
      </w:r>
    </w:p>
    <w:p>
      <w:r>
        <w:t>43</w:t>
        <w:tab/>
        <w:t>1934 - 1941</w:t>
      </w:r>
    </w:p>
    <w:p>
      <w:r>
        <w:br/>
        <w:t>30</w:t>
        <w:tab/>
        <w:t>787</w:t>
      </w:r>
    </w:p>
    <w:p>
      <w:r>
        <w:t>30z</w:t>
        <w:tab/>
        <w:t>R 58/787</w:t>
      </w:r>
    </w:p>
    <w:p>
      <w:r>
        <w:t>40</w:t>
        <w:tab/>
        <w:t>Verzeichnis der mit Wirkung vom z[1. April 1943]z laut Verfügung der k[Reichspressekammer]k s[2{eingestellte}n 1{Zeitschriften}]s</w:t>
      </w:r>
    </w:p>
    <w:p>
      <w:r>
        <w:t>43</w:t>
        <w:tab/>
        <w:t>1943</w:t>
      </w:r>
    </w:p>
    <w:p>
      <w:r>
        <w:br/>
        <w:t>30</w:t>
        <w:tab/>
        <w:t>889</w:t>
      </w:r>
    </w:p>
    <w:p>
      <w:r>
        <w:t>30z</w:t>
        <w:tab/>
        <w:t>R 58/889</w:t>
      </w:r>
    </w:p>
    <w:p>
      <w:r>
        <w:t>40</w:t>
        <w:tab/>
        <w:t>Mitteilungen über die s[2{Genehmigung} neuer 1{Zeitschriften}]s</w:t>
      </w:r>
    </w:p>
    <w:p>
      <w:r>
        <w:t>43</w:t>
        <w:tab/>
        <w:t>1936 - 1940</w:t>
      </w:r>
    </w:p>
    <w:p>
      <w:r>
        <w:br/>
        <w:t>30</w:t>
        <w:tab/>
        <w:t>146 ; 149 - 150 ; 153 - 157 ; 169 ; 173 ; 179 ; 184 ; 192</w:t>
      </w:r>
    </w:p>
    <w:p>
      <w:r>
        <w:t>30z</w:t>
        <w:tab/>
        <w:t>R 58/146, 149 - 150 ; 153 - 157 ; 169 ; 173 ; 179 ; 184 ; 192</w:t>
      </w:r>
    </w:p>
    <w:p>
      <w:r>
        <w:t>40</w:t>
        <w:tab/>
        <w:t>Passim zur Lage im s[Schrifttum]s</w:t>
      </w:r>
    </w:p>
    <w:p>
      <w:r>
        <w:t>43</w:t>
        <w:tab/>
        <w:t>1939 - 1941</w:t>
      </w:r>
    </w:p>
    <w:p>
      <w:r>
        <w:br/>
        <w:t>30</w:t>
        <w:tab/>
        <w:t>149</w:t>
      </w:r>
    </w:p>
    <w:p>
      <w:r>
        <w:t>30z</w:t>
        <w:tab/>
        <w:t>R 58/149</w:t>
      </w:r>
    </w:p>
    <w:p>
      <w:r>
        <w:t>40</w:t>
        <w:tab/>
        <w:t>s[Schrifttum in den eingegliederten Ostgebieten]s</w:t>
      </w:r>
    </w:p>
    <w:p>
      <w:r>
        <w:t>43</w:t>
        <w:tab/>
        <w:t>03.1940</w:t>
      </w:r>
    </w:p>
    <w:p>
      <w:r>
        <w:br/>
        <w:t>30</w:t>
        <w:tab/>
        <w:t>153</w:t>
      </w:r>
    </w:p>
    <w:p>
      <w:r>
        <w:t>30z</w:t>
        <w:tab/>
        <w:t>R 58/153</w:t>
      </w:r>
    </w:p>
    <w:p>
      <w:r>
        <w:t>40</w:t>
        <w:tab/>
        <w:t>s[2{Mangel} an 1{Schrifttum}]s</w:t>
      </w:r>
    </w:p>
    <w:p>
      <w:r>
        <w:t>43</w:t>
        <w:tab/>
        <w:t>08.1940</w:t>
      </w:r>
    </w:p>
    <w:p>
      <w:r>
        <w:br/>
        <w:t>30</w:t>
        <w:tab/>
        <w:t>154</w:t>
      </w:r>
    </w:p>
    <w:p>
      <w:r>
        <w:t>30z</w:t>
        <w:tab/>
        <w:t>R 58/154</w:t>
      </w:r>
    </w:p>
    <w:p>
      <w:r>
        <w:t>40</w:t>
        <w:tab/>
        <w:t>Lage im s[Buchhandel]s</w:t>
      </w:r>
    </w:p>
    <w:p>
      <w:r>
        <w:t>43</w:t>
        <w:tab/>
        <w:t>09.1940</w:t>
      </w:r>
    </w:p>
    <w:p>
      <w:r>
        <w:br/>
        <w:t>30</w:t>
        <w:tab/>
        <w:t>155</w:t>
      </w:r>
    </w:p>
    <w:p>
      <w:r>
        <w:t>30z</w:t>
        <w:tab/>
        <w:t>R 58/155</w:t>
      </w:r>
    </w:p>
    <w:p>
      <w:r>
        <w:t>40</w:t>
        <w:tab/>
        <w:t>Schwierigkeiten auf dem Gebiet des s[Buchhandel]ss</w:t>
      </w:r>
    </w:p>
    <w:p>
      <w:r>
        <w:t>43</w:t>
        <w:tab/>
        <w:t>10.1940</w:t>
      </w:r>
    </w:p>
    <w:p>
      <w:r>
        <w:br/>
        <w:t>30</w:t>
        <w:tab/>
        <w:t>166</w:t>
      </w:r>
    </w:p>
    <w:p>
      <w:r>
        <w:t>30z</w:t>
        <w:tab/>
        <w:t>R 58/166</w:t>
      </w:r>
    </w:p>
    <w:p>
      <w:r>
        <w:t>40</w:t>
        <w:tab/>
        <w:t>Lage im s[Sortimentsbuchhandel]s</w:t>
      </w:r>
    </w:p>
    <w:p>
      <w:r>
        <w:t>43</w:t>
        <w:tab/>
        <w:t>11.1941</w:t>
      </w:r>
    </w:p>
    <w:p>
      <w:r>
        <w:br/>
        <w:t>30</w:t>
        <w:tab/>
        <w:t>168</w:t>
      </w:r>
    </w:p>
    <w:p>
      <w:r>
        <w:t>30z</w:t>
        <w:tab/>
        <w:t>R 58/168</w:t>
      </w:r>
    </w:p>
    <w:p>
      <w:r>
        <w:t>40</w:t>
        <w:tab/>
        <w:t>Schwierigkeiten in der s[2{Belieferung} deutscher 1{Buchhandlungen}]s des o[Generalgouvernement]os</w:t>
      </w:r>
    </w:p>
    <w:p>
      <w:r>
        <w:t>43</w:t>
        <w:tab/>
        <w:t>01.1941</w:t>
      </w:r>
    </w:p>
    <w:p>
      <w:r>
        <w:br/>
        <w:t>30</w:t>
        <w:tab/>
        <w:t>169</w:t>
      </w:r>
    </w:p>
    <w:p>
      <w:r>
        <w:t>30z</w:t>
        <w:tab/>
        <w:t>R 58/169</w:t>
      </w:r>
    </w:p>
    <w:p>
      <w:r>
        <w:t>40</w:t>
        <w:tab/>
        <w:t>Meldungen zur Frage kriegsmäßiger s[2{Einschränkungen} im 1{Reise- und Versandbuchhandel}]s</w:t>
      </w:r>
    </w:p>
    <w:p>
      <w:r>
        <w:t>43</w:t>
        <w:tab/>
        <w:t>02.1942</w:t>
      </w:r>
    </w:p>
    <w:p>
      <w:r>
        <w:br/>
        <w:t>30</w:t>
        <w:tab/>
        <w:t>170</w:t>
      </w:r>
    </w:p>
    <w:p>
      <w:r>
        <w:t>30z</w:t>
        <w:tab/>
        <w:t>R 58/170</w:t>
      </w:r>
    </w:p>
    <w:p>
      <w:r>
        <w:t>40</w:t>
        <w:tab/>
        <w:t>s[Buchhandel im o[Generalgouvernement]o]s; Meldungen zur Konjunkturlage im s[Antiquariatsbuchhandel]s</w:t>
      </w:r>
    </w:p>
    <w:p>
      <w:r>
        <w:t>43</w:t>
        <w:tab/>
        <w:t>03.1942</w:t>
      </w:r>
    </w:p>
    <w:p>
      <w:r>
        <w:br/>
        <w:t>30</w:t>
        <w:tab/>
        <w:t>171</w:t>
      </w:r>
    </w:p>
    <w:p>
      <w:r>
        <w:t>30z</w:t>
        <w:tab/>
        <w:t>R 58/171</w:t>
      </w:r>
    </w:p>
    <w:p>
      <w:r>
        <w:t>40</w:t>
        <w:tab/>
        <w:t>Meldungen zur Frage der Mitgliedschaft bei der k[Reichsschrifttumskammer]k</w:t>
      </w:r>
    </w:p>
    <w:p>
      <w:r>
        <w:t>43</w:t>
        <w:tab/>
        <w:t>04.1942</w:t>
      </w:r>
    </w:p>
    <w:p>
      <w:r>
        <w:br/>
        <w:t>30</w:t>
        <w:tab/>
        <w:t>176</w:t>
      </w:r>
    </w:p>
    <w:p>
      <w:r>
        <w:t>30z</w:t>
        <w:tab/>
        <w:t>R 58/176</w:t>
      </w:r>
    </w:p>
    <w:p>
      <w:r>
        <w:t>40</w:t>
        <w:tab/>
        <w:t>s[2{Preisgestaltung} im 1{Antiquariatsbuchhandel}]s</w:t>
      </w:r>
    </w:p>
    <w:p>
      <w:r>
        <w:t>43</w:t>
        <w:tab/>
        <w:t>10.1942</w:t>
      </w:r>
    </w:p>
    <w:p>
      <w:r>
        <w:br/>
        <w:t>30</w:t>
        <w:tab/>
        <w:t>177</w:t>
      </w:r>
    </w:p>
    <w:p>
      <w:r>
        <w:t>30z</w:t>
        <w:tab/>
        <w:t>R 58/177</w:t>
      </w:r>
    </w:p>
    <w:p>
      <w:r>
        <w:t>40</w:t>
        <w:tab/>
        <w:t>Planungen im s[2{katholisch-konfessionellen} 1{Buchverlag}]s</w:t>
      </w:r>
    </w:p>
    <w:p>
      <w:r>
        <w:t>43</w:t>
        <w:tab/>
        <w:t>11.1942</w:t>
      </w:r>
    </w:p>
    <w:p>
      <w:r>
        <w:br/>
        <w:t>30</w:t>
        <w:tab/>
        <w:t>192</w:t>
      </w:r>
    </w:p>
    <w:p>
      <w:r>
        <w:t>30z</w:t>
        <w:tab/>
        <w:t>R 58/192</w:t>
      </w:r>
    </w:p>
    <w:p>
      <w:r>
        <w:t>40</w:t>
        <w:tab/>
        <w:t>Klagen über einen s[2{Mangel} an 1{Kinder- und Jugendbücher}]sn in der Bevölkerung</w:t>
      </w:r>
    </w:p>
    <w:p>
      <w:r>
        <w:t>43</w:t>
        <w:tab/>
        <w:t>01.1944</w:t>
      </w:r>
    </w:p>
    <w:p>
      <w:r>
        <w:br/>
        <w:t>30</w:t>
        <w:tab/>
        <w:t>193</w:t>
      </w:r>
    </w:p>
    <w:p>
      <w:r>
        <w:t>30z</w:t>
        <w:tab/>
        <w:t>R 58/193</w:t>
      </w:r>
    </w:p>
    <w:p>
      <w:r>
        <w:t>40</w:t>
        <w:tab/>
        <w:t>Ausnutzung der Kapazität der graphischen Betriebe in den besetzten Gebieten zugunsten der s[2{deutsche}n 1{Buchherstellung}]s</w:t>
      </w:r>
    </w:p>
    <w:p>
      <w:r>
        <w:t>43</w:t>
        <w:tab/>
        <w:t>03.1944</w:t>
      </w:r>
    </w:p>
    <w:p>
      <w:r>
        <w:br/>
        <w:t>30</w:t>
        <w:tab/>
        <w:t>753</w:t>
      </w:r>
    </w:p>
    <w:p>
      <w:r>
        <w:t>30z</w:t>
        <w:tab/>
        <w:t>R 58/753</w:t>
      </w:r>
    </w:p>
    <w:p>
      <w:r>
        <w:t>40</w:t>
        <w:tab/>
        <w:t>s[Maßnahmen gegen Veröffentlichungen von p[2{Ernst} 1{Niekisch}]p]s</w:t>
      </w:r>
    </w:p>
    <w:p>
      <w:r>
        <w:t>43</w:t>
        <w:tab/>
        <w:t>1933 - 1937</w:t>
      </w:r>
    </w:p>
    <w:p>
      <w:r>
        <w:br/>
        <w:t>30</w:t>
        <w:tab/>
        <w:t>754</w:t>
      </w:r>
    </w:p>
    <w:p>
      <w:r>
        <w:t>30z</w:t>
        <w:tab/>
        <w:t>R 58/754</w:t>
      </w:r>
    </w:p>
    <w:p>
      <w:r>
        <w:t>40</w:t>
        <w:tab/>
        <w:t>s[Maßnahmen gegen die t[2{Zeitschrift} "1{Widerstand}]t"]s und Veröffentlichungen des k[Widerstandsverlag]ks von p[2{Ernst} 1{Niekisch}]p, insb. p[2{A. Paul} 1{Weber}]p "t[Zeichnungen, Holzschnitt und Gemälde]t"</w:t>
      </w:r>
    </w:p>
    <w:p>
      <w:r>
        <w:t>43</w:t>
        <w:tab/>
        <w:t>1933 - 1940</w:t>
      </w:r>
    </w:p>
    <w:p>
      <w:r>
        <w:br/>
        <w:t>30</w:t>
        <w:tab/>
        <w:t>313</w:t>
      </w:r>
    </w:p>
    <w:p>
      <w:r>
        <w:t>30z</w:t>
        <w:tab/>
        <w:t>R 58/313</w:t>
      </w:r>
    </w:p>
    <w:p>
      <w:r>
        <w:t>40</w:t>
        <w:tab/>
        <w:t>s[Überwachung des p[5{Schriftsteller}s 2{Frank} 1{Arnau}]p]s in o[Spanien]o und in o[Paris]o und seiner Veröffentlichungen</w:t>
      </w:r>
    </w:p>
    <w:p>
      <w:r>
        <w:t>43</w:t>
        <w:tab/>
        <w:t>1934 - 1935</w:t>
      </w:r>
    </w:p>
    <w:p>
      <w:r>
        <w:br/>
        <w:t>30</w:t>
        <w:tab/>
        <w:t>751</w:t>
      </w:r>
    </w:p>
    <w:p>
      <w:r>
        <w:t>30z</w:t>
        <w:tab/>
        <w:t>R 58/751</w:t>
      </w:r>
    </w:p>
    <w:p>
      <w:r>
        <w:t>40</w:t>
        <w:tab/>
        <w:t>s[2{Überprüfung} von 1{Veröffentlichungen}]s, u.a. von p[2{René} 1{König}]p, p[2{Heinrich} 1{Weinstock}]p und p[2{Werner} 1{Picht}]p sowie p[2{Stefan} 1{George}]p, im k[1{Verlag 'Die Runde' GmbH}, 2{o[Berlin]o}]k</w:t>
      </w:r>
    </w:p>
    <w:p>
      <w:r>
        <w:t>43</w:t>
        <w:tab/>
        <w:t>1935 - 1937</w:t>
      </w:r>
    </w:p>
    <w:p>
      <w:r>
        <w:br/>
        <w:t>30</w:t>
        <w:tab/>
        <w:t>1091</w:t>
      </w:r>
    </w:p>
    <w:p>
      <w:r>
        <w:t>30z</w:t>
        <w:tab/>
        <w:t>R 58/1091</w:t>
      </w:r>
    </w:p>
    <w:p>
      <w:r>
        <w:t>40</w:t>
        <w:tab/>
        <w:t>s[Veröffentlichung des t[2{Buch}es "1{Deutschland von innen}]t"]s durch p[2{Gösta F.} 1{Block}]p, ehem. Leiter der schwedischen Sendungen der k[Reichsrundfunkgesellschaft]k</w:t>
      </w:r>
    </w:p>
    <w:p>
      <w:r>
        <w:t>43</w:t>
        <w:tab/>
        <w:t>1943</w:t>
      </w:r>
    </w:p>
    <w:p>
      <w:r>
        <w:br/>
        <w:t>30</w:t>
        <w:tab/>
        <w:t>542</w:t>
      </w:r>
    </w:p>
    <w:p>
      <w:r>
        <w:t>30z</w:t>
        <w:tab/>
        <w:t>R 58/542</w:t>
      </w:r>
    </w:p>
    <w:p>
      <w:r>
        <w:t>40</w:t>
        <w:tab/>
        <w:t>s[Vertrieb und Übersetzungen von p[2{Adolf} 1{Hitler}]ps "t[Mein Kampf]t"]s im Ausland</w:t>
      </w:r>
    </w:p>
    <w:p>
      <w:r>
        <w:t>43</w:t>
        <w:tab/>
        <w:t>1936 - 1940</w:t>
      </w:r>
    </w:p>
    <w:p>
      <w:r>
        <w:br/>
        <w:t>30</w:t>
        <w:tab/>
        <w:t>767</w:t>
      </w:r>
    </w:p>
    <w:p>
      <w:r>
        <w:t>30z</w:t>
        <w:tab/>
        <w:t>R 58/767</w:t>
      </w:r>
    </w:p>
    <w:p>
      <w:r>
        <w:t>40</w:t>
        <w:tab/>
        <w:t>s[3{Verbot} 2{nationalsozialistische}r, von der k[Parteiamtlichen Prüfungskommission des NS-Schrifttums]k beanstandeter 1{Schriften}]s</w:t>
      </w:r>
    </w:p>
    <w:p>
      <w:r>
        <w:t>43</w:t>
        <w:tab/>
        <w:t>1934 - 1939</w:t>
      </w:r>
    </w:p>
    <w:p>
      <w:r>
        <w:br/>
        <w:t>30</w:t>
        <w:tab/>
        <w:t>890 - 924 ; 933 - 935 ; 954 - 975</w:t>
      </w:r>
    </w:p>
    <w:p>
      <w:r>
        <w:t>30z</w:t>
        <w:tab/>
        <w:t>R 58/890 - 924 ; 933 - 935 ; 954 - 975</w:t>
      </w:r>
    </w:p>
    <w:p>
      <w:r>
        <w:t>40</w:t>
        <w:tab/>
        <w:t>s[2{Überprüfung und Verbot} von 1{Bücher}]sn (nach dem Alphabet der Verfasser, z.T. der Titel)</w:t>
      </w:r>
    </w:p>
    <w:p>
      <w:r>
        <w:t>43</w:t>
        <w:tab/>
        <w:t>1933 - 1943</w:t>
      </w:r>
    </w:p>
    <w:p>
      <w:r>
        <w:br/>
        <w:t>30</w:t>
        <w:tab/>
        <w:t>769 ; 839</w:t>
      </w:r>
    </w:p>
    <w:p>
      <w:r>
        <w:t>30z</w:t>
        <w:tab/>
        <w:t>R 58/769 ; R 58/839</w:t>
      </w:r>
    </w:p>
    <w:p>
      <w:r>
        <w:t>40</w:t>
        <w:tab/>
        <w:t>s[3{Beschlagnahme} 2{verbotene}r 1{Bücher}]s in s[Buchhandlungen]s, s[Leihbüchereien]s und Privatbesitz wegen staatsfeindlichen, unzüchtigen und jugendgefährdenden Inhalts</w:t>
      </w:r>
    </w:p>
    <w:p>
      <w:r>
        <w:t>41</w:t>
        <w:tab/>
        <w:t>Sammellisten (u.a. p[2{Arnold} 1{Zweig}]p: t[Die Novellen um Claudia]t, p[2{Gustave} 1{Flaubert}]p: t[November]t, p[2{Joseph} 1{Roth}]p: t[Hiob]t, p[2{Franz} 1{Kafka}]p: t[Die Verwandlung]t, p[2{Erich} 1{Kästner}]p: t[Fabian]t)</w:t>
      </w:r>
    </w:p>
    <w:p>
      <w:r>
        <w:t>43</w:t>
        <w:tab/>
        <w:t>1935 - 1939</w:t>
      </w:r>
    </w:p>
    <w:p>
      <w:r>
        <w:br/>
        <w:t>30</w:t>
        <w:tab/>
        <w:t>766</w:t>
      </w:r>
    </w:p>
    <w:p>
      <w:r>
        <w:t>30z</w:t>
        <w:tab/>
        <w:t>R 58/766</w:t>
      </w:r>
    </w:p>
    <w:p>
      <w:r>
        <w:t>40</w:t>
        <w:tab/>
        <w:t>s[Beschlagnahme von Abenteuergeschichten für die Jugend]s</w:t>
      </w:r>
    </w:p>
    <w:p>
      <w:r>
        <w:t>43</w:t>
        <w:tab/>
        <w:t>1936 - 1938</w:t>
      </w:r>
    </w:p>
    <w:p>
      <w:r>
        <w:br/>
        <w:t>30</w:t>
        <w:tab/>
        <w:t>1022</w:t>
      </w:r>
    </w:p>
    <w:p>
      <w:r>
        <w:t>30z</w:t>
        <w:tab/>
        <w:t>R 58/1022</w:t>
      </w:r>
    </w:p>
    <w:p>
      <w:r>
        <w:t>40</w:t>
        <w:tab/>
        <w:t>s[Maßnahmen gegen einzelne s[Verlage]s und s[Verleger]s]s: k[1{Batschari-Verlag}, 2{o[Berlin]o}]k; k[1{Bayernlaube-Verlag}, 2{o[Seeshaupt]o}]k; k[Berlinische Verlagsanstalt]k; k[Verlag 'Der deutsche Heimatführer']k; k[1{Deutscher Schriftenvertrieb}, 2{o[Dresden]o}]k; k[1{Verlag p[2{Fritz} 1{Elste}]p}, 2{o[Leipzig]o}]k; k[1{Verlag p[2{Ewald} 1{Paul}]p}, 2{o[München]o}]k; k[1{Faun-Verlag}, 2{o[Wiesbaden]o}]k; k[1{Graphia-Verlag}, 2{o[Karlsbad]o}]k; k[1{Verlag p[2{S.} 1{Hirzel}]p}, 2{o[Leipzig]o}]k; k[1{Internationaler Verlag Santoro}, 2{o[Berlin]o}]k; k[1{p[2{A.} 1{Materna}]p Verlag}, 2{o[Berlin]o}]k; k[1{Verlag p[2{Ernst} 1{Mende}]p}, 2{o[Berlin]o}]k</w:t>
      </w:r>
    </w:p>
    <w:p>
      <w:r>
        <w:t>43</w:t>
        <w:tab/>
        <w:t>1934 - 1939</w:t>
      </w:r>
    </w:p>
    <w:p>
      <w:r>
        <w:br/>
        <w:t>30</w:t>
        <w:tab/>
        <w:t>1023</w:t>
      </w:r>
    </w:p>
    <w:p>
      <w:r>
        <w:t>30z</w:t>
        <w:tab/>
        <w:t>R 58/1023</w:t>
      </w:r>
    </w:p>
    <w:p>
      <w:r>
        <w:t>40</w:t>
        <w:tab/>
        <w:t>s[Maßnahmen gegen einzelne s[Verlage]s und s[Verleger]s]s: k[Neuer Berliner Buchvertrieb]k; k[1{Neues Verlagshaus für Volksliteratur}, 2{o[Berlin]o}]k; k[1{Verlag Öffentliches Leben}, 2{o[Berlin]o}]k; k[1{Verlag p[2{Paul} 1{Schmidt}]p}, 2{o[Berlin]o}]k; k[1{Verlag 'Die Schmiede'}, 2{o[Berlin]o}]k; k[1{Schocken-Verlag}, 2{o[Berlin]o}]k, k[1{p[2{Josef} 1{Singer}]p-Verlag}, 2{o[Berlin]o}]k; k[1{p[Rudolph]p'sche Verlagsbuchhandlung}, 2{o[Dresden]o}]k; k[1{Transmare-Verlag}, 2{o[Leipzig]o}]k; k[1{Verlag p[2{Ernst} 1{Reinhardt}]p}, 2{o[München]o}]k; k[p[2{Wolf} 1{Heyer}]p Verlag für nordisch-deutsches Schrifttum]k</w:t>
      </w:r>
    </w:p>
    <w:p>
      <w:r>
        <w:t>43</w:t>
        <w:tab/>
        <w:t>1933 - 1943</w:t>
      </w:r>
    </w:p>
    <w:p>
      <w:r>
        <w:br/>
        <w:t>30</w:t>
        <w:tab/>
        <w:t>595</w:t>
      </w:r>
    </w:p>
    <w:p>
      <w:r>
        <w:t>30z</w:t>
        <w:tab/>
        <w:t>R 58/595</w:t>
      </w:r>
    </w:p>
    <w:p>
      <w:r>
        <w:t>40</w:t>
        <w:tab/>
        <w:t>Verstärkter Grenz- und Zugüberwachungsdienst der Reichsbahn zur Vermeidung s[2{illegaler Einfuhr} von 1{Druckschriften}]s</w:t>
      </w:r>
    </w:p>
    <w:p>
      <w:r>
        <w:t>43</w:t>
        <w:tab/>
        <w:t>1934 - 1935</w:t>
      </w:r>
    </w:p>
    <w:p>
      <w:r>
        <w:br/>
        <w:t>30</w:t>
        <w:tab/>
        <w:t>1024 - 1026</w:t>
      </w:r>
    </w:p>
    <w:p>
      <w:r>
        <w:t>30z</w:t>
        <w:tab/>
        <w:t>R 58/1024 - 1026</w:t>
      </w:r>
    </w:p>
    <w:p>
      <w:r>
        <w:t>40</w:t>
        <w:tab/>
        <w:t>s[2{Maßnahmen gegen die Verbreitung} einzelner 1{Broschüren und s[Flugschriften]s}]s (mit Belegstücken)</w:t>
      </w:r>
    </w:p>
    <w:p>
      <w:r>
        <w:t>43</w:t>
        <w:tab/>
        <w:t>1933 - 1942</w:t>
      </w:r>
    </w:p>
    <w:p>
      <w:r>
        <w:br/>
        <w:t>30</w:t>
        <w:tab/>
        <w:t>936 - 941</w:t>
      </w:r>
    </w:p>
    <w:p>
      <w:r>
        <w:t>30z</w:t>
        <w:tab/>
        <w:t>R 58/936 - 941</w:t>
      </w:r>
    </w:p>
    <w:p>
      <w:r>
        <w:t>40</w:t>
        <w:tab/>
        <w:t>s[2{Überwachung der Einfuhr} von 1{Büchern, s[Zeitungen]s und s[Zeitschriften]s aus der o[Sowjetunion]o}]s</w:t>
      </w:r>
    </w:p>
    <w:p>
      <w:r>
        <w:t>43</w:t>
        <w:tab/>
        <w:t>1936 - 1942</w:t>
      </w:r>
    </w:p>
    <w:p>
      <w:r>
        <w:br/>
        <w:t>30</w:t>
        <w:tab/>
        <w:t>1568</w:t>
      </w:r>
    </w:p>
    <w:p>
      <w:r>
        <w:t>30z</w:t>
        <w:tab/>
        <w:t>R 58/1568</w:t>
      </w:r>
    </w:p>
    <w:p>
      <w:r>
        <w:t>40</w:t>
        <w:tab/>
        <w:t>s[2{Anforderung von Dienstexemplaren} neu erschienener 1{Verlagswerke}]s zur Auswertung</w:t>
      </w:r>
    </w:p>
    <w:p>
      <w:r>
        <w:t>43</w:t>
        <w:tab/>
        <w:t>1942 - 1943</w:t>
      </w:r>
    </w:p>
    <w:p>
      <w:r>
        <w:br/>
        <w:t>30</w:t>
        <w:tab/>
        <w:t>184</w:t>
      </w:r>
    </w:p>
    <w:p>
      <w:r>
        <w:t>30z</w:t>
        <w:tab/>
        <w:t>R 58/184</w:t>
      </w:r>
    </w:p>
    <w:p>
      <w:r>
        <w:t>40</w:t>
        <w:tab/>
        <w:t>Schwierigkeiten bei der s[Schulbücherbeschaffung]s</w:t>
      </w:r>
    </w:p>
    <w:p>
      <w:r>
        <w:t>41</w:t>
        <w:tab/>
        <w:t>u.a.: s[2{Rückgang} der 1{Buchproduktion}]s im Kriege; Probleme im Zusammenhang mit s[2{Neuauflagen} von 1{Schulbücher}]sn, die durch die innen- und außenpolitische Entwicklung notwendig werden</w:t>
      </w:r>
    </w:p>
    <w:p>
      <w:r>
        <w:t>42</w:t>
        <w:tab/>
        <w:t>Darin: s[Flugblatt]s von p[2{Fritz} 8{von} 1{Unruh}]p mit antinazistischem und gegen den Krieg gerichteten Inhalt (z[4.9.1939]z)</w:t>
      </w:r>
    </w:p>
    <w:p>
      <w:r>
        <w:t>43</w:t>
        <w:tab/>
        <w:t>1940</w:t>
      </w:r>
    </w:p>
    <w:p>
      <w:r>
        <w:br/>
        <w:t>30</w:t>
        <w:tab/>
        <w:t>1042</w:t>
      </w:r>
    </w:p>
    <w:p>
      <w:r>
        <w:t>30z</w:t>
        <w:tab/>
        <w:t>R 58/1042</w:t>
      </w:r>
    </w:p>
    <w:p>
      <w:r>
        <w:t>40</w:t>
        <w:tab/>
        <w:t>s[Buchbestellungen zum Dienstgebrauch der k[SS]k]s beim k[Zentralverlag der NSDAP]k, dem k[p[Eher]p-Verlag]k u.a.</w:t>
      </w:r>
    </w:p>
    <w:p>
      <w:r>
        <w:t>43</w:t>
        <w:tab/>
        <w:t>ca. 1940 - 1942</w:t>
      </w:r>
    </w:p>
    <w:p/>
    <w:p/>
    <w:p>
      <w:r>
        <w:br/>
        <w:t>20</w:t>
        <w:tab/>
        <w:t>R 63</w:t>
      </w:r>
    </w:p>
    <w:p>
      <w:r>
        <w:t>21</w:t>
        <w:tab/>
        <w:t>Südosteuropa-Gesellschaft</w:t>
      </w:r>
    </w:p>
    <w:p>
      <w:r>
        <w:t>22</w:t>
        <w:tab/>
        <w:t>Parteien, Verbände und Organisationen \ Deutsches Reich \ #R 63 Südosteuropa-Gesellschaft</w:t>
      </w:r>
    </w:p>
    <w:p>
      <w:r>
        <w:t>23</w:t>
        <w:tab/>
        <w:t>1938 - 1945</w:t>
      </w:r>
    </w:p>
    <w:p>
      <w:r>
        <w:t>24</w:t>
        <w:tab/>
        <w:t>Findbuch</w:t>
      </w:r>
    </w:p>
    <w:p>
      <w:r>
        <w:t>30</w:t>
        <w:tab/>
        <w:t>9 - 10</w:t>
      </w:r>
    </w:p>
    <w:p>
      <w:r>
        <w:t>30z</w:t>
        <w:tab/>
        <w:t>R 63/9 - 10</w:t>
      </w:r>
    </w:p>
    <w:p>
      <w:r>
        <w:t>40</w:t>
        <w:tab/>
        <w:t>k[Südost-Echo-Verlags GmbH]k betr. s[Herausgabe von Schriften der k[Südosteuropa-Gesellschaft]k]s</w:t>
      </w:r>
    </w:p>
    <w:p>
      <w:r>
        <w:t>43</w:t>
        <w:tab/>
        <w:t>1939 - 1942</w:t>
      </w:r>
    </w:p>
    <w:p/>
    <w:p/>
    <w:p>
      <w:r>
        <w:br/>
        <w:t>20</w:t>
        <w:tab/>
        <w:t>R 78</w:t>
      </w:r>
    </w:p>
    <w:p>
      <w:r>
        <w:t>21</w:t>
        <w:tab/>
        <w:t>Reichsrundfunkgesellschaft</w:t>
      </w:r>
    </w:p>
    <w:p>
      <w:r>
        <w:t>22</w:t>
        <w:tab/>
        <w:t>Schriftgut aus der Zeit von 1867 bis 1945 \ Zivile Behörden und Einrichtungen des Deutschen Reichs \ Bildung und Wissenschaft \ #R 78 Reichsrundfunkgesellschaft</w:t>
      </w:r>
    </w:p>
    <w:p>
      <w:r>
        <w:t>23</w:t>
        <w:tab/>
        <w:t>1924 - 1944</w:t>
      </w:r>
    </w:p>
    <w:p>
      <w:r>
        <w:t>24</w:t>
        <w:tab/>
        <w:t>Findbuch</w:t>
      </w:r>
    </w:p>
    <w:p>
      <w:r>
        <w:t>30</w:t>
        <w:tab/>
        <w:t>1</w:t>
      </w:r>
    </w:p>
    <w:p>
      <w:r>
        <w:t>30z</w:t>
        <w:tab/>
        <w:t>R 78/1</w:t>
      </w:r>
    </w:p>
    <w:p>
      <w:r>
        <w:t>33</w:t>
        <w:tab/>
        <w:t>S. 1</w:t>
      </w:r>
    </w:p>
    <w:p>
      <w:r>
        <w:t>40</w:t>
        <w:tab/>
        <w:t>Aufgabe und Geschichte des Rundfunks, insbesondere in o[Berlin]o</w:t>
      </w:r>
    </w:p>
    <w:p>
      <w:r>
        <w:t>41</w:t>
        <w:tab/>
        <w:t>u.a.: Vereinbarung zwischen der k[Reichsrundfunkgesellschaft]k und der Anstalt für mechanisch-musikalische Rechte (Ammre) GmbH über die Benutzung von Aufnahmen von Werken der Tonkunst und s[Literatur]s vom z[10.1.1936]z; Vereinbarung zwischen der k[Arbeitsgemeinschaft bei der Reichsrundfunkkammer]k und dem k[1{Zentralverlag der NSDAP p[2{Franz} 1{Eher}]p Nachf. GmbH}, 2{o[Berlin]o}]k, über die s[Werbung für die Rundfunkwirtschaft]s in der 't[Nationalsozialistischen Rundfunkkorrespondenz]t' vom z[14.4.37]z</w:t>
      </w:r>
    </w:p>
    <w:p>
      <w:r>
        <w:t>43</w:t>
        <w:tab/>
        <w:t>1930 - 1939</w:t>
      </w:r>
    </w:p>
    <w:p>
      <w:r>
        <w:br/>
        <w:t>30</w:t>
        <w:tab/>
        <w:t>576</w:t>
      </w:r>
    </w:p>
    <w:p>
      <w:r>
        <w:t>30z</w:t>
        <w:tab/>
        <w:t>R 78/576</w:t>
      </w:r>
    </w:p>
    <w:p>
      <w:r>
        <w:t>33</w:t>
        <w:tab/>
        <w:t>S. 43</w:t>
      </w:r>
    </w:p>
    <w:p>
      <w:r>
        <w:t>40</w:t>
        <w:tab/>
        <w:t>Angelegenheiten der k[Funk-Dienst GmbH]k, insbesondere Aufsichtsrats- und Gesellschaftesversammlungen (Handakten p[4{Dr.} 1{Magnus}]p)</w:t>
      </w:r>
    </w:p>
    <w:p>
      <w:r>
        <w:t>41</w:t>
        <w:tab/>
        <w:t>u.a.: Verträge zwischen der Funkstunde AG und der Funk-Dienst GmbH, s[Herausgabe der t[2{Zeitschrift} "1{Die Funk-Stunde}]t"]s</w:t>
      </w:r>
    </w:p>
    <w:p>
      <w:r>
        <w:t>43</w:t>
        <w:tab/>
        <w:t>1924 - 1930</w:t>
      </w:r>
    </w:p>
    <w:p>
      <w:r>
        <w:br/>
        <w:t>30</w:t>
        <w:tab/>
        <w:t>592</w:t>
      </w:r>
    </w:p>
    <w:p>
      <w:r>
        <w:t>30z</w:t>
        <w:tab/>
        <w:t>R 78/592</w:t>
      </w:r>
    </w:p>
    <w:p>
      <w:r>
        <w:t>33</w:t>
        <w:tab/>
        <w:t>S. 53</w:t>
      </w:r>
    </w:p>
    <w:p>
      <w:r>
        <w:t>40</w:t>
        <w:tab/>
        <w:t>Angelegenheiten des Aufsichtsrates (Handakten p[4{Dr.} 1{Magnus}]p)</w:t>
      </w:r>
    </w:p>
    <w:p>
      <w:r>
        <w:t>41</w:t>
        <w:tab/>
        <w:t>u.a.: Vertrag mit der k[Funkdienst GmbH]k betr. Übertragung des s[Verlagsrechtes an Rundfunktextheften]s und der t[2{Zeitschrift} "1{Deutsche Welle}]t" z[03.1928]z</w:t>
      </w:r>
    </w:p>
    <w:p>
      <w:r>
        <w:t>43</w:t>
        <w:tab/>
        <w:t>1926 - 1929</w:t>
      </w:r>
    </w:p>
    <w:p>
      <w:r>
        <w:br/>
        <w:t>30</w:t>
        <w:tab/>
        <w:t>600</w:t>
      </w:r>
    </w:p>
    <w:p>
      <w:r>
        <w:t>30z</w:t>
        <w:tab/>
        <w:t>R 78/600</w:t>
      </w:r>
    </w:p>
    <w:p>
      <w:r>
        <w:t>33</w:t>
        <w:tab/>
        <w:t>S. 58</w:t>
      </w:r>
    </w:p>
    <w:p>
      <w:r>
        <w:t>40</w:t>
        <w:tab/>
        <w:t>Angelegenheiten des Aufsichtsrates (Handakten p[4{Dr.} 1{Magnus}]p)</w:t>
      </w:r>
    </w:p>
    <w:p>
      <w:r>
        <w:t>41</w:t>
        <w:tab/>
        <w:t>u.a.: Bedeutung von s[Fachzeitschriften für Sendegesellschaften]s z[1928]z</w:t>
      </w:r>
    </w:p>
    <w:p>
      <w:r>
        <w:t>43</w:t>
        <w:tab/>
        <w:t>1928 - 1929</w:t>
      </w:r>
    </w:p>
    <w:p>
      <w:r>
        <w:br/>
        <w:t>30</w:t>
        <w:tab/>
        <w:t>603</w:t>
      </w:r>
    </w:p>
    <w:p>
      <w:r>
        <w:t>30z</w:t>
        <w:tab/>
        <w:t>R 78/603</w:t>
      </w:r>
    </w:p>
    <w:p>
      <w:r>
        <w:t>33</w:t>
        <w:tab/>
        <w:t>S. 61</w:t>
      </w:r>
    </w:p>
    <w:p>
      <w:r>
        <w:t>40</w:t>
        <w:tab/>
        <w:t>Angelegenheiten des Aufsichtsrates (Handakten des p[7{Ministerialrat}es 1{Giesecke}]p als Aufsichtsratsmitglied)</w:t>
      </w:r>
    </w:p>
    <w:p>
      <w:r>
        <w:t>41</w:t>
        <w:tab/>
        <w:t>u.a.: s[Herausgabe einer s[Rundfunkzeitschrift]s]s</w:t>
      </w:r>
    </w:p>
    <w:p>
      <w:r>
        <w:t>43</w:t>
        <w:tab/>
        <w:t>1924 - 1927</w:t>
      </w:r>
    </w:p>
    <w:p>
      <w:r>
        <w:br/>
        <w:t>30</w:t>
        <w:tab/>
        <w:t>608</w:t>
      </w:r>
    </w:p>
    <w:p>
      <w:r>
        <w:t>30z</w:t>
        <w:tab/>
        <w:t>R 78/608</w:t>
      </w:r>
    </w:p>
    <w:p>
      <w:r>
        <w:t>33</w:t>
        <w:tab/>
        <w:t>S. 63</w:t>
      </w:r>
    </w:p>
    <w:p>
      <w:r>
        <w:t>40</w:t>
        <w:tab/>
        <w:t>Politischer Überwachungsauschuß (Handakten des p[7{Regierungsrat}s 1{Stoltz}]p)</w:t>
      </w:r>
    </w:p>
    <w:p>
      <w:r>
        <w:t>41</w:t>
        <w:tab/>
        <w:t>u.a.: Vergleich mit der k[1{Rufu-Verlagsgesellschaft mbH}, 2{o[Haburg]o}]k über s[Herausgabe von Programmheften]s, z[1931]z</w:t>
      </w:r>
    </w:p>
    <w:p>
      <w:r>
        <w:t>43</w:t>
        <w:tab/>
        <w:t>1926 - 1932</w:t>
      </w:r>
    </w:p>
    <w:p>
      <w:r>
        <w:br/>
        <w:t>30</w:t>
        <w:tab/>
        <w:t>611</w:t>
      </w:r>
    </w:p>
    <w:p>
      <w:r>
        <w:t>30z</w:t>
        <w:tab/>
        <w:t>R 78/611</w:t>
      </w:r>
    </w:p>
    <w:p>
      <w:r>
        <w:t>33</w:t>
        <w:tab/>
        <w:t>S. 65</w:t>
      </w:r>
    </w:p>
    <w:p>
      <w:r>
        <w:t>40</w:t>
        <w:tab/>
        <w:t>Angelegenheiten des Aufsichtsrates (Handakten p[7{Ministerialrat} 1{Giesecke}]p als Aufsichtsratsmitglied)</w:t>
      </w:r>
    </w:p>
    <w:p>
      <w:r>
        <w:t>41</w:t>
        <w:tab/>
        <w:t>u.a.: s[Herausgabe einer s[Funkzeitschrift]s]s durch die k[Messamt Königsberg/Pr. GmbH]k, z[1927]z</w:t>
      </w:r>
    </w:p>
    <w:p>
      <w:r>
        <w:t>43</w:t>
        <w:tab/>
        <w:t>1924 - 1928</w:t>
      </w:r>
    </w:p>
    <w:p>
      <w:r>
        <w:br/>
        <w:t>30</w:t>
        <w:tab/>
        <w:t>621</w:t>
      </w:r>
    </w:p>
    <w:p>
      <w:r>
        <w:t>30z</w:t>
        <w:tab/>
        <w:t>R 78/621</w:t>
      </w:r>
    </w:p>
    <w:p>
      <w:r>
        <w:t>33</w:t>
        <w:tab/>
        <w:t>S. 74</w:t>
      </w:r>
    </w:p>
    <w:p>
      <w:r>
        <w:t>40</w:t>
        <w:tab/>
        <w:t>Angelegenheiten des Aufsichtsrates (Handakten p[4{Dr.} 1{Magnus}]p als Mitglied des Aufsichtsrates)</w:t>
      </w:r>
    </w:p>
    <w:p>
      <w:r>
        <w:t>41</w:t>
        <w:tab/>
        <w:t>u.a.: Unterhaltung einer s[Rundfunkzeitschrift für den Bereich der k[Süddeutschen Rundfunk AG]k]s - Grundsätzliche Fragen, s[1927]s</w:t>
      </w:r>
    </w:p>
    <w:p>
      <w:r>
        <w:t>43</w:t>
        <w:tab/>
        <w:t>1926 - 1927</w:t>
      </w:r>
    </w:p>
    <w:p>
      <w:r>
        <w:br/>
        <w:t>30</w:t>
        <w:tab/>
        <w:t>622</w:t>
      </w:r>
    </w:p>
    <w:p>
      <w:r>
        <w:t>30z</w:t>
        <w:tab/>
        <w:t>R 78/622</w:t>
      </w:r>
    </w:p>
    <w:p>
      <w:r>
        <w:t>33</w:t>
        <w:tab/>
        <w:t>S. 74</w:t>
      </w:r>
    </w:p>
    <w:p>
      <w:r>
        <w:t>40</w:t>
        <w:tab/>
        <w:t>Angelegenheiten des Aufsichtsrates (Handakten p[4{Dr.} 1{Magnus}]p als Mitglied des Aufsichtsrates)</w:t>
      </w:r>
    </w:p>
    <w:p>
      <w:r>
        <w:t>41</w:t>
        <w:tab/>
        <w:t>u.a.: Vertrag mit dem k[Verlag Südfunk GmbH]k betr. s[Herausgabe der t[2{Programmzeitung} "1{Südfunk}]t"]s (Abschrift) z[1928]z</w:t>
      </w:r>
    </w:p>
    <w:p>
      <w:r>
        <w:t>43</w:t>
        <w:tab/>
        <w:t>1928 - 1933</w:t>
      </w:r>
    </w:p>
    <w:p>
      <w:r>
        <w:br/>
        <w:t>30</w:t>
        <w:tab/>
        <w:t>670</w:t>
      </w:r>
    </w:p>
    <w:p>
      <w:r>
        <w:t>30z</w:t>
        <w:tab/>
        <w:t>R 78/670</w:t>
      </w:r>
    </w:p>
    <w:p>
      <w:r>
        <w:t>33</w:t>
        <w:tab/>
        <w:t>S. 85</w:t>
      </w:r>
    </w:p>
    <w:p>
      <w:r>
        <w:t>40</w:t>
        <w:tab/>
        <w:t>k[Deutschlandsender]k</w:t>
      </w:r>
    </w:p>
    <w:p>
      <w:r>
        <w:t>41</w:t>
        <w:tab/>
        <w:t>u.a.: Abrechnung mit dem k[Deutschen Verein zur Verwertung von Urheberrechten an Werken des Schrifttums]k</w:t>
      </w:r>
    </w:p>
    <w:p>
      <w:r>
        <w:t>43</w:t>
        <w:tab/>
        <w:t>1936 - 1938</w:t>
      </w:r>
    </w:p>
    <w:p>
      <w:r>
        <w:br/>
        <w:t>30</w:t>
        <w:tab/>
        <w:t>605</w:t>
      </w:r>
    </w:p>
    <w:p>
      <w:r>
        <w:t>30z</w:t>
        <w:tab/>
        <w:t>R 78/605</w:t>
      </w:r>
    </w:p>
    <w:p>
      <w:r>
        <w:t>33</w:t>
        <w:tab/>
        <w:t>S. 107</w:t>
      </w:r>
    </w:p>
    <w:p>
      <w:r>
        <w:t>40</w:t>
        <w:tab/>
        <w:t>s[Herausgabe einer s[Rundfunkzeitschrift]s]s</w:t>
      </w:r>
    </w:p>
    <w:p>
      <w:r>
        <w:t>43</w:t>
        <w:tab/>
        <w:t>1932</w:t>
      </w:r>
    </w:p>
    <w:p>
      <w:r>
        <w:br/>
        <w:t>30</w:t>
        <w:tab/>
        <w:t>614</w:t>
      </w:r>
    </w:p>
    <w:p>
      <w:r>
        <w:t>30z</w:t>
        <w:tab/>
        <w:t>R 78/614</w:t>
      </w:r>
    </w:p>
    <w:p>
      <w:r>
        <w:t>33</w:t>
        <w:tab/>
        <w:t>S. 107</w:t>
      </w:r>
    </w:p>
    <w:p>
      <w:r>
        <w:t>40</w:t>
        <w:tab/>
        <w:t>s[Herausgabe einer s[Funkzeitschrift]s]s durch die k[Messamt Königsberg/Pr. GmbH]k</w:t>
      </w:r>
    </w:p>
    <w:p>
      <w:r>
        <w:t>43</w:t>
        <w:tab/>
        <w:t>1927 - 1928</w:t>
      </w:r>
    </w:p>
    <w:p>
      <w:r>
        <w:br/>
        <w:t>30</w:t>
        <w:tab/>
        <w:t>1158</w:t>
      </w:r>
    </w:p>
    <w:p>
      <w:r>
        <w:t>30z</w:t>
        <w:tab/>
        <w:t>R 78/1158</w:t>
      </w:r>
    </w:p>
    <w:p>
      <w:r>
        <w:t>33</w:t>
        <w:tab/>
        <w:t>S. 143</w:t>
      </w:r>
    </w:p>
    <w:p>
      <w:r>
        <w:t>40</w:t>
        <w:tab/>
        <w:t>Stellungnahme zu Äußerungen von Institutionen und Einzelpersonen, Bewerbungen</w:t>
      </w:r>
    </w:p>
    <w:p>
      <w:r>
        <w:t>41</w:t>
        <w:tab/>
        <w:t>u.a.: s[Herausgabe von s[Funkzeitschriften]s]s (Stellungnahme des p[5{Ing.} 2{Fritz} 1{Reheis}]p), z[1938]z</w:t>
      </w:r>
    </w:p>
    <w:p>
      <w:r>
        <w:t>43</w:t>
        <w:tab/>
        <w:t>1937 - 1838</w:t>
      </w:r>
    </w:p>
    <w:p>
      <w:r>
        <w:br/>
        <w:t>30</w:t>
        <w:tab/>
        <w:t>2272</w:t>
      </w:r>
    </w:p>
    <w:p>
      <w:r>
        <w:t>30z</w:t>
        <w:tab/>
        <w:t>R 78/2272</w:t>
      </w:r>
    </w:p>
    <w:p>
      <w:r>
        <w:t>33</w:t>
        <w:tab/>
        <w:t>S. 235</w:t>
      </w:r>
    </w:p>
    <w:p>
      <w:r>
        <w:t>40</w:t>
        <w:tab/>
        <w:t>Das Rundfunkprogramm im Dienst der 's[Woche des Deutschen Buches z[1936]z]s'</w:t>
      </w:r>
    </w:p>
    <w:p>
      <w:r>
        <w:t>41</w:t>
        <w:tab/>
        <w:t>u.a.: Ansprache des p[5{Präsidenten der k[Reichsschrifttumskammer]k} 2{Hanns} 1{Johst}]p und des p[7{Reichsleiter}s 2{Philipp} 1{Bouhler}]p; s[Schrifttumsförderung im k[Deutschen Rundfunk]k]s (Exposé der k[AG für Deutsche Buchwerbung e.V.]k)</w:t>
      </w:r>
    </w:p>
    <w:p>
      <w:r>
        <w:t>43</w:t>
        <w:tab/>
        <w:t>06.1936 - 11.1936</w:t>
      </w:r>
    </w:p>
    <w:p>
      <w:r>
        <w:br/>
        <w:t>30</w:t>
        <w:tab/>
        <w:t>2273</w:t>
      </w:r>
    </w:p>
    <w:p>
      <w:r>
        <w:t>30z</w:t>
        <w:tab/>
        <w:t>R 78/2273</w:t>
      </w:r>
    </w:p>
    <w:p>
      <w:r>
        <w:t>33</w:t>
        <w:tab/>
        <w:t>S. 235</w:t>
      </w:r>
    </w:p>
    <w:p>
      <w:r>
        <w:t>40</w:t>
        <w:tab/>
        <w:t>k[Reichsarbeitsgemeinschaft für Deutsche Buchwerbung]k, s[Fachbuchwerbung]s z[1937]z</w:t>
      </w:r>
    </w:p>
    <w:p>
      <w:r>
        <w:t>43</w:t>
        <w:tab/>
        <w:t>1936 - 1937</w:t>
      </w:r>
    </w:p>
    <w:p>
      <w:r>
        <w:br/>
        <w:t>30</w:t>
        <w:tab/>
        <w:t>2274</w:t>
      </w:r>
    </w:p>
    <w:p>
      <w:r>
        <w:t>30z</w:t>
        <w:tab/>
        <w:t>R 78/2274</w:t>
      </w:r>
    </w:p>
    <w:p>
      <w:r>
        <w:t>33</w:t>
        <w:tab/>
        <w:t>S. 235</w:t>
      </w:r>
    </w:p>
    <w:p>
      <w:r>
        <w:t>40</w:t>
        <w:tab/>
        <w:t>Tabellarische Erfassung von s[Buchbesprechungen der Reichssender]s in den Monaten z[April - Juni 1936]z, gegliedert nach s[Verlage]sn</w:t>
      </w:r>
    </w:p>
    <w:p>
      <w:r>
        <w:t>43</w:t>
        <w:tab/>
        <w:t>09.1936 - 11.1936 ; 03.1937 - 04.1937</w:t>
      </w:r>
    </w:p>
    <w:p>
      <w:r>
        <w:br/>
        <w:t>30</w:t>
        <w:tab/>
        <w:t>2275 - 2276</w:t>
      </w:r>
    </w:p>
    <w:p>
      <w:r>
        <w:t>30z</w:t>
        <w:tab/>
        <w:t>R 78/2275 - R 78, 2276</w:t>
      </w:r>
    </w:p>
    <w:p>
      <w:r>
        <w:t>33</w:t>
        <w:tab/>
        <w:t>S. 236</w:t>
      </w:r>
    </w:p>
    <w:p>
      <w:r>
        <w:t>40</w:t>
        <w:tab/>
        <w:t>Tabellarische Erfassung von s[Buchbesprechungen der Reichssender]s in den Monaten z[August - Dezember 1936]z, gegliedert nach Verlagen</w:t>
      </w:r>
    </w:p>
    <w:p>
      <w:r>
        <w:t>43</w:t>
        <w:tab/>
        <w:t>03.1937 - 04.1937</w:t>
      </w:r>
    </w:p>
    <w:p>
      <w:r>
        <w:br/>
        <w:t>30</w:t>
        <w:tab/>
        <w:t>2277 - 2293</w:t>
      </w:r>
    </w:p>
    <w:p>
      <w:r>
        <w:t>30z</w:t>
        <w:tab/>
        <w:t>R 78/277 - 293</w:t>
      </w:r>
    </w:p>
    <w:p>
      <w:r>
        <w:t>33</w:t>
        <w:tab/>
        <w:t>S. 236 f.</w:t>
      </w:r>
    </w:p>
    <w:p>
      <w:r>
        <w:t>40</w:t>
        <w:tab/>
        <w:t>Manuskripte der s[Buch&lt;besprechung&gt;]s- und s[Zeitschriftenbesprechung]sen einzelner Reichssender</w:t>
      </w:r>
    </w:p>
    <w:p>
      <w:r>
        <w:t>43</w:t>
        <w:tab/>
        <w:t>1936 - 1937</w:t>
      </w:r>
    </w:p>
    <w:p>
      <w:r>
        <w:br/>
        <w:t>30</w:t>
        <w:tab/>
        <w:t>2294</w:t>
      </w:r>
    </w:p>
    <w:p>
      <w:r>
        <w:t>30z</w:t>
        <w:tab/>
        <w:t>R 78/2294</w:t>
      </w:r>
    </w:p>
    <w:p>
      <w:r>
        <w:t>33</w:t>
        <w:tab/>
        <w:t>S. 237</w:t>
      </w:r>
    </w:p>
    <w:p>
      <w:r>
        <w:t>40</w:t>
        <w:tab/>
        <w:t>Schriftwechsel des Referenten p[2{Günter} 1{Wissmann}]p mit der k[Reichsschrifttumskammer]k und der k[Reichsstelle zur Förderung des deutschen Schrifttums]k</w:t>
      </w:r>
    </w:p>
    <w:p>
      <w:r>
        <w:t>41</w:t>
        <w:tab/>
        <w:t>u.a.: "t[Das Buchbesprechungswesen in der Reichsschrifttumskammer]t", Vortrag von p[4{Dr.} 2{K.O.} 1{Metzner}]p, z[1936]z</w:t>
      </w:r>
    </w:p>
    <w:p>
      <w:r>
        <w:t>43</w:t>
        <w:tab/>
        <w:t>1935 - 1936</w:t>
      </w:r>
    </w:p>
    <w:p>
      <w:r>
        <w:br/>
        <w:t>30</w:t>
        <w:tab/>
        <w:t>2295</w:t>
      </w:r>
    </w:p>
    <w:p>
      <w:r>
        <w:t>30z</w:t>
        <w:tab/>
        <w:t>R 78/2295</w:t>
      </w:r>
    </w:p>
    <w:p>
      <w:r>
        <w:t>33</w:t>
        <w:tab/>
        <w:t>S. 237</w:t>
      </w:r>
    </w:p>
    <w:p>
      <w:r>
        <w:t>40</w:t>
        <w:tab/>
        <w:t>s[Buchbesprechungen]s - Schriftwechsel des Referenten p[2{Günter} 1{Wissmann}]p mit den Reichssendern, Bd. 1 k[1{Reichssender} 2{o[Berlin]o - o[Köln]o}]k</w:t>
      </w:r>
    </w:p>
    <w:p>
      <w:r>
        <w:t>41</w:t>
        <w:tab/>
        <w:t>u.a.: Beschwerde eines Hörers über die Erwähnung des deutschfeindlichen p[5{Schriftsteller}s 2{Blasco} 1{Ibanez}]p in einem "spanischen Zwiegespräch", z[1936]z; Richtlinien für die s[Buchbesprechungen im Rundfunk]s, z[1936]z</w:t>
      </w:r>
    </w:p>
    <w:p>
      <w:r>
        <w:t>43</w:t>
        <w:tab/>
        <w:t>02.1936 - 03.1937</w:t>
      </w:r>
    </w:p>
    <w:p>
      <w:r>
        <w:br/>
        <w:t>30</w:t>
        <w:tab/>
        <w:t>2296</w:t>
      </w:r>
    </w:p>
    <w:p>
      <w:r>
        <w:t>30z</w:t>
        <w:tab/>
        <w:t>R 78/2296</w:t>
      </w:r>
    </w:p>
    <w:p>
      <w:r>
        <w:t>33</w:t>
        <w:tab/>
        <w:t>S. 237</w:t>
      </w:r>
    </w:p>
    <w:p>
      <w:r>
        <w:t>40</w:t>
        <w:tab/>
        <w:t>s[Buchbesprechungen]s - Schriftwechsel des Referenten p[2{Günter} 1{Wissmann}]p mit den Reichssendern, Bd. 2: k[1{Reichssender} 2{o[Königsberg]o - o[Stuttgart]o}]k sowie k[Deutscher Kurzwellensender]k</w:t>
      </w:r>
    </w:p>
    <w:p>
      <w:r>
        <w:t>43</w:t>
        <w:tab/>
        <w:t>02.1936 - 03.1937</w:t>
      </w:r>
    </w:p>
    <w:p>
      <w:r>
        <w:br/>
        <w:t>30</w:t>
        <w:tab/>
        <w:t>2297</w:t>
      </w:r>
    </w:p>
    <w:p>
      <w:r>
        <w:t>30z</w:t>
        <w:tab/>
        <w:t>R 78/2297</w:t>
      </w:r>
    </w:p>
    <w:p>
      <w:r>
        <w:t>33</w:t>
        <w:tab/>
        <w:t>S. 238</w:t>
      </w:r>
    </w:p>
    <w:p>
      <w:r>
        <w:t>40</w:t>
        <w:tab/>
        <w:t>s[2{Neuordnung} des 1{Buchbesprechungswesen}]ss - Innerdienstlicher Schriftwechsel des Referenten p[2{Günter} 1{Wissmann}]p</w:t>
      </w:r>
    </w:p>
    <w:p>
      <w:r>
        <w:t>41</w:t>
        <w:tab/>
        <w:t>u.a.: Abgrenzung zwischen dem Arbeitsgebiet "s[Schrifttum]s" der Reichssendeleitung und den s[Büchereien]s, z[1936]z; s[2{Richtlinien} für 1{Buchbesprechungs- und Schrifttumsfragen}]s (Entwurf), z[1936]z</w:t>
      </w:r>
    </w:p>
    <w:p>
      <w:r>
        <w:t>43</w:t>
        <w:tab/>
        <w:t>1935 - 1937</w:t>
      </w:r>
    </w:p>
    <w:p>
      <w:r>
        <w:br/>
        <w:t>30</w:t>
        <w:tab/>
        <w:t>2299</w:t>
      </w:r>
    </w:p>
    <w:p>
      <w:r>
        <w:t>30z</w:t>
        <w:tab/>
        <w:t>R 78/2299</w:t>
      </w:r>
    </w:p>
    <w:p>
      <w:r>
        <w:t>33</w:t>
        <w:tab/>
        <w:t>S. 238</w:t>
      </w:r>
    </w:p>
    <w:p>
      <w:r>
        <w:t>40</w:t>
        <w:tab/>
        <w:t>Handakten des Referenten p[2{Günter} 1{Wissmann}]p</w:t>
      </w:r>
    </w:p>
    <w:p>
      <w:r>
        <w:t>41</w:t>
        <w:tab/>
        <w:t>u.a.: Zusammenarbeit mit s[Verlage]sn, z[1937]z</w:t>
      </w:r>
    </w:p>
    <w:p>
      <w:r>
        <w:t>43</w:t>
        <w:tab/>
        <w:t>1931 - 1937</w:t>
      </w:r>
    </w:p>
    <w:p>
      <w:r>
        <w:br/>
        <w:t>30</w:t>
        <w:tab/>
        <w:t>2300</w:t>
      </w:r>
    </w:p>
    <w:p>
      <w:r>
        <w:t>30z</w:t>
        <w:tab/>
        <w:t>R 78/2300</w:t>
      </w:r>
    </w:p>
    <w:p>
      <w:r>
        <w:t>33</w:t>
        <w:tab/>
        <w:t>S. 239</w:t>
      </w:r>
    </w:p>
    <w:p>
      <w:r>
        <w:t>40</w:t>
        <w:tab/>
        <w:t>s[Buchbesprechungen]s - Privatdienstlicher Schriftwechsel des Referenten p[2{Günter} 1{Wissmann}]p, Einzelblätter aus der Kartei unerwünschter Künstler</w:t>
      </w:r>
    </w:p>
    <w:p>
      <w:r>
        <w:t>41</w:t>
        <w:tab/>
        <w:t>u.a.: Stellungnahme der k[Reichsschrifttumskammer]k zur s[Veröffentlichung der "t[Gesammelten Gedichte 1911 - 1936]t" von p[2{Gottfried} 1{Benn}]p]s, z[1936]z</w:t>
      </w:r>
    </w:p>
    <w:p>
      <w:r>
        <w:t>43</w:t>
        <w:tab/>
        <w:t>01.1936 - 04.1937</w:t>
      </w:r>
    </w:p>
    <w:p>
      <w:r>
        <w:br/>
        <w:t>30</w:t>
        <w:tab/>
        <w:t>2301</w:t>
      </w:r>
    </w:p>
    <w:p>
      <w:r>
        <w:t>30z</w:t>
        <w:tab/>
        <w:t>R 78/2301</w:t>
      </w:r>
    </w:p>
    <w:p>
      <w:r>
        <w:t>33</w:t>
        <w:tab/>
        <w:t>S. 239</w:t>
      </w:r>
    </w:p>
    <w:p>
      <w:r>
        <w:t>40</w:t>
        <w:tab/>
        <w:t>s[Buchbesprechungen]s - Privatdienstlicher Schriftwechsel des Referenten p[2{Günter} 1{Wissmann}]p, Einzelblätter aus der Kartei unerwünschter Künstler</w:t>
      </w:r>
    </w:p>
    <w:p>
      <w:r>
        <w:t>41</w:t>
        <w:tab/>
        <w:t>u.a.: Veranstaltung der s[p[2{Christian Dietrich} 1{Grabbe}]p-Woche]s in o[Detmold]o; Vortag zum Buch von p[2{Hans} 1{Krebs}]p "t[Kampf in Böhmen]t", z[1936]z</w:t>
      </w:r>
    </w:p>
    <w:p>
      <w:r>
        <w:t>43</w:t>
        <w:tab/>
        <w:t>03.1936 - 03.1937</w:t>
      </w:r>
    </w:p>
    <w:p>
      <w:r>
        <w:br/>
        <w:t>30</w:t>
        <w:tab/>
        <w:t>2302</w:t>
      </w:r>
    </w:p>
    <w:p>
      <w:r>
        <w:t>30z</w:t>
        <w:tab/>
        <w:t>R 78/2302</w:t>
      </w:r>
    </w:p>
    <w:p>
      <w:r>
        <w:t>33</w:t>
        <w:tab/>
        <w:t>S. 239</w:t>
      </w:r>
    </w:p>
    <w:p>
      <w:r>
        <w:t>40</w:t>
        <w:tab/>
        <w:t>s[Buchbesprechungen]s - Privatdienstlicher Schriftwechsel des Referenten p[2{Günter} 1{Wissmann}]p, Einzelblätter aus der Kartei unerwünschter Künstler</w:t>
      </w:r>
    </w:p>
    <w:p>
      <w:r>
        <w:t>41</w:t>
        <w:tab/>
        <w:t>u.a.: Leben und Wirken des p[5{Volksschriftsteller}s 2{Karl} 1{May}]p, z[1937]z; Bemühungen des p[5{Schriftsteller}s 2{Walter} 8{von} 1{Molo}]p um Mitarbeit bei den Reichssendern z[1936 - 1937]z; "t[Weltkind und Wahrheitssucher]t", eine Feier um den p[5{Dichter} 2{Christian} 1{Morgenstern}]p, z[1936]z</w:t>
      </w:r>
    </w:p>
    <w:p>
      <w:r>
        <w:t>43</w:t>
        <w:tab/>
        <w:t>10.1935 - 03.1937</w:t>
      </w:r>
    </w:p>
    <w:p>
      <w:r>
        <w:br/>
        <w:t>30</w:t>
        <w:tab/>
        <w:t>2303</w:t>
      </w:r>
    </w:p>
    <w:p>
      <w:r>
        <w:t>30z</w:t>
        <w:tab/>
        <w:t>R 78/2303</w:t>
      </w:r>
    </w:p>
    <w:p>
      <w:r>
        <w:t>33</w:t>
        <w:tab/>
        <w:t>S. 240</w:t>
      </w:r>
    </w:p>
    <w:p>
      <w:r>
        <w:t>40</w:t>
        <w:tab/>
        <w:t>s[Buchbesprechungen]s - Privatdienstlicher Schriftwechsel des Referenten p[2{Günter} 1{Wissmann}]p. Einzelblätter aus der Kartei unerwünschter Künstler</w:t>
      </w:r>
    </w:p>
    <w:p>
      <w:r>
        <w:t>41</w:t>
        <w:tab/>
        <w:t>u.a.: "t[1{Genf oder Europa-Centro}". 2{Broschüre}]t von p[2{Josef} 1{Zauner}]p, z[1936]z</w:t>
      </w:r>
    </w:p>
    <w:p>
      <w:r>
        <w:t>43</w:t>
        <w:tab/>
        <w:t>11.1935 - 05.1937</w:t>
      </w:r>
    </w:p>
    <w:p>
      <w:r>
        <w:br/>
        <w:t>30</w:t>
        <w:tab/>
        <w:t>2304</w:t>
      </w:r>
    </w:p>
    <w:p>
      <w:r>
        <w:t>30z</w:t>
        <w:tab/>
        <w:t>R 78/2304</w:t>
      </w:r>
    </w:p>
    <w:p>
      <w:r>
        <w:t>33</w:t>
        <w:tab/>
        <w:t>S. 240</w:t>
      </w:r>
    </w:p>
    <w:p>
      <w:r>
        <w:t>40</w:t>
        <w:tab/>
        <w:t>Privatdienstlicher Schriftwechsel des Referenten p[2{Günter} 1{Wissmann}]p</w:t>
      </w:r>
    </w:p>
    <w:p>
      <w:r>
        <w:t>41</w:t>
        <w:tab/>
        <w:t>u.a.: p[1{Arens}, 2{Hanns}]p: t[Junge Dichter der Nation]t - Beitrag zur s[Woche des deutschen Buches z[1936]z]s</w:t>
      </w:r>
    </w:p>
    <w:p>
      <w:r>
        <w:t>43</w:t>
        <w:tab/>
        <w:t>1935 - 1937</w:t>
      </w:r>
    </w:p>
    <w:p/>
    <w:p/>
    <w:p>
      <w:r>
        <w:br/>
        <w:t>20</w:t>
        <w:tab/>
        <w:t>R 83 Elsaß</w:t>
      </w:r>
    </w:p>
    <w:p>
      <w:r>
        <w:t>21</w:t>
        <w:tab/>
        <w:t>Chef der allgemeinen deutschen Zivilverwaltung im Elsaß</w:t>
      </w:r>
    </w:p>
    <w:p>
      <w:r>
        <w:t>22</w:t>
        <w:tab/>
        <w:t>Schriftgut aus der Zeit von 1867 bis 1945 \ Zivile Behörden und Einrichtungen des Deutschen Reichs \ Zentrale Einrichtungen \ #R 83 Zentralbehörden der allgemeinen deutschen Zivilverwaltung in den während des Zweiten Weltkrieges besetzten Gebieten (ohne Osteuropa)/Chef der Zivilverwaltung im Elsaß</w:t>
      </w:r>
    </w:p>
    <w:p>
      <w:r>
        <w:t>23</w:t>
        <w:tab/>
        <w:t>1937 - 1939 ; 1940 - 1944</w:t>
      </w:r>
    </w:p>
    <w:p>
      <w:r>
        <w:t>24</w:t>
        <w:tab/>
        <w:t>Findbuch</w:t>
      </w:r>
    </w:p>
    <w:p>
      <w:r>
        <w:t>30</w:t>
        <w:tab/>
        <w:t>26</w:t>
      </w:r>
    </w:p>
    <w:p>
      <w:r>
        <w:t>30z</w:t>
        <w:tab/>
        <w:t>R 83 Elsaß/26</w:t>
      </w:r>
    </w:p>
    <w:p>
      <w:r>
        <w:t>33</w:t>
        <w:tab/>
        <w:t>S. 50</w:t>
      </w:r>
    </w:p>
    <w:p>
      <w:r>
        <w:t>40</w:t>
        <w:tab/>
        <w:t>s[1{Buchversorgung} und s[Büchereiwesen&lt; im Elsaß&gt;]s 2{im o[Elsaß]o}]s</w:t>
      </w:r>
    </w:p>
    <w:p>
      <w:r>
        <w:t>41</w:t>
        <w:tab/>
        <w:t>u.a.: s[2{mangelnde Produktion} der 1{Verlage}]s; s[3{Verhinderung des Verkaufs} 2{unerwünschten} 1{Schrifttum}]ss im s[Buch&lt;handel&gt;]s- und s[Zeitschriftenhandel]s; s[Verbot von s[Druckschriften, die gegen o[Deutschland]o gerichtet sind]s]s sowie s[&lt;Verbot von &gt;Schriften in französischer Sprache]s (Anordnung vom z[20.7.1940]z); Vergünstigung beim s[2{Bezug deutscher Bücher} für neueingerichtete 1{Volksbüchereien im o[Elsaß]o}]s aufgrund einer Vereinbarung zwischen der Deutschen Gemeindetag und dem k[Börsenverein]k (z[1943]z); Vorprüfung von s[Elsaß-Romane]sn mit unerwünschter Tendenz, die in s[Buchhandlungen]s vertrieben werden (z[1941]z); s[Buchvertrieb]s betr.; Spenden von s[2{badische}n 1{Parteiverlage}]sn (z[1940]z)</w:t>
      </w:r>
    </w:p>
    <w:p>
      <w:r>
        <w:t>42</w:t>
        <w:tab/>
        <w:t>Darin: Bericht des SD-Führers o[Straßburg]o über die s[2{Einstellung der elsässischen Bevölkerung zum deutschen} 1{Buch}]s</w:t>
      </w:r>
    </w:p>
    <w:p>
      <w:r>
        <w:t>43</w:t>
        <w:tab/>
        <w:t>1940 - 1944</w:t>
      </w:r>
    </w:p>
    <w:p/>
    <w:p/>
    <w:p>
      <w:r>
        <w:br/>
        <w:t>20</w:t>
        <w:tab/>
        <w:t>R 91 Mitau</w:t>
      </w:r>
    </w:p>
    <w:p>
      <w:r>
        <w:t>21</w:t>
        <w:tab/>
        <w:t>Gebietskommissar in Mitau</w:t>
      </w:r>
    </w:p>
    <w:p>
      <w:r>
        <w:t>22</w:t>
        <w:tab/>
        <w:t>Schriftgut aus der Zeit von 1867 bis 1945 \ Zivile Behörden und Einrichtungen des Deutschen Reichs \ Zentrale Einrichtungen \ #R 91 Gebietskommissare im Geschäftsbereich des Reichskommissars für das Ostland/Gebietskommissar in Mitau</w:t>
      </w:r>
    </w:p>
    <w:p>
      <w:r>
        <w:t>23</w:t>
        <w:tab/>
        <w:t>1942 - 1944</w:t>
      </w:r>
    </w:p>
    <w:p>
      <w:r>
        <w:t>24</w:t>
        <w:tab/>
        <w:t>Findbuch</w:t>
      </w:r>
    </w:p>
    <w:p>
      <w:r>
        <w:t>30</w:t>
        <w:tab/>
        <w:t>1</w:t>
      </w:r>
    </w:p>
    <w:p>
      <w:r>
        <w:t>30z</w:t>
        <w:tab/>
        <w:t>R 91 Mitau/1</w:t>
      </w:r>
    </w:p>
    <w:p>
      <w:r>
        <w:t>33</w:t>
        <w:tab/>
        <w:t>S. 1</w:t>
      </w:r>
    </w:p>
    <w:p>
      <w:r>
        <w:t>40</w:t>
        <w:tab/>
        <w:t>s[2{Verordnungen} über die 1{Presse- und Propagandaarbeit}]s. s[Zensurbestimmungen]s</w:t>
      </w:r>
    </w:p>
    <w:p>
      <w:r>
        <w:t>41</w:t>
        <w:tab/>
        <w:t>u.a.: t[2{Informationsblätter des Reichsministers für die besetzten Ostgebiete} "1{Ostpolitische Informationen}]t", z[1942]z</w:t>
      </w:r>
    </w:p>
    <w:p>
      <w:r>
        <w:t>43</w:t>
        <w:tab/>
        <w:t>1941 - 1943</w:t>
      </w:r>
    </w:p>
    <w:p>
      <w:r>
        <w:br/>
        <w:t>30</w:t>
        <w:tab/>
        <w:t>2</w:t>
      </w:r>
    </w:p>
    <w:p>
      <w:r>
        <w:t>30z</w:t>
        <w:tab/>
        <w:t>R 91 Mitau/2</w:t>
      </w:r>
    </w:p>
    <w:p>
      <w:r>
        <w:t>33</w:t>
        <w:tab/>
        <w:t>S. 1</w:t>
      </w:r>
    </w:p>
    <w:p>
      <w:r>
        <w:t>40</w:t>
        <w:tab/>
        <w:t>s[Zensur]s einheimischer s[Zeitungen]s und sonstiger Druckereierzeugnisse; s[2{Verteilung von deutschem} 1{Propagandamaterial}]s</w:t>
      </w:r>
    </w:p>
    <w:p>
      <w:r>
        <w:t>43</w:t>
        <w:tab/>
        <w:t>1941 - 1944</w:t>
      </w:r>
    </w:p>
    <w:p>
      <w:r>
        <w:br/>
        <w:t>30</w:t>
        <w:tab/>
        <w:t>3</w:t>
      </w:r>
    </w:p>
    <w:p>
      <w:r>
        <w:t>30z</w:t>
        <w:tab/>
        <w:t>R 91 Mitau/3</w:t>
      </w:r>
    </w:p>
    <w:p>
      <w:r>
        <w:t>33</w:t>
        <w:tab/>
        <w:t>S. 1</w:t>
      </w:r>
    </w:p>
    <w:p>
      <w:r>
        <w:t>40</w:t>
        <w:tab/>
        <w:t>Rechts-, Verwaltungs- und Personalangelegenheiten sowie Satzungen des k[1{Verlagsunternehmens 'Zemgale'} in 2{o[Mitau]o}]k</w:t>
      </w:r>
    </w:p>
    <w:p>
      <w:r>
        <w:t>41</w:t>
        <w:tab/>
        <w:t>u. a.: Protokolle der Verwaltungsratsitzungen vom z[3.3.1942]z und z[12.3.1943]z; s[2{Genehmigung zur Gründung} eines 1{Buchverlag}]ses (z[1943]z); Revision der Geschäftsstelle der "t[Deutschen Zeitung im Ostland]t", o[Mitau]o; s[Boykott&lt;, Zeitschrift&gt;]s der t[2{Zeitschrift} "1{Darbs un Zeme}]t", z[1943]z</w:t>
      </w:r>
    </w:p>
    <w:p>
      <w:r>
        <w:t>43</w:t>
        <w:tab/>
        <w:t>1941 - 1943</w:t>
      </w:r>
    </w:p>
    <w:p/>
    <w:p/>
    <w:p>
      <w:r>
        <w:br/>
        <w:t>20</w:t>
        <w:tab/>
        <w:t>R 92</w:t>
      </w:r>
    </w:p>
    <w:p>
      <w:r>
        <w:t>21</w:t>
        <w:tab/>
        <w:t>Generalkommissar Riga</w:t>
      </w:r>
    </w:p>
    <w:p>
      <w:r>
        <w:t>22</w:t>
        <w:tab/>
        <w:t>Schriftgut aus der Zeit von 1867 bis 1945 \ Zivile Behörden und Einrichtungen des Deutschen Reichs \ Zentrale Einrichtungen \ #R 92 Generalkommissar Riga</w:t>
      </w:r>
    </w:p>
    <w:p>
      <w:r>
        <w:t>23</w:t>
        <w:tab/>
        <w:t>1941 - 1944</w:t>
      </w:r>
    </w:p>
    <w:p>
      <w:r>
        <w:t>24</w:t>
        <w:tab/>
        <w:t>Findbuch</w:t>
      </w:r>
    </w:p>
    <w:p>
      <w:r>
        <w:t>26a</w:t>
        <w:tab/>
        <w:t>&lt;-&gt;</w:t>
      </w:r>
    </w:p>
    <w:p>
      <w:r>
        <w:t>27</w:t>
        <w:tab/>
        <w:t>Politik \ Propaganda</w:t>
      </w:r>
    </w:p>
    <w:p>
      <w:r>
        <w:t>30</w:t>
        <w:tab/>
        <w:t>21</w:t>
      </w:r>
    </w:p>
    <w:p>
      <w:r>
        <w:t>30z</w:t>
        <w:tab/>
        <w:t>R 92/21</w:t>
      </w:r>
    </w:p>
    <w:p>
      <w:r>
        <w:t>33</w:t>
        <w:tab/>
        <w:t>S. 5</w:t>
      </w:r>
    </w:p>
    <w:p>
      <w:r>
        <w:t>40</w:t>
        <w:tab/>
        <w:t>Allgemeine kulturpolitische Anordnungen in bezug auf s[Presse]s, Schrifttum und Musik</w:t>
      </w:r>
    </w:p>
    <w:p>
      <w:r>
        <w:t>41</w:t>
        <w:tab/>
        <w:t>u.a.: Liste s[2{verbotene}r 1{Bücher}]s z[1943]z; Liste der aus dem lett. Notenhandel und Notenverleih zurückgestellten Noten und Schallplatten z[1942]z</w:t>
      </w:r>
    </w:p>
    <w:p>
      <w:r>
        <w:t>43</w:t>
        <w:tab/>
        <w:t>1941 - 1944</w:t>
      </w:r>
    </w:p>
    <w:p>
      <w:r>
        <w:br/>
        <w:t>30</w:t>
        <w:tab/>
        <w:t>23</w:t>
      </w:r>
    </w:p>
    <w:p>
      <w:r>
        <w:t>30z</w:t>
        <w:tab/>
        <w:t>R 92/23</w:t>
      </w:r>
    </w:p>
    <w:p>
      <w:r>
        <w:t>33</w:t>
        <w:tab/>
        <w:t>S. 5</w:t>
      </w:r>
    </w:p>
    <w:p>
      <w:r>
        <w:t>40</w:t>
        <w:tab/>
        <w:t>Regelungen von organisatorischen Angelegenheiten kultureller Art</w:t>
      </w:r>
    </w:p>
    <w:p>
      <w:r>
        <w:t>41</w:t>
        <w:tab/>
        <w:t>u.a.: Künstlergagen; Veranstaltungen von s[Literaten]s; Vereine; s[Kalenderherausgabe]s</w:t>
      </w:r>
    </w:p>
    <w:p>
      <w:r>
        <w:t>42</w:t>
        <w:tab/>
        <w:t>Darin: Einrichtungen zur Erforschung des Bolschewismus, des Juden- und des Freimaurertums s[1943]s</w:t>
      </w:r>
    </w:p>
    <w:p>
      <w:r>
        <w:t>43</w:t>
        <w:tab/>
        <w:t>1942 - 1944</w:t>
      </w:r>
    </w:p>
    <w:p>
      <w:r>
        <w:br/>
        <w:t>30</w:t>
        <w:tab/>
        <w:t>27</w:t>
      </w:r>
    </w:p>
    <w:p>
      <w:r>
        <w:t>30z</w:t>
        <w:tab/>
        <w:t>R 92/27</w:t>
      </w:r>
    </w:p>
    <w:p>
      <w:r>
        <w:t>33</w:t>
        <w:tab/>
        <w:t>S. 6</w:t>
      </w:r>
    </w:p>
    <w:p>
      <w:r>
        <w:t>40</w:t>
        <w:tab/>
        <w:t>Anweisungen zur s[2{Herausgabe und Übersetzung} von 1{Schrifttum}]s</w:t>
      </w:r>
    </w:p>
    <w:p>
      <w:r>
        <w:t>42</w:t>
        <w:tab/>
        <w:t>Darin: Firmenlisten von lettischen Firmen (z[1944]z)</w:t>
      </w:r>
    </w:p>
    <w:p>
      <w:r>
        <w:t>43</w:t>
        <w:tab/>
        <w:t>1943 - 1944</w:t>
      </w:r>
    </w:p>
    <w:p>
      <w:r>
        <w:br/>
        <w:t>30</w:t>
        <w:tab/>
        <w:t>28</w:t>
      </w:r>
    </w:p>
    <w:p>
      <w:r>
        <w:t>30z</w:t>
        <w:tab/>
        <w:t>R 92/28</w:t>
      </w:r>
    </w:p>
    <w:p>
      <w:r>
        <w:t>33</w:t>
        <w:tab/>
        <w:t>S. 6</w:t>
      </w:r>
    </w:p>
    <w:p>
      <w:r>
        <w:t>40</w:t>
        <w:tab/>
        <w:t>Anordnungen über s[Urhebervergütungen]s</w:t>
      </w:r>
    </w:p>
    <w:p>
      <w:r>
        <w:t>43</w:t>
        <w:tab/>
        <w:t>1941 - 1943</w:t>
      </w:r>
    </w:p>
    <w:p>
      <w:r>
        <w:br/>
        <w:t>30</w:t>
        <w:tab/>
        <w:t>33</w:t>
      </w:r>
    </w:p>
    <w:p>
      <w:r>
        <w:t>30z</w:t>
        <w:tab/>
        <w:t>R 92/33</w:t>
      </w:r>
    </w:p>
    <w:p>
      <w:r>
        <w:t>33</w:t>
        <w:tab/>
        <w:t>S. 7</w:t>
      </w:r>
    </w:p>
    <w:p>
      <w:r>
        <w:t>40</w:t>
        <w:tab/>
        <w:t>Organisation von Sängerfesten mit Reden von Regierungsmitgliedern</w:t>
      </w:r>
    </w:p>
    <w:p>
      <w:r>
        <w:t>42</w:t>
        <w:tab/>
        <w:t>Darin: s[Bücherverzeichnis s[2{lettische}r 1{Bücher}]s für lettische Soldaten]s vom k[Departement für Kultur und öffentliche Angelegenheiten]k z[1942]z; s[Bücherverzeichnis s[2{antibolschewistischer und jüdische}r 1{Schriften}]s]s der k[1{Antikominternbuchhandlung} in 2{o[Berlin]o}]k z[1943]z</w:t>
      </w:r>
    </w:p>
    <w:p>
      <w:r>
        <w:t>43</w:t>
        <w:tab/>
        <w:t>1942 - 1943</w:t>
      </w:r>
    </w:p>
    <w:p>
      <w:r>
        <w:br/>
        <w:t>26a</w:t>
        <w:tab/>
        <w:t>&lt;-&gt;</w:t>
      </w:r>
    </w:p>
    <w:p>
      <w:r>
        <w:t>27</w:t>
        <w:tab/>
        <w:t>Politik \ Kulturpolitik</w:t>
      </w:r>
    </w:p>
    <w:p>
      <w:r>
        <w:t>30</w:t>
        <w:tab/>
        <w:t>38</w:t>
      </w:r>
    </w:p>
    <w:p>
      <w:r>
        <w:t>30z</w:t>
        <w:tab/>
        <w:t>R 92/38</w:t>
      </w:r>
    </w:p>
    <w:p>
      <w:r>
        <w:t>33</w:t>
        <w:tab/>
        <w:t>S. 8</w:t>
      </w:r>
    </w:p>
    <w:p>
      <w:r>
        <w:t>40</w:t>
        <w:tab/>
        <w:t>Abt. I/s[Kulturpolitik]s</w:t>
      </w:r>
    </w:p>
    <w:p>
      <w:r>
        <w:t>41</w:t>
        <w:tab/>
        <w:t>hierin: Verzeichnis des s[Gesamtbuchhandels im Generalbezirk o[Lettland]o]s</w:t>
      </w:r>
    </w:p>
    <w:p>
      <w:r>
        <w:t>45</w:t>
        <w:tab/>
        <w:t>s.d.</w:t>
      </w:r>
    </w:p>
    <w:p>
      <w:r>
        <w:br/>
        <w:t>30</w:t>
        <w:tab/>
        <w:t>43</w:t>
      </w:r>
    </w:p>
    <w:p>
      <w:r>
        <w:t>30z</w:t>
        <w:tab/>
        <w:t>R 92/43</w:t>
      </w:r>
    </w:p>
    <w:p>
      <w:r>
        <w:t>33</w:t>
        <w:tab/>
        <w:t>S. 8</w:t>
      </w:r>
    </w:p>
    <w:p>
      <w:r>
        <w:t>40</w:t>
        <w:tab/>
        <w:t>Personelle, organisatorische und Verwaltungsangelegenheiten sowie Zuständigkeit der k[Abt. Kultur für Schulwesen, Kunst und Schrifttum]k</w:t>
      </w:r>
    </w:p>
    <w:p>
      <w:r>
        <w:t>42</w:t>
        <w:tab/>
        <w:t>Darin: Arbeitsplan der k[Abt. Propaganda]k z[1942 - 1943]z; Gründung der Abt. 'Jugend' z[1942]z</w:t>
      </w:r>
    </w:p>
    <w:p>
      <w:r>
        <w:t>43</w:t>
        <w:tab/>
        <w:t>1941 - 1944</w:t>
      </w:r>
    </w:p>
    <w:p>
      <w:r>
        <w:br/>
        <w:t>30</w:t>
        <w:tab/>
        <w:t>54</w:t>
      </w:r>
    </w:p>
    <w:p>
      <w:r>
        <w:t>30z</w:t>
        <w:tab/>
        <w:t>R 92/54</w:t>
      </w:r>
    </w:p>
    <w:p>
      <w:r>
        <w:t>33</w:t>
        <w:tab/>
        <w:t>S. 11</w:t>
      </w:r>
    </w:p>
    <w:p>
      <w:r>
        <w:t>40</w:t>
        <w:tab/>
        <w:t>s[2{Sicherstellung} von 1{Bücher}]sn in s[Antiquariate]sn, von Papieren aus o[Gatschina]o und von Kulturgütern aus den besetzten Ostgebieten (besonders aus jüdischem Besitz)</w:t>
      </w:r>
    </w:p>
    <w:p>
      <w:r>
        <w:t>41</w:t>
        <w:tab/>
        <w:t>u.a.: Sicherstellung von Kulturgütern aus jüdischen Besitz, Freimaurerlogen, politische Parten. Erlaß des k[RKO]k vom z[22.9.1941]z; Verzeichnis jüdischer Vereine und deren Vorstände in o[Riga]o z[1941]z</w:t>
      </w:r>
    </w:p>
    <w:p>
      <w:r>
        <w:t>43</w:t>
        <w:tab/>
        <w:t>1941 - 1942</w:t>
      </w:r>
    </w:p>
    <w:p>
      <w:r>
        <w:br/>
        <w:t>30</w:t>
        <w:tab/>
        <w:t>68</w:t>
      </w:r>
    </w:p>
    <w:p>
      <w:r>
        <w:t>30z</w:t>
        <w:tab/>
        <w:t>R 92/68</w:t>
      </w:r>
    </w:p>
    <w:p>
      <w:r>
        <w:t>33</w:t>
        <w:tab/>
        <w:t>S. 13</w:t>
      </w:r>
    </w:p>
    <w:p>
      <w:r>
        <w:t>40</w:t>
        <w:tab/>
        <w:t>Tätigkeitsbericht der k[Abt. Theater, Verlagswesen, Verwaltung, Bibliotheken]k des ältesten Referenten und Juriskonsulanten, s[Presse]s und Musik des k[Departements für Bildungs- und Kulturwesen]k</w:t>
      </w:r>
    </w:p>
    <w:p>
      <w:r>
        <w:t>43</w:t>
        <w:tab/>
        <w:t>1941 - 1942</w:t>
      </w:r>
    </w:p>
    <w:p>
      <w:r>
        <w:br/>
        <w:t>30</w:t>
        <w:tab/>
        <w:t>75</w:t>
      </w:r>
    </w:p>
    <w:p>
      <w:r>
        <w:t>30z</w:t>
        <w:tab/>
        <w:t>R 92/75</w:t>
      </w:r>
    </w:p>
    <w:p>
      <w:r>
        <w:t>33</w:t>
        <w:tab/>
        <w:t>S. 15</w:t>
      </w:r>
    </w:p>
    <w:p>
      <w:r>
        <w:t>40</w:t>
        <w:tab/>
        <w:t>s[Bücherzensur]s und -s[&lt;Bücher&gt;herausgabe]s, mit s[Bücherverzeichnis des k[1{Verlages 'Laterju Gramata'}, 2{o[Riga]o}]k]s, sowie Arbeitsberichte der verschiedenen Abteilungen des Departements für Kultur und öffentliche Angelegenheiten</w:t>
      </w:r>
    </w:p>
    <w:p>
      <w:r>
        <w:t>43</w:t>
        <w:tab/>
        <w:t>1941 - 1944</w:t>
      </w:r>
    </w:p>
    <w:p>
      <w:r>
        <w:br/>
        <w:t>30</w:t>
        <w:tab/>
        <w:t>77</w:t>
      </w:r>
    </w:p>
    <w:p>
      <w:r>
        <w:t>30z</w:t>
        <w:tab/>
        <w:t>R 92/77</w:t>
      </w:r>
    </w:p>
    <w:p>
      <w:r>
        <w:t>33</w:t>
        <w:tab/>
        <w:t>S. 16</w:t>
      </w:r>
    </w:p>
    <w:p>
      <w:r>
        <w:t>40</w:t>
        <w:tab/>
        <w:t>Herausgabe einer s[2{lettische}n 1{Monatszeitschrift}]s sowie die s[Zensur]s ihrer Beiträge</w:t>
      </w:r>
    </w:p>
    <w:p>
      <w:r>
        <w:t>42</w:t>
        <w:tab/>
        <w:t>Darin: "t[Deutsche Ortsnamen im Generalbezirk Lettland]t" z[1942]z</w:t>
      </w:r>
    </w:p>
    <w:p>
      <w:r>
        <w:t>43</w:t>
        <w:tab/>
        <w:t>1942 - 1943</w:t>
      </w:r>
    </w:p>
    <w:p>
      <w:r>
        <w:br/>
        <w:t>30</w:t>
        <w:tab/>
        <w:t>78</w:t>
      </w:r>
    </w:p>
    <w:p>
      <w:r>
        <w:t>30z</w:t>
        <w:tab/>
        <w:t>R 92/78</w:t>
      </w:r>
    </w:p>
    <w:p>
      <w:r>
        <w:t>33</w:t>
        <w:tab/>
        <w:t>S. 16</w:t>
      </w:r>
    </w:p>
    <w:p>
      <w:r>
        <w:t>40</w:t>
        <w:tab/>
        <w:t>Angelegenheiten s[2{lettische}r 1{Schriftsteller}]s, Musiker, s[Verlage]s und s[Bibliotheken]s</w:t>
      </w:r>
    </w:p>
    <w:p>
      <w:r>
        <w:t>41</w:t>
        <w:tab/>
        <w:t>u.a.: Erforschung von Juden- und Freimaurerfragen z[1942]z; Anordnung über s[Pflichtablieferung von neu gedruckten Schriftstücken]s</w:t>
      </w:r>
    </w:p>
    <w:p>
      <w:r>
        <w:t>43</w:t>
        <w:tab/>
        <w:t>1942 - 1943</w:t>
      </w:r>
    </w:p>
    <w:p>
      <w:r>
        <w:br/>
        <w:t>30</w:t>
        <w:tab/>
        <w:t>93</w:t>
      </w:r>
    </w:p>
    <w:p>
      <w:r>
        <w:t>30z</w:t>
        <w:tab/>
        <w:t>R 92/93</w:t>
      </w:r>
    </w:p>
    <w:p>
      <w:r>
        <w:t>33</w:t>
        <w:tab/>
        <w:t>S. 20</w:t>
      </w:r>
    </w:p>
    <w:p>
      <w:r>
        <w:t>40</w:t>
        <w:tab/>
        <w:t>Gymnasien, Haupt-, Berufs- und Fachschulwesen. Allgemeines</w:t>
      </w:r>
    </w:p>
    <w:p>
      <w:r>
        <w:t>41</w:t>
        <w:tab/>
        <w:t>u.a.: Übersicht über die Fachschulen: s[Buchgewerbeschulen]s, Kommerz- und Handelsschulen, Kunstgewerbeschulen, Werkschulen, Haushaltungs- und Landwirtschaftsschulen, Technikerschulen, Eisenbahnerschulen z[1941]z</w:t>
      </w:r>
    </w:p>
    <w:p>
      <w:r>
        <w:t>43</w:t>
        <w:tab/>
        <w:t>1942 - 1944</w:t>
      </w:r>
    </w:p>
    <w:p>
      <w:r>
        <w:br/>
        <w:t>30</w:t>
        <w:tab/>
        <w:t>142</w:t>
      </w:r>
    </w:p>
    <w:p>
      <w:r>
        <w:t>30z</w:t>
        <w:tab/>
        <w:t>R 92/142</w:t>
      </w:r>
    </w:p>
    <w:p>
      <w:r>
        <w:t>40</w:t>
        <w:tab/>
        <w:t>Antiquariate und Antiquitäten - s[2{Eröffnung} von 1{Antiquariate}]sn; Genehmigung zum Kauf von Antiquitäten</w:t>
      </w:r>
    </w:p>
    <w:p>
      <w:r>
        <w:t>43</w:t>
        <w:tab/>
        <w:t>1941 - 1944</w:t>
      </w:r>
    </w:p>
    <w:p>
      <w:r>
        <w:br/>
        <w:t>26a</w:t>
        <w:tab/>
        <w:t>&lt;-&gt;</w:t>
      </w:r>
    </w:p>
    <w:p>
      <w:r>
        <w:t>27</w:t>
        <w:tab/>
        <w:t>Politik \ Jugend</w:t>
      </w:r>
    </w:p>
    <w:p>
      <w:r>
        <w:t>30</w:t>
        <w:tab/>
        <w:t>150</w:t>
      </w:r>
    </w:p>
    <w:p>
      <w:r>
        <w:t>30z</w:t>
        <w:tab/>
        <w:t>R 92/150</w:t>
      </w:r>
    </w:p>
    <w:p>
      <w:r>
        <w:t>33</w:t>
        <w:tab/>
        <w:t>S. 35</w:t>
      </w:r>
    </w:p>
    <w:p>
      <w:r>
        <w:t>40</w:t>
        <w:tab/>
        <w:t>Jugendorganisation - s[Propagandaschriften]s und Berichte zur Jugendorganisation und -arbeit in o[Lettland]o und o[Estland]o</w:t>
      </w:r>
    </w:p>
    <w:p>
      <w:r>
        <w:t>43</w:t>
        <w:tab/>
        <w:t>1942 - 1944</w:t>
      </w:r>
    </w:p>
    <w:p/>
    <w:p/>
    <w:p>
      <w:r>
        <w:br/>
        <w:t>20</w:t>
        <w:tab/>
        <w:t>R 102 I</w:t>
      </w:r>
    </w:p>
    <w:p>
      <w:r>
        <w:t>21</w:t>
        <w:tab/>
        <w:t>Gouverneur des Distrikts Warschau</w:t>
      </w:r>
    </w:p>
    <w:p>
      <w:r>
        <w:t>22</w:t>
        <w:tab/>
        <w:t>Schriftgut aus der Zeit von 1867 bis 1945 \ Zivile Behörden und Einrichtungen des Deutschen Reichs \ Zentrale Einrichtungen \ #R 102 Distrikt- und Kreisverwaltungen im Generalgouvernement/ Gouverneur des Distrikts Warschau</w:t>
      </w:r>
    </w:p>
    <w:p>
      <w:r>
        <w:t>23</w:t>
        <w:tab/>
        <w:t>1939 - 1945</w:t>
      </w:r>
    </w:p>
    <w:p>
      <w:r>
        <w:t>24</w:t>
        <w:tab/>
        <w:t>Findbuch</w:t>
      </w:r>
    </w:p>
    <w:p>
      <w:r>
        <w:t>30</w:t>
        <w:tab/>
        <w:t>52</w:t>
      </w:r>
    </w:p>
    <w:p>
      <w:r>
        <w:t>30z</w:t>
        <w:tab/>
        <w:t>R 102 I/52</w:t>
      </w:r>
    </w:p>
    <w:p>
      <w:r>
        <w:t>40</w:t>
        <w:tab/>
        <w:t>s[1{Beschlagnahme} von 2{Bücher}]sn des polnischen p[5{Schriftsteller} 2{Jerzy} 1{Bandrowski}]p</w:t>
      </w:r>
    </w:p>
    <w:p>
      <w:r>
        <w:t>43</w:t>
        <w:tab/>
        <w:t>05.1942 - 07.1942</w:t>
      </w:r>
    </w:p>
    <w:p>
      <w:r>
        <w:br/>
        <w:t>30</w:t>
        <w:tab/>
        <w:t>54</w:t>
      </w:r>
    </w:p>
    <w:p>
      <w:r>
        <w:t>30z</w:t>
        <w:tab/>
        <w:t>R 102 I/54</w:t>
      </w:r>
    </w:p>
    <w:p>
      <w:r>
        <w:t>40</w:t>
        <w:tab/>
        <w:t>Liquidation des polnisch-russischen k[1{Verlages "Rossica"} in 2{o[Warschau]o}]k</w:t>
      </w:r>
    </w:p>
    <w:p>
      <w:r>
        <w:t>43</w:t>
        <w:tab/>
        <w:t>09.1942</w:t>
      </w:r>
    </w:p>
    <w:p>
      <w:r>
        <w:br/>
        <w:t>30</w:t>
        <w:tab/>
        <w:t>58</w:t>
      </w:r>
    </w:p>
    <w:p>
      <w:r>
        <w:t>30z</w:t>
        <w:tab/>
        <w:t>R 102 I/58</w:t>
      </w:r>
    </w:p>
    <w:p>
      <w:r>
        <w:t>40</w:t>
        <w:tab/>
        <w:t>s[2{Erteilung} von 1{Druckgenehmigungen}]s durch die k[1{Abteilung Propaganda beim Gouverneur des Distrikts} 2{o[Warschau]o}]k - s[Druckerlaubnis für ein Rundschreiben des p[5{Ingenieur}s 2{Jaroslau} 1{Wojewidka}]p]s durch p[Hansen]p, einem Angehörigen der Abteilung Propaganda (Klage der Hauptabteilung Propaganda bei der Reg. des GG)</w:t>
      </w:r>
    </w:p>
    <w:p>
      <w:r>
        <w:t>43</w:t>
        <w:tab/>
        <w:t>06.1944</w:t>
      </w:r>
    </w:p>
    <w:p/>
    <w:p/>
    <w:p>
      <w:r>
        <w:br/>
        <w:t>20</w:t>
        <w:tab/>
        <w:t>R 11</w:t>
      </w:r>
    </w:p>
    <w:p>
      <w:r>
        <w:t>21</w:t>
        <w:tab/>
        <w:t>Reichswirtschaftskammer</w:t>
      </w:r>
    </w:p>
    <w:p>
      <w:r>
        <w:t>22</w:t>
        <w:tab/>
        <w:t>Schriftgut aus der Zeit von 1867 bis 1945 \ Zivile Behörden und Einrichtungen des Deutschen Reichs \ Finanzen, Wirtschaft, Post und Verkehr \ #R 11 Reichswirtschaftskammer</w:t>
      </w:r>
    </w:p>
    <w:p>
      <w:r>
        <w:t>23</w:t>
        <w:tab/>
        <w:t>1922 - 1945</w:t>
      </w:r>
    </w:p>
    <w:p>
      <w:r>
        <w:t>24</w:t>
        <w:tab/>
        <w:t>Findbuch</w:t>
      </w:r>
    </w:p>
    <w:p>
      <w:r>
        <w:t>26a</w:t>
        <w:tab/>
        <w:t>4.B.III.</w:t>
      </w:r>
    </w:p>
    <w:p>
      <w:r>
        <w:t>27</w:t>
        <w:tab/>
        <w:t>4.B.III. Bildungs- Unterrichts- und Prüfungswesen</w:t>
      </w:r>
    </w:p>
    <w:p>
      <w:r>
        <w:t>30</w:t>
        <w:tab/>
        <w:t>380</w:t>
      </w:r>
    </w:p>
    <w:p>
      <w:r>
        <w:t>30z</w:t>
        <w:tab/>
        <w:t>R 11/380</w:t>
      </w:r>
    </w:p>
    <w:p>
      <w:r>
        <w:t>33</w:t>
        <w:tab/>
        <w:t>S. 90</w:t>
      </w:r>
    </w:p>
    <w:p>
      <w:r>
        <w:t>40</w:t>
        <w:tab/>
        <w:t>Unterrichtswesen (Volkswirtschaftliches Studium, Kaufmännisches Fach- und Fortbildungsschulwesen, Berufsberatung und dergleichen), Bd. 1</w:t>
      </w:r>
    </w:p>
    <w:p>
      <w:r>
        <w:t>41</w:t>
        <w:tab/>
        <w:t>u.a.: s[Schmutz- und Schundliteratur]s z[1925 - 1926]z</w:t>
      </w:r>
    </w:p>
    <w:p>
      <w:r>
        <w:t>43</w:t>
        <w:tab/>
        <w:t>01.1922 - 11.1926</w:t>
      </w:r>
    </w:p>
    <w:p>
      <w:r>
        <w:br/>
        <w:t>30</w:t>
        <w:tab/>
        <w:t>922</w:t>
      </w:r>
    </w:p>
    <w:p>
      <w:r>
        <w:t>30z</w:t>
        <w:tab/>
        <w:t>R 11/922</w:t>
      </w:r>
    </w:p>
    <w:p>
      <w:r>
        <w:t>33</w:t>
        <w:tab/>
        <w:t>S. 201</w:t>
      </w:r>
    </w:p>
    <w:p>
      <w:r>
        <w:t>40</w:t>
        <w:tab/>
        <w:t>Anerkennung, Berufsbildungspläne, Berufsbilder und Prüfungsanforderungen für einzelne Lehr- und Anlernberufe der Industrie (nach Berufen und Berufsgruppen), Bd. 34</w:t>
      </w:r>
    </w:p>
    <w:p>
      <w:r>
        <w:t>41</w:t>
        <w:tab/>
        <w:t>u.a.: s[Buchdruckplattenmacher]s</w:t>
      </w:r>
    </w:p>
    <w:p>
      <w:r>
        <w:t>43</w:t>
        <w:tab/>
        <w:t>03.1941 - 04.1942</w:t>
      </w:r>
    </w:p>
    <w:p>
      <w:r>
        <w:br/>
        <w:t>30</w:t>
        <w:tab/>
        <w:t>924</w:t>
      </w:r>
    </w:p>
    <w:p>
      <w:r>
        <w:t>30z</w:t>
        <w:tab/>
        <w:t>R 11/924</w:t>
      </w:r>
    </w:p>
    <w:p>
      <w:r>
        <w:t>33</w:t>
        <w:tab/>
        <w:t>S. 202</w:t>
      </w:r>
    </w:p>
    <w:p>
      <w:r>
        <w:t>40</w:t>
        <w:tab/>
        <w:t>Anerkennung, Berufsbildungspläne, Berufsbilder und Prüfungsanforderungen für einzelne Lehr und Anlernberufe der Industrie (nach Berufen und Berufsgruppen), Bd. 36</w:t>
      </w:r>
    </w:p>
    <w:p>
      <w:r>
        <w:t>41</w:t>
        <w:tab/>
        <w:t>u.a.: s[Buchdruckplattenmacher]s</w:t>
      </w:r>
    </w:p>
    <w:p>
      <w:r>
        <w:t>43</w:t>
        <w:tab/>
        <w:t>04.1942 - 01.1943</w:t>
      </w:r>
    </w:p>
    <w:p>
      <w:r>
        <w:br/>
        <w:t>30</w:t>
        <w:tab/>
        <w:t>925</w:t>
      </w:r>
    </w:p>
    <w:p>
      <w:r>
        <w:t>30z</w:t>
        <w:tab/>
        <w:t>R 11/925</w:t>
      </w:r>
    </w:p>
    <w:p>
      <w:r>
        <w:t>33</w:t>
        <w:tab/>
        <w:t>S. 202</w:t>
      </w:r>
    </w:p>
    <w:p>
      <w:r>
        <w:t>40</w:t>
        <w:tab/>
        <w:t>Anerkennung, Berufsbildungspläne, Berufsbilder und Prüfungsanforderungen für einzelne Lehr und Anlernberufe der Industrie (nach Berufen und Berufsgruppen), Bd. 37</w:t>
      </w:r>
    </w:p>
    <w:p>
      <w:r>
        <w:t>41</w:t>
        <w:tab/>
        <w:t>u.a.: s[Buchdruckplattenmacher]s, s[Buchdrucker]s</w:t>
      </w:r>
    </w:p>
    <w:p>
      <w:r>
        <w:t>43</w:t>
        <w:tab/>
        <w:t>12.1942 - 06.1943</w:t>
      </w:r>
    </w:p>
    <w:p>
      <w:r>
        <w:br/>
        <w:t>30</w:t>
        <w:tab/>
        <w:t>951 - 952</w:t>
      </w:r>
    </w:p>
    <w:p>
      <w:r>
        <w:t>30z</w:t>
        <w:tab/>
        <w:t>R 11/951 - 952</w:t>
      </w:r>
    </w:p>
    <w:p>
      <w:r>
        <w:t>33</w:t>
        <w:tab/>
        <w:t>S. 211 f.</w:t>
      </w:r>
    </w:p>
    <w:p>
      <w:r>
        <w:t>40</w:t>
        <w:tab/>
        <w:t>Herausgabe von Berufseignungsanforderungen für Lehr- und Anlernberufe, bearbeitet vom Deutschen Ausschuß für technisches Schulwesen (Datsch) e.V., o[Berlin]o, im Einvernehmen mit der Deutschen Arbeitsfront, der Reichsgruppe Industrie und der Arbeitsgemeinschaft der Industrie- und Handelskammern</w:t>
      </w:r>
    </w:p>
    <w:p>
      <w:r>
        <w:t>41</w:t>
        <w:tab/>
        <w:t>u. a. s[Buchdruckerei]s</w:t>
      </w:r>
    </w:p>
    <w:p>
      <w:r>
        <w:t>43</w:t>
        <w:tab/>
        <w:t>10.1937 - 12.1938</w:t>
      </w:r>
    </w:p>
    <w:p/>
    <w:p/>
    <w:p>
      <w:r>
        <w:br/>
        <w:t>20</w:t>
        <w:tab/>
        <w:t>R 12 I</w:t>
      </w:r>
    </w:p>
    <w:p>
      <w:r>
        <w:t>21</w:t>
        <w:tab/>
        <w:t>Reichsgruppe Industrie</w:t>
      </w:r>
    </w:p>
    <w:p>
      <w:r>
        <w:t>22</w:t>
        <w:tab/>
        <w:t>Schriftgut aus der Zeit von 1867 bis 1945 \ Zivile Behörden und Einrichtungen des Deutschen Reichs \ Finanzen, Wirtschaft, Post und Verkehr \ #R 12 I Reichsgruppe Industrie</w:t>
      </w:r>
    </w:p>
    <w:p>
      <w:r>
        <w:t>23</w:t>
        <w:tab/>
        <w:t>1930 - 1945</w:t>
      </w:r>
    </w:p>
    <w:p>
      <w:r>
        <w:t>24</w:t>
        <w:tab/>
        <w:t>Findbuch</w:t>
      </w:r>
    </w:p>
    <w:p>
      <w:r>
        <w:t>26a</w:t>
        <w:tab/>
        <w:t>III.</w:t>
      </w:r>
    </w:p>
    <w:p>
      <w:r>
        <w:t>27</w:t>
        <w:tab/>
        <w:t>Abt. III. Statistik und Wirtschaftsbeobachtung, Außenstelle Gera</w:t>
      </w:r>
    </w:p>
    <w:p>
      <w:r>
        <w:t>30</w:t>
        <w:tab/>
        <w:t>60</w:t>
      </w:r>
    </w:p>
    <w:p>
      <w:r>
        <w:t>30z</w:t>
        <w:tab/>
        <w:t>R 12 I/60</w:t>
      </w:r>
    </w:p>
    <w:p>
      <w:r>
        <w:t>40</w:t>
        <w:tab/>
        <w:t>Beschaffungswesen, innerer Dienstbetrieb (Urlaub, Arbeitszeit und dgl.), Schriftwechsel, Anträge, Bestellungen, Rechnungen</w:t>
      </w:r>
    </w:p>
    <w:p>
      <w:r>
        <w:t>42</w:t>
        <w:tab/>
        <w:t>Darin: k[1{Vereinigte Kunstdruckereien, Gebr. p[Neubert]p}, 2{o[Gera]o}]k, beabsichtigte Stillegung z[Juni 1944]z</w:t>
      </w:r>
    </w:p>
    <w:p>
      <w:r>
        <w:t>43</w:t>
        <w:tab/>
        <w:t>12.1943 - 06.1945</w:t>
      </w:r>
    </w:p>
    <w:p>
      <w:r>
        <w:br/>
        <w:t>30</w:t>
        <w:tab/>
        <w:t>73</w:t>
      </w:r>
    </w:p>
    <w:p>
      <w:r>
        <w:t>30z</w:t>
        <w:tab/>
        <w:t>R 12 I/73</w:t>
      </w:r>
    </w:p>
    <w:p>
      <w:r>
        <w:t>40</w:t>
        <w:tab/>
        <w:t>Industrieberichterstattung, ihre Auswertung und Fehler in den Berichten. Schriftwechsel mit Wigrus (= Wirtschaftsgruppen) z[11.1943 - 01.1945]z, Bd. 4</w:t>
      </w:r>
    </w:p>
    <w:p>
      <w:r>
        <w:t>42</w:t>
        <w:tab/>
        <w:t>Darin: k[Statistische Abteilung der Wigru Druck]k, Verlegung nach  o[Reichenbach/Vogtland]o z[1843]z</w:t>
      </w:r>
    </w:p>
    <w:p>
      <w:r>
        <w:t>43</w:t>
        <w:tab/>
        <w:t>11.1943 - 01.1945</w:t>
      </w:r>
    </w:p>
    <w:p>
      <w:r>
        <w:br/>
        <w:t>30</w:t>
        <w:tab/>
        <w:t>120</w:t>
      </w:r>
    </w:p>
    <w:p>
      <w:r>
        <w:t>30z</w:t>
        <w:tab/>
        <w:t>R 12 I/120</w:t>
      </w:r>
    </w:p>
    <w:p>
      <w:r>
        <w:t>40</w:t>
        <w:tab/>
        <w:t>Gemeinschaftshilfe der Wirtschaft. Listen der Beihilfeempfänger einzelner Wigrus, Bd. 3: k[Wirtschaftsgruppe Druck]k</w:t>
      </w:r>
    </w:p>
    <w:p>
      <w:r>
        <w:t>43</w:t>
        <w:tab/>
        <w:t>1944 - 1945</w:t>
      </w:r>
    </w:p>
    <w:p/>
    <w:p/>
    <w:p>
      <w:r>
        <w:br/>
        <w:t>20</w:t>
        <w:tab/>
        <w:t>R 34</w:t>
      </w:r>
    </w:p>
    <w:p>
      <w:r>
        <w:t>21</w:t>
        <w:tab/>
        <w:t>Deutsches Nachrichtenbüro</w:t>
      </w:r>
    </w:p>
    <w:p>
      <w:r>
        <w:t>22</w:t>
        <w:tab/>
        <w:t>Schriftgut aus der Zeit von 1867 bis 1945 \ Zivile Behörden und Einrichtungen des Deutschen Reichs \ Bildung und Wissenschaft \ #R 34 Deutsches Nachrichtenbüro</w:t>
      </w:r>
    </w:p>
    <w:p>
      <w:r>
        <w:t>23</w:t>
        <w:tab/>
        <w:t>1933 - 1945</w:t>
      </w:r>
    </w:p>
    <w:p>
      <w:r>
        <w:t>24</w:t>
        <w:tab/>
        <w:t>Findbuch</w:t>
      </w:r>
    </w:p>
    <w:p>
      <w:r>
        <w:t>26a</w:t>
        <w:tab/>
        <w:t>&lt;-&gt;</w:t>
      </w:r>
    </w:p>
    <w:p>
      <w:r>
        <w:t>27</w:t>
        <w:tab/>
        <w:t>Nachrichtendienste des DNB \ Kulturnachrichten \ Schrifttum</w:t>
      </w:r>
    </w:p>
    <w:p>
      <w:r>
        <w:t>30</w:t>
        <w:tab/>
        <w:t>595</w:t>
      </w:r>
    </w:p>
    <w:p>
      <w:r>
        <w:t>30z</w:t>
        <w:tab/>
        <w:t>R 34/595</w:t>
      </w:r>
    </w:p>
    <w:p>
      <w:r>
        <w:t>33</w:t>
        <w:tab/>
        <w:t>S. 20</w:t>
      </w:r>
    </w:p>
    <w:p>
      <w:r>
        <w:t>40</w:t>
        <w:tab/>
        <w:t>k[Deutscher Kulturdienst]k - Schrifttum, s[Büchereien]s, s[Buchausstellungen]s, s[Buchkunst]s (Berichte und Meldungen)</w:t>
      </w:r>
    </w:p>
    <w:p>
      <w:r>
        <w:t>43</w:t>
        <w:tab/>
        <w:t>1942 - 1945</w:t>
      </w:r>
    </w:p>
    <w:p>
      <w:r>
        <w:br/>
        <w:t>26a</w:t>
        <w:tab/>
        <w:t>&lt;-&gt;</w:t>
      </w:r>
    </w:p>
    <w:p>
      <w:r>
        <w:t>27</w:t>
        <w:tab/>
        <w:t>Nachrichtendienste des DNB \ Schriftwechsel (Inland)</w:t>
      </w:r>
    </w:p>
    <w:p>
      <w:r>
        <w:t>30</w:t>
        <w:tab/>
        <w:t>146</w:t>
      </w:r>
    </w:p>
    <w:p>
      <w:r>
        <w:t>30z</w:t>
        <w:tab/>
        <w:t>R 34/146</w:t>
      </w:r>
    </w:p>
    <w:p>
      <w:r>
        <w:t>33</w:t>
        <w:tab/>
        <w:t>S. 23</w:t>
      </w:r>
    </w:p>
    <w:p>
      <w:r>
        <w:t>40</w:t>
        <w:tab/>
        <w:t>k[Deutscher Kulturdienst]k - Schriftwechsel mit s[Verleger]sn, s[Autoren]s und Interessenten am Deutschen Kulturdienst</w:t>
      </w:r>
    </w:p>
    <w:p>
      <w:r>
        <w:t>43</w:t>
        <w:tab/>
        <w:t>1941 - 1944</w:t>
      </w:r>
    </w:p>
    <w:p>
      <w:r>
        <w:br/>
        <w:t>26a</w:t>
        <w:tab/>
        <w:t>&lt;-&gt;</w:t>
      </w:r>
    </w:p>
    <w:p>
      <w:r>
        <w:t>27</w:t>
        <w:tab/>
        <w:t>Feuilleton und Zeitschriftendienst</w:t>
      </w:r>
    </w:p>
    <w:p>
      <w:r>
        <w:t>30</w:t>
        <w:tab/>
        <w:t>456 - 457</w:t>
      </w:r>
    </w:p>
    <w:p>
      <w:r>
        <w:t>30z</w:t>
        <w:tab/>
        <w:t>R 34/456 - 457</w:t>
      </w:r>
    </w:p>
    <w:p>
      <w:r>
        <w:t>33</w:t>
        <w:tab/>
        <w:t>S. 53</w:t>
      </w:r>
    </w:p>
    <w:p>
      <w:r>
        <w:t>40</w:t>
        <w:tab/>
        <w:t>s[Zeitschriftendienst]s (Schriftwechsel mit s[Verleger]sn, Privatpersonen usw.</w:t>
      </w:r>
    </w:p>
    <w:p>
      <w:r>
        <w:t>43</w:t>
        <w:tab/>
        <w:t>1943 - 1944</w:t>
      </w:r>
    </w:p>
    <w:p>
      <w:r>
        <w:br/>
        <w:t>26a</w:t>
        <w:tab/>
        <w:t>&lt;-&gt;</w:t>
      </w:r>
    </w:p>
    <w:p>
      <w:r>
        <w:t>27</w:t>
        <w:tab/>
        <w:t>Allgemeine Betriebsangelegenheiten des DNB \ Verlagsabteilung (Abonnenment, k[Weltbild GmbH]k, k[Eildienst GmbH]k</w:t>
      </w:r>
    </w:p>
    <w:p>
      <w:r>
        <w:t>30</w:t>
        <w:tab/>
        <w:t>433</w:t>
      </w:r>
    </w:p>
    <w:p>
      <w:r>
        <w:t>30z</w:t>
        <w:tab/>
        <w:t>R 34/433</w:t>
      </w:r>
    </w:p>
    <w:p>
      <w:r>
        <w:t>33</w:t>
        <w:tab/>
        <w:t>S. 71</w:t>
      </w:r>
    </w:p>
    <w:p>
      <w:r>
        <w:t>40</w:t>
        <w:tab/>
        <w:t>s[Verlag]ssabteilung. Abonnements und Kündigung von DNB-Diensten</w:t>
      </w:r>
    </w:p>
    <w:p>
      <w:r>
        <w:t>41</w:t>
        <w:tab/>
        <w:t>u.a.: Schriftwechsel mit dem k[1{Zentralverlag der NSDAP, p[2{Franz} 1{Eher}]p Nachf. GmbH}, 2{o[Berlin]o}]k</w:t>
      </w:r>
    </w:p>
    <w:p>
      <w:r>
        <w:t>43</w:t>
        <w:tab/>
        <w:t>1939 - 1945</w:t>
      </w:r>
    </w:p>
    <w:p>
      <w:r>
        <w:br/>
        <w:t>30</w:t>
        <w:tab/>
        <w:t>434</w:t>
      </w:r>
    </w:p>
    <w:p>
      <w:r>
        <w:t>30z</w:t>
        <w:tab/>
        <w:t>R 34/434</w:t>
      </w:r>
    </w:p>
    <w:p>
      <w:r>
        <w:t>33</w:t>
        <w:tab/>
        <w:t>S. 71</w:t>
      </w:r>
    </w:p>
    <w:p>
      <w:r>
        <w:t>40</w:t>
        <w:tab/>
        <w:t>s[Verlag]ssabteilung. Abonnements und Kündigung von DNB-Diensten</w:t>
      </w:r>
    </w:p>
    <w:p>
      <w:r>
        <w:t>41</w:t>
        <w:tab/>
        <w:t>u.a.: Schriftwechsel mit den Zweigstellen o[München]o, o[Straßburg]o und o[Wien]o des k[p[2{Franz} 1{Eher}]p Verlag]k</w:t>
      </w:r>
    </w:p>
    <w:p>
      <w:r>
        <w:t>43</w:t>
        <w:tab/>
        <w:t>1938 - 1945</w:t>
      </w:r>
    </w:p>
    <w:p>
      <w:r>
        <w:br/>
        <w:t>30</w:t>
        <w:tab/>
        <w:t>429</w:t>
      </w:r>
    </w:p>
    <w:p>
      <w:r>
        <w:t>30z</w:t>
        <w:tab/>
        <w:t>R 34/429</w:t>
      </w:r>
    </w:p>
    <w:p>
      <w:r>
        <w:t>33</w:t>
        <w:tab/>
        <w:t>S. 71</w:t>
      </w:r>
    </w:p>
    <w:p>
      <w:r>
        <w:t>40</w:t>
        <w:tab/>
        <w:t>s[Verlag]ssabteilung. Abonnements und Kündigung von DNB-Diensten</w:t>
      </w:r>
    </w:p>
    <w:p>
      <w:r>
        <w:t>41</w:t>
        <w:tab/>
        <w:t>u.a.: Korrespondenzen durch s[Zeitungen]s und s[Zeitschriften]s</w:t>
      </w:r>
    </w:p>
    <w:p>
      <w:r>
        <w:t>43</w:t>
        <w:tab/>
        <w:t>1939 - 1944</w:t>
      </w:r>
    </w:p>
    <w:p>
      <w:r>
        <w:br/>
        <w:t>30</w:t>
        <w:tab/>
        <w:t>585</w:t>
      </w:r>
    </w:p>
    <w:p>
      <w:r>
        <w:t>30z</w:t>
        <w:tab/>
        <w:t>R 34/585</w:t>
      </w:r>
    </w:p>
    <w:p>
      <w:r>
        <w:t>33</w:t>
        <w:tab/>
        <w:t>S. 71</w:t>
      </w:r>
    </w:p>
    <w:p>
      <w:r>
        <w:t>40</w:t>
        <w:tab/>
        <w:t>s[Verlag]ssabteilung. Dauerabonnements von DNB-Diensten durch s[Verlage]s und s[Zeitungen]s</w:t>
      </w:r>
    </w:p>
    <w:p>
      <w:r>
        <w:t>41</w:t>
        <w:tab/>
        <w:t>Rechnungen u. ä.</w:t>
      </w:r>
    </w:p>
    <w:p>
      <w:r>
        <w:t>43</w:t>
        <w:tab/>
        <w:t>1924 - 1943</w:t>
      </w:r>
    </w:p>
    <w:p>
      <w:r>
        <w:br/>
        <w:t>30</w:t>
        <w:tab/>
        <w:t>587</w:t>
      </w:r>
    </w:p>
    <w:p>
      <w:r>
        <w:t>30z</w:t>
        <w:tab/>
        <w:t>R 34/587</w:t>
      </w:r>
    </w:p>
    <w:p>
      <w:r>
        <w:t>33</w:t>
        <w:tab/>
        <w:t>S. 72</w:t>
      </w:r>
    </w:p>
    <w:p>
      <w:r>
        <w:t>40</w:t>
        <w:tab/>
        <w:t>s[Verlag]ssabteilung. Dauer- oder Probeabonnements von DNB-Diensten, durch s[Verlage]s und s[Zeitungen]s</w:t>
      </w:r>
    </w:p>
    <w:p>
      <w:r>
        <w:t>41</w:t>
        <w:tab/>
        <w:t>Schriftwechsel und Anträge</w:t>
      </w:r>
    </w:p>
    <w:p>
      <w:r>
        <w:t>43</w:t>
        <w:tab/>
        <w:t>1927 - 1941</w:t>
      </w:r>
    </w:p>
    <w:p>
      <w:r>
        <w:br/>
        <w:t>30</w:t>
        <w:tab/>
        <w:t>453 - 455</w:t>
      </w:r>
    </w:p>
    <w:p>
      <w:r>
        <w:t>30z</w:t>
        <w:tab/>
        <w:t>R 34/453 - 455</w:t>
      </w:r>
    </w:p>
    <w:p>
      <w:r>
        <w:t>33</w:t>
        <w:tab/>
        <w:t>S. 72</w:t>
      </w:r>
    </w:p>
    <w:p>
      <w:r>
        <w:t>40</w:t>
        <w:tab/>
        <w:t>Verlagsabteilung. k[1{Gauverlag} 2{o[Bayreuth]o}]k GmbH</w:t>
      </w:r>
    </w:p>
    <w:p>
      <w:r>
        <w:t>41</w:t>
        <w:tab/>
        <w:t>Bezugspreise, Abonnement u.ä.</w:t>
      </w:r>
    </w:p>
    <w:p>
      <w:r>
        <w:t>43</w:t>
        <w:tab/>
        <w:t>1941 - 1945</w:t>
      </w:r>
    </w:p>
    <w:p>
      <w:r>
        <w:br/>
        <w:t>30</w:t>
        <w:tab/>
        <w:t>475</w:t>
      </w:r>
    </w:p>
    <w:p>
      <w:r>
        <w:t>30z</w:t>
        <w:tab/>
        <w:t>R 34/475</w:t>
      </w:r>
    </w:p>
    <w:p>
      <w:r>
        <w:t>33</w:t>
        <w:tab/>
        <w:t>S. 72</w:t>
      </w:r>
    </w:p>
    <w:p>
      <w:r>
        <w:t>40</w:t>
        <w:tab/>
        <w:t>Verlagsabteilung. k[Verlag t[Thüringer Gauzeitung]t]k: Dauerabonnements von DNB-Diensten und sonstige Einzelfälle</w:t>
      </w:r>
    </w:p>
    <w:p>
      <w:r>
        <w:t>41</w:t>
        <w:tab/>
        <w:t>Schriftwechsel, Zeitungsauschnitte</w:t>
      </w:r>
    </w:p>
    <w:p>
      <w:r>
        <w:t>43</w:t>
        <w:tab/>
        <w:t>1943</w:t>
      </w:r>
    </w:p>
    <w:p>
      <w:r>
        <w:br/>
        <w:t>30</w:t>
        <w:tab/>
        <w:t>588</w:t>
      </w:r>
    </w:p>
    <w:p>
      <w:r>
        <w:t>30z</w:t>
        <w:tab/>
        <w:t>R 34/588</w:t>
      </w:r>
    </w:p>
    <w:p>
      <w:r>
        <w:t>33</w:t>
        <w:tab/>
        <w:t>S. 74</w:t>
      </w:r>
    </w:p>
    <w:p>
      <w:r>
        <w:t>40</w:t>
        <w:tab/>
        <w:t>Prozeßakten von verschiedenen Streitsachen der Firmen k[Deutscher Matern Verlag]k, k[Continentale Bildmatern GmbH]k, k[WTB-Korrespondenz- und Verlagsgesellschaft mbH]k und k[p[Hayn]p's Erben]k</w:t>
      </w:r>
    </w:p>
    <w:p>
      <w:r>
        <w:t>41</w:t>
        <w:tab/>
        <w:t>Schriftwechsel und sonstige Prozeßunterlagen, Abschriften</w:t>
      </w:r>
    </w:p>
    <w:p>
      <w:r>
        <w:t>43</w:t>
        <w:tab/>
        <w:t>1932 - 1939</w:t>
      </w:r>
    </w:p>
    <w:p/>
    <w:p/>
    <w:p>
      <w:r>
        <w:br/>
        <w:t>20</w:t>
        <w:tab/>
        <w:t>R 51</w:t>
      </w:r>
    </w:p>
    <w:p>
      <w:r>
        <w:t>21</w:t>
        <w:tab/>
        <w:t>Deutsche Akademie</w:t>
      </w:r>
    </w:p>
    <w:p>
      <w:r>
        <w:t>22</w:t>
        <w:tab/>
        <w:t>Schriftgut aus der Zeit von 1867 bis 1945 \ Zivile Behörden und Einrichtungen des Deutschen Reichs \ Bildung und Wissenschaft \ #R 51 Deutsche Akademie</w:t>
      </w:r>
    </w:p>
    <w:p>
      <w:r>
        <w:t>23</w:t>
        <w:tab/>
        <w:t>1925 - 1945</w:t>
      </w:r>
    </w:p>
    <w:p>
      <w:r>
        <w:t>24</w:t>
        <w:tab/>
        <w:t>Findbuch</w:t>
      </w:r>
    </w:p>
    <w:p>
      <w:r>
        <w:t>30</w:t>
        <w:tab/>
        <w:t>37</w:t>
      </w:r>
    </w:p>
    <w:p>
      <w:r>
        <w:t>30z</w:t>
        <w:tab/>
        <w:t>R 51/37</w:t>
      </w:r>
    </w:p>
    <w:p>
      <w:r>
        <w:t>33</w:t>
        <w:tab/>
        <w:t>S. 7</w:t>
      </w:r>
    </w:p>
    <w:p>
      <w:r>
        <w:t>40</w:t>
        <w:tab/>
        <w:t>s[2{Beschaffung} von 1{Bücher}]sn, s[Zeitschriften]s und Geräten, s[Bücherlisten]s; auch Lektüre der von Lektoren gehaltenen Vorträge</w:t>
      </w:r>
    </w:p>
    <w:p>
      <w:r>
        <w:t>43</w:t>
        <w:tab/>
        <w:t>1942 - 1944</w:t>
      </w:r>
    </w:p>
    <w:p>
      <w:r>
        <w:br/>
        <w:t>30</w:t>
        <w:tab/>
        <w:t>39 - 40</w:t>
      </w:r>
    </w:p>
    <w:p>
      <w:r>
        <w:t>30z</w:t>
        <w:tab/>
        <w:t>R 51/39 - 40</w:t>
      </w:r>
    </w:p>
    <w:p>
      <w:r>
        <w:t>33</w:t>
        <w:tab/>
        <w:t>S. 8</w:t>
      </w:r>
    </w:p>
    <w:p>
      <w:r>
        <w:t>40</w:t>
        <w:tab/>
        <w:t>s[Büchersendungen der k[Mittelstelle für deutsches Auslandbüchereiwesen]k]s in Verbindung mit der k[Hauptabteilung für Auslandsbüchereiwesen des k[Vereins für das Deutschtum im Ausland]k]k</w:t>
      </w:r>
    </w:p>
    <w:p>
      <w:r>
        <w:t>43</w:t>
        <w:tab/>
        <w:t>01.01.1940 - 31.03.1942</w:t>
      </w:r>
    </w:p>
    <w:p>
      <w:r>
        <w:br/>
        <w:t>30</w:t>
        <w:tab/>
        <w:t>482</w:t>
      </w:r>
    </w:p>
    <w:p>
      <w:r>
        <w:t>30z</w:t>
        <w:tab/>
        <w:t>R 51/482</w:t>
      </w:r>
    </w:p>
    <w:p>
      <w:r>
        <w:t>33</w:t>
        <w:tab/>
        <w:t>S. 57</w:t>
      </w:r>
    </w:p>
    <w:p>
      <w:r>
        <w:t>40</w:t>
        <w:tab/>
        <w:t>Herausgabe der t[2{Reihe} '1{Deutsches Schrifttum}]t'. Korrespondenz mit s[Verlage]sn betr. s[Druckerlaubnis]s, s[Leser]sn und s[Autoren]s</w:t>
      </w:r>
    </w:p>
    <w:p>
      <w:r>
        <w:t>41</w:t>
        <w:tab/>
        <w:t>Enthält u.a.: Autographen von p[2{Hans-Friedrich} 1{Blunck}]p (nebst Manuskriptauszügen), p[2{Hans} 1{Carossa}]p, p[2{Hermann} 1{Hesse}]p, p[2{Ricarda} 1{Huch}]p, p[2{Gerhart} 1{Hauptmann}]p (nebst korrigiertem Korrekturabzug), p[2{Erwin Guido} 1{Kolbenheyer}]p, p[2{Thomas} 1{Mann}]p, p[2{Jakob} 1{Wassermann}]p</w:t>
      </w:r>
    </w:p>
    <w:p>
      <w:r>
        <w:t>43</w:t>
        <w:tab/>
        <w:t>1930 - 1932</w:t>
      </w:r>
    </w:p>
    <w:p>
      <w:r>
        <w:br/>
        <w:t>30</w:t>
        <w:tab/>
        <w:t>71</w:t>
      </w:r>
    </w:p>
    <w:p>
      <w:r>
        <w:t>30z</w:t>
        <w:tab/>
        <w:t>R 51/71</w:t>
      </w:r>
    </w:p>
    <w:p>
      <w:r>
        <w:t>33</w:t>
        <w:tab/>
        <w:t>S. 57</w:t>
      </w:r>
    </w:p>
    <w:p>
      <w:r>
        <w:t>40</w:t>
        <w:tab/>
        <w:t>s[Herausgabe eines Heftes "t[Moderne Lyrik]t"]s in der t[2{Reihe} "1{Deutsches Schrifttum}]t"</w:t>
      </w:r>
    </w:p>
    <w:p>
      <w:r>
        <w:t>41</w:t>
        <w:tab/>
        <w:t>Enthält u.a.: Autographen der s[Schriftsteller]s(innen): p[2{Hans-Friedrich} 1{Blunck}]p, p[2{Hans} 1{Carossa}]p, p[2{Fritz} 1{Diettrich}]p (Gedichtbeilagen), p[2{Adolf} 1{Hatzfeld}]p (Gedichtbeilagen), p[2{Agnes} 1{Miegel}]p und p[2{Ruth} 1{Schaumann}]p</w:t>
      </w:r>
    </w:p>
    <w:p>
      <w:r>
        <w:t>43</w:t>
        <w:tab/>
        <w:t>1932 - 1933</w:t>
      </w:r>
    </w:p>
    <w:p>
      <w:r>
        <w:br/>
        <w:t>30</w:t>
        <w:tab/>
        <w:t>484</w:t>
      </w:r>
    </w:p>
    <w:p>
      <w:r>
        <w:t>30z</w:t>
        <w:tab/>
        <w:t>R 51/484</w:t>
      </w:r>
    </w:p>
    <w:p>
      <w:r>
        <w:t>33</w:t>
        <w:tab/>
        <w:t>S. 57</w:t>
      </w:r>
    </w:p>
    <w:p>
      <w:r>
        <w:t>40</w:t>
        <w:tab/>
        <w:t>Herausgabe der t[2{Reihe} "1{Deutsche Gedichte}]t"</w:t>
      </w:r>
    </w:p>
    <w:p>
      <w:r>
        <w:t>41</w:t>
        <w:tab/>
        <w:t>u. a. Auseinandersetzung mit dem "k[Schwarzen Korps]k" wegen geplanter Aufnahme von Gedichten p[2{Heinrich} 1{Heine}]ps in die Reihe</w:t>
      </w:r>
    </w:p>
    <w:p>
      <w:r>
        <w:t>43</w:t>
        <w:tab/>
        <w:t>1934 - 1936</w:t>
      </w:r>
    </w:p>
    <w:p>
      <w:r>
        <w:br/>
        <w:t>30</w:t>
        <w:tab/>
        <w:t>512</w:t>
      </w:r>
    </w:p>
    <w:p>
      <w:r>
        <w:t>30z</w:t>
        <w:tab/>
        <w:t>R 51/512</w:t>
      </w:r>
    </w:p>
    <w:p>
      <w:r>
        <w:t>33</w:t>
        <w:tab/>
        <w:t>S. 61</w:t>
      </w:r>
    </w:p>
    <w:p>
      <w:r>
        <w:t>40</w:t>
        <w:tab/>
        <w:t>Briefwechsel zwischen p[2{Gerhard} 1{Saupe}]p und dem k[p[Oldenbourg]p-Verlag]k betr. s[Lesebuchherausgabe]s; dabei einzelne Manuskripte</w:t>
      </w:r>
    </w:p>
    <w:p>
      <w:r>
        <w:t>43</w:t>
        <w:tab/>
        <w:t>1943 - 1944</w:t>
      </w:r>
    </w:p>
    <w:p>
      <w:r>
        <w:br/>
        <w:t>30</w:t>
        <w:tab/>
        <w:t>513</w:t>
      </w:r>
    </w:p>
    <w:p>
      <w:r>
        <w:t>30z</w:t>
        <w:tab/>
        <w:t>R 51/513</w:t>
      </w:r>
    </w:p>
    <w:p>
      <w:r>
        <w:t>33</w:t>
        <w:tab/>
        <w:t>S. 61</w:t>
      </w:r>
    </w:p>
    <w:p>
      <w:r>
        <w:t>40</w:t>
        <w:tab/>
        <w:t>Buchveröffentlichung "t[Weltsprache Deutsch]t" - Verhandlungen der k[Abt. Auslandslektorate der k[Deutschen Akademie]k]k mit dem k[p[Oldenbourg]p-Verlag]k</w:t>
      </w:r>
    </w:p>
    <w:p>
      <w:r>
        <w:t>41</w:t>
        <w:tab/>
        <w:t>u. a. Aufsätze von p[4{Dr.} 2{Conrad} 1{Borchling}]p, t[Deutsche Zeitung in den Niederlanden]t; p[2{Oilo} 1{Puolakkainen}]p, t[Die Anfänge des Deutschunterrichts in Finnland]t; p[4{Prof.Dr.} 2{Guiseppe} 1{Bottai}]p, t[Das Schulgrundgesetz und der Deutschunterricht an den höheren Schulen Italiens]t; p[4{Dr.} 2{Otto} 1{Diehl}]p, t[Deutsche Spracharbeit in Portugal]t; p[2{Ernst} 1{Junker}]p, t[Das italienische Schulgrundgesetz]t</w:t>
      </w:r>
    </w:p>
    <w:p>
      <w:r>
        <w:t>43</w:t>
        <w:tab/>
        <w:t>1942 - 1943</w:t>
      </w:r>
    </w:p>
    <w:p/>
    <w:p/>
    <w:p>
      <w:r>
        <w:br/>
        <w:t>20</w:t>
        <w:tab/>
        <w:t>R 401</w:t>
      </w:r>
    </w:p>
    <w:p>
      <w:r>
        <w:t>21</w:t>
        <w:tab/>
        <w:t>Vorläufiger Reichswirtschaftsrat</w:t>
      </w:r>
    </w:p>
    <w:p>
      <w:r>
        <w:t>22</w:t>
        <w:tab/>
        <w:t>Schriftgut aus der Zeit von 1867 bis 1945 \ Zivile Behörden und Einrichtungen des Deutschen Reichs \ Finanzen, Wirtschaft, Post und Verkehr \ #R 401 Vorläufiger Reichswirtschaftsrat</w:t>
      </w:r>
    </w:p>
    <w:p>
      <w:r>
        <w:t>23</w:t>
        <w:tab/>
        <w:t>1920 - 1934</w:t>
      </w:r>
    </w:p>
    <w:p>
      <w:r>
        <w:t>24</w:t>
        <w:tab/>
        <w:t>Kartei</w:t>
      </w:r>
    </w:p>
    <w:p>
      <w:r>
        <w:t>25</w:t>
        <w:tab/>
        <w:t>Bestand über Register gut erschließbar</w:t>
      </w:r>
    </w:p>
    <w:p>
      <w:r>
        <w:t>26a</w:t>
        <w:tab/>
        <w:t>&lt;-&gt;</w:t>
      </w:r>
    </w:p>
    <w:p>
      <w:r>
        <w:t>27</w:t>
        <w:tab/>
        <w:t>Vorläufiger Reichswirtschaftsrat und andere wirtschaftliche Interessenvertretungen \ Sonstige Berufs- und Interessenvertretungen</w:t>
      </w:r>
    </w:p>
    <w:p>
      <w:r>
        <w:t>30</w:t>
        <w:tab/>
        <w:t>873</w:t>
      </w:r>
    </w:p>
    <w:p>
      <w:r>
        <w:t>30z</w:t>
        <w:tab/>
        <w:t>R 401/873</w:t>
      </w:r>
    </w:p>
    <w:p>
      <w:r>
        <w:t>34</w:t>
        <w:tab/>
        <w:t>Film 54027</w:t>
      </w:r>
    </w:p>
    <w:p>
      <w:r>
        <w:t>40</w:t>
        <w:tab/>
        <w:t>s[2{Gewerbliche&lt;r&gt;} 1{Arbeiter}]s</w:t>
      </w:r>
    </w:p>
    <w:p>
      <w:r>
        <w:t>42</w:t>
        <w:tab/>
        <w:t>Denkschrift zur s[1{wirtschaftliche}n 2{Lage}]s des s[Buchdruckergewerbe]ss, hrsg. v. k[1{Deutsche&lt;r&gt;}n 2{s[Buchdruckerverein]s}]k, z[1926]z</w:t>
      </w:r>
    </w:p>
    <w:p>
      <w:r>
        <w:t>43</w:t>
        <w:tab/>
        <w:t>1920 - 1923; 1926 - 1933</w:t>
      </w:r>
    </w:p>
    <w:p>
      <w:r>
        <w:br/>
        <w:t>26a</w:t>
        <w:tab/>
        <w:t>&lt;-&gt;</w:t>
      </w:r>
    </w:p>
    <w:p>
      <w:r>
        <w:t>27</w:t>
        <w:tab/>
        <w:t>Wirtschaftspolitischer Ausschuß und Wirtschaftspolitik \ Einzelne wirtschaftliche und gewerbliche Bereiche \ andere Industriezweige</w:t>
      </w:r>
    </w:p>
    <w:p>
      <w:r>
        <w:t>30</w:t>
        <w:tab/>
        <w:t>1541</w:t>
      </w:r>
    </w:p>
    <w:p>
      <w:r>
        <w:t>30z</w:t>
        <w:tab/>
        <w:t>R 401/1541</w:t>
      </w:r>
    </w:p>
    <w:p>
      <w:r>
        <w:t>34</w:t>
        <w:tab/>
        <w:t>Film 54088</w:t>
      </w:r>
    </w:p>
    <w:p>
      <w:r>
        <w:t>40</w:t>
        <w:tab/>
        <w:t>s[Papierbewirtschaftung]s</w:t>
      </w:r>
    </w:p>
    <w:p>
      <w:r>
        <w:t>41</w:t>
        <w:tab/>
        <w:t>u. a. Eingaben, Entschließungen von s[Fachverein]sen und -s[&lt;Fach&gt;verbände]sn der s[Papierindustrie]s, des Zeitungs- und s[Buchdruckerwesen]ss über s[Papierpreis]se, s[Druck- und Druckfarbenpreis]se, s[Ausfuhrbeschränkung]sen für s[Rohstoffe der s[Papierherstellung]s]s; s[1{Statistik}en 2{der s[Preisentwicklung]s}]s, s[Ein&lt;fuhr&gt;]s- und s[Ausfuhr]s der Rohstoffe; s[Druckschrift]sen</w:t>
      </w:r>
    </w:p>
    <w:p>
      <w:r>
        <w:t>43</w:t>
        <w:tab/>
        <w:t>1920 - 1932</w:t>
      </w:r>
    </w:p>
    <w:p>
      <w:r>
        <w:br/>
        <w:t>26</w:t>
        <w:tab/>
        <w:t>&lt;-&gt;</w:t>
      </w:r>
    </w:p>
    <w:p>
      <w:r>
        <w:t>27</w:t>
        <w:tab/>
        <w:t>Wirtschaftspolitischer Ausschuß und Wirtschaftspolitik \ Einzelne wirtschaftliche und gewerbliche Bereiche \ Handel \ Außenhandel, Ausfuhrkontroll- und Ausfuhrabgabenausschuß</w:t>
      </w:r>
    </w:p>
    <w:p>
      <w:r>
        <w:t>30</w:t>
        <w:tab/>
        <w:t>436/2</w:t>
      </w:r>
    </w:p>
    <w:p>
      <w:r>
        <w:t>30z</w:t>
        <w:tab/>
        <w:t>R 401/436/2</w:t>
      </w:r>
    </w:p>
    <w:p>
      <w:r>
        <w:t>40</w:t>
        <w:tab/>
        <w:t>s[Ausfuhrabgabe]s in der s[1{papierverarbeitende}n 2{Industrie}]s</w:t>
      </w:r>
    </w:p>
    <w:p>
      <w:r>
        <w:t>41</w:t>
        <w:tab/>
        <w:t>u. a. Unterlagen der abgelehnten Offerten der k[s[Buchdruckerei]s p[2{Otto} 1{Elsner} 6{o[Berlin]o}]p]k</w:t>
      </w:r>
    </w:p>
    <w:p>
      <w:r>
        <w:t>43</w:t>
        <w:tab/>
        <w:t>1922</w:t>
      </w:r>
    </w:p>
    <w:p>
      <w:r>
        <w:br/>
        <w:t>26</w:t>
        <w:tab/>
        <w:t>&lt;-&gt;</w:t>
      </w:r>
    </w:p>
    <w:p>
      <w:r>
        <w:t>27</w:t>
        <w:tab/>
        <w:t>Wirtschaftspolitischer Ausschuß und Wirtschaftspolitik \ Einzelne wirtschaftliche und gewerbliche Bereiche \ Sonstige Bereiche</w:t>
      </w:r>
    </w:p>
    <w:p>
      <w:r>
        <w:t>30</w:t>
        <w:tab/>
        <w:t>1193</w:t>
      </w:r>
    </w:p>
    <w:p>
      <w:r>
        <w:t>30z</w:t>
        <w:tab/>
        <w:t>R 401/1193</w:t>
      </w:r>
    </w:p>
    <w:p>
      <w:r>
        <w:t>40</w:t>
        <w:tab/>
        <w:t>s[2{Wirtschaftliche} 1{Notlage}]s der s[Presse]s</w:t>
      </w:r>
    </w:p>
    <w:p>
      <w:r>
        <w:t>41</w:t>
        <w:tab/>
        <w:t>u. a. s[Gesetzentwürfe]s über Maßnahmen gegen die wirtschaftliche Notlage der Presse und VO-entwürfe zu den s[Gesetzentwürfe]sn; Berichte der Ausschüsse des k[Reichswirtschaftsrat]kes zu den Gesetzentwürfen; Eingaben von s[Berufsverein]sen und -s[&lt;Berufs&gt;verbände]sn und Einzelpersonen</w:t>
      </w:r>
    </w:p>
    <w:p>
      <w:r>
        <w:t>42</w:t>
        <w:tab/>
        <w:t>Denkschrift über die s[2{akademische} 1{Presse}]s</w:t>
      </w:r>
    </w:p>
    <w:p>
      <w:r>
        <w:t>43</w:t>
        <w:tab/>
        <w:t>1922 - 1923</w:t>
      </w:r>
    </w:p>
    <w:p>
      <w:r>
        <w:br/>
        <w:t>30</w:t>
        <w:tab/>
        <w:t>1194 - 1195</w:t>
      </w:r>
    </w:p>
    <w:p>
      <w:r>
        <w:t>30z</w:t>
        <w:tab/>
        <w:t>R 401/1194 - 1195</w:t>
      </w:r>
    </w:p>
    <w:p>
      <w:r>
        <w:t>40</w:t>
        <w:tab/>
        <w:t>k[Arbeitsausschuß zur Prüfung von Maßnahmen gegen die s[2{wirtschaftliche} 1{Notlage}]s der s[Presse]s]k</w:t>
      </w:r>
    </w:p>
    <w:p>
      <w:r>
        <w:t>43</w:t>
        <w:tab/>
        <w:t>1920</w:t>
      </w:r>
    </w:p>
    <w:p>
      <w:r>
        <w:t>50</w:t>
        <w:tab/>
        <w:t>2 Bde.</w:t>
      </w:r>
    </w:p>
    <w:p>
      <w:r>
        <w:br/>
        <w:t>26</w:t>
        <w:tab/>
        <w:t>&lt;-&gt;</w:t>
      </w:r>
    </w:p>
    <w:p>
      <w:r>
        <w:t>27</w:t>
        <w:tab/>
        <w:t>Sozialpolitischer Ausschuß, Sozialpolitik \ Sozialpolitische Teilbereiche \ Förderung geistiger Arbeit</w:t>
      </w:r>
    </w:p>
    <w:p>
      <w:r>
        <w:t>30</w:t>
        <w:tab/>
        <w:t>463</w:t>
      </w:r>
    </w:p>
    <w:p>
      <w:r>
        <w:t>30z</w:t>
        <w:tab/>
        <w:t>R 401/463</w:t>
      </w:r>
    </w:p>
    <w:p>
      <w:r>
        <w:t>34</w:t>
        <w:tab/>
        <w:t>Film 53974</w:t>
      </w:r>
    </w:p>
    <w:p>
      <w:r>
        <w:t>40</w:t>
        <w:tab/>
        <w:t>k[Unterausschuß zur Förderung der wissenschaftlichen Forschung und des künstlerischen Schaffens]k, Bd.1</w:t>
      </w:r>
    </w:p>
    <w:p>
      <w:r>
        <w:t>41</w:t>
        <w:tab/>
        <w:t>u. a. s[Urheber&lt;recht&gt;]s- und s[Verlagsrecht]s, s[Kulturabgabe]s; Eingaben des k[1{Deutsche&lt;r&gt;}n 2{s[Musikalienverleger]s-Verein}]k vom z[21.12.1920]z, des k[Börsenverein der Deutschen s[Buchhändler]s]k vom z[24.04.1921]z, des k[1{p[2{Henry}-1{Litolff}]p-s[Verlag]s}s 2{o[Braunschweig]o}]k vom z[18.03.1921]z</w:t>
      </w:r>
    </w:p>
    <w:p>
      <w:r>
        <w:t>42</w:t>
        <w:tab/>
        <w:t>t[2{Denkschrift des k[1{Börsenverein}s 2{der Deutschen s[Buchhändler]s}]k}: 1{Die neue s[Bildungssteuer]s (s[Reichs-Kulturabgabe]s)}]t vom z[12.07.1921]z</w:t>
      </w:r>
    </w:p>
    <w:p>
      <w:r>
        <w:t>43</w:t>
        <w:tab/>
        <w:t>1920 - 1922</w:t>
      </w:r>
    </w:p>
    <w:p>
      <w:r>
        <w:br/>
        <w:t>30</w:t>
        <w:tab/>
        <w:t>464</w:t>
      </w:r>
    </w:p>
    <w:p>
      <w:r>
        <w:t>30z</w:t>
        <w:tab/>
        <w:t>R 401/464</w:t>
      </w:r>
    </w:p>
    <w:p>
      <w:r>
        <w:t>34</w:t>
        <w:tab/>
        <w:t>Film 53974</w:t>
      </w:r>
    </w:p>
    <w:p>
      <w:r>
        <w:t>40</w:t>
        <w:tab/>
        <w:t>k[Unterausschuß zur Förderung der wissenschaftlichen Forschung und des künstlerischen Schaffens]k, Bd.2</w:t>
      </w:r>
    </w:p>
    <w:p>
      <w:r>
        <w:t>41</w:t>
        <w:tab/>
        <w:t>u. a. s[Urheberschutzfrist]s</w:t>
      </w:r>
    </w:p>
    <w:p>
      <w:r>
        <w:t>42</w:t>
        <w:tab/>
        <w:t>Denkschrift des k[1{Schutzverband}es 2{deutscher s[Schriftsteller]s}]k, Gaugruppe o[Sachsen]o und des k[1{Aktionsausschuss}es 2{zur Einführung der 50jährigen s[Schutzfrist]s}]k vom z[26.07.1927]z</w:t>
      </w:r>
    </w:p>
    <w:p>
      <w:r>
        <w:t>43</w:t>
        <w:tab/>
        <w:t>1922 - 1923; 1927 - 1931</w:t>
      </w:r>
    </w:p>
    <w:p>
      <w:r>
        <w:br/>
        <w:t>30</w:t>
        <w:tab/>
        <w:t>465</w:t>
      </w:r>
    </w:p>
    <w:p>
      <w:r>
        <w:t>30z</w:t>
        <w:tab/>
        <w:t>R 401/465</w:t>
      </w:r>
    </w:p>
    <w:p>
      <w:r>
        <w:t>34</w:t>
        <w:tab/>
        <w:t>Film 53974</w:t>
      </w:r>
    </w:p>
    <w:p>
      <w:r>
        <w:t>40</w:t>
        <w:tab/>
        <w:t>k[Unterausschuß zur Förderung der wissenschaftlichen Forschung und des künstlerischen Schaffens]k, Bd.3</w:t>
      </w:r>
    </w:p>
    <w:p>
      <w:r>
        <w:t>41</w:t>
        <w:tab/>
        <w:t>u. a. s[Urheberrecht]ssreform; s[Gesetz]sentwurf vom z[Juli 1932]z; Eingabe des k[1{Deutsche&lt;r&gt;}n 2{Buch-, Kunst- und Musikverlag}]ks vom z[21.09.1932]z</w:t>
      </w:r>
    </w:p>
    <w:p>
      <w:r>
        <w:t>43</w:t>
        <w:tab/>
        <w:t>1926 - 1932</w:t>
      </w:r>
    </w:p>
    <w:p>
      <w:r>
        <w:br/>
        <w:t>30</w:t>
        <w:tab/>
        <w:t>466</w:t>
      </w:r>
    </w:p>
    <w:p>
      <w:r>
        <w:t>30z</w:t>
        <w:tab/>
        <w:t>R 401/466</w:t>
      </w:r>
    </w:p>
    <w:p>
      <w:r>
        <w:t>34</w:t>
        <w:tab/>
        <w:t>Film 53974</w:t>
      </w:r>
    </w:p>
    <w:p>
      <w:r>
        <w:t>40</w:t>
        <w:tab/>
        <w:t>k[Unterausschuß zur Förderung der wissenschaftlichen Forschung und des künstlerischen Schaffens]k, Bd.4</w:t>
      </w:r>
    </w:p>
    <w:p>
      <w:r>
        <w:t>41</w:t>
        <w:tab/>
        <w:t>u. a. s[Urheberrechtsgesetz]s; Antworten auf Fragebögen zur Einnahme aus s[Urheberrecht]sen und Zahlung von Tantiemen durch s[Innung]sen und s[Verbände]s s[2{freier} 1{Beruf}]se vom z[10.1932/11.1932]z</w:t>
      </w:r>
    </w:p>
    <w:p>
      <w:r>
        <w:t>42</w:t>
        <w:tab/>
        <w:t>s[o[Bern]oer Übereinkunft]s zum Schutze von Werken der s[Literatur]s und Kunst von z[1886]z, revidiert in o[Berlin]o z[1908]z und o[Rom]o am z[02.06.1928]z</w:t>
      </w:r>
    </w:p>
    <w:p>
      <w:r>
        <w:t>43</w:t>
        <w:tab/>
        <w:t>1932 - 1933</w:t>
      </w:r>
    </w:p>
    <w:p>
      <w:r>
        <w:br/>
        <w:t>30</w:t>
        <w:tab/>
        <w:t>480</w:t>
      </w:r>
    </w:p>
    <w:p>
      <w:r>
        <w:t>30z</w:t>
        <w:tab/>
        <w:t>R 401/480</w:t>
      </w:r>
    </w:p>
    <w:p>
      <w:r>
        <w:t>34</w:t>
        <w:tab/>
        <w:t>Film 53976</w:t>
      </w:r>
    </w:p>
    <w:p>
      <w:r>
        <w:t>40</w:t>
        <w:tab/>
        <w:t>k[s[Urheberrecht]ssauschuß]k</w:t>
      </w:r>
    </w:p>
    <w:p>
      <w:r>
        <w:t>41</w:t>
        <w:tab/>
        <w:t>u. a. s[Urheberrecht]ssreform und s[Kulturabgabe]s</w:t>
      </w:r>
    </w:p>
    <w:p>
      <w:r>
        <w:t>42</w:t>
        <w:tab/>
        <w:t>Sonderdruck der t[1{Allgemeine}n 2{Musikzeitung}]t vom z[04.03.1921]z; t[Der geistige Arbeiter, deutsche s[Urheberzeitung]s]t vom z[09.1921]z; t[s[Komponist]sen und s[Musikverleger]s, Sonderdruck aus dem t[Börsenblatt für den deutschen s[Buchhandel]s]t vom z[13.06.1921]z]t</w:t>
      </w:r>
    </w:p>
    <w:p>
      <w:r>
        <w:t>43</w:t>
        <w:tab/>
        <w:t>1921</w:t>
      </w:r>
    </w:p>
    <w:p>
      <w:r>
        <w:br/>
        <w:t>30</w:t>
        <w:tab/>
        <w:t>475</w:t>
      </w:r>
    </w:p>
    <w:p>
      <w:r>
        <w:t>30z</w:t>
        <w:tab/>
        <w:t>R 401/475</w:t>
      </w:r>
    </w:p>
    <w:p>
      <w:r>
        <w:t>34</w:t>
        <w:tab/>
        <w:t>Film 53976</w:t>
      </w:r>
    </w:p>
    <w:p>
      <w:r>
        <w:t>40</w:t>
        <w:tab/>
        <w:t>k[Unterausschuß zur wirtschaftlichen Förderung s[2{geistige}r 1{Arbeit}]s]k, Bd.1</w:t>
      </w:r>
    </w:p>
    <w:p>
      <w:r>
        <w:t>41</w:t>
        <w:tab/>
        <w:t>u. a. s[Reichskulturabgabe]s; s[Urheberrechtsreform]s und s[Kulturabgabe]s; Eingabe des k[1{Börsenverein}s 2{der Deutschen s[Buchhändler]s o[Leipzig]o}]k vom z[11.06.1921]z</w:t>
      </w:r>
    </w:p>
    <w:p>
      <w:r>
        <w:t>42</w:t>
        <w:tab/>
        <w:t>Sonderdruck der t[1{Allgemeine}n 2{Musikzeitung}]t vom z[04.03.1921]z</w:t>
      </w:r>
    </w:p>
    <w:p>
      <w:r>
        <w:t>43</w:t>
        <w:tab/>
        <w:t>1920 - 1921</w:t>
      </w:r>
    </w:p>
    <w:p>
      <w:r>
        <w:br/>
        <w:t>30</w:t>
        <w:tab/>
        <w:t>476</w:t>
      </w:r>
    </w:p>
    <w:p>
      <w:r>
        <w:t>30z</w:t>
        <w:tab/>
        <w:t>R 401/476</w:t>
      </w:r>
    </w:p>
    <w:p>
      <w:r>
        <w:t>34</w:t>
        <w:tab/>
        <w:t>Film 53976</w:t>
      </w:r>
    </w:p>
    <w:p>
      <w:r>
        <w:t>40</w:t>
        <w:tab/>
        <w:t>k[Unterausschuß zur wirtschaftlichen Förderung s[2{geistige}r 1{Arbeit}]s]k, Bd.2</w:t>
      </w:r>
    </w:p>
    <w:p>
      <w:r>
        <w:t>41</w:t>
        <w:tab/>
        <w:t>u. a. s[Reichskulturabgabe]s</w:t>
      </w:r>
    </w:p>
    <w:p>
      <w:r>
        <w:t>42</w:t>
        <w:tab/>
        <w:t>Bericht der Besprechung mit dem vom k[Börsenverein der Deutschen s[Buchhändler]s]k eingesetzten k[1{Außerordentliche&lt;r&gt;}n 2{Ausschuß zur Prüfung der s[Kulturabgabe]s}]k vom z[25.01.1922]z</w:t>
      </w:r>
    </w:p>
    <w:p>
      <w:r>
        <w:t>43</w:t>
        <w:tab/>
        <w:t>1921 - 1926</w:t>
      </w:r>
    </w:p>
    <w:p>
      <w:r>
        <w:br/>
        <w:t>30</w:t>
        <w:tab/>
        <w:t>477</w:t>
      </w:r>
    </w:p>
    <w:p>
      <w:r>
        <w:t>30z</w:t>
        <w:tab/>
        <w:t>R 401/477</w:t>
      </w:r>
    </w:p>
    <w:p>
      <w:r>
        <w:t>34</w:t>
        <w:tab/>
        <w:t>Film 53976</w:t>
      </w:r>
    </w:p>
    <w:p>
      <w:r>
        <w:t>40</w:t>
        <w:tab/>
        <w:t>k[Unterausschuß zur wirtschaftlichen Förderung s[2{geistige}r 1{Arbeit}]s]k, Bd.3</w:t>
      </w:r>
    </w:p>
    <w:p>
      <w:r>
        <w:t>41</w:t>
        <w:tab/>
        <w:t>u. a. Stellung Deutschlands zur s[1{internationale}n 2{Übereinkunft zum Schutze von Werken der s[Literatur]s und Kunst}]s; Vorschläge des k[1{o[Bern]oer Büro}s 2{zur Vorbereitung des s[Urheberrechtskonferenz]s in o[Rom]o}]k</w:t>
      </w:r>
    </w:p>
    <w:p>
      <w:r>
        <w:t>43</w:t>
        <w:tab/>
        <w:t>1926 - 1932</w:t>
      </w:r>
    </w:p>
    <w:p>
      <w:r>
        <w:br/>
        <w:t>30</w:t>
        <w:tab/>
        <w:t>478</w:t>
      </w:r>
    </w:p>
    <w:p>
      <w:r>
        <w:t>30z</w:t>
        <w:tab/>
        <w:t>R 401/478</w:t>
      </w:r>
    </w:p>
    <w:p>
      <w:r>
        <w:t>34</w:t>
        <w:tab/>
        <w:t>Film 53976</w:t>
      </w:r>
    </w:p>
    <w:p>
      <w:r>
        <w:t>40</w:t>
        <w:tab/>
        <w:t>k[Unterausschuß zur wirtschaftlichen Förderung s[2{geistige}r 1{Arbeit}]s]k, Bd.4</w:t>
      </w:r>
    </w:p>
    <w:p>
      <w:r>
        <w:t>41</w:t>
        <w:tab/>
        <w:t>u. a. s[Urheberrechtsgesetz]s</w:t>
      </w:r>
    </w:p>
    <w:p>
      <w:r>
        <w:t>43</w:t>
        <w:tab/>
        <w:t>1932</w:t>
      </w:r>
    </w:p>
    <w:p>
      <w:r>
        <w:br/>
        <w:t>30</w:t>
        <w:tab/>
        <w:t>479</w:t>
      </w:r>
    </w:p>
    <w:p>
      <w:r>
        <w:t>30z</w:t>
        <w:tab/>
        <w:t>R 401/479</w:t>
      </w:r>
    </w:p>
    <w:p>
      <w:r>
        <w:t>34</w:t>
        <w:tab/>
        <w:t>Film 53976</w:t>
      </w:r>
    </w:p>
    <w:p>
      <w:r>
        <w:t>40</w:t>
        <w:tab/>
        <w:t>k[Unterausschuß zur wirtschaftlichen Förderung s[2{geistige}r 1{Arbeit}]s]k, Bd.5</w:t>
      </w:r>
    </w:p>
    <w:p>
      <w:r>
        <w:t>41</w:t>
        <w:tab/>
        <w:t>u. a. s[Urheberrechtsgesetz]s</w:t>
      </w:r>
    </w:p>
    <w:p>
      <w:r>
        <w:t>43</w:t>
        <w:tab/>
        <w:t>1932 - 1933</w:t>
      </w:r>
    </w:p>
    <w:p>
      <w:r>
        <w:br/>
        <w:t>26a</w:t>
        <w:tab/>
        <w:t>&lt;-&gt;</w:t>
      </w:r>
    </w:p>
    <w:p>
      <w:r>
        <w:t>27</w:t>
        <w:tab/>
        <w:t>Finanzpolitischer Ausschuß, Finanzen, Steuern, Zölle \ Finanzpolitische Teilbereiche \ Preise, Preisabbau, Preisbindungen</w:t>
      </w:r>
    </w:p>
    <w:p>
      <w:r>
        <w:t>30</w:t>
        <w:tab/>
        <w:t>1180</w:t>
      </w:r>
    </w:p>
    <w:p>
      <w:r>
        <w:t>30z</w:t>
        <w:tab/>
        <w:t>R 401/1180</w:t>
      </w:r>
    </w:p>
    <w:p>
      <w:r>
        <w:t>34</w:t>
        <w:tab/>
        <w:t>Film 54056</w:t>
      </w:r>
    </w:p>
    <w:p>
      <w:r>
        <w:t>40</w:t>
        <w:tab/>
        <w:t>s[Preisbindung]sen in einzelnen Wirtschaftsgebieten und für Markenartikel, Bd.2</w:t>
      </w:r>
    </w:p>
    <w:p>
      <w:r>
        <w:t>41</w:t>
        <w:tab/>
        <w:t>u. a. s[Bücher]s</w:t>
      </w:r>
    </w:p>
    <w:p>
      <w:r>
        <w:t>43</w:t>
        <w:tab/>
        <w:t>1929 - 1931</w:t>
      </w:r>
    </w:p>
    <w:p>
      <w:r>
        <w:br/>
        <w:t>26a</w:t>
        <w:tab/>
        <w:t>&lt;-&gt;</w:t>
      </w:r>
    </w:p>
    <w:p>
      <w:r>
        <w:t>27</w:t>
        <w:tab/>
        <w:t>Finanzpolitischer Ausschuß, Finanzen, Steuern, Zölle \ Finanzpolitische Teilbereiche \ Zölle</w:t>
      </w:r>
    </w:p>
    <w:p>
      <w:r>
        <w:t>30</w:t>
        <w:tab/>
        <w:t>1639</w:t>
      </w:r>
    </w:p>
    <w:p>
      <w:r>
        <w:t>30z</w:t>
        <w:tab/>
        <w:t>R 401/1639</w:t>
      </w:r>
    </w:p>
    <w:p>
      <w:r>
        <w:t>34</w:t>
        <w:tab/>
        <w:t>Film 54097</w:t>
      </w:r>
    </w:p>
    <w:p>
      <w:r>
        <w:t>40</w:t>
        <w:tab/>
        <w:t>k[Zolltarifausschuß]k, Gruppe 4: Abschnitte 9-12 des s[Zolltarif]ss: Besen, Bürsten, Pinsel, Siebwaren, Schnitz- und Formerstoffe, Papier, Pappe, s[Bücher]s, Bilder, Gemälde</w:t>
      </w:r>
    </w:p>
    <w:p>
      <w:r>
        <w:t>43</w:t>
        <w:tab/>
        <w:t>1927</w:t>
      </w:r>
    </w:p>
    <w:p/>
    <w:p/>
    <w:p>
      <w:r>
        <w:br/>
        <w:t>20</w:t>
        <w:tab/>
        <w:t>R 1504</w:t>
      </w:r>
    </w:p>
    <w:p>
      <w:r>
        <w:t>21</w:t>
        <w:tab/>
        <w:t>Reichskommission</w:t>
      </w:r>
    </w:p>
    <w:p>
      <w:r>
        <w:t>22</w:t>
        <w:tab/>
        <w:t>Schriftgut aus der Zeit von 1867 bis 1945 \ Zivile Behörden und Einrichtungen des Deutschen Reichs \ Inneres und Justiz \ #R 1504 Reichskommission</w:t>
      </w:r>
    </w:p>
    <w:p>
      <w:r>
        <w:t>23</w:t>
        <w:tab/>
        <w:t>1878 - 1890</w:t>
      </w:r>
    </w:p>
    <w:p>
      <w:r>
        <w:t>24</w:t>
        <w:tab/>
        <w:t>Findbuch</w:t>
      </w:r>
    </w:p>
    <w:p>
      <w:r>
        <w:t>25</w:t>
        <w:tab/>
        <w:t>Die Reichskommission war eine von 1878 bis 1890 bestehende Behörde, die sich speziell mit der Durchsetzung des Sozialistengesetzes befaßte.</w:t>
      </w:r>
    </w:p>
    <w:p>
      <w:r>
        <w:t>26a</w:t>
        <w:tab/>
        <w:t>&lt;-&gt;</w:t>
      </w:r>
    </w:p>
    <w:p>
      <w:r>
        <w:t>27</w:t>
        <w:tab/>
        <w:t>Vereine</w:t>
      </w:r>
    </w:p>
    <w:p>
      <w:r>
        <w:t>30</w:t>
        <w:tab/>
        <w:t>48</w:t>
      </w:r>
    </w:p>
    <w:p>
      <w:r>
        <w:t>30z</w:t>
        <w:tab/>
        <w:t>R 1504/48</w:t>
      </w:r>
    </w:p>
    <w:p>
      <w:r>
        <w:t>33</w:t>
        <w:tab/>
        <w:t>S. 2</w:t>
      </w:r>
    </w:p>
    <w:p>
      <w:r>
        <w:t>34</w:t>
        <w:tab/>
        <w:t>Film 19823</w:t>
      </w:r>
    </w:p>
    <w:p>
      <w:r>
        <w:t>40</w:t>
        <w:tab/>
        <w:t>k[1{Verband der s[Buchbinder]s und verwandten Geschäftszweige} zu 2{o[Leipzig]o}]k</w:t>
      </w:r>
    </w:p>
    <w:p>
      <w:r>
        <w:t>43</w:t>
        <w:tab/>
        <w:t>1879</w:t>
      </w:r>
    </w:p>
    <w:p>
      <w:r>
        <w:br/>
        <w:t>30</w:t>
        <w:tab/>
        <w:t>55</w:t>
      </w:r>
    </w:p>
    <w:p>
      <w:r>
        <w:t>30z</w:t>
        <w:tab/>
        <w:t>R 1504/55</w:t>
      </w:r>
    </w:p>
    <w:p>
      <w:r>
        <w:t>33</w:t>
        <w:tab/>
        <w:t>S. 2 RS</w:t>
      </w:r>
    </w:p>
    <w:p>
      <w:r>
        <w:t>34</w:t>
        <w:tab/>
        <w:t>Film 19823</w:t>
      </w:r>
    </w:p>
    <w:p>
      <w:r>
        <w:t>40</w:t>
        <w:tab/>
        <w:t>k[1{Leseverein I} zu 2{o[Mildenau]o}]k</w:t>
      </w:r>
    </w:p>
    <w:p>
      <w:r>
        <w:t>43</w:t>
        <w:tab/>
        <w:t>1879</w:t>
      </w:r>
    </w:p>
    <w:p>
      <w:r>
        <w:br/>
        <w:t>30</w:t>
        <w:tab/>
        <w:t>58</w:t>
      </w:r>
    </w:p>
    <w:p>
      <w:r>
        <w:t>30z</w:t>
        <w:tab/>
        <w:t>R 1504/58</w:t>
      </w:r>
    </w:p>
    <w:p>
      <w:r>
        <w:t>33</w:t>
        <w:tab/>
        <w:t>S. 2 RS</w:t>
      </w:r>
    </w:p>
    <w:p>
      <w:r>
        <w:t>34</w:t>
        <w:tab/>
        <w:t>Film 19823</w:t>
      </w:r>
    </w:p>
    <w:p>
      <w:r>
        <w:t>40</w:t>
        <w:tab/>
        <w:t>k[1{s[Buchbinder]sverein} zu 2{o[Leipzig]o}]k</w:t>
      </w:r>
    </w:p>
    <w:p>
      <w:r>
        <w:t>43</w:t>
        <w:tab/>
        <w:t>1879</w:t>
      </w:r>
    </w:p>
    <w:p>
      <w:r>
        <w:br/>
        <w:t>30</w:t>
        <w:tab/>
        <w:t>69</w:t>
      </w:r>
    </w:p>
    <w:p>
      <w:r>
        <w:t>30z</w:t>
        <w:tab/>
        <w:t>R 1504/69</w:t>
      </w:r>
    </w:p>
    <w:p>
      <w:r>
        <w:t>33</w:t>
        <w:tab/>
        <w:t>S. 3</w:t>
      </w:r>
    </w:p>
    <w:p>
      <w:r>
        <w:t>34</w:t>
        <w:tab/>
        <w:t>Film 19824</w:t>
      </w:r>
    </w:p>
    <w:p>
      <w:r>
        <w:t>40</w:t>
        <w:tab/>
        <w:t>Die mit der t[2{s[2{periodische}n 1{Zeitschrift}]s} "1{Der Gewerkschafter}]t" in Verbindung stehende k[Vereinigung "zu einer Reise- und Begräbnis-Unterstützungskasse" für s[Abonnent]sen von sogenannten s[Prämiennummmer]sn des Blattes]k</w:t>
      </w:r>
    </w:p>
    <w:p>
      <w:r>
        <w:t>43</w:t>
        <w:tab/>
        <w:t>1881</w:t>
      </w:r>
    </w:p>
    <w:p>
      <w:r>
        <w:br/>
        <w:t>30</w:t>
        <w:tab/>
        <w:t>76</w:t>
      </w:r>
    </w:p>
    <w:p>
      <w:r>
        <w:t>30z</w:t>
        <w:tab/>
        <w:t>R 1504/76</w:t>
      </w:r>
    </w:p>
    <w:p>
      <w:r>
        <w:t>33</w:t>
        <w:tab/>
        <w:t>S. 3</w:t>
      </w:r>
    </w:p>
    <w:p>
      <w:r>
        <w:t>34</w:t>
        <w:tab/>
        <w:t>Film 19824</w:t>
      </w:r>
    </w:p>
    <w:p>
      <w:r>
        <w:t>40</w:t>
        <w:tab/>
        <w:t>Der in o[Breslau]o bestehende, das k[s[Buchdruckerei]s- und s[Verlagsgeschäft]s Silesia, p[2{W.}1{Kuhnert}]p et Komp.]k betreibende s[Verein]s</w:t>
      </w:r>
    </w:p>
    <w:p>
      <w:r>
        <w:t>43</w:t>
        <w:tab/>
        <w:t>1885</w:t>
      </w:r>
    </w:p>
    <w:p>
      <w:r>
        <w:br/>
        <w:t>30</w:t>
        <w:tab/>
        <w:t>106</w:t>
      </w:r>
    </w:p>
    <w:p>
      <w:r>
        <w:t>30z</w:t>
        <w:tab/>
        <w:t>R 1504/106</w:t>
      </w:r>
    </w:p>
    <w:p>
      <w:r>
        <w:t>33</w:t>
        <w:tab/>
        <w:t>S. 4</w:t>
      </w:r>
    </w:p>
    <w:p>
      <w:r>
        <w:t>34</w:t>
        <w:tab/>
        <w:t>Film 19825</w:t>
      </w:r>
    </w:p>
    <w:p>
      <w:r>
        <w:t>40</w:t>
        <w:tab/>
        <w:t>Beschwerde über das s[Verbot]s des k[1{Unterstützungs-Vereins der s[Buchbinder]s} zu 2{o[Düsseldorf]o}]k</w:t>
      </w:r>
    </w:p>
    <w:p>
      <w:r>
        <w:t>43</w:t>
        <w:tab/>
        <w:t>1890</w:t>
      </w:r>
    </w:p>
    <w:p>
      <w:r>
        <w:br/>
        <w:t>26a</w:t>
        <w:tab/>
        <w:t>&lt;-&gt;</w:t>
      </w:r>
    </w:p>
    <w:p>
      <w:r>
        <w:t>27</w:t>
        <w:tab/>
        <w:t>Druckschriften</w:t>
      </w:r>
    </w:p>
    <w:p>
      <w:r>
        <w:t>30</w:t>
        <w:tab/>
        <w:t>111</w:t>
      </w:r>
    </w:p>
    <w:p>
      <w:r>
        <w:t>30z</w:t>
        <w:tab/>
        <w:t>R 1504/111</w:t>
      </w:r>
    </w:p>
    <w:p>
      <w:r>
        <w:t>33</w:t>
        <w:tab/>
        <w:t>S. 4 RS</w:t>
      </w:r>
    </w:p>
    <w:p>
      <w:r>
        <w:t>34</w:t>
        <w:tab/>
        <w:t>Film 19825</w:t>
      </w:r>
    </w:p>
    <w:p>
      <w:r>
        <w:t>40</w:t>
        <w:tab/>
        <w:t>"t[1{Der arme Konrad}", 2{s[2{illustrierter} 1{Kalender}]s}]t pro z[1879]z, o[Leipzig]o</w:t>
      </w:r>
    </w:p>
    <w:p>
      <w:r>
        <w:t>43</w:t>
        <w:tab/>
        <w:t>1878</w:t>
      </w:r>
    </w:p>
    <w:p>
      <w:r>
        <w:br/>
        <w:t>30</w:t>
        <w:tab/>
        <w:t>114</w:t>
      </w:r>
    </w:p>
    <w:p>
      <w:r>
        <w:t>30z</w:t>
        <w:tab/>
        <w:t>R 1504/114</w:t>
      </w:r>
    </w:p>
    <w:p>
      <w:r>
        <w:t>33</w:t>
        <w:tab/>
        <w:t>S. 4 RS</w:t>
      </w:r>
    </w:p>
    <w:p>
      <w:r>
        <w:t>34</w:t>
        <w:tab/>
        <w:t>Film 19826</w:t>
      </w:r>
    </w:p>
    <w:p>
      <w:r>
        <w:t>40</w:t>
        <w:tab/>
        <w:t>t[2{s[Wochenschrift]s} "1{Die Hoffnung}]t", o[Frankfurt/M.]o</w:t>
      </w:r>
    </w:p>
    <w:p>
      <w:r>
        <w:t>43</w:t>
        <w:tab/>
        <w:t>1878</w:t>
      </w:r>
    </w:p>
    <w:p>
      <w:r>
        <w:br/>
        <w:t>30</w:t>
        <w:tab/>
        <w:t>115</w:t>
      </w:r>
    </w:p>
    <w:p>
      <w:r>
        <w:t>30z</w:t>
        <w:tab/>
        <w:t>R 1504/115</w:t>
      </w:r>
    </w:p>
    <w:p>
      <w:r>
        <w:t>33</w:t>
        <w:tab/>
        <w:t>S. 4 RS</w:t>
      </w:r>
    </w:p>
    <w:p>
      <w:r>
        <w:t>34</w:t>
        <w:tab/>
        <w:t>Film 19826</w:t>
      </w:r>
    </w:p>
    <w:p>
      <w:r>
        <w:t>40</w:t>
        <w:tab/>
        <w:t>"t[o[Schlesisch]oes Wochenblatt]t" und "t[o[Breslau]oer Tageblatt]t"</w:t>
      </w:r>
    </w:p>
    <w:p>
      <w:r>
        <w:t>43</w:t>
        <w:tab/>
        <w:t>1878 - 1879</w:t>
      </w:r>
    </w:p>
    <w:p>
      <w:r>
        <w:br/>
        <w:t>30</w:t>
        <w:tab/>
        <w:t>116</w:t>
      </w:r>
    </w:p>
    <w:p>
      <w:r>
        <w:t>30z</w:t>
        <w:tab/>
        <w:t>R 1504/116</w:t>
      </w:r>
    </w:p>
    <w:p>
      <w:r>
        <w:t>33</w:t>
        <w:tab/>
        <w:t>S. 4 RS</w:t>
      </w:r>
    </w:p>
    <w:p>
      <w:r>
        <w:t>34</w:t>
        <w:tab/>
        <w:t>Film 19826</w:t>
      </w:r>
    </w:p>
    <w:p>
      <w:r>
        <w:t>40</w:t>
        <w:tab/>
        <w:t>Die t[2{s[2{nicht periodische} 1{Druckschrift}]s} "1{Volkskalender}]t" pro z[1879]z, o[Braunschweig]o</w:t>
      </w:r>
    </w:p>
    <w:p>
      <w:r>
        <w:t>43</w:t>
        <w:tab/>
        <w:t>1878</w:t>
      </w:r>
    </w:p>
    <w:p>
      <w:r>
        <w:br/>
        <w:t>30</w:t>
        <w:tab/>
        <w:t>117</w:t>
      </w:r>
    </w:p>
    <w:p>
      <w:r>
        <w:t>30z</w:t>
        <w:tab/>
        <w:t>R 1504/117</w:t>
      </w:r>
    </w:p>
    <w:p>
      <w:r>
        <w:t>33</w:t>
        <w:tab/>
        <w:t>S. 4 RS</w:t>
      </w:r>
    </w:p>
    <w:p>
      <w:r>
        <w:t>34</w:t>
        <w:tab/>
        <w:t>Film 19826</w:t>
      </w:r>
    </w:p>
    <w:p>
      <w:r>
        <w:t>40</w:t>
        <w:tab/>
        <w:t>"t[Volkskalender]t" für z[1878]z, o[Braunschweig]o</w:t>
      </w:r>
    </w:p>
    <w:p>
      <w:r>
        <w:t>43</w:t>
        <w:tab/>
        <w:t>1879</w:t>
      </w:r>
    </w:p>
    <w:p>
      <w:r>
        <w:br/>
        <w:t>30</w:t>
        <w:tab/>
        <w:t>120</w:t>
      </w:r>
    </w:p>
    <w:p>
      <w:r>
        <w:t>30z</w:t>
        <w:tab/>
        <w:t>R 1504/120</w:t>
      </w:r>
    </w:p>
    <w:p>
      <w:r>
        <w:t>33</w:t>
        <w:tab/>
        <w:t>S. 4 RS</w:t>
      </w:r>
    </w:p>
    <w:p>
      <w:r>
        <w:t>34</w:t>
        <w:tab/>
        <w:t>Film 19826</w:t>
      </w:r>
    </w:p>
    <w:p>
      <w:r>
        <w:t>40</w:t>
        <w:tab/>
        <w:t>"t[Das Panier]t", o[Braunschweig]o</w:t>
      </w:r>
    </w:p>
    <w:p>
      <w:r>
        <w:t>43</w:t>
        <w:tab/>
        <w:t>1878 - 1879</w:t>
      </w:r>
    </w:p>
    <w:p>
      <w:r>
        <w:br/>
        <w:t>30</w:t>
        <w:tab/>
        <w:t>121</w:t>
      </w:r>
    </w:p>
    <w:p>
      <w:r>
        <w:t>30z</w:t>
        <w:tab/>
        <w:t>R 1504/121</w:t>
      </w:r>
    </w:p>
    <w:p>
      <w:r>
        <w:t>33</w:t>
        <w:tab/>
        <w:t>S. 4 RS</w:t>
      </w:r>
    </w:p>
    <w:p>
      <w:r>
        <w:t>34</w:t>
        <w:tab/>
        <w:t>Film 19826</w:t>
      </w:r>
    </w:p>
    <w:p>
      <w:r>
        <w:t>40</w:t>
        <w:tab/>
        <w:t>"t[1{Die Zukunft}", 2{s[2{sozialistische} 1{Revue}]s}]t, o[Berlin]o</w:t>
      </w:r>
    </w:p>
    <w:p>
      <w:r>
        <w:t>43</w:t>
        <w:tab/>
        <w:t>1878</w:t>
      </w:r>
    </w:p>
    <w:p>
      <w:r>
        <w:br/>
        <w:t>30</w:t>
        <w:tab/>
        <w:t>122</w:t>
      </w:r>
    </w:p>
    <w:p>
      <w:r>
        <w:t>30z</w:t>
        <w:tab/>
        <w:t>R 1504/122</w:t>
      </w:r>
    </w:p>
    <w:p>
      <w:r>
        <w:t>33</w:t>
        <w:tab/>
        <w:t>S. 4 RS</w:t>
      </w:r>
    </w:p>
    <w:p>
      <w:r>
        <w:t>34</w:t>
        <w:tab/>
        <w:t>Film 19826</w:t>
      </w:r>
    </w:p>
    <w:p>
      <w:r>
        <w:t>40</w:t>
        <w:tab/>
        <w:t>"t[o[Mittelrhein]oische Familienblätter]t", o[Mannheim]o</w:t>
      </w:r>
    </w:p>
    <w:p>
      <w:r>
        <w:t>43</w:t>
        <w:tab/>
        <w:t>1878</w:t>
      </w:r>
    </w:p>
    <w:p>
      <w:r>
        <w:br/>
        <w:t>30</w:t>
        <w:tab/>
        <w:t>128</w:t>
      </w:r>
    </w:p>
    <w:p>
      <w:r>
        <w:t>30z</w:t>
        <w:tab/>
        <w:t>R 1504/128</w:t>
      </w:r>
    </w:p>
    <w:p>
      <w:r>
        <w:t>33</w:t>
        <w:tab/>
        <w:t>S. 5</w:t>
      </w:r>
    </w:p>
    <w:p>
      <w:r>
        <w:t>34</w:t>
        <w:tab/>
        <w:t>Film 19826</w:t>
      </w:r>
    </w:p>
    <w:p>
      <w:r>
        <w:t>40</w:t>
        <w:tab/>
        <w:t>"t[Reichswauwau und Freigeist]t", o[Nürnberg]o</w:t>
      </w:r>
    </w:p>
    <w:p>
      <w:r>
        <w:t>43</w:t>
        <w:tab/>
        <w:t>1879</w:t>
      </w:r>
    </w:p>
    <w:p>
      <w:r>
        <w:br/>
        <w:t>30</w:t>
        <w:tab/>
        <w:t>131</w:t>
      </w:r>
    </w:p>
    <w:p>
      <w:r>
        <w:t>30z</w:t>
        <w:tab/>
        <w:t>R 1504/131</w:t>
      </w:r>
    </w:p>
    <w:p>
      <w:r>
        <w:t>33</w:t>
        <w:tab/>
        <w:t>S. 5</w:t>
      </w:r>
    </w:p>
    <w:p>
      <w:r>
        <w:t>34</w:t>
        <w:tab/>
        <w:t>Film 19827</w:t>
      </w:r>
    </w:p>
    <w:p>
      <w:r>
        <w:t>40</w:t>
        <w:tab/>
        <w:t>"t[Der Kalkulator an der Elbe]t", o[Dresden]o</w:t>
      </w:r>
    </w:p>
    <w:p>
      <w:r>
        <w:t>43</w:t>
        <w:tab/>
        <w:t>1878 - 1879</w:t>
      </w:r>
    </w:p>
    <w:p>
      <w:r>
        <w:br/>
        <w:t>30</w:t>
        <w:tab/>
        <w:t>132</w:t>
      </w:r>
    </w:p>
    <w:p>
      <w:r>
        <w:t>30z</w:t>
        <w:tab/>
        <w:t>R 1504/132</w:t>
      </w:r>
    </w:p>
    <w:p>
      <w:r>
        <w:t>33</w:t>
        <w:tab/>
        <w:t>S. 5</w:t>
      </w:r>
    </w:p>
    <w:p>
      <w:r>
        <w:t>34</w:t>
        <w:tab/>
        <w:t>Film 19827</w:t>
      </w:r>
    </w:p>
    <w:p>
      <w:r>
        <w:t>40</w:t>
        <w:tab/>
        <w:t>"t[Deutsches Wochenblatt]t", o[Leipzig]o</w:t>
      </w:r>
    </w:p>
    <w:p>
      <w:r>
        <w:t>43</w:t>
        <w:tab/>
        <w:t>1879</w:t>
      </w:r>
    </w:p>
    <w:p>
      <w:r>
        <w:br/>
        <w:t>30</w:t>
        <w:tab/>
        <w:t>133</w:t>
      </w:r>
    </w:p>
    <w:p>
      <w:r>
        <w:t>30z</w:t>
        <w:tab/>
        <w:t>R 1504/133</w:t>
      </w:r>
    </w:p>
    <w:p>
      <w:r>
        <w:t>33</w:t>
        <w:tab/>
        <w:t>S. 5</w:t>
      </w:r>
    </w:p>
    <w:p>
      <w:r>
        <w:t>34</w:t>
        <w:tab/>
        <w:t>Film 19827</w:t>
      </w:r>
    </w:p>
    <w:p>
      <w:r>
        <w:t>40</w:t>
        <w:tab/>
        <w:t>"t[1{Die Religion der s[Sozialdemokratie]s}". 2{Kanzelreden}]t von p[2{J.} 1{Dietzgen}]p, o[Leipzig]o</w:t>
      </w:r>
    </w:p>
    <w:p>
      <w:r>
        <w:t>43</w:t>
        <w:tab/>
        <w:t>1878</w:t>
      </w:r>
    </w:p>
    <w:p>
      <w:r>
        <w:br/>
        <w:t>30</w:t>
        <w:tab/>
        <w:t>134</w:t>
      </w:r>
    </w:p>
    <w:p>
      <w:r>
        <w:t>30z</w:t>
        <w:tab/>
        <w:t>R 1504/134</w:t>
      </w:r>
    </w:p>
    <w:p>
      <w:r>
        <w:t>33</w:t>
        <w:tab/>
        <w:t>S. 5</w:t>
      </w:r>
    </w:p>
    <w:p>
      <w:r>
        <w:t>34</w:t>
        <w:tab/>
        <w:t>Film 19827</w:t>
      </w:r>
    </w:p>
    <w:p>
      <w:r>
        <w:t>40</w:t>
        <w:tab/>
        <w:t>"t[Erlebtes]t", Skizzen und Novellen von p[2{W.} 1{Hasenclever}]p, o[Leipzig]o</w:t>
      </w:r>
    </w:p>
    <w:p>
      <w:r>
        <w:t>43</w:t>
        <w:tab/>
        <w:t>1878</w:t>
      </w:r>
    </w:p>
    <w:p>
      <w:r>
        <w:br/>
        <w:t>30</w:t>
        <w:tab/>
        <w:t>136</w:t>
      </w:r>
    </w:p>
    <w:p>
      <w:r>
        <w:t>30z</w:t>
        <w:tab/>
        <w:t>R 1504/136</w:t>
      </w:r>
    </w:p>
    <w:p>
      <w:r>
        <w:t>33</w:t>
        <w:tab/>
        <w:t>S. 5</w:t>
      </w:r>
    </w:p>
    <w:p>
      <w:r>
        <w:t>34</w:t>
        <w:tab/>
        <w:t>Film 19827</w:t>
      </w:r>
    </w:p>
    <w:p>
      <w:r>
        <w:t>40</w:t>
        <w:tab/>
        <w:t>Die nicht periodische Druckschrift: "t[Herr Tessendorff und die deutsche Sozialdemokratie]t". o[Berlin]o</w:t>
      </w:r>
    </w:p>
    <w:p>
      <w:r>
        <w:t>43</w:t>
        <w:tab/>
        <w:t>1875</w:t>
      </w:r>
    </w:p>
    <w:p>
      <w:r>
        <w:br/>
        <w:t>30</w:t>
        <w:tab/>
        <w:t>137</w:t>
      </w:r>
    </w:p>
    <w:p>
      <w:r>
        <w:t>30z</w:t>
        <w:tab/>
        <w:t>R 1504/137</w:t>
      </w:r>
    </w:p>
    <w:p>
      <w:r>
        <w:t>33</w:t>
        <w:tab/>
        <w:t>S. 5</w:t>
      </w:r>
    </w:p>
    <w:p>
      <w:r>
        <w:t>34</w:t>
        <w:tab/>
        <w:t>Film 19827</w:t>
      </w:r>
    </w:p>
    <w:p>
      <w:r>
        <w:t>40</w:t>
        <w:tab/>
        <w:t>t[2{Gedicht}: "1{Arbeiter-Marseillaise}]t" von p[2{J.} 1{Audorf}]p, o[Berlin]o</w:t>
      </w:r>
    </w:p>
    <w:p>
      <w:r>
        <w:t>43</w:t>
        <w:tab/>
        <w:t>1878</w:t>
      </w:r>
    </w:p>
    <w:p>
      <w:r>
        <w:br/>
        <w:t>30</w:t>
        <w:tab/>
        <w:t>138</w:t>
      </w:r>
    </w:p>
    <w:p>
      <w:r>
        <w:t>30z</w:t>
        <w:tab/>
        <w:t>R 1504/138</w:t>
      </w:r>
    </w:p>
    <w:p>
      <w:r>
        <w:t>33</w:t>
        <w:tab/>
        <w:t>S. 5</w:t>
      </w:r>
    </w:p>
    <w:p>
      <w:r>
        <w:t>34</w:t>
        <w:tab/>
        <w:t>Film 19827</w:t>
      </w:r>
    </w:p>
    <w:p>
      <w:r>
        <w:t>40</w:t>
        <w:tab/>
        <w:t>Die nicht periodische Druckschrift: "t[Die parlamentarische Tätigkeit des deutschen Reichstages und der Landtage von z[1874 - 1876]z]t" von p[2{A.} 1{Bebel}]p. o[Berlin]o</w:t>
      </w:r>
    </w:p>
    <w:p>
      <w:r>
        <w:t>43</w:t>
        <w:tab/>
        <w:t>1878</w:t>
      </w:r>
    </w:p>
    <w:p>
      <w:r>
        <w:br/>
        <w:t>30</w:t>
        <w:tab/>
        <w:t>139</w:t>
      </w:r>
    </w:p>
    <w:p>
      <w:r>
        <w:t>30z</w:t>
        <w:tab/>
        <w:t>R 1504/139</w:t>
      </w:r>
    </w:p>
    <w:p>
      <w:r>
        <w:t>33</w:t>
        <w:tab/>
        <w:t>S. 5</w:t>
      </w:r>
    </w:p>
    <w:p>
      <w:r>
        <w:t>34</w:t>
        <w:tab/>
        <w:t>Film 19827</w:t>
      </w:r>
    </w:p>
    <w:p>
      <w:r>
        <w:t>40</w:t>
        <w:tab/>
        <w:t>t["Die sozialen Bewegungen im alten Rom und der Cäsarismus"]t von p[2{J.} 1{Most}]p. o[Berlin]o</w:t>
      </w:r>
    </w:p>
    <w:p>
      <w:r>
        <w:t>43</w:t>
        <w:tab/>
        <w:t>1878</w:t>
      </w:r>
    </w:p>
    <w:p>
      <w:r>
        <w:br/>
        <w:t>30</w:t>
        <w:tab/>
        <w:t>140</w:t>
      </w:r>
    </w:p>
    <w:p>
      <w:r>
        <w:t>30z</w:t>
        <w:tab/>
        <w:t>R 1504/140</w:t>
      </w:r>
    </w:p>
    <w:p>
      <w:r>
        <w:t>33</w:t>
        <w:tab/>
        <w:t>S. 5</w:t>
      </w:r>
    </w:p>
    <w:p>
      <w:r>
        <w:t>34</w:t>
        <w:tab/>
        <w:t>Film 19827</w:t>
      </w:r>
    </w:p>
    <w:p>
      <w:r>
        <w:t>40</w:t>
        <w:tab/>
        <w:t>t["Blicke auf das Volkselend und die s[Volkssterblichkeit]s der deutschen Reichshauptstadt"]t von p[2{A. T.} 1{Stamm}]p. o[Berlin]o</w:t>
      </w:r>
    </w:p>
    <w:p>
      <w:r>
        <w:t>43</w:t>
        <w:tab/>
        <w:t>1878 - 1879</w:t>
      </w:r>
    </w:p>
    <w:p>
      <w:r>
        <w:br/>
        <w:t>30</w:t>
        <w:tab/>
        <w:t>141</w:t>
      </w:r>
    </w:p>
    <w:p>
      <w:r>
        <w:t>30z</w:t>
        <w:tab/>
        <w:t>R 1504/141</w:t>
      </w:r>
    </w:p>
    <w:p>
      <w:r>
        <w:t>33</w:t>
        <w:tab/>
        <w:t>S. 5 RS</w:t>
      </w:r>
    </w:p>
    <w:p>
      <w:r>
        <w:t>34</w:t>
        <w:tab/>
        <w:t>Film 19827</w:t>
      </w:r>
    </w:p>
    <w:p>
      <w:r>
        <w:t>40</w:t>
        <w:tab/>
        <w:t>Die nicht periodische Druckschrift "t[Herr Bastiat Schulze von Delitzsch]t" oder "t[Kapital und Arbeit]t" von p[2{Ferdinand} 1{Lassalle}]p, o[Berlin]o</w:t>
      </w:r>
    </w:p>
    <w:p>
      <w:r>
        <w:t>43</w:t>
        <w:tab/>
        <w:t>1878 - 1879</w:t>
      </w:r>
    </w:p>
    <w:p>
      <w:r>
        <w:br/>
        <w:t>30</w:t>
        <w:tab/>
        <w:t>144</w:t>
      </w:r>
    </w:p>
    <w:p>
      <w:r>
        <w:t>30z</w:t>
        <w:tab/>
        <w:t>R 1504/144</w:t>
      </w:r>
    </w:p>
    <w:p>
      <w:r>
        <w:t>33</w:t>
        <w:tab/>
        <w:t>S. 5 RS</w:t>
      </w:r>
    </w:p>
    <w:p>
      <w:r>
        <w:t>34</w:t>
        <w:tab/>
        <w:t>Film 19827</w:t>
      </w:r>
    </w:p>
    <w:p>
      <w:r>
        <w:t>40</w:t>
        <w:tab/>
        <w:t>Die nicht periodische Druckschrift: "t[Der deutsche Bauernkrieg]t" von p[2{A.} 1{Bebel}]p. o[Braunschweig]o</w:t>
      </w:r>
    </w:p>
    <w:p>
      <w:r>
        <w:t>43</w:t>
        <w:tab/>
        <w:t>1878</w:t>
      </w:r>
    </w:p>
    <w:p>
      <w:r>
        <w:br/>
        <w:t>30</w:t>
        <w:tab/>
        <w:t>145</w:t>
      </w:r>
    </w:p>
    <w:p>
      <w:r>
        <w:t>30z</w:t>
        <w:tab/>
        <w:t>R 1504/145</w:t>
      </w:r>
    </w:p>
    <w:p>
      <w:r>
        <w:t>33</w:t>
        <w:tab/>
        <w:t>S. 5 RS</w:t>
      </w:r>
    </w:p>
    <w:p>
      <w:r>
        <w:t>34</w:t>
        <w:tab/>
        <w:t>Film 19827</w:t>
      </w:r>
    </w:p>
    <w:p>
      <w:r>
        <w:t>40</w:t>
        <w:tab/>
        <w:t>"t[p[Aristoteles]p]t", p[2{O.} 1{Klemich}]p; "t[Der Egoismus als Weltprinzip]t", O. Klemich; "t[Der Nationalitätsdünkel]t", O. Klemich; "t[Die Entwicklung des Menschengeistes]t", O. Klemich; "t[Der 18. März]t", p[2{Max} 1{Kayser}]p o[Dresden]o</w:t>
      </w:r>
    </w:p>
    <w:p>
      <w:r>
        <w:t>43</w:t>
        <w:tab/>
        <w:t>1878 - 1879</w:t>
      </w:r>
    </w:p>
    <w:p>
      <w:r>
        <w:br/>
        <w:t>30</w:t>
        <w:tab/>
        <w:t>146</w:t>
      </w:r>
    </w:p>
    <w:p>
      <w:r>
        <w:t>30z</w:t>
        <w:tab/>
        <w:t>R 1504/146</w:t>
      </w:r>
    </w:p>
    <w:p>
      <w:r>
        <w:t>33</w:t>
        <w:tab/>
        <w:t>S. 5 RS</w:t>
      </w:r>
    </w:p>
    <w:p>
      <w:r>
        <w:t>34</w:t>
        <w:tab/>
        <w:t>Film 19827</w:t>
      </w:r>
    </w:p>
    <w:p>
      <w:r>
        <w:t>40</w:t>
        <w:tab/>
        <w:t>Die nicht periodischen Druckschriften: "t[Der alte und der neue Jesuitismus]t" von p[Becker]p; "t[Der Braunschweigische Ausschuß der Arbeiterpartei]t" von Bracke; "t[Der Lassallesche Vorschlag]t" von p[2{W.} 1{Bracke jr.}]p; "t[Ein Komplott gegen die k[Arbeiter-Assoziation]k]t" von p[Kokosky]p; "t[Meine 3 1/2 jähr. Leipziger Polizei-Kampagne]t" von p[2{A.} 1{Hepner}]p; "t[Die Pariser Kommune vor den Berliner Gerichten]t" von p[Most]p; "t[Nieder mit den Sozialdemokraten]t" von W. Bracke jr.; "t[Die Bastille am Plötzensee]t" von p[2{Johann} 1{Most}]p; "t[Die Verzweiflung im liberalen Lager]t" von p[2{W.} 1{Bracke}]p; "t[Die Pariser Kommune vor der Deputierten-Kammer]t" von p[Rohleder]p; "t[Was wollen die Sozialdemokraten]t" von p[2{H.} 1{Oldenburg}]p; "t[Die Forderungen des Sozialismus]t" von p[2{B.} 1{Geiser}]p; "t[Hütet Euch vor den 300 Millionen neuer Steuern]t" von W. Bracke; "t[Geschichte der sKommune von 1871]t" von p[Lissagaray]p, o[Braunschweig]o</w:t>
      </w:r>
    </w:p>
    <w:p>
      <w:r>
        <w:t>43</w:t>
        <w:tab/>
        <w:t>1878 - 1879</w:t>
      </w:r>
    </w:p>
    <w:p>
      <w:r>
        <w:br/>
        <w:t>30</w:t>
        <w:tab/>
        <w:t>147</w:t>
      </w:r>
    </w:p>
    <w:p>
      <w:r>
        <w:t>30z</w:t>
        <w:tab/>
        <w:t>R 1504/147</w:t>
      </w:r>
    </w:p>
    <w:p>
      <w:r>
        <w:t>33</w:t>
        <w:tab/>
        <w:t>S. 5 RS</w:t>
      </w:r>
    </w:p>
    <w:p>
      <w:r>
        <w:t>34</w:t>
        <w:tab/>
        <w:t>Film 19827</w:t>
      </w:r>
    </w:p>
    <w:p>
      <w:r>
        <w:t>40</w:t>
        <w:tab/>
        <w:t>"t[Zur Geschichte der Kommune von Paris]t" von p[2{W.} 1{Blos}]p; "t[Gegen die Prügel-Pädagogen]t" von p[2{E.} 1{Sack}]p; "t[Der bekehrte Nagelschmied]t" von p[2{H.} 1{Roller}]p; "t[Anti-Syllabus]t" von p[Krasser]p; "t[Am Webstuhl der Zeit]t" von p[2{Otto} 1{Walster}]p, o[Braunschweig]o</w:t>
      </w:r>
    </w:p>
    <w:p>
      <w:r>
        <w:t>43</w:t>
        <w:tab/>
        <w:t>1878 - 1879</w:t>
      </w:r>
    </w:p>
    <w:p>
      <w:r>
        <w:br/>
        <w:t>30</w:t>
        <w:tab/>
        <w:t>148</w:t>
      </w:r>
    </w:p>
    <w:p>
      <w:r>
        <w:t>30z</w:t>
        <w:tab/>
        <w:t>R 1504/148</w:t>
      </w:r>
    </w:p>
    <w:p>
      <w:r>
        <w:t>33</w:t>
        <w:tab/>
        <w:t>S. 5 RS</w:t>
      </w:r>
    </w:p>
    <w:p>
      <w:r>
        <w:t>34</w:t>
        <w:tab/>
        <w:t>Film 19287</w:t>
      </w:r>
    </w:p>
    <w:p>
      <w:r>
        <w:t>40</w:t>
        <w:tab/>
        <w:t>"t[Zweck, Mittel und Organisation des allgemeinen deutschen Arbeitervereins]t" von p[2{C.W.} 1{Toelcke}]p, o[Berlin]o</w:t>
      </w:r>
    </w:p>
    <w:p>
      <w:r>
        <w:t>43</w:t>
        <w:tab/>
        <w:t>1878</w:t>
      </w:r>
    </w:p>
    <w:p>
      <w:r>
        <w:br/>
        <w:t>30</w:t>
        <w:tab/>
        <w:t>149</w:t>
      </w:r>
    </w:p>
    <w:p>
      <w:r>
        <w:t>30z</w:t>
        <w:tab/>
        <w:t>R 1504/149</w:t>
      </w:r>
    </w:p>
    <w:p>
      <w:r>
        <w:t>33</w:t>
        <w:tab/>
        <w:t>S. 5 RS</w:t>
      </w:r>
    </w:p>
    <w:p>
      <w:r>
        <w:t>34</w:t>
        <w:tab/>
        <w:t>Film 19827</w:t>
      </w:r>
    </w:p>
    <w:p>
      <w:r>
        <w:t>40</w:t>
        <w:tab/>
        <w:t>"t[Die Lösung der sozialen Frage]t von p[2{Johann} 1{Most}]p, o[Berlin]o</w:t>
      </w:r>
    </w:p>
    <w:p>
      <w:r>
        <w:t>43</w:t>
        <w:tab/>
        <w:t>1878</w:t>
      </w:r>
    </w:p>
    <w:p>
      <w:r>
        <w:br/>
        <w:t>30</w:t>
        <w:tab/>
        <w:t>150</w:t>
      </w:r>
    </w:p>
    <w:p>
      <w:r>
        <w:t>30z</w:t>
        <w:tab/>
        <w:t>R 1504/150</w:t>
      </w:r>
    </w:p>
    <w:p>
      <w:r>
        <w:t>33</w:t>
        <w:tab/>
        <w:t>S. 5 RS</w:t>
      </w:r>
    </w:p>
    <w:p>
      <w:r>
        <w:t>34</w:t>
        <w:tab/>
        <w:t>Film 19827</w:t>
      </w:r>
    </w:p>
    <w:p>
      <w:r>
        <w:t>40</w:t>
        <w:tab/>
        <w:t>"t[Unsere Ziele]t" von p[2{A.} 1{Bebel}]p, o[Leipzig]o</w:t>
      </w:r>
    </w:p>
    <w:p>
      <w:r>
        <w:t>43</w:t>
        <w:tab/>
        <w:t>1878 - 1879</w:t>
      </w:r>
    </w:p>
    <w:p>
      <w:r>
        <w:br/>
        <w:t>30</w:t>
        <w:tab/>
        <w:t>151</w:t>
      </w:r>
    </w:p>
    <w:p>
      <w:r>
        <w:t>30z</w:t>
        <w:tab/>
        <w:t>R 1504/151</w:t>
      </w:r>
    </w:p>
    <w:p>
      <w:r>
        <w:t>33</w:t>
        <w:tab/>
        <w:t>S. 5 RS</w:t>
      </w:r>
    </w:p>
    <w:p>
      <w:r>
        <w:t>34</w:t>
        <w:tab/>
        <w:t>Film 19827</w:t>
      </w:r>
    </w:p>
    <w:p>
      <w:r>
        <w:t>40</w:t>
        <w:tab/>
        <w:t>"t[Die freien religiösen Gemeinden und die Sozialdemokratie]t", o[Heidelberg]o</w:t>
      </w:r>
    </w:p>
    <w:p>
      <w:r>
        <w:t>43</w:t>
        <w:tab/>
        <w:t>1879</w:t>
      </w:r>
    </w:p>
    <w:p>
      <w:r>
        <w:br/>
        <w:t>30</w:t>
        <w:tab/>
        <w:t>152</w:t>
      </w:r>
    </w:p>
    <w:p>
      <w:r>
        <w:t>30z</w:t>
        <w:tab/>
        <w:t>R 1504/152</w:t>
      </w:r>
    </w:p>
    <w:p>
      <w:r>
        <w:t>33</w:t>
        <w:tab/>
        <w:t>S. 6</w:t>
      </w:r>
    </w:p>
    <w:p>
      <w:r>
        <w:t>34</w:t>
        <w:tab/>
        <w:t>Film 19827</w:t>
      </w:r>
    </w:p>
    <w:p>
      <w:r>
        <w:t>40</w:t>
        <w:tab/>
        <w:t>"t[Unsere Schulen im Dienste gegen die Freiheit]t" von p[2{E.} 1{Sack}]p. "t[Beiträge zu der Schule im Dienste der Freiheit]t" von E. Sack, o[Braunschweig]o</w:t>
      </w:r>
    </w:p>
    <w:p>
      <w:r>
        <w:t>43</w:t>
        <w:tab/>
        <w:t>1878 - 1879</w:t>
      </w:r>
    </w:p>
    <w:p>
      <w:r>
        <w:br/>
        <w:t>30</w:t>
        <w:tab/>
        <w:t>153</w:t>
      </w:r>
    </w:p>
    <w:p>
      <w:r>
        <w:t>30z</w:t>
        <w:tab/>
        <w:t>R 1504/153</w:t>
      </w:r>
    </w:p>
    <w:p>
      <w:r>
        <w:t>33</w:t>
        <w:tab/>
        <w:t>S. 6</w:t>
      </w:r>
    </w:p>
    <w:p>
      <w:r>
        <w:t>34</w:t>
        <w:tab/>
        <w:t>Film 19827</w:t>
      </w:r>
    </w:p>
    <w:p>
      <w:r>
        <w:t>40</w:t>
        <w:tab/>
        <w:t>"t[Die s[Arbeiterdichtung]s in o[Frankreich]o]t" und "t[p[Brutus]p! Schläfst Du?]t" von p[2{A.} 1{Strodtmann}]p, o[Hamburg]o</w:t>
      </w:r>
    </w:p>
    <w:p>
      <w:r>
        <w:t>43</w:t>
        <w:tab/>
        <w:t>1879</w:t>
      </w:r>
    </w:p>
    <w:p>
      <w:r>
        <w:br/>
        <w:t>30</w:t>
        <w:tab/>
        <w:t>155</w:t>
      </w:r>
    </w:p>
    <w:p>
      <w:r>
        <w:t>30z</w:t>
        <w:tab/>
        <w:t>R 1504/155</w:t>
      </w:r>
    </w:p>
    <w:p>
      <w:r>
        <w:t>33</w:t>
        <w:tab/>
        <w:t>S. 6</w:t>
      </w:r>
    </w:p>
    <w:p>
      <w:r>
        <w:t>34</w:t>
        <w:tab/>
        <w:t>Film 19828</w:t>
      </w:r>
    </w:p>
    <w:p>
      <w:r>
        <w:t>40</w:t>
        <w:tab/>
        <w:t>"t[Wie Du sein sollst]t" von p[2{Oskar} 1{Klemich}]p, o[Dresden]o</w:t>
      </w:r>
    </w:p>
    <w:p>
      <w:r>
        <w:t>43</w:t>
        <w:tab/>
        <w:t>1879</w:t>
      </w:r>
    </w:p>
    <w:p>
      <w:r>
        <w:br/>
        <w:t>30</w:t>
        <w:tab/>
        <w:t>156</w:t>
      </w:r>
    </w:p>
    <w:p>
      <w:r>
        <w:t>30z</w:t>
        <w:tab/>
        <w:t>R 1504/156</w:t>
      </w:r>
    </w:p>
    <w:p>
      <w:r>
        <w:t>33</w:t>
        <w:tab/>
        <w:t>S. 6</w:t>
      </w:r>
    </w:p>
    <w:p>
      <w:r>
        <w:t>34</w:t>
        <w:tab/>
        <w:t>Film 19828</w:t>
      </w:r>
    </w:p>
    <w:p>
      <w:r>
        <w:t>40</w:t>
        <w:tab/>
        <w:t>Die nicht periodische Druckschrift "t[Drei Jahre aus meinem Leben]t" von p[Wander]p, o[Leipzig]o</w:t>
      </w:r>
    </w:p>
    <w:p>
      <w:r>
        <w:t>43</w:t>
        <w:tab/>
        <w:t>1879</w:t>
      </w:r>
    </w:p>
    <w:p>
      <w:r>
        <w:br/>
        <w:t>30</w:t>
        <w:tab/>
        <w:t>158</w:t>
      </w:r>
    </w:p>
    <w:p>
      <w:r>
        <w:t>30z</w:t>
        <w:tab/>
        <w:t>R 1504/158</w:t>
      </w:r>
    </w:p>
    <w:p>
      <w:r>
        <w:t>33</w:t>
        <w:tab/>
        <w:t>S. 6</w:t>
      </w:r>
    </w:p>
    <w:p>
      <w:r>
        <w:t>34</w:t>
        <w:tab/>
        <w:t>Film 19828</w:t>
      </w:r>
    </w:p>
    <w:p>
      <w:r>
        <w:t>40</w:t>
        <w:tab/>
        <w:t>"t[Geschichte der revolutionären Pariser Kommune in den Jahren z[1789 - 1794]z]t" von p[2{B.} 1{Becker}]p, o[Braunschweig]o</w:t>
      </w:r>
    </w:p>
    <w:p>
      <w:r>
        <w:t>43</w:t>
        <w:tab/>
        <w:t>1879</w:t>
      </w:r>
    </w:p>
    <w:p>
      <w:r>
        <w:br/>
        <w:t>30</w:t>
        <w:tab/>
        <w:t>160</w:t>
      </w:r>
    </w:p>
    <w:p>
      <w:r>
        <w:t>30z</w:t>
        <w:tab/>
        <w:t>R 1504/160</w:t>
      </w:r>
    </w:p>
    <w:p>
      <w:r>
        <w:t>33</w:t>
        <w:tab/>
        <w:t>S. 6</w:t>
      </w:r>
    </w:p>
    <w:p>
      <w:r>
        <w:t>34</w:t>
        <w:tab/>
        <w:t>Film 19828</w:t>
      </w:r>
    </w:p>
    <w:p>
      <w:r>
        <w:t>40</w:t>
        <w:tab/>
        <w:t>"t[Jahrbuch für Sozialwissenschaft und Sozialpolitik]t" von p[4{Dr.} 2{L.} 1{Richter}]p</w:t>
      </w:r>
    </w:p>
    <w:p>
      <w:r>
        <w:t>43</w:t>
        <w:tab/>
        <w:t>1879</w:t>
      </w:r>
    </w:p>
    <w:p>
      <w:r>
        <w:br/>
        <w:t>30</w:t>
        <w:tab/>
        <w:t>162</w:t>
      </w:r>
    </w:p>
    <w:p>
      <w:r>
        <w:t>30z</w:t>
        <w:tab/>
        <w:t>R 1504/162</w:t>
      </w:r>
    </w:p>
    <w:p>
      <w:r>
        <w:t>33</w:t>
        <w:tab/>
        <w:t>S. 6</w:t>
      </w:r>
    </w:p>
    <w:p>
      <w:r>
        <w:t>34</w:t>
        <w:tab/>
        <w:t>Film 19828</w:t>
      </w:r>
    </w:p>
    <w:p>
      <w:r>
        <w:t>40</w:t>
        <w:tab/>
        <w:t>t[2{Wochenschrift} "1{Freie deutsche Warte}]t", o[Breslau]o</w:t>
      </w:r>
    </w:p>
    <w:p>
      <w:r>
        <w:t>43</w:t>
        <w:tab/>
        <w:t>1879 - 1880</w:t>
      </w:r>
    </w:p>
    <w:p>
      <w:r>
        <w:br/>
        <w:t>30</w:t>
        <w:tab/>
        <w:t>164</w:t>
      </w:r>
    </w:p>
    <w:p>
      <w:r>
        <w:t>30z</w:t>
        <w:tab/>
        <w:t>R 1504/164</w:t>
      </w:r>
    </w:p>
    <w:p>
      <w:r>
        <w:t>33</w:t>
        <w:tab/>
        <w:t>S. 6</w:t>
      </w:r>
    </w:p>
    <w:p>
      <w:r>
        <w:t>34</w:t>
        <w:tab/>
        <w:t>Film 19828</w:t>
      </w:r>
    </w:p>
    <w:p>
      <w:r>
        <w:t>40</w:t>
        <w:tab/>
        <w:t>"t[o[Glauchau]oer s[Wochenblatt]s]t", Glauchau</w:t>
      </w:r>
    </w:p>
    <w:p>
      <w:r>
        <w:t>43</w:t>
        <w:tab/>
        <w:t>1879</w:t>
      </w:r>
    </w:p>
    <w:p>
      <w:r>
        <w:br/>
        <w:t>30</w:t>
        <w:tab/>
        <w:t>165</w:t>
      </w:r>
    </w:p>
    <w:p>
      <w:r>
        <w:t>30z</w:t>
        <w:tab/>
        <w:t>R 1504/165</w:t>
      </w:r>
    </w:p>
    <w:p>
      <w:r>
        <w:t>33</w:t>
        <w:tab/>
        <w:t>S. 6</w:t>
      </w:r>
    </w:p>
    <w:p>
      <w:r>
        <w:t>34</w:t>
        <w:tab/>
        <w:t>Film 19828</w:t>
      </w:r>
    </w:p>
    <w:p>
      <w:r>
        <w:t>40</w:t>
        <w:tab/>
        <w:t>"t[o[Petersburg]o bei Tag und Nacht]t" oder "t[Russische Zustände]t", o[Breslau]o</w:t>
      </w:r>
    </w:p>
    <w:p>
      <w:r>
        <w:t>43</w:t>
        <w:tab/>
        <w:t>1880</w:t>
      </w:r>
    </w:p>
    <w:p>
      <w:r>
        <w:br/>
        <w:t>30</w:t>
        <w:tab/>
        <w:t>166</w:t>
      </w:r>
    </w:p>
    <w:p>
      <w:r>
        <w:t>30z</w:t>
        <w:tab/>
        <w:t>R 1504/166</w:t>
      </w:r>
    </w:p>
    <w:p>
      <w:r>
        <w:t>33</w:t>
        <w:tab/>
        <w:t>S. 6</w:t>
      </w:r>
    </w:p>
    <w:p>
      <w:r>
        <w:t>34</w:t>
        <w:tab/>
        <w:t>Film 19828</w:t>
      </w:r>
    </w:p>
    <w:p>
      <w:r>
        <w:t>40</w:t>
        <w:tab/>
        <w:t>t[2{s[Wochenschrift]s} "1{Das Lämplein}]t", o[Leipzig]o</w:t>
      </w:r>
    </w:p>
    <w:p>
      <w:r>
        <w:t>43</w:t>
        <w:tab/>
        <w:t>1880</w:t>
      </w:r>
    </w:p>
    <w:p>
      <w:r>
        <w:br/>
        <w:t>30</w:t>
        <w:tab/>
        <w:t>167</w:t>
      </w:r>
    </w:p>
    <w:p>
      <w:r>
        <w:t>30z</w:t>
        <w:tab/>
        <w:t>R 1504/167</w:t>
      </w:r>
    </w:p>
    <w:p>
      <w:r>
        <w:t>33</w:t>
        <w:tab/>
        <w:t>S. 6</w:t>
      </w:r>
    </w:p>
    <w:p>
      <w:r>
        <w:t>34</w:t>
        <w:tab/>
        <w:t>Film 19828</w:t>
      </w:r>
    </w:p>
    <w:p>
      <w:r>
        <w:t>40</w:t>
        <w:tab/>
        <w:t>"t[Herr p[8{von} 1{Treitschke}]p, der Sozialistentöter]t", o[Leipzig]o</w:t>
      </w:r>
    </w:p>
    <w:p>
      <w:r>
        <w:t>43</w:t>
        <w:tab/>
        <w:t>1880</w:t>
      </w:r>
    </w:p>
    <w:p>
      <w:r>
        <w:br/>
        <w:t>30</w:t>
        <w:tab/>
        <w:t>169</w:t>
      </w:r>
    </w:p>
    <w:p>
      <w:r>
        <w:t>30z</w:t>
        <w:tab/>
        <w:t>R 1504/169</w:t>
      </w:r>
    </w:p>
    <w:p>
      <w:r>
        <w:t>33</w:t>
        <w:tab/>
        <w:t>S. 6</w:t>
      </w:r>
    </w:p>
    <w:p>
      <w:r>
        <w:t>34</w:t>
        <w:tab/>
        <w:t>Film 19828</w:t>
      </w:r>
    </w:p>
    <w:p>
      <w:r>
        <w:t>40</w:t>
        <w:tab/>
        <w:t>Die t[2{s[2{periodische} 1{Druckschrift}]s} "1{Zur Besprechung vor den Wahlen}]t", d.d. o[Leipzig]o, den z[19. Okt. 1880]z, o[Leipzig]o</w:t>
      </w:r>
    </w:p>
    <w:p>
      <w:r>
        <w:t>43</w:t>
        <w:tab/>
        <w:t>1880 - 1881</w:t>
      </w:r>
    </w:p>
    <w:p>
      <w:r>
        <w:br/>
        <w:t>30</w:t>
        <w:tab/>
        <w:t>174</w:t>
      </w:r>
    </w:p>
    <w:p>
      <w:r>
        <w:t>30z</w:t>
        <w:tab/>
        <w:t>R 1504/174</w:t>
      </w:r>
    </w:p>
    <w:p>
      <w:r>
        <w:t>33</w:t>
        <w:tab/>
        <w:t>S. 6 RS</w:t>
      </w:r>
    </w:p>
    <w:p>
      <w:r>
        <w:t>34</w:t>
        <w:tab/>
        <w:t>Film 19828</w:t>
      </w:r>
    </w:p>
    <w:p>
      <w:r>
        <w:t>40</w:t>
        <w:tab/>
        <w:t>Die Nr. 41 und das fernere Erscheinen der "t[Dresdner Abendzeitung]t" und die Nr. 12 und 15 sowie das fernere Erscheinen der t[2{s[Wochenschrift]s} "1{Hiddigeigei}]t", o[Dresden]o</w:t>
      </w:r>
    </w:p>
    <w:p>
      <w:r>
        <w:t>43</w:t>
        <w:tab/>
        <w:t>1881</w:t>
      </w:r>
    </w:p>
    <w:p>
      <w:r>
        <w:br/>
        <w:t>30</w:t>
        <w:tab/>
        <w:t>175</w:t>
      </w:r>
    </w:p>
    <w:p>
      <w:r>
        <w:t>30z</w:t>
        <w:tab/>
        <w:t>R 1504/175</w:t>
      </w:r>
    </w:p>
    <w:p>
      <w:r>
        <w:t>33</w:t>
        <w:tab/>
        <w:t>S. 6 RS</w:t>
      </w:r>
    </w:p>
    <w:p>
      <w:r>
        <w:t>34</w:t>
        <w:tab/>
        <w:t>Film 19828</w:t>
      </w:r>
    </w:p>
    <w:p>
      <w:r>
        <w:t>40</w:t>
        <w:tab/>
        <w:t>Die Nummern 7, 78 und 79, Jahrgang z[1881]z und das fernere Erscheinen der t[2{s[2{periodische}n 1{Druckschrift}]s} "1{Das Vaterland}]t"</w:t>
      </w:r>
    </w:p>
    <w:p>
      <w:r>
        <w:t>43</w:t>
        <w:tab/>
        <w:t>1881</w:t>
      </w:r>
    </w:p>
    <w:p>
      <w:r>
        <w:br/>
        <w:t>30</w:t>
        <w:tab/>
        <w:t>177</w:t>
      </w:r>
    </w:p>
    <w:p>
      <w:r>
        <w:t>30z</w:t>
        <w:tab/>
        <w:t>R 1504/177</w:t>
      </w:r>
    </w:p>
    <w:p>
      <w:r>
        <w:t>33</w:t>
        <w:tab/>
        <w:t>S. 6 RS</w:t>
      </w:r>
    </w:p>
    <w:p>
      <w:r>
        <w:t>34</w:t>
        <w:tab/>
        <w:t>Film 19828</w:t>
      </w:r>
    </w:p>
    <w:p>
      <w:r>
        <w:t>40</w:t>
        <w:tab/>
        <w:t>Die 2. Beilage der Nr. 121 der t[2{s[2{periodische}n 1{Druckschrift}]s} "1{o[Itzehoe]or Nachrichten}]t"</w:t>
      </w:r>
    </w:p>
    <w:p>
      <w:r>
        <w:t>43</w:t>
        <w:tab/>
        <w:t>1881</w:t>
      </w:r>
    </w:p>
    <w:p>
      <w:r>
        <w:br/>
        <w:t>30</w:t>
        <w:tab/>
        <w:t>180</w:t>
      </w:r>
    </w:p>
    <w:p>
      <w:r>
        <w:t>30z</w:t>
        <w:tab/>
        <w:t>R 1504/180</w:t>
      </w:r>
    </w:p>
    <w:p>
      <w:r>
        <w:t>33</w:t>
        <w:tab/>
        <w:t>S. 6 RS</w:t>
      </w:r>
    </w:p>
    <w:p>
      <w:r>
        <w:t>34</w:t>
        <w:tab/>
        <w:t>Film 19829</w:t>
      </w:r>
    </w:p>
    <w:p>
      <w:r>
        <w:t>40</w:t>
        <w:tab/>
        <w:t>Die t[2{s[2{periodische} 1{Druckschrift}]s} "1{Deutsche Blätter}]t", o[Leipzig]o</w:t>
      </w:r>
    </w:p>
    <w:p>
      <w:r>
        <w:t>43</w:t>
        <w:tab/>
        <w:t>1882</w:t>
      </w:r>
    </w:p>
    <w:p>
      <w:r>
        <w:br/>
        <w:t>30</w:t>
        <w:tab/>
        <w:t>182</w:t>
      </w:r>
    </w:p>
    <w:p>
      <w:r>
        <w:t>30z</w:t>
        <w:tab/>
        <w:t>R 1504/182</w:t>
      </w:r>
    </w:p>
    <w:p>
      <w:r>
        <w:t>33</w:t>
        <w:tab/>
        <w:t>S. 6 RS</w:t>
      </w:r>
    </w:p>
    <w:p>
      <w:r>
        <w:t>34</w:t>
        <w:tab/>
        <w:t>Film 19829</w:t>
      </w:r>
    </w:p>
    <w:p>
      <w:r>
        <w:t>40</w:t>
        <w:tab/>
        <w:t>Die t[2{s[2{periodische} 1{Druckschrift}]s} "1{Haus und Welt}]t"</w:t>
      </w:r>
    </w:p>
    <w:p>
      <w:r>
        <w:t>43</w:t>
        <w:tab/>
        <w:t>1882</w:t>
      </w:r>
    </w:p>
    <w:p>
      <w:r>
        <w:br/>
        <w:t>30</w:t>
        <w:tab/>
        <w:t>183</w:t>
      </w:r>
    </w:p>
    <w:p>
      <w:r>
        <w:t>30z</w:t>
        <w:tab/>
        <w:t>R 1504/183</w:t>
      </w:r>
    </w:p>
    <w:p>
      <w:r>
        <w:t>33</w:t>
        <w:tab/>
        <w:t>S. 6 RS</w:t>
      </w:r>
    </w:p>
    <w:p>
      <w:r>
        <w:t>34</w:t>
        <w:tab/>
        <w:t>Film 19829</w:t>
      </w:r>
    </w:p>
    <w:p>
      <w:r>
        <w:t>40</w:t>
        <w:tab/>
        <w:t>"t[Elsässisches Wochenblatt]t", Demokratisches s[Wochenblatt]s für Stadt und Land, o[Elsaß-o[Lothringen]o]o</w:t>
      </w:r>
    </w:p>
    <w:p>
      <w:r>
        <w:t>43</w:t>
        <w:tab/>
        <w:t>1882</w:t>
      </w:r>
    </w:p>
    <w:p>
      <w:r>
        <w:br/>
        <w:t>30</w:t>
        <w:tab/>
        <w:t>184</w:t>
      </w:r>
    </w:p>
    <w:p>
      <w:r>
        <w:t>30z</w:t>
        <w:tab/>
        <w:t>R 1504/184</w:t>
      </w:r>
    </w:p>
    <w:p>
      <w:r>
        <w:t>33</w:t>
        <w:tab/>
        <w:t>S. 6 RS</w:t>
      </w:r>
    </w:p>
    <w:p>
      <w:r>
        <w:t>34</w:t>
        <w:tab/>
        <w:t>Film 19829</w:t>
      </w:r>
    </w:p>
    <w:p>
      <w:r>
        <w:t>40</w:t>
        <w:tab/>
        <w:t>Die t[2{s[2{periodische} 1{Druckschrift}]s} "1{o[Augsburg]oer Chronik}]t", s[Redaktion]s und s[Verlag]s von p[2{Carl} 1{Habermalz}]p, s[Druck]s von p[2{Hier.} 1{Mühlberger}]p, o[Bayern]o</w:t>
      </w:r>
    </w:p>
    <w:p>
      <w:r>
        <w:t>43</w:t>
        <w:tab/>
        <w:t>1882 - 1883</w:t>
      </w:r>
    </w:p>
    <w:p>
      <w:r>
        <w:br/>
        <w:t>30</w:t>
        <w:tab/>
        <w:t>185</w:t>
      </w:r>
    </w:p>
    <w:p>
      <w:r>
        <w:t>30z</w:t>
        <w:tab/>
        <w:t>R 1504/185</w:t>
      </w:r>
    </w:p>
    <w:p>
      <w:r>
        <w:t>33</w:t>
        <w:tab/>
        <w:t>S. 6 RS</w:t>
      </w:r>
    </w:p>
    <w:p>
      <w:r>
        <w:t>34</w:t>
        <w:tab/>
        <w:t>Film 19829</w:t>
      </w:r>
    </w:p>
    <w:p>
      <w:r>
        <w:t>40</w:t>
        <w:tab/>
        <w:t>"t[Das neue s[Sozialistengesetz]s vor dem deutschen Reichstage]t", Stenographischer Bericht der Verhandlungen des deutschen Reichstages am z[6. März 1880]z, o[Leipzig]o z[1880]z, s[Druck]s und s[Verlag]s der k[Genossenschafts-s[Buchdruckerei]s]k</w:t>
      </w:r>
    </w:p>
    <w:p>
      <w:r>
        <w:t>43</w:t>
        <w:tab/>
        <w:t>1882</w:t>
      </w:r>
    </w:p>
    <w:p>
      <w:r>
        <w:br/>
        <w:t>30</w:t>
        <w:tab/>
        <w:t>186</w:t>
      </w:r>
    </w:p>
    <w:p>
      <w:r>
        <w:t>30z</w:t>
        <w:tab/>
        <w:t>R 1504/186</w:t>
      </w:r>
    </w:p>
    <w:p>
      <w:r>
        <w:t>33</w:t>
        <w:tab/>
        <w:t>S. 7</w:t>
      </w:r>
    </w:p>
    <w:p>
      <w:r>
        <w:t>34</w:t>
        <w:tab/>
        <w:t>Film 19829</w:t>
      </w:r>
    </w:p>
    <w:p>
      <w:r>
        <w:t>40</w:t>
        <w:tab/>
        <w:t>Rede des Abgeordneten Kayser über die Stellung des Arbeiterstandes zum Parlament, Reichstagssitzung vom z[16. Mai 1881]z, Nach dem amtlichen Stenographiebericht, Druck und s[Verlag]s von k[1{p[2{H.} 1{Zumbusch}]p et. Komp.}, 2{o[Dresden]o}]k</w:t>
      </w:r>
    </w:p>
    <w:p>
      <w:r>
        <w:t>43</w:t>
        <w:tab/>
        <w:t>1882</w:t>
      </w:r>
    </w:p>
    <w:p>
      <w:r>
        <w:br/>
        <w:t>30</w:t>
        <w:tab/>
        <w:t>187</w:t>
      </w:r>
    </w:p>
    <w:p>
      <w:r>
        <w:t>30z</w:t>
        <w:tab/>
        <w:t>R 1504/187</w:t>
      </w:r>
    </w:p>
    <w:p>
      <w:r>
        <w:t>33</w:t>
        <w:tab/>
        <w:t>S. 7</w:t>
      </w:r>
    </w:p>
    <w:p>
      <w:r>
        <w:t>34</w:t>
        <w:tab/>
        <w:t>Film 19829</w:t>
      </w:r>
    </w:p>
    <w:p>
      <w:r>
        <w:t>40</w:t>
        <w:tab/>
        <w:t>Die nicht periodische Druckschrift: "t[Deutscher Handwerker- und Arbeiter-Notizkalender für das Jahr z[1883]z]t", o[Nürnberg]o, s[Verlag]s von k[1{p[Wörlein]p et Komp.}, 2{&lt;Nürnberg&gt;}]k</w:t>
      </w:r>
    </w:p>
    <w:p>
      <w:r>
        <w:t>43</w:t>
        <w:tab/>
        <w:t>1882</w:t>
      </w:r>
    </w:p>
    <w:p>
      <w:r>
        <w:br/>
        <w:t>30</w:t>
        <w:tab/>
        <w:t>188</w:t>
      </w:r>
    </w:p>
    <w:p>
      <w:r>
        <w:t>30z</w:t>
        <w:tab/>
        <w:t>R 1504/188</w:t>
      </w:r>
    </w:p>
    <w:p>
      <w:r>
        <w:t>33</w:t>
        <w:tab/>
        <w:t>S. 7</w:t>
      </w:r>
    </w:p>
    <w:p>
      <w:r>
        <w:t>34</w:t>
        <w:tab/>
        <w:t>Film 19829</w:t>
      </w:r>
    </w:p>
    <w:p>
      <w:r>
        <w:t>40</w:t>
        <w:tab/>
        <w:t>Die Nr. 73 vom z[12. Dezember 1882]z der t[2{s[2{periodische}n 1{Zeitschrift}]s} "1{o[Augsburg]oer Tagespresse}]t"</w:t>
      </w:r>
    </w:p>
    <w:p>
      <w:r>
        <w:t>43</w:t>
        <w:tab/>
        <w:t>1883</w:t>
      </w:r>
    </w:p>
    <w:p>
      <w:r>
        <w:br/>
        <w:t>30</w:t>
        <w:tab/>
        <w:t>189</w:t>
      </w:r>
    </w:p>
    <w:p>
      <w:r>
        <w:t>30z</w:t>
        <w:tab/>
        <w:t>R 1504/189</w:t>
      </w:r>
    </w:p>
    <w:p>
      <w:r>
        <w:t>33</w:t>
        <w:tab/>
        <w:t>S. 7</w:t>
      </w:r>
    </w:p>
    <w:p>
      <w:r>
        <w:t>34</w:t>
        <w:tab/>
        <w:t>Film 19829</w:t>
      </w:r>
    </w:p>
    <w:p>
      <w:r>
        <w:t>40</w:t>
        <w:tab/>
        <w:t>Die Nr. 24 vom z[25. Februar 1883]z "t[Süddeutsche Post]t". Unabhängiges Organ für jedermann aus dem Volke</w:t>
      </w:r>
    </w:p>
    <w:p>
      <w:r>
        <w:t>43</w:t>
        <w:tab/>
        <w:t>1883</w:t>
      </w:r>
    </w:p>
    <w:p>
      <w:r>
        <w:br/>
        <w:t>30</w:t>
        <w:tab/>
        <w:t>190</w:t>
      </w:r>
    </w:p>
    <w:p>
      <w:r>
        <w:t>30z</w:t>
        <w:tab/>
        <w:t>R 1504/190</w:t>
      </w:r>
    </w:p>
    <w:p>
      <w:r>
        <w:t>33</w:t>
        <w:tab/>
        <w:t>S. 7</w:t>
      </w:r>
    </w:p>
    <w:p>
      <w:r>
        <w:t>34</w:t>
        <w:tab/>
        <w:t>Film 19829</w:t>
      </w:r>
    </w:p>
    <w:p>
      <w:r>
        <w:t>40</w:t>
        <w:tab/>
        <w:t>Die nicht periodischen Druckschriften: "Verhandlungen über den Antrag Liebknecht und Genossen betr. die Aufhebung sämtlicher im Deutschen Reiche existierenden Ausnahmegesetze in der Reichstagsitzung vom z[11. Januar 1883]z", Nürnberg, s[Druckerei]s von Wörlein &amp; Komp.; Rede des Abgeordneten Max Kayser zur s[Börsensteuer]s, Gehalten in der Reichstagsitzung vom z[11. 1. 1883]z, s[Verlag]s von p[2{J.} 1{Auer} in 6{o[Schwerin]o}]p, s[Druck]s von k[1{p[Wörlein]p &amp; Komp.}, 2{o[Nürnberg]o}]k</w:t>
      </w:r>
    </w:p>
    <w:p>
      <w:r>
        <w:t>43</w:t>
        <w:tab/>
        <w:t>1883</w:t>
      </w:r>
    </w:p>
    <w:p>
      <w:r>
        <w:br/>
        <w:t>30</w:t>
        <w:tab/>
        <w:t>191</w:t>
      </w:r>
    </w:p>
    <w:p>
      <w:r>
        <w:t>30z</w:t>
        <w:tab/>
        <w:t>R 1504/191</w:t>
      </w:r>
    </w:p>
    <w:p>
      <w:r>
        <w:t>33</w:t>
        <w:tab/>
        <w:t>S. 7</w:t>
      </w:r>
    </w:p>
    <w:p>
      <w:r>
        <w:t>34</w:t>
        <w:tab/>
        <w:t>Film 19829</w:t>
      </w:r>
    </w:p>
    <w:p>
      <w:r>
        <w:t>40</w:t>
        <w:tab/>
        <w:t>Die nicht periodische Druckschrift: "t[Zur Luther-Feier]t", o[Braunschweig]o</w:t>
      </w:r>
    </w:p>
    <w:p>
      <w:r>
        <w:t>43</w:t>
        <w:tab/>
        <w:t>1884</w:t>
      </w:r>
    </w:p>
    <w:p>
      <w:r>
        <w:br/>
        <w:t>30</w:t>
        <w:tab/>
        <w:t>192</w:t>
      </w:r>
    </w:p>
    <w:p>
      <w:r>
        <w:t>30z</w:t>
        <w:tab/>
        <w:t>R 1504/192</w:t>
      </w:r>
    </w:p>
    <w:p>
      <w:r>
        <w:t>33</w:t>
        <w:tab/>
        <w:t>S. 7</w:t>
      </w:r>
    </w:p>
    <w:p>
      <w:r>
        <w:t>34</w:t>
        <w:tab/>
        <w:t>Film 19829</w:t>
      </w:r>
    </w:p>
    <w:p>
      <w:r>
        <w:t>40</w:t>
        <w:tab/>
        <w:t>Die nicht periodische Druckschrift: "t[Das unterirdische Rußland]t", o[Schweiz]o</w:t>
      </w:r>
    </w:p>
    <w:p>
      <w:r>
        <w:t>43</w:t>
        <w:tab/>
        <w:t>1884</w:t>
      </w:r>
    </w:p>
    <w:p>
      <w:r>
        <w:br/>
        <w:t>30</w:t>
        <w:tab/>
        <w:t>195</w:t>
      </w:r>
    </w:p>
    <w:p>
      <w:r>
        <w:t>30z</w:t>
        <w:tab/>
        <w:t>R 1504/195</w:t>
      </w:r>
    </w:p>
    <w:p>
      <w:r>
        <w:t>33</w:t>
        <w:tab/>
        <w:t>S. 7</w:t>
      </w:r>
    </w:p>
    <w:p>
      <w:r>
        <w:t>34</w:t>
        <w:tab/>
        <w:t>Film 19829</w:t>
      </w:r>
    </w:p>
    <w:p>
      <w:r>
        <w:t>40</w:t>
        <w:tab/>
        <w:t>Die Nr. 51 vom z[2. Mai 1884]z der t[2{s[2{periodische}n 1{Druckschrift}]s} "1{Der Volksfreund}]t", s[2{mittelrheinisches} 1{Wochenblatt}]s und "t[1{Der Rheinbote}" 2{demokratisches Blatt für o[Elsaß-Lothringen]o}]t</w:t>
      </w:r>
    </w:p>
    <w:p>
      <w:r>
        <w:t>43</w:t>
        <w:tab/>
        <w:t>1884</w:t>
      </w:r>
    </w:p>
    <w:p>
      <w:r>
        <w:br/>
        <w:t>30</w:t>
        <w:tab/>
        <w:t>197</w:t>
      </w:r>
    </w:p>
    <w:p>
      <w:r>
        <w:t>30z</w:t>
        <w:tab/>
        <w:t>R 1504/197</w:t>
      </w:r>
    </w:p>
    <w:p>
      <w:r>
        <w:t>33</w:t>
        <w:tab/>
        <w:t>S. 7</w:t>
      </w:r>
    </w:p>
    <w:p>
      <w:r>
        <w:t>34</w:t>
        <w:tab/>
        <w:t>Film 19829</w:t>
      </w:r>
    </w:p>
    <w:p>
      <w:r>
        <w:t>40</w:t>
        <w:tab/>
        <w:t>Die Nr. 51 der t[2{s[2{periodische}n 1{Druckschrift}]s} "1{Der Reichskobold}]t"</w:t>
      </w:r>
    </w:p>
    <w:p>
      <w:r>
        <w:t>43</w:t>
        <w:tab/>
        <w:t>1884</w:t>
      </w:r>
    </w:p>
    <w:p>
      <w:r>
        <w:br/>
        <w:t>30</w:t>
        <w:tab/>
        <w:t>198</w:t>
      </w:r>
    </w:p>
    <w:p>
      <w:r>
        <w:t>30z</w:t>
        <w:tab/>
        <w:t>R 1504/198</w:t>
      </w:r>
    </w:p>
    <w:p>
      <w:r>
        <w:t>33</w:t>
        <w:tab/>
        <w:t>S. 7</w:t>
      </w:r>
    </w:p>
    <w:p>
      <w:r>
        <w:t>34</w:t>
        <w:tab/>
        <w:t>Film 19829</w:t>
      </w:r>
    </w:p>
    <w:p>
      <w:r>
        <w:t>40</w:t>
        <w:tab/>
        <w:t>Die Nr. 5 und 6 und das fernere Erscheinen der t[2{s[2{periodische}n 1{Druckschrift}]s} "1{o[Königsberg]oer Volksblatt}]t"</w:t>
      </w:r>
    </w:p>
    <w:p>
      <w:r>
        <w:t>43</w:t>
        <w:tab/>
        <w:t>1884</w:t>
      </w:r>
    </w:p>
    <w:p>
      <w:r>
        <w:br/>
        <w:t>30</w:t>
        <w:tab/>
        <w:t>201</w:t>
      </w:r>
    </w:p>
    <w:p>
      <w:r>
        <w:t>30z</w:t>
        <w:tab/>
        <w:t>R 1504/201</w:t>
      </w:r>
    </w:p>
    <w:p>
      <w:r>
        <w:t>33</w:t>
        <w:tab/>
        <w:t>S. 7 RS</w:t>
      </w:r>
    </w:p>
    <w:p>
      <w:r>
        <w:t>34</w:t>
        <w:tab/>
        <w:t>Film 19830</w:t>
      </w:r>
    </w:p>
    <w:p>
      <w:r>
        <w:t>40</w:t>
        <w:tab/>
        <w:t>Wahlaufruf "An die Wähler der Reichstagswahlkreise Leipzig-Stadt und Leipzig-Land" Im z[September 1884]z, Unterzeichnet: Die Vertretung der deutschen Sozialdemokratie, Herausgegeben, gedruckt und verlegt von p[2{J. H. W.} 1{Dietz} in 6{o[Stuttgart]o}]p</w:t>
      </w:r>
    </w:p>
    <w:p>
      <w:r>
        <w:t>43</w:t>
        <w:tab/>
        <w:t>1884</w:t>
      </w:r>
    </w:p>
    <w:p>
      <w:r>
        <w:br/>
        <w:t>30</w:t>
        <w:tab/>
        <w:t>202</w:t>
      </w:r>
    </w:p>
    <w:p>
      <w:r>
        <w:t>30z</w:t>
        <w:tab/>
        <w:t>R 1504/202</w:t>
      </w:r>
    </w:p>
    <w:p>
      <w:r>
        <w:t>33</w:t>
        <w:tab/>
        <w:t>S. 7 RS</w:t>
      </w:r>
    </w:p>
    <w:p>
      <w:r>
        <w:t>34</w:t>
        <w:tab/>
        <w:t>Film 19830</w:t>
      </w:r>
    </w:p>
    <w:p>
      <w:r>
        <w:t>40</w:t>
        <w:tab/>
        <w:t>"t[Jesus von Nazareth]t". Historische Studie von p[2{Georg} 1{Lommel}]p, o[Nürnberg]o z[1883]z, k[1{Verlag von p[Wörlein]p &amp; Komp.}, 2{&lt;Nürnberg&gt;}]k, 9. Aufl., o[Bayern]o</w:t>
      </w:r>
    </w:p>
    <w:p>
      <w:r>
        <w:t>43</w:t>
        <w:tab/>
        <w:t>1885</w:t>
      </w:r>
    </w:p>
    <w:p>
      <w:r>
        <w:br/>
        <w:t>30</w:t>
        <w:tab/>
        <w:t>204</w:t>
      </w:r>
    </w:p>
    <w:p>
      <w:r>
        <w:t>30z</w:t>
        <w:tab/>
        <w:t>R 1504/204</w:t>
      </w:r>
    </w:p>
    <w:p>
      <w:r>
        <w:t>33</w:t>
        <w:tab/>
        <w:t>S. 7 RS</w:t>
      </w:r>
    </w:p>
    <w:p>
      <w:r>
        <w:t>34</w:t>
        <w:tab/>
        <w:t>Film 19830</w:t>
      </w:r>
    </w:p>
    <w:p>
      <w:r>
        <w:t>40</w:t>
        <w:tab/>
        <w:t>Die t[2{s[2{nicht periodische} 1{Druckschrift}]s}: "1{An die Bürger o[Rathenow]os}]t"</w:t>
      </w:r>
    </w:p>
    <w:p>
      <w:r>
        <w:t>43</w:t>
        <w:tab/>
        <w:t>1885</w:t>
      </w:r>
    </w:p>
    <w:p>
      <w:r>
        <w:br/>
        <w:t>30</w:t>
        <w:tab/>
        <w:t>207</w:t>
      </w:r>
    </w:p>
    <w:p>
      <w:r>
        <w:t>30z</w:t>
        <w:tab/>
        <w:t>R 1504/207</w:t>
      </w:r>
    </w:p>
    <w:p>
      <w:r>
        <w:t>33</w:t>
        <w:tab/>
        <w:t>S. 7 RS</w:t>
      </w:r>
    </w:p>
    <w:p>
      <w:r>
        <w:t>34</w:t>
        <w:tab/>
        <w:t>Film 19830</w:t>
      </w:r>
    </w:p>
    <w:p>
      <w:r>
        <w:t>40</w:t>
        <w:tab/>
        <w:t>t[2{s[Flugblatt]s}: o[Nürnberg]o im z[März 1886]z "1{Die vereinigten Schuhmacher Deutschlands entbieten allen Kollegen, die dieses Blatt empfangen, den besten Gruß}]t". p[5{Verleger}: 7{Reichstagsabgeordneter} 2{W.} 1{Bock} in 6{o[Gotha]o}]p, o[Sachsen]o</w:t>
      </w:r>
    </w:p>
    <w:p>
      <w:r>
        <w:t>43</w:t>
        <w:tab/>
        <w:t>1886</w:t>
      </w:r>
    </w:p>
    <w:p>
      <w:r>
        <w:br/>
        <w:t>30</w:t>
        <w:tab/>
        <w:t>208</w:t>
      </w:r>
    </w:p>
    <w:p>
      <w:r>
        <w:t>30z</w:t>
        <w:tab/>
        <w:t>R 1504/208</w:t>
      </w:r>
    </w:p>
    <w:p>
      <w:r>
        <w:t>33</w:t>
        <w:tab/>
        <w:t>S. 7 RS</w:t>
      </w:r>
    </w:p>
    <w:p>
      <w:r>
        <w:t>34</w:t>
        <w:tab/>
        <w:t>Film 19830</w:t>
      </w:r>
    </w:p>
    <w:p>
      <w:r>
        <w:t>40</w:t>
        <w:tab/>
        <w:t>Die Nr. 33 und das fernere Erscheinen der t[2{s[2{periodische}n 1{Druckschrift}]s} "1{Bayrische Volksstimme}]t". Organ des arbeitenden Volkes. o[Bayern]o</w:t>
      </w:r>
    </w:p>
    <w:p>
      <w:r>
        <w:t>43</w:t>
        <w:tab/>
        <w:t>1886</w:t>
      </w:r>
    </w:p>
    <w:p>
      <w:r>
        <w:br/>
        <w:t>30</w:t>
        <w:tab/>
        <w:t>209</w:t>
      </w:r>
    </w:p>
    <w:p>
      <w:r>
        <w:t>30z</w:t>
        <w:tab/>
        <w:t>R 1504/209</w:t>
      </w:r>
    </w:p>
    <w:p>
      <w:r>
        <w:t>33</w:t>
        <w:tab/>
        <w:t>S. 7 RS</w:t>
      </w:r>
    </w:p>
    <w:p>
      <w:r>
        <w:t>34</w:t>
        <w:tab/>
        <w:t>Film 19830</w:t>
      </w:r>
    </w:p>
    <w:p>
      <w:r>
        <w:t>40</w:t>
        <w:tab/>
        <w:t>"t[Das sterbende Handwerk]t" oder "t[Das Lied vom armen Mann]t". Parodie zu p[Schiller]ps t[&lt;Die &gt;Glocke]t von p[2{Friedrich} 1{Friedel}]p</w:t>
      </w:r>
    </w:p>
    <w:p>
      <w:r>
        <w:t>43</w:t>
        <w:tab/>
        <w:t>1886</w:t>
      </w:r>
    </w:p>
    <w:p>
      <w:r>
        <w:br/>
        <w:t>30</w:t>
        <w:tab/>
        <w:t>216</w:t>
      </w:r>
    </w:p>
    <w:p>
      <w:r>
        <w:t>30z</w:t>
        <w:tab/>
        <w:t>R 1504/216</w:t>
      </w:r>
    </w:p>
    <w:p>
      <w:r>
        <w:t>33</w:t>
        <w:tab/>
        <w:t>S. 8</w:t>
      </w:r>
    </w:p>
    <w:p>
      <w:r>
        <w:t>34</w:t>
        <w:tab/>
        <w:t>Film 19830</w:t>
      </w:r>
    </w:p>
    <w:p>
      <w:r>
        <w:t>40</w:t>
        <w:tab/>
        <w:t>Die t[2{s[2{periodische} 1{Druckschrift}]s} "1{Deutsches s[Wochenblatt]s}]t". o[Bayern]o</w:t>
      </w:r>
    </w:p>
    <w:p>
      <w:r>
        <w:t>43</w:t>
        <w:tab/>
        <w:t>1886</w:t>
      </w:r>
    </w:p>
    <w:p>
      <w:r>
        <w:br/>
        <w:t>30</w:t>
        <w:tab/>
        <w:t>225</w:t>
      </w:r>
    </w:p>
    <w:p>
      <w:r>
        <w:t>30z</w:t>
        <w:tab/>
        <w:t>R 1504/225</w:t>
      </w:r>
    </w:p>
    <w:p>
      <w:r>
        <w:t>33</w:t>
        <w:tab/>
        <w:t>S. 8</w:t>
      </w:r>
    </w:p>
    <w:p>
      <w:r>
        <w:t>34</w:t>
        <w:tab/>
        <w:t>Film 19830</w:t>
      </w:r>
    </w:p>
    <w:p>
      <w:r>
        <w:t>40</w:t>
        <w:tab/>
        <w:t>Die t[2{s[2{periodische} 1{Druckschrift}]s} "1{Sächsisches s[Wochenblatt]s}]t", Organ für Politik und Volkswirtschaft</w:t>
      </w:r>
    </w:p>
    <w:p>
      <w:r>
        <w:t>43</w:t>
        <w:tab/>
        <w:t>1887</w:t>
      </w:r>
    </w:p>
    <w:p>
      <w:r>
        <w:br/>
        <w:t>30</w:t>
        <w:tab/>
        <w:t>228</w:t>
      </w:r>
    </w:p>
    <w:p>
      <w:r>
        <w:t>30z</w:t>
        <w:tab/>
        <w:t>R 1504/228</w:t>
      </w:r>
    </w:p>
    <w:p>
      <w:r>
        <w:t>33</w:t>
        <w:tab/>
        <w:t>S. 8</w:t>
      </w:r>
    </w:p>
    <w:p>
      <w:r>
        <w:t>34</w:t>
        <w:tab/>
        <w:t>Film 19830</w:t>
      </w:r>
    </w:p>
    <w:p>
      <w:r>
        <w:t>40</w:t>
        <w:tab/>
        <w:t>Die nicht periodische Druckschrift: "t[Kurzer Überblick über die Lage der Metallarbeiter o[München]os]t"</w:t>
      </w:r>
    </w:p>
    <w:p>
      <w:r>
        <w:t>43</w:t>
        <w:tab/>
        <w:t>1887</w:t>
      </w:r>
    </w:p>
    <w:p>
      <w:r>
        <w:br/>
        <w:t>30</w:t>
        <w:tab/>
        <w:t>230</w:t>
      </w:r>
    </w:p>
    <w:p>
      <w:r>
        <w:t>30z</w:t>
        <w:tab/>
        <w:t>R 1504/230</w:t>
      </w:r>
    </w:p>
    <w:p>
      <w:r>
        <w:t>33</w:t>
        <w:tab/>
        <w:t>S. 8 RS</w:t>
      </w:r>
    </w:p>
    <w:p>
      <w:r>
        <w:t>34</w:t>
        <w:tab/>
        <w:t>Film 19831</w:t>
      </w:r>
    </w:p>
    <w:p>
      <w:r>
        <w:t>40</w:t>
        <w:tab/>
        <w:t>Die Nr. 58 und 59 von z[1886]z und das fernere Erscheinen der t[2{s[2{periodische}n 1{Druckschrift}]s} "1{Thüringer Waldpost}]t". volkstümliches Organ für o[Thüringen]o, o[Sachsen]o und umliegende Distrikte</w:t>
      </w:r>
    </w:p>
    <w:p>
      <w:r>
        <w:t>43</w:t>
        <w:tab/>
        <w:t>1887</w:t>
      </w:r>
    </w:p>
    <w:p>
      <w:r>
        <w:br/>
        <w:t>30</w:t>
        <w:tab/>
        <w:t>231</w:t>
      </w:r>
    </w:p>
    <w:p>
      <w:r>
        <w:t>30z</w:t>
        <w:tab/>
        <w:t>R 1504/231</w:t>
      </w:r>
    </w:p>
    <w:p>
      <w:r>
        <w:t>33</w:t>
        <w:tab/>
        <w:t>S. 8 RS</w:t>
      </w:r>
    </w:p>
    <w:p>
      <w:r>
        <w:t>34</w:t>
        <w:tab/>
        <w:t>Film 19831</w:t>
      </w:r>
    </w:p>
    <w:p>
      <w:r>
        <w:t>40</w:t>
        <w:tab/>
        <w:t>Die Nr. 11, 15 und 21 und das fernere Erscheinen der t[2{s[2{periodische}n 1{Druckschrift}]s} "1{Der Volksfreund}]t". s[2{mittelrheinisches} 1{Wochenblatt}]s. o[Baden]o</w:t>
      </w:r>
    </w:p>
    <w:p>
      <w:r>
        <w:t>43</w:t>
        <w:tab/>
        <w:t>1887</w:t>
      </w:r>
    </w:p>
    <w:p>
      <w:r>
        <w:br/>
        <w:t>30</w:t>
        <w:tab/>
        <w:t>232</w:t>
      </w:r>
    </w:p>
    <w:p>
      <w:r>
        <w:t>30z</w:t>
        <w:tab/>
        <w:t>R 1504/232</w:t>
      </w:r>
    </w:p>
    <w:p>
      <w:r>
        <w:t>33</w:t>
        <w:tab/>
        <w:t>S. 8 RS</w:t>
      </w:r>
    </w:p>
    <w:p>
      <w:r>
        <w:t>34</w:t>
        <w:tab/>
        <w:t>Film 19831</w:t>
      </w:r>
    </w:p>
    <w:p>
      <w:r>
        <w:t>40</w:t>
        <w:tab/>
        <w:t>Die t[2{s[2{periodische} 1{Druckschrift}]s}:1{Der Reichstagswähler. Parlamentarischer Hausschatz für das deutsche Volk}]t</w:t>
      </w:r>
    </w:p>
    <w:p>
      <w:r>
        <w:t>43</w:t>
        <w:tab/>
        <w:t>1887</w:t>
      </w:r>
    </w:p>
    <w:p>
      <w:r>
        <w:br/>
        <w:t>30</w:t>
        <w:tab/>
        <w:t>234</w:t>
      </w:r>
    </w:p>
    <w:p>
      <w:r>
        <w:t>30z</w:t>
        <w:tab/>
        <w:t>R 1504/234</w:t>
      </w:r>
    </w:p>
    <w:p>
      <w:r>
        <w:t>33</w:t>
        <w:tab/>
        <w:t>S. 8 RS</w:t>
      </w:r>
    </w:p>
    <w:p>
      <w:r>
        <w:t>34</w:t>
        <w:tab/>
        <w:t>Film 19831</w:t>
      </w:r>
    </w:p>
    <w:p>
      <w:r>
        <w:t>40</w:t>
        <w:tab/>
        <w:t>"t[1{Der Baugewerkschafter} 2{s[2{sozialistische} 1{Wochenschrift}]s}]t. o[Braunschweig]o</w:t>
      </w:r>
    </w:p>
    <w:p>
      <w:r>
        <w:t>43</w:t>
        <w:tab/>
        <w:t>1887</w:t>
      </w:r>
    </w:p>
    <w:p>
      <w:r>
        <w:br/>
        <w:t>30</w:t>
        <w:tab/>
        <w:t>235</w:t>
      </w:r>
    </w:p>
    <w:p>
      <w:r>
        <w:t>30z</w:t>
        <w:tab/>
        <w:t>R 1504/235</w:t>
      </w:r>
    </w:p>
    <w:p>
      <w:r>
        <w:t>33</w:t>
        <w:tab/>
        <w:t>S. 8 RS</w:t>
      </w:r>
    </w:p>
    <w:p>
      <w:r>
        <w:t>34</w:t>
        <w:tab/>
        <w:t>Film 19831</w:t>
      </w:r>
    </w:p>
    <w:p>
      <w:r>
        <w:t>40</w:t>
        <w:tab/>
        <w:t>"t[Schuhmacher-Fachblatt]t", Organ der deutschen Schuhmacher. o[Sachsen-Coburg-Gotha]o</w:t>
      </w:r>
    </w:p>
    <w:p>
      <w:r>
        <w:t>43</w:t>
        <w:tab/>
        <w:t>1887</w:t>
      </w:r>
    </w:p>
    <w:p>
      <w:r>
        <w:br/>
        <w:t>30</w:t>
        <w:tab/>
        <w:t>236</w:t>
      </w:r>
    </w:p>
    <w:p>
      <w:r>
        <w:t>30z</w:t>
        <w:tab/>
        <w:t>R 1504/236</w:t>
      </w:r>
    </w:p>
    <w:p>
      <w:r>
        <w:t>33</w:t>
        <w:tab/>
        <w:t>S. 8 RS</w:t>
      </w:r>
    </w:p>
    <w:p>
      <w:r>
        <w:t>34</w:t>
        <w:tab/>
        <w:t>Film 19831</w:t>
      </w:r>
    </w:p>
    <w:p>
      <w:r>
        <w:t>40</w:t>
        <w:tab/>
        <w:t>Die Nr. 1 - 16 und das fernere Erscheinen der t[2{s[2{periodische}n 1{Druckschrift}]s} "1{o[Leipzig]oer Volksblatt}]t". Organ für die Interessen der Arbeiter. o[Sachsen]o</w:t>
      </w:r>
    </w:p>
    <w:p>
      <w:r>
        <w:t>43</w:t>
        <w:tab/>
        <w:t>1887</w:t>
      </w:r>
    </w:p>
    <w:p>
      <w:r>
        <w:br/>
        <w:t>30</w:t>
        <w:tab/>
        <w:t>240</w:t>
      </w:r>
    </w:p>
    <w:p>
      <w:r>
        <w:t>30z</w:t>
        <w:tab/>
        <w:t>R 1504/240</w:t>
      </w:r>
    </w:p>
    <w:p>
      <w:r>
        <w:t>33</w:t>
        <w:tab/>
        <w:t>S. 8 RS</w:t>
      </w:r>
    </w:p>
    <w:p>
      <w:r>
        <w:t>34</w:t>
        <w:tab/>
        <w:t>Film 19831</w:t>
      </w:r>
    </w:p>
    <w:p>
      <w:r>
        <w:t>40</w:t>
        <w:tab/>
        <w:t>Die Nr. 1 - 15 und das fernere Erscheinen der t[2{s[2{periodische}n 1{Druckschrift}]s} "1{Der Beobachter}]t"</w:t>
      </w:r>
    </w:p>
    <w:p>
      <w:r>
        <w:t>43</w:t>
        <w:tab/>
        <w:t>1887</w:t>
      </w:r>
    </w:p>
    <w:p>
      <w:r>
        <w:br/>
        <w:t>30</w:t>
        <w:tab/>
        <w:t>241</w:t>
      </w:r>
    </w:p>
    <w:p>
      <w:r>
        <w:t>30z</w:t>
        <w:tab/>
        <w:t>R 1504/241</w:t>
      </w:r>
    </w:p>
    <w:p>
      <w:r>
        <w:t>33</w:t>
        <w:tab/>
        <w:t>S. 8 RS</w:t>
      </w:r>
    </w:p>
    <w:p>
      <w:r>
        <w:t>34</w:t>
        <w:tab/>
        <w:t>Film 19831</w:t>
      </w:r>
    </w:p>
    <w:p>
      <w:r>
        <w:t>40</w:t>
        <w:tab/>
        <w:t>Die Nr. 157 t[2{s[Druckschrift]s} "1{Darmstädter Freie Presse}]t". o[Hessen]o, o[Darmstadt]o</w:t>
      </w:r>
    </w:p>
    <w:p>
      <w:r>
        <w:t>43</w:t>
        <w:tab/>
        <w:t>1887</w:t>
      </w:r>
    </w:p>
    <w:p>
      <w:r>
        <w:br/>
        <w:t>30</w:t>
        <w:tab/>
        <w:t>243</w:t>
      </w:r>
    </w:p>
    <w:p>
      <w:r>
        <w:t>30z</w:t>
        <w:tab/>
        <w:t>R 1504/243</w:t>
      </w:r>
    </w:p>
    <w:p>
      <w:r>
        <w:t>33</w:t>
        <w:tab/>
        <w:t>S. 8 RS</w:t>
      </w:r>
    </w:p>
    <w:p>
      <w:r>
        <w:t>34</w:t>
        <w:tab/>
        <w:t>Film 19831</w:t>
      </w:r>
    </w:p>
    <w:p>
      <w:r>
        <w:t>40</w:t>
        <w:tab/>
        <w:t>Die nicht periodische Druckschrift: "t[Zur Lage der arbeitenden Klasse in Bayern]t". Eine volkswirtschaftliche Skizze von p[4{Dr.} 2{Bruno} 1{Schönlank}]p</w:t>
      </w:r>
    </w:p>
    <w:p>
      <w:r>
        <w:t>43</w:t>
        <w:tab/>
        <w:t>1887</w:t>
      </w:r>
    </w:p>
    <w:p>
      <w:r>
        <w:br/>
        <w:t>30</w:t>
        <w:tab/>
        <w:t>244</w:t>
      </w:r>
    </w:p>
    <w:p>
      <w:r>
        <w:t>30z</w:t>
        <w:tab/>
        <w:t>R 1504/244</w:t>
      </w:r>
    </w:p>
    <w:p>
      <w:r>
        <w:t>33</w:t>
        <w:tab/>
        <w:t>S. 8 RS</w:t>
      </w:r>
    </w:p>
    <w:p>
      <w:r>
        <w:t>34</w:t>
        <w:tab/>
        <w:t>Film 19831</w:t>
      </w:r>
    </w:p>
    <w:p>
      <w:r>
        <w:t>40</w:t>
        <w:tab/>
        <w:t>Die Nr. 5 und das fernere Erscheinen der t[2{s[2{periodische}n 1{Druckschrift}]s} "1{o[Hamburg]oer Rundschau}]t". Hamburg</w:t>
      </w:r>
    </w:p>
    <w:p>
      <w:r>
        <w:t>43</w:t>
        <w:tab/>
        <w:t>1888</w:t>
      </w:r>
    </w:p>
    <w:p>
      <w:r>
        <w:br/>
        <w:t>30</w:t>
        <w:tab/>
        <w:t>245</w:t>
      </w:r>
    </w:p>
    <w:p>
      <w:r>
        <w:t>30z</w:t>
        <w:tab/>
        <w:t>R 1504/245</w:t>
      </w:r>
    </w:p>
    <w:p>
      <w:r>
        <w:t>33</w:t>
        <w:tab/>
        <w:t>S. 8 RS</w:t>
      </w:r>
    </w:p>
    <w:p>
      <w:r>
        <w:t>34</w:t>
        <w:tab/>
        <w:t>Film 19831</w:t>
      </w:r>
    </w:p>
    <w:p>
      <w:r>
        <w:t>40</w:t>
        <w:tab/>
        <w:t>Die Nr. 26 und das fernere Erscheinen der t[2{s[2{periodische}n 1{Druckschrift}]s} "1{Illustriertes Unterhaltungsblatt für das Volk}]t". o[Hamburg]o</w:t>
      </w:r>
    </w:p>
    <w:p>
      <w:r>
        <w:t>43</w:t>
        <w:tab/>
        <w:t>1888</w:t>
      </w:r>
    </w:p>
    <w:p>
      <w:r>
        <w:br/>
        <w:t>30</w:t>
        <w:tab/>
        <w:t>246</w:t>
      </w:r>
    </w:p>
    <w:p>
      <w:r>
        <w:t>30z</w:t>
        <w:tab/>
        <w:t>R 1504/246</w:t>
      </w:r>
    </w:p>
    <w:p>
      <w:r>
        <w:t>33</w:t>
        <w:tab/>
        <w:t>S. 9</w:t>
      </w:r>
    </w:p>
    <w:p>
      <w:r>
        <w:t>34</w:t>
        <w:tab/>
        <w:t>Film 19831</w:t>
      </w:r>
    </w:p>
    <w:p>
      <w:r>
        <w:t>40</w:t>
        <w:tab/>
        <w:t>Die Nr. 1 und das fernere Erscheinen der t[2{s[2{periodische}n 1{Druckschrift}]s} "1{o[Hessisch]oer Volksfreund}]t", Organ für die Interessen der arbeitenden Bevölkerung</w:t>
      </w:r>
    </w:p>
    <w:p>
      <w:r>
        <w:t>43</w:t>
        <w:tab/>
        <w:t>1888</w:t>
      </w:r>
    </w:p>
    <w:p>
      <w:r>
        <w:br/>
        <w:t>30</w:t>
        <w:tab/>
        <w:t>248</w:t>
      </w:r>
    </w:p>
    <w:p>
      <w:r>
        <w:t>30z</w:t>
        <w:tab/>
        <w:t>R 1504/248</w:t>
      </w:r>
    </w:p>
    <w:p>
      <w:r>
        <w:t>33</w:t>
        <w:tab/>
        <w:t>S. 9</w:t>
      </w:r>
    </w:p>
    <w:p>
      <w:r>
        <w:t>34</w:t>
        <w:tab/>
        <w:t>Film 19831</w:t>
      </w:r>
    </w:p>
    <w:p>
      <w:r>
        <w:t>40</w:t>
        <w:tab/>
        <w:t>Die Nr. 50 des 2. Jahrgangs der t[2{s[2{periodische}n 1{Druckschrift}]s} "1{Der neue Bauhandwerker}]t", Organ zur Vertretung der geistigen und materiellen Interessen der Bauhandwerker o[Deutschland]os. o[Hamburg]o</w:t>
      </w:r>
    </w:p>
    <w:p>
      <w:r>
        <w:t>43</w:t>
        <w:tab/>
        <w:t>1888</w:t>
      </w:r>
    </w:p>
    <w:p>
      <w:r>
        <w:br/>
        <w:t>30</w:t>
        <w:tab/>
        <w:t>250</w:t>
      </w:r>
    </w:p>
    <w:p>
      <w:r>
        <w:t>30z</w:t>
        <w:tab/>
        <w:t>R 1504/250</w:t>
      </w:r>
    </w:p>
    <w:p>
      <w:r>
        <w:t>33</w:t>
        <w:tab/>
        <w:t>S. 9</w:t>
      </w:r>
    </w:p>
    <w:p>
      <w:r>
        <w:t>34</w:t>
        <w:tab/>
        <w:t>Film 19831</w:t>
      </w:r>
    </w:p>
    <w:p>
      <w:r>
        <w:t>40</w:t>
        <w:tab/>
        <w:t>Die nicht periodische Druckschrif: "t[An die Bevölkerung von o[Hamburg]o und Umgegend]t". Zur Aufklärung in Sachen des Hamburger Tischlerstreiks mit der Unterschrift: "Die streikenden Tischler Hamburgs. I.A. A. Warncke". k[1{s[Verlag]s von p[2{A.} 1{Warncke}]p} 2{Hamburg}]k. s[Druck]s von p[2{J. H. W.} 1{Dietz} 6{Hamburg}]p</w:t>
      </w:r>
    </w:p>
    <w:p>
      <w:r>
        <w:t>43</w:t>
        <w:tab/>
        <w:t>1888</w:t>
      </w:r>
    </w:p>
    <w:p>
      <w:r>
        <w:br/>
        <w:t>30</w:t>
        <w:tab/>
        <w:t>251</w:t>
      </w:r>
    </w:p>
    <w:p>
      <w:r>
        <w:t>30z</w:t>
        <w:tab/>
        <w:t>R 1504/251</w:t>
      </w:r>
    </w:p>
    <w:p>
      <w:r>
        <w:t>33</w:t>
        <w:tab/>
        <w:t>S. 9</w:t>
      </w:r>
    </w:p>
    <w:p>
      <w:r>
        <w:t>34</w:t>
        <w:tab/>
        <w:t>Film 19832</w:t>
      </w:r>
    </w:p>
    <w:p>
      <w:r>
        <w:t>40</w:t>
        <w:tab/>
        <w:t>Die Nr. 18 des 3. Jahrgangs und das fernere Erscheinen der t[2{s[2{periodische}n 1{Druckschrift}]s} "1{Korrespondent}]t", o[Hamburg]o</w:t>
      </w:r>
    </w:p>
    <w:p>
      <w:r>
        <w:t>43</w:t>
        <w:tab/>
        <w:t>1888</w:t>
      </w:r>
    </w:p>
    <w:p>
      <w:r>
        <w:br/>
        <w:t>30</w:t>
        <w:tab/>
        <w:t>252</w:t>
      </w:r>
    </w:p>
    <w:p>
      <w:r>
        <w:t>30z</w:t>
        <w:tab/>
        <w:t>R 1504/252</w:t>
      </w:r>
    </w:p>
    <w:p>
      <w:r>
        <w:t>33</w:t>
        <w:tab/>
        <w:t>S. 9</w:t>
      </w:r>
    </w:p>
    <w:p>
      <w:r>
        <w:t>34</w:t>
        <w:tab/>
        <w:t>Film 19832</w:t>
      </w:r>
    </w:p>
    <w:p>
      <w:r>
        <w:t>40</w:t>
        <w:tab/>
        <w:t>Die Nr. 81, 83 und 90 des Jahrgangs z[1888]z der t[2{s[2{periodische}n 1{Druckschrift}]s} "1{o[Sächsisch]oes s[Wochenblatt]s}]t", Organ für Politik und Volkswirtschaft</w:t>
      </w:r>
    </w:p>
    <w:p>
      <w:r>
        <w:t>43</w:t>
        <w:tab/>
        <w:t>1888</w:t>
      </w:r>
    </w:p>
    <w:p>
      <w:r>
        <w:br/>
        <w:t>30</w:t>
        <w:tab/>
        <w:t>253</w:t>
      </w:r>
    </w:p>
    <w:p>
      <w:r>
        <w:t>30z</w:t>
        <w:tab/>
        <w:t>R 1504/253</w:t>
      </w:r>
    </w:p>
    <w:p>
      <w:r>
        <w:t>33</w:t>
        <w:tab/>
        <w:t>S. 9</w:t>
      </w:r>
    </w:p>
    <w:p>
      <w:r>
        <w:t>34</w:t>
        <w:tab/>
        <w:t>Film 19832</w:t>
      </w:r>
    </w:p>
    <w:p>
      <w:r>
        <w:t>40</w:t>
        <w:tab/>
        <w:t>Die Nr. 85 vom z[21. Oktober 1888]z der t[2{s[2{periodische}n 1{Druckschrift}]s} "1{Der Wähler}]t", Organ für die Interessen aller Wähler zum k[Reichstag]k, zu den s[Landtag]sen und zu den Gemeindevertretungen</w:t>
      </w:r>
    </w:p>
    <w:p>
      <w:r>
        <w:t>43</w:t>
        <w:tab/>
        <w:t>1888</w:t>
      </w:r>
    </w:p>
    <w:p>
      <w:r>
        <w:br/>
        <w:t>30</w:t>
        <w:tab/>
        <w:t>255</w:t>
      </w:r>
    </w:p>
    <w:p>
      <w:r>
        <w:t>30z</w:t>
        <w:tab/>
        <w:t>R 1504/255</w:t>
      </w:r>
    </w:p>
    <w:p>
      <w:r>
        <w:t>33</w:t>
        <w:tab/>
        <w:t>S. 9</w:t>
      </w:r>
    </w:p>
    <w:p>
      <w:r>
        <w:t>34</w:t>
        <w:tab/>
        <w:t>Film 19832</w:t>
      </w:r>
    </w:p>
    <w:p>
      <w:r>
        <w:t>40</w:t>
        <w:tab/>
        <w:t>Der von dem p[7{Buchdruckereibesitzer} 2{Fritz} 1{Herbert} zu 6{o[Stargard i. Pr.]o}]p verlegte und vorbereitete "t[s[Kalender]s für z[1889]z]t"</w:t>
      </w:r>
    </w:p>
    <w:p>
      <w:r>
        <w:t>43</w:t>
        <w:tab/>
        <w:t>1888</w:t>
      </w:r>
    </w:p>
    <w:p>
      <w:r>
        <w:br/>
        <w:t>30</w:t>
        <w:tab/>
        <w:t>258</w:t>
      </w:r>
    </w:p>
    <w:p>
      <w:r>
        <w:t>30z</w:t>
        <w:tab/>
        <w:t>R 1504/258</w:t>
      </w:r>
    </w:p>
    <w:p>
      <w:r>
        <w:t>33</w:t>
        <w:tab/>
        <w:t>S. 9</w:t>
      </w:r>
    </w:p>
    <w:p>
      <w:r>
        <w:t>34</w:t>
        <w:tab/>
        <w:t>Film 19832</w:t>
      </w:r>
    </w:p>
    <w:p>
      <w:r>
        <w:t>40</w:t>
        <w:tab/>
        <w:t>Die Nr. 3 des 2. Jahrgangs der t[2{s[2{periodische}n 1{Druckschrift}]s} "1{Der Werftarbeiter}]t", o[Hamburg]o</w:t>
      </w:r>
    </w:p>
    <w:p>
      <w:r>
        <w:t>43</w:t>
        <w:tab/>
        <w:t>1889</w:t>
      </w:r>
    </w:p>
    <w:p>
      <w:r>
        <w:br/>
        <w:t>30</w:t>
        <w:tab/>
        <w:t>259</w:t>
      </w:r>
    </w:p>
    <w:p>
      <w:r>
        <w:t>30z</w:t>
        <w:tab/>
        <w:t>R 1504/259</w:t>
      </w:r>
    </w:p>
    <w:p>
      <w:r>
        <w:t>33</w:t>
        <w:tab/>
        <w:t>S. 9</w:t>
      </w:r>
    </w:p>
    <w:p>
      <w:r>
        <w:t>34</w:t>
        <w:tab/>
        <w:t>Film 19832</w:t>
      </w:r>
    </w:p>
    <w:p>
      <w:r>
        <w:t>40</w:t>
        <w:tab/>
        <w:t>Die Nr. 1 des 2. Jahrgangs der t[2{s[2{periodische}n 1{Druckschrift}]s} "1{Der Grundstein}]t", o[Hamburg]o</w:t>
      </w:r>
    </w:p>
    <w:p>
      <w:r>
        <w:t>43</w:t>
        <w:tab/>
        <w:t>1889</w:t>
      </w:r>
    </w:p>
    <w:p>
      <w:r>
        <w:br/>
        <w:t>30</w:t>
        <w:tab/>
        <w:t>262</w:t>
      </w:r>
    </w:p>
    <w:p>
      <w:r>
        <w:t>30z</w:t>
        <w:tab/>
        <w:t>R 1504/262</w:t>
      </w:r>
    </w:p>
    <w:p>
      <w:r>
        <w:t>33</w:t>
        <w:tab/>
        <w:t>S. 9 RS</w:t>
      </w:r>
    </w:p>
    <w:p>
      <w:r>
        <w:t>34</w:t>
        <w:tab/>
        <w:t>Film 19832</w:t>
      </w:r>
    </w:p>
    <w:p>
      <w:r>
        <w:t>40</w:t>
        <w:tab/>
        <w:t>Die Nr. 116 des laufenden 6. Jahrgangs der t[2{s[2{periodische}n 1{Druckschrift}]s} "1{o[Sächsisch]oes s[Wochenblatt]s}]t", Organ für Politik und Volkswirtschaft</w:t>
      </w:r>
    </w:p>
    <w:p>
      <w:r>
        <w:t>43</w:t>
        <w:tab/>
        <w:t>1889</w:t>
      </w:r>
    </w:p>
    <w:p>
      <w:r>
        <w:br/>
        <w:t>30</w:t>
        <w:tab/>
        <w:t>264</w:t>
      </w:r>
    </w:p>
    <w:p>
      <w:r>
        <w:t>30z</w:t>
        <w:tab/>
        <w:t>R 1504/264</w:t>
      </w:r>
    </w:p>
    <w:p>
      <w:r>
        <w:t>33</w:t>
        <w:tab/>
        <w:t>S. 9 RS</w:t>
      </w:r>
    </w:p>
    <w:p>
      <w:r>
        <w:t>34</w:t>
        <w:tab/>
        <w:t>Film 19832</w:t>
      </w:r>
    </w:p>
    <w:p>
      <w:r>
        <w:t>40</w:t>
        <w:tab/>
        <w:t>Die Nr. 90 vom z[4. Aug. 1889]z des "t[1{Südwestdeutsche&lt;s&gt;}n 2{Volksblatt}]ts", o[Offenburg]oer Nachrichten.</w:t>
      </w:r>
    </w:p>
    <w:p>
      <w:r>
        <w:t>43</w:t>
        <w:tab/>
        <w:t>1889</w:t>
      </w:r>
    </w:p>
    <w:p>
      <w:r>
        <w:br/>
        <w:t>30</w:t>
        <w:tab/>
        <w:t>267</w:t>
      </w:r>
    </w:p>
    <w:p>
      <w:r>
        <w:t>30z</w:t>
        <w:tab/>
        <w:t>R 1504/267</w:t>
      </w:r>
    </w:p>
    <w:p>
      <w:r>
        <w:t>33</w:t>
        <w:tab/>
        <w:t>S. 9 RS</w:t>
      </w:r>
    </w:p>
    <w:p>
      <w:r>
        <w:t>34</w:t>
        <w:tab/>
        <w:t>Film 19832</w:t>
      </w:r>
    </w:p>
    <w:p>
      <w:r>
        <w:t>40</w:t>
        <w:tab/>
        <w:t>Die Nr. 118 vom z[9. Oktober 1889]z des "t[1{Südwestdeutsche&lt;s&gt;}n 2{Volksblatt}]ts", o[Offenburg]oer Nachrichten. o[Baden]o</w:t>
      </w:r>
    </w:p>
    <w:p>
      <w:r>
        <w:t>43</w:t>
        <w:tab/>
        <w:t>1889</w:t>
      </w:r>
    </w:p>
    <w:p>
      <w:r>
        <w:br/>
        <w:t>30</w:t>
        <w:tab/>
        <w:t>268</w:t>
      </w:r>
    </w:p>
    <w:p>
      <w:r>
        <w:t>30z</w:t>
        <w:tab/>
        <w:t>R 1504/268</w:t>
      </w:r>
    </w:p>
    <w:p>
      <w:r>
        <w:t>33</w:t>
        <w:tab/>
        <w:t>S. 9 RS</w:t>
      </w:r>
    </w:p>
    <w:p>
      <w:r>
        <w:t>34</w:t>
        <w:tab/>
        <w:t>Film 19832</w:t>
      </w:r>
    </w:p>
    <w:p>
      <w:r>
        <w:t>40</w:t>
        <w:tab/>
        <w:t>Die nicht periodische Druckschrift: "t[Was die Arbeiter aller Länder wollen?]t" von p[2{A&lt;ugust&gt;}. 1{B&lt;ebel&gt;}]p., o[2{Fürstentum} 1{Reuß}]o</w:t>
      </w:r>
    </w:p>
    <w:p>
      <w:r>
        <w:t>43</w:t>
        <w:tab/>
        <w:t>1889 - 1890</w:t>
      </w:r>
    </w:p>
    <w:p>
      <w:r>
        <w:br/>
        <w:t>30</w:t>
        <w:tab/>
        <w:t>269</w:t>
      </w:r>
    </w:p>
    <w:p>
      <w:r>
        <w:t>30z</w:t>
        <w:tab/>
        <w:t>R 1504/269</w:t>
      </w:r>
    </w:p>
    <w:p>
      <w:r>
        <w:t>33</w:t>
        <w:tab/>
        <w:t>S. 9 RS</w:t>
      </w:r>
    </w:p>
    <w:p>
      <w:r>
        <w:t>34</w:t>
        <w:tab/>
        <w:t>Film 19832</w:t>
      </w:r>
    </w:p>
    <w:p>
      <w:r>
        <w:t>40</w:t>
        <w:tab/>
        <w:t>Die Nr. 43, Jahrgang IX der t[Neuen Tischlerzeitung. Zeitschrift für die Interessen des Tischlergewerbes]t. o[Hamburg]o</w:t>
      </w:r>
    </w:p>
    <w:p>
      <w:r>
        <w:t>43</w:t>
        <w:tab/>
        <w:t>1889</w:t>
      </w:r>
    </w:p>
    <w:p>
      <w:r>
        <w:br/>
        <w:t>30</w:t>
        <w:tab/>
        <w:t>270</w:t>
      </w:r>
    </w:p>
    <w:p>
      <w:r>
        <w:t>30z</w:t>
        <w:tab/>
        <w:t>R 1504/270</w:t>
      </w:r>
    </w:p>
    <w:p>
      <w:r>
        <w:t>33</w:t>
        <w:tab/>
        <w:t>S. 9 RS</w:t>
      </w:r>
    </w:p>
    <w:p>
      <w:r>
        <w:t>34</w:t>
        <w:tab/>
        <w:t>Film 19832</w:t>
      </w:r>
    </w:p>
    <w:p>
      <w:r>
        <w:t>40</w:t>
        <w:tab/>
        <w:t>Die Probenummern der Nr.14 und 16 und das fernere Erscheinen der t[2{s[2{periodische}n 1{Druckschrift}]s} "1{Solidarität}]t", o[Braunschweig]o</w:t>
      </w:r>
    </w:p>
    <w:p>
      <w:r>
        <w:t>43</w:t>
        <w:tab/>
        <w:t>1889</w:t>
      </w:r>
    </w:p>
    <w:p>
      <w:r>
        <w:br/>
        <w:t>30</w:t>
        <w:tab/>
        <w:t>272</w:t>
      </w:r>
    </w:p>
    <w:p>
      <w:r>
        <w:t>30z</w:t>
        <w:tab/>
        <w:t>R 1504/272</w:t>
      </w:r>
    </w:p>
    <w:p>
      <w:r>
        <w:t>33</w:t>
        <w:tab/>
        <w:t>S. 9 RS</w:t>
      </w:r>
    </w:p>
    <w:p>
      <w:r>
        <w:t>34</w:t>
        <w:tab/>
        <w:t>Film 19832</w:t>
      </w:r>
    </w:p>
    <w:p>
      <w:r>
        <w:t>40</w:t>
        <w:tab/>
        <w:t>Die Nr. 141 des 7. Jahrgangs und das fernere Erscheinen der t[2{s[2{periodische}n 1{Druckschrift}]s} "1{o[Sächsisch]oes s[Wochenblatt]s}]t", Organ für Politik und Volkswirtschaft</w:t>
      </w:r>
    </w:p>
    <w:p>
      <w:r>
        <w:t>43</w:t>
        <w:tab/>
        <w:t>1889</w:t>
      </w:r>
    </w:p>
    <w:p>
      <w:r>
        <w:br/>
        <w:t>30</w:t>
        <w:tab/>
        <w:t>273</w:t>
      </w:r>
    </w:p>
    <w:p>
      <w:r>
        <w:t>30z</w:t>
        <w:tab/>
        <w:t>R 1504/273</w:t>
      </w:r>
    </w:p>
    <w:p>
      <w:r>
        <w:t>33</w:t>
        <w:tab/>
        <w:t>S. 9 RS</w:t>
      </w:r>
    </w:p>
    <w:p>
      <w:r>
        <w:t>34</w:t>
        <w:tab/>
        <w:t>Film 19832</w:t>
      </w:r>
    </w:p>
    <w:p>
      <w:r>
        <w:t>40</w:t>
        <w:tab/>
        <w:t>Die Nr.39, 41 und 47 und das fernere Erscheinen der "t[Vereinsblatt]ts" für die Krankenkassen, Fachvereine und andere Organisationen der Bauhandwerker, o[Braunschweig]o</w:t>
      </w:r>
    </w:p>
    <w:p>
      <w:r>
        <w:t>43</w:t>
        <w:tab/>
        <w:t>1889</w:t>
      </w:r>
    </w:p>
    <w:p>
      <w:r>
        <w:br/>
        <w:t>30</w:t>
        <w:tab/>
        <w:t>274</w:t>
      </w:r>
    </w:p>
    <w:p>
      <w:r>
        <w:t>30z</w:t>
        <w:tab/>
        <w:t>R 1504/274</w:t>
      </w:r>
    </w:p>
    <w:p>
      <w:r>
        <w:t>33</w:t>
        <w:tab/>
        <w:t>S. 9 RS</w:t>
      </w:r>
    </w:p>
    <w:p>
      <w:r>
        <w:t>34</w:t>
        <w:tab/>
        <w:t>Film 19832</w:t>
      </w:r>
    </w:p>
    <w:p>
      <w:r>
        <w:t>40</w:t>
        <w:tab/>
        <w:t>Die Probenummer 1 und das fernere Erscheinen der t[2{s[2{periodische}n 1{Druckschrift}]s} "1{Der Baugenosse}]t", s[Zeitschrift]s zur Wahrung der Interessen aller Bauberufsgenossen und anderer Arbeiter. o[Braunschweig]o</w:t>
      </w:r>
    </w:p>
    <w:p>
      <w:r>
        <w:t>43</w:t>
        <w:tab/>
        <w:t>1889</w:t>
      </w:r>
    </w:p>
    <w:p>
      <w:r>
        <w:br/>
        <w:t>30</w:t>
        <w:tab/>
        <w:t>289</w:t>
      </w:r>
    </w:p>
    <w:p>
      <w:r>
        <w:t>30z</w:t>
        <w:tab/>
        <w:t>R 1504/289</w:t>
      </w:r>
    </w:p>
    <w:p>
      <w:r>
        <w:t>33</w:t>
        <w:tab/>
        <w:t>S. 10</w:t>
      </w:r>
    </w:p>
    <w:p>
      <w:r>
        <w:t>34</w:t>
        <w:tab/>
        <w:t>Film 19833</w:t>
      </w:r>
    </w:p>
    <w:p>
      <w:r>
        <w:t>40</w:t>
        <w:tab/>
        <w:t>Die Nr. 13 vom z[29. März 1890]z und das fernere Erscheinen der t[2{s[2{periodische}n 1{Druckschrift}]s} "1{o[Thüringer]o Volksblatt}]t", Organ für jedermann. o[Schwarzburg-o[Rudolstadt]o]o</w:t>
      </w:r>
    </w:p>
    <w:p>
      <w:r>
        <w:t>43</w:t>
        <w:tab/>
        <w:t>1890</w:t>
      </w:r>
    </w:p>
    <w:p>
      <w:r>
        <w:br/>
        <w:t>30</w:t>
        <w:tab/>
        <w:t>296</w:t>
      </w:r>
    </w:p>
    <w:p>
      <w:r>
        <w:t>30z</w:t>
        <w:tab/>
        <w:t>R 1504/296</w:t>
      </w:r>
    </w:p>
    <w:p>
      <w:r>
        <w:t>33</w:t>
        <w:tab/>
        <w:t>S. 11</w:t>
      </w:r>
    </w:p>
    <w:p>
      <w:r>
        <w:t>34</w:t>
        <w:tab/>
        <w:t>Film 19833</w:t>
      </w:r>
    </w:p>
    <w:p>
      <w:r>
        <w:t>40</w:t>
        <w:tab/>
        <w:t>s[Verzeichnis]s der im t[1{Deutsche&lt;r&gt;}n 2{Reichs- und Kgl. o[Preußisch]oe}n 3{Staatsanzeiger}]t publizierten, auf Grund des Gesetzes vom z[21. Oktober 1878]z ergangenen s[1{Verbot}e 2{von s[2{periodische}n 1{Druckschrift}]sen}]s</w:t>
      </w:r>
    </w:p>
    <w:p>
      <w:r>
        <w:t>43</w:t>
        <w:tab/>
        <w:t xml:space="preserve">1878 - 1889 </w:t>
      </w:r>
    </w:p>
    <w:p>
      <w:r>
        <w:br/>
        <w:t>30</w:t>
        <w:tab/>
        <w:t>297</w:t>
      </w:r>
    </w:p>
    <w:p>
      <w:r>
        <w:t>30z</w:t>
        <w:tab/>
        <w:t>R 1504/297</w:t>
      </w:r>
    </w:p>
    <w:p>
      <w:r>
        <w:t>33</w:t>
        <w:tab/>
        <w:t>S. 11</w:t>
      </w:r>
    </w:p>
    <w:p>
      <w:r>
        <w:t>34</w:t>
        <w:tab/>
        <w:t xml:space="preserve">Film 19834 </w:t>
      </w:r>
    </w:p>
    <w:p>
      <w:r>
        <w:t>40</w:t>
        <w:tab/>
        <w:t>Verzeichnis der im Deutschen Reichs- und Kgl. Preußischen Staatsanzeiger publizierten, auf Grund des Gesetzes vom z[21. Oktober 1878]z ergangenen s[1{Verbot}e 2{von s[2{nicht periodische}n 1{Druckschrift}]sen}]s</w:t>
      </w:r>
    </w:p>
    <w:p>
      <w:r>
        <w:t>43</w:t>
        <w:tab/>
        <w:t>1878 - 1887</w:t>
      </w:r>
    </w:p>
    <w:p>
      <w:r>
        <w:br/>
        <w:t>30</w:t>
        <w:tab/>
        <w:t>298</w:t>
      </w:r>
    </w:p>
    <w:p>
      <w:r>
        <w:t>30z</w:t>
        <w:tab/>
        <w:t>R 1504/298</w:t>
      </w:r>
    </w:p>
    <w:p>
      <w:r>
        <w:t>33</w:t>
        <w:tab/>
        <w:t>S. 11</w:t>
      </w:r>
    </w:p>
    <w:p>
      <w:r>
        <w:t>34</w:t>
        <w:tab/>
        <w:t>Film 19834</w:t>
      </w:r>
    </w:p>
    <w:p>
      <w:r>
        <w:t>40</w:t>
        <w:tab/>
        <w:t>Verzeichnis der auf Grund des Gesetzes vom z[21. Oktober 1878]z s[1{verbot}enen, im Auslande erschienenen 2{s[2{periodische&lt;r&gt;}n 1{Druckschrift}]sen}]s</w:t>
      </w:r>
    </w:p>
    <w:p>
      <w:r>
        <w:t>43</w:t>
        <w:tab/>
        <w:t>1878 - 1890</w:t>
      </w:r>
    </w:p>
    <w:p>
      <w:r>
        <w:br/>
        <w:t>30</w:t>
        <w:tab/>
        <w:t>299</w:t>
      </w:r>
    </w:p>
    <w:p>
      <w:r>
        <w:t>30z</w:t>
        <w:tab/>
        <w:t>R 1504/299</w:t>
      </w:r>
    </w:p>
    <w:p>
      <w:r>
        <w:t>33</w:t>
        <w:tab/>
        <w:t>S. 11</w:t>
      </w:r>
    </w:p>
    <w:p>
      <w:r>
        <w:t>34</w:t>
        <w:tab/>
        <w:t>Film 19834</w:t>
      </w:r>
    </w:p>
    <w:p>
      <w:r>
        <w:t>40</w:t>
        <w:tab/>
        <w:t>Verzeichnis der auf Grund des Gesetzes vom z[21. Oktober 1878]z s[1{verbot}enen, im Auslande erschienenen 2{nicht periodischen Druckschriften}]s</w:t>
      </w:r>
    </w:p>
    <w:p>
      <w:r>
        <w:t>43</w:t>
        <w:tab/>
        <w:t>1878 - 1890</w:t>
      </w:r>
    </w:p>
    <w:p/>
    <w:p/>
    <w:p>
      <w:r>
        <w:br/>
        <w:t>20</w:t>
        <w:tab/>
        <w:t>R 1603</w:t>
      </w:r>
    </w:p>
    <w:p>
      <w:r>
        <w:t>21</w:t>
        <w:tab/>
        <w:t>Rheinische Volkspflege</w:t>
      </w:r>
    </w:p>
    <w:p>
      <w:r>
        <w:t>22</w:t>
        <w:tab/>
        <w:t>Schriftgut aus der Zeit von 1867 bis 1945 \ Zivile Behörden und Einrichtungen des Deutschen Reichs \ Arbeit und Soziales \ #R 1603 Rheinische Volkspflege</w:t>
      </w:r>
    </w:p>
    <w:p>
      <w:r>
        <w:t>23</w:t>
        <w:tab/>
        <w:t>1919 - 1930</w:t>
      </w:r>
    </w:p>
    <w:p>
      <w:r>
        <w:t>24</w:t>
        <w:tab/>
        <w:t>Findbuch</w:t>
      </w:r>
    </w:p>
    <w:p>
      <w:r>
        <w:t>25</w:t>
        <w:tab/>
        <w:t>Vertretung des Reiches im nach dem ersten Weltkrieg besetzten Rheinland</w:t>
      </w:r>
    </w:p>
    <w:p>
      <w:r>
        <w:t>26a</w:t>
        <w:tab/>
        <w:t>IV.</w:t>
      </w:r>
    </w:p>
    <w:p>
      <w:r>
        <w:t>27</w:t>
        <w:tab/>
        <w:t>IV. Kultur</w:t>
      </w:r>
    </w:p>
    <w:p>
      <w:r>
        <w:t>30</w:t>
        <w:tab/>
        <w:t>2412 - 2413</w:t>
      </w:r>
    </w:p>
    <w:p>
      <w:r>
        <w:t>30z</w:t>
        <w:tab/>
        <w:t>R 1603/ 2412 -2413</w:t>
      </w:r>
    </w:p>
    <w:p>
      <w:r>
        <w:t>31</w:t>
        <w:tab/>
        <w:t>IV.13a</w:t>
      </w:r>
    </w:p>
    <w:p>
      <w:r>
        <w:t>33</w:t>
        <w:tab/>
        <w:t>S. 24</w:t>
      </w:r>
    </w:p>
    <w:p>
      <w:r>
        <w:t>40</w:t>
        <w:tab/>
        <w:t>s[2{o[Französisch]oe} 1{Schulbücherpropaganda}]s. - Beschaffung deutsch-feindlicher französischer s[Schulbücher]s</w:t>
      </w:r>
    </w:p>
    <w:p>
      <w:r>
        <w:t>41</w:t>
        <w:tab/>
        <w:t>u. a. s[Drucklegung]s der t[2{s[Broschüre]s} "1{o[Deutschland]o im Lichte s[2{ausländische}r 1{Schulbücher}]s der Nachkriegszeit}]t"</w:t>
      </w:r>
    </w:p>
    <w:p>
      <w:r>
        <w:t>43</w:t>
        <w:tab/>
        <w:t>1925 - 1928</w:t>
      </w:r>
    </w:p>
    <w:p>
      <w:r>
        <w:t>50</w:t>
        <w:tab/>
        <w:t>2 Bde.</w:t>
      </w:r>
    </w:p>
    <w:p>
      <w:r>
        <w:br/>
        <w:t>30</w:t>
        <w:tab/>
        <w:t>2417</w:t>
      </w:r>
    </w:p>
    <w:p>
      <w:r>
        <w:t>30z</w:t>
        <w:tab/>
        <w:t>R 1603/2417</w:t>
      </w:r>
    </w:p>
    <w:p>
      <w:r>
        <w:t>31</w:t>
        <w:tab/>
        <w:t>IV.16</w:t>
      </w:r>
    </w:p>
    <w:p>
      <w:r>
        <w:t>33</w:t>
        <w:tab/>
        <w:t>S. 24</w:t>
      </w:r>
    </w:p>
    <w:p>
      <w:r>
        <w:t>40</w:t>
        <w:tab/>
        <w:t xml:space="preserve">Schriftwechsel über s[Druck]s und s[Verbreitung]s der t[2{Schrift} von p[2{Peter} 1{Hartmann}]p (p[2{Paul} 1{Rühlmann}]p) über "1{s[2{o[Französisch]oe} 1{Kulturarbeit}]s am o[Rhein]o}]t" </w:t>
      </w:r>
    </w:p>
    <w:p>
      <w:r>
        <w:t>43</w:t>
        <w:tab/>
        <w:t>1920 - 1923</w:t>
      </w:r>
    </w:p>
    <w:p>
      <w:r>
        <w:br/>
        <w:t>26a</w:t>
        <w:tab/>
        <w:t>VIII.</w:t>
      </w:r>
    </w:p>
    <w:p>
      <w:r>
        <w:t>27</w:t>
        <w:tab/>
        <w:t>VIII. s[Bücherreferat]s, Bild, Film, Vortragswesen</w:t>
      </w:r>
    </w:p>
    <w:p>
      <w:r>
        <w:t>30</w:t>
        <w:tab/>
        <w:t>2564</w:t>
      </w:r>
    </w:p>
    <w:p>
      <w:r>
        <w:t>30z</w:t>
        <w:tab/>
        <w:t>R 16043/2564</w:t>
      </w:r>
    </w:p>
    <w:p>
      <w:r>
        <w:t>31</w:t>
        <w:tab/>
        <w:t>VIII.1</w:t>
      </w:r>
    </w:p>
    <w:p>
      <w:r>
        <w:t>33</w:t>
        <w:tab/>
        <w:t>S. 37</w:t>
      </w:r>
    </w:p>
    <w:p>
      <w:r>
        <w:t>40</w:t>
        <w:tab/>
        <w:t>Allgemeines. (s[Bücherbeschaffung]s, s[Bücherverteilung]sen, Anregungen). s[Broschüre]sn und s[Flugblätter]s. Gutachten darüber, Bd.1.</w:t>
      </w:r>
    </w:p>
    <w:p>
      <w:r>
        <w:t>41</w:t>
        <w:tab/>
        <w:t>u. a. k[Ost-West-Verlag]k</w:t>
      </w:r>
    </w:p>
    <w:p>
      <w:r>
        <w:t>43</w:t>
        <w:tab/>
        <w:t>1919 - 1924</w:t>
      </w:r>
    </w:p>
    <w:p>
      <w:r>
        <w:br/>
        <w:t>30</w:t>
        <w:tab/>
        <w:t>2565</w:t>
      </w:r>
    </w:p>
    <w:p>
      <w:r>
        <w:t>30z</w:t>
        <w:tab/>
        <w:t>R 16043/2565</w:t>
      </w:r>
    </w:p>
    <w:p>
      <w:r>
        <w:t>31</w:t>
        <w:tab/>
        <w:t>VIII.1</w:t>
      </w:r>
    </w:p>
    <w:p>
      <w:r>
        <w:t>33</w:t>
        <w:tab/>
        <w:t>S. 37</w:t>
      </w:r>
    </w:p>
    <w:p>
      <w:r>
        <w:t>40</w:t>
        <w:tab/>
        <w:t>Allgemeines. (s[Bücherbeschaffung]s, s[Bücherverteilung]sen, Anregungen). s[Broschüre]sn und s[Flugblätter]s. Gutachten darüber, Bd.1a</w:t>
      </w:r>
    </w:p>
    <w:p>
      <w:r>
        <w:t>43</w:t>
        <w:tab/>
        <w:t>1919 - 1921</w:t>
      </w:r>
    </w:p>
    <w:p>
      <w:r>
        <w:br/>
        <w:t>30</w:t>
        <w:tab/>
        <w:t>2566</w:t>
      </w:r>
    </w:p>
    <w:p>
      <w:r>
        <w:t>30z</w:t>
        <w:tab/>
        <w:t>R 16043/2566</w:t>
      </w:r>
    </w:p>
    <w:p>
      <w:r>
        <w:t>31</w:t>
        <w:tab/>
        <w:t>VIII.1</w:t>
      </w:r>
    </w:p>
    <w:p>
      <w:r>
        <w:t>33</w:t>
        <w:tab/>
        <w:t>S. 37</w:t>
      </w:r>
    </w:p>
    <w:p>
      <w:r>
        <w:t>40</w:t>
        <w:tab/>
        <w:t xml:space="preserve">Allgemeines. (s[Bücherbeschaffung]s, s[Bücherverteilung]sen, Anregungen). s[Broschüre]sn und s[Flugblätter]s. Gutachten darüber, Bd.2. </w:t>
      </w:r>
    </w:p>
    <w:p>
      <w:r>
        <w:t>41</w:t>
        <w:tab/>
        <w:t>u. a. Bericht über die t[Schriftenreihe der k[1{Rheinische}n 2{Volkspflege}]k]t</w:t>
      </w:r>
    </w:p>
    <w:p>
      <w:r>
        <w:t>42</w:t>
        <w:tab/>
        <w:t>t[Europäische Staats- und Wirtschaftszeitung]t, t[2{Sonderheft}: 1{Die Not der o[Rheinland]oe}]t</w:t>
      </w:r>
    </w:p>
    <w:p>
      <w:r>
        <w:t>43</w:t>
        <w:tab/>
        <w:t>1921 - 1922</w:t>
      </w:r>
    </w:p>
    <w:p>
      <w:r>
        <w:br/>
        <w:t>30</w:t>
        <w:tab/>
        <w:t>2567</w:t>
      </w:r>
    </w:p>
    <w:p>
      <w:r>
        <w:t>30z</w:t>
        <w:tab/>
        <w:t>R 16043/2567</w:t>
      </w:r>
    </w:p>
    <w:p>
      <w:r>
        <w:t>31</w:t>
        <w:tab/>
        <w:t>VIII.1</w:t>
      </w:r>
    </w:p>
    <w:p>
      <w:r>
        <w:t>33</w:t>
        <w:tab/>
        <w:t>S. 37</w:t>
      </w:r>
    </w:p>
    <w:p>
      <w:r>
        <w:t>40</w:t>
        <w:tab/>
        <w:t>Allgemeines. (s[Bücherbeschaffung]s, s[Bücherverteilung]sen, Anregungen). s[Broschüre]sn und s[Flugblätter]s. Gutachten darüber, Bd.3</w:t>
      </w:r>
    </w:p>
    <w:p>
      <w:r>
        <w:t>43</w:t>
        <w:tab/>
        <w:t>1921 - 1923</w:t>
      </w:r>
    </w:p>
    <w:p>
      <w:r>
        <w:br/>
        <w:t>30</w:t>
        <w:tab/>
        <w:t>2568</w:t>
      </w:r>
    </w:p>
    <w:p>
      <w:r>
        <w:t>30z</w:t>
        <w:tab/>
        <w:t>R 16043/2568</w:t>
      </w:r>
    </w:p>
    <w:p>
      <w:r>
        <w:t>31</w:t>
        <w:tab/>
        <w:t>VIII.1</w:t>
      </w:r>
    </w:p>
    <w:p>
      <w:r>
        <w:t>33</w:t>
        <w:tab/>
        <w:t>S. 37</w:t>
      </w:r>
    </w:p>
    <w:p>
      <w:r>
        <w:t>40</w:t>
        <w:tab/>
        <w:t>Allgemeines. (s[Bücherbeschaffung]s, s[Bücherverteilung]sen, Anregungen). s[Broschüre]sn und s[Flugblätter]s. Gutachten darüber, Bd.4.</w:t>
      </w:r>
    </w:p>
    <w:p>
      <w:r>
        <w:t>41</w:t>
        <w:tab/>
        <w:t>u. a. s[Verzeichnis]s der von der k[1{Rheinische}n 2{Volkspflege}]k veranlaßten oder finanzierten s[Schrift]sen</w:t>
      </w:r>
    </w:p>
    <w:p>
      <w:r>
        <w:t>43</w:t>
        <w:tab/>
        <w:t>1923 - 1924</w:t>
      </w:r>
    </w:p>
    <w:p>
      <w:r>
        <w:br/>
        <w:t>30</w:t>
        <w:tab/>
        <w:t>2569</w:t>
      </w:r>
    </w:p>
    <w:p>
      <w:r>
        <w:t>30z</w:t>
        <w:tab/>
        <w:t>R 16043/2569</w:t>
      </w:r>
    </w:p>
    <w:p>
      <w:r>
        <w:t>31</w:t>
        <w:tab/>
        <w:t>VIII.1</w:t>
      </w:r>
    </w:p>
    <w:p>
      <w:r>
        <w:t>33</w:t>
        <w:tab/>
        <w:t>S. 38</w:t>
      </w:r>
    </w:p>
    <w:p>
      <w:r>
        <w:t>40</w:t>
        <w:tab/>
        <w:t xml:space="preserve">Allgemeines. (s[Bücherbeschaffung]s, s[Bücherverteilung]sen, Anregungen). s[Broschüre]sn und s[Flugblätter]s. Gutachten darüber, Bd.5. </w:t>
      </w:r>
    </w:p>
    <w:p>
      <w:r>
        <w:t>41</w:t>
        <w:tab/>
        <w:t>u. a. s[Verzeichnis]s der von der k[1{Rheinische}n 2{Volkspflege}]k veranlaßten oder finanzierten s[Schrift]sen z[1920 - 1923]z</w:t>
      </w:r>
    </w:p>
    <w:p>
      <w:r>
        <w:t>42</w:t>
        <w:tab/>
        <w:t>s[Denkschrift]s zur Schaffung einer s[2{deutsche}n 1{Buchgemeinschaft}]s (s[Druck]s)</w:t>
      </w:r>
    </w:p>
    <w:p>
      <w:r>
        <w:t>43</w:t>
        <w:tab/>
        <w:t>1924</w:t>
      </w:r>
    </w:p>
    <w:p>
      <w:r>
        <w:br/>
        <w:t>30</w:t>
        <w:tab/>
        <w:t>2570</w:t>
      </w:r>
    </w:p>
    <w:p>
      <w:r>
        <w:t>30z</w:t>
        <w:tab/>
        <w:t>R 16043/2570</w:t>
      </w:r>
    </w:p>
    <w:p>
      <w:r>
        <w:t>31</w:t>
        <w:tab/>
        <w:t>VIII.1</w:t>
      </w:r>
    </w:p>
    <w:p>
      <w:r>
        <w:t>33</w:t>
        <w:tab/>
        <w:t>S. 38</w:t>
      </w:r>
    </w:p>
    <w:p>
      <w:r>
        <w:t>40</w:t>
        <w:tab/>
        <w:t>Allgemeines. (s[Bücherbeschaffung]s, s[Bücherverteilung]sen, Anregungen). s[Broschüre]sn und s[Flugblätter]s. Gutachten darüber, Bd.6</w:t>
      </w:r>
    </w:p>
    <w:p>
      <w:r>
        <w:t>43</w:t>
        <w:tab/>
        <w:t>1924 - 1925</w:t>
      </w:r>
    </w:p>
    <w:p>
      <w:r>
        <w:br/>
        <w:t>30</w:t>
        <w:tab/>
        <w:t>2571</w:t>
      </w:r>
    </w:p>
    <w:p>
      <w:r>
        <w:t>30z</w:t>
        <w:tab/>
        <w:t>R 16043/2571</w:t>
      </w:r>
    </w:p>
    <w:p>
      <w:r>
        <w:t>31</w:t>
        <w:tab/>
        <w:t>VIII.1</w:t>
      </w:r>
    </w:p>
    <w:p>
      <w:r>
        <w:t>33</w:t>
        <w:tab/>
        <w:t>S. 38</w:t>
      </w:r>
    </w:p>
    <w:p>
      <w:r>
        <w:t>40</w:t>
        <w:tab/>
        <w:t xml:space="preserve">Allgemeines. (s[Bücherbeschaffung]s, s[Bücherverteilung]sen, Anregungen). s[Broschüre]sn und s[Flugblätter]s. Gutachten darüber, Bd.7. </w:t>
      </w:r>
    </w:p>
    <w:p>
      <w:r>
        <w:t>42</w:t>
        <w:tab/>
        <w:t>t[2{s[Zeitschrift]s} "1{1000 Jahre Deutscher o[Rhein]o}]t</w:t>
      </w:r>
    </w:p>
    <w:p>
      <w:r>
        <w:t>43</w:t>
        <w:tab/>
        <w:t xml:space="preserve">1925 </w:t>
      </w:r>
    </w:p>
    <w:p>
      <w:r>
        <w:br/>
        <w:t>30</w:t>
        <w:tab/>
        <w:t>2572</w:t>
      </w:r>
    </w:p>
    <w:p>
      <w:r>
        <w:t>30z</w:t>
        <w:tab/>
        <w:t>R 16043/2572</w:t>
      </w:r>
    </w:p>
    <w:p>
      <w:r>
        <w:t>31</w:t>
        <w:tab/>
        <w:t>VIII.1</w:t>
      </w:r>
    </w:p>
    <w:p>
      <w:r>
        <w:t>33</w:t>
        <w:tab/>
        <w:t>S. 38</w:t>
      </w:r>
    </w:p>
    <w:p>
      <w:r>
        <w:t>40</w:t>
        <w:tab/>
        <w:t>Allgemeines. (s[Bücherbeschaffung]s, s[Bücherverteilung]sen, Anregungen). s[Broschüre]sn und s[Flugblätter]s. Gutachten darüber, Bd.8</w:t>
      </w:r>
    </w:p>
    <w:p>
      <w:r>
        <w:t>43</w:t>
        <w:tab/>
        <w:t>1925 - 1926</w:t>
      </w:r>
    </w:p>
    <w:p>
      <w:r>
        <w:br/>
        <w:t>30</w:t>
        <w:tab/>
        <w:t>2573</w:t>
      </w:r>
    </w:p>
    <w:p>
      <w:r>
        <w:t>30z</w:t>
        <w:tab/>
        <w:t>R 16043/2573</w:t>
      </w:r>
    </w:p>
    <w:p>
      <w:r>
        <w:t>31</w:t>
        <w:tab/>
        <w:t>VIII.1</w:t>
      </w:r>
    </w:p>
    <w:p>
      <w:r>
        <w:t>33</w:t>
        <w:tab/>
        <w:t>S. 38</w:t>
      </w:r>
    </w:p>
    <w:p>
      <w:r>
        <w:t>40</w:t>
        <w:tab/>
        <w:t>Allgemeines. (s[Bücherbeschaffung]s, s[Bücherverteilung]sen, Anregungen). s[Broschüre]sn und s[Flugblätter]s. Gutachten darüber, Bd.9</w:t>
      </w:r>
    </w:p>
    <w:p>
      <w:r>
        <w:t>43</w:t>
        <w:tab/>
        <w:t>1926</w:t>
      </w:r>
    </w:p>
    <w:p>
      <w:r>
        <w:br/>
        <w:t>30</w:t>
        <w:tab/>
        <w:t>2574</w:t>
      </w:r>
    </w:p>
    <w:p>
      <w:r>
        <w:t>30z</w:t>
        <w:tab/>
        <w:t>R 16043/2574</w:t>
      </w:r>
    </w:p>
    <w:p>
      <w:r>
        <w:t>31</w:t>
        <w:tab/>
        <w:t>VIII.1</w:t>
      </w:r>
    </w:p>
    <w:p>
      <w:r>
        <w:t>33</w:t>
        <w:tab/>
        <w:t>S. 38</w:t>
      </w:r>
    </w:p>
    <w:p>
      <w:r>
        <w:t>40</w:t>
        <w:tab/>
        <w:t xml:space="preserve">Allgemeines. (s[Bücherbeschaffung]s, s[Bücherverteilung]sen, Anregungen). s[Broschüre]sn und s[Flugblätter]s. Gutachten darüber, Bd.10. </w:t>
      </w:r>
    </w:p>
    <w:p>
      <w:r>
        <w:t>41</w:t>
        <w:tab/>
        <w:t>Darin u.a. s[Versendungsliste]s des p[Mehrmann]pschen t[2{s[Buch]s}es "1{o[Locarno]o-o[Thoiry]o-o[Genf]o in Wirklichkeit}]t"</w:t>
      </w:r>
    </w:p>
    <w:p>
      <w:r>
        <w:t>43</w:t>
        <w:tab/>
        <w:t>1927</w:t>
      </w:r>
    </w:p>
    <w:p>
      <w:r>
        <w:br/>
        <w:t>30</w:t>
        <w:tab/>
        <w:t>2575</w:t>
      </w:r>
    </w:p>
    <w:p>
      <w:r>
        <w:t>30z</w:t>
        <w:tab/>
        <w:t>R 16043/2575</w:t>
      </w:r>
    </w:p>
    <w:p>
      <w:r>
        <w:t>31</w:t>
        <w:tab/>
        <w:t>VIII.1</w:t>
      </w:r>
    </w:p>
    <w:p>
      <w:r>
        <w:t>33</w:t>
        <w:tab/>
        <w:t>S. 38</w:t>
      </w:r>
    </w:p>
    <w:p>
      <w:r>
        <w:t>40</w:t>
        <w:tab/>
        <w:t>Allgemeines. (s[Bücherbeschaffung]s, s[Bücherverteilung]sen, Anregungen). s[Broschüre]sn und s[Flugblätter]s. Gutachten darüber, Bd.11</w:t>
      </w:r>
    </w:p>
    <w:p>
      <w:r>
        <w:t>43</w:t>
        <w:tab/>
        <w:t>1927 - 1928</w:t>
      </w:r>
    </w:p>
    <w:p>
      <w:r>
        <w:br/>
        <w:t>30</w:t>
        <w:tab/>
        <w:t>2576</w:t>
      </w:r>
    </w:p>
    <w:p>
      <w:r>
        <w:t>30z</w:t>
        <w:tab/>
        <w:t>R 16043/2576</w:t>
      </w:r>
    </w:p>
    <w:p>
      <w:r>
        <w:t>31</w:t>
        <w:tab/>
        <w:t>VIII.1</w:t>
      </w:r>
    </w:p>
    <w:p>
      <w:r>
        <w:t>33</w:t>
        <w:tab/>
        <w:t>S. 39</w:t>
      </w:r>
    </w:p>
    <w:p>
      <w:r>
        <w:t>40</w:t>
        <w:tab/>
        <w:t>Allgemeines. (s[Bücherbeschaffung]s, s[Bücherverteilung]sen, Anregungen). s[Broschüre]sn und s[Flugblätter]s. Gutachten darüber, Bd.12</w:t>
      </w:r>
    </w:p>
    <w:p>
      <w:r>
        <w:t>43</w:t>
        <w:tab/>
        <w:t>1928</w:t>
      </w:r>
    </w:p>
    <w:p>
      <w:r>
        <w:br/>
        <w:t>30</w:t>
        <w:tab/>
        <w:t>2577</w:t>
      </w:r>
    </w:p>
    <w:p>
      <w:r>
        <w:t>30z</w:t>
        <w:tab/>
        <w:t>R 16043/2577</w:t>
      </w:r>
    </w:p>
    <w:p>
      <w:r>
        <w:t>31</w:t>
        <w:tab/>
        <w:t>VIII.1</w:t>
      </w:r>
    </w:p>
    <w:p>
      <w:r>
        <w:t>33</w:t>
        <w:tab/>
        <w:t>S. 39</w:t>
      </w:r>
    </w:p>
    <w:p>
      <w:r>
        <w:t>40</w:t>
        <w:tab/>
        <w:t>Allgemeines. (s[Bücherbeschaffung]s, s[Bücherverteilung]sen, Anregungen). s[Broschüre]sn und s[Flugblätter]s. Gutachten darüber, Bd.13</w:t>
      </w:r>
    </w:p>
    <w:p>
      <w:r>
        <w:t>43</w:t>
        <w:tab/>
        <w:t>1928 - 1929</w:t>
      </w:r>
    </w:p>
    <w:p>
      <w:r>
        <w:br/>
        <w:t>30</w:t>
        <w:tab/>
        <w:t>2578</w:t>
      </w:r>
    </w:p>
    <w:p>
      <w:r>
        <w:t>30z</w:t>
        <w:tab/>
        <w:t>R 16043/2578</w:t>
      </w:r>
    </w:p>
    <w:p>
      <w:r>
        <w:t>31</w:t>
        <w:tab/>
        <w:t>VIII.1</w:t>
      </w:r>
    </w:p>
    <w:p>
      <w:r>
        <w:t>33</w:t>
        <w:tab/>
        <w:t>S. 39</w:t>
      </w:r>
    </w:p>
    <w:p>
      <w:r>
        <w:t>40</w:t>
        <w:tab/>
        <w:t xml:space="preserve">Allgemeines. (s[Bücherbeschaffung]s, s[Bücherverteilung]sen, Anregungen). s[Broschüre]sn und s[Flugblätter]s. Gutachten darüber, Bd.14. </w:t>
      </w:r>
    </w:p>
    <w:p>
      <w:r>
        <w:t>41</w:t>
        <w:tab/>
        <w:t>u. a. Schwierigkeiten mit dem k[s[Verlag]s p[2{O.} 1{Stolberg}]p o[Berlin]o]k</w:t>
      </w:r>
    </w:p>
    <w:p>
      <w:r>
        <w:t>43</w:t>
        <w:tab/>
        <w:t>1929 - 1930</w:t>
      </w:r>
    </w:p>
    <w:p>
      <w:r>
        <w:br/>
        <w:t>30</w:t>
        <w:tab/>
        <w:t>2579 - 2581</w:t>
      </w:r>
    </w:p>
    <w:p>
      <w:r>
        <w:t>30z</w:t>
        <w:tab/>
        <w:t>R 16043/2579 - 2581</w:t>
      </w:r>
    </w:p>
    <w:p>
      <w:r>
        <w:t>31</w:t>
        <w:tab/>
        <w:t>VIII.2a</w:t>
      </w:r>
    </w:p>
    <w:p>
      <w:r>
        <w:t>33</w:t>
        <w:tab/>
        <w:t>S. 39</w:t>
      </w:r>
    </w:p>
    <w:p>
      <w:r>
        <w:t>40</w:t>
        <w:tab/>
        <w:t>t[2{s[Broschüre]s} "1{s[2{Farbige&lt;r&gt;} 1{Franzose}]sn am o[Rhein]o}]t (Schriftwechsel mit s[Verleger]sn, s[Übersetzung]sen und dergl.)</w:t>
      </w:r>
    </w:p>
    <w:p>
      <w:r>
        <w:t>41</w:t>
        <w:tab/>
        <w:t>u. a. umfangreichen Schriftwechsel mit k[s[Verlag]s p[Engelmann]p]k (Schwierigkeiten bei der 4. Auflage)</w:t>
      </w:r>
    </w:p>
    <w:p>
      <w:r>
        <w:t>43</w:t>
        <w:tab/>
        <w:t>1920 - 1923</w:t>
      </w:r>
    </w:p>
    <w:p>
      <w:r>
        <w:t>50</w:t>
        <w:tab/>
        <w:t>3 Bde.</w:t>
      </w:r>
    </w:p>
    <w:p>
      <w:r>
        <w:br/>
        <w:t>30</w:t>
        <w:tab/>
        <w:t>2615 - 2616</w:t>
      </w:r>
    </w:p>
    <w:p>
      <w:r>
        <w:t>30z</w:t>
        <w:tab/>
        <w:t>R 16043/2615 - 2616</w:t>
      </w:r>
    </w:p>
    <w:p>
      <w:r>
        <w:t>31</w:t>
        <w:tab/>
        <w:t>VIII.5b</w:t>
      </w:r>
    </w:p>
    <w:p>
      <w:r>
        <w:t>33</w:t>
        <w:tab/>
        <w:t>S. 42</w:t>
      </w:r>
    </w:p>
    <w:p>
      <w:r>
        <w:t>40</w:t>
        <w:tab/>
        <w:t>s[Buchbestellung]sen</w:t>
      </w:r>
    </w:p>
    <w:p>
      <w:r>
        <w:t>43</w:t>
        <w:tab/>
        <w:t>1925 - 1930</w:t>
      </w:r>
    </w:p>
    <w:p>
      <w:r>
        <w:t>50</w:t>
        <w:tab/>
        <w:t>2 Bde.</w:t>
      </w:r>
    </w:p>
    <w:p>
      <w:r>
        <w:br/>
        <w:t>30</w:t>
        <w:tab/>
        <w:t>2617 - 2620</w:t>
      </w:r>
    </w:p>
    <w:p>
      <w:r>
        <w:t>30z</w:t>
        <w:tab/>
        <w:t>R 16043/2617 - 2620</w:t>
      </w:r>
    </w:p>
    <w:p>
      <w:r>
        <w:t>31</w:t>
        <w:tab/>
        <w:t>VIII.6a</w:t>
      </w:r>
    </w:p>
    <w:p>
      <w:r>
        <w:t>33</w:t>
        <w:tab/>
        <w:t>S. 42</w:t>
      </w:r>
    </w:p>
    <w:p>
      <w:r>
        <w:t>40</w:t>
        <w:tab/>
        <w:t>s[Bestellung]sen auf s[2{fremde} 1{Literatur}]s</w:t>
      </w:r>
    </w:p>
    <w:p>
      <w:r>
        <w:t>43</w:t>
        <w:tab/>
        <w:t>1920 - 1930</w:t>
      </w:r>
    </w:p>
    <w:p>
      <w:r>
        <w:t>50</w:t>
        <w:tab/>
        <w:t>4 Bde.</w:t>
      </w:r>
    </w:p>
    <w:p>
      <w:r>
        <w:br/>
        <w:t>30</w:t>
        <w:tab/>
        <w:t>2621 - 2623</w:t>
      </w:r>
    </w:p>
    <w:p>
      <w:r>
        <w:t>30z</w:t>
        <w:tab/>
        <w:t>R 16043/2621 - 2623</w:t>
      </w:r>
    </w:p>
    <w:p>
      <w:r>
        <w:t>31</w:t>
        <w:tab/>
        <w:t>VIII.6b</w:t>
      </w:r>
    </w:p>
    <w:p>
      <w:r>
        <w:t>33</w:t>
        <w:tab/>
        <w:t>S. 42</w:t>
      </w:r>
    </w:p>
    <w:p>
      <w:r>
        <w:t>40</w:t>
        <w:tab/>
        <w:t>s[Buchauszüge]s, s[Inhaltsangabe]sn</w:t>
      </w:r>
    </w:p>
    <w:p>
      <w:r>
        <w:t>43</w:t>
        <w:tab/>
        <w:t>1919 - 1929</w:t>
      </w:r>
    </w:p>
    <w:p>
      <w:r>
        <w:t>50</w:t>
        <w:tab/>
        <w:t>3 Bde.</w:t>
      </w:r>
    </w:p>
    <w:p>
      <w:r>
        <w:br/>
        <w:t>30</w:t>
        <w:tab/>
        <w:t>2624 - 2625</w:t>
      </w:r>
    </w:p>
    <w:p>
      <w:r>
        <w:t>30z</w:t>
        <w:tab/>
        <w:t>R 16043/2624 - 2625</w:t>
      </w:r>
    </w:p>
    <w:p>
      <w:r>
        <w:t>31</w:t>
        <w:tab/>
        <w:t>VIII.7</w:t>
      </w:r>
    </w:p>
    <w:p>
      <w:r>
        <w:t>33</w:t>
        <w:tab/>
        <w:t>S. 42</w:t>
      </w:r>
    </w:p>
    <w:p>
      <w:r>
        <w:t>40</w:t>
        <w:tab/>
        <w:t>s[Bibiliotheksverzeichnis]s, s[Bücherausleihe]s, Neueinstellungen</w:t>
      </w:r>
    </w:p>
    <w:p>
      <w:r>
        <w:t>43</w:t>
        <w:tab/>
        <w:t>1922 - 1930</w:t>
      </w:r>
    </w:p>
    <w:p>
      <w:r>
        <w:t>50</w:t>
        <w:tab/>
        <w:t>2 Bde.</w:t>
      </w:r>
    </w:p>
    <w:p>
      <w:r>
        <w:br/>
        <w:t>30</w:t>
        <w:tab/>
        <w:t>2626 - 2632</w:t>
      </w:r>
    </w:p>
    <w:p>
      <w:r>
        <w:t>30z</w:t>
        <w:tab/>
        <w:t>R 16043/2626 - 2632</w:t>
      </w:r>
    </w:p>
    <w:p>
      <w:r>
        <w:t>31</w:t>
        <w:tab/>
        <w:t>VIII.8</w:t>
      </w:r>
    </w:p>
    <w:p>
      <w:r>
        <w:t>33</w:t>
        <w:tab/>
        <w:t>S. 42</w:t>
      </w:r>
    </w:p>
    <w:p>
      <w:r>
        <w:t>40</w:t>
        <w:tab/>
        <w:t>Ausgabe (s[Spende]s) verschiedener s[Bücher]s und s[Broschüre]sn, Flugblätter und dergl. an Einzelne und s[Verbände]s im In- und s[Ausland]s</w:t>
      </w:r>
    </w:p>
    <w:p>
      <w:r>
        <w:t>43</w:t>
        <w:tab/>
        <w:t>1920 - 1930</w:t>
      </w:r>
    </w:p>
    <w:p>
      <w:r>
        <w:t>50</w:t>
        <w:tab/>
        <w:t>7 Bde.</w:t>
      </w:r>
    </w:p>
    <w:p>
      <w:r>
        <w:br/>
        <w:t>30</w:t>
        <w:tab/>
        <w:t>2651</w:t>
      </w:r>
    </w:p>
    <w:p>
      <w:r>
        <w:t>30z</w:t>
        <w:tab/>
        <w:t>R 16043/2651</w:t>
      </w:r>
    </w:p>
    <w:p>
      <w:r>
        <w:t>31</w:t>
        <w:tab/>
        <w:t>VIII.13</w:t>
      </w:r>
    </w:p>
    <w:p>
      <w:r>
        <w:t>33</w:t>
        <w:tab/>
        <w:t>S. 44</w:t>
      </w:r>
    </w:p>
    <w:p>
      <w:r>
        <w:t>40</w:t>
        <w:tab/>
        <w:t>t[2{s[Broschürenreihe]s} "1{Schicksalsfragen des besetzten Westens}]t"; Schriftwechsel wegen Mitarbeit und s[Verlag]s; s[Versendung]s</w:t>
      </w:r>
    </w:p>
    <w:p>
      <w:r>
        <w:t>43</w:t>
        <w:tab/>
        <w:t>1924 - 1930</w:t>
      </w:r>
    </w:p>
    <w:p>
      <w:r>
        <w:t>50</w:t>
        <w:tab/>
        <w:t>2 Bde.</w:t>
      </w:r>
    </w:p>
    <w:p>
      <w:r>
        <w:br/>
        <w:t>30</w:t>
        <w:tab/>
        <w:t>2663</w:t>
      </w:r>
    </w:p>
    <w:p>
      <w:r>
        <w:t>30z</w:t>
        <w:tab/>
        <w:t>R 16043/2663</w:t>
      </w:r>
    </w:p>
    <w:p>
      <w:r>
        <w:t>31</w:t>
        <w:tab/>
        <w:t>VIII.16</w:t>
      </w:r>
    </w:p>
    <w:p>
      <w:r>
        <w:t>33</w:t>
        <w:tab/>
        <w:t>S. 45</w:t>
      </w:r>
    </w:p>
    <w:p>
      <w:r>
        <w:t>40</w:t>
        <w:tab/>
        <w:t xml:space="preserve">p[Hengstenberg]p, "t[Gestalten und Probleme der s[2{o[rheinisch]oe}n 1{Dichtung}]s der Gegenwart]t". </w:t>
      </w:r>
    </w:p>
    <w:p>
      <w:r>
        <w:t>41</w:t>
        <w:tab/>
        <w:t>u. a. s[Verzeichnis]s der s[2{literarische&lt;r&gt;}n 1{Verein}]se und o[rheinisch]oen landsmannschaftlichen s[Verein]se o[Deutschland]os</w:t>
      </w:r>
    </w:p>
    <w:p>
      <w:r>
        <w:t>43</w:t>
        <w:tab/>
        <w:t>1925 - 1926</w:t>
      </w:r>
    </w:p>
    <w:p>
      <w:r>
        <w:br/>
        <w:t>26a</w:t>
        <w:tab/>
        <w:t>IX.</w:t>
      </w:r>
    </w:p>
    <w:p>
      <w:r>
        <w:t>27</w:t>
        <w:tab/>
        <w:t>IX. Presse</w:t>
      </w:r>
    </w:p>
    <w:p>
      <w:r>
        <w:t>30</w:t>
        <w:tab/>
        <w:t>2699</w:t>
      </w:r>
    </w:p>
    <w:p>
      <w:r>
        <w:t>30z</w:t>
        <w:tab/>
        <w:t>R 16043/2699</w:t>
      </w:r>
    </w:p>
    <w:p>
      <w:r>
        <w:t>31</w:t>
        <w:tab/>
        <w:t>IX.12</w:t>
      </w:r>
    </w:p>
    <w:p>
      <w:r>
        <w:t>33</w:t>
        <w:tab/>
        <w:t>S. 48</w:t>
      </w:r>
    </w:p>
    <w:p>
      <w:r>
        <w:t>40</w:t>
        <w:tab/>
        <w:t>s[Zeitschriftenpropaganda]s mit Hilfe der k[Arbeitsgemeinschaft deutscher s[Zeitschrift]sen]k</w:t>
      </w:r>
    </w:p>
    <w:p>
      <w:r>
        <w:t>43</w:t>
        <w:tab/>
        <w:t>1921 - 1924</w:t>
      </w:r>
    </w:p>
    <w:p/>
    <w:p/>
    <w:p>
      <w:r>
        <w:br/>
        <w:t>20</w:t>
        <w:tab/>
        <w:t>R 3003</w:t>
      </w:r>
    </w:p>
    <w:p>
      <w:r>
        <w:t>21</w:t>
        <w:tab/>
        <w:t>Oberreichsanwalt</w:t>
      </w:r>
    </w:p>
    <w:p>
      <w:r>
        <w:t>22</w:t>
        <w:tab/>
        <w:t>Schriftgut aus der Zeit von 1867 bis 1945 \ Zivile Behörden und Einrichtungen des Deutschen Reichs \ Bildung und Wissenschaft \ #R 3003 Oberreichsanwalt</w:t>
      </w:r>
    </w:p>
    <w:p>
      <w:r>
        <w:t>23</w:t>
        <w:tab/>
        <w:t>1879 - 1945</w:t>
      </w:r>
    </w:p>
    <w:p>
      <w:r>
        <w:t>24</w:t>
        <w:tab/>
        <w:t>Findbuch</w:t>
      </w:r>
    </w:p>
    <w:p>
      <w:r>
        <w:t>26</w:t>
        <w:tab/>
        <w:t>alt St 2</w:t>
      </w:r>
    </w:p>
    <w:p>
      <w:r>
        <w:t>27</w:t>
        <w:tab/>
        <w:t>alt St 2</w:t>
      </w:r>
    </w:p>
    <w:p>
      <w:r>
        <w:t>30</w:t>
        <w:tab/>
        <w:t>2/1 Bd. 1</w:t>
      </w:r>
    </w:p>
    <w:p>
      <w:r>
        <w:t>30z</w:t>
        <w:tab/>
        <w:t>R 3003 (St 2) / 2/1 Bd. 1</w:t>
      </w:r>
    </w:p>
    <w:p>
      <w:r>
        <w:t>31</w:t>
        <w:tab/>
        <w:t>VII 2b C 3/07 176/2</w:t>
      </w:r>
    </w:p>
    <w:p>
      <w:r>
        <w:t>34</w:t>
        <w:tab/>
        <w:t>FBS 7/92</w:t>
      </w:r>
    </w:p>
    <w:p>
      <w:r>
        <w:t>40</w:t>
        <w:tab/>
        <w:t>p[4{Dr.} 1{Liebknecht}, 2{Karl} 5{Rechtsanwalt} in 6{o[Berlin]o}]p, Bd.1</w:t>
      </w:r>
    </w:p>
    <w:p>
      <w:r>
        <w:t>41</w:t>
        <w:tab/>
        <w:t>u.a. s[Verfahren]s und s[Prozeß]s vor dem k[1{Reichsgericht} in 2{o[Leipzig]o}]k wegen seiner t[2{s[Schrift]s} "1{s[Militarismus]s und Antimilitarismus}]t"</w:t>
      </w:r>
    </w:p>
    <w:p>
      <w:r>
        <w:t>43</w:t>
        <w:tab/>
        <w:t>07.1907 - 01.1908</w:t>
      </w:r>
    </w:p>
    <w:p>
      <w:r>
        <w:br/>
        <w:t>30</w:t>
        <w:tab/>
        <w:t>2/1 Bd. 2</w:t>
      </w:r>
    </w:p>
    <w:p>
      <w:r>
        <w:t>30z</w:t>
        <w:tab/>
        <w:t>R 3003 (St 2) / 2/1 Bd. 2</w:t>
      </w:r>
    </w:p>
    <w:p>
      <w:r>
        <w:t>31</w:t>
        <w:tab/>
        <w:t>VII 2b C 3/07 176/3</w:t>
      </w:r>
    </w:p>
    <w:p>
      <w:r>
        <w:t>34</w:t>
        <w:tab/>
        <w:t>FBS 7/92</w:t>
      </w:r>
    </w:p>
    <w:p>
      <w:r>
        <w:t>40</w:t>
        <w:tab/>
        <w:t>p[4{Dr.} 1{Liebknecht}, 2{Karl} 5{Rechtsanwalt} in 6{o[Berlin]o}]p, Bd.2</w:t>
      </w:r>
    </w:p>
    <w:p>
      <w:r>
        <w:t>41</w:t>
        <w:tab/>
        <w:t>u.a.: Unterlagen über die s[Beschlagnahme]s von Exemplaren der s[Broschüre]s, u.a. beim p[5{s[Buchhändler]s} 2{Karl} 1{Örtel} in 6{o[Hamburg]o}]p ; Abschrift der Meldung des k[Finanzminister]ks über die s[Herausgabe der Broschüre]s in der o[Schweiz]o ; Unterlagen über die Beschlagnahme der s[Neuauflage]s</w:t>
      </w:r>
    </w:p>
    <w:p>
      <w:r>
        <w:t>43</w:t>
        <w:tab/>
        <w:t>1907 - 1909; 1916; 1919</w:t>
      </w:r>
    </w:p>
    <w:p>
      <w:r>
        <w:br/>
        <w:t>30</w:t>
        <w:tab/>
        <w:t>2/1 Bd. 4</w:t>
      </w:r>
    </w:p>
    <w:p>
      <w:r>
        <w:t>30z</w:t>
        <w:tab/>
        <w:t>R 3003/alt St 2/2/1 Bd. 4</w:t>
      </w:r>
    </w:p>
    <w:p>
      <w:r>
        <w:t>31</w:t>
        <w:tab/>
        <w:t>VII 2b C 3/07 176/5</w:t>
      </w:r>
    </w:p>
    <w:p>
      <w:r>
        <w:t>34</w:t>
        <w:tab/>
        <w:t>FBS 7/93</w:t>
      </w:r>
    </w:p>
    <w:p>
      <w:r>
        <w:t>40</w:t>
        <w:tab/>
        <w:t>p[4{Dr.} 1{Liebknecht}, 2{Karl} 5{Rechtsanwalt} in 6{o[Berlin]o}]p, Bd.4</w:t>
      </w:r>
    </w:p>
    <w:p>
      <w:r>
        <w:t>41</w:t>
        <w:tab/>
        <w:t>u.a. Unterlagen über die s[Beschlagnahme der s[Broschüre]s]s</w:t>
      </w:r>
    </w:p>
    <w:p>
      <w:r>
        <w:t>43</w:t>
        <w:tab/>
        <w:t>04.1907 - 07.1907</w:t>
      </w:r>
    </w:p>
    <w:p>
      <w:r>
        <w:br/>
        <w:t>30</w:t>
        <w:tab/>
        <w:t>2/3 Bd. 1</w:t>
      </w:r>
    </w:p>
    <w:p>
      <w:r>
        <w:t>30z</w:t>
        <w:tab/>
        <w:t>R 3003/alt St 2/2/3 Bd. 1</w:t>
      </w:r>
    </w:p>
    <w:p>
      <w:r>
        <w:t>31</w:t>
        <w:tab/>
        <w:t>J 708.17; C 146.17; 548</w:t>
      </w:r>
    </w:p>
    <w:p>
      <w:r>
        <w:t>34</w:t>
        <w:tab/>
        <w:t>FBS 7/94</w:t>
      </w:r>
    </w:p>
    <w:p>
      <w:r>
        <w:t>40</w:t>
        <w:tab/>
        <w:t>p[2{Plättner}, 1{Karl Robert}, Bd.1&lt; 5{s[Redakteur]s der t[2{s[Schrift]s} "1{Proletarierjugend}]t"}]p&gt;</w:t>
      </w:r>
    </w:p>
    <w:p>
      <w:r>
        <w:t>41</w:t>
        <w:tab/>
        <w:t>u.a. s[Verfahren]s wegen Verbreitung von s[Schrift]sen und s[Flugblätter]sn</w:t>
      </w:r>
    </w:p>
    <w:p>
      <w:r>
        <w:t>43</w:t>
        <w:tab/>
        <w:t>03.1917 - 12.1917</w:t>
      </w:r>
    </w:p>
    <w:p>
      <w:r>
        <w:br/>
        <w:t>30</w:t>
        <w:tab/>
        <w:t>2/4 Bd. 1</w:t>
      </w:r>
    </w:p>
    <w:p>
      <w:r>
        <w:t>30z</w:t>
        <w:tab/>
        <w:t>R 3003/alt St 2/2/4 Bd. 1</w:t>
      </w:r>
    </w:p>
    <w:p>
      <w:r>
        <w:t>31</w:t>
        <w:tab/>
        <w:t>J 66017; C 147.17; 554</w:t>
      </w:r>
    </w:p>
    <w:p>
      <w:r>
        <w:t>34</w:t>
        <w:tab/>
        <w:t>FBS 7/97</w:t>
      </w:r>
    </w:p>
    <w:p>
      <w:r>
        <w:t>40</w:t>
        <w:tab/>
        <w:t>p[1{Waldowski}, 2{Otto}]p p[1{Becker}, 2{Karl}]p, p[1{Plättner}, 2{Karl Robert}]p, Bd.1</w:t>
      </w:r>
    </w:p>
    <w:p>
      <w:r>
        <w:t>41</w:t>
        <w:tab/>
        <w:t>u.a.: Ermittlungen wegen Herstellung und Verbreitung von s[Flugschrift]sen für die rasche Beendigung des s[Krieg]ses durch s[Massenstreik]s der Rüstungsarbeiter und wegen der t[2{s[Schrift]s} "1{p[2{Friedrich} 1{Adler}]ps politisches Bekenntnis}]t"</w:t>
      </w:r>
    </w:p>
    <w:p>
      <w:r>
        <w:t>43</w:t>
        <w:tab/>
        <w:t>08.1917 - 04.1918</w:t>
      </w:r>
    </w:p>
    <w:p>
      <w:r>
        <w:br/>
        <w:t>30</w:t>
        <w:tab/>
        <w:t>2/23</w:t>
      </w:r>
    </w:p>
    <w:p>
      <w:r>
        <w:t>30z</w:t>
        <w:tab/>
        <w:t>R 3003/alt St 2/2/23</w:t>
      </w:r>
    </w:p>
    <w:p>
      <w:r>
        <w:t>31</w:t>
        <w:tab/>
        <w:t>14a J99/25</w:t>
      </w:r>
    </w:p>
    <w:p>
      <w:r>
        <w:t>34</w:t>
        <w:tab/>
        <w:t>FBS 7/106</w:t>
      </w:r>
    </w:p>
    <w:p>
      <w:r>
        <w:t>40</w:t>
        <w:tab/>
        <w:t>p[1{Reimann}, 2{Rudolf}6{&lt; o[Berlin]o&gt;}]p, p[1{Domning}, 2{Fritz}6{&lt; Berlin&gt;}]p</w:t>
      </w:r>
    </w:p>
    <w:p>
      <w:r>
        <w:t>41</w:t>
        <w:tab/>
        <w:t>u.a.: p[1{Reimann} - 5{s[Prokurist]s des k[s[Verlag]ses "Junge Garde]k"}]p ; s[Anklageschrift]sen und s[Urteil]s wegen Veröffentlichung div. s[Broschüre]sn des illegalen k[KJVD]k zur Werbung für die s[Einheitsfront]s</w:t>
      </w:r>
    </w:p>
    <w:p>
      <w:r>
        <w:t>43</w:t>
        <w:tab/>
        <w:t>1924 - 1930</w:t>
      </w:r>
    </w:p>
    <w:p>
      <w:r>
        <w:t>50</w:t>
        <w:tab/>
        <w:t>6 Bde.</w:t>
      </w:r>
    </w:p>
    <w:p>
      <w:r>
        <w:br/>
        <w:t>30</w:t>
        <w:tab/>
        <w:t>2/34</w:t>
      </w:r>
    </w:p>
    <w:p>
      <w:r>
        <w:t>30z</w:t>
        <w:tab/>
        <w:t>R 3003/alt St 2/2/34</w:t>
      </w:r>
    </w:p>
    <w:p>
      <w:r>
        <w:t>31</w:t>
        <w:tab/>
        <w:t>9 J 216/25</w:t>
      </w:r>
    </w:p>
    <w:p>
      <w:r>
        <w:t>34</w:t>
        <w:tab/>
        <w:t>FBS 7/107</w:t>
      </w:r>
    </w:p>
    <w:p>
      <w:r>
        <w:t>40</w:t>
        <w:tab/>
        <w:t>s[Beschlagnahme]s der t[2{s[Druckschrift]s} "1{Über die s[Bolschewisierung]s der Parteien in der k[Kommunistischen Internationale]k}]t, Ergänzungsheft 2 von "t[Die Internationale]t", in allen Teilen o[Deutschland]os und Ermittlungen über die Verbreiter</w:t>
      </w:r>
    </w:p>
    <w:p>
      <w:r>
        <w:t>43</w:t>
        <w:tab/>
        <w:t>1925 - 1928; 1938</w:t>
      </w:r>
    </w:p>
    <w:p>
      <w:r>
        <w:br/>
        <w:t>30</w:t>
        <w:tab/>
        <w:t>2/39</w:t>
      </w:r>
    </w:p>
    <w:p>
      <w:r>
        <w:t>30z</w:t>
        <w:tab/>
        <w:t>R 3003/alt St 2/2/39</w:t>
      </w:r>
    </w:p>
    <w:p>
      <w:r>
        <w:t>31</w:t>
        <w:tab/>
        <w:t>14a J 46/26</w:t>
      </w:r>
    </w:p>
    <w:p>
      <w:r>
        <w:t>34</w:t>
        <w:tab/>
        <w:t>FBS 7/110</w:t>
      </w:r>
    </w:p>
    <w:p>
      <w:r>
        <w:t>40</w:t>
        <w:tab/>
        <w:t>p[1{Schwarz}, 2{Georg}]p</w:t>
      </w:r>
    </w:p>
    <w:p>
      <w:r>
        <w:t>41</w:t>
        <w:tab/>
        <w:t>u.a. Anklageschrift und s[Urteil]s wegen Veröffentlichung von Artikeln in der t[2{s[Broschüre]s} "1{Rot-Front an der o[Ruhr]o}]t" über die Barrikadenkämpfe</w:t>
      </w:r>
    </w:p>
    <w:p>
      <w:r>
        <w:t>43</w:t>
        <w:tab/>
        <w:t>1926</w:t>
      </w:r>
    </w:p>
    <w:p>
      <w:r>
        <w:br/>
        <w:t>30</w:t>
        <w:tab/>
        <w:t>2/40</w:t>
      </w:r>
    </w:p>
    <w:p>
      <w:r>
        <w:t>30z</w:t>
        <w:tab/>
        <w:t>R 3003/alt St 2/2/40</w:t>
      </w:r>
    </w:p>
    <w:p>
      <w:r>
        <w:t>31</w:t>
        <w:tab/>
        <w:t>14a J 97/25</w:t>
      </w:r>
    </w:p>
    <w:p>
      <w:r>
        <w:t>34</w:t>
        <w:tab/>
        <w:t>FBS 7/110</w:t>
      </w:r>
    </w:p>
    <w:p>
      <w:r>
        <w:t>40</w:t>
        <w:tab/>
        <w:t>s[Beschlagnahme]s der t[2{s[Druckschrift]s} "1{Arbeiterlieder}]t" des k[KJVD]k</w:t>
      </w:r>
    </w:p>
    <w:p>
      <w:r>
        <w:t>43</w:t>
        <w:tab/>
        <w:t>1926 - 1927</w:t>
      </w:r>
    </w:p>
    <w:p>
      <w:r>
        <w:br/>
        <w:t>30</w:t>
        <w:tab/>
        <w:t>2/41</w:t>
      </w:r>
    </w:p>
    <w:p>
      <w:r>
        <w:t>30z</w:t>
        <w:tab/>
        <w:t>R 3003/alt St 2/2/41</w:t>
      </w:r>
    </w:p>
    <w:p>
      <w:r>
        <w:t>31</w:t>
        <w:tab/>
        <w:t>14a J 243/25</w:t>
      </w:r>
    </w:p>
    <w:p>
      <w:r>
        <w:t>34</w:t>
        <w:tab/>
        <w:t>FBS 7/110</w:t>
      </w:r>
    </w:p>
    <w:p>
      <w:r>
        <w:t>40</w:t>
        <w:tab/>
        <w:t>p[1{Becher}, 2{Johannes R.}]p</w:t>
      </w:r>
    </w:p>
    <w:p>
      <w:r>
        <w:t>41</w:t>
        <w:tab/>
        <w:t>nur: Anklageschrift gegen den Verfasser verschiedener s[Gedicht]se u.a. über den s[o[Hamburg]oer Aufstand]s, den Kampf der s[2{o[russisch]oe}n 1{Arbeiterklasse}]s in der s[Revolution]s, gegen p[Hindenburg]p, gegen die Kirche</w:t>
      </w:r>
    </w:p>
    <w:p>
      <w:r>
        <w:t>43</w:t>
        <w:tab/>
        <w:t>1927</w:t>
      </w:r>
    </w:p>
    <w:p>
      <w:r>
        <w:br/>
        <w:t>30</w:t>
        <w:tab/>
        <w:t>2/48</w:t>
      </w:r>
    </w:p>
    <w:p>
      <w:r>
        <w:t>30z</w:t>
        <w:tab/>
        <w:t>R 3003/alt St 2/2/48</w:t>
      </w:r>
    </w:p>
    <w:p>
      <w:r>
        <w:t>31</w:t>
        <w:tab/>
        <w:t>7 J 12/29</w:t>
      </w:r>
    </w:p>
    <w:p>
      <w:r>
        <w:t>34</w:t>
        <w:tab/>
        <w:t>FBS 7/112</w:t>
      </w:r>
    </w:p>
    <w:p>
      <w:r>
        <w:t>40</w:t>
        <w:tab/>
        <w:t>p[4{Dr.} 1{Eschenburg}, 2{Theodor}6{&lt; o[Berlin]o&gt;}]p p[1{Olden}, 2{Rudolf}6{&lt; Berlin&gt;}]p p[1{Krüger}, 2{Oskar}5{&lt; s[Redakteur]s der t[2{s[Wochenzeitung]s} "1{Deutscher Vorwärts}"]t&gt;}6{&lt; Berlin&gt;}]p</w:t>
      </w:r>
    </w:p>
    <w:p>
      <w:r>
        <w:t>41</w:t>
        <w:tab/>
        <w:t>u.a.: Vernehmungen wegen s[1{Veröffentlichung} der geheimen s[Panzerkreuzerdenkschrift]s des p[5{s[Reichswehrminister]ss} 1{Gröner}]p 2{in o[England]o}]s</w:t>
      </w:r>
    </w:p>
    <w:p>
      <w:r>
        <w:t>43</w:t>
        <w:tab/>
        <w:t>1929</w:t>
      </w:r>
    </w:p>
    <w:p>
      <w:r>
        <w:br/>
        <w:t>30</w:t>
        <w:tab/>
        <w:t>2/55</w:t>
      </w:r>
    </w:p>
    <w:p>
      <w:r>
        <w:t>30z</w:t>
        <w:tab/>
        <w:t>R 3003/alt St 2/2/55</w:t>
      </w:r>
    </w:p>
    <w:p>
      <w:r>
        <w:t>31</w:t>
        <w:tab/>
        <w:t>14a J 558/29</w:t>
      </w:r>
    </w:p>
    <w:p>
      <w:r>
        <w:t>34</w:t>
        <w:tab/>
        <w:t>FBS 7/112</w:t>
      </w:r>
    </w:p>
    <w:p>
      <w:r>
        <w:t>40</w:t>
        <w:tab/>
        <w:t>p[1{Wöhlert}, 2{Hermann} (7{k[KPD]k}6{o[&lt;Ruhrgebiet&gt;]o}]p)</w:t>
      </w:r>
    </w:p>
    <w:p>
      <w:r>
        <w:t>41</w:t>
        <w:tab/>
        <w:t>u.a.: Ermittlungen und Urteil wegen Verbreitung der t[2{s[Druckschrift]s} "1{Waffen für den Klassenkampf, Beschlüsse des s[3{XII.} 1{Parteitag}es 2{der k[KPD]k}]s}]t sowie verschiedener s[Schrift]sen zur Aufklärung in s[Polizei]s und k[Reichswehr]k</w:t>
      </w:r>
    </w:p>
    <w:p>
      <w:r>
        <w:t>43</w:t>
        <w:tab/>
        <w:t>1929 - 1931</w:t>
      </w:r>
    </w:p>
    <w:p>
      <w:r>
        <w:br/>
        <w:t>30</w:t>
        <w:tab/>
        <w:t>2/56</w:t>
      </w:r>
    </w:p>
    <w:p>
      <w:r>
        <w:t>30z</w:t>
        <w:tab/>
        <w:t>R 3003/alt St 2/2/56</w:t>
      </w:r>
    </w:p>
    <w:p>
      <w:r>
        <w:t>31</w:t>
        <w:tab/>
        <w:t>14a J 76/29</w:t>
      </w:r>
    </w:p>
    <w:p>
      <w:r>
        <w:t>34</w:t>
        <w:tab/>
        <w:t>FBS 7/113</w:t>
      </w:r>
    </w:p>
    <w:p>
      <w:r>
        <w:t>40</w:t>
        <w:tab/>
        <w:t>p[1{Geschke}, 2{Ottomar} 7{MdR}6{&lt; o[Berlin]o&gt;}5{&lt; s[Parteisekretär]s&gt;}]p</w:t>
      </w:r>
    </w:p>
    <w:p>
      <w:r>
        <w:t>41</w:t>
        <w:tab/>
        <w:t>u.a.: Voruntersuchung und Anklageschrift wegen Veröffentlichung von Artikeln über verstärkte Betriebsarbeit, Arbeit in der k[Reichswehr]k und s[Polizei]s in der t[2{s[Zeitschrift]s} "1{Parteiarbeiter}]t" und "t[1{Der Rote Wähler}", 2{Mitteilungsblatt der k[kommunistischen Reichstagsfraktion]k}]t ; Freispruch</w:t>
      </w:r>
    </w:p>
    <w:p>
      <w:r>
        <w:t>43</w:t>
        <w:tab/>
        <w:t>1929 - 1932</w:t>
      </w:r>
    </w:p>
    <w:p>
      <w:r>
        <w:br/>
        <w:t>30</w:t>
        <w:tab/>
        <w:t>2/67</w:t>
      </w:r>
    </w:p>
    <w:p>
      <w:r>
        <w:t>30z</w:t>
        <w:tab/>
        <w:t>R 3003/alt St 2/2/67</w:t>
      </w:r>
    </w:p>
    <w:p>
      <w:r>
        <w:t>31</w:t>
        <w:tab/>
        <w:t>14a J 774/30</w:t>
      </w:r>
    </w:p>
    <w:p>
      <w:r>
        <w:t>34</w:t>
        <w:tab/>
        <w:t>FBS 7/115</w:t>
      </w:r>
    </w:p>
    <w:p>
      <w:r>
        <w:t>40</w:t>
        <w:tab/>
        <w:t>p[1{Firl}, 2{Herbert}]p</w:t>
      </w:r>
    </w:p>
    <w:p>
      <w:r>
        <w:t>41</w:t>
        <w:tab/>
        <w:t>v.a. Ermittlungen wegen Verbreitung der t[2{s[Druckschrift]s} "1{Der Rote Wähler}]t"</w:t>
      </w:r>
    </w:p>
    <w:p>
      <w:r>
        <w:t>43</w:t>
        <w:tab/>
        <w:t>1930</w:t>
      </w:r>
    </w:p>
    <w:p>
      <w:r>
        <w:t>50</w:t>
        <w:tab/>
        <w:t>2 Bde.</w:t>
      </w:r>
    </w:p>
    <w:p>
      <w:r>
        <w:br/>
        <w:t>30</w:t>
        <w:tab/>
        <w:t>2/70</w:t>
      </w:r>
    </w:p>
    <w:p>
      <w:r>
        <w:t>30z</w:t>
        <w:tab/>
        <w:t>R 3003/alt St 2/2/70</w:t>
      </w:r>
    </w:p>
    <w:p>
      <w:r>
        <w:t>31</w:t>
        <w:tab/>
        <w:t>13 J 150/30; J 1111/1; J 1111/2</w:t>
      </w:r>
    </w:p>
    <w:p>
      <w:r>
        <w:t>34</w:t>
        <w:tab/>
        <w:t>FBS 7/115</w:t>
      </w:r>
    </w:p>
    <w:p>
      <w:r>
        <w:t>40</w:t>
        <w:tab/>
        <w:t>p[1{Kühnke}, 2{Ernst} (5{s[Druckereibesitzer]s}6{&lt; o[Berlin]o&gt;}]p)</w:t>
      </w:r>
    </w:p>
    <w:p>
      <w:r>
        <w:t>41</w:t>
        <w:tab/>
        <w:t>u.a.: Voruntersuchung, Vernehmung, Anklageschrift wegen Herstellung und Verbreitung der t[2{s[Broschüre]s der k[KPD]k} "1{Auch Du ein Rotarmist}]t" zur Aufklärung der Polizeibeamten</w:t>
      </w:r>
    </w:p>
    <w:p>
      <w:r>
        <w:t>43</w:t>
        <w:tab/>
        <w:t>1930</w:t>
      </w:r>
    </w:p>
    <w:p>
      <w:r>
        <w:t>50</w:t>
        <w:tab/>
        <w:t>2 Bde.</w:t>
      </w:r>
    </w:p>
    <w:p>
      <w:r>
        <w:br/>
        <w:t>30</w:t>
        <w:tab/>
        <w:t>2/80</w:t>
      </w:r>
    </w:p>
    <w:p>
      <w:r>
        <w:t>30z</w:t>
        <w:tab/>
        <w:t>R 3003/alt St 2/2/80</w:t>
      </w:r>
    </w:p>
    <w:p>
      <w:r>
        <w:t>31</w:t>
        <w:tab/>
        <w:t>14a J 109/28</w:t>
      </w:r>
    </w:p>
    <w:p>
      <w:r>
        <w:t>34</w:t>
        <w:tab/>
        <w:t>FBS 7/116</w:t>
      </w:r>
    </w:p>
    <w:p>
      <w:r>
        <w:t>40</w:t>
        <w:tab/>
        <w:t>p[1{Ulbricht}, 2{Walter}, 7{Mitglied des k[ZK der k[KPD]k]k, Mitglied des s[1{o[sächsisch]oe&lt;r&gt;}n 2{Landtag}]ses, Mitglied der k[Reichstagsfraktion der KPD]k}]p</w:t>
      </w:r>
    </w:p>
    <w:p>
      <w:r>
        <w:t>41</w:t>
        <w:tab/>
        <w:t>u.a. Anklageschrift und Abschrift des Urteils wegen Veröffentlichung von s[Schrift]sen, Aufsätzen und Artikeln</w:t>
      </w:r>
    </w:p>
    <w:p>
      <w:r>
        <w:t>43</w:t>
        <w:tab/>
        <w:t>1930 - 1931</w:t>
      </w:r>
    </w:p>
    <w:p>
      <w:r>
        <w:br/>
        <w:t>30</w:t>
        <w:tab/>
        <w:t>2/82</w:t>
      </w:r>
    </w:p>
    <w:p>
      <w:r>
        <w:t>30z</w:t>
        <w:tab/>
        <w:t>R 3003/alt St 2/2/82</w:t>
      </w:r>
    </w:p>
    <w:p>
      <w:r>
        <w:t>31</w:t>
        <w:tab/>
        <w:t>14a/ 8 J 82/89</w:t>
      </w:r>
    </w:p>
    <w:p>
      <w:r>
        <w:t>34</w:t>
        <w:tab/>
        <w:t>FBS 7/117</w:t>
      </w:r>
    </w:p>
    <w:p>
      <w:r>
        <w:t>40</w:t>
        <w:tab/>
        <w:t>p[1{Blenkle}, 2{Konrad}6{&lt; o[Berlin]o&gt;}]p</w:t>
      </w:r>
    </w:p>
    <w:p>
      <w:r>
        <w:t>41</w:t>
        <w:tab/>
        <w:t>u.a.: Anklageschrift und Urteil wegen Veröffentlichung von Artikeln und versch. s[Schrift]sen</w:t>
      </w:r>
    </w:p>
    <w:p>
      <w:r>
        <w:t>43</w:t>
        <w:tab/>
        <w:t>1931</w:t>
      </w:r>
    </w:p>
    <w:p>
      <w:r>
        <w:br/>
        <w:t>30</w:t>
        <w:tab/>
        <w:t>2/86</w:t>
      </w:r>
    </w:p>
    <w:p>
      <w:r>
        <w:t>30z</w:t>
        <w:tab/>
        <w:t>R 3003/alt St 2/2/86</w:t>
      </w:r>
    </w:p>
    <w:p>
      <w:r>
        <w:t>31</w:t>
        <w:tab/>
        <w:t>14a J 324/30</w:t>
      </w:r>
    </w:p>
    <w:p>
      <w:r>
        <w:t>34</w:t>
        <w:tab/>
        <w:t>FBS 7/117</w:t>
      </w:r>
    </w:p>
    <w:p>
      <w:r>
        <w:t>40</w:t>
        <w:tab/>
        <w:t>p[1{Kurella}, 2{Heinrich} (7{k[KPD]k}6{&lt; o[Berlin]o&gt;}5{&lt; s[Redakteur]s der t[2{s[Zeitschrift]s} "1{Internationale Pressekorespondenz}]t&gt;}]p)</w:t>
      </w:r>
    </w:p>
    <w:p>
      <w:r>
        <w:t>41</w:t>
        <w:tab/>
        <w:t>u.a.: Anklageschrift und Urteil wegen Veröffentlichung von Artikeln</w:t>
      </w:r>
    </w:p>
    <w:p>
      <w:r>
        <w:t>43</w:t>
        <w:tab/>
        <w:t>1931</w:t>
      </w:r>
    </w:p>
    <w:p>
      <w:r>
        <w:br/>
        <w:t>30</w:t>
        <w:tab/>
        <w:t>2/90</w:t>
      </w:r>
    </w:p>
    <w:p>
      <w:r>
        <w:t>30z</w:t>
        <w:tab/>
        <w:t>R 3003/alt St 2/2/90</w:t>
      </w:r>
    </w:p>
    <w:p>
      <w:r>
        <w:t>31</w:t>
        <w:tab/>
        <w:t>14a J 1726/31; J 1244/4</w:t>
      </w:r>
    </w:p>
    <w:p>
      <w:r>
        <w:t>34</w:t>
        <w:tab/>
        <w:t>FBS 7/117</w:t>
      </w:r>
    </w:p>
    <w:p>
      <w:r>
        <w:t>40</w:t>
        <w:tab/>
        <w:t>p[1{Florin}, 2{Wilhelm}, 7{MdR}6{o[&lt;Ruhrgebiet&gt;]o}7{&lt;Bezirksleiter der&gt;k[&lt;KPD&gt;]k}]p, p[1{Piontek}, 2{Isidor}6{&lt;Ruhrgebiet&gt;}7{&lt;Parteisekretär&gt;}]p</w:t>
      </w:r>
    </w:p>
    <w:p>
      <w:r>
        <w:t>41</w:t>
        <w:tab/>
        <w:t>u.a.: Ermittlungen wegen Herstellung und Verbreitung von s[Rundschreiben]s zur Schaffung der s[Einheitsfront]s, gegen Kriegsgefahr und s[Faschismus]s ; Einstellung des Verfahrens</w:t>
      </w:r>
    </w:p>
    <w:p>
      <w:r>
        <w:t>43</w:t>
        <w:tab/>
        <w:t>1931 - 1932</w:t>
      </w:r>
    </w:p>
    <w:p>
      <w:r>
        <w:br/>
        <w:t>30</w:t>
        <w:tab/>
        <w:t>2/95</w:t>
      </w:r>
    </w:p>
    <w:p>
      <w:r>
        <w:t>30z</w:t>
        <w:tab/>
        <w:t>R 3003/alt St 2/2/95</w:t>
      </w:r>
    </w:p>
    <w:p>
      <w:r>
        <w:t>31</w:t>
        <w:tab/>
        <w:t>13 J 34/32</w:t>
      </w:r>
    </w:p>
    <w:p>
      <w:r>
        <w:t>34</w:t>
        <w:tab/>
        <w:t>FBS 7/117</w:t>
      </w:r>
    </w:p>
    <w:p>
      <w:r>
        <w:t>40</w:t>
        <w:tab/>
        <w:t>p[1{Lux}, 2{Friedrich}6{o[&lt;Hamburg&gt;]o}7{&lt;Mitglied der kommunistischen Fraktion der Hamburger Bürgerschaft&gt;}]p</w:t>
      </w:r>
    </w:p>
    <w:p>
      <w:r>
        <w:t>41</w:t>
        <w:tab/>
        <w:t>u.a.: Ermittlungen über die Hersteller und Verbreiter mehrerer Nummern der t[2{Druckschrift} "1{Oktober}]t" und anderer s[Schriften zur Aufklärung von Polizeibeamten und Reichswehrsoldaten]s</w:t>
      </w:r>
    </w:p>
    <w:p>
      <w:r>
        <w:t>43</w:t>
        <w:tab/>
        <w:t>1931 - 1934</w:t>
      </w:r>
    </w:p>
    <w:p>
      <w:r>
        <w:br/>
        <w:t>30</w:t>
        <w:tab/>
        <w:t>2/99</w:t>
      </w:r>
    </w:p>
    <w:p>
      <w:r>
        <w:t>30z</w:t>
        <w:tab/>
        <w:t>R 3003/alt St 2/2/99</w:t>
      </w:r>
    </w:p>
    <w:p>
      <w:r>
        <w:t>31</w:t>
        <w:tab/>
        <w:t>14a 9 J 454/31</w:t>
      </w:r>
    </w:p>
    <w:p>
      <w:r>
        <w:t>34</w:t>
        <w:tab/>
        <w:t>FBS 7/119</w:t>
      </w:r>
    </w:p>
    <w:p>
      <w:r>
        <w:t>40</w:t>
        <w:tab/>
        <w:t>p[1{Gohl}, 2{Max}6{&lt; o[Berlin-Brandenburg]o&gt;}5{&lt; s[Redakteur]s der "t[1{Internationale}n 2{Pressekorrespondenz}]t"&gt;}]p</w:t>
      </w:r>
    </w:p>
    <w:p>
      <w:r>
        <w:t>41</w:t>
        <w:tab/>
        <w:t>u.a.: Urteil wegen s[Veröffentlichung]s von Artikeln über die Lehren der s[o[Paris]oer Kommune]s, Lage und Aufgaben der k[KJI]k</w:t>
      </w:r>
    </w:p>
    <w:p>
      <w:r>
        <w:t>43</w:t>
        <w:tab/>
        <w:t>1931 - 1932</w:t>
      </w:r>
    </w:p>
    <w:p>
      <w:r>
        <w:br/>
        <w:t>30</w:t>
        <w:tab/>
        <w:t>2/110</w:t>
      </w:r>
    </w:p>
    <w:p>
      <w:r>
        <w:t>30z</w:t>
        <w:tab/>
        <w:t>R 3003/alt St 2/2/110</w:t>
      </w:r>
    </w:p>
    <w:p>
      <w:r>
        <w:t>31</w:t>
        <w:tab/>
        <w:t>9 J 107/33</w:t>
      </w:r>
    </w:p>
    <w:p>
      <w:r>
        <w:t>34</w:t>
        <w:tab/>
        <w:t>FBS 7/123</w:t>
      </w:r>
    </w:p>
    <w:p>
      <w:r>
        <w:t>40</w:t>
        <w:tab/>
        <w:t>p[1{Großer}, 2{Fritz}6{&lt; o[Rheinland]o&gt;}]p</w:t>
      </w:r>
    </w:p>
    <w:p>
      <w:r>
        <w:t>41</w:t>
        <w:tab/>
        <w:t>nur: Anklageschrift wegen des s[1{Druck}es 2{von s[Broschüre]sn für die k[KPD]k}]s</w:t>
      </w:r>
    </w:p>
    <w:p>
      <w:r>
        <w:t>43</w:t>
        <w:tab/>
        <w:t>1933</w:t>
      </w:r>
    </w:p>
    <w:p>
      <w:r>
        <w:br/>
        <w:t>30</w:t>
        <w:tab/>
        <w:t>2/113</w:t>
      </w:r>
    </w:p>
    <w:p>
      <w:r>
        <w:t>30z</w:t>
        <w:tab/>
        <w:t>R 3003/alt St 2/2/113</w:t>
      </w:r>
    </w:p>
    <w:p>
      <w:r>
        <w:t>31</w:t>
        <w:tab/>
        <w:t>13 J 1118/31</w:t>
      </w:r>
    </w:p>
    <w:p>
      <w:r>
        <w:t>34</w:t>
        <w:tab/>
        <w:t>FBS 7/123</w:t>
      </w:r>
    </w:p>
    <w:p>
      <w:r>
        <w:t>40</w:t>
        <w:tab/>
        <w:t>p[1{Kossack}, 2{Bruno} (7{k[KPD]k}]p)</w:t>
      </w:r>
    </w:p>
    <w:p>
      <w:r>
        <w:t>41</w:t>
        <w:tab/>
        <w:t>nur: Urteil wegen Herstellung und Verbreitung der t[2{s[Schrift]s} "1{Der Kompaß}]t" zur Aufklärung der Marineangehörigen</w:t>
      </w:r>
    </w:p>
    <w:p>
      <w:r>
        <w:t>43</w:t>
        <w:tab/>
        <w:t>1933</w:t>
      </w:r>
    </w:p>
    <w:p>
      <w:r>
        <w:br/>
        <w:t>30</w:t>
        <w:tab/>
        <w:t>2/114</w:t>
      </w:r>
    </w:p>
    <w:p>
      <w:r>
        <w:t>30z</w:t>
        <w:tab/>
        <w:t>R 3003/alt St 2/2/114</w:t>
      </w:r>
    </w:p>
    <w:p>
      <w:r>
        <w:t>31</w:t>
        <w:tab/>
        <w:t>13 J 258/33</w:t>
      </w:r>
    </w:p>
    <w:p>
      <w:r>
        <w:t>34</w:t>
        <w:tab/>
        <w:t>FBS 7/124-126</w:t>
      </w:r>
    </w:p>
    <w:p>
      <w:r>
        <w:t>40</w:t>
        <w:tab/>
        <w:t xml:space="preserve">p[9{p[1{Krüssmann}, 2{Fritz}]p}6{&lt; o[Brandenburg]o&gt;}&lt; Richtiger Name 1{Hesse}, 2{Otto}&gt;]p </w:t>
      </w:r>
    </w:p>
    <w:p>
      <w:r>
        <w:t>41</w:t>
        <w:tab/>
        <w:t xml:space="preserve">u.a.: Voruntersuchung, Vernehmungen, Haftbefehle und Steckbriefe wegen Herstellung und Verbreitung von s[Aufklärungsschrift]sen </w:t>
      </w:r>
    </w:p>
    <w:p>
      <w:r>
        <w:t>43</w:t>
        <w:tab/>
        <w:t>1932 - 1934</w:t>
      </w:r>
    </w:p>
    <w:p>
      <w:r>
        <w:t>50</w:t>
        <w:tab/>
        <w:t>23 Bde.</w:t>
      </w:r>
    </w:p>
    <w:p>
      <w:r>
        <w:br/>
        <w:t>30</w:t>
        <w:tab/>
        <w:t>2/117</w:t>
      </w:r>
    </w:p>
    <w:p>
      <w:r>
        <w:t>30z</w:t>
        <w:tab/>
        <w:t>R 3003/alt St 2/2/117</w:t>
      </w:r>
    </w:p>
    <w:p>
      <w:r>
        <w:t>31</w:t>
        <w:tab/>
        <w:t>14a/ 9 J 1672/31</w:t>
      </w:r>
    </w:p>
    <w:p>
      <w:r>
        <w:t>34</w:t>
        <w:tab/>
        <w:t>FBS 7/127</w:t>
      </w:r>
    </w:p>
    <w:p>
      <w:r>
        <w:t>40</w:t>
        <w:tab/>
        <w:t>p[1{Selbmann}, 2{Friedrich}6{&lt; o[Sachsen]o und o[Berlin]o&gt;}5{&lt; s[Parteisekretär]s&gt;}]p</w:t>
      </w:r>
    </w:p>
    <w:p>
      <w:r>
        <w:t>41</w:t>
        <w:tab/>
        <w:t>u.a. Urteil wegen Verfassung und Veröffentlichung von s[Flugblätter]sn und anderen s[Schrift]sen</w:t>
      </w:r>
    </w:p>
    <w:p>
      <w:r>
        <w:t>43</w:t>
        <w:tab/>
        <w:t>1931 - 1935</w:t>
      </w:r>
    </w:p>
    <w:p>
      <w:r>
        <w:br/>
        <w:t>30</w:t>
        <w:tab/>
        <w:t>2/119, Bd.5</w:t>
      </w:r>
    </w:p>
    <w:p>
      <w:r>
        <w:t>30z</w:t>
        <w:tab/>
        <w:t>R 3003/alt St 2/2/119, Bd. 5</w:t>
      </w:r>
    </w:p>
    <w:p>
      <w:r>
        <w:t>31</w:t>
        <w:tab/>
        <w:t>13 J 317/23</w:t>
      </w:r>
    </w:p>
    <w:p>
      <w:r>
        <w:t>34</w:t>
        <w:tab/>
        <w:t>FBS 7/129</w:t>
      </w:r>
    </w:p>
    <w:p>
      <w:r>
        <w:t>40</w:t>
        <w:tab/>
        <w:t>Polizeiberichte über die Tätigkeit der k[KPD]k ; Schaffung s[2{proletarische}r 1{Hundertschaft}]sen in o[Bremen]o, Bd.5</w:t>
      </w:r>
    </w:p>
    <w:p>
      <w:r>
        <w:t>41</w:t>
        <w:tab/>
        <w:t>u.a.: p[1{Eberlein}, 2{Hugo}]p Ermittlungen wegen Veröffentlichung von s[Broschüre]sn, s[Flugblätter]sn und Artikeln in verschiedenen Zeitungen und s[Zeitschrift]sen der KPD zur Aufklärung der Soldaten und Polizisten</w:t>
      </w:r>
    </w:p>
    <w:p>
      <w:r>
        <w:t>43</w:t>
        <w:tab/>
        <w:t>1922 - 1931</w:t>
      </w:r>
    </w:p>
    <w:p>
      <w:r>
        <w:br/>
        <w:t>30</w:t>
        <w:tab/>
        <w:t>2/119, Bd.36</w:t>
      </w:r>
    </w:p>
    <w:p>
      <w:r>
        <w:t>30z</w:t>
        <w:tab/>
        <w:t>R 3003/alt St 2/2/119, Bd. 36</w:t>
      </w:r>
    </w:p>
    <w:p>
      <w:r>
        <w:t>31</w:t>
        <w:tab/>
        <w:t>13 J 317/23</w:t>
      </w:r>
    </w:p>
    <w:p>
      <w:r>
        <w:t>34</w:t>
        <w:tab/>
        <w:t>FBS 7/131</w:t>
      </w:r>
    </w:p>
    <w:p>
      <w:r>
        <w:t>40</w:t>
        <w:tab/>
        <w:t>p[1{Remmele}, 2{Hermann}, 7{MdR}]p</w:t>
      </w:r>
    </w:p>
    <w:p>
      <w:r>
        <w:t>41</w:t>
        <w:tab/>
        <w:t>u.a. Verfahren wegen Tätigkeit als p[5{Leiter der "k[Vereinigung Internationaler s[Verlagsanstalt]sen GmbH]k"}]p ; Zusammenarbeit mit p[2{Rosi} 1{Wolffstein}]p</w:t>
      </w:r>
    </w:p>
    <w:p>
      <w:r>
        <w:t>43</w:t>
        <w:tab/>
        <w:t>1923 - 1925</w:t>
      </w:r>
    </w:p>
    <w:p>
      <w:r>
        <w:br/>
        <w:t>30</w:t>
        <w:tab/>
        <w:t>2/119, Bd.44 - 45</w:t>
      </w:r>
    </w:p>
    <w:p>
      <w:r>
        <w:t>30z</w:t>
        <w:tab/>
        <w:t>R 3003/alt St 2/2/119, Bd. 44 - 45</w:t>
      </w:r>
    </w:p>
    <w:p>
      <w:r>
        <w:t>31</w:t>
        <w:tab/>
        <w:t>13 J 317/23</w:t>
      </w:r>
    </w:p>
    <w:p>
      <w:r>
        <w:t>34</w:t>
        <w:tab/>
        <w:t>FBS 7/134</w:t>
      </w:r>
    </w:p>
    <w:p>
      <w:r>
        <w:t>40</w:t>
        <w:tab/>
        <w:t>Vorbereitung des revolutionären Kampfes z[1923]z durch die k[KPD]k</w:t>
      </w:r>
    </w:p>
    <w:p>
      <w:r>
        <w:t>41</w:t>
        <w:tab/>
        <w:t>u.a.: o[Schlesien]o, o[Westfalen]o, o[Württemberg]o ; Anklageschriften und Urteile gegen s[Schriftleiter]s s[2{kommunistische}r 1{Zeitung}]sen und Funktionäre der KPD u.a. wegen Herstellung und Verbreitung s[2{kommunistische}r 1{Schrift}]sen</w:t>
      </w:r>
    </w:p>
    <w:p>
      <w:r>
        <w:t>43</w:t>
        <w:tab/>
        <w:t>1924 - 1925</w:t>
      </w:r>
    </w:p>
    <w:p>
      <w:r>
        <w:br/>
        <w:t>30</w:t>
        <w:tab/>
        <w:t>2/119, Bd.52</w:t>
      </w:r>
    </w:p>
    <w:p>
      <w:r>
        <w:t>30z</w:t>
        <w:tab/>
        <w:t>R 3003/alt St 2/2/119, Bd. 52</w:t>
      </w:r>
    </w:p>
    <w:p>
      <w:r>
        <w:t>31</w:t>
        <w:tab/>
        <w:t>13 J 317/23</w:t>
      </w:r>
    </w:p>
    <w:p>
      <w:r>
        <w:t>34</w:t>
        <w:tab/>
        <w:t>FBS 7/135</w:t>
      </w:r>
    </w:p>
    <w:p>
      <w:r>
        <w:t>40</w:t>
        <w:tab/>
        <w:t>p[1{Remmele}, 2{Hermann}]p</w:t>
      </w:r>
    </w:p>
    <w:p>
      <w:r>
        <w:t>41</w:t>
        <w:tab/>
        <w:t>u.a. Voruntersuchung und Haftbefehl wegen Veröffentlichung von s[Broschüre]sn und s[Zeitschrift]sen der k[KPD]k, "t[Der Knüppel]t" u.a. ; Anklageschrift und Urteil gegen p[1{Reimann}, 2{Rudolf}, 5{s[Prokurist]s des k[s[Verlag]ses "Die Junge Garde]k"} 6{o[Berlin]o}]p</w:t>
      </w:r>
    </w:p>
    <w:p>
      <w:r>
        <w:t>43</w:t>
        <w:tab/>
        <w:t>1925 - 1928</w:t>
      </w:r>
    </w:p>
    <w:p>
      <w:r>
        <w:br/>
        <w:t>30</w:t>
        <w:tab/>
        <w:t>129</w:t>
      </w:r>
    </w:p>
    <w:p>
      <w:r>
        <w:t>30z</w:t>
        <w:tab/>
        <w:t>R 3003/alt St 2/129</w:t>
      </w:r>
    </w:p>
    <w:p>
      <w:r>
        <w:t>31</w:t>
        <w:tab/>
        <w:t>J 203.18</w:t>
      </w:r>
    </w:p>
    <w:p>
      <w:r>
        <w:t>40</w:t>
        <w:tab/>
        <w:t>p[2{Johann} 1{Knief}]p, p[2{Charlotte} 1{Kornfeld}]p</w:t>
      </w:r>
    </w:p>
    <w:p>
      <w:r>
        <w:t>41</w:t>
        <w:tab/>
        <w:t>u.a. Einleitung eines Verfahrens wegen Verbreitung s[2{revolutionäre}r 1{Literatur}]s</w:t>
      </w:r>
    </w:p>
    <w:p>
      <w:r>
        <w:t>43</w:t>
        <w:tab/>
        <w:t>02.1918 - 10.1918</w:t>
      </w:r>
    </w:p>
    <w:p/>
    <w:p/>
    <w:p>
      <w:r>
        <w:br/>
        <w:t>20</w:t>
        <w:tab/>
        <w:t>R 3009</w:t>
      </w:r>
    </w:p>
    <w:p>
      <w:r>
        <w:t>21</w:t>
        <w:tab/>
        <w:t>Staatsgerichtshof zum Schutze der Republik</w:t>
      </w:r>
    </w:p>
    <w:p>
      <w:r>
        <w:t>22</w:t>
        <w:tab/>
        <w:t>Schriftgut aus der Zeit von 1867 bis 1945 \ Zivile Behörden und Einrichtungen des Deutschen Reichs \ Bildung und Wissenschaft \ #R 3009 Staatsgerichtshof zum Schutze der Republik</w:t>
      </w:r>
    </w:p>
    <w:p>
      <w:r>
        <w:t>23</w:t>
        <w:tab/>
        <w:t>1922 - 1927</w:t>
      </w:r>
    </w:p>
    <w:p>
      <w:r>
        <w:t>24</w:t>
        <w:tab/>
        <w:t>Findbuch</w:t>
      </w:r>
    </w:p>
    <w:p>
      <w:r>
        <w:t>26a</w:t>
        <w:tab/>
        <w:t>I.</w:t>
      </w:r>
    </w:p>
    <w:p>
      <w:r>
        <w:t>27</w:t>
        <w:tab/>
        <w:t>Abteilung I (1922)</w:t>
      </w:r>
    </w:p>
    <w:p>
      <w:r>
        <w:t>30</w:t>
        <w:tab/>
        <w:t>37/1</w:t>
      </w:r>
    </w:p>
    <w:p>
      <w:r>
        <w:t>30z</w:t>
        <w:tab/>
        <w:t>R 3009/37/1</w:t>
      </w:r>
    </w:p>
    <w:p>
      <w:r>
        <w:t>31</w:t>
        <w:tab/>
        <w:t>4</w:t>
      </w:r>
    </w:p>
    <w:p>
      <w:r>
        <w:t>33</w:t>
        <w:tab/>
        <w:t>S.3</w:t>
      </w:r>
    </w:p>
    <w:p>
      <w:r>
        <w:t>40</w:t>
        <w:tab/>
        <w:t>t[2{Zeitschrift} "1{Nord-West}]t". Beschwerde des Besitzers p[4{Dr.} 1{Oberfohren}]p und der k[D.N.V.P.]k gegen s[Verbot]s</w:t>
      </w:r>
    </w:p>
    <w:p>
      <w:r>
        <w:t>43</w:t>
        <w:tab/>
        <w:t>07.1922 - 09.1924</w:t>
      </w:r>
    </w:p>
    <w:p>
      <w:r>
        <w:br/>
        <w:t>30</w:t>
        <w:tab/>
        <w:t>39</w:t>
      </w:r>
    </w:p>
    <w:p>
      <w:r>
        <w:t>30z</w:t>
        <w:tab/>
        <w:t>R 3009/39</w:t>
      </w:r>
    </w:p>
    <w:p>
      <w:r>
        <w:t>31</w:t>
        <w:tab/>
        <w:t>6</w:t>
      </w:r>
    </w:p>
    <w:p>
      <w:r>
        <w:t>33</w:t>
        <w:tab/>
        <w:t>S.9</w:t>
      </w:r>
    </w:p>
    <w:p>
      <w:r>
        <w:t>40</w:t>
        <w:tab/>
        <w:t>t[Völkische Rundschau]t o[Frankfurt a.M.]o</w:t>
      </w:r>
    </w:p>
    <w:p>
      <w:r>
        <w:t>41</w:t>
        <w:tab/>
        <w:t>u. a. s[1{Verbot} der 2{Druckschrift}]s auf die Dauer von 6 Monaten durch den Oberpräsidenten von Hessen-Nassau am z[12.07.1922]z</w:t>
      </w:r>
    </w:p>
    <w:p>
      <w:r>
        <w:t>43</w:t>
        <w:tab/>
        <w:t>08.1922 - 09.1922</w:t>
      </w:r>
    </w:p>
    <w:p>
      <w:r>
        <w:br/>
        <w:t>30</w:t>
        <w:tab/>
        <w:t>45/24 - 25</w:t>
      </w:r>
    </w:p>
    <w:p>
      <w:r>
        <w:t>30z</w:t>
        <w:tab/>
        <w:t>R 3009/45/24 - 25</w:t>
      </w:r>
    </w:p>
    <w:p>
      <w:r>
        <w:t>31</w:t>
        <w:tab/>
        <w:t>34</w:t>
      </w:r>
    </w:p>
    <w:p>
      <w:r>
        <w:t>33</w:t>
        <w:tab/>
        <w:t>S.9</w:t>
      </w:r>
    </w:p>
    <w:p>
      <w:r>
        <w:t>40</w:t>
        <w:tab/>
        <w:t>Beschwerde gegen s[Verbot]s der t[2{s[Zeitschrift]s} "1{Fridericus}]t" - o[München]o</w:t>
      </w:r>
    </w:p>
    <w:p>
      <w:r>
        <w:t>43</w:t>
        <w:tab/>
        <w:t>08.1922 - 10.1922</w:t>
      </w:r>
    </w:p>
    <w:p>
      <w:r>
        <w:t>50</w:t>
        <w:tab/>
        <w:t>2 Bde.</w:t>
      </w:r>
    </w:p>
    <w:p>
      <w:r>
        <w:br/>
        <w:t>30</w:t>
        <w:tab/>
        <w:t>45/26</w:t>
      </w:r>
    </w:p>
    <w:p>
      <w:r>
        <w:t>30z</w:t>
        <w:tab/>
        <w:t>R 3009/45/26</w:t>
      </w:r>
    </w:p>
    <w:p>
      <w:r>
        <w:t>31</w:t>
        <w:tab/>
        <w:t>35</w:t>
      </w:r>
    </w:p>
    <w:p>
      <w:r>
        <w:t>33</w:t>
        <w:tab/>
        <w:t>S.9</w:t>
      </w:r>
    </w:p>
    <w:p>
      <w:r>
        <w:t>40</w:t>
        <w:tab/>
        <w:t>Beschwerde gegen s[Verbot]s der t[2{s[Zeitschrift]s} "1{Fridericus}]t" - o[München]o</w:t>
      </w:r>
    </w:p>
    <w:p>
      <w:r>
        <w:t>43</w:t>
        <w:tab/>
        <w:t>08.1922 - 11.1922</w:t>
      </w:r>
    </w:p>
    <w:p>
      <w:r>
        <w:br/>
        <w:t>30</w:t>
        <w:tab/>
        <w:t>45/29</w:t>
      </w:r>
    </w:p>
    <w:p>
      <w:r>
        <w:t>30z</w:t>
        <w:tab/>
        <w:t>R 3009/45/29</w:t>
      </w:r>
    </w:p>
    <w:p>
      <w:r>
        <w:t>31</w:t>
        <w:tab/>
        <w:t>38</w:t>
      </w:r>
    </w:p>
    <w:p>
      <w:r>
        <w:t>33</w:t>
        <w:tab/>
        <w:t>S.10</w:t>
      </w:r>
    </w:p>
    <w:p>
      <w:r>
        <w:t>40</w:t>
        <w:tab/>
        <w:t>s[Verbot]s der t[2{s[Zeitschrift]s} "1{Fridericus}]t" in der o[2{Provinz} 1{Hannover}]o</w:t>
      </w:r>
    </w:p>
    <w:p>
      <w:r>
        <w:t>43</w:t>
        <w:tab/>
        <w:t>08.1922 - 11.1922</w:t>
      </w:r>
    </w:p>
    <w:p>
      <w:r>
        <w:br/>
        <w:t>30</w:t>
        <w:tab/>
        <w:t>45/39</w:t>
      </w:r>
    </w:p>
    <w:p>
      <w:r>
        <w:t>30z</w:t>
        <w:tab/>
        <w:t>R 3009/45/39</w:t>
      </w:r>
    </w:p>
    <w:p>
      <w:r>
        <w:t>31</w:t>
        <w:tab/>
        <w:t>48</w:t>
      </w:r>
    </w:p>
    <w:p>
      <w:r>
        <w:t>33</w:t>
        <w:tab/>
        <w:t>S.10</w:t>
      </w:r>
    </w:p>
    <w:p>
      <w:r>
        <w:t>40</w:t>
        <w:tab/>
        <w:t>Beschwerde gegen s[Verbot]s der t[2{s[Zeitschrift]s} "1{Der Aufrechte}]t" in o[Thüringen]o, Organ des k[1{Bund}es 2{der Aufrechten}]k</w:t>
      </w:r>
    </w:p>
    <w:p>
      <w:r>
        <w:t>43</w:t>
        <w:tab/>
        <w:t>09.1922 - 12.1922</w:t>
      </w:r>
    </w:p>
    <w:p>
      <w:r>
        <w:br/>
        <w:t>30</w:t>
        <w:tab/>
        <w:t>45/40</w:t>
      </w:r>
    </w:p>
    <w:p>
      <w:r>
        <w:t>30z</w:t>
        <w:tab/>
        <w:t>R 3009/45/40</w:t>
      </w:r>
    </w:p>
    <w:p>
      <w:r>
        <w:t>31</w:t>
        <w:tab/>
        <w:t>49</w:t>
      </w:r>
    </w:p>
    <w:p>
      <w:r>
        <w:t>33</w:t>
        <w:tab/>
        <w:t>S.10</w:t>
      </w:r>
    </w:p>
    <w:p>
      <w:r>
        <w:t>40</w:t>
        <w:tab/>
        <w:t>Beschwerde gegen s[Verbot]s der t[1{Deutschvölkische}n 2{Blätter}]t in o[Thüringen]o (Organ des Deutschv. Schutz- und Trutzbundes</w:t>
      </w:r>
    </w:p>
    <w:p>
      <w:r>
        <w:t>43</w:t>
        <w:tab/>
        <w:t>09.1922 - 01.1923</w:t>
      </w:r>
    </w:p>
    <w:p>
      <w:r>
        <w:br/>
        <w:t>30</w:t>
        <w:tab/>
        <w:t>51</w:t>
      </w:r>
    </w:p>
    <w:p>
      <w:r>
        <w:t>30z</w:t>
        <w:tab/>
        <w:t>R 3009/51</w:t>
      </w:r>
    </w:p>
    <w:p>
      <w:r>
        <w:t>31</w:t>
        <w:tab/>
        <w:t>59</w:t>
      </w:r>
    </w:p>
    <w:p>
      <w:r>
        <w:t>33</w:t>
        <w:tab/>
        <w:t>S.11</w:t>
      </w:r>
    </w:p>
    <w:p>
      <w:r>
        <w:t>40</w:t>
        <w:tab/>
        <w:t>t[2{s[Wochenschrift]s} "1{Der Sturm}]t" in o[Hannover]o</w:t>
      </w:r>
    </w:p>
    <w:p>
      <w:r>
        <w:t>41</w:t>
        <w:tab/>
        <w:t xml:space="preserve">u. a. Beschwerde gegen das am z[03.07.1922]z durch den Oberpräsidenten von o[Hannover]o angeordnete sofortige s[Verbot]s für die Dauer von 6 Wochen </w:t>
      </w:r>
    </w:p>
    <w:p>
      <w:r>
        <w:t>43</w:t>
        <w:tab/>
        <w:t>07.1922 - 08.1922</w:t>
      </w:r>
    </w:p>
    <w:p>
      <w:r>
        <w:br/>
        <w:t>30</w:t>
        <w:tab/>
        <w:t>55</w:t>
      </w:r>
    </w:p>
    <w:p>
      <w:r>
        <w:t>30z</w:t>
        <w:tab/>
        <w:t>R 3009/55</w:t>
      </w:r>
    </w:p>
    <w:p>
      <w:r>
        <w:t>31</w:t>
        <w:tab/>
        <w:t>63</w:t>
      </w:r>
    </w:p>
    <w:p>
      <w:r>
        <w:t>33</w:t>
        <w:tab/>
        <w:t>S.11</w:t>
      </w:r>
    </w:p>
    <w:p>
      <w:r>
        <w:t>40</w:t>
        <w:tab/>
        <w:t>"t[Deutsches Wochenblatt]t" in o[Berlin]o</w:t>
      </w:r>
    </w:p>
    <w:p>
      <w:r>
        <w:t>41</w:t>
        <w:tab/>
        <w:t xml:space="preserve">u. a. Beschwerde gegen das am z[30.06.1922]z erlassene s[Verbot]s des Polizeipräsidenten von Berlin für die Zeit von 4 Wochen </w:t>
      </w:r>
    </w:p>
    <w:p>
      <w:r>
        <w:t>43</w:t>
        <w:tab/>
        <w:t>06.1922 - 09.1922</w:t>
      </w:r>
    </w:p>
    <w:p>
      <w:r>
        <w:t>45</w:t>
        <w:tab/>
        <w:t>Herausgeber p[2{R.} 1{Kunze}]p</w:t>
      </w:r>
    </w:p>
    <w:p>
      <w:r>
        <w:br/>
        <w:t>30</w:t>
        <w:tab/>
        <w:t>57</w:t>
      </w:r>
    </w:p>
    <w:p>
      <w:r>
        <w:t>30z</w:t>
        <w:tab/>
        <w:t>R 3009/57</w:t>
      </w:r>
    </w:p>
    <w:p>
      <w:r>
        <w:t>31</w:t>
        <w:tab/>
        <w:t>65</w:t>
      </w:r>
    </w:p>
    <w:p>
      <w:r>
        <w:t>33</w:t>
        <w:tab/>
        <w:t>S.12</w:t>
      </w:r>
    </w:p>
    <w:p>
      <w:r>
        <w:t>40</w:t>
        <w:tab/>
        <w:t>"t[1{Deutschlands Erneuerung}" 2{s[Zeitschrift]s}]t in o[München]o</w:t>
      </w:r>
    </w:p>
    <w:p>
      <w:r>
        <w:t>41</w:t>
        <w:tab/>
        <w:t>u. a. Beschwerde gegen das am z[07.08.1922]z erlassene s[Verbot]s für die Dauer von 6 Monaten innerhalb des preußischen Staatsgebietes durch den Preußischen Minister des Innern</w:t>
      </w:r>
    </w:p>
    <w:p>
      <w:r>
        <w:t>43</w:t>
        <w:tab/>
        <w:t>08.1922 - 11.1922</w:t>
      </w:r>
    </w:p>
    <w:p>
      <w:r>
        <w:br/>
        <w:t>30</w:t>
        <w:tab/>
        <w:t>61</w:t>
      </w:r>
    </w:p>
    <w:p>
      <w:r>
        <w:t>30z</w:t>
        <w:tab/>
        <w:t>R 3009/61</w:t>
      </w:r>
    </w:p>
    <w:p>
      <w:r>
        <w:t>31</w:t>
        <w:tab/>
        <w:t>69</w:t>
      </w:r>
    </w:p>
    <w:p>
      <w:r>
        <w:t>33</w:t>
        <w:tab/>
        <w:t>S.12</w:t>
      </w:r>
    </w:p>
    <w:p>
      <w:r>
        <w:t>40</w:t>
        <w:tab/>
        <w:t>t[2{Zeitschrift} "1{Heimatverband o[Schlesien]o}]t"</w:t>
      </w:r>
    </w:p>
    <w:p>
      <w:r>
        <w:t>41</w:t>
        <w:tab/>
        <w:t>u. a. Beschwerde gegen die Vfg. des Oberpräsidenten von o[Niederschlesien]o vom z[10.07.1922]z, mit welcher die s[2{Zeitschrift} auf die Dauer von 3 Monaten 1{verbot}]sen wurde</w:t>
      </w:r>
    </w:p>
    <w:p>
      <w:r>
        <w:t>43</w:t>
        <w:tab/>
        <w:t>07.1922 - 08.1922</w:t>
      </w:r>
    </w:p>
    <w:p>
      <w:r>
        <w:br/>
        <w:t>30</w:t>
        <w:tab/>
        <w:t>62</w:t>
      </w:r>
    </w:p>
    <w:p>
      <w:r>
        <w:t>30z</w:t>
        <w:tab/>
        <w:t>R 3009/62</w:t>
      </w:r>
    </w:p>
    <w:p>
      <w:r>
        <w:t>31</w:t>
        <w:tab/>
        <w:t>70</w:t>
      </w:r>
    </w:p>
    <w:p>
      <w:r>
        <w:t>33</w:t>
        <w:tab/>
        <w:t>S.12</w:t>
      </w:r>
    </w:p>
    <w:p>
      <w:r>
        <w:t>40</w:t>
        <w:tab/>
        <w:t>t[2{Zeitschrift} "1{Gewissen}]t" o[Berlin]o</w:t>
      </w:r>
    </w:p>
    <w:p>
      <w:r>
        <w:t>41</w:t>
        <w:tab/>
        <w:t>u. a. Beschwerde gegen die Vfg. des Polizeipräsidenten Abt.1a Berlin vom z[19.7.1922]z, mit welcher die s[2{Zeitschrift} auf die Dauer von 6 Monaten 1{verbot}]sen worden ist</w:t>
      </w:r>
    </w:p>
    <w:p>
      <w:r>
        <w:t>43</w:t>
        <w:tab/>
        <w:t>07.1922 - 08.1922</w:t>
      </w:r>
    </w:p>
    <w:p>
      <w:r>
        <w:br/>
        <w:t>30</w:t>
        <w:tab/>
        <w:t>70/7</w:t>
      </w:r>
    </w:p>
    <w:p>
      <w:r>
        <w:t>30z</w:t>
        <w:tab/>
        <w:t>R 3009/70/7</w:t>
      </w:r>
    </w:p>
    <w:p>
      <w:r>
        <w:t>31</w:t>
        <w:tab/>
        <w:t>88</w:t>
      </w:r>
    </w:p>
    <w:p>
      <w:r>
        <w:t>33</w:t>
        <w:tab/>
        <w:t>S.13</w:t>
      </w:r>
    </w:p>
    <w:p>
      <w:r>
        <w:t>40</w:t>
        <w:tab/>
        <w:t>Beschwerde des p[5{Verleger}s 2{Th.} 1{Fritsch} - 6{o[Leipzig]o}]p gegen s[1{Verbot} der 2{Zeitschrift}]s "t[Der Hammer]t"</w:t>
      </w:r>
    </w:p>
    <w:p>
      <w:r>
        <w:t>43</w:t>
        <w:tab/>
        <w:t>10.1922 - 11.1922</w:t>
      </w:r>
    </w:p>
    <w:p>
      <w:r>
        <w:br/>
        <w:t>30</w:t>
        <w:tab/>
        <w:t>70/9</w:t>
      </w:r>
    </w:p>
    <w:p>
      <w:r>
        <w:t>30z</w:t>
        <w:tab/>
        <w:t>R 3009/70/9</w:t>
      </w:r>
    </w:p>
    <w:p>
      <w:r>
        <w:t>31</w:t>
        <w:tab/>
        <w:t>90</w:t>
      </w:r>
    </w:p>
    <w:p>
      <w:r>
        <w:t>33</w:t>
        <w:tab/>
        <w:t>S.13</w:t>
      </w:r>
    </w:p>
    <w:p>
      <w:r>
        <w:t>40</w:t>
        <w:tab/>
        <w:t>Beschwerde gegen s[1{Verbot} der in o[Dresden]o erscheinenden 2{Wochenschrift}]s "t[Revue]t"</w:t>
      </w:r>
    </w:p>
    <w:p>
      <w:r>
        <w:t>43</w:t>
        <w:tab/>
        <w:t>10.1922 - 01.1923</w:t>
      </w:r>
    </w:p>
    <w:p>
      <w:r>
        <w:br/>
        <w:t>30</w:t>
        <w:tab/>
        <w:t>70/12</w:t>
      </w:r>
    </w:p>
    <w:p>
      <w:r>
        <w:t>30z</w:t>
        <w:tab/>
        <w:t>R 3009/70/12</w:t>
      </w:r>
    </w:p>
    <w:p>
      <w:r>
        <w:t>31</w:t>
        <w:tab/>
        <w:t>93</w:t>
      </w:r>
    </w:p>
    <w:p>
      <w:r>
        <w:t>33</w:t>
        <w:tab/>
        <w:t>S.14</w:t>
      </w:r>
    </w:p>
    <w:p>
      <w:r>
        <w:t>40</w:t>
        <w:tab/>
        <w:t>Beschwerde des k[1{Germanen-Verlag}es, 2{o[Berlin-Lichterfelde]o}]k gegen s[1{Verbot} der 2{Zeitschrift}]s "t[Ringendes Deutschtum]t"</w:t>
      </w:r>
    </w:p>
    <w:p>
      <w:r>
        <w:t>43</w:t>
        <w:tab/>
        <w:t>10.1922 - 12.1922</w:t>
      </w:r>
    </w:p>
    <w:p>
      <w:r>
        <w:br/>
        <w:t>30</w:t>
        <w:tab/>
        <w:t>70/16</w:t>
      </w:r>
    </w:p>
    <w:p>
      <w:r>
        <w:t>30z</w:t>
        <w:tab/>
        <w:t>R 3009/70/16</w:t>
      </w:r>
    </w:p>
    <w:p>
      <w:r>
        <w:t>31</w:t>
        <w:tab/>
        <w:t>98</w:t>
      </w:r>
    </w:p>
    <w:p>
      <w:r>
        <w:t>33</w:t>
        <w:tab/>
        <w:t>S.14</w:t>
      </w:r>
    </w:p>
    <w:p>
      <w:r>
        <w:t>40</w:t>
        <w:tab/>
        <w:t>Beschwerde des p[5{Verleger}s 2{Th.} 1{Fritsch} - 6{o[Leipzig]o}]p gegen s[1{Verbot} der 2{Zeitschrift}]s "t[Der Hammer]t"</w:t>
      </w:r>
    </w:p>
    <w:p>
      <w:r>
        <w:t>43</w:t>
        <w:tab/>
        <w:t>11.1922 - 01.1923</w:t>
      </w:r>
    </w:p>
    <w:p>
      <w:r>
        <w:br/>
        <w:t>30</w:t>
        <w:tab/>
        <w:t>73</w:t>
      </w:r>
    </w:p>
    <w:p>
      <w:r>
        <w:t>30z</w:t>
        <w:tab/>
        <w:t>R 3009/73</w:t>
      </w:r>
    </w:p>
    <w:p>
      <w:r>
        <w:t>31</w:t>
        <w:tab/>
        <w:t>112</w:t>
      </w:r>
    </w:p>
    <w:p>
      <w:r>
        <w:t>33</w:t>
        <w:tab/>
        <w:t>S.15</w:t>
      </w:r>
    </w:p>
    <w:p>
      <w:r>
        <w:t>40</w:t>
        <w:tab/>
        <w:t>t[2{Druckschrift} "1{Deutsche Wohlfahrt}]t"</w:t>
      </w:r>
    </w:p>
    <w:p>
      <w:r>
        <w:t>41</w:t>
        <w:tab/>
        <w:t>u. a. Beschwerde gegen das am z[14.10.1922]z durch das badische Ministerium des Innern erlassene s[1{Verbot} des Erscheinens der 2{Druckschrift}]s für die Dauer von 6 Monaten</w:t>
      </w:r>
    </w:p>
    <w:p>
      <w:r>
        <w:t>43</w:t>
        <w:tab/>
        <w:t>10.1922 - 09.1924</w:t>
      </w:r>
    </w:p>
    <w:p>
      <w:r>
        <w:t>45</w:t>
        <w:tab/>
        <w:t>Beschwerde durch p[4{Dr.} 2{Arnold} 1{Ruge} 6{o[Heidelberg]o}]p</w:t>
      </w:r>
    </w:p>
    <w:p>
      <w:r>
        <w:br/>
        <w:t>30</w:t>
        <w:tab/>
        <w:t>79</w:t>
      </w:r>
    </w:p>
    <w:p>
      <w:r>
        <w:t>30z</w:t>
        <w:tab/>
        <w:t>R 3009/79</w:t>
      </w:r>
    </w:p>
    <w:p>
      <w:r>
        <w:t>31</w:t>
        <w:tab/>
        <w:t>119</w:t>
      </w:r>
    </w:p>
    <w:p>
      <w:r>
        <w:t>33</w:t>
        <w:tab/>
        <w:t>S.15</w:t>
      </w:r>
    </w:p>
    <w:p>
      <w:r>
        <w:t>40</w:t>
        <w:tab/>
        <w:t>k[Jugendvereinigung "Die Knappenschaft"]k</w:t>
      </w:r>
    </w:p>
    <w:p>
      <w:r>
        <w:t>41</w:t>
        <w:tab/>
        <w:t>u. a. Beschwerde gegen das am z[10.07.1922]z erlassene s[1{Verbot} der Betätigung -einschl. s{Druck und Verteilung}]s der s[Bundesschrift- für die Provinz o[Hessen-Nassau]o]s durch den Oberpräsidenten</w:t>
      </w:r>
    </w:p>
    <w:p>
      <w:r>
        <w:t>43</w:t>
        <w:tab/>
        <w:t>07.1922 - 11.1922</w:t>
      </w:r>
    </w:p>
    <w:p>
      <w:r>
        <w:br/>
        <w:t>30</w:t>
        <w:tab/>
        <w:t>91/1</w:t>
      </w:r>
    </w:p>
    <w:p>
      <w:r>
        <w:t>30z</w:t>
        <w:tab/>
        <w:t>R 3009/91/1</w:t>
      </w:r>
    </w:p>
    <w:p>
      <w:r>
        <w:t>31</w:t>
        <w:tab/>
        <w:t>132</w:t>
      </w:r>
    </w:p>
    <w:p>
      <w:r>
        <w:t>33</w:t>
        <w:tab/>
        <w:t>S.16</w:t>
      </w:r>
    </w:p>
    <w:p>
      <w:r>
        <w:t>40</w:t>
        <w:tab/>
        <w:t>Beschwerde gegen s[1{Verbot} der 2{Monatsschrift}]s "t[Volk und Vaterland]t" der k[D.N.V.P.]k Landesverb. o[Braunschweig]o</w:t>
      </w:r>
    </w:p>
    <w:p>
      <w:r>
        <w:t>43</w:t>
        <w:tab/>
        <w:t>08.1922 - 01.1923</w:t>
      </w:r>
    </w:p>
    <w:p>
      <w:r>
        <w:br/>
        <w:t>26a</w:t>
        <w:tab/>
        <w:t>II.</w:t>
      </w:r>
    </w:p>
    <w:p>
      <w:r>
        <w:t>27</w:t>
        <w:tab/>
        <w:t>Abteilung II (1923)</w:t>
      </w:r>
    </w:p>
    <w:p>
      <w:r>
        <w:t>30</w:t>
        <w:tab/>
        <w:t>112</w:t>
      </w:r>
    </w:p>
    <w:p>
      <w:r>
        <w:t>30z</w:t>
        <w:tab/>
        <w:t>R 3009/112</w:t>
      </w:r>
    </w:p>
    <w:p>
      <w:r>
        <w:t>31</w:t>
        <w:tab/>
        <w:t>20</w:t>
      </w:r>
    </w:p>
    <w:p>
      <w:r>
        <w:t>33</w:t>
        <w:tab/>
        <w:t>S.20</w:t>
      </w:r>
    </w:p>
    <w:p>
      <w:r>
        <w:t>40</w:t>
        <w:tab/>
        <w:t>"t[Politischer Wochenbrief]t"</w:t>
      </w:r>
    </w:p>
    <w:p>
      <w:r>
        <w:t>41</w:t>
        <w:tab/>
        <w:t>u. a. Beschwerde gegen die am z[01.02.1923]z erlassene Vfg. des o[Berlin]oer Polizeipräsidenten, durch welche das Erscheinen der s[2{Zeitschrift} auf die Dauer von 3 Monaten 1{verbot}]sen worden ist</w:t>
      </w:r>
    </w:p>
    <w:p>
      <w:r>
        <w:t>43</w:t>
        <w:tab/>
        <w:t>02.1923 - 04.1923</w:t>
      </w:r>
    </w:p>
    <w:p>
      <w:r>
        <w:t>45</w:t>
        <w:tab/>
        <w:t>p[5{Verleger} 3{Frh.} 8{v.} 1{Gleichen-Rußwurm}]p</w:t>
      </w:r>
    </w:p>
    <w:p>
      <w:r>
        <w:br/>
        <w:t>30</w:t>
        <w:tab/>
        <w:t>115</w:t>
      </w:r>
    </w:p>
    <w:p>
      <w:r>
        <w:t>30z</w:t>
        <w:tab/>
        <w:t>R 3009/115</w:t>
      </w:r>
    </w:p>
    <w:p>
      <w:r>
        <w:t>31</w:t>
        <w:tab/>
        <w:t>23</w:t>
      </w:r>
    </w:p>
    <w:p>
      <w:r>
        <w:t>33</w:t>
        <w:tab/>
        <w:t>S.21</w:t>
      </w:r>
    </w:p>
    <w:p>
      <w:r>
        <w:t>40</w:t>
        <w:tab/>
        <w:t xml:space="preserve">t[2{s[Wochenschrift]s} "1{Der Sturm}]t" </w:t>
      </w:r>
    </w:p>
    <w:p>
      <w:r>
        <w:t>41</w:t>
        <w:tab/>
        <w:t xml:space="preserve">u. a. Beschwerde gegen das am z[02.03.1923]z durch den Oberpräsidenten von o[Hannover]o erlassene s[1{Verbot}s des Erscheinens der 2{Schrift}]s für die Dauer von zwei Monaten </w:t>
      </w:r>
    </w:p>
    <w:p>
      <w:r>
        <w:t>43</w:t>
        <w:tab/>
        <w:t>03.1923 - 04.1923</w:t>
      </w:r>
    </w:p>
    <w:p>
      <w:r>
        <w:br/>
        <w:t>30</w:t>
        <w:tab/>
        <w:t>124/7</w:t>
      </w:r>
    </w:p>
    <w:p>
      <w:r>
        <w:t>30z</w:t>
        <w:tab/>
        <w:t>R 3009/124/7</w:t>
      </w:r>
    </w:p>
    <w:p>
      <w:r>
        <w:t>31</w:t>
        <w:tab/>
        <w:t>92</w:t>
      </w:r>
    </w:p>
    <w:p>
      <w:r>
        <w:t>33</w:t>
        <w:tab/>
        <w:t>S.25</w:t>
      </w:r>
    </w:p>
    <w:p>
      <w:r>
        <w:t>40</w:t>
        <w:tab/>
        <w:t>Beschwerde gegen das s[Verbot&lt;, Zeitschrift&gt;]s der t[2{Zeitschrift} "1{Die Fackel}]t"</w:t>
      </w:r>
    </w:p>
    <w:p>
      <w:r>
        <w:t>43</w:t>
        <w:tab/>
        <w:t>06.1923 - 07.1923</w:t>
      </w:r>
    </w:p>
    <w:p>
      <w:r>
        <w:br/>
        <w:t>26a</w:t>
        <w:tab/>
        <w:t>III.</w:t>
      </w:r>
    </w:p>
    <w:p>
      <w:r>
        <w:t>27</w:t>
        <w:tab/>
        <w:t>Abteilung III. (z[1924]z)</w:t>
      </w:r>
    </w:p>
    <w:p>
      <w:r>
        <w:t>30</w:t>
        <w:tab/>
        <w:t>169/1</w:t>
      </w:r>
    </w:p>
    <w:p>
      <w:r>
        <w:t>30z</w:t>
        <w:tab/>
        <w:t>R 3009/169/1</w:t>
      </w:r>
    </w:p>
    <w:p>
      <w:r>
        <w:t>31</w:t>
        <w:tab/>
        <w:t>26</w:t>
      </w:r>
    </w:p>
    <w:p>
      <w:r>
        <w:t>33</w:t>
        <w:tab/>
        <w:t>S.42</w:t>
      </w:r>
    </w:p>
    <w:p>
      <w:r>
        <w:t>40</w:t>
        <w:tab/>
        <w:t>Beschwerde gegen das s[Verbot&lt;, Wochenschrift&gt;]s der t[2{Wochenschrift} "1{Die freie Liebe}]t" in o[Hamburg]o</w:t>
      </w:r>
    </w:p>
    <w:p>
      <w:r>
        <w:t>43</w:t>
        <w:tab/>
        <w:t>1924 - 29.02.1924</w:t>
      </w:r>
    </w:p>
    <w:p>
      <w:r>
        <w:br/>
        <w:t>30</w:t>
        <w:tab/>
        <w:t>171/9</w:t>
      </w:r>
    </w:p>
    <w:p>
      <w:r>
        <w:t>30z</w:t>
        <w:tab/>
        <w:t>R 3009/171/9</w:t>
      </w:r>
    </w:p>
    <w:p>
      <w:r>
        <w:t>31</w:t>
        <w:tab/>
        <w:t>105</w:t>
      </w:r>
    </w:p>
    <w:p>
      <w:r>
        <w:t>33</w:t>
        <w:tab/>
        <w:t>S.48</w:t>
      </w:r>
    </w:p>
    <w:p>
      <w:r>
        <w:t>40</w:t>
        <w:tab/>
        <w:t xml:space="preserve">Beschwerde des p[5{Schriftsteller}s 2{Alfons} 1{Hayduck} in 6{o[Gleiwitz]o}]p gegen das s[Verbot&lt;, Zeitschrift&gt;]s der Herausgabe einer t[2{Zeitschrift} "1{Der Scharfrichter}]t" </w:t>
      </w:r>
    </w:p>
    <w:p>
      <w:r>
        <w:t>43</w:t>
        <w:tab/>
        <w:t>1924 - 29.02.1924</w:t>
      </w:r>
    </w:p>
    <w:p>
      <w:r>
        <w:br/>
        <w:t>30</w:t>
        <w:tab/>
        <w:t>191</w:t>
      </w:r>
    </w:p>
    <w:p>
      <w:r>
        <w:t>30z</w:t>
        <w:tab/>
        <w:t>R 3009/191</w:t>
      </w:r>
    </w:p>
    <w:p>
      <w:r>
        <w:t>31</w:t>
        <w:tab/>
        <w:t>263</w:t>
      </w:r>
    </w:p>
    <w:p>
      <w:r>
        <w:t>33</w:t>
        <w:tab/>
        <w:t>S.59</w:t>
      </w:r>
    </w:p>
    <w:p>
      <w:r>
        <w:t>40</w:t>
        <w:tab/>
        <w:t>Beschwerde gegen das s[Verbot&lt;, Zeitschrift&gt;]s der t[2{Zeitschrift} "1{Der Pazifist}]t" in o[Hagen i.W.]o</w:t>
      </w:r>
    </w:p>
    <w:p>
      <w:r>
        <w:t>43</w:t>
        <w:tab/>
        <w:t>1924 - 03.1924</w:t>
      </w:r>
    </w:p>
    <w:p>
      <w:r>
        <w:br/>
        <w:t>30</w:t>
        <w:tab/>
        <w:t>199/7</w:t>
      </w:r>
    </w:p>
    <w:p>
      <w:r>
        <w:t>30z</w:t>
        <w:tab/>
        <w:t>R 3009/199/7</w:t>
      </w:r>
    </w:p>
    <w:p>
      <w:r>
        <w:t>31</w:t>
        <w:tab/>
        <w:t>285</w:t>
      </w:r>
    </w:p>
    <w:p>
      <w:r>
        <w:t>33</w:t>
        <w:tab/>
        <w:t>S.61</w:t>
      </w:r>
    </w:p>
    <w:p>
      <w:r>
        <w:t>40</w:t>
        <w:tab/>
        <w:t>Beschwerde gegen das s[Verbot&lt;, Zeitung&gt;]s der t[2{Wochenzeitung} "1{Der freie Arbeiter}]t"</w:t>
      </w:r>
    </w:p>
    <w:p>
      <w:r>
        <w:t>43</w:t>
        <w:tab/>
        <w:t>02.1924 - 29.02.1924</w:t>
      </w:r>
    </w:p>
    <w:p>
      <w:r>
        <w:br/>
        <w:t>30</w:t>
        <w:tab/>
        <w:t>199/82</w:t>
      </w:r>
    </w:p>
    <w:p>
      <w:r>
        <w:t>30z</w:t>
        <w:tab/>
        <w:t>R 3009/199/82</w:t>
      </w:r>
    </w:p>
    <w:p>
      <w:r>
        <w:t>31</w:t>
        <w:tab/>
        <w:t>458</w:t>
      </w:r>
    </w:p>
    <w:p>
      <w:r>
        <w:t>33</w:t>
        <w:tab/>
        <w:t>S.74</w:t>
      </w:r>
    </w:p>
    <w:p>
      <w:r>
        <w:t>40</w:t>
        <w:tab/>
        <w:t>Beschwerde gegen das s[Verbot&lt;, Zeitschrift&gt;]s der "t[Internationalen Presse-Korrespondenz]t"</w:t>
      </w:r>
    </w:p>
    <w:p>
      <w:r>
        <w:t>43</w:t>
        <w:tab/>
        <w:t>1924</w:t>
      </w:r>
    </w:p>
    <w:p>
      <w:r>
        <w:br/>
        <w:t>30</w:t>
        <w:tab/>
        <w:t>223</w:t>
      </w:r>
    </w:p>
    <w:p>
      <w:r>
        <w:t>30z</w:t>
        <w:tab/>
        <w:t>R 3009/223</w:t>
      </w:r>
    </w:p>
    <w:p>
      <w:r>
        <w:t>31</w:t>
        <w:tab/>
        <w:t>524</w:t>
      </w:r>
    </w:p>
    <w:p>
      <w:r>
        <w:t>33</w:t>
        <w:tab/>
        <w:t>S.79</w:t>
      </w:r>
    </w:p>
    <w:p>
      <w:r>
        <w:t>40</w:t>
        <w:tab/>
        <w:t>t[2{Druckschrift} "1{Der Reichstag}]t"</w:t>
      </w:r>
    </w:p>
    <w:p>
      <w:r>
        <w:t>41</w:t>
        <w:tab/>
        <w:t>u. a. Beschwerde gegen das am z[13.08.1924]z verfügte s[1{Verbot} des Erscheinens der 2{Druckschrift}]s durch den Reichsminister des Innern</w:t>
      </w:r>
    </w:p>
    <w:p>
      <w:r>
        <w:t>43</w:t>
        <w:tab/>
        <w:t>09.1924 - 09.1924</w:t>
      </w:r>
    </w:p>
    <w:p>
      <w:r>
        <w:br/>
        <w:t>30</w:t>
        <w:tab/>
        <w:t>224</w:t>
      </w:r>
    </w:p>
    <w:p>
      <w:r>
        <w:t>30z</w:t>
        <w:tab/>
        <w:t>R 3009/224</w:t>
      </w:r>
    </w:p>
    <w:p>
      <w:r>
        <w:t>31</w:t>
        <w:tab/>
        <w:t>525</w:t>
      </w:r>
    </w:p>
    <w:p>
      <w:r>
        <w:t>33</w:t>
        <w:tab/>
        <w:t>S.79</w:t>
      </w:r>
    </w:p>
    <w:p>
      <w:r>
        <w:t>40</w:t>
        <w:tab/>
        <w:t>t[2{Zeitschrift} "1{Tannenberg}]t" in Königsberg</w:t>
      </w:r>
    </w:p>
    <w:p>
      <w:r>
        <w:t>41</w:t>
        <w:tab/>
        <w:t xml:space="preserve">u. a. Beschwerde gegen das am z[27.08.1924]z durch den Oberpräsidenten der o[2{Provinz} 1{Ostpreußen}]o erlassene s[Verbot&lt;, Zeitschrift&gt;]s des Erscheinens auf die Dauer vom z[30.08.1924 - 10.10.1924]z </w:t>
      </w:r>
    </w:p>
    <w:p>
      <w:r>
        <w:t>43</w:t>
        <w:tab/>
        <w:t>09.1924 - 09.1924</w:t>
      </w:r>
    </w:p>
    <w:p>
      <w:r>
        <w:br/>
        <w:t>30</w:t>
        <w:tab/>
        <w:t>231</w:t>
      </w:r>
    </w:p>
    <w:p>
      <w:r>
        <w:t>30z</w:t>
        <w:tab/>
        <w:t>R 3009/231</w:t>
      </w:r>
    </w:p>
    <w:p>
      <w:r>
        <w:t>31</w:t>
        <w:tab/>
        <w:t>534</w:t>
      </w:r>
    </w:p>
    <w:p>
      <w:r>
        <w:t>33</w:t>
        <w:tab/>
        <w:t>S.80</w:t>
      </w:r>
    </w:p>
    <w:p>
      <w:r>
        <w:t>40</w:t>
        <w:tab/>
        <w:t>"t[1{Der Völkische Kämpfer}" 2{Wochenschrift}]t in Karlsruhe</w:t>
      </w:r>
    </w:p>
    <w:p>
      <w:r>
        <w:t>41</w:t>
        <w:tab/>
        <w:t>u. a. Beschwerde gegen das am z[10.10.1924]z vom Badischen Minister des Innern ausgesprochene s[Verbot&lt;, Zeitschrift&gt;]s auf die Dauer von 4 Wochen</w:t>
      </w:r>
    </w:p>
    <w:p>
      <w:r>
        <w:t>43</w:t>
        <w:tab/>
        <w:t>12.1924 - 03.1925</w:t>
      </w:r>
    </w:p>
    <w:p>
      <w:r>
        <w:br/>
        <w:t>30</w:t>
        <w:tab/>
        <w:t>233</w:t>
      </w:r>
    </w:p>
    <w:p>
      <w:r>
        <w:t>30z</w:t>
        <w:tab/>
        <w:t>R 3009/233</w:t>
      </w:r>
    </w:p>
    <w:p>
      <w:r>
        <w:t>31</w:t>
        <w:tab/>
        <w:t>537</w:t>
      </w:r>
    </w:p>
    <w:p>
      <w:r>
        <w:t>33</w:t>
        <w:tab/>
        <w:t>S.80</w:t>
      </w:r>
    </w:p>
    <w:p>
      <w:r>
        <w:t>40</w:t>
        <w:tab/>
        <w:t>t[1{Der Sturm} - 2{Wochenschrift}]t in Hannover</w:t>
      </w:r>
    </w:p>
    <w:p>
      <w:r>
        <w:t>41</w:t>
        <w:tab/>
        <w:t xml:space="preserve">u. a. Beschwerde gegen das am z[29.11.1924]z vom Oberpräsidenten der o[2{Provinz} 1{Hannover}]o verfügte s[Verbot&lt;, Zeitschrift&gt;]s für die Dauer von drei Monaten </w:t>
      </w:r>
    </w:p>
    <w:p>
      <w:r>
        <w:t>43</w:t>
        <w:tab/>
        <w:t>12.1924 - 12.1924</w:t>
      </w:r>
    </w:p>
    <w:p>
      <w:r>
        <w:br/>
        <w:t>26a</w:t>
        <w:tab/>
        <w:t>IV.</w:t>
      </w:r>
    </w:p>
    <w:p>
      <w:r>
        <w:t>27</w:t>
        <w:tab/>
        <w:t>Abteilung IV. (z[1925]z)</w:t>
      </w:r>
    </w:p>
    <w:p>
      <w:r>
        <w:t>30</w:t>
        <w:tab/>
        <w:t>237/4</w:t>
      </w:r>
    </w:p>
    <w:p>
      <w:r>
        <w:t>30z</w:t>
        <w:tab/>
        <w:t>R 3009/237/4</w:t>
      </w:r>
    </w:p>
    <w:p>
      <w:r>
        <w:t>31</w:t>
        <w:tab/>
        <w:t>7</w:t>
      </w:r>
    </w:p>
    <w:p>
      <w:r>
        <w:t>33</w:t>
        <w:tab/>
        <w:t>S.82</w:t>
      </w:r>
    </w:p>
    <w:p>
      <w:r>
        <w:t>40</w:t>
        <w:tab/>
        <w:t>Beschwerde gegen das s[Verbot&lt;, Zeitschrift&gt;]s der t[2{Wochenschrift} "1{Die Fackel}]t" in o[Dresden]o</w:t>
      </w:r>
    </w:p>
    <w:p>
      <w:r>
        <w:t>43</w:t>
        <w:tab/>
        <w:t>02.1925 - 07.1925</w:t>
      </w:r>
    </w:p>
    <w:p>
      <w:r>
        <w:br/>
        <w:t>26a</w:t>
        <w:tab/>
        <w:t>V.</w:t>
      </w:r>
    </w:p>
    <w:p>
      <w:r>
        <w:t>27</w:t>
        <w:tab/>
        <w:t>Abteilung V. (z[1926]z)</w:t>
      </w:r>
    </w:p>
    <w:p>
      <w:r>
        <w:t>30</w:t>
        <w:tab/>
        <w:t>248</w:t>
      </w:r>
    </w:p>
    <w:p>
      <w:r>
        <w:t>30z</w:t>
        <w:tab/>
        <w:t>R 3009/248</w:t>
      </w:r>
    </w:p>
    <w:p>
      <w:r>
        <w:t>31</w:t>
        <w:tab/>
        <w:t>6</w:t>
      </w:r>
    </w:p>
    <w:p>
      <w:r>
        <w:t>33</w:t>
        <w:tab/>
        <w:t>S.84</w:t>
      </w:r>
    </w:p>
    <w:p>
      <w:r>
        <w:t>40</w:t>
        <w:tab/>
        <w:t>Aufhebung des s[Verbot&lt;, Zeitschrift&gt;]ss des "Knüppel" Berlin dgl. der "Roten Fahne"</w:t>
      </w:r>
    </w:p>
    <w:p>
      <w:r>
        <w:t>41</w:t>
        <w:tab/>
        <w:t>u. a. Ablehnung des Ersuchens des Reichsinnenministers vom z[13.07.1926]z an den Preußischen Minister des Innern, die t[2{Zeitschrift} "1{Knüppel}]t" auf die Dauer von 3 Monaten und die "t[Rote Fahne]t" auf die Dauer von 2 Wochen zu verbieten</w:t>
      </w:r>
    </w:p>
    <w:p>
      <w:r>
        <w:t>43</w:t>
        <w:tab/>
        <w:t>1926</w:t>
      </w:r>
    </w:p>
    <w:p>
      <w:r>
        <w:br/>
        <w:t>30</w:t>
        <w:tab/>
        <w:t>254</w:t>
      </w:r>
    </w:p>
    <w:p>
      <w:r>
        <w:t>30z</w:t>
        <w:tab/>
        <w:t>R 3009/254</w:t>
      </w:r>
    </w:p>
    <w:p>
      <w:r>
        <w:t>31</w:t>
        <w:tab/>
        <w:t>15</w:t>
      </w:r>
    </w:p>
    <w:p>
      <w:r>
        <w:t>33</w:t>
        <w:tab/>
        <w:t>S.85</w:t>
      </w:r>
    </w:p>
    <w:p>
      <w:r>
        <w:t>40</w:t>
        <w:tab/>
        <w:t>s[Verbot&lt;, Zeitschrift&gt;]s der t[2{Wochenschrift} "1{Der Sturm}]t" , Kritische Deutsche Wochenschrift, Hannover</w:t>
      </w:r>
    </w:p>
    <w:p>
      <w:r>
        <w:t>41</w:t>
        <w:tab/>
        <w:t xml:space="preserve">u. a. Beschwerde gegen die am z[24.07.1926]z durch den Oberpräsidenten in o[Hannover]o erlassene Vfg, wonach die Wochenschrift auf die Dauer von 2 Monaten verboten wird </w:t>
      </w:r>
    </w:p>
    <w:p>
      <w:r>
        <w:t>43</w:t>
        <w:tab/>
        <w:t>1926</w:t>
      </w:r>
    </w:p>
    <w:p>
      <w:r>
        <w:br/>
        <w:t>30</w:t>
        <w:tab/>
        <w:t>255/1</w:t>
      </w:r>
    </w:p>
    <w:p>
      <w:r>
        <w:t>30z</w:t>
        <w:tab/>
        <w:t>R 3009/255/1</w:t>
      </w:r>
    </w:p>
    <w:p>
      <w:r>
        <w:t>31</w:t>
        <w:tab/>
        <w:t>18</w:t>
      </w:r>
    </w:p>
    <w:p>
      <w:r>
        <w:t>33</w:t>
        <w:tab/>
        <w:t>S.85</w:t>
      </w:r>
    </w:p>
    <w:p>
      <w:r>
        <w:t>40</w:t>
        <w:tab/>
        <w:t xml:space="preserve">Beschwerde gegen das vom Oberpräsidenten der o[2{Provinz} 1{Sachsen}]o am z[19.August.1926]z ausgesprochene s[Verbot&lt;, Zeitschrift&gt;]s der t[2{Wochenschrift} "1{Der Stahlhelm}]t". o[Magdeburg]o </w:t>
      </w:r>
    </w:p>
    <w:p>
      <w:r>
        <w:t>43</w:t>
        <w:tab/>
        <w:t>09.1926 - 09.1926</w:t>
      </w:r>
    </w:p>
    <w:p>
      <w:r>
        <w:br/>
        <w:t>30</w:t>
        <w:tab/>
        <w:t>255/3</w:t>
      </w:r>
    </w:p>
    <w:p>
      <w:r>
        <w:t>30z</w:t>
        <w:tab/>
        <w:t>R 3009/255/3</w:t>
      </w:r>
    </w:p>
    <w:p>
      <w:r>
        <w:t>31</w:t>
        <w:tab/>
        <w:t>22</w:t>
      </w:r>
    </w:p>
    <w:p>
      <w:r>
        <w:t>33</w:t>
        <w:tab/>
        <w:t>S.86</w:t>
      </w:r>
    </w:p>
    <w:p>
      <w:r>
        <w:t>40</w:t>
        <w:tab/>
        <w:t>Beschwerde gegen das von der Polizeidirektion in o[München]o ausgesprochene s[Verbot&lt;, Zeitschrift&gt;]s der "t[Neuen Zeitlupe]t", parteilose kritisch-satirische Rundschau in München</w:t>
      </w:r>
    </w:p>
    <w:p>
      <w:r>
        <w:t>43</w:t>
        <w:tab/>
        <w:t>10.1926 - 11.1926</w:t>
      </w:r>
    </w:p>
    <w:p>
      <w:r>
        <w:br/>
        <w:t>30</w:t>
        <w:tab/>
        <w:t>255/4</w:t>
      </w:r>
    </w:p>
    <w:p>
      <w:r>
        <w:t>30z</w:t>
        <w:tab/>
        <w:t>R 3009/255/4</w:t>
      </w:r>
    </w:p>
    <w:p>
      <w:r>
        <w:t>31</w:t>
        <w:tab/>
        <w:t>23</w:t>
      </w:r>
    </w:p>
    <w:p>
      <w:r>
        <w:t>33</w:t>
        <w:tab/>
        <w:t>S.86</w:t>
      </w:r>
    </w:p>
    <w:p>
      <w:r>
        <w:t>40</w:t>
        <w:tab/>
        <w:t>Beschwerde gegen die am z[11.Oktober 1926]z durch die bayrische Polizeidirektion zu o[München]o erfolgte Untersagung der Unabhängigen t[2{Wochenschrift} "1{Der Freischütz}]t" in München</w:t>
      </w:r>
    </w:p>
    <w:p>
      <w:r>
        <w:t>43</w:t>
        <w:tab/>
        <w:t>10.1926 - 11.1926</w:t>
      </w:r>
    </w:p>
    <w:p/>
    <w:p/>
    <w:p>
      <w:r>
        <w:br/>
        <w:t>20</w:t>
        <w:tab/>
        <w:t>R 3106</w:t>
      </w:r>
    </w:p>
    <w:p>
      <w:r>
        <w:t>21</w:t>
        <w:tab/>
        <w:t>Reichskommissar für den Mittelstand</w:t>
      </w:r>
    </w:p>
    <w:p>
      <w:r>
        <w:t>22</w:t>
        <w:tab/>
        <w:t>Schriftgut aus der Zeit von 1867 bis 1945 \ Zivile Behörden und Einrichtungen des Deutschen Reichs \ Finanzen, Wirtschaft, Post und Verkehr \ #R 3106 Reichskommissar für den Mittelstand</w:t>
      </w:r>
    </w:p>
    <w:p>
      <w:r>
        <w:t>23</w:t>
        <w:tab/>
        <w:t>1925 - 1938</w:t>
      </w:r>
    </w:p>
    <w:p>
      <w:r>
        <w:t>24</w:t>
        <w:tab/>
        <w:t>Findbuch</w:t>
      </w:r>
    </w:p>
    <w:p>
      <w:r>
        <w:t>30</w:t>
        <w:tab/>
        <w:t>11</w:t>
      </w:r>
    </w:p>
    <w:p>
      <w:r>
        <w:t>30z</w:t>
        <w:tab/>
        <w:t>R 3106/11</w:t>
      </w:r>
    </w:p>
    <w:p>
      <w:r>
        <w:t>31</w:t>
        <w:tab/>
        <w:t>Handwerk Nr. 101</w:t>
      </w:r>
    </w:p>
    <w:p>
      <w:r>
        <w:t>40</w:t>
        <w:tab/>
        <w:t>s[Zeitschrift]sen (s[Bücher]s-Drucksachen)</w:t>
      </w:r>
    </w:p>
    <w:p>
      <w:r>
        <w:t>43</w:t>
        <w:tab/>
        <w:t>1925 - 1935</w:t>
      </w:r>
    </w:p>
    <w:p/>
    <w:p/>
    <w:p>
      <w:r>
        <w:br/>
      </w:r>
    </w:p>
    <w:p>
      <w:r>
        <w:t>20</w:t>
        <w:tab/>
        <w:t>N 2025</w:t>
      </w:r>
    </w:p>
    <w:p>
      <w:r>
        <w:t>21</w:t>
        <w:tab/>
        <w:t>Nachlaß Paul Block</w:t>
      </w:r>
    </w:p>
    <w:p>
      <w:r>
        <w:t>22</w:t>
        <w:tab/>
        <w:t>Nachlässe \ Nachlässe A - K \ #N 2025 Nachlaß Paul Block</w:t>
      </w:r>
    </w:p>
    <w:p>
      <w:r>
        <w:t>23</w:t>
        <w:tab/>
        <w:t>1917 - 1919</w:t>
      </w:r>
    </w:p>
    <w:p>
      <w:r>
        <w:t>24</w:t>
        <w:tab/>
        <w:t>Kartei</w:t>
      </w:r>
    </w:p>
    <w:p>
      <w:r>
        <w:t>25</w:t>
        <w:tab/>
        <w:t>Paul Block, Schriftsteller 1862 - 1934</w:t>
      </w:r>
    </w:p>
    <w:p>
      <w:r>
        <w:t>30</w:t>
        <w:tab/>
        <w:t>1</w:t>
      </w:r>
    </w:p>
    <w:p>
      <w:r>
        <w:t>30z</w:t>
        <w:tab/>
        <w:t>N 2025/1</w:t>
      </w:r>
    </w:p>
    <w:p>
      <w:r>
        <w:t>40</w:t>
        <w:tab/>
        <w:t>Briefe des pazifistischen p[5{Schriftsteller}s 2{Fritz} 8{von} 1{Unruh}]p an p[2{Paul} 1{Block}5{&lt; Schriftsteller&gt;}7{&lt; 1862 - 1934&gt;}]p über Unruhs schriftstellerische Tätigkeit</w:t>
      </w:r>
    </w:p>
    <w:p>
      <w:r>
        <w:t>43</w:t>
        <w:tab/>
        <w:t>08.1917 - 09.1919</w:t>
      </w:r>
    </w:p>
    <w:p/>
    <w:p/>
    <w:p>
      <w:r>
        <w:br/>
        <w:t>20</w:t>
        <w:tab/>
        <w:t>N 2042</w:t>
      </w:r>
    </w:p>
    <w:p>
      <w:r>
        <w:t>21</w:t>
        <w:tab/>
        <w:t>Nachlaß Lothar Bucher</w:t>
      </w:r>
    </w:p>
    <w:p>
      <w:r>
        <w:t>22</w:t>
        <w:tab/>
        <w:t>Nachlässe \ Nachlässe A - K \ #N 2042 Nachlaß Lothar Bucher</w:t>
      </w:r>
    </w:p>
    <w:p>
      <w:r>
        <w:t>23</w:t>
        <w:tab/>
        <w:t xml:space="preserve">1864 - 1932 </w:t>
      </w:r>
    </w:p>
    <w:p>
      <w:r>
        <w:t>24</w:t>
        <w:tab/>
        <w:t>Kartei</w:t>
      </w:r>
    </w:p>
    <w:p>
      <w:r>
        <w:t>25</w:t>
        <w:tab/>
        <w:t>p[2{Lothar} 1{Bucher} 5{Publizist} 7{1817 - 1892}]p</w:t>
      </w:r>
    </w:p>
    <w:p>
      <w:r>
        <w:t>30</w:t>
        <w:tab/>
        <w:t>21</w:t>
      </w:r>
    </w:p>
    <w:p>
      <w:r>
        <w:t>30z</w:t>
        <w:tab/>
        <w:t>N 2042 / 21</w:t>
      </w:r>
    </w:p>
    <w:p>
      <w:r>
        <w:t>40</w:t>
        <w:tab/>
        <w:t>Schriftwechsel des k[p[2{Ernst} 1{Rowohlt}]p s[Verlag]s]kes über die Veröffentlichung der Bucherschen Stenogramme</w:t>
      </w:r>
    </w:p>
    <w:p>
      <w:r>
        <w:t>43</w:t>
        <w:tab/>
        <w:t>08.1928 - 29.02.1932</w:t>
      </w:r>
    </w:p>
    <w:p>
      <w:r>
        <w:br/>
        <w:t>30</w:t>
        <w:tab/>
        <w:t>22</w:t>
      </w:r>
    </w:p>
    <w:p>
      <w:r>
        <w:t>30z</w:t>
        <w:tab/>
        <w:t>N 2042 / 22</w:t>
      </w:r>
    </w:p>
    <w:p>
      <w:r>
        <w:t>40</w:t>
        <w:tab/>
        <w:t>4 Briefe von p[2{Lothar} 1{Bucher}]p an p[Geldstücker]p, an den p[5{Architekt} 1{Semper}]p, an eine unbekannte Dame, an Unbekannt</w:t>
      </w:r>
    </w:p>
    <w:p>
      <w:r>
        <w:t>43</w:t>
        <w:tab/>
        <w:t>03.1864; 02.1880; 01.1886</w:t>
      </w:r>
    </w:p>
    <w:p>
      <w:r>
        <w:br/>
        <w:t>30</w:t>
        <w:tab/>
        <w:t>23</w:t>
      </w:r>
    </w:p>
    <w:p>
      <w:r>
        <w:t>30z</w:t>
        <w:tab/>
        <w:t>N 2042 / 23</w:t>
      </w:r>
    </w:p>
    <w:p>
      <w:r>
        <w:t>40</w:t>
        <w:tab/>
        <w:t>Briefe von p[2{Julius} 8{von} 1{Eckardt}]p, p[2{Ferdinand} 1{Lassalle}]p, p[2{W.} 1{Loewe}]p, p[Mazzini]p, p[2{Gottfried} 1{Semper}]p, 2 Unbekannten (aus dem Nachlaß p[1{Kusserow}, 2{Heinrich} 8{von}]p</w:t>
      </w:r>
    </w:p>
    <w:p>
      <w:r>
        <w:t>43</w:t>
        <w:tab/>
        <w:t>1860; 1876</w:t>
      </w:r>
    </w:p>
    <w:p/>
    <w:p/>
    <w:p>
      <w:r>
        <w:br/>
        <w:t>20</w:t>
        <w:tab/>
        <w:t>N 2050</w:t>
      </w:r>
    </w:p>
    <w:p>
      <w:r>
        <w:t>21</w:t>
        <w:tab/>
        <w:t>Nachlaß Arthur Dix</w:t>
      </w:r>
    </w:p>
    <w:p>
      <w:r>
        <w:t>22</w:t>
        <w:tab/>
        <w:t>Nachlässe \ Nachlässe A - K \ #N 2050 Nachlaß Arthur Dix</w:t>
      </w:r>
    </w:p>
    <w:p>
      <w:r>
        <w:t>23</w:t>
        <w:tab/>
        <w:t>1896 - 1931</w:t>
      </w:r>
    </w:p>
    <w:p>
      <w:r>
        <w:t>24</w:t>
        <w:tab/>
        <w:t>Findbuch</w:t>
      </w:r>
    </w:p>
    <w:p>
      <w:r>
        <w:t>25</w:t>
        <w:tab/>
        <w:t>p[2{Arthur} 1{Dix} 5{Staatswissenschaftler, Publizist}, 7{nationalliberaler, später konservativer Politiker, 1875 - 1935}]p</w:t>
      </w:r>
    </w:p>
    <w:p>
      <w:r>
        <w:t>26</w:t>
        <w:tab/>
        <w:t>&lt; - &gt;</w:t>
      </w:r>
    </w:p>
    <w:p>
      <w:r>
        <w:t>27</w:t>
        <w:tab/>
        <w:t>Allgemeines \ Schriftwechsel und Presseerzeugnisse \ Allgemeiner Schriftwechsel und persönliche Unterlagen</w:t>
      </w:r>
    </w:p>
    <w:p>
      <w:r>
        <w:t>30</w:t>
        <w:tab/>
        <w:t>1</w:t>
      </w:r>
    </w:p>
    <w:p>
      <w:r>
        <w:t>30z</w:t>
        <w:tab/>
        <w:t>N 2050 / 1</w:t>
      </w:r>
    </w:p>
    <w:p>
      <w:r>
        <w:t>33</w:t>
        <w:tab/>
        <w:t>S. 1</w:t>
      </w:r>
    </w:p>
    <w:p>
      <w:r>
        <w:t>40</w:t>
        <w:tab/>
        <w:t>Allgemeiner Schriftwechsel</w:t>
      </w:r>
    </w:p>
    <w:p>
      <w:r>
        <w:t>41</w:t>
        <w:tab/>
        <w:t>u. a. Briefe von Schriftstellern und der k[1{s[Verlagsbuchhandlung]s p[Freund]p &amp; p[Wittig]p}, 2{o[Leipzig]o}]k über die Publikation von Dix "t[Der Egoismus]t"</w:t>
      </w:r>
    </w:p>
    <w:p>
      <w:r>
        <w:t>43</w:t>
        <w:tab/>
        <w:t>10.1897; 02.1898 - 09.1898</w:t>
      </w:r>
    </w:p>
    <w:p>
      <w:r>
        <w:br/>
        <w:t>30</w:t>
        <w:tab/>
        <w:t>2 - 8</w:t>
      </w:r>
    </w:p>
    <w:p>
      <w:r>
        <w:t>30z</w:t>
        <w:tab/>
        <w:t>N 2050 / 2 - 8</w:t>
      </w:r>
    </w:p>
    <w:p>
      <w:r>
        <w:t>33</w:t>
        <w:tab/>
        <w:t>S. 1 f.</w:t>
      </w:r>
    </w:p>
    <w:p>
      <w:r>
        <w:t>40</w:t>
        <w:tab/>
        <w:t>Allgemeiner Schriftwechsel</w:t>
      </w:r>
    </w:p>
    <w:p>
      <w:r>
        <w:t>41</w:t>
        <w:tab/>
        <w:t>u. a. Briefe von s[Verlag]sen</w:t>
      </w:r>
    </w:p>
    <w:p>
      <w:r>
        <w:t>43</w:t>
        <w:tab/>
        <w:t>06.1899 - 06.1915; 12.1918 - 08.1931</w:t>
      </w:r>
    </w:p>
    <w:p>
      <w:r>
        <w:t>50</w:t>
        <w:tab/>
        <w:t>7 Bde.</w:t>
      </w:r>
    </w:p>
    <w:p>
      <w:r>
        <w:br/>
        <w:t>26</w:t>
        <w:tab/>
        <w:t>&lt; - &gt;</w:t>
      </w:r>
    </w:p>
    <w:p>
      <w:r>
        <w:t>27</w:t>
        <w:tab/>
        <w:t>Einzelne Länder bzw. politisch-geographische Bereiche \ o[Deutschland]o \ Innen- und außenpolitische Sachkomplexe \ Massenmedien, Kunst und Wissenschaft \ Presse \ Publikationen von Dix</w:t>
      </w:r>
    </w:p>
    <w:p>
      <w:r>
        <w:t>30</w:t>
        <w:tab/>
        <w:t>42</w:t>
      </w:r>
    </w:p>
    <w:p>
      <w:r>
        <w:t>30z</w:t>
        <w:tab/>
        <w:t>N 2050 / 42</w:t>
      </w:r>
    </w:p>
    <w:p>
      <w:r>
        <w:t>33</w:t>
        <w:tab/>
        <w:t>S. 81</w:t>
      </w:r>
    </w:p>
    <w:p>
      <w:r>
        <w:t>40</w:t>
        <w:tab/>
        <w:t>p[2{A.} 1{Dix}]p, t[Vom deutschen s[Verlagsbuchhandel]s]t, in: t[Kürschners Universalredakteur]t, 4. Jg. (z[2{1899}), 1{10.Jan.}]z</w:t>
      </w:r>
    </w:p>
    <w:p>
      <w:r>
        <w:t>43</w:t>
        <w:tab/>
        <w:t>1899</w:t>
      </w:r>
    </w:p>
    <w:p/>
    <w:p/>
    <w:p>
      <w:r>
        <w:br/>
        <w:t>20</w:t>
        <w:tab/>
        <w:t>N 2057</w:t>
      </w:r>
    </w:p>
    <w:p>
      <w:r>
        <w:t>21</w:t>
        <w:tab/>
        <w:t>Nachlaß Franz Duncker</w:t>
      </w:r>
    </w:p>
    <w:p>
      <w:r>
        <w:t>22</w:t>
        <w:tab/>
        <w:t>Nachlässe \ Nachlässe A - K \ #N 2057 Nachlaß Franz Duncker</w:t>
      </w:r>
    </w:p>
    <w:p>
      <w:r>
        <w:t>23</w:t>
        <w:tab/>
        <w:t>1839 - 1889</w:t>
      </w:r>
    </w:p>
    <w:p>
      <w:r>
        <w:t>24</w:t>
        <w:tab/>
        <w:t>Findbuch</w:t>
      </w:r>
    </w:p>
    <w:p>
      <w:r>
        <w:t>25</w:t>
        <w:tab/>
        <w:t>p[2{Franz} 1{Duncker} 5{Verlagsbuchhändler}, 7{Abgeordneter im preußischen Landtag, Abgeordneter im Reichstag, Politiker der Fortschrittspartei}]p</w:t>
      </w:r>
    </w:p>
    <w:p>
      <w:r>
        <w:t>30</w:t>
        <w:tab/>
        <w:t>1</w:t>
      </w:r>
    </w:p>
    <w:p>
      <w:r>
        <w:t>30z</w:t>
        <w:tab/>
        <w:t>N 2057 / 1</w:t>
      </w:r>
    </w:p>
    <w:p>
      <w:r>
        <w:t>40</w:t>
        <w:tab/>
        <w:t>Briefe der Familie an p[2{Franz} 1{Duncker}]p</w:t>
      </w:r>
    </w:p>
    <w:p>
      <w:r>
        <w:t>41</w:t>
        <w:tab/>
        <w:t>u. a. Brief des Vaters, Nr.7 mit Hinweis auf ein neues, im letzten vereinigten Landtag behandeltes Straf- und s[Preßgesetz]s</w:t>
      </w:r>
    </w:p>
    <w:p>
      <w:r>
        <w:t>43</w:t>
        <w:tab/>
        <w:t>1846 - 1876</w:t>
      </w:r>
    </w:p>
    <w:p/>
    <w:p/>
    <w:p>
      <w:r>
        <w:br/>
        <w:t>20</w:t>
        <w:tab/>
        <w:t>N 2092</w:t>
      </w:r>
    </w:p>
    <w:p>
      <w:r>
        <w:t>21</w:t>
        <w:tab/>
        <w:t>Nachlaß Adolf Gelber</w:t>
      </w:r>
    </w:p>
    <w:p>
      <w:r>
        <w:t>22</w:t>
        <w:tab/>
        <w:t>Nachlässe \ Nachlässe A - K \ #N 2092 Nachlaß Adolf Gelber</w:t>
      </w:r>
    </w:p>
    <w:p>
      <w:r>
        <w:t>23</w:t>
        <w:tab/>
        <w:t>1893 - 1911</w:t>
      </w:r>
    </w:p>
    <w:p>
      <w:r>
        <w:t>24</w:t>
        <w:tab/>
        <w:t>Kartei</w:t>
      </w:r>
    </w:p>
    <w:p>
      <w:r>
        <w:t>25</w:t>
        <w:tab/>
        <w:t>p[2{Adolf} 1{Gelber} 5{Schriftsteller} 7{1856 - 1923}]p</w:t>
      </w:r>
    </w:p>
    <w:p>
      <w:r>
        <w:t>30</w:t>
        <w:tab/>
        <w:t>1</w:t>
      </w:r>
    </w:p>
    <w:p>
      <w:r>
        <w:t>30z</w:t>
        <w:tab/>
        <w:t>N 2092 / 1</w:t>
      </w:r>
    </w:p>
    <w:p>
      <w:r>
        <w:t>40</w:t>
        <w:tab/>
        <w:t>p[1{Harden}, 2{Maximilian} 5{Schriftsteller}, 7{Herausgeber der t[2{Zeitschrift} 1{Die Zukunft}]t}]p</w:t>
      </w:r>
    </w:p>
    <w:p>
      <w:r>
        <w:t>41</w:t>
        <w:tab/>
        <w:t>u. a. 55 Briefe und Karten von Maximilian Harden; 4 Briefe und Karten von p[2{Selma} 1{Harden}]p; 2 Briefe von p[Pfeiffer]p</w:t>
      </w:r>
    </w:p>
    <w:p>
      <w:r>
        <w:t>43</w:t>
        <w:tab/>
        <w:t>11.1893 - 10.1911</w:t>
      </w:r>
    </w:p>
    <w:p/>
    <w:p/>
    <w:p>
      <w:r>
        <w:br/>
        <w:t>20</w:t>
        <w:tab/>
        <w:t>N 2099</w:t>
      </w:r>
    </w:p>
    <w:p>
      <w:r>
        <w:t>21</w:t>
        <w:tab/>
        <w:t>Nachlaß August Theodor von Grimm</w:t>
      </w:r>
    </w:p>
    <w:p>
      <w:r>
        <w:t>22</w:t>
        <w:tab/>
        <w:t>Nachlässe \ Nachlässe A - K \ #N 2099 Nachlaß August Theodor von Grimm</w:t>
      </w:r>
    </w:p>
    <w:p>
      <w:r>
        <w:t>23</w:t>
        <w:tab/>
        <w:t>1861 - 1877</w:t>
      </w:r>
    </w:p>
    <w:p>
      <w:r>
        <w:t>24</w:t>
        <w:tab/>
        <w:t>Kartei</w:t>
      </w:r>
    </w:p>
    <w:p>
      <w:r>
        <w:t>25</w:t>
        <w:tab/>
        <w:t>p[2{August Theodor} 8{von} 1{Grimm} 5{Schriftsteller} 7{1804 - 1878}]p</w:t>
      </w:r>
    </w:p>
    <w:p>
      <w:r>
        <w:t>30</w:t>
        <w:tab/>
        <w:t>1 - 2</w:t>
      </w:r>
    </w:p>
    <w:p>
      <w:r>
        <w:t>30z</w:t>
        <w:tab/>
        <w:t xml:space="preserve"> N 2099 / 1 - 2</w:t>
      </w:r>
    </w:p>
    <w:p>
      <w:r>
        <w:t>40</w:t>
        <w:tab/>
        <w:t>Tagebuchaufzeichnungen aus seinen letzten Lebensjahren in o[Berlin]o und o[Wiesbaden]o</w:t>
      </w:r>
    </w:p>
    <w:p>
      <w:r>
        <w:t>43</w:t>
        <w:tab/>
        <w:t>06.1861 - 12.1877</w:t>
      </w:r>
    </w:p>
    <w:p>
      <w:r>
        <w:t>50</w:t>
        <w:tab/>
        <w:t>2 Bde.</w:t>
      </w:r>
    </w:p>
    <w:p/>
    <w:p/>
    <w:p>
      <w:r>
        <w:br/>
        <w:t>20</w:t>
        <w:tab/>
        <w:t>N 2362</w:t>
      </w:r>
    </w:p>
    <w:p>
      <w:r>
        <w:t>21</w:t>
        <w:tab/>
        <w:t>Nachlaß Katharina Harden</w:t>
      </w:r>
    </w:p>
    <w:p>
      <w:r>
        <w:t>22</w:t>
        <w:tab/>
        <w:t>Nachlässe \ Nachlässe A - K \ #N 2353 Nachlaß Katharina Harden</w:t>
      </w:r>
    </w:p>
    <w:p>
      <w:r>
        <w:t>23</w:t>
        <w:tab/>
        <w:t>1885 - 1927</w:t>
      </w:r>
    </w:p>
    <w:p>
      <w:r>
        <w:t>24</w:t>
        <w:tab/>
        <w:t>Kartei</w:t>
      </w:r>
    </w:p>
    <w:p>
      <w:r>
        <w:t>25</w:t>
        <w:tab/>
        <w:t>p[2{Katharina} 1{Harden} 7{geb. Joost, Schriftstellergattin, 1861 - 1927}]p</w:t>
      </w:r>
    </w:p>
    <w:p>
      <w:r>
        <w:t>30</w:t>
        <w:tab/>
        <w:t>1</w:t>
      </w:r>
    </w:p>
    <w:p>
      <w:r>
        <w:t>30z</w:t>
        <w:tab/>
        <w:t>N 2362 / 1</w:t>
      </w:r>
    </w:p>
    <w:p>
      <w:r>
        <w:t>40</w:t>
        <w:tab/>
        <w:t>27 Briefe, 2 Karten, 1 Visitenkarte des p[5{Schriftsteller}s 2{Maximilian} 1{Harden}]p an Katharina Joost</w:t>
      </w:r>
    </w:p>
    <w:p>
      <w:r>
        <w:t>43</w:t>
        <w:tab/>
        <w:t>08.10.1885 - 03.01.1886</w:t>
      </w:r>
    </w:p>
    <w:p>
      <w:r>
        <w:br/>
        <w:t>30</w:t>
        <w:tab/>
        <w:t>2 - 7</w:t>
      </w:r>
    </w:p>
    <w:p>
      <w:r>
        <w:t>30z</w:t>
        <w:tab/>
        <w:t>N 2362 / 2 - 7</w:t>
      </w:r>
    </w:p>
    <w:p>
      <w:r>
        <w:t>40</w:t>
        <w:tab/>
        <w:t xml:space="preserve">223 Briefe, 86 Karten des p[5{Schriftsteller}s 2{Maximilian} 1{Harden}]p an seine Frau Katharina geb. Joost </w:t>
      </w:r>
    </w:p>
    <w:p>
      <w:r>
        <w:t>43</w:t>
        <w:tab/>
        <w:t>05.01.1886 - 23.09.1898</w:t>
      </w:r>
    </w:p>
    <w:p>
      <w:r>
        <w:br/>
        <w:t>30</w:t>
        <w:tab/>
        <w:t>8</w:t>
      </w:r>
    </w:p>
    <w:p>
      <w:r>
        <w:t>30z</w:t>
        <w:tab/>
        <w:t>N 2362 / 8</w:t>
      </w:r>
    </w:p>
    <w:p>
      <w:r>
        <w:t>40</w:t>
        <w:tab/>
        <w:t>Korrekturbogen der t[2{Zeitschrift} "1{Die Zukunft}]t"</w:t>
      </w:r>
    </w:p>
    <w:p>
      <w:r>
        <w:t>43</w:t>
        <w:tab/>
        <w:t>1910</w:t>
      </w:r>
    </w:p>
    <w:p/>
    <w:p/>
    <w:p>
      <w:r>
        <w:br/>
        <w:t>20</w:t>
        <w:tab/>
        <w:t>N 2120</w:t>
      </w:r>
    </w:p>
    <w:p>
      <w:r>
        <w:t>21</w:t>
        <w:tab/>
        <w:t>Nachlaß August Heinrich Hoffmann von Fallersleben</w:t>
      </w:r>
    </w:p>
    <w:p>
      <w:r>
        <w:t>22</w:t>
        <w:tab/>
        <w:t>Nachlässe \ Nachlässe A - K \ #N 2120 Nachlaß August Heinrich Hoffmann von Fallersleben</w:t>
      </w:r>
    </w:p>
    <w:p>
      <w:r>
        <w:t>23</w:t>
        <w:tab/>
        <w:t>1818 - 1874</w:t>
      </w:r>
    </w:p>
    <w:p>
      <w:r>
        <w:t>24</w:t>
        <w:tab/>
        <w:t>Findbuch</w:t>
      </w:r>
    </w:p>
    <w:p>
      <w:r>
        <w:t>25</w:t>
        <w:tab/>
        <w:t>p[2{August Heinrich} 1{Hoffmann von Fallersleben} 5{Dichter}, 7{Literaturhistoriker, 1798 - 1874}]p. Von den insgesamt 1423 Briefen und Glückwunschschreiben wurden nur diejenigen aufgenommen, die mit hoher Wahrscheinlichkeit von Verlegern oder Buchhändlern stammen. Für einige Briefe konnte diese Information auch aus Inhaltsangaben gewonnen werden. Da in der absoluten Mehrzahl der Fälle nur der Name, nicht aber der Beruf des Absenders verzeichnet ist, befinden sich im Bestand sicher noch mehr Briefe von Verlegern bzw. Buchhändlern an Hoffmann von Fallersleben.</w:t>
      </w:r>
    </w:p>
    <w:p>
      <w:r>
        <w:t>26</w:t>
        <w:tab/>
        <w:t>&lt; - &gt;</w:t>
      </w:r>
    </w:p>
    <w:p>
      <w:r>
        <w:t>27</w:t>
        <w:tab/>
        <w:t>Briefe</w:t>
      </w:r>
    </w:p>
    <w:p>
      <w:r>
        <w:t>30</w:t>
        <w:tab/>
        <w:t>21</w:t>
      </w:r>
    </w:p>
    <w:p>
      <w:r>
        <w:t>30z</w:t>
        <w:tab/>
        <w:t>N 2120 / 21</w:t>
      </w:r>
    </w:p>
    <w:p>
      <w:r>
        <w:t>33</w:t>
        <w:tab/>
        <w:t>S. 1</w:t>
      </w:r>
    </w:p>
    <w:p>
      <w:r>
        <w:t>40</w:t>
        <w:tab/>
        <w:t>Absender p[1{Aufsesz}, 3{Freih.} 8{von und zu}, 6{o[Nürnberg]o}]p</w:t>
      </w:r>
    </w:p>
    <w:p>
      <w:r>
        <w:t>41</w:t>
        <w:tab/>
        <w:t>u. a. Gedanken zu dem Plan, in Nürnberg eine s[2{Allgemeine "deutschhistorisch-artistische“} 1{Bücher-Sammlung}]s einzurichten, für die jeder s[Buchhändler]s kostenlos ein Exemplar liefern soll.</w:t>
      </w:r>
    </w:p>
    <w:p>
      <w:r>
        <w:t>43</w:t>
        <w:tab/>
        <w:t>16.04.1833</w:t>
      </w:r>
    </w:p>
    <w:p>
      <w:r>
        <w:br/>
        <w:t>30</w:t>
        <w:tab/>
        <w:t>28 - 56</w:t>
      </w:r>
    </w:p>
    <w:p>
      <w:r>
        <w:t>30z</w:t>
        <w:tab/>
        <w:t>N 2120 / 28 - 56</w:t>
      </w:r>
    </w:p>
    <w:p>
      <w:r>
        <w:t>33</w:t>
        <w:tab/>
        <w:t>S. 2</w:t>
      </w:r>
    </w:p>
    <w:p>
      <w:r>
        <w:t>40</w:t>
        <w:tab/>
        <w:t>Absender p[2{Joseph} 1{Baer} 5{s[Buchhändler]s}, 6{o[Frankfurt a.M.]o}]p</w:t>
      </w:r>
    </w:p>
    <w:p>
      <w:r>
        <w:t>41</w:t>
        <w:tab/>
        <w:t>u. a. Angebote und Hinweise auf s[2{neuerschienene} 1{Bücher}]s; Übersendung von s[Katalog]sen; Verhandlungen über den Verkauf von Exemplaren des t[Archiv für Hohenlohische Geschichte]t</w:t>
      </w:r>
    </w:p>
    <w:p>
      <w:r>
        <w:t>43</w:t>
        <w:tab/>
        <w:t>23.08.1860 - 01.10.1873</w:t>
      </w:r>
    </w:p>
    <w:p>
      <w:r>
        <w:t>50</w:t>
        <w:tab/>
        <w:t>29 Briefe</w:t>
      </w:r>
    </w:p>
    <w:p>
      <w:r>
        <w:br/>
        <w:t>30</w:t>
        <w:tab/>
        <w:t>65</w:t>
      </w:r>
    </w:p>
    <w:p>
      <w:r>
        <w:t>30z</w:t>
        <w:tab/>
        <w:t>N 2120 / 65</w:t>
      </w:r>
    </w:p>
    <w:p>
      <w:r>
        <w:t>33</w:t>
        <w:tab/>
        <w:t>S. 3</w:t>
      </w:r>
    </w:p>
    <w:p>
      <w:r>
        <w:t>40</w:t>
        <w:tab/>
        <w:t>Absender p[2{Gottfried} 1{Basse} 6{o[Quedlinburg]o}]p</w:t>
      </w:r>
    </w:p>
    <w:p>
      <w:r>
        <w:t>41</w:t>
        <w:tab/>
        <w:t>Übersendung eines s[1{Handwörterbuch}es 2{für die deutsche Sprache}]s</w:t>
      </w:r>
    </w:p>
    <w:p>
      <w:r>
        <w:t>43</w:t>
        <w:tab/>
        <w:t>03.03.1837</w:t>
      </w:r>
    </w:p>
    <w:p>
      <w:r>
        <w:br/>
        <w:t>30</w:t>
        <w:tab/>
        <w:t>66 - 71</w:t>
      </w:r>
    </w:p>
    <w:p>
      <w:r>
        <w:t>30z</w:t>
        <w:tab/>
        <w:t>N 2120 / 66 - 71</w:t>
      </w:r>
    </w:p>
    <w:p>
      <w:r>
        <w:t>33</w:t>
        <w:tab/>
        <w:t>S. 3</w:t>
      </w:r>
    </w:p>
    <w:p>
      <w:r>
        <w:t>40</w:t>
        <w:tab/>
        <w:t>Absender k[1{p[1{Bassermann} 2{Fr.}]p Verlagsbuchhandlung}, 2{o[Mannheim]o}]k (z[1847]z; z[1859]z), o[Heidelberg]o (z[1866]z)</w:t>
      </w:r>
    </w:p>
    <w:p>
      <w:r>
        <w:t>41</w:t>
        <w:tab/>
        <w:t>u. a. Verhandlungen über die 2.Auflage der "t[Kinderlieder]t"</w:t>
      </w:r>
    </w:p>
    <w:p>
      <w:r>
        <w:t>43</w:t>
        <w:tab/>
        <w:t>05.01.1847 - 10.12.1866</w:t>
      </w:r>
    </w:p>
    <w:p>
      <w:r>
        <w:t>50</w:t>
        <w:tab/>
        <w:t>6 Briefe</w:t>
      </w:r>
    </w:p>
    <w:p>
      <w:r>
        <w:br/>
        <w:t>30</w:t>
        <w:tab/>
        <w:t>78</w:t>
      </w:r>
    </w:p>
    <w:p>
      <w:r>
        <w:t>30z</w:t>
        <w:tab/>
        <w:t>N 2120 / 78</w:t>
      </w:r>
    </w:p>
    <w:p>
      <w:r>
        <w:t>33</w:t>
        <w:tab/>
        <w:t>S. 3</w:t>
      </w:r>
    </w:p>
    <w:p>
      <w:r>
        <w:t>40</w:t>
        <w:tab/>
        <w:t>Absender p[2{August} 1{Becker} 6{o[München]o}]p</w:t>
      </w:r>
    </w:p>
    <w:p>
      <w:r>
        <w:t>41</w:t>
        <w:tab/>
        <w:t>u. a. Bericht über das kulturelle Leben in München, insbesondere über den k[Verein für s[2{deutsche} 1{Dichtkunst}]s]k</w:t>
      </w:r>
    </w:p>
    <w:p>
      <w:r>
        <w:t>43</w:t>
        <w:tab/>
        <w:t>10.11.1854</w:t>
      </w:r>
    </w:p>
    <w:p>
      <w:r>
        <w:br/>
        <w:t>30</w:t>
        <w:tab/>
        <w:t>94</w:t>
      </w:r>
    </w:p>
    <w:p>
      <w:r>
        <w:t>30z</w:t>
        <w:tab/>
        <w:t>N 2120 / 94</w:t>
      </w:r>
    </w:p>
    <w:p>
      <w:r>
        <w:t>33</w:t>
        <w:tab/>
        <w:t>S. 4</w:t>
      </w:r>
    </w:p>
    <w:p>
      <w:r>
        <w:t>40</w:t>
        <w:tab/>
        <w:t>Absender k[p[2{Wilhelm} 1{Bessers}]p s[Verlagsbuchhandlung]s, o[Berlin]o]k</w:t>
      </w:r>
    </w:p>
    <w:p>
      <w:r>
        <w:t>43</w:t>
        <w:tab/>
        <w:t>08.11.1848</w:t>
      </w:r>
    </w:p>
    <w:p>
      <w:r>
        <w:br/>
        <w:t>30</w:t>
        <w:tab/>
        <w:t>96</w:t>
      </w:r>
    </w:p>
    <w:p>
      <w:r>
        <w:t>30z</w:t>
        <w:tab/>
        <w:t>N 2120 / 96</w:t>
      </w:r>
    </w:p>
    <w:p>
      <w:r>
        <w:t>33</w:t>
        <w:tab/>
        <w:t>S. 4</w:t>
      </w:r>
    </w:p>
    <w:p>
      <w:r>
        <w:t>40</w:t>
        <w:tab/>
        <w:t>Absender p[2{Robert} 1{Binder} 6{o[Leipzig]o}]p</w:t>
      </w:r>
    </w:p>
    <w:p>
      <w:r>
        <w:t>41</w:t>
        <w:tab/>
        <w:t>u. a. Urteil der s[2{o[sächsisch]oe}n 1{Zensurbehörde}]s über Lieder p[Hoffmann von Fallersleben]ps</w:t>
      </w:r>
    </w:p>
    <w:p>
      <w:r>
        <w:t>43</w:t>
        <w:tab/>
        <w:t>14.04.1842</w:t>
      </w:r>
    </w:p>
    <w:p>
      <w:r>
        <w:br/>
        <w:t>30</w:t>
        <w:tab/>
        <w:t>98</w:t>
      </w:r>
    </w:p>
    <w:p>
      <w:r>
        <w:t>30z</w:t>
        <w:tab/>
        <w:t>N 2120 / 98</w:t>
      </w:r>
    </w:p>
    <w:p>
      <w:r>
        <w:t>33</w:t>
        <w:tab/>
        <w:t>S. 4</w:t>
      </w:r>
    </w:p>
    <w:p>
      <w:r>
        <w:t>40</w:t>
        <w:tab/>
        <w:t>Absender p[2{Eduard} 1{Boas} 6{o[Landsberg]o}]p</w:t>
      </w:r>
    </w:p>
    <w:p>
      <w:r>
        <w:t>41</w:t>
        <w:tab/>
        <w:t>u. a. Bitte um Unterstützung bei der Herausgabe des t[2{Album}s "1{Die Stammverwandten}]t" in o[Skandinavien]o</w:t>
      </w:r>
    </w:p>
    <w:p>
      <w:r>
        <w:t>43</w:t>
        <w:tab/>
        <w:t>21.12.1844</w:t>
      </w:r>
    </w:p>
    <w:p>
      <w:r>
        <w:br/>
        <w:t>30</w:t>
        <w:tab/>
        <w:t>107</w:t>
      </w:r>
    </w:p>
    <w:p>
      <w:r>
        <w:t>30z</w:t>
        <w:tab/>
        <w:t>N 2120 / 107</w:t>
      </w:r>
    </w:p>
    <w:p>
      <w:r>
        <w:t>33</w:t>
        <w:tab/>
        <w:t>S. 4</w:t>
      </w:r>
    </w:p>
    <w:p>
      <w:r>
        <w:t>40</w:t>
        <w:tab/>
        <w:t>Absender p[2{F. W.} 1{Böken} 6{o[Seltmarshausen]o}]p</w:t>
      </w:r>
    </w:p>
    <w:p>
      <w:r>
        <w:t>41</w:t>
        <w:tab/>
        <w:t>u. a. Vorschlag zur Herausgabe eines s[Almanach]ss anläßlich des 100. Jahrestages der Gründung des k[Hainbund]kes</w:t>
      </w:r>
    </w:p>
    <w:p>
      <w:r>
        <w:t>43</w:t>
        <w:tab/>
        <w:t>27.03.1872</w:t>
      </w:r>
    </w:p>
    <w:p>
      <w:r>
        <w:br/>
        <w:t>30</w:t>
        <w:tab/>
        <w:t>114</w:t>
      </w:r>
    </w:p>
    <w:p>
      <w:r>
        <w:t>30z</w:t>
        <w:tab/>
        <w:t>N 2120 / 114</w:t>
      </w:r>
    </w:p>
    <w:p>
      <w:r>
        <w:t>33</w:t>
        <w:tab/>
        <w:t>S. 4</w:t>
      </w:r>
    </w:p>
    <w:p>
      <w:r>
        <w:t>40</w:t>
        <w:tab/>
        <w:t>Absender p[1{Borns}, 2{A.} in 6{o[Seesen]o}]p an k[1{p[2{Otto} 1{Buchholz}]p s[Verlagsbuchhandlung]s} in 2{o[Höxter]o}]k</w:t>
      </w:r>
    </w:p>
    <w:p>
      <w:r>
        <w:t>43</w:t>
        <w:tab/>
        <w:t>10.11.1873</w:t>
      </w:r>
    </w:p>
    <w:p>
      <w:r>
        <w:br/>
        <w:t>30</w:t>
        <w:tab/>
        <w:t>115</w:t>
      </w:r>
    </w:p>
    <w:p>
      <w:r>
        <w:t>30z</w:t>
        <w:tab/>
        <w:t>N 2120 / 115</w:t>
      </w:r>
    </w:p>
    <w:p>
      <w:r>
        <w:t>33</w:t>
        <w:tab/>
        <w:t>S. 4</w:t>
      </w:r>
    </w:p>
    <w:p>
      <w:r>
        <w:t>40</w:t>
        <w:tab/>
        <w:t>Absender p[1{Bote} 5{&lt; Verleger&gt;}]pund p[1{Bock}, 5{Verleger}]p</w:t>
      </w:r>
    </w:p>
    <w:p>
      <w:r>
        <w:t>41</w:t>
        <w:tab/>
        <w:t>u. a. Abschluß eines Vertrages über den s[Druck]s der 50 neuen t[Kinderlieder]t</w:t>
      </w:r>
    </w:p>
    <w:p>
      <w:r>
        <w:t>43</w:t>
        <w:tab/>
        <w:t>1843</w:t>
      </w:r>
    </w:p>
    <w:p>
      <w:r>
        <w:br/>
        <w:t>30</w:t>
        <w:tab/>
        <w:t>121 - 127</w:t>
      </w:r>
    </w:p>
    <w:p>
      <w:r>
        <w:t>30z</w:t>
        <w:tab/>
        <w:t>N 2120 / 121 - 127</w:t>
      </w:r>
    </w:p>
    <w:p>
      <w:r>
        <w:t>33</w:t>
        <w:tab/>
        <w:t>S. 5</w:t>
      </w:r>
    </w:p>
    <w:p>
      <w:r>
        <w:t>40</w:t>
        <w:tab/>
        <w:t>Absender p[2{W.} 1{Breidenbach} 6{o[Düsseldorf]o}]p</w:t>
      </w:r>
    </w:p>
    <w:p>
      <w:r>
        <w:t>41</w:t>
        <w:tab/>
        <w:t>u. a. Aufforderung zur Beteiligung am t[Deutschen Künstleralbum]t für die Jahrgänge z[1864 - 1870]z und Übersendung von Exemplaren</w:t>
      </w:r>
    </w:p>
    <w:p>
      <w:r>
        <w:t>43</w:t>
        <w:tab/>
        <w:t>29.10.1864 - 25.06.1873</w:t>
      </w:r>
    </w:p>
    <w:p>
      <w:r>
        <w:t>50</w:t>
        <w:tab/>
        <w:t>7 Briefe</w:t>
      </w:r>
    </w:p>
    <w:p>
      <w:r>
        <w:br/>
        <w:t>30</w:t>
        <w:tab/>
        <w:t>128 - 132</w:t>
      </w:r>
    </w:p>
    <w:p>
      <w:r>
        <w:t>30z</w:t>
        <w:tab/>
        <w:t>N 2120 / 128 - 132</w:t>
      </w:r>
    </w:p>
    <w:p>
      <w:r>
        <w:t>33</w:t>
        <w:tab/>
        <w:t>S. 5</w:t>
      </w:r>
    </w:p>
    <w:p>
      <w:r>
        <w:t>40</w:t>
        <w:tab/>
        <w:t>Absender k[1{Breitkopf und Härtel} 2{o[Leipzig]o}]k</w:t>
      </w:r>
    </w:p>
    <w:p>
      <w:r>
        <w:t>41</w:t>
        <w:tab/>
        <w:t>u. a. s[Verlagsmitteilung]sen über den Druck der t[Schlesischen Volkslieder]t, der t[Kinder&lt;lieder&gt;]t- und t[Deutschlandlieder]t</w:t>
      </w:r>
    </w:p>
    <w:p>
      <w:r>
        <w:t>43</w:t>
        <w:tab/>
        <w:t>1842 - 15.03.1848</w:t>
      </w:r>
    </w:p>
    <w:p>
      <w:r>
        <w:t>50</w:t>
        <w:tab/>
        <w:t>5 Briefe</w:t>
      </w:r>
    </w:p>
    <w:p>
      <w:r>
        <w:br/>
        <w:t>30</w:t>
        <w:tab/>
        <w:t>147</w:t>
      </w:r>
    </w:p>
    <w:p>
      <w:r>
        <w:t>30z</w:t>
        <w:tab/>
        <w:t>N 2120 / 147</w:t>
      </w:r>
    </w:p>
    <w:p>
      <w:r>
        <w:t>33</w:t>
        <w:tab/>
        <w:t>S. 6</w:t>
      </w:r>
    </w:p>
    <w:p>
      <w:r>
        <w:t>40</w:t>
        <w:tab/>
        <w:t>Absender p[2{Karl Theodor} 1{Chelius} 6{o[Erlangen]o}]p</w:t>
      </w:r>
    </w:p>
    <w:p>
      <w:r>
        <w:t>41</w:t>
        <w:tab/>
        <w:t>u. a. Stellungnahme zu der Frage der s[Volksliedersammlungen]s</w:t>
      </w:r>
    </w:p>
    <w:p>
      <w:r>
        <w:t>43</w:t>
        <w:tab/>
        <w:t>26.05.1839</w:t>
      </w:r>
    </w:p>
    <w:p>
      <w:r>
        <w:br/>
        <w:t>30</w:t>
        <w:tab/>
        <w:t>149</w:t>
      </w:r>
    </w:p>
    <w:p>
      <w:r>
        <w:t>30z</w:t>
        <w:tab/>
        <w:t>N 2120 / 149</w:t>
      </w:r>
    </w:p>
    <w:p>
      <w:r>
        <w:t>33</w:t>
        <w:tab/>
        <w:t>S. 6</w:t>
      </w:r>
    </w:p>
    <w:p>
      <w:r>
        <w:t>40</w:t>
        <w:tab/>
        <w:t>Absender p[1{Cohn}, 2{Adolf}, 6{o[Göttingen]o}]p</w:t>
      </w:r>
    </w:p>
    <w:p>
      <w:r>
        <w:t>41</w:t>
        <w:tab/>
        <w:t>u. a. Aufstellung von s[Volksliedersammlung]sen in der Göttinger Bibliothek</w:t>
      </w:r>
    </w:p>
    <w:p>
      <w:r>
        <w:t>43</w:t>
        <w:tab/>
        <w:t>17.12.1862</w:t>
      </w:r>
    </w:p>
    <w:p>
      <w:r>
        <w:br/>
        <w:t>30</w:t>
        <w:tab/>
        <w:t>156</w:t>
      </w:r>
    </w:p>
    <w:p>
      <w:r>
        <w:t>30z</w:t>
        <w:tab/>
        <w:t>N 2120 / 156</w:t>
      </w:r>
    </w:p>
    <w:p>
      <w:r>
        <w:t>33</w:t>
        <w:tab/>
        <w:t>S. 6</w:t>
      </w:r>
    </w:p>
    <w:p>
      <w:r>
        <w:t>40</w:t>
        <w:tab/>
        <w:t>Absender p[1{Commer}, 2{Franz}, 6{o[Berlin]o}]p</w:t>
      </w:r>
    </w:p>
    <w:p>
      <w:r>
        <w:t>41</w:t>
        <w:tab/>
        <w:t>u. a. Aufstellung der von Commer vertonten Lieder Hoffmanns</w:t>
      </w:r>
    </w:p>
    <w:p>
      <w:r>
        <w:t>43</w:t>
        <w:tab/>
        <w:t>28.12.1858</w:t>
      </w:r>
    </w:p>
    <w:p>
      <w:r>
        <w:br/>
        <w:t>30</w:t>
        <w:tab/>
        <w:t>175</w:t>
      </w:r>
    </w:p>
    <w:p>
      <w:r>
        <w:t>30z</w:t>
        <w:tab/>
        <w:t>N 2120 / 175</w:t>
      </w:r>
    </w:p>
    <w:p>
      <w:r>
        <w:t>33</w:t>
        <w:tab/>
        <w:t>S. 7</w:t>
      </w:r>
    </w:p>
    <w:p>
      <w:r>
        <w:t>40</w:t>
        <w:tab/>
        <w:t>Absender k[1{Dieterichsche Buchhandlung}, 2{o[Göttingen]o}]k</w:t>
      </w:r>
    </w:p>
    <w:p>
      <w:r>
        <w:t>43</w:t>
        <w:tab/>
        <w:t>22.05.1860</w:t>
      </w:r>
    </w:p>
    <w:p>
      <w:r>
        <w:br/>
        <w:t>30</w:t>
        <w:tab/>
        <w:t>200</w:t>
      </w:r>
    </w:p>
    <w:p>
      <w:r>
        <w:t>30z</w:t>
        <w:tab/>
        <w:t>N 2120 / 200</w:t>
      </w:r>
    </w:p>
    <w:p>
      <w:r>
        <w:t>33</w:t>
        <w:tab/>
        <w:t>S. 7</w:t>
      </w:r>
    </w:p>
    <w:p>
      <w:r>
        <w:t>40</w:t>
        <w:tab/>
        <w:t>Absender p[1{Echtermeyer}, 2{Theodor}, 6{o[Halle]o}]p</w:t>
      </w:r>
    </w:p>
    <w:p>
      <w:r>
        <w:t>41</w:t>
        <w:tab/>
        <w:t>u. a. Aufforderung zur Mitarbeit an der z[1838]z gegründeten s[2{literarische}n 1{Zeitschrift}]s "t[Hallische Jahrbücher für deutsche Wissenschaft und Kunst]t"</w:t>
      </w:r>
    </w:p>
    <w:p>
      <w:r>
        <w:t>43</w:t>
        <w:tab/>
        <w:t>08.11.1838</w:t>
      </w:r>
    </w:p>
    <w:p>
      <w:r>
        <w:br/>
        <w:t>30</w:t>
        <w:tab/>
        <w:t>205</w:t>
      </w:r>
    </w:p>
    <w:p>
      <w:r>
        <w:t>30z</w:t>
        <w:tab/>
        <w:t>N 2120 / 205</w:t>
      </w:r>
    </w:p>
    <w:p>
      <w:r>
        <w:t>33</w:t>
        <w:tab/>
        <w:t>S. 8</w:t>
      </w:r>
    </w:p>
    <w:p>
      <w:r>
        <w:t>40</w:t>
        <w:tab/>
        <w:t>Absender p[1{Eitner}, 2{Robert}, 6{o[Berlin]o}]p</w:t>
      </w:r>
    </w:p>
    <w:p>
      <w:r>
        <w:t>41</w:t>
        <w:tab/>
        <w:t>u. a. Bitte um Übernahme der Revision für die s[Herausgabe]s von 115 deutschen Liedern (k[2{o[Nürnberg]o} 1{Johann &amp; Ott}]k, 1544) durch die k[Gesellschaft für Musikfreunde]k</w:t>
      </w:r>
    </w:p>
    <w:p>
      <w:r>
        <w:t>43</w:t>
        <w:tab/>
        <w:t>02.03.1873</w:t>
      </w:r>
    </w:p>
    <w:p>
      <w:r>
        <w:br/>
        <w:t>30</w:t>
        <w:tab/>
        <w:t>213</w:t>
      </w:r>
    </w:p>
    <w:p>
      <w:r>
        <w:t>30z</w:t>
        <w:tab/>
        <w:t>N 2120 / 213</w:t>
      </w:r>
    </w:p>
    <w:p>
      <w:r>
        <w:t>33</w:t>
        <w:tab/>
        <w:t>S. 8</w:t>
      </w:r>
    </w:p>
    <w:p>
      <w:r>
        <w:t>40</w:t>
        <w:tab/>
        <w:t>Absender p[1{Engelmann}, 6{o[Heidelberg]o}]p</w:t>
      </w:r>
    </w:p>
    <w:p>
      <w:r>
        <w:t>41</w:t>
        <w:tab/>
        <w:t>u. a. Dank für einen Beitrag in der t[2{Zeitschrift} 1{Cornelia}]t</w:t>
      </w:r>
    </w:p>
    <w:p>
      <w:r>
        <w:t>43</w:t>
        <w:tab/>
        <w:t>12.02.1825</w:t>
      </w:r>
    </w:p>
    <w:p>
      <w:r>
        <w:br/>
        <w:t>30</w:t>
        <w:tab/>
        <w:t>214</w:t>
      </w:r>
    </w:p>
    <w:p>
      <w:r>
        <w:t>30z</w:t>
        <w:tab/>
        <w:t>N 2120 / 214</w:t>
      </w:r>
    </w:p>
    <w:p>
      <w:r>
        <w:t>33</w:t>
        <w:tab/>
        <w:t>S. 8</w:t>
      </w:r>
    </w:p>
    <w:p>
      <w:r>
        <w:t>40</w:t>
        <w:tab/>
        <w:t>Absender k[1{Englische Kunstanstalt v. p[2{A. H.} 1{Payne}]p} 2{o[Leipzig]o}]k</w:t>
      </w:r>
    </w:p>
    <w:p>
      <w:r>
        <w:t>41</w:t>
        <w:tab/>
        <w:t>u. a. Bitte um Beiträge für das t[Illustrierte Familien-Journal]t</w:t>
      </w:r>
    </w:p>
    <w:p>
      <w:r>
        <w:t>42</w:t>
        <w:tab/>
        <w:t>Brief von der Redaktion des Illustrierten Familien-Journals</w:t>
      </w:r>
    </w:p>
    <w:p>
      <w:r>
        <w:t>43</w:t>
        <w:tab/>
        <w:t>07.01.1862</w:t>
      </w:r>
    </w:p>
    <w:p>
      <w:r>
        <w:br/>
        <w:t>30</w:t>
        <w:tab/>
        <w:t>217 - 223</w:t>
      </w:r>
    </w:p>
    <w:p>
      <w:r>
        <w:t>30z</w:t>
        <w:tab/>
        <w:t>N 2120 / 217 - 223</w:t>
      </w:r>
    </w:p>
    <w:p>
      <w:r>
        <w:t>33</w:t>
        <w:tab/>
        <w:t>S. 8</w:t>
      </w:r>
    </w:p>
    <w:p>
      <w:r>
        <w:t>40</w:t>
        <w:tab/>
        <w:t>Absender p[1{Enslin}, 2{Adolph}, 6{o[Berlin]o}]p</w:t>
      </w:r>
    </w:p>
    <w:p>
      <w:r>
        <w:t>41</w:t>
        <w:tab/>
        <w:t>u. a. s[Druck]s der "t[Vier Jahreszeiten]t" und s[Rezension]sen</w:t>
      </w:r>
    </w:p>
    <w:p>
      <w:r>
        <w:t>43</w:t>
        <w:tab/>
        <w:t>16.05.1860 - 12.09.1871</w:t>
      </w:r>
    </w:p>
    <w:p>
      <w:r>
        <w:t>50</w:t>
        <w:tab/>
        <w:t>7 Briefe</w:t>
      </w:r>
    </w:p>
    <w:p>
      <w:r>
        <w:br/>
        <w:t>30</w:t>
        <w:tab/>
        <w:t>253 - 367</w:t>
      </w:r>
    </w:p>
    <w:p>
      <w:r>
        <w:t>30z</w:t>
        <w:tab/>
        <w:t>N 2120 / 253 - 367</w:t>
      </w:r>
    </w:p>
    <w:p>
      <w:r>
        <w:t>33</w:t>
        <w:tab/>
        <w:t>S. 9 - 13</w:t>
      </w:r>
    </w:p>
    <w:p>
      <w:r>
        <w:t>40</w:t>
        <w:tab/>
        <w:t>Absender p[1{Freyschmidt}, 2{August}, 6{o[Kassel]o}]p</w:t>
      </w:r>
    </w:p>
    <w:p>
      <w:r>
        <w:t>41</w:t>
        <w:tab/>
        <w:t>u. a. Verhandlungen über s[Büchereinkäufe]s für die k[1{Bibliothek} in 2{o[Corvey]o}]k; s[Druck]s und Übersendung des "Holsteinschen Liedes" und der "t[Kinderlieder]t" und Festsetzung des s[Preis]ses der "Kinderlieder"</w:t>
      </w:r>
    </w:p>
    <w:p>
      <w:r>
        <w:t>43</w:t>
        <w:tab/>
        <w:t>23.11.1860 - 21.01.1874</w:t>
      </w:r>
    </w:p>
    <w:p>
      <w:r>
        <w:br/>
        <w:t>30</w:t>
        <w:tab/>
        <w:t>275</w:t>
      </w:r>
    </w:p>
    <w:p>
      <w:r>
        <w:t>30z</w:t>
        <w:tab/>
        <w:t>N 2120 / 275</w:t>
      </w:r>
    </w:p>
    <w:p>
      <w:r>
        <w:t>33</w:t>
        <w:tab/>
        <w:t>S. 10</w:t>
      </w:r>
    </w:p>
    <w:p>
      <w:r>
        <w:t>40</w:t>
        <w:tab/>
        <w:t>Absender p[2{August} 1{Freyschmidt} 6{o[Kassel]o}]p</w:t>
      </w:r>
    </w:p>
    <w:p>
      <w:r>
        <w:t>42</w:t>
        <w:tab/>
        <w:t>Brief von p[2{F.A.} 1{Perthes}]p an Freyschmidt</w:t>
      </w:r>
    </w:p>
    <w:p>
      <w:r>
        <w:t>43</w:t>
        <w:tab/>
        <w:t>06.06.1862</w:t>
      </w:r>
    </w:p>
    <w:p>
      <w:r>
        <w:br/>
        <w:t>30</w:t>
        <w:tab/>
        <w:t>370</w:t>
      </w:r>
    </w:p>
    <w:p>
      <w:r>
        <w:t>30z</w:t>
        <w:tab/>
        <w:t>N 2120 / 370</w:t>
      </w:r>
    </w:p>
    <w:p>
      <w:r>
        <w:t>33</w:t>
        <w:tab/>
        <w:t>S. 13</w:t>
      </w:r>
    </w:p>
    <w:p>
      <w:r>
        <w:t>40</w:t>
        <w:tab/>
        <w:t>Absender k[1{p[2{R.} 1{Friedlaender}]p und Sohn} 2{o[Berlin]o}]k</w:t>
      </w:r>
    </w:p>
    <w:p>
      <w:r>
        <w:t>43</w:t>
        <w:tab/>
        <w:t>07.11.1856</w:t>
      </w:r>
    </w:p>
    <w:p>
      <w:r>
        <w:br/>
        <w:t>30</w:t>
        <w:tab/>
        <w:t>403</w:t>
      </w:r>
    </w:p>
    <w:p>
      <w:r>
        <w:t>30z</w:t>
        <w:tab/>
        <w:t>N 2120 / 403</w:t>
      </w:r>
    </w:p>
    <w:p>
      <w:r>
        <w:t>33</w:t>
        <w:tab/>
        <w:t>S. 15</w:t>
      </w:r>
    </w:p>
    <w:p>
      <w:r>
        <w:t>40</w:t>
        <w:tab/>
        <w:t>Absender p[1{Goedecke}, 2{E.}, 6{o[Brake]o}]p</w:t>
      </w:r>
    </w:p>
    <w:p>
      <w:r>
        <w:t>41</w:t>
        <w:tab/>
        <w:t>u. a. Vertonung des "Kaiserliedes" Hoffmanns</w:t>
      </w:r>
    </w:p>
    <w:p>
      <w:r>
        <w:t>43</w:t>
        <w:tab/>
        <w:t>03.10.1871</w:t>
      </w:r>
    </w:p>
    <w:p>
      <w:r>
        <w:br/>
        <w:t>30</w:t>
        <w:tab/>
        <w:t>412 - 413</w:t>
      </w:r>
    </w:p>
    <w:p>
      <w:r>
        <w:t>30z</w:t>
        <w:tab/>
        <w:t>N 2120 / 412 - 413</w:t>
      </w:r>
    </w:p>
    <w:p>
      <w:r>
        <w:t>33</w:t>
        <w:tab/>
        <w:t>S. 15</w:t>
      </w:r>
    </w:p>
    <w:p>
      <w:r>
        <w:t>40</w:t>
        <w:tab/>
        <w:t>Absender p[1{Graben-Hoffmann}, 6{o[Dresden]o}]p</w:t>
      </w:r>
    </w:p>
    <w:p>
      <w:r>
        <w:t>41</w:t>
        <w:tab/>
        <w:t>u. a. Übersendung der von ihm vertonten Kinderlieder Hoffmanns</w:t>
      </w:r>
    </w:p>
    <w:p>
      <w:r>
        <w:t>43</w:t>
        <w:tab/>
        <w:t>17.12.1860; 25.02.1863</w:t>
      </w:r>
    </w:p>
    <w:p>
      <w:r>
        <w:br/>
        <w:t>30</w:t>
        <w:tab/>
        <w:t>421</w:t>
      </w:r>
    </w:p>
    <w:p>
      <w:r>
        <w:t>30z</w:t>
        <w:tab/>
        <w:t>N 2120 / 421</w:t>
      </w:r>
    </w:p>
    <w:p>
      <w:r>
        <w:t>33</w:t>
        <w:tab/>
        <w:t>S. 15</w:t>
      </w:r>
    </w:p>
    <w:p>
      <w:r>
        <w:t>40</w:t>
        <w:tab/>
        <w:t>Absender p[1{Grandke}, 6{o[Wohlau]o}]p</w:t>
      </w:r>
    </w:p>
    <w:p>
      <w:r>
        <w:t>41</w:t>
        <w:tab/>
        <w:t>u. a. Vorschlag zur Mitarbeit an der s[Herausgabe]s der Biographien s[2{schlesischer} 1{Dichter}]s</w:t>
      </w:r>
    </w:p>
    <w:p>
      <w:r>
        <w:t>43</w:t>
        <w:tab/>
        <w:t>22.08.1825</w:t>
      </w:r>
    </w:p>
    <w:p>
      <w:r>
        <w:br/>
        <w:t>30</w:t>
        <w:tab/>
        <w:t>439 - 440</w:t>
      </w:r>
    </w:p>
    <w:p>
      <w:r>
        <w:t>30z</w:t>
        <w:tab/>
        <w:t>N 2120 / 439 - 440</w:t>
      </w:r>
    </w:p>
    <w:p>
      <w:r>
        <w:t>33</w:t>
        <w:tab/>
        <w:t>S. 16</w:t>
      </w:r>
    </w:p>
    <w:p>
      <w:r>
        <w:t>40</w:t>
        <w:tab/>
        <w:t>Absender k[1{p[Haendeke]p und p[Lehmkuhl]p} 2{o[Altona]o}]k</w:t>
      </w:r>
    </w:p>
    <w:p>
      <w:r>
        <w:t>41</w:t>
        <w:tab/>
        <w:t>u. a. Verhandlungen über die Gesamtausgabe der t[Kinderlieder]t</w:t>
      </w:r>
    </w:p>
    <w:p>
      <w:r>
        <w:t>43</w:t>
        <w:tab/>
        <w:t>22.01.1862; 10.07.1871</w:t>
      </w:r>
    </w:p>
    <w:p>
      <w:r>
        <w:t>50</w:t>
        <w:tab/>
        <w:t>2 Briefe</w:t>
      </w:r>
    </w:p>
    <w:p>
      <w:r>
        <w:br/>
        <w:t>30</w:t>
        <w:tab/>
        <w:t>448</w:t>
      </w:r>
    </w:p>
    <w:p>
      <w:r>
        <w:t>30z</w:t>
        <w:tab/>
        <w:t>N 2120 / 448</w:t>
      </w:r>
    </w:p>
    <w:p>
      <w:r>
        <w:t>33</w:t>
        <w:tab/>
        <w:t>S. 16</w:t>
      </w:r>
    </w:p>
    <w:p>
      <w:r>
        <w:t>40</w:t>
        <w:tab/>
        <w:t>Absender k[1{p[Hahn]pische Hofbuchhandlung} 2{o[Hannover]o}]k</w:t>
      </w:r>
    </w:p>
    <w:p>
      <w:r>
        <w:t>43</w:t>
        <w:tab/>
        <w:t>05.09.1867</w:t>
      </w:r>
    </w:p>
    <w:p>
      <w:r>
        <w:br/>
        <w:t>30</w:t>
        <w:tab/>
        <w:t>690</w:t>
      </w:r>
    </w:p>
    <w:p>
      <w:r>
        <w:t>30z</w:t>
        <w:tab/>
        <w:t>N 2120 / 690</w:t>
      </w:r>
    </w:p>
    <w:p>
      <w:r>
        <w:t>33</w:t>
        <w:tab/>
        <w:t>S. 24</w:t>
      </w:r>
    </w:p>
    <w:p>
      <w:r>
        <w:t>40</w:t>
        <w:tab/>
        <w:t>Absender p[1{Lohmeyer}, 2{Julius} 6{o[Berlin]o}]p</w:t>
      </w:r>
    </w:p>
    <w:p>
      <w:r>
        <w:t>42</w:t>
        <w:tab/>
        <w:t>Prospekt für die t[Illustrierten Monatshefte für die deutsche Jugend]t</w:t>
      </w:r>
    </w:p>
    <w:p>
      <w:r>
        <w:t>43</w:t>
        <w:tab/>
        <w:t>21.06.1872</w:t>
      </w:r>
    </w:p>
    <w:p>
      <w:r>
        <w:br/>
        <w:t>30</w:t>
        <w:tab/>
        <w:t>840</w:t>
      </w:r>
    </w:p>
    <w:p>
      <w:r>
        <w:t>30z</w:t>
        <w:tab/>
        <w:t>N 2120 / 840</w:t>
      </w:r>
    </w:p>
    <w:p>
      <w:r>
        <w:t>33</w:t>
        <w:tab/>
        <w:t>S. 30</w:t>
      </w:r>
    </w:p>
    <w:p>
      <w:r>
        <w:t>40</w:t>
        <w:tab/>
        <w:t>Absender p[1{Pinner} 6{o[Berlin]o}]p</w:t>
      </w:r>
    </w:p>
    <w:p>
      <w:r>
        <w:t>42</w:t>
        <w:tab/>
        <w:t>Prospekt einer zu verkaufenden s[Bibliothek]s</w:t>
      </w:r>
    </w:p>
    <w:p>
      <w:r>
        <w:t>43</w:t>
        <w:tab/>
        <w:t>14.03.1873</w:t>
      </w:r>
    </w:p>
    <w:p>
      <w:r>
        <w:br/>
        <w:t>30</w:t>
        <w:tab/>
        <w:t>1309</w:t>
      </w:r>
    </w:p>
    <w:p>
      <w:r>
        <w:t>30z</w:t>
        <w:tab/>
        <w:t>N 2120 / 1309</w:t>
      </w:r>
    </w:p>
    <w:p>
      <w:r>
        <w:t>33</w:t>
        <w:tab/>
        <w:t>S. 46</w:t>
      </w:r>
    </w:p>
    <w:p>
      <w:r>
        <w:t>40</w:t>
        <w:tab/>
        <w:t>Absender p[1{Weller}, 2{E.} 6{o[Zürich]o}]p an die Redaktion des t[o[Weimar]oer Jahrbuch]ts</w:t>
      </w:r>
    </w:p>
    <w:p>
      <w:r>
        <w:t>43</w:t>
        <w:tab/>
        <w:t>23.05.1855</w:t>
      </w:r>
    </w:p>
    <w:p>
      <w:r>
        <w:br/>
        <w:t>26</w:t>
        <w:tab/>
        <w:t>&lt; - &gt;</w:t>
      </w:r>
    </w:p>
    <w:p>
      <w:r>
        <w:t>27</w:t>
        <w:tab/>
        <w:t>Notizen Hoffmanns und gesammelte Druckschriften verschiedenen Charakters</w:t>
      </w:r>
    </w:p>
    <w:p>
      <w:r>
        <w:t>30</w:t>
        <w:tab/>
        <w:t>1568</w:t>
      </w:r>
    </w:p>
    <w:p>
      <w:r>
        <w:t>30z</w:t>
        <w:tab/>
        <w:t>N 2120 / 1568</w:t>
      </w:r>
    </w:p>
    <w:p>
      <w:r>
        <w:t>33</w:t>
        <w:tab/>
        <w:t>S. 61</w:t>
      </w:r>
    </w:p>
    <w:p>
      <w:r>
        <w:t>40</w:t>
        <w:tab/>
        <w:t xml:space="preserve">Eigenhändige Notizen Hoffmanns </w:t>
      </w:r>
    </w:p>
    <w:p>
      <w:r>
        <w:t>41</w:t>
        <w:tab/>
        <w:t>u. a. Namen von Bekannten, Geographische Angaben, Vermerke über s[Druck]s und Vertonung verschiedener Gedichte</w:t>
      </w:r>
    </w:p>
    <w:p>
      <w:r>
        <w:t>43</w:t>
        <w:tab/>
        <w:t xml:space="preserve">1860 - </w:t>
      </w:r>
    </w:p>
    <w:p>
      <w:r>
        <w:br/>
        <w:t>26</w:t>
        <w:tab/>
        <w:t>&lt; - &gt;</w:t>
      </w:r>
    </w:p>
    <w:p>
      <w:r>
        <w:t>27</w:t>
        <w:tab/>
        <w:t>Sonstige Briefe</w:t>
      </w:r>
    </w:p>
    <w:p>
      <w:r>
        <w:t>30</w:t>
        <w:tab/>
        <w:t>1593</w:t>
      </w:r>
    </w:p>
    <w:p>
      <w:r>
        <w:t>30z</w:t>
        <w:tab/>
        <w:t>N 2120 / 1593</w:t>
      </w:r>
    </w:p>
    <w:p>
      <w:r>
        <w:t>33</w:t>
        <w:tab/>
        <w:t>S. 63</w:t>
      </w:r>
    </w:p>
    <w:p>
      <w:r>
        <w:t>40</w:t>
        <w:tab/>
        <w:t>p[1{Busse}, 4{Dr.} 2{Carl}]p an s[Verlag]s über Jubiläumsartikel zum 100. Geburtstag Hoffmanns o[Berlin]o</w:t>
      </w:r>
    </w:p>
    <w:p>
      <w:r>
        <w:t>43</w:t>
        <w:tab/>
        <w:t>09.03.1898</w:t>
      </w:r>
    </w:p>
    <w:p/>
    <w:p/>
    <w:p>
      <w:r>
        <w:br/>
        <w:t>20</w:t>
        <w:tab/>
        <w:t>N 2125</w:t>
      </w:r>
    </w:p>
    <w:p>
      <w:r>
        <w:t>21</w:t>
        <w:tab/>
        <w:t>Nachlaß Viktor Aime Huber</w:t>
      </w:r>
    </w:p>
    <w:p>
      <w:r>
        <w:t>22</w:t>
        <w:tab/>
        <w:t>Nachlässe \ Nachlässe A - K \ #N 2125 Nachlaß Viktor Aime Huber</w:t>
      </w:r>
    </w:p>
    <w:p>
      <w:r>
        <w:t>23</w:t>
        <w:tab/>
        <w:t>1812 - 1869</w:t>
      </w:r>
    </w:p>
    <w:p>
      <w:r>
        <w:t>24</w:t>
        <w:tab/>
        <w:t>Kartei 90 Hu 1</w:t>
      </w:r>
    </w:p>
    <w:p>
      <w:r>
        <w:t>25</w:t>
        <w:tab/>
        <w:t>p[2{Viktor Aime} 1{Huber} 5{Literaturhistoriker} 7{1800 - 1869}]p</w:t>
      </w:r>
    </w:p>
    <w:p>
      <w:r>
        <w:t>30</w:t>
        <w:tab/>
        <w:t>1 - 4</w:t>
      </w:r>
    </w:p>
    <w:p>
      <w:r>
        <w:t>30z</w:t>
        <w:tab/>
        <w:t xml:space="preserve"> N 2125 / 1 - 4</w:t>
      </w:r>
    </w:p>
    <w:p>
      <w:r>
        <w:t>40</w:t>
        <w:tab/>
        <w:t>Briefe von p[2{Viktor Aime} 1{Huber}]p</w:t>
      </w:r>
    </w:p>
    <w:p>
      <w:r>
        <w:t>41</w:t>
        <w:tab/>
        <w:t>u. a. Briefe an Kollegen</w:t>
      </w:r>
    </w:p>
    <w:p>
      <w:r>
        <w:t>43</w:t>
        <w:tab/>
        <w:t>1826 - 1869</w:t>
      </w:r>
    </w:p>
    <w:p/>
    <w:p/>
    <w:p>
      <w:r>
        <w:br/>
        <w:t>20</w:t>
        <w:tab/>
        <w:t>N 2143</w:t>
      </w:r>
    </w:p>
    <w:p>
      <w:r>
        <w:t>21</w:t>
        <w:tab/>
        <w:t>Nachlaß Julius Knorr</w:t>
      </w:r>
    </w:p>
    <w:p>
      <w:r>
        <w:t>22</w:t>
        <w:tab/>
        <w:t>Nachlässe \ Nachlässe A - K \ #N 2143 Nachlaß Julius Knorr</w:t>
      </w:r>
    </w:p>
    <w:p>
      <w:r>
        <w:t>23</w:t>
        <w:tab/>
        <w:t>1854 - 1875</w:t>
      </w:r>
    </w:p>
    <w:p>
      <w:r>
        <w:t>24</w:t>
        <w:tab/>
        <w:t>Kartei</w:t>
      </w:r>
    </w:p>
    <w:p>
      <w:r>
        <w:t>25</w:t>
        <w:tab/>
        <w:t>p[2{Julius} 1{Knorr} 7{s[Zeitungsherausgeber]s, 1826 - 1881}]p</w:t>
      </w:r>
    </w:p>
    <w:p>
      <w:r>
        <w:t>30</w:t>
        <w:tab/>
        <w:t>1</w:t>
      </w:r>
    </w:p>
    <w:p>
      <w:r>
        <w:t>30z</w:t>
        <w:tab/>
        <w:t xml:space="preserve"> N 2143 / 1</w:t>
      </w:r>
    </w:p>
    <w:p>
      <w:r>
        <w:t>40</w:t>
        <w:tab/>
        <w:t>Absender: p[1{Brater}, 2{Carl}; 5{Literat}, 7{bayrischer Landtagsabgeordneter}]p</w:t>
      </w:r>
    </w:p>
    <w:p>
      <w:r>
        <w:t>43</w:t>
        <w:tab/>
        <w:t>11.1854 - 12.1869</w:t>
      </w:r>
    </w:p>
    <w:p>
      <w:r>
        <w:br/>
        <w:t>30</w:t>
        <w:tab/>
        <w:t>13</w:t>
      </w:r>
    </w:p>
    <w:p>
      <w:r>
        <w:t>30z</w:t>
        <w:tab/>
        <w:t xml:space="preserve"> N 2143 / 13</w:t>
      </w:r>
    </w:p>
    <w:p>
      <w:r>
        <w:t>40</w:t>
        <w:tab/>
        <w:t>Absender: p[1{Sonnemann}, 2{Leopold}, 7{Begründer und Herausgeber d. t[Frankfurter Zeitung]t, MdR}]p</w:t>
      </w:r>
    </w:p>
    <w:p>
      <w:r>
        <w:t>43</w:t>
        <w:tab/>
        <w:t>07.1865</w:t>
      </w:r>
    </w:p>
    <w:p>
      <w:r>
        <w:br/>
        <w:t>30</w:t>
        <w:tab/>
        <w:t>16</w:t>
      </w:r>
    </w:p>
    <w:p>
      <w:r>
        <w:t>30z</w:t>
        <w:tab/>
        <w:t xml:space="preserve"> N 2143 / 16</w:t>
      </w:r>
    </w:p>
    <w:p>
      <w:r>
        <w:t>40</w:t>
        <w:tab/>
        <w:t>Absender: p[1{Vecchioni}, 2{August Napoleon}; 7{Chefredakteur der t[Münchener Neusten Nachrichte]t}]p</w:t>
      </w:r>
    </w:p>
    <w:p>
      <w:r>
        <w:t>43</w:t>
        <w:tab/>
        <w:t>06.1863 - 05.1868</w:t>
      </w:r>
    </w:p>
    <w:p/>
    <w:p/>
    <w:p>
      <w:r>
        <w:br/>
        <w:t>20</w:t>
        <w:tab/>
        <w:t>N 2324</w:t>
      </w:r>
    </w:p>
    <w:p>
      <w:r>
        <w:t>21</w:t>
        <w:tab/>
        <w:t>Nachlaß Alfred von Wegerer</w:t>
      </w:r>
    </w:p>
    <w:p>
      <w:r>
        <w:t>22</w:t>
        <w:tab/>
        <w:t>Nachlässe \ Nachlässe L - Z \ #N 2324 Nachlaß Alfred von Wegerer</w:t>
      </w:r>
    </w:p>
    <w:p>
      <w:r>
        <w:t>23</w:t>
        <w:tab/>
        <w:t>1936 - 1937</w:t>
      </w:r>
    </w:p>
    <w:p>
      <w:r>
        <w:t>24</w:t>
        <w:tab/>
        <w:t>Kartei</w:t>
      </w:r>
    </w:p>
    <w:p>
      <w:r>
        <w:t>25</w:t>
        <w:tab/>
        <w:t>p[2{Alfred} 8{von} 1{Wegerer} 7{Herausgeber der Berliner Monatshefte}]p</w:t>
      </w:r>
    </w:p>
    <w:p>
      <w:r>
        <w:t>30</w:t>
        <w:tab/>
        <w:t>1 - 12</w:t>
      </w:r>
    </w:p>
    <w:p>
      <w:r>
        <w:t>30z</w:t>
        <w:tab/>
        <w:t>N 2324 / 1 - 12</w:t>
      </w:r>
    </w:p>
    <w:p>
      <w:r>
        <w:t>40</w:t>
        <w:tab/>
        <w:t>Schriftwechsel und Aufzeichnungen u.a. über Ausscheiden p[1{Wegerer}s als 7{Schriftleiter der "t[Berliner Monatshefte]t"}]p</w:t>
      </w:r>
    </w:p>
    <w:p>
      <w:r>
        <w:t>43</w:t>
        <w:tab/>
        <w:t>07.1936 - 03.1937</w:t>
      </w:r>
    </w:p>
    <w:p/>
    <w:p/>
    <w:p>
      <w:r>
        <w:br/>
        <w:t>20</w:t>
        <w:tab/>
        <w:t>DA 1</w:t>
      </w:r>
    </w:p>
    <w:p>
      <w:r>
        <w:t>21</w:t>
        <w:tab/>
        <w:t>Volkskammer der DDR</w:t>
      </w:r>
    </w:p>
    <w:p>
      <w:r>
        <w:t>22</w:t>
        <w:tab/>
        <w:t>Schriftgut aus der Zeit nach 1945 \ Zivile staatliche Einrichtungen der Deutschen Demokratischen Republik \ Oberste Organe der Staatsführung \ #DA 1 Volkskammer der DDR (einschl. Deutscher Volksrat, Prov. Volkskammer)</w:t>
      </w:r>
    </w:p>
    <w:p>
      <w:r>
        <w:t>23</w:t>
        <w:tab/>
        <w:t>1947 - 1990</w:t>
      </w:r>
    </w:p>
    <w:p>
      <w:r>
        <w:t>24</w:t>
        <w:tab/>
        <w:t>Sachkartei 5</w:t>
      </w:r>
    </w:p>
    <w:p>
      <w:r>
        <w:t>30</w:t>
        <w:tab/>
        <w:t>1136</w:t>
      </w:r>
    </w:p>
    <w:p>
      <w:r>
        <w:t>30z</w:t>
        <w:tab/>
        <w:t>DA 1/1136</w:t>
      </w:r>
    </w:p>
    <w:p>
      <w:r>
        <w:t>33</w:t>
        <w:tab/>
        <w:t>Sachkartei 5</w:t>
      </w:r>
    </w:p>
    <w:p>
      <w:r>
        <w:t>40</w:t>
        <w:tab/>
        <w:t>Regierungserklärung vom 25.11.1953</w:t>
      </w:r>
    </w:p>
    <w:p>
      <w:r>
        <w:t>41</w:t>
        <w:tab/>
        <w:t>u.a.: s[Verbreitungsfreiheit s[2{humanistische}r 1{Literatur}]s]s</w:t>
      </w:r>
    </w:p>
    <w:p>
      <w:r>
        <w:t>43</w:t>
        <w:tab/>
        <w:t>1953</w:t>
      </w:r>
    </w:p>
    <w:p/>
    <w:p/>
    <w:p>
      <w:r>
        <w:br/>
        <w:t>20</w:t>
        <w:tab/>
        <w:t>DC 20</w:t>
      </w:r>
    </w:p>
    <w:p>
      <w:r>
        <w:t>21</w:t>
        <w:tab/>
        <w:t>Ministerrat der DDR</w:t>
      </w:r>
    </w:p>
    <w:p>
      <w:r>
        <w:t>22</w:t>
        <w:tab/>
        <w:t>Schriftgut aus der Zeit nach 1945 \ Zivile staatliche Einrichtungen der Deutschen Demokratischen Republik \ Oberste Organe der Staatsführung \ #DC 20 Ministerrat der DDR</w:t>
      </w:r>
    </w:p>
    <w:p>
      <w:r>
        <w:t>23</w:t>
        <w:tab/>
        <w:t>1949 - 1990</w:t>
      </w:r>
    </w:p>
    <w:p>
      <w:r>
        <w:t>24</w:t>
        <w:tab/>
        <w:t>Findkartei</w:t>
      </w:r>
    </w:p>
    <w:p>
      <w:r>
        <w:t>26</w:t>
        <w:tab/>
        <w:t>&lt; - &gt;</w:t>
      </w:r>
    </w:p>
    <w:p>
      <w:r>
        <w:t>27</w:t>
        <w:tab/>
        <w:t>Kontrollgruppen \ Volksbildung, Hochschulwesen und Kultur \ Vorbereitung, Durchführung und Kontrolle von Rechtsnormen</w:t>
      </w:r>
    </w:p>
    <w:p>
      <w:r>
        <w:t>30</w:t>
        <w:tab/>
        <w:t>1685</w:t>
      </w:r>
    </w:p>
    <w:p>
      <w:r>
        <w:t>30z</w:t>
        <w:tab/>
        <w:t>DC 20 / 1685</w:t>
      </w:r>
    </w:p>
    <w:p>
      <w:r>
        <w:t>40</w:t>
        <w:tab/>
        <w:t>Durchführung der Verordnung über die Bildung von Kollegien in den Ministerien</w:t>
      </w:r>
    </w:p>
    <w:p>
      <w:r>
        <w:t>41</w:t>
        <w:tab/>
        <w:t>u. a. Tätigkeit des k[Amtes für s[Literatur]s und s[Verlagswesen]s]k</w:t>
      </w:r>
    </w:p>
    <w:p>
      <w:r>
        <w:t>43</w:t>
        <w:tab/>
        <w:t>01.1953 - 03.1953</w:t>
      </w:r>
    </w:p>
    <w:p>
      <w:r>
        <w:br/>
        <w:t>30</w:t>
        <w:tab/>
        <w:t>1714</w:t>
      </w:r>
    </w:p>
    <w:p>
      <w:r>
        <w:t>30z</w:t>
        <w:tab/>
        <w:t>DC 20 / 1714</w:t>
      </w:r>
    </w:p>
    <w:p>
      <w:r>
        <w:t>40</w:t>
        <w:tab/>
        <w:t>Stellungnahmen der Gruppe Volksbildung, Hochschulwesen und Kultur zu Kulturfragen</w:t>
      </w:r>
    </w:p>
    <w:p>
      <w:r>
        <w:t>41</w:t>
        <w:tab/>
        <w:t>u. a. Auswertung der 21. Tagung des ZK der k[SED]k im k[Amt für s[Literatur]s und s[Verlagswesen]s]k</w:t>
      </w:r>
    </w:p>
    <w:p>
      <w:r>
        <w:t>43</w:t>
        <w:tab/>
        <w:t>01.1955 - 08.1956</w:t>
      </w:r>
    </w:p>
    <w:p>
      <w:r>
        <w:br/>
        <w:t>30</w:t>
        <w:tab/>
        <w:t>1715</w:t>
      </w:r>
    </w:p>
    <w:p>
      <w:r>
        <w:t>30z</w:t>
        <w:tab/>
        <w:t>DC 20 / 1715</w:t>
      </w:r>
    </w:p>
    <w:p>
      <w:r>
        <w:t>40</w:t>
        <w:tab/>
        <w:t>Durchführung des Beschlusses des Ministerrates vom z[15. März 1956]z über die Qualifizierung der Meister auf dem Gebiet des Arbeitsschutzes im Bereich des Ministeriums für Kultur</w:t>
      </w:r>
    </w:p>
    <w:p>
      <w:r>
        <w:t>41</w:t>
        <w:tab/>
        <w:t>u. a. Verbesserung der Leitung des s[Verlagswesen]ss; Tätigkeit des k[Büros für s[Urheberrecht]ssfragen]k</w:t>
      </w:r>
    </w:p>
    <w:p>
      <w:r>
        <w:t>43</w:t>
        <w:tab/>
        <w:t>12.1955 - 01.1958</w:t>
      </w:r>
    </w:p>
    <w:p>
      <w:r>
        <w:br/>
        <w:t>30</w:t>
        <w:tab/>
        <w:t>1737</w:t>
      </w:r>
    </w:p>
    <w:p>
      <w:r>
        <w:t>30z</w:t>
        <w:tab/>
        <w:t>DC 20 / 1737</w:t>
      </w:r>
    </w:p>
    <w:p>
      <w:r>
        <w:t>40</w:t>
        <w:tab/>
        <w:t>Beschlußvorlagen der Ministerien für Volksbildung, Hoch- und Fachschulwesen und Kultur</w:t>
      </w:r>
    </w:p>
    <w:p>
      <w:r>
        <w:t>41</w:t>
        <w:tab/>
        <w:t>u. a. Veränderung des s[Urheberrecht]ss</w:t>
      </w:r>
    </w:p>
    <w:p>
      <w:r>
        <w:t>43</w:t>
        <w:tab/>
        <w:t>05.1956 - 12.1957</w:t>
      </w:r>
    </w:p>
    <w:p>
      <w:r>
        <w:br/>
        <w:t>30</w:t>
        <w:tab/>
        <w:t>1738</w:t>
      </w:r>
    </w:p>
    <w:p>
      <w:r>
        <w:t>30z</w:t>
        <w:tab/>
        <w:t>DC 20 / 1738</w:t>
      </w:r>
    </w:p>
    <w:p>
      <w:r>
        <w:t>40</w:t>
        <w:tab/>
        <w:t>Abgelehnte Beschlußvorlagen der Ministerien für Volksbildung, Hoch- und Fachschulwesen und Kultur</w:t>
      </w:r>
    </w:p>
    <w:p>
      <w:r>
        <w:t>41</w:t>
        <w:tab/>
        <w:t>u. a. Tätigkeit des k[Büros für s[Urheberrecht]ssfragen]k</w:t>
      </w:r>
    </w:p>
    <w:p>
      <w:r>
        <w:t>43</w:t>
        <w:tab/>
        <w:t>12.1956 - 09.1960</w:t>
      </w:r>
    </w:p>
    <w:p>
      <w:r>
        <w:br/>
        <w:t>30</w:t>
        <w:tab/>
        <w:t>1748</w:t>
      </w:r>
    </w:p>
    <w:p>
      <w:r>
        <w:t>30z</w:t>
        <w:tab/>
        <w:t>DC 20 / 1748</w:t>
      </w:r>
    </w:p>
    <w:p>
      <w:r>
        <w:t>40</w:t>
        <w:tab/>
        <w:t>Beschlußvorlagen der Ministerien für Volksbildung, Hoch- und Fachschulwesen und Kultur</w:t>
      </w:r>
    </w:p>
    <w:p>
      <w:r>
        <w:t>41</w:t>
        <w:tab/>
        <w:t>u. a. Änderung des Statuts des k[Instituts für Literatur]k</w:t>
      </w:r>
    </w:p>
    <w:p>
      <w:r>
        <w:t>43</w:t>
        <w:tab/>
        <w:t>08.1957 - 01.1959</w:t>
      </w:r>
    </w:p>
    <w:p>
      <w:r>
        <w:br/>
        <w:t>30</w:t>
        <w:tab/>
        <w:t>1771</w:t>
      </w:r>
    </w:p>
    <w:p>
      <w:r>
        <w:t>30z</w:t>
        <w:tab/>
        <w:t>DC 20 / 1771</w:t>
      </w:r>
    </w:p>
    <w:p>
      <w:r>
        <w:t>40</w:t>
        <w:tab/>
        <w:t>Beschlußvorlagen der Ministerien für Volksbildung, Hoch- und Fachschulwesen und Kultur</w:t>
      </w:r>
    </w:p>
    <w:p>
      <w:r>
        <w:t>41</w:t>
        <w:tab/>
        <w:t>u. a. Auswirkungen der Kündigung des Abkommens mit der o[BRD]o über den s[1{Buch}- und Film2{import}]s</w:t>
      </w:r>
    </w:p>
    <w:p>
      <w:r>
        <w:t>43</w:t>
        <w:tab/>
        <w:t>08.1960 - 12.1961</w:t>
      </w:r>
    </w:p>
    <w:p>
      <w:r>
        <w:br/>
        <w:t>30</w:t>
        <w:tab/>
        <w:t>1777</w:t>
      </w:r>
    </w:p>
    <w:p>
      <w:r>
        <w:t>30z</w:t>
        <w:tab/>
        <w:t>DC 20 / 1777</w:t>
      </w:r>
    </w:p>
    <w:p>
      <w:r>
        <w:t>40</w:t>
        <w:tab/>
        <w:t>Beschlußvorlagen der Ministerien für Volksbildung, Hoch- und Fachschulwesen und Kultur</w:t>
      </w:r>
    </w:p>
    <w:p>
      <w:r>
        <w:t>41</w:t>
        <w:tab/>
        <w:t>u. a. s[Literaturimport]s aus der o[BRD]o</w:t>
      </w:r>
    </w:p>
    <w:p>
      <w:r>
        <w:t>43</w:t>
        <w:tab/>
        <w:t>01.1961 - 12.1961</w:t>
      </w:r>
    </w:p>
    <w:p>
      <w:r>
        <w:br/>
        <w:t>26</w:t>
        <w:tab/>
        <w:t>&lt; - &gt;</w:t>
      </w:r>
    </w:p>
    <w:p>
      <w:r>
        <w:t>27</w:t>
        <w:tab/>
        <w:t>Kontrollgruppen \ Volksbildung, Hochschulwesen und Kultur \ Zusammenarbeit mit zentralen und örtlichen Staatsorganen</w:t>
      </w:r>
    </w:p>
    <w:p>
      <w:r>
        <w:t>30</w:t>
        <w:tab/>
        <w:t>1694</w:t>
      </w:r>
    </w:p>
    <w:p>
      <w:r>
        <w:t>30z</w:t>
        <w:tab/>
        <w:t>DC 20 / 1694</w:t>
      </w:r>
    </w:p>
    <w:p>
      <w:r>
        <w:t>40</w:t>
        <w:tab/>
        <w:t>Auswertung und Durchführung von Beschlüssen der 23. und 25. Tagung des ZK der k[SED]k im Ministerium für Volksbildung, im Ministerium für Kultur, im Staatssekretariat für Hochschulwesen und im k[Amt für Literatur und s[Verlagswesen]s]k</w:t>
      </w:r>
    </w:p>
    <w:p>
      <w:r>
        <w:t>43</w:t>
        <w:tab/>
        <w:t>12.1953 - 09.1956</w:t>
      </w:r>
    </w:p>
    <w:p>
      <w:r>
        <w:br/>
        <w:t>30</w:t>
        <w:tab/>
        <w:t>1706</w:t>
      </w:r>
    </w:p>
    <w:p>
      <w:r>
        <w:t>30z</w:t>
        <w:tab/>
        <w:t>DC 20 / 1706</w:t>
      </w:r>
    </w:p>
    <w:p>
      <w:r>
        <w:t>40</w:t>
        <w:tab/>
        <w:t>Zusammenarbeit mit dem Ministerium für Kultur</w:t>
      </w:r>
    </w:p>
    <w:p>
      <w:r>
        <w:t>41</w:t>
        <w:tab/>
        <w:t>u. a. Beschlußvorlage über die Verordnung über die Bildung eines k[Instituts für Literatur]k</w:t>
      </w:r>
    </w:p>
    <w:p>
      <w:r>
        <w:t>43</w:t>
        <w:tab/>
        <w:t>1954 - 12.1956</w:t>
      </w:r>
    </w:p>
    <w:p>
      <w:r>
        <w:br/>
        <w:t>30</w:t>
        <w:tab/>
        <w:t>1739</w:t>
      </w:r>
    </w:p>
    <w:p>
      <w:r>
        <w:t>30z</w:t>
        <w:tab/>
        <w:t>DC 20 / 1739</w:t>
      </w:r>
    </w:p>
    <w:p>
      <w:r>
        <w:t>40</w:t>
        <w:tab/>
        <w:t>Zusammenarbeit mit dem Ministerium für Kultur</w:t>
      </w:r>
    </w:p>
    <w:p>
      <w:r>
        <w:t>41</w:t>
        <w:tab/>
        <w:t>u. a. Stellungnahme zum Gesetzentwurf über das s[Urheberrecht]s</w:t>
      </w:r>
    </w:p>
    <w:p>
      <w:r>
        <w:t>43</w:t>
        <w:tab/>
        <w:t>01.1957 - 05.1960</w:t>
      </w:r>
    </w:p>
    <w:p>
      <w:r>
        <w:br/>
        <w:t>26</w:t>
        <w:tab/>
        <w:t>&lt; - &gt;</w:t>
      </w:r>
    </w:p>
    <w:p>
      <w:r>
        <w:t>27</w:t>
        <w:tab/>
        <w:t>Kontrollgruppen \ Volksbildung, Hochschulwesen und Kultur \ Kultur und Sport</w:t>
      </w:r>
    </w:p>
    <w:p>
      <w:r>
        <w:t>30</w:t>
        <w:tab/>
        <w:t>1724</w:t>
      </w:r>
    </w:p>
    <w:p>
      <w:r>
        <w:t>30z</w:t>
        <w:tab/>
        <w:t>DC 20 / 1724</w:t>
      </w:r>
    </w:p>
    <w:p>
      <w:r>
        <w:t>40</w:t>
        <w:tab/>
        <w:t>Verbesserung der Ausübung von Kultur und Kunst</w:t>
      </w:r>
    </w:p>
    <w:p>
      <w:r>
        <w:t>41</w:t>
        <w:tab/>
        <w:t>u. a. Errichtung eines k[Büros für s[Urheberrecht]se]k</w:t>
      </w:r>
    </w:p>
    <w:p>
      <w:r>
        <w:t>43</w:t>
        <w:tab/>
        <w:t>01.1956 - 11.1958</w:t>
      </w:r>
    </w:p>
    <w:p>
      <w:r>
        <w:br/>
        <w:t>30</w:t>
        <w:tab/>
        <w:t>1721</w:t>
      </w:r>
    </w:p>
    <w:p>
      <w:r>
        <w:t>30z</w:t>
        <w:tab/>
        <w:t>DC 20 / 1721</w:t>
      </w:r>
    </w:p>
    <w:p>
      <w:r>
        <w:t>40</w:t>
        <w:tab/>
        <w:t>Kontrollberichte auf dem Gebiet der Kultur</w:t>
      </w:r>
    </w:p>
    <w:p>
      <w:r>
        <w:t>41</w:t>
        <w:tab/>
        <w:t>u. a. Zahlung von s[Urheber&lt;recht&gt;]s- und s[Verlagsrecht]sen an die o[BRD]o</w:t>
      </w:r>
    </w:p>
    <w:p>
      <w:r>
        <w:t>43</w:t>
        <w:tab/>
        <w:t>03.1956 - 07.1958</w:t>
      </w:r>
    </w:p>
    <w:p>
      <w:r>
        <w:br/>
        <w:t>30</w:t>
        <w:tab/>
        <w:t>1775</w:t>
      </w:r>
    </w:p>
    <w:p>
      <w:r>
        <w:t>30z</w:t>
        <w:tab/>
        <w:t>DC 20 / 1775</w:t>
      </w:r>
    </w:p>
    <w:p>
      <w:r>
        <w:t>40</w:t>
        <w:tab/>
        <w:t>Rechtliche Regelung der s[2{unentgeltliche}n 1{Einfuhr}]s von s[Druckerzeugnis]ssen aus dem s[2{nichtsozialistische&lt;s&gt;}n 1{Ausland}]s</w:t>
      </w:r>
    </w:p>
    <w:p>
      <w:r>
        <w:t>43</w:t>
        <w:tab/>
        <w:t>03.1961 - 06.1961</w:t>
      </w:r>
    </w:p>
    <w:p>
      <w:r>
        <w:br/>
        <w:t>26</w:t>
        <w:tab/>
        <w:t>&lt; - &gt;</w:t>
      </w:r>
    </w:p>
    <w:p>
      <w:r>
        <w:t>27</w:t>
        <w:tab/>
        <w:t>Eingaben \ Insgesamt</w:t>
      </w:r>
    </w:p>
    <w:p>
      <w:r>
        <w:t>30</w:t>
        <w:tab/>
        <w:t>729</w:t>
      </w:r>
    </w:p>
    <w:p>
      <w:r>
        <w:t>30z</w:t>
        <w:tab/>
        <w:t>DC 20 / 729</w:t>
      </w:r>
    </w:p>
    <w:p>
      <w:r>
        <w:t>40</w:t>
        <w:tab/>
        <w:t>Eingaben von Bürgern, Institutionen und gesellschaftlichen Einrichtungen</w:t>
      </w:r>
    </w:p>
    <w:p>
      <w:r>
        <w:t>41</w:t>
        <w:tab/>
        <w:t>u. a. Kritik an der t[2{Zeitschrift} 1{Der Eulenspiegel}]t</w:t>
      </w:r>
    </w:p>
    <w:p>
      <w:r>
        <w:t>43</w:t>
        <w:tab/>
        <w:t>03.1950 - 01.1955</w:t>
      </w:r>
    </w:p>
    <w:p>
      <w:r>
        <w:br/>
        <w:t>30</w:t>
        <w:tab/>
        <w:t>720</w:t>
      </w:r>
    </w:p>
    <w:p>
      <w:r>
        <w:t>30z</w:t>
        <w:tab/>
        <w:t>DC 20 / 720</w:t>
      </w:r>
    </w:p>
    <w:p>
      <w:r>
        <w:t>40</w:t>
        <w:tab/>
        <w:t>Eingaben örtlicher Staatsorgane, volkseigener Betriebe, s[Zeitschriftenverlag]se und der Akademie zu o[Berlin]o</w:t>
      </w:r>
    </w:p>
    <w:p>
      <w:r>
        <w:t>41</w:t>
        <w:tab/>
        <w:t>u. a. Finanzierung des k[Akademie-Verlag]kes</w:t>
      </w:r>
    </w:p>
    <w:p>
      <w:r>
        <w:t>43</w:t>
        <w:tab/>
        <w:t>03.1952 - 02.1955</w:t>
      </w:r>
    </w:p>
    <w:p/>
    <w:p/>
    <w:p>
      <w:r>
        <w:br/>
        <w:t>20</w:t>
        <w:tab/>
        <w:t>DE 1</w:t>
      </w:r>
    </w:p>
    <w:p>
      <w:r>
        <w:t>21</w:t>
        <w:tab/>
        <w:t>Staatliche Plankommission</w:t>
      </w:r>
    </w:p>
    <w:p>
      <w:r>
        <w:t>22</w:t>
        <w:tab/>
        <w:t>Schriftgut aus der Zeit nach 1945 \ Zivile staatliche Einrichtungen der Deutschen Demokratischen Republik \ Planung und Leitung der Wirtschaft, Landwirtschaft, Handel \ #DE 1 Staatliche Plankommission</w:t>
      </w:r>
    </w:p>
    <w:p>
      <w:r>
        <w:t>23</w:t>
        <w:tab/>
        <w:t>1949 - 1990</w:t>
      </w:r>
    </w:p>
    <w:p>
      <w:r>
        <w:t>24</w:t>
        <w:tab/>
        <w:t>Findkartei</w:t>
      </w:r>
    </w:p>
    <w:p>
      <w:r>
        <w:t>26</w:t>
        <w:tab/>
        <w:t>1949 - 1961</w:t>
      </w:r>
    </w:p>
    <w:p>
      <w:r>
        <w:t>27</w:t>
        <w:tab/>
        <w:t>1949 - 1961 \ Nichtmaterielle Bereiche \ Kunst, Kultur \ Allgemeine Fragen der Kunst und Kultur \ Literatur und Verlagswesen</w:t>
      </w:r>
    </w:p>
    <w:p>
      <w:r>
        <w:t>30</w:t>
        <w:tab/>
        <w:t>11265</w:t>
      </w:r>
    </w:p>
    <w:p>
      <w:r>
        <w:t>30z</w:t>
        <w:tab/>
        <w:t>DE 1/1949 - 1961/11265</w:t>
      </w:r>
    </w:p>
    <w:p>
      <w:r>
        <w:t>40</w:t>
        <w:tab/>
        <w:t>Anweisung des Vorsitzenden Rau an den k[Kulturellen Beirat für das s[Verlagswesen]s]k zur verstärkten Überprüfung der politischen und fachlichen Anforderungen bei der Erteilung von s[Druckgenehmigung]sen</w:t>
      </w:r>
    </w:p>
    <w:p>
      <w:r>
        <w:t>43</w:t>
        <w:tab/>
        <w:t>12.02.1951 ; 09.03.1951</w:t>
      </w:r>
    </w:p>
    <w:p>
      <w:r>
        <w:br/>
        <w:t>30</w:t>
        <w:tab/>
        <w:t>11411</w:t>
      </w:r>
    </w:p>
    <w:p>
      <w:r>
        <w:t>30z</w:t>
        <w:tab/>
        <w:t>DE 1/1949 - 1961/11411</w:t>
      </w:r>
    </w:p>
    <w:p>
      <w:r>
        <w:t>40</w:t>
        <w:tab/>
        <w:t>Bildung und Unterstellung der k[Zentralstelle für s[2{wissenschaftliche} 1{Literatur}]s]k</w:t>
      </w:r>
    </w:p>
    <w:p>
      <w:r>
        <w:t>43</w:t>
        <w:tab/>
        <w:t>27.07.1950 ; 16.07.1951</w:t>
      </w:r>
    </w:p>
    <w:p>
      <w:r>
        <w:br/>
        <w:t>30</w:t>
        <w:tab/>
        <w:t>6054</w:t>
      </w:r>
    </w:p>
    <w:p>
      <w:r>
        <w:t>30z</w:t>
        <w:tab/>
        <w:t>DE 1/1949 - 1961/6054</w:t>
      </w:r>
    </w:p>
    <w:p>
      <w:r>
        <w:t>40</w:t>
        <w:tab/>
        <w:t>Aufgaben der k[Zentralstelle für s[2{wissenschaftliche} 1{Literatur}]s]k</w:t>
      </w:r>
    </w:p>
    <w:p>
      <w:r>
        <w:t>43</w:t>
        <w:tab/>
        <w:t>1956</w:t>
      </w:r>
    </w:p>
    <w:p>
      <w:r>
        <w:br/>
        <w:t>30</w:t>
        <w:tab/>
        <w:t>5812</w:t>
      </w:r>
    </w:p>
    <w:p>
      <w:r>
        <w:t>30z</w:t>
        <w:tab/>
        <w:t>DE 1/1949 - 1961/5812</w:t>
      </w:r>
    </w:p>
    <w:p>
      <w:r>
        <w:t>40</w:t>
        <w:tab/>
        <w:t>Vorbereitung des 2. Fünfjahrplanes, Teil s[Literaturproduktion]s</w:t>
      </w:r>
    </w:p>
    <w:p>
      <w:r>
        <w:t>43</w:t>
        <w:tab/>
        <w:t>1954</w:t>
      </w:r>
    </w:p>
    <w:p>
      <w:r>
        <w:br/>
        <w:t>30</w:t>
        <w:tab/>
        <w:t>17353</w:t>
      </w:r>
    </w:p>
    <w:p>
      <w:r>
        <w:t>30z</w:t>
        <w:tab/>
        <w:t>DE 1/1949 - 1961/17353</w:t>
      </w:r>
    </w:p>
    <w:p>
      <w:r>
        <w:t>40</w:t>
        <w:tab/>
        <w:t>Vorbereitung und Realisierung des Volkswirtschaftsplanes 1955 im Bereich s[Literatur]s und s[Verlagswesen]s</w:t>
      </w:r>
    </w:p>
    <w:p>
      <w:r>
        <w:t>43</w:t>
        <w:tab/>
        <w:t>05.01.1954 - 08.06.1955</w:t>
      </w:r>
    </w:p>
    <w:p>
      <w:r>
        <w:br/>
        <w:t>30</w:t>
        <w:tab/>
        <w:t>30048</w:t>
      </w:r>
    </w:p>
    <w:p>
      <w:r>
        <w:t>30z</w:t>
        <w:tab/>
        <w:t>DE 1/1949 - 1961/30048</w:t>
      </w:r>
    </w:p>
    <w:p>
      <w:r>
        <w:t>40</w:t>
        <w:tab/>
        <w:t>Analyse der Abt. Kunst, s[Literatur]s und kulturelle Massenarbeit über die ideologische Situation unter den s[Schriftsteller]sn</w:t>
      </w:r>
    </w:p>
    <w:p>
      <w:r>
        <w:t>43</w:t>
        <w:tab/>
        <w:t>1957</w:t>
      </w:r>
    </w:p>
    <w:p>
      <w:r>
        <w:br/>
        <w:t>30</w:t>
        <w:tab/>
        <w:t>14159</w:t>
      </w:r>
    </w:p>
    <w:p>
      <w:r>
        <w:t>30z</w:t>
        <w:tab/>
        <w:t>DE 1/1949 - 1961/14159</w:t>
      </w:r>
    </w:p>
    <w:p>
      <w:r>
        <w:t>40</w:t>
        <w:tab/>
        <w:t>Profilierung und Reorganisation der s[2{technische}n 1{Verlage}]s der o[DDR]o</w:t>
      </w:r>
    </w:p>
    <w:p>
      <w:r>
        <w:t>43</w:t>
        <w:tab/>
        <w:t>1958</w:t>
      </w:r>
    </w:p>
    <w:p>
      <w:r>
        <w:br/>
        <w:t>30</w:t>
        <w:tab/>
        <w:t>17055 - 17056</w:t>
      </w:r>
    </w:p>
    <w:p>
      <w:r>
        <w:t>30z</w:t>
        <w:tab/>
        <w:t>DE 1/1949 - 1961/17055 - 17056</w:t>
      </w:r>
    </w:p>
    <w:p>
      <w:r>
        <w:t>40</w:t>
        <w:tab/>
        <w:t>Neue s[Preisanordnung]sen für s[Bücher]s und Broschüren und Gesamtübersicht der Produktion z[1958 - 1959]z</w:t>
      </w:r>
    </w:p>
    <w:p>
      <w:r>
        <w:t>43</w:t>
        <w:tab/>
        <w:t>09.1959</w:t>
      </w:r>
    </w:p>
    <w:p>
      <w:r>
        <w:t>50</w:t>
        <w:tab/>
        <w:t>2 Bde.</w:t>
      </w:r>
    </w:p>
    <w:p>
      <w:r>
        <w:br/>
        <w:t>30</w:t>
        <w:tab/>
        <w:t>17388 - 17389</w:t>
      </w:r>
    </w:p>
    <w:p>
      <w:r>
        <w:t>30z</w:t>
        <w:tab/>
        <w:t>DE 1/1949 - 1961/17388 - 17389</w:t>
      </w:r>
    </w:p>
    <w:p>
      <w:r>
        <w:t>40</w:t>
        <w:tab/>
        <w:t>s[Festpreisbildung]s für s[Bücher]s, Broschüren, s[Zeitschrift]sen, Kunstdrucke, Musikalien, s[Kalender]s</w:t>
      </w:r>
    </w:p>
    <w:p>
      <w:r>
        <w:t>43</w:t>
        <w:tab/>
        <w:t>09.1959 - 11.1959</w:t>
      </w:r>
    </w:p>
    <w:p>
      <w:r>
        <w:t>50</w:t>
        <w:tab/>
        <w:t>2 Bde.</w:t>
      </w:r>
    </w:p>
    <w:p>
      <w:r>
        <w:br/>
        <w:t>26</w:t>
        <w:tab/>
        <w:t>1949 - 1961</w:t>
      </w:r>
    </w:p>
    <w:p>
      <w:r>
        <w:t>27</w:t>
        <w:tab/>
        <w:t>1949 - 1961 \ Nichtmaterielle Bereiche \ Kunst, Kultur \ Allgemeine Fragen der Kunst und Kultur \ Rückführung von Kunstschätzen aus der UdSSR</w:t>
      </w:r>
    </w:p>
    <w:p>
      <w:r>
        <w:t>30</w:t>
        <w:tab/>
        <w:t>17111</w:t>
      </w:r>
    </w:p>
    <w:p>
      <w:r>
        <w:t>30z</w:t>
        <w:tab/>
        <w:t>DE 1/1949 - 1961/17111</w:t>
      </w:r>
    </w:p>
    <w:p>
      <w:r>
        <w:t>40</w:t>
        <w:tab/>
        <w:t>Wiederaufbau zerstörter Kulturstätten in o[Berlin]o, o[Dresden]o und Profilierung der s[Verlag]se</w:t>
      </w:r>
    </w:p>
    <w:p>
      <w:r>
        <w:t>43</w:t>
        <w:tab/>
        <w:t>04.1952 - 12.1960</w:t>
      </w:r>
    </w:p>
    <w:p/>
    <w:p/>
    <w:p>
      <w:r>
        <w:br/>
        <w:t>20</w:t>
        <w:tab/>
        <w:t>DO 1</w:t>
      </w:r>
    </w:p>
    <w:p>
      <w:r>
        <w:t>21</w:t>
        <w:tab/>
        <w:t>Ministerium des Innern</w:t>
      </w:r>
    </w:p>
    <w:p>
      <w:r>
        <w:t>22</w:t>
        <w:tab/>
        <w:t>Schriftgut aus der Zeit nach 1945 \ Zivile staatliche Einrichtungen der Deutschen Demokratischen Republik \ Inneres und Justiz, Kirchen \ #DO 1 Ministerium des Innern</w:t>
      </w:r>
    </w:p>
    <w:p>
      <w:r>
        <w:t>23</w:t>
        <w:tab/>
        <w:t>1945 - 1990</w:t>
      </w:r>
    </w:p>
    <w:p>
      <w:r>
        <w:t>24</w:t>
        <w:tab/>
        <w:t>Findbuch</w:t>
      </w:r>
    </w:p>
    <w:p>
      <w:r>
        <w:t>26</w:t>
        <w:tab/>
        <w:t>7.0.</w:t>
      </w:r>
    </w:p>
    <w:p>
      <w:r>
        <w:t>27</w:t>
        <w:tab/>
        <w:t>7.0. Deutsche Verwaltung des Innern \ Sekretariat</w:t>
      </w:r>
    </w:p>
    <w:p>
      <w:r>
        <w:t>30</w:t>
        <w:tab/>
        <w:t>21</w:t>
      </w:r>
    </w:p>
    <w:p>
      <w:r>
        <w:t>30z</w:t>
        <w:tab/>
        <w:t>DO 1/7.0./Nr. 21</w:t>
      </w:r>
    </w:p>
    <w:p>
      <w:r>
        <w:t>33</w:t>
        <w:tab/>
        <w:t>S. 4</w:t>
      </w:r>
    </w:p>
    <w:p>
      <w:r>
        <w:t>40</w:t>
        <w:tab/>
        <w:t>Entwicklung des k[Verlages für s[Polizeifachliteratur]s]k</w:t>
      </w:r>
    </w:p>
    <w:p>
      <w:r>
        <w:t>43</w:t>
        <w:tab/>
        <w:t>1948 - 1951</w:t>
      </w:r>
    </w:p>
    <w:p>
      <w:r>
        <w:br/>
        <w:t>26</w:t>
        <w:tab/>
        <w:t>7.0.</w:t>
      </w:r>
    </w:p>
    <w:p>
      <w:r>
        <w:t>27</w:t>
        <w:tab/>
        <w:t>7.0. Deutsche Verwaltung des Innern \ Verwaltungspolizei</w:t>
      </w:r>
    </w:p>
    <w:p>
      <w:r>
        <w:t>30</w:t>
        <w:tab/>
        <w:t>533</w:t>
      </w:r>
    </w:p>
    <w:p>
      <w:r>
        <w:t>30z</w:t>
        <w:tab/>
        <w:t>DO 1/7.0./Nr. 533</w:t>
      </w:r>
    </w:p>
    <w:p>
      <w:r>
        <w:t>33</w:t>
        <w:tab/>
        <w:t>52</w:t>
      </w:r>
    </w:p>
    <w:p>
      <w:r>
        <w:t>40</w:t>
        <w:tab/>
        <w:t>Druckschriften</w:t>
      </w:r>
    </w:p>
    <w:p>
      <w:r>
        <w:t>41</w:t>
        <w:tab/>
        <w:t>u. a. s[Überwachung von s[Buchhandlung]sen und s[Bibliothek]sen]s durch die Volkspolizei; s[Aussonderung&lt;, Presseerzeugnis&gt;]sen von s[2{faschistische&lt;s&gt;}n&lt; 1{Presseerzeugnis&gt;}]s und s[2{unerwünschte&lt;s&gt;}n 1{Presseerzeugnis}]ssen</w:t>
      </w:r>
    </w:p>
    <w:p>
      <w:r>
        <w:t>43</w:t>
        <w:tab/>
        <w:t>1947 - 1950</w:t>
      </w:r>
    </w:p>
    <w:p>
      <w:r>
        <w:br/>
        <w:t>26</w:t>
        <w:tab/>
        <w:t>11.0. HVDVP</w:t>
      </w:r>
    </w:p>
    <w:p>
      <w:r>
        <w:t>27</w:t>
        <w:tab/>
        <w:t>11.0. Hauptverwaltung Deutsche Volkspolizei (HVDVP) \ Sekretariat</w:t>
      </w:r>
    </w:p>
    <w:p>
      <w:r>
        <w:t>30</w:t>
        <w:tab/>
        <w:t>79</w:t>
      </w:r>
    </w:p>
    <w:p>
      <w:r>
        <w:t>30z</w:t>
        <w:tab/>
        <w:t>DO 1/11.0. HVDVP/Nr. 79</w:t>
      </w:r>
    </w:p>
    <w:p>
      <w:r>
        <w:t>31</w:t>
        <w:tab/>
        <w:t>41</w:t>
      </w:r>
    </w:p>
    <w:p>
      <w:r>
        <w:t>33</w:t>
        <w:tab/>
        <w:t>45</w:t>
      </w:r>
    </w:p>
    <w:p>
      <w:r>
        <w:t>40</w:t>
        <w:tab/>
        <w:t>Tagungsprotokolle</w:t>
      </w:r>
    </w:p>
    <w:p>
      <w:r>
        <w:t>41</w:t>
        <w:tab/>
        <w:t>u. a. Thesen sowie Zuarbeitungsmaterial HA/K zum Referat des Gen. Grünstein über Kriminalität, Verbrechen, Korruption, Brände, Republikfluchten, Rückkehrer, Reiseverkehr, Verkehrsunfälle, Religionsgemeinschaften und Vereine, s[Druck]s und s[Vervielfältigung]s, Jagdwesen und Fundmunition am z[04.09.1958]z</w:t>
      </w:r>
    </w:p>
    <w:p>
      <w:r>
        <w:t>43</w:t>
        <w:tab/>
        <w:t>1958</w:t>
      </w:r>
    </w:p>
    <w:p>
      <w:r>
        <w:br/>
        <w:t>26</w:t>
        <w:tab/>
        <w:t>11.0. HVDVP</w:t>
      </w:r>
    </w:p>
    <w:p>
      <w:r>
        <w:t>27</w:t>
        <w:tab/>
        <w:t>11.0. Hauptverwaltung Deutsche Volkspolizei (HVDVP) \ Erlaubniswesen</w:t>
      </w:r>
    </w:p>
    <w:p>
      <w:r>
        <w:t>30</w:t>
        <w:tab/>
        <w:t>842</w:t>
      </w:r>
    </w:p>
    <w:p>
      <w:r>
        <w:t>30z</w:t>
        <w:tab/>
        <w:t>DO 1/11.0. HVDVP/Nr. 842</w:t>
      </w:r>
    </w:p>
    <w:p>
      <w:r>
        <w:t>31</w:t>
        <w:tab/>
        <w:t>13</w:t>
      </w:r>
    </w:p>
    <w:p>
      <w:r>
        <w:t>33</w:t>
        <w:tab/>
        <w:t>167</w:t>
      </w:r>
    </w:p>
    <w:p>
      <w:r>
        <w:t>40</w:t>
        <w:tab/>
        <w:t>s[Druck&lt;betrieb&gt;]s- und s[Vervielfältigungsbetrieb]s sowie Herstellung und s[Vertrieb von Druck- und s[Vervielfältigungserzeugnis]ssen]s</w:t>
      </w:r>
    </w:p>
    <w:p>
      <w:r>
        <w:t>41</w:t>
        <w:tab/>
        <w:t>u. a. s[Registrierung von s[Druckerei]sen]s und s[Vervielfältigungsbetrieb]sen sowie alle Arten von s[Druck&lt;maschine&gt;]s-, Vervielfältigungs- und Lichtpausmaschinen und -Apparaten; s[Druckgenehmigung]sen, Eröffnung von s[Druckerei]sen, Schließung von Druckereien; s[2{Private} 1{&lt;Leihbücherei&gt;}]s und s[2{kirchliche} 1{Leihbücherei}]sen; s[2{Wissenschaftliche} 1{Literatur}]s aus o[Westdeutschland]o und dem übrigen s[Ausland]s für anerkannte Bedarfsträger; s[Ein&lt;fuhr&gt;]s- und s[Ausfuhr]s von s[Druck&lt;erzeugnis&gt;]s- und s[Vervielfältigungserzeugnis]ssen</w:t>
      </w:r>
    </w:p>
    <w:p>
      <w:r>
        <w:t>43</w:t>
        <w:tab/>
        <w:t>1950 - 1962</w:t>
      </w:r>
    </w:p>
    <w:p>
      <w:r>
        <w:br/>
        <w:t>30</w:t>
        <w:tab/>
        <w:t>843</w:t>
      </w:r>
    </w:p>
    <w:p>
      <w:r>
        <w:t>30z</w:t>
        <w:tab/>
        <w:t>DO 1/11.0. HVDVP/Nr. 843</w:t>
      </w:r>
    </w:p>
    <w:p>
      <w:r>
        <w:t>31</w:t>
        <w:tab/>
        <w:t>14</w:t>
      </w:r>
    </w:p>
    <w:p>
      <w:r>
        <w:t>33</w:t>
        <w:tab/>
        <w:t>167</w:t>
      </w:r>
    </w:p>
    <w:p>
      <w:r>
        <w:t>40</w:t>
        <w:tab/>
        <w:t>Herstellung, s[Vertrieb]s, s[Beschlagnahme]s und s[Sicherstellung]s von s[Druck&lt;erzeugnis&gt;]s- und s[Vervielfältigungserzeugnis]ssen</w:t>
      </w:r>
    </w:p>
    <w:p>
      <w:r>
        <w:t>43</w:t>
        <w:tab/>
        <w:t>1950 - 1959</w:t>
      </w:r>
    </w:p>
    <w:p>
      <w:r>
        <w:br/>
        <w:t>30</w:t>
        <w:tab/>
        <w:t>844</w:t>
      </w:r>
    </w:p>
    <w:p>
      <w:r>
        <w:t>30z</w:t>
        <w:tab/>
        <w:t>DO 1/11.0. HVDVP/Nr. 844</w:t>
      </w:r>
    </w:p>
    <w:p>
      <w:r>
        <w:t>33</w:t>
        <w:tab/>
        <w:t>167</w:t>
      </w:r>
    </w:p>
    <w:p>
      <w:r>
        <w:t>40</w:t>
        <w:tab/>
        <w:t>Herstellung und s[Vertrieb]s von s[Druck&lt;erzeugnis&gt;]s- und s[Vervielfältigungserzeugnis]ssen</w:t>
      </w:r>
    </w:p>
    <w:p>
      <w:r>
        <w:t>43</w:t>
        <w:tab/>
        <w:t>1950 - 1957</w:t>
      </w:r>
    </w:p>
    <w:p>
      <w:r>
        <w:br/>
        <w:t>30</w:t>
        <w:tab/>
        <w:t>845</w:t>
      </w:r>
    </w:p>
    <w:p>
      <w:r>
        <w:t>30z</w:t>
        <w:tab/>
        <w:t>DO 1/11.0. HVDVP/Nr. 845</w:t>
      </w:r>
    </w:p>
    <w:p>
      <w:r>
        <w:t>31</w:t>
        <w:tab/>
        <w:t>14</w:t>
      </w:r>
    </w:p>
    <w:p>
      <w:r>
        <w:t>33</w:t>
        <w:tab/>
        <w:t>167</w:t>
      </w:r>
    </w:p>
    <w:p>
      <w:r>
        <w:t>40</w:t>
        <w:tab/>
        <w:t>Herstellung und s[Vertrieb]s von s[Druck&lt;erzeugnis&gt;]s- und s[Vervielfältigungserzeugnis]ssen</w:t>
      </w:r>
    </w:p>
    <w:p>
      <w:r>
        <w:t>41</w:t>
        <w:tab/>
        <w:t>u. a. s[2{Stillgelegte} und stilliegende 1{Druckerei}]sen</w:t>
      </w:r>
    </w:p>
    <w:p>
      <w:r>
        <w:t>43</w:t>
        <w:tab/>
        <w:t>1951 - 1953</w:t>
      </w:r>
    </w:p>
    <w:p>
      <w:r>
        <w:br/>
        <w:t>26</w:t>
        <w:tab/>
        <w:t>10.0.</w:t>
      </w:r>
    </w:p>
    <w:p>
      <w:r>
        <w:t>27</w:t>
        <w:tab/>
        <w:t>10.0. Hauptabteilung Schutzpolizei</w:t>
      </w:r>
    </w:p>
    <w:p>
      <w:r>
        <w:t>30</w:t>
        <w:tab/>
        <w:t>63</w:t>
      </w:r>
    </w:p>
    <w:p>
      <w:r>
        <w:t>30z</w:t>
        <w:tab/>
        <w:t>DO 1/10.0./Nr. 63</w:t>
      </w:r>
    </w:p>
    <w:p>
      <w:r>
        <w:t>33</w:t>
        <w:tab/>
        <w:t>6</w:t>
      </w:r>
    </w:p>
    <w:p>
      <w:r>
        <w:t>40</w:t>
        <w:tab/>
        <w:t>s[Sperrliteratur]s in s[Antiquariat]sen</w:t>
      </w:r>
    </w:p>
    <w:p>
      <w:r>
        <w:t>43</w:t>
        <w:tab/>
        <w:t>1968</w:t>
      </w:r>
    </w:p>
    <w:p/>
    <w:p/>
    <w:p>
      <w:r>
        <w:br/>
        <w:t>20</w:t>
        <w:tab/>
        <w:t>DR 1</w:t>
      </w:r>
    </w:p>
    <w:p>
      <w:r>
        <w:t>21</w:t>
        <w:tab/>
        <w:t>Ministerium für Kultur</w:t>
      </w:r>
    </w:p>
    <w:p>
      <w:r>
        <w:t>22</w:t>
        <w:tab/>
        <w:t>Schriftgut aus der Zeit nach 1945 \ Zivile staatliche Einrichtungen der Deutschen Demokratischen Republik \ Bildung, Kultur, Arbeit, Sozial- und Gesundheitswesen, Jugend \ #DR 1 Ministerium für Kultur</w:t>
      </w:r>
    </w:p>
    <w:p>
      <w:r>
        <w:t>23</w:t>
        <w:tab/>
        <w:t>1951 - 1990</w:t>
      </w:r>
    </w:p>
    <w:p>
      <w:r>
        <w:t>24</w:t>
        <w:tab/>
        <w:t>Findkartei</w:t>
      </w:r>
    </w:p>
    <w:p>
      <w:r>
        <w:t>25</w:t>
        <w:tab/>
        <w:t>Bestand nur zum geringeren Teil geordnet und verzeichnet.</w:t>
      </w:r>
    </w:p>
    <w:p>
      <w:r>
        <w:t>26</w:t>
        <w:tab/>
        <w:t>&lt; - &gt;</w:t>
      </w:r>
    </w:p>
    <w:p>
      <w:r>
        <w:t>27</w:t>
        <w:tab/>
        <w:t>Kultureller Beirat für das Verlagswesen</w:t>
      </w:r>
    </w:p>
    <w:p>
      <w:r>
        <w:t>30</w:t>
        <w:tab/>
        <w:t>686</w:t>
      </w:r>
    </w:p>
    <w:p>
      <w:r>
        <w:t>30z</w:t>
        <w:tab/>
        <w:t>DR 1 / 686</w:t>
      </w:r>
    </w:p>
    <w:p>
      <w:r>
        <w:t>40</w:t>
        <w:tab/>
        <w:t>Protokoll der 1. Sitzung der s[2{wissenschaftliche&lt;r&gt;}n 1{Lektor}]sen des k[Kulturellen Beirat für das Verlagswesen]kes</w:t>
      </w:r>
    </w:p>
    <w:p>
      <w:r>
        <w:t>43</w:t>
        <w:tab/>
        <w:t>05.1950 - 07.1950</w:t>
      </w:r>
    </w:p>
    <w:p>
      <w:r>
        <w:br/>
        <w:t>26</w:t>
        <w:tab/>
        <w:t>&lt; - &gt;</w:t>
      </w:r>
    </w:p>
    <w:p>
      <w:r>
        <w:t>27</w:t>
        <w:tab/>
        <w:t>Zentralstelle für wissenschaftliche Literatur</w:t>
      </w:r>
    </w:p>
    <w:p>
      <w:r>
        <w:t>30</w:t>
        <w:tab/>
        <w:t>687 - 689</w:t>
      </w:r>
    </w:p>
    <w:p>
      <w:r>
        <w:t>30z</w:t>
        <w:tab/>
        <w:t>DR 1 / 687 - 689</w:t>
      </w:r>
    </w:p>
    <w:p>
      <w:r>
        <w:t>40</w:t>
        <w:tab/>
        <w:t>s[Zeitschriftenprüfung]s</w:t>
      </w:r>
    </w:p>
    <w:p>
      <w:r>
        <w:t>41</w:t>
        <w:tab/>
        <w:t>v.a.: Sitzungen des Kuratoriums der k[Zentralstelle für s[2{wissenschaftliche} 1{Literatur}]s]k</w:t>
      </w:r>
    </w:p>
    <w:p>
      <w:r>
        <w:t>43</w:t>
        <w:tab/>
        <w:t>01.1951 - 1955</w:t>
      </w:r>
    </w:p>
    <w:p>
      <w:r>
        <w:t>50</w:t>
        <w:tab/>
        <w:t>3 Bde.</w:t>
      </w:r>
    </w:p>
    <w:p>
      <w:r>
        <w:br/>
        <w:t>26</w:t>
        <w:tab/>
        <w:t>&lt; - &gt;</w:t>
      </w:r>
    </w:p>
    <w:p>
      <w:r>
        <w:t>27</w:t>
        <w:tab/>
        <w:t>VVB (Z) Druck und Verlag</w:t>
      </w:r>
    </w:p>
    <w:p>
      <w:r>
        <w:t>30</w:t>
        <w:tab/>
        <w:t>690</w:t>
      </w:r>
    </w:p>
    <w:p>
      <w:r>
        <w:t>30z</w:t>
        <w:tab/>
        <w:t>DR 1 / 690</w:t>
      </w:r>
    </w:p>
    <w:p>
      <w:r>
        <w:t>40</w:t>
        <w:tab/>
        <w:t>Bericht der k[VVB (Z) s[Druck]s und s[Verlag]s]k über die Realisierung des s[V&lt;olks&gt;W&lt;irtschaftsplan&gt;]ses z[1949]z</w:t>
      </w:r>
    </w:p>
    <w:p>
      <w:r>
        <w:t>43</w:t>
        <w:tab/>
        <w:t>1950</w:t>
      </w:r>
    </w:p>
    <w:p>
      <w:r>
        <w:br/>
        <w:t>30</w:t>
        <w:tab/>
        <w:t>691</w:t>
      </w:r>
    </w:p>
    <w:p>
      <w:r>
        <w:t>30z</w:t>
        <w:tab/>
        <w:t>DR 1 / 691</w:t>
      </w:r>
    </w:p>
    <w:p>
      <w:r>
        <w:t>40</w:t>
        <w:tab/>
        <w:t>Trennung der s[Verlagsbetrieb]se von den Produktionsstätten</w:t>
      </w:r>
    </w:p>
    <w:p>
      <w:r>
        <w:t>43</w:t>
        <w:tab/>
        <w:t>04.1950 - 11.1950</w:t>
      </w:r>
    </w:p>
    <w:p>
      <w:r>
        <w:br/>
        <w:t>30</w:t>
        <w:tab/>
        <w:t>692</w:t>
      </w:r>
    </w:p>
    <w:p>
      <w:r>
        <w:t>30z</w:t>
        <w:tab/>
        <w:t>DR 1 / 692</w:t>
      </w:r>
    </w:p>
    <w:p>
      <w:r>
        <w:t>40</w:t>
        <w:tab/>
        <w:t>s[Verlagspläne]s z[1951]z</w:t>
      </w:r>
    </w:p>
    <w:p>
      <w:r>
        <w:t>43</w:t>
        <w:tab/>
        <w:t>12.1950 - 02.1951</w:t>
      </w:r>
    </w:p>
    <w:p>
      <w:r>
        <w:br/>
        <w:t>26</w:t>
        <w:tab/>
        <w:t>&lt; - &gt;</w:t>
      </w:r>
    </w:p>
    <w:p>
      <w:r>
        <w:t>27</w:t>
        <w:tab/>
        <w:t>Buch-, Bibliotheks- und Verlagswesen</w:t>
      </w:r>
    </w:p>
    <w:p>
      <w:r>
        <w:t>30</w:t>
        <w:tab/>
        <w:t>696</w:t>
      </w:r>
    </w:p>
    <w:p>
      <w:r>
        <w:t>30z</w:t>
        <w:tab/>
        <w:t>DR 1 / 696</w:t>
      </w:r>
    </w:p>
    <w:p>
      <w:r>
        <w:t>40</w:t>
        <w:tab/>
        <w:t>k[Firma Walter de Gruyter &amp; Co.]k</w:t>
      </w:r>
    </w:p>
    <w:p>
      <w:r>
        <w:t>43</w:t>
        <w:tab/>
        <w:t>05.1950 - 10.1950</w:t>
      </w:r>
    </w:p>
    <w:p>
      <w:r>
        <w:br/>
        <w:t>26</w:t>
        <w:tab/>
        <w:t>&lt; - &gt;</w:t>
      </w:r>
    </w:p>
    <w:p>
      <w:r>
        <w:t>27</w:t>
        <w:tab/>
        <w:t>Ministerium für Leichtindustrie \ Polygraphische Industrie \ Verlagswesen</w:t>
      </w:r>
    </w:p>
    <w:p>
      <w:r>
        <w:t>30</w:t>
        <w:tab/>
        <w:t>698</w:t>
      </w:r>
    </w:p>
    <w:p>
      <w:r>
        <w:t>30z</w:t>
        <w:tab/>
        <w:t>DR 1 / 698</w:t>
      </w:r>
    </w:p>
    <w:p>
      <w:r>
        <w:t>40</w:t>
        <w:tab/>
        <w:t>Grundsatzfragen der s[Verlagsplanung]s</w:t>
      </w:r>
    </w:p>
    <w:p>
      <w:r>
        <w:t>41</w:t>
        <w:tab/>
        <w:t>v. a. Zusammenarbeit mit dem k[Amt für s[Literatur]s und s[Verlagswesen]s]k</w:t>
      </w:r>
    </w:p>
    <w:p>
      <w:r>
        <w:t>43</w:t>
        <w:tab/>
        <w:t>11.1953 - 05.1956</w:t>
      </w:r>
    </w:p>
    <w:p>
      <w:r>
        <w:br/>
        <w:t>26</w:t>
        <w:tab/>
        <w:t>&lt; - &gt;</w:t>
      </w:r>
    </w:p>
    <w:p>
      <w:r>
        <w:t>27</w:t>
        <w:tab/>
        <w:t>Ministerium für Leichtindustrie \ Polygraphische Industrie</w:t>
      </w:r>
    </w:p>
    <w:p>
      <w:r>
        <w:t>30</w:t>
        <w:tab/>
        <w:t>700</w:t>
      </w:r>
    </w:p>
    <w:p>
      <w:r>
        <w:t>30z</w:t>
        <w:tab/>
        <w:t>DR 1 / 700</w:t>
      </w:r>
    </w:p>
    <w:p>
      <w:r>
        <w:t>40</w:t>
        <w:tab/>
        <w:t>Zentrale Aufgaben des s[Verlagswesen]ss</w:t>
      </w:r>
    </w:p>
    <w:p>
      <w:r>
        <w:t>43</w:t>
        <w:tab/>
        <w:t>10.1953 - 07.1955</w:t>
      </w:r>
    </w:p>
    <w:p>
      <w:r>
        <w:br/>
        <w:t>30</w:t>
        <w:tab/>
        <w:t>701</w:t>
      </w:r>
    </w:p>
    <w:p>
      <w:r>
        <w:t>30z</w:t>
        <w:tab/>
        <w:t>DR 1 / 701</w:t>
      </w:r>
    </w:p>
    <w:p>
      <w:r>
        <w:t>40</w:t>
        <w:tab/>
        <w:t>Richtlinien für die s[Volkswirtschaftsplanung]s z[1956]z der s[2{volkseigene&lt;r&gt;}n 1{Verlag}]se</w:t>
      </w:r>
    </w:p>
    <w:p>
      <w:r>
        <w:t>43</w:t>
        <w:tab/>
        <w:t>07.1955</w:t>
      </w:r>
    </w:p>
    <w:p>
      <w:r>
        <w:br/>
        <w:t>30</w:t>
        <w:tab/>
        <w:t>702</w:t>
      </w:r>
    </w:p>
    <w:p>
      <w:r>
        <w:t>30z</w:t>
        <w:tab/>
        <w:t>DR 1 / 702</w:t>
      </w:r>
    </w:p>
    <w:p>
      <w:r>
        <w:t>40</w:t>
        <w:tab/>
        <w:t>Planung der s[Verlagsproduktion]s</w:t>
      </w:r>
    </w:p>
    <w:p>
      <w:r>
        <w:t>43</w:t>
        <w:tab/>
        <w:t>01.1954 - 07.1955</w:t>
      </w:r>
    </w:p>
    <w:p>
      <w:r>
        <w:br/>
        <w:t>30</w:t>
        <w:tab/>
        <w:t>703</w:t>
      </w:r>
    </w:p>
    <w:p>
      <w:r>
        <w:t>30z</w:t>
        <w:tab/>
        <w:t>DR 1 / 703</w:t>
      </w:r>
    </w:p>
    <w:p>
      <w:r>
        <w:t>40</w:t>
        <w:tab/>
        <w:t>Vereinheitlichung des s[Vordruckwesen]ss</w:t>
      </w:r>
    </w:p>
    <w:p>
      <w:r>
        <w:t>43</w:t>
        <w:tab/>
        <w:t>1950 - 1955</w:t>
      </w:r>
    </w:p>
    <w:p>
      <w:r>
        <w:br/>
        <w:t>30</w:t>
        <w:tab/>
        <w:t>704</w:t>
      </w:r>
    </w:p>
    <w:p>
      <w:r>
        <w:t>30z</w:t>
        <w:tab/>
        <w:t>DR 1 / 704</w:t>
      </w:r>
    </w:p>
    <w:p>
      <w:r>
        <w:t>40</w:t>
        <w:tab/>
        <w:t>k[p[2{Carl}-1{Marhold}]p-s[Verlagsbuchhandlung]s]k</w:t>
      </w:r>
    </w:p>
    <w:p>
      <w:r>
        <w:t>41</w:t>
        <w:tab/>
        <w:t>u. a. s[Treuhandverwaltung]s sowie Überführung in s[Volkseigentum]s</w:t>
      </w:r>
    </w:p>
    <w:p>
      <w:r>
        <w:t>43</w:t>
        <w:tab/>
        <w:t>12.1950 - 03.1953</w:t>
      </w:r>
    </w:p>
    <w:p>
      <w:r>
        <w:br/>
        <w:t>30</w:t>
        <w:tab/>
        <w:t>705</w:t>
      </w:r>
    </w:p>
    <w:p>
      <w:r>
        <w:t>30z</w:t>
        <w:tab/>
        <w:t>DR 1 / 705</w:t>
      </w:r>
    </w:p>
    <w:p>
      <w:r>
        <w:t>40</w:t>
        <w:tab/>
        <w:t>Betriebsplan z[1954]z des k[VEB Breitkopf und Härtel]k</w:t>
      </w:r>
    </w:p>
    <w:p>
      <w:r>
        <w:t>43</w:t>
        <w:tab/>
        <w:t>01.1954 - 02.1954</w:t>
      </w:r>
    </w:p>
    <w:p>
      <w:r>
        <w:br/>
        <w:t>30</w:t>
        <w:tab/>
        <w:t>706</w:t>
      </w:r>
    </w:p>
    <w:p>
      <w:r>
        <w:t>30z</w:t>
        <w:tab/>
        <w:t>DR 1 / 706</w:t>
      </w:r>
    </w:p>
    <w:p>
      <w:r>
        <w:t>40</w:t>
        <w:tab/>
        <w:t>k[1{VEB Verlag der Kunst} 2{o[Dresden]o}]k</w:t>
      </w:r>
    </w:p>
    <w:p>
      <w:r>
        <w:t>43</w:t>
        <w:tab/>
        <w:t>04.1955 - 12.1955</w:t>
      </w:r>
    </w:p>
    <w:p>
      <w:r>
        <w:br/>
        <w:t>26</w:t>
        <w:tab/>
        <w:t>&lt; - &gt;</w:t>
      </w:r>
    </w:p>
    <w:p>
      <w:r>
        <w:t>27</w:t>
        <w:tab/>
        <w:t>Druckerei- und Verlagskontor</w:t>
      </w:r>
    </w:p>
    <w:p>
      <w:r>
        <w:t>30</w:t>
        <w:tab/>
        <w:t>707</w:t>
      </w:r>
    </w:p>
    <w:p>
      <w:r>
        <w:t>30z</w:t>
        <w:tab/>
        <w:t>DR 1 / 707</w:t>
      </w:r>
    </w:p>
    <w:p>
      <w:r>
        <w:t>40</w:t>
        <w:tab/>
        <w:t>Eintragung der dem k[Druckerei- und s[Verlagskontor]s]k unterstellten s[Verlag]se in das Handelsregister der s[2{volkseigene}n 1{Wirtschaft}]s, Abt. C</w:t>
      </w:r>
    </w:p>
    <w:p>
      <w:r>
        <w:t>43</w:t>
        <w:tab/>
        <w:t>1952 - 1958</w:t>
      </w:r>
    </w:p>
    <w:p>
      <w:r>
        <w:br/>
        <w:t>30</w:t>
        <w:tab/>
        <w:t>708</w:t>
      </w:r>
    </w:p>
    <w:p>
      <w:r>
        <w:t>30z</w:t>
        <w:tab/>
        <w:t>DR 1 / 708</w:t>
      </w:r>
    </w:p>
    <w:p>
      <w:r>
        <w:t>40</w:t>
        <w:tab/>
        <w:t>Rechenschaftslegung der s[2{organisationseigene&lt;r&gt;}n 1{Verlag}]se</w:t>
      </w:r>
    </w:p>
    <w:p>
      <w:r>
        <w:t>41</w:t>
        <w:tab/>
        <w:t>Enthält: k[s[Verlag]s Volk und Welt]k; k[Verlag Neues Leben]k; Der k[Kinderbuchverlag]k; k[p[Henschel]p Verlag]k; Überführung des k[p[2{Alfred}-1{Holz}]p-Verlag]kes in s[Volkseigenttum]s</w:t>
      </w:r>
    </w:p>
    <w:p>
      <w:r>
        <w:t>43</w:t>
        <w:tab/>
        <w:t>1959 - 1963</w:t>
      </w:r>
    </w:p>
    <w:p>
      <w:r>
        <w:br/>
        <w:t>30</w:t>
        <w:tab/>
        <w:t>709</w:t>
      </w:r>
    </w:p>
    <w:p>
      <w:r>
        <w:t>30z</w:t>
        <w:tab/>
        <w:t>DR 1 / 709</w:t>
      </w:r>
    </w:p>
    <w:p>
      <w:r>
        <w:t>40</w:t>
        <w:tab/>
        <w:t>Berichterstattung über den s[2{sozialistische&lt;r&gt;}n 1{Wettbewerb}]s der s[2{volkseigene&lt;r&gt;}n und gleichgestellten 1{Verlag}]se</w:t>
      </w:r>
    </w:p>
    <w:p>
      <w:r>
        <w:t>43</w:t>
        <w:tab/>
        <w:t>04.1961 - 12.1962</w:t>
      </w:r>
    </w:p>
    <w:p>
      <w:r>
        <w:br/>
        <w:t>30</w:t>
        <w:tab/>
        <w:t>710 - 711</w:t>
      </w:r>
    </w:p>
    <w:p>
      <w:r>
        <w:t>30z</w:t>
        <w:tab/>
        <w:t>DR 1 / 710 - 711</w:t>
      </w:r>
    </w:p>
    <w:p>
      <w:r>
        <w:t>40</w:t>
        <w:tab/>
        <w:t>Verbesserung der Arbeit des k[o[Leipzig]oer s[Kommisssions&lt;buchhandel&gt;]s- und s[Groß-Buchhandel]s]ks</w:t>
      </w:r>
    </w:p>
    <w:p>
      <w:r>
        <w:t>41</w:t>
        <w:tab/>
        <w:t>u. a. Plan der s[2{sozialistische}n 1{Rekonstruktion}]s z[1959 - 1965]z des k[LKG]k</w:t>
      </w:r>
    </w:p>
    <w:p>
      <w:r>
        <w:t>43</w:t>
        <w:tab/>
        <w:t>05.1959 - 11.1960; 02.1961 - 03.1963</w:t>
      </w:r>
    </w:p>
    <w:p>
      <w:r>
        <w:t>50</w:t>
        <w:tab/>
        <w:t>2 Bde.</w:t>
      </w:r>
    </w:p>
    <w:p>
      <w:r>
        <w:br/>
        <w:t>30</w:t>
        <w:tab/>
        <w:t>712</w:t>
      </w:r>
    </w:p>
    <w:p>
      <w:r>
        <w:t>30z</w:t>
        <w:tab/>
        <w:t>DR 1 / 712</w:t>
      </w:r>
    </w:p>
    <w:p>
      <w:r>
        <w:t>40</w:t>
        <w:tab/>
        <w:t>k[Betriebsakademie der s[Verlag]se]k</w:t>
      </w:r>
    </w:p>
    <w:p>
      <w:r>
        <w:t>43</w:t>
        <w:tab/>
        <w:t>1959 - 1962</w:t>
      </w:r>
    </w:p>
    <w:p>
      <w:r>
        <w:br/>
        <w:t>30</w:t>
        <w:tab/>
        <w:t>713</w:t>
      </w:r>
    </w:p>
    <w:p>
      <w:r>
        <w:t>30z</w:t>
        <w:tab/>
        <w:t>DR 1 / 713</w:t>
      </w:r>
    </w:p>
    <w:p>
      <w:r>
        <w:t>40</w:t>
        <w:tab/>
        <w:t>s[Kaderanalyse]sn der s[2{organisationseigene&lt;r&gt;}n 1{Verlag}]se</w:t>
      </w:r>
    </w:p>
    <w:p>
      <w:r>
        <w:t>43</w:t>
        <w:tab/>
        <w:t>04.1962 - 05.1962</w:t>
      </w:r>
    </w:p>
    <w:p>
      <w:r>
        <w:br/>
        <w:t>30</w:t>
        <w:tab/>
        <w:t>714</w:t>
      </w:r>
    </w:p>
    <w:p>
      <w:r>
        <w:t>30z</w:t>
        <w:tab/>
        <w:t>DR 1 / 714</w:t>
      </w:r>
    </w:p>
    <w:p>
      <w:r>
        <w:t>40</w:t>
        <w:tab/>
        <w:t>Rechenschaftslegung der s[2{organisationseigene&lt;r&gt;}n 1{Verlag}]se</w:t>
      </w:r>
    </w:p>
    <w:p>
      <w:r>
        <w:t>41</w:t>
        <w:tab/>
        <w:t>k[s[Verlag]s Tribüne]k; k[Mitteldeutscher s[Verlag]s]k; k[Eulenspiegel-Verlag]k; k[Verlag Kultur und Fortschritt]k</w:t>
      </w:r>
    </w:p>
    <w:p>
      <w:r>
        <w:t>43</w:t>
        <w:tab/>
        <w:t>1958 - 1963</w:t>
      </w:r>
    </w:p>
    <w:p>
      <w:r>
        <w:br/>
        <w:t>30</w:t>
        <w:tab/>
        <w:t>715</w:t>
      </w:r>
    </w:p>
    <w:p>
      <w:r>
        <w:t>30z</w:t>
        <w:tab/>
        <w:t>DR 1 / 715</w:t>
      </w:r>
    </w:p>
    <w:p>
      <w:r>
        <w:t>40</w:t>
        <w:tab/>
        <w:t>Rechenschaftslegung der s[2{organisationseigene&lt;r&gt;}n 1{Verlag}]se</w:t>
      </w:r>
    </w:p>
    <w:p>
      <w:r>
        <w:t>41</w:t>
        <w:tab/>
        <w:t>k[p[Rütten]p und p[Loening]p]k; k[Aufbau-s[Verlag]s]k; k[Volksverlag o[Weimar]o]k</w:t>
      </w:r>
    </w:p>
    <w:p>
      <w:r>
        <w:t>43</w:t>
        <w:tab/>
        <w:t>1958 - 1963</w:t>
      </w:r>
    </w:p>
    <w:p>
      <w:r>
        <w:br/>
        <w:t>30</w:t>
        <w:tab/>
        <w:t>716</w:t>
      </w:r>
    </w:p>
    <w:p>
      <w:r>
        <w:t>30z</w:t>
        <w:tab/>
        <w:t>DR 1 / 716</w:t>
      </w:r>
    </w:p>
    <w:p>
      <w:r>
        <w:t>40</w:t>
        <w:tab/>
        <w:t>Stellenpläne des k[Aufbau-s[Verlag]s]kes, des k[p[Henschel]p-Verlag]kes sowie des k[Eulenspiegel-Verlag]kes</w:t>
      </w:r>
    </w:p>
    <w:p>
      <w:r>
        <w:t>43</w:t>
        <w:tab/>
        <w:t>07.1961 - 04.1962</w:t>
      </w:r>
    </w:p>
    <w:p>
      <w:r>
        <w:br/>
        <w:t>30</w:t>
        <w:tab/>
        <w:t>717</w:t>
      </w:r>
    </w:p>
    <w:p>
      <w:r>
        <w:t>30z</w:t>
        <w:tab/>
        <w:t>DR 1 / 717</w:t>
      </w:r>
    </w:p>
    <w:p>
      <w:r>
        <w:t>40</w:t>
        <w:tab/>
        <w:t>Stellenpläne der s[Verlag]se k[Neues Leben]k, k[Kultur und Fortschritt]k, des k[1{Mitteldeutsche&lt;r&gt;}n 2{Verlag}]kes und des k[Kinderbuchverlag]kes</w:t>
      </w:r>
    </w:p>
    <w:p>
      <w:r>
        <w:t>43</w:t>
        <w:tab/>
        <w:t>07.1961 - 04.1962</w:t>
      </w:r>
    </w:p>
    <w:p>
      <w:r>
        <w:br/>
        <w:t>30</w:t>
        <w:tab/>
        <w:t>718</w:t>
      </w:r>
    </w:p>
    <w:p>
      <w:r>
        <w:t>30z</w:t>
        <w:tab/>
        <w:t>DR 1 / 718</w:t>
      </w:r>
    </w:p>
    <w:p>
      <w:r>
        <w:t>40</w:t>
        <w:tab/>
        <w:t>Unterstützung des Produktionsaufgebotes z[1961]z in den s[Verlag]sen</w:t>
      </w:r>
    </w:p>
    <w:p>
      <w:r>
        <w:t>43</w:t>
        <w:tab/>
        <w:t>05.1962 - 07.1962</w:t>
      </w:r>
    </w:p>
    <w:p>
      <w:r>
        <w:br/>
        <w:t>30</w:t>
        <w:tab/>
        <w:t>719</w:t>
      </w:r>
    </w:p>
    <w:p>
      <w:r>
        <w:t>30z</w:t>
        <w:tab/>
        <w:t>DR 1 / 719</w:t>
      </w:r>
    </w:p>
    <w:p>
      <w:r>
        <w:t>40</w:t>
        <w:tab/>
        <w:t>Richtlinien für die Ausarbeitung von s[Statut]sen der s[Verlag]se</w:t>
      </w:r>
    </w:p>
    <w:p>
      <w:r>
        <w:t>41</w:t>
        <w:tab/>
        <w:t>u. a. s[Musterstatut]s; s[Statistische Übersicht]sen</w:t>
      </w:r>
    </w:p>
    <w:p>
      <w:r>
        <w:t>43</w:t>
        <w:tab/>
        <w:t>11.1958 - 02.1960</w:t>
      </w:r>
    </w:p>
    <w:p>
      <w:r>
        <w:br/>
        <w:t>30</w:t>
        <w:tab/>
        <w:t>720</w:t>
      </w:r>
    </w:p>
    <w:p>
      <w:r>
        <w:t>30z</w:t>
        <w:tab/>
        <w:t>DR 1 / 720</w:t>
      </w:r>
    </w:p>
    <w:p>
      <w:r>
        <w:t>40</w:t>
        <w:tab/>
        <w:t>Brigaden der sozialistischen Arbeit in den s[2{nachgeordnete&lt;r&gt;}n 3{organisationseigene&lt;r&gt;}n 1{Verlag}]sen</w:t>
      </w:r>
    </w:p>
    <w:p>
      <w:r>
        <w:t>43</w:t>
        <w:tab/>
        <w:t>07.1960 - 04.1962</w:t>
      </w:r>
    </w:p>
    <w:p>
      <w:r>
        <w:br/>
        <w:t>26</w:t>
        <w:tab/>
        <w:t>&lt; - &gt;</w:t>
      </w:r>
    </w:p>
    <w:p>
      <w:r>
        <w:t>27</w:t>
        <w:tab/>
        <w:t>Verwaltung Volkseigener Verlage</w:t>
      </w:r>
    </w:p>
    <w:p>
      <w:r>
        <w:t>30</w:t>
        <w:tab/>
        <w:t>721 - 724</w:t>
      </w:r>
    </w:p>
    <w:p>
      <w:r>
        <w:t>30z</w:t>
        <w:tab/>
        <w:t>DR 1 / 721 - 724</w:t>
      </w:r>
    </w:p>
    <w:p>
      <w:r>
        <w:t>40</w:t>
        <w:tab/>
        <w:t>Dienstanweisungen und Rundschreiben des Ministeriums für Leichtindustrie sowie der k[V&lt;erwaltung &gt;V&lt;olkseigener &gt;V&lt;erlage&gt;]k</w:t>
      </w:r>
    </w:p>
    <w:p>
      <w:r>
        <w:t>43</w:t>
        <w:tab/>
        <w:t>04.1951 - 1956</w:t>
      </w:r>
    </w:p>
    <w:p>
      <w:r>
        <w:t>50</w:t>
        <w:tab/>
        <w:t>4 Bde.</w:t>
      </w:r>
    </w:p>
    <w:p>
      <w:r>
        <w:br/>
        <w:t>30</w:t>
        <w:tab/>
        <w:t>725</w:t>
      </w:r>
    </w:p>
    <w:p>
      <w:r>
        <w:t>30z</w:t>
        <w:tab/>
        <w:t>DR 1 / 725</w:t>
      </w:r>
    </w:p>
    <w:p>
      <w:r>
        <w:t>40</w:t>
        <w:tab/>
        <w:t>Übersicht über die s[2{lizenzierte&lt;r&gt;}n 1{Verlag}]se</w:t>
      </w:r>
    </w:p>
    <w:p>
      <w:r>
        <w:t>41</w:t>
        <w:tab/>
        <w:t>u. a. Angaben zur s[Verlagsgeschichte]s einzelner s[Verlag]se</w:t>
      </w:r>
    </w:p>
    <w:p>
      <w:r>
        <w:t>43</w:t>
        <w:tab/>
        <w:t>1948 - 1954</w:t>
      </w:r>
    </w:p>
    <w:p>
      <w:r>
        <w:br/>
        <w:t>30</w:t>
        <w:tab/>
        <w:t>726</w:t>
      </w:r>
    </w:p>
    <w:p>
      <w:r>
        <w:t>30z</w:t>
        <w:tab/>
        <w:t>DR 1 / 726</w:t>
      </w:r>
    </w:p>
    <w:p>
      <w:r>
        <w:t>40</w:t>
        <w:tab/>
        <w:t>Aufgaben und Arbeitsweise der k[V&lt;erwaltung &gt;V&lt;olkseigener &gt;V&lt;erlage&gt;]k</w:t>
      </w:r>
    </w:p>
    <w:p>
      <w:r>
        <w:t>43</w:t>
        <w:tab/>
        <w:t>01.1954 - 03.1956</w:t>
      </w:r>
    </w:p>
    <w:p>
      <w:r>
        <w:br/>
        <w:t>30</w:t>
        <w:tab/>
        <w:t>728</w:t>
      </w:r>
    </w:p>
    <w:p>
      <w:r>
        <w:t>30z</w:t>
        <w:tab/>
        <w:t>DR 1 / 728</w:t>
      </w:r>
    </w:p>
    <w:p>
      <w:r>
        <w:t>40</w:t>
        <w:tab/>
        <w:t>Reorganisation der s[2{volkseigene}n 1{Industrie}]s</w:t>
      </w:r>
    </w:p>
    <w:p>
      <w:r>
        <w:t>41</w:t>
        <w:tab/>
        <w:t>u. a. Aufstellung der der k[V&lt;erwaltung &gt;V&lt;olkseigener &gt;V&lt;erlage&gt;]k ab z[01.01.1951]z unterstellten s[Verlag]se; Eintragungen der Betriebe in das s[Handelsregister]s</w:t>
      </w:r>
    </w:p>
    <w:p>
      <w:r>
        <w:t>43</w:t>
        <w:tab/>
        <w:t>03.1951 - 08.1952</w:t>
      </w:r>
    </w:p>
    <w:p>
      <w:r>
        <w:br/>
        <w:t>30</w:t>
        <w:tab/>
        <w:t>729</w:t>
      </w:r>
    </w:p>
    <w:p>
      <w:r>
        <w:t>30z</w:t>
        <w:tab/>
        <w:t>DR 1 / 729</w:t>
      </w:r>
    </w:p>
    <w:p>
      <w:r>
        <w:t>40</w:t>
        <w:tab/>
        <w:t>s[Preisgestaltung]s im Bereich s[Buchdruck]s und s[graphische Industrie]s</w:t>
      </w:r>
    </w:p>
    <w:p>
      <w:r>
        <w:t>43</w:t>
        <w:tab/>
        <w:t>1951 - 1955</w:t>
      </w:r>
    </w:p>
    <w:p>
      <w:r>
        <w:br/>
        <w:t>30</w:t>
        <w:tab/>
        <w:t>730</w:t>
      </w:r>
    </w:p>
    <w:p>
      <w:r>
        <w:t>30z</w:t>
        <w:tab/>
        <w:t>DR 1 / 730</w:t>
      </w:r>
    </w:p>
    <w:p>
      <w:r>
        <w:t>40</w:t>
        <w:tab/>
        <w:t>Grundsatzfragen der s[Verlagsplanung]s</w:t>
      </w:r>
    </w:p>
    <w:p>
      <w:r>
        <w:t>41</w:t>
        <w:tab/>
        <w:t>u. a. s[Verlagsverzeichnis]s der k[Verwaltung Volkseigener Verlage]k</w:t>
      </w:r>
    </w:p>
    <w:p>
      <w:r>
        <w:t>43</w:t>
        <w:tab/>
        <w:t>1951 - 1954</w:t>
      </w:r>
    </w:p>
    <w:p>
      <w:r>
        <w:br/>
        <w:t>30</w:t>
        <w:tab/>
        <w:t>731</w:t>
      </w:r>
    </w:p>
    <w:p>
      <w:r>
        <w:t>30z</w:t>
        <w:tab/>
        <w:t>DR 1 / 731</w:t>
      </w:r>
    </w:p>
    <w:p>
      <w:r>
        <w:t>40</w:t>
        <w:tab/>
        <w:t>Grundsatzfragen der s[Volkswirtschaftsplanung]s</w:t>
      </w:r>
    </w:p>
    <w:p>
      <w:r>
        <w:t>41</w:t>
        <w:tab/>
        <w:t>u. a. Sturkturplan der k[Verwaltung Volkseigener Verlage]k</w:t>
      </w:r>
    </w:p>
    <w:p>
      <w:r>
        <w:t>43</w:t>
        <w:tab/>
        <w:t>1949 - 1952</w:t>
      </w:r>
    </w:p>
    <w:p>
      <w:r>
        <w:br/>
        <w:t>30</w:t>
        <w:tab/>
        <w:t>733</w:t>
      </w:r>
    </w:p>
    <w:p>
      <w:r>
        <w:t>30z</w:t>
        <w:tab/>
        <w:t>DR 1 / 733</w:t>
      </w:r>
    </w:p>
    <w:p>
      <w:r>
        <w:t>40</w:t>
        <w:tab/>
        <w:t>Planung der s[Investition]sen</w:t>
      </w:r>
    </w:p>
    <w:p>
      <w:r>
        <w:t>43</w:t>
        <w:tab/>
        <w:t>11.1951 - 07.1953</w:t>
      </w:r>
    </w:p>
    <w:p>
      <w:r>
        <w:br/>
        <w:t>30</w:t>
        <w:tab/>
        <w:t>736 - 738</w:t>
      </w:r>
    </w:p>
    <w:p>
      <w:r>
        <w:t>30z</w:t>
        <w:tab/>
        <w:t>DR 1 / 736 - 738</w:t>
      </w:r>
    </w:p>
    <w:p>
      <w:r>
        <w:t>40</w:t>
        <w:tab/>
        <w:t>Arbeitsberatungen und Berichte der Abteilungen der k[V&lt;erwaltung &gt;V&lt;olkseigener &gt;V&lt;erlage&gt;]k</w:t>
      </w:r>
    </w:p>
    <w:p>
      <w:r>
        <w:t>43</w:t>
        <w:tab/>
        <w:t>01.1954 - 07.1956</w:t>
      </w:r>
    </w:p>
    <w:p>
      <w:r>
        <w:t>50</w:t>
        <w:tab/>
        <w:t>3 Bde.</w:t>
      </w:r>
    </w:p>
    <w:p>
      <w:r>
        <w:br/>
        <w:t>30</w:t>
        <w:tab/>
        <w:t>739</w:t>
      </w:r>
    </w:p>
    <w:p>
      <w:r>
        <w:t>30z</w:t>
        <w:tab/>
        <w:t>DR 1 / 739</w:t>
      </w:r>
    </w:p>
    <w:p>
      <w:r>
        <w:t>40</w:t>
        <w:tab/>
        <w:t>Geschäftsverteilungspläne der s[2{volkseigene&lt;r&gt;}n 1{Verlag}]se</w:t>
      </w:r>
    </w:p>
    <w:p>
      <w:r>
        <w:t>43</w:t>
        <w:tab/>
        <w:t>12.1955 - 01.1956</w:t>
      </w:r>
    </w:p>
    <w:p>
      <w:r>
        <w:br/>
        <w:t>30</w:t>
        <w:tab/>
        <w:t>740</w:t>
      </w:r>
    </w:p>
    <w:p>
      <w:r>
        <w:t>30z</w:t>
        <w:tab/>
        <w:t>DR 1 / 740</w:t>
      </w:r>
    </w:p>
    <w:p>
      <w:r>
        <w:t>40</w:t>
        <w:tab/>
        <w:t>Berichterstattung über die Arbeit der der k[V&lt;erwaltung &gt;V&lt;olkseigener &gt;V&lt;erlage&gt;]k zugeordneten s[Verlag]se</w:t>
      </w:r>
    </w:p>
    <w:p>
      <w:r>
        <w:t>43</w:t>
        <w:tab/>
        <w:t>01.1954 - 04.1956</w:t>
      </w:r>
    </w:p>
    <w:p>
      <w:r>
        <w:br/>
        <w:t>30</w:t>
        <w:tab/>
        <w:t>741</w:t>
      </w:r>
    </w:p>
    <w:p>
      <w:r>
        <w:t>30z</w:t>
        <w:tab/>
        <w:t>DR 1 / 741</w:t>
      </w:r>
    </w:p>
    <w:p>
      <w:r>
        <w:t>40</w:t>
        <w:tab/>
        <w:t>Richtlinien für die Arbeit der s[Verlag]se</w:t>
      </w:r>
    </w:p>
    <w:p>
      <w:r>
        <w:t>41</w:t>
        <w:tab/>
        <w:t>u. a. s[Verlagsleitertagung]s z[1954]z</w:t>
      </w:r>
    </w:p>
    <w:p>
      <w:r>
        <w:t>43</w:t>
        <w:tab/>
        <w:t>1951 - 1955</w:t>
      </w:r>
    </w:p>
    <w:p>
      <w:r>
        <w:br/>
        <w:t>30</w:t>
        <w:tab/>
        <w:t>742</w:t>
      </w:r>
    </w:p>
    <w:p>
      <w:r>
        <w:t>30z</w:t>
        <w:tab/>
        <w:t>DR 1 / 742</w:t>
      </w:r>
    </w:p>
    <w:p>
      <w:r>
        <w:t>40</w:t>
        <w:tab/>
        <w:t>s[Vermögensrecht]sliche Angelegenheiten der s[Verlag]se</w:t>
      </w:r>
    </w:p>
    <w:p>
      <w:r>
        <w:t>41</w:t>
        <w:tab/>
        <w:t>u. a. k[Akademische s[Verlagsgesellschaft]s p[Geest]p &amp; p[Portig]p K.G. o[Leipzig]o]k</w:t>
      </w:r>
    </w:p>
    <w:p>
      <w:r>
        <w:t>43</w:t>
        <w:tab/>
        <w:t>1953 - 1959</w:t>
      </w:r>
    </w:p>
    <w:p>
      <w:r>
        <w:br/>
        <w:t>30</w:t>
        <w:tab/>
        <w:t>743 - 748</w:t>
      </w:r>
    </w:p>
    <w:p>
      <w:r>
        <w:t>30z</w:t>
        <w:tab/>
        <w:t>DR 1 / 743 - 748</w:t>
      </w:r>
    </w:p>
    <w:p>
      <w:r>
        <w:t>40</w:t>
        <w:tab/>
        <w:t>Anleitung der der k[V&lt;erwaltung &gt;V&lt;olkseigener &gt;V&lt;erlage&gt;]k zugeordneten s[Verlag]se</w:t>
      </w:r>
    </w:p>
    <w:p>
      <w:r>
        <w:t>43</w:t>
        <w:tab/>
        <w:t>1951 - 01.1955</w:t>
      </w:r>
    </w:p>
    <w:p>
      <w:r>
        <w:t>50</w:t>
        <w:tab/>
        <w:t>6 Bde.</w:t>
      </w:r>
    </w:p>
    <w:p>
      <w:r>
        <w:br/>
        <w:t>30</w:t>
        <w:tab/>
        <w:t>750</w:t>
      </w:r>
    </w:p>
    <w:p>
      <w:r>
        <w:t>30z</w:t>
        <w:tab/>
        <w:t>DR 1 / 750</w:t>
      </w:r>
    </w:p>
    <w:p>
      <w:r>
        <w:t>40</w:t>
        <w:tab/>
        <w:t>Berichterstattung über die Erfüllung von s[Exportaufträge]sn der s[Verlag]se</w:t>
      </w:r>
    </w:p>
    <w:p>
      <w:r>
        <w:t>43</w:t>
        <w:tab/>
        <w:t>09.1951 - 12.1953</w:t>
      </w:r>
    </w:p>
    <w:p>
      <w:r>
        <w:br/>
        <w:t>30</w:t>
        <w:tab/>
        <w:t>751 - 754</w:t>
      </w:r>
    </w:p>
    <w:p>
      <w:r>
        <w:t>30z</w:t>
        <w:tab/>
        <w:t>DR 1 / 751 - 754</w:t>
      </w:r>
    </w:p>
    <w:p>
      <w:r>
        <w:t>40</w:t>
        <w:tab/>
        <w:t>Erfüllung des Produktionsplanes der der k[V&lt;erwaltung &gt;V&lt;olkseigener &gt;V&lt;erlage&gt;]k zugeordneten s[Verlag]se (Zusammenfassung)</w:t>
      </w:r>
    </w:p>
    <w:p>
      <w:r>
        <w:t>43</w:t>
        <w:tab/>
        <w:t>12.1951 - 04.1952; 03.1953; 1953 - 1956</w:t>
      </w:r>
    </w:p>
    <w:p>
      <w:r>
        <w:br/>
        <w:t>30</w:t>
        <w:tab/>
        <w:t>755</w:t>
      </w:r>
    </w:p>
    <w:p>
      <w:r>
        <w:t>30z</w:t>
        <w:tab/>
        <w:t>DR 1 / 755</w:t>
      </w:r>
    </w:p>
    <w:p>
      <w:r>
        <w:t>40</w:t>
        <w:tab/>
        <w:t>Aufstellung der der k[V&lt;erwaltung &gt;V&lt;olkseigener &gt;V&lt;erlage&gt;]k unterstellten s[Verlag]se</w:t>
      </w:r>
    </w:p>
    <w:p>
      <w:r>
        <w:t>43</w:t>
        <w:tab/>
        <w:t>01.1953 - 03.1953</w:t>
      </w:r>
    </w:p>
    <w:p>
      <w:r>
        <w:br/>
        <w:t>30</w:t>
        <w:tab/>
        <w:t>757 - 759</w:t>
      </w:r>
    </w:p>
    <w:p>
      <w:r>
        <w:t>30z</w:t>
        <w:tab/>
        <w:t>DR 1 / 757 - 759</w:t>
      </w:r>
    </w:p>
    <w:p>
      <w:r>
        <w:t>40</w:t>
        <w:tab/>
        <w:t>s[Volkswirtschaftsplanung]s z[1953]z und z[1954]z der k[Vereinigung Volkseigener s[Verlag]se]k</w:t>
      </w:r>
    </w:p>
    <w:p>
      <w:r>
        <w:t>43</w:t>
        <w:tab/>
        <w:t>09.1952 - 04.1954</w:t>
      </w:r>
    </w:p>
    <w:p>
      <w:r>
        <w:t>50</w:t>
        <w:tab/>
        <w:t>3 Bde.</w:t>
      </w:r>
    </w:p>
    <w:p>
      <w:r>
        <w:br/>
        <w:t>30</w:t>
        <w:tab/>
        <w:t>760</w:t>
      </w:r>
    </w:p>
    <w:p>
      <w:r>
        <w:t>30z</w:t>
        <w:tab/>
        <w:t>DR 1 / 760</w:t>
      </w:r>
    </w:p>
    <w:p>
      <w:r>
        <w:t>40</w:t>
        <w:tab/>
        <w:t>s[Volkswirtschaftsplan]s des k[VEB s[Verlag]s Technik]k</w:t>
      </w:r>
    </w:p>
    <w:p>
      <w:r>
        <w:t>43</w:t>
        <w:tab/>
        <w:t>01.1954 - 11.1954</w:t>
      </w:r>
    </w:p>
    <w:p>
      <w:r>
        <w:br/>
        <w:t>30</w:t>
        <w:tab/>
        <w:t>761</w:t>
      </w:r>
    </w:p>
    <w:p>
      <w:r>
        <w:t>30z</w:t>
        <w:tab/>
        <w:t>DR 1 / 761</w:t>
      </w:r>
    </w:p>
    <w:p>
      <w:r>
        <w:t>40</w:t>
        <w:tab/>
        <w:t>Realisierung der s[Themenpläne]s der k[1{Akademische}n 2{s[Verlagsgesellschaft]s o[Leipzig]o}]k, des k[1{VEB p[2{Wilhelm}-1{Knapp}]p-s[Verlag]s}es 2{o[Halle]o}]k sowie des k[1{VEB p[2{Carl}-1{Marhold}]p-Verlag}es 2{Halle}]k</w:t>
      </w:r>
    </w:p>
    <w:p>
      <w:r>
        <w:t>43</w:t>
        <w:tab/>
        <w:t>07.1953 - 11.1954</w:t>
      </w:r>
    </w:p>
    <w:p>
      <w:r>
        <w:br/>
        <w:t>30</w:t>
        <w:tab/>
        <w:t>762</w:t>
      </w:r>
    </w:p>
    <w:p>
      <w:r>
        <w:t>30z</w:t>
        <w:tab/>
        <w:t>DR 1 / 762</w:t>
      </w:r>
    </w:p>
    <w:p>
      <w:r>
        <w:t>40</w:t>
        <w:tab/>
        <w:t>k[Akademische s[Verlagsgesellschaft]s p[Geest]p &amp; p[Portig]p K.G.]k</w:t>
      </w:r>
    </w:p>
    <w:p>
      <w:r>
        <w:t>41</w:t>
        <w:tab/>
        <w:t>u. a. s[Lizenzierung]s; s[Volkswirtschaftsplanung]s z[1954]z; s[Verlagsplan]s z[1954]z des k[Inselverlag]kes</w:t>
      </w:r>
    </w:p>
    <w:p>
      <w:r>
        <w:t>43</w:t>
        <w:tab/>
        <w:t>06.1953 - 08.1953</w:t>
      </w:r>
    </w:p>
    <w:p>
      <w:r>
        <w:br/>
        <w:t>30</w:t>
        <w:tab/>
        <w:t>764</w:t>
      </w:r>
    </w:p>
    <w:p>
      <w:r>
        <w:t>30z</w:t>
        <w:tab/>
        <w:t>DR 1 / 764</w:t>
      </w:r>
    </w:p>
    <w:p>
      <w:r>
        <w:t>40</w:t>
        <w:tab/>
        <w:t>k[VEB Deutscher s[Verlag]s der Wissenschaften]k</w:t>
      </w:r>
    </w:p>
    <w:p>
      <w:r>
        <w:t>43</w:t>
        <w:tab/>
        <w:t>10.1954 - 01.1955</w:t>
      </w:r>
    </w:p>
    <w:p>
      <w:r>
        <w:br/>
        <w:t>30</w:t>
        <w:tab/>
        <w:t>765</w:t>
      </w:r>
    </w:p>
    <w:p>
      <w:r>
        <w:t>30z</w:t>
        <w:tab/>
        <w:t>DR 1 / 765</w:t>
      </w:r>
    </w:p>
    <w:p>
      <w:r>
        <w:t>40</w:t>
        <w:tab/>
        <w:t>s[Volkswirtschaftsplanung]s des k[1{p[2{B.G.} 1{Teubner}]p-s[Verlag]s}es 2{o[Leipzig]o}]k</w:t>
      </w:r>
    </w:p>
    <w:p>
      <w:r>
        <w:t>41</w:t>
        <w:tab/>
        <w:t>u. a. k[VEB p[2{Gustav}-1{Fischer}]p-s[Verlag]s o[Jena]o]k</w:t>
      </w:r>
    </w:p>
    <w:p>
      <w:r>
        <w:t>43</w:t>
        <w:tab/>
        <w:t>07.1952 - 12.1953</w:t>
      </w:r>
    </w:p>
    <w:p>
      <w:r>
        <w:br/>
        <w:t>30</w:t>
        <w:tab/>
        <w:t>766</w:t>
      </w:r>
    </w:p>
    <w:p>
      <w:r>
        <w:t>30z</w:t>
        <w:tab/>
        <w:t>DR 1 / 766</w:t>
      </w:r>
    </w:p>
    <w:p>
      <w:r>
        <w:t>40</w:t>
        <w:tab/>
        <w:t>Perspektiv- und s[Volkswirtschaftsplanung]s der k[p[2{B.G.} 1{Teubner}]p s[Verlagsgesellschaft]s]k, des k[VEB Volk und Gesundheit]k sowie des k[VEB p[2{Georg} 1{Thieme}]p]k</w:t>
      </w:r>
    </w:p>
    <w:p>
      <w:r>
        <w:t>43</w:t>
        <w:tab/>
        <w:t>06.1953 - 02.1955</w:t>
      </w:r>
    </w:p>
    <w:p>
      <w:r>
        <w:br/>
        <w:t>30</w:t>
        <w:tab/>
        <w:t>767</w:t>
      </w:r>
    </w:p>
    <w:p>
      <w:r>
        <w:t>30z</w:t>
        <w:tab/>
        <w:t>DR 1 / 767</w:t>
      </w:r>
    </w:p>
    <w:p>
      <w:r>
        <w:t>40</w:t>
        <w:tab/>
        <w:t>s[Themenplanung]s des k[VEB p[2{Carl}-1{Marhold}]p-s[Verlag]s]kes sowie des k[VEB p[2{Max}-1{Niemeyer}]p-Verlag]kes</w:t>
      </w:r>
    </w:p>
    <w:p>
      <w:r>
        <w:t>43</w:t>
        <w:tab/>
        <w:t>08.1952 - 06.1953</w:t>
      </w:r>
    </w:p>
    <w:p>
      <w:r>
        <w:br/>
        <w:t>30</w:t>
        <w:tab/>
        <w:t>768 - 770</w:t>
      </w:r>
    </w:p>
    <w:p>
      <w:r>
        <w:t>30z</w:t>
        <w:tab/>
        <w:t>DR 1 / 768 - 770</w:t>
      </w:r>
    </w:p>
    <w:p>
      <w:r>
        <w:t>40</w:t>
        <w:tab/>
        <w:t>Jahresfinanzberichte der der k[V&lt;erwaltung &gt;V&lt;olkseigener &gt;V&lt;erlage&gt;]k zugeordneten s[Verlag]se</w:t>
      </w:r>
    </w:p>
    <w:p>
      <w:r>
        <w:t>43</w:t>
        <w:tab/>
        <w:t>03.1951 - 12.1954</w:t>
      </w:r>
    </w:p>
    <w:p>
      <w:r>
        <w:t>50</w:t>
        <w:tab/>
        <w:t>3 Bde.</w:t>
      </w:r>
    </w:p>
    <w:p>
      <w:r>
        <w:br/>
        <w:t>30</w:t>
        <w:tab/>
        <w:t>773</w:t>
      </w:r>
    </w:p>
    <w:p>
      <w:r>
        <w:t>30z</w:t>
        <w:tab/>
        <w:t>DR 1 / 773</w:t>
      </w:r>
    </w:p>
    <w:p>
      <w:r>
        <w:t>40</w:t>
        <w:tab/>
        <w:t>s[Valutaplanung]s z[1953]z der s[Verlag]se</w:t>
      </w:r>
    </w:p>
    <w:p>
      <w:r>
        <w:t>43</w:t>
        <w:tab/>
        <w:t>11.1952 - 01.1954</w:t>
      </w:r>
    </w:p>
    <w:p>
      <w:r>
        <w:br/>
        <w:t>30</w:t>
        <w:tab/>
        <w:t>775</w:t>
      </w:r>
    </w:p>
    <w:p>
      <w:r>
        <w:t>30z</w:t>
        <w:tab/>
        <w:t>DR 1 / 775</w:t>
      </w:r>
    </w:p>
    <w:p>
      <w:r>
        <w:t>40</w:t>
        <w:tab/>
        <w:t>s[Gesamtfinanzplan]s der der k[V&lt;erwaltung &gt;V&lt;olkseigener &gt;V&lt;erlage&gt;]k unterstellten s[Verlag]se z[1954]z</w:t>
      </w:r>
    </w:p>
    <w:p>
      <w:r>
        <w:t>43</w:t>
        <w:tab/>
        <w:t>11.1953 - 12.1954</w:t>
      </w:r>
    </w:p>
    <w:p>
      <w:r>
        <w:br/>
        <w:t>30</w:t>
        <w:tab/>
        <w:t>777</w:t>
      </w:r>
    </w:p>
    <w:p>
      <w:r>
        <w:t>30z</w:t>
        <w:tab/>
        <w:t>DR 1 / 777</w:t>
      </w:r>
    </w:p>
    <w:p>
      <w:r>
        <w:t>40</w:t>
        <w:tab/>
        <w:t>s[Gesamtfinanzplan]s der der k[V&lt;erwaltung &gt;V&lt;olkseigener &gt;V&lt;erlage&gt;]k unterstellten s[Verlag]se z[1953]z</w:t>
      </w:r>
    </w:p>
    <w:p>
      <w:r>
        <w:t>43</w:t>
        <w:tab/>
        <w:t>10.1952 - 02.1953</w:t>
      </w:r>
    </w:p>
    <w:p>
      <w:r>
        <w:br/>
        <w:t>30</w:t>
        <w:tab/>
        <w:t>778</w:t>
      </w:r>
    </w:p>
    <w:p>
      <w:r>
        <w:t>30z</w:t>
        <w:tab/>
        <w:t>DR 1 / 778</w:t>
      </w:r>
    </w:p>
    <w:p>
      <w:r>
        <w:t>40</w:t>
        <w:tab/>
        <w:t>Erfüllung des s[Finanzplan]ses z[1953]z der k[Vereinigung Volkseigener Betriebe s[Verlag]se]k sowie der der k[V&lt;erwaltung &gt;V&lt;olkseigener &gt;V&lt;erlage&gt;]k unterstellten Betriebe</w:t>
      </w:r>
    </w:p>
    <w:p>
      <w:r>
        <w:t>43</w:t>
        <w:tab/>
        <w:t>12.1953 - 01.1954</w:t>
      </w:r>
    </w:p>
    <w:p>
      <w:r>
        <w:br/>
        <w:t>30</w:t>
        <w:tab/>
        <w:t>779 - 783</w:t>
      </w:r>
    </w:p>
    <w:p>
      <w:r>
        <w:t>30z</w:t>
        <w:tab/>
        <w:t>DR 1 / 779 - 783</w:t>
      </w:r>
    </w:p>
    <w:p>
      <w:r>
        <w:t>40</w:t>
        <w:tab/>
        <w:t>s[Betriebsplan]s z[1955]z der k[Vereinigung Volkseigener s[Verlag]se]k</w:t>
      </w:r>
    </w:p>
    <w:p>
      <w:r>
        <w:t>43</w:t>
        <w:tab/>
        <w:t>1955</w:t>
      </w:r>
    </w:p>
    <w:p>
      <w:r>
        <w:t>50</w:t>
        <w:tab/>
        <w:t>5 Bde.</w:t>
      </w:r>
    </w:p>
    <w:p>
      <w:r>
        <w:br/>
        <w:t>30</w:t>
        <w:tab/>
        <w:t>784</w:t>
      </w:r>
    </w:p>
    <w:p>
      <w:r>
        <w:t>30z</w:t>
        <w:tab/>
        <w:t>DR 1 / 784</w:t>
      </w:r>
    </w:p>
    <w:p>
      <w:r>
        <w:t>40</w:t>
        <w:tab/>
        <w:t>s[Betriebsplan]s z[1956]z des k[VEB s[Verlag]s der Kunst o[Dresden]o]k, des k[VEB Verlag Technik]k sowie des k[VEB Verlag für s[Buch&lt;wesen&gt;]s- und s[Bibliothekswesen]s]k</w:t>
      </w:r>
    </w:p>
    <w:p>
      <w:r>
        <w:t>43</w:t>
        <w:tab/>
        <w:t>02.1956 - 04.1956</w:t>
      </w:r>
    </w:p>
    <w:p>
      <w:r>
        <w:br/>
        <w:t>30</w:t>
        <w:tab/>
        <w:t>785</w:t>
      </w:r>
    </w:p>
    <w:p>
      <w:r>
        <w:t>30z</w:t>
        <w:tab/>
        <w:t>DR 1 / 785</w:t>
      </w:r>
    </w:p>
    <w:p>
      <w:r>
        <w:t>40</w:t>
        <w:tab/>
        <w:t>s[Betriebspläne]s z[1953]z des k[VEB p[2{Max}-1{Niemeyer}]p-s[Verlag]s]kes, des k[VEB p[2{Carl}-1{Marhold}]p-Verlag]kes sowie des k[VEB p[2{Wilhelm}-1{Knapp}]p-Verlag]kes</w:t>
      </w:r>
    </w:p>
    <w:p>
      <w:r>
        <w:t>43</w:t>
        <w:tab/>
        <w:t>02.1953 - 04.1953</w:t>
      </w:r>
    </w:p>
    <w:p>
      <w:r>
        <w:br/>
        <w:t>30</w:t>
        <w:tab/>
        <w:t>787</w:t>
      </w:r>
    </w:p>
    <w:p>
      <w:r>
        <w:t>30z</w:t>
        <w:tab/>
        <w:t>DR 1 / 787</w:t>
      </w:r>
    </w:p>
    <w:p>
      <w:r>
        <w:t>40</w:t>
        <w:tab/>
        <w:t>s[Betriebsplan]s z[1953]z der s[Vordruckleitverlag]se</w:t>
      </w:r>
    </w:p>
    <w:p>
      <w:r>
        <w:t>43</w:t>
        <w:tab/>
        <w:t>04.1953</w:t>
      </w:r>
    </w:p>
    <w:p>
      <w:r>
        <w:br/>
        <w:t>30</w:t>
        <w:tab/>
        <w:t>788</w:t>
      </w:r>
    </w:p>
    <w:p>
      <w:r>
        <w:t>30z</w:t>
        <w:tab/>
        <w:t>DR 1 / 788</w:t>
      </w:r>
    </w:p>
    <w:p>
      <w:r>
        <w:t>40</w:t>
        <w:tab/>
        <w:t>s[Betriebsplan]s z[1954]z des k[VEB Deutscher s[Verlag]s der Wissenschaften]k</w:t>
      </w:r>
    </w:p>
    <w:p>
      <w:r>
        <w:t>43</w:t>
        <w:tab/>
        <w:t>01.1954 - 06.1954</w:t>
      </w:r>
    </w:p>
    <w:p>
      <w:r>
        <w:br/>
        <w:t>30</w:t>
        <w:tab/>
        <w:t>789</w:t>
      </w:r>
    </w:p>
    <w:p>
      <w:r>
        <w:t>30z</w:t>
        <w:tab/>
        <w:t>DR 1 / 789</w:t>
      </w:r>
    </w:p>
    <w:p>
      <w:r>
        <w:t>40</w:t>
        <w:tab/>
        <w:t>s[Betriebsplan]s z[1954]z des k[VEB Deutscher Zentralverlag]k</w:t>
      </w:r>
    </w:p>
    <w:p>
      <w:r>
        <w:t>43</w:t>
        <w:tab/>
        <w:t>06.1954</w:t>
      </w:r>
    </w:p>
    <w:p>
      <w:r>
        <w:br/>
        <w:t>30</w:t>
        <w:tab/>
        <w:t>790</w:t>
      </w:r>
    </w:p>
    <w:p>
      <w:r>
        <w:t>30z</w:t>
        <w:tab/>
        <w:t>DR 1 / 790</w:t>
      </w:r>
    </w:p>
    <w:p>
      <w:r>
        <w:t>40</w:t>
        <w:tab/>
        <w:t>s[Betriebsplan]s z[1953]z der der k[V&lt;erwaltung &gt;V&lt;olkseigener &gt;V&lt;erlage&gt;]k unterstellten s[Verlag]se</w:t>
      </w:r>
    </w:p>
    <w:p>
      <w:r>
        <w:t>43</w:t>
        <w:tab/>
        <w:t>01.1953 - 08.1953</w:t>
      </w:r>
    </w:p>
    <w:p>
      <w:r>
        <w:br/>
        <w:t>30</w:t>
        <w:tab/>
        <w:t>791</w:t>
      </w:r>
    </w:p>
    <w:p>
      <w:r>
        <w:t>30z</w:t>
        <w:tab/>
        <w:t>DR 1 / 791</w:t>
      </w:r>
    </w:p>
    <w:p>
      <w:r>
        <w:t>40</w:t>
        <w:tab/>
        <w:t>s[Betriebspläne]s z[1953]z der der k[V&lt;erwaltung &gt;V&lt;olkseigener &gt;V&lt;erlage&gt;]k unterstellten s[Verlag]se</w:t>
      </w:r>
    </w:p>
    <w:p>
      <w:r>
        <w:t>43</w:t>
        <w:tab/>
        <w:t>08.1952 - 04.1953</w:t>
      </w:r>
    </w:p>
    <w:p>
      <w:r>
        <w:br/>
        <w:t>30</w:t>
        <w:tab/>
        <w:t>792</w:t>
      </w:r>
    </w:p>
    <w:p>
      <w:r>
        <w:t>30z</w:t>
        <w:tab/>
        <w:t>DR 1 / 792</w:t>
      </w:r>
    </w:p>
    <w:p>
      <w:r>
        <w:t>40</w:t>
        <w:tab/>
        <w:t>s[Betriebsplan]s z[1956]z des k[VEB p[2{Friedrich} 1{Hofmeister}]p s[Musikverlag]s]k</w:t>
      </w:r>
    </w:p>
    <w:p>
      <w:r>
        <w:t>43</w:t>
        <w:tab/>
        <w:t>02.1956 - 03.1956</w:t>
      </w:r>
    </w:p>
    <w:p>
      <w:r>
        <w:br/>
        <w:t>30</w:t>
        <w:tab/>
        <w:t>793</w:t>
      </w:r>
    </w:p>
    <w:p>
      <w:r>
        <w:t>30z</w:t>
        <w:tab/>
        <w:t>DR 1 / 793</w:t>
      </w:r>
    </w:p>
    <w:p>
      <w:r>
        <w:t>40</w:t>
        <w:tab/>
        <w:t>s[Betriebsplan]s z[1955]z des k[VEB Deutscher Zentralverlag]k</w:t>
      </w:r>
    </w:p>
    <w:p>
      <w:r>
        <w:t>43</w:t>
        <w:tab/>
        <w:t>09.1954 - 04.1955</w:t>
      </w:r>
    </w:p>
    <w:p>
      <w:r>
        <w:br/>
        <w:t>30</w:t>
        <w:tab/>
        <w:t>794</w:t>
      </w:r>
    </w:p>
    <w:p>
      <w:r>
        <w:t>30z</w:t>
        <w:tab/>
        <w:t>DR 1 / 794</w:t>
      </w:r>
    </w:p>
    <w:p>
      <w:r>
        <w:t>40</w:t>
        <w:tab/>
        <w:t>s[Betriebsplan]s z[1956]z des k[VEB p[2{Gustav} 1{Fischer}]p s[Verlag]s o[Jena]o]k</w:t>
      </w:r>
    </w:p>
    <w:p>
      <w:r>
        <w:t>43</w:t>
        <w:tab/>
        <w:t xml:space="preserve">02.1956 </w:t>
      </w:r>
    </w:p>
    <w:p>
      <w:r>
        <w:br/>
        <w:t>30</w:t>
        <w:tab/>
        <w:t>795</w:t>
      </w:r>
    </w:p>
    <w:p>
      <w:r>
        <w:t>30z</w:t>
        <w:tab/>
        <w:t>DR 1 / 795</w:t>
      </w:r>
    </w:p>
    <w:p>
      <w:r>
        <w:t>40</w:t>
        <w:tab/>
        <w:t>s[Betriebsplan]s z[1955]z des k[VEB s[Verlag]s Technik]k</w:t>
      </w:r>
    </w:p>
    <w:p>
      <w:r>
        <w:t>43</w:t>
        <w:tab/>
        <w:t>09.1954 - 07.1955</w:t>
      </w:r>
    </w:p>
    <w:p>
      <w:r>
        <w:br/>
        <w:t>30</w:t>
        <w:tab/>
        <w:t>796</w:t>
      </w:r>
    </w:p>
    <w:p>
      <w:r>
        <w:t>30z</w:t>
        <w:tab/>
        <w:t>DR 1 / 796</w:t>
      </w:r>
    </w:p>
    <w:p>
      <w:r>
        <w:t>40</w:t>
        <w:tab/>
        <w:t>s[Betriebsplan]s z[1955]z des k[VEB Deutscher s[Verlag]s der Wissenschaften]k</w:t>
      </w:r>
    </w:p>
    <w:p>
      <w:r>
        <w:t>43</w:t>
        <w:tab/>
        <w:t>04.1954 - 09.1955</w:t>
      </w:r>
    </w:p>
    <w:p>
      <w:r>
        <w:br/>
        <w:t>30</w:t>
        <w:tab/>
        <w:t>797</w:t>
      </w:r>
    </w:p>
    <w:p>
      <w:r>
        <w:t>30z</w:t>
        <w:tab/>
        <w:t>DR 1 / 797</w:t>
      </w:r>
    </w:p>
    <w:p>
      <w:r>
        <w:t>40</w:t>
        <w:tab/>
        <w:t>s[2{Betriebswirtschaftliche&lt;r&gt;} 1{Arbeitskreis}]se der s[Verlag]se</w:t>
      </w:r>
    </w:p>
    <w:p>
      <w:r>
        <w:t>43</w:t>
        <w:tab/>
        <w:t>10.1953 - 09.1955</w:t>
      </w:r>
    </w:p>
    <w:p>
      <w:r>
        <w:br/>
        <w:t>30</w:t>
        <w:tab/>
        <w:t>798 - 800</w:t>
      </w:r>
    </w:p>
    <w:p>
      <w:r>
        <w:t>30z</w:t>
        <w:tab/>
        <w:t>DR 1 / 798 - 800</w:t>
      </w:r>
    </w:p>
    <w:p>
      <w:r>
        <w:t>40</w:t>
        <w:tab/>
        <w:t>s[Verlagsleitertagung]sen</w:t>
      </w:r>
    </w:p>
    <w:p>
      <w:r>
        <w:t>43</w:t>
        <w:tab/>
        <w:t>1951 - 1956</w:t>
      </w:r>
    </w:p>
    <w:p>
      <w:r>
        <w:t>50</w:t>
        <w:tab/>
        <w:t>3 Bde.</w:t>
      </w:r>
    </w:p>
    <w:p>
      <w:r>
        <w:br/>
        <w:t>30</w:t>
        <w:tab/>
        <w:t>803</w:t>
      </w:r>
    </w:p>
    <w:p>
      <w:r>
        <w:t>30z</w:t>
        <w:tab/>
        <w:t>DR 1 / 803</w:t>
      </w:r>
    </w:p>
    <w:p>
      <w:r>
        <w:t>40</w:t>
        <w:tab/>
        <w:t>s[Statistische Erhebung]s über die s[Beschäftigte]sn in den s[2{volkseigene&lt;r&gt;}n 1{Verlag}]sen</w:t>
      </w:r>
    </w:p>
    <w:p>
      <w:r>
        <w:t>43</w:t>
        <w:tab/>
        <w:t>1954 - 1955</w:t>
      </w:r>
    </w:p>
    <w:p>
      <w:r>
        <w:br/>
        <w:t>30</w:t>
        <w:tab/>
        <w:t>804 - 805</w:t>
      </w:r>
    </w:p>
    <w:p>
      <w:r>
        <w:t>30z</w:t>
        <w:tab/>
        <w:t>DR 1 / 804 - 805</w:t>
      </w:r>
    </w:p>
    <w:p>
      <w:r>
        <w:t>40</w:t>
        <w:tab/>
        <w:t>Arbeits- und Sozialwesen in den s[2{volkseigene&lt;r&gt;}n 1{Verlag}]sen</w:t>
      </w:r>
    </w:p>
    <w:p>
      <w:r>
        <w:t>43</w:t>
        <w:tab/>
        <w:t>1952 - 1955</w:t>
      </w:r>
    </w:p>
    <w:p>
      <w:r>
        <w:t>50</w:t>
        <w:tab/>
        <w:t>2 Bde.</w:t>
      </w:r>
    </w:p>
    <w:p>
      <w:r>
        <w:br/>
        <w:t>30</w:t>
        <w:tab/>
        <w:t>806</w:t>
      </w:r>
    </w:p>
    <w:p>
      <w:r>
        <w:t>30z</w:t>
        <w:tab/>
        <w:t>DR 1 / 806</w:t>
      </w:r>
    </w:p>
    <w:p>
      <w:r>
        <w:t>40</w:t>
        <w:tab/>
        <w:t>s[Überprüfung]s der Arbeitskräfte in den s[Verlag]sen</w:t>
      </w:r>
    </w:p>
    <w:p>
      <w:r>
        <w:t>43</w:t>
        <w:tab/>
        <w:t>1951 - 1954</w:t>
      </w:r>
    </w:p>
    <w:p>
      <w:r>
        <w:br/>
        <w:t>30</w:t>
        <w:tab/>
        <w:t>807</w:t>
      </w:r>
    </w:p>
    <w:p>
      <w:r>
        <w:t>30z</w:t>
        <w:tab/>
        <w:t>DR 1 / 807</w:t>
      </w:r>
    </w:p>
    <w:p>
      <w:r>
        <w:t>40</w:t>
        <w:tab/>
        <w:t>Kontrolle der s[Betriebskollektivverträge]s in den s[Verlag]sen</w:t>
      </w:r>
    </w:p>
    <w:p>
      <w:r>
        <w:t>43</w:t>
        <w:tab/>
        <w:t>10.1953 - 05.1954</w:t>
      </w:r>
    </w:p>
    <w:p>
      <w:r>
        <w:br/>
        <w:t>30</w:t>
        <w:tab/>
        <w:t>809</w:t>
      </w:r>
    </w:p>
    <w:p>
      <w:r>
        <w:t>30z</w:t>
        <w:tab/>
        <w:t>DR 1 / 809</w:t>
      </w:r>
    </w:p>
    <w:p>
      <w:r>
        <w:t>40</w:t>
        <w:tab/>
        <w:t>s[2{Sozialistischer} 1{Wettbewerb}]s in den s[2{volkseigene&lt;r&gt;}n und ihnen gleichgestellten 1{Verlag}]sen</w:t>
      </w:r>
    </w:p>
    <w:p>
      <w:r>
        <w:t>43</w:t>
        <w:tab/>
        <w:t>12.1953 - 12.1954</w:t>
      </w:r>
    </w:p>
    <w:p>
      <w:r>
        <w:br/>
        <w:t>30</w:t>
        <w:tab/>
        <w:t>810</w:t>
      </w:r>
    </w:p>
    <w:p>
      <w:r>
        <w:t>30z</w:t>
        <w:tab/>
        <w:t>DR 1 / 810</w:t>
      </w:r>
    </w:p>
    <w:p>
      <w:r>
        <w:t>40</w:t>
        <w:tab/>
        <w:t>s[2{Sozialistischer} 1{Massenwettbewerb}]s in den s[Vordruckleitverlag]sen</w:t>
      </w:r>
    </w:p>
    <w:p>
      <w:r>
        <w:t>43</w:t>
        <w:tab/>
        <w:t>06.1954 - 04.1955</w:t>
      </w:r>
    </w:p>
    <w:p>
      <w:r>
        <w:br/>
        <w:t>30</w:t>
        <w:tab/>
        <w:t>812 - 814</w:t>
      </w:r>
    </w:p>
    <w:p>
      <w:r>
        <w:t>30z</w:t>
        <w:tab/>
        <w:t>DR 1 / 812 - 814</w:t>
      </w:r>
    </w:p>
    <w:p>
      <w:r>
        <w:t>40</w:t>
        <w:tab/>
        <w:t>s[Betriebspläne]s der s[Vordruckleitverlag]se</w:t>
      </w:r>
    </w:p>
    <w:p>
      <w:r>
        <w:t>43</w:t>
        <w:tab/>
        <w:t>1951 - 1953</w:t>
      </w:r>
    </w:p>
    <w:p>
      <w:r>
        <w:t>50</w:t>
        <w:tab/>
        <w:t>3 Bde.</w:t>
      </w:r>
    </w:p>
    <w:p>
      <w:r>
        <w:br/>
        <w:t>30</w:t>
        <w:tab/>
        <w:t>815 - 819</w:t>
      </w:r>
    </w:p>
    <w:p>
      <w:r>
        <w:t>30z</w:t>
        <w:tab/>
        <w:t>DR 1 / 815 - 819</w:t>
      </w:r>
    </w:p>
    <w:p>
      <w:r>
        <w:t>40</w:t>
        <w:tab/>
        <w:t>Vereinheitlichung des s[Vordruckwesen]ss</w:t>
      </w:r>
    </w:p>
    <w:p>
      <w:r>
        <w:t>43</w:t>
        <w:tab/>
        <w:t>08.1951 - 07.1956</w:t>
      </w:r>
    </w:p>
    <w:p>
      <w:r>
        <w:t>50</w:t>
        <w:tab/>
        <w:t>5 Bde.</w:t>
      </w:r>
    </w:p>
    <w:p>
      <w:r>
        <w:br/>
        <w:t>30</w:t>
        <w:tab/>
        <w:t>820</w:t>
      </w:r>
    </w:p>
    <w:p>
      <w:r>
        <w:t>30z</w:t>
        <w:tab/>
        <w:t>DR 1 / 820</w:t>
      </w:r>
    </w:p>
    <w:p>
      <w:r>
        <w:t>40</w:t>
        <w:tab/>
        <w:t>k[Vordruckleitverlag o[Berlin]o]k</w:t>
      </w:r>
    </w:p>
    <w:p>
      <w:r>
        <w:t>43</w:t>
        <w:tab/>
        <w:t>12.1951 - 12.1952</w:t>
      </w:r>
    </w:p>
    <w:p>
      <w:r>
        <w:br/>
        <w:t>30</w:t>
        <w:tab/>
        <w:t>821</w:t>
      </w:r>
    </w:p>
    <w:p>
      <w:r>
        <w:t>30z</w:t>
        <w:tab/>
        <w:t>DR 1 / 821</w:t>
      </w:r>
    </w:p>
    <w:p>
      <w:r>
        <w:t>40</w:t>
        <w:tab/>
        <w:t>s[Buchvertrieb]s</w:t>
      </w:r>
    </w:p>
    <w:p>
      <w:r>
        <w:t>43</w:t>
        <w:tab/>
        <w:t>06.1952 - 08.1952</w:t>
      </w:r>
    </w:p>
    <w:p>
      <w:r>
        <w:br/>
        <w:t>30</w:t>
        <w:tab/>
        <w:t>822</w:t>
      </w:r>
    </w:p>
    <w:p>
      <w:r>
        <w:t>30z</w:t>
        <w:tab/>
        <w:t>DR 1 / 822</w:t>
      </w:r>
    </w:p>
    <w:p>
      <w:r>
        <w:t>40</w:t>
        <w:tab/>
        <w:t>k[o[Leipzig]oer s[Kommissions&lt;handel&gt;]s- und s[Großbuchhandel]s]k (k[LKG]k)</w:t>
      </w:r>
    </w:p>
    <w:p>
      <w:r>
        <w:t>43</w:t>
        <w:tab/>
        <w:t>1952 - 1955</w:t>
      </w:r>
    </w:p>
    <w:p>
      <w:r>
        <w:br/>
        <w:t>30</w:t>
        <w:tab/>
        <w:t>823</w:t>
      </w:r>
    </w:p>
    <w:p>
      <w:r>
        <w:t>30z</w:t>
        <w:tab/>
        <w:t>DR 1 / 823</w:t>
      </w:r>
    </w:p>
    <w:p>
      <w:r>
        <w:t>40</w:t>
        <w:tab/>
        <w:t>k[Börsenverein der Deutschen s[Buchhändler]s zu o[Leipzig]o]k</w:t>
      </w:r>
    </w:p>
    <w:p>
      <w:r>
        <w:t>43</w:t>
        <w:tab/>
        <w:t>1952 - 1955</w:t>
      </w:r>
    </w:p>
    <w:p>
      <w:r>
        <w:br/>
        <w:t>30</w:t>
        <w:tab/>
        <w:t>824</w:t>
      </w:r>
    </w:p>
    <w:p>
      <w:r>
        <w:t>30z</w:t>
        <w:tab/>
        <w:t>DR 1 / 824</w:t>
      </w:r>
    </w:p>
    <w:p>
      <w:r>
        <w:t>40</w:t>
        <w:tab/>
        <w:t>Zusammenarbeit mit dem k[Amt für s[Literatur]s und s[Verlagswesen]s]k</w:t>
      </w:r>
    </w:p>
    <w:p>
      <w:r>
        <w:t>43</w:t>
        <w:tab/>
        <w:t>1951 - 1956</w:t>
      </w:r>
    </w:p>
    <w:p>
      <w:r>
        <w:br/>
        <w:t>30</w:t>
        <w:tab/>
        <w:t>826</w:t>
      </w:r>
    </w:p>
    <w:p>
      <w:r>
        <w:t>30z</w:t>
        <w:tab/>
        <w:t>DR 1 / 826</w:t>
      </w:r>
    </w:p>
    <w:p>
      <w:r>
        <w:t>40</w:t>
        <w:tab/>
        <w:t>k[s[Verlag]s des s[Schwaneberger Album]ss o[Leipzig]o]k</w:t>
      </w:r>
    </w:p>
    <w:p>
      <w:r>
        <w:t>41</w:t>
        <w:tab/>
        <w:t>u. a. s[Liquidation]s</w:t>
      </w:r>
    </w:p>
    <w:p>
      <w:r>
        <w:t>43</w:t>
        <w:tab/>
        <w:t>1950 - 1954</w:t>
      </w:r>
    </w:p>
    <w:p>
      <w:r>
        <w:br/>
        <w:t>30</w:t>
        <w:tab/>
        <w:t>827</w:t>
      </w:r>
    </w:p>
    <w:p>
      <w:r>
        <w:t>30z</w:t>
        <w:tab/>
        <w:t>DR 1 / 827</w:t>
      </w:r>
    </w:p>
    <w:p>
      <w:r>
        <w:t>40</w:t>
        <w:tab/>
        <w:t>k[s[Musikverlag]s p[2{Wilhelm} 1{Zimmermann}]p]k</w:t>
      </w:r>
    </w:p>
    <w:p>
      <w:r>
        <w:t>41</w:t>
        <w:tab/>
        <w:t>u. a. Geschäftsbericht</w:t>
      </w:r>
    </w:p>
    <w:p>
      <w:r>
        <w:t>43</w:t>
        <w:tab/>
        <w:t>12.1952 - 05.1953</w:t>
      </w:r>
    </w:p>
    <w:p>
      <w:r>
        <w:br/>
        <w:t>30</w:t>
        <w:tab/>
        <w:t>831</w:t>
      </w:r>
    </w:p>
    <w:p>
      <w:r>
        <w:t>30z</w:t>
        <w:tab/>
        <w:t>DR 1 / 831</w:t>
      </w:r>
    </w:p>
    <w:p>
      <w:r>
        <w:t>40</w:t>
        <w:tab/>
        <w:t>k[Esche-s[Verlag]s GmbH o[Leipzig]o]k</w:t>
      </w:r>
    </w:p>
    <w:p>
      <w:r>
        <w:t>41</w:t>
        <w:tab/>
        <w:t>u. a. Überführung in s[Volkseigentum]s; k[p[Schönleitner]p-Verlag o[Linz]o]k</w:t>
      </w:r>
    </w:p>
    <w:p>
      <w:r>
        <w:t>43</w:t>
        <w:tab/>
        <w:t>1949 - 1954</w:t>
      </w:r>
    </w:p>
    <w:p>
      <w:r>
        <w:br/>
        <w:t>30</w:t>
        <w:tab/>
        <w:t>834</w:t>
      </w:r>
    </w:p>
    <w:p>
      <w:r>
        <w:t>30z</w:t>
        <w:tab/>
        <w:t>DR 1 / 834</w:t>
      </w:r>
    </w:p>
    <w:p>
      <w:r>
        <w:t>40</w:t>
        <w:tab/>
        <w:t>k[s[Verlag]s p[2{Otto} 1{Harrassowitz}]p o[Leipzig]o]k</w:t>
      </w:r>
    </w:p>
    <w:p>
      <w:r>
        <w:t>41</w:t>
        <w:tab/>
        <w:t>u. a. Überführung in s[Volkseigentum]s; s[Vermögensrechtliche Angelegenheiten]s</w:t>
      </w:r>
    </w:p>
    <w:p>
      <w:r>
        <w:t>43</w:t>
        <w:tab/>
        <w:t>1949 - 1953</w:t>
      </w:r>
    </w:p>
    <w:p>
      <w:r>
        <w:br/>
        <w:t>30</w:t>
        <w:tab/>
        <w:t>835</w:t>
      </w:r>
    </w:p>
    <w:p>
      <w:r>
        <w:t>30z</w:t>
        <w:tab/>
        <w:t>DR 1 / 835</w:t>
      </w:r>
    </w:p>
    <w:p>
      <w:r>
        <w:t>40</w:t>
        <w:tab/>
        <w:t>k[s[Verlag]s p[2{F.A.} 1{Brockhaus}]p o[Leipzig]o]k</w:t>
      </w:r>
    </w:p>
    <w:p>
      <w:r>
        <w:t>43</w:t>
        <w:tab/>
        <w:t>05.1952 - 11.1952</w:t>
      </w:r>
    </w:p>
    <w:p>
      <w:r>
        <w:br/>
        <w:t>30</w:t>
        <w:tab/>
        <w:t>837</w:t>
      </w:r>
    </w:p>
    <w:p>
      <w:r>
        <w:t>30z</w:t>
        <w:tab/>
        <w:t>DR 1 / 837</w:t>
      </w:r>
    </w:p>
    <w:p>
      <w:r>
        <w:t>40</w:t>
        <w:tab/>
        <w:t>k[p[Breitkopf]p &amp; p[Härtel]p o[Leipzig]o]k</w:t>
      </w:r>
    </w:p>
    <w:p>
      <w:r>
        <w:t>43</w:t>
        <w:tab/>
        <w:t>07.1951 - 01.1952</w:t>
      </w:r>
    </w:p>
    <w:p>
      <w:r>
        <w:br/>
        <w:t>30</w:t>
        <w:tab/>
        <w:t>838</w:t>
      </w:r>
    </w:p>
    <w:p>
      <w:r>
        <w:t>30z</w:t>
        <w:tab/>
        <w:t>DR 1 / 838</w:t>
      </w:r>
    </w:p>
    <w:p>
      <w:r>
        <w:t>40</w:t>
        <w:tab/>
        <w:t>k[Akademische s[Verlagsgesellschaft]s p[Geest]p &amp; p[Portig]p K.-G.]k</w:t>
      </w:r>
    </w:p>
    <w:p>
      <w:r>
        <w:t>41</w:t>
        <w:tab/>
        <w:t>u. a. Rechtsgrundlagen und Rechtsstreitigkeiten</w:t>
      </w:r>
    </w:p>
    <w:p>
      <w:r>
        <w:t>43</w:t>
        <w:tab/>
        <w:t>06.1954 - 10.1954</w:t>
      </w:r>
    </w:p>
    <w:p>
      <w:r>
        <w:br/>
        <w:t>30</w:t>
        <w:tab/>
        <w:t>839</w:t>
      </w:r>
    </w:p>
    <w:p>
      <w:r>
        <w:t>30z</w:t>
        <w:tab/>
        <w:t>DR 1 / 839</w:t>
      </w:r>
    </w:p>
    <w:p>
      <w:r>
        <w:t>40</w:t>
        <w:tab/>
        <w:t>k[p[2{Philipp} 1{Reclam jun.}]p o[Leipzig]o]k</w:t>
      </w:r>
    </w:p>
    <w:p>
      <w:r>
        <w:t>41</w:t>
        <w:tab/>
        <w:t>u. a. Vereinbarung mit der k[Verwaltung Volkseigener Verlage]k über s[2{staatliche} 1{Beteiligung}]s; s[Volkswirtschaftsplan]s z[1953]z</w:t>
      </w:r>
    </w:p>
    <w:p>
      <w:r>
        <w:t>43</w:t>
        <w:tab/>
        <w:t>06.1951 - 12.1953</w:t>
      </w:r>
    </w:p>
    <w:p>
      <w:r>
        <w:br/>
        <w:t>30</w:t>
        <w:tab/>
        <w:t>840</w:t>
      </w:r>
    </w:p>
    <w:p>
      <w:r>
        <w:t>30z</w:t>
        <w:tab/>
        <w:t>DR 1 / 840</w:t>
      </w:r>
    </w:p>
    <w:p>
      <w:r>
        <w:t>40</w:t>
        <w:tab/>
        <w:t>k[p[2{Max}-1{Niemeyer}]p-s[Verlag]s o[Halle]o]k</w:t>
      </w:r>
    </w:p>
    <w:p>
      <w:r>
        <w:t>41</w:t>
        <w:tab/>
        <w:t>u. a. Überführung in s[Volkseigentum]s; s[Vermögensrecht]sliche Angelegenheiten</w:t>
      </w:r>
    </w:p>
    <w:p>
      <w:r>
        <w:t>43</w:t>
        <w:tab/>
        <w:t>1949 - 1954</w:t>
      </w:r>
    </w:p>
    <w:p>
      <w:r>
        <w:br/>
        <w:t>30</w:t>
        <w:tab/>
        <w:t>841</w:t>
      </w:r>
    </w:p>
    <w:p>
      <w:r>
        <w:t>30z</w:t>
        <w:tab/>
        <w:t>DR 1 / 841</w:t>
      </w:r>
    </w:p>
    <w:p>
      <w:r>
        <w:t>40</w:t>
        <w:tab/>
        <w:t>k[p[2{Carl} 1{Marhold}]p-s[Verlagsbuchhandlung]s o[Halle]o]k</w:t>
      </w:r>
    </w:p>
    <w:p>
      <w:r>
        <w:t>41</w:t>
        <w:tab/>
        <w:t>u. a. Überführung in s[Volkseigentum]s; s[Lizenzierungsangelegenheit]sen</w:t>
      </w:r>
    </w:p>
    <w:p>
      <w:r>
        <w:t>43</w:t>
        <w:tab/>
        <w:t>09.1952 - 12.1952</w:t>
      </w:r>
    </w:p>
    <w:p>
      <w:r>
        <w:br/>
        <w:t>30</w:t>
        <w:tab/>
        <w:t>842</w:t>
      </w:r>
    </w:p>
    <w:p>
      <w:r>
        <w:t>30z</w:t>
        <w:tab/>
        <w:t>DR 1 / 842</w:t>
      </w:r>
    </w:p>
    <w:p>
      <w:r>
        <w:t>40</w:t>
        <w:tab/>
        <w:t>s[Treuhandverlag]se</w:t>
      </w:r>
    </w:p>
    <w:p>
      <w:r>
        <w:t>41</w:t>
        <w:tab/>
        <w:t>u. a. Überführung der s[Treuhandverlag]se in s[Volkseigentum]s</w:t>
      </w:r>
    </w:p>
    <w:p>
      <w:r>
        <w:t>43</w:t>
        <w:tab/>
        <w:t>09.1951 - 12.1953</w:t>
      </w:r>
    </w:p>
    <w:p>
      <w:r>
        <w:br/>
        <w:t>30</w:t>
        <w:tab/>
        <w:t>843</w:t>
      </w:r>
    </w:p>
    <w:p>
      <w:r>
        <w:t>30z</w:t>
        <w:tab/>
        <w:t>DR 1 / 843</w:t>
      </w:r>
    </w:p>
    <w:p>
      <w:r>
        <w:t>40</w:t>
        <w:tab/>
        <w:t>k[VEB p[2{Georg}-1{Thieme}]p-s[Verlag]s]k</w:t>
      </w:r>
    </w:p>
    <w:p>
      <w:r>
        <w:t>41</w:t>
        <w:tab/>
        <w:t>u. a. s[Lizenzierung]s; Auflösung der Arbeitsgemeinschaft s[2{medizinischer} 1{Verlag}]se</w:t>
      </w:r>
    </w:p>
    <w:p>
      <w:r>
        <w:t>43</w:t>
        <w:tab/>
        <w:t>04.1952 - 12.1953</w:t>
      </w:r>
    </w:p>
    <w:p>
      <w:r>
        <w:br/>
        <w:t>30</w:t>
        <w:tab/>
        <w:t>844</w:t>
      </w:r>
    </w:p>
    <w:p>
      <w:r>
        <w:t>30z</w:t>
        <w:tab/>
        <w:t>DR 1 / 844</w:t>
      </w:r>
    </w:p>
    <w:p>
      <w:r>
        <w:t>40</w:t>
        <w:tab/>
        <w:t>k[VEB s[Verlag]s Technik]k</w:t>
      </w:r>
    </w:p>
    <w:p>
      <w:r>
        <w:t>41</w:t>
        <w:tab/>
        <w:t>u. a. Übernahme des Verlages aus dem Bereich k[Druckerei- und s[Verlagskontor]s]k in den Bereich k[Ministerium für Leichtindustrie]k</w:t>
      </w:r>
    </w:p>
    <w:p>
      <w:r>
        <w:t>43</w:t>
        <w:tab/>
        <w:t>1953 - 1956</w:t>
      </w:r>
    </w:p>
    <w:p>
      <w:r>
        <w:br/>
        <w:t>30</w:t>
        <w:tab/>
        <w:t>845 - 846</w:t>
      </w:r>
    </w:p>
    <w:p>
      <w:r>
        <w:t>30z</w:t>
        <w:tab/>
        <w:t>DR 1 / 845 - 846</w:t>
      </w:r>
    </w:p>
    <w:p>
      <w:r>
        <w:t>40</w:t>
        <w:tab/>
        <w:t>k[VEB p[2{Wilhelm}-1{Knapp}]p-s[Verlag]s o[Halle]o]k</w:t>
      </w:r>
    </w:p>
    <w:p>
      <w:r>
        <w:t>41</w:t>
        <w:tab/>
        <w:t>u. a. Überführung des Verlages in s[Volkseigentum]s; s[Lizenzierungsfrage]sn</w:t>
      </w:r>
    </w:p>
    <w:p>
      <w:r>
        <w:t>43</w:t>
        <w:tab/>
        <w:t>1950 - 1953</w:t>
      </w:r>
    </w:p>
    <w:p>
      <w:r>
        <w:t>50</w:t>
        <w:tab/>
        <w:t>2 Bde.</w:t>
      </w:r>
    </w:p>
    <w:p>
      <w:r>
        <w:br/>
        <w:t>30</w:t>
        <w:tab/>
        <w:t>848</w:t>
      </w:r>
    </w:p>
    <w:p>
      <w:r>
        <w:t>30z</w:t>
        <w:tab/>
        <w:t>DR 1 / 848</w:t>
      </w:r>
    </w:p>
    <w:p>
      <w:r>
        <w:t>40</w:t>
        <w:tab/>
        <w:t>k[VEB s[Verlag]s Volk und Gesundheit o[Berlin]o]k</w:t>
      </w:r>
    </w:p>
    <w:p>
      <w:r>
        <w:t>41</w:t>
        <w:tab/>
        <w:t>Enthält Geschäftsverteilungsplan</w:t>
      </w:r>
    </w:p>
    <w:p>
      <w:r>
        <w:t>43</w:t>
        <w:tab/>
        <w:t>01.1956</w:t>
      </w:r>
    </w:p>
    <w:p>
      <w:r>
        <w:br/>
        <w:t>30</w:t>
        <w:tab/>
        <w:t>850</w:t>
      </w:r>
    </w:p>
    <w:p>
      <w:r>
        <w:t>30z</w:t>
        <w:tab/>
        <w:t>DR 1 / 850</w:t>
      </w:r>
    </w:p>
    <w:p>
      <w:r>
        <w:t>40</w:t>
        <w:tab/>
        <w:t>k[VEB Deutscher Zentralverlag]k</w:t>
      </w:r>
    </w:p>
    <w:p>
      <w:r>
        <w:t>41</w:t>
        <w:tab/>
        <w:t>Enthält Geschäftsverteilungsplan</w:t>
      </w:r>
    </w:p>
    <w:p>
      <w:r>
        <w:t>43</w:t>
        <w:tab/>
        <w:t>12.1955</w:t>
      </w:r>
    </w:p>
    <w:p>
      <w:r>
        <w:br/>
        <w:t>30</w:t>
        <w:tab/>
        <w:t>851 - 855</w:t>
      </w:r>
    </w:p>
    <w:p>
      <w:r>
        <w:t>30z</w:t>
        <w:tab/>
        <w:t>DR 1 / 851 - 855</w:t>
      </w:r>
    </w:p>
    <w:p>
      <w:r>
        <w:t>40</w:t>
        <w:tab/>
        <w:t>k[VEB Bibliographisches Institut o[Leipzig]o]k</w:t>
      </w:r>
    </w:p>
    <w:p>
      <w:r>
        <w:t>41</w:t>
        <w:tab/>
        <w:t>u. a. s[Verlagsentwicklung]s; s[Themenplanung]s; s[Übernahme]s des k[1{Huttenverlag}es 2{o[Görlitz]o}]k; Arbeitsprogramm für einen s[Fremdenverkehrsverlag]s</w:t>
      </w:r>
    </w:p>
    <w:p>
      <w:r>
        <w:t>43</w:t>
        <w:tab/>
        <w:t>1950 - 1954</w:t>
      </w:r>
    </w:p>
    <w:p>
      <w:r>
        <w:t>50</w:t>
        <w:tab/>
        <w:t>5 Bde.</w:t>
      </w:r>
    </w:p>
    <w:p>
      <w:r>
        <w:br/>
        <w:t>30</w:t>
        <w:tab/>
        <w:t>856</w:t>
      </w:r>
    </w:p>
    <w:p>
      <w:r>
        <w:t>30z</w:t>
        <w:tab/>
        <w:t>DR 1 / 856</w:t>
      </w:r>
    </w:p>
    <w:p>
      <w:r>
        <w:t>40</w:t>
        <w:tab/>
        <w:t>s[Themenplanung]s des k[1{VEB Bibliographische&lt;s&gt;}n 2{Institut}s 3{o[Leipzig]o}]k</w:t>
      </w:r>
    </w:p>
    <w:p>
      <w:r>
        <w:t>41</w:t>
        <w:tab/>
        <w:t>u. a. k[VEB p[2{F.A.} 1{Brockhaus}]p-s[Verlag]s]k; k[Verlag p[2{Philipp} 1{Reclam jun.}]p Leipzig]k</w:t>
      </w:r>
    </w:p>
    <w:p>
      <w:r>
        <w:t>43</w:t>
        <w:tab/>
        <w:t>02.1953 - 06.1954</w:t>
      </w:r>
    </w:p>
    <w:p>
      <w:r>
        <w:br/>
        <w:t>30</w:t>
        <w:tab/>
        <w:t>857</w:t>
      </w:r>
    </w:p>
    <w:p>
      <w:r>
        <w:t>30z</w:t>
        <w:tab/>
        <w:t>DR 1 / 857</w:t>
      </w:r>
    </w:p>
    <w:p>
      <w:r>
        <w:t>40</w:t>
        <w:tab/>
        <w:t>k[VEB Bibliographisches Institut o[Leipzig]o]k</w:t>
      </w:r>
    </w:p>
    <w:p>
      <w:r>
        <w:t>41</w:t>
        <w:tab/>
        <w:t xml:space="preserve">u. a. Rechtsstreit mit dem k[1{Bibliographische&lt;s&gt;}n 2{Institut AG o[Mannheim]o}]k </w:t>
      </w:r>
    </w:p>
    <w:p>
      <w:r>
        <w:t>43</w:t>
        <w:tab/>
        <w:t>1953 - 1956</w:t>
      </w:r>
    </w:p>
    <w:p>
      <w:r>
        <w:br/>
        <w:t>30</w:t>
        <w:tab/>
        <w:t>880</w:t>
      </w:r>
    </w:p>
    <w:p>
      <w:r>
        <w:t>30z</w:t>
        <w:tab/>
        <w:t>DR 1 / 880</w:t>
      </w:r>
    </w:p>
    <w:p>
      <w:r>
        <w:t>40</w:t>
        <w:tab/>
        <w:t>s[2{o[Leipzig]oer} 1{Messe}]s</w:t>
      </w:r>
    </w:p>
    <w:p>
      <w:r>
        <w:t>41</w:t>
        <w:tab/>
        <w:t>u. a. Projekt für einen Kollektivstand der s[Verlag]se im o[2{Hansa-Haus} 1{Leipzig}]o</w:t>
      </w:r>
    </w:p>
    <w:p>
      <w:r>
        <w:t>43</w:t>
        <w:tab/>
        <w:t>1953 - 1955</w:t>
      </w:r>
    </w:p>
    <w:p>
      <w:r>
        <w:br/>
        <w:t>26</w:t>
        <w:tab/>
        <w:t>&lt; - &gt;</w:t>
      </w:r>
    </w:p>
    <w:p>
      <w:r>
        <w:t>27</w:t>
        <w:tab/>
        <w:t>Vereinigung Volkseigener Verlage</w:t>
      </w:r>
    </w:p>
    <w:p>
      <w:r>
        <w:t>30</w:t>
        <w:tab/>
        <w:t>732</w:t>
      </w:r>
    </w:p>
    <w:p>
      <w:r>
        <w:t>30z</w:t>
        <w:tab/>
        <w:t>DR 1 / 732</w:t>
      </w:r>
    </w:p>
    <w:p>
      <w:r>
        <w:t>40</w:t>
        <w:tab/>
        <w:t>Jahresbericht z[1951]z der k[V&lt;ereinigung &gt;V&lt;olkseigener &gt;V&lt;erlage&gt;]k</w:t>
      </w:r>
    </w:p>
    <w:p>
      <w:r>
        <w:t>43</w:t>
        <w:tab/>
        <w:t>01.1952 - 02.1952</w:t>
      </w:r>
    </w:p>
    <w:p>
      <w:r>
        <w:br/>
        <w:t>30</w:t>
        <w:tab/>
        <w:t>749</w:t>
      </w:r>
    </w:p>
    <w:p>
      <w:r>
        <w:t>30z</w:t>
        <w:tab/>
        <w:t>DR 1 / 749</w:t>
      </w:r>
    </w:p>
    <w:p>
      <w:r>
        <w:t>40</w:t>
        <w:tab/>
        <w:t>Planerfüllung z[1952]z der k[V&lt;ereinigung &gt;V&lt;olkseigener &gt;V&lt;erlage&gt;]k</w:t>
      </w:r>
    </w:p>
    <w:p>
      <w:r>
        <w:t>43</w:t>
        <w:tab/>
        <w:t>1951 - 1952</w:t>
      </w:r>
    </w:p>
    <w:p>
      <w:r>
        <w:br/>
        <w:t>30</w:t>
        <w:tab/>
        <w:t>756</w:t>
      </w:r>
    </w:p>
    <w:p>
      <w:r>
        <w:t>30z</w:t>
        <w:tab/>
        <w:t>DR 1 / 756</w:t>
      </w:r>
    </w:p>
    <w:p>
      <w:r>
        <w:t>40</w:t>
        <w:tab/>
        <w:t>s[Verlagsplanung]s z[1952]z der k[Vereinigung Volkseigener s[Verlag]se]k</w:t>
      </w:r>
    </w:p>
    <w:p>
      <w:r>
        <w:t>43</w:t>
        <w:tab/>
        <w:t>09.1951 - 04.1952</w:t>
      </w:r>
    </w:p>
    <w:p>
      <w:r>
        <w:br/>
        <w:t>30</w:t>
        <w:tab/>
        <w:t>763</w:t>
      </w:r>
    </w:p>
    <w:p>
      <w:r>
        <w:t>30z</w:t>
        <w:tab/>
        <w:t>DR 1 / 763</w:t>
      </w:r>
    </w:p>
    <w:p>
      <w:r>
        <w:t>40</w:t>
        <w:tab/>
        <w:t>k[Landesverlag o[Thüringen]o]k</w:t>
      </w:r>
    </w:p>
    <w:p>
      <w:r>
        <w:t>43</w:t>
        <w:tab/>
        <w:t>12.1951 - 01.1952</w:t>
      </w:r>
    </w:p>
    <w:p>
      <w:r>
        <w:br/>
        <w:t>30</w:t>
        <w:tab/>
        <w:t>771 - 772</w:t>
      </w:r>
    </w:p>
    <w:p>
      <w:r>
        <w:t>30z</w:t>
        <w:tab/>
        <w:t>DR 1 / 771 - 772</w:t>
      </w:r>
    </w:p>
    <w:p>
      <w:r>
        <w:t>40</w:t>
        <w:tab/>
        <w:t>s[Finanzplan]s z[1951]z der der k[V&lt;ereinigung &gt;V&lt;olkseigener &gt;V&lt;erlage&gt;]k unterstellten Betriebe</w:t>
      </w:r>
    </w:p>
    <w:p>
      <w:r>
        <w:t>43</w:t>
        <w:tab/>
        <w:t>09.1951</w:t>
      </w:r>
    </w:p>
    <w:p>
      <w:r>
        <w:t>50</w:t>
        <w:tab/>
        <w:t>2 Bde.</w:t>
      </w:r>
    </w:p>
    <w:p>
      <w:r>
        <w:br/>
        <w:t>30</w:t>
        <w:tab/>
        <w:t>808</w:t>
      </w:r>
    </w:p>
    <w:p>
      <w:r>
        <w:t>30z</w:t>
        <w:tab/>
        <w:t>DR 1 / 808</w:t>
      </w:r>
    </w:p>
    <w:p>
      <w:r>
        <w:t>40</w:t>
        <w:tab/>
        <w:t>s[Gewerkschaftsarbeit]s in der k[V&lt;ereinigung &gt;V&lt;olkseigener &gt;V&lt;erlage&gt;]k</w:t>
      </w:r>
    </w:p>
    <w:p>
      <w:r>
        <w:t>43</w:t>
        <w:tab/>
        <w:t>04.1951 - 12.1951</w:t>
      </w:r>
    </w:p>
    <w:p>
      <w:r>
        <w:br/>
        <w:t>30</w:t>
        <w:tab/>
        <w:t>828</w:t>
      </w:r>
    </w:p>
    <w:p>
      <w:r>
        <w:t>30z</w:t>
        <w:tab/>
        <w:t>DR 1 / 828</w:t>
      </w:r>
    </w:p>
    <w:p>
      <w:r>
        <w:t>40</w:t>
        <w:tab/>
        <w:t>k[s[Adreßbuchverlag]s p[2{August} 1{Scherl}]p o[Leipzig]o]k</w:t>
      </w:r>
    </w:p>
    <w:p>
      <w:r>
        <w:t>41</w:t>
        <w:tab/>
        <w:t>Enthält Überführung in s[Volkseigentum]s</w:t>
      </w:r>
    </w:p>
    <w:p>
      <w:r>
        <w:t>43</w:t>
        <w:tab/>
        <w:t>1949 - 1952</w:t>
      </w:r>
    </w:p>
    <w:p>
      <w:r>
        <w:br/>
        <w:t>30</w:t>
        <w:tab/>
        <w:t>829</w:t>
      </w:r>
    </w:p>
    <w:p>
      <w:r>
        <w:t>30z</w:t>
        <w:tab/>
        <w:t>DR 1 / 829</w:t>
      </w:r>
    </w:p>
    <w:p>
      <w:r>
        <w:t>40</w:t>
        <w:tab/>
        <w:t>k[p[Gebauer]p-p[Schwetschke]p-s[Verlag]s, Nachf. p[Jaeger]p &amp; Co.]k</w:t>
      </w:r>
    </w:p>
    <w:p>
      <w:r>
        <w:t>41</w:t>
        <w:tab/>
        <w:t>u. a. Übernahme in s[Volkseigentum]s</w:t>
      </w:r>
    </w:p>
    <w:p>
      <w:r>
        <w:t>43</w:t>
        <w:tab/>
        <w:t>1948 - 1951</w:t>
      </w:r>
    </w:p>
    <w:p>
      <w:r>
        <w:br/>
        <w:t>30</w:t>
        <w:tab/>
        <w:t>830</w:t>
      </w:r>
    </w:p>
    <w:p>
      <w:r>
        <w:t>30z</w:t>
        <w:tab/>
        <w:t>DR 1 / 830</w:t>
      </w:r>
    </w:p>
    <w:p>
      <w:r>
        <w:t>40</w:t>
        <w:tab/>
        <w:t>Firma k[Branchen-Fernsprechbuch und s[Anzeigenverlag]s p[2{G.P.} 1{Schlesier}]p &amp; Co., s[Kommanditgesellschaft]s]k</w:t>
      </w:r>
    </w:p>
    <w:p>
      <w:r>
        <w:t>41</w:t>
        <w:tab/>
        <w:t>u. a. s[Beteiligung]s des k[VEB Dresdner s[Verlag]s]kes an der k[2{Firma} 1{G.P. Schlesier &amp; Co.}]k</w:t>
      </w:r>
    </w:p>
    <w:p>
      <w:r>
        <w:t>43</w:t>
        <w:tab/>
        <w:t>06.1951</w:t>
      </w:r>
    </w:p>
    <w:p>
      <w:r>
        <w:br/>
        <w:t>30</w:t>
        <w:tab/>
        <w:t>832</w:t>
      </w:r>
    </w:p>
    <w:p>
      <w:r>
        <w:t>30z</w:t>
        <w:tab/>
        <w:t>DR 1 / 832</w:t>
      </w:r>
    </w:p>
    <w:p>
      <w:r>
        <w:t>40</w:t>
        <w:tab/>
        <w:t>Firma "k[1{Lipsia" Philatelistische s[Verlags-Gemeinschaft]s} 2{o[Leipzig]o}]k</w:t>
      </w:r>
    </w:p>
    <w:p>
      <w:r>
        <w:t>41</w:t>
        <w:tab/>
        <w:t>u. a. Bilanz per z[31.12.1950]z</w:t>
      </w:r>
    </w:p>
    <w:p>
      <w:r>
        <w:t>43</w:t>
        <w:tab/>
        <w:t>12.1950</w:t>
      </w:r>
    </w:p>
    <w:p>
      <w:r>
        <w:br/>
        <w:t>30</w:t>
        <w:tab/>
        <w:t>833</w:t>
      </w:r>
    </w:p>
    <w:p>
      <w:r>
        <w:t>30z</w:t>
        <w:tab/>
        <w:t>DR 1 / 833</w:t>
      </w:r>
    </w:p>
    <w:p>
      <w:r>
        <w:t>40</w:t>
        <w:tab/>
        <w:t>k[s[Versandbuchhandlung]s der k[V&lt;ereinigung &gt;V&lt;olkseigener &gt;V&lt;erlage&gt;]k]k (vormals k[Versandbuchhandlung p[Schönemann]p]k)</w:t>
      </w:r>
    </w:p>
    <w:p>
      <w:r>
        <w:t>41</w:t>
        <w:tab/>
        <w:t>u. a. Ausgliederung aus der s[Rechtsträgerschaft]s der k[V&lt;ereinigung &gt;V&lt;olkseigener &gt;V&lt;erlage&gt;]k; s[Liquidation]s</w:t>
      </w:r>
    </w:p>
    <w:p>
      <w:r>
        <w:t>43</w:t>
        <w:tab/>
        <w:t>11.1949 - 09.1951</w:t>
      </w:r>
    </w:p>
    <w:p>
      <w:r>
        <w:br/>
        <w:t>30</w:t>
        <w:tab/>
        <w:t>836</w:t>
      </w:r>
    </w:p>
    <w:p>
      <w:r>
        <w:t>30z</w:t>
        <w:tab/>
        <w:t>DR 1 / 836</w:t>
      </w:r>
    </w:p>
    <w:p>
      <w:r>
        <w:t>40</w:t>
        <w:tab/>
        <w:t>k[s[Verlag]s p[2{Georg} 1{Thieme}]p o[Leipzig]o]k</w:t>
      </w:r>
    </w:p>
    <w:p>
      <w:r>
        <w:t>41</w:t>
        <w:tab/>
        <w:t>u. a. Überführung in s[Volkseigentum]s; s[Vermögensrechtliche Angelegenheit]sen</w:t>
      </w:r>
    </w:p>
    <w:p>
      <w:r>
        <w:t>43</w:t>
        <w:tab/>
        <w:t>04.1951 - 12.1952</w:t>
      </w:r>
    </w:p>
    <w:p>
      <w:r>
        <w:br/>
        <w:t>30</w:t>
        <w:tab/>
        <w:t>847</w:t>
      </w:r>
    </w:p>
    <w:p>
      <w:r>
        <w:t>30z</w:t>
        <w:tab/>
        <w:t>DR 1 / 847</w:t>
      </w:r>
    </w:p>
    <w:p>
      <w:r>
        <w:t>40</w:t>
        <w:tab/>
        <w:t>k[VEB Volk und Buch s[Verlag]s o[Leipzig]o]k</w:t>
      </w:r>
    </w:p>
    <w:p>
      <w:r>
        <w:t>41</w:t>
        <w:tab/>
        <w:t>u. a. s[Lizenzierung]s; Produktionsberichterstattung</w:t>
      </w:r>
    </w:p>
    <w:p>
      <w:r>
        <w:t>43</w:t>
        <w:tab/>
        <w:t>01.1951 - 01.1952</w:t>
      </w:r>
    </w:p>
    <w:p>
      <w:r>
        <w:br/>
        <w:t>30</w:t>
        <w:tab/>
        <w:t>849</w:t>
      </w:r>
    </w:p>
    <w:p>
      <w:r>
        <w:t>30z</w:t>
        <w:tab/>
        <w:t>DR 1 / 849</w:t>
      </w:r>
    </w:p>
    <w:p>
      <w:r>
        <w:t>40</w:t>
        <w:tab/>
        <w:t>k[VEB Dresdner s[Verlag]s]k</w:t>
      </w:r>
    </w:p>
    <w:p>
      <w:r>
        <w:t>43</w:t>
        <w:tab/>
        <w:t>12.1950 - 02.1952</w:t>
      </w:r>
    </w:p>
    <w:p>
      <w:r>
        <w:br/>
        <w:t>30</w:t>
        <w:tab/>
        <w:t>858</w:t>
      </w:r>
    </w:p>
    <w:p>
      <w:r>
        <w:t>30z</w:t>
        <w:tab/>
        <w:t>DR 1 / 858</w:t>
      </w:r>
    </w:p>
    <w:p>
      <w:r>
        <w:t>40</w:t>
        <w:tab/>
        <w:t>k[VEB Breitkopf &amp; Härtel s[Musikverlag]s]k</w:t>
      </w:r>
    </w:p>
    <w:p>
      <w:r>
        <w:t>41</w:t>
        <w:tab/>
        <w:t>u. a. s[Volkswirtschaftsplanung]s</w:t>
      </w:r>
    </w:p>
    <w:p>
      <w:r>
        <w:t>43</w:t>
        <w:tab/>
        <w:t>08.1952 - 12.1953</w:t>
      </w:r>
    </w:p>
    <w:p>
      <w:r>
        <w:br/>
        <w:t>30</w:t>
        <w:tab/>
        <w:t>859</w:t>
      </w:r>
    </w:p>
    <w:p>
      <w:r>
        <w:t>30z</w:t>
        <w:tab/>
        <w:t>DR 1 / 859</w:t>
      </w:r>
    </w:p>
    <w:p>
      <w:r>
        <w:t>40</w:t>
        <w:tab/>
        <w:t>k[VEB p[2{Friedrich} 1{Hofmeister}]p s[Musikverlag]s]k</w:t>
      </w:r>
    </w:p>
    <w:p>
      <w:r>
        <w:t>41</w:t>
        <w:tab/>
        <w:t>v.a.: s[Verlagsentwicklung]s</w:t>
      </w:r>
    </w:p>
    <w:p>
      <w:r>
        <w:t>43</w:t>
        <w:tab/>
        <w:t>12.1952 - 11.1953</w:t>
      </w:r>
    </w:p>
    <w:p>
      <w:r>
        <w:br/>
        <w:t>30</w:t>
        <w:tab/>
        <w:t>860 - 862</w:t>
      </w:r>
    </w:p>
    <w:p>
      <w:r>
        <w:t>30z</w:t>
        <w:tab/>
        <w:t>DR 1 / 860 - 862</w:t>
      </w:r>
    </w:p>
    <w:p>
      <w:r>
        <w:t>40</w:t>
        <w:tab/>
        <w:t>k[VEB p[2{E.A.} 1{Seemann}]p s[Buch&lt;verlag&gt;]s- und s[Kunstverlag]s o[Leipzig]o]k</w:t>
      </w:r>
    </w:p>
    <w:p>
      <w:r>
        <w:t>41</w:t>
        <w:tab/>
        <w:t>u. a. Überführung des s[Verlag]ses in s[Volkseigentum]s; s[Themenplanung]s</w:t>
      </w:r>
    </w:p>
    <w:p>
      <w:r>
        <w:t>43</w:t>
        <w:tab/>
        <w:t>1952 - 1956</w:t>
      </w:r>
    </w:p>
    <w:p>
      <w:r>
        <w:t>50</w:t>
        <w:tab/>
        <w:t>3 Bde.</w:t>
      </w:r>
    </w:p>
    <w:p>
      <w:r>
        <w:br/>
        <w:t>30</w:t>
        <w:tab/>
        <w:t>863</w:t>
      </w:r>
    </w:p>
    <w:p>
      <w:r>
        <w:t>30z</w:t>
        <w:tab/>
        <w:t>DR 1 / 863</w:t>
      </w:r>
    </w:p>
    <w:p>
      <w:r>
        <w:t>40</w:t>
        <w:tab/>
        <w:t>k[p[Bruckner]p-s[Verlag]s]k</w:t>
      </w:r>
    </w:p>
    <w:p>
      <w:r>
        <w:t>43</w:t>
        <w:tab/>
        <w:t>01.1951 - 03.1952</w:t>
      </w:r>
    </w:p>
    <w:p>
      <w:r>
        <w:br/>
        <w:t>30</w:t>
        <w:tab/>
        <w:t>864</w:t>
      </w:r>
    </w:p>
    <w:p>
      <w:r>
        <w:t>30z</w:t>
        <w:tab/>
        <w:t>DR 1 / 864</w:t>
      </w:r>
    </w:p>
    <w:p>
      <w:r>
        <w:t>40</w:t>
        <w:tab/>
        <w:t>k[VEB Lied der Zeit]k</w:t>
      </w:r>
    </w:p>
    <w:p>
      <w:r>
        <w:t>43</w:t>
        <w:tab/>
        <w:t>11.1954 - 01.1955</w:t>
      </w:r>
    </w:p>
    <w:p>
      <w:r>
        <w:br/>
        <w:t>30</w:t>
        <w:tab/>
        <w:t>865 - 875</w:t>
      </w:r>
    </w:p>
    <w:p>
      <w:r>
        <w:t>30z</w:t>
        <w:tab/>
        <w:t>DR 1 / 865 - 875</w:t>
      </w:r>
    </w:p>
    <w:p>
      <w:r>
        <w:t>40</w:t>
        <w:tab/>
        <w:t>k[VEB s[Verlag]s der Kunst o[Dresden]o]k</w:t>
      </w:r>
    </w:p>
    <w:p>
      <w:r>
        <w:t>41</w:t>
        <w:tab/>
        <w:t>u. a. s[Lizenzierung]s; k[s[Kunstverlag]s Maecenas]k; Produktions- und s[Volkswirtschaftsplanung]s</w:t>
      </w:r>
    </w:p>
    <w:p>
      <w:r>
        <w:t>43</w:t>
        <w:tab/>
        <w:t>12.1950 - 01.1956</w:t>
      </w:r>
    </w:p>
    <w:p>
      <w:r>
        <w:t>50</w:t>
        <w:tab/>
        <w:t>11 Bde.</w:t>
      </w:r>
    </w:p>
    <w:p>
      <w:r>
        <w:br/>
        <w:t>30</w:t>
        <w:tab/>
        <w:t>876 - 879</w:t>
      </w:r>
    </w:p>
    <w:p>
      <w:r>
        <w:t>30z</w:t>
        <w:tab/>
        <w:t>DR 1 / 876 - 879</w:t>
      </w:r>
    </w:p>
    <w:p>
      <w:r>
        <w:t>40</w:t>
        <w:tab/>
        <w:t>k[VEB s[Volkskunstverlag]s o[Reichenbach]o]k</w:t>
      </w:r>
    </w:p>
    <w:p>
      <w:r>
        <w:t>41</w:t>
        <w:tab/>
        <w:t>u. a. Bildung des s[Verlag]ses; s[Volkswirtschafts&lt;planung&gt;]s- und s[Themenplanung]s</w:t>
      </w:r>
    </w:p>
    <w:p>
      <w:r>
        <w:t>43</w:t>
        <w:tab/>
        <w:t>09.1950 - 1955</w:t>
      </w:r>
    </w:p>
    <w:p>
      <w:r>
        <w:br/>
        <w:t>26</w:t>
        <w:tab/>
        <w:t>&lt; - &gt;</w:t>
      </w:r>
    </w:p>
    <w:p>
      <w:r>
        <w:t>27</w:t>
        <w:tab/>
        <w:t>VVB Verlage</w:t>
      </w:r>
    </w:p>
    <w:p>
      <w:r>
        <w:t>30</w:t>
        <w:tab/>
        <w:t>889 - 890</w:t>
      </w:r>
    </w:p>
    <w:p>
      <w:r>
        <w:t>30z</w:t>
        <w:tab/>
        <w:t>DR 1 / 889 - 890</w:t>
      </w:r>
    </w:p>
    <w:p>
      <w:r>
        <w:t>40</w:t>
        <w:tab/>
        <w:t>s[Perspektivplanung]s</w:t>
      </w:r>
    </w:p>
    <w:p>
      <w:r>
        <w:t>43</w:t>
        <w:tab/>
        <w:t>1958 - 1961</w:t>
      </w:r>
    </w:p>
    <w:p>
      <w:r>
        <w:t>50</w:t>
        <w:tab/>
        <w:t>2 Bde.</w:t>
      </w:r>
    </w:p>
    <w:p>
      <w:r>
        <w:br/>
        <w:t>30</w:t>
        <w:tab/>
        <w:t>892 - 893</w:t>
      </w:r>
    </w:p>
    <w:p>
      <w:r>
        <w:t>30z</w:t>
        <w:tab/>
        <w:t>DR 1 / 892 - 893</w:t>
      </w:r>
    </w:p>
    <w:p>
      <w:r>
        <w:t>40</w:t>
        <w:tab/>
        <w:t>Jahresbericht der k[VVB s[Verlag]se]k</w:t>
      </w:r>
    </w:p>
    <w:p>
      <w:r>
        <w:t>43</w:t>
        <w:tab/>
        <w:t>04.1960; 04.1961</w:t>
      </w:r>
    </w:p>
    <w:p>
      <w:r>
        <w:t>50</w:t>
        <w:tab/>
        <w:t>2 Bde.</w:t>
      </w:r>
    </w:p>
    <w:p>
      <w:r>
        <w:br/>
        <w:t>30</w:t>
        <w:tab/>
        <w:t>899</w:t>
      </w:r>
    </w:p>
    <w:p>
      <w:r>
        <w:t>30z</w:t>
        <w:tab/>
        <w:t>DR 1 / 899</w:t>
      </w:r>
    </w:p>
    <w:p>
      <w:r>
        <w:t>40</w:t>
        <w:tab/>
        <w:t>Projekt "s[1{Haus der s[Verlag]se}" in 2{o[Leipzig]o}]s</w:t>
      </w:r>
    </w:p>
    <w:p>
      <w:r>
        <w:t>43</w:t>
        <w:tab/>
        <w:t>03.1956 - 05.1959</w:t>
      </w:r>
    </w:p>
    <w:p>
      <w:r>
        <w:br/>
        <w:t>30</w:t>
        <w:tab/>
        <w:t>982</w:t>
      </w:r>
    </w:p>
    <w:p>
      <w:r>
        <w:t>30z</w:t>
        <w:tab/>
        <w:t>DR 1 / 982</w:t>
      </w:r>
    </w:p>
    <w:p>
      <w:r>
        <w:t>40</w:t>
        <w:tab/>
        <w:t>k[VEB s[Volkskunstverlag]s o[Reichenbach]o]k</w:t>
      </w:r>
    </w:p>
    <w:p>
      <w:r>
        <w:t>41</w:t>
        <w:tab/>
        <w:t>u. a. s[Namensänderung]s des s[Verlag]ses in k[VEB Bild und Heimat]k</w:t>
      </w:r>
    </w:p>
    <w:p>
      <w:r>
        <w:t>43</w:t>
        <w:tab/>
        <w:t>1955 - 1959</w:t>
      </w:r>
    </w:p>
    <w:p>
      <w:r>
        <w:br/>
        <w:t>30</w:t>
        <w:tab/>
        <w:t>1011</w:t>
      </w:r>
    </w:p>
    <w:p>
      <w:r>
        <w:t>30z</w:t>
        <w:tab/>
        <w:t>DR 1 / 1011</w:t>
      </w:r>
    </w:p>
    <w:p>
      <w:r>
        <w:t>40</w:t>
        <w:tab/>
        <w:t>Eintragung der dem k[s[Druckerei]s- und s[Verlagskontor]s]k unterstellten s[Verlag]se sowie s[2{volkseigener} 1{Verlag}]se in das s[Handelsregister]s der s[2{volkseigene}n 1{Wirtschaft}]s, Abt. C</w:t>
      </w:r>
    </w:p>
    <w:p>
      <w:r>
        <w:t>43</w:t>
        <w:tab/>
        <w:t>1952 - 1962</w:t>
      </w:r>
    </w:p>
    <w:p>
      <w:r>
        <w:br/>
        <w:t>30</w:t>
        <w:tab/>
        <w:t>1029 - 1031</w:t>
      </w:r>
    </w:p>
    <w:p>
      <w:r>
        <w:t>30z</w:t>
        <w:tab/>
        <w:t>DR 1 / 1029 - 1031</w:t>
      </w:r>
    </w:p>
    <w:p>
      <w:r>
        <w:t>40</w:t>
        <w:tab/>
        <w:t>Kaderentwicklung im Bereich s[Verlagswesen]s</w:t>
      </w:r>
    </w:p>
    <w:p>
      <w:r>
        <w:t>43</w:t>
        <w:tab/>
        <w:t>1954 - 1960</w:t>
      </w:r>
    </w:p>
    <w:p>
      <w:r>
        <w:t>50</w:t>
        <w:tab/>
        <w:t>3 Bde.</w:t>
      </w:r>
    </w:p>
    <w:p>
      <w:r>
        <w:br/>
        <w:t>30</w:t>
        <w:tab/>
        <w:t>1046</w:t>
      </w:r>
    </w:p>
    <w:p>
      <w:r>
        <w:t>30z</w:t>
        <w:tab/>
        <w:t>DR 1 / 1046</w:t>
      </w:r>
    </w:p>
    <w:p>
      <w:r>
        <w:t>40</w:t>
        <w:tab/>
        <w:t>s[2{Sozialistische} 1{Gemeinschaftsarbeit}]s in den s[Verlag]sen</w:t>
      </w:r>
    </w:p>
    <w:p>
      <w:r>
        <w:t>43</w:t>
        <w:tab/>
        <w:t>08.1960 - 11.1962</w:t>
      </w:r>
    </w:p>
    <w:p>
      <w:r>
        <w:br/>
        <w:t>30</w:t>
        <w:tab/>
        <w:t>1052</w:t>
      </w:r>
    </w:p>
    <w:p>
      <w:r>
        <w:t>30z</w:t>
        <w:tab/>
        <w:t>DR 1 / 1052</w:t>
      </w:r>
    </w:p>
    <w:p>
      <w:r>
        <w:t>40</w:t>
        <w:tab/>
        <w:t>s[2{Schönste} 1{Bücher}]s z[1960]z</w:t>
      </w:r>
    </w:p>
    <w:p>
      <w:r>
        <w:t>43</w:t>
        <w:tab/>
        <w:t>01.1961 - 03.1961</w:t>
      </w:r>
    </w:p>
    <w:p>
      <w:r>
        <w:br/>
        <w:t>30</w:t>
        <w:tab/>
        <w:t>1053</w:t>
      </w:r>
    </w:p>
    <w:p>
      <w:r>
        <w:t>30z</w:t>
        <w:tab/>
        <w:t>DR 1 / 1053</w:t>
      </w:r>
    </w:p>
    <w:p>
      <w:r>
        <w:t>40</w:t>
        <w:tab/>
        <w:t>Internationale s[Buchkunstausstellung]s in o[Leipzig]o z[1959]z</w:t>
      </w:r>
    </w:p>
    <w:p>
      <w:r>
        <w:t>43</w:t>
        <w:tab/>
        <w:t>06.1959 - 09.1959</w:t>
      </w:r>
    </w:p>
    <w:p>
      <w:r>
        <w:br/>
        <w:t>30</w:t>
        <w:tab/>
        <w:t>1054</w:t>
      </w:r>
    </w:p>
    <w:p>
      <w:r>
        <w:t>30z</w:t>
        <w:tab/>
        <w:t>DR 1 / 1054</w:t>
      </w:r>
    </w:p>
    <w:p>
      <w:r>
        <w:t>40</w:t>
        <w:tab/>
        <w:t>k[Deutsche s[Buch-Export]s und -s[&lt;Buch&gt;Import]s GmbH]k</w:t>
      </w:r>
    </w:p>
    <w:p>
      <w:r>
        <w:t>41</w:t>
        <w:tab/>
        <w:t>v.a.: s[Gesellschafterversammlung]s</w:t>
      </w:r>
    </w:p>
    <w:p>
      <w:r>
        <w:t>43</w:t>
        <w:tab/>
        <w:t>1958 - 1961</w:t>
      </w:r>
    </w:p>
    <w:p>
      <w:r>
        <w:br/>
        <w:t>30</w:t>
        <w:tab/>
        <w:t>1062</w:t>
      </w:r>
    </w:p>
    <w:p>
      <w:r>
        <w:t>30z</w:t>
        <w:tab/>
        <w:t>DR 1 / 1062</w:t>
      </w:r>
    </w:p>
    <w:p>
      <w:r>
        <w:t>40</w:t>
        <w:tab/>
        <w:t>s[Verlagswesen]s in den s[2{sozialistische}n 1{Länder}]sn</w:t>
      </w:r>
    </w:p>
    <w:p>
      <w:r>
        <w:t>43</w:t>
        <w:tab/>
        <w:t>1957 - 1961</w:t>
      </w:r>
    </w:p>
    <w:p>
      <w:r>
        <w:br/>
        <w:t>26</w:t>
        <w:tab/>
        <w:t>&lt; - &gt;</w:t>
      </w:r>
    </w:p>
    <w:p>
      <w:r>
        <w:t>27</w:t>
        <w:tab/>
        <w:t>VVB Verlage \ Hauptdirektor</w:t>
      </w:r>
    </w:p>
    <w:p>
      <w:r>
        <w:t>30</w:t>
        <w:tab/>
        <w:t>881 - 884</w:t>
      </w:r>
    </w:p>
    <w:p>
      <w:r>
        <w:t>30z</w:t>
        <w:tab/>
        <w:t>DR 1 / 881 - 884</w:t>
      </w:r>
    </w:p>
    <w:p>
      <w:r>
        <w:t>40</w:t>
        <w:tab/>
        <w:t>k[VVB Verlage]k Dienstbesprechungen des Hauptdirektors</w:t>
      </w:r>
    </w:p>
    <w:p>
      <w:r>
        <w:t>43</w:t>
        <w:tab/>
        <w:t>06.1958 - 11.1962</w:t>
      </w:r>
    </w:p>
    <w:p>
      <w:r>
        <w:t>50</w:t>
        <w:tab/>
        <w:t>4 Bde.</w:t>
      </w:r>
    </w:p>
    <w:p>
      <w:r>
        <w:br/>
        <w:t>30</w:t>
        <w:tab/>
        <w:t>886</w:t>
      </w:r>
    </w:p>
    <w:p>
      <w:r>
        <w:t>30z</w:t>
        <w:tab/>
        <w:t>DR 1 / 886</w:t>
      </w:r>
    </w:p>
    <w:p>
      <w:r>
        <w:t>40</w:t>
        <w:tab/>
        <w:t>Arbeitspläne der k[VVB s[Verlag]se]k</w:t>
      </w:r>
    </w:p>
    <w:p>
      <w:r>
        <w:t>43</w:t>
        <w:tab/>
        <w:t>1958 - 1960</w:t>
      </w:r>
    </w:p>
    <w:p>
      <w:r>
        <w:br/>
        <w:t>30</w:t>
        <w:tab/>
        <w:t>887 - 888</w:t>
      </w:r>
    </w:p>
    <w:p>
      <w:r>
        <w:t>30z</w:t>
        <w:tab/>
        <w:t>DR 1 / 887 - 888</w:t>
      </w:r>
    </w:p>
    <w:p>
      <w:r>
        <w:t>40</w:t>
        <w:tab/>
        <w:t>Arbeitspläne der k[VVB s[Verlag]se]k sowie der Abteilungen der VVB Verlage</w:t>
      </w:r>
    </w:p>
    <w:p>
      <w:r>
        <w:t>43</w:t>
        <w:tab/>
        <w:t>1958 - 1962</w:t>
      </w:r>
    </w:p>
    <w:p>
      <w:r>
        <w:t>50</w:t>
        <w:tab/>
        <w:t>2 Bde.</w:t>
      </w:r>
    </w:p>
    <w:p>
      <w:r>
        <w:br/>
        <w:t>30</w:t>
        <w:tab/>
        <w:t>894</w:t>
      </w:r>
    </w:p>
    <w:p>
      <w:r>
        <w:t>30z</w:t>
        <w:tab/>
        <w:t>DR 1 / 894</w:t>
      </w:r>
    </w:p>
    <w:p>
      <w:r>
        <w:t>40</w:t>
        <w:tab/>
        <w:t xml:space="preserve">Rundschreiben der k[VVB s[Verlag]se]k </w:t>
      </w:r>
    </w:p>
    <w:p>
      <w:r>
        <w:t>43</w:t>
        <w:tab/>
        <w:t>12.1957 - 12.1960</w:t>
      </w:r>
    </w:p>
    <w:p>
      <w:r>
        <w:br/>
        <w:t>30</w:t>
        <w:tab/>
        <w:t>897</w:t>
      </w:r>
    </w:p>
    <w:p>
      <w:r>
        <w:t>30z</w:t>
        <w:tab/>
        <w:t>DR 1 / 897</w:t>
      </w:r>
    </w:p>
    <w:p>
      <w:r>
        <w:t>40</w:t>
        <w:tab/>
        <w:t>Analyse der Verwendung von s[Subventionsmittel]sn im s[Verlagswesen]s</w:t>
      </w:r>
    </w:p>
    <w:p>
      <w:r>
        <w:t>43</w:t>
        <w:tab/>
        <w:t>1954 - 1958</w:t>
      </w:r>
    </w:p>
    <w:p>
      <w:r>
        <w:br/>
        <w:t>30</w:t>
        <w:tab/>
        <w:t>904</w:t>
      </w:r>
    </w:p>
    <w:p>
      <w:r>
        <w:t>30z</w:t>
        <w:tab/>
        <w:t>DR 1 / 904</w:t>
      </w:r>
    </w:p>
    <w:p>
      <w:r>
        <w:t>40</w:t>
        <w:tab/>
        <w:t>Grundsatzfragen der Planung im s[Verlagswesen]s</w:t>
      </w:r>
    </w:p>
    <w:p>
      <w:r>
        <w:t>43</w:t>
        <w:tab/>
        <w:t>06.1962 - 08.1962</w:t>
      </w:r>
    </w:p>
    <w:p>
      <w:r>
        <w:br/>
        <w:t>30</w:t>
        <w:tab/>
        <w:t>905</w:t>
      </w:r>
    </w:p>
    <w:p>
      <w:r>
        <w:t>30z</w:t>
        <w:tab/>
        <w:t>DR 1 / 905</w:t>
      </w:r>
    </w:p>
    <w:p>
      <w:r>
        <w:t>40</w:t>
        <w:tab/>
        <w:t>Grundsatzfragen der s[Verlagsarbeit]s</w:t>
      </w:r>
    </w:p>
    <w:p>
      <w:r>
        <w:t>43</w:t>
        <w:tab/>
        <w:t>1957 - 1960</w:t>
      </w:r>
    </w:p>
    <w:p>
      <w:r>
        <w:br/>
        <w:t>30</w:t>
        <w:tab/>
        <w:t>907</w:t>
      </w:r>
    </w:p>
    <w:p>
      <w:r>
        <w:t>30z</w:t>
        <w:tab/>
        <w:t>DR 1 / 907</w:t>
      </w:r>
    </w:p>
    <w:p>
      <w:r>
        <w:t>40</w:t>
        <w:tab/>
        <w:t>Ergebnisse der kulturellen Entwicklung der o[DDR]o</w:t>
      </w:r>
    </w:p>
    <w:p>
      <w:r>
        <w:t>41</w:t>
        <w:tab/>
        <w:t>u. a. Maßnahmeplan in Auswertung der s[2{I.} 1{o[Bitterfeld]oer Konferenz}]s vom z[24.04.1959]z</w:t>
      </w:r>
    </w:p>
    <w:p>
      <w:r>
        <w:t>43</w:t>
        <w:tab/>
        <w:t>09.1958 - 11.1959</w:t>
      </w:r>
    </w:p>
    <w:p>
      <w:r>
        <w:br/>
        <w:t>30</w:t>
        <w:tab/>
        <w:t>908</w:t>
      </w:r>
    </w:p>
    <w:p>
      <w:r>
        <w:t>30z</w:t>
        <w:tab/>
        <w:t>DR 1 / 908</w:t>
      </w:r>
    </w:p>
    <w:p>
      <w:r>
        <w:t>40</w:t>
        <w:tab/>
        <w:t>Anleitung der unterstellten s[Verlag]se auf dem Gebiete der s[Verlagsökonomik]s sowie der s[Kaderarbeit]s</w:t>
      </w:r>
    </w:p>
    <w:p>
      <w:r>
        <w:t>43</w:t>
        <w:tab/>
        <w:t>1958 - 1962</w:t>
      </w:r>
    </w:p>
    <w:p>
      <w:r>
        <w:br/>
        <w:t>30</w:t>
        <w:tab/>
        <w:t>909</w:t>
      </w:r>
    </w:p>
    <w:p>
      <w:r>
        <w:t>30z</w:t>
        <w:tab/>
        <w:t>DR 1 / 909</w:t>
      </w:r>
    </w:p>
    <w:p>
      <w:r>
        <w:t>40</w:t>
        <w:tab/>
        <w:t>Grundsätze für die Arbeit des s[2{nichtsozialistische&lt;s&gt;}n 1{Verlagswesen}]ss in der o[DDR]o</w:t>
      </w:r>
    </w:p>
    <w:p>
      <w:r>
        <w:t>43</w:t>
        <w:tab/>
        <w:t>12.1958 - 05.1960</w:t>
      </w:r>
    </w:p>
    <w:p>
      <w:r>
        <w:br/>
        <w:t>30</w:t>
        <w:tab/>
        <w:t>910</w:t>
      </w:r>
    </w:p>
    <w:p>
      <w:r>
        <w:t>30z</w:t>
        <w:tab/>
        <w:t>DR 1 / 910</w:t>
      </w:r>
    </w:p>
    <w:p>
      <w:r>
        <w:t>40</w:t>
        <w:tab/>
        <w:t>Schriftwechsel mit dem k[Ministerium für Kultur]k</w:t>
      </w:r>
    </w:p>
    <w:p>
      <w:r>
        <w:t>41</w:t>
        <w:tab/>
        <w:t>u. a. Fragen der einheitlichen Anleitung der s[Verlag]se in kulturpolitischer und ökonomischer Hinsicht</w:t>
      </w:r>
    </w:p>
    <w:p>
      <w:r>
        <w:t>43</w:t>
        <w:tab/>
        <w:t>01.1961 - 04.1962</w:t>
      </w:r>
    </w:p>
    <w:p>
      <w:r>
        <w:br/>
        <w:t>30</w:t>
        <w:tab/>
        <w:t>911</w:t>
      </w:r>
    </w:p>
    <w:p>
      <w:r>
        <w:t>30z</w:t>
        <w:tab/>
        <w:t>DR 1 / 911</w:t>
      </w:r>
    </w:p>
    <w:p>
      <w:r>
        <w:t>40</w:t>
        <w:tab/>
        <w:t>Grundsatzfragen des s[Verlagsaufbau]ss</w:t>
      </w:r>
    </w:p>
    <w:p>
      <w:r>
        <w:t>41</w:t>
        <w:tab/>
        <w:t>u. a. Übernahme von s[2{organisationseigene&lt;r&gt;}n 1{Verlag}]sen in s[Volkseigentum]s; Gründung des k[VEB s[Verlag]s für Bauwesen]k, des k[VEB Deutscher Verlag für Grundstoffindustrie]k, des k[VEB Deutscher Verlag für Land- und Forstwirtschaft]k, des k[VEB Verlag für Verkehrswesen]k sowie Neugründung eines k[Fremdsprachenverlag]kes</w:t>
      </w:r>
    </w:p>
    <w:p>
      <w:r>
        <w:t>43</w:t>
        <w:tab/>
        <w:t>1959 - 1962</w:t>
      </w:r>
    </w:p>
    <w:p>
      <w:r>
        <w:br/>
        <w:t>30</w:t>
        <w:tab/>
        <w:t>912</w:t>
      </w:r>
    </w:p>
    <w:p>
      <w:r>
        <w:t>30z</w:t>
        <w:tab/>
        <w:t>DR 1 / 912</w:t>
      </w:r>
    </w:p>
    <w:p>
      <w:r>
        <w:t>40</w:t>
        <w:tab/>
        <w:t>Strukturveränderungen im Bereich s[Verlagswesen]s</w:t>
      </w:r>
    </w:p>
    <w:p>
      <w:r>
        <w:t>43</w:t>
        <w:tab/>
        <w:t>1952 - 1960</w:t>
      </w:r>
    </w:p>
    <w:p>
      <w:r>
        <w:br/>
        <w:t>30</w:t>
        <w:tab/>
        <w:t>914</w:t>
      </w:r>
    </w:p>
    <w:p>
      <w:r>
        <w:t>30z</w:t>
        <w:tab/>
        <w:t>DR 1 / 914</w:t>
      </w:r>
    </w:p>
    <w:p>
      <w:r>
        <w:t>40</w:t>
        <w:tab/>
        <w:t>Bildung der k[VVB s[Verlag]se]k</w:t>
      </w:r>
    </w:p>
    <w:p>
      <w:r>
        <w:t>41</w:t>
        <w:tab/>
        <w:t>u. a. s[Statut]s; Stellen- und Funktionspläne</w:t>
      </w:r>
    </w:p>
    <w:p>
      <w:r>
        <w:t>43</w:t>
        <w:tab/>
        <w:t>1957 - 1962</w:t>
      </w:r>
    </w:p>
    <w:p>
      <w:r>
        <w:br/>
        <w:t>30</w:t>
        <w:tab/>
        <w:t>921</w:t>
      </w:r>
    </w:p>
    <w:p>
      <w:r>
        <w:t>30z</w:t>
        <w:tab/>
        <w:t>DR 1 / 921</w:t>
      </w:r>
    </w:p>
    <w:p>
      <w:r>
        <w:t>40</w:t>
        <w:tab/>
        <w:t>Stellenpläne der s[2{nachgeordnete&lt;r&gt;}n 1{Verlag}]se</w:t>
      </w:r>
    </w:p>
    <w:p>
      <w:r>
        <w:t>43</w:t>
        <w:tab/>
        <w:t>05.1961</w:t>
      </w:r>
    </w:p>
    <w:p>
      <w:r>
        <w:br/>
        <w:t>30</w:t>
        <w:tab/>
        <w:t>925 - 930</w:t>
      </w:r>
    </w:p>
    <w:p>
      <w:r>
        <w:t>30z</w:t>
        <w:tab/>
        <w:t>DR 1 / 925 - 930</w:t>
      </w:r>
    </w:p>
    <w:p>
      <w:r>
        <w:t>40</w:t>
        <w:tab/>
        <w:t>Jahresberichte der s[Verlag]se</w:t>
      </w:r>
    </w:p>
    <w:p>
      <w:r>
        <w:t>43</w:t>
        <w:tab/>
        <w:t>1957 - 03.1962</w:t>
      </w:r>
    </w:p>
    <w:p>
      <w:r>
        <w:t>50</w:t>
        <w:tab/>
        <w:t>6 Bde.</w:t>
      </w:r>
    </w:p>
    <w:p>
      <w:r>
        <w:br/>
        <w:t>30</w:t>
        <w:tab/>
        <w:t>966 - 970</w:t>
      </w:r>
    </w:p>
    <w:p>
      <w:r>
        <w:t>30z</w:t>
        <w:tab/>
        <w:t>DR 1 / 966 - 970</w:t>
      </w:r>
    </w:p>
    <w:p>
      <w:r>
        <w:t>40</w:t>
        <w:tab/>
        <w:t>s[Verlagsleitertagung]sen</w:t>
      </w:r>
    </w:p>
    <w:p>
      <w:r>
        <w:t>43</w:t>
        <w:tab/>
        <w:t>1956 - 06.1962</w:t>
      </w:r>
    </w:p>
    <w:p>
      <w:r>
        <w:t>50</w:t>
        <w:tab/>
        <w:t>5 Bde.</w:t>
      </w:r>
    </w:p>
    <w:p>
      <w:r>
        <w:br/>
        <w:t>30</w:t>
        <w:tab/>
        <w:t>971 - 973</w:t>
      </w:r>
    </w:p>
    <w:p>
      <w:r>
        <w:t>30z</w:t>
        <w:tab/>
        <w:t>DR 1 / 971 - 973</w:t>
      </w:r>
    </w:p>
    <w:p>
      <w:r>
        <w:t>40</w:t>
        <w:tab/>
        <w:t>Jahreskonferenzen der k[VVB]k mit den s[Verlag]sen</w:t>
      </w:r>
    </w:p>
    <w:p>
      <w:r>
        <w:t>43</w:t>
        <w:tab/>
        <w:t>03.1960 - 05.1960; 03.1961 - 05.1961</w:t>
      </w:r>
    </w:p>
    <w:p>
      <w:r>
        <w:t>50</w:t>
        <w:tab/>
        <w:t>3 Bde.</w:t>
      </w:r>
    </w:p>
    <w:p>
      <w:r>
        <w:br/>
        <w:t>30</w:t>
        <w:tab/>
        <w:t>977</w:t>
      </w:r>
    </w:p>
    <w:p>
      <w:r>
        <w:t>30z</w:t>
        <w:tab/>
        <w:t>DR 1 / 977</w:t>
      </w:r>
    </w:p>
    <w:p>
      <w:r>
        <w:t>40</w:t>
        <w:tab/>
        <w:t>Tagungen und Konferenzen</w:t>
      </w:r>
    </w:p>
    <w:p>
      <w:r>
        <w:t>43</w:t>
        <w:tab/>
        <w:t>10.1958 - 01.1960</w:t>
      </w:r>
    </w:p>
    <w:p>
      <w:r>
        <w:br/>
        <w:t>30</w:t>
        <w:tab/>
        <w:t>978</w:t>
      </w:r>
    </w:p>
    <w:p>
      <w:r>
        <w:t>30z</w:t>
        <w:tab/>
        <w:t>DR 1 / 978</w:t>
      </w:r>
    </w:p>
    <w:p>
      <w:r>
        <w:t>40</w:t>
        <w:tab/>
        <w:t>Beiräte im Bereich s[Verlagswesen]s</w:t>
      </w:r>
    </w:p>
    <w:p>
      <w:r>
        <w:t>41</w:t>
        <w:tab/>
        <w:t>k[LKG]k; k[DVK]k; k[BfU]k</w:t>
      </w:r>
    </w:p>
    <w:p>
      <w:r>
        <w:t>43</w:t>
        <w:tab/>
        <w:t>1957 - 1961</w:t>
      </w:r>
    </w:p>
    <w:p>
      <w:r>
        <w:br/>
        <w:t>30</w:t>
        <w:tab/>
        <w:t>979 - 980</w:t>
      </w:r>
    </w:p>
    <w:p>
      <w:r>
        <w:t>30z</w:t>
        <w:tab/>
        <w:t>DR 1 / 979 - 980</w:t>
      </w:r>
    </w:p>
    <w:p>
      <w:r>
        <w:t>40</w:t>
        <w:tab/>
        <w:t>Beirat der k[VVB s[Verlag]se]k</w:t>
      </w:r>
    </w:p>
    <w:p>
      <w:r>
        <w:t>43</w:t>
        <w:tab/>
        <w:t>07.1958 - 1962</w:t>
      </w:r>
    </w:p>
    <w:p>
      <w:r>
        <w:br/>
        <w:t>30</w:t>
        <w:tab/>
        <w:t>986</w:t>
      </w:r>
    </w:p>
    <w:p>
      <w:r>
        <w:t>30z</w:t>
        <w:tab/>
        <w:t>DR 1 / 986</w:t>
      </w:r>
    </w:p>
    <w:p>
      <w:r>
        <w:t>40</w:t>
        <w:tab/>
        <w:t>k[Deutscher s[Verlag]s für s[Musik]s]k</w:t>
      </w:r>
    </w:p>
    <w:p>
      <w:r>
        <w:t>41</w:t>
        <w:tab/>
        <w:t>v.a.: Weiterführung der p[2{Franz}-1{Liszt}]p-Gesamtausgabe</w:t>
      </w:r>
    </w:p>
    <w:p>
      <w:r>
        <w:t>43</w:t>
        <w:tab/>
        <w:t>06.1961 - 08.1961</w:t>
      </w:r>
    </w:p>
    <w:p>
      <w:r>
        <w:br/>
        <w:t>30</w:t>
        <w:tab/>
        <w:t>1013</w:t>
      </w:r>
    </w:p>
    <w:p>
      <w:r>
        <w:t>30z</w:t>
        <w:tab/>
        <w:t>DR 1 / 1013</w:t>
      </w:r>
    </w:p>
    <w:p>
      <w:r>
        <w:t>40</w:t>
        <w:tab/>
        <w:t>Schriftwechsel mit zentralen Dienststellen</w:t>
      </w:r>
    </w:p>
    <w:p>
      <w:r>
        <w:t>43</w:t>
        <w:tab/>
        <w:t>1957 - 1960</w:t>
      </w:r>
    </w:p>
    <w:p>
      <w:r>
        <w:br/>
        <w:t>30</w:t>
        <w:tab/>
        <w:t>1014</w:t>
      </w:r>
    </w:p>
    <w:p>
      <w:r>
        <w:t>30z</w:t>
        <w:tab/>
        <w:t>DR 1 / 1014</w:t>
      </w:r>
    </w:p>
    <w:p>
      <w:r>
        <w:t>40</w:t>
        <w:tab/>
        <w:t>Schriftwechsel mit Institutionen des Bereichs s[Verlagswesen]s</w:t>
      </w:r>
    </w:p>
    <w:p>
      <w:r>
        <w:t>43</w:t>
        <w:tab/>
        <w:t>1957 - 1960</w:t>
      </w:r>
    </w:p>
    <w:p>
      <w:r>
        <w:br/>
        <w:t>30</w:t>
        <w:tab/>
        <w:t>1016 - 1017</w:t>
      </w:r>
    </w:p>
    <w:p>
      <w:r>
        <w:t>30z</w:t>
        <w:tab/>
        <w:t>DR 1 / 1016 - 1017</w:t>
      </w:r>
    </w:p>
    <w:p>
      <w:r>
        <w:t>40</w:t>
        <w:tab/>
        <w:t>Schriftwechsel mit Abteilungen der k[VVB s[Verlag]se]k sowie mit Abteilungen des k[1{Ministerium}s 2{für Kultur}]k</w:t>
      </w:r>
    </w:p>
    <w:p>
      <w:r>
        <w:t>43</w:t>
        <w:tab/>
        <w:t>01.1958 - 12.1960</w:t>
      </w:r>
    </w:p>
    <w:p>
      <w:r>
        <w:t>50</w:t>
        <w:tab/>
        <w:t>2 Bde.</w:t>
      </w:r>
    </w:p>
    <w:p>
      <w:r>
        <w:br/>
        <w:t>30</w:t>
        <w:tab/>
        <w:t>1018</w:t>
      </w:r>
    </w:p>
    <w:p>
      <w:r>
        <w:t>30z</w:t>
        <w:tab/>
        <w:t>DR 1 / 1018</w:t>
      </w:r>
    </w:p>
    <w:p>
      <w:r>
        <w:t>40</w:t>
        <w:tab/>
        <w:t>Schriftverkehr mit s[Verlag]sen und Institutionen</w:t>
      </w:r>
    </w:p>
    <w:p>
      <w:r>
        <w:t>43</w:t>
        <w:tab/>
        <w:t>01.1961 - 12.1961</w:t>
      </w:r>
    </w:p>
    <w:p>
      <w:r>
        <w:br/>
        <w:t>30</w:t>
        <w:tab/>
        <w:t>1020</w:t>
      </w:r>
    </w:p>
    <w:p>
      <w:r>
        <w:t>30z</w:t>
        <w:tab/>
        <w:t>DR 1 / 1020</w:t>
      </w:r>
    </w:p>
    <w:p>
      <w:r>
        <w:t>40</w:t>
        <w:tab/>
        <w:t xml:space="preserve">Schriftverkehr mit s[Verlag]sen </w:t>
      </w:r>
    </w:p>
    <w:p>
      <w:r>
        <w:t>41</w:t>
        <w:tab/>
        <w:t>u. a. k[Volk und Wissen s[2{Volkseigener} 1{Verlag}]s]k</w:t>
      </w:r>
    </w:p>
    <w:p>
      <w:r>
        <w:t>43</w:t>
        <w:tab/>
        <w:t>1956 - 1960</w:t>
      </w:r>
    </w:p>
    <w:p>
      <w:r>
        <w:br/>
        <w:t>30</w:t>
        <w:tab/>
        <w:t>1045</w:t>
      </w:r>
    </w:p>
    <w:p>
      <w:r>
        <w:t>30z</w:t>
        <w:tab/>
        <w:t>DR 1 / 1045</w:t>
      </w:r>
    </w:p>
    <w:p>
      <w:r>
        <w:t>40</w:t>
        <w:tab/>
        <w:t>s[2{Sozialistische} 1{Gemeinschaftsarbeit}]s im Bereich s[Verlagswesen]s</w:t>
      </w:r>
    </w:p>
    <w:p>
      <w:r>
        <w:t>43</w:t>
        <w:tab/>
        <w:t>1958 - 1960</w:t>
      </w:r>
    </w:p>
    <w:p>
      <w:r>
        <w:br/>
        <w:t>30</w:t>
        <w:tab/>
        <w:t>1056 - 1061</w:t>
      </w:r>
    </w:p>
    <w:p>
      <w:r>
        <w:t>30z</w:t>
        <w:tab/>
        <w:t>DR 1 / 1056 - 1061</w:t>
      </w:r>
    </w:p>
    <w:p>
      <w:r>
        <w:t>40</w:t>
        <w:tab/>
        <w:t>k[Börsenverein der Deutschen s[Buchhändler]s zu o[Leipzig]o]k</w:t>
      </w:r>
    </w:p>
    <w:p>
      <w:r>
        <w:t>41</w:t>
        <w:tab/>
        <w:t>u. a. Sitzungen des Vorstandes des k[Börsenverein]ks sowie Sitzungen des k[Verlegerausschuss]kes; s[Satzung]s; s[Herausgabe]s des t[1{Börsenblatt}es 2{für den s[2{deutsche&lt;r&gt;}n 1{Buchhandel}]s}]t</w:t>
      </w:r>
    </w:p>
    <w:p>
      <w:r>
        <w:t>43</w:t>
        <w:tab/>
        <w:t>05.1957 - 11.1962</w:t>
      </w:r>
    </w:p>
    <w:p>
      <w:r>
        <w:t>50</w:t>
        <w:tab/>
        <w:t>6 Bde.</w:t>
      </w:r>
    </w:p>
    <w:p>
      <w:r>
        <w:br/>
        <w:t>26</w:t>
        <w:tab/>
        <w:t>&lt; - &gt;</w:t>
      </w:r>
    </w:p>
    <w:p>
      <w:r>
        <w:t>27</w:t>
        <w:tab/>
        <w:t>VVB Verlage \ Betriebswirtschaft und Finanzkontrolle</w:t>
      </w:r>
    </w:p>
    <w:p>
      <w:r>
        <w:t>30</w:t>
        <w:tab/>
        <w:t>885</w:t>
      </w:r>
    </w:p>
    <w:p>
      <w:r>
        <w:t>30z</w:t>
        <w:tab/>
        <w:t>DR 1 / 885</w:t>
      </w:r>
    </w:p>
    <w:p>
      <w:r>
        <w:t>40</w:t>
        <w:tab/>
        <w:t>Dienstbesprechungen des Hauptdirektors der k[VVB s[Verlag]se]k</w:t>
      </w:r>
    </w:p>
    <w:p>
      <w:r>
        <w:t>43</w:t>
        <w:tab/>
        <w:t>05.1958 - 12.1959</w:t>
      </w:r>
    </w:p>
    <w:p>
      <w:r>
        <w:br/>
        <w:t>30</w:t>
        <w:tab/>
        <w:t>906</w:t>
      </w:r>
    </w:p>
    <w:p>
      <w:r>
        <w:t>30z</w:t>
        <w:tab/>
        <w:t>DR 1 / 906</w:t>
      </w:r>
    </w:p>
    <w:p>
      <w:r>
        <w:t>40</w:t>
        <w:tab/>
        <w:t>Erarbeitung einer s[Honorarordnung]s für den Bereich s[Literatur]s und s[Verlagswesen]s</w:t>
      </w:r>
    </w:p>
    <w:p>
      <w:r>
        <w:t>43</w:t>
        <w:tab/>
        <w:t>05.1957 - 07.1958</w:t>
      </w:r>
    </w:p>
    <w:p>
      <w:r>
        <w:br/>
        <w:t>30</w:t>
        <w:tab/>
        <w:t>924</w:t>
      </w:r>
    </w:p>
    <w:p>
      <w:r>
        <w:t>30z</w:t>
        <w:tab/>
        <w:t>DR 1 / 924</w:t>
      </w:r>
    </w:p>
    <w:p>
      <w:r>
        <w:t>40</w:t>
        <w:tab/>
        <w:t>s[Haushaltpläne]s z[1960 - 1963]z der k[VVB s[Verlag]se]k</w:t>
      </w:r>
    </w:p>
    <w:p>
      <w:r>
        <w:t>43</w:t>
        <w:tab/>
        <w:t>1959 - 1962</w:t>
      </w:r>
    </w:p>
    <w:p>
      <w:r>
        <w:br/>
        <w:t>30</w:t>
        <w:tab/>
        <w:t>931 - 941</w:t>
      </w:r>
    </w:p>
    <w:p>
      <w:r>
        <w:t>30z</w:t>
        <w:tab/>
        <w:t>DR 1 / 931 - 941</w:t>
      </w:r>
    </w:p>
    <w:p>
      <w:r>
        <w:t>40</w:t>
        <w:tab/>
        <w:t>s[Finanzplan]s z[1958]z der s[2{nachgeordnete&lt;r&gt;}n 1{Verlag}]se</w:t>
      </w:r>
    </w:p>
    <w:p>
      <w:r>
        <w:t>43</w:t>
        <w:tab/>
        <w:t>03.1957 - 04.1959</w:t>
      </w:r>
    </w:p>
    <w:p>
      <w:r>
        <w:t>50</w:t>
        <w:tab/>
        <w:t>11 Bde.</w:t>
      </w:r>
    </w:p>
    <w:p>
      <w:r>
        <w:br/>
        <w:t>30</w:t>
        <w:tab/>
        <w:t>1019</w:t>
      </w:r>
    </w:p>
    <w:p>
      <w:r>
        <w:t>30z</w:t>
        <w:tab/>
        <w:t>DR 1 / 1019</w:t>
      </w:r>
    </w:p>
    <w:p>
      <w:r>
        <w:t>40</w:t>
        <w:tab/>
        <w:t>Schriftverkehr mit s[Verlag]sen</w:t>
      </w:r>
    </w:p>
    <w:p>
      <w:r>
        <w:t>43</w:t>
        <w:tab/>
        <w:t>02.1959 - 11.1959</w:t>
      </w:r>
    </w:p>
    <w:p>
      <w:r>
        <w:br/>
        <w:t>30</w:t>
        <w:tab/>
        <w:t>1055</w:t>
      </w:r>
    </w:p>
    <w:p>
      <w:r>
        <w:t>30z</w:t>
        <w:tab/>
        <w:t>DR 1 / 1055</w:t>
      </w:r>
    </w:p>
    <w:p>
      <w:r>
        <w:t>40</w:t>
        <w:tab/>
        <w:t>s[2{o[Leipzig]o}er 1{Messe}]s</w:t>
      </w:r>
    </w:p>
    <w:p>
      <w:r>
        <w:t>41</w:t>
        <w:tab/>
        <w:t>u. a. Tagungen des k[Messeausschuss]kes</w:t>
      </w:r>
    </w:p>
    <w:p>
      <w:r>
        <w:t>43</w:t>
        <w:tab/>
        <w:t>1957 - 1962</w:t>
      </w:r>
    </w:p>
    <w:p>
      <w:r>
        <w:br/>
        <w:t>26</w:t>
        <w:tab/>
        <w:t>&lt; - &gt;</w:t>
      </w:r>
    </w:p>
    <w:p>
      <w:r>
        <w:t>27</w:t>
        <w:tab/>
        <w:t>VVB Verlage \ Ökonomik</w:t>
      </w:r>
    </w:p>
    <w:p>
      <w:r>
        <w:t>30</w:t>
        <w:tab/>
        <w:t>891</w:t>
      </w:r>
    </w:p>
    <w:p>
      <w:r>
        <w:t>30z</w:t>
        <w:tab/>
        <w:t>DR 1 / 891</w:t>
      </w:r>
    </w:p>
    <w:p>
      <w:r>
        <w:t>40</w:t>
        <w:tab/>
        <w:t>Jahresbericht der k[VVB s[Verlag]se]k</w:t>
      </w:r>
    </w:p>
    <w:p>
      <w:r>
        <w:t>43</w:t>
        <w:tab/>
        <w:t>08.1958 - 05.1959</w:t>
      </w:r>
    </w:p>
    <w:p>
      <w:r>
        <w:br/>
        <w:t>26</w:t>
        <w:tab/>
        <w:t>&lt; - &gt;</w:t>
      </w:r>
    </w:p>
    <w:p>
      <w:r>
        <w:t>27</w:t>
        <w:tab/>
        <w:t>VVB Verlage \ Arbeit und Ökonomik</w:t>
      </w:r>
    </w:p>
    <w:p>
      <w:r>
        <w:t>30</w:t>
        <w:tab/>
        <w:t>895</w:t>
      </w:r>
    </w:p>
    <w:p>
      <w:r>
        <w:t>30z</w:t>
        <w:tab/>
        <w:t>DR 1 / 895</w:t>
      </w:r>
    </w:p>
    <w:p>
      <w:r>
        <w:t>40</w:t>
        <w:tab/>
        <w:t>Maßnahmen der s[Verlag]se zur Unterstützung der s[2{sozialistische}n 3{Umgestaltung} der 1{Landwirtschaft}]s</w:t>
      </w:r>
    </w:p>
    <w:p>
      <w:r>
        <w:t>43</w:t>
        <w:tab/>
        <w:t>04.1960 - 09.1960</w:t>
      </w:r>
    </w:p>
    <w:p>
      <w:r>
        <w:br/>
        <w:t>30</w:t>
        <w:tab/>
        <w:t>896</w:t>
      </w:r>
    </w:p>
    <w:p>
      <w:r>
        <w:t>30z</w:t>
        <w:tab/>
        <w:t>DR 1 / 896</w:t>
      </w:r>
    </w:p>
    <w:p>
      <w:r>
        <w:t>40</w:t>
        <w:tab/>
        <w:t>Produktionsaufgebot im Bereich s[Verlagswesen]s</w:t>
      </w:r>
    </w:p>
    <w:p>
      <w:r>
        <w:t>43</w:t>
        <w:tab/>
        <w:t>09.1961 - 04.1962</w:t>
      </w:r>
    </w:p>
    <w:p>
      <w:r>
        <w:br/>
        <w:t>30</w:t>
        <w:tab/>
        <w:t>898</w:t>
      </w:r>
    </w:p>
    <w:p>
      <w:r>
        <w:t>30z</w:t>
        <w:tab/>
        <w:t>DR 1 / 898</w:t>
      </w:r>
    </w:p>
    <w:p>
      <w:r>
        <w:t>40</w:t>
        <w:tab/>
        <w:t>Erhebung über den Einsatz von s[Illustrator]sen und s[Grafiker]sn in den s[Verlag]sen</w:t>
      </w:r>
    </w:p>
    <w:p>
      <w:r>
        <w:t>43</w:t>
        <w:tab/>
        <w:t>07.1959 - 10.1959</w:t>
      </w:r>
    </w:p>
    <w:p>
      <w:r>
        <w:br/>
        <w:t>30</w:t>
        <w:tab/>
        <w:t>900</w:t>
      </w:r>
    </w:p>
    <w:p>
      <w:r>
        <w:t>30z</w:t>
        <w:tab/>
        <w:t>DR 1 / 900</w:t>
      </w:r>
    </w:p>
    <w:p>
      <w:r>
        <w:t>40</w:t>
        <w:tab/>
        <w:t>Zusammenarbeit mit der k[IG Druck und Papier]k</w:t>
      </w:r>
    </w:p>
    <w:p>
      <w:r>
        <w:t>43</w:t>
        <w:tab/>
        <w:t>01.1961 - 01.1962</w:t>
      </w:r>
    </w:p>
    <w:p>
      <w:r>
        <w:br/>
        <w:t>30</w:t>
        <w:tab/>
        <w:t>901</w:t>
      </w:r>
    </w:p>
    <w:p>
      <w:r>
        <w:t>30z</w:t>
        <w:tab/>
        <w:t>DR 1 / 901</w:t>
      </w:r>
    </w:p>
    <w:p>
      <w:r>
        <w:t>40</w:t>
        <w:tab/>
        <w:t>Maßnahmen im Bereich s[Verlagswesen]s zur Unterstütung der s[Volkskammerwahl]sen z[1958]z</w:t>
      </w:r>
    </w:p>
    <w:p>
      <w:r>
        <w:t>43</w:t>
        <w:tab/>
        <w:t>09.1958 - 11.1958</w:t>
      </w:r>
    </w:p>
    <w:p>
      <w:r>
        <w:br/>
        <w:t>30</w:t>
        <w:tab/>
        <w:t>902</w:t>
      </w:r>
    </w:p>
    <w:p>
      <w:r>
        <w:t>30z</w:t>
        <w:tab/>
        <w:t>DR 1 / 902</w:t>
      </w:r>
    </w:p>
    <w:p>
      <w:r>
        <w:t>40</w:t>
        <w:tab/>
        <w:t>Entwicklung der s[Verlagsarbeit]s auf dem Gebiet der s[Kartographie]s und s[Geographie]s</w:t>
      </w:r>
    </w:p>
    <w:p>
      <w:r>
        <w:t>43</w:t>
        <w:tab/>
        <w:t>1956 - 1960</w:t>
      </w:r>
    </w:p>
    <w:p>
      <w:r>
        <w:br/>
        <w:t>30</w:t>
        <w:tab/>
        <w:t>903</w:t>
      </w:r>
    </w:p>
    <w:p>
      <w:r>
        <w:t>30z</w:t>
        <w:tab/>
        <w:t>DR 1 / 903</w:t>
      </w:r>
    </w:p>
    <w:p>
      <w:r>
        <w:t>40</w:t>
        <w:tab/>
        <w:t>Erhebung über Formen und Methoden der s[Lektorats&lt;arbeit&gt;]s- bzw. s[Redaktionsarbeit]s in den s[Verlag]sen</w:t>
      </w:r>
    </w:p>
    <w:p>
      <w:r>
        <w:t>43</w:t>
        <w:tab/>
        <w:t>12.1960 - 06.1962</w:t>
      </w:r>
    </w:p>
    <w:p>
      <w:r>
        <w:br/>
        <w:t>30</w:t>
        <w:tab/>
        <w:t>913</w:t>
      </w:r>
    </w:p>
    <w:p>
      <w:r>
        <w:t>30z</w:t>
        <w:tab/>
        <w:t>DR 1 / 913</w:t>
      </w:r>
    </w:p>
    <w:p>
      <w:r>
        <w:t>40</w:t>
        <w:tab/>
        <w:t>Arbeitsordnung für die k[VVB s[Verlag]se]k</w:t>
      </w:r>
    </w:p>
    <w:p>
      <w:r>
        <w:t>43</w:t>
        <w:tab/>
        <w:t>1956 - 1961</w:t>
      </w:r>
    </w:p>
    <w:p>
      <w:r>
        <w:br/>
        <w:t>30</w:t>
        <w:tab/>
        <w:t>919</w:t>
      </w:r>
    </w:p>
    <w:p>
      <w:r>
        <w:t>30z</w:t>
        <w:tab/>
        <w:t>DR 1 / 919</w:t>
      </w:r>
    </w:p>
    <w:p>
      <w:r>
        <w:t>40</w:t>
        <w:tab/>
        <w:t>Strukturfragen im Bereich s[Verlagswesen]s</w:t>
      </w:r>
    </w:p>
    <w:p>
      <w:r>
        <w:t>41</w:t>
        <w:tab/>
        <w:t>u. a. Statut des k[1{Amt}es 2{für s[Literatur]s und Verlagswesen}]k; Auflösung der k[Vereinigung Volkseigener s[Verlag]se]k und Bildung der k[HauptVerwaltung Verlagswesen]k; Arbeitsordnung der k[VVB Verlage]k</w:t>
      </w:r>
    </w:p>
    <w:p>
      <w:r>
        <w:t>43</w:t>
        <w:tab/>
        <w:t>1953 - 1959</w:t>
      </w:r>
    </w:p>
    <w:p>
      <w:r>
        <w:br/>
        <w:t>30</w:t>
        <w:tab/>
        <w:t>922 - 923</w:t>
      </w:r>
    </w:p>
    <w:p>
      <w:r>
        <w:t>30z</w:t>
        <w:tab/>
        <w:t>DR 1 / 922 - 923</w:t>
      </w:r>
    </w:p>
    <w:p>
      <w:r>
        <w:t>40</w:t>
        <w:tab/>
        <w:t>Stellenpläne sowie s[Betriebskollektivverträge]s der s[2{nachgeordnete&lt;r&gt;}n 1{Verlag}]se</w:t>
      </w:r>
    </w:p>
    <w:p>
      <w:r>
        <w:t>43</w:t>
        <w:tab/>
        <w:t>02.1959 - 08.1961</w:t>
      </w:r>
    </w:p>
    <w:p>
      <w:r>
        <w:t>50</w:t>
        <w:tab/>
        <w:t>2 Bde.</w:t>
      </w:r>
    </w:p>
    <w:p>
      <w:r>
        <w:br/>
        <w:t>30</w:t>
        <w:tab/>
        <w:t>942 - 950</w:t>
      </w:r>
    </w:p>
    <w:p>
      <w:r>
        <w:t>30z</w:t>
        <w:tab/>
        <w:t>DR 1 / 942 - 950</w:t>
      </w:r>
    </w:p>
    <w:p>
      <w:r>
        <w:t>40</w:t>
        <w:tab/>
        <w:t>s[Preisanordnung]s für s[Bücher]s und s[Broschüre]sn</w:t>
      </w:r>
    </w:p>
    <w:p>
      <w:r>
        <w:t>41</w:t>
        <w:tab/>
        <w:t>u. a. k[Arbeitskreis s[Festpreis]se in der k[VVB s[Verlag]se]k]k; s[Statistik]sen</w:t>
      </w:r>
    </w:p>
    <w:p>
      <w:r>
        <w:t>43</w:t>
        <w:tab/>
        <w:t>1956 - 1962</w:t>
      </w:r>
    </w:p>
    <w:p>
      <w:r>
        <w:t>50</w:t>
        <w:tab/>
        <w:t>9 Bde.</w:t>
      </w:r>
    </w:p>
    <w:p>
      <w:r>
        <w:br/>
        <w:t>30</w:t>
        <w:tab/>
        <w:t>951 - 960</w:t>
      </w:r>
    </w:p>
    <w:p>
      <w:r>
        <w:t>30z</w:t>
        <w:tab/>
        <w:t>DR 1 / 951 - 960</w:t>
      </w:r>
    </w:p>
    <w:p>
      <w:r>
        <w:t>40</w:t>
        <w:tab/>
        <w:t>s[Ökonomik]s des s[2{sozialistische&lt;s&gt;}n 1{Verlagswesen}]ss</w:t>
      </w:r>
    </w:p>
    <w:p>
      <w:r>
        <w:t>41</w:t>
        <w:tab/>
        <w:t>u. a. k[Arbeitskreis s[Verlagsökonomik]s in der k[VVB s[Verlag]se]k]k</w:t>
      </w:r>
    </w:p>
    <w:p>
      <w:r>
        <w:t>43</w:t>
        <w:tab/>
        <w:t>1958 - 1966</w:t>
      </w:r>
    </w:p>
    <w:p>
      <w:r>
        <w:t>50</w:t>
        <w:tab/>
        <w:t>10 Bde.</w:t>
      </w:r>
    </w:p>
    <w:p>
      <w:r>
        <w:br/>
        <w:t>30</w:t>
        <w:tab/>
        <w:t>961 - 965</w:t>
      </w:r>
    </w:p>
    <w:p>
      <w:r>
        <w:t>30z</w:t>
        <w:tab/>
        <w:t>DR 1 / 961 - 965</w:t>
      </w:r>
    </w:p>
    <w:p>
      <w:r>
        <w:t>40</w:t>
        <w:tab/>
        <w:t>s[Profilierung der s[Verlag]se]s</w:t>
      </w:r>
    </w:p>
    <w:p>
      <w:r>
        <w:t>41</w:t>
        <w:tab/>
        <w:t>u. a. s[Bildung von Verlagen]s</w:t>
      </w:r>
    </w:p>
    <w:p>
      <w:r>
        <w:t>43</w:t>
        <w:tab/>
        <w:t>1956 - 11.1961</w:t>
      </w:r>
    </w:p>
    <w:p>
      <w:r>
        <w:t>50</w:t>
        <w:tab/>
        <w:t>5 Bde.</w:t>
      </w:r>
    </w:p>
    <w:p>
      <w:r>
        <w:br/>
        <w:t>30</w:t>
        <w:tab/>
        <w:t>974 - 976</w:t>
      </w:r>
    </w:p>
    <w:p>
      <w:r>
        <w:t>30z</w:t>
        <w:tab/>
        <w:t>DR 1 / 974 - 976</w:t>
      </w:r>
    </w:p>
    <w:p>
      <w:r>
        <w:t>40</w:t>
        <w:tab/>
        <w:t>Konferenzen der s[Verlag]se</w:t>
      </w:r>
    </w:p>
    <w:p>
      <w:r>
        <w:t>43</w:t>
        <w:tab/>
        <w:t>11.1960 - 02.1962</w:t>
      </w:r>
    </w:p>
    <w:p>
      <w:r>
        <w:t>50</w:t>
        <w:tab/>
        <w:t>3 Bde.</w:t>
      </w:r>
    </w:p>
    <w:p>
      <w:r>
        <w:br/>
        <w:t>30</w:t>
        <w:tab/>
        <w:t>981</w:t>
      </w:r>
    </w:p>
    <w:p>
      <w:r>
        <w:t>30z</w:t>
        <w:tab/>
        <w:t>DR 1 / 981</w:t>
      </w:r>
    </w:p>
    <w:p>
      <w:r>
        <w:t>40</w:t>
        <w:tab/>
        <w:t>Anleitung der s[Verlag]se</w:t>
      </w:r>
    </w:p>
    <w:p>
      <w:r>
        <w:t>41</w:t>
        <w:tab/>
        <w:t>u. a. Perspektivplanung des k[VEB Deutscher Zentralverlag]k; k[Transpress-Verlag]k; k[VEB Verlag Technik]k; k[VEB Deutscher Verlag der Wissenschaften]k</w:t>
      </w:r>
    </w:p>
    <w:p>
      <w:r>
        <w:t>43</w:t>
        <w:tab/>
        <w:t>1958 - 1961</w:t>
      </w:r>
    </w:p>
    <w:p>
      <w:r>
        <w:br/>
        <w:t>30</w:t>
        <w:tab/>
        <w:t>983</w:t>
      </w:r>
    </w:p>
    <w:p>
      <w:r>
        <w:t>30z</w:t>
        <w:tab/>
        <w:t>DR 1 / 983</w:t>
      </w:r>
    </w:p>
    <w:p>
      <w:r>
        <w:t>40</w:t>
        <w:tab/>
        <w:t>Anleitung der s[Verlag]se</w:t>
      </w:r>
    </w:p>
    <w:p>
      <w:r>
        <w:t>41</w:t>
        <w:tab/>
        <w:t>u. a. k[VEB p[2{E.A.} 1{Seemann}]p]k; k[s[Verlagsgesellschaft]s p[Geest]p &amp; p[Portig]p]k; k[K.G. p[2{Philipp} 1{Reclam jun.}]p]k; k[p[Thieme]p-p[Becker]p-Künstlerlexikon]k</w:t>
      </w:r>
    </w:p>
    <w:p>
      <w:r>
        <w:t>43</w:t>
        <w:tab/>
        <w:t>1957 - 1962</w:t>
      </w:r>
    </w:p>
    <w:p>
      <w:r>
        <w:br/>
        <w:t>30</w:t>
        <w:tab/>
        <w:t>984</w:t>
      </w:r>
    </w:p>
    <w:p>
      <w:r>
        <w:t>30z</w:t>
        <w:tab/>
        <w:t>DR 1 / 984</w:t>
      </w:r>
    </w:p>
    <w:p>
      <w:r>
        <w:t>40</w:t>
        <w:tab/>
        <w:t>Anleitung der s[Verlag]se</w:t>
      </w:r>
    </w:p>
    <w:p>
      <w:r>
        <w:t>41</w:t>
        <w:tab/>
        <w:t>u. a. k[VEB p[2{F.A.} 1{Brockhaus}]p o[Leipzig]o]k; k[VEB p[2{Georg} 1{Thieme}]p Leipzig]k; k[VEB Verlag der Kunst o[Dresden]o]k</w:t>
      </w:r>
    </w:p>
    <w:p>
      <w:r>
        <w:t>43</w:t>
        <w:tab/>
        <w:t>08.1958 - 11.1959</w:t>
      </w:r>
    </w:p>
    <w:p>
      <w:r>
        <w:br/>
        <w:t>30</w:t>
        <w:tab/>
        <w:t>985</w:t>
      </w:r>
    </w:p>
    <w:p>
      <w:r>
        <w:t>30z</w:t>
        <w:tab/>
        <w:t>DR 1 / 985</w:t>
      </w:r>
    </w:p>
    <w:p>
      <w:r>
        <w:t>40</w:t>
        <w:tab/>
        <w:t>k[VEB Lied der Zeit]k - s[Musikverlag]s</w:t>
      </w:r>
    </w:p>
    <w:p>
      <w:r>
        <w:t>43</w:t>
        <w:tab/>
        <w:t>09.1958 - 03.1959</w:t>
      </w:r>
    </w:p>
    <w:p>
      <w:r>
        <w:br/>
        <w:t>30</w:t>
        <w:tab/>
        <w:t>987</w:t>
      </w:r>
    </w:p>
    <w:p>
      <w:r>
        <w:t>30z</w:t>
        <w:tab/>
        <w:t>DR 1 / 987</w:t>
      </w:r>
    </w:p>
    <w:p>
      <w:r>
        <w:t>40</w:t>
        <w:tab/>
        <w:t>s[Musikverlag]se</w:t>
      </w:r>
    </w:p>
    <w:p>
      <w:r>
        <w:t>41</w:t>
        <w:tab/>
        <w:t>u. a. s[Zusammenschluß]s der Musikverlage k[VEB Deutscher s[Verlag]s für Musik]k, k[VEB p[Breitkopf]p &amp; p[Härtel]p]k sowie k[VEB p[2{Friedrich} 1{Hofmeister}]p]k zu einer Wirtschaftseinheit; Übernahme des k[1{Musikverlag}es 2{Edition p[Peters]p}]k sowie des k[1{Zentralvertrieb}s 2{für s[Musikalie]sn und Volkskunstmaterialien}]k in s[Volkseigentum]s</w:t>
      </w:r>
    </w:p>
    <w:p>
      <w:r>
        <w:t>43</w:t>
        <w:tab/>
        <w:t>12.1957 - 12.1959</w:t>
      </w:r>
    </w:p>
    <w:p>
      <w:r>
        <w:br/>
        <w:t>30</w:t>
        <w:tab/>
        <w:t>988</w:t>
      </w:r>
    </w:p>
    <w:p>
      <w:r>
        <w:t>30z</w:t>
        <w:tab/>
        <w:t>DR 1 / 988</w:t>
      </w:r>
    </w:p>
    <w:p>
      <w:r>
        <w:t>40</w:t>
        <w:tab/>
        <w:t>k[VEB p[2{Max}-1{Niemeyer}]p-s[Verlag]s o[Halle]o]k</w:t>
      </w:r>
    </w:p>
    <w:p>
      <w:r>
        <w:t>41</w:t>
        <w:tab/>
        <w:t>u. a. Bildung des k[VEB Verlag Sprache und s[Literatur]s]k; Abriß der s[Verlagsgeschichte]s</w:t>
      </w:r>
    </w:p>
    <w:p>
      <w:r>
        <w:t>43</w:t>
        <w:tab/>
        <w:t>1954; 10.1958 - 05.1960</w:t>
      </w:r>
    </w:p>
    <w:p>
      <w:r>
        <w:br/>
        <w:t>30</w:t>
        <w:tab/>
        <w:t>989</w:t>
      </w:r>
    </w:p>
    <w:p>
      <w:r>
        <w:t>30z</w:t>
        <w:tab/>
        <w:t>DR 1 / 989</w:t>
      </w:r>
    </w:p>
    <w:p>
      <w:r>
        <w:t>40</w:t>
        <w:tab/>
        <w:t>k[VEB s[Verlag]s für s[Buch&lt;wesen&gt;]s- und s[Bibliothekswesen]s]k</w:t>
      </w:r>
    </w:p>
    <w:p>
      <w:r>
        <w:t>42</w:t>
        <w:tab/>
        <w:t>t[2{s[Leserzeitschrift]s} "1{Variante}]t"</w:t>
      </w:r>
    </w:p>
    <w:p>
      <w:r>
        <w:t>43</w:t>
        <w:tab/>
        <w:t>02.1958 - 11.1959</w:t>
      </w:r>
    </w:p>
    <w:p>
      <w:r>
        <w:br/>
        <w:t>30</w:t>
        <w:tab/>
        <w:t>990</w:t>
      </w:r>
    </w:p>
    <w:p>
      <w:r>
        <w:t>30z</w:t>
        <w:tab/>
        <w:t>DR 1 / 990</w:t>
      </w:r>
    </w:p>
    <w:p>
      <w:r>
        <w:t>40</w:t>
        <w:tab/>
        <w:t>k[VEB Bibliographisches Institut o[Leipzig]o]k</w:t>
      </w:r>
    </w:p>
    <w:p>
      <w:r>
        <w:t>41</w:t>
        <w:tab/>
        <w:t>u. a. s[Prozeß]s k[Bibliographisches Institut AG o[Mannheim]o]k gegen VEB Bibliographisches Institut Leipzig</w:t>
      </w:r>
    </w:p>
    <w:p>
      <w:r>
        <w:t>43</w:t>
        <w:tab/>
        <w:t>1957 - 1960</w:t>
      </w:r>
    </w:p>
    <w:p>
      <w:r>
        <w:br/>
        <w:t>30</w:t>
        <w:tab/>
        <w:t>991</w:t>
      </w:r>
    </w:p>
    <w:p>
      <w:r>
        <w:t>30z</w:t>
        <w:tab/>
        <w:t>DR 1 / 991</w:t>
      </w:r>
    </w:p>
    <w:p>
      <w:r>
        <w:t>40</w:t>
        <w:tab/>
        <w:t>k[VEB p[2{Carl}-1{Marhold}]p-s[Verlag]s o[Halle]o]k</w:t>
      </w:r>
    </w:p>
    <w:p>
      <w:r>
        <w:t>41</w:t>
        <w:tab/>
        <w:t>u. a. s[Eigentumsfrage]sn</w:t>
      </w:r>
    </w:p>
    <w:p>
      <w:r>
        <w:t>43</w:t>
        <w:tab/>
        <w:t>1952 - 1960</w:t>
      </w:r>
    </w:p>
    <w:p>
      <w:r>
        <w:br/>
        <w:t>30</w:t>
        <w:tab/>
        <w:t>992</w:t>
      </w:r>
    </w:p>
    <w:p>
      <w:r>
        <w:t>30z</w:t>
        <w:tab/>
        <w:t>DR 1 / 992</w:t>
      </w:r>
    </w:p>
    <w:p>
      <w:r>
        <w:t>40</w:t>
        <w:tab/>
        <w:t>k[p[2{Wolfgang}-1{Jess}]p-s[Verlag]s o[Dresden]o]k</w:t>
      </w:r>
    </w:p>
    <w:p>
      <w:r>
        <w:t>43</w:t>
        <w:tab/>
        <w:t>1950 - 1958</w:t>
      </w:r>
    </w:p>
    <w:p>
      <w:r>
        <w:br/>
        <w:t>30</w:t>
        <w:tab/>
        <w:t>993</w:t>
      </w:r>
    </w:p>
    <w:p>
      <w:r>
        <w:t>30z</w:t>
        <w:tab/>
        <w:t>DR 1 / 993</w:t>
      </w:r>
    </w:p>
    <w:p>
      <w:r>
        <w:t>40</w:t>
        <w:tab/>
        <w:t>k[VEB s[Verlag]s Technik]k</w:t>
      </w:r>
    </w:p>
    <w:p>
      <w:r>
        <w:t>43</w:t>
        <w:tab/>
        <w:t>05.1959 - 12.1959</w:t>
      </w:r>
    </w:p>
    <w:p>
      <w:r>
        <w:br/>
        <w:t>30</w:t>
        <w:tab/>
        <w:t>994</w:t>
      </w:r>
    </w:p>
    <w:p>
      <w:r>
        <w:t>30z</w:t>
        <w:tab/>
        <w:t>DR 1 / 994</w:t>
      </w:r>
    </w:p>
    <w:p>
      <w:r>
        <w:t>40</w:t>
        <w:tab/>
        <w:t>k[VEB Deutscher Zentralverlag]k</w:t>
      </w:r>
    </w:p>
    <w:p>
      <w:r>
        <w:t>41</w:t>
        <w:tab/>
        <w:t>u. a. s[Profilierung]s des s[Verlag]ses</w:t>
      </w:r>
    </w:p>
    <w:p>
      <w:r>
        <w:t>43</w:t>
        <w:tab/>
        <w:t>06.1957 - 11.1959</w:t>
      </w:r>
    </w:p>
    <w:p>
      <w:r>
        <w:br/>
        <w:t>30</w:t>
        <w:tab/>
        <w:t>995</w:t>
      </w:r>
    </w:p>
    <w:p>
      <w:r>
        <w:t>30z</w:t>
        <w:tab/>
        <w:t>DR 1 / 995</w:t>
      </w:r>
    </w:p>
    <w:p>
      <w:r>
        <w:t>40</w:t>
        <w:tab/>
        <w:t>Anleitung der s[Verlag]se</w:t>
      </w:r>
    </w:p>
    <w:p>
      <w:r>
        <w:t>43</w:t>
        <w:tab/>
        <w:t>06.1958 - 11.1960</w:t>
      </w:r>
    </w:p>
    <w:p>
      <w:r>
        <w:br/>
        <w:t>30</w:t>
        <w:tab/>
        <w:t>996 - 997</w:t>
      </w:r>
    </w:p>
    <w:p>
      <w:r>
        <w:t>30z</w:t>
        <w:tab/>
        <w:t>DR 1 / 996 - 997</w:t>
      </w:r>
    </w:p>
    <w:p>
      <w:r>
        <w:t>40</w:t>
        <w:tab/>
        <w:t>k[VEB p[Hinstorff]p-s[Verlag]s o[Rostock]o]k</w:t>
      </w:r>
    </w:p>
    <w:p>
      <w:r>
        <w:t>41</w:t>
        <w:tab/>
        <w:t>u. a. Übernahme des k[p[2{Carl}-1{Hinstorff}]p-Verlag]kes in s[Volkseigentum]s; k[p[2{Robert}-1{Loef}]p-Verlag]k</w:t>
      </w:r>
    </w:p>
    <w:p>
      <w:r>
        <w:t>43</w:t>
        <w:tab/>
        <w:t>1958 - 1961</w:t>
      </w:r>
    </w:p>
    <w:p>
      <w:r>
        <w:t>50</w:t>
        <w:tab/>
        <w:t>2 Bde.</w:t>
      </w:r>
    </w:p>
    <w:p>
      <w:r>
        <w:br/>
        <w:t>30</w:t>
        <w:tab/>
        <w:t>998</w:t>
      </w:r>
    </w:p>
    <w:p>
      <w:r>
        <w:t>30z</w:t>
        <w:tab/>
        <w:t>DR 1 / 998</w:t>
      </w:r>
    </w:p>
    <w:p>
      <w:r>
        <w:t>40</w:t>
        <w:tab/>
        <w:t>k[VEB Postkartenverlag]k</w:t>
      </w:r>
    </w:p>
    <w:p>
      <w:r>
        <w:t>41</w:t>
        <w:tab/>
        <w:t>u. a. Unterstellung des k[Postkartenverlag]kes</w:t>
      </w:r>
    </w:p>
    <w:p>
      <w:r>
        <w:t>43</w:t>
        <w:tab/>
        <w:t>1958 - 1962</w:t>
      </w:r>
    </w:p>
    <w:p>
      <w:r>
        <w:br/>
        <w:t>30</w:t>
        <w:tab/>
        <w:t>999 - 1000</w:t>
      </w:r>
    </w:p>
    <w:p>
      <w:r>
        <w:t>30z</w:t>
        <w:tab/>
        <w:t>DR 1 / 999 - 1000</w:t>
      </w:r>
    </w:p>
    <w:p>
      <w:r>
        <w:t>40</w:t>
        <w:tab/>
        <w:t>k[VEB Edition o[Leipzig]o]k</w:t>
      </w:r>
    </w:p>
    <w:p>
      <w:r>
        <w:t>41</w:t>
        <w:tab/>
        <w:t>u. a. Bildung eines s[Exportverlag]ses; Namensgebung für den k[1{s[Verlag]s} "2{Edition Leipzig}]k"</w:t>
      </w:r>
    </w:p>
    <w:p>
      <w:r>
        <w:t>43</w:t>
        <w:tab/>
        <w:t>1954 - 1962</w:t>
      </w:r>
    </w:p>
    <w:p>
      <w:r>
        <w:t>50</w:t>
        <w:tab/>
        <w:t>2 Bde.</w:t>
      </w:r>
    </w:p>
    <w:p>
      <w:r>
        <w:br/>
        <w:t>30</w:t>
        <w:tab/>
        <w:t>1001</w:t>
      </w:r>
    </w:p>
    <w:p>
      <w:r>
        <w:t>30z</w:t>
        <w:tab/>
        <w:t>DR 1 / 1001</w:t>
      </w:r>
    </w:p>
    <w:p>
      <w:r>
        <w:t>40</w:t>
        <w:tab/>
        <w:t>k[VEB Zentraler Übersetzungs- und Ausschnittsdienst "Globus"]k</w:t>
      </w:r>
    </w:p>
    <w:p>
      <w:r>
        <w:t>41</w:t>
        <w:tab/>
        <w:t>u. a. Bildung und s[Statut]s; Überführung in den k[Betrieb Intertext]k; s[Fremdsprachendienst]s der o[DDR]o</w:t>
      </w:r>
    </w:p>
    <w:p>
      <w:r>
        <w:t>43</w:t>
        <w:tab/>
        <w:t>1957 - 1962</w:t>
      </w:r>
    </w:p>
    <w:p>
      <w:r>
        <w:br/>
        <w:t>30</w:t>
        <w:tab/>
        <w:t>1002 - 1005</w:t>
      </w:r>
    </w:p>
    <w:p>
      <w:r>
        <w:t>30z</w:t>
        <w:tab/>
        <w:t>DR 1 / 1002 - 1005</w:t>
      </w:r>
    </w:p>
    <w:p>
      <w:r>
        <w:t>40</w:t>
        <w:tab/>
        <w:t>s[Medizinverlag]se</w:t>
      </w:r>
    </w:p>
    <w:p>
      <w:r>
        <w:t>41</w:t>
        <w:tab/>
        <w:t>u. a. k[Literaturarbeitsgemeinschaft Medizin]k; k[s[Verlag]s Volk und Gesundheit]k; k[VEB p[2{Georg} 1{Thieme}]p o[Leipzig]o]k; k[VEB p[2{Gustav}-1{Fischer}]p-Verlag]k; k[Verlag p[Quelle]p und p[Meyer]p]k</w:t>
      </w:r>
    </w:p>
    <w:p>
      <w:r>
        <w:t>43</w:t>
        <w:tab/>
        <w:t>1958 - 05.1961</w:t>
      </w:r>
    </w:p>
    <w:p>
      <w:r>
        <w:t>50</w:t>
        <w:tab/>
        <w:t>4 Bde.</w:t>
      </w:r>
    </w:p>
    <w:p>
      <w:r>
        <w:br/>
        <w:t>30</w:t>
        <w:tab/>
        <w:t>1006</w:t>
      </w:r>
    </w:p>
    <w:p>
      <w:r>
        <w:t>30z</w:t>
        <w:tab/>
        <w:t>DR 1 / 1006</w:t>
      </w:r>
    </w:p>
    <w:p>
      <w:r>
        <w:t>40</w:t>
        <w:tab/>
        <w:t>k[s[Verlag]s für Bauwesen]k</w:t>
      </w:r>
    </w:p>
    <w:p>
      <w:r>
        <w:t>43</w:t>
        <w:tab/>
        <w:t>08.1961 - 02.1962</w:t>
      </w:r>
    </w:p>
    <w:p>
      <w:r>
        <w:br/>
        <w:t>30</w:t>
        <w:tab/>
        <w:t>1007</w:t>
      </w:r>
    </w:p>
    <w:p>
      <w:r>
        <w:t>30z</w:t>
        <w:tab/>
        <w:t>DR 1 / 1007</w:t>
      </w:r>
    </w:p>
    <w:p>
      <w:r>
        <w:t>40</w:t>
        <w:tab/>
        <w:t>k[VEB Fotokino-s[Verlag]s o[Halle]o]k</w:t>
      </w:r>
    </w:p>
    <w:p>
      <w:r>
        <w:t>43</w:t>
        <w:tab/>
        <w:t>07.1958 - 11.1959</w:t>
      </w:r>
    </w:p>
    <w:p>
      <w:r>
        <w:br/>
        <w:t>30</w:t>
        <w:tab/>
        <w:t>1008</w:t>
      </w:r>
    </w:p>
    <w:p>
      <w:r>
        <w:t>30z</w:t>
        <w:tab/>
        <w:t>DR 1 / 1008</w:t>
      </w:r>
    </w:p>
    <w:p>
      <w:r>
        <w:t>40</w:t>
        <w:tab/>
        <w:t>k[VEB s[Landkartenverlag]s]k</w:t>
      </w:r>
    </w:p>
    <w:p>
      <w:r>
        <w:t>41</w:t>
        <w:tab/>
        <w:t>Enthält Herauslösung des s[Verlag]ses aus dem Bereich der k[VVB]k und Unterstellung unter das k[Ministerium des Innern]k</w:t>
      </w:r>
    </w:p>
    <w:p>
      <w:r>
        <w:t>43</w:t>
        <w:tab/>
        <w:t>08.1958 - 06.1959</w:t>
      </w:r>
    </w:p>
    <w:p>
      <w:r>
        <w:br/>
        <w:t>30</w:t>
        <w:tab/>
        <w:t>1009 - 1010</w:t>
      </w:r>
    </w:p>
    <w:p>
      <w:r>
        <w:t>30z</w:t>
        <w:tab/>
        <w:t>DR 1 / 1009 - 1010</w:t>
      </w:r>
    </w:p>
    <w:p>
      <w:r>
        <w:t>40</w:t>
        <w:tab/>
        <w:t>k[VEB Domowina-s[Verlag]s]k</w:t>
      </w:r>
    </w:p>
    <w:p>
      <w:r>
        <w:t>41</w:t>
        <w:tab/>
        <w:t>u. a. Bildung des Verlages</w:t>
      </w:r>
    </w:p>
    <w:p>
      <w:r>
        <w:t>43</w:t>
        <w:tab/>
        <w:t>11.1956 - 1961</w:t>
      </w:r>
    </w:p>
    <w:p>
      <w:r>
        <w:br/>
        <w:t>30</w:t>
        <w:tab/>
        <w:t>1015</w:t>
      </w:r>
    </w:p>
    <w:p>
      <w:r>
        <w:t>30z</w:t>
        <w:tab/>
        <w:t>DR 1 / 1015</w:t>
      </w:r>
    </w:p>
    <w:p>
      <w:r>
        <w:t>40</w:t>
        <w:tab/>
        <w:t>Schriftwechsel mit Institutionen und s[Verlag]sen</w:t>
      </w:r>
    </w:p>
    <w:p>
      <w:r>
        <w:t>43</w:t>
        <w:tab/>
        <w:t>1955 - 1962</w:t>
      </w:r>
    </w:p>
    <w:p>
      <w:r>
        <w:br/>
        <w:t>30</w:t>
        <w:tab/>
        <w:t>1021</w:t>
      </w:r>
    </w:p>
    <w:p>
      <w:r>
        <w:t>30z</w:t>
        <w:tab/>
        <w:t>DR 1 / 1021</w:t>
      </w:r>
    </w:p>
    <w:p>
      <w:r>
        <w:t>40</w:t>
        <w:tab/>
        <w:t>Schriftverkehr mit Institutionen und s[Verlag]sen</w:t>
      </w:r>
    </w:p>
    <w:p>
      <w:r>
        <w:t>41</w:t>
        <w:tab/>
        <w:t>u. a. Rundschreiben der k[VVB Verlage]k; Verlage mit s[1{staatliche}r 2{Beteiligung}]s; Zusammenarbeit mit s[2{o[sowjetisch]oe&lt;r&gt;}n 1{Verlag}]sen</w:t>
      </w:r>
    </w:p>
    <w:p>
      <w:r>
        <w:t>43</w:t>
        <w:tab/>
        <w:t>06.1958 - 12.1959</w:t>
      </w:r>
    </w:p>
    <w:p>
      <w:r>
        <w:br/>
        <w:t>30</w:t>
        <w:tab/>
        <w:t>1022 - 1026</w:t>
      </w:r>
    </w:p>
    <w:p>
      <w:r>
        <w:t>30z</w:t>
        <w:tab/>
        <w:t>DR 1 / 1022 - 1026</w:t>
      </w:r>
    </w:p>
    <w:p>
      <w:r>
        <w:t>40</w:t>
        <w:tab/>
        <w:t>Reorganisation der s[Vordruck-Leitverlag]se in der o[DDR]o</w:t>
      </w:r>
    </w:p>
    <w:p>
      <w:r>
        <w:t>43</w:t>
        <w:tab/>
        <w:t>1957 - 1962</w:t>
      </w:r>
    </w:p>
    <w:p>
      <w:r>
        <w:t>50</w:t>
        <w:tab/>
        <w:t>5 Bde.</w:t>
      </w:r>
    </w:p>
    <w:p>
      <w:r>
        <w:br/>
        <w:t>30</w:t>
        <w:tab/>
        <w:t>1027</w:t>
      </w:r>
    </w:p>
    <w:p>
      <w:r>
        <w:t>30z</w:t>
        <w:tab/>
        <w:t>DR 1 / 1027</w:t>
      </w:r>
    </w:p>
    <w:p>
      <w:r>
        <w:t>40</w:t>
        <w:tab/>
        <w:t>s[Arbeitskräfte-Planung]s der s[2{volkseigene&lt;r&gt;}n 1{Verlag}]se</w:t>
      </w:r>
    </w:p>
    <w:p>
      <w:r>
        <w:t>43</w:t>
        <w:tab/>
        <w:t>09.1958 - 01.1959</w:t>
      </w:r>
    </w:p>
    <w:p>
      <w:r>
        <w:br/>
        <w:t>30</w:t>
        <w:tab/>
        <w:t>1028</w:t>
      </w:r>
    </w:p>
    <w:p>
      <w:r>
        <w:t>30z</w:t>
        <w:tab/>
        <w:t>DR 1 / 1028</w:t>
      </w:r>
    </w:p>
    <w:p>
      <w:r>
        <w:t>40</w:t>
        <w:tab/>
        <w:t>s[Berufsausbildung]s im Bereich s[Verlagswesen]s</w:t>
      </w:r>
    </w:p>
    <w:p>
      <w:r>
        <w:t>41</w:t>
        <w:tab/>
        <w:t>v.a.: s[Statistik]sen</w:t>
      </w:r>
    </w:p>
    <w:p>
      <w:r>
        <w:t>43</w:t>
        <w:tab/>
        <w:t>1955 - 1959</w:t>
      </w:r>
    </w:p>
    <w:p>
      <w:r>
        <w:br/>
        <w:t>30</w:t>
        <w:tab/>
        <w:t>1032 - 1034</w:t>
      </w:r>
    </w:p>
    <w:p>
      <w:r>
        <w:t>30z</w:t>
        <w:tab/>
        <w:t>DR 1 / 1032 - 1034</w:t>
      </w:r>
    </w:p>
    <w:p>
      <w:r>
        <w:t>40</w:t>
        <w:tab/>
        <w:t>Tätigkeits- und Qualifikationsmerkmale im Bereich s[Verlagswesen]s</w:t>
      </w:r>
    </w:p>
    <w:p>
      <w:r>
        <w:t>43</w:t>
        <w:tab/>
        <w:t>1956 - 1962</w:t>
      </w:r>
    </w:p>
    <w:p>
      <w:r>
        <w:t>50</w:t>
        <w:tab/>
        <w:t>3 Bde.</w:t>
      </w:r>
    </w:p>
    <w:p>
      <w:r>
        <w:br/>
        <w:t>30</w:t>
        <w:tab/>
        <w:t>1035 - 1036</w:t>
      </w:r>
    </w:p>
    <w:p>
      <w:r>
        <w:t>30z</w:t>
        <w:tab/>
        <w:t>DR 1 / 1035 - 1036</w:t>
      </w:r>
    </w:p>
    <w:p>
      <w:r>
        <w:t>40</w:t>
        <w:tab/>
        <w:t>s[Qualifizierung]s der s[Lektor]sen</w:t>
      </w:r>
    </w:p>
    <w:p>
      <w:r>
        <w:t>43</w:t>
        <w:tab/>
        <w:t>03.1960 - 11.1962</w:t>
      </w:r>
    </w:p>
    <w:p>
      <w:r>
        <w:t>50</w:t>
        <w:tab/>
        <w:t>2 Bde.</w:t>
      </w:r>
    </w:p>
    <w:p>
      <w:r>
        <w:br/>
        <w:t>30</w:t>
        <w:tab/>
        <w:t>1037 - 1040</w:t>
      </w:r>
    </w:p>
    <w:p>
      <w:r>
        <w:t>30z</w:t>
        <w:tab/>
        <w:t>DR 1 / 1037 - 1040</w:t>
      </w:r>
    </w:p>
    <w:p>
      <w:r>
        <w:t>40</w:t>
        <w:tab/>
        <w:t>Durchsetzung s[2{einheitliche}r 1{Entlohnungsgrundsätze}]s im Bereich s[Verlagswesen]s</w:t>
      </w:r>
    </w:p>
    <w:p>
      <w:r>
        <w:t>41</w:t>
        <w:tab/>
        <w:t>u. a. s[Gehaltsgruppenkatalog]s Bereich s[Buchhandel]s</w:t>
      </w:r>
    </w:p>
    <w:p>
      <w:r>
        <w:t>43</w:t>
        <w:tab/>
        <w:t>1959 - 1962</w:t>
      </w:r>
    </w:p>
    <w:p>
      <w:r>
        <w:br/>
        <w:t>30</w:t>
        <w:tab/>
        <w:t>1041</w:t>
      </w:r>
    </w:p>
    <w:p>
      <w:r>
        <w:t>30z</w:t>
        <w:tab/>
        <w:t>DR 1 / 1041</w:t>
      </w:r>
    </w:p>
    <w:p>
      <w:r>
        <w:t>40</w:t>
        <w:tab/>
        <w:t>Ständiger s[Leistungsvergleich]s der s[Kunstverlag]se</w:t>
      </w:r>
    </w:p>
    <w:p>
      <w:r>
        <w:t>43</w:t>
        <w:tab/>
        <w:t>04.1960 - 03.1961</w:t>
      </w:r>
    </w:p>
    <w:p>
      <w:r>
        <w:br/>
        <w:t>30</w:t>
        <w:tab/>
        <w:t>1042</w:t>
      </w:r>
    </w:p>
    <w:p>
      <w:r>
        <w:t>30z</w:t>
        <w:tab/>
        <w:t>DR 1 / 1042</w:t>
      </w:r>
    </w:p>
    <w:p>
      <w:r>
        <w:t>40</w:t>
        <w:tab/>
        <w:t>Betriebsprämienfonds im Bereich s[Verlagswesen]s</w:t>
      </w:r>
    </w:p>
    <w:p>
      <w:r>
        <w:t>41</w:t>
        <w:tab/>
        <w:t>u. a. s[Lohnanalyse]sn</w:t>
      </w:r>
    </w:p>
    <w:p>
      <w:r>
        <w:t>43</w:t>
        <w:tab/>
        <w:t>1957 - 1960</w:t>
      </w:r>
    </w:p>
    <w:p>
      <w:r>
        <w:br/>
        <w:t>30</w:t>
        <w:tab/>
        <w:t>1043</w:t>
      </w:r>
    </w:p>
    <w:p>
      <w:r>
        <w:t>30z</w:t>
        <w:tab/>
        <w:t>DR 1 / 1043</w:t>
      </w:r>
    </w:p>
    <w:p>
      <w:r>
        <w:t>40</w:t>
        <w:tab/>
        <w:t>s[Arbeits- und Lebensbedingungen]s im Bereich s[Verlagswesen]s</w:t>
      </w:r>
    </w:p>
    <w:p>
      <w:r>
        <w:t>43</w:t>
        <w:tab/>
        <w:t>1955 - 1962</w:t>
      </w:r>
    </w:p>
    <w:p>
      <w:r>
        <w:br/>
        <w:t>30</w:t>
        <w:tab/>
        <w:t>1044</w:t>
      </w:r>
    </w:p>
    <w:p>
      <w:r>
        <w:t>30z</w:t>
        <w:tab/>
        <w:t>DR 1 / 1044</w:t>
      </w:r>
    </w:p>
    <w:p>
      <w:r>
        <w:t>40</w:t>
        <w:tab/>
        <w:t>s[Frauenförderung]s im Bereich s[Verlagswesen]s</w:t>
      </w:r>
    </w:p>
    <w:p>
      <w:r>
        <w:t>43</w:t>
        <w:tab/>
        <w:t>11.1961 - 03.1962</w:t>
      </w:r>
    </w:p>
    <w:p>
      <w:r>
        <w:br/>
        <w:t>30</w:t>
        <w:tab/>
        <w:t>1047 - 1049</w:t>
      </w:r>
    </w:p>
    <w:p>
      <w:r>
        <w:t>30z</w:t>
        <w:tab/>
        <w:t>DR 1 / 1047 - 1049</w:t>
      </w:r>
    </w:p>
    <w:p>
      <w:r>
        <w:t>40</w:t>
        <w:tab/>
        <w:t>Führung des s[2{sozialistische&lt;r&gt;}n 1{Wettbewerb}]ss im Bereich s[Verlagswesen]s</w:t>
      </w:r>
    </w:p>
    <w:p>
      <w:r>
        <w:t>43</w:t>
        <w:tab/>
        <w:t>1959 - 1962</w:t>
      </w:r>
    </w:p>
    <w:p>
      <w:r>
        <w:t>50</w:t>
        <w:tab/>
        <w:t>3 Bde.</w:t>
      </w:r>
    </w:p>
    <w:p>
      <w:r>
        <w:br/>
        <w:t>30</w:t>
        <w:tab/>
        <w:t>1050 - 1051</w:t>
      </w:r>
    </w:p>
    <w:p>
      <w:r>
        <w:t>30z</w:t>
        <w:tab/>
        <w:t>DR 1 / 1050 - 1051</w:t>
      </w:r>
    </w:p>
    <w:p>
      <w:r>
        <w:t>40</w:t>
        <w:tab/>
        <w:t>s[Literaturarbeitsgemeinschaft]sen</w:t>
      </w:r>
    </w:p>
    <w:p>
      <w:r>
        <w:t>41</w:t>
        <w:tab/>
        <w:t>u. a. k[Arbeitsgemeinschaft Deutsche s[Gegenwartsliteratur]s]k; k[Arbeitsgemeinschaft der s[Musik&lt;verlag&gt;]s-, s[Theater&lt;verlag&gt;]s- und s[Volkskunstverlag]se]k; k[Arbeitsgemeinschaft Medizin]k</w:t>
      </w:r>
    </w:p>
    <w:p>
      <w:r>
        <w:t>43</w:t>
        <w:tab/>
        <w:t>05.1959 - 11.1959; 11.1961 - 10.1962</w:t>
      </w:r>
    </w:p>
    <w:p>
      <w:r>
        <w:t>50</w:t>
        <w:tab/>
        <w:t>2 Bde.</w:t>
      </w:r>
    </w:p>
    <w:p>
      <w:r>
        <w:br/>
        <w:t>26</w:t>
        <w:tab/>
        <w:t>&lt; - &gt;</w:t>
      </w:r>
    </w:p>
    <w:p>
      <w:r>
        <w:t>27</w:t>
        <w:tab/>
        <w:t>VVB Verlage \ Kaderabteilung</w:t>
      </w:r>
    </w:p>
    <w:p>
      <w:r>
        <w:t>30</w:t>
        <w:tab/>
        <w:t>915 - 918</w:t>
      </w:r>
    </w:p>
    <w:p>
      <w:r>
        <w:t>30z</w:t>
        <w:tab/>
        <w:t>DR 1 / 915 - 918</w:t>
      </w:r>
    </w:p>
    <w:p>
      <w:r>
        <w:t>40</w:t>
        <w:tab/>
        <w:t>s[Kaderstatistik]sen und -analysender k[VVB s[Verlag]se]k</w:t>
      </w:r>
    </w:p>
    <w:p>
      <w:r>
        <w:t>43</w:t>
        <w:tab/>
        <w:t>1956 - 04.1962</w:t>
      </w:r>
    </w:p>
    <w:p>
      <w:r>
        <w:t>50</w:t>
        <w:tab/>
        <w:t>4 Bde.</w:t>
      </w:r>
    </w:p>
    <w:p>
      <w:r>
        <w:br/>
        <w:t>30</w:t>
        <w:tab/>
        <w:t>920</w:t>
      </w:r>
    </w:p>
    <w:p>
      <w:r>
        <w:t>30z</w:t>
        <w:tab/>
        <w:t>DR 1 / 920</w:t>
      </w:r>
    </w:p>
    <w:p>
      <w:r>
        <w:t>40</w:t>
        <w:tab/>
        <w:t>Struktur- und Stellenpläne der k[VVB s[Verlag]se]k</w:t>
      </w:r>
    </w:p>
    <w:p>
      <w:r>
        <w:t>43</w:t>
        <w:tab/>
        <w:t>1956 - 1960</w:t>
      </w:r>
    </w:p>
    <w:p>
      <w:r>
        <w:br/>
        <w:t>26</w:t>
        <w:tab/>
        <w:t>&lt; - &gt;</w:t>
      </w:r>
    </w:p>
    <w:p>
      <w:r>
        <w:t>27</w:t>
        <w:tab/>
        <w:t>HV Verlagswesen</w:t>
      </w:r>
    </w:p>
    <w:p>
      <w:r>
        <w:t>30</w:t>
        <w:tab/>
        <w:t>1063</w:t>
      </w:r>
    </w:p>
    <w:p>
      <w:r>
        <w:t>30z</w:t>
        <w:tab/>
        <w:t>DR 1 /1063</w:t>
      </w:r>
    </w:p>
    <w:p>
      <w:r>
        <w:t>40</w:t>
        <w:tab/>
        <w:t>Dienstbesprechung der k[HV s[Verlagswesen]s]k</w:t>
      </w:r>
    </w:p>
    <w:p>
      <w:r>
        <w:t>43</w:t>
        <w:tab/>
        <w:t>08.1956 - 05.1958</w:t>
      </w:r>
    </w:p>
    <w:p>
      <w:r>
        <w:br/>
        <w:t>30</w:t>
        <w:tab/>
        <w:t>1065</w:t>
      </w:r>
    </w:p>
    <w:p>
      <w:r>
        <w:t>30z</w:t>
        <w:tab/>
        <w:t>DR 1 /1065</w:t>
      </w:r>
    </w:p>
    <w:p>
      <w:r>
        <w:t>40</w:t>
        <w:tab/>
        <w:t>Arbeitspläne und Erfüllungsberichte der k[HV s[Verlagswesen]s]k</w:t>
      </w:r>
    </w:p>
    <w:p>
      <w:r>
        <w:t>43</w:t>
        <w:tab/>
        <w:t>01.1956 - 01.1958</w:t>
      </w:r>
    </w:p>
    <w:p>
      <w:r>
        <w:br/>
        <w:t>30</w:t>
        <w:tab/>
        <w:t>1066</w:t>
      </w:r>
    </w:p>
    <w:p>
      <w:r>
        <w:t>30z</w:t>
        <w:tab/>
        <w:t>DR 1 /1066</w:t>
      </w:r>
    </w:p>
    <w:p>
      <w:r>
        <w:t>40</w:t>
        <w:tab/>
        <w:t>Tagungen und Konferenzen der k[HV s[Verlagswesen]s]k</w:t>
      </w:r>
    </w:p>
    <w:p>
      <w:r>
        <w:t>41</w:t>
        <w:tab/>
        <w:t>u. a. k[Beirat der HV Verlagswesen]k</w:t>
      </w:r>
    </w:p>
    <w:p>
      <w:r>
        <w:t>43</w:t>
        <w:tab/>
        <w:t>1952 - 1958</w:t>
      </w:r>
    </w:p>
    <w:p>
      <w:r>
        <w:br/>
        <w:t>30</w:t>
        <w:tab/>
        <w:t>1067</w:t>
      </w:r>
    </w:p>
    <w:p>
      <w:r>
        <w:t>40</w:t>
        <w:tab/>
        <w:t>Arbeitstagungen der Abteilung Arbeit</w:t>
      </w:r>
    </w:p>
    <w:p>
      <w:r>
        <w:t>43</w:t>
        <w:tab/>
        <w:t>01.1955 - 03.1958</w:t>
      </w:r>
    </w:p>
    <w:p>
      <w:r>
        <w:br/>
        <w:t>30</w:t>
        <w:tab/>
        <w:t>1068 - 1069</w:t>
      </w:r>
    </w:p>
    <w:p>
      <w:r>
        <w:t>40</w:t>
        <w:tab/>
        <w:t>Schriftwechsel mit den Abteilungen der k[HV s[Verlagswesen]s]k</w:t>
      </w:r>
    </w:p>
    <w:p>
      <w:r>
        <w:t>43</w:t>
        <w:tab/>
        <w:t>08.1956 - 06.1958</w:t>
      </w:r>
    </w:p>
    <w:p>
      <w:r>
        <w:t>50</w:t>
        <w:tab/>
        <w:t>2 Bde.</w:t>
      </w:r>
    </w:p>
    <w:p>
      <w:r>
        <w:br/>
        <w:t>30</w:t>
        <w:tab/>
        <w:t>1070</w:t>
      </w:r>
    </w:p>
    <w:p>
      <w:r>
        <w:t>40</w:t>
        <w:tab/>
        <w:t>Arbeitsbesprechungen der Abt. s[Naturwissenschaft]sen, s[Gesellschaftwissenschaft]sen sowie s[Belletristik]s</w:t>
      </w:r>
    </w:p>
    <w:p>
      <w:r>
        <w:t>43</w:t>
        <w:tab/>
        <w:t>11.1956 - 08.1958</w:t>
      </w:r>
    </w:p>
    <w:p>
      <w:r>
        <w:br/>
        <w:t>30</w:t>
        <w:tab/>
        <w:t>1071</w:t>
      </w:r>
    </w:p>
    <w:p>
      <w:r>
        <w:t>40</w:t>
        <w:tab/>
        <w:t>Arbeitsbesprechungen der Abt. s[Schöne Literatur]s, s[Kunst]s und s[Musik]s</w:t>
      </w:r>
    </w:p>
    <w:p>
      <w:r>
        <w:t>43</w:t>
        <w:tab/>
        <w:t>07.1955 - 02.1957</w:t>
      </w:r>
    </w:p>
    <w:p>
      <w:r>
        <w:br/>
        <w:t>30</w:t>
        <w:tab/>
        <w:t>1072</w:t>
      </w:r>
    </w:p>
    <w:p>
      <w:r>
        <w:t>40</w:t>
        <w:tab/>
        <w:t>Jahresarbeitspläne der k[HV s[Verlagswesen]s]k</w:t>
      </w:r>
    </w:p>
    <w:p>
      <w:r>
        <w:t>43</w:t>
        <w:tab/>
        <w:t>07.1956 - 05.1958</w:t>
      </w:r>
    </w:p>
    <w:p>
      <w:r>
        <w:br/>
        <w:t>30</w:t>
        <w:tab/>
        <w:t>1073</w:t>
      </w:r>
    </w:p>
    <w:p>
      <w:r>
        <w:t>40</w:t>
        <w:tab/>
        <w:t>Verbesserung der Arbeit mit den s[1{literaturverbreitende}n 2{Institution}]sen</w:t>
      </w:r>
    </w:p>
    <w:p>
      <w:r>
        <w:t>41</w:t>
        <w:tab/>
        <w:t>u. a. Analyse der kulturellen Arbeit nach o[Westdeutschland]o auf dem Gebiete des s[Verlagswesen]ss</w:t>
      </w:r>
    </w:p>
    <w:p>
      <w:r>
        <w:t>42</w:t>
        <w:tab/>
        <w:t>t[2{Referat von p[2{Kurt} 1{Hager}]p} "1{Das Verlagswesen und die s[2{sozialistische} 1{Kulturpolitik}]s}]t vom z[03.10.1957]z</w:t>
      </w:r>
    </w:p>
    <w:p>
      <w:r>
        <w:t>43</w:t>
        <w:tab/>
        <w:t>1952 - 1958</w:t>
      </w:r>
    </w:p>
    <w:p>
      <w:r>
        <w:br/>
        <w:t>30</w:t>
        <w:tab/>
        <w:t>1077</w:t>
      </w:r>
    </w:p>
    <w:p>
      <w:r>
        <w:t>40</w:t>
        <w:tab/>
        <w:t>Grundsatzfragen des s[Verlagswesen]ss</w:t>
      </w:r>
    </w:p>
    <w:p>
      <w:r>
        <w:t>41</w:t>
        <w:tab/>
        <w:t>u. a. Richtlinien für den s[Literaturaustausch mit o[Westdeutschland]o]s</w:t>
      </w:r>
    </w:p>
    <w:p>
      <w:r>
        <w:t>43</w:t>
        <w:tab/>
        <w:t>07.1956 - 06.1958</w:t>
      </w:r>
    </w:p>
    <w:p>
      <w:r>
        <w:br/>
        <w:t>30</w:t>
        <w:tab/>
        <w:t>1078</w:t>
      </w:r>
    </w:p>
    <w:p>
      <w:r>
        <w:t>40</w:t>
        <w:tab/>
        <w:t>Grundsatzfragen des s[Verlagswesen]ss</w:t>
      </w:r>
    </w:p>
    <w:p>
      <w:r>
        <w:t>41</w:t>
        <w:tab/>
        <w:t>u. a. s[Verlagsleitertagung]sen</w:t>
      </w:r>
    </w:p>
    <w:p>
      <w:r>
        <w:t>43</w:t>
        <w:tab/>
        <w:t>1955 - 1958</w:t>
      </w:r>
    </w:p>
    <w:p>
      <w:r>
        <w:br/>
        <w:t>30</w:t>
        <w:tab/>
        <w:t>1079</w:t>
      </w:r>
    </w:p>
    <w:p>
      <w:r>
        <w:t>40</w:t>
        <w:tab/>
        <w:t>Kulturelle Arbeit nach o[Westdeutschland]o auf dem Gebiete des s[Verlagswesen]ss</w:t>
      </w:r>
    </w:p>
    <w:p>
      <w:r>
        <w:t>43</w:t>
        <w:tab/>
        <w:t>1954 - 1957</w:t>
      </w:r>
    </w:p>
    <w:p>
      <w:r>
        <w:br/>
        <w:t>30</w:t>
        <w:tab/>
        <w:t>1080</w:t>
      </w:r>
    </w:p>
    <w:p>
      <w:r>
        <w:t>40</w:t>
        <w:tab/>
        <w:t>Strukturveränderungen im Bereich s[Verlagswesen]s</w:t>
      </w:r>
    </w:p>
    <w:p>
      <w:r>
        <w:t>43</w:t>
        <w:tab/>
        <w:t>03.1957 - 02.1958</w:t>
      </w:r>
    </w:p>
    <w:p>
      <w:r>
        <w:br/>
        <w:t>30</w:t>
        <w:tab/>
        <w:t>1081</w:t>
      </w:r>
    </w:p>
    <w:p>
      <w:r>
        <w:t>40</w:t>
        <w:tab/>
        <w:t>Rundschreiben der k[HV s[Verlagswesen]s]k</w:t>
      </w:r>
    </w:p>
    <w:p>
      <w:r>
        <w:t>43</w:t>
        <w:tab/>
        <w:t>08.1956 - 06.1958</w:t>
      </w:r>
    </w:p>
    <w:p>
      <w:r>
        <w:br/>
        <w:t>30</w:t>
        <w:tab/>
        <w:t>1082</w:t>
      </w:r>
    </w:p>
    <w:p>
      <w:r>
        <w:t>40</w:t>
        <w:tab/>
        <w:t>s[Überprüfung]s der s[Verlagsproduktion]s</w:t>
      </w:r>
    </w:p>
    <w:p>
      <w:r>
        <w:t>43</w:t>
        <w:tab/>
        <w:t>04.1955 - 06.1958</w:t>
      </w:r>
    </w:p>
    <w:p>
      <w:r>
        <w:br/>
        <w:t>30</w:t>
        <w:tab/>
        <w:t>1083</w:t>
      </w:r>
    </w:p>
    <w:p>
      <w:r>
        <w:t>40</w:t>
        <w:tab/>
        <w:t>s[Redaktionelle Arbeitsweise]s der s[Verlag]se</w:t>
      </w:r>
    </w:p>
    <w:p>
      <w:r>
        <w:t>43</w:t>
        <w:tab/>
        <w:t>09.1957</w:t>
      </w:r>
    </w:p>
    <w:p>
      <w:r>
        <w:br/>
        <w:t>30</w:t>
        <w:tab/>
        <w:t>1084</w:t>
      </w:r>
    </w:p>
    <w:p>
      <w:r>
        <w:t>40</w:t>
        <w:tab/>
        <w:t>Arbeitsweise der k[HV s[Verlagswesen]s]k</w:t>
      </w:r>
    </w:p>
    <w:p>
      <w:r>
        <w:t>41</w:t>
        <w:tab/>
        <w:t>u. a. Auswertung des s[2{32.} 1{Plenum}]ss in der k[HV s[Verlagswesen]s]k; Der "s[Neue&lt;r&gt; Kurs]s" in der Arbeit des k[1{Amt}es 2{für s[Literatur]s und Verlagswesen}]k</w:t>
      </w:r>
    </w:p>
    <w:p>
      <w:r>
        <w:t>43</w:t>
        <w:tab/>
        <w:t>1953 - 1958</w:t>
      </w:r>
    </w:p>
    <w:p>
      <w:r>
        <w:br/>
        <w:t>30</w:t>
        <w:tab/>
        <w:t>1085</w:t>
      </w:r>
    </w:p>
    <w:p>
      <w:r>
        <w:t>40</w:t>
        <w:tab/>
        <w:t>Grundsatzfragen des s[Verlagswesen]ss</w:t>
      </w:r>
    </w:p>
    <w:p>
      <w:r>
        <w:t>41</w:t>
        <w:tab/>
        <w:t>u. a. Kulturelle Arbeit nach o[Westdeutschland]o</w:t>
      </w:r>
    </w:p>
    <w:p>
      <w:r>
        <w:t>43</w:t>
        <w:tab/>
        <w:t>02.1955 - 05.1958</w:t>
      </w:r>
    </w:p>
    <w:p>
      <w:r>
        <w:br/>
        <w:t>30</w:t>
        <w:tab/>
        <w:t>1086</w:t>
      </w:r>
    </w:p>
    <w:p>
      <w:r>
        <w:t>40</w:t>
        <w:tab/>
        <w:t>k[Deutscher s[Schriftstellerverband]s]k</w:t>
      </w:r>
    </w:p>
    <w:p>
      <w:r>
        <w:t>43</w:t>
        <w:tab/>
        <w:t>1954 - 1958</w:t>
      </w:r>
    </w:p>
    <w:p>
      <w:r>
        <w:br/>
        <w:t>30</w:t>
        <w:tab/>
        <w:t>1087</w:t>
      </w:r>
    </w:p>
    <w:p>
      <w:r>
        <w:t>40</w:t>
        <w:tab/>
        <w:t>Schriftwechsel mit Abteilungen der k[HV s[Verlagswesen]s]k</w:t>
      </w:r>
    </w:p>
    <w:p>
      <w:r>
        <w:t>43</w:t>
        <w:tab/>
        <w:t>12.1954 - 11.1956</w:t>
      </w:r>
    </w:p>
    <w:p>
      <w:r>
        <w:br/>
        <w:t>30</w:t>
        <w:tab/>
        <w:t>1088</w:t>
      </w:r>
    </w:p>
    <w:p>
      <w:r>
        <w:t>40</w:t>
        <w:tab/>
        <w:t>Schriftwechsel innerhalb der k[HV s[Verlagswesen]s]k über Grundsatzfragen des Verlagswesens</w:t>
      </w:r>
    </w:p>
    <w:p>
      <w:r>
        <w:t>43</w:t>
        <w:tab/>
        <w:t>10.1956 - 02.1958</w:t>
      </w:r>
    </w:p>
    <w:p>
      <w:r>
        <w:br/>
        <w:t>30</w:t>
        <w:tab/>
        <w:t>1089</w:t>
      </w:r>
    </w:p>
    <w:p>
      <w:r>
        <w:t>40</w:t>
        <w:tab/>
        <w:t>Schriftwechsel über einzelne Planvorhaben</w:t>
      </w:r>
    </w:p>
    <w:p>
      <w:r>
        <w:t>43</w:t>
        <w:tab/>
        <w:t>10.1956 - 10.1957</w:t>
      </w:r>
    </w:p>
    <w:p>
      <w:r>
        <w:br/>
        <w:t>30</w:t>
        <w:tab/>
        <w:t>1090</w:t>
      </w:r>
    </w:p>
    <w:p>
      <w:r>
        <w:t>40</w:t>
        <w:tab/>
        <w:t>Grundsatzfragen des s[Verlagsaufbau]ss</w:t>
      </w:r>
    </w:p>
    <w:p>
      <w:r>
        <w:t>43</w:t>
        <w:tab/>
        <w:t>1952 - 1956</w:t>
      </w:r>
    </w:p>
    <w:p>
      <w:r>
        <w:br/>
        <w:t>30</w:t>
        <w:tab/>
        <w:t>1091</w:t>
      </w:r>
    </w:p>
    <w:p>
      <w:r>
        <w:t>40</w:t>
        <w:tab/>
        <w:t>Verantwortung der s[Verlag]se für den Inhalt der s[Manuskript]se</w:t>
      </w:r>
    </w:p>
    <w:p>
      <w:r>
        <w:t>43</w:t>
        <w:tab/>
        <w:t>08.1956</w:t>
      </w:r>
    </w:p>
    <w:p>
      <w:r>
        <w:br/>
        <w:t>30</w:t>
        <w:tab/>
        <w:t>1092</w:t>
      </w:r>
    </w:p>
    <w:p>
      <w:r>
        <w:t>40</w:t>
        <w:tab/>
        <w:t>s[Ökonomische Voraussetzung]sen der s[Verlagsarbeit]s</w:t>
      </w:r>
    </w:p>
    <w:p>
      <w:r>
        <w:t>43</w:t>
        <w:tab/>
        <w:t>09.1956 - 04.1958</w:t>
      </w:r>
    </w:p>
    <w:p>
      <w:r>
        <w:br/>
        <w:t>30</w:t>
        <w:tab/>
        <w:t>1093</w:t>
      </w:r>
    </w:p>
    <w:p>
      <w:r>
        <w:t>40</w:t>
        <w:tab/>
        <w:t>Verwendung der s[Kulturfondsmittel]s</w:t>
      </w:r>
    </w:p>
    <w:p>
      <w:r>
        <w:t>43</w:t>
        <w:tab/>
        <w:t>01.1956 - 02.1957</w:t>
      </w:r>
    </w:p>
    <w:p>
      <w:r>
        <w:br/>
        <w:t>30</w:t>
        <w:tab/>
        <w:t>1094</w:t>
      </w:r>
    </w:p>
    <w:p>
      <w:r>
        <w:t>40</w:t>
        <w:tab/>
        <w:t>Grundsatzfragen der s[Valutaplanung]s im Bereich s[Verlagswesen]s</w:t>
      </w:r>
    </w:p>
    <w:p>
      <w:r>
        <w:t>43</w:t>
        <w:tab/>
        <w:t>1953 - 1957</w:t>
      </w:r>
    </w:p>
    <w:p>
      <w:r>
        <w:br/>
        <w:t>30</w:t>
        <w:tab/>
        <w:t>1095</w:t>
      </w:r>
    </w:p>
    <w:p>
      <w:r>
        <w:t>40</w:t>
        <w:tab/>
        <w:t>Hauptkennziffern des Planes der Betriebe der k[HV s[Verlagswesen]s]k</w:t>
      </w:r>
    </w:p>
    <w:p>
      <w:r>
        <w:t>43</w:t>
        <w:tab/>
        <w:t>1957</w:t>
      </w:r>
    </w:p>
    <w:p>
      <w:r>
        <w:br/>
        <w:t>30</w:t>
        <w:tab/>
        <w:t>1096</w:t>
      </w:r>
    </w:p>
    <w:p>
      <w:r>
        <w:t>40</w:t>
        <w:tab/>
        <w:t>Schriftwechsel mit Abteilungen der k[HV s[Verlagswesen]s]k</w:t>
      </w:r>
    </w:p>
    <w:p>
      <w:r>
        <w:t>41</w:t>
        <w:tab/>
        <w:t>Enthält v.a: Analysen der s[Lektoratsarbeit]s</w:t>
      </w:r>
    </w:p>
    <w:p>
      <w:r>
        <w:t>43</w:t>
        <w:tab/>
        <w:t>08.1955 - 11.1956</w:t>
      </w:r>
    </w:p>
    <w:p>
      <w:r>
        <w:br/>
        <w:t>30</w:t>
        <w:tab/>
        <w:t>1097</w:t>
      </w:r>
    </w:p>
    <w:p>
      <w:r>
        <w:t>40</w:t>
        <w:tab/>
        <w:t>Erfüllungsberichte zum Jahresarbeitsplan der k[HV s[Verlagswesen]s]k</w:t>
      </w:r>
    </w:p>
    <w:p>
      <w:r>
        <w:t>43</w:t>
        <w:tab/>
        <w:t>01.1957 - 06.1958</w:t>
      </w:r>
    </w:p>
    <w:p>
      <w:r>
        <w:br/>
        <w:t>30</w:t>
        <w:tab/>
        <w:t>1098</w:t>
      </w:r>
    </w:p>
    <w:p>
      <w:r>
        <w:t>40</w:t>
        <w:tab/>
        <w:t>Verordnung über die s[Meldepflicht von s[Übersetzung]sen]s</w:t>
      </w:r>
    </w:p>
    <w:p>
      <w:r>
        <w:t>43</w:t>
        <w:tab/>
        <w:t>06.1956 - 08.1957</w:t>
      </w:r>
    </w:p>
    <w:p>
      <w:r>
        <w:br/>
        <w:t>30</w:t>
        <w:tab/>
        <w:t>1099</w:t>
      </w:r>
    </w:p>
    <w:p>
      <w:r>
        <w:t>40</w:t>
        <w:tab/>
        <w:t>s[Honorarordnung]s im Bereich s[Verlagswesen]s</w:t>
      </w:r>
    </w:p>
    <w:p>
      <w:r>
        <w:t>43</w:t>
        <w:tab/>
        <w:t>1953 - 1958</w:t>
      </w:r>
    </w:p>
    <w:p>
      <w:r>
        <w:br/>
        <w:t>30</w:t>
        <w:tab/>
        <w:t>1100</w:t>
      </w:r>
    </w:p>
    <w:p>
      <w:r>
        <w:t>40</w:t>
        <w:tab/>
        <w:t>Perspektivplanung der s[2{belletristische&lt;r&gt;}n 1{Verlag}]se</w:t>
      </w:r>
    </w:p>
    <w:p>
      <w:r>
        <w:t>43</w:t>
        <w:tab/>
        <w:t>07.1955 - 12.1956</w:t>
      </w:r>
    </w:p>
    <w:p>
      <w:r>
        <w:br/>
        <w:t>30</w:t>
        <w:tab/>
        <w:t>1101</w:t>
      </w:r>
    </w:p>
    <w:p>
      <w:r>
        <w:t>40</w:t>
        <w:tab/>
        <w:t>Grundsatzfragen der s[Themenplanung]s</w:t>
      </w:r>
    </w:p>
    <w:p>
      <w:r>
        <w:t>43</w:t>
        <w:tab/>
        <w:t>1954 - 1958</w:t>
      </w:r>
    </w:p>
    <w:p>
      <w:r>
        <w:br/>
        <w:t>30</w:t>
        <w:tab/>
        <w:t>1102</w:t>
      </w:r>
    </w:p>
    <w:p>
      <w:r>
        <w:t>40</w:t>
        <w:tab/>
        <w:t>Grundsatzfragen der s[Verlagsarbeit]s</w:t>
      </w:r>
    </w:p>
    <w:p>
      <w:r>
        <w:t>41</w:t>
        <w:tab/>
        <w:t>u. a. Abgrenzung der Aufgabenbereiche zwischen dem k[Amt für s[Literatur]s und s[Verlagswesen]s]k und dem k[Ministerium für Kultur]k; s[Nomenklatur der s[Verlagserzeugnis]sse]s; Arbeit der s[2{nichtlizenzierte&lt;r&gt;}n 1{Verlag}]se; Kulturelle Arbeit nach o[Westdeutschland]o</w:t>
      </w:r>
    </w:p>
    <w:p>
      <w:r>
        <w:t>43</w:t>
        <w:tab/>
        <w:t>1949 - 1956</w:t>
      </w:r>
    </w:p>
    <w:p>
      <w:r>
        <w:br/>
        <w:t>30</w:t>
        <w:tab/>
        <w:t>1104</w:t>
      </w:r>
    </w:p>
    <w:p>
      <w:r>
        <w:t>40</w:t>
        <w:tab/>
        <w:t>Regelung des s[Zahlungsverkehr]ss von s[Honorar]sen aus s[Verlagsverträge]sn zwischen s[Verlag]sen in der o[DDR]o und s[Autor]sen in o[Westdeutschland]o</w:t>
      </w:r>
    </w:p>
    <w:p>
      <w:r>
        <w:t>43</w:t>
        <w:tab/>
        <w:t>02.1951 - 10.1958</w:t>
      </w:r>
    </w:p>
    <w:p>
      <w:r>
        <w:br/>
        <w:t>30</w:t>
        <w:tab/>
        <w:t>1105</w:t>
      </w:r>
    </w:p>
    <w:p>
      <w:r>
        <w:t>40</w:t>
        <w:tab/>
        <w:t>Erarbeitung einer Verordnung über die s[Meldepflicht]s und den Nachweis von s[Übersetzung]sen in die deutsche Sprache</w:t>
      </w:r>
    </w:p>
    <w:p>
      <w:r>
        <w:t>43</w:t>
        <w:tab/>
        <w:t>11.1954 - 08.1956</w:t>
      </w:r>
    </w:p>
    <w:p>
      <w:r>
        <w:br/>
        <w:t>30</w:t>
        <w:tab/>
        <w:t>1107</w:t>
      </w:r>
    </w:p>
    <w:p>
      <w:r>
        <w:t>40</w:t>
        <w:tab/>
        <w:t>Zusammenarbeit mit dem k[s[Druckerei]s- und s[Verlagskontor]s]k</w:t>
      </w:r>
    </w:p>
    <w:p>
      <w:r>
        <w:t>41</w:t>
        <w:tab/>
        <w:t>u. a. Anwendung des s[Vertragssystem]ss für s[2{private&lt;r&gt;} 1{Verlag}]se</w:t>
      </w:r>
    </w:p>
    <w:p>
      <w:r>
        <w:t>43</w:t>
        <w:tab/>
        <w:t>02.1957 - 06.1958</w:t>
      </w:r>
    </w:p>
    <w:p>
      <w:r>
        <w:br/>
        <w:t>30</w:t>
        <w:tab/>
        <w:t>1108</w:t>
      </w:r>
    </w:p>
    <w:p>
      <w:r>
        <w:t>40</w:t>
        <w:tab/>
        <w:t>Grundsatzfragen der s[Verlagsarbeit]s</w:t>
      </w:r>
    </w:p>
    <w:p>
      <w:r>
        <w:t>43</w:t>
        <w:tab/>
        <w:t>1953 - 1957</w:t>
      </w:r>
    </w:p>
    <w:p>
      <w:r>
        <w:br/>
        <w:t>30</w:t>
        <w:tab/>
        <w:t>1109</w:t>
      </w:r>
    </w:p>
    <w:p>
      <w:r>
        <w:t>40</w:t>
        <w:tab/>
        <w:t>Strukturveränderungen im Bereich s[Verlagswesen]s</w:t>
      </w:r>
    </w:p>
    <w:p>
      <w:r>
        <w:t>41</w:t>
        <w:tab/>
        <w:t>u. a. Auflösung des k[1{Amt}es 2{für s[Literatur]s und Verlagswesen}]k im k[Ministerium für Kultur]k</w:t>
      </w:r>
    </w:p>
    <w:p>
      <w:r>
        <w:t>43</w:t>
        <w:tab/>
        <w:t>1954 - 1958</w:t>
      </w:r>
    </w:p>
    <w:p>
      <w:r>
        <w:br/>
        <w:t>30</w:t>
        <w:tab/>
        <w:t>1110</w:t>
      </w:r>
    </w:p>
    <w:p>
      <w:r>
        <w:t>40</w:t>
        <w:tab/>
        <w:t>Struktur- und Stellenpläne der s[2{volkseigene&lt;r&gt;}n 1{Verlag}]se</w:t>
      </w:r>
    </w:p>
    <w:p>
      <w:r>
        <w:t>43</w:t>
        <w:tab/>
        <w:t>1955 - 1958</w:t>
      </w:r>
    </w:p>
    <w:p>
      <w:r>
        <w:br/>
        <w:t>30</w:t>
        <w:tab/>
        <w:t>1111</w:t>
      </w:r>
    </w:p>
    <w:p>
      <w:r>
        <w:t>40</w:t>
        <w:tab/>
        <w:t>s[Arbeitsrechtsfrage]sn sowie s[Arbeits- und Lebensbedingungen]s im s[Verlagswesen]s</w:t>
      </w:r>
    </w:p>
    <w:p>
      <w:r>
        <w:t>43</w:t>
        <w:tab/>
        <w:t>10.1954 - 10.1957</w:t>
      </w:r>
    </w:p>
    <w:p>
      <w:r>
        <w:br/>
        <w:t>30</w:t>
        <w:tab/>
        <w:t>1112</w:t>
      </w:r>
    </w:p>
    <w:p>
      <w:r>
        <w:t>40</w:t>
        <w:tab/>
        <w:t>Grundsätze der Arbeit des Sektors s[2{Nichtlizenzpflichtige&lt;s&gt;} 1{Druckerzeugnis}]sse</w:t>
      </w:r>
    </w:p>
    <w:p>
      <w:r>
        <w:t>43</w:t>
        <w:tab/>
        <w:t>02.1956 - 11.1957</w:t>
      </w:r>
    </w:p>
    <w:p>
      <w:r>
        <w:br/>
        <w:t>30</w:t>
        <w:tab/>
        <w:t>1113</w:t>
      </w:r>
    </w:p>
    <w:p>
      <w:r>
        <w:t>40</w:t>
        <w:tab/>
        <w:t>Generelle s[Druckgenehmigung]sen für s[2{weltlizenzpflichtige&lt;s&gt;} 1{Druckerzeugnis}]sse</w:t>
      </w:r>
    </w:p>
    <w:p>
      <w:r>
        <w:t>43</w:t>
        <w:tab/>
        <w:t>1957</w:t>
      </w:r>
    </w:p>
    <w:p>
      <w:r>
        <w:br/>
        <w:t>30</w:t>
        <w:tab/>
        <w:t>1114</w:t>
      </w:r>
    </w:p>
    <w:p>
      <w:r>
        <w:t>40</w:t>
        <w:tab/>
        <w:t>s[Lizenzierung]s von s[Verlag]sen</w:t>
      </w:r>
    </w:p>
    <w:p>
      <w:r>
        <w:t>41</w:t>
        <w:tab/>
        <w:t>u. a. k[p[2{Ernst}-1{Rowohlt}]p-s[Verlag]s]k; Überführung der k[Zentralstelle für s[2{wissenschaftliche} 1{Literatur}]s]k in die k[Akademie der Wissenschaften]k</w:t>
      </w:r>
    </w:p>
    <w:p>
      <w:r>
        <w:t>43</w:t>
        <w:tab/>
        <w:t>1950 - 1957</w:t>
      </w:r>
    </w:p>
    <w:p>
      <w:r>
        <w:br/>
        <w:t>30</w:t>
        <w:tab/>
        <w:t>1115</w:t>
      </w:r>
    </w:p>
    <w:p>
      <w:r>
        <w:t>40</w:t>
        <w:tab/>
        <w:t>s[Zeitschriftenlizenz]sen</w:t>
      </w:r>
    </w:p>
    <w:p>
      <w:r>
        <w:t>43</w:t>
        <w:tab/>
        <w:t>1952 - 1958</w:t>
      </w:r>
    </w:p>
    <w:p>
      <w:r>
        <w:br/>
        <w:t>30</w:t>
        <w:tab/>
        <w:t>1116</w:t>
      </w:r>
    </w:p>
    <w:p>
      <w:r>
        <w:t>40</w:t>
        <w:tab/>
        <w:t>Grundsatzfragen des s[Verlagswesen]ss</w:t>
      </w:r>
    </w:p>
    <w:p>
      <w:r>
        <w:t>41</w:t>
        <w:tab/>
        <w:t>u. a. Liste der s[2{lizenzierte&lt;r&gt;} 1{Verlag}]se</w:t>
      </w:r>
    </w:p>
    <w:p>
      <w:r>
        <w:t>43</w:t>
        <w:tab/>
        <w:t>06.1956 - 01.1958</w:t>
      </w:r>
    </w:p>
    <w:p>
      <w:r>
        <w:br/>
        <w:t>30</w:t>
        <w:tab/>
        <w:t>1118</w:t>
      </w:r>
    </w:p>
    <w:p>
      <w:r>
        <w:t>40</w:t>
        <w:tab/>
        <w:t>s[Profilierung]s der o[DDR]o-s[Verlag]se</w:t>
      </w:r>
    </w:p>
    <w:p>
      <w:r>
        <w:t>43</w:t>
        <w:tab/>
        <w:t>1953 - 1957</w:t>
      </w:r>
    </w:p>
    <w:p>
      <w:r>
        <w:br/>
        <w:t>30</w:t>
        <w:tab/>
        <w:t>1119</w:t>
      </w:r>
    </w:p>
    <w:p>
      <w:r>
        <w:t>40</w:t>
        <w:tab/>
        <w:t>s[1{Kader}analysen und -2{statistik}]sen der s[2{volkseigene&lt;r&gt;}n 1{Verlag}]se</w:t>
      </w:r>
    </w:p>
    <w:p>
      <w:r>
        <w:t>43</w:t>
        <w:tab/>
        <w:t>04.1958 - 09.1958</w:t>
      </w:r>
    </w:p>
    <w:p>
      <w:r>
        <w:br/>
        <w:t>30</w:t>
        <w:tab/>
        <w:t>1120</w:t>
      </w:r>
    </w:p>
    <w:p>
      <w:r>
        <w:t>40</w:t>
        <w:tab/>
        <w:t>k[Akademische s[Verlagsgesellschaft]s p[Geest]p &amp; p[Portig]p K.G.]k</w:t>
      </w:r>
    </w:p>
    <w:p>
      <w:r>
        <w:t>41</w:t>
        <w:tab/>
        <w:t>u. a. s[Lizenzierungsfrage]sn; s[Staatliche Beteiligung]s</w:t>
      </w:r>
    </w:p>
    <w:p>
      <w:r>
        <w:t>43</w:t>
        <w:tab/>
        <w:t>1950 - 1957</w:t>
      </w:r>
    </w:p>
    <w:p>
      <w:r>
        <w:br/>
        <w:t>30</w:t>
        <w:tab/>
        <w:t>1121</w:t>
      </w:r>
    </w:p>
    <w:p>
      <w:r>
        <w:t>40</w:t>
        <w:tab/>
        <w:t>k[s[Verlag]s p[2{Philipp} 1{Reclam jun.}]p o[Leipzig]o]k</w:t>
      </w:r>
    </w:p>
    <w:p>
      <w:r>
        <w:t>43</w:t>
        <w:tab/>
        <w:t>11.1957 - 04.1958</w:t>
      </w:r>
    </w:p>
    <w:p>
      <w:r>
        <w:br/>
        <w:t>30</w:t>
        <w:tab/>
        <w:t>1122</w:t>
      </w:r>
    </w:p>
    <w:p>
      <w:r>
        <w:t>40</w:t>
        <w:tab/>
        <w:t>k[p[2{B.G.} 1{Teubner}]p s[Verlagsgesellschaft]s o[Leipzig]o]k</w:t>
      </w:r>
    </w:p>
    <w:p>
      <w:r>
        <w:t>43</w:t>
        <w:tab/>
        <w:t>03.1956 - 03.1958</w:t>
      </w:r>
    </w:p>
    <w:p>
      <w:r>
        <w:br/>
        <w:t>30</w:t>
        <w:tab/>
        <w:t>1123</w:t>
      </w:r>
    </w:p>
    <w:p>
      <w:r>
        <w:t>40</w:t>
        <w:tab/>
        <w:t>s[Staatliche Beteiligung]sen an s[Privatverlag]sen</w:t>
      </w:r>
    </w:p>
    <w:p>
      <w:r>
        <w:t>43</w:t>
        <w:tab/>
        <w:t>1955 - 1958</w:t>
      </w:r>
    </w:p>
    <w:p>
      <w:r>
        <w:br/>
        <w:t>30</w:t>
        <w:tab/>
        <w:t>1124</w:t>
      </w:r>
    </w:p>
    <w:p>
      <w:r>
        <w:t>40</w:t>
        <w:tab/>
        <w:t>Grundsatzfragen der s[Parallelverlag]se</w:t>
      </w:r>
    </w:p>
    <w:p>
      <w:r>
        <w:t>43</w:t>
        <w:tab/>
        <w:t>05.1957 - 06.1957</w:t>
      </w:r>
    </w:p>
    <w:p>
      <w:r>
        <w:br/>
        <w:t>30</w:t>
        <w:tab/>
        <w:t>1125</w:t>
      </w:r>
    </w:p>
    <w:p>
      <w:r>
        <w:t>40</w:t>
        <w:tab/>
        <w:t>s[Volkswirtschaftsplanung]s z[1957]z des k[VEB p[2{Max}-1{Niemeyer}]p-s[Verlag]s]kes, des k[VEB Verlag für s[Buch&lt;wesen&gt;]s- und s[Bibliothekswesen]s]k, des k[1{Verlag}es 2{Die Wirtschaft}]k, des k[Union-Verlag]kes sowie der k[1{Evangelische}n 2{s[Verlagsanstalt]s GmbH o[Berlin]o}]k</w:t>
      </w:r>
    </w:p>
    <w:p>
      <w:r>
        <w:t>43</w:t>
        <w:tab/>
        <w:t>11.1956 - 07.1957</w:t>
      </w:r>
    </w:p>
    <w:p>
      <w:r>
        <w:br/>
        <w:t>30</w:t>
        <w:tab/>
        <w:t>1126</w:t>
      </w:r>
    </w:p>
    <w:p>
      <w:r>
        <w:t>40</w:t>
        <w:tab/>
        <w:t>s[Volkswirtschaftsplan]s z[1957]z des k[1{p[2{Wolfgang}-1{Jess}]p-s[Verlag]s}es 2{o[Dresden]o}]k</w:t>
      </w:r>
    </w:p>
    <w:p>
      <w:r>
        <w:t>43</w:t>
        <w:tab/>
        <w:t>06.1956 - 10.1956</w:t>
      </w:r>
    </w:p>
    <w:p>
      <w:r>
        <w:br/>
        <w:t>30</w:t>
        <w:tab/>
        <w:t>1127</w:t>
      </w:r>
    </w:p>
    <w:p>
      <w:r>
        <w:t>40</w:t>
        <w:tab/>
        <w:t>s[Volkswirtschaftsplanung]s z[1956]z des k[p[Henschel]p-s[Verlag]s]kes</w:t>
      </w:r>
    </w:p>
    <w:p>
      <w:r>
        <w:t>43</w:t>
        <w:tab/>
        <w:t>06.1955 - 09.1956</w:t>
      </w:r>
    </w:p>
    <w:p>
      <w:r>
        <w:br/>
        <w:t>30</w:t>
        <w:tab/>
        <w:t>1128</w:t>
      </w:r>
    </w:p>
    <w:p>
      <w:r>
        <w:t>40</w:t>
        <w:tab/>
        <w:t>s[Volkswirtschaftsplan]s z[1958]z des k[VEB s[Verlag]s der Kunst o[Dresden]o]k</w:t>
      </w:r>
    </w:p>
    <w:p>
      <w:r>
        <w:t>43</w:t>
        <w:tab/>
        <w:t>02.1958</w:t>
      </w:r>
    </w:p>
    <w:p>
      <w:r>
        <w:br/>
        <w:t>30</w:t>
        <w:tab/>
        <w:t>1129</w:t>
      </w:r>
    </w:p>
    <w:p>
      <w:r>
        <w:t>40</w:t>
        <w:tab/>
        <w:t>s[Volkswirtschaftsplan]s z[1957]z des k[1{s[Verlag]s}es 2{für die Frau}]k</w:t>
      </w:r>
    </w:p>
    <w:p>
      <w:r>
        <w:t>43</w:t>
        <w:tab/>
        <w:t>06.1956 - 11.1956</w:t>
      </w:r>
    </w:p>
    <w:p>
      <w:r>
        <w:br/>
        <w:t>30</w:t>
        <w:tab/>
        <w:t>1130</w:t>
      </w:r>
    </w:p>
    <w:p>
      <w:r>
        <w:t>40</w:t>
        <w:tab/>
        <w:t>s[Volkswirtschaftsplan]s z[1958]z des k[VEB p[Breitkopf]p &amp; p[Härtel]p s[Musikverlag]s]k, des k[VEB p[2{Friedrich} 1{Hofmeister}]p Musikverlag]k, des k[1{s[Verlag]s}es 2{Neue Musik}]k sowie des k[1{Deutsche&lt;r&gt;}n 2{Verlag}es 3{für Musik}]k</w:t>
      </w:r>
    </w:p>
    <w:p>
      <w:r>
        <w:t>43</w:t>
        <w:tab/>
        <w:t>06.1957 - 07.1957</w:t>
      </w:r>
    </w:p>
    <w:p>
      <w:r>
        <w:br/>
        <w:t>30</w:t>
        <w:tab/>
        <w:t>1131</w:t>
      </w:r>
    </w:p>
    <w:p>
      <w:r>
        <w:t>40</w:t>
        <w:tab/>
        <w:t>s[Volkswirtschaftsplan]s z[1958]z des k[VEB p[2{E.A.} 1{Seemann}]p o[Leipzig]o]k</w:t>
      </w:r>
    </w:p>
    <w:p>
      <w:r>
        <w:t>43</w:t>
        <w:tab/>
        <w:t>01.1958</w:t>
      </w:r>
    </w:p>
    <w:p>
      <w:r>
        <w:br/>
        <w:t>30</w:t>
        <w:tab/>
        <w:t>1132</w:t>
      </w:r>
    </w:p>
    <w:p>
      <w:r>
        <w:t>40</w:t>
        <w:tab/>
        <w:t>Betriebsplanung der k[VEB Vordruck-Leitverlage]k, des k[1{s[Volkskunstverlag]s}es 2{o[Reichenbach]o}]k sowie des k[1{s[Verlag]s}es 2{der Kunst o[Dresden]o}]k</w:t>
      </w:r>
    </w:p>
    <w:p>
      <w:r>
        <w:t>43</w:t>
        <w:tab/>
        <w:t>01.1955 - 11.1957</w:t>
      </w:r>
    </w:p>
    <w:p>
      <w:r>
        <w:br/>
        <w:t>30</w:t>
        <w:tab/>
        <w:t>1133</w:t>
      </w:r>
    </w:p>
    <w:p>
      <w:r>
        <w:t>40</w:t>
        <w:tab/>
        <w:t>Grundsatzfragen der Planung</w:t>
      </w:r>
    </w:p>
    <w:p>
      <w:r>
        <w:t>41</w:t>
        <w:tab/>
        <w:t>u. a. Analysen der s[Verlagsproduktion]s</w:t>
      </w:r>
    </w:p>
    <w:p>
      <w:r>
        <w:t>43</w:t>
        <w:tab/>
        <w:t>05.1957 - 11.1957</w:t>
      </w:r>
    </w:p>
    <w:p>
      <w:r>
        <w:br/>
        <w:t>30</w:t>
        <w:tab/>
        <w:t>1134</w:t>
      </w:r>
    </w:p>
    <w:p>
      <w:r>
        <w:t>40</w:t>
        <w:tab/>
        <w:t>s[Volkswirtschaftspläne]s z[1958]z des k[1{p[2{Erich}-1{Röth}]p-s[Verlag]s}es 2{o[Eisenach]o}]k sowie des k[1{p[2{Wolfgang}-1{Jess}]p-Verlag}es 2{o[Dresden]o}]k</w:t>
      </w:r>
    </w:p>
    <w:p>
      <w:r>
        <w:t>43</w:t>
        <w:tab/>
        <w:t>06.1957</w:t>
      </w:r>
    </w:p>
    <w:p>
      <w:r>
        <w:br/>
        <w:t>30</w:t>
        <w:tab/>
        <w:t>1135</w:t>
      </w:r>
    </w:p>
    <w:p>
      <w:r>
        <w:t>40</w:t>
        <w:tab/>
        <w:t>s[Volkswirtschaftsplanung]s des k[VEB s[Verlag]s der Kunst o[Dresden]o]k, des k[1{VEB p[2{E.A.} 1{Seemann}]p Verlag}es 2{o[Leipzig]o}]k sowie des k[p[Henschel]pverlag]kes</w:t>
      </w:r>
    </w:p>
    <w:p>
      <w:r>
        <w:t>43</w:t>
        <w:tab/>
        <w:t>06.1955 - 08.1957</w:t>
      </w:r>
    </w:p>
    <w:p>
      <w:r>
        <w:br/>
        <w:t>30</w:t>
        <w:tab/>
        <w:t>1136</w:t>
      </w:r>
    </w:p>
    <w:p>
      <w:r>
        <w:t>40</w:t>
        <w:tab/>
        <w:t>s[Volkswirtschaftsplanung]s der s[Verlag]se k[Edition p[Peters]p o[Leipzig]o]k, k[VEB p[2{Friedrich} 1{Hofmeister}]p]k, k[p[Harth]p-s[Musikverlag]s]k sowie des k[1{Verlag}es 2{für die Frau}]k</w:t>
      </w:r>
    </w:p>
    <w:p>
      <w:r>
        <w:t>43</w:t>
        <w:tab/>
        <w:t>07.1955 - 04.1957</w:t>
      </w:r>
    </w:p>
    <w:p>
      <w:r>
        <w:br/>
        <w:t>30</w:t>
        <w:tab/>
        <w:t>1137</w:t>
      </w:r>
    </w:p>
    <w:p>
      <w:r>
        <w:t>40</w:t>
        <w:tab/>
        <w:t>Planerfüllungsberichte der s[Musikverlag]se k[Deutscher s[Verlag]s für Musik]k, k[VEB p[Breitkopf]p &amp; p[Härtel]p]k sowie k[VEB p[2{Friedrich} 1{Hofmeister}]p]k</w:t>
      </w:r>
    </w:p>
    <w:p>
      <w:r>
        <w:t>43</w:t>
        <w:tab/>
        <w:t>1953 - 1958</w:t>
      </w:r>
    </w:p>
    <w:p>
      <w:r>
        <w:br/>
        <w:t>30</w:t>
        <w:tab/>
        <w:t>1138</w:t>
      </w:r>
    </w:p>
    <w:p>
      <w:r>
        <w:t>40</w:t>
        <w:tab/>
        <w:t>Planberichterstattung des k[VEB Bibliographischen Institut]ks</w:t>
      </w:r>
    </w:p>
    <w:p>
      <w:r>
        <w:t>43</w:t>
        <w:tab/>
        <w:t>1952 - 1958</w:t>
      </w:r>
    </w:p>
    <w:p>
      <w:r>
        <w:br/>
        <w:t>30</w:t>
        <w:tab/>
        <w:t>1139</w:t>
      </w:r>
    </w:p>
    <w:p>
      <w:r>
        <w:t>40</w:t>
        <w:tab/>
        <w:t>s[Volkswirtschaftsplanung]s z[1957]z der s[2{volkseigene&lt;r&gt;}n 1{Verlag}]se</w:t>
      </w:r>
    </w:p>
    <w:p>
      <w:r>
        <w:t>43</w:t>
        <w:tab/>
        <w:t>12.1956 - 11.1957</w:t>
      </w:r>
    </w:p>
    <w:p>
      <w:r>
        <w:br/>
        <w:t>30</w:t>
        <w:tab/>
        <w:t>1140</w:t>
      </w:r>
    </w:p>
    <w:p>
      <w:r>
        <w:t>40</w:t>
        <w:tab/>
        <w:t>Planberichterstattung des k[VEB s[Verlag]s der Kunst o[Dresden]o]k</w:t>
      </w:r>
    </w:p>
    <w:p>
      <w:r>
        <w:t>43</w:t>
        <w:tab/>
        <w:t>01.1958</w:t>
      </w:r>
    </w:p>
    <w:p>
      <w:r>
        <w:br/>
        <w:t>30</w:t>
        <w:tab/>
        <w:t>1141</w:t>
      </w:r>
    </w:p>
    <w:p>
      <w:r>
        <w:t>40</w:t>
        <w:tab/>
        <w:t>Grundsatzfragen der s[Finanzplanung]s</w:t>
      </w:r>
    </w:p>
    <w:p>
      <w:r>
        <w:t>41</w:t>
        <w:tab/>
        <w:t>u. a. Maßnahmen zur weiteren s[Demokratisierung]s auf dem Gebiete des s[Verlagswesen]ss</w:t>
      </w:r>
    </w:p>
    <w:p>
      <w:r>
        <w:t>43</w:t>
        <w:tab/>
        <w:t>03.1956 - 12.1956</w:t>
      </w:r>
    </w:p>
    <w:p>
      <w:r>
        <w:br/>
        <w:t>30</w:t>
        <w:tab/>
        <w:t>1142</w:t>
      </w:r>
    </w:p>
    <w:p>
      <w:r>
        <w:t>40</w:t>
        <w:tab/>
        <w:t>k[VEB p[2{Gustav}-1{Fischer}]p-s[Verlag]s]k</w:t>
      </w:r>
    </w:p>
    <w:p>
      <w:r>
        <w:t>41</w:t>
        <w:tab/>
        <w:t>Enthält v.a. Bilanzen</w:t>
      </w:r>
    </w:p>
    <w:p>
      <w:r>
        <w:t>43</w:t>
        <w:tab/>
        <w:t>1953 - 1958</w:t>
      </w:r>
    </w:p>
    <w:p>
      <w:r>
        <w:br/>
        <w:t>30</w:t>
        <w:tab/>
        <w:t>1143</w:t>
      </w:r>
    </w:p>
    <w:p>
      <w:r>
        <w:t>40</w:t>
        <w:tab/>
        <w:t>Jahresbilanzen des k[VEB Deutscher s[Verlag]s der Wissenschaften]k</w:t>
      </w:r>
    </w:p>
    <w:p>
      <w:r>
        <w:t>43</w:t>
        <w:tab/>
        <w:t>1954 - 1958</w:t>
      </w:r>
    </w:p>
    <w:p>
      <w:r>
        <w:br/>
        <w:t>30</w:t>
        <w:tab/>
        <w:t>1144 - 1146</w:t>
      </w:r>
    </w:p>
    <w:p>
      <w:r>
        <w:t>40</w:t>
        <w:tab/>
        <w:t>s[Finanzpläne]s der s[2{Volkseigene&lt;r&gt;}n 1{Verlag}]se</w:t>
      </w:r>
    </w:p>
    <w:p>
      <w:r>
        <w:t>43</w:t>
        <w:tab/>
        <w:t>1955 - 1956</w:t>
      </w:r>
    </w:p>
    <w:p>
      <w:r>
        <w:t>50</w:t>
        <w:tab/>
        <w:t>3 Bde.</w:t>
      </w:r>
    </w:p>
    <w:p>
      <w:r>
        <w:br/>
        <w:t>30</w:t>
        <w:tab/>
        <w:t>1147</w:t>
      </w:r>
    </w:p>
    <w:p>
      <w:r>
        <w:t>40</w:t>
        <w:tab/>
        <w:t>Planberichterstattung der s[2{Volkseigene&lt;r&gt;}n 1{Verlag}]se k[p[Breitkopf]p &amp; p[Härtel]p]k sowie k[p[2{E.A.} 1{Seemann}]p]k</w:t>
      </w:r>
    </w:p>
    <w:p>
      <w:r>
        <w:t>43</w:t>
        <w:tab/>
        <w:t>1954 - 1958</w:t>
      </w:r>
    </w:p>
    <w:p>
      <w:r>
        <w:br/>
        <w:t>30</w:t>
        <w:tab/>
        <w:t>1148</w:t>
      </w:r>
    </w:p>
    <w:p>
      <w:r>
        <w:t>40</w:t>
        <w:tab/>
        <w:t>s[Devisenplanung]s</w:t>
      </w:r>
    </w:p>
    <w:p>
      <w:r>
        <w:t>43</w:t>
        <w:tab/>
        <w:t>1955 - 1957</w:t>
      </w:r>
    </w:p>
    <w:p>
      <w:r>
        <w:br/>
        <w:t>30</w:t>
        <w:tab/>
        <w:t>1149</w:t>
      </w:r>
    </w:p>
    <w:p>
      <w:r>
        <w:t>40</w:t>
        <w:tab/>
        <w:t>Planberichterstattung im Bereich der k[HV s[Verlagswesen]s]k sowie k[HV Polygraphie]k</w:t>
      </w:r>
    </w:p>
    <w:p>
      <w:r>
        <w:t>43</w:t>
        <w:tab/>
        <w:t>12.1957</w:t>
      </w:r>
    </w:p>
    <w:p>
      <w:r>
        <w:br/>
        <w:t>30</w:t>
        <w:tab/>
        <w:t>1150</w:t>
      </w:r>
    </w:p>
    <w:p>
      <w:r>
        <w:t>40</w:t>
        <w:tab/>
        <w:t>Jahresbilanzen des k[VEB Lied der Zeit s[Musikverlag]s]k</w:t>
      </w:r>
    </w:p>
    <w:p>
      <w:r>
        <w:t>43</w:t>
        <w:tab/>
        <w:t>1954 - 1958</w:t>
      </w:r>
    </w:p>
    <w:p>
      <w:r>
        <w:br/>
        <w:t>30</w:t>
        <w:tab/>
        <w:t>1151</w:t>
      </w:r>
    </w:p>
    <w:p>
      <w:r>
        <w:t>40</w:t>
        <w:tab/>
        <w:t>s[Finanzplanung]s des k[1{Vordruckleitverlag}es 2{o[Berlin]o}]k</w:t>
      </w:r>
    </w:p>
    <w:p>
      <w:r>
        <w:t>43</w:t>
        <w:tab/>
        <w:t>1951 - 1958</w:t>
      </w:r>
    </w:p>
    <w:p>
      <w:r>
        <w:br/>
        <w:t>30</w:t>
        <w:tab/>
        <w:t>1152</w:t>
      </w:r>
    </w:p>
    <w:p>
      <w:r>
        <w:t>40</w:t>
        <w:tab/>
        <w:t>Jahresbilanzen des k[VEB Volk und Gesundheit]k</w:t>
      </w:r>
    </w:p>
    <w:p>
      <w:r>
        <w:t>43</w:t>
        <w:tab/>
        <w:t>1953 - 1958</w:t>
      </w:r>
    </w:p>
    <w:p>
      <w:r>
        <w:br/>
        <w:t>30</w:t>
        <w:tab/>
        <w:t>1154</w:t>
      </w:r>
    </w:p>
    <w:p>
      <w:r>
        <w:t>40</w:t>
        <w:tab/>
        <w:t>Planberichterstattung der s[Verlag]se k[p[2{B.G.} 1{Teubner}]p]k, k[p[2{Philipp} 1{Reclam jun.}]p o[Leipzig]o]k sowie des k[VEB p[Breitkopf]p &amp; p[Härtel]p s[Musikverlag]s]k</w:t>
      </w:r>
    </w:p>
    <w:p>
      <w:r>
        <w:t>43</w:t>
        <w:tab/>
        <w:t>12.1955 - 09.1956</w:t>
      </w:r>
    </w:p>
    <w:p>
      <w:r>
        <w:br/>
        <w:t>30</w:t>
        <w:tab/>
        <w:t>1155</w:t>
      </w:r>
    </w:p>
    <w:p>
      <w:r>
        <w:t>40</w:t>
        <w:tab/>
        <w:t>k[Urania-s[Verlag]s]k</w:t>
      </w:r>
    </w:p>
    <w:p>
      <w:r>
        <w:t>43</w:t>
        <w:tab/>
        <w:t>10.1957 - 03.1958</w:t>
      </w:r>
    </w:p>
    <w:p>
      <w:r>
        <w:br/>
        <w:t>30</w:t>
        <w:tab/>
        <w:t>1156</w:t>
      </w:r>
    </w:p>
    <w:p>
      <w:r>
        <w:t>40</w:t>
        <w:tab/>
        <w:t>k[Hermelin-s[Verlag]s]k</w:t>
      </w:r>
    </w:p>
    <w:p>
      <w:r>
        <w:t>43</w:t>
        <w:tab/>
        <w:t>1951 - 1958</w:t>
      </w:r>
    </w:p>
    <w:p>
      <w:r>
        <w:br/>
        <w:t>30</w:t>
        <w:tab/>
        <w:t>1157</w:t>
      </w:r>
    </w:p>
    <w:p>
      <w:r>
        <w:t>40</w:t>
        <w:tab/>
        <w:t>k[s[Verlag]s Neues Leben]k</w:t>
      </w:r>
    </w:p>
    <w:p>
      <w:r>
        <w:t>41</w:t>
        <w:tab/>
        <w:t>u. a. s[Lizenz]s für den Verlag Neues Leben</w:t>
      </w:r>
    </w:p>
    <w:p>
      <w:r>
        <w:t>43</w:t>
        <w:tab/>
        <w:t>1950 - 1958</w:t>
      </w:r>
    </w:p>
    <w:p>
      <w:r>
        <w:br/>
        <w:t>30</w:t>
        <w:tab/>
        <w:t>1158</w:t>
      </w:r>
    </w:p>
    <w:p>
      <w:r>
        <w:t>40</w:t>
        <w:tab/>
        <w:t>k[VEB p[Breitkopf]p &amp; p[Härtel]p s[Musikverlag]s o[Leipzig]o]k</w:t>
      </w:r>
    </w:p>
    <w:p>
      <w:r>
        <w:t>41</w:t>
        <w:tab/>
        <w:t>u. a. s[Lizenzierungsfrage]sn; s[Herausgabe]s des s[Köchelverzeichnis]sses</w:t>
      </w:r>
    </w:p>
    <w:p>
      <w:r>
        <w:t>43</w:t>
        <w:tab/>
        <w:t>1951 - 1956</w:t>
      </w:r>
    </w:p>
    <w:p>
      <w:r>
        <w:br/>
        <w:t>30</w:t>
        <w:tab/>
        <w:t>1159</w:t>
      </w:r>
    </w:p>
    <w:p>
      <w:r>
        <w:t>40</w:t>
        <w:tab/>
        <w:t>Entwicklung des k[VEB p[2{E.A.} 1{Seemann}]p-s[Verlag]s]kes</w:t>
      </w:r>
    </w:p>
    <w:p>
      <w:r>
        <w:t>43</w:t>
        <w:tab/>
        <w:t>1955 - 1958</w:t>
      </w:r>
    </w:p>
    <w:p>
      <w:r>
        <w:br/>
        <w:t>30</w:t>
        <w:tab/>
        <w:t>1160</w:t>
      </w:r>
    </w:p>
    <w:p>
      <w:r>
        <w:t>40</w:t>
        <w:tab/>
        <w:t>Unterstellung des k[VEB Globus s[1{Übersetzungs}- und Ausschnitts2{dienst}]s]kes</w:t>
      </w:r>
    </w:p>
    <w:p>
      <w:r>
        <w:t>43</w:t>
        <w:tab/>
        <w:t>04.1956 - 08.1958</w:t>
      </w:r>
    </w:p>
    <w:p>
      <w:r>
        <w:br/>
        <w:t>30</w:t>
        <w:tab/>
        <w:t>1161</w:t>
      </w:r>
    </w:p>
    <w:p>
      <w:r>
        <w:t>40</w:t>
        <w:tab/>
        <w:t>k[VEB Bibliographisches Institut o[Leipzig]o]k</w:t>
      </w:r>
    </w:p>
    <w:p>
      <w:r>
        <w:t>41</w:t>
        <w:tab/>
        <w:t>v.a.: Geschäftsverteilungspläne</w:t>
      </w:r>
    </w:p>
    <w:p>
      <w:r>
        <w:t>43</w:t>
        <w:tab/>
        <w:t>12.1955 - 11.1956</w:t>
      </w:r>
    </w:p>
    <w:p>
      <w:r>
        <w:br/>
        <w:t>30</w:t>
        <w:tab/>
        <w:t>1162</w:t>
      </w:r>
    </w:p>
    <w:p>
      <w:r>
        <w:t>40</w:t>
        <w:tab/>
        <w:t>Unterstellung des k[VEB s[Landkartenverlag]s]kes unter das k[Ministerium für Kultur]k</w:t>
      </w:r>
    </w:p>
    <w:p>
      <w:r>
        <w:t>43</w:t>
        <w:tab/>
        <w:t>05.1957 - 03.1958</w:t>
      </w:r>
    </w:p>
    <w:p>
      <w:r>
        <w:br/>
        <w:t>30</w:t>
        <w:tab/>
        <w:t>1163</w:t>
      </w:r>
    </w:p>
    <w:p>
      <w:r>
        <w:t>40</w:t>
        <w:tab/>
        <w:t>Bildung des k[VEB Domowina-s[Verlag]s]kes</w:t>
      </w:r>
    </w:p>
    <w:p>
      <w:r>
        <w:t>43</w:t>
        <w:tab/>
        <w:t>03.1958 - 11.1958</w:t>
      </w:r>
    </w:p>
    <w:p>
      <w:r>
        <w:br/>
        <w:t>30</w:t>
        <w:tab/>
        <w:t>1164</w:t>
      </w:r>
    </w:p>
    <w:p>
      <w:r>
        <w:t>40</w:t>
        <w:tab/>
        <w:t>k[VEB p[2{F.A.} 1{Brockhaus}]p s[Verlag]s o[Leipzig]o]k</w:t>
      </w:r>
    </w:p>
    <w:p>
      <w:r>
        <w:t>41</w:t>
        <w:tab/>
        <w:t>Enthält Produktionsberichterstattung</w:t>
      </w:r>
    </w:p>
    <w:p>
      <w:r>
        <w:t>43</w:t>
        <w:tab/>
        <w:t>1954 - 1958</w:t>
      </w:r>
    </w:p>
    <w:p>
      <w:r>
        <w:br/>
        <w:t>30</w:t>
        <w:tab/>
        <w:t>1168</w:t>
      </w:r>
    </w:p>
    <w:p>
      <w:r>
        <w:t>40</w:t>
        <w:tab/>
        <w:t>Schriftwechsel mit Institutionen und Einzelpersonen</w:t>
      </w:r>
    </w:p>
    <w:p>
      <w:r>
        <w:t>43</w:t>
        <w:tab/>
        <w:t>10.1957 - 03.1958</w:t>
      </w:r>
    </w:p>
    <w:p>
      <w:r>
        <w:br/>
        <w:t>30</w:t>
        <w:tab/>
        <w:t>1169</w:t>
      </w:r>
    </w:p>
    <w:p>
      <w:r>
        <w:t>40</w:t>
        <w:tab/>
        <w:t>Schriftwechsel mit Institutionen und Einzelpersonen</w:t>
      </w:r>
    </w:p>
    <w:p>
      <w:r>
        <w:t>43</w:t>
        <w:tab/>
        <w:t>06.1955 - 11.1956</w:t>
      </w:r>
    </w:p>
    <w:p>
      <w:r>
        <w:br/>
        <w:t>30</w:t>
        <w:tab/>
        <w:t>1170</w:t>
      </w:r>
    </w:p>
    <w:p>
      <w:r>
        <w:t>40</w:t>
        <w:tab/>
        <w:t>Schriftwechsel mit s[Verlag]sen</w:t>
      </w:r>
    </w:p>
    <w:p>
      <w:r>
        <w:t>43</w:t>
        <w:tab/>
        <w:t>06.1956 - 04.1957</w:t>
      </w:r>
    </w:p>
    <w:p>
      <w:r>
        <w:br/>
        <w:t>30</w:t>
        <w:tab/>
        <w:t>1171</w:t>
      </w:r>
    </w:p>
    <w:p>
      <w:r>
        <w:t>40</w:t>
        <w:tab/>
        <w:t>Schriftwechsel mit s[Verlag]sen</w:t>
      </w:r>
    </w:p>
    <w:p>
      <w:r>
        <w:t>43</w:t>
        <w:tab/>
        <w:t>02.1956 - 04.1958</w:t>
      </w:r>
    </w:p>
    <w:p>
      <w:r>
        <w:br/>
        <w:t>30</w:t>
        <w:tab/>
        <w:t>1172</w:t>
      </w:r>
    </w:p>
    <w:p>
      <w:r>
        <w:t>40</w:t>
        <w:tab/>
        <w:t>Schriftwechsel mit s[Verlag]sen</w:t>
      </w:r>
    </w:p>
    <w:p>
      <w:r>
        <w:t>41</w:t>
        <w:tab/>
        <w:t>u. a. p[2{Wilhelm}-1{Busch}]p-Ausgabe</w:t>
      </w:r>
    </w:p>
    <w:p>
      <w:r>
        <w:t>43</w:t>
        <w:tab/>
        <w:t>06.1957 - 04.1958</w:t>
      </w:r>
    </w:p>
    <w:p>
      <w:r>
        <w:br/>
        <w:t>30</w:t>
        <w:tab/>
        <w:t>1173</w:t>
      </w:r>
    </w:p>
    <w:p>
      <w:r>
        <w:t>40</w:t>
        <w:tab/>
        <w:t>Schriftwechsel mit Institutionen und Einzelpersonen</w:t>
      </w:r>
    </w:p>
    <w:p>
      <w:r>
        <w:t>43</w:t>
        <w:tab/>
        <w:t>07.1955 - 04.1958</w:t>
      </w:r>
    </w:p>
    <w:p>
      <w:r>
        <w:br/>
        <w:t>30</w:t>
        <w:tab/>
        <w:t>1174</w:t>
      </w:r>
    </w:p>
    <w:p>
      <w:r>
        <w:t>40</w:t>
        <w:tab/>
        <w:t>Schriftwechsel mit s[Verlag]sen und Einzelpersonen</w:t>
      </w:r>
    </w:p>
    <w:p>
      <w:r>
        <w:t>43</w:t>
        <w:tab/>
        <w:t>1954 - 1957</w:t>
      </w:r>
    </w:p>
    <w:p>
      <w:r>
        <w:br/>
        <w:t>30</w:t>
        <w:tab/>
        <w:t>1175</w:t>
      </w:r>
    </w:p>
    <w:p>
      <w:r>
        <w:t>40</w:t>
        <w:tab/>
        <w:t>Schriftwechsel mit s[Theater&lt;verlag&gt;]s-, s[Musik&lt;verlag&gt;]s- und s[Volkskunstverlag]sen</w:t>
      </w:r>
    </w:p>
    <w:p>
      <w:r>
        <w:t>43</w:t>
        <w:tab/>
        <w:t>08.1956 - 02.1958</w:t>
      </w:r>
    </w:p>
    <w:p>
      <w:r>
        <w:br/>
        <w:t>30</w:t>
        <w:tab/>
        <w:t>1176</w:t>
      </w:r>
    </w:p>
    <w:p>
      <w:r>
        <w:t>40</w:t>
        <w:tab/>
        <w:t>Schriftwechsel mit Institutionen und Einzelpersonen</w:t>
      </w:r>
    </w:p>
    <w:p>
      <w:r>
        <w:t>43</w:t>
        <w:tab/>
        <w:t>10.1956 - 10.1958</w:t>
      </w:r>
    </w:p>
    <w:p>
      <w:r>
        <w:br/>
        <w:t>30</w:t>
        <w:tab/>
        <w:t>1177</w:t>
      </w:r>
    </w:p>
    <w:p>
      <w:r>
        <w:t>40</w:t>
        <w:tab/>
        <w:t>Schriftwechsel mit Institutionen und Einzelpersonen</w:t>
      </w:r>
    </w:p>
    <w:p>
      <w:r>
        <w:t>43</w:t>
        <w:tab/>
        <w:t>09.1956 - 04.1958</w:t>
      </w:r>
    </w:p>
    <w:p>
      <w:r>
        <w:br/>
        <w:t>30</w:t>
        <w:tab/>
        <w:t>1178</w:t>
      </w:r>
    </w:p>
    <w:p>
      <w:r>
        <w:t>40</w:t>
        <w:tab/>
        <w:t>k[Deutsche s[Buch-Export]s und -s[&lt;Buch-&gt;Import]s GmbH]k (k[DBG]k)</w:t>
      </w:r>
    </w:p>
    <w:p>
      <w:r>
        <w:t>41</w:t>
        <w:tab/>
        <w:t>u. a. Erweiterung des k[s[Buchexportbetrieb]ses DBG]k; Tagung mit s[Verlagsleiter]sn</w:t>
      </w:r>
    </w:p>
    <w:p>
      <w:r>
        <w:t>43</w:t>
        <w:tab/>
        <w:t>12.1955 - 08.1958</w:t>
      </w:r>
    </w:p>
    <w:p>
      <w:r>
        <w:br/>
        <w:t>30</w:t>
        <w:tab/>
        <w:t>1179</w:t>
      </w:r>
    </w:p>
    <w:p>
      <w:r>
        <w:t>40</w:t>
        <w:tab/>
        <w:t>Grundsatzfragen des s[Buchhandel]ss</w:t>
      </w:r>
    </w:p>
    <w:p>
      <w:r>
        <w:t>43</w:t>
        <w:tab/>
        <w:t>1952 - 1957</w:t>
      </w:r>
    </w:p>
    <w:p>
      <w:r>
        <w:br/>
        <w:t>30</w:t>
        <w:tab/>
        <w:t>1180</w:t>
      </w:r>
    </w:p>
    <w:p>
      <w:r>
        <w:t>40</w:t>
        <w:tab/>
        <w:t>Grundsatzfragen des s[Buchhandel]ss</w:t>
      </w:r>
    </w:p>
    <w:p>
      <w:r>
        <w:t>43</w:t>
        <w:tab/>
        <w:t>04.1954 - 01.1957</w:t>
      </w:r>
    </w:p>
    <w:p>
      <w:r>
        <w:br/>
        <w:t>30</w:t>
        <w:tab/>
        <w:t>1181</w:t>
      </w:r>
    </w:p>
    <w:p>
      <w:r>
        <w:t>40</w:t>
        <w:tab/>
        <w:t>Analyse des s[Buchhandel]ss</w:t>
      </w:r>
    </w:p>
    <w:p>
      <w:r>
        <w:t>43</w:t>
        <w:tab/>
        <w:t>1952 - 1957</w:t>
      </w:r>
    </w:p>
    <w:p>
      <w:r>
        <w:br/>
        <w:t>30</w:t>
        <w:tab/>
        <w:t>1182</w:t>
      </w:r>
    </w:p>
    <w:p>
      <w:r>
        <w:t>40</w:t>
        <w:tab/>
        <w:t>Unterstützung der Volkswahlen in der o[DDR]o z[1957]z durch den s[Buchhandel]s</w:t>
      </w:r>
    </w:p>
    <w:p>
      <w:r>
        <w:t>43</w:t>
        <w:tab/>
        <w:t>04.1957 - 06.1957</w:t>
      </w:r>
    </w:p>
    <w:p>
      <w:r>
        <w:br/>
        <w:t>30</w:t>
        <w:tab/>
        <w:t>1184; 1185</w:t>
      </w:r>
    </w:p>
    <w:p>
      <w:r>
        <w:t>40</w:t>
        <w:tab/>
        <w:t>k[Börsenverein der Deutschen s[Buchhändler]s zu o[Leipzig]o]k</w:t>
      </w:r>
    </w:p>
    <w:p>
      <w:r>
        <w:t>41</w:t>
        <w:tab/>
        <w:t>u. a. s[Buchhändlerische Ordnungen]s; Vorstands- und Hauptausschußsitzungen</w:t>
      </w:r>
    </w:p>
    <w:p>
      <w:r>
        <w:t>43</w:t>
        <w:tab/>
        <w:t>1954 - 06.1958</w:t>
      </w:r>
    </w:p>
    <w:p>
      <w:r>
        <w:t>50</w:t>
        <w:tab/>
        <w:t>2 Bde.</w:t>
      </w:r>
    </w:p>
    <w:p>
      <w:r>
        <w:br/>
        <w:t>30</w:t>
        <w:tab/>
        <w:t>1186</w:t>
      </w:r>
    </w:p>
    <w:p>
      <w:r>
        <w:t>40</w:t>
        <w:tab/>
        <w:t>s[Buchgemeinschaft]sen</w:t>
      </w:r>
    </w:p>
    <w:p>
      <w:r>
        <w:t>43</w:t>
        <w:tab/>
        <w:t>1953 - 1957</w:t>
      </w:r>
    </w:p>
    <w:p>
      <w:r>
        <w:br/>
        <w:t>30</w:t>
        <w:tab/>
        <w:t>1187 - 1189</w:t>
      </w:r>
    </w:p>
    <w:p>
      <w:r>
        <w:t>40</w:t>
        <w:tab/>
        <w:t>Internationale Beziehungen auf dem Gebiete des s[Verlagswesen]ss</w:t>
      </w:r>
    </w:p>
    <w:p>
      <w:r>
        <w:t>43</w:t>
        <w:tab/>
        <w:t>1953 - 1958</w:t>
      </w:r>
    </w:p>
    <w:p>
      <w:r>
        <w:t>50</w:t>
        <w:tab/>
        <w:t>3 Bde.</w:t>
      </w:r>
    </w:p>
    <w:p>
      <w:r>
        <w:br/>
        <w:t>30</w:t>
        <w:tab/>
        <w:t>1190</w:t>
      </w:r>
    </w:p>
    <w:p>
      <w:r>
        <w:t>40</w:t>
        <w:tab/>
        <w:t>Kulturelle Beziehungen auf dem Gebiete des s[Verlagswesen]ss mit der o[2{VR} 1{Polen}]o</w:t>
      </w:r>
    </w:p>
    <w:p>
      <w:r>
        <w:t>43</w:t>
        <w:tab/>
        <w:t>11.1955 - 11.1956</w:t>
      </w:r>
    </w:p>
    <w:p>
      <w:r>
        <w:br/>
        <w:t>30</w:t>
        <w:tab/>
        <w:t>1191</w:t>
      </w:r>
    </w:p>
    <w:p>
      <w:r>
        <w:t>40</w:t>
        <w:tab/>
        <w:t>Kulturelle Beziehungen auf dem Gebiete des s[Verlagswesen]ss mit der o[2{SFR} 1{Jugoslawien}]o</w:t>
      </w:r>
    </w:p>
    <w:p>
      <w:r>
        <w:t>43</w:t>
        <w:tab/>
        <w:t>1953 - 1958</w:t>
      </w:r>
    </w:p>
    <w:p>
      <w:r>
        <w:br/>
        <w:t>30</w:t>
        <w:tab/>
        <w:t>1192</w:t>
      </w:r>
    </w:p>
    <w:p>
      <w:r>
        <w:t>40</w:t>
        <w:tab/>
        <w:t>Kulturelle Beziehungen auf dem Gebiete des s[Verlagswesen]ss mit der o[2{VR} 1{Rumänien}]o</w:t>
      </w:r>
    </w:p>
    <w:p>
      <w:r>
        <w:t>43</w:t>
        <w:tab/>
        <w:t>08.1955 - 10.1956</w:t>
      </w:r>
    </w:p>
    <w:p>
      <w:r>
        <w:br/>
        <w:t>30</w:t>
        <w:tab/>
        <w:t>1193</w:t>
      </w:r>
    </w:p>
    <w:p>
      <w:r>
        <w:t>40</w:t>
        <w:tab/>
        <w:t>Kulturelle Beziehungen auf dem Gebiete des s[Verlagswesen]ss mit der o[2{VR} 1{Ungarn}]o</w:t>
      </w:r>
    </w:p>
    <w:p>
      <w:r>
        <w:t>43</w:t>
        <w:tab/>
        <w:t>08.1955 - 02.1957</w:t>
      </w:r>
    </w:p>
    <w:p>
      <w:r>
        <w:br/>
        <w:t>30</w:t>
        <w:tab/>
        <w:t>1194</w:t>
      </w:r>
    </w:p>
    <w:p>
      <w:r>
        <w:t>40</w:t>
        <w:tab/>
        <w:t>Kulturelle Beziehungen auf dem Gebiete des s[Verlagswesen]ss mit der o[1{Mongolische}n 2{VR}]o, der o[2{VR} 1{Vietnam}]o, der o[1{Koreanische}n 2{VR}]o sowie der o[2{VR} 1{China}]o</w:t>
      </w:r>
    </w:p>
    <w:p>
      <w:r>
        <w:t>43</w:t>
        <w:tab/>
        <w:t>1952 - 1957</w:t>
      </w:r>
    </w:p>
    <w:p>
      <w:r>
        <w:br/>
        <w:t>30</w:t>
        <w:tab/>
        <w:t>1195</w:t>
      </w:r>
    </w:p>
    <w:p>
      <w:r>
        <w:t>40</w:t>
        <w:tab/>
        <w:t>Kulturelle Beziehungen auf dem Gebiete des s[Verlagswesen]ss mit der o[Sowjetunion]o</w:t>
      </w:r>
    </w:p>
    <w:p>
      <w:r>
        <w:t>43</w:t>
        <w:tab/>
        <w:t>05.1954 - 09.1956</w:t>
      </w:r>
    </w:p>
    <w:p>
      <w:r>
        <w:br/>
        <w:t>30</w:t>
        <w:tab/>
        <w:t>1196</w:t>
      </w:r>
    </w:p>
    <w:p>
      <w:r>
        <w:t>40</w:t>
        <w:tab/>
        <w:t xml:space="preserve">Kulturelle Beziehungen mit der o[2{VR} 1{China}]o auf dem Gebiete des s[Verlagswesen]ss </w:t>
      </w:r>
    </w:p>
    <w:p>
      <w:r>
        <w:t>43</w:t>
        <w:tab/>
        <w:t>02.1956 - 11.1956</w:t>
      </w:r>
    </w:p>
    <w:p>
      <w:r>
        <w:br/>
        <w:t>30</w:t>
        <w:tab/>
        <w:t>1197</w:t>
      </w:r>
    </w:p>
    <w:p>
      <w:r>
        <w:t>40</w:t>
        <w:tab/>
        <w:t>Schriftwechsel mit Institutionen und Einzelpersonen zu Fragen der s[1{internationale}n 2{Beziehungen}]s auf dem Gebiete des s[Verlagswesen]ss</w:t>
      </w:r>
    </w:p>
    <w:p>
      <w:r>
        <w:t>41</w:t>
        <w:tab/>
        <w:t>u. a. p[2{Albert E.} 1{Kahn}]p; p[2{Ludwig} 1{Renn}]p</w:t>
      </w:r>
    </w:p>
    <w:p>
      <w:r>
        <w:t>43</w:t>
        <w:tab/>
        <w:t>1952 - 1956</w:t>
      </w:r>
    </w:p>
    <w:p>
      <w:r>
        <w:br/>
        <w:t>30</w:t>
        <w:tab/>
        <w:t>1198 - 1201</w:t>
      </w:r>
    </w:p>
    <w:p>
      <w:r>
        <w:t>40</w:t>
        <w:tab/>
        <w:t>s[Internationale s[Verlegerkonferenz]s]s</w:t>
      </w:r>
    </w:p>
    <w:p>
      <w:r>
        <w:t>43</w:t>
        <w:tab/>
        <w:t>09.1956 - 11.1956; 01.1957 - 06.1957</w:t>
      </w:r>
    </w:p>
    <w:p>
      <w:r>
        <w:t>50</w:t>
        <w:tab/>
        <w:t>4 Bde.</w:t>
      </w:r>
    </w:p>
    <w:p>
      <w:r>
        <w:br/>
        <w:t>30</w:t>
        <w:tab/>
        <w:t>1202</w:t>
      </w:r>
    </w:p>
    <w:p>
      <w:r>
        <w:t>40</w:t>
        <w:tab/>
        <w:t>s[2{Internationale} 1{Buchausstellung}]sen</w:t>
      </w:r>
    </w:p>
    <w:p>
      <w:r>
        <w:t>43</w:t>
        <w:tab/>
        <w:t>05.1956 - 10.1957</w:t>
      </w:r>
    </w:p>
    <w:p>
      <w:r>
        <w:br/>
        <w:t>30</w:t>
        <w:tab/>
        <w:t>1203</w:t>
      </w:r>
    </w:p>
    <w:p>
      <w:r>
        <w:t>40</w:t>
        <w:tab/>
        <w:t>Auswertung der s[2{o[Leipzig]oer} 1{Buchmesse}]sn</w:t>
      </w:r>
    </w:p>
    <w:p>
      <w:r>
        <w:t>41</w:t>
        <w:tab/>
        <w:t>u. a. Arbeit nach o[Westdeutschland]o und o[Westberlin]o</w:t>
      </w:r>
    </w:p>
    <w:p>
      <w:r>
        <w:t>43</w:t>
        <w:tab/>
        <w:t>1951 - 1958</w:t>
      </w:r>
    </w:p>
    <w:p>
      <w:r>
        <w:br/>
        <w:t>30</w:t>
        <w:tab/>
        <w:t>1204</w:t>
      </w:r>
    </w:p>
    <w:p>
      <w:r>
        <w:t>40</w:t>
        <w:tab/>
        <w:t>s[2{Internationale} 1{Buchmesse}]sn</w:t>
      </w:r>
    </w:p>
    <w:p>
      <w:r>
        <w:t>43</w:t>
        <w:tab/>
        <w:t>1952 - 1956</w:t>
      </w:r>
    </w:p>
    <w:p>
      <w:r>
        <w:br/>
        <w:t>30</w:t>
        <w:tab/>
        <w:t>1205</w:t>
      </w:r>
    </w:p>
    <w:p>
      <w:r>
        <w:t>40</w:t>
        <w:tab/>
        <w:t>s[Überprüfung der s[2{gewerbliche}n 1{Leihbibliothek}]sen]s</w:t>
      </w:r>
    </w:p>
    <w:p>
      <w:r>
        <w:t>43</w:t>
        <w:tab/>
        <w:t>1952 - 1957</w:t>
      </w:r>
    </w:p>
    <w:p>
      <w:r>
        <w:br/>
        <w:t>30</w:t>
        <w:tab/>
        <w:t>1206</w:t>
      </w:r>
    </w:p>
    <w:p>
      <w:r>
        <w:t>40</w:t>
        <w:tab/>
        <w:t>k[Büro für s[Urheberrecht]se]k</w:t>
      </w:r>
    </w:p>
    <w:p>
      <w:r>
        <w:t>41</w:t>
        <w:tab/>
        <w:t>u. a. Beirat des Büros für Urheberrechte; s[Werknutzungsrecht]s; Finanzierung des Büros für Urheberrechte</w:t>
      </w:r>
    </w:p>
    <w:p>
      <w:r>
        <w:t>43</w:t>
        <w:tab/>
        <w:t>01.1957 - 06.1958</w:t>
      </w:r>
    </w:p>
    <w:p>
      <w:r>
        <w:br/>
        <w:t>26</w:t>
        <w:tab/>
        <w:t>&lt; - &gt;</w:t>
      </w:r>
    </w:p>
    <w:p>
      <w:r>
        <w:t>27</w:t>
        <w:tab/>
        <w:t>HV Verlagswesen \ Leiter</w:t>
      </w:r>
    </w:p>
    <w:p>
      <w:r>
        <w:t>30</w:t>
        <w:tab/>
        <w:t>1064</w:t>
      </w:r>
    </w:p>
    <w:p>
      <w:r>
        <w:t>40</w:t>
        <w:tab/>
        <w:t>Kontaktbeprechungen beim Leiter der k[HV s[Verlagswesen]s]k</w:t>
      </w:r>
    </w:p>
    <w:p>
      <w:r>
        <w:t>43</w:t>
        <w:tab/>
        <w:t>08.1956 - 11.1956</w:t>
      </w:r>
    </w:p>
    <w:p>
      <w:r>
        <w:br/>
        <w:t>30</w:t>
        <w:tab/>
        <w:t>1103</w:t>
      </w:r>
    </w:p>
    <w:p>
      <w:r>
        <w:t>40</w:t>
        <w:tab/>
        <w:t>Grundsatzfragen der s[Verlagsarbeit]s</w:t>
      </w:r>
    </w:p>
    <w:p>
      <w:r>
        <w:t>41</w:t>
        <w:tab/>
        <w:t>u. a. s[Herausgabe]s von s[Literatur zur patriotischen Erziehung]s; s[2{Nichtlizenzpflichtige&lt;s&gt;} 1{Druckerzeugnis}]sse; s[2{Lizenzierte&lt;r&gt; }&lt;1{Verlag&gt;}]s s[2{konfessionelle&lt;r&gt;} 1{Verlag}]se</w:t>
      </w:r>
    </w:p>
    <w:p>
      <w:r>
        <w:t>43</w:t>
        <w:tab/>
        <w:t>1951 - 1958</w:t>
      </w:r>
    </w:p>
    <w:p>
      <w:r>
        <w:br/>
        <w:t>26</w:t>
        <w:tab/>
        <w:t>&lt; - &gt;</w:t>
      </w:r>
    </w:p>
    <w:p>
      <w:r>
        <w:t>27</w:t>
        <w:tab/>
        <w:t>k[HV s[Verlagswesen]s]k \  s[2{nichtlizenzpflichtige&lt;s&gt;} 1{Druckerzeugnis}]sse</w:t>
      </w:r>
    </w:p>
    <w:p>
      <w:r>
        <w:t>30</w:t>
        <w:tab/>
        <w:t>1117</w:t>
      </w:r>
    </w:p>
    <w:p>
      <w:r>
        <w:t>40</w:t>
        <w:tab/>
        <w:t>Aufgaben der s[Druckgenehmigungsstelle]sn bei den Räten der Bezirke</w:t>
      </w:r>
    </w:p>
    <w:p>
      <w:r>
        <w:t>43</w:t>
        <w:tab/>
        <w:t>1957</w:t>
      </w:r>
    </w:p>
    <w:p>
      <w:r>
        <w:br/>
        <w:t>26</w:t>
        <w:tab/>
        <w:t>&lt; - &gt;</w:t>
      </w:r>
    </w:p>
    <w:p>
      <w:r>
        <w:t>27</w:t>
        <w:tab/>
        <w:t>k[HV s[Verlagswesen]s]k \ s[Belletristik]s, s[Kunst&lt;literatur&gt;]s- und s[Musikliteratur]s</w:t>
      </w:r>
    </w:p>
    <w:p>
      <w:r>
        <w:t>30</w:t>
        <w:tab/>
        <w:t>1153</w:t>
      </w:r>
    </w:p>
    <w:p>
      <w:r>
        <w:t>40</w:t>
        <w:tab/>
        <w:t>k[VEB p[2{E.A.} 1{Seemann}]p-s[Verlag]s]k</w:t>
      </w:r>
    </w:p>
    <w:p>
      <w:r>
        <w:t>41</w:t>
        <w:tab/>
        <w:t>u. a. s[Verlagslizenz]s</w:t>
      </w:r>
    </w:p>
    <w:p>
      <w:r>
        <w:t>43</w:t>
        <w:tab/>
        <w:t>1950 - 1957</w:t>
      </w:r>
    </w:p>
    <w:p>
      <w:r>
        <w:br/>
        <w:t>26</w:t>
        <w:tab/>
        <w:t>&lt; - &gt;</w:t>
      </w:r>
    </w:p>
    <w:p>
      <w:r>
        <w:t>27</w:t>
        <w:tab/>
        <w:t>k[HV s[Verlagswesen]s]k\ s[Schöne Literatur]s, s[Kunst&lt;literatur&gt;]s- und s[Musikliteratur]s</w:t>
      </w:r>
    </w:p>
    <w:p>
      <w:r>
        <w:t>30</w:t>
        <w:tab/>
        <w:t>1165; 1166</w:t>
      </w:r>
    </w:p>
    <w:p>
      <w:r>
        <w:t>40</w:t>
        <w:tab/>
        <w:t>k[VEB s[Verlag]s der Kunst]k</w:t>
      </w:r>
    </w:p>
    <w:p>
      <w:r>
        <w:t>41</w:t>
        <w:tab/>
        <w:t>u. a. s[Maecenas-Kunstproduktion]s; s[Lizenzfrage]sn; s[Themenplanung]s</w:t>
      </w:r>
    </w:p>
    <w:p>
      <w:r>
        <w:t>43</w:t>
        <w:tab/>
        <w:t>1951 - 1958</w:t>
      </w:r>
    </w:p>
    <w:p>
      <w:r>
        <w:t>50</w:t>
        <w:tab/>
        <w:t>2 Bde.</w:t>
      </w:r>
    </w:p>
    <w:p>
      <w:r>
        <w:br/>
        <w:t>26</w:t>
        <w:tab/>
        <w:t>&lt; - &gt;</w:t>
      </w:r>
    </w:p>
    <w:p>
      <w:r>
        <w:t>27</w:t>
        <w:tab/>
        <w:t>k[HV s[Verlagswesen]s]k \ s[Belletristik]s</w:t>
      </w:r>
    </w:p>
    <w:p>
      <w:r>
        <w:t>30</w:t>
        <w:tab/>
        <w:t>1167</w:t>
      </w:r>
    </w:p>
    <w:p>
      <w:r>
        <w:t>40</w:t>
        <w:tab/>
        <w:t>Schriftwechsel mit Institutionen und s[Verlag]sen über die s[Herausgabe]s s[2{neue}r 1{Literatur}]s</w:t>
      </w:r>
    </w:p>
    <w:p>
      <w:r>
        <w:t>41</w:t>
        <w:tab/>
        <w:t>u. a. Gutachten</w:t>
      </w:r>
    </w:p>
    <w:p>
      <w:r>
        <w:t>43</w:t>
        <w:tab/>
        <w:t>1954 - 1958</w:t>
      </w:r>
    </w:p>
    <w:p>
      <w:r>
        <w:br/>
        <w:t>26</w:t>
        <w:tab/>
        <w:t>&lt; - &gt;</w:t>
      </w:r>
    </w:p>
    <w:p>
      <w:r>
        <w:t>27</w:t>
        <w:tab/>
        <w:t>k[HV s[Verlagswesen]s]k \ s[Buchwesen]s</w:t>
      </w:r>
    </w:p>
    <w:p>
      <w:r>
        <w:t>30</w:t>
        <w:tab/>
        <w:t>1183</w:t>
      </w:r>
    </w:p>
    <w:p>
      <w:r>
        <w:t>40</w:t>
        <w:tab/>
        <w:t>Einheitliche Systematik für die "t[Nationalbibliographie]t"</w:t>
      </w:r>
    </w:p>
    <w:p>
      <w:r>
        <w:t>43</w:t>
        <w:tab/>
        <w:t>11.1955 - 08.1957</w:t>
      </w:r>
    </w:p>
    <w:p>
      <w:r>
        <w:br/>
        <w:t>26</w:t>
        <w:tab/>
        <w:t>&lt; - &gt;</w:t>
      </w:r>
    </w:p>
    <w:p>
      <w:r>
        <w:t>27</w:t>
        <w:tab/>
        <w:t>Literatur und s[Buchwesen]s</w:t>
      </w:r>
    </w:p>
    <w:p>
      <w:r>
        <w:t>30</w:t>
        <w:tab/>
        <w:t>1210; 1211</w:t>
      </w:r>
    </w:p>
    <w:p>
      <w:r>
        <w:t>40</w:t>
        <w:tab/>
        <w:t xml:space="preserve">Gemeinsame Dienstbesprechungen mit der k[VVB s[Verlag]se]k sowie dem k[s[Druckerei]s- und s[Verlagskontor]s]k </w:t>
      </w:r>
    </w:p>
    <w:p>
      <w:r>
        <w:t>43</w:t>
        <w:tab/>
        <w:t>12.1958 - 12.1962</w:t>
      </w:r>
    </w:p>
    <w:p>
      <w:r>
        <w:t>50</w:t>
        <w:tab/>
        <w:t>2 Bde.</w:t>
      </w:r>
    </w:p>
    <w:p>
      <w:r>
        <w:br/>
        <w:t>30</w:t>
        <w:tab/>
        <w:t>1217</w:t>
      </w:r>
    </w:p>
    <w:p>
      <w:r>
        <w:t>40</w:t>
        <w:tab/>
        <w:t>Arbeitsplanerfüllung der Abteilung s[Literatur]s und s[Buchwesen]s</w:t>
      </w:r>
    </w:p>
    <w:p>
      <w:r>
        <w:t>43</w:t>
        <w:tab/>
        <w:t>06.1958 - 07.1959</w:t>
      </w:r>
    </w:p>
    <w:p>
      <w:r>
        <w:br/>
        <w:t>30</w:t>
        <w:tab/>
        <w:t>1230</w:t>
      </w:r>
    </w:p>
    <w:p>
      <w:r>
        <w:t>40</w:t>
        <w:tab/>
        <w:t>Reorganisation und s[Profilierung]s der s[2{technisch-wissenschaftliche&lt;r&gt;}n 1{Verlag}]se</w:t>
      </w:r>
    </w:p>
    <w:p>
      <w:r>
        <w:t>41</w:t>
        <w:tab/>
        <w:t>u. a. Neuregelung des s[Begutachtungsverfahren]ss; k[p[2{B.G.} 1{Teubner}]p-s[Verlag]s]k</w:t>
      </w:r>
    </w:p>
    <w:p>
      <w:r>
        <w:t>43</w:t>
        <w:tab/>
        <w:t>1956 - 1959</w:t>
      </w:r>
    </w:p>
    <w:p>
      <w:r>
        <w:br/>
        <w:t>30</w:t>
        <w:tab/>
        <w:t>1238</w:t>
      </w:r>
    </w:p>
    <w:p>
      <w:r>
        <w:t>40</w:t>
        <w:tab/>
        <w:t>s[Gutachten]s</w:t>
      </w:r>
    </w:p>
    <w:p>
      <w:r>
        <w:t>43</w:t>
        <w:tab/>
        <w:t>01.1960 - 02.1961</w:t>
      </w:r>
    </w:p>
    <w:p>
      <w:r>
        <w:br/>
        <w:t>30</w:t>
        <w:tab/>
        <w:t>1246</w:t>
      </w:r>
    </w:p>
    <w:p>
      <w:r>
        <w:t>40</w:t>
        <w:tab/>
        <w:t>Verbesserung der Arbeit der s[1{literaturverbreitende}n 2{Institution}]sen</w:t>
      </w:r>
    </w:p>
    <w:p>
      <w:r>
        <w:t>41</w:t>
        <w:tab/>
        <w:t>u. a. Methodik der s[Themenplanung]s</w:t>
      </w:r>
    </w:p>
    <w:p>
      <w:r>
        <w:t>43</w:t>
        <w:tab/>
        <w:t>1952 - 1959</w:t>
      </w:r>
    </w:p>
    <w:p>
      <w:r>
        <w:br/>
        <w:t>30</w:t>
        <w:tab/>
        <w:t>1250</w:t>
      </w:r>
    </w:p>
    <w:p>
      <w:r>
        <w:t>40</w:t>
        <w:tab/>
        <w:t>s[Themenplanberatung]s der s[Verlag]se für s[Musik]s, s[Theater]s, s[Bildende Kunst]s und s[Volkskunst]s</w:t>
      </w:r>
    </w:p>
    <w:p>
      <w:r>
        <w:t>43</w:t>
        <w:tab/>
        <w:t>1958 - 1961</w:t>
      </w:r>
    </w:p>
    <w:p>
      <w:r>
        <w:br/>
        <w:t>30</w:t>
        <w:tab/>
        <w:t>1252</w:t>
      </w:r>
    </w:p>
    <w:p>
      <w:r>
        <w:t>40</w:t>
        <w:tab/>
        <w:t>s[Literaturplan]s z[1961]z der Gebiete Naturwissenschaft, Medizin, Technik, Landwirtschaft, Geographie, Sport, Mode und Hauswirtschaft</w:t>
      </w:r>
    </w:p>
    <w:p>
      <w:r>
        <w:t>43</w:t>
        <w:tab/>
        <w:t>09.1960</w:t>
      </w:r>
    </w:p>
    <w:p>
      <w:r>
        <w:br/>
        <w:t>30</w:t>
        <w:tab/>
        <w:t>1253</w:t>
      </w:r>
    </w:p>
    <w:p>
      <w:r>
        <w:t>40</w:t>
        <w:tab/>
        <w:t>Einschätzung der s[Jahresthemenplanung]s z[1960]z</w:t>
      </w:r>
    </w:p>
    <w:p>
      <w:r>
        <w:t>43</w:t>
        <w:tab/>
        <w:t>06.1960 - 02.1961</w:t>
      </w:r>
    </w:p>
    <w:p>
      <w:r>
        <w:br/>
        <w:t>30</w:t>
        <w:tab/>
        <w:t>1256</w:t>
      </w:r>
    </w:p>
    <w:p>
      <w:r>
        <w:t>40</w:t>
        <w:tab/>
        <w:t>k[s[Volkskunst]s-s[Verlag]s o[Reichenbach]o]k</w:t>
      </w:r>
    </w:p>
    <w:p>
      <w:r>
        <w:t>43</w:t>
        <w:tab/>
        <w:t>1957 - 1961</w:t>
      </w:r>
    </w:p>
    <w:p>
      <w:r>
        <w:br/>
        <w:t>30</w:t>
        <w:tab/>
        <w:t>1257</w:t>
      </w:r>
    </w:p>
    <w:p>
      <w:r>
        <w:t>40</w:t>
        <w:tab/>
        <w:t>p[Händel]p-s[Publikation]sen</w:t>
      </w:r>
    </w:p>
    <w:p>
      <w:r>
        <w:t>43</w:t>
        <w:tab/>
        <w:t>1959 - 1962</w:t>
      </w:r>
    </w:p>
    <w:p>
      <w:r>
        <w:br/>
        <w:t>30</w:t>
        <w:tab/>
        <w:t>1261; 1262</w:t>
      </w:r>
    </w:p>
    <w:p>
      <w:r>
        <w:t>40</w:t>
        <w:tab/>
        <w:t>k[p[2{Erich}-1{Röth}]p-s[Verlag]s o[Eisenach]o]k</w:t>
      </w:r>
    </w:p>
    <w:p>
      <w:r>
        <w:t>43</w:t>
        <w:tab/>
        <w:t>1946 - 1962</w:t>
      </w:r>
    </w:p>
    <w:p>
      <w:r>
        <w:t>50</w:t>
        <w:tab/>
        <w:t>2 Bde.</w:t>
      </w:r>
    </w:p>
    <w:p>
      <w:r>
        <w:br/>
        <w:t>30</w:t>
        <w:tab/>
        <w:t>1263</w:t>
      </w:r>
    </w:p>
    <w:p>
      <w:r>
        <w:t>40</w:t>
        <w:tab/>
        <w:t>k[Alto[berlin]oer s[Verlag]s p[2{Lucie} 1{Groszer}]p]k sowie k[p[2{Paul}-1{List}]p-Verlag]k</w:t>
      </w:r>
    </w:p>
    <w:p>
      <w:r>
        <w:t>41</w:t>
        <w:tab/>
        <w:t>u. a. s[Herausgabe]s der t[2{s[Buchreihe]s} "1{Panther Books}]t"</w:t>
      </w:r>
    </w:p>
    <w:p>
      <w:r>
        <w:t>43</w:t>
        <w:tab/>
        <w:t>1952 - 1959</w:t>
      </w:r>
    </w:p>
    <w:p>
      <w:r>
        <w:br/>
        <w:t>30</w:t>
        <w:tab/>
        <w:t>1273</w:t>
      </w:r>
    </w:p>
    <w:p>
      <w:r>
        <w:t>40</w:t>
        <w:tab/>
        <w:t xml:space="preserve">Analyse über die periodische erscheinenden s[1{Druckerzeugnis}se 2{religiösen Charakters}]s </w:t>
      </w:r>
    </w:p>
    <w:p>
      <w:r>
        <w:t>43</w:t>
        <w:tab/>
        <w:t>10.1958</w:t>
      </w:r>
    </w:p>
    <w:p>
      <w:r>
        <w:br/>
        <w:t>30</w:t>
        <w:tab/>
        <w:t>1276</w:t>
      </w:r>
    </w:p>
    <w:p>
      <w:r>
        <w:t>40</w:t>
        <w:tab/>
        <w:t>Schriftwechsel mit Institutionen und Einzelpersonen</w:t>
      </w:r>
    </w:p>
    <w:p>
      <w:r>
        <w:t>41</w:t>
        <w:tab/>
        <w:t>u. a. k[IG s[Druck]s und Papier]k; k[Zentrag]k</w:t>
      </w:r>
    </w:p>
    <w:p>
      <w:r>
        <w:t>43</w:t>
        <w:tab/>
        <w:t>01.1961 - 10.1962</w:t>
      </w:r>
    </w:p>
    <w:p>
      <w:r>
        <w:br/>
        <w:t>30</w:t>
        <w:tab/>
        <w:t>1277</w:t>
      </w:r>
    </w:p>
    <w:p>
      <w:r>
        <w:t>40</w:t>
        <w:tab/>
        <w:t>Schriftwechsel mit Einzelpersonen</w:t>
      </w:r>
    </w:p>
    <w:p>
      <w:r>
        <w:t>41</w:t>
        <w:tab/>
        <w:t>u. a. p[2{Werner} 1{Lindemann}]p; p[2{Walther} 1{Victor}]p</w:t>
      </w:r>
    </w:p>
    <w:p>
      <w:r>
        <w:t>43</w:t>
        <w:tab/>
        <w:t>07.1957 - 11.1958</w:t>
      </w:r>
    </w:p>
    <w:p>
      <w:r>
        <w:br/>
        <w:t>30</w:t>
        <w:tab/>
        <w:t>1278</w:t>
      </w:r>
    </w:p>
    <w:p>
      <w:r>
        <w:t>40</w:t>
        <w:tab/>
        <w:t>Schriftwechsel mit Institutionen und Einzelpersonen</w:t>
      </w:r>
    </w:p>
    <w:p>
      <w:r>
        <w:t>43</w:t>
        <w:tab/>
        <w:t>02.1959 - 12.1959</w:t>
      </w:r>
    </w:p>
    <w:p>
      <w:r>
        <w:br/>
        <w:t>30</w:t>
        <w:tab/>
        <w:t>1280</w:t>
      </w:r>
    </w:p>
    <w:p>
      <w:r>
        <w:t>40</w:t>
        <w:tab/>
        <w:t>Schriftwechsel mit Institutionen und Einzelpersonen</w:t>
      </w:r>
    </w:p>
    <w:p>
      <w:r>
        <w:t>43</w:t>
        <w:tab/>
        <w:t>01.1959 - 12.1959</w:t>
      </w:r>
    </w:p>
    <w:p>
      <w:r>
        <w:br/>
        <w:t>30</w:t>
        <w:tab/>
        <w:t>1285</w:t>
      </w:r>
    </w:p>
    <w:p>
      <w:r>
        <w:t>40</w:t>
        <w:tab/>
        <w:t>Verbesserung der Arbeit der Institutionen und Einrichtungen des s[Literaturvertrieb]ses</w:t>
      </w:r>
    </w:p>
    <w:p>
      <w:r>
        <w:t>41</w:t>
        <w:tab/>
        <w:t>u. a. k[Beirat der k[1{Zentrale}n 2{Verwaltung des s[Volksbuchhandel]ss]k}]k; k[o[Berlin]oer s[Verleger]s- und s[Buchhändlervereinigung]s]k</w:t>
      </w:r>
    </w:p>
    <w:p>
      <w:r>
        <w:t>43</w:t>
        <w:tab/>
        <w:t>1952 - 1960</w:t>
      </w:r>
    </w:p>
    <w:p>
      <w:r>
        <w:br/>
        <w:t>30</w:t>
        <w:tab/>
        <w:t>1293; 1294</w:t>
      </w:r>
    </w:p>
    <w:p>
      <w:r>
        <w:t>40</w:t>
        <w:tab/>
        <w:t>s[Schönste s[Bücher]s des Jahres]s</w:t>
      </w:r>
    </w:p>
    <w:p>
      <w:r>
        <w:t>43</w:t>
        <w:tab/>
        <w:t>1952 - 01.1962</w:t>
      </w:r>
    </w:p>
    <w:p>
      <w:r>
        <w:t>50</w:t>
        <w:tab/>
        <w:t>2 Bde.</w:t>
      </w:r>
    </w:p>
    <w:p>
      <w:r>
        <w:br/>
        <w:t>30</w:t>
        <w:tab/>
        <w:t>1297; 1298</w:t>
      </w:r>
    </w:p>
    <w:p>
      <w:r>
        <w:t>40</w:t>
        <w:tab/>
        <w:t>k[Deutsche s[Buch-Export]s und -s[&lt;Buch-&gt;Import]s GmbH]k</w:t>
      </w:r>
    </w:p>
    <w:p>
      <w:r>
        <w:t>41</w:t>
        <w:tab/>
        <w:t>u. a. s[Statistisches Material]s</w:t>
      </w:r>
    </w:p>
    <w:p>
      <w:r>
        <w:t>43</w:t>
        <w:tab/>
        <w:t>03.1961 - 06.1962</w:t>
      </w:r>
    </w:p>
    <w:p>
      <w:r>
        <w:t>50</w:t>
        <w:tab/>
        <w:t>2 Bde.</w:t>
      </w:r>
    </w:p>
    <w:p>
      <w:r>
        <w:br/>
        <w:t>30</w:t>
        <w:tab/>
        <w:t>1303</w:t>
      </w:r>
    </w:p>
    <w:p>
      <w:r>
        <w:t>40</w:t>
        <w:tab/>
        <w:t>k[o[Leipzig]oer s[Kommissions&lt;handel&gt;]s- und s[Großbuchhandel]s]k (k[LKG]k)</w:t>
      </w:r>
    </w:p>
    <w:p>
      <w:r>
        <w:t>41</w:t>
        <w:tab/>
        <w:t>u. a. s[Statut]s; Sozialistische Rekonstruktion</w:t>
      </w:r>
    </w:p>
    <w:p>
      <w:r>
        <w:t>43</w:t>
        <w:tab/>
        <w:t>1958 - 1960</w:t>
      </w:r>
    </w:p>
    <w:p>
      <w:r>
        <w:br/>
        <w:t>30</w:t>
        <w:tab/>
        <w:t>1304</w:t>
      </w:r>
    </w:p>
    <w:p>
      <w:r>
        <w:t>40</w:t>
        <w:tab/>
        <w:t>Kulturelle Arbeit nach o[Westdeutschland]o</w:t>
      </w:r>
    </w:p>
    <w:p>
      <w:r>
        <w:t>43</w:t>
        <w:tab/>
        <w:t>1954 - 1960</w:t>
      </w:r>
    </w:p>
    <w:p>
      <w:r>
        <w:br/>
        <w:t>30</w:t>
        <w:tab/>
        <w:t>1308 - 1311</w:t>
      </w:r>
    </w:p>
    <w:p>
      <w:r>
        <w:t>40</w:t>
        <w:tab/>
        <w:t>s[Internationale Beziehungen]s zu s[2{sozialistische}n 1{Länder}]sn auf dem Gebiete des s[Verlagswesen]ss</w:t>
      </w:r>
    </w:p>
    <w:p>
      <w:r>
        <w:t>43</w:t>
        <w:tab/>
        <w:t>1958 - 1962</w:t>
      </w:r>
    </w:p>
    <w:p>
      <w:r>
        <w:t>50</w:t>
        <w:tab/>
        <w:t>4 Bde.</w:t>
      </w:r>
    </w:p>
    <w:p>
      <w:r>
        <w:br/>
        <w:t>30</w:t>
        <w:tab/>
        <w:t>1315</w:t>
      </w:r>
    </w:p>
    <w:p>
      <w:r>
        <w:t>40</w:t>
        <w:tab/>
        <w:t>Internationale und nationale s[Buchmesse]sn und -s[&lt;Buch&gt;ausstellung]sen</w:t>
      </w:r>
    </w:p>
    <w:p>
      <w:r>
        <w:t>43</w:t>
        <w:tab/>
        <w:t>08.1961 - 10.1962</w:t>
      </w:r>
    </w:p>
    <w:p>
      <w:r>
        <w:br/>
        <w:t>30</w:t>
        <w:tab/>
        <w:t>1318</w:t>
      </w:r>
    </w:p>
    <w:p>
      <w:r>
        <w:t>40</w:t>
        <w:tab/>
        <w:t>Schriftwechsel mit s[Verlag]sen</w:t>
      </w:r>
    </w:p>
    <w:p>
      <w:r>
        <w:t>43</w:t>
        <w:tab/>
        <w:t>11.1958 - 12.1959</w:t>
      </w:r>
    </w:p>
    <w:p>
      <w:r>
        <w:br/>
        <w:t>30</w:t>
        <w:tab/>
        <w:t>1330; 1331</w:t>
      </w:r>
    </w:p>
    <w:p>
      <w:r>
        <w:t>40</w:t>
        <w:tab/>
        <w:t>Preisausschreiben zur Schaffung einer neuen s[Kinder&lt;literatur&gt;]s- und s[Jugendliteratur]s</w:t>
      </w:r>
    </w:p>
    <w:p>
      <w:r>
        <w:t>43</w:t>
        <w:tab/>
        <w:t>03.1959 - 04.1960; 01.1961 - 05.1961</w:t>
      </w:r>
    </w:p>
    <w:p>
      <w:r>
        <w:t>50</w:t>
        <w:tab/>
        <w:t>2 Bde.</w:t>
      </w:r>
    </w:p>
    <w:p>
      <w:r>
        <w:br/>
        <w:t>30</w:t>
        <w:tab/>
        <w:t>1336</w:t>
      </w:r>
    </w:p>
    <w:p>
      <w:r>
        <w:t>40</w:t>
        <w:tab/>
        <w:t>Entwicklungsprogramm der k[Literatur-Arbeitsgemeinschaft Land- und Forstwirtschaft]k</w:t>
      </w:r>
    </w:p>
    <w:p>
      <w:r>
        <w:t>43</w:t>
        <w:tab/>
        <w:t>04.1960</w:t>
      </w:r>
    </w:p>
    <w:p>
      <w:r>
        <w:br/>
        <w:t>26</w:t>
        <w:tab/>
        <w:t>&lt; - &gt;</w:t>
      </w:r>
    </w:p>
    <w:p>
      <w:r>
        <w:t>27</w:t>
        <w:tab/>
        <w:t>s[Literatur]s und s[Buchwesen]s \ Leiter</w:t>
      </w:r>
    </w:p>
    <w:p>
      <w:r>
        <w:t>30</w:t>
        <w:tab/>
        <w:t>1207 - 1209</w:t>
      </w:r>
    </w:p>
    <w:p>
      <w:r>
        <w:t>40</w:t>
        <w:tab/>
        <w:t xml:space="preserve">Dienstbesprechung der Abteilung s[Literatur]s und s[Buchwesen]s </w:t>
      </w:r>
    </w:p>
    <w:p>
      <w:r>
        <w:t>43</w:t>
        <w:tab/>
        <w:t>06.1958 - 12.1962</w:t>
      </w:r>
    </w:p>
    <w:p>
      <w:r>
        <w:t>50</w:t>
        <w:tab/>
        <w:t>3 Bde.</w:t>
      </w:r>
    </w:p>
    <w:p>
      <w:r>
        <w:br/>
        <w:t>30</w:t>
        <w:tab/>
        <w:t>1212</w:t>
      </w:r>
    </w:p>
    <w:p>
      <w:r>
        <w:t>40</w:t>
        <w:tab/>
        <w:t>Arbeitsbesprechungen der Sektoren und Fachgebiete</w:t>
      </w:r>
    </w:p>
    <w:p>
      <w:r>
        <w:t>43</w:t>
        <w:tab/>
        <w:t>1957 - 1960</w:t>
      </w:r>
    </w:p>
    <w:p>
      <w:r>
        <w:br/>
        <w:t>30</w:t>
        <w:tab/>
        <w:t>1215; 1216</w:t>
      </w:r>
    </w:p>
    <w:p>
      <w:r>
        <w:t>40</w:t>
        <w:tab/>
        <w:t>Schriftwechsel mit Abteilungen des k[1{Ministerium}s 2{für Kultur}]k</w:t>
      </w:r>
    </w:p>
    <w:p>
      <w:r>
        <w:t>43</w:t>
        <w:tab/>
        <w:t>05.1959 - 12.1959; 01.1961 - 12.1961</w:t>
      </w:r>
    </w:p>
    <w:p>
      <w:r>
        <w:t>50</w:t>
        <w:tab/>
        <w:t>2 Bde.</w:t>
      </w:r>
    </w:p>
    <w:p>
      <w:r>
        <w:br/>
        <w:t>30</w:t>
        <w:tab/>
        <w:t>1218; 1219</w:t>
      </w:r>
    </w:p>
    <w:p>
      <w:r>
        <w:t>40</w:t>
        <w:tab/>
        <w:t>Arbeitspläne der Sektoren und Fachgebiete</w:t>
      </w:r>
    </w:p>
    <w:p>
      <w:r>
        <w:t>43</w:t>
        <w:tab/>
        <w:t>1958 - 1961</w:t>
      </w:r>
    </w:p>
    <w:p>
      <w:r>
        <w:t>50</w:t>
        <w:tab/>
        <w:t>2 Bde.</w:t>
      </w:r>
    </w:p>
    <w:p>
      <w:r>
        <w:br/>
        <w:t>30</w:t>
        <w:tab/>
        <w:t>1234</w:t>
      </w:r>
    </w:p>
    <w:p>
      <w:r>
        <w:t>40</w:t>
        <w:tab/>
        <w:t>Grundsatzfragen der s[Verlagsarbeit]s</w:t>
      </w:r>
    </w:p>
    <w:p>
      <w:r>
        <w:t>43</w:t>
        <w:tab/>
        <w:t>08.1960 - 02.1962</w:t>
      </w:r>
    </w:p>
    <w:p>
      <w:r>
        <w:br/>
        <w:t>30</w:t>
        <w:tab/>
        <w:t>1235</w:t>
      </w:r>
    </w:p>
    <w:p>
      <w:r>
        <w:t>40</w:t>
        <w:tab/>
        <w:t>Konferenz des s[Verlagswesen]ss der o[DDR]o vom z[11. - 13. Febr. 1960]z</w:t>
      </w:r>
    </w:p>
    <w:p>
      <w:r>
        <w:t>43</w:t>
        <w:tab/>
        <w:t>09.1959 - 02.1960</w:t>
      </w:r>
    </w:p>
    <w:p>
      <w:r>
        <w:br/>
        <w:t>30</w:t>
        <w:tab/>
        <w:t>1236</w:t>
      </w:r>
    </w:p>
    <w:p>
      <w:r>
        <w:t>40</w:t>
        <w:tab/>
        <w:t>Jahresbericht z[1959]z der k[VVB s[Verlag]se]k</w:t>
      </w:r>
    </w:p>
    <w:p>
      <w:r>
        <w:t>43</w:t>
        <w:tab/>
        <w:t>08.1958 - 04.1960</w:t>
      </w:r>
    </w:p>
    <w:p>
      <w:r>
        <w:br/>
        <w:t>30</w:t>
        <w:tab/>
        <w:t>1244</w:t>
      </w:r>
    </w:p>
    <w:p>
      <w:r>
        <w:t>40</w:t>
        <w:tab/>
        <w:t>Schriftwechsel mit Sektoren der Abteilung s[Literatur]s und s[Buchwesen]s</w:t>
      </w:r>
    </w:p>
    <w:p>
      <w:r>
        <w:t>43</w:t>
        <w:tab/>
        <w:t>1956 - 1959</w:t>
      </w:r>
    </w:p>
    <w:p>
      <w:r>
        <w:br/>
        <w:t>30</w:t>
        <w:tab/>
        <w:t>1247</w:t>
      </w:r>
    </w:p>
    <w:p>
      <w:r>
        <w:t>40</w:t>
        <w:tab/>
        <w:t>Einschätzug der s[Jahresthemenpläne]s durch die Sektoren</w:t>
      </w:r>
    </w:p>
    <w:p>
      <w:r>
        <w:t>43</w:t>
        <w:tab/>
        <w:t>10.1961 - 03.1962</w:t>
      </w:r>
    </w:p>
    <w:p>
      <w:r>
        <w:br/>
        <w:t>30</w:t>
        <w:tab/>
        <w:t>1254</w:t>
      </w:r>
    </w:p>
    <w:p>
      <w:r>
        <w:t>40</w:t>
        <w:tab/>
        <w:t>k[s[Jugendbuch]s-s[Verlag]s p[2{Ernst} 1{Wunderlich}]p]k</w:t>
      </w:r>
    </w:p>
    <w:p>
      <w:r>
        <w:t>43</w:t>
        <w:tab/>
        <w:t>1947 - 1959</w:t>
      </w:r>
    </w:p>
    <w:p>
      <w:r>
        <w:br/>
        <w:t>30</w:t>
        <w:tab/>
        <w:t>1266</w:t>
      </w:r>
    </w:p>
    <w:p>
      <w:r>
        <w:t>40</w:t>
        <w:tab/>
        <w:t>Schriftwechsel mit Institutionen und Einzelpersonen</w:t>
      </w:r>
    </w:p>
    <w:p>
      <w:r>
        <w:t>41</w:t>
        <w:tab/>
        <w:t>u. a. k[s[Druckerei]s- und s[Verlagskontor]s]k; k[LKG]k</w:t>
      </w:r>
    </w:p>
    <w:p>
      <w:r>
        <w:t>43</w:t>
        <w:tab/>
        <w:t>02.1961 - 12.1962</w:t>
      </w:r>
    </w:p>
    <w:p>
      <w:r>
        <w:br/>
        <w:t>30</w:t>
        <w:tab/>
        <w:t>1269</w:t>
      </w:r>
    </w:p>
    <w:p>
      <w:r>
        <w:t>40</w:t>
        <w:tab/>
        <w:t>Schriftwechsel mit der k[VVB s[Verlag]se]k</w:t>
      </w:r>
    </w:p>
    <w:p>
      <w:r>
        <w:t>41</w:t>
        <w:tab/>
        <w:t>u. a. s[Statut]s der VVB Verlage</w:t>
      </w:r>
    </w:p>
    <w:p>
      <w:r>
        <w:t>43</w:t>
        <w:tab/>
        <w:t>05.1958 - 02.1959</w:t>
      </w:r>
    </w:p>
    <w:p>
      <w:r>
        <w:br/>
        <w:t>30</w:t>
        <w:tab/>
        <w:t>1271</w:t>
      </w:r>
    </w:p>
    <w:p>
      <w:r>
        <w:t>40</w:t>
        <w:tab/>
        <w:t>Schriftwechsel mit dem k[ZK der k[SED]k]k</w:t>
      </w:r>
    </w:p>
    <w:p>
      <w:r>
        <w:t>43</w:t>
        <w:tab/>
        <w:t>07.1956 - 02.1959</w:t>
      </w:r>
    </w:p>
    <w:p>
      <w:r>
        <w:br/>
        <w:t>30</w:t>
        <w:tab/>
        <w:t>1272</w:t>
      </w:r>
    </w:p>
    <w:p>
      <w:r>
        <w:t>40</w:t>
        <w:tab/>
        <w:t>Schriftwechsel mit der k[Deutschen s[Buch-Export]s und -s[&lt;Buch-&gt;Import]s GmbH]k</w:t>
      </w:r>
    </w:p>
    <w:p>
      <w:r>
        <w:t>43</w:t>
        <w:tab/>
        <w:t>04.1958 - 12.1960</w:t>
      </w:r>
    </w:p>
    <w:p>
      <w:r>
        <w:br/>
        <w:t>30</w:t>
        <w:tab/>
        <w:t>1274</w:t>
      </w:r>
    </w:p>
    <w:p>
      <w:r>
        <w:t>40</w:t>
        <w:tab/>
        <w:t>Schriftwechsel mit Institutionen und Einzelpersonen</w:t>
      </w:r>
    </w:p>
    <w:p>
      <w:r>
        <w:t>41</w:t>
        <w:tab/>
        <w:t>u. a. p[2{Karl} 1{Mundstock}]p; p[2{Walther} 1{Victor}]p</w:t>
      </w:r>
    </w:p>
    <w:p>
      <w:r>
        <w:t>43</w:t>
        <w:tab/>
        <w:t>01.1961 - 12.1962</w:t>
      </w:r>
    </w:p>
    <w:p>
      <w:r>
        <w:br/>
        <w:t>30</w:t>
        <w:tab/>
        <w:t>1275</w:t>
      </w:r>
    </w:p>
    <w:p>
      <w:r>
        <w:t>40</w:t>
        <w:tab/>
        <w:t>Schriftwechsel mit dem k[s[Druckerei]s- und s[Verlagskontor]s]k</w:t>
      </w:r>
    </w:p>
    <w:p>
      <w:r>
        <w:t>43</w:t>
        <w:tab/>
        <w:t>07.1958 - 12.1960</w:t>
      </w:r>
    </w:p>
    <w:p>
      <w:r>
        <w:br/>
        <w:t>30</w:t>
        <w:tab/>
        <w:t>1282</w:t>
      </w:r>
    </w:p>
    <w:p>
      <w:r>
        <w:t>40</w:t>
        <w:tab/>
        <w:t>Schriftwechsel mit Institutionen und Einzelpersonen</w:t>
      </w:r>
    </w:p>
    <w:p>
      <w:r>
        <w:t>43</w:t>
        <w:tab/>
        <w:t>03.1961 - 11.1962</w:t>
      </w:r>
    </w:p>
    <w:p>
      <w:r>
        <w:br/>
        <w:t>30</w:t>
        <w:tab/>
        <w:t>1299</w:t>
      </w:r>
    </w:p>
    <w:p>
      <w:r>
        <w:t>40</w:t>
        <w:tab/>
        <w:t>k[Börsenverein der Deutschen s[Buchhändler]s zu o[Leipzig]o]k</w:t>
      </w:r>
    </w:p>
    <w:p>
      <w:r>
        <w:t>41</w:t>
        <w:tab/>
        <w:t>u. a. k[Büro für s[Urheberrecht]se]k</w:t>
      </w:r>
    </w:p>
    <w:p>
      <w:r>
        <w:t>43</w:t>
        <w:tab/>
        <w:t>04.1958 - 12.1960</w:t>
      </w:r>
    </w:p>
    <w:p>
      <w:r>
        <w:br/>
        <w:t>30</w:t>
        <w:tab/>
        <w:t>1312</w:t>
      </w:r>
    </w:p>
    <w:p>
      <w:r>
        <w:t>40</w:t>
        <w:tab/>
        <w:t>Neugestaltung der s[2{o[Leipzig]oer} 1{Buchmesse}]s</w:t>
      </w:r>
    </w:p>
    <w:p>
      <w:r>
        <w:t>43</w:t>
        <w:tab/>
        <w:t>1957 - 1962</w:t>
      </w:r>
    </w:p>
    <w:p>
      <w:r>
        <w:br/>
        <w:t>26</w:t>
        <w:tab/>
        <w:t>&lt; - &gt;</w:t>
      </w:r>
    </w:p>
    <w:p>
      <w:r>
        <w:t>27</w:t>
        <w:tab/>
        <w:t>Literatur und s[Buchwesen]s \ Sektor s[2{nichtlizenzpflichtige&lt;s&gt;} 1{Druckerzeugnis}]sse</w:t>
      </w:r>
    </w:p>
    <w:p>
      <w:r>
        <w:t>30</w:t>
        <w:tab/>
        <w:t>1213</w:t>
      </w:r>
    </w:p>
    <w:p>
      <w:r>
        <w:t>40</w:t>
        <w:tab/>
        <w:t>Arbeitsbesprechung des Sektors</w:t>
      </w:r>
    </w:p>
    <w:p>
      <w:r>
        <w:t>43</w:t>
        <w:tab/>
        <w:t>1956 - 1958</w:t>
      </w:r>
    </w:p>
    <w:p>
      <w:r>
        <w:br/>
        <w:t>30</w:t>
        <w:tab/>
        <w:t>1220</w:t>
      </w:r>
    </w:p>
    <w:p>
      <w:r>
        <w:t>40</w:t>
        <w:tab/>
        <w:t>Arbeitspläne und -berichte des Sektors</w:t>
      </w:r>
    </w:p>
    <w:p>
      <w:r>
        <w:t>43</w:t>
        <w:tab/>
        <w:t>05.1957 - 12.1958</w:t>
      </w:r>
    </w:p>
    <w:p>
      <w:r>
        <w:br/>
        <w:t>30</w:t>
        <w:tab/>
        <w:t>1288 - 1292</w:t>
      </w:r>
    </w:p>
    <w:p>
      <w:r>
        <w:t>40</w:t>
        <w:tab/>
        <w:t>Schriftwechsel mit den Räten der Bezirke</w:t>
      </w:r>
    </w:p>
    <w:p>
      <w:r>
        <w:t>41</w:t>
        <w:tab/>
        <w:t>u. a. Arbeitstagungen mit den Referenten für s[Druckgenehmigung]sen</w:t>
      </w:r>
    </w:p>
    <w:p>
      <w:r>
        <w:t>43</w:t>
        <w:tab/>
        <w:t>1956 - 11.1959; 09.1960 - 10.1962</w:t>
      </w:r>
    </w:p>
    <w:p>
      <w:r>
        <w:t>50</w:t>
        <w:tab/>
        <w:t>5 Bde.</w:t>
      </w:r>
    </w:p>
    <w:p>
      <w:r>
        <w:br/>
        <w:t>30</w:t>
        <w:tab/>
        <w:t>1317</w:t>
      </w:r>
    </w:p>
    <w:p>
      <w:r>
        <w:t>40</w:t>
        <w:tab/>
        <w:t>Auswertung der s[2{o[Leipzig]oer} 1{Messe}]s</w:t>
      </w:r>
    </w:p>
    <w:p>
      <w:r>
        <w:t>43</w:t>
        <w:tab/>
        <w:t>1957 - 1960</w:t>
      </w:r>
    </w:p>
    <w:p>
      <w:r>
        <w:br/>
        <w:t>26</w:t>
        <w:tab/>
        <w:t>&lt; - &gt;</w:t>
      </w:r>
    </w:p>
    <w:p>
      <w:r>
        <w:t>27</w:t>
        <w:tab/>
        <w:t>Literatur und s[Buchwesen]s \ Sektor s[Schöne Literatur]s</w:t>
      </w:r>
    </w:p>
    <w:p>
      <w:r>
        <w:t>30</w:t>
        <w:tab/>
        <w:t>1214</w:t>
      </w:r>
    </w:p>
    <w:p>
      <w:r>
        <w:t>40</w:t>
        <w:tab/>
        <w:t>Schriftwechsel mit Abteilungen der k[HV s[Verlagswesen]s]k</w:t>
      </w:r>
    </w:p>
    <w:p>
      <w:r>
        <w:t>41</w:t>
        <w:tab/>
        <w:t>v.a.: Arbeit der s[Musikverlag]se</w:t>
      </w:r>
    </w:p>
    <w:p>
      <w:r>
        <w:t>43</w:t>
        <w:tab/>
        <w:t>02.1957 - 07.1958</w:t>
      </w:r>
    </w:p>
    <w:p>
      <w:r>
        <w:br/>
        <w:t>30</w:t>
        <w:tab/>
        <w:t>1221; 1222</w:t>
      </w:r>
    </w:p>
    <w:p>
      <w:r>
        <w:t>40</w:t>
        <w:tab/>
        <w:t>Unterstützung der s[Volkswahl]sen z[1958]z</w:t>
      </w:r>
    </w:p>
    <w:p>
      <w:r>
        <w:t>41</w:t>
        <w:tab/>
        <w:t>u.a: Gesamtaufstellung der in der o[DDR]o im Zeitraum von z[1952 - 1958]z s[2{verlegte}n 1{Literatur}]s</w:t>
      </w:r>
    </w:p>
    <w:p>
      <w:r>
        <w:t>43</w:t>
        <w:tab/>
        <w:t>09.1956 - 11.1958</w:t>
      </w:r>
    </w:p>
    <w:p>
      <w:r>
        <w:t>50</w:t>
        <w:tab/>
        <w:t>2 Bde.</w:t>
      </w:r>
    </w:p>
    <w:p>
      <w:r>
        <w:br/>
        <w:t>30</w:t>
        <w:tab/>
        <w:t>1223</w:t>
      </w:r>
    </w:p>
    <w:p>
      <w:r>
        <w:t>40</w:t>
        <w:tab/>
        <w:t>Planmäßige Entwicklung einer s[2{sozialistische}n 1{Gegenwartsliteratur}]s</w:t>
      </w:r>
    </w:p>
    <w:p>
      <w:r>
        <w:t>43</w:t>
        <w:tab/>
        <w:t>01.1957 - 01.1959</w:t>
      </w:r>
    </w:p>
    <w:p>
      <w:r>
        <w:br/>
        <w:t>30</w:t>
        <w:tab/>
        <w:t>1224</w:t>
      </w:r>
    </w:p>
    <w:p>
      <w:r>
        <w:t>40</w:t>
        <w:tab/>
        <w:t>Arbeitsgemeinschaften s[2{belletristischer} 1{Verlag}]se</w:t>
      </w:r>
    </w:p>
    <w:p>
      <w:r>
        <w:t>41</w:t>
        <w:tab/>
        <w:t>v.a.: s[Themenplanberatung]sen</w:t>
      </w:r>
    </w:p>
    <w:p>
      <w:r>
        <w:t>43</w:t>
        <w:tab/>
        <w:t>01.1958 - 02.1959</w:t>
      </w:r>
    </w:p>
    <w:p>
      <w:r>
        <w:br/>
        <w:t>30</w:t>
        <w:tab/>
        <w:t>1225</w:t>
      </w:r>
    </w:p>
    <w:p>
      <w:r>
        <w:t>40</w:t>
        <w:tab/>
        <w:t>Qualifizierungslehrgang für s[Verlagslektor]sen</w:t>
      </w:r>
    </w:p>
    <w:p>
      <w:r>
        <w:t>43</w:t>
        <w:tab/>
        <w:t>03.1957 - 09.1960</w:t>
      </w:r>
    </w:p>
    <w:p>
      <w:r>
        <w:br/>
        <w:t>30</w:t>
        <w:tab/>
        <w:t>1226</w:t>
      </w:r>
    </w:p>
    <w:p>
      <w:r>
        <w:t>40</w:t>
        <w:tab/>
        <w:t>Grundsatzfragen der Schaffung s[2{neue}r 3{sozialistische}r 1{Literatur}]s</w:t>
      </w:r>
    </w:p>
    <w:p>
      <w:r>
        <w:t>41</w:t>
        <w:tab/>
        <w:t>u. a. Diskussion im k[Deutschen Schriftstellerverband]k am z[22.09.1953 - 23.09.1953]z</w:t>
      </w:r>
    </w:p>
    <w:p>
      <w:r>
        <w:t>43</w:t>
        <w:tab/>
        <w:t>1953 - 1958</w:t>
      </w:r>
    </w:p>
    <w:p>
      <w:r>
        <w:br/>
        <w:t>30</w:t>
        <w:tab/>
        <w:t>1227</w:t>
      </w:r>
    </w:p>
    <w:p>
      <w:r>
        <w:t>40</w:t>
        <w:tab/>
        <w:t>Planperspektive der s[Buchproduktion]s bis z[1965]z</w:t>
      </w:r>
    </w:p>
    <w:p>
      <w:r>
        <w:t>41</w:t>
        <w:tab/>
        <w:t>u. a. Kulturelle Arbeit nach o[Westdeutschland]o</w:t>
      </w:r>
    </w:p>
    <w:p>
      <w:r>
        <w:t>43</w:t>
        <w:tab/>
        <w:t>12.1957 - 02.1959</w:t>
      </w:r>
    </w:p>
    <w:p>
      <w:r>
        <w:br/>
        <w:t>30</w:t>
        <w:tab/>
        <w:t>1228</w:t>
      </w:r>
    </w:p>
    <w:p>
      <w:r>
        <w:t>40</w:t>
        <w:tab/>
        <w:t>Analysen der s[Literaturentwicklung]s in der o[DDR]o</w:t>
      </w:r>
    </w:p>
    <w:p>
      <w:r>
        <w:t>41</w:t>
        <w:tab/>
        <w:t>u. a. Entwicklung des k[Deutschen s[Schriftstellerverband]s]kes nach der s[2{1.} 1{o[Bitterfeld]oer Konferenz}]s</w:t>
      </w:r>
    </w:p>
    <w:p>
      <w:r>
        <w:t>43</w:t>
        <w:tab/>
        <w:t>12.1960 - 09.1962</w:t>
      </w:r>
    </w:p>
    <w:p>
      <w:r>
        <w:br/>
        <w:t>30</w:t>
        <w:tab/>
        <w:t>1229</w:t>
      </w:r>
    </w:p>
    <w:p>
      <w:r>
        <w:t>40</w:t>
        <w:tab/>
        <w:t>Abschlußbericht der k[Kommission zur Untersuchung der s[1{literaturverbreitende}n 2{Institution}]sen]k</w:t>
      </w:r>
    </w:p>
    <w:p>
      <w:r>
        <w:t>43</w:t>
        <w:tab/>
        <w:t>08.1958</w:t>
      </w:r>
    </w:p>
    <w:p>
      <w:r>
        <w:br/>
        <w:t>30</w:t>
        <w:tab/>
        <w:t>1231</w:t>
      </w:r>
    </w:p>
    <w:p>
      <w:r>
        <w:t>40</w:t>
        <w:tab/>
        <w:t>Grundsatzfragen der Schaffung neuer s[Kinder&lt;buch&gt;]s- und s[Jugendbücher]s</w:t>
      </w:r>
    </w:p>
    <w:p>
      <w:r>
        <w:t>43</w:t>
        <w:tab/>
        <w:t>10.1957 - 10.1958</w:t>
      </w:r>
    </w:p>
    <w:p>
      <w:r>
        <w:br/>
        <w:t>30</w:t>
        <w:tab/>
        <w:t>1232</w:t>
      </w:r>
    </w:p>
    <w:p>
      <w:r>
        <w:t>40</w:t>
        <w:tab/>
        <w:t>k[Arbeitskreis s[Lektor]sen]k</w:t>
      </w:r>
    </w:p>
    <w:p>
      <w:r>
        <w:t>43</w:t>
        <w:tab/>
        <w:t>03.1960 - 11.1960</w:t>
      </w:r>
    </w:p>
    <w:p>
      <w:r>
        <w:br/>
        <w:t>30</w:t>
        <w:tab/>
        <w:t>1239</w:t>
      </w:r>
    </w:p>
    <w:p>
      <w:r>
        <w:t>40</w:t>
        <w:tab/>
        <w:t>Einschätzung der s[Themenpläne]s</w:t>
      </w:r>
    </w:p>
    <w:p>
      <w:r>
        <w:t>43</w:t>
        <w:tab/>
        <w:t>08.1962</w:t>
      </w:r>
    </w:p>
    <w:p>
      <w:r>
        <w:br/>
        <w:t>30</w:t>
        <w:tab/>
        <w:t>1240</w:t>
      </w:r>
    </w:p>
    <w:p>
      <w:r>
        <w:t>40</w:t>
        <w:tab/>
        <w:t>s[Lizenzierung]s der t[2{Zeitschrift}en „1{Bummi}]t“ undt[2{&lt;Zeitschrift&gt;} "1{Mosaik}]t"</w:t>
      </w:r>
    </w:p>
    <w:p>
      <w:r>
        <w:t>43</w:t>
        <w:tab/>
        <w:t>1956 - 1961</w:t>
      </w:r>
    </w:p>
    <w:p>
      <w:r>
        <w:br/>
        <w:t>30</w:t>
        <w:tab/>
        <w:t>1241</w:t>
      </w:r>
    </w:p>
    <w:p>
      <w:r>
        <w:t>40</w:t>
        <w:tab/>
        <w:t>s[Förderung neuer Werke]s</w:t>
      </w:r>
    </w:p>
    <w:p>
      <w:r>
        <w:t>41</w:t>
        <w:tab/>
        <w:t>u. a. Arbeitstagung zur Entwicklung der s[Bewegung Schreibender Arbeiter]s am z[19.06.1959]z in o[Zschornwitz bei o[Bitterfeld]o]o</w:t>
      </w:r>
    </w:p>
    <w:p>
      <w:r>
        <w:t>43</w:t>
        <w:tab/>
        <w:t>12.1958 - 09.1959</w:t>
      </w:r>
    </w:p>
    <w:p>
      <w:r>
        <w:br/>
        <w:t>30</w:t>
        <w:tab/>
        <w:t>1243</w:t>
      </w:r>
    </w:p>
    <w:p>
      <w:r>
        <w:t>40</w:t>
        <w:tab/>
        <w:t>Konferenz "s[Jugendliteratur]s und Chemieprogramm" am z[20.04.1960]z im k[VEB Chemische Werke o[Buna]o]k</w:t>
      </w:r>
    </w:p>
    <w:p>
      <w:r>
        <w:t>43</w:t>
        <w:tab/>
        <w:t>05.1959 - 12.1960</w:t>
      </w:r>
    </w:p>
    <w:p>
      <w:r>
        <w:br/>
        <w:t>30</w:t>
        <w:tab/>
        <w:t>1245</w:t>
      </w:r>
    </w:p>
    <w:p>
      <w:r>
        <w:t>40</w:t>
        <w:tab/>
        <w:t>Struktur- und Arbeitsplanung der HA s[Schöne Literatur]s</w:t>
      </w:r>
    </w:p>
    <w:p>
      <w:r>
        <w:t>43</w:t>
        <w:tab/>
        <w:t>1956 - 1959</w:t>
      </w:r>
    </w:p>
    <w:p>
      <w:r>
        <w:br/>
        <w:t>30</w:t>
        <w:tab/>
        <w:t>1255</w:t>
      </w:r>
    </w:p>
    <w:p>
      <w:r>
        <w:t>40</w:t>
        <w:tab/>
        <w:t>Schriftwechsel mit den s[Verlag]sen k[Volk und Welt]k sowie k[p[Rütten]p und p[Loening]p]k</w:t>
      </w:r>
    </w:p>
    <w:p>
      <w:r>
        <w:t>43</w:t>
        <w:tab/>
        <w:t>03.1957 - 12.1959</w:t>
      </w:r>
    </w:p>
    <w:p>
      <w:r>
        <w:br/>
        <w:t>30</w:t>
        <w:tab/>
        <w:t>1258</w:t>
      </w:r>
    </w:p>
    <w:p>
      <w:r>
        <w:t>40</w:t>
        <w:tab/>
        <w:t>k[p[2{Kurt}-1{Schmidt}]p-s[Verlag]s]k</w:t>
      </w:r>
    </w:p>
    <w:p>
      <w:r>
        <w:t>41</w:t>
        <w:tab/>
        <w:t>u. a. s[Verlagslizenz]sen für s[Rätsel-s[Zeitschrift]s]sen</w:t>
      </w:r>
    </w:p>
    <w:p>
      <w:r>
        <w:t>43</w:t>
        <w:tab/>
        <w:t>1953 - 1958</w:t>
      </w:r>
    </w:p>
    <w:p>
      <w:r>
        <w:br/>
        <w:t>30</w:t>
        <w:tab/>
        <w:t>1259</w:t>
      </w:r>
    </w:p>
    <w:p>
      <w:r>
        <w:t>40</w:t>
        <w:tab/>
        <w:t>k[Gebrüder-p[Knabe]p-s[Verlag]s]k</w:t>
      </w:r>
    </w:p>
    <w:p>
      <w:r>
        <w:t>43</w:t>
        <w:tab/>
        <w:t>1956 - 1959</w:t>
      </w:r>
    </w:p>
    <w:p>
      <w:r>
        <w:br/>
        <w:t>30</w:t>
        <w:tab/>
        <w:t>1260</w:t>
      </w:r>
    </w:p>
    <w:p>
      <w:r>
        <w:t>40</w:t>
        <w:tab/>
        <w:t>k[p[2{Alfred} 1{Holz}]p-s[Verlag]s]k</w:t>
      </w:r>
    </w:p>
    <w:p>
      <w:r>
        <w:t>43</w:t>
        <w:tab/>
        <w:t>1952 - 1959</w:t>
      </w:r>
    </w:p>
    <w:p>
      <w:r>
        <w:br/>
        <w:t>30</w:t>
        <w:tab/>
        <w:t>1264</w:t>
      </w:r>
    </w:p>
    <w:p>
      <w:r>
        <w:t>40</w:t>
        <w:tab/>
        <w:t>Schriftwechsel mit Institutionen und Einzelpersonen</w:t>
      </w:r>
    </w:p>
    <w:p>
      <w:r>
        <w:t>41</w:t>
        <w:tab/>
        <w:t>u. a. k[Deutscher s[Schriftstellerverband]s]k; k[p[2{Thomas}-1{Mann}]p-Archiv der k[1{Deutsche}n 2{Akademie der Wissenschaften}]k]k; p[2{Hans} 1{Meyer}]p</w:t>
      </w:r>
    </w:p>
    <w:p>
      <w:r>
        <w:t>43</w:t>
        <w:tab/>
        <w:t>01.1958 - 07.1961</w:t>
      </w:r>
    </w:p>
    <w:p>
      <w:r>
        <w:br/>
        <w:t>30</w:t>
        <w:tab/>
        <w:t>1265</w:t>
      </w:r>
    </w:p>
    <w:p>
      <w:r>
        <w:t>40</w:t>
        <w:tab/>
        <w:t>Schriftwechsel mit s[Verlag]sen</w:t>
      </w:r>
    </w:p>
    <w:p>
      <w:r>
        <w:t>41</w:t>
        <w:tab/>
        <w:t>u. a. k[s[Verlag]s Volk und Welt]k; k[Verlag Neues Leben]k; Der k[Kinderbuchverlag o[Berlin]o]k; k[p[2{Ernst}-1{Wunderlich}]p-Verlag]k; k[Prisma-Verlag]k</w:t>
      </w:r>
    </w:p>
    <w:p>
      <w:r>
        <w:t>43</w:t>
        <w:tab/>
        <w:t>1952 - 1959</w:t>
      </w:r>
    </w:p>
    <w:p>
      <w:r>
        <w:br/>
        <w:t>30</w:t>
        <w:tab/>
        <w:t>1267</w:t>
      </w:r>
    </w:p>
    <w:p>
      <w:r>
        <w:t>40</w:t>
        <w:tab/>
        <w:t>Schriftwechsel mit Institutionen und Einzelpersonen</w:t>
      </w:r>
    </w:p>
    <w:p>
      <w:r>
        <w:t>41</w:t>
        <w:tab/>
        <w:t>u. a. s[Herausgabe]s der Werke von p[2{Franz} 1{Kafka}]p</w:t>
      </w:r>
    </w:p>
    <w:p>
      <w:r>
        <w:t>43</w:t>
        <w:tab/>
        <w:t>12.1961 - 12.1962</w:t>
      </w:r>
    </w:p>
    <w:p>
      <w:r>
        <w:br/>
        <w:t>30</w:t>
        <w:tab/>
        <w:t>1268</w:t>
      </w:r>
    </w:p>
    <w:p>
      <w:r>
        <w:t>40</w:t>
        <w:tab/>
        <w:t>Schriftwechsel mit Institutionen und Einzelpersonen</w:t>
      </w:r>
    </w:p>
    <w:p>
      <w:r>
        <w:t>41</w:t>
        <w:tab/>
        <w:t>u. a. k[Beirat der k[HV s[Verlagswesen]s]k]k</w:t>
      </w:r>
    </w:p>
    <w:p>
      <w:r>
        <w:t>43</w:t>
        <w:tab/>
        <w:t>1954 - 1959</w:t>
      </w:r>
    </w:p>
    <w:p>
      <w:r>
        <w:br/>
        <w:t>30</w:t>
        <w:tab/>
        <w:t>1270</w:t>
      </w:r>
    </w:p>
    <w:p>
      <w:r>
        <w:t>40</w:t>
        <w:tab/>
        <w:t>k[Deutscher s[Schriftstellerverband]s]k</w:t>
      </w:r>
    </w:p>
    <w:p>
      <w:r>
        <w:t>43</w:t>
        <w:tab/>
        <w:t>12.1957 - 10.1957</w:t>
      </w:r>
    </w:p>
    <w:p>
      <w:r>
        <w:br/>
        <w:t>30</w:t>
        <w:tab/>
        <w:t>1279</w:t>
      </w:r>
    </w:p>
    <w:p>
      <w:r>
        <w:t>40</w:t>
        <w:tab/>
        <w:t>Schriftwechsel mit Institutionen und mit Abteilungen des k[1{Ministerium}s 2{für Kultur}]k</w:t>
      </w:r>
    </w:p>
    <w:p>
      <w:r>
        <w:t>41</w:t>
        <w:tab/>
        <w:t>u. a. Vorbereitung der Theoretischen Konferenz des k[1{Deutsche&lt;r&gt;}n 2{s[Schriftstellerverband]s}]kes und des Ministeriums für Kultur vom z[28.03.1958 - 30.03.1958]z; Konferenz zur s[Parteilichkeit in der s[Verlagsarbeit]s]s am z[27.02.1958]z</w:t>
      </w:r>
    </w:p>
    <w:p>
      <w:r>
        <w:t>43</w:t>
        <w:tab/>
        <w:t>04.1957 - 11.1958</w:t>
      </w:r>
    </w:p>
    <w:p>
      <w:r>
        <w:br/>
        <w:t>30</w:t>
        <w:tab/>
        <w:t>1281</w:t>
      </w:r>
    </w:p>
    <w:p>
      <w:r>
        <w:t>40</w:t>
        <w:tab/>
        <w:t>Schriftwechsel mit Institutionen und Einzelpersonen</w:t>
      </w:r>
    </w:p>
    <w:p>
      <w:r>
        <w:t>41</w:t>
        <w:tab/>
        <w:t>u. a. p[2{Karl} 1{Grünberg}]p; p[2{Nelly} 1{Sachs}]p</w:t>
      </w:r>
    </w:p>
    <w:p>
      <w:r>
        <w:t>43</w:t>
        <w:tab/>
        <w:t>02.1958 - 09.1958</w:t>
      </w:r>
    </w:p>
    <w:p>
      <w:r>
        <w:br/>
        <w:t>30</w:t>
        <w:tab/>
        <w:t>1305</w:t>
      </w:r>
    </w:p>
    <w:p>
      <w:r>
        <w:t>40</w:t>
        <w:tab/>
        <w:t>Internationale Beziehungen auf dem Gebiete des s[Verlagswesen]ss</w:t>
      </w:r>
    </w:p>
    <w:p>
      <w:r>
        <w:t>43</w:t>
        <w:tab/>
        <w:t>09.1957 - 10.1959</w:t>
      </w:r>
    </w:p>
    <w:p>
      <w:r>
        <w:br/>
        <w:t>30</w:t>
        <w:tab/>
        <w:t>1319</w:t>
      </w:r>
    </w:p>
    <w:p>
      <w:r>
        <w:t>40</w:t>
        <w:tab/>
        <w:t>k[s[Verlag]s Kultur und Fortschritt]k</w:t>
      </w:r>
    </w:p>
    <w:p>
      <w:r>
        <w:t>43</w:t>
        <w:tab/>
        <w:t>1954 - 1959</w:t>
      </w:r>
    </w:p>
    <w:p>
      <w:r>
        <w:br/>
        <w:t>30</w:t>
        <w:tab/>
        <w:t>1320</w:t>
      </w:r>
    </w:p>
    <w:p>
      <w:r>
        <w:t>40</w:t>
        <w:tab/>
        <w:t>Schriftwechsel mit dem k[p[2{Paul}-1{List}]p-s[Verlag]s o[Leipzig]o]k sowie dem k[p[2{Gustav}-1{Kiepenheuer}]p-Verlag o[Weimar]o]k</w:t>
      </w:r>
    </w:p>
    <w:p>
      <w:r>
        <w:t>43</w:t>
        <w:tab/>
        <w:t>1954 - 1959</w:t>
      </w:r>
    </w:p>
    <w:p>
      <w:r>
        <w:br/>
        <w:t>30</w:t>
        <w:tab/>
        <w:t>1321 - 1325</w:t>
      </w:r>
    </w:p>
    <w:p>
      <w:r>
        <w:t>40</w:t>
        <w:tab/>
        <w:t>k[Institut für s[Literatur]s "p[2{Johannes R.} 1{Becher}]p]k"</w:t>
      </w:r>
    </w:p>
    <w:p>
      <w:r>
        <w:t>43</w:t>
        <w:tab/>
        <w:t>1954 - 07.1961</w:t>
      </w:r>
    </w:p>
    <w:p>
      <w:r>
        <w:t>50</w:t>
        <w:tab/>
        <w:t>5 Bde.</w:t>
      </w:r>
    </w:p>
    <w:p>
      <w:r>
        <w:br/>
        <w:t>30</w:t>
        <w:tab/>
        <w:t>1326</w:t>
      </w:r>
    </w:p>
    <w:p>
      <w:r>
        <w:t>40</w:t>
        <w:tab/>
        <w:t>Entschließung zur Vorbereitung des s[3{V.} 1{Deutsche&lt;r&gt;}n 2{s[Schriftstellerkongress]s}]ses</w:t>
      </w:r>
    </w:p>
    <w:p>
      <w:r>
        <w:t>43</w:t>
        <w:tab/>
        <w:t>02.1961 - 03.1961</w:t>
      </w:r>
    </w:p>
    <w:p>
      <w:r>
        <w:br/>
        <w:t>30</w:t>
        <w:tab/>
        <w:t>1327</w:t>
      </w:r>
    </w:p>
    <w:p>
      <w:r>
        <w:t>40</w:t>
        <w:tab/>
        <w:t>Theoretische Konferenz des k[Deutschen s[Schriftstellerverband]s]kes am z[24. April 1959]z in o[Bitterfeld]o</w:t>
      </w:r>
    </w:p>
    <w:p>
      <w:r>
        <w:t>41</w:t>
        <w:tab/>
        <w:t>u. a. Probleme der Theorie des s[Realismus]s</w:t>
      </w:r>
    </w:p>
    <w:p>
      <w:r>
        <w:t>43</w:t>
        <w:tab/>
        <w:t>06.1957 - 04.1959</w:t>
      </w:r>
    </w:p>
    <w:p>
      <w:r>
        <w:br/>
        <w:t>30</w:t>
        <w:tab/>
        <w:t>1328; 1329</w:t>
      </w:r>
    </w:p>
    <w:p>
      <w:r>
        <w:t>40</w:t>
        <w:tab/>
        <w:t>k[Arbeitsgruppe zur Erforschung der s[2{proletarisch-revolutionäre}n 1{Literatur}]s o[Deutschland]os]k</w:t>
      </w:r>
    </w:p>
    <w:p>
      <w:r>
        <w:t>41</w:t>
        <w:tab/>
        <w:t>u. a. Qualifizierungslehrgang für s[Verlagslektor]sen</w:t>
      </w:r>
    </w:p>
    <w:p>
      <w:r>
        <w:t>43</w:t>
        <w:tab/>
        <w:t>1955 - 02.1961</w:t>
      </w:r>
    </w:p>
    <w:p>
      <w:r>
        <w:t>50</w:t>
        <w:tab/>
        <w:t>2 Bde.</w:t>
      </w:r>
    </w:p>
    <w:p>
      <w:r>
        <w:br/>
        <w:t>30</w:t>
        <w:tab/>
        <w:t>1332</w:t>
      </w:r>
    </w:p>
    <w:p>
      <w:r>
        <w:t>40</w:t>
        <w:tab/>
        <w:t>Förderung der s[Kinder&lt;literatur&gt;]s- und s[Jugendliteratur]s</w:t>
      </w:r>
    </w:p>
    <w:p>
      <w:r>
        <w:t>43</w:t>
        <w:tab/>
        <w:t>1956 - 1959</w:t>
      </w:r>
    </w:p>
    <w:p>
      <w:r>
        <w:br/>
        <w:t>30</w:t>
        <w:tab/>
        <w:t>1333</w:t>
      </w:r>
    </w:p>
    <w:p>
      <w:r>
        <w:t>40</w:t>
        <w:tab/>
        <w:t>Einfuhr von s[Kinder&lt;buch&gt;]s- und s[Jugendbücher]sn</w:t>
      </w:r>
    </w:p>
    <w:p>
      <w:r>
        <w:t>43</w:t>
        <w:tab/>
        <w:t>02.1957 - 12.1959</w:t>
      </w:r>
    </w:p>
    <w:p>
      <w:r>
        <w:br/>
        <w:t>30</w:t>
        <w:tab/>
        <w:t>1334</w:t>
      </w:r>
    </w:p>
    <w:p>
      <w:r>
        <w:t>40</w:t>
        <w:tab/>
        <w:t>Preisausschreiben zur Förderung der s[2{sozialistische}n 1{Kinder- und Jugendliteratur}]s</w:t>
      </w:r>
    </w:p>
    <w:p>
      <w:r>
        <w:t>43</w:t>
        <w:tab/>
        <w:t>05.1960 - 06.1961</w:t>
      </w:r>
    </w:p>
    <w:p>
      <w:r>
        <w:br/>
        <w:t>30</w:t>
        <w:tab/>
        <w:t>1335</w:t>
      </w:r>
    </w:p>
    <w:p>
      <w:r>
        <w:t>40</w:t>
        <w:tab/>
        <w:t>s[Lektoratsgutachten]s</w:t>
      </w:r>
    </w:p>
    <w:p>
      <w:r>
        <w:t>43</w:t>
        <w:tab/>
        <w:t>1960 - 1961</w:t>
      </w:r>
    </w:p>
    <w:p>
      <w:r>
        <w:br/>
        <w:t>30</w:t>
        <w:tab/>
        <w:t>1352</w:t>
      </w:r>
    </w:p>
    <w:p>
      <w:r>
        <w:t>40</w:t>
        <w:tab/>
        <w:t>s[Überprüfung der s[1{literaturvertreibende}n 2{Institution}]sen]s</w:t>
      </w:r>
    </w:p>
    <w:p>
      <w:r>
        <w:t>43</w:t>
        <w:tab/>
        <w:t>07.1957 - 12.1957</w:t>
      </w:r>
    </w:p>
    <w:p>
      <w:r>
        <w:br/>
        <w:t>30</w:t>
        <w:tab/>
        <w:t>1354</w:t>
      </w:r>
    </w:p>
    <w:p>
      <w:r>
        <w:t>40</w:t>
        <w:tab/>
        <w:t>Grundsatzfragen der s[Verlagsarbeit]s</w:t>
      </w:r>
    </w:p>
    <w:p>
      <w:r>
        <w:t>43</w:t>
        <w:tab/>
        <w:t>11.1955 - 11.1956</w:t>
      </w:r>
    </w:p>
    <w:p>
      <w:r>
        <w:br/>
        <w:t>30</w:t>
        <w:tab/>
        <w:t>1357</w:t>
      </w:r>
    </w:p>
    <w:p>
      <w:r>
        <w:t>40</w:t>
        <w:tab/>
        <w:t>s[Literaturarbeit auf dem Lande]s</w:t>
      </w:r>
    </w:p>
    <w:p>
      <w:r>
        <w:t>43</w:t>
        <w:tab/>
        <w:t>1953 - 1958</w:t>
      </w:r>
    </w:p>
    <w:p>
      <w:r>
        <w:br/>
        <w:t>30</w:t>
        <w:tab/>
        <w:t>1359</w:t>
      </w:r>
    </w:p>
    <w:p>
      <w:r>
        <w:t>40</w:t>
        <w:tab/>
        <w:t>Grundsatzfragen der Schaffung s[2{neue}r 1{Literatur}]s</w:t>
      </w:r>
    </w:p>
    <w:p>
      <w:r>
        <w:t>41</w:t>
        <w:tab/>
        <w:t>u. a. s[Arbeitsgemeinschaften Junger Autoren]s im k[Deutschen s[Schriftstellerverband]s]k</w:t>
      </w:r>
    </w:p>
    <w:p>
      <w:r>
        <w:t>43</w:t>
        <w:tab/>
        <w:t>05.1954 - 09.1955</w:t>
      </w:r>
    </w:p>
    <w:p>
      <w:r>
        <w:br/>
        <w:t>26</w:t>
        <w:tab/>
        <w:t>&lt; - &gt;</w:t>
      </w:r>
    </w:p>
    <w:p>
      <w:r>
        <w:t>27</w:t>
        <w:tab/>
        <w:t>Literatur und s[Buchwesen]s \ Koordinierung</w:t>
      </w:r>
    </w:p>
    <w:p>
      <w:r>
        <w:t>30</w:t>
        <w:tab/>
        <w:t>1237</w:t>
      </w:r>
    </w:p>
    <w:p>
      <w:r>
        <w:t>40</w:t>
        <w:tab/>
        <w:t>Grundsatzfragen</w:t>
      </w:r>
    </w:p>
    <w:p>
      <w:r>
        <w:t>43</w:t>
        <w:tab/>
        <w:t>06.1960 - 10.1960</w:t>
      </w:r>
    </w:p>
    <w:p>
      <w:r>
        <w:br/>
        <w:t>30</w:t>
        <w:tab/>
        <w:t>1306; 1307</w:t>
      </w:r>
    </w:p>
    <w:p>
      <w:r>
        <w:t>40</w:t>
        <w:tab/>
        <w:t>Internationale Beziehungen auf dem Gebiete des s[Verlagswesen]ss</w:t>
      </w:r>
    </w:p>
    <w:p>
      <w:r>
        <w:t>43</w:t>
        <w:tab/>
        <w:t>1958 - 1962</w:t>
      </w:r>
    </w:p>
    <w:p>
      <w:r>
        <w:t>50</w:t>
        <w:tab/>
        <w:t>2 Bde.</w:t>
      </w:r>
    </w:p>
    <w:p>
      <w:r>
        <w:br/>
        <w:t>30</w:t>
        <w:tab/>
        <w:t>1314</w:t>
      </w:r>
    </w:p>
    <w:p>
      <w:r>
        <w:t>40</w:t>
        <w:tab/>
        <w:t>s[2{Internationale} 1{Buchmesse}]sn und -s[2{&lt;Internationale} 1{Buch&gt;ausstellung}]sen</w:t>
      </w:r>
    </w:p>
    <w:p>
      <w:r>
        <w:t>41</w:t>
        <w:tab/>
        <w:t>u. a. Vorbereitung der Internationalen s[Buchkunstausstellung in o[Leipzig]o z[1959]z]s</w:t>
      </w:r>
    </w:p>
    <w:p>
      <w:r>
        <w:t>43</w:t>
        <w:tab/>
        <w:t>1958 - 1961</w:t>
      </w:r>
    </w:p>
    <w:p>
      <w:r>
        <w:br/>
        <w:t>30</w:t>
        <w:tab/>
        <w:t>1316</w:t>
      </w:r>
    </w:p>
    <w:p>
      <w:r>
        <w:t>40</w:t>
        <w:tab/>
        <w:t>s[2{o[Frankfurt]oer} 1{Buchmesse}]s z[1960]z</w:t>
      </w:r>
    </w:p>
    <w:p>
      <w:r>
        <w:t>43</w:t>
        <w:tab/>
        <w:t>07.1959 - 05.1961</w:t>
      </w:r>
    </w:p>
    <w:p>
      <w:r>
        <w:br/>
        <w:t>26</w:t>
        <w:tab/>
        <w:t>&lt; - &gt;</w:t>
      </w:r>
    </w:p>
    <w:p>
      <w:r>
        <w:t>27</w:t>
        <w:tab/>
        <w:t>Literatur und s[Buchwesen]s \ FG Musik, Theater, Bildende Kunst</w:t>
      </w:r>
    </w:p>
    <w:p>
      <w:r>
        <w:t>30</w:t>
        <w:tab/>
        <w:t>1248</w:t>
      </w:r>
    </w:p>
    <w:p>
      <w:r>
        <w:t>40</w:t>
        <w:tab/>
        <w:t>s[Volkswirtschaftsplanung]s der s[Musikverlag]se</w:t>
      </w:r>
    </w:p>
    <w:p>
      <w:r>
        <w:t>43</w:t>
        <w:tab/>
        <w:t>1954 - 1962</w:t>
      </w:r>
    </w:p>
    <w:p>
      <w:r>
        <w:br/>
        <w:t>30</w:t>
        <w:tab/>
        <w:t>1251</w:t>
      </w:r>
    </w:p>
    <w:p>
      <w:r>
        <w:t>40</w:t>
        <w:tab/>
        <w:t>s[Themenpläne]s der s[Verlag]se sowie Erfüllungsberichte</w:t>
      </w:r>
    </w:p>
    <w:p>
      <w:r>
        <w:t>43</w:t>
        <w:tab/>
        <w:t>06.1959 - 06.1961</w:t>
      </w:r>
    </w:p>
    <w:p>
      <w:r>
        <w:br/>
        <w:t>26</w:t>
        <w:tab/>
        <w:t>&lt; - &gt;</w:t>
      </w:r>
    </w:p>
    <w:p>
      <w:r>
        <w:t>27</w:t>
        <w:tab/>
        <w:t>s[Literatur]s und s[Buchwesen]s \ Sektor Naturwissenschaft und Technik</w:t>
      </w:r>
    </w:p>
    <w:p>
      <w:r>
        <w:t>30</w:t>
        <w:tab/>
        <w:t>1249</w:t>
      </w:r>
    </w:p>
    <w:p>
      <w:r>
        <w:t>40</w:t>
        <w:tab/>
        <w:t>s[Themenplanung]s</w:t>
      </w:r>
    </w:p>
    <w:p>
      <w:r>
        <w:t>41</w:t>
        <w:tab/>
        <w:t>u. a. s[2{Geplante} 1{Literatur}]s zu besonderen Anlässen</w:t>
      </w:r>
    </w:p>
    <w:p>
      <w:r>
        <w:t>43</w:t>
        <w:tab/>
        <w:t>12.1957 - 05.1959</w:t>
      </w:r>
    </w:p>
    <w:p>
      <w:r>
        <w:br/>
        <w:t>26</w:t>
        <w:tab/>
        <w:t>&lt; - &gt;</w:t>
      </w:r>
    </w:p>
    <w:p>
      <w:r>
        <w:t>27</w:t>
        <w:tab/>
        <w:t>s[Literatur]s und s[Buchwesen]s \ Sektor s[Literaturpropaganda]s</w:t>
      </w:r>
    </w:p>
    <w:p>
      <w:r>
        <w:t>30</w:t>
        <w:tab/>
        <w:t>1283</w:t>
      </w:r>
    </w:p>
    <w:p>
      <w:r>
        <w:t>40</w:t>
        <w:tab/>
        <w:t>Schriftwechsel mit Institutionen und Einzelpersonen</w:t>
      </w:r>
    </w:p>
    <w:p>
      <w:r>
        <w:t>41</w:t>
        <w:tab/>
        <w:t>u. a. k[Fachschule für s[Buchhändler]s]k</w:t>
      </w:r>
    </w:p>
    <w:p>
      <w:r>
        <w:t>43</w:t>
        <w:tab/>
        <w:t>1955 - 1960</w:t>
      </w:r>
    </w:p>
    <w:p>
      <w:r>
        <w:br/>
        <w:t>30</w:t>
        <w:tab/>
        <w:t>1284</w:t>
      </w:r>
    </w:p>
    <w:p>
      <w:r>
        <w:t>40</w:t>
        <w:tab/>
        <w:t>Grundsatzfragen des s[Volksbuchhandel]ss</w:t>
      </w:r>
    </w:p>
    <w:p>
      <w:r>
        <w:t>43</w:t>
        <w:tab/>
        <w:t>03.1960 - 01.1962</w:t>
      </w:r>
    </w:p>
    <w:p>
      <w:r>
        <w:br/>
        <w:t>30</w:t>
        <w:tab/>
        <w:t>1286</w:t>
      </w:r>
    </w:p>
    <w:p>
      <w:r>
        <w:t>40</w:t>
        <w:tab/>
        <w:t>s[Internationale Beziehungen]s sowie kulturelle Arbeit nach o[Westdeutschland]o auf dem Gebiet des s[Buchhandel]ss</w:t>
      </w:r>
    </w:p>
    <w:p>
      <w:r>
        <w:t>43</w:t>
        <w:tab/>
        <w:t>1957 - 1961</w:t>
      </w:r>
    </w:p>
    <w:p>
      <w:r>
        <w:br/>
        <w:t>30</w:t>
        <w:tab/>
        <w:t>1287</w:t>
      </w:r>
    </w:p>
    <w:p>
      <w:r>
        <w:t>40</w:t>
        <w:tab/>
        <w:t>Aufgaben und Arbeitsweise des Sektors s[Literaturpropaganda]s</w:t>
      </w:r>
    </w:p>
    <w:p>
      <w:r>
        <w:t>43</w:t>
        <w:tab/>
        <w:t>1958 - 1961</w:t>
      </w:r>
    </w:p>
    <w:p>
      <w:r>
        <w:br/>
        <w:t>30</w:t>
        <w:tab/>
        <w:t>1301</w:t>
      </w:r>
    </w:p>
    <w:p>
      <w:r>
        <w:t>40</w:t>
        <w:tab/>
        <w:t>k[Börsenverein der Deutschen s[Buchhändler]s zu o[Leipzig]o]k</w:t>
      </w:r>
    </w:p>
    <w:p>
      <w:r>
        <w:t>43</w:t>
        <w:tab/>
        <w:t>04.1958 - 12.1959</w:t>
      </w:r>
    </w:p>
    <w:p>
      <w:r>
        <w:br/>
        <w:t>30</w:t>
        <w:tab/>
        <w:t>1452</w:t>
      </w:r>
    </w:p>
    <w:p>
      <w:r>
        <w:t>40</w:t>
        <w:tab/>
        <w:t>k[Fachschule für s[Bibliothekswesen]s]k sowie k[Fachschule für s[Buchhändler]s in o[Leipzig]o]k</w:t>
      </w:r>
    </w:p>
    <w:p>
      <w:r>
        <w:t>43</w:t>
        <w:tab/>
        <w:t>05.1959 - 11.1961</w:t>
      </w:r>
    </w:p>
    <w:p>
      <w:r>
        <w:br/>
        <w:t>26</w:t>
        <w:tab/>
        <w:t>&lt; - &gt;</w:t>
      </w:r>
    </w:p>
    <w:p>
      <w:r>
        <w:t>27</w:t>
        <w:tab/>
        <w:t>s[Literatur]s und s[Buchwesen]s \ FG s[Literatur-Einfuhr]s</w:t>
      </w:r>
    </w:p>
    <w:p>
      <w:r>
        <w:t>30</w:t>
        <w:tab/>
        <w:t>1295; 1296</w:t>
      </w:r>
    </w:p>
    <w:p>
      <w:r>
        <w:t>40</w:t>
        <w:tab/>
        <w:t>Grundsätze der s[Kontingentierung]s für den Bezug s[2{wissenschaftliche}r 1{Literatur}]s aus o[Westdeutschland]o und dem s[2{kapitalistische&lt;s&gt;}n 1{Ausland}]s</w:t>
      </w:r>
    </w:p>
    <w:p>
      <w:r>
        <w:t>43</w:t>
        <w:tab/>
        <w:t>1951 - 1962</w:t>
      </w:r>
    </w:p>
    <w:p>
      <w:r>
        <w:t>50</w:t>
        <w:tab/>
        <w:t>2 Bde.</w:t>
      </w:r>
    </w:p>
    <w:p>
      <w:r>
        <w:br/>
        <w:t>26</w:t>
        <w:tab/>
        <w:t>&lt; - &gt;</w:t>
      </w:r>
    </w:p>
    <w:p>
      <w:r>
        <w:t>27</w:t>
        <w:tab/>
        <w:t>s[Literatur]s und s[Buchwesen]s \ Stellv. Leiter</w:t>
      </w:r>
    </w:p>
    <w:p>
      <w:r>
        <w:t>30</w:t>
        <w:tab/>
        <w:t>1300</w:t>
      </w:r>
    </w:p>
    <w:p>
      <w:r>
        <w:t>40</w:t>
        <w:tab/>
        <w:t>k[Börsenverein der Deutschen s[Buchhändler]s zu o[Leipzig]o]k</w:t>
      </w:r>
    </w:p>
    <w:p>
      <w:r>
        <w:t>43</w:t>
        <w:tab/>
        <w:t>08.1956 - 03.1959</w:t>
      </w:r>
    </w:p>
    <w:p>
      <w:r>
        <w:br/>
        <w:t>26</w:t>
        <w:tab/>
        <w:t>&lt; - &gt;</w:t>
      </w:r>
    </w:p>
    <w:p>
      <w:r>
        <w:t>27</w:t>
        <w:tab/>
        <w:t>k[HA s[Schöne Literatur]s]k</w:t>
      </w:r>
    </w:p>
    <w:p>
      <w:r>
        <w:t>30</w:t>
        <w:tab/>
        <w:t>1361</w:t>
      </w:r>
    </w:p>
    <w:p>
      <w:r>
        <w:t>40</w:t>
        <w:tab/>
        <w:t>Schriftwechsel mit Abteilungen des k[1{Ministerium}s 2{für Kultur}]k</w:t>
      </w:r>
    </w:p>
    <w:p>
      <w:r>
        <w:t>43</w:t>
        <w:tab/>
        <w:t>03.1956 - 11.1956</w:t>
      </w:r>
    </w:p>
    <w:p>
      <w:r>
        <w:br/>
        <w:t>30</w:t>
        <w:tab/>
        <w:t>1362; 1363</w:t>
      </w:r>
    </w:p>
    <w:p>
      <w:r>
        <w:t>40</w:t>
        <w:tab/>
        <w:t>s[Themenplanung]s der s[2{belletristische&lt;r&gt;}n 1{&lt;Verlag&gt;}]s, s[Kunst&lt;verlag&gt;]s- und s[Musikverlag]se</w:t>
      </w:r>
    </w:p>
    <w:p>
      <w:r>
        <w:t>43</w:t>
        <w:tab/>
        <w:t>11.1956 - 05.1958</w:t>
      </w:r>
    </w:p>
    <w:p>
      <w:r>
        <w:t>50</w:t>
        <w:tab/>
        <w:t>2 Bde.</w:t>
      </w:r>
    </w:p>
    <w:p>
      <w:r>
        <w:br/>
        <w:t>30</w:t>
        <w:tab/>
        <w:t>1364; 1365</w:t>
      </w:r>
    </w:p>
    <w:p>
      <w:r>
        <w:t>40</w:t>
        <w:tab/>
        <w:t>s[Lektoratsgutachten]s</w:t>
      </w:r>
    </w:p>
    <w:p>
      <w:r>
        <w:t>43</w:t>
        <w:tab/>
        <w:t>1954 - 1957</w:t>
      </w:r>
    </w:p>
    <w:p>
      <w:r>
        <w:t>50</w:t>
        <w:tab/>
        <w:t>2 Bde.</w:t>
      </w:r>
    </w:p>
    <w:p>
      <w:r>
        <w:br/>
        <w:t>30</w:t>
        <w:tab/>
        <w:t>1366</w:t>
      </w:r>
    </w:p>
    <w:p>
      <w:r>
        <w:t>40</w:t>
        <w:tab/>
        <w:t>Arbeitstagung des k[1{Ministerium}s 2{für Kultur}]k und des k[1{Staatssekretariat}s 2{für Hochschulwesen}]k zu Fragen der s[Literaturentwicklung]s in Auswertung des s[3{IV.} 1{Deutsche&lt;r&gt;}n 2{s[Schriftstellerkongress]s}]ses am z[30.5.&lt;1956&gt;]z und z[8.6.1956]z</w:t>
      </w:r>
    </w:p>
    <w:p>
      <w:r>
        <w:t>43</w:t>
        <w:tab/>
        <w:t>05.1956 - 06.1956</w:t>
      </w:r>
    </w:p>
    <w:p>
      <w:r>
        <w:br/>
        <w:t>30</w:t>
        <w:tab/>
        <w:t>1368</w:t>
      </w:r>
    </w:p>
    <w:p>
      <w:r>
        <w:t>40</w:t>
        <w:tab/>
        <w:t>Zusammmenarbeit zwischen der k[HA s[Schöne Literatur]s]k und der k[HV s[Verlagswesen]s]k des k[1{Ministerium}s 2{für Kultur}]k</w:t>
      </w:r>
    </w:p>
    <w:p>
      <w:r>
        <w:t>43</w:t>
        <w:tab/>
        <w:t>05.1954 - 11.1957</w:t>
      </w:r>
    </w:p>
    <w:p>
      <w:r>
        <w:br/>
        <w:t>30</w:t>
        <w:tab/>
        <w:t>1370</w:t>
      </w:r>
    </w:p>
    <w:p>
      <w:r>
        <w:t>40</w:t>
        <w:tab/>
        <w:t>k[Deutscher s[Schriftstellerverband]s]k</w:t>
      </w:r>
    </w:p>
    <w:p>
      <w:r>
        <w:t>43</w:t>
        <w:tab/>
        <w:t>07.1955 - 11.1956</w:t>
      </w:r>
    </w:p>
    <w:p>
      <w:r>
        <w:br/>
        <w:t>30</w:t>
        <w:tab/>
        <w:t>1371</w:t>
      </w:r>
    </w:p>
    <w:p>
      <w:r>
        <w:t>40</w:t>
        <w:tab/>
        <w:t>s[2{IV.} 1{Deutscher s[Schriftstellerkongreß]s}]s</w:t>
      </w:r>
    </w:p>
    <w:p>
      <w:r>
        <w:t>43</w:t>
        <w:tab/>
        <w:t>01.1955 - 01.1956</w:t>
      </w:r>
    </w:p>
    <w:p>
      <w:r>
        <w:br/>
        <w:t>30</w:t>
        <w:tab/>
        <w:t>1372</w:t>
      </w:r>
    </w:p>
    <w:p>
      <w:r>
        <w:t>40</w:t>
        <w:tab/>
        <w:t>k[Deutscher s[Schriftstellerverband]s]k</w:t>
      </w:r>
    </w:p>
    <w:p>
      <w:r>
        <w:t>41</w:t>
        <w:tab/>
        <w:t>u. a. s[Autorenkonferenz]s des k[1{s[Verlag]s}es 2{Neues Leben}]k am z[16.04.1955]z; Sitzungen der k[Rechts- und Berufskommission des k[1{Deutsche&lt;r&gt;}n 2{s[Schriftstellerverband]s}]kes]k</w:t>
      </w:r>
    </w:p>
    <w:p>
      <w:r>
        <w:t>43</w:t>
        <w:tab/>
        <w:t>02.1955 - 07.1955</w:t>
      </w:r>
    </w:p>
    <w:p>
      <w:r>
        <w:br/>
        <w:t>30</w:t>
        <w:tab/>
        <w:t>1373 - 1376</w:t>
      </w:r>
    </w:p>
    <w:p>
      <w:r>
        <w:t>40</w:t>
        <w:tab/>
        <w:t>Preisausschreiben zur Schaffung einer neuen s[Kinder&lt;literatur&gt;]s- und s[Jugendliteratur]s</w:t>
      </w:r>
    </w:p>
    <w:p>
      <w:r>
        <w:t>43</w:t>
        <w:tab/>
        <w:t>03.1953 - 06.1956</w:t>
      </w:r>
    </w:p>
    <w:p>
      <w:r>
        <w:t>50</w:t>
        <w:tab/>
        <w:t>4 Bde.</w:t>
      </w:r>
    </w:p>
    <w:p>
      <w:r>
        <w:br/>
        <w:t>30</w:t>
        <w:tab/>
        <w:t>1394; 1395</w:t>
      </w:r>
    </w:p>
    <w:p>
      <w:r>
        <w:t>40</w:t>
        <w:tab/>
        <w:t>k[Büro für s[Urheberrecht]se]k</w:t>
      </w:r>
    </w:p>
    <w:p>
      <w:r>
        <w:t>41</w:t>
        <w:tab/>
        <w:t>Enthält: Vorbereitung der Gründung; Tätigkeit der k[s[Urheberrechtskommission]s beim k[Ministerium für Kultur]k]k</w:t>
      </w:r>
    </w:p>
    <w:p>
      <w:r>
        <w:t>43</w:t>
        <w:tab/>
        <w:t>1954 - 1958</w:t>
      </w:r>
    </w:p>
    <w:p>
      <w:r>
        <w:t>50</w:t>
        <w:tab/>
        <w:t>2 Bde.</w:t>
      </w:r>
    </w:p>
    <w:p>
      <w:r>
        <w:br/>
        <w:t>30</w:t>
        <w:tab/>
        <w:t>1396</w:t>
      </w:r>
    </w:p>
    <w:p>
      <w:r>
        <w:t>40</w:t>
        <w:tab/>
        <w:t>k[Nationale Forschungs- und Gedenkstätten der klassischen deutschen Literatur in o[Weimar]o]k</w:t>
      </w:r>
    </w:p>
    <w:p>
      <w:r>
        <w:t>41</w:t>
        <w:tab/>
        <w:t>u. a. s[Nachlaß]s von p[2{Martin} 1{Andersen-Nexö}]p</w:t>
      </w:r>
    </w:p>
    <w:p>
      <w:r>
        <w:t>43</w:t>
        <w:tab/>
        <w:t>01.1954 - 07.1957</w:t>
      </w:r>
    </w:p>
    <w:p>
      <w:r>
        <w:br/>
        <w:t>30</w:t>
        <w:tab/>
        <w:t>1398</w:t>
      </w:r>
    </w:p>
    <w:p>
      <w:r>
        <w:t>40</w:t>
        <w:tab/>
        <w:t>Schriftwechsel mit Institutionen und Einzelpersonen</w:t>
      </w:r>
    </w:p>
    <w:p>
      <w:r>
        <w:t>41</w:t>
        <w:tab/>
        <w:t>u. a. k[Deutscher s[Schriftstellerverband]s]k</w:t>
      </w:r>
    </w:p>
    <w:p>
      <w:r>
        <w:t>43</w:t>
        <w:tab/>
        <w:t>08.1956 - 02.1958</w:t>
      </w:r>
    </w:p>
    <w:p>
      <w:r>
        <w:br/>
        <w:t>30</w:t>
        <w:tab/>
        <w:t>1399</w:t>
      </w:r>
    </w:p>
    <w:p>
      <w:r>
        <w:t>40</w:t>
        <w:tab/>
        <w:t>Schriftwechsel mit Institutionen und Einzelpersonen</w:t>
      </w:r>
    </w:p>
    <w:p>
      <w:r>
        <w:t>41</w:t>
        <w:tab/>
        <w:t>u. a. p[2{Ludwig} 1{Renn}]p; p[2{Benno} 1{Voelkner}]p; p[2{Günther} 1{Wirth}]p; p[2{Alex} 1{Wedding}]p; p[2{F.C.} 1{Weiskopf}]p; k[s[Verlag]s Kultur und Fortschritt]k</w:t>
      </w:r>
    </w:p>
    <w:p>
      <w:r>
        <w:t>43</w:t>
        <w:tab/>
        <w:t>01.1955 - 12.1955</w:t>
      </w:r>
    </w:p>
    <w:p>
      <w:r>
        <w:br/>
        <w:t>30</w:t>
        <w:tab/>
        <w:t>1400</w:t>
      </w:r>
    </w:p>
    <w:p>
      <w:r>
        <w:t>40</w:t>
        <w:tab/>
        <w:t>Schriftwechsel mit Institutionen und Einzelpersonen</w:t>
      </w:r>
    </w:p>
    <w:p>
      <w:r>
        <w:t>41</w:t>
        <w:tab/>
        <w:t>u. a. p[2{Georg} 1{Maurer}]p</w:t>
      </w:r>
    </w:p>
    <w:p>
      <w:r>
        <w:t>43</w:t>
        <w:tab/>
        <w:t>04.1957 - 05.1958</w:t>
      </w:r>
    </w:p>
    <w:p>
      <w:r>
        <w:br/>
        <w:t>30</w:t>
        <w:tab/>
        <w:t>1401</w:t>
      </w:r>
    </w:p>
    <w:p>
      <w:r>
        <w:t>40</w:t>
        <w:tab/>
        <w:t>Schriftwechsel mit Institutionen und Einzelpersonen</w:t>
      </w:r>
    </w:p>
    <w:p>
      <w:r>
        <w:t>41</w:t>
        <w:tab/>
        <w:t>u. a. k[Deutscher s[Schriftstellerverband]s]k</w:t>
      </w:r>
    </w:p>
    <w:p>
      <w:r>
        <w:t>43</w:t>
        <w:tab/>
        <w:t>09.1954 - 05.1956</w:t>
      </w:r>
    </w:p>
    <w:p>
      <w:r>
        <w:br/>
        <w:t>30</w:t>
        <w:tab/>
        <w:t>1402</w:t>
      </w:r>
    </w:p>
    <w:p>
      <w:r>
        <w:t>40</w:t>
        <w:tab/>
        <w:t>Zusammenarbeit mit dem k[1{Deutsche&lt;r&gt;}n 2{s[Schriftstellerverband]s}]k</w:t>
      </w:r>
    </w:p>
    <w:p>
      <w:r>
        <w:t>43</w:t>
        <w:tab/>
        <w:t>01.1957 - 12.1957</w:t>
      </w:r>
    </w:p>
    <w:p>
      <w:r>
        <w:br/>
        <w:t>30</w:t>
        <w:tab/>
        <w:t>1404</w:t>
      </w:r>
    </w:p>
    <w:p>
      <w:r>
        <w:t>40</w:t>
        <w:tab/>
        <w:t>Schriftwechsel mit Institutionen und Einzelpersonen</w:t>
      </w:r>
    </w:p>
    <w:p>
      <w:r>
        <w:t>41</w:t>
        <w:tab/>
        <w:t>u. a. k[Deutscher s[Schriftstellerverband]s]k p[2{Jan} 1{Koplowitz}]p; p[2{Berta} 1{Lask}]p; p[2{Luitpold} 1{Steidle}]p; p[2{Michail} 1{Rapoport}]p; p[2{Günter} 1{Rücker}]p; p[2{Harry} 1{Thürk}]p</w:t>
      </w:r>
    </w:p>
    <w:p>
      <w:r>
        <w:t>43</w:t>
        <w:tab/>
        <w:t>06.1955 - 10.1956</w:t>
      </w:r>
    </w:p>
    <w:p>
      <w:r>
        <w:br/>
        <w:t>30</w:t>
        <w:tab/>
        <w:t>1406</w:t>
      </w:r>
    </w:p>
    <w:p>
      <w:r>
        <w:t>40</w:t>
        <w:tab/>
        <w:t>Schriftwechsel mit Institutionen und Einzelpersonen</w:t>
      </w:r>
    </w:p>
    <w:p>
      <w:r>
        <w:t>41</w:t>
        <w:tab/>
        <w:t>u. a. p[2{Lotte} 1{Fürnberg}]p</w:t>
      </w:r>
    </w:p>
    <w:p>
      <w:r>
        <w:t>43</w:t>
        <w:tab/>
        <w:t>01.1955 - 10.1955</w:t>
      </w:r>
    </w:p>
    <w:p>
      <w:r>
        <w:br/>
        <w:t>30</w:t>
        <w:tab/>
        <w:t>1407</w:t>
      </w:r>
    </w:p>
    <w:p>
      <w:r>
        <w:t>40</w:t>
        <w:tab/>
        <w:t>Schriftwechsel mit Institutionen und Einzelpersonen</w:t>
      </w:r>
    </w:p>
    <w:p>
      <w:r>
        <w:t>41</w:t>
        <w:tab/>
        <w:t>u. a. p[2{Arnolt} 1{Bronnen}]p; p[2{Franz} 1{Fühmann}]p; p[2{Karl} 1{Grünberg}]p; p[2{Franz} 1{Hammer}]p; p[2{Eberhard} 1{Hielscher}]p</w:t>
      </w:r>
    </w:p>
    <w:p>
      <w:r>
        <w:t>43</w:t>
        <w:tab/>
        <w:t>12.1955 - 11.1956</w:t>
      </w:r>
    </w:p>
    <w:p>
      <w:r>
        <w:br/>
        <w:t>30</w:t>
        <w:tab/>
        <w:t>1408</w:t>
      </w:r>
    </w:p>
    <w:p>
      <w:r>
        <w:t>40</w:t>
        <w:tab/>
        <w:t>Schriftwechsel mit Institutionen und Einzelpersonen</w:t>
      </w:r>
    </w:p>
    <w:p>
      <w:r>
        <w:t>43</w:t>
        <w:tab/>
        <w:t>01.1956 - 12.1957</w:t>
      </w:r>
    </w:p>
    <w:p>
      <w:r>
        <w:br/>
        <w:t>30</w:t>
        <w:tab/>
        <w:t>1409</w:t>
      </w:r>
    </w:p>
    <w:p>
      <w:r>
        <w:t>40</w:t>
        <w:tab/>
        <w:t>Schriftwechsel mit Institutionen und Einzelpersonen</w:t>
      </w:r>
    </w:p>
    <w:p>
      <w:r>
        <w:t>43</w:t>
        <w:tab/>
        <w:t>11.1956 - 12.1957</w:t>
      </w:r>
    </w:p>
    <w:p>
      <w:r>
        <w:br/>
        <w:t>30</w:t>
        <w:tab/>
        <w:t>1410</w:t>
      </w:r>
    </w:p>
    <w:p>
      <w:r>
        <w:t>40</w:t>
        <w:tab/>
        <w:t>Schriftwechsel mit Institutionen und Einzelpersonen</w:t>
      </w:r>
    </w:p>
    <w:p>
      <w:r>
        <w:t>43</w:t>
        <w:tab/>
        <w:t>1953 - 1958</w:t>
      </w:r>
    </w:p>
    <w:p>
      <w:r>
        <w:br/>
        <w:t>26</w:t>
        <w:tab/>
        <w:t>&lt; - &gt;</w:t>
      </w:r>
    </w:p>
    <w:p>
      <w:r>
        <w:t>27</w:t>
        <w:tab/>
        <w:t>k[HV s[Verlag]se und s[Buchhandel]s]k</w:t>
      </w:r>
    </w:p>
    <w:p>
      <w:r>
        <w:t>30</w:t>
        <w:tab/>
        <w:t>1475</w:t>
      </w:r>
    </w:p>
    <w:p>
      <w:r>
        <w:t>40</w:t>
        <w:tab/>
        <w:t>Plananalysen</w:t>
      </w:r>
    </w:p>
    <w:p>
      <w:r>
        <w:t>43</w:t>
        <w:tab/>
        <w:t>1959 - 1963</w:t>
      </w:r>
    </w:p>
    <w:p>
      <w:r>
        <w:br/>
        <w:t>30</w:t>
        <w:tab/>
        <w:t>1484 - 1486</w:t>
      </w:r>
    </w:p>
    <w:p>
      <w:r>
        <w:t>40</w:t>
        <w:tab/>
        <w:t>Berichte über die Planerfüllung</w:t>
      </w:r>
    </w:p>
    <w:p>
      <w:r>
        <w:t>43</w:t>
        <w:tab/>
        <w:t>04.1962 - 03.1966</w:t>
      </w:r>
    </w:p>
    <w:p>
      <w:r>
        <w:t>50</w:t>
        <w:tab/>
        <w:t>3 Bde.</w:t>
      </w:r>
    </w:p>
    <w:p>
      <w:r>
        <w:br/>
        <w:t>30</w:t>
        <w:tab/>
        <w:t>1496; 1497</w:t>
      </w:r>
    </w:p>
    <w:p>
      <w:r>
        <w:t>40</w:t>
        <w:tab/>
        <w:t>s[Rahmenkollektivvertrag]s über die s[1{Arbeits}-, Gehalts- und s[Lohn]s2{bedingung}]sen der Werktätigen in den s[Buch&lt;verlag&gt;]s- und s[Zeitschriftenverlag]sen im Bereich des Wirtschaftszweiges s[Verlag]se des k[1{Ministerium}s 2{für Kultur}]k, Hauptverwaltung Verlage und s[Buchhandel]s und den Buch- und Zeitschriftenverlagen der k[Zentrag]k</w:t>
      </w:r>
    </w:p>
    <w:p>
      <w:r>
        <w:t>43</w:t>
        <w:tab/>
        <w:t>08.1961 - 12.1964; 03.1965</w:t>
      </w:r>
    </w:p>
    <w:p>
      <w:r>
        <w:br/>
        <w:t>30</w:t>
        <w:tab/>
        <w:t>1499</w:t>
      </w:r>
    </w:p>
    <w:p>
      <w:r>
        <w:t>40</w:t>
        <w:tab/>
        <w:t>s[Gutachtertätigkeit]s</w:t>
      </w:r>
    </w:p>
    <w:p>
      <w:r>
        <w:t>41</w:t>
        <w:tab/>
        <w:t>u. a. Grundsätze zur Verbesserung der s[Begutachtung]s von s[Gegenwartsliteratur]s</w:t>
      </w:r>
    </w:p>
    <w:p>
      <w:r>
        <w:t>43</w:t>
        <w:tab/>
        <w:t>1960 - 1967</w:t>
      </w:r>
    </w:p>
    <w:p>
      <w:r>
        <w:br/>
        <w:t>30</w:t>
        <w:tab/>
        <w:t>1820</w:t>
      </w:r>
    </w:p>
    <w:p>
      <w:r>
        <w:t>40</w:t>
        <w:tab/>
        <w:t>Schriftwechsel mit den Räten der Bezirke</w:t>
      </w:r>
    </w:p>
    <w:p>
      <w:r>
        <w:t>41</w:t>
        <w:tab/>
        <w:t>Enthält v.a.: Anleitung der s[Bezirksdruckgenehmigungsstelle]sn</w:t>
      </w:r>
    </w:p>
    <w:p>
      <w:r>
        <w:t>43</w:t>
        <w:tab/>
        <w:t>11.1964 - 11.1965</w:t>
      </w:r>
    </w:p>
    <w:p>
      <w:r>
        <w:br/>
        <w:t>30</w:t>
        <w:tab/>
        <w:t>1823</w:t>
      </w:r>
    </w:p>
    <w:p>
      <w:r>
        <w:t>40</w:t>
        <w:tab/>
        <w:t>Ökonomische Probleme der Ausnutzung der s[Lizenzrecht]se s[2{schöngeistiger} 1{Verlag}]se und ihre Bedeutung für die s[Devisenwirtschaft]s und den s[Außenhandel]s</w:t>
      </w:r>
    </w:p>
    <w:p>
      <w:r>
        <w:t>42</w:t>
        <w:tab/>
        <w:t>Diplomarbeit von p[2{Hans-Otto} 1{Lecht}]p</w:t>
      </w:r>
    </w:p>
    <w:p>
      <w:r>
        <w:t>43</w:t>
        <w:tab/>
        <w:t>05.1964 - 06.1964</w:t>
      </w:r>
    </w:p>
    <w:p>
      <w:r>
        <w:br/>
        <w:t>30</w:t>
        <w:tab/>
        <w:t>1831</w:t>
      </w:r>
    </w:p>
    <w:p>
      <w:r>
        <w:t>40</w:t>
        <w:tab/>
        <w:t>Mitteilungen der k[HV s[Verlag]se und s[Buchhandel]s]k</w:t>
      </w:r>
    </w:p>
    <w:p>
      <w:r>
        <w:t>41</w:t>
        <w:tab/>
        <w:t>u. a. s[Buch-Export-Information]sen</w:t>
      </w:r>
    </w:p>
    <w:p>
      <w:r>
        <w:t>43</w:t>
        <w:tab/>
        <w:t>02.1963 - 04.1965</w:t>
      </w:r>
    </w:p>
    <w:p>
      <w:r>
        <w:br/>
        <w:t>30</w:t>
        <w:tab/>
        <w:t>1832</w:t>
      </w:r>
    </w:p>
    <w:p>
      <w:r>
        <w:t>40</w:t>
        <w:tab/>
        <w:t>s[Statistik]s nach s[Literaturgruppe]sn, I. Quartal z[1963]z</w:t>
      </w:r>
    </w:p>
    <w:p>
      <w:r>
        <w:t>43</w:t>
        <w:tab/>
        <w:t>05.1963 - 06.1963</w:t>
      </w:r>
    </w:p>
    <w:p>
      <w:r>
        <w:br/>
        <w:t>30</w:t>
        <w:tab/>
        <w:t>1837</w:t>
      </w:r>
    </w:p>
    <w:p>
      <w:r>
        <w:t>40</w:t>
        <w:tab/>
        <w:t>s[Herausgabe von s[Unterrichtsliteratur]s]s auf dem Gebiete der s[Musik]s</w:t>
      </w:r>
    </w:p>
    <w:p>
      <w:r>
        <w:t>43</w:t>
        <w:tab/>
        <w:t>1959 - 1964</w:t>
      </w:r>
    </w:p>
    <w:p>
      <w:r>
        <w:br/>
        <w:t>26</w:t>
        <w:tab/>
        <w:t>&lt; - &gt;</w:t>
      </w:r>
    </w:p>
    <w:p>
      <w:r>
        <w:t>27</w:t>
        <w:tab/>
        <w:t>k[HV s[Verlag]se und s[Buchhandel]s]k \ s[Literaturverbreitung]s und -s[&lt;Literatur&gt;propaganda]s</w:t>
      </w:r>
    </w:p>
    <w:p>
      <w:r>
        <w:t>30</w:t>
        <w:tab/>
        <w:t>1424</w:t>
      </w:r>
    </w:p>
    <w:p>
      <w:r>
        <w:t>40</w:t>
        <w:tab/>
        <w:t>Haushaltpläne der nachgeordneten Einrichtungen auf dem Gebiete des s[Bibliothekswesen]ss</w:t>
      </w:r>
    </w:p>
    <w:p>
      <w:r>
        <w:t>41</w:t>
        <w:tab/>
        <w:t>u. a. s[Bibliotheksarbeit]s auf dem Lande; s[2{Gewerbliche} 1{Leihbücherei}]sen</w:t>
      </w:r>
    </w:p>
    <w:p>
      <w:r>
        <w:t>43</w:t>
        <w:tab/>
        <w:t>1958 - 1963</w:t>
      </w:r>
    </w:p>
    <w:p>
      <w:r>
        <w:br/>
        <w:t>30</w:t>
        <w:tab/>
        <w:t>1429</w:t>
      </w:r>
    </w:p>
    <w:p>
      <w:r>
        <w:t>40</w:t>
        <w:tab/>
        <w:t>Zusammenarbeit mit den örtlichen Organen auf dem Gebiet der s[Literaturpropaganda]s</w:t>
      </w:r>
    </w:p>
    <w:p>
      <w:r>
        <w:t>43</w:t>
        <w:tab/>
        <w:t>11.1961 - 02.1962</w:t>
      </w:r>
    </w:p>
    <w:p>
      <w:r>
        <w:br/>
        <w:t>30</w:t>
        <w:tab/>
        <w:t>1430</w:t>
      </w:r>
    </w:p>
    <w:p>
      <w:r>
        <w:t>40</w:t>
        <w:tab/>
        <w:t>Verbesserung der s[Literaturpropaganda]s</w:t>
      </w:r>
    </w:p>
    <w:p>
      <w:r>
        <w:t>43</w:t>
        <w:tab/>
        <w:t>07.1963 - 01.1964</w:t>
      </w:r>
    </w:p>
    <w:p>
      <w:r>
        <w:br/>
        <w:t>30</w:t>
        <w:tab/>
        <w:t>1445</w:t>
      </w:r>
    </w:p>
    <w:p>
      <w:r>
        <w:t>40</w:t>
        <w:tab/>
        <w:t>s[2{Gewerbliche} 1{Leihbibliothek}]sen</w:t>
      </w:r>
    </w:p>
    <w:p>
      <w:r>
        <w:t>41</w:t>
        <w:tab/>
        <w:t>u. a. Richtlinien für die s[Überprüfung]s der s[Leihbibliothek]s</w:t>
      </w:r>
    </w:p>
    <w:p>
      <w:r>
        <w:t>43</w:t>
        <w:tab/>
        <w:t>05.1952 - 11.1952</w:t>
      </w:r>
    </w:p>
    <w:p>
      <w:r>
        <w:br/>
        <w:t>30</w:t>
        <w:tab/>
        <w:t>1456 - 1459</w:t>
      </w:r>
    </w:p>
    <w:p>
      <w:r>
        <w:t>40</w:t>
        <w:tab/>
        <w:t>s[Aus&lt;bildung&gt;]s und s[Weiterbildung]s der s[Bibliothekar]se und s[Buchhändler]s</w:t>
      </w:r>
    </w:p>
    <w:p>
      <w:r>
        <w:t>41</w:t>
        <w:tab/>
        <w:t>u. a. k[Fachschule für s[Buchhändler]s]k</w:t>
      </w:r>
    </w:p>
    <w:p>
      <w:r>
        <w:t>43</w:t>
        <w:tab/>
        <w:t>1958 - 12.1965</w:t>
      </w:r>
    </w:p>
    <w:p>
      <w:r>
        <w:t>50</w:t>
        <w:tab/>
        <w:t>4 Bde.</w:t>
      </w:r>
    </w:p>
    <w:p>
      <w:r>
        <w:br/>
        <w:t>30</w:t>
        <w:tab/>
        <w:t>1461</w:t>
      </w:r>
    </w:p>
    <w:p>
      <w:r>
        <w:t>40</w:t>
        <w:tab/>
        <w:t>s[Ausbildungsrichtlinie]sn für s[Buchhändler]s</w:t>
      </w:r>
    </w:p>
    <w:p>
      <w:r>
        <w:t>43</w:t>
        <w:tab/>
        <w:t>01.1963</w:t>
      </w:r>
    </w:p>
    <w:p>
      <w:r>
        <w:br/>
        <w:t>30</w:t>
        <w:tab/>
        <w:t>1462</w:t>
      </w:r>
    </w:p>
    <w:p>
      <w:r>
        <w:t>40</w:t>
        <w:tab/>
        <w:t>s[Berufsbild]s für mittlere Kader im s[Verlag]s und s[Buchhandel]s (s[Fachschulabsolvent]s)</w:t>
      </w:r>
    </w:p>
    <w:p>
      <w:r>
        <w:t>43</w:t>
        <w:tab/>
        <w:t>1964 - 1965</w:t>
      </w:r>
    </w:p>
    <w:p>
      <w:r>
        <w:br/>
        <w:t>30</w:t>
        <w:tab/>
        <w:t>1817</w:t>
      </w:r>
    </w:p>
    <w:p>
      <w:r>
        <w:t>40</w:t>
        <w:tab/>
        <w:t>Protokolle von Arbeitsberatungen</w:t>
      </w:r>
    </w:p>
    <w:p>
      <w:r>
        <w:t>43</w:t>
        <w:tab/>
        <w:t>1956 - 1963</w:t>
      </w:r>
    </w:p>
    <w:p>
      <w:r>
        <w:br/>
        <w:t>30</w:t>
        <w:tab/>
        <w:t>1818</w:t>
      </w:r>
    </w:p>
    <w:p>
      <w:r>
        <w:t>40</w:t>
        <w:tab/>
        <w:t>Arbeitsbesprechungen der Abteilung s[Literaturverbreitung]s und -s[&lt;Literatur&gt;propaganda]s</w:t>
      </w:r>
    </w:p>
    <w:p>
      <w:r>
        <w:t>43</w:t>
        <w:tab/>
        <w:t>01.1964 - 12.1964</w:t>
      </w:r>
    </w:p>
    <w:p>
      <w:r>
        <w:br/>
        <w:t>30</w:t>
        <w:tab/>
        <w:t>1819</w:t>
      </w:r>
    </w:p>
    <w:p>
      <w:r>
        <w:t>40</w:t>
        <w:tab/>
        <w:t>Protokolle der Dienstbesprechungen der k[1{Zentrale}n 2{Leitung des s[Volksbuchhandel]ss}]k</w:t>
      </w:r>
    </w:p>
    <w:p>
      <w:r>
        <w:t>43</w:t>
        <w:tab/>
        <w:t>01.1963 - 12.1963</w:t>
      </w:r>
    </w:p>
    <w:p>
      <w:r>
        <w:br/>
        <w:t>26</w:t>
        <w:tab/>
        <w:t>&lt; - &gt;</w:t>
      </w:r>
    </w:p>
    <w:p>
      <w:r>
        <w:t>27</w:t>
        <w:tab/>
        <w:t>k[HV s[Verlag]se und s[Buchhandel]s]k \ s[Buchhandel]s</w:t>
      </w:r>
    </w:p>
    <w:p>
      <w:r>
        <w:t>30</w:t>
        <w:tab/>
        <w:t>1453</w:t>
      </w:r>
    </w:p>
    <w:p>
      <w:r>
        <w:t>40</w:t>
        <w:tab/>
        <w:t>Eröffnung der k[Fachschule für s[Buchhändler]s in o[Leipzig]o]k</w:t>
      </w:r>
    </w:p>
    <w:p>
      <w:r>
        <w:t>43</w:t>
        <w:tab/>
        <w:t>08.1956 - 09.1957</w:t>
      </w:r>
    </w:p>
    <w:p>
      <w:r>
        <w:br/>
        <w:t>26</w:t>
        <w:tab/>
        <w:t>&lt; - &gt;</w:t>
      </w:r>
    </w:p>
    <w:p>
      <w:r>
        <w:t>27</w:t>
        <w:tab/>
        <w:t>k[HV s[Verlag]se und s[Buchhandel]s]k \ Leiter</w:t>
      </w:r>
    </w:p>
    <w:p>
      <w:r>
        <w:t>30</w:t>
        <w:tab/>
        <w:t>1468</w:t>
      </w:r>
    </w:p>
    <w:p>
      <w:r>
        <w:t>40</w:t>
        <w:tab/>
        <w:t>Dienstbesprechung des Leiters der k[HV s[Verlag]se und s[Buchhandel]s]k</w:t>
      </w:r>
    </w:p>
    <w:p>
      <w:r>
        <w:t>43</w:t>
        <w:tab/>
        <w:t>01.1963 - 12.1963</w:t>
      </w:r>
    </w:p>
    <w:p>
      <w:r>
        <w:br/>
        <w:t>30</w:t>
        <w:tab/>
        <w:t>1470</w:t>
      </w:r>
    </w:p>
    <w:p>
      <w:r>
        <w:t>40</w:t>
        <w:tab/>
        <w:t>Arbeitspläne der Abteilung der Hauptverwaltungen</w:t>
      </w:r>
    </w:p>
    <w:p>
      <w:r>
        <w:t>43</w:t>
        <w:tab/>
        <w:t>12.1963 - 08.1964</w:t>
      </w:r>
    </w:p>
    <w:p>
      <w:r>
        <w:br/>
        <w:t>30</w:t>
        <w:tab/>
        <w:t>1471</w:t>
      </w:r>
    </w:p>
    <w:p>
      <w:r>
        <w:t>40</w:t>
        <w:tab/>
        <w:t>Schriftwechsel mit den Abteilungen der Hauptverwaltung</w:t>
      </w:r>
    </w:p>
    <w:p>
      <w:r>
        <w:t>41</w:t>
        <w:tab/>
        <w:t>u. a. Aufstellung der der k[HV s[Verlag]se und s[Buchhandel]s]k unterstellten Verlage</w:t>
      </w:r>
    </w:p>
    <w:p>
      <w:r>
        <w:t>43</w:t>
        <w:tab/>
        <w:t>01.1963 - 12.1963</w:t>
      </w:r>
    </w:p>
    <w:p>
      <w:r>
        <w:br/>
        <w:t>30</w:t>
        <w:tab/>
        <w:t>1472</w:t>
      </w:r>
    </w:p>
    <w:p>
      <w:r>
        <w:t>40</w:t>
        <w:tab/>
        <w:t>Schriftwechsel mit den Abteilungen des k[1{Ministerium}s 2{für Kultur}]k</w:t>
      </w:r>
    </w:p>
    <w:p>
      <w:r>
        <w:t>43</w:t>
        <w:tab/>
        <w:t>01.1963 - 12.1963</w:t>
      </w:r>
    </w:p>
    <w:p>
      <w:r>
        <w:br/>
        <w:t>30</w:t>
        <w:tab/>
        <w:t>1487</w:t>
      </w:r>
    </w:p>
    <w:p>
      <w:r>
        <w:t>40</w:t>
        <w:tab/>
        <w:t>Rechenschaftslegungen der s[Verlag]se</w:t>
      </w:r>
    </w:p>
    <w:p>
      <w:r>
        <w:t>43</w:t>
        <w:tab/>
        <w:t>01.1963 - 06.1964</w:t>
      </w:r>
    </w:p>
    <w:p>
      <w:r>
        <w:br/>
        <w:t>30</w:t>
        <w:tab/>
        <w:t>1813</w:t>
      </w:r>
    </w:p>
    <w:p>
      <w:r>
        <w:t>40</w:t>
        <w:tab/>
        <w:t>Schriftwechsel mit Institutionen und Einzelpersonen</w:t>
      </w:r>
    </w:p>
    <w:p>
      <w:r>
        <w:t>41</w:t>
        <w:tab/>
        <w:t>u. a. k[Deutsche s[Buch-Export]s-s[&lt;Buch-&gt;Import]s GmbH]k; k[o[Leipzig]oer s[Kommissions&lt;handel&gt;]s- und s[Großbuchhandel]s]k; k[IG s[Druck]s und Papier]k</w:t>
      </w:r>
    </w:p>
    <w:p>
      <w:r>
        <w:t>43</w:t>
        <w:tab/>
        <w:t>11.1962 - 12.1963</w:t>
      </w:r>
    </w:p>
    <w:p>
      <w:r>
        <w:br/>
        <w:t>30</w:t>
        <w:tab/>
        <w:t>1833</w:t>
      </w:r>
    </w:p>
    <w:p>
      <w:r>
        <w:t>40</w:t>
        <w:tab/>
        <w:t>Grundsatzfragen des s[Volksbuchhandel]ss</w:t>
      </w:r>
    </w:p>
    <w:p>
      <w:r>
        <w:t>41</w:t>
        <w:tab/>
        <w:t>u. a. Jahresbericht z[1962]z der k[Zentralen Leitung des Volksbuchhandels]k</w:t>
      </w:r>
    </w:p>
    <w:p>
      <w:r>
        <w:t>43</w:t>
        <w:tab/>
        <w:t>09.1961 - 12.1963</w:t>
      </w:r>
    </w:p>
    <w:p>
      <w:r>
        <w:br/>
        <w:t>26</w:t>
        <w:tab/>
        <w:t>&lt; - &gt;</w:t>
      </w:r>
    </w:p>
    <w:p>
      <w:r>
        <w:t>27</w:t>
        <w:tab/>
        <w:t>k[HV s[Verlag]se und s[Buchhandel]s]k \ Sektor s[2{Nichtlizenzpflichtige&lt;s&gt;} 1{Druckerzeugnis}]sse</w:t>
      </w:r>
    </w:p>
    <w:p>
      <w:r>
        <w:t>30</w:t>
        <w:tab/>
        <w:t>1469</w:t>
      </w:r>
    </w:p>
    <w:p>
      <w:r>
        <w:t>40</w:t>
        <w:tab/>
        <w:t>Dienstbesprechung des Leiters der k[HV s[Verlag]se und s[Buchhandel]s]k</w:t>
      </w:r>
    </w:p>
    <w:p>
      <w:r>
        <w:t>43</w:t>
        <w:tab/>
        <w:t>01.1964 - 12.1965</w:t>
      </w:r>
    </w:p>
    <w:p>
      <w:r>
        <w:br/>
        <w:t>30</w:t>
        <w:tab/>
        <w:t>1821</w:t>
      </w:r>
    </w:p>
    <w:p>
      <w:r>
        <w:t>40</w:t>
        <w:tab/>
        <w:t>Richtlinien für das s[Druckgenehmigungsverfahren]s für s[2{nichtlizenzpflichtige&lt;s&gt;} 1{Druckerzeugnis}]sse</w:t>
      </w:r>
    </w:p>
    <w:p>
      <w:r>
        <w:t>43</w:t>
        <w:tab/>
        <w:t>05.1963 - 12.1963</w:t>
      </w:r>
    </w:p>
    <w:p>
      <w:r>
        <w:br/>
        <w:t>30</w:t>
        <w:tab/>
        <w:t>1822</w:t>
      </w:r>
    </w:p>
    <w:p>
      <w:r>
        <w:t>40</w:t>
        <w:tab/>
        <w:t>Generelle s[Druckgenehmigung]sen</w:t>
      </w:r>
    </w:p>
    <w:p>
      <w:r>
        <w:t>43</w:t>
        <w:tab/>
        <w:t>07.1962 - 11.1962</w:t>
      </w:r>
    </w:p>
    <w:p>
      <w:r>
        <w:br/>
        <w:t>26</w:t>
        <w:tab/>
        <w:t>&lt; - &gt;</w:t>
      </w:r>
    </w:p>
    <w:p>
      <w:r>
        <w:t>27</w:t>
        <w:tab/>
        <w:t>k[HV s[Verlag]se und s[Buchhandel]s]k \ Justitiar</w:t>
      </w:r>
    </w:p>
    <w:p>
      <w:r>
        <w:t>30</w:t>
        <w:tab/>
        <w:t>1473</w:t>
      </w:r>
    </w:p>
    <w:p>
      <w:r>
        <w:t>40</w:t>
        <w:tab/>
        <w:t>Bericht über die Realisierung des Beschlusses des Ministerrats vom z[19.3.1964]z über die Registrierung und Zusammenstellung von Eigentumsansprüchen gegenüber o[Westdeutschland]o sowie staatlicher Institute Westdeutschlands gegenüber der o[DDR]o</w:t>
      </w:r>
    </w:p>
    <w:p>
      <w:r>
        <w:t>43</w:t>
        <w:tab/>
        <w:t>04.1964 - 09.1964</w:t>
      </w:r>
    </w:p>
    <w:p>
      <w:r>
        <w:br/>
        <w:t>26</w:t>
        <w:tab/>
        <w:t>&lt; - &gt;</w:t>
      </w:r>
    </w:p>
    <w:p>
      <w:r>
        <w:t>27</w:t>
        <w:tab/>
        <w:t>k[HV s[Verlag]se und s[Buchhandel]s]k \ s[Belletristik]s, s[Kunst&lt;literatur&gt;]s- und s[Musikliteratur]s</w:t>
      </w:r>
    </w:p>
    <w:p>
      <w:r>
        <w:t>30</w:t>
        <w:tab/>
        <w:t>1474</w:t>
      </w:r>
    </w:p>
    <w:p>
      <w:r>
        <w:t>40</w:t>
        <w:tab/>
        <w:t>Grundsatzfragen der s[Literaturentwicklung]s und s[Verlagspolitik]s</w:t>
      </w:r>
    </w:p>
    <w:p>
      <w:r>
        <w:t>41</w:t>
        <w:tab/>
        <w:t>u. a. Zusammenarbeit mit dem k[Deutschen s[Schriftstellerverband]s]k; Auswertung der s[2{II.} 1{o[Bitterfeld]oer Konferenz}]s sowie des 11. Plenums</w:t>
      </w:r>
    </w:p>
    <w:p>
      <w:r>
        <w:t>43</w:t>
        <w:tab/>
        <w:t>1959 - 1967</w:t>
      </w:r>
    </w:p>
    <w:p>
      <w:r>
        <w:br/>
        <w:t>30</w:t>
        <w:tab/>
        <w:t>1483</w:t>
      </w:r>
    </w:p>
    <w:p>
      <w:r>
        <w:t>40</w:t>
        <w:tab/>
        <w:t>s[Jahresthemenplanung]s der s[Kunst&lt;verlag&gt;]s- und s[Musikverlag]se</w:t>
      </w:r>
    </w:p>
    <w:p>
      <w:r>
        <w:t>43</w:t>
        <w:tab/>
        <w:t>1964 - 1967</w:t>
      </w:r>
    </w:p>
    <w:p>
      <w:r>
        <w:br/>
        <w:t>30</w:t>
        <w:tab/>
        <w:t>1812</w:t>
      </w:r>
    </w:p>
    <w:p>
      <w:r>
        <w:t>40</w:t>
        <w:tab/>
        <w:t>Schriftwechsel mit Institutionen und Einzelpersonen</w:t>
      </w:r>
    </w:p>
    <w:p>
      <w:r>
        <w:t>41</w:t>
        <w:tab/>
        <w:t>u. a. k[Musikbibliothek o[Leipzig]o]k</w:t>
      </w:r>
    </w:p>
    <w:p>
      <w:r>
        <w:t>43</w:t>
        <w:tab/>
        <w:t>1958 - 1965</w:t>
      </w:r>
    </w:p>
    <w:p>
      <w:r>
        <w:br/>
        <w:t>30</w:t>
        <w:tab/>
        <w:t>1814</w:t>
      </w:r>
    </w:p>
    <w:p>
      <w:r>
        <w:t>40</w:t>
        <w:tab/>
        <w:t>Schriftwechsel mit Institutionen und Einzelpersonen</w:t>
      </w:r>
    </w:p>
    <w:p>
      <w:r>
        <w:t>41</w:t>
        <w:tab/>
        <w:t>u. a. p[2{Karl} 1{Grünberg}]p; p[2{Walther} 1{Victor}]p; p[2{Martha} 1{Weber}]p; p[2{Joachim} 1{Wohlgemuth}]p; p[2{Christa} 1{Wolf}]p</w:t>
      </w:r>
    </w:p>
    <w:p>
      <w:r>
        <w:t>43</w:t>
        <w:tab/>
        <w:t>1958 - 1967</w:t>
      </w:r>
    </w:p>
    <w:p>
      <w:r>
        <w:br/>
        <w:t>30</w:t>
        <w:tab/>
        <w:t>1815</w:t>
      </w:r>
    </w:p>
    <w:p>
      <w:r>
        <w:t>40</w:t>
        <w:tab/>
        <w:t>Schriftwechsel mit Institutionen und Einzelpersonen</w:t>
      </w:r>
    </w:p>
    <w:p>
      <w:r>
        <w:t>41</w:t>
        <w:tab/>
        <w:t>u. a. p[2{Margarete} 1{Köhler-Zille}]p</w:t>
      </w:r>
    </w:p>
    <w:p>
      <w:r>
        <w:t>43</w:t>
        <w:tab/>
        <w:t>1962 - 1967</w:t>
      </w:r>
    </w:p>
    <w:p>
      <w:r>
        <w:br/>
        <w:t>30</w:t>
        <w:tab/>
        <w:t>1816</w:t>
      </w:r>
    </w:p>
    <w:p>
      <w:r>
        <w:t>40</w:t>
        <w:tab/>
        <w:t>Schriftwechsel mit Institutionen und Einzelpersonen</w:t>
      </w:r>
    </w:p>
    <w:p>
      <w:r>
        <w:t>41</w:t>
        <w:tab/>
        <w:t>u. a. p[2{Walter} 1{Kaufmann}]p; p[2{Rainer} 1{Kirsch}]p</w:t>
      </w:r>
    </w:p>
    <w:p>
      <w:r>
        <w:t>43</w:t>
        <w:tab/>
        <w:t>1959 - 1969</w:t>
      </w:r>
    </w:p>
    <w:p>
      <w:r>
        <w:br/>
        <w:t>30</w:t>
        <w:tab/>
        <w:t>1835</w:t>
      </w:r>
    </w:p>
    <w:p>
      <w:r>
        <w:t>40</w:t>
        <w:tab/>
        <w:t>s[2{Literarische} 1{Nachlässe}]s</w:t>
      </w:r>
    </w:p>
    <w:p>
      <w:r>
        <w:t>41</w:t>
        <w:tab/>
        <w:t>u. a. Entwurf einer Anordnung über den staatlichen Schutz literarischer Nachlässe; p[2{Martin} 1{Andersen-Nexö}]p-Nachlaß; p[2{Gerhart} 1{Hauptmann}]p-Nachlaß</w:t>
      </w:r>
    </w:p>
    <w:p>
      <w:r>
        <w:t>43</w:t>
        <w:tab/>
        <w:t>1958 - 1967</w:t>
      </w:r>
    </w:p>
    <w:p>
      <w:r>
        <w:br/>
        <w:t>30</w:t>
        <w:tab/>
        <w:t>1836</w:t>
      </w:r>
    </w:p>
    <w:p>
      <w:r>
        <w:t>40</w:t>
        <w:tab/>
        <w:t>s[Literarische Gesellschaft]sen</w:t>
      </w:r>
    </w:p>
    <w:p>
      <w:r>
        <w:t>43</w:t>
        <w:tab/>
        <w:t>1954 - 1970</w:t>
      </w:r>
    </w:p>
    <w:p>
      <w:r>
        <w:br/>
        <w:t>30</w:t>
        <w:tab/>
        <w:t>1838</w:t>
      </w:r>
    </w:p>
    <w:p>
      <w:r>
        <w:t>40</w:t>
        <w:tab/>
        <w:t>s[2{Internationaler} 1{Buch&lt;vertrieb&gt;}]s- unds[2{&lt;internationaler&gt;} 1{Musikalienvertrieb}]s</w:t>
      </w:r>
    </w:p>
    <w:p>
      <w:r>
        <w:t>43</w:t>
        <w:tab/>
        <w:t>1958 - 1969</w:t>
      </w:r>
    </w:p>
    <w:p>
      <w:r>
        <w:br/>
        <w:t>30</w:t>
        <w:tab/>
        <w:t>1839</w:t>
      </w:r>
    </w:p>
    <w:p>
      <w:r>
        <w:t>40</w:t>
        <w:tab/>
        <w:t>k[VEB Lied der Zeit s[Musikverlag]s]k</w:t>
      </w:r>
    </w:p>
    <w:p>
      <w:r>
        <w:t>43</w:t>
        <w:tab/>
        <w:t>1959 - 1967</w:t>
      </w:r>
    </w:p>
    <w:p>
      <w:r>
        <w:br/>
        <w:t>30</w:t>
        <w:tab/>
        <w:t>1840</w:t>
      </w:r>
    </w:p>
    <w:p>
      <w:r>
        <w:t>40</w:t>
        <w:tab/>
        <w:t>k[VEB Deutscher s[Verlag]s für s[Musik]s]k</w:t>
      </w:r>
    </w:p>
    <w:p>
      <w:r>
        <w:t>41</w:t>
        <w:tab/>
        <w:t>u. a. Konzeption der Perspektive des s[Musikverlagswesen]ss</w:t>
      </w:r>
    </w:p>
    <w:p>
      <w:r>
        <w:t>43</w:t>
        <w:tab/>
        <w:t>1960 - 1965</w:t>
      </w:r>
    </w:p>
    <w:p>
      <w:r>
        <w:br/>
        <w:t>30</w:t>
        <w:tab/>
        <w:t>1841</w:t>
      </w:r>
    </w:p>
    <w:p>
      <w:r>
        <w:t>40</w:t>
        <w:tab/>
        <w:t>s[Notenstich]s und s[Musikaliendruck]s</w:t>
      </w:r>
    </w:p>
    <w:p>
      <w:r>
        <w:t>43</w:t>
        <w:tab/>
        <w:t>1960 - 1970</w:t>
      </w:r>
    </w:p>
    <w:p>
      <w:r>
        <w:br/>
        <w:t>30</w:t>
        <w:tab/>
        <w:t>1845</w:t>
      </w:r>
    </w:p>
    <w:p>
      <w:r>
        <w:t>40</w:t>
        <w:tab/>
        <w:t>k[Arbeitsgemeinschaft der s[Musik&lt;verlag&gt;]s-, s[Theater&lt;verlag&gt;]s- und s[Volkskunstverlag]se]k</w:t>
      </w:r>
    </w:p>
    <w:p>
      <w:r>
        <w:t>43</w:t>
        <w:tab/>
        <w:t>1959 - 1965</w:t>
      </w:r>
    </w:p>
    <w:p>
      <w:r>
        <w:br/>
        <w:t>30</w:t>
        <w:tab/>
        <w:t>1846</w:t>
      </w:r>
    </w:p>
    <w:p>
      <w:r>
        <w:t>40</w:t>
        <w:tab/>
        <w:t>s[Herausgabe]s s[2{populärwissenschaftliche}r 1{Reihe}]sn</w:t>
      </w:r>
    </w:p>
    <w:p>
      <w:r>
        <w:t>43</w:t>
        <w:tab/>
        <w:t>1962 - 1965</w:t>
      </w:r>
    </w:p>
    <w:p>
      <w:r>
        <w:br/>
        <w:t>30</w:t>
        <w:tab/>
        <w:t>1847</w:t>
      </w:r>
    </w:p>
    <w:p>
      <w:r>
        <w:t>40</w:t>
        <w:tab/>
        <w:t>Internationale Beziehungen der s[Musikverlag]se der o[DDR]o</w:t>
      </w:r>
    </w:p>
    <w:p>
      <w:r>
        <w:t>43</w:t>
        <w:tab/>
        <w:t>1960 - 1970</w:t>
      </w:r>
    </w:p>
    <w:p>
      <w:r>
        <w:br/>
        <w:t>30</w:t>
        <w:tab/>
        <w:t>1848</w:t>
      </w:r>
    </w:p>
    <w:p>
      <w:r>
        <w:t>40</w:t>
        <w:tab/>
        <w:t>Arbeit der s[Musikverlag]se der o[DDR]o</w:t>
      </w:r>
    </w:p>
    <w:p>
      <w:r>
        <w:t>43</w:t>
        <w:tab/>
        <w:t>04.1963 - 09.1965</w:t>
      </w:r>
    </w:p>
    <w:p>
      <w:r>
        <w:br/>
        <w:t>26</w:t>
        <w:tab/>
        <w:t>&lt; - &gt;</w:t>
      </w:r>
    </w:p>
    <w:p>
      <w:r>
        <w:t>27</w:t>
        <w:tab/>
        <w:t>k[HV s[Verlag]se und s[Buchhandel]s]k \ Sektor Kader/Arbeit</w:t>
      </w:r>
    </w:p>
    <w:p>
      <w:r>
        <w:t>30</w:t>
        <w:tab/>
        <w:t>1477</w:t>
      </w:r>
    </w:p>
    <w:p>
      <w:r>
        <w:t>40</w:t>
        <w:tab/>
        <w:t>Auflösung des k[VEB Deutscher Zentralverlag]k und Bildung des k[Staatsverlages der o[DDR]o]k</w:t>
      </w:r>
    </w:p>
    <w:p>
      <w:r>
        <w:t>43</w:t>
        <w:tab/>
        <w:t>11.1962 - 05.1963</w:t>
      </w:r>
    </w:p>
    <w:p>
      <w:r>
        <w:br/>
        <w:t>30</w:t>
        <w:tab/>
        <w:t>1478 - 1481</w:t>
      </w:r>
    </w:p>
    <w:p>
      <w:r>
        <w:t>40</w:t>
        <w:tab/>
        <w:t>s[2{Struktur- und Stellenpläne} der 1{Verlag}]se</w:t>
      </w:r>
    </w:p>
    <w:p>
      <w:r>
        <w:t>43</w:t>
        <w:tab/>
        <w:t>07.1961 - 1968</w:t>
      </w:r>
    </w:p>
    <w:p>
      <w:r>
        <w:t>50</w:t>
        <w:tab/>
        <w:t>4 Bde.</w:t>
      </w:r>
    </w:p>
    <w:p>
      <w:r>
        <w:br/>
        <w:t>30</w:t>
        <w:tab/>
        <w:t>1482</w:t>
      </w:r>
    </w:p>
    <w:p>
      <w:r>
        <w:t>40</w:t>
        <w:tab/>
        <w:t>s[2{Profilierung} der 1{Verlag}]se</w:t>
      </w:r>
    </w:p>
    <w:p>
      <w:r>
        <w:t>41</w:t>
        <w:tab/>
        <w:t>v.a.: Stellenpläne</w:t>
      </w:r>
    </w:p>
    <w:p>
      <w:r>
        <w:t>43</w:t>
        <w:tab/>
        <w:t>08.1963 - 01.1964</w:t>
      </w:r>
    </w:p>
    <w:p>
      <w:r>
        <w:br/>
        <w:t>30</w:t>
        <w:tab/>
        <w:t>1489 - 1492</w:t>
      </w:r>
    </w:p>
    <w:p>
      <w:r>
        <w:t>40</w:t>
        <w:tab/>
        <w:t>Tätigkeits- und Qualifikationsmerkmale für die Mitarbeiter des Bereiches s[Verlagswesen]s</w:t>
      </w:r>
    </w:p>
    <w:p>
      <w:r>
        <w:t>43</w:t>
        <w:tab/>
        <w:t>1959 - 1965</w:t>
      </w:r>
    </w:p>
    <w:p>
      <w:r>
        <w:t>50</w:t>
        <w:tab/>
        <w:t>4 Bde.</w:t>
      </w:r>
    </w:p>
    <w:p>
      <w:r>
        <w:br/>
        <w:t>30</w:t>
        <w:tab/>
        <w:t>1493 - 1495</w:t>
      </w:r>
    </w:p>
    <w:p>
      <w:r>
        <w:t>40</w:t>
        <w:tab/>
        <w:t>Einführung leistungsabhängiger Gehälter für die leitenden Mitarbeiter in den s[Verlag]sen</w:t>
      </w:r>
    </w:p>
    <w:p>
      <w:r>
        <w:t>43</w:t>
        <w:tab/>
        <w:t>1960 - 06.1965</w:t>
      </w:r>
    </w:p>
    <w:p>
      <w:r>
        <w:t>50</w:t>
        <w:tab/>
        <w:t>3 Bde.</w:t>
      </w:r>
    </w:p>
    <w:p>
      <w:r>
        <w:br/>
        <w:t>30</w:t>
        <w:tab/>
        <w:t>1498</w:t>
      </w:r>
    </w:p>
    <w:p>
      <w:r>
        <w:t>40</w:t>
        <w:tab/>
        <w:t>s[Frauenförderung]s im Bereich s[Verlagswesen]s</w:t>
      </w:r>
    </w:p>
    <w:p>
      <w:r>
        <w:t>43</w:t>
        <w:tab/>
        <w:t>1960 - 1965</w:t>
      </w:r>
    </w:p>
    <w:p>
      <w:r>
        <w:br/>
        <w:t>30</w:t>
        <w:tab/>
        <w:t>1801 - 1804</w:t>
      </w:r>
    </w:p>
    <w:p>
      <w:r>
        <w:t>40</w:t>
        <w:tab/>
        <w:t>s[2{Sozialistischer} 1{Wettbewerb}]s im Bereich s[Verlagswesen]s und s[Buchhandel]s</w:t>
      </w:r>
    </w:p>
    <w:p>
      <w:r>
        <w:t>43</w:t>
        <w:tab/>
        <w:t>07.1961 - 1965</w:t>
      </w:r>
    </w:p>
    <w:p>
      <w:r>
        <w:t>50</w:t>
        <w:tab/>
        <w:t>4 Bde.</w:t>
      </w:r>
    </w:p>
    <w:p>
      <w:r>
        <w:br/>
        <w:t>30</w:t>
        <w:tab/>
        <w:t>1805 - 1811</w:t>
      </w:r>
    </w:p>
    <w:p>
      <w:r>
        <w:t>40</w:t>
        <w:tab/>
        <w:t>Kaderanalysen und -statistiken im Bereich s[Verlagswesen]s und s[Buchhandel]s</w:t>
      </w:r>
    </w:p>
    <w:p>
      <w:r>
        <w:t>43</w:t>
        <w:tab/>
        <w:t>01.1963 - 04.1965</w:t>
      </w:r>
    </w:p>
    <w:p>
      <w:r>
        <w:t>50</w:t>
        <w:tab/>
        <w:t>7 Bde.</w:t>
      </w:r>
    </w:p>
    <w:p>
      <w:r>
        <w:br/>
        <w:t>26</w:t>
        <w:tab/>
        <w:t>&lt; - &gt;</w:t>
      </w:r>
    </w:p>
    <w:p>
      <w:r>
        <w:t>27</w:t>
        <w:tab/>
        <w:t>k[HV s[Verlag]se und s[Buchhandel]s]k \ Ökonomie</w:t>
      </w:r>
    </w:p>
    <w:p>
      <w:r>
        <w:t>30</w:t>
        <w:tab/>
        <w:t>1488</w:t>
      </w:r>
    </w:p>
    <w:p>
      <w:r>
        <w:t>40</w:t>
        <w:tab/>
        <w:t>Analysen der Planerfüllung</w:t>
      </w:r>
    </w:p>
    <w:p>
      <w:r>
        <w:t>43</w:t>
        <w:tab/>
        <w:t>04.1964 - 07.1965</w:t>
      </w:r>
    </w:p>
    <w:p>
      <w:r>
        <w:br/>
        <w:t>26</w:t>
        <w:tab/>
        <w:t>&lt; - &gt;</w:t>
      </w:r>
    </w:p>
    <w:p>
      <w:r>
        <w:t>27</w:t>
        <w:tab/>
        <w:t>k[HV s[Verlag]se und s[Buchhandel]s]k \ FG Literatureinfuhr</w:t>
      </w:r>
    </w:p>
    <w:p>
      <w:r>
        <w:t>30</w:t>
        <w:tab/>
        <w:t>1824</w:t>
      </w:r>
    </w:p>
    <w:p>
      <w:r>
        <w:t>40</w:t>
        <w:tab/>
        <w:t>Arbeitsberatungen der FG s[Literatureinfuhr]s</w:t>
      </w:r>
    </w:p>
    <w:p>
      <w:r>
        <w:t>43</w:t>
        <w:tab/>
        <w:t>1961 - 1964</w:t>
      </w:r>
    </w:p>
    <w:p>
      <w:r>
        <w:br/>
        <w:t>30</w:t>
        <w:tab/>
        <w:t>1825 - 1828</w:t>
      </w:r>
    </w:p>
    <w:p>
      <w:r>
        <w:t>40</w:t>
        <w:tab/>
        <w:t>Grundsatzfragen der s[Literatureinfuhr]s</w:t>
      </w:r>
    </w:p>
    <w:p>
      <w:r>
        <w:t>43</w:t>
        <w:tab/>
        <w:t>1952 - 1965</w:t>
      </w:r>
    </w:p>
    <w:p>
      <w:r>
        <w:t>50</w:t>
        <w:tab/>
        <w:t>4 Bde.</w:t>
      </w:r>
    </w:p>
    <w:p>
      <w:r>
        <w:br/>
        <w:t>30</w:t>
        <w:tab/>
        <w:t>1830</w:t>
      </w:r>
    </w:p>
    <w:p>
      <w:r>
        <w:t>40</w:t>
        <w:tab/>
        <w:t>k[Deutsche s[Buch-Export]s und -s[Import]s GmbH]k</w:t>
      </w:r>
    </w:p>
    <w:p>
      <w:r>
        <w:t>43</w:t>
        <w:tab/>
        <w:t>04.1962 - 12.1964</w:t>
      </w:r>
    </w:p>
    <w:p>
      <w:r>
        <w:br/>
        <w:t>26</w:t>
        <w:tab/>
        <w:t>&lt; - &gt;</w:t>
      </w:r>
    </w:p>
    <w:p>
      <w:r>
        <w:t>27</w:t>
        <w:tab/>
        <w:t>k[HV s[Verlag]se und s[Buchhandel]s]k \ FG Koordinierung</w:t>
      </w:r>
    </w:p>
    <w:p>
      <w:r>
        <w:t>30</w:t>
        <w:tab/>
        <w:t>1829</w:t>
      </w:r>
    </w:p>
    <w:p>
      <w:r>
        <w:t>40</w:t>
        <w:tab/>
        <w:t>k[Börsenverein der Deutschen s[Buchhändler]s zu o[Leipzig]o]k</w:t>
      </w:r>
    </w:p>
    <w:p>
      <w:r>
        <w:t>43</w:t>
        <w:tab/>
        <w:t>1961 - 1965</w:t>
      </w:r>
    </w:p>
    <w:p>
      <w:r>
        <w:br/>
        <w:t>30</w:t>
        <w:tab/>
        <w:t>1853; 1854</w:t>
      </w:r>
    </w:p>
    <w:p>
      <w:r>
        <w:t>40</w:t>
        <w:tab/>
        <w:t>s[2{Internationale Konferenz}en auf dem Gebiet des 1{Verlagswesen}]ss</w:t>
      </w:r>
    </w:p>
    <w:p>
      <w:r>
        <w:t>43</w:t>
        <w:tab/>
        <w:t>1962 - 1965</w:t>
      </w:r>
    </w:p>
    <w:p>
      <w:r>
        <w:t>50</w:t>
        <w:tab/>
        <w:t>2 Bde.</w:t>
      </w:r>
    </w:p>
    <w:p>
      <w:r>
        <w:br/>
        <w:t>30</w:t>
        <w:tab/>
        <w:t>1855</w:t>
      </w:r>
    </w:p>
    <w:p>
      <w:r>
        <w:t>40</w:t>
        <w:tab/>
        <w:t>Beratung der Vertreter der staatlichen Leiter des s[Verlagswesen]ss der sozialistischen Länder in o[Bukarest]o z[1964]z</w:t>
      </w:r>
    </w:p>
    <w:p>
      <w:r>
        <w:t>43</w:t>
        <w:tab/>
        <w:t>10.1963 - 11.1964</w:t>
      </w:r>
    </w:p>
    <w:p>
      <w:r>
        <w:br/>
        <w:t>30</w:t>
        <w:tab/>
        <w:t>1856; 1857</w:t>
      </w:r>
    </w:p>
    <w:p>
      <w:r>
        <w:t>40</w:t>
        <w:tab/>
        <w:t>Beratung der Vertreter des s[Verlagswesen]ss und des s[Buchvertrieb]ss der sozialistischen Länder in o[Plovdiv]o vom z[26. Sept. 1962]z bis z[04. Okt. 1962]z</w:t>
      </w:r>
    </w:p>
    <w:p>
      <w:r>
        <w:t>43</w:t>
        <w:tab/>
        <w:t>06.1962 - 12.1962</w:t>
      </w:r>
    </w:p>
    <w:p>
      <w:r>
        <w:t>50</w:t>
        <w:tab/>
        <w:t>2 Bde.</w:t>
      </w:r>
    </w:p>
    <w:p>
      <w:r>
        <w:br/>
        <w:t>30</w:t>
        <w:tab/>
        <w:t>1859 - 1868</w:t>
      </w:r>
    </w:p>
    <w:p>
      <w:r>
        <w:t>40</w:t>
        <w:tab/>
        <w:t>Internationale und nationale s[Buchmesse]sn und -s[&lt;Buch&gt;ausstellung]sen</w:t>
      </w:r>
    </w:p>
    <w:p>
      <w:r>
        <w:t>43</w:t>
        <w:tab/>
        <w:t>1962 - 01.1965</w:t>
      </w:r>
    </w:p>
    <w:p>
      <w:r>
        <w:t>50</w:t>
        <w:tab/>
        <w:t>10 Bde.</w:t>
      </w:r>
    </w:p>
    <w:p>
      <w:r>
        <w:br/>
        <w:t>26</w:t>
        <w:tab/>
        <w:t>&lt; - &gt;</w:t>
      </w:r>
    </w:p>
    <w:p>
      <w:r>
        <w:t>27</w:t>
        <w:tab/>
        <w:t>k[HV s[Verlag]se und s[Buchhandel]s]k \ FG Koordinierung der Auslandsarbeit</w:t>
      </w:r>
    </w:p>
    <w:p>
      <w:r>
        <w:t>30</w:t>
        <w:tab/>
        <w:t>1834</w:t>
      </w:r>
    </w:p>
    <w:p>
      <w:r>
        <w:t>40</w:t>
        <w:tab/>
        <w:t>s[Schönste Bücher]s der o[DDR]o sowie Schönste Bücher der Welt</w:t>
      </w:r>
    </w:p>
    <w:p>
      <w:r>
        <w:t>41</w:t>
        <w:tab/>
        <w:t>v.a.: Tätigkeit der Jury</w:t>
      </w:r>
    </w:p>
    <w:p>
      <w:r>
        <w:t>43</w:t>
        <w:tab/>
        <w:t>11.1962 - 01.1965</w:t>
      </w:r>
    </w:p>
    <w:p>
      <w:r>
        <w:br/>
        <w:t>30</w:t>
        <w:tab/>
        <w:t>1849 - 1852</w:t>
      </w:r>
    </w:p>
    <w:p>
      <w:r>
        <w:t>40</w:t>
        <w:tab/>
        <w:t>Internationale Beziehungen auf dem Gebiete des s[Verlagswesen]ss</w:t>
      </w:r>
    </w:p>
    <w:p>
      <w:r>
        <w:t>43</w:t>
        <w:tab/>
        <w:t>1961 - 1965</w:t>
      </w:r>
    </w:p>
    <w:p>
      <w:r>
        <w:t>50</w:t>
        <w:tab/>
        <w:t>4 Bde.</w:t>
      </w:r>
    </w:p>
    <w:p>
      <w:r>
        <w:br/>
        <w:t>26</w:t>
        <w:tab/>
        <w:t>&lt; - &gt;</w:t>
      </w:r>
    </w:p>
    <w:p>
      <w:r>
        <w:t>27</w:t>
        <w:tab/>
        <w:t>Amt für Literatur und Verlagswesen</w:t>
      </w:r>
    </w:p>
    <w:p>
      <w:r>
        <w:t>30</w:t>
        <w:tab/>
        <w:t>1500 - 1573</w:t>
      </w:r>
    </w:p>
    <w:p>
      <w:r>
        <w:t>40</w:t>
        <w:tab/>
        <w:t>k[Amt für Literatur und s[Verlagswesen]s]k: Dienstbesprechungen</w:t>
      </w:r>
    </w:p>
    <w:p>
      <w:r>
        <w:t>41</w:t>
        <w:tab/>
        <w:t>Tagesordnungen; Protokolle (Beschlußprotokolle; Ergebnisprotokolle); Anlagen</w:t>
      </w:r>
    </w:p>
    <w:p>
      <w:r>
        <w:t>43</w:t>
        <w:tab/>
        <w:t>19.10.1951 - 13.03.1956</w:t>
      </w:r>
    </w:p>
    <w:p>
      <w:r>
        <w:t>50</w:t>
        <w:tab/>
        <w:t>74 Bde.</w:t>
      </w:r>
    </w:p>
    <w:p>
      <w:r>
        <w:br/>
        <w:t>30</w:t>
        <w:tab/>
        <w:t>1574 - 1649</w:t>
      </w:r>
    </w:p>
    <w:p>
      <w:r>
        <w:t>40</w:t>
        <w:tab/>
        <w:t>k[Amt für Literatur und s[Verlagswesen]s]k: Kollegiumssitzungen</w:t>
      </w:r>
    </w:p>
    <w:p>
      <w:r>
        <w:t>41</w:t>
        <w:tab/>
        <w:t>Tagesordnungen; Vorlagen; Protokolle (Beschlußprotokolle; Ergebnisprotokolle); Anlagen</w:t>
      </w:r>
    </w:p>
    <w:p>
      <w:r>
        <w:t>43</w:t>
        <w:tab/>
        <w:t>05.08.1952 - 04.1956</w:t>
      </w:r>
    </w:p>
    <w:p>
      <w:r>
        <w:t>50</w:t>
        <w:tab/>
        <w:t>76 Bde.</w:t>
      </w:r>
    </w:p>
    <w:p>
      <w:r>
        <w:br/>
        <w:t>30</w:t>
        <w:tab/>
        <w:t>1887</w:t>
      </w:r>
    </w:p>
    <w:p>
      <w:r>
        <w:t>40</w:t>
        <w:tab/>
        <w:t>Rundschreiben des k[Amtes für Literatur und s[Verlagswesen]s]k</w:t>
      </w:r>
    </w:p>
    <w:p>
      <w:r>
        <w:t>43</w:t>
        <w:tab/>
        <w:t>07.1954 - 12.1955</w:t>
      </w:r>
    </w:p>
    <w:p>
      <w:r>
        <w:br/>
        <w:t>30</w:t>
        <w:tab/>
        <w:t>1951 - 1953</w:t>
      </w:r>
    </w:p>
    <w:p>
      <w:r>
        <w:t>40</w:t>
        <w:tab/>
        <w:t>s[Gutachtertätigkeit]s des k[Kulturellen Beirats für das s[Verlagswesen]s]k</w:t>
      </w:r>
    </w:p>
    <w:p>
      <w:r>
        <w:t>41</w:t>
        <w:tab/>
        <w:t>v.a.: s[Gutachten]s über s[Kinder&lt;buch&gt;]s- und s[Jugendbücher]s; s[Druckgenehmigung]sen</w:t>
      </w:r>
    </w:p>
    <w:p>
      <w:r>
        <w:t>43</w:t>
        <w:tab/>
        <w:t>1947 - 1953</w:t>
      </w:r>
    </w:p>
    <w:p>
      <w:r>
        <w:t>50</w:t>
        <w:tab/>
        <w:t>3 Bde.</w:t>
      </w:r>
    </w:p>
    <w:p>
      <w:r>
        <w:br/>
        <w:t>30</w:t>
        <w:tab/>
        <w:t>1956</w:t>
      </w:r>
    </w:p>
    <w:p>
      <w:r>
        <w:t>40</w:t>
        <w:tab/>
        <w:t>s[Volkswirtschaftsplan]s des k[Sachsenverlag]kes z[1956]z</w:t>
      </w:r>
    </w:p>
    <w:p>
      <w:r>
        <w:t>43</w:t>
        <w:tab/>
        <w:t>07.1955 - 10.1956</w:t>
      </w:r>
    </w:p>
    <w:p>
      <w:r>
        <w:br/>
        <w:t>30</w:t>
        <w:tab/>
        <w:t>2010</w:t>
      </w:r>
    </w:p>
    <w:p>
      <w:r>
        <w:t>40</w:t>
        <w:tab/>
        <w:t>Verzeichnis der in den s[o[DDR]o-Verlag]sen z[1953]z erschienenen s[2{o[sowjetisch]oe}n 1{Bücher}]s</w:t>
      </w:r>
    </w:p>
    <w:p>
      <w:r>
        <w:t>43</w:t>
        <w:tab/>
        <w:t>1953</w:t>
      </w:r>
    </w:p>
    <w:p>
      <w:r>
        <w:br/>
        <w:t>26</w:t>
        <w:tab/>
        <w:t>&lt; - &gt;</w:t>
      </w:r>
    </w:p>
    <w:p>
      <w:r>
        <w:t>27</w:t>
        <w:tab/>
        <w:t>k[Amt für s[Literatur]s und s[Verlagswesen]s]k \ s[Buchhandel]s</w:t>
      </w:r>
    </w:p>
    <w:p>
      <w:r>
        <w:t>30</w:t>
        <w:tab/>
        <w:t>1451</w:t>
      </w:r>
    </w:p>
    <w:p>
      <w:r>
        <w:t>40</w:t>
        <w:tab/>
        <w:t>Ausbildung der s[Buchhändler]s</w:t>
      </w:r>
    </w:p>
    <w:p>
      <w:r>
        <w:t>41</w:t>
        <w:tab/>
        <w:t>u. a. k[Deutsche s[Buchhändlerlehranstalt]s]k; Berufsbild des s[Musikalienhändler]ss</w:t>
      </w:r>
    </w:p>
    <w:p>
      <w:r>
        <w:t>43</w:t>
        <w:tab/>
        <w:t>1953 - 1955</w:t>
      </w:r>
    </w:p>
    <w:p>
      <w:r>
        <w:br/>
        <w:t>30</w:t>
        <w:tab/>
        <w:t>1454; 1455</w:t>
      </w:r>
    </w:p>
    <w:p>
      <w:r>
        <w:t>40</w:t>
        <w:tab/>
        <w:t>Aus und Weiterbildung der s[Buchhändler]s</w:t>
      </w:r>
    </w:p>
    <w:p>
      <w:r>
        <w:t>41</w:t>
        <w:tab/>
        <w:t>u. a. Einrichtung einer k[Fachschule für Buchhändler]k</w:t>
      </w:r>
    </w:p>
    <w:p>
      <w:r>
        <w:t>43</w:t>
        <w:tab/>
        <w:t>1950 - 1956</w:t>
      </w:r>
    </w:p>
    <w:p>
      <w:r>
        <w:t>50</w:t>
        <w:tab/>
        <w:t>2 Bde.</w:t>
      </w:r>
    </w:p>
    <w:p>
      <w:r>
        <w:br/>
        <w:t>30</w:t>
        <w:tab/>
        <w:t>1882</w:t>
      </w:r>
    </w:p>
    <w:p>
      <w:r>
        <w:t>40</w:t>
        <w:tab/>
        <w:t>Neuregelung der "t[Deutschen Nationalbibliographie]t" Reihe A</w:t>
      </w:r>
    </w:p>
    <w:p>
      <w:r>
        <w:t>43</w:t>
        <w:tab/>
        <w:t>1950 - 1956</w:t>
      </w:r>
    </w:p>
    <w:p>
      <w:r>
        <w:br/>
        <w:t>30</w:t>
        <w:tab/>
        <w:t>1884</w:t>
      </w:r>
    </w:p>
    <w:p>
      <w:r>
        <w:t>40</w:t>
        <w:tab/>
        <w:t>Analyse s[2{schwerabsetzbare}r 1{Lagerbestände}]s</w:t>
      </w:r>
    </w:p>
    <w:p>
      <w:r>
        <w:t>43</w:t>
        <w:tab/>
        <w:t>12.1955 - 07.1956</w:t>
      </w:r>
    </w:p>
    <w:p>
      <w:r>
        <w:br/>
        <w:t>30</w:t>
        <w:tab/>
        <w:t>1921</w:t>
      </w:r>
    </w:p>
    <w:p>
      <w:r>
        <w:t>40</w:t>
        <w:tab/>
        <w:t>Schriftwechsel mit Institutionen und Einzelpersonen zu Fragen des s[Buchhandel]ss</w:t>
      </w:r>
    </w:p>
    <w:p>
      <w:r>
        <w:t>43</w:t>
        <w:tab/>
        <w:t>1953 - 1956</w:t>
      </w:r>
    </w:p>
    <w:p>
      <w:r>
        <w:br/>
        <w:t>30</w:t>
        <w:tab/>
        <w:t>1926</w:t>
      </w:r>
    </w:p>
    <w:p>
      <w:r>
        <w:t>40</w:t>
        <w:tab/>
        <w:t>Schriftwechsel mit s[Verlag]sen</w:t>
      </w:r>
    </w:p>
    <w:p>
      <w:r>
        <w:t>43</w:t>
        <w:tab/>
        <w:t>04.1952 - 12.1952</w:t>
      </w:r>
    </w:p>
    <w:p>
      <w:r>
        <w:br/>
        <w:t>30</w:t>
        <w:tab/>
        <w:t>2001 - 2004</w:t>
      </w:r>
    </w:p>
    <w:p>
      <w:r>
        <w:t>40</w:t>
        <w:tab/>
        <w:t>s[Literaturvertrieb]s</w:t>
      </w:r>
    </w:p>
    <w:p>
      <w:r>
        <w:t>43</w:t>
        <w:tab/>
        <w:t>05.1952 - 01.1956</w:t>
      </w:r>
    </w:p>
    <w:p>
      <w:r>
        <w:t>50</w:t>
        <w:tab/>
        <w:t>4 Bde.</w:t>
      </w:r>
    </w:p>
    <w:p>
      <w:r>
        <w:br/>
        <w:t>30</w:t>
        <w:tab/>
        <w:t>2008</w:t>
      </w:r>
    </w:p>
    <w:p>
      <w:r>
        <w:t>40</w:t>
        <w:tab/>
        <w:t>Verzeichnis s[2{ausgesonderte}r 3{und zurückgezogene}r 1{Literatur}]s aus der Produktion im Gebiet der o[DDR]o seit z[1945]z</w:t>
      </w:r>
    </w:p>
    <w:p>
      <w:r>
        <w:t>43</w:t>
        <w:tab/>
        <w:t>1953</w:t>
      </w:r>
    </w:p>
    <w:p>
      <w:r>
        <w:br/>
        <w:t>30</w:t>
        <w:tab/>
        <w:t>2011</w:t>
      </w:r>
    </w:p>
    <w:p>
      <w:r>
        <w:t>40</w:t>
        <w:tab/>
        <w:t>Bezug und Ausstellung von s[Fachbücher]sn</w:t>
      </w:r>
    </w:p>
    <w:p>
      <w:r>
        <w:t>43</w:t>
        <w:tab/>
        <w:t>07.1952 - 09.1955</w:t>
      </w:r>
    </w:p>
    <w:p>
      <w:r>
        <w:br/>
        <w:t>30</w:t>
        <w:tab/>
        <w:t>2015</w:t>
      </w:r>
    </w:p>
    <w:p>
      <w:r>
        <w:t>40</w:t>
        <w:tab/>
        <w:t>s[Tantiemenregelung]s für p[2{Claire} 1{Waldoff}]p</w:t>
      </w:r>
    </w:p>
    <w:p>
      <w:r>
        <w:t>43</w:t>
        <w:tab/>
        <w:t>09.1954</w:t>
      </w:r>
    </w:p>
    <w:p>
      <w:r>
        <w:br/>
        <w:t>30</w:t>
        <w:tab/>
        <w:t>2016</w:t>
      </w:r>
    </w:p>
    <w:p>
      <w:r>
        <w:t>40</w:t>
        <w:tab/>
        <w:t>Veröffentlichungen im p[2{Karl}-1{Marx}]p-Jahr z[1953]z</w:t>
      </w:r>
    </w:p>
    <w:p>
      <w:r>
        <w:t>43</w:t>
        <w:tab/>
        <w:t>02.1953 - 04.1953</w:t>
      </w:r>
    </w:p>
    <w:p>
      <w:r>
        <w:br/>
        <w:t>30</w:t>
        <w:tab/>
        <w:t>2017</w:t>
      </w:r>
    </w:p>
    <w:p>
      <w:r>
        <w:t>40</w:t>
        <w:tab/>
        <w:t>Erarbeitung eines s[Fachbuchkatalog]ss</w:t>
      </w:r>
    </w:p>
    <w:p>
      <w:r>
        <w:t>43</w:t>
        <w:tab/>
        <w:t>1953 - 1956</w:t>
      </w:r>
    </w:p>
    <w:p>
      <w:r>
        <w:br/>
        <w:t>30</w:t>
        <w:tab/>
        <w:t>2018</w:t>
      </w:r>
    </w:p>
    <w:p>
      <w:r>
        <w:t>40</w:t>
        <w:tab/>
        <w:t>Arbeit mit dem s[Buch]s</w:t>
      </w:r>
    </w:p>
    <w:p>
      <w:r>
        <w:t>41</w:t>
        <w:tab/>
        <w:t>v.a.: Vorschläge von s[Verlag]sen</w:t>
      </w:r>
    </w:p>
    <w:p>
      <w:r>
        <w:t>43</w:t>
        <w:tab/>
        <w:t>08.1953 - 01.1955</w:t>
      </w:r>
    </w:p>
    <w:p>
      <w:r>
        <w:br/>
        <w:t>30</w:t>
        <w:tab/>
        <w:t>2019</w:t>
      </w:r>
    </w:p>
    <w:p>
      <w:r>
        <w:t>40</w:t>
        <w:tab/>
        <w:t>k[Wissenschaftliche s[Buchhandlung]s p[Lange]p und p[Springer]p]k</w:t>
      </w:r>
    </w:p>
    <w:p>
      <w:r>
        <w:t>43</w:t>
        <w:tab/>
        <w:t>1945 - 1954</w:t>
      </w:r>
    </w:p>
    <w:p>
      <w:r>
        <w:br/>
        <w:t>30</w:t>
        <w:tab/>
        <w:t>2020</w:t>
      </w:r>
    </w:p>
    <w:p>
      <w:r>
        <w:t>40</w:t>
        <w:tab/>
        <w:t>Umstellung des s[Auslieferungsverfahren]ss bei der k[o[Leipzig]oer s[Kommissions&lt;buchhandlung&gt;]s- und s[Großbuchhandlung]s]k (k[LKG]k)</w:t>
      </w:r>
    </w:p>
    <w:p>
      <w:r>
        <w:t>43</w:t>
        <w:tab/>
        <w:t>03.1952 - 07.1952</w:t>
      </w:r>
    </w:p>
    <w:p>
      <w:r>
        <w:br/>
        <w:t>30</w:t>
        <w:tab/>
        <w:t>2021</w:t>
      </w:r>
    </w:p>
    <w:p>
      <w:r>
        <w:t>40</w:t>
        <w:tab/>
        <w:t>s[Bezirksbuchhändlerversammlung]sen</w:t>
      </w:r>
    </w:p>
    <w:p>
      <w:r>
        <w:t>43</w:t>
        <w:tab/>
        <w:t>02.1955 - 03.1955</w:t>
      </w:r>
    </w:p>
    <w:p>
      <w:r>
        <w:br/>
        <w:t>30</w:t>
        <w:tab/>
        <w:t>2022</w:t>
      </w:r>
    </w:p>
    <w:p>
      <w:r>
        <w:t>40</w:t>
        <w:tab/>
        <w:t>s[Volksbuchhandel]s und s[Literaturpropaganda]s im o[2{Landkreis} 1{Görlitz}]o</w:t>
      </w:r>
    </w:p>
    <w:p>
      <w:r>
        <w:t>43</w:t>
        <w:tab/>
        <w:t>05.1954</w:t>
      </w:r>
    </w:p>
    <w:p>
      <w:r>
        <w:br/>
        <w:t>30</w:t>
        <w:tab/>
        <w:t>2023; 2024</w:t>
      </w:r>
    </w:p>
    <w:p>
      <w:r>
        <w:t>40</w:t>
        <w:tab/>
        <w:t>Verbesserung der Arbeit des s[Buchhandel]ss</w:t>
      </w:r>
    </w:p>
    <w:p>
      <w:r>
        <w:t>43</w:t>
        <w:tab/>
        <w:t>1950 - 12.1953</w:t>
      </w:r>
    </w:p>
    <w:p>
      <w:r>
        <w:t>50</w:t>
        <w:tab/>
        <w:t>2 Bde.</w:t>
      </w:r>
    </w:p>
    <w:p>
      <w:r>
        <w:br/>
        <w:t>30</w:t>
        <w:tab/>
        <w:t>2026 - 2035</w:t>
      </w:r>
    </w:p>
    <w:p>
      <w:r>
        <w:t>40</w:t>
        <w:tab/>
        <w:t>s[Woche des s[Buch]ses]s</w:t>
      </w:r>
    </w:p>
    <w:p>
      <w:r>
        <w:t>43</w:t>
        <w:tab/>
        <w:t>1952 - 1956</w:t>
      </w:r>
    </w:p>
    <w:p>
      <w:r>
        <w:t>50</w:t>
        <w:tab/>
        <w:t>10 Bde.</w:t>
      </w:r>
    </w:p>
    <w:p>
      <w:r>
        <w:br/>
        <w:t>30</w:t>
        <w:tab/>
        <w:t>2052</w:t>
      </w:r>
    </w:p>
    <w:p>
      <w:r>
        <w:t>40</w:t>
        <w:tab/>
        <w:t>k[Börsenverein der Deutschen s[Buchhändler]s zu o[Leipzig]o]k</w:t>
      </w:r>
    </w:p>
    <w:p>
      <w:r>
        <w:t>41</w:t>
        <w:tab/>
        <w:t>u. a. Satzung; Sitzungen des Vorstandes, der Kommissionen sowie der Ausschüsse</w:t>
      </w:r>
    </w:p>
    <w:p>
      <w:r>
        <w:t>43</w:t>
        <w:tab/>
        <w:t>1951 - 1956</w:t>
      </w:r>
    </w:p>
    <w:p>
      <w:r>
        <w:br/>
        <w:t>30</w:t>
        <w:tab/>
        <w:t>2053</w:t>
      </w:r>
    </w:p>
    <w:p>
      <w:r>
        <w:t>40</w:t>
        <w:tab/>
        <w:t>s[Verlegerzusammenkünfte]s sowie s[Buchhändlerversammlung]sen</w:t>
      </w:r>
    </w:p>
    <w:p>
      <w:r>
        <w:t>43</w:t>
        <w:tab/>
        <w:t>12.1953 - 03.1953</w:t>
      </w:r>
    </w:p>
    <w:p>
      <w:r>
        <w:br/>
        <w:t>26</w:t>
        <w:tab/>
        <w:t>&lt; - &gt;</w:t>
      </w:r>
    </w:p>
    <w:p>
      <w:r>
        <w:t>27</w:t>
        <w:tab/>
        <w:t>Amt für Literatur und Verlagswesen \ Leiter</w:t>
      </w:r>
    </w:p>
    <w:p>
      <w:r>
        <w:t>30</w:t>
        <w:tab/>
        <w:t>1870 - 1872</w:t>
      </w:r>
    </w:p>
    <w:p>
      <w:r>
        <w:t>40</w:t>
        <w:tab/>
        <w:t>Arbeitspläne und Erfüllungsberichte des k[Amtes für Literatur und s[Verlagswesen]s]k</w:t>
      </w:r>
    </w:p>
    <w:p>
      <w:r>
        <w:t>43</w:t>
        <w:tab/>
        <w:t>09.1951 - 12.1953</w:t>
      </w:r>
    </w:p>
    <w:p>
      <w:r>
        <w:t>50</w:t>
        <w:tab/>
        <w:t>3 Bde.</w:t>
      </w:r>
    </w:p>
    <w:p>
      <w:r>
        <w:br/>
        <w:t>30</w:t>
        <w:tab/>
        <w:t>1874</w:t>
      </w:r>
    </w:p>
    <w:p>
      <w:r>
        <w:t>40</w:t>
        <w:tab/>
        <w:t>Grundsatzfragen des s[Verlagswesen]ss</w:t>
      </w:r>
    </w:p>
    <w:p>
      <w:r>
        <w:t>41</w:t>
        <w:tab/>
        <w:t>u. a. s[Auslandsarbeit]s; Arbeit der s[Druckgenehmigungsstelle]sn bei den Räten der Bezirke sowie Räten der Kreise</w:t>
      </w:r>
    </w:p>
    <w:p>
      <w:r>
        <w:t>43</w:t>
        <w:tab/>
        <w:t>11.1951 - 12.1953</w:t>
      </w:r>
    </w:p>
    <w:p>
      <w:r>
        <w:br/>
        <w:t>30</w:t>
        <w:tab/>
        <w:t>1883</w:t>
      </w:r>
    </w:p>
    <w:p>
      <w:r>
        <w:t>40</w:t>
        <w:tab/>
        <w:t>Aufstellung der vom k[Amt für s[Literatur]s und s[Verlagswesen]s]k s[2{genehmigte&lt;r&gt;}n 1{Titel}]s</w:t>
      </w:r>
    </w:p>
    <w:p>
      <w:r>
        <w:t>43</w:t>
        <w:tab/>
        <w:t>03.1953 - 11.1953</w:t>
      </w:r>
    </w:p>
    <w:p>
      <w:r>
        <w:br/>
        <w:t>30</w:t>
        <w:tab/>
        <w:t>1888</w:t>
      </w:r>
    </w:p>
    <w:p>
      <w:r>
        <w:t>40</w:t>
        <w:tab/>
        <w:t>Grundsatzfragen der s[Verlagsarbeit]s</w:t>
      </w:r>
    </w:p>
    <w:p>
      <w:r>
        <w:t>41</w:t>
        <w:tab/>
        <w:t>u. a. Einschätzung der Arbeiten der s[Verlag]se durch die k[Staatliche Kommission für Kunstangelegenheiten]k</w:t>
      </w:r>
    </w:p>
    <w:p>
      <w:r>
        <w:t>43</w:t>
        <w:tab/>
        <w:t>09.1951 - 09.1953</w:t>
      </w:r>
    </w:p>
    <w:p>
      <w:r>
        <w:br/>
        <w:t>30</w:t>
        <w:tab/>
        <w:t>1897</w:t>
      </w:r>
    </w:p>
    <w:p>
      <w:r>
        <w:t>40</w:t>
        <w:tab/>
        <w:t>s[Verordnung über die s[Herausgabe]s von s[Druck&lt;erzeugnis&gt;]s- und s[Vervielfältigungserzeugnis]ssen]s</w:t>
      </w:r>
    </w:p>
    <w:p>
      <w:r>
        <w:t>41</w:t>
        <w:tab/>
        <w:t>u. a. Befehl Nr. 90 der k[SMAD]k vom z[17.04.1947]z (Abschrift)</w:t>
      </w:r>
    </w:p>
    <w:p>
      <w:r>
        <w:t>43</w:t>
        <w:tab/>
        <w:t>1952 - 1955</w:t>
      </w:r>
    </w:p>
    <w:p>
      <w:r>
        <w:br/>
        <w:t>30</w:t>
        <w:tab/>
        <w:t>1898</w:t>
      </w:r>
    </w:p>
    <w:p>
      <w:r>
        <w:t>40</w:t>
        <w:tab/>
        <w:t>Struktur-, Aufgaben- und Geschäftsverteilungspläne des k[Amtes für Literatur und s[Verlagswesen]s]k</w:t>
      </w:r>
    </w:p>
    <w:p>
      <w:r>
        <w:t>43</w:t>
        <w:tab/>
        <w:t>05.1954 - 11.1955</w:t>
      </w:r>
    </w:p>
    <w:p>
      <w:r>
        <w:br/>
        <w:t>30</w:t>
        <w:tab/>
        <w:t>1901</w:t>
      </w:r>
    </w:p>
    <w:p>
      <w:r>
        <w:t>40</w:t>
        <w:tab/>
        <w:t>Durchführungsbestimmungen zur s[Verordnung über die Entwicklung s[2{fortschrittliche}r 1{Literatur}]s vom z[16.08.1951]z]s</w:t>
      </w:r>
    </w:p>
    <w:p>
      <w:r>
        <w:t>41</w:t>
        <w:tab/>
        <w:t>u. a. Maßnahmen auf dem Gebiete des s[Verlagswesen]ss zur Realisierung des "Neuen Kurses"</w:t>
      </w:r>
    </w:p>
    <w:p>
      <w:r>
        <w:t>43</w:t>
        <w:tab/>
        <w:t>12.1951 - 08.1953</w:t>
      </w:r>
    </w:p>
    <w:p>
      <w:r>
        <w:br/>
        <w:t>30</w:t>
        <w:tab/>
        <w:t>1902</w:t>
      </w:r>
    </w:p>
    <w:p>
      <w:r>
        <w:t>40</w:t>
        <w:tab/>
        <w:t>Schriftwechsel mit der k[Koordinierungs- und Kontrollstelle für Unterricht, Wissenschaft und Kunst]k zu Grundsatzfragen der s[Verlagsarbeit]s</w:t>
      </w:r>
    </w:p>
    <w:p>
      <w:r>
        <w:t>43</w:t>
        <w:tab/>
        <w:t>11.1952 - 11.1953</w:t>
      </w:r>
    </w:p>
    <w:p>
      <w:r>
        <w:br/>
        <w:t>30</w:t>
        <w:tab/>
        <w:t>1904</w:t>
      </w:r>
    </w:p>
    <w:p>
      <w:r>
        <w:t>40</w:t>
        <w:tab/>
        <w:t>Arbeitsberatungen von Abteilungen des Amtes</w:t>
      </w:r>
    </w:p>
    <w:p>
      <w:r>
        <w:t>41</w:t>
        <w:tab/>
        <w:t>u. a. Bericht über die Diskussion über das Buch "t[Johann Faustus]t" von p[2{Hanns} 1{Eisler}]p im k[Aufbau-s[Verlag]s]k am z[02.06.1953]z</w:t>
      </w:r>
    </w:p>
    <w:p>
      <w:r>
        <w:t>43</w:t>
        <w:tab/>
        <w:t>11.1951 - 06.1953</w:t>
      </w:r>
    </w:p>
    <w:p>
      <w:r>
        <w:br/>
        <w:t>30</w:t>
        <w:tab/>
        <w:t>1905</w:t>
      </w:r>
    </w:p>
    <w:p>
      <w:r>
        <w:t>40</w:t>
        <w:tab/>
        <w:t>Schriftwechsel mit den Abteilungen des k[Amtes für Literatur und s[Verlagswesen]s]k</w:t>
      </w:r>
    </w:p>
    <w:p>
      <w:r>
        <w:t>43</w:t>
        <w:tab/>
        <w:t>07.1951 - 12.1953</w:t>
      </w:r>
    </w:p>
    <w:p>
      <w:r>
        <w:br/>
        <w:t>30</w:t>
        <w:tab/>
        <w:t>1906</w:t>
      </w:r>
    </w:p>
    <w:p>
      <w:r>
        <w:t>40</w:t>
        <w:tab/>
        <w:t>Schriftwechsel mit den Abteilungen des k[Amtes für Literatur und s[Verlagswesen]s]k</w:t>
      </w:r>
    </w:p>
    <w:p>
      <w:r>
        <w:t>41</w:t>
        <w:tab/>
        <w:t>u. a. Grundsätze der Profilierung der s[Verlag]se</w:t>
      </w:r>
    </w:p>
    <w:p>
      <w:r>
        <w:t>43</w:t>
        <w:tab/>
        <w:t>06.1954 - 12.1955</w:t>
      </w:r>
    </w:p>
    <w:p>
      <w:r>
        <w:br/>
        <w:t>30</w:t>
        <w:tab/>
        <w:t>1912</w:t>
      </w:r>
    </w:p>
    <w:p>
      <w:r>
        <w:t>40</w:t>
        <w:tab/>
        <w:t>k[Aufbau-s[Verlag]s]k</w:t>
      </w:r>
    </w:p>
    <w:p>
      <w:r>
        <w:t>41</w:t>
        <w:tab/>
        <w:t>u. a. Einschätzung der Arbeit des Verlages; Schreiben von p[2{Otto} 1{Gotsche}]p</w:t>
      </w:r>
    </w:p>
    <w:p>
      <w:r>
        <w:t>43</w:t>
        <w:tab/>
        <w:t>04.1953 - 05.1953</w:t>
      </w:r>
    </w:p>
    <w:p>
      <w:r>
        <w:br/>
        <w:t>30</w:t>
        <w:tab/>
        <w:t>1913</w:t>
      </w:r>
    </w:p>
    <w:p>
      <w:r>
        <w:t>40</w:t>
        <w:tab/>
        <w:t>Schriftwechsel mit s[Verlag]sen</w:t>
      </w:r>
    </w:p>
    <w:p>
      <w:r>
        <w:t>43</w:t>
        <w:tab/>
        <w:t>1952 - 1955</w:t>
      </w:r>
    </w:p>
    <w:p>
      <w:r>
        <w:br/>
        <w:t>30</w:t>
        <w:tab/>
        <w:t>1915</w:t>
      </w:r>
    </w:p>
    <w:p>
      <w:r>
        <w:t>40</w:t>
        <w:tab/>
        <w:t>Schriftwechsel mit s[Verlag]sen</w:t>
      </w:r>
    </w:p>
    <w:p>
      <w:r>
        <w:t>43</w:t>
        <w:tab/>
        <w:t>09.1951 - 10.1953</w:t>
      </w:r>
    </w:p>
    <w:p>
      <w:r>
        <w:br/>
        <w:t>30</w:t>
        <w:tab/>
        <w:t>1916</w:t>
      </w:r>
    </w:p>
    <w:p>
      <w:r>
        <w:t>40</w:t>
        <w:tab/>
        <w:t>k[s[Verlag]s Neues Leben]k</w:t>
      </w:r>
    </w:p>
    <w:p>
      <w:r>
        <w:t>41</w:t>
        <w:tab/>
        <w:t>u. a. Schreiben von p[2{Erich} 1{Honecker}]p</w:t>
      </w:r>
    </w:p>
    <w:p>
      <w:r>
        <w:t>43</w:t>
        <w:tab/>
        <w:t>05.1954 - 08.1954</w:t>
      </w:r>
    </w:p>
    <w:p>
      <w:r>
        <w:br/>
        <w:t>30</w:t>
        <w:tab/>
        <w:t>1917</w:t>
      </w:r>
    </w:p>
    <w:p>
      <w:r>
        <w:t>40</w:t>
        <w:tab/>
        <w:t>Schriftwechsel mit Institutionen und Einzelpersonen</w:t>
      </w:r>
    </w:p>
    <w:p>
      <w:r>
        <w:t>41</w:t>
        <w:tab/>
        <w:t>u. a. k[Börsenverein der Deutschen s[Buchhändler]s]k; k[Deutsche s[Buch-Export]s und -s[&lt;Buch-&gt;Import]s GmbH]k</w:t>
      </w:r>
    </w:p>
    <w:p>
      <w:r>
        <w:t>43</w:t>
        <w:tab/>
        <w:t>1952 - 1955</w:t>
      </w:r>
    </w:p>
    <w:p>
      <w:r>
        <w:br/>
        <w:t>30</w:t>
        <w:tab/>
        <w:t>1918</w:t>
      </w:r>
    </w:p>
    <w:p>
      <w:r>
        <w:t>40</w:t>
        <w:tab/>
        <w:t>Schriftwechsel mit dem ZK der k[SED]k über Grundsatzfragen der s[Verlagsarbeit]s</w:t>
      </w:r>
    </w:p>
    <w:p>
      <w:r>
        <w:t>43</w:t>
        <w:tab/>
        <w:t>1951 - 1956</w:t>
      </w:r>
    </w:p>
    <w:p>
      <w:r>
        <w:br/>
        <w:t>30</w:t>
        <w:tab/>
        <w:t>1919</w:t>
      </w:r>
    </w:p>
    <w:p>
      <w:r>
        <w:t>40</w:t>
        <w:tab/>
        <w:t>Schriftwechsel mit Institutionen und Einzelpersonen</w:t>
      </w:r>
    </w:p>
    <w:p>
      <w:r>
        <w:t>41</w:t>
        <w:tab/>
        <w:t>u. a. p[2{Friedrich} 1{Ebert}]p; p[2{Otto} 1{Grotewohl}]p; p[2{Karl} 1{Grünberg}]p; p[2{Hans} 1{Lorbeer}]p</w:t>
      </w:r>
    </w:p>
    <w:p>
      <w:r>
        <w:t>43</w:t>
        <w:tab/>
        <w:t>07.1954 - 12.1955</w:t>
      </w:r>
    </w:p>
    <w:p>
      <w:r>
        <w:br/>
        <w:t>30</w:t>
        <w:tab/>
        <w:t>1923</w:t>
      </w:r>
    </w:p>
    <w:p>
      <w:r>
        <w:t>40</w:t>
        <w:tab/>
        <w:t>Schriftwechsel mit Institutionen und Einzelpersonen</w:t>
      </w:r>
    </w:p>
    <w:p>
      <w:r>
        <w:t>41</w:t>
        <w:tab/>
        <w:t>u. a. Maßnahmen des k[Amtes für Literatur und s[Verlagswesen]s]k zur Auswertung des 21. Plenums des ZK</w:t>
      </w:r>
    </w:p>
    <w:p>
      <w:r>
        <w:t>43</w:t>
        <w:tab/>
        <w:t>01.1954 - 10.1955</w:t>
      </w:r>
    </w:p>
    <w:p>
      <w:r>
        <w:br/>
        <w:t>30</w:t>
        <w:tab/>
        <w:t>1924</w:t>
      </w:r>
    </w:p>
    <w:p>
      <w:r>
        <w:t>40</w:t>
        <w:tab/>
        <w:t>Schriftwechsel mit Institutionen und Einzelpersonen</w:t>
      </w:r>
    </w:p>
    <w:p>
      <w:r>
        <w:t>41</w:t>
        <w:tab/>
        <w:t>u. a. p[2{Bertolt} 1{Brecht}]p; p[2{Karl} 1{Grünberg}]p; p[2{Vilmos} 1{Korn}]p; p[2{Ludwig} 1{Renn}]p; k[Deutscher s[Schriftstellerverband]s]k</w:t>
      </w:r>
    </w:p>
    <w:p>
      <w:r>
        <w:t>43</w:t>
        <w:tab/>
        <w:t>09.1951 - 12.1953</w:t>
      </w:r>
    </w:p>
    <w:p>
      <w:r>
        <w:br/>
        <w:t>30</w:t>
        <w:tab/>
        <w:t>1925</w:t>
      </w:r>
    </w:p>
    <w:p>
      <w:r>
        <w:t>40</w:t>
        <w:tab/>
        <w:t>Schriftwechsel mit Institutionen und Einzelpersonen</w:t>
      </w:r>
    </w:p>
    <w:p>
      <w:r>
        <w:t>41</w:t>
        <w:tab/>
        <w:t>u. a. p[2{Rudolf} 1{Leonhard}]p; p[2{Ludwig} 1{Renn}]p; p[2{Walther} 1{Victor}]p</w:t>
      </w:r>
    </w:p>
    <w:p>
      <w:r>
        <w:t>43</w:t>
        <w:tab/>
        <w:t>07.1951 - 11.1953</w:t>
      </w:r>
    </w:p>
    <w:p>
      <w:r>
        <w:br/>
        <w:t>30</w:t>
        <w:tab/>
        <w:t>1927</w:t>
      </w:r>
    </w:p>
    <w:p>
      <w:r>
        <w:t>40</w:t>
        <w:tab/>
        <w:t>Schriftwechsel mit s[Verlag]sen und Institutionen</w:t>
      </w:r>
    </w:p>
    <w:p>
      <w:r>
        <w:t>41</w:t>
        <w:tab/>
        <w:t>u. a. s[Verlagsplanung]s; s[Lektorenkonferenz]sen</w:t>
      </w:r>
    </w:p>
    <w:p>
      <w:r>
        <w:t>43</w:t>
        <w:tab/>
        <w:t>08.1952 - 07.1954</w:t>
      </w:r>
    </w:p>
    <w:p>
      <w:r>
        <w:br/>
        <w:t>30</w:t>
        <w:tab/>
        <w:t>1929</w:t>
      </w:r>
    </w:p>
    <w:p>
      <w:r>
        <w:t>40</w:t>
        <w:tab/>
        <w:t>Schriftwechsel mit s[Verlag]sen</w:t>
      </w:r>
    </w:p>
    <w:p>
      <w:r>
        <w:t>41</w:t>
        <w:tab/>
        <w:t>u. a. s[Herausgabe]s der Werke von p[2{Thomas} 1{Mann}]p und p[2{Hermann} 1{Hesse}]p; Schreiben von p[2{Friedrich} 1{Wolf}]p</w:t>
      </w:r>
    </w:p>
    <w:p>
      <w:r>
        <w:t>43</w:t>
        <w:tab/>
        <w:t>11.1951 - 12.1953</w:t>
      </w:r>
    </w:p>
    <w:p>
      <w:r>
        <w:br/>
        <w:t>30</w:t>
        <w:tab/>
        <w:t>1938</w:t>
      </w:r>
    </w:p>
    <w:p>
      <w:r>
        <w:t>40</w:t>
        <w:tab/>
        <w:t>Grundsatzfragen des s[Verlagsaufbau]ss und der s[Lizenzierung]s</w:t>
      </w:r>
    </w:p>
    <w:p>
      <w:r>
        <w:t>43</w:t>
        <w:tab/>
        <w:t>10.1951 - 07.1954</w:t>
      </w:r>
    </w:p>
    <w:p>
      <w:r>
        <w:br/>
        <w:t>30</w:t>
        <w:tab/>
        <w:t>1949</w:t>
      </w:r>
    </w:p>
    <w:p>
      <w:r>
        <w:t>40</w:t>
        <w:tab/>
        <w:t>Grundsatzfragen der s[Begutachtung]s und s[Druckgenehmigungserteilung]s</w:t>
      </w:r>
    </w:p>
    <w:p>
      <w:r>
        <w:t>43</w:t>
        <w:tab/>
        <w:t>11.1951 - 12.1953</w:t>
      </w:r>
    </w:p>
    <w:p>
      <w:r>
        <w:br/>
        <w:t>30</w:t>
        <w:tab/>
        <w:t>1970</w:t>
      </w:r>
    </w:p>
    <w:p>
      <w:r>
        <w:t>40</w:t>
        <w:tab/>
        <w:t>Grundsatzfragen der Planung</w:t>
      </w:r>
    </w:p>
    <w:p>
      <w:r>
        <w:t>41</w:t>
        <w:tab/>
        <w:t>u. a. Vergleich der s[Buchproduktion]s der o[DDR]o mit o[Westdeutschland]o</w:t>
      </w:r>
    </w:p>
    <w:p>
      <w:r>
        <w:t>43</w:t>
        <w:tab/>
        <w:t>10.1951 - 12.1953</w:t>
      </w:r>
    </w:p>
    <w:p>
      <w:r>
        <w:br/>
        <w:t>30</w:t>
        <w:tab/>
        <w:t>2012</w:t>
      </w:r>
    </w:p>
    <w:p>
      <w:r>
        <w:t>40</w:t>
        <w:tab/>
        <w:t>Grundsatzfragen der s[Literatur&lt;produktion&gt;]s- und s[Buchproduktion]s</w:t>
      </w:r>
    </w:p>
    <w:p>
      <w:r>
        <w:t>43</w:t>
        <w:tab/>
        <w:t>09.1951 - 02.1952</w:t>
      </w:r>
    </w:p>
    <w:p>
      <w:r>
        <w:br/>
        <w:t>30</w:t>
        <w:tab/>
        <w:t>2056 - 2058</w:t>
      </w:r>
    </w:p>
    <w:p>
      <w:r>
        <w:t>40</w:t>
        <w:tab/>
        <w:t>k[Zentralstelle für s[2{wissenschaftliche} 1{Literatur}]s]k</w:t>
      </w:r>
    </w:p>
    <w:p>
      <w:r>
        <w:t>43</w:t>
        <w:tab/>
        <w:t>1950 - 1955</w:t>
      </w:r>
    </w:p>
    <w:p>
      <w:r>
        <w:t>50</w:t>
        <w:tab/>
        <w:t>3 Bde.</w:t>
      </w:r>
    </w:p>
    <w:p>
      <w:r>
        <w:br/>
        <w:t>26</w:t>
        <w:tab/>
        <w:t>&lt; - &gt;</w:t>
      </w:r>
    </w:p>
    <w:p>
      <w:r>
        <w:t>27</w:t>
        <w:tab/>
        <w:t>k[Amt für Literatur und s[Verlagswesen]s]k \ Verlagswesen</w:t>
      </w:r>
    </w:p>
    <w:p>
      <w:r>
        <w:t>30</w:t>
        <w:tab/>
        <w:t>1873</w:t>
      </w:r>
    </w:p>
    <w:p>
      <w:r>
        <w:t>40</w:t>
        <w:tab/>
        <w:t>Grundsatzfragen des s[Verlagsaufbau]ss</w:t>
      </w:r>
    </w:p>
    <w:p>
      <w:r>
        <w:t>43</w:t>
        <w:tab/>
        <w:t>12.1953 - 03.1956</w:t>
      </w:r>
    </w:p>
    <w:p>
      <w:r>
        <w:br/>
        <w:t>30</w:t>
        <w:tab/>
        <w:t>1881</w:t>
      </w:r>
    </w:p>
    <w:p>
      <w:r>
        <w:t>40</w:t>
        <w:tab/>
        <w:t>Entwicklung und Herausgabe von s[Heimatliteratur]s</w:t>
      </w:r>
    </w:p>
    <w:p>
      <w:r>
        <w:t>41</w:t>
        <w:tab/>
        <w:t>u. a. Bildung eines s[Verlag]ses für Natur und Heimatkunde (Exposé)</w:t>
      </w:r>
    </w:p>
    <w:p>
      <w:r>
        <w:t>43</w:t>
        <w:tab/>
        <w:t>01.1954 - 07.1956</w:t>
      </w:r>
    </w:p>
    <w:p>
      <w:r>
        <w:br/>
        <w:t>30</w:t>
        <w:tab/>
        <w:t>1920</w:t>
      </w:r>
    </w:p>
    <w:p>
      <w:r>
        <w:t>40</w:t>
        <w:tab/>
        <w:t>Schriftwechsel mit Institutionen und Einzelpersonen</w:t>
      </w:r>
    </w:p>
    <w:p>
      <w:r>
        <w:t>43</w:t>
        <w:tab/>
        <w:t>02.1955 - 06.1956</w:t>
      </w:r>
    </w:p>
    <w:p>
      <w:r>
        <w:br/>
        <w:t>26</w:t>
        <w:tab/>
        <w:t>&lt; - &gt;</w:t>
      </w:r>
    </w:p>
    <w:p>
      <w:r>
        <w:t>27</w:t>
        <w:tab/>
        <w:t>Amt für Literatur und Verlagswesen \ Verlagswesen \ Planung</w:t>
      </w:r>
    </w:p>
    <w:p>
      <w:r>
        <w:t>30</w:t>
        <w:tab/>
        <w:t>1940</w:t>
      </w:r>
    </w:p>
    <w:p>
      <w:r>
        <w:t>40</w:t>
        <w:tab/>
        <w:t>Produktionspläne z[1952]z der s[Privat&lt;verlag&gt;]s- und s[Treuhandverlag]se</w:t>
      </w:r>
    </w:p>
    <w:p>
      <w:r>
        <w:t>43</w:t>
        <w:tab/>
        <w:t>09.1951 - 05.1952</w:t>
      </w:r>
    </w:p>
    <w:p>
      <w:r>
        <w:br/>
        <w:t>26</w:t>
        <w:tab/>
        <w:t>&lt; - &gt;</w:t>
      </w:r>
    </w:p>
    <w:p>
      <w:r>
        <w:t>27</w:t>
        <w:tab/>
        <w:t>k[Amt für Literatur und s[Verlagswesen]s]k \ Verlagswesen \ s[Verlagsaufbau]s</w:t>
      </w:r>
    </w:p>
    <w:p>
      <w:r>
        <w:t>30</w:t>
        <w:tab/>
        <w:t>1946; 1947</w:t>
      </w:r>
    </w:p>
    <w:p>
      <w:r>
        <w:t>40</w:t>
        <w:tab/>
        <w:t>k[p[2{B. G.} 1{Teubner}]p s[Verlagsgesellschaft]s]k</w:t>
      </w:r>
    </w:p>
    <w:p>
      <w:r>
        <w:t>41</w:t>
        <w:tab/>
        <w:t>u. a. s[Lizenzierung]s; Rechtsstreit mit k[B.G. Teubner o[Stuttgart]o]k</w:t>
      </w:r>
    </w:p>
    <w:p>
      <w:r>
        <w:t>43</w:t>
        <w:tab/>
        <w:t>1947 - 1957</w:t>
      </w:r>
    </w:p>
    <w:p>
      <w:r>
        <w:t>50</w:t>
        <w:tab/>
        <w:t>2 Bde.</w:t>
      </w:r>
    </w:p>
    <w:p>
      <w:r>
        <w:br/>
        <w:t>26</w:t>
        <w:tab/>
        <w:t>&lt; - &gt;</w:t>
      </w:r>
    </w:p>
    <w:p>
      <w:r>
        <w:t>27</w:t>
        <w:tab/>
        <w:t>k[Amt für s[Literatur]s und s[Verlagswesen]s]k \ Planung und Plankontrolle</w:t>
      </w:r>
    </w:p>
    <w:p>
      <w:r>
        <w:t>30</w:t>
        <w:tab/>
        <w:t>1875</w:t>
      </w:r>
    </w:p>
    <w:p>
      <w:r>
        <w:t>40</w:t>
        <w:tab/>
        <w:t>Verwendung der s[Kulturfondsmittel]s</w:t>
      </w:r>
    </w:p>
    <w:p>
      <w:r>
        <w:t>41</w:t>
        <w:tab/>
        <w:t>u. a. Richtlinien für die Verwendung von s[Subventionsmittel]sn des Kulturfonds-Planteil Literatur</w:t>
      </w:r>
    </w:p>
    <w:p>
      <w:r>
        <w:t>43</w:t>
        <w:tab/>
        <w:t>11.1954 - 02.1956</w:t>
      </w:r>
    </w:p>
    <w:p>
      <w:r>
        <w:br/>
        <w:t>30</w:t>
        <w:tab/>
        <w:t>1877</w:t>
      </w:r>
    </w:p>
    <w:p>
      <w:r>
        <w:t>40</w:t>
        <w:tab/>
        <w:t>Herausgabe s[2{billige}r 1{Buchreihe}]sn</w:t>
      </w:r>
    </w:p>
    <w:p>
      <w:r>
        <w:t>43</w:t>
        <w:tab/>
        <w:t>01.1954 - 11.1954</w:t>
      </w:r>
    </w:p>
    <w:p>
      <w:r>
        <w:br/>
        <w:t>30</w:t>
        <w:tab/>
        <w:t>1879</w:t>
      </w:r>
    </w:p>
    <w:p>
      <w:r>
        <w:t>40</w:t>
        <w:tab/>
        <w:t>Aufstellung der in der o[DDR]o veröffentlichten Werke s[2{zeitgenössischer deutscher} 1{Autor}]sen</w:t>
      </w:r>
    </w:p>
    <w:p>
      <w:r>
        <w:t>43</w:t>
        <w:tab/>
        <w:t>1952 - 1956</w:t>
      </w:r>
    </w:p>
    <w:p>
      <w:r>
        <w:br/>
        <w:t>30</w:t>
        <w:tab/>
        <w:t>1891</w:t>
      </w:r>
    </w:p>
    <w:p>
      <w:r>
        <w:t>40</w:t>
        <w:tab/>
        <w:t>Grundsätze der Planung der s[Verlagsproduktion]s</w:t>
      </w:r>
    </w:p>
    <w:p>
      <w:r>
        <w:t>41</w:t>
        <w:tab/>
        <w:t>u. a. Richtlinien für die Profilierung der s[Verlag]se; Neuabgrenzung der s[Verlaglizenzbereich]se</w:t>
      </w:r>
    </w:p>
    <w:p>
      <w:r>
        <w:t>43</w:t>
        <w:tab/>
        <w:t>1951 - 1956</w:t>
      </w:r>
    </w:p>
    <w:p>
      <w:r>
        <w:br/>
        <w:t>30</w:t>
        <w:tab/>
        <w:t>1941</w:t>
      </w:r>
    </w:p>
    <w:p>
      <w:r>
        <w:t>40</w:t>
        <w:tab/>
        <w:t>s[Parallelverlag]se</w:t>
      </w:r>
    </w:p>
    <w:p>
      <w:r>
        <w:t>41</w:t>
        <w:tab/>
        <w:t>u. a. k[Bibliographisches Institut o[Leipzig]o]k sowie k[Akademische s[Verlagsgesellschaft]s p[Geest]p &amp; p[Portig]p K.G.]k</w:t>
      </w:r>
    </w:p>
    <w:p>
      <w:r>
        <w:t>43</w:t>
        <w:tab/>
        <w:t>02.1953 - 07.1955</w:t>
      </w:r>
    </w:p>
    <w:p>
      <w:r>
        <w:br/>
        <w:t>30</w:t>
        <w:tab/>
        <w:t>1958</w:t>
      </w:r>
    </w:p>
    <w:p>
      <w:r>
        <w:t>40</w:t>
        <w:tab/>
        <w:t>s[Volkswirtschaftsplan]s z[1953]z der k[1{Evangelische}n 2{s[Verlagsanstalt]s}]k sowie des k[St. Benno-s[Verlag]s]kes</w:t>
      </w:r>
    </w:p>
    <w:p>
      <w:r>
        <w:t>43</w:t>
        <w:tab/>
        <w:t>07.1952</w:t>
      </w:r>
    </w:p>
    <w:p>
      <w:r>
        <w:br/>
        <w:t>30</w:t>
        <w:tab/>
        <w:t>1959</w:t>
      </w:r>
    </w:p>
    <w:p>
      <w:r>
        <w:t>40</w:t>
        <w:tab/>
        <w:t>Perspektivplan des k[VEB s[Verlag]s der Kunst o[Dresden]o]k</w:t>
      </w:r>
    </w:p>
    <w:p>
      <w:r>
        <w:t>43</w:t>
        <w:tab/>
        <w:t>07.1954</w:t>
      </w:r>
    </w:p>
    <w:p>
      <w:r>
        <w:br/>
        <w:t>30</w:t>
        <w:tab/>
        <w:t>1960</w:t>
      </w:r>
    </w:p>
    <w:p>
      <w:r>
        <w:t>40</w:t>
        <w:tab/>
        <w:t>s[Volkswirtschaftsplan]s des k[1{p[2{Paul}-1{List}]p-s[Verlag]s}es 2{o[Leipzig]o}]k</w:t>
      </w:r>
    </w:p>
    <w:p>
      <w:r>
        <w:t>43</w:t>
        <w:tab/>
        <w:t>10.1952 - 10.1953</w:t>
      </w:r>
    </w:p>
    <w:p>
      <w:r>
        <w:br/>
        <w:t>30</w:t>
        <w:tab/>
        <w:t>1961</w:t>
      </w:r>
    </w:p>
    <w:p>
      <w:r>
        <w:t>40</w:t>
        <w:tab/>
        <w:t>s[Volkswirtschaftsplan]s z[1955]z des k[Sachsenverlag]kes</w:t>
      </w:r>
    </w:p>
    <w:p>
      <w:r>
        <w:t>43</w:t>
        <w:tab/>
        <w:t>05.1954</w:t>
      </w:r>
    </w:p>
    <w:p>
      <w:r>
        <w:br/>
        <w:t>30</w:t>
        <w:tab/>
        <w:t>1962; 1963</w:t>
      </w:r>
    </w:p>
    <w:p>
      <w:r>
        <w:t>40</w:t>
        <w:tab/>
        <w:t>k[Akademieverlag]k</w:t>
      </w:r>
    </w:p>
    <w:p>
      <w:r>
        <w:t>41</w:t>
        <w:tab/>
        <w:t>s[Volkswirtschaftsplanung]s z[1954]z sowie z[1955]z</w:t>
      </w:r>
    </w:p>
    <w:p>
      <w:r>
        <w:t>43</w:t>
        <w:tab/>
        <w:t>07.1953 - 02.1954; 06.1954 - 06.1955</w:t>
      </w:r>
    </w:p>
    <w:p>
      <w:r>
        <w:t>50</w:t>
        <w:tab/>
        <w:t>2 Bde.</w:t>
      </w:r>
    </w:p>
    <w:p>
      <w:r>
        <w:br/>
        <w:t>30</w:t>
        <w:tab/>
        <w:t>1964</w:t>
      </w:r>
    </w:p>
    <w:p>
      <w:r>
        <w:t>40</w:t>
        <w:tab/>
        <w:t>s[Volkswirtschaftsplan]s z[1955]z sowie Produktionspläne des k[Sportverlag]kes</w:t>
      </w:r>
    </w:p>
    <w:p>
      <w:r>
        <w:t>43</w:t>
        <w:tab/>
        <w:t>1954 - 1956</w:t>
      </w:r>
    </w:p>
    <w:p>
      <w:r>
        <w:br/>
        <w:t>30</w:t>
        <w:tab/>
        <w:t>1965 - 1967</w:t>
      </w:r>
    </w:p>
    <w:p>
      <w:r>
        <w:t>40</w:t>
        <w:tab/>
        <w:t>Produktionspläne s[2{organisationseigener} 1{Verlag}]se</w:t>
      </w:r>
    </w:p>
    <w:p>
      <w:r>
        <w:t>43</w:t>
        <w:tab/>
        <w:t>12.1951 - 02.1952; 05.1953 - 03.1955</w:t>
      </w:r>
    </w:p>
    <w:p>
      <w:r>
        <w:t>50</w:t>
        <w:tab/>
        <w:t>3 Bde.</w:t>
      </w:r>
    </w:p>
    <w:p>
      <w:r>
        <w:br/>
        <w:t>30</w:t>
        <w:tab/>
        <w:t>1968</w:t>
      </w:r>
    </w:p>
    <w:p>
      <w:r>
        <w:t>40</w:t>
        <w:tab/>
        <w:t>s[Volkswirtschaftsplan]s z[1954]z des k[1{VEB p[2{F.A.} 1{Brockhaus}]p s[Verlag]s}es 2{o[Leipzig]o}]k</w:t>
      </w:r>
    </w:p>
    <w:p>
      <w:r>
        <w:t>43</w:t>
        <w:tab/>
        <w:t>06.1953 - 05.1954</w:t>
      </w:r>
    </w:p>
    <w:p>
      <w:r>
        <w:br/>
        <w:t>30</w:t>
        <w:tab/>
        <w:t>1969</w:t>
      </w:r>
    </w:p>
    <w:p>
      <w:r>
        <w:t>40</w:t>
        <w:tab/>
        <w:t>s[Volkswirtschaftsplan]s z[1954]z des k[Fachbuchverlag]kes</w:t>
      </w:r>
    </w:p>
    <w:p>
      <w:r>
        <w:t>43</w:t>
        <w:tab/>
        <w:t>06.1953 - 02.1954</w:t>
      </w:r>
    </w:p>
    <w:p>
      <w:r>
        <w:br/>
        <w:t>30</w:t>
        <w:tab/>
        <w:t>1971</w:t>
      </w:r>
    </w:p>
    <w:p>
      <w:r>
        <w:t>40</w:t>
        <w:tab/>
        <w:t>s[Volkswirtschaftsplanung]s des k[p[2{Erich}-1{Röth}]p-s[Verlag]s]kes</w:t>
      </w:r>
    </w:p>
    <w:p>
      <w:r>
        <w:t>43</w:t>
        <w:tab/>
        <w:t>05.1954 - 06.1956</w:t>
      </w:r>
    </w:p>
    <w:p>
      <w:r>
        <w:br/>
        <w:t>30</w:t>
        <w:tab/>
        <w:t>1972</w:t>
      </w:r>
    </w:p>
    <w:p>
      <w:r>
        <w:t>40</w:t>
        <w:tab/>
        <w:t>s[Volkswirtschaftsplan]s z[1956]z des k[VEB s[Verlag]s der Kunst]k, des k[p[Jess]p-Verlag]kes, des k[Sachsenverlag]kes, des k[Eulenspiegelverlag]kes sowie des k[Henschelverlag]kes</w:t>
      </w:r>
    </w:p>
    <w:p>
      <w:r>
        <w:t>43</w:t>
        <w:tab/>
        <w:t>07.1955 - 09.1955</w:t>
      </w:r>
    </w:p>
    <w:p>
      <w:r>
        <w:br/>
        <w:t>30</w:t>
        <w:tab/>
        <w:t>1973</w:t>
      </w:r>
    </w:p>
    <w:p>
      <w:r>
        <w:t>40</w:t>
        <w:tab/>
        <w:t>s[Volkswirtschaftsplan]s z[1953]z des k[1{s[Verlag]s}es 2{Die Wirtschaft GmbH}]k, des k[1{VVN Verlag}es 2{GmbH}]k sowie des k[1{Verlag}es 2{für die Frau GmbH}]k</w:t>
      </w:r>
    </w:p>
    <w:p>
      <w:r>
        <w:t>43</w:t>
        <w:tab/>
        <w:t>07.1952 - 12.1952</w:t>
      </w:r>
    </w:p>
    <w:p>
      <w:r>
        <w:br/>
        <w:t>30</w:t>
        <w:tab/>
        <w:t>1974</w:t>
      </w:r>
    </w:p>
    <w:p>
      <w:r>
        <w:t>40</w:t>
        <w:tab/>
        <w:t>s[Volkswirtschaftsplan]s z[1956]z des k[1{p[2{Paul}-1{List}]p-s[Verlag]s}es 2{o[Leipzig]o}]k</w:t>
      </w:r>
    </w:p>
    <w:p>
      <w:r>
        <w:t>43</w:t>
        <w:tab/>
        <w:t>07.1952 - 09.1952</w:t>
      </w:r>
    </w:p>
    <w:p>
      <w:r>
        <w:br/>
        <w:t>30</w:t>
        <w:tab/>
        <w:t>1975</w:t>
      </w:r>
    </w:p>
    <w:p>
      <w:r>
        <w:t>40</w:t>
        <w:tab/>
        <w:t>s[Volkswirtschaftsplan]s z[1957]z des k[Sachsenverlag]kes, des k[VEB s[Verlag]s der Kunst o[Dresden]o]k sowie des k[VEB p[2{E.A.} 1{Seemann}]p s[Buch- und s[Kunstverlag]s]s o[Leipzig]o]k</w:t>
      </w:r>
    </w:p>
    <w:p>
      <w:r>
        <w:t>43</w:t>
        <w:tab/>
        <w:t>06.1956 - 08.1957</w:t>
      </w:r>
    </w:p>
    <w:p>
      <w:r>
        <w:br/>
        <w:t>30</w:t>
        <w:tab/>
        <w:t>1976</w:t>
      </w:r>
    </w:p>
    <w:p>
      <w:r>
        <w:t>40</w:t>
        <w:tab/>
        <w:t>s[Volkswirtschaftsplan]s z[1956]z des k[Union-s[Verlag]s]ks, des k[St. Benno-Verlag]ks, der k[1{Evangelische}n 2{Hauptbibelgesellschaft}]k sowie der k[1{Evangelische}n 2{s[Verlagsanstalt]s GmbH}]k</w:t>
      </w:r>
    </w:p>
    <w:p>
      <w:r>
        <w:t>43</w:t>
        <w:tab/>
        <w:t>07.1955 - 09.1956</w:t>
      </w:r>
    </w:p>
    <w:p>
      <w:r>
        <w:br/>
        <w:t>30</w:t>
        <w:tab/>
        <w:t>1977</w:t>
      </w:r>
    </w:p>
    <w:p>
      <w:r>
        <w:t>40</w:t>
        <w:tab/>
        <w:t>s[Volkswirtschaftsplan]s z[1956]z des k[Tribüne-s[Verlag]s]kes</w:t>
      </w:r>
    </w:p>
    <w:p>
      <w:r>
        <w:t>43</w:t>
        <w:tab/>
        <w:t>01.1956 - 11.1956</w:t>
      </w:r>
    </w:p>
    <w:p>
      <w:r>
        <w:br/>
        <w:t>30</w:t>
        <w:tab/>
        <w:t>1978</w:t>
      </w:r>
    </w:p>
    <w:p>
      <w:r>
        <w:t>40</w:t>
        <w:tab/>
        <w:t>s[Volkswirtschaftsplan]s z[1956]z des k[1{s[Verlag]s}es 2{p[Koehler]p und p[Amelang]p o[Leipzig]o}]k</w:t>
      </w:r>
    </w:p>
    <w:p>
      <w:r>
        <w:t>43</w:t>
        <w:tab/>
        <w:t>07.1955 - 08.1956</w:t>
      </w:r>
    </w:p>
    <w:p>
      <w:r>
        <w:br/>
        <w:t>30</w:t>
        <w:tab/>
        <w:t>1979</w:t>
      </w:r>
    </w:p>
    <w:p>
      <w:r>
        <w:t>40</w:t>
        <w:tab/>
        <w:t>s[Volkswirtschaftsplan]s z[1956]z des k[VEB Bibliographisches Institut o[Leipzig]o]k</w:t>
      </w:r>
    </w:p>
    <w:p>
      <w:r>
        <w:t>43</w:t>
        <w:tab/>
        <w:t>07.1955 - 10.1956</w:t>
      </w:r>
    </w:p>
    <w:p>
      <w:r>
        <w:br/>
        <w:t>30</w:t>
        <w:tab/>
        <w:t>1980</w:t>
      </w:r>
    </w:p>
    <w:p>
      <w:r>
        <w:t>40</w:t>
        <w:tab/>
        <w:t>s[Volkswirtschaftsplan]s z[1956]z der k[1{Deutsche}n 2{Zentralbücherei für Blinde}]k</w:t>
      </w:r>
    </w:p>
    <w:p>
      <w:r>
        <w:t>43</w:t>
        <w:tab/>
        <w:t>07.1955 - 08.1956</w:t>
      </w:r>
    </w:p>
    <w:p>
      <w:r>
        <w:br/>
        <w:t>30</w:t>
        <w:tab/>
        <w:t>1981</w:t>
      </w:r>
    </w:p>
    <w:p>
      <w:r>
        <w:t>40</w:t>
        <w:tab/>
        <w:t>s[Volkswirtschaftsplan]s z[1956]z des k[VEB Deutscher Zentralverlag]k</w:t>
      </w:r>
    </w:p>
    <w:p>
      <w:r>
        <w:t>43</w:t>
        <w:tab/>
        <w:t>07.1955 - 11.1956</w:t>
      </w:r>
    </w:p>
    <w:p>
      <w:r>
        <w:br/>
        <w:t>30</w:t>
        <w:tab/>
        <w:t>1982</w:t>
      </w:r>
    </w:p>
    <w:p>
      <w:r>
        <w:t>40</w:t>
        <w:tab/>
        <w:t>s[Volkswirtschaftsplan]s z[1956]z des k[1{Akademie-s[Verlag]s}es 2{GmbH}]k</w:t>
      </w:r>
    </w:p>
    <w:p>
      <w:r>
        <w:t>43</w:t>
        <w:tab/>
        <w:t>09.1955 - 12.1956</w:t>
      </w:r>
    </w:p>
    <w:p>
      <w:r>
        <w:br/>
        <w:t>30</w:t>
        <w:tab/>
        <w:t>1983</w:t>
      </w:r>
    </w:p>
    <w:p>
      <w:r>
        <w:t>40</w:t>
        <w:tab/>
        <w:t>s[Volkswirtschaftsplan]s z[1956]z des k[VEB s[Verlag]s für s[Buch&lt;wesen&gt;]s- und s[Bibliothekswesen]s o[Leipzig]o]k</w:t>
      </w:r>
    </w:p>
    <w:p>
      <w:r>
        <w:t>43</w:t>
        <w:tab/>
        <w:t>11.1955 - 10.1956</w:t>
      </w:r>
    </w:p>
    <w:p>
      <w:r>
        <w:br/>
        <w:t>30</w:t>
        <w:tab/>
        <w:t>1984</w:t>
      </w:r>
    </w:p>
    <w:p>
      <w:r>
        <w:t>40</w:t>
        <w:tab/>
        <w:t>s[Volkswirtschaftsplan]s z[1956]z des k[1{s[Verlag]s}es 2{p[2{Hermann} 1{Böhlau}]ps Nachfolger o[Weimar]o}]k</w:t>
      </w:r>
    </w:p>
    <w:p>
      <w:r>
        <w:t>43</w:t>
        <w:tab/>
        <w:t>07.1955 - 11.1956</w:t>
      </w:r>
    </w:p>
    <w:p>
      <w:r>
        <w:br/>
        <w:t>30</w:t>
        <w:tab/>
        <w:t>1985</w:t>
      </w:r>
    </w:p>
    <w:p>
      <w:r>
        <w:t>40</w:t>
        <w:tab/>
        <w:t>s[Volkswirtschaftsplan]s z[1956]z des k[Kongreß-s[Verlag]s]kes</w:t>
      </w:r>
    </w:p>
    <w:p>
      <w:r>
        <w:t>43</w:t>
        <w:tab/>
        <w:t>09.1955 - 02.1956</w:t>
      </w:r>
    </w:p>
    <w:p>
      <w:r>
        <w:br/>
        <w:t>30</w:t>
        <w:tab/>
        <w:t>1986</w:t>
      </w:r>
    </w:p>
    <w:p>
      <w:r>
        <w:t>40</w:t>
        <w:tab/>
        <w:t>s[Volkswirtschaftsplan]s z[1956]z des k[1{s[Verlag]s}es 2{p[Rütten]p und p[Loening]p}]k</w:t>
      </w:r>
    </w:p>
    <w:p>
      <w:r>
        <w:t>43</w:t>
        <w:tab/>
        <w:t>12.1955 - 12.1956</w:t>
      </w:r>
    </w:p>
    <w:p>
      <w:r>
        <w:br/>
        <w:t>30</w:t>
        <w:tab/>
        <w:t>1987</w:t>
      </w:r>
    </w:p>
    <w:p>
      <w:r>
        <w:t>40</w:t>
        <w:tab/>
        <w:t>s[Volkswirtschaftsplan]s z[1956]z des k[1{VEB p[2{Max}-1{Niemeyer}]p-s[Verlag]s}es 2{o[Halle]o}]k</w:t>
      </w:r>
    </w:p>
    <w:p>
      <w:r>
        <w:t>43</w:t>
        <w:tab/>
        <w:t>03.1956 - 08.1956</w:t>
      </w:r>
    </w:p>
    <w:p>
      <w:r>
        <w:br/>
        <w:t>30</w:t>
        <w:tab/>
        <w:t>1988</w:t>
      </w:r>
    </w:p>
    <w:p>
      <w:r>
        <w:t>40</w:t>
        <w:tab/>
        <w:t>s[Jahresthemenplanung]s des k[1{s[Verlag]s}es 2{VEB p[2{Georg} 1{Thieme}]p o[Leipzig]o}]k</w:t>
      </w:r>
    </w:p>
    <w:p>
      <w:r>
        <w:t>43</w:t>
        <w:tab/>
        <w:t>05.1953 - 03.1955</w:t>
      </w:r>
    </w:p>
    <w:p>
      <w:r>
        <w:br/>
        <w:t>30</w:t>
        <w:tab/>
        <w:t>1989</w:t>
      </w:r>
    </w:p>
    <w:p>
      <w:r>
        <w:t>40</w:t>
        <w:tab/>
        <w:t>Sitzungen der k[Planungsgemeinschaft s[Musik]s]k</w:t>
      </w:r>
    </w:p>
    <w:p>
      <w:r>
        <w:t>43</w:t>
        <w:tab/>
        <w:t>1951 - 1956</w:t>
      </w:r>
    </w:p>
    <w:p>
      <w:r>
        <w:br/>
        <w:t>30</w:t>
        <w:tab/>
        <w:t>1990</w:t>
      </w:r>
    </w:p>
    <w:p>
      <w:r>
        <w:t>40</w:t>
        <w:tab/>
        <w:t>s[Planungsgemeinschaft]sen Darstellende Kunst und s[Volkskunst]s, Bildende Kunst und Architektur sowie s[Musik]s</w:t>
      </w:r>
    </w:p>
    <w:p>
      <w:r>
        <w:t>43</w:t>
        <w:tab/>
        <w:t>04.1954 - 11.1954</w:t>
      </w:r>
    </w:p>
    <w:p>
      <w:r>
        <w:br/>
        <w:t>30</w:t>
        <w:tab/>
        <w:t>1991</w:t>
      </w:r>
    </w:p>
    <w:p>
      <w:r>
        <w:t>40</w:t>
        <w:tab/>
        <w:t>Sitzungen der s[Planungsgemeinschaft]s der s[Verlag]se für die Gebiete Leichtindustrie, Schwer- und Grundstoffindustrie, Transport- und Verkehrswesen, Maschinenbau, Bauwesen, Land- und Forstwirtschaft, Geographie und Naturwissenschaften</w:t>
      </w:r>
    </w:p>
    <w:p>
      <w:r>
        <w:t>43</w:t>
        <w:tab/>
        <w:t>1952 - 1955</w:t>
      </w:r>
    </w:p>
    <w:p>
      <w:r>
        <w:br/>
        <w:t>30</w:t>
        <w:tab/>
        <w:t>1992</w:t>
      </w:r>
    </w:p>
    <w:p>
      <w:r>
        <w:t>40</w:t>
        <w:tab/>
        <w:t>Bildung von s[Planungsgemeinschaft]sen im s[Verlagswesen]s</w:t>
      </w:r>
    </w:p>
    <w:p>
      <w:r>
        <w:t>43</w:t>
        <w:tab/>
        <w:t>01.1951 - 10.1954</w:t>
      </w:r>
    </w:p>
    <w:p>
      <w:r>
        <w:br/>
        <w:t>30</w:t>
        <w:tab/>
        <w:t>1998 - 2000</w:t>
      </w:r>
    </w:p>
    <w:p>
      <w:r>
        <w:t>40</w:t>
        <w:tab/>
        <w:t>s[Verlegerkonferenz]sen</w:t>
      </w:r>
    </w:p>
    <w:p>
      <w:r>
        <w:t>43</w:t>
        <w:tab/>
        <w:t>09.1953 - 12.1954</w:t>
      </w:r>
    </w:p>
    <w:p>
      <w:r>
        <w:t>50</w:t>
        <w:tab/>
        <w:t>3 Bde.</w:t>
      </w:r>
    </w:p>
    <w:p>
      <w:r>
        <w:br/>
        <w:t>30</w:t>
        <w:tab/>
        <w:t>2059</w:t>
      </w:r>
    </w:p>
    <w:p>
      <w:r>
        <w:t>40</w:t>
        <w:tab/>
        <w:t>s[Verlagswesen]s und s[Urheberrecht]s in den s[2{sozialistische}n 1{Länder}]sn</w:t>
      </w:r>
    </w:p>
    <w:p>
      <w:r>
        <w:t>43</w:t>
        <w:tab/>
        <w:t>1950 - 1954</w:t>
      </w:r>
    </w:p>
    <w:p>
      <w:r>
        <w:br/>
        <w:t>26</w:t>
        <w:tab/>
        <w:t>&lt; - &gt;</w:t>
      </w:r>
    </w:p>
    <w:p>
      <w:r>
        <w:t>27</w:t>
        <w:tab/>
        <w:t>Amt für Literatur und Verlagswesen \ Planung und Plankontrolle \ s[Verlagsaufbau]s</w:t>
      </w:r>
    </w:p>
    <w:p>
      <w:r>
        <w:t>30</w:t>
        <w:tab/>
        <w:t>1890</w:t>
      </w:r>
    </w:p>
    <w:p>
      <w:r>
        <w:t>40</w:t>
        <w:tab/>
        <w:t>s[Parallelverlag]se (s[o[DDR]o-Verlag]se mit Parallelverlagen in o[Westdeutschland]o)</w:t>
      </w:r>
    </w:p>
    <w:p>
      <w:r>
        <w:t>41</w:t>
        <w:tab/>
        <w:t>Enthält v.a.: Aufstellungen</w:t>
      </w:r>
    </w:p>
    <w:p>
      <w:r>
        <w:t>43</w:t>
        <w:tab/>
        <w:t>1954 - 1956</w:t>
      </w:r>
    </w:p>
    <w:p>
      <w:r>
        <w:br/>
        <w:t>30</w:t>
        <w:tab/>
        <w:t>1933</w:t>
      </w:r>
    </w:p>
    <w:p>
      <w:r>
        <w:t>40</w:t>
        <w:tab/>
        <w:t>Übersichten über die s[Parallelverlag]se (s[o[DDR]o-Verlag]se mit Parallelverlagen in o[Westdeutschland]o)</w:t>
      </w:r>
    </w:p>
    <w:p>
      <w:r>
        <w:t>43</w:t>
        <w:tab/>
        <w:t>1950 - 1954</w:t>
      </w:r>
    </w:p>
    <w:p>
      <w:r>
        <w:br/>
        <w:t>30</w:t>
        <w:tab/>
        <w:t>1934; 1935</w:t>
      </w:r>
    </w:p>
    <w:p>
      <w:r>
        <w:t>40</w:t>
        <w:tab/>
        <w:t>Übersichten über die s[2{lizenzierte&lt;r&gt;}n 1{Verlag}]se in der o[DDR]o</w:t>
      </w:r>
    </w:p>
    <w:p>
      <w:r>
        <w:t>43</w:t>
        <w:tab/>
        <w:t>1949 - 1956</w:t>
      </w:r>
    </w:p>
    <w:p>
      <w:r>
        <w:t>50</w:t>
        <w:tab/>
        <w:t>2 Bde.</w:t>
      </w:r>
    </w:p>
    <w:p>
      <w:r>
        <w:br/>
        <w:t>30</w:t>
        <w:tab/>
        <w:t>1936</w:t>
      </w:r>
    </w:p>
    <w:p>
      <w:r>
        <w:t>40</w:t>
        <w:tab/>
        <w:t>s[Überprüfung s[2{nichtlizenzierter} 1{Verlag}]se]s</w:t>
      </w:r>
    </w:p>
    <w:p>
      <w:r>
        <w:t>43</w:t>
        <w:tab/>
        <w:t>1950 - 1965</w:t>
      </w:r>
    </w:p>
    <w:p>
      <w:r>
        <w:br/>
        <w:t>30</w:t>
        <w:tab/>
        <w:t>1937</w:t>
      </w:r>
    </w:p>
    <w:p>
      <w:r>
        <w:t>40</w:t>
        <w:tab/>
        <w:t>s[Lizenzierung von s[Verlag]sen und s[Druckerzeugnis]ssen]s</w:t>
      </w:r>
    </w:p>
    <w:p>
      <w:r>
        <w:t>41</w:t>
        <w:tab/>
        <w:t>u. a. k[p[2{Alfred}-1{Holz}]p-s[Verlag]s]k; k[p[2{B.G.} 1{Teubner}]p s[Verlagsgesellschaft]s]k; k[p[Henschel]p-Verlag]k</w:t>
      </w:r>
    </w:p>
    <w:p>
      <w:r>
        <w:t>43</w:t>
        <w:tab/>
        <w:t>11.1952 - 11.1954</w:t>
      </w:r>
    </w:p>
    <w:p>
      <w:r>
        <w:br/>
        <w:t>30</w:t>
        <w:tab/>
        <w:t>1939</w:t>
      </w:r>
    </w:p>
    <w:p>
      <w:r>
        <w:t>40</w:t>
        <w:tab/>
        <w:t>s[2{Lizenzierte&lt;r&gt;} 1{Buch&lt;verlag&gt;}]s- und s[Zeitschriftenverlag]se der o[DDR]o</w:t>
      </w:r>
    </w:p>
    <w:p>
      <w:r>
        <w:t>41</w:t>
        <w:tab/>
        <w:t>u. a. Übersichten; s[Lizenz]sen</w:t>
      </w:r>
    </w:p>
    <w:p>
      <w:r>
        <w:t>43</w:t>
        <w:tab/>
        <w:t>1951 - 1954</w:t>
      </w:r>
    </w:p>
    <w:p>
      <w:r>
        <w:br/>
        <w:t>26</w:t>
        <w:tab/>
        <w:t>&lt; - &gt;</w:t>
      </w:r>
    </w:p>
    <w:p>
      <w:r>
        <w:t>27</w:t>
        <w:tab/>
        <w:t>Amt für Literatur und Verlagswesen \ Planung und Plankontrolle \ Planung</w:t>
      </w:r>
    </w:p>
    <w:p>
      <w:r>
        <w:t>30</w:t>
        <w:tab/>
        <w:t>1942</w:t>
      </w:r>
    </w:p>
    <w:p>
      <w:r>
        <w:t>40</w:t>
        <w:tab/>
        <w:t>Volkswirtschaftsplan z[1954]z der s[Verlag]se k[p[2{E. A.} 1{Seemann}]p o[Leipzig]o]k sowie k[p[Neumann]p Verlag GmbH o[Radebeul]o]k</w:t>
      </w:r>
    </w:p>
    <w:p>
      <w:r>
        <w:t>43</w:t>
        <w:tab/>
        <w:t>05.1953 - 04.1955</w:t>
      </w:r>
    </w:p>
    <w:p>
      <w:r>
        <w:br/>
        <w:t>30</w:t>
        <w:tab/>
        <w:t>1943</w:t>
      </w:r>
    </w:p>
    <w:p>
      <w:r>
        <w:t>40</w:t>
        <w:tab/>
        <w:t>Volkswirtschaftsplan z[1955]z des k[1{p[2{Wolfgang} 1{Jess}]p s[Verlag]s}es 2{o[Dresden]o}]k</w:t>
      </w:r>
    </w:p>
    <w:p>
      <w:r>
        <w:t>43</w:t>
        <w:tab/>
        <w:t>05.1954 - 01.1955</w:t>
      </w:r>
    </w:p>
    <w:p>
      <w:r>
        <w:br/>
        <w:t>30</w:t>
        <w:tab/>
        <w:t>1944</w:t>
      </w:r>
    </w:p>
    <w:p>
      <w:r>
        <w:t>40</w:t>
        <w:tab/>
        <w:t>Volkswirtschaftsplanung der s[Verlag]se k[p[Koehler]p &amp; p[Amelang]p o[Leipzig]o]k, k[p[2{Gustav} 1{Fischer}]p o[Jena]o]k, k[p[2{Johann Ambrosius} 1{Barth}]p]k sowie k[p[2{S.} 1{Hirzel}]p o[Leipzig]o]k</w:t>
      </w:r>
    </w:p>
    <w:p>
      <w:r>
        <w:t>43</w:t>
        <w:tab/>
        <w:t>1951 - 1955</w:t>
      </w:r>
    </w:p>
    <w:p>
      <w:r>
        <w:br/>
        <w:t>26</w:t>
        <w:tab/>
        <w:t>&lt; - &gt;</w:t>
      </w:r>
    </w:p>
    <w:p>
      <w:r>
        <w:t>27</w:t>
        <w:tab/>
        <w:t>Amt für Literatur und Verlagswesen \ Auslandsabteilung</w:t>
      </w:r>
    </w:p>
    <w:p>
      <w:r>
        <w:t>30</w:t>
        <w:tab/>
        <w:t>1876</w:t>
      </w:r>
    </w:p>
    <w:p>
      <w:r>
        <w:t>40</w:t>
        <w:tab/>
        <w:t>Regelung des s[Copyright-Vermerk]ss im s[Verlagswesen der o[DDR]o]s</w:t>
      </w:r>
    </w:p>
    <w:p>
      <w:r>
        <w:t>43</w:t>
        <w:tab/>
        <w:t>03.1953 - 07.1956</w:t>
      </w:r>
    </w:p>
    <w:p>
      <w:r>
        <w:br/>
        <w:t>30</w:t>
        <w:tab/>
        <w:t>1886</w:t>
      </w:r>
    </w:p>
    <w:p>
      <w:r>
        <w:t>40</w:t>
        <w:tab/>
        <w:t>Verbesserung des s[Übersetzerwesen]ss</w:t>
      </w:r>
    </w:p>
    <w:p>
      <w:r>
        <w:t>43</w:t>
        <w:tab/>
        <w:t>02.1952 - 12.1954</w:t>
      </w:r>
    </w:p>
    <w:p>
      <w:r>
        <w:br/>
        <w:t>30</w:t>
        <w:tab/>
        <w:t>1908</w:t>
      </w:r>
    </w:p>
    <w:p>
      <w:r>
        <w:t>40</w:t>
        <w:tab/>
        <w:t>Arbeitspläne der Auslandsabteilung</w:t>
      </w:r>
    </w:p>
    <w:p>
      <w:r>
        <w:t>43</w:t>
        <w:tab/>
        <w:t>11.1951 - 05.1954</w:t>
      </w:r>
    </w:p>
    <w:p>
      <w:r>
        <w:br/>
        <w:t>30</w:t>
        <w:tab/>
        <w:t>1930</w:t>
      </w:r>
    </w:p>
    <w:p>
      <w:r>
        <w:t>40</w:t>
        <w:tab/>
        <w:t>Schriftwechsel mit Institutionen</w:t>
      </w:r>
    </w:p>
    <w:p>
      <w:r>
        <w:t>41</w:t>
        <w:tab/>
        <w:t>v.a.: s[2{Internationale Beziehungen zu kapitalistischen Ländern} auf dem Gebiet des 1{Verlagswesen}]ss</w:t>
      </w:r>
    </w:p>
    <w:p>
      <w:r>
        <w:t>43</w:t>
        <w:tab/>
        <w:t>1952 - 1956</w:t>
      </w:r>
    </w:p>
    <w:p>
      <w:r>
        <w:br/>
        <w:t>30</w:t>
        <w:tab/>
        <w:t>2013; 2014</w:t>
      </w:r>
    </w:p>
    <w:p>
      <w:r>
        <w:t>40</w:t>
        <w:tab/>
        <w:t>Grundsatzfragen des s[Buchexport]ss und -s[&lt;Buch&gt;import]ss</w:t>
      </w:r>
    </w:p>
    <w:p>
      <w:r>
        <w:t>43</w:t>
        <w:tab/>
        <w:t>1952 - 1956</w:t>
      </w:r>
    </w:p>
    <w:p>
      <w:r>
        <w:t>50</w:t>
        <w:tab/>
        <w:t>2 Bde.</w:t>
      </w:r>
    </w:p>
    <w:p>
      <w:r>
        <w:br/>
        <w:t>30</w:t>
        <w:tab/>
        <w:t>2054</w:t>
      </w:r>
    </w:p>
    <w:p>
      <w:r>
        <w:t>40</w:t>
        <w:tab/>
        <w:t>Bildung des k[Büros für s[Urheberrecht]se]k</w:t>
      </w:r>
    </w:p>
    <w:p>
      <w:r>
        <w:t>41</w:t>
        <w:tab/>
        <w:t>Enthält Entwurf einer Verordnung</w:t>
      </w:r>
    </w:p>
    <w:p>
      <w:r>
        <w:t>43</w:t>
        <w:tab/>
        <w:t>08.1955 - 10.1955</w:t>
      </w:r>
    </w:p>
    <w:p>
      <w:r>
        <w:br/>
        <w:t>30</w:t>
        <w:tab/>
        <w:t>2060</w:t>
      </w:r>
    </w:p>
    <w:p>
      <w:r>
        <w:t>40</w:t>
        <w:tab/>
        <w:t>Internationale Beziehungen zu kapitalistischen Ländern auf dem Gebiete des s[Literaturexport]ss und -s[&lt;Literatur&gt;import]ss</w:t>
      </w:r>
    </w:p>
    <w:p>
      <w:r>
        <w:t>43</w:t>
        <w:tab/>
        <w:t>08.1953 - 10.1956</w:t>
      </w:r>
    </w:p>
    <w:p>
      <w:r>
        <w:br/>
        <w:t>30</w:t>
        <w:tab/>
        <w:t>2061</w:t>
      </w:r>
    </w:p>
    <w:p>
      <w:r>
        <w:t>40</w:t>
        <w:tab/>
        <w:t>Empfang und Entsendung von s[Verlegerdelegation]sen aus dem sozialistischen Ausland</w:t>
      </w:r>
    </w:p>
    <w:p>
      <w:r>
        <w:t>43</w:t>
        <w:tab/>
        <w:t>03.1953 - 03.1956</w:t>
      </w:r>
    </w:p>
    <w:p>
      <w:r>
        <w:br/>
        <w:t>30</w:t>
        <w:tab/>
        <w:t>2062</w:t>
      </w:r>
    </w:p>
    <w:p>
      <w:r>
        <w:t>40</w:t>
        <w:tab/>
        <w:t>Bericht über die Situation im s[Verlagswesen]s und s[Buchhandel]s in o[Paris]o z[1956]z</w:t>
      </w:r>
    </w:p>
    <w:p>
      <w:r>
        <w:t>43</w:t>
        <w:tab/>
        <w:t>07.1956</w:t>
      </w:r>
    </w:p>
    <w:p>
      <w:r>
        <w:br/>
        <w:t>30</w:t>
        <w:tab/>
        <w:t>2063</w:t>
      </w:r>
    </w:p>
    <w:p>
      <w:r>
        <w:t>40</w:t>
        <w:tab/>
        <w:t>Kulturelle Arbeit nach o[Westdeutschland]o auf dem Gebiet des s[Verlagswesen]ss</w:t>
      </w:r>
    </w:p>
    <w:p>
      <w:r>
        <w:t>43</w:t>
        <w:tab/>
        <w:t>12.1953 - 06.1957</w:t>
      </w:r>
    </w:p>
    <w:p>
      <w:r>
        <w:br/>
        <w:t>30</w:t>
        <w:tab/>
        <w:t>2064</w:t>
      </w:r>
    </w:p>
    <w:p>
      <w:r>
        <w:t>40</w:t>
        <w:tab/>
        <w:t>s[Zeitschrifteneinfuhr]s aus o[Westdeutschland]o</w:t>
      </w:r>
    </w:p>
    <w:p>
      <w:r>
        <w:t>43</w:t>
        <w:tab/>
        <w:t>1952 - 1955</w:t>
      </w:r>
    </w:p>
    <w:p>
      <w:r>
        <w:br/>
        <w:t>30</w:t>
        <w:tab/>
        <w:t>2065</w:t>
      </w:r>
    </w:p>
    <w:p>
      <w:r>
        <w:t>40</w:t>
        <w:tab/>
        <w:t>Internationale Beziehungen auf dem Gebiet des s[Verlagswesen]ss</w:t>
      </w:r>
    </w:p>
    <w:p>
      <w:r>
        <w:t>43</w:t>
        <w:tab/>
        <w:t>1953 - 1957</w:t>
      </w:r>
    </w:p>
    <w:p>
      <w:r>
        <w:br/>
        <w:t>30</w:t>
        <w:tab/>
        <w:t>2066</w:t>
      </w:r>
    </w:p>
    <w:p>
      <w:r>
        <w:t>40</w:t>
        <w:tab/>
        <w:t>Internationale Beziehungen zu sozialistischen Ländern auf dem Gebiet des s[Verlagswesen]ss</w:t>
      </w:r>
    </w:p>
    <w:p>
      <w:r>
        <w:t>43</w:t>
        <w:tab/>
        <w:t>03.1953 - 11.1956</w:t>
      </w:r>
    </w:p>
    <w:p>
      <w:r>
        <w:br/>
        <w:t>30</w:t>
        <w:tab/>
        <w:t>2067; 2068</w:t>
      </w:r>
    </w:p>
    <w:p>
      <w:r>
        <w:t>40</w:t>
        <w:tab/>
        <w:t>Kulturelle Beziehungen auf dem Gebiete des s[Verlagswesen]ss mit der o[2{VR} 1{Bulgarien}]o</w:t>
      </w:r>
    </w:p>
    <w:p>
      <w:r>
        <w:t>43</w:t>
        <w:tab/>
        <w:t>05.1954 - 10.1956</w:t>
      </w:r>
    </w:p>
    <w:p>
      <w:r>
        <w:t>50</w:t>
        <w:tab/>
        <w:t>2 Bde.</w:t>
      </w:r>
    </w:p>
    <w:p>
      <w:r>
        <w:br/>
        <w:t>30</w:t>
        <w:tab/>
        <w:t>2069; 2070</w:t>
      </w:r>
    </w:p>
    <w:p>
      <w:r>
        <w:t>40</w:t>
        <w:tab/>
        <w:t>Kulturelle Beziehungen auf dem Gebiete des s[Verlagswesen]ss mit der o[CSSR]o</w:t>
      </w:r>
    </w:p>
    <w:p>
      <w:r>
        <w:t>43</w:t>
        <w:tab/>
        <w:t>07.1954 - 01.1957</w:t>
      </w:r>
    </w:p>
    <w:p>
      <w:r>
        <w:t>50</w:t>
        <w:tab/>
        <w:t>2 Bde.</w:t>
      </w:r>
    </w:p>
    <w:p>
      <w:r>
        <w:br/>
        <w:t>30</w:t>
        <w:tab/>
        <w:t>2071</w:t>
      </w:r>
    </w:p>
    <w:p>
      <w:r>
        <w:t>40</w:t>
        <w:tab/>
        <w:t>Kulturelle Beziehungen auf dem Gebiete des s[Verlagswesen]ss mit der o[2{VR} 1{Polen}]o</w:t>
      </w:r>
    </w:p>
    <w:p>
      <w:r>
        <w:t>43</w:t>
        <w:tab/>
        <w:t>04.1954 - 01.1956</w:t>
      </w:r>
    </w:p>
    <w:p>
      <w:r>
        <w:br/>
        <w:t>30</w:t>
        <w:tab/>
        <w:t>2073; 2074</w:t>
      </w:r>
    </w:p>
    <w:p>
      <w:r>
        <w:t>40</w:t>
        <w:tab/>
        <w:t>Kulturelle Beziehungen auf dem Gebiete des s[Verlagswesen]ss mit der o[2{VR} 1{Ungarn}]o</w:t>
      </w:r>
    </w:p>
    <w:p>
      <w:r>
        <w:t>43</w:t>
        <w:tab/>
        <w:t>1951 - 01.1956</w:t>
      </w:r>
    </w:p>
    <w:p>
      <w:r>
        <w:t>50</w:t>
        <w:tab/>
        <w:t>2 Bde.</w:t>
      </w:r>
    </w:p>
    <w:p>
      <w:r>
        <w:br/>
        <w:t>30</w:t>
        <w:tab/>
        <w:t>2075</w:t>
      </w:r>
    </w:p>
    <w:p>
      <w:r>
        <w:t>40</w:t>
        <w:tab/>
        <w:t>Kulturelle Beziehungen auf dem Gebiete des s[Verlagswesen]ss mit der o[2{VR} 1{Rumänien}]o</w:t>
      </w:r>
    </w:p>
    <w:p>
      <w:r>
        <w:t>43</w:t>
        <w:tab/>
        <w:t>01.1954 - 05.1956</w:t>
      </w:r>
    </w:p>
    <w:p>
      <w:r>
        <w:br/>
        <w:t>30</w:t>
        <w:tab/>
        <w:t>2076</w:t>
      </w:r>
    </w:p>
    <w:p>
      <w:r>
        <w:t>40</w:t>
        <w:tab/>
        <w:t>Kulturelle Beziehungen auf dem Gebiete des s[Verlagswesen]ss mit der o[2{VR} 1{Albanien}]o</w:t>
      </w:r>
    </w:p>
    <w:p>
      <w:r>
        <w:t>43</w:t>
        <w:tab/>
        <w:t>1952 - 1955</w:t>
      </w:r>
    </w:p>
    <w:p>
      <w:r>
        <w:br/>
        <w:t>30</w:t>
        <w:tab/>
        <w:t>2077</w:t>
      </w:r>
    </w:p>
    <w:p>
      <w:r>
        <w:t>40</w:t>
        <w:tab/>
        <w:t>Kulturelle Beziehungen auf dem Gebiete des s[Verlagswesen]ss mit der o[2{VR} 1{China}]o</w:t>
      </w:r>
    </w:p>
    <w:p>
      <w:r>
        <w:t>43</w:t>
        <w:tab/>
        <w:t>07.1954 - 12.1955</w:t>
      </w:r>
    </w:p>
    <w:p>
      <w:r>
        <w:br/>
        <w:t>30</w:t>
        <w:tab/>
        <w:t>2081 - 2084</w:t>
      </w:r>
    </w:p>
    <w:p>
      <w:r>
        <w:t>40</w:t>
        <w:tab/>
        <w:t>Beteiligungen an s[2{internationale}n 3{und nationale}n 1{Buchmesse}]sn und -s[&lt;Buch&gt;ausstellung]sen</w:t>
      </w:r>
    </w:p>
    <w:p>
      <w:r>
        <w:t>43</w:t>
        <w:tab/>
        <w:t>1953 - 1956</w:t>
      </w:r>
    </w:p>
    <w:p>
      <w:r>
        <w:br/>
        <w:t>26</w:t>
        <w:tab/>
        <w:t>&lt; - &gt;</w:t>
      </w:r>
    </w:p>
    <w:p>
      <w:r>
        <w:t>27</w:t>
        <w:tab/>
        <w:t>k[Amt für s[Literatur]s und s[Verlagswesen]s]k \ Kunstwissenschaften</w:t>
      </w:r>
    </w:p>
    <w:p>
      <w:r>
        <w:t>30</w:t>
        <w:tab/>
        <w:t>1878</w:t>
      </w:r>
    </w:p>
    <w:p>
      <w:r>
        <w:t>40</w:t>
        <w:tab/>
        <w:t>Herausgabe von s[Reihenbroschüre]sn</w:t>
      </w:r>
    </w:p>
    <w:p>
      <w:r>
        <w:t>43</w:t>
        <w:tab/>
        <w:t>07.1953</w:t>
      </w:r>
    </w:p>
    <w:p>
      <w:r>
        <w:br/>
        <w:t>30</w:t>
        <w:tab/>
        <w:t>1907</w:t>
      </w:r>
    </w:p>
    <w:p>
      <w:r>
        <w:t>40</w:t>
        <w:tab/>
        <w:t>Arbeit der Abteilung s[Begutachtung]s</w:t>
      </w:r>
    </w:p>
    <w:p>
      <w:r>
        <w:t>43</w:t>
        <w:tab/>
        <w:t>12.1951 - 11.1953</w:t>
      </w:r>
    </w:p>
    <w:p>
      <w:r>
        <w:br/>
        <w:t>30</w:t>
        <w:tab/>
        <w:t>1911</w:t>
      </w:r>
    </w:p>
    <w:p>
      <w:r>
        <w:t>40</w:t>
        <w:tab/>
        <w:t>Analysen der Arbeit der s[Kunst&lt;verlag&gt;]s- und s[Musikverlag]se</w:t>
      </w:r>
    </w:p>
    <w:p>
      <w:r>
        <w:t>43</w:t>
        <w:tab/>
        <w:t>02.1955 - 05.1956</w:t>
      </w:r>
    </w:p>
    <w:p>
      <w:r>
        <w:br/>
        <w:t>30</w:t>
        <w:tab/>
        <w:t>1928</w:t>
      </w:r>
    </w:p>
    <w:p>
      <w:r>
        <w:t>40</w:t>
        <w:tab/>
        <w:t>Schriftwechsel mit Institutionen und Einzelpersonen</w:t>
      </w:r>
    </w:p>
    <w:p>
      <w:r>
        <w:t>43</w:t>
        <w:tab/>
        <w:t>08.1952 - 12.1954</w:t>
      </w:r>
    </w:p>
    <w:p>
      <w:r>
        <w:br/>
        <w:t>30</w:t>
        <w:tab/>
        <w:t>1954; 1955</w:t>
      </w:r>
    </w:p>
    <w:p>
      <w:r>
        <w:t>40</w:t>
        <w:tab/>
        <w:t>Analysen der s[Lektoratsarbeit]s</w:t>
      </w:r>
    </w:p>
    <w:p>
      <w:r>
        <w:t>41</w:t>
        <w:tab/>
        <w:t>v.a. Statistiken</w:t>
      </w:r>
    </w:p>
    <w:p>
      <w:r>
        <w:t>43</w:t>
        <w:tab/>
        <w:t>02.1952 - 01.1954; 02.1955 - 11.1956</w:t>
      </w:r>
    </w:p>
    <w:p>
      <w:r>
        <w:t>50</w:t>
        <w:tab/>
        <w:t>2 Bde.</w:t>
      </w:r>
    </w:p>
    <w:p>
      <w:r>
        <w:br/>
        <w:t>26</w:t>
        <w:tab/>
        <w:t>&lt; - &gt;</w:t>
      </w:r>
    </w:p>
    <w:p>
      <w:r>
        <w:t>27</w:t>
        <w:tab/>
        <w:t>k[Amt für s[Literatur]s und s[Verlagswesen]s]k \ Verlagswesen und s[Buchhandel]s</w:t>
      </w:r>
    </w:p>
    <w:p>
      <w:r>
        <w:t>30</w:t>
        <w:tab/>
        <w:t>1885</w:t>
      </w:r>
    </w:p>
    <w:p>
      <w:r>
        <w:t>40</w:t>
        <w:tab/>
        <w:t>Statistisches Material zum s[Verlagswesen]s und s[Buchhandel]s der o[DDR]o</w:t>
      </w:r>
    </w:p>
    <w:p>
      <w:r>
        <w:t>43</w:t>
        <w:tab/>
        <w:t>1949 - 1956</w:t>
      </w:r>
    </w:p>
    <w:p>
      <w:r>
        <w:br/>
        <w:t>30</w:t>
        <w:tab/>
        <w:t>1899</w:t>
      </w:r>
    </w:p>
    <w:p>
      <w:r>
        <w:t>40</w:t>
        <w:tab/>
        <w:t>Grundsatzfragen der s[Verlagsarbeit]s</w:t>
      </w:r>
    </w:p>
    <w:p>
      <w:r>
        <w:t>41</w:t>
        <w:tab/>
        <w:t>u. a. Gesetze und Verordnungen; k[SMAD]k-Befehl Nr. 25 vom z[25.01.1947]z; s[Lizenzierungsfrage]sn; Verfassung der k[UNESCO]k</w:t>
      </w:r>
    </w:p>
    <w:p>
      <w:r>
        <w:t>43</w:t>
        <w:tab/>
        <w:t>1947 - 1955</w:t>
      </w:r>
    </w:p>
    <w:p>
      <w:r>
        <w:br/>
        <w:t>30</w:t>
        <w:tab/>
        <w:t>1900</w:t>
      </w:r>
    </w:p>
    <w:p>
      <w:r>
        <w:t>40</w:t>
        <w:tab/>
        <w:t>Abgrenzung der Aufgabengebiete zwischen dem k[Amt für s[Literatur]s und s[Verlagswesen]s]k und der k[1{Staatliche}n 2{Kommission für Kunstangelegenheiten}]k auf dem Gebiete des Verlagswesens</w:t>
      </w:r>
    </w:p>
    <w:p>
      <w:r>
        <w:t>43</w:t>
        <w:tab/>
        <w:t>10.1952 - 11.1952</w:t>
      </w:r>
    </w:p>
    <w:p>
      <w:r>
        <w:br/>
        <w:t>30</w:t>
        <w:tab/>
        <w:t>1932</w:t>
      </w:r>
    </w:p>
    <w:p>
      <w:r>
        <w:t>40</w:t>
        <w:tab/>
        <w:t>s[Lizenzierung]s von s[Zeitschrift]sen</w:t>
      </w:r>
    </w:p>
    <w:p>
      <w:r>
        <w:t>43</w:t>
        <w:tab/>
        <w:t>12.1952 - 08.1955</w:t>
      </w:r>
    </w:p>
    <w:p>
      <w:r>
        <w:br/>
        <w:t>30</w:t>
        <w:tab/>
        <w:t>1945</w:t>
      </w:r>
    </w:p>
    <w:p>
      <w:r>
        <w:t>40</w:t>
        <w:tab/>
        <w:t>k[s[Verlag]s p[2{Philipp} 1{Reclam jun.}]p o[Leipzig]o]k</w:t>
      </w:r>
    </w:p>
    <w:p>
      <w:r>
        <w:t>41</w:t>
        <w:tab/>
        <w:t>v.a.: s[Lizenzierung]s; Vermögensrechtliche Angelegenheiten</w:t>
      </w:r>
    </w:p>
    <w:p>
      <w:r>
        <w:t>43</w:t>
        <w:tab/>
        <w:t>1948 - 1955</w:t>
      </w:r>
    </w:p>
    <w:p>
      <w:r>
        <w:br/>
        <w:t>30</w:t>
        <w:tab/>
        <w:t>1948</w:t>
      </w:r>
    </w:p>
    <w:p>
      <w:r>
        <w:t>40</w:t>
        <w:tab/>
        <w:t>k[VEB Bibliographisches Institut o[Leipzig]o]k</w:t>
      </w:r>
    </w:p>
    <w:p>
      <w:r>
        <w:t>41</w:t>
        <w:tab/>
        <w:t>u. a. Rechtsstreit mit dem k[Bibliographischen Institut o[Mannheim]o]k</w:t>
      </w:r>
    </w:p>
    <w:p>
      <w:r>
        <w:t>43</w:t>
        <w:tab/>
        <w:t>1953 - 1956</w:t>
      </w:r>
    </w:p>
    <w:p>
      <w:r>
        <w:br/>
        <w:t>30</w:t>
        <w:tab/>
        <w:t>1957</w:t>
      </w:r>
    </w:p>
    <w:p>
      <w:r>
        <w:t>40</w:t>
        <w:tab/>
        <w:t>s[Volkswirtschaftsplanung]s der s[Verlag]se</w:t>
      </w:r>
    </w:p>
    <w:p>
      <w:r>
        <w:t>43</w:t>
        <w:tab/>
        <w:t>07.1952 - 01.1954</w:t>
      </w:r>
    </w:p>
    <w:p>
      <w:r>
        <w:br/>
        <w:t>30</w:t>
        <w:tab/>
        <w:t>1993</w:t>
      </w:r>
    </w:p>
    <w:p>
      <w:r>
        <w:t>40</w:t>
        <w:tab/>
        <w:t>s[Valutaplanung]s der s[Verlag]se</w:t>
      </w:r>
    </w:p>
    <w:p>
      <w:r>
        <w:t>43</w:t>
        <w:tab/>
        <w:t>11.1952 - 12.1953</w:t>
      </w:r>
    </w:p>
    <w:p>
      <w:r>
        <w:br/>
        <w:t>30</w:t>
        <w:tab/>
        <w:t>1994</w:t>
      </w:r>
    </w:p>
    <w:p>
      <w:r>
        <w:t>40</w:t>
        <w:tab/>
        <w:t>Qualifizierungslehrgänge für leitende Mitarbeiter des s[Verlagswesen]ss</w:t>
      </w:r>
    </w:p>
    <w:p>
      <w:r>
        <w:t>43</w:t>
        <w:tab/>
        <w:t>01.1952 - 05.1954</w:t>
      </w:r>
    </w:p>
    <w:p>
      <w:r>
        <w:t>50</w:t>
        <w:tab/>
        <w:t>4 Bde.</w:t>
      </w:r>
    </w:p>
    <w:p>
      <w:r>
        <w:br/>
        <w:t>30</w:t>
        <w:tab/>
        <w:t>2007</w:t>
      </w:r>
    </w:p>
    <w:p>
      <w:r>
        <w:t>40</w:t>
        <w:tab/>
        <w:t>Schaffung einer k[Buchgemeinschaft]k</w:t>
      </w:r>
    </w:p>
    <w:p>
      <w:r>
        <w:t>43</w:t>
        <w:tab/>
        <w:t>01.1954 - 01.1955</w:t>
      </w:r>
    </w:p>
    <w:p>
      <w:r>
        <w:br/>
        <w:t>30</w:t>
        <w:tab/>
        <w:t>2078; 2079</w:t>
      </w:r>
    </w:p>
    <w:p>
      <w:r>
        <w:t>40</w:t>
        <w:tab/>
        <w:t>s[2{Internationale und nationale} 1{Buchmesse}]sn</w:t>
      </w:r>
    </w:p>
    <w:p>
      <w:r>
        <w:t>43</w:t>
        <w:tab/>
        <w:t>1950 - 1954</w:t>
      </w:r>
    </w:p>
    <w:p>
      <w:r>
        <w:t>50</w:t>
        <w:tab/>
        <w:t>2 Bde.</w:t>
      </w:r>
    </w:p>
    <w:p>
      <w:r>
        <w:br/>
        <w:t>26</w:t>
        <w:tab/>
        <w:t>&lt; - &gt;</w:t>
      </w:r>
    </w:p>
    <w:p>
      <w:r>
        <w:t>27</w:t>
        <w:tab/>
        <w:t>k[Amt für s[Literatur]s und s[Verlagswesen]s]k \ s[Verlagswesen]s und s[Buchhandel]s \ Leiter</w:t>
      </w:r>
    </w:p>
    <w:p>
      <w:r>
        <w:t>30</w:t>
        <w:tab/>
        <w:t>1903</w:t>
      </w:r>
    </w:p>
    <w:p>
      <w:r>
        <w:t>40</w:t>
        <w:tab/>
        <w:t>Herausgabe von s[Literatur zur Förderung der patriotischen Erziehung und zur Förderung der Bildung von landwirtschaftlichen Produktionsgenossenschaften]s</w:t>
      </w:r>
    </w:p>
    <w:p>
      <w:r>
        <w:t>41</w:t>
        <w:tab/>
        <w:t>u.a.: Neuordnung der Honorare für s[2{wissenschaftliche} 1{Arbeit}]sen auf dem Gebiet des s[Verlagswesen]ss</w:t>
      </w:r>
    </w:p>
    <w:p>
      <w:r>
        <w:t>43</w:t>
        <w:tab/>
        <w:t>01.1952 - 06.1953</w:t>
      </w:r>
    </w:p>
    <w:p>
      <w:r>
        <w:br/>
        <w:t>26</w:t>
        <w:tab/>
        <w:t>&lt; - &gt;</w:t>
      </w:r>
    </w:p>
    <w:p>
      <w:r>
        <w:t>27</w:t>
        <w:tab/>
        <w:t>k[Amt für s[Literatur]s und s[Verlagswesen]s]k \ Verlagswesen und s[Buchhandel]s \ Planung</w:t>
      </w:r>
    </w:p>
    <w:p>
      <w:r>
        <w:t>30</w:t>
        <w:tab/>
        <w:t>1909; 1910</w:t>
      </w:r>
    </w:p>
    <w:p>
      <w:r>
        <w:t>40</w:t>
        <w:tab/>
        <w:t>Schriftverkehr mit s[Verlag]sen</w:t>
      </w:r>
    </w:p>
    <w:p>
      <w:r>
        <w:t>43</w:t>
        <w:tab/>
        <w:t>1950 - 12.1952</w:t>
      </w:r>
    </w:p>
    <w:p>
      <w:r>
        <w:t>50</w:t>
        <w:tab/>
        <w:t>2 Bde.</w:t>
      </w:r>
    </w:p>
    <w:p>
      <w:r>
        <w:br/>
        <w:t>30</w:t>
        <w:tab/>
        <w:t>1914</w:t>
      </w:r>
    </w:p>
    <w:p>
      <w:r>
        <w:t>40</w:t>
        <w:tab/>
        <w:t>Schriftwechsel mit s[Verlag]sen</w:t>
      </w:r>
    </w:p>
    <w:p>
      <w:r>
        <w:t>41</w:t>
        <w:tab/>
        <w:t>u. a. k[VVN]k</w:t>
      </w:r>
    </w:p>
    <w:p>
      <w:r>
        <w:t>43</w:t>
        <w:tab/>
        <w:t>12.1951 - 09.1952</w:t>
      </w:r>
    </w:p>
    <w:p>
      <w:r>
        <w:br/>
        <w:t>30</w:t>
        <w:tab/>
        <w:t>1931</w:t>
      </w:r>
    </w:p>
    <w:p>
      <w:r>
        <w:t>40</w:t>
        <w:tab/>
        <w:t>Schriftwechsel mit Institutionen und Einzelpersonen</w:t>
      </w:r>
    </w:p>
    <w:p>
      <w:r>
        <w:t>43</w:t>
        <w:tab/>
        <w:t>07.1955 - 05.1956</w:t>
      </w:r>
    </w:p>
    <w:p>
      <w:r>
        <w:br/>
        <w:t>26</w:t>
        <w:tab/>
        <w:t>&lt; - &gt;</w:t>
      </w:r>
    </w:p>
    <w:p>
      <w:r>
        <w:t>27</w:t>
        <w:tab/>
        <w:t>k[Amt für s[Literatur]s und s[Verlagswesen]s]k \ s[Begutachtung]s</w:t>
      </w:r>
    </w:p>
    <w:p>
      <w:r>
        <w:t>30</w:t>
        <w:tab/>
        <w:t>1889</w:t>
      </w:r>
    </w:p>
    <w:p>
      <w:r>
        <w:t>40</w:t>
        <w:tab/>
        <w:t>Grundsatzfragen der s[Verlagsarbeit]s</w:t>
      </w:r>
    </w:p>
    <w:p>
      <w:r>
        <w:t>43</w:t>
        <w:tab/>
        <w:t>04.1952 - 06.1953</w:t>
      </w:r>
    </w:p>
    <w:p>
      <w:r>
        <w:br/>
        <w:t>30</w:t>
        <w:tab/>
        <w:t>1893</w:t>
      </w:r>
    </w:p>
    <w:p>
      <w:r>
        <w:t>40</w:t>
        <w:tab/>
        <w:t>s[Autorenkonferenz]sen des k[Mitteldeutschen Verlag]kes sowie des k[Verlages der Nation]k</w:t>
      </w:r>
    </w:p>
    <w:p>
      <w:r>
        <w:t>43</w:t>
        <w:tab/>
        <w:t>11.1952 - 11.1954</w:t>
      </w:r>
    </w:p>
    <w:p>
      <w:r>
        <w:br/>
        <w:t>26</w:t>
        <w:tab/>
        <w:t>&lt; - &gt;</w:t>
      </w:r>
    </w:p>
    <w:p>
      <w:r>
        <w:t>27</w:t>
        <w:tab/>
        <w:t>k[Amt für s[Literatur]s und s[Verlagswesen]s]k \ s[Belletristik]s</w:t>
      </w:r>
    </w:p>
    <w:p>
      <w:r>
        <w:t>30</w:t>
        <w:tab/>
        <w:t>1892</w:t>
      </w:r>
    </w:p>
    <w:p>
      <w:r>
        <w:t>40</w:t>
        <w:tab/>
        <w:t>Analysen der s[Buchproduktion der o[DDR]o]s</w:t>
      </w:r>
    </w:p>
    <w:p>
      <w:r>
        <w:t>43</w:t>
        <w:tab/>
        <w:t>10.1953 - 12.1955</w:t>
      </w:r>
    </w:p>
    <w:p>
      <w:r>
        <w:br/>
        <w:t>30</w:t>
        <w:tab/>
        <w:t>1894</w:t>
      </w:r>
    </w:p>
    <w:p>
      <w:r>
        <w:t>40</w:t>
        <w:tab/>
        <w:t>Hinweise für die s[2{öffentliche} 1{Literaturkritik}]s</w:t>
      </w:r>
    </w:p>
    <w:p>
      <w:r>
        <w:t>43</w:t>
        <w:tab/>
        <w:t>06.1953 - 09.1953</w:t>
      </w:r>
    </w:p>
    <w:p>
      <w:r>
        <w:br/>
        <w:t>30</w:t>
        <w:tab/>
        <w:t>1896</w:t>
      </w:r>
    </w:p>
    <w:p>
      <w:r>
        <w:t>40</w:t>
        <w:tab/>
        <w:t>Grundsatzfragen und Einzelentscheidungen auf dem Gebiete der s[Literaturentwicklung]s</w:t>
      </w:r>
    </w:p>
    <w:p>
      <w:r>
        <w:t>43</w:t>
        <w:tab/>
        <w:t>1952 - 1955</w:t>
      </w:r>
    </w:p>
    <w:p>
      <w:r>
        <w:br/>
        <w:t>30</w:t>
        <w:tab/>
        <w:t>1922</w:t>
      </w:r>
    </w:p>
    <w:p>
      <w:r>
        <w:t>40</w:t>
        <w:tab/>
        <w:t>Schriftwechsel mit Institutionen und Einzelpersonen</w:t>
      </w:r>
    </w:p>
    <w:p>
      <w:r>
        <w:t>41</w:t>
        <w:tab/>
        <w:t>u. a. Sitzungen der k[Kommission für s[2{Junge&lt;r&gt;} 1{Autor}]sen im k[Deutschen s[Schriftstellerverband]s]k]k; p[2{Victor} 1{Klemperer}]p</w:t>
      </w:r>
    </w:p>
    <w:p>
      <w:r>
        <w:t>43</w:t>
        <w:tab/>
        <w:t>1951 - 1955</w:t>
      </w:r>
    </w:p>
    <w:p>
      <w:r>
        <w:br/>
        <w:t>26</w:t>
        <w:tab/>
        <w:t>&lt; - &gt;</w:t>
      </w:r>
    </w:p>
    <w:p>
      <w:r>
        <w:t>27</w:t>
        <w:tab/>
        <w:t>k[Amt für s[Literatur]s und s[Verlagswesen]s]k \ s[Literaturaustausch]s</w:t>
      </w:r>
    </w:p>
    <w:p>
      <w:r>
        <w:t>30</w:t>
        <w:tab/>
        <w:t>2005</w:t>
      </w:r>
    </w:p>
    <w:p>
      <w:r>
        <w:t>40</w:t>
        <w:tab/>
        <w:t>Aufnahme von s[o[DDR]o-Zeitschrift]sen in die s[2{westdeutsche} 1{Postzeitungsliste}]s</w:t>
      </w:r>
    </w:p>
    <w:p>
      <w:r>
        <w:t>43</w:t>
        <w:tab/>
        <w:t>04.1954 - 11.1955</w:t>
      </w:r>
    </w:p>
    <w:p>
      <w:r>
        <w:br/>
        <w:t>26</w:t>
        <w:tab/>
        <w:t>&lt; - &gt;</w:t>
      </w:r>
    </w:p>
    <w:p>
      <w:r>
        <w:t>27</w:t>
        <w:tab/>
        <w:t>k[Amt für s[Literatur]s und s[Verlagswesen]s]k \ s[Jugendbuch]s</w:t>
      </w:r>
    </w:p>
    <w:p>
      <w:r>
        <w:t>30</w:t>
        <w:tab/>
        <w:t>2009</w:t>
      </w:r>
    </w:p>
    <w:p>
      <w:r>
        <w:t>40</w:t>
        <w:tab/>
        <w:t>Kampf gegen s[Schmutz- und Schundliteratur]s</w:t>
      </w:r>
    </w:p>
    <w:p>
      <w:r>
        <w:t>43</w:t>
        <w:tab/>
        <w:t>10.1953 - 04.1956</w:t>
      </w:r>
    </w:p>
    <w:p>
      <w:r>
        <w:br/>
        <w:t>26</w:t>
        <w:tab/>
        <w:t>&lt; - &gt;</w:t>
      </w:r>
    </w:p>
    <w:p>
      <w:r>
        <w:t>27</w:t>
        <w:tab/>
        <w:t>k[Amt für s[Literatur]s und s[Verlagswesen]s]k \ s[Buchwesen]s</w:t>
      </w:r>
    </w:p>
    <w:p>
      <w:r>
        <w:t>30</w:t>
        <w:tab/>
        <w:t>2025</w:t>
      </w:r>
    </w:p>
    <w:p>
      <w:r>
        <w:t>40</w:t>
        <w:tab/>
        <w:t>s[Schönste Bücher]s des Jahres z[1955]z</w:t>
      </w:r>
    </w:p>
    <w:p>
      <w:r>
        <w:t>43</w:t>
        <w:tab/>
        <w:t>10.1955 - 02.1956</w:t>
      </w:r>
    </w:p>
    <w:p>
      <w:r>
        <w:br/>
        <w:t>26</w:t>
        <w:tab/>
        <w:t>&lt; - &gt;</w:t>
      </w:r>
    </w:p>
    <w:p>
      <w:r>
        <w:t>27</w:t>
        <w:tab/>
        <w:t>k[Amt für s[Literatur]s und s[Verlagswesen]s]k \ Kinder- und Jugendbuch</w:t>
      </w:r>
    </w:p>
    <w:p>
      <w:r>
        <w:t>30</w:t>
        <w:tab/>
        <w:t>2037</w:t>
      </w:r>
    </w:p>
    <w:p>
      <w:r>
        <w:t>40</w:t>
        <w:tab/>
        <w:t>Diskussion zur Schaffung einer neuen s[Kinder&lt;literatur&gt;]s- und s[Jugendliteratur]s</w:t>
      </w:r>
    </w:p>
    <w:p>
      <w:r>
        <w:t>43</w:t>
        <w:tab/>
        <w:t>1951 - 1954</w:t>
      </w:r>
    </w:p>
    <w:p>
      <w:r>
        <w:br/>
        <w:t>30</w:t>
        <w:tab/>
        <w:t>2038</w:t>
      </w:r>
    </w:p>
    <w:p>
      <w:r>
        <w:t>40</w:t>
        <w:tab/>
        <w:t>Sitzungsprotokolle der k[Jugendschriftenkommission]k</w:t>
      </w:r>
    </w:p>
    <w:p>
      <w:r>
        <w:t>43</w:t>
        <w:tab/>
        <w:t>05.1949 - 02.1952</w:t>
      </w:r>
    </w:p>
    <w:p>
      <w:r>
        <w:br/>
        <w:t>30</w:t>
        <w:tab/>
        <w:t>2039</w:t>
      </w:r>
    </w:p>
    <w:p>
      <w:r>
        <w:t>40</w:t>
        <w:tab/>
        <w:t>s[Lektoratsgutachten]s für s[Jugendbücher]s</w:t>
      </w:r>
    </w:p>
    <w:p>
      <w:r>
        <w:t>43</w:t>
        <w:tab/>
        <w:t>12.1950 - 06.1951</w:t>
      </w:r>
    </w:p>
    <w:p>
      <w:r>
        <w:br/>
        <w:t>30</w:t>
        <w:tab/>
        <w:t>2040</w:t>
      </w:r>
    </w:p>
    <w:p>
      <w:r>
        <w:t>40</w:t>
        <w:tab/>
        <w:t>Grundsatzfragen der Produktion von s[Kinder&lt;buch&gt;]s- und s[Jugendbücher]sn</w:t>
      </w:r>
    </w:p>
    <w:p>
      <w:r>
        <w:t>43</w:t>
        <w:tab/>
        <w:t>01.1952 - 09.1955</w:t>
      </w:r>
    </w:p>
    <w:p>
      <w:r>
        <w:br/>
        <w:t>30</w:t>
        <w:tab/>
        <w:t>2041</w:t>
      </w:r>
    </w:p>
    <w:p>
      <w:r>
        <w:t>40</w:t>
        <w:tab/>
        <w:t>s[Herausgabe von s[Kinder&lt;literatur&gt;]s- und s[Jugendliteratur]s]s</w:t>
      </w:r>
    </w:p>
    <w:p>
      <w:r>
        <w:t>43</w:t>
        <w:tab/>
        <w:t>04.1954 - 06.1954</w:t>
      </w:r>
    </w:p>
    <w:p>
      <w:r>
        <w:br/>
        <w:t>30</w:t>
        <w:tab/>
        <w:t>2042</w:t>
      </w:r>
    </w:p>
    <w:p>
      <w:r>
        <w:t>40</w:t>
        <w:tab/>
        <w:t>Tätigkeit des k[1{Beirat}s 2{für das s[Kinder&lt;buch&gt;]s- und s[Jugendbuch]s}]k</w:t>
      </w:r>
    </w:p>
    <w:p>
      <w:r>
        <w:t>43</w:t>
        <w:tab/>
        <w:t>12.1952 - 11.1953</w:t>
      </w:r>
    </w:p>
    <w:p>
      <w:r>
        <w:br/>
        <w:t>30</w:t>
        <w:tab/>
        <w:t>2043</w:t>
      </w:r>
    </w:p>
    <w:p>
      <w:r>
        <w:t>40</w:t>
        <w:tab/>
        <w:t>Entwicklung einer neuen s[Kinder&lt;literatur&gt;]s- und s[Jugendliteratur]s</w:t>
      </w:r>
    </w:p>
    <w:p>
      <w:r>
        <w:t>43</w:t>
        <w:tab/>
        <w:t>11.1953 - 02.1956</w:t>
      </w:r>
    </w:p>
    <w:p>
      <w:r>
        <w:br/>
        <w:t>30</w:t>
        <w:tab/>
        <w:t>2044</w:t>
      </w:r>
    </w:p>
    <w:p>
      <w:r>
        <w:t>40</w:t>
        <w:tab/>
        <w:t>k[Zentralstelle für s[Jugendliteratur]s]k</w:t>
      </w:r>
    </w:p>
    <w:p>
      <w:r>
        <w:t>43</w:t>
        <w:tab/>
        <w:t>07.1951 - 05.1954</w:t>
      </w:r>
    </w:p>
    <w:p>
      <w:r>
        <w:br/>
        <w:t>30</w:t>
        <w:tab/>
        <w:t>2045</w:t>
      </w:r>
    </w:p>
    <w:p>
      <w:r>
        <w:t>40</w:t>
        <w:tab/>
        <w:t>Arbeit mit dem s[Kinder&lt;buch&gt;]s- und s[Jugendbuch]s</w:t>
      </w:r>
    </w:p>
    <w:p>
      <w:r>
        <w:t>41</w:t>
        <w:tab/>
        <w:t>u. a. Titelvorschläge für s[2{allgemeine öffentliche} 1{Bibliothek}]sen</w:t>
      </w:r>
    </w:p>
    <w:p>
      <w:r>
        <w:t>43</w:t>
        <w:tab/>
        <w:t>1953</w:t>
      </w:r>
    </w:p>
    <w:p>
      <w:r>
        <w:br/>
        <w:t>30</w:t>
        <w:tab/>
        <w:t>2046 - 2050</w:t>
      </w:r>
    </w:p>
    <w:p>
      <w:r>
        <w:t>40</w:t>
        <w:tab/>
        <w:t>Preisausschreiben zur Schaffung einer neuen s[Kinder&lt;literatur&gt;]s- und s[Jugendliteratur]s</w:t>
      </w:r>
    </w:p>
    <w:p>
      <w:r>
        <w:t>43</w:t>
        <w:tab/>
        <w:t>12.1950 - 05.1954</w:t>
      </w:r>
    </w:p>
    <w:p>
      <w:r>
        <w:t>50</w:t>
        <w:tab/>
        <w:t>5 Bde.</w:t>
      </w:r>
    </w:p>
    <w:p>
      <w:r>
        <w:br/>
        <w:t>26</w:t>
        <w:tab/>
        <w:t>&lt; - &gt;</w:t>
      </w:r>
    </w:p>
    <w:p>
      <w:r>
        <w:t>27</w:t>
        <w:tab/>
        <w:t>k[Amt für s[Literatur]s und s[Verlagswesen]s]k \ s[Schöne Literatur]s, s[Kunst&lt;literatur&gt;]s- und s[Musikliteratur]s</w:t>
      </w:r>
    </w:p>
    <w:p>
      <w:r>
        <w:t>30</w:t>
        <w:tab/>
        <w:t>2051</w:t>
      </w:r>
    </w:p>
    <w:p>
      <w:r>
        <w:t>40</w:t>
        <w:tab/>
        <w:t>Zusammenarbeit mit dem k[Deutschen s[Schriftstellerverband]s]k</w:t>
      </w:r>
    </w:p>
    <w:p>
      <w:r>
        <w:t>43</w:t>
        <w:tab/>
        <w:t>10.1952 - 08.1954</w:t>
      </w:r>
    </w:p>
    <w:p>
      <w:r>
        <w:br/>
        <w:t>26</w:t>
        <w:tab/>
        <w:t>&lt; - &gt;</w:t>
      </w:r>
    </w:p>
    <w:p>
      <w:r>
        <w:t>27</w:t>
        <w:tab/>
        <w:t>k[Amt für s[Literatur]s und s[Verlagswesen]s]k \ Stellvertreter des Leiters des Amtes, Karl Böhm</w:t>
      </w:r>
    </w:p>
    <w:p>
      <w:r>
        <w:t>30</w:t>
        <w:tab/>
        <w:t>2055</w:t>
      </w:r>
    </w:p>
    <w:p>
      <w:r>
        <w:t>40</w:t>
        <w:tab/>
        <w:t>Sitzungen des Kuratoriums der Zentralstelle für s[2{wissenschaftliche} 1{Literatur}]s</w:t>
      </w:r>
    </w:p>
    <w:p>
      <w:r>
        <w:t>43</w:t>
        <w:tab/>
        <w:t>1951 - 1955</w:t>
      </w:r>
    </w:p>
    <w:p>
      <w:r>
        <w:br/>
        <w:t>26</w:t>
        <w:tab/>
        <w:t>&lt; - &gt;</w:t>
      </w:r>
    </w:p>
    <w:p>
      <w:r>
        <w:t>27</w:t>
        <w:tab/>
        <w:t>HV Verlag und Buchhandel \ s[Druckgenehmigung]ssunterlagen</w:t>
      </w:r>
    </w:p>
    <w:p>
      <w:r>
        <w:t>29</w:t>
        <w:tab/>
        <w:t>Dieser Teilbestand wird zur Zeit geordnet und verzeichnet. Die Verfahren zu Veröffentlichungen aus den Jahren 1954 - 1965 sind in der Regel nach Autorennamen geordnet. In einigen Fällen wurden jedoch die Vorgänge bestimmter Verlage zusammengefaßt. Ab 1966 wurden die Genehmigungsverfahren durchgängig nach Verlagen und innerhalb der Verlage nach Autoren und Jahrgängen systematisiert. Die Akten enthalten die Genehmigungsschreiben und zum Teil auch Gutachten über die einzelnen Werke. Der Teilbestand umfaßt die Zeit bis 1990, weist aber auch erhebliche Lücken (meist mehrere Jahrgänge) auf.</w:t>
      </w:r>
    </w:p>
    <w:p>
      <w:r>
        <w:t>30</w:t>
        <w:tab/>
        <w:t>&lt;-&gt;</w:t>
      </w:r>
    </w:p>
    <w:p>
      <w:r>
        <w:t>40</w:t>
        <w:tab/>
        <w:t>&lt;-&gt;</w:t>
      </w:r>
    </w:p>
    <w:p/>
    <w:p/>
    <w:p>
      <w:r>
        <w:br/>
        <w:t>20</w:t>
        <w:tab/>
        <w:t>DR 103</w:t>
      </w:r>
    </w:p>
    <w:p>
      <w:r>
        <w:t>21</w:t>
        <w:tab/>
        <w:t>Büro für Urheberrechte</w:t>
      </w:r>
    </w:p>
    <w:p>
      <w:r>
        <w:t>22</w:t>
        <w:tab/>
        <w:t>Schriftgut aus der Zeit nach 1945 \ Zivile staatliche Einrichtungen der Deutschen Demokratischen Republik \ Bildung, Kultur, Arbeit, Sozial- und Gesundheitswesen, Jugend \ #DR 103 Büro für Urheberrechte</w:t>
      </w:r>
    </w:p>
    <w:p>
      <w:r>
        <w:t>23</w:t>
        <w:tab/>
        <w:t>1956 - 1996</w:t>
      </w:r>
    </w:p>
    <w:p>
      <w:r>
        <w:t>24</w:t>
        <w:tab/>
        <w:t>Ordner</w:t>
      </w:r>
    </w:p>
    <w:p>
      <w:r>
        <w:t>25</w:t>
        <w:tab/>
        <w:t>Der Bestand ist unbearbeitet.</w:t>
      </w:r>
    </w:p>
    <w:p>
      <w:r>
        <w:t>30</w:t>
        <w:tab/>
        <w:t>1 - 120</w:t>
      </w:r>
    </w:p>
    <w:p>
      <w:r>
        <w:t>31</w:t>
        <w:tab/>
        <w:t>3853 - 3972</w:t>
      </w:r>
    </w:p>
    <w:p>
      <w:r>
        <w:t>40</w:t>
        <w:tab/>
        <w:t>s[Verträge mit s[Autor]sen]s</w:t>
      </w:r>
    </w:p>
    <w:p>
      <w:r>
        <w:t>45</w:t>
        <w:tab/>
        <w:t>alphabetisch sortiert</w:t>
      </w:r>
    </w:p>
    <w:p>
      <w:r>
        <w:t>50</w:t>
        <w:tab/>
        <w:t>120 Bde.</w:t>
      </w:r>
    </w:p>
    <w:p>
      <w:r>
        <w:br/>
        <w:t>30</w:t>
        <w:tab/>
        <w:t>121 - 136</w:t>
      </w:r>
    </w:p>
    <w:p>
      <w:r>
        <w:t>31</w:t>
        <w:tab/>
        <w:t>3973 - 3988</w:t>
      </w:r>
    </w:p>
    <w:p>
      <w:r>
        <w:t>40</w:t>
        <w:tab/>
        <w:t>s[Bildrecht]s</w:t>
      </w:r>
    </w:p>
    <w:p>
      <w:r>
        <w:t>45</w:t>
        <w:tab/>
        <w:t>alphabetisch sortiert</w:t>
      </w:r>
    </w:p>
    <w:p>
      <w:r>
        <w:t>50</w:t>
        <w:tab/>
        <w:t>16 Bde.</w:t>
      </w:r>
    </w:p>
    <w:p>
      <w:r>
        <w:br/>
        <w:t>30</w:t>
        <w:tab/>
        <w:t>137 - 161</w:t>
      </w:r>
    </w:p>
    <w:p>
      <w:r>
        <w:t>31</w:t>
        <w:tab/>
        <w:t>3989 - 4013</w:t>
      </w:r>
    </w:p>
    <w:p>
      <w:r>
        <w:t>40</w:t>
        <w:tab/>
        <w:t>k[WIPO]k - k[UNESCO]k</w:t>
      </w:r>
    </w:p>
    <w:p>
      <w:r>
        <w:t>43</w:t>
        <w:tab/>
        <w:t>1978 - 1989</w:t>
      </w:r>
    </w:p>
    <w:p>
      <w:r>
        <w:t>50</w:t>
        <w:tab/>
        <w:t>25. Bde.</w:t>
      </w:r>
    </w:p>
    <w:p>
      <w:r>
        <w:br/>
        <w:t>30</w:t>
        <w:tab/>
        <w:t>163</w:t>
      </w:r>
    </w:p>
    <w:p>
      <w:r>
        <w:t>31</w:t>
        <w:tab/>
        <w:t>4015</w:t>
      </w:r>
    </w:p>
    <w:p>
      <w:r>
        <w:t>40</w:t>
        <w:tab/>
        <w:t>Arbeitsplan k[UNESCO]k</w:t>
      </w:r>
    </w:p>
    <w:p>
      <w:r>
        <w:t>45</w:t>
        <w:tab/>
        <w:t>o. D.</w:t>
      </w:r>
    </w:p>
    <w:p>
      <w:r>
        <w:br/>
        <w:t>30</w:t>
        <w:tab/>
        <w:t>167 - 177</w:t>
      </w:r>
    </w:p>
    <w:p>
      <w:r>
        <w:t>31</w:t>
        <w:tab/>
        <w:t>4019 - 4029</w:t>
      </w:r>
    </w:p>
    <w:p>
      <w:r>
        <w:t>40</w:t>
        <w:tab/>
        <w:t>k[CISAC]k</w:t>
      </w:r>
    </w:p>
    <w:p>
      <w:r>
        <w:t>45</w:t>
        <w:tab/>
        <w:t>o. D.</w:t>
      </w:r>
    </w:p>
    <w:p>
      <w:r>
        <w:t>50</w:t>
        <w:tab/>
        <w:t>11 Bde.</w:t>
      </w:r>
    </w:p>
    <w:p>
      <w:r>
        <w:br/>
        <w:t>30</w:t>
        <w:tab/>
        <w:t>178 - 198</w:t>
      </w:r>
    </w:p>
    <w:p>
      <w:r>
        <w:t>31</w:t>
        <w:tab/>
        <w:t>4030 - 4050</w:t>
      </w:r>
    </w:p>
    <w:p>
      <w:r>
        <w:t>40</w:t>
        <w:tab/>
        <w:t>s[Funk&lt;autor&gt;]s- und s[Fernsehautor]sen</w:t>
      </w:r>
    </w:p>
    <w:p>
      <w:r>
        <w:t>45</w:t>
        <w:tab/>
        <w:t>alphabetisch sortiert</w:t>
      </w:r>
    </w:p>
    <w:p>
      <w:r>
        <w:t>50</w:t>
        <w:tab/>
        <w:t>21 Bde.</w:t>
      </w:r>
    </w:p>
    <w:p>
      <w:r>
        <w:br/>
        <w:t>30</w:t>
        <w:tab/>
        <w:t>199 - 205</w:t>
      </w:r>
    </w:p>
    <w:p>
      <w:r>
        <w:t>31</w:t>
        <w:tab/>
        <w:t>4051 - 4057</w:t>
      </w:r>
    </w:p>
    <w:p>
      <w:r>
        <w:t>40</w:t>
        <w:tab/>
        <w:t>s[Theaterautor]sen</w:t>
      </w:r>
    </w:p>
    <w:p>
      <w:r>
        <w:t>45</w:t>
        <w:tab/>
        <w:t>alphabetisch sortiert</w:t>
      </w:r>
    </w:p>
    <w:p>
      <w:r>
        <w:t>50</w:t>
        <w:tab/>
        <w:t>7 Bde.</w:t>
      </w:r>
    </w:p>
    <w:p>
      <w:r>
        <w:br/>
        <w:t>30</w:t>
        <w:tab/>
        <w:t>211 - 213</w:t>
      </w:r>
    </w:p>
    <w:p>
      <w:r>
        <w:t>31</w:t>
        <w:tab/>
        <w:t>4063</w:t>
      </w:r>
    </w:p>
    <w:p>
      <w:r>
        <w:t>40</w:t>
        <w:tab/>
        <w:t>s[Filmautor]sen</w:t>
      </w:r>
    </w:p>
    <w:p>
      <w:r>
        <w:t>41</w:t>
        <w:tab/>
        <w:t>u. a.: p[2{Leila} 1{Anastasia}]p ; p[2{Lutz} 1{Rathenow}]p</w:t>
      </w:r>
    </w:p>
    <w:p>
      <w:r>
        <w:t>50</w:t>
        <w:tab/>
        <w:t>3 Bde.</w:t>
      </w:r>
    </w:p>
    <w:p>
      <w:r>
        <w:br/>
        <w:t>30</w:t>
        <w:tab/>
        <w:t>214 - 230</w:t>
      </w:r>
    </w:p>
    <w:p>
      <w:r>
        <w:t>40</w:t>
        <w:tab/>
        <w:t>Schriftwechsel s[Autor]sen ab 1971</w:t>
      </w:r>
    </w:p>
    <w:p>
      <w:r>
        <w:t>45</w:t>
        <w:tab/>
        <w:t>alphabetisch sortiert</w:t>
      </w:r>
    </w:p>
    <w:p>
      <w:r>
        <w:t>50</w:t>
        <w:tab/>
        <w:t>17 Ordner</w:t>
      </w:r>
    </w:p>
    <w:p/>
    <w:p/>
    <w:p>
      <w:r>
        <w:br/>
        <w:t>20</w:t>
        <w:tab/>
        <w:t>DR 2</w:t>
      </w:r>
    </w:p>
    <w:p>
      <w:r>
        <w:t>21</w:t>
        <w:tab/>
        <w:t>Ministerium für Volksbildung</w:t>
      </w:r>
    </w:p>
    <w:p>
      <w:r>
        <w:t>22</w:t>
        <w:tab/>
        <w:t>Schriftgut aus der Zeit nach 1945 \ Zivile staatliche Einrichtungen der Deutschen Demokratischen Republik \ Bildung, Kultur, Arbeit, Sozial- und Gesundheitswesen, Jugend \ #DR 2 Ministerium für Volksbildung</w:t>
      </w:r>
    </w:p>
    <w:p>
      <w:r>
        <w:t>23</w:t>
        <w:tab/>
        <w:t>1945 - 1990</w:t>
      </w:r>
    </w:p>
    <w:p>
      <w:r>
        <w:t>24</w:t>
        <w:tab/>
        <w:t>Findkartei</w:t>
      </w:r>
    </w:p>
    <w:p>
      <w:r>
        <w:t>26</w:t>
        <w:tab/>
        <w:t>&lt; - &gt;</w:t>
      </w:r>
    </w:p>
    <w:p>
      <w:r>
        <w:t>27</w:t>
        <w:tab/>
        <w:t>Kultur, Medien und Sport \ Insgesamt</w:t>
      </w:r>
    </w:p>
    <w:p>
      <w:r>
        <w:t>30</w:t>
        <w:tab/>
        <w:t>633</w:t>
      </w:r>
    </w:p>
    <w:p>
      <w:r>
        <w:t>30z</w:t>
        <w:tab/>
        <w:t>DR 2 / 633</w:t>
      </w:r>
    </w:p>
    <w:p>
      <w:r>
        <w:t>40</w:t>
        <w:tab/>
        <w:t>Bildung von volksbildenden Gruppen</w:t>
      </w:r>
    </w:p>
    <w:p>
      <w:r>
        <w:t>41</w:t>
        <w:tab/>
        <w:t>u. a.: Information über Herausgabe von s[Stenographie-Zeitschrift]s in o[Deutschland]o</w:t>
      </w:r>
    </w:p>
    <w:p>
      <w:r>
        <w:t>43</w:t>
        <w:tab/>
        <w:t>12.1945 - 03.1948</w:t>
      </w:r>
    </w:p>
    <w:p>
      <w:r>
        <w:br/>
        <w:t>30</w:t>
        <w:tab/>
        <w:t>1008</w:t>
      </w:r>
    </w:p>
    <w:p>
      <w:r>
        <w:t>40</w:t>
        <w:tab/>
        <w:t>Entwicklung des künstlerischen Schaffens</w:t>
      </w:r>
    </w:p>
    <w:p>
      <w:r>
        <w:t>41</w:t>
        <w:tab/>
        <w:t>u.a.: s[Literaturwettbewerb]s s[2{junger unbekannter} 1{Autor}]sen; Finanzierung des k[Schutzverbandes Deutscher s[Autor]sen]k</w:t>
      </w:r>
    </w:p>
    <w:p>
      <w:r>
        <w:t>43</w:t>
        <w:tab/>
        <w:t>10.1945; 12.1946 - 11.1949</w:t>
      </w:r>
    </w:p>
    <w:p>
      <w:r>
        <w:br/>
        <w:t>30</w:t>
        <w:tab/>
        <w:t>4074</w:t>
      </w:r>
    </w:p>
    <w:p>
      <w:r>
        <w:t>40</w:t>
        <w:tab/>
        <w:t>Verwendung von Haushaltsmitteln für kulturelle Aufklärung</w:t>
      </w:r>
    </w:p>
    <w:p>
      <w:r>
        <w:t>41</w:t>
        <w:tab/>
        <w:t>u.a.: Erweiterung der s[MAS-Bücherei]sen; Geschäftsbericht des k[1{Einkaufshauses für Büchereien GmbH} 2{o[Leipzig]o}]k über die Jahre z[1949/1950]z und z[1950/1951]z; Richtlinie für die Erfassung und Bewertung von s[Bücher]sn</w:t>
      </w:r>
    </w:p>
    <w:p>
      <w:r>
        <w:t>43</w:t>
        <w:tab/>
        <w:t>07.1951 - 08.1952</w:t>
      </w:r>
    </w:p>
    <w:p>
      <w:r>
        <w:br/>
        <w:t>26</w:t>
        <w:tab/>
        <w:t>&lt; - &gt;</w:t>
      </w:r>
    </w:p>
    <w:p>
      <w:r>
        <w:t>27</w:t>
        <w:tab/>
        <w:t>Kultur, Medien und Sport \ Insgesamt \ Kulturbund</w:t>
      </w:r>
    </w:p>
    <w:p>
      <w:r>
        <w:t>30</w:t>
        <w:tab/>
        <w:t>2543</w:t>
      </w:r>
    </w:p>
    <w:p>
      <w:r>
        <w:t>40</w:t>
        <w:tab/>
        <w:t>Schreiben des k[Kulturbundes zur demokratischen Erneuerung Deutschlands]k über die Herausgabe einer Broschüre zum 80. Geburtstag von p[2{Hermann} 1{Hesse}]p</w:t>
      </w:r>
    </w:p>
    <w:p>
      <w:r>
        <w:t>43</w:t>
        <w:tab/>
        <w:t>02.1957</w:t>
      </w:r>
    </w:p>
    <w:p>
      <w:r>
        <w:br/>
        <w:t>26</w:t>
        <w:tab/>
        <w:t>&lt; - &gt;</w:t>
      </w:r>
    </w:p>
    <w:p>
      <w:r>
        <w:t>27</w:t>
        <w:tab/>
        <w:t>Kultur, Medien und Sport \ Literatur und Presse \ Insgesamt</w:t>
      </w:r>
    </w:p>
    <w:p>
      <w:r>
        <w:t>30</w:t>
        <w:tab/>
        <w:t>1225</w:t>
      </w:r>
    </w:p>
    <w:p>
      <w:r>
        <w:t>40</w:t>
        <w:tab/>
        <w:t>Befehl des Obersten Chefs der k[SMAD]k vom z[16. Sept. 1945]z "Auschaltung der s[2{nazistische}n 1{&lt;Literatur&gt;}]s und s[2{militaristische}n 1{Literatur}]s"</w:t>
      </w:r>
    </w:p>
    <w:p>
      <w:r>
        <w:t>43</w:t>
        <w:tab/>
        <w:t>09.1945</w:t>
      </w:r>
    </w:p>
    <w:p>
      <w:r>
        <w:br/>
        <w:t>30</w:t>
        <w:tab/>
        <w:t>629</w:t>
      </w:r>
    </w:p>
    <w:p>
      <w:r>
        <w:t>40</w:t>
        <w:tab/>
        <w:t>s[Presse]s und s[Verlagswesen]s</w:t>
      </w:r>
    </w:p>
    <w:p>
      <w:r>
        <w:t>41</w:t>
        <w:tab/>
        <w:t>u.a.: Schaffung eines neuen s[Presserecht]ss; Konzentration der s[Verleger]s in den s[2{westliche}n 1{Besatzungszonen}]s durch verstärkte s[Lizenzerteilung]s seitens der s[2{westliche}n 1{Besatzungsmächte}]s</w:t>
      </w:r>
    </w:p>
    <w:p>
      <w:r>
        <w:t>43</w:t>
        <w:tab/>
        <w:t>12.1945 - 07.1946</w:t>
      </w:r>
    </w:p>
    <w:p>
      <w:r>
        <w:br/>
        <w:t>30</w:t>
        <w:tab/>
        <w:t>1149</w:t>
      </w:r>
    </w:p>
    <w:p>
      <w:r>
        <w:t>40</w:t>
        <w:tab/>
        <w:t>Gründung und Tätigkeit von s[Verlag]sen und des s[Buchhandel]ss</w:t>
      </w:r>
    </w:p>
    <w:p>
      <w:r>
        <w:t>41</w:t>
        <w:tab/>
        <w:t>u.a.: Bericht zu s[Lizenzerteilung]s, Erhöhung des Gesellschaftskapitals der k[Akademie-Verlags GmbH]k; Finanzschwierigkeiten k[Verlag "Lied der Zeit"]k; Beratung über Verlags- und Buchhandelsfragen am z[13.11.1947]z; s[Verlagsproduktion]s z[1947]z und z[07.1949 - 09.1949]z; Bericht über die Situation des "k[1{Buchring der Jugend" GmbH} 2{o[Berlin]o-o[Leipzig]o}]k; Gründung des k[Fachbuchverlag]kes; Neuregelung der Tätigkeit von Verlagen und Druckereien z[03.1948 - 05.1948]z; Bildbericht über den Wiederaufbau des k[1{Bibliographischen Institut}s 2{o[Leipzig]o}]k, z[12.1949]z</w:t>
      </w:r>
    </w:p>
    <w:p>
      <w:r>
        <w:t>43</w:t>
        <w:tab/>
        <w:t>10.1945; 01.1947 - 11.1949</w:t>
      </w:r>
    </w:p>
    <w:p>
      <w:r>
        <w:br/>
        <w:t>30</w:t>
        <w:tab/>
        <w:t>896</w:t>
      </w:r>
    </w:p>
    <w:p>
      <w:r>
        <w:t>40</w:t>
        <w:tab/>
        <w:t>s[Presse&lt;wesen&gt;]s- und s[Verlagswesen]s</w:t>
      </w:r>
    </w:p>
    <w:p>
      <w:r>
        <w:t>41</w:t>
        <w:tab/>
        <w:t>u.a.: s[Lizenzerteilung für s[Verlag]se]s; s[Papierkontingent]se für den Kultursektor z[1946]z; Gründung des k[Zentralverlages GmbH]k am z[11.03.1946]z; Gründung einer k[o[Leipzig]oer s[Kommissions&lt;handel&gt;]s- und s[Großbuchhandel]ss GmbH]k am z[14.06.1946]z; s[Verlagsplanung]s; s[2{Entnazifizierung} des 1{Buchhandel}]ss; Nichtbestätigung des k[Börsenverein]ks; s[Preisüberwachung im Buchhandel]s, Überprüfung des Buchhandels und die kulturelle-erzieherische Neuausrichtung; Besprechung über Gründung einer Arbeitsgemeinschaft zwischen dem k[Verlag Volk und Wissen]k und dem k[Verlag Teubner]k; Überprüfung der Verlage; Umgestaltung der k[Volk und Wissen Verlags GmbH]k; Arbeit der k[Schulbuchkommission]k; Vorschlag für eine s[Studenten-s[Zeitschrift]s]s; Vertrag zwischen dem k[Kulturbund für demokratische Erneuerung o[Deutschland]os]k in o[Berlin]o und dem k[Verlag p[2{Philipp} 1{Reclam}]p jun. Leipzig]k vom z[14.03.1946]z über Zusammenarbeit; Liste von Verlagen; s[Zusammenschluß von Verlagen]s; Bericht über die Überprüfung und Bereinigung der k[1{Leipziger städtische}n 2{s[Bücherhalle]sn}]k; Bericht über die k[Deutsche s[Buchhändler-Lehranstalt]s Leipzig]k, z[01.1946]z; s[Fusionierung]s s[2{nicht zugelassener} 1{Verlag}]se mit dem Verlag Volk und Wissen; Protokoll von der Besprechung zwischen der k[Zentralstelle für s[Buch&lt;wesen&gt;]s- und s[Bibliothekswesen]s Leipzig]k und der k[Deutschen Zentralverwaltung für Volksbildung]k am z[11.01.1946]z über die s[Überprüfung der s[Buchbestände]s]s; Bericht über die s[Wiederingangsetzung des Verlagswesens]s; Verteilung von s[Schulbücher]sn; Bericht über das Verlagswesen und s[technische Erleichterung]sen für die s[Buch&lt;produktion&gt;]s- und Zeitungsproduktion; Aufgaben der Abteilung s[Presse&lt;wesen&gt;]s- und s[Verlagswesen]s der Deutschen Zentralverwaltung für Volksbildung, z[11.1945]z; Bericht von einer Besprechung der Pressesachbearbeiter der s[Zentralverwaltung]sen am z[19.10.1945]z über den s[Presse&lt;dienst&gt;]s- und Rundfunkdienst, Archiv- und s[Bibliotkeksarbeit]s; Bericht über die allgemeine Lage im Presse- und Verlagswesen; s[Statistik]s der Verlage und Zeitschriften der o[sowj. Besatzungszone]o und des o[2{sowj. Sektor}s 1{Berlin}]o vom z[29.06.1947]z</w:t>
      </w:r>
    </w:p>
    <w:p>
      <w:r>
        <w:t>43</w:t>
        <w:tab/>
        <w:t>10.1945 - 06.1947; 07.1951</w:t>
      </w:r>
    </w:p>
    <w:p>
      <w:r>
        <w:br/>
        <w:t>30</w:t>
        <w:tab/>
        <w:t>624</w:t>
      </w:r>
    </w:p>
    <w:p>
      <w:r>
        <w:t>40</w:t>
        <w:tab/>
        <w:t>s[2{Politische Bereinigung} des 1{Buchhandel}]ss</w:t>
      </w:r>
    </w:p>
    <w:p>
      <w:r>
        <w:t>43</w:t>
        <w:tab/>
        <w:t>03.1946 - 07.1946</w:t>
      </w:r>
    </w:p>
    <w:p>
      <w:r>
        <w:br/>
        <w:t>30</w:t>
        <w:tab/>
        <w:t>1038</w:t>
      </w:r>
    </w:p>
    <w:p>
      <w:r>
        <w:t>40</w:t>
        <w:tab/>
        <w:t>Konferenz der s[Autor]sen und s[Verleger]s am z[24. Mai 1946]z</w:t>
      </w:r>
    </w:p>
    <w:p>
      <w:r>
        <w:t>43</w:t>
        <w:tab/>
        <w:t>05.1946</w:t>
      </w:r>
    </w:p>
    <w:p>
      <w:r>
        <w:br/>
        <w:t>30</w:t>
        <w:tab/>
        <w:t>1225</w:t>
      </w:r>
    </w:p>
    <w:p>
      <w:r>
        <w:t>40</w:t>
        <w:tab/>
        <w:t>Auszug aus dem t[Amtsblatt des Kontrollrats in o[Deutschland]o]t Nr.7 vom z[31. Mai 1946]z, Befehl Nr.4 "s[Einziehung von s[1{Literatur} und Werken 2{nationalsozialistischen und militaristischen Inhalts}]s]s</w:t>
      </w:r>
    </w:p>
    <w:p>
      <w:r>
        <w:t>41</w:t>
        <w:tab/>
        <w:t>u. a. Abänderung des Befehls Nr.4</w:t>
      </w:r>
    </w:p>
    <w:p>
      <w:r>
        <w:t>43</w:t>
        <w:tab/>
        <w:t>1946</w:t>
      </w:r>
    </w:p>
    <w:p>
      <w:r>
        <w:br/>
        <w:t>30</w:t>
        <w:tab/>
        <w:t>615</w:t>
      </w:r>
    </w:p>
    <w:p>
      <w:r>
        <w:t>40</w:t>
        <w:tab/>
        <w:t>Rundschreiben der Deutschen Zentralverwaltung für Volksbildung an die Landes- und Provinzialregierungen über s[2{Zurückziehung} einzelner 1{Bücher}]s aus dem s[Buchhandel]s</w:t>
      </w:r>
    </w:p>
    <w:p>
      <w:r>
        <w:t>43</w:t>
        <w:tab/>
        <w:t>04.09.1946</w:t>
      </w:r>
    </w:p>
    <w:p>
      <w:r>
        <w:br/>
        <w:t>30</w:t>
        <w:tab/>
        <w:t>871</w:t>
      </w:r>
    </w:p>
    <w:p>
      <w:r>
        <w:t>40</w:t>
        <w:tab/>
        <w:t>Befehl Nr.356 des Obersten Chefs der k[SMAD]k vom z[24. Dez. 1946]z "Obligatorische Einreichung von Mustern der s[Druckereierzeugnis]sse aller auf dem Territorium der o[sowj. Besatzungszone Deutschlands]o bestehenden s[Verlag]se", dt. Abschrift</w:t>
      </w:r>
    </w:p>
    <w:p>
      <w:r>
        <w:t>43</w:t>
        <w:tab/>
        <w:t>1946</w:t>
      </w:r>
    </w:p>
    <w:p>
      <w:r>
        <w:br/>
        <w:t>30</w:t>
        <w:tab/>
        <w:t>1369</w:t>
      </w:r>
    </w:p>
    <w:p>
      <w:r>
        <w:t>40</w:t>
        <w:tab/>
        <w:t>k[Deutsche Dichterstiftung o[Wiepersdorf]o]k</w:t>
      </w:r>
    </w:p>
    <w:p>
      <w:r>
        <w:t>41</w:t>
        <w:tab/>
        <w:t>u.a.: Veruntreuung und Absetzung des p[4{Dr.} 2{Werner} 1{Schendell}, 5{Geschäftsführer des "k[Schutzverbandes Deutscher s[Autor]sen]k"}]p, o[Berlin]o; s[Bibliothek]s und Archiv der s[Dichterstiftung]s; Geschäftsbericht der Dt. Dichterstiftung z[1948]z vom z[28.03.1949]z; Satzung der Dt. Dichterstiftung, Entwurf z[07.1946]z</w:t>
      </w:r>
    </w:p>
    <w:p>
      <w:r>
        <w:t>43</w:t>
        <w:tab/>
        <w:t>1946 - 1950</w:t>
      </w:r>
    </w:p>
    <w:p>
      <w:r>
        <w:br/>
        <w:t>30</w:t>
        <w:tab/>
        <w:t>1091</w:t>
      </w:r>
    </w:p>
    <w:p>
      <w:r>
        <w:t>40</w:t>
        <w:tab/>
        <w:t>Auszug aus dem s[Befehl Nr.314 des Obersten Chefs der k[SMAD]k]s vom z[9. Sept. 1947]z über den Allgemeinen Deutschen s[Autorenkongreß]s, dt. Abschrift</w:t>
      </w:r>
    </w:p>
    <w:p>
      <w:r>
        <w:t>43</w:t>
        <w:tab/>
        <w:t>1947</w:t>
      </w:r>
    </w:p>
    <w:p>
      <w:r>
        <w:br/>
        <w:t>30</w:t>
        <w:tab/>
        <w:t>969</w:t>
      </w:r>
    </w:p>
    <w:p>
      <w:r>
        <w:t>40</w:t>
        <w:tab/>
        <w:t>Ausmerzung s[2{reaktionäre}r 3{antisowjetische}r und 4{antidemokratische}r 1{Literatur}]s</w:t>
      </w:r>
    </w:p>
    <w:p>
      <w:r>
        <w:t>43</w:t>
        <w:tab/>
        <w:t>15.03.1948</w:t>
      </w:r>
    </w:p>
    <w:p>
      <w:r>
        <w:br/>
        <w:t>30</w:t>
        <w:tab/>
        <w:t>1049</w:t>
      </w:r>
    </w:p>
    <w:p>
      <w:r>
        <w:t>40</w:t>
        <w:tab/>
        <w:t>Planung der s[Fachbuchproduktion]s</w:t>
      </w:r>
    </w:p>
    <w:p>
      <w:r>
        <w:t>43</w:t>
        <w:tab/>
        <w:t>09.1948</w:t>
      </w:r>
    </w:p>
    <w:p>
      <w:r>
        <w:br/>
        <w:t>30</w:t>
        <w:tab/>
        <w:t>1137</w:t>
      </w:r>
    </w:p>
    <w:p>
      <w:r>
        <w:t>40</w:t>
        <w:tab/>
        <w:t>Übersicht über den Stand der s[Buchverlags&lt;lizenz&gt;]s- und s[Zeitschriftenlizenz]sen</w:t>
      </w:r>
    </w:p>
    <w:p>
      <w:r>
        <w:t>43</w:t>
        <w:tab/>
        <w:t>02.1952</w:t>
      </w:r>
    </w:p>
    <w:p>
      <w:r>
        <w:br/>
        <w:t>30</w:t>
        <w:tab/>
        <w:t>1137</w:t>
      </w:r>
    </w:p>
    <w:p>
      <w:r>
        <w:t>40</w:t>
        <w:tab/>
        <w:t>Satzung des k[Börsenvereins der Deutschen s[Buchhändler]s zu o[Leipzig]o]k vom z[9. Febr. 1952]z</w:t>
      </w:r>
    </w:p>
    <w:p>
      <w:r>
        <w:t>43</w:t>
        <w:tab/>
        <w:t>1952</w:t>
      </w:r>
    </w:p>
    <w:p>
      <w:r>
        <w:br/>
        <w:t>30</w:t>
        <w:tab/>
        <w:t>1137</w:t>
      </w:r>
    </w:p>
    <w:p>
      <w:r>
        <w:t>40</w:t>
        <w:tab/>
        <w:t>Stellungnahme und Mitzeichnung zur 2. DB zur V über die Entwicklung s[2{fortschrittliche}r 1{Literatur}]s vom z[16. Aug. 1951]z</w:t>
      </w:r>
    </w:p>
    <w:p>
      <w:r>
        <w:t>43</w:t>
        <w:tab/>
        <w:t>04.1952</w:t>
      </w:r>
    </w:p>
    <w:p>
      <w:r>
        <w:br/>
        <w:t>30</w:t>
        <w:tab/>
        <w:t>959</w:t>
      </w:r>
    </w:p>
    <w:p>
      <w:r>
        <w:t>40</w:t>
        <w:tab/>
        <w:t>AO zur s[2{Säuberung} des 1{Buchhandel}]ss innerhalb der o[sowj. Besatzungszone Deutschland]os von faschistischen und reaktionären Elementen</w:t>
      </w:r>
    </w:p>
    <w:p>
      <w:r>
        <w:br/>
        <w:t>26</w:t>
        <w:tab/>
        <w:t>&lt; - &gt;</w:t>
      </w:r>
    </w:p>
    <w:p>
      <w:r>
        <w:t>27</w:t>
        <w:tab/>
        <w:t>Kultur, Medien und Sport \ Literatur und Presse \ Wissenschaftliche und populärwissenschaftliche Literatur</w:t>
      </w:r>
    </w:p>
    <w:p>
      <w:r>
        <w:t>30</w:t>
        <w:tab/>
        <w:t>1492</w:t>
      </w:r>
    </w:p>
    <w:p>
      <w:r>
        <w:t>40</w:t>
        <w:tab/>
        <w:t>Errichtung und Tätigkeit der k[Zentralstelle für s[2{wissenschaftliche} 1{Literatur}]s]k</w:t>
      </w:r>
    </w:p>
    <w:p>
      <w:r>
        <w:t>43</w:t>
        <w:tab/>
        <w:t>06.1950 - 07.1950</w:t>
      </w:r>
    </w:p>
    <w:p>
      <w:r>
        <w:br/>
        <w:t>30</w:t>
        <w:tab/>
        <w:t>1371</w:t>
      </w:r>
    </w:p>
    <w:p>
      <w:r>
        <w:t>40</w:t>
        <w:tab/>
        <w:t>Ausarbeitung einer DB über die Schaffung einer k[Zentralstelle für s[2{wissenschaftliche} 1{Literatur}]s]k</w:t>
      </w:r>
    </w:p>
    <w:p>
      <w:r>
        <w:t>43</w:t>
        <w:tab/>
        <w:t>08.1950</w:t>
      </w:r>
    </w:p>
    <w:p>
      <w:r>
        <w:br/>
        <w:t>30</w:t>
        <w:tab/>
        <w:t>1258</w:t>
      </w:r>
    </w:p>
    <w:p>
      <w:r>
        <w:t>40</w:t>
        <w:tab/>
        <w:t>k[Zentralstelle für s[2{wissenschaftliche} 1{Literatur}]s]k</w:t>
      </w:r>
    </w:p>
    <w:p>
      <w:r>
        <w:t>43</w:t>
        <w:tab/>
        <w:t>08.1950 - 10.1950</w:t>
      </w:r>
    </w:p>
    <w:p>
      <w:r>
        <w:br/>
        <w:t>30</w:t>
        <w:tab/>
        <w:t>1138</w:t>
      </w:r>
    </w:p>
    <w:p>
      <w:r>
        <w:t>40</w:t>
        <w:tab/>
        <w:t>Bildung und Organisation der k[Zentralstelle für s[2{wissenschaftliche} 1{Literatur}]s]k</w:t>
      </w:r>
    </w:p>
    <w:p>
      <w:r>
        <w:t>43</w:t>
        <w:tab/>
        <w:t>11.1950 - 02.1951</w:t>
      </w:r>
    </w:p>
    <w:p>
      <w:r>
        <w:br/>
        <w:t>30</w:t>
        <w:tab/>
        <w:t>1126</w:t>
      </w:r>
    </w:p>
    <w:p>
      <w:r>
        <w:t>40</w:t>
        <w:tab/>
        <w:t>s[Herausgabe]s und s[Vertrieb]s der "t[Bibliothek s[2{Fortschrittlicher Deutscher} 1{Schriftsteller}]s]t"</w:t>
      </w:r>
    </w:p>
    <w:p>
      <w:r>
        <w:t>41</w:t>
        <w:tab/>
        <w:t>u.a.: s[Vertrieb]s durch den k[Aufbau-s[Verlag]s]k</w:t>
      </w:r>
    </w:p>
    <w:p>
      <w:r>
        <w:t>43</w:t>
        <w:tab/>
        <w:t>05.1950 - 04.1952</w:t>
      </w:r>
    </w:p>
    <w:p>
      <w:r>
        <w:br/>
        <w:t>30</w:t>
        <w:tab/>
        <w:t>1228</w:t>
      </w:r>
    </w:p>
    <w:p>
      <w:r>
        <w:t>40</w:t>
        <w:tab/>
        <w:t>t[Bibliothek s[2{Fortschrittlicher} 1{Schriftsteller}]s]t</w:t>
      </w:r>
    </w:p>
    <w:p>
      <w:r>
        <w:t>41</w:t>
        <w:tab/>
        <w:t>u.a.: s[Veröffentlichungsprogramm]s; Eigenhändig unterzeichnetes Schreiben p[2{O.} 1{Grotewohl}]ps an p[2{R.} 1{Fabisch}]p über die Ausgabe von Werken s[2{fortschrittlicher} 1{Schriftsteller}]s z[1950]z</w:t>
      </w:r>
    </w:p>
    <w:p>
      <w:r>
        <w:t>43</w:t>
        <w:tab/>
        <w:t>09.1950 - 04.1952</w:t>
      </w:r>
    </w:p>
    <w:p>
      <w:r>
        <w:br/>
        <w:t>30</w:t>
        <w:tab/>
        <w:t>1137</w:t>
      </w:r>
    </w:p>
    <w:p>
      <w:r>
        <w:t>40</w:t>
        <w:tab/>
        <w:t>s[Vertrieb]s der t[Bibliothek s[2{fortschrittlicher deutscher} 1{Schriftsteller}]s]t</w:t>
      </w:r>
    </w:p>
    <w:p>
      <w:r>
        <w:t>43</w:t>
        <w:tab/>
        <w:t>03.1951 - 05.1951</w:t>
      </w:r>
    </w:p>
    <w:p>
      <w:r>
        <w:br/>
        <w:t>30</w:t>
        <w:tab/>
        <w:t>6998</w:t>
      </w:r>
    </w:p>
    <w:p>
      <w:r>
        <w:t>40</w:t>
        <w:tab/>
        <w:t>Verbesserung des s[1{Vertrieb}s 2{s[2{fremdsprachige}r 1{Literatur}]s}]s im Bereich des s[Volksbildungswesen]ss der o[DDR]o</w:t>
      </w:r>
    </w:p>
    <w:p>
      <w:r>
        <w:t>43</w:t>
        <w:tab/>
        <w:t>10.1961 - 12.1961</w:t>
      </w:r>
    </w:p>
    <w:p>
      <w:r>
        <w:br/>
        <w:t>30</w:t>
        <w:tab/>
        <w:t>7143</w:t>
      </w:r>
    </w:p>
    <w:p>
      <w:r>
        <w:t>40</w:t>
        <w:tab/>
        <w:t>Planung von s[2{pädagogische}n 1{Veröffentlichung}]sen</w:t>
      </w:r>
    </w:p>
    <w:p>
      <w:r>
        <w:t>43</w:t>
        <w:tab/>
        <w:t>03.1962 - 04.1964</w:t>
      </w:r>
    </w:p>
    <w:p>
      <w:r>
        <w:br/>
        <w:t>26</w:t>
        <w:tab/>
        <w:t>&lt; - &gt;</w:t>
      </w:r>
    </w:p>
    <w:p>
      <w:r>
        <w:t>27</w:t>
        <w:tab/>
        <w:t>Kultur, Medien und Sport \ Literatur und Presse \ s[Kinder&lt;literatur&gt;]s- und s[Jugendliteratur]s</w:t>
      </w:r>
    </w:p>
    <w:p>
      <w:r>
        <w:t>30</w:t>
        <w:tab/>
        <w:t>1084</w:t>
      </w:r>
    </w:p>
    <w:p>
      <w:r>
        <w:t>40</w:t>
        <w:tab/>
        <w:t>s[Kinder&lt;buchproduktion&gt;]s- und s[Jugendbuchproduktion]s</w:t>
      </w:r>
    </w:p>
    <w:p>
      <w:r>
        <w:t>41</w:t>
        <w:tab/>
        <w:t>u.a.: Grundsätze für die Gestaltung von s[Schulbücher]sn und s[Jugendschrift]sen; Statistik über den Stand der s[Lehrer&lt;bücherei&gt;]s- und s[Schülerbücherei]sen z[07.1948 - 08.1948]z; Einrichtung eines s[Kinderlesesaal]ss</w:t>
      </w:r>
    </w:p>
    <w:p>
      <w:r>
        <w:t>43</w:t>
        <w:tab/>
        <w:t>07.1948 - 10.1948</w:t>
      </w:r>
    </w:p>
    <w:p>
      <w:r>
        <w:br/>
        <w:t>30</w:t>
        <w:tab/>
        <w:t>1137</w:t>
      </w:r>
    </w:p>
    <w:p>
      <w:r>
        <w:t>40</w:t>
        <w:tab/>
        <w:t>Vorbereitung und Auswertung der Konferenz und des Preisausschreibens zur Schaffung einer neuen s[Kinder&lt;literatur&gt;]s- und s[Jugendliteratur]s im z[Juni 1950]z</w:t>
      </w:r>
    </w:p>
    <w:p>
      <w:r>
        <w:t>43</w:t>
        <w:tab/>
        <w:t>06.1950; 11.1950</w:t>
      </w:r>
    </w:p>
    <w:p>
      <w:r>
        <w:br/>
        <w:t>30</w:t>
        <w:tab/>
        <w:t>1125</w:t>
      </w:r>
    </w:p>
    <w:p>
      <w:r>
        <w:t>40</w:t>
        <w:tab/>
        <w:t>Vorbereitung der Konferenz zur Schaffung einer neuen s[Kinder&lt;literatur&gt;]s- und s[Jugendliteratur]s am z[17. und 18. Aug. 1950]z</w:t>
      </w:r>
    </w:p>
    <w:p>
      <w:r>
        <w:t>43</w:t>
        <w:tab/>
        <w:t>08.1950</w:t>
      </w:r>
    </w:p>
    <w:p>
      <w:r>
        <w:br/>
        <w:t>30</w:t>
        <w:tab/>
        <w:t>5753</w:t>
      </w:r>
    </w:p>
    <w:p>
      <w:r>
        <w:t>40</w:t>
        <w:tab/>
        <w:t>Zusammenarbeit zwischen der HA und dem k[Schriftstellerverband]k zur weiteren Entwicklung der s[Kinder&lt;literatur&gt;]s- und s[Jugendliteratur]s</w:t>
      </w:r>
    </w:p>
    <w:p>
      <w:r>
        <w:t>41</w:t>
        <w:tab/>
        <w:t>u.a.: Maßnahmen und Stellungnahmen zur Förderung der Kinder- und Jugendliteratur; Arbeitsanleitung für s[Kinderbibliothek]sen</w:t>
      </w:r>
    </w:p>
    <w:p>
      <w:r>
        <w:t>43</w:t>
        <w:tab/>
        <w:t>11.1950 - 06.1953</w:t>
      </w:r>
    </w:p>
    <w:p>
      <w:r>
        <w:br/>
        <w:t>30</w:t>
        <w:tab/>
        <w:t>5755</w:t>
      </w:r>
    </w:p>
    <w:p>
      <w:r>
        <w:t>40</w:t>
        <w:tab/>
        <w:t>Arbeitsanleitung zur Verbreitung von s[Kinder&lt;literatur&gt;]s- und s[Jugendliteratur]s</w:t>
      </w:r>
    </w:p>
    <w:p>
      <w:r>
        <w:t>41</w:t>
        <w:tab/>
        <w:t>u.a.: Bildung und Organisation von s[Schülerbibliothek]sen</w:t>
      </w:r>
    </w:p>
    <w:p>
      <w:r>
        <w:t>43</w:t>
        <w:tab/>
        <w:t>01.1952 - 06.1954</w:t>
      </w:r>
    </w:p>
    <w:p>
      <w:r>
        <w:br/>
        <w:t>30</w:t>
        <w:tab/>
        <w:t>5768</w:t>
      </w:r>
    </w:p>
    <w:p>
      <w:r>
        <w:t>40</w:t>
        <w:tab/>
        <w:t>Förderung der s[Kinder&lt;literatur&gt;]s- und s[Jugendliteratur]s</w:t>
      </w:r>
    </w:p>
    <w:p>
      <w:r>
        <w:t>41</w:t>
        <w:tab/>
        <w:t>Enth. u.a.: Schriftwechsel der HA mit dem k[Schriftstellerverband]k und s[Verlagswesen]s; Richtlinien für die Struktur von s[Bibliothek]sen</w:t>
      </w:r>
    </w:p>
    <w:p>
      <w:r>
        <w:t>43</w:t>
        <w:tab/>
        <w:t>04.1952 - 03.1954</w:t>
      </w:r>
    </w:p>
    <w:p>
      <w:r>
        <w:br/>
        <w:t>30</w:t>
        <w:tab/>
        <w:t>5752</w:t>
      </w:r>
    </w:p>
    <w:p>
      <w:r>
        <w:t>40</w:t>
        <w:tab/>
        <w:t>Schriftwechsel der HA mit dem k[Kinderbuchverlag]k</w:t>
      </w:r>
    </w:p>
    <w:p>
      <w:r>
        <w:t>41</w:t>
        <w:tab/>
        <w:t>Enth. u.a.: s[Produktionsplan]s des s[Verlag]ses für z[1953]z</w:t>
      </w:r>
    </w:p>
    <w:p>
      <w:r>
        <w:t>43</w:t>
        <w:tab/>
        <w:t>12.1953 - 01.1954</w:t>
      </w:r>
    </w:p>
    <w:p>
      <w:r>
        <w:br/>
        <w:t>30</w:t>
        <w:tab/>
        <w:t>3758</w:t>
      </w:r>
    </w:p>
    <w:p>
      <w:r>
        <w:t>40</w:t>
        <w:tab/>
        <w:t>Tätigkeit des k[1{Arbeitskreis}es 2{o[Burgstädt]o zur Vorbereitung guter s[Kinderbuchliteratur]s}]k</w:t>
      </w:r>
    </w:p>
    <w:p>
      <w:r>
        <w:t>41</w:t>
        <w:tab/>
        <w:t>Enth. u.a.: Liste der s[Lesergemeinschaft]sen; Vorlage zur Organisierung eines s[Kinderbuch-s[Abonnement]s]ss</w:t>
      </w:r>
    </w:p>
    <w:p>
      <w:r>
        <w:t>43</w:t>
        <w:tab/>
        <w:t>01.1956 - 10.1960</w:t>
      </w:r>
    </w:p>
    <w:p>
      <w:r>
        <w:br/>
        <w:t>30</w:t>
        <w:tab/>
        <w:t>7288</w:t>
      </w:r>
    </w:p>
    <w:p>
      <w:r>
        <w:t>40</w:t>
        <w:tab/>
        <w:t>Schriftwechsel mit der k[Zentralstelle für s[Kinder&lt;literatur&gt;]s- und s[Jugendliteratur]s in o[Dresden]o]k über die Verbesserung der Arbeit mit der Kinder- und Jugendliteratur</w:t>
      </w:r>
    </w:p>
    <w:p>
      <w:r>
        <w:t>41</w:t>
        <w:tab/>
        <w:t>u.a.: s[Gutachten]s zu s[Kinderbücher]sn; Informationsbericht über die Arbeit an den Schulen und in den s[Bibliothek]sen</w:t>
      </w:r>
    </w:p>
    <w:p>
      <w:r>
        <w:t>43</w:t>
        <w:tab/>
        <w:t>07.1959 - 05.1962</w:t>
      </w:r>
    </w:p>
    <w:p>
      <w:r>
        <w:br/>
        <w:t>30</w:t>
        <w:tab/>
        <w:t>6726</w:t>
      </w:r>
    </w:p>
    <w:p>
      <w:r>
        <w:t>40</w:t>
        <w:tab/>
        <w:t>Schriftwechsel mit der k[Zentralstelle für s[Kinder&lt;literatur&gt;]s- und s[Jugendliteratur]s in o[Dresden]o]k und dem k[Kinderbuchverlag o[Berlin]o]k über "k[Buchclub der Kinder]k" und "s[Buch der Jugend]s"</w:t>
      </w:r>
    </w:p>
    <w:p>
      <w:r>
        <w:t>43</w:t>
        <w:tab/>
        <w:t>03.1960 - 07.1962</w:t>
      </w:r>
    </w:p>
    <w:p>
      <w:r>
        <w:br/>
        <w:t>30</w:t>
        <w:tab/>
        <w:t>6765</w:t>
      </w:r>
    </w:p>
    <w:p>
      <w:r>
        <w:t>40</w:t>
        <w:tab/>
        <w:t>s[Kinder&lt;literatur&gt;]s- und s[Jugendliteratur]s im Unterricht und für die außerunterrichtliche Arbeit</w:t>
      </w:r>
    </w:p>
    <w:p>
      <w:r>
        <w:t>41</w:t>
        <w:tab/>
        <w:t>u. a. s[Schülerbücherei]sen an zehnklassigen Oberschulen</w:t>
      </w:r>
    </w:p>
    <w:p>
      <w:r>
        <w:t>43</w:t>
        <w:tab/>
        <w:t>04.1960 - 03.1962</w:t>
      </w:r>
    </w:p>
    <w:p>
      <w:r>
        <w:br/>
        <w:t>26</w:t>
        <w:tab/>
        <w:t>&lt; - &gt;</w:t>
      </w:r>
    </w:p>
    <w:p>
      <w:r>
        <w:t>27</w:t>
        <w:tab/>
        <w:t>Kultur, Medien und Sport \ Literatur und Presse \ Zeitungen und Zeitschriften \ Insgesamt</w:t>
      </w:r>
    </w:p>
    <w:p>
      <w:r>
        <w:t>30</w:t>
        <w:tab/>
        <w:t>1146</w:t>
      </w:r>
    </w:p>
    <w:p>
      <w:r>
        <w:t>40</w:t>
        <w:tab/>
        <w:t>Schreiben des p[7{Präsidenten des k[Kulturbund]kes} 2{J. R.} 1{Becher}]p zur s[2{Herausgabe} von 1{Zeitschriften}]s durch den Kulturbund</w:t>
      </w:r>
    </w:p>
    <w:p>
      <w:r>
        <w:t>43</w:t>
        <w:tab/>
        <w:t>10.1945</w:t>
      </w:r>
    </w:p>
    <w:p>
      <w:r>
        <w:br/>
        <w:t>30</w:t>
        <w:tab/>
        <w:t>434</w:t>
      </w:r>
    </w:p>
    <w:p>
      <w:r>
        <w:t>40</w:t>
        <w:tab/>
        <w:t>s[2{Pädagogische} 1{Zeitschrift}]sen</w:t>
      </w:r>
    </w:p>
    <w:p>
      <w:r>
        <w:t>43</w:t>
        <w:tab/>
        <w:t>10.1945 - 03.1948</w:t>
      </w:r>
    </w:p>
    <w:p>
      <w:r>
        <w:br/>
        <w:t>30</w:t>
        <w:tab/>
        <w:t>1038</w:t>
      </w:r>
    </w:p>
    <w:p>
      <w:r>
        <w:t>40</w:t>
        <w:tab/>
        <w:t>Bericht über die 1. Mitgliederversammlung des k[Verbandes der deutschen s[Presse]s]k am z[7. Apr. 1946]z</w:t>
      </w:r>
    </w:p>
    <w:p>
      <w:r>
        <w:t>43</w:t>
        <w:tab/>
        <w:t>1946</w:t>
      </w:r>
    </w:p>
    <w:p>
      <w:r>
        <w:br/>
        <w:t>30</w:t>
        <w:tab/>
        <w:t>1045</w:t>
      </w:r>
    </w:p>
    <w:p>
      <w:r>
        <w:t>40</w:t>
        <w:tab/>
        <w:t>Beantragung von s[Lizenz]sen für s[2{wissenschaftliche} 1{Zeitschrift}]sen</w:t>
      </w:r>
    </w:p>
    <w:p>
      <w:r>
        <w:t>43</w:t>
        <w:tab/>
        <w:t>05.1946</w:t>
      </w:r>
    </w:p>
    <w:p>
      <w:r>
        <w:br/>
        <w:t>30</w:t>
        <w:tab/>
        <w:t>1091</w:t>
      </w:r>
    </w:p>
    <w:p>
      <w:r>
        <w:t>40</w:t>
        <w:tab/>
        <w:t>s[Herausgabe]s und Inhalt der t[1{Illustrierte}n 2{Rundschau}]t</w:t>
      </w:r>
    </w:p>
    <w:p>
      <w:r>
        <w:t>43</w:t>
        <w:tab/>
        <w:t>06.1946</w:t>
      </w:r>
    </w:p>
    <w:p>
      <w:r>
        <w:br/>
        <w:t>30</w:t>
        <w:tab/>
        <w:t>1090</w:t>
      </w:r>
    </w:p>
    <w:p>
      <w:r>
        <w:t>40</w:t>
        <w:tab/>
        <w:t>Verzeichnis der Zeitungen und s[Zeitschrift]sen der Länder und Provinzen der o[1{sowj.} 2{Besatzungszone}]o</w:t>
      </w:r>
    </w:p>
    <w:p>
      <w:r>
        <w:t>43</w:t>
        <w:tab/>
        <w:t>06.1946</w:t>
      </w:r>
    </w:p>
    <w:p>
      <w:r>
        <w:br/>
        <w:t>30</w:t>
        <w:tab/>
        <w:t>1050</w:t>
      </w:r>
    </w:p>
    <w:p>
      <w:r>
        <w:t>40</w:t>
        <w:tab/>
        <w:t>s[Herausgabe]s und Gestaltung s[2{pädagogische}r 1{Zeitschrift}]sen durch den k[Volk und Wissen s[Verlag]s GmbH]k</w:t>
      </w:r>
    </w:p>
    <w:p>
      <w:r>
        <w:t>43</w:t>
        <w:tab/>
        <w:t>07.1946 - 12.1947</w:t>
      </w:r>
    </w:p>
    <w:p>
      <w:r>
        <w:br/>
        <w:t>30</w:t>
        <w:tab/>
        <w:t>1026</w:t>
      </w:r>
    </w:p>
    <w:p>
      <w:r>
        <w:t>40</w:t>
        <w:tab/>
        <w:t xml:space="preserve">s[Herausgabe]s und Neugestaltung s[2{pädagogische}r 1{Zeitschrift}]sen </w:t>
      </w:r>
    </w:p>
    <w:p>
      <w:r>
        <w:t>43</w:t>
        <w:tab/>
        <w:t>06.1946 - 07.1949</w:t>
      </w:r>
    </w:p>
    <w:p>
      <w:r>
        <w:br/>
        <w:t>30</w:t>
        <w:tab/>
        <w:t>1022</w:t>
      </w:r>
    </w:p>
    <w:p>
      <w:r>
        <w:t>40</w:t>
        <w:tab/>
        <w:t>s[Herausgabe]s von s[Zeitschrift]sen durch den k[Volk und Wissen s[Verlag]s GmbH]k</w:t>
      </w:r>
    </w:p>
    <w:p>
      <w:r>
        <w:t>41</w:t>
        <w:tab/>
        <w:t>u. a. s[Lizenzanträge]s an die k[SMAD]k; s[Auflage]s und Umfangsänderungen</w:t>
      </w:r>
    </w:p>
    <w:p>
      <w:r>
        <w:t>43</w:t>
        <w:tab/>
        <w:t>03.1947 - 12.1947</w:t>
      </w:r>
    </w:p>
    <w:p>
      <w:r>
        <w:br/>
        <w:t>30</w:t>
        <w:tab/>
        <w:t>1031</w:t>
      </w:r>
    </w:p>
    <w:p>
      <w:r>
        <w:t>40</w:t>
        <w:tab/>
        <w:t>Situationsbericht zur Überprüfung der s[2{wissenschaftliche}n 1{Zeitschrift}]sen</w:t>
      </w:r>
    </w:p>
    <w:p>
      <w:r>
        <w:t>43</w:t>
        <w:tab/>
        <w:t>05.1949</w:t>
      </w:r>
    </w:p>
    <w:p>
      <w:r>
        <w:br/>
        <w:t>30</w:t>
        <w:tab/>
        <w:t>1258</w:t>
      </w:r>
    </w:p>
    <w:p>
      <w:r>
        <w:t>40</w:t>
        <w:tab/>
        <w:t>s[Lizenzerteilung]s für in der o[DDR]o und dem o[2{demokratische&lt;r&gt;}n 3{Sektor} von 1{Berlin}]o erscheinenden s[Zeitschrift]sen</w:t>
      </w:r>
    </w:p>
    <w:p>
      <w:r>
        <w:t>43</w:t>
        <w:tab/>
        <w:t>1950</w:t>
      </w:r>
    </w:p>
    <w:p>
      <w:r>
        <w:br/>
        <w:t>30</w:t>
        <w:tab/>
        <w:t>1253</w:t>
      </w:r>
    </w:p>
    <w:p>
      <w:r>
        <w:t>40</w:t>
        <w:tab/>
        <w:t>s[Lizenzerteilung]s für s[2{wissenschaftliche} 1{Zeitschrift}]sen</w:t>
      </w:r>
    </w:p>
    <w:p>
      <w:r>
        <w:t>43</w:t>
        <w:tab/>
        <w:t>10.1950 - 01.1951</w:t>
      </w:r>
    </w:p>
    <w:p>
      <w:r>
        <w:br/>
        <w:t>30</w:t>
        <w:tab/>
        <w:t>2914</w:t>
      </w:r>
    </w:p>
    <w:p>
      <w:r>
        <w:t>40</w:t>
        <w:tab/>
        <w:t>Veröffentlichung methodischer Handreichungen des k[s[Verlag]ses Volk und Wissen]k</w:t>
      </w:r>
    </w:p>
    <w:p>
      <w:r>
        <w:t>43</w:t>
        <w:tab/>
        <w:t>09.1951</w:t>
      </w:r>
    </w:p>
    <w:p>
      <w:r>
        <w:br/>
        <w:t>30</w:t>
        <w:tab/>
        <w:t>1187</w:t>
      </w:r>
    </w:p>
    <w:p>
      <w:r>
        <w:t>40</w:t>
        <w:tab/>
        <w:t>s[Herausgabe]s s[2{pädagogische}r 1{Zeitschrift}]sen durch den k[Volk und Wissen s[Verlag]s]k</w:t>
      </w:r>
    </w:p>
    <w:p>
      <w:r>
        <w:t>43</w:t>
        <w:tab/>
        <w:t>01.1951 - 10.1952</w:t>
      </w:r>
    </w:p>
    <w:p>
      <w:r>
        <w:br/>
        <w:t>30</w:t>
        <w:tab/>
        <w:t>2239</w:t>
      </w:r>
    </w:p>
    <w:p>
      <w:r>
        <w:t>40</w:t>
        <w:tab/>
        <w:t xml:space="preserve">Protokolle über Besprechungen zur Neuordnung der s[2{pädagogische}n 1{&lt;Zeitschrift&gt;}]sund s[Fachzeitschrift]sen </w:t>
      </w:r>
    </w:p>
    <w:p>
      <w:r>
        <w:t>43</w:t>
        <w:tab/>
        <w:t>01.1952 - 04.1952</w:t>
      </w:r>
    </w:p>
    <w:p>
      <w:r>
        <w:br/>
        <w:t>30</w:t>
        <w:tab/>
        <w:t>4286</w:t>
      </w:r>
    </w:p>
    <w:p>
      <w:r>
        <w:t>40</w:t>
        <w:tab/>
        <w:t xml:space="preserve">Reorganisation s[2{pädagogische}r 1{Zeitschrift}]sen </w:t>
      </w:r>
    </w:p>
    <w:p>
      <w:r>
        <w:t>43</w:t>
        <w:tab/>
        <w:t>06.1953 - 11.1953</w:t>
      </w:r>
    </w:p>
    <w:p>
      <w:r>
        <w:br/>
        <w:t>30</w:t>
        <w:tab/>
        <w:t>2819</w:t>
      </w:r>
    </w:p>
    <w:p>
      <w:r>
        <w:t>40</w:t>
        <w:tab/>
        <w:t>s[Herausgabe]s einer t[Zeitschrift für pädagogische Psychologie]t</w:t>
      </w:r>
    </w:p>
    <w:p>
      <w:r>
        <w:t>43</w:t>
        <w:tab/>
        <w:t>08.1957</w:t>
      </w:r>
    </w:p>
    <w:p>
      <w:r>
        <w:br/>
        <w:t>30</w:t>
        <w:tab/>
        <w:t>7441; 7443</w:t>
      </w:r>
    </w:p>
    <w:p>
      <w:r>
        <w:t>40</w:t>
        <w:tab/>
        <w:t>Schulpolitische Führung der s[Fachzeitschrift]sen des k[s[Verlag]ses für Volk und Wissen]k</w:t>
      </w:r>
    </w:p>
    <w:p>
      <w:r>
        <w:t>43</w:t>
        <w:tab/>
        <w:t>03.1962 - 02.1964</w:t>
      </w:r>
    </w:p>
    <w:p>
      <w:r>
        <w:t>50</w:t>
        <w:tab/>
        <w:t>2 Bde.</w:t>
      </w:r>
    </w:p>
    <w:p>
      <w:r>
        <w:br/>
        <w:t>26</w:t>
        <w:tab/>
        <w:t>&lt; - &gt;</w:t>
      </w:r>
    </w:p>
    <w:p>
      <w:r>
        <w:t>27</w:t>
        <w:tab/>
        <w:t>Kultur, Medien und Sport \ Literatur und Presse \ Zeitungen und Zeitschriften \ Einzelne Zeitschriften</w:t>
      </w:r>
    </w:p>
    <w:p>
      <w:r>
        <w:t>30</w:t>
        <w:tab/>
        <w:t>1291</w:t>
      </w:r>
    </w:p>
    <w:p>
      <w:r>
        <w:t>40</w:t>
        <w:tab/>
        <w:t>s[Lizenzerteilung]s für die t[2{s[Musik-Zeitschrift]s} "1{Auftakt}]t"</w:t>
      </w:r>
    </w:p>
    <w:p>
      <w:r>
        <w:t>43</w:t>
        <w:tab/>
        <w:t>07.1949</w:t>
      </w:r>
    </w:p>
    <w:p>
      <w:r>
        <w:br/>
        <w:t>30</w:t>
        <w:tab/>
        <w:t>1154</w:t>
      </w:r>
    </w:p>
    <w:p>
      <w:r>
        <w:t>40</w:t>
        <w:tab/>
        <w:t>Vorbereitung der s[Herausgabe]s der t[2{s[Zeitschrift]s} "1{Jugend und Technik}]t"</w:t>
      </w:r>
    </w:p>
    <w:p>
      <w:r>
        <w:t>43</w:t>
        <w:tab/>
        <w:t>07.1950</w:t>
      </w:r>
    </w:p>
    <w:p>
      <w:r>
        <w:br/>
        <w:t>30</w:t>
        <w:tab/>
        <w:t>1031</w:t>
      </w:r>
    </w:p>
    <w:p>
      <w:r>
        <w:t>40</w:t>
        <w:tab/>
        <w:t>s[Herausgabe]s der t[2{s[Zeitschrift]s} "1{Die neue Heimat}]t"</w:t>
      </w:r>
    </w:p>
    <w:p>
      <w:r>
        <w:t>43</w:t>
        <w:tab/>
        <w:t>12.1948 - 03.1949</w:t>
      </w:r>
    </w:p>
    <w:p>
      <w:r>
        <w:br/>
        <w:t>30</w:t>
        <w:tab/>
        <w:t>1092</w:t>
      </w:r>
    </w:p>
    <w:p>
      <w:r>
        <w:t>40</w:t>
        <w:tab/>
        <w:t>Änderung der Unterstellung der t[2{Zeitschrift} "1{Die neue Heimat}]t"</w:t>
      </w:r>
    </w:p>
    <w:p>
      <w:r>
        <w:t>41</w:t>
        <w:tab/>
        <w:t>u. a. Beschluß des ZK der k[SED]k vom z[15.11.1948]z über die Angliederung der Zeitschrift von der k[Zentralverwaltung der Umsiedler]k an die k[Deutsche Zentralverwaltung für Volksbildung]k; Beabsichtigte Charakter- und Inhaltsänderung</w:t>
      </w:r>
    </w:p>
    <w:p>
      <w:r>
        <w:t>43</w:t>
        <w:tab/>
        <w:t>12.1948 - 04.1949</w:t>
      </w:r>
    </w:p>
    <w:p>
      <w:r>
        <w:br/>
        <w:t>30</w:t>
        <w:tab/>
        <w:t>1026</w:t>
      </w:r>
    </w:p>
    <w:p>
      <w:r>
        <w:t>40</w:t>
        <w:tab/>
        <w:t>Vereinbarung zwischen p[2{E.} 1{Honecker}, 7{Leiter des Jugendausschusses der Deutschen Zentralverwaltung für Volksbildung}]p und der k[Volk und Wissen s[Verlag]ss GmbH]k über die Herausgabe der t[2{s[Zeitschrift]s} "1{Neues Leben}]t"</w:t>
      </w:r>
    </w:p>
    <w:p>
      <w:r>
        <w:t>43</w:t>
        <w:tab/>
        <w:t>11.1945</w:t>
      </w:r>
    </w:p>
    <w:p>
      <w:r>
        <w:br/>
        <w:t>30</w:t>
        <w:tab/>
        <w:t>4144</w:t>
      </w:r>
    </w:p>
    <w:p>
      <w:r>
        <w:t>40</w:t>
        <w:tab/>
        <w:t>s[Lizenzerteilung]s für die t[2{Zeitschrift} "1{Die neue Schule}]t" des k[V&lt;olk und &gt;W&lt;issen &gt;s[V&lt;erlag&gt;]s]k</w:t>
      </w:r>
    </w:p>
    <w:p>
      <w:r>
        <w:t>43</w:t>
        <w:tab/>
        <w:t>1945 - 1951</w:t>
      </w:r>
    </w:p>
    <w:p>
      <w:r>
        <w:br/>
        <w:t>30</w:t>
        <w:tab/>
        <w:t>1094</w:t>
      </w:r>
    </w:p>
    <w:p>
      <w:r>
        <w:t>40</w:t>
        <w:tab/>
        <w:t>Situation der t[2{Zeitschrift} "1{Ost und West}]t"</w:t>
      </w:r>
    </w:p>
    <w:p>
      <w:r>
        <w:t>41</w:t>
        <w:tab/>
        <w:t>u. a. Abschrift des Schreibens von p[2{Heinrich} 1{Mann}]p vom z[11.1949]z an p[7{Präsident} 1{Wandel}]p zur Beteiligung an der Finanzierung</w:t>
      </w:r>
    </w:p>
    <w:p>
      <w:r>
        <w:t>43</w:t>
        <w:tab/>
        <w:t>10.1949</w:t>
      </w:r>
    </w:p>
    <w:p>
      <w:r>
        <w:br/>
        <w:t>30</w:t>
        <w:tab/>
        <w:t>1091</w:t>
      </w:r>
    </w:p>
    <w:p>
      <w:r>
        <w:t>40</w:t>
        <w:tab/>
        <w:t>s[Herausgabe]s der "t[Zeitschrift für Politik]t"</w:t>
      </w:r>
    </w:p>
    <w:p>
      <w:r>
        <w:t>43</w:t>
        <w:tab/>
        <w:t>11.1947; 01.1948</w:t>
      </w:r>
    </w:p>
    <w:p>
      <w:r>
        <w:br/>
        <w:t>26</w:t>
        <w:tab/>
        <w:t>&lt; - &gt;</w:t>
      </w:r>
    </w:p>
    <w:p>
      <w:r>
        <w:t>27</w:t>
        <w:tab/>
        <w:t>Kultur, Medien und Sport \ Literatur und Presse \ Verlage \ Insgesamt</w:t>
      </w:r>
    </w:p>
    <w:p>
      <w:r>
        <w:t>30</w:t>
        <w:tab/>
        <w:t>893</w:t>
      </w:r>
    </w:p>
    <w:p>
      <w:r>
        <w:t>40</w:t>
        <w:tab/>
        <w:t>Wiederingangsetzung des s[Verlagswesen]ss</w:t>
      </w:r>
    </w:p>
    <w:p>
      <w:r>
        <w:t>41</w:t>
        <w:tab/>
        <w:t>u. a. Befehl Nr.137 des Obersten Chefs der k[SMAD]k vom z[06.11.1945]z "Versorgung der s[Druckereiverlag]se mit s[Papier]s und Belieferung der Unternehmer der s[Zellulose-Papierindustrie]s mit Roh- und Brennstoff"; Vorschläge der k[1{Deutsche}n 2{Zentralverwaltung für Volksbildung}]k an die k[SMAD]k zur Wiederingangsetzung des s[Verlagswesen]sss</w:t>
      </w:r>
    </w:p>
    <w:p>
      <w:r>
        <w:t>43</w:t>
        <w:tab/>
        <w:t>12.1945</w:t>
      </w:r>
    </w:p>
    <w:p>
      <w:r>
        <w:br/>
        <w:t>30</w:t>
        <w:tab/>
        <w:t>1020</w:t>
      </w:r>
    </w:p>
    <w:p>
      <w:r>
        <w:t>40</w:t>
        <w:tab/>
        <w:t>Gründung und Tätigkeit von s[Verlag]sen</w:t>
      </w:r>
    </w:p>
    <w:p>
      <w:r>
        <w:t>41</w:t>
        <w:tab/>
        <w:t>u. a. Umgestaltung der k[Volk und Wissen s[Verlag]ss GmbH]k z[03.1946]z; k[MINERVA-Verlag o[Berlin]o W 35]k; k[Berliner s[Verlagsanstalt]s]k; Betreuung der s[Jugend]s durch Verlage; Gründung und Programm des k[Zentralverlag]ks</w:t>
      </w:r>
    </w:p>
    <w:p>
      <w:r>
        <w:t>43</w:t>
        <w:tab/>
        <w:t>08.1945 - 03.1946</w:t>
      </w:r>
    </w:p>
    <w:p>
      <w:r>
        <w:br/>
        <w:t>30</w:t>
        <w:tab/>
        <w:t>624</w:t>
      </w:r>
    </w:p>
    <w:p>
      <w:r>
        <w:t>40</w:t>
        <w:tab/>
        <w:t>Gründung und s[Lizenzierung von s[Verlag]sen]s</w:t>
      </w:r>
    </w:p>
    <w:p>
      <w:r>
        <w:t>41</w:t>
        <w:tab/>
        <w:t>k[Verlag p[2{Eugen} 1{Diederichs}]p, o[Jena]o]k; k[p[Dieterich]psche s[Verlagsbuchhandlung]s, o[Leipzig]o]k; k[Zentralverlag GmbH o[Berlin]o]k; k[Arbeitsgemeinschaft s[2{medizinischer} 1{Verlag}]se, Berlin]k; k[Arbeitsgemeinschaft deutscher s[Musikverleger]s, Leipzig]k</w:t>
      </w:r>
    </w:p>
    <w:p>
      <w:r>
        <w:t>43</w:t>
        <w:tab/>
        <w:t>10.1945 - 08.1946</w:t>
      </w:r>
    </w:p>
    <w:p>
      <w:r>
        <w:br/>
        <w:t>30</w:t>
        <w:tab/>
        <w:t>636</w:t>
      </w:r>
    </w:p>
    <w:p>
      <w:r>
        <w:t>40</w:t>
        <w:tab/>
        <w:t>Befehl Nr.356 des Obersten Chefs der k[SMAD]k vom z[24. Dez. 1946]z "Obligatorische Einreichung von Mustern der s[Druckereierzeugnis]sse aller auf dem Territorium der o[sowj. Besatzungszone Deutschlands]o bestehenden s[Verlag]se", dt. Abschrift</w:t>
      </w:r>
    </w:p>
    <w:p>
      <w:r>
        <w:t>43</w:t>
        <w:tab/>
        <w:t>1946</w:t>
      </w:r>
    </w:p>
    <w:p>
      <w:r>
        <w:br/>
        <w:t>30</w:t>
        <w:tab/>
        <w:t>889</w:t>
      </w:r>
    </w:p>
    <w:p>
      <w:r>
        <w:t>40</w:t>
        <w:tab/>
        <w:t>s[Statistik]s der s[Verlagserscheinung]sen bis z[31. Dez. 1946]z</w:t>
      </w:r>
    </w:p>
    <w:p>
      <w:r>
        <w:br/>
        <w:t>30</w:t>
        <w:tab/>
        <w:t>1055</w:t>
      </w:r>
    </w:p>
    <w:p>
      <w:r>
        <w:t>40</w:t>
        <w:tab/>
        <w:t xml:space="preserve">Befehl Nr.90 des Obersten Chefs der k[SMAD]k vom z[17. Apr. 1947]z über die Tätigkeit der s[Verlag]se und s[Druckerei]sen </w:t>
      </w:r>
    </w:p>
    <w:p>
      <w:r>
        <w:t>43</w:t>
        <w:tab/>
        <w:t>1947</w:t>
      </w:r>
    </w:p>
    <w:p>
      <w:r>
        <w:br/>
        <w:t>30</w:t>
        <w:tab/>
        <w:t>889</w:t>
      </w:r>
    </w:p>
    <w:p>
      <w:r>
        <w:t>40</w:t>
        <w:tab/>
        <w:t>Aufstellung der s[Verlag]se, der s[Zeitschrift]sen in der o[sowj. Besatzungszone]o</w:t>
      </w:r>
    </w:p>
    <w:p>
      <w:r>
        <w:t>43</w:t>
        <w:tab/>
        <w:t>29.06.1947</w:t>
      </w:r>
    </w:p>
    <w:p>
      <w:r>
        <w:br/>
        <w:t>30</w:t>
        <w:tab/>
        <w:t>1085</w:t>
      </w:r>
    </w:p>
    <w:p>
      <w:r>
        <w:t>40</w:t>
        <w:tab/>
        <w:t>Referat "Das s[Verlagswesen]s" von p[2{H.} 1{Becker}]p auf der 20. Sitzung des Ausschusses für Kulturpolitik des Deutschen Volksrates</w:t>
      </w:r>
    </w:p>
    <w:p>
      <w:r>
        <w:t>43</w:t>
        <w:tab/>
        <w:t>06.1949 - 07.1949</w:t>
      </w:r>
    </w:p>
    <w:p>
      <w:r>
        <w:br/>
        <w:t>30</w:t>
        <w:tab/>
        <w:t>741</w:t>
      </w:r>
    </w:p>
    <w:p>
      <w:r>
        <w:t>40</w:t>
        <w:tab/>
        <w:t>Vorschlag zur Errichtung einer s[2{Deutsche}n 1{Verlagskommission}]s bei der DZV</w:t>
      </w:r>
    </w:p>
    <w:p>
      <w:r>
        <w:t>43</w:t>
        <w:tab/>
        <w:t>10.1949 - 11.1949</w:t>
      </w:r>
    </w:p>
    <w:p>
      <w:r>
        <w:br/>
        <w:t>30</w:t>
        <w:tab/>
        <w:t>1132</w:t>
      </w:r>
    </w:p>
    <w:p>
      <w:r>
        <w:t>40</w:t>
        <w:tab/>
        <w:t>s[Papierlieferung]sen z[1950]z zur Erhaltung und Steigerung der s[Verlagsproduktion]s</w:t>
      </w:r>
    </w:p>
    <w:p>
      <w:r>
        <w:t>43</w:t>
        <w:tab/>
        <w:t>11.1949</w:t>
      </w:r>
    </w:p>
    <w:p>
      <w:r>
        <w:br/>
        <w:t>30</w:t>
        <w:tab/>
        <w:t>981</w:t>
      </w:r>
    </w:p>
    <w:p>
      <w:r>
        <w:t>40</w:t>
        <w:tab/>
        <w:t>Beteiligung der DVV an s[Verlag]sen und s[Handelsgesellschaft]sen</w:t>
      </w:r>
    </w:p>
    <w:p>
      <w:r>
        <w:t>41</w:t>
        <w:tab/>
        <w:t>u. a. Geschäftsbericht z[1948]z der k[Arbeitsgemeinschaft s[2{medizinischer} 1{Verlag}]se GmbH]k; Verzeichnis der s[Kapitalbeteiligung]s der k[1{Deutsche}n 2{Zentralverwaltung für Volksbildung}]k</w:t>
      </w:r>
    </w:p>
    <w:p>
      <w:r>
        <w:t>43</w:t>
        <w:tab/>
        <w:t>08.1949 - 02.1952</w:t>
      </w:r>
    </w:p>
    <w:p>
      <w:r>
        <w:br/>
        <w:t>30</w:t>
        <w:tab/>
        <w:t>4606</w:t>
      </w:r>
    </w:p>
    <w:p>
      <w:r>
        <w:t>40</w:t>
        <w:tab/>
        <w:t>Schriftwechsel mit s[Verlag]sen zur polytechnischen Bildung und Erziehung</w:t>
      </w:r>
    </w:p>
    <w:p>
      <w:r>
        <w:t>41</w:t>
        <w:tab/>
        <w:t>u. a. s[Lektoratsplan]s z[1960]z des k[Kinderbuchverlag]kes; s[Herausgabe von s[Lehrbücher]sn]s durch den k[VEB s[Verlag]s Technik]k</w:t>
      </w:r>
    </w:p>
    <w:p>
      <w:r>
        <w:t>43</w:t>
        <w:tab/>
        <w:t>07.1958 - 07.1959</w:t>
      </w:r>
    </w:p>
    <w:p>
      <w:r>
        <w:br/>
        <w:t>30</w:t>
        <w:tab/>
        <w:t>6571</w:t>
      </w:r>
    </w:p>
    <w:p>
      <w:r>
        <w:t>40</w:t>
        <w:tab/>
        <w:t>Schriftwechsel mit s[Verlag]sen der o[DDR]o über s[Publikation]sen für die s[Volksbildung]s</w:t>
      </w:r>
    </w:p>
    <w:p>
      <w:r>
        <w:t>41</w:t>
        <w:tab/>
        <w:t>u. a. s[Nachauflage]s des Titels "t[Rechtschreibung der deutschen Sprache]t" beim k[Verlag Enzyklopädie o[Leipzig]o]k; Perspektivplan des k[Kinderbuchverlag]kes; s[Herausgabe]s der "t[1{Pädagogische}n 2{Enzyklopädie}]t" durch den k[VEB Deutscher Verlag der Wissenschaften]k z[1963]z</w:t>
      </w:r>
    </w:p>
    <w:p>
      <w:r>
        <w:t>43</w:t>
        <w:tab/>
        <w:t>03.1960 - 10.1963</w:t>
      </w:r>
    </w:p>
    <w:p>
      <w:r>
        <w:br/>
        <w:t>26</w:t>
        <w:tab/>
        <w:t>&lt; - &gt;</w:t>
      </w:r>
    </w:p>
    <w:p>
      <w:r>
        <w:t>27</w:t>
        <w:tab/>
        <w:t>Kultur, Medien und Sport \ Literatur und Presse \ Verlage \ Insgesamt \ k[Kultureller Beirat für das s[Verlagswesen]s]k</w:t>
      </w:r>
    </w:p>
    <w:p>
      <w:r>
        <w:t>30</w:t>
        <w:tab/>
        <w:t>896</w:t>
      </w:r>
    </w:p>
    <w:p>
      <w:r>
        <w:t>40</w:t>
        <w:tab/>
        <w:t>k[Kultureller Beirat&lt; für das Verlagswesen&gt;]k</w:t>
      </w:r>
    </w:p>
    <w:p>
      <w:r>
        <w:t>41</w:t>
        <w:tab/>
        <w:t>u. a. Aufgaben; Vorschläge für Mitglieder; Genehmigung durch die k[SMAD]k</w:t>
      </w:r>
    </w:p>
    <w:p>
      <w:r>
        <w:t>43</w:t>
        <w:tab/>
        <w:t>04.1946 - 05.1946</w:t>
      </w:r>
    </w:p>
    <w:p>
      <w:r>
        <w:br/>
        <w:t>30</w:t>
        <w:tab/>
        <w:t>1090</w:t>
      </w:r>
    </w:p>
    <w:p>
      <w:r>
        <w:t>40</w:t>
        <w:tab/>
        <w:t>Bedenken gegen Neuordnung des k[Kulturellen Beirat&lt; für das Verlagswesen&gt;]ks</w:t>
      </w:r>
    </w:p>
    <w:p>
      <w:r>
        <w:t>43</w:t>
        <w:tab/>
        <w:t>10.1946</w:t>
      </w:r>
    </w:p>
    <w:p>
      <w:r>
        <w:br/>
        <w:t>30</w:t>
        <w:tab/>
        <w:t>1091</w:t>
      </w:r>
    </w:p>
    <w:p>
      <w:r>
        <w:t>40</w:t>
        <w:tab/>
        <w:t>Kommissionen des k[Kulturelle&lt;r&gt;n Beirats für das s[Verlagswesen]s]k</w:t>
      </w:r>
    </w:p>
    <w:p>
      <w:r>
        <w:t>41</w:t>
        <w:tab/>
        <w:t>u. a. k[Jugendbuch-Kommission]k</w:t>
      </w:r>
    </w:p>
    <w:p>
      <w:r>
        <w:t>43</w:t>
        <w:tab/>
        <w:t>07.1947 - 12.1947</w:t>
      </w:r>
    </w:p>
    <w:p>
      <w:r>
        <w:br/>
        <w:t>30</w:t>
        <w:tab/>
        <w:t>1132</w:t>
      </w:r>
    </w:p>
    <w:p>
      <w:r>
        <w:t>40</w:t>
        <w:tab/>
        <w:t>Organisation und Arbeitsweise des k[Kulturellen Beirats für das s[Verlagswesen]s]k</w:t>
      </w:r>
    </w:p>
    <w:p>
      <w:r>
        <w:t>41</w:t>
        <w:tab/>
        <w:t>u. a. Vorschlag des k[Schutzverbandes Deutscher s[Autor]sen]k zur Ausgliederung des belletristischen Sektors</w:t>
      </w:r>
    </w:p>
    <w:p>
      <w:r>
        <w:t>43</w:t>
        <w:tab/>
        <w:t>01.1947 - 11.1949</w:t>
      </w:r>
    </w:p>
    <w:p>
      <w:r>
        <w:br/>
        <w:t>30</w:t>
        <w:tab/>
        <w:t>1055</w:t>
      </w:r>
    </w:p>
    <w:p>
      <w:r>
        <w:t>40</w:t>
        <w:tab/>
        <w:t>k[Kultureller Beirat für das s[Verlagswesen]s]k bei der k[D&lt;eutsche &gt;Z&lt;entralverwaltung für &gt;V&lt;olksbildung&gt;]k</w:t>
      </w:r>
    </w:p>
    <w:p>
      <w:r>
        <w:t>41</w:t>
        <w:tab/>
        <w:t>u. a. Befehl vom Obersten Chef der k[SMAD]k Nr.25 vom z[25. Jan. 1947]z "Einrichtung eines k[Rates für ideologische Fragen des Verlagswesens]k"</w:t>
      </w:r>
    </w:p>
    <w:p>
      <w:r>
        <w:t>43</w:t>
        <w:tab/>
        <w:t>02.1947 - 12.1949</w:t>
      </w:r>
    </w:p>
    <w:p>
      <w:r>
        <w:br/>
        <w:t>30</w:t>
        <w:tab/>
        <w:t>1132</w:t>
      </w:r>
    </w:p>
    <w:p>
      <w:r>
        <w:t>40</w:t>
        <w:tab/>
        <w:t>Vorschlag zur Errichtung einer k[Deutschen Verlagskommission]k als Nachfolger des k[Kulturellen Beirats für das s[Verlagswesen]s]k</w:t>
      </w:r>
    </w:p>
    <w:p>
      <w:r>
        <w:t>43</w:t>
        <w:tab/>
        <w:t>11.1948</w:t>
      </w:r>
    </w:p>
    <w:p>
      <w:r>
        <w:br/>
        <w:t>30</w:t>
        <w:tab/>
        <w:t>1094</w:t>
      </w:r>
    </w:p>
    <w:p>
      <w:r>
        <w:t>40</w:t>
        <w:tab/>
        <w:t>Arbeitsweise des k[1{Kulturelle&lt;r&gt;}n 2{Beirat}s 3{für das s[Verlagswesen]s}]k</w:t>
      </w:r>
    </w:p>
    <w:p>
      <w:r>
        <w:t>41</w:t>
        <w:tab/>
        <w:t>u. a. Beschwerden der p[5{s[Schriftsteller]s}s 2{Karl} 1{Grünberg}]p und p[5{s[&lt;Schriftsteller&gt;]s}s 2{Günter} 1{Weisenborn}]p</w:t>
      </w:r>
    </w:p>
    <w:p>
      <w:r>
        <w:t>43</w:t>
        <w:tab/>
        <w:t>11.1948 - 12.1948</w:t>
      </w:r>
    </w:p>
    <w:p>
      <w:r>
        <w:br/>
        <w:t>30</w:t>
        <w:tab/>
        <w:t>1055</w:t>
      </w:r>
    </w:p>
    <w:p>
      <w:r>
        <w:t>40</w:t>
        <w:tab/>
        <w:t>Protokoll der Besprechung über die Aufgaben des k[1{Amt}es 2{für s[Verlagswesen]s}]k (k[Kultureller Beirat&lt; für das Verlagswesen&gt;]k)</w:t>
      </w:r>
    </w:p>
    <w:p>
      <w:r>
        <w:t>43</w:t>
        <w:tab/>
        <w:t>12.1949</w:t>
      </w:r>
    </w:p>
    <w:p>
      <w:r>
        <w:br/>
        <w:t>30</w:t>
        <w:tab/>
        <w:t>1092</w:t>
      </w:r>
    </w:p>
    <w:p>
      <w:r>
        <w:t>40</w:t>
        <w:tab/>
        <w:t>Arbeitsweise des k[1{Kulturelle&lt;r&gt;}n 2{Beirat}s 3{für das s[Verlagswesen]s}]k</w:t>
      </w:r>
    </w:p>
    <w:p>
      <w:r>
        <w:t>43</w:t>
        <w:tab/>
        <w:t>01.1949 - 02.1949; 01.1950 - 07.1950</w:t>
      </w:r>
    </w:p>
    <w:p>
      <w:r>
        <w:br/>
        <w:t>30</w:t>
        <w:tab/>
        <w:t>1137</w:t>
      </w:r>
    </w:p>
    <w:p>
      <w:r>
        <w:t>40</w:t>
        <w:tab/>
        <w:t>Beurteilung der s[Werk]se von p[2{Karl} 1{Grünberg}]p durch den k[1{Kulturelle&lt;r&gt;}n 2{Beirat für das s[Verlagswesen]s}]k</w:t>
      </w:r>
    </w:p>
    <w:p>
      <w:r>
        <w:t>43</w:t>
        <w:tab/>
        <w:t>07.1950</w:t>
      </w:r>
    </w:p>
    <w:p>
      <w:r>
        <w:br/>
        <w:t>30</w:t>
        <w:tab/>
        <w:t>1242</w:t>
      </w:r>
    </w:p>
    <w:p>
      <w:r>
        <w:t>40</w:t>
        <w:tab/>
        <w:t>Auflösung des k[1{Kulturelle&lt;r&gt;}n 2{Beirat&lt; für das Verlagswesen&gt;}]ks und Übertragung der Aufgaben an die k[Staatliche Kommission für Kunstangelegenheiten]k</w:t>
      </w:r>
    </w:p>
    <w:p>
      <w:r>
        <w:t>43</w:t>
        <w:tab/>
        <w:t>25.07.1951</w:t>
      </w:r>
    </w:p>
    <w:p>
      <w:r>
        <w:br/>
        <w:t>30</w:t>
        <w:tab/>
        <w:t>1258</w:t>
      </w:r>
    </w:p>
    <w:p>
      <w:r>
        <w:t>40</w:t>
        <w:tab/>
        <w:t>Die Aufgaben des k[1{Kulturelle&lt;r&gt;}n 2{Beirat&lt; für das Verlagswesen&gt;}]kes</w:t>
      </w:r>
    </w:p>
    <w:p>
      <w:r>
        <w:t>45</w:t>
        <w:tab/>
        <w:t>s.d.</w:t>
      </w:r>
    </w:p>
    <w:p>
      <w:r>
        <w:br/>
        <w:t>26</w:t>
        <w:tab/>
        <w:t>&lt; - &gt;</w:t>
      </w:r>
    </w:p>
    <w:p>
      <w:r>
        <w:t>27</w:t>
        <w:tab/>
        <w:t>Kultur, Medien und Sport \ s[Literatur]s und s[Presse]s \ s[Verlag]se \ k[Volk und Wissen Verlag GmbH]k \ Insgesamt</w:t>
      </w:r>
    </w:p>
    <w:p>
      <w:r>
        <w:t>30</w:t>
        <w:tab/>
        <w:t>4025</w:t>
      </w:r>
    </w:p>
    <w:p>
      <w:r>
        <w:t>40</w:t>
        <w:tab/>
        <w:t>Schriftwechsel mit dem k[V&lt;olk und &gt;W&lt;issen &gt;s[V&lt;erlag&gt;]s]k zu Rechtsangelegenheiten</w:t>
      </w:r>
    </w:p>
    <w:p>
      <w:r>
        <w:t>41</w:t>
        <w:tab/>
        <w:t>u. a. Protokolle von s[Aufsichtsratssitzung]sen und s[Gesellschafterversammlung]sen; Prozesse des VWV; s[Verlagsvertrag]s; Gründung des VWV; s[Rahmenkollektivvertrag für die s[polygraphische Industrie]s]s</w:t>
      </w:r>
    </w:p>
    <w:p>
      <w:r>
        <w:t>43</w:t>
        <w:tab/>
        <w:t>10.1949 - 02.1956</w:t>
      </w:r>
    </w:p>
    <w:p>
      <w:r>
        <w:br/>
        <w:t>30</w:t>
        <w:tab/>
        <w:t>691</w:t>
      </w:r>
    </w:p>
    <w:p>
      <w:r>
        <w:t>40</w:t>
        <w:tab/>
        <w:t>k[Volk und Wissen s[Verlag]s GmbH]k</w:t>
      </w:r>
    </w:p>
    <w:p>
      <w:r>
        <w:t>43</w:t>
        <w:tab/>
        <w:t>06.1950 - 10.1950</w:t>
      </w:r>
    </w:p>
    <w:p>
      <w:r>
        <w:br/>
        <w:t>30</w:t>
        <w:tab/>
        <w:t>992</w:t>
      </w:r>
    </w:p>
    <w:p>
      <w:r>
        <w:t>40</w:t>
        <w:tab/>
        <w:t>k[Volk und Wissen s[Verlag]s GmbH]k</w:t>
      </w:r>
    </w:p>
    <w:p>
      <w:r>
        <w:t>41</w:t>
        <w:tab/>
        <w:t>u. a. Protokoll der Geschäftsführerbesprechung am z[15. Dez. 1950]z über die s[Ausgliederung der technischen Betriebe]s o[Berlin]o und o[Leipzig]o aus dem Verlag</w:t>
      </w:r>
    </w:p>
    <w:p>
      <w:r>
        <w:t>43</w:t>
        <w:tab/>
        <w:t>11.1950 - 12.1950</w:t>
      </w:r>
    </w:p>
    <w:p>
      <w:r>
        <w:br/>
        <w:t>30</w:t>
        <w:tab/>
        <w:t>5982</w:t>
      </w:r>
    </w:p>
    <w:p>
      <w:r>
        <w:t>40</w:t>
        <w:tab/>
        <w:t>Zusammenarbeit mit dem k[V&lt;olk und &gt;W&lt;issen &gt;s[V&lt;erlag&gt;]s]k</w:t>
      </w:r>
    </w:p>
    <w:p>
      <w:r>
        <w:t>43</w:t>
        <w:tab/>
        <w:t>05.1952 - 01.1954</w:t>
      </w:r>
    </w:p>
    <w:p>
      <w:r>
        <w:br/>
        <w:t>30</w:t>
        <w:tab/>
        <w:t>4291</w:t>
      </w:r>
    </w:p>
    <w:p>
      <w:r>
        <w:t>40</w:t>
        <w:tab/>
        <w:t>Zusammenarbeit mit dem k[V&lt;olk und &gt;W&lt;issen &gt;s[V&lt;erlag&gt;]s]k</w:t>
      </w:r>
    </w:p>
    <w:p>
      <w:r>
        <w:t>43</w:t>
        <w:tab/>
        <w:t>11.1952 - 11.1954</w:t>
      </w:r>
    </w:p>
    <w:p>
      <w:r>
        <w:br/>
        <w:t>30</w:t>
        <w:tab/>
        <w:t>4032</w:t>
      </w:r>
    </w:p>
    <w:p>
      <w:r>
        <w:t>40</w:t>
        <w:tab/>
        <w:t>Überprüfungen des k[V&lt;olk und &gt;W&lt;issen &gt;s[V&lt;erlag&gt;]s]k</w:t>
      </w:r>
    </w:p>
    <w:p>
      <w:r>
        <w:t>43</w:t>
        <w:tab/>
        <w:t>05.1953 - 05.1955</w:t>
      </w:r>
    </w:p>
    <w:p>
      <w:r>
        <w:br/>
        <w:t>30</w:t>
        <w:tab/>
        <w:t>5111</w:t>
      </w:r>
    </w:p>
    <w:p>
      <w:r>
        <w:t>40</w:t>
        <w:tab/>
        <w:t>Zusammenarbeit mit dem k[s[Verlag]s Volk und Wissen]k</w:t>
      </w:r>
    </w:p>
    <w:p>
      <w:r>
        <w:t>43</w:t>
        <w:tab/>
        <w:t>01.1953 - 02.1956</w:t>
      </w:r>
    </w:p>
    <w:p>
      <w:r>
        <w:br/>
        <w:t>30</w:t>
        <w:tab/>
        <w:t>4132</w:t>
      </w:r>
    </w:p>
    <w:p>
      <w:r>
        <w:t>40</w:t>
        <w:tab/>
        <w:t>Zusammenarbeit mit dem k[V&lt;olk und &gt;W&lt;issen &gt;s[V&lt;erlag&gt;]s]k</w:t>
      </w:r>
    </w:p>
    <w:p>
      <w:r>
        <w:t>41</w:t>
        <w:tab/>
        <w:t>u. a. Vorlage für den k[Ministerrat]k über die VO zur Änderung der VO über die Gründung eines k[1{Volkseigene&lt;r&gt;}n 2{Verlag}es 3{Volk und Wissen, o[Berlin]o}]k; s[Statut]s des k[V&lt;olk und &gt;W&lt;issen &gt;V&lt;erlag&gt;]k; Vereinbarung zwischen den k[1{Minister}n 2{für Kultur}]k, k[&lt;Minister &gt;für Volksbildung]k und k[&lt;Minister &gt;für Arbeit und Berufsausbildung]k über die Zuordnung des VWV; Reorganisation des s[2{o[sorbisch]oe&lt;s&gt;}n 1{Verlagswesen}]ss</w:t>
      </w:r>
    </w:p>
    <w:p>
      <w:r>
        <w:t>43</w:t>
        <w:tab/>
        <w:t>12.1954 - 02.1957</w:t>
      </w:r>
    </w:p>
    <w:p>
      <w:r>
        <w:br/>
        <w:t>30</w:t>
        <w:tab/>
        <w:t>1363</w:t>
      </w:r>
    </w:p>
    <w:p>
      <w:r>
        <w:t>40</w:t>
        <w:tab/>
        <w:t>k[Volkseigener Volk und Wissen s[Verlag]s]k</w:t>
      </w:r>
    </w:p>
    <w:p>
      <w:r>
        <w:t>41</w:t>
        <w:tab/>
        <w:t>u. a. Bericht über die Überprüfung der s[1{kaderpolitische}n 2{Situation}]s im Verlag; Bericht über Sonderprüfung des Verlages</w:t>
      </w:r>
    </w:p>
    <w:p>
      <w:r>
        <w:t>43</w:t>
        <w:tab/>
        <w:t>06.1955 - 07.1955</w:t>
      </w:r>
    </w:p>
    <w:p>
      <w:r>
        <w:br/>
        <w:t>30</w:t>
        <w:tab/>
        <w:t>193</w:t>
      </w:r>
    </w:p>
    <w:p>
      <w:r>
        <w:t>40</w:t>
        <w:tab/>
        <w:t>Beschlußvorlage für das Kollegium des k[Min. für Volksbildung]k zum Bericht der Überprüfung des k[1{Volkseigene&lt;r&gt;}n 2{s[Verlag]s}es 3{Volk und Wissen}]k vom z[11. Juli 1955]z</w:t>
      </w:r>
    </w:p>
    <w:p>
      <w:r>
        <w:t>43</w:t>
        <w:tab/>
        <w:t>1955</w:t>
      </w:r>
    </w:p>
    <w:p>
      <w:r>
        <w:br/>
        <w:t>30</w:t>
        <w:tab/>
        <w:t>4035</w:t>
      </w:r>
    </w:p>
    <w:p>
      <w:r>
        <w:t>40</w:t>
        <w:tab/>
        <w:t>Sonderprüfung des k[V&lt;olk und &gt;W&lt;issen &gt;s[V&lt;erlag&gt;]s]k vom z[Jan. - Mai 1955]z</w:t>
      </w:r>
    </w:p>
    <w:p>
      <w:r>
        <w:t>43</w:t>
        <w:tab/>
        <w:t>07.1955 - 03.1956</w:t>
      </w:r>
    </w:p>
    <w:p>
      <w:r>
        <w:br/>
        <w:t>30</w:t>
        <w:tab/>
        <w:t>4031</w:t>
      </w:r>
    </w:p>
    <w:p>
      <w:r>
        <w:t>40</w:t>
        <w:tab/>
        <w:t>Überprüfungen des k[V&lt;olk und &gt;W&lt;issen &gt;s[V&lt;erlag&gt;]s]k</w:t>
      </w:r>
    </w:p>
    <w:p>
      <w:r>
        <w:t>43</w:t>
        <w:tab/>
        <w:t>09.1955 - 03.1958</w:t>
      </w:r>
    </w:p>
    <w:p>
      <w:r>
        <w:br/>
        <w:t>30</w:t>
        <w:tab/>
        <w:t>4033</w:t>
      </w:r>
    </w:p>
    <w:p>
      <w:r>
        <w:t>40</w:t>
        <w:tab/>
        <w:t>Ökonomische Konferenz des k[V&lt;olk und &gt;W&lt;issen &gt;s[V&lt;erlag&gt;]s]k am z[11. Sept. 1956]z</w:t>
      </w:r>
    </w:p>
    <w:p>
      <w:r>
        <w:t>43</w:t>
        <w:tab/>
        <w:t>09.1956</w:t>
      </w:r>
    </w:p>
    <w:p>
      <w:r>
        <w:br/>
        <w:t>30</w:t>
        <w:tab/>
        <w:t>3580</w:t>
      </w:r>
    </w:p>
    <w:p>
      <w:r>
        <w:t>40</w:t>
        <w:tab/>
        <w:t>Informationen des k[V&lt;olk und &gt;W&lt;issen &gt;s[V&lt;erlag&gt;]s]k</w:t>
      </w:r>
    </w:p>
    <w:p>
      <w:r>
        <w:t>41</w:t>
        <w:tab/>
        <w:t>u. a. Entwicklung der s[Zeitschriftenproduktion]s</w:t>
      </w:r>
    </w:p>
    <w:p>
      <w:r>
        <w:t>43</w:t>
        <w:tab/>
        <w:t>05.1956 - 12.1957</w:t>
      </w:r>
    </w:p>
    <w:p>
      <w:r>
        <w:br/>
        <w:t>30</w:t>
        <w:tab/>
        <w:t>4328</w:t>
      </w:r>
    </w:p>
    <w:p>
      <w:r>
        <w:t>40</w:t>
        <w:tab/>
        <w:t>Zusammenarbeit mit dem k[V&lt;olk und &gt;W&lt;issen &gt;s[V&lt;erlag&gt;]s]k</w:t>
      </w:r>
    </w:p>
    <w:p>
      <w:r>
        <w:t>43</w:t>
        <w:tab/>
        <w:t>04.1958 - 08.1958</w:t>
      </w:r>
    </w:p>
    <w:p>
      <w:r>
        <w:br/>
        <w:t>30</w:t>
        <w:tab/>
        <w:t>5858</w:t>
      </w:r>
    </w:p>
    <w:p>
      <w:r>
        <w:t>40</w:t>
        <w:tab/>
        <w:t>Zusammenarbeit mit dem k[V&lt;olk und &gt;W&lt;issen &gt;s[V&lt;erlag&gt;]s]k</w:t>
      </w:r>
    </w:p>
    <w:p>
      <w:r>
        <w:t>43</w:t>
        <w:tab/>
        <w:t>02.1959 - 12.1960</w:t>
      </w:r>
    </w:p>
    <w:p>
      <w:r>
        <w:br/>
        <w:t>30</w:t>
        <w:tab/>
        <w:t>5237</w:t>
      </w:r>
    </w:p>
    <w:p>
      <w:r>
        <w:t>40</w:t>
        <w:tab/>
        <w:t>Zusammenarbeit mit dem k[V&lt;olk und &gt;W&lt;issen &gt;s[V&lt;erlag&gt;]s]k</w:t>
      </w:r>
    </w:p>
    <w:p>
      <w:r>
        <w:t>41</w:t>
        <w:tab/>
        <w:t>u. a. Einschätzung der s[Buchmesse z[1960]z in o[Frankfurt/Main]o]s</w:t>
      </w:r>
    </w:p>
    <w:p>
      <w:r>
        <w:t>43</w:t>
        <w:tab/>
        <w:t>1952 - 1955; 03.1959 - 06.1960</w:t>
      </w:r>
    </w:p>
    <w:p>
      <w:r>
        <w:br/>
        <w:t>30</w:t>
        <w:tab/>
        <w:t>6859</w:t>
      </w:r>
    </w:p>
    <w:p>
      <w:r>
        <w:t>40</w:t>
        <w:tab/>
        <w:t>Schriftwechsel mit dem k[V&lt;olk und &gt;W&lt;issen &gt;s[V&lt;erlag&gt;]s]k über Veröffentlichungen für das s[Volksbildungswesen]s</w:t>
      </w:r>
    </w:p>
    <w:p>
      <w:r>
        <w:t>43</w:t>
        <w:tab/>
        <w:t>10.1960 - 02.1962</w:t>
      </w:r>
    </w:p>
    <w:p>
      <w:r>
        <w:br/>
        <w:t>30</w:t>
        <w:tab/>
        <w:t>6959</w:t>
      </w:r>
    </w:p>
    <w:p>
      <w:r>
        <w:t>40</w:t>
        <w:tab/>
        <w:t>Zusammenarbeit mit dem k[V&lt;olk und &gt;W&lt;issen &gt;s[V&lt;erlag&gt;]s]k</w:t>
      </w:r>
    </w:p>
    <w:p>
      <w:r>
        <w:t>43</w:t>
        <w:tab/>
        <w:t>12.1960 - 05.1962</w:t>
      </w:r>
    </w:p>
    <w:p>
      <w:r>
        <w:br/>
        <w:t>30</w:t>
        <w:tab/>
        <w:t>6347</w:t>
      </w:r>
    </w:p>
    <w:p>
      <w:r>
        <w:t>40</w:t>
        <w:tab/>
        <w:t>Zusammenarbeit mit dem k[V&lt;olk und &gt;W&lt;issen &gt;s[V&lt;erlag&gt;]s]k</w:t>
      </w:r>
    </w:p>
    <w:p>
      <w:r>
        <w:t>43</w:t>
        <w:tab/>
        <w:t>12.1960 - 08.1961</w:t>
      </w:r>
    </w:p>
    <w:p>
      <w:r>
        <w:br/>
        <w:t>30</w:t>
        <w:tab/>
        <w:t>6859</w:t>
      </w:r>
    </w:p>
    <w:p>
      <w:r>
        <w:t>40</w:t>
        <w:tab/>
        <w:t>Schriftwechsel mit dem k[V&lt;olk und &gt;W&lt;issen &gt;s[V&lt;erlag&gt;]s]k über schulpolitische und schulorganisatorische Fragen</w:t>
      </w:r>
    </w:p>
    <w:p>
      <w:r>
        <w:t>41</w:t>
        <w:tab/>
        <w:t>u. a. Versorgung der s[Lehrerbildungseinrichtung]sen mit s[2{pädagogische}r 1{Literatur}]s</w:t>
      </w:r>
    </w:p>
    <w:p>
      <w:r>
        <w:t>43</w:t>
        <w:tab/>
        <w:t>02.1960 - 05.1962</w:t>
      </w:r>
    </w:p>
    <w:p>
      <w:r>
        <w:br/>
        <w:t>30</w:t>
        <w:tab/>
        <w:t>6684</w:t>
      </w:r>
    </w:p>
    <w:p>
      <w:r>
        <w:t>40</w:t>
        <w:tab/>
        <w:t>Zusammenarbeit mit dem k[V&lt;olk und &gt;W&lt;issen &gt;s[V&lt;erlag&gt;]s]k</w:t>
      </w:r>
    </w:p>
    <w:p>
      <w:r>
        <w:t>43</w:t>
        <w:tab/>
        <w:t>01.1961 - 11.1962</w:t>
      </w:r>
    </w:p>
    <w:p>
      <w:r>
        <w:br/>
        <w:t>30</w:t>
        <w:tab/>
        <w:t>6365</w:t>
      </w:r>
    </w:p>
    <w:p>
      <w:r>
        <w:t>40</w:t>
        <w:tab/>
        <w:t>Zusammenarbeit mit dem k[V&lt;olk und &gt;W&lt;issen &gt;s[V&lt;erlag&gt;]s]k</w:t>
      </w:r>
    </w:p>
    <w:p>
      <w:r>
        <w:t>43</w:t>
        <w:tab/>
        <w:t>01.1961 - 12.1962</w:t>
      </w:r>
    </w:p>
    <w:p>
      <w:r>
        <w:br/>
        <w:t>30</w:t>
        <w:tab/>
        <w:t>6329</w:t>
      </w:r>
    </w:p>
    <w:p>
      <w:r>
        <w:t>40</w:t>
        <w:tab/>
        <w:t>Zusammenarbeit mit dem k[V&lt;olk und &gt;W&lt;issen &gt;s[V&lt;erlag&gt;]s]k</w:t>
      </w:r>
    </w:p>
    <w:p>
      <w:r>
        <w:t>43</w:t>
        <w:tab/>
        <w:t>03.1961 - 04.1962</w:t>
      </w:r>
    </w:p>
    <w:p>
      <w:r>
        <w:br/>
        <w:t>26</w:t>
        <w:tab/>
        <w:t>&lt; - &gt;</w:t>
      </w:r>
    </w:p>
    <w:p>
      <w:r>
        <w:t>27</w:t>
        <w:tab/>
        <w:t>Kultur, Medien und Sport \ s[Literatur]s und s[Presse]s \ s[Verlag]se \ k[Volk und Wissen s[Verlag]s GmbH]k \ Organisation und Arbeitsweise</w:t>
      </w:r>
    </w:p>
    <w:p>
      <w:r>
        <w:t>30</w:t>
        <w:tab/>
        <w:t>872</w:t>
      </w:r>
    </w:p>
    <w:p>
      <w:r>
        <w:t>40</w:t>
        <w:tab/>
        <w:t>s[Befehl Nr. 70 des Obersten Chefs der k[SMAD]k]s vom z[25. Sept. 1945]z "Organisation des s[Verlag]ses für die s[Unterrichts&lt;literatur&gt;]s- und s[2{pädagogische} 1{Literatur}]s für die dt. Bevölkerung der o[sowj. Besatzungszone Deutschlands]o", dt. Abschrift</w:t>
      </w:r>
    </w:p>
    <w:p>
      <w:r>
        <w:t>43</w:t>
        <w:tab/>
        <w:t>1945</w:t>
      </w:r>
    </w:p>
    <w:p>
      <w:r>
        <w:br/>
        <w:t>30</w:t>
        <w:tab/>
        <w:t>1088</w:t>
      </w:r>
    </w:p>
    <w:p>
      <w:r>
        <w:t>40</w:t>
        <w:tab/>
        <w:t>Abschrift der Gründungseintragung über den k[Volk und Wissen s[Verlag]s GmbH]k vom z[Okt. 1945]z</w:t>
      </w:r>
    </w:p>
    <w:p>
      <w:r>
        <w:t>43</w:t>
        <w:tab/>
        <w:t>1945</w:t>
      </w:r>
    </w:p>
    <w:p>
      <w:r>
        <w:br/>
        <w:t>30</w:t>
        <w:tab/>
        <w:t>893</w:t>
      </w:r>
    </w:p>
    <w:p>
      <w:r>
        <w:t>40</w:t>
        <w:tab/>
        <w:t>k[Volk und Wissen s[Verlag]s GmbH]k</w:t>
      </w:r>
    </w:p>
    <w:p>
      <w:r>
        <w:t>41</w:t>
        <w:tab/>
        <w:t>u. a. Protokollentwurf über die Gründungsversammlung des Volk und Wissen Verlages GmbH am z[10.10.1945]z</w:t>
      </w:r>
    </w:p>
    <w:p>
      <w:r>
        <w:t>43</w:t>
        <w:tab/>
        <w:t>10.1945</w:t>
      </w:r>
    </w:p>
    <w:p>
      <w:r>
        <w:br/>
        <w:t>30</w:t>
        <w:tab/>
        <w:t>881</w:t>
      </w:r>
    </w:p>
    <w:p>
      <w:r>
        <w:t>40</w:t>
        <w:tab/>
        <w:t>k[Volk und Wissen s[Verlag]s GmbH o[Berlin]o-o[Leipzig]o]k</w:t>
      </w:r>
    </w:p>
    <w:p>
      <w:r>
        <w:t>41</w:t>
        <w:tab/>
        <w:t>u. a. Eintragung des k[Volk und Wissen Verlag]ks in das s[Handelsregister]s; Besprechung über die Gründung einer s[Arbeitsgemeinschaft]s zwischen dem k[Verlag Volk und Wissen]k und dem k[Verlag p[Teubner]p, Leipzig]k; Erhöhung des s[Stammkapital]ss der Volk und Wissen Verlag GmbH Berlin-Leipzig; Satzung der Volk und Wissen Verlag GmbH Berlin-Leipzig vom z[12.10.1945]z; s[Kredithilfe]s der Länder für den Volk und Wissen Verlag; Befreiung des Volk und Wissen Verlages von der s[Vermögenssteuer]s</w:t>
      </w:r>
    </w:p>
    <w:p>
      <w:r>
        <w:t>43</w:t>
        <w:tab/>
        <w:t>10.1945 - 10.1948</w:t>
      </w:r>
    </w:p>
    <w:p>
      <w:r>
        <w:br/>
        <w:t>30</w:t>
        <w:tab/>
        <w:t>1023</w:t>
      </w:r>
    </w:p>
    <w:p>
      <w:r>
        <w:t>40</w:t>
        <w:tab/>
        <w:t>Organisation und Arbeitsweise des k[1{Volk und Wissen s[Verlag]s}es 2{GmbH}]k</w:t>
      </w:r>
    </w:p>
    <w:p>
      <w:r>
        <w:t>43</w:t>
        <w:tab/>
        <w:t>09.1945 - 10.1945; 05.1946 - 12.1947; 01.1949 - 06.1949</w:t>
      </w:r>
    </w:p>
    <w:p>
      <w:r>
        <w:br/>
        <w:t>30</w:t>
        <w:tab/>
        <w:t>919</w:t>
      </w:r>
    </w:p>
    <w:p>
      <w:r>
        <w:t>40</w:t>
        <w:tab/>
        <w:t>k[Volk und Wissen s[Verlag]s GmbH]k</w:t>
      </w:r>
    </w:p>
    <w:p>
      <w:r>
        <w:t>41</w:t>
        <w:tab/>
        <w:t>u. a. s[Überprüfung von Mitarbeitern und s[Autor]sen]s des Verlages; Plan des organisatorischen Aufbaues des k[Volk und Wissen Verlag]kes</w:t>
      </w:r>
    </w:p>
    <w:p>
      <w:r>
        <w:t>43</w:t>
        <w:tab/>
        <w:t>05.1946; 07.1946; 14.01.1947; 02.1950</w:t>
      </w:r>
    </w:p>
    <w:p>
      <w:r>
        <w:br/>
        <w:t>30</w:t>
        <w:tab/>
        <w:t>1065</w:t>
      </w:r>
    </w:p>
    <w:p>
      <w:r>
        <w:t>40</w:t>
        <w:tab/>
        <w:t>Tätigkeit des k[Volk und Wissen s[Verlag]s]kes</w:t>
      </w:r>
    </w:p>
    <w:p>
      <w:r>
        <w:t>41</w:t>
        <w:tab/>
        <w:t>u. a. s[Befehl Nr. 13 des Obersten Chefs der k[SMAD]k]s vom z[23.02.1948]z "Tätigkeit des Verlages für s[Unterrichts&lt;literatur&gt;]s- und s[2{pädagogische} 1{Literatur}]s "Volk und Wissen"; Zulasung von s[Lehrbücher]sn</w:t>
      </w:r>
    </w:p>
    <w:p>
      <w:r>
        <w:t>43</w:t>
        <w:tab/>
        <w:t>01.1948 - 03.1948</w:t>
      </w:r>
    </w:p>
    <w:p>
      <w:r>
        <w:br/>
        <w:t>30</w:t>
        <w:tab/>
        <w:t>1141</w:t>
      </w:r>
    </w:p>
    <w:p>
      <w:r>
        <w:t>40</w:t>
        <w:tab/>
        <w:t>Organisation und Tätigkeit des k[Volk und Wissen s[Verlag]s GmbH]k</w:t>
      </w:r>
    </w:p>
    <w:p>
      <w:r>
        <w:t>43</w:t>
        <w:tab/>
        <w:t>01.1948 - 12.1949</w:t>
      </w:r>
    </w:p>
    <w:p>
      <w:r>
        <w:br/>
        <w:t>30</w:t>
        <w:tab/>
        <w:t>1088</w:t>
      </w:r>
    </w:p>
    <w:p>
      <w:r>
        <w:t>40</w:t>
        <w:tab/>
        <w:t>s[Satzungsänderung]sen des k[Volk und Wissen s[Verlag]s GmbH]k</w:t>
      </w:r>
    </w:p>
    <w:p>
      <w:r>
        <w:t>43</w:t>
        <w:tab/>
        <w:t>10.1948 - 01.1949</w:t>
      </w:r>
    </w:p>
    <w:p>
      <w:r>
        <w:br/>
        <w:t>30</w:t>
        <w:tab/>
        <w:t>996</w:t>
      </w:r>
    </w:p>
    <w:p>
      <w:r>
        <w:t>40</w:t>
        <w:tab/>
        <w:t>Aufstellung der ehemaligen Mitglieder der k[NSDAP]k des k[Volk und Wissen s[Verlag]s]kes</w:t>
      </w:r>
    </w:p>
    <w:p>
      <w:r>
        <w:t>43</w:t>
        <w:tab/>
        <w:t>15.10.1951</w:t>
      </w:r>
    </w:p>
    <w:p>
      <w:r>
        <w:br/>
        <w:t>30</w:t>
        <w:tab/>
        <w:t>4030</w:t>
      </w:r>
    </w:p>
    <w:p>
      <w:r>
        <w:t>40</w:t>
        <w:tab/>
        <w:t>s[Arbeitskräfteplanung]s des k[Volk und Wissen s[Verlag]s]kes</w:t>
      </w:r>
    </w:p>
    <w:p>
      <w:r>
        <w:t>43</w:t>
        <w:tab/>
        <w:t>11.1951 - 03.1958</w:t>
      </w:r>
    </w:p>
    <w:p>
      <w:r>
        <w:br/>
        <w:t>30</w:t>
        <w:tab/>
        <w:t>979</w:t>
      </w:r>
    </w:p>
    <w:p>
      <w:r>
        <w:t>40</w:t>
        <w:tab/>
        <w:t>Umwandlung des k[Volk und Wissen s[Verlag]s GmbH]k in einen s[2{volkseigene&lt;r&gt;}n 1{Verlag}]s</w:t>
      </w:r>
    </w:p>
    <w:p>
      <w:r>
        <w:t>43</w:t>
        <w:tab/>
        <w:t>09.1952 - 10.1952</w:t>
      </w:r>
    </w:p>
    <w:p>
      <w:r>
        <w:br/>
        <w:t>30</w:t>
        <w:tab/>
        <w:t>4179</w:t>
      </w:r>
    </w:p>
    <w:p>
      <w:r>
        <w:t>40</w:t>
        <w:tab/>
        <w:t>s[Autorenkonferenz]sen des k[Volk und Wissen s[Verlag]s]kes</w:t>
      </w:r>
    </w:p>
    <w:p>
      <w:r>
        <w:t>43</w:t>
        <w:tab/>
        <w:t>10.1959 - 02.1961</w:t>
      </w:r>
    </w:p>
    <w:p>
      <w:r>
        <w:br/>
        <w:t>30</w:t>
        <w:tab/>
        <w:t>2902</w:t>
      </w:r>
    </w:p>
    <w:p>
      <w:r>
        <w:t>40</w:t>
        <w:tab/>
        <w:t>Begutachtungs- und s[Genehmigungsverfahren]s bei Erzeugnissen des k[2{s[Verlag]s}es 1{Volk und Wissen}]k</w:t>
      </w:r>
    </w:p>
    <w:p>
      <w:r>
        <w:t>43</w:t>
        <w:tab/>
        <w:t>03.1960</w:t>
      </w:r>
    </w:p>
    <w:p>
      <w:r>
        <w:br/>
        <w:t>26</w:t>
        <w:tab/>
        <w:t>&lt; - &gt;</w:t>
      </w:r>
    </w:p>
    <w:p>
      <w:r>
        <w:t>27</w:t>
        <w:tab/>
        <w:t>Kultur, Medien und Sport \ s[Literatur]s und s[Presse]s \ Verlage \ k[Volk und Wissen s[Verlag]s GmbH]k \ Sitzungen des s[Aufsichtsrat]ses</w:t>
      </w:r>
    </w:p>
    <w:p>
      <w:r>
        <w:t>30</w:t>
        <w:tab/>
        <w:t>1088; 2193; 4021; 1122</w:t>
      </w:r>
    </w:p>
    <w:p>
      <w:r>
        <w:t>40</w:t>
        <w:tab/>
        <w:t>Sitzungen des s[Aufsichtsrat]ses</w:t>
      </w:r>
    </w:p>
    <w:p>
      <w:r>
        <w:t>43</w:t>
        <w:tab/>
        <w:t>02.1948 - 10.1948; 06.1950 - 01.1951; 06.1950 - 07.1953; 03.1952 - 04.1952; 07.1952</w:t>
      </w:r>
    </w:p>
    <w:p>
      <w:r>
        <w:br/>
        <w:t>26</w:t>
        <w:tab/>
        <w:t>&lt; - &gt;</w:t>
      </w:r>
    </w:p>
    <w:p>
      <w:r>
        <w:t>27</w:t>
        <w:tab/>
        <w:t>Kultur, Medien und Sport \ s[Literatur]s und s[Presse]s \ s[Verlag]se \ k[Volk und Wissen Verlag GmbH]k \ Sitzungen des s[Verlagsausschuss]ses</w:t>
      </w:r>
    </w:p>
    <w:p>
      <w:r>
        <w:t>30</w:t>
        <w:tab/>
        <w:t>5149; 2205; 2184; 6683; 7307</w:t>
      </w:r>
    </w:p>
    <w:p>
      <w:r>
        <w:t>40</w:t>
        <w:tab/>
        <w:t>Sitzungen des s[Verlagsausschuss]ses des k[Volk und Wissen s[Verlag]s]kes</w:t>
      </w:r>
    </w:p>
    <w:p>
      <w:r>
        <w:t>43</w:t>
        <w:tab/>
        <w:t>01.1952 - 03.1952; 02.1954 - 10.1960; 09.1958 - 01.1961; 01.1961 - 01.1963; 13.03.1964</w:t>
      </w:r>
    </w:p>
    <w:p>
      <w:r>
        <w:br/>
        <w:t>26</w:t>
        <w:tab/>
        <w:t>&lt; - &gt;</w:t>
      </w:r>
    </w:p>
    <w:p>
      <w:r>
        <w:t>27</w:t>
        <w:tab/>
        <w:t>Kultur, Medien und Sport \ s[Literatur]s und s[Presse]s \ s[Verlag]se \ k[Volk und Wissen s[Verlag]s GmbH]k \ Beratungen der s[Geschäftsführer]s und Abteilungsleiter</w:t>
      </w:r>
    </w:p>
    <w:p>
      <w:r>
        <w:t>30</w:t>
        <w:tab/>
        <w:t>1122; 6252; 1220</w:t>
      </w:r>
    </w:p>
    <w:p>
      <w:r>
        <w:t>40</w:t>
        <w:tab/>
        <w:t>Beratungen der s[Geschäftsführer]s und Abteilungsleiter des k[Volk und Wissen s[Verlag]s]kes</w:t>
      </w:r>
    </w:p>
    <w:p>
      <w:r>
        <w:t>43</w:t>
        <w:tab/>
        <w:t>08.1950; 06.1950 - 08.1950; 01.1951; 03.1951</w:t>
      </w:r>
    </w:p>
    <w:p>
      <w:r>
        <w:br/>
        <w:t>26</w:t>
        <w:tab/>
        <w:t>&lt; - &gt;</w:t>
      </w:r>
    </w:p>
    <w:p>
      <w:r>
        <w:t>27</w:t>
        <w:tab/>
        <w:t>Kultur, Medien und Sport \ s[Literatur]s und s[Presse]s \ s[Verlag]se \ k[Volk und Wissen Verlag GmbH]k \ Sitzungen des s[Kontrollausschuss]ses</w:t>
      </w:r>
    </w:p>
    <w:p>
      <w:r>
        <w:t>30</w:t>
        <w:tab/>
        <w:t>4037; 4022 - 4024; 4012; 4015</w:t>
      </w:r>
    </w:p>
    <w:p>
      <w:r>
        <w:t>40</w:t>
        <w:tab/>
        <w:t>s[Kontrollausschußsitzung]sen des k[Volk und Wissen s[Verlag]s]kes</w:t>
      </w:r>
    </w:p>
    <w:p>
      <w:r>
        <w:t>43</w:t>
        <w:tab/>
        <w:t>01.1953 - 05.1954; 01.1954 - 05.1955; 01.1955 - 05.1956; 12.1955 - 11.1957; 03.1957 - 09.1958; 01.1958 - 05.1950</w:t>
      </w:r>
    </w:p>
    <w:p>
      <w:r>
        <w:t>50</w:t>
        <w:tab/>
        <w:t>6 Bde.</w:t>
      </w:r>
    </w:p>
    <w:p>
      <w:r>
        <w:br/>
        <w:t>26</w:t>
        <w:tab/>
        <w:t>&lt; - &gt;</w:t>
      </w:r>
    </w:p>
    <w:p>
      <w:r>
        <w:t>27</w:t>
        <w:tab/>
        <w:t>Kultur, Medien und Sport \ s[Literatur]s und s[Presse]s \ s[Verlag]se \ k[Volk und Wissen Verlag GmbH]k \ Planung und Entwicklung</w:t>
      </w:r>
    </w:p>
    <w:p>
      <w:r>
        <w:t>30</w:t>
        <w:tab/>
        <w:t>1051</w:t>
      </w:r>
    </w:p>
    <w:p>
      <w:r>
        <w:t>40</w:t>
        <w:tab/>
        <w:t>Erhöhung des s[Geschäftskapital]ss des k[1{Volk und Wissen s[Verlag]s}es 2{GmbH}]k</w:t>
      </w:r>
    </w:p>
    <w:p>
      <w:r>
        <w:t>43</w:t>
        <w:tab/>
        <w:t>07.1947</w:t>
      </w:r>
    </w:p>
    <w:p>
      <w:r>
        <w:br/>
        <w:t>30</w:t>
        <w:tab/>
        <w:t>882</w:t>
      </w:r>
    </w:p>
    <w:p>
      <w:r>
        <w:t>40</w:t>
        <w:tab/>
        <w:t>Bericht über die Prüfung des s[Jahresabschluss]ses zum z[31. Dez. 1948]z des k[1{Volk und Wissen s[Verlag]s}es 2{GmbH o[Berlin]o-o[Leipzig]o}]k</w:t>
      </w:r>
    </w:p>
    <w:p>
      <w:r>
        <w:t>43</w:t>
        <w:tab/>
        <w:t>1949</w:t>
      </w:r>
    </w:p>
    <w:p>
      <w:r>
        <w:br/>
        <w:t>30</w:t>
        <w:tab/>
        <w:t>1088</w:t>
      </w:r>
    </w:p>
    <w:p>
      <w:r>
        <w:t>40</w:t>
        <w:tab/>
        <w:t>s[Krediterhöhung]s für den k[Volk und Wissen s[Verlag]s GmbH]k; Regelung der s[Körperschaftssteuer]s für den Volk und Wissen Verlag GmbH</w:t>
      </w:r>
    </w:p>
    <w:p>
      <w:r>
        <w:t>43</w:t>
        <w:tab/>
        <w:t>08.1948; 05.1949; 01.1949</w:t>
      </w:r>
    </w:p>
    <w:p>
      <w:r>
        <w:br/>
        <w:t>30</w:t>
        <w:tab/>
        <w:t>883</w:t>
      </w:r>
    </w:p>
    <w:p>
      <w:r>
        <w:t>40</w:t>
        <w:tab/>
        <w:t>Bericht über das 1. Halbjahr z[1949]z des k[1{Volk und Wissen s[Verlag]s}s 2{GmbH o[Berlin]o-o[Leipzig]o}]k</w:t>
      </w:r>
    </w:p>
    <w:p>
      <w:r>
        <w:t>43</w:t>
        <w:tab/>
        <w:t>1949</w:t>
      </w:r>
    </w:p>
    <w:p>
      <w:r>
        <w:br/>
        <w:t>30</w:t>
        <w:tab/>
        <w:t>685</w:t>
      </w:r>
    </w:p>
    <w:p>
      <w:r>
        <w:t>40</w:t>
        <w:tab/>
        <w:t>s[Jahresabschluß]s z[1948]z des k[1{Volk und Wissen s[Verlag]s}es 2{GmbH}]k</w:t>
      </w:r>
    </w:p>
    <w:p>
      <w:r>
        <w:t>43</w:t>
        <w:tab/>
        <w:t>06.1949</w:t>
      </w:r>
    </w:p>
    <w:p>
      <w:r>
        <w:br/>
        <w:t>30</w:t>
        <w:tab/>
        <w:t>686</w:t>
      </w:r>
    </w:p>
    <w:p>
      <w:r>
        <w:t>40</w:t>
        <w:tab/>
        <w:t>Geschäftsbericht z[1949]z des k[1{Volk und Wissen s[Verlag]s}s 2{GmbH}]k</w:t>
      </w:r>
    </w:p>
    <w:p>
      <w:r>
        <w:t>43</w:t>
        <w:tab/>
        <w:t>06.1950</w:t>
      </w:r>
    </w:p>
    <w:p>
      <w:r>
        <w:br/>
        <w:t>30</w:t>
        <w:tab/>
        <w:t>1221</w:t>
      </w:r>
    </w:p>
    <w:p>
      <w:r>
        <w:t>40</w:t>
        <w:tab/>
        <w:t>Bilanz z[1950]z des k[1{Volk und Wissen s[Verlag]s}s 2{GmbH o[Berlin]o-o[Leipzig]o}]k</w:t>
      </w:r>
    </w:p>
    <w:p>
      <w:r>
        <w:t>43</w:t>
        <w:tab/>
        <w:t>1951</w:t>
      </w:r>
    </w:p>
    <w:p>
      <w:r>
        <w:br/>
        <w:t>30</w:t>
        <w:tab/>
        <w:t>4017 - 4020; 4036; 4013; 4016</w:t>
      </w:r>
    </w:p>
    <w:p>
      <w:r>
        <w:t>40</w:t>
        <w:tab/>
        <w:t>s[Finanzplanung]s des k[Volk und Wissen s[Verlag]s]ks für z[1951]z, z[1952]z, z[1953]z, z[1954]z, z[1955]z, z[1956]z, z[1957]z, z[1958]z</w:t>
      </w:r>
    </w:p>
    <w:p>
      <w:r>
        <w:t>43</w:t>
        <w:tab/>
        <w:t>10.1951 - 10.1958</w:t>
      </w:r>
    </w:p>
    <w:p>
      <w:r>
        <w:t>50</w:t>
        <w:tab/>
        <w:t>7 Bde.</w:t>
      </w:r>
    </w:p>
    <w:p>
      <w:r>
        <w:br/>
        <w:t>30</w:t>
        <w:tab/>
        <w:t>6682</w:t>
      </w:r>
    </w:p>
    <w:p>
      <w:r>
        <w:t>40</w:t>
        <w:tab/>
        <w:t>Jahresbericht des s[Verlagsleiter]ss des k[Volk und Wissen s[Verlag]s]ks für z[1961]z</w:t>
      </w:r>
    </w:p>
    <w:p>
      <w:r>
        <w:t>43</w:t>
        <w:tab/>
        <w:t>1962</w:t>
      </w:r>
    </w:p>
    <w:p>
      <w:r>
        <w:br/>
        <w:t>26</w:t>
        <w:tab/>
        <w:t>&lt; - &gt;</w:t>
      </w:r>
    </w:p>
    <w:p>
      <w:r>
        <w:t>27</w:t>
        <w:tab/>
        <w:t>Kultur, Medien und Sport \ s[Literatur]s und s[Presse]s \ s[Verlag]se \ Einzelne Verlage</w:t>
      </w:r>
    </w:p>
    <w:p>
      <w:r>
        <w:t>30</w:t>
        <w:tab/>
        <w:t>1097</w:t>
      </w:r>
    </w:p>
    <w:p>
      <w:r>
        <w:t>40</w:t>
        <w:tab/>
        <w:t>Gründung des k[1{Akademie-s[Verlag]s}es 2{GmbH o[Berlin]o}]k</w:t>
      </w:r>
    </w:p>
    <w:p>
      <w:r>
        <w:t>43</w:t>
        <w:tab/>
        <w:t>11.1946 - 01.1947</w:t>
      </w:r>
    </w:p>
    <w:p>
      <w:r>
        <w:br/>
        <w:t>30</w:t>
        <w:tab/>
        <w:t>1027</w:t>
      </w:r>
    </w:p>
    <w:p>
      <w:r>
        <w:t>40</w:t>
        <w:tab/>
        <w:t>Organisation und Arbeitsweise des k[1{Akademie-s[Verlag]s}es 2{GmbH}]k</w:t>
      </w:r>
    </w:p>
    <w:p>
      <w:r>
        <w:t>43</w:t>
        <w:tab/>
        <w:t>03.1947 - 11.1949</w:t>
      </w:r>
    </w:p>
    <w:p>
      <w:r>
        <w:br/>
        <w:t>30</w:t>
        <w:tab/>
        <w:t>884</w:t>
      </w:r>
    </w:p>
    <w:p>
      <w:r>
        <w:t>40</w:t>
        <w:tab/>
        <w:t>Prüfungsbericht der k[Akademie-s[Verlag]s GmbH o[Berlin]o]k für das Jahr z[1948]z</w:t>
      </w:r>
    </w:p>
    <w:p>
      <w:r>
        <w:t>43</w:t>
        <w:tab/>
        <w:t>31.12.1948</w:t>
      </w:r>
    </w:p>
    <w:p>
      <w:r>
        <w:br/>
        <w:t>30</w:t>
        <w:tab/>
        <w:t>1055</w:t>
      </w:r>
    </w:p>
    <w:p>
      <w:r>
        <w:t>40</w:t>
        <w:tab/>
        <w:t>Kontrolle der Tätigkeit des k[Akademie-s[Verlag]s]kes</w:t>
      </w:r>
    </w:p>
    <w:p>
      <w:r>
        <w:t>43</w:t>
        <w:tab/>
        <w:t>01.1949 - 03.1949</w:t>
      </w:r>
    </w:p>
    <w:p>
      <w:r>
        <w:br/>
        <w:t>30</w:t>
        <w:tab/>
        <w:t>690</w:t>
      </w:r>
    </w:p>
    <w:p>
      <w:r>
        <w:t>40</w:t>
        <w:tab/>
        <w:t>k[Akademie-s[Verlag]s GmbH]k</w:t>
      </w:r>
    </w:p>
    <w:p>
      <w:r>
        <w:t>43</w:t>
        <w:tab/>
        <w:t>07.1952 - 09.1952</w:t>
      </w:r>
    </w:p>
    <w:p>
      <w:r>
        <w:br/>
        <w:t>30</w:t>
        <w:tab/>
        <w:t>5089</w:t>
      </w:r>
    </w:p>
    <w:p>
      <w:r>
        <w:t>40</w:t>
        <w:tab/>
        <w:t>Teilnahme an Beiratssitzungen des k[1{Deutsche&lt;r&gt;}n 2{Bauernverlag}]kes</w:t>
      </w:r>
    </w:p>
    <w:p>
      <w:r>
        <w:t>43</w:t>
        <w:tab/>
        <w:t>04.1958 - 10.1959</w:t>
      </w:r>
    </w:p>
    <w:p>
      <w:r>
        <w:br/>
        <w:t>30</w:t>
        <w:tab/>
        <w:t>1090</w:t>
      </w:r>
    </w:p>
    <w:p>
      <w:r>
        <w:t>40</w:t>
        <w:tab/>
        <w:t>s[Lizenzantrag]s k[p[Dieterich]p'sche s[Verlagsbuchhandlung]s]k</w:t>
      </w:r>
    </w:p>
    <w:p>
      <w:r>
        <w:t>43</w:t>
        <w:tab/>
        <w:t>03.1946 - 01.1947</w:t>
      </w:r>
    </w:p>
    <w:p>
      <w:r>
        <w:br/>
        <w:t>30</w:t>
        <w:tab/>
        <w:t>1049</w:t>
      </w:r>
    </w:p>
    <w:p>
      <w:r>
        <w:t>40</w:t>
        <w:tab/>
        <w:t>Vorbereitungen zur Gründung eines s[Fachbuch-s[Verlag]s]ses</w:t>
      </w:r>
    </w:p>
    <w:p>
      <w:r>
        <w:t>43</w:t>
        <w:tab/>
        <w:t>02.1948 - 12.1948</w:t>
      </w:r>
    </w:p>
    <w:p>
      <w:r>
        <w:br/>
        <w:t>30</w:t>
        <w:tab/>
        <w:t>1091</w:t>
      </w:r>
    </w:p>
    <w:p>
      <w:r>
        <w:t>40</w:t>
        <w:tab/>
        <w:t>Schwierigkeiten des k[Insel-s[Verlag]s]kes bei der Realisierung des s[Verlagsprogramm]ss</w:t>
      </w:r>
    </w:p>
    <w:p>
      <w:r>
        <w:t>43</w:t>
        <w:tab/>
        <w:t>01.1947</w:t>
      </w:r>
    </w:p>
    <w:p>
      <w:r>
        <w:br/>
        <w:t>30</w:t>
        <w:tab/>
        <w:t>1091</w:t>
      </w:r>
    </w:p>
    <w:p>
      <w:r>
        <w:t>40</w:t>
        <w:tab/>
        <w:t>Antrag des k[1{s[Verlag]s}es 2{p[2{Gustav} 1{Kiepenheuer}]p}]k auf s[Herausgabe]s von s[Rotationsroman]sen</w:t>
      </w:r>
    </w:p>
    <w:p>
      <w:r>
        <w:t>43</w:t>
        <w:tab/>
        <w:t>06.1947 - 08.1947</w:t>
      </w:r>
    </w:p>
    <w:p>
      <w:r>
        <w:br/>
        <w:t>30</w:t>
        <w:tab/>
        <w:t>1206</w:t>
      </w:r>
    </w:p>
    <w:p>
      <w:r>
        <w:t>40</w:t>
        <w:tab/>
        <w:t>Bildung eines s[Verlagsausschuss]ses im k[Kinderbuchverlag o[Berlin]o]k</w:t>
      </w:r>
    </w:p>
    <w:p>
      <w:r>
        <w:t>43</w:t>
        <w:tab/>
        <w:t>09.1951 - 11.1951</w:t>
      </w:r>
    </w:p>
    <w:p>
      <w:r>
        <w:br/>
        <w:t>30</w:t>
        <w:tab/>
        <w:t>1253</w:t>
      </w:r>
    </w:p>
    <w:p>
      <w:r>
        <w:t>40</w:t>
        <w:tab/>
        <w:t>Die Entwicklung des k[1{s[Verlag]s}es 2{Neues Leben GmbH}]k von z[1946]z bis z[1951]z</w:t>
      </w:r>
    </w:p>
    <w:p>
      <w:r>
        <w:t>43</w:t>
        <w:tab/>
        <w:t>08.08.1951</w:t>
      </w:r>
    </w:p>
    <w:p>
      <w:r>
        <w:br/>
        <w:t>30</w:t>
        <w:tab/>
        <w:t>1091</w:t>
      </w:r>
    </w:p>
    <w:p>
      <w:r>
        <w:t>40</w:t>
        <w:tab/>
        <w:t>s[Lizenzantrag]s des k[p[Rowohlt]p-s[Verlag]s]kes</w:t>
      </w:r>
    </w:p>
    <w:p>
      <w:r>
        <w:t>41</w:t>
        <w:tab/>
        <w:t>u. a. Lebenslauf von p[2{Ernst} 1{Rowohlt}]p</w:t>
      </w:r>
    </w:p>
    <w:p>
      <w:r>
        <w:t>43</w:t>
        <w:tab/>
        <w:t>06.1947 - 08.1947</w:t>
      </w:r>
    </w:p>
    <w:p>
      <w:r>
        <w:br/>
        <w:t>30</w:t>
        <w:tab/>
        <w:t>4053</w:t>
      </w:r>
    </w:p>
    <w:p>
      <w:r>
        <w:t>40</w:t>
        <w:tab/>
        <w:t>Vertrag zwischen dem k[Min. für Volksbildung]k und dem k[Sachsenverlag]k</w:t>
      </w:r>
    </w:p>
    <w:p>
      <w:r>
        <w:t>43</w:t>
        <w:tab/>
        <w:t>08.1950 - 09.1950</w:t>
      </w:r>
    </w:p>
    <w:p>
      <w:r>
        <w:br/>
        <w:t>30</w:t>
        <w:tab/>
        <w:t>1094</w:t>
      </w:r>
    </w:p>
    <w:p>
      <w:r>
        <w:t>40</w:t>
        <w:tab/>
        <w:t>Organisation und Aufgaben k[s[Verlag]s Werden und Wirken o[Weimar]o]k, früher k[Thüringische s[Verlagsanstalt]s]k</w:t>
      </w:r>
    </w:p>
    <w:p>
      <w:r>
        <w:t>41</w:t>
        <w:tab/>
        <w:t>u. a. Ausarbeitung des s[Verlagsdirektor]ss über Daseinsberechtigung und -notwendigkeit des Verlages</w:t>
      </w:r>
    </w:p>
    <w:p>
      <w:r>
        <w:t>43</w:t>
        <w:tab/>
        <w:t>03.1949</w:t>
      </w:r>
    </w:p>
    <w:p>
      <w:r>
        <w:br/>
        <w:t>26</w:t>
        <w:tab/>
        <w:t>&lt; - &gt;</w:t>
      </w:r>
    </w:p>
    <w:p>
      <w:r>
        <w:t>27</w:t>
        <w:tab/>
        <w:t>Kultur, Medien und Sport \ s[Bibliothek]sen, Museen und Archive \ Insgesamt</w:t>
      </w:r>
    </w:p>
    <w:p>
      <w:r>
        <w:t>30</w:t>
        <w:tab/>
        <w:t>6288</w:t>
      </w:r>
    </w:p>
    <w:p>
      <w:r>
        <w:t>40</w:t>
        <w:tab/>
        <w:t>s[Rückführung verlagerter Bestände]s von Instituten, s[Bibliotheken]s, Museen und Archiven, Bd.1</w:t>
      </w:r>
    </w:p>
    <w:p>
      <w:r>
        <w:t>41</w:t>
        <w:tab/>
        <w:t>u. a. Bibliotheken der Universitätsinstitute; k[Universitätsbibliothek&lt; Berlin&gt;]k und k[Staatsbibliothek o[Berlin]o]k; k[o[Sächsisch]oe Landesbibliothek]k; Bibliothek und Kunstsammlung p[8{von} 1{Arnim}]p; k[2{Verein} "1{s[Bücherei]s des Deutschen Gartenbaus}]k"; k[Staatsbibliothek o[Bremen]o]k; k[Bibliothek des k[Reichsnährstand]kes und der volkswirtschaftlichen Abt. der k[IG Farben]k]k</w:t>
      </w:r>
    </w:p>
    <w:p>
      <w:r>
        <w:t>43</w:t>
        <w:tab/>
        <w:t>09.1945 - 12.1946</w:t>
      </w:r>
    </w:p>
    <w:p>
      <w:r>
        <w:br/>
        <w:t>30</w:t>
        <w:tab/>
        <w:t>1437</w:t>
      </w:r>
    </w:p>
    <w:p>
      <w:r>
        <w:t>40</w:t>
        <w:tab/>
        <w:t>s[Rückführung verlagerter Bestände]s von Instituten, s[Bibliotheken]s, Museen und Archiven, Bd.2</w:t>
      </w:r>
    </w:p>
    <w:p>
      <w:r>
        <w:t>41</w:t>
        <w:tab/>
        <w:t>u. a. Bibliothek des k[1{Reichsgericht}s 2{o[Leipzig]o}]k; k[2{Verein} "1{s[Bücherei]s des Deutschen Gartenbaus}]k"; Bibliothek der Wirtschaftswissenschaftlichen Fakultät der k[Universität o[Berlin]o]k</w:t>
      </w:r>
    </w:p>
    <w:p>
      <w:r>
        <w:t>43</w:t>
        <w:tab/>
        <w:t>09.1946 - 10.1949</w:t>
      </w:r>
    </w:p>
    <w:p>
      <w:r>
        <w:br/>
        <w:t>30</w:t>
        <w:tab/>
        <w:t>1008</w:t>
      </w:r>
    </w:p>
    <w:p>
      <w:r>
        <w:t>40</w:t>
        <w:tab/>
        <w:t>s[1{Rückgabe ausgelagerter} Museums- und 2{s[Bibliotheksbestände]s}]s an die o[2{Stadt} 1{Hamburg}]o</w:t>
      </w:r>
    </w:p>
    <w:p>
      <w:r>
        <w:t>43</w:t>
        <w:tab/>
        <w:t>07.1948 - 10.1948</w:t>
      </w:r>
    </w:p>
    <w:p>
      <w:r>
        <w:br/>
        <w:t>26</w:t>
        <w:tab/>
        <w:t>&lt; - &gt;</w:t>
      </w:r>
    </w:p>
    <w:p>
      <w:r>
        <w:t>27</w:t>
        <w:tab/>
        <w:t>Kultur, Medien und Sport \ s[Bibliothek]sen, Museen und Archive \ s[Bibliothek]sen (enthält auch s[Buchhandel]s)</w:t>
      </w:r>
    </w:p>
    <w:p>
      <w:r>
        <w:t>30</w:t>
        <w:tab/>
        <w:t>617</w:t>
      </w:r>
    </w:p>
    <w:p>
      <w:r>
        <w:t>40</w:t>
        <w:tab/>
        <w:t>Bericht der Länder o[Mecklenburg]o, o[Sachsen]o, o[Thüringen]o und der o[2{Provinz} 1{Sachsen}]o über den Stand der s[Säuberung der s[Bücherei]sen]s von s[2{faschistische}r 3{und militaristische}r 1{Literatur}]s</w:t>
      </w:r>
    </w:p>
    <w:p>
      <w:r>
        <w:t>43</w:t>
        <w:tab/>
        <w:t>09.1945 - 12.1945</w:t>
      </w:r>
    </w:p>
    <w:p>
      <w:r>
        <w:br/>
        <w:t>30</w:t>
        <w:tab/>
        <w:t>617</w:t>
      </w:r>
    </w:p>
    <w:p>
      <w:r>
        <w:t>40</w:t>
        <w:tab/>
        <w:t>s[Volksbücherei]sen und s[2{gewerbliche} 1{Leihbücherei}]sen</w:t>
      </w:r>
    </w:p>
    <w:p>
      <w:r>
        <w:t>41</w:t>
        <w:tab/>
        <w:t>u. a. Richtlinien der k[1{Deutsche}n 2{Zentralverwaltung für Volksbildung}]k für die Zulassung und Eröffnung von gewerblichen Leihbüchereien in der o[sowj. Besatzungszone Deutschlands]o, z[01.02.1946]z und z[10.02.1946]z; Satzung der DZV für Volksbüchereien vom z[01.02.1946]z; Änderungsvorschläge der k[SMAD]k, Abt. Volksbildung zum s[Statut über die Volksbüchereien]s; Statut über die Volksbüchereien, russ.; Richtlinien für die Eröffnung von s[Privatbibliothek]sen; Lage der Volksbüchereien in der sowj. Besatzungszone Deutschlands; s[Lesegebühr]sen in Volksbüchereien; Registrierung der s[Bibliothek]sen und s[Bücherei]sen der o[2{Provinz} 1{Sachsen}]o</w:t>
      </w:r>
    </w:p>
    <w:p>
      <w:r>
        <w:t>43</w:t>
        <w:tab/>
        <w:t>10.1945 - 10.1946</w:t>
      </w:r>
    </w:p>
    <w:p>
      <w:r>
        <w:br/>
        <w:t>30</w:t>
        <w:tab/>
        <w:t>630</w:t>
      </w:r>
    </w:p>
    <w:p>
      <w:r>
        <w:t>40</w:t>
        <w:tab/>
        <w:t>Entwicklung der s[Bibliothek]sen und s[Bücherei]sen</w:t>
      </w:r>
    </w:p>
    <w:p>
      <w:r>
        <w:t>41</w:t>
        <w:tab/>
        <w:t>u. a. Richtlinien für die Zulassung von s[2{gewerbliche}n 1{Bücherei}]sen und für die Führung von s[Volksbücherei]sen; Wiederzulassung des k[s[Buchhändler]s-Börsenverein]ks; Aufstellung der Mitglieder des k[1{Börsenverein}s 2{der Deutschen Buchhändler}]k; Bericht über Aufgabe und Tätigkeit des k[2{Ref.} 1{Bibliothekswesen}]k; Bericht über die k[o[Preußisch]oe Staatsbibliothek]k und deren Verhältnis zur k[Universitätsbibliothek&lt; Berlin&gt;]k; Aufgabenstellung und Durchführung von Maßnahmen des s[Bibliothekswesen]ss in den Ländern, Provinzen und in o[Berlin]o; Schreiben der k[SMAD]k an die k[1{Deutsche}n 2{Zentralverwaltung für Volksbildung}]k über die nächsten Aufgaben des Bibliothekswesens; Schreiben von p[4{Dr.} 2{Carl} 1{Mones}]p an die k[Deutsche Bücherei]k über die obligatorische Einführung des s[o[Leipzig]oer Verzeichnis]sses für die o[sowj. Besatzungszone]o</w:t>
      </w:r>
    </w:p>
    <w:p>
      <w:r>
        <w:t>43</w:t>
        <w:tab/>
        <w:t>10.1945 - 07.1946</w:t>
      </w:r>
    </w:p>
    <w:p>
      <w:r>
        <w:br/>
        <w:t>30</w:t>
        <w:tab/>
        <w:t>628</w:t>
      </w:r>
    </w:p>
    <w:p>
      <w:r>
        <w:t>40</w:t>
        <w:tab/>
        <w:t>Ausschaltung s[2{nazistische}r 3{und militaristischer} 1{Literatur}]s</w:t>
      </w:r>
    </w:p>
    <w:p>
      <w:r>
        <w:t>41</w:t>
        <w:tab/>
        <w:t>u. a. s[Säuberungsaktion]s der s[Bibliothek]sen; Programm der t[2{s[Fachzeitschrift]s} "1{Der Volksbibliothekar}]t"; Bericht über die s[Volksbücherei]sen der o[2{Stadt} 1{Berlin}]o von z[10.1945]z; Verlegung der k[Volksbüchereizentrale]k von o[Leipzig]o nach o[Berlin]o; Entfernung von ehemaligen Mitgliedern der k[NSDAP]k aus den Bibliotheken; Stellungnahme der Abt. Volksbildung des o[2{Land}es 1{Thüringen}]o zu den amtlichen Richtlinien über die Ausmerzung des s[2{nationalsozialistische&lt;s&gt;}n, 3{militaristische&lt;s&gt;}n 4{und imperialistische&lt;s&gt;}n 1{Schrifttum}]ss; Berichte über das s[Bibliothekswesen]s und Aufstellung über die vorhandenen s[Volks&lt;bibliothek&gt;]s-, s[2{wissenschaftliche}n 1{Bibliothek}]sen, s[Schüler&lt;bücherei&gt;]s- und s[Leihbücherei]sen der Länder o[Brandenburg]o, o[Mecklenburg]o, o[Sachsen-Anhalt]o und o[Thüringen]o, Bericht über das Bibliothekswesen im o[2{Land} 1{Thüringen}]o; t[2{s[Broschüre]s} "1{Amtliche Richtlinien über die Ausmerzung des nationalsozialistischen, des militaristischen und des imperialistischen Schrifttums}]t". Hrsg. o[2{Land} 1{Thüringen}]o, k[Landesamt für Volksbildung]k, z[1945]z; Polizeiordnung über die Zulassung von s[2{private}n 1{Leihbücherei}]sen des Landes Thüringen; Bericht über das Bibliothekswesen und Richtlinien über personelle und sachliche Prüfungen von s[Buchhandlung]sen im o[2{Land}e 1{Sachsen}]o vom z[03.10.1945]z; Übersicht über die in der o[sowj. Besatzungszone Deutschlands]o eröffneten s[Bücherei]sen; s[2{Verbotenes} 1{Schrifttum}]s des k[p[Ludendorff]p-s[Verlag]s]kes von z[1829 - 1933]z; Sicherstellung der Bibliothek des p[3{Graf}en 8{von} 1{Alvensleben} in 6{o[Erxleben bei o[Neuhaldensleben]o]o}]p, o[2{Provinz} 1{Sachsen}]o; s[Rückführung von s[2{verlagerte}n 1{Buchbestände}]sn]s der k[o[Magdeburg]oer Stadtbibliothek]k; Freigabe der s[Privatbücherei]s von p[2{Sigismund} 8{von} 1{Radecki}]p; s[Bücheraustausch]s; Benutzung s[2{gesperrte}r 1{Literatur}]s; k[Einkaufshaus für s[Bücherei]sen GmbH, Zweigstelle o[Reutlingen]o]k</w:t>
      </w:r>
    </w:p>
    <w:p>
      <w:r>
        <w:t>43</w:t>
        <w:tab/>
        <w:t>10.1945 - 12.1946</w:t>
      </w:r>
    </w:p>
    <w:p>
      <w:r>
        <w:br/>
        <w:t>30</w:t>
        <w:tab/>
        <w:t>622</w:t>
      </w:r>
    </w:p>
    <w:p>
      <w:r>
        <w:t>40</w:t>
        <w:tab/>
        <w:t>Ausschaltung s[2{nazistische}r 3{und militaristische}r 1{Literatur}]s</w:t>
      </w:r>
    </w:p>
    <w:p>
      <w:r>
        <w:t>41</w:t>
        <w:tab/>
        <w:t>u. a. Befehl p[5{Marshall} 1{Shukow}]ps o.Nr. vom z[15.09.1945]z "Ausschaltung s[2{nazistische}r 3{und militaristische}r 1{Literatur}]s; s[Befehl Nr.4]s des k[1{Alliierte&lt;r&gt;}n 2{Kontrollrat}]kes vom z[13.05.1946]z "Einziehung s[2{nationalsozialistische}r 3{und militaristische}r 1{Literatur}]s; Abänderung des Befehls vom z[10.08.1946]z und Durchführungsbestimmungen zum Befehl Nr.4 vom z[14.06.1946]z; Richtlinien für die Aufstellung der "Liste des s[2{verbotene&lt;s&gt;}n 1{Schrifttum}]ss", Stand vom z[13.02.1946]z; Anweisung der k[1{Deutsche}n 2{Zentralverwaltung für Volksbildung}]k an die Landes- und Provinzialverwaltung über Durchführung des Befehls des Marshall Shukows; Vorschläge für die k[Sonderkommission zur Überprüfung der s[2{auszusondernde}n 1{Literatur}]s]k; Aufstellung noch auszusondernder Literatur aus den s[Universitätsbücherei]sen; s[Verbot]s des t[2{s[Buch]s}es "1{Des Reiches Strasse}]t" von p[4{Prof. Dr.} 2{Edwin} 1{Redslob}]p; s[2{Ausgesonderte} 1{Buchbestände}]s des Kriminalistischen Instituts der Rechts- und Staatswissenschaftlichen Fakultät der k[Universität o[Berlin]o]k; Fotokopien von Zeitungsartikeln über die Aktion der s[Literaturaussonderung]s; Ergänzung zum Bericht vom z[10.08.1946]z über s[Aussonderung untragbarer s[Literatur]s]s der o[2{Provinz} 1{Sachsen}]o; Einschätzung der s[Aussonderungsaktion]s durch die k[SMAD]k; Rundschreiben der Landesverwaltung o[Sachsen]o an die Landräte und Oberbürgermeister der kreisfreien Städte über s[Herausgabe]s der Liste der auszusondernden Literatur vom z[15.05.1946]z; Rundschreiben der k[1{Deutsche}n 2{Zentralverwaltung für Volksbildung}]k vom z[12.10.1946]z an die Landes- und Provinzialverwaltungen über s[Säuberungsaktion]sen der s[Bibliothek]sen; Rundschreiben der Landesverwaltung o[Sachsen]o an die s[2{wissenschaftliche}n 1{Bibliothek}]sen über s[Säuberung]s von s[2{faschistische}r 1{Literatur}]s vom z[26.09.1946]z; Berichte über s[Säuberungsaktionen]s der Bibliotheken in den Ländern; Nachtrag zur "Liste der auszusondernden Literatur; Vermerk und Protokoll über die Überprüfung der Buchbestände der k[1{öffentliche}n 2{wissenschaftliche}n 3{Bibliothek Berlin}]k am z[11.09.1947 und 12.09.1947]z; Vorschlag p[4{Dr.} 1{Kunze}, 5{Direktor der k[Universitätsbibliothek der k[Martin-Luther-Universität o[Halle]o-o[Wittenberg]o]k]k}]p über die Aussonderung s[2{faschistische}r 3{und militaristische}r 1{Literatur}]s; Einladung, Tagesordnung und Protokoll der 1. Sitzung der k[Buchprüfungskommission der DZV]k bei der k[1{Deutsche}n 2{Bücherei o[Leipzig]o}]k vom z[23.10.1947 - 25.10.1947]z; Vorläufiges Programm für die Sitzung der k[Buchprüfungskommission]k am z[11.12.1947 und 12.12.1947]z; Verzeichnis der s[Schrift]sen, gegen deren Aussonderung s[Einspruch]s erhoben worden ist; Vorschläge zur Verbesserung der Tätigkeit der "k[Schriftenprüfstelle der Deutschen Bücherei Leipzig]k"</w:t>
      </w:r>
    </w:p>
    <w:p>
      <w:r>
        <w:t>43</w:t>
        <w:tab/>
        <w:t>12.1945 - 02.1948</w:t>
      </w:r>
    </w:p>
    <w:p>
      <w:r>
        <w:br/>
        <w:t>30</w:t>
        <w:tab/>
        <w:t>615</w:t>
      </w:r>
    </w:p>
    <w:p>
      <w:r>
        <w:t>40</w:t>
        <w:tab/>
        <w:t>Aufbau und Organisation der s[Bibliothek]sen und s[Bücherei]sen</w:t>
      </w:r>
    </w:p>
    <w:p>
      <w:r>
        <w:t>41</w:t>
        <w:tab/>
        <w:t>u. a. Protokoll über die Besprechung der Referenten für s[Büchereiwesen]s und der Landesstellenleiter am z[05.07.1949]z in der k[1{Deutsche}n 2{Zentralverwaltung für Volksbildung}]k; Protokoll der 2. Konferenz der s[2{wissenschaftliche}n 1{Bibliothek}]sen der o[sowj. Besatzungszone]o am z[13.01.1949]z in o[Berlin]o über den s[Leihverkehr]s und die Durchführung einer s[Statistik]s; Teilnehmerliste, Tagesordnung, Bericht, Protokoll und Resolution über die Arbeitstagung der Länderreferenten und der Landesstellenleiter für das s[Bibliothekswesen]s in der sowj. Besatzungszone am z[02.02.1949 - 03.02.1949]z in Berlin; Bericht über die 2. s[Volksbibliothekartagung]s vom z[26.08.1947 - 29.08.1947]z in o[Rostock]o; Schulung des s[Volksbüchereipersonal]ss; Arbeitsplan für die erste Volksbibliothekartagung z[1947]z; Errichtung einer k[Aufbewahrungsstelle für s[2{ausgesonderte faschistische} 1{Literatur}]s]k; Prüfung und s[Säuberung]s der Bücherbestände von s[2{nazistische}r 3{und militaristische}r 1{Literatur}]s; Rundschreiben Nr.20/48 vom z[28.06.1948]z des k[Min. für Volksbildung o[2{Land} 1{Sachsen}]o]k, Abt. Kunst und s[Literatur]s an die Räte der Städte und Kreisräte der Landkreise über die Aufgaben der k[1{Sächsische}n 2{Landesstelle für Büchereiwesen}]k; Bericht über die Lehrplanbesprechung der k[1{Deutsche}n 2{Büchereischule der o[2{Stadt} 1{Leipzig}]o}]k; Protokoll von der Besprechung über die Neuordnung des s[Einkaufshaus]ses und die Möglichkeiten einer raschen s[Produktionssteigerung]s zum Nutzen der s[2{öffentliche}n 1{Volksbücherei}]sen am z[05.06.1946]z in Leipzig; Bibliothek des ehemaligen k[Reichsgericht]ks; Befehl Nr. 636 des k[1{Militärkommandant}en 2{der o[2{Stadt} 1{Halle}]o}]k vom z[21.11.1946]z "s[Säuberungsaktion]sen der s[2{private}n 1{Bibliothek}]sen und s[Buchhandlung]sen"; Erlaß des k[1{Thüringische&lt;s&gt;}n 2{Landesamt}es 3{für Volksbildung}]k über die Neubildung und Aufgabe der k[1{Thüringische}n 2{Landesstelle für Büchereiwesen}]k vom z[01.08.1945]z; Bericht über "Das s[2{Thüringische&lt;s&gt;} 1{Büchereiwesen}]s. Gegenwärtiger Stand. Voraussichtliche Entwicklung"; Verzeichnis aller in o[Thüringen]o tätigen Fachkräfte der wissenschaftlichen Bibliotheken und s[Volksbücherei]sen; Wichtigste Forderungen der Volksbüchereien; Zusammmenstellung über die Volksbüchereien der o[2{Provinz} 1{Sachsen}]o; Satzung für Volksbüchereien der DZV vom z[01.02.1946]z; Gedanken für den Aufbau der Volksbüchereien vom z[20.02.1946]z; Aufstellung und Bericht über die Volksbüchereien im o[2{sowj. Sektor} 1{Berlin}]os; Bericht der Abt. Volksbildung beim k[Magistrat der o[2{Stadt} 1{Berlin}]o]k über Aufbau des s[Volksbücherei-Haus]ses; s[Statistische Übersicht]s über den Stand der Volksbüchereien der Stadt Berlin (Anzahl der Volksbüchereien, s[2{Bibliothekarisches} 1{Personal}]s, technisches Personal (einschließlich s[Buchbinder]s), s[Buchbestand]s, Anzahl der s[Leser]s am z[01.10.1945]z, Prozentualer Anteil der neuen Leser, Durchschnittliche Tagesausleihe, s[Kriegsschäden an Büchereien]s); Liste der wissenschaftlichen Büchereien des o[2{Land}es 1{Sachsen}]o und der sowj. Besatzungszone; s[Druck]s und s[Veröffentlichung]sen von s[Dissertation]sen und s[Habilitationsschrift]sen; Richtlinien der DZV für die Führung von wissenschaftlichen Bibliotheken; Bericht über die 1. und 2. s[Bibliothekartagung]s in der sowj. Besatzungszone vom z[04.10.1948 - 06.10.1948]z und z[21.10.1948]z in Berlin; Bericht über die wissenschaftlichen Bibliotheken in der Provinz Sachsen, in der o[2{Stadt} 1{Dresden}]o; Aufstellung der Bibliotheken der k[Charité]k, der Städte o[Jena]o, Leipzig, o[Greifswald]o und Berlin; Bericht über die Eröffnung der k[p[2{Franz}-1{Mehring}]p-s[Bibliothek]s]k am z[27. Febr. 1946]z in Berlin; Bericht über die k[Comenius-s[Bücherei]s in Leipzig]k vom z[06.11.1945]z</w:t>
      </w:r>
    </w:p>
    <w:p>
      <w:r>
        <w:t>43</w:t>
        <w:tab/>
        <w:t>08.1945 - 06.1949</w:t>
      </w:r>
    </w:p>
    <w:p>
      <w:r>
        <w:br/>
        <w:t>30</w:t>
        <w:tab/>
        <w:t>1031</w:t>
      </w:r>
    </w:p>
    <w:p>
      <w:r>
        <w:t>40</w:t>
        <w:tab/>
        <w:t>Entwicklung der s[Bibliothek]sen und des s[Buchhandel]ss</w:t>
      </w:r>
    </w:p>
    <w:p>
      <w:r>
        <w:t>41</w:t>
        <w:tab/>
        <w:t>u. a. k[Buchprüfungskommission]k; s[Verpachtung s[2{buchhändlerischer} 1{Betrieb}]se]s; Bibliotheken für die s[MAS]s; Schreiben der k[SMAD]k, Abt. Volksbildung vom z[23.10.1945]z an p[5{Direktor} 1{Wandel}]p über einzuleitende Maßnahmen zur Wiederherstellung der Arbeit in den Bibliotheken</w:t>
      </w:r>
    </w:p>
    <w:p>
      <w:r>
        <w:t>43</w:t>
        <w:tab/>
        <w:t>10.1945; 05.1946 - 03.1949</w:t>
      </w:r>
    </w:p>
    <w:p>
      <w:r>
        <w:br/>
        <w:t>30</w:t>
        <w:tab/>
        <w:t>1146</w:t>
      </w:r>
    </w:p>
    <w:p>
      <w:r>
        <w:t>40</w:t>
        <w:tab/>
        <w:t>s[Beschlagnahmung von s[Bibliothek]sen]s der o[2{Provinz} 1{Sachsen}]o</w:t>
      </w:r>
    </w:p>
    <w:p>
      <w:r>
        <w:t>43</w:t>
        <w:tab/>
        <w:t>03.1946</w:t>
      </w:r>
    </w:p>
    <w:p>
      <w:r>
        <w:br/>
        <w:t>30</w:t>
        <w:tab/>
        <w:t>1043</w:t>
      </w:r>
    </w:p>
    <w:p>
      <w:r>
        <w:t>40</w:t>
        <w:tab/>
        <w:t>s[Rückführung s[2{verlagerte}r 1{Bücherbestände}]s]s an die k[Staatsbibliothek]k</w:t>
      </w:r>
    </w:p>
    <w:p>
      <w:r>
        <w:t>43</w:t>
        <w:tab/>
        <w:t>05.1946; 08.1946</w:t>
      </w:r>
    </w:p>
    <w:p>
      <w:r>
        <w:br/>
        <w:t>30</w:t>
        <w:tab/>
        <w:t>636</w:t>
      </w:r>
    </w:p>
    <w:p>
      <w:r>
        <w:t>40</w:t>
        <w:tab/>
        <w:t>s[Befehl Nr.249 des Obersten Chefs der k[SMAD]k]s vom z[23. Aug. 1946]z "s[Rückführung von s[Buchbestände]sn]s und die Benutzung s[2{herrenlose}r 1{Bibliothek}]sen und s[2{&lt;herrenlose&gt;} 1{Literatur}]s"</w:t>
      </w:r>
    </w:p>
    <w:p>
      <w:r>
        <w:t>43</w:t>
        <w:tab/>
        <w:t>1946</w:t>
      </w:r>
    </w:p>
    <w:p>
      <w:r>
        <w:br/>
        <w:t>30</w:t>
        <w:tab/>
        <w:t>618</w:t>
      </w:r>
    </w:p>
    <w:p>
      <w:r>
        <w:t>40</w:t>
        <w:tab/>
        <w:t>s[Befehl Nr.249 des Obersten Chefs der k[SMAD]k]s vom z[23. Aug. 1946]z "Über die s[Rückführung s[2{evakuierte}r 1{Bücherbestände}]s]s und die Benutzung s[2{herrenlose}r 1{Bibliothek}]sen und s[2{&lt;herrenlose&gt;} 1{Bücher}]s"</w:t>
      </w:r>
    </w:p>
    <w:p>
      <w:r>
        <w:t>43</w:t>
        <w:tab/>
        <w:t>1946</w:t>
      </w:r>
    </w:p>
    <w:p>
      <w:r>
        <w:br/>
        <w:t>30</w:t>
        <w:tab/>
        <w:t>618</w:t>
      </w:r>
    </w:p>
    <w:p>
      <w:r>
        <w:t>40</w:t>
        <w:tab/>
        <w:t>Vorbereitung der 1. gemeinsamen s[Bibliothekartagung]s der s[2{wissenschaftliche}n 1{Bibliothek}]sen und der s[Volksbibliothek]sen in der o[sowj. Besatzungszone Deutschlands]o am z[4. - 5. Okt. 1946]z in o[Berlin]o</w:t>
      </w:r>
    </w:p>
    <w:p>
      <w:r>
        <w:t>41</w:t>
        <w:tab/>
        <w:t>u. a. Referat, Referatszug und Zusammenfassung in Thesen von p[4{Dr. phil.} 2{Karl} 1{Assmann}, 5{Direktor der k[1{o[Sächsisch]oe}n 2{Landesbibliothek o[Dresden]o}]k}]p über "Die s[Bücherbeschaffung]s der Bibliotheken in der sowjetischen Besatzungszone in der gegenwärtigen Zeit"; Richtlinien von Herrn p[1{Adler}, 6{o[Leipzig]o}]p zum Bericht über den Stand des s[Volksbüchereiwesen]ss; Referat von Herrn p[2{Erich} 1{Schröter}]p über "Der Nachwuchs für die s[Volksbüchereiarbeit]s"; Referat und Thesen von p[4{Dr.} 1{Bulling}, 5{o[Jena]oer s[Bibliotheksrat]s}]p über "s[Zonenleihverkehr]s und s[2{deutsche&lt;r&gt;}n 1{Leihverkehr}]s"</w:t>
      </w:r>
    </w:p>
    <w:p>
      <w:r>
        <w:t>43</w:t>
        <w:tab/>
        <w:t>08.1946 - 09.1946</w:t>
      </w:r>
    </w:p>
    <w:p>
      <w:r>
        <w:br/>
        <w:t>30</w:t>
        <w:tab/>
        <w:t>620</w:t>
      </w:r>
    </w:p>
    <w:p>
      <w:r>
        <w:t>40</w:t>
        <w:tab/>
        <w:t>Erste gemeinsame s[Bibliothekartagung]s der s[2{wissenschaftliche}n 1{Bibliothek}]sen und der s[Volksbibliothek]sen in der o[1{sowjetische}n 2{Besatzungszone Deutschlands}]o vom z[4. - 5. Okt. 1946]z in o[Berlin]o</w:t>
      </w:r>
    </w:p>
    <w:p>
      <w:r>
        <w:t>41</w:t>
        <w:tab/>
        <w:t>u. a. Referat von Herrn p[Adler]p, o[Leipzig]o über "Den Stand der s[Volksbücherei]sen"; Referat von p[4{Dr.} 1{Uhlendahl}]p zur "Behandlung der s[2{auszusondernde}n 1{Literatur}]s"; Diskussionsbeiträge u.a. über die Aufstellung der Listen der auszusondernden Literatur, Probleme der s[Schundliteratur]s, Frage über einheitliche Maßnahmen zur Bestrafung von Privatpersonen, die s[2{verbotene} 1{Literatur}]s besitzen; Referat von p[4{Dr. phil.} 2{Karl} 1{Assmann}, 5{Direktor der k[1{o[sächsisch]oe}n 2{Landesbibliothek o[Dresden]o}]k}]p über "s[Buchbeschaffung]s der s[Bibliothek]sen in der sowjetischen Besatzungszone"; Aussprache u.a. über Schaffung von gemeinsamen s[Einkaufsstelle]sn für die Länder oder die gesamte Besatzungszone, den Erwerb von s[Bücher]sn aus dem s[Antiquariat]s und aus privater Hand, die Übernahme von s[Schloßbibliothek]sen, Probleme der Buchbeschaffung für s[Volksbücherei]sen und s[Doublettenkauf]s; Diskussionsbeiträge u.a. über die Schaffung eines s[Büchereigesetz]ses für o[Deutschland]o oder für die sowjetische Besatzungszone; Referat von p[4{Dr.} 1{Bulling}, 5{o[Jena]oer s[Bibliotheksrat]s}]p "s[Zonenleihverkehr]s und s[2{deutscher} 1{Leihverkehr}]s"</w:t>
      </w:r>
    </w:p>
    <w:p>
      <w:r>
        <w:t>43</w:t>
        <w:tab/>
        <w:t>04.10.1946 - 06.10.1946</w:t>
      </w:r>
    </w:p>
    <w:p>
      <w:r>
        <w:br/>
        <w:t>30</w:t>
        <w:tab/>
        <w:t>862</w:t>
      </w:r>
    </w:p>
    <w:p>
      <w:r>
        <w:t>40</w:t>
        <w:tab/>
        <w:t>s[Statistik]s über s[Volksbücherei]sen</w:t>
      </w:r>
    </w:p>
    <w:p>
      <w:r>
        <w:t>41</w:t>
        <w:tab/>
        <w:t>u. a. Stand des s[Büchereiwesen]ss, Übersichten über die s[2{deutsche} 1{Buchproduktion}]s für die Jahre z[1921 - 1941]z und die s[2{deutsche}n 1{Volksbücherei}]sen für die Jahre z[1933 - 1934]z, z[1937 - 1938]z; Berichte einzelner Kreise der o[2{Provinz} 1{Sachsen-Anhalt}]o, des o[2{Land}es 1{Mecklenburg}]o über Anzahl und Stand der Volksbüchereien; Übersicht über die Volksbüchereien der Kreise des o[2{Land}es 1{Sachsen-Anhalt}]o</w:t>
      </w:r>
    </w:p>
    <w:p>
      <w:r>
        <w:t>43</w:t>
        <w:tab/>
        <w:t>04.1946; 04.1947 - 10.1947</w:t>
      </w:r>
    </w:p>
    <w:p>
      <w:r>
        <w:br/>
        <w:t>30</w:t>
        <w:tab/>
        <w:t>889</w:t>
      </w:r>
    </w:p>
    <w:p>
      <w:r>
        <w:t>40</w:t>
        <w:tab/>
        <w:t>Übersicht über die in der o[sowj. Besatzungszone]o seit dem z[Mai 1945]z s[2{wiedereröffnete}n 1{Bibliothek}]sen, Stand z[Ende 1946]z</w:t>
      </w:r>
    </w:p>
    <w:p>
      <w:r>
        <w:t>43</w:t>
        <w:tab/>
        <w:t>22.05.1947</w:t>
      </w:r>
    </w:p>
    <w:p>
      <w:r>
        <w:br/>
        <w:t>30</w:t>
        <w:tab/>
        <w:t>626</w:t>
      </w:r>
    </w:p>
    <w:p>
      <w:r>
        <w:t>40</w:t>
        <w:tab/>
        <w:t>Aufbau und Tätigkeit des s[Büchereiwesen]ss</w:t>
      </w:r>
    </w:p>
    <w:p>
      <w:r>
        <w:t>41</w:t>
        <w:tab/>
        <w:t>u. a. s[Büchereiorganisation]s in den Ländern; s[Büchereigesetz]s; Zentrale gemeinsame s[Leserstatistik]s; Aktivierung des s[Büchereiwesen]ss durch die s[Partei]s; Stand des s[Bibliothekswesen]ss in der o[sowj. Besatzungszone]o vom z[02.05.1948]z; Ausarbeitung des s[1{Gesetz}es 2{zur s[Demokratisierung]s des Büchereiwesens}]s; Neuorganisation des k[1{Einkaufshaus}es 2{für s[Bücherei]sen}]k; s[Statistik]s des s[Bibliothekswesen]ss des o[2{Land}es 1{Thüringen}]o vom z[01.01.1948 - 30.06.1948]z</w:t>
      </w:r>
    </w:p>
    <w:p>
      <w:r>
        <w:t>43</w:t>
        <w:tab/>
        <w:t>10.1947 - 11.1948</w:t>
      </w:r>
    </w:p>
    <w:p>
      <w:r>
        <w:br/>
        <w:t>30</w:t>
        <w:tab/>
        <w:t>621</w:t>
      </w:r>
    </w:p>
    <w:p>
      <w:r>
        <w:t>40</w:t>
        <w:tab/>
        <w:t>Kontrolle und s[Säuberung]s der s[Bibliothek]sen und s[Leihbücherei]sen von s[2{faschistische}r 3{und militaristische}r 1{Literatur}]s</w:t>
      </w:r>
    </w:p>
    <w:p>
      <w:r>
        <w:t>41</w:t>
        <w:tab/>
        <w:t>u. a. Aufstellung der k[Kontrollkommission]k; Schlußprotokoll und Berichte über die Kontrolle von Bibliotheken und Leihbüchereien in o[Sachsen]o, o[Sachsen-Anhalt]o, o[Brandenburg]o, o[Thüringen]o und im o[2{sowj. Sektor} von Groß-1{Berlin}]o; Protokoll über die Schlußsitzung der k[Kommission zur Überprüfung der Bibliotheken]k</w:t>
      </w:r>
    </w:p>
    <w:p>
      <w:r>
        <w:t>43</w:t>
        <w:tab/>
        <w:t>07.1947 - 12.1947; 08.1948 - 06.1949</w:t>
      </w:r>
    </w:p>
    <w:p>
      <w:r>
        <w:br/>
        <w:t>30</w:t>
        <w:tab/>
        <w:t>885</w:t>
      </w:r>
    </w:p>
    <w:p>
      <w:r>
        <w:t>40</w:t>
        <w:tab/>
        <w:t>Bericht über die k[Bibliothek des Zeughauses]k und Vorschläge für die Übernahme von s[Literatur]s aus dieser s[Bibliothek]s</w:t>
      </w:r>
    </w:p>
    <w:p>
      <w:r>
        <w:t>43</w:t>
        <w:tab/>
        <w:t>05.1948</w:t>
      </w:r>
    </w:p>
    <w:p>
      <w:r>
        <w:br/>
        <w:t>30</w:t>
        <w:tab/>
        <w:t>616</w:t>
      </w:r>
    </w:p>
    <w:p>
      <w:r>
        <w:t>40</w:t>
        <w:tab/>
        <w:t>s[Gesetz zur s[Demokratisierung]s des s[Büchereiwesen]ss]s</w:t>
      </w:r>
    </w:p>
    <w:p>
      <w:r>
        <w:t>41</w:t>
        <w:tab/>
        <w:t>u. a. Begründung für die Notwendigkeit der s[Büchereigesetz]se in den Ländern der o[sowj. Besatzungszone]o; s[Gesetz zur Förderung des s[Bibliothekswesen]ss der o[DDR]o vom z[5. Mai 1950]z]s, Entwurf</w:t>
      </w:r>
    </w:p>
    <w:p>
      <w:r>
        <w:t>43</w:t>
        <w:tab/>
        <w:t>07.1948 - 05.1949</w:t>
      </w:r>
    </w:p>
    <w:p>
      <w:r>
        <w:br/>
        <w:t>30</w:t>
        <w:tab/>
        <w:t>616</w:t>
      </w:r>
    </w:p>
    <w:p>
      <w:r>
        <w:t>40</w:t>
        <w:tab/>
        <w:t>Säuberung der s[Bibliothek]sen und s[Buchhandlung]sen von s[2{nazistische}r, 3{militaristische}r, 4{antidemokratische}r 5{und antisowjetische}r 1{Literatur}]s</w:t>
      </w:r>
    </w:p>
    <w:p>
      <w:r>
        <w:t>41</w:t>
        <w:tab/>
        <w:t>u. a. Neue Richtlinien zur s[2{politische}n 1{Säuberung}]s; Richtlinie für die "Liste der s[2{auszusondernde}n 1{Literatur}]s"; Protokoll über die 3. Sitzung der k[Buchprüfungskommission]k der k[1{Deutsche}n 2{Zentralverwaltung für Volksbildung}]k bei der k[1{Deutsche}n 2{Bücherei} in 3{o[Leipzig]o}]k am z[28.07.1949]z; Befehl Nr.9 des p[5{Generalmajor}s 1{Dubrowski}]p vom z[13.03.1946]z über die Einrichtung einer k[Aufbewahrungsstelle für s[2{beschlagnahmte} 1{Literatur}]s]k bei der Deutschen Bücherei; Vorläufige Bestimmung über die Benutzung auszusondernder Literatur; Kontrolle der s[Säuberungsaktion]sen durch die k[SMAD]k; s[Literaturverzeichnis]s des o[2{Land}es 1{Sachsen}]o über auszusondernde Literatur aus Bibliotheken vom z[03.1949]z; Überprüfung der Durchführung des s[1{Befehl}s 2{Nr.4}]s vom z[13.05.1946]z und der Direktive 039 des k[1{Alliierte&lt;r&gt;}n 2{Kontrollrat}]kes vom z[10.08.1946]z "Einziehung von s[Literatur]s und s[1{Werk}en 2{nationalsozialistischen und militaristischen Charakters}]s"; Aufstellung der auszusondernden Literatur; Überprüfung sämtlicher Bibliotheken und s[Bücherei]sen des o[2{Land}es 1{Thüringen}]o; Zahl der s[Kontrollkommission]sen der Krs. des o[2{Land}es 1{Brandenburg}]o; Zusammensetzung der s[Buchbestände]s und Zugänge seit dem Jahre z[1945]z in den k[1{Landesbibliothek}en 2{o[Schwerin]o}]k, k[&lt;Landesbibliothek &gt;o[Neustrelitz]o]k, den k[1{Universitätsbibliothek}en 2{o[Rostock]o}]k, k[&lt;Universitätsbibliothek &gt;o[Greifswald]o]k; Überprüfung der Landesbibliothek Neustrelitz und der s[Universitätsbibliothek]s; Nachtragsliste der von der Landesbibliothek Neustrelitz s[2{ausgesonderte}n 1{Literatur}]s; Zusammenfassung der Kontrollergebnisse des o[2{Land}es 1{Brandenburg}]o vom z[07.06.1948]z; Aufgaben der Landes- und Kreiskommissionen bei der Kontrolle der Bibliotheken und Büchereien des Landes o[Sachsen-Anhalt]o und o[Thüringen]o</w:t>
      </w:r>
    </w:p>
    <w:p>
      <w:r>
        <w:t>43</w:t>
        <w:tab/>
        <w:t>01.1948 - 05.1950</w:t>
      </w:r>
    </w:p>
    <w:p>
      <w:r>
        <w:br/>
        <w:t>30</w:t>
        <w:tab/>
        <w:t>783</w:t>
      </w:r>
    </w:p>
    <w:p>
      <w:r>
        <w:t>40</w:t>
        <w:tab/>
        <w:t>Stand und Neuorganisation des "k[1{Einkaufshaus}es 2{für s[Bücherei]sen}" 3{GmbH in o[Leipzig]o}]k</w:t>
      </w:r>
    </w:p>
    <w:p>
      <w:r>
        <w:t>41</w:t>
        <w:tab/>
        <w:t>u. a. Entwurf des Verhandlungsprotokolls über die Gesellschaftsgründung der "k[Büchervereinigung]k"</w:t>
      </w:r>
    </w:p>
    <w:p>
      <w:r>
        <w:t>43</w:t>
        <w:tab/>
        <w:t>01.1949</w:t>
      </w:r>
    </w:p>
    <w:p>
      <w:r>
        <w:br/>
        <w:t>30</w:t>
        <w:tab/>
        <w:t>635</w:t>
      </w:r>
    </w:p>
    <w:p>
      <w:r>
        <w:t>40</w:t>
        <w:tab/>
        <w:t>s[Statistik]s über s[Bibliothek]sen und s[Bücherei]sen</w:t>
      </w:r>
    </w:p>
    <w:p>
      <w:r>
        <w:t>41</w:t>
        <w:tab/>
        <w:t>u. a. s[Volksbücherei]sen z[1.Halbjahr 1949]z; s[Bibliothek]sen der o[sowj. Besatzungszone]o z[1947 - 1949]z (s[2{Wissenschaftliche} 1{Bibliothek}]sen, s[2{Gewerbliche} 1{Leihbücherei}]sen; s[Betriebsbücherei]sen, s[Instituts-Bibliothek]sen); Bibliotheken und Büchereien der Länder, Stand vom z[31.12.1949]z; Büchereien des o[2{Land}es 1{Brandenburg}]o (Anzahl der s[Volks&lt;bücherei&gt;]s-, Leih-, s[Werkbücherei]sen und s[Bücher]s, Art der Bücher, Gesamtzahl der s[Leser]s, Charakteristik der im Bücherdienst Tätigen), Stand z[15.12.1948]z, z[01.01.1949 - 30.06.1949]z, z[15.03.1949]z und z[15.06.1949]z; Volksbüchereien des o[2{Land}es 1{Mecklenburg}]o, Stand vom z[31.08.1949]z; s[2{Wissenschaftliche} 1{Bibliothek}]sen und Büchereien der Länder o[Mecklenburg]o, Stand vom z[01.09.1949]z, o[Sachsen]o, o[Sachsen-Anhalt]o, o[Thüringen]o, Stand z[01.01.1949 - 30.06.1949]z; Volks- und Leihbüchereien von o[2{Groß-}1{Berlin}]o, Stand z[01.01.1949 - 30.06.1949]z; k[Öffentliche Wissenschaftliche s[Bibliothek]s o[Berlin]o]k und k[Universitätsbibliothek o[Berlin]o]k, Stand z[01.01.1949 - 30.06.1949]z</w:t>
      </w:r>
    </w:p>
    <w:p>
      <w:r>
        <w:t>43</w:t>
        <w:tab/>
        <w:t>06.1949 - 10.1950</w:t>
      </w:r>
    </w:p>
    <w:p>
      <w:r>
        <w:br/>
        <w:t>30</w:t>
        <w:tab/>
        <w:t>634</w:t>
      </w:r>
    </w:p>
    <w:p>
      <w:r>
        <w:t>40</w:t>
        <w:tab/>
        <w:t>Entwicklung des s[Bibliothekswesen]ss in der o[DDR]o</w:t>
      </w:r>
    </w:p>
    <w:p>
      <w:r>
        <w:t>41</w:t>
        <w:tab/>
        <w:t>u. a. Protokolle von der s[2{3.} 1{Verlegerkonferenz}]s am z[03.01.1952]z über Veröffentlichungen aus der t[1{Große}n 2{Sowj. Enzyklopädie}]t; Vorbereitung einer "Woche des s[2{o[sowjetisch]oe&lt;s&gt;}n 1{Buch}]ses"; Protokoll über die Sitzung des k[1{Bibliotheks-Ausschuss}es 2{der s[Ministerialbibliothek]sen}]k am z[25.04.1951]z; Resolution der s[2{o[Berlin]oer} 1{Bibliothekar}]se aus den s[2{allgemein öffentliche}n&lt; 1{Bibliothek&gt;}]s und s[2{wissenschaftliche}n 1{Bibliothek}]sen und s[Betriebsbücherei]sen vom z[29.03.1951]z in Berlin; Auszug "t[Aus der bibliothekarischen Welt]t" über den s[Kongreß der deutschen s[Bibliothekar]se]s vom z[15.05.1951 - 21.05.1951]z in o[Münster]o; Protokoll über die Arbeitsberatung der Leiter der größeren allgemeinen öffentlichen Bibliotheken und s[Ausbildungsbibliothek]sen vom z[05.07.1951 - 06.07.1951]z in o[Leipzig]o; Die s[Kreisbibliotheksstelle]sn; Schwerpunkte s[2{bibliothekarische}r 1{Aufbauarbeit}]s; Auszug aus dem Schreiben der k[1{Deutsche}n 2{Lehrerbücherei}]k über s[Rückgabe von s[2{deutsche}n 1{Bücher}]sn]s aus der o[Tschechoslowakei]o; Bericht "Über das Bibliothekswesen in der o[sowj. Besatzungszone]o"; Verzeichnis der wichtigsten s[Verlag]se der DDR und der s[Zeitschrift]sen; Notizen über die Arbeitstagung der Landesstellenleiter und Länderreferenten für das Bibliothekswesen der DDR am z[13.04.1950 - 14.04.1950]z; Arbeitsplan, Teilnehmerverzeichnis und Tagungsprotokolle der Arbeitswoche der Referenten für das Bibliothekswesen in der sowj. Besatzungszone vom z[13.03.1949 - 19.03.1949]z in o[Potsdam]o</w:t>
      </w:r>
    </w:p>
    <w:p>
      <w:r>
        <w:t>43</w:t>
        <w:tab/>
        <w:t>03.1949 - 01.1952</w:t>
      </w:r>
    </w:p>
    <w:p>
      <w:r>
        <w:br/>
        <w:t>30</w:t>
        <w:tab/>
        <w:t>616</w:t>
      </w:r>
    </w:p>
    <w:p>
      <w:r>
        <w:t>40</w:t>
        <w:tab/>
        <w:t>Bericht über die Tagung der s[2{o[sächsisch]oe&lt;r&gt;}n 1{Kreisbibliothekar}]se und Sachbearbeiter für das s[Büchereiwesen]s in der k[1{Sächsische}n 2{Landesstelle für Büchereiwesen o[Dresden]o}]k am z[23.02.1950 - 24.02.1950]z</w:t>
      </w:r>
    </w:p>
    <w:p>
      <w:r>
        <w:t>43</w:t>
        <w:tab/>
        <w:t>03.1950</w:t>
      </w:r>
    </w:p>
    <w:p>
      <w:r>
        <w:br/>
        <w:t>30</w:t>
        <w:tab/>
        <w:t>1125</w:t>
      </w:r>
    </w:p>
    <w:p>
      <w:r>
        <w:t>40</w:t>
        <w:tab/>
        <w:t>Resolution des k[1{Beirat}es 2{für das s[Bibliothekswesen]s}]k vom z[14.04.1950]z</w:t>
      </w:r>
    </w:p>
    <w:p>
      <w:r>
        <w:t>43</w:t>
        <w:tab/>
        <w:t>1950</w:t>
      </w:r>
    </w:p>
    <w:p>
      <w:r>
        <w:br/>
        <w:t>30</w:t>
        <w:tab/>
        <w:t>1291</w:t>
      </w:r>
    </w:p>
    <w:p>
      <w:r>
        <w:t>40</w:t>
        <w:tab/>
        <w:t>k[Interalliierte s[Musikleihbibliothek]s in o[Berlin]o]k</w:t>
      </w:r>
    </w:p>
    <w:p>
      <w:r>
        <w:t>41</w:t>
        <w:tab/>
        <w:t>u. a. Informationen über s[1{geheimdienstliche} 2{Tätigkeit}]s</w:t>
      </w:r>
    </w:p>
    <w:p>
      <w:r>
        <w:t>43</w:t>
        <w:tab/>
        <w:t>17.05.1950</w:t>
      </w:r>
    </w:p>
    <w:p>
      <w:r>
        <w:br/>
        <w:t>30</w:t>
        <w:tab/>
        <w:t>1125</w:t>
      </w:r>
    </w:p>
    <w:p>
      <w:r>
        <w:t>40</w:t>
        <w:tab/>
        <w:t>Bildung einer k[Arbeitsgemeinschaft der s[Bibliotheksinstitut]se in o[Berlin]o]k</w:t>
      </w:r>
    </w:p>
    <w:p>
      <w:r>
        <w:t>43</w:t>
        <w:tab/>
        <w:t>07.1950</w:t>
      </w:r>
    </w:p>
    <w:p>
      <w:r>
        <w:br/>
        <w:t>30</w:t>
        <w:tab/>
        <w:t>1272</w:t>
      </w:r>
    </w:p>
    <w:p>
      <w:r>
        <w:t>40</w:t>
        <w:tab/>
        <w:t>Anweisung des k[1{Minister}s 2{für Volksbildung}]k zur Errichtung von s[Jugend&lt;buchabteilung&gt;]s- und s[Kinderbuchabt.]s in allen s[Bibliothek]sen</w:t>
      </w:r>
    </w:p>
    <w:p>
      <w:r>
        <w:t>43</w:t>
        <w:tab/>
        <w:t>07.07.1950</w:t>
      </w:r>
    </w:p>
    <w:p>
      <w:r>
        <w:br/>
        <w:t>30</w:t>
        <w:tab/>
        <w:t>1138</w:t>
      </w:r>
    </w:p>
    <w:p>
      <w:r>
        <w:t>40</w:t>
        <w:tab/>
        <w:t>Verzögerung der Durchsetzung des s[1{Gesetz}es 2{zur s[Demokratisierung]s des s[Bibliothekswesen]ss}]s</w:t>
      </w:r>
    </w:p>
    <w:p>
      <w:r>
        <w:t>43</w:t>
        <w:tab/>
        <w:t>12.1950 - 01.1951</w:t>
      </w:r>
    </w:p>
    <w:p>
      <w:r>
        <w:br/>
        <w:t>30</w:t>
        <w:tab/>
        <w:t>1137</w:t>
      </w:r>
    </w:p>
    <w:p>
      <w:r>
        <w:t>40</w:t>
        <w:tab/>
        <w:t>Bericht von der Überprüfung s[2{private}r 1{Leihbücherei}]sen in o[Mecklenburg]o</w:t>
      </w:r>
    </w:p>
    <w:p>
      <w:r>
        <w:t>43</w:t>
        <w:tab/>
        <w:t>07.1951</w:t>
      </w:r>
    </w:p>
    <w:p>
      <w:r>
        <w:br/>
        <w:t>30</w:t>
        <w:tab/>
        <w:t>1291</w:t>
      </w:r>
    </w:p>
    <w:p>
      <w:r>
        <w:t>40</w:t>
        <w:tab/>
        <w:t>Organisation und Durchführung s[2{illegaler} 1{Büchertransport}]se aus der k[Staatsbibliothek o[Berlin]o]k nach o[Marburg]o</w:t>
      </w:r>
    </w:p>
    <w:p>
      <w:r>
        <w:t>43</w:t>
        <w:tab/>
        <w:t>29.07.1951</w:t>
      </w:r>
    </w:p>
    <w:p>
      <w:r>
        <w:br/>
        <w:t>30</w:t>
        <w:tab/>
        <w:t>4077</w:t>
      </w:r>
    </w:p>
    <w:p>
      <w:r>
        <w:t>31</w:t>
        <w:tab/>
        <w:t>5142</w:t>
      </w:r>
    </w:p>
    <w:p>
      <w:r>
        <w:t>40</w:t>
        <w:tab/>
        <w:t>Überprüfung der k[1{Deutsche}n 2{Zentralbücherei für s[Blinde]s in o[Leipzig]o}]k</w:t>
      </w:r>
    </w:p>
    <w:p>
      <w:r>
        <w:t>43</w:t>
        <w:tab/>
        <w:t>1951</w:t>
      </w:r>
    </w:p>
    <w:p>
      <w:r>
        <w:br/>
        <w:t>30</w:t>
        <w:tab/>
        <w:t>980</w:t>
      </w:r>
    </w:p>
    <w:p>
      <w:r>
        <w:t>40</w:t>
        <w:tab/>
        <w:t>Umwandlung des k[1{Einkaufshaus}es 2{für s[Bücherei]sen GmbH o[Leipzig]o}]k in einen s[2{volkseigene&lt;r&gt;}n 1{Betrieb}]s</w:t>
      </w:r>
    </w:p>
    <w:p>
      <w:r>
        <w:t>41</w:t>
        <w:tab/>
        <w:t>Enth. u.a: Statut des k[1{volkseigene&lt;s&gt;}n 2{Einkaufshaus}es 3{für Büchereien}]k vom z[06.03.1953]z; Einladung und Tagesordnung der örtlichen Gesellschaftsversammlung des Einkaufshauses für Büchereien am z[26.02.1953]z; Bericht des Geschäftsführers über das Geschäftsjahr vom z[01.01.1952 - 30.06.1952]z des Einkaufshauses für Büchereien GmbH Leipzig; Satzung des volkseigenen Einkaufshauses für Büchereien, Entwürfe; Protokoll und Geschäftsbericht der ordentlichen Gesellschaftsversammlung des Einkaufshauses für Büchereien GmbH Leipzig am z[11.02.1952]z; Begründung, Stellungnahme und Änderungsvorschläge zur VO über die Gründung eines volkseigenen Einkaufshauses für Büchereien Leipzig; VO über die Gründung eines volkseigenen Einkaufshauses für Büchereien Leipzig und Entwürfe; s[Rechtsträgernachweis]s des k[Min. für Volksbildung]k; Geschäftsberichte des Einkaufshauses für Büchereien GmbH Leipzig für die Jahre z[1945 - 1950]z und z[1950 - 1951]z; Umwandlung des Einkaufshauses für Büchereien GmbH in einen s[2{volkseigene&lt;r&gt;}n 1{Betrieb}]s; AO über die s[2{Organisation der} 1{Buchhandelsbetriebe der o[DDR]o}]s, Entwurf; s[Lizenzerteilung]s der k[SMAD]k vom z[21.06.1946]z für den k[Börsenverein der Deutschen s[Buchhändler]s]k</w:t>
      </w:r>
    </w:p>
    <w:p>
      <w:r>
        <w:t>43</w:t>
        <w:tab/>
        <w:t>03.1951 - 03.1953</w:t>
      </w:r>
    </w:p>
    <w:p>
      <w:r>
        <w:br/>
        <w:t>30</w:t>
        <w:tab/>
        <w:t>1280</w:t>
      </w:r>
    </w:p>
    <w:p>
      <w:r>
        <w:t>40</w:t>
        <w:tab/>
        <w:t>Überprüfung von s[Bibliothek]sen</w:t>
      </w:r>
    </w:p>
    <w:p>
      <w:r>
        <w:t>41</w:t>
        <w:tab/>
        <w:t>u. a. k[o[Thüringisch]oe Landesstelle für s[Buch&lt;wesen&gt;]s- und s[Bibliothekswesen]s in o[Jena]o]k; k[Stadtbibliothek o[Frankfurt/Oder]o]k</w:t>
      </w:r>
    </w:p>
    <w:p>
      <w:r>
        <w:t>43</w:t>
        <w:tab/>
        <w:t>09.1951 - 09.1953</w:t>
      </w:r>
    </w:p>
    <w:p>
      <w:r>
        <w:br/>
        <w:t>30</w:t>
        <w:tab/>
        <w:t>1273</w:t>
      </w:r>
    </w:p>
    <w:p>
      <w:r>
        <w:t>40</w:t>
        <w:tab/>
        <w:t>Übersichten über das s[Bibliothekspersonal]s und die Anzahl der s[Bibliothek]sen in den Ländern</w:t>
      </w:r>
    </w:p>
    <w:p>
      <w:r>
        <w:t>41</w:t>
        <w:tab/>
        <w:t>Enth. u.a: Anzahl der s[2{Allgemeine}n 3{öffentliche}n 1{Bibliothek}]sen in o[Mecklenburg]o, Stand z[01.1952]z; Verzeichnis der s[2{sächsische}n 1{Kreisstellen für s[Büchereiwesen]s}]s und der s[2{Allgemeine}n 3{öffentliche}n 1{Bibliothek}]sen des o[2{Land}es 1{Sachsen}]o; Übersicht über die s[Kleinstadt&lt;bibliothek&gt;]s und s[Dorfbibliothek]sen und der s[Kreisbibliothekar]se des o[2{Land}es 1{Thüringen}]o, Stand z[11.1951]z</w:t>
      </w:r>
    </w:p>
    <w:p>
      <w:r>
        <w:t>43</w:t>
        <w:tab/>
        <w:t>02.1952</w:t>
      </w:r>
    </w:p>
    <w:p>
      <w:r>
        <w:br/>
        <w:t>30</w:t>
        <w:tab/>
        <w:t>5151</w:t>
      </w:r>
    </w:p>
    <w:p>
      <w:r>
        <w:t>31</w:t>
        <w:tab/>
        <w:t>6680</w:t>
      </w:r>
    </w:p>
    <w:p>
      <w:r>
        <w:t>40</w:t>
        <w:tab/>
        <w:t>Gründung eines k[1{volkseigene&lt;s&gt;}n 2{Einkaufshaus}es 3{für s[Bücherei]sen in o[Leipzig]o}]k</w:t>
      </w:r>
    </w:p>
    <w:p>
      <w:r>
        <w:t>41</w:t>
        <w:tab/>
        <w:t>u. a. Protokoll der ordentlichen Gesellschaftsversammlung des Einkaufshauses vom z[12.03.1953]z</w:t>
      </w:r>
    </w:p>
    <w:p>
      <w:r>
        <w:t>43</w:t>
        <w:tab/>
        <w:t>06.1952 - 03.1953</w:t>
      </w:r>
    </w:p>
    <w:p>
      <w:r>
        <w:br/>
        <w:t>30</w:t>
        <w:tab/>
        <w:t>1353</w:t>
      </w:r>
    </w:p>
    <w:p>
      <w:r>
        <w:t>40</w:t>
        <w:tab/>
        <w:t>Bericht über die Überprüfung der "k[1{p[2{Ernst}-1{Abbe}]p-s[Bücherei]s}" 2{in o[Jena]o}]k</w:t>
      </w:r>
    </w:p>
    <w:p>
      <w:r>
        <w:t>43</w:t>
        <w:tab/>
        <w:t>06.1953</w:t>
      </w:r>
    </w:p>
    <w:p>
      <w:r>
        <w:br/>
        <w:t>30</w:t>
        <w:tab/>
        <w:t>990</w:t>
      </w:r>
    </w:p>
    <w:p>
      <w:r>
        <w:t>40</w:t>
        <w:tab/>
        <w:t>AO über die Struktur der s[2{städtische}n 1{Kinderbibliothek}]sen und die Koordinierung der Arbeit mit dem s[Kinderbuch]s in s[2{öffentliche}n 1{Bibliothek}]sen</w:t>
      </w:r>
    </w:p>
    <w:p>
      <w:r>
        <w:t>43</w:t>
        <w:tab/>
        <w:t>15.06.1954</w:t>
      </w:r>
    </w:p>
    <w:p>
      <w:r>
        <w:br/>
        <w:t>30</w:t>
        <w:tab/>
        <w:t>612</w:t>
      </w:r>
    </w:p>
    <w:p>
      <w:r>
        <w:t>40</w:t>
        <w:tab/>
        <w:t>Bericht von p[4{Dr.} 2{Carl} 1{Mones}]p über "Die Entwicklung des s[Bibliothekswesen]ss in der o[sowj. Besatzungszone]o"</w:t>
      </w:r>
    </w:p>
    <w:p>
      <w:r>
        <w:t>45</w:t>
        <w:tab/>
        <w:t>s.d.</w:t>
      </w:r>
    </w:p>
    <w:p>
      <w:r>
        <w:br/>
        <w:t>26</w:t>
        <w:tab/>
        <w:t>&lt; - &gt;</w:t>
      </w:r>
    </w:p>
    <w:p>
      <w:r>
        <w:t>27</w:t>
        <w:tab/>
        <w:t>Kultur, Medien und Sport \ s[Bibliothek]sen, Museen und Archive \ s[Bibliothek]sen (enthält auch s[Buchhandel]s) \ k[Pädagogische Zentralbibliothek]k</w:t>
      </w:r>
    </w:p>
    <w:p>
      <w:r>
        <w:t>30</w:t>
        <w:tab/>
        <w:t>1111</w:t>
      </w:r>
    </w:p>
    <w:p>
      <w:r>
        <w:t>40</w:t>
        <w:tab/>
        <w:t>Aufbau und Arbeitsweise der k[1{Pädagogische}n 2{Zentralbibliothek}]k</w:t>
      </w:r>
    </w:p>
    <w:p>
      <w:r>
        <w:t>41</w:t>
        <w:tab/>
        <w:t>u. a. Bestände der k[1{Deutsche}n 2{Lehrerbücherei}]k</w:t>
      </w:r>
    </w:p>
    <w:p>
      <w:r>
        <w:t>43</w:t>
        <w:tab/>
        <w:t>01.1950 - 11.1951</w:t>
      </w:r>
    </w:p>
    <w:p>
      <w:r>
        <w:br/>
        <w:t>30</w:t>
        <w:tab/>
        <w:t>6555</w:t>
      </w:r>
    </w:p>
    <w:p>
      <w:r>
        <w:t>31</w:t>
        <w:tab/>
        <w:t>329</w:t>
      </w:r>
    </w:p>
    <w:p>
      <w:r>
        <w:t>40</w:t>
        <w:tab/>
        <w:t>Übersichten über s[Neuerwerbung]sen der k[1{Pädagogische}n 2{Zentralbibliothek}]k</w:t>
      </w:r>
    </w:p>
    <w:p>
      <w:r>
        <w:t>43</w:t>
        <w:tab/>
        <w:t>01.1961 - 12.1961</w:t>
      </w:r>
    </w:p>
    <w:p/>
    <w:p/>
    <w:p>
      <w:r>
        <w:br/>
        <w:t>20</w:t>
        <w:tab/>
        <w:t>DR 3</w:t>
      </w:r>
    </w:p>
    <w:p>
      <w:r>
        <w:t>21</w:t>
        <w:tab/>
        <w:t>Ministerium für Hoch- und Fachschulwesen</w:t>
      </w:r>
    </w:p>
    <w:p>
      <w:r>
        <w:t>22</w:t>
        <w:tab/>
        <w:t>Schriftgut aus der Zeit nach 1945 \ Zivile staatliche Einrichtungen der Deutschen Demokratischen Republik \ Bildung, Kultur, Arbeit, Sozial- und Gesundheitswesen, Jugend \ #DR 3 Ministerium für Hoch- und Fachschulwesen</w:t>
      </w:r>
    </w:p>
    <w:p>
      <w:r>
        <w:t>23</w:t>
        <w:tab/>
        <w:t>1949 - 1990</w:t>
      </w:r>
    </w:p>
    <w:p>
      <w:r>
        <w:t>24</w:t>
        <w:tab/>
        <w:t>Findkartei</w:t>
      </w:r>
    </w:p>
    <w:p>
      <w:r>
        <w:t>26</w:t>
        <w:tab/>
        <w:t>&lt; - &gt;</w:t>
      </w:r>
    </w:p>
    <w:p>
      <w:r>
        <w:t>27</w:t>
        <w:tab/>
        <w:t>1951 - 1967 (1. Schicht) \ Leitung, Organisation und Arbeitsweise \ Anleitung und Kontrolle \ Inspektionen \ s[2{wissenschaftliche} 1{Bibliothek}]sen</w:t>
      </w:r>
    </w:p>
    <w:p>
      <w:r>
        <w:t>30</w:t>
        <w:tab/>
        <w:t>5463</w:t>
      </w:r>
    </w:p>
    <w:p>
      <w:r>
        <w:t>30z</w:t>
        <w:tab/>
        <w:t>DR 3 Nr. 5463 (1. Schicht)</w:t>
      </w:r>
    </w:p>
    <w:p>
      <w:r>
        <w:t>31</w:t>
        <w:tab/>
        <w:t>7180</w:t>
      </w:r>
    </w:p>
    <w:p>
      <w:r>
        <w:t>40</w:t>
        <w:tab/>
        <w:t>s[Bibliotheksstatistik]sen</w:t>
      </w:r>
    </w:p>
    <w:p>
      <w:r>
        <w:t>43</w:t>
        <w:tab/>
        <w:t>1951 - 1955</w:t>
      </w:r>
    </w:p>
    <w:p>
      <w:r>
        <w:br/>
        <w:t>30</w:t>
        <w:tab/>
        <w:t>1480</w:t>
      </w:r>
    </w:p>
    <w:p>
      <w:r>
        <w:t>30z</w:t>
        <w:tab/>
        <w:t>DR 3 Nr. 1480 (1. Schicht)</w:t>
      </w:r>
    </w:p>
    <w:p>
      <w:r>
        <w:t>31</w:t>
        <w:tab/>
        <w:t>1572/1</w:t>
      </w:r>
    </w:p>
    <w:p>
      <w:r>
        <w:t>40</w:t>
        <w:tab/>
        <w:t>Schriftwechsel mit Ministerien und der k[Deutschen Staatsbibliothek]k</w:t>
      </w:r>
    </w:p>
    <w:p>
      <w:r>
        <w:t>41</w:t>
        <w:tab/>
        <w:t>u.a.: Ablieferung von s[Pflichtexemplar]sen</w:t>
      </w:r>
    </w:p>
    <w:p>
      <w:r>
        <w:t>43</w:t>
        <w:tab/>
        <w:t>1959 - 1961</w:t>
      </w:r>
    </w:p>
    <w:p>
      <w:r>
        <w:br/>
        <w:t>30</w:t>
        <w:tab/>
        <w:t>4389</w:t>
      </w:r>
    </w:p>
    <w:p>
      <w:r>
        <w:t>30z</w:t>
        <w:tab/>
        <w:t>DR 3 Nr. 4389 (1. Schicht)</w:t>
      </w:r>
    </w:p>
    <w:p>
      <w:r>
        <w:t>31</w:t>
        <w:tab/>
        <w:t>5457</w:t>
      </w:r>
    </w:p>
    <w:p>
      <w:r>
        <w:t>40</w:t>
        <w:tab/>
        <w:t>Regelungen der s[Urheberrecht]se für s[2{wissenschaftliche} 1{Publikation}]sen</w:t>
      </w:r>
    </w:p>
    <w:p>
      <w:r>
        <w:t>41</w:t>
        <w:tab/>
        <w:t>Schriftwechsel mit dem k[Büro für s[Urheberrecht]se]k</w:t>
      </w:r>
    </w:p>
    <w:p>
      <w:r>
        <w:t>43</w:t>
        <w:tab/>
        <w:t>1952 - 1958</w:t>
      </w:r>
    </w:p>
    <w:p>
      <w:r>
        <w:br/>
        <w:t>30</w:t>
        <w:tab/>
        <w:t>154</w:t>
      </w:r>
    </w:p>
    <w:p>
      <w:r>
        <w:t>30z</w:t>
        <w:tab/>
        <w:t>DR 3 Nr. 154 (1. Schicht)</w:t>
      </w:r>
    </w:p>
    <w:p>
      <w:r>
        <w:t>31</w:t>
        <w:tab/>
        <w:t>1547/2</w:t>
      </w:r>
    </w:p>
    <w:p>
      <w:r>
        <w:t>40</w:t>
        <w:tab/>
        <w:t>Entwurf einer Neuordnung für die Sonderabt. (s[Sperrbibliothek]s) in den s[2{zentrale}n 3{wissenschaftliche}n 1{Bibliothek}]sen, der k[Staatsbibliothek]k und der k[1{Deutschen Bücherei} in 2{o[Leipzig]o}]k</w:t>
      </w:r>
    </w:p>
    <w:p>
      <w:r>
        <w:t>43</w:t>
        <w:tab/>
        <w:t>20.09.1955</w:t>
      </w:r>
    </w:p>
    <w:p>
      <w:r>
        <w:br/>
        <w:t>30</w:t>
        <w:tab/>
        <w:t>154</w:t>
      </w:r>
    </w:p>
    <w:p>
      <w:r>
        <w:t>30z</w:t>
        <w:tab/>
        <w:t>DR 3 Nr. 154 (1. Schicht)</w:t>
      </w:r>
    </w:p>
    <w:p>
      <w:r>
        <w:t>31</w:t>
        <w:tab/>
        <w:t>1547/2</w:t>
      </w:r>
    </w:p>
    <w:p>
      <w:r>
        <w:t>40</w:t>
        <w:tab/>
        <w:t>Entwurf der Verordnung über die Einrichtung von Sonderabt. an s[2{wissenschaftliche}n 1{Bibliothek}]sen (s[Sperrbibliothek]s) und Entwurf einer s[Benutzungsordnung]s für diese Sonderabt.</w:t>
      </w:r>
    </w:p>
    <w:p>
      <w:r>
        <w:t>43</w:t>
        <w:tab/>
        <w:t>29.11.1955</w:t>
      </w:r>
    </w:p>
    <w:p>
      <w:r>
        <w:br/>
        <w:t>30</w:t>
        <w:tab/>
        <w:t>154</w:t>
      </w:r>
    </w:p>
    <w:p>
      <w:r>
        <w:t>30z</w:t>
        <w:tab/>
        <w:t>DR 3 Nr. 154 (1. Schicht)</w:t>
      </w:r>
    </w:p>
    <w:p>
      <w:r>
        <w:t>31</w:t>
        <w:tab/>
        <w:t>1547/2</w:t>
      </w:r>
    </w:p>
    <w:p>
      <w:r>
        <w:t>40</w:t>
        <w:tab/>
        <w:t xml:space="preserve">Entwurf einer Verordnung über die Einrichtung von Sonderabt. an s[2{wissenschaftliche}n 1{Bibliothek}]sen (s[Sperrbibliothek]s) </w:t>
      </w:r>
    </w:p>
    <w:p>
      <w:r>
        <w:t>43</w:t>
        <w:tab/>
        <w:t>13.12.1955</w:t>
      </w:r>
    </w:p>
    <w:p>
      <w:r>
        <w:br/>
        <w:t>30</w:t>
        <w:tab/>
        <w:t>5465</w:t>
      </w:r>
    </w:p>
    <w:p>
      <w:r>
        <w:t>30z</w:t>
        <w:tab/>
        <w:t>DR 3 Nr. 5465 (1. Schicht)</w:t>
      </w:r>
    </w:p>
    <w:p>
      <w:r>
        <w:t>31</w:t>
        <w:tab/>
        <w:t>7185</w:t>
      </w:r>
    </w:p>
    <w:p>
      <w:r>
        <w:t>40</w:t>
        <w:tab/>
        <w:t>Erarbeitung der AO über die Erfassung und Sicherung der s[Bibliotheksbestände]s sowie der VO über die s[2{Ablieferung von} 1{Pflichtexemplar}]sen</w:t>
      </w:r>
    </w:p>
    <w:p>
      <w:r>
        <w:t>43</w:t>
        <w:tab/>
        <w:t>1952 - 1961</w:t>
      </w:r>
    </w:p>
    <w:p>
      <w:r>
        <w:br/>
        <w:t>30</w:t>
        <w:tab/>
        <w:t>183</w:t>
      </w:r>
    </w:p>
    <w:p>
      <w:r>
        <w:t>30z</w:t>
        <w:tab/>
        <w:t>DR 3 Nr. 183 (1. Schicht)</w:t>
      </w:r>
    </w:p>
    <w:p>
      <w:r>
        <w:t>31</w:t>
        <w:tab/>
        <w:t>1904/1</w:t>
      </w:r>
    </w:p>
    <w:p>
      <w:r>
        <w:t>40</w:t>
        <w:tab/>
        <w:t>Entwurf einer DB über die s[2{Ablieferung von} 1{Pflichtexemplar}]sen</w:t>
      </w:r>
    </w:p>
    <w:p>
      <w:r>
        <w:t>43</w:t>
        <w:tab/>
        <w:t>23.05.1961</w:t>
      </w:r>
    </w:p>
    <w:p>
      <w:r>
        <w:br/>
        <w:t>30</w:t>
        <w:tab/>
        <w:t>2876</w:t>
      </w:r>
    </w:p>
    <w:p>
      <w:r>
        <w:t>30z</w:t>
        <w:tab/>
        <w:t>DR 3 Nr. 2876 (1. Schicht)</w:t>
      </w:r>
    </w:p>
    <w:p>
      <w:r>
        <w:t>31</w:t>
        <w:tab/>
        <w:t>11232</w:t>
      </w:r>
    </w:p>
    <w:p>
      <w:r>
        <w:t>40</w:t>
        <w:tab/>
        <w:t>Entwicklung und Probleme der s[2{wissenschaftliche}n 1{Publikationstätigkeit}]s der s[1{Bibliothek}en 2{der Universität}]sen</w:t>
      </w:r>
    </w:p>
    <w:p>
      <w:r>
        <w:t>43</w:t>
        <w:tab/>
        <w:t>1963 - 1966</w:t>
      </w:r>
    </w:p>
    <w:p>
      <w:r>
        <w:br/>
        <w:t>30</w:t>
        <w:tab/>
        <w:t>4400</w:t>
      </w:r>
    </w:p>
    <w:p>
      <w:r>
        <w:t>30z</w:t>
        <w:tab/>
        <w:t>DR 3 Nr. 4400 (1. Schicht)</w:t>
      </w:r>
    </w:p>
    <w:p>
      <w:r>
        <w:t>31</w:t>
        <w:tab/>
        <w:t>5472</w:t>
      </w:r>
    </w:p>
    <w:p>
      <w:r>
        <w:t>40</w:t>
        <w:tab/>
        <w:t>Schriftwechsel mit s[2{wissenschaftliche}n 1{Bibliothek}]sen</w:t>
      </w:r>
    </w:p>
    <w:p>
      <w:r>
        <w:t>41</w:t>
        <w:tab/>
        <w:t>u.a.: Probleme von s[Sperrbibliothek]sen</w:t>
      </w:r>
    </w:p>
    <w:p>
      <w:r>
        <w:t>43</w:t>
        <w:tab/>
        <w:t>1952 - 1961</w:t>
      </w:r>
    </w:p>
    <w:p>
      <w:r>
        <w:br/>
        <w:t>26</w:t>
        <w:tab/>
        <w:t>&lt; - &gt;</w:t>
      </w:r>
    </w:p>
    <w:p>
      <w:r>
        <w:t>27</w:t>
        <w:tab/>
        <w:t>1951 - 1967 (1. Schicht) \ Leitung, Organisation und Arbeitsweise \ Anleitung und Kontrolle \ Berichterstattungen der unterstellten Einrichtungen</w:t>
      </w:r>
    </w:p>
    <w:p>
      <w:r>
        <w:t>30</w:t>
        <w:tab/>
        <w:t>5986</w:t>
      </w:r>
    </w:p>
    <w:p>
      <w:r>
        <w:t>30z</w:t>
        <w:tab/>
        <w:t>DR 3 Nr. 5986 (1. Schicht)</w:t>
      </w:r>
    </w:p>
    <w:p>
      <w:r>
        <w:t>31</w:t>
        <w:tab/>
        <w:t>1681/2</w:t>
      </w:r>
    </w:p>
    <w:p>
      <w:r>
        <w:t>40</w:t>
        <w:tab/>
        <w:t>Statistik über die wissenschaftlichen s[1{Bibliothek}en 2{der Universität}]sen</w:t>
      </w:r>
    </w:p>
    <w:p>
      <w:r>
        <w:t>43</w:t>
        <w:tab/>
        <w:t>1951 - 1955</w:t>
      </w:r>
    </w:p>
    <w:p>
      <w:r>
        <w:br/>
        <w:t>30</w:t>
        <w:tab/>
        <w:t>5985</w:t>
      </w:r>
    </w:p>
    <w:p>
      <w:r>
        <w:t>30z</w:t>
        <w:tab/>
        <w:t>DR 3 Nr. 5985 (1. Schicht)</w:t>
      </w:r>
    </w:p>
    <w:p>
      <w:r>
        <w:t>31</w:t>
        <w:tab/>
        <w:t>1681/1</w:t>
      </w:r>
    </w:p>
    <w:p>
      <w:r>
        <w:t>40</w:t>
        <w:tab/>
        <w:t>Statistik über die k[Deutsche Bücherei]k und k[Staatsbibliothek]k</w:t>
      </w:r>
    </w:p>
    <w:p>
      <w:r>
        <w:t>43</w:t>
        <w:tab/>
        <w:t>1951 - 1955</w:t>
      </w:r>
    </w:p>
    <w:p>
      <w:r>
        <w:br/>
        <w:t>30</w:t>
        <w:tab/>
        <w:t>5984</w:t>
      </w:r>
    </w:p>
    <w:p>
      <w:r>
        <w:t>30z</w:t>
        <w:tab/>
        <w:t>DR 3 Nr. 5984 (1. Schicht)</w:t>
      </w:r>
    </w:p>
    <w:p>
      <w:r>
        <w:t>31</w:t>
        <w:tab/>
        <w:t>1074/2</w:t>
      </w:r>
    </w:p>
    <w:p>
      <w:r>
        <w:t>40</w:t>
        <w:tab/>
        <w:t>Arbeitspläne und Erfüllungsberichte</w:t>
      </w:r>
    </w:p>
    <w:p>
      <w:r>
        <w:t>41</w:t>
        <w:tab/>
        <w:t>u.a.: Beratung mit s[Verlag]sen (Aktennotiz vom z[16.04.1951]z)</w:t>
      </w:r>
    </w:p>
    <w:p>
      <w:r>
        <w:t>43</w:t>
        <w:tab/>
        <w:t>1951 - 1955</w:t>
      </w:r>
    </w:p>
    <w:p>
      <w:r>
        <w:br/>
        <w:t>26</w:t>
        <w:tab/>
        <w:t>&lt; - &gt;</w:t>
      </w:r>
    </w:p>
    <w:p>
      <w:r>
        <w:t>27</w:t>
        <w:tab/>
        <w:t>1967 - 1989 (2. Schicht) \ Abt. s[2{Wisenschaftliche} 1{Bibliothek}]sen und Museen</w:t>
      </w:r>
    </w:p>
    <w:p>
      <w:r>
        <w:t>30</w:t>
        <w:tab/>
        <w:t>B 770 b</w:t>
      </w:r>
    </w:p>
    <w:p>
      <w:r>
        <w:t>30z</w:t>
        <w:tab/>
        <w:t>DR 3 Nr. B 770 b (2. Schicht)</w:t>
      </w:r>
    </w:p>
    <w:p>
      <w:r>
        <w:t>40</w:t>
        <w:tab/>
        <w:t>Ausarbeitung der s[Rahmenbenutzungsordnung]s der s[Bibliothek]sen</w:t>
      </w:r>
    </w:p>
    <w:p>
      <w:r>
        <w:t>41</w:t>
        <w:tab/>
        <w:t>u.a.: s[Erwerbungsgrundsätze]s</w:t>
      </w:r>
    </w:p>
    <w:p>
      <w:r>
        <w:t>43</w:t>
        <w:tab/>
        <w:t>1965 - 1968</w:t>
      </w:r>
    </w:p>
    <w:p>
      <w:r>
        <w:br/>
        <w:t>30</w:t>
        <w:tab/>
        <w:t>B 771 c</w:t>
      </w:r>
    </w:p>
    <w:p>
      <w:r>
        <w:t>30z</w:t>
        <w:tab/>
        <w:t>DR 3 Nr. B 771 c (2. Schicht)</w:t>
      </w:r>
    </w:p>
    <w:p>
      <w:r>
        <w:t>40</w:t>
        <w:tab/>
        <w:t>Verwaltung der s[Devisen]s für s[Kontingentliteratur]s</w:t>
      </w:r>
    </w:p>
    <w:p>
      <w:r>
        <w:t>43</w:t>
        <w:tab/>
        <w:t>1969 - 1970</w:t>
      </w:r>
    </w:p>
    <w:p>
      <w:r>
        <w:br/>
        <w:t>30</w:t>
        <w:tab/>
        <w:t>B 1347/2b</w:t>
      </w:r>
    </w:p>
    <w:p>
      <w:r>
        <w:t>30z</w:t>
        <w:tab/>
        <w:t>DR 3 Nr.  (2. Schicht)</w:t>
      </w:r>
    </w:p>
    <w:p>
      <w:r>
        <w:t>40</w:t>
        <w:tab/>
        <w:t>Absolventeneinsatz und Kaderforderungen, s[Buchschenkung für die o[UdSSR]o]s</w:t>
      </w:r>
    </w:p>
    <w:p>
      <w:r>
        <w:t>43</w:t>
        <w:tab/>
        <w:t>1969 - 1972</w:t>
      </w:r>
    </w:p>
    <w:p>
      <w:r>
        <w:br/>
        <w:t>30</w:t>
        <w:tab/>
        <w:t>B 1347/4b</w:t>
      </w:r>
    </w:p>
    <w:p>
      <w:r>
        <w:t>30z</w:t>
        <w:tab/>
        <w:t>DR 3 Nr. B 1347/4b (2. Schicht)</w:t>
      </w:r>
    </w:p>
    <w:p>
      <w:r>
        <w:t>40</w:t>
        <w:tab/>
        <w:t>s[Kontingente für die Literaturbereitstellung (s[NSW]s)]s</w:t>
      </w:r>
    </w:p>
    <w:p>
      <w:r>
        <w:t>43</w:t>
        <w:tab/>
        <w:t>1967 - 1971</w:t>
      </w:r>
    </w:p>
    <w:p>
      <w:r>
        <w:br/>
        <w:t>30</w:t>
        <w:tab/>
        <w:t>1850</w:t>
      </w:r>
    </w:p>
    <w:p>
      <w:r>
        <w:t>30z</w:t>
        <w:tab/>
        <w:t>DR 3 Nr. 1850 (2. Schicht)</w:t>
      </w:r>
    </w:p>
    <w:p>
      <w:r>
        <w:t>40</w:t>
        <w:tab/>
        <w:t>Schriftentausch</w:t>
      </w:r>
    </w:p>
    <w:p>
      <w:r>
        <w:t>41</w:t>
        <w:tab/>
        <w:t>u.a: s[2{Unrechtmäßiger} 1{Verkauf von s[Bibliotheksbestände]sn in die o[BRD]o}]s</w:t>
      </w:r>
    </w:p>
    <w:p>
      <w:r>
        <w:t>43</w:t>
        <w:tab/>
        <w:t>1965 - 1977; 1980 - 1990</w:t>
      </w:r>
    </w:p>
    <w:p>
      <w:r>
        <w:br/>
        <w:t>30</w:t>
        <w:tab/>
        <w:t>3020</w:t>
      </w:r>
    </w:p>
    <w:p>
      <w:r>
        <w:t>30z</w:t>
        <w:tab/>
        <w:t>DR 3 Nr. 3020 (2. Schicht)</w:t>
      </w:r>
    </w:p>
    <w:p>
      <w:r>
        <w:t>40</w:t>
        <w:tab/>
        <w:t>Gründung des k[Instituts für s[Verlagswesen]s und s[Buchhandel]s]k an der Philosophischen Fakultät der k[1{K&lt;arl-&gt;M&lt;arx-&gt;U&lt;niversität&gt;} 2{o[Leipzig]o}]k</w:t>
      </w:r>
    </w:p>
    <w:p>
      <w:r>
        <w:t>43</w:t>
        <w:tab/>
        <w:t>1967 - 1968</w:t>
      </w:r>
    </w:p>
    <w:p/>
    <w:p/>
    <w:p>
      <w:r>
        <w:br/>
        <w:t>20</w:t>
        <w:tab/>
        <w:t>DX 1</w:t>
      </w:r>
    </w:p>
    <w:p>
      <w:r>
        <w:t>21</w:t>
        <w:tab/>
        <w:t>SMAD</w:t>
      </w:r>
    </w:p>
    <w:p>
      <w:r>
        <w:t>22</w:t>
        <w:tab/>
        <w:t>Schriftgut aus der Zeit nach 1945 \ Sammlungen \ #DX 1 SMAD-Befehle</w:t>
      </w:r>
    </w:p>
    <w:p>
      <w:r>
        <w:t>23</w:t>
        <w:tab/>
        <w:t>1945 - 1949</w:t>
      </w:r>
    </w:p>
    <w:p>
      <w:r>
        <w:t>24</w:t>
        <w:tab/>
        <w:t>Sachthematische Findkartei</w:t>
      </w:r>
    </w:p>
    <w:p>
      <w:r>
        <w:t>26</w:t>
        <w:tab/>
        <w:t>&lt; - &gt;</w:t>
      </w:r>
    </w:p>
    <w:p>
      <w:r>
        <w:t>27</w:t>
        <w:tab/>
        <w:t>Zerschlagung des alten Staatsapparates und Aufbau antifaschistisch-demokratischer Verwaltungsorgane, Parteien und Organisationen \ Organisation und Arbeitsweise deutscher Organe \ Zentralverwaltungen</w:t>
      </w:r>
    </w:p>
    <w:p>
      <w:r>
        <w:t>30</w:t>
        <w:tab/>
        <w:t>Nr.7/46</w:t>
      </w:r>
    </w:p>
    <w:p>
      <w:r>
        <w:t>30z</w:t>
        <w:tab/>
        <w:t>DX 1 / Nr. 7/46</w:t>
      </w:r>
    </w:p>
    <w:p>
      <w:r>
        <w:t>40</w:t>
        <w:tab/>
        <w:t>Übergabe des Archivs und der s[Bücherei]s des ehemaligen k[Deutschen Konjunkturinstitut]ks an die Statistische Verwaltung in der o[1{Sowjetische}n 2{Besatzungszone Deutschlands}]o</w:t>
      </w:r>
    </w:p>
    <w:p>
      <w:r>
        <w:t>43</w:t>
        <w:tab/>
        <w:t>09.01.1946</w:t>
      </w:r>
    </w:p>
    <w:p>
      <w:r>
        <w:br/>
        <w:t>26</w:t>
        <w:tab/>
        <w:t>&lt; - &gt;</w:t>
      </w:r>
    </w:p>
    <w:p>
      <w:r>
        <w:t>27</w:t>
        <w:tab/>
        <w:t>Industrie \ Leicht- und Lebensmittelindustrie \ Zellstoff- und Papierindustrie</w:t>
      </w:r>
    </w:p>
    <w:p>
      <w:r>
        <w:t>30</w:t>
        <w:tab/>
        <w:t>Nr. 137/45</w:t>
      </w:r>
    </w:p>
    <w:p>
      <w:r>
        <w:t>34</w:t>
        <w:tab/>
        <w:t>Film 45052</w:t>
      </w:r>
    </w:p>
    <w:p>
      <w:r>
        <w:t>40</w:t>
        <w:tab/>
        <w:t>Über die s[Papierversorgung]s der s[Druckerei]sen und Lieferung von Rohstoffen und Brennstoffen für die Unternehmungen der Zellstoff- und s[Papierindustrie]s</w:t>
      </w:r>
    </w:p>
    <w:p>
      <w:r>
        <w:t>43</w:t>
        <w:tab/>
        <w:t>06.11.1945</w:t>
      </w:r>
    </w:p>
    <w:p>
      <w:r>
        <w:br/>
        <w:t>26</w:t>
        <w:tab/>
        <w:t>&lt; - &gt;</w:t>
      </w:r>
    </w:p>
    <w:p>
      <w:r>
        <w:t>27</w:t>
        <w:tab/>
        <w:t>Nichtmaterielle Bereiche \ Hoch- und Fachschulen, Volksbildung und Berufsausbildung ; Volksbildung und Berufsausbildung</w:t>
      </w:r>
    </w:p>
    <w:p>
      <w:r>
        <w:t>30</w:t>
        <w:tab/>
        <w:t>Nr.70/45</w:t>
      </w:r>
    </w:p>
    <w:p>
      <w:r>
        <w:t>34</w:t>
        <w:tab/>
        <w:t>Film 45051</w:t>
      </w:r>
    </w:p>
    <w:p>
      <w:r>
        <w:t>40</w:t>
        <w:tab/>
        <w:t>Die Organisation des s[Verlag]ses für die s[Unterrichts&lt;literatur&gt;]s und s[2{pädagogische} 1{Literatur}]s für die deutsche Bevölkerung der o[1{Sowjetische}n 2{Besatzungszone Deutschlands}]o</w:t>
      </w:r>
    </w:p>
    <w:p>
      <w:r>
        <w:t>43</w:t>
        <w:tab/>
        <w:t>25.09.1945</w:t>
      </w:r>
    </w:p>
    <w:p>
      <w:r>
        <w:br/>
        <w:t>30</w:t>
        <w:tab/>
        <w:t>Nr.150/46</w:t>
      </w:r>
    </w:p>
    <w:p>
      <w:r>
        <w:t>34</w:t>
        <w:tab/>
        <w:t>Film 45052</w:t>
      </w:r>
    </w:p>
    <w:p>
      <w:r>
        <w:t>40</w:t>
        <w:tab/>
        <w:t>Ausgabe von s[Lehrbücher]sn für die deutschen Schulen in der o[1{Sowjetische}n 2{Besatzungszone Deutschlands}]o</w:t>
      </w:r>
    </w:p>
    <w:p>
      <w:r>
        <w:t>43</w:t>
        <w:tab/>
        <w:t>18.05.1946</w:t>
      </w:r>
    </w:p>
    <w:p>
      <w:r>
        <w:br/>
        <w:t>26</w:t>
        <w:tab/>
        <w:t>&lt; - &gt;</w:t>
      </w:r>
    </w:p>
    <w:p>
      <w:r>
        <w:t>27</w:t>
        <w:tab/>
        <w:t>Nichtmaterielle Bereiche \ Kunst und Kultur</w:t>
      </w:r>
    </w:p>
    <w:p>
      <w:r>
        <w:t>30</w:t>
        <w:tab/>
        <w:t>Nr.039/45</w:t>
      </w:r>
    </w:p>
    <w:p>
      <w:r>
        <w:t>40</w:t>
        <w:tab/>
        <w:t>s[Konfiszierung s[2{nazistische}r 3{und militaristische}r 1{Literatur}]s]s</w:t>
      </w:r>
    </w:p>
    <w:p>
      <w:r>
        <w:t>43</w:t>
        <w:tab/>
        <w:t>08.09.1945</w:t>
      </w:r>
    </w:p>
    <w:p>
      <w:r>
        <w:t>45</w:t>
        <w:tab/>
        <w:t>Fotokopie ohne Quelle</w:t>
      </w:r>
    </w:p>
    <w:p>
      <w:r>
        <w:br/>
        <w:t>30</w:t>
        <w:tab/>
        <w:t>Nr.19/45</w:t>
      </w:r>
    </w:p>
    <w:p>
      <w:r>
        <w:t>40</w:t>
        <w:tab/>
        <w:t>Verbesserung der Arbeit der s[Verlag]se und s[Druckerei]sen und der Regelung der Kontrolle ihrer Tätigkeit</w:t>
      </w:r>
    </w:p>
    <w:p>
      <w:r>
        <w:t>43</w:t>
        <w:tab/>
        <w:t>02.08.1945</w:t>
      </w:r>
    </w:p>
    <w:p>
      <w:r>
        <w:br/>
        <w:t>30</w:t>
        <w:tab/>
        <w:t>Nr.0249/46</w:t>
      </w:r>
    </w:p>
    <w:p>
      <w:r>
        <w:t>40</w:t>
        <w:tab/>
        <w:t>Über die Rückführung s[2{evakuierte}r 1{Bücherbestände}]s und die Benutzung s[2{herrenlose}r 1{Bibliothek}]sen und s[2{&lt;herrenlose} &gt;1{Bücher}]s</w:t>
      </w:r>
    </w:p>
    <w:p>
      <w:r>
        <w:t>43</w:t>
        <w:tab/>
        <w:t>23.08.1946</w:t>
      </w:r>
    </w:p>
    <w:p>
      <w:r>
        <w:br/>
        <w:t>30</w:t>
        <w:tab/>
        <w:t>Nr.203/46</w:t>
      </w:r>
    </w:p>
    <w:p>
      <w:r>
        <w:t>34</w:t>
        <w:tab/>
        <w:t>Film 45052</w:t>
      </w:r>
    </w:p>
    <w:p>
      <w:r>
        <w:t>40</w:t>
        <w:tab/>
        <w:t>Schaffung einer s[2{öffentlich-wissenschaftliche}n 1{Bibliothek}]s in o[Berlin]o</w:t>
      </w:r>
    </w:p>
    <w:p>
      <w:r>
        <w:t>43</w:t>
        <w:tab/>
        <w:t>06.07.1946</w:t>
      </w:r>
    </w:p>
    <w:p>
      <w:r>
        <w:br/>
        <w:t>30</w:t>
        <w:tab/>
        <w:t>Nr.262/46</w:t>
      </w:r>
    </w:p>
    <w:p>
      <w:r>
        <w:t>34</w:t>
        <w:tab/>
        <w:t>Film 45054</w:t>
      </w:r>
    </w:p>
    <w:p>
      <w:r>
        <w:t>40</w:t>
        <w:tab/>
        <w:t>Über die Verpflichtung aller im Gebiet der o[1{Sowjetische}n 2{Besatzungszone Deutschlands}]o arbeitenden s[Verlag]se, Muster ihrer Produktion in deutscher Sprache vorzulegen</w:t>
      </w:r>
    </w:p>
    <w:p>
      <w:r>
        <w:t>43</w:t>
        <w:tab/>
        <w:t>02.09.1946</w:t>
      </w:r>
    </w:p>
    <w:p>
      <w:r>
        <w:br/>
        <w:t>30</w:t>
        <w:tab/>
        <w:t>Nr.356/46</w:t>
      </w:r>
    </w:p>
    <w:p>
      <w:r>
        <w:t>34</w:t>
        <w:tab/>
        <w:t>Film 45052</w:t>
      </w:r>
    </w:p>
    <w:p>
      <w:r>
        <w:t>40</w:t>
        <w:tab/>
        <w:t>Die Abgabe von s[Pflichtexemplar]sen und die Meldung aller seit dem z[9. Mai 1945]z erschienenen und in Zukunft erscheinenden s[Verlagswerk]se der in der o[1{Sowjetische}n 2{Besatzungszone}]o und im o[2{sowjetische&lt;r&gt;}n 3{Sektor} von 1{Berlin}]o ansässigen s[Verlag]se</w:t>
      </w:r>
    </w:p>
    <w:p>
      <w:r>
        <w:t>43</w:t>
        <w:tab/>
        <w:t>24.12.1946</w:t>
      </w:r>
    </w:p>
    <w:p>
      <w:r>
        <w:br/>
        <w:t>30</w:t>
        <w:tab/>
        <w:t>Nr.0314/47</w:t>
      </w:r>
    </w:p>
    <w:p>
      <w:r>
        <w:t>34</w:t>
        <w:tab/>
        <w:t>Film 45051</w:t>
      </w:r>
    </w:p>
    <w:p>
      <w:r>
        <w:t>40</w:t>
        <w:tab/>
        <w:t>Allgemeiner deutscher s[Autorenkongreß]s</w:t>
      </w:r>
    </w:p>
    <w:p>
      <w:r>
        <w:t>43</w:t>
        <w:tab/>
        <w:t>09.09.1947</w:t>
      </w:r>
    </w:p>
    <w:p>
      <w:r>
        <w:br/>
        <w:t>30</w:t>
        <w:tab/>
        <w:t>Nr.25/47</w:t>
      </w:r>
    </w:p>
    <w:p>
      <w:r>
        <w:t>34</w:t>
        <w:tab/>
        <w:t>Film 45051</w:t>
      </w:r>
    </w:p>
    <w:p>
      <w:r>
        <w:t>40</w:t>
        <w:tab/>
        <w:t>Über die Einrichtung eines k[Rates für ideologische Fragen des s[Verlagswesen]ss]k in der o[1{Sowjetische}n 2{Besatzungszone Deutschlands}]o</w:t>
      </w:r>
    </w:p>
    <w:p>
      <w:r>
        <w:t>43</w:t>
        <w:tab/>
        <w:t>25.01.1947</w:t>
      </w:r>
    </w:p>
    <w:p>
      <w:r>
        <w:br/>
        <w:t>30</w:t>
        <w:tab/>
        <w:t>Nr.90/47</w:t>
      </w:r>
    </w:p>
    <w:p>
      <w:r>
        <w:t>34</w:t>
        <w:tab/>
        <w:t>Film 45051</w:t>
      </w:r>
    </w:p>
    <w:p>
      <w:r>
        <w:t>40</w:t>
        <w:tab/>
        <w:t>Die Tätigkeit der s[Verlag]se und s[Druckerei]sen</w:t>
      </w:r>
    </w:p>
    <w:p>
      <w:r>
        <w:t>43</w:t>
        <w:tab/>
        <w:t>17.04.1947</w:t>
      </w:r>
    </w:p>
    <w:p/>
    <w:p/>
    <w:p>
      <w:r>
        <w:br/>
      </w:r>
    </w:p>
    <w:p/>
    <w:sectPr w:rsidR="00000000">
      <w:pgSz w:w="11907" w:h="16840"/>
      <w:pgMar w:top="2948" w:right="2268"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587B"/>
    <w:rsid w:val="00C15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CB2578-A21C-40FC-B950-478C3C4F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rFonts w:ascii="Univers" w:hAnsi="Univers"/>
      <w:sz w:val="22"/>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1875</TotalTime>
  <Pages>2</Pages>
  <Words>25174</Words>
  <Characters>158598</Characters>
  <Application>Microsoft Office Word</Application>
  <DocSecurity>4</DocSecurity>
  <Lines>1321</Lines>
  <Paragraphs>366</Paragraphs>
  <ScaleCrop>false</ScaleCrop>
  <Company>Deutsche Nationalbibliothek</Company>
  <LinksUpToDate>false</LinksUpToDate>
  <CharactersWithSpaces>183406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Bundesarchiv</dc:title>
  <dc:subject/>
  <dc:creator>Jacqueline Fischer</dc:creator>
  <cp:keywords/>
  <cp:lastModifiedBy>Wendler, André</cp:lastModifiedBy>
  <cp:revision>2</cp:revision>
  <cp:lastPrinted>2000-05-22T12:22:00Z</cp:lastPrinted>
  <dcterms:created xsi:type="dcterms:W3CDTF">2021-02-26T09:00:00Z</dcterms:created>
  <dcterms:modified xsi:type="dcterms:W3CDTF">2021-02-26T09:00:00Z</dcterms:modified>
</cp:coreProperties>
</file>