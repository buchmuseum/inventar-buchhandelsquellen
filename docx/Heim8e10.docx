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Heimsen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Dörstetterweg 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32469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Petershagen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05768 / 200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</w:t>
      </w:r>
      <w:r>
        <w:rPr>
          <w:rFonts w:ascii="CoArier" w:hAnsi="CoArier"/>
          <w:sz w:val="24"/>
          <w:szCs w:val="24"/>
        </w:rPr>
        <w:t>anmeldung und mit Genehmigung.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Heimsen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Heimsen, Kirchenkreis Minden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Heimsen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Teil Vorgeordnetes Archiv von Dr. Koechling, 1947 \ B. Verfügungen und Rundschreiben vorgesetzter Behörden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15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015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Heimsen Nr. 15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B 6, Bd. 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Verfügungen und Zirkulare zu inneren Angeleg</w:t>
      </w:r>
      <w:r>
        <w:rPr>
          <w:rFonts w:ascii="CoArier" w:hAnsi="CoArier"/>
          <w:sz w:val="24"/>
          <w:szCs w:val="24"/>
        </w:rPr>
        <w:t>enheiten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Einführung eines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1853 - 1863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Teil Vorgeordnetes Archiv von Dr. Koechling, 1947 \ G. Schulsache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37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037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Heimsen Nr. 37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G 11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Schulangelegenheiten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Genehmigung zur Einführung eines neuen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Lesebuch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1832 - 1900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I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Teil Vorgeordnetes Archiv von Dr. Koechling, 1947 \ I. Gottesdienst und Seelsorge. Kirchliches Bekenntnis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42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042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Heimsen Nr. 42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 2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Grundgesetze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Minden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Erstellung einer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Subskriptionsliste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1817 - 1823 ; 1895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Heimsen Nr. 44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 4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Korrespondenz zur Konzeption eines Sonntagsblattes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1902 - 1903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L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Teil Vorgeordnetes Archiv von Dr. Koechling, 1947 \ L. Kirchliche Wohlfahrtspflege. Kollekten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53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053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Heimsen Nr. 53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L 9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S. </w:t>
      </w:r>
      <w:r>
        <w:rPr>
          <w:rFonts w:ascii="CoArier" w:hAnsi="CoArier"/>
          <w:sz w:val="24"/>
          <w:szCs w:val="24"/>
        </w:rPr>
        <w:t>6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Beihilfe;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Buchanschaffung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6715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1893 - 1903</w:t>
      </w:r>
    </w:p>
    <w:p w:rsidR="00000000" w:rsidRDefault="00E6715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7159"/>
    <w:rsid w:val="00E6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7E59F-CB92-4821-BBD5-8CB9301E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239</Words>
  <Characters>1507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Heimsen</dc:title>
  <dc:subject>Ludwig</dc:subject>
  <dc:creator>Fischer</dc:creator>
  <cp:keywords>DFG-Quellenrepertorium Pfarrarchiv Heimsen</cp:keywords>
  <dc:description>aufgenommen im Zentralarchiv Bielefeld</dc:description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