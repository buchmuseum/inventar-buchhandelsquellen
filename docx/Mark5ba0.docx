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809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Marktredwitz</w:t>
      </w:r>
    </w:p>
    <w:p w:rsidR="00000000" w:rsidRDefault="00B809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Neues Rathaus, Egerstr. 2</w:t>
      </w:r>
    </w:p>
    <w:p w:rsidR="00000000" w:rsidRDefault="00B809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609 (95614 Marktredwitz)</w:t>
      </w:r>
    </w:p>
    <w:p w:rsidR="00000000" w:rsidRDefault="00B809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95615</w:t>
      </w:r>
    </w:p>
    <w:p w:rsidR="00000000" w:rsidRDefault="00B809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Marktredwitz</w:t>
      </w:r>
    </w:p>
    <w:p w:rsidR="00000000" w:rsidRDefault="00B809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Tel.:(09231)501-112 Fax:(09231)501-174</w:t>
      </w:r>
    </w:p>
    <w:p w:rsidR="00000000" w:rsidRDefault="00B809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Do 8.00 - 12.00 Uhr; Mo - Mi 14.00 -16.00 Uhr; Do 14.00 -18.00 Uhr; Fr 8.00 -13.</w:t>
      </w:r>
      <w:r>
        <w:rPr>
          <w:rFonts w:ascii="Courier" w:hAnsi="Courier"/>
          <w:sz w:val="24"/>
        </w:rPr>
        <w:t xml:space="preserve">00 Uhr - (Fr. Kalbskopf), </w:t>
      </w:r>
    </w:p>
    <w:p w:rsidR="00000000" w:rsidRDefault="00B809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Ergebnis aufgrund der schriftlichen Umfrage (Antwort v. 25.5.1993) und einer telefonischen Rückfrage</w:t>
      </w:r>
    </w:p>
    <w:p w:rsidR="00000000" w:rsidRDefault="00B809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Bestand B</w:t>
      </w:r>
    </w:p>
    <w:p w:rsidR="00000000" w:rsidRDefault="00B809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B809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B</w:t>
      </w:r>
    </w:p>
    <w:p w:rsidR="00000000" w:rsidRDefault="00B809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1816 - 1945</w:t>
      </w:r>
    </w:p>
    <w:p w:rsidR="00000000" w:rsidRDefault="00B809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B809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 314/0</w:t>
      </w:r>
    </w:p>
    <w:p w:rsidR="00000000" w:rsidRDefault="00B809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Handhabung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</w:p>
    <w:p w:rsidR="00000000" w:rsidRDefault="00B809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1838 - 1859</w:t>
      </w:r>
    </w:p>
    <w:p w:rsidR="00000000" w:rsidRDefault="00B809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B 314/5</w:t>
      </w:r>
    </w:p>
    <w:p w:rsidR="00000000" w:rsidRDefault="00B809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Einführung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Lokalwochenblatt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B809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1834 - 1900</w:t>
      </w:r>
    </w:p>
    <w:p w:rsidR="00000000" w:rsidRDefault="00B80931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0931"/>
    <w:rsid w:val="00B8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2285F-EA78-413E-B80F-9F4CC885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</TotalTime>
  <Pages>2</Pages>
  <Words>83</Words>
  <Characters>529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</dc:creator>
  <cp:keywords/>
  <cp:lastModifiedBy>Wendler, André</cp:lastModifiedBy>
  <cp:revision>2</cp:revision>
  <cp:lastPrinted>8909-06-25T01:07:42Z</cp:lastPrinted>
  <dcterms:created xsi:type="dcterms:W3CDTF">2021-02-26T09:19:00Z</dcterms:created>
  <dcterms:modified xsi:type="dcterms:W3CDTF">2021-02-26T09:19:00Z</dcterms:modified>
</cp:coreProperties>
</file>