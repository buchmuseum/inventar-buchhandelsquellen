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C45EB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Archiv der Ev.-Luth. Kirchgemeinde Riesa-Pausitz, St. Martinskirche</w:t>
      </w:r>
    </w:p>
    <w:p w:rsidR="00000000" w:rsidRDefault="00C45EB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Nickritzer Str. 2</w:t>
      </w:r>
    </w:p>
    <w:p w:rsidR="00000000" w:rsidRDefault="00C45EB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01589</w:t>
      </w:r>
    </w:p>
    <w:p w:rsidR="00000000" w:rsidRDefault="00C45EB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Riesa</w:t>
      </w:r>
    </w:p>
    <w:p w:rsidR="00000000" w:rsidRDefault="00C45EB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nach Voranm</w:t>
      </w:r>
      <w:r>
        <w:rPr>
          <w:rFonts w:ascii="CoArier" w:hAnsi="CoArier"/>
          <w:sz w:val="24"/>
          <w:szCs w:val="24"/>
        </w:rPr>
        <w:t>eldung</w:t>
      </w:r>
    </w:p>
    <w:p w:rsidR="00000000" w:rsidRDefault="00C45EB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Ev.-Luth. Kirchgemeinde Pausitz</w:t>
      </w:r>
    </w:p>
    <w:p w:rsidR="00000000" w:rsidRDefault="00C45EB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Ev.-Luth. Kirchgemeinde Pausitz</w:t>
      </w:r>
    </w:p>
    <w:p w:rsidR="00000000" w:rsidRDefault="00C45EB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  <w:t>Evangelisch-Lutherische Kirchgemeinde Pausitz (Kirchenbezirk Großenhain)</w:t>
      </w:r>
    </w:p>
    <w:p w:rsidR="00000000" w:rsidRDefault="00C45EB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Repertorium, 1 Bd.</w:t>
      </w:r>
    </w:p>
    <w:p w:rsidR="00000000" w:rsidRDefault="00C45EB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  <w:t>VI.6.</w:t>
      </w:r>
    </w:p>
    <w:p w:rsidR="00000000" w:rsidRDefault="00C45EB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VI. Pfarrer; Geistlichkeit \ 6. Pfarramtskorrespondenz</w:t>
      </w:r>
    </w:p>
    <w:p w:rsidR="00000000" w:rsidRDefault="00C45EB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4.</w:t>
      </w:r>
    </w:p>
    <w:p w:rsidR="00000000" w:rsidRDefault="00C45EB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Pausitz, VI.6.4.</w:t>
      </w:r>
    </w:p>
    <w:p w:rsidR="00000000" w:rsidRDefault="00C45EB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12</w:t>
      </w:r>
    </w:p>
    <w:p w:rsidR="00000000" w:rsidRDefault="00C45EB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Pfarramtskorrespondenz</w:t>
      </w:r>
    </w:p>
    <w:p w:rsidR="00000000" w:rsidRDefault="00C45EB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u. a.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Beschaffung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von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Bücher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>n</w:t>
      </w:r>
    </w:p>
    <w:p w:rsidR="00000000" w:rsidRDefault="00C45EB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1951 - 1971</w:t>
      </w:r>
    </w:p>
    <w:p w:rsidR="00000000" w:rsidRDefault="00C45EB7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45EB7"/>
    <w:rsid w:val="00C4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55A500-F116-4EC3-ACB6-BB9D8873D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72</Words>
  <Characters>457</Characters>
  <Application>Microsoft Office Word</Application>
  <DocSecurity>4</DocSecurity>
  <Lines>3</Lines>
  <Paragraphs>1</Paragraphs>
  <ScaleCrop>false</ScaleCrop>
  <Company>Deutsche Nationalbibliothek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Kirchgemeindearchiv Pausitz</dc:title>
  <dc:subject>Dr. Monden</dc:subject>
  <dc:creator>Fischer</dc:creator>
  <cp:keywords>DFG-Quellenrepertorium Kirchgemeindearchiv Pausitz</cp:keywords>
  <dc:description/>
  <cp:lastModifiedBy>Wendler, André</cp:lastModifiedBy>
  <cp:revision>2</cp:revision>
  <dcterms:created xsi:type="dcterms:W3CDTF">2021-02-26T09:24:00Z</dcterms:created>
  <dcterms:modified xsi:type="dcterms:W3CDTF">2021-02-26T09:24:00Z</dcterms:modified>
</cp:coreProperties>
</file>