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Löbnitz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Delitzscher Str. 3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04509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Löbnitz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034208 / 2127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</w:t>
      </w:r>
      <w:r>
        <w:rPr>
          <w:rFonts w:ascii="CoArier" w:hAnsi="CoArier"/>
          <w:sz w:val="24"/>
          <w:szCs w:val="24"/>
        </w:rPr>
        <w:t>ranmeldung und mit Genehmigung.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Löbnitz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Löbnitz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Löbnitz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II.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Kirchenrechnungen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Löbnitz II.-2.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Bibelverkaufsrechnungen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1853 - 1881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VI.15.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VI. Kirchen \ 15. Christliche Vereine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VI.15.-1.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Bibel-Gesellschaft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-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</w:t>
      </w:r>
      <w:r>
        <w:rPr>
          <w:rFonts w:ascii="CoArier" w:hAnsi="CoArier"/>
          <w:sz w:val="24"/>
          <w:szCs w:val="24"/>
        </w:rPr>
        <w:t>öbnitz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2949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1853 - 1857</w:t>
      </w:r>
    </w:p>
    <w:p w:rsidR="00000000" w:rsidRDefault="0029499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499D"/>
    <w:rsid w:val="0029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96A07-4132-4AA8-A9BC-9AE720A5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91</Words>
  <Characters>580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Löbnitz</dc:title>
  <dc:subject>Ludwig</dc:subject>
  <dc:creator>Fischer</dc:creator>
  <cp:keywords>DFG-Quellenrepertorium Kirchengemeinde Löbnitz</cp:keywords>
  <dc:description>Zentralarchiv Magdeburg</dc:description>
  <cp:lastModifiedBy>Wendler, André</cp:lastModifiedBy>
  <cp:revision>2</cp:revision>
  <dcterms:created xsi:type="dcterms:W3CDTF">2021-02-26T09:18:00Z</dcterms:created>
  <dcterms:modified xsi:type="dcterms:W3CDTF">2021-02-26T09:18:00Z</dcterms:modified>
</cp:coreProperties>
</file>