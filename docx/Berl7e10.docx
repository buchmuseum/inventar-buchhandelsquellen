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Landeskirchliches Archiv der Evangelischen Kirche in Berlin-Brandenburg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Goethestr. 85-87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10623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Berlin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Tel: 030/3192-0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Nach Vereinbarung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Das Landeskirchliche Archiv der Evangelischen Kirche in Berlin-Brandenburg befindet sich im Aufbau.</w:t>
      </w:r>
      <w:r>
        <w:rPr>
          <w:rFonts w:ascii="Courier" w:hAnsi="Courier"/>
          <w:sz w:val="24"/>
        </w:rPr>
        <w:t xml:space="preserve"> Der Bestand Konsistorium Berlin-Brandenburg ist bislang auf verschiedene Dienststellen verteilt: Evangelisches Zentralarchiv in Berlin, Jebensstr. 3 (u.a. Depositum Konsistorium bis 1945 - Bestand 14) und Konsistorium der Evangelischen Kirche in Berlin-Brandenburg, Goethestr. 57/58 (Konsistorium ab 1945 - "Neuarchiv").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Neuarchiv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Konsistorium Berlin-Brandenburg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Konsistorium Berlin-Brandenburg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1945 - 1972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Abgabeverzeichnis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17/H I 7/A 1/I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17/H I 7/A 1/I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</w:t>
      </w:r>
      <w:r>
        <w:rPr>
          <w:rFonts w:ascii="Courier" w:hAnsi="Courier"/>
          <w:sz w:val="24"/>
        </w:rPr>
        <w:t>5 - 1947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17/A 9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17/A 9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1946 - 1961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17/A 917/A 9/I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17/A 917/A 9/I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1962 - 1966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26/H I 7/A 1b/I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26/H I 7/A 1b/I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Arbeitsgemeinschaft für das Archiv-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Bibliothekswesen</w:t>
      </w:r>
      <w:r>
        <w:rPr>
          <w:rFonts w:ascii="Courier" w:hAnsi="Courier"/>
          <w:vanish/>
          <w:sz w:val="24"/>
        </w:rPr>
        <w:t>]s]s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1953 - 1971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59/H I 7/D 2d/I - III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59/H I 7/D 2d/I - III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Berliner Hefte</w:t>
      </w:r>
      <w:r>
        <w:rPr>
          <w:rFonts w:ascii="Courier" w:hAnsi="Courier"/>
          <w:vanish/>
          <w:sz w:val="24"/>
        </w:rPr>
        <w:t>]t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1957 - 1968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60/H I 7/D 2d/IV - V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60/H I 7/D 2d/IV - V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Berliner Hefte</w:t>
      </w:r>
      <w:r>
        <w:rPr>
          <w:rFonts w:ascii="Courier" w:hAnsi="Courier"/>
          <w:vanish/>
          <w:sz w:val="24"/>
        </w:rPr>
        <w:t>]t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1969 - 1972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85/B 10/I - III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</w:t>
      </w:r>
      <w:r>
        <w:rPr>
          <w:rFonts w:ascii="Courier" w:hAnsi="Courier"/>
          <w:sz w:val="24"/>
        </w:rPr>
        <w:t>euarchiv, 85/B 10/I - III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1952 - 1969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86/B 10/IV - VI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86/B 10/IV - VI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1970 - 1972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87/B 10d/I - II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87/B 10d/I - II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(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United Bible Society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>)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1963 - 1970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96/C 3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96/C 3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Christlicher Zeitschriftenverein</w:t>
      </w:r>
      <w:r>
        <w:rPr>
          <w:rFonts w:ascii="Courier" w:hAnsi="Courier"/>
          <w:vanish/>
          <w:sz w:val="24"/>
        </w:rPr>
        <w:t>]k]s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1959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96/C 3/I - II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96/C 3/I - II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Christlicher Zeitschriftenverein</w:t>
      </w:r>
      <w:r>
        <w:rPr>
          <w:rFonts w:ascii="Courier" w:hAnsi="Courier"/>
          <w:vanish/>
          <w:sz w:val="24"/>
        </w:rPr>
        <w:t>]k]s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1960 - 1971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91/H I 7/B 3/I - II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91/H</w:t>
      </w:r>
      <w:r>
        <w:rPr>
          <w:rFonts w:ascii="Courier" w:hAnsi="Courier"/>
          <w:sz w:val="24"/>
        </w:rPr>
        <w:t xml:space="preserve"> I 7/B 3/I - II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Getrennte gehören zusammen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1963 - 1970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125/H I 7/K 5d/I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125/H I 7/K 5d/I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Evangelisches Forum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bildende Kunst der Gegenwart</w:t>
      </w:r>
      <w:r>
        <w:rPr>
          <w:rFonts w:ascii="Courier" w:hAnsi="Courier"/>
          <w:vanish/>
          <w:sz w:val="24"/>
        </w:rPr>
        <w:t>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1967 - 1971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143/E 3w/I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143/E 3w/I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Katechismus-Ausschuß</w:t>
      </w:r>
      <w:r>
        <w:rPr>
          <w:rFonts w:ascii="Courier" w:hAnsi="Courier"/>
          <w:vanish/>
          <w:sz w:val="24"/>
        </w:rPr>
        <w:t>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1968 - 1969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148/V 12/11/I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148/V 12/11/I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Evangelischer Preßverband für Deutschland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Böhme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1946 - 1971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149/Sch 7/I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149/Sch 7/I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Evangelischer Sch</w:t>
      </w:r>
      <w:r>
        <w:rPr>
          <w:rFonts w:ascii="Courier" w:hAnsi="Courier"/>
          <w:sz w:val="24"/>
        </w:rPr>
        <w:t>rifttumsdienst</w:t>
      </w:r>
      <w:r>
        <w:rPr>
          <w:rFonts w:ascii="Courier" w:hAnsi="Courier"/>
          <w:vanish/>
          <w:sz w:val="24"/>
        </w:rPr>
        <w:t>]k]s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1964 - 1968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206/G 7/I - II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206/G 7/I - II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Gesangbücher</w:t>
      </w:r>
      <w:r>
        <w:rPr>
          <w:rFonts w:ascii="Courier" w:hAnsi="Courier"/>
          <w:vanish/>
          <w:sz w:val="24"/>
        </w:rPr>
        <w:t>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1945 - 1960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206/G 7/III - IV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206/G 7/III - IV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Gesangbücher</w:t>
      </w:r>
      <w:r>
        <w:rPr>
          <w:rFonts w:ascii="Courier" w:hAnsi="Courier"/>
          <w:vanish/>
          <w:sz w:val="24"/>
        </w:rPr>
        <w:t>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1961 - 1971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206/G 7d/I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206/G 7d/I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Gesangbücher</w:t>
      </w:r>
      <w:r>
        <w:rPr>
          <w:rFonts w:ascii="Courier" w:hAnsi="Courier"/>
          <w:vanish/>
          <w:sz w:val="24"/>
        </w:rPr>
        <w:t>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Liederbücher für Kirchhöfe</w:t>
      </w:r>
      <w:r>
        <w:rPr>
          <w:rFonts w:ascii="Courier" w:hAnsi="Courier"/>
          <w:vanish/>
          <w:sz w:val="24"/>
        </w:rPr>
        <w:t>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1965 - 1971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207/G 7b 1/I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207/G 7b 1/I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Gesangbuchvertrag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Verlag Merseburger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>)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1951 - 1955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208/G 7b 1/II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208/G 7b 1/II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Gesangbuchvertrag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Verlag Merseburger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>)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1956 - 1960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222/G 6/16/I - II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222/G 6/16/I - II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Gustav-Adolf-Werk</w:t>
      </w:r>
      <w:r>
        <w:rPr>
          <w:rFonts w:ascii="Courier" w:hAnsi="Courier"/>
          <w:vanish/>
          <w:sz w:val="24"/>
        </w:rPr>
        <w:t>]k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1945 - 1960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223/G 6/16/III - VI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223/G 6/16/III - VI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Gustav-Adolf-Werk</w:t>
      </w:r>
      <w:r>
        <w:rPr>
          <w:rFonts w:ascii="Courier" w:hAnsi="Courier"/>
          <w:vanish/>
          <w:sz w:val="24"/>
        </w:rPr>
        <w:t>]k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1961 - 1971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225/H 4/I - II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225/H 4/I - II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Hauptbibelgesellschaft</w:t>
      </w:r>
      <w:r>
        <w:rPr>
          <w:rFonts w:ascii="Courier" w:hAnsi="Courier"/>
          <w:vanish/>
          <w:sz w:val="24"/>
        </w:rPr>
        <w:t>]k]s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1946 - 1966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225/V 12/27/I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225/V 12/27/I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Hauptbibelgesellschaft</w:t>
      </w:r>
      <w:r>
        <w:rPr>
          <w:rFonts w:ascii="Courier" w:hAnsi="Courier"/>
          <w:vanish/>
          <w:sz w:val="24"/>
        </w:rPr>
        <w:t>]k]s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k[2{o[&lt;Berlin-&gt;</w:t>
      </w:r>
      <w:r>
        <w:rPr>
          <w:rFonts w:ascii="Courier" w:hAnsi="Courier"/>
          <w:sz w:val="24"/>
        </w:rPr>
        <w:t>Friedenau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von Canstein'sche Anstalt</w:t>
      </w:r>
      <w:r>
        <w:rPr>
          <w:rFonts w:ascii="Courier" w:hAnsi="Courier"/>
          <w:vanish/>
          <w:sz w:val="24"/>
        </w:rPr>
        <w:t>}]k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271/</w:t>
      </w:r>
      <w:r>
        <w:rPr>
          <w:rFonts w:ascii="Courier" w:hAnsi="Courier"/>
          <w:sz w:val="24"/>
        </w:rPr>
        <w:t>K 6/I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271/K 6/I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Kirchendienst Ost</w:t>
      </w:r>
      <w:r>
        <w:rPr>
          <w:rFonts w:ascii="Courier" w:hAnsi="Courier"/>
          <w:vanish/>
          <w:sz w:val="24"/>
        </w:rPr>
        <w:t>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271/K 6/III - IV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271/K 6/III - IV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Kirchendienst Ost</w:t>
      </w:r>
      <w:r>
        <w:rPr>
          <w:rFonts w:ascii="Courier" w:hAnsi="Courier"/>
          <w:vanish/>
          <w:sz w:val="24"/>
        </w:rPr>
        <w:t>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1948 - 1960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272/K 6/V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272/K 6/V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Kirchendienst Ost</w:t>
      </w:r>
      <w:r>
        <w:rPr>
          <w:rFonts w:ascii="Courier" w:hAnsi="Courier"/>
          <w:vanish/>
          <w:sz w:val="24"/>
        </w:rPr>
        <w:t>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1961 - 1971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300/K 11 Bh III/I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300/K 11 Bh III/I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Kirchliche Hochschule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St. Nikolai-Kirchengemeinde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Spandau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(Vertrag)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1962 - 1971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300/K 11 Bh IV/I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300/K 11 Bh IV/I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Kirchliche Hochschule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</w:t>
      </w:r>
      <w:r>
        <w:rPr>
          <w:rFonts w:ascii="Courier" w:hAnsi="Courier"/>
          <w:sz w:val="24"/>
        </w:rPr>
        <w:t xml:space="preserve">thält: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Studentenzeitschrift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manna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1965 - 1967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306/K 42a/I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306/K 42a/I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Kommunikation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Arbeitsgemeinschaft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kirchliche Publizistik</w:t>
      </w:r>
      <w:r>
        <w:rPr>
          <w:rFonts w:ascii="Courier" w:hAnsi="Courier"/>
          <w:vanish/>
          <w:sz w:val="24"/>
        </w:rPr>
        <w:t>]s]s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1970 - 1971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335/H I 7/B 2d/I - II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335/H I 7/B 2d/I - II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Lettner-Verlag</w:t>
      </w:r>
      <w:r>
        <w:rPr>
          <w:rFonts w:ascii="Courier" w:hAnsi="Courier"/>
          <w:vanish/>
          <w:sz w:val="24"/>
        </w:rPr>
        <w:t>]k]s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1969 - 1972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337/E 72 Bh II/I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337/E 72 Bh II/I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Luther-Biographie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Fausel</w:t>
      </w:r>
      <w:r>
        <w:rPr>
          <w:rFonts w:ascii="Courier" w:hAnsi="Courier"/>
          <w:vanish/>
          <w:sz w:val="24"/>
        </w:rPr>
        <w:t>]p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1967 - 1969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344/K 12 1 I/I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344/K 12 1 I/I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Notenbibliothek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West</w:t>
      </w:r>
      <w:r>
        <w:rPr>
          <w:rFonts w:ascii="Courier" w:hAnsi="Courier"/>
          <w:vanish/>
          <w:sz w:val="24"/>
        </w:rPr>
        <w:t>]k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1953 - 1964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345/K 12 1 I/II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345/K 12 1 I/II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Notenbibliothek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West</w:t>
      </w:r>
      <w:r>
        <w:rPr>
          <w:rFonts w:ascii="Courier" w:hAnsi="Courier"/>
          <w:vanish/>
          <w:sz w:val="24"/>
        </w:rPr>
        <w:t>]k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1965 - 1971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345/K 12 1 II/I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345/K 12 1 II/I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Notenbibliothek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Ost</w:t>
      </w:r>
      <w:r>
        <w:rPr>
          <w:rFonts w:ascii="Courier" w:hAnsi="Courier"/>
          <w:vanish/>
          <w:sz w:val="24"/>
        </w:rPr>
        <w:t>]k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1961 - 1964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355/O 1 Bh VIII/I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355/O 1 Bh VIII/I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Oekumene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1969 - 1970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377/P 14/I - III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377/P 14/I - III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1945 - 1964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378/P 14/IV - V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378/P 14/IV - V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1965 - 1969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382/P 25h/I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</w:t>
      </w:r>
      <w:r>
        <w:rPr>
          <w:rFonts w:ascii="Courier" w:hAnsi="Courier"/>
          <w:sz w:val="24"/>
        </w:rPr>
        <w:t>iv, 382/P 25h/I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Provinzialsynode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Ständiger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-Ausschuß</w:t>
      </w:r>
      <w:r>
        <w:rPr>
          <w:rFonts w:ascii="Courier" w:hAnsi="Courier"/>
          <w:vanish/>
          <w:sz w:val="24"/>
        </w:rPr>
        <w:t>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1956 - 1969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382/P 25g/I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382/P 25g/I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Provinzialsynode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Ausschuß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Film, Funk und Theater</w:t>
      </w:r>
      <w:r>
        <w:rPr>
          <w:rFonts w:ascii="Courier" w:hAnsi="Courier"/>
          <w:vanish/>
          <w:sz w:val="24"/>
        </w:rPr>
        <w:t>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1955 - 1959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384/P 27/I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384/P 27/I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Publizistische Arbeit</w:t>
      </w:r>
      <w:r>
        <w:rPr>
          <w:rFonts w:ascii="Courier" w:hAnsi="Courier"/>
          <w:vanish/>
          <w:sz w:val="24"/>
        </w:rPr>
        <w:t>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1956 - 1965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385/P 27/II - III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385/P 27/II - III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Publizistische Arbeit</w:t>
      </w:r>
      <w:r>
        <w:rPr>
          <w:rFonts w:ascii="Courier" w:hAnsi="Courier"/>
          <w:vanish/>
          <w:sz w:val="24"/>
        </w:rPr>
        <w:t>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1966 - 1969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385/P 27 Bh III/I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385/P 27 Bh III/I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Publizistische Arbeit</w:t>
      </w:r>
      <w:r>
        <w:rPr>
          <w:rFonts w:ascii="Courier" w:hAnsi="Courier"/>
          <w:vanish/>
          <w:sz w:val="24"/>
        </w:rPr>
        <w:t>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1964 - 1969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454/H I 7/B 2 Bh III/I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454/H I 7/B 2 Bh III/I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Taschenbuch der EKD</w:t>
      </w:r>
      <w:r>
        <w:rPr>
          <w:rFonts w:ascii="Courier" w:hAnsi="Courier"/>
          <w:vanish/>
          <w:sz w:val="24"/>
        </w:rPr>
        <w:t>]t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1962 - 1971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467/V 12/36/I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Neuarchiv, 467/V 12/36/I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Verband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Evangelische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Bibelgesellschaft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in Deutschland</w:t>
      </w:r>
      <w:r>
        <w:rPr>
          <w:rFonts w:ascii="Courier" w:hAnsi="Courier"/>
          <w:vanish/>
          <w:sz w:val="24"/>
        </w:rPr>
        <w:t>]k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1951 - 1954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Pressestelle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Pressestelle der Evangelischen Kirchenleitung in Berlin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Pressestelle der Evangelischen Kirchenleitung in Berlin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1945 - 1970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Abgabeverzeichnis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3540-0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3540-0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; aktive und passive Inf</w:t>
      </w:r>
      <w:r>
        <w:rPr>
          <w:rFonts w:ascii="Courier" w:hAnsi="Courier"/>
          <w:sz w:val="24"/>
        </w:rPr>
        <w:t>ormation - generell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3540-1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3540-1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Berliner Arbeitsgemeinschaft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kirchliche Publizistik</w:t>
      </w:r>
      <w:r>
        <w:rPr>
          <w:rFonts w:ascii="Courier" w:hAnsi="Courier"/>
          <w:vanish/>
          <w:sz w:val="24"/>
        </w:rPr>
        <w:t>]s]s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3540-1.1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3540-1.1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Berliner Arbeitsgemeinschaft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kirchliche Publizistik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- Allgemeine Verwaltung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3540-1.2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3540-1.2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Berliner Arbeitsgemeinschaft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kirchliche Publizistik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- Mitarbeiter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3540-1.3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3540-1.3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Berliner Arbeitsgemeinschaft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kirchliche Publizistik</w:t>
      </w:r>
      <w:r>
        <w:rPr>
          <w:rFonts w:ascii="Courier" w:hAnsi="Courier"/>
          <w:vanish/>
          <w:sz w:val="24"/>
        </w:rPr>
        <w:t>]s]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sz w:val="24"/>
        </w:rPr>
        <w:t xml:space="preserve"> - Satzung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3540-1.4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3540-1.4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Berliner Arbeitsgemeinschaft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kirchliche Publizistik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- Kuratorium einschl. Protokolle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3540-1.5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3540-1.5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Berliner Arbeitsgemeinschaft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kirchliche Publizistik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- Finanzielles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3540-1.6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3540-1.6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Medienzentrale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generell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3540-1.7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3540-1.7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Medienzentrale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Mitarbeiter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3540-1.8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3540-1.8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Medi</w:t>
      </w:r>
      <w:r>
        <w:rPr>
          <w:rFonts w:ascii="Courier" w:hAnsi="Courier"/>
          <w:sz w:val="24"/>
        </w:rPr>
        <w:t>enzentrale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Finanzielles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3540-2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3540-2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Informationsbeauftragter der Evangelischen Kirche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Brandenburg</w:t>
      </w:r>
      <w:r>
        <w:rPr>
          <w:rFonts w:ascii="Courier" w:hAnsi="Courier"/>
          <w:vanish/>
          <w:sz w:val="24"/>
        </w:rPr>
        <w:t>]o]s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3540-3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3540-3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Beanstandungen an EPD (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Evangelischer Pressedienst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>)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3540-8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3540-8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Evangelische Konferenz für Kommunikation</w:t>
      </w:r>
      <w:r>
        <w:rPr>
          <w:rFonts w:ascii="Courier" w:hAnsi="Courier"/>
          <w:vanish/>
          <w:sz w:val="24"/>
        </w:rPr>
        <w:t>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3541-0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3541-0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Kirchliches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generell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Publizistisch</w:t>
      </w:r>
      <w:r>
        <w:rPr>
          <w:rFonts w:ascii="Courier" w:hAnsi="Courier"/>
          <w:sz w:val="24"/>
        </w:rPr>
        <w:t>es Zentrum der EKD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Frankfurt/Main</w:t>
      </w:r>
      <w:r>
        <w:rPr>
          <w:rFonts w:ascii="Courier" w:hAnsi="Courier"/>
          <w:vanish/>
          <w:sz w:val="24"/>
        </w:rPr>
        <w:t>]o}]k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3541-2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3541-2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Kammer der EKD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publizistische Arbeit</w:t>
      </w:r>
      <w:r>
        <w:rPr>
          <w:rFonts w:ascii="Courier" w:hAnsi="Courier"/>
          <w:vanish/>
          <w:sz w:val="24"/>
        </w:rPr>
        <w:t>]s]s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3541-3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3541-3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Publizistischer Konvent der EKD</w:t>
      </w:r>
      <w:r>
        <w:rPr>
          <w:rFonts w:ascii="Courier" w:hAnsi="Courier"/>
          <w:vanish/>
          <w:sz w:val="24"/>
        </w:rPr>
        <w:t>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3541-4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3541-4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 xml:space="preserve">Gemeinschaftswerk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Evangelischen Publizistik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e.V.</w:t>
      </w:r>
      <w:r>
        <w:rPr>
          <w:rFonts w:ascii="Courier" w:hAnsi="Courier"/>
          <w:vanish/>
          <w:sz w:val="24"/>
        </w:rPr>
        <w:t>]k]s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3541-4.1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3541-4.1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 xml:space="preserve">Gemeinschaftswerk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Evangelischen Publizistik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e.V.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- Rundschreiben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3541-4.3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</w:t>
      </w:r>
      <w:r>
        <w:rPr>
          <w:rFonts w:ascii="Courier" w:hAnsi="Courier"/>
          <w:sz w:val="24"/>
        </w:rPr>
        <w:t>541-4.3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Koordinierungskonferenz publizistische Aus- und Fortbildung</w:t>
      </w:r>
      <w:r>
        <w:rPr>
          <w:rFonts w:ascii="Courier" w:hAnsi="Courier"/>
          <w:vanish/>
          <w:sz w:val="24"/>
        </w:rPr>
        <w:t>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3541-4.4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3541-4.4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 xml:space="preserve">Gemeinschaftswerk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Evangelischen Publizistik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e.V.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- Finanzausschuß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3541-4.4.1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3541-4.4.1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Medienfonds</w:t>
      </w:r>
      <w:r>
        <w:rPr>
          <w:rFonts w:ascii="Courier" w:hAnsi="Courier"/>
          <w:vanish/>
          <w:sz w:val="24"/>
        </w:rPr>
        <w:t>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3541-4.5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3541-4.5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 xml:space="preserve">Gemeinschaftswerk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Evangelischen Publizistik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e.V.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- Strukturausschuß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3541-4.6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3541-4.6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 xml:space="preserve">Gemeinschaftswerk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Evangelischen Publi</w:t>
      </w:r>
      <w:r>
        <w:rPr>
          <w:rFonts w:ascii="Courier" w:hAnsi="Courier"/>
          <w:sz w:val="24"/>
        </w:rPr>
        <w:t>zistik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e.V.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- Personalausschuß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3541-4.7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3541-4.7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Arbeitsgemeinschaft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Medienrecht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3541-5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3541-5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Christliche Presseakademie</w:t>
      </w:r>
      <w:r>
        <w:rPr>
          <w:rFonts w:ascii="Courier" w:hAnsi="Courier"/>
          <w:vanish/>
          <w:sz w:val="24"/>
        </w:rPr>
        <w:t>]k]s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3541-10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3541-10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Evangelischer Presseverband für Deutschland</w:t>
      </w:r>
      <w:r>
        <w:rPr>
          <w:rFonts w:ascii="Courier" w:hAnsi="Courier"/>
          <w:vanish/>
          <w:sz w:val="24"/>
        </w:rPr>
        <w:t>]k]s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3541-12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3541-12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 xml:space="preserve">Evangelischer Presseverband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]o]k]s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3541-13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3541-13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Presseverbände anderer Landeskirchen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generel</w:t>
      </w:r>
      <w:r>
        <w:rPr>
          <w:rFonts w:ascii="Courier" w:hAnsi="Courier"/>
          <w:sz w:val="24"/>
        </w:rPr>
        <w:t>l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3541-13.1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3541-13.1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Presseverbände anderer Landeskirchen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Einzelakten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3541-14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3541-14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Berlin-Brandenburgisches Sonntagsblatt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Kirche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3541-14.1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3541-14.1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Beirat für das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Berliner Sonntagsblatt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3541-15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3541-15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Evangelischer Pressedienst</w:t>
      </w:r>
      <w:r>
        <w:rPr>
          <w:rFonts w:ascii="Courier" w:hAnsi="Courier"/>
          <w:vanish/>
          <w:sz w:val="24"/>
        </w:rPr>
        <w:t>]k]s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3541-15.1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3541-15.1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Informationsdienst "Dokumentation"</w:t>
      </w:r>
      <w:r>
        <w:rPr>
          <w:rFonts w:ascii="Courier" w:hAnsi="Courier"/>
          <w:vanish/>
          <w:sz w:val="24"/>
        </w:rPr>
        <w:t>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3541-1</w:t>
      </w:r>
      <w:r>
        <w:rPr>
          <w:rFonts w:ascii="Courier" w:hAnsi="Courier"/>
          <w:sz w:val="24"/>
        </w:rPr>
        <w:t>5.2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3541-15.2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Entwicklungspolitik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3541-15.3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3541-15.3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s[k[1{</w:t>
      </w:r>
      <w:r>
        <w:rPr>
          <w:rFonts w:ascii="Courier" w:hAnsi="Courier"/>
          <w:sz w:val="24"/>
        </w:rPr>
        <w:t>epd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3541-15.4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3541-15.4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epd - Nachrichtenspiegel</w:t>
      </w:r>
      <w:r>
        <w:rPr>
          <w:rFonts w:ascii="Courier" w:hAnsi="Courier"/>
          <w:vanish/>
          <w:sz w:val="24"/>
        </w:rPr>
        <w:t>]t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3541-15.5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3541-15.5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Ökumenischer Pressedienst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3541-15.6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3541-15.6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mallCaps/>
          <w:sz w:val="24"/>
        </w:rPr>
        <w:tab/>
      </w:r>
      <w:r>
        <w:rPr>
          <w:rFonts w:ascii="Courier" w:hAnsi="Courier"/>
          <w:vanish/>
          <w:sz w:val="24"/>
        </w:rPr>
        <w:t>s[1{k[</w:t>
      </w:r>
      <w:r>
        <w:rPr>
          <w:rFonts w:ascii="Courier" w:hAnsi="Courier"/>
          <w:sz w:val="24"/>
        </w:rPr>
        <w:t>epd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Kirche, Rundfunk und Fernsehen</w:t>
      </w:r>
      <w:r>
        <w:rPr>
          <w:rFonts w:ascii="Courier" w:hAnsi="Courier"/>
          <w:vanish/>
          <w:sz w:val="24"/>
        </w:rPr>
        <w:t>}]s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3541-15.7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3541-15.7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epd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Zentralausgabe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Frankfurt/Mai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]o}]t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3541-16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3541-16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Evangelischer Presseverband</w:t>
      </w:r>
      <w:r>
        <w:rPr>
          <w:rFonts w:ascii="Courier" w:hAnsi="Courier"/>
          <w:vanish/>
          <w:sz w:val="24"/>
        </w:rPr>
        <w:t>]k]s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3541-17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3541-17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Verein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Evangelische Publizistik</w:t>
      </w:r>
      <w:r>
        <w:rPr>
          <w:rFonts w:ascii="Courier" w:hAnsi="Courier"/>
          <w:vanish/>
          <w:sz w:val="24"/>
        </w:rPr>
        <w:t>]s]k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3541-18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3541-18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Kirchliche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Broschüren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Kleinschrifttum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- generell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3541-18.1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3541-18.1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Kirchliche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Broschüren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Kleinschrifttum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- Einzelakten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3541-18.1.</w:t>
      </w:r>
      <w:r>
        <w:rPr>
          <w:rFonts w:ascii="Courier" w:hAnsi="Courier"/>
          <w:sz w:val="24"/>
        </w:rPr>
        <w:t>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3541-18.1.1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Kyrios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3541-18.1.2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3541-18.1.2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Reformatio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3541-18.1.3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3541-18.1.3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Schwesternrevue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3541-18.1.4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3541-18.1.4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Frohe Botschaft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3541-18.1.5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3541-18.1.5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Das Wort in der Welt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3541-18.1.6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3541-18.1.6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</w:t>
      </w:r>
      <w:r>
        <w:rPr>
          <w:rFonts w:ascii="Courier" w:hAnsi="Courier"/>
          <w:vanish/>
          <w:sz w:val="24"/>
        </w:rPr>
        <w:t>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Evangelische Ethik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3541-18.1.7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3541-18.1.7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Dialogikus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3541-18.1.8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3541-18.1.8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Kunst und Kirche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3541-18.1.9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3541-18.1.9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Programm der Glaubenskonferenz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3541-18.1.10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3541-18.1.10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Zeitspiegel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3541-18.1.11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3541-18.1.11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</w:t>
      </w:r>
      <w:r>
        <w:rPr>
          <w:rFonts w:ascii="Courier" w:hAnsi="Courier"/>
          <w:sz w:val="24"/>
        </w:rPr>
        <w:t>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Ökumenische Rundschau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3541-18.1.12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3541-18.1.12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Zeichen der Zeit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3541-19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3541-19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Verein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Evangelische Kommentare</w:t>
      </w:r>
      <w:r>
        <w:rPr>
          <w:rFonts w:ascii="Courier" w:hAnsi="Courier"/>
          <w:vanish/>
          <w:sz w:val="24"/>
        </w:rPr>
        <w:t>]s]k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3542-0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3542-0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Gemeinde- und Wochenblätter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Gemeindebriefe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Jahrbücher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generell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3542-1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3542-1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Gemeinde- und Wochenblätter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Gemeindebriefe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Jahrbücher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Einzelakten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3542-2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</w:t>
      </w:r>
      <w:r>
        <w:rPr>
          <w:rFonts w:ascii="Courier" w:hAnsi="Courier"/>
          <w:sz w:val="24"/>
        </w:rPr>
        <w:t>elle, 3542-2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Kirchenprospekt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Ausschuß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PR-Arbeit</w:t>
      </w:r>
      <w:r>
        <w:rPr>
          <w:rFonts w:ascii="Courier" w:hAnsi="Courier"/>
          <w:vanish/>
          <w:sz w:val="24"/>
        </w:rPr>
        <w:t>}]s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3544-0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3544-0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Ökumenische und interkonfessionelle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Pressearbeit</w:t>
      </w:r>
      <w:r>
        <w:rPr>
          <w:rFonts w:ascii="Courier" w:hAnsi="Courier"/>
          <w:vanish/>
          <w:sz w:val="24"/>
        </w:rPr>
        <w:t>}]s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3544-1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3544-1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Evangelisch-katholisches Publizistentreffen</w:t>
      </w:r>
      <w:r>
        <w:rPr>
          <w:rFonts w:ascii="Courier" w:hAnsi="Courier"/>
          <w:vanish/>
          <w:sz w:val="24"/>
        </w:rPr>
        <w:t>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3545-0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3545-0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Weltliche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3545-1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3545-1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Pressegesetz des Landes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Brandenburg</w:t>
      </w:r>
      <w:r>
        <w:rPr>
          <w:rFonts w:ascii="Courier" w:hAnsi="Courier"/>
          <w:vanish/>
          <w:sz w:val="24"/>
        </w:rPr>
        <w:t>]o]s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3546-0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Pressestelle, 3546-0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Deutscher Presserat</w:t>
      </w:r>
      <w:r>
        <w:rPr>
          <w:rFonts w:ascii="Courier" w:hAnsi="Courier"/>
          <w:vanish/>
          <w:sz w:val="24"/>
        </w:rPr>
        <w:t>]k]s</w:t>
      </w:r>
    </w:p>
    <w:p w:rsidR="00000000" w:rsidRDefault="00E07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07A63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noTabHangInd/>
    <w:balanceSingleByteDoubleByteWidth/>
    <w:doNotLeaveBackslashAlone/>
    <w:ulTrailSpace/>
    <w:doNotExpandShiftReturn/>
    <w:showBreaksInFrames/>
    <w:suppressSpBfAfterPgBrk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7A63"/>
    <w:rsid w:val="00E0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6E0AEE-0E89-4220-997D-10BD221A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7</TotalTime>
  <Pages>2</Pages>
  <Words>1719</Words>
  <Characters>10833</Characters>
  <Application>Microsoft Office Word</Application>
  <DocSecurity>4</DocSecurity>
  <Lines>90</Lines>
  <Paragraphs>25</Paragraphs>
  <ScaleCrop>false</ScaleCrop>
  <Company>Deutsche Nationalbibliothek</Company>
  <LinksUpToDate>false</LinksUpToDate>
  <CharactersWithSpaces>12527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	Landeskirchliches Archiv der Evangelischen Kirche in Berlin-Brandenburg</dc:title>
  <dc:subject/>
  <dc:creator>Jacqueline Fischer</dc:creator>
  <cp:keywords/>
  <cp:lastModifiedBy>Wendler, André</cp:lastModifiedBy>
  <cp:revision>2</cp:revision>
  <cp:lastPrinted>1601-01-01T00:00:00Z</cp:lastPrinted>
  <dcterms:created xsi:type="dcterms:W3CDTF">2021-02-26T09:01:00Z</dcterms:created>
  <dcterms:modified xsi:type="dcterms:W3CDTF">2021-02-26T09:01:00Z</dcterms:modified>
</cp:coreProperties>
</file>