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Ilbeshausen Hochwaldhausen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Hindenburgstr. 15 A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36355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Grebenhain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</w:t>
      </w:r>
      <w:r>
        <w:rPr>
          <w:rFonts w:ascii="CoArier" w:hAnsi="CoArier"/>
          <w:sz w:val="24"/>
          <w:szCs w:val="24"/>
        </w:rPr>
        <w:t>ranmeldung und mit Genehmigung im Pfarramt Grebenhain.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Ilbeshausen Hochwaldhausen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Ilbeshausen Hochwaldhausen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Ilbeshausen Hochwaldhausen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1644 - 1967 ; ( - 1989)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 Grebenhain.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III. Dienst an der Gemeinde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48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48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Ilbeshausen Hochwaldhausen Nr. 48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13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- Zweigverein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Ilb</w:t>
      </w:r>
      <w:r>
        <w:rPr>
          <w:rFonts w:ascii="CoArier" w:hAnsi="CoArier"/>
          <w:sz w:val="24"/>
          <w:szCs w:val="24"/>
        </w:rPr>
        <w:t>eshausen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1907 - 1946 ; 1963 - 1966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Nr. 55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55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Ilbeshausen Hochwaldhausen Nr. 55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Vertrieb der "Heimatglocken" und anderer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Gemeindeblätter</w:t>
      </w:r>
      <w:r>
        <w:rPr>
          <w:rFonts w:ascii="CoArier" w:hAnsi="CoArier"/>
          <w:vanish/>
          <w:sz w:val="24"/>
          <w:szCs w:val="24"/>
        </w:rPr>
        <w:t>]s]s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1931 - 1954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56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56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Ilbeshausen Hochwaldhausen Nr. 56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15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Korrespondenz mit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Verlage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1962 - 1967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58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58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Ilbeshausen Hochwaldhausen Nr. 58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15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036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1900 - 1955</w:t>
      </w:r>
    </w:p>
    <w:p w:rsidR="00000000" w:rsidRDefault="005036C4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6C4"/>
    <w:rsid w:val="0050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BA8C8-7E4D-4C2D-96E5-B8FD6190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147</Words>
  <Characters>933</Characters>
  <Application>Microsoft Office Word</Application>
  <DocSecurity>4</DocSecurity>
  <Lines>7</Lines>
  <Paragraphs>2</Paragraphs>
  <ScaleCrop>false</ScaleCrop>
  <Company>Deutsche Nationalbibliothek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Ilbeshausen</dc:title>
  <dc:subject>Ludwig</dc:subject>
  <dc:creator>Fischer</dc:creator>
  <cp:keywords>DFG-Quellenrepertorium Pfarrarchiv Ilbeshausen</cp:keywords>
  <dc:description>aus Zentralarchiv Darmstadt</dc:description>
  <cp:lastModifiedBy>Wendler, André</cp:lastModifiedBy>
  <cp:revision>2</cp:revision>
  <dcterms:created xsi:type="dcterms:W3CDTF">2021-02-26T09:13:00Z</dcterms:created>
  <dcterms:modified xsi:type="dcterms:W3CDTF">2021-02-26T09:13:00Z</dcterms:modified>
</cp:coreProperties>
</file>