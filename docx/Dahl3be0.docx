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409B4">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Geheimes Staatsarchiv Preußischer Kulturbesitz</w:t>
      </w:r>
    </w:p>
    <w:p w:rsidR="00000000" w:rsidRDefault="000409B4">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GStAPK</w:t>
      </w:r>
    </w:p>
    <w:p w:rsidR="00000000" w:rsidRDefault="000409B4">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Archivstr. 12 - 14</w:t>
      </w:r>
    </w:p>
    <w:p w:rsidR="00000000" w:rsidRDefault="000409B4">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14195</w:t>
      </w:r>
    </w:p>
    <w:p w:rsidR="00000000" w:rsidRDefault="000409B4">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Berlin-Dahlem</w:t>
      </w:r>
    </w:p>
    <w:p w:rsidR="00000000" w:rsidRDefault="000409B4">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Telefon: 030/8390100 / Fax: 030/8390100</w:t>
      </w:r>
    </w:p>
    <w:p w:rsidR="00000000" w:rsidRDefault="000409B4">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Mittwoch - Freitag: 8.00 - 15.30, Dienstag: 8.00 - 19.30</w:t>
      </w:r>
    </w:p>
    <w:p w:rsidR="00000000" w:rsidRDefault="000409B4">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Im Oktober 1990 wurde das vormalig</w:t>
      </w:r>
      <w:r>
        <w:rPr>
          <w:rFonts w:ascii="Courier" w:hAnsi="Courier"/>
          <w:sz w:val="24"/>
        </w:rPr>
        <w:t>e Zentrale Staatsarchiv in Merseburg dem Geheimen Staatsarchiv in Berlin-Dahlem als Abteilung unterstellt.Die Rückführung der kriegsbedingt ausgelagerten Bestände aus Merseburg nach Berlin begann im April 1993 und war im Jahre 1994 abgeschlossen. Die Merseburger Bestände sind mit (M) gekennzeichnet; die ursprünglich in Berlin-Dahlem verbliebenen Bestände mit (D). Bei der Aktenbestellung ist zu beachten: Pro Tag werden bis zu fünf Archivalieneinheiten vorgelegt und höchstens so viele Neubestellungen angenomm</w:t>
      </w:r>
      <w:r>
        <w:rPr>
          <w:rFonts w:ascii="Courier" w:hAnsi="Courier"/>
          <w:sz w:val="24"/>
        </w:rPr>
        <w:t>en. Bestellungen aus dem Außenmagazin werden frühestens nach zwei Tagen vorgelegt. Letzter Besuch des Archivs: Juli 1997</w:t>
      </w:r>
    </w:p>
    <w:p w:rsidR="00000000" w:rsidRDefault="000409B4">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I. HA, Rep. 76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für Wissenschaft, Kunst und Volksbildung</w:t>
      </w:r>
      <w:r>
        <w:rPr>
          <w:rFonts w:ascii="Courier" w:hAnsi="Courier"/>
          <w:vanish/>
          <w:sz w:val="24"/>
        </w:rPr>
        <w:t>&lt; Preußen&gt;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76 Ministerium für Wissenschaft, Kunst und Volksbildung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1808 - 1952</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(Vorläufiger Computerausdruck)</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Amt für Wissenschaft \ Universitäten im einzelnen \ Universität Kiel</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für Wissenschaft \ Universitäten im einzelnen \ Universität Kiel</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817</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w:t>
      </w:r>
      <w:r>
        <w:rPr>
          <w:rFonts w:ascii="Courier" w:hAnsi="Courier"/>
          <w:sz w:val="24"/>
        </w:rPr>
        <w:t>. HA Rep. 76 (D), 817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Anh. I, XIV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Verleihung des Prädikats als </w:t>
      </w:r>
      <w:r>
        <w:rPr>
          <w:rFonts w:ascii="Courier" w:hAnsi="Courier"/>
          <w:vanish/>
          <w:sz w:val="24"/>
        </w:rPr>
        <w:t>s[</w:t>
      </w:r>
      <w:r>
        <w:rPr>
          <w:rFonts w:ascii="Courier" w:hAnsi="Courier"/>
          <w:sz w:val="24"/>
        </w:rPr>
        <w:t>Universitätsbuchhandlung</w:t>
      </w:r>
      <w:r>
        <w:rPr>
          <w:rFonts w:ascii="Courier" w:hAnsi="Courier"/>
          <w:vanish/>
          <w:sz w:val="24"/>
        </w:rPr>
        <w:t>]s</w:t>
      </w:r>
      <w:r>
        <w:rPr>
          <w:rFonts w:ascii="Courier" w:hAnsi="Courier"/>
          <w:sz w:val="24"/>
        </w:rPr>
        <w:t xml:space="preserve"> bzw. -</w:t>
      </w:r>
      <w:r>
        <w:rPr>
          <w:rFonts w:ascii="Courier" w:hAnsi="Courier"/>
          <w:vanish/>
          <w:sz w:val="24"/>
        </w:rPr>
        <w:t>s[&lt;Universitäts&gt;</w:t>
      </w:r>
      <w:r>
        <w:rPr>
          <w:rFonts w:ascii="Courier" w:hAnsi="Courier"/>
          <w:sz w:val="24"/>
        </w:rPr>
        <w:t>druckerei</w:t>
      </w:r>
      <w:r>
        <w:rPr>
          <w:rFonts w:ascii="Courier" w:hAnsi="Courier"/>
          <w:vanish/>
          <w:sz w:val="24"/>
        </w:rPr>
        <w:t>]s</w:t>
      </w:r>
      <w:r>
        <w:rPr>
          <w:rFonts w:ascii="Courier" w:hAnsi="Courier"/>
          <w:sz w:val="24"/>
        </w:rPr>
        <w:t xml:space="preserve"> und als </w:t>
      </w:r>
      <w:r>
        <w:rPr>
          <w:rFonts w:ascii="Courier" w:hAnsi="Courier"/>
          <w:vanish/>
          <w:sz w:val="24"/>
        </w:rPr>
        <w:t>s[</w:t>
      </w:r>
      <w:r>
        <w:rPr>
          <w:rFonts w:ascii="Courier" w:hAnsi="Courier"/>
          <w:sz w:val="24"/>
        </w:rPr>
        <w:t>Universitätsbuchbinder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818</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I. HA Rep. 76 (D), 818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Anh. I, XIV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Lesehalle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1874 - 1928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für Wissenschaft \ Bibliotheken und Archive \ Bibliotheksverwaltung allgemein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Amt für Wissenschaft \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und Archive \ Bibliotheksverwaltung allgemein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1202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Angelegenheiten der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Pflichtexemplarwesen</w:t>
      </w:r>
      <w:r>
        <w:rPr>
          <w:rFonts w:ascii="Courier" w:hAnsi="Courier"/>
          <w:vanish/>
          <w:sz w:val="24"/>
        </w:rPr>
        <w:t>]s</w:t>
      </w:r>
      <w:r>
        <w:rPr>
          <w:rFonts w:ascii="Courier" w:hAnsi="Courier"/>
          <w:sz w:val="24"/>
        </w:rPr>
        <w:t>, Benutzung der Bibliotheken durch Ausländer, Rabatt- bzw. Skonto-Gewährung</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645 VI 17 Gen</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170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Leihverkehr</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Versorgung der Bevölkerung im </w:t>
      </w:r>
      <w:r>
        <w:rPr>
          <w:rFonts w:ascii="Courier" w:hAnsi="Courier"/>
          <w:vanish/>
          <w:sz w:val="24"/>
        </w:rPr>
        <w:t>o[</w:t>
      </w:r>
      <w:r>
        <w:rPr>
          <w:rFonts w:ascii="Courier" w:hAnsi="Courier"/>
          <w:sz w:val="24"/>
        </w:rPr>
        <w:t>Memelland</w:t>
      </w:r>
      <w:r>
        <w:rPr>
          <w:rFonts w:ascii="Courier" w:hAnsi="Courier"/>
          <w:vanish/>
          <w:sz w:val="24"/>
        </w:rPr>
        <w:t>]o</w:t>
      </w:r>
      <w:r>
        <w:rPr>
          <w:rFonts w:ascii="Courier" w:hAnsi="Courier"/>
          <w:sz w:val="24"/>
        </w:rPr>
        <w:t xml:space="preserve"> mit deutschen Literaturerzeugnissen</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Leihverkehrsordnung für die deutschen Bibliotheken vom 12.12.1930 (Druck)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630 30 Gen</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171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Pfl</w:t>
      </w:r>
      <w:r>
        <w:rPr>
          <w:rFonts w:ascii="Courier" w:hAnsi="Courier"/>
          <w:sz w:val="24"/>
        </w:rPr>
        <w:t>ichtexemplarwesen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div. Druckschriften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646 VI 40 gen</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Buchhandel</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Papierbewirtschaftung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1207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Reichsstelle des Deutsch-Ausländischen </w:t>
      </w:r>
      <w:r>
        <w:rPr>
          <w:rFonts w:ascii="Courier" w:hAnsi="Courier"/>
          <w:vanish/>
          <w:sz w:val="24"/>
        </w:rPr>
        <w:t>s[</w:t>
      </w:r>
      <w:r>
        <w:rPr>
          <w:rFonts w:ascii="Courier" w:hAnsi="Courier"/>
          <w:sz w:val="24"/>
        </w:rPr>
        <w:t>Buchtausch</w:t>
      </w:r>
      <w:r>
        <w:rPr>
          <w:rFonts w:ascii="Courier" w:hAnsi="Courier"/>
          <w:vanish/>
          <w:sz w:val="24"/>
        </w:rPr>
        <w:t>]s</w:t>
      </w:r>
      <w:r>
        <w:rPr>
          <w:rFonts w:ascii="Courier" w:hAnsi="Courier"/>
          <w:sz w:val="24"/>
        </w:rPr>
        <w:t>es</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1211 - 1212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Erfassung und Auswertung der Bestände an </w:t>
      </w:r>
      <w:r>
        <w:rPr>
          <w:rFonts w:ascii="Courier" w:hAnsi="Courier"/>
          <w:vanish/>
          <w:sz w:val="24"/>
        </w:rPr>
        <w:t>s[2{</w:t>
      </w:r>
      <w:r>
        <w:rPr>
          <w:rFonts w:ascii="Courier" w:hAnsi="Courier"/>
          <w:sz w:val="24"/>
        </w:rPr>
        <w:t>jüdische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Literatur</w:t>
      </w:r>
      <w:r>
        <w:rPr>
          <w:rFonts w:ascii="Courier" w:hAnsi="Courier"/>
          <w:vanish/>
          <w:sz w:val="24"/>
        </w:rPr>
        <w:t>}]s</w:t>
      </w:r>
      <w:r>
        <w:rPr>
          <w:rFonts w:ascii="Courier" w:hAnsi="Courier"/>
          <w:sz w:val="24"/>
        </w:rPr>
        <w:t xml:space="preserve">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1{&lt;Bibliothek&gt;}]s</w:t>
      </w:r>
      <w:r>
        <w:rPr>
          <w:rFonts w:ascii="Courier" w:hAnsi="Courier"/>
          <w:sz w:val="24"/>
        </w:rPr>
        <w:t xml:space="preserve"> und </w:t>
      </w:r>
      <w:r>
        <w:rPr>
          <w:rFonts w:ascii="Courier" w:hAnsi="Courier"/>
          <w:vanish/>
          <w:sz w:val="24"/>
        </w:rPr>
        <w:t>s[2{</w:t>
      </w:r>
      <w:r>
        <w:rPr>
          <w:rFonts w:ascii="Courier" w:hAnsi="Courier"/>
          <w:sz w:val="24"/>
        </w:rPr>
        <w:t>private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1938 - 1940</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Gen VI 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r>
        <w:rPr>
          <w:rFonts w:ascii="Courier" w:hAnsi="Courier"/>
          <w:sz w:val="24"/>
        </w:rPr>
        <w:t>72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w:t>
      </w:r>
      <w:r>
        <w:rPr>
          <w:rFonts w:ascii="Courier" w:hAnsi="Courier"/>
          <w:sz w:val="24"/>
        </w:rPr>
        <w:t xml:space="preserve">en über </w:t>
      </w:r>
      <w:r>
        <w:rPr>
          <w:rFonts w:ascii="Courier" w:hAnsi="Courier"/>
          <w:vanish/>
          <w:sz w:val="24"/>
        </w:rPr>
        <w:t>3{</w:t>
      </w:r>
      <w:r>
        <w:rPr>
          <w:rFonts w:ascii="Courier" w:hAnsi="Courier"/>
          <w:sz w:val="24"/>
        </w:rPr>
        <w:t>Bestandsverlust</w:t>
      </w:r>
      <w:r>
        <w:rPr>
          <w:rFonts w:ascii="Courier" w:hAnsi="Courier"/>
          <w:vanish/>
          <w:sz w:val="24"/>
        </w:rPr>
        <w:t>}]s</w:t>
      </w:r>
      <w:r>
        <w:rPr>
          <w:rFonts w:ascii="Courier" w:hAnsi="Courier"/>
          <w:sz w:val="24"/>
        </w:rPr>
        <w:t>e und eingeleitete Bergungs- und Auslagerungsmaßnahmen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1944 - 1945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für Wissenschaft \ Bibliotheken und Archive \ Universitätsbibliotheken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für Wissenschaft\ Bibliotheken und Archive \ Universitätsbibliotheken</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nur Aufnahme einzelner Titel</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Angelegenheiten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Bergungs- und Auslagerungsmaßnahmen / Übernahme der </w:t>
      </w:r>
      <w:r>
        <w:rPr>
          <w:rFonts w:ascii="Courier" w:hAnsi="Courier"/>
          <w:vanish/>
          <w:sz w:val="24"/>
        </w:rPr>
        <w:t>s[</w:t>
      </w:r>
      <w:r>
        <w:rPr>
          <w:rFonts w:ascii="Courier" w:hAnsi="Courier"/>
          <w:sz w:val="24"/>
        </w:rPr>
        <w:t>Studenten</w:t>
      </w:r>
      <w:r>
        <w:rPr>
          <w:rFonts w:ascii="Courier" w:hAnsi="Courier"/>
          <w:sz w:val="24"/>
        </w:rPr>
        <w:t>bücherei</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585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Anstellung, Besoldung und Dienstgeschäfte der Beamten an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Breslau</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Einleitung eines Disziplinarverfahrens gegen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Peschek</w:t>
      </w:r>
      <w:r>
        <w:rPr>
          <w:rFonts w:ascii="Courier" w:hAnsi="Courier"/>
          <w:vanish/>
          <w:sz w:val="24"/>
        </w:rPr>
        <w:t>}]p</w:t>
      </w:r>
      <w:r>
        <w:rPr>
          <w:rFonts w:ascii="Courier" w:hAnsi="Courier"/>
          <w:sz w:val="24"/>
        </w:rPr>
        <w:t xml:space="preserve"> wegen der Nichtentfernung von </w:t>
      </w:r>
      <w:r>
        <w:rPr>
          <w:rFonts w:ascii="Courier" w:hAnsi="Courier"/>
          <w:vanish/>
          <w:sz w:val="24"/>
        </w:rPr>
        <w:t>s[</w:t>
      </w:r>
      <w:r>
        <w:rPr>
          <w:rFonts w:ascii="Courier" w:hAnsi="Courier"/>
          <w:sz w:val="24"/>
        </w:rPr>
        <w:t>Freimaurerliteratur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759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Anstellung, Besoldung und Dienstgeschäfte der Beamten an der </w:t>
      </w:r>
      <w:r>
        <w:rPr>
          <w:rFonts w:ascii="Courier" w:hAnsi="Courier"/>
          <w:vanish/>
          <w:sz w:val="24"/>
        </w:rPr>
        <w:t>k[1{</w:t>
      </w:r>
      <w:r>
        <w:rPr>
          <w:rFonts w:ascii="Courier" w:hAnsi="Courier"/>
          <w:sz w:val="24"/>
        </w:rPr>
        <w:t>Universitätsbibliothek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Münster</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Auflistung der Bombenschäden (12.1944)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26a</w:t>
      </w:r>
      <w:r>
        <w:rPr>
          <w:rFonts w:ascii="Courier" w:hAnsi="Courier"/>
          <w:sz w:val="24"/>
        </w:rPr>
        <w:tab/>
        <w:t>Amt für Wissenschaft \ Bibliotheken und Archive \ Bibliotheken der Technischen Hochschulen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Amt für Wissenschaft\ Bibliotheken und Archive \ </w:t>
      </w:r>
      <w:r>
        <w:rPr>
          <w:rFonts w:ascii="Courier" w:hAnsi="Courier"/>
          <w:vanish/>
          <w:sz w:val="24"/>
        </w:rPr>
        <w:t>s[</w:t>
      </w:r>
      <w:r>
        <w:rPr>
          <w:rFonts w:ascii="Courier" w:hAnsi="Courier"/>
          <w:sz w:val="24"/>
        </w:rPr>
        <w:t>Bibliotheken der Technischen Hochschulen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1226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596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Anstellung, Besoldung und Dienstgeschäfte der Beamten an der </w:t>
      </w:r>
      <w:r>
        <w:rPr>
          <w:rFonts w:ascii="Courier" w:hAnsi="Courier"/>
          <w:vanish/>
          <w:sz w:val="24"/>
        </w:rPr>
        <w:t>k[1{</w:t>
      </w:r>
      <w:r>
        <w:rPr>
          <w:rFonts w:ascii="Courier" w:hAnsi="Courier"/>
          <w:sz w:val="24"/>
        </w:rPr>
        <w:t>Bibliothek der Technischen Hochschule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Aachen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Strafverfahren und Disziplinaruntersuchung gegen </w:t>
      </w:r>
      <w:r>
        <w:rPr>
          <w:rFonts w:ascii="Courier" w:hAnsi="Courier"/>
          <w:vanish/>
          <w:sz w:val="24"/>
        </w:rPr>
        <w:t>p[7{</w:t>
      </w:r>
      <w:r>
        <w:rPr>
          <w:rFonts w:ascii="Courier" w:hAnsi="Courier"/>
          <w:sz w:val="24"/>
        </w:rPr>
        <w:t>Bibl. 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Walther</w:t>
      </w:r>
      <w:r>
        <w:rPr>
          <w:rFonts w:ascii="Courier" w:hAnsi="Courier"/>
          <w:vanish/>
          <w:sz w:val="24"/>
        </w:rPr>
        <w:t>}]p</w:t>
      </w:r>
      <w:r>
        <w:rPr>
          <w:rFonts w:ascii="Courier" w:hAnsi="Courier"/>
          <w:sz w:val="24"/>
        </w:rPr>
        <w:t xml:space="preserve"> wegen der Verlesung </w:t>
      </w:r>
      <w:r>
        <w:rPr>
          <w:rFonts w:ascii="Courier" w:hAnsi="Courier"/>
          <w:vanish/>
          <w:sz w:val="24"/>
        </w:rPr>
        <w:t>s[2{</w:t>
      </w:r>
      <w:r>
        <w:rPr>
          <w:rFonts w:ascii="Courier" w:hAnsi="Courier"/>
          <w:sz w:val="24"/>
        </w:rPr>
        <w:t>anthroposophische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im Freundeskreis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w:t>
      </w:r>
      <w:r>
        <w:rPr>
          <w:rFonts w:ascii="Courier" w:hAnsi="Courier"/>
          <w:sz w:val="24"/>
        </w:rPr>
        <w:t xml:space="preserve"> - 1944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581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Angelegenheiten der </w:t>
      </w:r>
      <w:r>
        <w:rPr>
          <w:rFonts w:ascii="Courier" w:hAnsi="Courier"/>
          <w:vanish/>
          <w:sz w:val="24"/>
        </w:rPr>
        <w:t>k[1{</w:t>
      </w:r>
      <w:r>
        <w:rPr>
          <w:rFonts w:ascii="Courier" w:hAnsi="Courier"/>
          <w:sz w:val="24"/>
        </w:rPr>
        <w:t>Bibliothek der Technischen Hochschule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Gründung der </w:t>
      </w:r>
      <w:r>
        <w:rPr>
          <w:rFonts w:ascii="Courier" w:hAnsi="Courier"/>
          <w:vanish/>
          <w:sz w:val="24"/>
        </w:rPr>
        <w:t>k[</w:t>
      </w:r>
      <w:r>
        <w:rPr>
          <w:rFonts w:ascii="Courier" w:hAnsi="Courier"/>
          <w:sz w:val="24"/>
        </w:rPr>
        <w:t xml:space="preserve">Informationsstelle für </w:t>
      </w:r>
      <w:r>
        <w:rPr>
          <w:rFonts w:ascii="Courier" w:hAnsi="Courier"/>
          <w:vanish/>
          <w:sz w:val="24"/>
        </w:rPr>
        <w:t>s[2{</w:t>
      </w:r>
      <w:r>
        <w:rPr>
          <w:rFonts w:ascii="Courier" w:hAnsi="Courier"/>
          <w:sz w:val="24"/>
        </w:rPr>
        <w:t>technisches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Schrifttum</w:t>
      </w:r>
      <w:r>
        <w:rPr>
          <w:rFonts w:ascii="Courier" w:hAnsi="Courier"/>
          <w:vanish/>
          <w:sz w:val="24"/>
        </w:rPr>
        <w:t>}]s]k</w:t>
      </w:r>
      <w:r>
        <w:rPr>
          <w:rFonts w:ascii="Courier" w:hAnsi="Courier"/>
          <w:sz w:val="24"/>
        </w:rPr>
        <w:t xml:space="preserve"> und ihre finanzielle Unterstützung durch die Industrie</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Neuerwerbungskatalog</w:t>
      </w:r>
      <w:r>
        <w:rPr>
          <w:rFonts w:ascii="Courier" w:hAnsi="Courier"/>
          <w:vanish/>
          <w:sz w:val="24"/>
        </w:rPr>
        <w:t>]s</w:t>
      </w:r>
      <w:r>
        <w:rPr>
          <w:rFonts w:ascii="Courier" w:hAnsi="Courier"/>
          <w:sz w:val="24"/>
        </w:rPr>
        <w:t>, Ausgabe 01.1939 - 02.1939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582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Angelegenheiten der </w:t>
      </w:r>
      <w:r>
        <w:rPr>
          <w:rFonts w:ascii="Courier" w:hAnsi="Courier"/>
          <w:vanish/>
          <w:sz w:val="24"/>
        </w:rPr>
        <w:t>k[1{</w:t>
      </w:r>
      <w:r>
        <w:rPr>
          <w:rFonts w:ascii="Courier" w:hAnsi="Courier"/>
          <w:sz w:val="24"/>
        </w:rPr>
        <w:t>Bibliothek der Technischen Hochschule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Verlagerung und Wiederaufbau der Bibliothek </w:t>
      </w:r>
      <w:r>
        <w:rPr>
          <w:rFonts w:ascii="Courier" w:hAnsi="Courier"/>
          <w:sz w:val="24"/>
        </w:rPr>
        <w:t>nach Bombenschäden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für Wissenschaft \ Bibliotheken und Archive \ Staatsbibliothek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Amt für Wissenschaft \ Bibliotheken und Archive \ Staatsbibliothek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565 III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Bauten und Reparaturen an der </w:t>
      </w:r>
      <w:r>
        <w:rPr>
          <w:rFonts w:ascii="Courier" w:hAnsi="Courier"/>
          <w:vanish/>
          <w:sz w:val="24"/>
        </w:rPr>
        <w:t>k[1{</w:t>
      </w:r>
      <w:r>
        <w:rPr>
          <w:rFonts w:ascii="Courier" w:hAnsi="Courier"/>
          <w:sz w:val="24"/>
        </w:rPr>
        <w:t>Staatsbibliothek</w:t>
      </w:r>
      <w:r>
        <w:rPr>
          <w:rFonts w:ascii="Courier" w:hAnsi="Courier"/>
          <w:vanish/>
          <w:sz w:val="24"/>
        </w:rPr>
        <w:t>}</w:t>
      </w:r>
      <w:r>
        <w:rPr>
          <w:rFonts w:ascii="Courier" w:hAnsi="Courier"/>
          <w:sz w:val="24"/>
        </w:rPr>
        <w:t xml:space="preserve"> </w:t>
      </w:r>
      <w:r>
        <w:rPr>
          <w:rFonts w:ascii="Courier" w:hAnsi="Courier"/>
          <w:vanish/>
          <w:sz w:val="24"/>
        </w:rPr>
        <w:t>2{o[&lt;Berlin&gt;]o}]k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Auslagerung der Bestände, Verzeichnis der Auslagerungsorte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574 VII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Reichstauschstelle und Beschaffungsamt der deutschen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Einstellun</w:t>
      </w:r>
      <w:r>
        <w:rPr>
          <w:rFonts w:ascii="Courier" w:hAnsi="Courier"/>
          <w:sz w:val="24"/>
        </w:rPr>
        <w:t xml:space="preserve">g des </w:t>
      </w:r>
      <w:r>
        <w:rPr>
          <w:rFonts w:ascii="Courier" w:hAnsi="Courier"/>
          <w:vanish/>
          <w:sz w:val="24"/>
        </w:rPr>
        <w:t>s[</w:t>
      </w:r>
      <w:r>
        <w:rPr>
          <w:rFonts w:ascii="Courier" w:hAnsi="Courier"/>
          <w:sz w:val="24"/>
        </w:rPr>
        <w:t>Leihdienst</w:t>
      </w:r>
      <w:r>
        <w:rPr>
          <w:rFonts w:ascii="Courier" w:hAnsi="Courier"/>
          <w:vanish/>
          <w:sz w:val="24"/>
        </w:rPr>
        <w:t>]s</w:t>
      </w:r>
      <w:r>
        <w:rPr>
          <w:rFonts w:ascii="Courier" w:hAnsi="Courier"/>
          <w:sz w:val="24"/>
        </w:rPr>
        <w:t xml:space="preserve">es </w:t>
      </w:r>
      <w:r>
        <w:rPr>
          <w:rFonts w:ascii="Courier" w:hAnsi="Courier"/>
          <w:vanish/>
          <w:sz w:val="24"/>
        </w:rPr>
        <w:t>s[2{</w:t>
      </w:r>
      <w:r>
        <w:rPr>
          <w:rFonts w:ascii="Courier" w:hAnsi="Courier"/>
          <w:sz w:val="24"/>
        </w:rPr>
        <w:t>ausländische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auf Verfügung </w:t>
      </w:r>
      <w:r>
        <w:rPr>
          <w:rFonts w:ascii="Courier" w:hAnsi="Courier"/>
          <w:vanish/>
          <w:sz w:val="24"/>
        </w:rPr>
        <w:t>p[</w:t>
      </w:r>
      <w:r>
        <w:rPr>
          <w:rFonts w:ascii="Courier" w:hAnsi="Courier"/>
          <w:sz w:val="24"/>
        </w:rPr>
        <w:t>Goebbels</w:t>
      </w:r>
      <w:r>
        <w:rPr>
          <w:rFonts w:ascii="Courier" w:hAnsi="Courier"/>
          <w:vanish/>
          <w:sz w:val="24"/>
        </w:rPr>
        <w:t>]p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575 VII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Reichstauschstelle und Beschaffungsamt der deutschen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Zusammenarbeit mit dem </w:t>
      </w:r>
      <w:r>
        <w:rPr>
          <w:rFonts w:ascii="Courier" w:hAnsi="Courier"/>
          <w:vanish/>
          <w:sz w:val="24"/>
        </w:rPr>
        <w:t>s[2{</w:t>
      </w:r>
      <w:r>
        <w:rPr>
          <w:rFonts w:ascii="Courier" w:hAnsi="Courier"/>
          <w:sz w:val="24"/>
        </w:rPr>
        <w:t>Deutsch-Ausländische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Buchaustausch</w:t>
      </w:r>
      <w:r>
        <w:rPr>
          <w:rFonts w:ascii="Courier" w:hAnsi="Courier"/>
          <w:vanish/>
          <w:sz w:val="24"/>
        </w:rPr>
        <w:t>}]s</w:t>
      </w:r>
      <w:r>
        <w:rPr>
          <w:rFonts w:ascii="Courier" w:hAnsi="Courier"/>
          <w:sz w:val="24"/>
        </w:rPr>
        <w:t xml:space="preserve">, Auflösung der </w:t>
      </w:r>
      <w:r>
        <w:rPr>
          <w:rFonts w:ascii="Courier" w:hAnsi="Courier"/>
          <w:vanish/>
          <w:sz w:val="24"/>
        </w:rPr>
        <w:t>k[1{</w:t>
      </w:r>
      <w:r>
        <w:rPr>
          <w:rFonts w:ascii="Courier" w:hAnsi="Courier"/>
          <w:sz w:val="24"/>
        </w:rPr>
        <w:t>Internationalen Austauschstelle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w:t>
      </w:r>
      <w:r>
        <w:rPr>
          <w:rFonts w:ascii="Courier" w:hAnsi="Courier"/>
          <w:vanish/>
          <w:sz w:val="24"/>
        </w:rPr>
        <w:t>s[3{</w:t>
      </w:r>
      <w:r>
        <w:rPr>
          <w:rFonts w:ascii="Courier" w:hAnsi="Courier"/>
          <w:sz w:val="24"/>
        </w:rPr>
        <w:t>Beschaffung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ausländische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 xml:space="preserve">s mit Hilfe </w:t>
      </w:r>
      <w:r>
        <w:rPr>
          <w:rFonts w:ascii="Courier" w:hAnsi="Courier"/>
          <w:vanish/>
          <w:sz w:val="24"/>
        </w:rPr>
        <w:t>s[2{o[</w:t>
      </w:r>
      <w:r>
        <w:rPr>
          <w:rFonts w:ascii="Courier" w:hAnsi="Courier"/>
          <w:sz w:val="24"/>
        </w:rPr>
        <w:t>Schweiz</w:t>
      </w:r>
      <w:r>
        <w:rPr>
          <w:rFonts w:ascii="Courier" w:hAnsi="Courier"/>
          <w:vanish/>
          <w:sz w:val="24"/>
        </w:rPr>
        <w:t>]o</w:t>
      </w:r>
      <w:r>
        <w:rPr>
          <w:rFonts w:ascii="Courier" w:hAnsi="Courier"/>
          <w:sz w:val="24"/>
        </w:rPr>
        <w:t xml:space="preserve">er und </w:t>
      </w:r>
      <w:r>
        <w:rPr>
          <w:rFonts w:ascii="Courier" w:hAnsi="Courier"/>
          <w:vanish/>
          <w:sz w:val="24"/>
        </w:rPr>
        <w:t>o[</w:t>
      </w:r>
      <w:r>
        <w:rPr>
          <w:rFonts w:ascii="Courier" w:hAnsi="Courier"/>
          <w:sz w:val="24"/>
        </w:rPr>
        <w:t>schwedisch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Amt f</w:t>
      </w:r>
      <w:r>
        <w:rPr>
          <w:rFonts w:ascii="Courier" w:hAnsi="Courier"/>
          <w:sz w:val="24"/>
        </w:rPr>
        <w:t>ür Wissenschaft \ Bibliotheken und Archive \ Sonstige Bibliotheken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Amt für Wissenschaft \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 und Archive \ Sonstige Bibliotheken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Verhandlungen über den Ankauf der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Leander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Eß</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Darmstadt</w:t>
      </w:r>
      <w:r>
        <w:rPr>
          <w:rFonts w:ascii="Courier" w:hAnsi="Courier"/>
          <w:vanish/>
          <w:sz w:val="24"/>
        </w:rPr>
        <w:t>]o}]p</w:t>
      </w:r>
      <w:r>
        <w:rPr>
          <w:rFonts w:ascii="Courier" w:hAnsi="Courier"/>
          <w:sz w:val="24"/>
        </w:rPr>
        <w:t xml:space="preserve"> durch den preußischen Staat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Verschiedenes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Verschiedenes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1488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Anh.156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Verkauf</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Die Buren und der Südafrikanische Krieg</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Kür</w:t>
      </w:r>
      <w:r>
        <w:rPr>
          <w:rFonts w:ascii="Courier" w:hAnsi="Courier"/>
          <w:sz w:val="24"/>
        </w:rPr>
        <w:t>schner</w:t>
      </w:r>
      <w:r>
        <w:rPr>
          <w:rFonts w:ascii="Courier" w:hAnsi="Courier"/>
          <w:vanish/>
          <w:sz w:val="24"/>
        </w:rPr>
        <w:t>}]p</w:t>
      </w:r>
      <w:r>
        <w:rPr>
          <w:rFonts w:ascii="Courier" w:hAnsi="Courier"/>
          <w:sz w:val="24"/>
        </w:rPr>
        <w:t xml:space="preserve"> zur Unterstützung der </w:t>
      </w:r>
      <w:r>
        <w:rPr>
          <w:rFonts w:ascii="Courier" w:hAnsi="Courier"/>
          <w:vanish/>
          <w:sz w:val="24"/>
        </w:rPr>
        <w:t>k[1{</w:t>
      </w:r>
      <w:r>
        <w:rPr>
          <w:rFonts w:ascii="Courier" w:hAnsi="Courier"/>
          <w:sz w:val="24"/>
        </w:rPr>
        <w:t>Deutschen Schule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Johannesburg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77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Ministerium des Innern</w:t>
      </w:r>
      <w:r>
        <w:rPr>
          <w:rFonts w:ascii="Courier" w:hAnsi="Courier"/>
          <w:vanish/>
          <w:sz w:val="24"/>
        </w:rPr>
        <w:t>&lt;Preußen&gt;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77 Ministerium des Innern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1806 - 1943</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(7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Staatssekretariat Grauert</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Staatssekretariat Grauert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Eingesandte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Broschüren, </w:t>
      </w:r>
      <w:r>
        <w:rPr>
          <w:rFonts w:ascii="Courier" w:hAnsi="Courier"/>
          <w:vanish/>
          <w:sz w:val="24"/>
        </w:rPr>
        <w:t>s[</w:t>
      </w:r>
      <w:r>
        <w:rPr>
          <w:rFonts w:ascii="Courier" w:hAnsi="Courier"/>
          <w:sz w:val="24"/>
        </w:rPr>
        <w:t>Fachzeitschrift</w:t>
      </w:r>
      <w:r>
        <w:rPr>
          <w:rFonts w:ascii="Courier" w:hAnsi="Courier"/>
          <w:vanish/>
          <w:sz w:val="24"/>
        </w:rPr>
        <w:t>]s</w:t>
      </w:r>
      <w:r>
        <w:rPr>
          <w:rFonts w:ascii="Courier" w:hAnsi="Courier"/>
          <w:sz w:val="24"/>
        </w:rPr>
        <w:t>en und Aufsätze</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Schriftwechsel zwischen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und dem Büro des </w:t>
      </w:r>
      <w:r>
        <w:rPr>
          <w:rFonts w:ascii="Courier" w:hAnsi="Courier"/>
          <w:vanish/>
          <w:sz w:val="24"/>
        </w:rPr>
        <w:t>p[7{</w:t>
      </w:r>
      <w:r>
        <w:rPr>
          <w:rFonts w:ascii="Courier" w:hAnsi="Courier"/>
          <w:sz w:val="24"/>
        </w:rPr>
        <w:t>Staatssekretär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Groeben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Zentralabteilung \ Statistisches Landesamt \ Veröffentlichungen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Zentralabteilung \ Statistisches Landesamt \ Veröffentlichungen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3904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Bd.5, S. 795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Auflösung der </w:t>
      </w:r>
      <w:r>
        <w:rPr>
          <w:rFonts w:ascii="Courier" w:hAnsi="Courier"/>
          <w:vanish/>
          <w:sz w:val="24"/>
        </w:rPr>
        <w:t>k[</w:t>
      </w:r>
      <w:r>
        <w:rPr>
          <w:rFonts w:ascii="Courier" w:hAnsi="Courier"/>
          <w:sz w:val="24"/>
        </w:rPr>
        <w:t>Verlagshandlung des Statistischen Landesamtes</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Landratsämter \ Verfassungs- und Rechtsfragen \ Hoheitssachen, Gesetzgebung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Landratsämter \ Verfassungs- und Rechtsfragen \ Hoheitssachen, Gesetzgebung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5691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Statistik  Nr. 30, Bd.2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1141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s[</w:t>
      </w:r>
      <w:r>
        <w:rPr>
          <w:rFonts w:ascii="Courier" w:hAnsi="Courier"/>
          <w:sz w:val="24"/>
        </w:rPr>
        <w:t>Adreßbücher</w:t>
      </w:r>
      <w:r>
        <w:rPr>
          <w:rFonts w:ascii="Courier" w:hAnsi="Courier"/>
          <w:vanish/>
          <w:sz w:val="24"/>
        </w:rPr>
        <w:t>]s</w:t>
      </w:r>
      <w:r>
        <w:rPr>
          <w:rFonts w:ascii="Courier" w:hAnsi="Courier"/>
          <w:sz w:val="24"/>
        </w:rPr>
        <w:t xml:space="preserve"> über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Magdeburg</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Breslau</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Wiesbaden</w:t>
      </w:r>
      <w:r>
        <w:rPr>
          <w:rFonts w:ascii="Courier" w:hAnsi="Courier"/>
          <w:vanish/>
          <w:sz w:val="24"/>
        </w:rPr>
        <w:t>]o</w:t>
      </w:r>
      <w:r>
        <w:rPr>
          <w:rFonts w:ascii="Courier" w:hAnsi="Courier"/>
          <w:sz w:val="24"/>
        </w:rPr>
        <w:t xml:space="preserve"> sowie eines </w:t>
      </w:r>
      <w:r>
        <w:rPr>
          <w:rFonts w:ascii="Courier" w:hAnsi="Courier"/>
          <w:vanish/>
          <w:sz w:val="24"/>
        </w:rPr>
        <w:t>t[</w:t>
      </w:r>
      <w:r>
        <w:rPr>
          <w:rFonts w:ascii="Courier" w:hAnsi="Courier"/>
          <w:sz w:val="24"/>
        </w:rPr>
        <w:t>Reichs-Adreßbuches für Handel und Industrie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Landratsämter \ Verfassungs- und Rechtsfragen \ Presse-Angelegenheiten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Landratsämter \ Verfassungs- und Rechtsfragen \ Presse-Angelegenheiten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5712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1146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Urteile des Obersten Gerichtshofes in </w:t>
      </w:r>
      <w:r>
        <w:rPr>
          <w:rFonts w:ascii="Courier" w:hAnsi="Courier"/>
          <w:vanish/>
          <w:sz w:val="24"/>
        </w:rPr>
        <w:t>s[</w:t>
      </w:r>
      <w:r>
        <w:rPr>
          <w:rFonts w:ascii="Courier" w:hAnsi="Courier"/>
          <w:sz w:val="24"/>
        </w:rPr>
        <w:t>Pressesache</w:t>
      </w:r>
      <w:r>
        <w:rPr>
          <w:rFonts w:ascii="Courier" w:hAnsi="Courier"/>
          <w:vanish/>
          <w:sz w:val="24"/>
        </w:rPr>
        <w:t>]s</w:t>
      </w:r>
      <w:r>
        <w:rPr>
          <w:rFonts w:ascii="Courier" w:hAnsi="Courier"/>
          <w:sz w:val="24"/>
        </w:rPr>
        <w:t xml:space="preserve">n -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1146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Internationale Pressenotizen z</w:t>
      </w:r>
      <w:r>
        <w:rPr>
          <w:rFonts w:ascii="Courier" w:hAnsi="Courier"/>
          <w:sz w:val="24"/>
        </w:rPr>
        <w:t xml:space="preserve">um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und zur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(lose Sammlung)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1927 - 1932</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80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Preußischer Staatsrat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80 Preußischer Staatsrat. Drucksachen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1817 - 1848</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enthält Gutachten und Denkschriften zu Gesetzentwürfen. Die Akten des Preußischen Staatsrates befinden sich bei den Merseburger Beständen, vgl. I. Ha, Rep. 80 (M).</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Drucksachen des Preußischen Staatsrates 1817-1848</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Drucksachen des Preußischen Staatsrates 1817-1848</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208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des Eigentums an Werken der Wissenschaft und Kunst</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Nachbildung (Gutachten der Abteilung Justiz/geistliche A.)</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 der kreis- oder lokalpolizeilichen Verfügungen</w:t>
      </w:r>
      <w:r>
        <w:rPr>
          <w:rFonts w:ascii="Courier" w:hAnsi="Courier"/>
          <w:vanish/>
          <w:sz w:val="24"/>
        </w:rPr>
        <w:t>]s</w:t>
      </w:r>
      <w:r>
        <w:rPr>
          <w:rFonts w:ascii="Courier" w:hAnsi="Courier"/>
          <w:sz w:val="24"/>
        </w:rPr>
        <w:t xml:space="preserve"> (Gutachten der Abteilung Inneres/Justiz)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24.10.1838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Fortdauer der vor Publikation des Gesetzes vom 11. Juni 1837 entstandenen </w:t>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e und deren Schutz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(Gutachten der Abteilung Justiz/Unterrichts</w:t>
      </w:r>
      <w:r>
        <w:rPr>
          <w:rFonts w:ascii="Courier" w:hAnsi="Courier"/>
          <w:sz w:val="24"/>
        </w:rPr>
        <w:t>-A.)</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09.02.1844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 der Gesetze</w:t>
      </w:r>
      <w:r>
        <w:rPr>
          <w:rFonts w:ascii="Courier" w:hAnsi="Courier"/>
          <w:vanish/>
          <w:sz w:val="24"/>
        </w:rPr>
        <w:t>]s</w:t>
      </w:r>
      <w:r>
        <w:rPr>
          <w:rFonts w:ascii="Courier" w:hAnsi="Courier"/>
          <w:sz w:val="24"/>
        </w:rPr>
        <w:t xml:space="preserve"> (Gutachten der Justiz-Abt.)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23.10.1845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90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Staatsministerium</w:t>
      </w:r>
      <w:r>
        <w:rPr>
          <w:rFonts w:ascii="Courier" w:hAnsi="Courier"/>
          <w:vanish/>
          <w:sz w:val="24"/>
        </w:rPr>
        <w:t>&lt; Preußen&gt;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90 Staatsministerium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1798 - 1939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(15 Bde.)</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Vgl. hierzu den Merseburger Bestand: 1. HA, Rep. 90 Staatsministerium (M). Faszikel, welche an Stelle der Signatur den Vermerk "Merseburg" haben sind im Findbuch zu den Merseburger Beständen verzeichnet. Sie sind jedoch als Akte nicht in jedem Fall vorha</w:t>
      </w:r>
      <w:r>
        <w:rPr>
          <w:rFonts w:ascii="Courier" w:hAnsi="Courier"/>
          <w:sz w:val="24"/>
        </w:rPr>
        <w:t>nden.</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Allgemeine Reichs- und Landesverfassungssachen \ Landesvertretung \ Geschäftsbetrieb der Landesvertretung \ Landtag (alter)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Reichs- und Landesverfassungssachen \ Landesvertretung \ Geschäftsbetrieb der Landesvertretung \ Landtag (alter)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VIII. 5.b.,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Veröffentlichung der Verhandlungen des Landtags und des Reichstags</w:t>
      </w:r>
      <w:r>
        <w:rPr>
          <w:rFonts w:ascii="Courier" w:hAnsi="Courier"/>
          <w:vanish/>
          <w:sz w:val="24"/>
        </w:rPr>
        <w:t>]s</w:t>
      </w:r>
      <w:r>
        <w:rPr>
          <w:rFonts w:ascii="Courier" w:hAnsi="Courier"/>
          <w:sz w:val="24"/>
        </w:rPr>
        <w:t xml:space="preserve">, insbesondere der parlamentarischen Reden der Vertreter der Regierung durch die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1851 - 1918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R</w:t>
      </w:r>
      <w:r>
        <w:rPr>
          <w:rFonts w:ascii="Courier" w:hAnsi="Courier"/>
          <w:sz w:val="24"/>
        </w:rPr>
        <w:t>eichs- und Landesverfassungssachen \ Gesetzgebungs- und Verordnungsrecht, Verfahren \ Preußen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Reichs- und Landesverfassungssachen \ Gesetzgebungs- und Verordnungsrecht, Verfahren \ Preußen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IX. 2.,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Bestreitung des </w:t>
      </w:r>
      <w:r>
        <w:rPr>
          <w:rFonts w:ascii="Courier" w:hAnsi="Courier"/>
          <w:vanish/>
          <w:sz w:val="24"/>
        </w:rPr>
        <w:t>s[2{</w:t>
      </w:r>
      <w:r>
        <w:rPr>
          <w:rFonts w:ascii="Courier" w:hAnsi="Courier"/>
          <w:sz w:val="24"/>
        </w:rPr>
        <w:t>Anschaffungspreis</w:t>
      </w:r>
      <w:r>
        <w:rPr>
          <w:rFonts w:ascii="Courier" w:hAnsi="Courier"/>
          <w:vanish/>
          <w:sz w:val="24"/>
        </w:rPr>
        <w:t>}</w:t>
      </w:r>
      <w:r>
        <w:rPr>
          <w:rFonts w:ascii="Courier" w:hAnsi="Courier"/>
          <w:sz w:val="24"/>
        </w:rPr>
        <w:t xml:space="preserve">es der </w:t>
      </w:r>
      <w:r>
        <w:rPr>
          <w:rFonts w:ascii="Courier" w:hAnsi="Courier"/>
          <w:vanish/>
          <w:sz w:val="24"/>
        </w:rPr>
        <w:t>1{</w:t>
      </w:r>
      <w:r>
        <w:rPr>
          <w:rFonts w:ascii="Courier" w:hAnsi="Courier"/>
          <w:sz w:val="24"/>
        </w:rPr>
        <w:t>Gesetzsammlung</w:t>
      </w:r>
      <w:r>
        <w:rPr>
          <w:rFonts w:ascii="Courier" w:hAnsi="Courier"/>
          <w:vanish/>
          <w:sz w:val="24"/>
        </w:rPr>
        <w:t>}]s</w:t>
      </w:r>
      <w:r>
        <w:rPr>
          <w:rFonts w:ascii="Courier" w:hAnsi="Courier"/>
          <w:sz w:val="24"/>
        </w:rPr>
        <w:t xml:space="preserve"> seitens der Behörden und der Bewilligung von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1810 - 1891</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IX. 2.,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199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Verpflichtung zum Halten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Gesetzsammlun</w:t>
      </w:r>
      <w:r>
        <w:rPr>
          <w:rFonts w:ascii="Courier" w:hAnsi="Courier"/>
          <w:vanish/>
          <w:sz w:val="24"/>
        </w:rPr>
        <w:t>}</w:t>
      </w:r>
      <w:r>
        <w:rPr>
          <w:rFonts w:ascii="Courier" w:hAnsi="Courier"/>
          <w:sz w:val="24"/>
        </w:rPr>
        <w:t>g</w:t>
      </w:r>
      <w:r>
        <w:rPr>
          <w:rFonts w:ascii="Courier" w:hAnsi="Courier"/>
          <w:vanish/>
          <w:sz w:val="24"/>
        </w:rPr>
        <w:t>]s</w:t>
      </w:r>
      <w:r>
        <w:rPr>
          <w:rFonts w:ascii="Courier" w:hAnsi="Courier"/>
          <w:sz w:val="24"/>
        </w:rPr>
        <w:t xml:space="preserve"> und de</w:t>
      </w:r>
      <w:r>
        <w:rPr>
          <w:rFonts w:ascii="Courier" w:hAnsi="Courier"/>
          <w:sz w:val="24"/>
        </w:rPr>
        <w:t xml:space="preserve">r </w:t>
      </w:r>
      <w:r>
        <w:rPr>
          <w:rFonts w:ascii="Courier" w:hAnsi="Courier"/>
          <w:vanish/>
          <w:sz w:val="24"/>
        </w:rPr>
        <w:t>s[</w:t>
      </w:r>
      <w:r>
        <w:rPr>
          <w:rFonts w:ascii="Courier" w:hAnsi="Courier"/>
          <w:sz w:val="24"/>
        </w:rPr>
        <w:t>Amtsblätter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1810 - 1876</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IX. 2.,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200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früheren </w:t>
      </w:r>
      <w:r>
        <w:rPr>
          <w:rFonts w:ascii="Courier" w:hAnsi="Courier"/>
          <w:vanish/>
          <w:sz w:val="24"/>
        </w:rPr>
        <w:t>s[</w:t>
      </w:r>
      <w:r>
        <w:rPr>
          <w:rFonts w:ascii="Courier" w:hAnsi="Courier"/>
          <w:sz w:val="24"/>
        </w:rPr>
        <w:t>Gesetz</w:t>
      </w:r>
      <w:r>
        <w:rPr>
          <w:rFonts w:ascii="Courier" w:hAnsi="Courier"/>
          <w:vanish/>
          <w:sz w:val="24"/>
        </w:rPr>
        <w:t>&lt;blätter&gt;]s</w:t>
      </w:r>
      <w:r>
        <w:rPr>
          <w:rFonts w:ascii="Courier" w:hAnsi="Courier"/>
          <w:sz w:val="24"/>
        </w:rPr>
        <w:t xml:space="preserve">- und </w:t>
      </w:r>
      <w:r>
        <w:rPr>
          <w:rFonts w:ascii="Courier" w:hAnsi="Courier"/>
          <w:vanish/>
          <w:sz w:val="24"/>
        </w:rPr>
        <w:t>s[</w:t>
      </w:r>
      <w:r>
        <w:rPr>
          <w:rFonts w:ascii="Courier" w:hAnsi="Courier"/>
          <w:sz w:val="24"/>
        </w:rPr>
        <w:t>Verordnungsblätter</w:t>
      </w:r>
      <w:r>
        <w:rPr>
          <w:rFonts w:ascii="Courier" w:hAnsi="Courier"/>
          <w:vanish/>
          <w:sz w:val="24"/>
        </w:rPr>
        <w:t>]s</w:t>
      </w:r>
      <w:r>
        <w:rPr>
          <w:rFonts w:ascii="Courier" w:hAnsi="Courier"/>
          <w:sz w:val="24"/>
        </w:rPr>
        <w:t xml:space="preserve"> der neu erworbenen Länder</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1866 - 1871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Reichs- und Staatsbehörden \ Allgemeines \ Geschäftsführung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Reichs- und Staatsbehörden \ Allgemeines \ Geschäftsführung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I. 2., 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Literarischer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Austauschverkehr</w:t>
      </w:r>
      <w:r>
        <w:rPr>
          <w:rFonts w:ascii="Courier" w:hAnsi="Courier"/>
          <w:vanish/>
          <w:sz w:val="24"/>
        </w:rPr>
        <w:t>}]s</w:t>
      </w:r>
      <w:r>
        <w:rPr>
          <w:rFonts w:ascii="Courier" w:hAnsi="Courier"/>
          <w:sz w:val="24"/>
        </w:rPr>
        <w:t xml:space="preserve"> mit fremden Regierungen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1873 - 1892</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Reichs- und Staatsbehörden \ Allgemeines \ Amtsb</w:t>
      </w:r>
      <w:r>
        <w:rPr>
          <w:rFonts w:ascii="Courier" w:hAnsi="Courier"/>
          <w:sz w:val="24"/>
        </w:rPr>
        <w:t>edürfnisse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Reichs- und Staatsbehörden \ Allgemeines \ Amtsbedürfnisse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377 - 378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I. 3.,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310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Beschaffung 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 für die Behörden im allgemeinen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1888 - 1943</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Reichs- und Staatsbehörden \ Staatsbehörden \ Staatsministerium\ Amtsbedürfnisse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Reichs- und Staatsbehörden \ Staatsbehörden \ Staatsministerium\ Amtsbedürfnisse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435 - 443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III. 2.e.,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370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Zur Anschaffung vorgelegte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Druckwerke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1888-1936</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w:t>
      </w:r>
      <w:r>
        <w:rPr>
          <w:rFonts w:ascii="Courier" w:hAnsi="Courier"/>
          <w:sz w:val="24"/>
        </w:rPr>
        <w:t>6a</w:t>
      </w:r>
      <w:r>
        <w:rPr>
          <w:rFonts w:ascii="Courier" w:hAnsi="Courier"/>
          <w:sz w:val="24"/>
        </w:rPr>
        <w:tab/>
        <w:t>Reichs- und Staatsbehörden \ Staatsbehörden \ Unter dem Staatsministerium stehende Behörden \ Literarisches Büro, Pressestelle des Staatsministeriums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Reichs- und Staatsbehörden \ Staatsbehörden \ Unter dem Staatsministerium stehende Behörden \ Literarisches Büro, Pressestelle des Staatsministeriums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III. 4.h.,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Tätigkeit pp. des Literarischen </w:t>
      </w:r>
      <w:r>
        <w:rPr>
          <w:rFonts w:ascii="Courier" w:hAnsi="Courier"/>
          <w:vanish/>
          <w:sz w:val="24"/>
        </w:rPr>
        <w:t>k[&lt;Literarisches &gt;</w:t>
      </w:r>
      <w:r>
        <w:rPr>
          <w:rFonts w:ascii="Courier" w:hAnsi="Courier"/>
          <w:sz w:val="24"/>
        </w:rPr>
        <w:t>Büro</w:t>
      </w:r>
      <w:r>
        <w:rPr>
          <w:rFonts w:ascii="Courier" w:hAnsi="Courier"/>
          <w:vanish/>
          <w:sz w:val="24"/>
        </w:rPr>
        <w:t>]k</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Reichs- und Staatsbehörden \ Staatsbehörden \ Sonstige Zentralbe</w:t>
      </w:r>
      <w:r>
        <w:rPr>
          <w:rFonts w:ascii="Courier" w:hAnsi="Courier"/>
          <w:sz w:val="24"/>
        </w:rPr>
        <w:t>hörden, Kommissionen und Deputationen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Reichs- und Staatsbehörden \ Staatsbehörden \ Sonstige Zentralbehörden, Kommissionen und Deputationen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III. 6.,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418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Geschäftsführung pp. der </w:t>
      </w:r>
      <w:r>
        <w:rPr>
          <w:rFonts w:ascii="Courier" w:hAnsi="Courier"/>
          <w:vanish/>
          <w:sz w:val="24"/>
        </w:rPr>
        <w:t>s[</w:t>
      </w:r>
      <w:r>
        <w:rPr>
          <w:rFonts w:ascii="Courier" w:hAnsi="Courier"/>
          <w:sz w:val="24"/>
        </w:rPr>
        <w:t>Staatsdruckerei</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1851 - 1879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Landesverwaltungssachen \ Allgemeine Statistik\ Staats- pp. -Handbücher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Landesverwaltungssachen \ Allgemeine Statistik\ Staats- pp. -Handbücher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1311 - 1315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VII. 6.,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Bd.5, S. 785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Herausgabe der einze</w:t>
      </w:r>
      <w:r>
        <w:rPr>
          <w:rFonts w:ascii="Courier" w:hAnsi="Courier"/>
          <w:sz w:val="24"/>
        </w:rPr>
        <w:t xml:space="preserve">lnen Jahrgänge des </w:t>
      </w:r>
      <w:r>
        <w:rPr>
          <w:rFonts w:ascii="Courier" w:hAnsi="Courier"/>
          <w:vanish/>
          <w:sz w:val="24"/>
        </w:rPr>
        <w:t>t[</w:t>
      </w:r>
      <w:r>
        <w:rPr>
          <w:rFonts w:ascii="Courier" w:hAnsi="Courier"/>
          <w:sz w:val="24"/>
        </w:rPr>
        <w:t>Handbuchs über den Preußischen Staat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Manuskript, Druck, </w:t>
      </w:r>
      <w:r>
        <w:rPr>
          <w:rFonts w:ascii="Courier" w:hAnsi="Courier"/>
          <w:vanish/>
          <w:sz w:val="24"/>
        </w:rPr>
        <w:t>s[</w:t>
      </w:r>
      <w:r>
        <w:rPr>
          <w:rFonts w:ascii="Courier" w:hAnsi="Courier"/>
          <w:sz w:val="24"/>
        </w:rPr>
        <w:t>Subskriptionsaufforderung</w:t>
      </w:r>
      <w:r>
        <w:rPr>
          <w:rFonts w:ascii="Courier" w:hAnsi="Courier"/>
          <w:vanish/>
          <w:sz w:val="24"/>
        </w:rPr>
        <w:t>]s</w:t>
      </w:r>
      <w:r>
        <w:rPr>
          <w:rFonts w:ascii="Courier" w:hAnsi="Courier"/>
          <w:sz w:val="24"/>
        </w:rPr>
        <w:t xml:space="preserve">, Empfehlung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1921 - 1936</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Allgemeine Landesverwaltungssachen \ Allgemeine Statistik \ Adreßbücher (nicht amtliche Handbücher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 Landesverwaltungssachen \ Allgemeine Statistik \ Adreßbücher (nicht amtliche Handbücher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VII. 7.,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Bd.5, S. 787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Amtlicher Adreßkalender für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Charlottenburg</w:t>
      </w:r>
      <w:r>
        <w:rPr>
          <w:rFonts w:ascii="Courier" w:hAnsi="Courier"/>
          <w:vanish/>
          <w:sz w:val="24"/>
        </w:rPr>
        <w:t>]o]t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1815 - 1918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Wissenschaft und Kunst \ Schutz des geistigen Eigentums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Wissenschaft und Kunst \ Schutz des geistigen Eigentums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I.,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1551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Schutz der Werke der Wissenschaft und Kunst</w:t>
      </w:r>
      <w:r>
        <w:rPr>
          <w:rFonts w:ascii="Courier" w:hAnsi="Courier"/>
          <w:vanish/>
          <w:sz w:val="24"/>
        </w:rPr>
        <w:t>]s</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Nachbildung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1815 - 1867</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Merseburg</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 I.,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1551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an Werken der bildenden Künste, Photographie sowie an Mustern und Modellen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1870 - 1876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Nr. 2409 - </w:t>
      </w:r>
      <w:r>
        <w:rPr>
          <w:rFonts w:ascii="Courier" w:hAnsi="Courier"/>
          <w:sz w:val="24"/>
        </w:rPr>
        <w:t>2413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 I.,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1590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die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1848 - 1932</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1801 - 1802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 I.,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1590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das </w:t>
      </w:r>
      <w:r>
        <w:rPr>
          <w:rFonts w:ascii="Courier" w:hAnsi="Courier"/>
          <w:vanish/>
          <w:sz w:val="24"/>
        </w:rPr>
        <w:t>s[2{</w:t>
      </w:r>
      <w:r>
        <w:rPr>
          <w:rFonts w:ascii="Courier" w:hAnsi="Courier"/>
          <w:sz w:val="24"/>
        </w:rPr>
        <w:t>amtliche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Inseratwesen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1835 - 1930</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1590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w:t>
      </w:r>
      <w:r>
        <w:rPr>
          <w:rFonts w:ascii="Courier" w:hAnsi="Courier"/>
          <w:vanish/>
          <w:sz w:val="24"/>
        </w:rPr>
        <w:t>s[</w:t>
      </w:r>
      <w:r>
        <w:rPr>
          <w:rFonts w:ascii="Courier" w:hAnsi="Courier"/>
          <w:sz w:val="24"/>
        </w:rPr>
        <w:t>Provinzialblätter</w:t>
      </w:r>
      <w:r>
        <w:rPr>
          <w:rFonts w:ascii="Courier" w:hAnsi="Courier"/>
          <w:vanish/>
          <w:sz w:val="24"/>
        </w:rPr>
        <w:t>]s</w:t>
      </w:r>
      <w:r>
        <w:rPr>
          <w:rFonts w:ascii="Courier" w:hAnsi="Courier"/>
          <w:sz w:val="24"/>
        </w:rPr>
        <w:t xml:space="preserve"> mit 1000 Abonnenten und darüber</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 I.,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1590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Maßnahmen zur Sicherung des Fortbestehens der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usw. und zur Milderung der wirtschaftlichen Notlage der </w:t>
      </w:r>
      <w:r>
        <w:rPr>
          <w:rFonts w:ascii="Courier" w:hAnsi="Courier"/>
          <w:vanish/>
          <w:sz w:val="24"/>
        </w:rPr>
        <w:t>s[</w:t>
      </w:r>
      <w:r>
        <w:rPr>
          <w:rFonts w:ascii="Courier" w:hAnsi="Courier"/>
          <w:sz w:val="24"/>
        </w:rPr>
        <w:t>Pr</w:t>
      </w:r>
      <w:r>
        <w:rPr>
          <w:rFonts w:ascii="Courier" w:hAnsi="Courier"/>
          <w:sz w:val="24"/>
        </w:rPr>
        <w:t>esse</w:t>
      </w:r>
      <w:r>
        <w:rPr>
          <w:rFonts w:ascii="Courier" w:hAnsi="Courier"/>
          <w:vanish/>
          <w:sz w:val="24"/>
        </w:rPr>
        <w:t>]s</w:t>
      </w:r>
      <w:r>
        <w:rPr>
          <w:rFonts w:ascii="Courier" w:hAnsi="Courier"/>
          <w:sz w:val="24"/>
        </w:rPr>
        <w:t xml:space="preserve"> im allgemeinen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1916 - 1936</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Presse \ Offiziöse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Presse \ Offiziöse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2414 - 2416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 IV.,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1601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Einwirkung auf die </w:t>
      </w:r>
      <w:r>
        <w:rPr>
          <w:rFonts w:ascii="Courier" w:hAnsi="Courier"/>
          <w:vanish/>
          <w:sz w:val="24"/>
        </w:rPr>
        <w:t>s[</w:t>
      </w:r>
      <w:r>
        <w:rPr>
          <w:rFonts w:ascii="Courier" w:hAnsi="Courier"/>
          <w:sz w:val="24"/>
        </w:rPr>
        <w:t>Privatpresse</w:t>
      </w:r>
      <w:r>
        <w:rPr>
          <w:rFonts w:ascii="Courier" w:hAnsi="Courier"/>
          <w:vanish/>
          <w:sz w:val="24"/>
        </w:rPr>
        <w:t>]s</w:t>
      </w:r>
      <w:r>
        <w:rPr>
          <w:rFonts w:ascii="Courier" w:hAnsi="Courier"/>
          <w:sz w:val="24"/>
        </w:rPr>
        <w:t xml:space="preserve"> im Sinne der Regierung (</w:t>
      </w:r>
      <w:r>
        <w:rPr>
          <w:rFonts w:ascii="Courier" w:hAnsi="Courier"/>
          <w:vanish/>
          <w:sz w:val="24"/>
        </w:rPr>
        <w:t>s[2{</w:t>
      </w:r>
      <w:r>
        <w:rPr>
          <w:rFonts w:ascii="Courier" w:hAnsi="Courier"/>
          <w:sz w:val="24"/>
        </w:rPr>
        <w:t>offiziöses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Preßwesen</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1848 - 1931</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 IV.,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1602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Tätigkeit der Regierung auf dem Gebiet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1868 - 1872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 IV.,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Bd.11, S. 1604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Preußische Druckerei- und Verlagsak</w:t>
      </w:r>
      <w:r>
        <w:rPr>
          <w:rFonts w:ascii="Courier" w:hAnsi="Courier"/>
          <w:sz w:val="24"/>
        </w:rPr>
        <w:t>tiengesellschaft (Staatsdruckerei)</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Nachträge: 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Nachträge: 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2576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Bd.15, S. 2265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Politische Angelegenheiten im Jahr 1933. Januar - Juni</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Rechtsstreit mit </w:t>
      </w:r>
      <w:r>
        <w:rPr>
          <w:rFonts w:ascii="Courier" w:hAnsi="Courier"/>
          <w:vanish/>
          <w:sz w:val="24"/>
        </w:rPr>
        <w:t>k[p[</w:t>
      </w:r>
      <w:r>
        <w:rPr>
          <w:rFonts w:ascii="Courier" w:hAnsi="Courier"/>
          <w:sz w:val="24"/>
        </w:rPr>
        <w:t>Scherl</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90 C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90 C Registratur des Geh. Oberjustizrats von Voß</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1827 - 1840</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Akten aus der Tätigkeit von Voß' als persönl. Referent des Kronprinzen Friedrich Wilhelm (IV.) als dieser an den Sitzungen d</w:t>
      </w:r>
      <w:r>
        <w:rPr>
          <w:rFonts w:ascii="Courier" w:hAnsi="Courier"/>
          <w:sz w:val="24"/>
        </w:rPr>
        <w:t>es Staatsministeriums teilnahm</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Schriftwechsel in Angelegenheiten des Kronprinzen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s[1{</w:t>
      </w:r>
      <w:r>
        <w:rPr>
          <w:rFonts w:ascii="Courier" w:hAnsi="Courier"/>
          <w:sz w:val="24"/>
        </w:rPr>
        <w:t xml:space="preserve">Verbot} der </w:t>
      </w:r>
      <w:r>
        <w:rPr>
          <w:rFonts w:ascii="Courier" w:hAnsi="Courier"/>
          <w:vanish/>
          <w:sz w:val="24"/>
        </w:rPr>
        <w:t>3{</w:t>
      </w:r>
      <w:r>
        <w:rPr>
          <w:rFonts w:ascii="Courier" w:hAnsi="Courier"/>
          <w:sz w:val="24"/>
        </w:rPr>
        <w:t>französische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Zeitung</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Gazette de France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Kunst, Wissenschaft, </w:t>
      </w:r>
      <w:r>
        <w:rPr>
          <w:rFonts w:ascii="Courier" w:hAnsi="Courier"/>
          <w:vanish/>
          <w:sz w:val="24"/>
        </w:rPr>
        <w:t>s[</w:t>
      </w:r>
      <w:r>
        <w:rPr>
          <w:rFonts w:ascii="Courier" w:hAnsi="Courier"/>
          <w:sz w:val="24"/>
        </w:rPr>
        <w:t>Literatur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Zeitungswesen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t[o[</w:t>
      </w:r>
      <w:r>
        <w:rPr>
          <w:rFonts w:ascii="Courier" w:hAnsi="Courier"/>
          <w:sz w:val="24"/>
        </w:rPr>
        <w:t>Würzburg</w:t>
      </w:r>
      <w:r>
        <w:rPr>
          <w:rFonts w:ascii="Courier" w:hAnsi="Courier"/>
          <w:vanish/>
          <w:sz w:val="24"/>
        </w:rPr>
        <w:t>]o</w:t>
      </w:r>
      <w:r>
        <w:rPr>
          <w:rFonts w:ascii="Courier" w:hAnsi="Courier"/>
          <w:sz w:val="24"/>
        </w:rPr>
        <w:t>er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1835 - 1838</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Albrecht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Daniel Ludwi</w:t>
      </w:r>
      <w:r>
        <w:rPr>
          <w:rFonts w:ascii="Courier" w:hAnsi="Courier"/>
          <w:sz w:val="24"/>
        </w:rPr>
        <w:t>g Albrecht</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1785 - 1820</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Wirtschaftlicher und politischer Neuaufbau nach 1814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Wirtschaftlicher und politischer Neuaufbau nach 1814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Preußische Maßnahmen gegen </w:t>
      </w:r>
      <w:r>
        <w:rPr>
          <w:rFonts w:ascii="Courier" w:hAnsi="Courier"/>
          <w:vanish/>
          <w:sz w:val="24"/>
        </w:rPr>
        <w:t>p[</w:t>
      </w:r>
      <w:r>
        <w:rPr>
          <w:rFonts w:ascii="Courier" w:hAnsi="Courier"/>
          <w:sz w:val="24"/>
        </w:rPr>
        <w:t>Görres</w:t>
      </w:r>
      <w:r>
        <w:rPr>
          <w:rFonts w:ascii="Courier" w:hAnsi="Courier"/>
          <w:vanish/>
          <w:sz w:val="24"/>
        </w:rPr>
        <w:t>]p</w:t>
      </w:r>
      <w:r>
        <w:rPr>
          <w:rFonts w:ascii="Courier" w:hAnsi="Courier"/>
          <w:sz w:val="24"/>
        </w:rPr>
        <w:t xml:space="preserve"> und gegen die Verbreitung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Arnim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Nachlässe und Nachlaßsplitter der Familie von Arnim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1415 - 1845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Arnim, Adolf Heinrich</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Nachlaß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Adolf Heinrich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Arnim</w:t>
      </w:r>
      <w:r>
        <w:rPr>
          <w:rFonts w:ascii="Courier" w:hAnsi="Courier"/>
          <w:vanish/>
          <w:sz w:val="24"/>
        </w:rPr>
        <w:t>}7{&lt;preuß</w:t>
      </w:r>
      <w:r>
        <w:rPr>
          <w:rFonts w:ascii="Courier" w:hAnsi="Courier"/>
          <w:vanish/>
          <w:sz w:val="24"/>
        </w:rPr>
        <w:t>. Minister des Innern&gt;}]p</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A 38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w:t>
      </w:r>
      <w:r>
        <w:rPr>
          <w:rFonts w:ascii="Courier" w:hAnsi="Courier"/>
          <w:position w:val="6"/>
          <w:sz w:val="24"/>
        </w:rPr>
        <w:t>c</w:t>
      </w:r>
      <w:r>
        <w:rPr>
          <w:rFonts w:ascii="Courier" w:hAnsi="Courier"/>
          <w:sz w:val="24"/>
        </w:rPr>
        <w:t>, Nachl., A.H.v.A., aa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Beeinflussung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von seiten der Regierung durch Veränderungen in der Redaktion der </w:t>
      </w:r>
      <w:r>
        <w:rPr>
          <w:rFonts w:ascii="Courier" w:hAnsi="Courier"/>
          <w:vanish/>
          <w:sz w:val="24"/>
        </w:rPr>
        <w:t>t[</w:t>
      </w:r>
      <w:r>
        <w:rPr>
          <w:rFonts w:ascii="Courier" w:hAnsi="Courier"/>
          <w:sz w:val="24"/>
        </w:rPr>
        <w:t>Staatszeitung</w:t>
      </w:r>
      <w:r>
        <w:rPr>
          <w:rFonts w:ascii="Courier" w:hAnsi="Courier"/>
          <w:vanish/>
          <w:sz w:val="24"/>
        </w:rPr>
        <w:t>]t</w:t>
      </w:r>
      <w:r>
        <w:rPr>
          <w:rFonts w:ascii="Courier" w:hAnsi="Courier"/>
          <w:sz w:val="24"/>
        </w:rPr>
        <w:t xml:space="preserve"> und </w:t>
      </w:r>
      <w:r>
        <w:rPr>
          <w:rFonts w:ascii="Courier" w:hAnsi="Courier"/>
          <w:vanish/>
          <w:sz w:val="24"/>
        </w:rPr>
        <w:t>s[</w:t>
      </w:r>
      <w:r>
        <w:rPr>
          <w:rFonts w:ascii="Courier" w:hAnsi="Courier"/>
          <w:sz w:val="24"/>
        </w:rPr>
        <w:t>Zensurmaßnahme</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1843-1845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Brackmann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Prof. Dr. Albert Brackmann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1902 - 1941</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besteht zum größten Teil aus einem alphabetischen Korrespondentenverzeichnis. Daraus wurden die folgenden Personen aus Buchhandel u</w:t>
      </w:r>
      <w:r>
        <w:rPr>
          <w:rFonts w:ascii="Courier" w:hAnsi="Courier"/>
          <w:sz w:val="24"/>
        </w:rPr>
        <w:t>nd Verlagswesen ermittelt.</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Einzelkorrespondenz mit bekannten Persönlichkeiten und persönlichen Bekannten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Einzelkorrespondenz mit bekannten Persönlichkeiten und persönlichen Bekannten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Einzelkorrespondenz, Buchstabe B</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p[7{</w:t>
      </w:r>
      <w:r>
        <w:rPr>
          <w:rFonts w:ascii="Courier" w:hAnsi="Courier"/>
          <w:sz w:val="24"/>
        </w:rPr>
        <w:t>Schriftleiter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Below</w:t>
      </w:r>
      <w:r>
        <w:rPr>
          <w:rFonts w:ascii="Courier" w:hAnsi="Courier"/>
          <w:vanish/>
          <w:sz w:val="24"/>
        </w:rPr>
        <w:t>}]p</w:t>
      </w:r>
      <w:r>
        <w:rPr>
          <w:rFonts w:ascii="Courier" w:hAnsi="Courier"/>
          <w:sz w:val="24"/>
        </w:rPr>
        <w:t xml:space="preserve"> 1910 - 1927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Einzelkorrespondenz, Buchstabe H</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1{&lt;Hirzel&gt;}]p</w:t>
      </w:r>
      <w:r>
        <w:rPr>
          <w:rFonts w:ascii="Courier" w:hAnsi="Courier"/>
          <w:sz w:val="24"/>
        </w:rPr>
        <w:t xml:space="preserve"> und </w:t>
      </w:r>
      <w:r>
        <w:rPr>
          <w:rFonts w:ascii="Courier" w:hAnsi="Courier"/>
          <w:vanish/>
          <w:sz w:val="24"/>
        </w:rPr>
        <w:t>p[2{</w:t>
      </w:r>
      <w:r>
        <w:rPr>
          <w:rFonts w:ascii="Courier" w:hAnsi="Courier"/>
          <w:sz w:val="24"/>
        </w:rPr>
        <w:t>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Hirzel</w:t>
      </w:r>
      <w:r>
        <w:rPr>
          <w:rFonts w:ascii="Courier" w:hAnsi="Courier"/>
          <w:vanish/>
          <w:sz w:val="24"/>
        </w:rPr>
        <w:t>}]p]k</w:t>
      </w:r>
      <w:r>
        <w:rPr>
          <w:rFonts w:ascii="Courier" w:hAnsi="Courier"/>
          <w:sz w:val="24"/>
        </w:rPr>
        <w:t xml:space="preserve"> 1937 - 1938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Einzelkorrespondenz, Buchstabe 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1928 - 1938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Einzelkorrespondenz, Buchstabe 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p[7{</w:t>
      </w:r>
      <w:r>
        <w:rPr>
          <w:rFonts w:ascii="Courier" w:hAnsi="Courier"/>
          <w:sz w:val="24"/>
        </w:rPr>
        <w:t xml:space="preserve">Herausgeber der </w:t>
      </w:r>
      <w:r>
        <w:rPr>
          <w:rFonts w:ascii="Courier" w:hAnsi="Courier"/>
          <w:vanish/>
          <w:sz w:val="24"/>
        </w:rPr>
        <w:t>t[1{</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Rundschau</w:t>
      </w:r>
      <w:r>
        <w:rPr>
          <w:rFonts w:ascii="Courier" w:hAnsi="Courier"/>
          <w:vanish/>
          <w:sz w:val="24"/>
        </w:rPr>
        <w:t>}]t}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Pechel</w:t>
      </w:r>
      <w:r>
        <w:rPr>
          <w:rFonts w:ascii="Courier" w:hAnsi="Courier"/>
          <w:vanish/>
          <w:sz w:val="24"/>
        </w:rPr>
        <w:t>}]p</w:t>
      </w:r>
      <w:r>
        <w:rPr>
          <w:rFonts w:ascii="Courier" w:hAnsi="Courier"/>
          <w:sz w:val="24"/>
        </w:rPr>
        <w:t xml:space="preserve"> 1933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Einzelkorrespondenz, Buchstabe 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p[7{</w:t>
      </w:r>
      <w:r>
        <w:rPr>
          <w:rFonts w:ascii="Courier" w:hAnsi="Courier"/>
          <w:sz w:val="24"/>
        </w:rPr>
        <w:t>Schriftleiter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Sikorski</w:t>
      </w:r>
      <w:r>
        <w:rPr>
          <w:rFonts w:ascii="Courier" w:hAnsi="Courier"/>
          <w:vanish/>
          <w:sz w:val="24"/>
        </w:rPr>
        <w:t>}]p</w:t>
      </w:r>
      <w:r>
        <w:rPr>
          <w:rFonts w:ascii="Courier" w:hAnsi="Courier"/>
          <w:sz w:val="24"/>
        </w:rPr>
        <w:t xml:space="preserve"> 1928 - 1935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Einzelkorrespondenz, Buchstabe 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B.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1908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Einzelkorrespondenz, Buchstabe W</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p[7{</w:t>
      </w:r>
      <w:r>
        <w:rPr>
          <w:rFonts w:ascii="Courier" w:hAnsi="Courier"/>
          <w:sz w:val="24"/>
        </w:rPr>
        <w:t>Herausgeber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Wendland</w:t>
      </w:r>
      <w:r>
        <w:rPr>
          <w:rFonts w:ascii="Courier" w:hAnsi="Courier"/>
          <w:vanish/>
          <w:sz w:val="24"/>
        </w:rPr>
        <w:t>}]p</w:t>
      </w:r>
      <w:r>
        <w:rPr>
          <w:rFonts w:ascii="Courier" w:hAnsi="Courier"/>
          <w:sz w:val="24"/>
        </w:rPr>
        <w:t xml:space="preserve"> 1927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Einzelkorrespondenz mit Institutionen, Behörden, Verbänden, Vereinen, Firmen etc.</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Einzelkorrespondenz mit Institutionen, Behörden, Verbänden, Vereinen, Firmen etc.</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A</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"Ahnenerbe" (</w:t>
      </w:r>
      <w:r>
        <w:rPr>
          <w:rFonts w:ascii="Courier" w:hAnsi="Courier"/>
          <w:vanish/>
          <w:sz w:val="24"/>
        </w:rPr>
        <w:t>s[</w:t>
      </w:r>
      <w:r>
        <w:rPr>
          <w:rFonts w:ascii="Courier" w:hAnsi="Courier"/>
          <w:sz w:val="24"/>
        </w:rPr>
        <w:t>Stiftungsverlag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1939 - 1940 / </w:t>
      </w:r>
      <w:r>
        <w:rPr>
          <w:rFonts w:ascii="Courier" w:hAnsi="Courier"/>
          <w:vanish/>
          <w:sz w:val="24"/>
        </w:rPr>
        <w:t>t[</w:t>
      </w:r>
      <w:r>
        <w:rPr>
          <w:rFonts w:ascii="Courier" w:hAnsi="Courier"/>
          <w:sz w:val="24"/>
        </w:rPr>
        <w:t>Allgemeine Deutsche Biographie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Schleswig</w:t>
      </w:r>
      <w:r>
        <w:rPr>
          <w:rFonts w:ascii="Courier" w:hAnsi="Courier"/>
          <w:vanish/>
          <w:sz w:val="24"/>
        </w:rPr>
        <w:t>]o</w:t>
      </w:r>
      <w:r>
        <w:rPr>
          <w:rFonts w:ascii="Courier" w:hAnsi="Courier"/>
          <w:sz w:val="24"/>
        </w:rPr>
        <w:t xml:space="preserve"> 1907 / </w:t>
      </w:r>
      <w:r>
        <w:rPr>
          <w:rFonts w:ascii="Courier" w:hAnsi="Courier"/>
          <w:vanish/>
          <w:sz w:val="24"/>
        </w:rPr>
        <w:t>t[</w:t>
      </w:r>
      <w:r>
        <w:rPr>
          <w:rFonts w:ascii="Courier" w:hAnsi="Courier"/>
          <w:sz w:val="24"/>
        </w:rPr>
        <w:t>Archivalische Zeitsch</w:t>
      </w:r>
      <w:r>
        <w:rPr>
          <w:rFonts w:ascii="Courier" w:hAnsi="Courier"/>
          <w:sz w:val="24"/>
        </w:rPr>
        <w:t>rift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1928 / </w:t>
      </w:r>
      <w:r>
        <w:rPr>
          <w:rFonts w:ascii="Courier" w:hAnsi="Courier"/>
          <w:vanish/>
          <w:sz w:val="24"/>
        </w:rPr>
        <w:t>k[1{p[1{</w:t>
      </w:r>
      <w:r>
        <w:rPr>
          <w:rFonts w:ascii="Courier" w:hAnsi="Courier"/>
          <w:sz w:val="24"/>
        </w:rPr>
        <w:t>Aschendorff</w:t>
      </w:r>
      <w:r>
        <w:rPr>
          <w:rFonts w:ascii="Courier" w:hAnsi="Courier"/>
          <w:vanish/>
          <w:sz w:val="24"/>
        </w:rPr>
        <w:t>}</w:t>
      </w:r>
      <w:r>
        <w:rPr>
          <w:rFonts w:ascii="Courier" w:hAnsi="Courier"/>
          <w:sz w:val="24"/>
        </w:rPr>
        <w:t xml:space="preserve"> </w:t>
      </w:r>
      <w:r>
        <w:rPr>
          <w:rFonts w:ascii="Courier" w:hAnsi="Courier"/>
          <w:vanish/>
          <w:sz w:val="24"/>
        </w:rPr>
        <w:t>6{&lt;Münster i. Westf.&gt;}]p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Münster i. Westf.</w:t>
      </w:r>
      <w:r>
        <w:rPr>
          <w:rFonts w:ascii="Courier" w:hAnsi="Courier"/>
          <w:vanish/>
          <w:sz w:val="24"/>
        </w:rPr>
        <w:t>]o}]k</w:t>
      </w:r>
      <w:r>
        <w:rPr>
          <w:rFonts w:ascii="Courier" w:hAnsi="Courier"/>
          <w:sz w:val="24"/>
        </w:rPr>
        <w:t xml:space="preserve"> 1937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B</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Bibliographisches Institut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1927-1938 / </w:t>
      </w:r>
      <w:r>
        <w:rPr>
          <w:rFonts w:ascii="Courier" w:hAnsi="Courier"/>
          <w:vanish/>
          <w:sz w:val="24"/>
        </w:rPr>
        <w:t>k[1{</w:t>
      </w:r>
      <w:r>
        <w:rPr>
          <w:rFonts w:ascii="Courier" w:hAnsi="Courier"/>
          <w:sz w:val="24"/>
        </w:rPr>
        <w:t xml:space="preserve">Hermann Böhlau's Nachf.,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1927 - 1940 / </w:t>
      </w:r>
      <w:r>
        <w:rPr>
          <w:rFonts w:ascii="Courier" w:hAnsi="Courier"/>
          <w:vanish/>
          <w:sz w:val="24"/>
        </w:rPr>
        <w:t>k[1{p[2{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Bruckmann</w:t>
      </w:r>
      <w:r>
        <w:rPr>
          <w:rFonts w:ascii="Courier" w:hAnsi="Courier"/>
          <w:vanish/>
          <w:sz w:val="24"/>
        </w:rPr>
        <w:t>}</w:t>
      </w:r>
      <w:r>
        <w:rPr>
          <w:rFonts w:ascii="Courier" w:hAnsi="Courier"/>
          <w:sz w:val="24"/>
        </w:rPr>
        <w:t xml:space="preserve"> </w:t>
      </w:r>
      <w:r>
        <w:rPr>
          <w:rFonts w:ascii="Courier" w:hAnsi="Courier"/>
          <w:vanish/>
          <w:sz w:val="24"/>
        </w:rPr>
        <w:t>6{&lt;München&gt;}]p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1939 - 1940 / </w:t>
      </w:r>
      <w:r>
        <w:rPr>
          <w:rFonts w:ascii="Courier" w:hAnsi="Courier"/>
          <w:vanish/>
          <w:sz w:val="24"/>
        </w:rPr>
        <w:t>k[1{</w:t>
      </w:r>
      <w:r>
        <w:rPr>
          <w:rFonts w:ascii="Courier" w:hAnsi="Courier"/>
          <w:sz w:val="24"/>
        </w:rPr>
        <w:t>Die Brücke,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Danzig</w:t>
      </w:r>
      <w:r>
        <w:rPr>
          <w:rFonts w:ascii="Courier" w:hAnsi="Courier"/>
          <w:vanish/>
          <w:sz w:val="24"/>
        </w:rPr>
        <w:t>]o}]k</w:t>
      </w:r>
      <w:r>
        <w:rPr>
          <w:rFonts w:ascii="Courier" w:hAnsi="Courier"/>
          <w:sz w:val="24"/>
        </w:rPr>
        <w:t xml:space="preserve"> 1920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1910 - 194</w:t>
      </w:r>
      <w:r>
        <w:rPr>
          <w:rFonts w:ascii="Courier" w:hAnsi="Courier"/>
          <w:sz w:val="24"/>
        </w:rPr>
        <w:t>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C</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 xml:space="preserve">Cotta'sche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1935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Deutsche 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1932 / </w:t>
      </w:r>
      <w:r>
        <w:rPr>
          <w:rFonts w:ascii="Courier" w:hAnsi="Courier"/>
          <w:vanish/>
          <w:sz w:val="24"/>
        </w:rPr>
        <w:t>k[1{</w:t>
      </w:r>
      <w:r>
        <w:rPr>
          <w:rFonts w:ascii="Courier" w:hAnsi="Courier"/>
          <w:sz w:val="24"/>
        </w:rPr>
        <w:t>Deutsche Bücherei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Posen</w:t>
      </w:r>
      <w:r>
        <w:rPr>
          <w:rFonts w:ascii="Courier" w:hAnsi="Courier"/>
          <w:vanish/>
          <w:sz w:val="24"/>
        </w:rPr>
        <w:t>]o}]k</w:t>
      </w:r>
      <w:r>
        <w:rPr>
          <w:rFonts w:ascii="Courier" w:hAnsi="Courier"/>
          <w:sz w:val="24"/>
        </w:rPr>
        <w:t xml:space="preserve"> 1927 / </w:t>
      </w:r>
      <w:r>
        <w:rPr>
          <w:rFonts w:ascii="Courier" w:hAnsi="Courier"/>
          <w:vanish/>
          <w:sz w:val="24"/>
        </w:rPr>
        <w:t>k[1{p[1{</w:t>
      </w:r>
      <w:r>
        <w:rPr>
          <w:rFonts w:ascii="Courier" w:hAnsi="Courier"/>
          <w:sz w:val="24"/>
        </w:rPr>
        <w:t>Junker</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und </w:t>
      </w:r>
      <w:r>
        <w:rPr>
          <w:rFonts w:ascii="Courier" w:hAnsi="Courier"/>
          <w:vanish/>
          <w:sz w:val="24"/>
        </w:rPr>
        <w:t>p[1{</w:t>
      </w:r>
      <w:r>
        <w:rPr>
          <w:rFonts w:ascii="Courier" w:hAnsi="Courier"/>
          <w:sz w:val="24"/>
        </w:rPr>
        <w:t>Dumhaupt</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1934 / </w:t>
      </w:r>
      <w:r>
        <w:rPr>
          <w:rFonts w:ascii="Courier" w:hAnsi="Courier"/>
          <w:vanish/>
          <w:sz w:val="24"/>
        </w:rPr>
        <w:t>t[</w:t>
      </w:r>
      <w:r>
        <w:rPr>
          <w:rFonts w:ascii="Courier" w:hAnsi="Courier"/>
          <w:sz w:val="24"/>
        </w:rPr>
        <w:t>Deutsche Literatur-Zeitung</w:t>
      </w:r>
      <w:r>
        <w:rPr>
          <w:rFonts w:ascii="Courier" w:hAnsi="Courier"/>
          <w:vanish/>
          <w:sz w:val="24"/>
        </w:rPr>
        <w:t>]t</w:t>
      </w:r>
      <w:r>
        <w:rPr>
          <w:rFonts w:ascii="Courier" w:hAnsi="Courier"/>
          <w:sz w:val="24"/>
        </w:rPr>
        <w:t xml:space="preserve">, Berlin 1934 - 1936 / </w:t>
      </w:r>
      <w:r>
        <w:rPr>
          <w:rFonts w:ascii="Courier" w:hAnsi="Courier"/>
          <w:vanish/>
          <w:sz w:val="24"/>
        </w:rPr>
        <w:t>t[</w:t>
      </w:r>
      <w:r>
        <w:rPr>
          <w:rFonts w:ascii="Courier" w:hAnsi="Courier"/>
          <w:sz w:val="24"/>
        </w:rPr>
        <w:t>Deutsche Rundschau, Berlin</w:t>
      </w:r>
      <w:r>
        <w:rPr>
          <w:rFonts w:ascii="Courier" w:hAnsi="Courier"/>
          <w:vanish/>
          <w:sz w:val="24"/>
        </w:rPr>
        <w:t>]t</w:t>
      </w:r>
      <w:r>
        <w:rPr>
          <w:rFonts w:ascii="Courier" w:hAnsi="Courier"/>
          <w:sz w:val="24"/>
        </w:rPr>
        <w:t xml:space="preserve"> 1938 - 1939 / </w:t>
      </w:r>
      <w:r>
        <w:rPr>
          <w:rFonts w:ascii="Courier" w:hAnsi="Courier"/>
          <w:vanish/>
          <w:sz w:val="24"/>
        </w:rPr>
        <w:t>t[</w:t>
      </w:r>
      <w:r>
        <w:rPr>
          <w:rFonts w:ascii="Courier" w:hAnsi="Courier"/>
          <w:sz w:val="24"/>
        </w:rPr>
        <w:t>Deu</w:t>
      </w:r>
      <w:r>
        <w:rPr>
          <w:rFonts w:ascii="Courier" w:hAnsi="Courier"/>
          <w:sz w:val="24"/>
        </w:rPr>
        <w:t>tsche Zeitschrift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1936 / </w:t>
      </w:r>
      <w:r>
        <w:rPr>
          <w:rFonts w:ascii="Courier" w:hAnsi="Courier"/>
          <w:vanish/>
          <w:sz w:val="24"/>
        </w:rPr>
        <w:t>k[1{</w:t>
      </w:r>
      <w:r>
        <w:rPr>
          <w:rFonts w:ascii="Courier" w:hAnsi="Courier"/>
          <w:sz w:val="24"/>
        </w:rPr>
        <w:t>Deutscher 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1939 - 1940 / "</w:t>
      </w:r>
      <w:r>
        <w:rPr>
          <w:rFonts w:ascii="Courier" w:hAnsi="Courier"/>
          <w:vanish/>
          <w:sz w:val="24"/>
        </w:rPr>
        <w:t>t[1{</w:t>
      </w:r>
      <w:r>
        <w:rPr>
          <w:rFonts w:ascii="Courier" w:hAnsi="Courier"/>
          <w:sz w:val="24"/>
        </w:rPr>
        <w:t>Deutsches Archiv für Landes- und Volksforschung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Berlin 1938 / </w:t>
      </w:r>
      <w:r>
        <w:rPr>
          <w:rFonts w:ascii="Courier" w:hAnsi="Courier"/>
          <w:vanish/>
          <w:sz w:val="24"/>
        </w:rPr>
        <w:t>k[1{p[1{</w:t>
      </w:r>
      <w:r>
        <w:rPr>
          <w:rFonts w:ascii="Courier" w:hAnsi="Courier"/>
          <w:sz w:val="24"/>
        </w:rPr>
        <w:t>Diederichs</w:t>
      </w:r>
      <w:r>
        <w:rPr>
          <w:rFonts w:ascii="Courier" w:hAnsi="Courier"/>
          <w:vanish/>
          <w:sz w:val="24"/>
        </w:rPr>
        <w:t>}</w:t>
      </w:r>
      <w:r>
        <w:rPr>
          <w:rFonts w:ascii="Courier" w:hAnsi="Courier"/>
          <w:sz w:val="24"/>
        </w:rPr>
        <w:t xml:space="preserve"> </w:t>
      </w:r>
      <w:r>
        <w:rPr>
          <w:rFonts w:ascii="Courier" w:hAnsi="Courier"/>
          <w:vanish/>
          <w:sz w:val="24"/>
        </w:rPr>
        <w:t>6{&lt;Jena&gt;}]p</w:t>
      </w:r>
      <w:r>
        <w:rPr>
          <w:rFonts w:ascii="Courier" w:hAnsi="Courier"/>
          <w:sz w:val="24"/>
        </w:rPr>
        <w:t>-Verlag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w:t>
      </w:r>
      <w:r>
        <w:rPr>
          <w:rFonts w:ascii="Courier" w:hAnsi="Courier"/>
          <w:sz w:val="24"/>
        </w:rPr>
        <w:t xml:space="preserve"> 1938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E</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Eigenbrödler-</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1928 / </w:t>
      </w:r>
      <w:r>
        <w:rPr>
          <w:rFonts w:ascii="Courier" w:hAnsi="Courier"/>
          <w:vanish/>
          <w:sz w:val="24"/>
        </w:rPr>
        <w:t>k[1{p[1{</w:t>
      </w:r>
      <w:r>
        <w:rPr>
          <w:rFonts w:ascii="Courier" w:hAnsi="Courier"/>
          <w:sz w:val="24"/>
        </w:rPr>
        <w:t>Elwert</w:t>
      </w:r>
      <w:r>
        <w:rPr>
          <w:rFonts w:ascii="Courier" w:hAnsi="Courier"/>
          <w:vanish/>
          <w:sz w:val="24"/>
        </w:rPr>
        <w:t>}</w:t>
      </w:r>
      <w:r>
        <w:rPr>
          <w:rFonts w:ascii="Courier" w:hAnsi="Courier"/>
          <w:sz w:val="24"/>
        </w:rPr>
        <w:t xml:space="preserve"> </w:t>
      </w:r>
      <w:r>
        <w:rPr>
          <w:rFonts w:ascii="Courier" w:hAnsi="Courier"/>
          <w:vanish/>
          <w:sz w:val="24"/>
        </w:rPr>
        <w:t>6{&lt;Marburg a.d. Lahn&gt;}]p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Marburg a.d. Lahn</w:t>
      </w:r>
      <w:r>
        <w:rPr>
          <w:rFonts w:ascii="Courier" w:hAnsi="Courier"/>
          <w:vanish/>
          <w:sz w:val="24"/>
        </w:rPr>
        <w:t>]o}]k</w:t>
      </w:r>
      <w:r>
        <w:rPr>
          <w:rFonts w:ascii="Courier" w:hAnsi="Courier"/>
          <w:sz w:val="24"/>
        </w:rPr>
        <w:t xml:space="preserve"> 1922 / </w:t>
      </w:r>
      <w:r>
        <w:rPr>
          <w:rFonts w:ascii="Courier" w:hAnsi="Courier"/>
          <w:vanish/>
          <w:sz w:val="24"/>
        </w:rPr>
        <w:t>k[1{</w:t>
      </w:r>
      <w:r>
        <w:rPr>
          <w:rFonts w:ascii="Courier" w:hAnsi="Courier"/>
          <w:sz w:val="24"/>
        </w:rPr>
        <w:t xml:space="preserve">Essener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vanish/>
          <w:sz w:val="24"/>
        </w:rPr>
        <w:t>}2{o[&lt;Essen&gt;]o}]k</w:t>
      </w:r>
      <w:r>
        <w:rPr>
          <w:rFonts w:ascii="Courier" w:hAnsi="Courier"/>
          <w:sz w:val="24"/>
        </w:rPr>
        <w:t xml:space="preserve"> 1937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t[1{</w:t>
      </w:r>
      <w:r>
        <w:rPr>
          <w:rFonts w:ascii="Courier" w:hAnsi="Courier"/>
          <w:sz w:val="24"/>
        </w:rPr>
        <w:t>Germanien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Monatshefte</w:t>
      </w:r>
      <w:r>
        <w:rPr>
          <w:rFonts w:ascii="Courier" w:hAnsi="Courier"/>
          <w:vanish/>
          <w:sz w:val="24"/>
        </w:rPr>
        <w:t>}]t</w:t>
      </w:r>
      <w:r>
        <w:rPr>
          <w:rFonts w:ascii="Courier" w:hAnsi="Courier"/>
          <w:sz w:val="24"/>
        </w:rPr>
        <w:t xml:space="preserve"> 1920 / </w:t>
      </w:r>
      <w:r>
        <w:rPr>
          <w:rFonts w:ascii="Courier" w:hAnsi="Courier"/>
          <w:vanish/>
          <w:sz w:val="24"/>
        </w:rPr>
        <w:t>k[1{p[1{</w:t>
      </w:r>
      <w:r>
        <w:rPr>
          <w:rFonts w:ascii="Courier" w:hAnsi="Courier"/>
          <w:sz w:val="24"/>
        </w:rPr>
        <w:t>Gräfe</w:t>
      </w:r>
      <w:r>
        <w:rPr>
          <w:rFonts w:ascii="Courier" w:hAnsi="Courier"/>
          <w:vanish/>
          <w:sz w:val="24"/>
        </w:rPr>
        <w:t>}</w:t>
      </w:r>
      <w:r>
        <w:rPr>
          <w:rFonts w:ascii="Courier" w:hAnsi="Courier"/>
          <w:sz w:val="24"/>
        </w:rPr>
        <w:t xml:space="preserve"> </w:t>
      </w:r>
      <w:r>
        <w:rPr>
          <w:rFonts w:ascii="Courier" w:hAnsi="Courier"/>
          <w:vanish/>
          <w:sz w:val="24"/>
        </w:rPr>
        <w:t>6{&lt;Königsberg&gt;}]p</w:t>
      </w:r>
      <w:r>
        <w:rPr>
          <w:rFonts w:ascii="Courier" w:hAnsi="Courier"/>
          <w:sz w:val="24"/>
        </w:rPr>
        <w:t xml:space="preserve"> &amp; </w:t>
      </w:r>
      <w:r>
        <w:rPr>
          <w:rFonts w:ascii="Courier" w:hAnsi="Courier"/>
          <w:vanish/>
          <w:sz w:val="24"/>
        </w:rPr>
        <w:t>p[1{</w:t>
      </w:r>
      <w:r>
        <w:rPr>
          <w:rFonts w:ascii="Courier" w:hAnsi="Courier"/>
          <w:sz w:val="24"/>
        </w:rPr>
        <w:t>Unzer</w:t>
      </w:r>
      <w:r>
        <w:rPr>
          <w:rFonts w:ascii="Courier" w:hAnsi="Courier"/>
          <w:vanish/>
          <w:sz w:val="24"/>
        </w:rPr>
        <w:t>}</w:t>
      </w:r>
      <w:r>
        <w:rPr>
          <w:rFonts w:ascii="Courier" w:hAnsi="Courier"/>
          <w:sz w:val="24"/>
        </w:rPr>
        <w:t xml:space="preserve"> </w:t>
      </w:r>
      <w:r>
        <w:rPr>
          <w:rFonts w:ascii="Courier" w:hAnsi="Courier"/>
          <w:vanish/>
          <w:sz w:val="24"/>
        </w:rPr>
        <w:t>6{&lt;Königsberg&gt;}]p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Königsberg</w:t>
      </w:r>
      <w:r>
        <w:rPr>
          <w:rFonts w:ascii="Courier" w:hAnsi="Courier"/>
          <w:vanish/>
          <w:sz w:val="24"/>
        </w:rPr>
        <w:t>]o}]k</w:t>
      </w:r>
      <w:r>
        <w:rPr>
          <w:rFonts w:ascii="Courier" w:hAnsi="Courier"/>
          <w:sz w:val="24"/>
        </w:rPr>
        <w:t xml:space="preserve"> 1938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H</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k[1{p[1{</w:t>
      </w:r>
      <w:r>
        <w:rPr>
          <w:rFonts w:ascii="Courier" w:hAnsi="Courier"/>
          <w:sz w:val="24"/>
        </w:rPr>
        <w:t>Hahn</w:t>
      </w:r>
      <w:r>
        <w:rPr>
          <w:rFonts w:ascii="Courier" w:hAnsi="Courier"/>
          <w:vanish/>
          <w:sz w:val="24"/>
        </w:rPr>
        <w:t>}</w:t>
      </w:r>
      <w:r>
        <w:rPr>
          <w:rFonts w:ascii="Courier" w:hAnsi="Courier"/>
          <w:sz w:val="24"/>
        </w:rPr>
        <w:t xml:space="preserve"> </w:t>
      </w:r>
      <w:r>
        <w:rPr>
          <w:rFonts w:ascii="Courier" w:hAnsi="Courier"/>
          <w:vanish/>
          <w:sz w:val="24"/>
        </w:rPr>
        <w:t>6{&lt;Hannover&gt;}]p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1922 - 1927 /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Hase</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xml:space="preserve">, </w:t>
      </w:r>
      <w:r>
        <w:rPr>
          <w:rFonts w:ascii="Courier" w:hAnsi="Courier"/>
          <w:vanish/>
          <w:sz w:val="24"/>
        </w:rPr>
        <w:t>k[1{p[1{</w:t>
      </w:r>
      <w:r>
        <w:rPr>
          <w:rFonts w:ascii="Courier" w:hAnsi="Courier"/>
          <w:sz w:val="24"/>
        </w:rPr>
        <w:t>Koehler</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w:t>
      </w:r>
      <w:r>
        <w:rPr>
          <w:rFonts w:ascii="Courier" w:hAnsi="Courier"/>
          <w:sz w:val="24"/>
        </w:rPr>
        <w:t>g</w:t>
      </w:r>
      <w:r>
        <w:rPr>
          <w:rFonts w:ascii="Courier" w:hAnsi="Courier"/>
          <w:vanish/>
          <w:sz w:val="24"/>
        </w:rPr>
        <w:t>]o}]k</w:t>
      </w:r>
      <w:r>
        <w:rPr>
          <w:rFonts w:ascii="Courier" w:hAnsi="Courier"/>
          <w:sz w:val="24"/>
        </w:rPr>
        <w:t xml:space="preserve"> 1938 / </w:t>
      </w:r>
      <w:r>
        <w:rPr>
          <w:rFonts w:ascii="Courier" w:hAnsi="Courier"/>
          <w:vanish/>
          <w:sz w:val="24"/>
        </w:rPr>
        <w:t>k[1{p[1{</w:t>
      </w:r>
      <w:r>
        <w:rPr>
          <w:rFonts w:ascii="Courier" w:hAnsi="Courier"/>
          <w:sz w:val="24"/>
        </w:rPr>
        <w:t>Hiersemann</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1931 / </w:t>
      </w:r>
      <w:r>
        <w:rPr>
          <w:rFonts w:ascii="Courier" w:hAnsi="Courier"/>
          <w:vanish/>
          <w:sz w:val="24"/>
        </w:rPr>
        <w:t>k[1{p[1{</w:t>
      </w:r>
      <w:r>
        <w:rPr>
          <w:rFonts w:ascii="Courier" w:hAnsi="Courier"/>
          <w:sz w:val="24"/>
        </w:rPr>
        <w:t>Hirt</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xml:space="preserve"> &amp; Sohn,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1923 / </w:t>
      </w:r>
      <w:r>
        <w:rPr>
          <w:rFonts w:ascii="Courier" w:hAnsi="Courier"/>
          <w:vanish/>
          <w:sz w:val="24"/>
        </w:rPr>
        <w:t>t[</w:t>
      </w:r>
      <w:r>
        <w:rPr>
          <w:rFonts w:ascii="Courier" w:hAnsi="Courier"/>
          <w:sz w:val="24"/>
        </w:rPr>
        <w:t>Historische Zeitschrift</w:t>
      </w:r>
      <w:r>
        <w:rPr>
          <w:rFonts w:ascii="Courier" w:hAnsi="Courier"/>
          <w:vanish/>
          <w:sz w:val="24"/>
        </w:rPr>
        <w:t>]t</w:t>
      </w:r>
      <w:r>
        <w:rPr>
          <w:rFonts w:ascii="Courier" w:hAnsi="Courier"/>
          <w:sz w:val="24"/>
        </w:rPr>
        <w:t xml:space="preserve"> 1919-1939 / </w:t>
      </w:r>
      <w:r>
        <w:rPr>
          <w:rFonts w:ascii="Courier" w:hAnsi="Courier"/>
          <w:vanish/>
          <w:sz w:val="24"/>
        </w:rPr>
        <w:t>k[1{p[1{</w:t>
      </w:r>
      <w:r>
        <w:rPr>
          <w:rFonts w:ascii="Courier" w:hAnsi="Courier"/>
          <w:sz w:val="24"/>
        </w:rPr>
        <w:t>Hoffmann</w:t>
      </w:r>
      <w:r>
        <w:rPr>
          <w:rFonts w:ascii="Courier" w:hAnsi="Courier"/>
          <w:vanish/>
          <w:sz w:val="24"/>
        </w:rPr>
        <w:t>}</w:t>
      </w:r>
      <w:r>
        <w:rPr>
          <w:rFonts w:ascii="Courier" w:hAnsi="Courier"/>
          <w:sz w:val="24"/>
        </w:rPr>
        <w:t xml:space="preserve"> </w:t>
      </w:r>
      <w:r>
        <w:rPr>
          <w:rFonts w:ascii="Courier" w:hAnsi="Courier"/>
          <w:vanish/>
          <w:sz w:val="24"/>
        </w:rPr>
        <w:t>6{&lt;Hamburg&gt;}]p</w:t>
      </w:r>
      <w:r>
        <w:rPr>
          <w:rFonts w:ascii="Courier" w:hAnsi="Courier"/>
          <w:sz w:val="24"/>
        </w:rPr>
        <w:t xml:space="preserve"> &amp; </w:t>
      </w:r>
      <w:r>
        <w:rPr>
          <w:rFonts w:ascii="Courier" w:hAnsi="Courier"/>
          <w:vanish/>
          <w:sz w:val="24"/>
        </w:rPr>
        <w:t>p[1{</w:t>
      </w:r>
      <w:r>
        <w:rPr>
          <w:rFonts w:ascii="Courier" w:hAnsi="Courier"/>
          <w:sz w:val="24"/>
        </w:rPr>
        <w:t>Campe</w:t>
      </w:r>
      <w:r>
        <w:rPr>
          <w:rFonts w:ascii="Courier" w:hAnsi="Courier"/>
          <w:vanish/>
          <w:sz w:val="24"/>
        </w:rPr>
        <w:t>}</w:t>
      </w:r>
      <w:r>
        <w:rPr>
          <w:rFonts w:ascii="Courier" w:hAnsi="Courier"/>
          <w:sz w:val="24"/>
        </w:rPr>
        <w:t xml:space="preserve"> </w:t>
      </w:r>
      <w:r>
        <w:rPr>
          <w:rFonts w:ascii="Courier" w:hAnsi="Courier"/>
          <w:vanish/>
          <w:sz w:val="24"/>
        </w:rPr>
        <w:t>6{&lt;Hamburg&gt;}]p</w:t>
      </w:r>
      <w:r>
        <w:rPr>
          <w:rFonts w:ascii="Courier" w:hAnsi="Courier"/>
          <w:sz w:val="24"/>
        </w:rPr>
        <w:t>,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Hamburg</w:t>
      </w:r>
      <w:r>
        <w:rPr>
          <w:rFonts w:ascii="Courier" w:hAnsi="Courier"/>
          <w:vanish/>
          <w:sz w:val="24"/>
        </w:rPr>
        <w:t>]o}]k</w:t>
      </w:r>
      <w:r>
        <w:rPr>
          <w:rFonts w:ascii="Courier" w:hAnsi="Courier"/>
          <w:sz w:val="24"/>
        </w:rPr>
        <w:t xml:space="preserve"> 1937 - 1939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J</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Jahrbücher für Geschichte Osteuropas</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1938 - 1939 / </w:t>
      </w:r>
      <w:r>
        <w:rPr>
          <w:rFonts w:ascii="Courier" w:hAnsi="Courier"/>
          <w:vanish/>
          <w:sz w:val="24"/>
        </w:rPr>
        <w:t>k[1{p[1{</w:t>
      </w:r>
      <w:r>
        <w:rPr>
          <w:rFonts w:ascii="Courier" w:hAnsi="Courier"/>
          <w:sz w:val="24"/>
        </w:rPr>
        <w:t>Junker</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und </w:t>
      </w:r>
      <w:r>
        <w:rPr>
          <w:rFonts w:ascii="Courier" w:hAnsi="Courier"/>
          <w:vanish/>
          <w:sz w:val="24"/>
        </w:rPr>
        <w:t>p[1{</w:t>
      </w:r>
      <w:r>
        <w:rPr>
          <w:rFonts w:ascii="Courier" w:hAnsi="Courier"/>
          <w:sz w:val="24"/>
        </w:rPr>
        <w:t>Dünhaupt</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1934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1938 - 1939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w:t>
      </w:r>
      <w:r>
        <w:rPr>
          <w:rFonts w:ascii="Courier" w:hAnsi="Courier"/>
          <w:vanish/>
          <w:sz w:val="24"/>
        </w:rPr>
        <w:t>t[</w:t>
      </w:r>
      <w:r>
        <w:rPr>
          <w:rFonts w:ascii="Courier" w:hAnsi="Courier"/>
          <w:sz w:val="24"/>
        </w:rPr>
        <w:t>Kladderadatsch</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1921 / </w:t>
      </w:r>
      <w:r>
        <w:rPr>
          <w:rFonts w:ascii="Courier" w:hAnsi="Courier"/>
          <w:vanish/>
          <w:sz w:val="24"/>
        </w:rPr>
        <w:t>k[1{</w:t>
      </w:r>
      <w:r>
        <w:rPr>
          <w:rFonts w:ascii="Courier" w:hAnsi="Courier"/>
          <w:sz w:val="24"/>
        </w:rPr>
        <w:t xml:space="preserve">Knaur Nachf.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1933 / </w:t>
      </w:r>
      <w:r>
        <w:rPr>
          <w:rFonts w:ascii="Courier" w:hAnsi="Courier"/>
          <w:vanish/>
          <w:sz w:val="24"/>
        </w:rPr>
        <w:t>k[1{p[2{</w:t>
      </w:r>
      <w:r>
        <w:rPr>
          <w:rFonts w:ascii="Courier" w:hAnsi="Courier"/>
          <w:sz w:val="24"/>
        </w:rPr>
        <w:t>K.F.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Koehler</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1913-1938 / </w:t>
      </w:r>
      <w:r>
        <w:rPr>
          <w:rFonts w:ascii="Courier" w:hAnsi="Courier"/>
          <w:vanish/>
          <w:sz w:val="24"/>
        </w:rPr>
        <w:t>k[1{p[1{</w:t>
      </w:r>
      <w:r>
        <w:rPr>
          <w:rFonts w:ascii="Courier" w:hAnsi="Courier"/>
          <w:sz w:val="24"/>
        </w:rPr>
        <w:t>Koehler</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xml:space="preserve"> &amp; </w:t>
      </w:r>
      <w:r>
        <w:rPr>
          <w:rFonts w:ascii="Courier" w:hAnsi="Courier"/>
          <w:vanish/>
          <w:sz w:val="24"/>
        </w:rPr>
        <w:t>p[1{</w:t>
      </w:r>
      <w:r>
        <w:rPr>
          <w:rFonts w:ascii="Courier" w:hAnsi="Courier"/>
          <w:sz w:val="24"/>
        </w:rPr>
        <w:t>Amelang</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Verlag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1938 / </w:t>
      </w:r>
      <w:r>
        <w:rPr>
          <w:rFonts w:ascii="Courier" w:hAnsi="Courier"/>
          <w:vanish/>
          <w:sz w:val="24"/>
        </w:rPr>
        <w:t>t[</w:t>
      </w:r>
      <w:r>
        <w:rPr>
          <w:rFonts w:ascii="Courier" w:hAnsi="Courier"/>
          <w:sz w:val="24"/>
        </w:rPr>
        <w:t>Königsberger Woche</w:t>
      </w:r>
      <w:r>
        <w:rPr>
          <w:rFonts w:ascii="Courier" w:hAnsi="Courier"/>
          <w:vanish/>
          <w:sz w:val="24"/>
        </w:rPr>
        <w:t>]t</w:t>
      </w:r>
      <w:r>
        <w:rPr>
          <w:rFonts w:ascii="Courier" w:hAnsi="Courier"/>
          <w:sz w:val="24"/>
        </w:rPr>
        <w:t xml:space="preserve"> 1918-1919 / "</w:t>
      </w:r>
      <w:r>
        <w:rPr>
          <w:rFonts w:ascii="Courier" w:hAnsi="Courier"/>
          <w:vanish/>
          <w:sz w:val="24"/>
        </w:rPr>
        <w:t>t[</w:t>
      </w:r>
      <w:r>
        <w:rPr>
          <w:rFonts w:ascii="Courier" w:hAnsi="Courier"/>
          <w:sz w:val="24"/>
        </w:rPr>
        <w:t>Kulturbeiträge</w:t>
      </w:r>
      <w:r>
        <w:rPr>
          <w:rFonts w:ascii="Courier" w:hAnsi="Courier"/>
          <w:vanish/>
          <w:sz w:val="24"/>
        </w:rPr>
        <w:t>]t</w:t>
      </w:r>
      <w:r>
        <w:rPr>
          <w:rFonts w:ascii="Courier" w:hAnsi="Courier"/>
          <w:sz w:val="24"/>
        </w:rPr>
        <w:t xml:space="preserve">", Berlin 1934 / </w:t>
      </w:r>
      <w:r>
        <w:rPr>
          <w:rFonts w:ascii="Courier" w:hAnsi="Courier"/>
          <w:vanish/>
          <w:sz w:val="24"/>
        </w:rPr>
        <w:t>k[1{</w:t>
      </w:r>
      <w:r>
        <w:rPr>
          <w:rFonts w:ascii="Courier" w:hAnsi="Courier"/>
          <w:sz w:val="24"/>
        </w:rPr>
        <w:t>Kulturgeschichtliche Bücherei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vanish/>
          <w:sz w:val="24"/>
        </w:rPr>
        <w:t>{o[</w:t>
      </w:r>
      <w:r>
        <w:rPr>
          <w:rFonts w:ascii="Courier" w:hAnsi="Courier"/>
          <w:sz w:val="24"/>
        </w:rPr>
        <w:t>Wien</w:t>
      </w:r>
      <w:r>
        <w:rPr>
          <w:rFonts w:ascii="Courier" w:hAnsi="Courier"/>
          <w:vanish/>
          <w:sz w:val="24"/>
        </w:rPr>
        <w:t>]o}]k</w:t>
      </w:r>
      <w:r>
        <w:rPr>
          <w:rFonts w:ascii="Courier" w:hAnsi="Courier"/>
          <w:sz w:val="24"/>
        </w:rPr>
        <w:t xml:space="preserve"> 1914 / Kuratorium der </w:t>
      </w:r>
      <w:r>
        <w:rPr>
          <w:rFonts w:ascii="Courier" w:hAnsi="Courier"/>
          <w:vanish/>
          <w:sz w:val="24"/>
        </w:rPr>
        <w:t>k[</w:t>
      </w:r>
      <w:r>
        <w:rPr>
          <w:rFonts w:ascii="Courier" w:hAnsi="Courier"/>
          <w:sz w:val="24"/>
        </w:rPr>
        <w:t>Weltkriegs-Bücherei</w:t>
      </w:r>
      <w:r>
        <w:rPr>
          <w:rFonts w:ascii="Courier" w:hAnsi="Courier"/>
          <w:vanish/>
          <w:sz w:val="24"/>
        </w:rPr>
        <w:t>]k</w:t>
      </w:r>
      <w:r>
        <w:rPr>
          <w:rFonts w:ascii="Courier" w:hAnsi="Courier"/>
          <w:sz w:val="24"/>
        </w:rPr>
        <w:t xml:space="preserve"> 1931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M</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Monatsschrift für Höhere Schulen</w:t>
      </w:r>
      <w:r>
        <w:rPr>
          <w:rFonts w:ascii="Courier" w:hAnsi="Courier"/>
          <w:vanish/>
          <w:sz w:val="24"/>
        </w:rPr>
        <w:t>]t</w:t>
      </w:r>
      <w:r>
        <w:rPr>
          <w:rFonts w:ascii="Courier" w:hAnsi="Courier"/>
          <w:sz w:val="24"/>
        </w:rPr>
        <w:t xml:space="preserve"> 1934 / </w:t>
      </w:r>
      <w:r>
        <w:rPr>
          <w:rFonts w:ascii="Courier" w:hAnsi="Courier"/>
          <w:vanish/>
          <w:sz w:val="24"/>
        </w:rPr>
        <w:t>t[</w:t>
      </w:r>
      <w:r>
        <w:rPr>
          <w:rFonts w:ascii="Courier" w:hAnsi="Courier"/>
          <w:sz w:val="24"/>
        </w:rPr>
        <w:t>Monumenta Germaniae Historica</w:t>
      </w:r>
      <w:r>
        <w:rPr>
          <w:rFonts w:ascii="Courier" w:hAnsi="Courier"/>
          <w:vanish/>
          <w:sz w:val="24"/>
        </w:rPr>
        <w:t>]t</w:t>
      </w:r>
      <w:r>
        <w:rPr>
          <w:rFonts w:ascii="Courier" w:hAnsi="Courier"/>
          <w:sz w:val="24"/>
        </w:rPr>
        <w:t xml:space="preserve"> 1910 - 1911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w:t>
      </w:r>
      <w:r>
        <w:rPr>
          <w:rFonts w:ascii="Courier" w:hAnsi="Courier"/>
          <w:vanish/>
          <w:sz w:val="24"/>
        </w:rPr>
        <w:t>t[1{o[</w:t>
      </w:r>
      <w:r>
        <w:rPr>
          <w:rFonts w:ascii="Courier" w:hAnsi="Courier"/>
          <w:sz w:val="24"/>
        </w:rPr>
        <w:t>Ostpreußisch</w:t>
      </w:r>
      <w:r>
        <w:rPr>
          <w:rFonts w:ascii="Courier" w:hAnsi="Courier"/>
          <w:vanish/>
          <w:sz w:val="24"/>
        </w:rPr>
        <w:t>]o</w:t>
      </w:r>
      <w:r>
        <w:rPr>
          <w:rFonts w:ascii="Courier" w:hAnsi="Courier"/>
          <w:sz w:val="24"/>
        </w:rPr>
        <w:t>e Heimat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Wochenschrift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1918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 xml:space="preserve">Photothek,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vanish/>
          <w:sz w:val="24"/>
        </w:rPr>
        <w:t>[</w:t>
      </w:r>
      <w:r>
        <w:rPr>
          <w:rFonts w:ascii="Courier" w:hAnsi="Courier"/>
          <w:sz w:val="24"/>
        </w:rPr>
        <w:t>Berlin</w:t>
      </w:r>
      <w:r>
        <w:rPr>
          <w:rFonts w:ascii="Courier" w:hAnsi="Courier"/>
          <w:vanish/>
          <w:sz w:val="24"/>
        </w:rPr>
        <w:t>]o}]k</w:t>
      </w:r>
      <w:r>
        <w:rPr>
          <w:rFonts w:ascii="Courier" w:hAnsi="Courier"/>
          <w:sz w:val="24"/>
        </w:rPr>
        <w:t xml:space="preserve"> 1928 / </w:t>
      </w:r>
      <w:r>
        <w:rPr>
          <w:rFonts w:ascii="Courier" w:hAnsi="Courier"/>
          <w:vanish/>
          <w:sz w:val="24"/>
        </w:rPr>
        <w:t>k[1{p[1{</w:t>
      </w:r>
      <w:r>
        <w:rPr>
          <w:rFonts w:ascii="Courier" w:hAnsi="Courier"/>
          <w:sz w:val="24"/>
        </w:rPr>
        <w:t>Priebatsch</w:t>
      </w:r>
      <w:r>
        <w:rPr>
          <w:rFonts w:ascii="Courier" w:hAnsi="Courier"/>
          <w:vanish/>
          <w:sz w:val="24"/>
        </w:rPr>
        <w:t>}</w:t>
      </w:r>
      <w:r>
        <w:rPr>
          <w:rFonts w:ascii="Courier" w:hAnsi="Courier"/>
          <w:sz w:val="24"/>
        </w:rPr>
        <w:t xml:space="preserve"> </w:t>
      </w:r>
      <w:r>
        <w:rPr>
          <w:rFonts w:ascii="Courier" w:hAnsi="Courier"/>
          <w:vanish/>
          <w:sz w:val="24"/>
        </w:rPr>
        <w:t>6{&lt;Breslau&gt;}]p</w:t>
      </w:r>
      <w:r>
        <w:rPr>
          <w:rFonts w:ascii="Courier" w:hAnsi="Courier"/>
          <w:sz w:val="24"/>
        </w:rPr>
        <w:t xml:space="preserve">'s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Breslau</w:t>
      </w:r>
      <w:r>
        <w:rPr>
          <w:rFonts w:ascii="Courier" w:hAnsi="Courier"/>
          <w:vanish/>
          <w:sz w:val="24"/>
        </w:rPr>
        <w:t>]o}]k</w:t>
      </w:r>
      <w:r>
        <w:rPr>
          <w:rFonts w:ascii="Courier" w:hAnsi="Courier"/>
          <w:sz w:val="24"/>
        </w:rPr>
        <w:t xml:space="preserve"> 1924 - 1931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1908-1936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Q</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k[p[</w:t>
      </w:r>
      <w:r>
        <w:rPr>
          <w:rFonts w:ascii="Courier" w:hAnsi="Courier"/>
          <w:sz w:val="24"/>
        </w:rPr>
        <w:t>Quelle</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Meyer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1924 - 1927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R</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w:t>
      </w:r>
      <w:r>
        <w:rPr>
          <w:rFonts w:ascii="Courier" w:hAnsi="Courier"/>
          <w:vanish/>
          <w:sz w:val="24"/>
        </w:rPr>
        <w:t>t[1{</w:t>
      </w:r>
      <w:r>
        <w:rPr>
          <w:rFonts w:ascii="Courier" w:hAnsi="Courier"/>
          <w:sz w:val="24"/>
        </w:rPr>
        <w:t>Raumforschung und Raumordnung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Monatsschrift</w:t>
      </w:r>
      <w:r>
        <w:rPr>
          <w:rFonts w:ascii="Courier" w:hAnsi="Courier"/>
          <w:vanish/>
          <w:sz w:val="24"/>
        </w:rPr>
        <w:t>}]t</w:t>
      </w:r>
      <w:r>
        <w:rPr>
          <w:rFonts w:ascii="Courier" w:hAnsi="Courier"/>
          <w:sz w:val="24"/>
        </w:rPr>
        <w:t xml:space="preserve"> 1939 / </w:t>
      </w:r>
      <w:r>
        <w:rPr>
          <w:rFonts w:ascii="Courier" w:hAnsi="Courier"/>
          <w:vanish/>
          <w:sz w:val="24"/>
        </w:rPr>
        <w:t>k[1{</w:t>
      </w:r>
      <w:r>
        <w:rPr>
          <w:rFonts w:ascii="Courier" w:hAnsi="Courier"/>
          <w:sz w:val="24"/>
        </w:rPr>
        <w:t>Reclam-</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1919 / </w:t>
      </w:r>
      <w:r>
        <w:rPr>
          <w:rFonts w:ascii="Courier" w:hAnsi="Courier"/>
          <w:vanish/>
          <w:sz w:val="24"/>
        </w:rPr>
        <w:t>k[</w:t>
      </w:r>
      <w:r>
        <w:rPr>
          <w:rFonts w:ascii="Courier" w:hAnsi="Courier"/>
          <w:sz w:val="24"/>
        </w:rPr>
        <w:t>Reichsdruckerei</w:t>
      </w:r>
      <w:r>
        <w:rPr>
          <w:rFonts w:ascii="Courier" w:hAnsi="Courier"/>
          <w:vanish/>
          <w:sz w:val="24"/>
        </w:rPr>
        <w:t>]k</w:t>
      </w:r>
      <w:r>
        <w:rPr>
          <w:rFonts w:ascii="Courier" w:hAnsi="Courier"/>
          <w:sz w:val="24"/>
        </w:rPr>
        <w:t xml:space="preserve"> 1938 / </w:t>
      </w:r>
      <w:r>
        <w:rPr>
          <w:rFonts w:ascii="Courier" w:hAnsi="Courier"/>
          <w:vanish/>
          <w:sz w:val="24"/>
        </w:rPr>
        <w:t>k[1{</w:t>
      </w:r>
      <w:r>
        <w:rPr>
          <w:rFonts w:ascii="Courier" w:hAnsi="Courier"/>
          <w:sz w:val="24"/>
        </w:rPr>
        <w:t xml:space="preserve">Ring, </w:t>
      </w:r>
      <w:r>
        <w:rPr>
          <w:rFonts w:ascii="Courier" w:hAnsi="Courier"/>
          <w:vanish/>
          <w:sz w:val="24"/>
        </w:rPr>
        <w:t>s[</w:t>
      </w:r>
      <w:r>
        <w:rPr>
          <w:rFonts w:ascii="Courier" w:hAnsi="Courier"/>
          <w:sz w:val="24"/>
        </w:rPr>
        <w:t>Schriftenvertriebsgese</w:t>
      </w:r>
      <w:r>
        <w:rPr>
          <w:rFonts w:ascii="Courier" w:hAnsi="Courier"/>
          <w:sz w:val="24"/>
        </w:rPr>
        <w:t>llschaft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1930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Sanssouci-</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Potsdam</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1937 / </w:t>
      </w:r>
      <w:r>
        <w:rPr>
          <w:rFonts w:ascii="Courier" w:hAnsi="Courier"/>
          <w:vanish/>
          <w:sz w:val="24"/>
        </w:rPr>
        <w:t>k[1{</w:t>
      </w:r>
      <w:r>
        <w:rPr>
          <w:rFonts w:ascii="Courier" w:hAnsi="Courier"/>
          <w:sz w:val="24"/>
        </w:rPr>
        <w:t>Seemann-Verlag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1939 / </w:t>
      </w:r>
      <w:r>
        <w:rPr>
          <w:rFonts w:ascii="Courier" w:hAnsi="Courier"/>
          <w:vanish/>
          <w:sz w:val="24"/>
        </w:rPr>
        <w:t>k[1{p[1{</w:t>
      </w:r>
      <w:r>
        <w:rPr>
          <w:rFonts w:ascii="Courier" w:hAnsi="Courier"/>
          <w:sz w:val="24"/>
        </w:rPr>
        <w:t>Seidel</w:t>
      </w:r>
      <w:r>
        <w:rPr>
          <w:rFonts w:ascii="Courier" w:hAnsi="Courier"/>
          <w:vanish/>
          <w:sz w:val="24"/>
        </w:rPr>
        <w:t>}</w:t>
      </w:r>
      <w:r>
        <w:rPr>
          <w:rFonts w:ascii="Courier" w:hAnsi="Courier"/>
          <w:sz w:val="24"/>
        </w:rPr>
        <w:t xml:space="preserve"> </w:t>
      </w:r>
      <w:r>
        <w:rPr>
          <w:rFonts w:ascii="Courier" w:hAnsi="Courier"/>
          <w:vanish/>
          <w:sz w:val="24"/>
        </w:rPr>
        <w:t>6{&lt;Wien&gt;}]p</w:t>
      </w:r>
      <w:r>
        <w:rPr>
          <w:rFonts w:ascii="Courier" w:hAnsi="Courier"/>
          <w:sz w:val="24"/>
        </w:rPr>
        <w:t xml:space="preserve"> &amp; Sohn,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Wien</w:t>
      </w:r>
      <w:r>
        <w:rPr>
          <w:rFonts w:ascii="Courier" w:hAnsi="Courier"/>
          <w:vanish/>
          <w:sz w:val="24"/>
        </w:rPr>
        <w:t>]o}]k</w:t>
      </w:r>
      <w:r>
        <w:rPr>
          <w:rFonts w:ascii="Courier" w:hAnsi="Courier"/>
          <w:sz w:val="24"/>
        </w:rPr>
        <w:t xml:space="preserve"> 1930 - 1932 / </w:t>
      </w:r>
      <w:r>
        <w:rPr>
          <w:rFonts w:ascii="Courier" w:hAnsi="Courier"/>
          <w:vanish/>
          <w:sz w:val="24"/>
        </w:rPr>
        <w:t>k[1{p[1{</w:t>
      </w:r>
      <w:r>
        <w:rPr>
          <w:rFonts w:ascii="Courier" w:hAnsi="Courier"/>
          <w:sz w:val="24"/>
        </w:rPr>
        <w:t>Speyer</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&amp; </w:t>
      </w:r>
      <w:r>
        <w:rPr>
          <w:rFonts w:ascii="Courier" w:hAnsi="Courier"/>
          <w:vanish/>
          <w:sz w:val="24"/>
        </w:rPr>
        <w:t>p[1{</w:t>
      </w:r>
      <w:r>
        <w:rPr>
          <w:rFonts w:ascii="Courier" w:hAnsi="Courier"/>
          <w:sz w:val="24"/>
        </w:rPr>
        <w:t>Peters</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1924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Sch</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p[1{</w:t>
      </w:r>
      <w:r>
        <w:rPr>
          <w:rFonts w:ascii="Courier" w:hAnsi="Courier"/>
          <w:sz w:val="24"/>
        </w:rPr>
        <w:t>Schauber</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6{&lt;Köln&gt;}]p</w:t>
      </w:r>
      <w:r>
        <w:rPr>
          <w:rFonts w:ascii="Courier" w:hAnsi="Courier"/>
          <w:sz w:val="24"/>
        </w:rPr>
        <w:t xml:space="preserve"> im </w:t>
      </w:r>
      <w:r>
        <w:rPr>
          <w:rFonts w:ascii="Courier" w:hAnsi="Courier"/>
          <w:vanish/>
          <w:sz w:val="24"/>
        </w:rPr>
        <w:t>k[1{</w:t>
      </w:r>
      <w:r>
        <w:rPr>
          <w:rFonts w:ascii="Courier" w:hAnsi="Courier"/>
          <w:sz w:val="24"/>
        </w:rPr>
        <w:t xml:space="preserve">M. du Mont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r>
        <w:rPr>
          <w:rFonts w:ascii="Courier" w:hAnsi="Courier"/>
          <w:sz w:val="24"/>
        </w:rPr>
        <w:t xml:space="preserve"> 1936 / </w:t>
      </w:r>
      <w:r>
        <w:rPr>
          <w:rFonts w:ascii="Courier" w:hAnsi="Courier"/>
          <w:vanish/>
          <w:sz w:val="24"/>
        </w:rPr>
        <w:t>k[1{p[1{</w:t>
      </w:r>
      <w:r>
        <w:rPr>
          <w:rFonts w:ascii="Courier" w:hAnsi="Courier"/>
          <w:sz w:val="24"/>
        </w:rPr>
        <w:t>Scherl</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1922 / </w:t>
      </w:r>
      <w:r>
        <w:rPr>
          <w:rFonts w:ascii="Courier" w:hAnsi="Courier"/>
          <w:vanish/>
          <w:sz w:val="24"/>
        </w:rPr>
        <w:t>k[1{p[2{</w:t>
      </w:r>
      <w:r>
        <w:rPr>
          <w:rFonts w:ascii="Courier" w:hAnsi="Courier"/>
          <w:sz w:val="24"/>
        </w:rPr>
        <w:t>Hugo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6{&lt;München&gt;}]p</w:t>
      </w:r>
      <w:r>
        <w:rPr>
          <w:rFonts w:ascii="Courier" w:hAnsi="Courier"/>
          <w:sz w:val="24"/>
        </w:rPr>
        <w:t>,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1930 / </w:t>
      </w:r>
      <w:r>
        <w:rPr>
          <w:rFonts w:ascii="Courier" w:hAnsi="Courier"/>
          <w:vanish/>
          <w:sz w:val="24"/>
        </w:rPr>
        <w:t>k[1{p[2{</w:t>
      </w:r>
      <w:r>
        <w:rPr>
          <w:rFonts w:ascii="Courier" w:hAnsi="Courier"/>
          <w:sz w:val="24"/>
        </w:rPr>
        <w:t>H.</w:t>
      </w:r>
      <w:r>
        <w:rPr>
          <w:rFonts w:ascii="Courier" w:hAnsi="Courier"/>
          <w:vanish/>
          <w:sz w:val="24"/>
        </w:rPr>
        <w:t>}1{&lt;Schmidt&gt;}</w:t>
      </w:r>
      <w:r>
        <w:rPr>
          <w:rFonts w:ascii="Courier" w:hAnsi="Courier"/>
          <w:sz w:val="24"/>
        </w:rPr>
        <w:t xml:space="preserve"> </w:t>
      </w:r>
      <w:r>
        <w:rPr>
          <w:rFonts w:ascii="Courier" w:hAnsi="Courier"/>
          <w:vanish/>
          <w:sz w:val="24"/>
        </w:rPr>
        <w:t>6{&lt;Leipzig&gt;}]p</w:t>
      </w:r>
      <w:r>
        <w:rPr>
          <w:rFonts w:ascii="Courier" w:hAnsi="Courier"/>
          <w:sz w:val="24"/>
        </w:rPr>
        <w:t xml:space="preserve"> und </w:t>
      </w:r>
      <w:r>
        <w:rPr>
          <w:rFonts w:ascii="Courier" w:hAnsi="Courier"/>
          <w:vanish/>
          <w:sz w:val="24"/>
        </w:rPr>
        <w:t>p[2{</w:t>
      </w:r>
      <w:r>
        <w:rPr>
          <w:rFonts w:ascii="Courier" w:hAnsi="Courier"/>
          <w:sz w:val="24"/>
        </w:rPr>
        <w:t>Günther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1937 / </w:t>
      </w:r>
      <w:r>
        <w:rPr>
          <w:rFonts w:ascii="Courier" w:hAnsi="Courier"/>
          <w:vanish/>
          <w:sz w:val="24"/>
        </w:rPr>
        <w:t>k[1{p[2{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Schroeder</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 Verlagsbuchhandlung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Leipzig</w:t>
      </w:r>
      <w:r>
        <w:rPr>
          <w:rFonts w:ascii="Courier" w:hAnsi="Courier"/>
          <w:vanish/>
          <w:sz w:val="24"/>
        </w:rPr>
        <w:t>}]k</w:t>
      </w:r>
      <w:r>
        <w:rPr>
          <w:rFonts w:ascii="Courier" w:hAnsi="Courier"/>
          <w:sz w:val="24"/>
        </w:rPr>
        <w:t xml:space="preserve"> 1919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B.G.</w:t>
      </w:r>
      <w:r>
        <w:rPr>
          <w:rFonts w:ascii="Courier" w:hAnsi="Courier"/>
          <w:sz w:val="24"/>
        </w:rPr>
        <w:t xml:space="preserve"> Teubner,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Berlin</w:t>
      </w:r>
      <w:r>
        <w:rPr>
          <w:rFonts w:ascii="Courier" w:hAnsi="Courier"/>
          <w:vanish/>
          <w:sz w:val="24"/>
        </w:rPr>
        <w:t>]o}]k</w:t>
      </w:r>
      <w:r>
        <w:rPr>
          <w:rFonts w:ascii="Courier" w:hAnsi="Courier"/>
          <w:sz w:val="24"/>
        </w:rPr>
        <w:t xml:space="preserve"> 1908 - 1924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Ullstein-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1929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V</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 xml:space="preserve">Velhagen &amp; Klasing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1928 - 1937 / </w:t>
      </w:r>
      <w:r>
        <w:rPr>
          <w:rFonts w:ascii="Courier" w:hAnsi="Courier"/>
          <w:vanish/>
          <w:sz w:val="24"/>
        </w:rPr>
        <w:t>k[1{</w:t>
      </w:r>
      <w:r>
        <w:rPr>
          <w:rFonts w:ascii="Courier" w:hAnsi="Courier"/>
          <w:sz w:val="24"/>
        </w:rPr>
        <w:t xml:space="preserve">Vereinigung </w:t>
      </w:r>
      <w:r>
        <w:rPr>
          <w:rFonts w:ascii="Courier" w:hAnsi="Courier"/>
          <w:vanish/>
          <w:sz w:val="24"/>
        </w:rPr>
        <w:t>s[2{</w:t>
      </w:r>
      <w:r>
        <w:rPr>
          <w:rFonts w:ascii="Courier" w:hAnsi="Courier"/>
          <w:sz w:val="24"/>
        </w:rPr>
        <w:t>wissenschaftlicher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1921 / </w:t>
      </w:r>
      <w:r>
        <w:rPr>
          <w:rFonts w:ascii="Courier" w:hAnsi="Courier"/>
          <w:vanish/>
          <w:sz w:val="24"/>
        </w:rPr>
        <w:t>k[1{</w:t>
      </w:r>
      <w:r>
        <w:rPr>
          <w:rFonts w:ascii="Courier" w:hAnsi="Courier"/>
          <w:sz w:val="24"/>
        </w:rPr>
        <w:t xml:space="preserve">Verlag der </w:t>
      </w:r>
      <w:r>
        <w:rPr>
          <w:rFonts w:ascii="Courier" w:hAnsi="Courier"/>
          <w:vanish/>
          <w:sz w:val="24"/>
        </w:rPr>
        <w:t>s[2{o[</w:t>
      </w:r>
      <w:r>
        <w:rPr>
          <w:rFonts w:ascii="Courier" w:hAnsi="Courier"/>
          <w:sz w:val="24"/>
        </w:rPr>
        <w:t>München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w:t>
      </w:r>
      <w:r>
        <w:rPr>
          <w:rFonts w:ascii="Courier" w:hAnsi="Courier"/>
          <w:vanish/>
          <w:sz w:val="24"/>
        </w:rPr>
        <w:t>}]s</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München</w:t>
      </w:r>
      <w:r>
        <w:rPr>
          <w:rFonts w:ascii="Courier" w:hAnsi="Courier"/>
          <w:vanish/>
          <w:sz w:val="24"/>
        </w:rPr>
        <w:t>}]k</w:t>
      </w:r>
      <w:r>
        <w:rPr>
          <w:rFonts w:ascii="Courier" w:hAnsi="Courier"/>
          <w:sz w:val="24"/>
        </w:rPr>
        <w:t xml:space="preserve"> 1927 - 1933 / </w:t>
      </w:r>
      <w:r>
        <w:rPr>
          <w:rFonts w:ascii="Courier" w:hAnsi="Courier"/>
          <w:vanish/>
          <w:sz w:val="24"/>
        </w:rPr>
        <w:t>k[1{</w:t>
      </w:r>
      <w:r>
        <w:rPr>
          <w:rFonts w:ascii="Courier" w:hAnsi="Courier"/>
          <w:sz w:val="24"/>
        </w:rPr>
        <w:t>Verlag für</w:t>
      </w:r>
      <w:r>
        <w:rPr>
          <w:rFonts w:ascii="Courier" w:hAnsi="Courier"/>
          <w:sz w:val="24"/>
        </w:rPr>
        <w:t xml:space="preserve"> Kultur-Politik</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w:t>
      </w:r>
      <w:r>
        <w:rPr>
          <w:rFonts w:ascii="Courier" w:hAnsi="Courier"/>
          <w:vanish/>
          <w:sz w:val="24"/>
        </w:rPr>
        <w:t>n}]k</w:t>
      </w:r>
      <w:r>
        <w:rPr>
          <w:rFonts w:ascii="Courier" w:hAnsi="Courier"/>
          <w:sz w:val="24"/>
        </w:rPr>
        <w:t xml:space="preserve"> 1935 / "</w:t>
      </w:r>
      <w:r>
        <w:rPr>
          <w:rFonts w:ascii="Courier" w:hAnsi="Courier"/>
          <w:vanish/>
          <w:sz w:val="24"/>
        </w:rPr>
        <w:t>t[1{</w:t>
      </w:r>
      <w:r>
        <w:rPr>
          <w:rFonts w:ascii="Courier" w:hAnsi="Courier"/>
          <w:sz w:val="24"/>
        </w:rPr>
        <w:t>Volk und Reich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Berlin 1922 - 1933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W</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k[1{</w:t>
      </w:r>
      <w:r>
        <w:rPr>
          <w:rFonts w:ascii="Courier" w:hAnsi="Courier"/>
          <w:sz w:val="24"/>
        </w:rPr>
        <w:t xml:space="preserve">Waidmann'sche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1911 - 1937 / </w:t>
      </w:r>
      <w:r>
        <w:rPr>
          <w:rFonts w:ascii="Courier" w:hAnsi="Courier"/>
          <w:vanish/>
          <w:sz w:val="24"/>
        </w:rPr>
        <w:t>k[1{p[1{</w:t>
      </w:r>
      <w:r>
        <w:rPr>
          <w:rFonts w:ascii="Courier" w:hAnsi="Courier"/>
          <w:sz w:val="24"/>
        </w:rPr>
        <w:t>Weber</w:t>
      </w:r>
      <w:r>
        <w:rPr>
          <w:rFonts w:ascii="Courier" w:hAnsi="Courier"/>
          <w:vanish/>
          <w:sz w:val="24"/>
        </w:rPr>
        <w:t>}</w:t>
      </w:r>
      <w:r>
        <w:rPr>
          <w:rFonts w:ascii="Courier" w:hAnsi="Courier"/>
          <w:sz w:val="24"/>
        </w:rPr>
        <w:t xml:space="preserve"> </w:t>
      </w:r>
      <w:r>
        <w:rPr>
          <w:rFonts w:ascii="Courier" w:hAnsi="Courier"/>
          <w:vanish/>
          <w:sz w:val="24"/>
        </w:rPr>
        <w:t>6{&lt;Leipzig&gt;}]p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1911 / </w:t>
      </w:r>
      <w:r>
        <w:rPr>
          <w:rFonts w:ascii="Courier" w:hAnsi="Courier"/>
          <w:vanish/>
          <w:sz w:val="24"/>
        </w:rPr>
        <w:t>k[1{</w:t>
      </w:r>
      <w:r>
        <w:rPr>
          <w:rFonts w:ascii="Courier" w:hAnsi="Courier"/>
          <w:sz w:val="24"/>
        </w:rPr>
        <w:t>Weltkriegsbücherei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1921 / "</w:t>
      </w:r>
      <w:r>
        <w:rPr>
          <w:rFonts w:ascii="Courier" w:hAnsi="Courier"/>
          <w:vanish/>
          <w:sz w:val="24"/>
        </w:rPr>
        <w:t>t[1{</w:t>
      </w:r>
      <w:r>
        <w:rPr>
          <w:rFonts w:ascii="Courier" w:hAnsi="Courier"/>
          <w:sz w:val="24"/>
        </w:rPr>
        <w:t>Westmark</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w:t>
      </w:r>
      <w:r>
        <w:rPr>
          <w:rFonts w:ascii="Courier" w:hAnsi="Courier"/>
          <w:sz w:val="24"/>
        </w:rPr>
        <w:t>er Monatsschrift</w:t>
      </w:r>
      <w:r>
        <w:rPr>
          <w:rFonts w:ascii="Courier" w:hAnsi="Courier"/>
          <w:vanish/>
          <w:sz w:val="24"/>
        </w:rPr>
        <w:t>}]t</w:t>
      </w:r>
      <w:r>
        <w:rPr>
          <w:rFonts w:ascii="Courier" w:hAnsi="Courier"/>
          <w:sz w:val="24"/>
        </w:rPr>
        <w:t xml:space="preserve"> / "</w:t>
      </w:r>
      <w:r>
        <w:rPr>
          <w:rFonts w:ascii="Courier" w:hAnsi="Courier"/>
          <w:vanish/>
          <w:sz w:val="24"/>
        </w:rPr>
        <w:t>t[</w:t>
      </w:r>
      <w:r>
        <w:rPr>
          <w:rFonts w:ascii="Courier" w:hAnsi="Courier"/>
          <w:sz w:val="24"/>
        </w:rPr>
        <w:t>Wissenschaftliche Welt</w:t>
      </w:r>
      <w:r>
        <w:rPr>
          <w:rFonts w:ascii="Courier" w:hAnsi="Courier"/>
          <w:vanish/>
          <w:sz w:val="24"/>
        </w:rPr>
        <w:t>]t</w:t>
      </w:r>
      <w:r>
        <w:rPr>
          <w:rFonts w:ascii="Courier" w:hAnsi="Courier"/>
          <w:sz w:val="24"/>
        </w:rPr>
        <w:t xml:space="preserve">", im </w:t>
      </w:r>
      <w:r>
        <w:rPr>
          <w:rFonts w:ascii="Courier" w:hAnsi="Courier"/>
          <w:vanish/>
          <w:sz w:val="24"/>
        </w:rPr>
        <w:t>k[1{</w:t>
      </w:r>
      <w:r>
        <w:rPr>
          <w:rFonts w:ascii="Courier" w:hAnsi="Courier"/>
          <w:sz w:val="24"/>
        </w:rPr>
        <w:t xml:space="preserve">Verlag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Gruyter</w:t>
      </w:r>
      <w:r>
        <w:rPr>
          <w:rFonts w:ascii="Courier" w:hAnsi="Courier"/>
          <w:vanish/>
          <w:sz w:val="24"/>
        </w:rPr>
        <w:t>}</w:t>
      </w:r>
      <w:r>
        <w:rPr>
          <w:rFonts w:ascii="Courier" w:hAnsi="Courier"/>
          <w:sz w:val="24"/>
        </w:rPr>
        <w:t xml:space="preserve">,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w:t>
      </w:r>
      <w:r>
        <w:rPr>
          <w:rFonts w:ascii="Courier" w:hAnsi="Courier"/>
          <w:vanish/>
          <w:sz w:val="24"/>
        </w:rPr>
        <w:t>2{&lt;Berli</w:t>
      </w:r>
      <w:r>
        <w:rPr>
          <w:rFonts w:ascii="Courier" w:hAnsi="Courier"/>
          <w:vanish/>
          <w:sz w:val="24"/>
        </w:rPr>
        <w:t>n&gt;}]k</w:t>
      </w:r>
      <w:r>
        <w:rPr>
          <w:rFonts w:ascii="Courier" w:hAnsi="Courier"/>
          <w:sz w:val="24"/>
        </w:rPr>
        <w:t xml:space="preserve"> 1923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Körperschaftskorrespondenz, Buchstabe Z</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geistige Arbeiter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Königsberg in Pr.</w:t>
      </w:r>
      <w:r>
        <w:rPr>
          <w:rFonts w:ascii="Courier" w:hAnsi="Courier"/>
          <w:vanish/>
          <w:sz w:val="24"/>
        </w:rPr>
        <w:t>]o</w:t>
      </w:r>
      <w:r>
        <w:rPr>
          <w:rFonts w:ascii="Courier" w:hAnsi="Courier"/>
          <w:sz w:val="24"/>
        </w:rPr>
        <w:t xml:space="preserve"> 1919 / </w:t>
      </w:r>
      <w:r>
        <w:rPr>
          <w:rFonts w:ascii="Courier" w:hAnsi="Courier"/>
          <w:vanish/>
          <w:sz w:val="24"/>
        </w:rPr>
        <w:t>t[</w:t>
      </w:r>
      <w:r>
        <w:rPr>
          <w:rFonts w:ascii="Courier" w:hAnsi="Courier"/>
          <w:sz w:val="24"/>
        </w:rPr>
        <w:t>Zeitschrift für deutsche Geisteswissenschaft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Jena</w:t>
      </w:r>
      <w:r>
        <w:rPr>
          <w:rFonts w:ascii="Courier" w:hAnsi="Courier"/>
          <w:vanish/>
          <w:sz w:val="24"/>
        </w:rPr>
        <w:t>]o</w:t>
      </w:r>
      <w:r>
        <w:rPr>
          <w:rFonts w:ascii="Courier" w:hAnsi="Courier"/>
          <w:sz w:val="24"/>
        </w:rPr>
        <w:t xml:space="preserve"> 1939 / </w:t>
      </w:r>
      <w:r>
        <w:rPr>
          <w:rFonts w:ascii="Courier" w:hAnsi="Courier"/>
          <w:vanish/>
          <w:sz w:val="24"/>
        </w:rPr>
        <w:t>t[</w:t>
      </w:r>
      <w:r>
        <w:rPr>
          <w:rFonts w:ascii="Courier" w:hAnsi="Courier"/>
          <w:sz w:val="24"/>
        </w:rPr>
        <w:t>Zeitschrift für die Geschichte der Juden in Deutschland</w:t>
      </w:r>
      <w:r>
        <w:rPr>
          <w:rFonts w:ascii="Courier" w:hAnsi="Courier"/>
          <w:vanish/>
          <w:sz w:val="24"/>
        </w:rPr>
        <w:t>]t</w:t>
      </w:r>
      <w:r>
        <w:rPr>
          <w:rFonts w:ascii="Courier" w:hAnsi="Courier"/>
          <w:sz w:val="24"/>
        </w:rPr>
        <w:t xml:space="preserve">, 1928 - 1929 / </w:t>
      </w:r>
      <w:r>
        <w:rPr>
          <w:rFonts w:ascii="Courier" w:hAnsi="Courier"/>
          <w:vanish/>
          <w:sz w:val="24"/>
        </w:rPr>
        <w:t>t[</w:t>
      </w:r>
      <w:r>
        <w:rPr>
          <w:rFonts w:ascii="Courier" w:hAnsi="Courier"/>
          <w:sz w:val="24"/>
        </w:rPr>
        <w:t>Zeitschrift für Rechtsphilosophie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Dresden</w:t>
      </w:r>
      <w:r>
        <w:rPr>
          <w:rFonts w:ascii="Courier" w:hAnsi="Courier"/>
          <w:vanish/>
          <w:sz w:val="24"/>
        </w:rPr>
        <w:t>]o</w:t>
      </w:r>
      <w:r>
        <w:rPr>
          <w:rFonts w:ascii="Courier" w:hAnsi="Courier"/>
          <w:sz w:val="24"/>
        </w:rPr>
        <w:t xml:space="preserve"> 1929 / </w:t>
      </w:r>
      <w:r>
        <w:rPr>
          <w:rFonts w:ascii="Courier" w:hAnsi="Courier"/>
          <w:vanish/>
          <w:sz w:val="24"/>
        </w:rPr>
        <w:t>t[</w:t>
      </w:r>
      <w:r>
        <w:rPr>
          <w:rFonts w:ascii="Courier" w:hAnsi="Courier"/>
          <w:sz w:val="24"/>
        </w:rPr>
        <w:t>Zeitschrift für Schweizerische Geschichte</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Zürich</w:t>
      </w:r>
      <w:r>
        <w:rPr>
          <w:rFonts w:ascii="Courier" w:hAnsi="Courier"/>
          <w:vanish/>
          <w:sz w:val="24"/>
        </w:rPr>
        <w:t>]o</w:t>
      </w:r>
      <w:r>
        <w:rPr>
          <w:rFonts w:ascii="Courier" w:hAnsi="Courier"/>
          <w:sz w:val="24"/>
        </w:rPr>
        <w:t xml:space="preserve"> 1931 / </w:t>
      </w:r>
      <w:r>
        <w:rPr>
          <w:rFonts w:ascii="Courier" w:hAnsi="Courier"/>
          <w:vanish/>
          <w:sz w:val="24"/>
        </w:rPr>
        <w:t>t[</w:t>
      </w:r>
      <w:r>
        <w:rPr>
          <w:rFonts w:ascii="Courier" w:hAnsi="Courier"/>
          <w:sz w:val="24"/>
        </w:rPr>
        <w:t>Zeitschrift der 10. Armee</w:t>
      </w:r>
      <w:r>
        <w:rPr>
          <w:rFonts w:ascii="Courier" w:hAnsi="Courier"/>
          <w:vanish/>
          <w:sz w:val="24"/>
        </w:rPr>
        <w:t>]t</w:t>
      </w:r>
      <w:r>
        <w:rPr>
          <w:rFonts w:ascii="Courier" w:hAnsi="Courier"/>
          <w:sz w:val="24"/>
        </w:rPr>
        <w:t>, 1918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Cl</w:t>
      </w:r>
      <w:r>
        <w:rPr>
          <w:rFonts w:ascii="Courier" w:hAnsi="Courier"/>
          <w:sz w:val="24"/>
        </w:rPr>
        <w:t>einow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Georg Cleinow</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1913 - 1935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Dienstliche 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Dienstliche 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Cleinow und der </w:t>
      </w:r>
      <w:r>
        <w:rPr>
          <w:rFonts w:ascii="Courier" w:hAnsi="Courier"/>
          <w:vanish/>
          <w:sz w:val="24"/>
        </w:rPr>
        <w:t>k[1{</w:t>
      </w:r>
      <w:r>
        <w:rPr>
          <w:rFonts w:ascii="Courier" w:hAnsi="Courier"/>
          <w:sz w:val="24"/>
        </w:rPr>
        <w:t xml:space="preserve">Gebr. </w:t>
      </w:r>
      <w:r>
        <w:rPr>
          <w:rFonts w:ascii="Courier" w:hAnsi="Courier"/>
          <w:vanish/>
          <w:sz w:val="24"/>
        </w:rPr>
        <w:t>p[</w:t>
      </w:r>
      <w:r>
        <w:rPr>
          <w:rFonts w:ascii="Courier" w:hAnsi="Courier"/>
          <w:sz w:val="24"/>
        </w:rPr>
        <w:t>Richter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Verlagsanstalt</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Erfurt</w:t>
      </w:r>
      <w:r>
        <w:rPr>
          <w:rFonts w:ascii="Courier" w:hAnsi="Courier"/>
          <w:vanish/>
          <w:sz w:val="24"/>
        </w:rPr>
        <w:t>]o}]k</w:t>
      </w:r>
      <w:r>
        <w:rPr>
          <w:rFonts w:ascii="Courier" w:hAnsi="Courier"/>
          <w:sz w:val="24"/>
        </w:rPr>
        <w:t xml:space="preserve"> betr. die </w:t>
      </w:r>
      <w:r>
        <w:rPr>
          <w:rFonts w:ascii="Courier" w:hAnsi="Courier"/>
          <w:vanish/>
          <w:sz w:val="24"/>
        </w:rPr>
        <w:t>s[</w:t>
      </w:r>
      <w:r>
        <w:rPr>
          <w:rFonts w:ascii="Courier" w:hAnsi="Courier"/>
          <w:sz w:val="24"/>
        </w:rPr>
        <w:t xml:space="preserve">Herausgabe einer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russisch</w:t>
      </w:r>
      <w:r>
        <w:rPr>
          <w:rFonts w:ascii="Courier" w:hAnsi="Courier"/>
          <w:vanish/>
          <w:sz w:val="24"/>
        </w:rPr>
        <w:t>]o</w:t>
      </w:r>
      <w:r>
        <w:rPr>
          <w:rFonts w:ascii="Courier" w:hAnsi="Courier"/>
          <w:sz w:val="24"/>
        </w:rPr>
        <w:t>er Sprache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05.03.1924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Korrespondenz</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Korrespondenz</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 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Koehler</w:t>
      </w:r>
      <w:r>
        <w:rPr>
          <w:rFonts w:ascii="Courier" w:hAnsi="Courier"/>
          <w:vanish/>
          <w:sz w:val="24"/>
        </w:rPr>
        <w:t>}]p</w:t>
      </w:r>
      <w:r>
        <w:rPr>
          <w:rFonts w:ascii="Courier" w:hAnsi="Courier"/>
          <w:sz w:val="24"/>
        </w:rPr>
        <w:t xml:space="preserve"> an den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Grenzbote</w:t>
      </w:r>
      <w:r>
        <w:rPr>
          <w:rFonts w:ascii="Courier" w:hAnsi="Courier"/>
          <w:vanish/>
          <w:sz w:val="24"/>
        </w:rPr>
        <w:t>]t</w:t>
      </w:r>
      <w:r>
        <w:rPr>
          <w:rFonts w:ascii="Courier" w:hAnsi="Courier"/>
          <w:sz w:val="24"/>
        </w:rPr>
        <w:t xml:space="preserve">n" (Cleinow) betr. den Kauf des Verlages, </w:t>
      </w:r>
      <w:r>
        <w:rPr>
          <w:rFonts w:ascii="Courier" w:hAnsi="Courier"/>
          <w:vanish/>
          <w:sz w:val="24"/>
        </w:rPr>
        <w:t>o[</w:t>
      </w:r>
      <w:r>
        <w:rPr>
          <w:rFonts w:ascii="Courier" w:hAnsi="Courier"/>
          <w:sz w:val="24"/>
        </w:rPr>
        <w:t>Leipzig</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t[2{</w:t>
      </w:r>
      <w:r>
        <w:rPr>
          <w:rFonts w:ascii="Courier" w:hAnsi="Courier"/>
          <w:sz w:val="24"/>
        </w:rPr>
        <w:t>Zeitungsartikel</w:t>
      </w:r>
      <w:r>
        <w:rPr>
          <w:rFonts w:ascii="Courier" w:hAnsi="Courier"/>
          <w:vanish/>
          <w:sz w:val="24"/>
        </w:rPr>
        <w:t>}</w:t>
      </w:r>
      <w:r>
        <w:rPr>
          <w:rFonts w:ascii="Courier" w:hAnsi="Courier"/>
          <w:sz w:val="24"/>
        </w:rPr>
        <w:t xml:space="preserve">: </w:t>
      </w:r>
      <w:r>
        <w:rPr>
          <w:rFonts w:ascii="Courier" w:hAnsi="Courier"/>
          <w:vanish/>
          <w:sz w:val="24"/>
        </w:rPr>
        <w:t>1{p[2{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Cleinow</w:t>
      </w:r>
      <w:r>
        <w:rPr>
          <w:rFonts w:ascii="Courier" w:hAnsi="Courier"/>
          <w:vanish/>
          <w:sz w:val="24"/>
        </w:rPr>
        <w:t>}]p</w:t>
      </w:r>
      <w:r>
        <w:rPr>
          <w:rFonts w:ascii="Courier" w:hAnsi="Courier"/>
          <w:sz w:val="24"/>
        </w:rPr>
        <w:t xml:space="preserve"> und die "Grenzboten"</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25.10.1919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Gerhardt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Prof. Dr. Carl Immanuel Gerhardt</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1839 - 1898</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besteht aus einem Korrespondentenverzeichnis, das die Verfasser der 239 an Gerhardt gerichteten Briefe in alphabetischer Reihenfolge verzeichnet.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Auwers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Berchtesgaden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Berlin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Drucktechnische, geschäftliche und </w:t>
      </w:r>
      <w:r>
        <w:rPr>
          <w:rFonts w:ascii="Courier" w:hAnsi="Courier"/>
          <w:sz w:val="24"/>
        </w:rPr>
        <w:t xml:space="preserve">finanzielle Fragen seitens der </w:t>
      </w:r>
      <w:r>
        <w:rPr>
          <w:rFonts w:ascii="Courier" w:hAnsi="Courier"/>
          <w:vanish/>
          <w:sz w:val="24"/>
        </w:rPr>
        <w:t>k[1{</w:t>
      </w:r>
      <w:r>
        <w:rPr>
          <w:rFonts w:ascii="Courier" w:hAnsi="Courier"/>
          <w:sz w:val="24"/>
        </w:rPr>
        <w:t>Königlichen Akademie der Wissenschaften</w:t>
      </w:r>
      <w:r>
        <w:rPr>
          <w:rFonts w:ascii="Courier" w:hAnsi="Courier"/>
          <w:vanish/>
          <w:sz w:val="24"/>
        </w:rPr>
        <w:t>}</w:t>
      </w:r>
      <w:r>
        <w:rPr>
          <w:rFonts w:ascii="Courier" w:hAnsi="Courier"/>
          <w:sz w:val="24"/>
        </w:rPr>
        <w:t xml:space="preserve"> </w:t>
      </w:r>
      <w:r>
        <w:rPr>
          <w:rFonts w:ascii="Courier" w:hAnsi="Courier"/>
          <w:vanish/>
          <w:sz w:val="24"/>
        </w:rPr>
        <w:t>2{o[&lt;München&gt;]o}]k</w:t>
      </w:r>
      <w:r>
        <w:rPr>
          <w:rFonts w:ascii="Courier" w:hAnsi="Courier"/>
          <w:sz w:val="24"/>
        </w:rPr>
        <w:t xml:space="preserve"> zur Herausgabe von </w:t>
      </w:r>
      <w:r>
        <w:rPr>
          <w:rFonts w:ascii="Courier" w:hAnsi="Courier"/>
          <w:vanish/>
          <w:sz w:val="24"/>
        </w:rPr>
        <w:t>p[</w:t>
      </w:r>
      <w:r>
        <w:rPr>
          <w:rFonts w:ascii="Courier" w:hAnsi="Courier"/>
          <w:sz w:val="24"/>
        </w:rPr>
        <w:t>Leibniz</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mathematische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1890 - 1898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9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 Bois-Reymond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Vorsitzender Sekretär der Königlichen Akademie der Wissenschaften</w:t>
      </w:r>
      <w:r>
        <w:rPr>
          <w:rFonts w:ascii="Courier" w:hAnsi="Courier"/>
          <w:vanish/>
          <w:sz w:val="24"/>
        </w:rPr>
        <w:t>}]p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Mitteilung über Gewährung einer finanziellen Unterstützung für eine neue und vollständige Ausgabe der </w:t>
      </w:r>
      <w:r>
        <w:rPr>
          <w:rFonts w:ascii="Courier" w:hAnsi="Courier"/>
          <w:vanish/>
          <w:sz w:val="24"/>
        </w:rPr>
        <w:t>s[2{</w:t>
      </w:r>
      <w:r>
        <w:rPr>
          <w:rFonts w:ascii="Courier" w:hAnsi="Courier"/>
          <w:sz w:val="24"/>
        </w:rPr>
        <w:t>mathematische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Werke von </w:t>
      </w:r>
      <w:r>
        <w:rPr>
          <w:rFonts w:ascii="Courier" w:hAnsi="Courier"/>
          <w:vanish/>
          <w:sz w:val="24"/>
        </w:rPr>
        <w:t>p[</w:t>
      </w:r>
      <w:r>
        <w:rPr>
          <w:rFonts w:ascii="Courier" w:hAnsi="Courier"/>
          <w:sz w:val="24"/>
        </w:rPr>
        <w:t>Leibniz</w:t>
      </w:r>
      <w:r>
        <w:rPr>
          <w:rFonts w:ascii="Courier" w:hAnsi="Courier"/>
          <w:vanish/>
          <w:sz w:val="24"/>
        </w:rPr>
        <w:t>]p}]s</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24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Frie</w:t>
      </w:r>
      <w:r>
        <w:rPr>
          <w:rFonts w:ascii="Courier" w:hAnsi="Courier"/>
          <w:sz w:val="24"/>
        </w:rPr>
        <w:t>dlein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Ansbach</w:t>
      </w:r>
      <w:r>
        <w:rPr>
          <w:rFonts w:ascii="Courier" w:hAnsi="Courier"/>
          <w:vanish/>
          <w:sz w:val="24"/>
        </w:rPr>
        <w:t>]o}</w:t>
      </w:r>
      <w:r>
        <w:rPr>
          <w:rFonts w:ascii="Courier" w:hAnsi="Courier"/>
          <w:sz w:val="24"/>
        </w:rPr>
        <w:t xml:space="preserve"> (</w:t>
      </w:r>
      <w:r>
        <w:rPr>
          <w:rFonts w:ascii="Courier" w:hAnsi="Courier"/>
          <w:vanish/>
          <w:sz w:val="24"/>
        </w:rPr>
        <w:t>5{</w:t>
      </w:r>
      <w:r>
        <w:rPr>
          <w:rFonts w:ascii="Courier" w:hAnsi="Courier"/>
          <w:sz w:val="24"/>
        </w:rPr>
        <w:t>Mathematiklehrer</w:t>
      </w:r>
      <w:r>
        <w:rPr>
          <w:rFonts w:ascii="Courier" w:hAnsi="Courier"/>
          <w:vanish/>
          <w:sz w:val="24"/>
        </w:rPr>
        <w:t>}]p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Ablehnung der Mitarbeit an </w:t>
      </w:r>
      <w:r>
        <w:rPr>
          <w:rFonts w:ascii="Courier" w:hAnsi="Courier"/>
          <w:vanish/>
          <w:sz w:val="24"/>
        </w:rPr>
        <w:t>p[</w:t>
      </w:r>
      <w:r>
        <w:rPr>
          <w:rFonts w:ascii="Courier" w:hAnsi="Courier"/>
          <w:sz w:val="24"/>
        </w:rPr>
        <w:t>Gerhardt</w:t>
      </w:r>
      <w:r>
        <w:rPr>
          <w:rFonts w:ascii="Courier" w:hAnsi="Courier"/>
          <w:vanish/>
          <w:sz w:val="24"/>
        </w:rPr>
        <w:t>]p</w:t>
      </w:r>
      <w:r>
        <w:rPr>
          <w:rFonts w:ascii="Courier" w:hAnsi="Courier"/>
          <w:sz w:val="24"/>
        </w:rPr>
        <w:t xml:space="preserve">s geplanter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 wegen Mangel an Zeit und Mitteln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1865 - 1871</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Giesebrecht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München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Fragen der Drucktechnik und der Honorierung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1864 - 1877</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11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Grunert</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Greifswald</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Bitte um häufige mathematische Beiträge für 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 der Mathematik und Physik</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0409B4">
      <w:pPr>
        <w:tabs>
          <w:tab w:val="left" w:pos="1134"/>
        </w:tabs>
        <w:spacing w:line="240" w:lineRule="exact"/>
        <w:ind w:left="1134" w:hanging="1134"/>
        <w:rPr>
          <w:rFonts w:ascii="Courier" w:hAnsi="Courier"/>
          <w:sz w:val="24"/>
        </w:rPr>
      </w:pPr>
      <w:r>
        <w:rPr>
          <w:rFonts w:ascii="Courier" w:hAnsi="Courier"/>
          <w:sz w:val="24"/>
        </w:rPr>
        <w:t>5</w:t>
      </w:r>
      <w:r>
        <w:rPr>
          <w:rFonts w:ascii="Courier" w:hAnsi="Courier"/>
          <w:sz w:val="24"/>
        </w:rPr>
        <w:t>0</w:t>
      </w:r>
      <w:r>
        <w:rPr>
          <w:rFonts w:ascii="Courier" w:hAnsi="Courier"/>
          <w:sz w:val="24"/>
        </w:rPr>
        <w:tab/>
        <w:t>1 Brief</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Heinrich 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Hahn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Hannover</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Zusage, die </w:t>
      </w:r>
      <w:r>
        <w:rPr>
          <w:rFonts w:ascii="Courier" w:hAnsi="Courier"/>
          <w:vanish/>
          <w:sz w:val="24"/>
        </w:rPr>
        <w:t>s[2{</w:t>
      </w:r>
      <w:r>
        <w:rPr>
          <w:rFonts w:ascii="Courier" w:hAnsi="Courier"/>
          <w:sz w:val="24"/>
        </w:rPr>
        <w:t>mathematische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von </w:t>
      </w:r>
      <w:r>
        <w:rPr>
          <w:rFonts w:ascii="Courier" w:hAnsi="Courier"/>
          <w:vanish/>
          <w:sz w:val="24"/>
        </w:rPr>
        <w:t>p[</w:t>
      </w:r>
      <w:r>
        <w:rPr>
          <w:rFonts w:ascii="Courier" w:hAnsi="Courier"/>
          <w:sz w:val="24"/>
        </w:rPr>
        <w:t>Leibniz</w:t>
      </w:r>
      <w:r>
        <w:rPr>
          <w:rFonts w:ascii="Courier" w:hAnsi="Courier"/>
          <w:vanish/>
          <w:sz w:val="24"/>
        </w:rPr>
        <w:t>]p</w:t>
      </w:r>
      <w:r>
        <w:rPr>
          <w:rFonts w:ascii="Courier" w:hAnsi="Courier"/>
          <w:sz w:val="24"/>
        </w:rPr>
        <w:t xml:space="preserve"> zu drucken; drucktechnische Fragen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Jena</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Honorarfrage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1 Brief</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Georg 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Pertz</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7{</w:t>
      </w:r>
      <w:r>
        <w:rPr>
          <w:rFonts w:ascii="Courier" w:hAnsi="Courier"/>
          <w:sz w:val="24"/>
        </w:rPr>
        <w:t>Kgl. Geh. Regierungsrat und Oberbibliothekar</w:t>
      </w:r>
      <w:r>
        <w:rPr>
          <w:rFonts w:ascii="Courier" w:hAnsi="Courier"/>
          <w:vanish/>
          <w:sz w:val="24"/>
        </w:rPr>
        <w:t>}]p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Honorar- und Druckfragen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1844 - 1863</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24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Schlömilch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Jena</w:t>
      </w:r>
      <w:r>
        <w:rPr>
          <w:rFonts w:ascii="Courier" w:hAnsi="Courier"/>
          <w:vanish/>
          <w:sz w:val="24"/>
        </w:rPr>
        <w:t>]o}</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u.a. Angebot zur Mitarbeit, vor allem mit historischen Aufsätzen, für "</w:t>
      </w:r>
      <w:r>
        <w:rPr>
          <w:rFonts w:ascii="Courier" w:hAnsi="Courier"/>
          <w:vanish/>
          <w:sz w:val="24"/>
        </w:rPr>
        <w:t>t[</w:t>
      </w:r>
      <w:r>
        <w:rPr>
          <w:rFonts w:ascii="Courier" w:hAnsi="Courier"/>
          <w:sz w:val="24"/>
        </w:rPr>
        <w:t>Revue für Mathematik und Physik</w:t>
      </w:r>
      <w:r>
        <w:rPr>
          <w:rFonts w:ascii="Courier" w:hAnsi="Courier"/>
          <w:vanish/>
          <w:sz w:val="24"/>
        </w:rPr>
        <w:t>]t</w:t>
      </w:r>
      <w:r>
        <w:rPr>
          <w:rFonts w:ascii="Courier" w:hAnsi="Courier"/>
          <w:sz w:val="24"/>
        </w:rPr>
        <w:t>" ab 01.01.1848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Briefe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Trendelenburg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Zusage, einer finanziellen Unterstützung durch die Akademie für die Herausgabe von </w:t>
      </w:r>
      <w:r>
        <w:rPr>
          <w:rFonts w:ascii="Courier" w:hAnsi="Courier"/>
          <w:vanish/>
          <w:sz w:val="24"/>
        </w:rPr>
        <w:t>p[</w:t>
      </w:r>
      <w:r>
        <w:rPr>
          <w:rFonts w:ascii="Courier" w:hAnsi="Courier"/>
          <w:sz w:val="24"/>
        </w:rPr>
        <w:t>Leibniz</w:t>
      </w:r>
      <w:r>
        <w:rPr>
          <w:rFonts w:ascii="Courier" w:hAnsi="Courier"/>
          <w:vanish/>
          <w:sz w:val="24"/>
        </w:rPr>
        <w:t>]p</w:t>
      </w:r>
      <w:r>
        <w:rPr>
          <w:rFonts w:ascii="Courier" w:hAnsi="Courier"/>
          <w:sz w:val="24"/>
        </w:rPr>
        <w:t xml:space="preserve">' </w:t>
      </w:r>
      <w:r>
        <w:rPr>
          <w:rFonts w:ascii="Courier" w:hAnsi="Courier"/>
          <w:vanish/>
          <w:sz w:val="24"/>
        </w:rPr>
        <w:t>s[2{</w:t>
      </w:r>
      <w:r>
        <w:rPr>
          <w:rFonts w:ascii="Courier" w:hAnsi="Courier"/>
          <w:sz w:val="24"/>
        </w:rPr>
        <w:t>philosophische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1839 - 1871</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23 Briefe</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Helphand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Alexander Helphand (Pseudonym: Parvus)</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w:t>
      </w:r>
      <w:r>
        <w:rPr>
          <w:rFonts w:ascii="Courier" w:hAnsi="Courier"/>
          <w:sz w:val="24"/>
        </w:rPr>
        <w:t>0 - 1922</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der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Glocke</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1915 - 1922</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Meinecke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Friedrich Meinecke</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1886 - 1968</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Briefe an Meinecke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Briefe an Meinecke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dem Anfangsbuchstaben A</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Amalie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Ahlborn</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Freideutsche Jugend</w:t>
      </w:r>
      <w:r>
        <w:rPr>
          <w:rFonts w:ascii="Courier" w:hAnsi="Courier"/>
          <w:vanish/>
          <w:sz w:val="24"/>
        </w:rPr>
        <w:t>}]t</w:t>
      </w:r>
      <w:r>
        <w:rPr>
          <w:rFonts w:ascii="Courier" w:hAnsi="Courier"/>
          <w:sz w:val="24"/>
        </w:rPr>
        <w:t xml:space="preserve">" (4) 1915 /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Avenarius</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Der Kunstwart</w:t>
      </w:r>
      <w:r>
        <w:rPr>
          <w:rFonts w:ascii="Courier" w:hAnsi="Courier"/>
          <w:vanish/>
          <w:sz w:val="24"/>
        </w:rPr>
        <w:t>]t</w:t>
      </w:r>
      <w:r>
        <w:rPr>
          <w:rFonts w:ascii="Courier" w:hAnsi="Courier"/>
          <w:sz w:val="24"/>
        </w:rPr>
        <w:t>" (161 - 163) 1913 - 1914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w:t>
      </w:r>
      <w:r>
        <w:rPr>
          <w:rFonts w:ascii="Courier" w:hAnsi="Courier"/>
          <w:sz w:val="24"/>
        </w:rPr>
        <w:t xml:space="preserve">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B - Bel</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Gertrud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Bäumer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Hilfe</w:t>
      </w:r>
      <w:r>
        <w:rPr>
          <w:rFonts w:ascii="Courier" w:hAnsi="Courier"/>
          <w:vanish/>
          <w:sz w:val="24"/>
        </w:rPr>
        <w:t>}]t</w:t>
      </w:r>
      <w:r>
        <w:rPr>
          <w:rFonts w:ascii="Courier" w:hAnsi="Courier"/>
          <w:sz w:val="24"/>
        </w:rPr>
        <w:t xml:space="preserve">" (27 - 29) 1923 /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Bahr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Nationalliberale Beiträge</w:t>
      </w:r>
      <w:r>
        <w:rPr>
          <w:rFonts w:ascii="Courier" w:hAnsi="Courier"/>
          <w:vanish/>
          <w:sz w:val="24"/>
        </w:rPr>
        <w:t>]t</w:t>
      </w:r>
      <w:r>
        <w:rPr>
          <w:rFonts w:ascii="Courier" w:hAnsi="Courier"/>
          <w:sz w:val="24"/>
        </w:rPr>
        <w:t xml:space="preserve">" (30 - 52) 1912 - 1926 / </w:t>
      </w:r>
      <w:r>
        <w:rPr>
          <w:rFonts w:ascii="Courier" w:hAnsi="Courier"/>
          <w:vanish/>
          <w:sz w:val="24"/>
        </w:rPr>
        <w:t>k[p[</w:t>
      </w:r>
      <w:r>
        <w:rPr>
          <w:rFonts w:ascii="Courier" w:hAnsi="Courier"/>
          <w:sz w:val="24"/>
        </w:rPr>
        <w:t>Beck</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(111) 1911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Ben - Bi</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Bettelheim</w:t>
      </w:r>
      <w:r>
        <w:rPr>
          <w:rFonts w:ascii="Courier" w:hAnsi="Courier"/>
          <w:vanish/>
          <w:sz w:val="24"/>
        </w:rPr>
        <w:t>}]p</w:t>
      </w:r>
      <w:r>
        <w:rPr>
          <w:rFonts w:ascii="Courier" w:hAnsi="Courier"/>
          <w:sz w:val="24"/>
        </w:rPr>
        <w:t xml:space="preserve">, </w:t>
      </w:r>
      <w:r>
        <w:rPr>
          <w:rFonts w:ascii="Courier" w:hAnsi="Courier"/>
          <w:vanish/>
          <w:sz w:val="24"/>
        </w:rPr>
        <w:t>k[p[2{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Bondi</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(233 - 236) 1898 - 1914 / </w:t>
      </w:r>
      <w:r>
        <w:rPr>
          <w:rFonts w:ascii="Courier" w:hAnsi="Courier"/>
          <w:vanish/>
          <w:sz w:val="24"/>
        </w:rPr>
        <w:t>k[</w:t>
      </w:r>
      <w:r>
        <w:rPr>
          <w:rFonts w:ascii="Courier" w:hAnsi="Courier"/>
          <w:sz w:val="24"/>
        </w:rPr>
        <w:t>Bibliographisches Institut</w:t>
      </w:r>
      <w:r>
        <w:rPr>
          <w:rFonts w:ascii="Courier" w:hAnsi="Courier"/>
          <w:vanish/>
          <w:sz w:val="24"/>
        </w:rPr>
        <w:t>]k</w:t>
      </w:r>
      <w:r>
        <w:rPr>
          <w:rFonts w:ascii="Courier" w:hAnsi="Courier"/>
          <w:sz w:val="24"/>
        </w:rPr>
        <w:t xml:space="preserve"> (258) 1922 / </w:t>
      </w:r>
      <w:r>
        <w:rPr>
          <w:rFonts w:ascii="Courier" w:hAnsi="Courier"/>
          <w:vanish/>
          <w:sz w:val="24"/>
        </w:rPr>
        <w:t>p[2{</w:t>
      </w:r>
      <w:r>
        <w:rPr>
          <w:rFonts w:ascii="Courier" w:hAnsi="Courier"/>
          <w:sz w:val="24"/>
        </w:rPr>
        <w:t>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Bie</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neue Rundschau</w:t>
      </w:r>
      <w:r>
        <w:rPr>
          <w:rFonts w:ascii="Courier" w:hAnsi="Courier"/>
          <w:vanish/>
          <w:sz w:val="24"/>
        </w:rPr>
        <w:t>]t</w:t>
      </w:r>
      <w:r>
        <w:rPr>
          <w:rFonts w:ascii="Courier" w:hAnsi="Courier"/>
          <w:sz w:val="24"/>
        </w:rPr>
        <w:t>" (259) 1914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Bl - Bra</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Bondi</w:t>
      </w:r>
      <w:r>
        <w:rPr>
          <w:rFonts w:ascii="Courier" w:hAnsi="Courier"/>
          <w:vanish/>
          <w:sz w:val="24"/>
        </w:rPr>
        <w:t>}]p</w:t>
      </w:r>
      <w:r>
        <w:rPr>
          <w:rFonts w:ascii="Courier" w:hAnsi="Courier"/>
          <w:sz w:val="24"/>
        </w:rPr>
        <w:t xml:space="preserve"> (311) 1898 / </w:t>
      </w:r>
      <w:r>
        <w:rPr>
          <w:rFonts w:ascii="Courier" w:hAnsi="Courier"/>
          <w:vanish/>
          <w:sz w:val="24"/>
        </w:rPr>
        <w:t>p[2{</w:t>
      </w:r>
      <w:r>
        <w:rPr>
          <w:rFonts w:ascii="Courier" w:hAnsi="Courier"/>
          <w:sz w:val="24"/>
        </w:rPr>
        <w:t>Josef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Bondy</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Kulturbeiträge</w:t>
      </w:r>
      <w:r>
        <w:rPr>
          <w:rFonts w:ascii="Courier" w:hAnsi="Courier"/>
          <w:vanish/>
          <w:sz w:val="24"/>
        </w:rPr>
        <w:t>]t</w:t>
      </w:r>
      <w:r>
        <w:rPr>
          <w:rFonts w:ascii="Courier" w:hAnsi="Courier"/>
          <w:sz w:val="24"/>
        </w:rPr>
        <w:t>" (312) 1913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Bre - Bu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Buber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Jude</w:t>
      </w:r>
      <w:r>
        <w:rPr>
          <w:rFonts w:ascii="Courier" w:hAnsi="Courier"/>
          <w:vanish/>
          <w:sz w:val="24"/>
        </w:rPr>
        <w:t>}]t</w:t>
      </w:r>
      <w:r>
        <w:rPr>
          <w:rFonts w:ascii="Courier" w:hAnsi="Courier"/>
          <w:sz w:val="24"/>
        </w:rPr>
        <w:t xml:space="preserve">" (465) 1915; </w:t>
      </w:r>
      <w:r>
        <w:rPr>
          <w:rFonts w:ascii="Courier" w:hAnsi="Courier"/>
          <w:vanish/>
          <w:sz w:val="24"/>
        </w:rPr>
        <w:t>p[2{</w:t>
      </w:r>
      <w:r>
        <w:rPr>
          <w:rFonts w:ascii="Courier" w:hAnsi="Courier"/>
          <w:sz w:val="24"/>
        </w:rPr>
        <w:t>Gerd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Bucerius</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Zeit</w:t>
      </w:r>
      <w:r>
        <w:rPr>
          <w:rFonts w:ascii="Courier" w:hAnsi="Courier"/>
          <w:vanish/>
          <w:sz w:val="24"/>
        </w:rPr>
        <w:t>]t</w:t>
      </w:r>
      <w:r>
        <w:rPr>
          <w:rFonts w:ascii="Courier" w:hAnsi="Courier"/>
          <w:sz w:val="24"/>
        </w:rPr>
        <w:t>" (466) 1946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dem Anfa</w:t>
      </w:r>
      <w:r>
        <w:rPr>
          <w:rFonts w:ascii="Courier" w:hAnsi="Courier"/>
          <w:sz w:val="24"/>
        </w:rPr>
        <w:t>ngsbuchstaben C</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Christern</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Deutsches Biographisches Jahrbuch</w:t>
      </w:r>
      <w:r>
        <w:rPr>
          <w:rFonts w:ascii="Courier" w:hAnsi="Courier"/>
          <w:vanish/>
          <w:sz w:val="24"/>
        </w:rPr>
        <w:t>]t</w:t>
      </w:r>
      <w:r>
        <w:rPr>
          <w:rFonts w:ascii="Courier" w:hAnsi="Courier"/>
          <w:sz w:val="24"/>
        </w:rPr>
        <w:t xml:space="preserve">" (20 - 21) 1924 /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Conrad</w:t>
      </w:r>
      <w:r>
        <w:rPr>
          <w:rFonts w:ascii="Courier" w:hAnsi="Courier"/>
          <w:vanish/>
          <w:sz w:val="24"/>
        </w:rPr>
        <w:t>}]p</w:t>
      </w:r>
      <w:r>
        <w:rPr>
          <w:rFonts w:ascii="Courier" w:hAnsi="Courier"/>
          <w:sz w:val="24"/>
        </w:rPr>
        <w:t xml:space="preserve"> &amp; Co.</w:t>
      </w:r>
      <w:r>
        <w:rPr>
          <w:rFonts w:ascii="Courier" w:hAnsi="Courier"/>
          <w:vanish/>
          <w:sz w:val="24"/>
        </w:rPr>
        <w:t>]k</w:t>
      </w:r>
      <w:r>
        <w:rPr>
          <w:rFonts w:ascii="Courier" w:hAnsi="Courier"/>
          <w:sz w:val="24"/>
        </w:rPr>
        <w:t xml:space="preserve"> (34) 1942 /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Cornicelius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Internationale Monatsschrift für Wissenschaft, Kunst und Technik</w:t>
      </w:r>
      <w:r>
        <w:rPr>
          <w:rFonts w:ascii="Courier" w:hAnsi="Courier"/>
          <w:vanish/>
          <w:sz w:val="24"/>
        </w:rPr>
        <w:t>]t</w:t>
      </w:r>
      <w:r>
        <w:rPr>
          <w:rFonts w:ascii="Courier" w:hAnsi="Courier"/>
          <w:sz w:val="24"/>
        </w:rPr>
        <w:t xml:space="preserve">" (37 - 40) 1914 - 1915 / </w:t>
      </w:r>
      <w:r>
        <w:rPr>
          <w:rFonts w:ascii="Courier" w:hAnsi="Courier"/>
          <w:vanish/>
          <w:sz w:val="24"/>
        </w:rPr>
        <w:t>p[2{</w:t>
      </w:r>
      <w:r>
        <w:rPr>
          <w:rFonts w:ascii="Courier" w:hAnsi="Courier"/>
          <w:sz w:val="24"/>
        </w:rPr>
        <w:t>Paul 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Cossmann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Süddeutsche Monatshefte</w:t>
      </w:r>
      <w:r>
        <w:rPr>
          <w:rFonts w:ascii="Courier" w:hAnsi="Courier"/>
          <w:vanish/>
          <w:sz w:val="24"/>
        </w:rPr>
        <w:t>]t</w:t>
      </w:r>
      <w:r>
        <w:rPr>
          <w:rFonts w:ascii="Courier" w:hAnsi="Courier"/>
          <w:sz w:val="24"/>
        </w:rPr>
        <w:t xml:space="preserve">" (44 - 48) 1914 / </w:t>
      </w:r>
      <w:r>
        <w:rPr>
          <w:rFonts w:ascii="Courier" w:hAnsi="Courier"/>
          <w:vanish/>
          <w:sz w:val="24"/>
        </w:rPr>
        <w:t>k[p[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(49 - 83) 1891 - 1925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 Cultura</w:t>
      </w:r>
      <w:r>
        <w:rPr>
          <w:rFonts w:ascii="Courier" w:hAnsi="Courier"/>
          <w:vanish/>
          <w:sz w:val="24"/>
        </w:rPr>
        <w:t>}]t</w:t>
      </w:r>
      <w:r>
        <w:rPr>
          <w:rFonts w:ascii="Courier" w:hAnsi="Courier"/>
          <w:sz w:val="24"/>
        </w:rPr>
        <w:t>" (89) 1896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w:t>
      </w:r>
      <w:r>
        <w:rPr>
          <w:rFonts w:ascii="Courier" w:hAnsi="Courier"/>
          <w:sz w:val="24"/>
        </w:rPr>
        <w:t>t den Anfangsbuchstaben D - Des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Dammert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Kultur-Beiträge</w:t>
      </w:r>
      <w:r>
        <w:rPr>
          <w:rFonts w:ascii="Courier" w:hAnsi="Courier"/>
          <w:vanish/>
          <w:sz w:val="24"/>
        </w:rPr>
        <w:t>]t</w:t>
      </w:r>
      <w:r>
        <w:rPr>
          <w:rFonts w:ascii="Courier" w:hAnsi="Courier"/>
          <w:sz w:val="24"/>
        </w:rPr>
        <w:t xml:space="preserve">" (22 - 36) 1910 - 1912 / </w:t>
      </w:r>
      <w:r>
        <w:rPr>
          <w:rFonts w:ascii="Courier" w:hAnsi="Courier"/>
          <w:vanish/>
          <w:sz w:val="24"/>
        </w:rPr>
        <w:t>p[2{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Daniels</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Preußische Jahrbücher</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1892 - 1951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Deu - Dy</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k[</w:t>
      </w:r>
      <w:r>
        <w:rPr>
          <w:rFonts w:ascii="Courier" w:hAnsi="Courier"/>
          <w:sz w:val="24"/>
        </w:rPr>
        <w:t xml:space="preserve">Deutsche </w:t>
      </w:r>
      <w:r>
        <w:rPr>
          <w:rFonts w:ascii="Courier" w:hAnsi="Courier"/>
          <w:vanish/>
          <w:sz w:val="24"/>
        </w:rPr>
        <w:t>s[</w:t>
      </w:r>
      <w:r>
        <w:rPr>
          <w:rFonts w:ascii="Courier" w:hAnsi="Courier"/>
          <w:sz w:val="24"/>
        </w:rPr>
        <w:t>Buchgemeinschaft</w:t>
      </w:r>
      <w:r>
        <w:rPr>
          <w:rFonts w:ascii="Courier" w:hAnsi="Courier"/>
          <w:vanish/>
          <w:sz w:val="24"/>
        </w:rPr>
        <w:t>]s]k</w:t>
      </w:r>
      <w:r>
        <w:rPr>
          <w:rFonts w:ascii="Courier" w:hAnsi="Courier"/>
          <w:sz w:val="24"/>
        </w:rPr>
        <w:t xml:space="preserve">" (101) 1924 / </w:t>
      </w:r>
      <w:r>
        <w:rPr>
          <w:rFonts w:ascii="Courier" w:hAnsi="Courier"/>
          <w:vanish/>
          <w:sz w:val="24"/>
        </w:rPr>
        <w:t>k[</w:t>
      </w:r>
      <w:r>
        <w:rPr>
          <w:rFonts w:ascii="Courier" w:hAnsi="Courier"/>
          <w:sz w:val="24"/>
        </w:rPr>
        <w:t>Deutsche Verlagsanstalt</w:t>
      </w:r>
      <w:r>
        <w:rPr>
          <w:rFonts w:ascii="Courier" w:hAnsi="Courier"/>
          <w:vanish/>
          <w:sz w:val="24"/>
        </w:rPr>
        <w:t>]k</w:t>
      </w:r>
      <w:r>
        <w:rPr>
          <w:rFonts w:ascii="Courier" w:hAnsi="Courier"/>
          <w:sz w:val="24"/>
        </w:rPr>
        <w:t xml:space="preserve"> (125 - 130) 1911 - 1924 / </w:t>
      </w:r>
      <w:r>
        <w:rPr>
          <w:rFonts w:ascii="Courier" w:hAnsi="Courier"/>
          <w:vanish/>
          <w:sz w:val="24"/>
        </w:rPr>
        <w:t>k[</w:t>
      </w:r>
      <w:r>
        <w:rPr>
          <w:rFonts w:ascii="Courier" w:hAnsi="Courier"/>
          <w:sz w:val="24"/>
        </w:rPr>
        <w:t>Deutsche Verlagsgesellschaft für Politik und Geschichte</w:t>
      </w:r>
      <w:r>
        <w:rPr>
          <w:rFonts w:ascii="Courier" w:hAnsi="Courier"/>
          <w:vanish/>
          <w:sz w:val="24"/>
        </w:rPr>
        <w:t>]k</w:t>
      </w:r>
      <w:r>
        <w:rPr>
          <w:rFonts w:ascii="Courier" w:hAnsi="Courier"/>
          <w:sz w:val="24"/>
        </w:rPr>
        <w:t xml:space="preserve"> (131 - 134) 1919 - 1923 / </w:t>
      </w:r>
      <w:r>
        <w:rPr>
          <w:rFonts w:ascii="Courier" w:hAnsi="Courier"/>
          <w:vanish/>
          <w:sz w:val="24"/>
        </w:rPr>
        <w:t>k[1{</w:t>
      </w:r>
      <w:r>
        <w:rPr>
          <w:rFonts w:ascii="Courier" w:hAnsi="Courier"/>
          <w:sz w:val="24"/>
        </w:rPr>
        <w:t>Deutscher Buchgewerbeverein</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(138 - 139) 1915 </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Dobert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Die Woche</w:t>
      </w:r>
      <w:r>
        <w:rPr>
          <w:rFonts w:ascii="Courier" w:hAnsi="Courier"/>
          <w:vanish/>
          <w:sz w:val="24"/>
        </w:rPr>
        <w:t>]t</w:t>
      </w:r>
      <w:r>
        <w:rPr>
          <w:rFonts w:ascii="Courier" w:hAnsi="Courier"/>
          <w:sz w:val="24"/>
        </w:rPr>
        <w:t xml:space="preserve">" (165) 1912 / </w:t>
      </w:r>
      <w:r>
        <w:rPr>
          <w:rFonts w:ascii="Courier" w:hAnsi="Courier"/>
          <w:vanish/>
          <w:sz w:val="24"/>
        </w:rPr>
        <w:t>k[</w:t>
      </w:r>
      <w:r>
        <w:rPr>
          <w:rFonts w:ascii="Courier" w:hAnsi="Courier"/>
          <w:sz w:val="24"/>
        </w:rPr>
        <w:t>Drei-Masken-</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(204 - 206) 1922-1923 / </w:t>
      </w:r>
      <w:r>
        <w:rPr>
          <w:rFonts w:ascii="Courier" w:hAnsi="Courier"/>
          <w:vanish/>
          <w:sz w:val="24"/>
        </w:rPr>
        <w:t>k[p[</w:t>
      </w:r>
      <w:r>
        <w:rPr>
          <w:rFonts w:ascii="Courier" w:hAnsi="Courier"/>
          <w:sz w:val="24"/>
        </w:rPr>
        <w:t>Duncker</w:t>
      </w:r>
      <w:r>
        <w:rPr>
          <w:rFonts w:ascii="Courier" w:hAnsi="Courier"/>
          <w:vanish/>
          <w:sz w:val="24"/>
        </w:rPr>
        <w:t>]p</w:t>
      </w:r>
      <w:r>
        <w:rPr>
          <w:rFonts w:ascii="Courier" w:hAnsi="Courier"/>
          <w:sz w:val="24"/>
        </w:rPr>
        <w:t xml:space="preserve"> u. </w:t>
      </w:r>
      <w:r>
        <w:rPr>
          <w:rFonts w:ascii="Courier" w:hAnsi="Courier"/>
          <w:vanish/>
          <w:sz w:val="24"/>
        </w:rPr>
        <w:t>p[</w:t>
      </w:r>
      <w:r>
        <w:rPr>
          <w:rFonts w:ascii="Courier" w:hAnsi="Courier"/>
          <w:sz w:val="24"/>
        </w:rPr>
        <w:t>Humblot</w:t>
      </w:r>
      <w:r>
        <w:rPr>
          <w:rFonts w:ascii="Courier" w:hAnsi="Courier"/>
          <w:vanish/>
          <w:sz w:val="24"/>
        </w:rPr>
        <w:t>]p]k</w:t>
      </w:r>
      <w:r>
        <w:rPr>
          <w:rFonts w:ascii="Courier" w:hAnsi="Courier"/>
          <w:sz w:val="24"/>
        </w:rPr>
        <w:t xml:space="preserve"> (212-220) 1922-1924 / </w:t>
      </w:r>
      <w:r>
        <w:rPr>
          <w:rFonts w:ascii="Courier" w:hAnsi="Courier"/>
          <w:vanish/>
          <w:sz w:val="24"/>
        </w:rPr>
        <w:t>p[</w:t>
      </w:r>
      <w:r>
        <w:rPr>
          <w:rFonts w:ascii="Courier" w:hAnsi="Courier"/>
          <w:sz w:val="24"/>
        </w:rPr>
        <w:t>Dunkmann</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Monatshefte</w:t>
      </w:r>
      <w:r>
        <w:rPr>
          <w:rFonts w:ascii="Courier" w:hAnsi="Courier"/>
          <w:vanish/>
          <w:sz w:val="24"/>
        </w:rPr>
        <w:t>]t</w:t>
      </w:r>
      <w:r>
        <w:rPr>
          <w:rFonts w:ascii="Courier" w:hAnsi="Courier"/>
          <w:sz w:val="24"/>
        </w:rPr>
        <w:t xml:space="preserve">" (221) 1919 /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Durel</w:t>
      </w:r>
      <w:r>
        <w:rPr>
          <w:rFonts w:ascii="Courier" w:hAnsi="Courier"/>
          <w:vanish/>
          <w:sz w:val="24"/>
          <w:u w:val="double"/>
        </w:rPr>
        <w:t>}</w:t>
      </w:r>
      <w:r>
        <w:rPr>
          <w:rFonts w:ascii="Courier" w:hAnsi="Courier"/>
          <w:vanish/>
          <w:sz w:val="24"/>
        </w:rPr>
        <w:t>]p</w:t>
      </w:r>
      <w:r>
        <w:rPr>
          <w:rFonts w:ascii="Courier" w:hAnsi="Courier"/>
          <w:sz w:val="24"/>
        </w:rPr>
        <w:t>, "</w:t>
      </w:r>
      <w:r>
        <w:rPr>
          <w:rFonts w:ascii="Courier" w:hAnsi="Courier"/>
          <w:vanish/>
          <w:sz w:val="24"/>
        </w:rPr>
        <w:t>t[p[</w:t>
      </w:r>
      <w:r>
        <w:rPr>
          <w:rFonts w:ascii="Courier" w:hAnsi="Courier"/>
          <w:sz w:val="24"/>
        </w:rPr>
        <w:t>Westermann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Monatsheft</w:t>
      </w:r>
      <w:r>
        <w:rPr>
          <w:rFonts w:ascii="Courier" w:hAnsi="Courier"/>
          <w:vanish/>
          <w:sz w:val="24"/>
        </w:rPr>
        <w:t>]s</w:t>
      </w:r>
      <w:r>
        <w:rPr>
          <w:rFonts w:ascii="Courier" w:hAnsi="Courier"/>
          <w:sz w:val="24"/>
        </w:rPr>
        <w:t>e</w:t>
      </w:r>
      <w:r>
        <w:rPr>
          <w:rFonts w:ascii="Courier" w:hAnsi="Courier"/>
          <w:vanish/>
          <w:sz w:val="24"/>
        </w:rPr>
        <w:t>]t</w:t>
      </w:r>
      <w:r>
        <w:rPr>
          <w:rFonts w:ascii="Courier" w:hAnsi="Courier"/>
          <w:sz w:val="24"/>
        </w:rPr>
        <w:t>" (223-224) 1915-1917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dem Anfangsbuchstaben E</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Eberhardt</w:t>
      </w:r>
      <w:r>
        <w:rPr>
          <w:rFonts w:ascii="Courier" w:hAnsi="Courier"/>
          <w:vanish/>
          <w:sz w:val="24"/>
        </w:rPr>
        <w:t>}]p</w:t>
      </w:r>
      <w:r>
        <w:rPr>
          <w:rFonts w:ascii="Courier" w:hAnsi="Courier"/>
          <w:sz w:val="24"/>
        </w:rPr>
        <w:t xml:space="preserve">, </w:t>
      </w:r>
      <w:r>
        <w:rPr>
          <w:rFonts w:ascii="Courier" w:hAnsi="Courier"/>
          <w:vanish/>
          <w:sz w:val="24"/>
        </w:rPr>
        <w:t>t[2{s[</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Deutscher Pfeiler</w:t>
      </w:r>
      <w:r>
        <w:rPr>
          <w:rFonts w:ascii="Courier" w:hAnsi="Courier"/>
          <w:vanish/>
          <w:sz w:val="24"/>
        </w:rPr>
        <w:t>}]t</w:t>
      </w:r>
      <w:r>
        <w:rPr>
          <w:rFonts w:ascii="Courier" w:hAnsi="Courier"/>
          <w:sz w:val="24"/>
        </w:rPr>
        <w:t xml:space="preserve">" (2) 1922 / </w:t>
      </w:r>
      <w:r>
        <w:rPr>
          <w:rFonts w:ascii="Courier" w:hAnsi="Courier"/>
          <w:vanish/>
          <w:sz w:val="24"/>
        </w:rPr>
        <w:t>p[2{</w:t>
      </w:r>
      <w:r>
        <w:rPr>
          <w:rFonts w:ascii="Courier" w:hAnsi="Courier"/>
          <w:sz w:val="24"/>
        </w:rPr>
        <w:t>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Eisermann</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Forum</w:t>
      </w:r>
      <w:r>
        <w:rPr>
          <w:rFonts w:ascii="Courier" w:hAnsi="Courier"/>
          <w:vanish/>
          <w:sz w:val="24"/>
        </w:rPr>
        <w:t>}]t</w:t>
      </w:r>
      <w:r>
        <w:rPr>
          <w:rFonts w:ascii="Courier" w:hAnsi="Courier"/>
          <w:sz w:val="24"/>
        </w:rPr>
        <w:t xml:space="preserve">" (23-24) 1946-1947 /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Elias</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Ullstein-</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(25) 1924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F - Fo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Revue</w:t>
      </w:r>
      <w:r>
        <w:rPr>
          <w:rFonts w:ascii="Courier" w:hAnsi="Courier"/>
          <w:vanish/>
          <w:sz w:val="24"/>
        </w:rPr>
        <w:t>]t</w:t>
      </w:r>
      <w:r>
        <w:rPr>
          <w:rFonts w:ascii="Courier" w:hAnsi="Courier"/>
          <w:sz w:val="24"/>
        </w:rPr>
        <w:t xml:space="preserve">" (65 - 73) </w:t>
      </w:r>
      <w:r>
        <w:rPr>
          <w:rFonts w:ascii="Courier" w:hAnsi="Courier"/>
          <w:vanish/>
          <w:sz w:val="24"/>
        </w:rPr>
        <w:t>z[</w:t>
      </w:r>
      <w:r>
        <w:rPr>
          <w:rFonts w:ascii="Courier" w:hAnsi="Courier"/>
          <w:sz w:val="24"/>
        </w:rPr>
        <w:t>1912 - 1914</w:t>
      </w:r>
      <w:r>
        <w:rPr>
          <w:rFonts w:ascii="Courier" w:hAnsi="Courier"/>
          <w:vanish/>
          <w:sz w:val="24"/>
        </w:rPr>
        <w:t>]z</w:t>
      </w:r>
      <w:r>
        <w:rPr>
          <w:rFonts w:ascii="Courier" w:hAnsi="Courier"/>
          <w:sz w:val="24"/>
        </w:rPr>
        <w:t>; "</w:t>
      </w:r>
      <w:r>
        <w:rPr>
          <w:rFonts w:ascii="Courier" w:hAnsi="Courier"/>
          <w:vanish/>
          <w:sz w:val="24"/>
        </w:rPr>
        <w:t>t[</w:t>
      </w:r>
      <w:r>
        <w:rPr>
          <w:rFonts w:ascii="Courier" w:hAnsi="Courier"/>
          <w:sz w:val="24"/>
        </w:rPr>
        <w:t>Forschungen und Fortschritte</w:t>
      </w:r>
      <w:r>
        <w:rPr>
          <w:rFonts w:ascii="Courier" w:hAnsi="Courier"/>
          <w:vanish/>
          <w:sz w:val="24"/>
        </w:rPr>
        <w:t>]t</w:t>
      </w:r>
      <w:r>
        <w:rPr>
          <w:rFonts w:ascii="Courier" w:hAnsi="Courier"/>
          <w:sz w:val="24"/>
        </w:rPr>
        <w:t xml:space="preserve">" (77) </w:t>
      </w:r>
      <w:r>
        <w:rPr>
          <w:rFonts w:ascii="Courier" w:hAnsi="Courier"/>
          <w:vanish/>
          <w:sz w:val="24"/>
        </w:rPr>
        <w:t>z[</w:t>
      </w:r>
      <w:r>
        <w:rPr>
          <w:rFonts w:ascii="Courier" w:hAnsi="Courier"/>
          <w:sz w:val="24"/>
        </w:rPr>
        <w:t>1947</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Fr - Fu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Frankfurter Societätsdruckerei</w:t>
      </w:r>
      <w:r>
        <w:rPr>
          <w:rFonts w:ascii="Courier" w:hAnsi="Courier"/>
          <w:vanish/>
          <w:sz w:val="24"/>
        </w:rPr>
        <w:t>]k</w:t>
      </w:r>
      <w:r>
        <w:rPr>
          <w:rFonts w:ascii="Courier" w:hAnsi="Courier"/>
          <w:sz w:val="24"/>
        </w:rPr>
        <w:t xml:space="preserve"> (102); </w:t>
      </w:r>
      <w:r>
        <w:rPr>
          <w:rFonts w:ascii="Courier" w:hAnsi="Courier"/>
          <w:vanish/>
          <w:sz w:val="24"/>
        </w:rPr>
        <w:t>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Fratzschler</w:t>
      </w:r>
      <w:r>
        <w:rPr>
          <w:rFonts w:ascii="Courier" w:hAnsi="Courier"/>
          <w:vanish/>
          <w:sz w:val="24"/>
        </w:rPr>
        <w:t>}]p</w:t>
      </w:r>
      <w:r>
        <w:rPr>
          <w:rFonts w:ascii="Courier" w:hAnsi="Courier"/>
          <w:sz w:val="24"/>
        </w:rPr>
        <w:t xml:space="preserve">,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Amelang</w:t>
      </w:r>
      <w:r>
        <w:rPr>
          <w:rFonts w:ascii="Courier" w:hAnsi="Courier"/>
          <w:vanish/>
          <w:sz w:val="24"/>
        </w:rPr>
        <w:t>]p]k</w:t>
      </w:r>
      <w:r>
        <w:rPr>
          <w:rFonts w:ascii="Courier" w:hAnsi="Courier"/>
          <w:sz w:val="24"/>
        </w:rPr>
        <w:t xml:space="preserve"> (107</w:t>
      </w:r>
      <w:r>
        <w:rPr>
          <w:rFonts w:ascii="Courier" w:hAnsi="Courier"/>
          <w:sz w:val="24"/>
        </w:rPr>
        <w:t xml:space="preserve"> - 114) 1942 - 1944 / </w:t>
      </w:r>
      <w:r>
        <w:rPr>
          <w:rFonts w:ascii="Courier" w:hAnsi="Courier"/>
          <w:vanish/>
          <w:sz w:val="24"/>
        </w:rPr>
        <w:t>k[p[</w:t>
      </w:r>
      <w:r>
        <w:rPr>
          <w:rFonts w:ascii="Courier" w:hAnsi="Courier"/>
          <w:sz w:val="24"/>
        </w:rPr>
        <w:t>Frommann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(150) 1915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G - Gi</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t[1{</w:t>
      </w:r>
      <w:r>
        <w:rPr>
          <w:rFonts w:ascii="Courier" w:hAnsi="Courier"/>
          <w:sz w:val="24"/>
        </w:rPr>
        <w:t>Gerechtigkeit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(30 - 32) 1919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Gl - Gw</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Goldscheid</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Die Friedenswarte</w:t>
      </w:r>
      <w:r>
        <w:rPr>
          <w:rFonts w:ascii="Courier" w:hAnsi="Courier"/>
          <w:vanish/>
          <w:sz w:val="24"/>
        </w:rPr>
        <w:t>}]t</w:t>
      </w:r>
      <w:r>
        <w:rPr>
          <w:rFonts w:ascii="Courier" w:hAnsi="Courier"/>
          <w:sz w:val="24"/>
        </w:rPr>
        <w:t xml:space="preserve">" (164 - 165) 1923 / </w:t>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Grabowsky</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Zeitschrift für Politik</w:t>
      </w:r>
      <w:r>
        <w:rPr>
          <w:rFonts w:ascii="Courier" w:hAnsi="Courier"/>
          <w:vanish/>
          <w:sz w:val="24"/>
        </w:rPr>
        <w:t>]t</w:t>
      </w:r>
      <w:r>
        <w:rPr>
          <w:rFonts w:ascii="Courier" w:hAnsi="Courier"/>
          <w:sz w:val="24"/>
        </w:rPr>
        <w:t xml:space="preserve">" und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w:t>
      </w:r>
      <w:r>
        <w:rPr>
          <w:rFonts w:ascii="Courier" w:hAnsi="Courier"/>
          <w:vanish/>
          <w:sz w:val="24"/>
        </w:rPr>
        <w:t>1{</w:t>
      </w:r>
      <w:r>
        <w:rPr>
          <w:rFonts w:ascii="Courier" w:hAnsi="Courier"/>
          <w:sz w:val="24"/>
        </w:rPr>
        <w:t>Das neue Deutschland</w:t>
      </w:r>
      <w:r>
        <w:rPr>
          <w:rFonts w:ascii="Courier" w:hAnsi="Courier"/>
          <w:vanish/>
          <w:sz w:val="24"/>
        </w:rPr>
        <w:t>}]t</w:t>
      </w:r>
      <w:r>
        <w:rPr>
          <w:rFonts w:ascii="Courier" w:hAnsi="Courier"/>
          <w:sz w:val="24"/>
        </w:rPr>
        <w:t xml:space="preserve">" (199 - 208) 1912 </w:t>
      </w:r>
      <w:r>
        <w:rPr>
          <w:rFonts w:ascii="Courier" w:hAnsi="Courier"/>
          <w:sz w:val="24"/>
        </w:rPr>
        <w:t xml:space="preserve">- 1923 / </w:t>
      </w:r>
      <w:r>
        <w:rPr>
          <w:rFonts w:ascii="Courier" w:hAnsi="Courier"/>
          <w:vanish/>
          <w:sz w:val="24"/>
        </w:rPr>
        <w:t>k[</w:t>
      </w:r>
      <w:r>
        <w:rPr>
          <w:rFonts w:ascii="Courier" w:hAnsi="Courier"/>
          <w:sz w:val="24"/>
        </w:rPr>
        <w:t>Greifen-</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(216 - 217) 1946 - 1947 /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Griewank</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Literatenzeitung</w:t>
      </w:r>
      <w:r>
        <w:rPr>
          <w:rFonts w:ascii="Courier" w:hAnsi="Courier"/>
          <w:vanish/>
          <w:sz w:val="24"/>
        </w:rPr>
        <w:t>]t</w:t>
      </w:r>
      <w:r>
        <w:rPr>
          <w:rFonts w:ascii="Courier" w:hAnsi="Courier"/>
          <w:sz w:val="24"/>
        </w:rPr>
        <w:t xml:space="preserve">" (219 - 220) 1946 - 1947 / </w:t>
      </w:r>
      <w:r>
        <w:rPr>
          <w:rFonts w:ascii="Courier" w:hAnsi="Courier"/>
          <w:vanish/>
          <w:sz w:val="24"/>
        </w:rPr>
        <w:t>k[p[</w:t>
      </w:r>
      <w:r>
        <w:rPr>
          <w:rFonts w:ascii="Courier" w:hAnsi="Courier"/>
          <w:sz w:val="24"/>
        </w:rPr>
        <w:t>Grote</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(229) 1894 /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Gründler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Zeitwende</w:t>
      </w:r>
      <w:r>
        <w:rPr>
          <w:rFonts w:ascii="Courier" w:hAnsi="Courier"/>
          <w:vanish/>
          <w:sz w:val="24"/>
        </w:rPr>
        <w:t>}]t</w:t>
      </w:r>
      <w:r>
        <w:rPr>
          <w:rFonts w:ascii="Courier" w:hAnsi="Courier"/>
          <w:sz w:val="24"/>
        </w:rPr>
        <w:t xml:space="preserve">" (231) 1924 /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Gruyter</w:t>
      </w:r>
      <w:r>
        <w:rPr>
          <w:rFonts w:ascii="Courier" w:hAnsi="Courier"/>
          <w:vanish/>
          <w:sz w:val="24"/>
        </w:rPr>
        <w:t>}]p</w:t>
      </w:r>
      <w:r>
        <w:rPr>
          <w:rFonts w:ascii="Courier" w:hAnsi="Courier"/>
          <w:sz w:val="24"/>
        </w:rPr>
        <w:t xml:space="preserve"> (236 - 237) 1923 - 1948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H - Hau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Maximilian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Harden</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Zukunft</w:t>
      </w:r>
      <w:r>
        <w:rPr>
          <w:rFonts w:ascii="Courier" w:hAnsi="Courier"/>
          <w:vanish/>
          <w:sz w:val="24"/>
        </w:rPr>
        <w:t>]t</w:t>
      </w:r>
      <w:r>
        <w:rPr>
          <w:rFonts w:ascii="Courier" w:hAnsi="Courier"/>
          <w:sz w:val="24"/>
        </w:rPr>
        <w:t xml:space="preserve">" (110) 1896 / </w:t>
      </w:r>
      <w:r>
        <w:rPr>
          <w:rFonts w:ascii="Courier" w:hAnsi="Courier"/>
          <w:vanish/>
          <w:sz w:val="24"/>
        </w:rPr>
        <w:t>p[2{</w:t>
      </w:r>
      <w:r>
        <w:rPr>
          <w:rFonts w:ascii="Courier" w:hAnsi="Courier"/>
          <w:sz w:val="24"/>
        </w:rPr>
        <w:t>Sebastian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Hausmann</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Bücher</w:t>
      </w:r>
      <w:r>
        <w:rPr>
          <w:rFonts w:ascii="Courier" w:hAnsi="Courier"/>
          <w:sz w:val="24"/>
        </w:rPr>
        <w:t>ei der Kultur und Geschichte</w:t>
      </w:r>
      <w:r>
        <w:rPr>
          <w:rFonts w:ascii="Courier" w:hAnsi="Courier"/>
          <w:vanish/>
          <w:sz w:val="24"/>
        </w:rPr>
        <w:t>]t</w:t>
      </w:r>
      <w:r>
        <w:rPr>
          <w:rFonts w:ascii="Courier" w:hAnsi="Courier"/>
          <w:sz w:val="24"/>
        </w:rPr>
        <w:t>" (195) 1919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He - His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Heile</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Hilfe</w:t>
      </w:r>
      <w:r>
        <w:rPr>
          <w:rFonts w:ascii="Courier" w:hAnsi="Courier"/>
          <w:vanish/>
          <w:sz w:val="24"/>
        </w:rPr>
        <w:t>}]t</w:t>
      </w:r>
      <w:r>
        <w:rPr>
          <w:rFonts w:ascii="Courier" w:hAnsi="Courier"/>
          <w:sz w:val="24"/>
        </w:rPr>
        <w:t xml:space="preserve">" (204 - 207) 1913 - 1922 / </w:t>
      </w:r>
      <w:r>
        <w:rPr>
          <w:rFonts w:ascii="Courier" w:hAnsi="Courier"/>
          <w:vanish/>
          <w:sz w:val="24"/>
        </w:rPr>
        <w:t>k[p[</w:t>
      </w:r>
      <w:r>
        <w:rPr>
          <w:rFonts w:ascii="Courier" w:hAnsi="Courier"/>
          <w:sz w:val="24"/>
        </w:rPr>
        <w:t>Herder</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(238) </w:t>
      </w:r>
      <w:r>
        <w:rPr>
          <w:rFonts w:ascii="Courier" w:hAnsi="Courier"/>
          <w:vanish/>
          <w:sz w:val="24"/>
        </w:rPr>
        <w:t>z[</w:t>
      </w:r>
      <w:r>
        <w:rPr>
          <w:rFonts w:ascii="Courier" w:hAnsi="Courier"/>
          <w:sz w:val="24"/>
        </w:rPr>
        <w:t>1912</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Herre</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Geisteswissenschaften</w:t>
      </w:r>
      <w:r>
        <w:rPr>
          <w:rFonts w:ascii="Courier" w:hAnsi="Courier"/>
          <w:vanish/>
          <w:sz w:val="24"/>
        </w:rPr>
        <w:t>}]t</w:t>
      </w:r>
      <w:r>
        <w:rPr>
          <w:rFonts w:ascii="Courier" w:hAnsi="Courier"/>
          <w:sz w:val="24"/>
        </w:rPr>
        <w:t xml:space="preserve">" (240 - 245) 1912 - 1923 /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Heuß</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Deutsche Nation</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Deutsche Hochschule für Politik</w:t>
      </w:r>
      <w:r>
        <w:rPr>
          <w:rFonts w:ascii="Courier" w:hAnsi="Courier"/>
          <w:vanish/>
          <w:sz w:val="24"/>
        </w:rPr>
        <w:t>]t</w:t>
      </w:r>
      <w:r>
        <w:rPr>
          <w:rFonts w:ascii="Courier" w:hAnsi="Courier"/>
          <w:sz w:val="24"/>
        </w:rPr>
        <w:t xml:space="preserve">" (264 - 276) 1921 - 1926 / </w:t>
      </w:r>
      <w:r>
        <w:rPr>
          <w:rFonts w:ascii="Courier" w:hAnsi="Courier"/>
          <w:vanish/>
          <w:sz w:val="24"/>
        </w:rPr>
        <w:t>k[p[2{</w:t>
      </w:r>
      <w:r>
        <w:rPr>
          <w:rFonts w:ascii="Courier" w:hAnsi="Courier"/>
          <w:sz w:val="24"/>
        </w:rPr>
        <w:t>Carl</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Heyma</w:t>
      </w:r>
      <w:r>
        <w:rPr>
          <w:rFonts w:ascii="Courier" w:hAnsi="Courier"/>
          <w:sz w:val="24"/>
        </w:rPr>
        <w:t>nns</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(314 - 315) 1924 /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Hilferding</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Gesellschaft</w:t>
      </w:r>
      <w:r>
        <w:rPr>
          <w:rFonts w:ascii="Courier" w:hAnsi="Courier"/>
          <w:vanish/>
          <w:sz w:val="24"/>
        </w:rPr>
        <w:t>}]t</w:t>
      </w:r>
      <w:r>
        <w:rPr>
          <w:rFonts w:ascii="Courier" w:hAnsi="Courier"/>
          <w:sz w:val="24"/>
        </w:rPr>
        <w:t xml:space="preserve">" (323) 1924 /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Hinneberg</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Literatenzeitung</w:t>
      </w:r>
      <w:r>
        <w:rPr>
          <w:rFonts w:ascii="Courier" w:hAnsi="Courier"/>
          <w:vanish/>
          <w:sz w:val="24"/>
        </w:rPr>
        <w:t>]t</w:t>
      </w:r>
      <w:r>
        <w:rPr>
          <w:rFonts w:ascii="Courier" w:hAnsi="Courier"/>
          <w:sz w:val="24"/>
        </w:rPr>
        <w:t>" (328 - 331) 1891 - 1920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Ho - Hu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Paul Oskar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Höcker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Daheim</w:t>
      </w:r>
      <w:r>
        <w:rPr>
          <w:rFonts w:ascii="Courier" w:hAnsi="Courier"/>
          <w:vanish/>
          <w:sz w:val="24"/>
        </w:rPr>
        <w:t>}]t</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1{p[</w:t>
      </w:r>
      <w:r>
        <w:rPr>
          <w:rFonts w:ascii="Courier" w:hAnsi="Courier"/>
          <w:sz w:val="24"/>
        </w:rPr>
        <w:t>Velhagen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s Monatshefte</w:t>
      </w:r>
      <w:r>
        <w:rPr>
          <w:rFonts w:ascii="Courier" w:hAnsi="Courier"/>
          <w:vanish/>
          <w:sz w:val="24"/>
        </w:rPr>
        <w:t>}]t</w:t>
      </w:r>
      <w:r>
        <w:rPr>
          <w:rFonts w:ascii="Courier" w:hAnsi="Courier"/>
          <w:sz w:val="24"/>
        </w:rPr>
        <w:t xml:space="preserve">" (408 - 409) 1907 - 1920 /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Hoerschelmann</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Kultur-Korrespondenz</w:t>
      </w:r>
      <w:r>
        <w:rPr>
          <w:rFonts w:ascii="Courier" w:hAnsi="Courier"/>
          <w:vanish/>
          <w:sz w:val="24"/>
        </w:rPr>
        <w:t>]t</w:t>
      </w:r>
      <w:r>
        <w:rPr>
          <w:rFonts w:ascii="Courier" w:hAnsi="Courier"/>
          <w:sz w:val="24"/>
        </w:rPr>
        <w:t>" (4</w:t>
      </w:r>
      <w:r>
        <w:rPr>
          <w:rFonts w:ascii="Courier" w:hAnsi="Courier"/>
          <w:sz w:val="24"/>
        </w:rPr>
        <w:t>19) 1915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I und J</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Jaeckh</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größere Deutschland</w:t>
      </w:r>
      <w:r>
        <w:rPr>
          <w:rFonts w:ascii="Courier" w:hAnsi="Courier"/>
          <w:vanish/>
          <w:sz w:val="24"/>
        </w:rPr>
        <w:t>}]t</w:t>
      </w:r>
      <w:r>
        <w:rPr>
          <w:rFonts w:ascii="Courier" w:hAnsi="Courier"/>
          <w:sz w:val="24"/>
        </w:rPr>
        <w:t xml:space="preserve">" 1914 - 1923 / </w:t>
      </w:r>
      <w:r>
        <w:rPr>
          <w:rFonts w:ascii="Courier" w:hAnsi="Courier"/>
          <w:vanish/>
          <w:sz w:val="24"/>
        </w:rPr>
        <w:t>p[2{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Johannes</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 Stimmen</w:t>
      </w:r>
      <w:r>
        <w:rPr>
          <w:rFonts w:ascii="Courier" w:hAnsi="Courier"/>
          <w:vanish/>
          <w:sz w:val="24"/>
        </w:rPr>
        <w:t>}]t</w:t>
      </w:r>
      <w:r>
        <w:rPr>
          <w:rFonts w:ascii="Courier" w:hAnsi="Courier"/>
          <w:sz w:val="24"/>
        </w:rPr>
        <w:t>" (70 - 73) 1898 - 1899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K - Ki</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Günter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Kaufmann</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Ufer-</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(61) 1948 /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Kerkhoff</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Forschungen und Fortschritte</w:t>
      </w:r>
      <w:r>
        <w:rPr>
          <w:rFonts w:ascii="Courier" w:hAnsi="Courier"/>
          <w:vanish/>
          <w:sz w:val="24"/>
        </w:rPr>
        <w:t>]t</w:t>
      </w:r>
      <w:r>
        <w:rPr>
          <w:rFonts w:ascii="Courier" w:hAnsi="Courier"/>
          <w:sz w:val="24"/>
        </w:rPr>
        <w:t xml:space="preserve">" / </w:t>
      </w:r>
      <w:r>
        <w:rPr>
          <w:rFonts w:ascii="Courier" w:hAnsi="Courier"/>
          <w:vanish/>
          <w:sz w:val="24"/>
        </w:rPr>
        <w:t>p[2{</w:t>
      </w:r>
      <w:r>
        <w:rPr>
          <w:rFonts w:ascii="Courier" w:hAnsi="Courier"/>
          <w:sz w:val="24"/>
        </w:rPr>
        <w:t>Walther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Kienast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w:t>
      </w:r>
      <w:r>
        <w:rPr>
          <w:rFonts w:ascii="Courier" w:hAnsi="Courier"/>
          <w:sz w:val="24"/>
        </w:rPr>
        <w:t>istorische Zeitschrift</w:t>
      </w:r>
      <w:r>
        <w:rPr>
          <w:rFonts w:ascii="Courier" w:hAnsi="Courier"/>
          <w:vanish/>
          <w:sz w:val="24"/>
        </w:rPr>
        <w:t>]t</w:t>
      </w:r>
      <w:r>
        <w:rPr>
          <w:rFonts w:ascii="Courier" w:hAnsi="Courier"/>
          <w:sz w:val="24"/>
        </w:rPr>
        <w:t xml:space="preserve"> (101 - 112) 1923 - 1950 / </w:t>
      </w:r>
      <w:r>
        <w:rPr>
          <w:rFonts w:ascii="Courier" w:hAnsi="Courier"/>
          <w:vanish/>
          <w:sz w:val="24"/>
        </w:rPr>
        <w:t>p[2{</w:t>
      </w:r>
      <w:r>
        <w:rPr>
          <w:rFonts w:ascii="Courier" w:hAnsi="Courier"/>
          <w:sz w:val="24"/>
        </w:rPr>
        <w:t>Anton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Kippenberg</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Insel-Verlag</w:t>
      </w:r>
      <w:r>
        <w:rPr>
          <w:rFonts w:ascii="Courier" w:hAnsi="Courier"/>
          <w:vanish/>
          <w:sz w:val="24"/>
        </w:rPr>
        <w:t>]k</w:t>
      </w:r>
      <w:r>
        <w:rPr>
          <w:rFonts w:ascii="Courier" w:hAnsi="Courier"/>
          <w:sz w:val="24"/>
        </w:rPr>
        <w:t xml:space="preserve"> (117 - 118) 1942 / </w:t>
      </w:r>
      <w:r>
        <w:rPr>
          <w:rFonts w:ascii="Courier" w:hAnsi="Courier"/>
          <w:vanish/>
          <w:sz w:val="24"/>
        </w:rPr>
        <w:t>p[1{</w:t>
      </w:r>
      <w:r>
        <w:rPr>
          <w:rFonts w:ascii="Courier" w:hAnsi="Courier"/>
          <w:sz w:val="24"/>
        </w:rPr>
        <w:t>Kirchgraber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w:t>
      </w:r>
      <w:r>
        <w:rPr>
          <w:rFonts w:ascii="Courier" w:hAnsi="Courier"/>
          <w:vanish/>
          <w:sz w:val="24"/>
        </w:rPr>
        <w:t>k[p[2{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Bruckmann</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(120 - 130) 1924 - 1942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Kj - Ko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K.F.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Koehler</w:t>
      </w:r>
      <w:r>
        <w:rPr>
          <w:rFonts w:ascii="Courier" w:hAnsi="Courier"/>
          <w:vanish/>
          <w:sz w:val="24"/>
        </w:rPr>
        <w:t>}]p</w:t>
      </w:r>
      <w:r>
        <w:rPr>
          <w:rFonts w:ascii="Courier" w:hAnsi="Courier"/>
          <w:sz w:val="24"/>
        </w:rPr>
        <w:t xml:space="preserve"> (180 - 184) 1912 - 1923 / </w:t>
      </w:r>
      <w:r>
        <w:rPr>
          <w:rFonts w:ascii="Courier" w:hAnsi="Courier"/>
          <w:vanish/>
          <w:sz w:val="24"/>
        </w:rPr>
        <w:t>p[2{</w:t>
      </w:r>
      <w:r>
        <w:rPr>
          <w:rFonts w:ascii="Courier" w:hAnsi="Courier"/>
          <w:sz w:val="24"/>
        </w:rPr>
        <w:t>Helmut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Köster</w:t>
      </w:r>
      <w:r>
        <w:rPr>
          <w:rFonts w:ascii="Courier" w:hAnsi="Courier"/>
          <w:vanish/>
          <w:sz w:val="24"/>
        </w:rPr>
        <w:t>}]p</w:t>
      </w:r>
      <w:r>
        <w:rPr>
          <w:rFonts w:ascii="Courier" w:hAnsi="Courier"/>
          <w:sz w:val="24"/>
        </w:rPr>
        <w:t xml:space="preserve">,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Koehler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Amelang</w:t>
      </w:r>
      <w:r>
        <w:rPr>
          <w:rFonts w:ascii="Courier" w:hAnsi="Courier"/>
          <w:vanish/>
          <w:sz w:val="24"/>
        </w:rPr>
        <w:t>]p]k</w:t>
      </w:r>
      <w:r>
        <w:rPr>
          <w:rFonts w:ascii="Courier" w:hAnsi="Courier"/>
          <w:sz w:val="24"/>
        </w:rPr>
        <w:t xml:space="preserve"> (19 9 -213) 1942 - 1943 / </w:t>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Koester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Erasmus</w:t>
      </w:r>
      <w:r>
        <w:rPr>
          <w:rFonts w:ascii="Courier" w:hAnsi="Courier"/>
          <w:vanish/>
          <w:sz w:val="24"/>
        </w:rPr>
        <w:t>}]t</w:t>
      </w:r>
      <w:r>
        <w:rPr>
          <w:rFonts w:ascii="Courier" w:hAnsi="Courier"/>
          <w:sz w:val="24"/>
        </w:rPr>
        <w:t>" (214 - 220) 189</w:t>
      </w:r>
      <w:r>
        <w:rPr>
          <w:rFonts w:ascii="Courier" w:hAnsi="Courier"/>
          <w:sz w:val="24"/>
        </w:rPr>
        <w:t xml:space="preserve">3 - 1948 / </w:t>
      </w:r>
      <w:r>
        <w:rPr>
          <w:rFonts w:ascii="Courier" w:hAnsi="Courier"/>
          <w:vanish/>
          <w:sz w:val="24"/>
        </w:rPr>
        <w:t>p[2{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Kötzschke</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Zeit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Wien</w:t>
      </w:r>
      <w:r>
        <w:rPr>
          <w:rFonts w:ascii="Courier" w:hAnsi="Courier"/>
          <w:vanish/>
          <w:sz w:val="24"/>
        </w:rPr>
        <w:t>]o</w:t>
      </w:r>
      <w:r>
        <w:rPr>
          <w:rFonts w:ascii="Courier" w:hAnsi="Courier"/>
          <w:sz w:val="24"/>
        </w:rPr>
        <w:t xml:space="preserve"> (221 - 227) 1912 - 1942 /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Kolbe</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größere Deutschland</w:t>
      </w:r>
      <w:r>
        <w:rPr>
          <w:rFonts w:ascii="Courier" w:hAnsi="Courier"/>
          <w:vanish/>
          <w:sz w:val="24"/>
        </w:rPr>
        <w:t>}]t</w:t>
      </w:r>
      <w:r>
        <w:rPr>
          <w:rFonts w:ascii="Courier" w:hAnsi="Courier"/>
          <w:sz w:val="24"/>
        </w:rPr>
        <w:t>" (234 - 236) 1914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L - Lei</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Lamprecht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Zeitschrift für Geschichtswissenschaft</w:t>
      </w:r>
      <w:r>
        <w:rPr>
          <w:rFonts w:ascii="Courier" w:hAnsi="Courier"/>
          <w:vanish/>
          <w:sz w:val="24"/>
        </w:rPr>
        <w:t>]t</w:t>
      </w:r>
      <w:r>
        <w:rPr>
          <w:rFonts w:ascii="Courier" w:hAnsi="Courier"/>
          <w:sz w:val="24"/>
        </w:rPr>
        <w:t xml:space="preserve">" (4 - 7) 1895 -1910 /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Lautensack</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Zeitschrift für Geopolitik</w:t>
      </w:r>
      <w:r>
        <w:rPr>
          <w:rFonts w:ascii="Courier" w:hAnsi="Courier"/>
          <w:vanish/>
          <w:sz w:val="24"/>
        </w:rPr>
        <w:t>]t</w:t>
      </w:r>
      <w:r>
        <w:rPr>
          <w:rFonts w:ascii="Courier" w:hAnsi="Courier"/>
          <w:sz w:val="24"/>
        </w:rPr>
        <w:t xml:space="preserve">" (35) 1923 / </w:t>
      </w:r>
      <w:r>
        <w:rPr>
          <w:rFonts w:ascii="Courier" w:hAnsi="Courier"/>
          <w:vanish/>
          <w:sz w:val="24"/>
        </w:rPr>
        <w:t>p[2{</w:t>
      </w:r>
      <w:r>
        <w:rPr>
          <w:rFonts w:ascii="Courier" w:hAnsi="Courier"/>
          <w:sz w:val="24"/>
        </w:rPr>
        <w:t>Stanley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Leathes</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The Cambridge Modern History</w:t>
      </w:r>
      <w:r>
        <w:rPr>
          <w:rFonts w:ascii="Courier" w:hAnsi="Courier"/>
          <w:vanish/>
          <w:sz w:val="24"/>
        </w:rPr>
        <w:t>]t</w:t>
      </w:r>
      <w:r>
        <w:rPr>
          <w:rFonts w:ascii="Courier" w:hAnsi="Courier"/>
          <w:sz w:val="24"/>
        </w:rPr>
        <w:t>" (36) 1907 /</w:t>
      </w:r>
      <w:r>
        <w:rPr>
          <w:rFonts w:ascii="Courier" w:hAnsi="Courier"/>
          <w:sz w:val="24"/>
        </w:rPr>
        <w:t xml:space="preserve"> </w:t>
      </w:r>
      <w:r>
        <w:rPr>
          <w:rFonts w:ascii="Courier" w:hAnsi="Courier"/>
          <w:vanish/>
          <w:sz w:val="24"/>
        </w:rPr>
        <w:t>p[2{</w:t>
      </w:r>
      <w:r>
        <w:rPr>
          <w:rFonts w:ascii="Courier" w:hAnsi="Courier"/>
          <w:sz w:val="24"/>
        </w:rPr>
        <w:t>H. 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Ledig</w:t>
      </w:r>
      <w:r>
        <w:rPr>
          <w:rFonts w:ascii="Courier" w:hAnsi="Courier"/>
          <w:vanish/>
          <w:sz w:val="24"/>
        </w:rPr>
        <w:t>}]p</w:t>
      </w:r>
      <w:r>
        <w:rPr>
          <w:rFonts w:ascii="Courier" w:hAnsi="Courier"/>
          <w:sz w:val="24"/>
        </w:rPr>
        <w:t xml:space="preserve">, </w:t>
      </w:r>
      <w:r>
        <w:rPr>
          <w:rFonts w:ascii="Courier" w:hAnsi="Courier"/>
          <w:vanish/>
          <w:sz w:val="24"/>
        </w:rPr>
        <w:t>k[p[</w:t>
      </w:r>
      <w:r>
        <w:rPr>
          <w:rFonts w:ascii="Courier" w:hAnsi="Courier"/>
          <w:sz w:val="24"/>
        </w:rPr>
        <w:t>Rowohlt</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(39 - 41) 1946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1887 - 1951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Len - Li</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Lewalter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Kurier</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(199 - 200) 1947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Briefe mit den Anfangsbuchstaben Markus - Mel</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Marcus</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Webers</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(336) 1915 / </w:t>
      </w:r>
      <w:r>
        <w:rPr>
          <w:rFonts w:ascii="Courier" w:hAnsi="Courier"/>
          <w:vanish/>
          <w:sz w:val="24"/>
        </w:rPr>
        <w:t>p[2{</w:t>
      </w:r>
      <w:r>
        <w:rPr>
          <w:rFonts w:ascii="Courier" w:hAnsi="Courier"/>
          <w:sz w:val="24"/>
        </w:rPr>
        <w:t>Harry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Mayne</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Schweiz im deutschen Geistesleben</w:t>
      </w:r>
      <w:r>
        <w:rPr>
          <w:rFonts w:ascii="Courier" w:hAnsi="Courier"/>
          <w:vanish/>
          <w:sz w:val="24"/>
        </w:rPr>
        <w:t>]t</w:t>
      </w:r>
      <w:r>
        <w:rPr>
          <w:rFonts w:ascii="Courier" w:hAnsi="Courier"/>
          <w:sz w:val="24"/>
        </w:rPr>
        <w:t xml:space="preserve">" (413) 1923 / </w:t>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Mehlis</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Logos</w:t>
      </w:r>
      <w:r>
        <w:rPr>
          <w:rFonts w:ascii="Courier" w:hAnsi="Courier"/>
          <w:vanish/>
          <w:sz w:val="24"/>
        </w:rPr>
        <w:t>}]t</w:t>
      </w:r>
      <w:r>
        <w:rPr>
          <w:rFonts w:ascii="Courier" w:hAnsi="Courier"/>
          <w:sz w:val="24"/>
        </w:rPr>
        <w:t>" (424 - 426) 1893 - 1924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Mensel - Mö</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k[p[2{</w:t>
      </w:r>
      <w:r>
        <w:rPr>
          <w:rFonts w:ascii="Courier" w:hAnsi="Courier"/>
          <w:sz w:val="24"/>
        </w:rPr>
        <w:t>E. 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Mittler</w:t>
      </w:r>
      <w:r>
        <w:rPr>
          <w:rFonts w:ascii="Courier" w:hAnsi="Courier"/>
          <w:vanish/>
          <w:sz w:val="24"/>
        </w:rPr>
        <w:t>}]p</w:t>
      </w:r>
      <w:r>
        <w:rPr>
          <w:rFonts w:ascii="Courier" w:hAnsi="Courier"/>
          <w:sz w:val="24"/>
        </w:rPr>
        <w:t xml:space="preserve"> &amp; Sohn</w:t>
      </w:r>
      <w:r>
        <w:rPr>
          <w:rFonts w:ascii="Courier" w:hAnsi="Courier"/>
          <w:vanish/>
          <w:sz w:val="24"/>
        </w:rPr>
        <w:t>]k</w:t>
      </w:r>
      <w:r>
        <w:rPr>
          <w:rFonts w:ascii="Courier" w:hAnsi="Courier"/>
          <w:sz w:val="24"/>
        </w:rPr>
        <w:t xml:space="preserve"> (614 - 639) 1893 - 1923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Ni - Nu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Naumann</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Deutsches Staatslexikon</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Die Hilfe</w:t>
      </w:r>
      <w:r>
        <w:rPr>
          <w:rFonts w:ascii="Courier" w:hAnsi="Courier"/>
          <w:vanish/>
          <w:sz w:val="24"/>
        </w:rPr>
        <w:t>]t</w:t>
      </w:r>
      <w:r>
        <w:rPr>
          <w:rFonts w:ascii="Courier" w:hAnsi="Courier"/>
          <w:sz w:val="24"/>
        </w:rPr>
        <w:t xml:space="preserve">" (18 - 20) 1914 - 1915 /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Neven du Mont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deutsche Nation</w:t>
      </w:r>
      <w:r>
        <w:rPr>
          <w:rFonts w:ascii="Courier" w:hAnsi="Courier"/>
          <w:vanish/>
          <w:sz w:val="24"/>
        </w:rPr>
        <w:t>]t</w:t>
      </w:r>
      <w:r>
        <w:rPr>
          <w:rFonts w:ascii="Courier" w:hAnsi="Courier"/>
          <w:sz w:val="24"/>
        </w:rPr>
        <w:t>" (109 - 110) 1919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(13 - 200)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P - Ph</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Panzer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Zeitschrift für den deutschen Unterricht</w:t>
      </w:r>
      <w:r>
        <w:rPr>
          <w:rFonts w:ascii="Courier" w:hAnsi="Courier"/>
          <w:vanish/>
          <w:sz w:val="24"/>
        </w:rPr>
        <w:t>]t</w:t>
      </w:r>
      <w:r>
        <w:rPr>
          <w:rFonts w:ascii="Courier" w:hAnsi="Courier"/>
          <w:sz w:val="24"/>
        </w:rPr>
        <w:t xml:space="preserve">" (5 - 6) 1915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Parole</w:t>
      </w:r>
      <w:r>
        <w:rPr>
          <w:rFonts w:ascii="Courier" w:hAnsi="Courier"/>
          <w:vanish/>
          <w:sz w:val="24"/>
        </w:rPr>
        <w:t>}]t</w:t>
      </w:r>
      <w:r>
        <w:rPr>
          <w:rFonts w:ascii="Courier" w:hAnsi="Courier"/>
          <w:sz w:val="24"/>
        </w:rPr>
        <w:t>" (9) 1914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Pi - Pu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Presber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Land und Meer</w:t>
      </w:r>
      <w:r>
        <w:rPr>
          <w:rFonts w:ascii="Courier" w:hAnsi="Courier"/>
          <w:vanish/>
          <w:sz w:val="24"/>
        </w:rPr>
        <w:t>}]t</w:t>
      </w:r>
      <w:r>
        <w:rPr>
          <w:rFonts w:ascii="Courier" w:hAnsi="Courier"/>
          <w:sz w:val="24"/>
        </w:rPr>
        <w:t xml:space="preserve">" (104) 1912 / </w:t>
      </w:r>
      <w:r>
        <w:rPr>
          <w:rFonts w:ascii="Courier" w:hAnsi="Courier"/>
          <w:vanish/>
          <w:sz w:val="24"/>
        </w:rPr>
        <w:t>p[2{</w:t>
      </w:r>
      <w:r>
        <w:rPr>
          <w:rFonts w:ascii="Courier" w:hAnsi="Courier"/>
          <w:sz w:val="24"/>
        </w:rPr>
        <w:t>F.W.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Prothers</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The Cambridge Modern History</w:t>
      </w:r>
      <w:r>
        <w:rPr>
          <w:rFonts w:ascii="Courier" w:hAnsi="Courier"/>
          <w:vanish/>
          <w:sz w:val="24"/>
        </w:rPr>
        <w:t>]t</w:t>
      </w:r>
      <w:r>
        <w:rPr>
          <w:rFonts w:ascii="Courier" w:hAnsi="Courier"/>
          <w:sz w:val="24"/>
        </w:rPr>
        <w:t>" (133 - 139) 1906 - 1913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892 - 1950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Qu - R - Reiss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Rathenau</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Recht und Wirtschaft</w:t>
      </w:r>
      <w:r>
        <w:rPr>
          <w:rFonts w:ascii="Courier" w:hAnsi="Courier"/>
          <w:vanish/>
          <w:sz w:val="24"/>
        </w:rPr>
        <w:t>}]t</w:t>
      </w:r>
      <w:r>
        <w:rPr>
          <w:rFonts w:ascii="Courier" w:hAnsi="Courier"/>
          <w:sz w:val="24"/>
        </w:rPr>
        <w:t xml:space="preserve">" (28) 1915 / </w:t>
      </w:r>
      <w:r>
        <w:rPr>
          <w:rFonts w:ascii="Courier" w:hAnsi="Courier"/>
          <w:vanish/>
          <w:sz w:val="24"/>
        </w:rPr>
        <w:t>t[p[</w:t>
      </w:r>
      <w:r>
        <w:rPr>
          <w:rFonts w:ascii="Courier" w:hAnsi="Courier"/>
          <w:sz w:val="24"/>
        </w:rPr>
        <w:t>Reclam</w:t>
      </w:r>
      <w:r>
        <w:rPr>
          <w:rFonts w:ascii="Courier" w:hAnsi="Courier"/>
          <w:vanish/>
          <w:sz w:val="24"/>
        </w:rPr>
        <w:t>]p</w:t>
      </w:r>
      <w:r>
        <w:rPr>
          <w:rFonts w:ascii="Courier" w:hAnsi="Courier"/>
          <w:sz w:val="24"/>
        </w:rPr>
        <w:t>s Universum</w:t>
      </w:r>
      <w:r>
        <w:rPr>
          <w:rFonts w:ascii="Courier" w:hAnsi="Courier"/>
          <w:vanish/>
          <w:sz w:val="24"/>
        </w:rPr>
        <w:t>]t</w:t>
      </w:r>
      <w:r>
        <w:rPr>
          <w:rFonts w:ascii="Courier" w:hAnsi="Courier"/>
          <w:sz w:val="24"/>
        </w:rPr>
        <w:t xml:space="preserve"> (57) 1922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Reit - Rö</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Axel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Ripke</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Panther</w:t>
      </w:r>
      <w:r>
        <w:rPr>
          <w:rFonts w:ascii="Courier" w:hAnsi="Courier"/>
          <w:vanish/>
          <w:sz w:val="24"/>
        </w:rPr>
        <w:t>}]t</w:t>
      </w:r>
      <w:r>
        <w:rPr>
          <w:rFonts w:ascii="Courier" w:hAnsi="Courier"/>
          <w:sz w:val="24"/>
        </w:rPr>
        <w:t xml:space="preserve">" (196 - 202) 1912 - 1915 / </w:t>
      </w:r>
      <w:r>
        <w:rPr>
          <w:rFonts w:ascii="Courier" w:hAnsi="Courier"/>
          <w:vanish/>
          <w:sz w:val="24"/>
        </w:rPr>
        <w:t>p[</w:t>
      </w:r>
      <w:r>
        <w:rPr>
          <w:rFonts w:ascii="Courier" w:hAnsi="Courier"/>
          <w:sz w:val="24"/>
        </w:rPr>
        <w:t>Roemer</w:t>
      </w:r>
      <w:r>
        <w:rPr>
          <w:rFonts w:ascii="Courier" w:hAnsi="Courier"/>
          <w:vanish/>
          <w:sz w:val="24"/>
        </w:rPr>
        <w:t>]p</w:t>
      </w:r>
      <w:r>
        <w:rPr>
          <w:rFonts w:ascii="Courier" w:hAnsi="Courier"/>
          <w:sz w:val="24"/>
        </w:rPr>
        <w:t xml:space="preserve">, </w:t>
      </w:r>
      <w:r>
        <w:rPr>
          <w:rFonts w:ascii="Courier" w:hAnsi="Courier"/>
          <w:vanish/>
          <w:sz w:val="24"/>
        </w:rPr>
        <w:t>k[p[2{</w:t>
      </w:r>
      <w:r>
        <w:rPr>
          <w:rFonts w:ascii="Courier" w:hAnsi="Courier"/>
          <w:sz w:val="24"/>
        </w:rPr>
        <w:t>Lothar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Blanvalt</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(269) 1948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w:t>
      </w:r>
      <w:r>
        <w:rPr>
          <w:rFonts w:ascii="Courier" w:hAnsi="Courier"/>
          <w:sz w:val="24"/>
        </w:rPr>
        <w:t>ngsbuchstaben Rog - Ru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Rohrbach</w:t>
      </w:r>
      <w:r>
        <w:rPr>
          <w:rFonts w:ascii="Courier" w:hAnsi="Courier"/>
          <w:vanish/>
          <w:sz w:val="24"/>
        </w:rPr>
        <w:t>}]p</w:t>
      </w:r>
      <w:r>
        <w:rPr>
          <w:rFonts w:ascii="Courier" w:hAnsi="Courier"/>
          <w:sz w:val="24"/>
        </w:rPr>
        <w:t>, "</w:t>
      </w:r>
      <w:r>
        <w:rPr>
          <w:rFonts w:ascii="Courier" w:hAnsi="Courier"/>
          <w:vanish/>
          <w:sz w:val="24"/>
        </w:rPr>
        <w:t>t[1{</w:t>
      </w:r>
      <w:r>
        <w:rPr>
          <w:rFonts w:ascii="Courier" w:hAnsi="Courier"/>
          <w:sz w:val="24"/>
        </w:rPr>
        <w:t>Der deutsche Gedanke</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(306 - 309) 1914 - 1924 /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Rosner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Gartenlaube</w:t>
      </w:r>
      <w:r>
        <w:rPr>
          <w:rFonts w:ascii="Courier" w:hAnsi="Courier"/>
          <w:vanish/>
          <w:sz w:val="24"/>
        </w:rPr>
        <w:t>]t</w:t>
      </w:r>
      <w:r>
        <w:rPr>
          <w:rFonts w:ascii="Courier" w:hAnsi="Courier"/>
          <w:sz w:val="24"/>
        </w:rPr>
        <w:t>", "</w:t>
      </w:r>
      <w:r>
        <w:rPr>
          <w:rFonts w:ascii="Courier" w:hAnsi="Courier"/>
          <w:vanish/>
          <w:sz w:val="24"/>
        </w:rPr>
        <w:t>t[</w:t>
      </w:r>
      <w:r>
        <w:rPr>
          <w:rFonts w:ascii="Courier" w:hAnsi="Courier"/>
          <w:sz w:val="24"/>
        </w:rPr>
        <w:t>Der Greif</w:t>
      </w:r>
      <w:r>
        <w:rPr>
          <w:rFonts w:ascii="Courier" w:hAnsi="Courier"/>
          <w:vanish/>
          <w:sz w:val="24"/>
        </w:rPr>
        <w:t>]t</w:t>
      </w:r>
      <w:r>
        <w:rPr>
          <w:rFonts w:ascii="Courier" w:hAnsi="Courier"/>
          <w:sz w:val="24"/>
        </w:rPr>
        <w:t xml:space="preserve">" (358 - 365) 1911-1914 /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Rühlmann</w:t>
      </w:r>
      <w:r>
        <w:rPr>
          <w:rFonts w:ascii="Courier" w:hAnsi="Courier"/>
          <w:vanish/>
          <w:sz w:val="24"/>
        </w:rPr>
        <w:t>}]p</w:t>
      </w:r>
      <w:r>
        <w:rPr>
          <w:rFonts w:ascii="Courier" w:hAnsi="Courier"/>
          <w:sz w:val="24"/>
        </w:rPr>
        <w:t>, "</w:t>
      </w:r>
      <w:r>
        <w:rPr>
          <w:rFonts w:ascii="Courier" w:hAnsi="Courier"/>
          <w:vanish/>
          <w:sz w:val="24"/>
        </w:rPr>
        <w:t>t[1{</w:t>
      </w:r>
      <w:r>
        <w:rPr>
          <w:rFonts w:ascii="Courier" w:hAnsi="Courier"/>
          <w:sz w:val="24"/>
        </w:rPr>
        <w:t>Vergangenheit und Gegenwart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(410 - 411) 1910 /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Rumpf</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Recht und Wirtschaft</w:t>
      </w:r>
      <w:r>
        <w:rPr>
          <w:rFonts w:ascii="Courier" w:hAnsi="Courier"/>
          <w:vanish/>
          <w:sz w:val="24"/>
        </w:rPr>
        <w:t>}]t</w:t>
      </w:r>
      <w:r>
        <w:rPr>
          <w:rFonts w:ascii="Courier" w:hAnsi="Courier"/>
          <w:sz w:val="24"/>
        </w:rPr>
        <w:t>" (414) 1915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S - Sm</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Samuel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Saenger</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w:t>
      </w:r>
      <w:r>
        <w:rPr>
          <w:rFonts w:ascii="Courier" w:hAnsi="Courier"/>
          <w:sz w:val="24"/>
        </w:rPr>
        <w:t>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neue Rundschau</w:t>
      </w:r>
      <w:r>
        <w:rPr>
          <w:rFonts w:ascii="Courier" w:hAnsi="Courier"/>
          <w:vanish/>
          <w:sz w:val="24"/>
        </w:rPr>
        <w:t>}]t</w:t>
      </w:r>
      <w:r>
        <w:rPr>
          <w:rFonts w:ascii="Courier" w:hAnsi="Courier"/>
          <w:sz w:val="24"/>
        </w:rPr>
        <w:t xml:space="preserve">" (11 - 30) 1909 - 1915 / </w:t>
      </w:r>
      <w:r>
        <w:rPr>
          <w:rFonts w:ascii="Courier" w:hAnsi="Courier"/>
          <w:vanish/>
          <w:sz w:val="24"/>
        </w:rPr>
        <w:t>p[2{</w:t>
      </w:r>
      <w:r>
        <w:rPr>
          <w:rFonts w:ascii="Courier" w:hAnsi="Courier"/>
          <w:sz w:val="24"/>
        </w:rPr>
        <w:t>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Sarason</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Jahr</w:t>
      </w:r>
      <w:r>
        <w:rPr>
          <w:rFonts w:ascii="Courier" w:hAnsi="Courier"/>
          <w:vanish/>
          <w:sz w:val="24"/>
        </w:rPr>
        <w:t>}]t</w:t>
      </w:r>
      <w:r>
        <w:rPr>
          <w:rFonts w:ascii="Courier" w:hAnsi="Courier"/>
          <w:sz w:val="24"/>
        </w:rPr>
        <w:t>" (43) 1915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57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So - Sz</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w:t>
      </w:r>
      <w:r>
        <w:rPr>
          <w:rFonts w:ascii="Courier" w:hAnsi="Courier"/>
          <w:sz w:val="24"/>
        </w:rPr>
        <w:t>Süddeutsche Monatshefte</w:t>
      </w:r>
      <w:r>
        <w:rPr>
          <w:rFonts w:ascii="Courier" w:hAnsi="Courier"/>
          <w:vanish/>
          <w:sz w:val="24"/>
        </w:rPr>
        <w:t>]t</w:t>
      </w:r>
      <w:r>
        <w:rPr>
          <w:rFonts w:ascii="Courier" w:hAnsi="Courier"/>
          <w:sz w:val="24"/>
        </w:rPr>
        <w:t>" (192 - 194) 1914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Schm - Scho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Axel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Schmidt</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Politik</w:t>
      </w:r>
      <w:r>
        <w:rPr>
          <w:rFonts w:ascii="Courier" w:hAnsi="Courier"/>
          <w:vanish/>
          <w:sz w:val="24"/>
        </w:rPr>
        <w:t>]t</w:t>
      </w:r>
      <w:r>
        <w:rPr>
          <w:rFonts w:ascii="Courier" w:hAnsi="Courier"/>
          <w:sz w:val="24"/>
        </w:rPr>
        <w:t>" (111) 1920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St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Edith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vanish/>
          <w:sz w:val="24"/>
        </w:rPr>
        <w:t>{</w:t>
      </w:r>
      <w:r>
        <w:rPr>
          <w:rFonts w:ascii="Courier" w:hAnsi="Courier"/>
          <w:sz w:val="24"/>
        </w:rPr>
        <w:t>Stählin</w:t>
      </w:r>
      <w:r>
        <w:rPr>
          <w:rFonts w:ascii="Courier" w:hAnsi="Courier"/>
          <w:vanish/>
          <w:sz w:val="24"/>
        </w:rPr>
        <w:t>}]p</w:t>
      </w:r>
      <w:r>
        <w:rPr>
          <w:rFonts w:ascii="Courier" w:hAnsi="Courier"/>
          <w:sz w:val="24"/>
        </w:rPr>
        <w:t xml:space="preserve">, </w:t>
      </w:r>
      <w:r>
        <w:rPr>
          <w:rFonts w:ascii="Courier" w:hAnsi="Courier"/>
          <w:vanish/>
          <w:sz w:val="24"/>
        </w:rPr>
        <w:t>k[</w:t>
      </w:r>
      <w:r>
        <w:rPr>
          <w:rFonts w:ascii="Courier" w:hAnsi="Courier"/>
          <w:sz w:val="24"/>
        </w:rPr>
        <w:t>Ost-Europa-</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(3) 1947 / </w:t>
      </w:r>
      <w:r>
        <w:rPr>
          <w:rFonts w:ascii="Courier" w:hAnsi="Courier"/>
          <w:vanish/>
          <w:sz w:val="24"/>
        </w:rPr>
        <w:t>k[p[</w:t>
      </w:r>
      <w:r>
        <w:rPr>
          <w:rFonts w:ascii="Courier" w:hAnsi="Courier"/>
          <w:sz w:val="24"/>
        </w:rPr>
        <w:t>Stahel</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Universitätsbuchhandlung</w:t>
      </w:r>
      <w:r>
        <w:rPr>
          <w:rFonts w:ascii="Courier" w:hAnsi="Courier"/>
          <w:vanish/>
          <w:sz w:val="24"/>
        </w:rPr>
        <w:t>]s]k</w:t>
      </w:r>
      <w:r>
        <w:rPr>
          <w:rFonts w:ascii="Courier" w:hAnsi="Courier"/>
          <w:sz w:val="24"/>
        </w:rPr>
        <w:t xml:space="preserve"> (22) 1947; </w:t>
      </w:r>
      <w:r>
        <w:rPr>
          <w:rFonts w:ascii="Courier" w:hAnsi="Courier"/>
          <w:vanish/>
          <w:sz w:val="24"/>
        </w:rPr>
        <w:t>p[</w:t>
      </w:r>
      <w:r>
        <w:rPr>
          <w:rFonts w:ascii="Courier" w:hAnsi="Courier"/>
          <w:sz w:val="24"/>
        </w:rPr>
        <w:t>Steiniger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neue Rundschau</w:t>
      </w:r>
      <w:r>
        <w:rPr>
          <w:rFonts w:ascii="Courier" w:hAnsi="Courier"/>
          <w:vanish/>
          <w:sz w:val="24"/>
        </w:rPr>
        <w:t>]t</w:t>
      </w:r>
      <w:r>
        <w:rPr>
          <w:rFonts w:ascii="Courier" w:hAnsi="Courier"/>
          <w:sz w:val="24"/>
        </w:rPr>
        <w:t>" (58 - 59) 1920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T - Th</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w:t>
      </w:r>
      <w:r>
        <w:rPr>
          <w:rFonts w:ascii="Courier" w:hAnsi="Courier"/>
          <w:sz w:val="24"/>
        </w:rPr>
        <w:t>Tägliche Rundschau</w:t>
      </w:r>
      <w:r>
        <w:rPr>
          <w:rFonts w:ascii="Courier" w:hAnsi="Courier"/>
          <w:vanish/>
          <w:sz w:val="24"/>
        </w:rPr>
        <w:t>]t</w:t>
      </w:r>
      <w:r>
        <w:rPr>
          <w:rFonts w:ascii="Courier" w:hAnsi="Courier"/>
          <w:sz w:val="24"/>
        </w:rPr>
        <w:t>" (1) 1893 / "</w:t>
      </w:r>
      <w:r>
        <w:rPr>
          <w:rFonts w:ascii="Courier" w:hAnsi="Courier"/>
          <w:vanish/>
          <w:sz w:val="24"/>
        </w:rPr>
        <w:t>t[1{</w:t>
      </w:r>
      <w:r>
        <w:rPr>
          <w:rFonts w:ascii="Courier" w:hAnsi="Courier"/>
          <w:sz w:val="24"/>
        </w:rPr>
        <w:t>Das Tagebuch</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(2) 1919 / </w:t>
      </w:r>
      <w:r>
        <w:rPr>
          <w:rFonts w:ascii="Courier" w:hAnsi="Courier"/>
          <w:vanish/>
          <w:sz w:val="24"/>
        </w:rPr>
        <w:t>p[2{</w:t>
      </w:r>
      <w:r>
        <w:rPr>
          <w:rFonts w:ascii="Courier" w:hAnsi="Courier"/>
          <w:sz w:val="24"/>
        </w:rPr>
        <w:t>H.W.V.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Temperley</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The Cambridge Modern History</w:t>
      </w:r>
      <w:r>
        <w:rPr>
          <w:rFonts w:ascii="Courier" w:hAnsi="Courier"/>
          <w:vanish/>
          <w:sz w:val="24"/>
        </w:rPr>
        <w:t>]t</w:t>
      </w:r>
      <w:r>
        <w:rPr>
          <w:rFonts w:ascii="Courier" w:hAnsi="Courier"/>
          <w:sz w:val="24"/>
        </w:rPr>
        <w:t xml:space="preserve">" (7 - 13) 1908 - 1913 / </w:t>
      </w:r>
      <w:r>
        <w:rPr>
          <w:rFonts w:ascii="Courier" w:hAnsi="Courier"/>
          <w:vanish/>
          <w:sz w:val="24"/>
        </w:rPr>
        <w:t>p[2{</w:t>
      </w:r>
      <w:r>
        <w:rPr>
          <w:rFonts w:ascii="Courier" w:hAnsi="Courier"/>
          <w:sz w:val="24"/>
        </w:rPr>
        <w:t>B.G.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w:t>
      </w:r>
      <w:r>
        <w:rPr>
          <w:rFonts w:ascii="Courier" w:hAnsi="Courier"/>
          <w:sz w:val="24"/>
        </w:rPr>
        <w:t xml:space="preserve"> (14 - 39) 1910 - 1924 / </w:t>
      </w:r>
      <w:r>
        <w:rPr>
          <w:rFonts w:ascii="Courier" w:hAnsi="Courier"/>
          <w:vanish/>
          <w:sz w:val="24"/>
        </w:rPr>
        <w:t>p[2{</w:t>
      </w:r>
      <w:r>
        <w:rPr>
          <w:rFonts w:ascii="Courier" w:hAnsi="Courier"/>
          <w:sz w:val="24"/>
        </w:rPr>
        <w:t>Hans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Thierbach</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sz w:val="24"/>
        </w:rPr>
        <w:t>"</w:t>
      </w:r>
      <w:r>
        <w:rPr>
          <w:rFonts w:ascii="Courier" w:hAnsi="Courier"/>
          <w:vanish/>
          <w:sz w:val="24"/>
        </w:rPr>
        <w:t>1{</w:t>
      </w:r>
      <w:r>
        <w:rPr>
          <w:rFonts w:ascii="Courier" w:hAnsi="Courier"/>
          <w:sz w:val="24"/>
        </w:rPr>
        <w:t>Die Schule</w:t>
      </w:r>
      <w:r>
        <w:rPr>
          <w:rFonts w:ascii="Courier" w:hAnsi="Courier"/>
          <w:vanish/>
          <w:sz w:val="24"/>
        </w:rPr>
        <w:t>}]t</w:t>
      </w:r>
      <w:r>
        <w:rPr>
          <w:rFonts w:ascii="Courier" w:hAnsi="Courier"/>
          <w:sz w:val="24"/>
        </w:rPr>
        <w:t>" (43) 1947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dem Anfangsbuchstaben U</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Ullmann</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Deutsche Arbeit</w:t>
      </w:r>
      <w:r>
        <w:rPr>
          <w:rFonts w:ascii="Courier" w:hAnsi="Courier"/>
          <w:vanish/>
          <w:sz w:val="24"/>
        </w:rPr>
        <w:t>]t</w:t>
      </w:r>
      <w:r>
        <w:rPr>
          <w:rFonts w:ascii="Courier" w:hAnsi="Courier"/>
          <w:sz w:val="24"/>
        </w:rPr>
        <w:t xml:space="preserve">" (14-16) 1914-1915 / </w:t>
      </w:r>
      <w:r>
        <w:rPr>
          <w:rFonts w:ascii="Courier" w:hAnsi="Courier"/>
          <w:vanish/>
          <w:sz w:val="24"/>
        </w:rPr>
        <w:t>k[</w:t>
      </w:r>
      <w:r>
        <w:rPr>
          <w:rFonts w:ascii="Courier" w:hAnsi="Courier"/>
          <w:sz w:val="24"/>
        </w:rPr>
        <w:t xml:space="preserve">"Union", Deutsche </w:t>
      </w:r>
      <w:r>
        <w:rPr>
          <w:rFonts w:ascii="Courier" w:hAnsi="Courier"/>
          <w:vanish/>
          <w:sz w:val="24"/>
        </w:rPr>
        <w:t>s[</w:t>
      </w:r>
      <w:r>
        <w:rPr>
          <w:rFonts w:ascii="Courier" w:hAnsi="Courier"/>
          <w:sz w:val="24"/>
        </w:rPr>
        <w:t>Verlagsgesellschaft</w:t>
      </w:r>
      <w:r>
        <w:rPr>
          <w:rFonts w:ascii="Courier" w:hAnsi="Courier"/>
          <w:vanish/>
          <w:sz w:val="24"/>
        </w:rPr>
        <w:t>]s]k</w:t>
      </w:r>
      <w:r>
        <w:rPr>
          <w:rFonts w:ascii="Courier" w:hAnsi="Courier"/>
          <w:sz w:val="24"/>
        </w:rPr>
        <w:t xml:space="preserve"> (30) 1893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V - Ve</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 für Politik und Wirtschaft</w:t>
      </w:r>
      <w:r>
        <w:rPr>
          <w:rFonts w:ascii="Courier" w:hAnsi="Courier"/>
          <w:vanish/>
          <w:sz w:val="24"/>
        </w:rPr>
        <w:t>]k</w:t>
      </w:r>
      <w:r>
        <w:rPr>
          <w:rFonts w:ascii="Courier" w:hAnsi="Courier"/>
          <w:sz w:val="24"/>
        </w:rPr>
        <w:t xml:space="preserve"> (80) 1924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Vi - Vo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Vigener</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Sophie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w:t>
      </w:r>
      <w:r>
        <w:rPr>
          <w:rFonts w:ascii="Courier" w:hAnsi="Courier"/>
          <w:sz w:val="24"/>
        </w:rPr>
        <w:t>gener</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Historische Zeitschrift</w:t>
      </w:r>
      <w:r>
        <w:rPr>
          <w:rFonts w:ascii="Courier" w:hAnsi="Courier"/>
          <w:vanish/>
          <w:sz w:val="24"/>
        </w:rPr>
        <w:t>]t</w:t>
      </w:r>
      <w:r>
        <w:rPr>
          <w:rFonts w:ascii="Courier" w:hAnsi="Courier"/>
          <w:sz w:val="24"/>
        </w:rPr>
        <w:t xml:space="preserve">" (101 - 204) 1911 - 1925 / </w:t>
      </w:r>
      <w:r>
        <w:rPr>
          <w:rFonts w:ascii="Courier" w:hAnsi="Courier"/>
          <w:vanish/>
          <w:sz w:val="24"/>
        </w:rPr>
        <w:t>k[</w:t>
      </w:r>
      <w:r>
        <w:rPr>
          <w:rFonts w:ascii="Courier" w:hAnsi="Courier"/>
          <w:sz w:val="24"/>
        </w:rPr>
        <w:t xml:space="preserve">Volksverband der </w:t>
      </w:r>
      <w:r>
        <w:rPr>
          <w:rFonts w:ascii="Courier" w:hAnsi="Courier"/>
          <w:vanish/>
          <w:sz w:val="24"/>
        </w:rPr>
        <w:t>s[</w:t>
      </w:r>
      <w:r>
        <w:rPr>
          <w:rFonts w:ascii="Courier" w:hAnsi="Courier"/>
          <w:sz w:val="24"/>
        </w:rPr>
        <w:t>Bücherfreund</w:t>
      </w:r>
      <w:r>
        <w:rPr>
          <w:rFonts w:ascii="Courier" w:hAnsi="Courier"/>
          <w:vanish/>
          <w:sz w:val="24"/>
        </w:rPr>
        <w:t>]s</w:t>
      </w:r>
      <w:r>
        <w:rPr>
          <w:rFonts w:ascii="Courier" w:hAnsi="Courier"/>
          <w:sz w:val="24"/>
        </w:rPr>
        <w:t>e</w:t>
      </w:r>
      <w:r>
        <w:rPr>
          <w:rFonts w:ascii="Courier" w:hAnsi="Courier"/>
          <w:vanish/>
          <w:sz w:val="24"/>
        </w:rPr>
        <w:t>]k</w:t>
      </w:r>
      <w:r>
        <w:rPr>
          <w:rFonts w:ascii="Courier" w:hAnsi="Courier"/>
          <w:sz w:val="24"/>
        </w:rPr>
        <w:t xml:space="preserve"> (219) 1924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Wel - Wie</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Westdeutsche Monatsschrift</w:t>
      </w:r>
      <w:r>
        <w:rPr>
          <w:rFonts w:ascii="Courier" w:hAnsi="Courier"/>
          <w:vanish/>
          <w:sz w:val="24"/>
        </w:rPr>
        <w:t>]t</w:t>
      </w:r>
      <w:r>
        <w:rPr>
          <w:rFonts w:ascii="Courier" w:hAnsi="Courier"/>
          <w:sz w:val="24"/>
        </w:rPr>
        <w:t>" (180) 1920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 ff.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Wil - Wy</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Wissenschaftlicher Verlag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Haldensleben</w:t>
      </w:r>
      <w:r>
        <w:rPr>
          <w:rFonts w:ascii="Courier" w:hAnsi="Courier"/>
          <w:vanish/>
          <w:sz w:val="24"/>
        </w:rPr>
        <w:t>]o}]k</w:t>
      </w:r>
      <w:r>
        <w:rPr>
          <w:rFonts w:ascii="Courier" w:hAnsi="Courier"/>
          <w:sz w:val="24"/>
        </w:rPr>
        <w:t xml:space="preserve"> (305) 1947 /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Wittek</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Österreichische Rundschau</w:t>
      </w:r>
      <w:r>
        <w:rPr>
          <w:rFonts w:ascii="Courier" w:hAnsi="Courier"/>
          <w:vanish/>
          <w:sz w:val="24"/>
        </w:rPr>
        <w:t>]t</w:t>
      </w:r>
      <w:r>
        <w:rPr>
          <w:rFonts w:ascii="Courier" w:hAnsi="Courier"/>
          <w:sz w:val="24"/>
        </w:rPr>
        <w:t xml:space="preserve">" (312) 1922 / </w:t>
      </w:r>
      <w:r>
        <w:rPr>
          <w:rFonts w:ascii="Courier" w:hAnsi="Courier"/>
          <w:vanish/>
          <w:sz w:val="24"/>
        </w:rPr>
        <w:t>p[2{</w:t>
      </w:r>
      <w:r>
        <w:rPr>
          <w:rFonts w:ascii="Courier" w:hAnsi="Courier"/>
          <w:sz w:val="24"/>
        </w:rPr>
        <w:t>Hans 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Witzke</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Ber</w:t>
      </w:r>
      <w:r>
        <w:rPr>
          <w:rFonts w:ascii="Courier" w:hAnsi="Courier"/>
          <w:sz w:val="24"/>
        </w:rPr>
        <w:t>liner Almanach</w:t>
      </w:r>
      <w:r>
        <w:rPr>
          <w:rFonts w:ascii="Courier" w:hAnsi="Courier"/>
          <w:vanish/>
          <w:sz w:val="24"/>
        </w:rPr>
        <w:t>]t</w:t>
      </w:r>
      <w:r>
        <w:rPr>
          <w:rFonts w:ascii="Courier" w:hAnsi="Courier"/>
          <w:sz w:val="24"/>
        </w:rPr>
        <w:t xml:space="preserve">" (318) 1948 / </w:t>
      </w:r>
      <w:r>
        <w:rPr>
          <w:rFonts w:ascii="Courier" w:hAnsi="Courier"/>
          <w:vanish/>
          <w:sz w:val="24"/>
        </w:rPr>
        <w:t>p[2{</w:t>
      </w:r>
      <w:r>
        <w:rPr>
          <w:rFonts w:ascii="Courier" w:hAnsi="Courier"/>
          <w:sz w:val="24"/>
        </w:rPr>
        <w:t>Theodor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Wohlfahrt</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Bismarckjahr</w:t>
      </w:r>
      <w:r>
        <w:rPr>
          <w:rFonts w:ascii="Courier" w:hAnsi="Courier"/>
          <w:vanish/>
          <w:sz w:val="24"/>
        </w:rPr>
        <w:t>}]t</w:t>
      </w:r>
      <w:r>
        <w:rPr>
          <w:rFonts w:ascii="Courier" w:hAnsi="Courier"/>
          <w:sz w:val="24"/>
        </w:rPr>
        <w:t>" (322 - 324) 1914 - 1915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71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Namen mit den Anfangsbuchstaben X - Z</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w:t>
      </w:r>
      <w:r>
        <w:rPr>
          <w:rFonts w:ascii="Courier" w:hAnsi="Courier"/>
          <w:sz w:val="24"/>
        </w:rPr>
        <w:t>Zeit im Bild</w:t>
      </w:r>
      <w:r>
        <w:rPr>
          <w:rFonts w:ascii="Courier" w:hAnsi="Courier"/>
          <w:vanish/>
          <w:sz w:val="24"/>
        </w:rPr>
        <w:t>]t</w:t>
      </w:r>
      <w:r>
        <w:rPr>
          <w:rFonts w:ascii="Courier" w:hAnsi="Courier"/>
          <w:sz w:val="24"/>
        </w:rPr>
        <w:t xml:space="preserve">" (11) </w:t>
      </w:r>
      <w:r>
        <w:rPr>
          <w:rFonts w:ascii="Courier" w:hAnsi="Courier"/>
          <w:vanish/>
          <w:sz w:val="24"/>
        </w:rPr>
        <w:t>z[</w:t>
      </w:r>
      <w:r>
        <w:rPr>
          <w:rFonts w:ascii="Courier" w:hAnsi="Courier"/>
          <w:sz w:val="24"/>
        </w:rPr>
        <w:t>1913</w:t>
      </w:r>
      <w:r>
        <w:rPr>
          <w:rFonts w:ascii="Courier" w:hAnsi="Courier"/>
          <w:vanish/>
          <w:sz w:val="24"/>
        </w:rPr>
        <w:t>]z</w:t>
      </w:r>
      <w:r>
        <w:rPr>
          <w:rFonts w:ascii="Courier" w:hAnsi="Courier"/>
          <w:sz w:val="24"/>
        </w:rPr>
        <w:t xml:space="preserve">; </w:t>
      </w:r>
      <w:r>
        <w:rPr>
          <w:rFonts w:ascii="Courier" w:hAnsi="Courier"/>
          <w:vanish/>
          <w:sz w:val="24"/>
        </w:rPr>
        <w:t>p[2{</w:t>
      </w:r>
      <w:r>
        <w:rPr>
          <w:rFonts w:ascii="Courier" w:hAnsi="Courier"/>
          <w:sz w:val="24"/>
        </w:rPr>
        <w:t>Hans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Zobeltitz</w:t>
      </w:r>
      <w:r>
        <w:rPr>
          <w:rFonts w:ascii="Courier" w:hAnsi="Courier"/>
          <w:vanish/>
          <w:sz w:val="24"/>
        </w:rPr>
        <w:t>}]p</w:t>
      </w:r>
      <w:r>
        <w:rPr>
          <w:rFonts w:ascii="Courier" w:hAnsi="Courier"/>
          <w:sz w:val="24"/>
        </w:rPr>
        <w:t>, "</w:t>
      </w:r>
      <w:r>
        <w:rPr>
          <w:rFonts w:ascii="Courier" w:hAnsi="Courier"/>
          <w:vanish/>
          <w:sz w:val="24"/>
        </w:rPr>
        <w:t>t[p[</w:t>
      </w:r>
      <w:r>
        <w:rPr>
          <w:rFonts w:ascii="Courier" w:hAnsi="Courier"/>
          <w:sz w:val="24"/>
        </w:rPr>
        <w:t>Velhagen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Klasing</w:t>
      </w:r>
      <w:r>
        <w:rPr>
          <w:rFonts w:ascii="Courier" w:hAnsi="Courier"/>
          <w:vanish/>
          <w:sz w:val="24"/>
        </w:rPr>
        <w:t>]p</w:t>
      </w:r>
      <w:r>
        <w:rPr>
          <w:rFonts w:ascii="Courier" w:hAnsi="Courier"/>
          <w:sz w:val="24"/>
        </w:rPr>
        <w:t>s Monatshefte</w:t>
      </w:r>
      <w:r>
        <w:rPr>
          <w:rFonts w:ascii="Courier" w:hAnsi="Courier"/>
          <w:vanish/>
          <w:sz w:val="24"/>
        </w:rPr>
        <w:t>]t</w:t>
      </w:r>
      <w:r>
        <w:rPr>
          <w:rFonts w:ascii="Courier" w:hAnsi="Courier"/>
          <w:sz w:val="24"/>
        </w:rPr>
        <w:t>" (54 - 76) 1905 - 1922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Nachtrag zum Nachlaß \ Briefe an Friedrich und Antonie Meinecke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zum Nachlaß \ Briefe an Friedrich und Antonie Meinecke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153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A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w:t>
      </w:r>
      <w:r>
        <w:rPr>
          <w:rFonts w:ascii="Courier" w:hAnsi="Courier"/>
          <w:sz w:val="24"/>
        </w:rPr>
        <w:t>Akademie-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1947 - 1953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B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F.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Brockhaus</w:t>
      </w:r>
      <w:r>
        <w:rPr>
          <w:rFonts w:ascii="Courier" w:hAnsi="Courier"/>
          <w:vanish/>
          <w:sz w:val="24"/>
        </w:rPr>
        <w:t>}]p</w:t>
      </w:r>
      <w:r>
        <w:rPr>
          <w:rFonts w:ascii="Courier" w:hAnsi="Courier"/>
          <w:sz w:val="24"/>
        </w:rPr>
        <w:t xml:space="preserve"> 1955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C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1898 - 1899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1898 - 1961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D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Dehio</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Historische Zeitschrift</w:t>
      </w:r>
      <w:r>
        <w:rPr>
          <w:rFonts w:ascii="Courier" w:hAnsi="Courier"/>
          <w:vanish/>
          <w:sz w:val="24"/>
        </w:rPr>
        <w:t>]t</w:t>
      </w:r>
      <w:r>
        <w:rPr>
          <w:rFonts w:ascii="Courier" w:hAnsi="Courier"/>
          <w:sz w:val="24"/>
        </w:rPr>
        <w:t xml:space="preserve"> 1913, 1946 - 1952 / </w:t>
      </w:r>
      <w:r>
        <w:rPr>
          <w:rFonts w:ascii="Courier" w:hAnsi="Courier"/>
          <w:vanish/>
          <w:sz w:val="24"/>
        </w:rPr>
        <w:t>k[1{</w:t>
      </w:r>
      <w:r>
        <w:rPr>
          <w:rFonts w:ascii="Courier" w:hAnsi="Courier"/>
          <w:sz w:val="24"/>
        </w:rPr>
        <w:t>Deutsche Bücher</w:t>
      </w:r>
      <w:r>
        <w:rPr>
          <w:rFonts w:ascii="Courier" w:hAnsi="Courier"/>
          <w:sz w:val="24"/>
        </w:rPr>
        <w:t>ei</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1954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E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k[p[</w:t>
      </w:r>
      <w:r>
        <w:rPr>
          <w:rFonts w:ascii="Courier" w:hAnsi="Courier"/>
          <w:sz w:val="24"/>
        </w:rPr>
        <w:t>Ensslin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Laiblin</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1908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F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Fratzschler</w:t>
      </w:r>
      <w:r>
        <w:rPr>
          <w:rFonts w:ascii="Courier" w:hAnsi="Courier"/>
          <w:vanish/>
          <w:sz w:val="24"/>
        </w:rPr>
        <w:t>}]p</w:t>
      </w:r>
      <w:r>
        <w:rPr>
          <w:rFonts w:ascii="Courier" w:hAnsi="Courier"/>
          <w:sz w:val="24"/>
        </w:rPr>
        <w:t xml:space="preserve">, </w:t>
      </w:r>
      <w:r>
        <w:rPr>
          <w:rFonts w:ascii="Courier" w:hAnsi="Courier"/>
          <w:vanish/>
          <w:sz w:val="24"/>
        </w:rPr>
        <w:t>k[1{p[1{</w:t>
      </w:r>
      <w:r>
        <w:rPr>
          <w:rFonts w:ascii="Courier" w:hAnsi="Courier"/>
          <w:sz w:val="24"/>
        </w:rPr>
        <w:t>Vandenhoeck</w:t>
      </w:r>
      <w:r>
        <w:rPr>
          <w:rFonts w:ascii="Courier" w:hAnsi="Courier"/>
          <w:vanish/>
          <w:sz w:val="24"/>
        </w:rPr>
        <w:t>}</w:t>
      </w:r>
      <w:r>
        <w:rPr>
          <w:rFonts w:ascii="Courier" w:hAnsi="Courier"/>
          <w:sz w:val="24"/>
        </w:rPr>
        <w:t xml:space="preserve"> </w:t>
      </w:r>
      <w:r>
        <w:rPr>
          <w:rFonts w:ascii="Courier" w:hAnsi="Courier"/>
          <w:vanish/>
          <w:sz w:val="24"/>
        </w:rPr>
        <w:t>6{&lt;Göttingen&gt;}]p</w:t>
      </w:r>
      <w:r>
        <w:rPr>
          <w:rFonts w:ascii="Courier" w:hAnsi="Courier"/>
          <w:sz w:val="24"/>
        </w:rPr>
        <w:t xml:space="preserve"> &amp; </w:t>
      </w:r>
      <w:r>
        <w:rPr>
          <w:rFonts w:ascii="Courier" w:hAnsi="Courier"/>
          <w:vanish/>
          <w:sz w:val="24"/>
        </w:rPr>
        <w:t>p[1{</w:t>
      </w:r>
      <w:r>
        <w:rPr>
          <w:rFonts w:ascii="Courier" w:hAnsi="Courier"/>
          <w:sz w:val="24"/>
        </w:rPr>
        <w:t>Ruprecht</w:t>
      </w:r>
      <w:r>
        <w:rPr>
          <w:rFonts w:ascii="Courier" w:hAnsi="Courier"/>
          <w:vanish/>
          <w:sz w:val="24"/>
        </w:rPr>
        <w:t>}</w:t>
      </w:r>
      <w:r>
        <w:rPr>
          <w:rFonts w:ascii="Courier" w:hAnsi="Courier"/>
          <w:sz w:val="24"/>
        </w:rPr>
        <w:t xml:space="preserve"> </w:t>
      </w:r>
      <w:r>
        <w:rPr>
          <w:rFonts w:ascii="Courier" w:hAnsi="Courier"/>
          <w:vanish/>
          <w:sz w:val="24"/>
        </w:rPr>
        <w:t>6{&lt;Göttingen&gt;}]p}</w:t>
      </w:r>
      <w:r>
        <w:rPr>
          <w:rFonts w:ascii="Courier" w:hAnsi="Courier"/>
          <w:sz w:val="24"/>
        </w:rPr>
        <w:t xml:space="preserve">,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1950 - 1961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G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k[1{p[1{</w:t>
      </w:r>
      <w:r>
        <w:rPr>
          <w:rFonts w:ascii="Courier" w:hAnsi="Courier"/>
          <w:sz w:val="24"/>
        </w:rPr>
        <w:t>Goldmann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196</w:t>
      </w:r>
      <w:r>
        <w:rPr>
          <w:rFonts w:ascii="Courier" w:hAnsi="Courier"/>
          <w:sz w:val="24"/>
        </w:rPr>
        <w:t>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1912 - 1961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H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Historische Zeitschrift</w:t>
      </w:r>
      <w:r>
        <w:rPr>
          <w:rFonts w:ascii="Courier" w:hAnsi="Courier"/>
          <w:vanish/>
          <w:sz w:val="24"/>
        </w:rPr>
        <w:t>]t</w:t>
      </w:r>
      <w:r>
        <w:rPr>
          <w:rFonts w:ascii="Courier" w:hAnsi="Courier"/>
          <w:sz w:val="24"/>
        </w:rPr>
        <w:t xml:space="preserve"> 1963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1908 - 1964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K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Kienast</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Historische Zeitschrift</w:t>
      </w:r>
      <w:r>
        <w:rPr>
          <w:rFonts w:ascii="Courier" w:hAnsi="Courier"/>
          <w:vanish/>
          <w:sz w:val="24"/>
        </w:rPr>
        <w:t>]t</w:t>
      </w:r>
      <w:r>
        <w:rPr>
          <w:rFonts w:ascii="Courier" w:hAnsi="Courier"/>
          <w:sz w:val="24"/>
        </w:rPr>
        <w:t>" 1945 - 1952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1890 - 1968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R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Reichsschrifttumskammer</w:t>
      </w:r>
      <w:r>
        <w:rPr>
          <w:rFonts w:ascii="Courier" w:hAnsi="Courier"/>
          <w:vanish/>
          <w:sz w:val="24"/>
        </w:rPr>
        <w:t>]k</w:t>
      </w:r>
      <w:r>
        <w:rPr>
          <w:rFonts w:ascii="Courier" w:hAnsi="Courier"/>
          <w:sz w:val="24"/>
        </w:rPr>
        <w:t xml:space="preserve"> 1941 - 1942 / </w:t>
      </w:r>
      <w:r>
        <w:rPr>
          <w:rFonts w:ascii="Courier" w:hAnsi="Courier"/>
          <w:vanish/>
          <w:sz w:val="24"/>
        </w:rPr>
        <w:t>p[2{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Reimann</w:t>
      </w:r>
      <w:r>
        <w:rPr>
          <w:rFonts w:ascii="Courier" w:hAnsi="Courier"/>
          <w:vanish/>
          <w:sz w:val="24"/>
        </w:rPr>
        <w:t>}]p</w:t>
      </w:r>
      <w:r>
        <w:rPr>
          <w:rFonts w:ascii="Courier" w:hAnsi="Courier"/>
          <w:sz w:val="24"/>
        </w:rPr>
        <w:t>, Redaktion der "</w:t>
      </w:r>
      <w:r>
        <w:rPr>
          <w:rFonts w:ascii="Courier" w:hAnsi="Courier"/>
          <w:vanish/>
          <w:sz w:val="24"/>
        </w:rPr>
        <w:t>t[</w:t>
      </w:r>
      <w:r>
        <w:rPr>
          <w:rFonts w:ascii="Courier" w:hAnsi="Courier"/>
          <w:sz w:val="24"/>
        </w:rPr>
        <w:t>Deutschen Bücherei</w:t>
      </w:r>
      <w:r>
        <w:rPr>
          <w:rFonts w:ascii="Courier" w:hAnsi="Courier"/>
          <w:vanish/>
          <w:sz w:val="24"/>
        </w:rPr>
        <w:t>]t</w:t>
      </w:r>
      <w:r>
        <w:rPr>
          <w:rFonts w:ascii="Courier" w:hAnsi="Courier"/>
          <w:sz w:val="24"/>
        </w:rPr>
        <w:t>" 1907 - 1908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1907 - 1961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Sch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w:t>
      </w:r>
      <w:r>
        <w:rPr>
          <w:rFonts w:ascii="Courier" w:hAnsi="Courier"/>
          <w:sz w:val="24"/>
        </w:rPr>
        <w:t>Schweizer Monatshefte</w:t>
      </w:r>
      <w:r>
        <w:rPr>
          <w:rFonts w:ascii="Courier" w:hAnsi="Courier"/>
          <w:vanish/>
          <w:sz w:val="24"/>
        </w:rPr>
        <w:t>]t</w:t>
      </w:r>
      <w:r>
        <w:rPr>
          <w:rFonts w:ascii="Courier" w:hAnsi="Courier"/>
          <w:sz w:val="24"/>
        </w:rPr>
        <w:t xml:space="preserve"> 1954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1896 - 1964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S. 226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U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w:t>
      </w:r>
      <w:r>
        <w:rPr>
          <w:rFonts w:ascii="Courier" w:hAnsi="Courier"/>
          <w:vanish/>
          <w:sz w:val="24"/>
        </w:rPr>
        <w:t>t[1{</w:t>
      </w:r>
      <w:r>
        <w:rPr>
          <w:rFonts w:ascii="Courier" w:hAnsi="Courier"/>
          <w:sz w:val="24"/>
        </w:rPr>
        <w:t>Universitas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Stuttgart</w:t>
      </w:r>
      <w:r>
        <w:rPr>
          <w:rFonts w:ascii="Courier" w:hAnsi="Courier"/>
          <w:vanish/>
          <w:sz w:val="24"/>
        </w:rPr>
        <w:t>]o</w:t>
      </w:r>
      <w:r>
        <w:rPr>
          <w:rFonts w:ascii="Courier" w:hAnsi="Courier"/>
          <w:sz w:val="24"/>
        </w:rPr>
        <w:t xml:space="preserve"> 1952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1937 - 1952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V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Ehlermann</w:t>
      </w:r>
      <w:r>
        <w:rPr>
          <w:rFonts w:ascii="Courier" w:hAnsi="Courier"/>
          <w:vanish/>
          <w:sz w:val="24"/>
        </w:rPr>
        <w:t>}</w:t>
      </w:r>
      <w:r>
        <w:rPr>
          <w:rFonts w:ascii="Courier" w:hAnsi="Courier"/>
          <w:sz w:val="24"/>
        </w:rPr>
        <w:t xml:space="preserve">, </w:t>
      </w:r>
      <w:r>
        <w:rPr>
          <w:rFonts w:ascii="Courier" w:hAnsi="Courier"/>
          <w:vanish/>
          <w:sz w:val="24"/>
        </w:rPr>
        <w:t>6{&lt;Dresden&gt;}]p}</w:t>
      </w:r>
      <w:r>
        <w:rPr>
          <w:rFonts w:ascii="Courier" w:hAnsi="Courier"/>
          <w:sz w:val="24"/>
        </w:rPr>
        <w:t xml:space="preserve"> </w:t>
      </w:r>
      <w:r>
        <w:rPr>
          <w:rFonts w:ascii="Courier" w:hAnsi="Courier"/>
          <w:vanish/>
          <w:sz w:val="24"/>
        </w:rPr>
        <w:t>2{o[</w:t>
      </w:r>
      <w:r>
        <w:rPr>
          <w:rFonts w:ascii="Courier" w:hAnsi="Courier"/>
          <w:sz w:val="24"/>
        </w:rPr>
        <w:t>Dresden</w:t>
      </w:r>
      <w:r>
        <w:rPr>
          <w:rFonts w:ascii="Courier" w:hAnsi="Courier"/>
          <w:vanish/>
          <w:sz w:val="24"/>
        </w:rPr>
        <w:t>]o}]k</w:t>
      </w:r>
      <w:r>
        <w:rPr>
          <w:rFonts w:ascii="Courier" w:hAnsi="Courier"/>
          <w:sz w:val="24"/>
        </w:rPr>
        <w:t xml:space="preserve"> 1906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Absender mit W beginnend</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k[1{p[1{</w:t>
      </w:r>
      <w:r>
        <w:rPr>
          <w:rFonts w:ascii="Courier" w:hAnsi="Courier"/>
          <w:sz w:val="24"/>
        </w:rPr>
        <w:t>Winkler</w:t>
      </w:r>
      <w:r>
        <w:rPr>
          <w:rFonts w:ascii="Courier" w:hAnsi="Courier"/>
          <w:vanish/>
          <w:sz w:val="24"/>
        </w:rPr>
        <w:t>}</w:t>
      </w:r>
      <w:r>
        <w:rPr>
          <w:rFonts w:ascii="Courier" w:hAnsi="Courier"/>
          <w:sz w:val="24"/>
        </w:rPr>
        <w:t xml:space="preserve"> </w:t>
      </w:r>
      <w:r>
        <w:rPr>
          <w:rFonts w:ascii="Courier" w:hAnsi="Courier"/>
          <w:vanish/>
          <w:sz w:val="24"/>
        </w:rPr>
        <w:t>6{&lt;Darmstadt&gt;}]p</w:t>
      </w:r>
      <w:r>
        <w:rPr>
          <w:rFonts w:ascii="Courier" w:hAnsi="Courier"/>
          <w:sz w:val="24"/>
        </w:rPr>
        <w:t xml:space="preserv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Gebrüder </w:t>
      </w:r>
      <w:r>
        <w:rPr>
          <w:rFonts w:ascii="Courier" w:hAnsi="Courier"/>
          <w:vanish/>
          <w:sz w:val="24"/>
        </w:rPr>
        <w:t>p[</w:t>
      </w:r>
      <w:r>
        <w:rPr>
          <w:rFonts w:ascii="Courier" w:hAnsi="Courier"/>
          <w:sz w:val="24"/>
        </w:rPr>
        <w:t>Grimm</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Darmstadt</w:t>
      </w:r>
      <w:r>
        <w:rPr>
          <w:rFonts w:ascii="Courier" w:hAnsi="Courier"/>
          <w:vanish/>
          <w:sz w:val="24"/>
        </w:rPr>
        <w:t>]o}]k</w:t>
      </w:r>
      <w:r>
        <w:rPr>
          <w:rFonts w:ascii="Courier" w:hAnsi="Courier"/>
          <w:sz w:val="24"/>
        </w:rPr>
        <w:t xml:space="preserve"> 1961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1909 - </w:t>
      </w:r>
      <w:r>
        <w:rPr>
          <w:rFonts w:ascii="Courier" w:hAnsi="Courier"/>
          <w:sz w:val="24"/>
        </w:rPr>
        <w:t>1961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um die </w:t>
      </w:r>
      <w:r>
        <w:rPr>
          <w:rFonts w:ascii="Courier" w:hAnsi="Courier"/>
          <w:vanish/>
          <w:sz w:val="24"/>
        </w:rPr>
        <w:t>s[</w:t>
      </w:r>
      <w:r>
        <w:rPr>
          <w:rFonts w:ascii="Courier" w:hAnsi="Courier"/>
          <w:sz w:val="24"/>
        </w:rPr>
        <w:t>Herausgabe</w:t>
      </w:r>
      <w:r>
        <w:rPr>
          <w:rFonts w:ascii="Courier" w:hAnsi="Courier"/>
          <w:vanish/>
          <w:sz w:val="24"/>
        </w:rPr>
        <w:t>]s</w:t>
      </w:r>
      <w:r>
        <w:rPr>
          <w:rFonts w:ascii="Courier" w:hAnsi="Courier"/>
          <w:sz w:val="24"/>
        </w:rPr>
        <w:t xml:space="preserve"> der </w:t>
      </w:r>
      <w:r>
        <w:rPr>
          <w:rFonts w:ascii="Courier" w:hAnsi="Courier"/>
          <w:vanish/>
          <w:sz w:val="24"/>
        </w:rPr>
        <w:t>t[</w:t>
      </w:r>
      <w:r>
        <w:rPr>
          <w:rFonts w:ascii="Courier" w:hAnsi="Courier"/>
          <w:sz w:val="24"/>
        </w:rPr>
        <w:t>Historischen Zeitschrift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Briefe von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Oldenbourg</w:t>
      </w:r>
      <w:r>
        <w:rPr>
          <w:rFonts w:ascii="Courier" w:hAnsi="Courier"/>
          <w:vanish/>
          <w:sz w:val="24"/>
        </w:rPr>
        <w:t>}]p</w:t>
      </w:r>
      <w:r>
        <w:rPr>
          <w:rFonts w:ascii="Courier" w:hAnsi="Courier"/>
          <w:sz w:val="24"/>
        </w:rPr>
        <w:t xml:space="preserve"> 1930 - 1938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1914 - 1960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und Verträge mit der </w:t>
      </w:r>
      <w:r>
        <w:rPr>
          <w:rFonts w:ascii="Courier" w:hAnsi="Courier"/>
          <w:vanish/>
          <w:sz w:val="24"/>
        </w:rPr>
        <w:t>k[s[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Mittler</w:t>
      </w:r>
      <w:r>
        <w:rPr>
          <w:rFonts w:ascii="Courier" w:hAnsi="Courier"/>
          <w:vanish/>
          <w:sz w:val="24"/>
        </w:rPr>
        <w:t>]p</w:t>
      </w:r>
      <w:r>
        <w:rPr>
          <w:rFonts w:ascii="Courier" w:hAnsi="Courier"/>
          <w:sz w:val="24"/>
        </w:rPr>
        <w:t xml:space="preserve"> und Sohn</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und Verträge mit der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p[1{</w:t>
      </w:r>
      <w:r>
        <w:rPr>
          <w:rFonts w:ascii="Courier" w:hAnsi="Courier"/>
          <w:sz w:val="24"/>
        </w:rPr>
        <w:t>Oldenbourg</w:t>
      </w:r>
      <w:r>
        <w:rPr>
          <w:rFonts w:ascii="Courier" w:hAnsi="Courier"/>
          <w:vanish/>
          <w:sz w:val="24"/>
        </w:rPr>
        <w:t>}</w:t>
      </w:r>
      <w:r>
        <w:rPr>
          <w:rFonts w:ascii="Courier" w:hAnsi="Courier"/>
          <w:sz w:val="24"/>
        </w:rPr>
        <w:t xml:space="preserve">, </w:t>
      </w:r>
      <w:r>
        <w:rPr>
          <w:rFonts w:ascii="Courier" w:hAnsi="Courier"/>
          <w:vanish/>
          <w:sz w:val="24"/>
        </w:rPr>
        <w:t>6{&lt;München&gt;}]p}</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und Verträge mit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k[p[2{</w:t>
      </w:r>
      <w:r>
        <w:rPr>
          <w:rFonts w:ascii="Courier" w:hAnsi="Courier"/>
          <w:sz w:val="24"/>
        </w:rPr>
        <w:t>Lothar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Blanvalet</w:t>
      </w:r>
      <w:r>
        <w:rPr>
          <w:rFonts w:ascii="Courier" w:hAnsi="Courier"/>
          <w:vanish/>
          <w:sz w:val="24"/>
        </w:rPr>
        <w:t>}]p</w:t>
      </w:r>
      <w:r>
        <w:rPr>
          <w:rFonts w:ascii="Courier" w:hAnsi="Courier"/>
          <w:sz w:val="24"/>
        </w:rPr>
        <w:t xml:space="preserve"> Verlag</w:t>
      </w:r>
      <w:r>
        <w:rPr>
          <w:rFonts w:ascii="Courier" w:hAnsi="Courier"/>
          <w:vanish/>
          <w:sz w:val="24"/>
        </w:rPr>
        <w:t>]k</w:t>
      </w:r>
      <w:r>
        <w:rPr>
          <w:rFonts w:ascii="Courier" w:hAnsi="Courier"/>
          <w:sz w:val="24"/>
        </w:rPr>
        <w:t xml:space="preserve"> 1948 / </w:t>
      </w:r>
      <w:r>
        <w:rPr>
          <w:rFonts w:ascii="Courier" w:hAnsi="Courier"/>
          <w:vanish/>
          <w:sz w:val="24"/>
        </w:rPr>
        <w:t>k[p[2{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Bruckmann</w:t>
      </w:r>
      <w:r>
        <w:rPr>
          <w:rFonts w:ascii="Courier" w:hAnsi="Courier"/>
          <w:vanish/>
          <w:sz w:val="24"/>
        </w:rPr>
        <w:t>}]p</w:t>
      </w:r>
      <w:r>
        <w:rPr>
          <w:rFonts w:ascii="Courier" w:hAnsi="Courier"/>
          <w:sz w:val="24"/>
        </w:rPr>
        <w:t xml:space="preserve"> AG, Verlagsabteilung</w:t>
      </w:r>
      <w:r>
        <w:rPr>
          <w:rFonts w:ascii="Courier" w:hAnsi="Courier"/>
          <w:vanish/>
          <w:sz w:val="24"/>
        </w:rPr>
        <w:t>]k</w:t>
      </w:r>
      <w:r>
        <w:rPr>
          <w:rFonts w:ascii="Courier" w:hAnsi="Courier"/>
          <w:sz w:val="24"/>
        </w:rPr>
        <w:t xml:space="preserve"> 1931 - 1935 / </w:t>
      </w:r>
      <w:r>
        <w:rPr>
          <w:rFonts w:ascii="Courier" w:hAnsi="Courier"/>
          <w:vanish/>
          <w:sz w:val="24"/>
        </w:rPr>
        <w:t>k[p[2{</w:t>
      </w:r>
      <w:r>
        <w:rPr>
          <w:rFonts w:ascii="Courier" w:hAnsi="Courier"/>
          <w:sz w:val="24"/>
        </w:rPr>
        <w:t>J.G.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Cotta</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1891 - 1914 / </w:t>
      </w:r>
      <w:r>
        <w:rPr>
          <w:rFonts w:ascii="Courier" w:hAnsi="Courier"/>
          <w:vanish/>
          <w:sz w:val="24"/>
        </w:rPr>
        <w:t>k[</w:t>
      </w:r>
      <w:r>
        <w:rPr>
          <w:rFonts w:ascii="Courier" w:hAnsi="Courier"/>
          <w:sz w:val="24"/>
        </w:rPr>
        <w:t>Drei Masken Verlag</w:t>
      </w:r>
      <w:r>
        <w:rPr>
          <w:rFonts w:ascii="Courier" w:hAnsi="Courier"/>
          <w:vanish/>
          <w:sz w:val="24"/>
        </w:rPr>
        <w:t>]k</w:t>
      </w:r>
      <w:r>
        <w:rPr>
          <w:rFonts w:ascii="Courier" w:hAnsi="Courier"/>
          <w:sz w:val="24"/>
        </w:rPr>
        <w:t xml:space="preserve"> 1920 / </w:t>
      </w:r>
      <w:r>
        <w:rPr>
          <w:rFonts w:ascii="Courier" w:hAnsi="Courier"/>
          <w:vanish/>
          <w:sz w:val="24"/>
        </w:rPr>
        <w:t>k[</w:t>
      </w:r>
      <w:r>
        <w:rPr>
          <w:rFonts w:ascii="Courier" w:hAnsi="Courier"/>
          <w:sz w:val="24"/>
        </w:rPr>
        <w:t>Frankfurter Societäts-Druckerei</w:t>
      </w:r>
      <w:r>
        <w:rPr>
          <w:rFonts w:ascii="Courier" w:hAnsi="Courier"/>
          <w:vanish/>
          <w:sz w:val="24"/>
        </w:rPr>
        <w:t>]k</w:t>
      </w:r>
      <w:r>
        <w:rPr>
          <w:rFonts w:ascii="Courier" w:hAnsi="Courier"/>
          <w:sz w:val="24"/>
        </w:rPr>
        <w:t xml:space="preserve"> 1925 / </w:t>
      </w:r>
      <w:r>
        <w:rPr>
          <w:rFonts w:ascii="Courier" w:hAnsi="Courier"/>
          <w:vanish/>
          <w:sz w:val="24"/>
        </w:rPr>
        <w:t>k[p[</w:t>
      </w:r>
      <w:r>
        <w:rPr>
          <w:rFonts w:ascii="Courier" w:hAnsi="Courier"/>
          <w:sz w:val="24"/>
        </w:rPr>
        <w:t>Koehler</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Amelang</w:t>
      </w:r>
      <w:r>
        <w:rPr>
          <w:rFonts w:ascii="Courier" w:hAnsi="Courier"/>
          <w:vanish/>
          <w:sz w:val="24"/>
        </w:rPr>
        <w:t>]p]k</w:t>
      </w:r>
      <w:r>
        <w:rPr>
          <w:rFonts w:ascii="Courier" w:hAnsi="Courier"/>
          <w:sz w:val="24"/>
        </w:rPr>
        <w:t xml:space="preserve"> 1939 - 1949 / </w:t>
      </w:r>
      <w:r>
        <w:rPr>
          <w:rFonts w:ascii="Courier" w:hAnsi="Courier"/>
          <w:vanish/>
          <w:sz w:val="24"/>
        </w:rPr>
        <w:t>k[p[2{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]s]k</w:t>
      </w:r>
      <w:r>
        <w:rPr>
          <w:rFonts w:ascii="Courier" w:hAnsi="Courier"/>
          <w:sz w:val="24"/>
        </w:rPr>
        <w:t xml:space="preserve"> 1937 / </w:t>
      </w:r>
      <w:r>
        <w:rPr>
          <w:rFonts w:ascii="Courier" w:hAnsi="Courier"/>
          <w:vanish/>
          <w:sz w:val="24"/>
        </w:rPr>
        <w:t>k[</w:t>
      </w:r>
      <w:r>
        <w:rPr>
          <w:rFonts w:ascii="Courier" w:hAnsi="Courier"/>
          <w:sz w:val="24"/>
        </w:rPr>
        <w:t xml:space="preserve">Verlagsbuchhandlung </w:t>
      </w:r>
      <w:r>
        <w:rPr>
          <w:rFonts w:ascii="Courier" w:hAnsi="Courier"/>
          <w:vanish/>
          <w:sz w:val="24"/>
        </w:rPr>
        <w:t>p[2{</w:t>
      </w:r>
      <w:r>
        <w:rPr>
          <w:rFonts w:ascii="Courier" w:hAnsi="Courier"/>
          <w:sz w:val="24"/>
        </w:rPr>
        <w:t>J.C.B.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Mohr</w:t>
      </w:r>
      <w:r>
        <w:rPr>
          <w:rFonts w:ascii="Courier" w:hAnsi="Courier"/>
          <w:vanish/>
          <w:sz w:val="24"/>
        </w:rPr>
        <w:t>}]p]k</w:t>
      </w:r>
      <w:r>
        <w:rPr>
          <w:rFonts w:ascii="Courier" w:hAnsi="Courier"/>
          <w:sz w:val="24"/>
        </w:rPr>
        <w:t xml:space="preserve"> 1913 /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Negenborn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Liegnitz</w:t>
      </w:r>
      <w:r>
        <w:rPr>
          <w:rFonts w:ascii="Courier" w:hAnsi="Courier"/>
          <w:vanish/>
          <w:sz w:val="24"/>
        </w:rPr>
        <w:t>]o}]p</w:t>
      </w:r>
      <w:r>
        <w:rPr>
          <w:rFonts w:ascii="Courier" w:hAnsi="Courier"/>
          <w:sz w:val="24"/>
        </w:rPr>
        <w:t xml:space="preserve"> 1914 - 1918 / </w:t>
      </w:r>
      <w:r>
        <w:rPr>
          <w:rFonts w:ascii="Courier" w:hAnsi="Courier"/>
          <w:vanish/>
          <w:sz w:val="24"/>
        </w:rPr>
        <w:t>k[p[4{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Walter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Rothschild</w:t>
      </w:r>
      <w:r>
        <w:rPr>
          <w:rFonts w:ascii="Courier" w:hAnsi="Courier"/>
          <w:vanish/>
          <w:sz w:val="24"/>
        </w:rPr>
        <w:t>}]p</w:t>
      </w:r>
      <w:r>
        <w:rPr>
          <w:rFonts w:ascii="Courier" w:hAnsi="Courier"/>
          <w:sz w:val="24"/>
        </w:rPr>
        <w:t xml:space="preserve"> Verlagsbuchhandlung</w:t>
      </w:r>
      <w:r>
        <w:rPr>
          <w:rFonts w:ascii="Courier" w:hAnsi="Courier"/>
          <w:vanish/>
          <w:sz w:val="24"/>
        </w:rPr>
        <w:t>]k</w:t>
      </w:r>
      <w:r>
        <w:rPr>
          <w:rFonts w:ascii="Courier" w:hAnsi="Courier"/>
          <w:sz w:val="24"/>
        </w:rPr>
        <w:t xml:space="preserve"> 1905 - 1907 / </w:t>
      </w:r>
      <w:r>
        <w:rPr>
          <w:rFonts w:ascii="Courier" w:hAnsi="Courier"/>
          <w:vanish/>
          <w:sz w:val="24"/>
        </w:rPr>
        <w:t>k[</w:t>
      </w:r>
      <w:r>
        <w:rPr>
          <w:rFonts w:ascii="Courier" w:hAnsi="Courier"/>
          <w:sz w:val="24"/>
        </w:rPr>
        <w:t xml:space="preserve">Verlagsbuchhandlung </w:t>
      </w:r>
      <w:r>
        <w:rPr>
          <w:rFonts w:ascii="Courier" w:hAnsi="Courier"/>
          <w:vanish/>
          <w:sz w:val="24"/>
        </w:rPr>
        <w:t>p[2{</w:t>
      </w:r>
      <w:r>
        <w:rPr>
          <w:rFonts w:ascii="Courier" w:hAnsi="Courier"/>
          <w:sz w:val="24"/>
        </w:rPr>
        <w:t>B.G.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Teubner</w:t>
      </w:r>
      <w:r>
        <w:rPr>
          <w:rFonts w:ascii="Courier" w:hAnsi="Courier"/>
          <w:vanish/>
          <w:sz w:val="24"/>
        </w:rPr>
        <w:t>}]p]k</w:t>
      </w:r>
      <w:r>
        <w:rPr>
          <w:rFonts w:ascii="Courier" w:hAnsi="Courier"/>
          <w:sz w:val="24"/>
        </w:rPr>
        <w:t xml:space="preserve"> 1932 / </w:t>
      </w:r>
      <w:r>
        <w:rPr>
          <w:rFonts w:ascii="Courier" w:hAnsi="Courier"/>
          <w:vanish/>
          <w:sz w:val="24"/>
        </w:rPr>
        <w:t>k[</w:t>
      </w:r>
      <w:r>
        <w:rPr>
          <w:rFonts w:ascii="Courier" w:hAnsi="Courier"/>
          <w:sz w:val="24"/>
        </w:rPr>
        <w:t xml:space="preserve">Verlag von </w:t>
      </w:r>
      <w:r>
        <w:rPr>
          <w:rFonts w:ascii="Courier" w:hAnsi="Courier"/>
          <w:vanish/>
          <w:sz w:val="24"/>
        </w:rPr>
        <w:t>p[</w:t>
      </w:r>
      <w:r>
        <w:rPr>
          <w:rFonts w:ascii="Courier" w:hAnsi="Courier"/>
          <w:sz w:val="24"/>
        </w:rPr>
        <w:t>Velhagen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Klasing</w:t>
      </w:r>
      <w:r>
        <w:rPr>
          <w:rFonts w:ascii="Courier" w:hAnsi="Courier"/>
          <w:vanish/>
          <w:sz w:val="24"/>
        </w:rPr>
        <w:t>]p]k</w:t>
      </w:r>
      <w:r>
        <w:rPr>
          <w:rFonts w:ascii="Courier" w:hAnsi="Courier"/>
          <w:sz w:val="24"/>
        </w:rPr>
        <w:t xml:space="preserve"> 1905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189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w:t>
      </w:r>
      <w:r>
        <w:rPr>
          <w:rFonts w:ascii="Courier" w:hAnsi="Courier"/>
          <w:vanish/>
          <w:sz w:val="24"/>
        </w:rPr>
        <w:t>p[2{</w:t>
      </w:r>
      <w:r>
        <w:rPr>
          <w:rFonts w:ascii="Courier" w:hAnsi="Courier"/>
          <w:sz w:val="24"/>
        </w:rPr>
        <w:t>Antonie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Meinecke</w:t>
      </w:r>
      <w:r>
        <w:rPr>
          <w:rFonts w:ascii="Courier" w:hAnsi="Courier"/>
          <w:vanish/>
          <w:sz w:val="24"/>
        </w:rPr>
        <w:t>}]p</w:t>
      </w:r>
      <w:r>
        <w:rPr>
          <w:rFonts w:ascii="Courier" w:hAnsi="Courier"/>
          <w:sz w:val="24"/>
        </w:rPr>
        <w:t xml:space="preserve">s u.a. um die Herausgabe der Werke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Meinecke</w:t>
      </w:r>
      <w:r>
        <w:rPr>
          <w:rFonts w:ascii="Courier" w:hAnsi="Courier"/>
          <w:vanish/>
          <w:sz w:val="24"/>
        </w:rPr>
        <w:t>}]p</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k[1{p[1{</w:t>
      </w:r>
      <w:r>
        <w:rPr>
          <w:rFonts w:ascii="Courier" w:hAnsi="Courier"/>
          <w:sz w:val="24"/>
        </w:rPr>
        <w:t>Fischer</w:t>
      </w:r>
      <w:r>
        <w:rPr>
          <w:rFonts w:ascii="Courier" w:hAnsi="Courier"/>
          <w:vanish/>
          <w:sz w:val="24"/>
        </w:rPr>
        <w:t>}</w:t>
      </w:r>
      <w:r>
        <w:rPr>
          <w:rFonts w:ascii="Courier" w:hAnsi="Courier"/>
          <w:sz w:val="24"/>
        </w:rPr>
        <w:t xml:space="preserve"> </w:t>
      </w:r>
      <w:r>
        <w:rPr>
          <w:rFonts w:ascii="Courier" w:hAnsi="Courier"/>
          <w:vanish/>
          <w:sz w:val="24"/>
        </w:rPr>
        <w:t>6{&lt;Frankfurt&gt;}]p</w:t>
      </w:r>
      <w:r>
        <w:rPr>
          <w:rFonts w:ascii="Courier" w:hAnsi="Courier"/>
          <w:sz w:val="24"/>
        </w:rPr>
        <w:t>-</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Frankfurt</w:t>
      </w:r>
      <w:r>
        <w:rPr>
          <w:rFonts w:ascii="Courier" w:hAnsi="Courier"/>
          <w:vanish/>
          <w:sz w:val="24"/>
        </w:rPr>
        <w:t>]o}]k</w:t>
      </w:r>
      <w:r>
        <w:rPr>
          <w:rFonts w:ascii="Courier" w:hAnsi="Courier"/>
          <w:sz w:val="24"/>
        </w:rPr>
        <w:t xml:space="preserve"> 1964 /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Koehler</w:t>
      </w:r>
      <w:r>
        <w:rPr>
          <w:rFonts w:ascii="Courier" w:hAnsi="Courier"/>
          <w:vanish/>
          <w:sz w:val="24"/>
        </w:rPr>
        <w:t>}</w:t>
      </w:r>
      <w:r>
        <w:rPr>
          <w:rFonts w:ascii="Courier" w:hAnsi="Courier"/>
          <w:sz w:val="24"/>
        </w:rPr>
        <w:t xml:space="preserve">, </w:t>
      </w:r>
      <w:r>
        <w:rPr>
          <w:rFonts w:ascii="Courier" w:hAnsi="Courier"/>
          <w:vanish/>
          <w:sz w:val="24"/>
        </w:rPr>
        <w:t>6{&lt;Stuttgart&gt;}]p}</w:t>
      </w:r>
      <w:r>
        <w:rPr>
          <w:rFonts w:ascii="Courier" w:hAnsi="Courier"/>
          <w:sz w:val="24"/>
        </w:rPr>
        <w:t xml:space="preserve"> </w:t>
      </w:r>
      <w:r>
        <w:rPr>
          <w:rFonts w:ascii="Courier" w:hAnsi="Courier"/>
          <w:vanish/>
          <w:sz w:val="24"/>
        </w:rPr>
        <w:t>2{o[</w:t>
      </w:r>
      <w:r>
        <w:rPr>
          <w:rFonts w:ascii="Courier" w:hAnsi="Courier"/>
          <w:sz w:val="24"/>
        </w:rPr>
        <w:t>Stuttgart</w:t>
      </w:r>
      <w:r>
        <w:rPr>
          <w:rFonts w:ascii="Courier" w:hAnsi="Courier"/>
          <w:vanish/>
          <w:sz w:val="24"/>
        </w:rPr>
        <w:t>]o}]k</w:t>
      </w:r>
      <w:r>
        <w:rPr>
          <w:rFonts w:ascii="Courier" w:hAnsi="Courier"/>
          <w:sz w:val="24"/>
        </w:rPr>
        <w:t xml:space="preserve"> 1961 - 1964 / </w:t>
      </w:r>
      <w:r>
        <w:rPr>
          <w:rFonts w:ascii="Courier" w:hAnsi="Courier"/>
          <w:vanish/>
          <w:sz w:val="24"/>
        </w:rPr>
        <w:t>k[1{p[1{</w:t>
      </w:r>
      <w:r>
        <w:rPr>
          <w:rFonts w:ascii="Courier" w:hAnsi="Courier"/>
          <w:sz w:val="24"/>
        </w:rPr>
        <w:t>Oldenbourg</w:t>
      </w:r>
      <w:r>
        <w:rPr>
          <w:rFonts w:ascii="Courier" w:hAnsi="Courier"/>
          <w:vanish/>
          <w:sz w:val="24"/>
        </w:rPr>
        <w:t>}</w:t>
      </w:r>
      <w:r>
        <w:rPr>
          <w:rFonts w:ascii="Courier" w:hAnsi="Courier"/>
          <w:sz w:val="24"/>
        </w:rPr>
        <w:t xml:space="preserve"> </w:t>
      </w:r>
      <w:r>
        <w:rPr>
          <w:rFonts w:ascii="Courier" w:hAnsi="Courier"/>
          <w:vanish/>
          <w:sz w:val="24"/>
        </w:rPr>
        <w:t>6{&lt;München&gt;}]p</w:t>
      </w:r>
      <w:r>
        <w:rPr>
          <w:rFonts w:ascii="Courier" w:hAnsi="Courier"/>
          <w:sz w:val="24"/>
        </w:rPr>
        <w:t xml:space="preserve"> Ve</w:t>
      </w:r>
      <w:r>
        <w:rPr>
          <w:rFonts w:ascii="Courier" w:hAnsi="Courier"/>
          <w:sz w:val="24"/>
        </w:rPr>
        <w:t>rlag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1955 - 1957 / </w:t>
      </w:r>
      <w:r>
        <w:rPr>
          <w:rFonts w:ascii="Courier" w:hAnsi="Courier"/>
          <w:vanish/>
          <w:sz w:val="24"/>
        </w:rPr>
        <w:t>k[</w:t>
      </w:r>
      <w:r>
        <w:rPr>
          <w:rFonts w:ascii="Courier" w:hAnsi="Courier"/>
          <w:sz w:val="24"/>
        </w:rPr>
        <w:t xml:space="preserve">Verlag </w:t>
      </w:r>
      <w:r>
        <w:rPr>
          <w:rFonts w:ascii="Courier" w:hAnsi="Courier"/>
          <w:vanish/>
          <w:sz w:val="24"/>
        </w:rPr>
        <w:t>p[</w:t>
      </w:r>
      <w:r>
        <w:rPr>
          <w:rFonts w:ascii="Courier" w:hAnsi="Courier"/>
          <w:sz w:val="24"/>
        </w:rPr>
        <w:t>Vandenhoeck</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Ruprecht</w:t>
      </w:r>
      <w:r>
        <w:rPr>
          <w:rFonts w:ascii="Courier" w:hAnsi="Courier"/>
          <w:vanish/>
          <w:sz w:val="24"/>
        </w:rPr>
        <w:t>]p]k</w:t>
      </w:r>
      <w:r>
        <w:rPr>
          <w:rFonts w:ascii="Courier" w:hAnsi="Courier"/>
          <w:sz w:val="24"/>
        </w:rPr>
        <w:t xml:space="preserve"> 1957 / </w:t>
      </w:r>
      <w:r>
        <w:rPr>
          <w:rFonts w:ascii="Courier" w:hAnsi="Courier"/>
          <w:vanish/>
          <w:sz w:val="24"/>
        </w:rPr>
        <w:t>k[1{</w:t>
      </w:r>
      <w:r>
        <w:rPr>
          <w:rFonts w:ascii="Courier" w:hAnsi="Courier"/>
          <w:sz w:val="24"/>
        </w:rPr>
        <w:t xml:space="preserve">Verlag </w:t>
      </w:r>
      <w:r>
        <w:rPr>
          <w:rFonts w:ascii="Courier" w:hAnsi="Courier"/>
          <w:vanish/>
          <w:sz w:val="24"/>
        </w:rPr>
        <w:t>p[1{</w:t>
      </w:r>
      <w:r>
        <w:rPr>
          <w:rFonts w:ascii="Courier" w:hAnsi="Courier"/>
          <w:sz w:val="24"/>
        </w:rPr>
        <w:t>Velhagen</w:t>
      </w:r>
      <w:r>
        <w:rPr>
          <w:rFonts w:ascii="Courier" w:hAnsi="Courier"/>
          <w:vanish/>
          <w:sz w:val="24"/>
        </w:rPr>
        <w:t>}</w:t>
      </w:r>
      <w:r>
        <w:rPr>
          <w:rFonts w:ascii="Courier" w:hAnsi="Courier"/>
          <w:sz w:val="24"/>
        </w:rPr>
        <w:t xml:space="preserve"> </w:t>
      </w:r>
      <w:r>
        <w:rPr>
          <w:rFonts w:ascii="Courier" w:hAnsi="Courier"/>
          <w:vanish/>
          <w:sz w:val="24"/>
        </w:rPr>
        <w:t>6{&lt;Hannover&gt;}]p</w:t>
      </w:r>
      <w:r>
        <w:rPr>
          <w:rFonts w:ascii="Courier" w:hAnsi="Courier"/>
          <w:sz w:val="24"/>
        </w:rPr>
        <w:t xml:space="preserve"> und </w:t>
      </w:r>
      <w:r>
        <w:rPr>
          <w:rFonts w:ascii="Courier" w:hAnsi="Courier"/>
          <w:vanish/>
          <w:sz w:val="24"/>
        </w:rPr>
        <w:t>p[1{</w:t>
      </w:r>
      <w:r>
        <w:rPr>
          <w:rFonts w:ascii="Courier" w:hAnsi="Courier"/>
          <w:sz w:val="24"/>
        </w:rPr>
        <w:t>Klasing</w:t>
      </w:r>
      <w:r>
        <w:rPr>
          <w:rFonts w:ascii="Courier" w:hAnsi="Courier"/>
          <w:vanish/>
          <w:sz w:val="24"/>
        </w:rPr>
        <w:t>}</w:t>
      </w:r>
      <w:r>
        <w:rPr>
          <w:rFonts w:ascii="Courier" w:hAnsi="Courier"/>
          <w:sz w:val="24"/>
        </w:rPr>
        <w:t xml:space="preserve"> </w:t>
      </w:r>
      <w:r>
        <w:rPr>
          <w:rFonts w:ascii="Courier" w:hAnsi="Courier"/>
          <w:vanish/>
          <w:sz w:val="24"/>
        </w:rPr>
        <w:t>6{&lt;Hannover&gt;}]p}</w:t>
      </w:r>
      <w:r>
        <w:rPr>
          <w:rFonts w:ascii="Courier" w:hAnsi="Courier"/>
          <w:sz w:val="24"/>
        </w:rPr>
        <w:t xml:space="preserve">,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1957 / </w:t>
      </w:r>
      <w:r>
        <w:rPr>
          <w:rFonts w:ascii="Courier" w:hAnsi="Courier"/>
          <w:vanish/>
          <w:sz w:val="24"/>
        </w:rPr>
        <w:t>p[2{</w:t>
      </w:r>
      <w:r>
        <w:rPr>
          <w:rFonts w:ascii="Courier" w:hAnsi="Courier"/>
          <w:sz w:val="24"/>
        </w:rPr>
        <w:t>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Salomonowicz</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1954 - 1964</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Schmidt-Ott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Friedrich Schmidt-Ott, preuß. Kultusminister</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1906-1955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Notgemeinschaft der Deutschen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w:t>
      </w:r>
      <w:r>
        <w:rPr>
          <w:rFonts w:ascii="Courier" w:hAnsi="Courier"/>
          <w:sz w:val="24"/>
        </w:rPr>
        <w:t>Notgemeinschaft der Deutschen Wissenschaft</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3 - 5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Konstituierun</w:t>
      </w:r>
      <w:r>
        <w:rPr>
          <w:rFonts w:ascii="Courier" w:hAnsi="Courier"/>
          <w:sz w:val="24"/>
        </w:rPr>
        <w:t>g und Organisation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Zeitschriften</w:t>
      </w:r>
      <w:r>
        <w:rPr>
          <w:rFonts w:ascii="Courier" w:hAnsi="Courier"/>
          <w:vanish/>
          <w:sz w:val="24"/>
        </w:rPr>
        <w:t>&lt;wesen&gt;]s</w:t>
      </w:r>
      <w:r>
        <w:rPr>
          <w:rFonts w:ascii="Courier" w:hAnsi="Courier"/>
          <w:sz w:val="24"/>
        </w:rPr>
        <w:t xml:space="preserve">- und </w:t>
      </w:r>
      <w:r>
        <w:rPr>
          <w:rFonts w:ascii="Courier" w:hAnsi="Courier"/>
          <w:vanish/>
          <w:sz w:val="24"/>
        </w:rPr>
        <w:t>s[</w:t>
      </w:r>
      <w:r>
        <w:rPr>
          <w:rFonts w:ascii="Courier" w:hAnsi="Courier"/>
          <w:sz w:val="24"/>
        </w:rPr>
        <w:t>Bücherwesen</w:t>
      </w:r>
      <w:r>
        <w:rPr>
          <w:rFonts w:ascii="Courier" w:hAnsi="Courier"/>
          <w:vanish/>
          <w:sz w:val="24"/>
        </w:rPr>
        <w:t>]s</w:t>
      </w:r>
      <w:r>
        <w:rPr>
          <w:rFonts w:ascii="Courier" w:hAnsi="Courier"/>
          <w:sz w:val="24"/>
        </w:rPr>
        <w:t xml:space="preserve"> bei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Krüss</w:t>
      </w:r>
      <w:r>
        <w:rPr>
          <w:rFonts w:ascii="Courier" w:hAnsi="Courier"/>
          <w:vanish/>
          <w:sz w:val="24"/>
        </w:rPr>
        <w:t>}]p</w:t>
      </w:r>
      <w:r>
        <w:rPr>
          <w:rFonts w:ascii="Courier" w:hAnsi="Courier"/>
          <w:sz w:val="24"/>
        </w:rPr>
        <w:t xml:space="preserve"> (02.08.1920),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Haber</w:t>
      </w:r>
      <w:r>
        <w:rPr>
          <w:rFonts w:ascii="Courier" w:hAnsi="Courier"/>
          <w:vanish/>
          <w:sz w:val="24"/>
        </w:rPr>
        <w:t>}]p</w:t>
      </w:r>
      <w:r>
        <w:rPr>
          <w:rFonts w:ascii="Courier" w:hAnsi="Courier"/>
          <w:sz w:val="24"/>
        </w:rPr>
        <w:t xml:space="preserve"> (2.8.) und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Wildhagen</w:t>
      </w:r>
      <w:r>
        <w:rPr>
          <w:rFonts w:ascii="Courier" w:hAnsi="Courier"/>
          <w:vanish/>
          <w:sz w:val="24"/>
        </w:rPr>
        <w:t>}]p</w:t>
      </w:r>
      <w:r>
        <w:rPr>
          <w:rFonts w:ascii="Courier" w:hAnsi="Courier"/>
          <w:sz w:val="24"/>
        </w:rPr>
        <w:t xml:space="preserve"> (11.08.1920) /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Scheel</w:t>
      </w:r>
      <w:r>
        <w:rPr>
          <w:rFonts w:ascii="Courier" w:hAnsi="Courier"/>
          <w:vanish/>
          <w:sz w:val="24"/>
        </w:rPr>
        <w:t>}</w:t>
      </w:r>
      <w:r>
        <w:rPr>
          <w:rFonts w:ascii="Courier" w:hAnsi="Courier"/>
          <w:sz w:val="24"/>
        </w:rPr>
        <w:t xml:space="preserve">: </w:t>
      </w:r>
      <w:r>
        <w:rPr>
          <w:rFonts w:ascii="Courier" w:hAnsi="Courier"/>
          <w:vanish/>
          <w:sz w:val="24"/>
        </w:rPr>
        <w:t>7{k[</w:t>
      </w:r>
      <w:r>
        <w:rPr>
          <w:rFonts w:ascii="Courier" w:hAnsi="Courier"/>
          <w:sz w:val="24"/>
        </w:rPr>
        <w:t>Deutsche Physikalische Gesellschaft</w:t>
      </w:r>
      <w:r>
        <w:rPr>
          <w:rFonts w:ascii="Courier" w:hAnsi="Courier"/>
          <w:vanish/>
          <w:sz w:val="24"/>
        </w:rPr>
        <w:t>]k}]p</w:t>
      </w:r>
      <w:r>
        <w:rPr>
          <w:rFonts w:ascii="Courier" w:hAnsi="Courier"/>
          <w:sz w:val="24"/>
        </w:rPr>
        <w:t xml:space="preserve">. Empfehlung von Beratern für Fragen des </w:t>
      </w:r>
      <w:r>
        <w:rPr>
          <w:rFonts w:ascii="Courier" w:hAnsi="Courier"/>
          <w:vanish/>
          <w:sz w:val="24"/>
        </w:rPr>
        <w:t>s[2{</w:t>
      </w:r>
      <w:r>
        <w:rPr>
          <w:rFonts w:ascii="Courier" w:hAnsi="Courier"/>
          <w:sz w:val="24"/>
        </w:rPr>
        <w:t>physikalische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Zeitschriftenwesen</w:t>
      </w:r>
      <w:r>
        <w:rPr>
          <w:rFonts w:ascii="Courier" w:hAnsi="Courier"/>
          <w:vanish/>
          <w:sz w:val="24"/>
        </w:rPr>
        <w:t>}]s</w:t>
      </w:r>
      <w:r>
        <w:rPr>
          <w:rFonts w:ascii="Courier" w:hAnsi="Courier"/>
          <w:sz w:val="24"/>
        </w:rPr>
        <w:t>s (06.09.1920)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5 - 8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Verwaltungsarbeit. </w:t>
      </w:r>
      <w:r>
        <w:rPr>
          <w:rFonts w:ascii="Courier" w:hAnsi="Courier"/>
          <w:vanish/>
          <w:sz w:val="24"/>
        </w:rPr>
        <w:t>s[</w:t>
      </w:r>
      <w:r>
        <w:rPr>
          <w:rFonts w:ascii="Courier" w:hAnsi="Courier"/>
          <w:sz w:val="24"/>
        </w:rPr>
        <w:t>Werbung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Wildhagen</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Zeitschriftenwesen</w:t>
      </w:r>
      <w:r>
        <w:rPr>
          <w:rFonts w:ascii="Courier" w:hAnsi="Courier"/>
          <w:vanish/>
          <w:sz w:val="24"/>
        </w:rPr>
        <w:t>]s</w:t>
      </w:r>
      <w:r>
        <w:rPr>
          <w:rFonts w:ascii="Courier" w:hAnsi="Courier"/>
          <w:sz w:val="24"/>
        </w:rPr>
        <w:t xml:space="preserve"> (24.06.1921); </w:t>
      </w:r>
      <w:r>
        <w:rPr>
          <w:rFonts w:ascii="Courier" w:hAnsi="Courier"/>
          <w:vanish/>
          <w:sz w:val="24"/>
        </w:rPr>
        <w:t>p[2</w:t>
      </w:r>
      <w:r>
        <w:rPr>
          <w:rFonts w:ascii="Courier" w:hAnsi="Courier"/>
          <w:vanish/>
          <w:sz w:val="24"/>
        </w:rPr>
        <w:t>{</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Vorsitzender der </w:t>
      </w:r>
      <w:r>
        <w:rPr>
          <w:rFonts w:ascii="Courier" w:hAnsi="Courier"/>
          <w:vanish/>
          <w:sz w:val="24"/>
        </w:rPr>
        <w:t>k[</w:t>
      </w:r>
      <w:r>
        <w:rPr>
          <w:rFonts w:ascii="Courier" w:hAnsi="Courier"/>
          <w:sz w:val="24"/>
        </w:rPr>
        <w:t>Deutschen Physikalischen Gesellschaft</w:t>
      </w:r>
      <w:r>
        <w:rPr>
          <w:rFonts w:ascii="Courier" w:hAnsi="Courier"/>
          <w:vanish/>
          <w:sz w:val="24"/>
        </w:rPr>
        <w:t>]k</w:t>
      </w:r>
      <w:r>
        <w:rPr>
          <w:rFonts w:ascii="Courier" w:hAnsi="Courier"/>
          <w:sz w:val="24"/>
        </w:rPr>
        <w:t xml:space="preserve"> und stellvertretender Vorsitzender der </w:t>
      </w:r>
      <w:r>
        <w:rPr>
          <w:rFonts w:ascii="Courier" w:hAnsi="Courier"/>
          <w:vanish/>
          <w:sz w:val="24"/>
        </w:rPr>
        <w:t>k[p[</w:t>
      </w:r>
      <w:r>
        <w:rPr>
          <w:rFonts w:ascii="Courier" w:hAnsi="Courier"/>
          <w:sz w:val="24"/>
        </w:rPr>
        <w:t>Helmholtz</w:t>
      </w:r>
      <w:r>
        <w:rPr>
          <w:rFonts w:ascii="Courier" w:hAnsi="Courier"/>
          <w:vanish/>
          <w:sz w:val="24"/>
        </w:rPr>
        <w:t>]p</w:t>
      </w:r>
      <w:r>
        <w:rPr>
          <w:rFonts w:ascii="Courier" w:hAnsi="Courier"/>
          <w:sz w:val="24"/>
        </w:rPr>
        <w:t>-Gesellschaft</w:t>
      </w:r>
      <w:r>
        <w:rPr>
          <w:rFonts w:ascii="Courier" w:hAnsi="Courier"/>
          <w:vanish/>
          <w:sz w:val="24"/>
        </w:rPr>
        <w:t>]k</w:t>
      </w:r>
      <w:r>
        <w:rPr>
          <w:rFonts w:ascii="Courier" w:hAnsi="Courier"/>
          <w:sz w:val="24"/>
        </w:rPr>
        <w:t xml:space="preserve">, Mitglied des physikalischen Fachausschusses der </w:t>
      </w:r>
      <w:r>
        <w:rPr>
          <w:rFonts w:ascii="Courier" w:hAnsi="Courier"/>
          <w:vanish/>
          <w:sz w:val="24"/>
        </w:rPr>
        <w:t>k[</w:t>
      </w:r>
      <w:r>
        <w:rPr>
          <w:rFonts w:ascii="Courier" w:hAnsi="Courier"/>
          <w:sz w:val="24"/>
        </w:rPr>
        <w:t>Notgemeinschaft</w:t>
      </w:r>
      <w:r>
        <w:rPr>
          <w:rFonts w:ascii="Courier" w:hAnsi="Courier"/>
          <w:vanish/>
          <w:sz w:val="24"/>
        </w:rPr>
        <w:t>&lt; der Deutschen Wissenschaft&gt;]k}]p</w:t>
      </w:r>
      <w:r>
        <w:rPr>
          <w:rFonts w:ascii="Courier" w:hAnsi="Courier"/>
          <w:sz w:val="24"/>
        </w:rPr>
        <w:t xml:space="preserve">: Unterstützung von </w:t>
      </w:r>
      <w:r>
        <w:rPr>
          <w:rFonts w:ascii="Courier" w:hAnsi="Courier"/>
          <w:vanish/>
          <w:sz w:val="24"/>
        </w:rPr>
        <w:t>s[2{</w:t>
      </w:r>
      <w:r>
        <w:rPr>
          <w:rFonts w:ascii="Courier" w:hAnsi="Courier"/>
          <w:sz w:val="24"/>
        </w:rPr>
        <w:t>wissenschaftliche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(29.07.1921); Dr. Wildhagen: Tätigkeit des </w:t>
      </w:r>
      <w:r>
        <w:rPr>
          <w:rFonts w:ascii="Courier" w:hAnsi="Courier"/>
          <w:vanish/>
          <w:sz w:val="24"/>
        </w:rPr>
        <w:t>s[</w:t>
      </w:r>
      <w:r>
        <w:rPr>
          <w:rFonts w:ascii="Courier" w:hAnsi="Courier"/>
          <w:sz w:val="24"/>
        </w:rPr>
        <w:t>Verlagsausschuss</w:t>
      </w:r>
      <w:r>
        <w:rPr>
          <w:rFonts w:ascii="Courier" w:hAnsi="Courier"/>
          <w:vanish/>
          <w:sz w:val="24"/>
        </w:rPr>
        <w:t>]s</w:t>
      </w:r>
      <w:r>
        <w:rPr>
          <w:rFonts w:ascii="Courier" w:hAnsi="Courier"/>
          <w:sz w:val="24"/>
        </w:rPr>
        <w:t xml:space="preserve">es (12.08.1921); Verteilung der Gelder durch die Notgemeinschaft, die durch das </w:t>
      </w:r>
      <w:r>
        <w:rPr>
          <w:rFonts w:ascii="Courier" w:hAnsi="Courier"/>
          <w:vanish/>
          <w:sz w:val="24"/>
        </w:rPr>
        <w:t>s[</w:t>
      </w:r>
      <w:r>
        <w:rPr>
          <w:rFonts w:ascii="Courier" w:hAnsi="Courier"/>
          <w:sz w:val="24"/>
        </w:rPr>
        <w:t xml:space="preserve">Gesetz über Maßnahmen gegen die wirtschaftliche Not der </w:t>
      </w:r>
      <w:r>
        <w:rPr>
          <w:rFonts w:ascii="Courier" w:hAnsi="Courier"/>
          <w:vanish/>
          <w:sz w:val="24"/>
        </w:rPr>
        <w:t>s[</w:t>
      </w:r>
      <w:r>
        <w:rPr>
          <w:rFonts w:ascii="Courier" w:hAnsi="Courier"/>
          <w:sz w:val="24"/>
        </w:rPr>
        <w:t>P</w:t>
      </w:r>
      <w:r>
        <w:rPr>
          <w:rFonts w:ascii="Courier" w:hAnsi="Courier"/>
          <w:sz w:val="24"/>
        </w:rPr>
        <w:t>resse</w:t>
      </w:r>
      <w:r>
        <w:rPr>
          <w:rFonts w:ascii="Courier" w:hAnsi="Courier"/>
          <w:vanish/>
          <w:sz w:val="24"/>
        </w:rPr>
        <w:t>]s]s</w:t>
      </w:r>
      <w:r>
        <w:rPr>
          <w:rFonts w:ascii="Courier" w:hAnsi="Courier"/>
          <w:sz w:val="24"/>
        </w:rPr>
        <w:t xml:space="preserve"> einkommen (02.11.1922); Entschließung über die </w:t>
      </w:r>
      <w:r>
        <w:rPr>
          <w:rFonts w:ascii="Courier" w:hAnsi="Courier"/>
          <w:vanish/>
          <w:sz w:val="24"/>
        </w:rPr>
        <w:t>s[2{</w:t>
      </w:r>
      <w:r>
        <w:rPr>
          <w:rFonts w:ascii="Courier" w:hAnsi="Courier"/>
          <w:sz w:val="24"/>
        </w:rPr>
        <w:t>Unterstützung der 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durch die Notgemeinschaft (29.10.1923)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9 - 13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verschiedener Persönlichkeiten anläßlich des Ausscheidens </w:t>
      </w:r>
      <w:r>
        <w:rPr>
          <w:rFonts w:ascii="Courier" w:hAnsi="Courier"/>
          <w:vanish/>
          <w:sz w:val="24"/>
        </w:rPr>
        <w:t>p[</w:t>
      </w:r>
      <w:r>
        <w:rPr>
          <w:rFonts w:ascii="Courier" w:hAnsi="Courier"/>
          <w:sz w:val="24"/>
        </w:rPr>
        <w:t>Schmidt-Ott</w:t>
      </w:r>
      <w:r>
        <w:rPr>
          <w:rFonts w:ascii="Courier" w:hAnsi="Courier"/>
          <w:vanish/>
          <w:sz w:val="24"/>
        </w:rPr>
        <w:t>]p</w:t>
      </w:r>
      <w:r>
        <w:rPr>
          <w:rFonts w:ascii="Courier" w:hAnsi="Courier"/>
          <w:sz w:val="24"/>
        </w:rPr>
        <w:t>s aus der Notgemeinschaft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Niemeyer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Verlagsbuchhändler</w:t>
      </w:r>
      <w:r>
        <w:rPr>
          <w:rFonts w:ascii="Courier" w:hAnsi="Courier"/>
          <w:vanish/>
          <w:sz w:val="24"/>
        </w:rPr>
        <w:t>]s}]p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Kaiser-Wilhelm-Gesellschaft und ihre Institute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Kaiser-Wilhelm-Gesellschaft und ihre Institute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15 - 17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Gründung un</w:t>
      </w:r>
      <w:r>
        <w:rPr>
          <w:rFonts w:ascii="Courier" w:hAnsi="Courier"/>
          <w:sz w:val="24"/>
        </w:rPr>
        <w:t>d Organisation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Beitritt des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es </w:t>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Ackermann-Teubner</w:t>
      </w:r>
      <w:r>
        <w:rPr>
          <w:rFonts w:ascii="Courier" w:hAnsi="Courier"/>
          <w:vanish/>
          <w:sz w:val="24"/>
        </w:rPr>
        <w:t>}]p]k</w:t>
      </w:r>
      <w:r>
        <w:rPr>
          <w:rFonts w:ascii="Courier" w:hAnsi="Courier"/>
          <w:sz w:val="24"/>
        </w:rPr>
        <w:t xml:space="preserve"> zur </w:t>
      </w:r>
      <w:r>
        <w:rPr>
          <w:rFonts w:ascii="Courier" w:hAnsi="Courier"/>
          <w:vanish/>
          <w:sz w:val="24"/>
        </w:rPr>
        <w:t>k[</w:t>
      </w:r>
      <w:r>
        <w:rPr>
          <w:rFonts w:ascii="Courier" w:hAnsi="Courier"/>
          <w:sz w:val="24"/>
        </w:rPr>
        <w:t>Kaiser-Wilhelm-Gesellschaft</w:t>
      </w:r>
      <w:r>
        <w:rPr>
          <w:rFonts w:ascii="Courier" w:hAnsi="Courier"/>
          <w:vanish/>
          <w:sz w:val="24"/>
        </w:rPr>
        <w:t>]k</w:t>
      </w:r>
      <w:r>
        <w:rPr>
          <w:rFonts w:ascii="Courier" w:hAnsi="Courier"/>
          <w:sz w:val="24"/>
        </w:rPr>
        <w:t xml:space="preserve"> (18.04.1911); Beitritt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Stilke</w:t>
      </w:r>
      <w:r>
        <w:rPr>
          <w:rFonts w:ascii="Courier" w:hAnsi="Courier"/>
          <w:vanish/>
          <w:sz w:val="24"/>
        </w:rPr>
        <w:t>}]p</w:t>
      </w:r>
      <w:r>
        <w:rPr>
          <w:rFonts w:ascii="Courier" w:hAnsi="Courier"/>
          <w:sz w:val="24"/>
        </w:rPr>
        <w:t xml:space="preserve"> in die Kaiser-Wilhelm-Gesellschaft (04.03.1912)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Verschiedene Korrespondenzpartner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Verschiedene Korrespondenzpartner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38 - 40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Harnack</w:t>
      </w:r>
      <w:r>
        <w:rPr>
          <w:rFonts w:ascii="Courier" w:hAnsi="Courier"/>
          <w:vanish/>
          <w:sz w:val="24"/>
        </w:rPr>
        <w:t>}]p</w:t>
      </w:r>
      <w:r>
        <w:rPr>
          <w:rFonts w:ascii="Courier" w:hAnsi="Courier"/>
          <w:sz w:val="24"/>
        </w:rPr>
        <w:t xml:space="preserve"> und seine Angehörigen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Spende der </w:t>
      </w:r>
      <w:r>
        <w:rPr>
          <w:rFonts w:ascii="Courier" w:hAnsi="Courier"/>
          <w:vanish/>
          <w:sz w:val="24"/>
        </w:rPr>
        <w:t>k[p[</w:t>
      </w:r>
      <w:r>
        <w:rPr>
          <w:rFonts w:ascii="Courier" w:hAnsi="Courier"/>
          <w:sz w:val="24"/>
        </w:rPr>
        <w:t>Vieweg</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Buchhandlung</w:t>
      </w:r>
      <w:r>
        <w:rPr>
          <w:rFonts w:ascii="Courier" w:hAnsi="Courier"/>
          <w:vanish/>
          <w:sz w:val="24"/>
        </w:rPr>
        <w:t>]s]k</w:t>
      </w:r>
      <w:r>
        <w:rPr>
          <w:rFonts w:ascii="Courier" w:hAnsi="Courier"/>
          <w:sz w:val="24"/>
        </w:rPr>
        <w:t xml:space="preserve"> für wissenschaftliche Zwecke (16</w:t>
      </w:r>
      <w:r>
        <w:rPr>
          <w:rFonts w:ascii="Courier" w:hAnsi="Courier"/>
          <w:sz w:val="24"/>
        </w:rPr>
        <w:t>.07.1916)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1906 - 1951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45 - 49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Korrespondenzpartner</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w:t>
      </w:r>
      <w:r>
        <w:rPr>
          <w:rFonts w:ascii="Courier" w:hAnsi="Courier"/>
          <w:sz w:val="24"/>
        </w:rPr>
        <w:t>Akademie-</w:t>
      </w:r>
      <w:r>
        <w:rPr>
          <w:rFonts w:ascii="Courier" w:hAnsi="Courier"/>
          <w:vanish/>
          <w:sz w:val="24"/>
        </w:rPr>
        <w:t>s[</w:t>
      </w:r>
      <w:r>
        <w:rPr>
          <w:rFonts w:ascii="Courier" w:hAnsi="Courier"/>
          <w:sz w:val="24"/>
        </w:rPr>
        <w:t>Verlag</w:t>
      </w:r>
      <w:r>
        <w:rPr>
          <w:rFonts w:ascii="Courier" w:hAnsi="Courier"/>
          <w:vanish/>
          <w:sz w:val="24"/>
        </w:rPr>
        <w:t>]s]k</w:t>
      </w:r>
      <w:r>
        <w:rPr>
          <w:rFonts w:ascii="Courier" w:hAnsi="Courier"/>
          <w:sz w:val="24"/>
        </w:rPr>
        <w:t xml:space="preserve">: Überreichung von 32 </w:t>
      </w:r>
      <w:r>
        <w:rPr>
          <w:rFonts w:ascii="Courier" w:hAnsi="Courier"/>
          <w:vanish/>
          <w:sz w:val="24"/>
        </w:rPr>
        <w:t>s[</w:t>
      </w:r>
      <w:r>
        <w:rPr>
          <w:rFonts w:ascii="Courier" w:hAnsi="Courier"/>
          <w:sz w:val="24"/>
        </w:rPr>
        <w:t>Sonderdruck</w:t>
      </w:r>
      <w:r>
        <w:rPr>
          <w:rFonts w:ascii="Courier" w:hAnsi="Courier"/>
          <w:vanish/>
          <w:sz w:val="24"/>
        </w:rPr>
        <w:t>]s</w:t>
      </w:r>
      <w:r>
        <w:rPr>
          <w:rFonts w:ascii="Courier" w:hAnsi="Courier"/>
          <w:sz w:val="24"/>
        </w:rPr>
        <w:t xml:space="preserve">en aus Heft 7/8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Forschungen und Fortschritte</w:t>
      </w:r>
      <w:r>
        <w:rPr>
          <w:rFonts w:ascii="Courier" w:hAnsi="Courier"/>
          <w:vanish/>
          <w:sz w:val="24"/>
        </w:rPr>
        <w:t>}]t</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Stuchtey</w:t>
      </w:r>
      <w:r>
        <w:rPr>
          <w:rFonts w:ascii="Courier" w:hAnsi="Courier"/>
          <w:vanish/>
          <w:sz w:val="24"/>
        </w:rPr>
        <w:t>}]p</w:t>
      </w:r>
      <w:r>
        <w:rPr>
          <w:rFonts w:ascii="Courier" w:hAnsi="Courier"/>
          <w:sz w:val="24"/>
        </w:rPr>
        <w:t xml:space="preserve"> zum Gedächtnis (17.05.1950)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50 - 53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Wissenschaftliche Beziehungen zu </w:t>
      </w:r>
      <w:r>
        <w:rPr>
          <w:rFonts w:ascii="Courier" w:hAnsi="Courier"/>
          <w:vanish/>
          <w:sz w:val="24"/>
        </w:rPr>
        <w:t>o[</w:t>
      </w:r>
      <w:r>
        <w:rPr>
          <w:rFonts w:ascii="Courier" w:hAnsi="Courier"/>
          <w:sz w:val="24"/>
        </w:rPr>
        <w:t>Rußland</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Verlagstätigkeit der </w:t>
      </w:r>
      <w:r>
        <w:rPr>
          <w:rFonts w:ascii="Courier" w:hAnsi="Courier"/>
          <w:vanish/>
          <w:sz w:val="24"/>
        </w:rPr>
        <w:t>k[1{</w:t>
      </w:r>
      <w:r>
        <w:rPr>
          <w:rFonts w:ascii="Courier" w:hAnsi="Courier"/>
          <w:sz w:val="24"/>
        </w:rPr>
        <w:t>Akademie der Wissenschaften</w:t>
      </w:r>
      <w:r>
        <w:rPr>
          <w:rFonts w:ascii="Courier" w:hAnsi="Courier"/>
          <w:vanish/>
          <w:sz w:val="24"/>
        </w:rPr>
        <w:t>}</w:t>
      </w:r>
      <w:r>
        <w:rPr>
          <w:rFonts w:ascii="Courier" w:hAnsi="Courier"/>
          <w:sz w:val="24"/>
        </w:rPr>
        <w:t xml:space="preserve"> der </w:t>
      </w:r>
      <w:r>
        <w:rPr>
          <w:rFonts w:ascii="Courier" w:hAnsi="Courier"/>
          <w:vanish/>
          <w:sz w:val="24"/>
        </w:rPr>
        <w:t>2{o[</w:t>
      </w:r>
      <w:r>
        <w:rPr>
          <w:rFonts w:ascii="Courier" w:hAnsi="Courier"/>
          <w:sz w:val="24"/>
        </w:rPr>
        <w:t>UdSSR</w:t>
      </w:r>
      <w:r>
        <w:rPr>
          <w:rFonts w:ascii="Courier" w:hAnsi="Courier"/>
          <w:vanish/>
          <w:sz w:val="24"/>
        </w:rPr>
        <w:t>]o}]k]s</w:t>
      </w:r>
      <w:r>
        <w:rPr>
          <w:rFonts w:ascii="Courier" w:hAnsi="Courier"/>
          <w:sz w:val="24"/>
        </w:rPr>
        <w:t xml:space="preserve"> (16.01.1929);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Marr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Zeitschriftenw</w:t>
      </w:r>
      <w:r>
        <w:rPr>
          <w:rFonts w:ascii="Courier" w:hAnsi="Courier"/>
          <w:sz w:val="24"/>
        </w:rPr>
        <w:t>esen</w:t>
      </w:r>
      <w:r>
        <w:rPr>
          <w:rFonts w:ascii="Courier" w:hAnsi="Courier"/>
          <w:vanish/>
          <w:sz w:val="24"/>
        </w:rPr>
        <w:t>]s</w:t>
      </w:r>
      <w:r>
        <w:rPr>
          <w:rFonts w:ascii="Courier" w:hAnsi="Courier"/>
          <w:sz w:val="24"/>
        </w:rPr>
        <w:t xml:space="preserve"> (07.03.1929)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1925 - 1934</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92, Wentscher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92 Nachlaß Erich Wentscher, Genealoge</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Nachlaß umfaßt den Zeitraum vom 15. bis 20. Jahrhundert und enthält u. a. Korrespondenz mit Verlagen</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Korrespondenz</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Korrespondenz</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Abrechnung mit dem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Starke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Görlitz</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1939 - 1941</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94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94 Kleine Erwerbungen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-1991</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Alphabetische Stichwortkartei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w:t>
      </w:r>
      <w:r>
        <w:rPr>
          <w:rFonts w:ascii="Courier" w:hAnsi="Courier"/>
          <w:sz w:val="24"/>
        </w:rPr>
        <w:t>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Kontrakt zwischen </w:t>
      </w:r>
      <w:r>
        <w:rPr>
          <w:rFonts w:ascii="Courier" w:hAnsi="Courier"/>
          <w:vanish/>
          <w:sz w:val="24"/>
        </w:rPr>
        <w:t>p[2{</w:t>
      </w:r>
      <w:r>
        <w:rPr>
          <w:rFonts w:ascii="Courier" w:hAnsi="Courier"/>
          <w:sz w:val="24"/>
        </w:rPr>
        <w:t>Fanny</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Lewald</w:t>
      </w:r>
      <w:r>
        <w:rPr>
          <w:rFonts w:ascii="Courier" w:hAnsi="Courier"/>
          <w:vanish/>
          <w:sz w:val="24"/>
        </w:rPr>
        <w:t>}]p</w:t>
      </w:r>
      <w:r>
        <w:rPr>
          <w:rFonts w:ascii="Courier" w:hAnsi="Courier"/>
          <w:sz w:val="24"/>
        </w:rPr>
        <w:t xml:space="preserve"> und dem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e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Max</w:t>
      </w:r>
      <w:r>
        <w:rPr>
          <w:rFonts w:ascii="Courier" w:hAnsi="Courier"/>
          <w:vanish/>
          <w:sz w:val="24"/>
        </w:rPr>
        <w:t>}</w:t>
      </w:r>
      <w:r>
        <w:rPr>
          <w:rFonts w:ascii="Courier" w:hAnsi="Courier"/>
          <w:sz w:val="24"/>
        </w:rPr>
        <w:t xml:space="preserve"> in </w:t>
      </w:r>
      <w:r>
        <w:rPr>
          <w:rFonts w:ascii="Courier" w:hAnsi="Courier"/>
          <w:vanish/>
          <w:sz w:val="24"/>
        </w:rPr>
        <w:t>6{&lt;Breslau&gt;}]p</w:t>
      </w:r>
      <w:r>
        <w:rPr>
          <w:rFonts w:ascii="Courier" w:hAnsi="Courier"/>
          <w:sz w:val="24"/>
        </w:rPr>
        <w:t xml:space="preserve"> </w:t>
      </w:r>
      <w:r>
        <w:rPr>
          <w:rFonts w:ascii="Courier" w:hAnsi="Courier"/>
          <w:vanish/>
          <w:sz w:val="24"/>
        </w:rPr>
        <w:t>2{o[</w:t>
      </w:r>
      <w:r>
        <w:rPr>
          <w:rFonts w:ascii="Courier" w:hAnsi="Courier"/>
          <w:sz w:val="24"/>
        </w:rPr>
        <w:t>Breslau</w:t>
      </w:r>
      <w:r>
        <w:rPr>
          <w:rFonts w:ascii="Courier" w:hAnsi="Courier"/>
          <w:vanish/>
          <w:sz w:val="24"/>
        </w:rPr>
        <w:t>]o}]k</w:t>
      </w:r>
      <w:r>
        <w:rPr>
          <w:rFonts w:ascii="Courier" w:hAnsi="Courier"/>
          <w:sz w:val="24"/>
        </w:rPr>
        <w:t xml:space="preserve"> über den </w:t>
      </w:r>
      <w:r>
        <w:rPr>
          <w:rFonts w:ascii="Courier" w:hAnsi="Courier"/>
          <w:vanish/>
          <w:sz w:val="24"/>
        </w:rPr>
        <w:t>t[2{</w:t>
      </w:r>
      <w:r>
        <w:rPr>
          <w:rFonts w:ascii="Courier" w:hAnsi="Courier"/>
          <w:sz w:val="24"/>
        </w:rPr>
        <w:t>Roman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Prinz Louis Ferdinand</w:t>
      </w:r>
      <w:r>
        <w:rPr>
          <w:rFonts w:ascii="Courier" w:hAnsi="Courier"/>
          <w:vanish/>
          <w:sz w:val="24"/>
        </w:rPr>
        <w:t>}]t</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Geschäftspapiere des </w:t>
      </w:r>
      <w:r>
        <w:rPr>
          <w:rFonts w:ascii="Courier" w:hAnsi="Courier"/>
          <w:vanish/>
          <w:sz w:val="24"/>
        </w:rPr>
        <w:t>k[</w:t>
      </w:r>
      <w:r>
        <w:rPr>
          <w:rFonts w:ascii="Courier" w:hAnsi="Courier"/>
          <w:sz w:val="24"/>
        </w:rPr>
        <w:t>Montagsklub</w:t>
      </w:r>
      <w:r>
        <w:rPr>
          <w:rFonts w:ascii="Courier" w:hAnsi="Courier"/>
          <w:vanish/>
          <w:sz w:val="24"/>
        </w:rPr>
        <w:t>]k</w:t>
      </w:r>
      <w:r>
        <w:rPr>
          <w:rFonts w:ascii="Courier" w:hAnsi="Courier"/>
          <w:sz w:val="24"/>
        </w:rPr>
        <w:t xml:space="preserve">s, der </w:t>
      </w:r>
      <w:r>
        <w:rPr>
          <w:rFonts w:ascii="Courier" w:hAnsi="Courier"/>
          <w:vanish/>
          <w:sz w:val="24"/>
        </w:rPr>
        <w:t>k[</w:t>
      </w:r>
      <w:r>
        <w:rPr>
          <w:rFonts w:ascii="Courier" w:hAnsi="Courier"/>
          <w:sz w:val="24"/>
        </w:rPr>
        <w:t>Mittwochs-Gesellschaft</w:t>
      </w:r>
      <w:r>
        <w:rPr>
          <w:rFonts w:ascii="Courier" w:hAnsi="Courier"/>
          <w:vanish/>
          <w:sz w:val="24"/>
        </w:rPr>
        <w:t>]k</w:t>
      </w:r>
      <w:r>
        <w:rPr>
          <w:rFonts w:ascii="Courier" w:hAnsi="Courier"/>
          <w:sz w:val="24"/>
        </w:rPr>
        <w:t xml:space="preserve"> und der </w:t>
      </w:r>
      <w:r>
        <w:rPr>
          <w:rFonts w:ascii="Courier" w:hAnsi="Courier"/>
          <w:vanish/>
          <w:sz w:val="24"/>
        </w:rPr>
        <w:t>k[</w:t>
      </w:r>
      <w:r>
        <w:rPr>
          <w:rFonts w:ascii="Courier" w:hAnsi="Courier"/>
          <w:sz w:val="24"/>
        </w:rPr>
        <w:t>Graeca-Gesellschaft</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19. - 20 Jh.</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 des Zivilkommissars von </w:t>
      </w:r>
      <w:r>
        <w:rPr>
          <w:rFonts w:ascii="Courier" w:hAnsi="Courier"/>
          <w:vanish/>
          <w:sz w:val="24"/>
        </w:rPr>
        <w:t>o[</w:t>
      </w:r>
      <w:r>
        <w:rPr>
          <w:rFonts w:ascii="Courier" w:hAnsi="Courier"/>
          <w:sz w:val="24"/>
        </w:rPr>
        <w:t>Reims</w:t>
      </w:r>
      <w:r>
        <w:rPr>
          <w:rFonts w:ascii="Courier" w:hAnsi="Courier"/>
          <w:vanish/>
          <w:sz w:val="24"/>
        </w:rPr>
        <w:t>]o</w:t>
      </w:r>
      <w:r>
        <w:rPr>
          <w:rFonts w:ascii="Courier" w:hAnsi="Courier"/>
          <w:sz w:val="24"/>
        </w:rPr>
        <w:t xml:space="preserve"> an den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Wollheim</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Fonseca</w:t>
      </w:r>
      <w:r>
        <w:rPr>
          <w:rFonts w:ascii="Courier" w:hAnsi="Courier"/>
          <w:vanish/>
          <w:sz w:val="24"/>
        </w:rPr>
        <w:t>}]p</w:t>
      </w:r>
      <w:r>
        <w:rPr>
          <w:rFonts w:ascii="Courier" w:hAnsi="Courier"/>
          <w:sz w:val="24"/>
        </w:rPr>
        <w:t xml:space="preserve"> wegen Herausgabe eines </w:t>
      </w:r>
      <w:r>
        <w:rPr>
          <w:rFonts w:ascii="Courier" w:hAnsi="Courier"/>
          <w:vanish/>
          <w:sz w:val="24"/>
        </w:rPr>
        <w:t>s[</w:t>
      </w:r>
      <w:r>
        <w:rPr>
          <w:rFonts w:ascii="Courier" w:hAnsi="Courier"/>
          <w:sz w:val="24"/>
        </w:rPr>
        <w:t>Moniteur officiel</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vanish/>
          <w:sz w:val="24"/>
        </w:rPr>
        <w:t>[2{</w:t>
      </w:r>
      <w:r>
        <w:rPr>
          <w:rFonts w:ascii="Courier" w:hAnsi="Courier"/>
          <w:sz w:val="24"/>
        </w:rPr>
        <w:t>Friedrich Wilhelm IV.</w:t>
      </w:r>
      <w:r>
        <w:rPr>
          <w:rFonts w:ascii="Courier" w:hAnsi="Courier"/>
          <w:vanish/>
          <w:sz w:val="24"/>
        </w:rPr>
        <w:t>}</w:t>
      </w:r>
      <w:r>
        <w:rPr>
          <w:rFonts w:ascii="Courier" w:hAnsi="Courier"/>
          <w:sz w:val="24"/>
        </w:rPr>
        <w:t xml:space="preserve"> </w:t>
      </w:r>
      <w:r>
        <w:rPr>
          <w:rFonts w:ascii="Courier" w:hAnsi="Courier"/>
          <w:vanish/>
          <w:sz w:val="24"/>
        </w:rPr>
        <w:t>3{&lt;preuß. König&gt;}]p</w:t>
      </w:r>
      <w:r>
        <w:rPr>
          <w:rFonts w:ascii="Courier" w:hAnsi="Courier"/>
          <w:sz w:val="24"/>
        </w:rPr>
        <w:t xml:space="preserve"> an die </w:t>
      </w:r>
      <w:r>
        <w:rPr>
          <w:rFonts w:ascii="Courier" w:hAnsi="Courier"/>
          <w:vanish/>
          <w:sz w:val="24"/>
        </w:rPr>
        <w:t>p[7{</w:t>
      </w:r>
      <w:r>
        <w:rPr>
          <w:rFonts w:ascii="Courier" w:hAnsi="Courier"/>
          <w:sz w:val="24"/>
        </w:rPr>
        <w:t>Minister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Mateuffel</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Simons</w:t>
      </w:r>
      <w:r>
        <w:rPr>
          <w:rFonts w:ascii="Courier" w:hAnsi="Courier"/>
          <w:vanish/>
          <w:sz w:val="24"/>
        </w:rPr>
        <w:t>}</w:t>
      </w:r>
      <w:r>
        <w:rPr>
          <w:rFonts w:ascii="Courier" w:hAnsi="Courier"/>
          <w:sz w:val="24"/>
        </w:rPr>
        <w:t xml:space="preserve"> </w:t>
      </w:r>
      <w:r>
        <w:rPr>
          <w:rFonts w:ascii="Courier" w:hAnsi="Courier"/>
          <w:vanish/>
          <w:sz w:val="24"/>
        </w:rPr>
        <w:t>7{&lt;preuß. Minister&gt;}]p</w:t>
      </w:r>
      <w:r>
        <w:rPr>
          <w:rFonts w:ascii="Courier" w:hAnsi="Courier"/>
          <w:sz w:val="24"/>
        </w:rPr>
        <w:t xml:space="preserve"> betr. Verordnung gegen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Sanssouci</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23.11.1849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Alfred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Kiderlen</w:t>
      </w:r>
      <w:r>
        <w:rPr>
          <w:rFonts w:ascii="Courier" w:hAnsi="Courier"/>
          <w:vanish/>
          <w:sz w:val="24"/>
        </w:rPr>
        <w:t>}</w:t>
      </w:r>
      <w:r>
        <w:rPr>
          <w:rFonts w:ascii="Courier" w:hAnsi="Courier"/>
          <w:sz w:val="24"/>
        </w:rPr>
        <w:t xml:space="preserve"> (</w:t>
      </w:r>
      <w:r>
        <w:rPr>
          <w:rFonts w:ascii="Courier" w:hAnsi="Courier"/>
          <w:vanish/>
          <w:sz w:val="24"/>
        </w:rPr>
        <w:t>9{</w:t>
      </w:r>
      <w:r>
        <w:rPr>
          <w:rFonts w:ascii="Courier" w:hAnsi="Courier"/>
          <w:sz w:val="24"/>
        </w:rPr>
        <w:t>Waechter</w:t>
      </w:r>
      <w:r>
        <w:rPr>
          <w:rFonts w:ascii="Courier" w:hAnsi="Courier"/>
          <w:vanish/>
          <w:sz w:val="24"/>
        </w:rPr>
        <w:t>}</w:t>
      </w:r>
      <w:r>
        <w:rPr>
          <w:rFonts w:ascii="Courier" w:hAnsi="Courier"/>
          <w:sz w:val="24"/>
        </w:rPr>
        <w:t>)</w:t>
      </w:r>
      <w:r>
        <w:rPr>
          <w:rFonts w:ascii="Courier" w:hAnsi="Courier"/>
          <w:vanish/>
          <w:sz w:val="24"/>
        </w:rPr>
        <w:t>]p</w:t>
      </w:r>
      <w:r>
        <w:rPr>
          <w:rFonts w:ascii="Courier" w:hAnsi="Courier"/>
          <w:sz w:val="24"/>
        </w:rPr>
        <w:t xml:space="preserve">) an </w:t>
      </w:r>
      <w:r>
        <w:rPr>
          <w:rFonts w:ascii="Courier" w:hAnsi="Courier"/>
          <w:vanish/>
          <w:sz w:val="24"/>
        </w:rPr>
        <w:t>p[7{</w:t>
      </w:r>
      <w:r>
        <w:rPr>
          <w:rFonts w:ascii="Courier" w:hAnsi="Courier"/>
          <w:sz w:val="24"/>
        </w:rPr>
        <w:t>Reichskanzler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Caprivi</w:t>
      </w:r>
      <w:r>
        <w:rPr>
          <w:rFonts w:ascii="Courier" w:hAnsi="Courier"/>
          <w:vanish/>
          <w:sz w:val="24"/>
        </w:rPr>
        <w:t>}]p</w:t>
      </w:r>
      <w:r>
        <w:rPr>
          <w:rFonts w:ascii="Courier" w:hAnsi="Courier"/>
          <w:sz w:val="24"/>
        </w:rPr>
        <w:t xml:space="preserve"> über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Waldersee</w:t>
      </w:r>
      <w:r>
        <w:rPr>
          <w:rFonts w:ascii="Courier" w:hAnsi="Courier"/>
          <w:vanish/>
          <w:sz w:val="24"/>
        </w:rPr>
        <w:t>}]p</w:t>
      </w:r>
      <w:r>
        <w:rPr>
          <w:rFonts w:ascii="Courier" w:hAnsi="Courier"/>
          <w:sz w:val="24"/>
        </w:rPr>
        <w:t xml:space="preserve"> und die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02.08.1892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Ergebnisbericht des </w:t>
      </w:r>
      <w:r>
        <w:rPr>
          <w:rFonts w:ascii="Courier" w:hAnsi="Courier"/>
          <w:vanish/>
          <w:sz w:val="24"/>
        </w:rPr>
        <w:t>p[7{</w:t>
      </w:r>
      <w:r>
        <w:rPr>
          <w:rFonts w:ascii="Courier" w:hAnsi="Courier"/>
          <w:sz w:val="24"/>
        </w:rPr>
        <w:t>SS-Scharführer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Gert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Kruse</w:t>
      </w:r>
      <w:r>
        <w:rPr>
          <w:rFonts w:ascii="Courier" w:hAnsi="Courier"/>
          <w:vanish/>
          <w:sz w:val="24"/>
        </w:rPr>
        <w:t>}]p</w:t>
      </w:r>
      <w:r>
        <w:rPr>
          <w:rFonts w:ascii="Courier" w:hAnsi="Courier"/>
          <w:sz w:val="24"/>
        </w:rPr>
        <w:t xml:space="preserve"> über die Durchsuchung der Räume des </w:t>
      </w:r>
      <w:r>
        <w:rPr>
          <w:rFonts w:ascii="Courier" w:hAnsi="Courier"/>
          <w:vanish/>
          <w:sz w:val="24"/>
        </w:rPr>
        <w:t>k[1{</w:t>
      </w:r>
      <w:r>
        <w:rPr>
          <w:rFonts w:ascii="Courier" w:hAnsi="Courier"/>
          <w:sz w:val="24"/>
        </w:rPr>
        <w:t>Pädagogischen Verlag</w:t>
      </w:r>
      <w:r>
        <w:rPr>
          <w:rFonts w:ascii="Courier" w:hAnsi="Courier"/>
          <w:vanish/>
          <w:sz w:val="24"/>
        </w:rPr>
        <w:t>}</w:t>
      </w:r>
      <w:r>
        <w:rPr>
          <w:rFonts w:ascii="Courier" w:hAnsi="Courier"/>
          <w:sz w:val="24"/>
        </w:rPr>
        <w:t xml:space="preserve">s in </w:t>
      </w:r>
      <w:r>
        <w:rPr>
          <w:rFonts w:ascii="Courier" w:hAnsi="Courier"/>
          <w:vanish/>
          <w:sz w:val="24"/>
        </w:rPr>
        <w:t>2</w:t>
      </w:r>
      <w:r>
        <w:rPr>
          <w:rFonts w:ascii="Courier" w:hAnsi="Courier"/>
          <w:vanish/>
          <w:sz w:val="24"/>
        </w:rPr>
        <w:t>{o[</w:t>
      </w:r>
      <w:r>
        <w:rPr>
          <w:rFonts w:ascii="Courier" w:hAnsi="Courier"/>
          <w:sz w:val="24"/>
        </w:rPr>
        <w:t>Düsseldorf</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10.01.1938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Auswärtigen Amtes an die </w:t>
      </w:r>
      <w:r>
        <w:rPr>
          <w:rFonts w:ascii="Courier" w:hAnsi="Courier"/>
          <w:vanish/>
          <w:sz w:val="24"/>
        </w:rPr>
        <w:t>t[o[</w:t>
      </w:r>
      <w:r>
        <w:rPr>
          <w:rFonts w:ascii="Courier" w:hAnsi="Courier"/>
          <w:sz w:val="24"/>
        </w:rPr>
        <w:t>Augsburg</w:t>
      </w:r>
      <w:r>
        <w:rPr>
          <w:rFonts w:ascii="Courier" w:hAnsi="Courier"/>
          <w:vanish/>
          <w:sz w:val="24"/>
        </w:rPr>
        <w:t>]o</w:t>
      </w:r>
      <w:r>
        <w:rPr>
          <w:rFonts w:ascii="Courier" w:hAnsi="Courier"/>
          <w:sz w:val="24"/>
        </w:rPr>
        <w:t>er Zeitung</w:t>
      </w:r>
      <w:r>
        <w:rPr>
          <w:rFonts w:ascii="Courier" w:hAnsi="Courier"/>
          <w:vanish/>
          <w:sz w:val="24"/>
        </w:rPr>
        <w:t>]t</w:t>
      </w:r>
      <w:r>
        <w:rPr>
          <w:rFonts w:ascii="Courier" w:hAnsi="Courier"/>
          <w:sz w:val="24"/>
        </w:rPr>
        <w:t xml:space="preserve"> wegen der schleswig-holsteinischen Frage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Herbert</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Bismarck</w:t>
      </w:r>
      <w:r>
        <w:rPr>
          <w:rFonts w:ascii="Courier" w:hAnsi="Courier"/>
          <w:vanish/>
          <w:sz w:val="24"/>
        </w:rPr>
        <w:t>}]p</w:t>
      </w:r>
      <w:r>
        <w:rPr>
          <w:rFonts w:ascii="Courier" w:hAnsi="Courier"/>
          <w:sz w:val="24"/>
        </w:rPr>
        <w:t xml:space="preserve"> an einen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wegen des Drucks seiner Reden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Schreiben des </w:t>
      </w:r>
      <w:r>
        <w:rPr>
          <w:rFonts w:ascii="Courier" w:hAnsi="Courier"/>
          <w:vanish/>
          <w:sz w:val="24"/>
        </w:rPr>
        <w:t>p[7{</w:t>
      </w:r>
      <w:r>
        <w:rPr>
          <w:rFonts w:ascii="Courier" w:hAnsi="Courier"/>
          <w:sz w:val="24"/>
        </w:rPr>
        <w:t>Archivdirektor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Tzschoppe</w:t>
      </w:r>
      <w:r>
        <w:rPr>
          <w:rFonts w:ascii="Courier" w:hAnsi="Courier"/>
          <w:vanish/>
          <w:sz w:val="24"/>
        </w:rPr>
        <w:t>}]p</w:t>
      </w:r>
      <w:r>
        <w:rPr>
          <w:rFonts w:ascii="Courier" w:hAnsi="Courier"/>
          <w:sz w:val="24"/>
        </w:rPr>
        <w:t xml:space="preserve"> an einen </w:t>
      </w:r>
      <w:r>
        <w:rPr>
          <w:rFonts w:ascii="Courier" w:hAnsi="Courier"/>
          <w:vanish/>
          <w:sz w:val="24"/>
        </w:rPr>
        <w:t>s[</w:t>
      </w:r>
      <w:r>
        <w:rPr>
          <w:rFonts w:ascii="Courier" w:hAnsi="Courier"/>
          <w:sz w:val="24"/>
        </w:rPr>
        <w:t>Buchhändler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Redaktion der "</w:t>
      </w:r>
      <w:r>
        <w:rPr>
          <w:rFonts w:ascii="Courier" w:hAnsi="Courier"/>
          <w:vanish/>
          <w:sz w:val="24"/>
        </w:rPr>
        <w:t>t[</w:t>
      </w:r>
      <w:r>
        <w:rPr>
          <w:rFonts w:ascii="Courier" w:hAnsi="Courier"/>
          <w:sz w:val="24"/>
        </w:rPr>
        <w:t>Kirchlichen Korrespondenz</w:t>
      </w:r>
      <w:r>
        <w:rPr>
          <w:rFonts w:ascii="Courier" w:hAnsi="Courier"/>
          <w:vanish/>
          <w:sz w:val="24"/>
        </w:rPr>
        <w:t>]t</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Fey</w:t>
      </w:r>
      <w:r>
        <w:rPr>
          <w:rFonts w:ascii="Courier" w:hAnsi="Courier"/>
          <w:vanish/>
          <w:sz w:val="24"/>
        </w:rPr>
        <w:t>}</w:t>
      </w:r>
      <w:r>
        <w:rPr>
          <w:rFonts w:ascii="Courier" w:hAnsi="Courier"/>
          <w:sz w:val="24"/>
        </w:rPr>
        <w:t xml:space="preserve"> </w:t>
      </w:r>
      <w:r>
        <w:rPr>
          <w:rFonts w:ascii="Courier" w:hAnsi="Courier"/>
          <w:vanish/>
          <w:sz w:val="24"/>
        </w:rPr>
        <w:t>6{&lt;Halle&gt;}]p</w:t>
      </w:r>
      <w:r>
        <w:rPr>
          <w:rFonts w:ascii="Courier" w:hAnsi="Courier"/>
          <w:sz w:val="24"/>
        </w:rPr>
        <w:t xml:space="preserve"> über den Altkatholizismus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824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Peters</w:t>
      </w:r>
      <w:r>
        <w:rPr>
          <w:rFonts w:ascii="Courier" w:hAnsi="Courier"/>
          <w:vanish/>
          <w:sz w:val="24"/>
        </w:rPr>
        <w:t>}]p</w:t>
      </w:r>
      <w:r>
        <w:rPr>
          <w:rFonts w:ascii="Courier" w:hAnsi="Courier"/>
          <w:sz w:val="24"/>
        </w:rPr>
        <w:t xml:space="preserve"> an die </w:t>
      </w:r>
      <w:r>
        <w:rPr>
          <w:rFonts w:ascii="Courier" w:hAnsi="Courier"/>
          <w:vanish/>
          <w:sz w:val="24"/>
        </w:rPr>
        <w:t>p[5{s[</w:t>
      </w:r>
      <w:r>
        <w:rPr>
          <w:rFonts w:ascii="Courier" w:hAnsi="Courier"/>
          <w:sz w:val="24"/>
        </w:rPr>
        <w:t>Redakteur</w:t>
      </w:r>
      <w:r>
        <w:rPr>
          <w:rFonts w:ascii="Courier" w:hAnsi="Courier"/>
          <w:vanish/>
          <w:sz w:val="24"/>
        </w:rPr>
        <w:t>]s}</w:t>
      </w:r>
      <w:r>
        <w:rPr>
          <w:rFonts w:ascii="Courier" w:hAnsi="Courier"/>
          <w:sz w:val="24"/>
        </w:rPr>
        <w:t xml:space="preserve">e </w:t>
      </w:r>
      <w:r>
        <w:rPr>
          <w:rFonts w:ascii="Courier" w:hAnsi="Courier"/>
          <w:vanish/>
          <w:sz w:val="24"/>
        </w:rPr>
        <w:t>1{</w:t>
      </w:r>
      <w:r>
        <w:rPr>
          <w:rFonts w:ascii="Courier" w:hAnsi="Courier"/>
          <w:sz w:val="24"/>
        </w:rPr>
        <w:t>Schweder</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&amp; </w:t>
      </w:r>
      <w:r>
        <w:rPr>
          <w:rFonts w:ascii="Courier" w:hAnsi="Courier"/>
          <w:vanish/>
          <w:sz w:val="24"/>
        </w:rPr>
        <w:t>p[1{</w:t>
      </w:r>
      <w:r>
        <w:rPr>
          <w:rFonts w:ascii="Courier" w:hAnsi="Courier"/>
          <w:sz w:val="24"/>
        </w:rPr>
        <w:t>Hertzsch</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w:t>
      </w:r>
      <w:r>
        <w:rPr>
          <w:rFonts w:ascii="Courier" w:hAnsi="Courier"/>
          <w:sz w:val="24"/>
        </w:rPr>
        <w:t xml:space="preserve"> </w:t>
      </w:r>
      <w:r>
        <w:rPr>
          <w:rFonts w:ascii="Courier" w:hAnsi="Courier"/>
          <w:vanish/>
          <w:sz w:val="24"/>
        </w:rPr>
        <w:t>5{&lt;Redakteur&gt;}]p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14.10.1907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927-14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Ludendorff</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Rudolf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Hofmann</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Kladderadatsch</w:t>
      </w:r>
      <w:r>
        <w:rPr>
          <w:rFonts w:ascii="Courier" w:hAnsi="Courier"/>
          <w:vanish/>
          <w:sz w:val="24"/>
        </w:rPr>
        <w:t>]t}]p</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o.D.</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1003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Handschriftliches Zirkular des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Arnold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Ruge</w:t>
      </w:r>
      <w:r>
        <w:rPr>
          <w:rFonts w:ascii="Courier" w:hAnsi="Courier"/>
          <w:vanish/>
          <w:sz w:val="24"/>
        </w:rPr>
        <w:t>}]p</w:t>
      </w:r>
      <w:r>
        <w:rPr>
          <w:rFonts w:ascii="Courier" w:hAnsi="Courier"/>
          <w:sz w:val="24"/>
        </w:rPr>
        <w:t xml:space="preserve"> vom 19.3.1865 betr. </w:t>
      </w:r>
      <w:r>
        <w:rPr>
          <w:rFonts w:ascii="Courier" w:hAnsi="Courier"/>
          <w:vanish/>
          <w:sz w:val="24"/>
        </w:rPr>
        <w:t>s[</w:t>
      </w:r>
      <w:r>
        <w:rPr>
          <w:rFonts w:ascii="Courier" w:hAnsi="Courier"/>
          <w:sz w:val="24"/>
        </w:rPr>
        <w:t>Pressefreiheit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1022 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Brief des </w:t>
      </w:r>
      <w:r>
        <w:rPr>
          <w:rFonts w:ascii="Courier" w:hAnsi="Courier"/>
          <w:vanish/>
          <w:sz w:val="24"/>
        </w:rPr>
        <w:t>p[5{</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Below</w:t>
      </w:r>
      <w:r>
        <w:rPr>
          <w:rFonts w:ascii="Courier" w:hAnsi="Courier"/>
          <w:vanish/>
          <w:sz w:val="24"/>
        </w:rPr>
        <w:t>}]p</w:t>
      </w:r>
      <w:r>
        <w:rPr>
          <w:rFonts w:ascii="Courier" w:hAnsi="Courier"/>
          <w:sz w:val="24"/>
        </w:rPr>
        <w:t xml:space="preserve"> an </w:t>
      </w:r>
      <w:r>
        <w:rPr>
          <w:rFonts w:ascii="Courier" w:hAnsi="Courier"/>
          <w:vanish/>
          <w:sz w:val="24"/>
        </w:rPr>
        <w:t>p[5{s[</w:t>
      </w:r>
      <w:r>
        <w:rPr>
          <w:rFonts w:ascii="Courier" w:hAnsi="Courier"/>
          <w:sz w:val="24"/>
        </w:rPr>
        <w:t>Hof- und Verl</w:t>
      </w:r>
      <w:r>
        <w:rPr>
          <w:rFonts w:ascii="Courier" w:hAnsi="Courier"/>
          <w:sz w:val="24"/>
        </w:rPr>
        <w:t>agsbuchhändler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Siegmund</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27.06.1915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Historische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Zeitungs-Halle</w:t>
      </w:r>
      <w:r>
        <w:rPr>
          <w:rFonts w:ascii="Courier" w:hAnsi="Courier"/>
          <w:vanish/>
          <w:sz w:val="24"/>
        </w:rPr>
        <w:t>]t</w:t>
      </w:r>
      <w:r>
        <w:rPr>
          <w:rFonts w:ascii="Courier" w:hAnsi="Courier"/>
          <w:sz w:val="24"/>
        </w:rPr>
        <w:t xml:space="preserve"> vom 10.11.1848 - 12.11.1848; </w:t>
      </w:r>
      <w:r>
        <w:rPr>
          <w:rFonts w:ascii="Courier" w:hAnsi="Courier"/>
          <w:vanish/>
          <w:sz w:val="24"/>
        </w:rPr>
        <w:t>t[o[</w:t>
      </w:r>
      <w:r>
        <w:rPr>
          <w:rFonts w:ascii="Courier" w:hAnsi="Courier"/>
          <w:sz w:val="24"/>
        </w:rPr>
        <w:t>Leipzig</w:t>
      </w:r>
      <w:r>
        <w:rPr>
          <w:rFonts w:ascii="Courier" w:hAnsi="Courier"/>
          <w:vanish/>
          <w:sz w:val="24"/>
        </w:rPr>
        <w:t>]o</w:t>
      </w:r>
      <w:r>
        <w:rPr>
          <w:rFonts w:ascii="Courier" w:hAnsi="Courier"/>
          <w:sz w:val="24"/>
        </w:rPr>
        <w:t>er Zeitung</w:t>
      </w:r>
      <w:r>
        <w:rPr>
          <w:rFonts w:ascii="Courier" w:hAnsi="Courier"/>
          <w:vanish/>
          <w:sz w:val="24"/>
        </w:rPr>
        <w:t>]t</w:t>
      </w:r>
      <w:r>
        <w:rPr>
          <w:rFonts w:ascii="Courier" w:hAnsi="Courier"/>
          <w:sz w:val="24"/>
        </w:rPr>
        <w:t xml:space="preserve"> vom 31.07.1849; </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sz w:val="24"/>
        </w:rPr>
        <w:t xml:space="preserve"> vom 02.03.1860 (Beiblatt)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1848 - 1860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Druckschriften aus der Geschichte des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Sachsen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1815 - 1816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1120a)</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von Druckschriften, handschriftlichen Aufzeichnungen u.a. z. größten Teil aus </w:t>
      </w:r>
      <w:r>
        <w:rPr>
          <w:rFonts w:ascii="Courier" w:hAnsi="Courier"/>
          <w:vanish/>
          <w:sz w:val="24"/>
        </w:rPr>
        <w:t>o[</w:t>
      </w:r>
      <w:r>
        <w:rPr>
          <w:rFonts w:ascii="Courier" w:hAnsi="Courier"/>
          <w:sz w:val="24"/>
        </w:rPr>
        <w:t>Liegnitz</w:t>
      </w:r>
      <w:r>
        <w:rPr>
          <w:rFonts w:ascii="Courier" w:hAnsi="Courier"/>
          <w:vanish/>
          <w:sz w:val="24"/>
        </w:rPr>
        <w:t>]o</w:t>
      </w:r>
      <w:r>
        <w:rPr>
          <w:rFonts w:ascii="Courier" w:hAnsi="Courier"/>
          <w:sz w:val="24"/>
        </w:rPr>
        <w:t xml:space="preserve"> u</w:t>
      </w:r>
      <w:r>
        <w:rPr>
          <w:rFonts w:ascii="Courier" w:hAnsi="Courier"/>
          <w:sz w:val="24"/>
        </w:rPr>
        <w:t xml:space="preserve">nd </w:t>
      </w:r>
      <w:r>
        <w:rPr>
          <w:rFonts w:ascii="Courier" w:hAnsi="Courier"/>
          <w:vanish/>
          <w:sz w:val="24"/>
        </w:rPr>
        <w:t>o[</w:t>
      </w:r>
      <w:r>
        <w:rPr>
          <w:rFonts w:ascii="Courier" w:hAnsi="Courier"/>
          <w:sz w:val="24"/>
        </w:rPr>
        <w:t>Glogau</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ca.1800 - ca.1830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Bruchstücke der Korrespondenz des </w:t>
      </w:r>
      <w:r>
        <w:rPr>
          <w:rFonts w:ascii="Courier" w:hAnsi="Courier"/>
          <w:vanish/>
          <w:sz w:val="24"/>
        </w:rPr>
        <w:t>k[s[</w:t>
      </w:r>
      <w:r>
        <w:rPr>
          <w:rFonts w:ascii="Courier" w:hAnsi="Courier"/>
          <w:sz w:val="24"/>
        </w:rPr>
        <w:t>Verlag</w:t>
      </w:r>
      <w:r>
        <w:rPr>
          <w:rFonts w:ascii="Courier" w:hAnsi="Courier"/>
          <w:vanish/>
          <w:sz w:val="24"/>
        </w:rPr>
        <w:t>]s</w:t>
      </w:r>
      <w:r>
        <w:rPr>
          <w:rFonts w:ascii="Courier" w:hAnsi="Courier"/>
          <w:sz w:val="24"/>
        </w:rPr>
        <w:t xml:space="preserve">s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Vahlen</w:t>
      </w:r>
      <w:r>
        <w:rPr>
          <w:rFonts w:ascii="Courier" w:hAnsi="Courier"/>
          <w:vanish/>
          <w:sz w:val="24"/>
        </w:rPr>
        <w:t>}]p]k</w:t>
      </w:r>
      <w:r>
        <w:rPr>
          <w:rFonts w:ascii="Courier" w:hAnsi="Courier"/>
          <w:sz w:val="24"/>
        </w:rPr>
        <w:t xml:space="preserve"> mit verschiedenen </w:t>
      </w:r>
      <w:r>
        <w:rPr>
          <w:rFonts w:ascii="Courier" w:hAnsi="Courier"/>
          <w:vanish/>
          <w:sz w:val="24"/>
        </w:rPr>
        <w:t>s[</w:t>
      </w:r>
      <w:r>
        <w:rPr>
          <w:rFonts w:ascii="Courier" w:hAnsi="Courier"/>
          <w:sz w:val="24"/>
        </w:rPr>
        <w:t>Autor</w:t>
      </w:r>
      <w:r>
        <w:rPr>
          <w:rFonts w:ascii="Courier" w:hAnsi="Courier"/>
          <w:vanish/>
          <w:sz w:val="24"/>
        </w:rPr>
        <w:t>]s</w:t>
      </w:r>
      <w:r>
        <w:rPr>
          <w:rFonts w:ascii="Courier" w:hAnsi="Courier"/>
          <w:sz w:val="24"/>
        </w:rPr>
        <w:t xml:space="preserve">en des </w:t>
      </w:r>
      <w:r>
        <w:rPr>
          <w:rFonts w:ascii="Courier" w:hAnsi="Courier"/>
          <w:vanish/>
          <w:sz w:val="24"/>
        </w:rPr>
        <w:t>t[</w:t>
      </w:r>
      <w:r>
        <w:rPr>
          <w:rFonts w:ascii="Courier" w:hAnsi="Courier"/>
          <w:sz w:val="24"/>
        </w:rPr>
        <w:t>Rechtsvergleichenden Staatswörterbuch</w:t>
      </w:r>
      <w:r>
        <w:rPr>
          <w:rFonts w:ascii="Courier" w:hAnsi="Courier"/>
          <w:vanish/>
          <w:sz w:val="24"/>
        </w:rPr>
        <w:t>]t</w:t>
      </w:r>
      <w:r>
        <w:rPr>
          <w:rFonts w:ascii="Courier" w:hAnsi="Courier"/>
          <w:sz w:val="24"/>
        </w:rPr>
        <w:t xml:space="preserve">s, dabei </w:t>
      </w:r>
      <w:r>
        <w:rPr>
          <w:rFonts w:ascii="Courier" w:hAnsi="Courier"/>
          <w:vanish/>
          <w:sz w:val="24"/>
        </w:rPr>
        <w:t>p[</w:t>
      </w:r>
      <w:r>
        <w:rPr>
          <w:rFonts w:ascii="Courier" w:hAnsi="Courier"/>
          <w:sz w:val="24"/>
        </w:rPr>
        <w:t>Simons</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Schlegelberger</w:t>
      </w:r>
      <w:r>
        <w:rPr>
          <w:rFonts w:ascii="Courier" w:hAnsi="Courier"/>
          <w:vanish/>
          <w:sz w:val="24"/>
        </w:rPr>
        <w:t>}</w:t>
      </w:r>
      <w:r>
        <w:rPr>
          <w:rFonts w:ascii="Courier" w:hAnsi="Courier"/>
          <w:sz w:val="24"/>
        </w:rPr>
        <w:t xml:space="preserve"> </w:t>
      </w:r>
      <w:r>
        <w:rPr>
          <w:rFonts w:ascii="Courier" w:hAnsi="Courier"/>
          <w:vanish/>
          <w:sz w:val="24"/>
        </w:rPr>
        <w:t>7{&lt;Staatssekretär im Justizministerium&gt;}]p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 von </w:t>
      </w:r>
      <w:r>
        <w:rPr>
          <w:rFonts w:ascii="Courier" w:hAnsi="Courier"/>
          <w:vanish/>
          <w:sz w:val="24"/>
        </w:rPr>
        <w:t>p[7{</w:t>
      </w:r>
      <w:r>
        <w:rPr>
          <w:rFonts w:ascii="Courier" w:hAnsi="Courier"/>
          <w:sz w:val="24"/>
        </w:rPr>
        <w:t>Oberstleutnant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Raekmann</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Genf</w:t>
      </w:r>
      <w:r>
        <w:rPr>
          <w:rFonts w:ascii="Courier" w:hAnsi="Courier"/>
          <w:vanish/>
          <w:sz w:val="24"/>
        </w:rPr>
        <w:t>]o}]p</w:t>
      </w:r>
      <w:r>
        <w:rPr>
          <w:rFonts w:ascii="Courier" w:hAnsi="Courier"/>
          <w:sz w:val="24"/>
        </w:rPr>
        <w:t xml:space="preserve"> an </w:t>
      </w:r>
      <w:r>
        <w:rPr>
          <w:rFonts w:ascii="Courier" w:hAnsi="Courier"/>
          <w:vanish/>
          <w:sz w:val="24"/>
        </w:rPr>
        <w:t>p[2{</w:t>
      </w:r>
      <w:r>
        <w:rPr>
          <w:rFonts w:ascii="Courier" w:hAnsi="Courier"/>
          <w:sz w:val="24"/>
        </w:rPr>
        <w:t>Ferdinand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Lassalle</w:t>
      </w:r>
      <w:r>
        <w:rPr>
          <w:rFonts w:ascii="Courier" w:hAnsi="Courier"/>
          <w:vanish/>
          <w:sz w:val="24"/>
        </w:rPr>
        <w:t>}]p</w:t>
      </w:r>
      <w:r>
        <w:rPr>
          <w:rFonts w:ascii="Courier" w:hAnsi="Courier"/>
          <w:sz w:val="24"/>
        </w:rPr>
        <w:t xml:space="preserve"> betr.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Völkerbund</w:t>
      </w:r>
      <w:r>
        <w:rPr>
          <w:rFonts w:ascii="Courier" w:hAnsi="Courier"/>
          <w:vanish/>
          <w:sz w:val="24"/>
        </w:rPr>
        <w:t>}]t</w:t>
      </w:r>
      <w:r>
        <w:rPr>
          <w:rFonts w:ascii="Courier" w:hAnsi="Courier"/>
          <w:sz w:val="24"/>
        </w:rPr>
        <w:t>" (Inhalt und Mitarbeit)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20.03.1850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1384</w:t>
      </w:r>
    </w:p>
    <w:p w:rsidR="00000000" w:rsidRDefault="000409B4">
      <w:pPr>
        <w:tabs>
          <w:tab w:val="left" w:pos="1134"/>
        </w:tabs>
        <w:spacing w:line="240" w:lineRule="exact"/>
        <w:ind w:left="1134" w:hanging="1134"/>
        <w:rPr>
          <w:rFonts w:ascii="Courier" w:hAnsi="Courier"/>
          <w:vanish/>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B</w:t>
      </w:r>
      <w:r>
        <w:rPr>
          <w:rFonts w:ascii="Courier" w:hAnsi="Courier"/>
          <w:sz w:val="24"/>
        </w:rPr>
        <w:t>. J .A.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]s}]p</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Quittung über 1 Taler als Halbjahresbeitrag zur Gesellschaftskasse des </w:t>
      </w:r>
      <w:r>
        <w:rPr>
          <w:rFonts w:ascii="Courier" w:hAnsi="Courier"/>
          <w:vanish/>
          <w:sz w:val="24"/>
        </w:rPr>
        <w:t>k[1{</w:t>
      </w:r>
      <w:r>
        <w:rPr>
          <w:rFonts w:ascii="Courier" w:hAnsi="Courier"/>
          <w:sz w:val="24"/>
        </w:rPr>
        <w:t>Literaten-Verein</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 xml:space="preserve">zu </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für </w:t>
      </w:r>
      <w:r>
        <w:rPr>
          <w:rFonts w:ascii="Courier" w:hAnsi="Courier"/>
          <w:vanish/>
          <w:sz w:val="24"/>
        </w:rPr>
        <w:t>p[2{</w:t>
      </w:r>
      <w:r>
        <w:rPr>
          <w:rFonts w:ascii="Courier" w:hAnsi="Courier"/>
          <w:sz w:val="24"/>
        </w:rPr>
        <w:t>J.B.</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Schier</w:t>
      </w:r>
      <w:r>
        <w:rPr>
          <w:rFonts w:ascii="Courier" w:hAnsi="Courier"/>
          <w:vanish/>
          <w:sz w:val="24"/>
        </w:rPr>
        <w:t>}]p</w:t>
      </w:r>
      <w:r>
        <w:rPr>
          <w:rFonts w:ascii="Courier" w:hAnsi="Courier"/>
          <w:sz w:val="24"/>
        </w:rPr>
        <w:t xml:space="preserve">, ausgestellt durch den Kassierer </w:t>
      </w:r>
      <w:r>
        <w:rPr>
          <w:rFonts w:ascii="Courier" w:hAnsi="Courier"/>
          <w:vanish/>
          <w:sz w:val="24"/>
        </w:rPr>
        <w:t>p[2{</w:t>
      </w:r>
      <w:r>
        <w:rPr>
          <w:rFonts w:ascii="Courier" w:hAnsi="Courier"/>
          <w:sz w:val="24"/>
        </w:rPr>
        <w:t>Robert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Blum</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29.09.1843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1539a)</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Friedrich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Jahn</w:t>
      </w:r>
      <w:r>
        <w:rPr>
          <w:rFonts w:ascii="Courier" w:hAnsi="Courier"/>
          <w:vanish/>
          <w:sz w:val="24"/>
        </w:rPr>
        <w:t>}]p</w:t>
      </w:r>
      <w:r>
        <w:rPr>
          <w:rFonts w:ascii="Courier" w:hAnsi="Courier"/>
          <w:sz w:val="24"/>
        </w:rPr>
        <w:t xml:space="preserve"> an </w:t>
      </w:r>
      <w:r>
        <w:rPr>
          <w:rFonts w:ascii="Courier" w:hAnsi="Courier"/>
          <w:vanish/>
          <w:sz w:val="24"/>
        </w:rPr>
        <w:t>p[1{</w:t>
      </w:r>
      <w:r>
        <w:rPr>
          <w:rFonts w:ascii="Courier" w:hAnsi="Courier"/>
          <w:sz w:val="24"/>
        </w:rPr>
        <w:t>Häßler</w:t>
      </w:r>
      <w:r>
        <w:rPr>
          <w:rFonts w:ascii="Courier" w:hAnsi="Courier"/>
          <w:vanish/>
          <w:sz w:val="24"/>
        </w:rPr>
        <w:t>}</w:t>
      </w:r>
      <w:r>
        <w:rPr>
          <w:rFonts w:ascii="Courier" w:hAnsi="Courier"/>
          <w:sz w:val="24"/>
        </w:rPr>
        <w:t>, "</w:t>
      </w:r>
      <w:r>
        <w:rPr>
          <w:rFonts w:ascii="Courier" w:hAnsi="Courier"/>
          <w:vanish/>
          <w:sz w:val="24"/>
        </w:rPr>
        <w:t>7{</w:t>
      </w:r>
      <w:r>
        <w:rPr>
          <w:rFonts w:ascii="Courier" w:hAnsi="Courier"/>
          <w:sz w:val="24"/>
        </w:rPr>
        <w:t>Herausgeber mehrerer weitgelesener Blätter</w:t>
      </w:r>
      <w:r>
        <w:rPr>
          <w:rFonts w:ascii="Courier" w:hAnsi="Courier"/>
          <w:vanish/>
          <w:sz w:val="24"/>
        </w:rPr>
        <w:t>}]p</w:t>
      </w:r>
      <w:r>
        <w:rPr>
          <w:rFonts w:ascii="Courier" w:hAnsi="Courier"/>
          <w:sz w:val="24"/>
        </w:rPr>
        <w:t>" wegen Entgegennahme einer vielleicht politisch gefährlichen Sendung und verzögerter Auslieferung seiner "</w:t>
      </w:r>
      <w:r>
        <w:rPr>
          <w:rFonts w:ascii="Courier" w:hAnsi="Courier"/>
          <w:vanish/>
          <w:sz w:val="24"/>
        </w:rPr>
        <w:t>t[</w:t>
      </w:r>
      <w:r>
        <w:rPr>
          <w:rFonts w:ascii="Courier" w:hAnsi="Courier"/>
          <w:sz w:val="24"/>
        </w:rPr>
        <w:t>Briefe an die Auswanderer</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24.05.1833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1543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Klettke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Redaktionsmitglied der </w:t>
      </w:r>
      <w:r>
        <w:rPr>
          <w:rFonts w:ascii="Courier" w:hAnsi="Courier"/>
          <w:vanish/>
          <w:sz w:val="24"/>
        </w:rPr>
        <w:t>t[</w:t>
      </w:r>
      <w:r>
        <w:rPr>
          <w:rFonts w:ascii="Courier" w:hAnsi="Courier"/>
          <w:sz w:val="24"/>
        </w:rPr>
        <w:t>Vossischen Zeitung</w:t>
      </w:r>
      <w:r>
        <w:rPr>
          <w:rFonts w:ascii="Courier" w:hAnsi="Courier"/>
          <w:vanish/>
          <w:sz w:val="24"/>
        </w:rPr>
        <w:t>]t}]p</w:t>
      </w:r>
      <w:r>
        <w:rPr>
          <w:rFonts w:ascii="Courier" w:hAnsi="Courier"/>
          <w:sz w:val="24"/>
        </w:rPr>
        <w:t xml:space="preserve"> an einen ungenannten Professor, Mitglied des </w:t>
      </w:r>
      <w:r>
        <w:rPr>
          <w:rFonts w:ascii="Courier" w:hAnsi="Courier"/>
          <w:vanish/>
          <w:sz w:val="24"/>
        </w:rPr>
        <w:t>k[</w:t>
      </w:r>
      <w:r>
        <w:rPr>
          <w:rFonts w:ascii="Courier" w:hAnsi="Courier"/>
          <w:sz w:val="24"/>
        </w:rPr>
        <w:t>Lindner-Komitee</w:t>
      </w:r>
      <w:r>
        <w:rPr>
          <w:rFonts w:ascii="Courier" w:hAnsi="Courier"/>
          <w:vanish/>
          <w:sz w:val="24"/>
        </w:rPr>
        <w:t>]k</w:t>
      </w:r>
      <w:r>
        <w:rPr>
          <w:rFonts w:ascii="Courier" w:hAnsi="Courier"/>
          <w:sz w:val="24"/>
        </w:rPr>
        <w:t xml:space="preserve">s wegen Errichtung und Finanzierung eines Gedächtnissteins für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Lindner</w:t>
      </w:r>
      <w:r>
        <w:rPr>
          <w:rFonts w:ascii="Courier" w:hAnsi="Courier"/>
          <w:vanish/>
          <w:sz w:val="24"/>
        </w:rPr>
        <w:t>}]p</w:t>
      </w:r>
      <w:r>
        <w:rPr>
          <w:rFonts w:ascii="Courier" w:hAnsi="Courier"/>
          <w:sz w:val="24"/>
        </w:rPr>
        <w:t>, posthumer Herausgabe von Lindners "</w:t>
      </w:r>
      <w:r>
        <w:rPr>
          <w:rFonts w:ascii="Courier" w:hAnsi="Courier"/>
          <w:vanish/>
          <w:sz w:val="24"/>
        </w:rPr>
        <w:t>t[</w:t>
      </w:r>
      <w:r>
        <w:rPr>
          <w:rFonts w:ascii="Courier" w:hAnsi="Courier"/>
          <w:sz w:val="24"/>
        </w:rPr>
        <w:t>Die Liedkomposition im 18. Jahrhundert</w:t>
      </w:r>
      <w:r>
        <w:rPr>
          <w:rFonts w:ascii="Courier" w:hAnsi="Courier"/>
          <w:vanish/>
          <w:sz w:val="24"/>
        </w:rPr>
        <w:t>]t</w:t>
      </w:r>
      <w:r>
        <w:rPr>
          <w:rFonts w:ascii="Courier" w:hAnsi="Courier"/>
          <w:sz w:val="24"/>
        </w:rPr>
        <w:t xml:space="preserve">" und deren Finanzierung durch Komitee-Beiträge und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29.10.1868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1552c)</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Edwin Erich</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Mante</w:t>
      </w:r>
      <w:r>
        <w:rPr>
          <w:rFonts w:ascii="Courier" w:hAnsi="Courier"/>
          <w:sz w:val="24"/>
        </w:rPr>
        <w:t>uffel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Krossen</w:t>
      </w:r>
      <w:r>
        <w:rPr>
          <w:rFonts w:ascii="Courier" w:hAnsi="Courier"/>
          <w:vanish/>
          <w:sz w:val="24"/>
        </w:rPr>
        <w:t>]o}]p</w:t>
      </w:r>
      <w:r>
        <w:rPr>
          <w:rFonts w:ascii="Courier" w:hAnsi="Courier"/>
          <w:sz w:val="24"/>
        </w:rPr>
        <w:t xml:space="preserve">, Bestellung an die </w:t>
      </w:r>
      <w:r>
        <w:rPr>
          <w:rFonts w:ascii="Courier" w:hAnsi="Courier"/>
          <w:vanish/>
          <w:sz w:val="24"/>
        </w:rPr>
        <w:t>k[1{p[1{</w:t>
      </w:r>
      <w:r>
        <w:rPr>
          <w:rFonts w:ascii="Courier" w:hAnsi="Courier"/>
          <w:sz w:val="24"/>
        </w:rPr>
        <w:t>Besser</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sche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13.12.1875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VIII/c/104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Eduard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Trewendt</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2 Stammbuchkassetten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1834 - 1842</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Wahrscheinlich in einen anderen Bestand, früher: 1043/3</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109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 Staatsbank (Seehandlung)</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109, Preußische Staatsbank (Seehandlung)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1755 - 1945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(5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Zentralverwaltung \ Personalia \ Allgem</w:t>
      </w:r>
      <w:r>
        <w:rPr>
          <w:rFonts w:ascii="Courier" w:hAnsi="Courier"/>
          <w:sz w:val="24"/>
        </w:rPr>
        <w:t>eines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Zentralverwaltung \ Personalia \ 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3280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48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Redaktion des </w:t>
      </w:r>
      <w:r>
        <w:rPr>
          <w:rFonts w:ascii="Courier" w:hAnsi="Courier"/>
          <w:vanish/>
          <w:sz w:val="24"/>
        </w:rPr>
        <w:t>s[1{</w:t>
      </w:r>
      <w:r>
        <w:rPr>
          <w:rFonts w:ascii="Courier" w:hAnsi="Courier"/>
          <w:sz w:val="24"/>
        </w:rPr>
        <w:t>Adreßkalender</w:t>
      </w:r>
      <w:r>
        <w:rPr>
          <w:rFonts w:ascii="Courier" w:hAnsi="Courier"/>
          <w:vanish/>
          <w:sz w:val="24"/>
        </w:rPr>
        <w:t>}</w:t>
      </w:r>
      <w:r>
        <w:rPr>
          <w:rFonts w:ascii="Courier" w:hAnsi="Courier"/>
          <w:sz w:val="24"/>
        </w:rPr>
        <w:t xml:space="preserve">s für </w:t>
      </w:r>
      <w:r>
        <w:rPr>
          <w:rFonts w:ascii="Courier" w:hAnsi="Courier"/>
          <w:vanish/>
          <w:sz w:val="24"/>
        </w:rPr>
        <w:t>2{o[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Potsdam</w:t>
      </w:r>
      <w:r>
        <w:rPr>
          <w:rFonts w:ascii="Courier" w:hAnsi="Courier"/>
          <w:vanish/>
          <w:sz w:val="24"/>
        </w:rPr>
        <w:t>]o}]s</w:t>
      </w:r>
      <w:r>
        <w:rPr>
          <w:rFonts w:ascii="Courier" w:hAnsi="Courier"/>
          <w:sz w:val="24"/>
        </w:rPr>
        <w:t xml:space="preserve">, sowie des </w:t>
      </w:r>
      <w:r>
        <w:rPr>
          <w:rFonts w:ascii="Courier" w:hAnsi="Courier"/>
          <w:vanish/>
          <w:sz w:val="24"/>
        </w:rPr>
        <w:t>s[</w:t>
      </w:r>
      <w:r>
        <w:rPr>
          <w:rFonts w:ascii="Courier" w:hAnsi="Courier"/>
          <w:sz w:val="24"/>
        </w:rPr>
        <w:t>Hof- und Staatshandbuch</w:t>
      </w:r>
      <w:r>
        <w:rPr>
          <w:rFonts w:ascii="Courier" w:hAnsi="Courier"/>
          <w:vanish/>
          <w:sz w:val="24"/>
        </w:rPr>
        <w:t>]s</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Bankgeschäfte \ Darlehen an Privatpersonen und Firmen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Bankgeschäfte \ Darlehen an Privatpersonen und Firmen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4041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c/o II 418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407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Darlehen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7{</w:t>
      </w:r>
      <w:r>
        <w:rPr>
          <w:rFonts w:ascii="Courier" w:hAnsi="Courier"/>
          <w:sz w:val="24"/>
        </w:rPr>
        <w:t>Stadtrat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Riedel</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1859 - 1861</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184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Preußisches Oberverwa</w:t>
      </w:r>
      <w:r>
        <w:rPr>
          <w:rFonts w:ascii="Courier" w:hAnsi="Courier"/>
          <w:sz w:val="24"/>
        </w:rPr>
        <w:t>ltungsgericht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184 Preußisches Oberverwaltungsgericht</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1875 - 1944</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Präsidialregistratur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Präsidialregistratur</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 1</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524 - 526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 Nr.8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Erwerbung der </w:t>
      </w:r>
      <w:r>
        <w:rPr>
          <w:rFonts w:ascii="Courier" w:hAnsi="Courier"/>
          <w:vanish/>
          <w:sz w:val="24"/>
        </w:rPr>
        <w:t>s[</w:t>
      </w:r>
      <w:r>
        <w:rPr>
          <w:rFonts w:ascii="Courier" w:hAnsi="Courier"/>
          <w:sz w:val="24"/>
        </w:rPr>
        <w:t>Amtsbibliothek des Oberverwaltungsgerichts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Bücherbeschaffung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1930 - 1941</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 Bd.II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um Überlassung von </w:t>
      </w:r>
      <w:r>
        <w:rPr>
          <w:rFonts w:ascii="Courier" w:hAnsi="Courier"/>
          <w:vanish/>
          <w:sz w:val="24"/>
        </w:rPr>
        <w:t>s[3{</w:t>
      </w:r>
      <w:r>
        <w:rPr>
          <w:rFonts w:ascii="Courier" w:hAnsi="Courier"/>
          <w:sz w:val="24"/>
        </w:rPr>
        <w:t>Entscheidungen des Oberverwaltungsgerichts</w:t>
      </w:r>
      <w:r>
        <w:rPr>
          <w:rFonts w:ascii="Courier" w:hAnsi="Courier"/>
          <w:vanish/>
          <w:sz w:val="24"/>
        </w:rPr>
        <w:t>}</w:t>
      </w:r>
      <w:r>
        <w:rPr>
          <w:rFonts w:ascii="Courier" w:hAnsi="Courier"/>
          <w:sz w:val="24"/>
        </w:rPr>
        <w:t xml:space="preserve"> zu </w:t>
      </w:r>
      <w:r>
        <w:rPr>
          <w:rFonts w:ascii="Courier" w:hAnsi="Courier"/>
          <w:vanish/>
          <w:sz w:val="24"/>
        </w:rPr>
        <w:t>1{</w:t>
      </w:r>
      <w:r>
        <w:rPr>
          <w:rFonts w:ascii="Courier" w:hAnsi="Courier"/>
          <w:sz w:val="24"/>
        </w:rPr>
        <w:t>literarische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Zwecke</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Abt.V, Nr.57, Bd.1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Änderung des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Plenarregistratur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Plenarregistratur</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Bde. 2 und 3 / Alphabetische Inhaltsverzeichnisse zu den nach Material geordneten Entscheidungen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1663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XI, Nr.33, Bd.I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der Entscheidungen in Sachen </w:t>
      </w:r>
      <w:r>
        <w:rPr>
          <w:rFonts w:ascii="Courier" w:hAnsi="Courier"/>
          <w:vanish/>
          <w:sz w:val="24"/>
        </w:rPr>
        <w:t>s[2{</w:t>
      </w:r>
      <w:r>
        <w:rPr>
          <w:rFonts w:ascii="Courier" w:hAnsi="Courier"/>
          <w:sz w:val="24"/>
        </w:rPr>
        <w:t>Feilbieten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auf öffentlichen Wegen</w:t>
      </w:r>
      <w:r>
        <w:rPr>
          <w:rFonts w:ascii="Courier" w:hAnsi="Courier"/>
          <w:vanish/>
          <w:sz w:val="24"/>
        </w:rPr>
        <w:t>}]s</w:t>
      </w:r>
      <w:r>
        <w:rPr>
          <w:rFonts w:ascii="Courier" w:hAnsi="Courier"/>
          <w:sz w:val="24"/>
        </w:rPr>
        <w:t xml:space="preserve"> pp. (Par. 43 </w:t>
      </w:r>
      <w:r>
        <w:rPr>
          <w:rFonts w:ascii="Courier" w:hAnsi="Courier"/>
          <w:vanish/>
          <w:sz w:val="24"/>
        </w:rPr>
        <w:t>s[</w:t>
      </w:r>
      <w:r>
        <w:rPr>
          <w:rFonts w:ascii="Courier" w:hAnsi="Courier"/>
          <w:sz w:val="24"/>
        </w:rPr>
        <w:t>R</w:t>
      </w:r>
      <w:r>
        <w:rPr>
          <w:rFonts w:ascii="Courier" w:hAnsi="Courier"/>
          <w:vanish/>
          <w:sz w:val="24"/>
        </w:rPr>
        <w:t>&lt;eichsgewerbeordnung&gt;]s</w:t>
      </w:r>
      <w:r>
        <w:rPr>
          <w:rFonts w:ascii="Courier" w:hAnsi="Courier"/>
          <w:sz w:val="24"/>
        </w:rPr>
        <w:t>.G.O.)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1664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XI, Nr.33, Bd.I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w:t>
      </w:r>
      <w:r>
        <w:rPr>
          <w:rFonts w:ascii="Courier" w:hAnsi="Courier"/>
          <w:sz w:val="24"/>
        </w:rPr>
        <w:t xml:space="preserve"> S. 215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Sachverzeichnis (Rotulus) zu den Entscheidungen des Oberverwaltungsgerichts in Sachen </w:t>
      </w:r>
      <w:r>
        <w:rPr>
          <w:rFonts w:ascii="Courier" w:hAnsi="Courier"/>
          <w:vanish/>
          <w:sz w:val="24"/>
        </w:rPr>
        <w:t>s[2{</w:t>
      </w:r>
      <w:r>
        <w:rPr>
          <w:rFonts w:ascii="Courier" w:hAnsi="Courier"/>
          <w:sz w:val="24"/>
        </w:rPr>
        <w:t>Feilbieten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pp.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1668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XI, Nr.35, Bd.I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Sammlung der Entscheidungen in Sachen </w:t>
      </w:r>
      <w:r>
        <w:rPr>
          <w:rFonts w:ascii="Courier" w:hAnsi="Courier"/>
          <w:vanish/>
          <w:sz w:val="24"/>
        </w:rPr>
        <w:t>s[</w:t>
      </w:r>
      <w:r>
        <w:rPr>
          <w:rFonts w:ascii="Courier" w:hAnsi="Courier"/>
          <w:sz w:val="24"/>
        </w:rPr>
        <w:t>Druckschriftverzeichnis</w:t>
      </w:r>
      <w:r>
        <w:rPr>
          <w:rFonts w:ascii="Courier" w:hAnsi="Courier"/>
          <w:vanish/>
          <w:sz w:val="24"/>
        </w:rPr>
        <w:t>]s</w:t>
      </w:r>
      <w:r>
        <w:rPr>
          <w:rFonts w:ascii="Courier" w:hAnsi="Courier"/>
          <w:sz w:val="24"/>
        </w:rPr>
        <w:t xml:space="preserve">se (Par. 56/4, 63 </w:t>
      </w:r>
      <w:r>
        <w:rPr>
          <w:rFonts w:ascii="Courier" w:hAnsi="Courier"/>
          <w:vanish/>
          <w:sz w:val="24"/>
        </w:rPr>
        <w:t>s[</w:t>
      </w:r>
      <w:r>
        <w:rPr>
          <w:rFonts w:ascii="Courier" w:hAnsi="Courier"/>
          <w:sz w:val="24"/>
        </w:rPr>
        <w:t>R</w:t>
      </w:r>
      <w:r>
        <w:rPr>
          <w:rFonts w:ascii="Courier" w:hAnsi="Courier"/>
          <w:vanish/>
          <w:sz w:val="24"/>
        </w:rPr>
        <w:t>&lt;eichsgewerbeordnung&gt;]s</w:t>
      </w:r>
      <w:r>
        <w:rPr>
          <w:rFonts w:ascii="Courier" w:hAnsi="Courier"/>
          <w:sz w:val="24"/>
        </w:rPr>
        <w:t>.G.O.)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Senate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Senate (I - X)</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Findbuch, Bde. 4 - 15</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3578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s[2{s[</w:t>
      </w:r>
      <w:r>
        <w:rPr>
          <w:rFonts w:ascii="Courier" w:hAnsi="Courier"/>
          <w:sz w:val="24"/>
        </w:rPr>
        <w:t>Bibliothek</w:t>
      </w:r>
      <w:r>
        <w:rPr>
          <w:rFonts w:ascii="Courier" w:hAnsi="Courier"/>
          <w:vanish/>
          <w:sz w:val="24"/>
        </w:rPr>
        <w:t>]s}</w:t>
      </w:r>
      <w:r>
        <w:rPr>
          <w:rFonts w:ascii="Courier" w:hAnsi="Courier"/>
          <w:sz w:val="24"/>
        </w:rPr>
        <w:t xml:space="preserve">, Einrichtung, Benutzung, </w:t>
      </w:r>
      <w:r>
        <w:rPr>
          <w:rFonts w:ascii="Courier" w:hAnsi="Courier"/>
          <w:vanish/>
          <w:sz w:val="24"/>
        </w:rPr>
        <w:t>1{</w:t>
      </w:r>
      <w:r>
        <w:rPr>
          <w:rFonts w:ascii="Courier" w:hAnsi="Courier"/>
          <w:sz w:val="24"/>
        </w:rPr>
        <w:t>Bücherbeschaffung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r>
        <w:rPr>
          <w:rFonts w:ascii="Courier" w:hAnsi="Courier"/>
          <w:sz w:val="24"/>
        </w:rPr>
        <w:t>678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Nr. 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Druckschriftenverzeichnis</w:t>
      </w:r>
      <w:r>
        <w:rPr>
          <w:rFonts w:ascii="Courier" w:hAnsi="Courier"/>
          <w:vanish/>
          <w:sz w:val="24"/>
        </w:rPr>
        <w:t>]s</w:t>
      </w:r>
      <w:r>
        <w:rPr>
          <w:rFonts w:ascii="Courier" w:hAnsi="Courier"/>
          <w:sz w:val="24"/>
        </w:rPr>
        <w:t xml:space="preserve">se (Par. 56/4, 63 </w:t>
      </w:r>
      <w:r>
        <w:rPr>
          <w:rFonts w:ascii="Courier" w:hAnsi="Courier"/>
          <w:vanish/>
          <w:sz w:val="24"/>
        </w:rPr>
        <w:t>s[</w:t>
      </w:r>
      <w:r>
        <w:rPr>
          <w:rFonts w:ascii="Courier" w:hAnsi="Courier"/>
          <w:sz w:val="24"/>
        </w:rPr>
        <w:t>R</w:t>
      </w:r>
      <w:r>
        <w:rPr>
          <w:rFonts w:ascii="Courier" w:hAnsi="Courier"/>
          <w:vanish/>
          <w:sz w:val="24"/>
        </w:rPr>
        <w:t>&lt;eichsgewerbeordnung&gt;]s</w:t>
      </w:r>
      <w:r>
        <w:rPr>
          <w:rFonts w:ascii="Courier" w:hAnsi="Courier"/>
          <w:sz w:val="24"/>
        </w:rPr>
        <w:t xml:space="preserve"> GO)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3679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 VI, Nr. 32a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Feilbieten</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auf öffentlichen Wegen</w:t>
      </w:r>
      <w:r>
        <w:rPr>
          <w:rFonts w:ascii="Courier" w:hAnsi="Courier"/>
          <w:vanish/>
          <w:sz w:val="24"/>
        </w:rPr>
        <w:t>}]s</w:t>
      </w:r>
      <w:r>
        <w:rPr>
          <w:rFonts w:ascii="Courier" w:hAnsi="Courier"/>
          <w:sz w:val="24"/>
        </w:rPr>
        <w:t xml:space="preserve"> (Par. 43 </w:t>
      </w:r>
      <w:r>
        <w:rPr>
          <w:rFonts w:ascii="Courier" w:hAnsi="Courier"/>
          <w:vanish/>
          <w:sz w:val="24"/>
        </w:rPr>
        <w:t>s[</w:t>
      </w:r>
      <w:r>
        <w:rPr>
          <w:rFonts w:ascii="Courier" w:hAnsi="Courier"/>
          <w:sz w:val="24"/>
        </w:rPr>
        <w:t>R</w:t>
      </w:r>
      <w:r>
        <w:rPr>
          <w:rFonts w:ascii="Courier" w:hAnsi="Courier"/>
          <w:vanish/>
          <w:sz w:val="24"/>
        </w:rPr>
        <w:t>&lt;eichsgewerbeordnung&gt;]s</w:t>
      </w:r>
      <w:r>
        <w:rPr>
          <w:rFonts w:ascii="Courier" w:hAnsi="Courier"/>
          <w:sz w:val="24"/>
        </w:rPr>
        <w:t xml:space="preserve"> GO)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3888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42/31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48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Tannenbergbund e.V., Ortsgruppe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 a.M.</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Hessen-Nassau</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Kassel</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Verbot der Verbre</w:t>
      </w:r>
      <w:r>
        <w:rPr>
          <w:rFonts w:ascii="Courier" w:hAnsi="Courier"/>
          <w:sz w:val="24"/>
        </w:rPr>
        <w:t xml:space="preserve">itung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3902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56/31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Eher</w:t>
      </w:r>
      <w:r>
        <w:rPr>
          <w:rFonts w:ascii="Courier" w:hAnsi="Courier"/>
          <w:vanish/>
          <w:sz w:val="24"/>
        </w:rPr>
        <w:t>}</w:t>
      </w:r>
      <w:r>
        <w:rPr>
          <w:rFonts w:ascii="Courier" w:hAnsi="Courier"/>
          <w:sz w:val="24"/>
        </w:rPr>
        <w:t xml:space="preserve"> </w:t>
      </w:r>
      <w:r>
        <w:rPr>
          <w:rFonts w:ascii="Courier" w:hAnsi="Courier"/>
          <w:vanish/>
          <w:sz w:val="24"/>
        </w:rPr>
        <w:t>6{&lt;München&gt;}]p</w:t>
      </w:r>
      <w:r>
        <w:rPr>
          <w:rFonts w:ascii="Courier" w:hAnsi="Courier"/>
          <w:sz w:val="24"/>
        </w:rPr>
        <w:t xml:space="preserve"> Nachf.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Einziehung des Buches </w:t>
      </w:r>
      <w:r>
        <w:rPr>
          <w:rFonts w:ascii="Courier" w:hAnsi="Courier"/>
          <w:vanish/>
          <w:sz w:val="24"/>
        </w:rPr>
        <w:t>t[</w:t>
      </w:r>
      <w:r>
        <w:rPr>
          <w:rFonts w:ascii="Courier" w:hAnsi="Courier"/>
          <w:sz w:val="24"/>
        </w:rPr>
        <w:t>Isidor</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67/31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Westdeutscher Landesverband der Deutschen Friedensgesellschaft, Bund der Kriegsgegner</w:t>
      </w:r>
      <w:r>
        <w:rPr>
          <w:rFonts w:ascii="Courier" w:hAnsi="Courier"/>
          <w:vanish/>
          <w:sz w:val="24"/>
        </w:rPr>
        <w:t>]k</w:t>
      </w:r>
      <w:r>
        <w:rPr>
          <w:rFonts w:ascii="Courier" w:hAnsi="Courier"/>
          <w:sz w:val="24"/>
        </w:rPr>
        <w:t xml:space="preserve">, vertreten durch den </w:t>
      </w:r>
      <w:r>
        <w:rPr>
          <w:rFonts w:ascii="Courier" w:hAnsi="Courier"/>
          <w:vanish/>
          <w:sz w:val="24"/>
        </w:rPr>
        <w:t>p[7{</w:t>
      </w:r>
      <w:r>
        <w:rPr>
          <w:rFonts w:ascii="Courier" w:hAnsi="Courier"/>
          <w:sz w:val="24"/>
        </w:rPr>
        <w:t>Geschäftsführer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Küster</w:t>
      </w:r>
      <w:r>
        <w:rPr>
          <w:rFonts w:ascii="Courier" w:hAnsi="Courier"/>
          <w:vanish/>
          <w:sz w:val="24"/>
        </w:rPr>
        <w:t>}</w:t>
      </w:r>
      <w:r>
        <w:rPr>
          <w:rFonts w:ascii="Courier" w:hAnsi="Courier"/>
          <w:sz w:val="24"/>
        </w:rPr>
        <w:t xml:space="preserve"> in</w:t>
      </w:r>
      <w:r>
        <w:rPr>
          <w:rFonts w:ascii="Courier" w:hAnsi="Courier"/>
          <w:sz w:val="24"/>
        </w:rPr>
        <w:t xml:space="preserve"> </w:t>
      </w:r>
      <w:r>
        <w:rPr>
          <w:rFonts w:ascii="Courier" w:hAnsi="Courier"/>
          <w:vanish/>
          <w:sz w:val="24"/>
        </w:rPr>
        <w:t>6{o[</w:t>
      </w:r>
      <w:r>
        <w:rPr>
          <w:rFonts w:ascii="Courier" w:hAnsi="Courier"/>
          <w:sz w:val="24"/>
        </w:rPr>
        <w:t>Hagen/Westf.</w:t>
      </w:r>
      <w:r>
        <w:rPr>
          <w:rFonts w:ascii="Courier" w:hAnsi="Courier"/>
          <w:vanish/>
          <w:sz w:val="24"/>
        </w:rPr>
        <w:t>]o}]p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Westfalen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3914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68/31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Firma </w:t>
      </w:r>
      <w:r>
        <w:rPr>
          <w:rFonts w:ascii="Courier" w:hAnsi="Courier"/>
          <w:vanish/>
          <w:sz w:val="24"/>
        </w:rPr>
        <w:t>k[1{</w:t>
      </w:r>
      <w:r>
        <w:rPr>
          <w:rFonts w:ascii="Courier" w:hAnsi="Courier"/>
          <w:sz w:val="24"/>
        </w:rPr>
        <w:t xml:space="preserve">Internationaler </w:t>
      </w:r>
      <w:r>
        <w:rPr>
          <w:rFonts w:ascii="Courier" w:hAnsi="Courier"/>
          <w:vanish/>
          <w:sz w:val="24"/>
        </w:rPr>
        <w:t>s[</w:t>
      </w:r>
      <w:r>
        <w:rPr>
          <w:rFonts w:ascii="Courier" w:hAnsi="Courier"/>
          <w:sz w:val="24"/>
        </w:rPr>
        <w:t>Arbeiterverlag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C 25, Kleine Alexanderstraße 28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w:t>
      </w:r>
      <w:r>
        <w:rPr>
          <w:rFonts w:ascii="Courier" w:hAnsi="Courier"/>
          <w:vanish/>
          <w:sz w:val="24"/>
        </w:rPr>
        <w:t>s[</w:t>
      </w:r>
      <w:r>
        <w:rPr>
          <w:rFonts w:ascii="Courier" w:hAnsi="Courier"/>
          <w:sz w:val="24"/>
        </w:rPr>
        <w:t xml:space="preserve">Beschlagnahme der </w:t>
      </w:r>
      <w:r>
        <w:rPr>
          <w:rFonts w:ascii="Courier" w:hAnsi="Courier"/>
          <w:vanish/>
          <w:sz w:val="24"/>
        </w:rPr>
        <w:t>t[2{</w:t>
      </w:r>
      <w:r>
        <w:rPr>
          <w:rFonts w:ascii="Courier" w:hAnsi="Courier"/>
          <w:sz w:val="24"/>
        </w:rPr>
        <w:t>Druckschrift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Barrikaden am Wedding</w:t>
      </w:r>
      <w:r>
        <w:rPr>
          <w:rFonts w:ascii="Courier" w:hAnsi="Courier"/>
          <w:vanish/>
          <w:sz w:val="24"/>
        </w:rPr>
        <w:t>}]t]s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3926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81/31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Tannenbergbund e.V., Ortsgru</w:t>
      </w:r>
      <w:r>
        <w:rPr>
          <w:rFonts w:ascii="Courier" w:hAnsi="Courier"/>
          <w:sz w:val="24"/>
        </w:rPr>
        <w:t>ppe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Brandenburg/Havel</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Verbot der Verteilung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3933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88/31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City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AG</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Aufhebung einer 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der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Rote Berlin</w:t>
      </w:r>
      <w:r>
        <w:rPr>
          <w:rFonts w:ascii="Courier" w:hAnsi="Courier"/>
          <w:vanish/>
          <w:sz w:val="24"/>
        </w:rPr>
        <w:t>}]t]s</w:t>
      </w:r>
      <w:r>
        <w:rPr>
          <w:rFonts w:ascii="Courier" w:hAnsi="Courier"/>
          <w:sz w:val="24"/>
        </w:rPr>
        <w:t>"; Polizeiliche Besetzung der Druckereiräume der Klägerin</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3934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89/31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Deutschnationale </w:t>
      </w:r>
      <w:r>
        <w:rPr>
          <w:rFonts w:ascii="Courier" w:hAnsi="Courier"/>
          <w:vanish/>
          <w:sz w:val="24"/>
        </w:rPr>
        <w:t>s[</w:t>
      </w:r>
      <w:r>
        <w:rPr>
          <w:rFonts w:ascii="Courier" w:hAnsi="Courier"/>
          <w:sz w:val="24"/>
        </w:rPr>
        <w:t>Schriftenvertriebsstelle</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Beschlagnahme und Einziehung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3935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90/31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Ortsgruppe </w:t>
      </w:r>
      <w:r>
        <w:rPr>
          <w:rFonts w:ascii="Courier" w:hAnsi="Courier"/>
          <w:vanish/>
          <w:sz w:val="24"/>
        </w:rPr>
        <w:t>o[</w:t>
      </w:r>
      <w:r>
        <w:rPr>
          <w:rFonts w:ascii="Courier" w:hAnsi="Courier"/>
          <w:sz w:val="24"/>
        </w:rPr>
        <w:t>Jüterbog</w:t>
      </w:r>
      <w:r>
        <w:rPr>
          <w:rFonts w:ascii="Courier" w:hAnsi="Courier"/>
          <w:vanish/>
          <w:sz w:val="24"/>
        </w:rPr>
        <w:t>]o</w:t>
      </w:r>
      <w:r>
        <w:rPr>
          <w:rFonts w:ascii="Courier" w:hAnsi="Courier"/>
          <w:sz w:val="24"/>
        </w:rPr>
        <w:t xml:space="preserve"> der </w:t>
      </w:r>
      <w:r>
        <w:rPr>
          <w:rFonts w:ascii="Courier" w:hAnsi="Courier"/>
          <w:vanish/>
          <w:sz w:val="24"/>
        </w:rPr>
        <w:t>k[1{</w:t>
      </w:r>
      <w:r>
        <w:rPr>
          <w:rFonts w:ascii="Courier" w:hAnsi="Courier"/>
          <w:sz w:val="24"/>
        </w:rPr>
        <w:t>Nationalsozialistischen Deutschen Arbeiterpartei</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 xml:space="preserve">Jüterbog </w:t>
      </w:r>
      <w:r>
        <w:rPr>
          <w:rFonts w:ascii="Courier" w:hAnsi="Courier"/>
          <w:vanish/>
          <w:sz w:val="24"/>
        </w:rPr>
        <w:t>&lt;Ortsgruppe&gt;}]k</w:t>
      </w:r>
      <w:r>
        <w:rPr>
          <w:rFonts w:ascii="Courier" w:hAnsi="Courier"/>
          <w:sz w:val="24"/>
        </w:rPr>
        <w:t xml:space="preserve"> gegen den Regierungspräsident in </w:t>
      </w:r>
      <w:r>
        <w:rPr>
          <w:rFonts w:ascii="Courier" w:hAnsi="Courier"/>
          <w:vanish/>
          <w:sz w:val="24"/>
        </w:rPr>
        <w:t>o[</w:t>
      </w:r>
      <w:r>
        <w:rPr>
          <w:rFonts w:ascii="Courier" w:hAnsi="Courier"/>
          <w:sz w:val="24"/>
        </w:rPr>
        <w:t>Potsdam</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3942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97/31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Behrens</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"Beamtenreform"</w:t>
      </w:r>
      <w:r>
        <w:rPr>
          <w:rFonts w:ascii="Courier" w:hAnsi="Courier"/>
          <w:vanish/>
          <w:sz w:val="24"/>
        </w:rPr>
        <w:t>}</w:t>
      </w:r>
      <w:r>
        <w:rPr>
          <w:rFonts w:ascii="Courier" w:hAnsi="Courier"/>
          <w:sz w:val="24"/>
        </w:rPr>
        <w:t xml:space="preserve">) in </w:t>
      </w:r>
      <w:r>
        <w:rPr>
          <w:rFonts w:ascii="Courier" w:hAnsi="Courier"/>
          <w:vanish/>
          <w:sz w:val="24"/>
        </w:rPr>
        <w:t>2{</w:t>
      </w:r>
      <w:r>
        <w:rPr>
          <w:rFonts w:ascii="Courier" w:hAnsi="Courier"/>
          <w:sz w:val="24"/>
        </w:rPr>
        <w:t>Berlin</w:t>
      </w:r>
      <w:r>
        <w:rPr>
          <w:rFonts w:ascii="Courier" w:hAnsi="Courier"/>
          <w:vanish/>
          <w:sz w:val="24"/>
        </w:rPr>
        <w:t>}]k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Aufhebung einer landespolizeilichen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und Einziehung der Nr.1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Beamtengegner</w:t>
      </w:r>
      <w:r>
        <w:rPr>
          <w:rFonts w:ascii="Courier" w:hAnsi="Courier"/>
          <w:vanish/>
          <w:sz w:val="24"/>
        </w:rPr>
        <w:t>}</w:t>
      </w:r>
      <w:r>
        <w:rPr>
          <w:rFonts w:ascii="Courier" w:hAnsi="Courier"/>
          <w:sz w:val="24"/>
        </w:rPr>
        <w:t>"</w:t>
      </w:r>
      <w:r>
        <w:rPr>
          <w:rFonts w:ascii="Courier" w:hAnsi="Courier"/>
          <w:vanish/>
          <w:sz w:val="24"/>
        </w:rPr>
        <w:t>]t]s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3945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100/31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Brunnen-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Willi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Bischoff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2{&lt;Berlin&gt;}]k</w:t>
      </w:r>
      <w:r>
        <w:rPr>
          <w:rFonts w:ascii="Courier" w:hAnsi="Courier"/>
          <w:sz w:val="24"/>
        </w:rPr>
        <w:t xml:space="preserve"> und der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Herbert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Kolberg</w:t>
      </w:r>
      <w:r>
        <w:rPr>
          <w:rFonts w:ascii="Courier" w:hAnsi="Courier"/>
          <w:vanish/>
          <w:sz w:val="24"/>
        </w:rPr>
        <w:t>]o}]p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Aufhebung einer landespolizeilichen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und Einziehung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t[1{</w:t>
      </w:r>
      <w:r>
        <w:rPr>
          <w:rFonts w:ascii="Courier" w:hAnsi="Courier"/>
          <w:sz w:val="24"/>
        </w:rPr>
        <w:t>Rebellen und Ehre</w:t>
      </w:r>
      <w:r>
        <w:rPr>
          <w:rFonts w:ascii="Courier" w:hAnsi="Courier"/>
          <w:vanish/>
          <w:sz w:val="24"/>
        </w:rPr>
        <w:t>}</w:t>
      </w:r>
      <w:r>
        <w:rPr>
          <w:rFonts w:ascii="Courier" w:hAnsi="Courier"/>
          <w:sz w:val="24"/>
        </w:rPr>
        <w:t xml:space="preserve">" </w:t>
      </w:r>
      <w:r>
        <w:rPr>
          <w:rFonts w:ascii="Courier" w:hAnsi="Courier"/>
          <w:vanish/>
          <w:sz w:val="24"/>
        </w:rPr>
        <w:t>2{&lt;Druckschrift&gt;}]t]s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3947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102/31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Brunnen-</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Willi</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Bischoff</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t>
      </w:r>
      <w:r>
        <w:rPr>
          <w:rFonts w:ascii="Courier" w:hAnsi="Courier"/>
          <w:vanish/>
          <w:sz w:val="24"/>
        </w:rPr>
        <w:t>2{&lt;Berlin&gt;}]k</w:t>
      </w:r>
      <w:r>
        <w:rPr>
          <w:rFonts w:ascii="Courier" w:hAnsi="Courier"/>
          <w:sz w:val="24"/>
        </w:rPr>
        <w:t xml:space="preserve"> und der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Stoffregen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Berlin-Charlotten</w:t>
      </w:r>
      <w:r>
        <w:rPr>
          <w:rFonts w:ascii="Courier" w:hAnsi="Courier"/>
          <w:sz w:val="24"/>
        </w:rPr>
        <w:t>burg</w:t>
      </w:r>
      <w:r>
        <w:rPr>
          <w:rFonts w:ascii="Courier" w:hAnsi="Courier"/>
          <w:vanish/>
          <w:sz w:val="24"/>
        </w:rPr>
        <w:t>]o}]p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Aufhebung einer landespolizeilichen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und Einziehung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t[1{</w:t>
      </w:r>
      <w:r>
        <w:rPr>
          <w:rFonts w:ascii="Courier" w:hAnsi="Courier"/>
          <w:sz w:val="24"/>
        </w:rPr>
        <w:t>Aufstand</w:t>
      </w:r>
      <w:r>
        <w:rPr>
          <w:rFonts w:ascii="Courier" w:hAnsi="Courier"/>
          <w:vanish/>
          <w:sz w:val="24"/>
        </w:rPr>
        <w:t>}</w:t>
      </w:r>
      <w:r>
        <w:rPr>
          <w:rFonts w:ascii="Courier" w:hAnsi="Courier"/>
          <w:sz w:val="24"/>
        </w:rPr>
        <w:t xml:space="preserve"> </w:t>
      </w:r>
      <w:r>
        <w:rPr>
          <w:rFonts w:ascii="Courier" w:hAnsi="Courier"/>
          <w:vanish/>
          <w:sz w:val="24"/>
        </w:rPr>
        <w:t>2{&lt;Druckschrift&gt;}]t</w:t>
      </w:r>
      <w:r>
        <w:rPr>
          <w:rFonts w:ascii="Courier" w:hAnsi="Courier"/>
          <w:sz w:val="24"/>
        </w:rPr>
        <w: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3948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103/31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Schlegel</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Inhaber des </w:t>
      </w:r>
      <w:r>
        <w:rPr>
          <w:rFonts w:ascii="Courier" w:hAnsi="Courier"/>
          <w:vanish/>
          <w:sz w:val="24"/>
        </w:rPr>
        <w:t>k[1{</w:t>
      </w:r>
      <w:r>
        <w:rPr>
          <w:rFonts w:ascii="Courier" w:hAnsi="Courier"/>
          <w:sz w:val="24"/>
        </w:rPr>
        <w:t>Abwehrverlag</w:t>
      </w:r>
      <w:r>
        <w:rPr>
          <w:rFonts w:ascii="Courier" w:hAnsi="Courier"/>
          <w:vanish/>
          <w:sz w:val="24"/>
        </w:rPr>
        <w:t>}</w:t>
      </w:r>
      <w:r>
        <w:rPr>
          <w:rFonts w:ascii="Courier" w:hAnsi="Courier"/>
          <w:sz w:val="24"/>
        </w:rPr>
        <w:t xml:space="preserve"> </w:t>
      </w:r>
      <w:r>
        <w:rPr>
          <w:rFonts w:ascii="Courier" w:hAnsi="Courier"/>
          <w:vanish/>
          <w:sz w:val="24"/>
        </w:rPr>
        <w:t>2{&lt;Münster/Westf.&gt;}]k}</w:t>
      </w:r>
      <w:r>
        <w:rPr>
          <w:rFonts w:ascii="Courier" w:hAnsi="Courier"/>
          <w:sz w:val="24"/>
        </w:rPr>
        <w:t xml:space="preserve"> in </w:t>
      </w:r>
      <w:r>
        <w:rPr>
          <w:rFonts w:ascii="Courier" w:hAnsi="Courier"/>
          <w:vanish/>
          <w:sz w:val="24"/>
        </w:rPr>
        <w:t>6{o[</w:t>
      </w:r>
      <w:r>
        <w:rPr>
          <w:rFonts w:ascii="Courier" w:hAnsi="Courier"/>
          <w:sz w:val="24"/>
        </w:rPr>
        <w:t>Münster/Westf.</w:t>
      </w:r>
      <w:r>
        <w:rPr>
          <w:rFonts w:ascii="Courier" w:hAnsi="Courier"/>
          <w:vanish/>
          <w:sz w:val="24"/>
        </w:rPr>
        <w:t>]o}]p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Aufhebung einer landespolizeilichen </w:t>
      </w:r>
      <w:r>
        <w:rPr>
          <w:rFonts w:ascii="Courier" w:hAnsi="Courier"/>
          <w:sz w:val="24"/>
        </w:rPr>
        <w:t>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Einziehung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w:t>
      </w:r>
      <w:r>
        <w:rPr>
          <w:rFonts w:ascii="Courier" w:hAnsi="Courier"/>
          <w:vanish/>
          <w:sz w:val="24"/>
        </w:rPr>
        <w:t>t[1{</w:t>
      </w:r>
      <w:r>
        <w:rPr>
          <w:rFonts w:ascii="Courier" w:hAnsi="Courier"/>
          <w:sz w:val="24"/>
        </w:rPr>
        <w:t>Katholizismus und Nationalsozialismus</w:t>
      </w:r>
      <w:r>
        <w:rPr>
          <w:rFonts w:ascii="Courier" w:hAnsi="Courier"/>
          <w:vanish/>
          <w:sz w:val="24"/>
        </w:rPr>
        <w:t>}</w:t>
      </w:r>
      <w:r>
        <w:rPr>
          <w:rFonts w:ascii="Courier" w:hAnsi="Courier"/>
          <w:sz w:val="24"/>
        </w:rPr>
        <w:t xml:space="preserve"> </w:t>
      </w:r>
      <w:r>
        <w:rPr>
          <w:rFonts w:ascii="Courier" w:hAnsi="Courier"/>
          <w:vanish/>
          <w:sz w:val="24"/>
        </w:rPr>
        <w:t>2{&lt;Druckschrift&gt;}]t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3949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104/31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Internationaler </w:t>
      </w:r>
      <w:r>
        <w:rPr>
          <w:rFonts w:ascii="Courier" w:hAnsi="Courier"/>
          <w:vanish/>
          <w:sz w:val="24"/>
        </w:rPr>
        <w:t>s[</w:t>
      </w:r>
      <w:r>
        <w:rPr>
          <w:rFonts w:ascii="Courier" w:hAnsi="Courier"/>
          <w:sz w:val="24"/>
        </w:rPr>
        <w:t>Arbeiterverlag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Beschlagnahme</w:t>
      </w:r>
      <w:r>
        <w:rPr>
          <w:rFonts w:ascii="Courier" w:hAnsi="Courier"/>
          <w:vanish/>
          <w:sz w:val="24"/>
        </w:rPr>
        <w:t>]s</w:t>
      </w:r>
      <w:r>
        <w:rPr>
          <w:rFonts w:ascii="Courier" w:hAnsi="Courier"/>
          <w:sz w:val="24"/>
        </w:rPr>
        <w:t xml:space="preserve"> und Einziehung der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 xml:space="preserve"> "</w:t>
      </w:r>
      <w:r>
        <w:rPr>
          <w:rFonts w:ascii="Courier" w:hAnsi="Courier"/>
          <w:vanish/>
          <w:sz w:val="24"/>
        </w:rPr>
        <w:t>t[1{</w:t>
      </w:r>
      <w:r>
        <w:rPr>
          <w:rFonts w:ascii="Courier" w:hAnsi="Courier"/>
          <w:sz w:val="24"/>
        </w:rPr>
        <w:t>Sturm auf Essen</w:t>
      </w:r>
      <w:r>
        <w:rPr>
          <w:rFonts w:ascii="Courier" w:hAnsi="Courier"/>
          <w:vanish/>
          <w:sz w:val="24"/>
        </w:rPr>
        <w:t>}</w:t>
      </w:r>
      <w:r>
        <w:rPr>
          <w:rFonts w:ascii="Courier" w:hAnsi="Courier"/>
          <w:sz w:val="24"/>
        </w:rPr>
        <w:t xml:space="preserve"> </w:t>
      </w:r>
      <w:r>
        <w:rPr>
          <w:rFonts w:ascii="Courier" w:hAnsi="Courier"/>
          <w:vanish/>
          <w:sz w:val="24"/>
        </w:rPr>
        <w:t>2{&lt;Druckschrift&gt;}]t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3950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105/31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Deutscher Freide</w:t>
      </w:r>
      <w:r>
        <w:rPr>
          <w:rFonts w:ascii="Courier" w:hAnsi="Courier"/>
          <w:sz w:val="24"/>
        </w:rPr>
        <w:t>nkerverband e.V.</w:t>
      </w:r>
      <w:r>
        <w:rPr>
          <w:rFonts w:ascii="Courier" w:hAnsi="Courier"/>
          <w:vanish/>
          <w:sz w:val="24"/>
        </w:rPr>
        <w:t>]k</w:t>
      </w:r>
      <w:r>
        <w:rPr>
          <w:rFonts w:ascii="Courier" w:hAnsi="Courier"/>
          <w:sz w:val="24"/>
        </w:rPr>
        <w:t xml:space="preserve"> (</w:t>
      </w:r>
      <w:r>
        <w:rPr>
          <w:rFonts w:ascii="Courier" w:hAnsi="Courier"/>
          <w:vanish/>
          <w:sz w:val="24"/>
        </w:rPr>
        <w:t>k[1{</w:t>
      </w:r>
      <w:r>
        <w:rPr>
          <w:rFonts w:ascii="Courier" w:hAnsi="Courier"/>
          <w:sz w:val="24"/>
        </w:rPr>
        <w:t>Verband für Freidenkertum und Feuerbestattung e.V.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vertreten durch die Vorstandsmitglieder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Sievers</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Craul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Berlin-Neukölln</w:t>
      </w:r>
      <w:r>
        <w:rPr>
          <w:rFonts w:ascii="Courier" w:hAnsi="Courier"/>
          <w:vanish/>
          <w:sz w:val="24"/>
        </w:rPr>
        <w:t>]o}]p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Aufhebung einer landespolizeilichen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und Einziehung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4014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18/31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Kurt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Tolkemitt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Brandenburg/</w:t>
      </w:r>
      <w:r>
        <w:rPr>
          <w:rFonts w:ascii="Courier" w:hAnsi="Courier"/>
          <w:sz w:val="24"/>
        </w:rPr>
        <w:t>H.</w:t>
      </w:r>
      <w:r>
        <w:rPr>
          <w:rFonts w:ascii="Courier" w:hAnsi="Courier"/>
          <w:vanish/>
          <w:sz w:val="24"/>
        </w:rPr>
        <w:t>]o}]p</w:t>
      </w:r>
      <w:r>
        <w:rPr>
          <w:rFonts w:ascii="Courier" w:hAnsi="Courier"/>
          <w:sz w:val="24"/>
        </w:rPr>
        <w:t xml:space="preserve"> gegen den Vertreter des öffentlichen Interesses wegen Erteilung eines </w:t>
      </w:r>
      <w:r>
        <w:rPr>
          <w:rFonts w:ascii="Courier" w:hAnsi="Courier"/>
          <w:vanish/>
          <w:sz w:val="24"/>
        </w:rPr>
        <w:t>s[</w:t>
      </w:r>
      <w:r>
        <w:rPr>
          <w:rFonts w:ascii="Courier" w:hAnsi="Courier"/>
          <w:sz w:val="24"/>
        </w:rPr>
        <w:t>Wandergewerbeschein</w:t>
      </w:r>
      <w:r>
        <w:rPr>
          <w:rFonts w:ascii="Courier" w:hAnsi="Courier"/>
          <w:vanish/>
          <w:sz w:val="24"/>
        </w:rPr>
        <w:t>]s</w:t>
      </w:r>
      <w:r>
        <w:rPr>
          <w:rFonts w:ascii="Courier" w:hAnsi="Courier"/>
          <w:sz w:val="24"/>
        </w:rPr>
        <w:t xml:space="preserve">es zum </w:t>
      </w:r>
      <w:r>
        <w:rPr>
          <w:rFonts w:ascii="Courier" w:hAnsi="Courier"/>
          <w:vanish/>
          <w:sz w:val="24"/>
        </w:rPr>
        <w:t>s[2{</w:t>
      </w:r>
      <w:r>
        <w:rPr>
          <w:rFonts w:ascii="Courier" w:hAnsi="Courier"/>
          <w:sz w:val="24"/>
        </w:rPr>
        <w:t>Vertrieb</w:t>
      </w:r>
      <w:r>
        <w:rPr>
          <w:rFonts w:ascii="Courier" w:hAnsi="Courier"/>
          <w:vanish/>
          <w:sz w:val="24"/>
        </w:rPr>
        <w:t>}</w:t>
      </w:r>
      <w:r>
        <w:rPr>
          <w:rFonts w:ascii="Courier" w:hAnsi="Courier"/>
          <w:sz w:val="24"/>
        </w:rPr>
        <w:t xml:space="preserve">e von </w:t>
      </w:r>
      <w:r>
        <w:rPr>
          <w:rFonts w:ascii="Courier" w:hAnsi="Courier"/>
          <w:vanish/>
          <w:sz w:val="24"/>
        </w:rPr>
        <w:t>1{</w:t>
      </w:r>
      <w:r>
        <w:rPr>
          <w:rFonts w:ascii="Courier" w:hAnsi="Courier"/>
          <w:sz w:val="24"/>
        </w:rPr>
        <w:t>Druckschriften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4074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4/32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Ludendorff</w:t>
      </w:r>
      <w:r>
        <w:rPr>
          <w:rFonts w:ascii="Courier" w:hAnsi="Courier"/>
          <w:vanish/>
          <w:sz w:val="24"/>
        </w:rPr>
        <w:t>]p</w:t>
      </w:r>
      <w:r>
        <w:rPr>
          <w:rFonts w:ascii="Courier" w:hAnsi="Courier"/>
          <w:sz w:val="24"/>
        </w:rPr>
        <w:t>'s Volkswarte-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München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einer </w:t>
      </w:r>
      <w:r>
        <w:rPr>
          <w:rFonts w:ascii="Courier" w:hAnsi="Courier"/>
          <w:vanish/>
          <w:sz w:val="24"/>
        </w:rPr>
        <w:t>2{</w:t>
      </w:r>
      <w:r>
        <w:rPr>
          <w:rFonts w:ascii="Courier" w:hAnsi="Courier"/>
          <w:sz w:val="24"/>
        </w:rPr>
        <w:t>Druckschrift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4075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5/32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Ludendorff</w:t>
      </w:r>
      <w:r>
        <w:rPr>
          <w:rFonts w:ascii="Courier" w:hAnsi="Courier"/>
          <w:vanish/>
          <w:sz w:val="24"/>
        </w:rPr>
        <w:t>]p</w:t>
      </w:r>
      <w:r>
        <w:rPr>
          <w:rFonts w:ascii="Courier" w:hAnsi="Courier"/>
          <w:sz w:val="24"/>
        </w:rPr>
        <w:t>'s Volkswarte-</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Münc</w:t>
      </w:r>
      <w:r>
        <w:rPr>
          <w:rFonts w:ascii="Courier" w:hAnsi="Courier"/>
          <w:sz w:val="24"/>
        </w:rPr>
        <w:t>hen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einer </w:t>
      </w:r>
      <w:r>
        <w:rPr>
          <w:rFonts w:ascii="Courier" w:hAnsi="Courier"/>
          <w:vanish/>
          <w:sz w:val="24"/>
        </w:rPr>
        <w:t>2{</w:t>
      </w:r>
      <w:r>
        <w:rPr>
          <w:rFonts w:ascii="Courier" w:hAnsi="Courier"/>
          <w:sz w:val="24"/>
        </w:rPr>
        <w:t>Druckschrift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4078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8/32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Gesellschaft der Freunde des Internationalen Anti-Kriegs-Museums</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vertreten durch ihren Vorstand </w:t>
      </w:r>
      <w:r>
        <w:rPr>
          <w:rFonts w:ascii="Courier" w:hAnsi="Courier"/>
          <w:vanish/>
          <w:sz w:val="24"/>
        </w:rPr>
        <w:t>p[2{</w:t>
      </w:r>
      <w:r>
        <w:rPr>
          <w:rFonts w:ascii="Courier" w:hAnsi="Courier"/>
          <w:sz w:val="24"/>
        </w:rPr>
        <w:t>Charlotte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und der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Ernst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Friedrich</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w:t>
      </w:r>
      <w:r>
        <w:rPr>
          <w:rFonts w:ascii="Courier" w:hAnsi="Courier"/>
          <w:vanish/>
          <w:sz w:val="24"/>
        </w:rPr>
        <w:t>s[</w:t>
      </w:r>
      <w:r>
        <w:rPr>
          <w:rFonts w:ascii="Courier" w:hAnsi="Courier"/>
          <w:sz w:val="24"/>
        </w:rPr>
        <w:t>Beschlagnahm</w:t>
      </w:r>
      <w:r>
        <w:rPr>
          <w:rFonts w:ascii="Courier" w:hAnsi="Courier"/>
          <w:sz w:val="24"/>
        </w:rPr>
        <w:t xml:space="preserve">e des </w:t>
      </w:r>
      <w:r>
        <w:rPr>
          <w:rFonts w:ascii="Courier" w:hAnsi="Courier"/>
          <w:vanish/>
          <w:sz w:val="24"/>
        </w:rPr>
        <w:t>t[2{s[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1{</w:t>
      </w:r>
      <w:r>
        <w:rPr>
          <w:rFonts w:ascii="Courier" w:hAnsi="Courier"/>
          <w:sz w:val="24"/>
        </w:rPr>
        <w:t xml:space="preserve">Festung </w:t>
      </w:r>
      <w:r>
        <w:rPr>
          <w:rFonts w:ascii="Courier" w:hAnsi="Courier"/>
          <w:vanish/>
          <w:sz w:val="24"/>
        </w:rPr>
        <w:t>o[</w:t>
      </w:r>
      <w:r>
        <w:rPr>
          <w:rFonts w:ascii="Courier" w:hAnsi="Courier"/>
          <w:sz w:val="24"/>
        </w:rPr>
        <w:t>Gollnow</w:t>
      </w:r>
      <w:r>
        <w:rPr>
          <w:rFonts w:ascii="Courier" w:hAnsi="Courier"/>
          <w:vanish/>
          <w:sz w:val="24"/>
        </w:rPr>
        <w:t>]o}]t</w:t>
      </w:r>
      <w:r>
        <w:rPr>
          <w:rFonts w:ascii="Courier" w:hAnsi="Courier"/>
          <w:sz w:val="24"/>
        </w:rPr>
        <w: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4079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9/32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Heinz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München</w:t>
      </w:r>
      <w:r>
        <w:rPr>
          <w:rFonts w:ascii="Courier" w:hAnsi="Courier"/>
          <w:vanish/>
          <w:sz w:val="24"/>
        </w:rPr>
        <w:t>]o}]p</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Aufhebung einer landespolizeilichen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Verbot und Beschlagnahme einer Druckschrift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4086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16/32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91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Firma </w:t>
      </w:r>
      <w:r>
        <w:rPr>
          <w:rFonts w:ascii="Courier" w:hAnsi="Courier"/>
          <w:vanish/>
          <w:sz w:val="24"/>
        </w:rPr>
        <w:t>k[1{</w:t>
      </w:r>
      <w:r>
        <w:rPr>
          <w:rFonts w:ascii="Courier" w:hAnsi="Courier"/>
          <w:sz w:val="24"/>
        </w:rPr>
        <w:t xml:space="preserve">Internationaler </w:t>
      </w:r>
      <w:r>
        <w:rPr>
          <w:rFonts w:ascii="Courier" w:hAnsi="Courier"/>
          <w:vanish/>
          <w:sz w:val="24"/>
        </w:rPr>
        <w:t>s[</w:t>
      </w:r>
      <w:r>
        <w:rPr>
          <w:rFonts w:ascii="Courier" w:hAnsi="Courier"/>
          <w:sz w:val="24"/>
        </w:rPr>
        <w:t>Arbeiterverlag</w:t>
      </w:r>
      <w:r>
        <w:rPr>
          <w:rFonts w:ascii="Courier" w:hAnsi="Courier"/>
          <w:vanish/>
          <w:sz w:val="24"/>
        </w:rPr>
        <w:t>]s</w:t>
      </w:r>
      <w:r>
        <w:rPr>
          <w:rFonts w:ascii="Courier" w:hAnsi="Courier"/>
          <w:sz w:val="24"/>
        </w:rPr>
        <w:t xml:space="preserve"> GmbH.</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einer </w:t>
      </w:r>
      <w:r>
        <w:rPr>
          <w:rFonts w:ascii="Courier" w:hAnsi="Courier"/>
          <w:vanish/>
          <w:sz w:val="24"/>
        </w:rPr>
        <w:t>2{</w:t>
      </w:r>
      <w:r>
        <w:rPr>
          <w:rFonts w:ascii="Courier" w:hAnsi="Courier"/>
          <w:sz w:val="24"/>
        </w:rPr>
        <w:t>Druckschrift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4090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20/32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Hoym</w:t>
      </w:r>
      <w:r>
        <w:rPr>
          <w:rFonts w:ascii="Courier" w:hAnsi="Courier"/>
          <w:vanish/>
          <w:sz w:val="24"/>
        </w:rPr>
        <w:t>}]p</w:t>
      </w:r>
      <w:r>
        <w:rPr>
          <w:rFonts w:ascii="Courier" w:hAnsi="Courier"/>
          <w:sz w:val="24"/>
        </w:rPr>
        <w:t xml:space="preserve"> Nachf</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Berlin wegen Einziehung und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einer </w:t>
      </w:r>
      <w:r>
        <w:rPr>
          <w:rFonts w:ascii="Courier" w:hAnsi="Courier"/>
          <w:vanish/>
          <w:sz w:val="24"/>
        </w:rPr>
        <w:t>2{</w:t>
      </w:r>
      <w:r>
        <w:rPr>
          <w:rFonts w:ascii="Courier" w:hAnsi="Courier"/>
          <w:sz w:val="24"/>
        </w:rPr>
        <w:t>Druckschrift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4154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A 12/32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105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Wahlmann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Berlin-Adlershof</w:t>
      </w:r>
      <w:r>
        <w:rPr>
          <w:rFonts w:ascii="Courier" w:hAnsi="Courier"/>
          <w:vanish/>
          <w:sz w:val="24"/>
        </w:rPr>
        <w:t>]o}]p</w:t>
      </w:r>
      <w:r>
        <w:rPr>
          <w:rFonts w:ascii="Courier" w:hAnsi="Courier"/>
          <w:sz w:val="24"/>
        </w:rPr>
        <w:t xml:space="preserve"> gegen den Polizeipräsident in </w:t>
      </w:r>
      <w:r>
        <w:rPr>
          <w:rFonts w:ascii="Courier" w:hAnsi="Courier"/>
          <w:vanish/>
          <w:sz w:val="24"/>
        </w:rPr>
        <w:t>o[</w:t>
      </w:r>
      <w:r>
        <w:rPr>
          <w:rFonts w:ascii="Courier" w:hAnsi="Courier"/>
          <w:sz w:val="24"/>
        </w:rPr>
        <w:t>Hagen</w:t>
      </w:r>
      <w:r>
        <w:rPr>
          <w:rFonts w:ascii="Courier" w:hAnsi="Courier"/>
          <w:vanish/>
          <w:sz w:val="24"/>
        </w:rPr>
        <w:t>]o</w:t>
      </w:r>
      <w:r>
        <w:rPr>
          <w:rFonts w:ascii="Courier" w:hAnsi="Courier"/>
          <w:sz w:val="24"/>
        </w:rPr>
        <w:t xml:space="preserve"> wegen Aufhebung eine</w:t>
      </w:r>
      <w:r>
        <w:rPr>
          <w:rFonts w:ascii="Courier" w:hAnsi="Courier"/>
          <w:sz w:val="24"/>
        </w:rPr>
        <w:t>r 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Verbot des Verkaufs einer </w:t>
      </w:r>
      <w:r>
        <w:rPr>
          <w:rFonts w:ascii="Courier" w:hAnsi="Courier"/>
          <w:vanish/>
          <w:sz w:val="24"/>
        </w:rPr>
        <w:t>s[</w:t>
      </w:r>
      <w:r>
        <w:rPr>
          <w:rFonts w:ascii="Courier" w:hAnsi="Courier"/>
          <w:sz w:val="24"/>
        </w:rPr>
        <w:t>Druckschrift</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4185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43/32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Tannenbergbund e.V., Ortsgruppe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Brandenburg/Havel</w:t>
      </w:r>
      <w:r>
        <w:rPr>
          <w:rFonts w:ascii="Courier" w:hAnsi="Courier"/>
          <w:vanish/>
          <w:sz w:val="24"/>
        </w:rPr>
        <w:t>]o}]k</w:t>
      </w:r>
      <w:r>
        <w:rPr>
          <w:rFonts w:ascii="Courier" w:hAnsi="Courier"/>
          <w:sz w:val="24"/>
        </w:rPr>
        <w:t xml:space="preserve"> gegen den Oberpräsident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xml:space="preserve"> und 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4206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67/32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Nationalsozialistische Deutsche Arbeiterpartei, Gauleitung</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gegen den Regierungspräsident in Hannover wegen </w:t>
      </w:r>
      <w:r>
        <w:rPr>
          <w:rFonts w:ascii="Courier" w:hAnsi="Courier"/>
          <w:vanish/>
          <w:sz w:val="24"/>
        </w:rPr>
        <w:t>s</w:t>
      </w:r>
      <w:r>
        <w:rPr>
          <w:rFonts w:ascii="Courier" w:hAnsi="Courier"/>
          <w:vanish/>
          <w:sz w:val="24"/>
        </w:rPr>
        <w:t>[</w:t>
      </w:r>
      <w:r>
        <w:rPr>
          <w:rFonts w:ascii="Courier" w:hAnsi="Courier"/>
          <w:sz w:val="24"/>
        </w:rPr>
        <w:t xml:space="preserve">Beschlagnahme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4239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100/32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Fritz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Schlegel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Hiltrup</w:t>
      </w:r>
      <w:r>
        <w:rPr>
          <w:rFonts w:ascii="Courier" w:hAnsi="Courier"/>
          <w:vanish/>
          <w:sz w:val="24"/>
        </w:rPr>
        <w:t>]o}]p</w:t>
      </w:r>
      <w:r>
        <w:rPr>
          <w:rFonts w:ascii="Courier" w:hAnsi="Courier"/>
          <w:sz w:val="24"/>
        </w:rPr>
        <w:t xml:space="preserve"> gegen den Landrat in </w:t>
      </w:r>
      <w:r>
        <w:rPr>
          <w:rFonts w:ascii="Courier" w:hAnsi="Courier"/>
          <w:vanish/>
          <w:sz w:val="24"/>
        </w:rPr>
        <w:t>o[</w:t>
      </w:r>
      <w:r>
        <w:rPr>
          <w:rFonts w:ascii="Courier" w:hAnsi="Courier"/>
          <w:sz w:val="24"/>
        </w:rPr>
        <w:t>Warendorf</w:t>
      </w:r>
      <w:r>
        <w:rPr>
          <w:rFonts w:ascii="Courier" w:hAnsi="Courier"/>
          <w:vanish/>
          <w:sz w:val="24"/>
        </w:rPr>
        <w:t>]o</w:t>
      </w:r>
      <w:r>
        <w:rPr>
          <w:rFonts w:ascii="Courier" w:hAnsi="Courier"/>
          <w:sz w:val="24"/>
        </w:rPr>
        <w:t xml:space="preserve"> wegen Aufhebung einer 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4244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105/32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Burr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Landsberg/Warthe</w:t>
      </w:r>
      <w:r>
        <w:rPr>
          <w:rFonts w:ascii="Courier" w:hAnsi="Courier"/>
          <w:vanish/>
          <w:sz w:val="24"/>
        </w:rPr>
        <w:t>]o}]p</w:t>
      </w:r>
      <w:r>
        <w:rPr>
          <w:rFonts w:ascii="Courier" w:hAnsi="Courier"/>
          <w:sz w:val="24"/>
        </w:rPr>
        <w:t xml:space="preserve"> gegen den Regierungspräsident in </w:t>
      </w:r>
      <w:r>
        <w:rPr>
          <w:rFonts w:ascii="Courier" w:hAnsi="Courier"/>
          <w:vanish/>
          <w:sz w:val="24"/>
        </w:rPr>
        <w:t>o[</w:t>
      </w:r>
      <w:r>
        <w:rPr>
          <w:rFonts w:ascii="Courier" w:hAnsi="Courier"/>
          <w:sz w:val="24"/>
        </w:rPr>
        <w:t>Frankfurt/O.</w:t>
      </w:r>
      <w:r>
        <w:rPr>
          <w:rFonts w:ascii="Courier" w:hAnsi="Courier"/>
          <w:vanish/>
          <w:sz w:val="24"/>
        </w:rPr>
        <w:t>]o</w:t>
      </w:r>
      <w:r>
        <w:rPr>
          <w:rFonts w:ascii="Courier" w:hAnsi="Courier"/>
          <w:sz w:val="24"/>
        </w:rPr>
        <w:t xml:space="preserve"> wegen Aufhebung einer 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Beschlagnahme von</w:t>
      </w:r>
      <w:r>
        <w:rPr>
          <w:rFonts w:ascii="Courier" w:hAnsi="Courier"/>
          <w:sz w:val="24"/>
        </w:rPr>
        <w:t xml:space="preserve">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4246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107/32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Buchdruckereibesitzer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Hinrichsen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Kaltenkirchen</w:t>
      </w:r>
      <w:r>
        <w:rPr>
          <w:rFonts w:ascii="Courier" w:hAnsi="Courier"/>
          <w:vanish/>
          <w:sz w:val="24"/>
        </w:rPr>
        <w:t>]o}]p</w:t>
      </w:r>
      <w:r>
        <w:rPr>
          <w:rFonts w:ascii="Courier" w:hAnsi="Courier"/>
          <w:sz w:val="24"/>
        </w:rPr>
        <w:t xml:space="preserve"> gegen den Landrat in </w:t>
      </w:r>
      <w:r>
        <w:rPr>
          <w:rFonts w:ascii="Courier" w:hAnsi="Courier"/>
          <w:vanish/>
          <w:sz w:val="24"/>
        </w:rPr>
        <w:t>o[</w:t>
      </w:r>
      <w:r>
        <w:rPr>
          <w:rFonts w:ascii="Courier" w:hAnsi="Courier"/>
          <w:sz w:val="24"/>
        </w:rPr>
        <w:t>Bad Segeberg</w:t>
      </w:r>
      <w:r>
        <w:rPr>
          <w:rFonts w:ascii="Courier" w:hAnsi="Courier"/>
          <w:vanish/>
          <w:sz w:val="24"/>
        </w:rPr>
        <w:t>]o</w:t>
      </w:r>
      <w:r>
        <w:rPr>
          <w:rFonts w:ascii="Courier" w:hAnsi="Courier"/>
          <w:sz w:val="24"/>
        </w:rPr>
        <w:t xml:space="preserve"> wegen Aufhebung einer 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4267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128/32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Tannenbergbund e.V., Ortsgruppe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Sternberg N.M.</w:t>
      </w:r>
      <w:r>
        <w:rPr>
          <w:rFonts w:ascii="Courier" w:hAnsi="Courier"/>
          <w:vanish/>
          <w:sz w:val="24"/>
        </w:rPr>
        <w:t>]o}]k</w:t>
      </w:r>
      <w:r>
        <w:rPr>
          <w:rFonts w:ascii="Courier" w:hAnsi="Courier"/>
          <w:sz w:val="24"/>
        </w:rPr>
        <w:t xml:space="preserve"> gegen den Landrat in </w:t>
      </w:r>
      <w:r>
        <w:rPr>
          <w:rFonts w:ascii="Courier" w:hAnsi="Courier"/>
          <w:vanish/>
          <w:sz w:val="24"/>
        </w:rPr>
        <w:t>o[</w:t>
      </w:r>
      <w:r>
        <w:rPr>
          <w:rFonts w:ascii="Courier" w:hAnsi="Courier"/>
          <w:sz w:val="24"/>
        </w:rPr>
        <w:t>Zielenzig</w:t>
      </w:r>
      <w:r>
        <w:rPr>
          <w:rFonts w:ascii="Courier" w:hAnsi="Courier"/>
          <w:vanish/>
          <w:sz w:val="24"/>
        </w:rPr>
        <w:t>]o</w:t>
      </w:r>
      <w:r>
        <w:rPr>
          <w:rFonts w:ascii="Courier" w:hAnsi="Courier"/>
          <w:sz w:val="24"/>
        </w:rPr>
        <w:t xml:space="preserve"> wegen Aufhebung einer polizeilichen Verfügung</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4468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164/33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168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Landw.</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Konrad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Niemeyer-Cheine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Aschersleben</w:t>
      </w:r>
      <w:r>
        <w:rPr>
          <w:rFonts w:ascii="Courier" w:hAnsi="Courier"/>
          <w:vanish/>
          <w:sz w:val="24"/>
        </w:rPr>
        <w:t>]o}]p</w:t>
      </w:r>
      <w:r>
        <w:rPr>
          <w:rFonts w:ascii="Courier" w:hAnsi="Courier"/>
          <w:sz w:val="24"/>
        </w:rPr>
        <w:t xml:space="preserve"> gegen den Regierungspräsident in </w:t>
      </w:r>
      <w:r>
        <w:rPr>
          <w:rFonts w:ascii="Courier" w:hAnsi="Courier"/>
          <w:vanish/>
          <w:sz w:val="24"/>
        </w:rPr>
        <w:t>o[</w:t>
      </w:r>
      <w:r>
        <w:rPr>
          <w:rFonts w:ascii="Courier" w:hAnsi="Courier"/>
          <w:sz w:val="24"/>
        </w:rPr>
        <w:t>Magdeburg</w:t>
      </w:r>
      <w:r>
        <w:rPr>
          <w:rFonts w:ascii="Courier" w:hAnsi="Courier"/>
          <w:vanish/>
          <w:sz w:val="24"/>
        </w:rPr>
        <w:t>]o</w:t>
      </w:r>
      <w:r>
        <w:rPr>
          <w:rFonts w:ascii="Courier" w:hAnsi="Courier"/>
          <w:sz w:val="24"/>
        </w:rPr>
        <w:t xml:space="preserve"> wegen </w:t>
      </w:r>
      <w:r>
        <w:rPr>
          <w:rFonts w:ascii="Courier" w:hAnsi="Courier"/>
          <w:vanish/>
          <w:sz w:val="24"/>
        </w:rPr>
        <w:t>s[</w:t>
      </w:r>
      <w:r>
        <w:rPr>
          <w:rFonts w:ascii="Courier" w:hAnsi="Courier"/>
          <w:sz w:val="24"/>
        </w:rPr>
        <w:t xml:space="preserve">Beschlagnahme eines </w:t>
      </w:r>
      <w:r>
        <w:rPr>
          <w:rFonts w:ascii="Courier" w:hAnsi="Courier"/>
          <w:vanish/>
          <w:sz w:val="24"/>
        </w:rPr>
        <w:t>s[</w:t>
      </w:r>
      <w:r>
        <w:rPr>
          <w:rFonts w:ascii="Courier" w:hAnsi="Courier"/>
          <w:sz w:val="24"/>
        </w:rPr>
        <w:t>Flugblatt</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4542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94/34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Bd.6, 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Emil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Döring</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Frankfurt/O.</w:t>
      </w:r>
      <w:r>
        <w:rPr>
          <w:rFonts w:ascii="Courier" w:hAnsi="Courier"/>
          <w:vanish/>
          <w:sz w:val="24"/>
        </w:rPr>
        <w:t>]o}]p</w:t>
      </w:r>
      <w:r>
        <w:rPr>
          <w:rFonts w:ascii="Courier" w:hAnsi="Courier"/>
          <w:sz w:val="24"/>
        </w:rPr>
        <w:t xml:space="preserve"> gegen den Regierungspräsident in Frankfurt/O. wegen </w:t>
      </w:r>
      <w:r>
        <w:rPr>
          <w:rFonts w:ascii="Courier" w:hAnsi="Courier"/>
          <w:vanish/>
          <w:sz w:val="24"/>
        </w:rPr>
        <w:t>s[</w:t>
      </w:r>
      <w:r>
        <w:rPr>
          <w:rFonts w:ascii="Courier" w:hAnsi="Courier"/>
          <w:sz w:val="24"/>
        </w:rPr>
        <w:t xml:space="preserve">Verbot einer </w:t>
      </w:r>
      <w:r>
        <w:rPr>
          <w:rFonts w:ascii="Courier" w:hAnsi="Courier"/>
          <w:vanish/>
          <w:sz w:val="24"/>
        </w:rPr>
        <w:t>s[</w:t>
      </w:r>
      <w:r>
        <w:rPr>
          <w:rFonts w:ascii="Courier" w:hAnsi="Courier"/>
          <w:sz w:val="24"/>
        </w:rPr>
        <w:t>Zeitschrift</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4689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60/35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212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Först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Saarbrücken</w:t>
      </w:r>
      <w:r>
        <w:rPr>
          <w:rFonts w:ascii="Courier" w:hAnsi="Courier"/>
          <w:vanish/>
          <w:sz w:val="24"/>
        </w:rPr>
        <w:t>]o}]p</w:t>
      </w:r>
      <w:r>
        <w:rPr>
          <w:rFonts w:ascii="Courier" w:hAnsi="Courier"/>
          <w:sz w:val="24"/>
        </w:rPr>
        <w:t xml:space="preserve"> gegen den Polizeip</w:t>
      </w:r>
      <w:r>
        <w:rPr>
          <w:rFonts w:ascii="Courier" w:hAnsi="Courier"/>
          <w:sz w:val="24"/>
        </w:rPr>
        <w:t xml:space="preserve">räsidenten in Saarbrücken wegen </w:t>
      </w:r>
      <w:r>
        <w:rPr>
          <w:rFonts w:ascii="Courier" w:hAnsi="Courier"/>
          <w:vanish/>
          <w:sz w:val="24"/>
        </w:rPr>
        <w:t>s[2{</w:t>
      </w:r>
      <w:r>
        <w:rPr>
          <w:rFonts w:ascii="Courier" w:hAnsi="Courier"/>
          <w:sz w:val="24"/>
        </w:rPr>
        <w:t>Versagung der Erlaubnis zum gewerbsmäßigen Verkauf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auf öffentlichen Straßen</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4708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79/35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Hanns Heinz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Ewers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gegen den Polizeipräsidenten in Berlin wegen </w:t>
      </w:r>
      <w:r>
        <w:rPr>
          <w:rFonts w:ascii="Courier" w:hAnsi="Courier"/>
          <w:vanish/>
          <w:sz w:val="24"/>
        </w:rPr>
        <w:t>s[</w:t>
      </w:r>
      <w:r>
        <w:rPr>
          <w:rFonts w:ascii="Courier" w:hAnsi="Courier"/>
          <w:sz w:val="24"/>
        </w:rPr>
        <w:t xml:space="preserve">Beschlagnahme des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Fundvogel</w:t>
      </w:r>
      <w:r>
        <w:rPr>
          <w:rFonts w:ascii="Courier" w:hAnsi="Courier"/>
          <w:vanish/>
          <w:sz w:val="24"/>
        </w:rPr>
        <w:t>]t</w:t>
      </w:r>
      <w:r>
        <w:rPr>
          <w:rFonts w:ascii="Courier" w:hAnsi="Courier"/>
          <w:sz w:val="24"/>
        </w:rPr>
        <w: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4722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93/35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Erich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Prenkschat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Berlin-Neukölln</w:t>
      </w:r>
      <w:r>
        <w:rPr>
          <w:rFonts w:ascii="Courier" w:hAnsi="Courier"/>
          <w:vanish/>
          <w:sz w:val="24"/>
        </w:rPr>
        <w:t>]o}]p</w:t>
      </w:r>
      <w:r>
        <w:rPr>
          <w:rFonts w:ascii="Courier" w:hAnsi="Courier"/>
          <w:sz w:val="24"/>
        </w:rPr>
        <w:t xml:space="preserve"> gegen den Polizeipräsidenten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wegen Aufhebung staatspolizeilicher </w:t>
      </w:r>
      <w:r>
        <w:rPr>
          <w:rFonts w:ascii="Courier" w:hAnsi="Courier"/>
          <w:vanish/>
          <w:sz w:val="24"/>
        </w:rPr>
        <w:t>s[</w:t>
      </w:r>
      <w:r>
        <w:rPr>
          <w:rFonts w:ascii="Courier" w:hAnsi="Courier"/>
          <w:sz w:val="24"/>
        </w:rPr>
        <w:t>Verbote (Untersagung) jeder journalistischen oder verlegerischen Tätigkeit</w:t>
      </w:r>
      <w:r>
        <w:rPr>
          <w:rFonts w:ascii="Courier" w:hAnsi="Courier"/>
          <w:vanish/>
          <w:sz w:val="24"/>
        </w:rPr>
        <w:t>]s</w:t>
      </w:r>
      <w:r>
        <w:rPr>
          <w:rFonts w:ascii="Courier" w:hAnsi="Courier"/>
          <w:sz w:val="24"/>
        </w:rPr>
        <w:t xml:space="preserve"> und des </w:t>
      </w:r>
      <w:r>
        <w:rPr>
          <w:rFonts w:ascii="Courier" w:hAnsi="Courier"/>
          <w:vanish/>
          <w:sz w:val="24"/>
        </w:rPr>
        <w:t>s[1{&lt;Verbot des&gt;</w:t>
      </w:r>
      <w:r>
        <w:rPr>
          <w:rFonts w:ascii="Courier" w:hAnsi="Courier"/>
          <w:sz w:val="24"/>
        </w:rPr>
        <w:t xml:space="preserve"> Handels</w:t>
      </w:r>
      <w:r>
        <w:rPr>
          <w:rFonts w:ascii="Courier" w:hAnsi="Courier"/>
          <w:vanish/>
          <w:sz w:val="24"/>
        </w:rPr>
        <w:t>}</w:t>
      </w:r>
      <w:r>
        <w:rPr>
          <w:rFonts w:ascii="Courier" w:hAnsi="Courier"/>
          <w:sz w:val="24"/>
        </w:rPr>
        <w:t xml:space="preserve"> mit </w:t>
      </w:r>
      <w:r>
        <w:rPr>
          <w:rFonts w:ascii="Courier" w:hAnsi="Courier"/>
          <w:vanish/>
          <w:sz w:val="24"/>
        </w:rPr>
        <w:t>2{</w:t>
      </w:r>
      <w:r>
        <w:rPr>
          <w:rFonts w:ascii="Courier" w:hAnsi="Courier"/>
          <w:sz w:val="24"/>
        </w:rPr>
        <w:t>Druckschrifte</w:t>
      </w:r>
      <w:r>
        <w:rPr>
          <w:rFonts w:ascii="Courier" w:hAnsi="Courier"/>
          <w:vanish/>
          <w:sz w:val="24"/>
        </w:rPr>
        <w:t>n}]s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4822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194/35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239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Sensen</w:t>
      </w:r>
      <w:r>
        <w:rPr>
          <w:rFonts w:ascii="Courier" w:hAnsi="Courier"/>
          <w:vanish/>
          <w:sz w:val="24"/>
        </w:rPr>
        <w:t>}</w:t>
      </w:r>
      <w:r>
        <w:rPr>
          <w:rFonts w:ascii="Courier" w:hAnsi="Courier"/>
          <w:sz w:val="24"/>
        </w:rPr>
        <w:t xml:space="preserve">, </w:t>
      </w:r>
      <w:r>
        <w:rPr>
          <w:rFonts w:ascii="Courier" w:hAnsi="Courier"/>
          <w:vanish/>
          <w:sz w:val="24"/>
        </w:rPr>
        <w:t>6{&lt;Kevelaer&gt;}]p</w:t>
      </w:r>
      <w:r>
        <w:rPr>
          <w:rFonts w:ascii="Courier" w:hAnsi="Courier"/>
          <w:sz w:val="24"/>
        </w:rPr>
        <w:t xml:space="preserve"> </w:t>
      </w:r>
      <w:r>
        <w:rPr>
          <w:rFonts w:ascii="Courier" w:hAnsi="Courier"/>
          <w:vanish/>
          <w:sz w:val="24"/>
        </w:rPr>
        <w:t>p[2{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Oeyen</w:t>
      </w:r>
      <w:r>
        <w:rPr>
          <w:rFonts w:ascii="Courier" w:hAnsi="Courier"/>
          <w:vanish/>
          <w:sz w:val="24"/>
        </w:rPr>
        <w:t>}</w:t>
      </w:r>
      <w:r>
        <w:rPr>
          <w:rFonts w:ascii="Courier" w:hAnsi="Courier"/>
          <w:sz w:val="24"/>
        </w:rPr>
        <w:t xml:space="preserve">, </w:t>
      </w:r>
      <w:r>
        <w:rPr>
          <w:rFonts w:ascii="Courier" w:hAnsi="Courier"/>
          <w:vanish/>
          <w:sz w:val="24"/>
        </w:rPr>
        <w:t>6{&lt;Kevelaer&gt;}]p</w:t>
      </w:r>
      <w:r>
        <w:rPr>
          <w:rFonts w:ascii="Courier" w:hAnsi="Courier"/>
          <w:sz w:val="24"/>
        </w:rPr>
        <w:t xml:space="preserve"> </w:t>
      </w:r>
      <w:r>
        <w:rPr>
          <w:rFonts w:ascii="Courier" w:hAnsi="Courier"/>
          <w:vanish/>
          <w:sz w:val="24"/>
        </w:rPr>
        <w:t>p[2{</w:t>
      </w:r>
      <w:r>
        <w:rPr>
          <w:rFonts w:ascii="Courier" w:hAnsi="Courier"/>
          <w:sz w:val="24"/>
        </w:rPr>
        <w:t>Max</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Oeyen</w:t>
      </w:r>
      <w:r>
        <w:rPr>
          <w:rFonts w:ascii="Courier" w:hAnsi="Courier"/>
          <w:vanish/>
          <w:sz w:val="24"/>
        </w:rPr>
        <w:t>}</w:t>
      </w:r>
      <w:r>
        <w:rPr>
          <w:rFonts w:ascii="Courier" w:hAnsi="Courier"/>
          <w:sz w:val="24"/>
        </w:rPr>
        <w:t xml:space="preserve">, </w:t>
      </w:r>
      <w:r>
        <w:rPr>
          <w:rFonts w:ascii="Courier" w:hAnsi="Courier"/>
          <w:vanish/>
          <w:sz w:val="24"/>
        </w:rPr>
        <w:t>6{&lt;Kevelaer&gt;}]p</w:t>
      </w:r>
      <w:r>
        <w:rPr>
          <w:rFonts w:ascii="Courier" w:hAnsi="Courier"/>
          <w:sz w:val="24"/>
        </w:rPr>
        <w:t xml:space="preserve"> und </w:t>
      </w:r>
      <w:r>
        <w:rPr>
          <w:rFonts w:ascii="Courier" w:hAnsi="Courier"/>
          <w:vanish/>
          <w:sz w:val="24"/>
        </w:rPr>
        <w:t>p[2{</w:t>
      </w:r>
      <w:r>
        <w:rPr>
          <w:rFonts w:ascii="Courier" w:hAnsi="Courier"/>
          <w:sz w:val="24"/>
        </w:rPr>
        <w:t>Josef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Schreier</w:t>
      </w:r>
      <w:r>
        <w:rPr>
          <w:rFonts w:ascii="Courier" w:hAnsi="Courier"/>
          <w:vanish/>
          <w:sz w:val="24"/>
        </w:rPr>
        <w:t>}</w:t>
      </w:r>
      <w:r>
        <w:rPr>
          <w:rFonts w:ascii="Courier" w:hAnsi="Courier"/>
          <w:sz w:val="24"/>
        </w:rPr>
        <w:t xml:space="preserve">, alle in </w:t>
      </w:r>
      <w:r>
        <w:rPr>
          <w:rFonts w:ascii="Courier" w:hAnsi="Courier"/>
          <w:vanish/>
          <w:sz w:val="24"/>
        </w:rPr>
        <w:t>6{o[</w:t>
      </w:r>
      <w:r>
        <w:rPr>
          <w:rFonts w:ascii="Courier" w:hAnsi="Courier"/>
          <w:sz w:val="24"/>
        </w:rPr>
        <w:t>Kevelaer</w:t>
      </w:r>
      <w:r>
        <w:rPr>
          <w:rFonts w:ascii="Courier" w:hAnsi="Courier"/>
          <w:vanish/>
          <w:sz w:val="24"/>
        </w:rPr>
        <w:t>]o}]p</w:t>
      </w:r>
      <w:r>
        <w:rPr>
          <w:rFonts w:ascii="Courier" w:hAnsi="Courier"/>
          <w:sz w:val="24"/>
        </w:rPr>
        <w:t xml:space="preserve"> gegen den Landrat in </w:t>
      </w:r>
      <w:r>
        <w:rPr>
          <w:rFonts w:ascii="Courier" w:hAnsi="Courier"/>
          <w:vanish/>
          <w:sz w:val="24"/>
        </w:rPr>
        <w:t>o[</w:t>
      </w:r>
      <w:r>
        <w:rPr>
          <w:rFonts w:ascii="Courier" w:hAnsi="Courier"/>
          <w:sz w:val="24"/>
        </w:rPr>
        <w:t>Geldern</w:t>
      </w:r>
      <w:r>
        <w:rPr>
          <w:rFonts w:ascii="Courier" w:hAnsi="Courier"/>
          <w:vanish/>
          <w:sz w:val="24"/>
        </w:rPr>
        <w:t>]o</w:t>
      </w:r>
      <w:r>
        <w:rPr>
          <w:rFonts w:ascii="Courier" w:hAnsi="Courier"/>
          <w:sz w:val="24"/>
        </w:rPr>
        <w:t xml:space="preserve"> wegen Festsetzung von Zwangsgeld (Vertrieb </w:t>
      </w:r>
      <w:r>
        <w:rPr>
          <w:rFonts w:ascii="Courier" w:hAnsi="Courier"/>
          <w:vanish/>
          <w:sz w:val="24"/>
        </w:rPr>
        <w:t>s[2{</w:t>
      </w:r>
      <w:r>
        <w:rPr>
          <w:rFonts w:ascii="Courier" w:hAnsi="Courier"/>
          <w:sz w:val="24"/>
        </w:rPr>
        <w:t>kirchliche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w:t>
      </w:r>
      <w:r>
        <w:rPr>
          <w:rFonts w:ascii="Courier" w:hAnsi="Courier"/>
          <w:vanish/>
          <w:sz w:val="24"/>
        </w:rPr>
        <w:t>]s</w:t>
      </w:r>
      <w:r>
        <w:rPr>
          <w:rFonts w:ascii="Courier" w:hAnsi="Courier"/>
          <w:sz w:val="24"/>
        </w:rPr>
        <w:t>en auf öffentlicher Straße)</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4875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247/35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G.H.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Kirsch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 xml:space="preserve">Alt-Kemnitz, Kr. </w:t>
      </w:r>
      <w:r>
        <w:rPr>
          <w:rFonts w:ascii="Courier" w:hAnsi="Courier"/>
          <w:vanish/>
          <w:sz w:val="24"/>
        </w:rPr>
        <w:t>o[</w:t>
      </w:r>
      <w:r>
        <w:rPr>
          <w:rFonts w:ascii="Courier" w:hAnsi="Courier"/>
          <w:sz w:val="24"/>
        </w:rPr>
        <w:t>Hirschberg i. Riesengebirge</w:t>
      </w:r>
      <w:r>
        <w:rPr>
          <w:rFonts w:ascii="Courier" w:hAnsi="Courier"/>
          <w:vanish/>
          <w:sz w:val="24"/>
        </w:rPr>
        <w:t>]o]o}]p</w:t>
      </w:r>
      <w:r>
        <w:rPr>
          <w:rFonts w:ascii="Courier" w:hAnsi="Courier"/>
          <w:sz w:val="24"/>
        </w:rPr>
        <w:t xml:space="preserve"> gegen den Regierungspräsidenten in </w:t>
      </w:r>
      <w:r>
        <w:rPr>
          <w:rFonts w:ascii="Courier" w:hAnsi="Courier"/>
          <w:vanish/>
          <w:sz w:val="24"/>
        </w:rPr>
        <w:t>o[</w:t>
      </w:r>
      <w:r>
        <w:rPr>
          <w:rFonts w:ascii="Courier" w:hAnsi="Courier"/>
          <w:sz w:val="24"/>
        </w:rPr>
        <w:t>Liegnitz</w:t>
      </w:r>
      <w:r>
        <w:rPr>
          <w:rFonts w:ascii="Courier" w:hAnsi="Courier"/>
          <w:vanish/>
          <w:sz w:val="24"/>
        </w:rPr>
        <w:t>]o</w:t>
      </w:r>
      <w:r>
        <w:rPr>
          <w:rFonts w:ascii="Courier" w:hAnsi="Courier"/>
          <w:sz w:val="24"/>
        </w:rPr>
        <w:t xml:space="preserve"> wegen Aufhebung einer pol. Verfügung (</w:t>
      </w:r>
      <w:r>
        <w:rPr>
          <w:rFonts w:ascii="Courier" w:hAnsi="Courier"/>
          <w:vanish/>
          <w:sz w:val="24"/>
        </w:rPr>
        <w:t>s[</w:t>
      </w:r>
      <w:r>
        <w:rPr>
          <w:rFonts w:ascii="Courier" w:hAnsi="Courier"/>
          <w:sz w:val="24"/>
        </w:rPr>
        <w:t xml:space="preserve">Beschlagnahme von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4952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38/36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Polizeipräsident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Polizeiamt Mitte gegen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Carl Richard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Köhn</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wegen Zwangsgeld</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4969</w:t>
      </w:r>
    </w:p>
    <w:p w:rsidR="00000000" w:rsidRDefault="000409B4">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1</w:t>
      </w:r>
      <w:r>
        <w:rPr>
          <w:rFonts w:ascii="Courier" w:hAnsi="Courier"/>
          <w:sz w:val="24"/>
        </w:rPr>
        <w:tab/>
        <w:t>III C 55/36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268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Polizeipräsident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Polizeiamt Kreuzberg-Tempelhof gegen den </w:t>
      </w:r>
      <w:r>
        <w:rPr>
          <w:rFonts w:ascii="Courier" w:hAnsi="Courier"/>
          <w:vanish/>
          <w:sz w:val="24"/>
        </w:rPr>
        <w:t>p[5{s[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Arthur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Kokott</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Berlin</w:t>
      </w:r>
      <w:r>
        <w:rPr>
          <w:rFonts w:ascii="Courier" w:hAnsi="Courier"/>
          <w:vanish/>
          <w:sz w:val="24"/>
        </w:rPr>
        <w:t>}]p</w:t>
      </w:r>
      <w:r>
        <w:rPr>
          <w:rFonts w:ascii="Courier" w:hAnsi="Courier"/>
          <w:sz w:val="24"/>
        </w:rPr>
        <w:t>, wegen Zwangsgeldes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5112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200/36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296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Kaufmann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Felix</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Weltenberg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gegen den Polizeipräsidenten in Berlin (Landeskriminalpolizeiamt) wegen </w:t>
      </w:r>
      <w:r>
        <w:rPr>
          <w:rFonts w:ascii="Courier" w:hAnsi="Courier"/>
          <w:vanish/>
          <w:sz w:val="24"/>
        </w:rPr>
        <w:t>s[</w:t>
      </w:r>
      <w:r>
        <w:rPr>
          <w:rFonts w:ascii="Courier" w:hAnsi="Courier"/>
          <w:sz w:val="24"/>
        </w:rPr>
        <w:t xml:space="preserve">Beschlagnahme der </w:t>
      </w:r>
      <w:r>
        <w:rPr>
          <w:rFonts w:ascii="Courier" w:hAnsi="Courier"/>
          <w:vanish/>
          <w:sz w:val="24"/>
        </w:rPr>
        <w:t>t[2{</w:t>
      </w:r>
      <w:r>
        <w:rPr>
          <w:rFonts w:ascii="Courier" w:hAnsi="Courier"/>
          <w:sz w:val="24"/>
        </w:rPr>
        <w:t>Druckvorschrift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Vollendet schöne Körperformen</w:t>
      </w:r>
      <w:r>
        <w:rPr>
          <w:rFonts w:ascii="Courier" w:hAnsi="Courier"/>
          <w:vanish/>
          <w:sz w:val="24"/>
        </w:rPr>
        <w:t>}]t</w:t>
      </w:r>
      <w:r>
        <w:rPr>
          <w:rFonts w:ascii="Courier" w:hAnsi="Courier"/>
          <w:sz w:val="24"/>
        </w:rPr>
        <w: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5573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35/38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w:t>
      </w:r>
      <w:r>
        <w:rPr>
          <w:rFonts w:ascii="Courier" w:hAnsi="Courier"/>
          <w:sz w:val="24"/>
        </w:rPr>
        <w:t xml:space="preserve"> S. 389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Buchvertreter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Wilhelm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Bohlken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 xml:space="preserve">Rellingen bei </w:t>
      </w:r>
      <w:r>
        <w:rPr>
          <w:rFonts w:ascii="Courier" w:hAnsi="Courier"/>
          <w:vanish/>
          <w:sz w:val="24"/>
        </w:rPr>
        <w:t>o[</w:t>
      </w:r>
      <w:r>
        <w:rPr>
          <w:rFonts w:ascii="Courier" w:hAnsi="Courier"/>
          <w:sz w:val="24"/>
        </w:rPr>
        <w:t>Hamburg</w:t>
      </w:r>
      <w:r>
        <w:rPr>
          <w:rFonts w:ascii="Courier" w:hAnsi="Courier"/>
          <w:vanish/>
          <w:sz w:val="24"/>
        </w:rPr>
        <w:t>]o]o}]p</w:t>
      </w:r>
      <w:r>
        <w:rPr>
          <w:rFonts w:ascii="Courier" w:hAnsi="Courier"/>
          <w:sz w:val="24"/>
        </w:rPr>
        <w:t xml:space="preserve"> gegen den Regierungspräsidenten in </w:t>
      </w:r>
      <w:r>
        <w:rPr>
          <w:rFonts w:ascii="Courier" w:hAnsi="Courier"/>
          <w:vanish/>
          <w:sz w:val="24"/>
        </w:rPr>
        <w:t>o[</w:t>
      </w:r>
      <w:r>
        <w:rPr>
          <w:rFonts w:ascii="Courier" w:hAnsi="Courier"/>
          <w:sz w:val="24"/>
        </w:rPr>
        <w:t>Schlesiwg</w:t>
      </w:r>
      <w:r>
        <w:rPr>
          <w:rFonts w:ascii="Courier" w:hAnsi="Courier"/>
          <w:vanish/>
          <w:sz w:val="24"/>
        </w:rPr>
        <w:t>]o</w:t>
      </w:r>
      <w:r>
        <w:rPr>
          <w:rFonts w:ascii="Courier" w:hAnsi="Courier"/>
          <w:sz w:val="24"/>
        </w:rPr>
        <w:t xml:space="preserve"> wegen Versagung des </w:t>
      </w:r>
      <w:r>
        <w:rPr>
          <w:rFonts w:ascii="Courier" w:hAnsi="Courier"/>
          <w:vanish/>
          <w:sz w:val="24"/>
        </w:rPr>
        <w:t>s[</w:t>
      </w:r>
      <w:r>
        <w:rPr>
          <w:rFonts w:ascii="Courier" w:hAnsi="Courier"/>
          <w:sz w:val="24"/>
        </w:rPr>
        <w:t>Wandergewerbeschein</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5596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58/38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393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Polizeipräsident in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gegen die </w:t>
      </w:r>
      <w:r>
        <w:rPr>
          <w:rFonts w:ascii="Courier" w:hAnsi="Courier"/>
          <w:vanish/>
          <w:sz w:val="24"/>
        </w:rPr>
        <w:t>k[1{</w:t>
      </w:r>
      <w:r>
        <w:rPr>
          <w:rFonts w:ascii="Courier" w:hAnsi="Courier"/>
          <w:sz w:val="24"/>
        </w:rPr>
        <w:t xml:space="preserve">Firma </w:t>
      </w:r>
      <w:r>
        <w:rPr>
          <w:rFonts w:ascii="Courier" w:hAnsi="Courier"/>
          <w:vanish/>
          <w:sz w:val="24"/>
        </w:rPr>
        <w:t>p[2{</w:t>
      </w:r>
      <w:r>
        <w:rPr>
          <w:rFonts w:ascii="Courier" w:hAnsi="Courier"/>
          <w:sz w:val="24"/>
        </w:rPr>
        <w:t>Carl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Meyer</w:t>
      </w:r>
      <w:r>
        <w:rPr>
          <w:rFonts w:ascii="Courier" w:hAnsi="Courier"/>
          <w:vanish/>
          <w:sz w:val="24"/>
        </w:rPr>
        <w:t>}</w:t>
      </w:r>
      <w:r>
        <w:rPr>
          <w:rFonts w:ascii="Courier" w:hAnsi="Courier"/>
          <w:sz w:val="24"/>
        </w:rPr>
        <w:t xml:space="preserve"> </w:t>
      </w:r>
      <w:r>
        <w:rPr>
          <w:rFonts w:ascii="Courier" w:hAnsi="Courier"/>
          <w:vanish/>
          <w:sz w:val="24"/>
        </w:rPr>
        <w:t>6{&lt;München&gt;}]p</w:t>
      </w:r>
      <w:r>
        <w:rPr>
          <w:rFonts w:ascii="Courier" w:hAnsi="Courier"/>
          <w:sz w:val="24"/>
        </w:rPr>
        <w:t xml:space="preserve">, </w:t>
      </w:r>
      <w:r>
        <w:rPr>
          <w:rFonts w:ascii="Courier" w:hAnsi="Courier"/>
          <w:vanish/>
          <w:sz w:val="24"/>
        </w:rPr>
        <w:t>s[</w:t>
      </w:r>
      <w:r>
        <w:rPr>
          <w:rFonts w:ascii="Courier" w:hAnsi="Courier"/>
          <w:sz w:val="24"/>
        </w:rPr>
        <w:t>Zeitschriftenvertrieb</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München</w:t>
      </w:r>
      <w:r>
        <w:rPr>
          <w:rFonts w:ascii="Courier" w:hAnsi="Courier"/>
          <w:vanish/>
          <w:sz w:val="24"/>
        </w:rPr>
        <w:t>]o</w:t>
      </w:r>
      <w:r>
        <w:rPr>
          <w:rFonts w:ascii="Courier" w:hAnsi="Courier"/>
          <w:sz w:val="24"/>
        </w:rPr>
        <w:t>, Vertriebstelle Frankfurt a.M.</w:t>
      </w:r>
      <w:r>
        <w:rPr>
          <w:rFonts w:ascii="Courier" w:hAnsi="Courier"/>
          <w:vanish/>
          <w:sz w:val="24"/>
        </w:rPr>
        <w:t>}]k</w:t>
      </w:r>
      <w:r>
        <w:rPr>
          <w:rFonts w:ascii="Courier" w:hAnsi="Courier"/>
          <w:sz w:val="24"/>
        </w:rPr>
        <w:t xml:space="preserve"> wegen Versagung der Legitimationskarte</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5602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C 64/38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Bd.7, S. 395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w:t>
      </w:r>
      <w:r>
        <w:rPr>
          <w:rFonts w:ascii="Courier" w:hAnsi="Courier"/>
          <w:sz w:val="24"/>
        </w:rPr>
        <w:t xml:space="preserve">zeipräsident in </w:t>
      </w:r>
      <w:r>
        <w:rPr>
          <w:rFonts w:ascii="Courier" w:hAnsi="Courier"/>
          <w:vanish/>
          <w:sz w:val="24"/>
        </w:rPr>
        <w:t>o[</w:t>
      </w:r>
      <w:r>
        <w:rPr>
          <w:rFonts w:ascii="Courier" w:hAnsi="Courier"/>
          <w:sz w:val="24"/>
        </w:rPr>
        <w:t>Frankfurt a.M.</w:t>
      </w:r>
      <w:r>
        <w:rPr>
          <w:rFonts w:ascii="Courier" w:hAnsi="Courier"/>
          <w:vanish/>
          <w:sz w:val="24"/>
        </w:rPr>
        <w:t>]o</w:t>
      </w:r>
      <w:r>
        <w:rPr>
          <w:rFonts w:ascii="Courier" w:hAnsi="Courier"/>
          <w:sz w:val="24"/>
        </w:rPr>
        <w:t xml:space="preserve"> gegen den </w:t>
      </w:r>
      <w:r>
        <w:rPr>
          <w:rFonts w:ascii="Courier" w:hAnsi="Courier"/>
          <w:vanish/>
          <w:sz w:val="24"/>
        </w:rPr>
        <w:t>k[1{</w:t>
      </w:r>
      <w:r>
        <w:rPr>
          <w:rFonts w:ascii="Courier" w:hAnsi="Courier"/>
          <w:sz w:val="24"/>
        </w:rPr>
        <w:t xml:space="preserve">Steuerverlag </w:t>
      </w:r>
      <w:r>
        <w:rPr>
          <w:rFonts w:ascii="Courier" w:hAnsi="Courier"/>
          <w:vanish/>
          <w:sz w:val="24"/>
        </w:rPr>
        <w:t>p[1{</w:t>
      </w:r>
      <w:r>
        <w:rPr>
          <w:rFonts w:ascii="Courier" w:hAnsi="Courier"/>
          <w:sz w:val="24"/>
        </w:rPr>
        <w:t>Schäfer</w:t>
      </w:r>
      <w:r>
        <w:rPr>
          <w:rFonts w:ascii="Courier" w:hAnsi="Courier"/>
          <w:vanish/>
          <w:sz w:val="24"/>
        </w:rPr>
        <w:t>}</w:t>
      </w:r>
      <w:r>
        <w:rPr>
          <w:rFonts w:ascii="Courier" w:hAnsi="Courier"/>
          <w:sz w:val="24"/>
        </w:rPr>
        <w:t xml:space="preserve"> in </w:t>
      </w:r>
      <w:r>
        <w:rPr>
          <w:rFonts w:ascii="Courier" w:hAnsi="Courier"/>
          <w:vanish/>
          <w:sz w:val="24"/>
        </w:rPr>
        <w:t>6{&lt;Frankfurt a&gt;}]p}</w:t>
      </w:r>
      <w:r>
        <w:rPr>
          <w:rFonts w:ascii="Courier" w:hAnsi="Courier"/>
          <w:sz w:val="24"/>
        </w:rPr>
        <w:t xml:space="preserve"> </w:t>
      </w:r>
      <w:r>
        <w:rPr>
          <w:rFonts w:ascii="Courier" w:hAnsi="Courier"/>
          <w:vanish/>
          <w:sz w:val="24"/>
        </w:rPr>
        <w:t>2{o[</w:t>
      </w:r>
      <w:r>
        <w:rPr>
          <w:rFonts w:ascii="Courier" w:hAnsi="Courier"/>
          <w:sz w:val="24"/>
        </w:rPr>
        <w:t>Frankfurt a.M.</w:t>
      </w:r>
      <w:r>
        <w:rPr>
          <w:rFonts w:ascii="Courier" w:hAnsi="Courier"/>
          <w:vanish/>
          <w:sz w:val="24"/>
        </w:rPr>
        <w:t>]o}]k</w:t>
      </w:r>
      <w:r>
        <w:rPr>
          <w:rFonts w:ascii="Courier" w:hAnsi="Courier"/>
          <w:sz w:val="24"/>
        </w:rPr>
        <w:t xml:space="preserve"> wegen Versagung der Legitimationskarte</w:t>
      </w:r>
      <w:r>
        <w:rPr>
          <w:rFonts w:ascii="Courier" w:hAnsi="Courier"/>
          <w:sz w:val="24"/>
        </w:rPr>
        <w:fldChar w:fldCharType="begin"/>
      </w:r>
      <w:r>
        <w:rPr>
          <w:rFonts w:ascii="Courier" w:hAnsi="Courier"/>
          <w:sz w:val="24"/>
        </w:rPr>
        <w:instrText>Frankfurt a.M.]o}]k wegen Versagung der Legitimationskarte" \f m</w:instrText>
      </w:r>
      <w:r>
        <w:rPr>
          <w:rFonts w:ascii="Courier" w:hAnsi="Courier"/>
          <w:sz w:val="24"/>
        </w:rPr>
        <w:fldChar w:fldCharType="end"/>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203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Ostpreußische Vertretung beim Reichs- und Staatsministerium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203 Ostpreußische Vertretung beim Reichs- und Staatsministerium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1916 - 1932</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Verwaltung \ Organisation \ Ostpreußische Vertretung in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2</w:t>
      </w:r>
      <w:r>
        <w:rPr>
          <w:rFonts w:ascii="Courier" w:hAnsi="Courier"/>
          <w:sz w:val="24"/>
        </w:rPr>
        <w:t>7</w:t>
      </w:r>
      <w:r>
        <w:rPr>
          <w:rFonts w:ascii="Courier" w:hAnsi="Courier"/>
          <w:sz w:val="24"/>
        </w:rPr>
        <w:tab/>
        <w:t>Verwaltung \ Organisation \ Ostpreußische Vertretung in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a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Schenkung</w:t>
      </w:r>
      <w:r>
        <w:rPr>
          <w:rFonts w:ascii="Courier" w:hAnsi="Courier"/>
          <w:vanish/>
          <w:sz w:val="24"/>
        </w:rPr>
        <w:t>}</w:t>
      </w:r>
      <w:r>
        <w:rPr>
          <w:rFonts w:ascii="Courier" w:hAnsi="Courier"/>
          <w:sz w:val="24"/>
        </w:rPr>
        <w:t xml:space="preserve">en von Bildern und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Verwaltung \ Organisation \ Anträge von Privaten und Verbänden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Verwaltung \ Organisation \ Anträge von Privaten und Verbänden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I, d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Nordostmarkkalender</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Kultur \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Kultur \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D III,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allgemein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fehlt seit 1963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Aktenverzeichnis (A</w:t>
      </w:r>
      <w:r>
        <w:rPr>
          <w:rFonts w:ascii="Courier" w:hAnsi="Courier"/>
          <w:sz w:val="24"/>
        </w:rPr>
        <w:t>nhang)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Aktenverzeichnis (Anhang)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Pressestelle</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Königsberg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198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Schriftpropaganda </w:t>
      </w:r>
      <w:r>
        <w:rPr>
          <w:rFonts w:ascii="Courier" w:hAnsi="Courier"/>
          <w:vanish/>
          <w:sz w:val="24"/>
        </w:rPr>
        <w:t>o[</w:t>
      </w:r>
      <w:r>
        <w:rPr>
          <w:rFonts w:ascii="Courier" w:hAnsi="Courier"/>
          <w:sz w:val="24"/>
        </w:rPr>
        <w:t>Ostpreußen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1928 - 1929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Drucksachen (AnhangII)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Drucksachen (Anhang II)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Pressenachricht</w:t>
      </w:r>
      <w:r>
        <w:rPr>
          <w:rFonts w:ascii="Courier" w:hAnsi="Courier"/>
          <w:vanish/>
          <w:sz w:val="24"/>
        </w:rPr>
        <w:t>]s</w:t>
      </w:r>
      <w:r>
        <w:rPr>
          <w:rFonts w:ascii="Courier" w:hAnsi="Courier"/>
          <w:sz w:val="24"/>
        </w:rPr>
        <w:t xml:space="preserve">en aus </w:t>
      </w:r>
      <w:r>
        <w:rPr>
          <w:rFonts w:ascii="Courier" w:hAnsi="Courier"/>
          <w:vanish/>
          <w:sz w:val="24"/>
        </w:rPr>
        <w:t>o[</w:t>
      </w:r>
      <w:r>
        <w:rPr>
          <w:rFonts w:ascii="Courier" w:hAnsi="Courier"/>
          <w:sz w:val="24"/>
        </w:rPr>
        <w:t>Königsberg</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Auszüge aus der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t>30</w:t>
      </w:r>
      <w:r>
        <w:rPr>
          <w:rFonts w:ascii="Courier" w:hAnsi="Courier"/>
          <w:sz w:val="24"/>
        </w:rPr>
        <w:tab/>
        <w:t>Nr. 600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Verschiedene Drucksachen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Einzelexemplare von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Das </w:t>
      </w:r>
      <w:r>
        <w:rPr>
          <w:rFonts w:ascii="Courier" w:hAnsi="Courier"/>
          <w:vanish/>
          <w:sz w:val="24"/>
        </w:rPr>
        <w:t>o[</w:t>
      </w:r>
      <w:r>
        <w:rPr>
          <w:rFonts w:ascii="Courier" w:hAnsi="Courier"/>
          <w:sz w:val="24"/>
        </w:rPr>
        <w:t>Memelland</w:t>
      </w:r>
      <w:r>
        <w:rPr>
          <w:rFonts w:ascii="Courier" w:hAnsi="Courier"/>
          <w:vanish/>
          <w:sz w:val="24"/>
        </w:rPr>
        <w:t>]o</w:t>
      </w:r>
      <w:r>
        <w:rPr>
          <w:rFonts w:ascii="Courier" w:hAnsi="Courier"/>
          <w:sz w:val="24"/>
        </w:rPr>
        <w:t xml:space="preserve">, Nachrichten des </w:t>
      </w:r>
      <w:r>
        <w:rPr>
          <w:rFonts w:ascii="Courier" w:hAnsi="Courier"/>
          <w:vanish/>
          <w:sz w:val="24"/>
        </w:rPr>
        <w:t>k[</w:t>
      </w:r>
      <w:r>
        <w:rPr>
          <w:rFonts w:ascii="Courier" w:hAnsi="Courier"/>
          <w:sz w:val="24"/>
        </w:rPr>
        <w:t>Memellandbund</w:t>
      </w:r>
      <w:r>
        <w:rPr>
          <w:rFonts w:ascii="Courier" w:hAnsi="Courier"/>
          <w:vanish/>
          <w:sz w:val="24"/>
        </w:rPr>
        <w:t>]k</w:t>
      </w:r>
      <w:r>
        <w:rPr>
          <w:rFonts w:ascii="Courier" w:hAnsi="Courier"/>
          <w:sz w:val="24"/>
        </w:rPr>
        <w:t>es</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603; 604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Gesamtüberblick über die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1926 - 1930</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607; 608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t[1{</w:t>
      </w:r>
      <w:r>
        <w:rPr>
          <w:rFonts w:ascii="Courier" w:hAnsi="Courier"/>
          <w:sz w:val="24"/>
        </w:rPr>
        <w:t>Unsere Heimat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Der Osteuropa-Markt, Organ des </w:t>
      </w:r>
      <w:r>
        <w:rPr>
          <w:rFonts w:ascii="Courier" w:hAnsi="Courier"/>
          <w:vanish/>
          <w:sz w:val="24"/>
        </w:rPr>
        <w:t>k[</w:t>
      </w:r>
      <w:r>
        <w:rPr>
          <w:rFonts w:ascii="Courier" w:hAnsi="Courier"/>
          <w:sz w:val="24"/>
        </w:rPr>
        <w:t>Wirtschafts</w:t>
      </w:r>
      <w:r>
        <w:rPr>
          <w:rFonts w:ascii="Courier" w:hAnsi="Courier"/>
          <w:sz w:val="24"/>
        </w:rPr>
        <w:t xml:space="preserve">institutes für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und die Oststaaten</w:t>
      </w:r>
      <w:r>
        <w:rPr>
          <w:rFonts w:ascii="Courier" w:hAnsi="Courier"/>
          <w:vanish/>
          <w:sz w:val="24"/>
        </w:rPr>
        <w:t>]k]t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des </w:t>
      </w:r>
      <w:r>
        <w:rPr>
          <w:rFonts w:ascii="Courier" w:hAnsi="Courier"/>
          <w:vanish/>
          <w:sz w:val="24"/>
        </w:rPr>
        <w:t>k[1{</w:t>
      </w:r>
      <w:r>
        <w:rPr>
          <w:rFonts w:ascii="Courier" w:hAnsi="Courier"/>
          <w:sz w:val="24"/>
        </w:rPr>
        <w:t xml:space="preserve">Wirtschaftsinstitutes für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und die Oststaaten, e.V</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Königsberg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III. HA, Auswärtiges Amt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Preussisches Ministerium der auswärtigen</w:t>
      </w:r>
      <w:r>
        <w:rPr>
          <w:rFonts w:ascii="Courier" w:hAnsi="Courier"/>
          <w:vanish/>
          <w:sz w:val="24"/>
        </w:rPr>
        <w:t xml:space="preserve"> </w:t>
      </w:r>
      <w:r>
        <w:rPr>
          <w:rFonts w:ascii="Courier" w:hAnsi="Courier"/>
          <w:sz w:val="24"/>
        </w:rPr>
        <w:t>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III. Hauptabteilung \ Auswärtiges Amt</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1810 - 1945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Akten vor 1867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vor 1867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21 - 22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A A a,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Einwirkun</w:t>
      </w:r>
      <w:r>
        <w:rPr>
          <w:rFonts w:ascii="Courier" w:hAnsi="Courier"/>
          <w:sz w:val="24"/>
        </w:rPr>
        <w:t xml:space="preserve">g auf die </w:t>
      </w:r>
      <w:r>
        <w:rPr>
          <w:rFonts w:ascii="Courier" w:hAnsi="Courier"/>
          <w:vanish/>
          <w:sz w:val="24"/>
        </w:rPr>
        <w:t>s[</w:t>
      </w:r>
      <w:r>
        <w:rPr>
          <w:rFonts w:ascii="Courier" w:hAnsi="Courier"/>
          <w:sz w:val="24"/>
        </w:rPr>
        <w:t xml:space="preserve">Presse im Interesse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1859 - 04.1867</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Akten vor 1867 \ Deutschland</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vor 1867 \ Deutschland</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98 - 99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A A b, 40b</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gegen die </w:t>
      </w:r>
      <w:r>
        <w:rPr>
          <w:rFonts w:ascii="Courier" w:hAnsi="Courier"/>
          <w:vanish/>
          <w:sz w:val="24"/>
        </w:rPr>
        <w:t>s[2{</w:t>
      </w:r>
      <w:r>
        <w:rPr>
          <w:rFonts w:ascii="Courier" w:hAnsi="Courier"/>
          <w:sz w:val="24"/>
        </w:rPr>
        <w:t>revolutionäre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und die aus dem Jahre 1848 herrührenden, die revolutionären Bestrebungen fördernden Institutionen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1851 - 1865</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Akten vor 1867 \ Dänemark</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vor 1867 \ Dänemark</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521 - 522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 A A e, 62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w:t>
      </w:r>
      <w:r>
        <w:rPr>
          <w:rFonts w:ascii="Courier" w:hAnsi="Courier"/>
          <w:vanish/>
          <w:sz w:val="24"/>
        </w:rPr>
        <w:t>}</w:t>
      </w:r>
      <w:r>
        <w:rPr>
          <w:rFonts w:ascii="Courier" w:hAnsi="Courier"/>
          <w:sz w:val="24"/>
        </w:rPr>
        <w:t xml:space="preserve"> und Vereinswesen </w:t>
      </w:r>
      <w:r>
        <w:rPr>
          <w:rFonts w:ascii="Courier" w:hAnsi="Courier"/>
          <w:vanish/>
          <w:sz w:val="24"/>
        </w:rPr>
        <w:t>2{</w:t>
      </w:r>
      <w:r>
        <w:rPr>
          <w:rFonts w:ascii="Courier" w:hAnsi="Courier"/>
          <w:sz w:val="24"/>
        </w:rPr>
        <w:t>in de</w:t>
      </w:r>
      <w:r>
        <w:rPr>
          <w:rFonts w:ascii="Courier" w:hAnsi="Courier"/>
          <w:sz w:val="24"/>
        </w:rPr>
        <w:t xml:space="preserve">n </w:t>
      </w:r>
      <w:r>
        <w:rPr>
          <w:rFonts w:ascii="Courier" w:hAnsi="Courier"/>
          <w:vanish/>
          <w:sz w:val="24"/>
        </w:rPr>
        <w:t>o[</w:t>
      </w:r>
      <w:r>
        <w:rPr>
          <w:rFonts w:ascii="Courier" w:hAnsi="Courier"/>
          <w:sz w:val="24"/>
        </w:rPr>
        <w:t>Elbherzogtümer</w:t>
      </w:r>
      <w:r>
        <w:rPr>
          <w:rFonts w:ascii="Courier" w:hAnsi="Courier"/>
          <w:vanish/>
          <w:sz w:val="24"/>
        </w:rPr>
        <w:t>]o</w:t>
      </w:r>
      <w:r>
        <w:rPr>
          <w:rFonts w:ascii="Courier" w:hAnsi="Courier"/>
          <w:sz w:val="24"/>
        </w:rPr>
        <w:t>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1865 - 1867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Teilnahme am Preußischen Staatsministerium. Akten von 1894 - 1919 \ Kunst und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Teilnahme am Preußischen Staatsministerium. Akten von 1894 - 1919 \ Kunst und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1394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9,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Literarische Angelegenheit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9,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Verlags-Recht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Urheber-Recht von Werken der </w:t>
      </w:r>
      <w:r>
        <w:rPr>
          <w:rFonts w:ascii="Courier" w:hAnsi="Courier"/>
          <w:vanish/>
          <w:sz w:val="24"/>
        </w:rPr>
        <w:t>s[</w:t>
      </w:r>
      <w:r>
        <w:rPr>
          <w:rFonts w:ascii="Courier" w:hAnsi="Courier"/>
          <w:sz w:val="24"/>
        </w:rPr>
        <w:t>Literatur</w:t>
      </w:r>
      <w:r>
        <w:rPr>
          <w:rFonts w:ascii="Courier" w:hAnsi="Courier"/>
          <w:vanish/>
          <w:sz w:val="24"/>
        </w:rPr>
        <w:t>]s]s</w:t>
      </w:r>
      <w:r>
        <w:rPr>
          <w:rFonts w:ascii="Courier" w:hAnsi="Courier"/>
          <w:sz w:val="24"/>
        </w:rPr>
        <w:t xml:space="preserve"> und Tonkunst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9,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Bekäm</w:t>
      </w:r>
      <w:r>
        <w:rPr>
          <w:rFonts w:ascii="Courier" w:hAnsi="Courier"/>
          <w:sz w:val="24"/>
        </w:rPr>
        <w:t xml:space="preserve">pfung der </w:t>
      </w:r>
      <w:r>
        <w:rPr>
          <w:rFonts w:ascii="Courier" w:hAnsi="Courier"/>
          <w:vanish/>
          <w:sz w:val="24"/>
        </w:rPr>
        <w:t>s[</w:t>
      </w:r>
      <w:r>
        <w:rPr>
          <w:rFonts w:ascii="Courier" w:hAnsi="Courier"/>
          <w:sz w:val="24"/>
        </w:rPr>
        <w:t>Schundliteratur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9,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Teilnahme am Preußischen Staatsministerium. Akten von 1894 - 1919 \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Teilnahme am Preußischen Staatsministerium. Akten von 1894 - 1919 \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1556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Angelegenheiten der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1557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Offizielle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Reichsanzeiger</w:t>
      </w:r>
      <w:r>
        <w:rPr>
          <w:rFonts w:ascii="Courier" w:hAnsi="Courier"/>
          <w:vanish/>
          <w:sz w:val="24"/>
        </w:rPr>
        <w:t>]t</w:t>
      </w:r>
      <w:r>
        <w:rPr>
          <w:rFonts w:ascii="Courier" w:hAnsi="Courier"/>
          <w:sz w:val="24"/>
        </w:rPr>
        <w:t xml:space="preserve">, </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r>
        <w:rPr>
          <w:rFonts w:ascii="Courier" w:hAnsi="Courier"/>
          <w:sz w:val="24"/>
        </w:rPr>
        <w:t>58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Offiziöse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Regierungsfeindliche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 xml:space="preserve">Literarisches Büro des </w:t>
      </w:r>
      <w:r>
        <w:rPr>
          <w:rFonts w:ascii="Courier" w:hAnsi="Courier"/>
          <w:vanish/>
          <w:sz w:val="24"/>
        </w:rPr>
        <w:t>&lt;Preuß. &gt;</w:t>
      </w:r>
      <w:r>
        <w:rPr>
          <w:rFonts w:ascii="Courier" w:hAnsi="Courier"/>
          <w:sz w:val="24"/>
        </w:rPr>
        <w:t>Staatsministeriums</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1898 - 1904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Preßvergehen</w:t>
      </w:r>
      <w:r>
        <w:rPr>
          <w:rFonts w:ascii="Courier" w:hAnsi="Courier"/>
          <w:vanish/>
          <w:sz w:val="24"/>
        </w:rPr>
        <w:t>]s</w:t>
      </w:r>
      <w:r>
        <w:rPr>
          <w:rFonts w:ascii="Courier" w:hAnsi="Courier"/>
          <w:sz w:val="24"/>
        </w:rPr>
        <w:t xml:space="preserve"> und Strafanträge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Preßgesetz</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1566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III, 18,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30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 HA, Königreich Westfalen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Königreich Westfalen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V. Hauptabteilung \ Königreich Westfalen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1807 - 1815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Proklamationen und Dekrete König Jérome Bonapartes</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Proklamationen und Dekrete König Jérome Bonapartes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Spott-</w:t>
      </w:r>
      <w:r>
        <w:rPr>
          <w:rFonts w:ascii="Courier" w:hAnsi="Courier"/>
          <w:vanish/>
          <w:sz w:val="24"/>
        </w:rPr>
        <w:t>s[</w:t>
      </w:r>
      <w:r>
        <w:rPr>
          <w:rFonts w:ascii="Courier" w:hAnsi="Courier"/>
          <w:sz w:val="24"/>
        </w:rPr>
        <w:t>Flugblätter</w:t>
      </w:r>
      <w:r>
        <w:rPr>
          <w:rFonts w:ascii="Courier" w:hAnsi="Courier"/>
          <w:vanish/>
          <w:sz w:val="24"/>
        </w:rPr>
        <w:t>]s</w:t>
      </w:r>
      <w:r>
        <w:rPr>
          <w:rFonts w:ascii="Courier" w:hAnsi="Courier"/>
          <w:sz w:val="24"/>
        </w:rPr>
        <w:t xml:space="preserve"> über den geflohenen König vom 26.10.1813 und 30.10.1813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Steuer-, Rechnungs- und Kassensachen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Steuer-, Rechnungs- und Kassensachen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Finanzangelegenheiten - Allgemein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Rechnung des </w:t>
      </w:r>
      <w:r>
        <w:rPr>
          <w:rFonts w:ascii="Courier" w:hAnsi="Courier"/>
          <w:vanish/>
          <w:sz w:val="24"/>
        </w:rPr>
        <w:t>p[5{s[</w:t>
      </w:r>
      <w:r>
        <w:rPr>
          <w:rFonts w:ascii="Courier" w:hAnsi="Courier"/>
          <w:sz w:val="24"/>
        </w:rPr>
        <w:t>Regierungsbuchdrucker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Aubel</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Kassel</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1807 - 1808</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VI. HA, Staatsverträge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VI. Hauptabteilung \ Staatsverträge</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1614 - 1935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England</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England</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 B</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Englische Ratifikation des am 13. Mai 1846 mit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geschlossenen Vertrages, betr. den gegenseitigen </w:t>
      </w:r>
      <w:r>
        <w:rPr>
          <w:rFonts w:ascii="Courier" w:hAnsi="Courier"/>
          <w:vanish/>
          <w:sz w:val="24"/>
        </w:rPr>
        <w:t>s[</w:t>
      </w:r>
      <w:r>
        <w:rPr>
          <w:rFonts w:ascii="Courier" w:hAnsi="Courier"/>
          <w:sz w:val="24"/>
        </w:rPr>
        <w:t>Schutz aller Erzeugnisse der Literatur</w:t>
      </w:r>
      <w:r>
        <w:rPr>
          <w:rFonts w:ascii="Courier" w:hAnsi="Courier"/>
          <w:vanish/>
          <w:sz w:val="24"/>
        </w:rPr>
        <w:t>]s</w:t>
      </w:r>
      <w:r>
        <w:rPr>
          <w:rFonts w:ascii="Courier" w:hAnsi="Courier"/>
          <w:sz w:val="24"/>
        </w:rPr>
        <w:t xml:space="preserve"> und Kunst gegen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und Nachahmung, Buckingham-Palast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 Unterschri</w:t>
      </w:r>
      <w:r>
        <w:rPr>
          <w:rFonts w:ascii="Courier" w:hAnsi="Courier"/>
          <w:sz w:val="24"/>
        </w:rPr>
        <w:t>ft der Königin Victoria</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05.06.1846</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2 A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Kurmärkische Kriegs- und Domänenkammer</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2 A Kammerjustizdeputation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1749 - 1810</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9, No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generalia, das </w:t>
      </w:r>
      <w:r>
        <w:rPr>
          <w:rFonts w:ascii="Courier" w:hAnsi="Courier"/>
          <w:vanish/>
          <w:sz w:val="24"/>
        </w:rPr>
        <w:t>s[</w:t>
      </w:r>
      <w:r>
        <w:rPr>
          <w:rFonts w:ascii="Courier" w:hAnsi="Courier"/>
          <w:sz w:val="24"/>
        </w:rPr>
        <w:t>Stempelwesen</w:t>
      </w:r>
      <w:r>
        <w:rPr>
          <w:rFonts w:ascii="Courier" w:hAnsi="Courier"/>
          <w:vanish/>
          <w:sz w:val="24"/>
        </w:rPr>
        <w:t>]s</w:t>
      </w:r>
      <w:r>
        <w:rPr>
          <w:rFonts w:ascii="Courier" w:hAnsi="Courier"/>
          <w:sz w:val="24"/>
        </w:rPr>
        <w:t xml:space="preserve"> betr., desgl. von den Spielkarten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1785 - 1806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Specialia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Specialia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Unts. M No 17 de 1806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in Untersuchungs-Sachen contra den gewesenen </w:t>
      </w:r>
      <w:r>
        <w:rPr>
          <w:rFonts w:ascii="Courier" w:hAnsi="Courier"/>
          <w:vanish/>
          <w:sz w:val="24"/>
        </w:rPr>
        <w:t>p[5{</w:t>
      </w:r>
      <w:r>
        <w:rPr>
          <w:rFonts w:ascii="Courier" w:hAnsi="Courier"/>
          <w:sz w:val="24"/>
        </w:rPr>
        <w:t>Accise-Einnehmer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w:t>
      </w:r>
      <w:r>
        <w:rPr>
          <w:rFonts w:ascii="Courier" w:hAnsi="Courier"/>
          <w:sz w:val="24"/>
        </w:rPr>
        <w:t>hann Gottfried</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Mantel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Bernau</w:t>
      </w:r>
      <w:r>
        <w:rPr>
          <w:rFonts w:ascii="Courier" w:hAnsi="Courier"/>
          <w:vanish/>
          <w:sz w:val="24"/>
        </w:rPr>
        <w:t>]o}]p</w:t>
      </w:r>
      <w:r>
        <w:rPr>
          <w:rFonts w:ascii="Courier" w:hAnsi="Courier"/>
          <w:sz w:val="24"/>
        </w:rPr>
        <w:t xml:space="preserve"> wegen </w:t>
      </w:r>
      <w:r>
        <w:rPr>
          <w:rFonts w:ascii="Courier" w:hAnsi="Courier"/>
          <w:vanish/>
          <w:sz w:val="24"/>
        </w:rPr>
        <w:t>s[2{</w:t>
      </w:r>
      <w:r>
        <w:rPr>
          <w:rFonts w:ascii="Courier" w:hAnsi="Courier"/>
          <w:sz w:val="24"/>
        </w:rPr>
        <w:t>unbefugte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Schriftstellerei</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1806 - 1809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2 B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Potsdam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2 B Regierung Potsdam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1683 - 1919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(mehrere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 Abteilung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Abteilung; Kirchen- und Schulwesen \ Generalakten \ Kirchliches und pädagogisches Schrifttum</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3655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Liturgie Lit.G Fach 4 ad Nr.10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Berichte der Superintendenten über die zum Vorlesen </w:t>
      </w:r>
      <w:r>
        <w:rPr>
          <w:rFonts w:ascii="Courier" w:hAnsi="Courier"/>
          <w:sz w:val="24"/>
        </w:rPr>
        <w:t xml:space="preserve">in den Kirchen vorhandenen und statt der unbrauchbaren </w:t>
      </w:r>
      <w:r>
        <w:rPr>
          <w:rFonts w:ascii="Courier" w:hAnsi="Courier"/>
          <w:vanish/>
          <w:sz w:val="24"/>
        </w:rPr>
        <w:t>s[2{</w:t>
      </w:r>
      <w:r>
        <w:rPr>
          <w:rFonts w:ascii="Courier" w:hAnsi="Courier"/>
          <w:sz w:val="24"/>
        </w:rPr>
        <w:t>anzuschaffende</w:t>
      </w:r>
      <w:r>
        <w:rPr>
          <w:rFonts w:ascii="Courier" w:hAnsi="Courier"/>
          <w:vanish/>
          <w:sz w:val="24"/>
        </w:rPr>
        <w:t>}</w:t>
      </w:r>
      <w:r>
        <w:rPr>
          <w:rFonts w:ascii="Courier" w:hAnsi="Courier"/>
          <w:sz w:val="24"/>
        </w:rPr>
        <w:t xml:space="preserve">n besseren </w:t>
      </w:r>
      <w:r>
        <w:rPr>
          <w:rFonts w:ascii="Courier" w:hAnsi="Courier"/>
          <w:vanish/>
          <w:sz w:val="24"/>
        </w:rPr>
        <w:t>1{</w:t>
      </w:r>
      <w:r>
        <w:rPr>
          <w:rFonts w:ascii="Courier" w:hAnsi="Courier"/>
          <w:sz w:val="24"/>
        </w:rPr>
        <w:t>Predigtsammlung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3823 - 3824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Ankauf </w:t>
      </w:r>
      <w:r>
        <w:rPr>
          <w:rFonts w:ascii="Courier" w:hAnsi="Courier"/>
          <w:vanish/>
          <w:sz w:val="24"/>
        </w:rPr>
        <w:t>s[2{</w:t>
      </w:r>
      <w:r>
        <w:rPr>
          <w:rFonts w:ascii="Courier" w:hAnsi="Courier"/>
          <w:sz w:val="24"/>
        </w:rPr>
        <w:t>didaktische</w:t>
      </w:r>
      <w:r>
        <w:rPr>
          <w:rFonts w:ascii="Courier" w:hAnsi="Courier"/>
          <w:vanish/>
          <w:sz w:val="24"/>
        </w:rPr>
        <w:t>}</w:t>
      </w:r>
      <w:r>
        <w:rPr>
          <w:rFonts w:ascii="Courier" w:hAnsi="Courier"/>
          <w:sz w:val="24"/>
        </w:rPr>
        <w:t xml:space="preserve">r </w:t>
      </w:r>
      <w:r>
        <w:rPr>
          <w:rFonts w:ascii="Courier" w:hAnsi="Courier"/>
          <w:vanish/>
          <w:sz w:val="24"/>
        </w:rPr>
        <w:t>3{</w:t>
      </w:r>
      <w:r>
        <w:rPr>
          <w:rFonts w:ascii="Courier" w:hAnsi="Courier"/>
          <w:sz w:val="24"/>
        </w:rPr>
        <w:t>und pädagogische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zur Austeilung an lobenswerte Schullehrer</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1812 - 1832</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Lit.J Fach 9 Nr.24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Wochenblatt für Prediger und Schullehrer der Preussischen Monarchie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3660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 G.Fach 4 Nr.16;</w:t>
      </w:r>
      <w:r>
        <w:rPr>
          <w:rFonts w:ascii="Courier" w:hAnsi="Courier"/>
          <w:sz w:val="24"/>
        </w:rPr>
        <w:t xml:space="preserve"> 2) G.Fach 5 Nr.47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s[</w:t>
      </w:r>
      <w:r>
        <w:rPr>
          <w:rFonts w:ascii="Courier" w:hAnsi="Courier"/>
          <w:sz w:val="24"/>
        </w:rPr>
        <w:t>Choral-Melodienbuch</w:t>
      </w:r>
      <w:r>
        <w:rPr>
          <w:rFonts w:ascii="Courier" w:hAnsi="Courier"/>
          <w:vanish/>
          <w:sz w:val="24"/>
        </w:rPr>
        <w:t>]s</w:t>
      </w:r>
      <w:r>
        <w:rPr>
          <w:rFonts w:ascii="Courier" w:hAnsi="Courier"/>
          <w:sz w:val="24"/>
        </w:rPr>
        <w:t xml:space="preserve">es von Seiten des </w:t>
      </w:r>
      <w:r>
        <w:rPr>
          <w:rFonts w:ascii="Courier" w:hAnsi="Courier"/>
          <w:vanish/>
          <w:sz w:val="24"/>
        </w:rPr>
        <w:t>p[5{</w:t>
      </w:r>
      <w:r>
        <w:rPr>
          <w:rFonts w:ascii="Courier" w:hAnsi="Courier"/>
          <w:sz w:val="24"/>
        </w:rPr>
        <w:t>Conrektor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Krausnick</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Lenzen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naturhistorische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Atlas</w:t>
      </w:r>
      <w:r>
        <w:rPr>
          <w:rFonts w:ascii="Courier" w:hAnsi="Courier"/>
          <w:vanish/>
          <w:sz w:val="24"/>
        </w:rPr>
        <w:t>}]s</w:t>
      </w:r>
      <w:r>
        <w:rPr>
          <w:rFonts w:ascii="Courier" w:hAnsi="Courier"/>
          <w:sz w:val="24"/>
        </w:rPr>
        <w:t xml:space="preserve"> von </w:t>
      </w:r>
      <w:r>
        <w:rPr>
          <w:rFonts w:ascii="Courier" w:hAnsi="Courier"/>
          <w:vanish/>
          <w:sz w:val="24"/>
        </w:rPr>
        <w:t>p[</w:t>
      </w:r>
      <w:r>
        <w:rPr>
          <w:rFonts w:ascii="Courier" w:hAnsi="Courier"/>
          <w:sz w:val="24"/>
        </w:rPr>
        <w:t>Goldfuss</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Statuten der </w:t>
      </w:r>
      <w:r>
        <w:rPr>
          <w:rFonts w:ascii="Courier" w:hAnsi="Courier"/>
          <w:vanish/>
          <w:sz w:val="24"/>
        </w:rPr>
        <w:t>k[</w:t>
      </w:r>
      <w:r>
        <w:rPr>
          <w:rFonts w:ascii="Courier" w:hAnsi="Courier"/>
          <w:sz w:val="24"/>
        </w:rPr>
        <w:t>Volksschulbüchergesellschaft für die Königlich Preussischen Staaten</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w:t>
      </w:r>
      <w:r>
        <w:rPr>
          <w:rFonts w:ascii="Courier" w:hAnsi="Courier"/>
          <w:sz w:val="24"/>
        </w:rPr>
        <w:t>t., Bd.1, S. 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w:t>
      </w:r>
      <w:r>
        <w:rPr>
          <w:rFonts w:ascii="Courier" w:hAnsi="Courier"/>
          <w:sz w:val="24"/>
        </w:rPr>
        <w:t>Schärtlich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Choralbuch</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3702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Lit.H - 1 - 28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 xml:space="preserve"> auf das </w:t>
      </w:r>
      <w:r>
        <w:rPr>
          <w:rFonts w:ascii="Courier" w:hAnsi="Courier"/>
          <w:vanish/>
          <w:sz w:val="24"/>
        </w:rPr>
        <w:t>t[</w:t>
      </w:r>
      <w:r>
        <w:rPr>
          <w:rFonts w:ascii="Courier" w:hAnsi="Courier"/>
          <w:sz w:val="24"/>
        </w:rPr>
        <w:t>Corpus Reformatorum</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Brettschneider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1829 - 1847; 1849 - 1860</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3664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G.Fach 5 Nr.13, I - IV</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1830 - 1845</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3703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Lit.H Fach 1 Nr.31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Ermittlung der noch vorhandenen Han</w:t>
      </w:r>
      <w:r>
        <w:rPr>
          <w:rFonts w:ascii="Courier" w:hAnsi="Courier"/>
          <w:sz w:val="24"/>
        </w:rPr>
        <w:t xml:space="preserve">dschriften der deutschen </w:t>
      </w:r>
      <w:r>
        <w:rPr>
          <w:rFonts w:ascii="Courier" w:hAnsi="Courier"/>
          <w:vanish/>
          <w:sz w:val="24"/>
        </w:rPr>
        <w:t>s[</w:t>
      </w:r>
      <w:r>
        <w:rPr>
          <w:rFonts w:ascii="Courier" w:hAnsi="Courier"/>
          <w:sz w:val="24"/>
        </w:rPr>
        <w:t>Rechtsbücher des Mittelalters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3705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Lit.H Fach 1 Nr.33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Empfehlung von </w:t>
      </w:r>
      <w:r>
        <w:rPr>
          <w:rFonts w:ascii="Courier" w:hAnsi="Courier"/>
          <w:vanish/>
          <w:sz w:val="24"/>
        </w:rPr>
        <w:t>s[</w:t>
      </w:r>
      <w:r>
        <w:rPr>
          <w:rFonts w:ascii="Courier" w:hAnsi="Courier"/>
          <w:sz w:val="24"/>
        </w:rPr>
        <w:t>Predigtsammlung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3706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Lit.H Fach 1 Nr.34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w:t>
      </w:r>
      <w:r>
        <w:rPr>
          <w:rFonts w:ascii="Courier" w:hAnsi="Courier"/>
          <w:vanish/>
          <w:sz w:val="24"/>
        </w:rPr>
        <w:t>p[7{</w:t>
      </w:r>
      <w:r>
        <w:rPr>
          <w:rFonts w:ascii="Courier" w:hAnsi="Courier"/>
          <w:sz w:val="24"/>
        </w:rPr>
        <w:t>Hofrath</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Riedel</w:t>
      </w:r>
      <w:r>
        <w:rPr>
          <w:rFonts w:ascii="Courier" w:hAnsi="Courier"/>
          <w:vanish/>
          <w:sz w:val="24"/>
        </w:rPr>
        <w:t>}]p</w:t>
      </w:r>
      <w:r>
        <w:rPr>
          <w:rFonts w:ascii="Courier" w:hAnsi="Courier"/>
          <w:sz w:val="24"/>
        </w:rPr>
        <w:t xml:space="preserve"> herausgegebene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Novus codex diplomaticus Brandenburgensis, der Geschichte des Städte, Klöster pp. der Mark Brandenburg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1840 - 1867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3707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Lit.H Fach 1 Nr.35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w:t>
      </w:r>
      <w:r>
        <w:rPr>
          <w:rFonts w:ascii="Courier" w:hAnsi="Courier"/>
          <w:sz w:val="24"/>
        </w:rPr>
        <w:t xml:space="preserve">ie von dem </w:t>
      </w:r>
      <w:r>
        <w:rPr>
          <w:rFonts w:ascii="Courier" w:hAnsi="Courier"/>
          <w:vanish/>
          <w:sz w:val="24"/>
        </w:rPr>
        <w:t>p[7{</w:t>
      </w:r>
      <w:r>
        <w:rPr>
          <w:rFonts w:ascii="Courier" w:hAnsi="Courier"/>
          <w:sz w:val="24"/>
        </w:rPr>
        <w:t>Konsistorialrat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Romberg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Bromberg</w:t>
      </w:r>
      <w:r>
        <w:rPr>
          <w:rFonts w:ascii="Courier" w:hAnsi="Courier"/>
          <w:vanish/>
          <w:sz w:val="24"/>
        </w:rPr>
        <w:t>]o}]p</w:t>
      </w:r>
      <w:r>
        <w:rPr>
          <w:rFonts w:ascii="Courier" w:hAnsi="Courier"/>
          <w:sz w:val="24"/>
        </w:rPr>
        <w:t xml:space="preserve"> herausgegebenen Gedächtnisreden auf des hochseligen </w:t>
      </w:r>
      <w:r>
        <w:rPr>
          <w:rFonts w:ascii="Courier" w:hAnsi="Courier"/>
          <w:vanish/>
          <w:sz w:val="24"/>
        </w:rPr>
        <w:t>p[3{</w:t>
      </w:r>
      <w:r>
        <w:rPr>
          <w:rFonts w:ascii="Courier" w:hAnsi="Courier"/>
          <w:sz w:val="24"/>
        </w:rPr>
        <w:t xml:space="preserve">König </w:t>
      </w:r>
      <w:r>
        <w:rPr>
          <w:rFonts w:ascii="Courier" w:hAnsi="Courier"/>
          <w:vanish/>
          <w:sz w:val="24"/>
        </w:rPr>
        <w:t>&lt;von Preußen&gt;}</w:t>
      </w:r>
      <w:r>
        <w:rPr>
          <w:rFonts w:ascii="Courier" w:hAnsi="Courier"/>
          <w:sz w:val="24"/>
        </w:rPr>
        <w:t xml:space="preserve">s </w:t>
      </w:r>
      <w:r>
        <w:rPr>
          <w:rFonts w:ascii="Courier" w:hAnsi="Courier"/>
          <w:vanish/>
          <w:sz w:val="24"/>
        </w:rPr>
        <w:t>2{</w:t>
      </w:r>
      <w:r>
        <w:rPr>
          <w:rFonts w:ascii="Courier" w:hAnsi="Courier"/>
          <w:sz w:val="24"/>
        </w:rPr>
        <w:t>Friedrich Wilhelm III.</w:t>
      </w:r>
      <w:r>
        <w:rPr>
          <w:rFonts w:ascii="Courier" w:hAnsi="Courier"/>
          <w:vanish/>
          <w:sz w:val="24"/>
        </w:rPr>
        <w:t>}]p</w:t>
      </w:r>
      <w:r>
        <w:rPr>
          <w:rFonts w:ascii="Courier" w:hAnsi="Courier"/>
          <w:sz w:val="24"/>
        </w:rPr>
        <w:t xml:space="preserve"> Majestät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3836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Nr.58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Verhandlungen über Ermittelung des Verfassers von dem in der </w:t>
      </w:r>
      <w:r>
        <w:rPr>
          <w:rFonts w:ascii="Courier" w:hAnsi="Courier"/>
          <w:vanish/>
          <w:sz w:val="24"/>
        </w:rPr>
        <w:t>t[</w:t>
      </w:r>
      <w:r>
        <w:rPr>
          <w:rFonts w:ascii="Courier" w:hAnsi="Courier"/>
          <w:sz w:val="24"/>
        </w:rPr>
        <w:t>Vossischen Zeitung</w:t>
      </w:r>
      <w:r>
        <w:rPr>
          <w:rFonts w:ascii="Courier" w:hAnsi="Courier"/>
          <w:vanish/>
          <w:sz w:val="24"/>
        </w:rPr>
        <w:t>]t</w:t>
      </w:r>
      <w:r>
        <w:rPr>
          <w:rFonts w:ascii="Courier" w:hAnsi="Courier"/>
          <w:sz w:val="24"/>
        </w:rPr>
        <w:t xml:space="preserve"> Nr.127, 1827 enthaltenen </w:t>
      </w:r>
      <w:r>
        <w:rPr>
          <w:rFonts w:ascii="Courier" w:hAnsi="Courier"/>
          <w:vanish/>
          <w:sz w:val="24"/>
        </w:rPr>
        <w:t>t[2{</w:t>
      </w:r>
      <w:r>
        <w:rPr>
          <w:rFonts w:ascii="Courier" w:hAnsi="Courier"/>
          <w:sz w:val="24"/>
        </w:rPr>
        <w:t xml:space="preserve">Aufsatz </w:t>
      </w:r>
      <w:r>
        <w:rPr>
          <w:rFonts w:ascii="Courier" w:hAnsi="Courier"/>
          <w:vanish/>
          <w:sz w:val="24"/>
        </w:rPr>
        <w:t>&lt;in der Vossischen Zeitung&gt;}</w:t>
      </w:r>
      <w:r>
        <w:rPr>
          <w:rFonts w:ascii="Courier" w:hAnsi="Courier"/>
          <w:sz w:val="24"/>
        </w:rPr>
        <w:t>: "</w:t>
      </w:r>
      <w:r>
        <w:rPr>
          <w:rFonts w:ascii="Courier" w:hAnsi="Courier"/>
          <w:vanish/>
          <w:sz w:val="24"/>
        </w:rPr>
        <w:t>1{</w:t>
      </w:r>
      <w:r>
        <w:rPr>
          <w:rFonts w:ascii="Courier" w:hAnsi="Courier"/>
          <w:sz w:val="24"/>
        </w:rPr>
        <w:t>Auch etwas über Lehrer und deren äussere Verhältnisse</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w:t>
      </w:r>
      <w:r>
        <w:rPr>
          <w:rFonts w:ascii="Courier" w:hAnsi="Courier"/>
          <w:sz w:val="24"/>
        </w:rPr>
        <w:t>ch 4 Nr.79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Empfehlung und Anschaffung der bei </w:t>
      </w:r>
      <w:r>
        <w:rPr>
          <w:rFonts w:ascii="Courier" w:hAnsi="Courier"/>
          <w:vanish/>
          <w:sz w:val="24"/>
        </w:rPr>
        <w:t>k[1{p[2{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Kortmann</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erschienenen </w:t>
      </w:r>
      <w:r>
        <w:rPr>
          <w:rFonts w:ascii="Courier" w:hAnsi="Courier"/>
          <w:vanish/>
          <w:sz w:val="24"/>
        </w:rPr>
        <w:t>t[</w:t>
      </w:r>
      <w:r>
        <w:rPr>
          <w:rFonts w:ascii="Courier" w:hAnsi="Courier"/>
          <w:sz w:val="24"/>
        </w:rPr>
        <w:t>Wandkarte des Preussischen Staats</w:t>
      </w:r>
      <w:r>
        <w:rPr>
          <w:rFonts w:ascii="Courier" w:hAnsi="Courier"/>
          <w:vanish/>
          <w:sz w:val="24"/>
        </w:rPr>
        <w:t>]t</w:t>
      </w:r>
      <w:r>
        <w:rPr>
          <w:rFonts w:ascii="Courier" w:hAnsi="Courier"/>
          <w:sz w:val="24"/>
        </w:rPr>
        <w:t xml:space="preserve"> für die Schulen des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Potsdam</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3819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1 Nr.54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Untersagung der </w:t>
      </w:r>
      <w:r>
        <w:rPr>
          <w:rFonts w:ascii="Courier" w:hAnsi="Courier"/>
          <w:vanish/>
          <w:sz w:val="24"/>
        </w:rPr>
        <w:t>t[</w:t>
      </w:r>
      <w:r>
        <w:rPr>
          <w:rFonts w:ascii="Courier" w:hAnsi="Courier"/>
          <w:sz w:val="24"/>
        </w:rPr>
        <w:t>Preussischen Volkschulzeitung</w:t>
      </w:r>
      <w:r>
        <w:rPr>
          <w:rFonts w:ascii="Courier" w:hAnsi="Courier"/>
          <w:vanish/>
          <w:sz w:val="24"/>
        </w:rPr>
        <w:t>]t</w:t>
      </w:r>
      <w:r>
        <w:rPr>
          <w:rFonts w:ascii="Courier" w:hAnsi="Courier"/>
          <w:sz w:val="24"/>
        </w:rPr>
        <w:t xml:space="preserve"> an die Schullehrer des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Potsdam</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von d</w:t>
      </w:r>
      <w:r>
        <w:rPr>
          <w:rFonts w:ascii="Courier" w:hAnsi="Courier"/>
          <w:sz w:val="24"/>
        </w:rPr>
        <w:t xml:space="preserve">em </w:t>
      </w:r>
      <w:r>
        <w:rPr>
          <w:rFonts w:ascii="Courier" w:hAnsi="Courier"/>
          <w:vanish/>
          <w:sz w:val="24"/>
        </w:rPr>
        <w:t>p[7{</w:t>
      </w:r>
      <w:r>
        <w:rPr>
          <w:rFonts w:ascii="Courier" w:hAnsi="Courier"/>
          <w:sz w:val="24"/>
        </w:rPr>
        <w:t xml:space="preserve">Direktor des </w:t>
      </w:r>
      <w:r>
        <w:rPr>
          <w:rFonts w:ascii="Courier" w:hAnsi="Courier"/>
          <w:vanish/>
          <w:sz w:val="24"/>
        </w:rPr>
        <w:t>k[1{</w:t>
      </w:r>
      <w:r>
        <w:rPr>
          <w:rFonts w:ascii="Courier" w:hAnsi="Courier"/>
          <w:sz w:val="24"/>
        </w:rPr>
        <w:t>Königl. Taubstummen-Instituts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1{</w:t>
      </w:r>
      <w:r>
        <w:rPr>
          <w:rFonts w:ascii="Courier" w:hAnsi="Courier"/>
          <w:sz w:val="24"/>
        </w:rPr>
        <w:t>Saegert</w:t>
      </w:r>
      <w:r>
        <w:rPr>
          <w:rFonts w:ascii="Courier" w:hAnsi="Courier"/>
          <w:vanish/>
          <w:sz w:val="24"/>
        </w:rPr>
        <w:t>}]p</w:t>
      </w:r>
      <w:r>
        <w:rPr>
          <w:rFonts w:ascii="Courier" w:hAnsi="Courier"/>
          <w:sz w:val="24"/>
        </w:rPr>
        <w:t xml:space="preserve"> verfasste </w:t>
      </w:r>
      <w:r>
        <w:rPr>
          <w:rFonts w:ascii="Courier" w:hAnsi="Courier"/>
          <w:vanish/>
          <w:sz w:val="24"/>
        </w:rPr>
        <w:t>t[2{</w:t>
      </w:r>
      <w:r>
        <w:rPr>
          <w:rFonts w:ascii="Courier" w:hAnsi="Courier"/>
          <w:sz w:val="24"/>
        </w:rPr>
        <w:t>Abhandlung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Heilung des Blödsinns</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Nr.67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Seminardirektor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Diesterweg</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herausgegebene Schrift über </w:t>
      </w:r>
      <w:r>
        <w:rPr>
          <w:rFonts w:ascii="Courier" w:hAnsi="Courier"/>
          <w:vanish/>
          <w:sz w:val="24"/>
        </w:rPr>
        <w:t>p[</w:t>
      </w:r>
      <w:r>
        <w:rPr>
          <w:rFonts w:ascii="Courier" w:hAnsi="Courier"/>
          <w:sz w:val="24"/>
        </w:rPr>
        <w:t>Pestalozzi</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3710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Lit.H Fach 1 Nr.40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Werk "</w:t>
      </w:r>
      <w:r>
        <w:rPr>
          <w:rFonts w:ascii="Courier" w:hAnsi="Courier"/>
          <w:vanish/>
          <w:sz w:val="24"/>
        </w:rPr>
        <w:t>t[</w:t>
      </w:r>
      <w:r>
        <w:rPr>
          <w:rFonts w:ascii="Courier" w:hAnsi="Courier"/>
          <w:sz w:val="24"/>
        </w:rPr>
        <w:t>Amtliche Berichte über die in neuerer Zeit in England erwachte Tätigkeit für die Vermehrung und Erweit</w:t>
      </w:r>
      <w:r>
        <w:rPr>
          <w:rFonts w:ascii="Courier" w:hAnsi="Courier"/>
          <w:sz w:val="24"/>
        </w:rPr>
        <w:t>erung der kirchlichen Anstalten</w:t>
      </w:r>
      <w:r>
        <w:rPr>
          <w:rFonts w:ascii="Courier" w:hAnsi="Courier"/>
          <w:vanish/>
          <w:sz w:val="24"/>
        </w:rPr>
        <w:t>]t</w:t>
      </w:r>
      <w:r>
        <w:rPr>
          <w:rFonts w:ascii="Courier" w:hAnsi="Courier"/>
          <w:sz w:val="24"/>
        </w:rPr>
        <w:t xml:space="preserve">", erstattet von </w:t>
      </w:r>
      <w:r>
        <w:rPr>
          <w:rFonts w:ascii="Courier" w:hAnsi="Courier"/>
          <w:vanish/>
          <w:sz w:val="24"/>
        </w:rPr>
        <w:t>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Gerlach</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 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Uhden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Sydow</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Stüler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Nr.71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Schrift des </w:t>
      </w:r>
      <w:r>
        <w:rPr>
          <w:rFonts w:ascii="Courier" w:hAnsi="Courier"/>
          <w:vanish/>
          <w:sz w:val="24"/>
        </w:rPr>
        <w:t>p[7{</w:t>
      </w:r>
      <w:r>
        <w:rPr>
          <w:rFonts w:ascii="Courier" w:hAnsi="Courier"/>
          <w:sz w:val="24"/>
        </w:rPr>
        <w:t>Kaiserlich Östereichischen Hauptmanns außer Dienst</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Edler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Scheick</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Der lebende Weissdorn-Spalier-Zaun</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Nr.76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Deutscher Kinderfreund für katholische Schu</w:t>
      </w:r>
      <w:r>
        <w:rPr>
          <w:rFonts w:ascii="Courier" w:hAnsi="Courier"/>
          <w:sz w:val="24"/>
        </w:rPr>
        <w:t>len</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3935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Lit.T Fach 1 Nr.11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Übersicht über die Handschriften sämtlicher </w:t>
      </w:r>
      <w:r>
        <w:rPr>
          <w:rFonts w:ascii="Courier" w:hAnsi="Courier"/>
          <w:vanish/>
          <w:sz w:val="24"/>
        </w:rPr>
        <w:t>s[</w:t>
      </w:r>
      <w:r>
        <w:rPr>
          <w:rFonts w:ascii="Courier" w:hAnsi="Courier"/>
          <w:sz w:val="24"/>
        </w:rPr>
        <w:t>Bibliotheken in den Königlichen Staaten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3848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Nr.77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J.H.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für arme Schüler des diesseitigen Regierungsbezirks überwiesenen 100 Exemplare des "</w:t>
      </w:r>
      <w:r>
        <w:rPr>
          <w:rFonts w:ascii="Courier" w:hAnsi="Courier"/>
          <w:vanish/>
          <w:sz w:val="24"/>
        </w:rPr>
        <w:t>t[</w:t>
      </w:r>
      <w:r>
        <w:rPr>
          <w:rFonts w:ascii="Courier" w:hAnsi="Courier"/>
          <w:sz w:val="24"/>
        </w:rPr>
        <w:t>Kinderfreund</w:t>
      </w:r>
      <w:r>
        <w:rPr>
          <w:rFonts w:ascii="Courier" w:hAnsi="Courier"/>
          <w:vanish/>
          <w:sz w:val="24"/>
        </w:rPr>
        <w:t>]t</w:t>
      </w:r>
      <w:r>
        <w:rPr>
          <w:rFonts w:ascii="Courier" w:hAnsi="Courier"/>
          <w:sz w:val="24"/>
        </w:rPr>
        <w:t xml:space="preserve">es" von </w:t>
      </w:r>
      <w:r>
        <w:rPr>
          <w:rFonts w:ascii="Courier" w:hAnsi="Courier"/>
          <w:vanish/>
          <w:sz w:val="24"/>
        </w:rPr>
        <w:t>k[p[</w:t>
      </w:r>
      <w:r>
        <w:rPr>
          <w:rFonts w:ascii="Courier" w:hAnsi="Courier"/>
          <w:sz w:val="24"/>
        </w:rPr>
        <w:t>Preuss</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Vetter</w:t>
      </w:r>
      <w:r>
        <w:rPr>
          <w:rFonts w:ascii="Courier" w:hAnsi="Courier"/>
          <w:vanish/>
          <w:sz w:val="24"/>
        </w:rPr>
        <w:t>]p]k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3850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Nr.80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w:t>
      </w:r>
      <w:r>
        <w:rPr>
          <w:rFonts w:ascii="Courier" w:hAnsi="Courier"/>
          <w:sz w:val="24"/>
        </w:rPr>
        <w:t>, Bd.1, S. 95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Empfehlung und Anschaffung der bei </w:t>
      </w:r>
      <w:r>
        <w:rPr>
          <w:rFonts w:ascii="Courier" w:hAnsi="Courier"/>
          <w:vanish/>
          <w:sz w:val="24"/>
        </w:rPr>
        <w:t>k[1{p[2{</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Kortmann</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erschienenen </w:t>
      </w:r>
      <w:r>
        <w:rPr>
          <w:rFonts w:ascii="Courier" w:hAnsi="Courier"/>
          <w:vanish/>
          <w:sz w:val="24"/>
        </w:rPr>
        <w:t>t[</w:t>
      </w:r>
      <w:r>
        <w:rPr>
          <w:rFonts w:ascii="Courier" w:hAnsi="Courier"/>
          <w:sz w:val="24"/>
        </w:rPr>
        <w:t>Wandkarte von Palästina</w:t>
      </w:r>
      <w:r>
        <w:rPr>
          <w:rFonts w:ascii="Courier" w:hAnsi="Courier"/>
          <w:vanish/>
          <w:sz w:val="24"/>
        </w:rPr>
        <w:t>]t</w:t>
      </w:r>
      <w:r>
        <w:rPr>
          <w:rFonts w:ascii="Courier" w:hAnsi="Courier"/>
          <w:sz w:val="24"/>
        </w:rPr>
        <w:t xml:space="preserve"> für die Schulen des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Potsdam</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3852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Nr.83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k[1{</w:t>
      </w:r>
      <w:r>
        <w:rPr>
          <w:rFonts w:ascii="Courier" w:hAnsi="Courier"/>
          <w:sz w:val="24"/>
        </w:rPr>
        <w:t>Diakonissenanstalt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Kaiserwerth</w:t>
      </w:r>
      <w:r>
        <w:rPr>
          <w:rFonts w:ascii="Courier" w:hAnsi="Courier"/>
          <w:vanish/>
          <w:sz w:val="24"/>
        </w:rPr>
        <w:t>]o}]k</w:t>
      </w:r>
      <w:r>
        <w:rPr>
          <w:rFonts w:ascii="Courier" w:hAnsi="Courier"/>
          <w:sz w:val="24"/>
        </w:rPr>
        <w:t xml:space="preserve"> herausgegebene </w:t>
      </w:r>
      <w:r>
        <w:rPr>
          <w:rFonts w:ascii="Courier" w:hAnsi="Courier"/>
          <w:vanish/>
          <w:sz w:val="24"/>
        </w:rPr>
        <w:t>t[</w:t>
      </w:r>
      <w:r>
        <w:rPr>
          <w:rFonts w:ascii="Courier" w:hAnsi="Courier"/>
          <w:sz w:val="24"/>
        </w:rPr>
        <w:t>Schulbilderbibel</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3861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Berichte über die </w:t>
      </w:r>
      <w:r>
        <w:rPr>
          <w:rFonts w:ascii="Courier" w:hAnsi="Courier"/>
          <w:vanish/>
          <w:sz w:val="24"/>
        </w:rPr>
        <w:t>s[</w:t>
      </w:r>
      <w:r>
        <w:rPr>
          <w:rFonts w:ascii="Courier" w:hAnsi="Courier"/>
          <w:sz w:val="24"/>
        </w:rPr>
        <w:t>Lieder-Sammlung</w:t>
      </w:r>
      <w:r>
        <w:rPr>
          <w:rFonts w:ascii="Courier" w:hAnsi="Courier"/>
          <w:vanish/>
          <w:sz w:val="24"/>
        </w:rPr>
        <w:t>]s</w:t>
      </w:r>
      <w:r>
        <w:rPr>
          <w:rFonts w:ascii="Courier" w:hAnsi="Courier"/>
          <w:sz w:val="24"/>
        </w:rPr>
        <w:t xml:space="preserve">en von </w:t>
      </w:r>
      <w:r>
        <w:rPr>
          <w:rFonts w:ascii="Courier" w:hAnsi="Courier"/>
          <w:vanish/>
          <w:sz w:val="24"/>
        </w:rPr>
        <w:t>p[</w:t>
      </w:r>
      <w:r>
        <w:rPr>
          <w:rFonts w:ascii="Courier" w:hAnsi="Courier"/>
          <w:sz w:val="24"/>
        </w:rPr>
        <w:t>R</w:t>
      </w:r>
      <w:r>
        <w:rPr>
          <w:rFonts w:ascii="Courier" w:hAnsi="Courier"/>
          <w:sz w:val="24"/>
        </w:rPr>
        <w:t>ütli</w:t>
      </w:r>
      <w:r>
        <w:rPr>
          <w:rFonts w:ascii="Courier" w:hAnsi="Courier"/>
          <w:vanish/>
          <w:sz w:val="24"/>
        </w:rPr>
        <w:t>]p</w:t>
      </w:r>
      <w:r>
        <w:rPr>
          <w:rFonts w:ascii="Courier" w:hAnsi="Courier"/>
          <w:sz w:val="24"/>
        </w:rPr>
        <w:t xml:space="preserve"> und </w:t>
      </w:r>
      <w:r>
        <w:rPr>
          <w:rFonts w:ascii="Courier" w:hAnsi="Courier"/>
          <w:vanish/>
          <w:sz w:val="24"/>
        </w:rPr>
        <w:t>p[2{</w:t>
      </w:r>
      <w:r>
        <w:rPr>
          <w:rFonts w:ascii="Courier" w:hAnsi="Courier"/>
          <w:sz w:val="24"/>
        </w:rPr>
        <w:t>J.</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Heim</w:t>
      </w:r>
      <w:r>
        <w:rPr>
          <w:rFonts w:ascii="Courier" w:hAnsi="Courier"/>
          <w:vanish/>
          <w:sz w:val="24"/>
        </w:rPr>
        <w:t>}]p</w:t>
      </w:r>
      <w:r>
        <w:rPr>
          <w:rFonts w:ascii="Courier" w:hAnsi="Courier"/>
          <w:sz w:val="24"/>
        </w:rPr>
        <w:t>; Verfügung vom 9.5.1895, II 349/5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3860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Lit.L Fach 4 Nr.4 C. Sammlung</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II. Abt., Bd.1, S. 96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Sammlung der Berichte über die Einführung neuer </w:t>
      </w:r>
      <w:r>
        <w:rPr>
          <w:rFonts w:ascii="Courier" w:hAnsi="Courier"/>
          <w:vanish/>
          <w:sz w:val="24"/>
        </w:rPr>
        <w:t>s[</w:t>
      </w:r>
      <w:r>
        <w:rPr>
          <w:rFonts w:ascii="Courier" w:hAnsi="Courier"/>
          <w:sz w:val="24"/>
        </w:rPr>
        <w:t>Lesefibel</w:t>
      </w:r>
      <w:r>
        <w:rPr>
          <w:rFonts w:ascii="Courier" w:hAnsi="Courier"/>
          <w:vanish/>
          <w:sz w:val="24"/>
        </w:rPr>
        <w:t>]s</w:t>
      </w:r>
      <w:r>
        <w:rPr>
          <w:rFonts w:ascii="Courier" w:hAnsi="Courier"/>
          <w:sz w:val="24"/>
        </w:rPr>
        <w:t>n vom 1. April 1898 ab</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3 B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Frankfurt (Oder)</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3 B Regierung Frankfurt/Oder</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1722 - 1924</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Abt. II, Gen.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Kirchen- und Schulwesen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Pars V Tit.3 Nr.6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S. </w:t>
      </w:r>
      <w:r>
        <w:rPr>
          <w:rFonts w:ascii="Courier" w:hAnsi="Courier"/>
          <w:sz w:val="24"/>
        </w:rPr>
        <w:t>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Publikation der Verordnungen von der Kanzel</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1809 - 1869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Pars I Tit.25 Nr.8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Verteilung und Verbreitung </w:t>
      </w:r>
      <w:r>
        <w:rPr>
          <w:rFonts w:ascii="Courier" w:hAnsi="Courier"/>
          <w:vanish/>
          <w:sz w:val="24"/>
        </w:rPr>
        <w:t>s[2{</w:t>
      </w:r>
      <w:r>
        <w:rPr>
          <w:rFonts w:ascii="Courier" w:hAnsi="Courier"/>
          <w:sz w:val="24"/>
        </w:rPr>
        <w:t>kleine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Erbauungschrift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Pars I Tit.13 Nr.68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Lesegesellschaft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6 B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Kreisbehörden Provinz Brandenburg</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6 B Landratsämter seit 1815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Bomst</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k[1{</w:t>
      </w:r>
      <w:r>
        <w:rPr>
          <w:rFonts w:ascii="Courier" w:hAnsi="Courier"/>
          <w:sz w:val="24"/>
        </w:rPr>
        <w:t>Landratsamt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Bomst</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 xml:space="preserve">1844 </w:t>
      </w:r>
      <w:r>
        <w:rPr>
          <w:rFonts w:ascii="Courier" w:hAnsi="Courier"/>
          <w:sz w:val="24"/>
        </w:rPr>
        <w:t>- 1938</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B (D), Bomst, 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113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Schutz der Republik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monatliche Listen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beschlagnahmte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meist von der </w:t>
      </w:r>
      <w:r>
        <w:rPr>
          <w:rFonts w:ascii="Courier" w:hAnsi="Courier"/>
          <w:vanish/>
          <w:sz w:val="24"/>
        </w:rPr>
        <w:t>k[</w:t>
      </w:r>
      <w:r>
        <w:rPr>
          <w:rFonts w:ascii="Courier" w:hAnsi="Courier"/>
          <w:sz w:val="24"/>
        </w:rPr>
        <w:t>NSDAP</w:t>
      </w:r>
      <w:r>
        <w:rPr>
          <w:rFonts w:ascii="Courier" w:hAnsi="Courier"/>
          <w:vanish/>
          <w:sz w:val="24"/>
        </w:rPr>
        <w:t>]k</w:t>
      </w:r>
      <w:r>
        <w:rPr>
          <w:rFonts w:ascii="Courier" w:hAnsi="Courier"/>
          <w:sz w:val="24"/>
        </w:rPr>
        <w:t xml:space="preserve"> oder der </w:t>
      </w:r>
      <w:r>
        <w:rPr>
          <w:rFonts w:ascii="Courier" w:hAnsi="Courier"/>
          <w:vanish/>
          <w:sz w:val="24"/>
        </w:rPr>
        <w:t>k[</w:t>
      </w:r>
      <w:r>
        <w:rPr>
          <w:rFonts w:ascii="Courier" w:hAnsi="Courier"/>
          <w:sz w:val="24"/>
        </w:rPr>
        <w:t>KPD</w:t>
      </w:r>
      <w:r>
        <w:rPr>
          <w:rFonts w:ascii="Courier" w:hAnsi="Courier"/>
          <w:vanish/>
          <w:sz w:val="24"/>
        </w:rPr>
        <w:t>]k</w:t>
      </w:r>
      <w:r>
        <w:rPr>
          <w:rFonts w:ascii="Courier" w:hAnsi="Courier"/>
          <w:sz w:val="24"/>
        </w:rPr>
        <w:t xml:space="preserve"> herausgegeben; Schreiben des Polizeipräsidenten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an den </w:t>
      </w:r>
      <w:r>
        <w:rPr>
          <w:rFonts w:ascii="Courier" w:hAnsi="Courier"/>
          <w:vanish/>
          <w:sz w:val="24"/>
        </w:rPr>
        <w:t>k[p[2{</w:t>
      </w:r>
      <w:r>
        <w:rPr>
          <w:rFonts w:ascii="Courier" w:hAnsi="Courier"/>
          <w:sz w:val="24"/>
        </w:rPr>
        <w:t>Franz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Eher</w:t>
      </w:r>
      <w:r>
        <w:rPr>
          <w:rFonts w:ascii="Courier" w:hAnsi="Courier"/>
          <w:vanish/>
          <w:sz w:val="24"/>
        </w:rPr>
        <w:t>}]p</w:t>
      </w:r>
      <w:r>
        <w:rPr>
          <w:rFonts w:ascii="Courier" w:hAnsi="Courier"/>
          <w:sz w:val="24"/>
        </w:rPr>
        <w:t>-Verlag</w:t>
      </w:r>
      <w:r>
        <w:rPr>
          <w:rFonts w:ascii="Courier" w:hAnsi="Courier"/>
          <w:vanish/>
          <w:sz w:val="24"/>
        </w:rPr>
        <w:t>]k</w:t>
      </w:r>
      <w:r>
        <w:rPr>
          <w:rFonts w:ascii="Courier" w:hAnsi="Courier"/>
          <w:sz w:val="24"/>
        </w:rPr>
        <w:t xml:space="preserve"> wegen </w:t>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s einer </w:t>
      </w:r>
      <w:r>
        <w:rPr>
          <w:rFonts w:ascii="Courier" w:hAnsi="Courier"/>
          <w:vanish/>
          <w:sz w:val="24"/>
        </w:rPr>
        <w:t>2{s[2{</w:t>
      </w:r>
      <w:r>
        <w:rPr>
          <w:rFonts w:ascii="Courier" w:hAnsi="Courier"/>
          <w:sz w:val="24"/>
        </w:rPr>
        <w:t>republikfeindliche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}]s}]s</w:t>
      </w:r>
      <w:r>
        <w:rPr>
          <w:rFonts w:ascii="Courier" w:hAnsi="Courier"/>
          <w:sz w:val="24"/>
        </w:rPr>
        <w:t xml:space="preserve"> </w:t>
      </w:r>
      <w:r>
        <w:rPr>
          <w:rFonts w:ascii="Courier" w:hAnsi="Courier"/>
          <w:vanish/>
          <w:sz w:val="24"/>
        </w:rPr>
        <w:t>p[2{</w:t>
      </w:r>
      <w:r>
        <w:rPr>
          <w:rFonts w:ascii="Courier" w:hAnsi="Courier"/>
          <w:sz w:val="24"/>
        </w:rPr>
        <w:t>Gregor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Strasser</w:t>
      </w:r>
      <w:r>
        <w:rPr>
          <w:rFonts w:ascii="Courier" w:hAnsi="Courier"/>
          <w:vanish/>
          <w:sz w:val="24"/>
        </w:rPr>
        <w:t>}]p</w:t>
      </w:r>
      <w:r>
        <w:rPr>
          <w:rFonts w:ascii="Courier" w:hAnsi="Courier"/>
          <w:sz w:val="24"/>
        </w:rPr>
        <w:t>s (27.06.1931)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Meseritz</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k[1{</w:t>
      </w:r>
      <w:r>
        <w:rPr>
          <w:rFonts w:ascii="Courier" w:hAnsi="Courier"/>
          <w:sz w:val="24"/>
        </w:rPr>
        <w:t>Landratsamt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Meseritz</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1806 - 1934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sz w:val="24"/>
        </w:rPr>
        <w:t>Nr. 65</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B (D), Meseritz, Nr. 65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Secreta</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West-Prignitz</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k[1{</w:t>
      </w:r>
      <w:r>
        <w:rPr>
          <w:rFonts w:ascii="Courier" w:hAnsi="Courier"/>
          <w:sz w:val="24"/>
        </w:rPr>
        <w:t>Landratsamt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West-Prignitz</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1704 - 1919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B (D), West-Priegnitz, 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Teil 2, S. 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Anlegung von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w:t>
      </w:r>
      <w:r>
        <w:rPr>
          <w:rFonts w:ascii="Courier" w:hAnsi="Courier"/>
          <w:vanish/>
          <w:sz w:val="24"/>
        </w:rPr>
        <w:t>s[1{</w:t>
      </w:r>
      <w:r>
        <w:rPr>
          <w:rFonts w:ascii="Courier" w:hAnsi="Courier"/>
          <w:sz w:val="24"/>
        </w:rPr>
        <w:t>lithographische</w:t>
      </w:r>
      <w:r>
        <w:rPr>
          <w:rFonts w:ascii="Courier" w:hAnsi="Courier"/>
          <w:vanish/>
          <w:sz w:val="24"/>
        </w:rPr>
        <w:t>&lt;s&gt;}</w:t>
      </w:r>
      <w:r>
        <w:rPr>
          <w:rFonts w:ascii="Courier" w:hAnsi="Courier"/>
          <w:sz w:val="24"/>
        </w:rPr>
        <w:t xml:space="preserve">n </w:t>
      </w:r>
      <w:r>
        <w:rPr>
          <w:rFonts w:ascii="Courier" w:hAnsi="Courier"/>
          <w:vanish/>
          <w:sz w:val="24"/>
        </w:rPr>
        <w:t>2{</w:t>
      </w:r>
      <w:r>
        <w:rPr>
          <w:rFonts w:ascii="Courier" w:hAnsi="Courier"/>
          <w:sz w:val="24"/>
        </w:rPr>
        <w:t>Institut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ferner die Etablierung von </w:t>
      </w:r>
      <w:r>
        <w:rPr>
          <w:rFonts w:ascii="Courier" w:hAnsi="Courier"/>
          <w:vanish/>
          <w:sz w:val="24"/>
        </w:rPr>
        <w:t>s[</w:t>
      </w:r>
      <w:r>
        <w:rPr>
          <w:rFonts w:ascii="Courier" w:hAnsi="Courier"/>
          <w:sz w:val="24"/>
        </w:rPr>
        <w:t>Antiquar</w:t>
      </w:r>
      <w:r>
        <w:rPr>
          <w:rFonts w:ascii="Courier" w:hAnsi="Courier"/>
          <w:vanish/>
          <w:sz w:val="24"/>
        </w:rPr>
        <w:t>]s</w:t>
      </w:r>
      <w:r>
        <w:rPr>
          <w:rFonts w:ascii="Courier" w:hAnsi="Courier"/>
          <w:sz w:val="24"/>
        </w:rPr>
        <w:t xml:space="preserve">en, die Errichtung von </w:t>
      </w:r>
      <w:r>
        <w:rPr>
          <w:rFonts w:ascii="Courier" w:hAnsi="Courier"/>
          <w:vanish/>
          <w:sz w:val="24"/>
        </w:rPr>
        <w:t>s[</w:t>
      </w:r>
      <w:r>
        <w:rPr>
          <w:rFonts w:ascii="Courier" w:hAnsi="Courier"/>
          <w:sz w:val="24"/>
        </w:rPr>
        <w:t>Journalzirkel</w:t>
      </w:r>
      <w:r>
        <w:rPr>
          <w:rFonts w:ascii="Courier" w:hAnsi="Courier"/>
          <w:vanish/>
          <w:sz w:val="24"/>
        </w:rPr>
        <w:t>]s</w:t>
      </w:r>
      <w:r>
        <w:rPr>
          <w:rFonts w:ascii="Courier" w:hAnsi="Courier"/>
          <w:sz w:val="24"/>
        </w:rPr>
        <w:t>n</w:t>
      </w:r>
      <w:r>
        <w:rPr>
          <w:rFonts w:ascii="Courier" w:hAnsi="Courier"/>
          <w:sz w:val="24"/>
        </w:rPr>
        <w:t xml:space="preserve"> und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 xml:space="preserve">en, auch die Ertheilung der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 xml:space="preserve"> von Buchbindern zum </w:t>
      </w:r>
      <w:r>
        <w:rPr>
          <w:rFonts w:ascii="Courier" w:hAnsi="Courier"/>
          <w:vanish/>
          <w:sz w:val="24"/>
        </w:rPr>
        <w:t>s[</w:t>
      </w:r>
      <w:r>
        <w:rPr>
          <w:rFonts w:ascii="Courier" w:hAnsi="Courier"/>
          <w:sz w:val="24"/>
        </w:rPr>
        <w:t xml:space="preserve">Handel mit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dgl. die </w:t>
      </w:r>
      <w:r>
        <w:rPr>
          <w:rFonts w:ascii="Courier" w:hAnsi="Courier"/>
          <w:vanish/>
          <w:sz w:val="24"/>
        </w:rPr>
        <w:t>s[</w:t>
      </w:r>
      <w:r>
        <w:rPr>
          <w:rFonts w:ascii="Courier" w:hAnsi="Courier"/>
          <w:sz w:val="24"/>
        </w:rPr>
        <w:t>Colporteur</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B (D), West-Priegnitz, Nr. 55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Teil 2, S. 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Beförderung des </w:t>
      </w:r>
      <w:r>
        <w:rPr>
          <w:rFonts w:ascii="Courier" w:hAnsi="Courier"/>
          <w:vanish/>
          <w:sz w:val="24"/>
        </w:rPr>
        <w:t>s[1{</w:t>
      </w:r>
      <w:r>
        <w:rPr>
          <w:rFonts w:ascii="Courier" w:hAnsi="Courier"/>
          <w:sz w:val="24"/>
        </w:rPr>
        <w:t>Absatz</w:t>
      </w:r>
      <w:r>
        <w:rPr>
          <w:rFonts w:ascii="Courier" w:hAnsi="Courier"/>
          <w:vanish/>
          <w:sz w:val="24"/>
        </w:rPr>
        <w:t>}</w:t>
      </w:r>
      <w:r>
        <w:rPr>
          <w:rFonts w:ascii="Courier" w:hAnsi="Courier"/>
          <w:sz w:val="24"/>
        </w:rPr>
        <w:t xml:space="preserve">es </w:t>
      </w:r>
      <w:r>
        <w:rPr>
          <w:rFonts w:ascii="Courier" w:hAnsi="Courier"/>
          <w:vanish/>
          <w:sz w:val="24"/>
        </w:rPr>
        <w:t>2{s[2{</w:t>
      </w:r>
      <w:r>
        <w:rPr>
          <w:rFonts w:ascii="Courier" w:hAnsi="Courier"/>
          <w:sz w:val="24"/>
        </w:rPr>
        <w:t>gute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1858 - 1875</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B (D), West-Priegnitz, Nr. 56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Teil 2, S. 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Beförderung des </w:t>
      </w:r>
      <w:r>
        <w:rPr>
          <w:rFonts w:ascii="Courier" w:hAnsi="Courier"/>
          <w:vanish/>
          <w:sz w:val="24"/>
        </w:rPr>
        <w:t>s[1{</w:t>
      </w:r>
      <w:r>
        <w:rPr>
          <w:rFonts w:ascii="Courier" w:hAnsi="Courier"/>
          <w:sz w:val="24"/>
        </w:rPr>
        <w:t>Absatz</w:t>
      </w:r>
      <w:r>
        <w:rPr>
          <w:rFonts w:ascii="Courier" w:hAnsi="Courier"/>
          <w:vanish/>
          <w:sz w:val="24"/>
        </w:rPr>
        <w:t>}</w:t>
      </w:r>
      <w:r>
        <w:rPr>
          <w:rFonts w:ascii="Courier" w:hAnsi="Courier"/>
          <w:sz w:val="24"/>
        </w:rPr>
        <w:t xml:space="preserve">es </w:t>
      </w:r>
      <w:r>
        <w:rPr>
          <w:rFonts w:ascii="Courier" w:hAnsi="Courier"/>
          <w:vanish/>
          <w:sz w:val="24"/>
        </w:rPr>
        <w:t>2{s[2{</w:t>
      </w:r>
      <w:r>
        <w:rPr>
          <w:rFonts w:ascii="Courier" w:hAnsi="Courier"/>
          <w:sz w:val="24"/>
        </w:rPr>
        <w:t>gute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1885 -1893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B (D), West-</w:t>
      </w:r>
      <w:r>
        <w:rPr>
          <w:rFonts w:ascii="Courier" w:hAnsi="Courier"/>
          <w:sz w:val="24"/>
        </w:rPr>
        <w:t>Priegnitz, Nr. 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Teil 2, S. 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1887 - 1892</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6 C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Kreisausschuß Königsberg/Neumark</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6 C Kreisausschüsse</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Findkartei</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Königsberg/Nm.</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Königsberg/Neumark</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1852 - 1935</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108</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C (D), Königsberg/Nm., Nr.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Generalakten betr. </w:t>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Schriften, Turn- und Spielgeräte, Firmen usw. in Jugendpflegeangelegenheiten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122</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w:t>
      </w:r>
      <w:r>
        <w:rPr>
          <w:rFonts w:ascii="Courier" w:hAnsi="Courier"/>
          <w:sz w:val="24"/>
        </w:rPr>
        <w:t>p. 6 C (D), Königsberg/Nm., Nr.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Generalakten betr. </w:t>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Schriften, Turn- und Spielgeräte, Firmen usw. in Jugendpflegeangelegenheiten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6 C (D), Königsberg/Nm., Nr. 106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Spezialakten betr. </w:t>
      </w:r>
      <w:r>
        <w:rPr>
          <w:rFonts w:ascii="Courier" w:hAnsi="Courier"/>
          <w:vanish/>
          <w:sz w:val="24"/>
        </w:rPr>
        <w:t>s[</w:t>
      </w:r>
      <w:r>
        <w:rPr>
          <w:rFonts w:ascii="Courier" w:hAnsi="Courier"/>
          <w:sz w:val="24"/>
        </w:rPr>
        <w:t>Schriften auf dem Gebiet der Jugendpflege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1919 - 1921</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40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Kurmärkisches Konsitorium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40 Kurmärkisches Konsitorium bzw. Oberkonsistorium, später Evangelisches Konsistorium</w:t>
      </w:r>
      <w:r>
        <w:rPr>
          <w:rFonts w:ascii="Courier" w:hAnsi="Courier"/>
          <w:sz w:val="24"/>
        </w:rPr>
        <w:t xml:space="preserve"> der Mark Brandenburg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1540 - 1889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Hauptregistratur \ Zensur-Sachen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Hauptregistratur \ Zensur-Sachen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1926</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40 (D), Nr. 1926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R, Fach I, Nr.1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74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gen. betr. die Verordnungen wegen des Verkaufs der </w:t>
      </w:r>
      <w:r>
        <w:rPr>
          <w:rFonts w:ascii="Courier" w:hAnsi="Courier"/>
          <w:vanish/>
          <w:sz w:val="24"/>
        </w:rPr>
        <w:t>s[2{</w:t>
      </w:r>
      <w:r>
        <w:rPr>
          <w:rFonts w:ascii="Courier" w:hAnsi="Courier"/>
          <w:sz w:val="24"/>
        </w:rPr>
        <w:t>schädliche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theologische</w:t>
      </w:r>
      <w:r>
        <w:rPr>
          <w:rFonts w:ascii="Courier" w:hAnsi="Courier"/>
          <w:vanish/>
          <w:sz w:val="24"/>
        </w:rPr>
        <w:t>}</w:t>
      </w:r>
      <w:r>
        <w:rPr>
          <w:rFonts w:ascii="Courier" w:hAnsi="Courier"/>
          <w:sz w:val="24"/>
        </w:rPr>
        <w:t xml:space="preserve">n </w:t>
      </w:r>
      <w:r>
        <w:rPr>
          <w:rFonts w:ascii="Courier" w:hAnsi="Courier"/>
          <w:vanish/>
          <w:sz w:val="24"/>
        </w:rPr>
        <w:t>4{</w:t>
      </w:r>
      <w:r>
        <w:rPr>
          <w:rFonts w:ascii="Courier" w:hAnsi="Courier"/>
          <w:sz w:val="24"/>
        </w:rPr>
        <w:t>und philosophische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 xml:space="preserve">en und die deshalb angeordnete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Bücher-Zensur</w:t>
      </w:r>
      <w:r>
        <w:rPr>
          <w:rFonts w:ascii="Courier" w:hAnsi="Courier"/>
          <w:vanish/>
          <w:sz w:val="24"/>
        </w:rPr>
        <w:t>}]s</w:t>
      </w:r>
      <w:r>
        <w:rPr>
          <w:rFonts w:ascii="Courier" w:hAnsi="Courier"/>
          <w:sz w:val="24"/>
        </w:rPr>
        <w:t>, vol.2</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Erneuerung der Vorschriften wegen der </w:t>
      </w:r>
      <w:r>
        <w:rPr>
          <w:rFonts w:ascii="Courier" w:hAnsi="Courier"/>
          <w:vanish/>
          <w:sz w:val="24"/>
        </w:rPr>
        <w:t>s[</w:t>
      </w:r>
      <w:r>
        <w:rPr>
          <w:rFonts w:ascii="Courier" w:hAnsi="Courier"/>
          <w:sz w:val="24"/>
        </w:rPr>
        <w:t xml:space="preserve">Zensur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r und </w:t>
      </w:r>
      <w:r>
        <w:rPr>
          <w:rFonts w:ascii="Courier" w:hAnsi="Courier"/>
          <w:vanish/>
          <w:sz w:val="24"/>
        </w:rPr>
        <w:t>3{</w:t>
      </w:r>
      <w:r>
        <w:rPr>
          <w:rFonts w:ascii="Courier" w:hAnsi="Courier"/>
          <w:sz w:val="24"/>
        </w:rPr>
        <w:t>philosop</w:t>
      </w:r>
      <w:r>
        <w:rPr>
          <w:rFonts w:ascii="Courier" w:hAnsi="Courier"/>
          <w:sz w:val="24"/>
        </w:rPr>
        <w:t>hische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und das deshalb ergangene </w:t>
      </w:r>
      <w:r>
        <w:rPr>
          <w:rFonts w:ascii="Courier" w:hAnsi="Courier"/>
          <w:vanish/>
          <w:sz w:val="24"/>
        </w:rPr>
        <w:t>s[</w:t>
      </w:r>
      <w:r>
        <w:rPr>
          <w:rFonts w:ascii="Courier" w:hAnsi="Courier"/>
          <w:sz w:val="24"/>
        </w:rPr>
        <w:t>Zensur-Edict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R, Fach I, Nr.2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74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gen. betr. die Verhandlungen bei einzelnen </w:t>
      </w:r>
      <w:r>
        <w:rPr>
          <w:rFonts w:ascii="Courier" w:hAnsi="Courier"/>
          <w:vanish/>
          <w:sz w:val="24"/>
        </w:rPr>
        <w:t>s[2{</w:t>
      </w:r>
      <w:r>
        <w:rPr>
          <w:rFonts w:ascii="Courier" w:hAnsi="Courier"/>
          <w:sz w:val="24"/>
        </w:rPr>
        <w:t xml:space="preserve">zur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gekommene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1789 - 1794; 1805 - 1835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 R, Fach I, Nr.3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74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betr. Gesuche um Bekanntmachung und </w:t>
      </w:r>
      <w:r>
        <w:rPr>
          <w:rFonts w:ascii="Courier" w:hAnsi="Courier"/>
          <w:vanish/>
          <w:sz w:val="24"/>
        </w:rPr>
        <w:t>s[2{</w:t>
      </w:r>
      <w:r>
        <w:rPr>
          <w:rFonts w:ascii="Courier" w:hAnsi="Courier"/>
          <w:sz w:val="24"/>
        </w:rPr>
        <w:t>Empfehlung im Druck herausgegebene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1848 - 1855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44 C</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Oberpostdirektion Potsdam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w:t>
      </w:r>
      <w:r>
        <w:rPr>
          <w:rFonts w:ascii="Courier" w:hAnsi="Courier"/>
          <w:sz w:val="24"/>
        </w:rPr>
        <w:t>andenburg) \ Rep. 44 C Oberpostdirektion Potsdam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1723 - 1919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Dienstbetrieb \ allgemeine Bestimmungen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Dienstbetrieb \ allgemeine Bestimmungen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44 C, 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 V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Verzeichnisse von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1889 - 1890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44 C, 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 V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Zeitungsverkehr mit dem Ausland</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1850 - 1873</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 HA, Rep. 56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 Hauptabteilung (Provinz Brandenburg) \ Rep. 56 Wissenschaftliche Gesellschaft</w:t>
      </w:r>
      <w:r>
        <w:rPr>
          <w:rFonts w:ascii="Courier" w:hAnsi="Courier"/>
          <w:sz w:val="24"/>
        </w:rPr>
        <w:t>en und Vereine</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Verein für Geschichte der Mark Brandenburg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r>
      <w:r>
        <w:rPr>
          <w:rFonts w:ascii="Courier" w:hAnsi="Courier"/>
          <w:vanish/>
          <w:sz w:val="24"/>
        </w:rPr>
        <w:t>k[</w:t>
      </w:r>
      <w:r>
        <w:rPr>
          <w:rFonts w:ascii="Courier" w:hAnsi="Courier"/>
          <w:sz w:val="24"/>
        </w:rPr>
        <w:t>Verein für Geschichte der Mark Brandenburg</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20. Jahrhundert / 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212</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 HA, Rep. 56 (D), Verein für Geschichte der Mark Brandenburg, Nr. 212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Älteres </w:t>
      </w:r>
      <w:r>
        <w:rPr>
          <w:rFonts w:ascii="Courier" w:hAnsi="Courier"/>
          <w:vanish/>
          <w:sz w:val="24"/>
        </w:rPr>
        <w:t>s[</w:t>
      </w:r>
      <w:r>
        <w:rPr>
          <w:rFonts w:ascii="Courier" w:hAnsi="Courier"/>
          <w:sz w:val="24"/>
        </w:rPr>
        <w:t>Bücherverzeichnis</w:t>
      </w:r>
      <w:r>
        <w:rPr>
          <w:rFonts w:ascii="Courier" w:hAnsi="Courier"/>
          <w:vanish/>
          <w:sz w:val="24"/>
        </w:rPr>
        <w:t>&lt;Bibliothek des Vereins für Geschichte der Mark Brandenburg&gt;]s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der im Vereinsbesitz befindlichen </w:t>
      </w:r>
      <w:r>
        <w:rPr>
          <w:rFonts w:ascii="Courier" w:hAnsi="Courier"/>
          <w:vanish/>
          <w:sz w:val="24"/>
        </w:rPr>
        <w:t>s[1{</w:t>
      </w:r>
      <w:r>
        <w:rPr>
          <w:rFonts w:ascii="Courier" w:hAnsi="Courier"/>
          <w:sz w:val="24"/>
        </w:rPr>
        <w:t>Bücher</w:t>
      </w:r>
      <w:r>
        <w:rPr>
          <w:rFonts w:ascii="Courier" w:hAnsi="Courier"/>
          <w:vanish/>
          <w:sz w:val="24"/>
        </w:rPr>
        <w:t>} 2{&lt;im Besitz des Vereins für Geschichte der Mark Brandenburg&gt;}]s</w:t>
      </w:r>
      <w:r>
        <w:rPr>
          <w:rFonts w:ascii="Courier" w:hAnsi="Courier"/>
          <w:sz w:val="24"/>
        </w:rPr>
        <w:t xml:space="preserve"> und Sammlungen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150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Schriftenversand</w:t>
      </w:r>
      <w:r>
        <w:rPr>
          <w:rFonts w:ascii="Courier" w:hAnsi="Courier"/>
          <w:vanish/>
          <w:sz w:val="24"/>
        </w:rPr>
        <w:t>&lt;des Vereins für Geschichte der Mark Brandenburg&gt;]s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Korrespondenz mit </w:t>
      </w:r>
      <w:r>
        <w:rPr>
          <w:rFonts w:ascii="Courier" w:hAnsi="Courier"/>
          <w:vanish/>
          <w:sz w:val="24"/>
        </w:rPr>
        <w:t>k[p[</w:t>
      </w:r>
      <w:r>
        <w:rPr>
          <w:rFonts w:ascii="Courier" w:hAnsi="Courier"/>
          <w:sz w:val="24"/>
        </w:rPr>
        <w:t>Duncker</w:t>
      </w:r>
      <w:r>
        <w:rPr>
          <w:rFonts w:ascii="Courier" w:hAnsi="Courier"/>
          <w:vanish/>
          <w:sz w:val="24"/>
        </w:rPr>
        <w:t>]p</w:t>
      </w:r>
      <w:r>
        <w:rPr>
          <w:rFonts w:ascii="Courier" w:hAnsi="Courier"/>
          <w:sz w:val="24"/>
        </w:rPr>
        <w:t xml:space="preserve"> &amp; </w:t>
      </w:r>
      <w:r>
        <w:rPr>
          <w:rFonts w:ascii="Courier" w:hAnsi="Courier"/>
          <w:vanish/>
          <w:sz w:val="24"/>
        </w:rPr>
        <w:t>p[</w:t>
      </w:r>
      <w:r>
        <w:rPr>
          <w:rFonts w:ascii="Courier" w:hAnsi="Courier"/>
          <w:sz w:val="24"/>
        </w:rPr>
        <w:t>Humblot</w:t>
      </w:r>
      <w:r>
        <w:rPr>
          <w:rFonts w:ascii="Courier" w:hAnsi="Courier"/>
          <w:vanish/>
          <w:sz w:val="24"/>
        </w:rPr>
        <w:t>]p]k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Bücherversand</w:t>
      </w:r>
      <w:r>
        <w:rPr>
          <w:rFonts w:ascii="Courier" w:hAnsi="Courier"/>
          <w:vanish/>
          <w:sz w:val="24"/>
        </w:rPr>
        <w:t>&lt;des Vereins für Geschichte der Mark Brandenburg&gt;]s</w:t>
      </w:r>
      <w:r>
        <w:rPr>
          <w:rFonts w:ascii="Courier" w:hAnsi="Courier"/>
          <w:sz w:val="24"/>
        </w:rPr>
        <w:t>; Liste der Empfänger</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w:t>
      </w:r>
      <w:r>
        <w:rPr>
          <w:rFonts w:ascii="Courier" w:hAnsi="Courier"/>
          <w:vanish/>
          <w:sz w:val="24"/>
        </w:rPr>
        <w:t>&lt;des Vereins für Geschichte der Mark Brandenburg&gt;]s</w:t>
      </w:r>
      <w:r>
        <w:rPr>
          <w:rFonts w:ascii="Courier" w:hAnsi="Courier"/>
          <w:sz w:val="24"/>
        </w:rPr>
        <w:t xml:space="preserve"> und Verkauf der Grundkarte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Publikationsvorhaben</w:t>
      </w:r>
      <w:r>
        <w:rPr>
          <w:rFonts w:ascii="Courier" w:hAnsi="Courier"/>
          <w:vanish/>
          <w:sz w:val="24"/>
        </w:rPr>
        <w:t>&lt;des Vereins für Geschichte der Mark Brandenburg&gt;]s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899 - 1906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Veröffentlichungen; </w:t>
      </w:r>
      <w:r>
        <w:rPr>
          <w:rFonts w:ascii="Courier" w:hAnsi="Courier"/>
          <w:vanish/>
          <w:sz w:val="24"/>
        </w:rPr>
        <w:t>s[</w:t>
      </w:r>
      <w:r>
        <w:rPr>
          <w:rFonts w:ascii="Courier" w:hAnsi="Courier"/>
          <w:sz w:val="24"/>
        </w:rPr>
        <w:t>Verlags</w:t>
      </w:r>
      <w:r>
        <w:rPr>
          <w:rFonts w:ascii="Courier" w:hAnsi="Courier"/>
          <w:vanish/>
          <w:sz w:val="24"/>
        </w:rPr>
        <w:t>&lt;korrespondenz des Vereins für Geschichte der Mark Brandenburg&gt;]s</w:t>
      </w:r>
      <w:r>
        <w:rPr>
          <w:rFonts w:ascii="Courier" w:hAnsi="Courier"/>
          <w:sz w:val="24"/>
        </w:rPr>
        <w:t xml:space="preserve">- und </w:t>
      </w:r>
      <w:r>
        <w:rPr>
          <w:rFonts w:ascii="Courier" w:hAnsi="Courier"/>
          <w:vanish/>
          <w:sz w:val="24"/>
        </w:rPr>
        <w:t>s[</w:t>
      </w:r>
      <w:r>
        <w:rPr>
          <w:rFonts w:ascii="Courier" w:hAnsi="Courier"/>
          <w:sz w:val="24"/>
        </w:rPr>
        <w:t>Autorenkorrespondenz</w:t>
      </w:r>
      <w:r>
        <w:rPr>
          <w:rFonts w:ascii="Courier" w:hAnsi="Courier"/>
          <w:vanish/>
          <w:sz w:val="24"/>
        </w:rPr>
        <w:t>&lt;des Vereins für Geschichte der Mark Brandenburg&gt;]s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zwischen dem Verein und </w:t>
      </w:r>
      <w:r>
        <w:rPr>
          <w:rFonts w:ascii="Courier" w:hAnsi="Courier"/>
          <w:vanish/>
          <w:sz w:val="24"/>
        </w:rPr>
        <w:t>p[2{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Krabbo</w:t>
      </w:r>
      <w:r>
        <w:rPr>
          <w:rFonts w:ascii="Courier" w:hAnsi="Courier"/>
          <w:vanish/>
          <w:sz w:val="24"/>
        </w:rPr>
        <w:t>}]p</w:t>
      </w:r>
      <w:r>
        <w:rPr>
          <w:rFonts w:ascii="Courier" w:hAnsi="Courier"/>
          <w:sz w:val="24"/>
        </w:rPr>
        <w:t xml:space="preserve"> über die Publikation der "Regesten"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Honorare und andere Ausgaben für die "</w:t>
      </w:r>
      <w:r>
        <w:rPr>
          <w:rFonts w:ascii="Courier" w:hAnsi="Courier"/>
          <w:vanish/>
          <w:sz w:val="24"/>
        </w:rPr>
        <w:t>t[</w:t>
      </w:r>
      <w:r>
        <w:rPr>
          <w:rFonts w:ascii="Courier" w:hAnsi="Courier"/>
          <w:sz w:val="24"/>
        </w:rPr>
        <w:t xml:space="preserve">Forschungen </w:t>
      </w:r>
      <w:r>
        <w:rPr>
          <w:rFonts w:ascii="Courier" w:hAnsi="Courier"/>
          <w:vanish/>
          <w:sz w:val="24"/>
        </w:rPr>
        <w:t>&lt;zur Brandenburgischen und Preußischen Geschichte&gt;]t</w:t>
      </w:r>
      <w:r>
        <w:rPr>
          <w:rFonts w:ascii="Courier" w:hAnsi="Courier"/>
          <w:sz w:val="24"/>
        </w:rPr>
        <w:t>", Bd.34/1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r>
        <w:rPr>
          <w:rFonts w:ascii="Courier" w:hAnsi="Courier"/>
          <w:sz w:val="24"/>
        </w:rPr>
        <w:t>05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Veröffentlichungen</w:t>
      </w:r>
      <w:r>
        <w:rPr>
          <w:rFonts w:ascii="Courier" w:hAnsi="Courier"/>
          <w:vanish/>
          <w:sz w:val="24"/>
        </w:rPr>
        <w:t>&lt;des Vereins für Geschichte der Mark Brandenburg&gt;]s</w:t>
      </w:r>
      <w:r>
        <w:rPr>
          <w:rFonts w:ascii="Courier" w:hAnsi="Courier"/>
          <w:sz w:val="24"/>
        </w:rPr>
        <w:t>; Planung, Verträge, Verkauf</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1922 - 1930</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XII. HA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XII. Hauptabteilung Zeitgeschichtliche Sammlung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1705 - 1960</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Findbücher (3 Bde.)</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Teilbestand I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enthält, chronologisch geordnet, zahlreiche Zeitungen und Zeitschriften aus Deutschland und Europa, vornehmlich aus dem 20. Jahrhundert. Schwerpunkte bilden der erste Weltkrieg und die Weimarer Republik. Der Teilbest</w:t>
      </w:r>
      <w:r>
        <w:rPr>
          <w:rFonts w:ascii="Courier" w:hAnsi="Courier"/>
          <w:sz w:val="24"/>
        </w:rPr>
        <w:t>and II "Zeitungsausschnitte" enthält eine sachthematisch geordnete Sammlung von Zeitungsausschnitten.</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Broschüren und Zeitschriften</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Sammlung wurde nach den herausgebenden Körperschaften (staatliche Stellen, Verbände, Institute, politische Parteien und Organisationen, sonstige Interessengemeinschaften) gegliedert. Durch den Buchhandel herausgegebene Broschüren und Zeitschriften sind sachthematisch geordnet.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116</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HA, III, Nr. 116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31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"Die Bücherwarte". Zeits</w:t>
      </w:r>
      <w:r>
        <w:rPr>
          <w:rFonts w:ascii="Courier" w:hAnsi="Courier"/>
          <w:sz w:val="24"/>
        </w:rPr>
        <w:t>chrift für Sozialistische Buchkritik</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2.Jg., Heft 10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Flugblätter und Plakate</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Druckschriften aus der Zeit von 1705 bis 1921 sind chronologisch geordnet. Sammelschwerpunkt stellt die Revolution von 1848 dar. Die politischen Parteien und anderen Verbänden zuzuordnenden Druckschriften aus der Zeit von 1867 bis zur Gegenwart wurden nach den herausgebenden Körperschaften geordnet.Außerdem ist dieser Teilbestand mit Hilfe eines Stichwortkataloges erschließbar.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xml:space="preserve"> 52</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XII HA, IV, Nr. 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Teil 2, S. 16 (vorläufig)</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Extrablatt der </w:t>
      </w:r>
      <w:r>
        <w:rPr>
          <w:rFonts w:ascii="Courier" w:hAnsi="Courier"/>
          <w:vanish/>
          <w:sz w:val="24"/>
        </w:rPr>
        <w:t>s[</w:t>
      </w:r>
      <w:r>
        <w:rPr>
          <w:rFonts w:ascii="Courier" w:hAnsi="Courier"/>
          <w:sz w:val="24"/>
        </w:rPr>
        <w:t>Buchdrucker Groß-</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s</w:t>
      </w:r>
      <w:r>
        <w:rPr>
          <w:rFonts w:ascii="Courier" w:hAnsi="Courier"/>
          <w:vanish/>
          <w:sz w:val="24"/>
        </w:rPr>
        <w:t>]s</w:t>
      </w:r>
      <w:r>
        <w:rPr>
          <w:rFonts w:ascii="Courier" w:hAnsi="Courier"/>
          <w:sz w:val="24"/>
        </w:rPr>
        <w:t xml:space="preserve"> gegen die Fortsetzung des Generalstreiks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Aufruf an die Frauen zur Verhinderung wilder Streiks; Warnungen vor bolschewistisch-spartakistischen Unruhestiftern; Aufruf der Arbeiter, Angestellten und Redakteure des Hauses </w:t>
      </w:r>
      <w:r>
        <w:rPr>
          <w:rFonts w:ascii="Courier" w:hAnsi="Courier"/>
          <w:vanish/>
          <w:sz w:val="24"/>
        </w:rPr>
        <w:t>p[</w:t>
      </w:r>
      <w:r>
        <w:rPr>
          <w:rFonts w:ascii="Courier" w:hAnsi="Courier"/>
          <w:sz w:val="24"/>
        </w:rPr>
        <w:t>Ullstein</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Mosse</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Scherl</w:t>
      </w:r>
      <w:r>
        <w:rPr>
          <w:rFonts w:ascii="Courier" w:hAnsi="Courier"/>
          <w:vanish/>
          <w:sz w:val="24"/>
        </w:rPr>
        <w:t>]p</w:t>
      </w:r>
      <w:r>
        <w:rPr>
          <w:rFonts w:ascii="Courier" w:hAnsi="Courier"/>
          <w:sz w:val="24"/>
        </w:rPr>
        <w:t xml:space="preserve"> an ihre Zeitungsleser: Protest gegen Streik und unberechtigte Tarifforderungen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145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Domänenrentämter Prov</w:t>
      </w:r>
      <w:r>
        <w:rPr>
          <w:rFonts w:ascii="Courier" w:hAnsi="Courier"/>
          <w:sz w:val="24"/>
        </w:rPr>
        <w:t>inz Westpreußen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145 Domänenämter und Intendanturen, später Domänenrentämter</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1786 - 1879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Schöneck</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Domänenrentamt Schöneck</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145 (D), Schöneck, 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Abt.I, Sect.XXII, Nr.41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Agitation im Interesse der </w:t>
      </w:r>
      <w:r>
        <w:rPr>
          <w:rFonts w:ascii="Courier" w:hAnsi="Courier"/>
          <w:vanish/>
          <w:sz w:val="24"/>
        </w:rPr>
        <w:t>o[</w:t>
      </w:r>
      <w:r>
        <w:rPr>
          <w:rFonts w:ascii="Courier" w:hAnsi="Courier"/>
          <w:sz w:val="24"/>
        </w:rPr>
        <w:t>polnisch</w:t>
      </w:r>
      <w:r>
        <w:rPr>
          <w:rFonts w:ascii="Courier" w:hAnsi="Courier"/>
          <w:vanish/>
          <w:sz w:val="24"/>
        </w:rPr>
        <w:t>]o</w:t>
      </w:r>
      <w:r>
        <w:rPr>
          <w:rFonts w:ascii="Courier" w:hAnsi="Courier"/>
          <w:sz w:val="24"/>
        </w:rPr>
        <w:t xml:space="preserve">en Nationalität und </w:t>
      </w:r>
      <w:r>
        <w:rPr>
          <w:rFonts w:ascii="Courier" w:hAnsi="Courier"/>
          <w:vanish/>
          <w:sz w:val="24"/>
        </w:rPr>
        <w:t>s[</w:t>
      </w:r>
      <w:r>
        <w:rPr>
          <w:rFonts w:ascii="Courier" w:hAnsi="Courier"/>
          <w:sz w:val="24"/>
        </w:rPr>
        <w:t xml:space="preserve">Beschlagnahme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1861 - 1871</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180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Danzig</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180</w:t>
      </w:r>
      <w:r>
        <w:rPr>
          <w:rFonts w:ascii="Courier" w:hAnsi="Courier"/>
          <w:sz w:val="24"/>
        </w:rPr>
        <w:t xml:space="preserve"> Regierung Danzig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1635 - 1926</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 und 2 Nachtragsbde.)</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Abt. I (Immediatzeitungsberichte)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Immediatzeitungsberichte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13359</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(Immediatzeitungsberichte), Nr. 13359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wegen der </w:t>
      </w:r>
      <w:r>
        <w:rPr>
          <w:rFonts w:ascii="Courier" w:hAnsi="Courier"/>
          <w:vanish/>
          <w:sz w:val="24"/>
        </w:rPr>
        <w:t>s[</w:t>
      </w:r>
      <w:r>
        <w:rPr>
          <w:rFonts w:ascii="Courier" w:hAnsi="Courier"/>
          <w:sz w:val="24"/>
        </w:rPr>
        <w:t>Immediatzeitungsbericht</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13542</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(Immediatzeitungsberichte), Nr. 13542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wegen der </w:t>
      </w:r>
      <w:r>
        <w:rPr>
          <w:rFonts w:ascii="Courier" w:hAnsi="Courier"/>
          <w:vanish/>
          <w:sz w:val="24"/>
        </w:rPr>
        <w:t>s[</w:t>
      </w:r>
      <w:r>
        <w:rPr>
          <w:rFonts w:ascii="Courier" w:hAnsi="Courier"/>
          <w:sz w:val="24"/>
        </w:rPr>
        <w:t>Immediatzeitungsbericht</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1867 - 191</w:t>
      </w:r>
      <w:r>
        <w:rPr>
          <w:rFonts w:ascii="Courier" w:hAnsi="Courier"/>
          <w:sz w:val="24"/>
        </w:rPr>
        <w:t>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 (Kunst und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Kunst und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13161</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(Kunst und Wissenschaft), Nr. 13161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1833 - 1861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 (Polen. Polit. Umtriebe)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Polen. Politische Umtriebe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2220 - 2224</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 Polen. Polit. Umtriebe), Nr. 2220 - 2224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Beaufsichtigung</w:t>
      </w:r>
      <w:r>
        <w:rPr>
          <w:rFonts w:ascii="Courier" w:hAnsi="Courier"/>
          <w:vanish/>
          <w:sz w:val="24"/>
        </w:rPr>
        <w:t>}</w:t>
      </w:r>
      <w:r>
        <w:rPr>
          <w:rFonts w:ascii="Courier" w:hAnsi="Courier"/>
          <w:sz w:val="24"/>
        </w:rPr>
        <w:t xml:space="preserve"> der polnischen landwirtschaftlichen Vers</w:t>
      </w:r>
      <w:r>
        <w:rPr>
          <w:rFonts w:ascii="Courier" w:hAnsi="Courier"/>
          <w:sz w:val="24"/>
        </w:rPr>
        <w:t xml:space="preserve">ammlungen, Vereine und </w:t>
      </w:r>
      <w:r>
        <w:rPr>
          <w:rFonts w:ascii="Courier" w:hAnsi="Courier"/>
          <w:vanish/>
          <w:sz w:val="24"/>
        </w:rPr>
        <w:t>2{</w:t>
      </w:r>
      <w:r>
        <w:rPr>
          <w:rFonts w:ascii="Courier" w:hAnsi="Courier"/>
          <w:sz w:val="24"/>
        </w:rPr>
        <w:t xml:space="preserve">der in </w:t>
      </w:r>
      <w:r>
        <w:rPr>
          <w:rFonts w:ascii="Courier" w:hAnsi="Courier"/>
          <w:vanish/>
          <w:sz w:val="24"/>
        </w:rPr>
        <w:t>o[</w:t>
      </w:r>
      <w:r>
        <w:rPr>
          <w:rFonts w:ascii="Courier" w:hAnsi="Courier"/>
          <w:sz w:val="24"/>
        </w:rPr>
        <w:t>Westpreussen</w:t>
      </w:r>
      <w:r>
        <w:rPr>
          <w:rFonts w:ascii="Courier" w:hAnsi="Courier"/>
          <w:vanish/>
          <w:sz w:val="24"/>
        </w:rPr>
        <w:t>]o</w:t>
      </w:r>
      <w:r>
        <w:rPr>
          <w:rFonts w:ascii="Courier" w:hAnsi="Courier"/>
          <w:sz w:val="24"/>
        </w:rPr>
        <w:t xml:space="preserve"> erscheinenden </w:t>
      </w:r>
      <w:r>
        <w:rPr>
          <w:rFonts w:ascii="Courier" w:hAnsi="Courier"/>
          <w:vanish/>
          <w:sz w:val="24"/>
        </w:rPr>
        <w:t>s[2{o[</w:t>
      </w:r>
      <w:r>
        <w:rPr>
          <w:rFonts w:ascii="Courier" w:hAnsi="Courier"/>
          <w:sz w:val="24"/>
        </w:rPr>
        <w:t>polnische</w:t>
      </w:r>
      <w:r>
        <w:rPr>
          <w:rFonts w:ascii="Courier" w:hAnsi="Courier"/>
          <w:vanish/>
          <w:sz w:val="24"/>
        </w:rPr>
        <w:t>]o}</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1875 - 1890</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 (Presse, Zensur)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 Präsidialabteilung \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13449</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13449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Bestimmungen über den </w:t>
      </w:r>
      <w:r>
        <w:rPr>
          <w:rFonts w:ascii="Courier" w:hAnsi="Courier"/>
          <w:vanish/>
          <w:sz w:val="24"/>
        </w:rPr>
        <w:t>s[</w:t>
      </w:r>
      <w:r>
        <w:rPr>
          <w:rFonts w:ascii="Courier" w:hAnsi="Courier"/>
          <w:sz w:val="24"/>
        </w:rPr>
        <w:t>Buch</w:t>
      </w:r>
      <w:r>
        <w:rPr>
          <w:rFonts w:ascii="Courier" w:hAnsi="Courier"/>
          <w:vanish/>
          <w:sz w:val="24"/>
        </w:rPr>
        <w:t>&lt;handel&gt;]s</w:t>
      </w:r>
      <w:r>
        <w:rPr>
          <w:rFonts w:ascii="Courier" w:hAnsi="Courier"/>
          <w:sz w:val="24"/>
        </w:rPr>
        <w:t xml:space="preserve">- und Kunsthandel und die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1834 - 1911</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Bd. 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2260</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2260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Intelligenz</w:t>
      </w:r>
      <w:r>
        <w:rPr>
          <w:rFonts w:ascii="Courier" w:hAnsi="Courier"/>
          <w:vanish/>
          <w:sz w:val="24"/>
        </w:rPr>
        <w:t>&lt;wesen&gt;]s</w:t>
      </w:r>
      <w:r>
        <w:rPr>
          <w:rFonts w:ascii="Courier" w:hAnsi="Courier"/>
          <w:sz w:val="24"/>
        </w:rPr>
        <w:t xml:space="preserve">- und </w:t>
      </w:r>
      <w:r>
        <w:rPr>
          <w:rFonts w:ascii="Courier" w:hAnsi="Courier"/>
          <w:vanish/>
          <w:sz w:val="24"/>
        </w:rPr>
        <w:t>s[</w:t>
      </w:r>
      <w:r>
        <w:rPr>
          <w:rFonts w:ascii="Courier" w:hAnsi="Courier"/>
          <w:sz w:val="24"/>
        </w:rPr>
        <w:t>Zeitungswesen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2261</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2261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neue </w:t>
      </w:r>
      <w:r>
        <w:rPr>
          <w:rFonts w:ascii="Courier" w:hAnsi="Courier"/>
          <w:vanish/>
          <w:sz w:val="24"/>
        </w:rPr>
        <w:t>t[o[</w:t>
      </w:r>
      <w:r>
        <w:rPr>
          <w:rFonts w:ascii="Courier" w:hAnsi="Courier"/>
          <w:sz w:val="24"/>
        </w:rPr>
        <w:t>Elbing</w:t>
      </w:r>
      <w:r>
        <w:rPr>
          <w:rFonts w:ascii="Courier" w:hAnsi="Courier"/>
          <w:vanish/>
          <w:sz w:val="24"/>
        </w:rPr>
        <w:t>]o</w:t>
      </w:r>
      <w:r>
        <w:rPr>
          <w:rFonts w:ascii="Courier" w:hAnsi="Courier"/>
          <w:sz w:val="24"/>
        </w:rPr>
        <w:t>er Anzeiger</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13400</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13400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13065</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13065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2879</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w:t>
      </w:r>
      <w:r>
        <w:rPr>
          <w:rFonts w:ascii="Courier" w:hAnsi="Courier"/>
          <w:sz w:val="24"/>
        </w:rPr>
        <w:t>esse, Zensur), Nr. 2879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w:t>
      </w:r>
      <w:r>
        <w:rPr>
          <w:rFonts w:ascii="Courier" w:hAnsi="Courier"/>
          <w:vanish/>
          <w:sz w:val="24"/>
        </w:rPr>
        <w:t>&lt;schrift&gt;}]s</w:t>
      </w:r>
      <w:r>
        <w:rPr>
          <w:rFonts w:ascii="Courier" w:hAnsi="Courier"/>
          <w:sz w:val="24"/>
        </w:rPr>
        <w:t xml:space="preserve">- und </w:t>
      </w:r>
      <w:r>
        <w:rPr>
          <w:rFonts w:ascii="Courier" w:hAnsi="Courier"/>
          <w:vanish/>
          <w:sz w:val="24"/>
        </w:rPr>
        <w:t>s[1{</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2{&lt;verbotene&gt;}]s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1851 - 1879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14486</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14486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Verkehr mit der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13386 und 14441</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Abt. I (Presse, Zensur), Nr. 13386 und 14441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1884 - 1918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 (Geschäftsgang der Regierung)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w:t>
      </w:r>
      <w:r>
        <w:rPr>
          <w:rFonts w:ascii="Courier" w:hAnsi="Courier"/>
          <w:sz w:val="24"/>
        </w:rPr>
        <w:t>g \ Abteilung I: Präsidialabteilung \ Geschäftsgang der Regierung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19333</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XIV. HA, Rep. 180 (D), Nachtrag, Abt. I (Geschäftsgang der Regierung), Nr. 19333</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105, Nr.2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11.1918 - 04.1920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 (Krieg 1914 - 1918)</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Nachtrag \ Abteilung I: Präsidialabteilung \ </w:t>
      </w:r>
      <w:r>
        <w:rPr>
          <w:rFonts w:ascii="Courier" w:hAnsi="Courier"/>
          <w:vanish/>
          <w:sz w:val="24"/>
        </w:rPr>
        <w:t>s[</w:t>
      </w:r>
      <w:r>
        <w:rPr>
          <w:rFonts w:ascii="Courier" w:hAnsi="Courier"/>
          <w:sz w:val="24"/>
        </w:rPr>
        <w:t>Krieg 1914 - 1918</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19154</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Nr.17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s[2{</w:t>
      </w:r>
      <w:r>
        <w:rPr>
          <w:rFonts w:ascii="Courier" w:hAnsi="Courier"/>
          <w:sz w:val="24"/>
        </w:rPr>
        <w:t>Kriegsberichterstattung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07.1914 - 01.1915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19274 (262)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Nr.17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 1914 - 1915</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12.1914 - 05.1915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19319 (307)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Nr.17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 1914 - 1915</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05.1915 - 08.1915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19187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Nr.17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 1914 - 1915</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Bd.4</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Druckschrift</w:t>
      </w:r>
      <w:r>
        <w:rPr>
          <w:rFonts w:ascii="Courier" w:hAnsi="Courier"/>
          <w:vanish/>
          <w:sz w:val="24"/>
        </w:rPr>
        <w:t>]s</w:t>
      </w:r>
      <w:r>
        <w:rPr>
          <w:rFonts w:ascii="Courier" w:hAnsi="Courier"/>
          <w:sz w:val="24"/>
        </w:rPr>
        <w:t>en; Postkarten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08.1915 - 11.1915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19238 (227)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Nr.17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Krieg 1914 - 1918</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Press</w:t>
      </w:r>
      <w:r>
        <w:rPr>
          <w:rFonts w:ascii="Courier" w:hAnsi="Courier"/>
          <w:sz w:val="24"/>
        </w:rPr>
        <w:t>e</w:t>
      </w:r>
      <w:r>
        <w:rPr>
          <w:rFonts w:ascii="Courier" w:hAnsi="Courier"/>
          <w:vanish/>
          <w:sz w:val="24"/>
        </w:rPr>
        <w:t>]s</w:t>
      </w:r>
      <w:r>
        <w:rPr>
          <w:rFonts w:ascii="Courier" w:hAnsi="Courier"/>
          <w:sz w:val="24"/>
        </w:rPr>
        <w:t>, Bd.5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12.1915 - 09.1916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19361 (348)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K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08.1916 - 02.1917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19360 (348)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02.1917 - 07.1917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19212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07.1917 - 04.1918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19309 (297)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Buchst. K Nr.17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Bd.9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04.1918 - 11.1919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 (Friedensvertrag und seine Durchführung)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 Abteilung I: Präsidialabteilung \ Fr</w:t>
      </w:r>
      <w:r>
        <w:rPr>
          <w:rFonts w:ascii="Courier" w:hAnsi="Courier"/>
          <w:sz w:val="24"/>
        </w:rPr>
        <w:t>iedensvertrag und seine Durchführung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20264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Bücherverzeichnis</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Regierung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Danzig</w:t>
      </w:r>
      <w:r>
        <w:rPr>
          <w:rFonts w:ascii="Courier" w:hAnsi="Courier"/>
          <w:vanish/>
          <w:sz w:val="24"/>
        </w:rPr>
        <w:t>]o}]k</w:t>
      </w:r>
      <w:r>
        <w:rPr>
          <w:rFonts w:ascii="Courier" w:hAnsi="Courier"/>
          <w:sz w:val="24"/>
        </w:rPr>
        <w:t>, Zimmer 70, 71 und 73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 (Medizinalangelegenheiten)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 Abteilung I: Präsidialabteilung \ Medizinalangelegenheiten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19079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62, Nr.1a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Zeitschriftenabonnement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09.1911 - 1919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 (Kommunalangelegenheiten)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 Abteilung I: Präsidialabteilung \ Kommu</w:t>
      </w:r>
      <w:r>
        <w:rPr>
          <w:rFonts w:ascii="Courier" w:hAnsi="Courier"/>
          <w:sz w:val="24"/>
        </w:rPr>
        <w:t>nalangelegenheiten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16935</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Fach 34, Nr.2; Rep.X, Sect.2, Lit.K</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149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 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12.1848 - 05.1905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18950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Senat, Abt. d. Innern, Dezernat AIV, Fach 119, Nr.5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1. Nachtragsbd., S. 149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Gesetzblatt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Staatsanzeiger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10.1842 - 02.1885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II (Kirchensachen)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 Abteilung II: Kirchen- und Schulwesen \ Kirchensachen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19709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Lit.A, Fach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2. Nachtragsbd., S. 186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Angriff der </w:t>
      </w:r>
      <w:r>
        <w:rPr>
          <w:rFonts w:ascii="Courier" w:hAnsi="Courier"/>
          <w:vanish/>
          <w:sz w:val="24"/>
        </w:rPr>
        <w:t>s[2{o</w:t>
      </w:r>
      <w:r>
        <w:rPr>
          <w:rFonts w:ascii="Courier" w:hAnsi="Courier"/>
          <w:vanish/>
          <w:sz w:val="24"/>
        </w:rPr>
        <w:t>[</w:t>
      </w:r>
      <w:r>
        <w:rPr>
          <w:rFonts w:ascii="Courier" w:hAnsi="Courier"/>
          <w:sz w:val="24"/>
        </w:rPr>
        <w:t>polnische</w:t>
      </w:r>
      <w:r>
        <w:rPr>
          <w:rFonts w:ascii="Courier" w:hAnsi="Courier"/>
          <w:vanish/>
          <w:sz w:val="24"/>
        </w:rPr>
        <w:t>]o}</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gegen den bischöflichen Stuhl und die dortige Geistlichkeit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05.1906 - 03.1913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Nachtrag, Abt. III (Geschäftsbetrieb)</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Nachtrag \ Abteilung III: Direkte Steuern, Domänen und Forsten \ Geschäftsbetrieb</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17468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Lit.V, VI Nr.5, V I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2. Nachtragsbd., S. 258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w:t>
      </w:r>
      <w:r>
        <w:rPr>
          <w:rFonts w:ascii="Courier" w:hAnsi="Courier"/>
          <w:vanish/>
          <w:sz w:val="24"/>
        </w:rPr>
        <w:t>s[2{</w:t>
      </w:r>
      <w:r>
        <w:rPr>
          <w:rFonts w:ascii="Courier" w:hAnsi="Courier"/>
          <w:sz w:val="24"/>
        </w:rPr>
        <w:t>christliche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Allgemeines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11.1896 - 02.1897</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181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Marienwerder</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181 Regierung Marien</w:t>
      </w:r>
      <w:r>
        <w:rPr>
          <w:rFonts w:ascii="Courier" w:hAnsi="Courier"/>
          <w:sz w:val="24"/>
        </w:rPr>
        <w:t>werder</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1638 - 1933</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Abt. I, Amtsblätter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Amtsblätter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des Departements-</w:t>
      </w:r>
      <w:r>
        <w:rPr>
          <w:rFonts w:ascii="Courier" w:hAnsi="Courier"/>
          <w:vanish/>
          <w:sz w:val="24"/>
        </w:rPr>
        <w:t>s[</w:t>
      </w:r>
      <w:r>
        <w:rPr>
          <w:rFonts w:ascii="Courier" w:hAnsi="Courier"/>
          <w:sz w:val="24"/>
        </w:rPr>
        <w:t>Amtsblatt</w:t>
      </w:r>
      <w:r>
        <w:rPr>
          <w:rFonts w:ascii="Courier" w:hAnsi="Courier"/>
          <w:vanish/>
          <w:sz w:val="24"/>
        </w:rPr>
        <w:t>]s</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Abt.I, Buchhändler und Buchdrucker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Buchhändler und Buchdrucker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um Prüfung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 Generalakten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Benachrichtigung verschiedener Behörden von dem Resultate d</w:t>
      </w:r>
      <w:r>
        <w:rPr>
          <w:rFonts w:ascii="Courier" w:hAnsi="Courier"/>
          <w:sz w:val="24"/>
        </w:rPr>
        <w:t xml:space="preserve">er Prüfungen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Abt.I, Polizeisachen, verschiedene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Polizeisachen, verschiedene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135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derjenigen </w:t>
      </w:r>
      <w:r>
        <w:rPr>
          <w:rFonts w:ascii="Courier" w:hAnsi="Courier"/>
          <w:vanish/>
          <w:sz w:val="24"/>
        </w:rPr>
        <w:t>2{</w:t>
      </w:r>
      <w:r>
        <w:rPr>
          <w:rFonts w:ascii="Courier" w:hAnsi="Courier"/>
          <w:sz w:val="24"/>
        </w:rPr>
        <w:t xml:space="preserve">Schriften, welche im Auslande gedruckt werden oder mit dem Namen des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s nicht versehen sind und eine verderbliche Richtung haben</w:t>
      </w:r>
      <w:r>
        <w:rPr>
          <w:rFonts w:ascii="Courier" w:hAnsi="Courier"/>
          <w:vanish/>
          <w:sz w:val="24"/>
        </w:rPr>
        <w:t>}]s</w:t>
      </w:r>
      <w:r>
        <w:rPr>
          <w:rFonts w:ascii="Courier" w:hAnsi="Courier"/>
          <w:sz w:val="24"/>
        </w:rPr>
        <w:t>, desgl. gemeinschädliche Gemälde, Kupferstiche pp. durch die Polizeibehörden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1834 - 1876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136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w:t>
      </w:r>
      <w:r>
        <w:rPr>
          <w:rFonts w:ascii="Courier" w:hAnsi="Courier"/>
          <w:sz w:val="24"/>
        </w:rPr>
        <w: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1858 - 1889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 Stempel</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Stempel</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angeordnete </w:t>
      </w:r>
      <w:r>
        <w:rPr>
          <w:rFonts w:ascii="Courier" w:hAnsi="Courier"/>
          <w:vanish/>
          <w:sz w:val="24"/>
        </w:rPr>
        <w:t>s[</w:t>
      </w:r>
      <w:r>
        <w:rPr>
          <w:rFonts w:ascii="Courier" w:hAnsi="Courier"/>
          <w:sz w:val="24"/>
        </w:rPr>
        <w:t>Stempelung</w:t>
      </w:r>
      <w:r>
        <w:rPr>
          <w:rFonts w:ascii="Courier" w:hAnsi="Courier"/>
          <w:vanish/>
          <w:sz w:val="24"/>
        </w:rPr>
        <w:t>]s</w:t>
      </w:r>
      <w:r>
        <w:rPr>
          <w:rFonts w:ascii="Courier" w:hAnsi="Courier"/>
          <w:sz w:val="24"/>
        </w:rPr>
        <w:t xml:space="preserve"> der </w:t>
      </w:r>
      <w:r>
        <w:rPr>
          <w:rFonts w:ascii="Courier" w:hAnsi="Courier"/>
          <w:vanish/>
          <w:sz w:val="24"/>
        </w:rPr>
        <w:t>s[2{</w:t>
      </w:r>
      <w:r>
        <w:rPr>
          <w:rFonts w:ascii="Courier" w:hAnsi="Courier"/>
          <w:sz w:val="24"/>
        </w:rPr>
        <w:t xml:space="preserve">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erschienene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Erhebung einer </w:t>
      </w:r>
      <w:r>
        <w:rPr>
          <w:rFonts w:ascii="Courier" w:hAnsi="Courier"/>
          <w:vanish/>
          <w:sz w:val="24"/>
        </w:rPr>
        <w:t>s[</w:t>
      </w:r>
      <w:r>
        <w:rPr>
          <w:rFonts w:ascii="Courier" w:hAnsi="Courier"/>
          <w:sz w:val="24"/>
        </w:rPr>
        <w:t>Stempelsteuer</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Anzeigenblätter</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 Zensur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 Präsidialabteilung \ </w:t>
      </w:r>
      <w:r>
        <w:rPr>
          <w:rFonts w:ascii="Courier" w:hAnsi="Courier"/>
          <w:vanish/>
          <w:sz w:val="24"/>
        </w:rPr>
        <w:t>s[</w:t>
      </w:r>
      <w:r>
        <w:rPr>
          <w:rFonts w:ascii="Courier" w:hAnsi="Courier"/>
          <w:sz w:val="24"/>
        </w:rPr>
        <w:t>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4110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Verbot unsittlicher bildlicher Darstellungen</w:t>
      </w:r>
      <w:r>
        <w:rPr>
          <w:rFonts w:ascii="Courier" w:hAnsi="Courier"/>
          <w:vanish/>
          <w:sz w:val="24"/>
        </w:rPr>
        <w:t>]s</w:t>
      </w:r>
      <w:r>
        <w:rPr>
          <w:rFonts w:ascii="Courier" w:hAnsi="Courier"/>
          <w:sz w:val="24"/>
        </w:rPr>
        <w:t xml:space="preserve"> und die </w:t>
      </w:r>
      <w:r>
        <w:rPr>
          <w:rFonts w:ascii="Courier" w:hAnsi="Courier"/>
          <w:vanish/>
          <w:sz w:val="24"/>
        </w:rPr>
        <w:t>s[2{</w:t>
      </w:r>
      <w:r>
        <w:rPr>
          <w:rFonts w:ascii="Courier" w:hAnsi="Courier"/>
          <w:sz w:val="24"/>
        </w:rPr>
        <w:t>polizeil</w:t>
      </w:r>
      <w:r>
        <w:rPr>
          <w:rFonts w:ascii="Courier" w:hAnsi="Courier"/>
          <w:sz w:val="24"/>
        </w:rPr>
        <w:t>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Beaufsichtigung</w:t>
      </w:r>
      <w:r>
        <w:rPr>
          <w:rFonts w:ascii="Courier" w:hAnsi="Courier"/>
          <w:vanish/>
          <w:sz w:val="24"/>
        </w:rPr>
        <w:t>}</w:t>
      </w:r>
      <w:r>
        <w:rPr>
          <w:rFonts w:ascii="Courier" w:hAnsi="Courier"/>
          <w:sz w:val="24"/>
        </w:rPr>
        <w:t xml:space="preserve"> der </w:t>
      </w:r>
      <w:r>
        <w:rPr>
          <w:rFonts w:ascii="Courier" w:hAnsi="Courier"/>
          <w:vanish/>
          <w:sz w:val="24"/>
        </w:rPr>
        <w:t>3{</w:t>
      </w:r>
      <w:r>
        <w:rPr>
          <w:rFonts w:ascii="Courier" w:hAnsi="Courier"/>
          <w:sz w:val="24"/>
        </w:rPr>
        <w:t>Karrikatur</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1865 - 1876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II, Vereine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Kirchen und Schulen \ Vereine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7969 - 7972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w:t>
      </w:r>
      <w:r>
        <w:rPr>
          <w:rFonts w:ascii="Courier" w:hAnsi="Courier"/>
          <w:vanish/>
          <w:sz w:val="24"/>
        </w:rPr>
        <w:t>s[</w:t>
      </w:r>
      <w:r>
        <w:rPr>
          <w:rFonts w:ascii="Courier" w:hAnsi="Courier"/>
          <w:sz w:val="24"/>
        </w:rPr>
        <w:t>Leseverein</w:t>
      </w:r>
      <w:r>
        <w:rPr>
          <w:rFonts w:ascii="Courier" w:hAnsi="Courier"/>
          <w:vanish/>
          <w:sz w:val="24"/>
        </w:rPr>
        <w:t>]s]s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1819 - 1849</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4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Abt. II, Schulbücher- und -programme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II: Kirchen und Schulen \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 und -programme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w:t>
      </w:r>
      <w:r>
        <w:rPr>
          <w:rFonts w:ascii="Courier" w:hAnsi="Courier"/>
          <w:sz w:val="24"/>
        </w:rPr>
        <w:t xml:space="preserve">on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n an die </w:t>
      </w:r>
      <w:r>
        <w:rPr>
          <w:rFonts w:ascii="Courier" w:hAnsi="Courier"/>
          <w:vanish/>
          <w:sz w:val="24"/>
        </w:rPr>
        <w:t>k[1{</w:t>
      </w:r>
      <w:r>
        <w:rPr>
          <w:rFonts w:ascii="Courier" w:hAnsi="Courier"/>
          <w:sz w:val="24"/>
        </w:rPr>
        <w:t>Königliche Bibliothek</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und die </w:t>
      </w:r>
      <w:r>
        <w:rPr>
          <w:rFonts w:ascii="Courier" w:hAnsi="Courier"/>
          <w:vanish/>
          <w:sz w:val="24"/>
        </w:rPr>
        <w:t>k[1{</w:t>
      </w:r>
      <w:r>
        <w:rPr>
          <w:rFonts w:ascii="Courier" w:hAnsi="Courier"/>
          <w:sz w:val="24"/>
        </w:rPr>
        <w:t>Akademie der Wissenschaften</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w:t>
      </w:r>
      <w:r>
        <w:rPr>
          <w:rFonts w:ascii="Courier" w:hAnsi="Courier"/>
          <w:vanish/>
          <w:sz w:val="24"/>
        </w:rPr>
        <w:t>s[2{</w:t>
      </w:r>
      <w:r>
        <w:rPr>
          <w:rFonts w:ascii="Courier" w:hAnsi="Courier"/>
          <w:sz w:val="24"/>
        </w:rPr>
        <w:t>einzusendende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ihres Drucks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8072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8073 - 8075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und Verteilung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anderen Lernmitteln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1827 - 1831; 1835 - 1845</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8076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und Versendung der </w:t>
      </w:r>
      <w:r>
        <w:rPr>
          <w:rFonts w:ascii="Courier" w:hAnsi="Courier"/>
          <w:vanish/>
          <w:sz w:val="24"/>
        </w:rPr>
        <w:t>s[</w:t>
      </w:r>
      <w:r>
        <w:rPr>
          <w:rFonts w:ascii="Courier" w:hAnsi="Courier"/>
          <w:sz w:val="24"/>
        </w:rPr>
        <w:t>Schulbücher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1877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8162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Anschaffung und Verteilung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anderen Lernmitteln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1821 - 1827</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184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und Kreisauschuß des Kreises Berent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184 Landratsamt Berent</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1818 - 1919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der </w:t>
      </w:r>
      <w:r>
        <w:rPr>
          <w:rFonts w:ascii="Courier" w:hAnsi="Courier"/>
          <w:vanish/>
          <w:sz w:val="24"/>
        </w:rPr>
        <w:t>s[</w:t>
      </w:r>
      <w:r>
        <w:rPr>
          <w:rFonts w:ascii="Courier" w:hAnsi="Courier"/>
          <w:sz w:val="24"/>
        </w:rPr>
        <w:t>Kreisblätter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Kreisblätter</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1868 - 1889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Ermittelung </w:t>
      </w:r>
      <w:r>
        <w:rPr>
          <w:rFonts w:ascii="Courier" w:hAnsi="Courier"/>
          <w:vanish/>
          <w:sz w:val="24"/>
        </w:rPr>
        <w:t>s[2{</w:t>
      </w:r>
      <w:r>
        <w:rPr>
          <w:rFonts w:ascii="Courier" w:hAnsi="Courier"/>
          <w:sz w:val="24"/>
        </w:rPr>
        <w:t>verbo</w:t>
      </w:r>
      <w:r>
        <w:rPr>
          <w:rFonts w:ascii="Courier" w:hAnsi="Courier"/>
          <w:sz w:val="24"/>
        </w:rPr>
        <w:t>tene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1887 - 1897</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191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des Kreises Neustadt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191 Landratsamt Neustadt</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1820 - 1919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s[s[2{</w:t>
      </w:r>
      <w:r>
        <w:rPr>
          <w:rFonts w:ascii="Courier" w:hAnsi="Courier"/>
          <w:sz w:val="24"/>
        </w:rPr>
        <w:t>Zensur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s[s[2{</w:t>
      </w:r>
      <w:r>
        <w:rPr>
          <w:rFonts w:ascii="Courier" w:hAnsi="Courier"/>
          <w:sz w:val="24"/>
        </w:rPr>
        <w:t>Zensur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Bücher</w:t>
      </w:r>
      <w:r>
        <w:rPr>
          <w:rFonts w:ascii="Courier" w:hAnsi="Courier"/>
          <w:vanish/>
          <w:sz w:val="24"/>
        </w:rPr>
        <w:t>}]s]s</w:t>
      </w:r>
      <w:r>
        <w:rPr>
          <w:rFonts w:ascii="Courier" w:hAnsi="Courier"/>
          <w:sz w:val="24"/>
        </w:rPr>
        <w:t xml:space="preserve"> und die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 pp.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 betr. die </w:t>
      </w:r>
      <w:r>
        <w:rPr>
          <w:rFonts w:ascii="Courier" w:hAnsi="Courier"/>
          <w:vanish/>
          <w:sz w:val="24"/>
        </w:rPr>
        <w:t>t[2{o[</w:t>
      </w:r>
      <w:r>
        <w:rPr>
          <w:rFonts w:ascii="Courier" w:hAnsi="Courier"/>
          <w:sz w:val="24"/>
        </w:rPr>
        <w:t>Preußisch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Provinzblätter</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w:t>
      </w:r>
      <w:r>
        <w:rPr>
          <w:rFonts w:ascii="Courier" w:hAnsi="Courier"/>
          <w:sz w:val="24"/>
        </w:rPr>
        <w:t xml:space="preserve"> 193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des Kreises Preußisch Stargard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193 Landratsamt und Kreisausschuß des Kreises Preußisch Stargard</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1803 - 1920</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Aktenverzeichnis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Vorschriften über</w:t>
      </w:r>
      <w:r>
        <w:rPr>
          <w:rFonts w:ascii="Courier" w:hAnsi="Courier"/>
          <w:vanish/>
          <w:sz w:val="24"/>
        </w:rPr>
        <w:t>}</w:t>
      </w:r>
      <w:r>
        <w:rPr>
          <w:rFonts w:ascii="Courier" w:hAnsi="Courier"/>
          <w:sz w:val="24"/>
        </w:rPr>
        <w:t xml:space="preserve"> die </w:t>
      </w:r>
      <w:r>
        <w:rPr>
          <w:rFonts w:ascii="Courier" w:hAnsi="Courier"/>
          <w:vanish/>
          <w:sz w:val="24"/>
        </w:rPr>
        <w:t>1{</w:t>
      </w:r>
      <w:r>
        <w:rPr>
          <w:rFonts w:ascii="Courier" w:hAnsi="Courier"/>
          <w:sz w:val="24"/>
        </w:rPr>
        <w:t>Zeitungsberichte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Patriotische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s[2{&lt;Patriotische&gt;}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1897 - 1913</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 xml:space="preserve">XIV. HA, </w:t>
      </w:r>
      <w:r>
        <w:rPr>
          <w:rFonts w:ascii="Courier" w:hAnsi="Courier"/>
          <w:sz w:val="24"/>
        </w:rPr>
        <w:t>Rep. 198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Konitz</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198 Landratsamt Konitz</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1775 - 1912</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Gründung einer </w:t>
      </w:r>
      <w:r>
        <w:rPr>
          <w:rFonts w:ascii="Courier" w:hAnsi="Courier"/>
          <w:vanish/>
          <w:sz w:val="24"/>
        </w:rPr>
        <w:t>k[p[2{</w:t>
      </w:r>
      <w:r>
        <w:rPr>
          <w:rFonts w:ascii="Courier" w:hAnsi="Courier"/>
          <w:sz w:val="24"/>
        </w:rPr>
        <w:t>Friedrich-Wilhelm</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Dennewitz</w:t>
      </w:r>
      <w:r>
        <w:rPr>
          <w:rFonts w:ascii="Courier" w:hAnsi="Courier"/>
          <w:vanish/>
          <w:sz w:val="24"/>
        </w:rPr>
        <w:t>}]p</w:t>
      </w:r>
      <w:r>
        <w:rPr>
          <w:rFonts w:ascii="Courier" w:hAnsi="Courier"/>
          <w:sz w:val="24"/>
        </w:rPr>
        <w:t>-Anstalt</w:t>
      </w:r>
      <w:r>
        <w:rPr>
          <w:rFonts w:ascii="Courier" w:hAnsi="Courier"/>
          <w:vanish/>
          <w:sz w:val="24"/>
        </w:rPr>
        <w:t>]k</w:t>
      </w:r>
      <w:r>
        <w:rPr>
          <w:rFonts w:ascii="Courier" w:hAnsi="Courier"/>
          <w:sz w:val="24"/>
        </w:rPr>
        <w:t xml:space="preserve"> und die </w:t>
      </w:r>
      <w:r>
        <w:rPr>
          <w:rFonts w:ascii="Courier" w:hAnsi="Courier"/>
          <w:vanish/>
          <w:sz w:val="24"/>
        </w:rPr>
        <w:t>s[</w:t>
      </w:r>
      <w:r>
        <w:rPr>
          <w:rFonts w:ascii="Courier" w:hAnsi="Courier"/>
          <w:sz w:val="24"/>
        </w:rPr>
        <w:t>Subscription</w:t>
      </w:r>
      <w:r>
        <w:rPr>
          <w:rFonts w:ascii="Courier" w:hAnsi="Courier"/>
          <w:vanish/>
          <w:sz w:val="24"/>
        </w:rPr>
        <w:t>]s</w:t>
      </w:r>
      <w:r>
        <w:rPr>
          <w:rFonts w:ascii="Courier" w:hAnsi="Courier"/>
          <w:sz w:val="24"/>
        </w:rPr>
        <w:t xml:space="preserve"> auf das zum Besten dieser Anstalt herausgegebene </w:t>
      </w:r>
      <w:r>
        <w:rPr>
          <w:rFonts w:ascii="Courier" w:hAnsi="Courier"/>
          <w:vanish/>
          <w:sz w:val="24"/>
        </w:rPr>
        <w:t>s[</w:t>
      </w:r>
      <w:r>
        <w:rPr>
          <w:rFonts w:ascii="Courier" w:hAnsi="Courier"/>
          <w:sz w:val="24"/>
        </w:rPr>
        <w:t>Wochenblatt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1841 - 1844</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204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und Kreisauschuß des Kreises Schwetz</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204 Landratsamt und Kreisauss</w:t>
      </w:r>
      <w:r>
        <w:rPr>
          <w:rFonts w:ascii="Courier" w:hAnsi="Courier"/>
          <w:sz w:val="24"/>
        </w:rPr>
        <w:t>chuß des Kreises Schwetz</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1772 - 1919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s[2{&lt;verbotene&gt;}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25.11.1863 - 27.05.1879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205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Strasburg (Westpreußen)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205 Landratsamt Strasburg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1780 - 1913</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1842 - 1885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207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des Kreises Thorn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w:t>
      </w:r>
      <w:r>
        <w:rPr>
          <w:rFonts w:ascii="Courier" w:hAnsi="Courier"/>
          <w:sz w:val="24"/>
        </w:rPr>
        <w:t>bteilung (Provinz Westpreußen) \ Rep. 207 Landratsamt und Kreisausschuß des Kreises Thorn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1815 - 1918</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(handgeschrieben)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443</w:t>
      </w:r>
      <w:r>
        <w:rPr>
          <w:rFonts w:ascii="Courier" w:hAnsi="Courier"/>
          <w:position w:val="6"/>
          <w:sz w:val="24"/>
        </w:rPr>
        <w:t>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Verbreitung der </w:t>
      </w:r>
      <w:r>
        <w:rPr>
          <w:rFonts w:ascii="Courier" w:hAnsi="Courier"/>
          <w:vanish/>
          <w:sz w:val="24"/>
        </w:rPr>
        <w:t>s[2{o[</w:t>
      </w:r>
      <w:r>
        <w:rPr>
          <w:rFonts w:ascii="Courier" w:hAnsi="Courier"/>
          <w:sz w:val="24"/>
        </w:rPr>
        <w:t>westpreußisch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3{o[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1876 - 1882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153 - 155 ; 157 - 158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447 - 450; 451</w:t>
      </w:r>
      <w:r>
        <w:rPr>
          <w:rFonts w:ascii="Courier" w:hAnsi="Courier"/>
          <w:position w:val="6"/>
          <w:sz w:val="24"/>
        </w:rPr>
        <w:t>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Inhalt der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5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451</w:t>
      </w:r>
      <w:r>
        <w:rPr>
          <w:rFonts w:ascii="Courier" w:hAnsi="Courier"/>
          <w:position w:val="6"/>
          <w:sz w:val="24"/>
        </w:rPr>
        <w:t>II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w:t>
      </w:r>
      <w:r>
        <w:rPr>
          <w:rFonts w:ascii="Courier" w:hAnsi="Courier"/>
          <w:sz w:val="24"/>
        </w:rPr>
        <w:t>gsauszüge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452</w:t>
      </w:r>
      <w:r>
        <w:rPr>
          <w:rFonts w:ascii="Courier" w:hAnsi="Courier"/>
          <w:position w:val="6"/>
          <w:sz w:val="24"/>
        </w:rPr>
        <w:t>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Übersetzung der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161</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452</w:t>
      </w:r>
      <w:r>
        <w:rPr>
          <w:rFonts w:ascii="Courier" w:hAnsi="Courier"/>
          <w:position w:val="6"/>
          <w:sz w:val="24"/>
        </w:rPr>
        <w:t>II</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Beaufsichtigung der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1879 - 1880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177</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467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aus der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1875 - 1879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485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Nachweisung der </w:t>
      </w:r>
      <w:r>
        <w:rPr>
          <w:rFonts w:ascii="Courier" w:hAnsi="Courier"/>
          <w:vanish/>
          <w:sz w:val="24"/>
        </w:rPr>
        <w:t>s[2{</w:t>
      </w:r>
      <w:r>
        <w:rPr>
          <w:rFonts w:ascii="Courier" w:hAnsi="Courier"/>
          <w:sz w:val="24"/>
        </w:rPr>
        <w:t>gedruckte</w:t>
      </w:r>
      <w:r>
        <w:rPr>
          <w:rFonts w:ascii="Courier" w:hAnsi="Courier"/>
          <w:vanish/>
          <w:sz w:val="24"/>
        </w:rPr>
        <w:t>}</w:t>
      </w:r>
      <w:r>
        <w:rPr>
          <w:rFonts w:ascii="Courier" w:hAnsi="Courier"/>
          <w:sz w:val="24"/>
        </w:rPr>
        <w:t xml:space="preserve">n und </w:t>
      </w:r>
      <w:r>
        <w:rPr>
          <w:rFonts w:ascii="Courier" w:hAnsi="Courier"/>
          <w:vanish/>
          <w:sz w:val="24"/>
        </w:rPr>
        <w:t>3{</w:t>
      </w:r>
      <w:r>
        <w:rPr>
          <w:rFonts w:ascii="Courier" w:hAnsi="Courier"/>
          <w:sz w:val="24"/>
        </w:rPr>
        <w:t>verlegte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486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1841 - 1862</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w:t>
      </w:r>
      <w:r>
        <w:rPr>
          <w:rFonts w:ascii="Courier" w:hAnsi="Courier"/>
          <w:sz w:val="24"/>
        </w:rPr>
        <w:t>A, Rep. 209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Polizeipräsidium Danzig</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209 Polizeipräsidium Danzig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1849 - 1919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I, 34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k[1{o[</w:t>
      </w:r>
      <w:r>
        <w:rPr>
          <w:rFonts w:ascii="Courier" w:hAnsi="Courier"/>
          <w:sz w:val="24"/>
        </w:rPr>
        <w:t>Polnisch</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Leseklub</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Danzig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II,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Tagesliteratur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1894 - 1895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III, 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Gryf</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III, 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Dziennik Gdanski</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Zeitschrift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III, 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Urteile, Beschlüsse usw. </w:t>
      </w:r>
      <w:r>
        <w:rPr>
          <w:rFonts w:ascii="Courier" w:hAnsi="Courier"/>
          <w:vanish/>
          <w:sz w:val="24"/>
        </w:rPr>
        <w:t>s[2{o[</w:t>
      </w:r>
      <w:r>
        <w:rPr>
          <w:rFonts w:ascii="Courier" w:hAnsi="Courier"/>
          <w:sz w:val="24"/>
        </w:rPr>
        <w:t>pol</w:t>
      </w:r>
      <w:r>
        <w:rPr>
          <w:rFonts w:ascii="Courier" w:hAnsi="Courier"/>
          <w:sz w:val="24"/>
        </w:rPr>
        <w:t>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1903 - 1904</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XIV. HA, Rep. 262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Provinzialverband Westpreußen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XIV. Hauptabteilung (Provinz Westpreußen) \ Rep. 262 Provinzialverband der Provinz Westpreußen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1823 - 1926</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Akten der Landesverwaltung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Akten der Landesverwaltung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2698</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Teil I, Abschn.VIII, Titel 1, Bd.4, Nr.1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Beihilfe zur Beschaffung des neuen </w:t>
      </w:r>
      <w:r>
        <w:rPr>
          <w:rFonts w:ascii="Courier" w:hAnsi="Courier"/>
          <w:vanish/>
          <w:sz w:val="24"/>
        </w:rPr>
        <w:t>t[</w:t>
      </w:r>
      <w:r>
        <w:rPr>
          <w:rFonts w:ascii="Courier" w:hAnsi="Courier"/>
          <w:sz w:val="24"/>
        </w:rPr>
        <w:t>Lehrbuchs der Geburtshilfe</w:t>
      </w:r>
      <w:r>
        <w:rPr>
          <w:rFonts w:ascii="Courier" w:hAnsi="Courier"/>
          <w:vanish/>
          <w:sz w:val="24"/>
        </w:rPr>
        <w:t>]t</w:t>
      </w:r>
      <w:r>
        <w:rPr>
          <w:rFonts w:ascii="Courier" w:hAnsi="Courier"/>
          <w:sz w:val="24"/>
        </w:rPr>
        <w:t xml:space="preserve"> für bedürftige Bezirkshebammen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1878 - 1879</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XVI. HA, Rep. 30 (D)</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w:t>
      </w:r>
      <w:r>
        <w:rPr>
          <w:rFonts w:ascii="Courier" w:hAnsi="Courier"/>
          <w:sz w:val="24"/>
        </w:rPr>
        <w:t xml:space="preserve"> Bromberg</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XVI. Hauptabteilung (Provinz Posen) \ Rep. 30 Regierung Bromberg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1654 - 1933</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(5 Bde.)</w:t>
      </w:r>
    </w:p>
    <w:p w:rsidR="00000000" w:rsidRDefault="000409B4">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Abt. I\ Generalakten \ Allgemeine Innere Verwaltung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Generalakten \ Allgemeine Innere Verwaltung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661</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XVI. HA, Rep. 30 (D), Nr. 661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Gesamtüberblick über die </w:t>
      </w:r>
      <w:r>
        <w:rPr>
          <w:rFonts w:ascii="Courier" w:hAnsi="Courier"/>
          <w:vanish/>
          <w:sz w:val="24"/>
        </w:rPr>
        <w:t>s[2{o[</w:t>
      </w:r>
      <w:r>
        <w:rPr>
          <w:rFonts w:ascii="Courier" w:hAnsi="Courier"/>
          <w:sz w:val="24"/>
        </w:rPr>
        <w:t>polnisch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Tagesliteratur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1892 - 1918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25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 \ Generalakten \ Kunst und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Präsidialabteilung \ Generalakten \ Kunst un</w:t>
      </w:r>
      <w:r>
        <w:rPr>
          <w:rFonts w:ascii="Courier" w:hAnsi="Courier"/>
          <w:sz w:val="24"/>
        </w:rPr>
        <w:t>d Wissenschaft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893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Fachbibliothek</w:t>
      </w:r>
      <w:r>
        <w:rPr>
          <w:rFonts w:ascii="Courier" w:hAnsi="Courier"/>
          <w:vanish/>
          <w:sz w:val="24"/>
        </w:rPr>
        <w:t>]s</w:t>
      </w:r>
      <w:r>
        <w:rPr>
          <w:rFonts w:ascii="Courier" w:hAnsi="Courier"/>
          <w:sz w:val="24"/>
        </w:rPr>
        <w:t>en und deren Revision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1824 - 1897</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 \ Generalakten \ Presse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 Präsidialabteilung \ Generalakten \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Handel mit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Drucksachen</w:t>
      </w:r>
      <w:r>
        <w:rPr>
          <w:rFonts w:ascii="Courier" w:hAnsi="Courier"/>
          <w:vanish/>
          <w:sz w:val="24"/>
        </w:rPr>
        <w:t>]s</w:t>
      </w:r>
      <w:r>
        <w:rPr>
          <w:rFonts w:ascii="Courier" w:hAnsi="Courier"/>
          <w:sz w:val="24"/>
        </w:rPr>
        <w:t xml:space="preserve">, ingleichen die Bestimmungen gegen </w:t>
      </w:r>
      <w:r>
        <w:rPr>
          <w:rFonts w:ascii="Courier" w:hAnsi="Courier"/>
          <w:vanish/>
          <w:sz w:val="24"/>
        </w:rPr>
        <w:t>s[</w:t>
      </w:r>
      <w:r>
        <w:rPr>
          <w:rFonts w:ascii="Courier" w:hAnsi="Courier"/>
          <w:sz w:val="24"/>
        </w:rPr>
        <w:t>Büchernachdruck</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1818 - 1918</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infolge des </w:t>
      </w:r>
      <w:r>
        <w:rPr>
          <w:rFonts w:ascii="Courier" w:hAnsi="Courier"/>
          <w:vanish/>
          <w:sz w:val="24"/>
        </w:rPr>
        <w:t>s[1{</w:t>
      </w:r>
      <w:r>
        <w:rPr>
          <w:rFonts w:ascii="Courier" w:hAnsi="Courier"/>
          <w:sz w:val="24"/>
        </w:rPr>
        <w:t>Pressegesetz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vom 5.6.1850</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w:t>
      </w:r>
      <w:r>
        <w:rPr>
          <w:rFonts w:ascii="Courier" w:hAnsi="Courier"/>
          <w:sz w:val="24"/>
        </w:rPr>
        <w:t>.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 xml:space="preserve"> und die darauf erlassenen Verordnungen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1850 - 1919</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6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Beschlagnahme gesetzlich unzuläßlicher, verbrecherischer oder ihrer Gemeingefährlichkeit wegen durch ein </w:t>
      </w:r>
      <w:r>
        <w:rPr>
          <w:rFonts w:ascii="Courier" w:hAnsi="Courier"/>
          <w:vanish/>
          <w:sz w:val="24"/>
        </w:rPr>
        <w:t>s[</w:t>
      </w:r>
      <w:r>
        <w:rPr>
          <w:rFonts w:ascii="Courier" w:hAnsi="Courier"/>
          <w:sz w:val="24"/>
        </w:rPr>
        <w:t>Debits-Verbot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zu unterdrückende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1858 - 1884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andere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die zur Aufnahme in dieselben geeigneten </w:t>
      </w:r>
      <w:r>
        <w:rPr>
          <w:rFonts w:ascii="Courier" w:hAnsi="Courier"/>
          <w:vanish/>
          <w:sz w:val="24"/>
        </w:rPr>
        <w:t>s[</w:t>
      </w:r>
      <w:r>
        <w:rPr>
          <w:rFonts w:ascii="Courier" w:hAnsi="Courier"/>
          <w:sz w:val="24"/>
        </w:rPr>
        <w:t>Nachricht</w:t>
      </w:r>
      <w:r>
        <w:rPr>
          <w:rFonts w:ascii="Courier" w:hAnsi="Courier"/>
          <w:vanish/>
          <w:sz w:val="24"/>
        </w:rPr>
        <w:t>]s</w:t>
      </w:r>
      <w:r>
        <w:rPr>
          <w:rFonts w:ascii="Courier" w:hAnsi="Courier"/>
          <w:sz w:val="24"/>
        </w:rPr>
        <w:t xml:space="preserve">en (Entziehung der </w:t>
      </w:r>
      <w:r>
        <w:rPr>
          <w:rFonts w:ascii="Courier" w:hAnsi="Courier"/>
          <w:vanish/>
          <w:sz w:val="24"/>
        </w:rPr>
        <w:t>s[</w:t>
      </w:r>
      <w:r>
        <w:rPr>
          <w:rFonts w:ascii="Courier" w:hAnsi="Courier"/>
          <w:sz w:val="24"/>
        </w:rPr>
        <w:t>Inserat</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Bd.1, </w:t>
      </w:r>
      <w:r>
        <w:rPr>
          <w:rFonts w:ascii="Courier" w:hAnsi="Courier"/>
          <w:sz w:val="24"/>
        </w:rPr>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Ankündigung </w:t>
      </w:r>
      <w:r>
        <w:rPr>
          <w:rFonts w:ascii="Courier" w:hAnsi="Courier"/>
          <w:vanish/>
          <w:sz w:val="24"/>
        </w:rPr>
        <w:t>s[2{</w:t>
      </w:r>
      <w:r>
        <w:rPr>
          <w:rFonts w:ascii="Courier" w:hAnsi="Courier"/>
          <w:sz w:val="24"/>
        </w:rPr>
        <w:t>litterarische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usw.</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s[</w:t>
      </w:r>
      <w:r>
        <w:rPr>
          <w:rFonts w:ascii="Courier" w:hAnsi="Courier"/>
          <w:sz w:val="24"/>
        </w:rPr>
        <w:t xml:space="preserve">Verbot von </w:t>
      </w:r>
      <w:r>
        <w:rPr>
          <w:rFonts w:ascii="Courier" w:hAnsi="Courier"/>
          <w:vanish/>
          <w:sz w:val="24"/>
        </w:rPr>
        <w:t>s[</w:t>
      </w:r>
      <w:r>
        <w:rPr>
          <w:rFonts w:ascii="Courier" w:hAnsi="Courier"/>
          <w:sz w:val="24"/>
        </w:rPr>
        <w:t>Kolportageschrift</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Maßnahmen gegen </w:t>
      </w:r>
      <w:r>
        <w:rPr>
          <w:rFonts w:ascii="Courier" w:hAnsi="Courier"/>
          <w:vanish/>
          <w:sz w:val="24"/>
        </w:rPr>
        <w:t>s[2{</w:t>
      </w:r>
      <w:r>
        <w:rPr>
          <w:rFonts w:ascii="Courier" w:hAnsi="Courier"/>
          <w:sz w:val="24"/>
        </w:rPr>
        <w:t>unerlaubte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Vertriebsmethode</w:t>
      </w:r>
      <w:r>
        <w:rPr>
          <w:rFonts w:ascii="Courier" w:hAnsi="Courier"/>
          <w:vanish/>
          <w:sz w:val="24"/>
        </w:rPr>
        <w:t>}]s</w:t>
      </w:r>
      <w:r>
        <w:rPr>
          <w:rFonts w:ascii="Courier" w:hAnsi="Courier"/>
          <w:sz w:val="24"/>
        </w:rPr>
        <w:t xml:space="preserve">n; Untersuchung gegen den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Luedecke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wegen Gewerbepolizei- und Gewerbesteuervergehens (1885 - 1887); Verzeichnisse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Telegramm des Regierungspräsidenten von </w:t>
      </w:r>
      <w:r>
        <w:rPr>
          <w:rFonts w:ascii="Courier" w:hAnsi="Courier"/>
          <w:vanish/>
          <w:sz w:val="24"/>
        </w:rPr>
        <w:t>o[</w:t>
      </w:r>
      <w:r>
        <w:rPr>
          <w:rFonts w:ascii="Courier" w:hAnsi="Courier"/>
          <w:sz w:val="24"/>
        </w:rPr>
        <w:t>Bromberg</w:t>
      </w:r>
      <w:r>
        <w:rPr>
          <w:rFonts w:ascii="Courier" w:hAnsi="Courier"/>
          <w:vanish/>
          <w:sz w:val="24"/>
        </w:rPr>
        <w:t>]o</w:t>
      </w:r>
      <w:r>
        <w:rPr>
          <w:rFonts w:ascii="Courier" w:hAnsi="Courier"/>
          <w:sz w:val="24"/>
        </w:rPr>
        <w:t xml:space="preserve"> betr. </w:t>
      </w:r>
      <w:r>
        <w:rPr>
          <w:rFonts w:ascii="Courier" w:hAnsi="Courier"/>
          <w:vanish/>
          <w:sz w:val="24"/>
        </w:rPr>
        <w:t>s[1{</w:t>
      </w:r>
      <w:r>
        <w:rPr>
          <w:rFonts w:ascii="Courier" w:hAnsi="Courier"/>
          <w:sz w:val="24"/>
        </w:rPr>
        <w:t>Beschlagnahme</w:t>
      </w:r>
      <w:r>
        <w:rPr>
          <w:rFonts w:ascii="Courier" w:hAnsi="Courier"/>
          <w:vanish/>
          <w:sz w:val="24"/>
        </w:rPr>
        <w:t>}</w:t>
      </w:r>
      <w:r>
        <w:rPr>
          <w:rFonts w:ascii="Courier" w:hAnsi="Courier"/>
          <w:sz w:val="24"/>
        </w:rPr>
        <w:t xml:space="preserve"> der Nr. 38 (18.06.1898) </w:t>
      </w:r>
      <w:r>
        <w:rPr>
          <w:rFonts w:ascii="Courier" w:hAnsi="Courier"/>
          <w:vanish/>
          <w:sz w:val="24"/>
        </w:rPr>
        <w:t>2{</w:t>
      </w:r>
      <w:r>
        <w:rPr>
          <w:rFonts w:ascii="Courier" w:hAnsi="Courier"/>
          <w:sz w:val="24"/>
        </w:rPr>
        <w:t>der '</w:t>
      </w:r>
      <w:r>
        <w:rPr>
          <w:rFonts w:ascii="Courier" w:hAnsi="Courier"/>
          <w:vanish/>
          <w:sz w:val="24"/>
        </w:rPr>
        <w:t>t[</w:t>
      </w:r>
      <w:r>
        <w:rPr>
          <w:rFonts w:ascii="Courier" w:hAnsi="Courier"/>
          <w:sz w:val="24"/>
        </w:rPr>
        <w:t>Zukunft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Maximilian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Harden</w:t>
      </w:r>
      <w:r>
        <w:rPr>
          <w:rFonts w:ascii="Courier" w:hAnsi="Courier"/>
          <w:vanish/>
          <w:sz w:val="24"/>
        </w:rPr>
        <w:t>}]p}]s</w:t>
      </w:r>
      <w:r>
        <w:rPr>
          <w:rFonts w:ascii="Courier" w:hAnsi="Courier"/>
          <w:sz w:val="24"/>
        </w:rPr>
        <w:t xml:space="preserve"> wegen Majestätsbeleidigung; </w:t>
      </w:r>
      <w:r>
        <w:rPr>
          <w:rFonts w:ascii="Courier" w:hAnsi="Courier"/>
          <w:vanish/>
          <w:sz w:val="24"/>
        </w:rPr>
        <w:t>s[</w:t>
      </w:r>
      <w:r>
        <w:rPr>
          <w:rFonts w:ascii="Courier" w:hAnsi="Courier"/>
          <w:sz w:val="24"/>
        </w:rPr>
        <w:t>Buchempfehlung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Subskription</w:t>
      </w:r>
      <w:r>
        <w:rPr>
          <w:rFonts w:ascii="Courier" w:hAnsi="Courier"/>
          <w:vanish/>
          <w:sz w:val="24"/>
        </w:rPr>
        <w:t>]s</w:t>
      </w:r>
      <w:r>
        <w:rPr>
          <w:rFonts w:ascii="Courier" w:hAnsi="Courier"/>
          <w:sz w:val="24"/>
        </w:rPr>
        <w:t xml:space="preserve"> der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Unser Kaiser</w:t>
      </w:r>
      <w:r>
        <w:rPr>
          <w:rFonts w:ascii="Courier" w:hAnsi="Courier"/>
          <w:vanish/>
          <w:sz w:val="24"/>
        </w:rPr>
        <w:t>}]t</w:t>
      </w:r>
      <w:r>
        <w:rPr>
          <w:rFonts w:ascii="Courier" w:hAnsi="Courier"/>
          <w:sz w:val="24"/>
        </w:rPr>
        <w:t>' durch den Minister der geistlichen, Unterrichts- und Medicinalangelegenheiten (1898)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1862 - 1917</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2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Angelegenheiten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Bromberg</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1882 - 1883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infolge des </w:t>
      </w:r>
      <w:r>
        <w:rPr>
          <w:rFonts w:ascii="Courier" w:hAnsi="Courier"/>
          <w:vanish/>
          <w:sz w:val="24"/>
        </w:rPr>
        <w:t>s[1{</w:t>
      </w:r>
      <w:r>
        <w:rPr>
          <w:rFonts w:ascii="Courier" w:hAnsi="Courier"/>
          <w:sz w:val="24"/>
        </w:rPr>
        <w:t>Pressegesetz</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 xml:space="preserve">vom </w:t>
      </w:r>
      <w:r>
        <w:rPr>
          <w:rFonts w:ascii="Courier" w:hAnsi="Courier"/>
          <w:vanish/>
          <w:sz w:val="24"/>
        </w:rPr>
        <w:t>z[</w:t>
      </w:r>
      <w:r>
        <w:rPr>
          <w:rFonts w:ascii="Courier" w:hAnsi="Courier"/>
          <w:sz w:val="24"/>
        </w:rPr>
        <w:t>5.6.1850</w:t>
      </w:r>
      <w:r>
        <w:rPr>
          <w:rFonts w:ascii="Courier" w:hAnsi="Courier"/>
          <w:vanish/>
          <w:sz w:val="24"/>
        </w:rPr>
        <w:t>]z}]s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w:t>
      </w:r>
      <w:r>
        <w:rPr>
          <w:rFonts w:ascii="Courier" w:hAnsi="Courier"/>
          <w:vanish/>
          <w:sz w:val="24"/>
        </w:rPr>
        <w:t>s[2{</w:t>
      </w:r>
      <w:r>
        <w:rPr>
          <w:rFonts w:ascii="Courier" w:hAnsi="Courier"/>
          <w:sz w:val="24"/>
        </w:rPr>
        <w:t>litterarische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pp. und die darauf veranstalteten </w:t>
      </w:r>
      <w:r>
        <w:rPr>
          <w:rFonts w:ascii="Courier" w:hAnsi="Courier"/>
          <w:vanish/>
          <w:sz w:val="24"/>
        </w:rPr>
        <w:t>s[</w:t>
      </w:r>
      <w:r>
        <w:rPr>
          <w:rFonts w:ascii="Courier" w:hAnsi="Courier"/>
          <w:sz w:val="24"/>
        </w:rPr>
        <w:t>Subscriptionssammlung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Bibliographie der Sozialwissenschaften</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 \ Generalakten \ Handel und Gewerbe. Innungswesen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 Generalakten \ Handel und Gewerbe. Innungswesen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92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w:t>
      </w:r>
      <w:r>
        <w:rPr>
          <w:rFonts w:ascii="Courier" w:hAnsi="Courier"/>
          <w:sz w:val="24"/>
        </w:rPr>
        <w:t>ruckerverein</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Bd.1, S. 101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(Arbeitsräume)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 \ Spezialakten \ Kreise, Städte, Ortschaften \ Schneidemühl \ Wirtschaft und Gewerbe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 Spezialakten \ Kreise, Städte, Ortschaften \ Schneidemühl \ Wirtschaft und Gewerbe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244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Etablierung der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Leihbibliothek</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Schneidemühl</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1837 - 1869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Bd.2, S. 245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Etablierung der </w:t>
      </w:r>
      <w:r>
        <w:rPr>
          <w:rFonts w:ascii="Courier" w:hAnsi="Courier"/>
          <w:vanish/>
          <w:sz w:val="24"/>
        </w:rPr>
        <w:t>s[</w:t>
      </w:r>
      <w:r>
        <w:rPr>
          <w:rFonts w:ascii="Courier" w:hAnsi="Courier"/>
          <w:sz w:val="24"/>
        </w:rPr>
        <w:t>Buch</w:t>
      </w:r>
      <w:r>
        <w:rPr>
          <w:rFonts w:ascii="Courier" w:hAnsi="Courier"/>
          <w:vanish/>
          <w:sz w:val="24"/>
        </w:rPr>
        <w:t>&lt;druckerei&gt;]s</w:t>
      </w:r>
      <w:r>
        <w:rPr>
          <w:rFonts w:ascii="Courier" w:hAnsi="Courier"/>
          <w:sz w:val="24"/>
        </w:rPr>
        <w:t xml:space="preserve">- und </w:t>
      </w:r>
      <w:r>
        <w:rPr>
          <w:rFonts w:ascii="Courier" w:hAnsi="Courier"/>
          <w:vanish/>
          <w:sz w:val="24"/>
        </w:rPr>
        <w:t>s[</w:t>
      </w:r>
      <w:r>
        <w:rPr>
          <w:rFonts w:ascii="Courier" w:hAnsi="Courier"/>
          <w:sz w:val="24"/>
        </w:rPr>
        <w:t>St</w:t>
      </w:r>
      <w:r>
        <w:rPr>
          <w:rFonts w:ascii="Courier" w:hAnsi="Courier"/>
          <w:sz w:val="24"/>
        </w:rPr>
        <w:t>eindruckerei</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Schneidemühl</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 \ Spezialakten \ Kreise, Städte, Ortschaften \ Schönlanke \ Handel und Gewerbe</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 \ Spezialakten \ Kreise, Städte, Ortschaften \ Schönlanke \ Handel und Gewerbe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Stein</w:t>
      </w:r>
      <w:r>
        <w:rPr>
          <w:rFonts w:ascii="Courier" w:hAnsi="Courier"/>
          <w:vanish/>
          <w:sz w:val="24"/>
        </w:rPr>
        <w:t>&lt;druckereigewerbe&gt;]s</w:t>
      </w:r>
      <w:r>
        <w:rPr>
          <w:rFonts w:ascii="Courier" w:hAnsi="Courier"/>
          <w:sz w:val="24"/>
        </w:rPr>
        <w:t xml:space="preserve">- und </w:t>
      </w:r>
      <w:r>
        <w:rPr>
          <w:rFonts w:ascii="Courier" w:hAnsi="Courier"/>
          <w:vanish/>
          <w:sz w:val="24"/>
        </w:rPr>
        <w:t>s[</w:t>
      </w:r>
      <w:r>
        <w:rPr>
          <w:rFonts w:ascii="Courier" w:hAnsi="Courier"/>
          <w:sz w:val="24"/>
        </w:rPr>
        <w:t>Buchdruckereigewerbe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Schönlanke</w:t>
      </w:r>
      <w:r>
        <w:rPr>
          <w:rFonts w:ascii="Courier" w:hAnsi="Courier"/>
          <w:vanish/>
          <w:sz w:val="24"/>
        </w:rPr>
        <w:t>]o</w:t>
      </w:r>
      <w:r>
        <w:rPr>
          <w:rFonts w:ascii="Courier" w:hAnsi="Courier"/>
          <w:sz w:val="24"/>
        </w:rPr>
        <w:t xml:space="preserve">, das </w:t>
      </w:r>
      <w:r>
        <w:rPr>
          <w:rFonts w:ascii="Courier" w:hAnsi="Courier"/>
          <w:vanish/>
          <w:sz w:val="24"/>
        </w:rPr>
        <w:t>s[</w:t>
      </w:r>
      <w:r>
        <w:rPr>
          <w:rFonts w:ascii="Courier" w:hAnsi="Courier"/>
          <w:sz w:val="24"/>
        </w:rPr>
        <w:t>Bibliothekargewerbe</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1852 - 1869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II \ Generalakten \ Ausstellungen</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Abteilung II: Kirchen- und Schulangelegenheiten \ Generalakten </w:t>
      </w:r>
      <w:r>
        <w:rPr>
          <w:rFonts w:ascii="Courier" w:hAnsi="Courier"/>
          <w:sz w:val="24"/>
        </w:rPr>
        <w:t>\ Ausstellungen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Ostdeutsche Ausstellung in </w:t>
      </w:r>
      <w:r>
        <w:rPr>
          <w:rFonts w:ascii="Courier" w:hAnsi="Courier"/>
          <w:vanish/>
          <w:sz w:val="24"/>
        </w:rPr>
        <w:t>o[</w:t>
      </w:r>
      <w:r>
        <w:rPr>
          <w:rFonts w:ascii="Courier" w:hAnsi="Courier"/>
          <w:sz w:val="24"/>
        </w:rPr>
        <w:t>Posen</w:t>
      </w:r>
      <w:r>
        <w:rPr>
          <w:rFonts w:ascii="Courier" w:hAnsi="Courier"/>
          <w:vanish/>
          <w:sz w:val="24"/>
        </w:rPr>
        <w:t>]o</w:t>
      </w:r>
      <w:r>
        <w:rPr>
          <w:rFonts w:ascii="Courier" w:hAnsi="Courier"/>
          <w:sz w:val="24"/>
        </w:rPr>
        <w:t xml:space="preserve"> 1911</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 xml:space="preserve">Buchgewerbe-Ausstellung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1914</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15.03.1911 - 16.06.1914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II \ Generalakten \ Bibliotheken, Bücher, Amtsblätter, Zeitungen, Zeitschriften, Zeitungsberichte usw.</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Kirchen- und Schulangelegenheiten \ Generalakten \ Bibliotheken, Bücher, Amtsblätter, Zeitungen, Zeitschriften, Zeitungsberichte usw.</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Schulzeitung</w:t>
      </w:r>
      <w:r>
        <w:rPr>
          <w:rFonts w:ascii="Courier" w:hAnsi="Courier"/>
          <w:vanish/>
          <w:sz w:val="24"/>
        </w:rPr>
        <w:t>]s</w:t>
      </w:r>
      <w:r>
        <w:rPr>
          <w:rFonts w:ascii="Courier" w:hAnsi="Courier"/>
          <w:sz w:val="24"/>
        </w:rPr>
        <w:t xml:space="preserve">en und </w:t>
      </w:r>
      <w:r>
        <w:rPr>
          <w:rFonts w:ascii="Courier" w:hAnsi="Courier"/>
          <w:vanish/>
          <w:sz w:val="24"/>
        </w:rPr>
        <w:t>s[1{</w:t>
      </w:r>
      <w:r>
        <w:rPr>
          <w:rFonts w:ascii="Courier" w:hAnsi="Courier"/>
          <w:sz w:val="24"/>
        </w:rPr>
        <w:t>Zeitschrift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in Sc</w:t>
      </w:r>
      <w:r>
        <w:rPr>
          <w:rFonts w:ascii="Courier" w:hAnsi="Courier"/>
          <w:sz w:val="24"/>
        </w:rPr>
        <w:t>hulangelegenheiten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06.02.1833 - 19.08.1899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Katalog für </w:t>
      </w:r>
      <w:r>
        <w:rPr>
          <w:rFonts w:ascii="Courier" w:hAnsi="Courier"/>
          <w:vanish/>
          <w:sz w:val="24"/>
        </w:rPr>
        <w:t>s[</w:t>
      </w:r>
      <w:r>
        <w:rPr>
          <w:rFonts w:ascii="Courier" w:hAnsi="Courier"/>
          <w:sz w:val="24"/>
        </w:rPr>
        <w:t>Schülerbibliothek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02.1886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Kreisschulinspektoren behufs </w:t>
      </w:r>
      <w:r>
        <w:rPr>
          <w:rFonts w:ascii="Courier" w:hAnsi="Courier"/>
          <w:vanish/>
          <w:sz w:val="24"/>
        </w:rPr>
        <w:t>s[2{</w:t>
      </w:r>
      <w:r>
        <w:rPr>
          <w:rFonts w:ascii="Courier" w:hAnsi="Courier"/>
          <w:sz w:val="24"/>
        </w:rPr>
        <w:t>Lieferung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Lesebücher</w:t>
      </w:r>
      <w:r>
        <w:rPr>
          <w:rFonts w:ascii="Courier" w:hAnsi="Courier"/>
          <w:vanish/>
          <w:sz w:val="24"/>
        </w:rPr>
        <w:t>}]s</w:t>
      </w:r>
      <w:r>
        <w:rPr>
          <w:rFonts w:ascii="Courier" w:hAnsi="Courier"/>
          <w:sz w:val="24"/>
        </w:rPr>
        <w:t>n an bedürftige Schulgemeinden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30.01.1890 - 17.03.1890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2861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der Kreisschulinspektoren über die beim evangelischen Religionsunterricht eingeführten </w:t>
      </w:r>
      <w:r>
        <w:rPr>
          <w:rFonts w:ascii="Courier" w:hAnsi="Courier"/>
          <w:vanish/>
          <w:sz w:val="24"/>
        </w:rPr>
        <w:t>s[</w:t>
      </w:r>
      <w:r>
        <w:rPr>
          <w:rFonts w:ascii="Courier" w:hAnsi="Courier"/>
          <w:sz w:val="24"/>
        </w:rPr>
        <w:t>Lehr</w:t>
      </w:r>
      <w:r>
        <w:rPr>
          <w:rFonts w:ascii="Courier" w:hAnsi="Courier"/>
          <w:vanish/>
          <w:sz w:val="24"/>
        </w:rPr>
        <w:t>&lt;buch&gt;]s</w:t>
      </w:r>
      <w:r>
        <w:rPr>
          <w:rFonts w:ascii="Courier" w:hAnsi="Courier"/>
          <w:sz w:val="24"/>
        </w:rPr>
        <w:t xml:space="preserve">- und </w:t>
      </w:r>
      <w:r>
        <w:rPr>
          <w:rFonts w:ascii="Courier" w:hAnsi="Courier"/>
          <w:vanish/>
          <w:sz w:val="24"/>
        </w:rPr>
        <w:t>s[</w:t>
      </w:r>
      <w:r>
        <w:rPr>
          <w:rFonts w:ascii="Courier" w:hAnsi="Courier"/>
          <w:sz w:val="24"/>
        </w:rPr>
        <w:t>Lernbücher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04.08.1891 - 27.08.1897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Verzeichnis </w:t>
      </w:r>
      <w:r>
        <w:rPr>
          <w:rFonts w:ascii="Courier" w:hAnsi="Courier"/>
          <w:vanish/>
          <w:sz w:val="24"/>
        </w:rPr>
        <w:t>s[2{</w:t>
      </w:r>
      <w:r>
        <w:rPr>
          <w:rFonts w:ascii="Courier" w:hAnsi="Courier"/>
          <w:sz w:val="24"/>
        </w:rPr>
        <w:t>empfehlenswerte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Jugendschrift</w:t>
      </w:r>
      <w:r>
        <w:rPr>
          <w:rFonts w:ascii="Courier" w:hAnsi="Courier"/>
          <w:vanish/>
          <w:sz w:val="24"/>
        </w:rPr>
        <w:t>}]s</w:t>
      </w:r>
      <w:r>
        <w:rPr>
          <w:rFonts w:ascii="Courier" w:hAnsi="Courier"/>
          <w:sz w:val="24"/>
        </w:rPr>
        <w:t xml:space="preserve">en für die Volksschulen des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Bromberg</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II \ Generalakten \ Schul-Lehrmittel, Utensilien, Gerätschaften, Ausstattungssgegenstände und 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 Kirchen- und Schulangelegenheiten \ Generalakten \ Schul-Lehrmittel, Utensilien, Gerätschaften, Ausstattungssgegenstände und 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Bd.3, S. 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Lehrmittel und </w:t>
      </w:r>
      <w:r>
        <w:rPr>
          <w:rFonts w:ascii="Courier" w:hAnsi="Courier"/>
          <w:vanish/>
          <w:sz w:val="24"/>
        </w:rPr>
        <w:t>s[</w:t>
      </w:r>
      <w:r>
        <w:rPr>
          <w:rFonts w:ascii="Courier" w:hAnsi="Courier"/>
          <w:sz w:val="24"/>
        </w:rPr>
        <w:t>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02.10.1915 - 11.10.1915</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BPH, Rep. 192, Wittgenstein (D)</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Br</w:t>
      </w:r>
      <w:r>
        <w:rPr>
          <w:rFonts w:ascii="Courier" w:hAnsi="Courier"/>
          <w:sz w:val="24"/>
        </w:rPr>
        <w:t>andenburg-Preußisches Hausarchiv \ Rep. 192 Nachlaß Wilhelm Ludwig Georg Fürst zu Sayn-Wittgenstein-Hohenstein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1789 - 1852</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(mit Registerband)</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 \ 1.</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Personalia Wittgensteins \ 1.Anstellungsverhältnisse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BPH, Rep. 192, Wittgenstein (D), I. 1.,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Niederlegung des Polizei-Ministeriums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Schreiben </w:t>
      </w:r>
      <w:r>
        <w:rPr>
          <w:rFonts w:ascii="Courier" w:hAnsi="Courier"/>
          <w:vanish/>
          <w:sz w:val="24"/>
        </w:rPr>
        <w:t>p[</w:t>
      </w:r>
      <w:r>
        <w:rPr>
          <w:rFonts w:ascii="Courier" w:hAnsi="Courier"/>
          <w:sz w:val="24"/>
        </w:rPr>
        <w:t>Hardenberg</w:t>
      </w:r>
      <w:r>
        <w:rPr>
          <w:rFonts w:ascii="Courier" w:hAnsi="Courier"/>
          <w:vanish/>
          <w:sz w:val="24"/>
        </w:rPr>
        <w:t>]p</w:t>
      </w:r>
      <w:r>
        <w:rPr>
          <w:rFonts w:ascii="Courier" w:hAnsi="Courier"/>
          <w:sz w:val="24"/>
        </w:rPr>
        <w:t xml:space="preserve">s an </w:t>
      </w:r>
      <w:r>
        <w:rPr>
          <w:rFonts w:ascii="Courier" w:hAnsi="Courier"/>
          <w:vanish/>
          <w:sz w:val="24"/>
        </w:rPr>
        <w:t>p[2{&lt;Wilhelm Ludwig Georg&gt;} 3{&lt;Fürst&gt;} 8{&lt;zu&gt;} 1{&lt;Sayn-&gt;</w:t>
      </w:r>
      <w:r>
        <w:rPr>
          <w:rFonts w:ascii="Courier" w:hAnsi="Courier"/>
          <w:sz w:val="24"/>
        </w:rPr>
        <w:t>Wittgenstein</w:t>
      </w:r>
      <w:r>
        <w:rPr>
          <w:rFonts w:ascii="Courier" w:hAnsi="Courier"/>
          <w:vanish/>
          <w:sz w:val="24"/>
        </w:rPr>
        <w:t>&lt;-Hohenstein&gt;}]p</w:t>
      </w:r>
      <w:r>
        <w:rPr>
          <w:rFonts w:ascii="Courier" w:hAnsi="Courier"/>
          <w:sz w:val="24"/>
        </w:rPr>
        <w:t xml:space="preserve"> vom 28.10.1818 mit Ausführungen über </w:t>
      </w:r>
      <w:r>
        <w:rPr>
          <w:rFonts w:ascii="Courier" w:hAnsi="Courier"/>
          <w:vanish/>
          <w:sz w:val="24"/>
        </w:rPr>
        <w:t>p[</w:t>
      </w:r>
      <w:r>
        <w:rPr>
          <w:rFonts w:ascii="Courier" w:hAnsi="Courier"/>
          <w:sz w:val="24"/>
        </w:rPr>
        <w:t>Arndt</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Ja</w:t>
      </w:r>
      <w:r>
        <w:rPr>
          <w:rFonts w:ascii="Courier" w:hAnsi="Courier"/>
          <w:sz w:val="24"/>
        </w:rPr>
        <w:t>hn</w:t>
      </w:r>
      <w:r>
        <w:rPr>
          <w:rFonts w:ascii="Courier" w:hAnsi="Courier"/>
          <w:vanish/>
          <w:sz w:val="24"/>
        </w:rPr>
        <w:t>]p</w:t>
      </w:r>
      <w:r>
        <w:rPr>
          <w:rFonts w:ascii="Courier" w:hAnsi="Courier"/>
          <w:sz w:val="24"/>
        </w:rPr>
        <w:t xml:space="preserve"> sowie Fragen der </w:t>
      </w:r>
      <w:r>
        <w:rPr>
          <w:rFonts w:ascii="Courier" w:hAnsi="Courier"/>
          <w:vanish/>
          <w:sz w:val="24"/>
        </w:rPr>
        <w:t>s[</w:t>
      </w:r>
      <w:r>
        <w:rPr>
          <w:rFonts w:ascii="Courier" w:hAnsi="Courier"/>
          <w:sz w:val="24"/>
        </w:rPr>
        <w:t>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 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Angehörige des Königlichen Hauses \ 2. Fürstin von Liegnitz</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36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Rangordnung der </w:t>
      </w:r>
      <w:r>
        <w:rPr>
          <w:rFonts w:ascii="Courier" w:hAnsi="Courier"/>
          <w:vanish/>
          <w:sz w:val="24"/>
        </w:rPr>
        <w:t>p[3{</w:t>
      </w:r>
      <w:r>
        <w:rPr>
          <w:rFonts w:ascii="Courier" w:hAnsi="Courier"/>
          <w:sz w:val="24"/>
        </w:rPr>
        <w:t>Fürstin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Liegnitz</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Schreiben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Künker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vom 06.04.1825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mit der Bitte um Angaben über die Fürstin Liegnitz für den </w:t>
      </w:r>
      <w:r>
        <w:rPr>
          <w:rFonts w:ascii="Courier" w:hAnsi="Courier"/>
          <w:vanish/>
          <w:sz w:val="24"/>
        </w:rPr>
        <w:t>s[</w:t>
      </w:r>
      <w:r>
        <w:rPr>
          <w:rFonts w:ascii="Courier" w:hAnsi="Courier"/>
          <w:sz w:val="24"/>
        </w:rPr>
        <w:t>Adreßkalender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 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Angehörige des Königlichen Hauses \ 4. Angelegenheiten der Prinzen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43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Palais für Prinz Wilhelm</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Schreiben des Prinzen Wilhelm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vom 20.05.1828 mit dem Wunsch, das Sackensche Palais, jetzt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}]p</w:t>
      </w:r>
      <w:r>
        <w:rPr>
          <w:rFonts w:ascii="Courier" w:hAnsi="Courier"/>
          <w:sz w:val="24"/>
        </w:rPr>
        <w:t xml:space="preserve"> gehörig, zukünftig zu bewohnen; Mitteilung Reimers an </w:t>
      </w:r>
      <w:r>
        <w:rPr>
          <w:rFonts w:ascii="Courier" w:hAnsi="Courier"/>
          <w:vanish/>
          <w:sz w:val="24"/>
        </w:rPr>
        <w:t>p[7{</w:t>
      </w:r>
      <w:r>
        <w:rPr>
          <w:rFonts w:ascii="Courier" w:hAnsi="Courier"/>
          <w:sz w:val="24"/>
        </w:rPr>
        <w:t>Geheimrath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Borck</w:t>
      </w:r>
      <w:r>
        <w:rPr>
          <w:rFonts w:ascii="Courier" w:hAnsi="Courier"/>
          <w:vanish/>
          <w:sz w:val="24"/>
        </w:rPr>
        <w:t>}]p</w:t>
      </w:r>
      <w:r>
        <w:rPr>
          <w:rFonts w:ascii="Courier" w:hAnsi="Courier"/>
          <w:sz w:val="24"/>
        </w:rPr>
        <w:t xml:space="preserve"> vom 21.06.1828 über den Verkauf seines Hauses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1828 - 1829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 \ 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Staatliche Angelegenheiten \ 2. Literatur zu staatlichen und politischen Fragen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Nachrichten über Mitglieder des Königlichen Hauses in der </w:t>
      </w:r>
      <w:r>
        <w:rPr>
          <w:rFonts w:ascii="Courier" w:hAnsi="Courier"/>
          <w:vanish/>
          <w:sz w:val="24"/>
        </w:rPr>
        <w:t>t[</w:t>
      </w:r>
      <w:r>
        <w:rPr>
          <w:rFonts w:ascii="Courier" w:hAnsi="Courier"/>
          <w:sz w:val="24"/>
        </w:rPr>
        <w:t>Staatszeitung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Auseinandersetzung zwischen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und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Heun</w:t>
      </w:r>
      <w:r>
        <w:rPr>
          <w:rFonts w:ascii="Courier" w:hAnsi="Courier"/>
          <w:vanish/>
          <w:sz w:val="24"/>
        </w:rPr>
        <w:t>}]p</w:t>
      </w:r>
      <w:r>
        <w:rPr>
          <w:rFonts w:ascii="Courier" w:hAnsi="Courier"/>
          <w:sz w:val="24"/>
        </w:rPr>
        <w:t xml:space="preserve">, ob Nachrichten über den Königlichen Hof zuerst in der </w:t>
      </w:r>
      <w:r>
        <w:rPr>
          <w:rFonts w:ascii="Courier" w:hAnsi="Courier"/>
          <w:vanish/>
          <w:sz w:val="24"/>
        </w:rPr>
        <w:t>s[</w:t>
      </w:r>
      <w:r>
        <w:rPr>
          <w:rFonts w:ascii="Courier" w:hAnsi="Courier"/>
          <w:sz w:val="24"/>
        </w:rPr>
        <w:t>Staatszeitung</w:t>
      </w:r>
      <w:r>
        <w:rPr>
          <w:rFonts w:ascii="Courier" w:hAnsi="Courier"/>
          <w:vanish/>
          <w:sz w:val="24"/>
        </w:rPr>
        <w:t>]s</w:t>
      </w:r>
      <w:r>
        <w:rPr>
          <w:rFonts w:ascii="Courier" w:hAnsi="Courier"/>
          <w:sz w:val="24"/>
        </w:rPr>
        <w:t xml:space="preserve"> erscheinen sollen oder an alle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gegeben werden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11 - 12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Freimaurer</w:t>
      </w:r>
      <w:r>
        <w:rPr>
          <w:rFonts w:ascii="Courier" w:hAnsi="Courier"/>
          <w:vanish/>
          <w:sz w:val="24"/>
        </w:rPr>
        <w:t>]s</w:t>
      </w:r>
      <w:r>
        <w:rPr>
          <w:rFonts w:ascii="Courier" w:hAnsi="Courier"/>
          <w:sz w:val="24"/>
        </w:rPr>
        <w:t>-Angelegenheiten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von </w:t>
      </w:r>
      <w:r>
        <w:rPr>
          <w:rFonts w:ascii="Courier" w:hAnsi="Courier"/>
          <w:vanish/>
          <w:sz w:val="24"/>
        </w:rPr>
        <w:t>s[2{</w:t>
      </w:r>
      <w:r>
        <w:rPr>
          <w:rFonts w:ascii="Courier" w:hAnsi="Courier"/>
          <w:sz w:val="24"/>
        </w:rPr>
        <w:t>zum Ankauf angebotene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 von Freimaurern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03.1830</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Geh. Oberreg. 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Schoell</w:t>
      </w:r>
      <w:r>
        <w:rPr>
          <w:rFonts w:ascii="Courier" w:hAnsi="Courier"/>
          <w:vanish/>
          <w:sz w:val="24"/>
        </w:rPr>
        <w:t>}]p</w:t>
      </w:r>
      <w:r>
        <w:rPr>
          <w:rFonts w:ascii="Courier" w:hAnsi="Courier"/>
          <w:sz w:val="24"/>
        </w:rPr>
        <w:t xml:space="preserve"> und die Memoiren </w:t>
      </w:r>
      <w:r>
        <w:rPr>
          <w:rFonts w:ascii="Courier" w:hAnsi="Courier"/>
          <w:vanish/>
          <w:sz w:val="24"/>
        </w:rPr>
        <w:t>p[</w:t>
      </w:r>
      <w:r>
        <w:rPr>
          <w:rFonts w:ascii="Courier" w:hAnsi="Courier"/>
          <w:sz w:val="24"/>
        </w:rPr>
        <w:t>Hardenberg</w:t>
      </w:r>
      <w:r>
        <w:rPr>
          <w:rFonts w:ascii="Courier" w:hAnsi="Courier"/>
          <w:vanish/>
          <w:sz w:val="24"/>
        </w:rPr>
        <w:t>]p</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w:t>
      </w:r>
      <w:r>
        <w:rPr>
          <w:rFonts w:ascii="Courier" w:hAnsi="Courier"/>
          <w:vanish/>
          <w:sz w:val="24"/>
        </w:rPr>
        <w:t>}]p</w:t>
      </w:r>
      <w:r>
        <w:rPr>
          <w:rFonts w:ascii="Courier" w:hAnsi="Courier"/>
          <w:sz w:val="24"/>
        </w:rPr>
        <w:t xml:space="preserve"> am 03.04.1829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über die Herausgabe der Werke Hardenbergs im Druck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 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Politischer Aufsatz in der </w:t>
      </w:r>
      <w:r>
        <w:rPr>
          <w:rFonts w:ascii="Courier" w:hAnsi="Courier"/>
          <w:vanish/>
          <w:sz w:val="24"/>
        </w:rPr>
        <w:t>t[</w:t>
      </w:r>
      <w:r>
        <w:rPr>
          <w:rFonts w:ascii="Courier" w:hAnsi="Courier"/>
          <w:sz w:val="24"/>
        </w:rPr>
        <w:t>Preußischen Staatszeitung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Beilage des </w:t>
      </w:r>
      <w:r>
        <w:rPr>
          <w:rFonts w:ascii="Courier" w:hAnsi="Courier"/>
          <w:vanish/>
          <w:sz w:val="24"/>
        </w:rPr>
        <w:t>t[</w:t>
      </w:r>
      <w:r>
        <w:rPr>
          <w:rFonts w:ascii="Courier" w:hAnsi="Courier"/>
          <w:sz w:val="24"/>
        </w:rPr>
        <w:t>Preußische</w:t>
      </w:r>
      <w:r>
        <w:rPr>
          <w:rFonts w:ascii="Courier" w:hAnsi="Courier"/>
          <w:vanish/>
          <w:sz w:val="24"/>
        </w:rPr>
        <w:t>&lt;r&gt;</w:t>
      </w:r>
      <w:r>
        <w:rPr>
          <w:rFonts w:ascii="Courier" w:hAnsi="Courier"/>
          <w:sz w:val="24"/>
        </w:rPr>
        <w:t>n Staatsanzeiger</w:t>
      </w:r>
      <w:r>
        <w:rPr>
          <w:rFonts w:ascii="Courier" w:hAnsi="Courier"/>
          <w:vanish/>
          <w:sz w:val="24"/>
        </w:rPr>
        <w:t>]t</w:t>
      </w:r>
      <w:r>
        <w:rPr>
          <w:rFonts w:ascii="Courier" w:hAnsi="Courier"/>
          <w:sz w:val="24"/>
        </w:rPr>
        <w:t xml:space="preserve"> Entgegnung auf einen Aufsatz im </w:t>
      </w:r>
      <w:r>
        <w:rPr>
          <w:rFonts w:ascii="Courier" w:hAnsi="Courier"/>
          <w:vanish/>
          <w:sz w:val="24"/>
        </w:rPr>
        <w:t>t[</w:t>
      </w:r>
      <w:r>
        <w:rPr>
          <w:rFonts w:ascii="Courier" w:hAnsi="Courier"/>
          <w:sz w:val="24"/>
        </w:rPr>
        <w:t>Messager des Chambres</w:t>
      </w:r>
      <w:r>
        <w:rPr>
          <w:rFonts w:ascii="Courier" w:hAnsi="Courier"/>
          <w:vanish/>
          <w:sz w:val="24"/>
        </w:rPr>
        <w:t>]t</w:t>
      </w:r>
      <w:r>
        <w:rPr>
          <w:rFonts w:ascii="Courier" w:hAnsi="Courier"/>
          <w:sz w:val="24"/>
        </w:rPr>
        <w:t xml:space="preserve"> über preußische Politik (Verfassungsfrage und Verhältnis zu </w:t>
      </w:r>
      <w:r>
        <w:rPr>
          <w:rFonts w:ascii="Courier" w:hAnsi="Courier"/>
          <w:vanish/>
          <w:sz w:val="24"/>
        </w:rPr>
        <w:t>o[</w:t>
      </w:r>
      <w:r>
        <w:rPr>
          <w:rFonts w:ascii="Courier" w:hAnsi="Courier"/>
          <w:sz w:val="24"/>
        </w:rPr>
        <w:t>Rußland</w:t>
      </w:r>
      <w:r>
        <w:rPr>
          <w:rFonts w:ascii="Courier" w:hAnsi="Courier"/>
          <w:vanish/>
          <w:sz w:val="24"/>
        </w:rPr>
        <w:t>]o</w:t>
      </w:r>
      <w:r>
        <w:rPr>
          <w:rFonts w:ascii="Courier" w:hAnsi="Courier"/>
          <w:sz w:val="24"/>
        </w:rPr>
        <w:t xml:space="preserve"> in bezug auf </w:t>
      </w:r>
      <w:r>
        <w:rPr>
          <w:rFonts w:ascii="Courier" w:hAnsi="Courier"/>
          <w:vanish/>
          <w:sz w:val="24"/>
        </w:rPr>
        <w:t>o[</w:t>
      </w:r>
      <w:r>
        <w:rPr>
          <w:rFonts w:ascii="Courier" w:hAnsi="Courier"/>
          <w:sz w:val="24"/>
        </w:rPr>
        <w:t>Polen</w:t>
      </w:r>
      <w:r>
        <w:rPr>
          <w:rFonts w:ascii="Courier" w:hAnsi="Courier"/>
          <w:vanish/>
          <w:sz w:val="24"/>
        </w:rPr>
        <w:t>]o</w:t>
      </w:r>
      <w:r>
        <w:rPr>
          <w:rFonts w:ascii="Courier" w:hAnsi="Courier"/>
          <w:sz w:val="24"/>
        </w:rPr>
        <w:t xml:space="preserve">); Briefe von </w:t>
      </w:r>
      <w:r>
        <w:rPr>
          <w:rFonts w:ascii="Courier" w:hAnsi="Courier"/>
          <w:vanish/>
          <w:sz w:val="24"/>
        </w:rPr>
        <w:t>p[</w:t>
      </w:r>
      <w:r>
        <w:rPr>
          <w:rFonts w:ascii="Courier" w:hAnsi="Courier"/>
          <w:sz w:val="24"/>
        </w:rPr>
        <w:t>Trautmannsdorff</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Bernstorff</w:t>
      </w:r>
      <w:r>
        <w:rPr>
          <w:rFonts w:ascii="Courier" w:hAnsi="Courier"/>
          <w:vanish/>
          <w:sz w:val="24"/>
        </w:rPr>
        <w:t>]</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Lottum</w:t>
      </w:r>
      <w:r>
        <w:rPr>
          <w:rFonts w:ascii="Courier" w:hAnsi="Courier"/>
          <w:vanish/>
          <w:sz w:val="24"/>
        </w:rPr>
        <w:t>]p</w:t>
      </w:r>
      <w:r>
        <w:rPr>
          <w:rFonts w:ascii="Courier" w:hAnsi="Courier"/>
          <w:sz w:val="24"/>
        </w:rPr>
        <w:t xml:space="preserve"> und </w:t>
      </w:r>
      <w:r>
        <w:rPr>
          <w:rFonts w:ascii="Courier" w:hAnsi="Courier"/>
          <w:vanish/>
          <w:sz w:val="24"/>
        </w:rPr>
        <w:t>p[1{</w:t>
      </w:r>
      <w:r>
        <w:rPr>
          <w:rFonts w:ascii="Courier" w:hAnsi="Courier"/>
          <w:sz w:val="24"/>
        </w:rPr>
        <w:t>Jordan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mit meist mißbilligenden Äußerungen zu diesem Artikel; </w:t>
      </w:r>
      <w:r>
        <w:rPr>
          <w:rFonts w:ascii="Courier" w:hAnsi="Courier"/>
          <w:vanish/>
          <w:sz w:val="24"/>
        </w:rPr>
        <w:t>p[</w:t>
      </w:r>
      <w:r>
        <w:rPr>
          <w:rFonts w:ascii="Courier" w:hAnsi="Courier"/>
          <w:sz w:val="24"/>
        </w:rPr>
        <w:t>Willisen</w:t>
      </w:r>
      <w:r>
        <w:rPr>
          <w:rFonts w:ascii="Courier" w:hAnsi="Courier"/>
          <w:vanish/>
          <w:sz w:val="24"/>
        </w:rPr>
        <w:t>]p</w:t>
      </w:r>
      <w:r>
        <w:rPr>
          <w:rFonts w:ascii="Courier" w:hAnsi="Courier"/>
          <w:sz w:val="24"/>
        </w:rPr>
        <w:t xml:space="preserve"> am 19.03.1831 an den </w:t>
      </w:r>
      <w:r>
        <w:rPr>
          <w:rFonts w:ascii="Courier" w:hAnsi="Courier"/>
          <w:vanish/>
          <w:sz w:val="24"/>
        </w:rPr>
        <w:t>p[3{</w:t>
      </w:r>
      <w:r>
        <w:rPr>
          <w:rFonts w:ascii="Courier" w:hAnsi="Courier"/>
          <w:sz w:val="24"/>
        </w:rPr>
        <w:t xml:space="preserve">König </w:t>
      </w:r>
      <w:r>
        <w:rPr>
          <w:rFonts w:ascii="Courier" w:hAnsi="Courier"/>
          <w:vanish/>
          <w:sz w:val="24"/>
        </w:rPr>
        <w:t>&lt;von Preußen&gt;}</w:t>
      </w:r>
      <w:r>
        <w:rPr>
          <w:rFonts w:ascii="Courier" w:hAnsi="Courier"/>
          <w:sz w:val="24"/>
        </w:rPr>
        <w:t xml:space="preserve"> </w:t>
      </w:r>
      <w:r>
        <w:rPr>
          <w:rFonts w:ascii="Courier" w:hAnsi="Courier"/>
          <w:vanish/>
          <w:sz w:val="24"/>
        </w:rPr>
        <w:t>2{</w:t>
      </w:r>
      <w:r>
        <w:rPr>
          <w:rFonts w:ascii="Courier" w:hAnsi="Courier"/>
          <w:sz w:val="24"/>
        </w:rPr>
        <w:t>Friedrich Wilhelm III.</w:t>
      </w:r>
      <w:r>
        <w:rPr>
          <w:rFonts w:ascii="Courier" w:hAnsi="Courier"/>
          <w:vanish/>
          <w:sz w:val="24"/>
        </w:rPr>
        <w:t>}]p</w:t>
      </w:r>
      <w:r>
        <w:rPr>
          <w:rFonts w:ascii="Courier" w:hAnsi="Courier"/>
          <w:sz w:val="24"/>
        </w:rPr>
        <w:t xml:space="preserve"> mit einer Rechtfertigung seines Aufsatzes;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 xml:space="preserve"> beklagt am 25.03.1831 in einem Brief an Trautmannsdorff das </w:t>
      </w:r>
      <w:r>
        <w:rPr>
          <w:rFonts w:ascii="Courier" w:hAnsi="Courier"/>
          <w:vanish/>
          <w:sz w:val="24"/>
        </w:rPr>
        <w:t>s[2{</w:t>
      </w:r>
      <w:r>
        <w:rPr>
          <w:rFonts w:ascii="Courier" w:hAnsi="Courier"/>
          <w:sz w:val="24"/>
        </w:rPr>
        <w:t>Versagen</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Wittgensteins Mitteilung an </w:t>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Ziethen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Breslau</w:t>
      </w:r>
      <w:r>
        <w:rPr>
          <w:rFonts w:ascii="Courier" w:hAnsi="Courier"/>
          <w:vanish/>
          <w:sz w:val="24"/>
        </w:rPr>
        <w:t>]o}]p</w:t>
      </w:r>
      <w:r>
        <w:rPr>
          <w:rFonts w:ascii="Courier" w:hAnsi="Courier"/>
          <w:sz w:val="24"/>
        </w:rPr>
        <w:t xml:space="preserve">) vom 10.05.1831 über die Versetzung Wilisens nach </w:t>
      </w:r>
      <w:r>
        <w:rPr>
          <w:rFonts w:ascii="Courier" w:hAnsi="Courier"/>
          <w:vanish/>
          <w:sz w:val="24"/>
        </w:rPr>
        <w:t>o[</w:t>
      </w:r>
      <w:r>
        <w:rPr>
          <w:rFonts w:ascii="Courier" w:hAnsi="Courier"/>
          <w:sz w:val="24"/>
        </w:rPr>
        <w:t>Breslau</w:t>
      </w:r>
      <w:r>
        <w:rPr>
          <w:rFonts w:ascii="Courier" w:hAnsi="Courier"/>
          <w:vanish/>
          <w:sz w:val="24"/>
        </w:rPr>
        <w:t>]o</w:t>
      </w:r>
      <w:r>
        <w:rPr>
          <w:rFonts w:ascii="Courier" w:hAnsi="Courier"/>
          <w:sz w:val="24"/>
        </w:rPr>
        <w:t xml:space="preserve"> mit einer War</w:t>
      </w:r>
      <w:r>
        <w:rPr>
          <w:rFonts w:ascii="Courier" w:hAnsi="Courier"/>
          <w:sz w:val="24"/>
        </w:rPr>
        <w:t>nung vor dessen schriftstellerischer Tätigkeit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Gentz</w:t>
      </w:r>
      <w:r>
        <w:rPr>
          <w:rFonts w:ascii="Courier" w:hAnsi="Courier"/>
          <w:vanish/>
          <w:sz w:val="24"/>
        </w:rPr>
        <w:t>}]p</w:t>
      </w:r>
      <w:r>
        <w:rPr>
          <w:rFonts w:ascii="Courier" w:hAnsi="Courier"/>
          <w:sz w:val="24"/>
        </w:rPr>
        <w:t xml:space="preserve">' </w:t>
      </w:r>
      <w:r>
        <w:rPr>
          <w:rFonts w:ascii="Courier" w:hAnsi="Courier"/>
          <w:vanish/>
          <w:sz w:val="24"/>
        </w:rPr>
        <w:t>t[</w:t>
      </w:r>
      <w:r>
        <w:rPr>
          <w:rFonts w:ascii="Courier" w:hAnsi="Courier"/>
          <w:sz w:val="24"/>
        </w:rPr>
        <w:t>Journal über die Schlacht von Jena</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s Auftrag an </w:t>
      </w:r>
      <w:r>
        <w:rPr>
          <w:rFonts w:ascii="Courier" w:hAnsi="Courier"/>
          <w:vanish/>
          <w:sz w:val="24"/>
        </w:rPr>
        <w:t>p[1{</w:t>
      </w:r>
      <w:r>
        <w:rPr>
          <w:rFonts w:ascii="Courier" w:hAnsi="Courier"/>
          <w:sz w:val="24"/>
        </w:rPr>
        <w:t>Jordan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Dresden</w:t>
      </w:r>
      <w:r>
        <w:rPr>
          <w:rFonts w:ascii="Courier" w:hAnsi="Courier"/>
          <w:vanish/>
          <w:sz w:val="24"/>
        </w:rPr>
        <w:t>]o}]p</w:t>
      </w:r>
      <w:r>
        <w:rPr>
          <w:rFonts w:ascii="Courier" w:hAnsi="Courier"/>
          <w:sz w:val="24"/>
        </w:rPr>
        <w:t xml:space="preserve">), die Schrift anzukaufen; Interesse von </w:t>
      </w:r>
      <w:r>
        <w:rPr>
          <w:rFonts w:ascii="Courier" w:hAnsi="Courier"/>
          <w:vanish/>
          <w:sz w:val="24"/>
        </w:rPr>
        <w:t>p[</w:t>
      </w:r>
      <w:r>
        <w:rPr>
          <w:rFonts w:ascii="Courier" w:hAnsi="Courier"/>
          <w:sz w:val="24"/>
        </w:rPr>
        <w:t>Lottum</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an der Schrift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 \ 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 Staatliche Angelegenheiten \ 3. Aufenthalt auswärtiger Herscher in </w:t>
      </w:r>
      <w:r>
        <w:rPr>
          <w:rFonts w:ascii="Courier" w:hAnsi="Courier"/>
          <w:vanish/>
          <w:sz w:val="24"/>
        </w:rPr>
        <w:t>o[</w:t>
      </w:r>
      <w:r>
        <w:rPr>
          <w:rFonts w:ascii="Courier" w:hAnsi="Courier"/>
          <w:sz w:val="24"/>
        </w:rPr>
        <w:t>Preußen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des </w:t>
      </w:r>
      <w:r>
        <w:rPr>
          <w:rFonts w:ascii="Courier" w:hAnsi="Courier"/>
          <w:vanish/>
          <w:sz w:val="24"/>
        </w:rPr>
        <w:t>p[7{</w:t>
      </w:r>
      <w:r>
        <w:rPr>
          <w:rFonts w:ascii="Courier" w:hAnsi="Courier"/>
          <w:sz w:val="24"/>
        </w:rPr>
        <w:t>General</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Bülow</w:t>
      </w:r>
      <w:r>
        <w:rPr>
          <w:rFonts w:ascii="Courier" w:hAnsi="Courier"/>
          <w:vanish/>
          <w:sz w:val="24"/>
        </w:rPr>
        <w:t>}]p</w:t>
      </w:r>
      <w:r>
        <w:rPr>
          <w:rFonts w:ascii="Courier" w:hAnsi="Courier"/>
          <w:sz w:val="24"/>
        </w:rPr>
        <w:t xml:space="preserve"> wegen Nichtaufnahme seines Be</w:t>
      </w:r>
      <w:r>
        <w:rPr>
          <w:rFonts w:ascii="Courier" w:hAnsi="Courier"/>
          <w:sz w:val="24"/>
        </w:rPr>
        <w:t xml:space="preserve">richts über die Schlacht von </w:t>
      </w:r>
      <w:r>
        <w:rPr>
          <w:rFonts w:ascii="Courier" w:hAnsi="Courier"/>
          <w:vanish/>
          <w:sz w:val="24"/>
        </w:rPr>
        <w:t>o[</w:t>
      </w:r>
      <w:r>
        <w:rPr>
          <w:rFonts w:ascii="Courier" w:hAnsi="Courier"/>
          <w:sz w:val="24"/>
        </w:rPr>
        <w:t>Großbeeren</w:t>
      </w:r>
      <w:r>
        <w:rPr>
          <w:rFonts w:ascii="Courier" w:hAnsi="Courier"/>
          <w:vanish/>
          <w:sz w:val="24"/>
        </w:rPr>
        <w:t>]o</w:t>
      </w:r>
      <w:r>
        <w:rPr>
          <w:rFonts w:ascii="Courier" w:hAnsi="Courier"/>
          <w:sz w:val="24"/>
        </w:rPr>
        <w:t xml:space="preserve"> in die </w:t>
      </w:r>
      <w:r>
        <w:rPr>
          <w:rFonts w:ascii="Courier" w:hAnsi="Courier"/>
          <w:vanish/>
          <w:sz w:val="24"/>
        </w:rPr>
        <w:t>t[</w:t>
      </w:r>
      <w:r>
        <w:rPr>
          <w:rFonts w:ascii="Courier" w:hAnsi="Courier"/>
          <w:sz w:val="24"/>
        </w:rPr>
        <w:t>Berliner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Boyen</w:t>
      </w:r>
      <w:r>
        <w:rPr>
          <w:rFonts w:ascii="Courier" w:hAnsi="Courier"/>
          <w:vanish/>
          <w:sz w:val="24"/>
        </w:rPr>
        <w:t>]p</w:t>
      </w:r>
      <w:r>
        <w:rPr>
          <w:rFonts w:ascii="Courier" w:hAnsi="Courier"/>
          <w:sz w:val="24"/>
        </w:rPr>
        <w:t xml:space="preserve"> am 14.08.1813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über die </w:t>
      </w:r>
      <w:r>
        <w:rPr>
          <w:rFonts w:ascii="Courier" w:hAnsi="Courier"/>
          <w:vanish/>
          <w:sz w:val="24"/>
        </w:rPr>
        <w:t>s[</w:t>
      </w:r>
      <w:r>
        <w:rPr>
          <w:rFonts w:ascii="Courier" w:hAnsi="Courier"/>
          <w:sz w:val="24"/>
        </w:rPr>
        <w:t>Zensur der Gefechtsberichte</w:t>
      </w:r>
      <w:r>
        <w:rPr>
          <w:rFonts w:ascii="Courier" w:hAnsi="Courier"/>
          <w:vanish/>
          <w:sz w:val="24"/>
        </w:rPr>
        <w:t>]s</w:t>
      </w:r>
      <w:r>
        <w:rPr>
          <w:rFonts w:ascii="Courier" w:hAnsi="Courier"/>
          <w:sz w:val="24"/>
        </w:rPr>
        <w:t xml:space="preserve">; Wittgenstein am 18.09.1813 an Boyen und am 19.09.1813 an </w:t>
      </w:r>
      <w:r>
        <w:rPr>
          <w:rFonts w:ascii="Courier" w:hAnsi="Courier"/>
          <w:vanish/>
          <w:sz w:val="24"/>
        </w:rPr>
        <w:t>p[</w:t>
      </w:r>
      <w:r>
        <w:rPr>
          <w:rFonts w:ascii="Courier" w:hAnsi="Courier"/>
          <w:sz w:val="24"/>
        </w:rPr>
        <w:t>Friedrich Wilhelm III.</w:t>
      </w:r>
      <w:r>
        <w:rPr>
          <w:rFonts w:ascii="Courier" w:hAnsi="Courier"/>
          <w:vanish/>
          <w:sz w:val="24"/>
        </w:rPr>
        <w:t>]p</w:t>
      </w:r>
      <w:r>
        <w:rPr>
          <w:rFonts w:ascii="Courier" w:hAnsi="Courier"/>
          <w:sz w:val="24"/>
        </w:rPr>
        <w:t xml:space="preserve"> über die </w:t>
      </w:r>
      <w:r>
        <w:rPr>
          <w:rFonts w:ascii="Courier" w:hAnsi="Courier"/>
          <w:vanish/>
          <w:sz w:val="24"/>
        </w:rPr>
        <w:t>s[</w:t>
      </w:r>
      <w:r>
        <w:rPr>
          <w:rFonts w:ascii="Courier" w:hAnsi="Courier"/>
          <w:sz w:val="24"/>
        </w:rPr>
        <w:t>Zensur der Heeresberichte</w:t>
      </w:r>
      <w:r>
        <w:rPr>
          <w:rFonts w:ascii="Courier" w:hAnsi="Courier"/>
          <w:vanish/>
          <w:sz w:val="24"/>
        </w:rPr>
        <w:t>]s</w:t>
      </w:r>
      <w:r>
        <w:rPr>
          <w:rFonts w:ascii="Courier" w:hAnsi="Courier"/>
          <w:sz w:val="24"/>
        </w:rPr>
        <w:t xml:space="preserve">; Äußerungen von </w:t>
      </w:r>
      <w:r>
        <w:rPr>
          <w:rFonts w:ascii="Courier" w:hAnsi="Courier"/>
          <w:vanish/>
          <w:sz w:val="24"/>
        </w:rPr>
        <w:t>p[</w:t>
      </w:r>
      <w:r>
        <w:rPr>
          <w:rFonts w:ascii="Courier" w:hAnsi="Courier"/>
          <w:sz w:val="24"/>
        </w:rPr>
        <w:t>Krusemarck</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Lecoq</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Sack</w:t>
      </w:r>
      <w:r>
        <w:rPr>
          <w:rFonts w:ascii="Courier" w:hAnsi="Courier"/>
          <w:vanish/>
          <w:sz w:val="24"/>
        </w:rPr>
        <w:t>]p</w:t>
      </w:r>
      <w:r>
        <w:rPr>
          <w:rFonts w:ascii="Courier" w:hAnsi="Courier"/>
          <w:sz w:val="24"/>
        </w:rPr>
        <w:t xml:space="preserve"> zum Sachverhalt; Schreiben </w:t>
      </w:r>
      <w:r>
        <w:rPr>
          <w:rFonts w:ascii="Courier" w:hAnsi="Courier"/>
          <w:vanish/>
          <w:sz w:val="24"/>
        </w:rPr>
        <w:t>p[</w:t>
      </w:r>
      <w:r>
        <w:rPr>
          <w:rFonts w:ascii="Courier" w:hAnsi="Courier"/>
          <w:sz w:val="24"/>
        </w:rPr>
        <w:t>Hardenberg</w:t>
      </w:r>
      <w:r>
        <w:rPr>
          <w:rFonts w:ascii="Courier" w:hAnsi="Courier"/>
          <w:vanish/>
          <w:sz w:val="24"/>
        </w:rPr>
        <w:t>]p</w:t>
      </w:r>
      <w:r>
        <w:rPr>
          <w:rFonts w:ascii="Courier" w:hAnsi="Courier"/>
          <w:sz w:val="24"/>
        </w:rPr>
        <w:t xml:space="preserve">s vom 07.10.1813 an Bülow mit der Ablehnung seiner Beschwerde und der Billigung des Verhaltens Wittgensteins und </w:t>
      </w:r>
      <w:r>
        <w:rPr>
          <w:rFonts w:ascii="Courier" w:hAnsi="Courier"/>
          <w:vanish/>
          <w:sz w:val="24"/>
        </w:rPr>
        <w:t>p[</w:t>
      </w:r>
      <w:r>
        <w:rPr>
          <w:rFonts w:ascii="Courier" w:hAnsi="Courier"/>
          <w:sz w:val="24"/>
        </w:rPr>
        <w:t>Bernadotte</w:t>
      </w:r>
      <w:r>
        <w:rPr>
          <w:rFonts w:ascii="Courier" w:hAnsi="Courier"/>
          <w:vanish/>
          <w:sz w:val="24"/>
        </w:rPr>
        <w:t>]p</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Mission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s bei dem </w:t>
      </w:r>
      <w:r>
        <w:rPr>
          <w:rFonts w:ascii="Courier" w:hAnsi="Courier"/>
          <w:vanish/>
          <w:sz w:val="24"/>
        </w:rPr>
        <w:t>p[1{&lt;Bernadotte&gt;}</w:t>
      </w:r>
      <w:r>
        <w:rPr>
          <w:rFonts w:ascii="Courier" w:hAnsi="Courier"/>
          <w:sz w:val="24"/>
        </w:rPr>
        <w:t xml:space="preserve"> </w:t>
      </w:r>
      <w:r>
        <w:rPr>
          <w:rFonts w:ascii="Courier" w:hAnsi="Courier"/>
          <w:vanish/>
          <w:sz w:val="24"/>
        </w:rPr>
        <w:t>3{</w:t>
      </w:r>
      <w:r>
        <w:rPr>
          <w:rFonts w:ascii="Courier" w:hAnsi="Courier"/>
          <w:sz w:val="24"/>
        </w:rPr>
        <w:t xml:space="preserve">Kronprinzen von </w:t>
      </w:r>
      <w:r>
        <w:rPr>
          <w:rFonts w:ascii="Courier" w:hAnsi="Courier"/>
          <w:vanish/>
          <w:sz w:val="24"/>
        </w:rPr>
        <w:t>o[</w:t>
      </w:r>
      <w:r>
        <w:rPr>
          <w:rFonts w:ascii="Courier" w:hAnsi="Courier"/>
          <w:sz w:val="24"/>
        </w:rPr>
        <w:t>Schweden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Schreiben des </w:t>
      </w:r>
      <w:r>
        <w:rPr>
          <w:rFonts w:ascii="Courier" w:hAnsi="Courier"/>
          <w:vanish/>
          <w:sz w:val="24"/>
        </w:rPr>
        <w:t>p[7{</w:t>
      </w:r>
      <w:r>
        <w:rPr>
          <w:rFonts w:ascii="Courier" w:hAnsi="Courier"/>
          <w:sz w:val="24"/>
        </w:rPr>
        <w:t>Hofkanzler</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Baron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Wetterstedt</w:t>
      </w:r>
      <w:r>
        <w:rPr>
          <w:rFonts w:ascii="Courier" w:hAnsi="Courier"/>
          <w:vanish/>
          <w:sz w:val="24"/>
        </w:rPr>
        <w:t>}]p</w:t>
      </w:r>
      <w:r>
        <w:rPr>
          <w:rFonts w:ascii="Courier" w:hAnsi="Courier"/>
          <w:sz w:val="24"/>
        </w:rPr>
        <w:t xml:space="preserve"> an Wittgenstein, meist </w:t>
      </w:r>
      <w:r>
        <w:rPr>
          <w:rFonts w:ascii="Courier" w:hAnsi="Courier"/>
          <w:vanish/>
          <w:sz w:val="24"/>
        </w:rPr>
        <w:t>s[</w:t>
      </w:r>
      <w:r>
        <w:rPr>
          <w:rFonts w:ascii="Courier" w:hAnsi="Courier"/>
          <w:sz w:val="24"/>
        </w:rPr>
        <w:t xml:space="preserve">Nachrichten für die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w:t>
      </w:r>
      <w:r>
        <w:rPr>
          <w:rFonts w:ascii="Courier" w:hAnsi="Courier"/>
          <w:vanish/>
          <w:sz w:val="24"/>
        </w:rPr>
        <w:t>]s</w:t>
      </w:r>
      <w:r>
        <w:rPr>
          <w:rFonts w:ascii="Courier" w:hAnsi="Courier"/>
          <w:sz w:val="24"/>
        </w:rPr>
        <w:t xml:space="preserve"> betr.</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1813-1814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 \ 5.</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Staatliche Angelegenheiten \ 5. Polizei-Sachen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Überwachung des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Schleiermacher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KO </w:t>
      </w:r>
      <w:r>
        <w:rPr>
          <w:rFonts w:ascii="Courier" w:hAnsi="Courier"/>
          <w:vanish/>
          <w:sz w:val="24"/>
        </w:rPr>
        <w:t>p[</w:t>
      </w:r>
      <w:r>
        <w:rPr>
          <w:rFonts w:ascii="Courier" w:hAnsi="Courier"/>
          <w:sz w:val="24"/>
        </w:rPr>
        <w:t>Friedrich Wilhelm III.</w:t>
      </w:r>
      <w:r>
        <w:rPr>
          <w:rFonts w:ascii="Courier" w:hAnsi="Courier"/>
          <w:vanish/>
          <w:sz w:val="24"/>
        </w:rPr>
        <w:t>]p</w:t>
      </w:r>
      <w:r>
        <w:rPr>
          <w:rFonts w:ascii="Courier" w:hAnsi="Courier"/>
          <w:sz w:val="24"/>
        </w:rPr>
        <w:t xml:space="preserve">s an </w:t>
      </w:r>
      <w:r>
        <w:rPr>
          <w:rFonts w:ascii="Courier" w:hAnsi="Courier"/>
          <w:vanish/>
          <w:sz w:val="24"/>
        </w:rPr>
        <w:t>p[</w:t>
      </w:r>
      <w:r>
        <w:rPr>
          <w:rFonts w:ascii="Courier" w:hAnsi="Courier"/>
          <w:sz w:val="24"/>
        </w:rPr>
        <w:t>Schuckmann</w:t>
      </w:r>
      <w:r>
        <w:rPr>
          <w:rFonts w:ascii="Courier" w:hAnsi="Courier"/>
          <w:vanish/>
          <w:sz w:val="24"/>
        </w:rPr>
        <w:t>]p</w:t>
      </w:r>
      <w:r>
        <w:rPr>
          <w:rFonts w:ascii="Courier" w:hAnsi="Courier"/>
          <w:sz w:val="24"/>
        </w:rPr>
        <w:t xml:space="preserve"> vom 17.07.1813 wegen eines Aufsatzes von Schl</w:t>
      </w:r>
      <w:r>
        <w:rPr>
          <w:rFonts w:ascii="Courier" w:hAnsi="Courier"/>
          <w:sz w:val="24"/>
        </w:rPr>
        <w:t>eiermacher über die politische Lage des preußischen Staates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Wartburgfest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Edling</w:t>
      </w:r>
      <w:r>
        <w:rPr>
          <w:rFonts w:ascii="Courier" w:hAnsi="Courier"/>
          <w:vanish/>
          <w:sz w:val="24"/>
        </w:rPr>
        <w:t>]p</w:t>
      </w:r>
      <w:r>
        <w:rPr>
          <w:rFonts w:ascii="Courier" w:hAnsi="Courier"/>
          <w:sz w:val="24"/>
        </w:rPr>
        <w:t xml:space="preserve"> an </w:t>
      </w:r>
      <w:r>
        <w:rPr>
          <w:rFonts w:ascii="Courier" w:hAnsi="Courier"/>
          <w:vanish/>
          <w:sz w:val="24"/>
        </w:rPr>
        <w:t>p[1{</w:t>
      </w:r>
      <w:r>
        <w:rPr>
          <w:rFonts w:ascii="Courier" w:hAnsi="Courier"/>
          <w:sz w:val="24"/>
        </w:rPr>
        <w:t>Zichy</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österreichischer Gesandter in </w:t>
      </w:r>
      <w:r>
        <w:rPr>
          <w:rFonts w:ascii="Courier" w:hAnsi="Courier"/>
          <w:vanish/>
          <w:sz w:val="24"/>
        </w:rPr>
        <w:t>o[</w:t>
      </w:r>
      <w:r>
        <w:rPr>
          <w:rFonts w:ascii="Courier" w:hAnsi="Courier"/>
          <w:sz w:val="24"/>
        </w:rPr>
        <w:t>Berlin</w:t>
      </w:r>
      <w:r>
        <w:rPr>
          <w:rFonts w:ascii="Courier" w:hAnsi="Courier"/>
          <w:vanish/>
          <w:sz w:val="24"/>
        </w:rPr>
        <w:t>]o}]p</w:t>
      </w:r>
      <w:r>
        <w:rPr>
          <w:rFonts w:ascii="Courier" w:hAnsi="Courier"/>
          <w:sz w:val="24"/>
        </w:rPr>
        <w:t xml:space="preserve">) am 02.01.1818 zur preußischen Beunruhigung über die </w:t>
      </w:r>
      <w:r>
        <w:rPr>
          <w:rFonts w:ascii="Courier" w:hAnsi="Courier"/>
          <w:vanish/>
          <w:sz w:val="24"/>
        </w:rPr>
        <w:t>s[2{o[</w:t>
      </w:r>
      <w:r>
        <w:rPr>
          <w:rFonts w:ascii="Courier" w:hAnsi="Courier"/>
          <w:sz w:val="24"/>
        </w:rPr>
        <w:t>Weimar</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Joseph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Görres</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Negative Äußerungen von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Tzschoppe</w:t>
      </w:r>
      <w:r>
        <w:rPr>
          <w:rFonts w:ascii="Courier" w:hAnsi="Courier"/>
          <w:vanish/>
          <w:sz w:val="24"/>
        </w:rPr>
        <w:t>]p</w:t>
      </w:r>
      <w:r>
        <w:rPr>
          <w:rFonts w:ascii="Courier" w:hAnsi="Courier"/>
          <w:sz w:val="24"/>
        </w:rPr>
        <w:t xml:space="preserve"> gegenüber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über Görres im Zusammenhang mit dessen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das Verhältnis der Rheinl</w:t>
      </w:r>
      <w:r>
        <w:rPr>
          <w:rFonts w:ascii="Courier" w:hAnsi="Courier"/>
          <w:sz w:val="24"/>
        </w:rPr>
        <w:t>ande zu Preußen</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Turnwesen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Gutachten</w:t>
      </w:r>
      <w:r>
        <w:rPr>
          <w:rFonts w:ascii="Courier" w:hAnsi="Courier"/>
          <w:vanish/>
          <w:sz w:val="24"/>
        </w:rPr>
        <w:t>]s</w:t>
      </w:r>
      <w:r>
        <w:rPr>
          <w:rFonts w:ascii="Courier" w:hAnsi="Courier"/>
          <w:sz w:val="24"/>
        </w:rPr>
        <w:t xml:space="preserve"> über einen Aufsatz zum Turnwesen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Zusammenkunft der Burschenschaften in </w:t>
      </w:r>
      <w:r>
        <w:rPr>
          <w:rFonts w:ascii="Courier" w:hAnsi="Courier"/>
          <w:vanish/>
          <w:sz w:val="24"/>
        </w:rPr>
        <w:t>o[</w:t>
      </w:r>
      <w:r>
        <w:rPr>
          <w:rFonts w:ascii="Courier" w:hAnsi="Courier"/>
          <w:sz w:val="24"/>
        </w:rPr>
        <w:t>Jena</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Berichte von </w:t>
      </w:r>
      <w:r>
        <w:rPr>
          <w:rFonts w:ascii="Courier" w:hAnsi="Courier"/>
          <w:vanish/>
          <w:sz w:val="24"/>
        </w:rPr>
        <w:t>p[1{</w:t>
      </w:r>
      <w:r>
        <w:rPr>
          <w:rFonts w:ascii="Courier" w:hAnsi="Courier"/>
          <w:sz w:val="24"/>
        </w:rPr>
        <w:t>Schön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Danzig</w:t>
      </w:r>
      <w:r>
        <w:rPr>
          <w:rFonts w:ascii="Courier" w:hAnsi="Courier"/>
          <w:vanish/>
          <w:sz w:val="24"/>
        </w:rPr>
        <w:t>]o}]p</w:t>
      </w:r>
      <w:r>
        <w:rPr>
          <w:rFonts w:ascii="Courier" w:hAnsi="Courier"/>
          <w:sz w:val="24"/>
        </w:rPr>
        <w:t xml:space="preserve">) und </w:t>
      </w:r>
      <w:r>
        <w:rPr>
          <w:rFonts w:ascii="Courier" w:hAnsi="Courier"/>
          <w:vanish/>
          <w:sz w:val="24"/>
        </w:rPr>
        <w:t>p[1{</w:t>
      </w:r>
      <w:r>
        <w:rPr>
          <w:rFonts w:ascii="Courier" w:hAnsi="Courier"/>
          <w:sz w:val="24"/>
        </w:rPr>
        <w:t>Bülow</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Magdeburg</w:t>
      </w:r>
      <w:r>
        <w:rPr>
          <w:rFonts w:ascii="Courier" w:hAnsi="Courier"/>
          <w:vanish/>
          <w:sz w:val="24"/>
        </w:rPr>
        <w:t>]o}]p</w:t>
      </w:r>
      <w:r>
        <w:rPr>
          <w:rFonts w:ascii="Courier" w:hAnsi="Courier"/>
          <w:sz w:val="24"/>
        </w:rPr>
        <w:t xml:space="preserve">) über dort aufgetauchtes Gedicht; Gutachten </w:t>
      </w:r>
      <w:r>
        <w:rPr>
          <w:rFonts w:ascii="Courier" w:hAnsi="Courier"/>
          <w:vanish/>
          <w:sz w:val="24"/>
        </w:rPr>
        <w:t>p[</w:t>
      </w:r>
      <w:r>
        <w:rPr>
          <w:rFonts w:ascii="Courier" w:hAnsi="Courier"/>
          <w:sz w:val="24"/>
        </w:rPr>
        <w:t>Kamptz</w:t>
      </w:r>
      <w:r>
        <w:rPr>
          <w:rFonts w:ascii="Courier" w:hAnsi="Courier"/>
          <w:vanish/>
          <w:sz w:val="24"/>
        </w:rPr>
        <w:t>]p</w:t>
      </w:r>
      <w:r>
        <w:rPr>
          <w:rFonts w:ascii="Courier" w:hAnsi="Courier"/>
          <w:sz w:val="24"/>
        </w:rPr>
        <w:t xml:space="preserve"> vom 07.12.1818 über das Gedicht und die Maßnahmen zur Ermittlung des Absenders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13 - 15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Gendarmerie (Korrespondenz mit </w:t>
      </w:r>
      <w:r>
        <w:rPr>
          <w:rFonts w:ascii="Courier" w:hAnsi="Courier"/>
          <w:vanish/>
          <w:sz w:val="24"/>
        </w:rPr>
        <w:t>p[</w:t>
      </w:r>
      <w:r>
        <w:rPr>
          <w:rFonts w:ascii="Courier" w:hAnsi="Courier"/>
          <w:sz w:val="24"/>
        </w:rPr>
        <w:t>Schön</w:t>
      </w:r>
      <w:r>
        <w:rPr>
          <w:rFonts w:ascii="Courier" w:hAnsi="Courier"/>
          <w:vanish/>
          <w:sz w:val="24"/>
        </w:rPr>
        <w:t>]p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w:t>
      </w:r>
      <w:r>
        <w:rPr>
          <w:rFonts w:ascii="Courier" w:hAnsi="Courier"/>
          <w:sz w:val="24"/>
        </w:rPr>
        <w:t xml:space="preserve">a. </w:t>
      </w:r>
      <w:r>
        <w:rPr>
          <w:rFonts w:ascii="Courier" w:hAnsi="Courier"/>
          <w:vanish/>
          <w:sz w:val="24"/>
        </w:rPr>
        <w:t>s[</w:t>
      </w:r>
      <w:r>
        <w:rPr>
          <w:rFonts w:ascii="Courier" w:hAnsi="Courier"/>
          <w:sz w:val="24"/>
        </w:rPr>
        <w:t>Spottgedicht</w:t>
      </w:r>
      <w:r>
        <w:rPr>
          <w:rFonts w:ascii="Courier" w:hAnsi="Courier"/>
          <w:vanish/>
          <w:sz w:val="24"/>
        </w:rPr>
        <w:t>]s</w:t>
      </w:r>
      <w:r>
        <w:rPr>
          <w:rFonts w:ascii="Courier" w:hAnsi="Courier"/>
          <w:sz w:val="24"/>
        </w:rPr>
        <w:t xml:space="preserve"> auf die Polizei</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1813 - 1819</w:t>
      </w:r>
    </w:p>
    <w:p w:rsidR="00000000" w:rsidRDefault="000409B4">
      <w:pPr>
        <w:tabs>
          <w:tab w:val="left" w:pos="1134"/>
        </w:tabs>
        <w:spacing w:line="240" w:lineRule="exact"/>
        <w:ind w:left="1134" w:hanging="1134"/>
        <w:rPr>
          <w:rFonts w:ascii="Courier" w:hAnsi="Courier"/>
          <w:sz w:val="24"/>
        </w:rPr>
      </w:pPr>
      <w:r>
        <w:rPr>
          <w:rFonts w:ascii="Courier" w:hAnsi="Courier"/>
          <w:sz w:val="24"/>
        </w:rPr>
        <w:t>50</w:t>
      </w:r>
      <w:r>
        <w:rPr>
          <w:rFonts w:ascii="Courier" w:hAnsi="Courier"/>
          <w:sz w:val="24"/>
        </w:rPr>
        <w:tab/>
        <w:t>3 Bde.</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Russisch</w:t>
      </w:r>
      <w:r>
        <w:rPr>
          <w:rFonts w:ascii="Courier" w:hAnsi="Courier"/>
          <w:vanish/>
          <w:sz w:val="24"/>
        </w:rPr>
        <w:t>]o</w:t>
      </w:r>
      <w:r>
        <w:rPr>
          <w:rFonts w:ascii="Courier" w:hAnsi="Courier"/>
          <w:sz w:val="24"/>
        </w:rPr>
        <w:t xml:space="preserve">e Zirkularnote an die russischen Gesandten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wegen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 des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Stürdza</w:t>
      </w:r>
      <w:r>
        <w:rPr>
          <w:rFonts w:ascii="Courier" w:hAnsi="Courier"/>
          <w:vanish/>
          <w:sz w:val="24"/>
        </w:rPr>
        <w:t>}]p</w:t>
      </w:r>
      <w:r>
        <w:rPr>
          <w:rFonts w:ascii="Courier" w:hAnsi="Courier"/>
          <w:sz w:val="24"/>
        </w:rPr>
        <w:t xml:space="preserve"> über Zustände in Deutschland, die von </w:t>
      </w:r>
      <w:r>
        <w:rPr>
          <w:rFonts w:ascii="Courier" w:hAnsi="Courier"/>
          <w:vanish/>
          <w:sz w:val="24"/>
        </w:rPr>
        <w:t>p[</w:t>
      </w:r>
      <w:r>
        <w:rPr>
          <w:rFonts w:ascii="Courier" w:hAnsi="Courier"/>
          <w:sz w:val="24"/>
        </w:rPr>
        <w:t>Schoell</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ungerechtfertigt gedruckt und verbreitet</w:t>
      </w:r>
      <w:r>
        <w:rPr>
          <w:rFonts w:ascii="Courier" w:hAnsi="Courier"/>
          <w:vanish/>
          <w:sz w:val="24"/>
        </w:rPr>
        <w:t>}]s</w:t>
      </w:r>
      <w:r>
        <w:rPr>
          <w:rFonts w:ascii="Courier" w:hAnsi="Courier"/>
          <w:sz w:val="24"/>
        </w:rPr>
        <w:t xml:space="preserve"> worden ist, wodurch Str. in Deutschland gefährdet ist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de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Wette</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Snethlage</w:t>
      </w:r>
      <w:r>
        <w:rPr>
          <w:rFonts w:ascii="Courier" w:hAnsi="Courier"/>
          <w:vanish/>
          <w:sz w:val="24"/>
        </w:rPr>
        <w:t>]p</w:t>
      </w:r>
      <w:r>
        <w:rPr>
          <w:rFonts w:ascii="Courier" w:hAnsi="Courier"/>
          <w:sz w:val="24"/>
        </w:rPr>
        <w:t xml:space="preserve">s Gutachten über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de Wette's "</w:t>
      </w:r>
      <w:r>
        <w:rPr>
          <w:rFonts w:ascii="Courier" w:hAnsi="Courier"/>
          <w:vanish/>
          <w:sz w:val="24"/>
        </w:rPr>
        <w:t>1{</w:t>
      </w:r>
      <w:r>
        <w:rPr>
          <w:rFonts w:ascii="Courier" w:hAnsi="Courier"/>
          <w:sz w:val="24"/>
        </w:rPr>
        <w:t>Sünde wider den heiligen Ge</w:t>
      </w:r>
      <w:r>
        <w:rPr>
          <w:rFonts w:ascii="Courier" w:hAnsi="Courier"/>
          <w:sz w:val="24"/>
        </w:rPr>
        <w:t>ist</w:t>
      </w:r>
      <w:r>
        <w:rPr>
          <w:rFonts w:ascii="Courier" w:hAnsi="Courier"/>
          <w:vanish/>
          <w:sz w:val="24"/>
        </w:rPr>
        <w:t>}]t</w:t>
      </w:r>
      <w:r>
        <w:rPr>
          <w:rFonts w:ascii="Courier" w:hAnsi="Courier"/>
          <w:sz w:val="24"/>
        </w:rPr>
        <w:t xml:space="preserve">" vom 10.10.1819; Äußerungen zu de Wette von </w:t>
      </w:r>
      <w:r>
        <w:rPr>
          <w:rFonts w:ascii="Courier" w:hAnsi="Courier"/>
          <w:vanish/>
          <w:sz w:val="24"/>
        </w:rPr>
        <w:t>p[1{</w:t>
      </w:r>
      <w:r>
        <w:rPr>
          <w:rFonts w:ascii="Courier" w:hAnsi="Courier"/>
          <w:sz w:val="24"/>
        </w:rPr>
        <w:t>Jacobi</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Mainz</w:t>
      </w:r>
      <w:r>
        <w:rPr>
          <w:rFonts w:ascii="Courier" w:hAnsi="Courier"/>
          <w:vanish/>
          <w:sz w:val="24"/>
        </w:rPr>
        <w:t>]o}]p</w:t>
      </w:r>
      <w:r>
        <w:rPr>
          <w:rFonts w:ascii="Courier" w:hAnsi="Courier"/>
          <w:sz w:val="24"/>
        </w:rPr>
        <w:t xml:space="preserve">),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Brühl</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Kamptz</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Hufeland</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inneren Zustände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Deutschland</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KO an Staatsministerium vom 11.01.1819 über </w:t>
      </w:r>
      <w:r>
        <w:rPr>
          <w:rFonts w:ascii="Courier" w:hAnsi="Courier"/>
          <w:vanish/>
          <w:sz w:val="24"/>
        </w:rPr>
        <w:t>s[</w:t>
      </w:r>
      <w:r>
        <w:rPr>
          <w:rFonts w:ascii="Courier" w:hAnsi="Courier"/>
          <w:sz w:val="24"/>
        </w:rPr>
        <w:t>Pressezensur</w:t>
      </w:r>
      <w:r>
        <w:rPr>
          <w:rFonts w:ascii="Courier" w:hAnsi="Courier"/>
          <w:vanish/>
          <w:sz w:val="24"/>
        </w:rPr>
        <w:t>]s</w:t>
      </w:r>
      <w:r>
        <w:rPr>
          <w:rFonts w:ascii="Courier" w:hAnsi="Courier"/>
          <w:sz w:val="24"/>
        </w:rPr>
        <w:t xml:space="preserve">; Vorschläge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s vom 29.04.1819 für die Ausführung der KO; Voten der Staatsminister dazu</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Politische Umtriebe in </w:t>
      </w:r>
      <w:r>
        <w:rPr>
          <w:rFonts w:ascii="Courier" w:hAnsi="Courier"/>
          <w:vanish/>
          <w:sz w:val="24"/>
        </w:rPr>
        <w:t>o[</w:t>
      </w:r>
      <w:r>
        <w:rPr>
          <w:rFonts w:ascii="Courier" w:hAnsi="Courier"/>
          <w:sz w:val="24"/>
        </w:rPr>
        <w:t>Deutschland</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 xml:space="preserve">Denkschrift </w:t>
      </w:r>
      <w:r>
        <w:rPr>
          <w:rFonts w:ascii="Courier" w:hAnsi="Courier"/>
          <w:vanish/>
          <w:sz w:val="24"/>
        </w:rPr>
        <w:t>p[</w:t>
      </w:r>
      <w:r>
        <w:rPr>
          <w:rFonts w:ascii="Courier" w:hAnsi="Courier"/>
          <w:sz w:val="24"/>
        </w:rPr>
        <w:t>Blockedorff</w:t>
      </w:r>
      <w:r>
        <w:rPr>
          <w:rFonts w:ascii="Courier" w:hAnsi="Courier"/>
          <w:vanish/>
          <w:sz w:val="24"/>
        </w:rPr>
        <w:t>]p</w:t>
      </w:r>
      <w:r>
        <w:rPr>
          <w:rFonts w:ascii="Courier" w:hAnsi="Courier"/>
          <w:sz w:val="24"/>
        </w:rPr>
        <w:t>s über d</w:t>
      </w:r>
      <w:r>
        <w:rPr>
          <w:rFonts w:ascii="Courier" w:hAnsi="Courier"/>
          <w:sz w:val="24"/>
        </w:rPr>
        <w:t>en politischen Verkehr in Deutschland</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p[1{</w:t>
      </w:r>
      <w:r>
        <w:rPr>
          <w:rFonts w:ascii="Courier" w:hAnsi="Courier"/>
          <w:sz w:val="24"/>
        </w:rPr>
        <w:t>Hatzfeld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xml:space="preserve">) am 06.04.1823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mit einem beiliegnden Brief von </w:t>
      </w:r>
      <w:r>
        <w:rPr>
          <w:rFonts w:ascii="Courier" w:hAnsi="Courier"/>
          <w:vanish/>
          <w:sz w:val="24"/>
        </w:rPr>
        <w:t>p[</w:t>
      </w:r>
      <w:r>
        <w:rPr>
          <w:rFonts w:ascii="Courier" w:hAnsi="Courier"/>
          <w:sz w:val="24"/>
        </w:rPr>
        <w:t>Gentz</w:t>
      </w:r>
      <w:r>
        <w:rPr>
          <w:rFonts w:ascii="Courier" w:hAnsi="Courier"/>
          <w:vanish/>
          <w:sz w:val="24"/>
        </w:rPr>
        <w:t>]p</w:t>
      </w:r>
      <w:r>
        <w:rPr>
          <w:rFonts w:ascii="Courier" w:hAnsi="Courier"/>
          <w:sz w:val="24"/>
        </w:rPr>
        <w:t xml:space="preserve"> mit der Beurteilung des </w:t>
      </w:r>
      <w:r>
        <w:rPr>
          <w:rFonts w:ascii="Courier" w:hAnsi="Courier"/>
          <w:vanish/>
          <w:sz w:val="24"/>
        </w:rPr>
        <w:t>t[2{s[</w:t>
      </w:r>
      <w:r>
        <w:rPr>
          <w:rFonts w:ascii="Courier" w:hAnsi="Courier"/>
          <w:sz w:val="24"/>
        </w:rPr>
        <w:t>Buch</w:t>
      </w:r>
      <w:r>
        <w:rPr>
          <w:rFonts w:ascii="Courier" w:hAnsi="Courier"/>
          <w:vanish/>
          <w:sz w:val="24"/>
        </w:rPr>
        <w:t>]s}</w:t>
      </w:r>
      <w:r>
        <w:rPr>
          <w:rFonts w:ascii="Courier" w:hAnsi="Courier"/>
          <w:sz w:val="24"/>
        </w:rPr>
        <w:t xml:space="preserve">es von </w:t>
      </w:r>
      <w:r>
        <w:rPr>
          <w:rFonts w:ascii="Courier" w:hAnsi="Courier"/>
          <w:vanish/>
          <w:sz w:val="24"/>
        </w:rPr>
        <w:t>p[2{</w:t>
      </w:r>
      <w:r>
        <w:rPr>
          <w:rFonts w:ascii="Courier" w:hAnsi="Courier"/>
          <w:sz w:val="24"/>
        </w:rPr>
        <w:t>Louis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Bignon</w:t>
      </w:r>
      <w:r>
        <w:rPr>
          <w:rFonts w:ascii="Courier" w:hAnsi="Courier"/>
          <w:vanish/>
          <w:sz w:val="24"/>
        </w:rPr>
        <w:t>}]p</w:t>
      </w:r>
      <w:r>
        <w:rPr>
          <w:rFonts w:ascii="Courier" w:hAnsi="Courier"/>
          <w:sz w:val="24"/>
        </w:rPr>
        <w:t xml:space="preserve"> "</w:t>
      </w:r>
      <w:r>
        <w:rPr>
          <w:rFonts w:ascii="Courier" w:hAnsi="Courier"/>
          <w:vanish/>
          <w:sz w:val="24"/>
        </w:rPr>
        <w:t>1{</w:t>
      </w:r>
      <w:r>
        <w:rPr>
          <w:rFonts w:ascii="Courier" w:hAnsi="Courier"/>
          <w:sz w:val="24"/>
        </w:rPr>
        <w:t>Les Cabinets et les peuples</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am 15.04.1823 an Wittgenstein über die Schwäche des </w:t>
      </w:r>
      <w:r>
        <w:rPr>
          <w:rFonts w:ascii="Courier" w:hAnsi="Courier"/>
          <w:vanish/>
          <w:sz w:val="24"/>
        </w:rPr>
        <w:t>k[</w:t>
      </w:r>
      <w:r>
        <w:rPr>
          <w:rFonts w:ascii="Courier" w:hAnsi="Courier"/>
          <w:sz w:val="24"/>
        </w:rPr>
        <w:t>Zensurkollegium</w:t>
      </w:r>
      <w:r>
        <w:rPr>
          <w:rFonts w:ascii="Courier" w:hAnsi="Courier"/>
          <w:vanish/>
          <w:sz w:val="24"/>
        </w:rPr>
        <w:t>]k</w:t>
      </w:r>
      <w:r>
        <w:rPr>
          <w:rFonts w:ascii="Courier" w:hAnsi="Courier"/>
          <w:sz w:val="24"/>
        </w:rPr>
        <w:t xml:space="preserve">s; </w:t>
      </w:r>
      <w:r>
        <w:rPr>
          <w:rFonts w:ascii="Courier" w:hAnsi="Courier"/>
          <w:vanish/>
          <w:sz w:val="24"/>
        </w:rPr>
        <w:t>p[</w:t>
      </w:r>
      <w:r>
        <w:rPr>
          <w:rFonts w:ascii="Courier" w:hAnsi="Courier"/>
          <w:sz w:val="24"/>
        </w:rPr>
        <w:t>Kamptz</w:t>
      </w:r>
      <w:r>
        <w:rPr>
          <w:rFonts w:ascii="Courier" w:hAnsi="Courier"/>
          <w:vanish/>
          <w:sz w:val="24"/>
        </w:rPr>
        <w:t>]p</w:t>
      </w:r>
      <w:r>
        <w:rPr>
          <w:rFonts w:ascii="Courier" w:hAnsi="Courier"/>
          <w:sz w:val="24"/>
        </w:rPr>
        <w:t xml:space="preserve"> am 21.04.1823 an Wittgenstein über die Arbeit der </w:t>
      </w:r>
      <w:r>
        <w:rPr>
          <w:rFonts w:ascii="Courier" w:hAnsi="Courier"/>
          <w:vanish/>
          <w:sz w:val="24"/>
        </w:rPr>
        <w:t>s[</w:t>
      </w:r>
      <w:r>
        <w:rPr>
          <w:rFonts w:ascii="Courier" w:hAnsi="Courier"/>
          <w:sz w:val="24"/>
        </w:rPr>
        <w:t>Zensurbehörde</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Schuckmann</w:t>
      </w:r>
      <w:r>
        <w:rPr>
          <w:rFonts w:ascii="Courier" w:hAnsi="Courier"/>
          <w:vanish/>
          <w:sz w:val="24"/>
        </w:rPr>
        <w:t>]p</w:t>
      </w:r>
      <w:r>
        <w:rPr>
          <w:rFonts w:ascii="Courier" w:hAnsi="Courier"/>
          <w:sz w:val="24"/>
        </w:rPr>
        <w:t xml:space="preserve"> am 22.04.1823 </w:t>
      </w:r>
      <w:r>
        <w:rPr>
          <w:rFonts w:ascii="Courier" w:hAnsi="Courier"/>
          <w:sz w:val="24"/>
        </w:rPr>
        <w:t xml:space="preserve">an Wittgenstein über die Mängel des </w:t>
      </w:r>
      <w:r>
        <w:rPr>
          <w:rFonts w:ascii="Courier" w:hAnsi="Courier"/>
          <w:vanish/>
          <w:sz w:val="24"/>
        </w:rPr>
        <w:t>s[</w:t>
      </w:r>
      <w:r>
        <w:rPr>
          <w:rFonts w:ascii="Courier" w:hAnsi="Courier"/>
          <w:sz w:val="24"/>
        </w:rPr>
        <w:t>Zensur-Edikt</w:t>
      </w:r>
      <w:r>
        <w:rPr>
          <w:rFonts w:ascii="Courier" w:hAnsi="Courier"/>
          <w:vanish/>
          <w:sz w:val="24"/>
        </w:rPr>
        <w:t>]s</w:t>
      </w:r>
      <w:r>
        <w:rPr>
          <w:rFonts w:ascii="Courier" w:hAnsi="Courier"/>
          <w:sz w:val="24"/>
        </w:rPr>
        <w:t xml:space="preserve">s; </w:t>
      </w:r>
      <w:r>
        <w:rPr>
          <w:rFonts w:ascii="Courier" w:hAnsi="Courier"/>
          <w:vanish/>
          <w:sz w:val="24"/>
        </w:rPr>
        <w:t>p[</w:t>
      </w:r>
      <w:r>
        <w:rPr>
          <w:rFonts w:ascii="Courier" w:hAnsi="Courier"/>
          <w:sz w:val="24"/>
        </w:rPr>
        <w:t>Raumer</w:t>
      </w:r>
      <w:r>
        <w:rPr>
          <w:rFonts w:ascii="Courier" w:hAnsi="Courier"/>
          <w:vanish/>
          <w:sz w:val="24"/>
        </w:rPr>
        <w:t>]p</w:t>
      </w:r>
      <w:r>
        <w:rPr>
          <w:rFonts w:ascii="Courier" w:hAnsi="Courier"/>
          <w:sz w:val="24"/>
        </w:rPr>
        <w:t xml:space="preserve"> am 23.04.1823 an Wittgenstein über seine Schrift </w:t>
      </w:r>
      <w:r>
        <w:rPr>
          <w:rFonts w:ascii="Courier" w:hAnsi="Courier"/>
          <w:vanish/>
          <w:sz w:val="24"/>
        </w:rPr>
        <w:t>t[</w:t>
      </w:r>
      <w:r>
        <w:rPr>
          <w:rFonts w:ascii="Courier" w:hAnsi="Courier"/>
          <w:sz w:val="24"/>
        </w:rPr>
        <w:t>Hohenstaufen</w:t>
      </w:r>
      <w:r>
        <w:rPr>
          <w:rFonts w:ascii="Courier" w:hAnsi="Courier"/>
          <w:vanish/>
          <w:sz w:val="24"/>
        </w:rPr>
        <w:t>]t</w:t>
      </w:r>
      <w:r>
        <w:rPr>
          <w:rFonts w:ascii="Courier" w:hAnsi="Courier"/>
          <w:sz w:val="24"/>
        </w:rPr>
        <w:t xml:space="preserve">, die bei </w:t>
      </w:r>
      <w:r>
        <w:rPr>
          <w:rFonts w:ascii="Courier" w:hAnsi="Courier"/>
          <w:vanish/>
          <w:sz w:val="24"/>
        </w:rPr>
        <w:t>k[p[</w:t>
      </w:r>
      <w:r>
        <w:rPr>
          <w:rFonts w:ascii="Courier" w:hAnsi="Courier"/>
          <w:sz w:val="24"/>
        </w:rPr>
        <w:t>Brockhaus</w:t>
      </w:r>
      <w:r>
        <w:rPr>
          <w:rFonts w:ascii="Courier" w:hAnsi="Courier"/>
          <w:vanish/>
          <w:sz w:val="24"/>
        </w:rPr>
        <w:t>]p&lt;-Verlag&gt;]k</w:t>
      </w:r>
      <w:r>
        <w:rPr>
          <w:rFonts w:ascii="Courier" w:hAnsi="Courier"/>
          <w:sz w:val="24"/>
        </w:rPr>
        <w:t xml:space="preserve"> erschienen ist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Mitglieder der </w:t>
      </w:r>
      <w:r>
        <w:rPr>
          <w:rFonts w:ascii="Courier" w:hAnsi="Courier"/>
          <w:vanish/>
          <w:sz w:val="24"/>
        </w:rPr>
        <w:t>k[</w:t>
      </w:r>
      <w:r>
        <w:rPr>
          <w:rFonts w:ascii="Courier" w:hAnsi="Courier"/>
          <w:sz w:val="24"/>
        </w:rPr>
        <w:t>Immediat-Untersuchungskommission</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von </w:t>
      </w:r>
      <w:r>
        <w:rPr>
          <w:rFonts w:ascii="Courier" w:hAnsi="Courier"/>
          <w:vanish/>
          <w:sz w:val="24"/>
        </w:rPr>
        <w:t>p[</w:t>
      </w:r>
      <w:r>
        <w:rPr>
          <w:rFonts w:ascii="Courier" w:hAnsi="Courier"/>
          <w:sz w:val="24"/>
        </w:rPr>
        <w:t>Grano</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Dambach</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Eckert</w:t>
      </w:r>
      <w:r>
        <w:rPr>
          <w:rFonts w:ascii="Courier" w:hAnsi="Courier"/>
          <w:vanish/>
          <w:sz w:val="24"/>
        </w:rPr>
        <w:t>]p</w:t>
      </w:r>
      <w:r>
        <w:rPr>
          <w:rFonts w:ascii="Courier" w:hAnsi="Courier"/>
          <w:sz w:val="24"/>
        </w:rPr>
        <w:t xml:space="preserve"> vom 12.07.1819 über das Verhalten </w:t>
      </w:r>
      <w:r>
        <w:rPr>
          <w:rFonts w:ascii="Courier" w:hAnsi="Courier"/>
          <w:vanish/>
          <w:sz w:val="24"/>
        </w:rPr>
        <w:t>p[</w:t>
      </w:r>
      <w:r>
        <w:rPr>
          <w:rFonts w:ascii="Courier" w:hAnsi="Courier"/>
          <w:sz w:val="24"/>
        </w:rPr>
        <w:t>Eichhorn</w:t>
      </w:r>
      <w:r>
        <w:rPr>
          <w:rFonts w:ascii="Courier" w:hAnsi="Courier"/>
          <w:vanish/>
          <w:sz w:val="24"/>
        </w:rPr>
        <w:t>]p</w:t>
      </w:r>
      <w:r>
        <w:rPr>
          <w:rFonts w:ascii="Courier" w:hAnsi="Courier"/>
          <w:sz w:val="24"/>
        </w:rPr>
        <w:t xml:space="preserve">s bei der Haussuchung beim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Raumer</w:t>
      </w:r>
      <w:r>
        <w:rPr>
          <w:rFonts w:ascii="Courier" w:hAnsi="Courier"/>
          <w:vanish/>
          <w:sz w:val="24"/>
        </w:rPr>
        <w:t>]p</w:t>
      </w:r>
      <w:r>
        <w:rPr>
          <w:rFonts w:ascii="Courier" w:hAnsi="Courier"/>
          <w:sz w:val="24"/>
        </w:rPr>
        <w:t xml:space="preserve">s </w:t>
      </w:r>
      <w:r>
        <w:rPr>
          <w:rFonts w:ascii="Courier" w:hAnsi="Courier"/>
          <w:vanish/>
          <w:sz w:val="24"/>
        </w:rPr>
        <w:t>s[</w:t>
      </w:r>
      <w:r>
        <w:rPr>
          <w:rFonts w:ascii="Courier" w:hAnsi="Courier"/>
          <w:sz w:val="24"/>
        </w:rPr>
        <w:t xml:space="preserve">Schrift über </w:t>
      </w:r>
      <w:r>
        <w:rPr>
          <w:rFonts w:ascii="Courier" w:hAnsi="Courier"/>
          <w:vanish/>
          <w:sz w:val="24"/>
        </w:rPr>
        <w:t>o[</w:t>
      </w:r>
      <w:r>
        <w:rPr>
          <w:rFonts w:ascii="Courier" w:hAnsi="Courier"/>
          <w:sz w:val="24"/>
        </w:rPr>
        <w:t>Polen</w:t>
      </w:r>
      <w:r>
        <w:rPr>
          <w:rFonts w:ascii="Courier" w:hAnsi="Courier"/>
          <w:vanish/>
          <w:sz w:val="24"/>
        </w:rPr>
        <w:t>]o]</w:t>
      </w:r>
      <w:r>
        <w:rPr>
          <w:rFonts w:ascii="Courier" w:hAnsi="Courier"/>
          <w:vanish/>
          <w:sz w:val="24"/>
        </w:rPr>
        <w:t>s</w:t>
      </w:r>
      <w:r>
        <w:rPr>
          <w:rFonts w:ascii="Courier" w:hAnsi="Courier"/>
          <w:sz w:val="24"/>
        </w:rPr>
        <w:t xml:space="preserve"> 1832</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Lottum</w:t>
      </w:r>
      <w:r>
        <w:rPr>
          <w:rFonts w:ascii="Courier" w:hAnsi="Courier"/>
          <w:vanish/>
          <w:sz w:val="24"/>
        </w:rPr>
        <w:t>]p</w:t>
      </w:r>
      <w:r>
        <w:rPr>
          <w:rFonts w:ascii="Courier" w:hAnsi="Courier"/>
          <w:sz w:val="24"/>
        </w:rPr>
        <w:t xml:space="preserve">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über den Polen-Aufsatz Raumers und dessen Einfluß auf die Bestätigung Raumers als Rektor der Universität; Wittgenstein an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über Raumers Schrift über Polen und </w:t>
      </w:r>
      <w:r>
        <w:rPr>
          <w:rFonts w:ascii="Courier" w:hAnsi="Courier"/>
          <w:vanish/>
          <w:sz w:val="24"/>
        </w:rPr>
        <w:t>o[</w:t>
      </w:r>
      <w:r>
        <w:rPr>
          <w:rFonts w:ascii="Courier" w:hAnsi="Courier"/>
          <w:sz w:val="24"/>
        </w:rPr>
        <w:t>Preußen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05.09.1832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Antipreußische</w:t>
      </w:r>
      <w:r>
        <w:rPr>
          <w:rFonts w:ascii="Courier" w:hAnsi="Courier"/>
          <w:vanish/>
          <w:sz w:val="24"/>
        </w:rPr>
        <w:t>&lt;s&gt;}</w:t>
      </w:r>
      <w:r>
        <w:rPr>
          <w:rFonts w:ascii="Courier" w:hAnsi="Courier"/>
          <w:sz w:val="24"/>
        </w:rPr>
        <w:t xml:space="preserve"> </w:t>
      </w:r>
      <w:r>
        <w:rPr>
          <w:rFonts w:ascii="Courier" w:hAnsi="Courier"/>
          <w:vanish/>
          <w:sz w:val="24"/>
        </w:rPr>
        <w:t>1{</w:t>
      </w:r>
      <w:r>
        <w:rPr>
          <w:rFonts w:ascii="Courier" w:hAnsi="Courier"/>
          <w:sz w:val="24"/>
        </w:rPr>
        <w:t>Presserzeugnis</w:t>
      </w:r>
      <w:r>
        <w:rPr>
          <w:rFonts w:ascii="Courier" w:hAnsi="Courier"/>
          <w:vanish/>
          <w:sz w:val="24"/>
        </w:rPr>
        <w:t>}]s</w:t>
      </w:r>
      <w:r>
        <w:rPr>
          <w:rFonts w:ascii="Courier" w:hAnsi="Courier"/>
          <w:sz w:val="24"/>
        </w:rPr>
        <w:t xml:space="preserve">se in </w:t>
      </w:r>
      <w:r>
        <w:rPr>
          <w:rFonts w:ascii="Courier" w:hAnsi="Courier"/>
          <w:vanish/>
          <w:sz w:val="24"/>
        </w:rPr>
        <w:t>o[</w:t>
      </w:r>
      <w:r>
        <w:rPr>
          <w:rFonts w:ascii="Courier" w:hAnsi="Courier"/>
          <w:sz w:val="24"/>
        </w:rPr>
        <w:t>Süddeutschland</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am 28.02.1832 an </w:t>
      </w:r>
      <w:r>
        <w:rPr>
          <w:rFonts w:ascii="Courier" w:hAnsi="Courier"/>
          <w:vanish/>
          <w:sz w:val="24"/>
        </w:rPr>
        <w:t>p[</w:t>
      </w:r>
      <w:r>
        <w:rPr>
          <w:rFonts w:ascii="Courier" w:hAnsi="Courier"/>
          <w:sz w:val="24"/>
        </w:rPr>
        <w:t>Bernstorff</w:t>
      </w:r>
      <w:r>
        <w:rPr>
          <w:rFonts w:ascii="Courier" w:hAnsi="Courier"/>
          <w:vanish/>
          <w:sz w:val="24"/>
        </w:rPr>
        <w:t>]p</w:t>
      </w:r>
      <w:r>
        <w:rPr>
          <w:rFonts w:ascii="Courier" w:hAnsi="Courier"/>
          <w:sz w:val="24"/>
        </w:rPr>
        <w:t xml:space="preserve"> mit Berichten über Angriffe gegen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in Süddeutschland; Wittgenstein am 29.02.1832 an </w:t>
      </w:r>
      <w:r>
        <w:rPr>
          <w:rFonts w:ascii="Courier" w:hAnsi="Courier"/>
          <w:vanish/>
          <w:sz w:val="24"/>
        </w:rPr>
        <w:t>p[2{</w:t>
      </w:r>
      <w:r>
        <w:rPr>
          <w:rFonts w:ascii="Courier" w:hAnsi="Courier"/>
          <w:sz w:val="24"/>
        </w:rPr>
        <w:t>Friedrich Wilhelm II</w:t>
      </w:r>
      <w:r>
        <w:rPr>
          <w:rFonts w:ascii="Courier" w:hAnsi="Courier"/>
          <w:sz w:val="24"/>
        </w:rPr>
        <w:t>I.</w:t>
      </w:r>
      <w:r>
        <w:rPr>
          <w:rFonts w:ascii="Courier" w:hAnsi="Courier"/>
          <w:vanish/>
          <w:sz w:val="24"/>
        </w:rPr>
        <w:t>}</w:t>
      </w:r>
      <w:r>
        <w:rPr>
          <w:rFonts w:ascii="Courier" w:hAnsi="Courier"/>
          <w:sz w:val="24"/>
        </w:rPr>
        <w:t xml:space="preserve"> </w:t>
      </w:r>
      <w:r>
        <w:rPr>
          <w:rFonts w:ascii="Courier" w:hAnsi="Courier"/>
          <w:vanish/>
          <w:sz w:val="24"/>
        </w:rPr>
        <w:t>3{&lt;König von Preußen&gt;}]p</w:t>
      </w:r>
      <w:r>
        <w:rPr>
          <w:rFonts w:ascii="Courier" w:hAnsi="Courier"/>
          <w:sz w:val="24"/>
        </w:rPr>
        <w:t xml:space="preserve"> mit der Forderung nach einem scharfen Vorgehen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wo Angriffe gegen Preußen in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erscheinen; </w:t>
      </w:r>
      <w:r>
        <w:rPr>
          <w:rFonts w:ascii="Courier" w:hAnsi="Courier"/>
          <w:vanish/>
          <w:sz w:val="24"/>
        </w:rPr>
        <w:t>p[</w:t>
      </w:r>
      <w:r>
        <w:rPr>
          <w:rFonts w:ascii="Courier" w:hAnsi="Courier"/>
          <w:sz w:val="24"/>
        </w:rPr>
        <w:t>Rother</w:t>
      </w:r>
      <w:r>
        <w:rPr>
          <w:rFonts w:ascii="Courier" w:hAnsi="Courier"/>
          <w:vanish/>
          <w:sz w:val="24"/>
        </w:rPr>
        <w:t>]p</w:t>
      </w:r>
      <w:r>
        <w:rPr>
          <w:rFonts w:ascii="Courier" w:hAnsi="Courier"/>
          <w:sz w:val="24"/>
        </w:rPr>
        <w:t xml:space="preserve"> am 02.03.1832 an Wittgenstein über eine Schrift von </w:t>
      </w:r>
      <w:r>
        <w:rPr>
          <w:rFonts w:ascii="Courier" w:hAnsi="Courier"/>
          <w:vanish/>
          <w:sz w:val="24"/>
        </w:rPr>
        <w:t>p[</w:t>
      </w:r>
      <w:r>
        <w:rPr>
          <w:rFonts w:ascii="Courier" w:hAnsi="Courier"/>
          <w:sz w:val="24"/>
        </w:rPr>
        <w:t>Wirth</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Hamburg</w:t>
      </w:r>
      <w:r>
        <w:rPr>
          <w:rFonts w:ascii="Courier" w:hAnsi="Courier"/>
          <w:vanish/>
          <w:sz w:val="24"/>
        </w:rPr>
        <w:t>]o</w:t>
      </w:r>
      <w:r>
        <w:rPr>
          <w:rFonts w:ascii="Courier" w:hAnsi="Courier"/>
          <w:sz w:val="24"/>
        </w:rPr>
        <w:t xml:space="preserve">, gegen die streng eingegriffen werden sollte; </w:t>
      </w:r>
      <w:r>
        <w:rPr>
          <w:rFonts w:ascii="Courier" w:hAnsi="Courier"/>
          <w:vanish/>
          <w:sz w:val="24"/>
        </w:rPr>
        <w:t>p[</w:t>
      </w:r>
      <w:r>
        <w:rPr>
          <w:rFonts w:ascii="Courier" w:hAnsi="Courier"/>
          <w:sz w:val="24"/>
        </w:rPr>
        <w:t>Kamptz</w:t>
      </w:r>
      <w:r>
        <w:rPr>
          <w:rFonts w:ascii="Courier" w:hAnsi="Courier"/>
          <w:vanish/>
          <w:sz w:val="24"/>
        </w:rPr>
        <w:t>]p</w:t>
      </w:r>
      <w:r>
        <w:rPr>
          <w:rFonts w:ascii="Courier" w:hAnsi="Courier"/>
          <w:sz w:val="24"/>
        </w:rPr>
        <w:t xml:space="preserve"> am 03.03.1832 an Wittgenstein über die </w:t>
      </w:r>
      <w:r>
        <w:rPr>
          <w:rFonts w:ascii="Courier" w:hAnsi="Courier"/>
          <w:vanish/>
          <w:sz w:val="24"/>
        </w:rPr>
        <w:t>s[</w:t>
      </w:r>
      <w:r>
        <w:rPr>
          <w:rFonts w:ascii="Courier" w:hAnsi="Courier"/>
          <w:sz w:val="24"/>
        </w:rPr>
        <w:t>Zensor</w:t>
      </w:r>
      <w:r>
        <w:rPr>
          <w:rFonts w:ascii="Courier" w:hAnsi="Courier"/>
          <w:vanish/>
          <w:sz w:val="24"/>
        </w:rPr>
        <w:t>]s</w:t>
      </w:r>
      <w:r>
        <w:rPr>
          <w:rFonts w:ascii="Courier" w:hAnsi="Courier"/>
          <w:sz w:val="24"/>
        </w:rPr>
        <w:t xml:space="preserve">en; Wittgenstein an </w:t>
      </w:r>
      <w:r>
        <w:rPr>
          <w:rFonts w:ascii="Courier" w:hAnsi="Courier"/>
          <w:vanish/>
          <w:sz w:val="24"/>
        </w:rPr>
        <w:t>p[</w:t>
      </w:r>
      <w:r>
        <w:rPr>
          <w:rFonts w:ascii="Courier" w:hAnsi="Courier"/>
          <w:sz w:val="24"/>
        </w:rPr>
        <w:t>Bernstorff</w:t>
      </w:r>
      <w:r>
        <w:rPr>
          <w:rFonts w:ascii="Courier" w:hAnsi="Courier"/>
          <w:vanish/>
          <w:sz w:val="24"/>
        </w:rPr>
        <w:t>]p</w:t>
      </w:r>
      <w:r>
        <w:rPr>
          <w:rFonts w:ascii="Courier" w:hAnsi="Courier"/>
          <w:sz w:val="24"/>
        </w:rPr>
        <w:t xml:space="preserve"> mit der Meinung, daß Preußen und </w:t>
      </w:r>
      <w:r>
        <w:rPr>
          <w:rFonts w:ascii="Courier" w:hAnsi="Courier"/>
          <w:vanish/>
          <w:sz w:val="24"/>
        </w:rPr>
        <w:t>o[</w:t>
      </w:r>
      <w:r>
        <w:rPr>
          <w:rFonts w:ascii="Courier" w:hAnsi="Courier"/>
          <w:sz w:val="24"/>
        </w:rPr>
        <w:t>Österreich</w:t>
      </w:r>
      <w:r>
        <w:rPr>
          <w:rFonts w:ascii="Courier" w:hAnsi="Courier"/>
          <w:vanish/>
          <w:sz w:val="24"/>
        </w:rPr>
        <w:t>]o</w:t>
      </w:r>
      <w:r>
        <w:rPr>
          <w:rFonts w:ascii="Courier" w:hAnsi="Courier"/>
          <w:sz w:val="24"/>
        </w:rPr>
        <w:t xml:space="preserve"> gegen die Schrift in Bayern protestieren sollten und der Mitteilung, da</w:t>
      </w:r>
      <w:r>
        <w:rPr>
          <w:rFonts w:ascii="Courier" w:hAnsi="Courier"/>
          <w:sz w:val="24"/>
        </w:rPr>
        <w:t xml:space="preserve">ß der preußische König keine Änderung des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es billigen wird</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Zensurgesetz</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p[3{</w:t>
      </w:r>
      <w:r>
        <w:rPr>
          <w:rFonts w:ascii="Courier" w:hAnsi="Courier"/>
          <w:sz w:val="24"/>
        </w:rPr>
        <w:t>Herzog</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Mecklenburg</w:t>
      </w:r>
      <w:r>
        <w:rPr>
          <w:rFonts w:ascii="Courier" w:hAnsi="Courier"/>
          <w:vanish/>
          <w:sz w:val="24"/>
        </w:rPr>
        <w:t>}]p</w:t>
      </w:r>
      <w:r>
        <w:rPr>
          <w:rFonts w:ascii="Courier" w:hAnsi="Courier"/>
          <w:sz w:val="24"/>
        </w:rPr>
        <w:t xml:space="preserve"> am 06.04.1832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mit beiliegenden umfangreichen Gutachten des Auswärtigen Amtes; Wittgenstein am 28.02.1832 an </w:t>
      </w:r>
      <w:r>
        <w:rPr>
          <w:rFonts w:ascii="Courier" w:hAnsi="Courier"/>
          <w:vanish/>
          <w:sz w:val="24"/>
        </w:rPr>
        <w:t>p[</w:t>
      </w:r>
      <w:r>
        <w:rPr>
          <w:rFonts w:ascii="Courier" w:hAnsi="Courier"/>
          <w:sz w:val="24"/>
        </w:rPr>
        <w:t>Bernstorff</w:t>
      </w:r>
      <w:r>
        <w:rPr>
          <w:rFonts w:ascii="Courier" w:hAnsi="Courier"/>
          <w:vanish/>
          <w:sz w:val="24"/>
        </w:rPr>
        <w:t>]p</w:t>
      </w:r>
      <w:r>
        <w:rPr>
          <w:rFonts w:ascii="Courier" w:hAnsi="Courier"/>
          <w:sz w:val="24"/>
        </w:rPr>
        <w:t xml:space="preserve"> über die Angriffe gegen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in </w:t>
      </w:r>
      <w:r>
        <w:rPr>
          <w:rFonts w:ascii="Courier" w:hAnsi="Courier"/>
          <w:vanish/>
          <w:sz w:val="24"/>
        </w:rPr>
        <w:t>o[</w:t>
      </w:r>
      <w:r>
        <w:rPr>
          <w:rFonts w:ascii="Courier" w:hAnsi="Courier"/>
          <w:sz w:val="24"/>
        </w:rPr>
        <w:t>Süddeutschland</w:t>
      </w:r>
      <w:r>
        <w:rPr>
          <w:rFonts w:ascii="Courier" w:hAnsi="Courier"/>
          <w:vanish/>
          <w:sz w:val="24"/>
        </w:rPr>
        <w:t>]o</w:t>
      </w:r>
      <w:r>
        <w:rPr>
          <w:rFonts w:ascii="Courier" w:hAnsi="Courier"/>
          <w:sz w:val="24"/>
        </w:rPr>
        <w:t xml:space="preserve">; </w:t>
      </w:r>
      <w:r>
        <w:rPr>
          <w:rFonts w:ascii="Courier" w:hAnsi="Courier"/>
          <w:vanish/>
          <w:sz w:val="24"/>
        </w:rPr>
        <w:t>p[</w:t>
      </w:r>
      <w:r>
        <w:rPr>
          <w:rFonts w:ascii="Courier" w:hAnsi="Courier"/>
          <w:sz w:val="24"/>
        </w:rPr>
        <w:t>Raumer</w:t>
      </w:r>
      <w:r>
        <w:rPr>
          <w:rFonts w:ascii="Courier" w:hAnsi="Courier"/>
          <w:vanish/>
          <w:sz w:val="24"/>
        </w:rPr>
        <w:t>]p</w:t>
      </w:r>
      <w:r>
        <w:rPr>
          <w:rFonts w:ascii="Courier" w:hAnsi="Courier"/>
          <w:sz w:val="24"/>
        </w:rPr>
        <w:t xml:space="preserve"> am 18.01.1832 an Wittgenstein mit Bemerkungen zur </w:t>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des Auswärtigen Amtes; Wittgenstein am 29.02.1832 a</w:t>
      </w:r>
      <w:r>
        <w:rPr>
          <w:rFonts w:ascii="Courier" w:hAnsi="Courier"/>
          <w:sz w:val="24"/>
        </w:rPr>
        <w:t xml:space="preserve">n </w:t>
      </w:r>
      <w:r>
        <w:rPr>
          <w:rFonts w:ascii="Courier" w:hAnsi="Courier"/>
          <w:vanish/>
          <w:sz w:val="24"/>
        </w:rPr>
        <w:t>p[2{</w:t>
      </w:r>
      <w:r>
        <w:rPr>
          <w:rFonts w:ascii="Courier" w:hAnsi="Courier"/>
          <w:sz w:val="24"/>
        </w:rPr>
        <w:t>Friedrich Wilhelm III.</w:t>
      </w:r>
      <w:r>
        <w:rPr>
          <w:rFonts w:ascii="Courier" w:hAnsi="Courier"/>
          <w:vanish/>
          <w:sz w:val="24"/>
        </w:rPr>
        <w:t>}</w:t>
      </w:r>
      <w:r>
        <w:rPr>
          <w:rFonts w:ascii="Courier" w:hAnsi="Courier"/>
          <w:sz w:val="24"/>
        </w:rPr>
        <w:t xml:space="preserve"> </w:t>
      </w:r>
      <w:r>
        <w:rPr>
          <w:rFonts w:ascii="Courier" w:hAnsi="Courier"/>
          <w:vanish/>
          <w:sz w:val="24"/>
        </w:rPr>
        <w:t>3{&lt;König von Preußen&gt;}]p</w:t>
      </w:r>
      <w:r>
        <w:rPr>
          <w:rFonts w:ascii="Courier" w:hAnsi="Courier"/>
          <w:sz w:val="24"/>
        </w:rPr>
        <w:t xml:space="preserve"> mit der Befürwortung des Vorgehens gegen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(Abschrift); KO am 03.03.1832 an </w:t>
      </w:r>
      <w:r>
        <w:rPr>
          <w:rFonts w:ascii="Courier" w:hAnsi="Courier"/>
          <w:vanish/>
          <w:sz w:val="24"/>
        </w:rPr>
        <w:t>p[</w:t>
      </w:r>
      <w:r>
        <w:rPr>
          <w:rFonts w:ascii="Courier" w:hAnsi="Courier"/>
          <w:sz w:val="24"/>
        </w:rPr>
        <w:t>Bernstorff</w:t>
      </w:r>
      <w:r>
        <w:rPr>
          <w:rFonts w:ascii="Courier" w:hAnsi="Courier"/>
          <w:vanish/>
          <w:sz w:val="24"/>
        </w:rPr>
        <w:t>]p</w:t>
      </w:r>
      <w:r>
        <w:rPr>
          <w:rFonts w:ascii="Courier" w:hAnsi="Courier"/>
          <w:sz w:val="24"/>
        </w:rPr>
        <w:t xml:space="preserve"> mit einer Beschwerde in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wegen des Aufsatzes im "</w:t>
      </w:r>
      <w:r>
        <w:rPr>
          <w:rFonts w:ascii="Courier" w:hAnsi="Courier"/>
          <w:vanish/>
          <w:sz w:val="24"/>
        </w:rPr>
        <w:t>t[</w:t>
      </w:r>
      <w:r>
        <w:rPr>
          <w:rFonts w:ascii="Courier" w:hAnsi="Courier"/>
          <w:sz w:val="24"/>
        </w:rPr>
        <w:t>Westbote</w:t>
      </w:r>
      <w:r>
        <w:rPr>
          <w:rFonts w:ascii="Courier" w:hAnsi="Courier"/>
          <w:vanish/>
          <w:sz w:val="24"/>
        </w:rPr>
        <w:t>]t</w:t>
      </w:r>
      <w:r>
        <w:rPr>
          <w:rFonts w:ascii="Courier" w:hAnsi="Courier"/>
          <w:sz w:val="24"/>
        </w:rPr>
        <w:t xml:space="preserve">n"; Schreiben Bernstorffs an den </w:t>
      </w:r>
      <w:r>
        <w:rPr>
          <w:rFonts w:ascii="Courier" w:hAnsi="Courier"/>
          <w:vanish/>
          <w:sz w:val="24"/>
        </w:rPr>
        <w:t>p[7{</w:t>
      </w:r>
      <w:r>
        <w:rPr>
          <w:rFonts w:ascii="Courier" w:hAnsi="Courier"/>
          <w:sz w:val="24"/>
        </w:rPr>
        <w:t>preußischen Gesandte</w:t>
      </w:r>
      <w:r>
        <w:rPr>
          <w:rFonts w:ascii="Courier" w:hAnsi="Courier"/>
          <w:vanish/>
          <w:sz w:val="24"/>
        </w:rPr>
        <w:t>&lt;r&gt;}</w:t>
      </w:r>
      <w:r>
        <w:rPr>
          <w:rFonts w:ascii="Courier" w:hAnsi="Courier"/>
          <w:sz w:val="24"/>
        </w:rPr>
        <w:t xml:space="preserve">n in </w:t>
      </w:r>
      <w:r>
        <w:rPr>
          <w:rFonts w:ascii="Courier" w:hAnsi="Courier"/>
          <w:vanish/>
          <w:sz w:val="24"/>
        </w:rPr>
        <w:t>6{o[</w:t>
      </w:r>
      <w:r>
        <w:rPr>
          <w:rFonts w:ascii="Courier" w:hAnsi="Courier"/>
          <w:sz w:val="24"/>
        </w:rPr>
        <w:t>München</w:t>
      </w:r>
      <w:r>
        <w:rPr>
          <w:rFonts w:ascii="Courier" w:hAnsi="Courier"/>
          <w:vanish/>
          <w:sz w:val="24"/>
        </w:rPr>
        <w:t>]o}</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Küster</w:t>
      </w:r>
      <w:r>
        <w:rPr>
          <w:rFonts w:ascii="Courier" w:hAnsi="Courier"/>
          <w:vanish/>
          <w:sz w:val="24"/>
        </w:rPr>
        <w:t>}]p</w:t>
      </w:r>
      <w:r>
        <w:rPr>
          <w:rFonts w:ascii="Courier" w:hAnsi="Courier"/>
          <w:sz w:val="24"/>
        </w:rPr>
        <w:t xml:space="preserve"> und an den </w:t>
      </w:r>
      <w:r>
        <w:rPr>
          <w:rFonts w:ascii="Courier" w:hAnsi="Courier"/>
          <w:vanish/>
          <w:sz w:val="24"/>
        </w:rPr>
        <w:t>p[7{</w:t>
      </w:r>
      <w:r>
        <w:rPr>
          <w:rFonts w:ascii="Courier" w:hAnsi="Courier"/>
          <w:sz w:val="24"/>
        </w:rPr>
        <w:t>Bundestagsgesandte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Nagler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Frankfurt/Main</w:t>
      </w:r>
      <w:r>
        <w:rPr>
          <w:rFonts w:ascii="Courier" w:hAnsi="Courier"/>
          <w:vanish/>
          <w:sz w:val="24"/>
        </w:rPr>
        <w:t>]o}]p</w:t>
      </w:r>
      <w:r>
        <w:rPr>
          <w:rFonts w:ascii="Courier" w:hAnsi="Courier"/>
          <w:sz w:val="24"/>
        </w:rPr>
        <w:t xml:space="preserve"> wegen des Aufsatzes im "</w:t>
      </w:r>
      <w:r>
        <w:rPr>
          <w:rFonts w:ascii="Courier" w:hAnsi="Courier"/>
          <w:vanish/>
          <w:sz w:val="24"/>
        </w:rPr>
        <w:t>t[</w:t>
      </w:r>
      <w:r>
        <w:rPr>
          <w:rFonts w:ascii="Courier" w:hAnsi="Courier"/>
          <w:sz w:val="24"/>
        </w:rPr>
        <w:t>Westbote</w:t>
      </w:r>
      <w:r>
        <w:rPr>
          <w:rFonts w:ascii="Courier" w:hAnsi="Courier"/>
          <w:vanish/>
          <w:sz w:val="24"/>
        </w:rPr>
        <w:t>]t</w:t>
      </w:r>
      <w:r>
        <w:rPr>
          <w:rFonts w:ascii="Courier" w:hAnsi="Courier"/>
          <w:sz w:val="24"/>
        </w:rPr>
        <w:t xml:space="preserve">n"; </w:t>
      </w:r>
      <w:r>
        <w:rPr>
          <w:rFonts w:ascii="Courier" w:hAnsi="Courier"/>
          <w:vanish/>
          <w:sz w:val="24"/>
        </w:rPr>
        <w:t>p[7{</w:t>
      </w:r>
      <w:r>
        <w:rPr>
          <w:rFonts w:ascii="Courier" w:hAnsi="Courier"/>
          <w:sz w:val="24"/>
        </w:rPr>
        <w:t>Justizrat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Sack</w:t>
      </w:r>
      <w:r>
        <w:rPr>
          <w:rFonts w:ascii="Courier" w:hAnsi="Courier"/>
          <w:vanish/>
          <w:sz w:val="24"/>
        </w:rPr>
        <w:t>}]p</w:t>
      </w:r>
      <w:r>
        <w:rPr>
          <w:rFonts w:ascii="Courier" w:hAnsi="Courier"/>
          <w:sz w:val="24"/>
        </w:rPr>
        <w:t xml:space="preserve"> am 04.03.1832, </w:t>
      </w:r>
      <w:r>
        <w:rPr>
          <w:rFonts w:ascii="Courier" w:hAnsi="Courier"/>
          <w:vanish/>
          <w:sz w:val="24"/>
        </w:rPr>
        <w:t>p[</w:t>
      </w:r>
      <w:r>
        <w:rPr>
          <w:rFonts w:ascii="Courier" w:hAnsi="Courier"/>
          <w:sz w:val="24"/>
        </w:rPr>
        <w:t>Kamptz</w:t>
      </w:r>
      <w:r>
        <w:rPr>
          <w:rFonts w:ascii="Courier" w:hAnsi="Courier"/>
          <w:vanish/>
          <w:sz w:val="24"/>
        </w:rPr>
        <w:t>]p</w:t>
      </w:r>
      <w:r>
        <w:rPr>
          <w:rFonts w:ascii="Courier" w:hAnsi="Courier"/>
          <w:sz w:val="24"/>
        </w:rPr>
        <w:t xml:space="preserve"> am 0</w:t>
      </w:r>
      <w:r>
        <w:rPr>
          <w:rFonts w:ascii="Courier" w:hAnsi="Courier"/>
          <w:sz w:val="24"/>
        </w:rPr>
        <w:t xml:space="preserve">6.03.1832 und am 07.04.1832 sowie </w:t>
      </w:r>
      <w:r>
        <w:rPr>
          <w:rFonts w:ascii="Courier" w:hAnsi="Courier"/>
          <w:vanish/>
          <w:sz w:val="24"/>
        </w:rPr>
        <w:t>p[</w:t>
      </w:r>
      <w:r>
        <w:rPr>
          <w:rFonts w:ascii="Courier" w:hAnsi="Courier"/>
          <w:sz w:val="24"/>
        </w:rPr>
        <w:t>Brenn</w:t>
      </w:r>
      <w:r>
        <w:rPr>
          <w:rFonts w:ascii="Courier" w:hAnsi="Courier"/>
          <w:vanish/>
          <w:sz w:val="24"/>
        </w:rPr>
        <w:t>]p</w:t>
      </w:r>
      <w:r>
        <w:rPr>
          <w:rFonts w:ascii="Courier" w:hAnsi="Courier"/>
          <w:sz w:val="24"/>
        </w:rPr>
        <w:t xml:space="preserve"> am 22.03.1832 mit Gutachten über die vom Ministerium für auswärtige Angelegenheiten vorgeschlagenen neuen </w:t>
      </w:r>
      <w:r>
        <w:rPr>
          <w:rFonts w:ascii="Courier" w:hAnsi="Courier"/>
          <w:vanish/>
          <w:sz w:val="24"/>
        </w:rPr>
        <w:t>s[</w:t>
      </w:r>
      <w:r>
        <w:rPr>
          <w:rFonts w:ascii="Courier" w:hAnsi="Courier"/>
          <w:sz w:val="24"/>
        </w:rPr>
        <w:t>Pressegesetz</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Abschrift aus dem "Westboten" vom 20.02.1832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Temme</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Temme am 30.10.1842 an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mit der Bitte um Stillschweigen gegenüber den Behörden wegen seiner Artikel in </w:t>
      </w:r>
      <w:r>
        <w:rPr>
          <w:rFonts w:ascii="Courier" w:hAnsi="Courier"/>
          <w:vanish/>
          <w:sz w:val="24"/>
        </w:rPr>
        <w:t>t[2{</w:t>
      </w:r>
      <w:r>
        <w:rPr>
          <w:rFonts w:ascii="Courier" w:hAnsi="Courier"/>
          <w:sz w:val="24"/>
        </w:rPr>
        <w:t>Brockhaus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}]t</w:t>
      </w:r>
      <w:r>
        <w:rPr>
          <w:rFonts w:ascii="Courier" w:hAnsi="Courier"/>
          <w:sz w:val="24"/>
        </w:rPr>
        <w:t xml:space="preserve">" (Abschrift von </w:t>
      </w:r>
      <w:r>
        <w:rPr>
          <w:rFonts w:ascii="Courier" w:hAnsi="Courier"/>
          <w:vanish/>
          <w:sz w:val="24"/>
        </w:rPr>
        <w:t>p[</w:t>
      </w:r>
      <w:r>
        <w:rPr>
          <w:rFonts w:ascii="Courier" w:hAnsi="Courier"/>
          <w:sz w:val="24"/>
        </w:rPr>
        <w:t>Wittgenstein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 \ 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Auswärtige Angelegenheit</w:t>
      </w:r>
      <w:r>
        <w:rPr>
          <w:rFonts w:ascii="Courier" w:hAnsi="Courier"/>
          <w:sz w:val="24"/>
        </w:rPr>
        <w:t>en \ 2. Auswärtige Politik Preußens</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Artikel der </w:t>
      </w:r>
      <w:r>
        <w:rPr>
          <w:rFonts w:ascii="Courier" w:hAnsi="Courier"/>
          <w:vanish/>
          <w:sz w:val="24"/>
        </w:rPr>
        <w:t>t[</w:t>
      </w:r>
      <w:r>
        <w:rPr>
          <w:rFonts w:ascii="Courier" w:hAnsi="Courier"/>
          <w:sz w:val="24"/>
        </w:rPr>
        <w:t>Allgemeinen Zeitung</w:t>
      </w:r>
      <w:r>
        <w:rPr>
          <w:rFonts w:ascii="Courier" w:hAnsi="Courier"/>
          <w:vanish/>
          <w:sz w:val="24"/>
        </w:rPr>
        <w:t>]t</w:t>
      </w:r>
      <w:r>
        <w:rPr>
          <w:rFonts w:ascii="Courier" w:hAnsi="Courier"/>
          <w:sz w:val="24"/>
        </w:rPr>
        <w:t xml:space="preserve"> und der </w:t>
      </w:r>
      <w:r>
        <w:rPr>
          <w:rFonts w:ascii="Courier" w:hAnsi="Courier"/>
          <w:vanish/>
          <w:sz w:val="24"/>
        </w:rPr>
        <w:t>t[</w:t>
      </w:r>
      <w:r>
        <w:rPr>
          <w:rFonts w:ascii="Courier" w:hAnsi="Courier"/>
          <w:sz w:val="24"/>
        </w:rPr>
        <w:t>Staatszeitung</w:t>
      </w:r>
      <w:r>
        <w:rPr>
          <w:rFonts w:ascii="Courier" w:hAnsi="Courier"/>
          <w:vanish/>
          <w:sz w:val="24"/>
        </w:rPr>
        <w:t>]t</w:t>
      </w:r>
      <w:r>
        <w:rPr>
          <w:rFonts w:ascii="Courier" w:hAnsi="Courier"/>
          <w:sz w:val="24"/>
        </w:rPr>
        <w:t xml:space="preserve"> über Verfassung in </w:t>
      </w:r>
      <w:r>
        <w:rPr>
          <w:rFonts w:ascii="Courier" w:hAnsi="Courier"/>
          <w:vanish/>
          <w:sz w:val="24"/>
        </w:rPr>
        <w:t>o[</w:t>
      </w:r>
      <w:r>
        <w:rPr>
          <w:rFonts w:ascii="Courier" w:hAnsi="Courier"/>
          <w:sz w:val="24"/>
        </w:rPr>
        <w:t>Preußen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Kgl. Befehl über Mißbilligung der </w:t>
      </w:r>
      <w:r>
        <w:rPr>
          <w:rFonts w:ascii="Courier" w:hAnsi="Courier"/>
          <w:vanish/>
          <w:sz w:val="24"/>
        </w:rPr>
        <w:t>s[</w:t>
      </w:r>
      <w:r>
        <w:rPr>
          <w:rFonts w:ascii="Courier" w:hAnsi="Courier"/>
          <w:sz w:val="24"/>
        </w:rPr>
        <w:t>Staatszeitung</w:t>
      </w:r>
      <w:r>
        <w:rPr>
          <w:rFonts w:ascii="Courier" w:hAnsi="Courier"/>
          <w:vanish/>
          <w:sz w:val="24"/>
        </w:rPr>
        <w:t>]s</w:t>
      </w:r>
      <w:r>
        <w:rPr>
          <w:rFonts w:ascii="Courier" w:hAnsi="Courier"/>
          <w:sz w:val="24"/>
        </w:rPr>
        <w:t xml:space="preserve"> auf Initiative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s gegen </w:t>
      </w:r>
      <w:r>
        <w:rPr>
          <w:rFonts w:ascii="Courier" w:hAnsi="Courier"/>
          <w:vanish/>
          <w:sz w:val="24"/>
        </w:rPr>
        <w:t>p[</w:t>
      </w:r>
      <w:r>
        <w:rPr>
          <w:rFonts w:ascii="Courier" w:hAnsi="Courier"/>
          <w:sz w:val="24"/>
        </w:rPr>
        <w:t>Hardenberg</w:t>
      </w:r>
      <w:r>
        <w:rPr>
          <w:rFonts w:ascii="Courier" w:hAnsi="Courier"/>
          <w:vanish/>
          <w:sz w:val="24"/>
        </w:rPr>
        <w:t>]p</w:t>
      </w:r>
      <w:r>
        <w:rPr>
          <w:rFonts w:ascii="Courier" w:hAnsi="Courier"/>
          <w:sz w:val="24"/>
        </w:rPr>
        <w:t xml:space="preserve">; Briefe von </w:t>
      </w:r>
      <w:r>
        <w:rPr>
          <w:rFonts w:ascii="Courier" w:hAnsi="Courier"/>
          <w:vanish/>
          <w:sz w:val="24"/>
        </w:rPr>
        <w:t>p[</w:t>
      </w:r>
      <w:r>
        <w:rPr>
          <w:rFonts w:ascii="Courier" w:hAnsi="Courier"/>
          <w:sz w:val="24"/>
        </w:rPr>
        <w:t>Raumer</w:t>
      </w:r>
      <w:r>
        <w:rPr>
          <w:rFonts w:ascii="Courier" w:hAnsi="Courier"/>
          <w:vanish/>
          <w:sz w:val="24"/>
        </w:rPr>
        <w:t>]p</w:t>
      </w:r>
      <w:r>
        <w:rPr>
          <w:rFonts w:ascii="Courier" w:hAnsi="Courier"/>
          <w:sz w:val="24"/>
        </w:rPr>
        <w:t xml:space="preserve"> in dieser Angelegenheit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beim Tode </w:t>
      </w:r>
      <w:r>
        <w:rPr>
          <w:rFonts w:ascii="Courier" w:hAnsi="Courier"/>
          <w:vanish/>
          <w:sz w:val="24"/>
        </w:rPr>
        <w:t>p[2{</w:t>
      </w:r>
      <w:r>
        <w:rPr>
          <w:rFonts w:ascii="Courier" w:hAnsi="Courier"/>
          <w:sz w:val="24"/>
        </w:rPr>
        <w:t>Georg III.</w:t>
      </w:r>
      <w:r>
        <w:rPr>
          <w:rFonts w:ascii="Courier" w:hAnsi="Courier"/>
          <w:vanish/>
          <w:sz w:val="24"/>
        </w:rPr>
        <w:t>}</w:t>
      </w:r>
      <w:r>
        <w:rPr>
          <w:rFonts w:ascii="Courier" w:hAnsi="Courier"/>
          <w:sz w:val="24"/>
        </w:rPr>
        <w:t xml:space="preserve"> </w:t>
      </w:r>
      <w:r>
        <w:rPr>
          <w:rFonts w:ascii="Courier" w:hAnsi="Courier"/>
          <w:vanish/>
          <w:sz w:val="24"/>
        </w:rPr>
        <w:t>3{&lt;König&gt;</w:t>
      </w:r>
      <w:r>
        <w:rPr>
          <w:rFonts w:ascii="Courier" w:hAnsi="Courier"/>
          <w:sz w:val="24"/>
        </w:rPr>
        <w:t xml:space="preserve"> von </w:t>
      </w:r>
      <w:r>
        <w:rPr>
          <w:rFonts w:ascii="Courier" w:hAnsi="Courier"/>
          <w:vanish/>
          <w:sz w:val="24"/>
        </w:rPr>
        <w:t>o[</w:t>
      </w:r>
      <w:r>
        <w:rPr>
          <w:rFonts w:ascii="Courier" w:hAnsi="Courier"/>
          <w:sz w:val="24"/>
        </w:rPr>
        <w:t>England</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eines Artikels über die Krankheit Georg III. mit Briefen von </w:t>
      </w:r>
      <w:r>
        <w:rPr>
          <w:rFonts w:ascii="Courier" w:hAnsi="Courier"/>
          <w:vanish/>
          <w:sz w:val="24"/>
        </w:rPr>
        <w:t>p[8{</w:t>
      </w:r>
      <w:r>
        <w:rPr>
          <w:rFonts w:ascii="Courier" w:hAnsi="Courier"/>
          <w:sz w:val="24"/>
        </w:rPr>
        <w:t>d</w:t>
      </w:r>
      <w:r>
        <w:rPr>
          <w:rFonts w:ascii="Courier" w:hAnsi="Courier"/>
          <w:sz w:val="24"/>
        </w:rPr>
        <w:t>e la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Garde</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Zensor</w:t>
      </w:r>
      <w:r>
        <w:rPr>
          <w:rFonts w:ascii="Courier" w:hAnsi="Courier"/>
          <w:vanish/>
          <w:sz w:val="24"/>
        </w:rPr>
        <w:t>]s}]p</w:t>
      </w:r>
      <w:r>
        <w:rPr>
          <w:rFonts w:ascii="Courier" w:hAnsi="Courier"/>
          <w:sz w:val="24"/>
        </w:rPr>
        <w:t xml:space="preserve">,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Boell</w:t>
      </w:r>
      <w:r>
        <w:rPr>
          <w:rFonts w:ascii="Courier" w:hAnsi="Courier"/>
          <w:vanish/>
          <w:sz w:val="24"/>
        </w:rPr>
        <w:t>]p</w:t>
      </w:r>
      <w:r>
        <w:rPr>
          <w:rFonts w:ascii="Courier" w:hAnsi="Courier"/>
          <w:sz w:val="24"/>
        </w:rPr>
        <w:t>; Absetzung de la Gardes als Zensor</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t[</w:t>
      </w:r>
      <w:r>
        <w:rPr>
          <w:rFonts w:ascii="Courier" w:hAnsi="Courier"/>
          <w:sz w:val="24"/>
        </w:rPr>
        <w:t>Vossische Zeitung</w:t>
      </w:r>
      <w:r>
        <w:rPr>
          <w:rFonts w:ascii="Courier" w:hAnsi="Courier"/>
          <w:vanish/>
          <w:sz w:val="24"/>
        </w:rPr>
        <w:t>]t</w:t>
      </w:r>
      <w:r>
        <w:rPr>
          <w:rFonts w:ascii="Courier" w:hAnsi="Courier"/>
          <w:sz w:val="24"/>
        </w:rPr>
        <w:t xml:space="preserve"> Nr. 18 vom 09.02.1820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 \ 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 Auswärtige Angelegenheiten \ 3. Fürst Metternich</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1 - 3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155 - 158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 xml:space="preserve">s mit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u.a.</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Metternich am 19.01.1818 an </w:t>
      </w:r>
      <w:r>
        <w:rPr>
          <w:rFonts w:ascii="Courier" w:hAnsi="Courier"/>
          <w:vanish/>
          <w:sz w:val="24"/>
        </w:rPr>
        <w:t>p[</w:t>
      </w:r>
      <w:r>
        <w:rPr>
          <w:rFonts w:ascii="Courier" w:hAnsi="Courier"/>
          <w:sz w:val="24"/>
        </w:rPr>
        <w:t>Hardenberg</w:t>
      </w:r>
      <w:r>
        <w:rPr>
          <w:rFonts w:ascii="Courier" w:hAnsi="Courier"/>
          <w:vanish/>
          <w:sz w:val="24"/>
        </w:rPr>
        <w:t>]p</w:t>
      </w:r>
      <w:r>
        <w:rPr>
          <w:rFonts w:ascii="Courier" w:hAnsi="Courier"/>
          <w:sz w:val="24"/>
        </w:rPr>
        <w:t xml:space="preserve"> über Umtriebe in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Bremer Zeitung</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Nagler</w:t>
      </w:r>
      <w:r>
        <w:rPr>
          <w:rFonts w:ascii="Courier" w:hAnsi="Courier"/>
          <w:vanish/>
          <w:sz w:val="24"/>
        </w:rPr>
        <w:t>]p</w:t>
      </w:r>
      <w:r>
        <w:rPr>
          <w:rFonts w:ascii="Courier" w:hAnsi="Courier"/>
          <w:sz w:val="24"/>
        </w:rPr>
        <w:t xml:space="preserve"> am 19.02.1832 aus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mit einer Charakteristik von </w:t>
      </w:r>
      <w:r>
        <w:rPr>
          <w:rFonts w:ascii="Courier" w:hAnsi="Courier"/>
          <w:vanish/>
          <w:sz w:val="24"/>
        </w:rPr>
        <w:t>s[2{</w:t>
      </w:r>
      <w:r>
        <w:rPr>
          <w:rFonts w:ascii="Courier" w:hAnsi="Courier"/>
          <w:sz w:val="24"/>
        </w:rPr>
        <w:t>rhei</w:t>
      </w:r>
      <w:r>
        <w:rPr>
          <w:rFonts w:ascii="Courier" w:hAnsi="Courier"/>
          <w:sz w:val="24"/>
        </w:rPr>
        <w:t>nbayerische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s 1835</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Metternich am 25.07.1835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über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Kambst</w:t>
      </w:r>
      <w:r>
        <w:rPr>
          <w:rFonts w:ascii="Courier" w:hAnsi="Courier"/>
          <w:vanish/>
          <w:sz w:val="24"/>
        </w:rPr>
        <w:t>}]p</w:t>
      </w:r>
      <w:r>
        <w:rPr>
          <w:rFonts w:ascii="Courier" w:hAnsi="Courier"/>
          <w:sz w:val="24"/>
        </w:rPr>
        <w:t xml:space="preserve"> </w:t>
      </w:r>
      <w:r>
        <w:rPr>
          <w:rFonts w:ascii="Courier" w:hAnsi="Courier"/>
          <w:vanish/>
          <w:sz w:val="24"/>
        </w:rPr>
        <w:t>t[2{</w:t>
      </w:r>
      <w:r>
        <w:rPr>
          <w:rFonts w:ascii="Courier" w:hAnsi="Courier"/>
          <w:sz w:val="24"/>
        </w:rPr>
        <w:t>Buch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Authentisches Aktenstück aus den Archiven des Deutschen Bundes zur Aufklärung über die hochverräterischen Umtriebe der deutschen Burschen</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s 1835 - 1836</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Metternich am 08.12.1835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über </w:t>
      </w:r>
      <w:r>
        <w:rPr>
          <w:rFonts w:ascii="Courier" w:hAnsi="Courier"/>
          <w:vanish/>
          <w:sz w:val="24"/>
        </w:rPr>
        <w:t>p[</w:t>
      </w:r>
      <w:r>
        <w:rPr>
          <w:rFonts w:ascii="Courier" w:hAnsi="Courier"/>
          <w:sz w:val="24"/>
        </w:rPr>
        <w:t>Heine</w:t>
      </w:r>
      <w:r>
        <w:rPr>
          <w:rFonts w:ascii="Courier" w:hAnsi="Courier"/>
          <w:vanish/>
          <w:sz w:val="24"/>
        </w:rPr>
        <w:t>]p</w:t>
      </w:r>
      <w:r>
        <w:rPr>
          <w:rFonts w:ascii="Courier" w:hAnsi="Courier"/>
          <w:sz w:val="24"/>
        </w:rPr>
        <w:t xml:space="preserve">s "Sohn"; Metternich an </w:t>
      </w:r>
      <w:r>
        <w:rPr>
          <w:rFonts w:ascii="Courier" w:hAnsi="Courier"/>
          <w:vanish/>
          <w:sz w:val="24"/>
        </w:rPr>
        <w:t>p[1{</w:t>
      </w:r>
      <w:r>
        <w:rPr>
          <w:rFonts w:ascii="Courier" w:hAnsi="Courier"/>
          <w:sz w:val="24"/>
        </w:rPr>
        <w:t>Münc</w:t>
      </w:r>
      <w:r>
        <w:rPr>
          <w:rFonts w:ascii="Courier" w:hAnsi="Courier"/>
          <w:sz w:val="24"/>
        </w:rPr>
        <w:t>h</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Frankfurt a.M.</w:t>
      </w:r>
      <w:r>
        <w:rPr>
          <w:rFonts w:ascii="Courier" w:hAnsi="Courier"/>
          <w:vanish/>
          <w:sz w:val="24"/>
        </w:rPr>
        <w:t>]o}]p</w:t>
      </w:r>
      <w:r>
        <w:rPr>
          <w:rFonts w:ascii="Courier" w:hAnsi="Courier"/>
          <w:sz w:val="24"/>
        </w:rPr>
        <w:t xml:space="preserve"> wegen der </w:t>
      </w:r>
      <w:r>
        <w:rPr>
          <w:rFonts w:ascii="Courier" w:hAnsi="Courier"/>
          <w:vanish/>
          <w:sz w:val="24"/>
        </w:rPr>
        <w:t>s[2{o[</w:t>
      </w:r>
      <w:r>
        <w:rPr>
          <w:rFonts w:ascii="Courier" w:hAnsi="Courier"/>
          <w:sz w:val="24"/>
        </w:rPr>
        <w:t>Leipzig</w:t>
      </w:r>
      <w:r>
        <w:rPr>
          <w:rFonts w:ascii="Courier" w:hAnsi="Courier"/>
          <w:vanish/>
          <w:sz w:val="24"/>
        </w:rPr>
        <w:t>]o}</w:t>
      </w:r>
      <w:r>
        <w:rPr>
          <w:rFonts w:ascii="Courier" w:hAnsi="Courier"/>
          <w:sz w:val="24"/>
        </w:rPr>
        <w:t xml:space="preserve">er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xml:space="preserve">; Metternich am 20.03.1836 an Wittgenstein über das Verhör des </w:t>
      </w:r>
      <w:r>
        <w:rPr>
          <w:rFonts w:ascii="Courier" w:hAnsi="Courier"/>
          <w:vanish/>
          <w:sz w:val="24"/>
        </w:rPr>
        <w:t>p[5{</w:t>
      </w:r>
      <w:r>
        <w:rPr>
          <w:rFonts w:ascii="Courier" w:hAnsi="Courier"/>
          <w:sz w:val="24"/>
        </w:rPr>
        <w:t>Schriftsetzer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Wette</w:t>
      </w:r>
      <w:r>
        <w:rPr>
          <w:rFonts w:ascii="Courier" w:hAnsi="Courier"/>
          <w:vanish/>
          <w:sz w:val="24"/>
        </w:rPr>
        <w:t>}]p</w:t>
      </w:r>
      <w:r>
        <w:rPr>
          <w:rFonts w:ascii="Courier" w:hAnsi="Courier"/>
          <w:sz w:val="24"/>
        </w:rPr>
        <w:t xml:space="preserve">; Metternich am 29.03.1835 an Wittgenstein zu Zeitungsaufsätzen über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 xml:space="preserve"> Politik, die schaden können</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 über die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8 - 10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161 - 163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Schriftwechsel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s 1836-1838</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Maltzan</w:t>
      </w:r>
      <w:r>
        <w:rPr>
          <w:rFonts w:ascii="Courier" w:hAnsi="Courier"/>
          <w:vanish/>
          <w:sz w:val="24"/>
        </w:rPr>
        <w:t>]p</w:t>
      </w:r>
      <w:r>
        <w:rPr>
          <w:rFonts w:ascii="Courier" w:hAnsi="Courier"/>
          <w:sz w:val="24"/>
        </w:rPr>
        <w:t xml:space="preserve"> am 07.11.1837 an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zu den Klagen Metternichs über Artikel der </w:t>
      </w:r>
      <w:r>
        <w:rPr>
          <w:rFonts w:ascii="Courier" w:hAnsi="Courier"/>
          <w:vanish/>
          <w:sz w:val="24"/>
        </w:rPr>
        <w:t>t[</w:t>
      </w:r>
      <w:r>
        <w:rPr>
          <w:rFonts w:ascii="Courier" w:hAnsi="Courier"/>
          <w:sz w:val="24"/>
        </w:rPr>
        <w:t>Schl</w:t>
      </w:r>
      <w:r>
        <w:rPr>
          <w:rFonts w:ascii="Courier" w:hAnsi="Courier"/>
          <w:sz w:val="24"/>
        </w:rPr>
        <w:t>esischen Zeitung</w:t>
      </w:r>
      <w:r>
        <w:rPr>
          <w:rFonts w:ascii="Courier" w:hAnsi="Courier"/>
          <w:vanish/>
          <w:sz w:val="24"/>
        </w:rPr>
        <w:t>]t</w:t>
      </w:r>
      <w:r>
        <w:rPr>
          <w:rFonts w:ascii="Courier" w:hAnsi="Courier"/>
          <w:sz w:val="24"/>
        </w:rPr>
        <w:t xml:space="preserve"> und der </w:t>
      </w:r>
      <w:r>
        <w:rPr>
          <w:rFonts w:ascii="Courier" w:hAnsi="Courier"/>
          <w:vanish/>
          <w:sz w:val="24"/>
        </w:rPr>
        <w:t>s[</w:t>
      </w:r>
      <w:r>
        <w:rPr>
          <w:rFonts w:ascii="Courier" w:hAnsi="Courier"/>
          <w:sz w:val="24"/>
        </w:rPr>
        <w:t>Staatszeitung</w:t>
      </w:r>
      <w:r>
        <w:rPr>
          <w:rFonts w:ascii="Courier" w:hAnsi="Courier"/>
          <w:vanish/>
          <w:sz w:val="24"/>
        </w:rPr>
        <w:t>]s</w:t>
      </w:r>
      <w:r>
        <w:rPr>
          <w:rFonts w:ascii="Courier" w:hAnsi="Courier"/>
          <w:sz w:val="24"/>
        </w:rPr>
        <w:t xml:space="preserve">; Metternich an Wittgenstein und umgekehrt mit Klagen über den Umgang der </w:t>
      </w:r>
      <w:r>
        <w:rPr>
          <w:rFonts w:ascii="Courier" w:hAnsi="Courier"/>
          <w:vanish/>
          <w:sz w:val="24"/>
        </w:rPr>
        <w:t>s[2{o[</w:t>
      </w:r>
      <w:r>
        <w:rPr>
          <w:rFonts w:ascii="Courier" w:hAnsi="Courier"/>
          <w:sz w:val="24"/>
        </w:rPr>
        <w:t>bayrisch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mit konfessionellen und politischen Fragen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163 - 167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Streit mit den Erzbischöfen in </w:t>
      </w:r>
      <w:r>
        <w:rPr>
          <w:rFonts w:ascii="Courier" w:hAnsi="Courier"/>
          <w:vanish/>
          <w:sz w:val="24"/>
        </w:rPr>
        <w:t>o[</w:t>
      </w:r>
      <w:r>
        <w:rPr>
          <w:rFonts w:ascii="Courier" w:hAnsi="Courier"/>
          <w:sz w:val="24"/>
        </w:rPr>
        <w:t>Köln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Posen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Korrespondenz von </w:t>
      </w:r>
      <w:r>
        <w:rPr>
          <w:rFonts w:ascii="Courier" w:hAnsi="Courier"/>
          <w:vanish/>
          <w:sz w:val="24"/>
        </w:rPr>
        <w:t>p[</w:t>
      </w:r>
      <w:r>
        <w:rPr>
          <w:rFonts w:ascii="Courier" w:hAnsi="Courier"/>
          <w:sz w:val="24"/>
        </w:rPr>
        <w:t>Wittgenstein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Kamptz</w:t>
      </w:r>
      <w:r>
        <w:rPr>
          <w:rFonts w:ascii="Courier" w:hAnsi="Courier"/>
          <w:vanish/>
          <w:sz w:val="24"/>
        </w:rPr>
        <w:t>]p</w:t>
      </w:r>
      <w:r>
        <w:rPr>
          <w:rFonts w:ascii="Courier" w:hAnsi="Courier"/>
          <w:sz w:val="24"/>
        </w:rPr>
        <w:t xml:space="preserve"> wegen eines Artikels in der </w:t>
      </w:r>
      <w:r>
        <w:rPr>
          <w:rFonts w:ascii="Courier" w:hAnsi="Courier"/>
          <w:vanish/>
          <w:sz w:val="24"/>
        </w:rPr>
        <w:t>s[</w:t>
      </w:r>
      <w:r>
        <w:rPr>
          <w:rFonts w:ascii="Courier" w:hAnsi="Courier"/>
          <w:sz w:val="24"/>
        </w:rPr>
        <w:t>Staatszeitung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 \ B.</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Varia \ B. Polizeiwesen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1 - 2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Polizeiwesen 1813 - 1835</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sz w:val="24"/>
        </w:rPr>
        <w:t xml:space="preserve">u. a. </w:t>
      </w:r>
      <w:r>
        <w:rPr>
          <w:rFonts w:ascii="Courier" w:hAnsi="Courier"/>
          <w:vanish/>
          <w:sz w:val="24"/>
        </w:rPr>
        <w:t>p[</w:t>
      </w:r>
      <w:r>
        <w:rPr>
          <w:rFonts w:ascii="Courier" w:hAnsi="Courier"/>
          <w:sz w:val="24"/>
        </w:rPr>
        <w:t>Ancillon</w:t>
      </w:r>
      <w:r>
        <w:rPr>
          <w:rFonts w:ascii="Courier" w:hAnsi="Courier"/>
          <w:vanish/>
          <w:sz w:val="24"/>
        </w:rPr>
        <w:t>]p</w:t>
      </w:r>
      <w:r>
        <w:rPr>
          <w:rFonts w:ascii="Courier" w:hAnsi="Courier"/>
          <w:sz w:val="24"/>
        </w:rPr>
        <w:t xml:space="preserve"> über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15.07.1832; </w:t>
      </w:r>
      <w:r>
        <w:rPr>
          <w:rFonts w:ascii="Courier" w:hAnsi="Courier"/>
          <w:vanish/>
          <w:sz w:val="24"/>
        </w:rPr>
        <w:t>p[</w:t>
      </w:r>
      <w:r>
        <w:rPr>
          <w:rFonts w:ascii="Courier" w:hAnsi="Courier"/>
          <w:sz w:val="24"/>
        </w:rPr>
        <w:t>Gentz</w:t>
      </w:r>
      <w:r>
        <w:rPr>
          <w:rFonts w:ascii="Courier" w:hAnsi="Courier"/>
          <w:vanish/>
          <w:sz w:val="24"/>
        </w:rPr>
        <w:t>]p</w:t>
      </w:r>
      <w:r>
        <w:rPr>
          <w:rFonts w:ascii="Courier" w:hAnsi="Courier"/>
          <w:sz w:val="24"/>
        </w:rPr>
        <w:t xml:space="preserve"> am 05.12.1822 über eine Schrift von </w:t>
      </w:r>
      <w:r>
        <w:rPr>
          <w:rFonts w:ascii="Courier" w:hAnsi="Courier"/>
          <w:vanish/>
          <w:sz w:val="24"/>
        </w:rPr>
        <w:t>p[</w:t>
      </w:r>
      <w:r>
        <w:rPr>
          <w:rFonts w:ascii="Courier" w:hAnsi="Courier"/>
          <w:sz w:val="24"/>
        </w:rPr>
        <w:t>Buchholz</w:t>
      </w:r>
      <w:r>
        <w:rPr>
          <w:rFonts w:ascii="Courier" w:hAnsi="Courier"/>
          <w:vanish/>
          <w:sz w:val="24"/>
        </w:rPr>
        <w:t>]p</w:t>
      </w:r>
      <w:r>
        <w:rPr>
          <w:rFonts w:ascii="Courier" w:hAnsi="Courier"/>
          <w:sz w:val="24"/>
        </w:rPr>
        <w:t xml:space="preserve"> und die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an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w:t>
      </w:r>
      <w:r>
        <w:rPr>
          <w:rFonts w:ascii="Courier" w:hAnsi="Courier"/>
          <w:vanish/>
          <w:sz w:val="24"/>
        </w:rPr>
        <w:t>p[7{</w:t>
      </w:r>
      <w:r>
        <w:rPr>
          <w:rFonts w:ascii="Courier" w:hAnsi="Courier"/>
          <w:sz w:val="24"/>
        </w:rPr>
        <w:t>Konsul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Baumgärtner</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am 11.01.1820 über Machenschaften Brockhaus'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nach der Ermordung </w:t>
      </w:r>
      <w:r>
        <w:rPr>
          <w:rFonts w:ascii="Courier" w:hAnsi="Courier"/>
          <w:vanish/>
          <w:sz w:val="24"/>
        </w:rPr>
        <w:t>p[</w:t>
      </w:r>
      <w:r>
        <w:rPr>
          <w:rFonts w:ascii="Courier" w:hAnsi="Courier"/>
          <w:sz w:val="24"/>
        </w:rPr>
        <w:t>Kotzebue</w:t>
      </w:r>
      <w:r>
        <w:rPr>
          <w:rFonts w:ascii="Courier" w:hAnsi="Courier"/>
          <w:vanish/>
          <w:sz w:val="24"/>
        </w:rPr>
        <w:t>]p</w:t>
      </w:r>
      <w:r>
        <w:rPr>
          <w:rFonts w:ascii="Courier" w:hAnsi="Courier"/>
          <w:sz w:val="24"/>
        </w:rPr>
        <w:t>s 1819</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p[1{</w:t>
      </w:r>
      <w:r>
        <w:rPr>
          <w:rFonts w:ascii="Courier" w:hAnsi="Courier"/>
          <w:sz w:val="24"/>
        </w:rPr>
        <w:t>Küster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preußischer Gesandter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w:t>
      </w:r>
      <w:r>
        <w:rPr>
          <w:rFonts w:ascii="Courier" w:hAnsi="Courier"/>
          <w:sz w:val="24"/>
        </w:rPr>
        <w:t>/</w:t>
      </w:r>
      <w:r>
        <w:rPr>
          <w:rFonts w:ascii="Courier" w:hAnsi="Courier"/>
          <w:vanish/>
          <w:sz w:val="24"/>
        </w:rPr>
        <w:t>o[</w:t>
      </w:r>
      <w:r>
        <w:rPr>
          <w:rFonts w:ascii="Courier" w:hAnsi="Courier"/>
          <w:sz w:val="24"/>
        </w:rPr>
        <w:t>Karlsruhe</w:t>
      </w:r>
      <w:r>
        <w:rPr>
          <w:rFonts w:ascii="Courier" w:hAnsi="Courier"/>
          <w:vanish/>
          <w:sz w:val="24"/>
        </w:rPr>
        <w:t>]o}]p</w:t>
      </w:r>
      <w:r>
        <w:rPr>
          <w:rFonts w:ascii="Courier" w:hAnsi="Courier"/>
          <w:sz w:val="24"/>
        </w:rPr>
        <w:t xml:space="preserve">) am 21.07.1819 über </w:t>
      </w:r>
      <w:r>
        <w:rPr>
          <w:rFonts w:ascii="Courier" w:hAnsi="Courier"/>
          <w:vanish/>
          <w:sz w:val="24"/>
        </w:rPr>
        <w:t>s[1{</w:t>
      </w:r>
      <w:r>
        <w:rPr>
          <w:rFonts w:ascii="Courier" w:hAnsi="Courier"/>
          <w:sz w:val="24"/>
        </w:rPr>
        <w:t>Zeitschriften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in </w:t>
      </w:r>
      <w:r>
        <w:rPr>
          <w:rFonts w:ascii="Courier" w:hAnsi="Courier"/>
          <w:vanish/>
          <w:sz w:val="24"/>
        </w:rPr>
        <w:t>o[</w:t>
      </w:r>
      <w:r>
        <w:rPr>
          <w:rFonts w:ascii="Courier" w:hAnsi="Courier"/>
          <w:sz w:val="24"/>
        </w:rPr>
        <w:t>Baden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Württemberg</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r>
      <w:r>
        <w:rPr>
          <w:rFonts w:ascii="Courier" w:hAnsi="Courier"/>
          <w:sz w:val="24"/>
        </w:rPr>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Bocholz</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Würde bei Paderborn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Forderung zum Duell durch Graf Bocholz gegen </w:t>
      </w:r>
      <w:r>
        <w:rPr>
          <w:rFonts w:ascii="Courier" w:hAnsi="Courier"/>
          <w:vanish/>
          <w:sz w:val="24"/>
        </w:rPr>
        <w:t>p[</w:t>
      </w:r>
      <w:r>
        <w:rPr>
          <w:rFonts w:ascii="Courier" w:hAnsi="Courier"/>
          <w:sz w:val="24"/>
        </w:rPr>
        <w:t>Strurdza</w:t>
      </w:r>
      <w:r>
        <w:rPr>
          <w:rFonts w:ascii="Courier" w:hAnsi="Courier"/>
          <w:vanish/>
          <w:sz w:val="24"/>
        </w:rPr>
        <w:t>]p</w:t>
      </w:r>
      <w:r>
        <w:rPr>
          <w:rFonts w:ascii="Courier" w:hAnsi="Courier"/>
          <w:sz w:val="24"/>
        </w:rPr>
        <w:t xml:space="preserve"> wegen seiner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Über den gegenwärtigen Zustand Deutschlands</w:t>
      </w:r>
      <w:r>
        <w:rPr>
          <w:rFonts w:ascii="Courier" w:hAnsi="Courier"/>
          <w:vanish/>
          <w:sz w:val="24"/>
        </w:rPr>
        <w:t>}]t</w:t>
      </w:r>
      <w:r>
        <w:rPr>
          <w:rFonts w:ascii="Courier" w:hAnsi="Courier"/>
          <w:sz w:val="24"/>
        </w:rPr>
        <w:t xml:space="preserve">" in </w:t>
      </w:r>
      <w:r>
        <w:rPr>
          <w:rFonts w:ascii="Courier" w:hAnsi="Courier"/>
          <w:vanish/>
          <w:sz w:val="24"/>
        </w:rPr>
        <w:t>o[</w:t>
      </w:r>
      <w:r>
        <w:rPr>
          <w:rFonts w:ascii="Courier" w:hAnsi="Courier"/>
          <w:sz w:val="24"/>
        </w:rPr>
        <w:t>Weimar</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 \ K.</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 Varia \ K. Polizeisachen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 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Varia</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p[</w:t>
      </w:r>
      <w:r>
        <w:rPr>
          <w:rFonts w:ascii="Courier" w:hAnsi="Courier"/>
          <w:sz w:val="24"/>
        </w:rPr>
        <w:t>Tzschoppe</w:t>
      </w:r>
      <w:r>
        <w:rPr>
          <w:rFonts w:ascii="Courier" w:hAnsi="Courier"/>
          <w:vanish/>
          <w:sz w:val="24"/>
        </w:rPr>
        <w:t>]p</w:t>
      </w:r>
      <w:r>
        <w:rPr>
          <w:rFonts w:ascii="Courier" w:hAnsi="Courier"/>
          <w:sz w:val="24"/>
        </w:rPr>
        <w:t xml:space="preserve"> und </w:t>
      </w:r>
      <w:r>
        <w:rPr>
          <w:rFonts w:ascii="Courier" w:hAnsi="Courier"/>
          <w:vanish/>
          <w:sz w:val="24"/>
        </w:rPr>
        <w:t>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Lottum</w:t>
      </w:r>
      <w:r>
        <w:rPr>
          <w:rFonts w:ascii="Courier" w:hAnsi="Courier"/>
          <w:vanish/>
          <w:sz w:val="24"/>
        </w:rPr>
        <w:t>}]p</w:t>
      </w:r>
      <w:r>
        <w:rPr>
          <w:rFonts w:ascii="Courier" w:hAnsi="Courier"/>
          <w:sz w:val="24"/>
        </w:rPr>
        <w:t xml:space="preserve"> über </w:t>
      </w:r>
      <w:r>
        <w:rPr>
          <w:rFonts w:ascii="Courier" w:hAnsi="Courier"/>
          <w:vanish/>
          <w:sz w:val="24"/>
        </w:rPr>
        <w:t>s[</w:t>
      </w:r>
      <w:r>
        <w:rPr>
          <w:rFonts w:ascii="Courier" w:hAnsi="Courier"/>
          <w:sz w:val="24"/>
        </w:rPr>
        <w:t>Buchdrucker-Jubiläum</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01.1840 - 09.1840; </w:t>
      </w:r>
      <w:r>
        <w:rPr>
          <w:rFonts w:ascii="Courier" w:hAnsi="Courier"/>
          <w:vanish/>
          <w:sz w:val="24"/>
        </w:rPr>
        <w:t>p[</w:t>
      </w:r>
      <w:r>
        <w:rPr>
          <w:rFonts w:ascii="Courier" w:hAnsi="Courier"/>
          <w:sz w:val="24"/>
        </w:rPr>
        <w:t>Nagler</w:t>
      </w:r>
      <w:r>
        <w:rPr>
          <w:rFonts w:ascii="Courier" w:hAnsi="Courier"/>
          <w:vanish/>
          <w:sz w:val="24"/>
        </w:rPr>
        <w:t>]p</w:t>
      </w:r>
      <w:r>
        <w:rPr>
          <w:rFonts w:ascii="Courier" w:hAnsi="Courier"/>
          <w:sz w:val="24"/>
        </w:rPr>
        <w:t xml:space="preserve"> über den in </w:t>
      </w:r>
      <w:r>
        <w:rPr>
          <w:rFonts w:ascii="Courier" w:hAnsi="Courier"/>
          <w:vanish/>
          <w:sz w:val="24"/>
        </w:rPr>
        <w:t>o[</w:t>
      </w:r>
      <w:r>
        <w:rPr>
          <w:rFonts w:ascii="Courier" w:hAnsi="Courier"/>
          <w:sz w:val="24"/>
        </w:rPr>
        <w:t>Rheinbayern</w:t>
      </w:r>
      <w:r>
        <w:rPr>
          <w:rFonts w:ascii="Courier" w:hAnsi="Courier"/>
          <w:vanish/>
          <w:sz w:val="24"/>
        </w:rPr>
        <w:t>]o</w:t>
      </w:r>
      <w:r>
        <w:rPr>
          <w:rFonts w:ascii="Courier" w:hAnsi="Courier"/>
          <w:sz w:val="24"/>
        </w:rPr>
        <w:t xml:space="preserve"> erscheinenden "</w:t>
      </w:r>
      <w:r>
        <w:rPr>
          <w:rFonts w:ascii="Courier" w:hAnsi="Courier"/>
          <w:vanish/>
          <w:sz w:val="24"/>
        </w:rPr>
        <w:t>t[</w:t>
      </w:r>
      <w:r>
        <w:rPr>
          <w:rFonts w:ascii="Courier" w:hAnsi="Courier"/>
          <w:sz w:val="24"/>
        </w:rPr>
        <w:t>Westbote</w:t>
      </w:r>
      <w:r>
        <w:rPr>
          <w:rFonts w:ascii="Courier" w:hAnsi="Courier"/>
          <w:vanish/>
          <w:sz w:val="24"/>
        </w:rPr>
        <w:t>]t</w:t>
      </w:r>
      <w:r>
        <w:rPr>
          <w:rFonts w:ascii="Courier" w:hAnsi="Courier"/>
          <w:sz w:val="24"/>
        </w:rPr>
        <w:t xml:space="preserve">n", Redaktion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Siebenpfeifer</w:t>
      </w:r>
      <w:r>
        <w:rPr>
          <w:rFonts w:ascii="Courier" w:hAnsi="Courier"/>
          <w:vanish/>
          <w:sz w:val="24"/>
        </w:rPr>
        <w:t>}]p</w:t>
      </w:r>
      <w:r>
        <w:rPr>
          <w:rFonts w:ascii="Courier" w:hAnsi="Courier"/>
          <w:sz w:val="24"/>
        </w:rPr>
        <w:t xml:space="preserve">, 02.1832; </w:t>
      </w:r>
      <w:r>
        <w:rPr>
          <w:rFonts w:ascii="Courier" w:hAnsi="Courier"/>
          <w:vanish/>
          <w:sz w:val="24"/>
        </w:rPr>
        <w:t>p[</w:t>
      </w:r>
      <w:r>
        <w:rPr>
          <w:rFonts w:ascii="Courier" w:hAnsi="Courier"/>
          <w:sz w:val="24"/>
        </w:rPr>
        <w:t>Nagler</w:t>
      </w:r>
      <w:r>
        <w:rPr>
          <w:rFonts w:ascii="Courier" w:hAnsi="Courier"/>
          <w:vanish/>
          <w:sz w:val="24"/>
        </w:rPr>
        <w:t>]p</w:t>
      </w:r>
      <w:r>
        <w:rPr>
          <w:rFonts w:ascii="Courier" w:hAnsi="Courier"/>
          <w:sz w:val="24"/>
        </w:rPr>
        <w:t xml:space="preserve"> an </w:t>
      </w:r>
      <w:r>
        <w:rPr>
          <w:rFonts w:ascii="Courier" w:hAnsi="Courier"/>
          <w:vanish/>
          <w:sz w:val="24"/>
        </w:rPr>
        <w:t>p[7{</w:t>
      </w:r>
      <w:r>
        <w:rPr>
          <w:rFonts w:ascii="Courier" w:hAnsi="Courier"/>
          <w:sz w:val="24"/>
        </w:rPr>
        <w:t>Minister des Innern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Brenn</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Presseverein</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Frankfurt</w:t>
      </w:r>
      <w:r>
        <w:rPr>
          <w:rFonts w:ascii="Courier" w:hAnsi="Courier"/>
          <w:vanish/>
          <w:sz w:val="24"/>
        </w:rPr>
        <w:t>]o</w:t>
      </w:r>
      <w:r>
        <w:rPr>
          <w:rFonts w:ascii="Courier" w:hAnsi="Courier"/>
          <w:sz w:val="24"/>
        </w:rPr>
        <w:t xml:space="preserve">), 15.04.1832; Übersicht über die von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w:t>
      </w:r>
      <w:r>
        <w:rPr>
          <w:rFonts w:ascii="Courier" w:hAnsi="Courier"/>
          <w:vanish/>
          <w:sz w:val="24"/>
        </w:rPr>
        <w:t>o[</w:t>
      </w:r>
      <w:r>
        <w:rPr>
          <w:rFonts w:ascii="Courier" w:hAnsi="Courier"/>
          <w:sz w:val="24"/>
        </w:rPr>
        <w:t>München</w:t>
      </w:r>
      <w:r>
        <w:rPr>
          <w:rFonts w:ascii="Courier" w:hAnsi="Courier"/>
          <w:vanish/>
          <w:sz w:val="24"/>
        </w:rPr>
        <w:t>]o</w:t>
      </w:r>
      <w:r>
        <w:rPr>
          <w:rFonts w:ascii="Courier" w:hAnsi="Courier"/>
          <w:sz w:val="24"/>
        </w:rPr>
        <w:t xml:space="preserve">), 25.01.1836; Abschrift von KO betr. </w:t>
      </w:r>
      <w:r>
        <w:rPr>
          <w:rFonts w:ascii="Courier" w:hAnsi="Courier"/>
          <w:vanish/>
          <w:sz w:val="24"/>
        </w:rPr>
        <w:t>s[</w:t>
      </w:r>
      <w:r>
        <w:rPr>
          <w:rFonts w:ascii="Courier" w:hAnsi="Courier"/>
          <w:sz w:val="24"/>
        </w:rPr>
        <w:t>Zensurangelegenheit</w:t>
      </w:r>
      <w:r>
        <w:rPr>
          <w:rFonts w:ascii="Courier" w:hAnsi="Courier"/>
          <w:vanish/>
          <w:sz w:val="24"/>
        </w:rPr>
        <w:t>]s</w:t>
      </w:r>
      <w:r>
        <w:rPr>
          <w:rFonts w:ascii="Courier" w:hAnsi="Courier"/>
          <w:sz w:val="24"/>
        </w:rPr>
        <w:t xml:space="preserve">en (Berlin) 06.08.1837; Abschrift von KO betr. Strafen für </w:t>
      </w:r>
      <w:r>
        <w:rPr>
          <w:rFonts w:ascii="Courier" w:hAnsi="Courier"/>
          <w:vanish/>
          <w:sz w:val="24"/>
        </w:rPr>
        <w:t>s[</w:t>
      </w:r>
      <w:r>
        <w:rPr>
          <w:rFonts w:ascii="Courier" w:hAnsi="Courier"/>
          <w:sz w:val="24"/>
        </w:rPr>
        <w:t>Herausgabe verbotener Schriften</w:t>
      </w:r>
      <w:r>
        <w:rPr>
          <w:rFonts w:ascii="Courier" w:hAnsi="Courier"/>
          <w:vanish/>
          <w:sz w:val="24"/>
        </w:rPr>
        <w:t>]s</w:t>
      </w:r>
      <w:r>
        <w:rPr>
          <w:rFonts w:ascii="Courier" w:hAnsi="Courier"/>
          <w:sz w:val="24"/>
        </w:rPr>
        <w:t xml:space="preserve"> (Berlin), 6.8.1837; Vorschlag für die Gründung einer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politisch-literarische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 xml:space="preserve"> (Paris), 02.02.</w:t>
      </w:r>
      <w:r>
        <w:rPr>
          <w:rFonts w:ascii="Courier" w:hAnsi="Courier"/>
          <w:sz w:val="24"/>
        </w:rPr>
        <w:t>1838; Abschrift in "</w:t>
      </w:r>
      <w:r>
        <w:rPr>
          <w:rFonts w:ascii="Courier" w:hAnsi="Courier"/>
          <w:vanish/>
          <w:sz w:val="24"/>
        </w:rPr>
        <w:t>t[</w:t>
      </w:r>
      <w:r>
        <w:rPr>
          <w:rFonts w:ascii="Courier" w:hAnsi="Courier"/>
          <w:sz w:val="24"/>
        </w:rPr>
        <w:t>Le Commerce</w:t>
      </w:r>
      <w:r>
        <w:rPr>
          <w:rFonts w:ascii="Courier" w:hAnsi="Courier"/>
          <w:vanish/>
          <w:sz w:val="24"/>
        </w:rPr>
        <w:t>]t</w:t>
      </w:r>
      <w:r>
        <w:rPr>
          <w:rFonts w:ascii="Courier" w:hAnsi="Courier"/>
          <w:sz w:val="24"/>
        </w:rPr>
        <w:t xml:space="preserve">" über </w:t>
      </w:r>
      <w:r>
        <w:rPr>
          <w:rFonts w:ascii="Courier" w:hAnsi="Courier"/>
          <w:vanish/>
          <w:sz w:val="24"/>
        </w:rPr>
        <w:t>s[2{o[</w:t>
      </w:r>
      <w:r>
        <w:rPr>
          <w:rFonts w:ascii="Courier" w:hAnsi="Courier"/>
          <w:sz w:val="24"/>
        </w:rPr>
        <w:t>preußisch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für </w:t>
      </w:r>
      <w:r>
        <w:rPr>
          <w:rFonts w:ascii="Courier" w:hAnsi="Courier"/>
          <w:vanish/>
          <w:sz w:val="24"/>
        </w:rPr>
        <w:t>s[2{</w:t>
      </w:r>
      <w:r>
        <w:rPr>
          <w:rFonts w:ascii="Courier" w:hAnsi="Courier"/>
          <w:sz w:val="24"/>
        </w:rPr>
        <w:t>allgemeine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(Paris), 06.10.1837; Antrag auf Entlassung des </w:t>
      </w:r>
      <w:r>
        <w:rPr>
          <w:rFonts w:ascii="Courier" w:hAnsi="Courier"/>
          <w:vanish/>
          <w:sz w:val="24"/>
        </w:rPr>
        <w:t>p[7{</w:t>
      </w:r>
      <w:r>
        <w:rPr>
          <w:rFonts w:ascii="Courier" w:hAnsi="Courier"/>
          <w:sz w:val="24"/>
        </w:rPr>
        <w:t>Kammergerichtsrat</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Lauer-Münchhofen</w:t>
      </w:r>
      <w:r>
        <w:rPr>
          <w:rFonts w:ascii="Courier" w:hAnsi="Courier"/>
          <w:vanish/>
          <w:sz w:val="24"/>
        </w:rPr>
        <w:t>}</w:t>
      </w:r>
      <w:r>
        <w:rPr>
          <w:rFonts w:ascii="Courier" w:hAnsi="Courier"/>
          <w:sz w:val="24"/>
        </w:rPr>
        <w:t xml:space="preserve"> als </w:t>
      </w:r>
      <w:r>
        <w:rPr>
          <w:rFonts w:ascii="Courier" w:hAnsi="Courier"/>
          <w:vanish/>
          <w:sz w:val="24"/>
        </w:rPr>
        <w:t>5{s[</w:t>
      </w:r>
      <w:r>
        <w:rPr>
          <w:rFonts w:ascii="Courier" w:hAnsi="Courier"/>
          <w:sz w:val="24"/>
        </w:rPr>
        <w:t>Zensor</w:t>
      </w:r>
      <w:r>
        <w:rPr>
          <w:rFonts w:ascii="Courier" w:hAnsi="Courier"/>
          <w:vanish/>
          <w:sz w:val="24"/>
        </w:rPr>
        <w:t>]s}]p</w:t>
      </w:r>
      <w:r>
        <w:rPr>
          <w:rFonts w:ascii="Courier" w:hAnsi="Courier"/>
          <w:sz w:val="24"/>
        </w:rPr>
        <w:t xml:space="preserve"> (</w:t>
      </w:r>
      <w:r>
        <w:rPr>
          <w:rFonts w:ascii="Courier" w:hAnsi="Courier"/>
          <w:vanish/>
          <w:sz w:val="24"/>
        </w:rPr>
        <w:t>p[</w:t>
      </w:r>
      <w:r>
        <w:rPr>
          <w:rFonts w:ascii="Courier" w:hAnsi="Courier"/>
          <w:sz w:val="24"/>
        </w:rPr>
        <w:t>Tzschoppe</w:t>
      </w:r>
      <w:r>
        <w:rPr>
          <w:rFonts w:ascii="Courier" w:hAnsi="Courier"/>
          <w:vanish/>
          <w:sz w:val="24"/>
        </w:rPr>
        <w:t>]p</w:t>
      </w:r>
      <w:r>
        <w:rPr>
          <w:rFonts w:ascii="Courier" w:hAnsi="Courier"/>
          <w:sz w:val="24"/>
        </w:rPr>
        <w:t>) 1840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 j</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Heine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Paris</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Bericht über Heines literarische Tätigkeit; Reskript </w:t>
      </w:r>
      <w:r>
        <w:rPr>
          <w:rFonts w:ascii="Courier" w:hAnsi="Courier"/>
          <w:vanish/>
          <w:sz w:val="24"/>
        </w:rPr>
        <w:t>p[</w:t>
      </w:r>
      <w:r>
        <w:rPr>
          <w:rFonts w:ascii="Courier" w:hAnsi="Courier"/>
          <w:sz w:val="24"/>
        </w:rPr>
        <w:t>Brenn</w:t>
      </w:r>
      <w:r>
        <w:rPr>
          <w:rFonts w:ascii="Courier" w:hAnsi="Courier"/>
          <w:vanish/>
          <w:sz w:val="24"/>
        </w:rPr>
        <w:t>]p</w:t>
      </w:r>
      <w:r>
        <w:rPr>
          <w:rFonts w:ascii="Courier" w:hAnsi="Courier"/>
          <w:sz w:val="24"/>
        </w:rPr>
        <w:t xml:space="preserve">s vom 04.02.1833 über das </w:t>
      </w:r>
      <w:r>
        <w:rPr>
          <w:rFonts w:ascii="Courier" w:hAnsi="Courier"/>
          <w:vanish/>
          <w:sz w:val="24"/>
        </w:rPr>
        <w:t>s[1{</w:t>
      </w:r>
      <w:r>
        <w:rPr>
          <w:rFonts w:ascii="Courier" w:hAnsi="Courier"/>
          <w:sz w:val="24"/>
        </w:rPr>
        <w:t>Verbot von</w:t>
      </w:r>
      <w:r>
        <w:rPr>
          <w:rFonts w:ascii="Courier" w:hAnsi="Courier"/>
          <w:vanish/>
          <w:sz w:val="24"/>
        </w:rPr>
        <w:t>}</w:t>
      </w:r>
      <w:r>
        <w:rPr>
          <w:rFonts w:ascii="Courier" w:hAnsi="Courier"/>
          <w:sz w:val="24"/>
        </w:rPr>
        <w:t xml:space="preserve"> Heines </w:t>
      </w:r>
      <w:r>
        <w:rPr>
          <w:rFonts w:ascii="Courier" w:hAnsi="Courier"/>
          <w:vanish/>
          <w:sz w:val="24"/>
        </w:rPr>
        <w:t>2{</w:t>
      </w:r>
      <w:r>
        <w:rPr>
          <w:rFonts w:ascii="Courier" w:hAnsi="Courier"/>
          <w:sz w:val="24"/>
        </w:rPr>
        <w:t>Schriften</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Aufsatz über die </w:t>
      </w:r>
      <w:r>
        <w:rPr>
          <w:rFonts w:ascii="Courier" w:hAnsi="Courier"/>
          <w:vanish/>
          <w:sz w:val="24"/>
        </w:rPr>
        <w:t>t[2{</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p[</w:t>
      </w:r>
      <w:r>
        <w:rPr>
          <w:rFonts w:ascii="Courier" w:hAnsi="Courier"/>
          <w:sz w:val="24"/>
        </w:rPr>
        <w:t>Hansemann</w:t>
      </w:r>
      <w:r>
        <w:rPr>
          <w:rFonts w:ascii="Courier" w:hAnsi="Courier"/>
          <w:vanish/>
          <w:sz w:val="24"/>
        </w:rPr>
        <w:t>]p</w:t>
      </w:r>
      <w:r>
        <w:rPr>
          <w:rFonts w:ascii="Courier" w:hAnsi="Courier"/>
          <w:sz w:val="24"/>
        </w:rPr>
        <w:t>s</w:t>
      </w:r>
      <w:r>
        <w:rPr>
          <w:rFonts w:ascii="Courier" w:hAnsi="Courier"/>
          <w:sz w:val="24"/>
        </w:rPr>
        <w:t xml:space="preserve"> "</w:t>
      </w:r>
      <w:r>
        <w:rPr>
          <w:rFonts w:ascii="Courier" w:hAnsi="Courier"/>
          <w:vanish/>
          <w:sz w:val="24"/>
        </w:rPr>
        <w:t>1{</w:t>
      </w:r>
      <w:r>
        <w:rPr>
          <w:rFonts w:ascii="Courier" w:hAnsi="Courier"/>
          <w:sz w:val="24"/>
        </w:rPr>
        <w:t xml:space="preserve">Preußen und </w:t>
      </w:r>
      <w:r>
        <w:rPr>
          <w:rFonts w:ascii="Courier" w:hAnsi="Courier"/>
          <w:vanish/>
          <w:sz w:val="24"/>
        </w:rPr>
        <w:t>o[</w:t>
      </w:r>
      <w:r>
        <w:rPr>
          <w:rFonts w:ascii="Courier" w:hAnsi="Courier"/>
          <w:sz w:val="24"/>
        </w:rPr>
        <w:t>Frankreich</w:t>
      </w:r>
      <w:r>
        <w:rPr>
          <w:rFonts w:ascii="Courier" w:hAnsi="Courier"/>
          <w:vanish/>
          <w:sz w:val="24"/>
        </w:rPr>
        <w:t>]o}]t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 xml:space="preserve"> an </w:t>
      </w:r>
      <w:r>
        <w:rPr>
          <w:rFonts w:ascii="Courier" w:hAnsi="Courier"/>
          <w:vanish/>
          <w:sz w:val="24"/>
        </w:rPr>
        <w:t>p[</w:t>
      </w:r>
      <w:r>
        <w:rPr>
          <w:rFonts w:ascii="Courier" w:hAnsi="Courier"/>
          <w:sz w:val="24"/>
        </w:rPr>
        <w:t>Hardenberg</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Depesche an </w:t>
      </w:r>
      <w:r>
        <w:rPr>
          <w:rFonts w:ascii="Courier" w:hAnsi="Courier"/>
          <w:vanish/>
          <w:sz w:val="24"/>
        </w:rPr>
        <w:t>p[</w:t>
      </w:r>
      <w:r>
        <w:rPr>
          <w:rFonts w:ascii="Courier" w:hAnsi="Courier"/>
          <w:sz w:val="24"/>
        </w:rPr>
        <w:t>Zichy</w:t>
      </w:r>
      <w:r>
        <w:rPr>
          <w:rFonts w:ascii="Courier" w:hAnsi="Courier"/>
          <w:vanish/>
          <w:sz w:val="24"/>
        </w:rPr>
        <w:t>]p</w:t>
      </w:r>
      <w:r>
        <w:rPr>
          <w:rFonts w:ascii="Courier" w:hAnsi="Courier"/>
          <w:sz w:val="24"/>
        </w:rPr>
        <w:t xml:space="preserve"> wegen </w:t>
      </w:r>
      <w:r>
        <w:rPr>
          <w:rFonts w:ascii="Courier" w:hAnsi="Courier"/>
          <w:vanish/>
          <w:sz w:val="24"/>
        </w:rPr>
        <w:t>s[2{</w:t>
      </w:r>
      <w:r>
        <w:rPr>
          <w:rFonts w:ascii="Courier" w:hAnsi="Courier"/>
          <w:sz w:val="24"/>
        </w:rPr>
        <w:t>Aufhebung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Zensur</w:t>
      </w:r>
      <w:r>
        <w:rPr>
          <w:rFonts w:ascii="Courier" w:hAnsi="Courier"/>
          <w:vanish/>
          <w:sz w:val="24"/>
        </w:rPr>
        <w:t>}]s</w:t>
      </w:r>
      <w:r>
        <w:rPr>
          <w:rFonts w:ascii="Courier" w:hAnsi="Courier"/>
          <w:sz w:val="24"/>
        </w:rPr>
        <w:t xml:space="preserve"> für </w:t>
      </w:r>
      <w:r>
        <w:rPr>
          <w:rFonts w:ascii="Courier" w:hAnsi="Courier"/>
          <w:vanish/>
          <w:sz w:val="24"/>
        </w:rPr>
        <w:t>p[</w:t>
      </w:r>
      <w:r>
        <w:rPr>
          <w:rFonts w:ascii="Courier" w:hAnsi="Courier"/>
          <w:sz w:val="24"/>
        </w:rPr>
        <w:t>Brockhaus</w:t>
      </w:r>
      <w:r>
        <w:rPr>
          <w:rFonts w:ascii="Courier" w:hAnsi="Courier"/>
          <w:vanish/>
          <w:sz w:val="24"/>
        </w:rPr>
        <w:t>]p</w:t>
      </w:r>
      <w:r>
        <w:rPr>
          <w:rFonts w:ascii="Courier" w:hAnsi="Courier"/>
          <w:sz w:val="24"/>
        </w:rPr>
        <w:t xml:space="preserve"> vom 22.05.1822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189f.</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Briefwechsel </w:t>
      </w:r>
      <w:r>
        <w:rPr>
          <w:rFonts w:ascii="Courier" w:hAnsi="Courier"/>
          <w:vanish/>
          <w:sz w:val="24"/>
        </w:rPr>
        <w:t>p[</w:t>
      </w:r>
      <w:r>
        <w:rPr>
          <w:rFonts w:ascii="Courier" w:hAnsi="Courier"/>
          <w:sz w:val="24"/>
        </w:rPr>
        <w:t>Metternich</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Wittgenstein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Liste von Korrespondenten </w:t>
      </w:r>
      <w:r>
        <w:rPr>
          <w:rFonts w:ascii="Courier" w:hAnsi="Courier"/>
          <w:vanish/>
          <w:sz w:val="24"/>
        </w:rPr>
        <w:t>s[2{o[</w:t>
      </w:r>
      <w:r>
        <w:rPr>
          <w:rFonts w:ascii="Courier" w:hAnsi="Courier"/>
          <w:sz w:val="24"/>
        </w:rPr>
        <w:t>französisch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en in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vom 03.1834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 Rep. 9 (M)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 xml:space="preserve">I. Hauptabteilung (Die sogenannten alten und neuen Reposituren) \ Rep. 9 </w:t>
      </w:r>
      <w:r>
        <w:rPr>
          <w:rFonts w:ascii="Courier" w:hAnsi="Courier"/>
          <w:sz w:val="24"/>
        </w:rPr>
        <w:t>Allgemeine Verwaltung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1490 - 1808</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Findbücher, 5 Bände, 3 Registerbände und Findkartei / Viele Akten zu Buchhändlern, Presse, Zensur zur Zeit vor 1800 im Findbuch, Bd. 1, verzeichnet.</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F \ 2</w:t>
      </w:r>
      <w:r>
        <w:rPr>
          <w:rFonts w:ascii="Courier" w:hAnsi="Courier"/>
          <w:position w:val="6"/>
          <w:sz w:val="24"/>
        </w:rPr>
        <w:t xml:space="preserve"> \ </w:t>
      </w:r>
      <w:r>
        <w:rPr>
          <w:rFonts w:ascii="Courier" w:hAnsi="Courier"/>
          <w:sz w:val="24"/>
        </w:rPr>
        <w:t>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2. Bücherwesen, Aufsätze, Nachdrucke, edierte Bücher; Buchhändler; Buchdrucker; Zensoren und Zensurwesen; Handbuch für den preußischen Staat ; Zeitungen, Bulletins etc., Bücherauktionen \ a. Buchhändler- und drucker, Büchersachen; Zensur, Zensoren, Zensurreglements; Geschriebene Zeit</w:t>
      </w:r>
      <w:r>
        <w:rPr>
          <w:rFonts w:ascii="Courier" w:hAnsi="Courier"/>
          <w:sz w:val="24"/>
        </w:rPr>
        <w:t>ungen, Bulletins, Editionen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498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498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neu zu entwerfende </w:t>
      </w:r>
      <w:r>
        <w:rPr>
          <w:rFonts w:ascii="Courier" w:hAnsi="Courier"/>
          <w:vanish/>
          <w:sz w:val="24"/>
        </w:rPr>
        <w:t>s[</w:t>
      </w:r>
      <w:r>
        <w:rPr>
          <w:rFonts w:ascii="Courier" w:hAnsi="Courier"/>
          <w:sz w:val="24"/>
        </w:rPr>
        <w:t>Zensuredikt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498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499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p[2{&lt;Friedrich&gt;} 8{&lt;von&gt;} 1{</w:t>
      </w:r>
      <w:r>
        <w:rPr>
          <w:rFonts w:ascii="Courier" w:hAnsi="Courier"/>
          <w:sz w:val="24"/>
        </w:rPr>
        <w:t>Gentz</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Von dem politischen Zustande von Europa vor und nach der Französischen Revolution</w:t>
      </w:r>
      <w:r>
        <w:rPr>
          <w:rFonts w:ascii="Courier" w:hAnsi="Courier"/>
          <w:vanish/>
          <w:sz w:val="24"/>
        </w:rPr>
        <w:t>]t</w:t>
      </w:r>
      <w:r>
        <w:rPr>
          <w:rFonts w:ascii="Courier" w:hAnsi="Courier"/>
          <w:sz w:val="24"/>
        </w:rPr>
        <w:t xml:space="preserve">". Untersuchung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Froelich</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w:t>
      </w:r>
      <w:r>
        <w:rPr>
          <w:rFonts w:ascii="Courier" w:hAnsi="Courier"/>
          <w:sz w:val="24"/>
        </w:rPr>
        <w:t>ch, Bd. 1, S. 499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durch </w:t>
      </w:r>
      <w:r>
        <w:rPr>
          <w:rFonts w:ascii="Courier" w:hAnsi="Courier"/>
          <w:vanish/>
          <w:sz w:val="24"/>
        </w:rPr>
        <w:t>p[</w:t>
      </w:r>
      <w:r>
        <w:rPr>
          <w:rFonts w:ascii="Courier" w:hAnsi="Courier"/>
          <w:sz w:val="24"/>
        </w:rPr>
        <w:t>Grattenauer</w:t>
      </w:r>
      <w:r>
        <w:rPr>
          <w:rFonts w:ascii="Courier" w:hAnsi="Courier"/>
          <w:vanish/>
          <w:sz w:val="24"/>
        </w:rPr>
        <w:t>]p</w:t>
      </w:r>
      <w:r>
        <w:rPr>
          <w:rFonts w:ascii="Courier" w:hAnsi="Courier"/>
          <w:sz w:val="24"/>
        </w:rPr>
        <w:t xml:space="preserve"> veranlaßten </w:t>
      </w:r>
      <w:r>
        <w:rPr>
          <w:rFonts w:ascii="Courier" w:hAnsi="Courier"/>
          <w:vanish/>
          <w:sz w:val="24"/>
        </w:rPr>
        <w:t>s[</w:t>
      </w:r>
      <w:r>
        <w:rPr>
          <w:rFonts w:ascii="Courier" w:hAnsi="Courier"/>
          <w:sz w:val="24"/>
        </w:rPr>
        <w:t xml:space="preserve">Streitschriften für und wider die </w:t>
      </w:r>
      <w:r>
        <w:rPr>
          <w:rFonts w:ascii="Courier" w:hAnsi="Courier"/>
          <w:vanish/>
          <w:sz w:val="24"/>
        </w:rPr>
        <w:t>s[</w:t>
      </w:r>
      <w:r>
        <w:rPr>
          <w:rFonts w:ascii="Courier" w:hAnsi="Courier"/>
          <w:sz w:val="24"/>
        </w:rPr>
        <w:t>Juden</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genauere Bestimmung der Grenzen der verschied. </w:t>
      </w:r>
      <w:r>
        <w:rPr>
          <w:rFonts w:ascii="Courier" w:hAnsi="Courier"/>
          <w:vanish/>
          <w:sz w:val="24"/>
        </w:rPr>
        <w:t>s[</w:t>
      </w:r>
      <w:r>
        <w:rPr>
          <w:rFonts w:ascii="Courier" w:hAnsi="Courier"/>
          <w:sz w:val="24"/>
        </w:rPr>
        <w:t>Zensur-Behörden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499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des "</w:t>
      </w:r>
      <w:r>
        <w:rPr>
          <w:rFonts w:ascii="Courier" w:hAnsi="Courier"/>
          <w:vanish/>
          <w:sz w:val="24"/>
        </w:rPr>
        <w:t>t[</w:t>
      </w:r>
      <w:r>
        <w:rPr>
          <w:rFonts w:ascii="Courier" w:hAnsi="Courier"/>
          <w:sz w:val="24"/>
        </w:rPr>
        <w:t>Beobachters an der Spree</w:t>
      </w:r>
      <w:r>
        <w:rPr>
          <w:rFonts w:ascii="Courier" w:hAnsi="Courier"/>
          <w:vanish/>
          <w:sz w:val="24"/>
        </w:rPr>
        <w:t>]t</w:t>
      </w:r>
      <w:r>
        <w:rPr>
          <w:rFonts w:ascii="Courier" w:hAnsi="Courier"/>
          <w:sz w:val="24"/>
        </w:rPr>
        <w:t xml:space="preserve">" 1803 - 1806 /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"Teutonia"</w:t>
      </w:r>
      <w:r>
        <w:rPr>
          <w:rFonts w:ascii="Courier" w:hAnsi="Courier"/>
          <w:vanish/>
          <w:sz w:val="24"/>
        </w:rPr>
        <w:t>}]t</w:t>
      </w:r>
      <w:r>
        <w:rPr>
          <w:rFonts w:ascii="Courier" w:hAnsi="Courier"/>
          <w:sz w:val="24"/>
        </w:rPr>
        <w:t xml:space="preserve">, </w:t>
      </w:r>
      <w:r>
        <w:rPr>
          <w:rFonts w:ascii="Courier" w:hAnsi="Courier"/>
          <w:vanish/>
          <w:sz w:val="24"/>
        </w:rPr>
        <w:t>k[</w:t>
      </w:r>
      <w:r>
        <w:rPr>
          <w:rFonts w:ascii="Courier" w:hAnsi="Courier"/>
          <w:sz w:val="24"/>
        </w:rPr>
        <w:t xml:space="preserve">Verlag </w:t>
      </w:r>
      <w:r>
        <w:rPr>
          <w:rFonts w:ascii="Courier" w:hAnsi="Courier"/>
          <w:vanish/>
          <w:sz w:val="24"/>
        </w:rPr>
        <w:t>p[</w:t>
      </w:r>
      <w:r>
        <w:rPr>
          <w:rFonts w:ascii="Courier" w:hAnsi="Courier"/>
          <w:sz w:val="24"/>
        </w:rPr>
        <w:t>Oehmigke</w:t>
      </w:r>
      <w:r>
        <w:rPr>
          <w:rFonts w:ascii="Courier" w:hAnsi="Courier"/>
          <w:vanish/>
          <w:sz w:val="24"/>
        </w:rPr>
        <w:t>]p]k</w:t>
      </w:r>
      <w:r>
        <w:rPr>
          <w:rFonts w:ascii="Courier" w:hAnsi="Courier"/>
          <w:sz w:val="24"/>
        </w:rPr>
        <w:t xml:space="preserve"> d. Z. 1807 / </w:t>
      </w:r>
      <w:r>
        <w:rPr>
          <w:rFonts w:ascii="Courier" w:hAnsi="Courier"/>
          <w:vanish/>
          <w:sz w:val="24"/>
        </w:rPr>
        <w:t>s[</w:t>
      </w:r>
      <w:r>
        <w:rPr>
          <w:rFonts w:ascii="Courier" w:hAnsi="Courier"/>
          <w:sz w:val="24"/>
        </w:rPr>
        <w:t>Konzessionserteilung</w:t>
      </w:r>
      <w:r>
        <w:rPr>
          <w:rFonts w:ascii="Courier" w:hAnsi="Courier"/>
          <w:vanish/>
          <w:sz w:val="24"/>
        </w:rPr>
        <w:t>]s</w:t>
      </w:r>
      <w:r>
        <w:rPr>
          <w:rFonts w:ascii="Courier" w:hAnsi="Courier"/>
          <w:sz w:val="24"/>
        </w:rPr>
        <w:t xml:space="preserve"> für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1808 / </w:t>
      </w:r>
      <w:r>
        <w:rPr>
          <w:rFonts w:ascii="Courier" w:hAnsi="Courier"/>
          <w:vanish/>
          <w:sz w:val="24"/>
        </w:rPr>
        <w:t>s[2{o[</w:t>
      </w:r>
      <w:r>
        <w:rPr>
          <w:rFonts w:ascii="Courier" w:hAnsi="Courier"/>
          <w:sz w:val="24"/>
        </w:rPr>
        <w:t>Franz</w:t>
      </w:r>
      <w:r>
        <w:rPr>
          <w:rFonts w:ascii="Courier" w:hAnsi="Courier"/>
          <w:vanish/>
          <w:sz w:val="24"/>
        </w:rPr>
        <w:t>&lt;ösisch&gt;]o</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Zensurreglement</w:t>
      </w:r>
      <w:r>
        <w:rPr>
          <w:rFonts w:ascii="Courier" w:hAnsi="Courier"/>
          <w:vanish/>
          <w:sz w:val="24"/>
        </w:rPr>
        <w:t>}]s</w:t>
      </w:r>
      <w:r>
        <w:rPr>
          <w:rFonts w:ascii="Courier" w:hAnsi="Courier"/>
          <w:sz w:val="24"/>
        </w:rPr>
        <w:t xml:space="preserve"> für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Kurmark</w:t>
      </w:r>
      <w:r>
        <w:rPr>
          <w:rFonts w:ascii="Courier" w:hAnsi="Courier"/>
          <w:vanish/>
          <w:sz w:val="24"/>
        </w:rPr>
        <w:t>]o</w:t>
      </w:r>
      <w:r>
        <w:rPr>
          <w:rFonts w:ascii="Courier" w:hAnsi="Courier"/>
          <w:sz w:val="24"/>
        </w:rPr>
        <w:t xml:space="preserve"> 18</w:t>
      </w:r>
      <w:r>
        <w:rPr>
          <w:rFonts w:ascii="Courier" w:hAnsi="Courier"/>
          <w:sz w:val="24"/>
        </w:rPr>
        <w:t xml:space="preserve">08 / Erteilung der </w:t>
      </w:r>
      <w:r>
        <w:rPr>
          <w:rFonts w:ascii="Courier" w:hAnsi="Courier"/>
          <w:vanish/>
          <w:sz w:val="24"/>
        </w:rPr>
        <w:t>s[</w:t>
      </w:r>
      <w:r>
        <w:rPr>
          <w:rFonts w:ascii="Courier" w:hAnsi="Courier"/>
          <w:sz w:val="24"/>
        </w:rPr>
        <w:t>Bücherverlags</w:t>
      </w:r>
      <w:r>
        <w:rPr>
          <w:rFonts w:ascii="Courier" w:hAnsi="Courier"/>
          <w:vanish/>
          <w:sz w:val="24"/>
        </w:rPr>
        <w:t>&lt;privileg&gt;]s</w:t>
      </w:r>
      <w:r>
        <w:rPr>
          <w:rFonts w:ascii="Courier" w:hAnsi="Courier"/>
          <w:sz w:val="24"/>
        </w:rPr>
        <w:t xml:space="preserve">- und </w:t>
      </w:r>
      <w:r>
        <w:rPr>
          <w:rFonts w:ascii="Courier" w:hAnsi="Courier"/>
          <w:vanish/>
          <w:sz w:val="24"/>
        </w:rPr>
        <w:t>s[</w:t>
      </w:r>
      <w:r>
        <w:rPr>
          <w:rFonts w:ascii="Courier" w:hAnsi="Courier"/>
          <w:sz w:val="24"/>
        </w:rPr>
        <w:t>Zeitungsprivileg</w:t>
      </w:r>
      <w:r>
        <w:rPr>
          <w:rFonts w:ascii="Courier" w:hAnsi="Courier"/>
          <w:vanish/>
          <w:sz w:val="24"/>
        </w:rPr>
        <w:t>]s</w:t>
      </w:r>
      <w:r>
        <w:rPr>
          <w:rFonts w:ascii="Courier" w:hAnsi="Courier"/>
          <w:sz w:val="24"/>
        </w:rPr>
        <w:t>ien 1806 / Unbedingte Einreichung aller Druckschriften für Zensur 1809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Morgenblatt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Freimütige"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der neuen </w:t>
      </w:r>
      <w:r>
        <w:rPr>
          <w:rFonts w:ascii="Courier" w:hAnsi="Courier"/>
          <w:vanish/>
          <w:sz w:val="24"/>
        </w:rPr>
        <w:t>s[</w:t>
      </w:r>
      <w:r>
        <w:rPr>
          <w:rFonts w:ascii="Courier" w:hAnsi="Courier"/>
          <w:sz w:val="24"/>
        </w:rPr>
        <w:t>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 </w:t>
      </w:r>
      <w:r>
        <w:rPr>
          <w:rFonts w:ascii="Courier" w:hAnsi="Courier"/>
          <w:vanish/>
          <w:sz w:val="24"/>
        </w:rPr>
        <w:t>p[</w:t>
      </w:r>
      <w:r>
        <w:rPr>
          <w:rFonts w:ascii="Courier" w:hAnsi="Courier"/>
          <w:sz w:val="24"/>
        </w:rPr>
        <w:t>Humboldt</w:t>
      </w:r>
      <w:r>
        <w:rPr>
          <w:rFonts w:ascii="Courier" w:hAnsi="Courier"/>
          <w:vanish/>
          <w:sz w:val="24"/>
        </w:rPr>
        <w:t>]p</w:t>
      </w:r>
      <w:r>
        <w:rPr>
          <w:rFonts w:ascii="Courier" w:hAnsi="Courier"/>
          <w:sz w:val="24"/>
        </w:rPr>
        <w:t xml:space="preserve"> erhält die </w:t>
      </w:r>
      <w:r>
        <w:rPr>
          <w:rFonts w:ascii="Courier" w:hAnsi="Courier"/>
          <w:vanish/>
          <w:sz w:val="24"/>
        </w:rPr>
        <w:t>s[</w:t>
      </w:r>
      <w:r>
        <w:rPr>
          <w:rFonts w:ascii="Courier" w:hAnsi="Courier"/>
          <w:sz w:val="24"/>
        </w:rPr>
        <w:t xml:space="preserve">Aufsicht über die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s[2{&lt;politische&gt;}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w:t>
      </w:r>
      <w:r>
        <w:rPr>
          <w:rFonts w:ascii="Courier" w:hAnsi="Courier"/>
          <w:sz w:val="24"/>
        </w:rPr>
        <w:t>dbuch, Bd. 1, S. 500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 (</w:t>
      </w:r>
      <w:r>
        <w:rPr>
          <w:rFonts w:ascii="Courier" w:hAnsi="Courier"/>
          <w:vanish/>
          <w:sz w:val="24"/>
        </w:rPr>
        <w:t>s[</w:t>
      </w:r>
      <w:r>
        <w:rPr>
          <w:rFonts w:ascii="Courier" w:hAnsi="Courier"/>
          <w:sz w:val="24"/>
        </w:rPr>
        <w:t>Subskriptionssachen</w:t>
      </w:r>
      <w:r>
        <w:rPr>
          <w:rFonts w:ascii="Courier" w:hAnsi="Courier"/>
          <w:vanish/>
          <w:sz w:val="24"/>
        </w:rPr>
        <w:t>]s</w:t>
      </w:r>
      <w:r>
        <w:rPr>
          <w:rFonts w:ascii="Courier" w:hAnsi="Courier"/>
          <w:sz w:val="24"/>
        </w:rPr>
        <w: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Zensurfreiheit für Universitätsprofessoren</w:t>
      </w:r>
      <w:r>
        <w:rPr>
          <w:rFonts w:ascii="Courier" w:hAnsi="Courier"/>
          <w:vanish/>
          <w:sz w:val="24"/>
        </w:rPr>
        <w:t>]s</w:t>
      </w:r>
      <w:r>
        <w:rPr>
          <w:rFonts w:ascii="Courier" w:hAnsi="Courier"/>
          <w:sz w:val="24"/>
        </w:rPr>
        <w:t xml:space="preserve"> 1810 / Zensur der </w:t>
      </w:r>
      <w:r>
        <w:rPr>
          <w:rFonts w:ascii="Courier" w:hAnsi="Courier"/>
          <w:vanish/>
          <w:sz w:val="24"/>
        </w:rPr>
        <w:t>s[2{</w:t>
      </w:r>
      <w:r>
        <w:rPr>
          <w:rFonts w:ascii="Courier" w:hAnsi="Courier"/>
          <w:sz w:val="24"/>
        </w:rPr>
        <w:t>Kataloge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Bücherauktionen</w:t>
      </w:r>
      <w:r>
        <w:rPr>
          <w:rFonts w:ascii="Courier" w:hAnsi="Courier"/>
          <w:vanish/>
          <w:sz w:val="24"/>
        </w:rPr>
        <w:t>}]s</w:t>
      </w:r>
      <w:r>
        <w:rPr>
          <w:rFonts w:ascii="Courier" w:hAnsi="Courier"/>
          <w:sz w:val="24"/>
        </w:rPr>
        <w:t xml:space="preserve"> 1811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Kotzebue</w:t>
      </w:r>
      <w:r>
        <w:rPr>
          <w:rFonts w:ascii="Courier" w:hAnsi="Courier"/>
          <w:vanish/>
          <w:sz w:val="24"/>
        </w:rPr>
        <w:t>]p</w:t>
      </w:r>
      <w:r>
        <w:rPr>
          <w:rFonts w:ascii="Courier" w:hAnsi="Courier"/>
          <w:sz w:val="24"/>
        </w:rPr>
        <w:t xml:space="preserve">s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Biene"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Abgrenzung zwischen der politischen und der literarischen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 "</w:t>
      </w:r>
      <w:r>
        <w:rPr>
          <w:rFonts w:ascii="Courier" w:hAnsi="Courier"/>
          <w:vanish/>
          <w:sz w:val="24"/>
        </w:rPr>
        <w:t>t[</w:t>
      </w:r>
      <w:r>
        <w:rPr>
          <w:rFonts w:ascii="Courier" w:hAnsi="Courier"/>
          <w:sz w:val="24"/>
        </w:rPr>
        <w:t>Unikarien</w:t>
      </w:r>
      <w:r>
        <w:rPr>
          <w:rFonts w:ascii="Courier" w:hAnsi="Courier"/>
          <w:vanish/>
          <w:sz w:val="24"/>
        </w:rPr>
        <w:t>]t</w:t>
      </w:r>
      <w:r>
        <w:rPr>
          <w:rFonts w:ascii="Courier" w:hAnsi="Courier"/>
          <w:sz w:val="24"/>
        </w:rPr>
        <w:t>", ein Pendant zur "Biene" 1810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Zensur-Reglement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w:t>
      </w:r>
      <w:r>
        <w:rPr>
          <w:rFonts w:ascii="Courier" w:hAnsi="Courier"/>
          <w:sz w:val="24"/>
        </w:rPr>
        <w:t>n</w:t>
      </w:r>
      <w:r>
        <w:rPr>
          <w:rFonts w:ascii="Courier" w:hAnsi="Courier"/>
          <w:vanish/>
          <w:sz w:val="24"/>
        </w:rPr>
        <w:t>}]s</w:t>
      </w:r>
      <w:r>
        <w:rPr>
          <w:rFonts w:ascii="Courier" w:hAnsi="Courier"/>
          <w:sz w:val="24"/>
        </w:rPr>
        <w:t xml:space="preserve">, Anfragen wegen des </w:t>
      </w:r>
      <w:r>
        <w:rPr>
          <w:rFonts w:ascii="Courier" w:hAnsi="Courier"/>
          <w:vanish/>
          <w:sz w:val="24"/>
        </w:rPr>
        <w:t>s[</w:t>
      </w:r>
      <w:r>
        <w:rPr>
          <w:rFonts w:ascii="Courier" w:hAnsi="Courier"/>
          <w:sz w:val="24"/>
        </w:rPr>
        <w:t>Druck</w:t>
      </w:r>
      <w:r>
        <w:rPr>
          <w:rFonts w:ascii="Courier" w:hAnsi="Courier"/>
          <w:vanish/>
          <w:sz w:val="24"/>
        </w:rPr>
        <w:t>&lt;anfragen&gt;]s</w:t>
      </w:r>
      <w:r>
        <w:rPr>
          <w:rFonts w:ascii="Courier" w:hAnsi="Courier"/>
          <w:sz w:val="24"/>
        </w:rPr>
        <w:t xml:space="preserve">s gewisser Schriften.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Zeitungen</w:t>
      </w:r>
      <w:r>
        <w:rPr>
          <w:rFonts w:ascii="Courier" w:hAnsi="Courier"/>
          <w:vanish/>
          <w:sz w:val="24"/>
        </w:rPr>
        <w:t>&lt;Zensur&gt;]s</w:t>
      </w:r>
      <w:r>
        <w:rPr>
          <w:rFonts w:ascii="Courier" w:hAnsi="Courier"/>
          <w:sz w:val="24"/>
        </w:rPr>
        <w:t xml:space="preserve"> und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der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Zensur-Reglement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Anfragen wegen des </w:t>
      </w:r>
      <w:r>
        <w:rPr>
          <w:rFonts w:ascii="Courier" w:hAnsi="Courier"/>
          <w:vanish/>
          <w:sz w:val="24"/>
        </w:rPr>
        <w:t>s[</w:t>
      </w:r>
      <w:r>
        <w:rPr>
          <w:rFonts w:ascii="Courier" w:hAnsi="Courier"/>
          <w:sz w:val="24"/>
        </w:rPr>
        <w:t>Druck</w:t>
      </w:r>
      <w:r>
        <w:rPr>
          <w:rFonts w:ascii="Courier" w:hAnsi="Courier"/>
          <w:vanish/>
          <w:sz w:val="24"/>
        </w:rPr>
        <w:t>&lt;anfragen&gt;]s</w:t>
      </w:r>
      <w:r>
        <w:rPr>
          <w:rFonts w:ascii="Courier" w:hAnsi="Courier"/>
          <w:sz w:val="24"/>
        </w:rPr>
        <w:t xml:space="preserve">s gewisser Schriften.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w:t>
      </w:r>
      <w:r>
        <w:rPr>
          <w:rFonts w:ascii="Courier" w:hAnsi="Courier"/>
          <w:sz w:val="24"/>
        </w:rPr>
        <w:t>Zeitungen</w:t>
      </w:r>
      <w:r>
        <w:rPr>
          <w:rFonts w:ascii="Courier" w:hAnsi="Courier"/>
          <w:vanish/>
          <w:sz w:val="24"/>
        </w:rPr>
        <w:t>&lt;Zensur&gt;]s</w:t>
      </w:r>
      <w:r>
        <w:rPr>
          <w:rFonts w:ascii="Courier" w:hAnsi="Courier"/>
          <w:sz w:val="24"/>
        </w:rPr>
        <w:t xml:space="preserve"> und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Verzeichnis sämtlicher </w:t>
      </w:r>
      <w:r>
        <w:rPr>
          <w:rFonts w:ascii="Courier" w:hAnsi="Courier"/>
          <w:vanish/>
          <w:sz w:val="24"/>
        </w:rPr>
        <w:t>s[2{o[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 Ve</w:t>
      </w:r>
      <w:r>
        <w:rPr>
          <w:rFonts w:ascii="Courier" w:hAnsi="Courier"/>
          <w:sz w:val="24"/>
        </w:rPr>
        <w:t xml:space="preserve">rzeichnis verbotener Schriften und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w:t>
      </w:r>
      <w:r>
        <w:rPr>
          <w:rFonts w:ascii="Courier" w:hAnsi="Courier"/>
          <w:vanish/>
          <w:sz w:val="24"/>
        </w:rPr>
        <w:t>2{&lt;verbotene&gt;}]s</w:t>
      </w:r>
      <w:r>
        <w:rPr>
          <w:rFonts w:ascii="Courier" w:hAnsi="Courier"/>
          <w:sz w:val="24"/>
        </w:rPr>
        <w:t xml:space="preserve">/ </w:t>
      </w:r>
      <w:r>
        <w:rPr>
          <w:rFonts w:ascii="Courier" w:hAnsi="Courier"/>
          <w:vanish/>
          <w:sz w:val="24"/>
        </w:rPr>
        <w:t>s[</w:t>
      </w:r>
      <w:r>
        <w:rPr>
          <w:rFonts w:ascii="Courier" w:hAnsi="Courier"/>
          <w:sz w:val="24"/>
        </w:rPr>
        <w:t xml:space="preserve">Zensur fremder oder ohne </w:t>
      </w:r>
      <w:r>
        <w:rPr>
          <w:rFonts w:ascii="Courier" w:hAnsi="Courier"/>
          <w:vanish/>
          <w:sz w:val="24"/>
        </w:rPr>
        <w:t>s[</w:t>
      </w:r>
      <w:r>
        <w:rPr>
          <w:rFonts w:ascii="Courier" w:hAnsi="Courier"/>
          <w:sz w:val="24"/>
        </w:rPr>
        <w:t>Druckort</w:t>
      </w:r>
      <w:r>
        <w:rPr>
          <w:rFonts w:ascii="Courier" w:hAnsi="Courier"/>
          <w:vanish/>
          <w:sz w:val="24"/>
        </w:rPr>
        <w:t>]s</w:t>
      </w:r>
      <w:r>
        <w:rPr>
          <w:rFonts w:ascii="Courier" w:hAnsi="Courier"/>
          <w:sz w:val="24"/>
        </w:rPr>
        <w:t xml:space="preserve"> erschienenen Schriften</w:t>
      </w:r>
      <w:r>
        <w:rPr>
          <w:rFonts w:ascii="Courier" w:hAnsi="Courier"/>
          <w:vanish/>
          <w:sz w:val="24"/>
        </w:rPr>
        <w:t>]s</w:t>
      </w:r>
      <w:r>
        <w:rPr>
          <w:rFonts w:ascii="Courier" w:hAnsi="Courier"/>
          <w:sz w:val="24"/>
        </w:rPr>
        <w:t xml:space="preserve"> / sog. </w:t>
      </w:r>
      <w:r>
        <w:rPr>
          <w:rFonts w:ascii="Courier" w:hAnsi="Courier"/>
          <w:vanish/>
          <w:sz w:val="24"/>
        </w:rPr>
        <w:t>s[</w:t>
      </w:r>
      <w:r>
        <w:rPr>
          <w:rFonts w:ascii="Courier" w:hAnsi="Courier"/>
          <w:sz w:val="24"/>
        </w:rPr>
        <w:t>Bonagarte-Bücher</w:t>
      </w:r>
      <w:r>
        <w:rPr>
          <w:rFonts w:ascii="Courier" w:hAnsi="Courier"/>
          <w:vanish/>
          <w:sz w:val="24"/>
        </w:rPr>
        <w:t>]s</w:t>
      </w:r>
      <w:r>
        <w:rPr>
          <w:rFonts w:ascii="Courier" w:hAnsi="Courier"/>
          <w:sz w:val="24"/>
        </w:rPr>
        <w:t xml:space="preserve"> / Katalog verbotener Schriften / </w:t>
      </w:r>
      <w:r>
        <w:rPr>
          <w:rFonts w:ascii="Courier" w:hAnsi="Courier"/>
          <w:vanish/>
          <w:sz w:val="24"/>
        </w:rPr>
        <w:t>s[</w:t>
      </w:r>
      <w:r>
        <w:rPr>
          <w:rFonts w:ascii="Courier" w:hAnsi="Courier"/>
          <w:sz w:val="24"/>
        </w:rPr>
        <w:t xml:space="preserve">Verbot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1813 - 1814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Neuerscheinungen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Zensur der </w:t>
      </w:r>
      <w:r>
        <w:rPr>
          <w:rFonts w:ascii="Courier" w:hAnsi="Courier"/>
          <w:vanish/>
          <w:sz w:val="24"/>
        </w:rPr>
        <w:t>s[2{</w:t>
      </w:r>
      <w:r>
        <w:rPr>
          <w:rFonts w:ascii="Courier" w:hAnsi="Courier"/>
          <w:sz w:val="24"/>
        </w:rPr>
        <w:t>statistische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Landkarten</w:t>
      </w:r>
      <w:r>
        <w:rPr>
          <w:rFonts w:ascii="Courier" w:hAnsi="Courier"/>
          <w:vanish/>
          <w:sz w:val="24"/>
        </w:rPr>
        <w:t>]s</w:t>
      </w:r>
      <w:r>
        <w:rPr>
          <w:rFonts w:ascii="Courier" w:hAnsi="Courier"/>
          <w:sz w:val="24"/>
        </w:rPr>
        <w:t xml:space="preserve"> 1816 / Maßregeln gegen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xml:space="preserve">, Beschränkung der </w:t>
      </w:r>
      <w:r>
        <w:rPr>
          <w:rFonts w:ascii="Courier" w:hAnsi="Courier"/>
          <w:vanish/>
          <w:sz w:val="24"/>
        </w:rPr>
        <w:t>s[</w:t>
      </w:r>
      <w:r>
        <w:rPr>
          <w:rFonts w:ascii="Courier" w:hAnsi="Courier"/>
          <w:sz w:val="24"/>
        </w:rPr>
        <w:t>Preßfreiheit</w:t>
      </w:r>
      <w:r>
        <w:rPr>
          <w:rFonts w:ascii="Courier" w:hAnsi="Courier"/>
          <w:vanish/>
          <w:sz w:val="24"/>
        </w:rPr>
        <w:t>]s</w:t>
      </w:r>
      <w:r>
        <w:rPr>
          <w:rFonts w:ascii="Courier" w:hAnsi="Courier"/>
          <w:sz w:val="24"/>
        </w:rPr>
        <w:t xml:space="preserve"> 1817 - 1823 / </w:t>
      </w:r>
      <w:r>
        <w:rPr>
          <w:rFonts w:ascii="Courier" w:hAnsi="Courier"/>
          <w:vanish/>
          <w:sz w:val="24"/>
        </w:rPr>
        <w:t>s[2{</w:t>
      </w:r>
      <w:r>
        <w:rPr>
          <w:rFonts w:ascii="Courier" w:hAnsi="Courier"/>
          <w:sz w:val="24"/>
        </w:rPr>
        <w:t>Zensur</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Dru</w:t>
      </w:r>
      <w:r>
        <w:rPr>
          <w:rFonts w:ascii="Courier" w:hAnsi="Courier"/>
          <w:sz w:val="24"/>
        </w:rPr>
        <w:t>ckschriften</w:t>
      </w:r>
      <w:r>
        <w:rPr>
          <w:rFonts w:ascii="Courier" w:hAnsi="Courier"/>
          <w:vanish/>
          <w:sz w:val="24"/>
        </w:rPr>
        <w:t>}]s</w:t>
      </w:r>
      <w:r>
        <w:rPr>
          <w:rFonts w:ascii="Courier" w:hAnsi="Courier"/>
          <w:sz w:val="24"/>
        </w:rPr>
        <w:t xml:space="preserve"> nach dem Entschluß des </w:t>
      </w:r>
      <w:r>
        <w:rPr>
          <w:rFonts w:ascii="Courier" w:hAnsi="Courier"/>
          <w:vanish/>
          <w:sz w:val="24"/>
        </w:rPr>
        <w:t>o[</w:t>
      </w:r>
      <w:r>
        <w:rPr>
          <w:rFonts w:ascii="Courier" w:hAnsi="Courier"/>
          <w:sz w:val="24"/>
        </w:rPr>
        <w:t>Deutschen Bund</w:t>
      </w:r>
      <w:r>
        <w:rPr>
          <w:rFonts w:ascii="Courier" w:hAnsi="Courier"/>
          <w:vanish/>
          <w:sz w:val="24"/>
        </w:rPr>
        <w:t>]o</w:t>
      </w:r>
      <w:r>
        <w:rPr>
          <w:rFonts w:ascii="Courier" w:hAnsi="Courier"/>
          <w:sz w:val="24"/>
        </w:rPr>
        <w:t xml:space="preserve">es 1819 / Entwurf eines </w:t>
      </w:r>
      <w:r>
        <w:rPr>
          <w:rFonts w:ascii="Courier" w:hAnsi="Courier"/>
          <w:vanish/>
          <w:sz w:val="24"/>
        </w:rPr>
        <w:t>s[</w:t>
      </w:r>
      <w:r>
        <w:rPr>
          <w:rFonts w:ascii="Courier" w:hAnsi="Courier"/>
          <w:sz w:val="24"/>
        </w:rPr>
        <w:t>Preßgesetz</w:t>
      </w:r>
      <w:r>
        <w:rPr>
          <w:rFonts w:ascii="Courier" w:hAnsi="Courier"/>
          <w:vanish/>
          <w:sz w:val="24"/>
        </w:rPr>
        <w:t>]s</w:t>
      </w:r>
      <w:r>
        <w:rPr>
          <w:rFonts w:ascii="Courier" w:hAnsi="Courier"/>
          <w:sz w:val="24"/>
        </w:rPr>
        <w:t xml:space="preserve">es / </w:t>
      </w:r>
      <w:r>
        <w:rPr>
          <w:rFonts w:ascii="Courier" w:hAnsi="Courier"/>
          <w:vanish/>
          <w:sz w:val="24"/>
        </w:rPr>
        <w:t>s[2{</w:t>
      </w:r>
      <w:r>
        <w:rPr>
          <w:rFonts w:ascii="Courier" w:hAnsi="Courier"/>
          <w:sz w:val="24"/>
        </w:rPr>
        <w:t>Konfiszierte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s[2{&lt;konfiszierte&gt;}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2a-1</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2. Bücherwesen, Aufsätze, Nachdrucke, edierte Bücher; Buchhändler; Buchdrucker; Zensoren und Zensurwesen; Handbuch für den preußischen Staat ; Zeitungen, Bulletins etc., Bücherauktionen \ a. Buchhändler- und drucker, Büchersachen; Zensur, Zensoren, Zensurreglements; Geschriebene Zeitungen, B</w:t>
      </w:r>
      <w:r>
        <w:rPr>
          <w:rFonts w:ascii="Courier" w:hAnsi="Courier"/>
          <w:sz w:val="24"/>
        </w:rPr>
        <w:t>ulletins, Editionen \ 1. Zeitungs- und Zensursachen, Zensoren...Bulletins, Korrespondenzen, Zeitschriften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w:t>
      </w:r>
      <w:r>
        <w:rPr>
          <w:rFonts w:ascii="Courier" w:hAnsi="Courier"/>
          <w:vanish/>
          <w:sz w:val="24"/>
        </w:rPr>
        <w:t>s[2{o[</w:t>
      </w:r>
      <w:r>
        <w:rPr>
          <w:rFonts w:ascii="Courier" w:hAnsi="Courier"/>
          <w:sz w:val="24"/>
        </w:rPr>
        <w:t>Bayreuth</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1{&lt;Zeitungen&gt;}]s</w:t>
      </w:r>
      <w:r>
        <w:rPr>
          <w:rFonts w:ascii="Courier" w:hAnsi="Courier"/>
          <w:sz w:val="24"/>
        </w:rPr>
        <w:t xml:space="preserve">-, </w:t>
      </w:r>
      <w:r>
        <w:rPr>
          <w:rFonts w:ascii="Courier" w:hAnsi="Courier"/>
          <w:vanish/>
          <w:sz w:val="24"/>
        </w:rPr>
        <w:t>s[2{o[</w:t>
      </w:r>
      <w:r>
        <w:rPr>
          <w:rFonts w:ascii="Courier" w:hAnsi="Courier"/>
          <w:sz w:val="24"/>
        </w:rPr>
        <w:t>Erlange</w:t>
      </w:r>
      <w:r>
        <w:rPr>
          <w:rFonts w:ascii="Courier" w:hAnsi="Courier"/>
          <w:vanish/>
          <w:sz w:val="24"/>
        </w:rPr>
        <w:t>&lt;n&gt;]o</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1{&lt;Zeitungen&gt;}]s</w:t>
      </w:r>
      <w:r>
        <w:rPr>
          <w:rFonts w:ascii="Courier" w:hAnsi="Courier"/>
          <w:sz w:val="24"/>
        </w:rPr>
        <w:t xml:space="preserve">- und </w:t>
      </w:r>
      <w:r>
        <w:rPr>
          <w:rFonts w:ascii="Courier" w:hAnsi="Courier"/>
          <w:vanish/>
          <w:sz w:val="24"/>
        </w:rPr>
        <w:t>s[2{o[</w:t>
      </w:r>
      <w:r>
        <w:rPr>
          <w:rFonts w:ascii="Courier" w:hAnsi="Courier"/>
          <w:sz w:val="24"/>
        </w:rPr>
        <w:t>Schwabach</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1{&lt;Zeitungen&gt;}]s</w:t>
      </w:r>
      <w:r>
        <w:rPr>
          <w:rFonts w:ascii="Courier" w:hAnsi="Courier"/>
          <w:sz w:val="24"/>
        </w:rPr>
        <w:t xml:space="preserve"> pp. Zeitungen (Hardenberg!)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509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&lt;sachen&gt;]s</w:t>
      </w:r>
      <w:r>
        <w:rPr>
          <w:rFonts w:ascii="Courier" w:hAnsi="Courier"/>
          <w:sz w:val="24"/>
        </w:rPr>
        <w:t xml:space="preserve">- und </w:t>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von Fulisch übernommene Privileg der Realsch</w:t>
      </w:r>
      <w:r>
        <w:rPr>
          <w:rFonts w:ascii="Courier" w:hAnsi="Courier"/>
          <w:sz w:val="24"/>
        </w:rPr>
        <w:t>ul-Anstalt</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w:t>
      </w:r>
      <w:r>
        <w:rPr>
          <w:rFonts w:ascii="Courier" w:hAnsi="Courier"/>
          <w:sz w:val="24"/>
        </w:rPr>
        <w:t>Reimar</w:t>
      </w:r>
      <w:r>
        <w:rPr>
          <w:rFonts w:ascii="Courier" w:hAnsi="Courier"/>
          <w:vanish/>
          <w:sz w:val="24"/>
        </w:rPr>
        <w:t>]p</w:t>
      </w:r>
      <w:r>
        <w:rPr>
          <w:rFonts w:ascii="Courier" w:hAnsi="Courier"/>
          <w:sz w:val="24"/>
        </w:rPr>
        <w:t xml:space="preserve"> _% Erbpächter der </w:t>
      </w:r>
      <w:r>
        <w:rPr>
          <w:rFonts w:ascii="Courier" w:hAnsi="Courier"/>
          <w:vanish/>
          <w:sz w:val="24"/>
        </w:rPr>
        <w:t>s[</w:t>
      </w:r>
      <w:r>
        <w:rPr>
          <w:rFonts w:ascii="Courier" w:hAnsi="Courier"/>
          <w:sz w:val="24"/>
        </w:rPr>
        <w:t>Realschulbuchhandlung</w:t>
      </w:r>
      <w:r>
        <w:rPr>
          <w:rFonts w:ascii="Courier" w:hAnsi="Courier"/>
          <w:vanish/>
          <w:sz w:val="24"/>
        </w:rPr>
        <w:t>]s</w:t>
      </w:r>
      <w:r>
        <w:rPr>
          <w:rFonts w:ascii="Courier" w:hAnsi="Courier"/>
          <w:sz w:val="24"/>
        </w:rPr>
        <w:t xml:space="preserve"> wegen </w:t>
      </w:r>
      <w:r>
        <w:rPr>
          <w:rFonts w:ascii="Courier" w:hAnsi="Courier"/>
          <w:vanish/>
          <w:sz w:val="24"/>
        </w:rPr>
        <w:t>s[</w:t>
      </w:r>
      <w:r>
        <w:rPr>
          <w:rFonts w:ascii="Courier" w:hAnsi="Courier"/>
          <w:sz w:val="24"/>
        </w:rPr>
        <w:t>Zeitungsprivileg</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1812</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Anstößige Stellen in den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"Geschichte und Politik"</w:t>
      </w:r>
      <w:r>
        <w:rPr>
          <w:rFonts w:ascii="Courier" w:hAnsi="Courier"/>
          <w:vanish/>
          <w:sz w:val="24"/>
        </w:rPr>
        <w:t>}]t</w:t>
      </w:r>
      <w:r>
        <w:rPr>
          <w:rFonts w:ascii="Courier" w:hAnsi="Courier"/>
          <w:sz w:val="24"/>
        </w:rPr>
        <w:t xml:space="preserve"> und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"Archiv der Zeit"</w:t>
      </w:r>
      <w:r>
        <w:rPr>
          <w:rFonts w:ascii="Courier" w:hAnsi="Courier"/>
          <w:vanish/>
          <w:sz w:val="24"/>
        </w:rPr>
        <w:t>}]t</w:t>
      </w:r>
      <w:r>
        <w:rPr>
          <w:rFonts w:ascii="Courier" w:hAnsi="Courier"/>
          <w:sz w:val="24"/>
        </w:rPr>
        <w:t xml:space="preserve"> - Grundsätze beim </w:t>
      </w:r>
      <w:r>
        <w:rPr>
          <w:rFonts w:ascii="Courier" w:hAnsi="Courier"/>
          <w:vanish/>
          <w:sz w:val="24"/>
        </w:rPr>
        <w:t>s[</w:t>
      </w:r>
      <w:r>
        <w:rPr>
          <w:rFonts w:ascii="Courier" w:hAnsi="Courier"/>
          <w:sz w:val="24"/>
        </w:rPr>
        <w:t>Zensurwesen</w:t>
      </w:r>
      <w:r>
        <w:rPr>
          <w:rFonts w:ascii="Courier" w:hAnsi="Courier"/>
          <w:vanish/>
          <w:sz w:val="24"/>
        </w:rPr>
        <w:t>]s</w:t>
      </w:r>
      <w:r>
        <w:rPr>
          <w:rFonts w:ascii="Courier" w:hAnsi="Courier"/>
          <w:sz w:val="24"/>
        </w:rPr>
        <w:t xml:space="preserve"> solcher Journale etc.</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Zensurangelegenheiten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Bücherverbot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&lt;sachen&gt;]s</w:t>
      </w:r>
      <w:r>
        <w:rPr>
          <w:rFonts w:ascii="Courier" w:hAnsi="Courier"/>
          <w:sz w:val="24"/>
        </w:rPr>
        <w:t>- u</w:t>
      </w:r>
      <w:r>
        <w:rPr>
          <w:rFonts w:ascii="Courier" w:hAnsi="Courier"/>
          <w:sz w:val="24"/>
        </w:rPr>
        <w:t xml:space="preserve">nd </w:t>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Lange</w:t>
      </w:r>
      <w:r>
        <w:rPr>
          <w:rFonts w:ascii="Courier" w:hAnsi="Courier"/>
          <w:vanish/>
          <w:sz w:val="24"/>
        </w:rPr>
        <w:t>}]p</w:t>
      </w:r>
      <w:r>
        <w:rPr>
          <w:rFonts w:ascii="Courier" w:hAnsi="Courier"/>
          <w:sz w:val="24"/>
        </w:rPr>
        <w:t xml:space="preserve"> wegen </w:t>
      </w:r>
      <w:r>
        <w:rPr>
          <w:rFonts w:ascii="Courier" w:hAnsi="Courier"/>
          <w:vanish/>
          <w:sz w:val="24"/>
        </w:rPr>
        <w:t>s[</w:t>
      </w:r>
      <w:r>
        <w:rPr>
          <w:rFonts w:ascii="Courier" w:hAnsi="Courier"/>
          <w:sz w:val="24"/>
        </w:rPr>
        <w:t>Zeitungsprivileg</w:t>
      </w:r>
      <w:r>
        <w:rPr>
          <w:rFonts w:ascii="Courier" w:hAnsi="Courier"/>
          <w:vanish/>
          <w:sz w:val="24"/>
        </w:rPr>
        <w:t>]s</w:t>
      </w:r>
      <w:r>
        <w:rPr>
          <w:rFonts w:ascii="Courier" w:hAnsi="Courier"/>
          <w:sz w:val="24"/>
        </w:rPr>
        <w:t xml:space="preserve">s für eine </w:t>
      </w:r>
      <w:r>
        <w:rPr>
          <w:rFonts w:ascii="Courier" w:hAnsi="Courier"/>
          <w:vanish/>
          <w:sz w:val="24"/>
        </w:rPr>
        <w:t>s[2{</w:t>
      </w:r>
      <w:r>
        <w:rPr>
          <w:rFonts w:ascii="Courier" w:hAnsi="Courier"/>
          <w:sz w:val="24"/>
        </w:rPr>
        <w:t>neue polit. und literar.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Anstößige Äußerungen gegen den </w:t>
      </w:r>
      <w:r>
        <w:rPr>
          <w:rFonts w:ascii="Courier" w:hAnsi="Courier"/>
          <w:vanish/>
          <w:sz w:val="24"/>
        </w:rPr>
        <w:t>o[</w:t>
      </w:r>
      <w:r>
        <w:rPr>
          <w:rFonts w:ascii="Courier" w:hAnsi="Courier"/>
          <w:sz w:val="24"/>
        </w:rPr>
        <w:t>Preuß. Staat</w:t>
      </w:r>
      <w:r>
        <w:rPr>
          <w:rFonts w:ascii="Courier" w:hAnsi="Courier"/>
          <w:vanish/>
          <w:sz w:val="24"/>
        </w:rPr>
        <w:t>]o</w:t>
      </w:r>
      <w:r>
        <w:rPr>
          <w:rFonts w:ascii="Courier" w:hAnsi="Courier"/>
          <w:sz w:val="24"/>
        </w:rPr>
        <w:t xml:space="preserve"> in fremden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und Schriften u. die deshab getroffenen Verfügungen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hiesigen </w:t>
      </w:r>
      <w:r>
        <w:rPr>
          <w:rFonts w:ascii="Courier" w:hAnsi="Courier"/>
          <w:vanish/>
          <w:sz w:val="24"/>
        </w:rPr>
        <w:t>s[</w:t>
      </w:r>
      <w:r>
        <w:rPr>
          <w:rFonts w:ascii="Courier" w:hAnsi="Courier"/>
          <w:sz w:val="24"/>
        </w:rPr>
        <w:t>Zeitung</w:t>
      </w:r>
      <w:r>
        <w:rPr>
          <w:rFonts w:ascii="Courier" w:hAnsi="Courier"/>
          <w:vanish/>
          <w:sz w:val="24"/>
        </w:rPr>
        <w:t>&lt;Zensur&gt;]s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Zeitungszensur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der </w:t>
      </w:r>
      <w:r>
        <w:rPr>
          <w:rFonts w:ascii="Courier" w:hAnsi="Courier"/>
          <w:vanish/>
          <w:sz w:val="24"/>
        </w:rPr>
        <w:t>t[</w:t>
      </w:r>
      <w:r>
        <w:rPr>
          <w:rFonts w:ascii="Courier" w:hAnsi="Courier"/>
          <w:sz w:val="24"/>
        </w:rPr>
        <w:t xml:space="preserve">Spenerschen </w:t>
      </w:r>
      <w:r>
        <w:rPr>
          <w:rFonts w:ascii="Courier" w:hAnsi="Courier"/>
          <w:vanish/>
          <w:sz w:val="24"/>
        </w:rPr>
        <w:t>&lt;Zeitung&gt;]t</w:t>
      </w:r>
      <w:r>
        <w:rPr>
          <w:rFonts w:ascii="Courier" w:hAnsi="Courier"/>
          <w:sz w:val="24"/>
        </w:rPr>
        <w:t xml:space="preserve"> und </w:t>
      </w:r>
      <w:r>
        <w:rPr>
          <w:rFonts w:ascii="Courier" w:hAnsi="Courier"/>
          <w:vanish/>
          <w:sz w:val="24"/>
        </w:rPr>
        <w:t>t[</w:t>
      </w:r>
      <w:r>
        <w:rPr>
          <w:rFonts w:ascii="Courier" w:hAnsi="Courier"/>
          <w:sz w:val="24"/>
        </w:rPr>
        <w:t>Vossischen Zeitung</w:t>
      </w:r>
      <w:r>
        <w:rPr>
          <w:rFonts w:ascii="Courier" w:hAnsi="Courier"/>
          <w:vanish/>
          <w:sz w:val="24"/>
        </w:rPr>
        <w:t>]t</w:t>
      </w:r>
      <w:r>
        <w:rPr>
          <w:rFonts w:ascii="Courier" w:hAnsi="Courier"/>
          <w:sz w:val="24"/>
        </w:rPr>
        <w:t xml:space="preserve"> nachgesuchte Preiserhöhung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den Provinzen erscheinenden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Journale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und deren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I.</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&lt;sachen&gt;]s</w:t>
      </w:r>
      <w:r>
        <w:rPr>
          <w:rFonts w:ascii="Courier" w:hAnsi="Courier"/>
          <w:sz w:val="24"/>
        </w:rPr>
        <w:t xml:space="preserve">- und </w:t>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den </w:t>
      </w:r>
      <w:r>
        <w:rPr>
          <w:rFonts w:ascii="Courier" w:hAnsi="Courier"/>
          <w:vanish/>
          <w:sz w:val="24"/>
        </w:rPr>
        <w:t>o[1{</w:t>
      </w:r>
      <w:r>
        <w:rPr>
          <w:rFonts w:ascii="Courier" w:hAnsi="Courier"/>
          <w:sz w:val="24"/>
        </w:rPr>
        <w:t>Provinzen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vanish/>
          <w:sz w:val="24"/>
        </w:rPr>
        <w:t>{&lt;preußische&gt;}]o</w:t>
      </w:r>
      <w:r>
        <w:rPr>
          <w:rFonts w:ascii="Courier" w:hAnsi="Courier"/>
          <w:sz w:val="24"/>
        </w:rPr>
        <w:t xml:space="preserve"> erscheinenden </w:t>
      </w:r>
      <w:r>
        <w:rPr>
          <w:rFonts w:ascii="Courier" w:hAnsi="Courier"/>
          <w:vanish/>
          <w:sz w:val="24"/>
        </w:rPr>
        <w:t>s[</w:t>
      </w:r>
      <w:r>
        <w:rPr>
          <w:rFonts w:ascii="Courier" w:hAnsi="Courier"/>
          <w:sz w:val="24"/>
        </w:rPr>
        <w:t>Tagesblätter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Journale</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Flugschriften</w:t>
      </w:r>
      <w:r>
        <w:rPr>
          <w:rFonts w:ascii="Courier" w:hAnsi="Courier"/>
          <w:vanish/>
          <w:sz w:val="24"/>
        </w:rPr>
        <w:t>]s</w:t>
      </w:r>
      <w:r>
        <w:rPr>
          <w:rFonts w:ascii="Courier" w:hAnsi="Courier"/>
          <w:sz w:val="24"/>
        </w:rPr>
        <w:t xml:space="preserve"> und deren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II.</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t>
      </w:r>
      <w:r>
        <w:rPr>
          <w:rFonts w:ascii="Courier" w:hAnsi="Courier"/>
          <w:vanish/>
          <w:sz w:val="24"/>
        </w:rPr>
        <w:t>&lt;sachen&gt;]s</w:t>
      </w:r>
      <w:r>
        <w:rPr>
          <w:rFonts w:ascii="Courier" w:hAnsi="Courier"/>
          <w:sz w:val="24"/>
        </w:rPr>
        <w:t xml:space="preserve">- und </w:t>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Zensur-Reglement</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w:t>
      </w:r>
      <w:r>
        <w:rPr>
          <w:rFonts w:ascii="Courier" w:hAnsi="Courier"/>
          <w:vanish/>
          <w:sz w:val="24"/>
        </w:rPr>
        <w:t>z[</w:t>
      </w:r>
      <w:r>
        <w:rPr>
          <w:rFonts w:ascii="Courier" w:hAnsi="Courier"/>
          <w:sz w:val="24"/>
        </w:rPr>
        <w:t>1812 - 1813</w:t>
      </w:r>
      <w:r>
        <w:rPr>
          <w:rFonts w:ascii="Courier" w:hAnsi="Courier"/>
          <w:vanish/>
          <w:sz w:val="24"/>
        </w:rPr>
        <w:t>]z</w:t>
      </w:r>
      <w:r>
        <w:rPr>
          <w:rFonts w:ascii="Courier" w:hAnsi="Courier"/>
          <w:sz w:val="24"/>
        </w:rPr>
        <w:t xml:space="preserve"> /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der </w:t>
      </w:r>
      <w:r>
        <w:rPr>
          <w:rFonts w:ascii="Courier" w:hAnsi="Courier"/>
          <w:vanish/>
          <w:sz w:val="24"/>
        </w:rPr>
        <w:t>t[</w:t>
      </w:r>
      <w:r>
        <w:rPr>
          <w:rFonts w:ascii="Courier" w:hAnsi="Courier"/>
          <w:sz w:val="24"/>
        </w:rPr>
        <w:t xml:space="preserve">Vossischen </w:t>
      </w:r>
      <w:r>
        <w:rPr>
          <w:rFonts w:ascii="Courier" w:hAnsi="Courier"/>
          <w:vanish/>
          <w:sz w:val="24"/>
        </w:rPr>
        <w:t>&lt;Zeitung&gt;]t</w:t>
      </w:r>
      <w:r>
        <w:rPr>
          <w:rFonts w:ascii="Courier" w:hAnsi="Courier"/>
          <w:sz w:val="24"/>
        </w:rPr>
        <w:t xml:space="preserve"> und </w:t>
      </w:r>
      <w:r>
        <w:rPr>
          <w:rFonts w:ascii="Courier" w:hAnsi="Courier"/>
          <w:vanish/>
          <w:sz w:val="24"/>
        </w:rPr>
        <w:t>t[</w:t>
      </w:r>
      <w:r>
        <w:rPr>
          <w:rFonts w:ascii="Courier" w:hAnsi="Courier"/>
          <w:sz w:val="24"/>
        </w:rPr>
        <w:t>Gaude-Spenerschen 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1815</w:t>
      </w:r>
      <w:r>
        <w:rPr>
          <w:rFonts w:ascii="Courier" w:hAnsi="Courier"/>
          <w:vanish/>
          <w:sz w:val="24"/>
        </w:rPr>
        <w:t>]z</w:t>
      </w:r>
      <w:r>
        <w:rPr>
          <w:rFonts w:ascii="Courier" w:hAnsi="Courier"/>
          <w:sz w:val="24"/>
        </w:rPr>
        <w:t xml:space="preserve"> / 5 Bde. Akten betr.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für die </w:t>
      </w:r>
      <w:r>
        <w:rPr>
          <w:rFonts w:ascii="Courier" w:hAnsi="Courier"/>
          <w:vanish/>
          <w:sz w:val="24"/>
        </w:rPr>
        <w:t>s[o[</w:t>
      </w:r>
      <w:r>
        <w:rPr>
          <w:rFonts w:ascii="Courier" w:hAnsi="Courier"/>
          <w:sz w:val="24"/>
        </w:rPr>
        <w:t>Berlin</w:t>
      </w:r>
      <w:r>
        <w:rPr>
          <w:rFonts w:ascii="Courier" w:hAnsi="Courier"/>
          <w:vanish/>
          <w:sz w:val="24"/>
        </w:rPr>
        <w:t>]o</w:t>
      </w:r>
      <w:r>
        <w:rPr>
          <w:rFonts w:ascii="Courier" w:hAnsi="Courier"/>
          <w:sz w:val="24"/>
        </w:rPr>
        <w:t>er Zeitungs</w:t>
      </w:r>
      <w:r>
        <w:rPr>
          <w:rFonts w:ascii="Courier" w:hAnsi="Courier"/>
          <w:vanish/>
          <w:sz w:val="24"/>
        </w:rPr>
        <w:t>&lt;händler&gt;]s</w:t>
      </w:r>
      <w:r>
        <w:rPr>
          <w:rFonts w:ascii="Courier" w:hAnsi="Courier"/>
          <w:sz w:val="24"/>
        </w:rPr>
        <w:t xml:space="preserve">- und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an das Geh. Archiv </w:t>
      </w:r>
      <w:r>
        <w:rPr>
          <w:rFonts w:ascii="Courier" w:hAnsi="Courier"/>
          <w:vanish/>
          <w:sz w:val="24"/>
        </w:rPr>
        <w:t>z[</w:t>
      </w:r>
      <w:r>
        <w:rPr>
          <w:rFonts w:ascii="Courier" w:hAnsi="Courier"/>
          <w:sz w:val="24"/>
        </w:rPr>
        <w:t>1818</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w:t>
      </w:r>
      <w:r>
        <w:rPr>
          <w:rFonts w:ascii="Courier" w:hAnsi="Courier"/>
          <w:sz w:val="24"/>
        </w:rPr>
        <w:t>822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2a-2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2a Buchführer, Buchhändler, Zensur \ \ 2 Bücher-Auktionen; Bücher-Auktionskommissarien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Besetzung der </w:t>
      </w:r>
      <w:r>
        <w:rPr>
          <w:rFonts w:ascii="Courier" w:hAnsi="Courier"/>
          <w:vanish/>
          <w:sz w:val="24"/>
        </w:rPr>
        <w:t>s[</w:t>
      </w:r>
      <w:r>
        <w:rPr>
          <w:rFonts w:ascii="Courier" w:hAnsi="Courier"/>
          <w:sz w:val="24"/>
        </w:rPr>
        <w:t>Bücher-Auktions-Commissarienstelle</w:t>
      </w:r>
      <w:r>
        <w:rPr>
          <w:rFonts w:ascii="Courier" w:hAnsi="Courier"/>
          <w:vanish/>
          <w:sz w:val="24"/>
        </w:rPr>
        <w:t>]s</w:t>
      </w:r>
      <w:r>
        <w:rPr>
          <w:rFonts w:ascii="Courier" w:hAnsi="Courier"/>
          <w:sz w:val="24"/>
        </w:rPr>
        <w:t xml:space="preserve"> durch </w:t>
      </w:r>
      <w:r>
        <w:rPr>
          <w:rFonts w:ascii="Courier" w:hAnsi="Courier"/>
          <w:vanish/>
          <w:sz w:val="24"/>
        </w:rPr>
        <w:t>p[</w:t>
      </w:r>
      <w:r>
        <w:rPr>
          <w:rFonts w:ascii="Courier" w:hAnsi="Courier"/>
          <w:sz w:val="24"/>
        </w:rPr>
        <w:t>Sonnin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2b</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2. Bücherwesen, Aufsätze, Nachdrucke, edierte Bücher; Buchhändler; Buchdrucker; Zensoren und Zensurwesen; Handbuch für den preußischen Staat ; Zeitungen, Bulle</w:t>
      </w:r>
      <w:r>
        <w:rPr>
          <w:rFonts w:ascii="Courier" w:hAnsi="Courier"/>
          <w:sz w:val="24"/>
        </w:rPr>
        <w:t>tins etc., Bücherauktionen \ b. Zeitungssachen, Bücher, Aufsätze, Nachdrucke, Aktenbenutzung, edierte Bücher, Buchhandlungsgesellpf., Privilegien und Verbote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w:t>
      </w:r>
      <w:r>
        <w:rPr>
          <w:rFonts w:ascii="Courier" w:hAnsi="Courier"/>
          <w:sz w:val="24"/>
        </w:rPr>
        <w:t>Pauli</w:t>
      </w:r>
      <w:r>
        <w:rPr>
          <w:rFonts w:ascii="Courier" w:hAnsi="Courier"/>
          <w:vanish/>
          <w:sz w:val="24"/>
        </w:rPr>
        <w:t>]p</w:t>
      </w:r>
      <w:r>
        <w:rPr>
          <w:rFonts w:ascii="Courier" w:hAnsi="Courier"/>
          <w:sz w:val="24"/>
        </w:rPr>
        <w:t>s "</w:t>
      </w:r>
      <w:r>
        <w:rPr>
          <w:rFonts w:ascii="Courier" w:hAnsi="Courier"/>
          <w:vanish/>
          <w:sz w:val="24"/>
        </w:rPr>
        <w:t>t[</w:t>
      </w:r>
      <w:r>
        <w:rPr>
          <w:rFonts w:ascii="Courier" w:hAnsi="Courier"/>
          <w:sz w:val="24"/>
        </w:rPr>
        <w:t>Wirtschaftliches Lesebuch für die Landjugend</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1778 - 1800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Nachdrucke</w:t>
      </w:r>
      <w:r>
        <w:rPr>
          <w:rFonts w:ascii="Courier" w:hAnsi="Courier"/>
          <w:vanish/>
          <w:sz w:val="24"/>
        </w:rPr>
        <w:t>]s</w:t>
      </w:r>
      <w:r>
        <w:rPr>
          <w:rFonts w:ascii="Courier" w:hAnsi="Courier"/>
          <w:sz w:val="24"/>
        </w:rPr>
        <w:t>, Aktenbenutzung für 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1792 - 1800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Aufsätze, </w:t>
      </w:r>
      <w:r>
        <w:rPr>
          <w:rFonts w:ascii="Courier" w:hAnsi="Courier"/>
          <w:vanish/>
          <w:sz w:val="24"/>
        </w:rPr>
        <w:t>s[</w:t>
      </w:r>
      <w:r>
        <w:rPr>
          <w:rFonts w:ascii="Courier" w:hAnsi="Courier"/>
          <w:sz w:val="24"/>
        </w:rPr>
        <w:t>Nachdrucke</w:t>
      </w:r>
      <w:r>
        <w:rPr>
          <w:rFonts w:ascii="Courier" w:hAnsi="Courier"/>
          <w:vanish/>
          <w:sz w:val="24"/>
        </w:rPr>
        <w:t>]s</w:t>
      </w:r>
      <w:r>
        <w:rPr>
          <w:rFonts w:ascii="Courier" w:hAnsi="Courier"/>
          <w:sz w:val="24"/>
        </w:rPr>
        <w:t>, Aktenbenutzung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w:t>
      </w:r>
      <w:r>
        <w:rPr>
          <w:rFonts w:ascii="Courier" w:hAnsi="Courier"/>
          <w:sz w:val="24"/>
        </w:rPr>
        <w:t>uch, Bd. 1, S. 526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und Erneuerung von </w:t>
      </w:r>
      <w:r>
        <w:rPr>
          <w:rFonts w:ascii="Courier" w:hAnsi="Courier"/>
          <w:vanish/>
          <w:sz w:val="24"/>
        </w:rPr>
        <w:t>s[</w:t>
      </w:r>
      <w:r>
        <w:rPr>
          <w:rFonts w:ascii="Courier" w:hAnsi="Courier"/>
          <w:sz w:val="24"/>
        </w:rPr>
        <w:t>Privileg</w:t>
      </w:r>
      <w:r>
        <w:rPr>
          <w:rFonts w:ascii="Courier" w:hAnsi="Courier"/>
          <w:vanish/>
          <w:sz w:val="24"/>
        </w:rPr>
        <w:t>]s</w:t>
      </w:r>
      <w:r>
        <w:rPr>
          <w:rFonts w:ascii="Courier" w:hAnsi="Courier"/>
          <w:sz w:val="24"/>
        </w:rPr>
        <w:t xml:space="preserve">ien zum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geistliche</w:t>
      </w:r>
      <w:r>
        <w:rPr>
          <w:rFonts w:ascii="Courier" w:hAnsi="Courier"/>
          <w:vanish/>
          <w:sz w:val="24"/>
        </w:rPr>
        <w:t>}</w:t>
      </w:r>
      <w:r>
        <w:rPr>
          <w:rFonts w:ascii="Courier" w:hAnsi="Courier"/>
          <w:sz w:val="24"/>
        </w:rPr>
        <w:t xml:space="preserve"> </w:t>
      </w:r>
      <w:r>
        <w:rPr>
          <w:rFonts w:ascii="Courier" w:hAnsi="Courier"/>
          <w:vanish/>
          <w:sz w:val="24"/>
        </w:rPr>
        <w:t>1{&lt;Bücher&gt;}]s</w:t>
      </w:r>
      <w:r>
        <w:rPr>
          <w:rFonts w:ascii="Courier" w:hAnsi="Courier"/>
          <w:sz w:val="24"/>
        </w:rPr>
        <w:t xml:space="preserve">r und </w:t>
      </w:r>
      <w:r>
        <w:rPr>
          <w:rFonts w:ascii="Courier" w:hAnsi="Courier"/>
          <w:vanish/>
          <w:sz w:val="24"/>
        </w:rPr>
        <w:t>s[</w:t>
      </w:r>
      <w:r>
        <w:rPr>
          <w:rFonts w:ascii="Courier" w:hAnsi="Courier"/>
          <w:sz w:val="24"/>
        </w:rPr>
        <w:t>Schulbücher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1768 - 1806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Dedizierte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 a. </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Vorgelegte und dedizierte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1806 - 1812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Bücherdruck</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vorgelegte und dedizierte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Plan und Herausgab</w:t>
      </w:r>
      <w:r>
        <w:rPr>
          <w:rFonts w:ascii="Courier" w:hAnsi="Courier"/>
          <w:sz w:val="24"/>
        </w:rPr>
        <w:t xml:space="preserve">e des </w:t>
      </w:r>
      <w:r>
        <w:rPr>
          <w:rFonts w:ascii="Courier" w:hAnsi="Courier"/>
          <w:vanish/>
          <w:sz w:val="24"/>
        </w:rPr>
        <w:t>t[</w:t>
      </w:r>
      <w:r>
        <w:rPr>
          <w:rFonts w:ascii="Courier" w:hAnsi="Courier"/>
          <w:sz w:val="24"/>
        </w:rPr>
        <w:t>Handbuchs über den Prß. Staat und Hof</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1773 - 1805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34 - 41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Edition, Ankündigung und Verteilung des </w:t>
      </w:r>
      <w:r>
        <w:rPr>
          <w:rFonts w:ascii="Courier" w:hAnsi="Courier"/>
          <w:vanish/>
          <w:sz w:val="24"/>
        </w:rPr>
        <w:t>t[</w:t>
      </w:r>
      <w:r>
        <w:rPr>
          <w:rFonts w:ascii="Courier" w:hAnsi="Courier"/>
          <w:sz w:val="24"/>
        </w:rPr>
        <w:t>Handbuch</w:t>
      </w:r>
      <w:r>
        <w:rPr>
          <w:rFonts w:ascii="Courier" w:hAnsi="Courier"/>
          <w:vanish/>
          <w:sz w:val="24"/>
        </w:rPr>
        <w:t xml:space="preserve"> &lt;über den Prß. Staat und Hof&gt;]t</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1793 - 1801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Geistl. Departement zum </w:t>
      </w:r>
      <w:r>
        <w:rPr>
          <w:rFonts w:ascii="Courier" w:hAnsi="Courier"/>
          <w:vanish/>
          <w:sz w:val="24"/>
        </w:rPr>
        <w:t>t[</w:t>
      </w:r>
      <w:r>
        <w:rPr>
          <w:rFonts w:ascii="Courier" w:hAnsi="Courier"/>
          <w:sz w:val="24"/>
        </w:rPr>
        <w:t>Staatshandbuch</w:t>
      </w:r>
      <w:r>
        <w:rPr>
          <w:rFonts w:ascii="Courier" w:hAnsi="Courier"/>
          <w:vanish/>
          <w:sz w:val="24"/>
        </w:rPr>
        <w:t>]t</w:t>
      </w:r>
      <w:r>
        <w:rPr>
          <w:rFonts w:ascii="Courier" w:hAnsi="Courier"/>
          <w:sz w:val="24"/>
        </w:rPr>
        <w:t xml:space="preserve"> gelieferten Beiträge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Nachrichten für das </w:t>
      </w:r>
      <w:r>
        <w:rPr>
          <w:rFonts w:ascii="Courier" w:hAnsi="Courier"/>
          <w:vanish/>
          <w:sz w:val="24"/>
        </w:rPr>
        <w:t>t[</w:t>
      </w:r>
      <w:r>
        <w:rPr>
          <w:rFonts w:ascii="Courier" w:hAnsi="Courier"/>
          <w:sz w:val="24"/>
        </w:rPr>
        <w:t>Staatshandbuch</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44 - 49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529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Edition des </w:t>
      </w:r>
      <w:r>
        <w:rPr>
          <w:rFonts w:ascii="Courier" w:hAnsi="Courier"/>
          <w:vanish/>
          <w:sz w:val="24"/>
        </w:rPr>
        <w:t>t[</w:t>
      </w:r>
      <w:r>
        <w:rPr>
          <w:rFonts w:ascii="Courier" w:hAnsi="Courier"/>
          <w:sz w:val="24"/>
        </w:rPr>
        <w:t>Staatshandbuch</w:t>
      </w:r>
      <w:r>
        <w:rPr>
          <w:rFonts w:ascii="Courier" w:hAnsi="Courier"/>
          <w:vanish/>
          <w:sz w:val="24"/>
        </w:rPr>
        <w:t>]t</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1803 - 1807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3a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3. Buchdrucker, Privilegien, Verbote, Nachdrucke, Akzisen, Zensur, Druckerangelegenheiten \ a. Hofbuchdrucker, Hofbuchdruckereien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538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Hofbuchdruckereisachen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1705 - 1835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4. Hof- und Bibliotheksbuchbinder</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542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Lehmann</w:t>
      </w:r>
      <w:r>
        <w:rPr>
          <w:rFonts w:ascii="Courier" w:hAnsi="Courier"/>
          <w:vanish/>
          <w:sz w:val="24"/>
        </w:rPr>
        <w:t>}]p</w:t>
      </w:r>
      <w:r>
        <w:rPr>
          <w:rFonts w:ascii="Courier" w:hAnsi="Courier"/>
          <w:sz w:val="24"/>
        </w:rPr>
        <w:t xml:space="preserve"> behält die Arbeiten beim Geh. Archiv und in den Geh. Kanzleien etc. </w:t>
      </w:r>
      <w:r>
        <w:rPr>
          <w:rFonts w:ascii="Courier" w:hAnsi="Courier"/>
          <w:vanish/>
          <w:sz w:val="24"/>
        </w:rPr>
        <w:t>p[7{</w:t>
      </w:r>
      <w:r>
        <w:rPr>
          <w:rFonts w:ascii="Courier" w:hAnsi="Courier"/>
          <w:sz w:val="24"/>
        </w:rPr>
        <w:t xml:space="preserve">Gehilfe </w:t>
      </w:r>
      <w:r>
        <w:rPr>
          <w:rFonts w:ascii="Courier" w:hAnsi="Courier"/>
          <w:vanish/>
          <w:sz w:val="24"/>
        </w:rPr>
        <w:t>&lt;des Buchbinders Lehmann&gt;}</w:t>
      </w:r>
      <w:r>
        <w:rPr>
          <w:rFonts w:ascii="Courier" w:hAnsi="Courier"/>
          <w:sz w:val="24"/>
        </w:rPr>
        <w:t xml:space="preserve">: </w:t>
      </w:r>
      <w:r>
        <w:rPr>
          <w:rFonts w:ascii="Courier" w:hAnsi="Courier"/>
          <w:vanish/>
          <w:sz w:val="24"/>
        </w:rPr>
        <w:t>2{</w:t>
      </w:r>
      <w:r>
        <w:rPr>
          <w:rFonts w:ascii="Courier" w:hAnsi="Courier"/>
          <w:sz w:val="24"/>
        </w:rPr>
        <w:t>G. H</w:t>
      </w:r>
      <w:r>
        <w:rPr>
          <w:rFonts w:ascii="Courier" w:hAnsi="Courier"/>
          <w:sz w:val="24"/>
        </w:rPr>
        <w: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Stöcker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542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Bestallung der </w:t>
      </w:r>
      <w:r>
        <w:rPr>
          <w:rFonts w:ascii="Courier" w:hAnsi="Courier"/>
          <w:vanish/>
          <w:sz w:val="24"/>
        </w:rPr>
        <w:t>s[</w:t>
      </w:r>
      <w:r>
        <w:rPr>
          <w:rFonts w:ascii="Courier" w:hAnsi="Courier"/>
          <w:sz w:val="24"/>
        </w:rPr>
        <w:t>Hofbuchbinder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1650 - 1804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 5</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F. Bestallungssachen \ 5. Biliothekare, Bibl. und Büchersachen, Kgl. Hofbibl....</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Findbuch, Bd. 1, S. 546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Bibliotheksangelegenheiten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1808 - 1817</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49 (M)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Rep. 49, Fiskalia (M)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1530 - 1850</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Das Findbuch ist ein Sammelverzeichnis, das mehrere Repertorien umfaßt. Es ist in einem sehr schlechten, kaum lesbaren Zustand</w:t>
      </w:r>
      <w:r>
        <w:rPr>
          <w:rFonts w:ascii="Courier" w:hAnsi="Courier"/>
          <w:sz w:val="24"/>
        </w:rPr>
        <w:t xml:space="preserve"> und offenbar auch unvollständig. Der Buchstabe Q ist dort nicht belegt. Es gibt ein Spezialverzeichnis zu Lit. Q. Die Findhilfsmittel werden neu erstellt.</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Lit. Q.</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Lit. Q. Konfiszierte Bücher</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Die Aktengruppe Rep. 49, Lit. Q umfaßt 68 Akteneinheiten aus dem Zeitraum von 1700 - 1807. Die Akten betreffen vor allem die Beschlagnahme politischer und historischer Zeitschriften und bilden eine Ergänzung zur Aktengruppe F 2a, Zensursachen, des Bestandes Rep. 9 Allgemeine Verwaltung.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70</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Spez</w:t>
      </w:r>
      <w:r>
        <w:rPr>
          <w:rFonts w:ascii="Courier" w:hAnsi="Courier"/>
          <w:sz w:val="24"/>
        </w:rPr>
        <w:t>ialverzeichnis, S. 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Ablieferung </w:t>
      </w:r>
      <w:r>
        <w:rPr>
          <w:rFonts w:ascii="Courier" w:hAnsi="Courier"/>
          <w:vanish/>
          <w:sz w:val="24"/>
        </w:rPr>
        <w:t>s[2{</w:t>
      </w:r>
      <w:r>
        <w:rPr>
          <w:rFonts w:ascii="Courier" w:hAnsi="Courier"/>
          <w:sz w:val="24"/>
        </w:rPr>
        <w:t>beschlagnahmte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an das Archiv</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11. 1807</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74 (M)</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Staatskanzleramt</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Rep. 74, Staatskanzleramt (M)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1810 - 1823</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Findbücher, 15 Bände sind nach Buchstaben gegliedert. In diesem Bestand gibt es auch Akten zu Bibliotheksangelegenheiten, bes. in Abt. L X auch Akten zum Ankauf bzw. Übernahme von Privat- und Klosterbibliotheken.</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K XX</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Handel und Gewerbe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das </w:t>
      </w:r>
      <w:r>
        <w:rPr>
          <w:rFonts w:ascii="Courier" w:hAnsi="Courier"/>
          <w:vanish/>
          <w:sz w:val="24"/>
        </w:rPr>
        <w:t>s[</w:t>
      </w:r>
      <w:r>
        <w:rPr>
          <w:rFonts w:ascii="Courier" w:hAnsi="Courier"/>
          <w:sz w:val="24"/>
        </w:rPr>
        <w:t>Kale</w:t>
      </w:r>
      <w:r>
        <w:rPr>
          <w:rFonts w:ascii="Courier" w:hAnsi="Courier"/>
          <w:sz w:val="24"/>
        </w:rPr>
        <w:t>nderwesen</w:t>
      </w:r>
      <w:r>
        <w:rPr>
          <w:rFonts w:ascii="Courier" w:hAnsi="Courier"/>
          <w:vanish/>
          <w:sz w:val="24"/>
        </w:rPr>
        <w:t>]s</w:t>
      </w:r>
      <w:r>
        <w:rPr>
          <w:rFonts w:ascii="Courier" w:hAnsi="Courier"/>
          <w:sz w:val="24"/>
        </w:rPr>
        <w:t xml:space="preserve"> überhaupt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H XVII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H Generalia und Staatskanzleramt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Reklamierung der </w:t>
      </w:r>
      <w:r>
        <w:rPr>
          <w:rFonts w:ascii="Courier" w:hAnsi="Courier"/>
          <w:vanish/>
          <w:sz w:val="24"/>
        </w:rPr>
        <w:t>s[2{p[</w:t>
      </w:r>
      <w:r>
        <w:rPr>
          <w:rFonts w:ascii="Courier" w:hAnsi="Courier"/>
          <w:sz w:val="24"/>
        </w:rPr>
        <w:t>Corvey</w:t>
      </w:r>
      <w:r>
        <w:rPr>
          <w:rFonts w:ascii="Courier" w:hAnsi="Courier"/>
          <w:vanish/>
          <w:sz w:val="24"/>
        </w:rPr>
        <w:t>]p</w:t>
      </w:r>
      <w:r>
        <w:rPr>
          <w:rFonts w:ascii="Courier" w:hAnsi="Courier"/>
          <w:sz w:val="24"/>
        </w:rPr>
        <w: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von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Marburg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im </w:t>
      </w:r>
      <w:r>
        <w:rPr>
          <w:rFonts w:ascii="Courier" w:hAnsi="Courier"/>
          <w:vanish/>
          <w:sz w:val="24"/>
        </w:rPr>
        <w:t>k[1{</w:t>
      </w:r>
      <w:r>
        <w:rPr>
          <w:rFonts w:ascii="Courier" w:hAnsi="Courier"/>
          <w:sz w:val="24"/>
        </w:rPr>
        <w:t>Museum</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Darmstadt</w:t>
      </w:r>
      <w:r>
        <w:rPr>
          <w:rFonts w:ascii="Courier" w:hAnsi="Courier"/>
          <w:vanish/>
          <w:sz w:val="24"/>
        </w:rPr>
        <w:t>]o}]k</w:t>
      </w:r>
      <w:r>
        <w:rPr>
          <w:rFonts w:ascii="Courier" w:hAnsi="Courier"/>
          <w:sz w:val="24"/>
        </w:rPr>
        <w:t xml:space="preserve"> befindliche </w:t>
      </w:r>
      <w:r>
        <w:rPr>
          <w:rFonts w:ascii="Courier" w:hAnsi="Courier"/>
          <w:vanish/>
          <w:sz w:val="24"/>
        </w:rPr>
        <w:t>k[2{o[</w:t>
      </w:r>
      <w:r>
        <w:rPr>
          <w:rFonts w:ascii="Courier" w:hAnsi="Courier"/>
          <w:sz w:val="24"/>
        </w:rPr>
        <w:t>Köln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Dombibliothek</w:t>
      </w:r>
      <w:r>
        <w:rPr>
          <w:rFonts w:ascii="Courier" w:hAnsi="Courier"/>
          <w:vanish/>
          <w:sz w:val="24"/>
        </w:rPr>
        <w:t>}]k</w:t>
      </w:r>
      <w:r>
        <w:rPr>
          <w:rFonts w:ascii="Courier" w:hAnsi="Courier"/>
          <w:sz w:val="24"/>
        </w:rPr>
        <w:t xml:space="preserve"> und das </w:t>
      </w:r>
      <w:r>
        <w:rPr>
          <w:rFonts w:ascii="Courier" w:hAnsi="Courier"/>
          <w:vanish/>
          <w:sz w:val="24"/>
        </w:rPr>
        <w:t>k[1{o[</w:t>
      </w:r>
      <w:r>
        <w:rPr>
          <w:rFonts w:ascii="Courier" w:hAnsi="Courier"/>
          <w:sz w:val="24"/>
        </w:rPr>
        <w:t>Nassau</w:t>
      </w:r>
      <w:r>
        <w:rPr>
          <w:rFonts w:ascii="Courier" w:hAnsi="Courier"/>
          <w:vanish/>
          <w:sz w:val="24"/>
        </w:rPr>
        <w:t>]o</w:t>
      </w:r>
      <w:r>
        <w:rPr>
          <w:rFonts w:ascii="Courier" w:hAnsi="Courier"/>
          <w:sz w:val="24"/>
        </w:rPr>
        <w:t>ische Archiv</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Dillenburg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Ausarbeitung von </w:t>
      </w:r>
      <w:r>
        <w:rPr>
          <w:rFonts w:ascii="Courier" w:hAnsi="Courier"/>
          <w:vanish/>
          <w:sz w:val="24"/>
        </w:rPr>
        <w:t>s[1{</w:t>
      </w:r>
      <w:r>
        <w:rPr>
          <w:rFonts w:ascii="Courier" w:hAnsi="Courier"/>
          <w:sz w:val="24"/>
        </w:rPr>
        <w:t>Jahrbücher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von Städten</w:t>
      </w:r>
      <w:r>
        <w:rPr>
          <w:rFonts w:ascii="Courier" w:hAnsi="Courier"/>
          <w:vanish/>
          <w:sz w:val="24"/>
        </w:rPr>
        <w:t>}]s</w:t>
      </w:r>
      <w:r>
        <w:rPr>
          <w:rFonts w:ascii="Courier" w:hAnsi="Courier"/>
          <w:sz w:val="24"/>
        </w:rPr>
        <w:t xml:space="preserve"> und ihre</w:t>
      </w:r>
      <w:r>
        <w:rPr>
          <w:rFonts w:ascii="Courier" w:hAnsi="Courier"/>
          <w:sz w:val="24"/>
        </w:rPr>
        <w:t xml:space="preserve"> Aufbewahrung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L IX</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 Kultus und öffentlicher Unterricht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k[1{</w:t>
      </w:r>
      <w:r>
        <w:rPr>
          <w:rFonts w:ascii="Courier" w:hAnsi="Courier"/>
          <w:sz w:val="24"/>
        </w:rPr>
        <w:t>akademische Kunst- und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Verhältnisse der </w:t>
      </w:r>
      <w:r>
        <w:rPr>
          <w:rFonts w:ascii="Courier" w:hAnsi="Courier"/>
          <w:vanish/>
          <w:sz w:val="24"/>
        </w:rPr>
        <w:t>k[1{p[</w:t>
      </w:r>
      <w:r>
        <w:rPr>
          <w:rFonts w:ascii="Courier" w:hAnsi="Courier"/>
          <w:sz w:val="24"/>
        </w:rPr>
        <w:t>Pauli</w:t>
      </w:r>
      <w:r>
        <w:rPr>
          <w:rFonts w:ascii="Courier" w:hAnsi="Courier"/>
          <w:vanish/>
          <w:sz w:val="24"/>
        </w:rPr>
        <w:t>]p</w:t>
      </w:r>
      <w:r>
        <w:rPr>
          <w:rFonts w:ascii="Courier" w:hAnsi="Courier"/>
          <w:sz w:val="24"/>
        </w:rPr>
        <w:t>schen Buchhandlung</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L X</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 Kultus und öffentlicher Unterricht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Bestimmungen über die Ablieferung von drei </w:t>
      </w:r>
      <w:r>
        <w:rPr>
          <w:rFonts w:ascii="Courier" w:hAnsi="Courier"/>
          <w:vanish/>
          <w:sz w:val="24"/>
        </w:rPr>
        <w:t>s[</w:t>
      </w:r>
      <w:r>
        <w:rPr>
          <w:rFonts w:ascii="Courier" w:hAnsi="Courier"/>
          <w:sz w:val="24"/>
        </w:rPr>
        <w:t>Freiexemplar</w:t>
      </w:r>
      <w:r>
        <w:rPr>
          <w:rFonts w:ascii="Courier" w:hAnsi="Courier"/>
          <w:vanish/>
          <w:sz w:val="24"/>
        </w:rPr>
        <w:t>]s</w:t>
      </w:r>
      <w:r>
        <w:rPr>
          <w:rFonts w:ascii="Courier" w:hAnsi="Courier"/>
          <w:sz w:val="24"/>
        </w:rPr>
        <w:t xml:space="preserve">en an die </w:t>
      </w:r>
      <w:r>
        <w:rPr>
          <w:rFonts w:ascii="Courier" w:hAnsi="Courier"/>
          <w:vanish/>
          <w:sz w:val="24"/>
        </w:rPr>
        <w:t>s[2{</w:t>
      </w:r>
      <w:r>
        <w:rPr>
          <w:rFonts w:ascii="Courier" w:hAnsi="Courier"/>
          <w:sz w:val="24"/>
        </w:rPr>
        <w:t>königliche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Bibliotheken</w:t>
      </w:r>
      <w:r>
        <w:rPr>
          <w:rFonts w:ascii="Courier" w:hAnsi="Courier"/>
          <w:vanish/>
          <w:sz w:val="24"/>
        </w:rPr>
        <w:t>}]s</w:t>
      </w:r>
      <w:r>
        <w:rPr>
          <w:rFonts w:ascii="Courier" w:hAnsi="Courier"/>
          <w:sz w:val="24"/>
        </w:rPr>
        <w:t xml:space="preserve"> von allen in den kön</w:t>
      </w:r>
      <w:r>
        <w:rPr>
          <w:rFonts w:ascii="Courier" w:hAnsi="Courier"/>
          <w:sz w:val="24"/>
        </w:rPr>
        <w:t>iglichen Staaten gedruckten Schriften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75 A (M)</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Preußische Gesandtschaft am Bundestag</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75 A, Preußische Gesandtschaft am Bundestag</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1816 - 1866</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Innere 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534 - 535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Polizeiliche Verhältnisse und </w:t>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Frankfurt a. M.</w:t>
      </w:r>
      <w:r>
        <w:rPr>
          <w:rFonts w:ascii="Courier" w:hAnsi="Courier"/>
          <w:vanish/>
          <w:sz w:val="24"/>
        </w:rPr>
        <w:t>]o]s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05.1851 - 12.1855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Demagogische Umtriebe: Das </w:t>
      </w:r>
      <w:r>
        <w:rPr>
          <w:rFonts w:ascii="Courier" w:hAnsi="Courier"/>
          <w:vanish/>
          <w:sz w:val="24"/>
        </w:rPr>
        <w:t>t[2{</w:t>
      </w:r>
      <w:r>
        <w:rPr>
          <w:rFonts w:ascii="Courier" w:hAnsi="Courier"/>
          <w:sz w:val="24"/>
        </w:rPr>
        <w:t>Manuskript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"Meister Floh"</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01.1822 - 03.1822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r>
        <w:rPr>
          <w:rFonts w:ascii="Courier" w:hAnsi="Courier"/>
          <w:sz w:val="24"/>
        </w:rPr>
        <w:t>89 - 591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Abstellung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02.1819 - 12.1837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Denkschrift</w:t>
      </w:r>
      <w:r>
        <w:rPr>
          <w:rFonts w:ascii="Courier" w:hAnsi="Courier"/>
          <w:vanish/>
          <w:sz w:val="24"/>
        </w:rPr>
        <w:t>]s</w:t>
      </w:r>
      <w:r>
        <w:rPr>
          <w:rFonts w:ascii="Courier" w:hAnsi="Courier"/>
          <w:sz w:val="24"/>
        </w:rPr>
        <w:t xml:space="preserve">en über die Verhinderung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 adhib. zu Bd. 3: Abstellung des Büchernachdrucks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593 - 595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Aufstellung gleichförmiger Grundsätze gegen den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Bd. 4 - 6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01.1838 - 01.1848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Unterhandlungen zu einer Übereinkunft mit der </w:t>
      </w:r>
      <w:r>
        <w:rPr>
          <w:rFonts w:ascii="Courier" w:hAnsi="Courier"/>
          <w:vanish/>
          <w:sz w:val="24"/>
        </w:rPr>
        <w:t>o[2{</w:t>
      </w:r>
      <w:r>
        <w:rPr>
          <w:rFonts w:ascii="Courier" w:hAnsi="Courier"/>
          <w:sz w:val="24"/>
        </w:rPr>
        <w:t>Freien Stadt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Frankfurt</w:t>
      </w:r>
      <w:r>
        <w:rPr>
          <w:rFonts w:ascii="Courier" w:hAnsi="Courier"/>
          <w:vanish/>
          <w:sz w:val="24"/>
        </w:rPr>
        <w:t>}]o</w:t>
      </w:r>
      <w:r>
        <w:rPr>
          <w:rFonts w:ascii="Courier" w:hAnsi="Courier"/>
          <w:sz w:val="24"/>
        </w:rPr>
        <w:t xml:space="preserve"> zur Unterdrückung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w:t>
      </w:r>
      <w:r>
        <w:rPr>
          <w:rFonts w:ascii="Courier" w:hAnsi="Courier"/>
          <w:sz w:val="24"/>
        </w:rPr>
        <w:t>826 - 03.1836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Beabsichtigter Abschluß einer Übereinkunft zwischen dem </w:t>
      </w:r>
      <w:r>
        <w:rPr>
          <w:rFonts w:ascii="Courier" w:hAnsi="Courier"/>
          <w:vanish/>
          <w:sz w:val="24"/>
        </w:rPr>
        <w:t>k[o[</w:t>
      </w:r>
      <w:r>
        <w:rPr>
          <w:rFonts w:ascii="Courier" w:hAnsi="Courier"/>
          <w:sz w:val="24"/>
        </w:rPr>
        <w:t>Deutschen Bund</w:t>
      </w:r>
      <w:r>
        <w:rPr>
          <w:rFonts w:ascii="Courier" w:hAnsi="Courier"/>
          <w:vanish/>
          <w:sz w:val="24"/>
        </w:rPr>
        <w:t>]o]k</w:t>
      </w:r>
      <w:r>
        <w:rPr>
          <w:rFonts w:ascii="Courier" w:hAnsi="Courier"/>
          <w:sz w:val="24"/>
        </w:rPr>
        <w:t xml:space="preserve"> und </w:t>
      </w:r>
      <w:r>
        <w:rPr>
          <w:rFonts w:ascii="Courier" w:hAnsi="Courier"/>
          <w:vanish/>
          <w:sz w:val="24"/>
        </w:rPr>
        <w:t>o[</w:t>
      </w:r>
      <w:r>
        <w:rPr>
          <w:rFonts w:ascii="Courier" w:hAnsi="Courier"/>
          <w:sz w:val="24"/>
        </w:rPr>
        <w:t>Frankreich</w:t>
      </w:r>
      <w:r>
        <w:rPr>
          <w:rFonts w:ascii="Courier" w:hAnsi="Courier"/>
          <w:vanish/>
          <w:sz w:val="24"/>
        </w:rPr>
        <w:t>]o</w:t>
      </w:r>
      <w:r>
        <w:rPr>
          <w:rFonts w:ascii="Courier" w:hAnsi="Courier"/>
          <w:sz w:val="24"/>
        </w:rPr>
        <w:t xml:space="preserve"> zur Unterdrückung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12.1852 - 02.1858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598 - 599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Authentische Interpretation des </w:t>
      </w:r>
      <w:r>
        <w:rPr>
          <w:rFonts w:ascii="Courier" w:hAnsi="Courier"/>
          <w:vanish/>
          <w:sz w:val="24"/>
        </w:rPr>
        <w:t>s[</w:t>
      </w:r>
      <w:r>
        <w:rPr>
          <w:rFonts w:ascii="Courier" w:hAnsi="Courier"/>
          <w:sz w:val="24"/>
        </w:rPr>
        <w:t xml:space="preserve">Bundesbeschlusses vom </w:t>
      </w:r>
      <w:r>
        <w:rPr>
          <w:rFonts w:ascii="Courier" w:hAnsi="Courier"/>
          <w:vanish/>
          <w:sz w:val="24"/>
        </w:rPr>
        <w:t>z[</w:t>
      </w:r>
      <w:r>
        <w:rPr>
          <w:rFonts w:ascii="Courier" w:hAnsi="Courier"/>
          <w:sz w:val="24"/>
        </w:rPr>
        <w:t>19.6.1845</w:t>
      </w:r>
      <w:r>
        <w:rPr>
          <w:rFonts w:ascii="Courier" w:hAnsi="Courier"/>
          <w:vanish/>
          <w:sz w:val="24"/>
        </w:rPr>
        <w:t>]z</w:t>
      </w:r>
      <w:r>
        <w:rPr>
          <w:rFonts w:ascii="Courier" w:hAnsi="Courier"/>
          <w:sz w:val="24"/>
        </w:rPr>
        <w:t xml:space="preserve"> zum Schutz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08.1853 - 04.1866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Herrn </w:t>
      </w:r>
      <w:r>
        <w:rPr>
          <w:rFonts w:ascii="Courier" w:hAnsi="Courier"/>
          <w:vanish/>
          <w:sz w:val="24"/>
        </w:rPr>
        <w:t>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Goethe</w:t>
      </w:r>
      <w:r>
        <w:rPr>
          <w:rFonts w:ascii="Courier" w:hAnsi="Courier"/>
          <w:vanish/>
          <w:sz w:val="24"/>
        </w:rPr>
        <w:t>}]p</w:t>
      </w:r>
      <w:r>
        <w:rPr>
          <w:rFonts w:ascii="Courier" w:hAnsi="Courier"/>
          <w:sz w:val="24"/>
        </w:rPr>
        <w:t xml:space="preserve"> um Sicherstellung der neuen in 40 Bänden erscheinenden Ausgabe seiner Werke gegen de</w:t>
      </w:r>
      <w:r>
        <w:rPr>
          <w:rFonts w:ascii="Courier" w:hAnsi="Courier"/>
          <w:sz w:val="24"/>
        </w:rPr>
        <w:t xml:space="preserve">n </w:t>
      </w:r>
      <w:r>
        <w:rPr>
          <w:rFonts w:ascii="Courier" w:hAnsi="Courier"/>
          <w:vanish/>
          <w:sz w:val="24"/>
        </w:rPr>
        <w:t>s[</w:t>
      </w:r>
      <w:r>
        <w:rPr>
          <w:rFonts w:ascii="Courier" w:hAnsi="Courier"/>
          <w:sz w:val="24"/>
        </w:rPr>
        <w:t>Nachdruck</w:t>
      </w:r>
      <w:r>
        <w:rPr>
          <w:rFonts w:ascii="Courier" w:hAnsi="Courier"/>
          <w:vanish/>
          <w:sz w:val="24"/>
        </w:rPr>
        <w:t>]s</w:t>
      </w:r>
      <w:r>
        <w:rPr>
          <w:rFonts w:ascii="Courier" w:hAnsi="Courier"/>
          <w:sz w:val="24"/>
        </w:rPr>
        <w:t xml:space="preserve"> in allen </w:t>
      </w:r>
      <w:r>
        <w:rPr>
          <w:rFonts w:ascii="Courier" w:hAnsi="Courier"/>
          <w:vanish/>
          <w:sz w:val="24"/>
        </w:rPr>
        <w:t>o[</w:t>
      </w:r>
      <w:r>
        <w:rPr>
          <w:rFonts w:ascii="Courier" w:hAnsi="Courier"/>
          <w:sz w:val="24"/>
        </w:rPr>
        <w:t>deutschen Bundesstaaten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11.1824 - 02.1841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Großherzoglich sächsisch</w:t>
      </w:r>
      <w:r>
        <w:rPr>
          <w:rFonts w:ascii="Courier" w:hAnsi="Courier"/>
          <w:vanish/>
          <w:sz w:val="24"/>
        </w:rPr>
        <w:t>]o</w:t>
      </w:r>
      <w:r>
        <w:rPr>
          <w:rFonts w:ascii="Courier" w:hAnsi="Courier"/>
          <w:sz w:val="24"/>
        </w:rPr>
        <w:t xml:space="preserve">er Antrag auf Schutz der Werke des </w:t>
      </w:r>
      <w:r>
        <w:rPr>
          <w:rFonts w:ascii="Courier" w:hAnsi="Courier"/>
          <w:vanish/>
          <w:sz w:val="24"/>
        </w:rPr>
        <w:t>p[2{</w:t>
      </w:r>
      <w:r>
        <w:rPr>
          <w:rFonts w:ascii="Courier" w:hAnsi="Courier"/>
          <w:sz w:val="24"/>
        </w:rPr>
        <w:t>Johann Gottfried</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Herder</w:t>
      </w:r>
      <w:r>
        <w:rPr>
          <w:rFonts w:ascii="Courier" w:hAnsi="Courier"/>
          <w:vanish/>
          <w:sz w:val="24"/>
        </w:rPr>
        <w:t>}]p</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01.1841 - 08.1842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Bayrisch</w:t>
      </w:r>
      <w:r>
        <w:rPr>
          <w:rFonts w:ascii="Courier" w:hAnsi="Courier"/>
          <w:vanish/>
          <w:sz w:val="24"/>
        </w:rPr>
        <w:t>]o</w:t>
      </w:r>
      <w:r>
        <w:rPr>
          <w:rFonts w:ascii="Courier" w:hAnsi="Courier"/>
          <w:sz w:val="24"/>
        </w:rPr>
        <w:t xml:space="preserve">er Antrag auf Schutz der Werke des verstorbenen </w:t>
      </w:r>
      <w:r>
        <w:rPr>
          <w:rFonts w:ascii="Courier" w:hAnsi="Courier"/>
          <w:vanish/>
          <w:sz w:val="24"/>
        </w:rPr>
        <w:t>p[7{</w:t>
      </w:r>
      <w:r>
        <w:rPr>
          <w:rFonts w:ascii="Courier" w:hAnsi="Courier"/>
          <w:sz w:val="24"/>
        </w:rPr>
        <w:t>Legationsrat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Jean Paul 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Richter</w:t>
      </w:r>
      <w:r>
        <w:rPr>
          <w:rFonts w:ascii="Courier" w:hAnsi="Courier"/>
          <w:vanish/>
          <w:sz w:val="24"/>
        </w:rPr>
        <w:t>}]p</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 1840 - 11.1840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Bewilligung eines </w:t>
      </w:r>
      <w:r>
        <w:rPr>
          <w:rFonts w:ascii="Courier" w:hAnsi="Courier"/>
          <w:vanish/>
          <w:sz w:val="24"/>
        </w:rPr>
        <w:t>s[</w:t>
      </w:r>
      <w:r>
        <w:rPr>
          <w:rFonts w:ascii="Courier" w:hAnsi="Courier"/>
          <w:sz w:val="24"/>
        </w:rPr>
        <w:t xml:space="preserve">Privilegs gegen den </w:t>
      </w:r>
      <w:r>
        <w:rPr>
          <w:rFonts w:ascii="Courier" w:hAnsi="Courier"/>
          <w:vanish/>
          <w:sz w:val="24"/>
        </w:rPr>
        <w:t>s[</w:t>
      </w:r>
      <w:r>
        <w:rPr>
          <w:rFonts w:ascii="Courier" w:hAnsi="Courier"/>
          <w:sz w:val="24"/>
        </w:rPr>
        <w:t>Nachdruck</w:t>
      </w:r>
      <w:r>
        <w:rPr>
          <w:rFonts w:ascii="Courier" w:hAnsi="Courier"/>
          <w:vanish/>
          <w:sz w:val="24"/>
        </w:rPr>
        <w:t>]s]s</w:t>
      </w:r>
      <w:r>
        <w:rPr>
          <w:rFonts w:ascii="Courier" w:hAnsi="Courier"/>
          <w:sz w:val="24"/>
        </w:rPr>
        <w:t xml:space="preserve"> für die</w:t>
      </w:r>
      <w:r>
        <w:rPr>
          <w:rFonts w:ascii="Courier" w:hAnsi="Courier"/>
          <w:sz w:val="24"/>
        </w:rPr>
        <w:t xml:space="preserve"> Werke des </w:t>
      </w:r>
      <w:r>
        <w:rPr>
          <w:rFonts w:ascii="Courier" w:hAnsi="Courier"/>
          <w:vanish/>
          <w:sz w:val="24"/>
        </w:rPr>
        <w:t>p[5{</w:t>
      </w:r>
      <w:r>
        <w:rPr>
          <w:rFonts w:ascii="Courier" w:hAnsi="Courier"/>
          <w:sz w:val="24"/>
        </w:rPr>
        <w:t>Dichter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12.1825 - 11.1863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Großherzoglich sächsisch</w:t>
      </w:r>
      <w:r>
        <w:rPr>
          <w:rFonts w:ascii="Courier" w:hAnsi="Courier"/>
          <w:vanish/>
          <w:sz w:val="24"/>
        </w:rPr>
        <w:t>]o</w:t>
      </w:r>
      <w:r>
        <w:rPr>
          <w:rFonts w:ascii="Courier" w:hAnsi="Courier"/>
          <w:sz w:val="24"/>
        </w:rPr>
        <w:t xml:space="preserve">er Antrag auf Schutz der Werke des verstorbenen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es </w:t>
      </w:r>
      <w:r>
        <w:rPr>
          <w:rFonts w:ascii="Courier" w:hAnsi="Courier"/>
          <w:vanish/>
          <w:sz w:val="24"/>
        </w:rPr>
        <w:t>2{</w:t>
      </w:r>
      <w:r>
        <w:rPr>
          <w:rFonts w:ascii="Courier" w:hAnsi="Courier"/>
          <w:sz w:val="24"/>
        </w:rPr>
        <w:t>Christoph Martin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Wieland</w:t>
      </w:r>
      <w:r>
        <w:rPr>
          <w:rFonts w:ascii="Courier" w:hAnsi="Courier"/>
          <w:vanish/>
          <w:sz w:val="24"/>
        </w:rPr>
        <w:t>}]p</w:t>
      </w:r>
      <w:r>
        <w:rPr>
          <w:rFonts w:ascii="Courier" w:hAnsi="Courier"/>
          <w:sz w:val="24"/>
        </w:rPr>
        <w:t xml:space="preserve"> gegen </w:t>
      </w:r>
      <w:r>
        <w:rPr>
          <w:rFonts w:ascii="Courier" w:hAnsi="Courier"/>
          <w:vanish/>
          <w:sz w:val="24"/>
        </w:rPr>
        <w:t>s[</w:t>
      </w:r>
      <w:r>
        <w:rPr>
          <w:rFonts w:ascii="Courier" w:hAnsi="Courier"/>
          <w:sz w:val="24"/>
        </w:rPr>
        <w:t>Nachdruck</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10.1840 - 02.1841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der </w:t>
      </w:r>
      <w:r>
        <w:rPr>
          <w:rFonts w:ascii="Courier" w:hAnsi="Courier"/>
          <w:vanish/>
          <w:sz w:val="24"/>
        </w:rPr>
        <w:t>k[</w:t>
      </w:r>
      <w:r>
        <w:rPr>
          <w:rFonts w:ascii="Courier" w:hAnsi="Courier"/>
          <w:sz w:val="24"/>
        </w:rPr>
        <w:t>Bundesversammlung</w:t>
      </w:r>
      <w:r>
        <w:rPr>
          <w:rFonts w:ascii="Courier" w:hAnsi="Courier"/>
          <w:vanish/>
          <w:sz w:val="24"/>
        </w:rPr>
        <w:t>]k</w:t>
      </w:r>
      <w:r>
        <w:rPr>
          <w:rFonts w:ascii="Courier" w:hAnsi="Courier"/>
          <w:sz w:val="24"/>
        </w:rPr>
        <w:t xml:space="preserve"> zurückgewiesenen Gesuche um </w:t>
      </w:r>
      <w:r>
        <w:rPr>
          <w:rFonts w:ascii="Courier" w:hAnsi="Courier"/>
          <w:vanish/>
          <w:sz w:val="24"/>
        </w:rPr>
        <w:t>s[</w:t>
      </w:r>
      <w:r>
        <w:rPr>
          <w:rFonts w:ascii="Courier" w:hAnsi="Courier"/>
          <w:sz w:val="24"/>
        </w:rPr>
        <w:t xml:space="preserve">Privilegien gegen den </w:t>
      </w:r>
      <w:r>
        <w:rPr>
          <w:rFonts w:ascii="Courier" w:hAnsi="Courier"/>
          <w:vanish/>
          <w:sz w:val="24"/>
        </w:rPr>
        <w:t>s[</w:t>
      </w:r>
      <w:r>
        <w:rPr>
          <w:rFonts w:ascii="Courier" w:hAnsi="Courier"/>
          <w:sz w:val="24"/>
        </w:rPr>
        <w:t>Nachdruck</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02.1827 - 02.1840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Anklage gegen den </w:t>
      </w:r>
      <w:r>
        <w:rPr>
          <w:rFonts w:ascii="Courier" w:hAnsi="Courier"/>
          <w:vanish/>
          <w:sz w:val="24"/>
        </w:rPr>
        <w:t>p[3{</w:t>
      </w:r>
      <w:r>
        <w:rPr>
          <w:rFonts w:ascii="Courier" w:hAnsi="Courier"/>
          <w:sz w:val="24"/>
        </w:rPr>
        <w:t>Baron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Frauendorff</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02.1830 - 07.1834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Verhinderung des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s und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verwerflicher Reden in den </w:t>
      </w:r>
      <w:r>
        <w:rPr>
          <w:rFonts w:ascii="Courier" w:hAnsi="Courier"/>
          <w:vanish/>
          <w:sz w:val="24"/>
        </w:rPr>
        <w:t>k[</w:t>
      </w:r>
      <w:r>
        <w:rPr>
          <w:rFonts w:ascii="Courier" w:hAnsi="Courier"/>
          <w:sz w:val="24"/>
        </w:rPr>
        <w:t>deutschen Kammern der Abgeordneten</w:t>
      </w:r>
      <w:r>
        <w:rPr>
          <w:rFonts w:ascii="Courier" w:hAnsi="Courier"/>
          <w:vanish/>
          <w:sz w:val="24"/>
        </w:rPr>
        <w:t>]k</w:t>
      </w:r>
      <w:r>
        <w:rPr>
          <w:rFonts w:ascii="Courier" w:hAnsi="Courier"/>
          <w:sz w:val="24"/>
        </w:rPr>
        <w:t xml:space="preserve"> sowie bei öffentlichen Gerichtsverhandlungen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06.1833 - 08.1846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Johann 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Klüber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03.1832 - 11.1834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Durand</w:t>
      </w:r>
      <w:r>
        <w:rPr>
          <w:rFonts w:ascii="Courier" w:hAnsi="Courier"/>
          <w:vanish/>
          <w:sz w:val="24"/>
        </w:rPr>
        <w:t>}]p</w:t>
      </w:r>
      <w:r>
        <w:rPr>
          <w:rFonts w:ascii="Courier" w:hAnsi="Courier"/>
          <w:sz w:val="24"/>
        </w:rPr>
        <w:t xml:space="preserve"> und das "</w:t>
      </w:r>
      <w:r>
        <w:rPr>
          <w:rFonts w:ascii="Courier" w:hAnsi="Courier"/>
          <w:vanish/>
          <w:sz w:val="24"/>
        </w:rPr>
        <w:t>t[</w:t>
      </w:r>
      <w:r>
        <w:rPr>
          <w:rFonts w:ascii="Courier" w:hAnsi="Courier"/>
          <w:sz w:val="24"/>
        </w:rPr>
        <w:t>Journal de Francfort</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Mißbrauch der </w:t>
      </w:r>
      <w:r>
        <w:rPr>
          <w:rFonts w:ascii="Courier" w:hAnsi="Courier"/>
          <w:vanish/>
          <w:sz w:val="24"/>
        </w:rPr>
        <w:t>s[</w:t>
      </w:r>
      <w:r>
        <w:rPr>
          <w:rFonts w:ascii="Courier" w:hAnsi="Courier"/>
          <w:sz w:val="24"/>
        </w:rPr>
        <w:t>Pressefreiheit</w:t>
      </w:r>
      <w:r>
        <w:rPr>
          <w:rFonts w:ascii="Courier" w:hAnsi="Courier"/>
          <w:vanish/>
          <w:sz w:val="24"/>
        </w:rPr>
        <w:t>]s</w:t>
      </w:r>
      <w:r>
        <w:rPr>
          <w:rFonts w:ascii="Courier" w:hAnsi="Courier"/>
          <w:sz w:val="24"/>
        </w:rPr>
        <w:t xml:space="preserve">: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Christian Augus</w:t>
      </w:r>
      <w:r>
        <w:rPr>
          <w:rFonts w:ascii="Courier" w:hAnsi="Courier"/>
          <w:sz w:val="24"/>
        </w:rPr>
        <w: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Fischer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Bonn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08.1824 - 02.1826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Verhinderung des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s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Hoffmann</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Campe</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Verbot der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Kombst</w:t>
      </w:r>
      <w:r>
        <w:rPr>
          <w:rFonts w:ascii="Courier" w:hAnsi="Courier"/>
          <w:vanish/>
          <w:sz w:val="24"/>
        </w:rPr>
        <w:t>}]p</w:t>
      </w:r>
      <w:r>
        <w:rPr>
          <w:rFonts w:ascii="Courier" w:hAnsi="Courier"/>
          <w:sz w:val="24"/>
        </w:rPr>
        <w:t xml:space="preserve"> herausgegebenen Schrift aus den </w:t>
      </w:r>
      <w:r>
        <w:rPr>
          <w:rFonts w:ascii="Courier" w:hAnsi="Courier"/>
          <w:vanish/>
          <w:sz w:val="24"/>
        </w:rPr>
        <w:t>k[</w:t>
      </w:r>
      <w:r>
        <w:rPr>
          <w:rFonts w:ascii="Courier" w:hAnsi="Courier"/>
          <w:sz w:val="24"/>
        </w:rPr>
        <w:t xml:space="preserve">Archiven des </w:t>
      </w:r>
      <w:r>
        <w:rPr>
          <w:rFonts w:ascii="Courier" w:hAnsi="Courier"/>
          <w:vanish/>
          <w:sz w:val="24"/>
        </w:rPr>
        <w:t>k[</w:t>
      </w:r>
      <w:r>
        <w:rPr>
          <w:rFonts w:ascii="Courier" w:hAnsi="Courier"/>
          <w:sz w:val="24"/>
        </w:rPr>
        <w:t>deutschen Bundestages</w:t>
      </w:r>
      <w:r>
        <w:rPr>
          <w:rFonts w:ascii="Courier" w:hAnsi="Courier"/>
          <w:vanish/>
          <w:sz w:val="24"/>
        </w:rPr>
        <w:t>]k]k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Journal des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Pfeilschiffter</w:t>
      </w:r>
      <w:r>
        <w:rPr>
          <w:rFonts w:ascii="Courier" w:hAnsi="Courier"/>
          <w:vanish/>
          <w:sz w:val="24"/>
        </w:rPr>
        <w:t>}]p</w:t>
      </w:r>
      <w:r>
        <w:rPr>
          <w:rFonts w:ascii="Courier" w:hAnsi="Courier"/>
          <w:sz w:val="24"/>
        </w:rPr>
        <w:t>: "</w:t>
      </w:r>
      <w:r>
        <w:rPr>
          <w:rFonts w:ascii="Courier" w:hAnsi="Courier"/>
          <w:vanish/>
          <w:sz w:val="24"/>
        </w:rPr>
        <w:t>t[1{</w:t>
      </w:r>
      <w:r>
        <w:rPr>
          <w:rFonts w:ascii="Courier" w:hAnsi="Courier"/>
          <w:sz w:val="24"/>
        </w:rPr>
        <w:t>der Staatsmann"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Journal</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05.1822 - 01.1827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w:t>
      </w:r>
      <w:r>
        <w:rPr>
          <w:rFonts w:ascii="Courier" w:hAnsi="Courier"/>
          <w:sz w:val="24"/>
        </w:rPr>
        <w:t>esse</w:t>
      </w:r>
      <w:r>
        <w:rPr>
          <w:rFonts w:ascii="Courier" w:hAnsi="Courier"/>
          <w:vanish/>
          <w:sz w:val="24"/>
        </w:rPr>
        <w:t>]s]s</w:t>
      </w:r>
      <w:r>
        <w:rPr>
          <w:rFonts w:ascii="Courier" w:hAnsi="Courier"/>
          <w:sz w:val="24"/>
        </w:rPr>
        <w:t xml:space="preserve">: </w:t>
      </w:r>
      <w:r>
        <w:rPr>
          <w:rFonts w:ascii="Courier" w:hAnsi="Courier"/>
          <w:vanish/>
          <w:sz w:val="24"/>
        </w:rPr>
        <w:t>t[</w:t>
      </w:r>
      <w:r>
        <w:rPr>
          <w:rFonts w:ascii="Courier" w:hAnsi="Courier"/>
          <w:sz w:val="24"/>
        </w:rPr>
        <w:t>Bauernkonversationslexikon</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01.1834 - 12.1835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616 - 625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Preßgesetze</w:t>
      </w:r>
      <w:r>
        <w:rPr>
          <w:rFonts w:ascii="Courier" w:hAnsi="Courier"/>
          <w:vanish/>
          <w:sz w:val="24"/>
        </w:rPr>
        <w:t>]s]s</w:t>
      </w:r>
      <w:r>
        <w:rPr>
          <w:rFonts w:ascii="Courier" w:hAnsi="Courier"/>
          <w:sz w:val="24"/>
        </w:rPr>
        <w:t>, Bd. 1 - 10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12.1816 - 03.1848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626 - 628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Presseangelegenheiten</w:t>
      </w:r>
      <w:r>
        <w:rPr>
          <w:rFonts w:ascii="Courier" w:hAnsi="Courier"/>
          <w:vanish/>
          <w:sz w:val="24"/>
        </w:rPr>
        <w:t>]s</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07.1851 - 04.1865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Mitteilungen über die Verbindungen des </w:t>
      </w:r>
      <w:r>
        <w:rPr>
          <w:rFonts w:ascii="Courier" w:hAnsi="Courier"/>
          <w:vanish/>
          <w:sz w:val="24"/>
        </w:rPr>
        <w:t>k[</w:t>
      </w:r>
      <w:r>
        <w:rPr>
          <w:rFonts w:ascii="Courier" w:hAnsi="Courier"/>
          <w:sz w:val="24"/>
        </w:rPr>
        <w:t>deutschen Preßverein</w:t>
      </w:r>
      <w:r>
        <w:rPr>
          <w:rFonts w:ascii="Courier" w:hAnsi="Courier"/>
          <w:vanish/>
          <w:sz w:val="24"/>
        </w:rPr>
        <w:t>]k</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630 - 631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Preßunfug</w:t>
      </w:r>
      <w:r>
        <w:rPr>
          <w:rFonts w:ascii="Courier" w:hAnsi="Courier"/>
          <w:vanish/>
          <w:sz w:val="24"/>
        </w:rPr>
        <w:t>]s</w:t>
      </w:r>
      <w:r>
        <w:rPr>
          <w:rFonts w:ascii="Courier" w:hAnsi="Courier"/>
          <w:sz w:val="24"/>
        </w:rPr>
        <w:t xml:space="preserve"> in einzelnen Ländern (</w:t>
      </w:r>
      <w:r>
        <w:rPr>
          <w:rFonts w:ascii="Courier" w:hAnsi="Courier"/>
          <w:vanish/>
          <w:sz w:val="24"/>
        </w:rPr>
        <w:t>s[1{</w:t>
      </w:r>
      <w:r>
        <w:rPr>
          <w:rFonts w:ascii="Courier" w:hAnsi="Courier"/>
          <w:sz w:val="24"/>
        </w:rPr>
        <w:t>Denkschriften</w:t>
      </w:r>
      <w:r>
        <w:rPr>
          <w:rFonts w:ascii="Courier" w:hAnsi="Courier"/>
          <w:vanish/>
          <w:sz w:val="24"/>
        </w:rPr>
        <w:t>}</w:t>
      </w:r>
      <w:r>
        <w:rPr>
          <w:rFonts w:ascii="Courier" w:hAnsi="Courier"/>
          <w:sz w:val="24"/>
        </w:rPr>
        <w:t xml:space="preserve"> </w:t>
      </w:r>
      <w:r>
        <w:rPr>
          <w:rFonts w:ascii="Courier" w:hAnsi="Courier"/>
          <w:vanish/>
          <w:sz w:val="24"/>
        </w:rPr>
        <w:t>2{&lt;Preßunfug&gt;}]s</w:t>
      </w:r>
      <w:r>
        <w:rPr>
          <w:rFonts w:ascii="Courier" w:hAnsi="Courier"/>
          <w:sz w:val="24"/>
        </w:rPr>
        <w:t xml:space="preserve"> und Mitteilungen),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632 - 633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Bundespreßgesetzgebung</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02.1847 - 03.1848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Vollzug der wegen Mißbrauchs der </w:t>
      </w:r>
      <w:r>
        <w:rPr>
          <w:rFonts w:ascii="Courier" w:hAnsi="Courier"/>
          <w:vanish/>
          <w:sz w:val="24"/>
        </w:rPr>
        <w:t>s[1{</w:t>
      </w:r>
      <w:r>
        <w:rPr>
          <w:rFonts w:ascii="Courier" w:hAnsi="Courier"/>
          <w:sz w:val="24"/>
        </w:rPr>
        <w:t>Presse</w:t>
      </w:r>
      <w:r>
        <w:rPr>
          <w:rFonts w:ascii="Courier" w:hAnsi="Courier"/>
          <w:vanish/>
          <w:sz w:val="24"/>
        </w:rPr>
        <w:t>}</w:t>
      </w:r>
      <w:r>
        <w:rPr>
          <w:rFonts w:ascii="Courier" w:hAnsi="Courier"/>
          <w:sz w:val="24"/>
        </w:rPr>
        <w:t xml:space="preserve"> </w:t>
      </w:r>
      <w:r>
        <w:rPr>
          <w:rFonts w:ascii="Courier" w:hAnsi="Courier"/>
          <w:vanish/>
          <w:sz w:val="24"/>
        </w:rPr>
        <w:t>2{&lt;Beschlüsse wegen Mißbrauch&gt;}]s</w:t>
      </w:r>
      <w:r>
        <w:rPr>
          <w:rFonts w:ascii="Courier" w:hAnsi="Courier"/>
          <w:sz w:val="24"/>
        </w:rPr>
        <w:t xml:space="preserve"> gefaßten Beschlüsse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03.1831 - 08.1832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gleichförmiger </w:t>
      </w:r>
      <w:r>
        <w:rPr>
          <w:rFonts w:ascii="Courier" w:hAnsi="Courier"/>
          <w:vanish/>
          <w:sz w:val="24"/>
        </w:rPr>
        <w:t>s[2{</w:t>
      </w:r>
      <w:r>
        <w:rPr>
          <w:rFonts w:ascii="Courier" w:hAnsi="Courier"/>
          <w:sz w:val="24"/>
        </w:rPr>
        <w:t>Verfügungen</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04.1832 - 01.1835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Pressevereine in </w:t>
      </w:r>
      <w:r>
        <w:rPr>
          <w:rFonts w:ascii="Courier" w:hAnsi="Courier"/>
          <w:vanish/>
          <w:sz w:val="24"/>
        </w:rPr>
        <w:t>o[</w:t>
      </w:r>
      <w:r>
        <w:rPr>
          <w:rFonts w:ascii="Courier" w:hAnsi="Courier"/>
          <w:sz w:val="24"/>
        </w:rPr>
        <w:t>Deutschland</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01.1831 - 05.1835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der </w:t>
      </w:r>
      <w:r>
        <w:rPr>
          <w:rFonts w:ascii="Courier" w:hAnsi="Courier"/>
          <w:vanish/>
          <w:sz w:val="24"/>
        </w:rPr>
        <w:t>k[1{</w:t>
      </w:r>
      <w:r>
        <w:rPr>
          <w:rFonts w:ascii="Courier" w:hAnsi="Courier"/>
          <w:sz w:val="24"/>
        </w:rPr>
        <w:t xml:space="preserve">Redaktion der </w:t>
      </w:r>
      <w:r>
        <w:rPr>
          <w:rFonts w:ascii="Courier" w:hAnsi="Courier"/>
          <w:vanish/>
          <w:sz w:val="24"/>
        </w:rPr>
        <w:t>t[</w:t>
      </w:r>
      <w:r>
        <w:rPr>
          <w:rFonts w:ascii="Courier" w:hAnsi="Courier"/>
          <w:sz w:val="24"/>
        </w:rPr>
        <w:t>Staatszeitung</w:t>
      </w:r>
      <w:r>
        <w:rPr>
          <w:rFonts w:ascii="Courier" w:hAnsi="Courier"/>
          <w:vanish/>
          <w:sz w:val="24"/>
        </w:rPr>
        <w:t>]t}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r>
      <w:r>
        <w:rPr>
          <w:rFonts w:ascii="Courier" w:hAnsi="Courier"/>
          <w:sz w:val="24"/>
        </w:rPr>
        <w:t>08.1820 - 08.1848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638 - 639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Zeitungswesen</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11.1827 - 04.1848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01.1854 - 05.1866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641 - 642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Baden</w:t>
      </w:r>
      <w:r>
        <w:rPr>
          <w:rFonts w:ascii="Courier" w:hAnsi="Courier"/>
          <w:vanish/>
          <w:sz w:val="24"/>
        </w:rPr>
        <w:t>]o]s]s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10.1831 - 03.1848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643 - 644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Bayern</w:t>
      </w:r>
      <w:r>
        <w:rPr>
          <w:rFonts w:ascii="Courier" w:hAnsi="Courier"/>
          <w:vanish/>
          <w:sz w:val="24"/>
        </w:rPr>
        <w:t>]o]s]s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12.1831 - 02.1848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Bremen</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 über di</w:t>
      </w:r>
      <w:r>
        <w:rPr>
          <w:rFonts w:ascii="Courier" w:hAnsi="Courier"/>
          <w:sz w:val="24"/>
        </w:rPr>
        <w:t xml:space="preserve">e </w:t>
      </w:r>
      <w:r>
        <w:rPr>
          <w:rFonts w:ascii="Courier" w:hAnsi="Courier"/>
          <w:vanish/>
          <w:sz w:val="24"/>
        </w:rPr>
        <w:t>s[</w:t>
      </w:r>
      <w:r>
        <w:rPr>
          <w:rFonts w:ascii="Courier" w:hAnsi="Courier"/>
          <w:sz w:val="24"/>
        </w:rPr>
        <w:t xml:space="preserve">Presse in der </w:t>
      </w:r>
      <w:r>
        <w:rPr>
          <w:rFonts w:ascii="Courier" w:hAnsi="Courier"/>
          <w:vanish/>
          <w:sz w:val="24"/>
        </w:rPr>
        <w:t>o[2{</w:t>
      </w:r>
      <w:r>
        <w:rPr>
          <w:rFonts w:ascii="Courier" w:hAnsi="Courier"/>
          <w:sz w:val="24"/>
        </w:rPr>
        <w:t>Freien Stadt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Frankfurt</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05.1831 - 02.1846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Kurhessen</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07.1831 - 05.1837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Nassau</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Hessen</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06.1833 - 08.1846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Luxemburg</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Aufsicht über di</w:t>
      </w:r>
      <w:r>
        <w:rPr>
          <w:rFonts w:ascii="Courier" w:hAnsi="Courier"/>
          <w:sz w:val="24"/>
        </w:rPr>
        <w:t xml:space="preserve">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Preußen</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09.1832 - 11.1846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im </w:t>
      </w:r>
      <w:r>
        <w:rPr>
          <w:rFonts w:ascii="Courier" w:hAnsi="Courier"/>
          <w:vanish/>
          <w:sz w:val="24"/>
        </w:rPr>
        <w:t>o[2{</w:t>
      </w:r>
      <w:r>
        <w:rPr>
          <w:rFonts w:ascii="Courier" w:hAnsi="Courier"/>
          <w:sz w:val="24"/>
        </w:rPr>
        <w:t>Königreich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05.1832 - 02.1844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Sachsen-Altenburg</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10.1832 - 08.1833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Presse</w:t>
      </w:r>
      <w:r>
        <w:rPr>
          <w:rFonts w:ascii="Courier" w:hAnsi="Courier"/>
          <w:vanish/>
          <w:sz w:val="24"/>
        </w:rPr>
        <w:t>]s]s</w:t>
      </w:r>
      <w:r>
        <w:rPr>
          <w:rFonts w:ascii="Courier" w:hAnsi="Courier"/>
          <w:sz w:val="24"/>
        </w:rPr>
        <w:t xml:space="preserve"> der </w:t>
      </w:r>
      <w:r>
        <w:rPr>
          <w:rFonts w:ascii="Courier" w:hAnsi="Courier"/>
          <w:vanish/>
          <w:sz w:val="24"/>
        </w:rPr>
        <w:t>o[2{</w:t>
      </w:r>
      <w:r>
        <w:rPr>
          <w:rFonts w:ascii="Courier" w:hAnsi="Courier"/>
          <w:sz w:val="24"/>
        </w:rPr>
        <w:t>Herzogt</w:t>
      </w:r>
      <w:r>
        <w:rPr>
          <w:rFonts w:ascii="Courier" w:hAnsi="Courier"/>
          <w:vanish/>
          <w:sz w:val="24"/>
        </w:rPr>
        <w:t>&lt;um&gt;}</w:t>
      </w:r>
      <w:r>
        <w:rPr>
          <w:rFonts w:ascii="Courier" w:hAnsi="Courier"/>
          <w:sz w:val="24"/>
        </w:rPr>
        <w:t xml:space="preserve"> </w:t>
      </w:r>
      <w:r>
        <w:rPr>
          <w:rFonts w:ascii="Courier" w:hAnsi="Courier"/>
          <w:vanish/>
          <w:sz w:val="24"/>
        </w:rPr>
        <w:t>1{</w:t>
      </w:r>
      <w:r>
        <w:rPr>
          <w:rFonts w:ascii="Courier" w:hAnsi="Courier"/>
          <w:sz w:val="24"/>
        </w:rPr>
        <w:t>Sachsen-Coburg</w:t>
      </w:r>
      <w:r>
        <w:rPr>
          <w:rFonts w:ascii="Courier" w:hAnsi="Courier"/>
          <w:vanish/>
          <w:sz w:val="24"/>
        </w:rPr>
        <w:t>}]o</w:t>
      </w:r>
      <w:r>
        <w:rPr>
          <w:rFonts w:ascii="Courier" w:hAnsi="Courier"/>
          <w:sz w:val="24"/>
        </w:rPr>
        <w:t xml:space="preserve">ümer und </w:t>
      </w:r>
      <w:r>
        <w:rPr>
          <w:rFonts w:ascii="Courier" w:hAnsi="Courier"/>
          <w:vanish/>
          <w:sz w:val="24"/>
        </w:rPr>
        <w:t>o[2{&lt;Herzogtum&gt;}</w:t>
      </w:r>
      <w:r>
        <w:rPr>
          <w:rFonts w:ascii="Courier" w:hAnsi="Courier"/>
          <w:sz w:val="24"/>
        </w:rPr>
        <w:t xml:space="preserve"> </w:t>
      </w:r>
      <w:r>
        <w:rPr>
          <w:rFonts w:ascii="Courier" w:hAnsi="Courier"/>
          <w:vanish/>
          <w:sz w:val="24"/>
        </w:rPr>
        <w:t>1{&lt;Sachsen-&gt;</w:t>
      </w:r>
      <w:r>
        <w:rPr>
          <w:rFonts w:ascii="Courier" w:hAnsi="Courier"/>
          <w:sz w:val="24"/>
        </w:rPr>
        <w:t>Gotha</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im </w:t>
      </w:r>
      <w:r>
        <w:rPr>
          <w:rFonts w:ascii="Courier" w:hAnsi="Courier"/>
          <w:vanish/>
          <w:sz w:val="24"/>
        </w:rPr>
        <w:t>o[2{</w:t>
      </w:r>
      <w:r>
        <w:rPr>
          <w:rFonts w:ascii="Courier" w:hAnsi="Courier"/>
          <w:sz w:val="24"/>
        </w:rPr>
        <w:t>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w:t>
      </w:r>
      <w:r>
        <w:rPr>
          <w:rFonts w:ascii="Courier" w:hAnsi="Courier"/>
          <w:sz w:val="24"/>
        </w:rPr>
        <w:t>sen-Meiningen-Hildburghausen</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02.1832 - 09.1835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Aufsicht über die </w:t>
      </w:r>
      <w:r>
        <w:rPr>
          <w:rFonts w:ascii="Courier" w:hAnsi="Courier"/>
          <w:vanish/>
          <w:sz w:val="24"/>
        </w:rPr>
        <w:t>s[</w:t>
      </w:r>
      <w:r>
        <w:rPr>
          <w:rFonts w:ascii="Courier" w:hAnsi="Courier"/>
          <w:sz w:val="24"/>
        </w:rPr>
        <w:t xml:space="preserve">Presse im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Weimar</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der </w:t>
      </w:r>
      <w:r>
        <w:rPr>
          <w:rFonts w:ascii="Courier" w:hAnsi="Courier"/>
          <w:vanish/>
          <w:sz w:val="24"/>
        </w:rPr>
        <w:t>o[</w:t>
      </w:r>
      <w:r>
        <w:rPr>
          <w:rFonts w:ascii="Courier" w:hAnsi="Courier"/>
          <w:sz w:val="24"/>
        </w:rPr>
        <w:t>Schweiz</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07.1833 - 02.1847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Aufsicht über die </w:t>
      </w:r>
      <w:r>
        <w:rPr>
          <w:rFonts w:ascii="Courier" w:hAnsi="Courier"/>
          <w:vanish/>
          <w:sz w:val="24"/>
        </w:rPr>
        <w:t>s[</w:t>
      </w:r>
      <w:r>
        <w:rPr>
          <w:rFonts w:ascii="Courier" w:hAnsi="Courier"/>
          <w:sz w:val="24"/>
        </w:rPr>
        <w:t xml:space="preserve">Presse in </w:t>
      </w:r>
      <w:r>
        <w:rPr>
          <w:rFonts w:ascii="Courier" w:hAnsi="Courier"/>
          <w:vanish/>
          <w:sz w:val="24"/>
        </w:rPr>
        <w:t>o[</w:t>
      </w:r>
      <w:r>
        <w:rPr>
          <w:rFonts w:ascii="Courier" w:hAnsi="Courier"/>
          <w:sz w:val="24"/>
        </w:rPr>
        <w:t>Würtemberg</w:t>
      </w:r>
      <w:r>
        <w:rPr>
          <w:rFonts w:ascii="Courier" w:hAnsi="Courier"/>
          <w:vanish/>
          <w:sz w:val="24"/>
        </w:rPr>
        <w:t>]o]s]s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01.1832 - 02.1846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Gesellschaft zur Herstellung einer Gesamtausgabe der Quellenschriftsteller deutscher Geschichte des Mittelalters</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05.1819 - 02.1848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Gesuche der </w:t>
      </w:r>
      <w:r>
        <w:rPr>
          <w:rFonts w:ascii="Courier" w:hAnsi="Courier"/>
          <w:vanish/>
          <w:sz w:val="24"/>
        </w:rPr>
        <w:t>k[</w:t>
      </w:r>
      <w:r>
        <w:rPr>
          <w:rFonts w:ascii="Courier" w:hAnsi="Courier"/>
          <w:sz w:val="24"/>
        </w:rPr>
        <w:t>Gesellschaft Deutscher Geschichtsforscher</w:t>
      </w:r>
      <w:r>
        <w:rPr>
          <w:rFonts w:ascii="Courier" w:hAnsi="Courier"/>
          <w:vanish/>
          <w:sz w:val="24"/>
        </w:rPr>
        <w:t>]k</w:t>
      </w:r>
      <w:r>
        <w:rPr>
          <w:rFonts w:ascii="Courier" w:hAnsi="Courier"/>
          <w:sz w:val="24"/>
        </w:rPr>
        <w:t xml:space="preserve"> wegen der </w:t>
      </w:r>
      <w:r>
        <w:rPr>
          <w:rFonts w:ascii="Courier" w:hAnsi="Courier"/>
          <w:vanish/>
          <w:sz w:val="24"/>
        </w:rPr>
        <w:t>s[</w:t>
      </w:r>
      <w:r>
        <w:rPr>
          <w:rFonts w:ascii="Courier" w:hAnsi="Courier"/>
          <w:sz w:val="24"/>
        </w:rPr>
        <w:t>Herausgabe einer Sammlung der Verhandlungen der deutschen Reichstage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04.1843 - 03.1848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Gemeinsame Maßregeln wegen des deutschen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12.1834 - 06.1841</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I. Ha Rep. 75 G (M)</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Preßstation Frankfurt a. 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I. Hauptabteilung \ Rep. 75 G, Preßstation Frankfurt a. 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1850 - 1859</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1 Bd.</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1 - 8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Preßakten</w:t>
      </w:r>
      <w:r>
        <w:rPr>
          <w:rFonts w:ascii="Courier" w:hAnsi="Courier"/>
          <w:vanish/>
          <w:sz w:val="24"/>
        </w:rPr>
        <w:t>]s</w:t>
      </w:r>
      <w:r>
        <w:rPr>
          <w:rFonts w:ascii="Courier" w:hAnsi="Courier"/>
          <w:sz w:val="24"/>
        </w:rPr>
        <w:t>, Generalia, Bd. 1 - 8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50 - 1859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Geschäftsberichte der </w:t>
      </w:r>
      <w:r>
        <w:rPr>
          <w:rFonts w:ascii="Courier" w:hAnsi="Courier"/>
          <w:vanish/>
          <w:sz w:val="24"/>
        </w:rPr>
        <w:t>k[1{</w:t>
      </w:r>
      <w:r>
        <w:rPr>
          <w:rFonts w:ascii="Courier" w:hAnsi="Courier"/>
          <w:sz w:val="24"/>
        </w:rPr>
        <w:t>Preßstation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Frankfurt a. M.</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Journal für die an die </w:t>
      </w:r>
      <w:r>
        <w:rPr>
          <w:rFonts w:ascii="Courier" w:hAnsi="Courier"/>
          <w:vanish/>
          <w:sz w:val="24"/>
        </w:rPr>
        <w:t>k[1{</w:t>
      </w:r>
      <w:r>
        <w:rPr>
          <w:rFonts w:ascii="Courier" w:hAnsi="Courier"/>
          <w:sz w:val="24"/>
        </w:rPr>
        <w:t>Zentralpreßstelle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erstatteten Berichte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Literat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Huhn</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Mannheim</w:t>
      </w:r>
      <w:r>
        <w:rPr>
          <w:rFonts w:ascii="Courier" w:hAnsi="Courier"/>
          <w:vanish/>
          <w:sz w:val="24"/>
        </w:rPr>
        <w:t>]o}]p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Literat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Koffka</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Karlsruhe</w:t>
      </w:r>
      <w:r>
        <w:rPr>
          <w:rFonts w:ascii="Courier" w:hAnsi="Courier"/>
          <w:vanish/>
          <w:sz w:val="24"/>
        </w:rPr>
        <w:t>]o}]p</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p[7{</w:t>
      </w:r>
      <w:r>
        <w:rPr>
          <w:rFonts w:ascii="Courier" w:hAnsi="Courier"/>
          <w:sz w:val="24"/>
        </w:rPr>
        <w:t>Literat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Maaßen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Ausgaben für die </w:t>
      </w:r>
      <w:r>
        <w:rPr>
          <w:rFonts w:ascii="Courier" w:hAnsi="Courier"/>
          <w:vanish/>
          <w:sz w:val="24"/>
        </w:rPr>
        <w:t>s[</w:t>
      </w:r>
      <w:r>
        <w:rPr>
          <w:rFonts w:ascii="Courier" w:hAnsi="Courier"/>
          <w:sz w:val="24"/>
        </w:rPr>
        <w:t>Literaten</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Pressesachen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Vertrauliche Korrespondenz über </w:t>
      </w:r>
      <w:r>
        <w:rPr>
          <w:rFonts w:ascii="Courier" w:hAnsi="Courier"/>
          <w:vanish/>
          <w:sz w:val="24"/>
        </w:rPr>
        <w:t>s[</w:t>
      </w:r>
      <w:r>
        <w:rPr>
          <w:rFonts w:ascii="Courier" w:hAnsi="Courier"/>
          <w:sz w:val="24"/>
        </w:rPr>
        <w:t xml:space="preserve">Zeitungssubventionen </w:t>
      </w:r>
      <w:r>
        <w:rPr>
          <w:rFonts w:ascii="Courier" w:hAnsi="Courier"/>
          <w:vanish/>
          <w:sz w:val="24"/>
        </w:rPr>
        <w:t>o[</w:t>
      </w:r>
      <w:r>
        <w:rPr>
          <w:rFonts w:ascii="Courier" w:hAnsi="Courier"/>
          <w:sz w:val="24"/>
        </w:rPr>
        <w:t>Baden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01.1854 - 12.1856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Baden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Bayern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o[2{</w:t>
      </w:r>
      <w:r>
        <w:rPr>
          <w:rFonts w:ascii="Courier" w:hAnsi="Courier"/>
          <w:sz w:val="24"/>
        </w:rPr>
        <w:t>Großherzogtum</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Darmsta</w:t>
      </w:r>
      <w:r>
        <w:rPr>
          <w:rFonts w:ascii="Courier" w:hAnsi="Courier"/>
          <w:sz w:val="24"/>
        </w:rPr>
        <w:t>dt</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Düsseldorfer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Frankfurt</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Frankfurter Postzeitung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Frankfurter Journal</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Frankfurter Journal</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Ausgaben für das "</w:t>
      </w:r>
      <w:r>
        <w:rPr>
          <w:rFonts w:ascii="Courier" w:hAnsi="Courier"/>
          <w:vanish/>
          <w:sz w:val="24"/>
        </w:rPr>
        <w:t>t[</w:t>
      </w:r>
      <w:r>
        <w:rPr>
          <w:rFonts w:ascii="Courier" w:hAnsi="Courier"/>
          <w:sz w:val="24"/>
        </w:rPr>
        <w:t>Frankfurter Journal</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Hannover</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w:t>
      </w:r>
      <w:r>
        <w:rPr>
          <w:rFonts w:ascii="Courier" w:hAnsi="Courier"/>
          <w:sz w:val="24"/>
        </w:rPr>
        <w:t>r. 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Karlsruhe</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Mannheim</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Kurhessen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Mittelrheinische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Nassau</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Preußische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Weimarsche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Presseangelegenheiten: </w:t>
      </w:r>
      <w:r>
        <w:rPr>
          <w:rFonts w:ascii="Courier" w:hAnsi="Courier"/>
          <w:vanish/>
          <w:sz w:val="24"/>
        </w:rPr>
        <w:t>o[</w:t>
      </w:r>
      <w:r>
        <w:rPr>
          <w:rFonts w:ascii="Courier" w:hAnsi="Courier"/>
          <w:sz w:val="24"/>
        </w:rPr>
        <w:t>Württemberg</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w:t>
      </w:r>
      <w:r>
        <w:rPr>
          <w:rFonts w:ascii="Courier" w:hAnsi="Courier"/>
          <w:sz w:val="24"/>
        </w:rPr>
        <w:t>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Journal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w:t>
      </w:r>
      <w:r>
        <w:rPr>
          <w:rFonts w:ascii="Courier" w:hAnsi="Courier"/>
          <w:vanish/>
          <w:sz w:val="24"/>
        </w:rPr>
        <w:t>}]t</w:t>
      </w:r>
      <w:r>
        <w:rPr>
          <w:rFonts w:ascii="Courier" w:hAnsi="Courier"/>
          <w:sz w:val="24"/>
        </w:rPr>
        <w:t xml:space="preserve"> (Ultramontanismus)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Katholische 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"Deutschland"</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w:t>
      </w:r>
      <w:r>
        <w:rPr>
          <w:rFonts w:ascii="Courier" w:hAnsi="Courier"/>
          <w:vanish/>
          <w:sz w:val="24"/>
        </w:rPr>
        <w:t>t[</w:t>
      </w:r>
      <w:r>
        <w:rPr>
          <w:rFonts w:ascii="Courier" w:hAnsi="Courier"/>
          <w:sz w:val="24"/>
        </w:rPr>
        <w:t>Das Handelsarchiv</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"Minerva"</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38 - 39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t[2{</w:t>
      </w:r>
      <w:r>
        <w:rPr>
          <w:rFonts w:ascii="Courier" w:hAnsi="Courier"/>
          <w:sz w:val="24"/>
        </w:rPr>
        <w:t>Tageblatt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Zeit"</w:t>
      </w:r>
      <w:r>
        <w:rPr>
          <w:rFonts w:ascii="Courier" w:hAnsi="Courier"/>
          <w:vanish/>
          <w:sz w:val="24"/>
        </w:rPr>
        <w:t>}]t</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Pressesachen</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Denkschriften über die </w:t>
      </w:r>
      <w:r>
        <w:rPr>
          <w:rFonts w:ascii="Courier" w:hAnsi="Courier"/>
          <w:vanish/>
          <w:sz w:val="24"/>
        </w:rPr>
        <w:t>o[</w:t>
      </w:r>
      <w:r>
        <w:rPr>
          <w:rFonts w:ascii="Courier" w:hAnsi="Courier"/>
          <w:sz w:val="24"/>
        </w:rPr>
        <w:t>Donaufürstentümer</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1856 - 1857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Presseangelegenheiten</w:t>
      </w:r>
      <w:r>
        <w:rPr>
          <w:rFonts w:ascii="Courier" w:hAnsi="Courier"/>
          <w:vanish/>
          <w:sz w:val="24"/>
        </w:rPr>
        <w:t>}</w:t>
      </w:r>
      <w:r>
        <w:rPr>
          <w:rFonts w:ascii="Courier" w:hAnsi="Courier"/>
          <w:sz w:val="24"/>
        </w:rPr>
        <w:t xml:space="preserve"> bezüglich der 300 Jahrfeier der </w:t>
      </w:r>
      <w:r>
        <w:rPr>
          <w:rFonts w:ascii="Courier" w:hAnsi="Courier"/>
          <w:vanish/>
          <w:sz w:val="24"/>
        </w:rPr>
        <w:t>2{k[1{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Jena</w:t>
      </w:r>
      <w:r>
        <w:rPr>
          <w:rFonts w:ascii="Courier" w:hAnsi="Courier"/>
          <w:vanish/>
          <w:sz w:val="24"/>
        </w:rPr>
        <w:t>]o}]k}]s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Presseangelegenheiten</w:t>
      </w:r>
      <w:r>
        <w:rPr>
          <w:rFonts w:ascii="Courier" w:hAnsi="Courier"/>
          <w:vanish/>
          <w:sz w:val="24"/>
        </w:rPr>
        <w:t>}</w:t>
      </w:r>
      <w:r>
        <w:rPr>
          <w:rFonts w:ascii="Courier" w:hAnsi="Courier"/>
          <w:sz w:val="24"/>
        </w:rPr>
        <w:t xml:space="preserve"> über die </w:t>
      </w:r>
      <w:r>
        <w:rPr>
          <w:rFonts w:ascii="Courier" w:hAnsi="Courier"/>
          <w:vanish/>
          <w:sz w:val="24"/>
        </w:rPr>
        <w:t>2{o[</w:t>
      </w:r>
      <w:r>
        <w:rPr>
          <w:rFonts w:ascii="Courier" w:hAnsi="Courier"/>
          <w:sz w:val="24"/>
        </w:rPr>
        <w:t>Rastatt</w:t>
      </w:r>
      <w:r>
        <w:rPr>
          <w:rFonts w:ascii="Courier" w:hAnsi="Courier"/>
          <w:vanish/>
          <w:sz w:val="24"/>
        </w:rPr>
        <w:t>]o</w:t>
      </w:r>
      <w:r>
        <w:rPr>
          <w:rFonts w:ascii="Courier" w:hAnsi="Courier"/>
          <w:sz w:val="24"/>
        </w:rPr>
        <w:t>er Besatzungsfrage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in der </w:t>
      </w:r>
      <w:r>
        <w:rPr>
          <w:rFonts w:ascii="Courier" w:hAnsi="Courier"/>
          <w:vanish/>
          <w:sz w:val="24"/>
        </w:rPr>
        <w:t>s[</w:t>
      </w:r>
      <w:r>
        <w:rPr>
          <w:rFonts w:ascii="Courier" w:hAnsi="Courier"/>
          <w:sz w:val="24"/>
        </w:rPr>
        <w:t>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47 - 48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Berichte über die Haltung der </w:t>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Tagespresse</w:t>
      </w:r>
      <w:r>
        <w:rPr>
          <w:rFonts w:ascii="Courier" w:hAnsi="Courier"/>
          <w:vanish/>
          <w:sz w:val="24"/>
        </w:rPr>
        <w:t>}]s</w:t>
      </w:r>
      <w:r>
        <w:rPr>
          <w:rFonts w:ascii="Courier" w:hAnsi="Courier"/>
          <w:sz w:val="24"/>
        </w:rPr>
        <w:t>,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06.1854 - 06.1855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Bayern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w:t>
      </w:r>
      <w:r>
        <w:rPr>
          <w:rFonts w:ascii="Courier" w:hAnsi="Courier"/>
          <w:sz w:val="24"/>
        </w:rPr>
        <w:t xml:space="preserve">Denkschrift </w:t>
      </w:r>
      <w:r>
        <w:rPr>
          <w:rFonts w:ascii="Courier" w:hAnsi="Courier"/>
          <w:sz w:val="24"/>
        </w:rPr>
        <w:t xml:space="preserve">über Unterdrückung des im Kgr. Bayern bestehenden </w:t>
      </w:r>
      <w:r>
        <w:rPr>
          <w:rFonts w:ascii="Courier" w:hAnsi="Courier"/>
          <w:vanish/>
          <w:sz w:val="24"/>
        </w:rPr>
        <w:t>s[</w:t>
      </w:r>
      <w:r>
        <w:rPr>
          <w:rFonts w:ascii="Courier" w:hAnsi="Courier"/>
          <w:sz w:val="24"/>
        </w:rPr>
        <w:t>Preßunfug</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 </w:t>
      </w:r>
      <w:r>
        <w:rPr>
          <w:rFonts w:ascii="Courier" w:hAnsi="Courier"/>
          <w:vanish/>
          <w:sz w:val="24"/>
        </w:rPr>
        <w:t>s[</w:t>
      </w:r>
      <w:r>
        <w:rPr>
          <w:rFonts w:ascii="Courier" w:hAnsi="Courier"/>
          <w:sz w:val="24"/>
        </w:rPr>
        <w:t>Denkschrift betr. die Anwendung der Bundesgesetze auf den im Kgr. Bayern geduldeten Preßunfug</w:t>
      </w:r>
      <w:r>
        <w:rPr>
          <w:rFonts w:ascii="Courier" w:hAnsi="Courier"/>
          <w:vanish/>
          <w:sz w:val="24"/>
        </w:rPr>
        <w:t>]s</w:t>
      </w:r>
      <w:r>
        <w:rPr>
          <w:rFonts w:ascii="Courier" w:hAnsi="Courier"/>
          <w:sz w:val="24"/>
        </w:rPr>
        <w:t>, insbes. die "</w:t>
      </w:r>
      <w:r>
        <w:rPr>
          <w:rFonts w:ascii="Courier" w:hAnsi="Courier"/>
          <w:vanish/>
          <w:sz w:val="24"/>
        </w:rPr>
        <w:t>t[</w:t>
      </w:r>
      <w:r>
        <w:rPr>
          <w:rFonts w:ascii="Courier" w:hAnsi="Courier"/>
          <w:sz w:val="24"/>
        </w:rPr>
        <w:t>Neue Würzburger Zeitung</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 1838 - 04.1838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Frankfurt a. M.</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12.1853 - 12.1855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Presse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 a. M.</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01.1855 - 10.1858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Kurhessen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02.1854 - 10.1858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Hessen-Darmstadt</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03.1854 - 06.1857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Nassau</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07.1854 - 10.1858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Hohenzollern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01.1854 - 08.1854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Vertrauliche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Presse betr. </w:t>
      </w:r>
      <w:r>
        <w:rPr>
          <w:rFonts w:ascii="Courier" w:hAnsi="Courier"/>
          <w:vanish/>
          <w:sz w:val="24"/>
        </w:rPr>
        <w:t>o[</w:t>
      </w:r>
      <w:r>
        <w:rPr>
          <w:rFonts w:ascii="Courier" w:hAnsi="Courier"/>
          <w:sz w:val="24"/>
        </w:rPr>
        <w:t>Württemberg</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02.1854 - 09.1854</w:t>
      </w: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 HA Rep. 76 alt (M)</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Königliches Ministerium der geistlichen Unterrichts- und Medizinal-Angelegenheiten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Ha</w:t>
      </w:r>
      <w:r>
        <w:rPr>
          <w:rFonts w:ascii="Courier" w:hAnsi="Courier"/>
          <w:sz w:val="24"/>
        </w:rPr>
        <w:t>uptabteilung \ Rep. 76 alt. Ältere Oberbehörden für Wissenschaft, Kunst, Kirchen- und Schulsachen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1681 - 1811</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Oberschulkollegium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Druck und Verlag des von </w:t>
      </w:r>
      <w:r>
        <w:rPr>
          <w:rFonts w:ascii="Courier" w:hAnsi="Courier"/>
          <w:vanish/>
          <w:sz w:val="24"/>
        </w:rPr>
        <w:t>p[5{</w:t>
      </w:r>
      <w:r>
        <w:rPr>
          <w:rFonts w:ascii="Courier" w:hAnsi="Courier"/>
          <w:sz w:val="24"/>
        </w:rPr>
        <w:t>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Fritze</w:t>
      </w:r>
      <w:r>
        <w:rPr>
          <w:rFonts w:ascii="Courier" w:hAnsi="Courier"/>
          <w:vanish/>
          <w:sz w:val="24"/>
        </w:rPr>
        <w:t>}]p</w:t>
      </w:r>
      <w:r>
        <w:rPr>
          <w:rFonts w:ascii="Courier" w:hAnsi="Courier"/>
          <w:sz w:val="24"/>
        </w:rPr>
        <w:t xml:space="preserve"> ins Wendische übersetzten alten Testaments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1791 - 1801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47 - 48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neuen </w:t>
      </w:r>
      <w:r>
        <w:rPr>
          <w:rFonts w:ascii="Courier" w:hAnsi="Courier"/>
          <w:vanish/>
          <w:sz w:val="24"/>
        </w:rPr>
        <w:t>s[1{</w:t>
      </w:r>
      <w:r>
        <w:rPr>
          <w:rFonts w:ascii="Courier" w:hAnsi="Courier"/>
          <w:sz w:val="24"/>
        </w:rPr>
        <w:t>Lehrbuch</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für die Jugend in den niederen Schulen</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1790 - 1799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61 - 66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B</w:t>
      </w:r>
      <w:r>
        <w:rPr>
          <w:rFonts w:ascii="Courier" w:hAnsi="Courier"/>
          <w:sz w:val="24"/>
        </w:rPr>
        <w:t>eim Kollegium eingegangene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 Bd. 1 - 6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Büchersammlung des </w:t>
      </w:r>
      <w:r>
        <w:rPr>
          <w:rFonts w:ascii="Courier" w:hAnsi="Courier"/>
          <w:vanish/>
          <w:sz w:val="24"/>
        </w:rPr>
        <w:t>k[1{&lt;Oberschul&gt;</w:t>
      </w:r>
      <w:r>
        <w:rPr>
          <w:rFonts w:ascii="Courier" w:hAnsi="Courier"/>
          <w:sz w:val="24"/>
        </w:rPr>
        <w:t>-Kollegium</w:t>
      </w:r>
      <w:r>
        <w:rPr>
          <w:rFonts w:ascii="Courier" w:hAnsi="Courier"/>
          <w:vanish/>
          <w:sz w:val="24"/>
        </w:rPr>
        <w:t>}</w:t>
      </w:r>
      <w:r>
        <w:rPr>
          <w:rFonts w:ascii="Courier" w:hAnsi="Courier"/>
          <w:sz w:val="24"/>
        </w:rPr>
        <w:t xml:space="preserve">s </w:t>
      </w:r>
      <w:r>
        <w:rPr>
          <w:rFonts w:ascii="Courier" w:hAnsi="Courier"/>
          <w:vanish/>
          <w:sz w:val="24"/>
        </w:rPr>
        <w:t>2{o[&lt;Berlin&gt;]o}]k]s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Oberkuratorium der Universitäten zu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119 - 120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k[2{o[</w:t>
      </w:r>
      <w:r>
        <w:rPr>
          <w:rFonts w:ascii="Courier" w:hAnsi="Courier"/>
          <w:sz w:val="24"/>
        </w:rPr>
        <w:t>Halle</w:t>
      </w:r>
      <w:r>
        <w:rPr>
          <w:rFonts w:ascii="Courier" w:hAnsi="Courier"/>
          <w:vanish/>
          <w:sz w:val="24"/>
        </w:rPr>
        <w:t>]o}</w:t>
      </w:r>
      <w:r>
        <w:rPr>
          <w:rFonts w:ascii="Courier" w:hAnsi="Courier"/>
          <w:sz w:val="24"/>
        </w:rPr>
        <w:t xml:space="preserve">sche </w:t>
      </w:r>
      <w:r>
        <w:rPr>
          <w:rFonts w:ascii="Courier" w:hAnsi="Courier"/>
          <w:vanish/>
          <w:sz w:val="24"/>
        </w:rPr>
        <w:t>1{</w:t>
      </w:r>
      <w:r>
        <w:rPr>
          <w:rFonts w:ascii="Courier" w:hAnsi="Courier"/>
          <w:sz w:val="24"/>
        </w:rPr>
        <w:t>Universitätsbibliothek</w:t>
      </w:r>
      <w:r>
        <w:rPr>
          <w:rFonts w:ascii="Courier" w:hAnsi="Courier"/>
          <w:vanish/>
          <w:sz w:val="24"/>
        </w:rPr>
        <w:t>}]k</w:t>
      </w:r>
      <w:r>
        <w:rPr>
          <w:rFonts w:ascii="Courier" w:hAnsi="Courier"/>
          <w:sz w:val="24"/>
        </w:rPr>
        <w:t xml:space="preserve"> und Münzkabinett,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Verlegung des </w:t>
      </w:r>
      <w:r>
        <w:rPr>
          <w:rFonts w:ascii="Courier" w:hAnsi="Courier"/>
          <w:vanish/>
          <w:sz w:val="24"/>
        </w:rPr>
        <w:t>k[1{</w:t>
      </w:r>
      <w:r>
        <w:rPr>
          <w:rFonts w:ascii="Courier" w:hAnsi="Courier"/>
          <w:sz w:val="24"/>
        </w:rPr>
        <w:t xml:space="preserve">Instituts der allgemeinen </w:t>
      </w:r>
      <w:r>
        <w:rPr>
          <w:rFonts w:ascii="Courier" w:hAnsi="Courier"/>
          <w:vanish/>
          <w:sz w:val="24"/>
        </w:rPr>
        <w:t>t[</w:t>
      </w:r>
      <w:r>
        <w:rPr>
          <w:rFonts w:ascii="Courier" w:hAnsi="Courier"/>
          <w:sz w:val="24"/>
        </w:rPr>
        <w:t>Universitätszeitung</w:t>
      </w:r>
      <w:r>
        <w:rPr>
          <w:rFonts w:ascii="Courier" w:hAnsi="Courier"/>
          <w:vanish/>
          <w:sz w:val="24"/>
        </w:rPr>
        <w:t>]t}</w:t>
      </w:r>
      <w:r>
        <w:rPr>
          <w:rFonts w:ascii="Courier" w:hAnsi="Courier"/>
          <w:sz w:val="24"/>
        </w:rPr>
        <w:t xml:space="preserve"> </w:t>
      </w:r>
      <w:r>
        <w:rPr>
          <w:rFonts w:ascii="Courier" w:hAnsi="Courier"/>
          <w:vanish/>
          <w:sz w:val="24"/>
        </w:rPr>
        <w:t>2{&lt;Jena un</w:t>
      </w:r>
      <w:r>
        <w:rPr>
          <w:rFonts w:ascii="Courier" w:hAnsi="Courier"/>
          <w:vanish/>
          <w:sz w:val="24"/>
        </w:rPr>
        <w:t>d Halle&gt;}]k</w:t>
      </w:r>
      <w:r>
        <w:rPr>
          <w:rFonts w:ascii="Courier" w:hAnsi="Courier"/>
          <w:sz w:val="24"/>
        </w:rPr>
        <w:t xml:space="preserve"> von </w:t>
      </w:r>
      <w:r>
        <w:rPr>
          <w:rFonts w:ascii="Courier" w:hAnsi="Courier"/>
          <w:vanish/>
          <w:sz w:val="24"/>
        </w:rPr>
        <w:t>o[</w:t>
      </w:r>
      <w:r>
        <w:rPr>
          <w:rFonts w:ascii="Courier" w:hAnsi="Courier"/>
          <w:sz w:val="24"/>
        </w:rPr>
        <w:t>Jena</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Halle</w:t>
      </w:r>
      <w:r>
        <w:rPr>
          <w:rFonts w:ascii="Courier" w:hAnsi="Courier"/>
          <w:vanish/>
          <w:sz w:val="24"/>
        </w:rPr>
        <w:t>]o</w:t>
      </w:r>
      <w:r>
        <w:rPr>
          <w:rFonts w:ascii="Courier" w:hAnsi="Courier"/>
          <w:sz w:val="24"/>
        </w:rPr>
        <w:t xml:space="preserve"> </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126 - 127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w:t>
      </w:r>
      <w:r>
        <w:rPr>
          <w:rFonts w:ascii="Courier" w:hAnsi="Courier"/>
          <w:vanish/>
          <w:sz w:val="24"/>
        </w:rPr>
        <w:t>s[1{</w:t>
      </w:r>
      <w:r>
        <w:rPr>
          <w:rFonts w:ascii="Courier" w:hAnsi="Courier"/>
          <w:sz w:val="24"/>
        </w:rPr>
        <w:t>Bibliotheksrechnungen</w:t>
      </w:r>
      <w:r>
        <w:rPr>
          <w:rFonts w:ascii="Courier" w:hAnsi="Courier"/>
          <w:vanish/>
          <w:sz w:val="24"/>
        </w:rPr>
        <w:t>}</w:t>
      </w:r>
      <w:r>
        <w:rPr>
          <w:rFonts w:ascii="Courier" w:hAnsi="Courier"/>
          <w:sz w:val="24"/>
        </w:rPr>
        <w:t xml:space="preserve"> der </w:t>
      </w:r>
      <w:r>
        <w:rPr>
          <w:rFonts w:ascii="Courier" w:hAnsi="Courier"/>
          <w:vanish/>
          <w:sz w:val="24"/>
        </w:rPr>
        <w:t>2{k[1{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Halle</w:t>
      </w:r>
      <w:r>
        <w:rPr>
          <w:rFonts w:ascii="Courier" w:hAnsi="Courier"/>
          <w:vanish/>
          <w:sz w:val="24"/>
        </w:rPr>
        <w:t>]o}]k}]s</w:t>
      </w:r>
      <w:r>
        <w:rPr>
          <w:rFonts w:ascii="Courier" w:hAnsi="Courier"/>
          <w:sz w:val="24"/>
        </w:rPr>
        <w:t>,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1792 - 1807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w:t>
      </w:r>
      <w:r>
        <w:rPr>
          <w:rFonts w:ascii="Courier" w:hAnsi="Courier"/>
          <w:vanish/>
          <w:sz w:val="24"/>
        </w:rPr>
        <w:t>k[1{</w:t>
      </w:r>
      <w:r>
        <w:rPr>
          <w:rFonts w:ascii="Courier" w:hAnsi="Courier"/>
          <w:sz w:val="24"/>
        </w:rPr>
        <w:t>Universitäts</w:t>
      </w:r>
      <w:r>
        <w:rPr>
          <w:rFonts w:ascii="Courier" w:hAnsi="Courier"/>
          <w:vanish/>
          <w:sz w:val="24"/>
        </w:rPr>
        <w:t>&lt;bibliothek&gt;}2{&lt; Frankfurt&gt;}]k</w:t>
      </w:r>
      <w:r>
        <w:rPr>
          <w:rFonts w:ascii="Courier" w:hAnsi="Courier"/>
          <w:sz w:val="24"/>
        </w:rPr>
        <w:t xml:space="preserve">- und </w:t>
      </w:r>
      <w:r>
        <w:rPr>
          <w:rFonts w:ascii="Courier" w:hAnsi="Courier"/>
          <w:vanish/>
          <w:sz w:val="24"/>
        </w:rPr>
        <w:t>k[1{p[8{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Steinwehr</w:t>
      </w:r>
      <w:r>
        <w:rPr>
          <w:rFonts w:ascii="Courier" w:hAnsi="Courier"/>
          <w:vanish/>
          <w:sz w:val="24"/>
        </w:rPr>
        <w:t>}]p</w:t>
      </w:r>
      <w:r>
        <w:rPr>
          <w:rFonts w:ascii="Courier" w:hAnsi="Courier"/>
          <w:sz w:val="24"/>
        </w:rPr>
        <w:t>sche 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217 - 218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Bibliotheksrechnungen</w:t>
      </w:r>
      <w:r>
        <w:rPr>
          <w:rFonts w:ascii="Courier" w:hAnsi="Courier"/>
          <w:vanish/>
          <w:sz w:val="24"/>
        </w:rPr>
        <w:t>]s</w:t>
      </w:r>
      <w:r>
        <w:rPr>
          <w:rFonts w:ascii="Courier" w:hAnsi="Courier"/>
          <w:sz w:val="24"/>
        </w:rPr>
        <w:t xml:space="preserve"> der </w:t>
      </w:r>
      <w:r>
        <w:rPr>
          <w:rFonts w:ascii="Courier" w:hAnsi="Courier"/>
          <w:vanish/>
          <w:sz w:val="24"/>
        </w:rPr>
        <w:t>k[1{p[8{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Steinwehr</w:t>
      </w:r>
      <w:r>
        <w:rPr>
          <w:rFonts w:ascii="Courier" w:hAnsi="Courier"/>
          <w:vanish/>
          <w:sz w:val="24"/>
        </w:rPr>
        <w:t>}]p</w:t>
      </w:r>
      <w:r>
        <w:rPr>
          <w:rFonts w:ascii="Courier" w:hAnsi="Courier"/>
          <w:sz w:val="24"/>
        </w:rPr>
        <w:t>schen 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Frankfurt</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1791 </w:t>
      </w:r>
      <w:r>
        <w:rPr>
          <w:rFonts w:ascii="Courier" w:hAnsi="Courier"/>
          <w:sz w:val="24"/>
        </w:rPr>
        <w:t>- 1809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Bibliotheksrechnungen</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Kassenrechnungen der </w:t>
      </w:r>
      <w:r>
        <w:rPr>
          <w:rFonts w:ascii="Courier" w:hAnsi="Courier"/>
          <w:vanish/>
          <w:sz w:val="24"/>
        </w:rPr>
        <w:t>k[1{p[</w:t>
      </w:r>
      <w:r>
        <w:rPr>
          <w:rFonts w:ascii="Courier" w:hAnsi="Courier"/>
          <w:sz w:val="24"/>
        </w:rPr>
        <w:t>Odrich</w:t>
      </w:r>
      <w:r>
        <w:rPr>
          <w:rFonts w:ascii="Courier" w:hAnsi="Courier"/>
          <w:vanish/>
          <w:sz w:val="24"/>
        </w:rPr>
        <w:t>]p</w:t>
      </w:r>
      <w:r>
        <w:rPr>
          <w:rFonts w:ascii="Courier" w:hAnsi="Courier"/>
          <w:sz w:val="24"/>
        </w:rPr>
        <w:t xml:space="preserve">schen Bibliothek der </w:t>
      </w:r>
      <w:r>
        <w:rPr>
          <w:rFonts w:ascii="Courier" w:hAnsi="Courier"/>
          <w:vanish/>
          <w:sz w:val="24"/>
        </w:rPr>
        <w:t>&lt;Universität&gt;}</w:t>
      </w:r>
      <w:r>
        <w:rPr>
          <w:rFonts w:ascii="Courier" w:hAnsi="Courier"/>
          <w:sz w:val="24"/>
        </w:rPr>
        <w:t xml:space="preserve"> </w:t>
      </w:r>
      <w:r>
        <w:rPr>
          <w:rFonts w:ascii="Courier" w:hAnsi="Courier"/>
          <w:vanish/>
          <w:sz w:val="24"/>
        </w:rPr>
        <w:t>2{&lt;Frankfurt&gt;}]k</w:t>
      </w:r>
      <w:r>
        <w:rPr>
          <w:rFonts w:ascii="Courier" w:hAnsi="Courier"/>
          <w:sz w:val="24"/>
        </w:rPr>
        <w:t xml:space="preserve">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1802 - 1809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257 - 261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Schloßbibliothek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Königsberg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1586 - 1806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53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Bibliothek </w:t>
      </w:r>
      <w:r>
        <w:rPr>
          <w:rFonts w:ascii="Courier" w:hAnsi="Courier"/>
          <w:vanish/>
          <w:sz w:val="24"/>
        </w:rPr>
        <w:t>&lt;der Universität&gt;}</w:t>
      </w:r>
      <w:r>
        <w:rPr>
          <w:rFonts w:ascii="Courier" w:hAnsi="Courier"/>
          <w:sz w:val="24"/>
        </w:rPr>
        <w:t xml:space="preserve"> </w:t>
      </w:r>
      <w:r>
        <w:rPr>
          <w:rFonts w:ascii="Courier" w:hAnsi="Courier"/>
          <w:vanish/>
          <w:sz w:val="24"/>
        </w:rPr>
        <w:t>2{&lt;Erlangen&gt;}]k</w:t>
      </w:r>
      <w:r>
        <w:rPr>
          <w:rFonts w:ascii="Courier" w:hAnsi="Courier"/>
          <w:sz w:val="24"/>
        </w:rPr>
        <w:t xml:space="preserve">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Erlangen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1802 - </w:t>
      </w:r>
      <w:r>
        <w:rPr>
          <w:rFonts w:ascii="Courier" w:hAnsi="Courier"/>
          <w:sz w:val="24"/>
        </w:rPr>
        <w:t>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Kuratorium der Akademie der bildenden Künste und mechanischen Wissenschaften in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angeschafften </w:t>
      </w:r>
      <w:r>
        <w:rPr>
          <w:rFonts w:ascii="Courier" w:hAnsi="Courier"/>
          <w:vanish/>
          <w:sz w:val="24"/>
        </w:rPr>
        <w:t>s[</w:t>
      </w:r>
      <w:r>
        <w:rPr>
          <w:rFonts w:ascii="Courier" w:hAnsi="Courier"/>
          <w:sz w:val="24"/>
        </w:rPr>
        <w:t xml:space="preserve">Bücher für die </w:t>
      </w:r>
      <w:r>
        <w:rPr>
          <w:rFonts w:ascii="Courier" w:hAnsi="Courier"/>
          <w:vanish/>
          <w:sz w:val="24"/>
        </w:rPr>
        <w:t>k[1{</w:t>
      </w:r>
      <w:r>
        <w:rPr>
          <w:rFonts w:ascii="Courier" w:hAnsi="Courier"/>
          <w:sz w:val="24"/>
        </w:rPr>
        <w:t>Akademie der Künste</w:t>
      </w:r>
      <w:r>
        <w:rPr>
          <w:rFonts w:ascii="Courier" w:hAnsi="Courier"/>
          <w:vanish/>
          <w:sz w:val="24"/>
        </w:rPr>
        <w:t>}</w:t>
      </w:r>
      <w:r>
        <w:rPr>
          <w:rFonts w:ascii="Courier" w:hAnsi="Courier"/>
          <w:sz w:val="24"/>
        </w:rPr>
        <w:t xml:space="preserve"> </w:t>
      </w:r>
      <w:r>
        <w:rPr>
          <w:rFonts w:ascii="Courier" w:hAnsi="Courier"/>
          <w:vanish/>
          <w:sz w:val="24"/>
        </w:rPr>
        <w:t>2{o[&lt;Berlin&gt;]o}]k]s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Aufsicht und Revision der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Bibliothek</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1790 - 1807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das der </w:t>
      </w:r>
      <w:r>
        <w:rPr>
          <w:rFonts w:ascii="Courier" w:hAnsi="Courier"/>
          <w:vanish/>
          <w:sz w:val="24"/>
        </w:rPr>
        <w:t>k[1{</w:t>
      </w:r>
      <w:r>
        <w:rPr>
          <w:rFonts w:ascii="Courier" w:hAnsi="Courier"/>
          <w:sz w:val="24"/>
        </w:rPr>
        <w:t xml:space="preserve">Akademie </w:t>
      </w:r>
      <w:r>
        <w:rPr>
          <w:rFonts w:ascii="Courier" w:hAnsi="Courier"/>
          <w:vanish/>
          <w:sz w:val="24"/>
        </w:rPr>
        <w:t>&lt;der Künste&gt;}</w:t>
      </w:r>
      <w:r>
        <w:rPr>
          <w:rFonts w:ascii="Courier" w:hAnsi="Courier"/>
          <w:sz w:val="24"/>
        </w:rPr>
        <w:t xml:space="preserve"> </w:t>
      </w:r>
      <w:r>
        <w:rPr>
          <w:rFonts w:ascii="Courier" w:hAnsi="Courier"/>
          <w:vanish/>
          <w:sz w:val="24"/>
        </w:rPr>
        <w:t>2{o[&lt;Berlin&gt;]o}]k</w:t>
      </w:r>
      <w:r>
        <w:rPr>
          <w:rFonts w:ascii="Courier" w:hAnsi="Courier"/>
          <w:sz w:val="24"/>
        </w:rPr>
        <w:t xml:space="preserve"> erteilte </w:t>
      </w:r>
      <w:r>
        <w:rPr>
          <w:rFonts w:ascii="Courier" w:hAnsi="Courier"/>
          <w:vanish/>
          <w:sz w:val="24"/>
        </w:rPr>
        <w:t>s[</w:t>
      </w:r>
      <w:r>
        <w:rPr>
          <w:rFonts w:ascii="Courier" w:hAnsi="Courier"/>
          <w:sz w:val="24"/>
        </w:rPr>
        <w:t xml:space="preserve">Privilegium zur Kunst-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 ; fehlt in diesem Bestand, Vermerk: an das Finanzministerium abgegeben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betr. die von den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Poppe</w:t>
      </w:r>
      <w:r>
        <w:rPr>
          <w:rFonts w:ascii="Courier" w:hAnsi="Courier"/>
          <w:vanish/>
          <w:sz w:val="24"/>
        </w:rPr>
        <w:t>}]p</w:t>
      </w:r>
      <w:r>
        <w:rPr>
          <w:rFonts w:ascii="Courier" w:hAnsi="Courier"/>
          <w:sz w:val="24"/>
        </w:rPr>
        <w:t xml:space="preserve"> und </w:t>
      </w:r>
      <w:r>
        <w:rPr>
          <w:rFonts w:ascii="Courier" w:hAnsi="Courier"/>
          <w:vanish/>
          <w:sz w:val="24"/>
        </w:rPr>
        <w:t>p[4{&lt;Professor&gt;}</w:t>
      </w:r>
      <w:r>
        <w:rPr>
          <w:rFonts w:ascii="Courier" w:hAnsi="Courier"/>
          <w:sz w:val="24"/>
        </w:rPr>
        <w:t xml:space="preserve"> </w:t>
      </w:r>
      <w:r>
        <w:rPr>
          <w:rFonts w:ascii="Courier" w:hAnsi="Courier"/>
          <w:vanish/>
          <w:sz w:val="24"/>
        </w:rPr>
        <w:t>1{</w:t>
      </w:r>
      <w:r>
        <w:rPr>
          <w:rFonts w:ascii="Courier" w:hAnsi="Courier"/>
          <w:sz w:val="24"/>
        </w:rPr>
        <w:t>Brunn</w:t>
      </w:r>
      <w:r>
        <w:rPr>
          <w:rFonts w:ascii="Courier" w:hAnsi="Courier"/>
          <w:vanish/>
          <w:sz w:val="24"/>
        </w:rPr>
        <w:t>}]p</w:t>
      </w:r>
      <w:r>
        <w:rPr>
          <w:rFonts w:ascii="Courier" w:hAnsi="Courier"/>
          <w:sz w:val="24"/>
        </w:rPr>
        <w:t xml:space="preserve"> angetragene Abnahme der von ihnen bisher geführten akademischen Kunst- und </w:t>
      </w:r>
      <w:r>
        <w:rPr>
          <w:rFonts w:ascii="Courier" w:hAnsi="Courier"/>
          <w:vanish/>
          <w:sz w:val="24"/>
        </w:rPr>
        <w:t>s[1{</w:t>
      </w:r>
      <w:r>
        <w:rPr>
          <w:rFonts w:ascii="Courier" w:hAnsi="Courier"/>
          <w:sz w:val="24"/>
        </w:rPr>
        <w:t>Buchhandlung</w:t>
      </w:r>
      <w:r>
        <w:rPr>
          <w:rFonts w:ascii="Courier" w:hAnsi="Courier"/>
          <w:vanish/>
          <w:sz w:val="24"/>
        </w:rPr>
        <w:t>}</w:t>
      </w:r>
      <w:r>
        <w:rPr>
          <w:rFonts w:ascii="Courier" w:hAnsi="Courier"/>
          <w:sz w:val="24"/>
        </w:rPr>
        <w:t xml:space="preserve"> </w:t>
      </w:r>
      <w:r>
        <w:rPr>
          <w:rFonts w:ascii="Courier" w:hAnsi="Courier"/>
          <w:vanish/>
          <w:sz w:val="24"/>
        </w:rPr>
        <w:t>2{&lt;akademische&gt;}]s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1803 - 1811</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fehlt in diesem Bestand, Vermerk: an das Finanzministerium abgegeben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btr. die entstandenen Differenzen über den zwischen der </w:t>
      </w:r>
      <w:r>
        <w:rPr>
          <w:rFonts w:ascii="Courier" w:hAnsi="Courier"/>
          <w:vanish/>
          <w:sz w:val="24"/>
        </w:rPr>
        <w:t>k[</w:t>
      </w:r>
      <w:r>
        <w:rPr>
          <w:rFonts w:ascii="Courier" w:hAnsi="Courier"/>
          <w:sz w:val="24"/>
        </w:rPr>
        <w:t xml:space="preserve">Akademie </w:t>
      </w:r>
      <w:r>
        <w:rPr>
          <w:rFonts w:ascii="Courier" w:hAnsi="Courier"/>
          <w:vanish/>
          <w:sz w:val="24"/>
        </w:rPr>
        <w:t>&lt;der Künste&gt;</w:t>
      </w:r>
      <w:r>
        <w:rPr>
          <w:rFonts w:ascii="Courier" w:hAnsi="Courier"/>
          <w:sz w:val="24"/>
        </w:rPr>
        <w:t xml:space="preserve"> </w:t>
      </w:r>
      <w:r>
        <w:rPr>
          <w:rFonts w:ascii="Courier" w:hAnsi="Courier"/>
          <w:vanish/>
          <w:sz w:val="24"/>
        </w:rPr>
        <w:t>2{o[&lt;Be</w:t>
      </w:r>
      <w:r>
        <w:rPr>
          <w:rFonts w:ascii="Courier" w:hAnsi="Courier"/>
          <w:vanish/>
          <w:sz w:val="24"/>
        </w:rPr>
        <w:t>rlin&gt;]o}]k</w:t>
      </w:r>
      <w:r>
        <w:rPr>
          <w:rFonts w:ascii="Courier" w:hAnsi="Courier"/>
          <w:sz w:val="24"/>
        </w:rPr>
        <w:t xml:space="preserve"> und p.</w:t>
      </w:r>
      <w:r>
        <w:rPr>
          <w:rFonts w:ascii="Courier" w:hAnsi="Courier"/>
          <w:vanish/>
          <w:sz w:val="24"/>
        </w:rPr>
        <w:t>&lt;Herrn&gt;</w:t>
      </w:r>
      <w:r>
        <w:rPr>
          <w:rFonts w:ascii="Courier" w:hAnsi="Courier"/>
          <w:sz w:val="24"/>
        </w:rPr>
        <w:t xml:space="preserve"> </w:t>
      </w:r>
      <w:r>
        <w:rPr>
          <w:rFonts w:ascii="Courier" w:hAnsi="Courier"/>
          <w:vanish/>
          <w:sz w:val="24"/>
        </w:rPr>
        <w:t>p[</w:t>
      </w:r>
      <w:r>
        <w:rPr>
          <w:rFonts w:ascii="Courier" w:hAnsi="Courier"/>
          <w:sz w:val="24"/>
        </w:rPr>
        <w:t>Reim</w:t>
      </w:r>
      <w:r>
        <w:rPr>
          <w:rFonts w:ascii="Courier" w:hAnsi="Courier"/>
          <w:vanish/>
          <w:sz w:val="24"/>
        </w:rPr>
        <w:t>]p</w:t>
      </w:r>
      <w:r>
        <w:rPr>
          <w:rFonts w:ascii="Courier" w:hAnsi="Courier"/>
          <w:sz w:val="24"/>
        </w:rPr>
        <w:t xml:space="preserve"> geschlossenen </w:t>
      </w:r>
      <w:r>
        <w:rPr>
          <w:rFonts w:ascii="Courier" w:hAnsi="Courier"/>
          <w:vanish/>
          <w:sz w:val="24"/>
        </w:rPr>
        <w:t>s[</w:t>
      </w:r>
      <w:r>
        <w:rPr>
          <w:rFonts w:ascii="Courier" w:hAnsi="Courier"/>
          <w:sz w:val="24"/>
        </w:rPr>
        <w:t>Buchhandlungs-Contract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o. Z. ; fehlt in diesem Bestand, Vermerk: an das Finanzministerium abgegeben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btr. die angestellte Untersuchung wegen des abhanden gekommenen </w:t>
      </w:r>
      <w:r>
        <w:rPr>
          <w:rFonts w:ascii="Courier" w:hAnsi="Courier"/>
          <w:vanish/>
          <w:sz w:val="24"/>
        </w:rPr>
        <w:t>s[&lt;Buchhandlungs-&gt;</w:t>
      </w:r>
      <w:r>
        <w:rPr>
          <w:rFonts w:ascii="Courier" w:hAnsi="Courier"/>
          <w:sz w:val="24"/>
        </w:rPr>
        <w:t>Contract</w:t>
      </w:r>
      <w:r>
        <w:rPr>
          <w:rFonts w:ascii="Courier" w:hAnsi="Courier"/>
          <w:vanish/>
          <w:sz w:val="24"/>
        </w:rPr>
        <w:t>]s</w:t>
      </w:r>
      <w:r>
        <w:rPr>
          <w:rFonts w:ascii="Courier" w:hAnsi="Courier"/>
          <w:sz w:val="24"/>
        </w:rPr>
        <w:t>s des mit p.</w:t>
      </w:r>
      <w:r>
        <w:rPr>
          <w:rFonts w:ascii="Courier" w:hAnsi="Courier"/>
          <w:vanish/>
          <w:sz w:val="24"/>
        </w:rPr>
        <w:t>&lt;Herrn&gt;</w:t>
      </w:r>
      <w:r>
        <w:rPr>
          <w:rFonts w:ascii="Courier" w:hAnsi="Courier"/>
          <w:sz w:val="24"/>
        </w:rPr>
        <w:t xml:space="preserve"> </w:t>
      </w:r>
      <w:r>
        <w:rPr>
          <w:rFonts w:ascii="Courier" w:hAnsi="Courier"/>
          <w:vanish/>
          <w:sz w:val="24"/>
        </w:rPr>
        <w:t>p[</w:t>
      </w:r>
      <w:r>
        <w:rPr>
          <w:rFonts w:ascii="Courier" w:hAnsi="Courier"/>
          <w:sz w:val="24"/>
        </w:rPr>
        <w:t>Reim</w:t>
      </w:r>
      <w:r>
        <w:rPr>
          <w:rFonts w:ascii="Courier" w:hAnsi="Courier"/>
          <w:vanish/>
          <w:sz w:val="24"/>
        </w:rPr>
        <w:t>]p</w:t>
      </w:r>
      <w:r>
        <w:rPr>
          <w:rFonts w:ascii="Courier" w:hAnsi="Courier"/>
          <w:sz w:val="24"/>
        </w:rPr>
        <w:t xml:space="preserve"> über die akademische Kunst- und </w:t>
      </w:r>
      <w:r>
        <w:rPr>
          <w:rFonts w:ascii="Courier" w:hAnsi="Courier"/>
          <w:vanish/>
          <w:sz w:val="24"/>
        </w:rPr>
        <w:t>s[1{</w:t>
      </w:r>
      <w:r>
        <w:rPr>
          <w:rFonts w:ascii="Courier" w:hAnsi="Courier"/>
          <w:sz w:val="24"/>
        </w:rPr>
        <w:t>Buchhandlung</w:t>
      </w:r>
      <w:r>
        <w:rPr>
          <w:rFonts w:ascii="Courier" w:hAnsi="Courier"/>
          <w:vanish/>
          <w:sz w:val="24"/>
        </w:rPr>
        <w:t>}</w:t>
      </w:r>
      <w:r>
        <w:rPr>
          <w:rFonts w:ascii="Courier" w:hAnsi="Courier"/>
          <w:sz w:val="24"/>
        </w:rPr>
        <w:t xml:space="preserve"> </w:t>
      </w:r>
      <w:r>
        <w:rPr>
          <w:rFonts w:ascii="Courier" w:hAnsi="Courier"/>
          <w:vanish/>
          <w:sz w:val="24"/>
        </w:rPr>
        <w:t>2{&lt;akademische&gt;}]s</w:t>
      </w:r>
      <w:r>
        <w:rPr>
          <w:rFonts w:ascii="Courier" w:hAnsi="Courier"/>
          <w:sz w:val="24"/>
        </w:rPr>
        <w:t xml:space="preserve"> unterm </w:t>
      </w:r>
      <w:r>
        <w:rPr>
          <w:rFonts w:ascii="Courier" w:hAnsi="Courier"/>
          <w:vanish/>
          <w:sz w:val="24"/>
        </w:rPr>
        <w:t>z[</w:t>
      </w:r>
      <w:r>
        <w:rPr>
          <w:rFonts w:ascii="Courier" w:hAnsi="Courier"/>
          <w:sz w:val="24"/>
        </w:rPr>
        <w:t>24. April 1788</w:t>
      </w:r>
      <w:r>
        <w:rPr>
          <w:rFonts w:ascii="Courier" w:hAnsi="Courier"/>
          <w:vanish/>
          <w:sz w:val="24"/>
        </w:rPr>
        <w:t>]z</w:t>
      </w:r>
      <w:r>
        <w:rPr>
          <w:rFonts w:ascii="Courier" w:hAnsi="Courier"/>
          <w:sz w:val="24"/>
        </w:rPr>
        <w:t xml:space="preserve"> geschlossenen Contracts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Z. ; fehlt in diesem Bestand, Vermerk: an das Finanzministerium abgeg</w:t>
      </w:r>
      <w:r>
        <w:rPr>
          <w:rFonts w:ascii="Courier" w:hAnsi="Courier"/>
          <w:sz w:val="24"/>
        </w:rPr>
        <w:t xml:space="preserve">eben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von dem </w:t>
      </w:r>
      <w:r>
        <w:rPr>
          <w:rFonts w:ascii="Courier" w:hAnsi="Courier"/>
          <w:vanish/>
          <w:sz w:val="24"/>
        </w:rPr>
        <w:t>p[5{</w:t>
      </w:r>
      <w:r>
        <w:rPr>
          <w:rFonts w:ascii="Courier" w:hAnsi="Courier"/>
          <w:sz w:val="24"/>
        </w:rPr>
        <w:t>Buchhändler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Fauche Borel</w:t>
      </w:r>
      <w:r>
        <w:rPr>
          <w:rFonts w:ascii="Courier" w:hAnsi="Courier"/>
          <w:vanish/>
          <w:sz w:val="24"/>
        </w:rPr>
        <w:t>}]p</w:t>
      </w:r>
      <w:r>
        <w:rPr>
          <w:rFonts w:ascii="Courier" w:hAnsi="Courier"/>
          <w:sz w:val="24"/>
        </w:rPr>
        <w:t xml:space="preserve"> gemachten Anträge zur Übernahme der </w:t>
      </w:r>
      <w:r>
        <w:rPr>
          <w:rFonts w:ascii="Courier" w:hAnsi="Courier"/>
          <w:vanish/>
          <w:sz w:val="24"/>
        </w:rPr>
        <w:t>k[</w:t>
      </w:r>
      <w:r>
        <w:rPr>
          <w:rFonts w:ascii="Courier" w:hAnsi="Courier"/>
          <w:sz w:val="24"/>
        </w:rPr>
        <w:t>Mettraschen Kunst- und Buchhandlung</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Kuratorium der Königl. Bau-Akademie zu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Einrichtung einer </w:t>
      </w:r>
      <w:r>
        <w:rPr>
          <w:rFonts w:ascii="Courier" w:hAnsi="Courier"/>
          <w:vanish/>
          <w:sz w:val="24"/>
        </w:rPr>
        <w:t>s[1{</w:t>
      </w:r>
      <w:r>
        <w:rPr>
          <w:rFonts w:ascii="Courier" w:hAnsi="Courier"/>
          <w:sz w:val="24"/>
        </w:rPr>
        <w:t>Bibliothek</w:t>
      </w:r>
      <w:r>
        <w:rPr>
          <w:rFonts w:ascii="Courier" w:hAnsi="Courier"/>
          <w:vanish/>
          <w:sz w:val="24"/>
        </w:rPr>
        <w:t>}</w:t>
      </w:r>
      <w:r>
        <w:rPr>
          <w:rFonts w:ascii="Courier" w:hAnsi="Courier"/>
          <w:sz w:val="24"/>
        </w:rPr>
        <w:t xml:space="preserve"> behufs der </w:t>
      </w:r>
      <w:r>
        <w:rPr>
          <w:rFonts w:ascii="Courier" w:hAnsi="Courier"/>
          <w:vanish/>
          <w:sz w:val="24"/>
        </w:rPr>
        <w:t>2{k[1{</w:t>
      </w:r>
      <w:r>
        <w:rPr>
          <w:rFonts w:ascii="Courier" w:hAnsi="Courier"/>
          <w:sz w:val="24"/>
        </w:rPr>
        <w:t>Königlichen Bauakademie</w:t>
      </w:r>
      <w:r>
        <w:rPr>
          <w:rFonts w:ascii="Courier" w:hAnsi="Courier"/>
          <w:vanish/>
          <w:sz w:val="24"/>
        </w:rPr>
        <w:t>}</w:t>
      </w:r>
      <w:r>
        <w:rPr>
          <w:rFonts w:ascii="Courier" w:hAnsi="Courier"/>
          <w:sz w:val="24"/>
        </w:rPr>
        <w:t xml:space="preserve"> </w:t>
      </w:r>
      <w:r>
        <w:rPr>
          <w:rFonts w:ascii="Courier" w:hAnsi="Courier"/>
          <w:vanish/>
          <w:sz w:val="24"/>
        </w:rPr>
        <w:t>2{o[&lt;Berlin&gt;]o}]k}]s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1800 - 1808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Evangelisch-reformiertes Kirchendirektorium zu Berlin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Einführung der </w:t>
      </w:r>
      <w:r>
        <w:rPr>
          <w:rFonts w:ascii="Courier" w:hAnsi="Courier"/>
          <w:vanish/>
          <w:sz w:val="24"/>
        </w:rPr>
        <w:t>s[</w:t>
      </w:r>
      <w:r>
        <w:rPr>
          <w:rFonts w:ascii="Courier" w:hAnsi="Courier"/>
          <w:sz w:val="24"/>
        </w:rPr>
        <w:t>Buchsta</w:t>
      </w:r>
      <w:r>
        <w:rPr>
          <w:rFonts w:ascii="Courier" w:hAnsi="Courier"/>
          <w:sz w:val="24"/>
        </w:rPr>
        <w:t>bier</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Lesebücher</w:t>
      </w:r>
      <w:r>
        <w:rPr>
          <w:rFonts w:ascii="Courier" w:hAnsi="Courier"/>
          <w:vanish/>
          <w:sz w:val="24"/>
        </w:rPr>
        <w:t>]s</w:t>
      </w:r>
      <w:r>
        <w:rPr>
          <w:rFonts w:ascii="Courier" w:hAnsi="Courier"/>
          <w:sz w:val="24"/>
        </w:rPr>
        <w:t xml:space="preserve"> in den Schulen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1799 - 1806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 (R)</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Einführung </w:t>
      </w:r>
      <w:r>
        <w:rPr>
          <w:rFonts w:ascii="Courier" w:hAnsi="Courier"/>
          <w:vanish/>
          <w:sz w:val="24"/>
        </w:rPr>
        <w:t>s[2{</w:t>
      </w:r>
      <w:r>
        <w:rPr>
          <w:rFonts w:ascii="Courier" w:hAnsi="Courier"/>
          <w:sz w:val="24"/>
        </w:rPr>
        <w:t>gemeinnützige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bei den reformierten Anstalten und Requisitionen verschiedener Behörden und Gesuche der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 dieserhalb</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1728 - 1805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Schwerinsche Bibliothek bei der Schlosskirche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Alt-Landsberg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1714 - 1801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 Kommissions-Akten des Staatsrates Uhden in Sachen Kultur und Untericht</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w:t>
      </w:r>
      <w:r>
        <w:rPr>
          <w:rFonts w:ascii="Courier" w:hAnsi="Courier"/>
          <w:sz w:val="24"/>
        </w:rPr>
        <w:t xml:space="preserve">betr. die </w:t>
      </w:r>
      <w:r>
        <w:rPr>
          <w:rFonts w:ascii="Courier" w:hAnsi="Courier"/>
          <w:vanish/>
          <w:sz w:val="24"/>
        </w:rPr>
        <w:t>k[1{</w:t>
      </w:r>
      <w:r>
        <w:rPr>
          <w:rFonts w:ascii="Courier" w:hAnsi="Courier"/>
          <w:sz w:val="24"/>
        </w:rPr>
        <w:t>Königliche Große Biblothek</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nur der gedachten Section übertragene Leitung der </w:t>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über die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herauskommenden Druckschriften, </w:t>
      </w:r>
      <w:r>
        <w:rPr>
          <w:rFonts w:ascii="Courier" w:hAnsi="Courier"/>
          <w:vanish/>
          <w:sz w:val="24"/>
        </w:rPr>
        <w:t>s[1{</w:t>
      </w:r>
      <w:r>
        <w:rPr>
          <w:rFonts w:ascii="Courier" w:hAnsi="Courier"/>
          <w:sz w:val="24"/>
        </w:rPr>
        <w:t>Blätter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litterarischen und politischen Inhalts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XII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XII. Kommissinsakten des Staatsrates Schulz in Sachen der schlesischen Säkularisation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den nach </w:t>
      </w:r>
      <w:r>
        <w:rPr>
          <w:rFonts w:ascii="Courier" w:hAnsi="Courier"/>
          <w:vanish/>
          <w:sz w:val="24"/>
        </w:rPr>
        <w:t>o[</w:t>
      </w:r>
      <w:r>
        <w:rPr>
          <w:rFonts w:ascii="Courier" w:hAnsi="Courier"/>
          <w:sz w:val="24"/>
        </w:rPr>
        <w:t>Breslau</w:t>
      </w:r>
      <w:r>
        <w:rPr>
          <w:rFonts w:ascii="Courier" w:hAnsi="Courier"/>
          <w:vanish/>
          <w:sz w:val="24"/>
        </w:rPr>
        <w:t>]o</w:t>
      </w:r>
      <w:r>
        <w:rPr>
          <w:rFonts w:ascii="Courier" w:hAnsi="Courier"/>
          <w:sz w:val="24"/>
        </w:rPr>
        <w:t xml:space="preserve"> zu bewirkenden Transport sämtlicher in den </w:t>
      </w:r>
      <w:r>
        <w:rPr>
          <w:rFonts w:ascii="Courier" w:hAnsi="Courier"/>
          <w:vanish/>
          <w:sz w:val="24"/>
        </w:rPr>
        <w:t>s[</w:t>
      </w:r>
      <w:r>
        <w:rPr>
          <w:rFonts w:ascii="Courier" w:hAnsi="Courier"/>
          <w:sz w:val="24"/>
        </w:rPr>
        <w:t>Bibliotheken der aufgehobene</w:t>
      </w:r>
      <w:r>
        <w:rPr>
          <w:rFonts w:ascii="Courier" w:hAnsi="Courier"/>
          <w:sz w:val="24"/>
        </w:rPr>
        <w:t>n Stifter und Klöster</w:t>
      </w:r>
      <w:r>
        <w:rPr>
          <w:rFonts w:ascii="Courier" w:hAnsi="Courier"/>
          <w:vanish/>
          <w:sz w:val="24"/>
        </w:rPr>
        <w:t>]s</w:t>
      </w:r>
      <w:r>
        <w:rPr>
          <w:rFonts w:ascii="Courier" w:hAnsi="Courier"/>
          <w:sz w:val="24"/>
        </w:rPr>
        <w:t xml:space="preserve"> noch vorhandenen </w:t>
      </w:r>
      <w:r>
        <w:rPr>
          <w:rFonts w:ascii="Courier" w:hAnsi="Courier"/>
          <w:vanish/>
          <w:sz w:val="24"/>
        </w:rPr>
        <w:t>s[</w:t>
      </w:r>
      <w:r>
        <w:rPr>
          <w:rFonts w:ascii="Courier" w:hAnsi="Courier"/>
          <w:sz w:val="24"/>
        </w:rPr>
        <w:t xml:space="preserve">Bücher </w:t>
      </w:r>
      <w:r>
        <w:rPr>
          <w:rFonts w:ascii="Courier" w:hAnsi="Courier"/>
          <w:vanish/>
          <w:sz w:val="24"/>
        </w:rPr>
        <w:t>&lt;aus Bibliotheken der aufgehobenen Stifter und Klöster&gt;]s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1. HA Rep. 76 (M)</w:t>
      </w:r>
    </w:p>
    <w:p w:rsidR="00000000" w:rsidRDefault="000409B4">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Kultusministerium</w:t>
      </w:r>
    </w:p>
    <w:p w:rsidR="00000000" w:rsidRDefault="000409B4">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1. Hauptabteilung \ Rep. 76 Kultusministerium</w:t>
      </w:r>
    </w:p>
    <w:p w:rsidR="00000000" w:rsidRDefault="000409B4">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1807 - 1935</w:t>
      </w:r>
    </w:p>
    <w:p w:rsidR="00000000" w:rsidRDefault="000409B4">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0409B4">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Findbücher, 34 Bde. und Findkartei</w:t>
      </w:r>
    </w:p>
    <w:p w:rsidR="00000000" w:rsidRDefault="000409B4">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 Sekt. 1</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1. Landes- und Hoheitssachen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Hof- und Staatshandbuch</w:t>
      </w:r>
      <w:r>
        <w:rPr>
          <w:rFonts w:ascii="Courier" w:hAnsi="Courier"/>
          <w:vanish/>
          <w:sz w:val="24"/>
        </w:rPr>
        <w:t>]t</w:t>
      </w:r>
      <w:r>
        <w:rPr>
          <w:rFonts w:ascii="Courier" w:hAnsi="Courier"/>
          <w:sz w:val="24"/>
        </w:rPr>
        <w:t>,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1831 - 1903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2. Die Ministerien und anderen Staatsbehörden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s[k[</w:t>
      </w:r>
      <w:r>
        <w:rPr>
          <w:rFonts w:ascii="Courier" w:hAnsi="Courier"/>
          <w:sz w:val="24"/>
        </w:rPr>
        <w:t>Ober-Zensur-Kollegium</w:t>
      </w:r>
      <w:r>
        <w:rPr>
          <w:rFonts w:ascii="Courier" w:hAnsi="Courier"/>
          <w:vanish/>
          <w:sz w:val="24"/>
        </w:rPr>
        <w:t>]k]s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3. Das diesseitige Ministerium, insbesondere die auf den Geschäftsgang pp. Bezug habenden Akten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Ministerialbibliothek </w:t>
      </w:r>
      <w:r>
        <w:rPr>
          <w:rFonts w:ascii="Courier" w:hAnsi="Courier"/>
          <w:vanish/>
          <w:sz w:val="24"/>
        </w:rPr>
        <w:t>&lt;Cultus-Ministerium&gt;]s</w:t>
      </w:r>
      <w:r>
        <w:rPr>
          <w:rFonts w:ascii="Courier" w:hAnsi="Courier"/>
          <w:sz w:val="24"/>
        </w:rPr>
        <w:t>,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1825 - 1889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Die </w:t>
      </w:r>
      <w:r>
        <w:rPr>
          <w:rFonts w:ascii="Courier" w:hAnsi="Courier"/>
          <w:vanish/>
          <w:sz w:val="24"/>
        </w:rPr>
        <w:t>s[</w:t>
      </w:r>
      <w:r>
        <w:rPr>
          <w:rFonts w:ascii="Courier" w:hAnsi="Courier"/>
          <w:sz w:val="24"/>
        </w:rPr>
        <w:t xml:space="preserve">Medizinalbibliothek des </w:t>
      </w:r>
      <w:r>
        <w:rPr>
          <w:rFonts w:ascii="Courier" w:hAnsi="Courier"/>
          <w:vanish/>
          <w:sz w:val="24"/>
        </w:rPr>
        <w:t>&lt;Cultus-&gt;</w:t>
      </w:r>
      <w:r>
        <w:rPr>
          <w:rFonts w:ascii="Courier" w:hAnsi="Courier"/>
          <w:sz w:val="24"/>
        </w:rPr>
        <w:t>Ministeriums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18</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18. Wissenschaftliche und Kunstsachen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Gege</w:t>
      </w:r>
      <w:r>
        <w:rPr>
          <w:rFonts w:ascii="Courier" w:hAnsi="Courier"/>
          <w:sz w:val="24"/>
        </w:rPr>
        <w:t xml:space="preserve">nstände der Wissenschaft und Kunst. </w:t>
      </w:r>
      <w:r>
        <w:rPr>
          <w:rFonts w:ascii="Courier" w:hAnsi="Courier"/>
          <w:vanish/>
          <w:sz w:val="24"/>
        </w:rPr>
        <w:t>s[2{</w:t>
      </w:r>
      <w:r>
        <w:rPr>
          <w:rFonts w:ascii="Courier" w:hAnsi="Courier"/>
          <w:sz w:val="24"/>
        </w:rPr>
        <w:t>Zueignung und Überreichung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u. a. , Bd. 1 - 10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1840 - 1903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Wissenschaftliche Chronik der Gegenwart</w:t>
      </w:r>
      <w:r>
        <w:rPr>
          <w:rFonts w:ascii="Courier" w:hAnsi="Courier"/>
          <w:vanish/>
          <w:sz w:val="24"/>
        </w:rPr>
        <w:t>]t</w:t>
      </w:r>
      <w:r>
        <w:rPr>
          <w:rFonts w:ascii="Courier" w:hAnsi="Courier"/>
          <w:sz w:val="24"/>
        </w:rPr>
        <w:t xml:space="preserve">, herausgeg.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Braniß</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Breslau</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einer Biographie des </w:t>
      </w:r>
      <w:r>
        <w:rPr>
          <w:rFonts w:ascii="Courier" w:hAnsi="Courier"/>
          <w:vanish/>
          <w:sz w:val="24"/>
        </w:rPr>
        <w:t>p[7{</w:t>
      </w:r>
      <w:r>
        <w:rPr>
          <w:rFonts w:ascii="Courier" w:hAnsi="Courier"/>
          <w:sz w:val="24"/>
        </w:rPr>
        <w:t>Geheimen Staatsminister</w:t>
      </w:r>
      <w:r>
        <w:rPr>
          <w:rFonts w:ascii="Courier" w:hAnsi="Courier"/>
          <w:vanish/>
          <w:sz w:val="24"/>
        </w:rPr>
        <w:t>}</w:t>
      </w:r>
      <w:r>
        <w:rPr>
          <w:rFonts w:ascii="Courier" w:hAnsi="Courier"/>
          <w:sz w:val="24"/>
        </w:rPr>
        <w:t xml:space="preserve">s </w:t>
      </w:r>
      <w:r>
        <w:rPr>
          <w:rFonts w:ascii="Courier" w:hAnsi="Courier"/>
          <w:vanish/>
          <w:sz w:val="24"/>
        </w:rPr>
        <w:t>3{</w:t>
      </w:r>
      <w:r>
        <w:rPr>
          <w:rFonts w:ascii="Courier" w:hAnsi="Courier"/>
          <w:sz w:val="24"/>
        </w:rPr>
        <w:t>Fr</w:t>
      </w:r>
      <w:r>
        <w:rPr>
          <w:rFonts w:ascii="Courier" w:hAnsi="Courier"/>
          <w:vanish/>
          <w:sz w:val="24"/>
        </w:rPr>
        <w:t>&lt;ei&gt;</w:t>
      </w:r>
      <w:r>
        <w:rPr>
          <w:rFonts w:ascii="Courier" w:hAnsi="Courier"/>
          <w:sz w:val="24"/>
        </w:rPr>
        <w:t>h</w:t>
      </w:r>
      <w:r>
        <w:rPr>
          <w:rFonts w:ascii="Courier" w:hAnsi="Courier"/>
          <w:vanish/>
          <w:sz w:val="24"/>
        </w:rPr>
        <w:t>&lt;er&gt;</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Stein</w:t>
      </w:r>
      <w:r>
        <w:rPr>
          <w:rFonts w:ascii="Courier" w:hAnsi="Courier"/>
          <w:vanish/>
          <w:sz w:val="24"/>
        </w:rPr>
        <w:t>}]p]s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22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22. Presse, Zeitschriften, Zensur und Vergehen gegen dieselb</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die </w:t>
      </w:r>
      <w:r>
        <w:rPr>
          <w:rFonts w:ascii="Courier" w:hAnsi="Courier"/>
          <w:vanish/>
          <w:sz w:val="24"/>
        </w:rPr>
        <w:t>s[</w:t>
      </w:r>
      <w:r>
        <w:rPr>
          <w:rFonts w:ascii="Courier" w:hAnsi="Courier"/>
          <w:sz w:val="24"/>
        </w:rPr>
        <w:t xml:space="preserve">Zensur der </w:t>
      </w:r>
      <w:r>
        <w:rPr>
          <w:rFonts w:ascii="Courier" w:hAnsi="Courier"/>
          <w:vanish/>
          <w:sz w:val="24"/>
        </w:rPr>
        <w:t>s[</w:t>
      </w:r>
      <w:r>
        <w:rPr>
          <w:rFonts w:ascii="Courier" w:hAnsi="Courier"/>
          <w:sz w:val="24"/>
        </w:rPr>
        <w:t>Zeitschrift</w:t>
      </w:r>
      <w:r>
        <w:rPr>
          <w:rFonts w:ascii="Courier" w:hAnsi="Courier"/>
          <w:vanish/>
          <w:sz w:val="24"/>
        </w:rPr>
        <w:t>]s]s</w:t>
      </w:r>
      <w:r>
        <w:rPr>
          <w:rFonts w:ascii="Courier" w:hAnsi="Courier"/>
          <w:sz w:val="24"/>
        </w:rPr>
        <w:t>en und öffentlichen Bekanntmachungen sowie die Erlaubnis zur Benutzung derselben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1831 - 1864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Verfügungen mit dem </w:t>
      </w:r>
      <w:r>
        <w:rPr>
          <w:rFonts w:ascii="Courier" w:hAnsi="Courier"/>
          <w:vanish/>
          <w:sz w:val="24"/>
        </w:rPr>
        <w:t>k[</w:t>
      </w:r>
      <w:r>
        <w:rPr>
          <w:rFonts w:ascii="Courier" w:hAnsi="Courier"/>
          <w:sz w:val="24"/>
        </w:rPr>
        <w:t>Ministerium der Polizei, der Justiz und der auswärtigen Angelegenheiten</w:t>
      </w:r>
      <w:r>
        <w:rPr>
          <w:rFonts w:ascii="Courier" w:hAnsi="Courier"/>
          <w:vanish/>
          <w:sz w:val="24"/>
        </w:rPr>
        <w:t>]k</w:t>
      </w:r>
      <w:r>
        <w:rPr>
          <w:rFonts w:ascii="Courier" w:hAnsi="Courier"/>
          <w:sz w:val="24"/>
        </w:rPr>
        <w:t xml:space="preserve"> über die neue </w:t>
      </w:r>
      <w:r>
        <w:rPr>
          <w:rFonts w:ascii="Courier" w:hAnsi="Courier"/>
          <w:vanish/>
          <w:sz w:val="24"/>
        </w:rPr>
        <w:t>s[</w:t>
      </w:r>
      <w:r>
        <w:rPr>
          <w:rFonts w:ascii="Courier" w:hAnsi="Courier"/>
          <w:sz w:val="24"/>
        </w:rPr>
        <w:t>Pressgesetzgebung</w:t>
      </w:r>
      <w:r>
        <w:rPr>
          <w:rFonts w:ascii="Courier" w:hAnsi="Courier"/>
          <w:vanish/>
          <w:sz w:val="24"/>
        </w:rPr>
        <w:t>]s</w:t>
      </w:r>
      <w:r>
        <w:rPr>
          <w:rFonts w:ascii="Courier" w:hAnsi="Courier"/>
          <w:sz w:val="24"/>
        </w:rPr>
        <w:t xml:space="preserve"> sowie die Umgestaltung des </w:t>
      </w:r>
      <w:r>
        <w:rPr>
          <w:rFonts w:ascii="Courier" w:hAnsi="Courier"/>
          <w:vanish/>
          <w:sz w:val="24"/>
        </w:rPr>
        <w:t>s[k[</w:t>
      </w:r>
      <w:r>
        <w:rPr>
          <w:rFonts w:ascii="Courier" w:hAnsi="Courier"/>
          <w:sz w:val="24"/>
        </w:rPr>
        <w:t>Oberzensurkollegium</w:t>
      </w:r>
      <w:r>
        <w:rPr>
          <w:rFonts w:ascii="Courier" w:hAnsi="Courier"/>
          <w:vanish/>
          <w:sz w:val="24"/>
        </w:rPr>
        <w:t>]k]s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s[3{o[</w:t>
      </w:r>
      <w:r>
        <w:rPr>
          <w:rFonts w:ascii="Courier" w:hAnsi="Courier"/>
          <w:sz w:val="24"/>
        </w:rPr>
        <w:t>Berlin</w:t>
      </w:r>
      <w:r>
        <w:rPr>
          <w:rFonts w:ascii="Courier" w:hAnsi="Courier"/>
          <w:vanish/>
          <w:sz w:val="24"/>
        </w:rPr>
        <w:t>]o</w:t>
      </w:r>
      <w:r>
        <w:rPr>
          <w:rFonts w:ascii="Courier" w:hAnsi="Courier"/>
          <w:sz w:val="24"/>
        </w:rPr>
        <w:t>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kritische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 xml:space="preserve">Nr. </w:t>
      </w:r>
      <w:r>
        <w:rPr>
          <w:rFonts w:ascii="Courier" w:hAnsi="Courier"/>
          <w:sz w:val="24"/>
        </w:rPr>
        <w:t>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Verstöße gegen die </w:t>
      </w:r>
      <w:r>
        <w:rPr>
          <w:rFonts w:ascii="Courier" w:hAnsi="Courier"/>
          <w:vanish/>
          <w:sz w:val="24"/>
        </w:rPr>
        <w:t>s[</w:t>
      </w:r>
      <w:r>
        <w:rPr>
          <w:rFonts w:ascii="Courier" w:hAnsi="Courier"/>
          <w:sz w:val="24"/>
        </w:rPr>
        <w:t>Zensurgesetze</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Unterdrückung </w:t>
      </w:r>
      <w:r>
        <w:rPr>
          <w:rFonts w:ascii="Courier" w:hAnsi="Courier"/>
          <w:vanish/>
          <w:sz w:val="24"/>
        </w:rPr>
        <w:t>s[2{</w:t>
      </w:r>
      <w:r>
        <w:rPr>
          <w:rFonts w:ascii="Courier" w:hAnsi="Courier"/>
          <w:sz w:val="24"/>
        </w:rPr>
        <w:t>schädliche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Schriften</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1832 - 1865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Preßunfug seitens des Auslandes</w:t>
      </w:r>
      <w:r>
        <w:rPr>
          <w:rFonts w:ascii="Courier" w:hAnsi="Courier"/>
          <w:vanish/>
          <w:sz w:val="24"/>
        </w:rPr>
        <w:t>]s</w:t>
      </w:r>
      <w:r>
        <w:rPr>
          <w:rFonts w:ascii="Courier" w:hAnsi="Courier"/>
          <w:sz w:val="24"/>
        </w:rPr>
        <w:t xml:space="preserve">, namentlich </w:t>
      </w:r>
      <w:r>
        <w:rPr>
          <w:rFonts w:ascii="Courier" w:hAnsi="Courier"/>
          <w:vanish/>
          <w:sz w:val="24"/>
        </w:rPr>
        <w:t>o[</w:t>
      </w:r>
      <w:r>
        <w:rPr>
          <w:rFonts w:ascii="Courier" w:hAnsi="Courier"/>
          <w:sz w:val="24"/>
        </w:rPr>
        <w:t>Bayern</w:t>
      </w:r>
      <w:r>
        <w:rPr>
          <w:rFonts w:ascii="Courier" w:hAnsi="Courier"/>
          <w:vanish/>
          <w:sz w:val="24"/>
        </w:rPr>
        <w:t>]o</w:t>
      </w:r>
      <w:r>
        <w:rPr>
          <w:rFonts w:ascii="Courier" w:hAnsi="Courier"/>
          <w:sz w:val="24"/>
        </w:rPr>
        <w:t xml:space="preserve">s, </w:t>
      </w:r>
      <w:r>
        <w:rPr>
          <w:rFonts w:ascii="Courier" w:hAnsi="Courier"/>
          <w:vanish/>
          <w:sz w:val="24"/>
        </w:rPr>
        <w:t>o[</w:t>
      </w:r>
      <w:r>
        <w:rPr>
          <w:rFonts w:ascii="Courier" w:hAnsi="Courier"/>
          <w:sz w:val="24"/>
        </w:rPr>
        <w:t>Belgien</w:t>
      </w:r>
      <w:r>
        <w:rPr>
          <w:rFonts w:ascii="Courier" w:hAnsi="Courier"/>
          <w:vanish/>
          <w:sz w:val="24"/>
        </w:rPr>
        <w:t>]o</w:t>
      </w:r>
      <w:r>
        <w:rPr>
          <w:rFonts w:ascii="Courier" w:hAnsi="Courier"/>
          <w:sz w:val="24"/>
        </w:rPr>
        <w:t xml:space="preserve">s pp. gegen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besonders in Bezug auf diesseitige Leitung der katholisch-kirchlichen Angelegenheiten,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Benutzung der </w:t>
      </w:r>
      <w:r>
        <w:rPr>
          <w:rFonts w:ascii="Courier" w:hAnsi="Courier"/>
          <w:vanish/>
          <w:sz w:val="24"/>
        </w:rPr>
        <w:t>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zur Widererlangung gegen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 xml:space="preserve"> gerichteter verläumderischer Artikel </w:t>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über innere Verwaltungs-Gegenstände, namentlich die Leitung  katholisch-geistlicher Angelegenheiten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w:t>
      </w:r>
      <w:r>
        <w:rPr>
          <w:rFonts w:ascii="Courier" w:hAnsi="Courier"/>
          <w:sz w:val="24"/>
        </w:rPr>
        <w:t>Ministerialblattes für die gesamte innere Verwaltung in den Königlich Preußischen Staaten</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dem </w:t>
      </w:r>
      <w:r>
        <w:rPr>
          <w:rFonts w:ascii="Courier" w:hAnsi="Courier"/>
          <w:vanish/>
          <w:sz w:val="24"/>
        </w:rPr>
        <w:t>p[7{</w:t>
      </w:r>
      <w:r>
        <w:rPr>
          <w:rFonts w:ascii="Courier" w:hAnsi="Courier"/>
          <w:sz w:val="24"/>
        </w:rPr>
        <w:t>Hofrat</w:t>
      </w:r>
      <w:r>
        <w:rPr>
          <w:rFonts w:ascii="Courier" w:hAnsi="Courier"/>
          <w:vanish/>
          <w:sz w:val="24"/>
        </w:rPr>
        <w:t>}</w:t>
      </w:r>
      <w:r>
        <w:rPr>
          <w:rFonts w:ascii="Courier" w:hAnsi="Courier"/>
          <w:sz w:val="24"/>
        </w:rPr>
        <w:t xml:space="preserve"> und </w:t>
      </w:r>
      <w:r>
        <w:rPr>
          <w:rFonts w:ascii="Courier" w:hAnsi="Courier"/>
          <w:vanish/>
          <w:sz w:val="24"/>
        </w:rPr>
        <w:t>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Welcker</w:t>
      </w:r>
      <w:r>
        <w:rPr>
          <w:rFonts w:ascii="Courier" w:hAnsi="Courier"/>
          <w:vanish/>
          <w:sz w:val="24"/>
        </w:rPr>
        <w:t>}</w:t>
      </w:r>
      <w:r>
        <w:rPr>
          <w:rFonts w:ascii="Courier" w:hAnsi="Courier"/>
          <w:sz w:val="24"/>
        </w:rPr>
        <w:t xml:space="preserve"> aus </w:t>
      </w:r>
      <w:r>
        <w:rPr>
          <w:rFonts w:ascii="Courier" w:hAnsi="Courier"/>
          <w:vanish/>
          <w:sz w:val="24"/>
        </w:rPr>
        <w:t>6{o[</w:t>
      </w:r>
      <w:r>
        <w:rPr>
          <w:rFonts w:ascii="Courier" w:hAnsi="Courier"/>
          <w:sz w:val="24"/>
        </w:rPr>
        <w:t>Freiburg</w:t>
      </w:r>
      <w:r>
        <w:rPr>
          <w:rFonts w:ascii="Courier" w:hAnsi="Courier"/>
          <w:vanish/>
          <w:sz w:val="24"/>
        </w:rPr>
        <w:t>]o}]p</w:t>
      </w:r>
      <w:r>
        <w:rPr>
          <w:rFonts w:ascii="Courier" w:hAnsi="Courier"/>
          <w:sz w:val="24"/>
        </w:rPr>
        <w:t xml:space="preserve"> bei seiner Anwesenheit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gebrachte Serenade und die Teilnahme des </w:t>
      </w:r>
      <w:r>
        <w:rPr>
          <w:rFonts w:ascii="Courier" w:hAnsi="Courier"/>
          <w:vanish/>
          <w:sz w:val="24"/>
        </w:rPr>
        <w:t>p[5{</w:t>
      </w:r>
      <w:r>
        <w:rPr>
          <w:rFonts w:ascii="Courier" w:hAnsi="Courier"/>
          <w:sz w:val="24"/>
        </w:rPr>
        <w:t>Privatdozent</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sowie der d</w:t>
      </w:r>
      <w:r>
        <w:rPr>
          <w:rFonts w:ascii="Courier" w:hAnsi="Courier"/>
          <w:sz w:val="24"/>
        </w:rPr>
        <w:t xml:space="preserve">araus entstandene </w:t>
      </w:r>
      <w:r>
        <w:rPr>
          <w:rFonts w:ascii="Courier" w:hAnsi="Courier"/>
          <w:vanish/>
          <w:sz w:val="24"/>
        </w:rPr>
        <w:t>s[</w:t>
      </w:r>
      <w:r>
        <w:rPr>
          <w:rFonts w:ascii="Courier" w:hAnsi="Courier"/>
          <w:sz w:val="24"/>
        </w:rPr>
        <w:t>Preßunfug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Berichtigung durch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verbreiteter, die Wahrheit entstellender oder böswilliger Nachrichten durch Artikel in dem </w:t>
      </w:r>
      <w:r>
        <w:rPr>
          <w:rFonts w:ascii="Courier" w:hAnsi="Courier"/>
          <w:vanish/>
          <w:sz w:val="24"/>
        </w:rPr>
        <w:t>t[</w:t>
      </w:r>
      <w:r>
        <w:rPr>
          <w:rFonts w:ascii="Courier" w:hAnsi="Courier"/>
          <w:sz w:val="24"/>
        </w:rPr>
        <w:t>Hamburger Korrespondent</w:t>
      </w:r>
      <w:r>
        <w:rPr>
          <w:rFonts w:ascii="Courier" w:hAnsi="Courier"/>
          <w:vanish/>
          <w:sz w:val="24"/>
        </w:rPr>
        <w:t>]t</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Berichtigung durch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verbreiteter, die Wahrheit entstellender oder böswilliger Nachrichten durch Artikel in der </w:t>
      </w:r>
      <w:r>
        <w:rPr>
          <w:rFonts w:ascii="Courier" w:hAnsi="Courier"/>
          <w:vanish/>
          <w:sz w:val="24"/>
        </w:rPr>
        <w:t>t[</w:t>
      </w:r>
      <w:r>
        <w:rPr>
          <w:rFonts w:ascii="Courier" w:hAnsi="Courier"/>
          <w:sz w:val="24"/>
        </w:rPr>
        <w:t>Augsburger allgemeinen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Berichtigung </w:t>
      </w:r>
      <w:r>
        <w:rPr>
          <w:rFonts w:ascii="Courier" w:hAnsi="Courier"/>
          <w:sz w:val="24"/>
        </w:rPr>
        <w:t xml:space="preserve">durch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verbreiteter, die Wahrheit entstellender oder böswilliger Nachrichten durch Artikel in der </w:t>
      </w:r>
      <w:r>
        <w:rPr>
          <w:rFonts w:ascii="Courier" w:hAnsi="Courier"/>
          <w:vanish/>
          <w:sz w:val="24"/>
        </w:rPr>
        <w:t>t[</w:t>
      </w:r>
      <w:r>
        <w:rPr>
          <w:rFonts w:ascii="Courier" w:hAnsi="Courier"/>
          <w:sz w:val="24"/>
        </w:rPr>
        <w:t>Leipziger allgemeinen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Brandes</w:t>
      </w:r>
      <w:r>
        <w:rPr>
          <w:rFonts w:ascii="Courier" w:hAnsi="Courier"/>
          <w:vanish/>
          <w:sz w:val="24"/>
        </w:rPr>
        <w:t>}]p</w:t>
      </w:r>
      <w:r>
        <w:rPr>
          <w:rFonts w:ascii="Courier" w:hAnsi="Courier"/>
          <w:sz w:val="24"/>
        </w:rPr>
        <w:t xml:space="preserve"> hier herausgegebene </w:t>
      </w:r>
      <w:r>
        <w:rPr>
          <w:rFonts w:ascii="Courier" w:hAnsi="Courier"/>
          <w:vanish/>
          <w:sz w:val="24"/>
        </w:rPr>
        <w:t>s[2{</w:t>
      </w:r>
      <w:r>
        <w:rPr>
          <w:rFonts w:ascii="Courier" w:hAnsi="Courier"/>
          <w:sz w:val="24"/>
        </w:rPr>
        <w:t>literarische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 xml:space="preserve"> pp.,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Elberfelder Zeitung</w:t>
      </w:r>
      <w:r>
        <w:rPr>
          <w:rFonts w:ascii="Courier" w:hAnsi="Courier"/>
          <w:vanish/>
          <w:sz w:val="24"/>
        </w:rPr>
        <w:t>]t</w:t>
      </w:r>
      <w:r>
        <w:rPr>
          <w:rFonts w:ascii="Courier" w:hAnsi="Courier"/>
          <w:sz w:val="24"/>
        </w:rPr>
        <w:t xml:space="preserve"> und die Berichtigung falscher Zeitungsartikel durch dieselbe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Die </w:t>
      </w:r>
      <w:r>
        <w:rPr>
          <w:rFonts w:ascii="Courier" w:hAnsi="Courier"/>
          <w:vanish/>
          <w:sz w:val="24"/>
        </w:rPr>
        <w:t>t[</w:t>
      </w:r>
      <w:r>
        <w:rPr>
          <w:rFonts w:ascii="Courier" w:hAnsi="Courier"/>
          <w:sz w:val="24"/>
        </w:rPr>
        <w:t>Königsberger Allgemeine Zeitung</w:t>
      </w:r>
      <w:r>
        <w:rPr>
          <w:rFonts w:ascii="Courier" w:hAnsi="Courier"/>
          <w:vanish/>
          <w:sz w:val="24"/>
        </w:rPr>
        <w:t>]t</w:t>
      </w:r>
      <w:r>
        <w:rPr>
          <w:rFonts w:ascii="Courier" w:hAnsi="Courier"/>
          <w:sz w:val="24"/>
        </w:rPr>
        <w:t>,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Rheinische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Königsberger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Leipziger Allgemeinen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Benutzung der </w:t>
      </w:r>
      <w:r>
        <w:rPr>
          <w:rFonts w:ascii="Courier" w:hAnsi="Courier"/>
          <w:vanish/>
          <w:sz w:val="24"/>
        </w:rPr>
        <w:t>t[</w:t>
      </w:r>
      <w:r>
        <w:rPr>
          <w:rFonts w:ascii="Courier" w:hAnsi="Courier"/>
          <w:sz w:val="24"/>
        </w:rPr>
        <w:t>Kölnischen Zeitung</w:t>
      </w:r>
      <w:r>
        <w:rPr>
          <w:rFonts w:ascii="Courier" w:hAnsi="Courier"/>
          <w:vanish/>
          <w:sz w:val="24"/>
        </w:rPr>
        <w:t>]t</w:t>
      </w:r>
      <w:r>
        <w:rPr>
          <w:rFonts w:ascii="Courier" w:hAnsi="Courier"/>
          <w:sz w:val="24"/>
        </w:rPr>
        <w:t xml:space="preserve"> zur Bekämpfung schlechter Tendenzen der </w:t>
      </w:r>
      <w:r>
        <w:rPr>
          <w:rFonts w:ascii="Courier" w:hAnsi="Courier"/>
          <w:vanish/>
          <w:sz w:val="24"/>
        </w:rPr>
        <w:t>s[</w:t>
      </w:r>
      <w:r>
        <w:rPr>
          <w:rFonts w:ascii="Courier" w:hAnsi="Courier"/>
          <w:sz w:val="24"/>
        </w:rPr>
        <w:t>Tagespresse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Zensurwesen im Auslande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 xml:space="preserve">Augsburger Allgemeine </w:t>
      </w:r>
      <w:r>
        <w:rPr>
          <w:rFonts w:ascii="Courier" w:hAnsi="Courier"/>
          <w:sz w:val="24"/>
        </w:rPr>
        <w:t>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Aachener Zeitung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Gründung einer </w:t>
      </w:r>
      <w:r>
        <w:rPr>
          <w:rFonts w:ascii="Courier" w:hAnsi="Courier"/>
          <w:vanish/>
          <w:sz w:val="24"/>
        </w:rPr>
        <w:t>s[2{</w:t>
      </w:r>
      <w:r>
        <w:rPr>
          <w:rFonts w:ascii="Courier" w:hAnsi="Courier"/>
          <w:sz w:val="24"/>
        </w:rPr>
        <w:t>literarisch-politische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von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Volksblätter</w:t>
      </w:r>
      <w:r>
        <w:rPr>
          <w:rFonts w:ascii="Courier" w:hAnsi="Courier"/>
          <w:vanish/>
          <w:sz w:val="24"/>
        </w:rPr>
        <w:t>]s</w:t>
      </w:r>
      <w:r>
        <w:rPr>
          <w:rFonts w:ascii="Courier" w:hAnsi="Courier"/>
          <w:sz w:val="24"/>
        </w:rPr>
        <w:t>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Berichtigung der durch die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verbreiteten Irrtümer (Allerh. Kab. Order v. 8. XI. 43), sowie die Benutzung der </w:t>
      </w:r>
      <w:r>
        <w:rPr>
          <w:rFonts w:ascii="Courier" w:hAnsi="Courier"/>
          <w:vanish/>
          <w:sz w:val="24"/>
        </w:rPr>
        <w:t>s[</w:t>
      </w:r>
      <w:r>
        <w:rPr>
          <w:rFonts w:ascii="Courier" w:hAnsi="Courier"/>
          <w:sz w:val="24"/>
        </w:rPr>
        <w:t>Tagespresse</w:t>
      </w:r>
      <w:r>
        <w:rPr>
          <w:rFonts w:ascii="Courier" w:hAnsi="Courier"/>
          <w:vanish/>
          <w:sz w:val="24"/>
        </w:rPr>
        <w:t>]s</w:t>
      </w:r>
      <w:r>
        <w:rPr>
          <w:rFonts w:ascii="Courier" w:hAnsi="Courier"/>
          <w:sz w:val="24"/>
        </w:rPr>
        <w:t xml:space="preserve"> für die Leitung der öffentlichen Meinung über die Angelegenheit der </w:t>
      </w:r>
      <w:r>
        <w:rPr>
          <w:rFonts w:ascii="Courier" w:hAnsi="Courier"/>
          <w:sz w:val="24"/>
        </w:rPr>
        <w:t>Verwaltung u. des öffentlichen Lebens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1843 - 1854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Bonner Zeitung</w:t>
      </w:r>
      <w:r>
        <w:rPr>
          <w:rFonts w:ascii="Courier" w:hAnsi="Courier"/>
          <w:vanish/>
          <w:sz w:val="24"/>
        </w:rPr>
        <w:t>]t</w:t>
      </w:r>
      <w:r>
        <w:rPr>
          <w:rFonts w:ascii="Courier" w:hAnsi="Courier"/>
          <w:sz w:val="24"/>
        </w:rPr>
        <w:t xml:space="preserve"> (bzw. </w:t>
      </w:r>
      <w:r>
        <w:rPr>
          <w:rFonts w:ascii="Courier" w:hAnsi="Courier"/>
          <w:vanish/>
          <w:sz w:val="24"/>
        </w:rPr>
        <w:t>t[</w:t>
      </w:r>
      <w:r>
        <w:rPr>
          <w:rFonts w:ascii="Courier" w:hAnsi="Courier"/>
          <w:sz w:val="24"/>
        </w:rPr>
        <w:t>Rheinischer Beobachter</w:t>
      </w:r>
      <w:r>
        <w:rPr>
          <w:rFonts w:ascii="Courier" w:hAnsi="Courier"/>
          <w:vanish/>
          <w:sz w:val="24"/>
        </w:rPr>
        <w:t>]t</w:t>
      </w:r>
      <w:r>
        <w:rPr>
          <w:rFonts w:ascii="Courier" w:hAnsi="Courier"/>
          <w:sz w:val="24"/>
        </w:rPr>
        <w:t>), Bd. 1-3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Kritische Blätter für Leben und Wissenschaft</w:t>
      </w:r>
      <w:r>
        <w:rPr>
          <w:rFonts w:ascii="Courier" w:hAnsi="Courier"/>
          <w:vanish/>
          <w:sz w:val="24"/>
        </w:rPr>
        <w:t>]t</w:t>
      </w:r>
      <w:r>
        <w:rPr>
          <w:rFonts w:ascii="Courier" w:hAnsi="Courier"/>
          <w:sz w:val="24"/>
        </w:rPr>
        <w:t xml:space="preserve"> (Herausgegeben von den </w:t>
      </w:r>
      <w:r>
        <w:rPr>
          <w:rFonts w:ascii="Courier" w:hAnsi="Courier"/>
          <w:vanish/>
          <w:sz w:val="24"/>
        </w:rPr>
        <w:t>p[4{</w:t>
      </w:r>
      <w:r>
        <w:rPr>
          <w:rFonts w:ascii="Courier" w:hAnsi="Courier"/>
          <w:sz w:val="24"/>
        </w:rPr>
        <w:t>Professoren Dr.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Benary</w:t>
      </w:r>
      <w:r>
        <w:rPr>
          <w:rFonts w:ascii="Courier" w:hAnsi="Courier"/>
          <w:vanish/>
          <w:sz w:val="24"/>
        </w:rPr>
        <w:t>}]p</w:t>
      </w:r>
      <w:r>
        <w:rPr>
          <w:rFonts w:ascii="Courier" w:hAnsi="Courier"/>
          <w:sz w:val="24"/>
        </w:rPr>
        <w:t xml:space="preserve">, </w:t>
      </w:r>
      <w:r>
        <w:rPr>
          <w:rFonts w:ascii="Courier" w:hAnsi="Courier"/>
          <w:vanish/>
          <w:sz w:val="24"/>
        </w:rPr>
        <w:t>p[4{&lt;Professor&gt;}</w:t>
      </w:r>
      <w:r>
        <w:rPr>
          <w:rFonts w:ascii="Courier" w:hAnsi="Courier"/>
          <w:sz w:val="24"/>
        </w:rPr>
        <w:t xml:space="preserve"> </w:t>
      </w:r>
      <w:r>
        <w:rPr>
          <w:rFonts w:ascii="Courier" w:hAnsi="Courier"/>
          <w:vanish/>
          <w:sz w:val="24"/>
        </w:rPr>
        <w:t>1{</w:t>
      </w:r>
      <w:r>
        <w:rPr>
          <w:rFonts w:ascii="Courier" w:hAnsi="Courier"/>
          <w:sz w:val="24"/>
        </w:rPr>
        <w:t>Hotho</w:t>
      </w:r>
      <w:r>
        <w:rPr>
          <w:rFonts w:ascii="Courier" w:hAnsi="Courier"/>
          <w:vanish/>
          <w:sz w:val="24"/>
        </w:rPr>
        <w:t>}]p</w:t>
      </w:r>
      <w:r>
        <w:rPr>
          <w:rFonts w:ascii="Courier" w:hAnsi="Courier"/>
          <w:sz w:val="24"/>
        </w:rPr>
        <w:t xml:space="preserve"> und </w:t>
      </w:r>
      <w:r>
        <w:rPr>
          <w:rFonts w:ascii="Courier" w:hAnsi="Courier"/>
          <w:vanish/>
          <w:sz w:val="24"/>
        </w:rPr>
        <w:t>p[4{&lt;Professor&gt;} 1{</w:t>
      </w:r>
      <w:r>
        <w:rPr>
          <w:rFonts w:ascii="Courier" w:hAnsi="Courier"/>
          <w:sz w:val="24"/>
        </w:rPr>
        <w:t>Vatke</w:t>
      </w:r>
      <w:r>
        <w:rPr>
          <w:rFonts w:ascii="Courier" w:hAnsi="Courier"/>
          <w:vanish/>
          <w:sz w:val="24"/>
        </w:rPr>
        <w:t>}]p</w:t>
      </w:r>
      <w:r>
        <w:rPr>
          <w:rFonts w:ascii="Courier" w:hAnsi="Courier"/>
          <w:sz w:val="24"/>
        </w:rPr>
        <w:t xml:space="preserve">, * die nachgesuchte </w:t>
      </w:r>
      <w:r>
        <w:rPr>
          <w:rFonts w:ascii="Courier" w:hAnsi="Courier"/>
          <w:vanish/>
          <w:sz w:val="24"/>
        </w:rPr>
        <w:t>s[</w:t>
      </w:r>
      <w:r>
        <w:rPr>
          <w:rFonts w:ascii="Courier" w:hAnsi="Courier"/>
          <w:sz w:val="24"/>
        </w:rPr>
        <w:t>Konzession</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In- und Auslande erscheinenden </w:t>
      </w:r>
      <w:r>
        <w:rPr>
          <w:rFonts w:ascii="Courier" w:hAnsi="Courier"/>
          <w:vanish/>
          <w:sz w:val="24"/>
        </w:rPr>
        <w:t>s[2{</w:t>
      </w:r>
      <w:r>
        <w:rPr>
          <w:rFonts w:ascii="Courier" w:hAnsi="Courier"/>
          <w:sz w:val="24"/>
        </w:rPr>
        <w:t>staatsgefährliche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1844 </w:t>
      </w:r>
      <w:r>
        <w:rPr>
          <w:rFonts w:ascii="Courier" w:hAnsi="Courier"/>
          <w:sz w:val="24"/>
        </w:rPr>
        <w:t>- 1857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Verhandlungen wegen eines neuen </w:t>
      </w:r>
      <w:r>
        <w:rPr>
          <w:rFonts w:ascii="Courier" w:hAnsi="Courier"/>
          <w:vanish/>
          <w:sz w:val="24"/>
        </w:rPr>
        <w:t>s[</w:t>
      </w:r>
      <w:r>
        <w:rPr>
          <w:rFonts w:ascii="Courier" w:hAnsi="Courier"/>
          <w:sz w:val="24"/>
        </w:rPr>
        <w:t>Preß-Strafgesetz</w:t>
      </w:r>
      <w:r>
        <w:rPr>
          <w:rFonts w:ascii="Courier" w:hAnsi="Courier"/>
          <w:vanish/>
          <w:sz w:val="24"/>
        </w:rPr>
        <w:t>]s</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Ober-Konsistorialrat</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Hahn</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Theologisch-kirchlichen Annalen</w:t>
      </w:r>
      <w:r>
        <w:rPr>
          <w:rFonts w:ascii="Courier" w:hAnsi="Courier"/>
          <w:vanish/>
          <w:sz w:val="24"/>
        </w:rPr>
        <w:t>]t</w:t>
      </w:r>
      <w:r>
        <w:rPr>
          <w:rFonts w:ascii="Courier" w:hAnsi="Courier"/>
          <w:sz w:val="24"/>
        </w:rPr>
        <w:t xml:space="preserve">" und der von </w:t>
      </w:r>
      <w:r>
        <w:rPr>
          <w:rFonts w:ascii="Courier" w:hAnsi="Courier"/>
          <w:vanish/>
          <w:sz w:val="24"/>
        </w:rPr>
        <w:t>p[</w:t>
      </w:r>
      <w:r>
        <w:rPr>
          <w:rFonts w:ascii="Courier" w:hAnsi="Courier"/>
          <w:sz w:val="24"/>
        </w:rPr>
        <w:t>Gaupp</w:t>
      </w:r>
      <w:r>
        <w:rPr>
          <w:rFonts w:ascii="Courier" w:hAnsi="Courier"/>
          <w:vanish/>
          <w:sz w:val="24"/>
        </w:rPr>
        <w:t>]p</w:t>
      </w:r>
      <w:r>
        <w:rPr>
          <w:rFonts w:ascii="Courier" w:hAnsi="Courier"/>
          <w:sz w:val="24"/>
        </w:rPr>
        <w:t xml:space="preserve"> erschienene "</w:t>
      </w:r>
      <w:r>
        <w:rPr>
          <w:rFonts w:ascii="Courier" w:hAnsi="Courier"/>
          <w:vanish/>
          <w:sz w:val="24"/>
        </w:rPr>
        <w:t>t[</w:t>
      </w:r>
      <w:r>
        <w:rPr>
          <w:rFonts w:ascii="Courier" w:hAnsi="Courier"/>
          <w:sz w:val="24"/>
        </w:rPr>
        <w:t>Kirchliche Anzeiger für Schlesien</w:t>
      </w:r>
      <w:r>
        <w:rPr>
          <w:rFonts w:ascii="Courier" w:hAnsi="Courier"/>
          <w:vanish/>
          <w:sz w:val="24"/>
        </w:rPr>
        <w:t>]t</w:t>
      </w:r>
      <w:r>
        <w:rPr>
          <w:rFonts w:ascii="Courier" w:hAnsi="Courier"/>
          <w:sz w:val="24"/>
        </w:rPr>
        <w:t xml:space="preserve">" pp.  (vgl. </w:t>
      </w:r>
      <w:r>
        <w:rPr>
          <w:rFonts w:ascii="Courier" w:hAnsi="Courier"/>
          <w:vanish/>
          <w:sz w:val="24"/>
        </w:rPr>
        <w:t>t[</w:t>
      </w:r>
      <w:r>
        <w:rPr>
          <w:rFonts w:ascii="Courier" w:hAnsi="Courier"/>
          <w:sz w:val="24"/>
        </w:rPr>
        <w:t>Kirchen- und Schulblatt für Schlesien</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Zeitschrift für </w:t>
      </w:r>
      <w:r>
        <w:rPr>
          <w:rFonts w:ascii="Courier" w:hAnsi="Courier"/>
          <w:vanish/>
          <w:sz w:val="24"/>
        </w:rPr>
        <w:t>o[</w:t>
      </w:r>
      <w:r>
        <w:rPr>
          <w:rFonts w:ascii="Courier" w:hAnsi="Courier"/>
          <w:sz w:val="24"/>
        </w:rPr>
        <w:t>Litthauen</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Masuren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deutsche Volkshalle</w:t>
      </w:r>
      <w:r>
        <w:rPr>
          <w:rFonts w:ascii="Courier" w:hAnsi="Courier"/>
          <w:vanish/>
          <w:sz w:val="24"/>
        </w:rPr>
        <w:t>]t</w:t>
      </w:r>
      <w:r>
        <w:rPr>
          <w:rFonts w:ascii="Courier" w:hAnsi="Courier"/>
          <w:sz w:val="24"/>
        </w:rPr>
        <w:t xml:space="preserve"> und deren Tendenz gegen die Staatsregierung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ehemalige </w:t>
      </w:r>
      <w:r>
        <w:rPr>
          <w:rFonts w:ascii="Courier" w:hAnsi="Courier"/>
          <w:vanish/>
          <w:sz w:val="24"/>
        </w:rPr>
        <w:t>p[5{</w:t>
      </w:r>
      <w:r>
        <w:rPr>
          <w:rFonts w:ascii="Courier" w:hAnsi="Courier"/>
          <w:sz w:val="24"/>
        </w:rPr>
        <w:t>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Uhlich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Magdeburg</w:t>
      </w:r>
      <w:r>
        <w:rPr>
          <w:rFonts w:ascii="Courier" w:hAnsi="Courier"/>
          <w:vanish/>
          <w:sz w:val="24"/>
        </w:rPr>
        <w:t>]o}]p</w:t>
      </w:r>
      <w:r>
        <w:rPr>
          <w:rFonts w:ascii="Courier" w:hAnsi="Courier"/>
          <w:sz w:val="24"/>
        </w:rPr>
        <w:t xml:space="preserve"> herausgegebene </w:t>
      </w:r>
      <w:r>
        <w:rPr>
          <w:rFonts w:ascii="Courier" w:hAnsi="Courier"/>
          <w:vanish/>
          <w:sz w:val="24"/>
        </w:rPr>
        <w:t>s[</w:t>
      </w:r>
      <w:r>
        <w:rPr>
          <w:rFonts w:ascii="Courier" w:hAnsi="Courier"/>
          <w:sz w:val="24"/>
        </w:rPr>
        <w:t>Sonntagsblatt</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Geh. Ob. Regierungsrat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Stiehl</w:t>
      </w:r>
      <w:r>
        <w:rPr>
          <w:rFonts w:ascii="Courier" w:hAnsi="Courier"/>
          <w:vanish/>
          <w:sz w:val="24"/>
        </w:rPr>
        <w:t>}]p</w:t>
      </w:r>
      <w:r>
        <w:rPr>
          <w:rFonts w:ascii="Courier" w:hAnsi="Courier"/>
          <w:sz w:val="24"/>
        </w:rPr>
        <w:t xml:space="preserve"> herausgegebene </w:t>
      </w:r>
      <w:r>
        <w:rPr>
          <w:rFonts w:ascii="Courier" w:hAnsi="Courier"/>
          <w:vanish/>
          <w:sz w:val="24"/>
        </w:rPr>
        <w:t>t[</w:t>
      </w:r>
      <w:r>
        <w:rPr>
          <w:rFonts w:ascii="Courier" w:hAnsi="Courier"/>
          <w:sz w:val="24"/>
        </w:rPr>
        <w:t>Zentralblatt für die gesamte Unterrichtsverwaltung in Preußen</w:t>
      </w:r>
      <w:r>
        <w:rPr>
          <w:rFonts w:ascii="Courier" w:hAnsi="Courier"/>
          <w:vanish/>
          <w:sz w:val="24"/>
        </w:rPr>
        <w:t>]t</w:t>
      </w:r>
      <w:r>
        <w:rPr>
          <w:rFonts w:ascii="Courier" w:hAnsi="Courier"/>
          <w:sz w:val="24"/>
        </w:rPr>
        <w:t xml:space="preserve"> sowie der aus den *zahlungen der </w:t>
      </w:r>
      <w:r>
        <w:rPr>
          <w:rFonts w:ascii="Courier" w:hAnsi="Courier"/>
          <w:vanish/>
          <w:sz w:val="24"/>
        </w:rPr>
        <w:t>s[</w:t>
      </w:r>
      <w:r>
        <w:rPr>
          <w:rFonts w:ascii="Courier" w:hAnsi="Courier"/>
          <w:sz w:val="24"/>
        </w:rPr>
        <w:t>Verlagsfirma</w:t>
      </w:r>
      <w:r>
        <w:rPr>
          <w:rFonts w:ascii="Courier" w:hAnsi="Courier"/>
          <w:vanish/>
          <w:sz w:val="24"/>
        </w:rPr>
        <w:t>]s</w:t>
      </w:r>
      <w:r>
        <w:rPr>
          <w:rFonts w:ascii="Courier" w:hAnsi="Courier"/>
          <w:sz w:val="24"/>
        </w:rPr>
        <w:t xml:space="preserve"> gebildete "</w:t>
      </w:r>
      <w:r>
        <w:rPr>
          <w:rFonts w:ascii="Courier" w:hAnsi="Courier"/>
          <w:vanish/>
          <w:sz w:val="24"/>
        </w:rPr>
        <w:t>s[</w:t>
      </w:r>
      <w:r>
        <w:rPr>
          <w:rFonts w:ascii="Courier" w:hAnsi="Courier"/>
          <w:sz w:val="24"/>
        </w:rPr>
        <w:t>Zentralblatt- und Seminar-Lesebuch-Fonds</w:t>
      </w:r>
      <w:r>
        <w:rPr>
          <w:rFonts w:ascii="Courier" w:hAnsi="Courier"/>
          <w:vanish/>
          <w:sz w:val="24"/>
        </w:rPr>
        <w:t>]s</w:t>
      </w:r>
      <w:r>
        <w:rPr>
          <w:rFonts w:ascii="Courier" w:hAnsi="Courier"/>
          <w:sz w:val="24"/>
        </w:rPr>
        <w:t>", Bd. 1,</w:t>
      </w:r>
      <w:r>
        <w:rPr>
          <w:rFonts w:ascii="Courier" w:hAnsi="Courier"/>
          <w:sz w:val="24"/>
        </w:rPr>
        <w:t xml:space="preserve"> 4 - 5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27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27. Akten des Kgl. Gerichtshofes für kirchliche Angelegenheiten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Bibliothek </w:t>
      </w:r>
      <w:r>
        <w:rPr>
          <w:rFonts w:ascii="Courier" w:hAnsi="Courier"/>
          <w:vanish/>
          <w:sz w:val="24"/>
        </w:rPr>
        <w:t>&lt;Kgl. Gerichtshof für kirchliche Angelegenheiten&gt;]s</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1873 - 1886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27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27. Akten des Kgl. Gerichtshofes für kirchliche Angelegenheiten \ Specialia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Knirim</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Zeichenlehrer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Subvention zur Herausgabe eines religiösen Werkes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w:t>
      </w:r>
      <w:r>
        <w:rPr>
          <w:rFonts w:ascii="Courier" w:hAnsi="Courier"/>
          <w:sz w:val="24"/>
        </w:rPr>
        <w:t>t. 30</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30. Ältere Akten der Registratur B</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 b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zwischen dem </w:t>
      </w:r>
      <w:r>
        <w:rPr>
          <w:rFonts w:ascii="Courier" w:hAnsi="Courier"/>
          <w:vanish/>
          <w:sz w:val="24"/>
        </w:rPr>
        <w:t>p[5{</w:t>
      </w:r>
      <w:r>
        <w:rPr>
          <w:rFonts w:ascii="Courier" w:hAnsi="Courier"/>
          <w:sz w:val="24"/>
        </w:rPr>
        <w:t>Oberbibliothekar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Wilken</w:t>
      </w:r>
      <w:r>
        <w:rPr>
          <w:rFonts w:ascii="Courier" w:hAnsi="Courier"/>
          <w:vanish/>
          <w:sz w:val="24"/>
        </w:rPr>
        <w:t>}]p</w:t>
      </w:r>
      <w:r>
        <w:rPr>
          <w:rFonts w:ascii="Courier" w:hAnsi="Courier"/>
          <w:sz w:val="24"/>
        </w:rPr>
        <w:t xml:space="preserve"> und dem </w:t>
      </w:r>
      <w:r>
        <w:rPr>
          <w:rFonts w:ascii="Courier" w:hAnsi="Courier"/>
          <w:vanish/>
          <w:sz w:val="24"/>
        </w:rPr>
        <w:t>p[5{</w:t>
      </w:r>
      <w:r>
        <w:rPr>
          <w:rFonts w:ascii="Courier" w:hAnsi="Courier"/>
          <w:sz w:val="24"/>
        </w:rPr>
        <w:t>Bibliothekar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Liágno</w:t>
      </w:r>
      <w:r>
        <w:rPr>
          <w:rFonts w:ascii="Courier" w:hAnsi="Courier"/>
          <w:vanish/>
          <w:sz w:val="24"/>
        </w:rPr>
        <w:t>}]p</w:t>
      </w:r>
      <w:r>
        <w:rPr>
          <w:rFonts w:ascii="Courier" w:hAnsi="Courier"/>
          <w:sz w:val="24"/>
        </w:rPr>
        <w:t xml:space="preserve"> entstandenen Zwistigkeiten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 d</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Preßkontravention</w:t>
      </w:r>
      <w:r>
        <w:rPr>
          <w:rFonts w:ascii="Courier" w:hAnsi="Courier"/>
          <w:vanish/>
          <w:sz w:val="24"/>
        </w:rPr>
        <w:t>]s</w:t>
      </w:r>
      <w:r>
        <w:rPr>
          <w:rFonts w:ascii="Courier" w:hAnsi="Courier"/>
          <w:sz w:val="24"/>
        </w:rPr>
        <w:t xml:space="preserve"> des </w:t>
      </w:r>
      <w:r>
        <w:rPr>
          <w:rFonts w:ascii="Courier" w:hAnsi="Courier"/>
          <w:vanish/>
          <w:sz w:val="24"/>
        </w:rPr>
        <w:t>p[6{o[</w:t>
      </w:r>
      <w:r>
        <w:rPr>
          <w:rFonts w:ascii="Courier" w:hAnsi="Courier"/>
          <w:sz w:val="24"/>
        </w:rPr>
        <w:t>Berlin</w:t>
      </w:r>
      <w:r>
        <w:rPr>
          <w:rFonts w:ascii="Courier" w:hAnsi="Courier"/>
          <w:vanish/>
          <w:sz w:val="24"/>
        </w:rPr>
        <w:t>]o}</w:t>
      </w:r>
      <w:r>
        <w:rPr>
          <w:rFonts w:ascii="Courier" w:hAnsi="Courier"/>
          <w:sz w:val="24"/>
        </w:rPr>
        <w:t xml:space="preserve">er </w:t>
      </w:r>
      <w:r>
        <w:rPr>
          <w:rFonts w:ascii="Courier" w:hAnsi="Courier"/>
          <w:vanish/>
          <w:sz w:val="24"/>
        </w:rPr>
        <w:t>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Reimer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 d(Rückseite)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Anordnung einer </w:t>
      </w:r>
      <w:r>
        <w:rPr>
          <w:rFonts w:ascii="Courier" w:hAnsi="Courier"/>
          <w:vanish/>
          <w:sz w:val="24"/>
        </w:rPr>
        <w:t>s[</w:t>
      </w:r>
      <w:r>
        <w:rPr>
          <w:rFonts w:ascii="Courier" w:hAnsi="Courier"/>
          <w:sz w:val="24"/>
        </w:rPr>
        <w:t xml:space="preserve">Zensurbehörde für </w:t>
      </w:r>
      <w:r>
        <w:rPr>
          <w:rFonts w:ascii="Courier" w:hAnsi="Courier"/>
          <w:vanish/>
          <w:sz w:val="24"/>
        </w:rPr>
        <w:t>s[2{</w:t>
      </w:r>
      <w:r>
        <w:rPr>
          <w:rFonts w:ascii="Courier" w:hAnsi="Courier"/>
          <w:sz w:val="24"/>
        </w:rPr>
        <w:t>militärische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159g</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Sicherstellu</w:t>
      </w:r>
      <w:r>
        <w:rPr>
          <w:rFonts w:ascii="Courier" w:hAnsi="Courier"/>
          <w:sz w:val="24"/>
        </w:rPr>
        <w:t xml:space="preserve">ng der Rechte für </w:t>
      </w:r>
      <w:r>
        <w:rPr>
          <w:rFonts w:ascii="Courier" w:hAnsi="Courier"/>
          <w:vanish/>
          <w:sz w:val="24"/>
        </w:rPr>
        <w:t>s[</w:t>
      </w:r>
      <w:r>
        <w:rPr>
          <w:rFonts w:ascii="Courier" w:hAnsi="Courier"/>
          <w:sz w:val="24"/>
        </w:rPr>
        <w:t>Schriftsteller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159h</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}]p</w:t>
      </w:r>
      <w:r>
        <w:rPr>
          <w:rFonts w:ascii="Courier" w:hAnsi="Courier"/>
          <w:sz w:val="24"/>
        </w:rPr>
        <w:t xml:space="preserve"> zum Kauf für das Kgl. Museum angebotenen Gemälde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159k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in </w:t>
      </w:r>
      <w:r>
        <w:rPr>
          <w:rFonts w:ascii="Courier" w:hAnsi="Courier"/>
          <w:vanish/>
          <w:sz w:val="24"/>
        </w:rPr>
        <w:t>o[</w:t>
      </w:r>
      <w:r>
        <w:rPr>
          <w:rFonts w:ascii="Courier" w:hAnsi="Courier"/>
          <w:sz w:val="24"/>
        </w:rPr>
        <w:t>Rom</w:t>
      </w:r>
      <w:r>
        <w:rPr>
          <w:rFonts w:ascii="Courier" w:hAnsi="Courier"/>
          <w:vanish/>
          <w:sz w:val="24"/>
        </w:rPr>
        <w:t>]o</w:t>
      </w:r>
      <w:r>
        <w:rPr>
          <w:rFonts w:ascii="Courier" w:hAnsi="Courier"/>
          <w:sz w:val="24"/>
        </w:rPr>
        <w:t xml:space="preserve"> verstorbenen </w:t>
      </w:r>
      <w:r>
        <w:rPr>
          <w:rFonts w:ascii="Courier" w:hAnsi="Courier"/>
          <w:vanish/>
          <w:sz w:val="24"/>
        </w:rPr>
        <w:t>p[3{</w:t>
      </w:r>
      <w:r>
        <w:rPr>
          <w:rFonts w:ascii="Courier" w:hAnsi="Courier"/>
          <w:sz w:val="24"/>
        </w:rPr>
        <w:t>Prinz</w:t>
      </w:r>
      <w:r>
        <w:rPr>
          <w:rFonts w:ascii="Courier" w:hAnsi="Courier"/>
          <w:vanish/>
          <w:sz w:val="24"/>
        </w:rPr>
        <w:t>}</w:t>
      </w:r>
      <w:r>
        <w:rPr>
          <w:rFonts w:ascii="Courier" w:hAnsi="Courier"/>
          <w:sz w:val="24"/>
        </w:rPr>
        <w:t xml:space="preserve">en </w:t>
      </w:r>
      <w:r>
        <w:rPr>
          <w:rFonts w:ascii="Courier" w:hAnsi="Courier"/>
          <w:vanish/>
          <w:sz w:val="24"/>
        </w:rPr>
        <w:t>2{</w:t>
      </w:r>
      <w:r>
        <w:rPr>
          <w:rFonts w:ascii="Courier" w:hAnsi="Courier"/>
          <w:sz w:val="24"/>
        </w:rPr>
        <w:t>Heinrich von Preußen</w:t>
      </w:r>
      <w:r>
        <w:rPr>
          <w:rFonts w:ascii="Courier" w:hAnsi="Courier"/>
          <w:vanish/>
          <w:sz w:val="24"/>
        </w:rPr>
        <w:t>}]p</w:t>
      </w:r>
      <w:r>
        <w:rPr>
          <w:rFonts w:ascii="Courier" w:hAnsi="Courier"/>
          <w:sz w:val="24"/>
        </w:rPr>
        <w:t xml:space="preserve"> hinterlassene </w:t>
      </w:r>
      <w:r>
        <w:rPr>
          <w:rFonts w:ascii="Courier" w:hAnsi="Courier"/>
          <w:vanish/>
          <w:sz w:val="24"/>
        </w:rPr>
        <w:t>s[</w:t>
      </w:r>
      <w:r>
        <w:rPr>
          <w:rFonts w:ascii="Courier" w:hAnsi="Courier"/>
          <w:sz w:val="24"/>
        </w:rPr>
        <w:t xml:space="preserve">Bibliothek </w:t>
      </w:r>
      <w:r>
        <w:rPr>
          <w:rFonts w:ascii="Courier" w:hAnsi="Courier"/>
          <w:vanish/>
          <w:sz w:val="24"/>
        </w:rPr>
        <w:t>&lt;des Prinzen Heinrich von Preußen&gt;]s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159m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Geh. Ob. Regierungsrat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Uhden</w:t>
      </w:r>
      <w:r>
        <w:rPr>
          <w:rFonts w:ascii="Courier" w:hAnsi="Courier"/>
          <w:vanish/>
          <w:sz w:val="24"/>
        </w:rPr>
        <w:t>}]p</w:t>
      </w:r>
      <w:r>
        <w:rPr>
          <w:rFonts w:ascii="Courier" w:hAnsi="Courier"/>
          <w:sz w:val="24"/>
        </w:rPr>
        <w:t xml:space="preserve"> zum Verkauf angebotenen Werke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1824 </w:t>
      </w:r>
      <w:r>
        <w:rPr>
          <w:rFonts w:ascii="Courier" w:hAnsi="Courier"/>
          <w:sz w:val="24"/>
        </w:rPr>
        <w:t>- 1825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Sekt. 31, Lit. P</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Sekt. 31. Personalakten \ Lit. P</w:t>
      </w:r>
    </w:p>
    <w:p w:rsidR="00000000" w:rsidRDefault="000409B4">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In diesem Bestand sind auch Akten zu Buchdruckern und Bibliothekaren vorhanden.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Lit. P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Plahn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C. Fr.</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Buchhändler</w:t>
      </w:r>
      <w:r>
        <w:rPr>
          <w:rFonts w:ascii="Courier" w:hAnsi="Courier"/>
          <w:vanish/>
          <w:sz w:val="24"/>
        </w:rPr>
        <w:t>]s}]p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 Anhang 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 Zentralbüro \ Anhang 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bei den Räten zirkulierende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Schrift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Welcker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w:t>
      </w:r>
      <w:r>
        <w:rPr>
          <w:rFonts w:ascii="Courier" w:hAnsi="Courier"/>
          <w:vanish/>
          <w:sz w:val="24"/>
        </w:rPr>
        <w:t>t[2{&lt;Schrift&gt;}</w:t>
      </w:r>
      <w:r>
        <w:rPr>
          <w:rFonts w:ascii="Courier" w:hAnsi="Courier"/>
          <w:sz w:val="24"/>
        </w:rPr>
        <w:t xml:space="preserve"> </w:t>
      </w:r>
      <w:r>
        <w:rPr>
          <w:rFonts w:ascii="Courier" w:hAnsi="Courier"/>
          <w:vanish/>
          <w:sz w:val="24"/>
        </w:rPr>
        <w:t>1{</w:t>
      </w:r>
      <w:r>
        <w:rPr>
          <w:rFonts w:ascii="Courier" w:hAnsi="Courier"/>
          <w:sz w:val="24"/>
        </w:rPr>
        <w:t>"Über ständische</w:t>
      </w:r>
      <w:r>
        <w:rPr>
          <w:rFonts w:ascii="Courier" w:hAnsi="Courier"/>
          <w:sz w:val="24"/>
        </w:rPr>
        <w:t xml:space="preserve"> Verfassung und Deutschlands Zukunft"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Sekt. 1 b</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Sekt. 1 b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n, Mechanikern und Optikern nachgesuchte </w:t>
      </w:r>
      <w:r>
        <w:rPr>
          <w:rFonts w:ascii="Courier" w:hAnsi="Courier"/>
          <w:vanish/>
          <w:sz w:val="24"/>
        </w:rPr>
        <w:t>s[3{</w:t>
      </w:r>
      <w:r>
        <w:rPr>
          <w:rFonts w:ascii="Courier" w:hAnsi="Courier"/>
          <w:sz w:val="24"/>
        </w:rPr>
        <w:t>Verleihung des Prädikats</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Königlich Preußischer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 "Hofmechanikus", "Optikus" und "</w:t>
      </w:r>
      <w:r>
        <w:rPr>
          <w:rFonts w:ascii="Courier" w:hAnsi="Courier"/>
          <w:vanish/>
          <w:sz w:val="24"/>
        </w:rPr>
        <w:t>s[</w:t>
      </w:r>
      <w:r>
        <w:rPr>
          <w:rFonts w:ascii="Courier" w:hAnsi="Courier"/>
          <w:sz w:val="24"/>
        </w:rPr>
        <w:t>Hofbuchbinder</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den von dem hiesigen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Hayn</w:t>
      </w:r>
      <w:r>
        <w:rPr>
          <w:rFonts w:ascii="Courier" w:hAnsi="Courier"/>
          <w:vanish/>
          <w:sz w:val="24"/>
        </w:rPr>
        <w:t>}]p</w:t>
      </w:r>
      <w:r>
        <w:rPr>
          <w:rFonts w:ascii="Courier" w:hAnsi="Courier"/>
          <w:sz w:val="24"/>
        </w:rPr>
        <w:t xml:space="preserve"> veranstalteten besonderen Abdruck des durch die Allerhöchste Ca</w:t>
      </w:r>
      <w:r>
        <w:rPr>
          <w:rFonts w:ascii="Courier" w:hAnsi="Courier"/>
          <w:sz w:val="24"/>
        </w:rPr>
        <w:t xml:space="preserve">binets-Order vom </w:t>
      </w:r>
      <w:r>
        <w:rPr>
          <w:rFonts w:ascii="Courier" w:hAnsi="Courier"/>
          <w:vanish/>
          <w:sz w:val="24"/>
        </w:rPr>
        <w:t>z[</w:t>
      </w:r>
      <w:r>
        <w:rPr>
          <w:rFonts w:ascii="Courier" w:hAnsi="Courier"/>
          <w:sz w:val="24"/>
        </w:rPr>
        <w:t>12. Juni 1840</w:t>
      </w:r>
      <w:r>
        <w:rPr>
          <w:rFonts w:ascii="Courier" w:hAnsi="Courier"/>
          <w:vanish/>
          <w:sz w:val="24"/>
        </w:rPr>
        <w:t>]z</w:t>
      </w:r>
      <w:r>
        <w:rPr>
          <w:rFonts w:ascii="Courier" w:hAnsi="Courier"/>
          <w:sz w:val="24"/>
        </w:rPr>
        <w:t xml:space="preserve"> bekannt gemachten "Letzten Willens des hochseligen </w:t>
      </w:r>
      <w:r>
        <w:rPr>
          <w:rFonts w:ascii="Courier" w:hAnsi="Courier"/>
          <w:vanish/>
          <w:sz w:val="24"/>
        </w:rPr>
        <w:t>p[3{</w:t>
      </w:r>
      <w:r>
        <w:rPr>
          <w:rFonts w:ascii="Courier" w:hAnsi="Courier"/>
          <w:sz w:val="24"/>
        </w:rPr>
        <w:t>König</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Friedrich Wilhelm des III.</w:t>
      </w:r>
      <w:r>
        <w:rPr>
          <w:rFonts w:ascii="Courier" w:hAnsi="Courier"/>
          <w:vanish/>
          <w:sz w:val="24"/>
        </w:rPr>
        <w:t>}]p</w:t>
      </w:r>
      <w:r>
        <w:rPr>
          <w:rFonts w:ascii="Courier" w:hAnsi="Courier"/>
          <w:sz w:val="24"/>
        </w:rPr>
        <w:t xml:space="preserve"> Majestät" behufs unentgeldlicher Verteilung desselben an alle Kirchen des </w:t>
      </w:r>
      <w:r>
        <w:rPr>
          <w:rFonts w:ascii="Courier" w:hAnsi="Courier"/>
          <w:vanish/>
          <w:sz w:val="24"/>
        </w:rPr>
        <w:t>o[</w:t>
      </w:r>
      <w:r>
        <w:rPr>
          <w:rFonts w:ascii="Courier" w:hAnsi="Courier"/>
          <w:sz w:val="24"/>
        </w:rPr>
        <w:t>Preußischen Staat</w:t>
      </w:r>
      <w:r>
        <w:rPr>
          <w:rFonts w:ascii="Courier" w:hAnsi="Courier"/>
          <w:vanish/>
          <w:sz w:val="24"/>
        </w:rPr>
        <w:t>]o</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Bekanntmachung offizieller Aktenstücke des Ministeriums und anderer Behörden durch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 xml:space="preserve"> und das bei diesen Mitteilungen zu beobachtende Verfahren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Strafgesetzbuch f</w:t>
      </w:r>
      <w:r>
        <w:rPr>
          <w:rFonts w:ascii="Courier" w:hAnsi="Courier"/>
          <w:sz w:val="24"/>
        </w:rPr>
        <w:t>ür die preußischen Staaten</w:t>
      </w:r>
      <w:r>
        <w:rPr>
          <w:rFonts w:ascii="Courier" w:hAnsi="Courier"/>
          <w:vanish/>
          <w:sz w:val="24"/>
        </w:rPr>
        <w:t>]t</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allgemeine deutsche Handelsgesetzbuch</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1861 - 1862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Sekt. 1 c</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Sekt. 1 c.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Verfahren bei Aufnahme der von den Ministerien und von den Provinzialbehörden sowie in Angelegenheiten der Kirchen, Pfarren, Schulen und milden Stiftungen erlassenen Verfügungen und Bekanntmachungen in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und inwieweit dies gebührenfrei gesc</w:t>
      </w:r>
      <w:r>
        <w:rPr>
          <w:rFonts w:ascii="Courier" w:hAnsi="Courier"/>
          <w:sz w:val="24"/>
        </w:rPr>
        <w:t>hehen muß</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1819 - 1871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Sekt. 1 l</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Sekt. 1 l.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w:t>
      </w:r>
      <w:r>
        <w:rPr>
          <w:rFonts w:ascii="Courier" w:hAnsi="Courier"/>
          <w:sz w:val="24"/>
        </w:rPr>
        <w:t>Zentralverein für das Wohl der arbeitenden Klassen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Preußen</w:t>
      </w:r>
      <w:r>
        <w:rPr>
          <w:rFonts w:ascii="Courier" w:hAnsi="Courier"/>
          <w:vanish/>
          <w:sz w:val="24"/>
        </w:rPr>
        <w:t>]o}]k</w:t>
      </w:r>
      <w:r>
        <w:rPr>
          <w:rFonts w:ascii="Courier" w:hAnsi="Courier"/>
          <w:sz w:val="24"/>
        </w:rPr>
        <w:t xml:space="preserve">, dessen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Arbeiterfreund"</w:t>
      </w:r>
      <w:r>
        <w:rPr>
          <w:rFonts w:ascii="Courier" w:hAnsi="Courier"/>
          <w:vanish/>
          <w:sz w:val="24"/>
        </w:rPr>
        <w:t>}]t</w:t>
      </w:r>
      <w:r>
        <w:rPr>
          <w:rFonts w:ascii="Courier" w:hAnsi="Courier"/>
          <w:sz w:val="24"/>
        </w:rPr>
        <w:t xml:space="preserve"> und andere </w:t>
      </w:r>
      <w:r>
        <w:rPr>
          <w:rFonts w:ascii="Courier" w:hAnsi="Courier"/>
          <w:vanish/>
          <w:sz w:val="24"/>
        </w:rPr>
        <w:t>s[2{</w:t>
      </w:r>
      <w:r>
        <w:rPr>
          <w:rFonts w:ascii="Courier" w:hAnsi="Courier"/>
          <w:sz w:val="24"/>
        </w:rPr>
        <w:t>auf die Verhältnisse der Arbeitenden bezügliche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Publikationen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1844 - 1882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Sekt. 1 q</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Sekt. 1 q \ Generalia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w:t>
      </w:r>
      <w:r>
        <w:rPr>
          <w:rFonts w:ascii="Courier" w:hAnsi="Courier"/>
          <w:sz w:val="24"/>
        </w:rPr>
        <w:t>Herausgabe einer Sammlung der die religiöse und bürgerliche</w:t>
      </w:r>
      <w:r>
        <w:rPr>
          <w:rFonts w:ascii="Courier" w:hAnsi="Courier"/>
          <w:sz w:val="24"/>
        </w:rPr>
        <w:t xml:space="preserve"> Verfassung der Juden betreffenden Gesetze, Verordnungen, Gutachten, Berichte und Erkenntnisse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 Sekt. 1 bb</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Sect. 1 bb. Zensursachen</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w:t>
      </w:r>
      <w:r>
        <w:rPr>
          <w:rFonts w:ascii="Courier" w:hAnsi="Courier"/>
          <w:sz w:val="24"/>
        </w:rPr>
        <w:t xml:space="preserve">Zensur </w:t>
      </w:r>
      <w:r>
        <w:rPr>
          <w:rFonts w:ascii="Courier" w:hAnsi="Courier"/>
          <w:vanish/>
          <w:sz w:val="24"/>
        </w:rPr>
        <w:t>s[2{</w:t>
      </w:r>
      <w:r>
        <w:rPr>
          <w:rFonts w:ascii="Courier" w:hAnsi="Courier"/>
          <w:sz w:val="24"/>
        </w:rPr>
        <w:t>nichtpolitische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Bredow</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Niebuhr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Schmalz</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Rühs</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Reimer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das </w:t>
      </w:r>
      <w:r>
        <w:rPr>
          <w:rFonts w:ascii="Courier" w:hAnsi="Courier"/>
          <w:vanish/>
          <w:sz w:val="24"/>
        </w:rPr>
        <w:t>k[</w:t>
      </w:r>
      <w:r>
        <w:rPr>
          <w:rFonts w:ascii="Courier" w:hAnsi="Courier"/>
          <w:sz w:val="24"/>
        </w:rPr>
        <w:t>Ober-Censur-Collegium</w:t>
      </w:r>
      <w:r>
        <w:rPr>
          <w:rFonts w:ascii="Courier" w:hAnsi="Courier"/>
          <w:vanish/>
          <w:sz w:val="24"/>
        </w:rPr>
        <w:t>]k</w:t>
      </w:r>
      <w:r>
        <w:rPr>
          <w:rFonts w:ascii="Courier" w:hAnsi="Courier"/>
          <w:sz w:val="24"/>
        </w:rPr>
        <w:t xml:space="preserve"> und Anstellung der </w:t>
      </w:r>
      <w:r>
        <w:rPr>
          <w:rFonts w:ascii="Courier" w:hAnsi="Courier"/>
          <w:vanish/>
          <w:sz w:val="24"/>
        </w:rPr>
        <w:t>s[</w:t>
      </w:r>
      <w:r>
        <w:rPr>
          <w:rFonts w:ascii="Courier" w:hAnsi="Courier"/>
          <w:sz w:val="24"/>
        </w:rPr>
        <w:t>Censor</w:t>
      </w:r>
      <w:r>
        <w:rPr>
          <w:rFonts w:ascii="Courier" w:hAnsi="Courier"/>
          <w:vanish/>
          <w:sz w:val="24"/>
        </w:rPr>
        <w:t>]s</w:t>
      </w:r>
      <w:r>
        <w:rPr>
          <w:rFonts w:ascii="Courier" w:hAnsi="Courier"/>
          <w:sz w:val="24"/>
        </w:rPr>
        <w:t>en under Beamten bei demselben,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A. Fr. 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Langbein</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Fr.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Raumer</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Böckh</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Heinr.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}]p</w:t>
      </w:r>
      <w:r>
        <w:rPr>
          <w:rFonts w:ascii="Courier" w:hAnsi="Courier"/>
          <w:sz w:val="24"/>
        </w:rPr>
        <w:t xml:space="preserve">, </w:t>
      </w:r>
      <w:r>
        <w:rPr>
          <w:rFonts w:ascii="Courier" w:hAnsi="Courier"/>
          <w:vanish/>
          <w:sz w:val="24"/>
        </w:rPr>
        <w:t>p[7{</w:t>
      </w:r>
      <w:r>
        <w:rPr>
          <w:rFonts w:ascii="Courier" w:hAnsi="Courier"/>
          <w:sz w:val="24"/>
        </w:rPr>
        <w:t>Geh. Leg.-Rat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Jouffrey</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Anfragen, Gesuche und Beschwerden über die </w:t>
      </w:r>
      <w:r>
        <w:rPr>
          <w:rFonts w:ascii="Courier" w:hAnsi="Courier"/>
          <w:vanish/>
          <w:sz w:val="24"/>
        </w:rPr>
        <w:t>s[</w:t>
      </w:r>
      <w:r>
        <w:rPr>
          <w:rFonts w:ascii="Courier" w:hAnsi="Courier"/>
          <w:sz w:val="24"/>
        </w:rPr>
        <w:t>Censur der Schriften</w:t>
      </w:r>
      <w:r>
        <w:rPr>
          <w:rFonts w:ascii="Courier" w:hAnsi="Courier"/>
          <w:vanish/>
          <w:sz w:val="24"/>
        </w:rPr>
        <w:t>]s</w:t>
      </w:r>
      <w:r>
        <w:rPr>
          <w:rFonts w:ascii="Courier" w:hAnsi="Courier"/>
          <w:sz w:val="24"/>
        </w:rPr>
        <w:t xml:space="preserve"> und öffentlichen Bekanntmachungen, besonders über diejenigen, weche im Auslande erscheinen, sowie über den </w:t>
      </w:r>
      <w:r>
        <w:rPr>
          <w:rFonts w:ascii="Courier" w:hAnsi="Courier"/>
          <w:vanish/>
          <w:sz w:val="24"/>
        </w:rPr>
        <w:t>s[</w:t>
      </w:r>
      <w:r>
        <w:rPr>
          <w:rFonts w:ascii="Courier" w:hAnsi="Courier"/>
          <w:sz w:val="24"/>
        </w:rPr>
        <w:t>Debit</w:t>
      </w:r>
      <w:r>
        <w:rPr>
          <w:rFonts w:ascii="Courier" w:hAnsi="Courier"/>
          <w:vanish/>
          <w:sz w:val="24"/>
        </w:rPr>
        <w:t>]s</w:t>
      </w:r>
      <w:r>
        <w:rPr>
          <w:rFonts w:ascii="Courier" w:hAnsi="Courier"/>
          <w:sz w:val="24"/>
        </w:rPr>
        <w:t xml:space="preserve"> derselben in den diesseitigen Staaten, Bd. 1 - 6</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w:t>
      </w:r>
      <w:r>
        <w:rPr>
          <w:rFonts w:ascii="Courier" w:hAnsi="Courier"/>
          <w:sz w:val="24"/>
        </w:rPr>
        <w:t>Ranke</w:t>
      </w:r>
      <w:r>
        <w:rPr>
          <w:rFonts w:ascii="Courier" w:hAnsi="Courier"/>
          <w:vanish/>
          <w:sz w:val="24"/>
        </w:rPr>
        <w:t>]p</w:t>
      </w:r>
      <w:r>
        <w:rPr>
          <w:rFonts w:ascii="Courier" w:hAnsi="Courier"/>
          <w:sz w:val="24"/>
        </w:rPr>
        <w:t xml:space="preserve">s </w:t>
      </w:r>
      <w:r>
        <w:rPr>
          <w:rFonts w:ascii="Courier" w:hAnsi="Courier"/>
          <w:vanish/>
          <w:sz w:val="24"/>
        </w:rPr>
        <w:t>t[</w:t>
      </w:r>
      <w:r>
        <w:rPr>
          <w:rFonts w:ascii="Courier" w:hAnsi="Courier"/>
          <w:sz w:val="24"/>
        </w:rPr>
        <w:t>Hist.-polit. Zeitschrift</w:t>
      </w:r>
      <w:r>
        <w:rPr>
          <w:rFonts w:ascii="Courier" w:hAnsi="Courier"/>
          <w:vanish/>
          <w:sz w:val="24"/>
        </w:rPr>
        <w:t>]t</w:t>
      </w:r>
      <w:r>
        <w:rPr>
          <w:rFonts w:ascii="Courier" w:hAnsi="Courier"/>
          <w:sz w:val="24"/>
        </w:rPr>
        <w:t xml:space="preserve">, </w:t>
      </w:r>
      <w:r>
        <w:rPr>
          <w:rFonts w:ascii="Courier" w:hAnsi="Courier"/>
          <w:vanish/>
          <w:sz w:val="24"/>
        </w:rPr>
        <w:t>p[</w:t>
      </w:r>
      <w:r>
        <w:rPr>
          <w:rFonts w:ascii="Courier" w:hAnsi="Courier"/>
          <w:sz w:val="24"/>
        </w:rPr>
        <w:t>Rehfues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Gans</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Hotho</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Trendelenburg</w:t>
      </w:r>
      <w:r>
        <w:rPr>
          <w:rFonts w:ascii="Courier" w:hAnsi="Courier"/>
          <w:vanish/>
          <w:sz w:val="24"/>
        </w:rPr>
        <w:t>]p</w:t>
      </w:r>
      <w:r>
        <w:rPr>
          <w:rFonts w:ascii="Courier" w:hAnsi="Courier"/>
          <w:sz w:val="24"/>
        </w:rPr>
        <w:t xml:space="preserve">, </w:t>
      </w:r>
      <w:r>
        <w:rPr>
          <w:rFonts w:ascii="Courier" w:hAnsi="Courier"/>
          <w:vanish/>
          <w:sz w:val="24"/>
        </w:rPr>
        <w:t>p[</w:t>
      </w:r>
      <w:r>
        <w:rPr>
          <w:rFonts w:ascii="Courier" w:hAnsi="Courier"/>
          <w:sz w:val="24"/>
        </w:rPr>
        <w:t>Rosenkranz</w:t>
      </w:r>
      <w:r>
        <w:rPr>
          <w:rFonts w:ascii="Courier" w:hAnsi="Courier"/>
          <w:vanish/>
          <w:sz w:val="24"/>
        </w:rPr>
        <w:t>]p</w:t>
      </w:r>
      <w:r>
        <w:rPr>
          <w:rFonts w:ascii="Courier" w:hAnsi="Courier"/>
          <w:sz w:val="24"/>
        </w:rPr>
        <w:t xml:space="preserve"> u. di</w:t>
      </w:r>
      <w:r>
        <w:rPr>
          <w:rFonts w:ascii="Courier" w:hAnsi="Courier"/>
          <w:sz w:val="24"/>
        </w:rPr>
        <w:t>e "</w:t>
      </w:r>
      <w:r>
        <w:rPr>
          <w:rFonts w:ascii="Courier" w:hAnsi="Courier"/>
          <w:vanish/>
          <w:sz w:val="24"/>
        </w:rPr>
        <w:t>t[</w:t>
      </w:r>
      <w:r>
        <w:rPr>
          <w:rFonts w:ascii="Courier" w:hAnsi="Courier"/>
          <w:sz w:val="24"/>
        </w:rPr>
        <w:t>Deutsche Revue</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 Pommern&gt;}]s</w:t>
      </w:r>
      <w:r>
        <w:rPr>
          <w:rFonts w:ascii="Courier" w:hAnsi="Courier"/>
          <w:sz w:val="24"/>
        </w:rPr>
        <w:t xml:space="preserve"> und öffentlichen Bekanntmachungen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Pommern</w:t>
      </w:r>
      <w:r>
        <w:rPr>
          <w:rFonts w:ascii="Courier" w:hAnsi="Courier"/>
          <w:vanish/>
          <w:sz w:val="24"/>
        </w:rPr>
        <w:t>}]o</w:t>
      </w:r>
      <w:r>
        <w:rPr>
          <w:rFonts w:ascii="Courier" w:hAnsi="Courier"/>
          <w:sz w:val="24"/>
        </w:rPr>
        <w:t>,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 Brandenburg&gt;}]s</w:t>
      </w:r>
      <w:r>
        <w:rPr>
          <w:rFonts w:ascii="Courier" w:hAnsi="Courier"/>
          <w:sz w:val="24"/>
        </w:rPr>
        <w:t xml:space="preserve"> und öffentlichen Bekanntmachungen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r>
        <w:rPr>
          <w:rFonts w:ascii="Courier" w:hAnsi="Courier"/>
          <w:sz w:val="24"/>
        </w:rPr>
        <w:t>, Bd. 1-8</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p[2{</w:t>
      </w:r>
      <w:r>
        <w:rPr>
          <w:rFonts w:ascii="Courier" w:hAnsi="Courier"/>
          <w:sz w:val="24"/>
        </w:rPr>
        <w:t>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Gutzkow</w:t>
      </w:r>
      <w:r>
        <w:rPr>
          <w:rFonts w:ascii="Courier" w:hAnsi="Courier"/>
          <w:vanish/>
          <w:sz w:val="24"/>
        </w:rPr>
        <w:t>}]p</w:t>
      </w:r>
      <w:r>
        <w:rPr>
          <w:rFonts w:ascii="Courier" w:hAnsi="Courier"/>
          <w:sz w:val="24"/>
        </w:rPr>
        <w:t xml:space="preserve">,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Jarcke</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Bruno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Bauer</w:t>
      </w:r>
      <w:r>
        <w:rPr>
          <w:rFonts w:ascii="Courier" w:hAnsi="Courier"/>
          <w:vanish/>
          <w:sz w:val="24"/>
        </w:rPr>
        <w:t>}]p</w:t>
      </w:r>
      <w:r>
        <w:rPr>
          <w:rFonts w:ascii="Courier" w:hAnsi="Courier"/>
          <w:sz w:val="24"/>
        </w:rPr>
        <w:t xml:space="preserve">, </w:t>
      </w:r>
      <w:r>
        <w:rPr>
          <w:rFonts w:ascii="Courier" w:hAnsi="Courier"/>
          <w:vanish/>
          <w:sz w:val="24"/>
        </w:rPr>
        <w:t>p[2{</w:t>
      </w:r>
      <w:r>
        <w:rPr>
          <w:rFonts w:ascii="Courier" w:hAnsi="Courier"/>
          <w:sz w:val="24"/>
        </w:rPr>
        <w:t>A. 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Gentzel</w:t>
      </w:r>
      <w:r>
        <w:rPr>
          <w:rFonts w:ascii="Courier" w:hAnsi="Courier"/>
          <w:vanish/>
          <w:sz w:val="24"/>
        </w:rPr>
        <w:t>}]p</w:t>
      </w:r>
      <w:r>
        <w:rPr>
          <w:rFonts w:ascii="Courier" w:hAnsi="Courier"/>
          <w:sz w:val="24"/>
        </w:rPr>
        <w:t>, u. a.</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 Sachsen&gt;}]s</w:t>
      </w:r>
      <w:r>
        <w:rPr>
          <w:rFonts w:ascii="Courier" w:hAnsi="Courier"/>
          <w:sz w:val="24"/>
        </w:rPr>
        <w:t xml:space="preserve"> und öffentlichen Bekanntmachungen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2{&lt;Provinzen Ost- und Westpreußen desgleichen in der Provinz Preußen&gt;}]s</w:t>
      </w:r>
      <w:r>
        <w:rPr>
          <w:rFonts w:ascii="Courier" w:hAnsi="Courier"/>
          <w:sz w:val="24"/>
        </w:rPr>
        <w:t xml:space="preserve"> und öffentlichen Bekanntmachungen in den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Ost</w:t>
      </w:r>
      <w:r>
        <w:rPr>
          <w:rFonts w:ascii="Courier" w:hAnsi="Courier"/>
          <w:vanish/>
          <w:sz w:val="24"/>
        </w:rPr>
        <w:t>&lt;preußen&gt;}]o</w:t>
      </w:r>
      <w:r>
        <w:rPr>
          <w:rFonts w:ascii="Courier" w:hAnsi="Courier"/>
          <w:sz w:val="24"/>
        </w:rPr>
        <w:t xml:space="preserve">- und </w:t>
      </w:r>
      <w:r>
        <w:rPr>
          <w:rFonts w:ascii="Courier" w:hAnsi="Courier"/>
          <w:vanish/>
          <w:sz w:val="24"/>
        </w:rPr>
        <w:t>o[2{&lt;Provinz&gt;}</w:t>
      </w:r>
      <w:r>
        <w:rPr>
          <w:rFonts w:ascii="Courier" w:hAnsi="Courier"/>
          <w:sz w:val="24"/>
        </w:rPr>
        <w:t xml:space="preserve"> </w:t>
      </w:r>
      <w:r>
        <w:rPr>
          <w:rFonts w:ascii="Courier" w:hAnsi="Courier"/>
          <w:vanish/>
          <w:sz w:val="24"/>
        </w:rPr>
        <w:t>1{</w:t>
      </w:r>
      <w:r>
        <w:rPr>
          <w:rFonts w:ascii="Courier" w:hAnsi="Courier"/>
          <w:sz w:val="24"/>
        </w:rPr>
        <w:t>Westpreußen</w:t>
      </w:r>
      <w:r>
        <w:rPr>
          <w:rFonts w:ascii="Courier" w:hAnsi="Courier"/>
          <w:vanish/>
          <w:sz w:val="24"/>
        </w:rPr>
        <w:t>}]o</w:t>
      </w:r>
      <w:r>
        <w:rPr>
          <w:rFonts w:ascii="Courier" w:hAnsi="Courier"/>
          <w:sz w:val="24"/>
        </w:rPr>
        <w:t xml:space="preserve"> desgleichen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Preußen</w:t>
      </w:r>
      <w:r>
        <w:rPr>
          <w:rFonts w:ascii="Courier" w:hAnsi="Courier"/>
          <w:vanish/>
          <w:sz w:val="24"/>
        </w:rPr>
        <w:t>}]o</w:t>
      </w:r>
      <w:r>
        <w:rPr>
          <w:rFonts w:ascii="Courier" w:hAnsi="Courier"/>
          <w:sz w:val="24"/>
        </w:rPr>
        <w:t>, B</w:t>
      </w:r>
      <w:r>
        <w:rPr>
          <w:rFonts w:ascii="Courier" w:hAnsi="Courier"/>
          <w:sz w:val="24"/>
        </w:rPr>
        <w:t>d. 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 Schlesien&gt;}]s</w:t>
      </w:r>
      <w:r>
        <w:rPr>
          <w:rFonts w:ascii="Courier" w:hAnsi="Courier"/>
          <w:sz w:val="24"/>
        </w:rPr>
        <w:t xml:space="preserve"> und öffentlichen Bekanntmachungen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Schlesien</w:t>
      </w:r>
      <w:r>
        <w:rPr>
          <w:rFonts w:ascii="Courier" w:hAnsi="Courier"/>
          <w:vanish/>
          <w:sz w:val="24"/>
        </w:rPr>
        <w:t>}]o</w:t>
      </w:r>
      <w:r>
        <w:rPr>
          <w:rFonts w:ascii="Courier" w:hAnsi="Courier"/>
          <w:sz w:val="24"/>
        </w:rPr>
        <w:t>,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2{&lt;Rheinprovinz&gt;}]s</w:t>
      </w:r>
      <w:r>
        <w:rPr>
          <w:rFonts w:ascii="Courier" w:hAnsi="Courier"/>
          <w:sz w:val="24"/>
        </w:rPr>
        <w:t xml:space="preserve"> und öffentlichen Bekanntmachungen in der </w:t>
      </w:r>
      <w:r>
        <w:rPr>
          <w:rFonts w:ascii="Courier" w:hAnsi="Courier"/>
          <w:vanish/>
          <w:sz w:val="24"/>
        </w:rPr>
        <w:t>o[</w:t>
      </w:r>
      <w:r>
        <w:rPr>
          <w:rFonts w:ascii="Courier" w:hAnsi="Courier"/>
          <w:sz w:val="24"/>
        </w:rPr>
        <w:t>Rheinprovinz</w:t>
      </w:r>
      <w:r>
        <w:rPr>
          <w:rFonts w:ascii="Courier" w:hAnsi="Courier"/>
          <w:vanish/>
          <w:sz w:val="24"/>
        </w:rPr>
        <w:t>]o</w:t>
      </w:r>
      <w:r>
        <w:rPr>
          <w:rFonts w:ascii="Courier" w:hAnsi="Courier"/>
          <w:sz w:val="24"/>
        </w:rPr>
        <w:t>, Bd. 1 - 6</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s[2{</w:t>
      </w:r>
      <w:r>
        <w:rPr>
          <w:rFonts w:ascii="Courier" w:hAnsi="Courier"/>
          <w:sz w:val="24"/>
        </w:rPr>
        <w:t>Kurpfalz-bair.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Censuredikt</w:t>
      </w:r>
      <w:r>
        <w:rPr>
          <w:rFonts w:ascii="Courier" w:hAnsi="Courier"/>
          <w:vanish/>
          <w:sz w:val="24"/>
        </w:rPr>
        <w:t>}]s</w:t>
      </w:r>
      <w:r>
        <w:rPr>
          <w:rFonts w:ascii="Courier" w:hAnsi="Courier"/>
          <w:sz w:val="24"/>
        </w:rPr>
        <w:t xml:space="preserve"> v. </w:t>
      </w:r>
      <w:r>
        <w:rPr>
          <w:rFonts w:ascii="Courier" w:hAnsi="Courier"/>
          <w:vanish/>
          <w:sz w:val="24"/>
        </w:rPr>
        <w:t>z[</w:t>
      </w:r>
      <w:r>
        <w:rPr>
          <w:rFonts w:ascii="Courier" w:hAnsi="Courier"/>
          <w:sz w:val="24"/>
        </w:rPr>
        <w:t>13.6.1803</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1819 - 1862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 Posen&gt;}</w:t>
      </w:r>
      <w:r>
        <w:rPr>
          <w:rFonts w:ascii="Courier" w:hAnsi="Courier"/>
          <w:vanish/>
          <w:sz w:val="24"/>
        </w:rPr>
        <w:t>]s</w:t>
      </w:r>
      <w:r>
        <w:rPr>
          <w:rFonts w:ascii="Courier" w:hAnsi="Courier"/>
          <w:sz w:val="24"/>
        </w:rPr>
        <w:t xml:space="preserve"> und öffentlichen Bekanntmachungen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Posen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s[1{</w:t>
      </w:r>
      <w:r>
        <w:rPr>
          <w:rFonts w:ascii="Courier" w:hAnsi="Courier"/>
          <w:sz w:val="24"/>
        </w:rPr>
        <w:t>Zensur der Schriften</w:t>
      </w:r>
      <w:r>
        <w:rPr>
          <w:rFonts w:ascii="Courier" w:hAnsi="Courier"/>
          <w:vanish/>
          <w:sz w:val="24"/>
        </w:rPr>
        <w:t>}</w:t>
      </w:r>
      <w:r>
        <w:rPr>
          <w:rFonts w:ascii="Courier" w:hAnsi="Courier"/>
          <w:sz w:val="24"/>
        </w:rPr>
        <w:t xml:space="preserve"> </w:t>
      </w:r>
      <w:r>
        <w:rPr>
          <w:rFonts w:ascii="Courier" w:hAnsi="Courier"/>
          <w:vanish/>
          <w:sz w:val="24"/>
        </w:rPr>
        <w:t>2{&lt;Provinz Westfalen&gt;}]s</w:t>
      </w:r>
      <w:r>
        <w:rPr>
          <w:rFonts w:ascii="Courier" w:hAnsi="Courier"/>
          <w:sz w:val="24"/>
        </w:rPr>
        <w:t xml:space="preserve"> und öffentlichen Bekanntmachungen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Westfalen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Acta betr. die </w:t>
      </w:r>
      <w:r>
        <w:rPr>
          <w:rFonts w:ascii="Courier" w:hAnsi="Courier"/>
          <w:vanish/>
          <w:sz w:val="24"/>
        </w:rPr>
        <w:t>s[2{</w:t>
      </w:r>
      <w:r>
        <w:rPr>
          <w:rFonts w:ascii="Courier" w:hAnsi="Courier"/>
          <w:sz w:val="24"/>
        </w:rPr>
        <w:t>Bestimmungen</w:t>
      </w:r>
      <w:r>
        <w:rPr>
          <w:rFonts w:ascii="Courier" w:hAnsi="Courier"/>
          <w:vanish/>
          <w:sz w:val="24"/>
        </w:rPr>
        <w:t>}</w:t>
      </w:r>
      <w:r>
        <w:rPr>
          <w:rFonts w:ascii="Courier" w:hAnsi="Courier"/>
          <w:sz w:val="24"/>
        </w:rPr>
        <w:t xml:space="preserve"> über die </w:t>
      </w:r>
      <w:r>
        <w:rPr>
          <w:rFonts w:ascii="Courier" w:hAnsi="Courier"/>
          <w:vanish/>
          <w:sz w:val="24"/>
        </w:rPr>
        <w:t>1{</w:t>
      </w:r>
      <w:r>
        <w:rPr>
          <w:rFonts w:ascii="Courier" w:hAnsi="Courier"/>
          <w:sz w:val="24"/>
        </w:rPr>
        <w:t>Veröffentlichung und den Abdruck Allerhöchster Cabinetordres</w:t>
      </w:r>
      <w:r>
        <w:rPr>
          <w:rFonts w:ascii="Courier" w:hAnsi="Courier"/>
          <w:vanish/>
          <w:sz w:val="24"/>
        </w:rPr>
        <w:t>}]s</w:t>
      </w:r>
      <w:r>
        <w:rPr>
          <w:rFonts w:ascii="Courier" w:hAnsi="Courier"/>
          <w:sz w:val="24"/>
        </w:rPr>
        <w:t xml:space="preserve"> und der von den Königlichen Behörden erlassenen Verfügungen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Presseges</w:t>
      </w:r>
      <w:r>
        <w:rPr>
          <w:rFonts w:ascii="Courier" w:hAnsi="Courier"/>
          <w:sz w:val="24"/>
        </w:rPr>
        <w:t xml:space="preserve">etz vom </w:t>
      </w:r>
      <w:r>
        <w:rPr>
          <w:rFonts w:ascii="Courier" w:hAnsi="Courier"/>
          <w:vanish/>
          <w:sz w:val="24"/>
        </w:rPr>
        <w:t>z[</w:t>
      </w:r>
      <w:r>
        <w:rPr>
          <w:rFonts w:ascii="Courier" w:hAnsi="Courier"/>
          <w:sz w:val="24"/>
        </w:rPr>
        <w:t>30.6.1849</w:t>
      </w:r>
      <w:r>
        <w:rPr>
          <w:rFonts w:ascii="Courier" w:hAnsi="Courier"/>
          <w:vanish/>
          <w:sz w:val="24"/>
        </w:rPr>
        <w:t>]z]s</w:t>
      </w:r>
      <w:r>
        <w:rPr>
          <w:rFonts w:ascii="Courier" w:hAnsi="Courier"/>
          <w:sz w:val="24"/>
        </w:rPr>
        <w:t xml:space="preserve"> und die zur Ergänzung desselben erlassenen Verordnungen sowie die Ausführung und Anwendung derselben besonders im Ressort des diesseitigen Ministeriums, namentlich auf die gegen den Mißbrauch der </w:t>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zu ergreifnden Maßregeln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1849 - 1870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55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oder im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erscheinenden Aufsätze,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und Bilder, deren Tendenz sowohl die Verunglimpfung der evangelischen als auch umgekehrt der katholischen Kirche und die Be</w:t>
      </w:r>
      <w:r>
        <w:rPr>
          <w:rFonts w:ascii="Courier" w:hAnsi="Courier"/>
          <w:sz w:val="24"/>
        </w:rPr>
        <w:t xml:space="preserve">leidigung ihrer Diener zum Zweck hat und die auf desfallige Beschwerden gegen die </w:t>
      </w:r>
      <w:r>
        <w:rPr>
          <w:rFonts w:ascii="Courier" w:hAnsi="Courier"/>
          <w:vanish/>
          <w:sz w:val="24"/>
        </w:rPr>
        <w:t>s[</w:t>
      </w:r>
      <w:r>
        <w:rPr>
          <w:rFonts w:ascii="Courier" w:hAnsi="Courier"/>
          <w:sz w:val="24"/>
        </w:rPr>
        <w:t>Verfasser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Herausgeber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 derselben eingeleiteten Untersuchungen sowie überhaupt die zur </w:t>
      </w:r>
      <w:r>
        <w:rPr>
          <w:rFonts w:ascii="Courier" w:hAnsi="Courier"/>
          <w:vanish/>
          <w:sz w:val="24"/>
        </w:rPr>
        <w:t>s[1{</w:t>
      </w:r>
      <w:r>
        <w:rPr>
          <w:rFonts w:ascii="Courier" w:hAnsi="Courier"/>
          <w:sz w:val="24"/>
        </w:rPr>
        <w:t>Unterdrückung</w:t>
      </w:r>
      <w:r>
        <w:rPr>
          <w:rFonts w:ascii="Courier" w:hAnsi="Courier"/>
          <w:vanish/>
          <w:sz w:val="24"/>
        </w:rPr>
        <w:t>}</w:t>
      </w:r>
      <w:r>
        <w:rPr>
          <w:rFonts w:ascii="Courier" w:hAnsi="Courier"/>
          <w:sz w:val="24"/>
        </w:rPr>
        <w:t xml:space="preserve"> solcher </w:t>
      </w:r>
      <w:r>
        <w:rPr>
          <w:rFonts w:ascii="Courier" w:hAnsi="Courier"/>
          <w:vanish/>
          <w:sz w:val="24"/>
        </w:rPr>
        <w:t>2{</w:t>
      </w:r>
      <w:r>
        <w:rPr>
          <w:rFonts w:ascii="Courier" w:hAnsi="Courier"/>
          <w:sz w:val="24"/>
        </w:rPr>
        <w:t>Schrift</w:t>
      </w:r>
      <w:r>
        <w:rPr>
          <w:rFonts w:ascii="Courier" w:hAnsi="Courier"/>
          <w:vanish/>
          <w:sz w:val="24"/>
        </w:rPr>
        <w:t>}]s</w:t>
      </w:r>
      <w:r>
        <w:rPr>
          <w:rFonts w:ascii="Courier" w:hAnsi="Courier"/>
          <w:sz w:val="24"/>
        </w:rPr>
        <w:t>en zu ergreifenden Maßnahmen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IIa, Sekt. 48</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a \ Sekt. 48</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bei dem Ministerium zu haltende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 xml:space="preserve"> Zeitungen</w:t>
      </w:r>
      <w:r>
        <w:rPr>
          <w:rFonts w:ascii="Courier" w:hAnsi="Courier"/>
          <w:vanish/>
          <w:sz w:val="24"/>
        </w:rPr>
        <w:t>}]s</w:t>
      </w:r>
      <w:r>
        <w:rPr>
          <w:rFonts w:ascii="Courier" w:hAnsi="Courier"/>
          <w:sz w:val="24"/>
        </w:rPr>
        <w:t xml:space="preserve">, </w:t>
      </w:r>
      <w:r>
        <w:rPr>
          <w:rFonts w:ascii="Courier" w:hAnsi="Courier"/>
          <w:vanish/>
          <w:sz w:val="24"/>
        </w:rPr>
        <w:t>s[1{</w:t>
      </w:r>
      <w:r>
        <w:rPr>
          <w:rFonts w:ascii="Courier" w:hAnsi="Courier"/>
          <w:sz w:val="24"/>
        </w:rPr>
        <w:t>Journale</w:t>
      </w:r>
      <w:r>
        <w:rPr>
          <w:rFonts w:ascii="Courier" w:hAnsi="Courier"/>
          <w:vanish/>
          <w:sz w:val="24"/>
        </w:rPr>
        <w:t>}</w:t>
      </w:r>
      <w:r>
        <w:rPr>
          <w:rFonts w:ascii="Courier" w:hAnsi="Courier"/>
          <w:sz w:val="24"/>
        </w:rPr>
        <w:t xml:space="preserve"> </w:t>
      </w:r>
      <w:r>
        <w:rPr>
          <w:rFonts w:ascii="Courier" w:hAnsi="Courier"/>
          <w:vanish/>
          <w:sz w:val="24"/>
        </w:rPr>
        <w:t>2{&lt;bei dem Ministerium zu haltende&gt;}]s</w:t>
      </w:r>
      <w:r>
        <w:rPr>
          <w:rFonts w:ascii="Courier" w:hAnsi="Courier"/>
          <w:sz w:val="24"/>
        </w:rPr>
        <w:t xml:space="preserve"> u. </w:t>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vanish/>
          <w:sz w:val="24"/>
        </w:rPr>
        <w:t>&lt;bei dem Ministerium zu haltende&gt;}]s</w:t>
      </w:r>
      <w:r>
        <w:rPr>
          <w:rFonts w:ascii="Courier" w:hAnsi="Courier"/>
          <w:sz w:val="24"/>
        </w:rPr>
        <w:t xml:space="preserve">, sowie deren Benutzung, Bd. 1 - 4. Die bei dem Ministerium zu haltenden Zeitungen, Journale u. periodischen Schriften, sowie die </w:t>
      </w:r>
      <w:r>
        <w:rPr>
          <w:rFonts w:ascii="Courier" w:hAnsi="Courier"/>
          <w:vanish/>
          <w:sz w:val="24"/>
        </w:rPr>
        <w:t>s[2{</w:t>
      </w:r>
      <w:r>
        <w:rPr>
          <w:rFonts w:ascii="Courier" w:hAnsi="Courier"/>
          <w:sz w:val="24"/>
        </w:rPr>
        <w:t>Anschaffung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und sonstigen Drucksachen für die </w:t>
      </w:r>
      <w:r>
        <w:rPr>
          <w:rFonts w:ascii="Courier" w:hAnsi="Courier"/>
          <w:vanish/>
          <w:sz w:val="24"/>
        </w:rPr>
        <w:t>s[</w:t>
      </w:r>
      <w:r>
        <w:rPr>
          <w:rFonts w:ascii="Courier" w:hAnsi="Courier"/>
          <w:sz w:val="24"/>
        </w:rPr>
        <w:t>Ministerialbibliothek</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Registraturbibliothek</w:t>
      </w:r>
      <w:r>
        <w:rPr>
          <w:rFonts w:ascii="Courier" w:hAnsi="Courier"/>
          <w:vanish/>
          <w:sz w:val="24"/>
        </w:rPr>
        <w:t>]s</w:t>
      </w:r>
      <w:r>
        <w:rPr>
          <w:rFonts w:ascii="Courier" w:hAnsi="Courier"/>
          <w:sz w:val="24"/>
        </w:rPr>
        <w:t xml:space="preserve">, die Büros oder sonst zum Handgebrauch..., Bd. 5 - 10. Die </w:t>
      </w:r>
      <w:r>
        <w:rPr>
          <w:rFonts w:ascii="Courier" w:hAnsi="Courier"/>
          <w:vanish/>
          <w:sz w:val="24"/>
        </w:rPr>
        <w:t>s[</w:t>
      </w:r>
      <w:r>
        <w:rPr>
          <w:rFonts w:ascii="Courier" w:hAnsi="Courier"/>
          <w:sz w:val="24"/>
        </w:rPr>
        <w:t>Zeitungs-Abonnements</w:t>
      </w:r>
      <w:r>
        <w:rPr>
          <w:rFonts w:ascii="Courier" w:hAnsi="Courier"/>
          <w:vanish/>
          <w:sz w:val="24"/>
        </w:rPr>
        <w:t>]s</w:t>
      </w:r>
      <w:r>
        <w:rPr>
          <w:rFonts w:ascii="Courier" w:hAnsi="Courier"/>
          <w:sz w:val="24"/>
        </w:rPr>
        <w:t>, sowie die Anschaffung von Büchern und Drucksachen für das Ministerium, Bd.11 - 13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1840 - 1916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IIa, Sekt. 57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 Registratur A \ a </w:t>
      </w:r>
      <w:r>
        <w:rPr>
          <w:rFonts w:ascii="Courier" w:hAnsi="Courier"/>
          <w:sz w:val="24"/>
        </w:rPr>
        <w:t>\ Sekt. 57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Bibliothekswesen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Bibliothek des Ministeriums </w:t>
      </w:r>
      <w:r>
        <w:rPr>
          <w:rFonts w:ascii="Courier" w:hAnsi="Courier"/>
          <w:vanish/>
          <w:sz w:val="24"/>
        </w:rPr>
        <w:t>&lt;Wissenschaft, Kunst und Volksbildung&gt;]s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IIa, Sekt. 73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Registratur A \ a \ Sekt. 73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er Vereinen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Bd. 1-6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Abt.13a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 \ Abt.13a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Zeitungsartikel und </w:t>
      </w:r>
      <w:r>
        <w:rPr>
          <w:rFonts w:ascii="Courier" w:hAnsi="Courier"/>
          <w:vanish/>
          <w:sz w:val="24"/>
        </w:rPr>
        <w:t>s[</w:t>
      </w:r>
      <w:r>
        <w:rPr>
          <w:rFonts w:ascii="Courier" w:hAnsi="Courier"/>
          <w:sz w:val="24"/>
        </w:rPr>
        <w:t>Schriften über das Judenwesen</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1890 - 1902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in Bezug auf die religiösen und staatsbürgerlichen Verhältnisse der Juden</w:t>
      </w:r>
      <w:r>
        <w:rPr>
          <w:rFonts w:ascii="Courier" w:hAnsi="Courier"/>
          <w:vanish/>
          <w:sz w:val="24"/>
        </w:rPr>
        <w:t>}</w:t>
      </w:r>
      <w:r>
        <w:rPr>
          <w:rFonts w:ascii="Courier" w:hAnsi="Courier"/>
          <w:sz w:val="24"/>
        </w:rPr>
        <w:t xml:space="preserve"> mitgeteilten Aufsätze und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xml:space="preserve"> sowie die Herausgabe derselben,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1821 - 1884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Herausgabe und der Druck neuer </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Bibel</w:t>
      </w:r>
      <w:r>
        <w:rPr>
          <w:rFonts w:ascii="Courier" w:hAnsi="Courier"/>
          <w:vanish/>
          <w:sz w:val="24"/>
        </w:rPr>
        <w:t>}]s</w:t>
      </w:r>
      <w:r>
        <w:rPr>
          <w:rFonts w:ascii="Courier" w:hAnsi="Courier"/>
          <w:sz w:val="24"/>
        </w:rPr>
        <w:t>n, desgl. der Gebrauch der Bibeln in den Schulenund anderen Unterrichtsanstalten, Bd. 1</w:t>
      </w:r>
      <w:r>
        <w:rPr>
          <w:rFonts w:ascii="Courier" w:hAnsi="Courier"/>
          <w:sz w:val="24"/>
        </w:rPr>
        <w:t xml:space="preserve"> - 6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1810 - 1890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Anfertigung, Herausgabe, Einsendung und Einführung neuer, wie auch der Gebrauch und die Anschaffung schon vorhandener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Katechismen</w:t>
      </w:r>
      <w:r>
        <w:rPr>
          <w:rFonts w:ascii="Courier" w:hAnsi="Courier"/>
          <w:vanish/>
          <w:sz w:val="24"/>
        </w:rPr>
        <w:t>}]s</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1812 - 1889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Verbreitung und Verteilung der </w:t>
      </w:r>
      <w:r>
        <w:rPr>
          <w:rFonts w:ascii="Courier" w:hAnsi="Courier"/>
          <w:vanish/>
          <w:sz w:val="24"/>
        </w:rPr>
        <w:t>s[2{</w:t>
      </w:r>
      <w:r>
        <w:rPr>
          <w:rFonts w:ascii="Courier" w:hAnsi="Courier"/>
          <w:sz w:val="24"/>
        </w:rPr>
        <w:t>christliche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Erbauungsschrift</w:t>
      </w:r>
      <w:r>
        <w:rPr>
          <w:rFonts w:ascii="Courier" w:hAnsi="Courier"/>
          <w:vanish/>
          <w:sz w:val="24"/>
        </w:rPr>
        <w:t>}]s</w:t>
      </w:r>
      <w:r>
        <w:rPr>
          <w:rFonts w:ascii="Courier" w:hAnsi="Courier"/>
          <w:sz w:val="24"/>
        </w:rPr>
        <w:t xml:space="preserve">en oder sog. </w:t>
      </w:r>
      <w:r>
        <w:rPr>
          <w:rFonts w:ascii="Courier" w:hAnsi="Courier"/>
          <w:vanish/>
          <w:sz w:val="24"/>
        </w:rPr>
        <w:t>s[</w:t>
      </w:r>
      <w:r>
        <w:rPr>
          <w:rFonts w:ascii="Courier" w:hAnsi="Courier"/>
          <w:sz w:val="24"/>
        </w:rPr>
        <w:t>Traktätchen</w:t>
      </w:r>
      <w:r>
        <w:rPr>
          <w:rFonts w:ascii="Courier" w:hAnsi="Courier"/>
          <w:vanish/>
          <w:sz w:val="24"/>
        </w:rPr>
        <w:t>]s</w:t>
      </w:r>
      <w:r>
        <w:rPr>
          <w:rFonts w:ascii="Courier" w:hAnsi="Courier"/>
          <w:sz w:val="24"/>
        </w:rPr>
        <w:t xml:space="preserve"> und die zu diesem Behuf gebildeten Vereine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Traktatgesellschaft</w:t>
      </w:r>
      <w:r>
        <w:rPr>
          <w:rFonts w:ascii="Courier" w:hAnsi="Courier"/>
          <w:vanish/>
          <w:sz w:val="24"/>
        </w:rPr>
        <w:t>}]s</w:t>
      </w:r>
      <w:r>
        <w:rPr>
          <w:rFonts w:ascii="Courier" w:hAnsi="Courier"/>
          <w:sz w:val="24"/>
        </w:rPr>
        <w:t xml:space="preserve">en genannt), namentlich der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bestehende </w:t>
      </w:r>
      <w:r>
        <w:rPr>
          <w:rFonts w:ascii="Courier" w:hAnsi="Courier"/>
          <w:vanish/>
          <w:sz w:val="24"/>
        </w:rPr>
        <w:t>k[1{</w:t>
      </w:r>
      <w:r>
        <w:rPr>
          <w:rFonts w:ascii="Courier" w:hAnsi="Courier"/>
          <w:sz w:val="24"/>
        </w:rPr>
        <w:t>Hauptverein für christliche Erbau</w:t>
      </w:r>
      <w:r>
        <w:rPr>
          <w:rFonts w:ascii="Courier" w:hAnsi="Courier"/>
          <w:sz w:val="24"/>
        </w:rPr>
        <w:t>ungsschriften in den preußischen Staaten</w:t>
      </w:r>
      <w:r>
        <w:rPr>
          <w:rFonts w:ascii="Courier" w:hAnsi="Courier"/>
          <w:vanish/>
          <w:sz w:val="24"/>
        </w:rPr>
        <w:t>}</w:t>
      </w:r>
      <w:r>
        <w:rPr>
          <w:rFonts w:ascii="Courier" w:hAnsi="Courier"/>
          <w:sz w:val="24"/>
        </w:rPr>
        <w:t xml:space="preserve"> </w:t>
      </w:r>
      <w:r>
        <w:rPr>
          <w:rFonts w:ascii="Courier" w:hAnsi="Courier"/>
          <w:vanish/>
          <w:sz w:val="24"/>
        </w:rPr>
        <w:t>2{&lt;Berlin&gt;}]k</w:t>
      </w:r>
      <w:r>
        <w:rPr>
          <w:rFonts w:ascii="Courier" w:hAnsi="Courier"/>
          <w:sz w:val="24"/>
        </w:rPr>
        <w:t xml:space="preserve"> und die dazu gehörenden Tochtergesellschaften, Bd. 1 - 7</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Beiheft A: Die angeordnete, besondere </w:t>
      </w:r>
      <w:r>
        <w:rPr>
          <w:rFonts w:ascii="Courier" w:hAnsi="Courier"/>
          <w:vanish/>
          <w:sz w:val="24"/>
        </w:rPr>
        <w:t>s[</w:t>
      </w:r>
      <w:r>
        <w:rPr>
          <w:rFonts w:ascii="Courier" w:hAnsi="Courier"/>
          <w:sz w:val="24"/>
        </w:rPr>
        <w:t xml:space="preserve">Zensur der von den </w:t>
      </w:r>
      <w:r>
        <w:rPr>
          <w:rFonts w:ascii="Courier" w:hAnsi="Courier"/>
          <w:vanish/>
          <w:sz w:val="24"/>
        </w:rPr>
        <w:t>k[</w:t>
      </w:r>
      <w:r>
        <w:rPr>
          <w:rFonts w:ascii="Courier" w:hAnsi="Courier"/>
          <w:sz w:val="24"/>
        </w:rPr>
        <w:t xml:space="preserve">Haupt- und Nebenvereinen für </w:t>
      </w:r>
      <w:r>
        <w:rPr>
          <w:rFonts w:ascii="Courier" w:hAnsi="Courier"/>
          <w:vanish/>
          <w:sz w:val="24"/>
        </w:rPr>
        <w:t>s[2{</w:t>
      </w:r>
      <w:r>
        <w:rPr>
          <w:rFonts w:ascii="Courier" w:hAnsi="Courier"/>
          <w:sz w:val="24"/>
        </w:rPr>
        <w:t>christliche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]k</w:t>
      </w:r>
      <w:r>
        <w:rPr>
          <w:rFonts w:ascii="Courier" w:hAnsi="Courier"/>
          <w:sz w:val="24"/>
        </w:rPr>
        <w:t xml:space="preserve"> herausgegebenen </w:t>
      </w:r>
      <w:r>
        <w:rPr>
          <w:rFonts w:ascii="Courier" w:hAnsi="Courier"/>
          <w:vanish/>
          <w:sz w:val="24"/>
        </w:rPr>
        <w:t>s[</w:t>
      </w:r>
      <w:r>
        <w:rPr>
          <w:rFonts w:ascii="Courier" w:hAnsi="Courier"/>
          <w:sz w:val="24"/>
        </w:rPr>
        <w:t>Erbauungsschriften</w:t>
      </w:r>
      <w:r>
        <w:rPr>
          <w:rFonts w:ascii="Courier" w:hAnsi="Courier"/>
          <w:vanish/>
          <w:sz w:val="24"/>
        </w:rPr>
        <w:t>]s]s</w:t>
      </w:r>
      <w:r>
        <w:rPr>
          <w:rFonts w:ascii="Courier" w:hAnsi="Courier"/>
          <w:sz w:val="24"/>
        </w:rPr>
        <w:t xml:space="preserve">  30</w:t>
      </w:r>
      <w:r>
        <w:rPr>
          <w:rFonts w:ascii="Courier" w:hAnsi="Courier"/>
          <w:sz w:val="24"/>
        </w:rPr>
        <w:tab/>
        <w:t xml:space="preserve">Nr. </w:t>
      </w:r>
      <w:r>
        <w:rPr>
          <w:rFonts w:ascii="Courier" w:hAnsi="Courier"/>
          <w:vanish/>
          <w:sz w:val="24"/>
        </w:rPr>
        <w:t>z[</w:t>
      </w:r>
      <w:r>
        <w:rPr>
          <w:rFonts w:ascii="Courier" w:hAnsi="Courier"/>
          <w:sz w:val="24"/>
        </w:rPr>
        <w:t>1830 - 1832</w:t>
      </w:r>
      <w:r>
        <w:rPr>
          <w:rFonts w:ascii="Courier" w:hAnsi="Courier"/>
          <w:vanish/>
          <w:sz w:val="24"/>
        </w:rPr>
        <w:t>]z</w:t>
      </w:r>
      <w:r>
        <w:rPr>
          <w:rFonts w:ascii="Courier" w:hAnsi="Courier"/>
          <w:sz w:val="24"/>
        </w:rPr>
        <w:t xml:space="preserve"> / Beiheft B: Der </w:t>
      </w:r>
      <w:r>
        <w:rPr>
          <w:rFonts w:ascii="Courier" w:hAnsi="Courier"/>
          <w:vanish/>
          <w:sz w:val="24"/>
        </w:rPr>
        <w:t>k[1{</w:t>
      </w:r>
      <w:r>
        <w:rPr>
          <w:rFonts w:ascii="Courier" w:hAnsi="Courier"/>
          <w:sz w:val="24"/>
        </w:rPr>
        <w:t>Evangelische</w:t>
      </w:r>
      <w:r>
        <w:rPr>
          <w:rFonts w:ascii="Courier" w:hAnsi="Courier"/>
          <w:vanish/>
          <w:sz w:val="24"/>
        </w:rPr>
        <w:t>&lt;r&gt;</w:t>
      </w:r>
      <w:r>
        <w:rPr>
          <w:rFonts w:ascii="Courier" w:hAnsi="Courier"/>
          <w:sz w:val="24"/>
        </w:rPr>
        <w:t xml:space="preserve"> Bücherverein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w:t>
      </w:r>
      <w:r>
        <w:rPr>
          <w:rFonts w:ascii="Courier" w:hAnsi="Courier"/>
          <w:vanish/>
          <w:sz w:val="24"/>
        </w:rPr>
        <w:t>z[</w:t>
      </w:r>
      <w:r>
        <w:rPr>
          <w:rFonts w:ascii="Courier" w:hAnsi="Courier"/>
          <w:sz w:val="24"/>
        </w:rPr>
        <w:t>1845 - 1890</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über das Unionswerk unter dem Tit</w:t>
      </w:r>
      <w:r>
        <w:rPr>
          <w:rFonts w:ascii="Courier" w:hAnsi="Courier"/>
          <w:sz w:val="24"/>
        </w:rPr>
        <w:t>el "</w:t>
      </w:r>
      <w:r>
        <w:rPr>
          <w:rFonts w:ascii="Courier" w:hAnsi="Courier"/>
          <w:vanish/>
          <w:sz w:val="24"/>
        </w:rPr>
        <w:t>1{</w:t>
      </w:r>
      <w:r>
        <w:rPr>
          <w:rFonts w:ascii="Courier" w:hAnsi="Courier"/>
          <w:sz w:val="24"/>
        </w:rPr>
        <w:t>Ireneon</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Boeckel</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48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 die Reformation und die Vereinigung der beiden evangelischen Gemeinden eingereichte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Predigten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1817 - 1867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Vereinigung der beiden evangelischen Gemeinden in den auswärtigen Staaten und die darüber eingereichten </w:t>
      </w:r>
      <w:r>
        <w:rPr>
          <w:rFonts w:ascii="Courier" w:hAnsi="Courier"/>
          <w:vanish/>
          <w:sz w:val="24"/>
        </w:rPr>
        <w:t>s[</w:t>
      </w:r>
      <w:r>
        <w:rPr>
          <w:rFonts w:ascii="Courier" w:hAnsi="Courier"/>
          <w:sz w:val="24"/>
        </w:rPr>
        <w:t xml:space="preserve">Schriften </w:t>
      </w:r>
      <w:r>
        <w:rPr>
          <w:rFonts w:ascii="Courier" w:hAnsi="Courier"/>
          <w:vanish/>
          <w:sz w:val="24"/>
        </w:rPr>
        <w:t>&lt;über Vereinigung der beiden evangelischen Gemeinden in den auswärtigen Staaten&gt;]s</w:t>
      </w:r>
      <w:r>
        <w:rPr>
          <w:rFonts w:ascii="Courier" w:hAnsi="Courier"/>
          <w:sz w:val="24"/>
        </w:rPr>
        <w:t xml:space="preserve"> und Verhandlungen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w:t>
      </w:r>
      <w:r>
        <w:rPr>
          <w:rFonts w:ascii="Courier" w:hAnsi="Courier"/>
          <w:sz w:val="24"/>
        </w:rPr>
        <w:t>21 - 1859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der Abdruck des von dem </w:t>
      </w:r>
      <w:r>
        <w:rPr>
          <w:rFonts w:ascii="Courier" w:hAnsi="Courier"/>
          <w:vanish/>
          <w:sz w:val="24"/>
        </w:rPr>
        <w:t>p[7{</w:t>
      </w:r>
      <w:r>
        <w:rPr>
          <w:rFonts w:ascii="Courier" w:hAnsi="Courier"/>
          <w:sz w:val="24"/>
        </w:rPr>
        <w:t>emerit.</w:t>
      </w:r>
      <w:r>
        <w:rPr>
          <w:rFonts w:ascii="Courier" w:hAnsi="Courier"/>
          <w:vanish/>
          <w:sz w:val="24"/>
        </w:rPr>
        <w:t>}</w:t>
      </w:r>
      <w:r>
        <w:rPr>
          <w:rFonts w:ascii="Courier" w:hAnsi="Courier"/>
          <w:sz w:val="24"/>
        </w:rPr>
        <w:t xml:space="preserve"> </w:t>
      </w:r>
      <w:r>
        <w:rPr>
          <w:rFonts w:ascii="Courier" w:hAnsi="Courier"/>
          <w:vanish/>
          <w:sz w:val="24"/>
        </w:rPr>
        <w:t>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Drwenski</w:t>
      </w:r>
      <w:r>
        <w:rPr>
          <w:rFonts w:ascii="Courier" w:hAnsi="Courier"/>
          <w:vanish/>
          <w:sz w:val="24"/>
        </w:rPr>
        <w:t>}</w:t>
      </w:r>
      <w:r>
        <w:rPr>
          <w:rFonts w:ascii="Courier" w:hAnsi="Courier"/>
          <w:sz w:val="24"/>
        </w:rPr>
        <w:t xml:space="preserve">, gegenwärtig in </w:t>
      </w:r>
      <w:r>
        <w:rPr>
          <w:rFonts w:ascii="Courier" w:hAnsi="Courier"/>
          <w:vanish/>
          <w:sz w:val="24"/>
        </w:rPr>
        <w:t>6{o[</w:t>
      </w:r>
      <w:r>
        <w:rPr>
          <w:rFonts w:ascii="Courier" w:hAnsi="Courier"/>
          <w:sz w:val="24"/>
        </w:rPr>
        <w:t>Königsberg</w:t>
      </w:r>
      <w:r>
        <w:rPr>
          <w:rFonts w:ascii="Courier" w:hAnsi="Courier"/>
          <w:vanish/>
          <w:sz w:val="24"/>
        </w:rPr>
        <w:t>]o}]p</w:t>
      </w:r>
      <w:r>
        <w:rPr>
          <w:rFonts w:ascii="Courier" w:hAnsi="Courier"/>
          <w:sz w:val="24"/>
        </w:rPr>
        <w:t xml:space="preserve">, in die polnische Sprache übesetzten </w:t>
      </w:r>
      <w:r>
        <w:rPr>
          <w:rFonts w:ascii="Courier" w:hAnsi="Courier"/>
          <w:vanish/>
          <w:sz w:val="24"/>
        </w:rPr>
        <w:t>s[t[</w:t>
      </w:r>
      <w:r>
        <w:rPr>
          <w:rFonts w:ascii="Courier" w:hAnsi="Courier"/>
          <w:sz w:val="24"/>
        </w:rPr>
        <w:t>Soldaten-Kirchenbüchlein</w:t>
      </w:r>
      <w:r>
        <w:rPr>
          <w:rFonts w:ascii="Courier" w:hAnsi="Courier"/>
          <w:vanish/>
          <w:sz w:val="24"/>
        </w:rPr>
        <w:t>]t]s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1831 - 1841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Schrift des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Alexander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Vinet</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Lausanne</w:t>
      </w:r>
      <w:r>
        <w:rPr>
          <w:rFonts w:ascii="Courier" w:hAnsi="Courier"/>
          <w:vanish/>
          <w:sz w:val="24"/>
        </w:rPr>
        <w:t>]o}]p</w:t>
      </w:r>
      <w:r>
        <w:rPr>
          <w:rFonts w:ascii="Courier" w:hAnsi="Courier"/>
          <w:sz w:val="24"/>
        </w:rPr>
        <w:t xml:space="preserve"> "</w:t>
      </w:r>
      <w:r>
        <w:rPr>
          <w:rFonts w:ascii="Courier" w:hAnsi="Courier"/>
          <w:vanish/>
          <w:sz w:val="24"/>
        </w:rPr>
        <w:t>t[</w:t>
      </w:r>
      <w:r>
        <w:rPr>
          <w:rFonts w:ascii="Courier" w:hAnsi="Courier"/>
          <w:sz w:val="24"/>
        </w:rPr>
        <w:t>Über die Freiheit des religiösen Kultus</w:t>
      </w:r>
      <w:r>
        <w:rPr>
          <w:rFonts w:ascii="Courier" w:hAnsi="Courier"/>
          <w:vanish/>
          <w:sz w:val="24"/>
        </w:rPr>
        <w:t>]t</w:t>
      </w:r>
      <w:r>
        <w:rPr>
          <w:rFonts w:ascii="Courier" w:hAnsi="Courier"/>
          <w:sz w:val="24"/>
        </w:rPr>
        <w:t>" und insbes. die über diese erforderten Gutachten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p[4{</w:t>
      </w:r>
      <w:r>
        <w:rPr>
          <w:rFonts w:ascii="Courier" w:hAnsi="Courier"/>
          <w:sz w:val="24"/>
        </w:rPr>
        <w:t>Prof. der Rechte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Herrmann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Kiel</w:t>
      </w:r>
      <w:r>
        <w:rPr>
          <w:rFonts w:ascii="Courier" w:hAnsi="Courier"/>
          <w:vanish/>
          <w:sz w:val="24"/>
        </w:rPr>
        <w:t>]o}]p</w:t>
      </w:r>
      <w:r>
        <w:rPr>
          <w:rFonts w:ascii="Courier" w:hAnsi="Courier"/>
          <w:sz w:val="24"/>
        </w:rPr>
        <w:t xml:space="preserve"> herausgegebene Schrift "</w:t>
      </w:r>
      <w:r>
        <w:rPr>
          <w:rFonts w:ascii="Courier" w:hAnsi="Courier"/>
          <w:vanish/>
          <w:sz w:val="24"/>
        </w:rPr>
        <w:t>t[</w:t>
      </w:r>
      <w:r>
        <w:rPr>
          <w:rFonts w:ascii="Courier" w:hAnsi="Courier"/>
          <w:sz w:val="24"/>
        </w:rPr>
        <w:t>Über die neueste Bestreitung der rechtlichen Autorität des kirchlichen Symbols</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Verbesserung der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 xml:space="preserve"> für die evangelischen Gemeinden der Monarchie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Eingesandte und angekaufte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s[2{&lt;Eingesandte und angekaufte&gt;}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Bd. 1 - 16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1874 - 1935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1, 2, 16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vanish/>
          <w:sz w:val="24"/>
        </w:rPr>
        <w:t>{&lt;über Angelegenheiten der evangelischen Kirche&gt;}]s</w:t>
      </w:r>
      <w:r>
        <w:rPr>
          <w:rFonts w:ascii="Courier" w:hAnsi="Courier"/>
          <w:sz w:val="24"/>
        </w:rPr>
        <w:t xml:space="preserve"> und Zeitungsartikel über Angelegenheiten der evangelischen Kirche, Bd. 1 - 8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1891 - 1934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8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w:t>
      </w:r>
      <w:r>
        <w:rPr>
          <w:rFonts w:ascii="Courier" w:hAnsi="Courier"/>
          <w:sz w:val="24"/>
        </w:rPr>
        <w:t xml:space="preserve">evangelische Preßverband in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zu </w:t>
      </w:r>
      <w:r>
        <w:rPr>
          <w:rFonts w:ascii="Courier" w:hAnsi="Courier"/>
          <w:vanish/>
          <w:sz w:val="24"/>
        </w:rPr>
        <w:t>2{</w:t>
      </w:r>
      <w:r>
        <w:rPr>
          <w:rFonts w:ascii="Courier" w:hAnsi="Courier"/>
          <w:sz w:val="24"/>
        </w:rPr>
        <w:t xml:space="preserve"> </w:t>
      </w:r>
      <w:r>
        <w:rPr>
          <w:rFonts w:ascii="Courier" w:hAnsi="Courier"/>
          <w:vanish/>
          <w:sz w:val="24"/>
        </w:rPr>
        <w:t>o[</w:t>
      </w:r>
      <w:r>
        <w:rPr>
          <w:rFonts w:ascii="Courier" w:hAnsi="Courier"/>
          <w:sz w:val="24"/>
        </w:rPr>
        <w:t>Berlin-Steglitz</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 15</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 \ Abt. 15</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68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Lagerbücher</w:t>
      </w:r>
      <w:r>
        <w:rPr>
          <w:rFonts w:ascii="Courier" w:hAnsi="Courier"/>
          <w:vanish/>
          <w:sz w:val="24"/>
        </w:rPr>
        <w:t>]s</w:t>
      </w:r>
      <w:r>
        <w:rPr>
          <w:rFonts w:ascii="Courier" w:hAnsi="Courier"/>
          <w:sz w:val="24"/>
        </w:rPr>
        <w:t xml:space="preserve"> der Kirchen, Pfarreien, Küstereien und Schulen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1859 - 1906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 18a</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w:t>
      </w:r>
      <w:r>
        <w:rPr>
          <w:rFonts w:ascii="Courier" w:hAnsi="Courier"/>
          <w:sz w:val="24"/>
        </w:rPr>
        <w:t>gelisch-geistliche Sachen \ Sekt. 1 \ Abt. 18a</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Angelegenheiten der evangelischen Dom- und Kollegiatstifter, pp.,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Beiheft: </w:t>
      </w:r>
      <w:r>
        <w:rPr>
          <w:rFonts w:ascii="Courier" w:hAnsi="Courier"/>
          <w:vanish/>
          <w:sz w:val="24"/>
        </w:rPr>
        <w:t>s[2{</w:t>
      </w:r>
      <w:r>
        <w:rPr>
          <w:rFonts w:ascii="Courier" w:hAnsi="Courier"/>
          <w:sz w:val="24"/>
        </w:rPr>
        <w:t xml:space="preserve">Katalogisierung und Zusammenfassung </w:t>
      </w:r>
      <w:r>
        <w:rPr>
          <w:rFonts w:ascii="Courier" w:hAnsi="Courier"/>
          <w:vanish/>
          <w:sz w:val="24"/>
        </w:rPr>
        <w:t>}</w:t>
      </w:r>
      <w:r>
        <w:rPr>
          <w:rFonts w:ascii="Courier" w:hAnsi="Courier"/>
          <w:sz w:val="24"/>
        </w:rPr>
        <w:t xml:space="preserve">der </w:t>
      </w:r>
      <w:r>
        <w:rPr>
          <w:rFonts w:ascii="Courier" w:hAnsi="Courier"/>
          <w:vanish/>
          <w:sz w:val="24"/>
        </w:rPr>
        <w:t>1{</w:t>
      </w:r>
      <w:r>
        <w:rPr>
          <w:rFonts w:ascii="Courier" w:hAnsi="Courier"/>
          <w:sz w:val="24"/>
        </w:rPr>
        <w:t>Bibliotheken säkularisierter sächsischer Klöster und Stifter</w:t>
      </w:r>
      <w:r>
        <w:rPr>
          <w:rFonts w:ascii="Courier" w:hAnsi="Courier"/>
          <w:vanish/>
          <w:sz w:val="24"/>
        </w:rPr>
        <w:t>}]s</w:t>
      </w:r>
      <w:r>
        <w:rPr>
          <w:rFonts w:ascii="Courier" w:hAnsi="Courier"/>
          <w:sz w:val="24"/>
        </w:rPr>
        <w:t xml:space="preserve">. </w:t>
      </w:r>
      <w:r>
        <w:rPr>
          <w:rFonts w:ascii="Courier" w:hAnsi="Courier"/>
          <w:vanish/>
          <w:sz w:val="24"/>
        </w:rPr>
        <w:t>o[2{</w:t>
      </w:r>
      <w:r>
        <w:rPr>
          <w:rFonts w:ascii="Courier" w:hAnsi="Courier"/>
          <w:sz w:val="24"/>
        </w:rPr>
        <w:t>Domstift</w:t>
      </w:r>
      <w:r>
        <w:rPr>
          <w:rFonts w:ascii="Courier" w:hAnsi="Courier"/>
          <w:vanish/>
          <w:sz w:val="24"/>
        </w:rPr>
        <w:t>}</w:t>
      </w:r>
      <w:r>
        <w:rPr>
          <w:rFonts w:ascii="Courier" w:hAnsi="Courier"/>
          <w:sz w:val="24"/>
        </w:rPr>
        <w:t xml:space="preserve">e </w:t>
      </w:r>
      <w:r>
        <w:rPr>
          <w:rFonts w:ascii="Courier" w:hAnsi="Courier"/>
          <w:vanish/>
          <w:sz w:val="24"/>
        </w:rPr>
        <w:t>1{</w:t>
      </w:r>
      <w:r>
        <w:rPr>
          <w:rFonts w:ascii="Courier" w:hAnsi="Courier"/>
          <w:sz w:val="24"/>
        </w:rPr>
        <w:t>Merseburg</w:t>
      </w:r>
      <w:r>
        <w:rPr>
          <w:rFonts w:ascii="Courier" w:hAnsi="Courier"/>
          <w:vanish/>
          <w:sz w:val="24"/>
        </w:rPr>
        <w:t>}]o</w:t>
      </w:r>
      <w:r>
        <w:rPr>
          <w:rFonts w:ascii="Courier" w:hAnsi="Courier"/>
          <w:sz w:val="24"/>
        </w:rPr>
        <w:t xml:space="preserve">, </w:t>
      </w:r>
      <w:r>
        <w:rPr>
          <w:rFonts w:ascii="Courier" w:hAnsi="Courier"/>
          <w:vanish/>
          <w:sz w:val="24"/>
        </w:rPr>
        <w:t>o[2{&lt;Domstift&gt;}</w:t>
      </w:r>
      <w:r>
        <w:rPr>
          <w:rFonts w:ascii="Courier" w:hAnsi="Courier"/>
          <w:sz w:val="24"/>
        </w:rPr>
        <w:t xml:space="preserve"> </w:t>
      </w:r>
      <w:r>
        <w:rPr>
          <w:rFonts w:ascii="Courier" w:hAnsi="Courier"/>
          <w:vanish/>
          <w:sz w:val="24"/>
        </w:rPr>
        <w:t>1{</w:t>
      </w:r>
      <w:r>
        <w:rPr>
          <w:rFonts w:ascii="Courier" w:hAnsi="Courier"/>
          <w:sz w:val="24"/>
        </w:rPr>
        <w:t>Naumburg</w:t>
      </w:r>
      <w:r>
        <w:rPr>
          <w:rFonts w:ascii="Courier" w:hAnsi="Courier"/>
          <w:vanish/>
          <w:sz w:val="24"/>
        </w:rPr>
        <w:t>}]o</w:t>
      </w:r>
      <w:r>
        <w:rPr>
          <w:rFonts w:ascii="Courier" w:hAnsi="Courier"/>
          <w:sz w:val="24"/>
        </w:rPr>
        <w:t xml:space="preserve">, </w:t>
      </w:r>
      <w:r>
        <w:rPr>
          <w:rFonts w:ascii="Courier" w:hAnsi="Courier"/>
          <w:vanish/>
          <w:sz w:val="24"/>
        </w:rPr>
        <w:t>o[2{&lt;Domstift&gt;}</w:t>
      </w:r>
      <w:r>
        <w:rPr>
          <w:rFonts w:ascii="Courier" w:hAnsi="Courier"/>
          <w:sz w:val="24"/>
        </w:rPr>
        <w:t xml:space="preserve"> </w:t>
      </w:r>
      <w:r>
        <w:rPr>
          <w:rFonts w:ascii="Courier" w:hAnsi="Courier"/>
          <w:vanish/>
          <w:sz w:val="24"/>
        </w:rPr>
        <w:t>1{</w:t>
      </w:r>
      <w:r>
        <w:rPr>
          <w:rFonts w:ascii="Courier" w:hAnsi="Courier"/>
          <w:sz w:val="24"/>
        </w:rPr>
        <w:t>Zeitz</w:t>
      </w:r>
      <w:r>
        <w:rPr>
          <w:rFonts w:ascii="Courier" w:hAnsi="Courier"/>
          <w:vanish/>
          <w:sz w:val="24"/>
        </w:rPr>
        <w:t>}]o</w:t>
      </w:r>
      <w:r>
        <w:rPr>
          <w:rFonts w:ascii="Courier" w:hAnsi="Courier"/>
          <w:sz w:val="24"/>
        </w:rPr>
        <w:t xml:space="preserve"> u. a. , Bd. 1 - 2, 1939 - 1940</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1848 - 1930</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Büchereien</w:t>
      </w:r>
      <w:r>
        <w:rPr>
          <w:rFonts w:ascii="Courier" w:hAnsi="Courier"/>
          <w:vanish/>
          <w:sz w:val="24"/>
        </w:rPr>
        <w:t>}</w:t>
      </w:r>
      <w:r>
        <w:rPr>
          <w:rFonts w:ascii="Courier" w:hAnsi="Courier"/>
          <w:sz w:val="24"/>
        </w:rPr>
        <w:t xml:space="preserve"> und Archive </w:t>
      </w:r>
      <w:r>
        <w:rPr>
          <w:rFonts w:ascii="Courier" w:hAnsi="Courier"/>
          <w:vanish/>
          <w:sz w:val="24"/>
        </w:rPr>
        <w:t>2{</w:t>
      </w:r>
      <w:r>
        <w:rPr>
          <w:rFonts w:ascii="Courier" w:hAnsi="Courier"/>
          <w:sz w:val="24"/>
        </w:rPr>
        <w:t>der evangelischen Dom</w:t>
      </w:r>
      <w:r>
        <w:rPr>
          <w:rFonts w:ascii="Courier" w:hAnsi="Courier"/>
          <w:sz w:val="24"/>
        </w:rPr>
        <w:t>stifte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 19</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 \Abt. 19</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evangelische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Kirchenzeitung</w:t>
      </w:r>
      <w:r>
        <w:rPr>
          <w:rFonts w:ascii="Courier" w:hAnsi="Courier"/>
          <w:vanish/>
          <w:sz w:val="24"/>
        </w:rPr>
        <w:t>}]s</w:t>
      </w:r>
      <w:r>
        <w:rPr>
          <w:rFonts w:ascii="Courier" w:hAnsi="Courier"/>
          <w:sz w:val="24"/>
        </w:rPr>
        <w:t xml:space="preserve">, desgl. die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erscheinende </w:t>
      </w:r>
      <w:r>
        <w:rPr>
          <w:rFonts w:ascii="Courier" w:hAnsi="Courier"/>
          <w:vanish/>
          <w:sz w:val="24"/>
        </w:rPr>
        <w:t>s[2{</w:t>
      </w:r>
      <w:r>
        <w:rPr>
          <w:rFonts w:ascii="Courier" w:hAnsi="Courier"/>
          <w:sz w:val="24"/>
        </w:rPr>
        <w:t>evangelisch-lutherische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Kirchenzeitung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1827 - 1886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Allgemeine Kirchenblatt für das evangelische Deutschland</w:t>
      </w:r>
      <w:r>
        <w:rPr>
          <w:rFonts w:ascii="Courier" w:hAnsi="Courier"/>
          <w:vanish/>
          <w:sz w:val="24"/>
        </w:rPr>
        <w:t>]t</w:t>
      </w:r>
      <w:r>
        <w:rPr>
          <w:rFonts w:ascii="Courier" w:hAnsi="Courier"/>
          <w:sz w:val="24"/>
        </w:rPr>
        <w:t xml:space="preserve">, im Auftrag der Kirchenbehörde herausgeg. von </w:t>
      </w:r>
      <w:r>
        <w:rPr>
          <w:rFonts w:ascii="Courier" w:hAnsi="Courier"/>
          <w:vanish/>
          <w:sz w:val="24"/>
        </w:rPr>
        <w:t>p[7{</w:t>
      </w:r>
      <w:r>
        <w:rPr>
          <w:rFonts w:ascii="Courier" w:hAnsi="Courier"/>
          <w:sz w:val="24"/>
        </w:rPr>
        <w:t>Prälat</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Moser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Oberkonsistorialrat</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Stuttgart</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w:t>
      </w:r>
      <w:r>
        <w:rPr>
          <w:rFonts w:ascii="Courier" w:hAnsi="Courier"/>
          <w:sz w:val="24"/>
        </w:rPr>
        <w:t xml:space="preserve"> - 1928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Freie allgemeine Kirchen-Zeitung. Organ für die demokratische Entwicklung des religiös-kirchlichen Gedankens und Lebens in Deutschland</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Darmstadt</w:t>
      </w:r>
      <w:r>
        <w:rPr>
          <w:rFonts w:ascii="Courier" w:hAnsi="Courier"/>
          <w:vanish/>
          <w:sz w:val="24"/>
        </w:rPr>
        <w:t>]o</w:t>
      </w:r>
      <w:r>
        <w:rPr>
          <w:rFonts w:ascii="Courier" w:hAnsi="Courier"/>
          <w:sz w:val="24"/>
        </w:rPr>
        <w:t xml:space="preserve"> erscheinende allgemeine </w:t>
      </w:r>
      <w:r>
        <w:rPr>
          <w:rFonts w:ascii="Courier" w:hAnsi="Courier"/>
          <w:vanish/>
          <w:sz w:val="24"/>
        </w:rPr>
        <w:t>s[</w:t>
      </w:r>
      <w:r>
        <w:rPr>
          <w:rFonts w:ascii="Courier" w:hAnsi="Courier"/>
          <w:sz w:val="24"/>
        </w:rPr>
        <w:t>Kirchen</w:t>
      </w:r>
      <w:r>
        <w:rPr>
          <w:rFonts w:ascii="Courier" w:hAnsi="Courier"/>
          <w:vanish/>
          <w:sz w:val="24"/>
        </w:rPr>
        <w:t>&lt;zeitung&gt;]s</w:t>
      </w:r>
      <w:r>
        <w:rPr>
          <w:rFonts w:ascii="Courier" w:hAnsi="Courier"/>
          <w:sz w:val="24"/>
        </w:rPr>
        <w:t xml:space="preserve">- und allgemeine </w:t>
      </w:r>
      <w:r>
        <w:rPr>
          <w:rFonts w:ascii="Courier" w:hAnsi="Courier"/>
          <w:vanish/>
          <w:sz w:val="24"/>
        </w:rPr>
        <w:t>s[</w:t>
      </w:r>
      <w:r>
        <w:rPr>
          <w:rFonts w:ascii="Courier" w:hAnsi="Courier"/>
          <w:sz w:val="24"/>
        </w:rPr>
        <w:t>Schulzeitung</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Kritische Prediger-Bibliothek</w:t>
      </w:r>
      <w:r>
        <w:rPr>
          <w:rFonts w:ascii="Courier" w:hAnsi="Courier"/>
          <w:vanish/>
          <w:sz w:val="24"/>
        </w:rPr>
        <w:t>]t</w:t>
      </w:r>
      <w:r>
        <w:rPr>
          <w:rFonts w:ascii="Courier" w:hAnsi="Courier"/>
          <w:sz w:val="24"/>
        </w:rPr>
        <w:t xml:space="preserve">, welche in </w:t>
      </w:r>
      <w:r>
        <w:rPr>
          <w:rFonts w:ascii="Courier" w:hAnsi="Courier"/>
          <w:vanish/>
          <w:sz w:val="24"/>
        </w:rPr>
        <w:t>o[</w:t>
      </w:r>
      <w:r>
        <w:rPr>
          <w:rFonts w:ascii="Courier" w:hAnsi="Courier"/>
          <w:sz w:val="24"/>
        </w:rPr>
        <w:t>Neustadt a. d. Orla</w:t>
      </w:r>
      <w:r>
        <w:rPr>
          <w:rFonts w:ascii="Courier" w:hAnsi="Courier"/>
          <w:vanish/>
          <w:sz w:val="24"/>
        </w:rPr>
        <w:t>]o</w:t>
      </w:r>
      <w:r>
        <w:rPr>
          <w:rFonts w:ascii="Courier" w:hAnsi="Courier"/>
          <w:sz w:val="24"/>
        </w:rPr>
        <w:t xml:space="preserve"> erscheint und vom </w:t>
      </w:r>
      <w:r>
        <w:rPr>
          <w:rFonts w:ascii="Courier" w:hAnsi="Courier"/>
          <w:vanish/>
          <w:sz w:val="24"/>
        </w:rPr>
        <w:t>p[7{</w:t>
      </w:r>
      <w:r>
        <w:rPr>
          <w:rFonts w:ascii="Courier" w:hAnsi="Courier"/>
          <w:sz w:val="24"/>
        </w:rPr>
        <w:t>Großherzogl. Sachsen-Weimarischen Ober-Hofprediger, Ober-Konsist.rat und Ki</w:t>
      </w:r>
      <w:r>
        <w:rPr>
          <w:rFonts w:ascii="Courier" w:hAnsi="Courier"/>
          <w:sz w:val="24"/>
        </w:rPr>
        <w:t>rchenrat und General-Superintendent</w:t>
      </w:r>
      <w:r>
        <w:rPr>
          <w:rFonts w:ascii="Courier" w:hAnsi="Courier"/>
          <w:vanish/>
          <w:sz w:val="24"/>
        </w:rPr>
        <w:t>}</w:t>
      </w:r>
      <w:r>
        <w:rPr>
          <w:rFonts w:ascii="Courier" w:hAnsi="Courier"/>
          <w:sz w:val="24"/>
        </w:rPr>
        <w:t xml:space="preserve">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Röhr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Weimar</w:t>
      </w:r>
      <w:r>
        <w:rPr>
          <w:rFonts w:ascii="Courier" w:hAnsi="Courier"/>
          <w:vanish/>
          <w:sz w:val="24"/>
        </w:rPr>
        <w:t>]o}]p</w:t>
      </w:r>
      <w:r>
        <w:rPr>
          <w:rFonts w:ascii="Courier" w:hAnsi="Courier"/>
          <w:sz w:val="24"/>
        </w:rPr>
        <w:t xml:space="preserve"> herausgegeben wird</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Ausgabe der Werke </w:t>
      </w:r>
      <w:r>
        <w:rPr>
          <w:rFonts w:ascii="Courier" w:hAnsi="Courier"/>
          <w:vanish/>
          <w:sz w:val="24"/>
        </w:rPr>
        <w:t>p[</w:t>
      </w:r>
      <w:r>
        <w:rPr>
          <w:rFonts w:ascii="Courier" w:hAnsi="Courier"/>
          <w:sz w:val="24"/>
        </w:rPr>
        <w:t>Luther</w:t>
      </w:r>
      <w:r>
        <w:rPr>
          <w:rFonts w:ascii="Courier" w:hAnsi="Courier"/>
          <w:vanish/>
          <w:sz w:val="24"/>
        </w:rPr>
        <w:t>]p</w:t>
      </w:r>
      <w:r>
        <w:rPr>
          <w:rFonts w:ascii="Courier" w:hAnsi="Courier"/>
          <w:sz w:val="24"/>
        </w:rPr>
        <w:t>s,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1876 - 1896</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Kirchenbibliotheken</w:t>
      </w:r>
      <w:r>
        <w:rPr>
          <w:rFonts w:ascii="Courier" w:hAnsi="Courier"/>
          <w:vanish/>
          <w:sz w:val="24"/>
        </w:rPr>
        <w:t>]s</w:t>
      </w:r>
      <w:r>
        <w:rPr>
          <w:rFonts w:ascii="Courier" w:hAnsi="Courier"/>
          <w:sz w:val="24"/>
        </w:rPr>
        <w:t xml:space="preserve"> und Archive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 21</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 \Abt. 21</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Ausarbeitung, Einführung und Anschaffung besonderer für das Militär geeigneteter </w:t>
      </w:r>
      <w:r>
        <w:rPr>
          <w:rFonts w:ascii="Courier" w:hAnsi="Courier"/>
          <w:vanish/>
          <w:sz w:val="24"/>
        </w:rPr>
        <w:t>s[</w:t>
      </w:r>
      <w:r>
        <w:rPr>
          <w:rFonts w:ascii="Courier" w:hAnsi="Courier"/>
          <w:sz w:val="24"/>
        </w:rPr>
        <w:t>Gesang- und Gebetbücher</w:t>
      </w:r>
      <w:r>
        <w:rPr>
          <w:rFonts w:ascii="Courier" w:hAnsi="Courier"/>
          <w:vanish/>
          <w:sz w:val="24"/>
        </w:rPr>
        <w:t>]s</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1818 - 1932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20a</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Beiheft: </w:t>
      </w:r>
      <w:r>
        <w:rPr>
          <w:rFonts w:ascii="Courier" w:hAnsi="Courier"/>
          <w:vanish/>
          <w:sz w:val="24"/>
        </w:rPr>
        <w:t>s[</w:t>
      </w:r>
      <w:r>
        <w:rPr>
          <w:rFonts w:ascii="Courier" w:hAnsi="Courier"/>
          <w:sz w:val="24"/>
        </w:rPr>
        <w:t>Druckprobe</w:t>
      </w:r>
      <w:r>
        <w:rPr>
          <w:rFonts w:ascii="Courier" w:hAnsi="Courier"/>
          <w:vanish/>
          <w:sz w:val="24"/>
        </w:rPr>
        <w:t>]s</w:t>
      </w:r>
      <w:r>
        <w:rPr>
          <w:rFonts w:ascii="Courier" w:hAnsi="Courier"/>
          <w:sz w:val="24"/>
        </w:rPr>
        <w:t xml:space="preserve">n zum neuen </w:t>
      </w:r>
      <w:r>
        <w:rPr>
          <w:rFonts w:ascii="Courier" w:hAnsi="Courier"/>
          <w:vanish/>
          <w:sz w:val="24"/>
        </w:rPr>
        <w:t>s[</w:t>
      </w:r>
      <w:r>
        <w:rPr>
          <w:rFonts w:ascii="Courier" w:hAnsi="Courier"/>
          <w:sz w:val="24"/>
        </w:rPr>
        <w:t>Militär-Gesangbuch</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von </w:t>
      </w:r>
      <w:r>
        <w:rPr>
          <w:rFonts w:ascii="Courier" w:hAnsi="Courier"/>
          <w:vanish/>
          <w:sz w:val="24"/>
        </w:rPr>
        <w:t>s[</w:t>
      </w:r>
      <w:r>
        <w:rPr>
          <w:rFonts w:ascii="Courier" w:hAnsi="Courier"/>
          <w:sz w:val="24"/>
        </w:rPr>
        <w:t>Militär-Bibliothek</w:t>
      </w:r>
      <w:r>
        <w:rPr>
          <w:rFonts w:ascii="Courier" w:hAnsi="Courier"/>
          <w:vanish/>
          <w:sz w:val="24"/>
        </w:rPr>
        <w:t>]s</w:t>
      </w:r>
      <w:r>
        <w:rPr>
          <w:rFonts w:ascii="Courier" w:hAnsi="Courier"/>
          <w:sz w:val="24"/>
        </w:rPr>
        <w:t xml:space="preserve">en namentlich in Kasernen, Lazaretten und für die in Strafabteilung befindlichen Militärpersonen, sowie die </w:t>
      </w:r>
      <w:r>
        <w:rPr>
          <w:rFonts w:ascii="Courier" w:hAnsi="Courier"/>
          <w:vanish/>
          <w:sz w:val="24"/>
        </w:rPr>
        <w:t>s[2{</w:t>
      </w:r>
      <w:r>
        <w:rPr>
          <w:rFonts w:ascii="Courier" w:hAnsi="Courier"/>
          <w:sz w:val="24"/>
        </w:rPr>
        <w:t>für das Militär bestimmte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Druckschriften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1852 - 1916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Korrespondenzblatt für die evangelischen Geistlichen der deutschen Armee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 Abt. 22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w:t>
      </w:r>
      <w:r>
        <w:rPr>
          <w:rFonts w:ascii="Courier" w:hAnsi="Courier"/>
          <w:sz w:val="24"/>
        </w:rPr>
        <w:t xml:space="preserve"> \ Sekt. 1 \ Abt. 22</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 Veranlassung der durch den </w:t>
      </w:r>
      <w:r>
        <w:rPr>
          <w:rFonts w:ascii="Courier" w:hAnsi="Courier"/>
          <w:vanish/>
          <w:sz w:val="24"/>
        </w:rPr>
        <w:t>p[5{</w:t>
      </w:r>
      <w:r>
        <w:rPr>
          <w:rFonts w:ascii="Courier" w:hAnsi="Courier"/>
          <w:sz w:val="24"/>
        </w:rPr>
        <w:t>Pastor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Sintnis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Magdeburg</w:t>
      </w:r>
      <w:r>
        <w:rPr>
          <w:rFonts w:ascii="Courier" w:hAnsi="Courier"/>
          <w:vanish/>
          <w:sz w:val="24"/>
        </w:rPr>
        <w:t>]o}]p</w:t>
      </w:r>
      <w:r>
        <w:rPr>
          <w:rFonts w:ascii="Courier" w:hAnsi="Courier"/>
          <w:sz w:val="24"/>
        </w:rPr>
        <w:t xml:space="preserve"> erzeugten kirchl. Aufregung erschienenen, nicht allein gegen den </w:t>
      </w:r>
      <w:r>
        <w:rPr>
          <w:rFonts w:ascii="Courier" w:hAnsi="Courier"/>
          <w:vanish/>
          <w:sz w:val="24"/>
        </w:rPr>
        <w:t>p[7{</w:t>
      </w:r>
      <w:r>
        <w:rPr>
          <w:rFonts w:ascii="Courier" w:hAnsi="Courier"/>
          <w:sz w:val="24"/>
        </w:rPr>
        <w:t>Bischof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Draeske</w:t>
      </w:r>
      <w:r>
        <w:rPr>
          <w:rFonts w:ascii="Courier" w:hAnsi="Courier"/>
          <w:vanish/>
          <w:sz w:val="24"/>
        </w:rPr>
        <w:t>}]p</w:t>
      </w:r>
      <w:r>
        <w:rPr>
          <w:rFonts w:ascii="Courier" w:hAnsi="Courier"/>
          <w:sz w:val="24"/>
        </w:rPr>
        <w:t xml:space="preserve"> sondern überhaupt auch </w:t>
      </w:r>
      <w:r>
        <w:rPr>
          <w:rFonts w:ascii="Courier" w:hAnsi="Courier"/>
          <w:vanish/>
          <w:sz w:val="24"/>
        </w:rPr>
        <w:t>s[2{</w:t>
      </w:r>
      <w:r>
        <w:rPr>
          <w:rFonts w:ascii="Courier" w:hAnsi="Courier"/>
          <w:sz w:val="24"/>
        </w:rPr>
        <w:t xml:space="preserve">gegen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s kirchliche Verhältnisse gerichtete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das Verbot derselben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w:t>
      </w:r>
      <w:r>
        <w:rPr>
          <w:rFonts w:ascii="Courier" w:hAnsi="Courier"/>
          <w:sz w:val="24"/>
        </w:rPr>
        <w:t>Preußischen Provinz</w:t>
      </w:r>
      <w:r>
        <w:rPr>
          <w:rFonts w:ascii="Courier" w:hAnsi="Courier"/>
          <w:sz w:val="24"/>
        </w:rPr>
        <w:t>ial-Kirchenblatt</w:t>
      </w:r>
      <w:r>
        <w:rPr>
          <w:rFonts w:ascii="Courier" w:hAnsi="Courier"/>
          <w:vanish/>
          <w:sz w:val="24"/>
        </w:rPr>
        <w:t>]t</w:t>
      </w:r>
      <w:r>
        <w:rPr>
          <w:rFonts w:ascii="Courier" w:hAnsi="Courier"/>
          <w:sz w:val="24"/>
        </w:rPr>
        <w:t xml:space="preserve">es in </w:t>
      </w:r>
      <w:r>
        <w:rPr>
          <w:rFonts w:ascii="Courier" w:hAnsi="Courier"/>
          <w:vanish/>
          <w:sz w:val="24"/>
        </w:rPr>
        <w:t>o[</w:t>
      </w:r>
      <w:r>
        <w:rPr>
          <w:rFonts w:ascii="Courier" w:hAnsi="Courier"/>
          <w:sz w:val="24"/>
        </w:rPr>
        <w:t>Königsberg</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Wegnern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Bartenstein</w:t>
      </w:r>
      <w:r>
        <w:rPr>
          <w:rFonts w:ascii="Courier" w:hAnsi="Courier"/>
          <w:vanish/>
          <w:sz w:val="24"/>
        </w:rPr>
        <w:t>]o}]p</w:t>
      </w:r>
      <w:r>
        <w:rPr>
          <w:rFonts w:ascii="Courier" w:hAnsi="Courier"/>
          <w:sz w:val="24"/>
        </w:rPr>
        <w:t xml:space="preserve"> herausgegebene </w:t>
      </w:r>
      <w:r>
        <w:rPr>
          <w:rFonts w:ascii="Courier" w:hAnsi="Courier"/>
          <w:vanish/>
          <w:sz w:val="24"/>
        </w:rPr>
        <w:t>s[2{</w:t>
      </w:r>
      <w:r>
        <w:rPr>
          <w:rFonts w:ascii="Courier" w:hAnsi="Courier"/>
          <w:sz w:val="24"/>
        </w:rPr>
        <w:t>evang.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Gemeindeblatt</w:t>
      </w:r>
      <w:r>
        <w:rPr>
          <w:rFonts w:ascii="Courier" w:hAnsi="Courier"/>
          <w:vanish/>
          <w:sz w:val="24"/>
        </w:rPr>
        <w:t>}]s</w:t>
      </w:r>
      <w:r>
        <w:rPr>
          <w:rFonts w:ascii="Courier" w:hAnsi="Courier"/>
          <w:sz w:val="24"/>
        </w:rPr>
        <w:t xml:space="preserve"> sowie die Fortsetzung dess. unter dem Titel "</w:t>
      </w:r>
      <w:r>
        <w:rPr>
          <w:rFonts w:ascii="Courier" w:hAnsi="Courier"/>
          <w:vanish/>
          <w:sz w:val="24"/>
        </w:rPr>
        <w:t>t[</w:t>
      </w:r>
      <w:r>
        <w:rPr>
          <w:rFonts w:ascii="Courier" w:hAnsi="Courier"/>
          <w:sz w:val="24"/>
        </w:rPr>
        <w:t>Neues evangel.Gemeindeblatt</w:t>
      </w:r>
      <w:r>
        <w:rPr>
          <w:rFonts w:ascii="Courier" w:hAnsi="Courier"/>
          <w:vanish/>
          <w:sz w:val="24"/>
        </w:rPr>
        <w:t>]t</w:t>
      </w:r>
      <w:r>
        <w:rPr>
          <w:rFonts w:ascii="Courier" w:hAnsi="Courier"/>
          <w:sz w:val="24"/>
        </w:rPr>
        <w:t xml:space="preserve">" durch den </w:t>
      </w:r>
      <w:r>
        <w:rPr>
          <w:rFonts w:ascii="Courier" w:hAnsi="Courier"/>
          <w:vanish/>
          <w:sz w:val="24"/>
        </w:rPr>
        <w:t>p[5{</w:t>
      </w:r>
      <w:r>
        <w:rPr>
          <w:rFonts w:ascii="Courier" w:hAnsi="Courier"/>
          <w:sz w:val="24"/>
        </w:rPr>
        <w:t>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Weiß</w:t>
      </w:r>
      <w:r>
        <w:rPr>
          <w:rFonts w:ascii="Courier" w:hAnsi="Courier"/>
          <w:vanish/>
          <w:sz w:val="24"/>
        </w:rPr>
        <w:t>}</w:t>
      </w:r>
      <w:r>
        <w:rPr>
          <w:rFonts w:ascii="Courier" w:hAnsi="Courier"/>
          <w:sz w:val="24"/>
        </w:rPr>
        <w:t xml:space="preserve"> zu </w:t>
      </w:r>
      <w:r>
        <w:rPr>
          <w:rFonts w:ascii="Courier" w:hAnsi="Courier"/>
          <w:vanish/>
          <w:sz w:val="24"/>
        </w:rPr>
        <w:t>6{</w:t>
      </w:r>
      <w:r>
        <w:rPr>
          <w:rFonts w:ascii="Courier" w:hAnsi="Courier"/>
          <w:sz w:val="24"/>
        </w:rPr>
        <w:t>Königsberg</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1845 - 1859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6,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6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wiss. Prediger-Vereine, sowie die </w:t>
      </w:r>
      <w:r>
        <w:rPr>
          <w:rFonts w:ascii="Courier" w:hAnsi="Courier"/>
          <w:vanish/>
          <w:sz w:val="24"/>
        </w:rPr>
        <w:t>s[2</w:t>
      </w:r>
      <w:r>
        <w:rPr>
          <w:rFonts w:ascii="Courier" w:hAnsi="Courier"/>
          <w:vanish/>
          <w:sz w:val="24"/>
        </w:rPr>
        <w:t>{</w:t>
      </w:r>
      <w:r>
        <w:rPr>
          <w:rFonts w:ascii="Courier" w:hAnsi="Courier"/>
          <w:sz w:val="24"/>
        </w:rPr>
        <w:t>theolog. und pädagog.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w:t>
      </w:r>
      <w:r>
        <w:rPr>
          <w:rFonts w:ascii="Courier" w:hAnsi="Courier"/>
          <w:vanish/>
          <w:sz w:val="24"/>
        </w:rPr>
        <w:t>}]s</w:t>
      </w:r>
      <w:r>
        <w:rPr>
          <w:rFonts w:ascii="Courier" w:hAnsi="Courier"/>
          <w:sz w:val="24"/>
        </w:rPr>
        <w:t xml:space="preserve">en und die zu diesem Behuf gebildeten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7,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7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Wissenschaftlichen Prediger-Vereine, sowie die </w:t>
      </w:r>
      <w:r>
        <w:rPr>
          <w:rFonts w:ascii="Courier" w:hAnsi="Courier"/>
          <w:vanish/>
          <w:sz w:val="24"/>
        </w:rPr>
        <w:t>s[2{</w:t>
      </w:r>
      <w:r>
        <w:rPr>
          <w:rFonts w:ascii="Courier" w:hAnsi="Courier"/>
          <w:sz w:val="24"/>
        </w:rPr>
        <w:t>theolog. und pädagog.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w:t>
      </w:r>
      <w:r>
        <w:rPr>
          <w:rFonts w:ascii="Courier" w:hAnsi="Courier"/>
          <w:vanish/>
          <w:sz w:val="24"/>
        </w:rPr>
        <w:t>}]s</w:t>
      </w:r>
      <w:r>
        <w:rPr>
          <w:rFonts w:ascii="Courier" w:hAnsi="Courier"/>
          <w:sz w:val="24"/>
        </w:rPr>
        <w:t xml:space="preserve">en und die zu diesem Behuf gebildeten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1838 - 1871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evangel. Bischof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Freymark</w:t>
      </w:r>
      <w:r>
        <w:rPr>
          <w:rFonts w:ascii="Courier" w:hAnsi="Courier"/>
          <w:vanish/>
          <w:sz w:val="24"/>
        </w:rPr>
        <w:t>}]p</w:t>
      </w:r>
      <w:r>
        <w:rPr>
          <w:rFonts w:ascii="Courier" w:hAnsi="Courier"/>
          <w:sz w:val="24"/>
        </w:rPr>
        <w:t xml:space="preserve"> veranstaltete Herausgabe ei</w:t>
      </w:r>
      <w:r>
        <w:rPr>
          <w:rFonts w:ascii="Courier" w:hAnsi="Courier"/>
          <w:sz w:val="24"/>
        </w:rPr>
        <w:t xml:space="preserve">ner Sammlung von Predigten der Geistlichkeit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Posen</w:t>
      </w:r>
      <w:r>
        <w:rPr>
          <w:rFonts w:ascii="Courier" w:hAnsi="Courier"/>
          <w:vanish/>
          <w:sz w:val="24"/>
        </w:rPr>
        <w:t>}]o</w:t>
      </w:r>
      <w:r>
        <w:rPr>
          <w:rFonts w:ascii="Courier" w:hAnsi="Courier"/>
          <w:sz w:val="24"/>
        </w:rPr>
        <w:t>, unter dem Namen "</w:t>
      </w:r>
      <w:r>
        <w:rPr>
          <w:rFonts w:ascii="Courier" w:hAnsi="Courier"/>
          <w:vanish/>
          <w:sz w:val="24"/>
        </w:rPr>
        <w:t>t[</w:t>
      </w:r>
      <w:r>
        <w:rPr>
          <w:rFonts w:ascii="Courier" w:hAnsi="Courier"/>
          <w:sz w:val="24"/>
        </w:rPr>
        <w:t>Provinzial-Prediger-Bibliothek</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8, Abt. 20</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8 \ Abt. 20</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Bromberg</w:t>
      </w:r>
      <w:r>
        <w:rPr>
          <w:rFonts w:ascii="Courier" w:hAnsi="Courier"/>
          <w:vanish/>
          <w:sz w:val="24"/>
        </w:rPr>
        <w:t>}]o</w:t>
      </w:r>
      <w:r>
        <w:rPr>
          <w:rFonts w:ascii="Courier" w:hAnsi="Courier"/>
          <w:sz w:val="24"/>
        </w:rPr>
        <w:t xml:space="preserve"> bestehenden </w:t>
      </w:r>
      <w:r>
        <w:rPr>
          <w:rFonts w:ascii="Courier" w:hAnsi="Courier"/>
          <w:vanish/>
          <w:sz w:val="24"/>
        </w:rPr>
        <w:t>s[2{</w:t>
      </w:r>
      <w:r>
        <w:rPr>
          <w:rFonts w:ascii="Courier" w:hAnsi="Courier"/>
          <w:sz w:val="24"/>
        </w:rPr>
        <w:t>theologische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Leseverein</w:t>
      </w:r>
      <w:r>
        <w:rPr>
          <w:rFonts w:ascii="Courier" w:hAnsi="Courier"/>
          <w:vanish/>
          <w:sz w:val="24"/>
        </w:rPr>
        <w:t>}]s</w:t>
      </w:r>
      <w:r>
        <w:rPr>
          <w:rFonts w:ascii="Courier" w:hAnsi="Courier"/>
          <w:sz w:val="24"/>
        </w:rPr>
        <w:t xml:space="preserve">e und </w:t>
      </w:r>
      <w:r>
        <w:rPr>
          <w:rFonts w:ascii="Courier" w:hAnsi="Courier"/>
          <w:vanish/>
          <w:sz w:val="24"/>
        </w:rPr>
        <w:t>s[</w:t>
      </w:r>
      <w:r>
        <w:rPr>
          <w:rFonts w:ascii="Courier" w:hAnsi="Courier"/>
          <w:sz w:val="24"/>
        </w:rPr>
        <w:t>Synodialbibliotheken der evangelischen Geistlichen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9,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9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w:t>
      </w:r>
      <w:r>
        <w:rPr>
          <w:rFonts w:ascii="Courier" w:hAnsi="Courier"/>
          <w:sz w:val="24"/>
        </w:rPr>
        <w:t>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evangelischen Bischof</w:t>
      </w:r>
      <w:r>
        <w:rPr>
          <w:rFonts w:ascii="Courier" w:hAnsi="Courier"/>
          <w:vanish/>
          <w:sz w:val="24"/>
        </w:rPr>
        <w:t>}</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Ritschel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Stettin</w:t>
      </w:r>
      <w:r>
        <w:rPr>
          <w:rFonts w:ascii="Courier" w:hAnsi="Courier"/>
          <w:vanish/>
          <w:sz w:val="24"/>
        </w:rPr>
        <w:t>]o}]p</w:t>
      </w:r>
      <w:r>
        <w:rPr>
          <w:rFonts w:ascii="Courier" w:hAnsi="Courier"/>
          <w:sz w:val="24"/>
        </w:rPr>
        <w:t xml:space="preserve"> beabsichtigte Herausgabe einer Zeitschrift unter dem Titel "</w:t>
      </w:r>
      <w:r>
        <w:rPr>
          <w:rFonts w:ascii="Courier" w:hAnsi="Courier"/>
          <w:vanish/>
          <w:sz w:val="24"/>
        </w:rPr>
        <w:t>t[2{&lt;Zeitschrift&gt;}</w:t>
      </w:r>
      <w:r>
        <w:rPr>
          <w:rFonts w:ascii="Courier" w:hAnsi="Courier"/>
          <w:sz w:val="24"/>
        </w:rPr>
        <w:t xml:space="preserve"> </w:t>
      </w:r>
      <w:r>
        <w:rPr>
          <w:rFonts w:ascii="Courier" w:hAnsi="Courier"/>
          <w:vanish/>
          <w:sz w:val="24"/>
        </w:rPr>
        <w:t>1{</w:t>
      </w:r>
      <w:r>
        <w:rPr>
          <w:rFonts w:ascii="Courier" w:hAnsi="Courier"/>
          <w:sz w:val="24"/>
        </w:rPr>
        <w:t>Pommersches Provinzial-Kirchenblatt</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10,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10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293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Synodial</w:t>
      </w:r>
      <w:r>
        <w:rPr>
          <w:rFonts w:ascii="Courier" w:hAnsi="Courier"/>
          <w:vanish/>
          <w:sz w:val="24"/>
        </w:rPr>
        <w:t>&lt;bibliothek&gt;]s</w:t>
      </w:r>
      <w:r>
        <w:rPr>
          <w:rFonts w:ascii="Courier" w:hAnsi="Courier"/>
          <w:sz w:val="24"/>
        </w:rPr>
        <w:t xml:space="preserve">-, </w:t>
      </w:r>
      <w:r>
        <w:rPr>
          <w:rFonts w:ascii="Courier" w:hAnsi="Courier"/>
          <w:vanish/>
          <w:sz w:val="24"/>
        </w:rPr>
        <w:t>s[</w:t>
      </w:r>
      <w:r>
        <w:rPr>
          <w:rFonts w:ascii="Courier" w:hAnsi="Courier"/>
          <w:sz w:val="24"/>
        </w:rPr>
        <w:t>Kirchen</w:t>
      </w:r>
      <w:r>
        <w:rPr>
          <w:rFonts w:ascii="Courier" w:hAnsi="Courier"/>
          <w:vanish/>
          <w:sz w:val="24"/>
        </w:rPr>
        <w:t>&lt;bibliothek&gt;]s</w:t>
      </w:r>
      <w:r>
        <w:rPr>
          <w:rFonts w:ascii="Courier" w:hAnsi="Courier"/>
          <w:sz w:val="24"/>
        </w:rPr>
        <w:t xml:space="preserve">- und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en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Köslin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12,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w:t>
      </w:r>
      <w:r>
        <w:rPr>
          <w:rFonts w:ascii="Courier" w:hAnsi="Courier"/>
          <w:sz w:val="24"/>
        </w:rPr>
        <w:t>h-geistliche Sachen \ Sekt. 12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323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Herausgabe des </w:t>
      </w:r>
      <w:r>
        <w:rPr>
          <w:rFonts w:ascii="Courier" w:hAnsi="Courier"/>
          <w:vanish/>
          <w:sz w:val="24"/>
        </w:rPr>
        <w:t>t[</w:t>
      </w:r>
      <w:r>
        <w:rPr>
          <w:rFonts w:ascii="Courier" w:hAnsi="Courier"/>
          <w:sz w:val="24"/>
        </w:rPr>
        <w:t>Neuen Testament</w:t>
      </w:r>
      <w:r>
        <w:rPr>
          <w:rFonts w:ascii="Courier" w:hAnsi="Courier"/>
          <w:vanish/>
          <w:sz w:val="24"/>
        </w:rPr>
        <w:t>]t</w:t>
      </w:r>
      <w:r>
        <w:rPr>
          <w:rFonts w:ascii="Courier" w:hAnsi="Courier"/>
          <w:sz w:val="24"/>
        </w:rPr>
        <w:t>s</w:t>
      </w:r>
      <w:r>
        <w:rPr>
          <w:rFonts w:ascii="Courier" w:hAnsi="Courier"/>
          <w:vanish/>
          <w:sz w:val="24"/>
        </w:rPr>
        <w:t>]s</w:t>
      </w:r>
      <w:r>
        <w:rPr>
          <w:rFonts w:ascii="Courier" w:hAnsi="Courier"/>
          <w:sz w:val="24"/>
        </w:rPr>
        <w:t xml:space="preserve"> mit Anmerkungen des </w:t>
      </w:r>
      <w:r>
        <w:rPr>
          <w:rFonts w:ascii="Courier" w:hAnsi="Courier"/>
          <w:vanish/>
          <w:sz w:val="24"/>
        </w:rPr>
        <w:t>p[5{</w:t>
      </w:r>
      <w:r>
        <w:rPr>
          <w:rFonts w:ascii="Courier" w:hAnsi="Courier"/>
          <w:sz w:val="24"/>
        </w:rPr>
        <w:t>Prediger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Lisco</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Einführung </w:t>
      </w:r>
      <w:r>
        <w:rPr>
          <w:rFonts w:ascii="Courier" w:hAnsi="Courier"/>
          <w:vanish/>
          <w:sz w:val="24"/>
        </w:rPr>
        <w:t>s[2{</w:t>
      </w:r>
      <w:r>
        <w:rPr>
          <w:rFonts w:ascii="Courier" w:hAnsi="Courier"/>
          <w:sz w:val="24"/>
        </w:rPr>
        <w:t>neue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Brandenburg</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12,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Abteilung III. Evangelisch-geistliche Sachen \ Sekt. 12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s[2{</w:t>
      </w:r>
      <w:r>
        <w:rPr>
          <w:rFonts w:ascii="Courier" w:hAnsi="Courier"/>
          <w:sz w:val="24"/>
        </w:rPr>
        <w:t>ev</w:t>
      </w:r>
      <w:r>
        <w:rPr>
          <w:rFonts w:ascii="Courier" w:hAnsi="Courier"/>
          <w:vanish/>
          <w:sz w:val="24"/>
        </w:rPr>
        <w:t>&lt;angelisch&gt;</w:t>
      </w:r>
      <w:r>
        <w:rPr>
          <w:rFonts w:ascii="Courier" w:hAnsi="Courier"/>
          <w:sz w:val="24"/>
        </w:rPr>
        <w:t>.-theol</w:t>
      </w:r>
      <w:r>
        <w:rPr>
          <w:rFonts w:ascii="Courier" w:hAnsi="Courier"/>
          <w:vanish/>
          <w:sz w:val="24"/>
        </w:rPr>
        <w:t>&lt;ogische&gt;}</w:t>
      </w:r>
      <w:r>
        <w:rPr>
          <w:rFonts w:ascii="Courier" w:hAnsi="Courier"/>
          <w:sz w:val="24"/>
        </w:rPr>
        <w:t xml:space="preserve">.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 unter dem Titel "</w:t>
      </w:r>
      <w:r>
        <w:rPr>
          <w:rFonts w:ascii="Courier" w:hAnsi="Courier"/>
          <w:vanish/>
          <w:sz w:val="24"/>
        </w:rPr>
        <w:t>t[1{</w:t>
      </w:r>
      <w:r>
        <w:rPr>
          <w:rFonts w:ascii="Courier" w:hAnsi="Courier"/>
          <w:sz w:val="24"/>
        </w:rPr>
        <w:t>Berliner Allgemeine Kirchenzeitung</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1838 - 1875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w:t>
      </w:r>
      <w:r>
        <w:rPr>
          <w:rFonts w:ascii="Courier" w:hAnsi="Courier"/>
          <w:vanish/>
          <w:sz w:val="24"/>
        </w:rPr>
        <w:t>k[1{</w:t>
      </w:r>
      <w:r>
        <w:rPr>
          <w:rFonts w:ascii="Courier" w:hAnsi="Courier"/>
          <w:sz w:val="24"/>
        </w:rPr>
        <w:t xml:space="preserve">Verlag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w:t>
      </w:r>
      <w:r>
        <w:rPr>
          <w:rFonts w:ascii="Courier" w:hAnsi="Courier"/>
          <w:vanish/>
          <w:sz w:val="24"/>
        </w:rPr>
        <w:t>6{&lt;Berlin&gt;}]p}</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im Druck erscheinende "</w:t>
      </w:r>
      <w:r>
        <w:rPr>
          <w:rFonts w:ascii="Courier" w:hAnsi="Courier"/>
          <w:vanish/>
          <w:sz w:val="24"/>
        </w:rPr>
        <w:t>t[</w:t>
      </w:r>
      <w:r>
        <w:rPr>
          <w:rFonts w:ascii="Courier" w:hAnsi="Courier"/>
          <w:sz w:val="24"/>
        </w:rPr>
        <w:t>Kirchliche Vierteljahresschrift</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Pastoral-Kirchen-Zeitung für die evangelisch-lutherische Kirche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13, Abt. 18</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Evangelisch-geistliche </w:t>
      </w:r>
      <w:r>
        <w:rPr>
          <w:rFonts w:ascii="Courier" w:hAnsi="Courier"/>
          <w:sz w:val="24"/>
        </w:rPr>
        <w:t>Sachen \ Sekt. 13 \ Abt. 18</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362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Anlegung von </w:t>
      </w:r>
      <w:r>
        <w:rPr>
          <w:rFonts w:ascii="Courier" w:hAnsi="Courier"/>
          <w:vanish/>
          <w:sz w:val="24"/>
        </w:rPr>
        <w:t>s[</w:t>
      </w:r>
      <w:r>
        <w:rPr>
          <w:rFonts w:ascii="Courier" w:hAnsi="Courier"/>
          <w:sz w:val="24"/>
        </w:rPr>
        <w:t>Lagerbücher</w:t>
      </w:r>
      <w:r>
        <w:rPr>
          <w:rFonts w:ascii="Courier" w:hAnsi="Courier"/>
          <w:vanish/>
          <w:sz w:val="24"/>
        </w:rPr>
        <w:t>]s</w:t>
      </w:r>
      <w:r>
        <w:rPr>
          <w:rFonts w:ascii="Courier" w:hAnsi="Courier"/>
          <w:sz w:val="24"/>
        </w:rPr>
        <w:t>n für Kirchen, Pfarren, Küstereien, Schulen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1859 - 1878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14,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14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der </w:t>
      </w:r>
      <w:r>
        <w:rPr>
          <w:rFonts w:ascii="Courier" w:hAnsi="Courier"/>
          <w:vanish/>
          <w:sz w:val="24"/>
        </w:rPr>
        <w:t>k[1{</w:t>
      </w:r>
      <w:r>
        <w:rPr>
          <w:rFonts w:ascii="Courier" w:hAnsi="Courier"/>
          <w:sz w:val="24"/>
        </w:rPr>
        <w:t>Stadtschule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Züllichau</w:t>
      </w:r>
      <w:r>
        <w:rPr>
          <w:rFonts w:ascii="Courier" w:hAnsi="Courier"/>
          <w:vanish/>
          <w:sz w:val="24"/>
        </w:rPr>
        <w:t>]o}]k</w:t>
      </w:r>
      <w:r>
        <w:rPr>
          <w:rFonts w:ascii="Courier" w:hAnsi="Courier"/>
          <w:sz w:val="24"/>
        </w:rPr>
        <w:t xml:space="preserve"> zustehende </w:t>
      </w:r>
      <w:r>
        <w:rPr>
          <w:rFonts w:ascii="Courier" w:hAnsi="Courier"/>
          <w:vanish/>
          <w:sz w:val="24"/>
        </w:rPr>
        <w:t>s[</w:t>
      </w:r>
      <w:r>
        <w:rPr>
          <w:rFonts w:ascii="Courier" w:hAnsi="Courier"/>
          <w:sz w:val="24"/>
        </w:rPr>
        <w:t xml:space="preserve">Privilegium für den </w:t>
      </w:r>
      <w:r>
        <w:rPr>
          <w:rFonts w:ascii="Courier" w:hAnsi="Courier"/>
          <w:vanish/>
          <w:sz w:val="24"/>
        </w:rPr>
        <w:t>s[</w:t>
      </w:r>
      <w:r>
        <w:rPr>
          <w:rFonts w:ascii="Courier" w:hAnsi="Courier"/>
          <w:sz w:val="24"/>
        </w:rPr>
        <w:t>Druck</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des </w:t>
      </w:r>
      <w:r>
        <w:rPr>
          <w:rFonts w:ascii="Courier" w:hAnsi="Courier"/>
          <w:vanish/>
          <w:sz w:val="24"/>
        </w:rPr>
        <w:t>s[2{</w:t>
      </w:r>
      <w:r>
        <w:rPr>
          <w:rFonts w:ascii="Courier" w:hAnsi="Courier"/>
          <w:sz w:val="24"/>
        </w:rPr>
        <w:t>Züllichausche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14,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w:t>
      </w:r>
      <w:r>
        <w:rPr>
          <w:rFonts w:ascii="Courier" w:hAnsi="Courier"/>
          <w:sz w:val="24"/>
        </w:rPr>
        <w:t>4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wissenschaftlichen Prediger-Vereine sowie die </w:t>
      </w:r>
      <w:r>
        <w:rPr>
          <w:rFonts w:ascii="Courier" w:hAnsi="Courier"/>
          <w:vanish/>
          <w:sz w:val="24"/>
        </w:rPr>
        <w:t>s[2{</w:t>
      </w:r>
      <w:r>
        <w:rPr>
          <w:rFonts w:ascii="Courier" w:hAnsi="Courier"/>
          <w:sz w:val="24"/>
        </w:rPr>
        <w:t>theologischen und pädagogischen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Lesegesellschaften</w:t>
      </w:r>
      <w:r>
        <w:rPr>
          <w:rFonts w:ascii="Courier" w:hAnsi="Courier"/>
          <w:vanish/>
          <w:sz w:val="24"/>
        </w:rPr>
        <w:t>}]s</w:t>
      </w:r>
      <w:r>
        <w:rPr>
          <w:rFonts w:ascii="Courier" w:hAnsi="Courier"/>
          <w:sz w:val="24"/>
        </w:rPr>
        <w:t xml:space="preserve"> und die zu diesem Behuf gebildeten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Bibliotheken der Kirchen</w:t>
      </w:r>
      <w:r>
        <w:rPr>
          <w:rFonts w:ascii="Courier" w:hAnsi="Courier"/>
          <w:vanish/>
          <w:sz w:val="24"/>
        </w:rPr>
        <w:t>}</w:t>
      </w:r>
      <w:r>
        <w:rPr>
          <w:rFonts w:ascii="Courier" w:hAnsi="Courier"/>
          <w:sz w:val="24"/>
        </w:rPr>
        <w:t xml:space="preserve"> </w:t>
      </w:r>
      <w:r>
        <w:rPr>
          <w:rFonts w:ascii="Courier" w:hAnsi="Courier"/>
          <w:vanish/>
          <w:sz w:val="24"/>
        </w:rPr>
        <w:t>2{&lt;Reg.bezirk Frankfurt&gt;}]s</w:t>
      </w:r>
      <w:r>
        <w:rPr>
          <w:rFonts w:ascii="Courier" w:hAnsi="Courier"/>
          <w:sz w:val="24"/>
        </w:rPr>
        <w:t xml:space="preserve"> und </w:t>
      </w:r>
      <w:r>
        <w:rPr>
          <w:rFonts w:ascii="Courier" w:hAnsi="Courier"/>
          <w:vanish/>
          <w:sz w:val="24"/>
        </w:rPr>
        <w:t>s[1{&lt;Bibliotheken der&gt;</w:t>
      </w:r>
      <w:r>
        <w:rPr>
          <w:rFonts w:ascii="Courier" w:hAnsi="Courier"/>
          <w:sz w:val="24"/>
        </w:rPr>
        <w:t xml:space="preserve"> Schulen</w:t>
      </w:r>
      <w:r>
        <w:rPr>
          <w:rFonts w:ascii="Courier" w:hAnsi="Courier"/>
          <w:vanish/>
          <w:sz w:val="24"/>
        </w:rPr>
        <w:t>}</w:t>
      </w:r>
      <w:r>
        <w:rPr>
          <w:rFonts w:ascii="Courier" w:hAnsi="Courier"/>
          <w:sz w:val="24"/>
        </w:rPr>
        <w:t xml:space="preserve"> im </w:t>
      </w:r>
      <w:r>
        <w:rPr>
          <w:rFonts w:ascii="Courier" w:hAnsi="Courier"/>
          <w:vanish/>
          <w:sz w:val="24"/>
        </w:rPr>
        <w:t>2{o[2{</w:t>
      </w:r>
      <w:r>
        <w:rPr>
          <w:rFonts w:ascii="Courier" w:hAnsi="Courier"/>
          <w:sz w:val="24"/>
        </w:rPr>
        <w:t>Reg.bezirk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Frankfurt</w:t>
      </w:r>
      <w:r>
        <w:rPr>
          <w:rFonts w:ascii="Courier" w:hAnsi="Courier"/>
          <w:vanish/>
          <w:sz w:val="24"/>
        </w:rPr>
        <w:t>}]o}]s</w:t>
      </w:r>
      <w:r>
        <w:rPr>
          <w:rFonts w:ascii="Courier" w:hAnsi="Courier"/>
          <w:sz w:val="24"/>
        </w:rPr>
        <w:t xml:space="preserve">, dgl. </w:t>
      </w:r>
      <w:r>
        <w:rPr>
          <w:rFonts w:ascii="Courier" w:hAnsi="Courier"/>
          <w:vanish/>
          <w:sz w:val="24"/>
        </w:rPr>
        <w:t>s[</w:t>
      </w:r>
      <w:r>
        <w:rPr>
          <w:rFonts w:ascii="Courier" w:hAnsi="Courier"/>
          <w:sz w:val="24"/>
        </w:rPr>
        <w:t>Lesezirkel der Geistlichen und Lehrer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15,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III. Evangelisch-geistliche Sachen </w:t>
      </w:r>
      <w:r>
        <w:rPr>
          <w:rFonts w:ascii="Courier" w:hAnsi="Courier"/>
          <w:sz w:val="24"/>
        </w:rPr>
        <w:t>\ Sekt. 15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Einführung </w:t>
      </w:r>
      <w:r>
        <w:rPr>
          <w:rFonts w:ascii="Courier" w:hAnsi="Courier"/>
          <w:vanish/>
          <w:sz w:val="24"/>
        </w:rPr>
        <w:t>s[2{</w:t>
      </w:r>
      <w:r>
        <w:rPr>
          <w:rFonts w:ascii="Courier" w:hAnsi="Courier"/>
          <w:sz w:val="24"/>
        </w:rPr>
        <w:t>neue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Gesang- und Gebetbücher</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Schlesien</w:t>
      </w:r>
      <w:r>
        <w:rPr>
          <w:rFonts w:ascii="Courier" w:hAnsi="Courier"/>
          <w:vanish/>
          <w:sz w:val="24"/>
        </w:rPr>
        <w:t>}]o</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1839 - 1859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15,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15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General-Superintendenten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Ribbeck</w:t>
      </w:r>
      <w:r>
        <w:rPr>
          <w:rFonts w:ascii="Courier" w:hAnsi="Courier"/>
          <w:vanish/>
          <w:sz w:val="24"/>
        </w:rPr>
        <w:t>}]p</w:t>
      </w:r>
      <w:r>
        <w:rPr>
          <w:rFonts w:ascii="Courier" w:hAnsi="Courier"/>
          <w:sz w:val="24"/>
        </w:rPr>
        <w:t xml:space="preserve"> veranstaltete Herausgabe eines </w:t>
      </w:r>
      <w:r>
        <w:rPr>
          <w:rFonts w:ascii="Courier" w:hAnsi="Courier"/>
          <w:vanish/>
          <w:sz w:val="24"/>
        </w:rPr>
        <w:t>s[2{</w:t>
      </w:r>
      <w:r>
        <w:rPr>
          <w:rFonts w:ascii="Courier" w:hAnsi="Courier"/>
          <w:sz w:val="24"/>
        </w:rPr>
        <w:t>evangel.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Pastoralblatt</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 xml:space="preserve">für </w:t>
      </w:r>
      <w:r>
        <w:rPr>
          <w:rFonts w:ascii="Courier" w:hAnsi="Courier"/>
          <w:vanish/>
          <w:sz w:val="24"/>
        </w:rPr>
        <w:t>o[</w:t>
      </w:r>
      <w:r>
        <w:rPr>
          <w:rFonts w:ascii="Courier" w:hAnsi="Courier"/>
          <w:sz w:val="24"/>
        </w:rPr>
        <w:t>Schlesien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16,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w:t>
      </w:r>
      <w:r>
        <w:rPr>
          <w:rFonts w:ascii="Courier" w:hAnsi="Courier"/>
          <w:sz w:val="24"/>
        </w:rPr>
        <w:t>hen \ Sekt. 16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w:t>
      </w:r>
      <w:r>
        <w:rPr>
          <w:rFonts w:ascii="Courier" w:hAnsi="Courier"/>
          <w:sz w:val="24"/>
        </w:rPr>
        <w:t>evang. 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Koeppen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Bienowitz</w:t>
      </w:r>
      <w:r>
        <w:rPr>
          <w:rFonts w:ascii="Courier" w:hAnsi="Courier"/>
          <w:vanish/>
          <w:sz w:val="24"/>
        </w:rPr>
        <w:t>]o}]p</w:t>
      </w:r>
      <w:r>
        <w:rPr>
          <w:rFonts w:ascii="Courier" w:hAnsi="Courier"/>
          <w:sz w:val="24"/>
        </w:rPr>
        <w:t xml:space="preserve"> herausgeg. "</w:t>
      </w:r>
      <w:r>
        <w:rPr>
          <w:rFonts w:ascii="Courier" w:hAnsi="Courier"/>
          <w:vanish/>
          <w:sz w:val="24"/>
        </w:rPr>
        <w:t>t[</w:t>
      </w:r>
      <w:r>
        <w:rPr>
          <w:rFonts w:ascii="Courier" w:hAnsi="Courier"/>
          <w:sz w:val="24"/>
        </w:rPr>
        <w:t>Dorf-Kichen-Zeitung</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18,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18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1825 - 1856</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3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18,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18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 xml:space="preserve">Nr. </w:t>
      </w:r>
      <w:r>
        <w:rPr>
          <w:rFonts w:ascii="Courier" w:hAnsi="Courier"/>
          <w:sz w:val="24"/>
        </w:rPr>
        <w:t>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Pfarr</w:t>
      </w:r>
      <w:r>
        <w:rPr>
          <w:rFonts w:ascii="Courier" w:hAnsi="Courier"/>
          <w:vanish/>
          <w:sz w:val="24"/>
        </w:rPr>
        <w:t>&lt;bibliotheken&gt;}</w:t>
      </w:r>
      <w:r>
        <w:rPr>
          <w:rFonts w:ascii="Courier" w:hAnsi="Courier"/>
          <w:sz w:val="24"/>
        </w:rPr>
        <w:t xml:space="preserve"> in der </w:t>
      </w:r>
      <w:r>
        <w:rPr>
          <w:rFonts w:ascii="Courier" w:hAnsi="Courier"/>
          <w:vanish/>
          <w:sz w:val="24"/>
        </w:rPr>
        <w:t>2{&lt;Provinz Sachsen&gt;}]s</w:t>
      </w:r>
      <w:r>
        <w:rPr>
          <w:rFonts w:ascii="Courier" w:hAnsi="Courier"/>
          <w:sz w:val="24"/>
        </w:rPr>
        <w:t xml:space="preserve">- und </w:t>
      </w:r>
      <w:r>
        <w:rPr>
          <w:rFonts w:ascii="Courier" w:hAnsi="Courier"/>
          <w:vanish/>
          <w:sz w:val="24"/>
        </w:rPr>
        <w:t>s[1{</w:t>
      </w:r>
      <w:r>
        <w:rPr>
          <w:rFonts w:ascii="Courier" w:hAnsi="Courier"/>
          <w:sz w:val="24"/>
        </w:rPr>
        <w:t>Kirchenbibliotheken</w:t>
      </w:r>
      <w:r>
        <w:rPr>
          <w:rFonts w:ascii="Courier" w:hAnsi="Courier"/>
          <w:vanish/>
          <w:sz w:val="24"/>
        </w:rPr>
        <w:t>}</w:t>
      </w:r>
      <w:r>
        <w:rPr>
          <w:rFonts w:ascii="Courier" w:hAnsi="Courier"/>
          <w:sz w:val="24"/>
        </w:rPr>
        <w:t xml:space="preserve"> in der </w:t>
      </w:r>
      <w:r>
        <w:rPr>
          <w:rFonts w:ascii="Courier" w:hAnsi="Courier"/>
          <w:vanish/>
          <w:sz w:val="24"/>
        </w:rPr>
        <w:t>2{o[2{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19, Abt. 20</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19 \ Abt. 20</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dem Schlosse zu </w:t>
      </w:r>
      <w:r>
        <w:rPr>
          <w:rFonts w:ascii="Courier" w:hAnsi="Courier"/>
          <w:vanish/>
          <w:sz w:val="24"/>
        </w:rPr>
        <w:t>o[</w:t>
      </w:r>
      <w:r>
        <w:rPr>
          <w:rFonts w:ascii="Courier" w:hAnsi="Courier"/>
          <w:sz w:val="24"/>
        </w:rPr>
        <w:t>Sangerhausen</w:t>
      </w:r>
      <w:r>
        <w:rPr>
          <w:rFonts w:ascii="Courier" w:hAnsi="Courier"/>
          <w:vanish/>
          <w:sz w:val="24"/>
        </w:rPr>
        <w:t>]o</w:t>
      </w:r>
      <w:r>
        <w:rPr>
          <w:rFonts w:ascii="Courier" w:hAnsi="Courier"/>
          <w:sz w:val="24"/>
        </w:rPr>
        <w:t xml:space="preserve"> befindliche Kapelle und </w:t>
      </w:r>
      <w:r>
        <w:rPr>
          <w:rFonts w:ascii="Courier" w:hAnsi="Courier"/>
          <w:vanish/>
          <w:sz w:val="24"/>
        </w:rPr>
        <w:t>s[</w:t>
      </w:r>
      <w:r>
        <w:rPr>
          <w:rFonts w:ascii="Courier" w:hAnsi="Courier"/>
          <w:sz w:val="24"/>
        </w:rPr>
        <w:t>Kirchenbibliothek</w:t>
      </w:r>
      <w:r>
        <w:rPr>
          <w:rFonts w:ascii="Courier" w:hAnsi="Courier"/>
          <w:vanish/>
          <w:sz w:val="24"/>
        </w:rPr>
        <w:t>]s</w:t>
      </w:r>
      <w:r>
        <w:rPr>
          <w:rFonts w:ascii="Courier" w:hAnsi="Courier"/>
          <w:sz w:val="24"/>
        </w:rPr>
        <w:t xml:space="preserve"> ...,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1816 - 1830</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2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19,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19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sz w:val="24"/>
        </w:rPr>
        <w:t xml:space="preserve">dem </w:t>
      </w:r>
      <w:r>
        <w:rPr>
          <w:rFonts w:ascii="Courier" w:hAnsi="Courier"/>
          <w:vanish/>
          <w:sz w:val="24"/>
        </w:rPr>
        <w:t>k[1{</w:t>
      </w:r>
      <w:r>
        <w:rPr>
          <w:rFonts w:ascii="Courier" w:hAnsi="Courier"/>
          <w:sz w:val="24"/>
        </w:rPr>
        <w:t>Predigerseminar</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Wittenberg</w:t>
      </w:r>
      <w:r>
        <w:rPr>
          <w:rFonts w:ascii="Courier" w:hAnsi="Courier"/>
          <w:vanish/>
          <w:sz w:val="24"/>
        </w:rPr>
        <w:t>]o}]k</w:t>
      </w:r>
      <w:r>
        <w:rPr>
          <w:rFonts w:ascii="Courier" w:hAnsi="Courier"/>
          <w:sz w:val="24"/>
        </w:rPr>
        <w:t xml:space="preserve"> zugehörige </w:t>
      </w:r>
      <w:r>
        <w:rPr>
          <w:rFonts w:ascii="Courier" w:hAnsi="Courier"/>
          <w:vanish/>
          <w:sz w:val="24"/>
        </w:rPr>
        <w:t>s[2{p[8{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Pontikau</w:t>
      </w:r>
      <w:r>
        <w:rPr>
          <w:rFonts w:ascii="Courier" w:hAnsi="Courier"/>
          <w:vanish/>
          <w:sz w:val="24"/>
        </w:rPr>
        <w:t>}]p</w:t>
      </w:r>
      <w:r>
        <w:rPr>
          <w:rFonts w:ascii="Courier" w:hAnsi="Courier"/>
          <w:sz w:val="24"/>
        </w:rPr>
        <w: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1822 - 1866</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 der </w:t>
      </w:r>
      <w:r>
        <w:rPr>
          <w:rFonts w:ascii="Courier" w:hAnsi="Courier"/>
          <w:vanish/>
          <w:sz w:val="24"/>
        </w:rPr>
        <w:t>k[1{</w:t>
      </w:r>
      <w:r>
        <w:rPr>
          <w:rFonts w:ascii="Courier" w:hAnsi="Courier"/>
          <w:sz w:val="24"/>
        </w:rPr>
        <w:t xml:space="preserve">Bibliothek des </w:t>
      </w:r>
      <w:r>
        <w:rPr>
          <w:rFonts w:ascii="Courier" w:hAnsi="Courier"/>
          <w:vanish/>
          <w:sz w:val="24"/>
        </w:rPr>
        <w:t>&lt;Predigerseminars&gt;}</w:t>
      </w:r>
      <w:r>
        <w:rPr>
          <w:rFonts w:ascii="Courier" w:hAnsi="Courier"/>
          <w:sz w:val="24"/>
        </w:rPr>
        <w:t xml:space="preserve"> </w:t>
      </w:r>
      <w:r>
        <w:rPr>
          <w:rFonts w:ascii="Courier" w:hAnsi="Courier"/>
          <w:vanish/>
          <w:sz w:val="24"/>
        </w:rPr>
        <w:t>2{&lt;Wittenberg&gt;}]k</w:t>
      </w:r>
      <w:r>
        <w:rPr>
          <w:rFonts w:ascii="Courier" w:hAnsi="Courier"/>
          <w:sz w:val="24"/>
        </w:rPr>
        <w:t xml:space="preserve"> </w:t>
      </w:r>
      <w:r>
        <w:rPr>
          <w:rFonts w:ascii="Courier" w:hAnsi="Courier"/>
          <w:vanish/>
          <w:sz w:val="24"/>
        </w:rPr>
        <w:t>k[1{</w:t>
      </w:r>
      <w:r>
        <w:rPr>
          <w:rFonts w:ascii="Courier" w:hAnsi="Courier"/>
          <w:sz w:val="24"/>
        </w:rPr>
        <w:t>Predigerseminar</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Wittenberg</w:t>
      </w:r>
      <w:r>
        <w:rPr>
          <w:rFonts w:ascii="Courier" w:hAnsi="Courier"/>
          <w:vanish/>
          <w:sz w:val="24"/>
        </w:rPr>
        <w:t>]o}]k</w:t>
      </w:r>
      <w:r>
        <w:rPr>
          <w:rFonts w:ascii="Courier" w:hAnsi="Courier"/>
          <w:sz w:val="24"/>
        </w:rPr>
        <w:t xml:space="preserve"> befindlichen </w:t>
      </w:r>
      <w:r>
        <w:rPr>
          <w:rFonts w:ascii="Courier" w:hAnsi="Courier"/>
          <w:vanish/>
          <w:sz w:val="24"/>
        </w:rPr>
        <w:t>s[2{</w:t>
      </w:r>
      <w:r>
        <w:rPr>
          <w:rFonts w:ascii="Courier" w:hAnsi="Courier"/>
          <w:sz w:val="24"/>
        </w:rPr>
        <w:t>musikalische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und Katalogisierung derselben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20,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20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Verbesserung u</w:t>
      </w:r>
      <w:r>
        <w:rPr>
          <w:rFonts w:ascii="Courier" w:hAnsi="Courier"/>
          <w:sz w:val="24"/>
        </w:rPr>
        <w:t xml:space="preserve">nd der anderweite Abdruck der schon vorhandenen Gesangbücher für die evangelischen Glaubensgenossen sowie die Ausarbeitung und Einführung neuer </w:t>
      </w:r>
      <w:r>
        <w:rPr>
          <w:rFonts w:ascii="Courier" w:hAnsi="Courier"/>
          <w:vanish/>
          <w:sz w:val="24"/>
        </w:rPr>
        <w:t>s[</w:t>
      </w:r>
      <w:r>
        <w:rPr>
          <w:rFonts w:ascii="Courier" w:hAnsi="Courier"/>
          <w:sz w:val="24"/>
        </w:rPr>
        <w:t>Gesangbücher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20,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20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Erfurter Wochenblatt für Prediger und Schullehrer</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1820 - 1822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21,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21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Beiheft: Entwurf eines </w:t>
      </w:r>
      <w:r>
        <w:rPr>
          <w:rFonts w:ascii="Courier" w:hAnsi="Courier"/>
          <w:vanish/>
          <w:sz w:val="24"/>
        </w:rPr>
        <w:t>s[2{</w:t>
      </w:r>
      <w:r>
        <w:rPr>
          <w:rFonts w:ascii="Courier" w:hAnsi="Courier"/>
          <w:sz w:val="24"/>
        </w:rPr>
        <w:t>neue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Gesangbuch</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 xml:space="preserve">für die </w:t>
      </w:r>
      <w:r>
        <w:rPr>
          <w:rFonts w:ascii="Courier" w:hAnsi="Courier"/>
          <w:vanish/>
          <w:sz w:val="24"/>
        </w:rPr>
        <w:t>k[1{</w:t>
      </w:r>
      <w:r>
        <w:rPr>
          <w:rFonts w:ascii="Courier" w:hAnsi="Courier"/>
          <w:sz w:val="24"/>
        </w:rPr>
        <w:t>ev.-luth. Kirche</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Provinz Hannover</w:t>
      </w:r>
      <w:r>
        <w:rPr>
          <w:rFonts w:ascii="Courier" w:hAnsi="Courier"/>
          <w:vanish/>
          <w:sz w:val="24"/>
        </w:rPr>
        <w:t>}]k}]s</w:t>
      </w:r>
      <w:r>
        <w:rPr>
          <w:rFonts w:ascii="Courier" w:hAnsi="Courier"/>
          <w:sz w:val="24"/>
        </w:rPr>
        <w:t>, 1881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1869 - 1885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3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21, Abt. 20</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21 \ Abt. 20</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Synodial</w:t>
      </w:r>
      <w:r>
        <w:rPr>
          <w:rFonts w:ascii="Courier" w:hAnsi="Courier"/>
          <w:vanish/>
          <w:sz w:val="24"/>
        </w:rPr>
        <w:t>&lt;bibliothek&gt;}</w:t>
      </w:r>
      <w:r>
        <w:rPr>
          <w:rFonts w:ascii="Courier" w:hAnsi="Courier"/>
          <w:sz w:val="24"/>
        </w:rPr>
        <w:t xml:space="preserve"> </w:t>
      </w:r>
      <w:r>
        <w:rPr>
          <w:rFonts w:ascii="Courier" w:hAnsi="Courier"/>
          <w:vanish/>
          <w:sz w:val="24"/>
        </w:rPr>
        <w:t>2{&lt;Provinz Hannover&gt;}]s</w:t>
      </w:r>
      <w:r>
        <w:rPr>
          <w:rFonts w:ascii="Courier" w:hAnsi="Courier"/>
          <w:sz w:val="24"/>
        </w:rPr>
        <w:t xml:space="preserve">-, </w:t>
      </w:r>
      <w:r>
        <w:rPr>
          <w:rFonts w:ascii="Courier" w:hAnsi="Courier"/>
          <w:vanish/>
          <w:sz w:val="24"/>
        </w:rPr>
        <w:t>s[1{</w:t>
      </w:r>
      <w:r>
        <w:rPr>
          <w:rFonts w:ascii="Courier" w:hAnsi="Courier"/>
          <w:sz w:val="24"/>
        </w:rPr>
        <w:t>Kirchen</w:t>
      </w:r>
      <w:r>
        <w:rPr>
          <w:rFonts w:ascii="Courier" w:hAnsi="Courier"/>
          <w:vanish/>
          <w:sz w:val="24"/>
        </w:rPr>
        <w:t>&lt;bibliothek&gt;}</w:t>
      </w:r>
      <w:r>
        <w:rPr>
          <w:rFonts w:ascii="Courier" w:hAnsi="Courier"/>
          <w:sz w:val="24"/>
        </w:rPr>
        <w:t xml:space="preserve"> </w:t>
      </w:r>
      <w:r>
        <w:rPr>
          <w:rFonts w:ascii="Courier" w:hAnsi="Courier"/>
          <w:vanish/>
          <w:sz w:val="24"/>
        </w:rPr>
        <w:t>2{&lt;Provinz Hannover&gt;}]s</w:t>
      </w:r>
      <w:r>
        <w:rPr>
          <w:rFonts w:ascii="Courier" w:hAnsi="Courier"/>
          <w:sz w:val="24"/>
        </w:rPr>
        <w:t xml:space="preserve">- und </w:t>
      </w:r>
      <w:r>
        <w:rPr>
          <w:rFonts w:ascii="Courier" w:hAnsi="Courier"/>
          <w:vanish/>
          <w:sz w:val="24"/>
        </w:rPr>
        <w:t>s[1{</w:t>
      </w:r>
      <w:r>
        <w:rPr>
          <w:rFonts w:ascii="Courier" w:hAnsi="Courier"/>
          <w:sz w:val="24"/>
        </w:rPr>
        <w:t>Schulbibliothek</w:t>
      </w:r>
      <w:r>
        <w:rPr>
          <w:rFonts w:ascii="Courier" w:hAnsi="Courier"/>
          <w:vanish/>
          <w:sz w:val="24"/>
        </w:rPr>
        <w:t>}</w:t>
      </w:r>
      <w:r>
        <w:rPr>
          <w:rFonts w:ascii="Courier" w:hAnsi="Courier"/>
          <w:sz w:val="24"/>
        </w:rPr>
        <w:t xml:space="preserve">en in der </w:t>
      </w:r>
      <w:r>
        <w:rPr>
          <w:rFonts w:ascii="Courier" w:hAnsi="Courier"/>
          <w:vanish/>
          <w:sz w:val="24"/>
        </w:rPr>
        <w:t>2{o[2{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w:t>
      </w:r>
      <w:r>
        <w:rPr>
          <w:rFonts w:ascii="Courier" w:hAnsi="Courier"/>
          <w:sz w:val="24"/>
        </w:rPr>
        <w:t>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Kirchen</w:t>
      </w:r>
      <w:r>
        <w:rPr>
          <w:rFonts w:ascii="Courier" w:hAnsi="Courier"/>
          <w:vanish/>
          <w:sz w:val="24"/>
        </w:rPr>
        <w:t>&lt;bibliothek&gt;}</w:t>
      </w:r>
      <w:r>
        <w:rPr>
          <w:rFonts w:ascii="Courier" w:hAnsi="Courier"/>
          <w:sz w:val="24"/>
        </w:rPr>
        <w:t xml:space="preserve"> </w:t>
      </w:r>
      <w:r>
        <w:rPr>
          <w:rFonts w:ascii="Courier" w:hAnsi="Courier"/>
          <w:vanish/>
          <w:sz w:val="24"/>
        </w:rPr>
        <w:t>2{&lt;Provinz Hannover&gt;}]s</w:t>
      </w:r>
      <w:r>
        <w:rPr>
          <w:rFonts w:ascii="Courier" w:hAnsi="Courier"/>
          <w:sz w:val="24"/>
        </w:rPr>
        <w:t xml:space="preserve">- und </w:t>
      </w:r>
      <w:r>
        <w:rPr>
          <w:rFonts w:ascii="Courier" w:hAnsi="Courier"/>
          <w:vanish/>
          <w:sz w:val="24"/>
        </w:rPr>
        <w:t>s[1{</w:t>
      </w:r>
      <w:r>
        <w:rPr>
          <w:rFonts w:ascii="Courier" w:hAnsi="Courier"/>
          <w:sz w:val="24"/>
        </w:rPr>
        <w:t>Schulbibliothek</w:t>
      </w:r>
      <w:r>
        <w:rPr>
          <w:rFonts w:ascii="Courier" w:hAnsi="Courier"/>
          <w:vanish/>
          <w:sz w:val="24"/>
        </w:rPr>
        <w:t>}</w:t>
      </w:r>
      <w:r>
        <w:rPr>
          <w:rFonts w:ascii="Courier" w:hAnsi="Courier"/>
          <w:sz w:val="24"/>
        </w:rPr>
        <w:t xml:space="preserve"> </w:t>
      </w:r>
      <w:r>
        <w:rPr>
          <w:rFonts w:ascii="Courier" w:hAnsi="Courier"/>
          <w:vanish/>
          <w:sz w:val="24"/>
        </w:rPr>
        <w:t>2{&lt;Provinz Hannover&gt;}]s</w:t>
      </w:r>
      <w:r>
        <w:rPr>
          <w:rFonts w:ascii="Courier" w:hAnsi="Courier"/>
          <w:sz w:val="24"/>
        </w:rPr>
        <w:t xml:space="preserve">en. </w:t>
      </w:r>
      <w:r>
        <w:rPr>
          <w:rFonts w:ascii="Courier" w:hAnsi="Courier"/>
          <w:vanish/>
          <w:sz w:val="24"/>
        </w:rPr>
        <w:t>s[1{</w:t>
      </w:r>
      <w:r>
        <w:rPr>
          <w:rFonts w:ascii="Courier" w:hAnsi="Courier"/>
          <w:sz w:val="24"/>
        </w:rPr>
        <w:t>Lesezirkel der Geistlichen und Lehrer</w:t>
      </w:r>
      <w:r>
        <w:rPr>
          <w:rFonts w:ascii="Courier" w:hAnsi="Courier"/>
          <w:vanish/>
          <w:sz w:val="24"/>
        </w:rPr>
        <w:t>}</w:t>
      </w:r>
      <w:r>
        <w:rPr>
          <w:rFonts w:ascii="Courier" w:hAnsi="Courier"/>
          <w:sz w:val="24"/>
        </w:rPr>
        <w:t xml:space="preserve"> in der </w:t>
      </w:r>
      <w:r>
        <w:rPr>
          <w:rFonts w:ascii="Courier" w:hAnsi="Courier"/>
          <w:vanish/>
          <w:sz w:val="24"/>
        </w:rPr>
        <w:t>2{o[2{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Hannover</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27,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27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Westfalen</w:t>
      </w:r>
      <w:r>
        <w:rPr>
          <w:rFonts w:ascii="Courier" w:hAnsi="Courier"/>
          <w:vanish/>
          <w:sz w:val="24"/>
        </w:rPr>
        <w:t>}]o</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28,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w:t>
      </w:r>
      <w:r>
        <w:rPr>
          <w:rFonts w:ascii="Courier" w:hAnsi="Courier"/>
          <w:sz w:val="24"/>
        </w:rPr>
        <w:t>I. Evangelisch-geistliche Sachen \ Sekt. 28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262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Synodial</w:t>
      </w:r>
      <w:r>
        <w:rPr>
          <w:rFonts w:ascii="Courier" w:hAnsi="Courier"/>
          <w:vanish/>
          <w:sz w:val="24"/>
        </w:rPr>
        <w:t>&lt;bibliothek&gt;}</w:t>
      </w:r>
      <w:r>
        <w:rPr>
          <w:rFonts w:ascii="Courier" w:hAnsi="Courier"/>
          <w:sz w:val="24"/>
        </w:rPr>
        <w:t xml:space="preserve"> </w:t>
      </w:r>
      <w:r>
        <w:rPr>
          <w:rFonts w:ascii="Courier" w:hAnsi="Courier"/>
          <w:vanish/>
          <w:sz w:val="24"/>
        </w:rPr>
        <w:t>2{&lt;Regierungsbezirk Minden&gt;}]s</w:t>
      </w:r>
      <w:r>
        <w:rPr>
          <w:rFonts w:ascii="Courier" w:hAnsi="Courier"/>
          <w:sz w:val="24"/>
        </w:rPr>
        <w:t xml:space="preserve">-, </w:t>
      </w:r>
      <w:r>
        <w:rPr>
          <w:rFonts w:ascii="Courier" w:hAnsi="Courier"/>
          <w:vanish/>
          <w:sz w:val="24"/>
        </w:rPr>
        <w:t>s[1{</w:t>
      </w:r>
      <w:r>
        <w:rPr>
          <w:rFonts w:ascii="Courier" w:hAnsi="Courier"/>
          <w:sz w:val="24"/>
        </w:rPr>
        <w:t>Kirchen</w:t>
      </w:r>
      <w:r>
        <w:rPr>
          <w:rFonts w:ascii="Courier" w:hAnsi="Courier"/>
          <w:vanish/>
          <w:sz w:val="24"/>
        </w:rPr>
        <w:t>&lt;bibliothek&gt;}</w:t>
      </w:r>
      <w:r>
        <w:rPr>
          <w:rFonts w:ascii="Courier" w:hAnsi="Courier"/>
          <w:sz w:val="24"/>
        </w:rPr>
        <w:t xml:space="preserve"> </w:t>
      </w:r>
      <w:r>
        <w:rPr>
          <w:rFonts w:ascii="Courier" w:hAnsi="Courier"/>
          <w:vanish/>
          <w:sz w:val="24"/>
        </w:rPr>
        <w:t>2{&lt;Regierungsbezirk Minden&gt;}]s</w:t>
      </w:r>
      <w:r>
        <w:rPr>
          <w:rFonts w:ascii="Courier" w:hAnsi="Courier"/>
          <w:sz w:val="24"/>
        </w:rPr>
        <w:t xml:space="preserve">- und </w:t>
      </w:r>
      <w:r>
        <w:rPr>
          <w:rFonts w:ascii="Courier" w:hAnsi="Courier"/>
          <w:vanish/>
          <w:sz w:val="24"/>
        </w:rPr>
        <w:t>s[1{</w:t>
      </w:r>
      <w:r>
        <w:rPr>
          <w:rFonts w:ascii="Courier" w:hAnsi="Courier"/>
          <w:sz w:val="24"/>
        </w:rPr>
        <w:t>Schulbibliothek</w:t>
      </w:r>
      <w:r>
        <w:rPr>
          <w:rFonts w:ascii="Courier" w:hAnsi="Courier"/>
          <w:vanish/>
          <w:sz w:val="24"/>
        </w:rPr>
        <w:t>}</w:t>
      </w:r>
      <w:r>
        <w:rPr>
          <w:rFonts w:ascii="Courier" w:hAnsi="Courier"/>
          <w:sz w:val="24"/>
        </w:rPr>
        <w:t xml:space="preserve"> </w:t>
      </w:r>
      <w:r>
        <w:rPr>
          <w:rFonts w:ascii="Courier" w:hAnsi="Courier"/>
          <w:vanish/>
          <w:sz w:val="24"/>
        </w:rPr>
        <w:t>2{&lt;Regierungsbezirk Minden&gt;}]s</w:t>
      </w:r>
      <w:r>
        <w:rPr>
          <w:rFonts w:ascii="Courier" w:hAnsi="Courier"/>
          <w:sz w:val="24"/>
        </w:rPr>
        <w:t xml:space="preserve">en sowie die </w:t>
      </w:r>
      <w:r>
        <w:rPr>
          <w:rFonts w:ascii="Courier" w:hAnsi="Courier"/>
          <w:vanish/>
          <w:sz w:val="24"/>
        </w:rPr>
        <w:t>s[1{</w:t>
      </w:r>
      <w:r>
        <w:rPr>
          <w:rFonts w:ascii="Courier" w:hAnsi="Courier"/>
          <w:sz w:val="24"/>
        </w:rPr>
        <w:t>Lesezirkel der Geistlichen und Schullehrer</w:t>
      </w:r>
      <w:r>
        <w:rPr>
          <w:rFonts w:ascii="Courier" w:hAnsi="Courier"/>
          <w:vanish/>
          <w:sz w:val="24"/>
        </w:rPr>
        <w:t>}</w:t>
      </w:r>
      <w:r>
        <w:rPr>
          <w:rFonts w:ascii="Courier" w:hAnsi="Courier"/>
          <w:sz w:val="24"/>
        </w:rPr>
        <w:t xml:space="preserve">im </w:t>
      </w:r>
      <w:r>
        <w:rPr>
          <w:rFonts w:ascii="Courier" w:hAnsi="Courier"/>
          <w:vanish/>
          <w:sz w:val="24"/>
        </w:rPr>
        <w:t>2{o[2{</w:t>
      </w:r>
      <w:r>
        <w:rPr>
          <w:rFonts w:ascii="Courier" w:hAnsi="Courier"/>
          <w:sz w:val="24"/>
        </w:rPr>
        <w:t>Regierungsbezirk Minden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29,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29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Ausarbeitung und Ei</w:t>
      </w:r>
      <w:r>
        <w:rPr>
          <w:rFonts w:ascii="Courier" w:hAnsi="Courier"/>
          <w:sz w:val="24"/>
        </w:rPr>
        <w:t xml:space="preserve">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 xml:space="preserve">es in der unierten Gesamtsynode der </w:t>
      </w:r>
      <w:r>
        <w:rPr>
          <w:rFonts w:ascii="Courier" w:hAnsi="Courier"/>
          <w:vanish/>
          <w:sz w:val="24"/>
        </w:rPr>
        <w:t>o[</w:t>
      </w:r>
      <w:r>
        <w:rPr>
          <w:rFonts w:ascii="Courier" w:hAnsi="Courier"/>
          <w:sz w:val="24"/>
        </w:rPr>
        <w:t>Grafschaft Mark</w:t>
      </w:r>
      <w:r>
        <w:rPr>
          <w:rFonts w:ascii="Courier" w:hAnsi="Courier"/>
          <w:vanish/>
          <w:sz w:val="24"/>
        </w:rPr>
        <w:t>]o</w:t>
      </w:r>
      <w:r>
        <w:rPr>
          <w:rFonts w:ascii="Courier" w:hAnsi="Courier"/>
          <w:sz w:val="24"/>
        </w:rPr>
        <w:t xml:space="preserve"> mit </w:t>
      </w:r>
      <w:r>
        <w:rPr>
          <w:rFonts w:ascii="Courier" w:hAnsi="Courier"/>
          <w:vanish/>
          <w:sz w:val="24"/>
        </w:rPr>
        <w:t>o[</w:t>
      </w:r>
      <w:r>
        <w:rPr>
          <w:rFonts w:ascii="Courier" w:hAnsi="Courier"/>
          <w:sz w:val="24"/>
        </w:rPr>
        <w:t>Soest</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Dortmund</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272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30,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30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292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1868</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31,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w:t>
      </w:r>
      <w:r>
        <w:rPr>
          <w:rFonts w:ascii="Courier" w:hAnsi="Courier"/>
          <w:sz w:val="24"/>
        </w:rPr>
        <w:t xml:space="preserve"> \ Sekt. 31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312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Gebetsbücher</w:t>
      </w:r>
      <w:r>
        <w:rPr>
          <w:rFonts w:ascii="Courier" w:hAnsi="Courier"/>
          <w:vanish/>
          <w:sz w:val="24"/>
        </w:rPr>
        <w:t>]s</w:t>
      </w:r>
      <w:r>
        <w:rPr>
          <w:rFonts w:ascii="Courier" w:hAnsi="Courier"/>
          <w:sz w:val="24"/>
        </w:rPr>
        <w:t xml:space="preserve"> im Bezirk des </w:t>
      </w:r>
      <w:r>
        <w:rPr>
          <w:rFonts w:ascii="Courier" w:hAnsi="Courier"/>
          <w:vanish/>
          <w:sz w:val="24"/>
        </w:rPr>
        <w:t>k[1{</w:t>
      </w:r>
      <w:r>
        <w:rPr>
          <w:rFonts w:ascii="Courier" w:hAnsi="Courier"/>
          <w:sz w:val="24"/>
        </w:rPr>
        <w:t>Konsistorium</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Kassel</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32,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32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Synodial</w:t>
      </w:r>
      <w:r>
        <w:rPr>
          <w:rFonts w:ascii="Courier" w:hAnsi="Courier"/>
          <w:vanish/>
          <w:sz w:val="24"/>
        </w:rPr>
        <w:t>&lt;bibliothek&gt;}</w:t>
      </w:r>
      <w:r>
        <w:rPr>
          <w:rFonts w:ascii="Courier" w:hAnsi="Courier"/>
          <w:sz w:val="24"/>
        </w:rPr>
        <w:t xml:space="preserve"> </w:t>
      </w:r>
      <w:r>
        <w:rPr>
          <w:rFonts w:ascii="Courier" w:hAnsi="Courier"/>
          <w:vanish/>
          <w:sz w:val="24"/>
        </w:rPr>
        <w:t>2{&lt;Regierungsbezirk Wiesbaden&gt;}]s</w:t>
      </w:r>
      <w:r>
        <w:rPr>
          <w:rFonts w:ascii="Courier" w:hAnsi="Courier"/>
          <w:sz w:val="24"/>
        </w:rPr>
        <w:t xml:space="preserve">-, </w:t>
      </w:r>
      <w:r>
        <w:rPr>
          <w:rFonts w:ascii="Courier" w:hAnsi="Courier"/>
          <w:vanish/>
          <w:sz w:val="24"/>
        </w:rPr>
        <w:t>s[1{</w:t>
      </w:r>
      <w:r>
        <w:rPr>
          <w:rFonts w:ascii="Courier" w:hAnsi="Courier"/>
          <w:sz w:val="24"/>
        </w:rPr>
        <w:t>Kirchen</w:t>
      </w:r>
      <w:r>
        <w:rPr>
          <w:rFonts w:ascii="Courier" w:hAnsi="Courier"/>
          <w:vanish/>
          <w:sz w:val="24"/>
        </w:rPr>
        <w:t>&lt;bibliothek&gt;}</w:t>
      </w:r>
      <w:r>
        <w:rPr>
          <w:rFonts w:ascii="Courier" w:hAnsi="Courier"/>
          <w:sz w:val="24"/>
        </w:rPr>
        <w:t xml:space="preserve"> </w:t>
      </w:r>
      <w:r>
        <w:rPr>
          <w:rFonts w:ascii="Courier" w:hAnsi="Courier"/>
          <w:vanish/>
          <w:sz w:val="24"/>
        </w:rPr>
        <w:t>2{&lt;Regierungsbezirk Wiesbaden&gt;}]s</w:t>
      </w:r>
      <w:r>
        <w:rPr>
          <w:rFonts w:ascii="Courier" w:hAnsi="Courier"/>
          <w:sz w:val="24"/>
        </w:rPr>
        <w:t xml:space="preserve">- und </w:t>
      </w:r>
      <w:r>
        <w:rPr>
          <w:rFonts w:ascii="Courier" w:hAnsi="Courier"/>
          <w:vanish/>
          <w:sz w:val="24"/>
        </w:rPr>
        <w:t>s[1{</w:t>
      </w:r>
      <w:r>
        <w:rPr>
          <w:rFonts w:ascii="Courier" w:hAnsi="Courier"/>
          <w:sz w:val="24"/>
        </w:rPr>
        <w:t>Schulbibliothek</w:t>
      </w:r>
      <w:r>
        <w:rPr>
          <w:rFonts w:ascii="Courier" w:hAnsi="Courier"/>
          <w:vanish/>
          <w:sz w:val="24"/>
        </w:rPr>
        <w:t>}</w:t>
      </w:r>
      <w:r>
        <w:rPr>
          <w:rFonts w:ascii="Courier" w:hAnsi="Courier"/>
          <w:sz w:val="24"/>
        </w:rPr>
        <w:t xml:space="preserve">en im </w:t>
      </w:r>
      <w:r>
        <w:rPr>
          <w:rFonts w:ascii="Courier" w:hAnsi="Courier"/>
          <w:vanish/>
          <w:sz w:val="24"/>
        </w:rPr>
        <w:t>2{o[2{</w:t>
      </w:r>
      <w:r>
        <w:rPr>
          <w:rFonts w:ascii="Courier" w:hAnsi="Courier"/>
          <w:sz w:val="24"/>
        </w:rPr>
        <w:t>Regierungsbezirk Wiesbaden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1869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33,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33 \ Abt. 17</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S. 356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und Einführung neuer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Gebetbücher</w:t>
      </w:r>
      <w:r>
        <w:rPr>
          <w:rFonts w:ascii="Courier" w:hAnsi="Courier"/>
          <w:vanish/>
          <w:sz w:val="24"/>
        </w:rPr>
        <w:t>]s</w:t>
      </w:r>
      <w:r>
        <w:rPr>
          <w:rFonts w:ascii="Courier" w:hAnsi="Courier"/>
          <w:sz w:val="24"/>
        </w:rPr>
        <w:t xml:space="preserve"> in der </w:t>
      </w:r>
      <w:r>
        <w:rPr>
          <w:rFonts w:ascii="Courier" w:hAnsi="Courier"/>
          <w:vanish/>
          <w:sz w:val="24"/>
        </w:rPr>
        <w:t>o[</w:t>
      </w:r>
      <w:r>
        <w:rPr>
          <w:rFonts w:ascii="Courier" w:hAnsi="Courier"/>
          <w:sz w:val="24"/>
        </w:rPr>
        <w:t>Rheinprovinz</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 Sekt. 35,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Evangelisch-geistliche Sachen \ Sekt. 35 \ Abt. 23</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403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christliche Menschenfreund</w:t>
      </w:r>
      <w:r>
        <w:rPr>
          <w:rFonts w:ascii="Courier" w:hAnsi="Courier"/>
          <w:vanish/>
          <w:sz w:val="24"/>
        </w:rPr>
        <w:t>]t</w:t>
      </w:r>
      <w:r>
        <w:rPr>
          <w:rFonts w:ascii="Courier" w:hAnsi="Courier"/>
          <w:sz w:val="24"/>
        </w:rPr>
        <w:t xml:space="preserve">" und die Herausgabe desselben zum Besten der Anstalten des </w:t>
      </w:r>
      <w:r>
        <w:rPr>
          <w:rFonts w:ascii="Courier" w:hAnsi="Courier"/>
          <w:vanish/>
          <w:sz w:val="24"/>
        </w:rPr>
        <w:t>p[3{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 xml:space="preserve">von </w:t>
      </w:r>
      <w:r>
        <w:rPr>
          <w:rFonts w:ascii="Courier" w:hAnsi="Courier"/>
          <w:sz w:val="24"/>
        </w:rPr>
        <w:t>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Recke-Vollmarstein</w:t>
      </w:r>
      <w:r>
        <w:rPr>
          <w:rFonts w:ascii="Courier" w:hAnsi="Courier"/>
          <w:vanish/>
          <w:sz w:val="24"/>
        </w:rPr>
        <w:t>}]p}</w:t>
      </w:r>
      <w:r>
        <w:rPr>
          <w:rFonts w:ascii="Courier" w:hAnsi="Courier"/>
          <w:sz w:val="24"/>
        </w:rPr>
        <w:t xml:space="preserve"> </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1824 - 1832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 Abt. 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 \ Abt.2</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von dem </w:t>
      </w:r>
      <w:r>
        <w:rPr>
          <w:rFonts w:ascii="Courier" w:hAnsi="Courier"/>
          <w:vanish/>
          <w:sz w:val="24"/>
        </w:rPr>
        <w:t>k[</w:t>
      </w:r>
      <w:r>
        <w:rPr>
          <w:rFonts w:ascii="Courier" w:hAnsi="Courier"/>
          <w:sz w:val="24"/>
        </w:rPr>
        <w:t>Kgl. Ministerium der auswärtigen Angelegenheiten</w:t>
      </w:r>
      <w:r>
        <w:rPr>
          <w:rFonts w:ascii="Courier" w:hAnsi="Courier"/>
          <w:vanish/>
          <w:sz w:val="24"/>
        </w:rPr>
        <w:t>]k</w:t>
      </w:r>
      <w:r>
        <w:rPr>
          <w:rFonts w:ascii="Courier" w:hAnsi="Courier"/>
          <w:sz w:val="24"/>
        </w:rPr>
        <w:t xml:space="preserve"> alljährlich mitzuteilende </w:t>
      </w:r>
      <w:r>
        <w:rPr>
          <w:rFonts w:ascii="Courier" w:hAnsi="Courier"/>
          <w:vanish/>
          <w:sz w:val="24"/>
        </w:rPr>
        <w:t>s[2{</w:t>
      </w:r>
      <w:r>
        <w:rPr>
          <w:rFonts w:ascii="Courier" w:hAnsi="Courier"/>
          <w:sz w:val="24"/>
        </w:rPr>
        <w:t>römische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Staatskalender</w:t>
      </w:r>
      <w:r>
        <w:rPr>
          <w:rFonts w:ascii="Courier" w:hAnsi="Courier"/>
          <w:vanish/>
          <w:sz w:val="24"/>
        </w:rPr>
        <w:t>}]s</w:t>
      </w:r>
      <w:r>
        <w:rPr>
          <w:rFonts w:ascii="Courier" w:hAnsi="Courier"/>
          <w:sz w:val="24"/>
        </w:rPr>
        <w:t xml:space="preserve"> und der römische </w:t>
      </w:r>
      <w:r>
        <w:rPr>
          <w:rFonts w:ascii="Courier" w:hAnsi="Courier"/>
          <w:vanish/>
          <w:sz w:val="24"/>
        </w:rPr>
        <w:t>s[</w:t>
      </w:r>
      <w:r>
        <w:rPr>
          <w:rFonts w:ascii="Courier" w:hAnsi="Courier"/>
          <w:sz w:val="24"/>
        </w:rPr>
        <w:t>Index librorum prohibitorum</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1824 - 1928</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2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Schriften oder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 verbreiteten Rügen, Anklagen und Vorschläge über Angelegenhei</w:t>
      </w:r>
      <w:r>
        <w:rPr>
          <w:rFonts w:ascii="Courier" w:hAnsi="Courier"/>
          <w:sz w:val="24"/>
        </w:rPr>
        <w:t>ten der katholischen Kirche und ihrer Institute...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1844 - 1883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Verzeichnisse von Büchern und Flugschriften, welche auf die </w:t>
      </w:r>
      <w:r>
        <w:rPr>
          <w:rFonts w:ascii="Courier" w:hAnsi="Courier"/>
          <w:vanish/>
          <w:sz w:val="24"/>
        </w:rPr>
        <w:t>z[</w:t>
      </w:r>
      <w:r>
        <w:rPr>
          <w:rFonts w:ascii="Courier" w:hAnsi="Courier"/>
          <w:sz w:val="24"/>
        </w:rPr>
        <w:t>1837</w:t>
      </w:r>
      <w:r>
        <w:rPr>
          <w:rFonts w:ascii="Courier" w:hAnsi="Courier"/>
          <w:vanish/>
          <w:sz w:val="24"/>
        </w:rPr>
        <w:t>]z</w:t>
      </w:r>
      <w:r>
        <w:rPr>
          <w:rFonts w:ascii="Courier" w:hAnsi="Courier"/>
          <w:sz w:val="24"/>
        </w:rPr>
        <w:t xml:space="preserve"> entstandenen Wirren in den katholisch-kirchlichen Angelegenheiten, besonders mit dem </w:t>
      </w:r>
      <w:r>
        <w:rPr>
          <w:rFonts w:ascii="Courier" w:hAnsi="Courier"/>
          <w:vanish/>
          <w:sz w:val="24"/>
        </w:rPr>
        <w:t>k[1{</w:t>
      </w:r>
      <w:r>
        <w:rPr>
          <w:rFonts w:ascii="Courier" w:hAnsi="Courier"/>
          <w:sz w:val="24"/>
        </w:rPr>
        <w:t>erzbischöflichen Stuhl</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Cöln</w:t>
      </w:r>
      <w:r>
        <w:rPr>
          <w:rFonts w:ascii="Courier" w:hAnsi="Courier"/>
          <w:vanish/>
          <w:sz w:val="24"/>
        </w:rPr>
        <w:t>]o}]k</w:t>
      </w:r>
      <w:r>
        <w:rPr>
          <w:rFonts w:ascii="Courier" w:hAnsi="Courier"/>
          <w:sz w:val="24"/>
        </w:rPr>
        <w:t xml:space="preserve"> Bezug haben</w:t>
      </w:r>
      <w:r>
        <w:rPr>
          <w:rFonts w:ascii="Courier" w:hAnsi="Courier"/>
          <w:vanish/>
          <w:sz w:val="24"/>
        </w:rPr>
        <w:t>]s</w:t>
      </w:r>
      <w:r>
        <w:rPr>
          <w:rFonts w:ascii="Courier" w:hAnsi="Courier"/>
          <w:sz w:val="24"/>
        </w:rPr>
        <w:t xml:space="preserve"> und vom </w:t>
      </w:r>
      <w:r>
        <w:rPr>
          <w:rFonts w:ascii="Courier" w:hAnsi="Courier"/>
          <w:vanish/>
          <w:sz w:val="24"/>
        </w:rPr>
        <w:t>k[</w:t>
      </w:r>
      <w:r>
        <w:rPr>
          <w:rFonts w:ascii="Courier" w:hAnsi="Courier"/>
          <w:sz w:val="24"/>
        </w:rPr>
        <w:t>Ministerium der geistlichen Unterrichts- und Medicinalangelegenheiten</w:t>
      </w:r>
      <w:r>
        <w:rPr>
          <w:rFonts w:ascii="Courier" w:hAnsi="Courier"/>
          <w:vanish/>
          <w:sz w:val="24"/>
        </w:rPr>
        <w:t>]k</w:t>
      </w:r>
      <w:r>
        <w:rPr>
          <w:rFonts w:ascii="Courier" w:hAnsi="Courier"/>
          <w:sz w:val="24"/>
        </w:rPr>
        <w:t xml:space="preserve"> angekauft sind</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 Abt. 8</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 \ Abt. 8</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Ausarbeitung, Einführung und Anschaffung für das katholische Militär geeigneter </w:t>
      </w:r>
      <w:r>
        <w:rPr>
          <w:rFonts w:ascii="Courier" w:hAnsi="Courier"/>
          <w:vanish/>
          <w:sz w:val="24"/>
        </w:rPr>
        <w:t>s[</w:t>
      </w:r>
      <w:r>
        <w:rPr>
          <w:rFonts w:ascii="Courier" w:hAnsi="Courier"/>
          <w:sz w:val="24"/>
        </w:rPr>
        <w:t>Gesang</w:t>
      </w:r>
      <w:r>
        <w:rPr>
          <w:rFonts w:ascii="Courier" w:hAnsi="Courier"/>
          <w:vanish/>
          <w:sz w:val="24"/>
        </w:rPr>
        <w:t>&lt;bücher&gt;]s</w:t>
      </w:r>
      <w:r>
        <w:rPr>
          <w:rFonts w:ascii="Courier" w:hAnsi="Courier"/>
          <w:sz w:val="24"/>
        </w:rPr>
        <w:t xml:space="preserve">- und </w:t>
      </w:r>
      <w:r>
        <w:rPr>
          <w:rFonts w:ascii="Courier" w:hAnsi="Courier"/>
          <w:vanish/>
          <w:sz w:val="24"/>
        </w:rPr>
        <w:t>s[</w:t>
      </w:r>
      <w:r>
        <w:rPr>
          <w:rFonts w:ascii="Courier" w:hAnsi="Courier"/>
          <w:sz w:val="24"/>
        </w:rPr>
        <w:t>Gebetbücher</w:t>
      </w:r>
      <w:r>
        <w:rPr>
          <w:rFonts w:ascii="Courier" w:hAnsi="Courier"/>
          <w:vanish/>
          <w:sz w:val="24"/>
        </w:rPr>
        <w:t>]s</w:t>
      </w:r>
      <w:r>
        <w:rPr>
          <w:rFonts w:ascii="Courier" w:hAnsi="Courier"/>
          <w:sz w:val="24"/>
        </w:rPr>
        <w:t xml:space="preserve"> und anderer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1849 - 1942</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 Abt. 9</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 \ Abt. 9</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Anfertigung und Herausgabe der über die Bestandteile und das Personal einer jeden Diözese in den diesseitigen Staaten Auskunft gebenden </w:t>
      </w:r>
      <w:r>
        <w:rPr>
          <w:rFonts w:ascii="Courier" w:hAnsi="Courier"/>
          <w:vanish/>
          <w:sz w:val="24"/>
        </w:rPr>
        <w:t>s[1{</w:t>
      </w:r>
      <w:r>
        <w:rPr>
          <w:rFonts w:ascii="Courier" w:hAnsi="Courier"/>
          <w:sz w:val="24"/>
        </w:rPr>
        <w:t>Handbücher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Personal</w:t>
      </w:r>
      <w:r>
        <w:rPr>
          <w:rFonts w:ascii="Courier" w:hAnsi="Courier"/>
          <w:sz w:val="24"/>
        </w:rPr>
        <w:t>nachweisungen über alle katholischen Geistlichen</w:t>
      </w:r>
      <w:r>
        <w:rPr>
          <w:rFonts w:ascii="Courier" w:hAnsi="Courier"/>
          <w:vanish/>
          <w:sz w:val="24"/>
        </w:rPr>
        <w:t>}]s</w:t>
      </w:r>
      <w:r>
        <w:rPr>
          <w:rFonts w:ascii="Courier" w:hAnsi="Courier"/>
          <w:sz w:val="24"/>
        </w:rPr>
        <w:t>, Bd. 1 - 7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1828 - 1940</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5 - 7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 \ Abt.14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Vom Papst 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s[2{&lt;vom Papst verbotene&gt;}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insbesondere das nach den päpstlichen Breves vom </w:t>
      </w:r>
      <w:r>
        <w:rPr>
          <w:rFonts w:ascii="Courier" w:hAnsi="Courier"/>
          <w:vanish/>
          <w:sz w:val="24"/>
        </w:rPr>
        <w:t>z[</w:t>
      </w:r>
      <w:r>
        <w:rPr>
          <w:rFonts w:ascii="Courier" w:hAnsi="Courier"/>
          <w:sz w:val="24"/>
        </w:rPr>
        <w:t>26.9.1834</w:t>
      </w:r>
      <w:r>
        <w:rPr>
          <w:rFonts w:ascii="Courier" w:hAnsi="Courier"/>
          <w:vanish/>
          <w:sz w:val="24"/>
        </w:rPr>
        <w:t>]z</w:t>
      </w:r>
      <w:r>
        <w:rPr>
          <w:rFonts w:ascii="Courier" w:hAnsi="Courier"/>
          <w:sz w:val="24"/>
        </w:rPr>
        <w:t xml:space="preserve"> und </w:t>
      </w:r>
      <w:r>
        <w:rPr>
          <w:rFonts w:ascii="Courier" w:hAnsi="Courier"/>
          <w:vanish/>
          <w:sz w:val="24"/>
        </w:rPr>
        <w:t>z[</w:t>
      </w:r>
      <w:r>
        <w:rPr>
          <w:rFonts w:ascii="Courier" w:hAnsi="Courier"/>
          <w:sz w:val="24"/>
        </w:rPr>
        <w:t>7.1.1838</w:t>
      </w:r>
      <w:r>
        <w:rPr>
          <w:rFonts w:ascii="Courier" w:hAnsi="Courier"/>
          <w:vanish/>
          <w:sz w:val="24"/>
        </w:rPr>
        <w:t>]z</w:t>
      </w:r>
      <w:r>
        <w:rPr>
          <w:rFonts w:ascii="Courier" w:hAnsi="Courier"/>
          <w:sz w:val="24"/>
        </w:rPr>
        <w:t xml:space="preserve"> ausgesprochene Verdammungsurteil über die Schriften des zu </w:t>
      </w:r>
      <w:r>
        <w:rPr>
          <w:rFonts w:ascii="Courier" w:hAnsi="Courier"/>
          <w:vanish/>
          <w:sz w:val="24"/>
        </w:rPr>
        <w:t>o[</w:t>
      </w:r>
      <w:r>
        <w:rPr>
          <w:rFonts w:ascii="Courier" w:hAnsi="Courier"/>
          <w:sz w:val="24"/>
        </w:rPr>
        <w:t>Bonn</w:t>
      </w:r>
      <w:r>
        <w:rPr>
          <w:rFonts w:ascii="Courier" w:hAnsi="Courier"/>
          <w:vanish/>
          <w:sz w:val="24"/>
        </w:rPr>
        <w:t>]o</w:t>
      </w:r>
      <w:r>
        <w:rPr>
          <w:rFonts w:ascii="Courier" w:hAnsi="Courier"/>
          <w:sz w:val="24"/>
        </w:rPr>
        <w:t xml:space="preserve"> verstorbenen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Hermes</w:t>
      </w:r>
      <w:r>
        <w:rPr>
          <w:rFonts w:ascii="Courier" w:hAnsi="Courier"/>
          <w:vanish/>
          <w:sz w:val="24"/>
        </w:rPr>
        <w:t>}]p</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w:t>
      </w:r>
      <w:r>
        <w:rPr>
          <w:rFonts w:ascii="Courier" w:hAnsi="Courier"/>
          <w:sz w:val="24"/>
        </w:rPr>
        <w:t>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Verbot der Schriften des verstorbenen </w:t>
      </w:r>
      <w:r>
        <w:rPr>
          <w:rFonts w:ascii="Courier" w:hAnsi="Courier"/>
          <w:vanish/>
          <w:sz w:val="24"/>
        </w:rPr>
        <w:t>p[4{</w:t>
      </w:r>
      <w:r>
        <w:rPr>
          <w:rFonts w:ascii="Courier" w:hAnsi="Courier"/>
          <w:sz w:val="24"/>
        </w:rPr>
        <w:t>Prof.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Georg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Hermes</w:t>
      </w:r>
      <w:r>
        <w:rPr>
          <w:rFonts w:ascii="Courier" w:hAnsi="Courier"/>
          <w:vanish/>
          <w:sz w:val="24"/>
        </w:rPr>
        <w:t>}</w:t>
      </w:r>
      <w:r>
        <w:rPr>
          <w:rFonts w:ascii="Courier" w:hAnsi="Courier"/>
          <w:sz w:val="24"/>
        </w:rPr>
        <w:t xml:space="preserve"> </w:t>
      </w:r>
      <w:r>
        <w:rPr>
          <w:rFonts w:ascii="Courier" w:hAnsi="Courier"/>
          <w:vanish/>
          <w:sz w:val="24"/>
        </w:rPr>
        <w:t>6{&lt;Bonn&gt;}]p]s</w:t>
      </w:r>
      <w:r>
        <w:rPr>
          <w:rFonts w:ascii="Courier" w:hAnsi="Courier"/>
          <w:sz w:val="24"/>
        </w:rPr>
        <w:t xml:space="preserve"> an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Bonn</w:t>
      </w:r>
      <w:r>
        <w:rPr>
          <w:rFonts w:ascii="Courier" w:hAnsi="Courier"/>
          <w:vanish/>
          <w:sz w:val="24"/>
        </w:rPr>
        <w:t>]o}]</w:t>
      </w:r>
      <w:r>
        <w:rPr>
          <w:rFonts w:ascii="Courier" w:hAnsi="Courier"/>
          <w:sz w:val="24"/>
        </w:rPr>
        <w:t>k, Bd. 1 - 6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Ausscheiden der Alumnen des </w:t>
      </w:r>
      <w:r>
        <w:rPr>
          <w:rFonts w:ascii="Courier" w:hAnsi="Courier"/>
          <w:vanish/>
          <w:sz w:val="24"/>
        </w:rPr>
        <w:t>k[1{</w:t>
      </w:r>
      <w:r>
        <w:rPr>
          <w:rFonts w:ascii="Courier" w:hAnsi="Courier"/>
          <w:sz w:val="24"/>
        </w:rPr>
        <w:t>Klerikal-Seminar</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Pelpin</w:t>
      </w:r>
      <w:r>
        <w:rPr>
          <w:rFonts w:ascii="Courier" w:hAnsi="Courier"/>
          <w:vanish/>
          <w:sz w:val="24"/>
        </w:rPr>
        <w:t>]o}]k</w:t>
      </w:r>
      <w:r>
        <w:rPr>
          <w:rFonts w:ascii="Courier" w:hAnsi="Courier"/>
          <w:sz w:val="24"/>
        </w:rPr>
        <w:t xml:space="preserve"> </w:t>
      </w:r>
      <w:r>
        <w:rPr>
          <w:rFonts w:ascii="Courier" w:hAnsi="Courier"/>
          <w:vanish/>
          <w:sz w:val="24"/>
        </w:rPr>
        <w:t>p[7{&lt;Alumne des Klerikal-Seminars zu Pelpin&gt;}</w:t>
      </w:r>
      <w:r>
        <w:rPr>
          <w:rFonts w:ascii="Courier" w:hAnsi="Courier"/>
          <w:sz w:val="24"/>
        </w:rPr>
        <w:t xml:space="preserve"> </w:t>
      </w:r>
      <w:r>
        <w:rPr>
          <w:rFonts w:ascii="Courier" w:hAnsi="Courier"/>
          <w:vanish/>
          <w:sz w:val="24"/>
        </w:rPr>
        <w:t>1{</w:t>
      </w:r>
      <w:r>
        <w:rPr>
          <w:rFonts w:ascii="Courier" w:hAnsi="Courier"/>
          <w:sz w:val="24"/>
        </w:rPr>
        <w:t>Rudolph</w:t>
      </w:r>
      <w:r>
        <w:rPr>
          <w:rFonts w:ascii="Courier" w:hAnsi="Courier"/>
          <w:vanish/>
          <w:sz w:val="24"/>
        </w:rPr>
        <w:t>}]p</w:t>
      </w:r>
      <w:r>
        <w:rPr>
          <w:rFonts w:ascii="Courier" w:hAnsi="Courier"/>
          <w:sz w:val="24"/>
        </w:rPr>
        <w:t xml:space="preserve"> und </w:t>
      </w:r>
      <w:r>
        <w:rPr>
          <w:rFonts w:ascii="Courier" w:hAnsi="Courier"/>
          <w:vanish/>
          <w:sz w:val="24"/>
        </w:rPr>
        <w:t>p[7{&lt;Alumne des Klerikal-Seminars zu Pelpin&gt;}</w:t>
      </w:r>
      <w:r>
        <w:rPr>
          <w:rFonts w:ascii="Courier" w:hAnsi="Courier"/>
          <w:sz w:val="24"/>
        </w:rPr>
        <w:t xml:space="preserve"> </w:t>
      </w:r>
      <w:r>
        <w:rPr>
          <w:rFonts w:ascii="Courier" w:hAnsi="Courier"/>
          <w:vanish/>
          <w:sz w:val="24"/>
        </w:rPr>
        <w:t>1{</w:t>
      </w:r>
      <w:r>
        <w:rPr>
          <w:rFonts w:ascii="Courier" w:hAnsi="Courier"/>
          <w:sz w:val="24"/>
        </w:rPr>
        <w:t>Dowiat</w:t>
      </w:r>
      <w:r>
        <w:rPr>
          <w:rFonts w:ascii="Courier" w:hAnsi="Courier"/>
          <w:vanish/>
          <w:sz w:val="24"/>
        </w:rPr>
        <w:t>}]p</w:t>
      </w:r>
      <w:r>
        <w:rPr>
          <w:rFonts w:ascii="Courier" w:hAnsi="Courier"/>
          <w:sz w:val="24"/>
        </w:rPr>
        <w:t xml:space="preserve">, desgl. die hierüber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Gerhard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Danzig</w:t>
      </w:r>
      <w:r>
        <w:rPr>
          <w:rFonts w:ascii="Courier" w:hAnsi="Courier"/>
          <w:vanish/>
          <w:sz w:val="24"/>
        </w:rPr>
        <w:t>]o}]p</w:t>
      </w:r>
      <w:r>
        <w:rPr>
          <w:rFonts w:ascii="Courier" w:hAnsi="Courier"/>
          <w:sz w:val="24"/>
        </w:rPr>
        <w:t xml:space="preserve"> herausgegebene</w:t>
      </w:r>
      <w:r>
        <w:rPr>
          <w:rFonts w:ascii="Courier" w:hAnsi="Courier"/>
          <w:sz w:val="24"/>
        </w:rPr>
        <w:t xml:space="preserv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und Untersuchungen gegen den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hier als fehlend angegeben; erscheint mit etwas anderer Titel- und Zeitangabe in VI. Katholisch-geistliche Sachen \ Sekt. 2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Beförderung der von den Professoren </w:t>
      </w:r>
      <w:r>
        <w:rPr>
          <w:rFonts w:ascii="Courier" w:hAnsi="Courier"/>
          <w:vanish/>
          <w:sz w:val="24"/>
        </w:rPr>
        <w:t>p[4{&lt;Professor&gt;</w:t>
      </w:r>
      <w:r>
        <w:rPr>
          <w:rFonts w:ascii="Courier" w:hAnsi="Courier"/>
          <w:sz w:val="24"/>
        </w:rPr>
        <w:t xml:space="preserve">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Breslau</w:t>
      </w:r>
      <w:r>
        <w:rPr>
          <w:rFonts w:ascii="Courier" w:hAnsi="Courier"/>
          <w:vanish/>
          <w:sz w:val="24"/>
        </w:rPr>
        <w:t>]o}]p</w:t>
      </w:r>
      <w:r>
        <w:rPr>
          <w:rFonts w:ascii="Courier" w:hAnsi="Courier"/>
          <w:sz w:val="24"/>
        </w:rPr>
        <w:t xml:space="preserve"> und </w:t>
      </w:r>
      <w:r>
        <w:rPr>
          <w:rFonts w:ascii="Courier" w:hAnsi="Courier"/>
          <w:vanish/>
          <w:sz w:val="24"/>
        </w:rPr>
        <w:t>p[4{&lt;Professor&gt;</w:t>
      </w:r>
      <w:r>
        <w:rPr>
          <w:rFonts w:ascii="Courier" w:hAnsi="Courier"/>
          <w:sz w:val="24"/>
        </w:rPr>
        <w:t xml:space="preserve">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Achterfeld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herausgegebenen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t[</w:t>
      </w:r>
      <w:r>
        <w:rPr>
          <w:rFonts w:ascii="Courier" w:hAnsi="Courier"/>
          <w:sz w:val="24"/>
        </w:rPr>
        <w:t>Catechismus Romanus</w:t>
      </w:r>
      <w:r>
        <w:rPr>
          <w:rFonts w:ascii="Courier" w:hAnsi="Courier"/>
          <w:vanish/>
          <w:sz w:val="24"/>
        </w:rPr>
        <w:t>]t</w:t>
      </w:r>
      <w:r>
        <w:rPr>
          <w:rFonts w:ascii="Courier" w:hAnsi="Courier"/>
          <w:sz w:val="24"/>
        </w:rPr>
        <w:t xml:space="preserve"> und </w:t>
      </w:r>
      <w:r>
        <w:rPr>
          <w:rFonts w:ascii="Courier" w:hAnsi="Courier"/>
          <w:vanish/>
          <w:sz w:val="24"/>
        </w:rPr>
        <w:t>t[</w:t>
      </w:r>
      <w:r>
        <w:rPr>
          <w:rFonts w:ascii="Courier" w:hAnsi="Courier"/>
          <w:sz w:val="24"/>
        </w:rPr>
        <w:t>Lehrbuch der christkatholischen Glaubens- und Sittenlehre</w:t>
      </w:r>
      <w:r>
        <w:rPr>
          <w:rFonts w:ascii="Courier" w:hAnsi="Courier"/>
          <w:vanish/>
          <w:sz w:val="24"/>
        </w:rPr>
        <w:t>]t</w:t>
      </w:r>
      <w:r>
        <w:rPr>
          <w:rFonts w:ascii="Courier" w:hAnsi="Courier"/>
          <w:sz w:val="24"/>
        </w:rPr>
        <w:t xml:space="preserve"> an den </w:t>
      </w:r>
      <w:r>
        <w:rPr>
          <w:rFonts w:ascii="Courier" w:hAnsi="Courier"/>
          <w:vanish/>
          <w:sz w:val="24"/>
        </w:rPr>
        <w:t>k[1{</w:t>
      </w:r>
      <w:r>
        <w:rPr>
          <w:rFonts w:ascii="Courier" w:hAnsi="Courier"/>
          <w:sz w:val="24"/>
        </w:rPr>
        <w:t>päpstlichen Stuhl</w:t>
      </w:r>
      <w:r>
        <w:rPr>
          <w:rFonts w:ascii="Courier" w:hAnsi="Courier"/>
          <w:vanish/>
          <w:sz w:val="24"/>
        </w:rPr>
        <w:t>}</w:t>
      </w:r>
      <w:r>
        <w:rPr>
          <w:rFonts w:ascii="Courier" w:hAnsi="Courier"/>
          <w:sz w:val="24"/>
        </w:rPr>
        <w:t xml:space="preserve"> nach </w:t>
      </w:r>
      <w:r>
        <w:rPr>
          <w:rFonts w:ascii="Courier" w:hAnsi="Courier"/>
          <w:vanish/>
          <w:sz w:val="24"/>
        </w:rPr>
        <w:t>2{o[</w:t>
      </w:r>
      <w:r>
        <w:rPr>
          <w:rFonts w:ascii="Courier" w:hAnsi="Courier"/>
          <w:sz w:val="24"/>
        </w:rPr>
        <w:t>Rom</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Haltung der </w:t>
      </w:r>
      <w:r>
        <w:rPr>
          <w:rFonts w:ascii="Courier" w:hAnsi="Courier"/>
          <w:vanish/>
          <w:sz w:val="24"/>
        </w:rPr>
        <w:t>s[2{</w:t>
      </w:r>
      <w:r>
        <w:rPr>
          <w:rFonts w:ascii="Courier" w:hAnsi="Courier"/>
          <w:sz w:val="24"/>
        </w:rPr>
        <w:t>amtlichen bischöfliche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Verordnungsblätter</w:t>
      </w:r>
      <w:r>
        <w:rPr>
          <w:rFonts w:ascii="Courier" w:hAnsi="Courier"/>
          <w:vanish/>
          <w:sz w:val="24"/>
        </w:rPr>
        <w:t>}]s</w:t>
      </w:r>
      <w:r>
        <w:rPr>
          <w:rFonts w:ascii="Courier" w:hAnsi="Courier"/>
          <w:sz w:val="24"/>
        </w:rPr>
        <w:t xml:space="preserve">, der sonstigen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Kirchenzeitung</w:t>
      </w:r>
      <w:r>
        <w:rPr>
          <w:rFonts w:ascii="Courier" w:hAnsi="Courier"/>
          <w:vanish/>
          <w:sz w:val="24"/>
        </w:rPr>
        <w:t>}]s</w:t>
      </w:r>
      <w:r>
        <w:rPr>
          <w:rFonts w:ascii="Courier" w:hAnsi="Courier"/>
          <w:sz w:val="24"/>
        </w:rPr>
        <w:t xml:space="preserve">en und </w:t>
      </w:r>
      <w:r>
        <w:rPr>
          <w:rFonts w:ascii="Courier" w:hAnsi="Courier"/>
          <w:vanish/>
          <w:sz w:val="24"/>
        </w:rPr>
        <w:t>s[2{&lt;katholische&gt;}</w:t>
      </w:r>
      <w:r>
        <w:rPr>
          <w:rFonts w:ascii="Courier" w:hAnsi="Courier"/>
          <w:sz w:val="24"/>
        </w:rPr>
        <w:t xml:space="preserve"> </w:t>
      </w:r>
      <w:r>
        <w:rPr>
          <w:rFonts w:ascii="Courier" w:hAnsi="Courier"/>
          <w:vanish/>
          <w:sz w:val="24"/>
        </w:rPr>
        <w:t>1{</w:t>
      </w:r>
      <w:r>
        <w:rPr>
          <w:rFonts w:ascii="Courier" w:hAnsi="Courier"/>
          <w:sz w:val="24"/>
        </w:rPr>
        <w:t>Wochenschrift</w:t>
      </w:r>
      <w:r>
        <w:rPr>
          <w:rFonts w:ascii="Courier" w:hAnsi="Courier"/>
          <w:vanish/>
          <w:sz w:val="24"/>
        </w:rPr>
        <w:t>}]s</w:t>
      </w:r>
      <w:r>
        <w:rPr>
          <w:rFonts w:ascii="Courier" w:hAnsi="Courier"/>
          <w:sz w:val="24"/>
        </w:rPr>
        <w:t>en, sowie das staatliche Einschreiten gegen dieselben, Bd. 1 - 7</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1935 - 1942</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3 - 7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32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katholische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überhaupt sowie die neuen gesetzlichen Bestimmungen über die Presse,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1935 - 1937</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1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 Abt. 26</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 \ Abt. 26</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im Auslande oder Inlande selbst, oder von inländischen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 xml:space="preserve">n im Auslande gedruckten, staatsgefährlichen oder sonstigen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w:t>
      </w:r>
      <w:r>
        <w:rPr>
          <w:rFonts w:ascii="Courier" w:hAnsi="Courier"/>
          <w:vanish/>
          <w:sz w:val="24"/>
        </w:rPr>
        <w:t>2{&lt;staatsgefährliche&gt;}]s</w:t>
      </w:r>
      <w:r>
        <w:rPr>
          <w:rFonts w:ascii="Courier" w:hAnsi="Courier"/>
          <w:sz w:val="24"/>
        </w:rPr>
        <w:t xml:space="preserve">, einzelnen </w:t>
      </w:r>
      <w:r>
        <w:rPr>
          <w:rFonts w:ascii="Courier" w:hAnsi="Courier"/>
          <w:vanish/>
          <w:sz w:val="24"/>
        </w:rPr>
        <w:t>s[1{</w:t>
      </w:r>
      <w:r>
        <w:rPr>
          <w:rFonts w:ascii="Courier" w:hAnsi="Courier"/>
          <w:sz w:val="24"/>
        </w:rPr>
        <w:t>Blätter</w:t>
      </w:r>
      <w:r>
        <w:rPr>
          <w:rFonts w:ascii="Courier" w:hAnsi="Courier"/>
          <w:vanish/>
          <w:sz w:val="24"/>
        </w:rPr>
        <w:t>}</w:t>
      </w:r>
      <w:r>
        <w:rPr>
          <w:rFonts w:ascii="Courier" w:hAnsi="Courier"/>
          <w:sz w:val="24"/>
        </w:rPr>
        <w:t xml:space="preserve"> </w:t>
      </w:r>
      <w:r>
        <w:rPr>
          <w:rFonts w:ascii="Courier" w:hAnsi="Courier"/>
          <w:vanish/>
          <w:sz w:val="24"/>
        </w:rPr>
        <w:t>2{&lt;staatsgefährliche&gt;}]s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2{&lt;staatsgefährliche&gt;}]s</w:t>
      </w:r>
      <w:r>
        <w:rPr>
          <w:rFonts w:ascii="Courier" w:hAnsi="Courier"/>
          <w:sz w:val="24"/>
        </w:rPr>
        <w:t>en aller Art, Bd. 1 - 15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1834 - 1940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unter dem Titel "</w:t>
      </w:r>
      <w:r>
        <w:rPr>
          <w:rFonts w:ascii="Courier" w:hAnsi="Courier"/>
          <w:vanish/>
          <w:sz w:val="24"/>
        </w:rPr>
        <w:t>t[1{</w:t>
      </w:r>
      <w:r>
        <w:rPr>
          <w:rFonts w:ascii="Courier" w:hAnsi="Courier"/>
          <w:sz w:val="24"/>
        </w:rPr>
        <w:t>Fränkischer Courier</w:t>
      </w:r>
      <w:r>
        <w:rPr>
          <w:rFonts w:ascii="Courier" w:hAnsi="Courier"/>
          <w:vanish/>
          <w:sz w:val="24"/>
        </w:rPr>
        <w:t>}</w:t>
      </w:r>
      <w:r>
        <w:rPr>
          <w:rFonts w:ascii="Courier" w:hAnsi="Courier"/>
          <w:sz w:val="24"/>
        </w:rPr>
        <w:t xml:space="preserve"> </w:t>
      </w:r>
      <w:r>
        <w:rPr>
          <w:rFonts w:ascii="Courier" w:hAnsi="Courier"/>
          <w:vanish/>
          <w:sz w:val="24"/>
        </w:rPr>
        <w:t>2{&lt;Zeitschrift&gt;}</w:t>
      </w:r>
      <w:r>
        <w:rPr>
          <w:rFonts w:ascii="Courier" w:hAnsi="Courier"/>
          <w:vanish/>
          <w:sz w:val="24"/>
        </w:rPr>
        <w:t>]t</w:t>
      </w:r>
      <w:r>
        <w:rPr>
          <w:rFonts w:ascii="Courier" w:hAnsi="Courier"/>
          <w:sz w:val="24"/>
        </w:rPr>
        <w:t xml:space="preserve">" zu </w:t>
      </w:r>
      <w:r>
        <w:rPr>
          <w:rFonts w:ascii="Courier" w:hAnsi="Courier"/>
          <w:vanish/>
          <w:sz w:val="24"/>
        </w:rPr>
        <w:t>o[</w:t>
      </w:r>
      <w:r>
        <w:rPr>
          <w:rFonts w:ascii="Courier" w:hAnsi="Courier"/>
          <w:sz w:val="24"/>
        </w:rPr>
        <w:t>Würzburg</w:t>
      </w:r>
      <w:r>
        <w:rPr>
          <w:rFonts w:ascii="Courier" w:hAnsi="Courier"/>
          <w:vanish/>
          <w:sz w:val="24"/>
        </w:rPr>
        <w:t>]o</w:t>
      </w:r>
      <w:r>
        <w:rPr>
          <w:rFonts w:ascii="Courier" w:hAnsi="Courier"/>
          <w:sz w:val="24"/>
        </w:rPr>
        <w:t xml:space="preserve"> erscheinende Zeitschrift,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1839 - 1841</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Historisch-politischen Blätter für das katholische Deutschland</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 </w:t>
      </w:r>
      <w:r>
        <w:rPr>
          <w:rFonts w:ascii="Courier" w:hAnsi="Courier"/>
          <w:vanish/>
          <w:sz w:val="24"/>
        </w:rPr>
        <w:t>o[</w:t>
      </w:r>
      <w:r>
        <w:rPr>
          <w:rFonts w:ascii="Courier" w:hAnsi="Courier"/>
          <w:sz w:val="24"/>
        </w:rPr>
        <w:t>Regensburg</w:t>
      </w:r>
      <w:r>
        <w:rPr>
          <w:rFonts w:ascii="Courier" w:hAnsi="Courier"/>
          <w:vanish/>
          <w:sz w:val="24"/>
        </w:rPr>
        <w:t>]o</w:t>
      </w:r>
      <w:r>
        <w:rPr>
          <w:rFonts w:ascii="Courier" w:hAnsi="Courier"/>
          <w:sz w:val="24"/>
        </w:rPr>
        <w:t xml:space="preserve"> unter dem Titel "</w:t>
      </w:r>
      <w:r>
        <w:rPr>
          <w:rFonts w:ascii="Courier" w:hAnsi="Courier"/>
          <w:vanish/>
          <w:sz w:val="24"/>
        </w:rPr>
        <w:t>t[1{</w:t>
      </w:r>
      <w:r>
        <w:rPr>
          <w:rFonts w:ascii="Courier" w:hAnsi="Courier"/>
          <w:sz w:val="24"/>
        </w:rPr>
        <w:t>Katholische Stimmen</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erscheinende Zeitschrift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unter dem Titel "</w:t>
      </w:r>
      <w:r>
        <w:rPr>
          <w:rFonts w:ascii="Courier" w:hAnsi="Courier"/>
          <w:vanish/>
          <w:sz w:val="24"/>
        </w:rPr>
        <w:t>t[1{</w:t>
      </w:r>
      <w:r>
        <w:rPr>
          <w:rFonts w:ascii="Courier" w:hAnsi="Courier"/>
          <w:sz w:val="24"/>
        </w:rPr>
        <w:t>L'ami de la religion</w:t>
      </w:r>
      <w:r>
        <w:rPr>
          <w:rFonts w:ascii="Courier" w:hAnsi="Courier"/>
          <w:vanish/>
          <w:sz w:val="24"/>
        </w:rPr>
        <w:t>}</w:t>
      </w:r>
      <w:r>
        <w:rPr>
          <w:rFonts w:ascii="Courier" w:hAnsi="Courier"/>
          <w:sz w:val="24"/>
        </w:rPr>
        <w:t xml:space="preserve"> </w:t>
      </w:r>
      <w:r>
        <w:rPr>
          <w:rFonts w:ascii="Courier" w:hAnsi="Courier"/>
          <w:vanish/>
          <w:sz w:val="24"/>
        </w:rPr>
        <w:t>2{&lt;Zeitschrift&gt;}]t</w:t>
      </w:r>
      <w:r>
        <w:rPr>
          <w:rFonts w:ascii="Courier" w:hAnsi="Courier"/>
          <w:sz w:val="24"/>
        </w:rPr>
        <w:t>" erschienene Zeitschrift, Bd. 1 -</w:t>
      </w:r>
      <w:r>
        <w:rPr>
          <w:rFonts w:ascii="Courier" w:hAnsi="Courier"/>
          <w:sz w:val="24"/>
        </w:rPr>
        <w:t xml:space="preserve">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Kölnische Zeitung</w:t>
      </w:r>
      <w:r>
        <w:rPr>
          <w:rFonts w:ascii="Courier" w:hAnsi="Courier"/>
          <w:vanish/>
          <w:sz w:val="24"/>
        </w:rPr>
        <w:t>]t</w:t>
      </w:r>
      <w:r>
        <w:rPr>
          <w:rFonts w:ascii="Courier" w:hAnsi="Courier"/>
          <w:sz w:val="24"/>
        </w:rPr>
        <w:t>, Bd. 1 - 9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1838 - 1841</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 xml:space="preserve">neue Würzburger </w:t>
      </w:r>
      <w:r>
        <w:rPr>
          <w:rFonts w:ascii="Courier" w:hAnsi="Courier"/>
          <w:vanish/>
          <w:sz w:val="24"/>
        </w:rPr>
        <w:t>&lt;Zeitung&gt;]t</w:t>
      </w:r>
      <w:r>
        <w:rPr>
          <w:rFonts w:ascii="Courier" w:hAnsi="Courier"/>
          <w:sz w:val="24"/>
        </w:rPr>
        <w:t xml:space="preserve"> und andere</w:t>
      </w:r>
      <w:r>
        <w:rPr>
          <w:rFonts w:ascii="Courier" w:hAnsi="Courier"/>
          <w:vanish/>
          <w:sz w:val="24"/>
        </w:rPr>
        <w:t xml:space="preserve"> s[2{o[</w:t>
      </w:r>
      <w:r>
        <w:rPr>
          <w:rFonts w:ascii="Courier" w:hAnsi="Courier"/>
          <w:sz w:val="24"/>
        </w:rPr>
        <w:t>bayrisch</w:t>
      </w:r>
      <w:r>
        <w:rPr>
          <w:rFonts w:ascii="Courier" w:hAnsi="Courier"/>
          <w:vanish/>
          <w:sz w:val="24"/>
        </w:rPr>
        <w:t>]o</w:t>
      </w:r>
      <w:r>
        <w:rPr>
          <w:rFonts w:ascii="Courier" w:hAnsi="Courier"/>
          <w:sz w:val="24"/>
        </w:rPr>
        <w: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Zeitungen</w:t>
      </w:r>
      <w:r>
        <w:rPr>
          <w:rFonts w:ascii="Courier" w:hAnsi="Courier"/>
          <w:vanish/>
          <w:sz w:val="24"/>
        </w:rPr>
        <w:t>}]s</w:t>
      </w:r>
      <w:r>
        <w:rPr>
          <w:rFonts w:ascii="Courier" w:hAnsi="Courier"/>
          <w:sz w:val="24"/>
        </w:rPr>
        <w:t xml:space="preserve">, in specie die </w:t>
      </w:r>
      <w:r>
        <w:rPr>
          <w:rFonts w:ascii="Courier" w:hAnsi="Courier"/>
          <w:vanish/>
          <w:sz w:val="24"/>
        </w:rPr>
        <w:t>t[</w:t>
      </w:r>
      <w:r>
        <w:rPr>
          <w:rFonts w:ascii="Courier" w:hAnsi="Courier"/>
          <w:sz w:val="24"/>
        </w:rPr>
        <w:t>Augsburger Postzeitung</w:t>
      </w:r>
      <w:r>
        <w:rPr>
          <w:rFonts w:ascii="Courier" w:hAnsi="Courier"/>
          <w:vanish/>
          <w:sz w:val="24"/>
        </w:rPr>
        <w:t>]t</w:t>
      </w:r>
      <w:r>
        <w:rPr>
          <w:rFonts w:ascii="Courier" w:hAnsi="Courier"/>
          <w:sz w:val="24"/>
        </w:rPr>
        <w:t>, Bd. 1 - 14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1837 - 1841</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Angelegenheiten der katholischen Dissidenten (der sogenannten deutsch-christ oder apostolisch-katholischen Gemeinen) erschienenen </w:t>
      </w:r>
      <w:r>
        <w:rPr>
          <w:rFonts w:ascii="Courier" w:hAnsi="Courier"/>
          <w:vanish/>
          <w:sz w:val="24"/>
        </w:rPr>
        <w:t>s[</w:t>
      </w:r>
      <w:r>
        <w:rPr>
          <w:rFonts w:ascii="Courier" w:hAnsi="Courier"/>
          <w:sz w:val="24"/>
        </w:rPr>
        <w:t xml:space="preserve">Schriften </w:t>
      </w:r>
      <w:r>
        <w:rPr>
          <w:rFonts w:ascii="Courier" w:hAnsi="Courier"/>
          <w:vanish/>
          <w:sz w:val="24"/>
        </w:rPr>
        <w:t>&lt;in Angelegen</w:t>
      </w:r>
      <w:r>
        <w:rPr>
          <w:rFonts w:ascii="Courier" w:hAnsi="Courier"/>
          <w:vanish/>
          <w:sz w:val="24"/>
        </w:rPr>
        <w:t>heiten der katholischen Dissidenten&gt;]s</w:t>
      </w:r>
      <w:r>
        <w:rPr>
          <w:rFonts w:ascii="Courier" w:hAnsi="Courier"/>
          <w:sz w:val="24"/>
        </w:rPr>
        <w:t xml:space="preserve"> oder </w:t>
      </w:r>
      <w:r>
        <w:rPr>
          <w:rFonts w:ascii="Courier" w:hAnsi="Courier"/>
          <w:vanish/>
          <w:sz w:val="24"/>
        </w:rPr>
        <w:t>s[</w:t>
      </w:r>
      <w:r>
        <w:rPr>
          <w:rFonts w:ascii="Courier" w:hAnsi="Courier"/>
          <w:sz w:val="24"/>
        </w:rPr>
        <w:t xml:space="preserve">Blätter </w:t>
      </w:r>
      <w:r>
        <w:rPr>
          <w:rFonts w:ascii="Courier" w:hAnsi="Courier"/>
          <w:vanish/>
          <w:sz w:val="24"/>
        </w:rPr>
        <w:t>&lt;in Angelegenheiten der katholischen Dissidenten&gt;]s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ohne Datum, Akte fehlt, vgl. Abt. 14, Nr. 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von mehreren katholischen Geistlichen herausgegebene Schrift "</w:t>
      </w:r>
      <w:r>
        <w:rPr>
          <w:rFonts w:ascii="Courier" w:hAnsi="Courier"/>
          <w:vanish/>
          <w:sz w:val="24"/>
        </w:rPr>
        <w:t>t[</w:t>
      </w:r>
      <w:r>
        <w:rPr>
          <w:rFonts w:ascii="Courier" w:hAnsi="Courier"/>
          <w:sz w:val="24"/>
        </w:rPr>
        <w:t>Wöchentlicher Anzeiger für die katholische Geistlichkeit</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 xml:space="preserve">Auf die </w:t>
      </w:r>
      <w:r>
        <w:rPr>
          <w:rFonts w:ascii="Courier" w:hAnsi="Courier"/>
          <w:vanish/>
          <w:sz w:val="24"/>
        </w:rPr>
        <w:t>o[</w:t>
      </w:r>
      <w:r>
        <w:rPr>
          <w:rFonts w:ascii="Courier" w:hAnsi="Courier"/>
          <w:sz w:val="24"/>
        </w:rPr>
        <w:t>Erzbischöflich-Cöln</w:t>
      </w:r>
      <w:r>
        <w:rPr>
          <w:rFonts w:ascii="Courier" w:hAnsi="Courier"/>
          <w:vanish/>
          <w:sz w:val="24"/>
        </w:rPr>
        <w:t>]o</w:t>
      </w:r>
      <w:r>
        <w:rPr>
          <w:rFonts w:ascii="Courier" w:hAnsi="Courier"/>
          <w:sz w:val="24"/>
        </w:rPr>
        <w:t xml:space="preserve">ischen Ereignisse und die katholisch-geistlichen Angelegenheiten </w:t>
      </w:r>
      <w:r>
        <w:rPr>
          <w:rFonts w:ascii="Courier" w:hAnsi="Courier"/>
          <w:vanish/>
          <w:sz w:val="24"/>
        </w:rPr>
        <w:t>o[</w:t>
      </w:r>
      <w:r>
        <w:rPr>
          <w:rFonts w:ascii="Courier" w:hAnsi="Courier"/>
          <w:sz w:val="24"/>
        </w:rPr>
        <w:t>Preußen</w:t>
      </w:r>
      <w:r>
        <w:rPr>
          <w:rFonts w:ascii="Courier" w:hAnsi="Courier"/>
          <w:vanish/>
          <w:sz w:val="24"/>
        </w:rPr>
        <w:t>]o</w:t>
      </w:r>
      <w:r>
        <w:rPr>
          <w:rFonts w:ascii="Courier" w:hAnsi="Courier"/>
          <w:sz w:val="24"/>
        </w:rPr>
        <w:t>s pp. bezügliche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w:t>
      </w:r>
      <w:r>
        <w:rPr>
          <w:rFonts w:ascii="Courier" w:hAnsi="Courier"/>
          <w:vanish/>
          <w:sz w:val="24"/>
        </w:rPr>
        <w:t>}]s</w:t>
      </w:r>
      <w:r>
        <w:rPr>
          <w:rFonts w:ascii="Courier" w:hAnsi="Courier"/>
          <w:sz w:val="24"/>
        </w:rPr>
        <w:t>, Bd. 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w:t>
      </w:r>
      <w:r>
        <w:rPr>
          <w:rFonts w:ascii="Courier" w:hAnsi="Courier"/>
          <w:sz w:val="24"/>
        </w:rPr>
        <w:t xml:space="preserve">838 - 1840 </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3-4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unter dem Namen "</w:t>
      </w:r>
      <w:r>
        <w:rPr>
          <w:rFonts w:ascii="Courier" w:hAnsi="Courier"/>
          <w:vanish/>
          <w:sz w:val="24"/>
        </w:rPr>
        <w:t>t[</w:t>
      </w:r>
      <w:r>
        <w:rPr>
          <w:rFonts w:ascii="Courier" w:hAnsi="Courier"/>
          <w:sz w:val="24"/>
        </w:rPr>
        <w:t>Acta Ecclesiastica</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Brühl</w:t>
      </w:r>
      <w:r>
        <w:rPr>
          <w:rFonts w:ascii="Courier" w:hAnsi="Courier"/>
          <w:vanish/>
          <w:sz w:val="24"/>
        </w:rPr>
        <w:t>}]p</w:t>
      </w:r>
      <w:r>
        <w:rPr>
          <w:rFonts w:ascii="Courier" w:hAnsi="Courier"/>
          <w:sz w:val="24"/>
        </w:rPr>
        <w:t xml:space="preserve"> herausgegebene Werk mit Konkordaten, Verträgen und sonstigen Urkunden bezüglich des Verhältnisses der katholischen Kirche zu den europäischen Staaten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t[1{</w:t>
      </w:r>
      <w:r>
        <w:rPr>
          <w:rFonts w:ascii="Courier" w:hAnsi="Courier"/>
          <w:sz w:val="24"/>
        </w:rPr>
        <w:t>Der kanonische Wächter</w:t>
      </w:r>
      <w:r>
        <w:rPr>
          <w:rFonts w:ascii="Courier" w:hAnsi="Courier"/>
          <w:vanish/>
          <w:sz w:val="24"/>
        </w:rPr>
        <w:t>}</w:t>
      </w:r>
      <w:r>
        <w:rPr>
          <w:rFonts w:ascii="Courier" w:hAnsi="Courier"/>
          <w:sz w:val="24"/>
        </w:rPr>
        <w:t xml:space="preserve">, eine </w:t>
      </w:r>
      <w:r>
        <w:rPr>
          <w:rFonts w:ascii="Courier" w:hAnsi="Courier"/>
          <w:vanish/>
          <w:sz w:val="24"/>
        </w:rPr>
        <w:t>2{</w:t>
      </w:r>
      <w:r>
        <w:rPr>
          <w:rFonts w:ascii="Courier" w:hAnsi="Courier"/>
          <w:sz w:val="24"/>
        </w:rPr>
        <w:t>antijesuitische Zeitschrift für Staat und Kirche und für alle christlichen Konfessionen</w:t>
      </w:r>
      <w:r>
        <w:rPr>
          <w:rFonts w:ascii="Courier" w:hAnsi="Courier"/>
          <w:vanish/>
          <w:sz w:val="24"/>
        </w:rPr>
        <w:t>}]t</w:t>
      </w:r>
      <w:r>
        <w:rPr>
          <w:rFonts w:ascii="Courier" w:hAnsi="Courier"/>
          <w:sz w:val="24"/>
        </w:rPr>
        <w:t>, Bd.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1830 - 1836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1a, Abt. 1</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w:t>
      </w:r>
      <w:r>
        <w:rPr>
          <w:rFonts w:ascii="Courier" w:hAnsi="Courier"/>
          <w:sz w:val="24"/>
        </w:rPr>
        <w:t>geistliche Sachen \ Sekt. 1a \ Abt.1</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61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historisch-politschen Blätter für das katholische Deutschland</w:t>
      </w:r>
      <w:r>
        <w:rPr>
          <w:rFonts w:ascii="Courier" w:hAnsi="Courier"/>
          <w:vanish/>
          <w:sz w:val="24"/>
        </w:rPr>
        <w:t>]t</w:t>
      </w:r>
      <w:r>
        <w:rPr>
          <w:rFonts w:ascii="Courier" w:hAnsi="Courier"/>
          <w:sz w:val="24"/>
        </w:rPr>
        <w:t xml:space="preserve"> und das </w:t>
      </w:r>
      <w:r>
        <w:rPr>
          <w:rFonts w:ascii="Courier" w:hAnsi="Courier"/>
          <w:vanish/>
          <w:sz w:val="24"/>
        </w:rPr>
        <w:t>t[</w:t>
      </w:r>
      <w:r>
        <w:rPr>
          <w:rFonts w:ascii="Courier" w:hAnsi="Courier"/>
          <w:sz w:val="24"/>
        </w:rPr>
        <w:t>Journal Historique et litteraire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politische Haltung der katholischen Geistlichen, sowie die katholischen Vereine und die </w:t>
      </w:r>
      <w:r>
        <w:rPr>
          <w:rFonts w:ascii="Courier" w:hAnsi="Courier"/>
          <w:vanish/>
          <w:sz w:val="24"/>
        </w:rPr>
        <w:t>s[2{</w:t>
      </w:r>
      <w:r>
        <w:rPr>
          <w:rFonts w:ascii="Courier" w:hAnsi="Courier"/>
          <w:sz w:val="24"/>
        </w:rPr>
        <w:t>ultramontane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Bd. 1-19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1866 - 1942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197d</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4.) die in </w:t>
      </w:r>
      <w:r>
        <w:rPr>
          <w:rFonts w:ascii="Courier" w:hAnsi="Courier"/>
          <w:vanish/>
          <w:sz w:val="24"/>
        </w:rPr>
        <w:t>o[</w:t>
      </w:r>
      <w:r>
        <w:rPr>
          <w:rFonts w:ascii="Courier" w:hAnsi="Courier"/>
          <w:sz w:val="24"/>
        </w:rPr>
        <w:t>Lemberg</w:t>
      </w:r>
      <w:r>
        <w:rPr>
          <w:rFonts w:ascii="Courier" w:hAnsi="Courier"/>
          <w:vanish/>
          <w:sz w:val="24"/>
        </w:rPr>
        <w:t>]o</w:t>
      </w:r>
      <w:r>
        <w:rPr>
          <w:rFonts w:ascii="Courier" w:hAnsi="Courier"/>
          <w:sz w:val="24"/>
        </w:rPr>
        <w:t xml:space="preserve"> gegründete </w:t>
      </w:r>
      <w:r>
        <w:rPr>
          <w:rFonts w:ascii="Courier" w:hAnsi="Courier"/>
          <w:vanish/>
          <w:sz w:val="24"/>
        </w:rPr>
        <w:t>k[1{</w:t>
      </w:r>
      <w:r>
        <w:rPr>
          <w:rFonts w:ascii="Courier" w:hAnsi="Courier"/>
          <w:sz w:val="24"/>
        </w:rPr>
        <w:t xml:space="preserve">Stiftung zur Herausgabe und Verbreitung </w:t>
      </w:r>
      <w:r>
        <w:rPr>
          <w:rFonts w:ascii="Courier" w:hAnsi="Courier"/>
          <w:vanish/>
          <w:sz w:val="24"/>
        </w:rPr>
        <w:t>s[2{</w:t>
      </w:r>
      <w:r>
        <w:rPr>
          <w:rFonts w:ascii="Courier" w:hAnsi="Courier"/>
          <w:sz w:val="24"/>
        </w:rPr>
        <w:t>polnische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 xml:space="preserve"> V</w:t>
      </w:r>
      <w:r>
        <w:rPr>
          <w:rFonts w:ascii="Courier" w:hAnsi="Courier"/>
          <w:sz w:val="24"/>
        </w:rPr>
        <w:t>olksbücher</w:t>
      </w:r>
      <w:r>
        <w:rPr>
          <w:rFonts w:ascii="Courier" w:hAnsi="Courier"/>
          <w:vanish/>
          <w:sz w:val="24"/>
        </w:rPr>
        <w:t>}]s}</w:t>
      </w:r>
      <w:r>
        <w:rPr>
          <w:rFonts w:ascii="Courier" w:hAnsi="Courier"/>
          <w:sz w:val="24"/>
        </w:rPr>
        <w:t xml:space="preserve"> </w:t>
      </w:r>
      <w:r>
        <w:rPr>
          <w:rFonts w:ascii="Courier" w:hAnsi="Courier"/>
          <w:vanish/>
          <w:sz w:val="24"/>
        </w:rPr>
        <w:t>2{&lt;Lemberg&gt;}]k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1885 - 1886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Maßregeln zum Schutz und zur Stärkung des deutschen Elements in den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Posen</w:t>
      </w:r>
      <w:r>
        <w:rPr>
          <w:rFonts w:ascii="Courier" w:hAnsi="Courier"/>
          <w:vanish/>
          <w:sz w:val="24"/>
        </w:rPr>
        <w:t>}]o</w:t>
      </w:r>
      <w:r>
        <w:rPr>
          <w:rFonts w:ascii="Courier" w:hAnsi="Courier"/>
          <w:sz w:val="24"/>
        </w:rPr>
        <w:t xml:space="preserve"> und </w:t>
      </w:r>
      <w:r>
        <w:rPr>
          <w:rFonts w:ascii="Courier" w:hAnsi="Courier"/>
          <w:vanish/>
          <w:sz w:val="24"/>
        </w:rPr>
        <w:t>o[2{&lt;Provinz&gt;}</w:t>
      </w:r>
      <w:r>
        <w:rPr>
          <w:rFonts w:ascii="Courier" w:hAnsi="Courier"/>
          <w:sz w:val="24"/>
        </w:rPr>
        <w:t xml:space="preserve"> </w:t>
      </w:r>
      <w:r>
        <w:rPr>
          <w:rFonts w:ascii="Courier" w:hAnsi="Courier"/>
          <w:vanish/>
          <w:sz w:val="24"/>
        </w:rPr>
        <w:t>1{</w:t>
      </w:r>
      <w:r>
        <w:rPr>
          <w:rFonts w:ascii="Courier" w:hAnsi="Courier"/>
          <w:sz w:val="24"/>
        </w:rPr>
        <w:t>Westpreußen</w:t>
      </w:r>
      <w:r>
        <w:rPr>
          <w:rFonts w:ascii="Courier" w:hAnsi="Courier"/>
          <w:vanish/>
          <w:sz w:val="24"/>
        </w:rPr>
        <w:t>}]o</w:t>
      </w:r>
      <w:r>
        <w:rPr>
          <w:rFonts w:ascii="Courier" w:hAnsi="Courier"/>
          <w:sz w:val="24"/>
        </w:rPr>
        <w:t xml:space="preserve"> sowie im </w:t>
      </w:r>
      <w:r>
        <w:rPr>
          <w:rFonts w:ascii="Courier" w:hAnsi="Courier"/>
          <w:vanish/>
          <w:sz w:val="24"/>
        </w:rPr>
        <w:t>o[2{</w:t>
      </w:r>
      <w:r>
        <w:rPr>
          <w:rFonts w:ascii="Courier" w:hAnsi="Courier"/>
          <w:sz w:val="24"/>
        </w:rPr>
        <w:t>Regierungsbezirk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Oppeln</w:t>
      </w:r>
      <w:r>
        <w:rPr>
          <w:rFonts w:ascii="Courier" w:hAnsi="Courier"/>
          <w:vanish/>
          <w:sz w:val="24"/>
        </w:rPr>
        <w:t>}]o</w:t>
      </w:r>
      <w:r>
        <w:rPr>
          <w:rFonts w:ascii="Courier" w:hAnsi="Courier"/>
          <w:sz w:val="24"/>
        </w:rPr>
        <w:t xml:space="preserve">, Bd. 1 - 9, Beiheft F: </w:t>
      </w:r>
      <w:r>
        <w:rPr>
          <w:rFonts w:ascii="Courier" w:hAnsi="Courier"/>
          <w:vanish/>
          <w:sz w:val="24"/>
        </w:rPr>
        <w:t>k[1{</w:t>
      </w:r>
      <w:r>
        <w:rPr>
          <w:rFonts w:ascii="Courier" w:hAnsi="Courier"/>
          <w:sz w:val="24"/>
        </w:rPr>
        <w:t>Die Kaiser Wilhelm Bibliothek</w:t>
      </w:r>
      <w:r>
        <w:rPr>
          <w:rFonts w:ascii="Courier" w:hAnsi="Courier"/>
          <w:vanish/>
          <w:sz w:val="24"/>
        </w:rPr>
        <w:t>}</w:t>
      </w:r>
      <w:r>
        <w:rPr>
          <w:rFonts w:ascii="Courier" w:hAnsi="Courier"/>
          <w:sz w:val="24"/>
        </w:rPr>
        <w:t xml:space="preserve"> </w:t>
      </w:r>
      <w:r>
        <w:rPr>
          <w:rFonts w:ascii="Courier" w:hAnsi="Courier"/>
          <w:vanish/>
          <w:sz w:val="24"/>
        </w:rPr>
        <w:t>2{&lt;Posen&gt;}]k</w:t>
      </w:r>
      <w:r>
        <w:rPr>
          <w:rFonts w:ascii="Courier" w:hAnsi="Courier"/>
          <w:sz w:val="24"/>
        </w:rPr>
        <w:t xml:space="preserve"> u. d. Provinzial-Museum in </w:t>
      </w:r>
      <w:r>
        <w:rPr>
          <w:rFonts w:ascii="Courier" w:hAnsi="Courier"/>
          <w:vanish/>
          <w:sz w:val="24"/>
        </w:rPr>
        <w:t>o[</w:t>
      </w:r>
      <w:r>
        <w:rPr>
          <w:rFonts w:ascii="Courier" w:hAnsi="Courier"/>
          <w:sz w:val="24"/>
        </w:rPr>
        <w:t>Posen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römische </w:t>
      </w:r>
      <w:r>
        <w:rPr>
          <w:rFonts w:ascii="Courier" w:hAnsi="Courier"/>
          <w:vanish/>
          <w:sz w:val="24"/>
        </w:rPr>
        <w:t>s[</w:t>
      </w:r>
      <w:r>
        <w:rPr>
          <w:rFonts w:ascii="Courier" w:hAnsi="Courier"/>
          <w:sz w:val="24"/>
        </w:rPr>
        <w:t>Index librorum prohibitorum</w:t>
      </w:r>
      <w:r>
        <w:rPr>
          <w:rFonts w:ascii="Courier" w:hAnsi="Courier"/>
          <w:vanish/>
          <w:sz w:val="24"/>
        </w:rPr>
        <w:t>]s</w:t>
      </w:r>
      <w:r>
        <w:rPr>
          <w:rFonts w:ascii="Courier" w:hAnsi="Courier"/>
          <w:sz w:val="24"/>
        </w:rPr>
        <w:t xml:space="preserve"> und die </w:t>
      </w:r>
      <w:r>
        <w:rPr>
          <w:rFonts w:ascii="Courier" w:hAnsi="Courier"/>
          <w:vanish/>
          <w:sz w:val="24"/>
        </w:rPr>
        <w:t>s[</w:t>
      </w:r>
      <w:r>
        <w:rPr>
          <w:rFonts w:ascii="Courier" w:hAnsi="Courier"/>
          <w:sz w:val="24"/>
        </w:rPr>
        <w:t>Indexkongregation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2,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w:t>
      </w:r>
      <w:r>
        <w:rPr>
          <w:rFonts w:ascii="Courier" w:hAnsi="Courier"/>
          <w:sz w:val="24"/>
        </w:rPr>
        <w:t>holisch-geistliche Sachen \ Sekt. 2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Ausscheiden der Alumnen des </w:t>
      </w:r>
      <w:r>
        <w:rPr>
          <w:rFonts w:ascii="Courier" w:hAnsi="Courier"/>
          <w:vanish/>
          <w:sz w:val="24"/>
        </w:rPr>
        <w:t>k[1{</w:t>
      </w:r>
      <w:r>
        <w:rPr>
          <w:rFonts w:ascii="Courier" w:hAnsi="Courier"/>
          <w:sz w:val="24"/>
        </w:rPr>
        <w:t>Klerikal-Seminar</w:t>
      </w:r>
      <w:r>
        <w:rPr>
          <w:rFonts w:ascii="Courier" w:hAnsi="Courier"/>
          <w:vanish/>
          <w:sz w:val="24"/>
        </w:rPr>
        <w:t>}</w:t>
      </w:r>
      <w:r>
        <w:rPr>
          <w:rFonts w:ascii="Courier" w:hAnsi="Courier"/>
          <w:sz w:val="24"/>
        </w:rPr>
        <w:t xml:space="preserve">s zu </w:t>
      </w:r>
      <w:r>
        <w:rPr>
          <w:rFonts w:ascii="Courier" w:hAnsi="Courier"/>
          <w:vanish/>
          <w:sz w:val="24"/>
        </w:rPr>
        <w:t>2{o[</w:t>
      </w:r>
      <w:r>
        <w:rPr>
          <w:rFonts w:ascii="Courier" w:hAnsi="Courier"/>
          <w:sz w:val="24"/>
        </w:rPr>
        <w:t>Pelpin</w:t>
      </w:r>
      <w:r>
        <w:rPr>
          <w:rFonts w:ascii="Courier" w:hAnsi="Courier"/>
          <w:vanish/>
          <w:sz w:val="24"/>
        </w:rPr>
        <w:t>]o}]k</w:t>
      </w:r>
      <w:r>
        <w:rPr>
          <w:rFonts w:ascii="Courier" w:hAnsi="Courier"/>
          <w:sz w:val="24"/>
        </w:rPr>
        <w:t xml:space="preserve"> </w:t>
      </w:r>
      <w:r>
        <w:rPr>
          <w:rFonts w:ascii="Courier" w:hAnsi="Courier"/>
          <w:vanish/>
          <w:sz w:val="24"/>
        </w:rPr>
        <w:t>p[7{&lt;Alumne des Klerikal-Seminars zu Pelpin&gt;}</w:t>
      </w:r>
      <w:r>
        <w:rPr>
          <w:rFonts w:ascii="Courier" w:hAnsi="Courier"/>
          <w:sz w:val="24"/>
        </w:rPr>
        <w:t xml:space="preserve"> </w:t>
      </w:r>
      <w:r>
        <w:rPr>
          <w:rFonts w:ascii="Courier" w:hAnsi="Courier"/>
          <w:vanish/>
          <w:sz w:val="24"/>
        </w:rPr>
        <w:t>1{</w:t>
      </w:r>
      <w:r>
        <w:rPr>
          <w:rFonts w:ascii="Courier" w:hAnsi="Courier"/>
          <w:sz w:val="24"/>
        </w:rPr>
        <w:t>Rudolph</w:t>
      </w:r>
      <w:r>
        <w:rPr>
          <w:rFonts w:ascii="Courier" w:hAnsi="Courier"/>
          <w:vanish/>
          <w:sz w:val="24"/>
        </w:rPr>
        <w:t>}]p</w:t>
      </w:r>
      <w:r>
        <w:rPr>
          <w:rFonts w:ascii="Courier" w:hAnsi="Courier"/>
          <w:sz w:val="24"/>
        </w:rPr>
        <w:t xml:space="preserve"> und </w:t>
      </w:r>
      <w:r>
        <w:rPr>
          <w:rFonts w:ascii="Courier" w:hAnsi="Courier"/>
          <w:vanish/>
          <w:sz w:val="24"/>
        </w:rPr>
        <w:t>p[7{&lt;Alumne des Klerikal-Seminars zu Pelpin&gt;}</w:t>
      </w:r>
      <w:r>
        <w:rPr>
          <w:rFonts w:ascii="Courier" w:hAnsi="Courier"/>
          <w:sz w:val="24"/>
        </w:rPr>
        <w:t xml:space="preserve"> </w:t>
      </w:r>
      <w:r>
        <w:rPr>
          <w:rFonts w:ascii="Courier" w:hAnsi="Courier"/>
          <w:vanish/>
          <w:sz w:val="24"/>
        </w:rPr>
        <w:t>1{</w:t>
      </w:r>
      <w:r>
        <w:rPr>
          <w:rFonts w:ascii="Courier" w:hAnsi="Courier"/>
          <w:sz w:val="24"/>
        </w:rPr>
        <w:t>Dowiat</w:t>
      </w:r>
      <w:r>
        <w:rPr>
          <w:rFonts w:ascii="Courier" w:hAnsi="Courier"/>
          <w:vanish/>
          <w:sz w:val="24"/>
        </w:rPr>
        <w:t>}]p</w:t>
      </w:r>
      <w:r>
        <w:rPr>
          <w:rFonts w:ascii="Courier" w:hAnsi="Courier"/>
          <w:sz w:val="24"/>
        </w:rPr>
        <w:t xml:space="preserve">, und deren Übertritt zur sog. deutsch-katholischen Kirche desgl. die hierüber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Gerhard</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Danzig</w:t>
      </w:r>
      <w:r>
        <w:rPr>
          <w:rFonts w:ascii="Courier" w:hAnsi="Courier"/>
          <w:vanish/>
          <w:sz w:val="24"/>
        </w:rPr>
        <w:t>]o}]p</w:t>
      </w:r>
      <w:r>
        <w:rPr>
          <w:rFonts w:ascii="Courier" w:hAnsi="Courier"/>
          <w:sz w:val="24"/>
        </w:rPr>
        <w:t xml:space="preserve"> herausgegebene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 und Untersuchungen gegen den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w:t>
      </w:r>
      <w:r>
        <w:rPr>
          <w:rFonts w:ascii="Courier" w:hAnsi="Courier"/>
          <w:sz w:val="24"/>
        </w:rPr>
        <w:t>, Sekt. 7,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7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268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einigen Seelsorgern der </w:t>
      </w:r>
      <w:r>
        <w:rPr>
          <w:rFonts w:ascii="Courier" w:hAnsi="Courier"/>
          <w:vanish/>
          <w:sz w:val="24"/>
        </w:rPr>
        <w:t>o[2{</w:t>
      </w:r>
      <w:r>
        <w:rPr>
          <w:rFonts w:ascii="Courier" w:hAnsi="Courier"/>
          <w:sz w:val="24"/>
        </w:rPr>
        <w:t>Diözese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Breslau</w:t>
      </w:r>
      <w:r>
        <w:rPr>
          <w:rFonts w:ascii="Courier" w:hAnsi="Courier"/>
          <w:vanish/>
          <w:sz w:val="24"/>
        </w:rPr>
        <w:t>}]o</w:t>
      </w:r>
      <w:r>
        <w:rPr>
          <w:rFonts w:ascii="Courier" w:hAnsi="Courier"/>
          <w:sz w:val="24"/>
        </w:rPr>
        <w:t xml:space="preserve"> in Antrag gebrachte Reform des katholischen Gottesdienstes und die in Beziehung hierauf erschienenen </w:t>
      </w:r>
      <w:r>
        <w:rPr>
          <w:rFonts w:ascii="Courier" w:hAnsi="Courier"/>
          <w:vanish/>
          <w:sz w:val="24"/>
        </w:rPr>
        <w:t>s[</w:t>
      </w:r>
      <w:r>
        <w:rPr>
          <w:rFonts w:ascii="Courier" w:hAnsi="Courier"/>
          <w:sz w:val="24"/>
        </w:rPr>
        <w:t xml:space="preserve">Schriften </w:t>
      </w:r>
      <w:r>
        <w:rPr>
          <w:rFonts w:ascii="Courier" w:hAnsi="Courier"/>
          <w:vanish/>
          <w:sz w:val="24"/>
        </w:rPr>
        <w:t>&lt;zur Reform des katholischen Gottesdienstes&gt;]s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k[1{</w:t>
      </w:r>
      <w:r>
        <w:rPr>
          <w:rFonts w:ascii="Courier" w:hAnsi="Courier"/>
          <w:sz w:val="24"/>
        </w:rPr>
        <w:t>katholische Leseverein</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Breslau</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8,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IV. Katholisch-geistliche Sachen \ Sekt. </w:t>
      </w:r>
      <w:r>
        <w:rPr>
          <w:rFonts w:ascii="Courier" w:hAnsi="Courier"/>
          <w:sz w:val="24"/>
        </w:rPr>
        <w:t>8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s[2{</w:t>
      </w:r>
      <w:r>
        <w:rPr>
          <w:rFonts w:ascii="Courier" w:hAnsi="Courier"/>
          <w:sz w:val="24"/>
        </w:rPr>
        <w:t>katholische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Gesang- und Gebetbuch</w:t>
      </w:r>
      <w:r>
        <w:rPr>
          <w:rFonts w:ascii="Courier" w:hAnsi="Courier"/>
          <w:vanish/>
          <w:sz w:val="24"/>
        </w:rPr>
        <w:t>}]s</w:t>
      </w:r>
      <w:r>
        <w:rPr>
          <w:rFonts w:ascii="Courier" w:hAnsi="Courier"/>
          <w:sz w:val="24"/>
        </w:rPr>
        <w:t xml:space="preserve">es in der </w:t>
      </w:r>
      <w:r>
        <w:rPr>
          <w:rFonts w:ascii="Courier" w:hAnsi="Courier"/>
          <w:vanish/>
          <w:sz w:val="24"/>
        </w:rPr>
        <w:t>o[2{</w:t>
      </w:r>
      <w:r>
        <w:rPr>
          <w:rFonts w:ascii="Courier" w:hAnsi="Courier"/>
          <w:sz w:val="24"/>
        </w:rPr>
        <w:t>Provinz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Sachsen</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1815 - 1853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13, Abt. 12</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13 \ Abt. 12</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verstorbenen </w:t>
      </w:r>
      <w:r>
        <w:rPr>
          <w:rFonts w:ascii="Courier" w:hAnsi="Courier"/>
          <w:vanish/>
          <w:sz w:val="24"/>
        </w:rPr>
        <w:t>p[7{</w:t>
      </w:r>
      <w:r>
        <w:rPr>
          <w:rFonts w:ascii="Courier" w:hAnsi="Courier"/>
          <w:sz w:val="24"/>
        </w:rPr>
        <w:t>Erzbischof</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Ferdinand August</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Graf</w:t>
      </w:r>
      <w:r>
        <w:rPr>
          <w:rFonts w:ascii="Courier" w:hAnsi="Courier"/>
          <w:vanish/>
          <w:sz w:val="24"/>
        </w:rPr>
        <w:t>}</w:t>
      </w:r>
      <w:r>
        <w:rPr>
          <w:rFonts w:ascii="Courier" w:hAnsi="Courier"/>
          <w:sz w:val="24"/>
        </w:rPr>
        <w:t xml:space="preserve">en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Spiegel zum Desenberg</w:t>
      </w:r>
      <w:r>
        <w:rPr>
          <w:rFonts w:ascii="Courier" w:hAnsi="Courier"/>
          <w:vanish/>
          <w:sz w:val="24"/>
        </w:rPr>
        <w:t>}]p</w:t>
      </w:r>
      <w:r>
        <w:rPr>
          <w:rFonts w:ascii="Courier" w:hAnsi="Courier"/>
          <w:sz w:val="24"/>
        </w:rPr>
        <w:t xml:space="preserve"> dem </w:t>
      </w:r>
      <w:r>
        <w:rPr>
          <w:rFonts w:ascii="Courier" w:hAnsi="Courier"/>
          <w:vanish/>
          <w:sz w:val="24"/>
        </w:rPr>
        <w:t>k[1{</w:t>
      </w:r>
      <w:r>
        <w:rPr>
          <w:rFonts w:ascii="Courier" w:hAnsi="Courier"/>
          <w:sz w:val="24"/>
        </w:rPr>
        <w:t>Erzstift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r>
        <w:rPr>
          <w:rFonts w:ascii="Courier" w:hAnsi="Courier"/>
          <w:sz w:val="24"/>
        </w:rPr>
        <w:t xml:space="preserve"> vermachte </w:t>
      </w:r>
      <w:r>
        <w:rPr>
          <w:rFonts w:ascii="Courier" w:hAnsi="Courier"/>
          <w:vanish/>
          <w:sz w:val="24"/>
        </w:rPr>
        <w:t>s[</w:t>
      </w:r>
      <w:r>
        <w:rPr>
          <w:rFonts w:ascii="Courier" w:hAnsi="Courier"/>
          <w:sz w:val="24"/>
        </w:rPr>
        <w:t>Büchersammlung</w:t>
      </w:r>
      <w:r>
        <w:rPr>
          <w:rFonts w:ascii="Courier" w:hAnsi="Courier"/>
          <w:vanish/>
          <w:sz w:val="24"/>
        </w:rPr>
        <w:t>]s</w:t>
      </w:r>
      <w:r>
        <w:rPr>
          <w:rFonts w:ascii="Courier" w:hAnsi="Courier"/>
          <w:sz w:val="24"/>
        </w:rPr>
        <w:t>, ihre Aufstellung, Beutzung und Erhaltung</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1839 - 1840</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ist Seite ohne Numme</w:t>
      </w:r>
      <w:r>
        <w:rPr>
          <w:rFonts w:ascii="Courier" w:hAnsi="Courier"/>
          <w:sz w:val="24"/>
        </w:rPr>
        <w:t>r.</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 Sekt. 13,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Katholisch-geistliche Sachen \ Sekt. 13 \ Abt. 14</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Einführung eines neuen </w:t>
      </w:r>
      <w:r>
        <w:rPr>
          <w:rFonts w:ascii="Courier" w:hAnsi="Courier"/>
          <w:vanish/>
          <w:sz w:val="24"/>
        </w:rPr>
        <w:t>s[</w:t>
      </w:r>
      <w:r>
        <w:rPr>
          <w:rFonts w:ascii="Courier" w:hAnsi="Courier"/>
          <w:sz w:val="24"/>
        </w:rPr>
        <w:t>Cantuale</w:t>
      </w:r>
      <w:r>
        <w:rPr>
          <w:rFonts w:ascii="Courier" w:hAnsi="Courier"/>
          <w:vanish/>
          <w:sz w:val="24"/>
        </w:rPr>
        <w:t>]s</w:t>
      </w:r>
      <w:r>
        <w:rPr>
          <w:rFonts w:ascii="Courier" w:hAnsi="Courier"/>
          <w:sz w:val="24"/>
        </w:rPr>
        <w:t xml:space="preserve"> in den Kirchen des Erzbistums</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Im Findbuch ist Seite ohne Nummer.</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 Gen. , Tit. 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 Gen. \ Tit. 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w:t>
      </w:r>
      <w:r>
        <w:rPr>
          <w:rFonts w:ascii="Courier" w:hAnsi="Courier"/>
          <w:vanish/>
          <w:sz w:val="24"/>
        </w:rPr>
        <w:t>t[</w:t>
      </w:r>
      <w:r>
        <w:rPr>
          <w:rFonts w:ascii="Courier" w:hAnsi="Courier"/>
          <w:sz w:val="24"/>
        </w:rPr>
        <w:t>Jahrbuchs der Preussischen Universitäten</w:t>
      </w:r>
      <w:r>
        <w:rPr>
          <w:rFonts w:ascii="Courier" w:hAnsi="Courier"/>
          <w:vanish/>
          <w:sz w:val="24"/>
        </w:rPr>
        <w:t>]t</w:t>
      </w:r>
      <w:r>
        <w:rPr>
          <w:rFonts w:ascii="Courier" w:hAnsi="Courier"/>
          <w:sz w:val="24"/>
        </w:rPr>
        <w:t xml:space="preserve"> von dem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Heinemann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05.1821 - 1826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p[7{</w:t>
      </w:r>
      <w:r>
        <w:rPr>
          <w:rFonts w:ascii="Courier" w:hAnsi="Courier"/>
          <w:sz w:val="24"/>
        </w:rPr>
        <w:t>Seminar-Direktor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Diesterweg</w:t>
      </w:r>
      <w:r>
        <w:rPr>
          <w:rFonts w:ascii="Courier" w:hAnsi="Courier"/>
          <w:vanish/>
          <w:sz w:val="24"/>
        </w:rPr>
        <w:t>}]p</w:t>
      </w:r>
      <w:r>
        <w:rPr>
          <w:rFonts w:ascii="Courier" w:hAnsi="Courier"/>
          <w:sz w:val="24"/>
        </w:rPr>
        <w:t xml:space="preserve"> heraus</w:t>
      </w:r>
      <w:r>
        <w:rPr>
          <w:rFonts w:ascii="Courier" w:hAnsi="Courier"/>
          <w:sz w:val="24"/>
        </w:rPr>
        <w:t>gegebene Schrift: "</w:t>
      </w:r>
      <w:r>
        <w:rPr>
          <w:rFonts w:ascii="Courier" w:hAnsi="Courier"/>
          <w:vanish/>
          <w:sz w:val="24"/>
        </w:rPr>
        <w:t>t[</w:t>
      </w:r>
      <w:r>
        <w:rPr>
          <w:rFonts w:ascii="Courier" w:hAnsi="Courier"/>
          <w:sz w:val="24"/>
        </w:rPr>
        <w:t>Über das Verderben auf den deutschen Universitäten</w:t>
      </w:r>
      <w:r>
        <w:rPr>
          <w:rFonts w:ascii="Courier" w:hAnsi="Courier"/>
          <w:vanish/>
          <w:sz w:val="24"/>
        </w:rPr>
        <w:t>]t</w:t>
      </w:r>
      <w:r>
        <w:rPr>
          <w:rFonts w:ascii="Courier" w:hAnsi="Courier"/>
          <w:sz w:val="24"/>
        </w:rPr>
        <w:t xml:space="preserve">" und über dieselber erschienenen </w:t>
      </w:r>
      <w:r>
        <w:rPr>
          <w:rFonts w:ascii="Courier" w:hAnsi="Courier"/>
          <w:vanish/>
          <w:sz w:val="24"/>
        </w:rPr>
        <w:t>s[</w:t>
      </w:r>
      <w:r>
        <w:rPr>
          <w:rFonts w:ascii="Courier" w:hAnsi="Courier"/>
          <w:sz w:val="24"/>
        </w:rPr>
        <w:t>Gegenschriften</w:t>
      </w:r>
      <w:r>
        <w:rPr>
          <w:rFonts w:ascii="Courier" w:hAnsi="Courier"/>
          <w:vanish/>
          <w:sz w:val="24"/>
        </w:rPr>
        <w:t>]s</w:t>
      </w:r>
      <w:r>
        <w:rPr>
          <w:rFonts w:ascii="Courier" w:hAnsi="Courier"/>
          <w:sz w:val="24"/>
        </w:rPr>
        <w:t xml:space="preserve"> und Beantwortungen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06.1836 - 1837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 Gen.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 Gen.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sämtlichen Landesuniversitäten an die hiesige </w:t>
      </w:r>
      <w:r>
        <w:rPr>
          <w:rFonts w:ascii="Courier" w:hAnsi="Courier"/>
          <w:vanish/>
          <w:sz w:val="24"/>
        </w:rPr>
        <w:t>s[</w:t>
      </w:r>
      <w:r>
        <w:rPr>
          <w:rFonts w:ascii="Courier" w:hAnsi="Courier"/>
          <w:sz w:val="24"/>
        </w:rPr>
        <w:t>kgl. Bibliothek</w:t>
      </w:r>
      <w:r>
        <w:rPr>
          <w:rFonts w:ascii="Courier" w:hAnsi="Courier"/>
          <w:vanish/>
          <w:sz w:val="24"/>
        </w:rPr>
        <w:t>]s</w:t>
      </w:r>
      <w:r>
        <w:rPr>
          <w:rFonts w:ascii="Courier" w:hAnsi="Courier"/>
          <w:sz w:val="24"/>
        </w:rPr>
        <w:t xml:space="preserve"> und an alle </w:t>
      </w:r>
      <w:r>
        <w:rPr>
          <w:rFonts w:ascii="Courier" w:hAnsi="Courier"/>
          <w:vanish/>
          <w:sz w:val="24"/>
        </w:rPr>
        <w:t>s[</w:t>
      </w:r>
      <w:r>
        <w:rPr>
          <w:rFonts w:ascii="Courier" w:hAnsi="Courier"/>
          <w:sz w:val="24"/>
        </w:rPr>
        <w:t>Universitätsbiblithek</w:t>
      </w:r>
      <w:r>
        <w:rPr>
          <w:rFonts w:ascii="Courier" w:hAnsi="Courier"/>
          <w:vanish/>
          <w:sz w:val="24"/>
        </w:rPr>
        <w:t>]s</w:t>
      </w:r>
      <w:r>
        <w:rPr>
          <w:rFonts w:ascii="Courier" w:hAnsi="Courier"/>
          <w:sz w:val="24"/>
        </w:rPr>
        <w:t xml:space="preserve">en alljährlich </w:t>
      </w:r>
      <w:r>
        <w:rPr>
          <w:rFonts w:ascii="Courier" w:hAnsi="Courier"/>
          <w:vanish/>
          <w:sz w:val="24"/>
        </w:rPr>
        <w:t>s[2{</w:t>
      </w:r>
      <w:r>
        <w:rPr>
          <w:rFonts w:ascii="Courier" w:hAnsi="Courier"/>
          <w:sz w:val="24"/>
        </w:rPr>
        <w:t>einzusendende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Dissertation</w:t>
      </w:r>
      <w:r>
        <w:rPr>
          <w:rFonts w:ascii="Courier" w:hAnsi="Courier"/>
          <w:vanish/>
          <w:sz w:val="24"/>
        </w:rPr>
        <w:t>}]s</w:t>
      </w:r>
      <w:r>
        <w:rPr>
          <w:rFonts w:ascii="Courier" w:hAnsi="Courier"/>
          <w:sz w:val="24"/>
        </w:rPr>
        <w:t xml:space="preserve">en der bei den einzelnen Facultäten Promovierten und habilitierten Privatdozenten, </w:t>
      </w:r>
      <w:r>
        <w:rPr>
          <w:rFonts w:ascii="Courier" w:hAnsi="Courier"/>
          <w:sz w:val="24"/>
        </w:rPr>
        <w:t xml:space="preserve">desgleichen die </w:t>
      </w:r>
      <w:r>
        <w:rPr>
          <w:rFonts w:ascii="Courier" w:hAnsi="Courier"/>
          <w:vanish/>
          <w:sz w:val="24"/>
        </w:rPr>
        <w:t>s[</w:t>
      </w:r>
      <w:r>
        <w:rPr>
          <w:rFonts w:ascii="Courier" w:hAnsi="Courier"/>
          <w:sz w:val="24"/>
        </w:rPr>
        <w:t xml:space="preserve">Bestimmungen über die Einsendung der Lektionsverzeichnisse, Programme, </w:t>
      </w:r>
      <w:r>
        <w:rPr>
          <w:rFonts w:ascii="Courier" w:hAnsi="Courier"/>
          <w:vanish/>
          <w:sz w:val="24"/>
        </w:rPr>
        <w:t>s[</w:t>
      </w:r>
      <w:r>
        <w:rPr>
          <w:rFonts w:ascii="Courier" w:hAnsi="Courier"/>
          <w:sz w:val="24"/>
        </w:rPr>
        <w:t>Gelegenheitsschriften</w:t>
      </w:r>
      <w:r>
        <w:rPr>
          <w:rFonts w:ascii="Courier" w:hAnsi="Courier"/>
          <w:vanish/>
          <w:sz w:val="24"/>
        </w:rPr>
        <w:t>]s]s</w:t>
      </w:r>
      <w:r>
        <w:rPr>
          <w:rFonts w:ascii="Courier" w:hAnsi="Courier"/>
          <w:sz w:val="24"/>
        </w:rPr>
        <w:t xml:space="preserve"> sämtlicher Landesuniversitäten an die </w:t>
      </w:r>
      <w:r>
        <w:rPr>
          <w:rFonts w:ascii="Courier" w:hAnsi="Courier"/>
          <w:vanish/>
          <w:sz w:val="24"/>
        </w:rPr>
        <w:t>k[</w:t>
      </w:r>
      <w:r>
        <w:rPr>
          <w:rFonts w:ascii="Courier" w:hAnsi="Courier"/>
          <w:sz w:val="24"/>
        </w:rPr>
        <w:t>Königlichen Provinzial-Schulcollegien</w:t>
      </w:r>
      <w:r>
        <w:rPr>
          <w:rFonts w:ascii="Courier" w:hAnsi="Courier"/>
          <w:vanish/>
          <w:sz w:val="24"/>
        </w:rPr>
        <w:t>]k</w:t>
      </w:r>
      <w:r>
        <w:rPr>
          <w:rFonts w:ascii="Courier" w:hAnsi="Courier"/>
          <w:sz w:val="24"/>
        </w:rPr>
        <w:t xml:space="preserve"> und an das diesseitige </w:t>
      </w:r>
      <w:r>
        <w:rPr>
          <w:rFonts w:ascii="Courier" w:hAnsi="Courier"/>
          <w:vanish/>
          <w:sz w:val="24"/>
        </w:rPr>
        <w:t>k[</w:t>
      </w:r>
      <w:r>
        <w:rPr>
          <w:rFonts w:ascii="Courier" w:hAnsi="Courier"/>
          <w:sz w:val="24"/>
        </w:rPr>
        <w:t xml:space="preserve">Königl. Ministerium </w:t>
      </w:r>
      <w:r>
        <w:rPr>
          <w:rFonts w:ascii="Courier" w:hAnsi="Courier"/>
          <w:vanish/>
          <w:sz w:val="24"/>
        </w:rPr>
        <w:t>&lt;für Wissenschaft, Kunst und Volksbildung&gt;]k</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05.1819 - 12.1934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einer Gesellschaft Gelehrter in </w:t>
      </w:r>
      <w:r>
        <w:rPr>
          <w:rFonts w:ascii="Courier" w:hAnsi="Courier"/>
          <w:vanish/>
          <w:sz w:val="24"/>
        </w:rPr>
        <w:t>o[</w:t>
      </w:r>
      <w:r>
        <w:rPr>
          <w:rFonts w:ascii="Courier" w:hAnsi="Courier"/>
          <w:sz w:val="24"/>
        </w:rPr>
        <w:t>Florenz</w:t>
      </w:r>
      <w:r>
        <w:rPr>
          <w:rFonts w:ascii="Courier" w:hAnsi="Courier"/>
          <w:vanish/>
          <w:sz w:val="24"/>
        </w:rPr>
        <w:t>]o</w:t>
      </w:r>
      <w:r>
        <w:rPr>
          <w:rFonts w:ascii="Courier" w:hAnsi="Courier"/>
          <w:sz w:val="24"/>
        </w:rPr>
        <w:t xml:space="preserve"> unternommene </w:t>
      </w:r>
      <w:r>
        <w:rPr>
          <w:rFonts w:ascii="Courier" w:hAnsi="Courier"/>
          <w:vanish/>
          <w:sz w:val="24"/>
        </w:rPr>
        <w:t>s[</w:t>
      </w:r>
      <w:r>
        <w:rPr>
          <w:rFonts w:ascii="Courier" w:hAnsi="Courier"/>
          <w:sz w:val="24"/>
        </w:rPr>
        <w:t xml:space="preserve">Herausgabe der handschriftlichen Relationen der Botschafter der </w:t>
      </w:r>
      <w:r>
        <w:rPr>
          <w:rFonts w:ascii="Courier" w:hAnsi="Courier"/>
          <w:vanish/>
          <w:sz w:val="24"/>
        </w:rPr>
        <w:t>o[2{</w:t>
      </w:r>
      <w:r>
        <w:rPr>
          <w:rFonts w:ascii="Courier" w:hAnsi="Courier"/>
          <w:sz w:val="24"/>
        </w:rPr>
        <w:t>Republik</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Venedig</w:t>
      </w:r>
      <w:r>
        <w:rPr>
          <w:rFonts w:ascii="Courier" w:hAnsi="Courier"/>
          <w:vanish/>
          <w:sz w:val="24"/>
        </w:rPr>
        <w:t>}]o]s</w:t>
      </w:r>
      <w:r>
        <w:rPr>
          <w:rFonts w:ascii="Courier" w:hAnsi="Courier"/>
          <w:sz w:val="24"/>
        </w:rPr>
        <w:t xml:space="preserve"> und Anscha</w:t>
      </w:r>
      <w:r>
        <w:rPr>
          <w:rFonts w:ascii="Courier" w:hAnsi="Courier"/>
          <w:sz w:val="24"/>
        </w:rPr>
        <w:t xml:space="preserve">ffung dieses Werkes für die diesseitigen </w:t>
      </w:r>
      <w:r>
        <w:rPr>
          <w:rFonts w:ascii="Courier" w:hAnsi="Courier"/>
          <w:vanish/>
          <w:sz w:val="24"/>
        </w:rPr>
        <w:t>s[</w:t>
      </w:r>
      <w:r>
        <w:rPr>
          <w:rFonts w:ascii="Courier" w:hAnsi="Courier"/>
          <w:sz w:val="24"/>
        </w:rPr>
        <w:t>Universitäts-Bibliothek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04.1839 - 08.1863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Ankauf von Exemplaren des in </w:t>
      </w:r>
      <w:r>
        <w:rPr>
          <w:rFonts w:ascii="Courier" w:hAnsi="Courier"/>
          <w:vanish/>
          <w:sz w:val="24"/>
        </w:rPr>
        <w:t>o[</w:t>
      </w:r>
      <w:r>
        <w:rPr>
          <w:rFonts w:ascii="Courier" w:hAnsi="Courier"/>
          <w:sz w:val="24"/>
        </w:rPr>
        <w:t>Madrid</w:t>
      </w:r>
      <w:r>
        <w:rPr>
          <w:rFonts w:ascii="Courier" w:hAnsi="Courier"/>
          <w:vanish/>
          <w:sz w:val="24"/>
        </w:rPr>
        <w:t>]o</w:t>
      </w:r>
      <w:r>
        <w:rPr>
          <w:rFonts w:ascii="Courier" w:hAnsi="Courier"/>
          <w:sz w:val="24"/>
        </w:rPr>
        <w:t xml:space="preserve"> erschienen Werkes: "</w:t>
      </w:r>
      <w:r>
        <w:rPr>
          <w:rFonts w:ascii="Courier" w:hAnsi="Courier"/>
          <w:vanish/>
          <w:sz w:val="24"/>
        </w:rPr>
        <w:t>t[</w:t>
      </w:r>
      <w:r>
        <w:rPr>
          <w:rFonts w:ascii="Courier" w:hAnsi="Courier"/>
          <w:sz w:val="24"/>
        </w:rPr>
        <w:t>Navarrete y Salva Colleccion de Documentos</w:t>
      </w:r>
      <w:r>
        <w:rPr>
          <w:rFonts w:ascii="Courier" w:hAnsi="Courier"/>
          <w:vanish/>
          <w:sz w:val="24"/>
        </w:rPr>
        <w:t>]t</w:t>
      </w:r>
      <w:r>
        <w:rPr>
          <w:rFonts w:ascii="Courier" w:hAnsi="Courier"/>
          <w:sz w:val="24"/>
        </w:rPr>
        <w:t xml:space="preserve">" zugunsten der </w:t>
      </w:r>
      <w:r>
        <w:rPr>
          <w:rFonts w:ascii="Courier" w:hAnsi="Courier"/>
          <w:vanish/>
          <w:sz w:val="24"/>
        </w:rPr>
        <w:t>k[1{</w:t>
      </w:r>
      <w:r>
        <w:rPr>
          <w:rFonts w:ascii="Courier" w:hAnsi="Courier"/>
          <w:sz w:val="24"/>
        </w:rPr>
        <w:t>Königl. Bibliothek</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und der </w:t>
      </w:r>
      <w:r>
        <w:rPr>
          <w:rFonts w:ascii="Courier" w:hAnsi="Courier"/>
          <w:vanish/>
          <w:sz w:val="24"/>
        </w:rPr>
        <w:t>s[2{</w:t>
      </w:r>
      <w:r>
        <w:rPr>
          <w:rFonts w:ascii="Courier" w:hAnsi="Courier"/>
          <w:sz w:val="24"/>
        </w:rPr>
        <w:t>inländische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Universitätsbibliotheken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04.1843 - 07.1875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seitens der </w:t>
      </w:r>
      <w:r>
        <w:rPr>
          <w:rFonts w:ascii="Courier" w:hAnsi="Courier"/>
          <w:vanish/>
          <w:sz w:val="24"/>
        </w:rPr>
        <w:t>s[</w:t>
      </w:r>
      <w:r>
        <w:rPr>
          <w:rFonts w:ascii="Courier" w:hAnsi="Courier"/>
          <w:sz w:val="24"/>
        </w:rPr>
        <w:t>Königl. Landesuniversität</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 xml:space="preserve">aus der </w:t>
      </w:r>
      <w:r>
        <w:rPr>
          <w:rFonts w:ascii="Courier" w:hAnsi="Courier"/>
          <w:vanish/>
          <w:sz w:val="24"/>
        </w:rPr>
        <w:t>o[</w:t>
      </w:r>
      <w:r>
        <w:rPr>
          <w:rFonts w:ascii="Courier" w:hAnsi="Courier"/>
          <w:sz w:val="24"/>
        </w:rPr>
        <w:t>Schweiz</w:t>
      </w:r>
      <w:r>
        <w:rPr>
          <w:rFonts w:ascii="Courier" w:hAnsi="Courier"/>
          <w:vanish/>
          <w:sz w:val="24"/>
        </w:rPr>
        <w:t>]o</w:t>
      </w:r>
      <w:r>
        <w:rPr>
          <w:rFonts w:ascii="Courier" w:hAnsi="Courier"/>
          <w:sz w:val="24"/>
        </w:rPr>
        <w:t xml:space="preserve"> zu beziehende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w:t>
      </w:r>
      <w:r>
        <w:rPr>
          <w:rFonts w:ascii="Courier" w:hAnsi="Courier"/>
          <w:vanish/>
          <w:sz w:val="24"/>
        </w:rPr>
        <w:t xml:space="preserve">s[2{&lt;aus der Schweiz zu </w:t>
      </w:r>
      <w:r>
        <w:rPr>
          <w:rFonts w:ascii="Courier" w:hAnsi="Courier"/>
          <w:vanish/>
          <w:sz w:val="24"/>
        </w:rPr>
        <w:t>beziehende&gt;}</w:t>
      </w:r>
      <w:r>
        <w:rPr>
          <w:rFonts w:ascii="Courier" w:hAnsi="Courier"/>
          <w:sz w:val="24"/>
        </w:rPr>
        <w:t xml:space="preserve"> </w:t>
      </w:r>
      <w:r>
        <w:rPr>
          <w:rFonts w:ascii="Courier" w:hAnsi="Courier"/>
          <w:vanish/>
          <w:sz w:val="24"/>
        </w:rPr>
        <w:t>1{</w:t>
      </w:r>
      <w:r>
        <w:rPr>
          <w:rFonts w:ascii="Courier" w:hAnsi="Courier"/>
          <w:sz w:val="24"/>
        </w:rPr>
        <w:t>Zeitschriften</w:t>
      </w:r>
      <w:r>
        <w:rPr>
          <w:rFonts w:ascii="Courier" w:hAnsi="Courier"/>
          <w:vanish/>
          <w:sz w:val="24"/>
        </w:rPr>
        <w:t>}]s</w:t>
      </w:r>
      <w:r>
        <w:rPr>
          <w:rFonts w:ascii="Courier" w:hAnsi="Courier"/>
          <w:sz w:val="24"/>
        </w:rPr>
        <w:t xml:space="preserve"> und das dabei zu beachtende Verfahren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12.1843 - 02.1844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Austausch akademischer  und anderer </w:t>
      </w:r>
      <w:r>
        <w:rPr>
          <w:rFonts w:ascii="Courier" w:hAnsi="Courier"/>
          <w:vanish/>
          <w:sz w:val="24"/>
        </w:rPr>
        <w:t>s[2{&lt;akademische&gt;}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zwischen in- und ausländischen Universitäten,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Leipzig</w:t>
      </w:r>
      <w:r>
        <w:rPr>
          <w:rFonts w:ascii="Courier" w:hAnsi="Courier"/>
          <w:vanish/>
          <w:sz w:val="24"/>
        </w:rPr>
        <w:t>]o</w:t>
      </w:r>
      <w:r>
        <w:rPr>
          <w:rFonts w:ascii="Courier" w:hAnsi="Courier"/>
          <w:sz w:val="24"/>
        </w:rPr>
        <w:t xml:space="preserve"> unter Mitwirkung des </w:t>
      </w:r>
      <w:r>
        <w:rPr>
          <w:rFonts w:ascii="Courier" w:hAnsi="Courier"/>
          <w:vanish/>
          <w:sz w:val="24"/>
        </w:rPr>
        <w:t>p[7{</w:t>
      </w:r>
      <w:r>
        <w:rPr>
          <w:rFonts w:ascii="Courier" w:hAnsi="Courier"/>
          <w:sz w:val="24"/>
        </w:rPr>
        <w:t>Geheimen Hofrat</w:t>
      </w:r>
      <w:r>
        <w:rPr>
          <w:rFonts w:ascii="Courier" w:hAnsi="Courier"/>
          <w:vanish/>
          <w:sz w:val="24"/>
        </w:rPr>
        <w:t>}</w:t>
      </w:r>
      <w:r>
        <w:rPr>
          <w:rFonts w:ascii="Courier" w:hAnsi="Courier"/>
          <w:sz w:val="24"/>
        </w:rPr>
        <w:t xml:space="preserve">es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Vangerow</w:t>
      </w:r>
      <w:r>
        <w:rPr>
          <w:rFonts w:ascii="Courier" w:hAnsi="Courier"/>
          <w:vanish/>
          <w:sz w:val="24"/>
        </w:rPr>
        <w:t>}]p</w:t>
      </w:r>
      <w:r>
        <w:rPr>
          <w:rFonts w:ascii="Courier" w:hAnsi="Courier"/>
          <w:sz w:val="24"/>
        </w:rPr>
        <w:t xml:space="preserve"> zu </w:t>
      </w:r>
      <w:r>
        <w:rPr>
          <w:rFonts w:ascii="Courier" w:hAnsi="Courier"/>
          <w:vanish/>
          <w:sz w:val="24"/>
        </w:rPr>
        <w:t>o[</w:t>
      </w:r>
      <w:r>
        <w:rPr>
          <w:rFonts w:ascii="Courier" w:hAnsi="Courier"/>
          <w:sz w:val="24"/>
        </w:rPr>
        <w:t>Heidelberg</w:t>
      </w:r>
      <w:r>
        <w:rPr>
          <w:rFonts w:ascii="Courier" w:hAnsi="Courier"/>
          <w:vanish/>
          <w:sz w:val="24"/>
        </w:rPr>
        <w:t>]o</w:t>
      </w:r>
      <w:r>
        <w:rPr>
          <w:rFonts w:ascii="Courier" w:hAnsi="Courier"/>
          <w:sz w:val="24"/>
        </w:rPr>
        <w:t xml:space="preserve"> erscheinende,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Lang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Würzburg</w:t>
      </w:r>
      <w:r>
        <w:rPr>
          <w:rFonts w:ascii="Courier" w:hAnsi="Courier"/>
          <w:vanish/>
          <w:sz w:val="24"/>
        </w:rPr>
        <w:t>]o}]p</w:t>
      </w:r>
      <w:r>
        <w:rPr>
          <w:rFonts w:ascii="Courier" w:hAnsi="Courier"/>
          <w:sz w:val="24"/>
        </w:rPr>
        <w:t xml:space="preserve"> und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Schletter</w:t>
      </w:r>
      <w:r>
        <w:rPr>
          <w:rFonts w:ascii="Courier" w:hAnsi="Courier"/>
          <w:vanish/>
          <w:sz w:val="24"/>
        </w:rPr>
        <w:t>}</w:t>
      </w:r>
      <w:r>
        <w:rPr>
          <w:rFonts w:ascii="Courier" w:hAnsi="Courier"/>
          <w:sz w:val="24"/>
        </w:rPr>
        <w:t xml:space="preserve"> in </w:t>
      </w:r>
      <w:r>
        <w:rPr>
          <w:rFonts w:ascii="Courier" w:hAnsi="Courier"/>
          <w:vanish/>
          <w:sz w:val="24"/>
        </w:rPr>
        <w:t>6{</w:t>
      </w:r>
      <w:r>
        <w:rPr>
          <w:rFonts w:ascii="Courier" w:hAnsi="Courier"/>
          <w:sz w:val="24"/>
        </w:rPr>
        <w:t>Leipzig</w:t>
      </w:r>
      <w:r>
        <w:rPr>
          <w:rFonts w:ascii="Courier" w:hAnsi="Courier"/>
          <w:vanish/>
          <w:sz w:val="24"/>
        </w:rPr>
        <w:t>}]p</w:t>
      </w:r>
      <w:r>
        <w:rPr>
          <w:rFonts w:ascii="Courier" w:hAnsi="Courier"/>
          <w:sz w:val="24"/>
        </w:rPr>
        <w:t xml:space="preserve"> redigierte "</w:t>
      </w:r>
      <w:r>
        <w:rPr>
          <w:rFonts w:ascii="Courier" w:hAnsi="Courier"/>
          <w:vanish/>
          <w:sz w:val="24"/>
        </w:rPr>
        <w:t>t[</w:t>
      </w:r>
      <w:r>
        <w:rPr>
          <w:rFonts w:ascii="Courier" w:hAnsi="Courier"/>
          <w:sz w:val="24"/>
        </w:rPr>
        <w:t>Deu</w:t>
      </w:r>
      <w:r>
        <w:rPr>
          <w:rFonts w:ascii="Courier" w:hAnsi="Courier"/>
          <w:sz w:val="24"/>
        </w:rPr>
        <w:t>tsche Universitätszeitung</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03.1849 - 01.1850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von Professoren und Privatdozenten des Auslandes herausgegebene und eingesandte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s[2{&lt;von Professoren und Privatdozenten des Auslandes herausgegebene und eingesandte&gt;}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Bd. 1 - 8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w:t>
      </w:r>
      <w:r>
        <w:rPr>
          <w:rFonts w:ascii="Courier" w:hAnsi="Courier"/>
          <w:sz w:val="24"/>
        </w:rPr>
        <w:t>Koch</w:t>
      </w:r>
      <w:r>
        <w:rPr>
          <w:rFonts w:ascii="Courier" w:hAnsi="Courier"/>
          <w:vanish/>
          <w:sz w:val="24"/>
        </w:rPr>
        <w:t>]p</w:t>
      </w:r>
      <w:r>
        <w:rPr>
          <w:rFonts w:ascii="Courier" w:hAnsi="Courier"/>
          <w:sz w:val="24"/>
        </w:rPr>
        <w:t xml:space="preserve">'sche </w:t>
      </w:r>
      <w:r>
        <w:rPr>
          <w:rFonts w:ascii="Courier" w:hAnsi="Courier"/>
          <w:vanish/>
          <w:sz w:val="24"/>
        </w:rPr>
        <w:t>s[</w:t>
      </w:r>
      <w:r>
        <w:rPr>
          <w:rFonts w:ascii="Courier" w:hAnsi="Courier"/>
          <w:sz w:val="24"/>
        </w:rPr>
        <w:t xml:space="preserve">Werk über die </w:t>
      </w:r>
      <w:r>
        <w:rPr>
          <w:rFonts w:ascii="Courier" w:hAnsi="Courier"/>
          <w:vanish/>
          <w:sz w:val="24"/>
        </w:rPr>
        <w:t>o[</w:t>
      </w:r>
      <w:r>
        <w:rPr>
          <w:rFonts w:ascii="Courier" w:hAnsi="Courier"/>
          <w:sz w:val="24"/>
        </w:rPr>
        <w:t>Preußisch</w:t>
      </w:r>
      <w:r>
        <w:rPr>
          <w:rFonts w:ascii="Courier" w:hAnsi="Courier"/>
          <w:vanish/>
          <w:sz w:val="24"/>
        </w:rPr>
        <w:t>]o</w:t>
      </w:r>
      <w:r>
        <w:rPr>
          <w:rFonts w:ascii="Courier" w:hAnsi="Courier"/>
          <w:sz w:val="24"/>
        </w:rPr>
        <w:t>en Universitäten</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09.1837 - 12.1932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akademischen </w:t>
      </w:r>
      <w:r>
        <w:rPr>
          <w:rFonts w:ascii="Courier" w:hAnsi="Courier"/>
          <w:vanish/>
          <w:sz w:val="24"/>
        </w:rPr>
        <w:t>s[</w:t>
      </w:r>
      <w:r>
        <w:rPr>
          <w:rFonts w:ascii="Courier" w:hAnsi="Courier"/>
          <w:sz w:val="24"/>
        </w:rPr>
        <w:t>Lesevereine auf den Landesuniversitäten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05.1876 - 09.1924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w:t>
      </w:r>
      <w:r>
        <w:rPr>
          <w:rFonts w:ascii="Courier" w:hAnsi="Courier"/>
          <w:vanish/>
          <w:sz w:val="24"/>
        </w:rPr>
        <w:t>t[</w:t>
      </w:r>
      <w:r>
        <w:rPr>
          <w:rFonts w:ascii="Courier" w:hAnsi="Courier"/>
          <w:sz w:val="24"/>
        </w:rPr>
        <w:t>Bibliographie der deutschen Universitäten</w:t>
      </w:r>
      <w:r>
        <w:rPr>
          <w:rFonts w:ascii="Courier" w:hAnsi="Courier"/>
          <w:vanish/>
          <w:sz w:val="24"/>
        </w:rPr>
        <w:t>]t</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Erwerbung von </w:t>
      </w:r>
      <w:r>
        <w:rPr>
          <w:rFonts w:ascii="Courier" w:hAnsi="Courier"/>
          <w:vanish/>
          <w:sz w:val="24"/>
        </w:rPr>
        <w:t>s[</w:t>
      </w:r>
      <w:r>
        <w:rPr>
          <w:rFonts w:ascii="Courier" w:hAnsi="Courier"/>
          <w:sz w:val="24"/>
        </w:rPr>
        <w:t>Schriften für Universitäten</w:t>
      </w:r>
      <w:r>
        <w:rPr>
          <w:rFonts w:ascii="Courier" w:hAnsi="Courier"/>
          <w:vanish/>
          <w:sz w:val="24"/>
        </w:rPr>
        <w: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01.1899 - 12.1934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 Gen. , Tit. XVIII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 Gen. \ Tit. XVIII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den Unterbeamten bei den Universitäten zu gestattende Erlaubnis </w:t>
      </w:r>
      <w:r>
        <w:rPr>
          <w:rFonts w:ascii="Courier" w:hAnsi="Courier"/>
          <w:vanish/>
          <w:sz w:val="24"/>
        </w:rPr>
        <w:t>s[</w:t>
      </w:r>
      <w:r>
        <w:rPr>
          <w:rFonts w:ascii="Courier" w:hAnsi="Courier"/>
          <w:sz w:val="24"/>
        </w:rPr>
        <w:t xml:space="preserve">Bücherhandel </w:t>
      </w:r>
      <w:r>
        <w:rPr>
          <w:rFonts w:ascii="Courier" w:hAnsi="Courier"/>
          <w:vanish/>
          <w:sz w:val="24"/>
        </w:rPr>
        <w:t>&lt;in den Universitätsgebäuden&gt;]s</w:t>
      </w:r>
      <w:r>
        <w:rPr>
          <w:rFonts w:ascii="Courier" w:hAnsi="Courier"/>
          <w:sz w:val="24"/>
        </w:rPr>
        <w:t xml:space="preserve"> und Schankwirtschaft in den Universitätsgebäuden treiben zu </w:t>
      </w:r>
      <w:r>
        <w:rPr>
          <w:rFonts w:ascii="Courier" w:hAnsi="Courier"/>
          <w:sz w:val="24"/>
        </w:rPr>
        <w:t>dürfen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03.1825 - 1842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2, Tit. X</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2 Universität Berlin \ Tit. X</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386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Verzeichnis der </w:t>
      </w:r>
      <w:r>
        <w:rPr>
          <w:rFonts w:ascii="Courier" w:hAnsi="Courier"/>
          <w:vanish/>
          <w:sz w:val="24"/>
        </w:rPr>
        <w:t>s[</w:t>
      </w:r>
      <w:r>
        <w:rPr>
          <w:rFonts w:ascii="Courier" w:hAnsi="Courier"/>
          <w:sz w:val="24"/>
        </w:rPr>
        <w:t xml:space="preserve">Büchersammlung auf der Kgl. Sternwarte zu </w:t>
      </w:r>
      <w:r>
        <w:rPr>
          <w:rFonts w:ascii="Courier" w:hAnsi="Courier"/>
          <w:vanish/>
          <w:sz w:val="24"/>
        </w:rPr>
        <w:t>o[</w:t>
      </w:r>
      <w:r>
        <w:rPr>
          <w:rFonts w:ascii="Courier" w:hAnsi="Courier"/>
          <w:sz w:val="24"/>
        </w:rPr>
        <w:t>Berlin</w:t>
      </w:r>
      <w:r>
        <w:rPr>
          <w:rFonts w:ascii="Courier" w:hAnsi="Courier"/>
          <w:vanish/>
          <w:sz w:val="24"/>
        </w:rPr>
        <w:t>]o]s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10.1822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2,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2 Universität Berlin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Anschaffung von </w:t>
      </w:r>
      <w:r>
        <w:rPr>
          <w:rFonts w:ascii="Courier" w:hAnsi="Courier"/>
          <w:vanish/>
          <w:sz w:val="24"/>
        </w:rPr>
        <w:t>p[1{</w:t>
      </w:r>
      <w:r>
        <w:rPr>
          <w:rFonts w:ascii="Courier" w:hAnsi="Courier"/>
          <w:sz w:val="24"/>
        </w:rPr>
        <w:t>Kühn</w:t>
      </w:r>
      <w:r>
        <w:rPr>
          <w:rFonts w:ascii="Courier" w:hAnsi="Courier"/>
          <w:vanish/>
          <w:sz w:val="24"/>
        </w:rPr>
        <w:t>}</w:t>
      </w:r>
      <w:r>
        <w:rPr>
          <w:rFonts w:ascii="Courier" w:hAnsi="Courier"/>
          <w:sz w:val="24"/>
        </w:rPr>
        <w:t>s /</w:t>
      </w:r>
      <w:r>
        <w:rPr>
          <w:rFonts w:ascii="Courier" w:hAnsi="Courier"/>
          <w:vanish/>
          <w:sz w:val="24"/>
        </w:rPr>
        <w:t>4{</w:t>
      </w:r>
      <w:r>
        <w:rPr>
          <w:rFonts w:ascii="Courier" w:hAnsi="Courier"/>
          <w:sz w:val="24"/>
        </w:rPr>
        <w:t>Professor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Ausgabe der </w:t>
      </w:r>
      <w:r>
        <w:rPr>
          <w:rFonts w:ascii="Courier" w:hAnsi="Courier"/>
          <w:vanish/>
          <w:sz w:val="24"/>
        </w:rPr>
        <w:t>t[</w:t>
      </w:r>
      <w:r>
        <w:rPr>
          <w:rFonts w:ascii="Courier" w:hAnsi="Courier"/>
          <w:sz w:val="24"/>
        </w:rPr>
        <w:t>Griechischen Ärzte</w:t>
      </w:r>
      <w:r>
        <w:rPr>
          <w:rFonts w:ascii="Courier" w:hAnsi="Courier"/>
          <w:vanish/>
          <w:sz w:val="24"/>
        </w:rPr>
        <w:t>]t</w:t>
      </w:r>
      <w:r>
        <w:rPr>
          <w:rFonts w:ascii="Courier" w:hAnsi="Courier"/>
          <w:sz w:val="24"/>
        </w:rPr>
        <w:t xml:space="preserve"> für bedürftige Studiosi der Medizin auf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01.1818 - 10.1835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Bibliothek der 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Bd. 1 - 14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1826 - 1906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Studierenden der hiesigen Kgl. Univ. in Antrag gebrachte Errichtung eines </w:t>
      </w:r>
      <w:r>
        <w:rPr>
          <w:rFonts w:ascii="Courier" w:hAnsi="Courier"/>
          <w:vanish/>
          <w:sz w:val="24"/>
        </w:rPr>
        <w:t>s[</w:t>
      </w:r>
      <w:r>
        <w:rPr>
          <w:rFonts w:ascii="Courier" w:hAnsi="Courier"/>
          <w:sz w:val="24"/>
        </w:rPr>
        <w:t xml:space="preserve">Leseverein </w:t>
      </w:r>
      <w:r>
        <w:rPr>
          <w:rFonts w:ascii="Courier" w:hAnsi="Courier"/>
          <w:vanish/>
          <w:sz w:val="24"/>
        </w:rPr>
        <w:t>&lt;bei der Kgl. Univ.&gt;]s</w:t>
      </w:r>
      <w:r>
        <w:rPr>
          <w:rFonts w:ascii="Courier" w:hAnsi="Courier"/>
          <w:sz w:val="24"/>
        </w:rPr>
        <w:t>s bei derselben und die dazu versuchsweise erteilte Genehmigung,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02.07.1843 - 03.1933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nachgesuchten Prädikate als </w:t>
      </w:r>
      <w:r>
        <w:rPr>
          <w:rFonts w:ascii="Courier" w:hAnsi="Courier"/>
          <w:vanish/>
          <w:sz w:val="24"/>
        </w:rPr>
        <w:t>s[</w:t>
      </w:r>
      <w:r>
        <w:rPr>
          <w:rFonts w:ascii="Courier" w:hAnsi="Courier"/>
          <w:sz w:val="24"/>
        </w:rPr>
        <w:t>Universitäts-Buchdrucker</w:t>
      </w:r>
      <w:r>
        <w:rPr>
          <w:rFonts w:ascii="Courier" w:hAnsi="Courier"/>
          <w:vanish/>
          <w:sz w:val="24"/>
        </w:rPr>
        <w:t>]s</w:t>
      </w:r>
      <w:r>
        <w:rPr>
          <w:rFonts w:ascii="Courier" w:hAnsi="Courier"/>
          <w:sz w:val="24"/>
        </w:rPr>
        <w:t xml:space="preserve"> und </w:t>
      </w:r>
      <w:r>
        <w:rPr>
          <w:rFonts w:ascii="Courier" w:hAnsi="Courier"/>
          <w:vanish/>
          <w:sz w:val="24"/>
        </w:rPr>
        <w:t>s[&lt;Universitäts-&gt;</w:t>
      </w:r>
      <w:r>
        <w:rPr>
          <w:rFonts w:ascii="Courier" w:hAnsi="Courier"/>
          <w:sz w:val="24"/>
        </w:rPr>
        <w:t>Buchhändler</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Kgl. Univ.</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w:t>
      </w:r>
      <w:r>
        <w:rPr>
          <w:rFonts w:ascii="Courier" w:hAnsi="Courier"/>
          <w:sz w:val="24"/>
        </w:rPr>
        <w:t>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09.1847 - 06.1922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 der </w:t>
      </w:r>
      <w:r>
        <w:rPr>
          <w:rFonts w:ascii="Courier" w:hAnsi="Courier"/>
          <w:vanish/>
          <w:sz w:val="24"/>
        </w:rPr>
        <w:t>k[1{</w:t>
      </w:r>
      <w:r>
        <w:rPr>
          <w:rFonts w:ascii="Courier" w:hAnsi="Courier"/>
          <w:sz w:val="24"/>
        </w:rPr>
        <w:t>Kgl. 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entdeckten Beschädigungen an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n und ausgeführten Diebstähle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03. 1860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vom verstorbenen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Philipp</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Jaffé</w:t>
      </w:r>
      <w:r>
        <w:rPr>
          <w:rFonts w:ascii="Courier" w:hAnsi="Courier"/>
          <w:vanish/>
          <w:sz w:val="24"/>
        </w:rPr>
        <w:t>}]p</w:t>
      </w:r>
      <w:r>
        <w:rPr>
          <w:rFonts w:ascii="Courier" w:hAnsi="Courier"/>
          <w:sz w:val="24"/>
        </w:rPr>
        <w:t xml:space="preserve"> der hiesigen </w:t>
      </w:r>
      <w:r>
        <w:rPr>
          <w:rFonts w:ascii="Courier" w:hAnsi="Courier"/>
          <w:vanish/>
          <w:sz w:val="24"/>
        </w:rPr>
        <w:t>s[</w:t>
      </w:r>
      <w:r>
        <w:rPr>
          <w:rFonts w:ascii="Courier" w:hAnsi="Courier"/>
          <w:sz w:val="24"/>
        </w:rPr>
        <w:t>Kgl. Universitäts-Bibliothek</w:t>
      </w:r>
      <w:r>
        <w:rPr>
          <w:rFonts w:ascii="Courier" w:hAnsi="Courier"/>
          <w:vanish/>
          <w:sz w:val="24"/>
        </w:rPr>
        <w:t>]s</w:t>
      </w:r>
      <w:r>
        <w:rPr>
          <w:rFonts w:ascii="Courier" w:hAnsi="Courier"/>
          <w:sz w:val="24"/>
        </w:rPr>
        <w:t xml:space="preserve"> geschenkte </w:t>
      </w:r>
      <w:r>
        <w:rPr>
          <w:rFonts w:ascii="Courier" w:hAnsi="Courier"/>
          <w:vanish/>
          <w:sz w:val="24"/>
        </w:rPr>
        <w:t>s[</w:t>
      </w:r>
      <w:r>
        <w:rPr>
          <w:rFonts w:ascii="Courier" w:hAnsi="Courier"/>
          <w:sz w:val="24"/>
        </w:rPr>
        <w:t>Büchersammlung</w:t>
      </w:r>
      <w:r>
        <w:rPr>
          <w:rFonts w:ascii="Courier" w:hAnsi="Courier"/>
          <w:vanish/>
          <w:sz w:val="24"/>
        </w:rPr>
        <w:t>]s</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06.1870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den Professoren und Privatdozenten der </w:t>
      </w:r>
      <w:r>
        <w:rPr>
          <w:rFonts w:ascii="Courier" w:hAnsi="Courier"/>
          <w:vanish/>
          <w:sz w:val="24"/>
        </w:rPr>
        <w:t>k[1{&lt;Kgl.&gt;</w:t>
      </w:r>
      <w:r>
        <w:rPr>
          <w:rFonts w:ascii="Courier" w:hAnsi="Courier"/>
          <w:sz w:val="24"/>
        </w:rPr>
        <w:t xml:space="preserve"> 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herausgegebenen und eingesandten </w:t>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2{&lt;von den Professoren und Privatdozenten der Kgl. Universität zu Berlin herausgegebene und eingesandte&gt;}]s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den Professoren und Privatdozenten der Kgl. Universität zu Berlin herausgegebene und eingesandte&gt;}]s</w:t>
      </w:r>
      <w:r>
        <w:rPr>
          <w:rFonts w:ascii="Courier" w:hAnsi="Courier"/>
          <w:sz w:val="24"/>
        </w:rPr>
        <w:t>, Bd. 1 - 12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3, Tit. X</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3 Universität Bonn \ Tit. X</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katholisch-theologische Seminarium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Bonn</w:t>
      </w:r>
      <w:r>
        <w:rPr>
          <w:rFonts w:ascii="Courier" w:hAnsi="Courier"/>
          <w:vanish/>
          <w:sz w:val="24"/>
        </w:rPr>
        <w:t>]o}]k</w:t>
      </w:r>
      <w:r>
        <w:rPr>
          <w:rFonts w:ascii="Courier" w:hAnsi="Courier"/>
          <w:sz w:val="24"/>
        </w:rPr>
        <w:t xml:space="preserve">, und insbesondere das sogenannte </w:t>
      </w:r>
      <w:r>
        <w:rPr>
          <w:rFonts w:ascii="Courier" w:hAnsi="Courier"/>
          <w:vanish/>
          <w:sz w:val="24"/>
        </w:rPr>
        <w:t>s[</w:t>
      </w:r>
      <w:r>
        <w:rPr>
          <w:rFonts w:ascii="Courier" w:hAnsi="Courier"/>
          <w:sz w:val="24"/>
        </w:rPr>
        <w:t>Lese-Institut</w:t>
      </w:r>
      <w:r>
        <w:rPr>
          <w:rFonts w:ascii="Courier" w:hAnsi="Courier"/>
          <w:vanish/>
          <w:sz w:val="24"/>
        </w:rPr>
        <w:t>]s</w:t>
      </w:r>
      <w:r>
        <w:rPr>
          <w:rFonts w:ascii="Courier" w:hAnsi="Courier"/>
          <w:sz w:val="24"/>
        </w:rPr>
        <w:t xml:space="preserve"> oder die </w:t>
      </w:r>
      <w:r>
        <w:rPr>
          <w:rFonts w:ascii="Courier" w:hAnsi="Courier"/>
          <w:vanish/>
          <w:sz w:val="24"/>
        </w:rPr>
        <w:t>s[</w:t>
      </w:r>
      <w:r>
        <w:rPr>
          <w:rFonts w:ascii="Courier" w:hAnsi="Courier"/>
          <w:sz w:val="24"/>
        </w:rPr>
        <w:t>Bibliothek für die katholischen Studierenden der Theologie</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Studierenden auf der </w:t>
      </w:r>
      <w:r>
        <w:rPr>
          <w:rFonts w:ascii="Courier" w:hAnsi="Courier"/>
          <w:vanish/>
          <w:sz w:val="24"/>
        </w:rPr>
        <w:t>k[1{</w:t>
      </w:r>
      <w:r>
        <w:rPr>
          <w:rFonts w:ascii="Courier" w:hAnsi="Courier"/>
          <w:sz w:val="24"/>
        </w:rPr>
        <w:t>Univ</w:t>
      </w:r>
      <w:r>
        <w:rPr>
          <w:rFonts w:ascii="Courier" w:hAnsi="Courier"/>
          <w:vanish/>
          <w:sz w:val="24"/>
        </w:rPr>
        <w:t>&lt;ersität&gt;}</w:t>
      </w:r>
      <w:r>
        <w:rPr>
          <w:rFonts w:ascii="Courier" w:hAnsi="Courier"/>
          <w:sz w:val="24"/>
        </w:rPr>
        <w:t xml:space="preserve">. </w:t>
      </w:r>
      <w:r>
        <w:rPr>
          <w:rFonts w:ascii="Courier" w:hAnsi="Courier"/>
          <w:vanish/>
          <w:sz w:val="24"/>
        </w:rPr>
        <w:t>2{o[</w:t>
      </w:r>
      <w:r>
        <w:rPr>
          <w:rFonts w:ascii="Courier" w:hAnsi="Courier"/>
          <w:sz w:val="24"/>
        </w:rPr>
        <w:t>Bonn</w:t>
      </w:r>
      <w:r>
        <w:rPr>
          <w:rFonts w:ascii="Courier" w:hAnsi="Courier"/>
          <w:vanish/>
          <w:sz w:val="24"/>
        </w:rPr>
        <w:t>]o}]k</w:t>
      </w:r>
      <w:r>
        <w:rPr>
          <w:rFonts w:ascii="Courier" w:hAnsi="Courier"/>
          <w:sz w:val="24"/>
        </w:rPr>
        <w:t xml:space="preserve"> gebildeten Vereine zum geselligen Vergnügen, namentlich auch die seitens der Studierenden projektierte Anlegung eines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3,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3 Universität Bonn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Anlegung einer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im Universitätsgebäude zu </w:t>
      </w:r>
      <w:r>
        <w:rPr>
          <w:rFonts w:ascii="Courier" w:hAnsi="Courier"/>
          <w:vanish/>
          <w:sz w:val="24"/>
        </w:rPr>
        <w:t>o[</w:t>
      </w:r>
      <w:r>
        <w:rPr>
          <w:rFonts w:ascii="Courier" w:hAnsi="Courier"/>
          <w:sz w:val="24"/>
        </w:rPr>
        <w:t>Bonn</w:t>
      </w:r>
      <w:r>
        <w:rPr>
          <w:rFonts w:ascii="Courier" w:hAnsi="Courier"/>
          <w:vanish/>
          <w:sz w:val="24"/>
        </w:rPr>
        <w:t>]o</w:t>
      </w:r>
      <w:r>
        <w:rPr>
          <w:rFonts w:ascii="Courier" w:hAnsi="Courier"/>
          <w:sz w:val="24"/>
        </w:rPr>
        <w:t xml:space="preserve">, desgl. die Benutzung </w:t>
      </w:r>
      <w:r>
        <w:rPr>
          <w:rFonts w:ascii="Courier" w:hAnsi="Courier"/>
          <w:sz w:val="24"/>
        </w:rPr>
        <w:t>und Verpachtung des des in dem gedachten Gebäude befindlichen Buchdruckereilokals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unter Leitung des </w:t>
      </w:r>
      <w:r>
        <w:rPr>
          <w:rFonts w:ascii="Courier" w:hAnsi="Courier"/>
          <w:vanish/>
          <w:sz w:val="24"/>
        </w:rPr>
        <w:t>p[7{</w:t>
      </w:r>
      <w:r>
        <w:rPr>
          <w:rFonts w:ascii="Courier" w:hAnsi="Courier"/>
          <w:sz w:val="24"/>
        </w:rPr>
        <w:t>geheimen Staatsrat</w:t>
      </w:r>
      <w:r>
        <w:rPr>
          <w:rFonts w:ascii="Courier" w:hAnsi="Courier"/>
          <w:vanish/>
          <w:sz w:val="24"/>
        </w:rPr>
        <w:t>}</w:t>
      </w:r>
      <w:r>
        <w:rPr>
          <w:rFonts w:ascii="Courier" w:hAnsi="Courier"/>
          <w:sz w:val="24"/>
        </w:rPr>
        <w:t xml:space="preserve">es </w:t>
      </w:r>
      <w:r>
        <w:rPr>
          <w:rFonts w:ascii="Courier" w:hAnsi="Courier"/>
          <w:vanish/>
          <w:sz w:val="24"/>
        </w:rPr>
        <w:t>1{</w:t>
      </w:r>
      <w:r>
        <w:rPr>
          <w:rFonts w:ascii="Courier" w:hAnsi="Courier"/>
          <w:sz w:val="24"/>
        </w:rPr>
        <w:t>Niebuhr</w:t>
      </w:r>
      <w:r>
        <w:rPr>
          <w:rFonts w:ascii="Courier" w:hAnsi="Courier"/>
          <w:vanish/>
          <w:sz w:val="24"/>
        </w:rPr>
        <w:t>}]p</w:t>
      </w:r>
      <w:r>
        <w:rPr>
          <w:rFonts w:ascii="Courier" w:hAnsi="Courier"/>
          <w:sz w:val="24"/>
        </w:rPr>
        <w:t xml:space="preserv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Weber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Bonn</w:t>
      </w:r>
      <w:r>
        <w:rPr>
          <w:rFonts w:ascii="Courier" w:hAnsi="Courier"/>
          <w:vanish/>
          <w:sz w:val="24"/>
        </w:rPr>
        <w:t>]o}]p</w:t>
      </w:r>
      <w:r>
        <w:rPr>
          <w:rFonts w:ascii="Courier" w:hAnsi="Courier"/>
          <w:sz w:val="24"/>
        </w:rPr>
        <w:t xml:space="preserve"> zu veranstaltende neue Ausgabe der Byzantinischen Geschichtsschreiber (</w:t>
      </w:r>
      <w:r>
        <w:rPr>
          <w:rFonts w:ascii="Courier" w:hAnsi="Courier"/>
          <w:vanish/>
          <w:sz w:val="24"/>
        </w:rPr>
        <w:t>t[</w:t>
      </w:r>
      <w:r>
        <w:rPr>
          <w:rFonts w:ascii="Courier" w:hAnsi="Courier"/>
          <w:sz w:val="24"/>
        </w:rPr>
        <w:t>Scriptores historia Byzantina</w:t>
      </w:r>
      <w:r>
        <w:rPr>
          <w:rFonts w:ascii="Courier" w:hAnsi="Courier"/>
          <w:vanish/>
          <w:sz w:val="24"/>
        </w:rPr>
        <w:t>]t</w:t>
      </w:r>
      <w:r>
        <w:rPr>
          <w:rFonts w:ascii="Courier" w:hAnsi="Courier"/>
          <w:sz w:val="24"/>
        </w:rPr>
        <w:t xml:space="preserve">) und den zu diesem Behuf bewerkstelligten Ankauf eines Exemplars der im Besitz des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Reimer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befindlichen </w:t>
      </w:r>
      <w:r>
        <w:rPr>
          <w:rFonts w:ascii="Courier" w:hAnsi="Courier"/>
          <w:vanish/>
          <w:sz w:val="24"/>
        </w:rPr>
        <w:t>o[</w:t>
      </w:r>
      <w:r>
        <w:rPr>
          <w:rFonts w:ascii="Courier" w:hAnsi="Courier"/>
          <w:sz w:val="24"/>
        </w:rPr>
        <w:t>Paris</w:t>
      </w:r>
      <w:r>
        <w:rPr>
          <w:rFonts w:ascii="Courier" w:hAnsi="Courier"/>
          <w:vanish/>
          <w:sz w:val="24"/>
        </w:rPr>
        <w:t>]o</w:t>
      </w:r>
      <w:r>
        <w:rPr>
          <w:rFonts w:ascii="Courier" w:hAnsi="Courier"/>
          <w:sz w:val="24"/>
        </w:rPr>
        <w:t>er Ausgabe von diese</w:t>
      </w:r>
      <w:r>
        <w:rPr>
          <w:rFonts w:ascii="Courier" w:hAnsi="Courier"/>
          <w:sz w:val="24"/>
        </w:rPr>
        <w:t>m Werke,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1827 - 1897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Bonn</w:t>
      </w:r>
      <w:r>
        <w:rPr>
          <w:rFonts w:ascii="Courier" w:hAnsi="Courier"/>
          <w:vanish/>
          <w:sz w:val="24"/>
        </w:rPr>
        <w:t>]o}]k</w:t>
      </w:r>
      <w:r>
        <w:rPr>
          <w:rFonts w:ascii="Courier" w:hAnsi="Courier"/>
          <w:sz w:val="24"/>
        </w:rPr>
        <w:t xml:space="preserve"> herausgegebenen und eingesandten </w:t>
      </w:r>
      <w:r>
        <w:rPr>
          <w:rFonts w:ascii="Courier" w:hAnsi="Courier"/>
          <w:vanish/>
          <w:sz w:val="24"/>
        </w:rPr>
        <w:t>s[1{</w:t>
      </w:r>
      <w:r>
        <w:rPr>
          <w:rFonts w:ascii="Courier" w:hAnsi="Courier"/>
          <w:sz w:val="24"/>
        </w:rPr>
        <w:t>Schriften</w:t>
      </w:r>
      <w:r>
        <w:rPr>
          <w:rFonts w:ascii="Courier" w:hAnsi="Courier"/>
          <w:vanish/>
          <w:sz w:val="24"/>
        </w:rPr>
        <w:t>}</w:t>
      </w:r>
      <w:r>
        <w:rPr>
          <w:rFonts w:ascii="Courier" w:hAnsi="Courier"/>
          <w:sz w:val="24"/>
        </w:rPr>
        <w:t xml:space="preserve"> </w:t>
      </w:r>
      <w:r>
        <w:rPr>
          <w:rFonts w:ascii="Courier" w:hAnsi="Courier"/>
          <w:vanish/>
          <w:sz w:val="24"/>
        </w:rPr>
        <w:t>2{&lt;von den Professoren und Privatdozenten der Universität zu Bonn herausgegebene und eingesandte&gt;}]s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den Professoren und Privatdozenten der Universität zu Bonn herausgegebene und eingesandte&gt;}]s</w:t>
      </w:r>
      <w:r>
        <w:rPr>
          <w:rFonts w:ascii="Courier" w:hAnsi="Courier"/>
          <w:sz w:val="24"/>
        </w:rPr>
        <w:t>,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1876 - 1915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5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4,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Va. Hochschulwesen \ Sekt. 4 Universtät </w:t>
      </w:r>
      <w:r>
        <w:rPr>
          <w:rFonts w:ascii="Courier" w:hAnsi="Courier"/>
          <w:sz w:val="24"/>
        </w:rPr>
        <w:t>Breslau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Universitätsbuchdruckerei</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Breslau</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1874 - 1916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Breslau</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s[2{&lt;von Professoren und Privatdozenten der Universität zu Breslau herausgegebene und eingesandte&gt;}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Bd. 1 - 6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5,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5 Universität Frankfurt/M.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w:t>
      </w:r>
      <w:r>
        <w:rPr>
          <w:rFonts w:ascii="Courier" w:hAnsi="Courier"/>
          <w:sz w:val="24"/>
        </w:rPr>
        <w:t xml:space="preserve">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w:t>
      </w:r>
      <w:r>
        <w:rPr>
          <w:rFonts w:ascii="Courier" w:hAnsi="Courier"/>
          <w:vanish/>
          <w:sz w:val="24"/>
        </w:rPr>
        <w:t>]o}]k</w:t>
      </w:r>
      <w:r>
        <w:rPr>
          <w:rFonts w:ascii="Courier" w:hAnsi="Courier"/>
          <w:sz w:val="24"/>
        </w:rPr>
        <w:t xml:space="preserve"> eingereichte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09.1914 - 03.1933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nachgesuchten Prädikate als </w:t>
      </w:r>
      <w:r>
        <w:rPr>
          <w:rFonts w:ascii="Courier" w:hAnsi="Courier"/>
          <w:vanish/>
          <w:sz w:val="24"/>
        </w:rPr>
        <w:t>s[</w:t>
      </w:r>
      <w:r>
        <w:rPr>
          <w:rFonts w:ascii="Courier" w:hAnsi="Courier"/>
          <w:sz w:val="24"/>
        </w:rPr>
        <w:t>Universitäts-Buchdrucker</w:t>
      </w:r>
      <w:r>
        <w:rPr>
          <w:rFonts w:ascii="Courier" w:hAnsi="Courier"/>
          <w:vanish/>
          <w:sz w:val="24"/>
        </w:rPr>
        <w:t>]s</w:t>
      </w:r>
      <w:r>
        <w:rPr>
          <w:rFonts w:ascii="Courier" w:hAnsi="Courier"/>
          <w:sz w:val="24"/>
        </w:rPr>
        <w:t xml:space="preserve"> und </w:t>
      </w:r>
      <w:r>
        <w:rPr>
          <w:rFonts w:ascii="Courier" w:hAnsi="Courier"/>
          <w:vanish/>
          <w:sz w:val="24"/>
        </w:rPr>
        <w:t>s[&lt;Universitäts-&gt;</w:t>
      </w:r>
      <w:r>
        <w:rPr>
          <w:rFonts w:ascii="Courier" w:hAnsi="Courier"/>
          <w:sz w:val="24"/>
        </w:rPr>
        <w:t>Buchhändler</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Frankfurt/M.</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08.1919 - 06.1920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6, Tit. XI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Sekt.6 Universität Göttingen \ Tit. XI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Zuwendung des </w:t>
      </w:r>
      <w:r>
        <w:rPr>
          <w:rFonts w:ascii="Courier" w:hAnsi="Courier"/>
          <w:vanish/>
          <w:sz w:val="24"/>
        </w:rPr>
        <w:t>p[5{s[</w:t>
      </w:r>
      <w:r>
        <w:rPr>
          <w:rFonts w:ascii="Courier" w:hAnsi="Courier"/>
          <w:sz w:val="24"/>
        </w:rPr>
        <w:t>Verlagsbuchhändler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Paul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Parey</w:t>
      </w:r>
      <w:r>
        <w:rPr>
          <w:rFonts w:ascii="Courier" w:hAnsi="Courier"/>
          <w:vanish/>
          <w:sz w:val="24"/>
        </w:rPr>
        <w:t>}]p</w:t>
      </w:r>
      <w:r>
        <w:rPr>
          <w:rFonts w:ascii="Courier" w:hAnsi="Courier"/>
          <w:sz w:val="24"/>
        </w:rPr>
        <w:t xml:space="preserve"> hi</w:t>
      </w:r>
      <w:r>
        <w:rPr>
          <w:rFonts w:ascii="Courier" w:hAnsi="Courier"/>
          <w:sz w:val="24"/>
        </w:rPr>
        <w:t xml:space="preserve">erselbst an die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6,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6 Universität Göttingen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Privatdozenten der Universität zu Göttingen herausgegebene und eingesandte&gt;}]s</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1875 - 1930</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4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w:t>
      </w:r>
      <w:r>
        <w:rPr>
          <w:rFonts w:ascii="Courier" w:hAnsi="Courier"/>
          <w:sz w:val="24"/>
        </w:rPr>
        <w:t xml:space="preserve"> Verleihung des Titels </w:t>
      </w:r>
      <w:r>
        <w:rPr>
          <w:rFonts w:ascii="Courier" w:hAnsi="Courier"/>
          <w:vanish/>
          <w:sz w:val="24"/>
        </w:rPr>
        <w:t>s[</w:t>
      </w:r>
      <w:r>
        <w:rPr>
          <w:rFonts w:ascii="Courier" w:hAnsi="Courier"/>
          <w:sz w:val="24"/>
        </w:rPr>
        <w:t>Universitäts-Buchhändler</w:t>
      </w:r>
      <w:r>
        <w:rPr>
          <w:rFonts w:ascii="Courier" w:hAnsi="Courier"/>
          <w:vanish/>
          <w:sz w:val="24"/>
        </w:rPr>
        <w:t>]s</w:t>
      </w:r>
      <w:r>
        <w:rPr>
          <w:rFonts w:ascii="Courier" w:hAnsi="Courier"/>
          <w:sz w:val="24"/>
        </w:rPr>
        <w:t xml:space="preserve">, Mechanikus und dergl. bei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87 (Rückseite)</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eines </w:t>
      </w:r>
      <w:r>
        <w:rPr>
          <w:rFonts w:ascii="Courier" w:hAnsi="Courier"/>
          <w:vanish/>
          <w:sz w:val="24"/>
        </w:rPr>
        <w:t>s[2{</w:t>
      </w:r>
      <w:r>
        <w:rPr>
          <w:rFonts w:ascii="Courier" w:hAnsi="Courier"/>
          <w:sz w:val="24"/>
        </w:rPr>
        <w:t>akademische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Leseinstitut</w:t>
      </w:r>
      <w:r>
        <w:rPr>
          <w:rFonts w:ascii="Courier" w:hAnsi="Courier"/>
          <w:vanish/>
          <w:sz w:val="24"/>
        </w:rPr>
        <w:t>}]s</w:t>
      </w:r>
      <w:r>
        <w:rPr>
          <w:rFonts w:ascii="Courier" w:hAnsi="Courier"/>
          <w:sz w:val="24"/>
        </w:rPr>
        <w:t xml:space="preserve">s an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Göttingen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J., 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7,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7 Universität Greifswald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Universitäts-Buchdruckerei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Greifswald</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03.1820 - 05.1919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3</w:t>
      </w:r>
      <w:r>
        <w:rPr>
          <w:rFonts w:ascii="Courier" w:hAnsi="Courier"/>
          <w:sz w:val="24"/>
        </w:rPr>
        <w:tab/>
        <w:t>S. 102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und Unterhaltung eines </w:t>
      </w:r>
      <w:r>
        <w:rPr>
          <w:rFonts w:ascii="Courier" w:hAnsi="Courier"/>
          <w:vanish/>
          <w:sz w:val="24"/>
        </w:rPr>
        <w:t>s[2{</w:t>
      </w:r>
      <w:r>
        <w:rPr>
          <w:rFonts w:ascii="Courier" w:hAnsi="Courier"/>
          <w:sz w:val="24"/>
        </w:rPr>
        <w:t>akademische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Lesezimmer</w:t>
      </w:r>
      <w:r>
        <w:rPr>
          <w:rFonts w:ascii="Courier" w:hAnsi="Courier"/>
          <w:vanish/>
          <w:sz w:val="24"/>
        </w:rPr>
        <w:t>}]s</w:t>
      </w:r>
      <w:r>
        <w:rPr>
          <w:rFonts w:ascii="Courier" w:hAnsi="Courier"/>
          <w:sz w:val="24"/>
        </w:rPr>
        <w:t xml:space="preserve">s auf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Greifswald</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12.1843 - 06.1914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k[1{s[2{</w:t>
      </w:r>
      <w:r>
        <w:rPr>
          <w:rFonts w:ascii="Courier" w:hAnsi="Courier"/>
          <w:sz w:val="24"/>
        </w:rPr>
        <w:t>akademische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Buchhandlung</w:t>
      </w:r>
      <w:r>
        <w:rPr>
          <w:rFonts w:ascii="Courier" w:hAnsi="Courier"/>
          <w:vanish/>
          <w:sz w:val="24"/>
        </w:rPr>
        <w:t>}]s</w:t>
      </w:r>
      <w:r>
        <w:rPr>
          <w:rFonts w:ascii="Courier" w:hAnsi="Courier"/>
          <w:sz w:val="24"/>
        </w:rPr>
        <w:t xml:space="preserve"> bei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2{&lt;Greifswald&gt;}]k}</w:t>
      </w:r>
      <w:r>
        <w:rPr>
          <w:rFonts w:ascii="Courier" w:hAnsi="Courier"/>
          <w:sz w:val="24"/>
        </w:rPr>
        <w:t xml:space="preserve"> zu </w:t>
      </w:r>
      <w:r>
        <w:rPr>
          <w:rFonts w:ascii="Courier" w:hAnsi="Courier"/>
          <w:vanish/>
          <w:sz w:val="24"/>
        </w:rPr>
        <w:t>2{</w:t>
      </w:r>
      <w:r>
        <w:rPr>
          <w:rFonts w:ascii="Courier" w:hAnsi="Courier"/>
          <w:sz w:val="24"/>
        </w:rPr>
        <w:t>Greifswald</w:t>
      </w:r>
      <w:r>
        <w:rPr>
          <w:rFonts w:ascii="Courier" w:hAnsi="Courier"/>
          <w:vanish/>
          <w:sz w:val="24"/>
        </w:rPr>
        <w:t>}]k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12.1868 - 12.1886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Greifswald</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w:t>
      </w:r>
      <w:r>
        <w:rPr>
          <w:rFonts w:ascii="Courier" w:hAnsi="Courier"/>
          <w:vanish/>
          <w:sz w:val="24"/>
        </w:rPr>
        <w:t>dozenten der Universität zu Greifswald herausgegebene und eingesandte&gt;}]s</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3 - 4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8,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8 Universtät Halle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Anstellung der </w:t>
      </w:r>
      <w:r>
        <w:rPr>
          <w:rFonts w:ascii="Courier" w:hAnsi="Courier"/>
          <w:vanish/>
          <w:sz w:val="24"/>
        </w:rPr>
        <w:t>s[</w:t>
      </w:r>
      <w:r>
        <w:rPr>
          <w:rFonts w:ascii="Courier" w:hAnsi="Courier"/>
          <w:sz w:val="24"/>
        </w:rPr>
        <w:t>Bücher-Auktionator</w:t>
      </w:r>
      <w:r>
        <w:rPr>
          <w:rFonts w:ascii="Courier" w:hAnsi="Courier"/>
          <w:vanish/>
          <w:sz w:val="24"/>
        </w:rPr>
        <w:t>]s</w:t>
      </w:r>
      <w:r>
        <w:rPr>
          <w:rFonts w:ascii="Courier" w:hAnsi="Courier"/>
          <w:sz w:val="24"/>
        </w:rPr>
        <w:t xml:space="preserve">en bei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Halle</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11.1832 - 05.1869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k[1{s[</w:t>
      </w:r>
      <w:r>
        <w:rPr>
          <w:rFonts w:ascii="Courier" w:hAnsi="Courier"/>
          <w:sz w:val="24"/>
        </w:rPr>
        <w:t>Universitäts-Buchhandlung</w:t>
      </w:r>
      <w:r>
        <w:rPr>
          <w:rFonts w:ascii="Courier" w:hAnsi="Courier"/>
          <w:vanish/>
          <w:sz w:val="24"/>
        </w:rPr>
        <w:t>]s}</w:t>
      </w:r>
      <w:r>
        <w:rPr>
          <w:rFonts w:ascii="Courier" w:hAnsi="Courier"/>
          <w:sz w:val="24"/>
        </w:rPr>
        <w:t xml:space="preserve"> zu </w:t>
      </w:r>
      <w:r>
        <w:rPr>
          <w:rFonts w:ascii="Courier" w:hAnsi="Courier"/>
          <w:vanish/>
          <w:sz w:val="24"/>
        </w:rPr>
        <w:t>2{o[</w:t>
      </w:r>
      <w:r>
        <w:rPr>
          <w:rFonts w:ascii="Courier" w:hAnsi="Courier"/>
          <w:sz w:val="24"/>
        </w:rPr>
        <w:t>Halle</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08.1845 - 01.1866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Einrichtung einer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Lesehall</w:t>
      </w:r>
      <w:r>
        <w:rPr>
          <w:rFonts w:ascii="Courier" w:hAnsi="Courier"/>
          <w:sz w:val="24"/>
        </w:rPr>
        <w:t>e</w:t>
      </w:r>
      <w:r>
        <w:rPr>
          <w:rFonts w:ascii="Courier" w:hAnsi="Courier"/>
          <w:vanish/>
          <w:sz w:val="24"/>
        </w:rPr>
        <w:t>}]s</w:t>
      </w:r>
      <w:r>
        <w:rPr>
          <w:rFonts w:ascii="Courier" w:hAnsi="Courier"/>
          <w:sz w:val="24"/>
        </w:rPr>
        <w:t xml:space="preserve"> bei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Halle</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05.1869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Halle</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Privatdozenten der Universität zu Halle herausgegebene und eingesandte&gt;}]s</w:t>
      </w:r>
      <w:r>
        <w:rPr>
          <w:rFonts w:ascii="Courier" w:hAnsi="Courier"/>
          <w:sz w:val="24"/>
        </w:rPr>
        <w:t>,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4 - 5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9,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9 Universität Kiel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Erteilung des Prädikats al</w:t>
      </w:r>
      <w:r>
        <w:rPr>
          <w:rFonts w:ascii="Courier" w:hAnsi="Courier"/>
          <w:sz w:val="24"/>
        </w:rPr>
        <w:t xml:space="preserve">s </w:t>
      </w:r>
      <w:r>
        <w:rPr>
          <w:rFonts w:ascii="Courier" w:hAnsi="Courier"/>
          <w:vanish/>
          <w:sz w:val="24"/>
        </w:rPr>
        <w:t>s[</w:t>
      </w:r>
      <w:r>
        <w:rPr>
          <w:rFonts w:ascii="Courier" w:hAnsi="Courier"/>
          <w:sz w:val="24"/>
        </w:rPr>
        <w:t>Universitäts-Buchbinder</w:t>
      </w:r>
      <w:r>
        <w:rPr>
          <w:rFonts w:ascii="Courier" w:hAnsi="Courier"/>
          <w:vanish/>
          <w:sz w:val="24"/>
        </w:rPr>
        <w:t>]s</w:t>
      </w:r>
      <w:r>
        <w:rPr>
          <w:rFonts w:ascii="Courier" w:hAnsi="Courier"/>
          <w:sz w:val="24"/>
        </w:rPr>
        <w:t xml:space="preserve">, </w:t>
      </w:r>
      <w:r>
        <w:rPr>
          <w:rFonts w:ascii="Courier" w:hAnsi="Courier"/>
          <w:vanish/>
          <w:sz w:val="24"/>
        </w:rPr>
        <w:t>s[&lt;Universitäts-&gt;</w:t>
      </w:r>
      <w:r>
        <w:rPr>
          <w:rFonts w:ascii="Courier" w:hAnsi="Courier"/>
          <w:sz w:val="24"/>
        </w:rPr>
        <w:t>Buchhändler</w:t>
      </w:r>
      <w:r>
        <w:rPr>
          <w:rFonts w:ascii="Courier" w:hAnsi="Courier"/>
          <w:vanish/>
          <w:sz w:val="24"/>
        </w:rPr>
        <w:t>]s</w:t>
      </w:r>
      <w:r>
        <w:rPr>
          <w:rFonts w:ascii="Courier" w:hAnsi="Courier"/>
          <w:sz w:val="24"/>
        </w:rPr>
        <w:t xml:space="preserve"> und </w:t>
      </w:r>
      <w:r>
        <w:rPr>
          <w:rFonts w:ascii="Courier" w:hAnsi="Courier"/>
          <w:vanish/>
          <w:sz w:val="24"/>
        </w:rPr>
        <w:t>s[&lt;Universitäts-&gt;</w:t>
      </w:r>
      <w:r>
        <w:rPr>
          <w:rFonts w:ascii="Courier" w:hAnsi="Courier"/>
          <w:sz w:val="24"/>
        </w:rPr>
        <w:t>Buchdrucker</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Kiel</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1867</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Lesehalle</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Kiel</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Kiel</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Privatdozenten der Universität zu Kiel herausgeg</w:t>
      </w:r>
      <w:r>
        <w:rPr>
          <w:rFonts w:ascii="Courier" w:hAnsi="Courier"/>
          <w:vanish/>
          <w:sz w:val="24"/>
        </w:rPr>
        <w:t>ebene und eingesandte&gt;}]s</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10,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10 Universität Köln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Köln</w:t>
      </w:r>
      <w:r>
        <w:rPr>
          <w:rFonts w:ascii="Courier" w:hAnsi="Courier"/>
          <w:vanish/>
          <w:sz w:val="24"/>
        </w:rPr>
        <w:t>]o}]k</w:t>
      </w:r>
      <w:r>
        <w:rPr>
          <w:rFonts w:ascii="Courier" w:hAnsi="Courier"/>
          <w:sz w:val="24"/>
        </w:rPr>
        <w:t xml:space="preserve"> eingereichte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11,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11 Universität Königsberg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beabsichtigte Einrichtung eines von Professoren ausgehenden und unter deren Leitung stehenden </w:t>
      </w:r>
      <w:r>
        <w:rPr>
          <w:rFonts w:ascii="Courier" w:hAnsi="Courier"/>
          <w:vanish/>
          <w:sz w:val="24"/>
        </w:rPr>
        <w:t>s[</w:t>
      </w:r>
      <w:r>
        <w:rPr>
          <w:rFonts w:ascii="Courier" w:hAnsi="Courier"/>
          <w:sz w:val="24"/>
        </w:rPr>
        <w:t>Lesekabinett</w:t>
      </w:r>
      <w:r>
        <w:rPr>
          <w:rFonts w:ascii="Courier" w:hAnsi="Courier"/>
          <w:vanish/>
          <w:sz w:val="24"/>
        </w:rPr>
        <w:t>]s</w:t>
      </w:r>
      <w:r>
        <w:rPr>
          <w:rFonts w:ascii="Courier" w:hAnsi="Courier"/>
          <w:sz w:val="24"/>
        </w:rPr>
        <w:t>s für</w:t>
      </w:r>
      <w:r>
        <w:rPr>
          <w:rFonts w:ascii="Courier" w:hAnsi="Courier"/>
          <w:sz w:val="24"/>
        </w:rPr>
        <w:t xml:space="preserve"> die Studierenden der </w:t>
      </w:r>
      <w:r>
        <w:rPr>
          <w:rFonts w:ascii="Courier" w:hAnsi="Courier"/>
          <w:vanish/>
          <w:sz w:val="24"/>
        </w:rPr>
        <w:t>k[1{</w:t>
      </w:r>
      <w:r>
        <w:rPr>
          <w:rFonts w:ascii="Courier" w:hAnsi="Courier"/>
          <w:sz w:val="24"/>
        </w:rPr>
        <w:t>Königl. 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Königsberg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Königsberg</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Privatdozenten der Universität zu Königsberg herausgegebene und eingesandte&gt;}]s</w:t>
      </w:r>
      <w:r>
        <w:rPr>
          <w:rFonts w:ascii="Courier" w:hAnsi="Courier"/>
          <w:sz w:val="24"/>
        </w:rPr>
        <w:t>,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12, Tit. X</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12 Universität Marburg \ Tit. X</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Adhib.: </w:t>
      </w:r>
      <w:r>
        <w:rPr>
          <w:rFonts w:ascii="Courier" w:hAnsi="Courier"/>
          <w:vanish/>
          <w:sz w:val="24"/>
        </w:rPr>
        <w:t>s[</w:t>
      </w:r>
      <w:r>
        <w:rPr>
          <w:rFonts w:ascii="Courier" w:hAnsi="Courier"/>
          <w:sz w:val="24"/>
        </w:rPr>
        <w:t>Hoch</w:t>
      </w:r>
      <w:r>
        <w:rPr>
          <w:rFonts w:ascii="Courier" w:hAnsi="Courier"/>
          <w:sz w:val="24"/>
        </w:rPr>
        <w:t>schullehrbücher</w:t>
      </w:r>
      <w:r>
        <w:rPr>
          <w:rFonts w:ascii="Courier" w:hAnsi="Courier"/>
          <w:vanish/>
          <w:sz w:val="24"/>
        </w:rPr>
        <w:t>]s</w:t>
      </w:r>
      <w:r>
        <w:rPr>
          <w:rFonts w:ascii="Courier" w:hAnsi="Courier"/>
          <w:sz w:val="24"/>
        </w:rPr>
        <w:t xml:space="preserve"> der </w:t>
      </w:r>
      <w:r>
        <w:rPr>
          <w:rFonts w:ascii="Courier" w:hAnsi="Courier"/>
          <w:vanish/>
          <w:sz w:val="24"/>
        </w:rPr>
        <w:t>k[1{</w:t>
      </w:r>
      <w:r>
        <w:rPr>
          <w:rFonts w:ascii="Courier" w:hAnsi="Courier"/>
          <w:sz w:val="24"/>
        </w:rPr>
        <w:t>Studieranstalt für blinde Studierende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1916 - 1924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12,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12 Universität Marburg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Marburg</w:t>
      </w:r>
      <w:r>
        <w:rPr>
          <w:rFonts w:ascii="Courier" w:hAnsi="Courier"/>
          <w:vanish/>
          <w:sz w:val="24"/>
        </w:rPr>
        <w:t>]o}]k</w:t>
      </w:r>
      <w:r>
        <w:rPr>
          <w:rFonts w:ascii="Courier" w:hAnsi="Courier"/>
          <w:sz w:val="24"/>
        </w:rPr>
        <w:t xml:space="preserve"> herausgegebenen und eingesandte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Privatdozenten der Universität zu Marburg herausgegebene und eingesandte&gt;}]s</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1875 - 1901</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 xml:space="preserve">Bde. 2 - 3 </w:t>
      </w:r>
      <w:r>
        <w:rPr>
          <w:rFonts w:ascii="Courier" w:hAnsi="Courier"/>
          <w:sz w:val="24"/>
        </w:rPr>
        <w:t>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Errichtung einer </w:t>
      </w:r>
      <w:r>
        <w:rPr>
          <w:rFonts w:ascii="Courier" w:hAnsi="Courier"/>
          <w:vanish/>
          <w:sz w:val="24"/>
        </w:rPr>
        <w:t>s[2{</w:t>
      </w:r>
      <w:r>
        <w:rPr>
          <w:rFonts w:ascii="Courier" w:hAnsi="Courier"/>
          <w:sz w:val="24"/>
        </w:rPr>
        <w:t>akademische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Lesehalle</w:t>
      </w:r>
      <w:r>
        <w:rPr>
          <w:rFonts w:ascii="Courier" w:hAnsi="Courier"/>
          <w:vanish/>
          <w:sz w:val="24"/>
        </w:rPr>
        <w:t>}]s</w:t>
      </w:r>
      <w:r>
        <w:rPr>
          <w:rFonts w:ascii="Courier" w:hAnsi="Courier"/>
          <w:sz w:val="24"/>
        </w:rPr>
        <w:t xml:space="preserve"> bei der </w:t>
      </w:r>
      <w:r>
        <w:rPr>
          <w:rFonts w:ascii="Courier" w:hAnsi="Courier"/>
          <w:vanish/>
          <w:sz w:val="24"/>
        </w:rPr>
        <w:t>k[1{</w:t>
      </w:r>
      <w:r>
        <w:rPr>
          <w:rFonts w:ascii="Courier" w:hAnsi="Courier"/>
          <w:sz w:val="24"/>
        </w:rPr>
        <w:t>Universität</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Marburg</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Akte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Va, Sekt. 13,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Va. Hochschulwesen \ Sekt. 13 Universität Münster \ Tit. XIV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akademische</w:t>
      </w:r>
      <w:r>
        <w:rPr>
          <w:rFonts w:ascii="Courier" w:hAnsi="Courier"/>
          <w:vanish/>
          <w:sz w:val="24"/>
        </w:rPr>
        <w:t>&lt;r&gt;}</w:t>
      </w:r>
      <w:r>
        <w:rPr>
          <w:rFonts w:ascii="Courier" w:hAnsi="Courier"/>
          <w:sz w:val="24"/>
        </w:rPr>
        <w:t xml:space="preserve"> </w:t>
      </w:r>
      <w:r>
        <w:rPr>
          <w:rFonts w:ascii="Courier" w:hAnsi="Courier"/>
          <w:vanish/>
          <w:sz w:val="24"/>
        </w:rPr>
        <w:t>1{</w:t>
      </w:r>
      <w:r>
        <w:rPr>
          <w:rFonts w:ascii="Courier" w:hAnsi="Courier"/>
          <w:sz w:val="24"/>
        </w:rPr>
        <w:t>Leseverein</w:t>
      </w:r>
      <w:r>
        <w:rPr>
          <w:rFonts w:ascii="Courier" w:hAnsi="Courier"/>
          <w:vanish/>
          <w:sz w:val="24"/>
        </w:rPr>
        <w:t>}]s</w:t>
      </w:r>
      <w:r>
        <w:rPr>
          <w:rFonts w:ascii="Courier" w:hAnsi="Courier"/>
          <w:sz w:val="24"/>
        </w:rPr>
        <w:t xml:space="preserve"> für die Dozenten und Studierenden der </w:t>
      </w:r>
      <w:r>
        <w:rPr>
          <w:rFonts w:ascii="Courier" w:hAnsi="Courier"/>
          <w:vanish/>
          <w:sz w:val="24"/>
        </w:rPr>
        <w:t>k[1{</w:t>
      </w:r>
      <w:r>
        <w:rPr>
          <w:rFonts w:ascii="Courier" w:hAnsi="Courier"/>
          <w:sz w:val="24"/>
        </w:rPr>
        <w:t>Akademie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Münster</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 xml:space="preserve">von Professoren und Privatdozenten der </w:t>
      </w:r>
      <w:r>
        <w:rPr>
          <w:rFonts w:ascii="Courier" w:hAnsi="Courier"/>
          <w:vanish/>
          <w:sz w:val="24"/>
        </w:rPr>
        <w:t>k[1{</w:t>
      </w:r>
      <w:r>
        <w:rPr>
          <w:rFonts w:ascii="Courier" w:hAnsi="Courier"/>
          <w:sz w:val="24"/>
        </w:rPr>
        <w:t>Akademie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Münster</w:t>
      </w:r>
      <w:r>
        <w:rPr>
          <w:rFonts w:ascii="Courier" w:hAnsi="Courier"/>
          <w:vanish/>
          <w:sz w:val="24"/>
        </w:rPr>
        <w:t>]o}]k</w:t>
      </w:r>
      <w:r>
        <w:rPr>
          <w:rFonts w:ascii="Courier" w:hAnsi="Courier"/>
          <w:sz w:val="24"/>
        </w:rPr>
        <w:t xml:space="preserve"> herausgegebenen und einge</w:t>
      </w:r>
      <w:r>
        <w:rPr>
          <w:rFonts w:ascii="Courier" w:hAnsi="Courier"/>
          <w:sz w:val="24"/>
        </w:rPr>
        <w:t>sandte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Schriften</w:t>
      </w:r>
      <w:r>
        <w:rPr>
          <w:rFonts w:ascii="Courier" w:hAnsi="Courier"/>
          <w:vanish/>
          <w:sz w:val="24"/>
        </w:rPr>
        <w:t>}]s</w:t>
      </w:r>
      <w:r>
        <w:rPr>
          <w:rFonts w:ascii="Courier" w:hAnsi="Courier"/>
          <w:sz w:val="24"/>
        </w:rPr>
        <w:t xml:space="preserve"> und </w:t>
      </w:r>
      <w:r>
        <w:rPr>
          <w:rFonts w:ascii="Courier" w:hAnsi="Courier"/>
          <w:vanish/>
          <w:sz w:val="24"/>
        </w:rPr>
        <w:t>s[1{</w:t>
      </w:r>
      <w:r>
        <w:rPr>
          <w:rFonts w:ascii="Courier" w:hAnsi="Courier"/>
          <w:sz w:val="24"/>
        </w:rPr>
        <w:t>Werke</w:t>
      </w:r>
      <w:r>
        <w:rPr>
          <w:rFonts w:ascii="Courier" w:hAnsi="Courier"/>
          <w:vanish/>
          <w:sz w:val="24"/>
        </w:rPr>
        <w:t>}</w:t>
      </w:r>
      <w:r>
        <w:rPr>
          <w:rFonts w:ascii="Courier" w:hAnsi="Courier"/>
          <w:sz w:val="24"/>
        </w:rPr>
        <w:t xml:space="preserve"> </w:t>
      </w:r>
      <w:r>
        <w:rPr>
          <w:rFonts w:ascii="Courier" w:hAnsi="Courier"/>
          <w:vanish/>
          <w:sz w:val="24"/>
        </w:rPr>
        <w:t>2{&lt;von Professoren und Privatdozenten der Akademie zu Münster herausgegebene und eingesandte&gt;}]s</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1870 - 1934</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2 - 3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Lieferung der </w:t>
      </w:r>
      <w:r>
        <w:rPr>
          <w:rFonts w:ascii="Courier" w:hAnsi="Courier"/>
          <w:vanish/>
          <w:sz w:val="24"/>
        </w:rPr>
        <w:t>s[</w:t>
      </w:r>
      <w:r>
        <w:rPr>
          <w:rFonts w:ascii="Courier" w:hAnsi="Courier"/>
          <w:sz w:val="24"/>
        </w:rPr>
        <w:t xml:space="preserve">Drucksachen für die </w:t>
      </w:r>
      <w:r>
        <w:rPr>
          <w:rFonts w:ascii="Courier" w:hAnsi="Courier"/>
          <w:vanish/>
          <w:sz w:val="24"/>
        </w:rPr>
        <w:t>k[1{</w:t>
      </w:r>
      <w:r>
        <w:rPr>
          <w:rFonts w:ascii="Courier" w:hAnsi="Courier"/>
          <w:sz w:val="24"/>
        </w:rPr>
        <w:t>Akademie</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Münster</w:t>
      </w:r>
      <w:r>
        <w:rPr>
          <w:rFonts w:ascii="Courier" w:hAnsi="Courier"/>
          <w:vanish/>
          <w:sz w:val="24"/>
        </w:rPr>
        <w:t>]o}]k]s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Vb, Sekt. 1 Gen. , Tit. XI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Vb. Technische Hochschulen \ Sekt. 1 Gen. \ Tit. XI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s[1{</w:t>
      </w:r>
      <w:r>
        <w:rPr>
          <w:rFonts w:ascii="Courier" w:hAnsi="Courier"/>
          <w:sz w:val="24"/>
        </w:rPr>
        <w:t>technische</w:t>
      </w:r>
      <w:r>
        <w:rPr>
          <w:rFonts w:ascii="Courier" w:hAnsi="Courier"/>
          <w:vanish/>
          <w:sz w:val="24"/>
        </w:rPr>
        <w:t>}</w:t>
      </w:r>
      <w:r>
        <w:rPr>
          <w:rFonts w:ascii="Courier" w:hAnsi="Courier"/>
          <w:sz w:val="24"/>
        </w:rPr>
        <w:t xml:space="preserve">n und sonstigen </w:t>
      </w:r>
      <w:r>
        <w:rPr>
          <w:rFonts w:ascii="Courier" w:hAnsi="Courier"/>
          <w:vanish/>
          <w:sz w:val="24"/>
        </w:rPr>
        <w:t>1{</w:t>
      </w:r>
      <w:r>
        <w:rPr>
          <w:rFonts w:ascii="Courier" w:hAnsi="Courier"/>
          <w:sz w:val="24"/>
        </w:rPr>
        <w:t>Fachzeitschrift</w:t>
      </w:r>
      <w:r>
        <w:rPr>
          <w:rFonts w:ascii="Courier" w:hAnsi="Courier"/>
          <w:vanish/>
          <w:sz w:val="24"/>
        </w:rPr>
        <w:t>}]s</w:t>
      </w:r>
      <w:r>
        <w:rPr>
          <w:rFonts w:ascii="Courier" w:hAnsi="Courier"/>
          <w:sz w:val="24"/>
        </w:rPr>
        <w:t>en, Bd. 1 - 4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w:t>
      </w:r>
      <w:r>
        <w:rPr>
          <w:rFonts w:ascii="Courier" w:hAnsi="Courier"/>
          <w:sz w:val="24"/>
        </w:rPr>
        <w:t xml:space="preserve">ngereichte Werke,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w:t>
      </w:r>
      <w:r>
        <w:rPr>
          <w:rFonts w:ascii="Courier" w:hAnsi="Courier"/>
          <w:vanish/>
          <w:sz w:val="24"/>
        </w:rPr>
        <w:t>2{&lt;eingereichte&gt;}]s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en </w:t>
      </w:r>
      <w:r>
        <w:rPr>
          <w:rFonts w:ascii="Courier" w:hAnsi="Courier"/>
          <w:vanish/>
          <w:sz w:val="24"/>
        </w:rPr>
        <w:t>2{&lt;eingereichte&gt;}]s</w:t>
      </w:r>
      <w:r>
        <w:rPr>
          <w:rFonts w:ascii="Courier" w:hAnsi="Courier"/>
          <w:sz w:val="24"/>
        </w:rPr>
        <w:t>, Bd. 1 - 9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1879 - 1925</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Bde. 8 - 9 fehlen</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Instrumentenkunde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1881 - 1893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Kalender der Technischen Hochschulen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Vb, Sekt. 2 Gen. , Tit. XI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Vb. Technische Hochschulen \ Sekt. 2 Gen. \ Tit. XI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Eingereichte Werke, </w:t>
      </w:r>
      <w:r>
        <w:rPr>
          <w:rFonts w:ascii="Courier" w:hAnsi="Courier"/>
          <w:vanish/>
          <w:sz w:val="24"/>
        </w:rPr>
        <w:t>s[1{</w:t>
      </w:r>
      <w:r>
        <w:rPr>
          <w:rFonts w:ascii="Courier" w:hAnsi="Courier"/>
          <w:sz w:val="24"/>
        </w:rPr>
        <w:t>Bücher</w:t>
      </w:r>
      <w:r>
        <w:rPr>
          <w:rFonts w:ascii="Courier" w:hAnsi="Courier"/>
          <w:vanish/>
          <w:sz w:val="24"/>
        </w:rPr>
        <w:t>}</w:t>
      </w:r>
      <w:r>
        <w:rPr>
          <w:rFonts w:ascii="Courier" w:hAnsi="Courier"/>
          <w:sz w:val="24"/>
        </w:rPr>
        <w:t xml:space="preserve"> </w:t>
      </w:r>
      <w:r>
        <w:rPr>
          <w:rFonts w:ascii="Courier" w:hAnsi="Courier"/>
          <w:vanish/>
          <w:sz w:val="24"/>
        </w:rPr>
        <w:t>2{&lt;eingereichte&gt;}]s</w:t>
      </w:r>
      <w:r>
        <w:rPr>
          <w:rFonts w:ascii="Courier" w:hAnsi="Courier"/>
          <w:sz w:val="24"/>
        </w:rPr>
        <w:t xml:space="preserve"> und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en </w:t>
      </w:r>
      <w:r>
        <w:rPr>
          <w:rFonts w:ascii="Courier" w:hAnsi="Courier"/>
          <w:vanish/>
          <w:sz w:val="24"/>
        </w:rPr>
        <w:t>2{&lt;eingereichte&gt;}]s</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26 - 1933</w:t>
      </w:r>
    </w:p>
    <w:p w:rsidR="00000000" w:rsidRDefault="000409B4">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Bd. 2 fehlt</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Kalender der Technischen Hochschulen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Technolexikon</w:t>
      </w:r>
      <w:r>
        <w:rPr>
          <w:rFonts w:ascii="Courier" w:hAnsi="Courier"/>
          <w:vanish/>
          <w:sz w:val="24"/>
        </w:rPr>
        <w:t>]t</w:t>
      </w:r>
      <w:r>
        <w:rPr>
          <w:rFonts w:ascii="Courier" w:hAnsi="Courier"/>
          <w:sz w:val="24"/>
        </w:rPr>
        <w:t xml:space="preserve"> und die </w:t>
      </w:r>
      <w:r>
        <w:rPr>
          <w:rFonts w:ascii="Courier" w:hAnsi="Courier"/>
          <w:vanish/>
          <w:sz w:val="24"/>
        </w:rPr>
        <w:t>t[</w:t>
      </w:r>
      <w:r>
        <w:rPr>
          <w:rFonts w:ascii="Courier" w:hAnsi="Courier"/>
          <w:sz w:val="24"/>
        </w:rPr>
        <w:t>Illustrierten Technischen Wörterbücher</w:t>
      </w:r>
      <w:r>
        <w:rPr>
          <w:rFonts w:ascii="Courier" w:hAnsi="Courier"/>
          <w:vanish/>
          <w:sz w:val="24"/>
        </w:rPr>
        <w:t>]t</w:t>
      </w:r>
      <w:r>
        <w:rPr>
          <w:rFonts w:ascii="Courier" w:hAnsi="Courier"/>
          <w:sz w:val="24"/>
        </w:rPr>
        <w:t xml:space="preserve"> in sechs Sprachen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Vc, Sekt. 1 Gen. , Tit. 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Vc. Wissenschaft \ Sekt. 1 Gen. \ Tit.II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&lt;Verleihung des Professorentitels&gt;</w:t>
      </w:r>
      <w:r>
        <w:rPr>
          <w:rFonts w:ascii="Courier" w:hAnsi="Courier"/>
          <w:sz w:val="24"/>
        </w:rPr>
        <w:t xml:space="preserve">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Müller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Tempelhof</w:t>
      </w:r>
      <w:r>
        <w:rPr>
          <w:rFonts w:ascii="Courier" w:hAnsi="Courier"/>
          <w:vanish/>
          <w:sz w:val="24"/>
        </w:rPr>
        <w:t>]o}]p</w:t>
      </w:r>
      <w:r>
        <w:rPr>
          <w:rFonts w:ascii="Courier" w:hAnsi="Courier"/>
          <w:sz w:val="24"/>
        </w:rPr>
        <w:t xml:space="preserve"> ernannt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02.1907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Vc, Sekt. 1 Gen. , Tit. XI, Teil 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Vc. Wissenscha</w:t>
      </w:r>
      <w:r>
        <w:rPr>
          <w:rFonts w:ascii="Courier" w:hAnsi="Courier"/>
          <w:sz w:val="24"/>
        </w:rPr>
        <w:t>ft \ Sekt. 1 Gen. \ Tit.XI, Teil 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Gutenberg-Gesellschaft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Mainz</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Vc, Sekt. 1 Gen., Tit. XI, Teil 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Vc. Wissenschaft \ Sekt. 1 Gen. \ Tit.XI, Teil II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10b</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Bibliothek der Biologischen Anstalt</w:t>
      </w:r>
      <w:r>
        <w:rPr>
          <w:rFonts w:ascii="Courier" w:hAnsi="Courier"/>
          <w:vanish/>
          <w:sz w:val="24"/>
        </w:rPr>
        <w:t>}</w:t>
      </w:r>
      <w:r>
        <w:rPr>
          <w:rFonts w:ascii="Courier" w:hAnsi="Courier"/>
          <w:sz w:val="24"/>
        </w:rPr>
        <w:t xml:space="preserve"> auf </w:t>
      </w:r>
      <w:r>
        <w:rPr>
          <w:rFonts w:ascii="Courier" w:hAnsi="Courier"/>
          <w:vanish/>
          <w:sz w:val="24"/>
        </w:rPr>
        <w:t>2{o[</w:t>
      </w:r>
      <w:r>
        <w:rPr>
          <w:rFonts w:ascii="Courier" w:hAnsi="Courier"/>
          <w:sz w:val="24"/>
        </w:rPr>
        <w:t>Helgoland</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1891 - 1926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Vc, Sekt. 1 Gen., Tit. XI, Teil III</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Vc. Wissenschaft \ Sekt. 1 Gen. \ Tit.XI, Teil III</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Gen. Bibl.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Bücherwesen</w:t>
      </w:r>
      <w:r>
        <w:rPr>
          <w:rFonts w:ascii="Courier" w:hAnsi="Courier"/>
          <w:vanish/>
          <w:sz w:val="24"/>
        </w:rPr>
        <w:t>]s</w:t>
      </w:r>
      <w:r>
        <w:rPr>
          <w:rFonts w:ascii="Courier" w:hAnsi="Courier"/>
          <w:sz w:val="24"/>
        </w:rPr>
        <w:t xml:space="preserve"> und der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sowie</w:t>
      </w:r>
      <w:r>
        <w:rPr>
          <w:rFonts w:ascii="Courier" w:hAnsi="Courier"/>
          <w:sz w:val="24"/>
        </w:rPr>
        <w:t xml:space="preserve"> die Anlegung von Kunst- und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1801 - 1907 ; 1907 -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Bibl.S.Nr.30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Pflichtexemplarwesen</w:t>
      </w:r>
      <w:r>
        <w:rPr>
          <w:rFonts w:ascii="Courier" w:hAnsi="Courier"/>
          <w:vanish/>
          <w:sz w:val="24"/>
        </w:rPr>
        <w:t>]s</w:t>
      </w:r>
      <w:r>
        <w:rPr>
          <w:rFonts w:ascii="Courier" w:hAnsi="Courier"/>
          <w:sz w:val="24"/>
        </w:rPr>
        <w:t>. Bd.1 - 8</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1809 - 1907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Bd.1 an das Geheime Staatsarchiv abgegeben. B 1625/33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Gesuche um Überlassung von amtlichen Druckwerken, </w:t>
      </w:r>
      <w:r>
        <w:rPr>
          <w:rFonts w:ascii="Courier" w:hAnsi="Courier"/>
          <w:vanish/>
          <w:sz w:val="24"/>
        </w:rPr>
        <w:t>s[1{</w:t>
      </w:r>
      <w:r>
        <w:rPr>
          <w:rFonts w:ascii="Courier" w:hAnsi="Courier"/>
          <w:sz w:val="24"/>
        </w:rPr>
        <w:t>Schrift</w:t>
      </w:r>
      <w:r>
        <w:rPr>
          <w:rFonts w:ascii="Courier" w:hAnsi="Courier"/>
          <w:vanish/>
          <w:sz w:val="24"/>
        </w:rPr>
        <w:t>}</w:t>
      </w:r>
      <w:r>
        <w:rPr>
          <w:rFonts w:ascii="Courier" w:hAnsi="Courier"/>
          <w:sz w:val="24"/>
        </w:rPr>
        <w:t xml:space="preserve"> </w:t>
      </w:r>
      <w:r>
        <w:rPr>
          <w:rFonts w:ascii="Courier" w:hAnsi="Courier"/>
          <w:vanish/>
          <w:sz w:val="24"/>
        </w:rPr>
        <w:t>2{&lt;amtliche&gt;}]s</w:t>
      </w:r>
      <w:r>
        <w:rPr>
          <w:rFonts w:ascii="Courier" w:hAnsi="Courier"/>
          <w:sz w:val="24"/>
        </w:rPr>
        <w:t>en etc.</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Bibl.S. 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w:t>
      </w:r>
      <w:r>
        <w:rPr>
          <w:rFonts w:ascii="Courier" w:hAnsi="Courier"/>
          <w:vanish/>
          <w:sz w:val="24"/>
        </w:rPr>
        <w:t>s[2{</w:t>
      </w:r>
      <w:r>
        <w:rPr>
          <w:rFonts w:ascii="Courier" w:hAnsi="Courier"/>
          <w:sz w:val="24"/>
        </w:rPr>
        <w:t>Schriftentausch</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etc. untereinander. Bd. </w:t>
      </w:r>
      <w:r>
        <w:rPr>
          <w:rFonts w:ascii="Courier" w:hAnsi="Courier"/>
          <w:sz w:val="24"/>
        </w:rPr>
        <w:t>1 - 2</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Adhib.: Der Schriftentausch mit </w:t>
      </w:r>
      <w:r>
        <w:rPr>
          <w:rFonts w:ascii="Courier" w:hAnsi="Courier"/>
          <w:vanish/>
          <w:sz w:val="24"/>
        </w:rPr>
        <w:t>o[</w:t>
      </w:r>
      <w:r>
        <w:rPr>
          <w:rFonts w:ascii="Courier" w:hAnsi="Courier"/>
          <w:sz w:val="24"/>
        </w:rPr>
        <w:t>Neu-Süd-Wales</w:t>
      </w:r>
      <w:r>
        <w:rPr>
          <w:rFonts w:ascii="Courier" w:hAnsi="Courier"/>
          <w:vanish/>
          <w:sz w:val="24"/>
        </w:rPr>
        <w:t>]o</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1884 - 1894 ; 1894 -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Bibl. S. 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w:t>
      </w:r>
      <w:r>
        <w:rPr>
          <w:rFonts w:ascii="Courier" w:hAnsi="Courier"/>
          <w:sz w:val="24"/>
        </w:rPr>
        <w:t>Adreßbuches der deutschen Bibliotheken</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Bibl. S. 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s[2{</w:t>
      </w:r>
      <w:r>
        <w:rPr>
          <w:rFonts w:ascii="Courier" w:hAnsi="Courier"/>
          <w:sz w:val="24"/>
        </w:rPr>
        <w:t>Ankäufe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Bibl. S. Nr. 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Staatsdruckereien und </w:t>
      </w:r>
      <w:r>
        <w:rPr>
          <w:rFonts w:ascii="Courier" w:hAnsi="Courier"/>
          <w:vanish/>
          <w:sz w:val="24"/>
        </w:rPr>
        <w:t>s[</w:t>
      </w:r>
      <w:r>
        <w:rPr>
          <w:rFonts w:ascii="Courier" w:hAnsi="Courier"/>
          <w:sz w:val="24"/>
        </w:rPr>
        <w:t>Staatsbuchhandlung</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1894 -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früher Gen. Univ. XIV. 15</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jetzt: Bibl. S 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w:t>
      </w:r>
      <w:r>
        <w:rPr>
          <w:rFonts w:ascii="Courier" w:hAnsi="Courier"/>
          <w:vanish/>
          <w:sz w:val="24"/>
        </w:rPr>
        <w:t>s[</w:t>
      </w:r>
      <w:r>
        <w:rPr>
          <w:rFonts w:ascii="Courier" w:hAnsi="Courier"/>
          <w:sz w:val="24"/>
        </w:rPr>
        <w:t>Buchhändler</w:t>
      </w:r>
      <w:r>
        <w:rPr>
          <w:rFonts w:ascii="Courier" w:hAnsi="Courier"/>
          <w:vanish/>
          <w:sz w:val="24"/>
        </w:rPr>
        <w:t>]s</w:t>
      </w:r>
      <w:r>
        <w:rPr>
          <w:rFonts w:ascii="Courier" w:hAnsi="Courier"/>
          <w:sz w:val="24"/>
        </w:rPr>
        <w:t>n</w:t>
      </w:r>
      <w:r>
        <w:rPr>
          <w:rFonts w:ascii="Courier" w:hAnsi="Courier"/>
          <w:sz w:val="24"/>
        </w:rPr>
        <w:t xml:space="preserve"> eingesandten </w:t>
      </w:r>
      <w:r>
        <w:rPr>
          <w:rFonts w:ascii="Courier" w:hAnsi="Courier"/>
          <w:vanish/>
          <w:sz w:val="24"/>
        </w:rPr>
        <w:t>s[</w:t>
      </w:r>
      <w:r>
        <w:rPr>
          <w:rFonts w:ascii="Courier" w:hAnsi="Courier"/>
          <w:sz w:val="24"/>
        </w:rPr>
        <w:t>Katalog</w:t>
      </w:r>
      <w:r>
        <w:rPr>
          <w:rFonts w:ascii="Courier" w:hAnsi="Courier"/>
          <w:vanish/>
          <w:sz w:val="24"/>
        </w:rPr>
        <w:t>]s</w:t>
      </w:r>
      <w:r>
        <w:rPr>
          <w:rFonts w:ascii="Courier" w:hAnsi="Courier"/>
          <w:sz w:val="24"/>
        </w:rPr>
        <w:t xml:space="preserve">e ihres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 der mittelalterlichen Bibliothekskatalog</w:t>
      </w:r>
      <w:r>
        <w:rPr>
          <w:rFonts w:ascii="Courier" w:hAnsi="Courier"/>
          <w:vanish/>
          <w:sz w:val="24"/>
        </w:rPr>
        <w:t>]s</w:t>
      </w:r>
      <w:r>
        <w:rPr>
          <w:rFonts w:ascii="Courier" w:hAnsi="Courier"/>
          <w:sz w:val="24"/>
        </w:rPr>
        <w:t>e</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Vc, Sekt. 1 Gen., Tit. XI, Teil IV</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Vc. Wissenschaft \ Sekt. 1 Gen. \ Tit.XI, Teil IV</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preußische Geschichte und Landeskunde. (Forschungen zur Brandenburgischen und Preußischen Geschichte)</w:t>
      </w:r>
      <w:r>
        <w:rPr>
          <w:rFonts w:ascii="Courier" w:hAnsi="Courier"/>
          <w:vanish/>
          <w:sz w:val="24"/>
        </w:rPr>
        <w:t>]t</w:t>
      </w:r>
      <w:r>
        <w:rPr>
          <w:rFonts w:ascii="Courier" w:hAnsi="Courier"/>
          <w:sz w:val="24"/>
        </w:rPr>
        <w:t>, Bd. 1 - 6</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1865 - 1906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internationale </w:t>
      </w:r>
      <w:r>
        <w:rPr>
          <w:rFonts w:ascii="Courier" w:hAnsi="Courier"/>
          <w:vanish/>
          <w:sz w:val="24"/>
        </w:rPr>
        <w:t>t[&lt;Internationales&gt;</w:t>
      </w:r>
      <w:r>
        <w:rPr>
          <w:rFonts w:ascii="Courier" w:hAnsi="Courier"/>
          <w:sz w:val="24"/>
        </w:rPr>
        <w:t xml:space="preserve"> Archiv für Ethnographie</w:t>
      </w:r>
      <w:r>
        <w:rPr>
          <w:rFonts w:ascii="Courier" w:hAnsi="Courier"/>
          <w:vanish/>
          <w:sz w:val="24"/>
        </w:rPr>
        <w:t>]t</w:t>
      </w:r>
      <w:r>
        <w:rPr>
          <w:rFonts w:ascii="Courier" w:hAnsi="Courier"/>
          <w:sz w:val="24"/>
        </w:rPr>
        <w:t xml:space="preserve">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Jahresberichte der Geschichtswissenschaft in Berlin und Jahresberichte der deutschen Geschichte</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von Bd. 2 ab: "</w:t>
      </w:r>
      <w:r>
        <w:rPr>
          <w:rFonts w:ascii="Courier" w:hAnsi="Courier"/>
          <w:vanish/>
          <w:sz w:val="24"/>
        </w:rPr>
        <w:t>t[</w:t>
      </w:r>
      <w:r>
        <w:rPr>
          <w:rFonts w:ascii="Courier" w:hAnsi="Courier"/>
          <w:sz w:val="24"/>
        </w:rPr>
        <w:t>Historische Bibliographie</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deutschen </w:t>
      </w:r>
      <w:r>
        <w:rPr>
          <w:rFonts w:ascii="Courier" w:hAnsi="Courier"/>
          <w:vanish/>
          <w:sz w:val="24"/>
        </w:rPr>
        <w:t>t[&lt;Deutscher&gt;</w:t>
      </w:r>
      <w:r>
        <w:rPr>
          <w:rFonts w:ascii="Courier" w:hAnsi="Courier"/>
          <w:sz w:val="24"/>
        </w:rPr>
        <w:t xml:space="preserve"> Geschichtskalender</w:t>
      </w:r>
      <w:r>
        <w:rPr>
          <w:rFonts w:ascii="Courier" w:hAnsi="Courier"/>
          <w:vanish/>
          <w:sz w:val="24"/>
        </w:rPr>
        <w:t>]t</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1887 - 1929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der Gesellschaft für Erdkunde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1853 - 1893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w:t>
      </w:r>
      <w:r>
        <w:rPr>
          <w:rFonts w:ascii="Courier" w:hAnsi="Courier"/>
          <w:vanish/>
          <w:sz w:val="24"/>
        </w:rPr>
        <w:t>t[</w:t>
      </w:r>
      <w:r>
        <w:rPr>
          <w:rFonts w:ascii="Courier" w:hAnsi="Courier"/>
          <w:sz w:val="24"/>
        </w:rPr>
        <w:t>Nautische</w:t>
      </w:r>
      <w:r>
        <w:rPr>
          <w:rFonts w:ascii="Courier" w:hAnsi="Courier"/>
          <w:vanish/>
          <w:sz w:val="24"/>
        </w:rPr>
        <w:t>&lt;s&gt;</w:t>
      </w:r>
      <w:r>
        <w:rPr>
          <w:rFonts w:ascii="Courier" w:hAnsi="Courier"/>
          <w:sz w:val="24"/>
        </w:rPr>
        <w:t>n Jahrbuch</w:t>
      </w:r>
      <w:r>
        <w:rPr>
          <w:rFonts w:ascii="Courier" w:hAnsi="Courier"/>
          <w:vanish/>
          <w:sz w:val="24"/>
        </w:rPr>
        <w:t>]t</w:t>
      </w:r>
      <w:r>
        <w:rPr>
          <w:rFonts w:ascii="Courier" w:hAnsi="Courier"/>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das Berg-, Hütten- und Salinen-Wesen im Preußischen Staate</w:t>
      </w:r>
      <w:r>
        <w:rPr>
          <w:rFonts w:ascii="Courier" w:hAnsi="Courier"/>
          <w:vanish/>
          <w:sz w:val="24"/>
        </w:rPr>
        <w:t>]t</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1835 - 1923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Herausgabe eines Botanischen Jahresberichtes</w:t>
      </w:r>
      <w:r>
        <w:rPr>
          <w:rFonts w:ascii="Courier" w:hAnsi="Courier"/>
          <w:vanish/>
          <w:sz w:val="24"/>
        </w:rPr>
        <w:t>]s</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1875 - 1933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32</w:t>
      </w:r>
      <w:r>
        <w:rPr>
          <w:rFonts w:ascii="Courier" w:hAnsi="Courier"/>
          <w:sz w:val="24"/>
        </w:rPr>
        <w:tab/>
        <w:t>Bd. 1 - 2 an das Geheime Staatsarchiv abgegeben. B 1625/33. Die Akten über die Gesellschaft befinden sich bei U IV.</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Veröffentlichungen der </w:t>
      </w:r>
      <w:r>
        <w:rPr>
          <w:rFonts w:ascii="Courier" w:hAnsi="Courier"/>
          <w:vanish/>
          <w:sz w:val="24"/>
        </w:rPr>
        <w:t>k[</w:t>
      </w:r>
      <w:r>
        <w:rPr>
          <w:rFonts w:ascii="Courier" w:hAnsi="Courier"/>
          <w:sz w:val="24"/>
        </w:rPr>
        <w:t>Gesellschaft Urania</w:t>
      </w:r>
      <w:r>
        <w:rPr>
          <w:rFonts w:ascii="Courier" w:hAnsi="Courier"/>
          <w:vanish/>
          <w:sz w:val="24"/>
        </w:rPr>
        <w:t>]k]s</w:t>
      </w:r>
      <w:r>
        <w:rPr>
          <w:rFonts w:ascii="Courier" w:hAnsi="Courier"/>
          <w:sz w:val="24"/>
        </w:rPr>
        <w:t xml:space="preserve"> (auch die Baulichkeiten), Bd.1 - 3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1888 - 1918 ; 1918 -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w:t>
      </w:r>
      <w:r>
        <w:rPr>
          <w:rFonts w:ascii="Courier" w:hAnsi="Courier"/>
          <w:sz w:val="24"/>
        </w:rPr>
        <w:t>ür ägyptische Sprache und Altertumskunde</w:t>
      </w:r>
      <w:r>
        <w:rPr>
          <w:rFonts w:ascii="Courier" w:hAnsi="Courier"/>
          <w:vanish/>
          <w:sz w:val="24"/>
        </w:rPr>
        <w:t>]t</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Professoren und Gelehrten herausgegebenen) </w:t>
      </w:r>
      <w:r>
        <w:rPr>
          <w:rFonts w:ascii="Courier" w:hAnsi="Courier"/>
          <w:vanish/>
          <w:sz w:val="24"/>
        </w:rPr>
        <w:t>s[2{</w:t>
      </w:r>
      <w:r>
        <w:rPr>
          <w:rFonts w:ascii="Courier" w:hAnsi="Courier"/>
          <w:sz w:val="24"/>
        </w:rPr>
        <w:t>juristische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en,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1857 - 1934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"Jahrbücher für Gesellschafts- und Staatswissenschaft"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1863 - 1864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deutsche Philologie</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1869 - 1923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Alomannia</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1873 - 1892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w:t>
      </w:r>
      <w:r>
        <w:rPr>
          <w:rFonts w:ascii="Courier" w:hAnsi="Courier"/>
          <w:sz w:val="24"/>
        </w:rPr>
        <w:t xml:space="preserve">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romanische Philologie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Zentralblatt für das Bibliothekswesen</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1883 - 1901 ; 1901 - </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internationale Zeitschrift für allgemeine Sprachwissenschaft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"Archiv" für slavische Philologie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1876 - 1934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deutsche Literaturzeitung</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af</w:t>
      </w:r>
      <w:r>
        <w:rPr>
          <w:rFonts w:ascii="Courier" w:hAnsi="Courier"/>
          <w:sz w:val="24"/>
        </w:rPr>
        <w:t>rikanische Sprachen</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1886 - 1928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Vierteljahresschrift für Literaturgeschichte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Analen der Physik und Chemie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Poggendorf</w:t>
      </w:r>
      <w:r>
        <w:rPr>
          <w:rFonts w:ascii="Courier" w:hAnsi="Courier"/>
          <w:vanish/>
          <w:sz w:val="24"/>
        </w:rPr>
        <w:t>}]p</w:t>
      </w:r>
      <w:r>
        <w:rPr>
          <w:rFonts w:ascii="Courier" w:hAnsi="Courier"/>
          <w:sz w:val="24"/>
        </w:rPr>
        <w:t xml:space="preserve"> in </w:t>
      </w:r>
      <w:r>
        <w:rPr>
          <w:rFonts w:ascii="Courier" w:hAnsi="Courier"/>
          <w:vanish/>
          <w:sz w:val="24"/>
        </w:rPr>
        <w:t>o[</w:t>
      </w:r>
      <w:r>
        <w:rPr>
          <w:rFonts w:ascii="Courier" w:hAnsi="Courier"/>
          <w:sz w:val="24"/>
        </w:rPr>
        <w:t>Berlin</w:t>
      </w:r>
      <w:r>
        <w:rPr>
          <w:rFonts w:ascii="Courier" w:hAnsi="Courier"/>
          <w:vanish/>
          <w:sz w:val="24"/>
        </w:rPr>
        <w:t>]o</w:t>
      </w:r>
      <w:r>
        <w:rPr>
          <w:rFonts w:ascii="Courier" w:hAnsi="Courier"/>
          <w:sz w:val="24"/>
        </w:rPr>
        <w: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Archiv für Mathematik und Physik in Greifswald.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Grunert</w:t>
      </w:r>
      <w:r>
        <w:rPr>
          <w:rFonts w:ascii="Courier" w:hAnsi="Courier"/>
          <w:vanish/>
          <w:sz w:val="24"/>
        </w:rPr>
        <w:t>}]p</w:t>
      </w:r>
      <w:r>
        <w:rPr>
          <w:rFonts w:ascii="Courier" w:hAnsi="Courier"/>
          <w:sz w:val="24"/>
        </w:rPr>
        <w:t>)</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1823 - 1906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Kulturgeschichte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deutsche Zeitschrift für ausl</w:t>
      </w:r>
      <w:r>
        <w:rPr>
          <w:rFonts w:ascii="Courier" w:hAnsi="Courier"/>
          <w:sz w:val="24"/>
        </w:rPr>
        <w:t>ändisches Unterichtswesen</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1895 - 1901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Bibliographie der deutschen Zeitschriften-Literatur</w:t>
      </w:r>
      <w:r>
        <w:rPr>
          <w:rFonts w:ascii="Courier" w:hAnsi="Courier"/>
          <w:vanish/>
          <w:sz w:val="24"/>
        </w:rPr>
        <w:t>]t</w:t>
      </w:r>
      <w:r>
        <w:rPr>
          <w:rFonts w:ascii="Courier" w:hAnsi="Courier"/>
          <w:sz w:val="24"/>
        </w:rPr>
        <w:t xml:space="preserve">, sowie diejenige </w:t>
      </w:r>
      <w:r>
        <w:rPr>
          <w:rFonts w:ascii="Courier" w:hAnsi="Courier"/>
          <w:vanish/>
          <w:sz w:val="24"/>
        </w:rPr>
        <w:t>t[&lt;Bibliographie&gt;</w:t>
      </w:r>
      <w:r>
        <w:rPr>
          <w:rFonts w:ascii="Courier" w:hAnsi="Courier"/>
          <w:sz w:val="24"/>
        </w:rPr>
        <w:t xml:space="preserve"> der deutschen Rezensionen</w:t>
      </w:r>
      <w:r>
        <w:rPr>
          <w:rFonts w:ascii="Courier" w:hAnsi="Courier"/>
          <w:vanish/>
          <w:sz w:val="24"/>
        </w:rPr>
        <w:t>]t</w:t>
      </w:r>
      <w:r>
        <w:rPr>
          <w:rFonts w:ascii="Courier" w:hAnsi="Courier"/>
          <w:sz w:val="24"/>
        </w:rPr>
        <w:t xml:space="preserve"> und die </w:t>
      </w:r>
      <w:r>
        <w:rPr>
          <w:rFonts w:ascii="Courier" w:hAnsi="Courier"/>
          <w:vanish/>
          <w:sz w:val="24"/>
        </w:rPr>
        <w:t>k[1{</w:t>
      </w:r>
      <w:r>
        <w:rPr>
          <w:rFonts w:ascii="Courier" w:hAnsi="Courier"/>
          <w:sz w:val="24"/>
        </w:rPr>
        <w:t>Deutsche Bibliographische 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deutsche Wortforschung</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französischen und englischen Unterricht</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Hauslehrer"</w:t>
      </w:r>
      <w:r>
        <w:rPr>
          <w:rFonts w:ascii="Courier" w:hAnsi="Courier"/>
          <w:vanish/>
          <w:sz w:val="24"/>
        </w:rPr>
        <w:t>}]t</w:t>
      </w:r>
      <w:r>
        <w:rPr>
          <w:rFonts w:ascii="Courier" w:hAnsi="Courier"/>
          <w:sz w:val="24"/>
        </w:rPr>
        <w:t xml:space="preserve"> von </w:t>
      </w:r>
      <w:r>
        <w:rPr>
          <w:rFonts w:ascii="Courier" w:hAnsi="Courier"/>
          <w:vanish/>
          <w:sz w:val="24"/>
        </w:rPr>
        <w:t>p[7{</w:t>
      </w:r>
      <w:r>
        <w:rPr>
          <w:rFonts w:ascii="Courier" w:hAnsi="Courier"/>
          <w:sz w:val="24"/>
        </w:rPr>
        <w:t>Wochenschrift "Der Hauslehrer"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Otto</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 Pflanzenreich"</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Engler</w:t>
      </w:r>
      <w:r>
        <w:rPr>
          <w:rFonts w:ascii="Courier" w:hAnsi="Courier"/>
          <w:vanish/>
          <w:sz w:val="24"/>
        </w:rPr>
        <w:t>]p</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Biographische Jahrbuch</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Bettelheim</w:t>
      </w:r>
      <w:r>
        <w:rPr>
          <w:rFonts w:ascii="Courier" w:hAnsi="Courier"/>
          <w:vanish/>
          <w:sz w:val="24"/>
        </w:rPr>
        <w:t>}</w:t>
      </w:r>
      <w:r>
        <w:rPr>
          <w:rFonts w:ascii="Courier" w:hAnsi="Courier"/>
          <w:sz w:val="24"/>
        </w:rPr>
        <w:t xml:space="preserve"> - </w:t>
      </w:r>
      <w:r>
        <w:rPr>
          <w:rFonts w:ascii="Courier" w:hAnsi="Courier"/>
          <w:vanish/>
          <w:sz w:val="24"/>
        </w:rPr>
        <w:t>6{o[</w:t>
      </w:r>
      <w:r>
        <w:rPr>
          <w:rFonts w:ascii="Courier" w:hAnsi="Courier"/>
          <w:sz w:val="24"/>
        </w:rPr>
        <w:t>Wien</w:t>
      </w:r>
      <w:r>
        <w:rPr>
          <w:rFonts w:ascii="Courier" w:hAnsi="Courier"/>
          <w:vanish/>
          <w:sz w:val="24"/>
        </w:rPr>
        <w:t>]o}]p</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Verzeichnis der an den preußischen höheren Lehranstalten eingeführten </w:t>
      </w:r>
      <w:r>
        <w:rPr>
          <w:rFonts w:ascii="Courier" w:hAnsi="Courier"/>
          <w:vanish/>
          <w:sz w:val="24"/>
        </w:rPr>
        <w:t>s[</w:t>
      </w:r>
      <w:r>
        <w:rPr>
          <w:rFonts w:ascii="Courier" w:hAnsi="Courier"/>
          <w:sz w:val="24"/>
        </w:rPr>
        <w:t>Schulbücher</w:t>
      </w:r>
      <w:r>
        <w:rPr>
          <w:rFonts w:ascii="Courier" w:hAnsi="Courier"/>
          <w:vanish/>
          <w:sz w:val="24"/>
        </w:rPr>
        <w:t>]s]s</w:t>
      </w:r>
      <w:r>
        <w:rPr>
          <w:rFonts w:ascii="Courier" w:hAnsi="Courier"/>
          <w:sz w:val="24"/>
        </w:rPr>
        <w:t xml:space="preserve"> von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Horn</w:t>
      </w:r>
      <w:r>
        <w:rPr>
          <w:rFonts w:ascii="Courier" w:hAnsi="Courier"/>
          <w:vanish/>
          <w:sz w:val="24"/>
        </w:rPr>
        <w:t>}]p</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deutsche Monatsschrift für das gesamte Leben der Gegenwart</w:t>
      </w:r>
      <w:r>
        <w:rPr>
          <w:rFonts w:ascii="Courier" w:hAnsi="Courier"/>
          <w:vanish/>
          <w:sz w:val="24"/>
        </w:rPr>
        <w:t>]t</w:t>
      </w:r>
      <w:r>
        <w:rPr>
          <w:rFonts w:ascii="Courier" w:hAnsi="Courier"/>
          <w:sz w:val="24"/>
        </w:rPr>
        <w:t xml:space="preserve"> von </w:t>
      </w:r>
      <w:r>
        <w:rPr>
          <w:rFonts w:ascii="Courier" w:hAnsi="Courier"/>
          <w:vanish/>
          <w:sz w:val="24"/>
        </w:rPr>
        <w:t>p[2{</w:t>
      </w:r>
      <w:r>
        <w:rPr>
          <w:rFonts w:ascii="Courier" w:hAnsi="Courier"/>
          <w:sz w:val="24"/>
        </w:rPr>
        <w:t>Julius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Lohmeyer</w:t>
      </w:r>
      <w:r>
        <w:rPr>
          <w:rFonts w:ascii="Courier" w:hAnsi="Courier"/>
          <w:vanish/>
          <w:sz w:val="24"/>
        </w:rPr>
        <w:t>}]p</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Sammlung "</w:t>
      </w:r>
      <w:r>
        <w:rPr>
          <w:rFonts w:ascii="Courier" w:hAnsi="Courier"/>
          <w:vanish/>
          <w:sz w:val="24"/>
        </w:rPr>
        <w:t>t[</w:t>
      </w:r>
      <w:r>
        <w:rPr>
          <w:rFonts w:ascii="Courier" w:hAnsi="Courier"/>
          <w:sz w:val="24"/>
        </w:rPr>
        <w:t>Das Staatsarchiv</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Roloff</w:t>
      </w:r>
      <w:r>
        <w:rPr>
          <w:rFonts w:ascii="Courier" w:hAnsi="Courier"/>
          <w:vanish/>
          <w:sz w:val="24"/>
        </w:rPr>
        <w:t>}]p</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1901 - 1917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Wochenschrift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"Arafate"</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1904 - 1906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Pflanzer"</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Berichte über Land- und Forstwirtschaft in Deutsch-Ostafrika</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1902 - 1911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Handwörterbuch der Preußischen Verwaltung</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Kontinent"</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Süßerott</w:t>
      </w:r>
      <w:r>
        <w:rPr>
          <w:rFonts w:ascii="Courier" w:hAnsi="Courier"/>
          <w:vanish/>
          <w:sz w:val="24"/>
        </w:rPr>
        <w:t>]p</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1907 - 1908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internationale Monatswochenschrift für Wissenschaft, Kunst und Technik</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1906 - 1924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wissenschaftliche Zeitschrift über osteuropäische Geschichte</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Monatsschrift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"Cancer"</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w:t>
      </w:r>
      <w:r>
        <w:rPr>
          <w:rFonts w:ascii="Courier" w:hAnsi="Courier"/>
          <w:sz w:val="24"/>
        </w:rPr>
        <w:t xml:space="preserve"> 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Wahrheitsforschung</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Minerva. Jahrbuch der gelehrten Welt</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des Rheinischen Museums in Bonn</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"Der Landfried"</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Beleuchtungswesen</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nicht besonders aufgeführten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 xml:space="preserve">en, Bd.1 </w:t>
      </w:r>
      <w:r>
        <w:rPr>
          <w:rFonts w:ascii="Courier" w:hAnsi="Courier"/>
          <w:sz w:val="24"/>
        </w:rPr>
        <w:t>- 4</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Revista Medica De Hamburg</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Vox medica</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Naturwissenschaften</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Bibliographie der deutschen Universitäten</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1886 - 1818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Zeitschrift für Ostrecht</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Vc, Sekt. 1 Gen., Tit. XI, Teil VB</w:t>
      </w:r>
    </w:p>
    <w:p w:rsidR="00000000" w:rsidRDefault="000409B4">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Vc. Wissenschaft \ Sekt. 1 Gen. \ Tit.XI, Teil VB</w:t>
      </w:r>
    </w:p>
    <w:p w:rsidR="00000000" w:rsidRDefault="000409B4">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Erforsch</w:t>
      </w:r>
      <w:r>
        <w:rPr>
          <w:rFonts w:ascii="Courier" w:hAnsi="Courier"/>
          <w:sz w:val="24"/>
        </w:rPr>
        <w:t xml:space="preserve">ung, Bearbeitung und Herausgabe der </w:t>
      </w:r>
      <w:r>
        <w:rPr>
          <w:rFonts w:ascii="Courier" w:hAnsi="Courier"/>
          <w:vanish/>
          <w:sz w:val="24"/>
        </w:rPr>
        <w:t>t[</w:t>
      </w:r>
      <w:r>
        <w:rPr>
          <w:rFonts w:ascii="Courier" w:hAnsi="Courier"/>
          <w:sz w:val="24"/>
        </w:rPr>
        <w:t>Geschichte des Großen Kurfürsten</w:t>
      </w:r>
      <w:r>
        <w:rPr>
          <w:rFonts w:ascii="Courier" w:hAnsi="Courier"/>
          <w:vanish/>
          <w:sz w:val="24"/>
        </w:rPr>
        <w:t>]t</w:t>
      </w:r>
      <w:r>
        <w:rPr>
          <w:rFonts w:ascii="Courier" w:hAnsi="Courier"/>
          <w:sz w:val="24"/>
        </w:rPr>
        <w:t>, Bd.1 - 3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1860 - 1931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Sammlung der </w:t>
      </w:r>
      <w:r>
        <w:rPr>
          <w:rFonts w:ascii="Courier" w:hAnsi="Courier"/>
          <w:vanish/>
          <w:sz w:val="24"/>
        </w:rPr>
        <w:t>s[</w:t>
      </w:r>
      <w:r>
        <w:rPr>
          <w:rFonts w:ascii="Courier" w:hAnsi="Courier"/>
          <w:sz w:val="24"/>
        </w:rPr>
        <w:t xml:space="preserve">Schriften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s des </w:t>
      </w:r>
      <w:r>
        <w:rPr>
          <w:rFonts w:ascii="Courier" w:hAnsi="Courier"/>
          <w:vanish/>
          <w:sz w:val="24"/>
        </w:rPr>
        <w:t xml:space="preserve">7{&lt;der </w:t>
      </w:r>
      <w:r>
        <w:rPr>
          <w:rFonts w:ascii="Courier" w:hAnsi="Courier"/>
          <w:sz w:val="24"/>
        </w:rPr>
        <w:t>Große</w:t>
      </w:r>
      <w:r>
        <w:rPr>
          <w:rFonts w:ascii="Courier" w:hAnsi="Courier"/>
          <w:vanish/>
          <w:sz w:val="24"/>
        </w:rPr>
        <w:t>&gt;}]p</w:t>
      </w:r>
      <w:r>
        <w:rPr>
          <w:rFonts w:ascii="Courier" w:hAnsi="Courier"/>
          <w:sz w:val="24"/>
        </w:rPr>
        <w:t>n</w:t>
      </w:r>
      <w:r>
        <w:rPr>
          <w:rFonts w:ascii="Courier" w:hAnsi="Courier"/>
          <w:vanish/>
          <w:sz w:val="24"/>
        </w:rPr>
        <w:t>]s</w:t>
      </w:r>
      <w:r>
        <w:rPr>
          <w:rFonts w:ascii="Courier" w:hAnsi="Courier"/>
          <w:sz w:val="24"/>
        </w:rPr>
        <w:t>, Bd. 1 - 9</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1837 - 1929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Fortsetzung des </w:t>
      </w:r>
      <w:r>
        <w:rPr>
          <w:rFonts w:ascii="Courier" w:hAnsi="Courier"/>
          <w:vanish/>
          <w:sz w:val="24"/>
        </w:rPr>
        <w:t>t[</w:t>
      </w:r>
      <w:r>
        <w:rPr>
          <w:rFonts w:ascii="Courier" w:hAnsi="Courier"/>
          <w:sz w:val="24"/>
        </w:rPr>
        <w:t>Codex diplomaticus Brandenburgensis</w:t>
      </w:r>
      <w:r>
        <w:rPr>
          <w:rFonts w:ascii="Courier" w:hAnsi="Courier"/>
          <w:vanish/>
          <w:sz w:val="24"/>
        </w:rPr>
        <w:t>]t</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1854 - 1876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Veranstaltung einer quellenmäßigen Publikation über die innere preußische Staatsverwaltung im 18. Jahrhundert. </w:t>
      </w:r>
      <w:r>
        <w:rPr>
          <w:rFonts w:ascii="Courier" w:hAnsi="Courier"/>
          <w:vanish/>
          <w:sz w:val="24"/>
        </w:rPr>
        <w:t>t[</w:t>
      </w:r>
      <w:r>
        <w:rPr>
          <w:rFonts w:ascii="Courier" w:hAnsi="Courier"/>
          <w:sz w:val="24"/>
        </w:rPr>
        <w:t>Monumenta Borussica</w:t>
      </w:r>
      <w:r>
        <w:rPr>
          <w:rFonts w:ascii="Courier" w:hAnsi="Courier"/>
          <w:vanish/>
          <w:sz w:val="24"/>
        </w:rPr>
        <w:t>]t</w:t>
      </w:r>
      <w:r>
        <w:rPr>
          <w:rFonts w:ascii="Courier" w:hAnsi="Courier"/>
          <w:sz w:val="24"/>
        </w:rPr>
        <w:t>, Bd. 1 - 2</w:t>
      </w:r>
    </w:p>
    <w:p w:rsidR="00000000" w:rsidRDefault="000409B4">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1887 - 1934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Lebensbeschreibung der Kaiserin und Königin Augusta</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Herstellung einer </w:t>
      </w:r>
      <w:r>
        <w:rPr>
          <w:rFonts w:ascii="Courier" w:hAnsi="Courier"/>
          <w:vanish/>
          <w:sz w:val="24"/>
        </w:rPr>
        <w:t>t[</w:t>
      </w:r>
      <w:r>
        <w:rPr>
          <w:rFonts w:ascii="Courier" w:hAnsi="Courier"/>
          <w:sz w:val="24"/>
        </w:rPr>
        <w:t>deutschen Altertumskunde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durch die </w:t>
      </w:r>
      <w:r>
        <w:rPr>
          <w:rFonts w:ascii="Courier" w:hAnsi="Courier"/>
          <w:vanish/>
          <w:sz w:val="24"/>
        </w:rPr>
        <w:t>k[</w:t>
      </w:r>
      <w:r>
        <w:rPr>
          <w:rFonts w:ascii="Courier" w:hAnsi="Courier"/>
          <w:sz w:val="24"/>
        </w:rPr>
        <w:t>Königlich-Preußische Archivverwaltung</w:t>
      </w:r>
      <w:r>
        <w:rPr>
          <w:rFonts w:ascii="Courier" w:hAnsi="Courier"/>
          <w:vanish/>
          <w:sz w:val="24"/>
        </w:rPr>
        <w:t>]k</w:t>
      </w:r>
      <w:r>
        <w:rPr>
          <w:rFonts w:ascii="Courier" w:hAnsi="Courier"/>
          <w:sz w:val="24"/>
        </w:rPr>
        <w:t xml:space="preserve"> veranlaßte Publikation "</w:t>
      </w:r>
      <w:r>
        <w:rPr>
          <w:rFonts w:ascii="Courier" w:hAnsi="Courier"/>
          <w:vanish/>
          <w:sz w:val="24"/>
        </w:rPr>
        <w:t>t[</w:t>
      </w:r>
      <w:r>
        <w:rPr>
          <w:rFonts w:ascii="Courier" w:hAnsi="Courier"/>
          <w:sz w:val="24"/>
        </w:rPr>
        <w:t>Kaiserurkunden in Abbildungen</w:t>
      </w:r>
      <w:r>
        <w:rPr>
          <w:rFonts w:ascii="Courier" w:hAnsi="Courier"/>
          <w:vanish/>
          <w:sz w:val="24"/>
        </w:rPr>
        <w:t>]t</w:t>
      </w:r>
      <w:r>
        <w:rPr>
          <w:rFonts w:ascii="Courier" w:hAnsi="Courier"/>
          <w:sz w:val="24"/>
        </w:rPr>
        <w:t>",Bd.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1880 - 1891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Die Herstellung eines "</w:t>
      </w:r>
      <w:r>
        <w:rPr>
          <w:rFonts w:ascii="Courier" w:hAnsi="Courier"/>
          <w:vanish/>
          <w:sz w:val="24"/>
        </w:rPr>
        <w:t>t[</w:t>
      </w:r>
      <w:r>
        <w:rPr>
          <w:rFonts w:ascii="Courier" w:hAnsi="Courier"/>
          <w:sz w:val="24"/>
        </w:rPr>
        <w:t>Repertorium Germanicum</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Publikation der in </w:t>
      </w:r>
      <w:r>
        <w:rPr>
          <w:rFonts w:ascii="Courier" w:hAnsi="Courier"/>
          <w:vanish/>
          <w:sz w:val="24"/>
        </w:rPr>
        <w:t>o[</w:t>
      </w:r>
      <w:r>
        <w:rPr>
          <w:rFonts w:ascii="Courier" w:hAnsi="Courier"/>
          <w:sz w:val="24"/>
        </w:rPr>
        <w:t>Bologna</w:t>
      </w:r>
      <w:r>
        <w:rPr>
          <w:rFonts w:ascii="Courier" w:hAnsi="Courier"/>
          <w:vanish/>
          <w:sz w:val="24"/>
        </w:rPr>
        <w:t>]</w:t>
      </w:r>
      <w:r>
        <w:rPr>
          <w:rFonts w:ascii="Courier" w:hAnsi="Courier"/>
          <w:vanish/>
          <w:sz w:val="24"/>
        </w:rPr>
        <w:t>o</w:t>
      </w:r>
      <w:r>
        <w:rPr>
          <w:rFonts w:ascii="Courier" w:hAnsi="Courier"/>
          <w:sz w:val="24"/>
        </w:rPr>
        <w:t xml:space="preserve"> aufgefundenen </w:t>
      </w:r>
      <w:r>
        <w:rPr>
          <w:rFonts w:ascii="Courier" w:hAnsi="Courier"/>
          <w:vanish/>
          <w:sz w:val="24"/>
        </w:rPr>
        <w:t>t[</w:t>
      </w:r>
      <w:r>
        <w:rPr>
          <w:rFonts w:ascii="Courier" w:hAnsi="Courier"/>
          <w:sz w:val="24"/>
        </w:rPr>
        <w:t>Acta Nationis Germanicae</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Annales nationis Germanicae Patavinae</w:t>
      </w:r>
      <w:r>
        <w:rPr>
          <w:rFonts w:ascii="Courier" w:hAnsi="Courier"/>
          <w:vanish/>
          <w:sz w:val="24"/>
        </w:rPr>
        <w:t>]t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175</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p[2{</w:t>
      </w:r>
      <w:r>
        <w:rPr>
          <w:rFonts w:ascii="Courier" w:hAnsi="Courier"/>
          <w:sz w:val="24"/>
        </w:rPr>
        <w:t>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Lepsius</w:t>
      </w:r>
      <w:r>
        <w:rPr>
          <w:rFonts w:ascii="Courier" w:hAnsi="Courier"/>
          <w:vanish/>
          <w:sz w:val="24"/>
        </w:rPr>
        <w:t>}]p</w:t>
      </w:r>
      <w:r>
        <w:rPr>
          <w:rFonts w:ascii="Courier" w:hAnsi="Courier"/>
          <w:sz w:val="24"/>
        </w:rPr>
        <w:t xml:space="preserve">'sche Werk: </w:t>
      </w:r>
      <w:r>
        <w:rPr>
          <w:rFonts w:ascii="Courier" w:hAnsi="Courier"/>
          <w:vanish/>
          <w:sz w:val="24"/>
        </w:rPr>
        <w:t>t[</w:t>
      </w:r>
      <w:r>
        <w:rPr>
          <w:rFonts w:ascii="Courier" w:hAnsi="Courier"/>
          <w:sz w:val="24"/>
        </w:rPr>
        <w:t>Denkmäler aus Ägypten und Äthiopien</w:t>
      </w:r>
      <w:r>
        <w:rPr>
          <w:rFonts w:ascii="Courier" w:hAnsi="Courier"/>
          <w:vanish/>
          <w:sz w:val="24"/>
        </w:rPr>
        <w:t>]t</w:t>
      </w:r>
      <w:r>
        <w:rPr>
          <w:rFonts w:ascii="Courier" w:hAnsi="Courier"/>
          <w:sz w:val="24"/>
        </w:rPr>
        <w:t>. Bd.1 - 11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Ausgabe des </w:t>
      </w:r>
      <w:r>
        <w:rPr>
          <w:rFonts w:ascii="Courier" w:hAnsi="Courier"/>
          <w:vanish/>
          <w:sz w:val="24"/>
        </w:rPr>
        <w:t>t[</w:t>
      </w:r>
      <w:r>
        <w:rPr>
          <w:rFonts w:ascii="Courier" w:hAnsi="Courier"/>
          <w:sz w:val="24"/>
        </w:rPr>
        <w:t>ägyptischen Totenbuch</w:t>
      </w:r>
      <w:r>
        <w:rPr>
          <w:rFonts w:ascii="Courier" w:hAnsi="Courier"/>
          <w:vanish/>
          <w:sz w:val="24"/>
        </w:rPr>
        <w:t>]t</w:t>
      </w:r>
      <w:r>
        <w:rPr>
          <w:rFonts w:ascii="Courier" w:hAnsi="Courier"/>
          <w:sz w:val="24"/>
        </w:rPr>
        <w:t>es,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176</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Werk: </w:t>
      </w:r>
      <w:r>
        <w:rPr>
          <w:rFonts w:ascii="Courier" w:hAnsi="Courier"/>
          <w:vanish/>
          <w:sz w:val="24"/>
        </w:rPr>
        <w:t>t[</w:t>
      </w:r>
      <w:r>
        <w:rPr>
          <w:rFonts w:ascii="Courier" w:hAnsi="Courier"/>
          <w:sz w:val="24"/>
        </w:rPr>
        <w:t>Denkmäler griechischer und römischer Skulptur</w:t>
      </w:r>
      <w:r>
        <w:rPr>
          <w:rFonts w:ascii="Courier" w:hAnsi="Courier"/>
          <w:vanish/>
          <w:sz w:val="24"/>
        </w:rPr>
        <w:t>]t</w:t>
      </w:r>
      <w:r>
        <w:rPr>
          <w:rFonts w:ascii="Courier" w:hAnsi="Courier"/>
          <w:sz w:val="24"/>
        </w:rPr>
        <w:t>, Bd.1 - 2</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1888 - 1900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von</w:t>
      </w:r>
      <w:r>
        <w:rPr>
          <w:rFonts w:ascii="Courier" w:hAnsi="Courier"/>
          <w:sz w:val="24"/>
        </w:rPr>
        <w:t xml:space="preserve"> dem </w:t>
      </w:r>
      <w:r>
        <w:rPr>
          <w:rFonts w:ascii="Courier" w:hAnsi="Courier"/>
          <w:vanish/>
          <w:sz w:val="24"/>
        </w:rPr>
        <w:t>p[5{</w:t>
      </w:r>
      <w:r>
        <w:rPr>
          <w:rFonts w:ascii="Courier" w:hAnsi="Courier"/>
          <w:sz w:val="24"/>
        </w:rPr>
        <w:t>Geologe</w:t>
      </w:r>
      <w:r>
        <w:rPr>
          <w:rFonts w:ascii="Courier" w:hAnsi="Courier"/>
          <w:vanish/>
          <w:sz w:val="24"/>
        </w:rPr>
        <w:t>}</w:t>
      </w:r>
      <w:r>
        <w:rPr>
          <w:rFonts w:ascii="Courier" w:hAnsi="Courier"/>
          <w:sz w:val="24"/>
        </w:rPr>
        <w:t xml:space="preserve">n </w:t>
      </w:r>
      <w:r>
        <w:rPr>
          <w:rFonts w:ascii="Courier" w:hAnsi="Courier"/>
          <w:vanish/>
          <w:sz w:val="24"/>
        </w:rPr>
        <w:t>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3{</w:t>
      </w:r>
      <w:r>
        <w:rPr>
          <w:rFonts w:ascii="Courier" w:hAnsi="Courier"/>
          <w:sz w:val="24"/>
        </w:rPr>
        <w:t>Freiherr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Richthofen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w:t>
      </w:r>
      <w:r>
        <w:rPr>
          <w:rFonts w:ascii="Courier" w:hAnsi="Courier"/>
          <w:vanish/>
          <w:sz w:val="24"/>
        </w:rPr>
        <w:t>]o}]p</w:t>
      </w:r>
      <w:r>
        <w:rPr>
          <w:rFonts w:ascii="Courier" w:hAnsi="Courier"/>
          <w:sz w:val="24"/>
        </w:rPr>
        <w:t xml:space="preserve"> herausgegebene Werk über seine Reisen in </w:t>
      </w:r>
      <w:r>
        <w:rPr>
          <w:rFonts w:ascii="Courier" w:hAnsi="Courier"/>
          <w:vanish/>
          <w:sz w:val="24"/>
        </w:rPr>
        <w:t>o[</w:t>
      </w:r>
      <w:r>
        <w:rPr>
          <w:rFonts w:ascii="Courier" w:hAnsi="Courier"/>
          <w:sz w:val="24"/>
        </w:rPr>
        <w:t>China</w:t>
      </w:r>
      <w:r>
        <w:rPr>
          <w:rFonts w:ascii="Courier" w:hAnsi="Courier"/>
          <w:vanish/>
          <w:sz w:val="24"/>
        </w:rPr>
        <w:t>]o</w:t>
      </w:r>
      <w:r>
        <w:rPr>
          <w:rFonts w:ascii="Courier" w:hAnsi="Courier"/>
          <w:sz w:val="24"/>
        </w:rPr>
        <w:t xml:space="preserve"> und </w:t>
      </w:r>
      <w:r>
        <w:rPr>
          <w:rFonts w:ascii="Courier" w:hAnsi="Courier"/>
          <w:vanish/>
          <w:sz w:val="24"/>
        </w:rPr>
        <w:t>o[</w:t>
      </w:r>
      <w:r>
        <w:rPr>
          <w:rFonts w:ascii="Courier" w:hAnsi="Courier"/>
          <w:sz w:val="24"/>
        </w:rPr>
        <w:t>Japan</w:t>
      </w:r>
      <w:r>
        <w:rPr>
          <w:rFonts w:ascii="Courier" w:hAnsi="Courier"/>
          <w:vanish/>
          <w:sz w:val="24"/>
        </w:rPr>
        <w:t>]o</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1871 - 1915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t[s[2{</w:t>
      </w:r>
      <w:r>
        <w:rPr>
          <w:rFonts w:ascii="Courier" w:hAnsi="Courier"/>
          <w:sz w:val="24"/>
        </w:rPr>
        <w:t>Kloster Ebstorfer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Weltkarte</w:t>
      </w:r>
      <w:r>
        <w:rPr>
          <w:rFonts w:ascii="Courier" w:hAnsi="Courier"/>
          <w:vanish/>
          <w:sz w:val="24"/>
        </w:rPr>
        <w:t>}]s]t</w:t>
      </w:r>
      <w:r>
        <w:rPr>
          <w:rFonts w:ascii="Courier" w:hAnsi="Courier"/>
          <w:sz w:val="24"/>
        </w:rPr>
        <w:t>, Bd.1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1886 - 1899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w:t>
      </w:r>
      <w:r>
        <w:rPr>
          <w:rFonts w:ascii="Courier" w:hAnsi="Courier"/>
          <w:sz w:val="24"/>
        </w:rPr>
        <w:t>Sprachatlas</w:t>
      </w:r>
      <w:r>
        <w:rPr>
          <w:rFonts w:ascii="Courier" w:hAnsi="Courier"/>
          <w:vanish/>
          <w:sz w:val="24"/>
        </w:rPr>
        <w:t>]t</w:t>
      </w:r>
      <w:r>
        <w:rPr>
          <w:rFonts w:ascii="Courier" w:hAnsi="Courier"/>
          <w:sz w:val="24"/>
        </w:rPr>
        <w:t>, Bd. 1 - 5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1879 - 1929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w:t>
      </w:r>
      <w:r>
        <w:rPr>
          <w:rFonts w:ascii="Courier" w:hAnsi="Courier"/>
          <w:vanish/>
          <w:sz w:val="24"/>
        </w:rPr>
        <w:t>p[</w:t>
      </w:r>
      <w:r>
        <w:rPr>
          <w:rFonts w:ascii="Courier" w:hAnsi="Courier"/>
          <w:sz w:val="24"/>
        </w:rPr>
        <w:t>Grünenberg</w:t>
      </w:r>
      <w:r>
        <w:rPr>
          <w:rFonts w:ascii="Courier" w:hAnsi="Courier"/>
          <w:vanish/>
          <w:sz w:val="24"/>
        </w:rPr>
        <w:t>]p</w:t>
      </w:r>
      <w:r>
        <w:rPr>
          <w:rFonts w:ascii="Courier" w:hAnsi="Courier"/>
          <w:sz w:val="24"/>
        </w:rPr>
        <w:t xml:space="preserve">schen </w:t>
      </w:r>
      <w:r>
        <w:rPr>
          <w:rFonts w:ascii="Courier" w:hAnsi="Courier"/>
          <w:vanish/>
          <w:sz w:val="24"/>
        </w:rPr>
        <w:t>t[</w:t>
      </w:r>
      <w:r>
        <w:rPr>
          <w:rFonts w:ascii="Courier" w:hAnsi="Courier"/>
          <w:sz w:val="24"/>
        </w:rPr>
        <w:t>Wappenbuch</w:t>
      </w:r>
      <w:r>
        <w:rPr>
          <w:rFonts w:ascii="Courier" w:hAnsi="Courier"/>
          <w:vanish/>
          <w:sz w:val="24"/>
        </w:rPr>
        <w:t>]t</w:t>
      </w:r>
      <w:r>
        <w:rPr>
          <w:rFonts w:ascii="Courier" w:hAnsi="Courier"/>
          <w:sz w:val="24"/>
        </w:rPr>
        <w:t>es,.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1874 - 1884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t[</w:t>
      </w:r>
      <w:r>
        <w:rPr>
          <w:rFonts w:ascii="Courier" w:hAnsi="Courier"/>
          <w:sz w:val="24"/>
        </w:rPr>
        <w:t>Corpu</w:t>
      </w:r>
      <w:r>
        <w:rPr>
          <w:rFonts w:ascii="Courier" w:hAnsi="Courier"/>
          <w:sz w:val="24"/>
        </w:rPr>
        <w:t>s inscriptionum Italicarum</w:t>
      </w:r>
      <w:r>
        <w:rPr>
          <w:rFonts w:ascii="Courier" w:hAnsi="Courier"/>
          <w:vanish/>
          <w:sz w:val="24"/>
        </w:rPr>
        <w:t>]t</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1890 - 1921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Veröffentlichung älterer </w:t>
      </w:r>
      <w:r>
        <w:rPr>
          <w:rFonts w:ascii="Courier" w:hAnsi="Courier"/>
          <w:vanish/>
          <w:sz w:val="24"/>
        </w:rPr>
        <w:t>s[</w:t>
      </w:r>
      <w:r>
        <w:rPr>
          <w:rFonts w:ascii="Courier" w:hAnsi="Courier"/>
          <w:sz w:val="24"/>
        </w:rPr>
        <w:t>Universitäsmatrikel</w:t>
      </w:r>
      <w:r>
        <w:rPr>
          <w:rFonts w:ascii="Courier" w:hAnsi="Courier"/>
          <w:vanish/>
          <w:sz w:val="24"/>
        </w:rPr>
        <w:t>]s</w:t>
      </w:r>
      <w:r>
        <w:rPr>
          <w:rFonts w:ascii="Courier" w:hAnsi="Courier"/>
          <w:sz w:val="24"/>
        </w:rPr>
        <w:t>n,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1884 - 1894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Geschichtliche</w:t>
      </w:r>
      <w:r>
        <w:rPr>
          <w:rFonts w:ascii="Courier" w:hAnsi="Courier"/>
          <w:vanish/>
          <w:sz w:val="24"/>
        </w:rPr>
        <w:t>}</w:t>
      </w:r>
      <w:r>
        <w:rPr>
          <w:rFonts w:ascii="Courier" w:hAnsi="Courier"/>
          <w:sz w:val="24"/>
        </w:rPr>
        <w:t xml:space="preserve"> </w:t>
      </w:r>
      <w:r>
        <w:rPr>
          <w:rFonts w:ascii="Courier" w:hAnsi="Courier"/>
          <w:vanish/>
          <w:sz w:val="24"/>
        </w:rPr>
        <w:t>1{&lt;Werke&gt;}]s</w:t>
      </w:r>
      <w:r>
        <w:rPr>
          <w:rFonts w:ascii="Courier" w:hAnsi="Courier"/>
          <w:sz w:val="24"/>
        </w:rPr>
        <w:t xml:space="preserve"> und </w:t>
      </w:r>
      <w:r>
        <w:rPr>
          <w:rFonts w:ascii="Courier" w:hAnsi="Courier"/>
          <w:vanish/>
          <w:sz w:val="24"/>
        </w:rPr>
        <w:t>s[2{</w:t>
      </w:r>
      <w:r>
        <w:rPr>
          <w:rFonts w:ascii="Courier" w:hAnsi="Courier"/>
          <w:sz w:val="24"/>
        </w:rPr>
        <w:t>geographische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Werke</w:t>
      </w:r>
      <w:r>
        <w:rPr>
          <w:rFonts w:ascii="Courier" w:hAnsi="Courier"/>
          <w:vanish/>
          <w:sz w:val="24"/>
        </w:rPr>
        <w:t>}]s</w:t>
      </w:r>
      <w:r>
        <w:rPr>
          <w:rFonts w:ascii="Courier" w:hAnsi="Courier"/>
          <w:sz w:val="24"/>
        </w:rPr>
        <w:t xml:space="preserve"> und die zu deren Herausgabe gewährten Unterstützungen, Bd. 1 - 25</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179</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s[</w:t>
      </w:r>
      <w:r>
        <w:rPr>
          <w:rFonts w:ascii="Courier" w:hAnsi="Courier"/>
          <w:sz w:val="24"/>
        </w:rPr>
        <w:t xml:space="preserve">Jubiläumswerkes über den deutsch-französischen Krieg </w:t>
      </w:r>
      <w:r>
        <w:rPr>
          <w:rFonts w:ascii="Courier" w:hAnsi="Courier"/>
          <w:vanish/>
          <w:sz w:val="24"/>
        </w:rPr>
        <w:t>z[</w:t>
      </w:r>
      <w:r>
        <w:rPr>
          <w:rFonts w:ascii="Courier" w:hAnsi="Courier"/>
          <w:sz w:val="24"/>
        </w:rPr>
        <w:t>1870-1871</w:t>
      </w:r>
      <w:r>
        <w:rPr>
          <w:rFonts w:ascii="Courier" w:hAnsi="Courier"/>
          <w:vanish/>
          <w:sz w:val="24"/>
        </w:rPr>
        <w:t>]z]s</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t[</w:t>
      </w:r>
      <w:r>
        <w:rPr>
          <w:rFonts w:ascii="Courier" w:hAnsi="Courier"/>
          <w:sz w:val="24"/>
        </w:rPr>
        <w:t>Geschichte der griechischen Skulptur</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Der Ankauf und die Verteilung des von dem </w:t>
      </w:r>
      <w:r>
        <w:rPr>
          <w:rFonts w:ascii="Courier" w:hAnsi="Courier"/>
          <w:vanish/>
          <w:sz w:val="24"/>
        </w:rPr>
        <w:t>p[7{</w:t>
      </w:r>
      <w:r>
        <w:rPr>
          <w:rFonts w:ascii="Courier" w:hAnsi="Courier"/>
          <w:sz w:val="24"/>
        </w:rPr>
        <w:t>Königlich-Niederländisch dirigierenden Sanitätsoffizier</w:t>
      </w:r>
      <w:r>
        <w:rPr>
          <w:rFonts w:ascii="Courier" w:hAnsi="Courier"/>
          <w:vanish/>
          <w:sz w:val="24"/>
        </w:rPr>
        <w:t>}</w:t>
      </w:r>
      <w:r>
        <w:rPr>
          <w:rFonts w:ascii="Courier" w:hAnsi="Courier"/>
          <w:sz w:val="24"/>
        </w:rPr>
        <w:t xml:space="preserve">s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Siebold</w:t>
      </w:r>
      <w:r>
        <w:rPr>
          <w:rFonts w:ascii="Courier" w:hAnsi="Courier"/>
          <w:vanish/>
          <w:sz w:val="24"/>
        </w:rPr>
        <w:t>}]p</w:t>
      </w:r>
      <w:r>
        <w:rPr>
          <w:rFonts w:ascii="Courier" w:hAnsi="Courier"/>
          <w:sz w:val="24"/>
        </w:rPr>
        <w:t xml:space="preserve"> herausgegebenen </w:t>
      </w:r>
      <w:r>
        <w:rPr>
          <w:rFonts w:ascii="Courier" w:hAnsi="Courier"/>
          <w:vanish/>
          <w:sz w:val="24"/>
        </w:rPr>
        <w:t>t[</w:t>
      </w:r>
      <w:r>
        <w:rPr>
          <w:rFonts w:ascii="Courier" w:hAnsi="Courier"/>
          <w:sz w:val="24"/>
        </w:rPr>
        <w:t>Archivs über Japan</w:t>
      </w:r>
      <w:r>
        <w:rPr>
          <w:rFonts w:ascii="Courier" w:hAnsi="Courier"/>
          <w:vanish/>
          <w:sz w:val="24"/>
        </w:rPr>
        <w:t>]t</w:t>
      </w:r>
      <w:r>
        <w:rPr>
          <w:rFonts w:ascii="Courier" w:hAnsi="Courier"/>
          <w:sz w:val="24"/>
        </w:rPr>
        <w:t xml:space="preserve"> mit ausgemalten </w:t>
      </w:r>
      <w:r>
        <w:rPr>
          <w:rFonts w:ascii="Courier" w:hAnsi="Courier"/>
          <w:vanish/>
          <w:sz w:val="24"/>
        </w:rPr>
        <w:t>s[</w:t>
      </w:r>
      <w:r>
        <w:rPr>
          <w:rFonts w:ascii="Courier" w:hAnsi="Courier"/>
          <w:sz w:val="24"/>
        </w:rPr>
        <w:t>Steindruckblätter</w:t>
      </w:r>
      <w:r>
        <w:rPr>
          <w:rFonts w:ascii="Courier" w:hAnsi="Courier"/>
          <w:vanish/>
          <w:sz w:val="24"/>
        </w:rPr>
        <w:t>]s</w:t>
      </w:r>
      <w:r>
        <w:rPr>
          <w:rFonts w:ascii="Courier" w:hAnsi="Courier"/>
          <w:sz w:val="24"/>
        </w:rPr>
        <w:t>n,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1834 - 1897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Festschrift des </w:t>
      </w:r>
      <w:r>
        <w:rPr>
          <w:rFonts w:ascii="Courier" w:hAnsi="Courier"/>
          <w:vanish/>
          <w:sz w:val="24"/>
        </w:rPr>
        <w:t>p[4{</w:t>
      </w:r>
      <w:r>
        <w:rPr>
          <w:rFonts w:ascii="Courier" w:hAnsi="Courier"/>
          <w:sz w:val="24"/>
        </w:rPr>
        <w:t>Professors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Oncken</w:t>
      </w:r>
      <w:r>
        <w:rPr>
          <w:rFonts w:ascii="Courier" w:hAnsi="Courier"/>
          <w:vanish/>
          <w:sz w:val="24"/>
        </w:rPr>
        <w:t>}]p</w:t>
      </w:r>
      <w:r>
        <w:rPr>
          <w:rFonts w:ascii="Courier" w:hAnsi="Courier"/>
          <w:sz w:val="24"/>
        </w:rPr>
        <w:t xml:space="preserve"> </w:t>
      </w:r>
      <w:r>
        <w:rPr>
          <w:rFonts w:ascii="Courier" w:hAnsi="Courier"/>
          <w:vanish/>
          <w:sz w:val="24"/>
        </w:rPr>
        <w:t>t[2{&lt;Festschrift&gt; }1{</w:t>
      </w:r>
      <w:r>
        <w:rPr>
          <w:rFonts w:ascii="Courier" w:hAnsi="Courier"/>
          <w:sz w:val="24"/>
        </w:rPr>
        <w:t>"Unser Heldenkaiser"</w:t>
      </w:r>
      <w:r>
        <w:rPr>
          <w:rFonts w:ascii="Courier" w:hAnsi="Courier"/>
          <w:vanish/>
          <w:sz w:val="24"/>
        </w:rPr>
        <w:t>}]t</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1896 - 1899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eines </w:t>
      </w:r>
      <w:r>
        <w:rPr>
          <w:rFonts w:ascii="Courier" w:hAnsi="Courier"/>
          <w:vanish/>
          <w:sz w:val="24"/>
        </w:rPr>
        <w:t>s[</w:t>
      </w:r>
      <w:r>
        <w:rPr>
          <w:rFonts w:ascii="Courier" w:hAnsi="Courier"/>
          <w:sz w:val="24"/>
        </w:rPr>
        <w:t>Werkes über die Prinzen- un</w:t>
      </w:r>
      <w:r>
        <w:rPr>
          <w:rFonts w:ascii="Courier" w:hAnsi="Courier"/>
          <w:sz w:val="24"/>
        </w:rPr>
        <w:t>d Prinzessinnenerziehung im Hause Hohenzollern</w:t>
      </w:r>
      <w:r>
        <w:rPr>
          <w:rFonts w:ascii="Courier" w:hAnsi="Courier"/>
          <w:vanish/>
          <w:sz w:val="24"/>
        </w:rPr>
        <w:t>]s</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180</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auf den 100jährigen Geburtstag des </w:t>
      </w:r>
      <w:r>
        <w:rPr>
          <w:rFonts w:ascii="Courier" w:hAnsi="Courier"/>
          <w:vanish/>
          <w:sz w:val="24"/>
        </w:rPr>
        <w:t>p[3{</w:t>
      </w:r>
      <w:r>
        <w:rPr>
          <w:rFonts w:ascii="Courier" w:hAnsi="Courier"/>
          <w:sz w:val="24"/>
        </w:rPr>
        <w:t>Kaiser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 xml:space="preserve">Wilhelm </w:t>
      </w:r>
      <w:r>
        <w:rPr>
          <w:rFonts w:ascii="Courier" w:hAnsi="Courier"/>
          <w:vanish/>
          <w:sz w:val="24"/>
        </w:rPr>
        <w:t>&lt;der Große&gt;}]p</w:t>
      </w:r>
      <w:r>
        <w:rPr>
          <w:rFonts w:ascii="Courier" w:hAnsi="Courier"/>
          <w:sz w:val="24"/>
        </w:rPr>
        <w:t xml:space="preserve">s des Großen bezüglichen </w:t>
      </w:r>
      <w:r>
        <w:rPr>
          <w:rFonts w:ascii="Courier" w:hAnsi="Courier"/>
          <w:vanish/>
          <w:sz w:val="24"/>
        </w:rPr>
        <w:t>s[</w:t>
      </w:r>
      <w:r>
        <w:rPr>
          <w:rFonts w:ascii="Courier" w:hAnsi="Courier"/>
          <w:sz w:val="24"/>
        </w:rPr>
        <w:t>Fest</w:t>
      </w:r>
      <w:r>
        <w:rPr>
          <w:rFonts w:ascii="Courier" w:hAnsi="Courier"/>
          <w:vanish/>
          <w:sz w:val="24"/>
        </w:rPr>
        <w:t>&lt;schrift&gt;]s</w:t>
      </w:r>
      <w:r>
        <w:rPr>
          <w:rFonts w:ascii="Courier" w:hAnsi="Courier"/>
          <w:sz w:val="24"/>
        </w:rPr>
        <w:t xml:space="preserve">- und </w:t>
      </w:r>
      <w:r>
        <w:rPr>
          <w:rFonts w:ascii="Courier" w:hAnsi="Courier"/>
          <w:vanish/>
          <w:sz w:val="24"/>
        </w:rPr>
        <w:t>s[</w:t>
      </w:r>
      <w:r>
        <w:rPr>
          <w:rFonts w:ascii="Courier" w:hAnsi="Courier"/>
          <w:sz w:val="24"/>
        </w:rPr>
        <w:t>Gedächtnisschrift</w:t>
      </w:r>
      <w:r>
        <w:rPr>
          <w:rFonts w:ascii="Courier" w:hAnsi="Courier"/>
          <w:vanish/>
          <w:sz w:val="24"/>
        </w:rPr>
        <w:t>]s</w:t>
      </w:r>
      <w:r>
        <w:rPr>
          <w:rFonts w:ascii="Courier" w:hAnsi="Courier"/>
          <w:sz w:val="24"/>
        </w:rPr>
        <w:t>en</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1897 - 1902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t[</w:t>
      </w:r>
      <w:r>
        <w:rPr>
          <w:rFonts w:ascii="Courier" w:hAnsi="Courier"/>
          <w:sz w:val="24"/>
        </w:rPr>
        <w:t>Geschichte des Brandenburger Schöppenstuhls</w:t>
      </w:r>
      <w:r>
        <w:rPr>
          <w:rFonts w:ascii="Courier" w:hAnsi="Courier"/>
          <w:vanish/>
          <w:sz w:val="24"/>
        </w:rPr>
        <w:t>]t</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1897 - 1910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aus Anlaß einer 10jährigen Regierungszeit des </w:t>
      </w:r>
      <w:r>
        <w:rPr>
          <w:rFonts w:ascii="Courier" w:hAnsi="Courier"/>
          <w:vanish/>
          <w:sz w:val="24"/>
        </w:rPr>
        <w:t>p[3{</w:t>
      </w:r>
      <w:r>
        <w:rPr>
          <w:rFonts w:ascii="Courier" w:hAnsi="Courier"/>
          <w:sz w:val="24"/>
        </w:rPr>
        <w:t>Kaiser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Wilhelm</w:t>
      </w:r>
      <w:r>
        <w:rPr>
          <w:rFonts w:ascii="Courier" w:hAnsi="Courier"/>
          <w:vanish/>
          <w:sz w:val="24"/>
        </w:rPr>
        <w:t>&lt; II.&gt;}]p</w:t>
      </w:r>
      <w:r>
        <w:rPr>
          <w:rFonts w:ascii="Courier" w:hAnsi="Courier"/>
          <w:sz w:val="24"/>
        </w:rPr>
        <w:t>s II. erfolgte Herausgabe des Werkes: "</w:t>
      </w:r>
      <w:r>
        <w:rPr>
          <w:rFonts w:ascii="Courier" w:hAnsi="Courier"/>
          <w:vanish/>
          <w:sz w:val="24"/>
        </w:rPr>
        <w:t>t[</w:t>
      </w:r>
      <w:r>
        <w:rPr>
          <w:rFonts w:ascii="Courier" w:hAnsi="Courier"/>
          <w:sz w:val="24"/>
        </w:rPr>
        <w:t>Uns</w:t>
      </w:r>
      <w:r>
        <w:rPr>
          <w:rFonts w:ascii="Courier" w:hAnsi="Courier"/>
          <w:sz w:val="24"/>
        </w:rPr>
        <w:t>er Kaiser</w:t>
      </w:r>
      <w:r>
        <w:rPr>
          <w:rFonts w:ascii="Courier" w:hAnsi="Courier"/>
          <w:vanish/>
          <w:sz w:val="24"/>
        </w:rPr>
        <w:t>]t</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einer </w:t>
      </w:r>
      <w:r>
        <w:rPr>
          <w:rFonts w:ascii="Courier" w:hAnsi="Courier"/>
          <w:vanish/>
          <w:sz w:val="24"/>
        </w:rPr>
        <w:t>t[</w:t>
      </w:r>
      <w:r>
        <w:rPr>
          <w:rFonts w:ascii="Courier" w:hAnsi="Courier"/>
          <w:sz w:val="24"/>
        </w:rPr>
        <w:t>Geschichte Hannovers</w:t>
      </w:r>
      <w:r>
        <w:rPr>
          <w:rFonts w:ascii="Courier" w:hAnsi="Courier"/>
          <w:vanish/>
          <w:sz w:val="24"/>
        </w:rPr>
        <w:t>]t</w:t>
      </w:r>
      <w:r>
        <w:rPr>
          <w:rFonts w:ascii="Courier" w:hAnsi="Courier"/>
          <w:sz w:val="24"/>
        </w:rPr>
        <w:t xml:space="preserve"> durch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Thimme</w:t>
      </w:r>
      <w:r>
        <w:rPr>
          <w:rFonts w:ascii="Courier" w:hAnsi="Courier"/>
          <w:vanish/>
          <w:sz w:val="24"/>
        </w:rPr>
        <w:t>}]p</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Hohenzollernjahrbuch</w:t>
      </w:r>
      <w:r>
        <w:rPr>
          <w:rFonts w:ascii="Courier" w:hAnsi="Courier"/>
          <w:vanish/>
          <w:sz w:val="24"/>
        </w:rPr>
        <w:t>]t</w:t>
      </w:r>
      <w:r>
        <w:rPr>
          <w:rFonts w:ascii="Courier" w:hAnsi="Courier"/>
          <w:sz w:val="24"/>
        </w:rPr>
        <w:t xml:space="preserve"> und der </w:t>
      </w:r>
      <w:r>
        <w:rPr>
          <w:rFonts w:ascii="Courier" w:hAnsi="Courier"/>
          <w:vanish/>
          <w:sz w:val="24"/>
        </w:rPr>
        <w:t>t[</w:t>
      </w:r>
      <w:r>
        <w:rPr>
          <w:rFonts w:ascii="Courier" w:hAnsi="Courier"/>
          <w:sz w:val="24"/>
        </w:rPr>
        <w:t>Hohenzollernkalender</w:t>
      </w:r>
      <w:r>
        <w:rPr>
          <w:rFonts w:ascii="Courier" w:hAnsi="Courier"/>
          <w:vanish/>
          <w:sz w:val="24"/>
        </w:rPr>
        <w:t>]t</w:t>
      </w:r>
      <w:r>
        <w:rPr>
          <w:rFonts w:ascii="Courier" w:hAnsi="Courier"/>
          <w:sz w:val="24"/>
        </w:rPr>
        <w:t>, Bd. 1 - 3</w:t>
      </w:r>
    </w:p>
    <w:p w:rsidR="00000000" w:rsidRDefault="000409B4">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 xml:space="preserve">Beiheft: Bestallungen, </w:t>
      </w:r>
      <w:r>
        <w:rPr>
          <w:rFonts w:ascii="Courier" w:hAnsi="Courier"/>
          <w:vanish/>
          <w:sz w:val="24"/>
        </w:rPr>
        <w:t>z[</w:t>
      </w:r>
      <w:r>
        <w:rPr>
          <w:rFonts w:ascii="Courier" w:hAnsi="Courier"/>
          <w:sz w:val="24"/>
        </w:rPr>
        <w:t>1903</w:t>
      </w:r>
      <w:r>
        <w:rPr>
          <w:rFonts w:ascii="Courier" w:hAnsi="Courier"/>
          <w:vanish/>
          <w:sz w:val="24"/>
        </w:rPr>
        <w:t>]z</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1898 - 1920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181</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Denkmäler in der Siegesallee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Hohenzollern in Wort und Bild</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1899 - 1901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t[</w:t>
      </w:r>
      <w:r>
        <w:rPr>
          <w:rFonts w:ascii="Courier" w:hAnsi="Courier"/>
          <w:sz w:val="24"/>
        </w:rPr>
        <w:t>Reden von Miquels und Benni</w:t>
      </w:r>
      <w:r>
        <w:rPr>
          <w:rFonts w:ascii="Courier" w:hAnsi="Courier"/>
          <w:sz w:val="24"/>
        </w:rPr>
        <w:t>gsen</w:t>
      </w:r>
      <w:r>
        <w:rPr>
          <w:rFonts w:ascii="Courier" w:hAnsi="Courier"/>
          <w:vanish/>
          <w:sz w:val="24"/>
        </w:rPr>
        <w:t>]t</w:t>
      </w:r>
      <w:r>
        <w:rPr>
          <w:rFonts w:ascii="Courier" w:hAnsi="Courier"/>
          <w:sz w:val="24"/>
        </w:rPr>
        <w:t xml:space="preserve">s durch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Penzler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1903 - 1922</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182</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Werk "</w:t>
      </w:r>
      <w:r>
        <w:rPr>
          <w:rFonts w:ascii="Courier" w:hAnsi="Courier"/>
          <w:vanish/>
          <w:sz w:val="24"/>
        </w:rPr>
        <w:t>t[</w:t>
      </w:r>
      <w:r>
        <w:rPr>
          <w:rFonts w:ascii="Courier" w:hAnsi="Courier"/>
          <w:sz w:val="24"/>
        </w:rPr>
        <w:t>Unser Kaiserpaar</w:t>
      </w:r>
      <w:r>
        <w:rPr>
          <w:rFonts w:ascii="Courier" w:hAnsi="Courier"/>
          <w:vanish/>
          <w:sz w:val="24"/>
        </w:rPr>
        <w:t>]t</w:t>
      </w:r>
      <w:r>
        <w:rPr>
          <w:rFonts w:ascii="Courier" w:hAnsi="Courier"/>
          <w:sz w:val="24"/>
        </w:rPr>
        <w:t xml:space="preserve">" von </w:t>
      </w:r>
      <w:r>
        <w:rPr>
          <w:rFonts w:ascii="Courier" w:hAnsi="Courier"/>
          <w:vanish/>
          <w:sz w:val="24"/>
        </w:rPr>
        <w:t>p[8{</w:t>
      </w:r>
      <w:r>
        <w:rPr>
          <w:rFonts w:ascii="Courier" w:hAnsi="Courier"/>
          <w:sz w:val="24"/>
        </w:rPr>
        <w:t>van der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Lypen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44</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Die Wirtschaftsgeschichte der preuß. Provinz Schlesien in der Zeit ihrer provinziellen Selbständigkeit 1741 - 1806</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Fechner</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1906 - 1910</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45</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p[</w:t>
      </w:r>
      <w:r>
        <w:rPr>
          <w:rFonts w:ascii="Courier" w:hAnsi="Courier"/>
          <w:sz w:val="24"/>
        </w:rPr>
        <w:t>Ewe</w:t>
      </w:r>
      <w:r>
        <w:rPr>
          <w:rFonts w:ascii="Courier" w:hAnsi="Courier"/>
          <w:vanish/>
          <w:sz w:val="24"/>
        </w:rPr>
        <w:t>]p</w:t>
      </w:r>
      <w:r>
        <w:rPr>
          <w:rFonts w:ascii="Courier" w:hAnsi="Courier"/>
          <w:sz w:val="24"/>
        </w:rPr>
        <w:t xml:space="preserve">-Werke durch </w:t>
      </w:r>
      <w:r>
        <w:rPr>
          <w:rFonts w:ascii="Courier" w:hAnsi="Courier"/>
          <w:vanish/>
          <w:sz w:val="24"/>
        </w:rPr>
        <w:t>p[</w:t>
      </w:r>
      <w:r>
        <w:rPr>
          <w:rFonts w:ascii="Courier" w:hAnsi="Courier"/>
          <w:sz w:val="24"/>
        </w:rPr>
        <w:t>Spieth</w:t>
      </w:r>
      <w:r>
        <w:rPr>
          <w:rFonts w:ascii="Courier" w:hAnsi="Courier"/>
          <w:vanish/>
          <w:sz w:val="24"/>
        </w:rPr>
        <w:t>]p</w:t>
      </w:r>
      <w:r>
        <w:rPr>
          <w:rFonts w:ascii="Courier" w:hAnsi="Courier"/>
          <w:sz w:val="24"/>
        </w:rPr>
        <w:t xml:space="preserve"> und </w:t>
      </w:r>
      <w:r>
        <w:rPr>
          <w:rFonts w:ascii="Courier" w:hAnsi="Courier"/>
          <w:vanish/>
          <w:sz w:val="24"/>
        </w:rPr>
        <w:t>p[</w:t>
      </w:r>
      <w:r>
        <w:rPr>
          <w:rFonts w:ascii="Courier" w:hAnsi="Courier"/>
          <w:sz w:val="24"/>
        </w:rPr>
        <w:t>Westermann</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46</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Geschichte der Reichskr</w:t>
      </w:r>
      <w:r>
        <w:rPr>
          <w:rFonts w:ascii="Courier" w:hAnsi="Courier"/>
          <w:sz w:val="24"/>
        </w:rPr>
        <w:t>eisverfassung</w:t>
      </w:r>
      <w:r>
        <w:rPr>
          <w:rFonts w:ascii="Courier" w:hAnsi="Courier"/>
          <w:vanish/>
          <w:sz w:val="24"/>
        </w:rPr>
        <w:t>]t</w:t>
      </w:r>
      <w:r>
        <w:rPr>
          <w:rFonts w:ascii="Courier" w:hAnsi="Courier"/>
          <w:sz w:val="24"/>
        </w:rPr>
        <w:t xml:space="preserve"> von </w:t>
      </w:r>
      <w:r>
        <w:rPr>
          <w:rFonts w:ascii="Courier" w:hAnsi="Courier"/>
          <w:vanish/>
          <w:sz w:val="24"/>
        </w:rPr>
        <w:t>p[4{</w:t>
      </w:r>
      <w:r>
        <w:rPr>
          <w:rFonts w:ascii="Courier" w:hAnsi="Courier"/>
          <w:sz w:val="24"/>
        </w:rPr>
        <w:t>Prof.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Fester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Kiel</w:t>
      </w:r>
      <w:r>
        <w:rPr>
          <w:rFonts w:ascii="Courier" w:hAnsi="Courier"/>
          <w:vanish/>
          <w:sz w:val="24"/>
        </w:rPr>
        <w:t>]o}]p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47</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w:t>
      </w:r>
      <w:r>
        <w:rPr>
          <w:rFonts w:ascii="Courier" w:hAnsi="Courier"/>
          <w:sz w:val="24"/>
        </w:rPr>
        <w:t>Monumenta artis Germaniae</w:t>
      </w:r>
      <w:r>
        <w:rPr>
          <w:rFonts w:ascii="Courier" w:hAnsi="Courier"/>
          <w:vanish/>
          <w:sz w:val="24"/>
        </w:rPr>
        <w:t>]t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48</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Werk "</w:t>
      </w:r>
      <w:r>
        <w:rPr>
          <w:rFonts w:ascii="Courier" w:hAnsi="Courier"/>
          <w:vanish/>
          <w:sz w:val="24"/>
        </w:rPr>
        <w:t>t[</w:t>
      </w:r>
      <w:r>
        <w:rPr>
          <w:rFonts w:ascii="Courier" w:hAnsi="Courier"/>
          <w:sz w:val="24"/>
        </w:rPr>
        <w:t>Die Wartburg</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Baumgärtl</w:t>
      </w:r>
      <w:r>
        <w:rPr>
          <w:rFonts w:ascii="Courier" w:hAnsi="Courier"/>
          <w:vanish/>
          <w:sz w:val="24"/>
        </w:rPr>
        <w:t>]p</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183</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p[</w:t>
      </w:r>
      <w:r>
        <w:rPr>
          <w:rFonts w:ascii="Courier" w:hAnsi="Courier"/>
          <w:sz w:val="24"/>
        </w:rPr>
        <w:t>Filchner</w:t>
      </w:r>
      <w:r>
        <w:rPr>
          <w:rFonts w:ascii="Courier" w:hAnsi="Courier"/>
          <w:vanish/>
          <w:sz w:val="24"/>
        </w:rPr>
        <w:t>]p</w:t>
      </w:r>
      <w:r>
        <w:rPr>
          <w:rFonts w:ascii="Courier" w:hAnsi="Courier"/>
          <w:sz w:val="24"/>
        </w:rPr>
        <w:t>sche Tibetwerk</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1907 - 1934</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50</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Monumenta Hohenzolleranea</w:t>
      </w:r>
      <w:r>
        <w:rPr>
          <w:rFonts w:ascii="Courier" w:hAnsi="Courier"/>
          <w:vanish/>
          <w:sz w:val="24"/>
        </w:rPr>
        <w:t>]t</w:t>
      </w:r>
      <w:r>
        <w:rPr>
          <w:rFonts w:ascii="Courier" w:hAnsi="Courier"/>
          <w:sz w:val="24"/>
        </w:rPr>
        <w:t>, Bd. 1</w:t>
      </w:r>
    </w:p>
    <w:p w:rsidR="00000000" w:rsidRDefault="000409B4">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auch die Vorgänge über das Buch </w:t>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Hintze</w:t>
      </w:r>
      <w:r>
        <w:rPr>
          <w:rFonts w:ascii="Courier" w:hAnsi="Courier"/>
          <w:vanish/>
          <w:sz w:val="24"/>
        </w:rPr>
        <w:t>}]p</w:t>
      </w:r>
      <w:r>
        <w:rPr>
          <w:rFonts w:ascii="Courier" w:hAnsi="Courier"/>
          <w:sz w:val="24"/>
        </w:rPr>
        <w:t>: "</w:t>
      </w:r>
      <w:r>
        <w:rPr>
          <w:rFonts w:ascii="Courier" w:hAnsi="Courier"/>
          <w:vanish/>
          <w:sz w:val="24"/>
        </w:rPr>
        <w:t>t[</w:t>
      </w:r>
      <w:r>
        <w:rPr>
          <w:rFonts w:ascii="Courier" w:hAnsi="Courier"/>
          <w:sz w:val="24"/>
        </w:rPr>
        <w:t>Die Hohenzollern und ihr Werk. 500 Jahre vaterl.Geschichte</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1904 - 1925</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r>
        <w:rPr>
          <w:rFonts w:ascii="Courier" w:hAnsi="Courier"/>
          <w:sz w:val="24"/>
        </w:rPr>
        <w:t>1</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Veröffentlichung der im </w:t>
      </w:r>
      <w:r>
        <w:rPr>
          <w:rFonts w:ascii="Courier" w:hAnsi="Courier"/>
          <w:vanish/>
          <w:sz w:val="24"/>
        </w:rPr>
        <w:t>k[1{</w:t>
      </w:r>
      <w:r>
        <w:rPr>
          <w:rFonts w:ascii="Courier" w:hAnsi="Courier"/>
          <w:sz w:val="24"/>
        </w:rPr>
        <w:t>Dänischen Reichsarchiv</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Kopenhagen</w:t>
      </w:r>
      <w:r>
        <w:rPr>
          <w:rFonts w:ascii="Courier" w:hAnsi="Courier"/>
          <w:vanish/>
          <w:sz w:val="24"/>
        </w:rPr>
        <w:t>]o}]k</w:t>
      </w:r>
      <w:r>
        <w:rPr>
          <w:rFonts w:ascii="Courier" w:hAnsi="Courier"/>
          <w:sz w:val="24"/>
        </w:rPr>
        <w:t xml:space="preserve"> erhaltenen </w:t>
      </w:r>
      <w:r>
        <w:rPr>
          <w:rFonts w:ascii="Courier" w:hAnsi="Courier"/>
          <w:vanish/>
          <w:sz w:val="24"/>
        </w:rPr>
        <w:t>s[</w:t>
      </w:r>
      <w:r>
        <w:rPr>
          <w:rFonts w:ascii="Courier" w:hAnsi="Courier"/>
          <w:sz w:val="24"/>
        </w:rPr>
        <w:t>Sundzollisten</w:t>
      </w:r>
      <w:r>
        <w:rPr>
          <w:rFonts w:ascii="Courier" w:hAnsi="Courier"/>
          <w:vanish/>
          <w:sz w:val="24"/>
        </w:rPr>
        <w:t>]s</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1912 - 1923</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52</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Das vom Ministerium herauszugebende wissenschaftliche Werk: "</w:t>
      </w:r>
      <w:r>
        <w:rPr>
          <w:rFonts w:ascii="Courier" w:hAnsi="Courier"/>
          <w:vanish/>
          <w:sz w:val="24"/>
        </w:rPr>
        <w:t>t[</w:t>
      </w:r>
      <w:r>
        <w:rPr>
          <w:rFonts w:ascii="Courier" w:hAnsi="Courier"/>
          <w:sz w:val="24"/>
        </w:rPr>
        <w:t>Deutschland und der Weltkrieg</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1915 - 1921</w:t>
      </w:r>
    </w:p>
    <w:p w:rsidR="00000000" w:rsidRDefault="000409B4">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53</w:t>
      </w:r>
    </w:p>
    <w:p w:rsidR="00000000" w:rsidRDefault="000409B4">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184</w:t>
      </w:r>
    </w:p>
    <w:p w:rsidR="00000000" w:rsidRDefault="000409B4">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Werk des </w:t>
      </w:r>
      <w:r>
        <w:rPr>
          <w:rFonts w:ascii="Courier" w:hAnsi="Courier"/>
          <w:vanish/>
          <w:sz w:val="24"/>
        </w:rPr>
        <w:t>p[4{</w:t>
      </w:r>
      <w:r>
        <w:rPr>
          <w:rFonts w:ascii="Courier" w:hAnsi="Courier"/>
          <w:sz w:val="24"/>
        </w:rPr>
        <w:t>Universitätsprofessors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Hamann</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Marburg</w:t>
      </w:r>
      <w:r>
        <w:rPr>
          <w:rFonts w:ascii="Courier" w:hAnsi="Courier"/>
          <w:vanish/>
          <w:sz w:val="24"/>
        </w:rPr>
        <w:t>]o}]p</w:t>
      </w:r>
      <w:r>
        <w:rPr>
          <w:rFonts w:ascii="Courier" w:hAnsi="Courier"/>
          <w:sz w:val="24"/>
        </w:rPr>
        <w:t>: "</w:t>
      </w:r>
      <w:r>
        <w:rPr>
          <w:rFonts w:ascii="Courier" w:hAnsi="Courier"/>
          <w:vanish/>
          <w:sz w:val="24"/>
        </w:rPr>
        <w:t>t[</w:t>
      </w:r>
      <w:r>
        <w:rPr>
          <w:rFonts w:ascii="Courier" w:hAnsi="Courier"/>
          <w:sz w:val="24"/>
        </w:rPr>
        <w:t>Aufnahmen mittelalterlicher Architektur und Plastik in Frankreich</w:t>
      </w:r>
      <w:r>
        <w:rPr>
          <w:rFonts w:ascii="Courier" w:hAnsi="Courier"/>
          <w:vanish/>
          <w:sz w:val="24"/>
        </w:rPr>
        <w:t>]t</w:t>
      </w:r>
      <w:r>
        <w:rPr>
          <w:rFonts w:ascii="Courier" w:hAnsi="Courier"/>
          <w:sz w:val="24"/>
        </w:rPr>
        <w:t>"</w:t>
      </w:r>
    </w:p>
    <w:p w:rsidR="00000000" w:rsidRDefault="000409B4">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1915 - 1926</w:t>
      </w:r>
    </w:p>
    <w:p w:rsidR="00000000" w:rsidRDefault="000409B4">
      <w:pPr>
        <w:tabs>
          <w:tab w:val="left" w:pos="1134"/>
        </w:tabs>
        <w:spacing w:line="240" w:lineRule="exact"/>
        <w:ind w:left="1134" w:hanging="1134"/>
      </w:pPr>
    </w:p>
    <w:p w:rsidR="00000000" w:rsidRDefault="000409B4">
      <w:pPr>
        <w:tabs>
          <w:tab w:val="left" w:pos="1134"/>
        </w:tabs>
        <w:spacing w:line="240" w:lineRule="exact"/>
        <w:ind w:left="1134" w:hanging="1134"/>
      </w:pPr>
    </w:p>
    <w:p w:rsidR="00000000" w:rsidRDefault="000409B4">
      <w:pPr>
        <w:tabs>
          <w:tab w:val="left" w:pos="1134"/>
        </w:tabs>
        <w:spacing w:line="240" w:lineRule="exact"/>
        <w:ind w:left="1134" w:hanging="1134"/>
      </w:pPr>
    </w:p>
    <w:p>
      <w:r>
        <w:t>26</w:t>
        <w:tab/>
        <w:t>Vc, Sekt. 1 Gen., Tit. XI, Teil VD</w:t>
      </w:r>
    </w:p>
    <w:p>
      <w:r>
        <w:t>27</w:t>
        <w:tab/>
        <w:t>Vc. Wissenschaft \ Sekt. 1 Gen. \ Tit. XI, Teil VD</w:t>
      </w:r>
    </w:p>
    <w:p>
      <w:r>
        <w:t>30</w:t>
        <w:tab/>
        <w:t>Nr. 2</w:t>
      </w:r>
    </w:p>
    <w:p>
      <w:r>
        <w:t>33</w:t>
        <w:tab/>
        <w:t>S. 203</w:t>
      </w:r>
    </w:p>
    <w:p>
      <w:r>
        <w:t>40</w:t>
        <w:tab/>
        <w:t>t[Das hebräisch-talmudische Lexikon]t</w:t>
      </w:r>
    </w:p>
    <w:p>
      <w:r>
        <w:t>43</w:t>
        <w:tab/>
        <w:t>1879 - 1892</w:t>
      </w:r>
    </w:p>
    <w:p>
      <w:r>
        <w:br/>
        <w:t>30</w:t>
        <w:tab/>
        <w:t>Nr. 3</w:t>
      </w:r>
    </w:p>
    <w:p>
      <w:r>
        <w:t>33</w:t>
        <w:tab/>
        <w:t>S. 203</w:t>
      </w:r>
    </w:p>
    <w:p>
      <w:r>
        <w:t>40</w:t>
        <w:tab/>
        <w:t>Die Herausgabe des p[Grimm]pschen deutschent[&lt;Deutsches&gt; Wörterbuch]ts, Bd. 1 - 4</w:t>
      </w:r>
    </w:p>
    <w:p>
      <w:r>
        <w:t>43</w:t>
        <w:tab/>
        <w:t>1867 - 1934</w:t>
      </w:r>
    </w:p>
    <w:p>
      <w:r>
        <w:br/>
        <w:t>30</w:t>
        <w:tab/>
        <w:t>Nr. 4</w:t>
      </w:r>
    </w:p>
    <w:p>
      <w:r>
        <w:t>33</w:t>
        <w:tab/>
        <w:t>S. 203</w:t>
      </w:r>
    </w:p>
    <w:p>
      <w:r>
        <w:t>40</w:t>
        <w:tab/>
        <w:t>t[Die deutsche Enzyklopädie]t</w:t>
      </w:r>
    </w:p>
    <w:p>
      <w:r>
        <w:t>43</w:t>
        <w:tab/>
        <w:t>1892 - 1918</w:t>
      </w:r>
    </w:p>
    <w:p>
      <w:r>
        <w:br/>
        <w:t>30</w:t>
        <w:tab/>
        <w:t>Nr. 5</w:t>
      </w:r>
    </w:p>
    <w:p>
      <w:r>
        <w:t>33</w:t>
        <w:tab/>
        <w:t>S. 204</w:t>
      </w:r>
    </w:p>
    <w:p>
      <w:r>
        <w:t>40</w:t>
        <w:tab/>
        <w:t>Die Herausgabe der Werke von p[Leibniz]p</w:t>
      </w:r>
    </w:p>
    <w:p>
      <w:r>
        <w:t>43</w:t>
        <w:tab/>
        <w:t>1873 - 1935</w:t>
      </w:r>
    </w:p>
    <w:p>
      <w:r>
        <w:br/>
        <w:t>30</w:t>
        <w:tab/>
        <w:t>Nr. 6</w:t>
      </w:r>
    </w:p>
    <w:p>
      <w:r>
        <w:t>33</w:t>
        <w:tab/>
        <w:t>S. 204</w:t>
      </w:r>
    </w:p>
    <w:p>
      <w:r>
        <w:t>40</w:t>
        <w:tab/>
        <w:t>Die Herstellung einer neuen kritischen Ausgabe der Werke p[Herder]ps, Bd. 1 - 2</w:t>
      </w:r>
    </w:p>
    <w:p>
      <w:r>
        <w:t>41</w:t>
        <w:tab/>
        <w:t>Adhib. A: Das den Erben hinsichtlich der Werke erteilte s[Privilegium &lt;hinsichtlich der Werke Herders&gt;]s</w:t>
      </w:r>
    </w:p>
    <w:p>
      <w:r>
        <w:t>43</w:t>
        <w:tab/>
        <w:t>1871 - 1913</w:t>
      </w:r>
    </w:p>
    <w:p>
      <w:r>
        <w:br/>
        <w:t>30</w:t>
        <w:tab/>
        <w:t>Nr. 7</w:t>
      </w:r>
    </w:p>
    <w:p>
      <w:r>
        <w:t>33</w:t>
        <w:tab/>
        <w:t>S. 204</w:t>
      </w:r>
    </w:p>
    <w:p>
      <w:r>
        <w:t>40</w:t>
        <w:tab/>
        <w:t>Die Herausgabe der Werke p[Kant]ps, Bd. 1 - 2</w:t>
      </w:r>
    </w:p>
    <w:p>
      <w:r>
        <w:t>43</w:t>
        <w:tab/>
        <w:t>1883 - 1924</w:t>
      </w:r>
    </w:p>
    <w:p>
      <w:r>
        <w:br/>
        <w:t>30</w:t>
        <w:tab/>
        <w:t>Nr. 8</w:t>
      </w:r>
    </w:p>
    <w:p>
      <w:r>
        <w:t>33</w:t>
        <w:tab/>
        <w:t>S. 205</w:t>
      </w:r>
    </w:p>
    <w:p>
      <w:r>
        <w:t>40</w:t>
        <w:tab/>
        <w:t>Die Herstellung eines großen lateinischen Wörterbuchs, t[Thesaurus Latinitas]t, Bd. 1 - 4</w:t>
      </w:r>
    </w:p>
    <w:p>
      <w:r>
        <w:t>43</w:t>
        <w:tab/>
        <w:t>1890 - 1934</w:t>
      </w:r>
    </w:p>
    <w:p>
      <w:r>
        <w:br/>
        <w:t>30</w:t>
        <w:tab/>
        <w:t>Nr. 10</w:t>
      </w:r>
    </w:p>
    <w:p>
      <w:r>
        <w:t>33</w:t>
        <w:tab/>
        <w:t>S. 205</w:t>
      </w:r>
    </w:p>
    <w:p>
      <w:r>
        <w:t>40</w:t>
        <w:tab/>
        <w:t>Die Herausgabe einer t[Bibliographie mathematica]t, s[2{mathemat.} 1{Enzyklopädie}]sn</w:t>
      </w:r>
    </w:p>
    <w:p>
      <w:r>
        <w:t>43</w:t>
        <w:tab/>
        <w:t>1885 - 1922</w:t>
      </w:r>
    </w:p>
    <w:p>
      <w:r>
        <w:br/>
        <w:t>30</w:t>
        <w:tab/>
        <w:t>Nr. 11</w:t>
      </w:r>
    </w:p>
    <w:p>
      <w:r>
        <w:t>33</w:t>
        <w:tab/>
        <w:t>S. 206</w:t>
      </w:r>
    </w:p>
    <w:p>
      <w:r>
        <w:t>40</w:t>
        <w:tab/>
        <w:t>s[2{Wisenschaftliche} 1{Werke}]s (außer geschichtlichen, geographischen, naturwiss. und medizinischen) und die zu deren Herausgabe gewährten s[Unterstützungen &lt;zur Herausgabe wiss. Werke&gt;]s, Bd. 1 - 20</w:t>
      </w:r>
    </w:p>
    <w:p>
      <w:r>
        <w:t>43</w:t>
        <w:tab/>
        <w:t>1895 - 1934</w:t>
      </w:r>
    </w:p>
    <w:p>
      <w:r>
        <w:br/>
        <w:t>30</w:t>
        <w:tab/>
        <w:t>Nr. 12</w:t>
      </w:r>
    </w:p>
    <w:p>
      <w:r>
        <w:t>33</w:t>
        <w:tab/>
        <w:t>S. 206</w:t>
      </w:r>
    </w:p>
    <w:p>
      <w:r>
        <w:t>40</w:t>
        <w:tab/>
        <w:t>Die Herausgabe eines t[Wörterbuchs der klassischen Rechtswissenschaft]t incl. eines t[Index zu den Digesten]t</w:t>
      </w:r>
    </w:p>
    <w:p>
      <w:r>
        <w:t>43</w:t>
        <w:tab/>
        <w:t>1879 - 1910</w:t>
      </w:r>
    </w:p>
    <w:p>
      <w:r>
        <w:br/>
        <w:t>30</w:t>
        <w:tab/>
        <w:t>Nr. 14</w:t>
      </w:r>
    </w:p>
    <w:p>
      <w:r>
        <w:t>33</w:t>
        <w:tab/>
        <w:t>S. 207</w:t>
      </w:r>
    </w:p>
    <w:p>
      <w:r>
        <w:t>40</w:t>
        <w:tab/>
        <w:t>Die Herausgabe der Werke p[2{Ernst Moritz} 1{Arndt}]p</w:t>
      </w:r>
    </w:p>
    <w:p>
      <w:r>
        <w:t>43</w:t>
        <w:tab/>
        <w:t>1893 - 1925</w:t>
      </w:r>
    </w:p>
    <w:p>
      <w:r>
        <w:br/>
        <w:t>30</w:t>
        <w:tab/>
        <w:t>Nr. 15</w:t>
      </w:r>
    </w:p>
    <w:p>
      <w:r>
        <w:t>33</w:t>
        <w:tab/>
        <w:t>S. 207</w:t>
      </w:r>
    </w:p>
    <w:p>
      <w:r>
        <w:t>40</w:t>
        <w:tab/>
        <w:t>Die Herausgabe eines ägyptischen t[&lt;Ägyptisches&gt; Wörterbuch]ts, Bd. 1 - 4</w:t>
      </w:r>
    </w:p>
    <w:p>
      <w:r>
        <w:t>43</w:t>
        <w:tab/>
        <w:t>1897 - 1933</w:t>
      </w:r>
    </w:p>
    <w:p>
      <w:r>
        <w:br/>
        <w:t>30</w:t>
        <w:tab/>
        <w:t>Nr. 16</w:t>
      </w:r>
    </w:p>
    <w:p>
      <w:r>
        <w:t>33</w:t>
        <w:tab/>
        <w:t>S. 207</w:t>
      </w:r>
    </w:p>
    <w:p>
      <w:r>
        <w:t>40</w:t>
        <w:tab/>
        <w:t>Die Herausgabe der Werke p[Melanchton]ps</w:t>
      </w:r>
    </w:p>
    <w:p>
      <w:r>
        <w:t>43</w:t>
        <w:tab/>
        <w:t>1897 - 1930</w:t>
      </w:r>
    </w:p>
    <w:p>
      <w:r>
        <w:br/>
        <w:t>30</w:t>
        <w:tab/>
        <w:t>Nr. 17</w:t>
      </w:r>
    </w:p>
    <w:p>
      <w:r>
        <w:t>33</w:t>
        <w:tab/>
        <w:t>S. 207</w:t>
      </w:r>
    </w:p>
    <w:p>
      <w:r>
        <w:t>40</w:t>
        <w:tab/>
        <w:t>Die Herausgabe eines t[Wörterbuchs der älteren deutschen Rechtssprache]t</w:t>
      </w:r>
    </w:p>
    <w:p>
      <w:r>
        <w:t>43</w:t>
        <w:tab/>
        <w:t>1895 - 1933</w:t>
      </w:r>
    </w:p>
    <w:p>
      <w:r>
        <w:br/>
        <w:t>30</w:t>
        <w:tab/>
        <w:t>Nr. 18</w:t>
      </w:r>
    </w:p>
    <w:p>
      <w:r>
        <w:t>33</w:t>
        <w:tab/>
        <w:t>S. 207</w:t>
      </w:r>
    </w:p>
    <w:p>
      <w:r>
        <w:t>40</w:t>
        <w:tab/>
        <w:t>Die Herausgabe der t[Urgeschichte des Islam]ts von p[Ibn Saad]p, sowie überhaupt islam. Forschungen</w:t>
      </w:r>
    </w:p>
    <w:p>
      <w:r>
        <w:t>43</w:t>
        <w:tab/>
        <w:t>1895 - 1933</w:t>
      </w:r>
    </w:p>
    <w:p>
      <w:r>
        <w:br/>
        <w:t>30</w:t>
        <w:tab/>
        <w:t>Nr. 19</w:t>
      </w:r>
    </w:p>
    <w:p>
      <w:r>
        <w:t>33</w:t>
        <w:tab/>
        <w:t>S. 208</w:t>
      </w:r>
    </w:p>
    <w:p>
      <w:r>
        <w:t>40</w:t>
        <w:tab/>
        <w:t>Die Ausgabe der Werke p[Luther]ps, Bd. 1 - 11</w:t>
      </w:r>
    </w:p>
    <w:p>
      <w:r>
        <w:t>43</w:t>
        <w:tab/>
        <w:t>1876 - 1934</w:t>
      </w:r>
    </w:p>
    <w:p>
      <w:r>
        <w:br/>
        <w:t>30</w:t>
        <w:tab/>
        <w:t>Nr. 20</w:t>
      </w:r>
    </w:p>
    <w:p>
      <w:r>
        <w:t>33</w:t>
        <w:tab/>
        <w:t>S. 208</w:t>
      </w:r>
    </w:p>
    <w:p>
      <w:r>
        <w:t>40</w:t>
        <w:tab/>
        <w:t>Die Herausgabe des Werkes "t[Denkmäler deutscher Tonkunst]t" durch die k[1{Firma p[Breitkopf]p und p[Härtel]p} in 2{o[Leipzig]o}]k, Bd. 1 - 5</w:t>
      </w:r>
    </w:p>
    <w:p>
      <w:r>
        <w:t>43</w:t>
        <w:tab/>
        <w:t>1890 - 1907</w:t>
      </w:r>
    </w:p>
    <w:p>
      <w:r>
        <w:br/>
        <w:t>30</w:t>
        <w:tab/>
        <w:t>Nr. 26</w:t>
      </w:r>
    </w:p>
    <w:p>
      <w:r>
        <w:t>33</w:t>
        <w:tab/>
        <w:t>S. 210</w:t>
      </w:r>
    </w:p>
    <w:p>
      <w:r>
        <w:t>40</w:t>
        <w:tab/>
        <w:t>Die t[2{Zeitschrift} 1{Nauticus}]t und andere, s[2{die Seeinteressen o[Deutschland]os behandelnde} 1{Schrift}]sen, Bd. 1 - 2</w:t>
      </w:r>
    </w:p>
    <w:p>
      <w:r>
        <w:t>43</w:t>
        <w:tab/>
        <w:t>1899 - 1914</w:t>
      </w:r>
    </w:p>
    <w:p>
      <w:r>
        <w:br/>
        <w:t>30</w:t>
        <w:tab/>
        <w:t>Nr. 30</w:t>
      </w:r>
    </w:p>
    <w:p>
      <w:r>
        <w:t>33</w:t>
        <w:tab/>
        <w:t>S. 211</w:t>
      </w:r>
    </w:p>
    <w:p>
      <w:r>
        <w:t>40</w:t>
        <w:tab/>
        <w:t>s[Faksimile-Neudruck]s der t[2{42zeilige}n 1{Bibel}]t von p[2{Johannes} 1{Gutenberg}]p</w:t>
      </w:r>
    </w:p>
    <w:p>
      <w:r>
        <w:t>43</w:t>
        <w:tab/>
        <w:t>1910 - 1911</w:t>
      </w:r>
    </w:p>
    <w:p>
      <w:r>
        <w:br/>
        <w:t>30</w:t>
        <w:tab/>
        <w:t>Nr. 33</w:t>
      </w:r>
    </w:p>
    <w:p>
      <w:r>
        <w:t>33</w:t>
        <w:tab/>
        <w:t>S. 211</w:t>
      </w:r>
    </w:p>
    <w:p>
      <w:r>
        <w:t>40</w:t>
        <w:tab/>
        <w:t>Die Herausgabe der "t[Quellen der Religionsgeschichte]t" und Forschungen über die Zeit der Reformation und Gegenreformation, Bd. 1 - 2</w:t>
      </w:r>
    </w:p>
    <w:p>
      <w:r>
        <w:t>43</w:t>
        <w:tab/>
        <w:t>1911 - 1934</w:t>
      </w:r>
    </w:p>
    <w:p>
      <w:r>
        <w:br/>
        <w:t>30</w:t>
        <w:tab/>
        <w:t>Nr. 34</w:t>
      </w:r>
    </w:p>
    <w:p>
      <w:r>
        <w:t>33</w:t>
        <w:tab/>
        <w:t>S. 212</w:t>
      </w:r>
    </w:p>
    <w:p>
      <w:r>
        <w:t>40</w:t>
        <w:tab/>
        <w:t>Die Orientalische Bibliographie (Herausgegeb. von Prof. Dr. Schermann - München)</w:t>
      </w:r>
    </w:p>
    <w:p>
      <w:r>
        <w:t>43</w:t>
        <w:tab/>
        <w:t>1908 - 1928</w:t>
      </w:r>
    </w:p>
    <w:p>
      <w:r>
        <w:br/>
        <w:t>26</w:t>
        <w:tab/>
        <w:t>Vc, Sekt. 1 Gen., Tit. XI, Teil VII</w:t>
      </w:r>
    </w:p>
    <w:p>
      <w:r>
        <w:t>27</w:t>
        <w:tab/>
        <w:t>Vc. Wissenschaft \ Sekt. 1 Gen. \ Tit.XI, Teil VII</w:t>
      </w:r>
    </w:p>
    <w:p>
      <w:r>
        <w:t>30</w:t>
        <w:tab/>
        <w:t>Nr. 41</w:t>
      </w:r>
    </w:p>
    <w:p>
      <w:r>
        <w:t>33</w:t>
        <w:tab/>
        <w:t>S. 238</w:t>
      </w:r>
    </w:p>
    <w:p>
      <w:r>
        <w:t>40</w:t>
        <w:tab/>
        <w:t>Der s[Weltkrieg]s. Verschiedenes, Bd. 1 - 2</w:t>
      </w:r>
    </w:p>
    <w:p>
      <w:r>
        <w:t>41</w:t>
        <w:tab/>
        <w:t>Adhib. A: s[Beaufsichtigung der s[Fachliteratur]s während des Krieges]s, Bd. 1 - 2 / Adhib. B: s[2{Fachwissenschaftliche} 1{Zensurbearbeiungsstelle}]s. s[2{Technische} 1{Zeitschriftenschau}]s. Drucksachen</w:t>
      </w:r>
    </w:p>
    <w:p>
      <w:r>
        <w:t>43</w:t>
        <w:tab/>
        <w:t>1914 - 1919</w:t>
      </w:r>
    </w:p>
    <w:p>
      <w:r>
        <w:br/>
        <w:t>26</w:t>
        <w:tab/>
        <w:t>Vc, Sekt. 1 Gen., Tit. XI, Teil IX</w:t>
      </w:r>
    </w:p>
    <w:p>
      <w:r>
        <w:t>27</w:t>
        <w:tab/>
        <w:t>Vc. Wissenschaft \ Sekt. 1 Gen. \ Tit.XI, Teil IX</w:t>
      </w:r>
    </w:p>
    <w:p>
      <w:r>
        <w:t>30</w:t>
        <w:tab/>
        <w:t>Nr. 2</w:t>
      </w:r>
    </w:p>
    <w:p>
      <w:r>
        <w:t>33</w:t>
        <w:tab/>
        <w:t>S. 245</w:t>
      </w:r>
    </w:p>
    <w:p>
      <w:r>
        <w:t>40</w:t>
        <w:tab/>
        <w:t>Das s[Kalenderwesen]s, Bd. 1 - 7</w:t>
      </w:r>
    </w:p>
    <w:p>
      <w:r>
        <w:t>43</w:t>
        <w:tab/>
        <w:t>1813 - 1934</w:t>
      </w:r>
    </w:p>
    <w:p>
      <w:r>
        <w:br/>
        <w:t>30</w:t>
        <w:tab/>
        <w:t>Nr. 2a</w:t>
      </w:r>
    </w:p>
    <w:p>
      <w:r>
        <w:t>33</w:t>
        <w:tab/>
        <w:t>S. 245</w:t>
      </w:r>
    </w:p>
    <w:p>
      <w:r>
        <w:t>40</w:t>
        <w:tab/>
        <w:t>Die mit dem Bericht des p[7{Oberpräsident}en 8{von} 1{Vincke} in 6{Münster}]p vom z[31.10.1842]z (Nr. 23866) eingereichten, s[2{in der o[2{Provinz} 1{Westfalen}]o erschienene}n 1{Kalender}]s</w:t>
      </w:r>
    </w:p>
    <w:p>
      <w:r>
        <w:t>43</w:t>
        <w:tab/>
        <w:t>1842 - 1845</w:t>
      </w:r>
    </w:p>
    <w:p>
      <w:r>
        <w:br/>
        <w:t>30</w:t>
        <w:tab/>
        <w:t>Nr. 2b</w:t>
      </w:r>
    </w:p>
    <w:p>
      <w:r>
        <w:t>33</w:t>
        <w:tab/>
        <w:t>S. 245</w:t>
      </w:r>
    </w:p>
    <w:p>
      <w:r>
        <w:t>40</w:t>
        <w:tab/>
        <w:t>Die Entstehung und die Veränderung der Namensbezeichnungen in den s[Kalender]sn, Bd. 1 - 2</w:t>
      </w:r>
    </w:p>
    <w:p>
      <w:r>
        <w:t>43</w:t>
        <w:tab/>
        <w:t>1844 - 1882</w:t>
      </w:r>
    </w:p>
    <w:p>
      <w:r>
        <w:br/>
        <w:t>26</w:t>
        <w:tab/>
        <w:t>Vc, Sekt. 1 Gen., Tit. XII</w:t>
      </w:r>
    </w:p>
    <w:p>
      <w:r>
        <w:t>27</w:t>
        <w:tab/>
        <w:t>Vc. Wissenschaft \ Sektion 1 Gen. \ Tit.XII Ältere Registratur</w:t>
      </w:r>
    </w:p>
    <w:p>
      <w:r>
        <w:t>30</w:t>
        <w:tab/>
        <w:t>Nr. 3</w:t>
      </w:r>
    </w:p>
    <w:p>
      <w:r>
        <w:t>33</w:t>
        <w:tab/>
        <w:t>S. 269</w:t>
      </w:r>
    </w:p>
    <w:p>
      <w:r>
        <w:t>40</w:t>
        <w:tab/>
        <w:t>Acta betr. die Anlegung einer gemeinschaftlichen s[Sektionsbibliothek]s</w:t>
      </w:r>
    </w:p>
    <w:p>
      <w:r>
        <w:t>43</w:t>
        <w:tab/>
        <w:t>1809</w:t>
      </w:r>
    </w:p>
    <w:p>
      <w:r>
        <w:br/>
        <w:t>30</w:t>
        <w:tab/>
        <w:t>Nr. 11</w:t>
      </w:r>
    </w:p>
    <w:p>
      <w:r>
        <w:t>33</w:t>
        <w:tab/>
        <w:t>S. 270</w:t>
      </w:r>
    </w:p>
    <w:p>
      <w:r>
        <w:t>40</w:t>
        <w:tab/>
        <w:t>Acta betr. die Herausgabe der s[Zeitschrift von und für o[Westphalen]o]s unter dem Namen t[2{&lt;Zeitschrift&gt;} 1{Hermann}]t und des t[Rheinisch-Westfälischen Anzeiger]ts</w:t>
      </w:r>
    </w:p>
    <w:p>
      <w:r>
        <w:t>43</w:t>
        <w:tab/>
        <w:t>1815 - 1842</w:t>
      </w:r>
    </w:p>
    <w:p>
      <w:r>
        <w:br/>
        <w:t>30</w:t>
        <w:tab/>
        <w:t>Nr. 22</w:t>
      </w:r>
    </w:p>
    <w:p>
      <w:r>
        <w:t>33</w:t>
        <w:tab/>
        <w:t>S. 271</w:t>
      </w:r>
    </w:p>
    <w:p>
      <w:r>
        <w:t>40</w:t>
        <w:tab/>
        <w:t>Acta betr. die auf öffentliche Kosten zu veranstaltende Herausgabe der Werke des p[4{Professor}s 1{Klaproth}]p (asiatische Sprachen etc.), Bd. 1 - 5</w:t>
      </w:r>
    </w:p>
    <w:p>
      <w:r>
        <w:t>43</w:t>
        <w:tab/>
        <w:t>1816 - 1865</w:t>
      </w:r>
    </w:p>
    <w:p>
      <w:r>
        <w:br/>
        <w:t>30</w:t>
        <w:tab/>
        <w:t>Nr. 31</w:t>
      </w:r>
    </w:p>
    <w:p>
      <w:r>
        <w:t>33</w:t>
        <w:tab/>
        <w:t>S. 272</w:t>
      </w:r>
    </w:p>
    <w:p>
      <w:r>
        <w:t>40</w:t>
        <w:tab/>
        <w:t>Acta betr. die k[Bibliothek für das k[Ministerium der geistlichen und Unterrichtsangelegenheiten]k]k, Bd. 1 - 4</w:t>
      </w:r>
    </w:p>
    <w:p>
      <w:r>
        <w:t>43</w:t>
        <w:tab/>
        <w:t>1822 - 1872</w:t>
      </w:r>
    </w:p>
    <w:p>
      <w:r>
        <w:br/>
        <w:t>30</w:t>
        <w:tab/>
        <w:t>Nr. 32</w:t>
      </w:r>
    </w:p>
    <w:p>
      <w:r>
        <w:t>33</w:t>
        <w:tab/>
        <w:t>S. 273</w:t>
      </w:r>
    </w:p>
    <w:p>
      <w:r>
        <w:t>40</w:t>
        <w:tab/>
        <w:t>Acta betr. das über o[Ägypten]o zu o[Paris]o herausgegebene Werk und Anschaffung desselben für dieseitige s[Bibliothek]sen; desgleichen das von dem p[5{Architekt}en 1{Gau}]p herausgegebene Werk : t[Denkmäler von Nubien]t</w:t>
      </w:r>
    </w:p>
    <w:p>
      <w:r>
        <w:t>43</w:t>
        <w:tab/>
        <w:t>1821 - 1836</w:t>
      </w:r>
    </w:p>
    <w:p>
      <w:r>
        <w:br/>
        <w:t>30</w:t>
        <w:tab/>
        <w:t>Nr. 45</w:t>
      </w:r>
    </w:p>
    <w:p>
      <w:r>
        <w:t>33</w:t>
        <w:tab/>
        <w:t>S. 275</w:t>
      </w:r>
    </w:p>
    <w:p>
      <w:r>
        <w:t>40</w:t>
        <w:tab/>
        <w:t>Acta betr. die von den verstorbenen p[7{Präsident}en 1{Bodmann}]p hinterlassenen s[Bücher&lt;sammlung von Bodmann&gt;]s -, Manuskripten- und Urkunden-Sammlung</w:t>
      </w:r>
    </w:p>
    <w:p>
      <w:r>
        <w:t>43</w:t>
        <w:tab/>
        <w:t>1822 - 1824</w:t>
      </w:r>
    </w:p>
    <w:p>
      <w:r>
        <w:br/>
        <w:t>30</w:t>
        <w:tab/>
        <w:t>Nr. 48</w:t>
      </w:r>
    </w:p>
    <w:p>
      <w:r>
        <w:t>33</w:t>
        <w:tab/>
        <w:t>S. 275</w:t>
      </w:r>
    </w:p>
    <w:p>
      <w:r>
        <w:t>40</w:t>
        <w:tab/>
        <w:t>Acta betr. die Einsendung von s[Druckschrift]sen und Zueignung derselben an die k[Bundes-Versammlung]k</w:t>
      </w:r>
    </w:p>
    <w:p>
      <w:r>
        <w:t>43</w:t>
        <w:tab/>
        <w:t>1823</w:t>
      </w:r>
    </w:p>
    <w:p>
      <w:r>
        <w:br/>
        <w:t>30</w:t>
        <w:tab/>
        <w:t>Nr. 49</w:t>
      </w:r>
    </w:p>
    <w:p>
      <w:r>
        <w:t>33</w:t>
        <w:tab/>
        <w:t>S. 275</w:t>
      </w:r>
    </w:p>
    <w:p>
      <w:r>
        <w:t>40</w:t>
        <w:tab/>
        <w:t>Acta betr. die Herausgabe der von dem p[4{Dr.} 1{Trohs} zu 6{o[Hamm]o}]p angekündigten t[Tabula Peutingeriana]t  und die Anschaffung derselben für die s[Universitäts&lt;bibliothek&gt;]s- und s[Gymnasialbibliothek]sen</w:t>
      </w:r>
    </w:p>
    <w:p>
      <w:r>
        <w:t>43</w:t>
        <w:tab/>
        <w:t>1823 - 1824</w:t>
      </w:r>
    </w:p>
    <w:p>
      <w:r>
        <w:br/>
        <w:t>30</w:t>
        <w:tab/>
        <w:t>Nr. 50</w:t>
      </w:r>
    </w:p>
    <w:p>
      <w:r>
        <w:t>33</w:t>
        <w:tab/>
        <w:t>S. 275</w:t>
      </w:r>
    </w:p>
    <w:p>
      <w:r>
        <w:t>40</w:t>
        <w:tab/>
        <w:t>Acta betr. die Herausgabe von p[Becker]ps t[Weltgeschichte]t und die zu diesem Behuf von der s[Verlagshandlung]s nachgesuchte Unterstützung; desgleichen die Herausgabe der t[Geschichte unserer Zeit seit dem Tode Friedrichs des Zweiten]t von p[2{Carl Adolph} 1{Menzel}]p</w:t>
      </w:r>
    </w:p>
    <w:p>
      <w:r>
        <w:t>43</w:t>
        <w:tab/>
        <w:t>1824 - 1826</w:t>
      </w:r>
    </w:p>
    <w:p>
      <w:r>
        <w:br/>
        <w:t>30</w:t>
        <w:tab/>
        <w:t>Nr. 59</w:t>
      </w:r>
    </w:p>
    <w:p>
      <w:r>
        <w:t>33</w:t>
        <w:tab/>
        <w:t>S. 277</w:t>
      </w:r>
    </w:p>
    <w:p>
      <w:r>
        <w:t>40</w:t>
        <w:tab/>
        <w:t>Acta betr. die Herausgabe der in einer resiribirten Handschrift der Ambrosiana vorgefundenen gotischen Uebersetzung der s[Paulinischen Briefe]s</w:t>
      </w:r>
    </w:p>
    <w:p>
      <w:r>
        <w:t>41</w:t>
        <w:tab/>
        <w:t>intus: p[Bunsen]p</w:t>
      </w:r>
    </w:p>
    <w:p>
      <w:r>
        <w:t>43</w:t>
        <w:tab/>
        <w:t>1825 - 1826</w:t>
      </w:r>
    </w:p>
    <w:p>
      <w:r>
        <w:br/>
        <w:t>30</w:t>
        <w:tab/>
        <w:t>Nr. 66</w:t>
      </w:r>
    </w:p>
    <w:p>
      <w:r>
        <w:t>33</w:t>
        <w:tab/>
        <w:t>S. 278</w:t>
      </w:r>
    </w:p>
    <w:p>
      <w:r>
        <w:t>40</w:t>
        <w:tab/>
        <w:t xml:space="preserve">Acta betr. die für die diesseitigen s[Universitäts-Bibliothek]sen geschehene s[Subskription]s auf das Werk "t[Planetarium Brasiliae Ikones et Deskriptiones hactenus ineditae]t" </w:t>
      </w:r>
    </w:p>
    <w:p>
      <w:r>
        <w:t>43</w:t>
        <w:tab/>
        <w:t>1826 - 1840</w:t>
      </w:r>
    </w:p>
    <w:p>
      <w:r>
        <w:br/>
        <w:t>30</w:t>
        <w:tab/>
        <w:t>Nr. 67</w:t>
      </w:r>
    </w:p>
    <w:p>
      <w:r>
        <w:t>33</w:t>
        <w:tab/>
        <w:t>S. 278</w:t>
      </w:r>
    </w:p>
    <w:p>
      <w:r>
        <w:t>40</w:t>
        <w:tab/>
        <w:t>Acta betr. die für die diesseitigen Universitäten geschehene s[Subskription]s auf das von dem p[3{Graf}en 1{Clarae} zu 6{o[Paris]o}]p über das dortige Museum herauszugebende Werk</w:t>
      </w:r>
    </w:p>
    <w:p>
      <w:r>
        <w:t>43</w:t>
        <w:tab/>
        <w:t>1825 - 1853</w:t>
      </w:r>
    </w:p>
    <w:p>
      <w:r>
        <w:br/>
        <w:t>30</w:t>
        <w:tab/>
        <w:t>Nr. 69</w:t>
      </w:r>
    </w:p>
    <w:p>
      <w:r>
        <w:t>33</w:t>
        <w:tab/>
        <w:t>S. 279</w:t>
      </w:r>
    </w:p>
    <w:p>
      <w:r>
        <w:t>40</w:t>
        <w:tab/>
        <w:t>Acta betr. den in Antrag gebrachten Ankauf der von dem verstorbenen p[7{Ober-Rabbiner} 1{Oppenheimer} in 6{o[Hamburg]o}]p hinterlassenen s[Bibliothek hebräisch-rabbinischer Schriften]s</w:t>
      </w:r>
    </w:p>
    <w:p>
      <w:r>
        <w:t>43</w:t>
        <w:tab/>
        <w:t>1826 - 1827</w:t>
      </w:r>
    </w:p>
    <w:p>
      <w:r>
        <w:br/>
        <w:t>30</w:t>
        <w:tab/>
        <w:t>Nr. 71</w:t>
      </w:r>
    </w:p>
    <w:p>
      <w:r>
        <w:t>33</w:t>
        <w:tab/>
        <w:t>S. 279</w:t>
      </w:r>
    </w:p>
    <w:p>
      <w:r>
        <w:t>40</w:t>
        <w:tab/>
        <w:t>Acta betr. die Herausgabe der t[Geschichte der Staatsveränderungen in Frankreich unter König Ludwig XVI.]t von p[Schultz]p und p[Schütz]p und die für die öffentlichen Unterrichts-Anstalten angeordnete Anschaffung derselben</w:t>
      </w:r>
    </w:p>
    <w:p>
      <w:r>
        <w:t>41</w:t>
        <w:tab/>
        <w:t>Gutachten p[4{Prof.} 1{Stenzel}]ps</w:t>
      </w:r>
    </w:p>
    <w:p>
      <w:r>
        <w:t>43</w:t>
        <w:tab/>
        <w:t>1827 - 1833</w:t>
      </w:r>
    </w:p>
    <w:p>
      <w:r>
        <w:br/>
        <w:t>30</w:t>
        <w:tab/>
        <w:t>Nr. 72</w:t>
      </w:r>
    </w:p>
    <w:p>
      <w:r>
        <w:t>33</w:t>
        <w:tab/>
        <w:t>S. 279</w:t>
      </w:r>
    </w:p>
    <w:p>
      <w:r>
        <w:t>40</w:t>
        <w:tab/>
        <w:t>Acta betr. die t[2{Zeitschrift}: 1{"Der Katholik"}]t genannt, welche zu k[2{o[Mainz]o} in der 1{Kupferbergschen Buchhandlung}]k erscheint</w:t>
      </w:r>
    </w:p>
    <w:p>
      <w:r>
        <w:t>43</w:t>
        <w:tab/>
        <w:t>1824 - 1847</w:t>
      </w:r>
    </w:p>
    <w:p>
      <w:r>
        <w:br/>
        <w:t>30</w:t>
        <w:tab/>
        <w:t>Nr. 74</w:t>
      </w:r>
    </w:p>
    <w:p>
      <w:r>
        <w:t>33</w:t>
        <w:tab/>
        <w:t>S. 280</w:t>
      </w:r>
    </w:p>
    <w:p>
      <w:r>
        <w:t>40</w:t>
        <w:tab/>
        <w:t>Acta betr. die von dem p[7{General-Major} 1{Rühle von Lilienstern}]p beabsichtigte Herausgabe einer anschaulichen Darstellung der t[Geschichte des Preußischen Staates und seines Regentenhauses]t</w:t>
      </w:r>
    </w:p>
    <w:p>
      <w:r>
        <w:t>43</w:t>
        <w:tab/>
        <w:t>1828 - 1838</w:t>
      </w:r>
    </w:p>
    <w:p>
      <w:r>
        <w:br/>
        <w:t>30</w:t>
        <w:tab/>
        <w:t>Nr. 75</w:t>
      </w:r>
    </w:p>
    <w:p>
      <w:r>
        <w:t>33</w:t>
        <w:tab/>
        <w:t>S. 280</w:t>
      </w:r>
    </w:p>
    <w:p>
      <w:r>
        <w:t>40</w:t>
        <w:tab/>
        <w:t>Acta betr. die Herausgabe eines t[enzyklopädischen Wörterbuches der medizinischen Wissenschaften]t und über die für die öffentlichen Unterrichts-Anstalten angeordnete Anschaffung desselben, Bd. 1 - 2</w:t>
      </w:r>
    </w:p>
    <w:p>
      <w:r>
        <w:t>43</w:t>
        <w:tab/>
        <w:t>1828 - 1849</w:t>
      </w:r>
    </w:p>
    <w:p>
      <w:r>
        <w:br/>
        <w:t>30</w:t>
        <w:tab/>
        <w:t>Nr. 76</w:t>
      </w:r>
    </w:p>
    <w:p>
      <w:r>
        <w:t>33</w:t>
        <w:tab/>
        <w:t>S. 280</w:t>
      </w:r>
    </w:p>
    <w:p>
      <w:r>
        <w:t>40</w:t>
        <w:tab/>
        <w:t>Acta betr. die von den derzeitigen p[5{Privatdozent}en und 7{Licentiat &lt;der Theologie&gt;}en der Theologie 1{Pelt}]p und p[5{&lt;Privatdozent&gt;}en und 7{&lt;Licentiat der Theologie&gt;} 1{Runwald}]p beabsichtigte Herausgabe einer doppelten Sammlung ausgewählter, jedes Zeitalter genau bezeichnender s[Homilien]s , von den ersten christlichen Jahrhunderten an, desgleichen die von dem p[1{Reinwald}, jetzt 4{Professor} an der k[1{Universität} 2{&lt;Bonn&gt;}]k zu 6{o[Bonn]o}]p, beabsichigte Herausgabe eines "t[Allgemeinen Repertoriums für die theologische Literatur und kirchliche Statistik]t"</w:t>
      </w:r>
    </w:p>
    <w:p>
      <w:r>
        <w:t>43</w:t>
        <w:tab/>
        <w:t>1828 - 1837</w:t>
      </w:r>
    </w:p>
    <w:p>
      <w:r>
        <w:br/>
        <w:t>30</w:t>
        <w:tab/>
        <w:t>Nr. 77</w:t>
      </w:r>
    </w:p>
    <w:p>
      <w:r>
        <w:t>33</w:t>
        <w:tab/>
        <w:t>S. 280</w:t>
      </w:r>
    </w:p>
    <w:p>
      <w:r>
        <w:t>40</w:t>
        <w:tab/>
        <w:t>Acta betr. die zwischen den o[preußisch]oen, o[russisch]oen und o[polnisch]oen Staaten, zum Besten der gelehrten und wissenschaftlichen Anstalten eingeleitete gegenseitige s[Mittheilung wissenschaftlicher und Kunstwerke &lt;zwischen Preußen, Russland, Polen&gt;]s ...</w:t>
      </w:r>
    </w:p>
    <w:p>
      <w:r>
        <w:t>43</w:t>
        <w:tab/>
        <w:t>1827 - 1851</w:t>
      </w:r>
    </w:p>
    <w:p>
      <w:r>
        <w:br/>
        <w:t>30</w:t>
        <w:tab/>
        <w:t>Nr. 78</w:t>
      </w:r>
    </w:p>
    <w:p>
      <w:r>
        <w:t>33</w:t>
        <w:tab/>
        <w:t>S. 281</w:t>
      </w:r>
    </w:p>
    <w:p>
      <w:r>
        <w:t>40</w:t>
        <w:tab/>
        <w:t>Acta betr. die in o[Offenbach]o und o[ Aschaffenburg]o herauskommende s[2{katholische} 1{Kirchenzeitung}]sen</w:t>
      </w:r>
    </w:p>
    <w:p>
      <w:r>
        <w:t>43</w:t>
        <w:tab/>
        <w:t>1829</w:t>
      </w:r>
    </w:p>
    <w:p>
      <w:r>
        <w:br/>
        <w:t>30</w:t>
        <w:tab/>
        <w:t>Nr. 81</w:t>
      </w:r>
    </w:p>
    <w:p>
      <w:r>
        <w:t>33</w:t>
        <w:tab/>
        <w:t>S. 281</w:t>
      </w:r>
    </w:p>
    <w:p>
      <w:r>
        <w:t>40</w:t>
        <w:tab/>
        <w:t>Acta betr. die Herausgabe einer t[Monographie der Citrus-Arten mit illuminierten Abbildungen]t von p[2{Friedrich} 1{Dehnhardt} in 6{o[Neapel]o}]p</w:t>
      </w:r>
    </w:p>
    <w:p>
      <w:r>
        <w:t>43</w:t>
        <w:tab/>
        <w:t>1836</w:t>
      </w:r>
    </w:p>
    <w:p>
      <w:r>
        <w:br/>
        <w:t>30</w:t>
        <w:tab/>
        <w:t>Nr. 82</w:t>
      </w:r>
    </w:p>
    <w:p>
      <w:r>
        <w:t>33</w:t>
        <w:tab/>
        <w:t>S. 281</w:t>
      </w:r>
    </w:p>
    <w:p>
      <w:r>
        <w:t>40</w:t>
        <w:tab/>
        <w:t>Acta betr. das zur Verhütung des s[Nachdruck]ss der neuen , im k[1{Verlage der Gebrüder Firmin Didot} in 2{o[Paris]o}]k erscheinenden s[Ausgabe des Thesaurus von p[2{H.} 1{Stephanus}]p]s nachgesuchte Privilegium</w:t>
      </w:r>
    </w:p>
    <w:p>
      <w:r>
        <w:t>41</w:t>
        <w:tab/>
        <w:t>intus:Niebuhr,Prof. Passow</w:t>
      </w:r>
    </w:p>
    <w:p>
      <w:r>
        <w:t>43</w:t>
        <w:tab/>
        <w:t>1830 - 1876</w:t>
      </w:r>
    </w:p>
    <w:p>
      <w:r>
        <w:br/>
        <w:t>30</w:t>
        <w:tab/>
        <w:t>Nr. 86</w:t>
      </w:r>
    </w:p>
    <w:p>
      <w:r>
        <w:t>33</w:t>
        <w:tab/>
        <w:t>S. 282</w:t>
      </w:r>
    </w:p>
    <w:p>
      <w:r>
        <w:t>40</w:t>
        <w:tab/>
        <w:t>Acta betr. die Disposition über die, bei der Geistlichen und Unterrichts-Abteilung des k[Ministeriums der Geistlichen Unterrichts- und Medizinal-Angelegenheiten]k eingesandten s[1{Bücher} 2{&lt;eingesandte&gt;}]s, s[1{Schrift}en 2{&lt;eingesandte&gt;}]s und anderen wissenschaftliche und Kunst-Sachen</w:t>
      </w:r>
    </w:p>
    <w:p>
      <w:r>
        <w:t>43</w:t>
        <w:tab/>
        <w:t>1832 - 1852</w:t>
      </w:r>
    </w:p>
    <w:p>
      <w:r>
        <w:br/>
        <w:t>30</w:t>
        <w:tab/>
        <w:t>Nr. 101</w:t>
      </w:r>
    </w:p>
    <w:p>
      <w:r>
        <w:t>33</w:t>
        <w:tab/>
        <w:t>S. 284</w:t>
      </w:r>
    </w:p>
    <w:p>
      <w:r>
        <w:t>40</w:t>
        <w:tab/>
        <w:t>Acta betr. die von dem p[4{Professor Dr.} 1{Reinwald}]p veranstaltete s[Herausgabe]s eines "t[Allgemeinen Repertoriums für theologische Literatur und kirchliche Statistik]t"</w:t>
      </w:r>
    </w:p>
    <w:p>
      <w:r>
        <w:t>43</w:t>
        <w:tab/>
        <w:t>1838 - 1845</w:t>
      </w:r>
    </w:p>
    <w:p>
      <w:r>
        <w:t>45</w:t>
        <w:tab/>
        <w:t>Conf. Acta Gen. Wiss. V Nr. 135 worin sich die früheren Verhandlungen hierüber befinden</w:t>
      </w:r>
    </w:p>
    <w:p>
      <w:r>
        <w:br/>
        <w:t>30</w:t>
        <w:tab/>
        <w:t>Nr. 102</w:t>
      </w:r>
    </w:p>
    <w:p>
      <w:r>
        <w:t>33</w:t>
        <w:tab/>
        <w:t>S. 285</w:t>
      </w:r>
    </w:p>
    <w:p>
      <w:r>
        <w:t>40</w:t>
        <w:tab/>
        <w:t>Acta betr. die Anschaffung und Verteilung der von dem p[7{Kirchen- und Schulrath} 4{Dr.} 1{Schulze} in 6{o[Dresden]o}]p herausgegebenen t[2{Schrift}: 1{"Ausführliche Beschreibung neuer astronomischer Versinnlichungswerkzeuge und vollständige Anweisung zum Gebrauche derselben und der dazu gehörigen Tellurio-Planetarien"}]t</w:t>
      </w:r>
    </w:p>
    <w:p>
      <w:r>
        <w:t>43</w:t>
        <w:tab/>
        <w:t>1836 - 1839</w:t>
      </w:r>
    </w:p>
    <w:p>
      <w:r>
        <w:br/>
        <w:t>30</w:t>
        <w:tab/>
        <w:t>Nr. 103</w:t>
      </w:r>
    </w:p>
    <w:p>
      <w:r>
        <w:t>33</w:t>
        <w:tab/>
        <w:t>S. 285</w:t>
      </w:r>
    </w:p>
    <w:p>
      <w:r>
        <w:t>40</w:t>
        <w:tab/>
        <w:t>Acta betr. die von dem p[3{Marchese} 1{Marini del Vaccone} zu 6{o[Rom]o}]p veranstaltete neue s[Herausgabe des Vitruvius]s und des von dem p[4{Professor} 1{Rosellini} in 6{o[Pisa]o}]p herausgegebene Werkes über Ägypten und Nubien, sowie die die Anschaffung dieser Werke für die diesseitigen s[Bibliothek]sen</w:t>
      </w:r>
    </w:p>
    <w:p>
      <w:r>
        <w:t>43</w:t>
        <w:tab/>
        <w:t>1830 - 1857</w:t>
      </w:r>
    </w:p>
    <w:p>
      <w:r>
        <w:br/>
        <w:t>30</w:t>
        <w:tab/>
        <w:t>Nr. 106</w:t>
      </w:r>
    </w:p>
    <w:p>
      <w:r>
        <w:t>33</w:t>
        <w:tab/>
        <w:t>S. 285</w:t>
      </w:r>
    </w:p>
    <w:p>
      <w:r>
        <w:t>40</w:t>
        <w:tab/>
        <w:t>Acta betr. die Anschaffung und Verteilung der von dem p[7{Königlich-Bairischen Lieutenant} 8{von} 1{Spruner} in 6{o[Bamberg]o}]p herausgegebenen s[2{historisch-geographische&lt;r&gt;}n 1{Hand-Atlas}]sses</w:t>
      </w:r>
    </w:p>
    <w:p>
      <w:r>
        <w:t>43</w:t>
        <w:tab/>
        <w:t>1837 - 1842</w:t>
      </w:r>
    </w:p>
    <w:p>
      <w:r>
        <w:br/>
        <w:t>30</w:t>
        <w:tab/>
        <w:t>Nr. 107</w:t>
      </w:r>
    </w:p>
    <w:p>
      <w:r>
        <w:t>33</w:t>
        <w:tab/>
        <w:t>S. 285</w:t>
      </w:r>
    </w:p>
    <w:p>
      <w:r>
        <w:t>40</w:t>
        <w:tab/>
        <w:t>Acta betr. die Anschaffung und Verteilung der von p[2{Friedrich Moritz} 8{du} 1{Bois (de Montperreux)}]p herauszugebende Beschreibung seiner Reise in der o[Crimm]o, im o[Kaukasus]o und in o[Armenien]o sowie die Verteilung der davon angekauften Exemplare</w:t>
      </w:r>
    </w:p>
    <w:p>
      <w:r>
        <w:t>43</w:t>
        <w:tab/>
        <w:t>1839 - 1846</w:t>
      </w:r>
    </w:p>
    <w:p>
      <w:r>
        <w:br/>
        <w:t>30</w:t>
        <w:tab/>
        <w:t>Nr. 108</w:t>
      </w:r>
    </w:p>
    <w:p>
      <w:r>
        <w:t>33</w:t>
        <w:tab/>
        <w:t>S. 286</w:t>
      </w:r>
    </w:p>
    <w:p>
      <w:r>
        <w:t>40</w:t>
        <w:tab/>
        <w:t>Acta betr. den in k[2{o[Stuttgart]o} bestehenden 1{litterarischen Verein zur Herausgabe älterer Druck- und Handschriften}]k</w:t>
      </w:r>
    </w:p>
    <w:p>
      <w:r>
        <w:t>43</w:t>
        <w:tab/>
        <w:t>1839 - 1859</w:t>
      </w:r>
    </w:p>
    <w:p>
      <w:r>
        <w:br/>
        <w:t>30</w:t>
        <w:tab/>
        <w:t>Nr. 109</w:t>
      </w:r>
    </w:p>
    <w:p>
      <w:r>
        <w:t>33</w:t>
        <w:tab/>
        <w:t>S. 286</w:t>
      </w:r>
    </w:p>
    <w:p>
      <w:r>
        <w:t>40</w:t>
        <w:tab/>
        <w:t>Acta betr. die von p[4{Dr.} 2{Felix} 1{Thibert} in 6{o[Paris]o}]p herausgegebene pathologische Anatomie mit den dazugehörenden Modellen sowie die Verteilung der davon angekauften Exemplare</w:t>
      </w:r>
    </w:p>
    <w:p>
      <w:r>
        <w:t>43</w:t>
        <w:tab/>
        <w:t>1839 - 1841</w:t>
      </w:r>
    </w:p>
    <w:p>
      <w:r>
        <w:br/>
        <w:t>30</w:t>
        <w:tab/>
        <w:t>Nr. 113</w:t>
      </w:r>
    </w:p>
    <w:p>
      <w:r>
        <w:t>33</w:t>
        <w:tab/>
        <w:t>S. 286</w:t>
      </w:r>
    </w:p>
    <w:p>
      <w:r>
        <w:t>40</w:t>
        <w:tab/>
        <w:t>Acta betr. die in o[Leipzig]o erscheinende t[2{Zeitschrift} 1{"Hallische Jahrbücher für die deutsche Wissenschaft und Kunst"}]t</w:t>
      </w:r>
    </w:p>
    <w:p>
      <w:r>
        <w:t>43</w:t>
        <w:tab/>
        <w:t>1840 - 1842</w:t>
      </w:r>
    </w:p>
    <w:p>
      <w:r>
        <w:br/>
        <w:t>30</w:t>
        <w:tab/>
        <w:t>Nr. 114</w:t>
      </w:r>
    </w:p>
    <w:p>
      <w:r>
        <w:t>33</w:t>
        <w:tab/>
        <w:t>S. 286</w:t>
      </w:r>
    </w:p>
    <w:p>
      <w:r>
        <w:t>40</w:t>
        <w:tab/>
        <w:t>Acta betr. das von dem p[5{Privatdozent}en 4{Dr.} 1{Schoell} zu 6{o[Berlin]o}]p zum Kauf angebotene von seinem verstorbenen Vater, dem p[7{Geh. Ober Regierungs-Rath} 1{Schöll}]p, in den Jahren z[1830 - &lt;18&gt;36]z unter dem Titel "t[Cours d' histoire des ètats européens depuis Bouleversements de l'empire romain d'occident juesquen 1789]t" herausgegebene Werk</w:t>
      </w:r>
    </w:p>
    <w:p>
      <w:r>
        <w:t>43</w:t>
        <w:tab/>
        <w:t>1841</w:t>
      </w:r>
    </w:p>
    <w:p>
      <w:r>
        <w:br/>
        <w:t>30</w:t>
        <w:tab/>
        <w:t>Nr. 115</w:t>
      </w:r>
    </w:p>
    <w:p>
      <w:r>
        <w:t>33</w:t>
        <w:tab/>
        <w:t>S. 286</w:t>
      </w:r>
    </w:p>
    <w:p>
      <w:r>
        <w:t>40</w:t>
        <w:tab/>
        <w:t>Acta betr. das s[Lese-Kabinett]s des k[Ministeriums der Geistlichen Unterrichts- und Medizinal-Angelegenheiten]k</w:t>
      </w:r>
    </w:p>
    <w:p>
      <w:r>
        <w:t>43</w:t>
        <w:tab/>
        <w:t>1841 - 1842</w:t>
      </w:r>
    </w:p>
    <w:p>
      <w:r>
        <w:br/>
        <w:t>30</w:t>
        <w:tab/>
        <w:t>Nr. 120</w:t>
      </w:r>
    </w:p>
    <w:p>
      <w:r>
        <w:t>33</w:t>
        <w:tab/>
        <w:t>S. 288</w:t>
      </w:r>
    </w:p>
    <w:p>
      <w:r>
        <w:t>40</w:t>
        <w:tab/>
        <w:t>Acta betr. das von dem p[4{Professor &lt;Dr.&gt;} und 7{Direktor} Dr. 1{Peters} 6{o[zu Berlin]o}]p herausgegebene Werk über seine Reise nach der Ostküste von o[Afrika]o in specie nach o[Mocambique]o, Bd. 2</w:t>
      </w:r>
    </w:p>
    <w:p>
      <w:r>
        <w:t>43</w:t>
        <w:tab/>
        <w:t>1864 - 1886</w:t>
      </w:r>
    </w:p>
    <w:p>
      <w:r>
        <w:br/>
        <w:t>30</w:t>
        <w:tab/>
        <w:t>Nr. 125</w:t>
      </w:r>
    </w:p>
    <w:p>
      <w:r>
        <w:t>33</w:t>
        <w:tab/>
        <w:t>S. 289</w:t>
      </w:r>
    </w:p>
    <w:p>
      <w:r>
        <w:t>40</w:t>
        <w:tab/>
        <w:t>Acta betr. die t[Monatsschrift für die evangelische Kirche der Rheinprovinz]t sowie die s[Herausgabe]s und s[Censur]s derselben</w:t>
      </w:r>
    </w:p>
    <w:p>
      <w:r>
        <w:t>43</w:t>
        <w:tab/>
        <w:t>1842 - 1851</w:t>
      </w:r>
    </w:p>
    <w:p>
      <w:r>
        <w:br/>
        <w:t>30</w:t>
        <w:tab/>
        <w:t>Nr. 127</w:t>
      </w:r>
    </w:p>
    <w:p>
      <w:r>
        <w:t>33</w:t>
        <w:tab/>
        <w:t>S. 289</w:t>
      </w:r>
    </w:p>
    <w:p>
      <w:r>
        <w:t>40</w:t>
        <w:tab/>
        <w:t>Acta betr. die wegen Verhütung der öffentlichen s[Herausgabe von Urkunden]s, welche sich in dem k[p[3{Freiherr}lich 8{von} 1{Seckendorff}]p'schen Familien-Archiv]k und unter dem Nachlasse des ehemaligen p[7{Feldmarschalls und Kaiserlichen Gesandten zu o[Berlin]o}, 2{Friedrich Heinrich} 3{Graf}en 8{von} 1{Seckendorff}]p vorgefunden, veranstalteten Maßregeln</w:t>
      </w:r>
    </w:p>
    <w:p>
      <w:r>
        <w:t>43</w:t>
        <w:tab/>
        <w:t>1842 - 1843</w:t>
      </w:r>
    </w:p>
    <w:p>
      <w:r>
        <w:br/>
        <w:t>30</w:t>
        <w:tab/>
        <w:t>Nr. 128</w:t>
      </w:r>
    </w:p>
    <w:p>
      <w:r>
        <w:t>33</w:t>
        <w:tab/>
        <w:t>S. 290</w:t>
      </w:r>
    </w:p>
    <w:p>
      <w:r>
        <w:t>40</w:t>
        <w:tab/>
        <w:t>Acta betr. die für Rechnung des k[Ministeriums der Geistlichen Unterrichts- und Medizinal-Angelegenheiten]k angekauften s[1{Schriften}, namentlich solche, welche sich 2{über kirchliche und Unterrichts-Angelegenheiten}]s verbreiten und die denselben zu gebende Bestimmung, Bd. 1 - 3</w:t>
      </w:r>
    </w:p>
    <w:p>
      <w:r>
        <w:t>43</w:t>
        <w:tab/>
        <w:t>1842 - 1854</w:t>
      </w:r>
    </w:p>
    <w:p>
      <w:r>
        <w:br/>
        <w:t>30</w:t>
        <w:tab/>
        <w:t>Nr. 135</w:t>
      </w:r>
    </w:p>
    <w:p>
      <w:r>
        <w:t>33</w:t>
        <w:tab/>
        <w:t>S. 291</w:t>
      </w:r>
    </w:p>
    <w:p>
      <w:r>
        <w:t>40</w:t>
        <w:tab/>
        <w:t>Acta betr. die s[Herausgabe]s der Werke p[2{Franz} 8{von} 1{Baader}]ps durch den p[4{Professor} 1{Hoffmann} in 6{o[Würzburg]o}]p</w:t>
      </w:r>
    </w:p>
    <w:p>
      <w:r>
        <w:t>43</w:t>
        <w:tab/>
        <w:t>1843 - 1883</w:t>
      </w:r>
    </w:p>
    <w:p>
      <w:r>
        <w:br/>
        <w:t>30</w:t>
        <w:tab/>
        <w:t>Nr. 136</w:t>
      </w:r>
    </w:p>
    <w:p>
      <w:r>
        <w:t>33</w:t>
        <w:tab/>
        <w:t>S. 291</w:t>
      </w:r>
    </w:p>
    <w:p>
      <w:r>
        <w:t>40</w:t>
        <w:tab/>
        <w:t>Acta betr. die im k[1{s[Verlag]se des p[5{s[Buchhändler]s}s 2{Otto} 1{Wigand} 6{&lt;Leipzig&gt;}]p} in 2{o[Leipzig]o}]k unter dem Namen: "t[Wigands Vierteljahresschrift]t" erscheinde Schrift</w:t>
      </w:r>
    </w:p>
    <w:p>
      <w:r>
        <w:t>43</w:t>
        <w:tab/>
        <w:t>1844 - 1845</w:t>
      </w:r>
    </w:p>
    <w:p>
      <w:r>
        <w:br/>
        <w:t>30</w:t>
        <w:tab/>
        <w:t>Nr. 138</w:t>
      </w:r>
    </w:p>
    <w:p>
      <w:r>
        <w:t>33</w:t>
        <w:tab/>
        <w:t>S. 291</w:t>
      </w:r>
    </w:p>
    <w:p>
      <w:r>
        <w:t>40</w:t>
        <w:tab/>
        <w:t>Acta betr. die von dem p[4{Professor der Rechte an der k[1{Akademie} zu 2{o[Neuchâtel]o}]k Dr.} 1{Matile}]p veranstaltete Sammlung authentischer Aktenstücke zur Geschichte des Fürstentums Neuchâtel vom Jahre z[998 - 1707]z, unter dem Titel: t[Monuments de l'histoire de Neuchâtel]t; sowie die Verteilung einer zur allerhöchsten Disposition gestellten Anzahl von Exemplaren diese Werkes an diesseitige wissenschaftliche Anstalten</w:t>
      </w:r>
    </w:p>
    <w:p>
      <w:r>
        <w:t>43</w:t>
        <w:tab/>
        <w:t>1844 - 1850</w:t>
      </w:r>
    </w:p>
    <w:p>
      <w:r>
        <w:br/>
        <w:t>30</w:t>
        <w:tab/>
        <w:t>Nr. 142</w:t>
      </w:r>
    </w:p>
    <w:p>
      <w:r>
        <w:t>33</w:t>
        <w:tab/>
        <w:t>S. 292</w:t>
      </w:r>
    </w:p>
    <w:p>
      <w:r>
        <w:t>40</w:t>
        <w:tab/>
        <w:t>Acta betr. die unter dem Titel "t[1{Deutsche Volksblatt. &lt;Monatsschrift für das Volk und seine Freunde&gt;} 2{&lt;Monatsschrift&gt;}]t" in o[Leipzig]o erscheinende s[Monatsschrift]s für das Volk und seine Freunde, herausgegeben von p[4{Dr.} 2{R.} 1{Haas}]p, sowie das von demselben herausgegebene t[Centralblatt für Volksbildung und ihre Freunde]t</w:t>
      </w:r>
    </w:p>
    <w:p>
      <w:r>
        <w:t>43</w:t>
        <w:tab/>
        <w:t>1844 - 1867</w:t>
      </w:r>
    </w:p>
    <w:p>
      <w:r>
        <w:br/>
        <w:t>30</w:t>
        <w:tab/>
        <w:t>Nr. 144</w:t>
      </w:r>
    </w:p>
    <w:p>
      <w:r>
        <w:t>33</w:t>
        <w:tab/>
        <w:t>S. 292</w:t>
      </w:r>
    </w:p>
    <w:p>
      <w:r>
        <w:t>40</w:t>
        <w:tab/>
        <w:t>Acta betr. die in o[Paris]o erscheinende t[2{Zeitschrift} 1{"Der deutsche Steuermann"}]t</w:t>
      </w:r>
    </w:p>
    <w:p>
      <w:r>
        <w:t>43</w:t>
        <w:tab/>
        <w:t>1845 - 1846</w:t>
      </w:r>
    </w:p>
    <w:p>
      <w:r>
        <w:br/>
        <w:t>30</w:t>
        <w:tab/>
        <w:t>Nr. 148</w:t>
      </w:r>
    </w:p>
    <w:p>
      <w:r>
        <w:t>33</w:t>
        <w:tab/>
        <w:t>S. 293</w:t>
      </w:r>
    </w:p>
    <w:p>
      <w:r>
        <w:t>40</w:t>
        <w:tab/>
        <w:t>Acta betr. das früher von dem p[4{Professor Dr.} 1{Rheinwald}]p und aus dem Jahre z[1845]z von dem p[7{Licentiat}en 1{Reuter}]p herausgegebene "t[Allgemeine&lt;s&gt; Repertorium zur theologischen Literatur und kirchlichen Statistik]t", sowie das von dem p[7{Licentiat}en 4{Dr.} 1{Bruns}]p redigierte t["Neue&lt;s&gt; Repertorium zur theologischen Literatur und kirchlichen Statistik"]t</w:t>
      </w:r>
    </w:p>
    <w:p>
      <w:r>
        <w:t>43</w:t>
        <w:tab/>
        <w:t>1846 - 1859</w:t>
      </w:r>
    </w:p>
    <w:p>
      <w:r>
        <w:br/>
        <w:t>30</w:t>
        <w:tab/>
        <w:t>Nr. 151</w:t>
      </w:r>
    </w:p>
    <w:p>
      <w:r>
        <w:t>33</w:t>
        <w:tab/>
        <w:t>S. 293</w:t>
      </w:r>
    </w:p>
    <w:p>
      <w:r>
        <w:t>40</w:t>
        <w:tab/>
        <w:t>Acta betr. die von dem p[5{Großherzoglich-Hessen-Darmstädt'schen Hof-Prediger} 4{Dr.} 1{Zimmermann} in 6{o[Darmstadt]o}]p beabsichtigte s[Prachtausgabe der reformatorischen Schriften des p[4{Dr.} 2{Martin} 1{Luther}]p]s</w:t>
      </w:r>
    </w:p>
    <w:p>
      <w:r>
        <w:t>43</w:t>
        <w:tab/>
        <w:t>1845 - 1847</w:t>
      </w:r>
    </w:p>
    <w:p>
      <w:r>
        <w:br/>
        <w:t>30</w:t>
        <w:tab/>
        <w:t>Nr. 154</w:t>
      </w:r>
    </w:p>
    <w:p>
      <w:r>
        <w:t>33</w:t>
        <w:tab/>
        <w:t>S. 294</w:t>
      </w:r>
    </w:p>
    <w:p>
      <w:r>
        <w:t>40</w:t>
        <w:tab/>
        <w:t>Acta betr. das unter der Redaktion des p[4{Professors der Geschichte &lt;Dr.&gt;} zu 6{o[Bonn]o}, Dr. 2{Joseph} 1{Aschbach}]p erschienene t[Allgemeine Kirchen Lexikon]t</w:t>
      </w:r>
    </w:p>
    <w:p>
      <w:r>
        <w:t>43</w:t>
        <w:tab/>
        <w:t>1846 - 1847</w:t>
      </w:r>
    </w:p>
    <w:p>
      <w:r>
        <w:br/>
        <w:t>30</w:t>
        <w:tab/>
        <w:t>Nr. 158</w:t>
      </w:r>
    </w:p>
    <w:p>
      <w:r>
        <w:t>33</w:t>
        <w:tab/>
        <w:t>S. 294</w:t>
      </w:r>
    </w:p>
    <w:p>
      <w:r>
        <w:t>40</w:t>
        <w:tab/>
        <w:t>Acta betr. die von dem p[4{Professor Dr.} 1{Fichte} in 6{o[Tübingen]o}]p herausgegebene t[Zeitschrift für Philosophie und speculative Theologie]t</w:t>
      </w:r>
    </w:p>
    <w:p>
      <w:r>
        <w:t>41</w:t>
        <w:tab/>
        <w:t>intus: p[4{Prof.} 1{Ulrich}]p</w:t>
      </w:r>
    </w:p>
    <w:p>
      <w:r>
        <w:t>43</w:t>
        <w:tab/>
        <w:t>1846 - 1848</w:t>
      </w:r>
    </w:p>
    <w:p>
      <w:r>
        <w:br/>
        <w:t>30</w:t>
        <w:tab/>
        <w:t>Nr. 161</w:t>
      </w:r>
    </w:p>
    <w:p>
      <w:r>
        <w:t>33</w:t>
        <w:tab/>
        <w:t>S. 295</w:t>
      </w:r>
    </w:p>
    <w:p>
      <w:r>
        <w:t>40</w:t>
        <w:tab/>
        <w:t>Acta betr. die s[Bibliothek des p[3{Graf}en 8{von} 1{Mejan} in 6{o[München]o}]p]s und Ankauf derselben für dieseitige wissenschaftliche Anstalten</w:t>
      </w:r>
    </w:p>
    <w:p>
      <w:r>
        <w:t>43</w:t>
        <w:tab/>
        <w:t>1846 - 1852</w:t>
      </w:r>
    </w:p>
    <w:p>
      <w:r>
        <w:br/>
        <w:t>30</w:t>
        <w:tab/>
        <w:t>Nr. 163</w:t>
      </w:r>
    </w:p>
    <w:p>
      <w:r>
        <w:t>33</w:t>
        <w:tab/>
        <w:t>S. 295</w:t>
      </w:r>
    </w:p>
    <w:p>
      <w:r>
        <w:t>40</w:t>
        <w:tab/>
        <w:t>Acta betr. die Erwerbung der von dem verstorbenen p[7{Berghauptmann} 8{von} 1{Charpentier}]p naturhistorischen und s[Bücher-Sammlung]sen für diedieseitigen wissenschaftlichen Institute</w:t>
      </w:r>
    </w:p>
    <w:p>
      <w:r>
        <w:t>41</w:t>
        <w:tab/>
        <w:t>intus: p[4{Prof.} 1{Lichtenstein}]p</w:t>
      </w:r>
    </w:p>
    <w:p>
      <w:r>
        <w:t>43</w:t>
        <w:tab/>
        <w:t>1847 - 1857</w:t>
      </w:r>
    </w:p>
    <w:p>
      <w:r>
        <w:br/>
        <w:t>30</w:t>
        <w:tab/>
        <w:t>Nr. 164</w:t>
      </w:r>
    </w:p>
    <w:p>
      <w:r>
        <w:t>33</w:t>
        <w:tab/>
        <w:t>S. 295</w:t>
      </w:r>
    </w:p>
    <w:p>
      <w:r>
        <w:t>40</w:t>
        <w:tab/>
        <w:t>Acta betr. die von dem p[5{evangelische&lt;r&gt;n Prediger} 2{Theodor} 1{Fischer} zu 6{o[Graz]o}]p unter dem Titel t[1{"Evangelischer Hausfreund"} herausgegebene 2{Wochenschrift}]t</w:t>
      </w:r>
    </w:p>
    <w:p>
      <w:r>
        <w:t>43</w:t>
        <w:tab/>
        <w:t>1846 - 1848</w:t>
      </w:r>
    </w:p>
    <w:p>
      <w:r>
        <w:br/>
        <w:t>30</w:t>
        <w:tab/>
        <w:t>Nr. 165</w:t>
      </w:r>
    </w:p>
    <w:p>
      <w:r>
        <w:t>33</w:t>
        <w:tab/>
        <w:t>S. 296</w:t>
      </w:r>
    </w:p>
    <w:p>
      <w:r>
        <w:t>40</w:t>
        <w:tab/>
        <w:t>Acta betr. die Verhandlungen des k[Deutschen Bundestag]ks und die Mittheilung von s[Druckexemplar]sen derselben an diesseitige s[2{Königl.} 1{Bibliotheken}]s</w:t>
      </w:r>
    </w:p>
    <w:p>
      <w:r>
        <w:t>43</w:t>
        <w:tab/>
        <w:t>1843 - 1852</w:t>
      </w:r>
    </w:p>
    <w:p>
      <w:r>
        <w:br/>
        <w:t>30</w:t>
        <w:tab/>
        <w:t>Nr. 168</w:t>
      </w:r>
    </w:p>
    <w:p>
      <w:r>
        <w:t>33</w:t>
        <w:tab/>
        <w:t>S. 296</w:t>
      </w:r>
    </w:p>
    <w:p>
      <w:r>
        <w:t>40</w:t>
        <w:tab/>
        <w:t>Acta betr. den s[Austausch von s[2{wissenschaftliche}n 1{&lt;Werke&gt;}]sn]s und Kunstwerken mit der k[1{Regierung} von 2{o[Hannover]o}]k, desgl. die Verteilung derselb.</w:t>
      </w:r>
    </w:p>
    <w:p>
      <w:r>
        <w:t>43</w:t>
        <w:tab/>
        <w:t>1850 - 1891</w:t>
      </w:r>
    </w:p>
    <w:p>
      <w:r>
        <w:br/>
        <w:t>30</w:t>
        <w:tab/>
        <w:t>Nr. 169</w:t>
      </w:r>
    </w:p>
    <w:p>
      <w:r>
        <w:t>33</w:t>
        <w:tab/>
        <w:t>S. 296</w:t>
      </w:r>
    </w:p>
    <w:p>
      <w:r>
        <w:t>40</w:t>
        <w:tab/>
        <w:t>Acta betr. die von dem p[4{Dr.} 2{Jul.} 1{Sillig} in 6{o[Dresden]o}]p veranstaltete s[2{kritische} 1{Ausgabe}]s der t[Historia naturalis]t des p[Plinius]p und der Förderung dieses Unternehmens durch s[Subskription]s der diesseitigen höheren Lehranstalten</w:t>
      </w:r>
    </w:p>
    <w:p>
      <w:r>
        <w:t>43</w:t>
        <w:tab/>
        <w:t>1850 - 1858</w:t>
      </w:r>
    </w:p>
    <w:p>
      <w:r>
        <w:br/>
        <w:t>30</w:t>
        <w:tab/>
        <w:t>Nr. 170</w:t>
      </w:r>
    </w:p>
    <w:p>
      <w:r>
        <w:t>33</w:t>
        <w:tab/>
        <w:t>S. 297</w:t>
      </w:r>
    </w:p>
    <w:p>
      <w:r>
        <w:t>40</w:t>
        <w:tab/>
        <w:t>Acta betr. die von dem p[4{Dr.} 2{Max} 1{Müller} in 6{o[London]o}]p veranstalte s[Ausgabe des Rig Veda mit deutscher Übersetzung]s und die Verteilung von Exemplaren an die s[Bibliotheken der Landes-Universitäten]s und an ausgezeichnete Gelehrte im Gebiete der Indischen Litteratur</w:t>
      </w:r>
    </w:p>
    <w:p>
      <w:r>
        <w:t>43</w:t>
        <w:tab/>
        <w:t>1850 - 1875</w:t>
      </w:r>
    </w:p>
    <w:p>
      <w:r>
        <w:br/>
        <w:t>30</w:t>
        <w:tab/>
        <w:t>Nr. 171</w:t>
      </w:r>
    </w:p>
    <w:p>
      <w:r>
        <w:t>33</w:t>
        <w:tab/>
        <w:t>S. 297</w:t>
      </w:r>
    </w:p>
    <w:p>
      <w:r>
        <w:t>40</w:t>
        <w:tab/>
        <w:t>Acta betr. die von dem p[4{Professor der Botanik &lt;Dr.&gt;} und 7{Director des k[Niederländischen Reichs-Herbariums]k} Dr. 1{Blume} in 6{o[Leyden]o}]p unter dem Namen: "t[Flora Javae und Rumphia]t" herausgegebenen beiden s[2{botanisch}en 1{Prachtwerk}]se und der Vertheilung der von des hochseligen p[3{König}s 2{Wilhelm}, 3{Grafen von Nassau}]p Majestät den diesseitigen Landes-Universitäten geschenkten Exemplare</w:t>
      </w:r>
    </w:p>
    <w:p>
      <w:r>
        <w:t>43</w:t>
        <w:tab/>
        <w:t>1850 - 1854</w:t>
      </w:r>
    </w:p>
    <w:p>
      <w:r>
        <w:br/>
        <w:t>30</w:t>
        <w:tab/>
        <w:t>Nr. 173</w:t>
      </w:r>
    </w:p>
    <w:p>
      <w:r>
        <w:t>33</w:t>
        <w:tab/>
        <w:t>S. 297</w:t>
      </w:r>
    </w:p>
    <w:p>
      <w:r>
        <w:t>40</w:t>
        <w:tab/>
        <w:t>Acta betr. die von dem p[5{Privatdozent}en 4{Dr}. 1{Floß} in 6{o[Bonn]o}]p in Gemeinschaft mit dem p[4{Dr.} 1{Binterim}]p beabsichtigte s[Herausgabe einer Fortsetzung des Schannat-Harzheim#schen Werkes über die deutschen Concilien]s</w:t>
      </w:r>
    </w:p>
    <w:p>
      <w:r>
        <w:t>43</w:t>
        <w:tab/>
        <w:t>1850 - 1855</w:t>
      </w:r>
    </w:p>
    <w:p>
      <w:r>
        <w:br/>
        <w:t>30</w:t>
        <w:tab/>
        <w:t>Nr. 197</w:t>
      </w:r>
    </w:p>
    <w:p>
      <w:r>
        <w:t>33</w:t>
        <w:tab/>
        <w:t>S. 301</w:t>
      </w:r>
    </w:p>
    <w:p>
      <w:r>
        <w:t>40</w:t>
        <w:tab/>
        <w:t>Acta betr. den Ankauf der von dem verstorbenen p[7{Wirklichen Geheimen Rats} pp. 2{Alexander} 8{von} 1{Humboldt}]p hinterlassenen s[Bücher]s, Karten, Instrumente und Kunstgegenstände seitens des Staates</w:t>
      </w:r>
    </w:p>
    <w:p>
      <w:r>
        <w:t>43</w:t>
        <w:tab/>
        <w:t>1859 - 1876</w:t>
      </w:r>
    </w:p>
    <w:p>
      <w:r>
        <w:br/>
        <w:t>30</w:t>
        <w:tab/>
        <w:t>Nr. 198</w:t>
      </w:r>
    </w:p>
    <w:p>
      <w:r>
        <w:t>33</w:t>
        <w:tab/>
        <w:t>S. 302</w:t>
      </w:r>
    </w:p>
    <w:p>
      <w:r>
        <w:t>40</w:t>
        <w:tab/>
        <w:t>Acta betr. die im k[1{s[Verlag]se des p[5{s[Buchhändler]s}s 1{Friedrichs} 6{&lt;Elberfeld&gt;}]p} in 2{o[Elberfeld]o}]k erscheinenden Werke: "t[Leben und ausgewählte Schriften der Begründer der reformierten Kirche]t" und t["Leben und ausgewählte Schriften der Begründer der lutherischen Kirche]t"</w:t>
      </w:r>
    </w:p>
    <w:p>
      <w:r>
        <w:t>43</w:t>
        <w:tab/>
        <w:t>1857 - 1874</w:t>
      </w:r>
    </w:p>
    <w:p>
      <w:r>
        <w:br/>
        <w:t>30</w:t>
        <w:tab/>
        <w:t>Nr. 229</w:t>
      </w:r>
    </w:p>
    <w:p>
      <w:r>
        <w:t>33</w:t>
        <w:tab/>
        <w:t>S. 306</w:t>
      </w:r>
    </w:p>
    <w:p>
      <w:r>
        <w:t>40</w:t>
        <w:tab/>
        <w:t>Acta betr. die von dem p[7{Seminarien- Director} 1{Hanisch}]p herausgegebenen s[Schul&lt;schriften&gt;]s- und anderen Schriften; desgleichen den von demselben eingereichten Plan zur Errichtung einer s[Schulbuch-Anstalt]s für den k[Preußischen Staat]k, Bd. 1 - 2</w:t>
      </w:r>
    </w:p>
    <w:p>
      <w:r>
        <w:t>43</w:t>
        <w:tab/>
        <w:t>1823 - 1841</w:t>
      </w:r>
    </w:p>
    <w:p>
      <w:r>
        <w:br/>
        <w:t>30</w:t>
        <w:tab/>
        <w:t>Nr. 230</w:t>
      </w:r>
    </w:p>
    <w:p>
      <w:r>
        <w:t>33</w:t>
        <w:tab/>
        <w:t>S. 306</w:t>
      </w:r>
    </w:p>
    <w:p>
      <w:r>
        <w:t>40</w:t>
        <w:tab/>
        <w:t>Acta betr. die von dem p[7{Königlich Hannoverschen Major} 8{von} 1{Papen}]p herausgegebene t[Höhenschichten-Karte von Central-Europa]t sowie die von den p[7{Gebrüder}n 1{Roemer}]p bearbeitete geographische Karte eines Theils des o[2{Königreich}s 1{Hannover}]o</w:t>
      </w:r>
    </w:p>
    <w:p>
      <w:r>
        <w:t>43</w:t>
        <w:tab/>
        <w:t>1856 - 1859</w:t>
      </w:r>
    </w:p>
    <w:p>
      <w:r>
        <w:br/>
        <w:t>30</w:t>
        <w:tab/>
        <w:t>Nr. 231</w:t>
      </w:r>
    </w:p>
    <w:p>
      <w:r>
        <w:t>33</w:t>
        <w:tab/>
        <w:t>S. 307</w:t>
      </w:r>
    </w:p>
    <w:p>
      <w:r>
        <w:t>40</w:t>
        <w:tab/>
        <w:t>Acta betr. die s[2{eingesandten wissenschaftliche} 1{&lt;Werke&gt;}]sn und Kunstwerke, Bd. 4 - 6</w:t>
      </w:r>
    </w:p>
    <w:p>
      <w:r>
        <w:t>43</w:t>
        <w:tab/>
        <w:t>1821 - 1840</w:t>
      </w:r>
    </w:p>
    <w:p>
      <w:r>
        <w:br/>
        <w:t>30</w:t>
        <w:tab/>
        <w:t>Nr. 232</w:t>
      </w:r>
    </w:p>
    <w:p>
      <w:r>
        <w:t>33</w:t>
        <w:tab/>
        <w:t>S. 307</w:t>
      </w:r>
    </w:p>
    <w:p>
      <w:r>
        <w:t>40</w:t>
        <w:tab/>
        <w:t>Acta betr. die Unterstützung bei s[Herausgabe und Anfertigung der s[2{wissenschaftliche} 1{&lt;Werke&gt;}]s]sn und Kunstwerke, Bd. 4 - 20</w:t>
      </w:r>
    </w:p>
    <w:p>
      <w:r>
        <w:t>43</w:t>
        <w:tab/>
        <w:t>1820 - 1894</w:t>
      </w:r>
    </w:p>
    <w:p>
      <w:r>
        <w:br/>
        <w:t>30</w:t>
        <w:tab/>
        <w:t>Nr. 233</w:t>
      </w:r>
    </w:p>
    <w:p>
      <w:r>
        <w:t>33</w:t>
        <w:tab/>
        <w:t>S. 307</w:t>
      </w:r>
    </w:p>
    <w:p>
      <w:r>
        <w:t>40</w:t>
        <w:tab/>
        <w:t>Acta betr. die Anschaffung der s[2{wissenschaftliche} 1{&lt;Werke&gt;}]sn und Kunstwerke, Bd. 4 - 7</w:t>
      </w:r>
    </w:p>
    <w:p>
      <w:r>
        <w:t>43</w:t>
        <w:tab/>
        <w:t>1823 - 1832</w:t>
      </w:r>
    </w:p>
    <w:p>
      <w:r>
        <w:br/>
        <w:t>30</w:t>
        <w:tab/>
        <w:t>Nr. 234</w:t>
      </w:r>
    </w:p>
    <w:p>
      <w:r>
        <w:t>33</w:t>
        <w:tab/>
        <w:t>S. 307</w:t>
      </w:r>
    </w:p>
    <w:p>
      <w:r>
        <w:t>40</w:t>
        <w:tab/>
        <w:t>Acta betr. den mit der k[Königl.&lt;ich&gt; Sizilianischen Regierung]k und den dortigen wissenschaftlichen Anstalten eingeleiteten gegenseitigen s[Austausch wissenschaftlicher und Kunst-Erzeugnisse]s, auch naturwissenschaftlicher Gegenstände; sowie überhaupt die von dortaus s[2{eingesandten literarische} 1{&lt;Werke&gt;}]sn und Kunst-Werke und die Bestimmungen darüber</w:t>
      </w:r>
    </w:p>
    <w:p>
      <w:r>
        <w:t>43</w:t>
        <w:tab/>
        <w:t>1845 - 1872 ; 1891</w:t>
      </w:r>
    </w:p>
    <w:p>
      <w:r>
        <w:br/>
        <w:t>30</w:t>
        <w:tab/>
        <w:t>Nr. 236</w:t>
      </w:r>
    </w:p>
    <w:p>
      <w:r>
        <w:t>33</w:t>
        <w:tab/>
        <w:t>S. 308</w:t>
      </w:r>
    </w:p>
    <w:p>
      <w:r>
        <w:t>40</w:t>
        <w:tab/>
        <w:t>Die von Gelehrten und anderen Personen außer den Universitätslehrern s[2{herausgegebenen und eingesandten wissenschaftliche}n 1{Werke}]s, Bd. 1-10</w:t>
      </w:r>
    </w:p>
    <w:p>
      <w:r>
        <w:t>43</w:t>
        <w:tab/>
        <w:t>1873 - 1894</w:t>
      </w:r>
    </w:p>
    <w:p>
      <w:r>
        <w:br/>
        <w:t>30</w:t>
        <w:tab/>
        <w:t>Nr. 238</w:t>
      </w:r>
    </w:p>
    <w:p>
      <w:r>
        <w:t>33</w:t>
        <w:tab/>
        <w:t>S. 308</w:t>
      </w:r>
    </w:p>
    <w:p>
      <w:r>
        <w:t>40</w:t>
        <w:tab/>
        <w:t>Acta betr. die s[Herausgabe]s eines Werkes unter dem Titel. "t[Historische Geographie Deutschlands]t" seitens des p[5{Geograph}en 4{Dr.} 2{Theodor} 1{Menke} zu 6{o[Gotha]o}]p</w:t>
      </w:r>
    </w:p>
    <w:p>
      <w:r>
        <w:t>43</w:t>
        <w:tab/>
        <w:t>1877 - 1881</w:t>
      </w:r>
    </w:p>
    <w:p>
      <w:r>
        <w:br/>
        <w:t>26</w:t>
        <w:tab/>
        <w:t>Vc, Sekt. 2, Tit. VII</w:t>
      </w:r>
    </w:p>
    <w:p>
      <w:r>
        <w:t>27</w:t>
        <w:tab/>
        <w:t>Vc. Wissenschaft \ Sekt. 2 Berlin \ Tit. VII</w:t>
      </w:r>
    </w:p>
    <w:p>
      <w:r>
        <w:t>30</w:t>
        <w:tab/>
        <w:t>Nr. 7</w:t>
      </w:r>
    </w:p>
    <w:p>
      <w:r>
        <w:t>33</w:t>
        <w:tab/>
        <w:t>S. 6 (Rückseite)</w:t>
      </w:r>
    </w:p>
    <w:p>
      <w:r>
        <w:t>40</w:t>
        <w:tab/>
        <w:t>Der Etat für die Verwaltung der k[1{Kgl. Bibliothek} zu 2{o[Berlin]o}]k und Einsendung der Finalabschlüsse, Bd. 1 - 12</w:t>
      </w:r>
    </w:p>
    <w:p>
      <w:r>
        <w:t>43</w:t>
        <w:tab/>
        <w:t>1830 - 1935</w:t>
      </w:r>
    </w:p>
    <w:p>
      <w:r>
        <w:br/>
        <w:t>26</w:t>
        <w:tab/>
        <w:t>Vc, Sekt. 2, Tit. IX</w:t>
      </w:r>
    </w:p>
    <w:p>
      <w:r>
        <w:t>27</w:t>
        <w:tab/>
        <w:t>Vc. Wissenschaft \ Sekt. 2 Berlin \ Tit. IX</w:t>
      </w:r>
    </w:p>
    <w:p>
      <w:r>
        <w:t>30</w:t>
        <w:tab/>
        <w:t>Nr. 12</w:t>
      </w:r>
    </w:p>
    <w:p>
      <w:r>
        <w:t>33</w:t>
        <w:tab/>
        <w:t>S. 11 (Rückseite)</w:t>
      </w:r>
    </w:p>
    <w:p>
      <w:r>
        <w:t>40</w:t>
        <w:tab/>
        <w:t>Die Rechnungen über die Verwaltung des Fonds der k[1{Kgl. Bibliothek} zu 2{o[Berlin]o}]k, Bd. 1 - 7</w:t>
      </w:r>
    </w:p>
    <w:p>
      <w:r>
        <w:t>43</w:t>
        <w:tab/>
        <w:t>1832 - 1889</w:t>
      </w:r>
    </w:p>
    <w:p>
      <w:r>
        <w:t>45</w:t>
        <w:tab/>
        <w:t>Bd. 1 - 5 fehlt</w:t>
      </w:r>
    </w:p>
    <w:p>
      <w:r>
        <w:br/>
        <w:t>26</w:t>
        <w:tab/>
        <w:t>Vc, Sekt. 2, Tit. XI</w:t>
      </w:r>
    </w:p>
    <w:p>
      <w:r>
        <w:t>27</w:t>
        <w:tab/>
        <w:t>Vc. Wissenschaft \ Sekt. 2 Berlin \ Tit. XI</w:t>
      </w:r>
    </w:p>
    <w:p>
      <w:r>
        <w:t>30</w:t>
        <w:tab/>
        <w:t>Nr. 8</w:t>
      </w:r>
    </w:p>
    <w:p>
      <w:r>
        <w:t>33</w:t>
        <w:tab/>
        <w:t>S. 13 (Rückseite)</w:t>
      </w:r>
    </w:p>
    <w:p>
      <w:r>
        <w:t>40</w:t>
        <w:tab/>
        <w:t>Die Vermächtnisse des p[7{Geh. Legationsrates und Prälat}en 8{v.} 1{Dietz}]p für die k[1{Kgl. Bibliothek} zu 2{&lt;Berlin&gt;}]k und das Münzkabinett zu o[Berlin]o aus dem Testamente vom z[20. Febr. 1817]z, bestehend aus den von demselben s[2{hinterlassene}n 1{Bücher}]sn,..., Bd. 1 - 3</w:t>
      </w:r>
    </w:p>
    <w:p>
      <w:r>
        <w:t>43</w:t>
        <w:tab/>
        <w:t>1817 - 1846</w:t>
      </w:r>
    </w:p>
    <w:p>
      <w:r>
        <w:br/>
        <w:t>26</w:t>
        <w:tab/>
        <w:t>Vc, Sekt. 2, Tit. XXIII, Lit. A</w:t>
      </w:r>
    </w:p>
    <w:p>
      <w:r>
        <w:t>27</w:t>
        <w:tab/>
        <w:t>Vc. Wissenschaft \ Sekt. 2 Berlin \ Tit. XXIII \ Lit. A</w:t>
      </w:r>
    </w:p>
    <w:p>
      <w:r>
        <w:t>30</w:t>
        <w:tab/>
        <w:t>Nr. 12</w:t>
      </w:r>
    </w:p>
    <w:p>
      <w:r>
        <w:t>33</w:t>
        <w:tab/>
        <w:t>S. 20</w:t>
      </w:r>
    </w:p>
    <w:p>
      <w:r>
        <w:t>40</w:t>
        <w:tab/>
        <w:t>Die t[2{Zeitschrift} 1{Berliner Jahrbücher für wissenschaftliche Kritik}]t</w:t>
      </w:r>
    </w:p>
    <w:p>
      <w:r>
        <w:t>43</w:t>
        <w:tab/>
        <w:t>1826 - 1848</w:t>
      </w:r>
    </w:p>
    <w:p>
      <w:r>
        <w:br/>
        <w:t>30</w:t>
        <w:tab/>
        <w:t>Nr. 13 - 13a</w:t>
      </w:r>
    </w:p>
    <w:p>
      <w:r>
        <w:t>33</w:t>
        <w:tab/>
        <w:t>S. 20</w:t>
      </w:r>
    </w:p>
    <w:p>
      <w:r>
        <w:t>40</w:t>
        <w:tab/>
        <w:t>Die s[Herausgabe]s der s[2{wissenschaftliche}n 1{Werke}]s des p[4{Professors Dr.} 1{Ehrenberg}]p über die Resultate der von ihm in Gemeinschaft mit dem p[4{Dr.} 1{Hemprich}]p unternommenen naturgeschichtlichen Reisen in o[Nordafrika]o und o[Westasien]o..., Bd. 1 - 7</w:t>
      </w:r>
    </w:p>
    <w:p>
      <w:r>
        <w:t>43</w:t>
        <w:tab/>
        <w:t>1827 - 1863</w:t>
      </w:r>
    </w:p>
    <w:p>
      <w:r>
        <w:br/>
        <w:t>30</w:t>
        <w:tab/>
        <w:t>Nr. 19</w:t>
      </w:r>
    </w:p>
    <w:p>
      <w:r>
        <w:t>33</w:t>
        <w:tab/>
        <w:t>S. 21</w:t>
      </w:r>
    </w:p>
    <w:p>
      <w:r>
        <w:t>40</w:t>
        <w:tab/>
        <w:t>Die von den p[4{&lt;Prof. &gt;Doktor}en 1{Ratzeburg}]p und p[4{&lt;Doktor &gt;}1{Brandt}]p unter dem Titel "t[1{Pharmakologische Zoologie} 2{&lt;Schrift&gt;}]t" herauszugebende Schrift, desgl. die s[Herausgabe]s eines Werks über die Giftgewächse o[Deutschland]os und über Metamorphosen und Mißbildungen der Gewächse ... sowie überhaupt alle von dem Professor Dr. Ratzeburg s[2{herausgegebenen und eingesandte}n 1{Schrift}]sen</w:t>
      </w:r>
    </w:p>
    <w:p>
      <w:r>
        <w:t>43</w:t>
        <w:tab/>
        <w:t>1828 - 1868</w:t>
      </w:r>
    </w:p>
    <w:p>
      <w:r>
        <w:br/>
        <w:t>30</w:t>
        <w:tab/>
        <w:t>Nr. 20</w:t>
      </w:r>
    </w:p>
    <w:p>
      <w:r>
        <w:t>33</w:t>
        <w:tab/>
        <w:t>S. 21</w:t>
      </w:r>
    </w:p>
    <w:p>
      <w:r>
        <w:t>40</w:t>
        <w:tab/>
        <w:t>Der k[Verein zur Herausgabe der Werke des verstorbenen p[4{Professor}s 1{Hegel}]p]k</w:t>
      </w:r>
    </w:p>
    <w:p>
      <w:r>
        <w:t>43</w:t>
        <w:tab/>
        <w:t>1832</w:t>
      </w:r>
    </w:p>
    <w:p>
      <w:r>
        <w:br/>
        <w:t>30</w:t>
        <w:tab/>
        <w:t>Nr. 22</w:t>
      </w:r>
    </w:p>
    <w:p>
      <w:r>
        <w:t>33</w:t>
        <w:tab/>
        <w:t>S. 21 (Rückseite)</w:t>
      </w:r>
    </w:p>
    <w:p>
      <w:r>
        <w:t>40</w:t>
        <w:tab/>
        <w:t>Die t[Zeitschrift für klassische Philologie "Hermes"]t</w:t>
      </w:r>
    </w:p>
    <w:p>
      <w:r>
        <w:t>43</w:t>
        <w:tab/>
        <w:t>1866 - 1876</w:t>
      </w:r>
    </w:p>
    <w:p>
      <w:r>
        <w:br/>
        <w:t>30</w:t>
        <w:tab/>
        <w:t>Nr. 27</w:t>
      </w:r>
    </w:p>
    <w:p>
      <w:r>
        <w:t>33</w:t>
        <w:tab/>
        <w:t>S. 22</w:t>
      </w:r>
    </w:p>
    <w:p>
      <w:r>
        <w:t>40</w:t>
        <w:tab/>
        <w:t>Das von der p[7{Witwe des p[4{Professor}s 1{Schleiermacher}]p}]p nachgesuchte s[Privilegium zur ausschließlichen s[Herausgabe]s]s der hinterlassenen Werke ihres verstorbenen Mannes und die von demselben nachgelassene s[Bibliothek]s</w:t>
      </w:r>
    </w:p>
    <w:p>
      <w:r>
        <w:t>43</w:t>
        <w:tab/>
        <w:t>1834 - 1836</w:t>
      </w:r>
    </w:p>
    <w:p>
      <w:r>
        <w:br/>
        <w:t>30</w:t>
        <w:tab/>
        <w:t>Nr. 30</w:t>
      </w:r>
    </w:p>
    <w:p>
      <w:r>
        <w:t>33</w:t>
        <w:tab/>
        <w:t>S. 22 (Rückseite)</w:t>
      </w:r>
    </w:p>
    <w:p>
      <w:r>
        <w:t>40</w:t>
        <w:tab/>
        <w:t>Der Ankauf der von dem verstorbenen p[7{Geheimen Oberregierungsrat} 4{Dr.} 1{Uhden}]p s[2{nachgelassene}n 1{Bücher}]s und Kunstsammlungen</w:t>
      </w:r>
    </w:p>
    <w:p>
      <w:r>
        <w:t>43</w:t>
        <w:tab/>
        <w:t>1836 - 1837</w:t>
      </w:r>
    </w:p>
    <w:p>
      <w:r>
        <w:br/>
        <w:t>30</w:t>
        <w:tab/>
        <w:t>Nr. 36</w:t>
      </w:r>
    </w:p>
    <w:p>
      <w:r>
        <w:t>33</w:t>
        <w:tab/>
        <w:t>S. 23</w:t>
      </w:r>
    </w:p>
    <w:p>
      <w:r>
        <w:t>40</w:t>
        <w:tab/>
        <w:t>Die in o[Berlin]o unter dem Titel t[1{"Berliner Gewerbe-, Industrie und Handelsblatt"} erscheinende 2{Zeitschrift}]t</w:t>
      </w:r>
    </w:p>
    <w:p>
      <w:r>
        <w:t>43</w:t>
        <w:tab/>
        <w:t>1841 - 1844</w:t>
      </w:r>
    </w:p>
    <w:p>
      <w:r>
        <w:br/>
        <w:t>30</w:t>
        <w:tab/>
        <w:t>Nr. 38</w:t>
      </w:r>
    </w:p>
    <w:p>
      <w:r>
        <w:t>33</w:t>
        <w:tab/>
        <w:t>S. 23</w:t>
      </w:r>
    </w:p>
    <w:p>
      <w:r>
        <w:t>40</w:t>
        <w:tab/>
        <w:t>Die von dem p[4{ Dr.} 1{Brandes}]p hier herauszugebende s[2{literarische} 1{Zeitschrift}]s</w:t>
      </w:r>
    </w:p>
    <w:p>
      <w:r>
        <w:t>43</w:t>
        <w:tab/>
        <w:t>1840 - 1842</w:t>
      </w:r>
    </w:p>
    <w:p>
      <w:r>
        <w:br/>
        <w:t>30</w:t>
        <w:tab/>
        <w:t>Nr. 39</w:t>
      </w:r>
    </w:p>
    <w:p>
      <w:r>
        <w:t>33</w:t>
        <w:tab/>
        <w:t>S. 23 (Rückseite)</w:t>
      </w:r>
    </w:p>
    <w:p>
      <w:r>
        <w:t>40</w:t>
        <w:tab/>
        <w:t>Die s[2{kameralistische} 1{Zeitung}]s, welche in o[Berlin]o von dem p[5{s[Buchhändler]s} 1{Heymann}]p herausgegeben wird</w:t>
      </w:r>
    </w:p>
    <w:p>
      <w:r>
        <w:t>43</w:t>
        <w:tab/>
        <w:t>1836 - 1845</w:t>
      </w:r>
    </w:p>
    <w:p>
      <w:r>
        <w:br/>
        <w:t>30</w:t>
        <w:tab/>
        <w:t>Nr. 43</w:t>
      </w:r>
    </w:p>
    <w:p>
      <w:r>
        <w:t>33</w:t>
        <w:tab/>
        <w:t>S. 23 (Rückseite)</w:t>
      </w:r>
    </w:p>
    <w:p>
      <w:r>
        <w:t>40</w:t>
        <w:tab/>
        <w:t>Die von dem p[7{früheren Lizentiat}en 2{Bruno} 1{Bauer}]p herausgegebene "t[Allgemeine Literatur-Zeitung]t" sowie ähnliche s[Zeitschriften für die Literatur]s</w:t>
      </w:r>
    </w:p>
    <w:p>
      <w:r>
        <w:t>43</w:t>
        <w:tab/>
        <w:t>1844 - 1882</w:t>
      </w:r>
    </w:p>
    <w:p>
      <w:r>
        <w:br/>
        <w:t>30</w:t>
        <w:tab/>
        <w:t>Nr. 45</w:t>
      </w:r>
    </w:p>
    <w:p>
      <w:r>
        <w:t>33</w:t>
        <w:tab/>
        <w:t>S. 24</w:t>
      </w:r>
    </w:p>
    <w:p>
      <w:r>
        <w:t>40</w:t>
        <w:tab/>
        <w:t>Das s[Bücherauktionswesen]s und die Anstellung von s[Bücherauktionator]sen zu o[Berlin]o</w:t>
      </w:r>
    </w:p>
    <w:p>
      <w:r>
        <w:t>43</w:t>
        <w:tab/>
        <w:t>1844 - 1863</w:t>
      </w:r>
    </w:p>
    <w:p>
      <w:r>
        <w:br/>
        <w:t>30</w:t>
        <w:tab/>
        <w:t>Nr. 46</w:t>
      </w:r>
    </w:p>
    <w:p>
      <w:r>
        <w:t>33</w:t>
        <w:tab/>
        <w:t>S. 24</w:t>
      </w:r>
    </w:p>
    <w:p>
      <w:r>
        <w:t>40</w:t>
        <w:tab/>
        <w:t>Der Ankauf und die Verteilung von Exemplaren der von dem p[7{Direktor der Städtischen Gewerbeschule} 1{Clöden} zu 6{o[Berlin]o}]p herausgegebenen t[Geschichte des Markgrafen Waldemar]t</w:t>
      </w:r>
    </w:p>
    <w:p>
      <w:r>
        <w:t>43</w:t>
        <w:tab/>
        <w:t>1844 - 1845</w:t>
      </w:r>
    </w:p>
    <w:p>
      <w:r>
        <w:br/>
        <w:t>30</w:t>
        <w:tab/>
        <w:t>Nr. 49</w:t>
      </w:r>
    </w:p>
    <w:p>
      <w:r>
        <w:t>33</w:t>
        <w:tab/>
        <w:t>S. 24 (Rückseite)</w:t>
      </w:r>
    </w:p>
    <w:p>
      <w:r>
        <w:t>40</w:t>
        <w:tab/>
        <w:t>Die von der k[1{p[Schlesinger]pschen s[Buchhandlung]s und Musikhandlung} zu 2{Berlin}]k übernommene s[Herausgabe]s des Werks des p[4{Dr.} 1{Firmenich}]p unter dem Titel: "t[Germaniens Völkerstimmen, Sammlung aller deutschen Mudarten in Sagen, Dichtungen, Märchen, Sprichwörtern usw.]t und der Ankauf einer Anzahl Exemplare davon behufs Verteilung an wissenschaftliche Anstalten</w:t>
      </w:r>
    </w:p>
    <w:p>
      <w:r>
        <w:t>43</w:t>
        <w:tab/>
        <w:t>1842 - 1868</w:t>
      </w:r>
    </w:p>
    <w:p>
      <w:r>
        <w:br/>
        <w:t>30</w:t>
        <w:tab/>
        <w:t>Nr. 51</w:t>
      </w:r>
    </w:p>
    <w:p>
      <w:r>
        <w:t>33</w:t>
        <w:tab/>
        <w:t>S. 24 (Rückseite)</w:t>
      </w:r>
    </w:p>
    <w:p>
      <w:r>
        <w:t>40</w:t>
        <w:tab/>
        <w:t>Die Verteilung der von des Königs Majestät überwiesenen Exemplare der im k[Verlage von p[Duncker]p und p[Humblot]p]k erscheinenden t[Geschichte der Oper und des Opernhauses zu Berlin]t</w:t>
      </w:r>
    </w:p>
    <w:p>
      <w:r>
        <w:t>43</w:t>
        <w:tab/>
        <w:t>1845 - 1852</w:t>
      </w:r>
    </w:p>
    <w:p>
      <w:r>
        <w:br/>
        <w:t>30</w:t>
        <w:tab/>
        <w:t>Nr. Nr. 52</w:t>
      </w:r>
    </w:p>
    <w:p>
      <w:r>
        <w:t>33</w:t>
        <w:tab/>
        <w:t>S. 24 (Rückseite)</w:t>
      </w:r>
    </w:p>
    <w:p>
      <w:r>
        <w:t>40</w:t>
        <w:tab/>
        <w:t>Das von p[2{A.} 1{Heckert} in 6{o[Berlin]o}]p herausgegebene "t[Handbuch der kirchlichen Gesetzgebung Preußens]t" sowie dessen "t[Handbuch der Schulgesetzgebung Preußens]t"</w:t>
      </w:r>
    </w:p>
    <w:p>
      <w:r>
        <w:t>43</w:t>
        <w:tab/>
        <w:t>1846 - 1847</w:t>
      </w:r>
    </w:p>
    <w:p>
      <w:r>
        <w:br/>
        <w:t>30</w:t>
        <w:tab/>
        <w:t>Nr. 53</w:t>
      </w:r>
    </w:p>
    <w:p>
      <w:r>
        <w:t>33</w:t>
        <w:tab/>
        <w:t>S. 25</w:t>
      </w:r>
    </w:p>
    <w:p>
      <w:r>
        <w:t>40</w:t>
        <w:tab/>
        <w:t>Der Ankauf des Werkes "t[Geschichte des Brandenburg-Preußischen Staates]t" von p[4{Professor} 1{Zimmermann} in 6{o[Berlin]o}]p (k[Verlag von p[2{A.} 1{Duncker}]p]k) sowie die Bestimmung darüber</w:t>
      </w:r>
    </w:p>
    <w:p>
      <w:r>
        <w:t>43</w:t>
        <w:tab/>
        <w:t>1846 - 1851</w:t>
      </w:r>
    </w:p>
    <w:p>
      <w:r>
        <w:br/>
        <w:t>30</w:t>
        <w:tab/>
        <w:t>Nr. 55</w:t>
      </w:r>
    </w:p>
    <w:p>
      <w:r>
        <w:t>33</w:t>
        <w:tab/>
        <w:t>S. 25</w:t>
      </w:r>
    </w:p>
    <w:p>
      <w:r>
        <w:t>40</w:t>
        <w:tab/>
        <w:t>Die s[Herausgabe]s der von dem p[7{Wirkl. Geheimen Oberregierungsrat} 4{Dr.} 1{Hoffmann}]p verfaßten Sammlung von Abhandlungen und der s[Verlag]s derselben durch den p[5{s[Buchhändler]s} 2{Georg} 1{Reimer} in 6{o[Berlin]o}]p unter dem Titel: "t[Nachlaß kleinerer Schiften staatswirtschaftlichen Inhalts]t"</w:t>
      </w:r>
    </w:p>
    <w:p>
      <w:r>
        <w:t>43</w:t>
        <w:tab/>
        <w:t>1846 - 1853</w:t>
      </w:r>
    </w:p>
    <w:p>
      <w:r>
        <w:br/>
        <w:t>30</w:t>
        <w:tab/>
        <w:t>Nr. 65</w:t>
      </w:r>
    </w:p>
    <w:p>
      <w:r>
        <w:t>33</w:t>
        <w:tab/>
        <w:t>S. 25 (Rückseite)</w:t>
      </w:r>
    </w:p>
    <w:p>
      <w:r>
        <w:t>40</w:t>
        <w:tab/>
        <w:t>Das von dem p[7{Oberpräsidenten a. D. und Wirkl. Geheimen Rat} 8{von} 1{Bassewitz}]p herausgegebene Werk: t[Die Krone und der Staat Preußen, insbesondere die Begebenheiten und Verhältnisse der Kurmark Brandenburg vom Oktober 1806 bis Ende Dezember 1808]t</w:t>
      </w:r>
    </w:p>
    <w:p>
      <w:r>
        <w:t>43</w:t>
        <w:tab/>
        <w:t>1850 - 1860</w:t>
      </w:r>
    </w:p>
    <w:p>
      <w:r>
        <w:br/>
        <w:t>30</w:t>
        <w:tab/>
        <w:t>Nr. 68</w:t>
      </w:r>
    </w:p>
    <w:p>
      <w:r>
        <w:t>33</w:t>
        <w:tab/>
        <w:t>S. 26</w:t>
      </w:r>
    </w:p>
    <w:p>
      <w:r>
        <w:t>40</w:t>
        <w:tab/>
        <w:t>Die s[Herausgabe]s des Werkes: t[Annales botanicae systematicae]t durch p[4{Dr. phil.} 2{Carl} 1{Müller} zu 6{o[Berlin]o}]p</w:t>
      </w:r>
    </w:p>
    <w:p>
      <w:r>
        <w:t>43</w:t>
        <w:tab/>
        <w:t>1854 - 1870</w:t>
      </w:r>
    </w:p>
    <w:p>
      <w:r>
        <w:br/>
        <w:t>30</w:t>
        <w:tab/>
        <w:t>Nr. 69</w:t>
      </w:r>
    </w:p>
    <w:p>
      <w:r>
        <w:t>33</w:t>
        <w:tab/>
        <w:t>S. 26</w:t>
      </w:r>
    </w:p>
    <w:p>
      <w:r>
        <w:t>40</w:t>
        <w:tab/>
        <w:t>Das t[Archiv für Landeskunde der preußischen Monarchie]t, herausgegeben von p[4{Dr.} 2{B. J. A.} 1{Meyer}]p desgl. die t[Preußischen Vaterlandsblätter]t und deren Blatt "t[Fürs Haus]t", sowie s[Herausgabe einer deutschen Revue für Geschichte und Politik, Staaten- und Völkerkunde, Literatur, Wissenschaft und Kunst]s</w:t>
      </w:r>
    </w:p>
    <w:p>
      <w:r>
        <w:t>43</w:t>
        <w:tab/>
        <w:t>1855 - 1891</w:t>
      </w:r>
    </w:p>
    <w:p>
      <w:r>
        <w:br/>
        <w:t>30</w:t>
        <w:tab/>
        <w:t>Nr. 70</w:t>
      </w:r>
    </w:p>
    <w:p>
      <w:r>
        <w:t>33</w:t>
        <w:tab/>
        <w:t>S. 26 (Rückseite)</w:t>
      </w:r>
    </w:p>
    <w:p>
      <w:r>
        <w:t>40</w:t>
        <w:tab/>
        <w:t>Die t[deutsche Zeitschrift für christliche Wissenschaft]t</w:t>
      </w:r>
    </w:p>
    <w:p>
      <w:r>
        <w:t>43</w:t>
        <w:tab/>
        <w:t>1859 - 1860</w:t>
      </w:r>
    </w:p>
    <w:p>
      <w:r>
        <w:br/>
        <w:t>30</w:t>
        <w:tab/>
        <w:t>Nr. 79</w:t>
      </w:r>
    </w:p>
    <w:p>
      <w:r>
        <w:t>33</w:t>
        <w:tab/>
        <w:t>S. 27</w:t>
      </w:r>
    </w:p>
    <w:p>
      <w:r>
        <w:t>40</w:t>
        <w:tab/>
        <w:t>Die t[Zeitschrift für Ägyptische Sprache und Altertumskunde]t</w:t>
      </w:r>
    </w:p>
    <w:p>
      <w:r>
        <w:t>43</w:t>
        <w:tab/>
        <w:t>1868</w:t>
      </w:r>
    </w:p>
    <w:p>
      <w:r>
        <w:br/>
        <w:t>30</w:t>
        <w:tab/>
        <w:t>Nr. 80</w:t>
      </w:r>
    </w:p>
    <w:p>
      <w:r>
        <w:t>33</w:t>
        <w:tab/>
        <w:t>S. 27</w:t>
      </w:r>
    </w:p>
    <w:p>
      <w:r>
        <w:t>40</w:t>
        <w:tab/>
        <w:t>Die t[archäologische Zeitung (Neue Folge)]t</w:t>
      </w:r>
    </w:p>
    <w:p>
      <w:r>
        <w:t>43</w:t>
        <w:tab/>
        <w:t>1868 - 1878</w:t>
      </w:r>
    </w:p>
    <w:p>
      <w:r>
        <w:br/>
        <w:t>30</w:t>
        <w:tab/>
        <w:t>Nr. 82</w:t>
      </w:r>
    </w:p>
    <w:p>
      <w:r>
        <w:t>33</w:t>
        <w:tab/>
        <w:t>S. 27 (Rückseite)</w:t>
      </w:r>
    </w:p>
    <w:p>
      <w:r>
        <w:t>40</w:t>
        <w:tab/>
        <w:t>Die Herausgabe des "t[Deutsche&lt;s&gt;n Heldenbuch]ts" unter Mitwirkung des p[4{Professors Dr.} 2{Karl} 1{Müllenhoff} zu 6{o[Berlin]o}]p</w:t>
      </w:r>
    </w:p>
    <w:p>
      <w:r>
        <w:t>43</w:t>
        <w:tab/>
        <w:t>1869 - 1879</w:t>
      </w:r>
    </w:p>
    <w:p>
      <w:r>
        <w:br/>
        <w:t>26</w:t>
        <w:tab/>
        <w:t>Vc, Sekt. 2, Tit. XXIII, Lit. B</w:t>
      </w:r>
    </w:p>
    <w:p>
      <w:r>
        <w:t>27</w:t>
        <w:tab/>
        <w:t>Vc. Wissenschaft \ Sekt. 2 Berlin \ Tit. XXIII \ Lit. B</w:t>
      </w:r>
    </w:p>
    <w:p>
      <w:r>
        <w:t>30</w:t>
        <w:tab/>
        <w:t>Nr. 2</w:t>
      </w:r>
    </w:p>
    <w:p>
      <w:r>
        <w:t>33</w:t>
        <w:tab/>
        <w:t>S. 36</w:t>
      </w:r>
    </w:p>
    <w:p>
      <w:r>
        <w:t>40</w:t>
        <w:tab/>
        <w:t>Die k[1{Kgl. Bibliothek} zu 2{o[Berlin]o}]k (seit z[27.12.1918]z k[Preußische Staatsbibliothek]k), Bd. 1 - 9</w:t>
      </w:r>
    </w:p>
    <w:p>
      <w:r>
        <w:t>43</w:t>
        <w:tab/>
        <w:t>1906 - 1932</w:t>
      </w:r>
    </w:p>
    <w:p>
      <w:r>
        <w:br/>
        <w:t>30</w:t>
        <w:tab/>
        <w:t>Nr. 9</w:t>
      </w:r>
    </w:p>
    <w:p>
      <w:r>
        <w:t>33</w:t>
        <w:tab/>
        <w:t>S. 36</w:t>
      </w:r>
    </w:p>
    <w:p>
      <w:r>
        <w:t>40</w:t>
        <w:tab/>
        <w:t>Die Verzeichnisse der für die k[1{Kgl. Bibliothek} in 2{o[Berlin]o}]k s[2{angeschaffte}n 1{Bücher}]s, desgl. die Anfertigung und Führung des s[Katalog &lt;Kgl. Bibliothek zu Berlin&gt;]ss und der über die vorhandenen Utensilien erforderlichen Inventarien, Bd. 1 - 3</w:t>
      </w:r>
    </w:p>
    <w:p>
      <w:r>
        <w:t>41</w:t>
        <w:tab/>
        <w:t>Adhib: s[Weltkatalog der Inkunabeln]s</w:t>
      </w:r>
    </w:p>
    <w:p>
      <w:r>
        <w:t>43</w:t>
        <w:tab/>
        <w:t>1818 - 1919</w:t>
      </w:r>
    </w:p>
    <w:p>
      <w:r>
        <w:br/>
        <w:t>30</w:t>
        <w:tab/>
        <w:t>Nr. 11</w:t>
      </w:r>
    </w:p>
    <w:p>
      <w:r>
        <w:t>33</w:t>
        <w:tab/>
        <w:t>S. 36 (Rückseite)</w:t>
      </w:r>
    </w:p>
    <w:p>
      <w:r>
        <w:t>40</w:t>
        <w:tab/>
        <w:t>Die Vervollständigung der k[1{Kgl. Bibliothek} zu 2{o[Berlin]o}]k durch den Ankauf von s[Privatbibliothek]sen, von neuen Büchern und sonstigen s[2{wissenschaftliche}n 1{Werke}]sn, Bde. 6, 20 - 24</w:t>
      </w:r>
    </w:p>
    <w:p>
      <w:r>
        <w:t>43</w:t>
        <w:tab/>
        <w:t>1835 - 1934</w:t>
      </w:r>
    </w:p>
    <w:p>
      <w:r>
        <w:br/>
        <w:t>30</w:t>
        <w:tab/>
        <w:t>Nr. 12</w:t>
      </w:r>
    </w:p>
    <w:p>
      <w:r>
        <w:t>33</w:t>
        <w:tab/>
        <w:t>S. 36 (Rückseite)</w:t>
      </w:r>
    </w:p>
    <w:p>
      <w:r>
        <w:t>40</w:t>
        <w:tab/>
        <w:t>Die s[Buchbinderarbei]sten bei der k[1{Kgl. Bibliothek} zu 2{o[Berlin]o}]k</w:t>
      </w:r>
    </w:p>
    <w:p>
      <w:r>
        <w:t>43</w:t>
        <w:tab/>
        <w:t>1823 - 1920</w:t>
      </w:r>
    </w:p>
    <w:p>
      <w:r>
        <w:br/>
        <w:t>30</w:t>
        <w:tab/>
        <w:t>Nr. 16</w:t>
      </w:r>
    </w:p>
    <w:p>
      <w:r>
        <w:t>33</w:t>
        <w:tab/>
        <w:t>S. 36 (Rückseite)</w:t>
      </w:r>
    </w:p>
    <w:p>
      <w:r>
        <w:t>40</w:t>
        <w:tab/>
        <w:t>Die Einrichtung besonderer s[Journal&lt;zimmer&gt;]s- und s[Lesezimmer]s bei der k[1{Kgl. Bibliothek} zu 2{o[Berlin]o}]k, desgl. die über die Benutzung dieser Zimmer getroffenen Anordnungen und die Anschaffung der s[Zeitschrift]sen und s[Journal]se</w:t>
      </w:r>
    </w:p>
    <w:p>
      <w:r>
        <w:t>43</w:t>
        <w:tab/>
        <w:t>1818 - 1900</w:t>
      </w:r>
    </w:p>
    <w:p>
      <w:r>
        <w:br/>
        <w:t>30</w:t>
        <w:tab/>
        <w:t>Nr. 48</w:t>
      </w:r>
    </w:p>
    <w:p>
      <w:r>
        <w:t>33</w:t>
        <w:tab/>
        <w:t>S. 36 (Rückseite)</w:t>
      </w:r>
    </w:p>
    <w:p>
      <w:r>
        <w:t>40</w:t>
        <w:tab/>
        <w:t>Die Verleihung von Orden und Ehrenzeichen an die Beamten und s[Lieferanten der k[1{Kgl. Bibliothek} zu 2{o[Berlin]o}]k]s</w:t>
      </w:r>
    </w:p>
    <w:p>
      <w:r>
        <w:t>43</w:t>
        <w:tab/>
        <w:t>1878 - 1918</w:t>
      </w:r>
    </w:p>
    <w:p>
      <w:r>
        <w:br/>
        <w:t>26</w:t>
        <w:tab/>
        <w:t>Vc, Sekt. 2, Tit. XXIII, Lit. D</w:t>
      </w:r>
    </w:p>
    <w:p>
      <w:r>
        <w:t>27</w:t>
        <w:tab/>
        <w:t>Vc. Wissenschaft \ Sekt. 2 Berlin \ Tit. XXIII \ Lit. D</w:t>
      </w:r>
    </w:p>
    <w:p>
      <w:r>
        <w:t>30</w:t>
        <w:tab/>
        <w:t>Nr. 5</w:t>
      </w:r>
    </w:p>
    <w:p>
      <w:r>
        <w:t>33</w:t>
        <w:tab/>
        <w:t>S. 37 (Rückseite)</w:t>
      </w:r>
    </w:p>
    <w:p>
      <w:r>
        <w:t>40</w:t>
        <w:tab/>
        <w:t>Die von dem p[4{Dr.} 1{Klotzsch}]p beabsichtigte Herausgabe seines botanischen Werkes: "t[Plantae rariores horti regii Berolinensis]t" und der demselben dazu bewilligte Vorschuß</w:t>
      </w:r>
    </w:p>
    <w:p>
      <w:r>
        <w:t>43</w:t>
        <w:tab/>
        <w:t>1839 - 1844</w:t>
      </w:r>
    </w:p>
    <w:p>
      <w:r>
        <w:br/>
        <w:t>26</w:t>
        <w:tab/>
        <w:t>Vc, Sekt. 2, Tit. XXIII, Lit. F</w:t>
      </w:r>
    </w:p>
    <w:p>
      <w:r>
        <w:t>27</w:t>
        <w:tab/>
        <w:t>Vc. Wissenschaft \ Sekt. 2 Berlin \ Tit. XXIII \ Lit. F</w:t>
      </w:r>
    </w:p>
    <w:p>
      <w:r>
        <w:t>30</w:t>
        <w:tab/>
        <w:t>Nr. 4</w:t>
      </w:r>
    </w:p>
    <w:p>
      <w:r>
        <w:t>33</w:t>
        <w:tab/>
        <w:t>S. 39 (Rückseite)</w:t>
      </w:r>
    </w:p>
    <w:p>
      <w:r>
        <w:t>40</w:t>
        <w:tab/>
        <w:t>Die s[Kalenderdeputation]s bei der k[1{Kgl. Akademie der Wissenschaften} in 2{o[Berlin]o}]k und der s[Debit der s[Kalender]s]s</w:t>
      </w:r>
    </w:p>
    <w:p>
      <w:r>
        <w:t>43</w:t>
        <w:tab/>
        <w:t>1808 - 1846</w:t>
      </w:r>
    </w:p>
    <w:p>
      <w:r>
        <w:br/>
        <w:t>30</w:t>
        <w:tab/>
        <w:t>Nr. 10</w:t>
      </w:r>
    </w:p>
    <w:p>
      <w:r>
        <w:t>33</w:t>
        <w:tab/>
        <w:t>S. 40</w:t>
      </w:r>
    </w:p>
    <w:p>
      <w:r>
        <w:t>40</w:t>
        <w:tab/>
        <w:t>Die k[1{Bibliothek der k[1{Kgl. Akademie der Wissenschaften} 2{&lt;Berlin&gt;}]k} zu 2{o[Berlin]o}]k, Bd. 1 - 4</w:t>
      </w:r>
    </w:p>
    <w:p>
      <w:r>
        <w:t>43</w:t>
        <w:tab/>
        <w:t>1816 - 1922</w:t>
      </w:r>
    </w:p>
    <w:p>
      <w:r>
        <w:br/>
        <w:t>30</w:t>
        <w:tab/>
        <w:t>Nr. 11</w:t>
      </w:r>
    </w:p>
    <w:p>
      <w:r>
        <w:t>33</w:t>
        <w:tab/>
        <w:t>S. 40</w:t>
      </w:r>
    </w:p>
    <w:p>
      <w:r>
        <w:t>40</w:t>
        <w:tab/>
        <w:t>s[Druck]s und s[Verlag]s der t[Abhandlungen der Kgl. Akademie der Wissenschaften zu Berlin]t, ingl. der s[Preisschrift]sen und s[Karten]s, Bd. 1 - 3</w:t>
      </w:r>
    </w:p>
    <w:p>
      <w:r>
        <w:t>43</w:t>
        <w:tab/>
        <w:t>1819 - 1867</w:t>
      </w:r>
    </w:p>
    <w:p>
      <w:r>
        <w:br/>
        <w:t>30</w:t>
        <w:tab/>
        <w:t>Nr. 13</w:t>
      </w:r>
    </w:p>
    <w:p>
      <w:r>
        <w:t>33</w:t>
        <w:tab/>
        <w:t>S. 40 (Rückseite)</w:t>
      </w:r>
    </w:p>
    <w:p>
      <w:r>
        <w:t>40</w:t>
        <w:tab/>
        <w:t>Die s[Herausgabe sämtlicher Werke des p[Aristoteles]p]s durch die k[1{Akademie der Wissenschaften} zu 2{o[Berlin]o}]k, Bd. 1 - 2</w:t>
      </w:r>
    </w:p>
    <w:p>
      <w:r>
        <w:t>43</w:t>
        <w:tab/>
        <w:t>1821 - 1910</w:t>
      </w:r>
    </w:p>
    <w:p>
      <w:r>
        <w:br/>
        <w:t>30</w:t>
        <w:tab/>
        <w:t>Nr. 14</w:t>
      </w:r>
    </w:p>
    <w:p>
      <w:r>
        <w:t>33</w:t>
        <w:tab/>
        <w:t>S. 40 (Rückseite)</w:t>
      </w:r>
    </w:p>
    <w:p>
      <w:r>
        <w:t>40</w:t>
        <w:tab/>
        <w:t>Die s[Buchdruckerei]s der k[1{Kgl. Akademie der Wissenschaften} zu 2{o[Berlin]o}]k, Bd. 1 - 4</w:t>
      </w:r>
    </w:p>
    <w:p>
      <w:r>
        <w:t>43</w:t>
        <w:tab/>
        <w:t>1812 - 1907</w:t>
      </w:r>
    </w:p>
    <w:p>
      <w:r>
        <w:br/>
        <w:t>30</w:t>
        <w:tab/>
        <w:t>Nr. 21</w:t>
      </w:r>
    </w:p>
    <w:p>
      <w:r>
        <w:t>33</w:t>
        <w:tab/>
        <w:t>S. 41 (Rückseite)</w:t>
      </w:r>
    </w:p>
    <w:p>
      <w:r>
        <w:t>40</w:t>
        <w:tab/>
        <w:t>Die von der k[1{Kgl. Akademie der Wissenschaften} zu 2{o[&lt;Berlin&gt;]o}]k Kgl. übernommene Herausgabe des t[Thesauri inscriptionum Graecarum]t, Bd. 1 - 2</w:t>
      </w:r>
    </w:p>
    <w:p>
      <w:r>
        <w:t>43</w:t>
        <w:tab/>
        <w:t>1815 - 1934</w:t>
      </w:r>
    </w:p>
    <w:p>
      <w:r>
        <w:br/>
        <w:t>30</w:t>
        <w:tab/>
        <w:t>Nr. 22</w:t>
      </w:r>
    </w:p>
    <w:p>
      <w:r>
        <w:t>33</w:t>
        <w:tab/>
        <w:t>S. 41 (Rückseite)</w:t>
      </w:r>
    </w:p>
    <w:p>
      <w:r>
        <w:t>40</w:t>
        <w:tab/>
        <w:t>Die s[Zensur]s der s[2{von der k[1{Kgl. Akademie der Wissenschaften} zu 2{o[Berlin]o}]k herauszugebende}n 1{Abhandlungen, Drucke und s[Preisschrift]sen}]s, sowie der unter ihrer Autorität und mit ihrer Genehmigung von einzelnen Mitgliedern derselben herauszugebenden s[2{wissenschaftliche}n 1{Werke}]s</w:t>
      </w:r>
    </w:p>
    <w:p>
      <w:r>
        <w:t>43</w:t>
        <w:tab/>
        <w:t>1820 - 1871</w:t>
      </w:r>
    </w:p>
    <w:p>
      <w:r>
        <w:br/>
        <w:t>30</w:t>
        <w:tab/>
        <w:t>Nr. 24</w:t>
      </w:r>
    </w:p>
    <w:p>
      <w:r>
        <w:t>33</w:t>
        <w:tab/>
        <w:t>S. 41 (Rückseite)</w:t>
      </w:r>
    </w:p>
    <w:p>
      <w:r>
        <w:t>40</w:t>
        <w:tab/>
        <w:t>Die von der k[1{Kgl. Akademie der Wissenschaften} zu 2{o[Berlin]o}]k veranstaltete s[Gesamtausgabe der lateinischen Inschriften]s (t[Corpus inscriptionum Latinarum]t) und die zu diesm Zwecke bewilligten Geldunterstützungen, Bd. 1 - 5</w:t>
      </w:r>
    </w:p>
    <w:p>
      <w:r>
        <w:t>43</w:t>
        <w:tab/>
        <w:t>1853 - 1887</w:t>
      </w:r>
    </w:p>
    <w:p>
      <w:r>
        <w:br/>
        <w:t>30</w:t>
        <w:tab/>
        <w:t>Nr. 35</w:t>
      </w:r>
    </w:p>
    <w:p>
      <w:r>
        <w:t>33</w:t>
        <w:tab/>
        <w:t>S. 43</w:t>
      </w:r>
    </w:p>
    <w:p>
      <w:r>
        <w:t>40</w:t>
        <w:tab/>
        <w:t>Die s[Herausgabe der politischen Korrespondenz p[Friedrichs des Großen]p]s, Bd. 1 - 2</w:t>
      </w:r>
    </w:p>
    <w:p>
      <w:r>
        <w:t>43</w:t>
        <w:tab/>
        <w:t>1876 - 1933</w:t>
      </w:r>
    </w:p>
    <w:p>
      <w:r>
        <w:br/>
        <w:t>30</w:t>
        <w:tab/>
        <w:t>Nr. 36</w:t>
      </w:r>
    </w:p>
    <w:p>
      <w:r>
        <w:t>33</w:t>
        <w:tab/>
        <w:t>S. 43</w:t>
      </w:r>
    </w:p>
    <w:p>
      <w:r>
        <w:t>40</w:t>
        <w:tab/>
        <w:t>Die Herausgabe der Werke p[2{Wilhelm} 8{von} 1{Humboldt}]ps durch die k[1{&lt;Kgl.&gt; Akademie der Wissenschaften} 2{&lt;Berlin&gt;}]k, Bd. 1 - 2</w:t>
      </w:r>
    </w:p>
    <w:p>
      <w:r>
        <w:t>43</w:t>
        <w:tab/>
        <w:t>1898 - 1934</w:t>
      </w:r>
    </w:p>
    <w:p>
      <w:r>
        <w:br/>
        <w:t>30</w:t>
        <w:tab/>
        <w:t>Nr. 41</w:t>
      </w:r>
    </w:p>
    <w:p>
      <w:r>
        <w:t>33</w:t>
        <w:tab/>
        <w:t>S. 43 (Rückseite)</w:t>
      </w:r>
    </w:p>
    <w:p>
      <w:r>
        <w:t>40</w:t>
        <w:tab/>
        <w:t>Die s[Gesamtausgabe der Schriften p[2{Leonhard} 1{Euler}]ps]s</w:t>
      </w:r>
    </w:p>
    <w:p>
      <w:r>
        <w:t>43</w:t>
        <w:tab/>
        <w:t>1904</w:t>
      </w:r>
    </w:p>
    <w:p>
      <w:r>
        <w:br/>
        <w:t>26</w:t>
        <w:tab/>
        <w:t>Vc, Sekt. 5, Tit. XVII</w:t>
      </w:r>
    </w:p>
    <w:p>
      <w:r>
        <w:t>27</w:t>
        <w:tab/>
        <w:t>Vc. Wissenschaft \ Sekt. 5 Königsberg \ Tit. XVII</w:t>
      </w:r>
    </w:p>
    <w:p>
      <w:r>
        <w:t>30</w:t>
        <w:tab/>
        <w:t>Nr. 1</w:t>
      </w:r>
    </w:p>
    <w:p>
      <w:r>
        <w:t>33</w:t>
        <w:tab/>
        <w:t>S. 81a</w:t>
      </w:r>
    </w:p>
    <w:p>
      <w:r>
        <w:t>40</w:t>
        <w:tab/>
        <w:t>Die Abhaltung des Gottesdienstes und des öffentlichen Schulunterrichts in der litauischen Sprache, desgl. die s[Herausgabe eines litauischen Sprachlexikons]s, Bd. 1 - 5</w:t>
      </w:r>
    </w:p>
    <w:p>
      <w:r>
        <w:t>43</w:t>
        <w:tab/>
        <w:t>1809 - 1935</w:t>
      </w:r>
    </w:p>
    <w:p>
      <w:r>
        <w:br/>
        <w:t>26</w:t>
        <w:tab/>
        <w:t>Vc, Sekt. 5, Tit. XXIII</w:t>
      </w:r>
    </w:p>
    <w:p>
      <w:r>
        <w:t>27</w:t>
        <w:tab/>
        <w:t>Vc. Wissenschaft \ Sekt. 5 Königsberg \ Tit. XXIII</w:t>
      </w:r>
    </w:p>
    <w:p>
      <w:r>
        <w:t>30</w:t>
        <w:tab/>
        <w:t>Nr. 10</w:t>
      </w:r>
    </w:p>
    <w:p>
      <w:r>
        <w:t>33</w:t>
        <w:tab/>
        <w:t>S. 83</w:t>
      </w:r>
    </w:p>
    <w:p>
      <w:r>
        <w:t>40</w:t>
        <w:tab/>
        <w:t>Die k[1{p[Hartung]psche Hof- und Universitätsbuchdruckerei} in 2{o[Königsberg]o}]k</w:t>
      </w:r>
    </w:p>
    <w:p>
      <w:r>
        <w:t>43</w:t>
        <w:tab/>
        <w:t>1842 - 1854</w:t>
      </w:r>
    </w:p>
    <w:p>
      <w:r>
        <w:br/>
        <w:t>26</w:t>
        <w:tab/>
        <w:t>Vc, Sekt. 5, Tit. XXVI</w:t>
      </w:r>
    </w:p>
    <w:p>
      <w:r>
        <w:t>27</w:t>
        <w:tab/>
        <w:t>Vc. Wissenschaft \ Sekt. 5 Königsberg \ Tit. XXVI</w:t>
      </w:r>
    </w:p>
    <w:p>
      <w:r>
        <w:t>30</w:t>
        <w:tab/>
        <w:t>Nr. 20</w:t>
      </w:r>
    </w:p>
    <w:p>
      <w:r>
        <w:t>33</w:t>
        <w:tab/>
        <w:t>S. 86</w:t>
      </w:r>
    </w:p>
    <w:p>
      <w:r>
        <w:t>40</w:t>
        <w:tab/>
        <w:t>s[2{Akademischer} 1{Lesezirkel}]s am k[1{Lyzeum Hosianum} in 2{o[Braunsberg]o}]k</w:t>
      </w:r>
    </w:p>
    <w:p>
      <w:r>
        <w:t>43</w:t>
        <w:tab/>
        <w:t>1910 - 1924</w:t>
      </w:r>
    </w:p>
    <w:p>
      <w:r>
        <w:br/>
        <w:t>26</w:t>
        <w:tab/>
        <w:t>Vc, Sekt. 18, Tit. XI</w:t>
      </w:r>
    </w:p>
    <w:p>
      <w:r>
        <w:t>27</w:t>
        <w:tab/>
        <w:t>Vc. Wissenschaft \ Sekt. 18 Merseburg \ Tit. XI</w:t>
      </w:r>
    </w:p>
    <w:p>
      <w:r>
        <w:t>30</w:t>
        <w:tab/>
        <w:t>Nr. 16</w:t>
      </w:r>
    </w:p>
    <w:p>
      <w:r>
        <w:t>33</w:t>
        <w:tab/>
        <w:t>S. 139</w:t>
      </w:r>
    </w:p>
    <w:p>
      <w:r>
        <w:t>40</w:t>
        <w:tab/>
        <w:t>Die Angelegenheiten der zu den k[1{Frankeschen Stiftungen} in 2{o[Halle]o}]k gehörigen s[Waisenhaus-Buchhandlung]s und s[Buchdruckerei]s</w:t>
      </w:r>
    </w:p>
    <w:p>
      <w:r>
        <w:t>43</w:t>
        <w:tab/>
        <w:t>1820 - 1903</w:t>
      </w:r>
    </w:p>
    <w:p>
      <w:r>
        <w:br/>
        <w:t>26</w:t>
        <w:tab/>
        <w:t>Vd, Sekt. 1 Gen.</w:t>
      </w:r>
    </w:p>
    <w:p>
      <w:r>
        <w:t>27</w:t>
        <w:tab/>
        <w:t>Vd. Bibliothekssachen \ Sektion 1 Gen.</w:t>
      </w:r>
    </w:p>
    <w:p>
      <w:r>
        <w:t>29</w:t>
        <w:tab/>
        <w:t>Die Akten über Bibliotheksangelegenheiten wurden 1919 im GStA aus der Abteilung U I, Universitäten, herausgezogen und in einem besonderen Findbuch vereinigt. Die Abgrenzung erfolgte jedoch nicht vollständig. Fast alle älteren Bibliohekssachen verblieben in Rep. 76 Vc, Wissenschaftsangelegenheiten, so daß bei Recherchen über Bibliotheksfragen außer der Gruppe Rep. 76 Vd auch Rep. 76 Vc heranzuziehen ist.</w:t>
      </w:r>
    </w:p>
    <w:p>
      <w:r>
        <w:t>30</w:t>
        <w:tab/>
        <w:t>Nr. 21a</w:t>
      </w:r>
    </w:p>
    <w:p>
      <w:r>
        <w:t>33</w:t>
        <w:tab/>
        <w:t>S. 11</w:t>
      </w:r>
    </w:p>
    <w:p>
      <w:r>
        <w:t>40</w:t>
        <w:tab/>
        <w:t>s[2{Jüdische Autoren} - 1{Werke}]s, s[1{Zeitschriften} 2{&lt;jüdische Autoren&gt;}]s usw.</w:t>
      </w:r>
    </w:p>
    <w:p>
      <w:r>
        <w:t>43</w:t>
        <w:tab/>
        <w:t>1936</w:t>
      </w:r>
    </w:p>
    <w:p>
      <w:r>
        <w:br/>
        <w:t>30</w:t>
        <w:tab/>
        <w:t>Nr. 25</w:t>
      </w:r>
    </w:p>
    <w:p>
      <w:r>
        <w:t>33</w:t>
        <w:tab/>
        <w:t>S. 11</w:t>
      </w:r>
    </w:p>
    <w:p>
      <w:r>
        <w:t>40</w:t>
        <w:tab/>
        <w:t>Die s[1{Leihbibliothek}en und ihre 2{Beaufsichtigung}]s</w:t>
      </w:r>
    </w:p>
    <w:p>
      <w:r>
        <w:t>43</w:t>
        <w:tab/>
        <w:t>1819 - 1923</w:t>
      </w:r>
    </w:p>
    <w:p>
      <w:r>
        <w:br/>
        <w:t>30</w:t>
        <w:tab/>
        <w:t>Nr. 26</w:t>
      </w:r>
    </w:p>
    <w:p>
      <w:r>
        <w:t>33</w:t>
        <w:tab/>
        <w:t>S. 12</w:t>
      </w:r>
    </w:p>
    <w:p>
      <w:r>
        <w:t>40</w:t>
        <w:tab/>
        <w:t>Die unentgeldliche Überweisung aller s[2{auf öffentliche Kosten hergestellte}n 1{Werke}]s an die k[Königliche Bibliothek]k hierselbst, sowie an sämtliche s[Universitäts-Bibliotheken o[Preußen]os]s, usw., Bd. 1 - 8</w:t>
      </w:r>
    </w:p>
    <w:p>
      <w:r>
        <w:t>43</w:t>
        <w:tab/>
        <w:t>1862 - 1934</w:t>
      </w:r>
    </w:p>
    <w:p>
      <w:r>
        <w:br/>
        <w:t>30</w:t>
        <w:tab/>
        <w:t>Nr. 30</w:t>
      </w:r>
    </w:p>
    <w:p>
      <w:r>
        <w:t>33</w:t>
        <w:tab/>
        <w:t>S. 12</w:t>
      </w:r>
    </w:p>
    <w:p>
      <w:r>
        <w:t>40</w:t>
        <w:tab/>
        <w:t>Das s[Pflichtexemplarwesen]s, Bd. 1 - 9</w:t>
      </w:r>
    </w:p>
    <w:p>
      <w:r>
        <w:t>43</w:t>
        <w:tab/>
        <w:t>1809 - 1935</w:t>
      </w:r>
    </w:p>
    <w:p>
      <w:r>
        <w:br/>
        <w:t>30</w:t>
        <w:tab/>
        <w:t>Nr. 45</w:t>
      </w:r>
    </w:p>
    <w:p>
      <w:r>
        <w:t>33</w:t>
        <w:tab/>
        <w:t>S. 16</w:t>
      </w:r>
    </w:p>
    <w:p>
      <w:r>
        <w:t>40</w:t>
        <w:tab/>
        <w:t>Das t[Zentralblatt für Bibliothekswesen]t</w:t>
      </w:r>
    </w:p>
    <w:p>
      <w:r>
        <w:t>43</w:t>
        <w:tab/>
        <w:t>1901</w:t>
      </w:r>
    </w:p>
    <w:p>
      <w:r>
        <w:br/>
        <w:t>30</w:t>
        <w:tab/>
        <w:t>Nr. 46</w:t>
      </w:r>
    </w:p>
    <w:p>
      <w:r>
        <w:t>33</w:t>
        <w:tab/>
        <w:t>S. 16</w:t>
      </w:r>
    </w:p>
    <w:p>
      <w:r>
        <w:t>40</w:t>
        <w:tab/>
        <w:t>Das s[Bücherwesen]s, der s[Buchhandel]s und die s[Buchdruckerkunst]s, Bd. 1 - 8</w:t>
      </w:r>
    </w:p>
    <w:p>
      <w:r>
        <w:t>43</w:t>
        <w:tab/>
        <w:t>1801 - 1933</w:t>
      </w:r>
    </w:p>
    <w:p>
      <w:r>
        <w:br/>
        <w:t>30</w:t>
        <w:tab/>
        <w:t>Nr. 51</w:t>
      </w:r>
    </w:p>
    <w:p>
      <w:r>
        <w:t>33</w:t>
        <w:tab/>
        <w:t>S. 17</w:t>
      </w:r>
    </w:p>
    <w:p>
      <w:r>
        <w:t>40</w:t>
        <w:tab/>
        <w:t>Die von den s[Buchhändler]sn eingesandten s[Katalog]se ihres s[Verlag]ses, Bd. 1 - 2</w:t>
      </w:r>
    </w:p>
    <w:p>
      <w:r>
        <w:t>43</w:t>
        <w:tab/>
        <w:t>1874 - 1935</w:t>
      </w:r>
    </w:p>
    <w:p>
      <w:r>
        <w:br/>
        <w:t>30</w:t>
        <w:tab/>
        <w:t>Nr. 56</w:t>
      </w:r>
    </w:p>
    <w:p>
      <w:r>
        <w:t>33</w:t>
        <w:tab/>
        <w:t>S. 18</w:t>
      </w:r>
    </w:p>
    <w:p>
      <w:r>
        <w:t>40</w:t>
        <w:tab/>
        <w:t>Die Herstellung von s[Jahresverzeichnissen der s[2{an deutschen Universitäten erschienene}n 1{Schrift}]sen]s, Bd. 1 - 2</w:t>
      </w:r>
    </w:p>
    <w:p>
      <w:r>
        <w:t>43</w:t>
        <w:tab/>
        <w:t>1885 - 1927</w:t>
      </w:r>
    </w:p>
    <w:p>
      <w:r>
        <w:br/>
        <w:t>30</w:t>
        <w:tab/>
        <w:t>Nr. 61</w:t>
      </w:r>
    </w:p>
    <w:p>
      <w:r>
        <w:t>33</w:t>
        <w:tab/>
        <w:t>S. 19</w:t>
      </w:r>
    </w:p>
    <w:p>
      <w:r>
        <w:t>40</w:t>
        <w:tab/>
        <w:t>Der k[1{Deutsche Verein für Buchwesen und Schrifttum} in 2{o[Leipzig]o}]k</w:t>
      </w:r>
    </w:p>
    <w:p>
      <w:r>
        <w:t>43</w:t>
        <w:tab/>
        <w:t>1917</w:t>
      </w:r>
    </w:p>
    <w:p>
      <w:r>
        <w:br/>
        <w:t>30</w:t>
        <w:tab/>
        <w:t>Nr. 64</w:t>
      </w:r>
    </w:p>
    <w:p>
      <w:r>
        <w:t>33</w:t>
        <w:tab/>
        <w:t>S. 20</w:t>
      </w:r>
    </w:p>
    <w:p>
      <w:r>
        <w:t>40</w:t>
        <w:tab/>
        <w:t>s[Schützengrabenbücher]s pp sowie eine geistige Fürsorge für die Truppen</w:t>
      </w:r>
    </w:p>
    <w:p>
      <w:r>
        <w:t>43</w:t>
        <w:tab/>
        <w:t>1915 - 1918</w:t>
      </w:r>
    </w:p>
    <w:p>
      <w:r>
        <w:br/>
        <w:t>30</w:t>
        <w:tab/>
        <w:t>Nr. 67</w:t>
      </w:r>
    </w:p>
    <w:p>
      <w:r>
        <w:t>33</w:t>
        <w:tab/>
        <w:t>S. 20</w:t>
      </w:r>
    </w:p>
    <w:p>
      <w:r>
        <w:t>40</w:t>
        <w:tab/>
        <w:t>Maßnahmen zu Bekämpfung der Notlage der deutschen Wissenschaft, insbesondere der s[2{deutsche}n 1{Bibliothek}]sen und anderer wissenschaftlicher Unternehmungen</w:t>
      </w:r>
    </w:p>
    <w:p>
      <w:r>
        <w:t>41</w:t>
        <w:tab/>
        <w:t>Beiheft C: s[2{Ein- und Ausfuhr} von 1{Bücher}]sn / Beiheft D: Die s[k[Bücherbeschaffungsfonds-Stiftung]k]s</w:t>
      </w:r>
    </w:p>
    <w:p>
      <w:r>
        <w:t>43</w:t>
        <w:tab/>
        <w:t>1920 - 1923</w:t>
      </w:r>
    </w:p>
    <w:p>
      <w:r>
        <w:br/>
        <w:t>30</w:t>
        <w:tab/>
        <w:t>Nr. 73</w:t>
      </w:r>
    </w:p>
    <w:p>
      <w:r>
        <w:t>33</w:t>
        <w:tab/>
        <w:t>S. 21</w:t>
      </w:r>
    </w:p>
    <w:p>
      <w:r>
        <w:t>40</w:t>
        <w:tab/>
        <w:t>Die Einrichtung von s[Bücheraustauschstelle]sn</w:t>
      </w:r>
    </w:p>
    <w:p>
      <w:r>
        <w:t>43</w:t>
        <w:tab/>
        <w:t>1923</w:t>
      </w:r>
    </w:p>
    <w:p>
      <w:r>
        <w:br/>
        <w:t>30</w:t>
        <w:tab/>
        <w:t>Nr. 76</w:t>
      </w:r>
    </w:p>
    <w:p>
      <w:r>
        <w:t>33</w:t>
        <w:tab/>
        <w:t>S. 22</w:t>
      </w:r>
    </w:p>
    <w:p>
      <w:r>
        <w:t>40</w:t>
        <w:tab/>
        <w:t>Die s[Büchervermehrungsfond]ss, Bd. 1 - 2</w:t>
      </w:r>
    </w:p>
    <w:p>
      <w:r>
        <w:t>43</w:t>
        <w:tab/>
        <w:t>1923 - 1934</w:t>
      </w:r>
    </w:p>
    <w:p>
      <w:r>
        <w:br/>
        <w:t>26</w:t>
        <w:tab/>
        <w:t>Vd, Sekt. 31 Spez.</w:t>
      </w:r>
    </w:p>
    <w:p>
      <w:r>
        <w:t>27</w:t>
        <w:tab/>
        <w:t>Vd. Bibliothekssachen \ Sekt. 31 Spez.: Preuß. Staatsbibliothek Berlin</w:t>
      </w:r>
    </w:p>
    <w:p>
      <w:r>
        <w:t>30</w:t>
        <w:tab/>
        <w:t>Nr. 27</w:t>
      </w:r>
    </w:p>
    <w:p>
      <w:r>
        <w:t>33</w:t>
        <w:tab/>
        <w:t>S. 100</w:t>
      </w:r>
    </w:p>
    <w:p>
      <w:r>
        <w:t>40</w:t>
        <w:tab/>
        <w:t>Die Wahrnehmung der Gerechtsame der k[1{Königl. Bibliothek} zu 2{o[Berlin]o}]k in der bei dem k[Kgl. Stadtgericht]k daselbst schwebenden p[5{s[Buchhändler]s} 2{Ludwig Ernst} 1{Natorff}]p'schen Konkurssache, hinsichtlich der von den s[Verlagsartikel]sn des Cridar an dieselbe abzuliefernden s[Pflichtexemplar]se</w:t>
      </w:r>
    </w:p>
    <w:p>
      <w:r>
        <w:t>43</w:t>
        <w:tab/>
        <w:t>1841</w:t>
      </w:r>
    </w:p>
    <w:p>
      <w:r>
        <w:br/>
        <w:t>30</w:t>
        <w:tab/>
        <w:t>Nr. 78</w:t>
      </w:r>
    </w:p>
    <w:p>
      <w:r>
        <w:t>33</w:t>
        <w:tab/>
        <w:t>S. 109</w:t>
      </w:r>
    </w:p>
    <w:p>
      <w:r>
        <w:t>40</w:t>
        <w:tab/>
        <w:t>s[Kriegsbücherei]s für Lazarette und Truppenteile</w:t>
      </w:r>
    </w:p>
    <w:p>
      <w:r>
        <w:t>43</w:t>
        <w:tab/>
        <w:t>1917</w:t>
      </w:r>
    </w:p>
    <w:p>
      <w:r>
        <w:br/>
        <w:t>30</w:t>
        <w:tab/>
        <w:t>Nr. 79</w:t>
      </w:r>
    </w:p>
    <w:p>
      <w:r>
        <w:t>33</w:t>
        <w:tab/>
        <w:t>S. 109</w:t>
      </w:r>
    </w:p>
    <w:p>
      <w:r>
        <w:t>40</w:t>
        <w:tab/>
        <w:t>Die Sammlung der s[Revolutionsliteratur]s bei der k[1{Preuß. Staatsbibliothek} zu 2{o[Berlin]o}]k</w:t>
      </w:r>
    </w:p>
    <w:p>
      <w:r>
        <w:t>43</w:t>
        <w:tab/>
        <w:t>1918</w:t>
      </w:r>
    </w:p>
    <w:p>
      <w:r>
        <w:br/>
        <w:t>26</w:t>
        <w:tab/>
        <w:t>Ve, Sekt. 1 Gen. , Abt. I</w:t>
      </w:r>
    </w:p>
    <w:p>
      <w:r>
        <w:t>27</w:t>
        <w:tab/>
        <w:t>Ve. Kunstsachen \ Sekt. 1 Gen. \ Abt. I Bildende Kunst</w:t>
      </w:r>
    </w:p>
    <w:p>
      <w:r>
        <w:t>30</w:t>
        <w:tab/>
        <w:t>Nr. 21</w:t>
      </w:r>
    </w:p>
    <w:p>
      <w:r>
        <w:t>33</w:t>
        <w:tab/>
        <w:t>S. 6</w:t>
      </w:r>
    </w:p>
    <w:p>
      <w:r>
        <w:t>40</w:t>
        <w:tab/>
        <w:t>Die t[Zeitschrift für Bauwesen]t, Bd. 1 - 2</w:t>
      </w:r>
    </w:p>
    <w:p>
      <w:r>
        <w:t>43</w:t>
        <w:tab/>
        <w:t>1851 - 1925</w:t>
      </w:r>
    </w:p>
    <w:p>
      <w:r>
        <w:br/>
        <w:t>30</w:t>
        <w:tab/>
        <w:t>Nr. 23</w:t>
      </w:r>
    </w:p>
    <w:p>
      <w:r>
        <w:t>33</w:t>
        <w:tab/>
        <w:t>S. 6</w:t>
      </w:r>
    </w:p>
    <w:p>
      <w:r>
        <w:t>40</w:t>
        <w:tab/>
        <w:t>Die t[Leipziger Zeitschrift für Textil-Industrie]t, Bd. 1 - 2</w:t>
      </w:r>
    </w:p>
    <w:p>
      <w:r>
        <w:t>43</w:t>
        <w:tab/>
        <w:t>1888 - 1889</w:t>
      </w:r>
    </w:p>
    <w:p>
      <w:r>
        <w:br/>
        <w:t>30</w:t>
        <w:tab/>
        <w:t>Nr. 24</w:t>
      </w:r>
    </w:p>
    <w:p>
      <w:r>
        <w:t>33</w:t>
        <w:tab/>
        <w:t>S. 6</w:t>
      </w:r>
    </w:p>
    <w:p>
      <w:r>
        <w:t>40</w:t>
        <w:tab/>
        <w:t>Das von p[4{Dr.} 2{Paul} 1{Seidel}]p herausgegebene t[Hohenzollern-Jahrbuch]t</w:t>
      </w:r>
    </w:p>
    <w:p>
      <w:r>
        <w:t>43</w:t>
        <w:tab/>
        <w:t>1898</w:t>
      </w:r>
    </w:p>
    <w:p>
      <w:r>
        <w:br/>
        <w:t>30</w:t>
        <w:tab/>
        <w:t>Nr. 49</w:t>
      </w:r>
    </w:p>
    <w:p>
      <w:r>
        <w:t>33</w:t>
        <w:tab/>
        <w:t>S. 10</w:t>
      </w:r>
    </w:p>
    <w:p>
      <w:r>
        <w:t>40</w:t>
        <w:tab/>
        <w:t>Das von dem p[5{Maler und Architekt}en 2{&lt;M. O.&gt;} 1{Dreßler}]p herausgegebene t[Kunsthandbuch]t, Bd. 1 - 3</w:t>
      </w:r>
    </w:p>
    <w:p>
      <w:r>
        <w:t>43</w:t>
        <w:tab/>
        <w:t>1908 - 1932</w:t>
      </w:r>
    </w:p>
    <w:p>
      <w:r>
        <w:br/>
        <w:t>30</w:t>
        <w:tab/>
        <w:t>Nr. 50</w:t>
      </w:r>
    </w:p>
    <w:p>
      <w:r>
        <w:t>33</w:t>
        <w:tab/>
        <w:t>S. 10</w:t>
      </w:r>
    </w:p>
    <w:p>
      <w:r>
        <w:t>40</w:t>
        <w:tab/>
        <w:t>Das t[Allgemeine&lt;s&gt; Lexikon der bildenden Künstler]t des p[4{Professor Dr.} 1{Thieme}]p</w:t>
      </w:r>
    </w:p>
    <w:p>
      <w:r>
        <w:t>43</w:t>
        <w:tab/>
        <w:t>1901</w:t>
      </w:r>
    </w:p>
    <w:p>
      <w:r>
        <w:br/>
        <w:t>30</w:t>
        <w:tab/>
        <w:t>Nr. 51</w:t>
      </w:r>
    </w:p>
    <w:p>
      <w:r>
        <w:t>33</w:t>
        <w:tab/>
        <w:t>S. 10</w:t>
      </w:r>
    </w:p>
    <w:p>
      <w:r>
        <w:t>40</w:t>
        <w:tab/>
        <w:t>Die s[Herausgabe eines Werkes über Russische Kunst]s durch den p[5{Architekt}en 1{Scheurenbrandt}]p und p[5{&lt;Architekt&gt;} 4{Dr.} 1{Schweinfurth}]p</w:t>
      </w:r>
    </w:p>
    <w:p>
      <w:r>
        <w:t>43</w:t>
        <w:tab/>
        <w:t>1912</w:t>
      </w:r>
    </w:p>
    <w:p>
      <w:r>
        <w:br/>
        <w:t>30</w:t>
        <w:tab/>
        <w:t>Nr. 61</w:t>
      </w:r>
    </w:p>
    <w:p>
      <w:r>
        <w:t>33</w:t>
        <w:tab/>
        <w:t>S. 11</w:t>
      </w:r>
    </w:p>
    <w:p>
      <w:r>
        <w:t>40</w:t>
        <w:tab/>
        <w:t>t[2{Zeitschrift} "1{Kunst und Wirtschaft}]t", Bd. 1 - 2</w:t>
      </w:r>
    </w:p>
    <w:p>
      <w:r>
        <w:t>43</w:t>
        <w:tab/>
        <w:t>1928 - 1930</w:t>
      </w:r>
    </w:p>
    <w:p>
      <w:r>
        <w:br/>
        <w:t>26</w:t>
        <w:tab/>
        <w:t>Ve, Sekt. 1 Gen., Abt. II</w:t>
      </w:r>
    </w:p>
    <w:p>
      <w:r>
        <w:t>27</w:t>
        <w:tab/>
        <w:t>Ve. Kunstsachen \ Sekt. 1 Gen. \ Abt. II Musik</w:t>
      </w:r>
    </w:p>
    <w:p>
      <w:r>
        <w:t>30</w:t>
        <w:tab/>
        <w:t>Nr. 10</w:t>
      </w:r>
    </w:p>
    <w:p>
      <w:r>
        <w:t>33</w:t>
        <w:tab/>
        <w:t>S. 17</w:t>
      </w:r>
    </w:p>
    <w:p>
      <w:r>
        <w:t>40</w:t>
        <w:tab/>
        <w:t>Die Herausgabe der Werke p[2{Felix} 1{Mendelson-Batholdy}]ps</w:t>
      </w:r>
    </w:p>
    <w:p>
      <w:r>
        <w:t>43</w:t>
        <w:tab/>
        <w:t>1874</w:t>
      </w:r>
    </w:p>
    <w:p>
      <w:r>
        <w:br/>
        <w:t>30</w:t>
        <w:tab/>
        <w:t>Nr. 11</w:t>
      </w:r>
    </w:p>
    <w:p>
      <w:r>
        <w:t>33</w:t>
        <w:tab/>
        <w:t>S. 17</w:t>
      </w:r>
    </w:p>
    <w:p>
      <w:r>
        <w:t>40</w:t>
        <w:tab/>
        <w:t>Die Herausgabe der Werke p[Mozart]ps</w:t>
      </w:r>
    </w:p>
    <w:p>
      <w:r>
        <w:t>43</w:t>
        <w:tab/>
        <w:t>1876</w:t>
      </w:r>
    </w:p>
    <w:p>
      <w:r>
        <w:br/>
        <w:t>30</w:t>
        <w:tab/>
        <w:t>Nr. 12</w:t>
      </w:r>
    </w:p>
    <w:p>
      <w:r>
        <w:t>33</w:t>
        <w:tab/>
        <w:t>S. 17</w:t>
      </w:r>
    </w:p>
    <w:p>
      <w:r>
        <w:t>40</w:t>
        <w:tab/>
        <w:t>Die Herausgabe der Werke p[2{Johann Sebastian} 1{Bach}]ps, Bd. 1 - 2</w:t>
      </w:r>
    </w:p>
    <w:p>
      <w:r>
        <w:t>43</w:t>
        <w:tab/>
        <w:t>1850 - 1858</w:t>
      </w:r>
    </w:p>
    <w:p>
      <w:r>
        <w:br/>
        <w:t>30</w:t>
        <w:tab/>
        <w:t>Nr. 13</w:t>
      </w:r>
    </w:p>
    <w:p>
      <w:r>
        <w:t>33</w:t>
        <w:tab/>
        <w:t>S. 17</w:t>
      </w:r>
    </w:p>
    <w:p>
      <w:r>
        <w:t>40</w:t>
        <w:tab/>
        <w:t>Die Gesamtausgabe der Werke p[2{Ludwig} 8{van} 1{Beethoven}]ps</w:t>
      </w:r>
    </w:p>
    <w:p>
      <w:r>
        <w:t>43</w:t>
        <w:tab/>
        <w:t>1861</w:t>
      </w:r>
    </w:p>
    <w:p>
      <w:r>
        <w:br/>
        <w:t>30</w:t>
        <w:tab/>
        <w:t>Nr. 14</w:t>
      </w:r>
    </w:p>
    <w:p>
      <w:r>
        <w:t>33</w:t>
        <w:tab/>
        <w:t>S. 17</w:t>
      </w:r>
    </w:p>
    <w:p>
      <w:r>
        <w:t>40</w:t>
        <w:tab/>
        <w:t>Das von p[4{Dr.} 1{Chrysander}]p herausgegebene Werk "t[Denkmäler der Tonkunst]t"</w:t>
      </w:r>
    </w:p>
    <w:p>
      <w:r>
        <w:t>43</w:t>
        <w:tab/>
        <w:t>1867</w:t>
      </w:r>
    </w:p>
    <w:p>
      <w:r>
        <w:br/>
        <w:t>30</w:t>
        <w:tab/>
        <w:t>Nr. 15</w:t>
      </w:r>
    </w:p>
    <w:p>
      <w:r>
        <w:t>33</w:t>
        <w:tab/>
        <w:t>S. 17 (Rückseite)</w:t>
      </w:r>
    </w:p>
    <w:p>
      <w:r>
        <w:t>40</w:t>
        <w:tab/>
        <w:t>Die Herausgabe der gesamten Werke p[Händel]ps, Bd. 1 - 3</w:t>
      </w:r>
    </w:p>
    <w:p>
      <w:r>
        <w:t>43</w:t>
        <w:tab/>
        <w:t>1857 - 1910</w:t>
      </w:r>
    </w:p>
    <w:p>
      <w:r>
        <w:br/>
        <w:t>30</w:t>
        <w:tab/>
        <w:t>Nr. 16</w:t>
      </w:r>
    </w:p>
    <w:p>
      <w:r>
        <w:t>33</w:t>
        <w:tab/>
        <w:t>S. 17 (Rückseite)</w:t>
      </w:r>
    </w:p>
    <w:p>
      <w:r>
        <w:t>40</w:t>
        <w:tab/>
        <w:t>Die Herausgabe der Werke des p[5{Komponist}en 2{Heinrich} 1{Schütz}]p</w:t>
      </w:r>
    </w:p>
    <w:p>
      <w:r>
        <w:t>43</w:t>
        <w:tab/>
        <w:t>1885</w:t>
      </w:r>
    </w:p>
    <w:p>
      <w:r>
        <w:br/>
        <w:t>30</w:t>
        <w:tab/>
        <w:t>Nr. 17</w:t>
      </w:r>
    </w:p>
    <w:p>
      <w:r>
        <w:t>33</w:t>
        <w:tab/>
        <w:t>S. 17 (Rückseite)</w:t>
      </w:r>
    </w:p>
    <w:p>
      <w:r>
        <w:t>40</w:t>
        <w:tab/>
        <w:t>Der Ankauf und die Herausgabe des Nachlasses des p[4{Prof.} 1{Erk}]p, Bd. 1 - 2</w:t>
      </w:r>
    </w:p>
    <w:p>
      <w:r>
        <w:t>43</w:t>
        <w:tab/>
        <w:t>1852 - 1892</w:t>
      </w:r>
    </w:p>
    <w:p>
      <w:r>
        <w:br/>
        <w:t>30</w:t>
        <w:tab/>
        <w:t>Nr. 18</w:t>
      </w:r>
    </w:p>
    <w:p>
      <w:r>
        <w:t>33</w:t>
        <w:tab/>
        <w:t>S. 17 (Rückseite)</w:t>
      </w:r>
    </w:p>
    <w:p>
      <w:r>
        <w:t>40</w:t>
        <w:tab/>
        <w:t>Die Herausgabe der Werke des p[5{Komponist}en 1{Orlando-Lasso}]p durch k[1{p[Breitkopf]p und p[Härtel]p} in 2{o[Leipzig]o}]k</w:t>
      </w:r>
    </w:p>
    <w:p>
      <w:r>
        <w:t>43</w:t>
        <w:tab/>
        <w:t>1893</w:t>
      </w:r>
    </w:p>
    <w:p>
      <w:r>
        <w:br/>
        <w:t>30</w:t>
        <w:tab/>
        <w:t>Nr. 19</w:t>
      </w:r>
    </w:p>
    <w:p>
      <w:r>
        <w:t>33</w:t>
        <w:tab/>
        <w:t>S. 17 (Rückseite)</w:t>
      </w:r>
    </w:p>
    <w:p>
      <w:r>
        <w:t>40</w:t>
        <w:tab/>
        <w:t>Das in o[Wien]o herausgegebene Werk "t[Denkmäler der Tonkunst in Österreich]t", Bd. 1 - 2</w:t>
      </w:r>
    </w:p>
    <w:p>
      <w:r>
        <w:t>43</w:t>
        <w:tab/>
        <w:t>1894 - 1937</w:t>
      </w:r>
    </w:p>
    <w:p>
      <w:r>
        <w:br/>
        <w:t>30</w:t>
        <w:tab/>
        <w:t>Nr. 21</w:t>
      </w:r>
    </w:p>
    <w:p>
      <w:r>
        <w:t>33</w:t>
        <w:tab/>
        <w:t>S. 18</w:t>
      </w:r>
    </w:p>
    <w:p>
      <w:r>
        <w:t>40</w:t>
        <w:tab/>
        <w:t>Die Gesamtausgabe der Werke p[2{Josef} 1{Haydn}]ps, Bd. 1 - 2</w:t>
      </w:r>
    </w:p>
    <w:p>
      <w:r>
        <w:t>43</w:t>
        <w:tab/>
        <w:t>1905 - 1925</w:t>
      </w:r>
    </w:p>
    <w:p>
      <w:r>
        <w:br/>
        <w:t>30</w:t>
        <w:tab/>
        <w:t>Nr. 21a</w:t>
      </w:r>
    </w:p>
    <w:p>
      <w:r>
        <w:t>33</w:t>
        <w:tab/>
        <w:t>S. 18</w:t>
      </w:r>
    </w:p>
    <w:p>
      <w:r>
        <w:t>40</w:t>
        <w:tab/>
        <w:t>Die Herausgabe von Werken p[2{Carl Maria} 1{von} 1{Weber}]ps</w:t>
      </w:r>
    </w:p>
    <w:p>
      <w:r>
        <w:t>43</w:t>
        <w:tab/>
        <w:t>1836</w:t>
      </w:r>
    </w:p>
    <w:p>
      <w:r>
        <w:br/>
        <w:t>30</w:t>
        <w:tab/>
        <w:t>Nr. 22</w:t>
      </w:r>
    </w:p>
    <w:p>
      <w:r>
        <w:t>33</w:t>
        <w:tab/>
        <w:t>S. 18</w:t>
      </w:r>
    </w:p>
    <w:p>
      <w:r>
        <w:t>40</w:t>
        <w:tab/>
        <w:t>Die Herausgabe der Kompositionen des p[3{Prinz}en 2{Louis Ferdinand von Preußen}]p</w:t>
      </w:r>
    </w:p>
    <w:p>
      <w:r>
        <w:t>43</w:t>
        <w:tab/>
        <w:t>1906</w:t>
      </w:r>
    </w:p>
    <w:p>
      <w:r>
        <w:br/>
        <w:t>30</w:t>
        <w:tab/>
        <w:t>Nr. 23</w:t>
      </w:r>
    </w:p>
    <w:p>
      <w:r>
        <w:t>33</w:t>
        <w:tab/>
        <w:t>S. 18 (Rückseite)</w:t>
      </w:r>
    </w:p>
    <w:p>
      <w:r>
        <w:t>40</w:t>
        <w:tab/>
        <w:t>Das Werk "t[Denkmäler deutscher Tonkunst]t"; erweitert von Bd. 8 ab, Bd. 1 - 9</w:t>
      </w:r>
    </w:p>
    <w:p>
      <w:r>
        <w:t>43</w:t>
        <w:tab/>
        <w:t>1890 - 1937</w:t>
      </w:r>
    </w:p>
    <w:p>
      <w:r>
        <w:br/>
        <w:t>30</w:t>
        <w:tab/>
        <w:t>Nr. 24</w:t>
      </w:r>
    </w:p>
    <w:p>
      <w:r>
        <w:t>33</w:t>
        <w:tab/>
        <w:t>S. 18 (Rückseite)</w:t>
      </w:r>
    </w:p>
    <w:p>
      <w:r>
        <w:t>40</w:t>
        <w:tab/>
        <w:t>Die Herausgabe des s[2{deutschen} 1{Volksliederbuch}]ses ..., Bd. 1 - 10</w:t>
      </w:r>
    </w:p>
    <w:p>
      <w:r>
        <w:t>43</w:t>
        <w:tab/>
        <w:t>1903 - 1936</w:t>
      </w:r>
    </w:p>
    <w:p>
      <w:r>
        <w:br/>
        <w:t>30</w:t>
        <w:tab/>
        <w:t>Nr. 25</w:t>
      </w:r>
    </w:p>
    <w:p>
      <w:r>
        <w:t>33</w:t>
        <w:tab/>
        <w:t>S. 20</w:t>
      </w:r>
    </w:p>
    <w:p>
      <w:r>
        <w:t>40</w:t>
        <w:tab/>
        <w:t>Die t[Vierteljahresschrift für Musikwissenschaft]t</w:t>
      </w:r>
    </w:p>
    <w:p>
      <w:r>
        <w:t>43</w:t>
        <w:tab/>
        <w:t>1889</w:t>
      </w:r>
    </w:p>
    <w:p>
      <w:r>
        <w:br/>
        <w:t>30</w:t>
        <w:tab/>
        <w:t>Nr. 38</w:t>
      </w:r>
    </w:p>
    <w:p>
      <w:r>
        <w:t>33</w:t>
        <w:tab/>
        <w:t>S. 19 (Rückseite)</w:t>
      </w:r>
    </w:p>
    <w:p>
      <w:r>
        <w:t>40</w:t>
        <w:tab/>
        <w:t>Die Herausgabe eines t[Corpus scriptorum de musica medii sevi]t</w:t>
      </w:r>
    </w:p>
    <w:p>
      <w:r>
        <w:t>43</w:t>
        <w:tab/>
        <w:t>1912</w:t>
      </w:r>
    </w:p>
    <w:p>
      <w:r>
        <w:br/>
        <w:t>30</w:t>
        <w:tab/>
        <w:t>Nr. 39</w:t>
      </w:r>
    </w:p>
    <w:p>
      <w:r>
        <w:t>33</w:t>
        <w:tab/>
        <w:t>S. 19 (Rückseite)</w:t>
      </w:r>
    </w:p>
    <w:p>
      <w:r>
        <w:t>40</w:t>
        <w:tab/>
        <w:t>Die Herausgabe s[2{musikwissenschaftliche}r 1{Werke}]s, s[2{&lt;musikwissenschaftliche&gt;} 1{Zeitschrift}]sen pp, s[3{Angebote} 2{musikwissenschaftliche} von 1{Werke}]sn, Bd. 1 - 3</w:t>
      </w:r>
    </w:p>
    <w:p>
      <w:r>
        <w:t>43</w:t>
        <w:tab/>
        <w:t>1911 - 1936</w:t>
      </w:r>
    </w:p>
    <w:p>
      <w:r>
        <w:br/>
        <w:t>30</w:t>
        <w:tab/>
        <w:t>Nr. 39a</w:t>
      </w:r>
    </w:p>
    <w:p>
      <w:r>
        <w:t>33</w:t>
        <w:tab/>
        <w:t>S. 19 (Rückseite)</w:t>
      </w:r>
    </w:p>
    <w:p>
      <w:r>
        <w:t>40</w:t>
        <w:tab/>
        <w:t>Die t[2{Monatsschrift} 1{"Völkische Musikerziehung"}]t</w:t>
      </w:r>
    </w:p>
    <w:p>
      <w:r>
        <w:t>43</w:t>
        <w:tab/>
        <w:t>1936</w:t>
      </w:r>
    </w:p>
    <w:p>
      <w:r>
        <w:br/>
        <w:t>30</w:t>
        <w:tab/>
        <w:t>Nr. 47</w:t>
      </w:r>
    </w:p>
    <w:p>
      <w:r>
        <w:t>33</w:t>
        <w:tab/>
        <w:t>S. 21 (Rückseite)</w:t>
      </w:r>
    </w:p>
    <w:p>
      <w:r>
        <w:t>40</w:t>
        <w:tab/>
        <w:t>Das t[Kriegsliederbuch für das deutsche Heer 1914]t</w:t>
      </w:r>
    </w:p>
    <w:p>
      <w:r>
        <w:t>43</w:t>
        <w:tab/>
        <w:t>1914</w:t>
      </w:r>
    </w:p>
    <w:p>
      <w:r>
        <w:br/>
        <w:t>30</w:t>
        <w:tab/>
        <w:t>Nr. 49</w:t>
      </w:r>
    </w:p>
    <w:p>
      <w:r>
        <w:t>33</w:t>
        <w:tab/>
        <w:t>S. 22</w:t>
      </w:r>
    </w:p>
    <w:p>
      <w:r>
        <w:t>40</w:t>
        <w:tab/>
        <w:t>Die Festsetzung des Textes der "t[Wacht am Rhein]t" für die s[Schulbücher]s</w:t>
      </w:r>
    </w:p>
    <w:p>
      <w:r>
        <w:t>43</w:t>
        <w:tab/>
        <w:t>1914</w:t>
      </w:r>
    </w:p>
    <w:p>
      <w:r>
        <w:br/>
        <w:t>26</w:t>
        <w:tab/>
        <w:t>Ve, Sekt. 1 Gen., Abt. IV</w:t>
      </w:r>
    </w:p>
    <w:p>
      <w:r>
        <w:t>27</w:t>
        <w:tab/>
        <w:t>Ve. Kunstsachen \ Sekt. 1 Gen. \ Abt. IV Kunstausstellungen, Kongresse</w:t>
      </w:r>
    </w:p>
    <w:p>
      <w:r>
        <w:t>30</w:t>
        <w:tab/>
        <w:t>Nr. 3a</w:t>
      </w:r>
    </w:p>
    <w:p>
      <w:r>
        <w:t>33</w:t>
        <w:tab/>
        <w:t>S. 45 (Rückseite)</w:t>
      </w:r>
    </w:p>
    <w:p>
      <w:r>
        <w:t>40</w:t>
        <w:tab/>
        <w:t>Die internationale Ausstellung für Buchgewerbe und Graphik in Leipzig</w:t>
      </w:r>
    </w:p>
    <w:p>
      <w:r>
        <w:t>41</w:t>
        <w:tab/>
        <w:t>Kommissionsakten, Bd. 1 - 2, 1912 - 1928, 1914 - 1915</w:t>
      </w:r>
    </w:p>
    <w:p>
      <w:r>
        <w:t>43</w:t>
        <w:tab/>
        <w:t>1914</w:t>
      </w:r>
    </w:p>
    <w:p>
      <w:r>
        <w:br/>
        <w:t>30</w:t>
        <w:tab/>
        <w:t>Nr. 55</w:t>
      </w:r>
    </w:p>
    <w:p>
      <w:r>
        <w:t>33</w:t>
        <w:tab/>
        <w:t>S. 51 (Rückseite)</w:t>
      </w:r>
    </w:p>
    <w:p>
      <w:r>
        <w:t>40</w:t>
        <w:tab/>
        <w:t>k[1{Verein deutscher Buchkünstler} in 2{o[Leipzig]o}]k</w:t>
      </w:r>
    </w:p>
    <w:p>
      <w:r>
        <w:t>43</w:t>
        <w:tab/>
        <w:t>1931</w:t>
      </w:r>
    </w:p>
    <w:p>
      <w:r>
        <w:br/>
        <w:t>26</w:t>
        <w:tab/>
        <w:t>Ve, Sekt. 1 Gen., Abt. VI</w:t>
      </w:r>
    </w:p>
    <w:p>
      <w:r>
        <w:t>27</w:t>
        <w:tab/>
        <w:t>Ve. Kunstsachen \ Sekt. 1 Gen. \ Abt. VI Denkmalpflege</w:t>
      </w:r>
    </w:p>
    <w:p>
      <w:r>
        <w:t>30</w:t>
        <w:tab/>
        <w:t>Nr. 16</w:t>
      </w:r>
    </w:p>
    <w:p>
      <w:r>
        <w:t>33</w:t>
        <w:tab/>
        <w:t>S. 67 (Rückseite)</w:t>
      </w:r>
    </w:p>
    <w:p>
      <w:r>
        <w:t>40</w:t>
        <w:tab/>
        <w:t>Die s[2{auf die Denkmalpflege bezügliche}n 1{Werke}]s und s[2{&lt;auf die Denkmalpflege bezügliche&gt;} 1{Zeitschriften}]s, Bd. 1 - 5</w:t>
      </w:r>
    </w:p>
    <w:p>
      <w:r>
        <w:t>43</w:t>
        <w:tab/>
        <w:t>1903 - 1938</w:t>
      </w:r>
    </w:p>
    <w:p>
      <w:r>
        <w:br/>
        <w:t>26</w:t>
        <w:tab/>
        <w:t>Ve, Sekt. 1 Gen. , Abt. VII</w:t>
      </w:r>
    </w:p>
    <w:p>
      <w:r>
        <w:t>27</w:t>
        <w:tab/>
        <w:t>Ve. Kunstsachen \ Sekt. 1 Gen. \ Abt. VII Dichtkunst, Theater</w:t>
      </w:r>
    </w:p>
    <w:p>
      <w:r>
        <w:t>30</w:t>
        <w:tab/>
        <w:t>Nr. 64</w:t>
      </w:r>
    </w:p>
    <w:p>
      <w:r>
        <w:t>33</w:t>
        <w:tab/>
        <w:t>S. 92</w:t>
      </w:r>
    </w:p>
    <w:p>
      <w:r>
        <w:t>40</w:t>
        <w:tab/>
        <w:t>Bekämpfung der s[Schund- und Schmutzliteratur]s, Bd. 1 - 3</w:t>
      </w:r>
    </w:p>
    <w:p>
      <w:r>
        <w:t>43</w:t>
        <w:tab/>
        <w:t>1924 - 1929</w:t>
      </w:r>
    </w:p>
    <w:p>
      <w:r>
        <w:br/>
        <w:t>26</w:t>
        <w:tab/>
        <w:t>Ve, Sekt. 1 Gen. , Abt. IX</w:t>
      </w:r>
    </w:p>
    <w:p>
      <w:r>
        <w:t>27</w:t>
        <w:tab/>
        <w:t>Ve. Kunstsachen \ Sekt. 1 Gen. \ Abt. IX Urheberrecht</w:t>
      </w:r>
    </w:p>
    <w:p>
      <w:r>
        <w:t>30</w:t>
        <w:tab/>
        <w:t>Nr. 1</w:t>
      </w:r>
    </w:p>
    <w:p>
      <w:r>
        <w:t>33</w:t>
        <w:tab/>
        <w:t>S. 107</w:t>
      </w:r>
    </w:p>
    <w:p>
      <w:r>
        <w:t>40</w:t>
        <w:tab/>
        <w:t>Die deutsche s[Urheberrechts-Gesetzgebung]s, insb. das s[Urheberrecht an Werken der Literatur und Tonkunst]s, Bd. 1 - 4</w:t>
      </w:r>
    </w:p>
    <w:p>
      <w:r>
        <w:t>41</w:t>
        <w:tab/>
        <w:t>Beiheft: Gutachliche Äußerungen zu dem Gesetzentwurf betr. das Urheberrecht an Werken der Literatur und Tonkunst</w:t>
      </w:r>
    </w:p>
    <w:p>
      <w:r>
        <w:t>43</w:t>
        <w:tab/>
        <w:t>1856 - 1938</w:t>
      </w:r>
    </w:p>
    <w:p>
      <w:r>
        <w:br/>
        <w:t>30</w:t>
        <w:tab/>
        <w:t>Nr. 10</w:t>
      </w:r>
    </w:p>
    <w:p>
      <w:r>
        <w:t>33</w:t>
        <w:tab/>
        <w:t>S. 108</w:t>
      </w:r>
    </w:p>
    <w:p>
      <w:r>
        <w:t>40</w:t>
        <w:tab/>
        <w:t>Gutachten der literarischen k[&lt;Literarische&gt; Sachverständigen-Kammer]k, Bd. 1 - 10</w:t>
      </w:r>
    </w:p>
    <w:p>
      <w:r>
        <w:t>43</w:t>
        <w:tab/>
        <w:t>1837 - 1915</w:t>
      </w:r>
    </w:p>
    <w:p>
      <w:r>
        <w:br/>
        <w:t>30</w:t>
        <w:tab/>
        <w:t>Nr. 15</w:t>
      </w:r>
    </w:p>
    <w:p>
      <w:r>
        <w:t>33</w:t>
        <w:tab/>
        <w:t>S. 108 (Rückseite)</w:t>
      </w:r>
    </w:p>
    <w:p>
      <w:r>
        <w:t>40</w:t>
        <w:tab/>
        <w:t>Die s[2{o[Bern]oer} 1{Weltliteratur-Konvention}]s, Bd. 1 - 9</w:t>
      </w:r>
    </w:p>
    <w:p>
      <w:r>
        <w:t>41</w:t>
        <w:tab/>
        <w:t>Beiheft A: Die im Anschluß an die s[Weltliteratur-Konvention]s zu Bern herausgegebene t[2{Zeitschrift} 1{"Le droit d' anteur"}]t / Beiheft B: Sammlung der s[3{Verzeichnis}se 2{abgestempelte}r 1{Werke}]s, vgl. Vfg. v. z[8. Dez. 1888]z</w:t>
      </w:r>
    </w:p>
    <w:p>
      <w:r>
        <w:t>43</w:t>
        <w:tab/>
        <w:t>1884 - 1936</w:t>
      </w:r>
    </w:p>
    <w:p>
      <w:r>
        <w:br/>
        <w:t>30</w:t>
        <w:tab/>
        <w:t>Nr. 17</w:t>
      </w:r>
    </w:p>
    <w:p>
      <w:r>
        <w:t>33</w:t>
        <w:tab/>
        <w:t>S. 109</w:t>
      </w:r>
    </w:p>
    <w:p>
      <w:r>
        <w:t>40</w:t>
        <w:tab/>
        <w:t>Die s[Literar-Konvention]s zwischen o[Deutschland]o und den o[Niederlande]on</w:t>
      </w:r>
    </w:p>
    <w:p>
      <w:r>
        <w:t>43</w:t>
        <w:tab/>
        <w:t>1881</w:t>
      </w:r>
    </w:p>
    <w:p>
      <w:r>
        <w:br/>
        <w:t>30</w:t>
        <w:tab/>
        <w:t>Nr. 18</w:t>
      </w:r>
    </w:p>
    <w:p>
      <w:r>
        <w:t>33</w:t>
        <w:tab/>
        <w:t>S. 109</w:t>
      </w:r>
    </w:p>
    <w:p>
      <w:r>
        <w:t>40</w:t>
        <w:tab/>
        <w:t>Die s[Literar-Konvention]s zwischen o[Deutschland]o und o[Italien]o</w:t>
      </w:r>
    </w:p>
    <w:p>
      <w:r>
        <w:t>43</w:t>
        <w:tab/>
        <w:t>1882</w:t>
      </w:r>
    </w:p>
    <w:p>
      <w:r>
        <w:br/>
        <w:t>30</w:t>
        <w:tab/>
        <w:t>Nr. 19</w:t>
      </w:r>
    </w:p>
    <w:p>
      <w:r>
        <w:t>33</w:t>
        <w:tab/>
        <w:t>S. 109</w:t>
      </w:r>
    </w:p>
    <w:p>
      <w:r>
        <w:t>40</w:t>
        <w:tab/>
        <w:t>Die s[Literar-Konvention]s zwischen o[Deutschland]o und o[Frankreich]o, Bd. 1 - 2</w:t>
      </w:r>
    </w:p>
    <w:p>
      <w:r>
        <w:t>43</w:t>
        <w:tab/>
        <w:t>1882 - 1910</w:t>
      </w:r>
    </w:p>
    <w:p>
      <w:r>
        <w:br/>
        <w:t>30</w:t>
        <w:tab/>
        <w:t>Nr. 20</w:t>
      </w:r>
    </w:p>
    <w:p>
      <w:r>
        <w:t>33</w:t>
        <w:tab/>
        <w:t>S. 109</w:t>
      </w:r>
    </w:p>
    <w:p>
      <w:r>
        <w:t>40</w:t>
        <w:tab/>
        <w:t>Die s[Literar-Konvention]s zwischen o[Deutschland]o und o[Belgien]o</w:t>
      </w:r>
    </w:p>
    <w:p>
      <w:r>
        <w:t>43</w:t>
        <w:tab/>
        <w:t>1883</w:t>
      </w:r>
    </w:p>
    <w:p>
      <w:r>
        <w:br/>
        <w:t>30</w:t>
        <w:tab/>
        <w:t>Nr. 21</w:t>
      </w:r>
    </w:p>
    <w:p>
      <w:r>
        <w:t>33</w:t>
        <w:tab/>
        <w:t>S. 109</w:t>
      </w:r>
    </w:p>
    <w:p>
      <w:r>
        <w:t>40</w:t>
        <w:tab/>
        <w:t>Die s[Literar-Konvention]s zwischen o[Deutschland]o und o[Österreich-Ungarn]o, Bd. 1 - 2</w:t>
      </w:r>
    </w:p>
    <w:p>
      <w:r>
        <w:t>41</w:t>
        <w:tab/>
        <w:t>Beiheft: Die Verzeichnisse der auf Grund der Konvention s[2{abgestempelte}n 1{Werke}]s</w:t>
      </w:r>
    </w:p>
    <w:p>
      <w:r>
        <w:t>43</w:t>
        <w:tab/>
        <w:t>1884 - 1906</w:t>
      </w:r>
    </w:p>
    <w:p>
      <w:r>
        <w:br/>
        <w:t>30</w:t>
        <w:tab/>
        <w:t>Nr. 22</w:t>
      </w:r>
    </w:p>
    <w:p>
      <w:r>
        <w:t>33</w:t>
        <w:tab/>
        <w:t>S. 109</w:t>
      </w:r>
    </w:p>
    <w:p>
      <w:r>
        <w:t>40</w:t>
        <w:tab/>
        <w:t>Die s[Literar-Konvention]s zwischen o[Deutschland]o und o[Spanien]o (und Kolonien)</w:t>
      </w:r>
    </w:p>
    <w:p>
      <w:r>
        <w:t>43</w:t>
        <w:tab/>
        <w:t>1884</w:t>
      </w:r>
    </w:p>
    <w:p>
      <w:r>
        <w:br/>
        <w:t>30</w:t>
        <w:tab/>
        <w:t>Nr. 23</w:t>
      </w:r>
    </w:p>
    <w:p>
      <w:r>
        <w:t>33</w:t>
        <w:tab/>
        <w:t>S. 109 (Rückseite)</w:t>
      </w:r>
    </w:p>
    <w:p>
      <w:r>
        <w:t>40</w:t>
        <w:tab/>
        <w:t>Die s[Literar-Konvention]s zwischen o[Deutschland]o und o[England]o und seine Kolonien</w:t>
      </w:r>
    </w:p>
    <w:p>
      <w:r>
        <w:t>43</w:t>
        <w:tab/>
        <w:t>1885</w:t>
      </w:r>
    </w:p>
    <w:p>
      <w:r>
        <w:br/>
        <w:t>30</w:t>
        <w:tab/>
        <w:t>Nr. 24</w:t>
      </w:r>
    </w:p>
    <w:p>
      <w:r>
        <w:t>33</w:t>
        <w:tab/>
        <w:t>S. 109 (Rückseite)</w:t>
      </w:r>
    </w:p>
    <w:p>
      <w:r>
        <w:t>40</w:t>
        <w:tab/>
        <w:t>Die s[Literar-Konvention]s zwischen o[Deutschland]o und den o[USA]o, Bd. 1-3</w:t>
      </w:r>
    </w:p>
    <w:p>
      <w:r>
        <w:t>43</w:t>
        <w:tab/>
        <w:t>1891 - 1932</w:t>
      </w:r>
    </w:p>
    <w:p>
      <w:r>
        <w:br/>
        <w:t>30</w:t>
        <w:tab/>
        <w:t>Nr. 25</w:t>
      </w:r>
    </w:p>
    <w:p>
      <w:r>
        <w:t>33</w:t>
        <w:tab/>
        <w:t>S. 109 (Rückseite)</w:t>
      </w:r>
    </w:p>
    <w:p>
      <w:r>
        <w:t>40</w:t>
        <w:tab/>
        <w:t>Die s[Literar-Konvention]s zwischen o[Deutschland]o und o[Portugal]o</w:t>
      </w:r>
    </w:p>
    <w:p>
      <w:r>
        <w:t>43</w:t>
        <w:tab/>
        <w:t>1894</w:t>
      </w:r>
    </w:p>
    <w:p>
      <w:r>
        <w:br/>
        <w:t>30</w:t>
        <w:tab/>
        <w:t>Nr. 26</w:t>
      </w:r>
    </w:p>
    <w:p>
      <w:r>
        <w:t>33</w:t>
        <w:tab/>
        <w:t>S. 109 (Rückseite)</w:t>
      </w:r>
    </w:p>
    <w:p>
      <w:r>
        <w:t>40</w:t>
        <w:tab/>
        <w:t>Die s[Literar-Konvention]s zwischen o[Deutschland]o und o[Rußland]o</w:t>
      </w:r>
    </w:p>
    <w:p>
      <w:r>
        <w:t>43</w:t>
        <w:tab/>
        <w:t>1895</w:t>
      </w:r>
    </w:p>
    <w:p>
      <w:r>
        <w:br/>
        <w:t>30</w:t>
        <w:tab/>
        <w:t>Nr. 27</w:t>
      </w:r>
    </w:p>
    <w:p>
      <w:r>
        <w:t>33</w:t>
        <w:tab/>
        <w:t>S. 109 (Rückseite)</w:t>
      </w:r>
    </w:p>
    <w:p>
      <w:r>
        <w:t>40</w:t>
        <w:tab/>
        <w:t>Die s[Literar-Konvention]s zwischen o[Deutschland]o und o[Mexiko]o</w:t>
      </w:r>
    </w:p>
    <w:p>
      <w:r>
        <w:t>43</w:t>
        <w:tab/>
        <w:t>1895</w:t>
      </w:r>
    </w:p>
    <w:p>
      <w:r>
        <w:br/>
        <w:t>30</w:t>
        <w:tab/>
        <w:t>Nr. 28</w:t>
      </w:r>
    </w:p>
    <w:p>
      <w:r>
        <w:t>33</w:t>
        <w:tab/>
        <w:t>S. 109 (Rückseite)</w:t>
      </w:r>
    </w:p>
    <w:p>
      <w:r>
        <w:t>40</w:t>
        <w:tab/>
        <w:t>Die s[Urheberechts-Gesetzgebung]s und die s[Urheberrechtsverträge auswärtiger Staaten]s, Bd. 1-12</w:t>
      </w:r>
    </w:p>
    <w:p>
      <w:r>
        <w:t>41</w:t>
        <w:tab/>
        <w:t>Beiheft B: Verzeichnis für s[Bücher]s und musikalische Kompositionen</w:t>
      </w:r>
    </w:p>
    <w:p>
      <w:r>
        <w:t>43</w:t>
        <w:tab/>
        <w:t>1839 - 1914</w:t>
      </w:r>
    </w:p>
    <w:p>
      <w:r>
        <w:br/>
        <w:t>30</w:t>
        <w:tab/>
        <w:t>Nr. 30</w:t>
      </w:r>
    </w:p>
    <w:p>
      <w:r>
        <w:t>33</w:t>
        <w:tab/>
        <w:t>S. 110</w:t>
      </w:r>
    </w:p>
    <w:p>
      <w:r>
        <w:t>40</w:t>
        <w:tab/>
        <w:t>Der s[Urheberrechtsvertrag]s zwischen o[Deutschland]o und o[Rumänien]o sowie der o[Türkei]o</w:t>
      </w:r>
    </w:p>
    <w:p>
      <w:r>
        <w:t>43</w:t>
        <w:tab/>
        <w:t>1912</w:t>
      </w:r>
    </w:p>
    <w:p>
      <w:r>
        <w:br/>
        <w:t>30</w:t>
        <w:tab/>
        <w:t>Nr. 31</w:t>
      </w:r>
    </w:p>
    <w:p>
      <w:r>
        <w:t>33</w:t>
        <w:tab/>
        <w:t>S. 110</w:t>
      </w:r>
    </w:p>
    <w:p>
      <w:r>
        <w:t>40</w:t>
        <w:tab/>
        <w:t>Der s[Urheberrechtsvertrag]s zwischen o[Deutschland]o und o[Japan]o</w:t>
      </w:r>
    </w:p>
    <w:p>
      <w:r>
        <w:t>43</w:t>
        <w:tab/>
        <w:t>1914</w:t>
      </w:r>
    </w:p>
    <w:p>
      <w:r>
        <w:br/>
        <w:t>30</w:t>
        <w:tab/>
        <w:t>Nr. 32</w:t>
      </w:r>
    </w:p>
    <w:p>
      <w:r>
        <w:t>33</w:t>
        <w:tab/>
        <w:t>S. 110</w:t>
      </w:r>
    </w:p>
    <w:p>
      <w:r>
        <w:t>40</w:t>
        <w:tab/>
        <w:t>Der s[Urheberrechtsvertrag]s zwischen o[Deutschland]o und der o[Argentinischen Republik]o</w:t>
      </w:r>
    </w:p>
    <w:p>
      <w:r>
        <w:t>43</w:t>
        <w:tab/>
        <w:t>1921</w:t>
      </w:r>
    </w:p>
    <w:p>
      <w:r>
        <w:br/>
        <w:t>30</w:t>
        <w:tab/>
        <w:t>Nr. 33</w:t>
      </w:r>
    </w:p>
    <w:p>
      <w:r>
        <w:t>33</w:t>
        <w:tab/>
        <w:t>S. 110</w:t>
      </w:r>
    </w:p>
    <w:p>
      <w:r>
        <w:t>40</w:t>
        <w:tab/>
        <w:t>Erhebung einer s[Abgabe für die Aufführung oder Verbreitung von Kunstwerken]s, sog. s[Kulturabgabe]s</w:t>
      </w:r>
    </w:p>
    <w:p>
      <w:r>
        <w:t>43</w:t>
        <w:tab/>
        <w:t>1921</w:t>
      </w:r>
    </w:p>
    <w:p>
      <w:r>
        <w:br/>
        <w:t>26</w:t>
        <w:tab/>
        <w:t>Ve, Sekt. 1 Gen., Abt. XII</w:t>
      </w:r>
    </w:p>
    <w:p>
      <w:r>
        <w:t>27</w:t>
        <w:tab/>
        <w:t>Ve. Kunstsachen \ Sekt. 1, Gen. \ Abt. XII Schriftsteller</w:t>
      </w:r>
    </w:p>
    <w:p>
      <w:r>
        <w:t>30</w:t>
        <w:tab/>
        <w:t>Nr. 17</w:t>
      </w:r>
    </w:p>
    <w:p>
      <w:r>
        <w:t>33</w:t>
        <w:tab/>
        <w:t>S. 130</w:t>
      </w:r>
    </w:p>
    <w:p>
      <w:r>
        <w:t>40</w:t>
        <w:tab/>
        <w:t xml:space="preserve">Das den Hinterblieben des verstorbenen p[5{Dichter}s 2{Friedrich} 8{von} 1{Schiller}]p verliehene s[Privilegium zum alleinigen s[Druck]s und Verkauf]s der nachgelassenen Werke des genannten Dichters, sowie die überhaupt seitens der k[Bundesversammlung]k gefaßten s[Beschlüsse zum Schutze &lt;gegen Nachdruck&gt;]s der Werke Friedrich von Schillers, p[Goethe]ps, p[2{Jean Paul Friedrich} 1{Richter}]ps und p[Wieland]ps gegen Nachdruck, Bd. 1- 2 </w:t>
      </w:r>
    </w:p>
    <w:p>
      <w:r>
        <w:t>43</w:t>
        <w:tab/>
        <w:t>1905 - 1909</w:t>
      </w:r>
    </w:p>
    <w:p>
      <w:r>
        <w:br/>
        <w:t>30</w:t>
        <w:tab/>
        <w:t>Nr. 20</w:t>
      </w:r>
    </w:p>
    <w:p>
      <w:r>
        <w:t>33</w:t>
        <w:tab/>
        <w:t>S. 130 (Rückseite)</w:t>
      </w:r>
    </w:p>
    <w:p>
      <w:r>
        <w:t>40</w:t>
        <w:tab/>
        <w:t>Die t[internationale Bibliographie der Kunstwisenschaft]t von p[Jellineck-Froelich]p</w:t>
      </w:r>
    </w:p>
    <w:p>
      <w:r>
        <w:t>43</w:t>
        <w:tab/>
        <w:t>1905 - 1918</w:t>
      </w:r>
    </w:p>
    <w:p>
      <w:r>
        <w:br/>
        <w:t>30</w:t>
        <w:tab/>
        <w:t>Nr. 21</w:t>
      </w:r>
    </w:p>
    <w:p>
      <w:r>
        <w:t>33</w:t>
        <w:tab/>
        <w:t>S. 130 (Rückseite)</w:t>
      </w:r>
    </w:p>
    <w:p>
      <w:r>
        <w:t>40</w:t>
        <w:tab/>
        <w:t>t[Vierteljahresschrift für Literaturgeschichte]t</w:t>
      </w:r>
    </w:p>
    <w:p>
      <w:r>
        <w:t>43</w:t>
        <w:tab/>
        <w:t>1888 - 1919</w:t>
      </w:r>
    </w:p>
    <w:p>
      <w:r>
        <w:br/>
        <w:t>30</w:t>
        <w:tab/>
        <w:t>Nr. 27</w:t>
      </w:r>
    </w:p>
    <w:p>
      <w:r>
        <w:t>33</w:t>
        <w:tab/>
        <w:t>S. 131</w:t>
      </w:r>
    </w:p>
    <w:p>
      <w:r>
        <w:t>40</w:t>
        <w:tab/>
        <w:t>Das dem p[7{Großherzoglich Sachsen-Weimarschen Staatsminister} 2{Johann Wolfgang} 8{von} 1{Goethe}]p gegen den s[Nachdruck]s seiner Werke erteilte s[Privilegium]s</w:t>
      </w:r>
    </w:p>
    <w:p>
      <w:r>
        <w:t>43</w:t>
        <w:tab/>
        <w:t>1826</w:t>
      </w:r>
    </w:p>
    <w:p>
      <w:r>
        <w:br/>
        <w:t>30</w:t>
        <w:tab/>
        <w:t>Nr. 30</w:t>
      </w:r>
    </w:p>
    <w:p>
      <w:r>
        <w:t>33</w:t>
        <w:tab/>
        <w:t>S. 131</w:t>
      </w:r>
    </w:p>
    <w:p>
      <w:r>
        <w:t>40</w:t>
        <w:tab/>
        <w:t>s[Gesetz zur Bewahrung der Jugend vor s[Schund- und Schmutzschriften]s]s</w:t>
      </w:r>
    </w:p>
    <w:p>
      <w:r>
        <w:t>43</w:t>
        <w:tab/>
        <w:t>1933</w:t>
      </w:r>
    </w:p>
    <w:p>
      <w:r>
        <w:br/>
        <w:t>26</w:t>
        <w:tab/>
        <w:t>Ve, Sekt. 1 Gen. , Abt. XV</w:t>
      </w:r>
    </w:p>
    <w:p>
      <w:r>
        <w:t>27</w:t>
        <w:tab/>
        <w:t>Ve. Kunstsachen \ Sekt. 1 Gen. \ Abt. XV Alte Registratur</w:t>
      </w:r>
    </w:p>
    <w:p>
      <w:r>
        <w:t>30</w:t>
        <w:tab/>
        <w:t>Nr. 3</w:t>
      </w:r>
    </w:p>
    <w:p>
      <w:r>
        <w:t>33</w:t>
        <w:tab/>
        <w:t>S. 134</w:t>
      </w:r>
    </w:p>
    <w:p>
      <w:r>
        <w:t>40</w:t>
        <w:tab/>
        <w:t>Die Herausgabe eines Werkes "t[Peter Vischers Werke]t" von p[4{Prof.} 1{Lübke}]p</w:t>
      </w:r>
    </w:p>
    <w:p>
      <w:r>
        <w:t>43</w:t>
        <w:tab/>
        <w:t>1874</w:t>
      </w:r>
    </w:p>
    <w:p>
      <w:r>
        <w:br/>
        <w:t>30</w:t>
        <w:tab/>
        <w:t>Nr. 4</w:t>
      </w:r>
    </w:p>
    <w:p>
      <w:r>
        <w:t>33</w:t>
        <w:tab/>
        <w:t>S. 134</w:t>
      </w:r>
    </w:p>
    <w:p>
      <w:r>
        <w:t>40</w:t>
        <w:tab/>
        <w:t>Das Werk: t[Ausgewählte Kunstwerke aus dem Schatz der reichen Kapelle in der Kgl. Residenz zu München]t von p[Zettler]p</w:t>
      </w:r>
    </w:p>
    <w:p>
      <w:r>
        <w:t>43</w:t>
        <w:tab/>
        <w:t>1874</w:t>
      </w:r>
    </w:p>
    <w:p>
      <w:r>
        <w:br/>
        <w:t>30</w:t>
        <w:tab/>
        <w:t>Nr. 7</w:t>
      </w:r>
    </w:p>
    <w:p>
      <w:r>
        <w:t>33</w:t>
        <w:tab/>
        <w:t>S. 134</w:t>
      </w:r>
    </w:p>
    <w:p>
      <w:r>
        <w:t>40</w:t>
        <w:tab/>
        <w:t>Das Werk t[kunstgewerbliche Verlegeblätter]t von p[4{Prof.} 1{Stork}]p</w:t>
      </w:r>
    </w:p>
    <w:p>
      <w:r>
        <w:t>43</w:t>
        <w:tab/>
        <w:t>1844</w:t>
      </w:r>
    </w:p>
    <w:p>
      <w:r>
        <w:br/>
        <w:t>30</w:t>
        <w:tab/>
        <w:t>Nr. 8</w:t>
      </w:r>
    </w:p>
    <w:p>
      <w:r>
        <w:t>33</w:t>
        <w:tab/>
        <w:t>S. 134</w:t>
      </w:r>
    </w:p>
    <w:p>
      <w:r>
        <w:t>40</w:t>
        <w:tab/>
        <w:t>"t[Die deutsche Kunst]t" von p[3{Graf} 1{Raczynski}]p</w:t>
      </w:r>
    </w:p>
    <w:p>
      <w:r>
        <w:t>43</w:t>
        <w:tab/>
        <w:t>1874</w:t>
      </w:r>
    </w:p>
    <w:p>
      <w:r>
        <w:br/>
        <w:t>30</w:t>
        <w:tab/>
        <w:t>Nr. 10</w:t>
      </w:r>
    </w:p>
    <w:p>
      <w:r>
        <w:t>33</w:t>
        <w:tab/>
        <w:t>S. 134</w:t>
      </w:r>
    </w:p>
    <w:p>
      <w:r>
        <w:t>40</w:t>
        <w:tab/>
        <w:t>t[Blätter für Kunstgewerbe]t von p[4{Prof.} 1{Teirich}]p</w:t>
      </w:r>
    </w:p>
    <w:p>
      <w:r>
        <w:t>43</w:t>
        <w:tab/>
        <w:t>1875</w:t>
      </w:r>
    </w:p>
    <w:p>
      <w:r>
        <w:br/>
        <w:t>30</w:t>
        <w:tab/>
        <w:t>Nr. 11</w:t>
      </w:r>
    </w:p>
    <w:p>
      <w:r>
        <w:t>33</w:t>
        <w:tab/>
        <w:t>S. 134 (Rückseite)</w:t>
      </w:r>
    </w:p>
    <w:p>
      <w:r>
        <w:t>40</w:t>
        <w:tab/>
        <w:t>s[Zeitschrift von Sachse's internationalem Kunstsalon]s</w:t>
      </w:r>
    </w:p>
    <w:p>
      <w:r>
        <w:t>43</w:t>
        <w:tab/>
        <w:t>1875</w:t>
      </w:r>
    </w:p>
    <w:p>
      <w:r>
        <w:br/>
        <w:t>30</w:t>
        <w:tab/>
        <w:t>Nr. 12</w:t>
      </w:r>
    </w:p>
    <w:p>
      <w:r>
        <w:t>33</w:t>
        <w:tab/>
        <w:t>S. 134 (Rückseite)</w:t>
      </w:r>
    </w:p>
    <w:p>
      <w:r>
        <w:t>40</w:t>
        <w:tab/>
        <w:t>Das im k[1{Verlag von p[Spemann]p} in 2{o[Stuttgart]o}]k von p[2{Bruno} 1{Bucher}]p und p[2{A.} 1{Gnauth}]p herausgegebene s[Werk über das Kunsthandwerk]s</w:t>
      </w:r>
    </w:p>
    <w:p>
      <w:r>
        <w:t>43</w:t>
        <w:tab/>
        <w:t>1875</w:t>
      </w:r>
    </w:p>
    <w:p>
      <w:r>
        <w:br/>
        <w:t>30</w:t>
        <w:tab/>
        <w:t>Nr. 13</w:t>
      </w:r>
    </w:p>
    <w:p>
      <w:r>
        <w:t>33</w:t>
        <w:tab/>
        <w:t>S. 134 (Rückseite)</w:t>
      </w:r>
    </w:p>
    <w:p>
      <w:r>
        <w:t>40</w:t>
        <w:tab/>
        <w:t>Das p[Buchers]pche Werk: t[Geschichte der technischen Künste]t</w:t>
      </w:r>
    </w:p>
    <w:p>
      <w:r>
        <w:t>43</w:t>
        <w:tab/>
        <w:t>1875</w:t>
      </w:r>
    </w:p>
    <w:p>
      <w:r>
        <w:br/>
        <w:t>30</w:t>
        <w:tab/>
        <w:t>Nr. 15</w:t>
      </w:r>
    </w:p>
    <w:p>
      <w:r>
        <w:t>33</w:t>
        <w:tab/>
        <w:t>S. 134 (Rückseite)</w:t>
      </w:r>
    </w:p>
    <w:p>
      <w:r>
        <w:t>40</w:t>
        <w:tab/>
        <w:t>t[2{Wochenschrift} 1{"Kunst und Gewerbe"}]t von p[4{Dr.} 2{O.} 8{v.} 1{Schom}]p</w:t>
      </w:r>
    </w:p>
    <w:p>
      <w:r>
        <w:t>43</w:t>
        <w:tab/>
        <w:t>1875</w:t>
      </w:r>
    </w:p>
    <w:p>
      <w:r>
        <w:br/>
        <w:t>30</w:t>
        <w:tab/>
        <w:t>Nr. 17</w:t>
      </w:r>
    </w:p>
    <w:p>
      <w:r>
        <w:t>33</w:t>
        <w:tab/>
        <w:t>S. 134 (Rückseite)</w:t>
      </w:r>
    </w:p>
    <w:p>
      <w:r>
        <w:t>40</w:t>
        <w:tab/>
        <w:t>"t[Die Titel und Wappen des Preußischen Königshauses]t" von p[3{Graf} 1{Stillfried}]p</w:t>
      </w:r>
    </w:p>
    <w:p>
      <w:r>
        <w:t>43</w:t>
        <w:tab/>
        <w:t>1875</w:t>
      </w:r>
    </w:p>
    <w:p>
      <w:r>
        <w:br/>
        <w:t>30</w:t>
        <w:tab/>
        <w:t>Nr. 18</w:t>
      </w:r>
    </w:p>
    <w:p>
      <w:r>
        <w:t>33</w:t>
        <w:tab/>
        <w:t>S. 134 (Rückseite)</w:t>
      </w:r>
    </w:p>
    <w:p>
      <w:r>
        <w:t>40</w:t>
        <w:tab/>
        <w:t>Werk: "t[Aus der Kgl. Bairischen Kunstschule zu Nürnberg]t"</w:t>
      </w:r>
    </w:p>
    <w:p>
      <w:r>
        <w:t>43</w:t>
        <w:tab/>
        <w:t>1869</w:t>
      </w:r>
    </w:p>
    <w:p>
      <w:r>
        <w:br/>
        <w:t>30</w:t>
        <w:tab/>
        <w:t>Nr. 20</w:t>
      </w:r>
    </w:p>
    <w:p>
      <w:r>
        <w:t>33</w:t>
        <w:tab/>
        <w:t>S. 134 (Rückseite)</w:t>
      </w:r>
    </w:p>
    <w:p>
      <w:r>
        <w:t>40</w:t>
        <w:tab/>
        <w:t>Das Werk von p[2{W.} 1{Frochner}]p "t[La colonne Trajane]t"</w:t>
      </w:r>
    </w:p>
    <w:p>
      <w:r>
        <w:t>43</w:t>
        <w:tab/>
        <w:t>1844</w:t>
      </w:r>
    </w:p>
    <w:p>
      <w:r>
        <w:br/>
        <w:t>30</w:t>
        <w:tab/>
        <w:t>Nr. 24</w:t>
      </w:r>
    </w:p>
    <w:p>
      <w:r>
        <w:t>33</w:t>
        <w:tab/>
        <w:t>S. 135</w:t>
      </w:r>
    </w:p>
    <w:p>
      <w:r>
        <w:t>40</w:t>
        <w:tab/>
        <w:t>"t[Die Attribute des neuen Deutschen Reiches]t" von p[3{Graf} 1{Stillfried}]p</w:t>
      </w:r>
    </w:p>
    <w:p>
      <w:r>
        <w:t>43</w:t>
        <w:tab/>
        <w:t>1875</w:t>
      </w:r>
    </w:p>
    <w:p>
      <w:r>
        <w:br/>
        <w:t>30</w:t>
        <w:tab/>
        <w:t>Nr. 28</w:t>
      </w:r>
    </w:p>
    <w:p>
      <w:r>
        <w:t>33</w:t>
        <w:tab/>
        <w:t>S. 135</w:t>
      </w:r>
    </w:p>
    <w:p>
      <w:r>
        <w:t>40</w:t>
        <w:tab/>
        <w:t>Die im k[1{Verlag von p[Keller]p} zu 2{o[Frankfurt a. M.]o}]k erschienen Photographischen Nachbildungen kunstgewerblicher Erzeugnisse uns der hist. Ausstellung in Frankfurt a. M.</w:t>
      </w:r>
    </w:p>
    <w:p>
      <w:r>
        <w:t>43</w:t>
        <w:tab/>
        <w:t>1876</w:t>
      </w:r>
    </w:p>
    <w:p>
      <w:r>
        <w:br/>
        <w:t>30</w:t>
        <w:tab/>
        <w:t>Nr. 29</w:t>
      </w:r>
    </w:p>
    <w:p>
      <w:r>
        <w:t>33</w:t>
        <w:tab/>
        <w:t>S. 135</w:t>
      </w:r>
    </w:p>
    <w:p>
      <w:r>
        <w:t>40</w:t>
        <w:tab/>
        <w:t>Das Werk von p[2{I. E.} 1{Wemly}]p "t[Das Ornament und die Kunstindustrie in ihrer geschichtlichen Entwicklung auf dem Gebiete des Kunstdrucks]t"</w:t>
      </w:r>
    </w:p>
    <w:p>
      <w:r>
        <w:t>43</w:t>
        <w:tab/>
        <w:t>1876</w:t>
      </w:r>
    </w:p>
    <w:p>
      <w:r>
        <w:br/>
        <w:t>30</w:t>
        <w:tab/>
        <w:t>Nr. 40</w:t>
      </w:r>
    </w:p>
    <w:p>
      <w:r>
        <w:t>33</w:t>
        <w:tab/>
        <w:t>S. 136</w:t>
      </w:r>
    </w:p>
    <w:p>
      <w:r>
        <w:t>40</w:t>
        <w:tab/>
        <w:t>Sicherstellung der s[Rechte der Schriftsteller und Verleger in den o[deutschen Bundesstaaten]o gegen s[Nachdruck]s]s, desgl. die Bestimmungen über Nachdruck ... sowie die Ausführung des Gesetzes vom z[11.VI.1837]z zum s[Schutz des Eigentums von Werken der Wissenschaft und Kunst]s gegen Nachdruck und s[Nachbildung]s, Bd. 1 - 9</w:t>
      </w:r>
    </w:p>
    <w:p>
      <w:r>
        <w:t>43</w:t>
        <w:tab/>
        <w:t>1819 - 1871</w:t>
      </w:r>
    </w:p>
    <w:p>
      <w:r>
        <w:br/>
        <w:t>30</w:t>
        <w:tab/>
        <w:t>Nr. 48</w:t>
      </w:r>
    </w:p>
    <w:p>
      <w:r>
        <w:t>33</w:t>
        <w:tab/>
        <w:t>S. 136 (Rückseite)</w:t>
      </w:r>
    </w:p>
    <w:p>
      <w:r>
        <w:t>40</w:t>
        <w:tab/>
        <w:t>Das dem p[5{s[Buch&lt;händler&gt;]s- und Kunsthändler} 1{Wilmars} in 6{o[Frankfurt/M.]o}]p erteilte s[Privilegium]s für Panoramen der Rhein-Main-Gegenden, p[Delkerkamp]psches Relief der o[Schweiz]o und p[Vogel]psches Panorama des Rheins</w:t>
      </w:r>
    </w:p>
    <w:p>
      <w:r>
        <w:t>43</w:t>
        <w:tab/>
        <w:t>1828</w:t>
      </w:r>
    </w:p>
    <w:p>
      <w:r>
        <w:br/>
        <w:t>30</w:t>
        <w:tab/>
        <w:t>Nr. 82</w:t>
      </w:r>
    </w:p>
    <w:p>
      <w:r>
        <w:t>33</w:t>
        <w:tab/>
        <w:t>S. 139</w:t>
      </w:r>
    </w:p>
    <w:p>
      <w:r>
        <w:t>40</w:t>
        <w:tab/>
        <w:t>Die eingesandten wissenschaftlichen und Kunstsachen sowie die s[Herausgabe]s, Anfertigung und Anschaffung derselben und die dazu gemachten Anträge und eingereichten Gesuche um Unterstützung, Bd. 1 - 12</w:t>
      </w:r>
    </w:p>
    <w:p>
      <w:r>
        <w:t>43</w:t>
        <w:tab/>
        <w:t>1827 - 1835</w:t>
      </w:r>
    </w:p>
    <w:p>
      <w:r>
        <w:br/>
        <w:t>30</w:t>
        <w:tab/>
        <w:t>Nr. 96</w:t>
      </w:r>
    </w:p>
    <w:p>
      <w:r>
        <w:t>33</w:t>
        <w:tab/>
        <w:t>S. 140</w:t>
      </w:r>
    </w:p>
    <w:p>
      <w:r>
        <w:t>40</w:t>
        <w:tab/>
        <w:t>Die eingesandten wissenschaftlichen und Kunstsachen sowie die s[Herausgabe]s, Anfertigung und Anschaffung derselben und die dazu gemachten Anträge und eingereichten Gesuche um Unterstützung, Bd. 1 - 12</w:t>
      </w:r>
    </w:p>
    <w:p>
      <w:r>
        <w:t>43</w:t>
        <w:tab/>
        <w:t>1836 - 1847</w:t>
      </w:r>
    </w:p>
    <w:p>
      <w:r>
        <w:br/>
        <w:t>30</w:t>
        <w:tab/>
        <w:t>Nr. 98</w:t>
      </w:r>
    </w:p>
    <w:p>
      <w:r>
        <w:t>33</w:t>
        <w:tab/>
        <w:t>S. 140</w:t>
      </w:r>
    </w:p>
    <w:p>
      <w:r>
        <w:t>40</w:t>
        <w:tab/>
        <w:t>Dr. p[Puttrich]p'sches Werk: t[Denkmale der Baukunst des Mittelalters im Herzogtum Sachsen]t", sowie seine s[Kunstbibliothek]s und Sammlung</w:t>
      </w:r>
    </w:p>
    <w:p>
      <w:r>
        <w:t>43</w:t>
        <w:tab/>
        <w:t>1835 - 1853</w:t>
      </w:r>
    </w:p>
    <w:p>
      <w:r>
        <w:br/>
        <w:t>30</w:t>
        <w:tab/>
        <w:t>Nr. 100</w:t>
      </w:r>
    </w:p>
    <w:p>
      <w:r>
        <w:t>33</w:t>
        <w:tab/>
        <w:t>S. 140 (Rückseite)</w:t>
      </w:r>
    </w:p>
    <w:p>
      <w:r>
        <w:t>40</w:t>
        <w:tab/>
        <w:t>Die von dem p[4{Professor} 1{Agassiz} in 6{o[Neuchâtel]o}]p herausgegebenen Werke über $ Fische und Fische im Flußwasser und die Verteilung der davon angekauften Exemplare</w:t>
      </w:r>
    </w:p>
    <w:p>
      <w:r>
        <w:t>43</w:t>
        <w:tab/>
        <w:t>1837 - 1864</w:t>
      </w:r>
    </w:p>
    <w:p>
      <w:r>
        <w:br/>
        <w:t>30</w:t>
        <w:tab/>
        <w:t>Nr. 103</w:t>
      </w:r>
    </w:p>
    <w:p>
      <w:r>
        <w:t>33</w:t>
        <w:tab/>
        <w:t>S. 140 (Rückseite)</w:t>
      </w:r>
    </w:p>
    <w:p>
      <w:r>
        <w:t>40</w:t>
        <w:tab/>
        <w:t>Die infolge des Gesetze vom z[11. Juni 1837]z § 37 eingereichten Anzeigen und abgegebenen Erklärungen wegen der nicht zu gestattenden s[Vervielfältigung von Kunstwerken]s und bildlichen Darstellungen und des darüber erworbenen s[Verlagsrecht]ses, Bd. 1 - 12 und 18</w:t>
      </w:r>
    </w:p>
    <w:p>
      <w:r>
        <w:t>43</w:t>
        <w:tab/>
        <w:t>1837 - 1869</w:t>
      </w:r>
    </w:p>
    <w:p>
      <w:r>
        <w:br/>
        <w:t>30</w:t>
        <w:tab/>
        <w:t>Nr. 104</w:t>
      </w:r>
    </w:p>
    <w:p>
      <w:r>
        <w:t>33</w:t>
        <w:tab/>
        <w:t>S. 140 (Rückseite)</w:t>
      </w:r>
    </w:p>
    <w:p>
      <w:r>
        <w:t>40</w:t>
        <w:tab/>
        <w:t>Die wegen s[Bücher-Nachdruck]ss infolge des Gesetzes vom 11. Juni 1837 auf Antrag der s[Autor]sen, ihrer Erben oder Rechtsnachfolger eingeleiteten Untersuchungen und die deshalb eingeforderten Gutachten des betr. aus Sachverständigen nach der Allerh. Instruction vom 15. Mai 1838 gebildeten Vereins, Bd. 1 - 6</w:t>
      </w:r>
    </w:p>
    <w:p>
      <w:r>
        <w:t>43</w:t>
        <w:tab/>
        <w:t>1837 - 1885</w:t>
      </w:r>
    </w:p>
    <w:p>
      <w:r>
        <w:br/>
        <w:t>30</w:t>
        <w:tab/>
        <w:t>Nr. 107</w:t>
      </w:r>
    </w:p>
    <w:p>
      <w:r>
        <w:t>33</w:t>
        <w:tab/>
        <w:t>S. 140 (Rückseite)</w:t>
      </w:r>
    </w:p>
    <w:p>
      <w:r>
        <w:t>40</w:t>
        <w:tab/>
        <w:t>Schutz der Kunstwerke; s[Autorenrecht]se pp.</w:t>
      </w:r>
    </w:p>
    <w:p>
      <w:r>
        <w:t>43</w:t>
        <w:tab/>
        <w:t>1874 - 1882</w:t>
      </w:r>
    </w:p>
    <w:p>
      <w:r>
        <w:br/>
        <w:t>30</w:t>
        <w:tab/>
        <w:t>Nr. 112</w:t>
      </w:r>
    </w:p>
    <w:p>
      <w:r>
        <w:t>33</w:t>
        <w:tab/>
        <w:t>S. 141</w:t>
      </w:r>
    </w:p>
    <w:p>
      <w:r>
        <w:t>40</w:t>
        <w:tab/>
        <w:t>Werk des p[3{Graf}en 2{Auguste} 8{de} 1{Baslard}]p: t[Peintures et ornaments de manuscrits pp.]t Beschaffung und Verteilung</w:t>
      </w:r>
    </w:p>
    <w:p>
      <w:r>
        <w:t>43</w:t>
        <w:tab/>
        <w:t>1840</w:t>
      </w:r>
    </w:p>
    <w:p>
      <w:r>
        <w:br/>
        <w:t>30</w:t>
        <w:tab/>
        <w:t>Nr. 113</w:t>
      </w:r>
    </w:p>
    <w:p>
      <w:r>
        <w:t>33</w:t>
        <w:tab/>
        <w:t>S. 141</w:t>
      </w:r>
    </w:p>
    <w:p>
      <w:r>
        <w:t>40</w:t>
        <w:tab/>
        <w:t>Die von dem Könige überwiesenen 30 Exemplare des p[Schinkel]pschen Werkes über höhere Baukunst</w:t>
      </w:r>
    </w:p>
    <w:p>
      <w:r>
        <w:t>43</w:t>
        <w:tab/>
        <w:t>1841 - 1849</w:t>
      </w:r>
    </w:p>
    <w:p>
      <w:r>
        <w:br/>
        <w:t>30</w:t>
        <w:tab/>
        <w:t>Nr. 118</w:t>
      </w:r>
    </w:p>
    <w:p>
      <w:r>
        <w:t>33</w:t>
        <w:tab/>
        <w:t>141 (Rückseite)</w:t>
      </w:r>
    </w:p>
    <w:p>
      <w:r>
        <w:t>40</w:t>
        <w:tab/>
        <w:t>Die aus dem o[2{Großherzogtum} 1{Toscana}]o aus s[2{eingesandten wissenschaftliche}n 1{&lt;Werke&gt;}]s und Kunstwerke</w:t>
      </w:r>
    </w:p>
    <w:p>
      <w:r>
        <w:t>43</w:t>
        <w:tab/>
        <w:t>1842</w:t>
      </w:r>
    </w:p>
    <w:p>
      <w:r>
        <w:br/>
        <w:t>30</w:t>
        <w:tab/>
        <w:t>Nr. 119</w:t>
      </w:r>
    </w:p>
    <w:p>
      <w:r>
        <w:t>33</w:t>
        <w:tab/>
        <w:t>141 (Rückseite)</w:t>
      </w:r>
    </w:p>
    <w:p>
      <w:r>
        <w:t>40</w:t>
        <w:tab/>
        <w:t>Die von dem vorm. p[7{o[schwedisch]oen Konsul in o[Florenz]o}, 3{Graf}en 2{Jakob} 1{Grüburg} aus 6{o[Heenwe]o}]p und die von p[4{Prof.} 2{Caesar} 8{v.} 1{Mussieri} in 6{Florenz}]p an diess. k[Kgl. Anstalten]k s[2{geschenkte}n 1{Schrift}]sen und Kunstgegenstände</w:t>
      </w:r>
    </w:p>
    <w:p>
      <w:r>
        <w:t>43</w:t>
        <w:tab/>
        <w:t>1842</w:t>
      </w:r>
    </w:p>
    <w:p>
      <w:r>
        <w:br/>
        <w:t>30</w:t>
        <w:tab/>
        <w:t>Nr. 137</w:t>
      </w:r>
    </w:p>
    <w:p>
      <w:r>
        <w:t>33</w:t>
        <w:tab/>
        <w:t>S. 142</w:t>
      </w:r>
    </w:p>
    <w:p>
      <w:r>
        <w:t>40</w:t>
        <w:tab/>
        <w:t>Die von dem p[7{s[Hofbibliothekar]s} und 5{s[Buchhändler]s} 1{Kuppiteck} in 6{o[Wien]o}]p eingesandten wissenschaftlichen und Kunstsachen</w:t>
      </w:r>
    </w:p>
    <w:p>
      <w:r>
        <w:t>43</w:t>
        <w:tab/>
        <w:t>1846</w:t>
      </w:r>
    </w:p>
    <w:p>
      <w:r>
        <w:br/>
        <w:t>30</w:t>
        <w:tab/>
        <w:t>Nr. 143</w:t>
      </w:r>
    </w:p>
    <w:p>
      <w:r>
        <w:t>33</w:t>
        <w:tab/>
        <w:t>S. 142 (Rückseite)</w:t>
      </w:r>
    </w:p>
    <w:p>
      <w:r>
        <w:t>40</w:t>
        <w:tab/>
        <w:t>Die eingesandten wissenschaftlichen und Kunstsachen, desgl. die Anfertigung, s[Herausgabe]s und Anschaffung derselben und die zu diesem Behufe gemachten Anträge und eingereichten Gesuche um Unterstützung, Bd. 1 - 14</w:t>
      </w:r>
    </w:p>
    <w:p>
      <w:r>
        <w:t>43</w:t>
        <w:tab/>
        <w:t>1847 - 1885</w:t>
      </w:r>
    </w:p>
    <w:p>
      <w:r>
        <w:br/>
        <w:t>30</w:t>
        <w:tab/>
        <w:t>Nr. 159</w:t>
      </w:r>
    </w:p>
    <w:p>
      <w:r>
        <w:t>33</w:t>
        <w:tab/>
        <w:t>S. 143 (Rückseite)</w:t>
      </w:r>
    </w:p>
    <w:p>
      <w:r>
        <w:t>40</w:t>
        <w:tab/>
        <w:t>Die von dem p[5{s[Hofbuchhändler]s} 2{Alexander} 1{Duncker} zu 6{o[Berlin]o}]p herausgegebenen, im Treppenhause des k[Kgl. Museum]ks ausgeführten Wandgemälde p[2{W.} 8{v.} 1{Kaulbach}]ps und die Förderung dieses Unternehmens durch s[Subskription]s für höhere Bildngsanstalten des Staates</w:t>
      </w:r>
    </w:p>
    <w:p>
      <w:r>
        <w:t>43</w:t>
        <w:tab/>
        <w:t>1852 - 1871</w:t>
      </w:r>
    </w:p>
    <w:p>
      <w:r>
        <w:br/>
        <w:t>30</w:t>
        <w:tab/>
        <w:t>Nr. 168</w:t>
      </w:r>
    </w:p>
    <w:p>
      <w:r>
        <w:t>33</w:t>
        <w:tab/>
        <w:t>S. 144</w:t>
      </w:r>
    </w:p>
    <w:p>
      <w:r>
        <w:t>40</w:t>
        <w:tab/>
        <w:t>Das von dem p[7{Baura}t 8{von} 1{Quast}]p herausgegebene Werk "t[Denkmale der Baukunst in Preußen]t"</w:t>
      </w:r>
    </w:p>
    <w:p>
      <w:r>
        <w:t>43</w:t>
        <w:tab/>
        <w:t>1852</w:t>
      </w:r>
    </w:p>
    <w:p>
      <w:r>
        <w:br/>
        <w:t>30</w:t>
        <w:tab/>
        <w:t>Nr. 174</w:t>
      </w:r>
    </w:p>
    <w:p>
      <w:r>
        <w:t>33</w:t>
        <w:tab/>
        <w:t>S. 144 (Rückseite)</w:t>
      </w:r>
    </w:p>
    <w:p>
      <w:r>
        <w:t>40</w:t>
        <w:tab/>
        <w:t>Das von dem p[4{Dr.} 2{Ernst} 8{aus'm} 1{Weerth}]p herausgegebene Werk "t[Denkmale des Mittelalters aus dem Rheinlande]t"</w:t>
      </w:r>
    </w:p>
    <w:p>
      <w:r>
        <w:t>43</w:t>
        <w:tab/>
        <w:t>1854</w:t>
      </w:r>
    </w:p>
    <w:p>
      <w:r>
        <w:br/>
        <w:t>30</w:t>
        <w:tab/>
        <w:t>Nr. 179</w:t>
      </w:r>
    </w:p>
    <w:p>
      <w:r>
        <w:t>33</w:t>
        <w:tab/>
        <w:t>S. 144 (Rückseite)</w:t>
      </w:r>
    </w:p>
    <w:p>
      <w:r>
        <w:t>40</w:t>
        <w:tab/>
        <w:t>Das von p[4{Dr.} 2{Ernst} 1{Förster} in 6{o[München]o}]p unternommene Werk: t[Denkmale deutscher Baukunst, Bildnerei und Malerei von Einführung des Christentums bis auf die neueste Zeit]t</w:t>
      </w:r>
    </w:p>
    <w:p>
      <w:r>
        <w:t>43</w:t>
        <w:tab/>
        <w:t>1855 - 1869</w:t>
      </w:r>
    </w:p>
    <w:p>
      <w:r>
        <w:br/>
        <w:t>30</w:t>
        <w:tab/>
        <w:t>Nr. 182</w:t>
      </w:r>
    </w:p>
    <w:p>
      <w:r>
        <w:t>33</w:t>
        <w:tab/>
        <w:t>S. 144 (Rückseite)</w:t>
      </w:r>
    </w:p>
    <w:p>
      <w:r>
        <w:t>40</w:t>
        <w:tab/>
        <w:t>Die infolge der mit der k[Großbritannischen Regierung]k abgeschlossenen Verträge vom z[13.V.1846]z und z[14.VI.1855]z eingegangenen Erklärungen und Anfragen wegen Sicherung der s[Autorenrecht]se gegen s[Nachdruck]s und unbefugte s[Nachbildung]s, Bd. 1-9</w:t>
      </w:r>
    </w:p>
    <w:p>
      <w:r>
        <w:t>43</w:t>
        <w:tab/>
        <w:t>1857 - 1897</w:t>
      </w:r>
    </w:p>
    <w:p>
      <w:r>
        <w:br/>
        <w:t>30</w:t>
        <w:tab/>
        <w:t>Nr. 183</w:t>
      </w:r>
    </w:p>
    <w:p>
      <w:r>
        <w:t>33</w:t>
        <w:tab/>
        <w:t>S. 144 (Rückseite)</w:t>
      </w:r>
    </w:p>
    <w:p>
      <w:r>
        <w:t>40</w:t>
        <w:tab/>
        <w:t>Die infolge des Gesetzes vom z[11.VI. 1837]z eigereichten Anzeigen und abgegebenen Erklärungen wegen der nicht zu gestattenden s[Verfielfältigungen von Kunstwerken]s und bildlichen Darstellungen und des darüber erworbenen s[Verlagsrecht]ss, Bd. 1 - 20</w:t>
      </w:r>
    </w:p>
    <w:p>
      <w:r>
        <w:t>43</w:t>
        <w:tab/>
        <w:t>1857 - 1870</w:t>
      </w:r>
    </w:p>
    <w:p>
      <w:r>
        <w:br/>
        <w:t>30</w:t>
        <w:tab/>
        <w:t>Nr. 193</w:t>
      </w:r>
    </w:p>
    <w:p>
      <w:r>
        <w:t>33</w:t>
        <w:tab/>
        <w:t>S. 145</w:t>
      </w:r>
    </w:p>
    <w:p>
      <w:r>
        <w:t>40</w:t>
        <w:tab/>
        <w:t>Die von dem p[7{Kammerherr}n 3{Frh.} 8{v.} 1{Stillfried}]p zu k[2{o[Leipzig]o} bei 1{p[Jauer]p}]k herausgegebenen Schriften "t[Altertümer und Kunstdenkmäler der Hohenzollern]t" und die Verteilung derselben an Institute</w:t>
      </w:r>
    </w:p>
    <w:p>
      <w:r>
        <w:t>43</w:t>
        <w:tab/>
        <w:t>1841</w:t>
      </w:r>
    </w:p>
    <w:p>
      <w:r>
        <w:br/>
        <w:t>30</w:t>
        <w:tab/>
        <w:t>Nr. 197</w:t>
      </w:r>
    </w:p>
    <w:p>
      <w:r>
        <w:t>33</w:t>
        <w:tab/>
        <w:t>S. 145 (Rückseite)</w:t>
      </w:r>
    </w:p>
    <w:p>
      <w:r>
        <w:t>40</w:t>
        <w:tab/>
        <w:t>Die infolge der Übereinkunft zwischen o[Preußen]o und o[Belgien]o vom z[23. März 1893]z eingegangenen Erklärungen und Anfragen wegen gegenseitigen s[Schutzes der Rechte an literarischen Erzeugnissen]s und Schriften, Bd. 1 - 3</w:t>
      </w:r>
    </w:p>
    <w:p>
      <w:r>
        <w:t>43</w:t>
        <w:tab/>
        <w:t>1863 - 1874</w:t>
      </w:r>
    </w:p>
    <w:p>
      <w:r>
        <w:br/>
        <w:t>30</w:t>
        <w:tab/>
        <w:t>Nr. 198</w:t>
      </w:r>
    </w:p>
    <w:p>
      <w:r>
        <w:t>33</w:t>
        <w:tab/>
        <w:t>S. 145 (Rückseite)</w:t>
      </w:r>
    </w:p>
    <w:p>
      <w:r>
        <w:t>40</w:t>
        <w:tab/>
        <w:t>Die infolge der Übereinkunft zwischen o[Preußen]o und o[Frankreich]o vom z[2.8.1862]z eingegangenen Erklärungen und Anfragen wegen gegenseitigen s[Schutzes der Rechte an literarischen Erzeugnissen]s und Werken der Kunst, Bd. 1 - 25</w:t>
      </w:r>
    </w:p>
    <w:p>
      <w:r>
        <w:t>43</w:t>
        <w:tab/>
        <w:t>1865 - 1883</w:t>
      </w:r>
    </w:p>
    <w:p>
      <w:r>
        <w:br/>
        <w:t>30</w:t>
        <w:tab/>
        <w:t>Nr. 202</w:t>
      </w:r>
    </w:p>
    <w:p>
      <w:r>
        <w:t>33</w:t>
        <w:tab/>
        <w:t>S. 145 (Rückseite)</w:t>
      </w:r>
    </w:p>
    <w:p>
      <w:r>
        <w:t>40</w:t>
        <w:tab/>
        <w:t>Die Archivalien, s[Bibliotheken &lt;in den okkupierten und neu erworbenen Ländern&gt;]s, Kunst-und wissenschaftlichen Sachen in den okkupierten und neu erworbenen Ländern</w:t>
      </w:r>
    </w:p>
    <w:p>
      <w:r>
        <w:t>43</w:t>
        <w:tab/>
        <w:t>1866 - 1871</w:t>
      </w:r>
    </w:p>
    <w:p>
      <w:r>
        <w:br/>
        <w:t>30</w:t>
        <w:tab/>
        <w:t>Nr. 208</w:t>
      </w:r>
    </w:p>
    <w:p>
      <w:r>
        <w:t>33</w:t>
        <w:tab/>
        <w:t>S. 146</w:t>
      </w:r>
    </w:p>
    <w:p>
      <w:r>
        <w:t>40</w:t>
        <w:tab/>
        <w:t>Die infolge des Gesetzes vom z[11.IV.1837]z § 27 eingereichten Erklärungen der nicht zu gestattenden s[Verfielfältigungen von Kunstwerken]s und bildlichen Darstellungen und des darüber erworbenen s[Verlagsrecht]ss, Bd. 1 - 16</w:t>
      </w:r>
    </w:p>
    <w:p>
      <w:r>
        <w:t>43</w:t>
        <w:tab/>
        <w:t>1870 - 1874</w:t>
      </w:r>
    </w:p>
    <w:p>
      <w:r>
        <w:br/>
        <w:t>30</w:t>
        <w:tab/>
        <w:t>Nr. 210</w:t>
      </w:r>
    </w:p>
    <w:p>
      <w:r>
        <w:t>33</w:t>
        <w:tab/>
        <w:t>S. 146</w:t>
      </w:r>
    </w:p>
    <w:p>
      <w:r>
        <w:t>40</w:t>
        <w:tab/>
        <w:t>Die infolge der Übereinkunft zwischen dem k[o[Norddeutschen Bunde]o]k und o[Italien]o vom z[12.5.1869]z eingegangenen Erklärungen und Anfragen wegen gegenseitigen s[Schutzes der Rechte an literarischen Erzeugnissen]s und Werken der Kunst, Bd. 1 - 6</w:t>
      </w:r>
    </w:p>
    <w:p>
      <w:r>
        <w:t>43</w:t>
        <w:tab/>
        <w:t>1869 - 1881</w:t>
      </w:r>
    </w:p>
    <w:p>
      <w:r>
        <w:br/>
        <w:t>30</w:t>
        <w:tab/>
        <w:t>Nr. 211</w:t>
      </w:r>
    </w:p>
    <w:p>
      <w:r>
        <w:t>33</w:t>
        <w:tab/>
        <w:t>S. 146</w:t>
      </w:r>
    </w:p>
    <w:p>
      <w:r>
        <w:t>40</w:t>
        <w:tab/>
        <w:t>Die infolge der Übereinkunft zwischen dem k[o[Norddeutschen Bunde]o]k und der o[Schweiz]o vom z[13.5.1869]z eingegangenen Erklärungen und Anfragen wegen gegenseitigen s[Schutzes der Rechte an literarischen Erzeugnissen]s und Werken der Kunst</w:t>
      </w:r>
    </w:p>
    <w:p>
      <w:r>
        <w:t>43</w:t>
        <w:tab/>
        <w:t>1869 - 1899</w:t>
      </w:r>
    </w:p>
    <w:p>
      <w:r>
        <w:br/>
        <w:t>30</w:t>
        <w:tab/>
        <w:t>Nr. 221</w:t>
      </w:r>
    </w:p>
    <w:p>
      <w:r>
        <w:t>33</w:t>
        <w:tab/>
        <w:t>S. 146 (Rückseite)</w:t>
      </w:r>
    </w:p>
    <w:p>
      <w:r>
        <w:t>40</w:t>
        <w:tab/>
        <w:t>Das Werk "t[Heraldische Kunstblätter]t" von p[2{F.} 1{Warnecke}]p, sowie überhaupt die von ihm herausgegebenen Werke</w:t>
      </w:r>
    </w:p>
    <w:p>
      <w:r>
        <w:t>43</w:t>
        <w:tab/>
        <w:t>1877 - 1885</w:t>
      </w:r>
    </w:p>
    <w:p>
      <w:r>
        <w:br/>
        <w:t>30</w:t>
        <w:tab/>
        <w:t>Nr. 227</w:t>
      </w:r>
    </w:p>
    <w:p>
      <w:r>
        <w:t>33</w:t>
        <w:tab/>
        <w:t>S. 147</w:t>
      </w:r>
    </w:p>
    <w:p>
      <w:r>
        <w:t>40</w:t>
        <w:tab/>
        <w:t>Das Werk von p[4{Dr.} 1{Graesse}]p "t[Das grüne Gewölbe in Dresden]t"</w:t>
      </w:r>
    </w:p>
    <w:p>
      <w:r>
        <w:t>43</w:t>
        <w:tab/>
        <w:t>1877</w:t>
      </w:r>
    </w:p>
    <w:p>
      <w:r>
        <w:br/>
        <w:t>30</w:t>
        <w:tab/>
        <w:t>Nr. 230</w:t>
      </w:r>
    </w:p>
    <w:p>
      <w:r>
        <w:t>33</w:t>
        <w:tab/>
        <w:t>S. 147</w:t>
      </w:r>
    </w:p>
    <w:p>
      <w:r>
        <w:t>40</w:t>
        <w:tab/>
        <w:t>Das Werk "t[Die antiken Tongefäße in ihrer Bedeutung für die moderne Gefäßindustrie]t"</w:t>
      </w:r>
    </w:p>
    <w:p>
      <w:r>
        <w:t>43</w:t>
        <w:tab/>
        <w:t>1878</w:t>
      </w:r>
    </w:p>
    <w:p>
      <w:r>
        <w:br/>
        <w:t>30</w:t>
        <w:tab/>
        <w:t>Nr. 231</w:t>
      </w:r>
    </w:p>
    <w:p>
      <w:r>
        <w:t>33</w:t>
        <w:tab/>
        <w:t>S. 147</w:t>
      </w:r>
    </w:p>
    <w:p>
      <w:r>
        <w:t>40</w:t>
        <w:tab/>
        <w:t>p[2{Jost} 1{Amman}]p's t[Stamm- und Wappenbuch]t</w:t>
      </w:r>
    </w:p>
    <w:p>
      <w:r>
        <w:t>43</w:t>
        <w:tab/>
        <w:t>1878</w:t>
      </w:r>
    </w:p>
    <w:p>
      <w:r>
        <w:br/>
        <w:t>30</w:t>
        <w:tab/>
        <w:t>Nr. 234</w:t>
      </w:r>
    </w:p>
    <w:p>
      <w:r>
        <w:t>33</w:t>
        <w:tab/>
        <w:t>S. 147</w:t>
      </w:r>
    </w:p>
    <w:p>
      <w:r>
        <w:t>40</w:t>
        <w:tab/>
        <w:t>Die t[2{Zeitschrift} 1{"Der Bär"}]t</w:t>
      </w:r>
    </w:p>
    <w:p>
      <w:r>
        <w:t>43</w:t>
        <w:tab/>
        <w:t>1878</w:t>
      </w:r>
    </w:p>
    <w:p>
      <w:r>
        <w:br/>
        <w:t>30</w:t>
        <w:tab/>
        <w:t>Nr. 235</w:t>
      </w:r>
    </w:p>
    <w:p>
      <w:r>
        <w:t>33</w:t>
        <w:tab/>
        <w:t>S. 147</w:t>
      </w:r>
    </w:p>
    <w:p>
      <w:r>
        <w:t>40</w:t>
        <w:tab/>
        <w:t>Das Werk von p[2{Heinr.} 1{Keller} in 6{o[Frankfurt a. M.]o}]p "t[Das Schloß zu Heidelberg]t"</w:t>
      </w:r>
    </w:p>
    <w:p>
      <w:r>
        <w:t>43</w:t>
        <w:tab/>
        <w:t>1878</w:t>
      </w:r>
    </w:p>
    <w:p>
      <w:r>
        <w:br/>
        <w:t>30</w:t>
        <w:tab/>
        <w:t>Nr. 236</w:t>
      </w:r>
    </w:p>
    <w:p>
      <w:r>
        <w:t>33</w:t>
        <w:tab/>
        <w:t>S. 147</w:t>
      </w:r>
    </w:p>
    <w:p>
      <w:r>
        <w:t>40</w:t>
        <w:tab/>
        <w:t>t[Leitfaden der Anatomie und Proportionslehre]t von p[4{Prof.} 2{A.} 1{Vischer}]p</w:t>
      </w:r>
    </w:p>
    <w:p>
      <w:r>
        <w:t>43</w:t>
        <w:tab/>
        <w:t>1848</w:t>
      </w:r>
    </w:p>
    <w:p>
      <w:r>
        <w:br/>
        <w:t>30</w:t>
        <w:tab/>
        <w:t>Nr. 237</w:t>
      </w:r>
    </w:p>
    <w:p>
      <w:r>
        <w:t>33</w:t>
        <w:tab/>
        <w:t>S.147 (Rückseite)</w:t>
      </w:r>
    </w:p>
    <w:p>
      <w:r>
        <w:t>40</w:t>
        <w:tab/>
        <w:t>p[Lippmann]p'sches Werk "t[Zeichnungen alter Meister aus dem hiesigen Museum]t"</w:t>
      </w:r>
    </w:p>
    <w:p>
      <w:r>
        <w:t>43</w:t>
        <w:tab/>
        <w:t>1879</w:t>
      </w:r>
    </w:p>
    <w:p>
      <w:r>
        <w:br/>
        <w:t>30</w:t>
        <w:tab/>
        <w:t>Nr. 281</w:t>
      </w:r>
    </w:p>
    <w:p>
      <w:r>
        <w:t>33</w:t>
        <w:tab/>
        <w:t>S. 150 (Rückseite)</w:t>
      </w:r>
    </w:p>
    <w:p>
      <w:r>
        <w:t>40</w:t>
        <w:tab/>
        <w:t>Die p[Naue]p'sche t[2{Zeitschrift} 1{"Prähistorische Blätter"}]t, o[München]o</w:t>
      </w:r>
    </w:p>
    <w:p>
      <w:r>
        <w:t>43</w:t>
        <w:tab/>
        <w:t>1890</w:t>
      </w:r>
    </w:p>
    <w:p>
      <w:r>
        <w:br/>
        <w:t>26</w:t>
        <w:tab/>
        <w:t>Ve, Sekt. 4, Abt. XVx.</w:t>
      </w:r>
    </w:p>
    <w:p>
      <w:r>
        <w:t>27</w:t>
        <w:tab/>
        <w:t>Ve. Kunstsachen \ Sekt. 4 Berlin \ Abt. XVx Alte Registratur</w:t>
      </w:r>
    </w:p>
    <w:p>
      <w:r>
        <w:t>30</w:t>
        <w:tab/>
        <w:t>Nr. 1</w:t>
      </w:r>
    </w:p>
    <w:p>
      <w:r>
        <w:t>33</w:t>
        <w:tab/>
        <w:t>S. 61</w:t>
      </w:r>
    </w:p>
    <w:p>
      <w:r>
        <w:t>40</w:t>
        <w:tab/>
        <w:t>Die s[2{eingesandten wissenschaftliche}n 1{&lt;Werke&gt;}]s und Kunstwerke, Bd. 1 - 2</w:t>
      </w:r>
    </w:p>
    <w:p>
      <w:r>
        <w:t>43</w:t>
        <w:tab/>
        <w:t>1816 - 1829</w:t>
      </w:r>
    </w:p>
    <w:p>
      <w:r>
        <w:br/>
        <w:t>30</w:t>
        <w:tab/>
        <w:t>Nr. 2</w:t>
      </w:r>
    </w:p>
    <w:p>
      <w:r>
        <w:t>33</w:t>
        <w:tab/>
        <w:t>S. 61</w:t>
      </w:r>
    </w:p>
    <w:p>
      <w:r>
        <w:t>40</w:t>
        <w:tab/>
        <w:t>Die Unterstützung bei der s[Herausgabe]s s[2{wissenschaftliche}r 1{&lt;Werke&gt;}]s und Kunstwerke, Bd. 1 - 3</w:t>
      </w:r>
    </w:p>
    <w:p>
      <w:r>
        <w:t>43</w:t>
        <w:tab/>
        <w:t>1817 - 1836</w:t>
      </w:r>
    </w:p>
    <w:p>
      <w:r>
        <w:br/>
        <w:t>30</w:t>
        <w:tab/>
        <w:t>Nr. 46</w:t>
      </w:r>
    </w:p>
    <w:p>
      <w:r>
        <w:t>33</w:t>
        <w:tab/>
        <w:t>S. 65 (Rückseite)</w:t>
      </w:r>
    </w:p>
    <w:p>
      <w:r>
        <w:t>40</w:t>
        <w:tab/>
        <w:t>Das von den p[7{Gebrüder}n 1{Henschel}]p in Verbindung mit t[Haude und Spenerschen Zeitung]t herauszugebende t[Sonntagsblatt für den Bürger und Landmann über Verbesserung von Künsten, Fabriken und Manufakturen]t</w:t>
      </w:r>
    </w:p>
    <w:p>
      <w:r>
        <w:t>43</w:t>
        <w:tab/>
        <w:t>1827</w:t>
      </w:r>
    </w:p>
    <w:p>
      <w:r>
        <w:br/>
        <w:t>30</w:t>
        <w:tab/>
        <w:t>Nr. 47</w:t>
      </w:r>
    </w:p>
    <w:p>
      <w:r>
        <w:t>33</w:t>
        <w:tab/>
        <w:t>S. 66</w:t>
      </w:r>
    </w:p>
    <w:p>
      <w:r>
        <w:t>40</w:t>
        <w:tab/>
        <w:t>Die eingereichten wissenschaftlichen und Kunstsachen, desgl. die s[Herausgabe]s, Anfertigung und Anschaffung derselben und die dazu gemachten Anträge und eingereichten Gesuche um Unterstützung, Bd. 1 - 12</w:t>
      </w:r>
    </w:p>
    <w:p>
      <w:r>
        <w:t>43</w:t>
        <w:tab/>
        <w:t>1827 - 1843</w:t>
      </w:r>
    </w:p>
    <w:p>
      <w:r>
        <w:br/>
        <w:t>30</w:t>
        <w:tab/>
        <w:t>Nr. 66</w:t>
      </w:r>
    </w:p>
    <w:p>
      <w:r>
        <w:t>33</w:t>
        <w:tab/>
        <w:t>S. 67</w:t>
      </w:r>
    </w:p>
    <w:p>
      <w:r>
        <w:t>40</w:t>
        <w:tab/>
        <w:t>Die von dem p[5{s[Buchhändler]s} 1{Müller} in 6{o[Berlin]o}]p veranstaltete Herausgabe des Werkes von p[d'Acincourdt]p "t[Sammlung der vorzüglichsten Denkmäler der Architektur, Skulptur und Malerei]t"</w:t>
      </w:r>
    </w:p>
    <w:p>
      <w:r>
        <w:t>43</w:t>
        <w:tab/>
        <w:t>1840</w:t>
      </w:r>
    </w:p>
    <w:p>
      <w:r>
        <w:br/>
        <w:t>30</w:t>
        <w:tab/>
        <w:t>Nr. 68</w:t>
      </w:r>
    </w:p>
    <w:p>
      <w:r>
        <w:t>33</w:t>
        <w:tab/>
        <w:t>S. 67</w:t>
      </w:r>
    </w:p>
    <w:p>
      <w:r>
        <w:t>40</w:t>
        <w:tab/>
        <w:t>Das von p[4{Prof.} 1{Zahn} in 6{o[Berlin]o}]p herausgegebene Werk "t[Die schönsten Ornamente und merkwürdigsten Gemälde aus Pompeji]t" sowie die Verteilung der angekauften Exemplare</w:t>
      </w:r>
    </w:p>
    <w:p>
      <w:r>
        <w:t>43</w:t>
        <w:tab/>
        <w:t>1828 - 1861</w:t>
      </w:r>
    </w:p>
    <w:p>
      <w:r>
        <w:br/>
        <w:t>30</w:t>
        <w:tab/>
        <w:t>Nr. 69 - 70</w:t>
      </w:r>
    </w:p>
    <w:p>
      <w:r>
        <w:t>33</w:t>
        <w:tab/>
        <w:t>S. 67</w:t>
      </w:r>
    </w:p>
    <w:p>
      <w:r>
        <w:t>40</w:t>
        <w:tab/>
        <w:t>Ankauf des von dem p[4{Prof.} 1{Zahn} in 6{o[Berlin]o}]p herausgegebenen Werkes "t[Ornamente aller klassischen Kunstepochen]t" sowie die Verteilung der angekauften Exemplare</w:t>
      </w:r>
    </w:p>
    <w:p>
      <w:r>
        <w:t>43</w:t>
        <w:tab/>
        <w:t>1828 - 1871</w:t>
      </w:r>
    </w:p>
    <w:p>
      <w:r>
        <w:br/>
        <w:t>30</w:t>
        <w:tab/>
        <w:t>Nr. 71</w:t>
      </w:r>
    </w:p>
    <w:p>
      <w:r>
        <w:t>33</w:t>
        <w:tab/>
        <w:t>S. 67 (Rückseite9</w:t>
      </w:r>
    </w:p>
    <w:p>
      <w:r>
        <w:t>40</w:t>
        <w:tab/>
        <w:t>Das von dem p[4{Prof.} 1{Zahn} zu 6{o[Berlin]o}]p herauszugebene Werk "t[Auserlesene Verzierungen aus dem Gesamtgebiet der bildenden Kunst]t" sowie die Verteilung der angekauften Exemplare</w:t>
      </w:r>
    </w:p>
    <w:p>
      <w:r>
        <w:t>43</w:t>
        <w:tab/>
        <w:t>1842 - 1851</w:t>
      </w:r>
    </w:p>
    <w:p>
      <w:r>
        <w:br/>
        <w:t>30</w:t>
        <w:tab/>
        <w:t>Nr. 75</w:t>
      </w:r>
    </w:p>
    <w:p>
      <w:r>
        <w:t>33</w:t>
        <w:tab/>
        <w:t>S. 67 (Rückseite9</w:t>
      </w:r>
    </w:p>
    <w:p>
      <w:r>
        <w:t>40</w:t>
        <w:tab/>
        <w:t>Das von dem p[5{Kunsthändler} 1{Simson} in 6{o[Berlin]o}]p unternommene Herausgabe des Werkes "t[Gemäldegalerie des Kgl. Museums]t" pp.</w:t>
      </w:r>
    </w:p>
    <w:p>
      <w:r>
        <w:t>43</w:t>
        <w:tab/>
        <w:t>1840</w:t>
      </w:r>
    </w:p>
    <w:p>
      <w:r>
        <w:br/>
        <w:t>30</w:t>
        <w:tab/>
        <w:t>Nr. 96</w:t>
      </w:r>
    </w:p>
    <w:p>
      <w:r>
        <w:t>33</w:t>
        <w:tab/>
        <w:t>S. 69</w:t>
      </w:r>
    </w:p>
    <w:p>
      <w:r>
        <w:t>40</w:t>
        <w:tab/>
        <w:t>Die t[2{Zeitschrift} 1{"Deutsches Kunstblatt"}]t herausgegeben von p[4{Dr.} 1{Eggers} zu 6{o[Berlin]o}]p</w:t>
      </w:r>
    </w:p>
    <w:p>
      <w:r>
        <w:t>43</w:t>
        <w:tab/>
        <w:t>1852</w:t>
      </w:r>
    </w:p>
    <w:p>
      <w:r>
        <w:br/>
        <w:t>26</w:t>
        <w:tab/>
        <w:t>Ve, Sekt. 8, Abt. XVb</w:t>
      </w:r>
    </w:p>
    <w:p>
      <w:r>
        <w:t>27</w:t>
        <w:tab/>
        <w:t>Ve. Kunstsachen \ Sekt. 8 Schlesien \ Abt. XVb Alte Registratur</w:t>
      </w:r>
    </w:p>
    <w:p>
      <w:r>
        <w:t>30</w:t>
        <w:tab/>
        <w:t>Nr. 7</w:t>
      </w:r>
    </w:p>
    <w:p>
      <w:r>
        <w:t>33</w:t>
        <w:tab/>
        <w:t>S. 120</w:t>
      </w:r>
    </w:p>
    <w:p>
      <w:r>
        <w:t>40</w:t>
        <w:tab/>
        <w:t>Die Anschaffung und Verteilung der von dem p[7{Regierungsrat} 1{Minutoli}, 6{o[Liegnitz]o}]p, s[2{herausgegebene}n 1{Werke}]s</w:t>
      </w:r>
    </w:p>
    <w:p>
      <w:r>
        <w:t>43</w:t>
        <w:tab/>
        <w:t>1846</w:t>
      </w:r>
    </w:p>
    <w:p>
      <w:r>
        <w:br/>
        <w:t>26</w:t>
        <w:tab/>
        <w:t>Ve, Sekt. 14, Abt. XVb</w:t>
      </w:r>
    </w:p>
    <w:p>
      <w:r>
        <w:t>27</w:t>
        <w:tab/>
        <w:t>Ve. Kunstsachen \ Sekt. 14 \ Rheinprovinz \ Abt. XVb Alte Registratur</w:t>
      </w:r>
    </w:p>
    <w:p>
      <w:r>
        <w:t>30</w:t>
        <w:tab/>
        <w:t>Nr. 8</w:t>
      </w:r>
    </w:p>
    <w:p>
      <w:r>
        <w:t>33</w:t>
        <w:tab/>
        <w:t>S. 199</w:t>
      </w:r>
    </w:p>
    <w:p>
      <w:r>
        <w:t>40</w:t>
        <w:tab/>
        <w:t>Der von dem p[5{s[Bücherantiquar]s} 1{Imhof}]p in Antrag gebrachte Ankauf der in seinem Besitz befindlichen s[2{Sammlung} von 1{Bücher}]sn, Kupferstichen und Musikalien pp.</w:t>
      </w:r>
    </w:p>
    <w:p>
      <w:r>
        <w:t>43</w:t>
        <w:tab/>
        <w:t>1826 - 1828</w:t>
      </w:r>
    </w:p>
    <w:p>
      <w:r>
        <w:br/>
        <w:t>26</w:t>
        <w:tab/>
        <w:t>VI, Sekt. 1, X</w:t>
      </w:r>
    </w:p>
    <w:p>
      <w:r>
        <w:t>27</w:t>
        <w:tab/>
        <w:t>VI. Höheres Schulwesen \ Sekt. 1 \ X Wissenschaft und Kunst</w:t>
      </w:r>
    </w:p>
    <w:p>
      <w:r>
        <w:t>30</w:t>
        <w:tab/>
        <w:t>Nr. 1</w:t>
      </w:r>
    </w:p>
    <w:p>
      <w:r>
        <w:t>33</w:t>
        <w:tab/>
        <w:t>S. 24a</w:t>
      </w:r>
    </w:p>
    <w:p>
      <w:r>
        <w:t>40</w:t>
        <w:tab/>
        <w:t>Die s[2{eingesandten wissenschaftliche}n 1{Werke}]s und Kunstsachen pp., Bd. 1 - 28</w:t>
      </w:r>
    </w:p>
    <w:p>
      <w:r>
        <w:t>43</w:t>
        <w:tab/>
        <w:t>1874 - 1923</w:t>
      </w:r>
    </w:p>
    <w:p>
      <w:r>
        <w:br/>
        <w:t>30</w:t>
        <w:tab/>
        <w:t>Nr. 2</w:t>
      </w:r>
    </w:p>
    <w:p>
      <w:r>
        <w:t>33</w:t>
        <w:tab/>
        <w:t>S. 25</w:t>
      </w:r>
    </w:p>
    <w:p>
      <w:r>
        <w:t>40</w:t>
        <w:tab/>
        <w:t>Die Verbesserung der deutschen Sprache</w:t>
      </w:r>
    </w:p>
    <w:p>
      <w:r>
        <w:t>41</w:t>
        <w:tab/>
        <w:t>Adhib: Der Vertrag mit dem k[Verlag p[Weidmann]p]k über s[Druck]s und s[Vertrieb]s der "t[Regeln für die Rechtschreibung]t"</w:t>
      </w:r>
    </w:p>
    <w:p>
      <w:r>
        <w:t>43</w:t>
        <w:tab/>
        <w:t>1902 - 1904</w:t>
      </w:r>
    </w:p>
    <w:p>
      <w:r>
        <w:br/>
        <w:t>30</w:t>
        <w:tab/>
        <w:t>Nr. 4</w:t>
      </w:r>
    </w:p>
    <w:p>
      <w:r>
        <w:t>33</w:t>
        <w:tab/>
        <w:t>S. 25</w:t>
      </w:r>
    </w:p>
    <w:p>
      <w:r>
        <w:t>40</w:t>
        <w:tab/>
        <w:t>Die von dem p[7{Oberkonsistorialrat und Generalsuperintendent}en 4{Dr.} 1{Bretschneider} in 6{Gotha}]p durch die k[1{Buchhandlung p[Hemmerde]p und p[Schwetschke]p} zu 2{Gotha}]k veranstaltete Herausgabe einer neuen vollständigen und kritischen Ausgabe der Schriften sämtlicher Reformatoren, Bde. 1 - 3 und 5</w:t>
      </w:r>
    </w:p>
    <w:p>
      <w:r>
        <w:t>43</w:t>
        <w:tab/>
        <w:t>1827 - 1931</w:t>
      </w:r>
    </w:p>
    <w:p>
      <w:r>
        <w:br/>
        <w:t>26</w:t>
        <w:tab/>
        <w:t>VI, Sekt. 1, Z</w:t>
      </w:r>
    </w:p>
    <w:p>
      <w:r>
        <w:t>27</w:t>
        <w:tab/>
        <w:t>VI. Höheres Schulwesen \ Sekt. 1 \ Z Lehranstaltssachen</w:t>
      </w:r>
    </w:p>
    <w:p>
      <w:r>
        <w:t>30</w:t>
        <w:tab/>
        <w:t>Nr. 58</w:t>
      </w:r>
    </w:p>
    <w:p>
      <w:r>
        <w:t>33</w:t>
        <w:tab/>
        <w:t>S. 37</w:t>
      </w:r>
    </w:p>
    <w:p>
      <w:r>
        <w:t>40</w:t>
        <w:tab/>
        <w:t>Allgemeine Bestimmungen über die Anfertigung, Einsendug und Verteilung der Programme und anderer s[Schulschrift]sen der Gymnasien und höheren Bürgerschulen, Bd. 1 - 5</w:t>
      </w:r>
    </w:p>
    <w:p>
      <w:r>
        <w:t>43</w:t>
        <w:tab/>
        <w:t>1844 - 1930</w:t>
      </w:r>
    </w:p>
    <w:p>
      <w:r>
        <w:br/>
        <w:t>26</w:t>
        <w:tab/>
        <w:t>VI, Sekt. 1, aa</w:t>
      </w:r>
    </w:p>
    <w:p>
      <w:r>
        <w:t>27</w:t>
        <w:tab/>
        <w:t>VI. Höheres Schulwesen \ Sekt. 1 \ aa Lehranstaltsachen</w:t>
      </w:r>
    </w:p>
    <w:p>
      <w:r>
        <w:t>30</w:t>
        <w:tab/>
        <w:t>Nr. 44</w:t>
      </w:r>
    </w:p>
    <w:p>
      <w:r>
        <w:t>33</w:t>
        <w:tab/>
        <w:t xml:space="preserve">S. </w:t>
      </w:r>
    </w:p>
    <w:p>
      <w:r>
        <w:t>40</w:t>
        <w:tab/>
        <w:t>Beschaffung von s[1{Lehrmittel}n 2{für die Provinzialgewerbeschulen}]s, Bd. 1 - 2</w:t>
      </w:r>
    </w:p>
    <w:p>
      <w:r>
        <w:t>43</w:t>
        <w:tab/>
        <w:t>1837 - 1892</w:t>
      </w:r>
    </w:p>
    <w:p>
      <w:r>
        <w:br/>
        <w:t>26</w:t>
        <w:tab/>
        <w:t>VI, Sekt. 1, ee</w:t>
      </w:r>
    </w:p>
    <w:p>
      <w:r>
        <w:t>27</w:t>
        <w:tab/>
        <w:t>VI. Höheres Schulwesen \ Sekt. 1 \ ee Höhere Lehranstalten f. d. weibl. Jugend</w:t>
      </w:r>
    </w:p>
    <w:p>
      <w:r>
        <w:t>30</w:t>
        <w:tab/>
        <w:t>Nr. 13</w:t>
      </w:r>
    </w:p>
    <w:p>
      <w:r>
        <w:t>33</w:t>
        <w:tab/>
        <w:t xml:space="preserve">S. </w:t>
      </w:r>
    </w:p>
    <w:p>
      <w:r>
        <w:t>40</w:t>
        <w:tab/>
        <w:t>s[Lehrmittel für höhere Mädchenschulen]s, Bd. 1 - 11</w:t>
      </w:r>
    </w:p>
    <w:p>
      <w:r>
        <w:t>43</w:t>
        <w:tab/>
        <w:t>1891 - 1921</w:t>
      </w:r>
    </w:p>
    <w:p>
      <w:r>
        <w:br/>
        <w:t>30</w:t>
        <w:tab/>
        <w:t>Nr. 33</w:t>
      </w:r>
    </w:p>
    <w:p>
      <w:r>
        <w:t>33</w:t>
        <w:tab/>
        <w:t>S. 66a (Rückseite)</w:t>
      </w:r>
    </w:p>
    <w:p>
      <w:r>
        <w:t>40</w:t>
        <w:tab/>
        <w:t>s[2{Eingereichte} 1{Bücher}]s und Schriften</w:t>
      </w:r>
    </w:p>
    <w:p>
      <w:r>
        <w:t>43</w:t>
        <w:tab/>
        <w:t>1910 - 1922</w:t>
      </w:r>
    </w:p>
    <w:p>
      <w:r>
        <w:br/>
        <w:t>26</w:t>
        <w:tab/>
        <w:t>VI, Sekt. XII, hh, Lit. B</w:t>
      </w:r>
    </w:p>
    <w:p>
      <w:r>
        <w:t>27</w:t>
        <w:tab/>
        <w:t>VI. Höheres Schulwesen \ Sekt. XII Merseburg \ hh Frankesche Stiftungen \ Lit. B</w:t>
      </w:r>
    </w:p>
    <w:p>
      <w:r>
        <w:t>30</w:t>
        <w:tab/>
        <w:t>Nr. 2</w:t>
      </w:r>
    </w:p>
    <w:p>
      <w:r>
        <w:t>33</w:t>
        <w:tab/>
        <w:t>S. 34</w:t>
      </w:r>
    </w:p>
    <w:p>
      <w:r>
        <w:t>40</w:t>
        <w:tab/>
        <w:t>Die zu den k[Frankeschen Stiftungen]k gehörende s[Buchhandlung]s und s[Buchdruckerei]s</w:t>
      </w:r>
    </w:p>
    <w:p>
      <w:r>
        <w:t>43</w:t>
        <w:tab/>
        <w:t>1820 - 1903</w:t>
      </w:r>
    </w:p>
    <w:p>
      <w:r>
        <w:br/>
        <w:t>26</w:t>
        <w:tab/>
        <w:t>VI, Sekt. XII, hh, Lit. E</w:t>
      </w:r>
    </w:p>
    <w:p>
      <w:r>
        <w:t>27</w:t>
        <w:tab/>
        <w:t>VI. Höheres Schulwesen \ Sekt XII Merseburg \ hh Frankesche Stiftungen \ Lit. E</w:t>
      </w:r>
    </w:p>
    <w:p>
      <w:r>
        <w:t>30</w:t>
        <w:tab/>
        <w:t>Nr. 16</w:t>
      </w:r>
    </w:p>
    <w:p>
      <w:r>
        <w:t>33</w:t>
        <w:tab/>
        <w:t>35 (Rückseite)</w:t>
      </w:r>
    </w:p>
    <w:p>
      <w:r>
        <w:t>40</w:t>
        <w:tab/>
        <w:t>Etat für den Betrieb der zu den k[Frankeschen Stiftungen]k zugehörigen k[1{Waisenhausbuchhandlung} zu 2{o[Halle]o}]k, desgl. für den Betrieb der s[Waisenhausbuchdruckerei]s, dgl. für die Verwaltung der gemeinsamen Kasse der s[Waisenhausbuchhandlung]s und Buchdruckerei</w:t>
      </w:r>
    </w:p>
    <w:p>
      <w:r>
        <w:t>43</w:t>
        <w:tab/>
        <w:t>1822 - 1911</w:t>
      </w:r>
    </w:p>
    <w:p>
      <w:r>
        <w:br/>
        <w:t>26</w:t>
        <w:tab/>
        <w:t>VI, Sekt. XIV, x</w:t>
      </w:r>
    </w:p>
    <w:p>
      <w:r>
        <w:t>27</w:t>
        <w:tab/>
        <w:t>VI. Höheres Schulwesen \ Sekt. XIV Berlin \ x</w:t>
      </w:r>
    </w:p>
    <w:p>
      <w:r>
        <w:t>30</w:t>
        <w:tab/>
        <w:t>Nr. 4</w:t>
      </w:r>
    </w:p>
    <w:p>
      <w:r>
        <w:t>33</w:t>
        <w:tab/>
        <w:t>S. 59</w:t>
      </w:r>
    </w:p>
    <w:p>
      <w:r>
        <w:t>40</w:t>
        <w:tab/>
        <w:t>s[1{Bibliothek} 2{des k[1{Joachimthalschen Gymnasium}s in 2{o[Templin]o}]k}]s</w:t>
      </w:r>
    </w:p>
    <w:p>
      <w:r>
        <w:t>43</w:t>
        <w:tab/>
        <w:t>1910 - 1923</w:t>
      </w:r>
    </w:p>
    <w:p>
      <w:r>
        <w:br/>
        <w:t>30</w:t>
        <w:tab/>
        <w:t>Nr. 4a</w:t>
      </w:r>
    </w:p>
    <w:p>
      <w:r>
        <w:t>33</w:t>
        <w:tab/>
        <w:t>S. 59</w:t>
      </w:r>
    </w:p>
    <w:p>
      <w:r>
        <w:t>40</w:t>
        <w:tab/>
        <w:t>s[1{Bibliothek}en der übrigen 2{Gymnasien in o[Berlin]o}]s</w:t>
      </w:r>
    </w:p>
    <w:p>
      <w:r>
        <w:t>43</w:t>
        <w:tab/>
        <w:t>1821 - 1912</w:t>
      </w:r>
    </w:p>
    <w:p>
      <w:r>
        <w:br/>
        <w:t>30</w:t>
        <w:tab/>
        <w:t>Nr. 6</w:t>
      </w:r>
    </w:p>
    <w:p>
      <w:r>
        <w:t>33</w:t>
        <w:tab/>
        <w:t>S. 6</w:t>
      </w:r>
    </w:p>
    <w:p>
      <w:r>
        <w:t>40</w:t>
        <w:tab/>
        <w:t>Der von dem p[5{Oberlehrer der k[1{Kgl. Realschule} zu 2{o[Berlin]o}]k}, 1{Voigt}, 6{&lt;Berlin&gt;}]p herauszugebende t[Atlas für die Mark Brandenburg]t sowie die Anschaffung und Verteilung von Exemplaren an die preußischen Unterrichtsanstalten</w:t>
      </w:r>
    </w:p>
    <w:p>
      <w:r>
        <w:t>43</w:t>
        <w:tab/>
        <w:t>1844 - 1847</w:t>
      </w:r>
    </w:p>
    <w:p>
      <w:r>
        <w:br/>
        <w:t>30</w:t>
        <w:tab/>
        <w:t>Nr. 7</w:t>
      </w:r>
    </w:p>
    <w:p>
      <w:r>
        <w:t>33</w:t>
        <w:tab/>
        <w:t>S. 6</w:t>
      </w:r>
    </w:p>
    <w:p>
      <w:r>
        <w:t>40</w:t>
        <w:tab/>
        <w:t>Die t[Zeitschrift für das Gymnasialwesen]t, welche unter Mitwirkung des k[Berlinischen Gymnasial-Lehrerverein]ks herausgegeben wird</w:t>
      </w:r>
    </w:p>
    <w:p>
      <w:r>
        <w:t>43</w:t>
        <w:tab/>
        <w:t>1846 - 1862</w:t>
      </w:r>
    </w:p>
    <w:p>
      <w:r>
        <w:br/>
        <w:t>30</w:t>
        <w:tab/>
        <w:t>Nr. 10</w:t>
      </w:r>
    </w:p>
    <w:p>
      <w:r>
        <w:t>33</w:t>
        <w:tab/>
        <w:t>S. 6</w:t>
      </w:r>
    </w:p>
    <w:p>
      <w:r>
        <w:t>40</w:t>
        <w:tab/>
        <w:t>Die s[Herausgabe der griechischen Mathematiker]s durch die p[4{Professor}en 1{Ideler}]p und p[4{&lt;Professor&gt;} 1{Schulz}]p und den p[5{Oberlehrer} 1{August}]p</w:t>
      </w:r>
    </w:p>
    <w:p>
      <w:r>
        <w:t>43</w:t>
        <w:tab/>
        <w:t>1822 - 1830</w:t>
      </w:r>
    </w:p>
    <w:p>
      <w:r>
        <w:br/>
        <w:t>26</w:t>
        <w:tab/>
        <w:t>VII, Sekt. I Gen., aa</w:t>
      </w:r>
    </w:p>
    <w:p>
      <w:r>
        <w:t>27</w:t>
        <w:tab/>
        <w:t>VII. Volksschulwesen \ Sekt. I Gen. \ aa</w:t>
      </w:r>
    </w:p>
    <w:p>
      <w:r>
        <w:t>30</w:t>
        <w:tab/>
        <w:t>Nr. 56</w:t>
      </w:r>
    </w:p>
    <w:p>
      <w:r>
        <w:t>33</w:t>
        <w:tab/>
        <w:t>S. 17</w:t>
      </w:r>
    </w:p>
    <w:p>
      <w:r>
        <w:t>40</w:t>
        <w:tab/>
        <w:t>Das von dem p[5{Oberlehrer} 2{Joh. Gottfr.} 1{Hientsch} zu 6{o[Breslau]o}]p herauszugebende "t[Wochenblatt für das Volksschulwesen]t"</w:t>
      </w:r>
    </w:p>
    <w:p>
      <w:r>
        <w:t>43</w:t>
        <w:tab/>
        <w:t>1833 - 1834</w:t>
      </w:r>
    </w:p>
    <w:p>
      <w:r>
        <w:br/>
        <w:t>26</w:t>
        <w:tab/>
        <w:t>VII, Sekt. III, x</w:t>
      </w:r>
    </w:p>
    <w:p>
      <w:r>
        <w:t>27</w:t>
        <w:tab/>
        <w:t>VII. Volksschulwesen \ Sekt. III Reg.bezirk Gumbinnen\ x</w:t>
      </w:r>
    </w:p>
    <w:p>
      <w:r>
        <w:t>30</w:t>
        <w:tab/>
        <w:t>Nr. 1</w:t>
      </w:r>
    </w:p>
    <w:p>
      <w:r>
        <w:t>33</w:t>
        <w:tab/>
        <w:t>S. 67</w:t>
      </w:r>
    </w:p>
    <w:p>
      <w:r>
        <w:t>40</w:t>
        <w:tab/>
        <w:t>Die von dem p[7{Land- und Stadtrichter} 8{von} 1{Sanden} in 6{o[Darkehmen]o}]p beabsichtigte Errichtung einer sog. s[Volksbibliothek]s</w:t>
      </w:r>
    </w:p>
    <w:p>
      <w:r>
        <w:t>43</w:t>
        <w:tab/>
        <w:t>1833</w:t>
      </w:r>
    </w:p>
    <w:p>
      <w:r>
        <w:br/>
        <w:t>26</w:t>
        <w:tab/>
        <w:t>VII, Sekt. IX, x</w:t>
      </w:r>
    </w:p>
    <w:p>
      <w:r>
        <w:t>27</w:t>
        <w:tab/>
        <w:t>VII. Volksschulwesen \ Sekt. IX Reg.bezirk Liegnitz \ x</w:t>
      </w:r>
    </w:p>
    <w:p>
      <w:r>
        <w:t>30</w:t>
        <w:tab/>
        <w:t>Nr. 1</w:t>
      </w:r>
    </w:p>
    <w:p>
      <w:r>
        <w:t>33</w:t>
        <w:tab/>
        <w:t>S. 143</w:t>
      </w:r>
    </w:p>
    <w:p>
      <w:r>
        <w:t>40</w:t>
        <w:tab/>
        <w:t>Die Anlegung einer s[Leihbibliothek für Landschullehrer]s auf Kosten der Kirche zu o[Groß-Tinz]o</w:t>
      </w:r>
    </w:p>
    <w:p>
      <w:r>
        <w:t>43</w:t>
        <w:tab/>
        <w:t>1810</w:t>
      </w:r>
    </w:p>
    <w:p>
      <w:r>
        <w:br/>
        <w:t>26</w:t>
        <w:tab/>
        <w:t>VII neu, Sekt. 1c Gen.</w:t>
      </w:r>
    </w:p>
    <w:p>
      <w:r>
        <w:t>27</w:t>
        <w:tab/>
        <w:t>VII. Volksschulwesen, neu \ Sektion 1c Gen.</w:t>
      </w:r>
    </w:p>
    <w:p>
      <w:r>
        <w:t>30</w:t>
        <w:tab/>
        <w:t>Nr. 7</w:t>
      </w:r>
    </w:p>
    <w:p>
      <w:r>
        <w:t>33</w:t>
        <w:tab/>
        <w:t>S. 35</w:t>
      </w:r>
    </w:p>
    <w:p>
      <w:r>
        <w:t>40</w:t>
        <w:tab/>
        <w:t>s[Lehrmittel]s und Lehrapparate bei den Schullehrerseminaren und Präparandenanstalten, Bd. 1 - 16</w:t>
      </w:r>
    </w:p>
    <w:p>
      <w:r>
        <w:t>41</w:t>
        <w:tab/>
        <w:t>adhib: Verzeichnis der z[1885]z eingeführten s[Schulbücher]s</w:t>
      </w:r>
    </w:p>
    <w:p>
      <w:r>
        <w:t>43</w:t>
        <w:tab/>
        <w:t>1825 - 1904</w:t>
      </w:r>
    </w:p>
    <w:p>
      <w:r>
        <w:br/>
        <w:t>30</w:t>
        <w:tab/>
        <w:t>Nr. 53</w:t>
      </w:r>
    </w:p>
    <w:p>
      <w:r>
        <w:t>33</w:t>
        <w:tab/>
        <w:t>S. 42</w:t>
      </w:r>
    </w:p>
    <w:p>
      <w:r>
        <w:t>40</w:t>
        <w:tab/>
        <w:t>Austattung der Seminare und Präparandenanstalten mit s[Lehrmittel]sn, Bd. 1 - 2</w:t>
      </w:r>
    </w:p>
    <w:p>
      <w:r>
        <w:t>43</w:t>
        <w:tab/>
        <w:t>1904 - 1911</w:t>
      </w:r>
    </w:p>
    <w:p>
      <w:r>
        <w:br/>
        <w:t>26</w:t>
        <w:tab/>
        <w:t>VII neu, Sekt. 4 B, T. III</w:t>
      </w:r>
    </w:p>
    <w:p>
      <w:r>
        <w:t>27</w:t>
        <w:tab/>
        <w:t>VII. Volksschulwesen neu \ Sekt. 4 B Danzig \ Teil III</w:t>
      </w:r>
    </w:p>
    <w:p>
      <w:r>
        <w:t>30</w:t>
        <w:tab/>
        <w:t>Nr. 1</w:t>
      </w:r>
    </w:p>
    <w:p>
      <w:r>
        <w:t>33</w:t>
        <w:tab/>
        <w:t>S. 116</w:t>
      </w:r>
    </w:p>
    <w:p>
      <w:r>
        <w:t>40</w:t>
        <w:tab/>
        <w:t>Abhaltung von Lehrerkonferenzen, Einrichtung von s[Lehrerbibliothek]sen und Teilnahme der Volksschullehrer an methodologischen Kursen im o[2{Reg.-Bezirk} 1{Danzig}]o</w:t>
      </w:r>
    </w:p>
    <w:p>
      <w:r>
        <w:t>43</w:t>
        <w:tab/>
        <w:t>1821 - 1907</w:t>
      </w:r>
    </w:p>
    <w:p>
      <w:r>
        <w:br/>
        <w:t>26</w:t>
        <w:tab/>
        <w:t>VII neu, Sekt. 6 B, T. III</w:t>
      </w:r>
    </w:p>
    <w:p>
      <w:r>
        <w:t>27</w:t>
        <w:tab/>
        <w:t>VII. Volksschulwesen neu \ Sekt. 6 B Posen \ Teil III</w:t>
      </w:r>
    </w:p>
    <w:p>
      <w:r>
        <w:t>30</w:t>
        <w:tab/>
        <w:t>Nr. 1</w:t>
      </w:r>
    </w:p>
    <w:p>
      <w:r>
        <w:t>33</w:t>
        <w:tab/>
        <w:t>S. 153</w:t>
      </w:r>
    </w:p>
    <w:p>
      <w:r>
        <w:t>40</w:t>
        <w:tab/>
        <w:t>Abhaltung von Lehrerkonferenzen, Einrichtung von s[Lehrerbibliothek]sen und Teilnahme der Volksschullehrer an methodologischen Kursen im o[2{Reg.-Bezirk} 1{Posen}]o, Bd. 1 - 2</w:t>
      </w:r>
    </w:p>
    <w:p>
      <w:r>
        <w:t>43</w:t>
        <w:tab/>
        <w:t>1822 - 1920</w:t>
      </w:r>
    </w:p>
    <w:p>
      <w:r>
        <w:br/>
        <w:t>26</w:t>
        <w:tab/>
        <w:t>VII neu, Sekt. 7 B, T. III</w:t>
      </w:r>
    </w:p>
    <w:p>
      <w:r>
        <w:t>27</w:t>
        <w:tab/>
        <w:t>VII. Volksschulwesen neu \ Sektion 7 B Bromberg \ Teil III</w:t>
      </w:r>
    </w:p>
    <w:p>
      <w:r>
        <w:t>30</w:t>
        <w:tab/>
        <w:t>Nr. 1</w:t>
      </w:r>
    </w:p>
    <w:p>
      <w:r>
        <w:t>33</w:t>
        <w:tab/>
        <w:t>S. 174</w:t>
      </w:r>
    </w:p>
    <w:p>
      <w:r>
        <w:t>40</w:t>
        <w:tab/>
        <w:t>Abhaltung von Lehrerkonferenzen, Einrichtung von s[Lehrerbibliothek]sen und Teilnahme der Volksschullehrer an methodologischen Kursen im o[2{Reg.-Bezirk} 1{Bromberg}]o, Bd. 1 - 2</w:t>
      </w:r>
    </w:p>
    <w:p>
      <w:r>
        <w:t>43</w:t>
        <w:tab/>
        <w:t>1821 - 1923</w:t>
      </w:r>
    </w:p>
    <w:p>
      <w:r>
        <w:br/>
        <w:t>26</w:t>
        <w:tab/>
        <w:t>VIII A</w:t>
      </w:r>
    </w:p>
    <w:p>
      <w:r>
        <w:t>27</w:t>
        <w:tab/>
        <w:t>VIII A. Ältere Medizinalregistratur</w:t>
      </w:r>
    </w:p>
    <w:p>
      <w:r>
        <w:t>30</w:t>
        <w:tab/>
        <w:t>Nr. 43</w:t>
      </w:r>
    </w:p>
    <w:p>
      <w:r>
        <w:t>33</w:t>
        <w:tab/>
        <w:t>S.4</w:t>
      </w:r>
    </w:p>
    <w:p>
      <w:r>
        <w:t>40</w:t>
        <w:tab/>
        <w:t>Inventar der Utensilien der Geheimen Medizinalrgistratur, der wissenschaftlichen Medizinaldeputation und der s[Medizinalbibliothek]s</w:t>
      </w:r>
    </w:p>
    <w:p>
      <w:r>
        <w:t>43</w:t>
        <w:tab/>
        <w:t>01.1823 - 10.1825</w:t>
      </w:r>
    </w:p>
    <w:p>
      <w:r>
        <w:br/>
        <w:t>30</w:t>
        <w:tab/>
        <w:t>Nr. 394 - 397</w:t>
      </w:r>
    </w:p>
    <w:p>
      <w:r>
        <w:t>33</w:t>
        <w:tab/>
        <w:t>S. 31</w:t>
      </w:r>
    </w:p>
    <w:p>
      <w:r>
        <w:t>40</w:t>
        <w:tab/>
        <w:t>s[Zensur der s[2{medizinische}n 1{Schrift}]sen]s..., Bd. 1-3</w:t>
      </w:r>
    </w:p>
    <w:p>
      <w:r>
        <w:t>43</w:t>
        <w:tab/>
        <w:t>1811 - 1902</w:t>
      </w:r>
    </w:p>
    <w:p>
      <w:r>
        <w:br/>
        <w:t>30</w:t>
        <w:tab/>
        <w:t>Nr. 398 - 399</w:t>
      </w:r>
    </w:p>
    <w:p>
      <w:r>
        <w:t>33</w:t>
        <w:tab/>
        <w:t>S. 31</w:t>
      </w:r>
    </w:p>
    <w:p>
      <w:r>
        <w:t>40</w:t>
        <w:tab/>
        <w:t>Herausgabe der t[medizinischen Jahrbücher des Preußischen Staates]t und der "t[Medizinischen Zeitung]t" des k[Vereins für Heilkunde in Preußen]k, Bd. 1 - 2</w:t>
      </w:r>
    </w:p>
    <w:p>
      <w:r>
        <w:t>43</w:t>
        <w:tab/>
        <w:t>01.1812 - 01.1865</w:t>
      </w:r>
    </w:p>
    <w:p>
      <w:r>
        <w:br/>
        <w:t>30</w:t>
        <w:tab/>
        <w:t>Nr. 400 - 401</w:t>
      </w:r>
    </w:p>
    <w:p>
      <w:r>
        <w:t>33</w:t>
        <w:tab/>
        <w:t>S. 31</w:t>
      </w:r>
    </w:p>
    <w:p>
      <w:r>
        <w:t>40</w:t>
        <w:tab/>
        <w:t>Aufnahme genereller medizinal-polizeilicher Verordnungen in die t[Kamptzschen Analen]t. t[Ministerialblatt für die innere Verwaltung]t, Bd. 1 - 2</w:t>
      </w:r>
    </w:p>
    <w:p>
      <w:r>
        <w:t>43</w:t>
        <w:tab/>
        <w:t>06.1818 - 02.1882</w:t>
      </w:r>
    </w:p>
    <w:p>
      <w:r>
        <w:br/>
        <w:t>30</w:t>
        <w:tab/>
        <w:t>Nr. 402</w:t>
      </w:r>
    </w:p>
    <w:p>
      <w:r>
        <w:t>33</w:t>
        <w:tab/>
        <w:t>S. 31</w:t>
      </w:r>
    </w:p>
    <w:p>
      <w:r>
        <w:t>40</w:t>
        <w:tab/>
        <w:t>Die in o[Altenburg]o herausgekommene Schrift "t[Kritischer Überblick der preußischen Medizinalgesetzgebung]t" ; ihre öffentliche Widerlegung</w:t>
      </w:r>
    </w:p>
    <w:p>
      <w:r>
        <w:t>43</w:t>
        <w:tab/>
        <w:t>03.1829 - 10.1829</w:t>
      </w:r>
    </w:p>
    <w:p>
      <w:r>
        <w:br/>
        <w:t>30</w:t>
        <w:tab/>
        <w:t>Nr. 403</w:t>
      </w:r>
    </w:p>
    <w:p>
      <w:r>
        <w:t>33</w:t>
        <w:tab/>
        <w:t>S. 31</w:t>
      </w:r>
    </w:p>
    <w:p>
      <w:r>
        <w:t>40</w:t>
        <w:tab/>
        <w:t>"t[Pharmakologische Zoologie]t" von p[4{Dr.} 1{Brand}]p und p[Ratzeburg]p</w:t>
      </w:r>
    </w:p>
    <w:p>
      <w:r>
        <w:t>43</w:t>
        <w:tab/>
        <w:t>12.1827 - 12.1839</w:t>
      </w:r>
    </w:p>
    <w:p>
      <w:r>
        <w:br/>
        <w:t>30</w:t>
        <w:tab/>
        <w:t>Nr. 404 - 420</w:t>
      </w:r>
    </w:p>
    <w:p>
      <w:r>
        <w:t>33</w:t>
        <w:tab/>
        <w:t>S. 32</w:t>
      </w:r>
    </w:p>
    <w:p>
      <w:r>
        <w:t>40</w:t>
        <w:tab/>
        <w:t>Bei der Obermedizinalbehörde zur Prüfung und Beurteilung s[2{eingereichte} 1{Schrift}]sen, Bd. 10 - 26</w:t>
      </w:r>
    </w:p>
    <w:p>
      <w:r>
        <w:t>43</w:t>
        <w:tab/>
        <w:t>1840 - 1905</w:t>
      </w:r>
    </w:p>
    <w:p>
      <w:r>
        <w:br/>
        <w:t>30</w:t>
        <w:tab/>
        <w:t>Nr. 421</w:t>
      </w:r>
    </w:p>
    <w:p>
      <w:r>
        <w:t>33</w:t>
        <w:tab/>
        <w:t>S. 32</w:t>
      </w:r>
    </w:p>
    <w:p>
      <w:r>
        <w:t>40</w:t>
        <w:tab/>
        <w:t>Anschaffung der o[französisch]oen "t[Gazette médizinale]t" für das s[Lesekabinett]s des Ministeriums</w:t>
      </w:r>
    </w:p>
    <w:p>
      <w:r>
        <w:t>43</w:t>
        <w:tab/>
        <w:t>1843</w:t>
      </w:r>
    </w:p>
    <w:p>
      <w:r>
        <w:br/>
        <w:t>30</w:t>
        <w:tab/>
        <w:t>Nr. 422</w:t>
      </w:r>
    </w:p>
    <w:p>
      <w:r>
        <w:t>33</w:t>
        <w:tab/>
        <w:t>S. 32</w:t>
      </w:r>
    </w:p>
    <w:p>
      <w:r>
        <w:t>40</w:t>
        <w:tab/>
        <w:t>Herausgabe eines periodischen t[2{&lt;periodisches&gt; Blatt}es "1{Mitteilungen aus der Verwaltung der geistlichen, Unterrichts- und Medizinal-Angelegenheiten}]t</w:t>
      </w:r>
    </w:p>
    <w:p>
      <w:r>
        <w:t>43</w:t>
        <w:tab/>
        <w:t>02.1847 - 05.1848</w:t>
      </w:r>
    </w:p>
    <w:p>
      <w:r>
        <w:br/>
        <w:t>30</w:t>
        <w:tab/>
        <w:t>Nr. 423</w:t>
      </w:r>
    </w:p>
    <w:p>
      <w:r>
        <w:t>33</w:t>
        <w:tab/>
        <w:t>S. 32</w:t>
      </w:r>
    </w:p>
    <w:p>
      <w:r>
        <w:t>40</w:t>
        <w:tab/>
        <w:t>Die vom p[7{Medizinalassesor a. D.} 4{Dr.} 2{Alexander} 1{Goeschen}]p redigierte t[2{medizinische Zeitung} 1{"Deutsche Klinik"}]t</w:t>
      </w:r>
    </w:p>
    <w:p>
      <w:r>
        <w:t>43</w:t>
        <w:tab/>
        <w:t>12.1849</w:t>
      </w:r>
    </w:p>
    <w:p>
      <w:r>
        <w:br/>
        <w:t>30</w:t>
        <w:tab/>
        <w:t>Nr. 424 - 426</w:t>
      </w:r>
    </w:p>
    <w:p>
      <w:r>
        <w:t>33</w:t>
        <w:tab/>
        <w:t>S. 32</w:t>
      </w:r>
    </w:p>
    <w:p>
      <w:r>
        <w:t>40</w:t>
        <w:tab/>
        <w:t>Die t[allgemeine Zeitschrift für Psychatrie uns psychisch-gerichtliche Medizin]t (t[Archiv für Psychatrie und Nervenkrankheiten]t), Bd. 1 - 3</w:t>
      </w:r>
    </w:p>
    <w:p>
      <w:r>
        <w:t>43</w:t>
        <w:tab/>
        <w:t>03.1843 - 07.1884</w:t>
      </w:r>
    </w:p>
    <w:p>
      <w:r>
        <w:br/>
        <w:t>30</w:t>
        <w:tab/>
        <w:t>Nr. 427</w:t>
      </w:r>
    </w:p>
    <w:p>
      <w:r>
        <w:t>33</w:t>
        <w:tab/>
        <w:t>S. 33</w:t>
      </w:r>
    </w:p>
    <w:p>
      <w:r>
        <w:t>40</w:t>
        <w:tab/>
        <w:t>Die von p[4{Dr.} 2{J. J.} 1{Sachs}]p redigierte t[medizinische Zentralzeitung]t, die gegen Sachs erhobenen Beschwerden. Die von dem p[4{Dr.} 1{Kalisch}]p redigierte t[2{medizinische Wochenschrift} "1{Der Mediziner}]t"</w:t>
      </w:r>
    </w:p>
    <w:p>
      <w:r>
        <w:t>43</w:t>
        <w:tab/>
        <w:t>04.1840 - 03.1899</w:t>
      </w:r>
    </w:p>
    <w:p>
      <w:r>
        <w:br/>
        <w:t>30</w:t>
        <w:tab/>
        <w:t>Nr. 428</w:t>
      </w:r>
    </w:p>
    <w:p>
      <w:r>
        <w:t>33</w:t>
        <w:tab/>
        <w:t>S. 33</w:t>
      </w:r>
    </w:p>
    <w:p>
      <w:r>
        <w:t>40</w:t>
        <w:tab/>
        <w:t>Die von dem p[7{Geheimen Medizinalrat} 4{Dr.} 1{Casper}]p beabsichtigte Herausgabe einer Zeitschrift "t[Vierteljahresschrift für gerichtliche und öffentliche Medizin]t"</w:t>
      </w:r>
    </w:p>
    <w:p>
      <w:r>
        <w:t>43</w:t>
        <w:tab/>
        <w:t>11.1851 - 09.1898</w:t>
      </w:r>
    </w:p>
    <w:p>
      <w:r>
        <w:br/>
        <w:t>30</w:t>
        <w:tab/>
        <w:t>Nr. 429</w:t>
      </w:r>
    </w:p>
    <w:p>
      <w:r>
        <w:t>33</w:t>
        <w:tab/>
        <w:t>S. 33</w:t>
      </w:r>
    </w:p>
    <w:p>
      <w:r>
        <w:t>40</w:t>
        <w:tab/>
        <w:t>Die in o[Paris]o erscheinenden "t[Annales d' hygiène publique et revue d' hygiène et de police sanitaire]t"</w:t>
      </w:r>
    </w:p>
    <w:p>
      <w:r>
        <w:t>43</w:t>
        <w:tab/>
        <w:t>07.1852 - 12.1881</w:t>
      </w:r>
    </w:p>
    <w:p>
      <w:r>
        <w:br/>
        <w:t>30</w:t>
        <w:tab/>
        <w:t>Nr. 431</w:t>
      </w:r>
    </w:p>
    <w:p>
      <w:r>
        <w:t>33</w:t>
        <w:tab/>
        <w:t>S. 33</w:t>
      </w:r>
    </w:p>
    <w:p>
      <w:r>
        <w:t>40</w:t>
        <w:tab/>
        <w:t>Die in der k[p[2{August} 1{Hirschwald}]pschen Verlagsbuchhandlung]k erscheinende "t[Berliner klinische Wochenschrift]t"</w:t>
      </w:r>
    </w:p>
    <w:p>
      <w:r>
        <w:t>43</w:t>
        <w:tab/>
        <w:t>11.1863 - 04.1904</w:t>
      </w:r>
    </w:p>
    <w:p>
      <w:r>
        <w:br/>
        <w:t>30</w:t>
        <w:tab/>
        <w:t>Nr. 432</w:t>
      </w:r>
    </w:p>
    <w:p>
      <w:r>
        <w:t>33</w:t>
        <w:tab/>
        <w:t>S. 33</w:t>
      </w:r>
    </w:p>
    <w:p>
      <w:r>
        <w:t>40</w:t>
        <w:tab/>
        <w:t>s[2{Pharmazeutische} 1{Zeitung}]sen</w:t>
      </w:r>
    </w:p>
    <w:p>
      <w:r>
        <w:t>43</w:t>
        <w:tab/>
        <w:t>04.1868 - 01.1901</w:t>
      </w:r>
    </w:p>
    <w:p>
      <w:r>
        <w:br/>
        <w:t>30</w:t>
        <w:tab/>
        <w:t>Nr. 433</w:t>
      </w:r>
    </w:p>
    <w:p>
      <w:r>
        <w:t>33</w:t>
        <w:tab/>
        <w:t>S. 33</w:t>
      </w:r>
    </w:p>
    <w:p>
      <w:r>
        <w:t>40</w:t>
        <w:tab/>
        <w:t>"t[Zentralblatt für das deutsche Reich]t"</w:t>
      </w:r>
    </w:p>
    <w:p>
      <w:r>
        <w:t>43</w:t>
        <w:tab/>
        <w:t>01.1873 - 03.1876</w:t>
      </w:r>
    </w:p>
    <w:p>
      <w:r>
        <w:br/>
        <w:t>30</w:t>
        <w:tab/>
        <w:t>Nr. 434 - 435</w:t>
      </w:r>
    </w:p>
    <w:p>
      <w:r>
        <w:t>33</w:t>
        <w:tab/>
        <w:t>S. 34</w:t>
      </w:r>
    </w:p>
    <w:p>
      <w:r>
        <w:t>40</w:t>
        <w:tab/>
        <w:t>t[Ärztliches Vereinsblatt für Deutschland]t; t[2{Zeitschrift} "1{Gesundheit}]t"; t[Korrespondenzblatt der Berliner ärztlichen Bezirksvereine]t, Bd. 1 - 2</w:t>
      </w:r>
    </w:p>
    <w:p>
      <w:r>
        <w:t>43</w:t>
        <w:tab/>
        <w:t>11.1872 - 11.1899</w:t>
      </w:r>
    </w:p>
    <w:p>
      <w:r>
        <w:br/>
        <w:t>30</w:t>
        <w:tab/>
        <w:t>Nr. 436</w:t>
      </w:r>
    </w:p>
    <w:p>
      <w:r>
        <w:t>33</w:t>
        <w:tab/>
        <w:t>S. 34</w:t>
      </w:r>
    </w:p>
    <w:p>
      <w:r>
        <w:t>40</w:t>
        <w:tab/>
        <w:t>Die in der k[p[2{Georg} 1{Reimer}]pschen Verlagsbuchhandlung]k erscheinende "t[Deutsche medizinische Wochenschrift]t" und das von p[4{Dr.} 1{Boerner}]p herausgegebene "t[Deutsche Wochenblatt für Gesundheitspflege und Rettungswesen]t"</w:t>
      </w:r>
    </w:p>
    <w:p>
      <w:r>
        <w:t>43</w:t>
        <w:tab/>
        <w:t>09.1875 - 01.1904</w:t>
      </w:r>
    </w:p>
    <w:p>
      <w:r>
        <w:br/>
        <w:t>30</w:t>
        <w:tab/>
        <w:t>Nr. 437</w:t>
      </w:r>
    </w:p>
    <w:p>
      <w:r>
        <w:t>33</w:t>
        <w:tab/>
        <w:t>S. 34</w:t>
      </w:r>
    </w:p>
    <w:p>
      <w:r>
        <w:t>40</w:t>
        <w:tab/>
        <w:t>t[Monatsschrift für Zahnpflege und Zahntechnik]t und andere s[2{zahnärztliche} 1{Zeitschrift}]sen</w:t>
      </w:r>
    </w:p>
    <w:p>
      <w:r>
        <w:t>43</w:t>
        <w:tab/>
        <w:t>12.1879 - 09.1899</w:t>
      </w:r>
    </w:p>
    <w:p>
      <w:r>
        <w:br/>
        <w:t>30</w:t>
        <w:tab/>
        <w:t>Nr. 438</w:t>
      </w:r>
    </w:p>
    <w:p>
      <w:r>
        <w:t>33</w:t>
        <w:tab/>
        <w:t>S. 34</w:t>
      </w:r>
    </w:p>
    <w:p>
      <w:r>
        <w:t>40</w:t>
        <w:tab/>
        <w:t>t[2{Zeitschrift} 1{"Sanitary Record"}]t</w:t>
      </w:r>
    </w:p>
    <w:p>
      <w:r>
        <w:t>43</w:t>
        <w:tab/>
        <w:t>01.1886 - 02.1886</w:t>
      </w:r>
    </w:p>
    <w:p>
      <w:r>
        <w:br/>
        <w:t>30</w:t>
        <w:tab/>
        <w:t>Nr. 439</w:t>
      </w:r>
    </w:p>
    <w:p>
      <w:r>
        <w:t>33</w:t>
        <w:tab/>
        <w:t>S. 34</w:t>
      </w:r>
    </w:p>
    <w:p>
      <w:r>
        <w:t>40</w:t>
        <w:tab/>
        <w:t>t[2{Zeitschrift} 1{"Fortschritte in der Medizin"}]t</w:t>
      </w:r>
    </w:p>
    <w:p>
      <w:r>
        <w:t>43</w:t>
        <w:tab/>
        <w:t>10.1887</w:t>
      </w:r>
    </w:p>
    <w:p>
      <w:r>
        <w:br/>
        <w:t>30</w:t>
        <w:tab/>
        <w:t>Nr. 440</w:t>
      </w:r>
    </w:p>
    <w:p>
      <w:r>
        <w:t>33</w:t>
        <w:tab/>
        <w:t>S. 34</w:t>
      </w:r>
    </w:p>
    <w:p>
      <w:r>
        <w:t>40</w:t>
        <w:tab/>
        <w:t>t[2{Zeitschrift} 1{"Archiv für animalische Nahrungsmittelkunde"}]t</w:t>
      </w:r>
    </w:p>
    <w:p>
      <w:r>
        <w:t>43</w:t>
        <w:tab/>
        <w:t>06.1891 - 10.1891</w:t>
      </w:r>
    </w:p>
    <w:p>
      <w:r>
        <w:br/>
        <w:t>30</w:t>
        <w:tab/>
        <w:t>Nr. 441</w:t>
      </w:r>
    </w:p>
    <w:p>
      <w:r>
        <w:t>33</w:t>
        <w:tab/>
        <w:t>S. 34</w:t>
      </w:r>
    </w:p>
    <w:p>
      <w:r>
        <w:t>40</w:t>
        <w:tab/>
        <w:t>t[Ärztliche Sachverständigenzeitung]t und t[2{Zeitschrift} 1{"Der Samariter"}]t</w:t>
      </w:r>
    </w:p>
    <w:p>
      <w:r>
        <w:t>43</w:t>
        <w:tab/>
        <w:t>02.1895 - 01.1902</w:t>
      </w:r>
    </w:p>
    <w:p>
      <w:r>
        <w:br/>
        <w:t>30</w:t>
        <w:tab/>
        <w:t>Nr. 442</w:t>
      </w:r>
    </w:p>
    <w:p>
      <w:r>
        <w:t>33</w:t>
        <w:tab/>
        <w:t>S. 34</w:t>
      </w:r>
    </w:p>
    <w:p>
      <w:r>
        <w:t>40</w:t>
        <w:tab/>
        <w:t>s[Herausgabe von s[Veröffentlichungen über wissenschaftliche Entdeckungen, Ereignisse und Erfahrungen auf medizinal- und sanitätspolizeilichem Gebiet]s]s durch die Medizinalabteilung des k[Kultusministerium]ks</w:t>
      </w:r>
    </w:p>
    <w:p>
      <w:r>
        <w:t>43</w:t>
        <w:tab/>
        <w:t>06.1896 - 10.1896</w:t>
      </w:r>
    </w:p>
    <w:p>
      <w:r>
        <w:br/>
        <w:t>30</w:t>
        <w:tab/>
        <w:t>Nr. 443</w:t>
      </w:r>
    </w:p>
    <w:p>
      <w:r>
        <w:t>33</w:t>
        <w:tab/>
        <w:t>S. 35</w:t>
      </w:r>
    </w:p>
    <w:p>
      <w:r>
        <w:t>40</w:t>
        <w:tab/>
        <w:t>t[2{Zeitschrift} 1{"Blätter für Volksgesundheitspflege"}]t</w:t>
      </w:r>
    </w:p>
    <w:p>
      <w:r>
        <w:t>43</w:t>
        <w:tab/>
        <w:t>12.1900 - 12.1903</w:t>
      </w:r>
    </w:p>
    <w:p>
      <w:r>
        <w:br/>
        <w:t>30</w:t>
        <w:tab/>
        <w:t>Nr. 444</w:t>
      </w:r>
    </w:p>
    <w:p>
      <w:r>
        <w:t>33</w:t>
        <w:tab/>
        <w:t>S. 35</w:t>
      </w:r>
    </w:p>
    <w:p>
      <w:r>
        <w:t>40</w:t>
        <w:tab/>
        <w:t>t[2{Zeitschrift} 1{"Sozialistische Monatshefte"}]t</w:t>
      </w:r>
    </w:p>
    <w:p>
      <w:r>
        <w:t>43</w:t>
        <w:tab/>
        <w:t>05.1901</w:t>
      </w:r>
    </w:p>
    <w:p>
      <w:r>
        <w:br/>
        <w:t>30</w:t>
        <w:tab/>
        <w:t>Nr. 445</w:t>
      </w:r>
    </w:p>
    <w:p>
      <w:r>
        <w:t>33</w:t>
        <w:tab/>
        <w:t>S. 35</w:t>
      </w:r>
    </w:p>
    <w:p>
      <w:r>
        <w:t>40</w:t>
        <w:tab/>
        <w:t>t[2{Zeitschrift} 1{"Medizinische Reform"}]t</w:t>
      </w:r>
    </w:p>
    <w:p>
      <w:r>
        <w:t>43</w:t>
        <w:tab/>
        <w:t>07.1901 - 08.1901</w:t>
      </w:r>
    </w:p>
    <w:p>
      <w:r>
        <w:br/>
        <w:t>26</w:t>
        <w:tab/>
        <w:t>VIII B</w:t>
      </w:r>
    </w:p>
    <w:p>
      <w:r>
        <w:t>27</w:t>
        <w:tab/>
        <w:t>VIII B. Jüngere Medizinalregistratur</w:t>
      </w:r>
    </w:p>
    <w:p>
      <w:r>
        <w:t>30</w:t>
        <w:tab/>
        <w:t>Nr. 2030</w:t>
      </w:r>
    </w:p>
    <w:p>
      <w:r>
        <w:t>40</w:t>
        <w:tab/>
        <w:t>s[Zeitschriften der k[Zentralstelle für Volkswohlfahrt]k]s</w:t>
      </w:r>
    </w:p>
    <w:p>
      <w:r>
        <w:t>43</w:t>
        <w:tab/>
        <w:t>1908</w:t>
      </w:r>
    </w:p>
    <w:p>
      <w:r>
        <w:br/>
        <w:t>30</w:t>
        <w:tab/>
        <w:t>Nr. 4402 - 4403</w:t>
      </w:r>
    </w:p>
    <w:p>
      <w:r>
        <w:t>40</w:t>
        <w:tab/>
        <w:t>s[Zeitschriften medizinischen und verwandten Inhalts]s, Bd. 1 - 2</w:t>
      </w:r>
    </w:p>
    <w:p>
      <w:r>
        <w:t>43</w:t>
        <w:tab/>
        <w:t>1905 - 1924</w:t>
      </w:r>
    </w:p>
    <w:p>
      <w:r>
        <w:br/>
        <w:t>30</w:t>
        <w:tab/>
        <w:t>Nr. 4406 - 4407</w:t>
      </w:r>
    </w:p>
    <w:p>
      <w:r>
        <w:t>40</w:t>
        <w:tab/>
        <w:t>s[Veröffentlichungen aus dem Gebiet der Medizinalverwaltung]s, Bd. 1 - 2</w:t>
      </w:r>
    </w:p>
    <w:p>
      <w:r>
        <w:t>43</w:t>
        <w:tab/>
        <w:t>1911 - 1922</w:t>
      </w:r>
    </w:p>
    <w:p>
      <w:r>
        <w:br/>
        <w:t>30</w:t>
        <w:tab/>
        <w:t>Nr. 4408</w:t>
      </w:r>
    </w:p>
    <w:p>
      <w:r>
        <w:t>40</w:t>
        <w:tab/>
        <w:t>Verteilung der s[Veröffentlichungen &lt;aus dem Gebiet der Medizinalverwaltung&gt;]s</w:t>
      </w:r>
    </w:p>
    <w:p>
      <w:r>
        <w:t>43</w:t>
        <w:tab/>
        <w:t>1912 - 1922</w:t>
      </w:r>
    </w:p>
    <w:p/>
    <w:p/>
    <w:p>
      <w:r>
        <w:br/>
        <w:t>20</w:t>
        <w:tab/>
        <w:t>I. HA Rep. 77(M)</w:t>
      </w:r>
    </w:p>
    <w:p>
      <w:r>
        <w:t>21</w:t>
        <w:tab/>
        <w:t>Ministerium des Innern</w:t>
      </w:r>
    </w:p>
    <w:p>
      <w:r>
        <w:t>22</w:t>
        <w:tab/>
        <w:t>I. Hauptabteilung \ Rep. 77 Ministerium des Innern</w:t>
      </w:r>
    </w:p>
    <w:p>
      <w:r>
        <w:t>23</w:t>
        <w:tab/>
        <w:t>1807 - 1934</w:t>
      </w:r>
    </w:p>
    <w:p>
      <w:r>
        <w:t>24</w:t>
        <w:tab/>
        <w:t>Findbuch</w:t>
      </w:r>
    </w:p>
    <w:p>
      <w:r>
        <w:t>25</w:t>
        <w:tab/>
        <w:t>Titelübersicht: 3 Bde., Findbücher: 37 Bde. (dazu Übersichten, Schlagwortverzeichnisse)</w:t>
      </w:r>
    </w:p>
    <w:p>
      <w:r>
        <w:t>26</w:t>
        <w:tab/>
        <w:t>Tit. 153</w:t>
      </w:r>
    </w:p>
    <w:p>
      <w:r>
        <w:t>27</w:t>
        <w:tab/>
        <w:t>Abt. I General-Abteilung \ Sect. 15 \ Titel 153: Ordenssachen, 1. Reihe</w:t>
      </w:r>
    </w:p>
    <w:p>
      <w:r>
        <w:t>30</w:t>
        <w:tab/>
        <w:t>Nr. 65</w:t>
      </w:r>
    </w:p>
    <w:p>
      <w:r>
        <w:t>33</w:t>
        <w:tab/>
        <w:t>S. 211</w:t>
      </w:r>
    </w:p>
    <w:p>
      <w:r>
        <w:t>40</w:t>
        <w:tab/>
        <w:t>Die in den s[Zeitung]sen pp. erschienen öffentlichen Anerbietungen zur Verschaffung von Orden und Titeln, Bd. 1 - 2</w:t>
      </w:r>
    </w:p>
    <w:p>
      <w:r>
        <w:t>41</w:t>
        <w:tab/>
        <w:t>Beiheft 2: p[5{s[Verlagsbuchhändler]s} 2{Heinrich} 1{Kornfeld}]p z[1888 - 1918]z</w:t>
      </w:r>
    </w:p>
    <w:p>
      <w:r>
        <w:t>43</w:t>
        <w:tab/>
        <w:t>1872 - 1924</w:t>
      </w:r>
    </w:p>
    <w:p>
      <w:r>
        <w:br/>
        <w:t>26</w:t>
        <w:tab/>
        <w:t>Tit. 534</w:t>
      </w:r>
    </w:p>
    <w:p>
      <w:r>
        <w:t>27</w:t>
        <w:tab/>
        <w:t>Abt. I General-Abteilung \ Sect. 18 \ Titel 534: Kalender-Sachen</w:t>
      </w:r>
    </w:p>
    <w:p>
      <w:r>
        <w:t>30</w:t>
        <w:tab/>
        <w:t>Nr. 2</w:t>
      </w:r>
    </w:p>
    <w:p>
      <w:r>
        <w:t>33</w:t>
        <w:tab/>
        <w:t>S. 364</w:t>
      </w:r>
    </w:p>
    <w:p>
      <w:r>
        <w:t>40</w:t>
        <w:tab/>
        <w:t>Das s[1{Kalenderwesen} 2{in den o[preußischen Staaten]o}]s, Bd. 1 - 8</w:t>
      </w:r>
    </w:p>
    <w:p>
      <w:r>
        <w:t>43</w:t>
        <w:tab/>
        <w:t>1816 - 1934</w:t>
      </w:r>
    </w:p>
    <w:p>
      <w:r>
        <w:br/>
        <w:t>30</w:t>
        <w:tab/>
        <w:t>Nr. 4</w:t>
      </w:r>
    </w:p>
    <w:p>
      <w:r>
        <w:t>33</w:t>
        <w:tab/>
        <w:t>S. 365</w:t>
      </w:r>
    </w:p>
    <w:p>
      <w:r>
        <w:t>40</w:t>
        <w:tab/>
        <w:t>Die in s[2{in den o[preußischen Staaten]o} herauskommenden 1{Kalender}]s und die Gesuche um Herausgabe derselben</w:t>
      </w:r>
    </w:p>
    <w:p>
      <w:r>
        <w:t>43</w:t>
        <w:tab/>
        <w:t>1818 - 1899</w:t>
      </w:r>
    </w:p>
    <w:p>
      <w:r>
        <w:br/>
        <w:t>26</w:t>
        <w:tab/>
        <w:t>Tit. 1053</w:t>
      </w:r>
    </w:p>
    <w:p>
      <w:r>
        <w:t>27</w:t>
        <w:tab/>
        <w:t>Abt. I General-Abteilung \ Sect. 19 \ Titel 1053: Privatgesellschaften</w:t>
      </w:r>
    </w:p>
    <w:p>
      <w:r>
        <w:t>30</w:t>
        <w:tab/>
        <w:t>Nr. 319</w:t>
      </w:r>
    </w:p>
    <w:p>
      <w:r>
        <w:t>33</w:t>
        <w:tab/>
        <w:t>S. 225</w:t>
      </w:r>
    </w:p>
    <w:p>
      <w:r>
        <w:t>40</w:t>
        <w:tab/>
        <w:t>k[Verein der s[Buchhändler]s]k</w:t>
      </w:r>
    </w:p>
    <w:p>
      <w:r>
        <w:t>43</w:t>
        <w:tab/>
        <w:t>1922</w:t>
      </w:r>
    </w:p>
    <w:p>
      <w:r>
        <w:br/>
        <w:t>26</w:t>
        <w:tab/>
        <w:t>Tit. 151</w:t>
      </w:r>
    </w:p>
    <w:p>
      <w:r>
        <w:t>27</w:t>
        <w:tab/>
        <w:t>Abt. I General-Abteilung \ Sect. 24 \ Titel 151: Literatur und Denkmäler, 1. Reihe</w:t>
      </w:r>
    </w:p>
    <w:p>
      <w:r>
        <w:t>30</w:t>
        <w:tab/>
        <w:t>Nr. 1a</w:t>
      </w:r>
    </w:p>
    <w:p>
      <w:r>
        <w:t>33</w:t>
        <w:tab/>
        <w:t>S. 29</w:t>
      </w:r>
    </w:p>
    <w:p>
      <w:r>
        <w:t>40</w:t>
        <w:tab/>
        <w:t>Die dem k[Königl. Polizeiministerium]k offerierten s[1{Schriften} 2{&lt;dem Königl. Polizeiministerium offerierte&gt;}]s und s[1{Bücher} 2{&lt;dem Königl. Polizeiministerium offerierte&gt;}]s desgl. die Sr. Maj. dem Kaiser zu überreichende Werke, Bd. 1 - 4</w:t>
      </w:r>
    </w:p>
    <w:p>
      <w:r>
        <w:t>43</w:t>
        <w:tab/>
        <w:t>1814 - 1899</w:t>
      </w:r>
    </w:p>
    <w:p>
      <w:r>
        <w:br/>
        <w:t>30</w:t>
        <w:tab/>
        <w:t>Nr. 2</w:t>
      </w:r>
    </w:p>
    <w:p>
      <w:r>
        <w:t>33</w:t>
        <w:tab/>
        <w:t>S. 29</w:t>
      </w:r>
    </w:p>
    <w:p>
      <w:r>
        <w:t>40</w:t>
        <w:tab/>
        <w:t>Die s[2{zur Förderung gemeinnütziger Zwecke verteilte}n 1{Schriften}]s; den s[2{Behörden zum Ankauf empfohlene gemeinnützige} 1{Bücher}]s</w:t>
      </w:r>
    </w:p>
    <w:p>
      <w:r>
        <w:t>43</w:t>
        <w:tab/>
        <w:t>1810 - 1839</w:t>
      </w:r>
    </w:p>
    <w:p>
      <w:r>
        <w:br/>
        <w:t>30</w:t>
        <w:tab/>
        <w:t>Nr. 5</w:t>
      </w:r>
    </w:p>
    <w:p>
      <w:r>
        <w:t>33</w:t>
        <w:tab/>
        <w:t>S. 30</w:t>
      </w:r>
    </w:p>
    <w:p>
      <w:r>
        <w:t>40</w:t>
        <w:tab/>
        <w:t>Die dem k[Königl. Ministerium des Innern]k zur Kenntnisnahme oder zum Zwecke ihrer öffentlichen Empfehlung eingereichten Aufsätze, s[1{Schriften} 2{&lt;zum Zwecke ihrer öffentlichen Empfehlung eingereichte&gt;}]s und s[1{Druckschriften} 2{&lt;zum Zwecke ihrer öffentlichen Empfehlung eingereichte&gt;}]s, Bd. 9 - 28</w:t>
      </w:r>
    </w:p>
    <w:p>
      <w:r>
        <w:t>43</w:t>
        <w:tab/>
        <w:t>1864 - 1934</w:t>
      </w:r>
    </w:p>
    <w:p>
      <w:r>
        <w:br/>
        <w:t>30</w:t>
        <w:tab/>
        <w:t>Nr. 11</w:t>
      </w:r>
    </w:p>
    <w:p>
      <w:r>
        <w:t>33</w:t>
        <w:tab/>
        <w:t>S. 30 (Rückseite)</w:t>
      </w:r>
    </w:p>
    <w:p>
      <w:r>
        <w:t>40</w:t>
        <w:tab/>
        <w:t>Herausgabe der t[Krünitzschen Enzyklopädie]t und deren Fortsetzung durch den p[5{Privatgelehrte&lt;r&gt;}n 1{Floercke}]p</w:t>
      </w:r>
    </w:p>
    <w:p>
      <w:r>
        <w:t>43</w:t>
        <w:tab/>
        <w:t>1811 - 1819</w:t>
      </w:r>
    </w:p>
    <w:p>
      <w:r>
        <w:br/>
        <w:t>30</w:t>
        <w:tab/>
        <w:t>Nr. 23</w:t>
      </w:r>
    </w:p>
    <w:p>
      <w:r>
        <w:t>33</w:t>
        <w:tab/>
        <w:t>S. 32</w:t>
      </w:r>
    </w:p>
    <w:p>
      <w:r>
        <w:t>40</w:t>
        <w:tab/>
        <w:t>Das von dem p[7{Regierungsrat} 3{Fr&lt;ei&gt;h&lt;err&gt;}. 8{von} 1{Reiswitz}]p herausgegebene t[Allgemeine&lt;s&gt; Polizeiarchiv]t betr. das von p[7{Hofrat} 1{Falckenberg}]p herausgegebene t[Allgemeine&lt;s&gt; Polizeiarchiv für Preußen]t, die von p[7{Polizeirat} 1{Merker}]p in o[Erfurt]o verfaßten t[Mitteilungen zur Förderung der Sicherheitspflege]t</w:t>
      </w:r>
    </w:p>
    <w:p>
      <w:r>
        <w:t>43</w:t>
        <w:tab/>
        <w:t>1817 - 1819</w:t>
      </w:r>
    </w:p>
    <w:p>
      <w:r>
        <w:br/>
        <w:t>30</w:t>
        <w:tab/>
        <w:t>Nr. 28</w:t>
      </w:r>
    </w:p>
    <w:p>
      <w:r>
        <w:t>33</w:t>
        <w:tab/>
        <w:t>S. 32</w:t>
      </w:r>
    </w:p>
    <w:p>
      <w:r>
        <w:t>40</w:t>
        <w:tab/>
        <w:t>Das von p[7{Kriegsrat} 8{von} 1{Cöln}]p herausgegebene t[Historische&lt;s&gt; Archiv der preußischen Provinzialverfassungen]t</w:t>
      </w:r>
    </w:p>
    <w:p>
      <w:r>
        <w:t>43</w:t>
        <w:tab/>
        <w:t>1819 - 1827</w:t>
      </w:r>
    </w:p>
    <w:p>
      <w:r>
        <w:br/>
        <w:t>30</w:t>
        <w:tab/>
        <w:t>Nr. 32</w:t>
      </w:r>
    </w:p>
    <w:p>
      <w:r>
        <w:t>33</w:t>
        <w:tab/>
        <w:t>S. 32 (Rückseite)</w:t>
      </w:r>
    </w:p>
    <w:p>
      <w:r>
        <w:t>40</w:t>
        <w:tab/>
        <w:t>Herausgabe einer t[Geschichte des Fürstentums Münster]t durch den p[5{Pfarrer} 1{Niesert} zu 6{o[Vehlen]o}]p</w:t>
      </w:r>
    </w:p>
    <w:p>
      <w:r>
        <w:t>43</w:t>
        <w:tab/>
        <w:t>1821</w:t>
      </w:r>
    </w:p>
    <w:p>
      <w:r>
        <w:br/>
        <w:t>30</w:t>
        <w:tab/>
        <w:t>Nr. 33</w:t>
      </w:r>
    </w:p>
    <w:p>
      <w:r>
        <w:t>33</w:t>
        <w:tab/>
        <w:t>S. 32 (Rückseite)</w:t>
      </w:r>
    </w:p>
    <w:p>
      <w:r>
        <w:t>40</w:t>
        <w:tab/>
        <w:t>Das von dem p[7{Wirkl. Geh. Legationsrat} 1{Klüber}]p verfaßte "t[Öffentliche Recht des Deutschen Bundes]t"</w:t>
      </w:r>
    </w:p>
    <w:p>
      <w:r>
        <w:t>43</w:t>
        <w:tab/>
        <w:t>1823</w:t>
      </w:r>
    </w:p>
    <w:p>
      <w:r>
        <w:br/>
        <w:t>30</w:t>
        <w:tab/>
        <w:t>Nr. 36</w:t>
      </w:r>
    </w:p>
    <w:p>
      <w:r>
        <w:t>33</w:t>
        <w:tab/>
        <w:t>S. 33</w:t>
      </w:r>
    </w:p>
    <w:p>
      <w:r>
        <w:t>40</w:t>
        <w:tab/>
        <w:t>Das von p[7{Regierungsrat} 3{Freiherr} 8{von} 1{Reiswitz}]p herausgegebene t[Adelsarchiv]t in Verbindung mit einem sog. t[Preuß. Wappensaal]t, sowie die ähnlichen Werke anderer Verfasser (p[3{Freiherr} 8{von} 1{Zedlitz-Neukirch}]p, p[Weigel]p, t[Handbuch des preußischen Adels]t)</w:t>
      </w:r>
    </w:p>
    <w:p>
      <w:r>
        <w:t>43</w:t>
        <w:tab/>
        <w:t>1824 - 1855</w:t>
      </w:r>
    </w:p>
    <w:p>
      <w:r>
        <w:br/>
        <w:t>30</w:t>
        <w:tab/>
        <w:t>Nr. 40</w:t>
      </w:r>
    </w:p>
    <w:p>
      <w:r>
        <w:t>33</w:t>
        <w:tab/>
        <w:t>S. 33 (Rückseite)</w:t>
      </w:r>
    </w:p>
    <w:p>
      <w:r>
        <w:t>40</w:t>
        <w:tab/>
        <w:t>Die von p[4{Prof.} 1{Benzenberg} in 6{o[Düsseldorf]o}]p herausgegebenen s[2{staatswirtschaftlichen und statistische}n 1{Werke}]s</w:t>
      </w:r>
    </w:p>
    <w:p>
      <w:r>
        <w:t>43</w:t>
        <w:tab/>
        <w:t>1832 - 1845</w:t>
      </w:r>
    </w:p>
    <w:p>
      <w:r>
        <w:br/>
        <w:t>30</w:t>
        <w:tab/>
        <w:t>Nr. 42</w:t>
      </w:r>
    </w:p>
    <w:p>
      <w:r>
        <w:t>33</w:t>
        <w:tab/>
        <w:t>S. 33 (Rückseite)</w:t>
      </w:r>
    </w:p>
    <w:p>
      <w:r>
        <w:t>40</w:t>
        <w:tab/>
        <w:t>Die von dem p[7{Landrath} 1{Lepsius} in 6{o[Naumburg]o}]p geplante Herausgabe einer Schrift zu Gunsten der k[Kirchengemeinde St. Moritz]k unter dem Titel "t[Geschichte des Augustinerklosters zu St. Moritz]t"</w:t>
      </w:r>
    </w:p>
    <w:p>
      <w:r>
        <w:t>43</w:t>
        <w:tab/>
        <w:t>1835</w:t>
      </w:r>
    </w:p>
    <w:p>
      <w:r>
        <w:br/>
        <w:t>30</w:t>
        <w:tab/>
        <w:t>Nr. 47</w:t>
      </w:r>
    </w:p>
    <w:p>
      <w:r>
        <w:t>33</w:t>
        <w:tab/>
        <w:t>S. 34</w:t>
      </w:r>
    </w:p>
    <w:p>
      <w:r>
        <w:t>40</w:t>
        <w:tab/>
        <w:t>Herausgabe einer t[Bibliothek für Geschichte der Kur- und Neumark]t und t[&lt;Bibliothek&gt; für die Rechtsverfassung aller Stände]t durch p[7{Kammergerichtsreferendar} 1{Hübbe}]p, sowie eine t[Geschichte der märkischen Stände]t von p[4{Dr.} 1{Zimmermann}]p, sowie eine t[Geschichte der Stadt Brandenburg]t; verfaßt von p[7{Staatsminister} 8{v.} 1{Rochow}]p</w:t>
      </w:r>
    </w:p>
    <w:p>
      <w:r>
        <w:t>43</w:t>
        <w:tab/>
        <w:t xml:space="preserve">1836 - 1868 </w:t>
      </w:r>
    </w:p>
    <w:p>
      <w:r>
        <w:br/>
        <w:t>30</w:t>
        <w:tab/>
        <w:t>Nr. 48</w:t>
      </w:r>
    </w:p>
    <w:p>
      <w:r>
        <w:t>33</w:t>
        <w:tab/>
        <w:t>S. 34</w:t>
      </w:r>
    </w:p>
    <w:p>
      <w:r>
        <w:t>40</w:t>
        <w:tab/>
        <w:t>Die Herausgabe eines neuen t[Landbuches der Marken Brandenburg]t, als Fortsetzung des t[s[Landbuch]ses p[3{Kaiser} 2{Carl IV.}]p]t durch den p[7{Major} 8{von} 1{Eickstedt}]p. - ingl. eines geograph.-historisch-statistischen s[1{Landbuch}es der 2{o[2{Provinz} 1{Brandenburg}]o}]s durch den p[4{Prof. Dr.} 1{Berghaus}]p, - neue Bearbeitung des Landbuches Kaiser Carl IV. durch den p[7{Staatssekretär} 1{Fidicin}]p</w:t>
      </w:r>
    </w:p>
    <w:p>
      <w:r>
        <w:t>41</w:t>
        <w:tab/>
        <w:t>3 Beihefte</w:t>
      </w:r>
    </w:p>
    <w:p>
      <w:r>
        <w:t>43</w:t>
        <w:tab/>
        <w:t>1836 - 1869</w:t>
      </w:r>
    </w:p>
    <w:p>
      <w:r>
        <w:br/>
        <w:t>30</w:t>
        <w:tab/>
        <w:t>Nr. 49</w:t>
      </w:r>
    </w:p>
    <w:p>
      <w:r>
        <w:t>33</w:t>
        <w:tab/>
        <w:t>S. 34</w:t>
      </w:r>
    </w:p>
    <w:p>
      <w:r>
        <w:t>40</w:t>
        <w:tab/>
        <w:t>Die Herausgabe der Trierschen Altertümer in genauen architektonischen Abbildungen durch den p[5{Architekt}en 1{Schmidt} zu 6{o[Trier]o}]p; ferner Originalpläne der deutschen Dome</w:t>
      </w:r>
    </w:p>
    <w:p>
      <w:r>
        <w:t>43</w:t>
        <w:tab/>
        <w:t>1837</w:t>
      </w:r>
    </w:p>
    <w:p>
      <w:r>
        <w:br/>
        <w:t>30</w:t>
        <w:tab/>
        <w:t>Nr. 53</w:t>
      </w:r>
    </w:p>
    <w:p>
      <w:r>
        <w:t>33</w:t>
        <w:tab/>
        <w:t>S. 34 (Rückseite)</w:t>
      </w:r>
    </w:p>
    <w:p>
      <w:r>
        <w:t>40</w:t>
        <w:tab/>
        <w:t>Herausgabe einer Sammlung pommerscher Urkunden als Fortsetzung des z[1748]z begonnenen t[Codex Pomeraniae Diplomaticus]t durch p[7{Gymnsialdirektor} 1{Hasselbach}]p, p[4{Dr.} 1{Kosegarten}]p und p[3{Freiherr}n 8{von} 1{Medem}]p und andere s[2{historische} 1{Werke}]s in bezug auf o[Pommern]o</w:t>
      </w:r>
    </w:p>
    <w:p>
      <w:r>
        <w:t>43</w:t>
        <w:tab/>
        <w:t>1839 - 1841</w:t>
      </w:r>
    </w:p>
    <w:p>
      <w:r>
        <w:br/>
        <w:t>30</w:t>
        <w:tab/>
        <w:t>Nr. 54</w:t>
      </w:r>
    </w:p>
    <w:p>
      <w:r>
        <w:t>33</w:t>
        <w:tab/>
        <w:t>S. 34 (Rückseite)</w:t>
      </w:r>
    </w:p>
    <w:p>
      <w:r>
        <w:t>40</w:t>
        <w:tab/>
        <w:t>Gründung von s[1{Vereine}n 2{für öffentliche s[Lesehalle]sn und s[Bibliothek]sen}]s</w:t>
      </w:r>
    </w:p>
    <w:p>
      <w:r>
        <w:t>43</w:t>
        <w:tab/>
        <w:t>1839 - 1906</w:t>
      </w:r>
    </w:p>
    <w:p>
      <w:r>
        <w:br/>
        <w:t>30</w:t>
        <w:tab/>
        <w:t>Nr. 55</w:t>
      </w:r>
    </w:p>
    <w:p>
      <w:r>
        <w:t>33</w:t>
        <w:tab/>
        <w:t>S. 34 (Rückseite)</w:t>
      </w:r>
    </w:p>
    <w:p>
      <w:r>
        <w:t>40</w:t>
        <w:tab/>
        <w:t>Die von dem p[7{Bürgermeister zu o[Calbe]o, nachherigen Hofrat} 8{v. d.} 1{Heyde}]p, herausgegebene Schriften</w:t>
      </w:r>
    </w:p>
    <w:p>
      <w:r>
        <w:t>43</w:t>
        <w:tab/>
        <w:t>1828 - 1860</w:t>
      </w:r>
    </w:p>
    <w:p>
      <w:r>
        <w:br/>
        <w:t>30</w:t>
        <w:tab/>
        <w:t>Nr. 56</w:t>
      </w:r>
    </w:p>
    <w:p>
      <w:r>
        <w:t>33</w:t>
        <w:tab/>
        <w:t>S. 34 (Rückseite)</w:t>
      </w:r>
    </w:p>
    <w:p>
      <w:r>
        <w:t>40</w:t>
        <w:tab/>
        <w:t>s[Herausgabe eines Werkes über die Verfassung und Verwaltung des o[preußischen Staat]oes]s durch p[7{Oberlandesgerichtsrat} 8{v.} 1{Rönne}]p und p[7{Oberlandesgerichtsassessor} 1{Simon}]p</w:t>
      </w:r>
    </w:p>
    <w:p>
      <w:r>
        <w:t>43</w:t>
        <w:tab/>
        <w:t>1840 - 1852</w:t>
      </w:r>
    </w:p>
    <w:p>
      <w:r>
        <w:br/>
        <w:t>30</w:t>
        <w:tab/>
        <w:t>Nr. 58</w:t>
      </w:r>
    </w:p>
    <w:p>
      <w:r>
        <w:t>33</w:t>
        <w:tab/>
        <w:t>S. 35</w:t>
      </w:r>
    </w:p>
    <w:p>
      <w:r>
        <w:t>40</w:t>
        <w:tab/>
        <w:t>s[Herausgabe eines Werkes über das Ordenswesen]s von p[3{Freiherr}n 8{v.} 1{Biedenfeld} in 6{o[Weimar]o}]p</w:t>
      </w:r>
    </w:p>
    <w:p>
      <w:r>
        <w:t>43</w:t>
        <w:tab/>
        <w:t>1840</w:t>
      </w:r>
    </w:p>
    <w:p>
      <w:r>
        <w:br/>
        <w:t>30</w:t>
        <w:tab/>
        <w:t>Nr. 63</w:t>
      </w:r>
    </w:p>
    <w:p>
      <w:r>
        <w:t>33</w:t>
        <w:tab/>
        <w:t>S. 35 (Rückseite)</w:t>
      </w:r>
    </w:p>
    <w:p>
      <w:r>
        <w:t>40</w:t>
        <w:tab/>
        <w:t>Die von p[2{C. H. L.} 1{Poelitz}]p begründeten, demnächst von p[4{Prof.} 2{I.} 1{Bühlau} in 6{o[Leipzig]o}]p herausgegebenen t[Jahrbücher der Geschichte und Politik]t</w:t>
      </w:r>
    </w:p>
    <w:p>
      <w:r>
        <w:t>43</w:t>
        <w:tab/>
        <w:t>1842</w:t>
      </w:r>
    </w:p>
    <w:p>
      <w:r>
        <w:br/>
        <w:t>30</w:t>
        <w:tab/>
        <w:t>Nr. 65</w:t>
      </w:r>
    </w:p>
    <w:p>
      <w:r>
        <w:t>33</w:t>
        <w:tab/>
        <w:t>S. 35 (Rückseite)</w:t>
      </w:r>
    </w:p>
    <w:p>
      <w:r>
        <w:t>40</w:t>
        <w:tab/>
        <w:t>Die von p[2{Elfriede} 8{v.} 1{Mühlenfels}]p veranstaltete Herausgabe ihrer Gedichte zum Besten der Notleidenden (t[Dresdner Album]t), Bd. 1 - 2</w:t>
      </w:r>
    </w:p>
    <w:p>
      <w:r>
        <w:t>43</w:t>
        <w:tab/>
        <w:t>1845 - 1864</w:t>
      </w:r>
    </w:p>
    <w:p>
      <w:r>
        <w:br/>
        <w:t>30</w:t>
        <w:tab/>
        <w:t>Nr. 67</w:t>
      </w:r>
    </w:p>
    <w:p>
      <w:r>
        <w:t>33</w:t>
        <w:tab/>
        <w:t>S. 35 (Rückseite)</w:t>
      </w:r>
    </w:p>
    <w:p>
      <w:r>
        <w:t>40</w:t>
        <w:tab/>
        <w:t>s[Herausgabe einer Sammlung von Urkunden zur o[schlesisch]oen Staats-, Rechts- und Kulturgeschichte]s durch den p[7{Geheimen Archivrat} 4{Prof. Dr.} 1{Stenzel}]p</w:t>
      </w:r>
    </w:p>
    <w:p>
      <w:r>
        <w:t>43</w:t>
        <w:tab/>
        <w:t>1845</w:t>
      </w:r>
    </w:p>
    <w:p>
      <w:r>
        <w:br/>
        <w:t>30</w:t>
        <w:tab/>
        <w:t>Nr. 71</w:t>
      </w:r>
    </w:p>
    <w:p>
      <w:r>
        <w:t>33</w:t>
        <w:tab/>
        <w:t>S. 36</w:t>
      </w:r>
    </w:p>
    <w:p>
      <w:r>
        <w:t>40</w:t>
        <w:tab/>
        <w:t>Die von p[4{Dr.} 1{Klettke}]p veranstaltete Sammlung der im Jahre z[1848/49]z erschienenen Plakate und s[Flugblätter]s</w:t>
      </w:r>
    </w:p>
    <w:p>
      <w:r>
        <w:t>43</w:t>
        <w:tab/>
        <w:t>1849</w:t>
      </w:r>
    </w:p>
    <w:p>
      <w:r>
        <w:br/>
        <w:t>30</w:t>
        <w:tab/>
        <w:t>Nr. 72</w:t>
      </w:r>
    </w:p>
    <w:p>
      <w:r>
        <w:t>33</w:t>
        <w:tab/>
        <w:t>S. 36</w:t>
      </w:r>
    </w:p>
    <w:p>
      <w:r>
        <w:t>40</w:t>
        <w:tab/>
        <w:t>Die Herausgabe der hinterlassenen Schriften und Memoiren des verstorbenen p[7{Staatskanzlers} 3{Fürst} 8{von} 1{Hardenberg}]p</w:t>
      </w:r>
    </w:p>
    <w:p>
      <w:r>
        <w:t>43</w:t>
        <w:tab/>
        <w:t>1850</w:t>
      </w:r>
    </w:p>
    <w:p>
      <w:r>
        <w:br/>
        <w:t>30</w:t>
        <w:tab/>
        <w:t>Nr. 73</w:t>
      </w:r>
    </w:p>
    <w:p>
      <w:r>
        <w:t>33</w:t>
        <w:tab/>
        <w:t>S. 36</w:t>
      </w:r>
    </w:p>
    <w:p>
      <w:r>
        <w:t>40</w:t>
        <w:tab/>
        <w:t>s[Herausgabe eines t[Handelsarchiv]ts]s</w:t>
      </w:r>
    </w:p>
    <w:p>
      <w:r>
        <w:t>43</w:t>
        <w:tab/>
        <w:t>1850 - 1920</w:t>
      </w:r>
    </w:p>
    <w:p>
      <w:r>
        <w:br/>
        <w:t>30</w:t>
        <w:tab/>
        <w:t>Nr. 78</w:t>
      </w:r>
    </w:p>
    <w:p>
      <w:r>
        <w:t>33</w:t>
        <w:tab/>
        <w:t>S. 36 (Rückseite)</w:t>
      </w:r>
    </w:p>
    <w:p>
      <w:r>
        <w:t>40</w:t>
        <w:tab/>
        <w:t>Die s[2{staatswissenschaftlichen und statistische}n 1{Schriften}]s des p[7{Literat}en 2{Otto} 1{Hübner}]p</w:t>
      </w:r>
    </w:p>
    <w:p>
      <w:r>
        <w:t>43</w:t>
        <w:tab/>
        <w:t>1852 - 1866</w:t>
      </w:r>
    </w:p>
    <w:p>
      <w:r>
        <w:br/>
        <w:t>30</w:t>
        <w:tab/>
        <w:t>Nr. 84</w:t>
      </w:r>
    </w:p>
    <w:p>
      <w:r>
        <w:t>33</w:t>
        <w:tab/>
        <w:t>S. 37</w:t>
      </w:r>
    </w:p>
    <w:p>
      <w:r>
        <w:t>40</w:t>
        <w:tab/>
        <w:t>Die Erwerbung der von dem verstorbenen p[7{General der Infanterie} 8{von} 1{Scharnhorst}]p hinterlassenen s[Bücher&lt;sammlung&gt;]s- und Kartensammlung</w:t>
      </w:r>
    </w:p>
    <w:p>
      <w:r>
        <w:t>43</w:t>
        <w:tab/>
        <w:t>1854 - 1856</w:t>
      </w:r>
    </w:p>
    <w:p>
      <w:r>
        <w:br/>
        <w:t>30</w:t>
        <w:tab/>
        <w:t>Nr. 85</w:t>
      </w:r>
    </w:p>
    <w:p>
      <w:r>
        <w:t>33</w:t>
        <w:tab/>
        <w:t>S. 37</w:t>
      </w:r>
    </w:p>
    <w:p>
      <w:r>
        <w:t>40</w:t>
        <w:tab/>
        <w:t>Herausgabe einer von dem verstorbenen p[7{Kriegsrat} 1{Wohlbrück}]p hinterlassenen t[Geschichte der Altmark]t</w:t>
      </w:r>
    </w:p>
    <w:p>
      <w:r>
        <w:t>43</w:t>
        <w:tab/>
        <w:t>1854 - 1855</w:t>
      </w:r>
    </w:p>
    <w:p>
      <w:r>
        <w:br/>
        <w:t>30</w:t>
        <w:tab/>
        <w:t>Nr. 88</w:t>
      </w:r>
    </w:p>
    <w:p>
      <w:r>
        <w:t>33</w:t>
        <w:tab/>
        <w:t>S. 38</w:t>
      </w:r>
    </w:p>
    <w:p>
      <w:r>
        <w:t>40</w:t>
        <w:tab/>
        <w:t>Die Herausgabe eines t[Archivs für Landeskunde im Königreich Preußen]t durch p[4{Dr.} 2{B. J. A.} 1{Meyer} in 6{o[Berlin]o}]p, Bd. 1 - 2</w:t>
      </w:r>
    </w:p>
    <w:p>
      <w:r>
        <w:t>43</w:t>
        <w:tab/>
        <w:t>1855 - 1891</w:t>
      </w:r>
    </w:p>
    <w:p>
      <w:r>
        <w:br/>
        <w:t>30</w:t>
        <w:tab/>
        <w:t>Nr. 89</w:t>
      </w:r>
    </w:p>
    <w:p>
      <w:r>
        <w:t>33</w:t>
        <w:tab/>
        <w:t>S. 38</w:t>
      </w:r>
    </w:p>
    <w:p>
      <w:r>
        <w:t>40</w:t>
        <w:tab/>
        <w:t>Die literarischen Arbeiten des p[7{Kanzleirat}s 1{Bauer}]p (s[Herausgabe einer Handmatrikel der Rittergüter]s)</w:t>
      </w:r>
    </w:p>
    <w:p>
      <w:r>
        <w:t>41</w:t>
        <w:tab/>
        <w:t>Beiakten 1 - 4</w:t>
      </w:r>
    </w:p>
    <w:p>
      <w:r>
        <w:t>43</w:t>
        <w:tab/>
        <w:t>1856 - 1879</w:t>
      </w:r>
    </w:p>
    <w:p>
      <w:r>
        <w:br/>
        <w:t>30</w:t>
        <w:tab/>
        <w:t>Nr. 90</w:t>
      </w:r>
    </w:p>
    <w:p>
      <w:r>
        <w:t>33</w:t>
        <w:tab/>
        <w:t>S. 38</w:t>
      </w:r>
    </w:p>
    <w:p>
      <w:r>
        <w:t>40</w:t>
        <w:tab/>
        <w:t>s[Herausgabe eines t[Staats- und Konversationslexikons]t]s durch den p[7{Landtagsabgeordneten Justizrat und Rittergutsbesitzer} 2{Hermann} 1{Wagner}]p</w:t>
      </w:r>
    </w:p>
    <w:p>
      <w:r>
        <w:t>43</w:t>
        <w:tab/>
        <w:t>1857 - 1859</w:t>
      </w:r>
    </w:p>
    <w:p>
      <w:r>
        <w:br/>
        <w:t>30</w:t>
        <w:tab/>
        <w:t>Nr. 91</w:t>
      </w:r>
    </w:p>
    <w:p>
      <w:r>
        <w:t>33</w:t>
        <w:tab/>
        <w:t>S. 38</w:t>
      </w:r>
    </w:p>
    <w:p>
      <w:r>
        <w:t>40</w:t>
        <w:tab/>
        <w:t>s[Herausgabe der Rechtsdenkmäler des deutschen Mittelalters]s durch den p[7{Geheimen Obertribunalrat} 4{Prof. Dr.} 8{von} 1{Daniels}]p, p[4{Dr.} 8{v.} 1{Gruben}]p und p[4{Dr.} 1{Kühns}]p</w:t>
      </w:r>
    </w:p>
    <w:p>
      <w:r>
        <w:t>43</w:t>
        <w:tab/>
        <w:t>1858</w:t>
      </w:r>
    </w:p>
    <w:p>
      <w:r>
        <w:br/>
        <w:t>30</w:t>
        <w:tab/>
        <w:t>Nr. 92</w:t>
      </w:r>
    </w:p>
    <w:p>
      <w:r>
        <w:t>33</w:t>
        <w:tab/>
        <w:t>S. 38</w:t>
      </w:r>
    </w:p>
    <w:p>
      <w:r>
        <w:t>40</w:t>
        <w:tab/>
        <w:t>s[Herausgabe der älteren Chroniken der o[2{Provinz} 1{Preußen}]o]s durch den p[4{Prof. Dr.} 1{Hirsch} zu 6{o[Danzig]o}]p, p[7{Gymnasialdirektor} 4{Dr.} 1{Toeppen}]p und p[4{Dr.} 2{E.} 1{Strehlke}]p</w:t>
      </w:r>
    </w:p>
    <w:p>
      <w:r>
        <w:t>43</w:t>
        <w:tab/>
        <w:t>1858 - 1861</w:t>
      </w:r>
    </w:p>
    <w:p>
      <w:r>
        <w:br/>
        <w:t>30</w:t>
        <w:tab/>
        <w:t>Nr. 94</w:t>
      </w:r>
    </w:p>
    <w:p>
      <w:r>
        <w:t>33</w:t>
        <w:tab/>
        <w:t>S. 39</w:t>
      </w:r>
    </w:p>
    <w:p>
      <w:r>
        <w:t>40</w:t>
        <w:tab/>
        <w:t>s[Herausgabe einer t[Geschichte der Kurmark Brandenburg]t]s durch den p[7{Wirkl. Geheimen Rat und Oberpräsident}en 8{von} 1{Bassewitz}]p</w:t>
      </w:r>
    </w:p>
    <w:p>
      <w:r>
        <w:t>43</w:t>
        <w:tab/>
        <w:t>1850 - 1860</w:t>
      </w:r>
    </w:p>
    <w:p>
      <w:r>
        <w:br/>
        <w:t>30</w:t>
        <w:tab/>
        <w:t>Nr. 97</w:t>
      </w:r>
    </w:p>
    <w:p>
      <w:r>
        <w:t>33</w:t>
        <w:tab/>
        <w:t>S. 39</w:t>
      </w:r>
    </w:p>
    <w:p>
      <w:r>
        <w:t>40</w:t>
        <w:tab/>
        <w:t>s[Herausgabe eines t[Landbuches des Herzogtums Pommern und des Fürstentums Rügen]t]s durch p[4{Prof. Dr.} 1{Berghaus}]p</w:t>
      </w:r>
    </w:p>
    <w:p>
      <w:r>
        <w:t>43</w:t>
        <w:tab/>
        <w:t>1859 - 1883</w:t>
      </w:r>
    </w:p>
    <w:p>
      <w:r>
        <w:br/>
        <w:t>30</w:t>
        <w:tab/>
        <w:t>Nr. 98</w:t>
      </w:r>
    </w:p>
    <w:p>
      <w:r>
        <w:t>33</w:t>
        <w:tab/>
        <w:t>S. 39</w:t>
      </w:r>
    </w:p>
    <w:p>
      <w:r>
        <w:t>40</w:t>
        <w:tab/>
        <w:t>s[Herausgabe eines t[Preußischen Jahrbuch]tes]s durch p[4{Dr.} 2{Martin} 1{Runkel} zu 6{o[Berlin]o}]p</w:t>
      </w:r>
    </w:p>
    <w:p>
      <w:r>
        <w:t>43</w:t>
        <w:tab/>
        <w:t>1860</w:t>
      </w:r>
    </w:p>
    <w:p>
      <w:r>
        <w:br/>
        <w:t>30</w:t>
        <w:tab/>
        <w:t>Nr. 99</w:t>
      </w:r>
    </w:p>
    <w:p>
      <w:r>
        <w:t>33</w:t>
        <w:tab/>
        <w:t>S. 39</w:t>
      </w:r>
    </w:p>
    <w:p>
      <w:r>
        <w:t>40</w:t>
        <w:tab/>
        <w:t>s[Herausgabe eines t[Handbuches für Verwaltungsbeamte]t]s durch p[7{Regierungsrat} 1{Illing} zu 6{o[Düsseldorf]o}]p</w:t>
      </w:r>
    </w:p>
    <w:p>
      <w:r>
        <w:t>43</w:t>
        <w:tab/>
        <w:t>1861 - 1862</w:t>
      </w:r>
    </w:p>
    <w:p>
      <w:r>
        <w:br/>
        <w:t>30</w:t>
        <w:tab/>
        <w:t>Nr. 100</w:t>
      </w:r>
    </w:p>
    <w:p>
      <w:r>
        <w:t>33</w:t>
        <w:tab/>
        <w:t>S. 39</w:t>
      </w:r>
    </w:p>
    <w:p>
      <w:r>
        <w:t>40</w:t>
        <w:tab/>
        <w:t>s[Herausgabe des Werkes "t[Berlin und die Mark Brandenburg mit dem Markgrafentum Niederlausitz in ihrer Geschichte und ihrem gegenwärtigen Bestande]t"]s durch p[2{W.} 1{Riehl}]p und p[2{I.} 1{Scheu}]p</w:t>
      </w:r>
    </w:p>
    <w:p>
      <w:r>
        <w:t>43</w:t>
        <w:tab/>
        <w:t>1861</w:t>
      </w:r>
    </w:p>
    <w:p>
      <w:r>
        <w:br/>
        <w:t>30</w:t>
        <w:tab/>
        <w:t>Nr. 101</w:t>
      </w:r>
    </w:p>
    <w:p>
      <w:r>
        <w:t>33</w:t>
        <w:tab/>
        <w:t>S. 40</w:t>
      </w:r>
    </w:p>
    <w:p>
      <w:r>
        <w:t>40</w:t>
        <w:tab/>
        <w:t>t[Zeitschrift für preußische Geschichte und Landeskunde]t, Bd. 1 - 2</w:t>
      </w:r>
    </w:p>
    <w:p>
      <w:r>
        <w:t>43</w:t>
        <w:tab/>
        <w:t>1865 - 1928</w:t>
      </w:r>
    </w:p>
    <w:p>
      <w:r>
        <w:br/>
        <w:t>30</w:t>
        <w:tab/>
        <w:t>Nr. 105</w:t>
      </w:r>
    </w:p>
    <w:p>
      <w:r>
        <w:t>33</w:t>
        <w:tab/>
        <w:t>S. 40</w:t>
      </w:r>
    </w:p>
    <w:p>
      <w:r>
        <w:t>40</w:t>
        <w:tab/>
        <w:t>Die von p[4{Dr.} 1{Angerstein}]p anfangs unter dem Titel "t[Der Militäranwärter]t", demnächst als "t[Zentralblatt für deutsche Beamte]t" von dem p[3{Freiherr}n 8{von} 1{Henneberg}]p heraussgegebene s[Zeitschrift]s</w:t>
      </w:r>
    </w:p>
    <w:p>
      <w:r>
        <w:t>43</w:t>
        <w:tab/>
        <w:t>1884 - 1887</w:t>
      </w:r>
    </w:p>
    <w:p>
      <w:r>
        <w:br/>
        <w:t>30</w:t>
        <w:tab/>
        <w:t>Nr. 111</w:t>
      </w:r>
    </w:p>
    <w:p>
      <w:r>
        <w:t>33</w:t>
        <w:tab/>
        <w:t>S. 42</w:t>
      </w:r>
    </w:p>
    <w:p>
      <w:r>
        <w:t>40</w:t>
        <w:tab/>
        <w:t>Die Unterstützung der s[Subskription]sen auf s[2{literarische} 1{Werke}]s für mildtätige Zwecke</w:t>
      </w:r>
    </w:p>
    <w:p>
      <w:r>
        <w:t>43</w:t>
        <w:tab/>
        <w:t>1844</w:t>
      </w:r>
    </w:p>
    <w:p>
      <w:r>
        <w:br/>
        <w:t>30</w:t>
        <w:tab/>
        <w:t>Nr. 121</w:t>
      </w:r>
    </w:p>
    <w:p>
      <w:r>
        <w:t>33</w:t>
        <w:tab/>
        <w:t>S. 43</w:t>
      </w:r>
    </w:p>
    <w:p>
      <w:r>
        <w:t>40</w:t>
        <w:tab/>
        <w:t>Die Bewilligung und Inanspruchnahme staatlicher Mittel für die s[Herausgabe von Werken und Arbeiten auf rechtswissenschaftlichem Gebiet]s</w:t>
      </w:r>
    </w:p>
    <w:p>
      <w:r>
        <w:t>43</w:t>
        <w:tab/>
        <w:t>1911</w:t>
      </w:r>
    </w:p>
    <w:p>
      <w:r>
        <w:br/>
        <w:t>30</w:t>
        <w:tab/>
        <w:t>Nr. 124</w:t>
      </w:r>
    </w:p>
    <w:p>
      <w:r>
        <w:t>33</w:t>
        <w:tab/>
        <w:t>S. 43</w:t>
      </w:r>
    </w:p>
    <w:p>
      <w:r>
        <w:t>40</w:t>
        <w:tab/>
        <w:t>Die Einrichtung einer t[Bibliographie für Sozialwissenschaften]t</w:t>
      </w:r>
    </w:p>
    <w:p>
      <w:r>
        <w:t>43</w:t>
        <w:tab/>
        <w:t>1912 - 1926</w:t>
      </w:r>
    </w:p>
    <w:p>
      <w:r>
        <w:br/>
        <w:t>26</w:t>
        <w:tab/>
        <w:t>Tit. 242 a</w:t>
      </w:r>
    </w:p>
    <w:p>
      <w:r>
        <w:t>27</w:t>
        <w:tab/>
        <w:t>Abt. I General-Abteilung \ Sect. 24 \ Titel 242 a:s[Buchdrucker]s und s[Buchhändler]s</w:t>
      </w:r>
    </w:p>
    <w:p>
      <w:r>
        <w:t>29</w:t>
        <w:tab/>
        <w:t>Diese Akten sind auch in Abt. II, Sekt. 8, Titel 242 a: Buchdrucker und Buchhändler verzeichnet, die Akte 9 jedoch mit anderen Zeitangaben und etwas anderem Text</w:t>
      </w:r>
    </w:p>
    <w:p>
      <w:r>
        <w:t>30</w:t>
        <w:tab/>
        <w:t>Nr. 9</w:t>
      </w:r>
    </w:p>
    <w:p>
      <w:r>
        <w:t>33</w:t>
        <w:tab/>
        <w:t>S. 57 (Rückseite)</w:t>
      </w:r>
    </w:p>
    <w:p>
      <w:r>
        <w:t>40</w:t>
        <w:tab/>
        <w:t>Die dem p[7{Geheimen Ober-Hofbuchdrucker} 1{Decker} in 6{o[Berlin}]o]p ertheilten s[Privilegien]s, desgl. s[Druckkosten]s für die herrschaftlichen Sachen; ingl. durch Königl. Verordnungen und Sachen überhaupt sowohl in den o[&lt;preußische&gt; Provinzen]o als in Berlin, Bd. 1 - 3</w:t>
      </w:r>
    </w:p>
    <w:p>
      <w:r>
        <w:t>43</w:t>
        <w:tab/>
        <w:t>1763 - 1905</w:t>
      </w:r>
    </w:p>
    <w:p>
      <w:r>
        <w:br/>
        <w:t>26</w:t>
        <w:tab/>
        <w:t>Tit. 413</w:t>
      </w:r>
    </w:p>
    <w:p>
      <w:r>
        <w:t>27</w:t>
        <w:tab/>
        <w:t>Abt. I General-Abteilung \ Sect. 25 \ Titel 413: Kirchensachen. Catholica</w:t>
      </w:r>
    </w:p>
    <w:p>
      <w:r>
        <w:t>30</w:t>
        <w:tab/>
        <w:t>Nr. 63</w:t>
      </w:r>
    </w:p>
    <w:p>
      <w:r>
        <w:t>33</w:t>
        <w:tab/>
        <w:t>S. 199</w:t>
      </w:r>
    </w:p>
    <w:p>
      <w:r>
        <w:t>40</w:t>
        <w:tab/>
        <w:t>s[2{Katholische} 1{Literatur}]s</w:t>
      </w:r>
    </w:p>
    <w:p>
      <w:r>
        <w:t>43</w:t>
        <w:tab/>
        <w:t>1900 - 1915</w:t>
      </w:r>
    </w:p>
    <w:p>
      <w:r>
        <w:br/>
        <w:t>26</w:t>
        <w:tab/>
        <w:t>Tit. 415</w:t>
      </w:r>
    </w:p>
    <w:p>
      <w:r>
        <w:t>27</w:t>
        <w:tab/>
        <w:t>Abt. I General-Abteilung \ Sect. 25 \ Titel 415: Religions- und Kirchenpolizei</w:t>
      </w:r>
    </w:p>
    <w:p>
      <w:r>
        <w:t>30</w:t>
        <w:tab/>
        <w:t>Nr. 7</w:t>
      </w:r>
    </w:p>
    <w:p>
      <w:r>
        <w:t>33</w:t>
        <w:tab/>
        <w:t>S. 129</w:t>
      </w:r>
    </w:p>
    <w:p>
      <w:r>
        <w:t>40</w:t>
        <w:tab/>
        <w:t>Herausgabe und Verbreitung s[2{christliche}r 1{Erbauungsschriften}]s, Bd. 1 - 5</w:t>
      </w:r>
    </w:p>
    <w:p>
      <w:r>
        <w:t>43</w:t>
        <w:tab/>
        <w:t>1821 - 1913</w:t>
      </w:r>
    </w:p>
    <w:p>
      <w:r>
        <w:br/>
        <w:t>26</w:t>
        <w:tab/>
        <w:t>Tit. 380</w:t>
      </w:r>
    </w:p>
    <w:p>
      <w:r>
        <w:t>27</w:t>
        <w:tab/>
        <w:t>Abt. II Polizei-Abteilung \ Sekt. 8 \ Titel 380: Preßsachen. Generalia</w:t>
      </w:r>
    </w:p>
    <w:p>
      <w:r>
        <w:t>30</w:t>
        <w:tab/>
        <w:t>Nr. 1</w:t>
      </w:r>
    </w:p>
    <w:p>
      <w:r>
        <w:t>33</w:t>
        <w:tab/>
        <w:t>S. 1</w:t>
      </w:r>
    </w:p>
    <w:p>
      <w:r>
        <w:t>40</w:t>
        <w:tab/>
        <w:t>Die s[2{Gesetzgebung und die allgemeinen Anordnungen} wegen der 1{Presse}]s, Bd. 1 - 9</w:t>
      </w:r>
    </w:p>
    <w:p>
      <w:r>
        <w:t>41</w:t>
        <w:tab/>
        <w:t>Beihefte 1, 2, 4</w:t>
      </w:r>
    </w:p>
    <w:p>
      <w:r>
        <w:t>43</w:t>
        <w:tab/>
        <w:t>1848 - 1922</w:t>
      </w:r>
    </w:p>
    <w:p>
      <w:r>
        <w:br/>
        <w:t>30</w:t>
        <w:tab/>
        <w:t>Nr. 2</w:t>
      </w:r>
    </w:p>
    <w:p>
      <w:r>
        <w:t>33</w:t>
        <w:tab/>
        <w:t>S. 1</w:t>
      </w:r>
    </w:p>
    <w:p>
      <w:r>
        <w:t>40</w:t>
        <w:tab/>
        <w:t>Die Bestrafung der Verfasser und Verbreiter s[2{aufrührische}r und 3{anstößige}r 1{Schrift}]sen, Abhandlungen und Artikel</w:t>
      </w:r>
    </w:p>
    <w:p>
      <w:r>
        <w:t>43</w:t>
        <w:tab/>
        <w:t>1848 - 1913</w:t>
      </w:r>
    </w:p>
    <w:p>
      <w:r>
        <w:br/>
        <w:t>30</w:t>
        <w:tab/>
        <w:t>Nr. 3</w:t>
      </w:r>
    </w:p>
    <w:p>
      <w:r>
        <w:t>33</w:t>
        <w:tab/>
        <w:t>S. 1</w:t>
      </w:r>
    </w:p>
    <w:p>
      <w:r>
        <w:t>40</w:t>
        <w:tab/>
        <w:t>Das Verfahren wegen einstweiliger s[Beschlagnahme s[2{verwerfliche}r 1{Schrift}]sen]s sowie die Vernichtung derselben und Aufhebung früher erlassener s[Debitsverbot]se, Bd. 1 - 7</w:t>
      </w:r>
    </w:p>
    <w:p>
      <w:r>
        <w:t>41</w:t>
        <w:tab/>
        <w:t>Beiheft zu Bd. 7: Gesetzessammlung über die s[Presse]s vom z[12. Mai 1851]z</w:t>
      </w:r>
    </w:p>
    <w:p>
      <w:r>
        <w:t>43</w:t>
        <w:tab/>
        <w:t>1848 - 1922</w:t>
      </w:r>
    </w:p>
    <w:p>
      <w:r>
        <w:br/>
        <w:t>30</w:t>
        <w:tab/>
        <w:t>Nr. 4</w:t>
      </w:r>
    </w:p>
    <w:p>
      <w:r>
        <w:t>33</w:t>
        <w:tab/>
        <w:t>S. 1</w:t>
      </w:r>
    </w:p>
    <w:p>
      <w:r>
        <w:t>40</w:t>
        <w:tab/>
        <w:t>Die Abgabe von s[Freiexemplar]sen durch die s[Verleger]s von s[Druckschrift]sen an die s[Landes&lt;bibliothek&gt;]s- und s[Universitätsbibliothek]sen</w:t>
      </w:r>
    </w:p>
    <w:p>
      <w:r>
        <w:t>43</w:t>
        <w:tab/>
        <w:t>1849 - 1914</w:t>
      </w:r>
    </w:p>
    <w:p>
      <w:r>
        <w:br/>
        <w:t>30</w:t>
        <w:tab/>
        <w:t>Nr. 5</w:t>
      </w:r>
    </w:p>
    <w:p>
      <w:r>
        <w:t>33</w:t>
        <w:tab/>
        <w:t>S. 2</w:t>
      </w:r>
    </w:p>
    <w:p>
      <w:r>
        <w:t>40</w:t>
        <w:tab/>
        <w:t>Das Sammeln von s[Subskriptionen auf s[Druckschrift]sen]s sowie der s[Hausier- und Kleinhandel mit Druckschriften]s, Bd. 1 - 4</w:t>
      </w:r>
    </w:p>
    <w:p>
      <w:r>
        <w:t>43</w:t>
        <w:tab/>
        <w:t>1850 - 1910</w:t>
      </w:r>
    </w:p>
    <w:p>
      <w:r>
        <w:br/>
        <w:t>30</w:t>
        <w:tab/>
        <w:t>Nr. 7</w:t>
      </w:r>
    </w:p>
    <w:p>
      <w:r>
        <w:t>33</w:t>
        <w:tab/>
        <w:t>S. 2</w:t>
      </w:r>
    </w:p>
    <w:p>
      <w:r>
        <w:t>40</w:t>
        <w:tab/>
        <w:t>Die s[Unterdrückung s[2{unsittliche}r und 3{obscöne}r 1{Druckschrift}]sen]s, Bd. 1 - 11</w:t>
      </w:r>
    </w:p>
    <w:p>
      <w:r>
        <w:t>41</w:t>
        <w:tab/>
        <w:t>Beihefte 1 - 3 und zu Bd. 11</w:t>
      </w:r>
    </w:p>
    <w:p>
      <w:r>
        <w:t>43</w:t>
        <w:tab/>
        <w:t>1850 - 1920</w:t>
      </w:r>
    </w:p>
    <w:p>
      <w:r>
        <w:br/>
        <w:t>30</w:t>
        <w:tab/>
        <w:t>Nr. 9</w:t>
      </w:r>
    </w:p>
    <w:p>
      <w:r>
        <w:t>33</w:t>
        <w:tab/>
        <w:t>S. 2</w:t>
      </w:r>
    </w:p>
    <w:p>
      <w:r>
        <w:t>40</w:t>
        <w:tab/>
        <w:t>Die s[Herausgabe und Verbreitung von s[Karte]sn und s[Pläne]sn]s</w:t>
      </w:r>
    </w:p>
    <w:p>
      <w:r>
        <w:t>43</w:t>
        <w:tab/>
        <w:t>1850</w:t>
      </w:r>
    </w:p>
    <w:p>
      <w:r>
        <w:br/>
        <w:t>30</w:t>
        <w:tab/>
        <w:t>Nr. 12</w:t>
      </w:r>
    </w:p>
    <w:p>
      <w:r>
        <w:t>33</w:t>
        <w:tab/>
        <w:t>S. 2</w:t>
      </w:r>
    </w:p>
    <w:p>
      <w:r>
        <w:t>40</w:t>
        <w:tab/>
        <w:t>Die Maßregeln gegen die Verbreitung s[2{verbrecherische}r 1{Schrift}]sen durch die s[Kolporteur]se und Ausläufer der s[Buchhändler]s, desgl. durch herumziehende Musiker, Tierführer und ähnliche Gewerbetreibende</w:t>
      </w:r>
    </w:p>
    <w:p>
      <w:r>
        <w:t>43</w:t>
        <w:tab/>
        <w:t>1851 - 1859</w:t>
      </w:r>
    </w:p>
    <w:p>
      <w:r>
        <w:br/>
        <w:t>30</w:t>
        <w:tab/>
        <w:t>Nr. 15</w:t>
      </w:r>
    </w:p>
    <w:p>
      <w:r>
        <w:t>33</w:t>
        <w:tab/>
        <w:t>S. 3</w:t>
      </w:r>
    </w:p>
    <w:p>
      <w:r>
        <w:t>40</w:t>
        <w:tab/>
        <w:t>Die Ausführung der s[Preßgesetze]s und darüber ergangene Berichte, Bd. 1 - 3</w:t>
      </w:r>
    </w:p>
    <w:p>
      <w:r>
        <w:t>43</w:t>
        <w:tab/>
        <w:t>1851 - 1867</w:t>
      </w:r>
    </w:p>
    <w:p>
      <w:r>
        <w:br/>
        <w:t>30</w:t>
        <w:tab/>
        <w:t>Nr. 27</w:t>
      </w:r>
    </w:p>
    <w:p>
      <w:r>
        <w:t>33</w:t>
        <w:tab/>
        <w:t>S. 5</w:t>
      </w:r>
    </w:p>
    <w:p>
      <w:r>
        <w:t>40</w:t>
        <w:tab/>
        <w:t>Die s[Verordnung vom z[1. Juni 1863]z]s und das s[Verbot von s[Zeitung]sen und s[Zeitschrift]sen]s</w:t>
      </w:r>
    </w:p>
    <w:p>
      <w:r>
        <w:t>43</w:t>
        <w:tab/>
        <w:t>1863 - 1864</w:t>
      </w:r>
    </w:p>
    <w:p>
      <w:r>
        <w:br/>
        <w:t>30</w:t>
        <w:tab/>
        <w:t>Nr. 28</w:t>
      </w:r>
    </w:p>
    <w:p>
      <w:r>
        <w:t>33</w:t>
        <w:tab/>
        <w:t>S. 5</w:t>
      </w:r>
    </w:p>
    <w:p>
      <w:r>
        <w:t>40</w:t>
        <w:tab/>
        <w:t>Die Amnestie-Ordre vom z[20.9.1866]z und ihre Anwendung auf die wegen s[Preßvergehen]ss verurteilten Personen</w:t>
      </w:r>
    </w:p>
    <w:p>
      <w:r>
        <w:t>43</w:t>
        <w:tab/>
        <w:t>1866 - 1879</w:t>
      </w:r>
    </w:p>
    <w:p>
      <w:r>
        <w:br/>
        <w:t>30</w:t>
        <w:tab/>
        <w:t>Nr. 30</w:t>
      </w:r>
    </w:p>
    <w:p>
      <w:r>
        <w:t>33</w:t>
        <w:tab/>
        <w:t>S. 5</w:t>
      </w:r>
    </w:p>
    <w:p>
      <w:r>
        <w:t>40</w:t>
        <w:tab/>
        <w:t>Die ergangenen Bestimmungen über die Verpflichtung der s[Herausgeber von s[Zeitung]sen und s[Zeitschrift]sen]s zur Verlegung von s[Pflichtexemplar]sen bei den Ortspolizeibehörden</w:t>
      </w:r>
    </w:p>
    <w:p>
      <w:r>
        <w:t>43</w:t>
        <w:tab/>
        <w:t>1852 - 1884</w:t>
      </w:r>
    </w:p>
    <w:p>
      <w:r>
        <w:br/>
        <w:t>30</w:t>
        <w:tab/>
        <w:t>Nr. 32</w:t>
      </w:r>
    </w:p>
    <w:p>
      <w:r>
        <w:t>33</w:t>
        <w:tab/>
        <w:t>S. 6</w:t>
      </w:r>
    </w:p>
    <w:p>
      <w:r>
        <w:t>40</w:t>
        <w:tab/>
        <w:t>Die Errichtung eines deutschen s[1{Reichsgesetz}es 2{über die s[Presse]s}]s, Bd. 1 - 4</w:t>
      </w:r>
    </w:p>
    <w:p>
      <w:r>
        <w:t>41</w:t>
        <w:tab/>
        <w:t>Beihefte</w:t>
      </w:r>
    </w:p>
    <w:p>
      <w:r>
        <w:t>43</w:t>
        <w:tab/>
        <w:t>1871 - 1913</w:t>
      </w:r>
    </w:p>
    <w:p>
      <w:r>
        <w:br/>
        <w:t>30</w:t>
        <w:tab/>
        <w:t>Nr. 33</w:t>
      </w:r>
    </w:p>
    <w:p>
      <w:r>
        <w:t>33</w:t>
        <w:tab/>
        <w:t>S. 6</w:t>
      </w:r>
    </w:p>
    <w:p>
      <w:r>
        <w:t>40</w:t>
        <w:tab/>
        <w:t>Die s[Beaufsichtigung der s[2{katholische}n resp. 3{ultramontane}n 1{Presse}]s]s gegen staatsgefährliche Umtriebe _ Haltung der Zeitungspresse gegenüber der Regierungspolitik, Bd. 1 - 5</w:t>
      </w:r>
    </w:p>
    <w:p>
      <w:r>
        <w:t>43</w:t>
        <w:tab/>
        <w:t>1874 - 1908</w:t>
      </w:r>
    </w:p>
    <w:p>
      <w:r>
        <w:br/>
        <w:t>30</w:t>
        <w:tab/>
        <w:t>Nr. 35</w:t>
      </w:r>
    </w:p>
    <w:p>
      <w:r>
        <w:t>33</w:t>
        <w:tab/>
        <w:t>S. 7</w:t>
      </w:r>
    </w:p>
    <w:p>
      <w:r>
        <w:t>40</w:t>
        <w:tab/>
        <w:t>Die Ausführung der s[Gewerbeordnung]s bezüglich der s[Preßangelegenheiten]s, Bd. 1 - 2</w:t>
      </w:r>
    </w:p>
    <w:p>
      <w:r>
        <w:t>41</w:t>
        <w:tab/>
        <w:t>Bd. 1: Die vom Ausschuß der k[1{Rheinisch-Westfälischen Gefängnisgesellschaft} in 2{o[Düsseldorf]o}]k durch Eingabe vom z[18.05.1885]z eingereichten Druckschriften / Bd. 1 - 2: Verzeichnis derjenigen Druckschriften und Bildwerke, welche seitens der Kgl. Regierung und des Polizeipräsidiums hier s[2{von der s[Kolportage]s ausgeschlossen} 1{&lt;Druckschriften&gt;}]s sind z[1885 - 1907]z / Adhib. 1 und 2 über s[Kolportagehandel]s</w:t>
      </w:r>
    </w:p>
    <w:p>
      <w:r>
        <w:t>43</w:t>
        <w:tab/>
        <w:t>1884 - 1915</w:t>
      </w:r>
    </w:p>
    <w:p>
      <w:r>
        <w:br/>
        <w:t>30</w:t>
        <w:tab/>
        <w:t>Nr. 39</w:t>
      </w:r>
    </w:p>
    <w:p>
      <w:r>
        <w:t>33</w:t>
        <w:tab/>
        <w:t>S. 8</w:t>
      </w:r>
    </w:p>
    <w:p>
      <w:r>
        <w:t>40</w:t>
        <w:tab/>
        <w:t>s[Preßangelegenheiten]s: Schriften, Postkarten und sonstige s[Drucksachen, die auf den s[Krieg von z[1914/18]z]s Bezug haben]s, Bd. 1 - 2</w:t>
      </w:r>
    </w:p>
    <w:p>
      <w:r>
        <w:t>43</w:t>
        <w:tab/>
        <w:t>1914 - 1918</w:t>
      </w:r>
    </w:p>
    <w:p>
      <w:r>
        <w:br/>
        <w:t>26</w:t>
        <w:tab/>
        <w:t>Tit. 381</w:t>
      </w:r>
    </w:p>
    <w:p>
      <w:r>
        <w:t>27</w:t>
        <w:tab/>
        <w:t>Abt. II Polizei-Abteilung \ Sekt. 8 \ Titel 381: Preßsachen. Spezialia</w:t>
      </w:r>
    </w:p>
    <w:p>
      <w:r>
        <w:t>30</w:t>
        <w:tab/>
        <w:t>Nr. 1</w:t>
      </w:r>
    </w:p>
    <w:p>
      <w:r>
        <w:t>33</w:t>
        <w:tab/>
        <w:t>S.11</w:t>
      </w:r>
    </w:p>
    <w:p>
      <w:r>
        <w:t>40</w:t>
        <w:tab/>
        <w:t>Die Rüge und Bestrafung einzelner s[Preßvergehen]s, namentlich auch wegen unterlassener s[Kautionsleistung]s, Bd. 1 - 6</w:t>
      </w:r>
    </w:p>
    <w:p>
      <w:r>
        <w:t>43</w:t>
        <w:tab/>
        <w:t>1848 - 1864</w:t>
      </w:r>
    </w:p>
    <w:p>
      <w:r>
        <w:br/>
        <w:t>30</w:t>
        <w:tab/>
        <w:t>Nr. 2</w:t>
      </w:r>
    </w:p>
    <w:p>
      <w:r>
        <w:t>33</w:t>
        <w:tab/>
        <w:t>S.11</w:t>
      </w:r>
    </w:p>
    <w:p>
      <w:r>
        <w:t>40</w:t>
        <w:tab/>
        <w:t>Verbreitung einzelner s[2{antirevolutionäre}r 1{Druckschriften}]s, Artikel und Abhandlungen, sowie die über die Hebung der s[2{konservative}n 1{Presse}]s hier vorgekommenen Spezialien. - Verbreitung guter s[Volksschrift]sen, Bd. 1 - 9</w:t>
      </w:r>
    </w:p>
    <w:p>
      <w:r>
        <w:t>43</w:t>
        <w:tab/>
        <w:t>1848 - 1915</w:t>
      </w:r>
    </w:p>
    <w:p>
      <w:r>
        <w:br/>
        <w:t>30</w:t>
        <w:tab/>
        <w:t>Nr. 3</w:t>
      </w:r>
    </w:p>
    <w:p>
      <w:r>
        <w:t>33</w:t>
        <w:tab/>
        <w:t>S.11</w:t>
      </w:r>
    </w:p>
    <w:p>
      <w:r>
        <w:t>40</w:t>
        <w:tab/>
        <w:t>Die s[Herausgabe von s[Volksschriften]s]s seitens p[4{Dr.} 1{Kuhlmann} in 6{o[Berlin]o}]p</w:t>
      </w:r>
    </w:p>
    <w:p>
      <w:r>
        <w:t>43</w:t>
        <w:tab/>
        <w:t>1848 - 1850</w:t>
      </w:r>
    </w:p>
    <w:p>
      <w:r>
        <w:br/>
        <w:t>30</w:t>
        <w:tab/>
        <w:t>Nr. 4</w:t>
      </w:r>
    </w:p>
    <w:p>
      <w:r>
        <w:t>33</w:t>
        <w:tab/>
        <w:t>S. 11</w:t>
      </w:r>
    </w:p>
    <w:p>
      <w:r>
        <w:t>40</w:t>
        <w:tab/>
        <w:t>Einzelne s[Schriften über soziale Verhältnisse und Volkserziehung]s, Bd. 1 - 2</w:t>
      </w:r>
    </w:p>
    <w:p>
      <w:r>
        <w:t>43</w:t>
        <w:tab/>
        <w:t>1850 - 1891</w:t>
      </w:r>
    </w:p>
    <w:p>
      <w:r>
        <w:br/>
        <w:t>30</w:t>
        <w:tab/>
        <w:t>Nr. 5</w:t>
      </w:r>
    </w:p>
    <w:p>
      <w:r>
        <w:t>33</w:t>
        <w:tab/>
        <w:t>S. 11</w:t>
      </w:r>
    </w:p>
    <w:p>
      <w:r>
        <w:t>40</w:t>
        <w:tab/>
        <w:t>Die s[2{über die o[polnisch]oen Angelegenheiten sowie über die Verhältnisse des o[2{Großherzogtum}s 1{Posen}]o} erschienenen 1{Druckschriften}]s und Manuskripte</w:t>
      </w:r>
    </w:p>
    <w:p>
      <w:r>
        <w:t>43</w:t>
        <w:tab/>
        <w:t>1850 - 1891</w:t>
      </w:r>
    </w:p>
    <w:p>
      <w:r>
        <w:br/>
        <w:t>30</w:t>
        <w:tab/>
        <w:t>Nr. 7</w:t>
      </w:r>
    </w:p>
    <w:p>
      <w:r>
        <w:t>33</w:t>
        <w:tab/>
        <w:t>S. 11</w:t>
      </w:r>
    </w:p>
    <w:p>
      <w:r>
        <w:t>40</w:t>
        <w:tab/>
        <w:t>Die Verbreitung einer s[2{aufrührische}n 1{Druckschrift}]s mit der Anrede: "t[Deutsche Männer und preußische Untertanen]t"</w:t>
      </w:r>
    </w:p>
    <w:p>
      <w:r>
        <w:t>43</w:t>
        <w:tab/>
        <w:t>1850 - 1852</w:t>
      </w:r>
    </w:p>
    <w:p>
      <w:r>
        <w:br/>
        <w:t>30</w:t>
        <w:tab/>
        <w:t>Nr. 11</w:t>
      </w:r>
    </w:p>
    <w:p>
      <w:r>
        <w:t>33</w:t>
        <w:tab/>
        <w:t>S. 11</w:t>
      </w:r>
    </w:p>
    <w:p>
      <w:r>
        <w:t>40</w:t>
        <w:tab/>
        <w:t>Die Beschlagnahme der von p[2{A.} 1{Streckfuß}]p im s[Selbstverlag]se herausgegebenen Schrift: "t[Die große französische Revolution und die Schreckensherrschaft]t"</w:t>
      </w:r>
    </w:p>
    <w:p>
      <w:r>
        <w:t>43</w:t>
        <w:tab/>
        <w:t>1851 - 1852</w:t>
      </w:r>
    </w:p>
    <w:p>
      <w:r>
        <w:br/>
        <w:t>30</w:t>
        <w:tab/>
        <w:t>Nr. 15</w:t>
      </w:r>
    </w:p>
    <w:p>
      <w:r>
        <w:t>33</w:t>
        <w:tab/>
        <w:t>S. 13</w:t>
      </w:r>
    </w:p>
    <w:p>
      <w:r>
        <w:t>40</w:t>
        <w:tab/>
        <w:t>Die über die s[1{Beschlagnahme} einzelner 2s[{Druckschrift]sen}]s vorgekommenen Spezialien, Bd. 1 - 3</w:t>
      </w:r>
    </w:p>
    <w:p>
      <w:r>
        <w:t>43</w:t>
        <w:tab/>
        <w:t>1851 - 1918</w:t>
      </w:r>
    </w:p>
    <w:p>
      <w:r>
        <w:br/>
        <w:t>30</w:t>
        <w:tab/>
        <w:t>Nr. 18</w:t>
      </w:r>
    </w:p>
    <w:p>
      <w:r>
        <w:t>33</w:t>
        <w:tab/>
        <w:t>S. 13</w:t>
      </w:r>
    </w:p>
    <w:p>
      <w:r>
        <w:t>40</w:t>
        <w:tab/>
        <w:t>Die s[1{Zeit&lt;schriften&gt;} 2{&lt;von Adolph Glasbrenner&gt;}]s - und s[1{Flugschriften} 2{von p[2{Adolph} 1{Glasbrenner}]p}]s</w:t>
      </w:r>
    </w:p>
    <w:p>
      <w:r>
        <w:t>43</w:t>
        <w:tab/>
        <w:t>1857 - 1859</w:t>
      </w:r>
    </w:p>
    <w:p>
      <w:r>
        <w:br/>
        <w:t>30</w:t>
        <w:tab/>
        <w:t>Nr. 20</w:t>
      </w:r>
    </w:p>
    <w:p>
      <w:r>
        <w:t>33</w:t>
        <w:tab/>
        <w:t>S.13</w:t>
      </w:r>
    </w:p>
    <w:p>
      <w:r>
        <w:t>40</w:t>
        <w:tab/>
        <w:t>Die von p[2{Wilhelm} 1{Eichhoff}]p neuerdings herausgegebenen Schriften und zwar unter den Titeln: "t[Was das preußische Volk erwartet]t", "t[Berliner Polizei-Silhouetten]t". Serie 3 und Serie 4</w:t>
      </w:r>
    </w:p>
    <w:p>
      <w:r>
        <w:t>43</w:t>
        <w:tab/>
        <w:t>1861 - 1862</w:t>
      </w:r>
    </w:p>
    <w:p>
      <w:r>
        <w:br/>
        <w:t>26</w:t>
        <w:tab/>
        <w:t>Tit. 616</w:t>
      </w:r>
    </w:p>
    <w:p>
      <w:r>
        <w:t>27</w:t>
        <w:tab/>
        <w:t>Abt. II Polizei-Abteilung \ Sekt. 8 \ Titel 61: Preß-Sachen. Ausland. Generalia</w:t>
      </w:r>
    </w:p>
    <w:p>
      <w:r>
        <w:t>29</w:t>
        <w:tab/>
        <w:t>Akten über Preß-Sachen ausländischer Staaten wurden nicht einzeln aufgenommen (Findbuchseiten: 22 - 48), desgl. Akten über Preß-Sachen der deutschen Länder, d. h. Verhältnisse der Presse, Druckschriften, Zeitungen, Zeitschriften (Findbuchseiten: 49 - 78)</w:t>
      </w:r>
    </w:p>
    <w:p>
      <w:r>
        <w:t>30</w:t>
        <w:tab/>
        <w:t>Nr. 3</w:t>
      </w:r>
    </w:p>
    <w:p>
      <w:r>
        <w:t>33</w:t>
        <w:tab/>
        <w:t>S. 21</w:t>
      </w:r>
    </w:p>
    <w:p>
      <w:r>
        <w:t>40</w:t>
        <w:tab/>
        <w:t>Die Maßregeln gegen die Verbreitung s[2{gemeingefährliche}r 1{Schrift}]sen durch s[Nachdruck im Ausland]s</w:t>
      </w:r>
    </w:p>
    <w:p>
      <w:r>
        <w:t>43</w:t>
        <w:tab/>
        <w:t>1851 - 1858</w:t>
      </w:r>
    </w:p>
    <w:p>
      <w:r>
        <w:br/>
        <w:t>30</w:t>
        <w:tab/>
        <w:t>Nr. 5</w:t>
      </w:r>
    </w:p>
    <w:p>
      <w:r>
        <w:t>33</w:t>
        <w:tab/>
        <w:t>S. 21</w:t>
      </w:r>
    </w:p>
    <w:p>
      <w:r>
        <w:t>40</w:t>
        <w:tab/>
        <w:t>Die s[2{Maßregeln gegen die heimliche Weiterbeförderung} von 1{Schrift}]sen aus den diesseitigen Staaten nach dem Auslande für Zwecke der Umsturzpartei, Bd. 1 - 3</w:t>
      </w:r>
    </w:p>
    <w:p>
      <w:r>
        <w:t>43</w:t>
        <w:tab/>
        <w:t>1851 - 1892</w:t>
      </w:r>
    </w:p>
    <w:p>
      <w:r>
        <w:br/>
        <w:t>26</w:t>
        <w:tab/>
        <w:t>Tit. 53</w:t>
      </w:r>
    </w:p>
    <w:p>
      <w:r>
        <w:t>27</w:t>
        <w:tab/>
        <w:t>Abt. II Polizei-Abteilung \ Sekt. 8 \ Titel 53: Zeitungen und Zeitschriften. Generalia</w:t>
      </w:r>
    </w:p>
    <w:p>
      <w:r>
        <w:t>29</w:t>
        <w:tab/>
        <w:t>Zeitungen und Zeitschriften in einzelnen preußischen Gebieten, Findbuchseiten 93 - 149 Hier wurden nur einzelne, ausgewählte Aktentitel aufgenommem</w:t>
      </w:r>
    </w:p>
    <w:p>
      <w:r>
        <w:t>30</w:t>
        <w:tab/>
        <w:t>Nr. 1</w:t>
      </w:r>
    </w:p>
    <w:p>
      <w:r>
        <w:t>33</w:t>
        <w:tab/>
        <w:t>S. 79</w:t>
      </w:r>
    </w:p>
    <w:p>
      <w:r>
        <w:t>40</w:t>
        <w:tab/>
        <w:t>Die Übersichten von den in den o[&lt;preußische&gt; Provinzen]o erscheinenden s[1{Zeitschriften} 2{&lt;in den preußischen Provinzen&gt;}]s und s[1{Tageblätter} 2{&lt;in den preußischen Provinzen&gt;}]sn, Bd. 1 - 2</w:t>
      </w:r>
    </w:p>
    <w:p>
      <w:r>
        <w:t>43</w:t>
        <w:tab/>
        <w:t>1810 - 1906</w:t>
      </w:r>
    </w:p>
    <w:p>
      <w:r>
        <w:br/>
        <w:t>30</w:t>
        <w:tab/>
        <w:t>Nr. 4</w:t>
      </w:r>
    </w:p>
    <w:p>
      <w:r>
        <w:t>33</w:t>
        <w:tab/>
        <w:t>S. 79</w:t>
      </w:r>
    </w:p>
    <w:p>
      <w:r>
        <w:t>40</w:t>
        <w:tab/>
        <w:t>Die Haltung s[2{öffentliche}r 1{Blätter}]s aus königlichen Kassen und die Disposition über die von den Redaktionen derselben zu liefernden s[Freiexemplar]se, Bd. 1-2</w:t>
      </w:r>
    </w:p>
    <w:p>
      <w:r>
        <w:t>41</w:t>
        <w:tab/>
        <w:t>Adhib.: Die seit Anfang des Jahres z[1819]z in o[Berlin]o herauskommende "t[Allgemeine Preußische Staatszeitung]t", späterhin: "t[Allgemeiner Preußischer Staatsanzeiger]t</w:t>
      </w:r>
    </w:p>
    <w:p>
      <w:r>
        <w:t>43</w:t>
        <w:tab/>
        <w:t>1818 - 1881</w:t>
      </w:r>
    </w:p>
    <w:p>
      <w:r>
        <w:br/>
        <w:t>30</w:t>
        <w:tab/>
        <w:t>Nr. 21</w:t>
      </w:r>
    </w:p>
    <w:p>
      <w:r>
        <w:t>33</w:t>
        <w:tab/>
        <w:t>S. 82</w:t>
      </w:r>
    </w:p>
    <w:p>
      <w:r>
        <w:t>40</w:t>
        <w:tab/>
        <w:t>Die s[Herausgabe einer t[allgemeinen preußischen Staatszeitung]t]s, Bd. 1 - 5</w:t>
      </w:r>
    </w:p>
    <w:p>
      <w:r>
        <w:t>41</w:t>
        <w:tab/>
        <w:t>Adhib.: 1 - 4</w:t>
      </w:r>
    </w:p>
    <w:p>
      <w:r>
        <w:t>43</w:t>
        <w:tab/>
        <w:t>1818 - 1848</w:t>
      </w:r>
    </w:p>
    <w:p>
      <w:r>
        <w:br/>
        <w:t>30</w:t>
        <w:tab/>
        <w:t>Nr. 23</w:t>
      </w:r>
    </w:p>
    <w:p>
      <w:r>
        <w:t>33</w:t>
        <w:tab/>
        <w:t>S. 82</w:t>
      </w:r>
    </w:p>
    <w:p>
      <w:r>
        <w:t>40</w:t>
        <w:tab/>
        <w:t>Die s[Stempelabgaben von inländischen s[Zeitungen]s und s[Wochenblättern]s]s, sowie anderweitige s[2{Steuern} in 1{Preßsachen}]s,Bd. 1 - 3</w:t>
      </w:r>
    </w:p>
    <w:p>
      <w:r>
        <w:t>43</w:t>
        <w:tab/>
        <w:t>1822 - 1909</w:t>
      </w:r>
    </w:p>
    <w:p>
      <w:r>
        <w:br/>
        <w:t>30</w:t>
        <w:tab/>
        <w:t>Nr. 29</w:t>
      </w:r>
    </w:p>
    <w:p>
      <w:r>
        <w:t>33</w:t>
        <w:tab/>
        <w:t>S. 83</w:t>
      </w:r>
    </w:p>
    <w:p>
      <w:r>
        <w:t>40</w:t>
        <w:tab/>
        <w:t>Die Überwachung der s[Tagespressse]s und die Berichtigung der über öffentliche Angelegenheiten in s[Tages&lt;blätter&gt;]s- und s[Zeitblätter]sn erschienen unwahren und falschen Artikel, Bd. 1 - 2</w:t>
      </w:r>
    </w:p>
    <w:p>
      <w:r>
        <w:t>43</w:t>
        <w:tab/>
        <w:t>1839 - 1909</w:t>
      </w:r>
    </w:p>
    <w:p>
      <w:r>
        <w:br/>
        <w:t>30</w:t>
        <w:tab/>
        <w:t>Nr. 33</w:t>
      </w:r>
    </w:p>
    <w:p>
      <w:r>
        <w:t>33</w:t>
        <w:tab/>
        <w:t>S. 84</w:t>
      </w:r>
    </w:p>
    <w:p>
      <w:r>
        <w:t>40</w:t>
        <w:tab/>
        <w:t>Die Herausgabe und s[Zensur]s s[2{periodische}r 1{Schriften}]s, s[Zeitung]sen und s[Tagesblätter]s, sowie die Veröffentlichung amtlicher Erlasse ausschließlich durch s[2{konservative} 1{Blätter}]s ,Bd. 1 - 3</w:t>
      </w:r>
    </w:p>
    <w:p>
      <w:r>
        <w:t>43</w:t>
        <w:tab/>
        <w:t>1826 - 1850</w:t>
      </w:r>
    </w:p>
    <w:p>
      <w:r>
        <w:br/>
        <w:t>30</w:t>
        <w:tab/>
        <w:t>Nr. 35</w:t>
      </w:r>
    </w:p>
    <w:p>
      <w:r>
        <w:t>33</w:t>
        <w:tab/>
        <w:t>S. 84</w:t>
      </w:r>
    </w:p>
    <w:p>
      <w:r>
        <w:t>40</w:t>
        <w:tab/>
        <w:t>Die s[Herausgabe von s[Kreisblätter]sn]s und die darüber ergangenen Bestimmungen, Bd. 1 - 4</w:t>
      </w:r>
    </w:p>
    <w:p>
      <w:r>
        <w:t>43</w:t>
        <w:tab/>
        <w:t>1836 - 1907</w:t>
      </w:r>
    </w:p>
    <w:p>
      <w:r>
        <w:br/>
        <w:t>30</w:t>
        <w:tab/>
        <w:t>Nr. 37</w:t>
      </w:r>
    </w:p>
    <w:p>
      <w:r>
        <w:t>33</w:t>
        <w:tab/>
        <w:t>S. 85</w:t>
      </w:r>
    </w:p>
    <w:p>
      <w:r>
        <w:t>40</w:t>
        <w:tab/>
        <w:t>Die zurückgewiesenen einzelnen Gesuche um die Erlaubnis zur Herausgabe von s[1{Zeitung} 2{&lt;Gesuche um die Erlaubnis zur Herausgabe&gt;}]sen und s[1{Zeitschrift} 2{&lt;Gesuche um die Erlaubnis zur Herausgabe&gt;}]sen, Bd. 1 - 2</w:t>
      </w:r>
    </w:p>
    <w:p>
      <w:r>
        <w:t>43</w:t>
        <w:tab/>
        <w:t>1844 - 1878</w:t>
      </w:r>
    </w:p>
    <w:p>
      <w:r>
        <w:br/>
        <w:t>30</w:t>
        <w:tab/>
        <w:t>Nr. 40</w:t>
      </w:r>
    </w:p>
    <w:p>
      <w:r>
        <w:t>33</w:t>
        <w:tab/>
        <w:t>S. 85</w:t>
      </w:r>
    </w:p>
    <w:p>
      <w:r>
        <w:t>40</w:t>
        <w:tab/>
        <w:t>Die s[Herausgabe]s und s[Zensur]s der s[1{Monatsschrift} 2{&lt;Herausgabe und Zensur&gt;}]sen</w:t>
      </w:r>
    </w:p>
    <w:p>
      <w:r>
        <w:t>43</w:t>
        <w:tab/>
        <w:t>1843 - 1847</w:t>
      </w:r>
    </w:p>
    <w:p>
      <w:r>
        <w:br/>
        <w:t>30</w:t>
        <w:tab/>
        <w:t>Nr. 47</w:t>
      </w:r>
    </w:p>
    <w:p>
      <w:r>
        <w:t>33</w:t>
        <w:tab/>
        <w:t>S. 86</w:t>
      </w:r>
    </w:p>
    <w:p>
      <w:r>
        <w:t>40</w:t>
        <w:tab/>
        <w:t>Das Anheften von Anschlagzetteln und Plakaten in Städten und Ortschaften, sowie den Verkauf und das Verteilen von s[1{Druckschrift} 2{&lt;Verkauf&gt;}]sen oder bildlichen Darstellungen in öffentlichen Straßen, Bd. 1 - 2</w:t>
      </w:r>
    </w:p>
    <w:p>
      <w:r>
        <w:t>43</w:t>
        <w:tab/>
        <w:t>1848 - 1921</w:t>
      </w:r>
    </w:p>
    <w:p>
      <w:r>
        <w:br/>
        <w:t>30</w:t>
        <w:tab/>
        <w:t>Nr. 49</w:t>
      </w:r>
    </w:p>
    <w:p>
      <w:r>
        <w:t>33</w:t>
        <w:tab/>
        <w:t>S. 87</w:t>
      </w:r>
    </w:p>
    <w:p>
      <w:r>
        <w:t>40</w:t>
        <w:tab/>
        <w:t>Die s[Herausgabe von s[Zeit&lt;schriften&gt;]s- und s[Flugschriften]s]s durch p[2{F.} 1{Coßmann} in 6{o[Koblenz]o}]p</w:t>
      </w:r>
    </w:p>
    <w:p>
      <w:r>
        <w:t>43</w:t>
        <w:tab/>
        <w:t>1849 - 1851</w:t>
      </w:r>
    </w:p>
    <w:p>
      <w:r>
        <w:br/>
        <w:t>30</w:t>
        <w:tab/>
        <w:t>Nr. 50</w:t>
      </w:r>
    </w:p>
    <w:p>
      <w:r>
        <w:t>33</w:t>
        <w:tab/>
        <w:t>S. 87</w:t>
      </w:r>
    </w:p>
    <w:p>
      <w:r>
        <w:t>40</w:t>
        <w:tab/>
        <w:t>s[Debit inländischer s[Zeitung]sen und s[Zeitschrift]sen]s durch die k[Kgl. Preußischen Postanstalten]k und Postbeamten, desgl. auch der ausländischen Zeitungen, Bd. 1 - 2</w:t>
      </w:r>
    </w:p>
    <w:p>
      <w:r>
        <w:t>43</w:t>
        <w:tab/>
        <w:t>1850 - 1898</w:t>
      </w:r>
    </w:p>
    <w:p>
      <w:r>
        <w:br/>
        <w:t>30</w:t>
        <w:tab/>
        <w:t>Nr. 51</w:t>
      </w:r>
    </w:p>
    <w:p>
      <w:r>
        <w:t>33</w:t>
        <w:tab/>
        <w:t>S. 87</w:t>
      </w:r>
    </w:p>
    <w:p>
      <w:r>
        <w:t>40</w:t>
        <w:tab/>
        <w:t>Der Absatz derjenigen s[Zeitung]sen und s[Zeitschrift]sen, welchen der s[Postdebit]s versagt ist, auf Privat- oder s[buchhändlerischen Ausgabestelle]sn, desgl. durch Eisenbahn und Eisenbahnbeamte</w:t>
      </w:r>
    </w:p>
    <w:p>
      <w:r>
        <w:t>43</w:t>
        <w:tab/>
        <w:t>1850</w:t>
      </w:r>
    </w:p>
    <w:p>
      <w:r>
        <w:br/>
        <w:t>30</w:t>
        <w:tab/>
        <w:t>Nr. 54</w:t>
      </w:r>
    </w:p>
    <w:p>
      <w:r>
        <w:t>33</w:t>
        <w:tab/>
        <w:t>S. 88</w:t>
      </w:r>
    </w:p>
    <w:p>
      <w:r>
        <w:t>40</w:t>
        <w:tab/>
        <w:t>Die über die s[Kautionsstellung bei s[Herausgabe von s[Zeitung]sen und s[Zeitschrift]sen]s]s ergangenen Bestimmungen, Bd. 1 - 5</w:t>
      </w:r>
    </w:p>
    <w:p>
      <w:r>
        <w:t>43</w:t>
        <w:tab/>
        <w:t>1850 - 1875</w:t>
      </w:r>
    </w:p>
    <w:p>
      <w:r>
        <w:br/>
        <w:t>30</w:t>
        <w:tab/>
        <w:t>Nr. 56</w:t>
      </w:r>
    </w:p>
    <w:p>
      <w:r>
        <w:t>33</w:t>
        <w:tab/>
        <w:t>S. 88</w:t>
      </w:r>
    </w:p>
    <w:p>
      <w:r>
        <w:t>40</w:t>
        <w:tab/>
        <w:t>Das Feilbieten von s[1{Zeitungen} 2{&lt;Feilbieten auf den Eisenbahnhöfen&gt;}]s und Plakaten auf den Eisenbahnhöfen</w:t>
      </w:r>
    </w:p>
    <w:p>
      <w:r>
        <w:t>43</w:t>
        <w:tab/>
        <w:t>1846 - 1913</w:t>
      </w:r>
    </w:p>
    <w:p>
      <w:r>
        <w:br/>
        <w:t>30</w:t>
        <w:tab/>
        <w:t>Nr. 57</w:t>
      </w:r>
    </w:p>
    <w:p>
      <w:r>
        <w:t>33</w:t>
        <w:tab/>
        <w:t>S. 88</w:t>
      </w:r>
    </w:p>
    <w:p>
      <w:r>
        <w:t>40</w:t>
        <w:tab/>
        <w:t>Die polizeiliche Bestrafung des unbefugten s[Kolportieren]ss und s[2{Verkauf}s von 1{Druckschrift}]sen, Bd. 1 - 2</w:t>
      </w:r>
    </w:p>
    <w:p>
      <w:r>
        <w:t>43</w:t>
        <w:tab/>
        <w:t>1846 - 1910</w:t>
      </w:r>
    </w:p>
    <w:p>
      <w:r>
        <w:br/>
        <w:t>30</w:t>
        <w:tab/>
        <w:t>Nr. 58</w:t>
      </w:r>
    </w:p>
    <w:p>
      <w:r>
        <w:t>33</w:t>
        <w:tab/>
        <w:t>S. 88</w:t>
      </w:r>
    </w:p>
    <w:p>
      <w:r>
        <w:t>40</w:t>
        <w:tab/>
        <w:t>Der s[Zeitungs-Courant]s, Bd. 1 - 3</w:t>
      </w:r>
    </w:p>
    <w:p>
      <w:r>
        <w:t>43</w:t>
        <w:tab/>
        <w:t>1853 - 1861</w:t>
      </w:r>
    </w:p>
    <w:p>
      <w:r>
        <w:br/>
        <w:t>30</w:t>
        <w:tab/>
        <w:t>Nr. 59</w:t>
      </w:r>
    </w:p>
    <w:p>
      <w:r>
        <w:t>33</w:t>
        <w:tab/>
        <w:t>S. 88</w:t>
      </w:r>
    </w:p>
    <w:p>
      <w:r>
        <w:t>40</w:t>
        <w:tab/>
        <w:t>Die s[2{über die Königl. Haus- und Hofangelegenheiten erschiene}n 1{Schriften}]s ...</w:t>
      </w:r>
    </w:p>
    <w:p>
      <w:r>
        <w:t>43</w:t>
        <w:tab/>
        <w:t>1853 - 1897</w:t>
      </w:r>
    </w:p>
    <w:p>
      <w:r>
        <w:br/>
        <w:t>30</w:t>
        <w:tab/>
        <w:t>Nr. 60</w:t>
      </w:r>
    </w:p>
    <w:p>
      <w:r>
        <w:t>33</w:t>
        <w:tab/>
        <w:t>S. 88</w:t>
      </w:r>
    </w:p>
    <w:p>
      <w:r>
        <w:t>40</w:t>
        <w:tab/>
        <w:t>Die Nachweisung der durch die s[2{o[Preußisch]oe}n 1{Postanstalt}en]s s[2{debitierte}n 1{Zeitungen}]s und s[2{&lt;debitierte&gt;} 1{Zeitschriften}]s, sowie der s[2{versteuerte}n 1{Zeitungen}]s, Bd. 1 - 2</w:t>
      </w:r>
    </w:p>
    <w:p>
      <w:r>
        <w:t>43</w:t>
        <w:tab/>
        <w:t>1852 - 1860</w:t>
      </w:r>
    </w:p>
    <w:p>
      <w:r>
        <w:br/>
        <w:t>30</w:t>
        <w:tab/>
        <w:t>Nr. 61</w:t>
      </w:r>
    </w:p>
    <w:p>
      <w:r>
        <w:t>33</w:t>
        <w:tab/>
        <w:t>S. 89</w:t>
      </w:r>
    </w:p>
    <w:p>
      <w:r>
        <w:t>40</w:t>
        <w:tab/>
        <w:t>Die statistischen Verhältnisse der s[Zeitungspresse in o[Preußen]o]s</w:t>
      </w:r>
    </w:p>
    <w:p>
      <w:r>
        <w:t>43</w:t>
        <w:tab/>
        <w:t>1854 - 1855</w:t>
      </w:r>
    </w:p>
    <w:p>
      <w:r>
        <w:br/>
        <w:t>30</w:t>
        <w:tab/>
        <w:t>Nr. 61</w:t>
      </w:r>
    </w:p>
    <w:p>
      <w:r>
        <w:t>33</w:t>
        <w:tab/>
        <w:t>S. 89</w:t>
      </w:r>
    </w:p>
    <w:p>
      <w:r>
        <w:t>40</w:t>
        <w:tab/>
        <w:t>Das Halten von s[Zeitungen in den Gast- und Schankwirtschaftslokalen]s, Bd. 1 - 2</w:t>
      </w:r>
    </w:p>
    <w:p>
      <w:r>
        <w:t>43</w:t>
        <w:tab/>
        <w:t>1854 - 1884</w:t>
      </w:r>
    </w:p>
    <w:p>
      <w:r>
        <w:br/>
        <w:t>30</w:t>
        <w:tab/>
        <w:t>Nr. 62</w:t>
      </w:r>
    </w:p>
    <w:p>
      <w:r>
        <w:t>33</w:t>
        <w:tab/>
        <w:t>S. 89</w:t>
      </w:r>
    </w:p>
    <w:p>
      <w:r>
        <w:t>40</w:t>
        <w:tab/>
        <w:t>Die Gründung und Herausgabe s[2{katholische}r 1{Zeitungen}]s und s[2{&lt;katholische&gt;} 1{Zeitschriften}]s</w:t>
      </w:r>
    </w:p>
    <w:p>
      <w:r>
        <w:t>43</w:t>
        <w:tab/>
        <w:t>1858 - 1859</w:t>
      </w:r>
    </w:p>
    <w:p>
      <w:r>
        <w:br/>
        <w:t>30</w:t>
        <w:tab/>
        <w:t>Nr. 64</w:t>
      </w:r>
    </w:p>
    <w:p>
      <w:r>
        <w:t>33</w:t>
        <w:tab/>
        <w:t>S. 89</w:t>
      </w:r>
    </w:p>
    <w:p>
      <w:r>
        <w:t>40</w:t>
        <w:tab/>
        <w:t>Die Verbindung der s[Provinzial-Korrespondenz]s mit den s[Kreisblätter]sn, Bd. 1 - 2</w:t>
      </w:r>
    </w:p>
    <w:p>
      <w:r>
        <w:t>43</w:t>
        <w:tab/>
        <w:t>1863 - 1886</w:t>
      </w:r>
    </w:p>
    <w:p>
      <w:r>
        <w:br/>
        <w:t>30</w:t>
        <w:tab/>
        <w:t>Nr. 65</w:t>
      </w:r>
    </w:p>
    <w:p>
      <w:r>
        <w:t>33</w:t>
        <w:tab/>
        <w:t>S. 89</w:t>
      </w:r>
    </w:p>
    <w:p>
      <w:r>
        <w:t>40</w:t>
        <w:tab/>
        <w:t>Die Veröffentlichung amtlicher Erlasse durch s[2{konservative} 1{Blätter}]s, Bd. 1 - 8</w:t>
      </w:r>
    </w:p>
    <w:p>
      <w:r>
        <w:t>41</w:t>
        <w:tab/>
        <w:t xml:space="preserve">Adhib. 1: Beschwerden über Zurücksetzung s[2{kath.} 1{Zeitungen}]s </w:t>
      </w:r>
    </w:p>
    <w:p>
      <w:r>
        <w:t>43</w:t>
        <w:tab/>
        <w:t>1851 - 1918</w:t>
      </w:r>
    </w:p>
    <w:p>
      <w:r>
        <w:br/>
        <w:t>30</w:t>
        <w:tab/>
        <w:t>Nr. 66</w:t>
      </w:r>
    </w:p>
    <w:p>
      <w:r>
        <w:t>33</w:t>
        <w:tab/>
        <w:t>S. 89</w:t>
      </w:r>
    </w:p>
    <w:p>
      <w:r>
        <w:t>40</w:t>
        <w:tab/>
        <w:t>Die hinsichtlich der in s[2{öffentliche}n 1{Blätter}]sn aufzunehmenden Avertissements ergangenen Bestimmungen, Bd. 1 - 2</w:t>
      </w:r>
    </w:p>
    <w:p>
      <w:r>
        <w:t>43</w:t>
        <w:tab/>
        <w:t>1809 - 1850</w:t>
      </w:r>
    </w:p>
    <w:p>
      <w:r>
        <w:br/>
        <w:t>30</w:t>
        <w:tab/>
        <w:t>Nr. 67</w:t>
      </w:r>
    </w:p>
    <w:p>
      <w:r>
        <w:t>33</w:t>
        <w:tab/>
        <w:t>S. 89</w:t>
      </w:r>
    </w:p>
    <w:p>
      <w:r>
        <w:t>40</w:t>
        <w:tab/>
        <w:t>Die an die obersten Staatsbehörden einzusendenden s[Zeitung]sen und s[Wochenblätter]s</w:t>
      </w:r>
    </w:p>
    <w:p>
      <w:r>
        <w:t>43</w:t>
        <w:tab/>
        <w:t>1809 - 1838</w:t>
      </w:r>
    </w:p>
    <w:p>
      <w:r>
        <w:br/>
        <w:t>30</w:t>
        <w:tab/>
        <w:t>Nr. 68</w:t>
      </w:r>
    </w:p>
    <w:p>
      <w:r>
        <w:t>33</w:t>
        <w:tab/>
        <w:t>S. 90</w:t>
      </w:r>
    </w:p>
    <w:p>
      <w:r>
        <w:t>40</w:t>
        <w:tab/>
        <w:t>Das s[Zeitungswesen in den o[Preußischen Staaten]o]s; ingl. wegen der s[Konzessionserteilung]s zur Herausgabe s[2{politische}r 1{Blätter}]s</w:t>
      </w:r>
    </w:p>
    <w:p>
      <w:r>
        <w:t>43</w:t>
        <w:tab/>
        <w:t>1809 - 1837</w:t>
      </w:r>
    </w:p>
    <w:p>
      <w:r>
        <w:br/>
        <w:t>30</w:t>
        <w:tab/>
        <w:t>Nr. 69</w:t>
      </w:r>
    </w:p>
    <w:p>
      <w:r>
        <w:t>33</w:t>
        <w:tab/>
        <w:t>S. 90</w:t>
      </w:r>
    </w:p>
    <w:p>
      <w:r>
        <w:t>40</w:t>
        <w:tab/>
        <w:t>Der Debit auswärtiger s[Zeitschriften]s in den o[Preußischen Staaten]o und die denselben einzurückenden Bekanntmachungen preußischer Behörden</w:t>
      </w:r>
    </w:p>
    <w:p>
      <w:r>
        <w:t>43</w:t>
        <w:tab/>
        <w:t>1812 - 1819</w:t>
      </w:r>
    </w:p>
    <w:p>
      <w:r>
        <w:br/>
        <w:t>30</w:t>
        <w:tab/>
        <w:t>Nr. 70</w:t>
      </w:r>
    </w:p>
    <w:p>
      <w:r>
        <w:t>33</w:t>
        <w:tab/>
        <w:t>S. 90</w:t>
      </w:r>
    </w:p>
    <w:p>
      <w:r>
        <w:t>40</w:t>
        <w:tab/>
        <w:t>Die Versendung der s[Kreisblätter]s mit der Post und die darüber ergangenen Bestimmungen</w:t>
      </w:r>
    </w:p>
    <w:p>
      <w:r>
        <w:t>43</w:t>
        <w:tab/>
        <w:t>1853 - 1861</w:t>
      </w:r>
    </w:p>
    <w:p>
      <w:r>
        <w:br/>
        <w:t>30</w:t>
        <w:tab/>
        <w:t>Nr. 73</w:t>
      </w:r>
    </w:p>
    <w:p>
      <w:r>
        <w:t>33</w:t>
        <w:tab/>
        <w:t>S. 90</w:t>
      </w:r>
    </w:p>
    <w:p>
      <w:r>
        <w:t>40</w:t>
        <w:tab/>
        <w:t>Die s[Druckschriften-Büros]s bei verschiedenen Polizeibehörden und die dabei beschäftigten Beamten</w:t>
      </w:r>
    </w:p>
    <w:p>
      <w:r>
        <w:t>43</w:t>
        <w:tab/>
        <w:t>1869 - 1870</w:t>
      </w:r>
    </w:p>
    <w:p>
      <w:r>
        <w:br/>
        <w:t>30</w:t>
        <w:tab/>
        <w:t>Nr. 74</w:t>
      </w:r>
    </w:p>
    <w:p>
      <w:r>
        <w:t>33</w:t>
        <w:tab/>
        <w:t>S. 90</w:t>
      </w:r>
    </w:p>
    <w:p>
      <w:r>
        <w:t>40</w:t>
        <w:tab/>
        <w:t>Der "t[Deutsche Submissionsanzeiger]t" über die von Behörden auszuschreibenden Submissionen und andere ähnliche Blätter</w:t>
      </w:r>
    </w:p>
    <w:p>
      <w:r>
        <w:t>43</w:t>
        <w:tab/>
        <w:t>1872 - 1889</w:t>
      </w:r>
    </w:p>
    <w:p>
      <w:r>
        <w:br/>
        <w:t>30</w:t>
        <w:tab/>
        <w:t>Nr. 78</w:t>
      </w:r>
    </w:p>
    <w:p>
      <w:r>
        <w:t>33</w:t>
        <w:tab/>
        <w:t>S. 91</w:t>
      </w:r>
    </w:p>
    <w:p>
      <w:r>
        <w:t>40</w:t>
        <w:tab/>
        <w:t>Die Registerkarten für die s[2{politische}n 1{Zeitung}]sen</w:t>
      </w:r>
    </w:p>
    <w:p>
      <w:r>
        <w:t>43</w:t>
        <w:tab/>
        <w:t>1894 - 1914</w:t>
      </w:r>
    </w:p>
    <w:p>
      <w:r>
        <w:br/>
        <w:t>30</w:t>
        <w:tab/>
        <w:t>Nr. 79</w:t>
      </w:r>
    </w:p>
    <w:p>
      <w:r>
        <w:t>33</w:t>
        <w:tab/>
        <w:t>S. 91</w:t>
      </w:r>
    </w:p>
    <w:p>
      <w:r>
        <w:t>40</w:t>
        <w:tab/>
        <w:t>Die Veröffentlichung amtlicher Erlasse, welche durch Vertrauensbruch den s[Zeitungen]s zugegangen sind</w:t>
      </w:r>
    </w:p>
    <w:p>
      <w:r>
        <w:t>43</w:t>
        <w:tab/>
        <w:t>1899 - 1901</w:t>
      </w:r>
    </w:p>
    <w:p>
      <w:r>
        <w:br/>
        <w:t>30</w:t>
        <w:tab/>
        <w:t>Nr. 80</w:t>
      </w:r>
    </w:p>
    <w:p>
      <w:r>
        <w:t>33</w:t>
        <w:tab/>
        <w:t>S. 91</w:t>
      </w:r>
    </w:p>
    <w:p>
      <w:r>
        <w:t>40</w:t>
        <w:tab/>
        <w:t>Mitteilungen über Haltung und politische Tendenz in o[Preußen]o erscheinender s[Zeitungen]s an ausländische Regierungen</w:t>
      </w:r>
    </w:p>
    <w:p>
      <w:r>
        <w:t>43</w:t>
        <w:tab/>
        <w:t>1900 - 1901</w:t>
      </w:r>
    </w:p>
    <w:p>
      <w:r>
        <w:br/>
        <w:t>30</w:t>
        <w:tab/>
        <w:t>Nr. 81</w:t>
      </w:r>
    </w:p>
    <w:p>
      <w:r>
        <w:t>33</w:t>
        <w:tab/>
        <w:t>S. 91</w:t>
      </w:r>
    </w:p>
    <w:p>
      <w:r>
        <w:t>40</w:t>
        <w:tab/>
        <w:t>Die t[Preußische Lotterie-Zeitung]t</w:t>
      </w:r>
    </w:p>
    <w:p>
      <w:r>
        <w:t>43</w:t>
        <w:tab/>
        <w:t>1908</w:t>
      </w:r>
    </w:p>
    <w:p>
      <w:r>
        <w:br/>
        <w:t>30</w:t>
        <w:tab/>
        <w:t>Nr. 83</w:t>
      </w:r>
    </w:p>
    <w:p>
      <w:r>
        <w:t>33</w:t>
        <w:tab/>
        <w:t>S. 91</w:t>
      </w:r>
    </w:p>
    <w:p>
      <w:r>
        <w:t>40</w:t>
        <w:tab/>
        <w:t>Die t[2{Zeitschrift} 1{"Einwohnerwehr"}]t</w:t>
      </w:r>
    </w:p>
    <w:p>
      <w:r>
        <w:t>43</w:t>
        <w:tab/>
        <w:t>1919 - 1920</w:t>
      </w:r>
    </w:p>
    <w:p>
      <w:r>
        <w:br/>
        <w:t>26</w:t>
        <w:tab/>
        <w:t>Tit. 982</w:t>
      </w:r>
    </w:p>
    <w:p>
      <w:r>
        <w:t>27</w:t>
        <w:tab/>
        <w:t>Abt. II Polizei-Abteilung \ Sekt. 8 \ Titel 982: s[1{Zeitungen und Zeitschriften} 2{o[Königsberger Reg.-Bezirk]o}]s</w:t>
      </w:r>
    </w:p>
    <w:p>
      <w:r>
        <w:t>30</w:t>
        <w:tab/>
        <w:t>Nr. 5</w:t>
      </w:r>
    </w:p>
    <w:p>
      <w:r>
        <w:t>33</w:t>
        <w:tab/>
        <w:t>S. 94</w:t>
      </w:r>
    </w:p>
    <w:p>
      <w:r>
        <w:t>40</w:t>
        <w:tab/>
        <w:t>Die s[Zensur]s der t[2{o[Königsberg]oer Staats, Kriegs- und Friedenszeitung} unter dem Namen "1{Hartungsche Zeitung}]t", Bd. 1 - 3</w:t>
      </w:r>
    </w:p>
    <w:p>
      <w:r>
        <w:t>43</w:t>
        <w:tab/>
        <w:t>1832 - 1849</w:t>
      </w:r>
    </w:p>
    <w:p>
      <w:r>
        <w:br/>
        <w:t>26</w:t>
        <w:tab/>
        <w:t>Tit. 54 a</w:t>
      </w:r>
    </w:p>
    <w:p>
      <w:r>
        <w:t>27</w:t>
        <w:tab/>
        <w:t>Abt. II Polizei-Abteilung \ Sekt. 8 \ Titel 54 a: s[1{Zeitungs-Sachen}. 2{o[Berlin]o}]s</w:t>
      </w:r>
    </w:p>
    <w:p>
      <w:r>
        <w:t>30</w:t>
        <w:tab/>
        <w:t>Nr. 69</w:t>
      </w:r>
    </w:p>
    <w:p>
      <w:r>
        <w:t>33</w:t>
        <w:tab/>
        <w:t>S. 108</w:t>
      </w:r>
    </w:p>
    <w:p>
      <w:r>
        <w:t>40</w:t>
        <w:tab/>
        <w:t>k[Verlag p[Scherl]p]k und die darin erscheinenden s[Zeitungen]s, z. B. t[Berliner Lokalanzeiger]t, "t[Das Journal]t", "t[Die Woche]t" usw.</w:t>
      </w:r>
    </w:p>
    <w:p>
      <w:r>
        <w:t>43</w:t>
        <w:tab/>
        <w:t>1891 - 1928</w:t>
      </w:r>
    </w:p>
    <w:p>
      <w:r>
        <w:br/>
        <w:t>30</w:t>
        <w:tab/>
        <w:t>Nr. 78</w:t>
      </w:r>
    </w:p>
    <w:p>
      <w:r>
        <w:t>33</w:t>
        <w:tab/>
        <w:t>S. 110</w:t>
      </w:r>
    </w:p>
    <w:p>
      <w:r>
        <w:t>40</w:t>
        <w:tab/>
        <w:t>Die im k[1{Landgemeindeverlag} zu 2{o[Berlin]o}]k erscheinenden t[2{Zeitschrift}en 1{"Die Landgemeinde"}]t und t[2{&lt;Zeitschrift&gt;} 1{"Jahrbuch der Gesetzgebung für die ländliche Selbstverwaltung"}]t</w:t>
      </w:r>
    </w:p>
    <w:p>
      <w:r>
        <w:t>43</w:t>
        <w:tab/>
        <w:t>26.02.1902 - 30.04.1902</w:t>
      </w:r>
    </w:p>
    <w:p>
      <w:r>
        <w:br/>
        <w:t>30</w:t>
        <w:tab/>
        <w:t>Nr. 86</w:t>
      </w:r>
    </w:p>
    <w:p>
      <w:r>
        <w:t>33</w:t>
        <w:tab/>
        <w:t>S. 110 (Rückseite)</w:t>
      </w:r>
    </w:p>
    <w:p>
      <w:r>
        <w:t>40</w:t>
        <w:tab/>
        <w:t>Verzeichnis der in o[Berlin]o erscheinenden s[2{periodische}n 1{Druckschrift}]sen politischen Inhalts für die Zeit vom: , Bd. 1 - 11</w:t>
      </w:r>
    </w:p>
    <w:p>
      <w:r>
        <w:t>43</w:t>
        <w:tab/>
        <w:t>1902 - 1913</w:t>
      </w:r>
    </w:p>
    <w:p>
      <w:r>
        <w:br/>
        <w:t>26</w:t>
        <w:tab/>
        <w:t>Tit. 650</w:t>
      </w:r>
    </w:p>
    <w:p>
      <w:r>
        <w:t>27</w:t>
        <w:tab/>
        <w:t>Abt. II Polizei-Abteilung \ Sekt. 8 \ Titel 650: Zeitungen und Zeitschriften o[2{Reg.-Bezirk} 1{Frankfurt/Oder}]o</w:t>
      </w:r>
    </w:p>
    <w:p>
      <w:r>
        <w:t>30</w:t>
        <w:tab/>
        <w:t>Nr. 1</w:t>
      </w:r>
    </w:p>
    <w:p>
      <w:r>
        <w:t>33</w:t>
        <w:tab/>
        <w:t>S. 113</w:t>
      </w:r>
    </w:p>
    <w:p>
      <w:r>
        <w:t>40</w:t>
        <w:tab/>
        <w:t>Die s[2{Herausgabe &lt;im Reg.-Bezirk Frankfurt/Oder&gt;} von 1{Zeitungen}]s, s[1{Zeitschriften} 2{&lt;Herausgabe im Reg.-Bezirk Frankfurt/Oder&gt;}]s und s[1{Flugschriften} 2{&lt;Herausgabe im Reg.-Bezirk Frankfurt/Oder&gt;}]s im Frankfurter Regierungsbezirk, Bd. 1 - 2</w:t>
      </w:r>
    </w:p>
    <w:p>
      <w:r>
        <w:t>43</w:t>
        <w:tab/>
        <w:t>1849 - 1883</w:t>
      </w:r>
    </w:p>
    <w:p>
      <w:r>
        <w:br/>
        <w:t>30</w:t>
        <w:tab/>
        <w:t>Nr. 3</w:t>
      </w:r>
    </w:p>
    <w:p>
      <w:r>
        <w:t>33</w:t>
        <w:tab/>
        <w:t>S. 113</w:t>
      </w:r>
    </w:p>
    <w:p>
      <w:r>
        <w:t>40</w:t>
        <w:tab/>
        <w:t>Die Herausgabe und der s[Debit]s der in o[Cottbus]o erscheinenden t[Preussisch-Wendischen Zeitung]t durch den p[5{Pfarramtsadjunkt}en 1{Nowka} in  6{o[Madlow]o}]p</w:t>
      </w:r>
    </w:p>
    <w:p>
      <w:r>
        <w:t>43</w:t>
        <w:tab/>
        <w:t>1852</w:t>
      </w:r>
    </w:p>
    <w:p>
      <w:r>
        <w:br/>
        <w:t>30</w:t>
        <w:tab/>
        <w:t>Nr. 4</w:t>
      </w:r>
    </w:p>
    <w:p>
      <w:r>
        <w:t>33</w:t>
        <w:tab/>
        <w:t>S. 113</w:t>
      </w:r>
    </w:p>
    <w:p>
      <w:r>
        <w:t>40</w:t>
        <w:tab/>
        <w:t>Die von dem p[5{s[Buchhändler]s} 1{Striese} in 6{o[Königsberg]o}]p i. a. N. herausgegebene t[2{Zeitschrift} 1{"Der märkische Stadt- und Landfreund"}]t</w:t>
      </w:r>
    </w:p>
    <w:p>
      <w:r>
        <w:t>43</w:t>
        <w:tab/>
        <w:t>1859 - 1873</w:t>
      </w:r>
    </w:p>
    <w:p>
      <w:r>
        <w:br/>
        <w:t>30</w:t>
        <w:tab/>
        <w:t>Nr. 7</w:t>
      </w:r>
    </w:p>
    <w:p>
      <w:r>
        <w:t>33</w:t>
        <w:tab/>
        <w:t>S. 113 (Rückseite)</w:t>
      </w:r>
    </w:p>
    <w:p>
      <w:r>
        <w:t>40</w:t>
        <w:tab/>
        <w:t>Verfahren gegen den p[5{s[Buchdruckereibesitzer]s und s[Buchhändler]s} 1{Saebisch} zu 6{o[Spremberg]o}]p wegen Bezeichnung des von ihm herausgegebenen Blattes als s[Kreisblatt]s</w:t>
      </w:r>
    </w:p>
    <w:p>
      <w:r>
        <w:t>43</w:t>
        <w:tab/>
        <w:t>1862 - 1863</w:t>
      </w:r>
    </w:p>
    <w:p>
      <w:r>
        <w:br/>
        <w:t>26</w:t>
        <w:tab/>
        <w:t>Tit. 652</w:t>
      </w:r>
    </w:p>
    <w:p>
      <w:r>
        <w:t>27</w:t>
        <w:tab/>
        <w:t>Abt. II Polizei-Abteilung \ Sekt. 8 \ Titel 652: Zeitungen und Zeitschriften o[2{Reg.-Bezirk} 1{Merseburg}]o</w:t>
      </w:r>
    </w:p>
    <w:p>
      <w:r>
        <w:t>30</w:t>
        <w:tab/>
        <w:t>Nr. 3</w:t>
      </w:r>
    </w:p>
    <w:p>
      <w:r>
        <w:t>33</w:t>
        <w:tab/>
        <w:t>S. 129</w:t>
      </w:r>
    </w:p>
    <w:p>
      <w:r>
        <w:t>40</w:t>
        <w:tab/>
        <w:t>Die Herausgabe von s[Zeitschrift]sen durch den p[5{s[Buchhändler]s} 1{Zimmermann} in 6{o[Naumburg/S.]o}]p</w:t>
      </w:r>
    </w:p>
    <w:p>
      <w:r>
        <w:t>43</w:t>
        <w:tab/>
        <w:t>1850 - 1857</w:t>
      </w:r>
    </w:p>
    <w:p>
      <w:r>
        <w:br/>
        <w:t>26</w:t>
        <w:tab/>
        <w:t>Tit. 654a</w:t>
      </w:r>
    </w:p>
    <w:p>
      <w:r>
        <w:t>27</w:t>
        <w:tab/>
        <w:t>Abt. II Polizei-Abteilung \ Sekt. 8 \ Titel 654a: Zeitungen und Zeitschriften o[2{Reg.-Bezirk} 1{Minden}]o</w:t>
      </w:r>
    </w:p>
    <w:p>
      <w:r>
        <w:t>30</w:t>
        <w:tab/>
        <w:t>Nr. 2</w:t>
      </w:r>
    </w:p>
    <w:p>
      <w:r>
        <w:t>33</w:t>
        <w:tab/>
        <w:t>S. 133</w:t>
      </w:r>
    </w:p>
    <w:p>
      <w:r>
        <w:t>40</w:t>
        <w:tab/>
        <w:t>Die Herausgabe der t[Westfälischen Zeitung]t durch den p[5{s[Buchhändler]s} 1{Crüwill} in 6{o[Paderborn]o}]p sowie der p[5{Redakteur} dieser Zeitung, 2{Max} 1{Wirth}]p</w:t>
      </w:r>
    </w:p>
    <w:p>
      <w:r>
        <w:t>43</w:t>
        <w:tab/>
        <w:t>1850 - 1867</w:t>
      </w:r>
    </w:p>
    <w:p>
      <w:r>
        <w:br/>
        <w:t>30</w:t>
        <w:tab/>
        <w:t>Nr. 6</w:t>
      </w:r>
    </w:p>
    <w:p>
      <w:r>
        <w:t>33</w:t>
        <w:tab/>
        <w:t>S. 133</w:t>
      </w:r>
    </w:p>
    <w:p>
      <w:r>
        <w:t>40</w:t>
        <w:tab/>
        <w:t>Das in o[Gütersloh]o im k[Verlag des p[5{Buchhändler}s 1{Bertelsmann}]p]k erscheinende "t[Volksblatt für Minden-Ravensberg]t"</w:t>
      </w:r>
    </w:p>
    <w:p>
      <w:r>
        <w:t>43</w:t>
        <w:tab/>
        <w:t>1859 - 1861</w:t>
      </w:r>
    </w:p>
    <w:p>
      <w:r>
        <w:br/>
        <w:t>26</w:t>
        <w:tab/>
        <w:t>Tit. 979</w:t>
      </w:r>
    </w:p>
    <w:p>
      <w:r>
        <w:t>27</w:t>
        <w:tab/>
        <w:t>Abt. II Polizei-Abteilung \ Sekt. 8 \ Titel 979: Zeitungen und Zeitschriften o[2{Reg.-Bezirk} 1{Düsseldorf}]o</w:t>
      </w:r>
    </w:p>
    <w:p>
      <w:r>
        <w:t>30</w:t>
        <w:tab/>
        <w:t>Nr. 3</w:t>
      </w:r>
    </w:p>
    <w:p>
      <w:r>
        <w:t>33</w:t>
        <w:tab/>
        <w:t>S. 140</w:t>
      </w:r>
    </w:p>
    <w:p>
      <w:r>
        <w:t>40</w:t>
        <w:tab/>
        <w:t>Die Herausgabe und s[Zensur]s des t[Düsseldorfer Kreis- und Fremdenblattes]t</w:t>
      </w:r>
    </w:p>
    <w:p>
      <w:r>
        <w:t>43</w:t>
        <w:tab/>
        <w:t>1857</w:t>
      </w:r>
    </w:p>
    <w:p>
      <w:r>
        <w:br/>
        <w:t>30</w:t>
        <w:tab/>
        <w:t>Nr. 6</w:t>
      </w:r>
    </w:p>
    <w:p>
      <w:r>
        <w:t>33</w:t>
        <w:tab/>
        <w:t>S. 140</w:t>
      </w:r>
    </w:p>
    <w:p>
      <w:r>
        <w:t>40</w:t>
        <w:tab/>
        <w:t>Die bei k[1{p[1{Arnz} und Co.} in 2{6{Düsseldorf}]p}]k erscheinenden "t[Monatshefte]t" und "t[Lithographien vom Kriegsschauplatze]t"</w:t>
      </w:r>
    </w:p>
    <w:p>
      <w:r>
        <w:t>43</w:t>
        <w:tab/>
        <w:t>1848 - 1854</w:t>
      </w:r>
    </w:p>
    <w:p>
      <w:r>
        <w:br/>
        <w:t>26</w:t>
        <w:tab/>
        <w:t>Tit. 655</w:t>
      </w:r>
    </w:p>
    <w:p>
      <w:r>
        <w:t>27</w:t>
        <w:tab/>
        <w:t>Abt. II Polizei-Abteilung \ Sekt. 8 \ Titel 655: Zeitungen und Zeitschriften. Ausland. Generalia</w:t>
      </w:r>
    </w:p>
    <w:p>
      <w:r>
        <w:t>30</w:t>
        <w:tab/>
        <w:t>Nr. 1</w:t>
      </w:r>
    </w:p>
    <w:p>
      <w:r>
        <w:t>33</w:t>
        <w:tab/>
        <w:t>S. 151</w:t>
      </w:r>
    </w:p>
    <w:p>
      <w:r>
        <w:t>40</w:t>
        <w:tab/>
        <w:t>Die Benutzung s[2{auswärtige}r 1{Zeitung}]sen zu Publikationen diesseitiger Bekanntmachungen</w:t>
      </w:r>
    </w:p>
    <w:p>
      <w:r>
        <w:t>43</w:t>
        <w:tab/>
        <w:t>1853</w:t>
      </w:r>
    </w:p>
    <w:p>
      <w:r>
        <w:br/>
        <w:t>30</w:t>
        <w:tab/>
        <w:t>Nr. 5</w:t>
      </w:r>
    </w:p>
    <w:p>
      <w:r>
        <w:t>33</w:t>
        <w:tab/>
        <w:t>S. 151</w:t>
      </w:r>
    </w:p>
    <w:p>
      <w:r>
        <w:t>40</w:t>
        <w:tab/>
        <w:t>Die s[Stempelabgabe]s von s[2{ausländische}n 1{Zeitungen}]s und s[1{Wochenblätter} 2{&lt;ausländische&gt;}]sn</w:t>
      </w:r>
    </w:p>
    <w:p>
      <w:r>
        <w:t>43</w:t>
        <w:tab/>
        <w:t>1852 - 1862</w:t>
      </w:r>
    </w:p>
    <w:p>
      <w:r>
        <w:br/>
        <w:t>30</w:t>
        <w:tab/>
        <w:t>Nr. 6</w:t>
      </w:r>
    </w:p>
    <w:p>
      <w:r>
        <w:t>33</w:t>
        <w:tab/>
        <w:t>S. 151</w:t>
      </w:r>
    </w:p>
    <w:p>
      <w:r>
        <w:t>40</w:t>
        <w:tab/>
        <w:t>Das s[3{Verbot} 2{ausländische}r 1{Zeitungen}]s in o[Preußen]o</w:t>
      </w:r>
    </w:p>
    <w:p>
      <w:r>
        <w:t>43</w:t>
        <w:tab/>
        <w:t>1891 - 1922</w:t>
      </w:r>
    </w:p>
    <w:p>
      <w:r>
        <w:br/>
        <w:t>26</w:t>
        <w:tab/>
        <w:t>Tit. 1002</w:t>
      </w:r>
    </w:p>
    <w:p>
      <w:r>
        <w:t>27</w:t>
        <w:tab/>
        <w:t>Abt. II Polizei-Abteilung \ Sekt. 8 \ Titel 1002: s[Zeitungs-Sachen]s. Generalia</w:t>
      </w:r>
    </w:p>
    <w:p>
      <w:r>
        <w:t>30</w:t>
        <w:tab/>
        <w:t>Nr. 5</w:t>
      </w:r>
    </w:p>
    <w:p>
      <w:r>
        <w:t>33</w:t>
        <w:tab/>
        <w:t>S. 152</w:t>
      </w:r>
    </w:p>
    <w:p>
      <w:r>
        <w:t>40</w:t>
        <w:tab/>
        <w:t>Die Verwaltung des s[Intelligenzwesens]s in den o[preußischen Staaten]o, Bd. 1-5</w:t>
      </w:r>
    </w:p>
    <w:p>
      <w:r>
        <w:t>43</w:t>
        <w:tab/>
        <w:t>1809 - 1862</w:t>
      </w:r>
    </w:p>
    <w:p>
      <w:r>
        <w:br/>
        <w:t>30</w:t>
        <w:tab/>
        <w:t>Nr. 19</w:t>
      </w:r>
    </w:p>
    <w:p>
      <w:r>
        <w:t>33</w:t>
        <w:tab/>
        <w:t>S. 152</w:t>
      </w:r>
    </w:p>
    <w:p>
      <w:r>
        <w:t>40</w:t>
        <w:tab/>
        <w:t>Wegen der inbetreff des s[Intelligenzwesens]s eigegangenen Beschwerden</w:t>
      </w:r>
    </w:p>
    <w:p>
      <w:r>
        <w:t>43</w:t>
        <w:tab/>
        <w:t>1812 - 1817</w:t>
      </w:r>
    </w:p>
    <w:p>
      <w:r>
        <w:br/>
        <w:t>30</w:t>
        <w:tab/>
        <w:t>Nr. 28</w:t>
      </w:r>
    </w:p>
    <w:p>
      <w:r>
        <w:t>33</w:t>
        <w:tab/>
        <w:t>S. 152</w:t>
      </w:r>
    </w:p>
    <w:p>
      <w:r>
        <w:t>40</w:t>
        <w:tab/>
        <w:t>Die in Vorschlag gekommene s[Herausgabe eines öffentlichen Blattes]s für alle das Privatinteresse angehenden Bekanntmachungen aus der gesamten Monarchie und dessen Verbindung mit dem s[Intelligenzblatt]s</w:t>
      </w:r>
    </w:p>
    <w:p>
      <w:r>
        <w:t>43</w:t>
        <w:tab/>
        <w:t>1826 - 1829</w:t>
      </w:r>
    </w:p>
    <w:p>
      <w:r>
        <w:br/>
        <w:t>30</w:t>
        <w:tab/>
        <w:t>Nr. 31</w:t>
      </w:r>
    </w:p>
    <w:p>
      <w:r>
        <w:t>33</w:t>
        <w:tab/>
        <w:t>S. 152</w:t>
      </w:r>
    </w:p>
    <w:p>
      <w:r>
        <w:t>40</w:t>
        <w:tab/>
        <w:t>Das k[1{Intelligenz-Comtoir} zu 2{o[Breslau]o}]k und die Verfassung des Instituts</w:t>
      </w:r>
    </w:p>
    <w:p>
      <w:r>
        <w:t>43</w:t>
        <w:tab/>
        <w:t>1833 - 1839</w:t>
      </w:r>
    </w:p>
    <w:p>
      <w:r>
        <w:br/>
        <w:t>26</w:t>
        <w:tab/>
        <w:t>Tit. 78</w:t>
      </w:r>
    </w:p>
    <w:p>
      <w:r>
        <w:t>27</w:t>
        <w:tab/>
        <w:t>Abt. II Polizei-Abteilung \ Sekt. 8 \ Titel 78: Leihbibliotheken und Lesekabinette</w:t>
      </w:r>
    </w:p>
    <w:p>
      <w:r>
        <w:t>30</w:t>
        <w:tab/>
        <w:t>Nr. 1</w:t>
      </w:r>
    </w:p>
    <w:p>
      <w:r>
        <w:t>33</w:t>
        <w:tab/>
        <w:t>S. 176</w:t>
      </w:r>
    </w:p>
    <w:p>
      <w:r>
        <w:t>40</w:t>
        <w:tab/>
        <w:t>Die wegen s[2{Anlegung und Beaufsichtigung} der 1{Leihbibliothek}]sen getroffenen polizeilichen Anordnungen, Bd. 1 - 3</w:t>
      </w:r>
    </w:p>
    <w:p>
      <w:r>
        <w:t>43</w:t>
        <w:tab/>
        <w:t>1809 - 1908</w:t>
      </w:r>
    </w:p>
    <w:p>
      <w:r>
        <w:br/>
        <w:t>30</w:t>
        <w:tab/>
        <w:t>Nr. 3</w:t>
      </w:r>
    </w:p>
    <w:p>
      <w:r>
        <w:t>33</w:t>
        <w:tab/>
        <w:t>S. 176</w:t>
      </w:r>
    </w:p>
    <w:p>
      <w:r>
        <w:t>40</w:t>
        <w:tab/>
        <w:t>Die polizeiliche s[2{Beaufsichtigung} der 1{Lesekabinett}]se</w:t>
      </w:r>
    </w:p>
    <w:p>
      <w:r>
        <w:t>43</w:t>
        <w:tab/>
        <w:t>1841 - 1919</w:t>
      </w:r>
    </w:p>
    <w:p>
      <w:r>
        <w:br/>
        <w:t>30</w:t>
        <w:tab/>
        <w:t>Nr. 4</w:t>
      </w:r>
    </w:p>
    <w:p>
      <w:r>
        <w:t>33</w:t>
        <w:tab/>
        <w:t>S. 176</w:t>
      </w:r>
    </w:p>
    <w:p>
      <w:r>
        <w:t>40</w:t>
        <w:tab/>
        <w:t>Der unter den Studierenden auf der k[1{Universität} 2{o[zu Berlin]o}]k zu errichtende s[Leseverein]s, desgl. auch an anderen Universitäten</w:t>
      </w:r>
    </w:p>
    <w:p>
      <w:r>
        <w:t>43</w:t>
        <w:tab/>
        <w:t>1843 - 1844</w:t>
      </w:r>
    </w:p>
    <w:p>
      <w:r>
        <w:br/>
        <w:t>30</w:t>
        <w:tab/>
        <w:t>Nr. 5</w:t>
      </w:r>
    </w:p>
    <w:p>
      <w:r>
        <w:t>33</w:t>
        <w:tab/>
        <w:t>S. 176</w:t>
      </w:r>
    </w:p>
    <w:p>
      <w:r>
        <w:t>40</w:t>
        <w:tab/>
        <w:t>Die Errichtung von s[1{Leihbibliotheken} 2{&lt;Provinz Preußen&gt;}]s und s[1{Lesezirkel}n in der 2{o[2{Provinz} 1{Preußen}]o}]s und deren polizeiliche Beaufsichtigung</w:t>
      </w:r>
    </w:p>
    <w:p>
      <w:r>
        <w:t>43</w:t>
        <w:tab/>
        <w:t>1842 - 1865</w:t>
      </w:r>
    </w:p>
    <w:p>
      <w:r>
        <w:br/>
        <w:t>30</w:t>
        <w:tab/>
        <w:t>Nr. 10</w:t>
      </w:r>
    </w:p>
    <w:p>
      <w:r>
        <w:t>33</w:t>
        <w:tab/>
        <w:t>S. 176</w:t>
      </w:r>
    </w:p>
    <w:p>
      <w:r>
        <w:t>40</w:t>
        <w:tab/>
        <w:t>Die Errichtung s[1{Leihbibliotheken} 2{&lt;Provinz Pommern&gt;}]s und s[1{Lesezirkel}n in der 2{o[2{Provinz} 1{Pommern}]o}]s und deren polizeiliche Beaufsichtigung</w:t>
      </w:r>
    </w:p>
    <w:p>
      <w:r>
        <w:t>43</w:t>
        <w:tab/>
        <w:t>1842 - 1844</w:t>
      </w:r>
    </w:p>
    <w:p>
      <w:r>
        <w:br/>
        <w:t>30</w:t>
        <w:tab/>
        <w:t>Nr. 14</w:t>
      </w:r>
    </w:p>
    <w:p>
      <w:r>
        <w:t>33</w:t>
        <w:tab/>
        <w:t>S. 177</w:t>
      </w:r>
    </w:p>
    <w:p>
      <w:r>
        <w:t>40</w:t>
        <w:tab/>
        <w:t>Die Errichtung von s[1{Leihbibliotheken} 2{&lt;Provinz Schlesien&gt;}]s und s[1{Lesezirkel}n in der 2{o[2{Provinz} 1{Schlesien}]o}]s und deren polizeiliche Beaufsichtigung</w:t>
      </w:r>
    </w:p>
    <w:p>
      <w:r>
        <w:t>43</w:t>
        <w:tab/>
        <w:t>1842 - 1846</w:t>
      </w:r>
    </w:p>
    <w:p>
      <w:r>
        <w:br/>
        <w:t>30</w:t>
        <w:tab/>
        <w:t>Nr. 19</w:t>
      </w:r>
    </w:p>
    <w:p>
      <w:r>
        <w:t>33</w:t>
        <w:tab/>
        <w:t>S. 177</w:t>
      </w:r>
    </w:p>
    <w:p>
      <w:r>
        <w:t>40</w:t>
        <w:tab/>
        <w:t>Die Errichtung von s[1{Leihbibliotheken} 2{&lt;Provinz Posen&gt;}]s und s[1{Lesezirkel}n in der 2{o[2{Provinz} 1{Posen}]o}]s und deren polizeiliche Beaufsichtigung</w:t>
      </w:r>
    </w:p>
    <w:p>
      <w:r>
        <w:t>43</w:t>
        <w:tab/>
        <w:t>1837 - 1851</w:t>
      </w:r>
    </w:p>
    <w:p>
      <w:r>
        <w:br/>
        <w:t>30</w:t>
        <w:tab/>
        <w:t>Nr. 20</w:t>
      </w:r>
    </w:p>
    <w:p>
      <w:r>
        <w:t>33</w:t>
        <w:tab/>
        <w:t>S. 177</w:t>
      </w:r>
    </w:p>
    <w:p>
      <w:r>
        <w:t>40</w:t>
        <w:tab/>
        <w:t>Die Errichtung von s[1{Leihbibliotheken} 2{&lt;Reg.-Bez. Bromberg&gt;}]s und s[1{Lesezirkel}n in der 2{o[2{Reg.-Bez.} 1{Bromberg}]o}]s und deren polizeiliche Beaufsichtigung</w:t>
      </w:r>
    </w:p>
    <w:p>
      <w:r>
        <w:t>43</w:t>
        <w:tab/>
        <w:t>1836 - 1847</w:t>
      </w:r>
    </w:p>
    <w:p>
      <w:r>
        <w:br/>
        <w:t>30</w:t>
        <w:tab/>
        <w:t>Nr. 21</w:t>
      </w:r>
    </w:p>
    <w:p>
      <w:r>
        <w:t>33</w:t>
        <w:tab/>
        <w:t>S. 178</w:t>
      </w:r>
    </w:p>
    <w:p>
      <w:r>
        <w:t>40</w:t>
        <w:tab/>
        <w:t>Die Errichtung von s[1{Leihbibliotheken} 2{&lt;Provinz Sachsen&gt;}]s und s[1{Lesezirkel}n in der 2{o[2{Provinz} 1{Sachsen}]o}]s und deren polizeiliche Beaufsichtigung</w:t>
      </w:r>
    </w:p>
    <w:p>
      <w:r>
        <w:t>43</w:t>
        <w:tab/>
        <w:t>1842 - 1843</w:t>
      </w:r>
    </w:p>
    <w:p>
      <w:r>
        <w:br/>
        <w:t>30</w:t>
        <w:tab/>
        <w:t>Nr. 22</w:t>
      </w:r>
    </w:p>
    <w:p>
      <w:r>
        <w:t>33</w:t>
        <w:tab/>
        <w:t>S. 177</w:t>
      </w:r>
    </w:p>
    <w:p>
      <w:r>
        <w:t>40</w:t>
        <w:tab/>
        <w:t>Die Errichtung von s[1{Leihbibliotheken} 2{&lt;Reg. Bez. Magdeburg&gt;}]s und s[1{Lesezirkel}n in der 2{o[2{Reg. Bez.} 1{Magdeburg}]o}]s und deren polizeiliche Beaufsichtigung</w:t>
      </w:r>
    </w:p>
    <w:p>
      <w:r>
        <w:t>43</w:t>
        <w:tab/>
        <w:t>1836 - 1860</w:t>
      </w:r>
    </w:p>
    <w:p>
      <w:r>
        <w:br/>
        <w:t>30</w:t>
        <w:tab/>
        <w:t>Nr. 23</w:t>
      </w:r>
    </w:p>
    <w:p>
      <w:r>
        <w:t>33</w:t>
        <w:tab/>
        <w:t>S. 177</w:t>
      </w:r>
    </w:p>
    <w:p>
      <w:r>
        <w:t>40</w:t>
        <w:tab/>
        <w:t>Die Errichtung von s[1{Leihbibliotheken} 2{&lt;Reg. Bez. Merseburg&gt;}]s und s[1{Lesezirkel}n in der 2{o[2{Reg. Bez.} 1{Merseburg}]o}]s und deren polizeiliche Beaufsichtigung</w:t>
      </w:r>
    </w:p>
    <w:p>
      <w:r>
        <w:t>43</w:t>
        <w:tab/>
        <w:t>1842 - 1846</w:t>
      </w:r>
    </w:p>
    <w:p>
      <w:r>
        <w:br/>
        <w:t>30</w:t>
        <w:tab/>
        <w:t>Nr. 24</w:t>
      </w:r>
    </w:p>
    <w:p>
      <w:r>
        <w:t>33</w:t>
        <w:tab/>
        <w:t>S. 177</w:t>
      </w:r>
    </w:p>
    <w:p>
      <w:r>
        <w:t>40</w:t>
        <w:tab/>
        <w:t>Die Errichtung von s[1{Leihbibliotheken} 2{&lt;Reg.-Bez. Erfurt&gt;}]s und s[1{Lesezirkel}n in der 2{o[2{Reg.-Bez.} 1{Erfurt}]o}]s und deren polizeiliche Beaufsichtigung</w:t>
      </w:r>
    </w:p>
    <w:p>
      <w:r>
        <w:t>43</w:t>
        <w:tab/>
        <w:t>1834</w:t>
      </w:r>
    </w:p>
    <w:p>
      <w:r>
        <w:br/>
        <w:t>30</w:t>
        <w:tab/>
        <w:t>Nr. 25</w:t>
      </w:r>
    </w:p>
    <w:p>
      <w:r>
        <w:t>33</w:t>
        <w:tab/>
        <w:t>S. 178</w:t>
      </w:r>
    </w:p>
    <w:p>
      <w:r>
        <w:t>40</w:t>
        <w:tab/>
        <w:t>Die Errichtung von s[1{Leihbibliotheken} 2{&lt;Provinz Westfalen&gt;}]s und s[1{Lesezirkel}n in der 2{o[2{Provinz} 1{Westfalen}]o}]s und deren polizeiliche Beaufsichtigung</w:t>
      </w:r>
    </w:p>
    <w:p>
      <w:r>
        <w:t>43</w:t>
        <w:tab/>
        <w:t>1843 - 1858</w:t>
      </w:r>
    </w:p>
    <w:p>
      <w:r>
        <w:br/>
        <w:t>30</w:t>
        <w:tab/>
        <w:t>Nr. 26</w:t>
      </w:r>
    </w:p>
    <w:p>
      <w:r>
        <w:t>33</w:t>
        <w:tab/>
        <w:t>S. 178</w:t>
      </w:r>
    </w:p>
    <w:p>
      <w:r>
        <w:t>40</w:t>
        <w:tab/>
        <w:t>Die polizeiliche Beaufsichtigung der s[1{Leihbibliotheken} in der 2{o[Rheinprovinz]o}]s</w:t>
      </w:r>
    </w:p>
    <w:p>
      <w:r>
        <w:t>43</w:t>
        <w:tab/>
        <w:t>1842 - 1847</w:t>
      </w:r>
    </w:p>
    <w:p>
      <w:r>
        <w:br/>
        <w:t>30</w:t>
        <w:tab/>
        <w:t>Nr. 27</w:t>
      </w:r>
    </w:p>
    <w:p>
      <w:r>
        <w:t>33</w:t>
        <w:tab/>
        <w:t>S. 178</w:t>
      </w:r>
    </w:p>
    <w:p>
      <w:r>
        <w:t>40</w:t>
        <w:tab/>
        <w:t>Die Anlegung und Fortführung von s[1{Leihbibliotheken} 2{&lt;Koblenzer Regierungsbezirk&gt;}]s und s[1{Lesekabinett}en pp. im 2{o[Koblenzer Regierungsbezirk]o}]se</w:t>
      </w:r>
    </w:p>
    <w:p>
      <w:r>
        <w:t>43</w:t>
        <w:tab/>
        <w:t>1847 - 1848</w:t>
      </w:r>
    </w:p>
    <w:p>
      <w:r>
        <w:br/>
        <w:t>30</w:t>
        <w:tab/>
        <w:t>Nr. 28</w:t>
      </w:r>
    </w:p>
    <w:p>
      <w:r>
        <w:t>33</w:t>
        <w:tab/>
        <w:t>S. 178</w:t>
      </w:r>
    </w:p>
    <w:p>
      <w:r>
        <w:t>40</w:t>
        <w:tab/>
        <w:t>Die Schließung von s[Leihbibliothek]sen. Spezialia</w:t>
      </w:r>
    </w:p>
    <w:p>
      <w:r>
        <w:t>43</w:t>
        <w:tab/>
        <w:t>1851 - 1852</w:t>
      </w:r>
    </w:p>
    <w:p>
      <w:r>
        <w:br/>
        <w:t>30</w:t>
        <w:tab/>
        <w:t>Nr. 29</w:t>
      </w:r>
    </w:p>
    <w:p>
      <w:r>
        <w:t>33</w:t>
        <w:tab/>
        <w:t>S. 178</w:t>
      </w:r>
    </w:p>
    <w:p>
      <w:r>
        <w:t>40</w:t>
        <w:tab/>
        <w:t>Die Errichtung von s[Volksbibliothek]sen, Bd. 1 - 2</w:t>
      </w:r>
    </w:p>
    <w:p>
      <w:r>
        <w:t>41</w:t>
        <w:tab/>
        <w:t>adhib: 1, adhib: a</w:t>
      </w:r>
    </w:p>
    <w:p>
      <w:r>
        <w:t>43</w:t>
        <w:tab/>
        <w:t>1845 - 1917</w:t>
      </w:r>
    </w:p>
    <w:p>
      <w:r>
        <w:br/>
        <w:t>30</w:t>
        <w:tab/>
        <w:t>Nr. 30</w:t>
      </w:r>
    </w:p>
    <w:p>
      <w:r>
        <w:t>33</w:t>
        <w:tab/>
        <w:t>S. 180</w:t>
      </w:r>
    </w:p>
    <w:p>
      <w:r>
        <w:t>40</w:t>
        <w:tab/>
        <w:t>s[Volksbiblioheken in o[Berlin]o]s</w:t>
      </w:r>
    </w:p>
    <w:p>
      <w:r>
        <w:t>43</w:t>
        <w:tab/>
        <w:t>1853 - 1867</w:t>
      </w:r>
    </w:p>
    <w:p>
      <w:r>
        <w:br/>
        <w:t>30</w:t>
        <w:tab/>
        <w:t>Nr. 31</w:t>
      </w:r>
    </w:p>
    <w:p>
      <w:r>
        <w:t>33</w:t>
        <w:tab/>
        <w:t>S. 180</w:t>
      </w:r>
    </w:p>
    <w:p>
      <w:r>
        <w:t>40</w:t>
        <w:tab/>
        <w:t>Die Verzeichnisse derjenigen s[Druckschriften, welche in s[Leihbibliothek]sen nicht geführt werden dürfen]s</w:t>
      </w:r>
    </w:p>
    <w:p>
      <w:r>
        <w:t>43</w:t>
        <w:tab/>
        <w:t>1853 - 1867</w:t>
      </w:r>
    </w:p>
    <w:p>
      <w:r>
        <w:br/>
        <w:t>26</w:t>
        <w:tab/>
        <w:t>Tit. 242</w:t>
      </w:r>
    </w:p>
    <w:p>
      <w:r>
        <w:t>27</w:t>
        <w:tab/>
        <w:t>Abt. II Polizei-Abteilung \ Sekt. 8 \ Titel 242: Buchdruckereien</w:t>
      </w:r>
    </w:p>
    <w:p>
      <w:r>
        <w:t>30</w:t>
        <w:tab/>
        <w:t>Nr. 1</w:t>
      </w:r>
    </w:p>
    <w:p>
      <w:r>
        <w:t>33</w:t>
        <w:tab/>
        <w:t>S. 154</w:t>
      </w:r>
    </w:p>
    <w:p>
      <w:r>
        <w:t>40</w:t>
        <w:tab/>
        <w:t>Die Anlegung von s[Buchdruckerei]sen, und der Betrieb von Buchdruckereien, Bd. 1 - 2</w:t>
      </w:r>
    </w:p>
    <w:p>
      <w:r>
        <w:t>41</w:t>
        <w:tab/>
        <w:t>Adhib. 1: Die Eingabe des k[Tarifamtes deutscher Buchdrucker]k wegen Vergebung s[2{staatliche}r 1{Druckaufträge}]s nur an solche Firmen, welche den deutschen s[Buchdruckertarif]s anerkennen</w:t>
      </w:r>
    </w:p>
    <w:p>
      <w:r>
        <w:t>43</w:t>
        <w:tab/>
        <w:t>1811 - 1920</w:t>
      </w:r>
    </w:p>
    <w:p>
      <w:r>
        <w:br/>
        <w:t>30</w:t>
        <w:tab/>
        <w:t>Nr. 2</w:t>
      </w:r>
    </w:p>
    <w:p>
      <w:r>
        <w:t>33</w:t>
        <w:tab/>
        <w:t>S. 154</w:t>
      </w:r>
    </w:p>
    <w:p>
      <w:r>
        <w:t>40</w:t>
        <w:tab/>
        <w:t>Die von einzelnen s[Buchdrucker]sn nachgesuchten s[Konzession]sen, Bd. 1 - 2</w:t>
      </w:r>
    </w:p>
    <w:p>
      <w:r>
        <w:t>43</w:t>
        <w:tab/>
        <w:t>1834 - 1851</w:t>
      </w:r>
    </w:p>
    <w:p>
      <w:r>
        <w:br/>
        <w:t>30</w:t>
        <w:tab/>
        <w:t>Nr. 3</w:t>
      </w:r>
    </w:p>
    <w:p>
      <w:r>
        <w:t>33</w:t>
        <w:tab/>
        <w:t>S. 154</w:t>
      </w:r>
    </w:p>
    <w:p>
      <w:r>
        <w:t>40</w:t>
        <w:tab/>
        <w:t>Die s[Privilegien-Verhältnisse]s der s[Buchdruckerei]sen und s[Buchhandlung]sen in der Stadt o[Stralsund]o sowie das dortige s[Zeitungswesen &lt;Stralsund&gt;]s, Bd. 1 - 2</w:t>
      </w:r>
    </w:p>
    <w:p>
      <w:r>
        <w:t>43</w:t>
        <w:tab/>
        <w:t>1821 - 1859</w:t>
      </w:r>
    </w:p>
    <w:p>
      <w:r>
        <w:br/>
        <w:t>30</w:t>
        <w:tab/>
        <w:t>Nr. 5</w:t>
      </w:r>
    </w:p>
    <w:p>
      <w:r>
        <w:t>33</w:t>
        <w:tab/>
        <w:t>S. 154</w:t>
      </w:r>
    </w:p>
    <w:p>
      <w:r>
        <w:t>40</w:t>
        <w:tab/>
        <w:t>s[Buchdruckerei]sen und Ansetzung von s[Buchdrucker]sn in der o[2{Provinz} 1{Posen}]o</w:t>
      </w:r>
    </w:p>
    <w:p>
      <w:r>
        <w:t>43</w:t>
        <w:tab/>
        <w:t>1851 - 1861</w:t>
      </w:r>
    </w:p>
    <w:p>
      <w:r>
        <w:br/>
        <w:t>30</w:t>
        <w:tab/>
        <w:t>Nr. 7</w:t>
      </w:r>
    </w:p>
    <w:p>
      <w:r>
        <w:t>33</w:t>
        <w:tab/>
        <w:t>S. 154</w:t>
      </w:r>
    </w:p>
    <w:p>
      <w:r>
        <w:t>40</w:t>
        <w:tab/>
        <w:t>s[Buchdruckerei]sen und Ansetzung von s[Buchdrucker]sn in der o[2{Provinz} 1{Brandenburg}]o</w:t>
      </w:r>
    </w:p>
    <w:p>
      <w:r>
        <w:t>43</w:t>
        <w:tab/>
        <w:t>1809 - 1868</w:t>
      </w:r>
    </w:p>
    <w:p>
      <w:r>
        <w:br/>
        <w:t>30</w:t>
        <w:tab/>
        <w:t>Nr. 8</w:t>
      </w:r>
    </w:p>
    <w:p>
      <w:r>
        <w:t>33</w:t>
        <w:tab/>
        <w:t>S. 154</w:t>
      </w:r>
    </w:p>
    <w:p>
      <w:r>
        <w:t>40</w:t>
        <w:tab/>
        <w:t>s[Buchdruckerei]sen und Ansetzung von s[Buchdrucker]sn in der o[2{Provinz} 1{Preußen}]o, Bd. 1 - 2</w:t>
      </w:r>
    </w:p>
    <w:p>
      <w:r>
        <w:t>43</w:t>
        <w:tab/>
        <w:t>1815 - 1867</w:t>
      </w:r>
    </w:p>
    <w:p>
      <w:r>
        <w:br/>
        <w:t>30</w:t>
        <w:tab/>
        <w:t>Nr. 9</w:t>
      </w:r>
    </w:p>
    <w:p>
      <w:r>
        <w:t>33</w:t>
        <w:tab/>
        <w:t>S. 154</w:t>
      </w:r>
    </w:p>
    <w:p>
      <w:r>
        <w:t>40</w:t>
        <w:tab/>
        <w:t>s[Buchdruckerei]sen und Ansetzung von s[Buchdrucker]sn in der o[2{Provinz} 1{Sachsen}]o, Bd. 1 - 2</w:t>
      </w:r>
    </w:p>
    <w:p>
      <w:r>
        <w:t>43</w:t>
        <w:tab/>
        <w:t>1814 - 1867</w:t>
      </w:r>
    </w:p>
    <w:p>
      <w:r>
        <w:br/>
        <w:t>30</w:t>
        <w:tab/>
        <w:t>Nr. 10</w:t>
      </w:r>
    </w:p>
    <w:p>
      <w:r>
        <w:t>33</w:t>
        <w:tab/>
        <w:t>S. 154</w:t>
      </w:r>
    </w:p>
    <w:p>
      <w:r>
        <w:t>40</w:t>
        <w:tab/>
        <w:t>s[Buchdruckerei]sen und Ansetzung von s[Buchdrucker]sn in der o[2{Provinz} 1{Schlesien}]o</w:t>
      </w:r>
    </w:p>
    <w:p>
      <w:r>
        <w:t>43</w:t>
        <w:tab/>
        <w:t>1809 - 1871</w:t>
      </w:r>
    </w:p>
    <w:p>
      <w:r>
        <w:br/>
        <w:t>30</w:t>
        <w:tab/>
        <w:t>Nr. 11</w:t>
      </w:r>
    </w:p>
    <w:p>
      <w:r>
        <w:t>33</w:t>
        <w:tab/>
        <w:t>S. 154</w:t>
      </w:r>
    </w:p>
    <w:p>
      <w:r>
        <w:t>40</w:t>
        <w:tab/>
        <w:t>s[Buchdruckerei]sen und Ansetzung von s[Buchdrucker]sn in der o[Rheinprovinz]o, Bd. 1 - 2</w:t>
      </w:r>
    </w:p>
    <w:p>
      <w:r>
        <w:t>43</w:t>
        <w:tab/>
        <w:t>1808 - 1868</w:t>
      </w:r>
    </w:p>
    <w:p>
      <w:r>
        <w:br/>
        <w:t>30</w:t>
        <w:tab/>
        <w:t>Nr. 12</w:t>
      </w:r>
    </w:p>
    <w:p>
      <w:r>
        <w:t>33</w:t>
        <w:tab/>
        <w:t>S. 154</w:t>
      </w:r>
    </w:p>
    <w:p>
      <w:r>
        <w:t>40</w:t>
        <w:tab/>
        <w:t>s[Buchdruckerei]sen und Ansetzung von s[Buchdrucker]sn in der o[2{Provinz} 1{Pommern}]o</w:t>
      </w:r>
    </w:p>
    <w:p>
      <w:r>
        <w:t>43</w:t>
        <w:tab/>
        <w:t>1854 - 1867</w:t>
      </w:r>
    </w:p>
    <w:p>
      <w:r>
        <w:br/>
        <w:t>30</w:t>
        <w:tab/>
        <w:t>Nr. 13</w:t>
      </w:r>
    </w:p>
    <w:p>
      <w:r>
        <w:t>33</w:t>
        <w:tab/>
        <w:t>S. 155</w:t>
      </w:r>
    </w:p>
    <w:p>
      <w:r>
        <w:t>40</w:t>
        <w:tab/>
        <w:t>s[Buchdruckerei]sen und Ansetzung von s[Buchdrucker]sn in der o[2{Provinz} 1{Westfalen}]o</w:t>
      </w:r>
    </w:p>
    <w:p>
      <w:r>
        <w:t>43</w:t>
        <w:tab/>
        <w:t>1848 - 1868</w:t>
      </w:r>
    </w:p>
    <w:p>
      <w:r>
        <w:br/>
        <w:t>30</w:t>
        <w:tab/>
        <w:t>Nr. 14</w:t>
      </w:r>
    </w:p>
    <w:p>
      <w:r>
        <w:t>33</w:t>
        <w:tab/>
        <w:t>S. 155</w:t>
      </w:r>
    </w:p>
    <w:p>
      <w:r>
        <w:t>40</w:t>
        <w:tab/>
        <w:t>Die s[Privilegien-Verhältnisse]s der k[1{s[Buchdruckerei]s der p[1{Effenbarth}schen Familie}]p zu 2{o[Stettin]o}]k</w:t>
      </w:r>
    </w:p>
    <w:p>
      <w:r>
        <w:t>43</w:t>
        <w:tab/>
        <w:t>1851 - 1857</w:t>
      </w:r>
    </w:p>
    <w:p>
      <w:r>
        <w:br/>
        <w:t>30</w:t>
        <w:tab/>
        <w:t>Nr. 15</w:t>
      </w:r>
    </w:p>
    <w:p>
      <w:r>
        <w:t>33</w:t>
        <w:tab/>
        <w:t>S. 155</w:t>
      </w:r>
    </w:p>
    <w:p>
      <w:r>
        <w:t>40</w:t>
        <w:tab/>
        <w:t>Die s[Privilegien-Verhältnisse]s des p[7{s[Buchdruckereibesitzer]ss, Hofkammerrat} 1{Ribler} zu 6{o[1{Hechingen} 2{in den Hohenzollernschen Landen}]o}]p</w:t>
      </w:r>
    </w:p>
    <w:p>
      <w:r>
        <w:t>43</w:t>
        <w:tab/>
        <w:t>1853 - 1875</w:t>
      </w:r>
    </w:p>
    <w:p>
      <w:r>
        <w:br/>
        <w:t>30</w:t>
        <w:tab/>
        <w:t>Nr. 16</w:t>
      </w:r>
    </w:p>
    <w:p>
      <w:r>
        <w:t>33</w:t>
        <w:tab/>
        <w:t>S. 155</w:t>
      </w:r>
    </w:p>
    <w:p>
      <w:r>
        <w:t>40</w:t>
        <w:tab/>
        <w:t>s[Buchdruckerei]sen und Ansetzung von s[Buchdrucker]sn in der Stadt o[Berlin]o. Erhöhung der Löhne für Buchdruckereigehilfen</w:t>
      </w:r>
    </w:p>
    <w:p>
      <w:r>
        <w:t>43</w:t>
        <w:tab/>
        <w:t>1854 - 1867</w:t>
      </w:r>
    </w:p>
    <w:p>
      <w:r>
        <w:br/>
        <w:t>30</w:t>
        <w:tab/>
        <w:t>Nr. 17</w:t>
      </w:r>
    </w:p>
    <w:p>
      <w:r>
        <w:t>33</w:t>
        <w:tab/>
        <w:t>S. 156</w:t>
      </w:r>
    </w:p>
    <w:p>
      <w:r>
        <w:t>40</w:t>
        <w:tab/>
        <w:t>s[Buchdruckerei]sen und Ansetzung von s[Buchdrucker]sn in den o[Hannover]osche 91</w:t>
      </w:r>
    </w:p>
    <w:p>
      <w:r>
        <w:br/>
        <w:t>30</w:t>
        <w:tab/>
        <w:t>Nr. 18</w:t>
      </w:r>
    </w:p>
    <w:p>
      <w:r>
        <w:t>33</w:t>
        <w:tab/>
        <w:t>S. 156</w:t>
      </w:r>
    </w:p>
    <w:p>
      <w:r>
        <w:t>40</w:t>
        <w:tab/>
        <w:t>Der p[7{s[Buchdruckereibesitzer]s und s[Zeitungsverleger]s} 2{J.} 1{Fränkel} zu 6{o[Sorau]o}]p sowie dessen Beschwerden über angeblich nicht gerechtfertigte Störung in seinem Geschäftsbetrieb</w:t>
      </w:r>
    </w:p>
    <w:p>
      <w:r>
        <w:t>43</w:t>
        <w:tab/>
        <w:t>1864 - 1869</w:t>
      </w:r>
    </w:p>
    <w:p>
      <w:r>
        <w:br/>
        <w:t>30</w:t>
        <w:tab/>
        <w:t>Nr. 19</w:t>
      </w:r>
    </w:p>
    <w:p>
      <w:r>
        <w:t>33</w:t>
        <w:tab/>
        <w:t>S. 156</w:t>
      </w:r>
    </w:p>
    <w:p>
      <w:r>
        <w:t>40</w:t>
        <w:tab/>
        <w:t>s[Buchdruckerei]sen in der o[2{Provinz} 1{Schleswig-Holstein}]o</w:t>
      </w:r>
    </w:p>
    <w:p>
      <w:r>
        <w:t>43</w:t>
        <w:tab/>
        <w:t>1871</w:t>
      </w:r>
    </w:p>
    <w:p>
      <w:r>
        <w:br/>
        <w:t>30</w:t>
        <w:tab/>
        <w:t>Nr. 20</w:t>
      </w:r>
    </w:p>
    <w:p>
      <w:r>
        <w:t>33</w:t>
        <w:tab/>
        <w:t>S. 156</w:t>
      </w:r>
    </w:p>
    <w:p>
      <w:r>
        <w:t>40</w:t>
        <w:tab/>
        <w:t>s[Buchdruckerei]sen in der o[2{Provinz} 1{Hessen-Nassau}]o</w:t>
      </w:r>
    </w:p>
    <w:p>
      <w:r>
        <w:t>43</w:t>
        <w:tab/>
        <w:t>1880</w:t>
      </w:r>
    </w:p>
    <w:p>
      <w:r>
        <w:br/>
        <w:t>30</w:t>
        <w:tab/>
        <w:t>Nr. 20a</w:t>
      </w:r>
    </w:p>
    <w:p>
      <w:r>
        <w:t>33</w:t>
        <w:tab/>
        <w:t>S. 156</w:t>
      </w:r>
    </w:p>
    <w:p>
      <w:r>
        <w:t>40</w:t>
        <w:tab/>
        <w:t>Die einzelnen ausgezeichneten s[Schriftsteller]sn auf den Verkauf ihrer Schriften innerhalb der preußischen Staaten erteilten s[Privileg]sien; ingl. an  ausgezeichnete Komponisten, sowie an s[Buch&lt;händler&gt;]s- und s[Musikalienhändler]s</w:t>
      </w:r>
    </w:p>
    <w:p>
      <w:r>
        <w:t>43</w:t>
        <w:tab/>
        <w:t>1826 - 1830</w:t>
      </w:r>
    </w:p>
    <w:p>
      <w:r>
        <w:br/>
        <w:t>30</w:t>
        <w:tab/>
        <w:t>Nr. 21</w:t>
      </w:r>
    </w:p>
    <w:p>
      <w:r>
        <w:t>33</w:t>
        <w:tab/>
        <w:t>S. 156</w:t>
      </w:r>
    </w:p>
    <w:p>
      <w:r>
        <w:t>40</w:t>
        <w:tab/>
        <w:t>Die Verordnungen in bezug auf den s[Bücher-Nachdruck]s</w:t>
      </w:r>
    </w:p>
    <w:p>
      <w:r>
        <w:t>43</w:t>
        <w:tab/>
        <w:t>1827 - 1837</w:t>
      </w:r>
    </w:p>
    <w:p>
      <w:r>
        <w:br/>
        <w:t>26</w:t>
        <w:tab/>
        <w:t>Tit. 242 a</w:t>
      </w:r>
    </w:p>
    <w:p>
      <w:r>
        <w:t>27</w:t>
        <w:tab/>
        <w:t>Abt. II Polizei-Abteilung \ Sekt. 8 \ Titel 242 a: s[Buchdrucker]s und s[Buchhändler]s</w:t>
      </w:r>
    </w:p>
    <w:p>
      <w:r>
        <w:t>30</w:t>
        <w:tab/>
        <w:t>Nr. 9</w:t>
      </w:r>
    </w:p>
    <w:p>
      <w:r>
        <w:t>33</w:t>
        <w:tab/>
        <w:t>S. 157 (Rückseite)</w:t>
      </w:r>
    </w:p>
    <w:p>
      <w:r>
        <w:t>40</w:t>
        <w:tab/>
        <w:t>Den s[Druck königlicher Dienstsachen]s in o[Berlin]o und in den o[&lt;Preußische&gt; Provinzen]o und das dem p[7{Geh. Oberhofbuchdrucker} 1{Decker} in 6{Berlin}]p ertheilte s[Privilegium]s, Bd. 1 - 3</w:t>
      </w:r>
    </w:p>
    <w:p>
      <w:r>
        <w:t>43</w:t>
        <w:tab/>
        <w:t>1810 - 1841</w:t>
      </w:r>
    </w:p>
    <w:p>
      <w:r>
        <w:br/>
        <w:t>30</w:t>
        <w:tab/>
        <w:t>Nr. 12</w:t>
      </w:r>
    </w:p>
    <w:p>
      <w:r>
        <w:t>33</w:t>
        <w:tab/>
        <w:t>S. 157 (Rückseite)</w:t>
      </w:r>
    </w:p>
    <w:p>
      <w:r>
        <w:t>40</w:t>
        <w:tab/>
        <w:t>Die s[Polizeiaufsicht auf die s[Buchdruckerei]sen]s, namentlich auf s[Handdruckerei]sen zur Verhütung des Mißbrauchs</w:t>
      </w:r>
    </w:p>
    <w:p>
      <w:r>
        <w:t>43</w:t>
        <w:tab/>
        <w:t>1811</w:t>
      </w:r>
    </w:p>
    <w:p>
      <w:r>
        <w:br/>
        <w:t>30</w:t>
        <w:tab/>
        <w:t>Nr. 14</w:t>
      </w:r>
    </w:p>
    <w:p>
      <w:r>
        <w:t>33</w:t>
        <w:tab/>
        <w:t>S. 157 (Rückseite)</w:t>
      </w:r>
    </w:p>
    <w:p>
      <w:r>
        <w:t>40</w:t>
        <w:tab/>
        <w:t>Wegen der von dem p[5{s[Buchhändler]s}s 1{Sander} zu 6{o[Berlin]o}]p in Vorschlag gebrachten Errichtung einer s[Direction des s[Buchhandel]ss]s in Betreff der s[2{außerhalb o[Preußen]os gedruckte}n 1{Bücher}]s</w:t>
      </w:r>
    </w:p>
    <w:p>
      <w:r>
        <w:t>43</w:t>
        <w:tab/>
        <w:t>1812</w:t>
      </w:r>
    </w:p>
    <w:p>
      <w:r>
        <w:br/>
        <w:t>26</w:t>
        <w:tab/>
        <w:t>Titel 656</w:t>
      </w:r>
    </w:p>
    <w:p>
      <w:r>
        <w:t>27</w:t>
        <w:tab/>
        <w:t>Abt. II Polizei-Abteilung \ Sekt. 8 \ Titel 656: Steindruckereien</w:t>
      </w:r>
    </w:p>
    <w:p>
      <w:r>
        <w:t>30</w:t>
        <w:tab/>
        <w:t>Nr. 1</w:t>
      </w:r>
    </w:p>
    <w:p>
      <w:r>
        <w:t>33</w:t>
        <w:tab/>
        <w:t>S. 158</w:t>
      </w:r>
    </w:p>
    <w:p>
      <w:r>
        <w:t>40</w:t>
        <w:tab/>
        <w:t>Die Anlegung von s[Steindruckerei]sen und die s[Zensur]s und der s[Debit]s s[2{lithographische}r 1{Schriften}]s und Aufsätze, Bd. 1 - 2</w:t>
      </w:r>
    </w:p>
    <w:p>
      <w:r>
        <w:t>43</w:t>
        <w:tab/>
        <w:t>1818 - 1862</w:t>
      </w:r>
    </w:p>
    <w:p>
      <w:r>
        <w:br/>
        <w:t>30</w:t>
        <w:tab/>
        <w:t>Nr. 2</w:t>
      </w:r>
    </w:p>
    <w:p>
      <w:r>
        <w:t>33</w:t>
        <w:tab/>
        <w:t>S. 158</w:t>
      </w:r>
    </w:p>
    <w:p>
      <w:r>
        <w:t>40</w:t>
        <w:tab/>
        <w:t>Die Gesuche um Genehmigung zur Einrichtung von s[Steindruckerei]sen</w:t>
      </w:r>
    </w:p>
    <w:p>
      <w:r>
        <w:t>43</w:t>
        <w:tab/>
        <w:t>1834 - 1868</w:t>
      </w:r>
    </w:p>
    <w:p>
      <w:r>
        <w:br/>
        <w:t>30</w:t>
        <w:tab/>
        <w:t>Nr. 3</w:t>
      </w:r>
    </w:p>
    <w:p>
      <w:r>
        <w:t>33</w:t>
        <w:tab/>
        <w:t>S. 158</w:t>
      </w:r>
    </w:p>
    <w:p>
      <w:r>
        <w:t>40</w:t>
        <w:tab/>
        <w:t>Die Gesuche um Erlaubnis zum Betrieb des s[Handels mit s[Steinabdrücke]sn im Umherziehen]s</w:t>
      </w:r>
    </w:p>
    <w:p>
      <w:r>
        <w:t>43</w:t>
        <w:tab/>
        <w:t>1834 - 1847</w:t>
      </w:r>
    </w:p>
    <w:p>
      <w:r>
        <w:br/>
        <w:t>26</w:t>
        <w:tab/>
        <w:t>Titel 338</w:t>
      </w:r>
    </w:p>
    <w:p>
      <w:r>
        <w:t>27</w:t>
        <w:tab/>
        <w:t>Abt. II Polizei-Abteilung \ Sekt. 8 \ Titel 338: Nachdruck und Nachbildung</w:t>
      </w:r>
    </w:p>
    <w:p>
      <w:r>
        <w:t>30</w:t>
        <w:tab/>
        <w:t>Nr. 1</w:t>
      </w:r>
    </w:p>
    <w:p>
      <w:r>
        <w:t>33</w:t>
        <w:tab/>
        <w:t>S. 159</w:t>
      </w:r>
    </w:p>
    <w:p>
      <w:r>
        <w:t>40</w:t>
        <w:tab/>
        <w:t>Die Polizeilichen Maßregeln gegen den s[Nachdruck von s[Bücher]sn und s[Schrift]sen]s, desgl. gegen die Nachbildung von Kunstsachen, Bd. 1 - 10</w:t>
      </w:r>
    </w:p>
    <w:p>
      <w:r>
        <w:t>41</w:t>
        <w:tab/>
        <w:t>Ausführung der revidierten s[o[Bern]oer Übereinkunft zum Schutze von Werken der Literatur und der Kunst vom z[19. Nov. 1908]z]s</w:t>
      </w:r>
    </w:p>
    <w:p>
      <w:r>
        <w:t>43</w:t>
        <w:tab/>
        <w:t>1811 - 1927</w:t>
      </w:r>
    </w:p>
    <w:p>
      <w:r>
        <w:br/>
        <w:t>30</w:t>
        <w:tab/>
        <w:t>Nr. 2</w:t>
      </w:r>
    </w:p>
    <w:p>
      <w:r>
        <w:t>33</w:t>
        <w:tab/>
        <w:t>S. 159</w:t>
      </w:r>
    </w:p>
    <w:p>
      <w:r>
        <w:t>40</w:t>
        <w:tab/>
        <w:t>Die Erteilung eines s[Privileg]ss für von p[Goethe]ps Schriften zur Sicherung derselben vor dem s[Nachdruck]s</w:t>
      </w:r>
    </w:p>
    <w:p>
      <w:r>
        <w:t>43</w:t>
        <w:tab/>
        <w:t>1825 - 1841</w:t>
      </w:r>
    </w:p>
    <w:p>
      <w:r>
        <w:br/>
        <w:t>30</w:t>
        <w:tab/>
        <w:t>Nr. 3</w:t>
      </w:r>
    </w:p>
    <w:p>
      <w:r>
        <w:t>33</w:t>
        <w:tab/>
        <w:t>S. 159</w:t>
      </w:r>
    </w:p>
    <w:p>
      <w:r>
        <w:t>40</w:t>
        <w:tab/>
        <w:t>&lt;Erteilung eines s[Privileg]ss zur Sicherung&gt; von p[Schiller]ps Schriften &lt;vor Nachdruck&gt;</w:t>
      </w:r>
    </w:p>
    <w:p>
      <w:r>
        <w:t>43</w:t>
        <w:tab/>
        <w:t>1825 - 1832</w:t>
      </w:r>
    </w:p>
    <w:p>
      <w:r>
        <w:br/>
        <w:t>30</w:t>
        <w:tab/>
        <w:t>Nr. 4</w:t>
      </w:r>
    </w:p>
    <w:p>
      <w:r>
        <w:t>33</w:t>
        <w:tab/>
        <w:t>S. 159</w:t>
      </w:r>
    </w:p>
    <w:p>
      <w:r>
        <w:t>40</w:t>
        <w:tab/>
        <w:t>Die Erteilung eines s[Privilegium]ss für  p[9{Jean Paul}]ps Schriften zur Sicherung derselben vor dem s[Nachdruck]s</w:t>
      </w:r>
    </w:p>
    <w:p>
      <w:r>
        <w:t>43</w:t>
        <w:tab/>
        <w:t>1826 - 1841</w:t>
      </w:r>
    </w:p>
    <w:p>
      <w:r>
        <w:br/>
        <w:t>30</w:t>
        <w:tab/>
        <w:t>Nr. 5</w:t>
      </w:r>
    </w:p>
    <w:p>
      <w:r>
        <w:t>33</w:t>
        <w:tab/>
        <w:t>S. 159</w:t>
      </w:r>
    </w:p>
    <w:p>
      <w:r>
        <w:t>40</w:t>
        <w:tab/>
        <w:t>Die für musikalische Werke nachgesuchten s[Privilegien gegen den s[Nachdruck]s]s</w:t>
      </w:r>
    </w:p>
    <w:p>
      <w:r>
        <w:t>43</w:t>
        <w:tab/>
        <w:t>1826 - 1841</w:t>
      </w:r>
    </w:p>
    <w:p>
      <w:r>
        <w:br/>
        <w:t>30</w:t>
        <w:tab/>
        <w:t>Nr. 8</w:t>
      </w:r>
    </w:p>
    <w:p>
      <w:r>
        <w:t>33</w:t>
        <w:tab/>
        <w:t>S. 160</w:t>
      </w:r>
    </w:p>
    <w:p>
      <w:r>
        <w:t>40</w:t>
        <w:tab/>
        <w:t>Das polizeiliche Verfahren gegen den s[Nachdruck]s einzelner s[Bücher]s und s[Schriften]s</w:t>
      </w:r>
    </w:p>
    <w:p>
      <w:r>
        <w:t>43</w:t>
        <w:tab/>
        <w:t>1829 - 1868</w:t>
      </w:r>
    </w:p>
    <w:p>
      <w:r>
        <w:br/>
        <w:t>30</w:t>
        <w:tab/>
        <w:t>Nr. 10</w:t>
      </w:r>
    </w:p>
    <w:p>
      <w:r>
        <w:t>33</w:t>
        <w:tab/>
        <w:t>S. 160</w:t>
      </w:r>
    </w:p>
    <w:p>
      <w:r>
        <w:t>40</w:t>
        <w:tab/>
        <w:t>Der s[Nachdruck]s des p[3{Freiherr} 8{von} 1{Zedlitz-Neukirch}]pschen Werkes "t[Der preußische Staat und seine Wohnplätze]t" durch das von dem p[5{Privatschreiber} 2{J. H.} 1{Ritter}]p bei dem p[5{Kunsthändler} 1{Wagenführ}]p hierselbst herausgegebene "t[Tableau der Entfernungen von Berlin nach den Hauptstädten Europas]t pp."</w:t>
      </w:r>
    </w:p>
    <w:p>
      <w:r>
        <w:t>43</w:t>
        <w:tab/>
        <w:t>1829 - 1831</w:t>
      </w:r>
    </w:p>
    <w:p>
      <w:r>
        <w:br/>
        <w:t>30</w:t>
        <w:tab/>
        <w:t>Nr. 11</w:t>
      </w:r>
    </w:p>
    <w:p>
      <w:r>
        <w:t>33</w:t>
        <w:tab/>
        <w:t>S. 160</w:t>
      </w:r>
    </w:p>
    <w:p>
      <w:r>
        <w:t>40</w:t>
        <w:tab/>
        <w:t>Für einzelne Werke der Wissenschaften und Künste erteilte s[s[Schutzprivileg]sien gegen den s[Nachdruck]s]s</w:t>
      </w:r>
    </w:p>
    <w:p>
      <w:r>
        <w:t>43</w:t>
        <w:tab/>
        <w:t>1833 - 1848</w:t>
      </w:r>
    </w:p>
    <w:p>
      <w:r>
        <w:br/>
        <w:t>30</w:t>
        <w:tab/>
        <w:t>Nr. 12</w:t>
      </w:r>
    </w:p>
    <w:p>
      <w:r>
        <w:t>33</w:t>
        <w:tab/>
        <w:t>S. 160</w:t>
      </w:r>
    </w:p>
    <w:p>
      <w:r>
        <w:t>40</w:t>
        <w:tab/>
        <w:t>Erteilung eines s[Privileg]ss für die Erben des verstorbenen p[4{Professor &lt;Dr.&gt;}s und 5{Prediger}s Dr. 1{Schleiermacher}]ps in o[Berlin]o gegen den s[Nachdruck]s der schriftstellerischen Werke des letzteren</w:t>
      </w:r>
    </w:p>
    <w:p>
      <w:r>
        <w:t>43</w:t>
        <w:tab/>
        <w:t>1835 - 1836</w:t>
      </w:r>
    </w:p>
    <w:p>
      <w:r>
        <w:br/>
        <w:t>30</w:t>
        <w:tab/>
        <w:t>Nr. 13</w:t>
      </w:r>
    </w:p>
    <w:p>
      <w:r>
        <w:t>33</w:t>
        <w:tab/>
        <w:t>S. 160</w:t>
      </w:r>
    </w:p>
    <w:p>
      <w:r>
        <w:t>40</w:t>
        <w:tab/>
        <w:t>Die Übereinkunft mit der k[englischen Regierung]k zum s[Schutze des schriftstellerischen Eigentums]s der beiderseitigen Untertanen gegen s[Nachdruck]s sowie die Beitrittserklärungen mehrer anderer k[deutscher Regierungen]k</w:t>
      </w:r>
    </w:p>
    <w:p>
      <w:r>
        <w:t>43</w:t>
        <w:tab/>
        <w:t>1839 - 1886</w:t>
      </w:r>
    </w:p>
    <w:p>
      <w:r>
        <w:br/>
        <w:t>30</w:t>
        <w:tab/>
        <w:t>Nr. 15</w:t>
      </w:r>
    </w:p>
    <w:p>
      <w:r>
        <w:t>33</w:t>
        <w:tab/>
        <w:t>S. 160</w:t>
      </w:r>
    </w:p>
    <w:p>
      <w:r>
        <w:t>40</w:t>
        <w:tab/>
        <w:t>Die auf Antrag der k[1{p[Nicolai]pschen s[Buchhandlung]s} zu 2{o[Berlin]o}]k verfügte polizeiliche s[Beschlagnahme einer in o[Stuttgart]o nachgedruckten Übersetzung von p[Calderon]ps gesammelten Werken]s</w:t>
      </w:r>
    </w:p>
    <w:p>
      <w:r>
        <w:t>43</w:t>
        <w:tab/>
        <w:t>1839 - 1845</w:t>
      </w:r>
    </w:p>
    <w:p>
      <w:r>
        <w:br/>
        <w:t>30</w:t>
        <w:tab/>
        <w:t>Nr. 16</w:t>
      </w:r>
    </w:p>
    <w:p>
      <w:r>
        <w:t>33</w:t>
        <w:tab/>
        <w:t>S. 161</w:t>
      </w:r>
    </w:p>
    <w:p>
      <w:r>
        <w:t>40</w:t>
        <w:tab/>
        <w:t>Die Erteilung eines s[Privileg]ss für p[Herder]ps Schriften zur Sicherung derselben vor dem s[Nachdruck]s</w:t>
      </w:r>
    </w:p>
    <w:p>
      <w:r>
        <w:t>43</w:t>
        <w:tab/>
        <w:t>1841 - 1844</w:t>
      </w:r>
    </w:p>
    <w:p>
      <w:r>
        <w:br/>
        <w:t>30</w:t>
        <w:tab/>
        <w:t>Nr. 17</w:t>
      </w:r>
    </w:p>
    <w:p>
      <w:r>
        <w:t>33</w:t>
        <w:tab/>
        <w:t>S. 161</w:t>
      </w:r>
    </w:p>
    <w:p>
      <w:r>
        <w:t>40</w:t>
        <w:tab/>
        <w:t>Die Sicherung der p[Wieland]pschen Werke vor s[2{unerlaubte&lt;r&gt;}m 1{Nachdruck}]s</w:t>
      </w:r>
    </w:p>
    <w:p>
      <w:r>
        <w:t>43</w:t>
        <w:tab/>
        <w:t>1841 - 1851</w:t>
      </w:r>
    </w:p>
    <w:p>
      <w:r>
        <w:br/>
        <w:t>30</w:t>
        <w:tab/>
        <w:t>Nr. 18</w:t>
      </w:r>
    </w:p>
    <w:p>
      <w:r>
        <w:t>33</w:t>
        <w:tab/>
        <w:t>S. 161</w:t>
      </w:r>
    </w:p>
    <w:p>
      <w:r>
        <w:t>40</w:t>
        <w:tab/>
        <w:t>Die Sicherung der p[Lessing]pschen Werke vor dem s[Nachdruck]s</w:t>
      </w:r>
    </w:p>
    <w:p>
      <w:r>
        <w:t>43</w:t>
        <w:tab/>
        <w:t>1841 - 1845</w:t>
      </w:r>
    </w:p>
    <w:p>
      <w:r>
        <w:br/>
        <w:t>30</w:t>
        <w:tab/>
        <w:t>Nr. 19</w:t>
      </w:r>
    </w:p>
    <w:p>
      <w:r>
        <w:t>33</w:t>
        <w:tab/>
        <w:t>S. 161</w:t>
      </w:r>
    </w:p>
    <w:p>
      <w:r>
        <w:t>40</w:t>
        <w:tab/>
        <w:t>Die s[Nachdruck]se von p[2{F.} 1{Schlegel}]ps und von p[Eichendorff]ps Werken</w:t>
      </w:r>
    </w:p>
    <w:p>
      <w:r>
        <w:t>43</w:t>
        <w:tab/>
        <w:t>1841</w:t>
      </w:r>
    </w:p>
    <w:p>
      <w:r>
        <w:br/>
        <w:t>30</w:t>
        <w:tab/>
        <w:t>Nr. 20</w:t>
      </w:r>
    </w:p>
    <w:p>
      <w:r>
        <w:t>33</w:t>
        <w:tab/>
        <w:t>S. 161</w:t>
      </w:r>
    </w:p>
    <w:p>
      <w:r>
        <w:t>40</w:t>
        <w:tab/>
        <w:t>s[Nachdruck]s s[2{o[französisch]oe}r 1{Zeitungen}]s in o[Leipzig]o und deren Versendung zu wohlfeilen Preisen in die diesseitigen o[&lt;preußische&gt; Staaten]o</w:t>
      </w:r>
    </w:p>
    <w:p>
      <w:r>
        <w:t>43</w:t>
        <w:tab/>
        <w:t>1841 - 1842</w:t>
      </w:r>
    </w:p>
    <w:p>
      <w:r>
        <w:br/>
        <w:t>30</w:t>
        <w:tab/>
        <w:t>Nr. 21</w:t>
      </w:r>
    </w:p>
    <w:p>
      <w:r>
        <w:t>33</w:t>
        <w:tab/>
        <w:t>S. 161</w:t>
      </w:r>
    </w:p>
    <w:p>
      <w:r>
        <w:t>40</w:t>
        <w:tab/>
        <w:t>Die von dem p[7{o[herzogl. Braunschweigisch]oen Oberlieutenant a. D.} 1{Mansfeldt}]p bearbeitete und zu o[Leipzig]o im s[Druck]s erschiene t[Anciennetäts-Liste des Offizierskorps der preußischen Armee]t als s[Nachdruck]s der bei dem p[5{s[Buchhändler]s} 1{Mittler} in 6{o[Berlin]o}]p erscheinenden s[preußischen Rang- und Quartierliste]s</w:t>
      </w:r>
    </w:p>
    <w:p>
      <w:r>
        <w:t>43</w:t>
        <w:tab/>
        <w:t>1842 - 1849</w:t>
      </w:r>
    </w:p>
    <w:p>
      <w:r>
        <w:br/>
        <w:t>30</w:t>
        <w:tab/>
        <w:t>Nr. 22</w:t>
      </w:r>
    </w:p>
    <w:p>
      <w:r>
        <w:t>33</w:t>
        <w:tab/>
        <w:t>S. 161</w:t>
      </w:r>
    </w:p>
    <w:p>
      <w:r>
        <w:t>40</w:t>
        <w:tab/>
        <w:t>Polizeiliche Verfahren gegen den s[Nachdruck]s der schriftstellerischen Werke von p[2{Moses} 1{Mendelson}]p und p[2{Georg} 1{Forster}]p</w:t>
      </w:r>
    </w:p>
    <w:p>
      <w:r>
        <w:t>43</w:t>
        <w:tab/>
        <w:t>1843</w:t>
      </w:r>
    </w:p>
    <w:p>
      <w:r>
        <w:br/>
        <w:t>30</w:t>
        <w:tab/>
        <w:t>Nr. 24</w:t>
      </w:r>
    </w:p>
    <w:p>
      <w:r>
        <w:t>33</w:t>
        <w:tab/>
        <w:t>S. 162</w:t>
      </w:r>
    </w:p>
    <w:p>
      <w:r>
        <w:t>40</w:t>
        <w:tab/>
        <w:t>Die gegen den s[Nachdruck]s der in der k[1{p[Decker]pschen Geheimen Oberhofbuchdruckerei} zu 2{o[Berlin]o}]k erschienenen amtlichen t[Pharmacopoea Borussica]t, editio sexta, beantragten Maßregeln</w:t>
      </w:r>
    </w:p>
    <w:p>
      <w:r>
        <w:t>43</w:t>
        <w:tab/>
        <w:t>1846 - 1847</w:t>
      </w:r>
    </w:p>
    <w:p>
      <w:r>
        <w:br/>
        <w:t>30</w:t>
        <w:tab/>
        <w:t>Nr. 25</w:t>
      </w:r>
    </w:p>
    <w:p>
      <w:r>
        <w:t>33</w:t>
        <w:tab/>
        <w:t>S. 162</w:t>
      </w:r>
    </w:p>
    <w:p>
      <w:r>
        <w:t>40</w:t>
        <w:tab/>
        <w:t>Sicherung der von der k[1{Buchhandlung von p[Duncker]p und p[Humblot]p} zu 2{o[Berlin]o}]k herausgegebenen deutschen Übersetzung des p[Bulwer]pschen t[2{Roman}s. "1{Lucretia or the chidren of night}]t" vor s[Nachdruck]s; desgl. des in o[London]o erschienen Buches t[The Convict]t, by p[2{G. P. R.} 1{James}]p, z[1847]z</w:t>
      </w:r>
    </w:p>
    <w:p>
      <w:r>
        <w:t>43</w:t>
        <w:tab/>
        <w:t>1846 - 1848</w:t>
      </w:r>
    </w:p>
    <w:p>
      <w:r>
        <w:br/>
        <w:t>30</w:t>
        <w:tab/>
        <w:t>Nr. 26</w:t>
      </w:r>
    </w:p>
    <w:p>
      <w:r>
        <w:t>33</w:t>
        <w:tab/>
        <w:t>S. 162</w:t>
      </w:r>
    </w:p>
    <w:p>
      <w:r>
        <w:t>40</w:t>
        <w:tab/>
        <w:t>Die gegen den s[Nachdruck]s des zu o[Stuttgart]o erschienenen Werkes "t[Anleitung zur Kenntnis des Äußern des Pferdes]t" von p[2{W.} 1{Baumeister}]p getroffenen Maßregeln</w:t>
      </w:r>
    </w:p>
    <w:p>
      <w:r>
        <w:t>43</w:t>
        <w:tab/>
        <w:t>1846 - 1848</w:t>
      </w:r>
    </w:p>
    <w:p>
      <w:r>
        <w:br/>
        <w:t>30</w:t>
        <w:tab/>
        <w:t>Nr. 28</w:t>
      </w:r>
    </w:p>
    <w:p>
      <w:r>
        <w:t>33</w:t>
        <w:tab/>
        <w:t>S. 162</w:t>
      </w:r>
    </w:p>
    <w:p>
      <w:r>
        <w:t>40</w:t>
        <w:tab/>
        <w:t>Die Errichtung eines Vertrages zwischen o[Preußen]o und o[Frankreich]o zum Schutze gegen s[Nachdruck]s und Nachbildung in den beiderseitigen Staaten</w:t>
      </w:r>
    </w:p>
    <w:p>
      <w:r>
        <w:t>43</w:t>
        <w:tab/>
        <w:t>1851 - 1884</w:t>
      </w:r>
    </w:p>
    <w:p>
      <w:r>
        <w:br/>
        <w:t>30</w:t>
        <w:tab/>
        <w:t>Nr. 29</w:t>
      </w:r>
    </w:p>
    <w:p>
      <w:r>
        <w:t>33</w:t>
        <w:tab/>
        <w:t>S. 162</w:t>
      </w:r>
    </w:p>
    <w:p>
      <w:r>
        <w:t>40</w:t>
        <w:tab/>
        <w:t>Vereinbarung der auswärtigen Staaten unter sich zum s[Schutz des literarischen und künstlerischen Eigentums gegen s[Nachdruck]s]s</w:t>
      </w:r>
    </w:p>
    <w:p>
      <w:r>
        <w:t>43</w:t>
        <w:tab/>
        <w:t>1854 - 1863</w:t>
      </w:r>
    </w:p>
    <w:p>
      <w:r>
        <w:br/>
        <w:t>30</w:t>
        <w:tab/>
        <w:t>Nr. 30</w:t>
      </w:r>
    </w:p>
    <w:p>
      <w:r>
        <w:t>33</w:t>
        <w:tab/>
        <w:t>S. 162</w:t>
      </w:r>
    </w:p>
    <w:p>
      <w:r>
        <w:t>40</w:t>
        <w:tab/>
        <w:t>Die Errichtung eines Vertrages zwischen o[Preußen]o und o[Belgien]o zum Schutz gegen s[Nachdruck]s und Nachbildung des geistigem Eigentum in den beiderseitigen Staaten</w:t>
      </w:r>
    </w:p>
    <w:p>
      <w:r>
        <w:t>43</w:t>
        <w:tab/>
        <w:t>1862 - 1887</w:t>
      </w:r>
    </w:p>
    <w:p>
      <w:r>
        <w:br/>
        <w:t>30</w:t>
        <w:tab/>
        <w:t>Nr. 31</w:t>
      </w:r>
    </w:p>
    <w:p>
      <w:r>
        <w:t>33</w:t>
        <w:tab/>
        <w:t>S. 163</w:t>
      </w:r>
    </w:p>
    <w:p>
      <w:r>
        <w:t>40</w:t>
        <w:tab/>
        <w:t>Der Abschluß einer Übereinkunft mit der o[Schweiz]o wegen gegenseitigen s[Schutzes der Rechte an Werken der Literatur und Kunst]s</w:t>
      </w:r>
    </w:p>
    <w:p>
      <w:r>
        <w:t>43</w:t>
        <w:tab/>
        <w:t>1864 - 1888</w:t>
      </w:r>
    </w:p>
    <w:p>
      <w:r>
        <w:br/>
        <w:t>30</w:t>
        <w:tab/>
        <w:t>Nr. 32</w:t>
      </w:r>
    </w:p>
    <w:p>
      <w:r>
        <w:t>33</w:t>
        <w:tab/>
        <w:t>S. 163</w:t>
      </w:r>
    </w:p>
    <w:p>
      <w:r>
        <w:t>40</w:t>
        <w:tab/>
        <w:t>Die Vereinbarungen des o[Deutschen Reich]oes mit dem Königreich der o[Niederlande]o und anderen Staaten über den s[Schutz an Werken der Literatur und Kunst]s</w:t>
      </w:r>
    </w:p>
    <w:p>
      <w:r>
        <w:t>43</w:t>
        <w:tab/>
        <w:t>1884 - 1913</w:t>
      </w:r>
    </w:p>
    <w:p>
      <w:r>
        <w:br/>
        <w:t>26</w:t>
        <w:tab/>
        <w:t>Tit. 152</w:t>
      </w:r>
    </w:p>
    <w:p>
      <w:r>
        <w:t>27</w:t>
        <w:tab/>
        <w:t>Abt. II Polizei-Abteilung \ Sekt. 8 \ Titel 152: Literatur und Kunst, 2. Reihe</w:t>
      </w:r>
    </w:p>
    <w:p>
      <w:r>
        <w:t>30</w:t>
        <w:tab/>
        <w:t>Nr. 6</w:t>
      </w:r>
    </w:p>
    <w:p>
      <w:r>
        <w:t>33</w:t>
        <w:tab/>
        <w:t>S. 172</w:t>
      </w:r>
    </w:p>
    <w:p>
      <w:r>
        <w:t>40</w:t>
        <w:tab/>
        <w:t>Das Verbot der Belästigung allerhöchster fremder Monarchen und Regenten von Privatpersonen durch Zusendung und Aufdringung von s[1{Literatur} 2{&lt;Zusendung an Regenten&gt;}]s und Kunstgegenständen</w:t>
      </w:r>
    </w:p>
    <w:p>
      <w:r>
        <w:t>43</w:t>
        <w:tab/>
        <w:t>1835 - 1849</w:t>
      </w:r>
    </w:p>
    <w:p>
      <w:r>
        <w:br/>
        <w:t>30</w:t>
        <w:tab/>
        <w:t>Nr. 8</w:t>
      </w:r>
    </w:p>
    <w:p>
      <w:r>
        <w:t>33</w:t>
        <w:tab/>
        <w:t>S. 173</w:t>
      </w:r>
    </w:p>
    <w:p>
      <w:r>
        <w:t>40</w:t>
        <w:tab/>
        <w:t>Die von dem p[7{fürstlich Waldeckschen Kammerrath}e 2{August} 1{Schuhmacher} in 6{o[Alrosen]o}]p in Vorschlag gebrachte Errichtung eines s[Literaturverband]ses im Interesse des Staates</w:t>
      </w:r>
    </w:p>
    <w:p>
      <w:r>
        <w:t>43</w:t>
        <w:tab/>
        <w:t>1834 - 1837</w:t>
      </w:r>
    </w:p>
    <w:p>
      <w:r>
        <w:br/>
        <w:t>26</w:t>
        <w:tab/>
        <w:t>Tit. 2772</w:t>
      </w:r>
    </w:p>
    <w:p>
      <w:r>
        <w:t>27</w:t>
        <w:tab/>
        <w:t>Abt. II Polizei-Abteilung \ Sekt. 8 \ Titel 2772: s[Schund- und Schmutz-Literatur]s</w:t>
      </w:r>
    </w:p>
    <w:p>
      <w:r>
        <w:t>30</w:t>
        <w:tab/>
        <w:t>Nr. 1</w:t>
      </w:r>
    </w:p>
    <w:p>
      <w:r>
        <w:t>33</w:t>
        <w:tab/>
        <w:t>S. 192</w:t>
      </w:r>
    </w:p>
    <w:p>
      <w:r>
        <w:t>40</w:t>
        <w:tab/>
        <w:t>Das s[Internationale&lt;s&gt; Abkommen zur Bekämpfung der Verbreitung unzüchtiger Veröffentlichungen]s vom z[4. Mai 1910]z</w:t>
      </w:r>
    </w:p>
    <w:p>
      <w:r>
        <w:t>43</w:t>
        <w:tab/>
        <w:t>1920 - 1927</w:t>
      </w:r>
    </w:p>
    <w:p>
      <w:r>
        <w:br/>
        <w:t>30</w:t>
        <w:tab/>
        <w:t>Nr. 1a</w:t>
      </w:r>
    </w:p>
    <w:p>
      <w:r>
        <w:t>33</w:t>
        <w:tab/>
        <w:t>S. 192</w:t>
      </w:r>
    </w:p>
    <w:p>
      <w:r>
        <w:t>40</w:t>
        <w:tab/>
        <w:t>Das s[Internationale&lt;s&gt; Übereinkommen zur Bekämpfung unzüchtiger Publikationen]s vom z[12. September 1923]z (s[o[Genf]oer Konferenz]s)</w:t>
      </w:r>
    </w:p>
    <w:p>
      <w:r>
        <w:t>43</w:t>
        <w:tab/>
        <w:t>1922 - 1934</w:t>
      </w:r>
    </w:p>
    <w:p>
      <w:r>
        <w:br/>
        <w:t>30</w:t>
        <w:tab/>
        <w:t>Nr. 2</w:t>
      </w:r>
    </w:p>
    <w:p>
      <w:r>
        <w:t>33</w:t>
        <w:tab/>
        <w:t>S. 192</w:t>
      </w:r>
    </w:p>
    <w:p>
      <w:r>
        <w:t>40</w:t>
        <w:tab/>
        <w:t>Die k[s[Zentralpolizeistelle zur Bekämpfung unzüchtiger Bilder, s[1{Schrift} 2{&lt;unzüchtige&gt;}]sen und Inserate]s]k</w:t>
      </w:r>
    </w:p>
    <w:p>
      <w:r>
        <w:t>43</w:t>
        <w:tab/>
        <w:t>1920 - 1933</w:t>
      </w:r>
    </w:p>
    <w:p>
      <w:r>
        <w:br/>
        <w:t>30</w:t>
        <w:tab/>
        <w:t>Nr. 2a</w:t>
      </w:r>
    </w:p>
    <w:p>
      <w:r>
        <w:t>33</w:t>
        <w:tab/>
        <w:t>S. 192</w:t>
      </w:r>
    </w:p>
    <w:p>
      <w:r>
        <w:t>40</w:t>
        <w:tab/>
        <w:t>Die Tätigkeit der deutschen k[s[Zentralpolizeistelle zur Bekämpfung unzüchtiger Bilder, s[1{Schrift} 2{&lt;unzüchtige&gt;}]sen und Inserate]s]k, Bd. 1 - 2</w:t>
      </w:r>
    </w:p>
    <w:p>
      <w:r>
        <w:t>43</w:t>
        <w:tab/>
        <w:t>1920 - 1927</w:t>
      </w:r>
    </w:p>
    <w:p>
      <w:r>
        <w:br/>
        <w:t>30</w:t>
        <w:tab/>
        <w:t>Nr. 3</w:t>
      </w:r>
    </w:p>
    <w:p>
      <w:r>
        <w:t>33</w:t>
        <w:tab/>
        <w:t>S. 192</w:t>
      </w:r>
    </w:p>
    <w:p>
      <w:r>
        <w:t>40</w:t>
        <w:tab/>
        <w:t>Gesetzentwürfe zur Bekämpfung der s[Schund- und Schmutz-Literatur]s, Bd. 1 - 4</w:t>
      </w:r>
    </w:p>
    <w:p>
      <w:r>
        <w:t>41</w:t>
        <w:tab/>
        <w:t>Beiakten 1: Pressestimmen zum s[Gesetz zur Bekämpfung der Schund- und Schmutz-Literatur]s z[1926]z</w:t>
      </w:r>
    </w:p>
    <w:p>
      <w:r>
        <w:t>43</w:t>
        <w:tab/>
        <w:t>1921 - 1935</w:t>
      </w:r>
    </w:p>
    <w:p>
      <w:r>
        <w:br/>
        <w:t>30</w:t>
        <w:tab/>
        <w:t>Nr. 3a</w:t>
      </w:r>
    </w:p>
    <w:p>
      <w:r>
        <w:t>33</w:t>
        <w:tab/>
        <w:t>S. 192</w:t>
      </w:r>
    </w:p>
    <w:p>
      <w:r>
        <w:t>40</w:t>
        <w:tab/>
        <w:t>Gesetz zur Bewahrung der Jugend vor s[Schund- und Schmutzschriften]s vom z[18. Dezember 1926]z. Die Ausführung des Paragraph 2</w:t>
      </w:r>
    </w:p>
    <w:p>
      <w:r>
        <w:t>43</w:t>
        <w:tab/>
        <w:t>1926 - 1935</w:t>
      </w:r>
    </w:p>
    <w:p>
      <w:r>
        <w:br/>
        <w:t>30</w:t>
        <w:tab/>
        <w:t>Nr. 3b</w:t>
      </w:r>
    </w:p>
    <w:p>
      <w:r>
        <w:t>33</w:t>
        <w:tab/>
        <w:t>S. 192</w:t>
      </w:r>
    </w:p>
    <w:p>
      <w:r>
        <w:t>40</w:t>
        <w:tab/>
        <w:t>Gesetz zur Bewahrung der Jugend vor s[Schund- und Schmutzliteratur]s vom z[18. Dezember 1926]z. Prüfstellen und Oberprüfstelle</w:t>
      </w:r>
    </w:p>
    <w:p>
      <w:r>
        <w:t>41</w:t>
        <w:tab/>
        <w:t>Beiheft</w:t>
      </w:r>
    </w:p>
    <w:p>
      <w:r>
        <w:t>43</w:t>
        <w:tab/>
        <w:t>1926 - 1935</w:t>
      </w:r>
    </w:p>
    <w:p>
      <w:r>
        <w:br/>
        <w:t>30</w:t>
        <w:tab/>
        <w:t>Nr. 3c</w:t>
      </w:r>
    </w:p>
    <w:p>
      <w:r>
        <w:t>33</w:t>
        <w:tab/>
        <w:t>S. 192</w:t>
      </w:r>
    </w:p>
    <w:p>
      <w:r>
        <w:t>40</w:t>
        <w:tab/>
        <w:t>s[Schundliste]s</w:t>
      </w:r>
    </w:p>
    <w:p>
      <w:r>
        <w:t>43</w:t>
        <w:tab/>
        <w:t>1926 - 1934</w:t>
      </w:r>
    </w:p>
    <w:p>
      <w:r>
        <w:br/>
        <w:t>30</w:t>
        <w:tab/>
        <w:t>Nr. 3d</w:t>
      </w:r>
    </w:p>
    <w:p>
      <w:r>
        <w:t>33</w:t>
        <w:tab/>
        <w:t>S. 192</w:t>
      </w:r>
    </w:p>
    <w:p>
      <w:r>
        <w:t>40</w:t>
        <w:tab/>
        <w:t>Anträge zur s[Schundliste]s, Bd.1 - 2</w:t>
      </w:r>
    </w:p>
    <w:p>
      <w:r>
        <w:t>43</w:t>
        <w:tab/>
        <w:t>1927 - 1933</w:t>
      </w:r>
    </w:p>
    <w:p>
      <w:r>
        <w:br/>
        <w:t>30</w:t>
        <w:tab/>
        <w:t>Nr. 3e</w:t>
      </w:r>
    </w:p>
    <w:p>
      <w:r>
        <w:t>33</w:t>
        <w:tab/>
        <w:t>S. 192</w:t>
      </w:r>
    </w:p>
    <w:p>
      <w:r>
        <w:t>40</w:t>
        <w:tab/>
        <w:t>Entscheidungen der k[1{Prüfstelle für s[Schund- und Schmutzliteratur]s} in 2{o[Berlin]o}]k, Bd. 1 - 2</w:t>
      </w:r>
    </w:p>
    <w:p>
      <w:r>
        <w:t>43</w:t>
        <w:tab/>
        <w:t>1927 - 1935</w:t>
      </w:r>
    </w:p>
    <w:p>
      <w:r>
        <w:br/>
        <w:t>30</w:t>
        <w:tab/>
        <w:t>Nr. 3f</w:t>
      </w:r>
    </w:p>
    <w:p>
      <w:r>
        <w:t>33</w:t>
        <w:tab/>
        <w:t>S. 192</w:t>
      </w:r>
    </w:p>
    <w:p>
      <w:r>
        <w:t>40</w:t>
        <w:tab/>
        <w:t>Entscheidungen der k[1{Prüfstelle für s[Schund- und Schmutzliteratur]s} in 2{o[München]o}]k</w:t>
      </w:r>
    </w:p>
    <w:p>
      <w:r>
        <w:t>43</w:t>
        <w:tab/>
        <w:t>1927 - 1934</w:t>
      </w:r>
    </w:p>
    <w:p>
      <w:r>
        <w:br/>
        <w:t>30</w:t>
        <w:tab/>
        <w:t>Nr. 3g</w:t>
      </w:r>
    </w:p>
    <w:p>
      <w:r>
        <w:t>33</w:t>
        <w:tab/>
        <w:t>S. 192 (Rückseite)</w:t>
      </w:r>
    </w:p>
    <w:p>
      <w:r>
        <w:t>40</w:t>
        <w:tab/>
        <w:t>Entscheidungen der k[1{Prüfstelle für s[Schund- und Schmutzliteratur]s} in 2{o[Leipzig]o}]k, Bd. 1 - 2</w:t>
      </w:r>
    </w:p>
    <w:p>
      <w:r>
        <w:t>43</w:t>
        <w:tab/>
        <w:t>1927 - 1935</w:t>
      </w:r>
    </w:p>
    <w:p>
      <w:r>
        <w:br/>
        <w:t>30</w:t>
        <w:tab/>
        <w:t>Nr. 3h</w:t>
      </w:r>
    </w:p>
    <w:p>
      <w:r>
        <w:t>33</w:t>
        <w:tab/>
        <w:t>S. 192 (Rückseite)</w:t>
      </w:r>
    </w:p>
    <w:p>
      <w:r>
        <w:t>40</w:t>
        <w:tab/>
        <w:t>Zuwiderhandlungen gegen das Gesetz zur Bewahrung der Jugend vor s[Schund- und Schmutzschriften]s vom z[18. Dezember 1926]z</w:t>
      </w:r>
    </w:p>
    <w:p>
      <w:r>
        <w:t>43</w:t>
        <w:tab/>
        <w:t>1928 - 1930</w:t>
      </w:r>
    </w:p>
    <w:p>
      <w:r>
        <w:br/>
        <w:t>30</w:t>
        <w:tab/>
        <w:t>Nr. 4</w:t>
      </w:r>
    </w:p>
    <w:p>
      <w:r>
        <w:t>33</w:t>
        <w:tab/>
        <w:t>S. 192 (Rückseite)</w:t>
      </w:r>
    </w:p>
    <w:p>
      <w:r>
        <w:t>40</w:t>
        <w:tab/>
        <w:t>Bekämpfung s[2{unzüchtige}r 1{Schrift}]sen. Allgemeines, Bd. 1 - 2</w:t>
      </w:r>
    </w:p>
    <w:p>
      <w:r>
        <w:t>41</w:t>
        <w:tab/>
        <w:t>Adhib.: Veranstaltung "s[Tag des Buches]s" z[1928 - 1931]z</w:t>
      </w:r>
    </w:p>
    <w:p>
      <w:r>
        <w:t>43</w:t>
        <w:tab/>
        <w:t>1921 - 1937</w:t>
      </w:r>
    </w:p>
    <w:p>
      <w:r>
        <w:br/>
        <w:t>30</w:t>
        <w:tab/>
        <w:t>Nr. 5</w:t>
      </w:r>
    </w:p>
    <w:p>
      <w:r>
        <w:t>33</w:t>
        <w:tab/>
        <w:t>S. 192 (Rückseite)</w:t>
      </w:r>
    </w:p>
    <w:p>
      <w:r>
        <w:t>40</w:t>
        <w:tab/>
        <w:t>Bekämpfung s[2{unzüchtige}r 1{Schrift}]sen, Bd. 1 - 3</w:t>
      </w:r>
    </w:p>
    <w:p>
      <w:r>
        <w:t>41</w:t>
        <w:tab/>
        <w:t>Adhib.: Der Fall "p[Brunner]p" z[1922 - 1924]z</w:t>
      </w:r>
    </w:p>
    <w:p>
      <w:r>
        <w:t>43</w:t>
        <w:tab/>
        <w:t>1922 - 1936</w:t>
      </w:r>
    </w:p>
    <w:p>
      <w:r>
        <w:br/>
        <w:t>30</w:t>
        <w:tab/>
        <w:t>Nr. 6</w:t>
      </w:r>
    </w:p>
    <w:p>
      <w:r>
        <w:t>33</w:t>
        <w:tab/>
        <w:t>S. 192 (Rückseite)</w:t>
      </w:r>
    </w:p>
    <w:p>
      <w:r>
        <w:t>40</w:t>
        <w:tab/>
        <w:t>Listen über s[Strafverfahren gegen s[2{periodische} 1{Druckschrift}]sen]s, Bd. 1 - 2</w:t>
      </w:r>
    </w:p>
    <w:p>
      <w:r>
        <w:t>43</w:t>
        <w:tab/>
        <w:t>1921 - 1936</w:t>
      </w:r>
    </w:p>
    <w:p>
      <w:r>
        <w:br/>
        <w:t>30</w:t>
        <w:tab/>
        <w:t>Nr. 7</w:t>
      </w:r>
    </w:p>
    <w:p>
      <w:r>
        <w:t>33</w:t>
        <w:tab/>
        <w:t>S. 192 (Rückseite)</w:t>
      </w:r>
    </w:p>
    <w:p>
      <w:r>
        <w:t>40</w:t>
        <w:tab/>
        <w:t>Der s[Polunbi-Katalog]s</w:t>
      </w:r>
    </w:p>
    <w:p>
      <w:r>
        <w:t>43</w:t>
        <w:tab/>
        <w:t>1922 - 1937</w:t>
      </w:r>
    </w:p>
    <w:p>
      <w:r>
        <w:br/>
        <w:t>30</w:t>
        <w:tab/>
        <w:t>Nr. 8</w:t>
      </w:r>
    </w:p>
    <w:p>
      <w:r>
        <w:t>33</w:t>
        <w:tab/>
        <w:t>S. 192 (Rückseite)</w:t>
      </w:r>
    </w:p>
    <w:p>
      <w:r>
        <w:t>40</w:t>
        <w:tab/>
        <w:t>Bekämpfung der s[Schund- und Schmutzschriften]s auf Bahnhöfen, Zeitungskiosken und im Straßenhandel, Bd. 1 - 4</w:t>
      </w:r>
    </w:p>
    <w:p>
      <w:r>
        <w:t>43</w:t>
        <w:tab/>
        <w:t>1924 - 1934</w:t>
      </w:r>
    </w:p>
    <w:p>
      <w:r>
        <w:br/>
        <w:t>30</w:t>
        <w:tab/>
        <w:t>Nr. 8a</w:t>
      </w:r>
    </w:p>
    <w:p>
      <w:r>
        <w:t>33</w:t>
        <w:tab/>
        <w:t>S. 192 (Rückseite)</w:t>
      </w:r>
    </w:p>
    <w:p>
      <w:r>
        <w:t>40</w:t>
        <w:tab/>
        <w:t>Bekanntmachung über den s[Ausschluß von s[Druckschriften]s vom Verkauf auf Bahnhöfen und in Zeitungskiosken]s</w:t>
      </w:r>
    </w:p>
    <w:p>
      <w:r>
        <w:t>43</w:t>
        <w:tab/>
        <w:t>1925 - 1932</w:t>
      </w:r>
    </w:p>
    <w:p>
      <w:r>
        <w:br/>
        <w:t>30</w:t>
        <w:tab/>
        <w:t>Nr. 9</w:t>
      </w:r>
    </w:p>
    <w:p>
      <w:r>
        <w:t>33</w:t>
        <w:tab/>
        <w:t>S. 192 (Rückseite)</w:t>
      </w:r>
    </w:p>
    <w:p>
      <w:r>
        <w:t>40</w:t>
        <w:tab/>
        <w:t>Bekämpfung der Einfuhr s[2{unzüchtige}r 1{Schrift}]sen etc. aus dem Ausland</w:t>
      </w:r>
    </w:p>
    <w:p>
      <w:r>
        <w:t>43</w:t>
        <w:tab/>
        <w:t>1922 - 1932</w:t>
      </w:r>
    </w:p>
    <w:p>
      <w:r>
        <w:br/>
        <w:t>30</w:t>
        <w:tab/>
        <w:t>Nr. 10</w:t>
      </w:r>
    </w:p>
    <w:p>
      <w:r>
        <w:t>33</w:t>
        <w:tab/>
        <w:t>S. 192 (Rückseite)</w:t>
      </w:r>
    </w:p>
    <w:p>
      <w:r>
        <w:t>40</w:t>
        <w:tab/>
        <w:t>Bekämpfung s[2{unzüchtige&lt;s&gt;}r 1{Bild}]ser, Bd. 1 - 2</w:t>
      </w:r>
    </w:p>
    <w:p>
      <w:r>
        <w:t>43</w:t>
        <w:tab/>
        <w:t>1921 - 1933</w:t>
      </w:r>
    </w:p>
    <w:p>
      <w:r>
        <w:br/>
        <w:t>30</w:t>
        <w:tab/>
        <w:t>Nr. 11</w:t>
      </w:r>
    </w:p>
    <w:p>
      <w:r>
        <w:t>33</w:t>
        <w:tab/>
        <w:t>S. 193</w:t>
      </w:r>
    </w:p>
    <w:p>
      <w:r>
        <w:t>40</w:t>
        <w:tab/>
        <w:t>Bekämpfung s[2{unzüchtige&lt;s&gt;}r 1{Inserat}]se</w:t>
      </w:r>
    </w:p>
    <w:p>
      <w:r>
        <w:t>41</w:t>
        <w:tab/>
        <w:t>Adhib.: anstößige Inserate in s[2{o[Berlin]oer} 1{Zeitung}]sen z[1931]z</w:t>
      </w:r>
    </w:p>
    <w:p>
      <w:r>
        <w:t>43</w:t>
        <w:tab/>
        <w:t>1920 - 1934</w:t>
      </w:r>
    </w:p>
    <w:p>
      <w:r>
        <w:br/>
        <w:t>30</w:t>
        <w:tab/>
        <w:t>Nr. 12</w:t>
      </w:r>
    </w:p>
    <w:p>
      <w:r>
        <w:t>33</w:t>
        <w:tab/>
        <w:t>S. 193</w:t>
      </w:r>
    </w:p>
    <w:p>
      <w:r>
        <w:t>40</w:t>
        <w:tab/>
        <w:t>Organisation, Vereine, etc. zur Bekämpfung der s[Schund- und Schmutzliteratur]s</w:t>
      </w:r>
    </w:p>
    <w:p>
      <w:r>
        <w:t>43</w:t>
        <w:tab/>
        <w:t>1922 - 1932</w:t>
      </w:r>
    </w:p>
    <w:p>
      <w:r>
        <w:br/>
        <w:t>30</w:t>
        <w:tab/>
        <w:t>Nr. 13</w:t>
      </w:r>
    </w:p>
    <w:p>
      <w:r>
        <w:t>33</w:t>
        <w:tab/>
        <w:t>S. 193</w:t>
      </w:r>
    </w:p>
    <w:p>
      <w:r>
        <w:t>40</w:t>
        <w:tab/>
        <w:t>Ausländische Gesetzgebung zur Bekämpfung  s[2{unzüchtige}r 1{Schrift}]sen</w:t>
      </w:r>
    </w:p>
    <w:p>
      <w:r>
        <w:t>43</w:t>
        <w:tab/>
        <w:t>1930</w:t>
      </w:r>
    </w:p>
    <w:p>
      <w:r>
        <w:br/>
        <w:t>30</w:t>
        <w:tab/>
        <w:t>Nr. 14</w:t>
      </w:r>
    </w:p>
    <w:p>
      <w:r>
        <w:t>33</w:t>
        <w:tab/>
        <w:t>S. 193</w:t>
      </w:r>
    </w:p>
    <w:p>
      <w:r>
        <w:t>40</w:t>
        <w:tab/>
        <w:t>s[Sachverständigenausschüsse &lt;s[Schund- und Schmutzliteratur]s&gt;]s zur Beratung der Polizeibehörden und Staatsanwaltschaften</w:t>
      </w:r>
    </w:p>
    <w:p>
      <w:r>
        <w:t>43</w:t>
        <w:tab/>
        <w:t>1933 - 1937</w:t>
      </w:r>
    </w:p>
    <w:p>
      <w:r>
        <w:br/>
        <w:t>30</w:t>
        <w:tab/>
        <w:t>Nr. 15</w:t>
      </w:r>
    </w:p>
    <w:p>
      <w:r>
        <w:t>33</w:t>
        <w:tab/>
        <w:t>S. 193</w:t>
      </w:r>
    </w:p>
    <w:p>
      <w:r>
        <w:t>40</w:t>
        <w:tab/>
        <w:t>Sammlung von Berichten und Erlassen über s[Schund- und Schmutzliteratur]s</w:t>
      </w:r>
    </w:p>
    <w:p>
      <w:r>
        <w:t>43</w:t>
        <w:tab/>
        <w:t>1851 - 1910</w:t>
      </w:r>
    </w:p>
    <w:p>
      <w:r>
        <w:br/>
        <w:t>26</w:t>
        <w:tab/>
        <w:t>Tit. 243</w:t>
      </w:r>
    </w:p>
    <w:p>
      <w:r>
        <w:t>27</w:t>
        <w:tab/>
        <w:t>Abt. II Polizei-Abteilung \ Sekt. 8 \ Titel 243: Buchhandel</w:t>
      </w:r>
    </w:p>
    <w:p>
      <w:r>
        <w:t>30</w:t>
        <w:tab/>
        <w:t>Nr. 1</w:t>
      </w:r>
    </w:p>
    <w:p>
      <w:r>
        <w:t>33</w:t>
        <w:tab/>
        <w:t>S. 164</w:t>
      </w:r>
    </w:p>
    <w:p>
      <w:r>
        <w:t>40</w:t>
        <w:tab/>
        <w:t>Die Anlegung von s[Buchhandlung]sen und Betrieb des s[Buchhandel]ss, Bd. 1 - 4</w:t>
      </w:r>
    </w:p>
    <w:p>
      <w:r>
        <w:t>41</w:t>
        <w:tab/>
        <w:t>Adhib. 1: Zustimmungserklärungen, 1850</w:t>
      </w:r>
    </w:p>
    <w:p>
      <w:r>
        <w:t>43</w:t>
        <w:tab/>
        <w:t>1811 - 1916</w:t>
      </w:r>
    </w:p>
    <w:p>
      <w:r>
        <w:br/>
        <w:t>30</w:t>
        <w:tab/>
        <w:t>Nr. 4</w:t>
      </w:r>
    </w:p>
    <w:p>
      <w:r>
        <w:t>33</w:t>
        <w:tab/>
        <w:t>S. 164</w:t>
      </w:r>
    </w:p>
    <w:p>
      <w:r>
        <w:t>40</w:t>
        <w:tab/>
        <w:t>s[2{Handel} mit 1{Bücher}]sn und s[2{&lt;Handel&gt;} 1{Drucksachen}]s, Bd. 1 - 3</w:t>
      </w:r>
    </w:p>
    <w:p>
      <w:r>
        <w:t>43</w:t>
        <w:tab/>
        <w:t>1801 - 1907</w:t>
      </w:r>
    </w:p>
    <w:p>
      <w:r>
        <w:br/>
        <w:t>30</w:t>
        <w:tab/>
        <w:t>Nr. 5</w:t>
      </w:r>
    </w:p>
    <w:p>
      <w:r>
        <w:t>33</w:t>
        <w:tab/>
        <w:t>S. 164</w:t>
      </w:r>
    </w:p>
    <w:p>
      <w:r>
        <w:t>40</w:t>
        <w:tab/>
        <w:t>Den im s[Buchhandel]s angenommenen s[Rabatt]s, Bd. 1 - 2</w:t>
      </w:r>
    </w:p>
    <w:p>
      <w:r>
        <w:t>43</w:t>
        <w:tab/>
        <w:t>1820 - 1919</w:t>
      </w:r>
    </w:p>
    <w:p>
      <w:r>
        <w:br/>
        <w:t>30</w:t>
        <w:tab/>
        <w:t>Nr. 6</w:t>
      </w:r>
    </w:p>
    <w:p>
      <w:r>
        <w:t>33</w:t>
        <w:tab/>
        <w:t>S. 164</w:t>
      </w:r>
    </w:p>
    <w:p>
      <w:r>
        <w:t>40</w:t>
        <w:tab/>
        <w:t>s[Bücherverkauf]s durch s[Antiquar]se, Bd. 1 - 2</w:t>
      </w:r>
    </w:p>
    <w:p>
      <w:r>
        <w:t>43</w:t>
        <w:tab/>
        <w:t>1822 - 1868</w:t>
      </w:r>
    </w:p>
    <w:p>
      <w:r>
        <w:br/>
        <w:t>30</w:t>
        <w:tab/>
        <w:t>Nr. 7</w:t>
      </w:r>
    </w:p>
    <w:p>
      <w:r>
        <w:t>33</w:t>
        <w:tab/>
        <w:t>S. 164</w:t>
      </w:r>
    </w:p>
    <w:p>
      <w:r>
        <w:t>40</w:t>
        <w:tab/>
        <w:t>Die einzelnen Gesuche um Bewilligung von s[Konzessionen zur Anlegung von s[Buchhandlung]sen]s, Bd. 1 - 4</w:t>
      </w:r>
    </w:p>
    <w:p>
      <w:r>
        <w:t>43</w:t>
        <w:tab/>
        <w:t>1833 - 1862</w:t>
      </w:r>
    </w:p>
    <w:p>
      <w:r>
        <w:br/>
        <w:t>30</w:t>
        <w:tab/>
        <w:t>Nr. 9</w:t>
      </w:r>
    </w:p>
    <w:p>
      <w:r>
        <w:t>33</w:t>
        <w:tab/>
        <w:t>S. 164 (Rückseite)</w:t>
      </w:r>
    </w:p>
    <w:p>
      <w:r>
        <w:t>40</w:t>
        <w:tab/>
        <w:t>Der s[Buchhandel]s der s[Buchbinder]s und s[Buchdrucker]s, Bd. 1 - 3</w:t>
      </w:r>
    </w:p>
    <w:p>
      <w:r>
        <w:t>43</w:t>
        <w:tab/>
        <w:t>1816 - 1865</w:t>
      </w:r>
    </w:p>
    <w:p>
      <w:r>
        <w:br/>
        <w:t>30</w:t>
        <w:tab/>
        <w:t>Nr. 13</w:t>
      </w:r>
    </w:p>
    <w:p>
      <w:r>
        <w:t>33</w:t>
        <w:tab/>
        <w:t>S. 164 (Rückseite)</w:t>
      </w:r>
    </w:p>
    <w:p>
      <w:r>
        <w:t>40</w:t>
        <w:tab/>
        <w:t>Der Absatz und Verkauf von s[Schulbücher]sn und Schreibmaterialien durch Schullehrer an die Schüler</w:t>
      </w:r>
    </w:p>
    <w:p>
      <w:r>
        <w:t>43</w:t>
        <w:tab/>
        <w:t>1844 - 1845</w:t>
      </w:r>
    </w:p>
    <w:p>
      <w:r>
        <w:br/>
        <w:t>30</w:t>
        <w:tab/>
        <w:t>Nr. 15</w:t>
      </w:r>
    </w:p>
    <w:p>
      <w:r>
        <w:t>33</w:t>
        <w:tab/>
        <w:t>S. 165</w:t>
      </w:r>
    </w:p>
    <w:p>
      <w:r>
        <w:t>40</w:t>
        <w:tab/>
        <w:t>Die Maßregeln gegen die literarischen s[&lt;literarisches&gt; Comtoir]ss in der o[Schweiz]o und in o[Frankreich]o wegen Verbreitung s[2{revolutionäre}r 3{und verderbliche}r 1{Schrift}]sen nach o[Deutschland]o</w:t>
      </w:r>
    </w:p>
    <w:p>
      <w:r>
        <w:t>43</w:t>
        <w:tab/>
        <w:t>1843</w:t>
      </w:r>
    </w:p>
    <w:p>
      <w:r>
        <w:br/>
        <w:t>30</w:t>
        <w:tab/>
        <w:t>Nr. 16</w:t>
      </w:r>
    </w:p>
    <w:p>
      <w:r>
        <w:t>33</w:t>
        <w:tab/>
        <w:t>S. 165</w:t>
      </w:r>
    </w:p>
    <w:p>
      <w:r>
        <w:t>40</w:t>
        <w:tab/>
        <w:t>Die heimliche Verbreitung nicht erlaubter oder s[2{verbotene}r 1{Druckschrift}]sen durch s[Buchhandlung]sen</w:t>
      </w:r>
    </w:p>
    <w:p>
      <w:r>
        <w:t>43</w:t>
        <w:tab/>
        <w:t>1844 - 1852</w:t>
      </w:r>
    </w:p>
    <w:p>
      <w:r>
        <w:br/>
        <w:t>30</w:t>
        <w:tab/>
        <w:t>Nr. 17</w:t>
      </w:r>
    </w:p>
    <w:p>
      <w:r>
        <w:t>33</w:t>
        <w:tab/>
        <w:t>S. 165</w:t>
      </w:r>
    </w:p>
    <w:p>
      <w:r>
        <w:t>40</w:t>
        <w:tab/>
        <w:t>Die s[Konzessionierung]s des p[5{s[Buchhändler]ss und s[Buchdrucker]s}s 2{Ferdinand} 1{Reichardt} in 6{o[Berlin]o}]p und dessen Bestrafung für verschiedene Gewerbe-* und Vergehen, Bd. 1 - 2</w:t>
      </w:r>
    </w:p>
    <w:p>
      <w:r>
        <w:t>43</w:t>
        <w:tab/>
        <w:t>1838 - 1865</w:t>
      </w:r>
    </w:p>
    <w:p>
      <w:r>
        <w:br/>
        <w:t>30</w:t>
        <w:tab/>
        <w:t>Nr. 19</w:t>
      </w:r>
    </w:p>
    <w:p>
      <w:r>
        <w:t>33</w:t>
        <w:tab/>
        <w:t>S. 165</w:t>
      </w:r>
    </w:p>
    <w:p>
      <w:r>
        <w:t>40</w:t>
        <w:tab/>
        <w:t>Der unter den s[1{Buchhändler}n zu 2{o[Cöln]o}]s errichtete "k[1{Cölner Verlags-Verein}" 2{&lt;Köln&gt;}]k</w:t>
      </w:r>
    </w:p>
    <w:p>
      <w:r>
        <w:t>43</w:t>
        <w:tab/>
        <w:t>1846 - 1847</w:t>
      </w:r>
    </w:p>
    <w:p>
      <w:r>
        <w:br/>
        <w:t>30</w:t>
        <w:tab/>
        <w:t>Nr. 20</w:t>
      </w:r>
    </w:p>
    <w:p>
      <w:r>
        <w:t>33</w:t>
        <w:tab/>
        <w:t>S. 165</w:t>
      </w:r>
    </w:p>
    <w:p>
      <w:r>
        <w:t>40</w:t>
        <w:tab/>
        <w:t>Den s[1{buchhändlerische&lt;r&gt;}n 2{Gewerbebetrieb}]s der sogenannten k[1{von Arnimschen Verlags-Expedition} zu 2{o[Berlin]o}]k</w:t>
      </w:r>
    </w:p>
    <w:p>
      <w:r>
        <w:t>43</w:t>
        <w:tab/>
        <w:t>1846 - 1847</w:t>
      </w:r>
    </w:p>
    <w:p>
      <w:r>
        <w:br/>
        <w:t>30</w:t>
        <w:tab/>
        <w:t>Nr. 21</w:t>
      </w:r>
    </w:p>
    <w:p>
      <w:r>
        <w:t>33</w:t>
        <w:tab/>
        <w:t>S. 165f.</w:t>
      </w:r>
    </w:p>
    <w:p>
      <w:r>
        <w:t>40</w:t>
        <w:tab/>
        <w:t>Den s[1{buchhändlerische&lt;r&gt;}n 2{Verkehr}]s des k[1{literarische&lt;s&gt;n Institut}s zu 2{o[Herisau]o}]k, besonders mit aufrührischen und s[2{verbotene}n 1{Schrift}]sen und das dieserhalb herbeizuführende s[Verbot des Debits]s der sämtlichen s[Verlagsartikel]s desselben in den o[1{deutsche}n 2{Bundesstaaten}]o</w:t>
      </w:r>
    </w:p>
    <w:p>
      <w:r>
        <w:t>43</w:t>
        <w:tab/>
        <w:t>1846 - 1848</w:t>
      </w:r>
    </w:p>
    <w:p>
      <w:r>
        <w:br/>
        <w:t>30</w:t>
        <w:tab/>
        <w:t>Nr. 28</w:t>
      </w:r>
    </w:p>
    <w:p>
      <w:r>
        <w:t>33</w:t>
        <w:tab/>
        <w:t>S. 166</w:t>
      </w:r>
    </w:p>
    <w:p>
      <w:r>
        <w:t>40</w:t>
        <w:tab/>
        <w:t>Die Verbreitung s[2{verbrecherische}r 1{Schrift}]sen durch s[2{o[Leipzig]oer} 1{Buchhändler}]s und s[Kommissionär]se</w:t>
      </w:r>
    </w:p>
    <w:p>
      <w:r>
        <w:t>43</w:t>
        <w:tab/>
        <w:t>1847 - 1848</w:t>
      </w:r>
    </w:p>
    <w:p>
      <w:r>
        <w:br/>
        <w:t>30</w:t>
        <w:tab/>
        <w:t>Nr. 32</w:t>
      </w:r>
    </w:p>
    <w:p>
      <w:r>
        <w:t>33</w:t>
        <w:tab/>
        <w:t>S. 166</w:t>
      </w:r>
    </w:p>
    <w:p>
      <w:r>
        <w:t>40</w:t>
        <w:tab/>
        <w:t>Die Instruktion zur Bildung von s[Prüfungskommissionen für s[Buchhändler]s und s[Buchdrucker]s]s und die Ausführung der darin enthaltenen Bestimmungen, Bd. 1 - 2</w:t>
      </w:r>
    </w:p>
    <w:p>
      <w:r>
        <w:t>43</w:t>
        <w:tab/>
        <w:t>1851 - 1869</w:t>
      </w:r>
    </w:p>
    <w:p>
      <w:r>
        <w:br/>
        <w:t>30</w:t>
        <w:tab/>
        <w:t>Nr. 34</w:t>
      </w:r>
    </w:p>
    <w:p>
      <w:r>
        <w:t>33</w:t>
        <w:tab/>
        <w:t>S. 166 (Rückseite)</w:t>
      </w:r>
    </w:p>
    <w:p>
      <w:r>
        <w:t>40</w:t>
        <w:tab/>
        <w:t>Die Bestimmungen über die Erteilung und Entziehung der s[Konzession zum s[Buchhandel]s und zum s[Buchdruckergewerbe]s]s, Bd. 1 - 2</w:t>
      </w:r>
    </w:p>
    <w:p>
      <w:r>
        <w:t>43</w:t>
        <w:tab/>
        <w:t>1851 - 1865</w:t>
      </w:r>
    </w:p>
    <w:p>
      <w:r>
        <w:br/>
        <w:t>30</w:t>
        <w:tab/>
        <w:t>Nr. 35</w:t>
      </w:r>
    </w:p>
    <w:p>
      <w:r>
        <w:t>33</w:t>
        <w:tab/>
        <w:t>S. 166 (Rückseite)</w:t>
      </w:r>
    </w:p>
    <w:p>
      <w:r>
        <w:t>40</w:t>
        <w:tab/>
        <w:t>Die Maßregeln gegen die Verbreitung der im revolutionären Sinne abgefaßten s[2{historische}n 1{Werke}]s und s[Lehrbücher]s</w:t>
      </w:r>
    </w:p>
    <w:p>
      <w:r>
        <w:t>43</w:t>
        <w:tab/>
        <w:t>1851 - 1852</w:t>
      </w:r>
    </w:p>
    <w:p>
      <w:r>
        <w:br/>
        <w:t>30</w:t>
        <w:tab/>
        <w:t>Nr. 36</w:t>
      </w:r>
    </w:p>
    <w:p>
      <w:r>
        <w:t>33</w:t>
        <w:tab/>
        <w:t>S. 166 (Rückseite)</w:t>
      </w:r>
    </w:p>
    <w:p>
      <w:r>
        <w:t>40</w:t>
        <w:tab/>
        <w:t>Die über die s[Entziehung buchhändlerischer und anderer auf die Presse bezüglicher gewerblicher s[Konzessionen]s]s vorgekommenen Spezialia, Bd. 1 - 2</w:t>
      </w:r>
    </w:p>
    <w:p>
      <w:r>
        <w:t>43</w:t>
        <w:tab/>
        <w:t>1849 - 1852</w:t>
      </w:r>
    </w:p>
    <w:p>
      <w:r>
        <w:br/>
        <w:t>30</w:t>
        <w:tab/>
        <w:t>Nr. 37</w:t>
      </w:r>
    </w:p>
    <w:p>
      <w:r>
        <w:t>33</w:t>
        <w:tab/>
        <w:t>S. 166 (Rückseite)</w:t>
      </w:r>
    </w:p>
    <w:p>
      <w:r>
        <w:t>40</w:t>
        <w:tab/>
        <w:t>Die über das Recht des s[Selbstverlag]ses von s[Bücher]sn und s[Druckschrift]sen ergangenen Bestimmungen</w:t>
      </w:r>
    </w:p>
    <w:p>
      <w:r>
        <w:t>43</w:t>
        <w:tab/>
        <w:t>1850 - 1864</w:t>
      </w:r>
    </w:p>
    <w:p>
      <w:r>
        <w:br/>
        <w:t>30</w:t>
        <w:tab/>
        <w:t>Nr. 39</w:t>
      </w:r>
    </w:p>
    <w:p>
      <w:r>
        <w:t>33</w:t>
        <w:tab/>
        <w:t>S. 166 (Rückseite)</w:t>
      </w:r>
    </w:p>
    <w:p>
      <w:r>
        <w:t>40</w:t>
        <w:tab/>
        <w:t>Der Gewerbebetrieb der s[Druckerei]sen und s[Buchhandlung]sen in den auswärtigen Staaten</w:t>
      </w:r>
    </w:p>
    <w:p>
      <w:r>
        <w:t>43</w:t>
        <w:tab/>
        <w:t>1852</w:t>
      </w:r>
    </w:p>
    <w:p>
      <w:r>
        <w:br/>
        <w:t>30</w:t>
        <w:tab/>
        <w:t>Nr. 40</w:t>
      </w:r>
    </w:p>
    <w:p>
      <w:r>
        <w:t>33</w:t>
        <w:tab/>
        <w:t>S. 167</w:t>
      </w:r>
    </w:p>
    <w:p>
      <w:r>
        <w:t>40</w:t>
        <w:tab/>
        <w:t>Die über den s[Verkauf von s[Bücher]sn]s und s[Druckschrift]sen durch den Selbstverfasser vorgekommenen Spezialia</w:t>
      </w:r>
    </w:p>
    <w:p>
      <w:r>
        <w:t>43</w:t>
        <w:tab/>
        <w:t>1852 - 1876</w:t>
      </w:r>
    </w:p>
    <w:p>
      <w:r>
        <w:br/>
        <w:t>30</w:t>
        <w:tab/>
        <w:t>Nr. 41</w:t>
      </w:r>
    </w:p>
    <w:p>
      <w:r>
        <w:t>33</w:t>
        <w:tab/>
        <w:t>S. 167</w:t>
      </w:r>
    </w:p>
    <w:p>
      <w:r>
        <w:t>40</w:t>
        <w:tab/>
        <w:t>Die Bestrafung der im s[Buchhandel]s und im Betrieb der s[Leihbibliothek]sen begangenen s[Polizeikontervention]sen, Bd. 1 - 2</w:t>
      </w:r>
    </w:p>
    <w:p>
      <w:r>
        <w:t>43</w:t>
        <w:tab/>
        <w:t>1824 - 1886</w:t>
      </w:r>
    </w:p>
    <w:p>
      <w:r>
        <w:br/>
        <w:t>30</w:t>
        <w:tab/>
        <w:t>Nr. 42</w:t>
      </w:r>
    </w:p>
    <w:p>
      <w:r>
        <w:t>33</w:t>
        <w:tab/>
        <w:t>S. 167</w:t>
      </w:r>
    </w:p>
    <w:p>
      <w:r>
        <w:t>40</w:t>
        <w:tab/>
        <w:t>s[Debit von s[Kalender]sn]s, Bd. 1 - 3</w:t>
      </w:r>
    </w:p>
    <w:p>
      <w:r>
        <w:t>41</w:t>
        <w:tab/>
        <w:t>Adhib.:Amtliche Empfehlung von Kalendern</w:t>
      </w:r>
    </w:p>
    <w:p>
      <w:r>
        <w:t>43</w:t>
        <w:tab/>
        <w:t>1816 - 1912</w:t>
      </w:r>
    </w:p>
    <w:p>
      <w:r>
        <w:br/>
        <w:t>30</w:t>
        <w:tab/>
        <w:t>Nr. 43</w:t>
      </w:r>
    </w:p>
    <w:p>
      <w:r>
        <w:t>33</w:t>
        <w:tab/>
        <w:t>S. 167</w:t>
      </w:r>
    </w:p>
    <w:p>
      <w:r>
        <w:t>40</w:t>
        <w:tab/>
        <w:t>Die Buchführung der s[Buchhändler]s über ihren Geschäftsbetrieb sowie der Geschäftsbetrieb der Buchhändler überhaupt</w:t>
      </w:r>
    </w:p>
    <w:p>
      <w:r>
        <w:t>43</w:t>
        <w:tab/>
        <w:t>1852 - 1879</w:t>
      </w:r>
    </w:p>
    <w:p>
      <w:r>
        <w:br/>
        <w:t>30</w:t>
        <w:tab/>
        <w:t>Nr. 44</w:t>
      </w:r>
    </w:p>
    <w:p>
      <w:r>
        <w:t>33</w:t>
        <w:tab/>
        <w:t>S. 167</w:t>
      </w:r>
    </w:p>
    <w:p>
      <w:r>
        <w:t>40</w:t>
        <w:tab/>
        <w:t>Die Gebühren für die Prüfung von s[Buchhändler]sn und s[Buchdrucker]sn und deren Verwendung</w:t>
      </w:r>
    </w:p>
    <w:p>
      <w:r>
        <w:t>43</w:t>
        <w:tab/>
        <w:t>1851 - 1856</w:t>
      </w:r>
    </w:p>
    <w:p>
      <w:r>
        <w:br/>
        <w:t>30</w:t>
        <w:tab/>
        <w:t>Nr. 47</w:t>
      </w:r>
    </w:p>
    <w:p>
      <w:r>
        <w:t>33</w:t>
        <w:tab/>
        <w:t>S. 167 (Rückseite)</w:t>
      </w:r>
    </w:p>
    <w:p>
      <w:r>
        <w:t>40</w:t>
        <w:tab/>
        <w:t>Die über den Betrieb des s[Buchhandelgewerbe]ss durch Ausländer in den diesseitige Staaten vorgekommenen Spezialien</w:t>
      </w:r>
    </w:p>
    <w:p>
      <w:r>
        <w:t>43</w:t>
        <w:tab/>
        <w:t>1855 - 1861</w:t>
      </w:r>
    </w:p>
    <w:p>
      <w:r>
        <w:br/>
        <w:t>30</w:t>
        <w:tab/>
        <w:t>Nr. 49</w:t>
      </w:r>
    </w:p>
    <w:p>
      <w:r>
        <w:t>33</w:t>
        <w:tab/>
        <w:t>S. 167 (Rückseite)</w:t>
      </w:r>
    </w:p>
    <w:p>
      <w:r>
        <w:t>40</w:t>
        <w:tab/>
        <w:t>Herausgabe eines s[Kalender]ss unter dem Titel "t[Der Veteran" zum Besten der Allgemeinen Landesstiftung zur Unterstützung vaterländischer Veteranen und invalider Krieger]t"</w:t>
      </w:r>
    </w:p>
    <w:p>
      <w:r>
        <w:t>43</w:t>
        <w:tab/>
        <w:t>1852 - 1860</w:t>
      </w:r>
    </w:p>
    <w:p>
      <w:r>
        <w:br/>
        <w:t>30</w:t>
        <w:tab/>
        <w:t>Nr. 50</w:t>
      </w:r>
    </w:p>
    <w:p>
      <w:r>
        <w:t>33</w:t>
        <w:tab/>
        <w:t>S. 167 (Rückseite)</w:t>
      </w:r>
    </w:p>
    <w:p>
      <w:r>
        <w:t>40</w:t>
        <w:tab/>
        <w:t>Die von s[Kolporteur]sen gedruckten Lieder, Pamphlete Wundergeschichten pp. und den s[Debit]s derselben</w:t>
      </w:r>
    </w:p>
    <w:p>
      <w:r>
        <w:t>43</w:t>
        <w:tab/>
        <w:t>1810 - 1844</w:t>
      </w:r>
    </w:p>
    <w:p>
      <w:r>
        <w:br/>
        <w:t>30</w:t>
        <w:tab/>
        <w:t>Nr. 51</w:t>
      </w:r>
    </w:p>
    <w:p>
      <w:r>
        <w:t>33</w:t>
        <w:tab/>
        <w:t>S. 167 (Rückseite)</w:t>
      </w:r>
    </w:p>
    <w:p>
      <w:r>
        <w:t>40</w:t>
        <w:tab/>
        <w:t>Die verschiedenen Gesuche und Anträge des p[5{s[Buchhändler]s}s 2{F.} 1{Stein} zu 6{o[Bergen auf der Insel Rügen]o}]p</w:t>
      </w:r>
    </w:p>
    <w:p>
      <w:r>
        <w:t>43</w:t>
        <w:tab/>
        <w:t>1859 - 1871</w:t>
      </w:r>
    </w:p>
    <w:p>
      <w:r>
        <w:br/>
        <w:t>30</w:t>
        <w:tab/>
        <w:t>Nr. 52</w:t>
      </w:r>
    </w:p>
    <w:p>
      <w:r>
        <w:t>33</w:t>
        <w:tab/>
        <w:t>S. 167 (Rückseite)</w:t>
      </w:r>
    </w:p>
    <w:p>
      <w:r>
        <w:t>40</w:t>
        <w:tab/>
        <w:t>Die verschiedenen Gesuche und Anträge des p[7{Buchdruckereibesitzer}s und 5{s[Buchhändler]s}s 1{Sauermann} zu 6{o[Freistadt in Schlesien]o}]p</w:t>
      </w:r>
    </w:p>
    <w:p>
      <w:r>
        <w:t>43</w:t>
        <w:tab/>
        <w:t>1856 - 1864</w:t>
      </w:r>
    </w:p>
    <w:p>
      <w:r>
        <w:br/>
        <w:t>30</w:t>
        <w:tab/>
        <w:t>Nr. 53</w:t>
      </w:r>
    </w:p>
    <w:p>
      <w:r>
        <w:t>33</w:t>
        <w:tab/>
        <w:t>S. 168</w:t>
      </w:r>
    </w:p>
    <w:p>
      <w:r>
        <w:t>40</w:t>
        <w:tab/>
        <w:t>Die Gesuche des p[5{Kunsthändler}s 2{Friedr&lt;ich&gt;}. 1{Scherl} in 6{o[Berlin]o}]p um Erteilung der s[Buchhändlerkonzession]s ...</w:t>
      </w:r>
    </w:p>
    <w:p>
      <w:r>
        <w:t>43</w:t>
        <w:tab/>
        <w:t>1861 - 1876</w:t>
      </w:r>
    </w:p>
    <w:p>
      <w:r>
        <w:br/>
        <w:t>30</w:t>
        <w:tab/>
        <w:t>Nr. 54</w:t>
      </w:r>
    </w:p>
    <w:p>
      <w:r>
        <w:t>33</w:t>
        <w:tab/>
        <w:t>S. 168</w:t>
      </w:r>
    </w:p>
    <w:p>
      <w:r>
        <w:t>40</w:t>
        <w:tab/>
        <w:t>Der unbefugte Verkauf von s[1{Bücher}n 2{&lt;Verkauf&gt; durch Minderjährige}]s</w:t>
      </w:r>
    </w:p>
    <w:p>
      <w:r>
        <w:t>43</w:t>
        <w:tab/>
        <w:t>1880 - 1881</w:t>
      </w:r>
    </w:p>
    <w:p>
      <w:r>
        <w:br/>
        <w:t>26</w:t>
        <w:tab/>
        <w:t>Tit. 662</w:t>
      </w:r>
    </w:p>
    <w:p>
      <w:r>
        <w:t>27</w:t>
        <w:tab/>
        <w:t>Abt. II Polizei-Abteilung \ Sekt. 8 \ Titel 662: Vereine. Generalia</w:t>
      </w:r>
    </w:p>
    <w:p>
      <w:r>
        <w:t>30</w:t>
        <w:tab/>
        <w:t>Nr. 27</w:t>
      </w:r>
    </w:p>
    <w:p>
      <w:r>
        <w:t>40</w:t>
        <w:tab/>
        <w:t>k[Verein der s[Buchhändler]s zur Hebung des s[Buchhandel]ss durch Verbesserung der Organisation]k</w:t>
      </w:r>
    </w:p>
    <w:p>
      <w:r>
        <w:t>43</w:t>
        <w:tab/>
        <w:t>1856 - 1913</w:t>
      </w:r>
    </w:p>
    <w:p>
      <w:r>
        <w:br/>
        <w:t>26</w:t>
        <w:tab/>
        <w:t>Tit. 1072</w:t>
      </w:r>
    </w:p>
    <w:p>
      <w:r>
        <w:t>27</w:t>
        <w:tab/>
        <w:t>Abt. II Polizei-Abteilung \ Sekt. 8 \ Titel 1072: Vereine. Berlin</w:t>
      </w:r>
    </w:p>
    <w:p>
      <w:r>
        <w:t>30</w:t>
        <w:tab/>
        <w:t>Nr. 16</w:t>
      </w:r>
    </w:p>
    <w:p>
      <w:r>
        <w:t>40</w:t>
        <w:tab/>
        <w:t>k[1{Verein zur Unterstützung hilfsbedürftiger s[Buchhändler]s und -gehilfen} in 2{o[Berlin]o}]k</w:t>
      </w:r>
    </w:p>
    <w:p>
      <w:r>
        <w:t>43</w:t>
        <w:tab/>
        <w:t>1859 - 1917</w:t>
      </w:r>
    </w:p>
    <w:p>
      <w:r>
        <w:br/>
        <w:t>26</w:t>
        <w:tab/>
        <w:t>Tit. 657</w:t>
      </w:r>
    </w:p>
    <w:p>
      <w:r>
        <w:t>27</w:t>
        <w:tab/>
        <w:t>Abt. II Polizei-Abteilung \ Sekt. 8 \ Titel 657: Kunsthandlungen</w:t>
      </w:r>
    </w:p>
    <w:p>
      <w:r>
        <w:t>30</w:t>
        <w:tab/>
        <w:t>Nr. 1</w:t>
      </w:r>
    </w:p>
    <w:p>
      <w:r>
        <w:t>33</w:t>
        <w:tab/>
        <w:t>S. 170</w:t>
      </w:r>
    </w:p>
    <w:p>
      <w:r>
        <w:t>40</w:t>
        <w:tab/>
        <w:t>Aa. generalia betr. die Anlegung von Kunst- und s[Musikalienhandlung]sen. Allgemeines</w:t>
      </w:r>
    </w:p>
    <w:p>
      <w:r>
        <w:t>43</w:t>
        <w:tab/>
        <w:t>1811 - 1861</w:t>
      </w:r>
    </w:p>
    <w:p>
      <w:r>
        <w:br/>
        <w:t>26</w:t>
        <w:tab/>
        <w:t>Tit. 951</w:t>
      </w:r>
    </w:p>
    <w:p>
      <w:r>
        <w:t>27</w:t>
        <w:tab/>
        <w:t>Abt. II Polizei-Abteilung \ Sekt. 8 \ Titel 951: Literarisches Kabinett</w:t>
      </w:r>
    </w:p>
    <w:p>
      <w:r>
        <w:t>30</w:t>
        <w:tab/>
        <w:t>Nr. 1</w:t>
      </w:r>
    </w:p>
    <w:p>
      <w:r>
        <w:t>33</w:t>
        <w:tab/>
        <w:t>S. 182</w:t>
      </w:r>
    </w:p>
    <w:p>
      <w:r>
        <w:t>40</w:t>
        <w:tab/>
        <w:t>Die Errichtung eines s[Literarischen Kabinett]ss und dessen Unterstellung unter den Herrn Ministerpräsidenten Exz., Bd. 1 - 3</w:t>
      </w:r>
    </w:p>
    <w:p>
      <w:r>
        <w:t>43</w:t>
        <w:tab/>
        <w:t>1848 - 1862</w:t>
      </w:r>
    </w:p>
    <w:p>
      <w:r>
        <w:br/>
        <w:t>30</w:t>
        <w:tab/>
        <w:t>Nr. 2</w:t>
      </w:r>
    </w:p>
    <w:p>
      <w:r>
        <w:t>33</w:t>
        <w:tab/>
        <w:t>S. 182</w:t>
      </w:r>
    </w:p>
    <w:p>
      <w:r>
        <w:t>40</w:t>
        <w:tab/>
        <w:t>Die Geld-, Kassen- und Rechnungsangelegenheiten des s[Literarische&lt;s&gt;n Kabinett]ss</w:t>
      </w:r>
    </w:p>
    <w:p>
      <w:r>
        <w:t>43</w:t>
        <w:tab/>
        <w:t>1849 - 1850</w:t>
      </w:r>
    </w:p>
    <w:p>
      <w:r>
        <w:br/>
        <w:t>30</w:t>
        <w:tab/>
        <w:t>Nr. 3</w:t>
      </w:r>
    </w:p>
    <w:p>
      <w:r>
        <w:t>33</w:t>
        <w:tab/>
        <w:t>S. 182</w:t>
      </w:r>
    </w:p>
    <w:p>
      <w:r>
        <w:t>40</w:t>
        <w:tab/>
        <w:t>Die Beschaffung eines Geschäftslokals und der Büroutensilien des s[Literarische&lt;s&gt;n Kabinett]ss</w:t>
      </w:r>
    </w:p>
    <w:p>
      <w:r>
        <w:t>43</w:t>
        <w:tab/>
        <w:t>1850</w:t>
      </w:r>
    </w:p>
    <w:p>
      <w:r>
        <w:br/>
        <w:t>30</w:t>
        <w:tab/>
        <w:t>Nr. 4</w:t>
      </w:r>
    </w:p>
    <w:p>
      <w:r>
        <w:t>33</w:t>
        <w:tab/>
        <w:t>S. 182</w:t>
      </w:r>
    </w:p>
    <w:p>
      <w:r>
        <w:t>40</w:t>
        <w:tab/>
        <w:t>Die Annahme und Beschäftigung von Literaten dei dem s[Literarische&lt;s&gt;n Kabinett]s</w:t>
      </w:r>
    </w:p>
    <w:p>
      <w:r>
        <w:t>43</w:t>
        <w:tab/>
        <w:t>1850 - 1851</w:t>
      </w:r>
    </w:p>
    <w:p>
      <w:r>
        <w:br/>
        <w:t>30</w:t>
        <w:tab/>
        <w:t>Nr. 5</w:t>
      </w:r>
    </w:p>
    <w:p>
      <w:r>
        <w:t>33</w:t>
        <w:tab/>
        <w:t>S. 182</w:t>
      </w:r>
    </w:p>
    <w:p>
      <w:r>
        <w:t>40</w:t>
        <w:tab/>
        <w:t>Die Beschaffung der für das s[Literarische&lt;s&gt; Kabinett]s erforderlichen s[Zeitungen]s, s[Zeit&lt;schrift&gt;]s- und s[Flugschrift]sen</w:t>
      </w:r>
    </w:p>
    <w:p>
      <w:r>
        <w:t>43</w:t>
        <w:tab/>
        <w:t>1848 - 1851</w:t>
      </w:r>
    </w:p>
    <w:p>
      <w:r>
        <w:br/>
        <w:t>30</w:t>
        <w:tab/>
        <w:t>Nr. 8</w:t>
      </w:r>
    </w:p>
    <w:p>
      <w:r>
        <w:t>33</w:t>
        <w:tab/>
        <w:t>S. 182</w:t>
      </w:r>
    </w:p>
    <w:p>
      <w:r>
        <w:t>40</w:t>
        <w:tab/>
        <w:t>Betrifft den p[7{Partikulier} 2{Carl Theophil Heinrich} 8{von} 1{Forster} in 6{o[Berlin]o}]p wegen nachgesuchter Anstellung oder Beschäftigung</w:t>
      </w:r>
    </w:p>
    <w:p>
      <w:r>
        <w:t>43</w:t>
        <w:tab/>
        <w:t>1851 - 1860</w:t>
      </w:r>
    </w:p>
    <w:p>
      <w:r>
        <w:br/>
        <w:t>30</w:t>
        <w:tab/>
        <w:t>Nr. 9</w:t>
      </w:r>
    </w:p>
    <w:p>
      <w:r>
        <w:t>33</w:t>
        <w:tab/>
        <w:t>S. 182</w:t>
      </w:r>
    </w:p>
    <w:p>
      <w:r>
        <w:t>40</w:t>
        <w:tab/>
        <w:t>Die Anweisung der s[Druck&lt;kosten&gt;]s- und s[Verlagskosten]s der s[2{auf Veranlassung des s[Literarische&lt;s&gt;n Kabinett]ss erscheinende}n 1{Druckschrift}]sen</w:t>
      </w:r>
    </w:p>
    <w:p>
      <w:r>
        <w:t>43</w:t>
        <w:tab/>
        <w:t>1850</w:t>
      </w:r>
    </w:p>
    <w:p>
      <w:r>
        <w:br/>
        <w:t>30</w:t>
        <w:tab/>
        <w:t>Nr. 10</w:t>
      </w:r>
    </w:p>
    <w:p>
      <w:r>
        <w:t>33</w:t>
        <w:tab/>
        <w:t>S. 183</w:t>
      </w:r>
    </w:p>
    <w:p>
      <w:r>
        <w:t>40</w:t>
        <w:tab/>
        <w:t>Die im k[1{s[Literarische&lt;s&gt;n Kabinett]s} in 2{o[Berlin]o}]k redigierte "t[Konstitutionelle Korrespondenz]t"</w:t>
      </w:r>
    </w:p>
    <w:p>
      <w:r>
        <w:t>43</w:t>
        <w:tab/>
        <w:t>1850 - 1851</w:t>
      </w:r>
    </w:p>
    <w:p>
      <w:r>
        <w:br/>
        <w:t>30</w:t>
        <w:tab/>
        <w:t>Nr. 11</w:t>
      </w:r>
    </w:p>
    <w:p>
      <w:r>
        <w:t>33</w:t>
        <w:tab/>
        <w:t>S. 183</w:t>
      </w:r>
    </w:p>
    <w:p>
      <w:r>
        <w:t>40</w:t>
        <w:tab/>
        <w:t>Die Gesuche um Anstellung oder Beschäftigung bei dem k[1{s[Literarische&lt;s&gt;n Kabinett]s} in 2{o[Berlin]o}]k, Bd. 1 - 2</w:t>
      </w:r>
    </w:p>
    <w:p>
      <w:r>
        <w:t>43</w:t>
        <w:tab/>
        <w:t>1850 - 1859</w:t>
      </w:r>
    </w:p>
    <w:p>
      <w:r>
        <w:br/>
        <w:t>30</w:t>
        <w:tab/>
        <w:t>Nr. 12</w:t>
      </w:r>
    </w:p>
    <w:p>
      <w:r>
        <w:t>33</w:t>
        <w:tab/>
        <w:t>S. 183</w:t>
      </w:r>
    </w:p>
    <w:p>
      <w:r>
        <w:t>40</w:t>
        <w:tab/>
        <w:t>Die Anstellung von Unterbeamten und Kanzleidienern am k[1{s[Literarische&lt;s&gt;n Kabinett]s} in 2{o[Berlin]o}]k</w:t>
      </w:r>
    </w:p>
    <w:p>
      <w:r>
        <w:t>43</w:t>
        <w:tab/>
        <w:t>1850</w:t>
      </w:r>
    </w:p>
    <w:p>
      <w:r>
        <w:br/>
        <w:t>30</w:t>
        <w:tab/>
        <w:t>Nr. 13</w:t>
      </w:r>
    </w:p>
    <w:p>
      <w:r>
        <w:t>33</w:t>
        <w:tab/>
        <w:t>S. 183</w:t>
      </w:r>
    </w:p>
    <w:p>
      <w:r>
        <w:t>40</w:t>
        <w:tab/>
        <w:t>Die s[Herausgabe einer lithographierten Korrespondenz]s</w:t>
      </w:r>
    </w:p>
    <w:p>
      <w:r>
        <w:t>43</w:t>
        <w:tab/>
        <w:t>1850</w:t>
      </w:r>
    </w:p>
    <w:p>
      <w:r>
        <w:br/>
        <w:t>30</w:t>
        <w:tab/>
        <w:t>Nr. 15</w:t>
      </w:r>
    </w:p>
    <w:p>
      <w:r>
        <w:t>33</w:t>
        <w:tab/>
        <w:t>S. 183</w:t>
      </w:r>
    </w:p>
    <w:p>
      <w:r>
        <w:t>40</w:t>
        <w:tab/>
        <w:t>Die Beschäftiung des p[7{Regierungsassessor}s 1{Rudloff}]p für das k[1{s[Literarische&lt;s&gt; Kabinett]s} in 2{o[Berlin]o}]k</w:t>
      </w:r>
    </w:p>
    <w:p>
      <w:r>
        <w:t>43</w:t>
        <w:tab/>
        <w:t>1850</w:t>
      </w:r>
    </w:p>
    <w:p>
      <w:r>
        <w:br/>
        <w:t>30</w:t>
        <w:tab/>
        <w:t>Nr. 17</w:t>
      </w:r>
    </w:p>
    <w:p>
      <w:r>
        <w:t>33</w:t>
        <w:tab/>
        <w:t>S. 183</w:t>
      </w:r>
    </w:p>
    <w:p>
      <w:r>
        <w:t>40</w:t>
        <w:tab/>
        <w:t>Die Aufnahme und Verbreitung der Berichte über die Kammerverhandlungen des k[1{s[Literarische&lt;s&gt;n Kabinett]s} in 2{o[&lt;Berlin&gt;]o}]k</w:t>
      </w:r>
    </w:p>
    <w:p>
      <w:r>
        <w:t>43</w:t>
        <w:tab/>
        <w:t>1850</w:t>
      </w:r>
    </w:p>
    <w:p>
      <w:r>
        <w:br/>
        <w:t>30</w:t>
        <w:tab/>
        <w:t>Nr. 18</w:t>
      </w:r>
    </w:p>
    <w:p>
      <w:r>
        <w:t>33</w:t>
        <w:tab/>
        <w:t>S. 184</w:t>
      </w:r>
    </w:p>
    <w:p>
      <w:r>
        <w:t>40</w:t>
        <w:tab/>
        <w:t>Betr. den p[5{Schriftsteller}, 7{vormals Rittergutsbesitzer}, 2{Bogumil} 1{Goltz}]p</w:t>
      </w:r>
    </w:p>
    <w:p>
      <w:r>
        <w:t>43</w:t>
        <w:tab/>
        <w:t>1847 - 1856</w:t>
      </w:r>
    </w:p>
    <w:p>
      <w:r>
        <w:br/>
        <w:t>30</w:t>
        <w:tab/>
        <w:t>Nr. 19</w:t>
      </w:r>
    </w:p>
    <w:p>
      <w:r>
        <w:t>33</w:t>
        <w:tab/>
        <w:t>S. 184</w:t>
      </w:r>
    </w:p>
    <w:p>
      <w:r>
        <w:t>40</w:t>
        <w:tab/>
        <w:t>Betr. den p[7{Privatgelehrte&lt;r&gt;}n 4{Dr.} 1{Gloger}]p und dessen Unterstützung für seine schriftstellerischen Arbeiten</w:t>
      </w:r>
    </w:p>
    <w:p>
      <w:r>
        <w:t>43</w:t>
        <w:tab/>
        <w:t>1856</w:t>
      </w:r>
    </w:p>
    <w:p>
      <w:r>
        <w:br/>
        <w:t>30</w:t>
        <w:tab/>
        <w:t>Nr. 20</w:t>
      </w:r>
    </w:p>
    <w:p>
      <w:r>
        <w:t>33</w:t>
        <w:tab/>
        <w:t>S. 184</w:t>
      </w:r>
    </w:p>
    <w:p>
      <w:r>
        <w:t>40</w:t>
        <w:tab/>
        <w:t>Betr. den p[4{Prof.} 1{Cassel} in 6{o[Erfurt]o}]p und dessen Unterstützung für seine Dienstleistungen in der s[Presse]s</w:t>
      </w:r>
    </w:p>
    <w:p>
      <w:r>
        <w:t>43</w:t>
        <w:tab/>
        <w:t>1857</w:t>
      </w:r>
    </w:p>
    <w:p>
      <w:r>
        <w:br/>
        <w:t>26</w:t>
        <w:tab/>
        <w:t>Tit. 151a</w:t>
      </w:r>
    </w:p>
    <w:p>
      <w:r>
        <w:t>27</w:t>
        <w:tab/>
        <w:t>Abt. II Polizei-Abteilung \ Sekt. 8 \ Titel 151a: s[Bücherei]sen</w:t>
      </w:r>
    </w:p>
    <w:p>
      <w:r>
        <w:t>30</w:t>
        <w:tab/>
        <w:t>Nr. 1</w:t>
      </w:r>
    </w:p>
    <w:p>
      <w:r>
        <w:t>40</w:t>
        <w:tab/>
        <w:t>k[1{Schloßbibliothek} zu 2{o[Königsberg]o}]k</w:t>
      </w:r>
    </w:p>
    <w:p>
      <w:r>
        <w:t>43</w:t>
        <w:tab/>
        <w:t>1809 - 1828</w:t>
      </w:r>
    </w:p>
    <w:p>
      <w:r>
        <w:br/>
        <w:t>30</w:t>
        <w:tab/>
        <w:t>Nr. 3</w:t>
      </w:r>
    </w:p>
    <w:p>
      <w:r>
        <w:t>40</w:t>
        <w:tab/>
        <w:t>Etablissements von s[Leihbibliothek]sen</w:t>
      </w:r>
    </w:p>
    <w:p>
      <w:r>
        <w:t>43</w:t>
        <w:tab/>
        <w:t>1811 - 1816</w:t>
      </w:r>
    </w:p>
    <w:p>
      <w:r>
        <w:br/>
        <w:t>30</w:t>
        <w:tab/>
        <w:t>Nr. 6</w:t>
      </w:r>
    </w:p>
    <w:p>
      <w:r>
        <w:t>40</w:t>
        <w:tab/>
        <w:t>k[1{Die Kaiser-Wilhelm-Bibliothek} in 2{o[Posen]o}]k</w:t>
      </w:r>
    </w:p>
    <w:p>
      <w:r>
        <w:t>43</w:t>
        <w:tab/>
        <w:t>1899 - 1914</w:t>
      </w:r>
    </w:p>
    <w:p>
      <w:r>
        <w:br/>
        <w:t>26</w:t>
        <w:tab/>
        <w:t>Tit. 1053</w:t>
      </w:r>
    </w:p>
    <w:p>
      <w:r>
        <w:t>27</w:t>
        <w:tab/>
        <w:t>Abt. II Polizei-Abteilung \ Sekt. 8 \ Titel 1053: Privatgesellschaften</w:t>
      </w:r>
    </w:p>
    <w:p>
      <w:r>
        <w:t>30</w:t>
        <w:tab/>
        <w:t>Nr. 319</w:t>
      </w:r>
    </w:p>
    <w:p>
      <w:r>
        <w:t>40</w:t>
        <w:tab/>
        <w:t>s[Verein der s[Buchhändler]s]s</w:t>
      </w:r>
    </w:p>
    <w:p>
      <w:r>
        <w:t>43</w:t>
        <w:tab/>
        <w:t>1922</w:t>
      </w:r>
    </w:p>
    <w:p>
      <w:r>
        <w:br/>
        <w:t>26</w:t>
        <w:tab/>
        <w:t>Tit. 1</w:t>
      </w:r>
    </w:p>
    <w:p>
      <w:r>
        <w:t>27</w:t>
        <w:tab/>
        <w:t>Abt. II Polizei-Abteilung \ Sekt. 9 \ Titel 1: Zensur-Verwaltung. Generalia</w:t>
      </w:r>
    </w:p>
    <w:p>
      <w:r>
        <w:t>30</w:t>
        <w:tab/>
        <w:t>Nr. 1</w:t>
      </w:r>
    </w:p>
    <w:p>
      <w:r>
        <w:t>33</w:t>
        <w:tab/>
        <w:t>S. 1</w:t>
      </w:r>
    </w:p>
    <w:p>
      <w:r>
        <w:t>40</w:t>
        <w:tab/>
        <w:t>Die hinsichts der s[Zensur-Verwaltung]s ergangenen allgemeinen Bestimmungen und Verordnungen dergleichen die Errichtung eines k[Ober-Censur-Collegium]ks und Bestimmung desssen Ressortverhältnisse</w:t>
      </w:r>
    </w:p>
    <w:p>
      <w:r>
        <w:t>43</w:t>
        <w:tab/>
        <w:t>1809 - 1843</w:t>
      </w:r>
    </w:p>
    <w:p>
      <w:r>
        <w:br/>
        <w:t>30</w:t>
        <w:tab/>
        <w:t>Nr. 2</w:t>
      </w:r>
    </w:p>
    <w:p>
      <w:r>
        <w:t>33</w:t>
        <w:tab/>
        <w:t>S. 1</w:t>
      </w:r>
    </w:p>
    <w:p>
      <w:r>
        <w:t>40</w:t>
        <w:tab/>
        <w:t>Die Einmischung der Justizbehörden in die s[Censurverwaltung]s</w:t>
      </w:r>
    </w:p>
    <w:p>
      <w:r>
        <w:t>43</w:t>
        <w:tab/>
        <w:t>1810 - 1811</w:t>
      </w:r>
    </w:p>
    <w:p>
      <w:r>
        <w:br/>
        <w:t>30</w:t>
        <w:tab/>
        <w:t>Nr. 4</w:t>
      </w:r>
    </w:p>
    <w:p>
      <w:r>
        <w:t>33</w:t>
        <w:tab/>
        <w:t>S. 1</w:t>
      </w:r>
    </w:p>
    <w:p>
      <w:r>
        <w:t>40</w:t>
        <w:tab/>
        <w:t>Die s[Censur-Verwaltung &lt;Königsberg&gt;]s im Bezirk der Königlichen Regierung zu o[Königsberg]o</w:t>
      </w:r>
    </w:p>
    <w:p>
      <w:r>
        <w:t>43</w:t>
        <w:tab/>
        <w:t>1810</w:t>
      </w:r>
    </w:p>
    <w:p>
      <w:r>
        <w:br/>
        <w:t>30</w:t>
        <w:tab/>
        <w:t>Nr. 5</w:t>
      </w:r>
    </w:p>
    <w:p>
      <w:r>
        <w:t>33</w:t>
        <w:tab/>
        <w:t>S. 1</w:t>
      </w:r>
    </w:p>
    <w:p>
      <w:r>
        <w:t>40</w:t>
        <w:tab/>
        <w:t>Die s[Censur-Verwaltung &lt;Gumbinnen&gt;]s im Bezirk der Königlichen Regierung zu o[Gumbinnen]o</w:t>
      </w:r>
    </w:p>
    <w:p>
      <w:r>
        <w:t>43</w:t>
        <w:tab/>
        <w:t>1811</w:t>
      </w:r>
    </w:p>
    <w:p>
      <w:r>
        <w:br/>
        <w:t>30</w:t>
        <w:tab/>
        <w:t>Nr. 6</w:t>
      </w:r>
    </w:p>
    <w:p>
      <w:r>
        <w:t>33</w:t>
        <w:tab/>
        <w:t>S. 1</w:t>
      </w:r>
    </w:p>
    <w:p>
      <w:r>
        <w:t>40</w:t>
        <w:tab/>
        <w:t>Die s[Censur-Verwaltung &lt;Marienwerder&gt;]s im Bezirk der Königlichen Regierung zu o[Marienwerder]o</w:t>
      </w:r>
    </w:p>
    <w:p>
      <w:r>
        <w:t>43</w:t>
        <w:tab/>
        <w:t>1810</w:t>
      </w:r>
    </w:p>
    <w:p>
      <w:r>
        <w:br/>
        <w:t>30</w:t>
        <w:tab/>
        <w:t>Nr. 7</w:t>
      </w:r>
    </w:p>
    <w:p>
      <w:r>
        <w:t>33</w:t>
        <w:tab/>
        <w:t>S. 1</w:t>
      </w:r>
    </w:p>
    <w:p>
      <w:r>
        <w:t>40</w:t>
        <w:tab/>
        <w:t>Die s[Censur-Verwaltung &lt;Berlin&gt;]s im Bezirk der Königlichen Regierung zu o[Berlin]o</w:t>
      </w:r>
    </w:p>
    <w:p>
      <w:r>
        <w:t>43</w:t>
        <w:tab/>
        <w:t>1808 - 1819</w:t>
      </w:r>
    </w:p>
    <w:p>
      <w:r>
        <w:br/>
        <w:t>30</w:t>
        <w:tab/>
        <w:t>Nr. 8</w:t>
      </w:r>
    </w:p>
    <w:p>
      <w:r>
        <w:t>33</w:t>
        <w:tab/>
        <w:t>S. 1</w:t>
      </w:r>
    </w:p>
    <w:p>
      <w:r>
        <w:t>40</w:t>
        <w:tab/>
        <w:t>Die s[Censur-Verwaltung &lt;Potsdam&gt;]s im Bezirk der Königlichen Regierung zu o[Potsdam]o</w:t>
      </w:r>
    </w:p>
    <w:p>
      <w:r>
        <w:t>43</w:t>
        <w:tab/>
        <w:t>1811</w:t>
      </w:r>
    </w:p>
    <w:p>
      <w:r>
        <w:br/>
        <w:t>30</w:t>
        <w:tab/>
        <w:t>Nr. 9</w:t>
      </w:r>
    </w:p>
    <w:p>
      <w:r>
        <w:t>33</w:t>
        <w:tab/>
        <w:t>S. 2</w:t>
      </w:r>
    </w:p>
    <w:p>
      <w:r>
        <w:t>40</w:t>
        <w:tab/>
        <w:t>Die s[Censur-Verwaltung &lt;Frankfurt a/O.&gt;]s im Bezirk der Königlichen Regierung zu o[Frankfurt a/O.]o</w:t>
      </w:r>
    </w:p>
    <w:p>
      <w:r>
        <w:t>43</w:t>
        <w:tab/>
        <w:t>1810</w:t>
      </w:r>
    </w:p>
    <w:p>
      <w:r>
        <w:br/>
        <w:t>30</w:t>
        <w:tab/>
        <w:t>Nr. 10</w:t>
      </w:r>
    </w:p>
    <w:p>
      <w:r>
        <w:t>33</w:t>
        <w:tab/>
        <w:t>S. 2</w:t>
      </w:r>
    </w:p>
    <w:p>
      <w:r>
        <w:t>40</w:t>
        <w:tab/>
        <w:t>Die s[Censur-Verwaltung &lt;Stettin&gt;]s im Bezirk der Königlichen Regierung zu o[Stettin]o</w:t>
      </w:r>
    </w:p>
    <w:p>
      <w:r>
        <w:t>43</w:t>
        <w:tab/>
        <w:t>1810</w:t>
      </w:r>
    </w:p>
    <w:p>
      <w:r>
        <w:br/>
        <w:t>30</w:t>
        <w:tab/>
        <w:t>Nr. 11</w:t>
      </w:r>
    </w:p>
    <w:p>
      <w:r>
        <w:t>33</w:t>
        <w:tab/>
        <w:t>S. 2</w:t>
      </w:r>
    </w:p>
    <w:p>
      <w:r>
        <w:t>40</w:t>
        <w:tab/>
        <w:t>Die s[Censur-Verwaltung &lt;Breslau&gt;]s im Bezirk der Königlichen Regierung zu o[Breslau]o</w:t>
      </w:r>
    </w:p>
    <w:p>
      <w:r>
        <w:t>43</w:t>
        <w:tab/>
        <w:t>1810</w:t>
      </w:r>
    </w:p>
    <w:p>
      <w:r>
        <w:br/>
        <w:t>30</w:t>
        <w:tab/>
        <w:t>Nr. 12</w:t>
      </w:r>
    </w:p>
    <w:p>
      <w:r>
        <w:t>33</w:t>
        <w:tab/>
        <w:t>S. 2</w:t>
      </w:r>
    </w:p>
    <w:p>
      <w:r>
        <w:t>40</w:t>
        <w:tab/>
        <w:t>Die s[Censur-Verwaltung &lt;Liegnitz&gt;]s im Bezirk der Königlichen Regierung zu o[Liegnitz]o</w:t>
      </w:r>
    </w:p>
    <w:p>
      <w:r>
        <w:t>43</w:t>
        <w:tab/>
        <w:t>1811 - 1815</w:t>
      </w:r>
    </w:p>
    <w:p>
      <w:r>
        <w:br/>
        <w:t>30</w:t>
        <w:tab/>
        <w:t>Nr. 13</w:t>
      </w:r>
    </w:p>
    <w:p>
      <w:r>
        <w:t>33</w:t>
        <w:tab/>
        <w:t>S. 2</w:t>
      </w:r>
    </w:p>
    <w:p>
      <w:r>
        <w:t>40</w:t>
        <w:tab/>
        <w:t>Die s[Censur-Verwaltung &lt;Erfurt&gt;]s im Bezirk der Königlichen Regierung zu o[Erfurt]o</w:t>
      </w:r>
    </w:p>
    <w:p>
      <w:r>
        <w:t>43</w:t>
        <w:tab/>
        <w:t>1817 - 1818</w:t>
      </w:r>
    </w:p>
    <w:p>
      <w:r>
        <w:br/>
        <w:t>30</w:t>
        <w:tab/>
        <w:t>Nr. 14</w:t>
      </w:r>
    </w:p>
    <w:p>
      <w:r>
        <w:t>33</w:t>
        <w:tab/>
        <w:t>S. 2</w:t>
      </w:r>
    </w:p>
    <w:p>
      <w:r>
        <w:t>40</w:t>
        <w:tab/>
        <w:t>Die s[Censur-Verwaltung &lt;Cleve&gt;]s im Bezirk der Königlichen Regierung zu o[Cleve]o</w:t>
      </w:r>
    </w:p>
    <w:p>
      <w:r>
        <w:t>43</w:t>
        <w:tab/>
        <w:t>1818</w:t>
      </w:r>
    </w:p>
    <w:p>
      <w:r>
        <w:br/>
        <w:t>30</w:t>
        <w:tab/>
        <w:t>Nr. 15</w:t>
      </w:r>
    </w:p>
    <w:p>
      <w:r>
        <w:t>33</w:t>
        <w:tab/>
        <w:t>S. 2</w:t>
      </w:r>
    </w:p>
    <w:p>
      <w:r>
        <w:t>40</w:t>
        <w:tab/>
        <w:t>Die s[Censur-Verwaltung &lt;Merseburg&gt;]s im Bezirk der Königlichen Regierung zu o[Merseburg]o</w:t>
      </w:r>
    </w:p>
    <w:p>
      <w:r>
        <w:t>43</w:t>
        <w:tab/>
        <w:t>1819</w:t>
      </w:r>
    </w:p>
    <w:p>
      <w:r>
        <w:br/>
        <w:t>30</w:t>
        <w:tab/>
        <w:t>Nr. 16</w:t>
      </w:r>
    </w:p>
    <w:p>
      <w:r>
        <w:t>33</w:t>
        <w:tab/>
        <w:t>S. 2</w:t>
      </w:r>
    </w:p>
    <w:p>
      <w:r>
        <w:t>40</w:t>
        <w:tab/>
        <w:t>Die s[Censur-Verwaltung &lt;Magdeburg&gt;]s im Bezirk der Königlichen Regierung zu o[Magdeburg]o</w:t>
      </w:r>
    </w:p>
    <w:p>
      <w:r>
        <w:t>43</w:t>
        <w:tab/>
        <w:t>1819</w:t>
      </w:r>
    </w:p>
    <w:p>
      <w:r>
        <w:br/>
        <w:t>30</w:t>
        <w:tab/>
        <w:t>Nr. 17</w:t>
      </w:r>
    </w:p>
    <w:p>
      <w:r>
        <w:t>33</w:t>
        <w:tab/>
        <w:t>S. 2</w:t>
      </w:r>
    </w:p>
    <w:p>
      <w:r>
        <w:t>40</w:t>
        <w:tab/>
        <w:t>Die s[Censur-Verwaltung &lt;Mark Brandenburg&gt;]s in dem Oberpräsidialbezirk der Mark o[Brandenburg]o, Stadt o[Berlin]o, Regierungs-Bezirk o[Potsdam]o, Regierungs-Bezirk o[Frankfurt a/O.]o, Bd. 1 - 4</w:t>
      </w:r>
    </w:p>
    <w:p>
      <w:r>
        <w:t>43</w:t>
        <w:tab/>
        <w:t>1819 - 1849</w:t>
      </w:r>
    </w:p>
    <w:p>
      <w:r>
        <w:br/>
        <w:t>30</w:t>
        <w:tab/>
        <w:t>Nr. 18</w:t>
      </w:r>
    </w:p>
    <w:p>
      <w:r>
        <w:t>33</w:t>
        <w:tab/>
        <w:t>S. 3</w:t>
      </w:r>
    </w:p>
    <w:p>
      <w:r>
        <w:t>40</w:t>
        <w:tab/>
        <w:t>Die s[Censur-Verwaltung &lt;Pommern&gt;]s in dem Oberpräsidialbezirk der Provinz o[Pommern]o, Regierungs-Bezirk o[Stettin]o, Regierungs-Bezirk o[Löblin]o und Regierungs-Bezirk o[Stralsund]o, Bd. 1 - 2</w:t>
      </w:r>
    </w:p>
    <w:p>
      <w:r>
        <w:t>43</w:t>
        <w:tab/>
        <w:t>1819 - 1848</w:t>
      </w:r>
    </w:p>
    <w:p>
      <w:r>
        <w:br/>
        <w:t>30</w:t>
        <w:tab/>
        <w:t>Nr. 19</w:t>
      </w:r>
    </w:p>
    <w:p>
      <w:r>
        <w:t>33</w:t>
        <w:tab/>
        <w:t>S. 3</w:t>
      </w:r>
    </w:p>
    <w:p>
      <w:r>
        <w:t>40</w:t>
        <w:tab/>
        <w:t>Die s[Censur-Verwaltung]s in dem Oberpräsidialbezirk der Provinz o[Westpreußen]o, Regierungs-Bezirk zu o[Marienwerder]o und o[Danzig]o, Bd. 1 - 2</w:t>
      </w:r>
    </w:p>
    <w:p>
      <w:r>
        <w:t>43</w:t>
        <w:tab/>
        <w:t>1819 - 1839</w:t>
      </w:r>
    </w:p>
    <w:p>
      <w:r>
        <w:br/>
        <w:t>30</w:t>
        <w:tab/>
        <w:t>Nr. 20</w:t>
      </w:r>
    </w:p>
    <w:p>
      <w:r>
        <w:t>33</w:t>
        <w:tab/>
        <w:t>S. 3</w:t>
      </w:r>
    </w:p>
    <w:p>
      <w:r>
        <w:t>40</w:t>
        <w:tab/>
        <w:t>Die s[Censur-Verwaltung &lt;Ostpreußen&gt;]s in dem Oberpräsidialbezirk der Provinz o[Ostpreußen]o, Regierungs-Bezirk zu o[Königsberg]o, Regierungs-Bezirk zu o[Gumbinnen]o, Bd. 1 - 2</w:t>
      </w:r>
    </w:p>
    <w:p>
      <w:r>
        <w:t>43</w:t>
        <w:tab/>
        <w:t>1819 - 1848</w:t>
      </w:r>
    </w:p>
    <w:p>
      <w:r>
        <w:br/>
        <w:t>30</w:t>
        <w:tab/>
        <w:t>Nr. 21</w:t>
      </w:r>
    </w:p>
    <w:p>
      <w:r>
        <w:t>33</w:t>
        <w:tab/>
        <w:t>S. 3</w:t>
      </w:r>
    </w:p>
    <w:p>
      <w:r>
        <w:t>40</w:t>
        <w:tab/>
        <w:t>Die s[Censur-Verwaltung &lt;Posen&gt;]s in dem Oberpräsidialbezirk des Großherzogtums o[Posen]o, Regierungen in Posen, Regierungen in o[Bromberg]o</w:t>
      </w:r>
    </w:p>
    <w:p>
      <w:r>
        <w:t>43</w:t>
        <w:tab/>
        <w:t>1819 - 1848</w:t>
      </w:r>
    </w:p>
    <w:p>
      <w:r>
        <w:br/>
        <w:t>30</w:t>
        <w:tab/>
        <w:t>Nr. 22</w:t>
      </w:r>
    </w:p>
    <w:p>
      <w:r>
        <w:t>33</w:t>
        <w:tab/>
        <w:t>S. 4</w:t>
      </w:r>
    </w:p>
    <w:p>
      <w:r>
        <w:t>40</w:t>
        <w:tab/>
        <w:t>Die s[Censur-Verwaltung &lt;Schlesien&gt;]s in dem Oberpräsidialbezirk der Provinz o[Schlesien]o, Regierung zu o[Breslau]o, o[Oppel]on, o[Liegnitz]o, o[Reichenbach]o, Bd. 1 - 2</w:t>
      </w:r>
    </w:p>
    <w:p>
      <w:r>
        <w:t>43</w:t>
        <w:tab/>
        <w:t>1819 - 1848</w:t>
      </w:r>
    </w:p>
    <w:p>
      <w:r>
        <w:br/>
        <w:t>30</w:t>
        <w:tab/>
        <w:t>Nr. 23</w:t>
      </w:r>
    </w:p>
    <w:p>
      <w:r>
        <w:t>33</w:t>
        <w:tab/>
        <w:t>S. 4</w:t>
      </w:r>
    </w:p>
    <w:p>
      <w:r>
        <w:t>40</w:t>
        <w:tab/>
        <w:t>Die s[Censur-Verwaltung &lt;Nassau&gt;]s in dem Oberpräsidialbezirk der Provinz o[Nassau]o, Regierung zu o[Merseburg]o, o[Magdeburg]o, o[Erfurt]o, Bd. 1 - 2</w:t>
      </w:r>
    </w:p>
    <w:p>
      <w:r>
        <w:t>43</w:t>
        <w:tab/>
        <w:t>1819 - 1848</w:t>
      </w:r>
    </w:p>
    <w:p>
      <w:r>
        <w:br/>
        <w:t>30</w:t>
        <w:tab/>
        <w:t>Nr. 24</w:t>
      </w:r>
    </w:p>
    <w:p>
      <w:r>
        <w:t>33</w:t>
        <w:tab/>
        <w:t>S. 4</w:t>
      </w:r>
    </w:p>
    <w:p>
      <w:r>
        <w:t>40</w:t>
        <w:tab/>
        <w:t>Die s[Censur-Verwaltung &lt;Westfalen&gt;]s in dem Oberpräsidialbezirk der Provinz o[Westfalen]o, Regierung zu o[Münster]o, o[Minden]o, o[Arnsberg]o</w:t>
      </w:r>
    </w:p>
    <w:p>
      <w:r>
        <w:t>43</w:t>
        <w:tab/>
        <w:t>1822 - 1848</w:t>
      </w:r>
    </w:p>
    <w:p>
      <w:r>
        <w:br/>
        <w:t>30</w:t>
        <w:tab/>
        <w:t>Nr. 24</w:t>
      </w:r>
    </w:p>
    <w:p>
      <w:r>
        <w:t>33</w:t>
        <w:tab/>
        <w:t>S. 4</w:t>
      </w:r>
    </w:p>
    <w:p>
      <w:r>
        <w:t>40</w:t>
        <w:tab/>
        <w:t>Die s[Censur-Verwaltung in der o[Rheinprovinz]o]s, Bd. 1 - 3</w:t>
      </w:r>
    </w:p>
    <w:p>
      <w:r>
        <w:t>43</w:t>
        <w:tab/>
        <w:t>1819 - 1849</w:t>
      </w:r>
    </w:p>
    <w:p>
      <w:r>
        <w:br/>
        <w:t>30</w:t>
        <w:tab/>
        <w:t>Nr. 27</w:t>
      </w:r>
    </w:p>
    <w:p>
      <w:r>
        <w:t>33</w:t>
        <w:tab/>
        <w:t>S. 5</w:t>
      </w:r>
    </w:p>
    <w:p>
      <w:r>
        <w:t>40</w:t>
        <w:tab/>
        <w:t>Die Form bei der Ertheilung des s[Imprimatur]s für Schriften und s[Bücher]s; dergleichen die Ablieferung von s[Censur-Exemplar]sen dgl. von s[Freiexemplar]sen an die s[Bibliothek]sen und Museen</w:t>
      </w:r>
    </w:p>
    <w:p>
      <w:r>
        <w:t>43</w:t>
        <w:tab/>
        <w:t>1820 - 1848</w:t>
      </w:r>
    </w:p>
    <w:p>
      <w:r>
        <w:br/>
        <w:t>30</w:t>
        <w:tab/>
        <w:t>Nr. 29</w:t>
      </w:r>
    </w:p>
    <w:p>
      <w:r>
        <w:t>33</w:t>
        <w:tab/>
        <w:t>S. 5</w:t>
      </w:r>
    </w:p>
    <w:p>
      <w:r>
        <w:t>40</w:t>
        <w:tab/>
        <w:t>Die s[Censur-Verwaltung]s in den Städten, wo sich Universitäten befinden</w:t>
      </w:r>
    </w:p>
    <w:p>
      <w:r>
        <w:t>43</w:t>
        <w:tab/>
        <w:t>1820</w:t>
      </w:r>
    </w:p>
    <w:p>
      <w:r>
        <w:br/>
        <w:t>30</w:t>
        <w:tab/>
        <w:t>Nr. 30</w:t>
      </w:r>
    </w:p>
    <w:p>
      <w:r>
        <w:t>33</w:t>
        <w:tab/>
        <w:t>S. 5</w:t>
      </w:r>
    </w:p>
    <w:p>
      <w:r>
        <w:t>40</w:t>
        <w:tab/>
        <w:t>Die von p[4{Dr.} 1{Goedicke} in 6{o[Berlin]o}]p und anderen erstatteten literarischen Berichte</w:t>
      </w:r>
    </w:p>
    <w:p>
      <w:r>
        <w:t>43</w:t>
        <w:tab/>
        <w:t>1823 - 1839</w:t>
      </w:r>
    </w:p>
    <w:p>
      <w:r>
        <w:br/>
        <w:t>30</w:t>
        <w:tab/>
        <w:t>Nr. 37</w:t>
      </w:r>
    </w:p>
    <w:p>
      <w:r>
        <w:t>33</w:t>
        <w:tab/>
        <w:t>S. 6</w:t>
      </w:r>
    </w:p>
    <w:p>
      <w:r>
        <w:t>40</w:t>
        <w:tab/>
        <w:t>Die Einsendung vierteljährlicher Verzeichnisse der vorgelegten s[2{censurfreie}n 1{Bücher}]s von mehr als zwanzig Bogen</w:t>
      </w:r>
    </w:p>
    <w:p>
      <w:r>
        <w:t>43</w:t>
        <w:tab/>
        <w:t>1843 - 1848</w:t>
      </w:r>
    </w:p>
    <w:p>
      <w:r>
        <w:br/>
        <w:t>30</w:t>
        <w:tab/>
        <w:t>Nr. 39</w:t>
      </w:r>
    </w:p>
    <w:p>
      <w:r>
        <w:t>33</w:t>
        <w:tab/>
        <w:t>S. 7</w:t>
      </w:r>
    </w:p>
    <w:p>
      <w:r>
        <w:t>40</w:t>
        <w:tab/>
        <w:t>Die Ausführung der Allerhöchsten Cabinets-Ordre vom z[4. October 1842]z in Beziehung auf die s[Censur-Freiheit]s für literarische Werke über zwanzig Druckbogen und die Niederlegung eines Exemplars derselben bei der Oberpolizeibehörde</w:t>
      </w:r>
    </w:p>
    <w:p>
      <w:r>
        <w:t>43</w:t>
        <w:tab/>
        <w:t>1842 - 1846</w:t>
      </w:r>
    </w:p>
    <w:p>
      <w:r>
        <w:br/>
        <w:t>30</w:t>
        <w:tab/>
        <w:t>Nr. 48</w:t>
      </w:r>
    </w:p>
    <w:p>
      <w:r>
        <w:t>33</w:t>
        <w:tab/>
        <w:t>S. 8</w:t>
      </w:r>
    </w:p>
    <w:p>
      <w:r>
        <w:t>40</w:t>
        <w:tab/>
        <w:t>Das Verzeichnis sämtlicher s[Bezirks&lt;censor&gt;]s- und s[Localcensor]sen, sowie der von denselben s[2{censierte}n 1{Schrift}]sen</w:t>
      </w:r>
    </w:p>
    <w:p>
      <w:r>
        <w:t>45</w:t>
        <w:tab/>
        <w:t>ohne Zeit</w:t>
      </w:r>
    </w:p>
    <w:p>
      <w:r>
        <w:br/>
        <w:t>26</w:t>
        <w:tab/>
        <w:t>Tit 2</w:t>
      </w:r>
    </w:p>
    <w:p>
      <w:r>
        <w:t>27</w:t>
        <w:tab/>
        <w:t>Abt. II Polizei-Abteilung \ Sekt. 9 \ Titel 2: Zensursachen. Generalia</w:t>
      </w:r>
    </w:p>
    <w:p>
      <w:r>
        <w:t>30</w:t>
        <w:tab/>
        <w:t>Nr. 1</w:t>
      </w:r>
    </w:p>
    <w:p>
      <w:r>
        <w:t>33</w:t>
        <w:tab/>
        <w:t>S. 9</w:t>
      </w:r>
    </w:p>
    <w:p>
      <w:r>
        <w:t>40</w:t>
        <w:tab/>
        <w:t>Die über das s[Zensurwesen]s ergangenen Verordnungen  und darnach aufgestellte Grundsätze. Die über das Zensurwesen und gegen den s[Preßunfug]s getroffenen allgemeinen Anordnungen, Bd. 1 - 2</w:t>
      </w:r>
    </w:p>
    <w:p>
      <w:r>
        <w:t>43</w:t>
        <w:tab/>
        <w:t>1809 - 1845</w:t>
      </w:r>
    </w:p>
    <w:p>
      <w:r>
        <w:br/>
        <w:t>30</w:t>
        <w:tab/>
        <w:t xml:space="preserve">Nr. 2 </w:t>
      </w:r>
    </w:p>
    <w:p>
      <w:r>
        <w:t>33</w:t>
        <w:tab/>
        <w:t>S. 9</w:t>
      </w:r>
    </w:p>
    <w:p>
      <w:r>
        <w:t>40</w:t>
        <w:tab/>
        <w:t>s[Zensur anstößiger s[Schulbücher]s]s und Schriften</w:t>
      </w:r>
    </w:p>
    <w:p>
      <w:r>
        <w:t>43</w:t>
        <w:tab/>
        <w:t>1817 ; 1843</w:t>
      </w:r>
    </w:p>
    <w:p>
      <w:r>
        <w:br/>
        <w:t>30</w:t>
        <w:tab/>
        <w:t>Nr. 3</w:t>
      </w:r>
    </w:p>
    <w:p>
      <w:r>
        <w:t>33</w:t>
        <w:tab/>
        <w:t>S. 9</w:t>
      </w:r>
    </w:p>
    <w:p>
      <w:r>
        <w:t>40</w:t>
        <w:tab/>
        <w:t>s[Zensur der Texte zu s[Musikalien]s]s</w:t>
      </w:r>
    </w:p>
    <w:p>
      <w:r>
        <w:t>43</w:t>
        <w:tab/>
        <w:t>1812 ; 1838</w:t>
      </w:r>
    </w:p>
    <w:p>
      <w:r>
        <w:br/>
        <w:t>30</w:t>
        <w:tab/>
        <w:t>Nr. 4</w:t>
      </w:r>
    </w:p>
    <w:p>
      <w:r>
        <w:t>33</w:t>
        <w:tab/>
        <w:t>S. 9</w:t>
      </w:r>
    </w:p>
    <w:p>
      <w:r>
        <w:t>40</w:t>
        <w:tab/>
        <w:t>s[Zensur]s s[2{unsittliche}r 1{Schrift}]sen und s[2{&lt;unsittliche&gt;} 1{Bücher}]s</w:t>
      </w:r>
    </w:p>
    <w:p>
      <w:r>
        <w:t>43</w:t>
        <w:tab/>
        <w:t>1815 - 1846</w:t>
      </w:r>
    </w:p>
    <w:p>
      <w:r>
        <w:br/>
        <w:t>30</w:t>
        <w:tab/>
        <w:t>Nr. 5</w:t>
      </w:r>
    </w:p>
    <w:p>
      <w:r>
        <w:t>33</w:t>
        <w:tab/>
        <w:t>S. 9</w:t>
      </w:r>
    </w:p>
    <w:p>
      <w:r>
        <w:t>40</w:t>
        <w:tab/>
        <w:t>s[Zensur]s der s[2{im Druck erschienene}n 1{Schrift}]sen</w:t>
      </w:r>
    </w:p>
    <w:p>
      <w:r>
        <w:t>43</w:t>
        <w:tab/>
        <w:t>1897 - 1810</w:t>
      </w:r>
    </w:p>
    <w:p>
      <w:r>
        <w:br/>
        <w:t>30</w:t>
        <w:tab/>
        <w:t>Nr. 8</w:t>
      </w:r>
    </w:p>
    <w:p>
      <w:r>
        <w:t>33</w:t>
        <w:tab/>
        <w:t>S. 10</w:t>
      </w:r>
    </w:p>
    <w:p>
      <w:r>
        <w:t>40</w:t>
        <w:tab/>
        <w:t>Zensur s[2{heraldische}r 1{Werke}]s, Herausgabe von Wappenabdrücken</w:t>
      </w:r>
    </w:p>
    <w:p>
      <w:r>
        <w:t>43</w:t>
        <w:tab/>
        <w:t>1817 - 1829</w:t>
      </w:r>
    </w:p>
    <w:p>
      <w:r>
        <w:br/>
        <w:t>30</w:t>
        <w:tab/>
        <w:t>Nr. 10</w:t>
      </w:r>
    </w:p>
    <w:p>
      <w:r>
        <w:t>33</w:t>
        <w:tab/>
        <w:t>S. 10</w:t>
      </w:r>
    </w:p>
    <w:p>
      <w:r>
        <w:t>40</w:t>
        <w:tab/>
        <w:t>s[Zensurfreiheit]s für einige s[Bücher]s und Schriften</w:t>
      </w:r>
    </w:p>
    <w:p>
      <w:r>
        <w:t>43</w:t>
        <w:tab/>
        <w:t>1810 - 1848</w:t>
      </w:r>
    </w:p>
    <w:p>
      <w:r>
        <w:br/>
        <w:t>30</w:t>
        <w:tab/>
        <w:t>Nr. 15</w:t>
      </w:r>
    </w:p>
    <w:p>
      <w:r>
        <w:t>33</w:t>
        <w:tab/>
        <w:t>S. 11</w:t>
      </w:r>
    </w:p>
    <w:p>
      <w:r>
        <w:t>40</w:t>
        <w:tab/>
        <w:t>s[Konfiskation]s der auf öffentlichen Auktionen angebotenen s[2{anstößige}n 1{Bücher}]s und Schriften</w:t>
      </w:r>
    </w:p>
    <w:p>
      <w:r>
        <w:t>43</w:t>
        <w:tab/>
        <w:t>1812 - 1846</w:t>
      </w:r>
    </w:p>
    <w:p>
      <w:r>
        <w:br/>
        <w:t>30</w:t>
        <w:tab/>
        <w:t>Nr. 16</w:t>
      </w:r>
    </w:p>
    <w:p>
      <w:r>
        <w:t>33</w:t>
        <w:tab/>
        <w:t>S. 11</w:t>
      </w:r>
    </w:p>
    <w:p>
      <w:r>
        <w:t>40</w:t>
        <w:tab/>
        <w:t>s[Zensurverordnung]sen fremder Staaten</w:t>
      </w:r>
    </w:p>
    <w:p>
      <w:r>
        <w:t>43</w:t>
        <w:tab/>
        <w:t>1819 - 1847</w:t>
      </w:r>
    </w:p>
    <w:p>
      <w:r>
        <w:br/>
        <w:t>30</w:t>
        <w:tab/>
        <w:t>Nr. 17</w:t>
      </w:r>
    </w:p>
    <w:p>
      <w:r>
        <w:t>33</w:t>
        <w:tab/>
        <w:t>S. 11</w:t>
      </w:r>
    </w:p>
    <w:p>
      <w:r>
        <w:t>40</w:t>
        <w:tab/>
        <w:t>s[Zensur geistlicher und s[2{religiöse}r 1{Schrift}]sen]s, Bd. 1 - 2</w:t>
      </w:r>
    </w:p>
    <w:p>
      <w:r>
        <w:t>43</w:t>
        <w:tab/>
        <w:t>1819 - 1847</w:t>
      </w:r>
    </w:p>
    <w:p>
      <w:r>
        <w:br/>
        <w:t>30</w:t>
        <w:tab/>
        <w:t>Nr. 18</w:t>
      </w:r>
    </w:p>
    <w:p>
      <w:r>
        <w:t>33</w:t>
        <w:tab/>
        <w:t>S. 11</w:t>
      </w:r>
    </w:p>
    <w:p>
      <w:r>
        <w:t>40</w:t>
        <w:tab/>
        <w:t>s[Zensur s[2{statistische}r 1{Werke}]s und Landkarten]s</w:t>
      </w:r>
    </w:p>
    <w:p>
      <w:r>
        <w:t>43</w:t>
        <w:tab/>
        <w:t>1819 - 1845</w:t>
      </w:r>
    </w:p>
    <w:p>
      <w:r>
        <w:br/>
        <w:t>30</w:t>
        <w:tab/>
        <w:t>Nr. 19</w:t>
      </w:r>
    </w:p>
    <w:p>
      <w:r>
        <w:t>33</w:t>
        <w:tab/>
        <w:t>S. 11</w:t>
      </w:r>
    </w:p>
    <w:p>
      <w:r>
        <w:t>40</w:t>
        <w:tab/>
        <w:t>s[Beschlagnahme]s, s[Debit-Suspension]sen und s[Verbote s[2{anstößige}r und verwerflicher 1{Druckschrift}]sen]s, Bd. 1 - 4</w:t>
      </w:r>
    </w:p>
    <w:p>
      <w:r>
        <w:t>43</w:t>
        <w:tab/>
        <w:t>1820 - 1849</w:t>
      </w:r>
    </w:p>
    <w:p>
      <w:r>
        <w:br/>
        <w:t>30</w:t>
        <w:tab/>
        <w:t>Nr. 20</w:t>
      </w:r>
    </w:p>
    <w:p>
      <w:r>
        <w:t>33</w:t>
        <w:tab/>
        <w:t>S. 11</w:t>
      </w:r>
    </w:p>
    <w:p>
      <w:r>
        <w:t>40</w:t>
        <w:tab/>
        <w:t>Erläuterungen und Ausführung des Art. 11 der s[Zensurverordnung]s vom 18.10.1819 über den Verkauf der s[2{außerhalb der Staaten des o[Deutschen Bund]oes gedruckte}n 1{Schrift}]sen, Bd. 1 - 2</w:t>
      </w:r>
    </w:p>
    <w:p>
      <w:r>
        <w:t>43</w:t>
        <w:tab/>
        <w:t>1819 - 1849</w:t>
      </w:r>
    </w:p>
    <w:p>
      <w:r>
        <w:br/>
        <w:t>30</w:t>
        <w:tab/>
        <w:t>Nr. 21</w:t>
      </w:r>
    </w:p>
    <w:p>
      <w:r>
        <w:t>33</w:t>
        <w:tab/>
        <w:t>S. 12</w:t>
      </w:r>
    </w:p>
    <w:p>
      <w:r>
        <w:t>40</w:t>
        <w:tab/>
        <w:t>s[Zensur der s[Spiel-Almanach]se]s</w:t>
      </w:r>
    </w:p>
    <w:p>
      <w:r>
        <w:t>43</w:t>
        <w:tab/>
        <w:t>1820</w:t>
      </w:r>
    </w:p>
    <w:p>
      <w:r>
        <w:br/>
        <w:t>30</w:t>
        <w:tab/>
        <w:t>Nr. 22</w:t>
      </w:r>
    </w:p>
    <w:p>
      <w:r>
        <w:t>33</w:t>
        <w:tab/>
        <w:t>S. 12</w:t>
      </w:r>
    </w:p>
    <w:p>
      <w:r>
        <w:t>40</w:t>
        <w:tab/>
        <w:t>Verfahren gegen die in den s[Buchhandel]s ohne Angabe des s[Druckort]ses und des s[Verleger]ss kommenden Schriften und s[Bücher]s</w:t>
      </w:r>
    </w:p>
    <w:p>
      <w:r>
        <w:t>43</w:t>
        <w:tab/>
        <w:t>1819 - 1847</w:t>
      </w:r>
    </w:p>
    <w:p>
      <w:r>
        <w:br/>
        <w:t>30</w:t>
        <w:tab/>
        <w:t>Nr. 23</w:t>
      </w:r>
    </w:p>
    <w:p>
      <w:r>
        <w:t>33</w:t>
        <w:tab/>
        <w:t>S. 12</w:t>
      </w:r>
    </w:p>
    <w:p>
      <w:r>
        <w:t>40</w:t>
        <w:tab/>
        <w:t>s[Zensur s[2{injuriöse}r 1{Schrift}]sen und Aufsätze]s</w:t>
      </w:r>
    </w:p>
    <w:p>
      <w:r>
        <w:t>43</w:t>
        <w:tab/>
        <w:t>1820 - 1847</w:t>
      </w:r>
    </w:p>
    <w:p>
      <w:r>
        <w:br/>
        <w:t>30</w:t>
        <w:tab/>
        <w:t>Nr. 25</w:t>
      </w:r>
    </w:p>
    <w:p>
      <w:r>
        <w:t>33</w:t>
        <w:tab/>
        <w:t>S. 12</w:t>
      </w:r>
    </w:p>
    <w:p>
      <w:r>
        <w:t>40</w:t>
        <w:tab/>
        <w:t>s[Zensur]s und s[Debit]s der über den Magnetismus erschienenen Schriften und s[Bücher]s</w:t>
      </w:r>
    </w:p>
    <w:p>
      <w:r>
        <w:t>43</w:t>
        <w:tab/>
        <w:t>1821 - 1822</w:t>
      </w:r>
    </w:p>
    <w:p>
      <w:r>
        <w:br/>
        <w:t>30</w:t>
        <w:tab/>
        <w:t>Nr. 26</w:t>
      </w:r>
    </w:p>
    <w:p>
      <w:r>
        <w:t>33</w:t>
        <w:tab/>
        <w:t>S. 12</w:t>
      </w:r>
    </w:p>
    <w:p>
      <w:r>
        <w:t>40</w:t>
        <w:tab/>
        <w:t>s[Zensur]s der über die Justizverfassung und Verwaltung in den o[Rheinprovinzen]o und in den übrigen Provinzen erschienenen Schriften und s[Bücher]s</w:t>
      </w:r>
    </w:p>
    <w:p>
      <w:r>
        <w:t>43</w:t>
        <w:tab/>
        <w:t>1821 - 1848</w:t>
      </w:r>
    </w:p>
    <w:p>
      <w:r>
        <w:br/>
        <w:t>30</w:t>
        <w:tab/>
        <w:t>Nr. 27</w:t>
      </w:r>
    </w:p>
    <w:p>
      <w:r>
        <w:t>33</w:t>
        <w:tab/>
        <w:t>S. 13</w:t>
      </w:r>
    </w:p>
    <w:p>
      <w:r>
        <w:t>40</w:t>
        <w:tab/>
        <w:t>s[Zensur]s und Rüge der in s[Zeitschrift]sen und s[Bücher]sn vorkommenden Verunglimpfungen öffentlicher Behörden und allgemeiner staatsbürgerlicher Verhältnisse</w:t>
      </w:r>
    </w:p>
    <w:p>
      <w:r>
        <w:t>43</w:t>
        <w:tab/>
        <w:t>1821 - 1848</w:t>
      </w:r>
    </w:p>
    <w:p>
      <w:r>
        <w:br/>
        <w:t>30</w:t>
        <w:tab/>
        <w:t>Nr. 28</w:t>
      </w:r>
    </w:p>
    <w:p>
      <w:r>
        <w:t>33</w:t>
        <w:tab/>
        <w:t>S. 13</w:t>
      </w:r>
    </w:p>
    <w:p>
      <w:r>
        <w:t>40</w:t>
        <w:tab/>
        <w:t>s[Zensur der über die Juden und ihren Kultus erschienenen Schriften und Aufsätze]s</w:t>
      </w:r>
    </w:p>
    <w:p>
      <w:r>
        <w:t>43</w:t>
        <w:tab/>
        <w:t>1822 - 1848</w:t>
      </w:r>
    </w:p>
    <w:p>
      <w:r>
        <w:br/>
        <w:t>30</w:t>
        <w:tab/>
        <w:t>Nr. 29</w:t>
      </w:r>
    </w:p>
    <w:p>
      <w:r>
        <w:t>33</w:t>
        <w:tab/>
        <w:t>S. 13</w:t>
      </w:r>
    </w:p>
    <w:p>
      <w:r>
        <w:t>40</w:t>
        <w:tab/>
        <w:t>Herausgabe und s[Zensur s[2{wissenschaftliche}r 1{Werke}]s]s und Schriften</w:t>
      </w:r>
    </w:p>
    <w:p>
      <w:r>
        <w:t>43</w:t>
        <w:tab/>
        <w:t>1822 - 1844</w:t>
      </w:r>
    </w:p>
    <w:p>
      <w:r>
        <w:br/>
        <w:t>30</w:t>
        <w:tab/>
        <w:t>Nr. 30</w:t>
      </w:r>
    </w:p>
    <w:p>
      <w:r>
        <w:t>33</w:t>
        <w:tab/>
        <w:t>S. 13</w:t>
      </w:r>
    </w:p>
    <w:p>
      <w:r>
        <w:t>40</w:t>
        <w:tab/>
        <w:t>s[Zensur]s und s[Debit]s der s[Bücherkatalog]se und der Ankündigung von s[Bücher]sn in s[2{öffentliche}n 1{Blätter}]sn</w:t>
      </w:r>
    </w:p>
    <w:p>
      <w:r>
        <w:t>43</w:t>
        <w:tab/>
        <w:t>1820 - 1847</w:t>
      </w:r>
    </w:p>
    <w:p>
      <w:r>
        <w:br/>
        <w:t>30</w:t>
        <w:tab/>
        <w:t>Nr. 31</w:t>
      </w:r>
    </w:p>
    <w:p>
      <w:r>
        <w:t>33</w:t>
        <w:tab/>
        <w:t>S. 13</w:t>
      </w:r>
    </w:p>
    <w:p>
      <w:r>
        <w:t>40</w:t>
        <w:tab/>
        <w:t>s[Zensur]s und s[Debi]st der über ständische Verfassungen und Staatsverwaltungen erscheinenden Schriften und s[Bücher]s</w:t>
      </w:r>
    </w:p>
    <w:p>
      <w:r>
        <w:t>43</w:t>
        <w:tab/>
        <w:t>1822 - 1848</w:t>
      </w:r>
    </w:p>
    <w:p>
      <w:r>
        <w:br/>
        <w:t>30</w:t>
        <w:tab/>
        <w:t>Nr. 32</w:t>
      </w:r>
    </w:p>
    <w:p>
      <w:r>
        <w:t>33</w:t>
        <w:tab/>
        <w:t>S. 13</w:t>
      </w:r>
    </w:p>
    <w:p>
      <w:r>
        <w:t>40</w:t>
        <w:tab/>
        <w:t>s[Zensur]s und s[Debit]s von s[Volksschrift]sen</w:t>
      </w:r>
    </w:p>
    <w:p>
      <w:r>
        <w:t>43</w:t>
        <w:tab/>
        <w:t>1823</w:t>
      </w:r>
    </w:p>
    <w:p>
      <w:r>
        <w:br/>
        <w:t>30</w:t>
        <w:tab/>
        <w:t>Nr. 33</w:t>
      </w:r>
    </w:p>
    <w:p>
      <w:r>
        <w:t>33</w:t>
        <w:tab/>
        <w:t>S. 14</w:t>
      </w:r>
    </w:p>
    <w:p>
      <w:r>
        <w:t>40</w:t>
        <w:tab/>
        <w:t>s[Zensur]s und s[Debit]s katholischer und evangelischer s[Streitschrift]sen, Bd. 1-3</w:t>
      </w:r>
    </w:p>
    <w:p>
      <w:r>
        <w:t>43</w:t>
        <w:tab/>
        <w:t>1822 - 1847</w:t>
      </w:r>
    </w:p>
    <w:p>
      <w:r>
        <w:br/>
        <w:t>30</w:t>
        <w:tab/>
        <w:t>Nr. 34</w:t>
      </w:r>
    </w:p>
    <w:p>
      <w:r>
        <w:t>33</w:t>
        <w:tab/>
        <w:t>S. 14</w:t>
      </w:r>
    </w:p>
    <w:p>
      <w:r>
        <w:t>40</w:t>
        <w:tab/>
        <w:t>Die s[Zensur]s, Ankündigung und den s[Debit]s medizinischer Schriften und s[1{Bücher} 2{&lt;medizinische&gt;}]s</w:t>
      </w:r>
    </w:p>
    <w:p>
      <w:r>
        <w:t>43</w:t>
        <w:tab/>
        <w:t>1823 - 1849</w:t>
      </w:r>
    </w:p>
    <w:p>
      <w:r>
        <w:br/>
        <w:t>30</w:t>
        <w:tab/>
        <w:t>Nr. 36</w:t>
      </w:r>
    </w:p>
    <w:p>
      <w:r>
        <w:t>33</w:t>
        <w:tab/>
        <w:t>S. 14</w:t>
      </w:r>
    </w:p>
    <w:p>
      <w:r>
        <w:t>40</w:t>
        <w:tab/>
        <w:t>Die s[Zensur]s und den s[Debit]s s[2{militärische}r 1{Schrift}]sen</w:t>
      </w:r>
    </w:p>
    <w:p>
      <w:r>
        <w:t>43</w:t>
        <w:tab/>
        <w:t>1823 - 1848</w:t>
      </w:r>
    </w:p>
    <w:p>
      <w:r>
        <w:br/>
        <w:t>30</w:t>
        <w:tab/>
        <w:t>Nr. 40</w:t>
      </w:r>
    </w:p>
    <w:p>
      <w:r>
        <w:t>33</w:t>
        <w:tab/>
        <w:t>S. 14</w:t>
      </w:r>
    </w:p>
    <w:p>
      <w:r>
        <w:t>40</w:t>
        <w:tab/>
        <w:t>Die s[Zensur]s und den s[Debit]s neuer s[Auflage]sn von s[Bücher]sn und Schriften</w:t>
      </w:r>
    </w:p>
    <w:p>
      <w:r>
        <w:t>43</w:t>
        <w:tab/>
        <w:t>1824 - 1846</w:t>
      </w:r>
    </w:p>
    <w:p>
      <w:r>
        <w:br/>
        <w:t>30</w:t>
        <w:tab/>
        <w:t>Nr. 41</w:t>
      </w:r>
    </w:p>
    <w:p>
      <w:r>
        <w:t>33</w:t>
        <w:tab/>
        <w:t>S. 15</w:t>
      </w:r>
    </w:p>
    <w:p>
      <w:r>
        <w:t>40</w:t>
        <w:tab/>
        <w:t>s[Zensur]s s[2{schönwissenschaftliche}r 1{Schrift}]sen und Aufsätze, von Gedichten usw.</w:t>
      </w:r>
    </w:p>
    <w:p>
      <w:r>
        <w:t>43</w:t>
        <w:tab/>
        <w:t>1824 - 1844</w:t>
      </w:r>
    </w:p>
    <w:p>
      <w:r>
        <w:br/>
        <w:t>30</w:t>
        <w:tab/>
        <w:t>Nr. 43</w:t>
      </w:r>
    </w:p>
    <w:p>
      <w:r>
        <w:t>33</w:t>
        <w:tab/>
        <w:t>S. 15</w:t>
      </w:r>
    </w:p>
    <w:p>
      <w:r>
        <w:t>40</w:t>
        <w:tab/>
        <w:t>s[Zensur]s der s[2{über Ökonomie und Kunstfleiß erschienene}n 1{Bücher}]sn und Schriften</w:t>
      </w:r>
    </w:p>
    <w:p>
      <w:r>
        <w:t>43</w:t>
        <w:tab/>
        <w:t>1825 - 1841</w:t>
      </w:r>
    </w:p>
    <w:p>
      <w:r>
        <w:br/>
        <w:t>30</w:t>
        <w:tab/>
        <w:t>Nr. 44</w:t>
      </w:r>
    </w:p>
    <w:p>
      <w:r>
        <w:t>33</w:t>
        <w:tab/>
        <w:t>S. 15</w:t>
      </w:r>
    </w:p>
    <w:p>
      <w:r>
        <w:t>40</w:t>
        <w:tab/>
        <w:t>s[Zensur]s und s[Debit]s der für s[2{öffentliche mildtätige Zwecke bestimmte} 1{&lt;Bücher&gt;}]sn Schriften und Bücher</w:t>
      </w:r>
    </w:p>
    <w:p>
      <w:r>
        <w:t>43</w:t>
        <w:tab/>
        <w:t>1825 - 1833</w:t>
      </w:r>
    </w:p>
    <w:p>
      <w:r>
        <w:br/>
        <w:t>30</w:t>
        <w:tab/>
        <w:t>Nr. 45</w:t>
      </w:r>
    </w:p>
    <w:p>
      <w:r>
        <w:t>33</w:t>
        <w:tab/>
        <w:t>S. 15</w:t>
      </w:r>
    </w:p>
    <w:p>
      <w:r>
        <w:t>40</w:t>
        <w:tab/>
        <w:t>s[Herausgabe einzelner s[Zeitschrift]sen]s und die dafür erforderliche Genehmigung</w:t>
      </w:r>
    </w:p>
    <w:p>
      <w:r>
        <w:t>43</w:t>
        <w:tab/>
        <w:t>1825 - 1843</w:t>
      </w:r>
    </w:p>
    <w:p>
      <w:r>
        <w:br/>
        <w:t>30</w:t>
        <w:tab/>
        <w:t>Nr. 47</w:t>
      </w:r>
    </w:p>
    <w:p>
      <w:r>
        <w:t>33</w:t>
        <w:tab/>
        <w:t>S. 15</w:t>
      </w:r>
    </w:p>
    <w:p>
      <w:r>
        <w:t>40</w:t>
        <w:tab/>
        <w:t>s[Zensur]s der von inländischen s[Buchhändler]sn in ihren ausländischen s[Buchhandlung]sen verlegten Schriften und s[Bücher]s</w:t>
      </w:r>
    </w:p>
    <w:p>
      <w:r>
        <w:t>43</w:t>
        <w:tab/>
        <w:t>1825 - 1838</w:t>
      </w:r>
    </w:p>
    <w:p>
      <w:r>
        <w:br/>
        <w:t>30</w:t>
        <w:tab/>
        <w:t>Nr. 53</w:t>
      </w:r>
    </w:p>
    <w:p>
      <w:r>
        <w:t>33</w:t>
        <w:tab/>
        <w:t>S. 16</w:t>
      </w:r>
    </w:p>
    <w:p>
      <w:r>
        <w:t>40</w:t>
        <w:tab/>
        <w:t>s[Zensur]s und s[Debit]s sowie Ankündigung der über neuere Revolutionen und öffentliche Verhältnisse erscheinenden Schriften und s[Bücher]s</w:t>
      </w:r>
    </w:p>
    <w:p>
      <w:r>
        <w:t>43</w:t>
        <w:tab/>
        <w:t>1830 - 1847</w:t>
      </w:r>
    </w:p>
    <w:p>
      <w:r>
        <w:br/>
        <w:t>30</w:t>
        <w:tab/>
        <w:t>Nr. 55</w:t>
      </w:r>
    </w:p>
    <w:p>
      <w:r>
        <w:t>33</w:t>
        <w:tab/>
        <w:t>S. 17</w:t>
      </w:r>
    </w:p>
    <w:p>
      <w:r>
        <w:t>40</w:t>
        <w:tab/>
        <w:t>s[Zensur]s und s[Debit]s einzelner s[2{revolutionäre}r 1{Flug- und Druckschrift}]sen, Bd. 1 - 2</w:t>
      </w:r>
    </w:p>
    <w:p>
      <w:r>
        <w:t>43</w:t>
        <w:tab/>
        <w:t>1831 - 1848</w:t>
      </w:r>
    </w:p>
    <w:p>
      <w:r>
        <w:br/>
        <w:t>30</w:t>
        <w:tab/>
        <w:t>Nr. 57</w:t>
      </w:r>
    </w:p>
    <w:p>
      <w:r>
        <w:t>33</w:t>
        <w:tab/>
        <w:t>S. 17</w:t>
      </w:r>
    </w:p>
    <w:p>
      <w:r>
        <w:t>40</w:t>
        <w:tab/>
        <w:t>Verbreitung einzelner guter s[Schriften und Broschüren über Revolution und gegenwärtige Zeit]s</w:t>
      </w:r>
    </w:p>
    <w:p>
      <w:r>
        <w:t>43</w:t>
        <w:tab/>
        <w:t>1831 - 1848</w:t>
      </w:r>
    </w:p>
    <w:p>
      <w:r>
        <w:br/>
        <w:t>30</w:t>
        <w:tab/>
        <w:t>Nr. 58</w:t>
      </w:r>
    </w:p>
    <w:p>
      <w:r>
        <w:t>33</w:t>
        <w:tab/>
        <w:t>S. 17</w:t>
      </w:r>
    </w:p>
    <w:p>
      <w:r>
        <w:t>40</w:t>
        <w:tab/>
        <w:t>Die s[Zensur der über Königliche Haus- und Hofangelegenheiten erscheinenden Schriften]s und öffentlichen Bekanntmachungen</w:t>
      </w:r>
    </w:p>
    <w:p>
      <w:r>
        <w:t>43</w:t>
        <w:tab/>
        <w:t>1832 - 1847</w:t>
      </w:r>
    </w:p>
    <w:p>
      <w:r>
        <w:br/>
        <w:t>30</w:t>
        <w:tab/>
        <w:t>Nr. 59</w:t>
      </w:r>
    </w:p>
    <w:p>
      <w:r>
        <w:t>33</w:t>
        <w:tab/>
        <w:t>S. 17</w:t>
      </w:r>
    </w:p>
    <w:p>
      <w:r>
        <w:t>40</w:t>
        <w:tab/>
        <w:t>Die Rüge der in einzelnen s[Zeitschrift]sen vorkommemden anstößigen Stellen und Aufsätze</w:t>
      </w:r>
    </w:p>
    <w:p>
      <w:r>
        <w:t>43</w:t>
        <w:tab/>
        <w:t>1832</w:t>
      </w:r>
    </w:p>
    <w:p>
      <w:r>
        <w:br/>
        <w:t>30</w:t>
        <w:tab/>
        <w:t>Nr. 61</w:t>
      </w:r>
    </w:p>
    <w:p>
      <w:r>
        <w:t>33</w:t>
        <w:tab/>
        <w:t>S. 18</w:t>
      </w:r>
    </w:p>
    <w:p>
      <w:r>
        <w:t>40</w:t>
        <w:tab/>
        <w:t>Die s[Censur]s und den s[Debit]s der s[2{über Kunstsachen} erscheinenden 1{Schrift}]sen und s[Kritik]sen</w:t>
      </w:r>
    </w:p>
    <w:p>
      <w:r>
        <w:t>43</w:t>
        <w:tab/>
        <w:t>1832</w:t>
      </w:r>
    </w:p>
    <w:p>
      <w:r>
        <w:br/>
        <w:t>30</w:t>
        <w:tab/>
        <w:t>Nr. 64</w:t>
      </w:r>
    </w:p>
    <w:p>
      <w:r>
        <w:t>33</w:t>
        <w:tab/>
        <w:t>S. 18</w:t>
      </w:r>
    </w:p>
    <w:p>
      <w:r>
        <w:t>40</w:t>
        <w:tab/>
        <w:t>Das Verfahren mit einzelnen zur s[Censur]s eingereichten Manuskripten</w:t>
      </w:r>
    </w:p>
    <w:p>
      <w:r>
        <w:t>43</w:t>
        <w:tab/>
        <w:t>1839 - 1847</w:t>
      </w:r>
    </w:p>
    <w:p>
      <w:r>
        <w:br/>
        <w:t>30</w:t>
        <w:tab/>
        <w:t>Nr. 65</w:t>
      </w:r>
    </w:p>
    <w:p>
      <w:r>
        <w:t>33</w:t>
        <w:tab/>
        <w:t>S. 18</w:t>
      </w:r>
    </w:p>
    <w:p>
      <w:r>
        <w:t>40</w:t>
        <w:tab/>
        <w:t>Die s[Censur der über Mordtaten und Greuelscenen erschienen Schriften]s, Aufsätze und Bekanntmachungen</w:t>
      </w:r>
    </w:p>
    <w:p>
      <w:r>
        <w:t>43</w:t>
        <w:tab/>
        <w:t>1840 - 1846</w:t>
      </w:r>
    </w:p>
    <w:p>
      <w:r>
        <w:br/>
        <w:t>30</w:t>
        <w:tab/>
        <w:t>Nr. 66</w:t>
      </w:r>
    </w:p>
    <w:p>
      <w:r>
        <w:t>33</w:t>
        <w:tab/>
        <w:t>S. 18</w:t>
      </w:r>
    </w:p>
    <w:p>
      <w:r>
        <w:t>40</w:t>
        <w:tab/>
        <w:t>Die Verhütung des Einbringens verbotener Schriften und s[1{Bücher} 2{&lt;verbotene&gt;}]s aus Fremden, zum o[Deutschen Bund]oe nicht gehörigen Staaten durch Warencollis und Aufmerksamkeit der Grenz-, Zoll- und Steuerbehörden auf dieselben, Bd. 1 - 4</w:t>
      </w:r>
    </w:p>
    <w:p>
      <w:r>
        <w:t>43</w:t>
        <w:tab/>
        <w:t>1833 - 1849</w:t>
      </w:r>
    </w:p>
    <w:p>
      <w:r>
        <w:br/>
        <w:t>30</w:t>
        <w:tab/>
        <w:t>Nr. 67</w:t>
      </w:r>
    </w:p>
    <w:p>
      <w:r>
        <w:t>33</w:t>
        <w:tab/>
        <w:t>S. 19</w:t>
      </w:r>
    </w:p>
    <w:p>
      <w:r>
        <w:t>40</w:t>
        <w:tab/>
        <w:t>Die Anfertigung von Verzeichnissen der in den Königlich Preußischen Staaten s[2{verbotene}n 1{Bücher}]s und Schriften und deren Mitteilung an die k[1{deutsche Bundes-Versammlung} zu 2{o[Frankfurt a./M.]o}]k</w:t>
      </w:r>
    </w:p>
    <w:p>
      <w:r>
        <w:t>43</w:t>
        <w:tab/>
        <w:t>1834 - 1840</w:t>
      </w:r>
    </w:p>
    <w:p>
      <w:r>
        <w:br/>
        <w:t>30</w:t>
        <w:tab/>
        <w:t>Nr. 68</w:t>
      </w:r>
    </w:p>
    <w:p>
      <w:r>
        <w:t>33</w:t>
        <w:tab/>
        <w:t>S. 19</w:t>
      </w:r>
    </w:p>
    <w:p>
      <w:r>
        <w:t>40</w:t>
        <w:tab/>
        <w:t>Die s[Censur]s und den s[Debit]s der s[2{über Universitäten , Studierende und geheime Verbindungen} erschienenen 1{Bücher}]s und Schriften</w:t>
      </w:r>
    </w:p>
    <w:p>
      <w:r>
        <w:t>43</w:t>
        <w:tab/>
        <w:t>1834 - 1844</w:t>
      </w:r>
    </w:p>
    <w:p>
      <w:r>
        <w:br/>
        <w:t>30</w:t>
        <w:tab/>
        <w:t>Nr. 69</w:t>
      </w:r>
    </w:p>
    <w:p>
      <w:r>
        <w:t>33</w:t>
        <w:tab/>
        <w:t>S. 19</w:t>
      </w:r>
    </w:p>
    <w:p>
      <w:r>
        <w:t>40</w:t>
        <w:tab/>
        <w:t>Das Sammeln von s[Subscriptionen auf s[Druckschriften]s]s</w:t>
      </w:r>
    </w:p>
    <w:p>
      <w:r>
        <w:t>43</w:t>
        <w:tab/>
        <w:t>1833 - 1848</w:t>
      </w:r>
    </w:p>
    <w:p>
      <w:r>
        <w:br/>
        <w:t>30</w:t>
        <w:tab/>
        <w:t>Nr. 70</w:t>
      </w:r>
    </w:p>
    <w:p>
      <w:r>
        <w:t>33</w:t>
        <w:tab/>
        <w:t>S. 19</w:t>
      </w:r>
    </w:p>
    <w:p>
      <w:r>
        <w:t>40</w:t>
        <w:tab/>
        <w:t>Die s[Censur]s und den s[Debit]s der s[2{im s[Selbstverlag]s erscheinende}n 1{Druckschriften}]s</w:t>
      </w:r>
    </w:p>
    <w:p>
      <w:r>
        <w:t>43</w:t>
        <w:tab/>
        <w:t>1824 - 1847</w:t>
      </w:r>
    </w:p>
    <w:p>
      <w:r>
        <w:br/>
        <w:t>30</w:t>
        <w:tab/>
        <w:t>Nr. 71</w:t>
      </w:r>
    </w:p>
    <w:p>
      <w:r>
        <w:t>33</w:t>
        <w:tab/>
        <w:t>S. 19</w:t>
      </w:r>
    </w:p>
    <w:p>
      <w:r>
        <w:t>40</w:t>
        <w:tab/>
        <w:t>Die s[Censur]s und den s[Debit]s der in polnischer Sprache erscheinenden Schriften und s[1{Bücher} 2{in polnischer Sprache}]s, Bd. 1 - 2</w:t>
      </w:r>
    </w:p>
    <w:p>
      <w:r>
        <w:t>43</w:t>
        <w:tab/>
        <w:t>1834 - 1844</w:t>
      </w:r>
    </w:p>
    <w:p>
      <w:r>
        <w:br/>
        <w:t>30</w:t>
        <w:tab/>
        <w:t>Nr. 72</w:t>
      </w:r>
    </w:p>
    <w:p>
      <w:r>
        <w:t>33</w:t>
        <w:tab/>
        <w:t>S. 19</w:t>
      </w:r>
    </w:p>
    <w:p>
      <w:r>
        <w:t>40</w:t>
        <w:tab/>
        <w:t>Das s[Verbot der Beschreibungen von so genannten Höllenmaschinen und ähnlichen Mordwerkzeugen in Schriften]s und s[2{öffentliche}n 1{Blätter}]sn</w:t>
      </w:r>
    </w:p>
    <w:p>
      <w:r>
        <w:t>43</w:t>
        <w:tab/>
        <w:t>1835 - 1844</w:t>
      </w:r>
    </w:p>
    <w:p>
      <w:r>
        <w:br/>
        <w:t>30</w:t>
        <w:tab/>
        <w:t>Nr. 73</w:t>
      </w:r>
    </w:p>
    <w:p>
      <w:r>
        <w:t>33</w:t>
        <w:tab/>
        <w:t>S. 20</w:t>
      </w:r>
    </w:p>
    <w:p>
      <w:r>
        <w:t>40</w:t>
        <w:tab/>
        <w:t>Die Verbreitung revolutionärer s[Flugschrift]sen durch die in o[New York]o in o[Nordamerika]o bestehende k[1{Gesellschaft Germania} 2{&lt;New York&gt;}]k und die dagegen getroffenen Maßregeln</w:t>
      </w:r>
    </w:p>
    <w:p>
      <w:r>
        <w:t>43</w:t>
        <w:tab/>
        <w:t>1835 - 1836</w:t>
      </w:r>
    </w:p>
    <w:p>
      <w:r>
        <w:br/>
        <w:t>30</w:t>
        <w:tab/>
        <w:t>Nr. 74</w:t>
      </w:r>
    </w:p>
    <w:p>
      <w:r>
        <w:t>33</w:t>
        <w:tab/>
        <w:t>S. 20</w:t>
      </w:r>
    </w:p>
    <w:p>
      <w:r>
        <w:t>40</w:t>
        <w:tab/>
        <w:t>Verbot der von einem Verein deutscher Schriftsteller unter der Bezeichnung s["Das junge Deutschland"]s oder s["Die junge Literatur"]s in Bezug auf Sitte und Religion verderblichen Schriften und s[Bücher]s, insbesondere sämtlicher s[Verlags- und Kommissionsartikel]s der k[1{Buchhandlung Löwenthal} in 2{o[Mannheim]o}]k, desgleichen der Druckschriften von p[2{Carl} 1{Gutzkow}]p, p[2{Ludwig} 1{Wienbarg}]p, p[2{Heinrich} 1{Laube}]p und p[2{Theodor} 1{Mundt}]p</w:t>
      </w:r>
    </w:p>
    <w:p>
      <w:r>
        <w:t>43</w:t>
        <w:tab/>
        <w:t>1835 - 1843</w:t>
      </w:r>
    </w:p>
    <w:p>
      <w:r>
        <w:br/>
        <w:t>30</w:t>
        <w:tab/>
        <w:t>Nr. 76</w:t>
      </w:r>
    </w:p>
    <w:p>
      <w:r>
        <w:t>33</w:t>
        <w:tab/>
        <w:t>S. 20</w:t>
      </w:r>
    </w:p>
    <w:p>
      <w:r>
        <w:t>40</w:t>
        <w:tab/>
        <w:t>s[Zensur der über Staatsbeamte und deren Verhältnisse erscheinenden Schriften]s und Bekanntmachungen in s[2{öffentliche}n 1{Blätter}]sn</w:t>
      </w:r>
    </w:p>
    <w:p>
      <w:r>
        <w:t>43</w:t>
        <w:tab/>
        <w:t>1838 - 1846</w:t>
      </w:r>
    </w:p>
    <w:p>
      <w:r>
        <w:br/>
        <w:t>30</w:t>
        <w:tab/>
        <w:t>Nr. 77</w:t>
      </w:r>
    </w:p>
    <w:p>
      <w:r>
        <w:t>33</w:t>
        <w:tab/>
        <w:t>S. 20</w:t>
      </w:r>
    </w:p>
    <w:p>
      <w:r>
        <w:t>40</w:t>
        <w:tab/>
        <w:t>Handhabung einer strengen s[Zensur über die in der o[Rheinprovinz]o erscheinenden s[Zeitungen]s]s, s[Tageblätter]s und s[Zeitschrift]sen, vor allem in bezug auf die Aufnahme gegen o[Preußen]o gerichteter Artikel</w:t>
      </w:r>
    </w:p>
    <w:p>
      <w:r>
        <w:t>43</w:t>
        <w:tab/>
        <w:t>1839 - 1843</w:t>
      </w:r>
    </w:p>
    <w:p>
      <w:r>
        <w:br/>
        <w:t>30</w:t>
        <w:tab/>
        <w:t>Nr. 78</w:t>
      </w:r>
    </w:p>
    <w:p>
      <w:r>
        <w:t>33</w:t>
        <w:tab/>
        <w:t>S. 21</w:t>
      </w:r>
    </w:p>
    <w:p>
      <w:r>
        <w:t>40</w:t>
        <w:tab/>
        <w:t>s[Zensur]s und s[Debit]s der im Ausland in lateinischer Sprache erschienenen Schriften und s[Bücher]s</w:t>
      </w:r>
    </w:p>
    <w:p>
      <w:r>
        <w:t>43</w:t>
        <w:tab/>
        <w:t>1839 - 1841</w:t>
      </w:r>
    </w:p>
    <w:p>
      <w:r>
        <w:br/>
        <w:t>30</w:t>
        <w:tab/>
        <w:t>Nr. 79</w:t>
      </w:r>
    </w:p>
    <w:p>
      <w:r>
        <w:t>33</w:t>
        <w:tab/>
        <w:t>S. 21</w:t>
      </w:r>
    </w:p>
    <w:p>
      <w:r>
        <w:t>40</w:t>
        <w:tab/>
        <w:t>Aufnahme von Artikeln über Angelegenheiten der k[deutschen Bundesversammlung]k in s[2{öffentliche}n 1{Blätter}]sn</w:t>
      </w:r>
    </w:p>
    <w:p>
      <w:r>
        <w:t>43</w:t>
        <w:tab/>
        <w:t>1838 - 139</w:t>
      </w:r>
    </w:p>
    <w:p>
      <w:r>
        <w:br/>
        <w:t>30</w:t>
        <w:tab/>
        <w:t>Nr. 83</w:t>
      </w:r>
    </w:p>
    <w:p>
      <w:r>
        <w:t>33</w:t>
        <w:tab/>
        <w:t>S. 21</w:t>
      </w:r>
    </w:p>
    <w:p>
      <w:r>
        <w:t>40</w:t>
        <w:tab/>
        <w:t>s[Zensur]s und s[Debit]s der s[2{über kommunale und städtische Verwaltungen erschienene}n 1{Schriften}]s und Abhandlungen</w:t>
      </w:r>
    </w:p>
    <w:p>
      <w:r>
        <w:t>43</w:t>
        <w:tab/>
        <w:t>1821 - 1848</w:t>
      </w:r>
    </w:p>
    <w:p>
      <w:r>
        <w:br/>
        <w:t>30</w:t>
        <w:tab/>
        <w:t>Nr. 84</w:t>
      </w:r>
    </w:p>
    <w:p>
      <w:r>
        <w:t>33</w:t>
        <w:tab/>
        <w:t>S. 21</w:t>
      </w:r>
    </w:p>
    <w:p>
      <w:r>
        <w:t>40</w:t>
        <w:tab/>
        <w:t>Die s[2{dem König und den Mitgliedern des königlichen Hauses zu dedizierende} 1{Druckschrift}]sen</w:t>
      </w:r>
    </w:p>
    <w:p>
      <w:r>
        <w:t>43</w:t>
        <w:tab/>
        <w:t>1842</w:t>
      </w:r>
    </w:p>
    <w:p>
      <w:r>
        <w:br/>
        <w:t>30</w:t>
        <w:tab/>
        <w:t>Nr. 87</w:t>
      </w:r>
    </w:p>
    <w:p>
      <w:r>
        <w:t>33</w:t>
        <w:tab/>
        <w:t>S. 22</w:t>
      </w:r>
    </w:p>
    <w:p>
      <w:r>
        <w:t>40</w:t>
        <w:tab/>
        <w:t>s[Zensur]s und s[Debit]s kleiner satirischer s[Volksschrift]sen mit Berlinismen und verunglimpfenden Ausfällen gegen Adel, Polizei usw.</w:t>
      </w:r>
    </w:p>
    <w:p>
      <w:r>
        <w:t>43</w:t>
        <w:tab/>
        <w:t>1843</w:t>
      </w:r>
    </w:p>
    <w:p>
      <w:r>
        <w:br/>
        <w:t>30</w:t>
        <w:tab/>
        <w:t>Nr. 88</w:t>
      </w:r>
    </w:p>
    <w:p>
      <w:r>
        <w:t>33</w:t>
        <w:tab/>
        <w:t>S. 22</w:t>
      </w:r>
    </w:p>
    <w:p>
      <w:r>
        <w:t>40</w:t>
        <w:tab/>
        <w:t>s[Zensur]s und s[Debit]s der s[2{über die Verhältnisse von Beamten und die gegen diese geführten Untersuchungen erschienene}n 1{Schrift}]sen</w:t>
      </w:r>
    </w:p>
    <w:p>
      <w:r>
        <w:t>43</w:t>
        <w:tab/>
        <w:t>1844</w:t>
      </w:r>
    </w:p>
    <w:p>
      <w:r>
        <w:br/>
        <w:t>30</w:t>
        <w:tab/>
        <w:t>Nr. 89</w:t>
      </w:r>
    </w:p>
    <w:p>
      <w:r>
        <w:t>33</w:t>
        <w:tab/>
        <w:t>S. 22</w:t>
      </w:r>
    </w:p>
    <w:p>
      <w:r>
        <w:t>40</w:t>
        <w:tab/>
        <w:t>Maßnahmen gegen die Verbreitung kommunistischer Theorien und s[2{&lt;kommunistische&gt;} 1{Druckschrift}]sen</w:t>
      </w:r>
    </w:p>
    <w:p>
      <w:r>
        <w:t>43</w:t>
        <w:tab/>
        <w:t>1844 - 1847</w:t>
      </w:r>
    </w:p>
    <w:p>
      <w:r>
        <w:br/>
        <w:t>30</w:t>
        <w:tab/>
        <w:t>Nr. 91</w:t>
      </w:r>
    </w:p>
    <w:p>
      <w:r>
        <w:t>33</w:t>
        <w:tab/>
        <w:t>S. 23</w:t>
      </w:r>
    </w:p>
    <w:p>
      <w:r>
        <w:t>40</w:t>
        <w:tab/>
        <w:t>Versagung der s[Druckerlaubnis]s für Stellen und Sätze, die mit s[Zensurwidrige&lt;s&gt;]sm in Zusammenhang stehen</w:t>
      </w:r>
    </w:p>
    <w:p>
      <w:r>
        <w:t>43</w:t>
        <w:tab/>
        <w:t>1844 - 1846</w:t>
      </w:r>
    </w:p>
    <w:p>
      <w:r>
        <w:br/>
        <w:t>30</w:t>
        <w:tab/>
        <w:t>Nr. 93</w:t>
      </w:r>
    </w:p>
    <w:p>
      <w:r>
        <w:t>33</w:t>
        <w:tab/>
        <w:t>S. 23</w:t>
      </w:r>
    </w:p>
    <w:p>
      <w:r>
        <w:t>40</w:t>
        <w:tab/>
        <w:t>s[Zensur]s der in o[Preußen]o über auswärtige Staaten und ihre Regenten erscheinenden oder zum s[Debit]s bestimmten Schriften</w:t>
      </w:r>
    </w:p>
    <w:p>
      <w:r>
        <w:t>43</w:t>
        <w:tab/>
        <w:t>1844 - 1846</w:t>
      </w:r>
    </w:p>
    <w:p>
      <w:r>
        <w:br/>
        <w:t>30</w:t>
        <w:tab/>
        <w:t>Nr. 94</w:t>
      </w:r>
    </w:p>
    <w:p>
      <w:r>
        <w:t>33</w:t>
        <w:tab/>
        <w:t>S. 23</w:t>
      </w:r>
    </w:p>
    <w:p>
      <w:r>
        <w:t>40</w:t>
        <w:tab/>
        <w:t>Die Verantwortlichkeit der Schriftsteller für den Inhalt der von denselben mit s[Censur-Erlaubnis]s herausgegebenen Schriften</w:t>
      </w:r>
    </w:p>
    <w:p>
      <w:r>
        <w:t>43</w:t>
        <w:tab/>
        <w:t>1844 - 1845</w:t>
      </w:r>
    </w:p>
    <w:p>
      <w:r>
        <w:br/>
        <w:t>30</w:t>
        <w:tab/>
        <w:t>Nr. 95</w:t>
      </w:r>
    </w:p>
    <w:p>
      <w:r>
        <w:t>33</w:t>
        <w:tab/>
        <w:t>S. 23</w:t>
      </w:r>
    </w:p>
    <w:p>
      <w:r>
        <w:t>40</w:t>
        <w:tab/>
        <w:t>Die s[Zensur]s der in s[2{öffentliche}n 1{Blätter}]sn über die Verhältnisse und die Wirksamkeit der preußischen Gesandtschaften und Agenturen im Ausland erscheinenden Artikel</w:t>
      </w:r>
    </w:p>
    <w:p>
      <w:r>
        <w:t>43</w:t>
        <w:tab/>
        <w:t>1844</w:t>
      </w:r>
    </w:p>
    <w:p>
      <w:r>
        <w:br/>
        <w:t>30</w:t>
        <w:tab/>
        <w:t>Nr. 96</w:t>
      </w:r>
    </w:p>
    <w:p>
      <w:r>
        <w:t>33</w:t>
        <w:tab/>
        <w:t>S. 23</w:t>
      </w:r>
    </w:p>
    <w:p>
      <w:r>
        <w:t>40</w:t>
        <w:tab/>
        <w:t>Die s[Censur der s[Regierungs-Amtsblätter]s]s und der zu denselben gehörenden Anzeiger</w:t>
      </w:r>
    </w:p>
    <w:p>
      <w:r>
        <w:t>43</w:t>
        <w:tab/>
        <w:t>1844 - 1849</w:t>
      </w:r>
    </w:p>
    <w:p>
      <w:r>
        <w:br/>
        <w:t>30</w:t>
        <w:tab/>
        <w:t>Nr. 97</w:t>
      </w:r>
    </w:p>
    <w:p>
      <w:r>
        <w:t>33</w:t>
        <w:tab/>
        <w:t>S. 24</w:t>
      </w:r>
    </w:p>
    <w:p>
      <w:r>
        <w:t>40</w:t>
        <w:tab/>
        <w:t>Die Verantwortlichkeit inländischer Schriftsteller für die von denselben ohne diesseitige s[Censur]s in den o[deutschen Bundesstaaten]o herausgegebenen Schriften</w:t>
      </w:r>
    </w:p>
    <w:p>
      <w:r>
        <w:t>43</w:t>
        <w:tab/>
        <w:t>1844 - 1847</w:t>
      </w:r>
    </w:p>
    <w:p>
      <w:r>
        <w:br/>
        <w:t>30</w:t>
        <w:tab/>
        <w:t>Nr. 98</w:t>
      </w:r>
    </w:p>
    <w:p>
      <w:r>
        <w:t>33</w:t>
        <w:tab/>
        <w:t>S. 24</w:t>
      </w:r>
    </w:p>
    <w:p>
      <w:r>
        <w:t>40</w:t>
        <w:tab/>
        <w:t>Die s[Zensur der über See- und Schiffahrtsangelegenheiten erscheinenden Schriften]s und Abhandlungen</w:t>
      </w:r>
    </w:p>
    <w:p>
      <w:r>
        <w:t>43</w:t>
        <w:tab/>
        <w:t>1845</w:t>
      </w:r>
    </w:p>
    <w:p>
      <w:r>
        <w:br/>
        <w:t>30</w:t>
        <w:tab/>
        <w:t>Nr. 99</w:t>
      </w:r>
    </w:p>
    <w:p>
      <w:r>
        <w:t>33</w:t>
        <w:tab/>
        <w:t>S. 24</w:t>
      </w:r>
    </w:p>
    <w:p>
      <w:r>
        <w:t>40</w:t>
        <w:tab/>
        <w:t>Die s[Zensur der über das preußische Staatsschuldenwesen erscheinenden Druckschriften]s und Abhandlungen</w:t>
      </w:r>
    </w:p>
    <w:p>
      <w:r>
        <w:t>43</w:t>
        <w:tab/>
        <w:t>1845</w:t>
      </w:r>
    </w:p>
    <w:p>
      <w:r>
        <w:br/>
        <w:t>30</w:t>
        <w:tab/>
        <w:t>Nr. 100</w:t>
      </w:r>
    </w:p>
    <w:p>
      <w:r>
        <w:t>33</w:t>
        <w:tab/>
        <w:t>S. 24</w:t>
      </w:r>
    </w:p>
    <w:p>
      <w:r>
        <w:t>40</w:t>
        <w:tab/>
        <w:t>Die Herausgabe von sogen. "t[Rebus-Journal]ten" und deren s[Censur]s</w:t>
      </w:r>
    </w:p>
    <w:p>
      <w:r>
        <w:t>43</w:t>
        <w:tab/>
        <w:t>1845</w:t>
      </w:r>
    </w:p>
    <w:p>
      <w:r>
        <w:br/>
        <w:t>30</w:t>
        <w:tab/>
        <w:t>Nr. 101</w:t>
      </w:r>
    </w:p>
    <w:p>
      <w:r>
        <w:t>33</w:t>
        <w:tab/>
        <w:t>S. 24</w:t>
      </w:r>
    </w:p>
    <w:p>
      <w:r>
        <w:t>40</w:t>
        <w:tab/>
        <w:t>Die s[Zenur der über die gutsherrliche Polizeiverwaltung und Polizeigerichtsbarkeit erscheinenden Schriften]s und Aufsätze</w:t>
      </w:r>
    </w:p>
    <w:p>
      <w:r>
        <w:t>43</w:t>
        <w:tab/>
        <w:t>1845</w:t>
      </w:r>
    </w:p>
    <w:p>
      <w:r>
        <w:br/>
        <w:t>30</w:t>
        <w:tab/>
        <w:t>Nr. 105</w:t>
      </w:r>
    </w:p>
    <w:p>
      <w:r>
        <w:t>33</w:t>
        <w:tab/>
        <w:t>S. 25</w:t>
      </w:r>
    </w:p>
    <w:p>
      <w:r>
        <w:t>40</w:t>
        <w:tab/>
        <w:t>s[Zensur]s und s[Debit]s der in s[2{ungarischer Sprache erscheinende}n 1{Druckschriften}]s</w:t>
      </w:r>
    </w:p>
    <w:p>
      <w:r>
        <w:t>43</w:t>
        <w:tab/>
        <w:t>1845 - 1846</w:t>
      </w:r>
    </w:p>
    <w:p>
      <w:r>
        <w:br/>
        <w:t>30</w:t>
        <w:tab/>
        <w:t>Nr. 106 - 109</w:t>
      </w:r>
    </w:p>
    <w:p>
      <w:r>
        <w:t>33</w:t>
        <w:tab/>
        <w:t>S. 25</w:t>
      </w:r>
    </w:p>
    <w:p>
      <w:r>
        <w:t>40</w:t>
        <w:tab/>
        <w:t>s[Zensur s[2{öffentliche}&lt;r&gt; 1{Blätter}]s]s betr.</w:t>
      </w:r>
    </w:p>
    <w:p>
      <w:r>
        <w:t>45</w:t>
        <w:tab/>
        <w:t>o. J.</w:t>
      </w:r>
    </w:p>
    <w:p>
      <w:r>
        <w:br/>
        <w:t>30</w:t>
        <w:tab/>
        <w:t>Nr. 110</w:t>
      </w:r>
    </w:p>
    <w:p>
      <w:r>
        <w:t>33</w:t>
        <w:tab/>
        <w:t>S. 26</w:t>
      </w:r>
    </w:p>
    <w:p>
      <w:r>
        <w:t>40</w:t>
        <w:tab/>
        <w:t>s[Zensur und s[Debit]s s[2{katholisch-geistliche}r 1{Druckschrift}]sen]s</w:t>
      </w:r>
    </w:p>
    <w:p>
      <w:r>
        <w:t>43</w:t>
        <w:tab/>
        <w:t>1845 - 1847</w:t>
      </w:r>
    </w:p>
    <w:p>
      <w:r>
        <w:br/>
        <w:t>30</w:t>
        <w:tab/>
        <w:t>Nr. 111</w:t>
      </w:r>
    </w:p>
    <w:p>
      <w:r>
        <w:t>33</w:t>
        <w:tab/>
        <w:t>S. 26</w:t>
      </w:r>
    </w:p>
    <w:p>
      <w:r>
        <w:t>40</w:t>
        <w:tab/>
        <w:t>s[Verbot der Mitteilung der vom s[Zensor]s unterdrückten Schriftstücke]s an andere</w:t>
      </w:r>
    </w:p>
    <w:p>
      <w:r>
        <w:t>43</w:t>
        <w:tab/>
        <w:t>1846</w:t>
      </w:r>
    </w:p>
    <w:p>
      <w:r>
        <w:br/>
        <w:t>30</w:t>
        <w:tab/>
        <w:t>Nr. 112</w:t>
      </w:r>
    </w:p>
    <w:p>
      <w:r>
        <w:t>33</w:t>
        <w:tab/>
        <w:t>S. 26</w:t>
      </w:r>
    </w:p>
    <w:p>
      <w:r>
        <w:t>40</w:t>
        <w:tab/>
        <w:t>s[Zensur]s und s[Debit]s der s[2{über Prophezeiungen und Weissagungen erschienenen} 1{Schrift}]sen</w:t>
      </w:r>
    </w:p>
    <w:p>
      <w:r>
        <w:t>43</w:t>
        <w:tab/>
        <w:t>1844 - 1847</w:t>
      </w:r>
    </w:p>
    <w:p>
      <w:r>
        <w:br/>
        <w:t>30</w:t>
        <w:tab/>
        <w:t>Nr. 113</w:t>
      </w:r>
    </w:p>
    <w:p>
      <w:r>
        <w:t>33</w:t>
        <w:tab/>
        <w:t>S. 26</w:t>
      </w:r>
    </w:p>
    <w:p>
      <w:r>
        <w:t>40</w:t>
        <w:tab/>
        <w:t>s[Unterdrückung irreligiöser, die Verführung des Volkes zum Unglauben bezweckende Schriften]s</w:t>
      </w:r>
    </w:p>
    <w:p>
      <w:r>
        <w:t>43</w:t>
        <w:tab/>
        <w:t>1846 - 1847</w:t>
      </w:r>
    </w:p>
    <w:p>
      <w:r>
        <w:br/>
        <w:t>30</w:t>
        <w:tab/>
        <w:t>Nr. 114</w:t>
      </w:r>
    </w:p>
    <w:p>
      <w:r>
        <w:t>33</w:t>
        <w:tab/>
        <w:t>S. 26</w:t>
      </w:r>
    </w:p>
    <w:p>
      <w:r>
        <w:t>40</w:t>
        <w:tab/>
        <w:t>Die s[über die Haupt- und Residenzstätte o[Berlin]o, o[Potsdam]o und o[Charlottenburg]o erschienenen Druckschriften]s und Zeitungsartikel</w:t>
      </w:r>
    </w:p>
    <w:p>
      <w:r>
        <w:t>43</w:t>
        <w:tab/>
        <w:t>1846 - 1847</w:t>
      </w:r>
    </w:p>
    <w:p>
      <w:r>
        <w:br/>
        <w:t>30</w:t>
        <w:tab/>
        <w:t>Nr. 116</w:t>
      </w:r>
    </w:p>
    <w:p>
      <w:r>
        <w:t>33</w:t>
        <w:tab/>
        <w:t>S. 26</w:t>
      </w:r>
    </w:p>
    <w:p>
      <w:r>
        <w:t>40</w:t>
        <w:tab/>
        <w:t>s[Zensur der über Angelegenheiten und die Verwaltung des Königlichen Hauses, 1. Abt. , erscheinenden Schriften]s und Aufsätze für s[2{öffentliche} 1{Blätter}]s</w:t>
      </w:r>
    </w:p>
    <w:p>
      <w:r>
        <w:t>43</w:t>
        <w:tab/>
        <w:t>1846 - 1847</w:t>
      </w:r>
    </w:p>
    <w:p>
      <w:r>
        <w:br/>
        <w:t>30</w:t>
        <w:tab/>
        <w:t>Nr. 117</w:t>
      </w:r>
    </w:p>
    <w:p>
      <w:r>
        <w:t>33</w:t>
        <w:tab/>
        <w:t>S. 27</w:t>
      </w:r>
    </w:p>
    <w:p>
      <w:r>
        <w:t>40</w:t>
        <w:tab/>
        <w:t>s[Zensur der über Auswanderungen nach fermden Ländern erscheinenden Schriften]s und Bekanntmachungen</w:t>
      </w:r>
    </w:p>
    <w:p>
      <w:r>
        <w:t>43</w:t>
        <w:tab/>
        <w:t>1846</w:t>
      </w:r>
    </w:p>
    <w:p>
      <w:r>
        <w:br/>
        <w:t>26</w:t>
        <w:tab/>
        <w:t>Tit. 2</w:t>
      </w:r>
    </w:p>
    <w:p>
      <w:r>
        <w:t>27</w:t>
        <w:tab/>
        <w:t>Abt. II Polizei-Abteilung \ Sect. 9 \ Titel 2: Censur-Sachen. Specialia</w:t>
      </w:r>
    </w:p>
    <w:p>
      <w:r>
        <w:t>30</w:t>
        <w:tab/>
        <w:t>Nr. 1</w:t>
      </w:r>
    </w:p>
    <w:p>
      <w:r>
        <w:t>33</w:t>
        <w:tab/>
        <w:t>S. 29</w:t>
      </w:r>
    </w:p>
    <w:p>
      <w:r>
        <w:t>40</w:t>
        <w:tab/>
        <w:t>Die s[Zensur der im s[Druck]s erscheinenden Schriften]s, Bd. 1 - 2</w:t>
      </w:r>
    </w:p>
    <w:p>
      <w:r>
        <w:t>43</w:t>
        <w:tab/>
        <w:t>1808 - 1817</w:t>
      </w:r>
    </w:p>
    <w:p>
      <w:r>
        <w:br/>
        <w:t>30</w:t>
        <w:tab/>
        <w:t>Nr. 2</w:t>
      </w:r>
    </w:p>
    <w:p>
      <w:r>
        <w:t>33</w:t>
        <w:tab/>
        <w:t>S. 29</w:t>
      </w:r>
    </w:p>
    <w:p>
      <w:r>
        <w:t>40</w:t>
        <w:tab/>
        <w:t>Die s[Zensur]s einzelner in die s[Zeitung]sen und s[Flugblätter]s aufgenommenen anstößigen Artikel</w:t>
      </w:r>
    </w:p>
    <w:p>
      <w:r>
        <w:t>43</w:t>
        <w:tab/>
        <w:t>1813 - 1816</w:t>
      </w:r>
    </w:p>
    <w:p>
      <w:r>
        <w:br/>
        <w:t>30</w:t>
        <w:tab/>
        <w:t>Nr. 3</w:t>
      </w:r>
    </w:p>
    <w:p>
      <w:r>
        <w:t>33</w:t>
        <w:tab/>
        <w:t>S. 29</w:t>
      </w:r>
    </w:p>
    <w:p>
      <w:r>
        <w:t>40</w:t>
        <w:tab/>
        <w:t>Die s[Zensur]s einzelner anstößige Schriften und s[1{Bücher} 2{&lt;anstößige&gt;}]s und Untersagung deren s[Debit]ss</w:t>
      </w:r>
    </w:p>
    <w:p>
      <w:r>
        <w:t>43</w:t>
        <w:tab/>
        <w:t>1811 - 1817</w:t>
      </w:r>
    </w:p>
    <w:p>
      <w:r>
        <w:br/>
        <w:t>30</w:t>
        <w:tab/>
        <w:t>Nr. 5</w:t>
      </w:r>
    </w:p>
    <w:p>
      <w:r>
        <w:t>33</w:t>
        <w:tab/>
        <w:t>S. 29</w:t>
      </w:r>
    </w:p>
    <w:p>
      <w:r>
        <w:t>40</w:t>
        <w:tab/>
        <w:t>Die s[Zensur der im Druck erscheinenden s[Zeitung]sen und s[Wochenblätter]s]s, Bd. 1 - 2</w:t>
      </w:r>
    </w:p>
    <w:p>
      <w:r>
        <w:t>43</w:t>
        <w:tab/>
        <w:t>1808 - 1818</w:t>
      </w:r>
    </w:p>
    <w:p>
      <w:r>
        <w:br/>
        <w:t>30</w:t>
        <w:tab/>
        <w:t>Nr. 7</w:t>
      </w:r>
    </w:p>
    <w:p>
      <w:r>
        <w:t>33</w:t>
        <w:tab/>
        <w:t>S. 29</w:t>
      </w:r>
    </w:p>
    <w:p>
      <w:r>
        <w:t>40</w:t>
        <w:tab/>
        <w:t>Verbot des Verkaufs handschriftlicher Sammlungen und Aufsätze über den k[preußische&lt;r&gt;n Staat]k bei s[Bücher-Auktion]sen und die sorgfältige s[Zensur der s[Bücherkataloge]s]s</w:t>
      </w:r>
    </w:p>
    <w:p>
      <w:r>
        <w:t>43</w:t>
        <w:tab/>
        <w:t>1811 - 1816</w:t>
      </w:r>
    </w:p>
    <w:p>
      <w:r>
        <w:br/>
        <w:t>30</w:t>
        <w:tab/>
        <w:t>Nr. 9</w:t>
      </w:r>
    </w:p>
    <w:p>
      <w:r>
        <w:t>33</w:t>
        <w:tab/>
        <w:t>S. 30</w:t>
      </w:r>
    </w:p>
    <w:p>
      <w:r>
        <w:t>40</w:t>
        <w:tab/>
        <w:t>Die in einzelnen Fällen von auswärtigen Häfen in Bezug auf die s[Zensur in den o[Preußischen Staaten]o erscheinender Schriften]s gemachten Anträge</w:t>
      </w:r>
    </w:p>
    <w:p>
      <w:r>
        <w:t>43</w:t>
        <w:tab/>
        <w:t>1814</w:t>
      </w:r>
    </w:p>
    <w:p>
      <w:r>
        <w:br/>
        <w:t>30</w:t>
        <w:tab/>
        <w:t>Nr. 15</w:t>
      </w:r>
    </w:p>
    <w:p>
      <w:r>
        <w:t>33</w:t>
        <w:tab/>
        <w:t>S. 31</w:t>
      </w:r>
    </w:p>
    <w:p>
      <w:r>
        <w:t>40</w:t>
        <w:tab/>
        <w:t>Die in auswärtigen s[Zeitung]sen erschienenen factisch unrichtigen oder beleidigenden Anzeigen und Nachrichten in Bezug auf den k[preußischen Staat]k oder dessen Untertanen</w:t>
      </w:r>
    </w:p>
    <w:p>
      <w:r>
        <w:t>43</w:t>
        <w:tab/>
        <w:t>1809 - 1819</w:t>
      </w:r>
    </w:p>
    <w:p>
      <w:r>
        <w:br/>
        <w:t>30</w:t>
        <w:tab/>
        <w:t>Nr. 16</w:t>
      </w:r>
    </w:p>
    <w:p>
      <w:r>
        <w:t>33</w:t>
        <w:tab/>
        <w:t>S. 31</w:t>
      </w:r>
    </w:p>
    <w:p>
      <w:r>
        <w:t>40</w:t>
        <w:tab/>
        <w:t>Die in Hinsicht auf die s[Zensur der im s[Druck]s erscheinenden Schriften]s ergangenen Verordnungen</w:t>
      </w:r>
    </w:p>
    <w:p>
      <w:r>
        <w:t>43</w:t>
        <w:tab/>
        <w:t>1788 - 1829</w:t>
      </w:r>
    </w:p>
    <w:p>
      <w:r>
        <w:br/>
        <w:t>30</w:t>
        <w:tab/>
        <w:t>Nr. 17</w:t>
      </w:r>
    </w:p>
    <w:p>
      <w:r>
        <w:t>33</w:t>
        <w:tab/>
        <w:t>S. 31</w:t>
      </w:r>
    </w:p>
    <w:p>
      <w:r>
        <w:t>40</w:t>
        <w:tab/>
        <w:t xml:space="preserve">s[Zensur der s[Zeitung]sen, s[Wochenblätter]s u. a. öffentlichen s[Zeitschrift]sen]s </w:t>
      </w:r>
    </w:p>
    <w:p>
      <w:r>
        <w:t>43</w:t>
        <w:tab/>
        <w:t>1818 - 1820</w:t>
      </w:r>
    </w:p>
    <w:p>
      <w:r>
        <w:br/>
        <w:t>30</w:t>
        <w:tab/>
        <w:t>Nr. 18</w:t>
      </w:r>
    </w:p>
    <w:p>
      <w:r>
        <w:t>33</w:t>
        <w:tab/>
        <w:t>S. 31</w:t>
      </w:r>
    </w:p>
    <w:p>
      <w:r>
        <w:t>40</w:t>
        <w:tab/>
        <w:t>s[Zensur der im s[Druck]s erscheinenden Schriften]s</w:t>
      </w:r>
    </w:p>
    <w:p>
      <w:r>
        <w:t>43</w:t>
        <w:tab/>
        <w:t>1818 - 1819</w:t>
      </w:r>
    </w:p>
    <w:p>
      <w:r>
        <w:br/>
        <w:t>26</w:t>
        <w:tab/>
        <w:t>Tit. 2, Lit. A</w:t>
      </w:r>
    </w:p>
    <w:p>
      <w:r>
        <w:t>27</w:t>
        <w:tab/>
        <w:t>Abt. II Polizei-Abteilung \ Sect. 9 \ Titel 2: Censur-Sachen. Specialia \ Lit. A</w:t>
      </w:r>
    </w:p>
    <w:p>
      <w:r>
        <w:t>30</w:t>
        <w:tab/>
        <w:t>Nr. 1</w:t>
      </w:r>
    </w:p>
    <w:p>
      <w:r>
        <w:t>33</w:t>
        <w:tab/>
        <w:t>S. 35</w:t>
      </w:r>
    </w:p>
    <w:p>
      <w:r>
        <w:t>40</w:t>
        <w:tab/>
        <w:t>Die s[Zensur]s und die Rüge der in der o[Leipzig]oer t[2{Zeitschrift} "1{Die Ameise}]t" enthaltenen Verunglimpfungen preußischer Behörden</w:t>
      </w:r>
    </w:p>
    <w:p>
      <w:r>
        <w:t>43</w:t>
        <w:tab/>
        <w:t>1815</w:t>
      </w:r>
    </w:p>
    <w:p>
      <w:r>
        <w:br/>
        <w:t>30</w:t>
        <w:tab/>
        <w:t>Nr. 2</w:t>
      </w:r>
    </w:p>
    <w:p>
      <w:r>
        <w:t>33</w:t>
        <w:tab/>
        <w:t>S. 35</w:t>
      </w:r>
    </w:p>
    <w:p>
      <w:r>
        <w:t>40</w:t>
        <w:tab/>
        <w:t>Die von dem p[7{Oberamtmann} 1{Neumann} in 6{o[Hadmersleben]o}]p unter dem Titel: t[1{April "Böcke"} angekündigte satirische 2{Zeitschrift}]t</w:t>
      </w:r>
    </w:p>
    <w:p>
      <w:r>
        <w:t>43</w:t>
        <w:tab/>
        <w:t>1819</w:t>
      </w:r>
    </w:p>
    <w:p>
      <w:r>
        <w:br/>
        <w:t>30</w:t>
        <w:tab/>
        <w:t>Nr. 3</w:t>
      </w:r>
    </w:p>
    <w:p>
      <w:r>
        <w:t>33</w:t>
        <w:tab/>
        <w:t>S. 35</w:t>
      </w:r>
    </w:p>
    <w:p>
      <w:r>
        <w:t>40</w:t>
        <w:tab/>
        <w:t>Die Herausgabe und s[Censur]s des von dem p[7{Kriegsrat}h 8{von} 1{Cölln}]p angekündigten t[Preußischen Verfassungsarchiv]ts</w:t>
      </w:r>
    </w:p>
    <w:p>
      <w:r>
        <w:t>43</w:t>
        <w:tab/>
        <w:t>1819 - 1820</w:t>
      </w:r>
    </w:p>
    <w:p>
      <w:r>
        <w:br/>
        <w:t>30</w:t>
        <w:tab/>
        <w:t>Nr. 4</w:t>
      </w:r>
    </w:p>
    <w:p>
      <w:r>
        <w:t>33</w:t>
        <w:tab/>
        <w:t>S. 35</w:t>
      </w:r>
    </w:p>
    <w:p>
      <w:r>
        <w:t>40</w:t>
        <w:tab/>
        <w:t>Die in o[Düsseldorf]o erschienen Druckschrift: t[Extrait et examen de l'adresse au congrès...et à toutes les puissances de l'Europe, envoyée à Aix-la-chapelle, relative à l'assassinat de Napoléon et de son fils, ordonné par la Russie, la Prusse et les Bourbons]t. Dusseldorf MDCCCXX</w:t>
      </w:r>
    </w:p>
    <w:p>
      <w:r>
        <w:t>43</w:t>
        <w:tab/>
        <w:t>1820</w:t>
      </w:r>
    </w:p>
    <w:p>
      <w:r>
        <w:br/>
        <w:t>30</w:t>
        <w:tab/>
        <w:t>Nr. 5</w:t>
      </w:r>
    </w:p>
    <w:p>
      <w:r>
        <w:t>33</w:t>
        <w:tab/>
        <w:t>S. 35</w:t>
      </w:r>
    </w:p>
    <w:p>
      <w:r>
        <w:t>40</w:t>
        <w:tab/>
        <w:t>Die in o[Dorsten]o unter dem Titel t[1{"Der Argus"} erscheinende 2{Zeitschrift}]t</w:t>
      </w:r>
    </w:p>
    <w:p>
      <w:r>
        <w:t>43</w:t>
        <w:tab/>
        <w:t>1820 - 1827</w:t>
      </w:r>
    </w:p>
    <w:p>
      <w:r>
        <w:br/>
        <w:t>30</w:t>
        <w:tab/>
        <w:t>Nr. 6</w:t>
      </w:r>
    </w:p>
    <w:p>
      <w:r>
        <w:t>33</w:t>
        <w:tab/>
        <w:t>S. 35</w:t>
      </w:r>
    </w:p>
    <w:p>
      <w:r>
        <w:t>40</w:t>
        <w:tab/>
        <w:t>Von dem p[5{s[Buchhändler]s} 1{Ragotzky} zu 6{o[Prenzlau]o}]p beabsichtigte Herausgabe einer neuen t[2{Zeitschrift} unter dem Titel "1{Athenäa oder Zeitschrift für Gemeinwohl, Wissenschaft und Humanität}]t"</w:t>
      </w:r>
    </w:p>
    <w:p>
      <w:r>
        <w:t>43</w:t>
        <w:tab/>
        <w:t>1821</w:t>
      </w:r>
    </w:p>
    <w:p>
      <w:r>
        <w:br/>
        <w:t>30</w:t>
        <w:tab/>
        <w:t>Nr. 7</w:t>
      </w:r>
    </w:p>
    <w:p>
      <w:r>
        <w:t>33</w:t>
        <w:tab/>
        <w:t>S. 36</w:t>
      </w:r>
    </w:p>
    <w:p>
      <w:r>
        <w:t>40</w:t>
        <w:tab/>
        <w:t>Die von dem p. p[1{Knoll} zu 6{o[1{Düren} 2{im Achenschen Regierungsbezirk}]o}]p nachgesuchte Erlaubnis zur Herausgabe eines s[2{öffentliche&lt;r&gt;}n 1{Anzeiger}]ss</w:t>
      </w:r>
    </w:p>
    <w:p>
      <w:r>
        <w:t>43</w:t>
        <w:tab/>
        <w:t>1821</w:t>
      </w:r>
    </w:p>
    <w:p>
      <w:r>
        <w:br/>
        <w:t>30</w:t>
        <w:tab/>
        <w:t>Nr. 8</w:t>
      </w:r>
    </w:p>
    <w:p>
      <w:r>
        <w:t>33</w:t>
        <w:tab/>
        <w:t>S. 36</w:t>
      </w:r>
    </w:p>
    <w:p>
      <w:r>
        <w:t>40</w:t>
        <w:tab/>
        <w:t>Die Herausgabe des "t[Aachener Anzeigers]t" durch den p[5{Geometer} 1{Ahn}]p</w:t>
      </w:r>
    </w:p>
    <w:p>
      <w:r>
        <w:t>43</w:t>
        <w:tab/>
        <w:t>1821</w:t>
      </w:r>
    </w:p>
    <w:p>
      <w:r>
        <w:br/>
        <w:t>30</w:t>
        <w:tab/>
        <w:t>Nr. 9</w:t>
      </w:r>
    </w:p>
    <w:p>
      <w:r>
        <w:t>33</w:t>
        <w:tab/>
        <w:t>S. 36</w:t>
      </w:r>
    </w:p>
    <w:p>
      <w:r>
        <w:t>40</w:t>
        <w:tab/>
        <w:t>Herausgabe der t[Aachener Zeitung]t durch den p[5{s[Buchhändler]s} 1{Meyer}]p und p[5{s[Buchdrucker]s} 1{Beaufort}]p, Bd. 1 - 2</w:t>
      </w:r>
    </w:p>
    <w:p>
      <w:r>
        <w:t>41</w:t>
        <w:tab/>
        <w:t>Adhib.: Die von dem Königlichen s[Oberzensurgericht]s wider die "Aachener Zeitung" ergangenen Erkenntnisse</w:t>
      </w:r>
    </w:p>
    <w:p>
      <w:r>
        <w:t>43</w:t>
        <w:tab/>
        <w:t>1844 - 1846</w:t>
      </w:r>
    </w:p>
    <w:p>
      <w:r>
        <w:br/>
        <w:t>30</w:t>
        <w:tab/>
        <w:t>Nr. 10</w:t>
      </w:r>
    </w:p>
    <w:p>
      <w:r>
        <w:t>33</w:t>
        <w:tab/>
        <w:t>S. 36</w:t>
      </w:r>
    </w:p>
    <w:p>
      <w:r>
        <w:t>40</w:t>
        <w:tab/>
        <w:t>Die nachgesuchte, aber nicht bewilligte Herausgabe s[2{o[Aachen]oer} 1{Zeitschrift}]sen</w:t>
      </w:r>
    </w:p>
    <w:p>
      <w:r>
        <w:t>43</w:t>
        <w:tab/>
        <w:t>1822 - 1825</w:t>
      </w:r>
    </w:p>
    <w:p>
      <w:r>
        <w:br/>
        <w:t>30</w:t>
        <w:tab/>
        <w:t>Nr. 12</w:t>
      </w:r>
    </w:p>
    <w:p>
      <w:r>
        <w:t>33</w:t>
        <w:tab/>
        <w:t>S. 36</w:t>
      </w:r>
    </w:p>
    <w:p>
      <w:r>
        <w:t>40</w:t>
        <w:tab/>
        <w:t>s[Zensur]s und s[Debit]s der in der k[p[Metzler]pschen s[Buchhandlung]s]k erschienen p[Görres]pschen Schrift "t[Die heilige Allianz und die Völker auf dem Kongreß zu Verona]t", o[Stuttgart]o z[1822]z</w:t>
      </w:r>
    </w:p>
    <w:p>
      <w:r>
        <w:t>43</w:t>
        <w:tab/>
        <w:t>1822</w:t>
      </w:r>
    </w:p>
    <w:p>
      <w:r>
        <w:br/>
        <w:t>30</w:t>
        <w:tab/>
        <w:t>Nr. 13</w:t>
      </w:r>
    </w:p>
    <w:p>
      <w:r>
        <w:t>33</w:t>
        <w:tab/>
        <w:t>S. 37</w:t>
      </w:r>
    </w:p>
    <w:p>
      <w:r>
        <w:t>40</w:t>
        <w:tab/>
        <w:t>Den untersagten s[Debit]s der bei k[1{p[Brockhaus]p} in 2{o[Leipzig]o}]k erschienenen Schrift, betitelt: "t[Antiromanus oder die Kirchengeschichte; eine Warnungstafel für Fürsten und Völker vor Begünstigung des römischen Katholizsmus]t" von p[2{C.} 1{Sincerus}]p, z[1823]z</w:t>
      </w:r>
    </w:p>
    <w:p>
      <w:r>
        <w:t>43</w:t>
        <w:tab/>
        <w:t>1822</w:t>
      </w:r>
    </w:p>
    <w:p>
      <w:r>
        <w:br/>
        <w:t>30</w:t>
        <w:tab/>
        <w:t>Nr. 14</w:t>
      </w:r>
    </w:p>
    <w:p>
      <w:r>
        <w:t>33</w:t>
        <w:tab/>
        <w:t>S. 37</w:t>
      </w:r>
    </w:p>
    <w:p>
      <w:r>
        <w:t>40</w:t>
        <w:tab/>
        <w:t>Die s[Censur]s und den s[Debit]s der in o[Danzig]o von p[2{J. C.} 1{Alberti}]p herausgegebenen t[2{Zeitschrift} 1{"Der Aerenleser auf dem Felde der Geschichte, Literatur und Kunst"}]t</w:t>
      </w:r>
    </w:p>
    <w:p>
      <w:r>
        <w:t>43</w:t>
        <w:tab/>
        <w:t>1823</w:t>
      </w:r>
    </w:p>
    <w:p>
      <w:r>
        <w:br/>
        <w:t>30</w:t>
        <w:tab/>
        <w:t>Nr. 15</w:t>
      </w:r>
    </w:p>
    <w:p>
      <w:r>
        <w:t>33</w:t>
        <w:tab/>
        <w:t>S. 37</w:t>
      </w:r>
    </w:p>
    <w:p>
      <w:r>
        <w:t>40</w:t>
        <w:tab/>
        <w:t>Den s[Debit]s der zu o[Cölln]o erschienen Schrift, betitelt: "t[Der neue Achilles]t". z[1821]z</w:t>
      </w:r>
    </w:p>
    <w:p>
      <w:r>
        <w:t>43</w:t>
        <w:tab/>
        <w:t>1823</w:t>
      </w:r>
    </w:p>
    <w:p>
      <w:r>
        <w:br/>
        <w:t>30</w:t>
        <w:tab/>
        <w:t>Nr. 16</w:t>
      </w:r>
    </w:p>
    <w:p>
      <w:r>
        <w:t>33</w:t>
        <w:tab/>
        <w:t>S. 37</w:t>
      </w:r>
    </w:p>
    <w:p>
      <w:r>
        <w:t>40</w:t>
        <w:tab/>
        <w:t>Die s[Censur]s und den s[Debit]s der zu o[Stuttgart]o erscheinenden "t[Allgemeinen politischen Annalen]t"</w:t>
      </w:r>
    </w:p>
    <w:p>
      <w:r>
        <w:t>43</w:t>
        <w:tab/>
        <w:t>1823 - 1833</w:t>
      </w:r>
    </w:p>
    <w:p>
      <w:r>
        <w:br/>
        <w:t>30</w:t>
        <w:tab/>
        <w:t>Nr. 17</w:t>
      </w:r>
    </w:p>
    <w:p>
      <w:r>
        <w:t>33</w:t>
        <w:tab/>
        <w:t>S. 37</w:t>
      </w:r>
    </w:p>
    <w:p>
      <w:r>
        <w:t>40</w:t>
        <w:tab/>
        <w:t>Die s[Censur]s und den s[Debit]s der von p[2{J. B.} 1{Rousseau} in 6{o[Cölln]o}]p redigierten t[2{Zeitschrift} 1{"Agrippina"}]t</w:t>
      </w:r>
    </w:p>
    <w:p>
      <w:r>
        <w:t>43</w:t>
        <w:tab/>
        <w:t>1824</w:t>
      </w:r>
    </w:p>
    <w:p>
      <w:r>
        <w:br/>
        <w:t>30</w:t>
        <w:tab/>
        <w:t>Nr. 18</w:t>
      </w:r>
    </w:p>
    <w:p>
      <w:r>
        <w:t>33</w:t>
        <w:tab/>
        <w:t>S. 37</w:t>
      </w:r>
    </w:p>
    <w:p>
      <w:r>
        <w:t>40</w:t>
        <w:tab/>
        <w:t>Die Herausgabe einer Wochenschrift in o[Waldenburg]o unter dem Titel "t[1{Abendstunden} 2{&lt;Wochenschrift&gt;}]t"</w:t>
      </w:r>
    </w:p>
    <w:p>
      <w:r>
        <w:t>43</w:t>
        <w:tab/>
        <w:t>1824</w:t>
      </w:r>
    </w:p>
    <w:p>
      <w:r>
        <w:br/>
        <w:t>30</w:t>
        <w:tab/>
        <w:t>Nr. 19</w:t>
      </w:r>
    </w:p>
    <w:p>
      <w:r>
        <w:t>33</w:t>
        <w:tab/>
        <w:t>S. 37</w:t>
      </w:r>
    </w:p>
    <w:p>
      <w:r>
        <w:t>40</w:t>
        <w:tab/>
        <w:t>Die s[Censur]s und den s[Debit]s des "t[Almanachs deutscher Regenten]t" von p[2{H. F.} 1{Rumpf}]p</w:t>
      </w:r>
    </w:p>
    <w:p>
      <w:r>
        <w:t>43</w:t>
        <w:tab/>
        <w:t>1824</w:t>
      </w:r>
    </w:p>
    <w:p>
      <w:r>
        <w:br/>
        <w:t>30</w:t>
        <w:tab/>
        <w:t>Nr. 21</w:t>
      </w:r>
    </w:p>
    <w:p>
      <w:r>
        <w:t>33</w:t>
        <w:tab/>
        <w:t>S. 38</w:t>
      </w:r>
    </w:p>
    <w:p>
      <w:r>
        <w:t>40</w:t>
        <w:tab/>
        <w:t>Die s[Censur]s und den s[Debit]s des von dem p[7{Lotterie-Einnehmer} 1{Kirst}]p herausgegebenen "t[Aachener Intelligenz-Blatt]t"</w:t>
      </w:r>
    </w:p>
    <w:p>
      <w:r>
        <w:t>43</w:t>
        <w:tab/>
        <w:t>1825</w:t>
      </w:r>
    </w:p>
    <w:p>
      <w:r>
        <w:br/>
        <w:t>30</w:t>
        <w:tab/>
        <w:t>Nr. 22</w:t>
      </w:r>
    </w:p>
    <w:p>
      <w:r>
        <w:t>33</w:t>
        <w:tab/>
        <w:t>S. 38</w:t>
      </w:r>
    </w:p>
    <w:p>
      <w:r>
        <w:t>40</w:t>
        <w:tab/>
        <w:t>Die s[Censur]s und den s[Debit]s des "t[Amerikanischen Correspondenten für das Inn- und Ausland]t"</w:t>
      </w:r>
    </w:p>
    <w:p>
      <w:r>
        <w:t>43</w:t>
        <w:tab/>
        <w:t>1826</w:t>
      </w:r>
    </w:p>
    <w:p>
      <w:r>
        <w:br/>
        <w:t>30</w:t>
        <w:tab/>
        <w:t>Nr. 24</w:t>
      </w:r>
    </w:p>
    <w:p>
      <w:r>
        <w:t>33</w:t>
        <w:tab/>
        <w:t>S. 38</w:t>
      </w:r>
    </w:p>
    <w:p>
      <w:r>
        <w:t>40</w:t>
        <w:tab/>
        <w:t>Die s[Confiskation der scham- und sittenlosen p[Althing]pschen Schriften]s</w:t>
      </w:r>
    </w:p>
    <w:p>
      <w:r>
        <w:t>43</w:t>
        <w:tab/>
        <w:t>1827</w:t>
      </w:r>
    </w:p>
    <w:p>
      <w:r>
        <w:br/>
        <w:t>30</w:t>
        <w:tab/>
        <w:t>Nr. 25</w:t>
      </w:r>
    </w:p>
    <w:p>
      <w:r>
        <w:t>33</w:t>
        <w:tab/>
        <w:t>S. 38</w:t>
      </w:r>
    </w:p>
    <w:p>
      <w:r>
        <w:t>40</w:t>
        <w:tab/>
        <w:t>Die von den p[7{Regierungsecretair} 1{Aldefeld} 6{o[Aachen]o}]p über Revolutionen und die gegenwärtige Zeit herausgegebenen s[2{empfehlungswerte}n 1{Schrift}]sen und Broschüren</w:t>
      </w:r>
    </w:p>
    <w:p>
      <w:r>
        <w:t>43</w:t>
        <w:tab/>
        <w:t>1829 - 1831</w:t>
      </w:r>
    </w:p>
    <w:p>
      <w:r>
        <w:br/>
        <w:t>30</w:t>
        <w:tab/>
        <w:t>Nr. 26</w:t>
      </w:r>
    </w:p>
    <w:p>
      <w:r>
        <w:t>33</w:t>
        <w:tab/>
        <w:t>S. 38</w:t>
      </w:r>
    </w:p>
    <w:p>
      <w:r>
        <w:t>40</w:t>
        <w:tab/>
        <w:t>Die s[Censur]s der von dem p[5{s[Buch&lt;händler&gt;]s- und Musikalienhändler} 1{Kohnen} in 6{o[Aachen]o}]p geplanten s[Herausgabe einer s[2{politische}n 1{Zeitung}]s]s</w:t>
      </w:r>
    </w:p>
    <w:p>
      <w:r>
        <w:t>43</w:t>
        <w:tab/>
        <w:t>1813 - 1842</w:t>
      </w:r>
    </w:p>
    <w:p>
      <w:r>
        <w:br/>
        <w:t>30</w:t>
        <w:tab/>
        <w:t>Nr. 27</w:t>
      </w:r>
    </w:p>
    <w:p>
      <w:r>
        <w:t>33</w:t>
        <w:tab/>
        <w:t>S. 39</w:t>
      </w:r>
    </w:p>
    <w:p>
      <w:r>
        <w:t>40</w:t>
        <w:tab/>
        <w:t>Das s[Verbot des s[Debit]s]ss des zu p[6{o[Hanau]o} von 2{W.} 1{Sauerwein}]p herausgegebenen "t[A.B.C.-Buchs der Freiheit für Landeskinder]t</w:t>
      </w:r>
    </w:p>
    <w:p>
      <w:r>
        <w:t>43</w:t>
        <w:tab/>
        <w:t>1832</w:t>
      </w:r>
    </w:p>
    <w:p>
      <w:r>
        <w:br/>
        <w:t>30</w:t>
        <w:tab/>
        <w:t>Nr. 28</w:t>
      </w:r>
    </w:p>
    <w:p>
      <w:r>
        <w:t>33</w:t>
        <w:tab/>
        <w:t>S. 39</w:t>
      </w:r>
    </w:p>
    <w:p>
      <w:r>
        <w:t>40</w:t>
        <w:tab/>
        <w:t>Die heimliche s[Verbreitung von Druckschriften]s  und Rundschreiben über das Berliner Armenwesen</w:t>
      </w:r>
    </w:p>
    <w:p>
      <w:r>
        <w:t>43</w:t>
        <w:tab/>
        <w:t>1832</w:t>
      </w:r>
    </w:p>
    <w:p>
      <w:r>
        <w:br/>
        <w:t>30</w:t>
        <w:tab/>
        <w:t>Nr. 29</w:t>
      </w:r>
    </w:p>
    <w:p>
      <w:r>
        <w:t>33</w:t>
        <w:tab/>
        <w:t>S. 39</w:t>
      </w:r>
    </w:p>
    <w:p>
      <w:r>
        <w:t>40</w:t>
        <w:tab/>
        <w:t>Die s[Censur]s der von dem p[5{s[Buchhändler]s} 1{Lorleberg} zu 6{o[Aschersleben]o}]p unter dem Titel "t[1{Askan der Wanderer} 2{&lt;Zeitschrift&gt;}]t"herauszugebende Zeitschrift</w:t>
      </w:r>
    </w:p>
    <w:p>
      <w:r>
        <w:t>43</w:t>
        <w:tab/>
        <w:t>1832</w:t>
      </w:r>
    </w:p>
    <w:p>
      <w:r>
        <w:br/>
        <w:t>30</w:t>
        <w:tab/>
        <w:t>Nr. 30</w:t>
      </w:r>
    </w:p>
    <w:p>
      <w:r>
        <w:t>33</w:t>
        <w:tab/>
        <w:t>S. 39</w:t>
      </w:r>
    </w:p>
    <w:p>
      <w:r>
        <w:t>40</w:t>
        <w:tab/>
        <w:t>Die Die s[Censur]s und den s[Debit]s des zu k[2{o[Mainz]o} bei 1{p[Kupferberg]p}]k erscheinenden "t[Archivs für die neueste Gesetzgebung aller deutschen Staaten]t" von p[2{A.} 1{Müller}]p</w:t>
      </w:r>
    </w:p>
    <w:p>
      <w:r>
        <w:t>43</w:t>
        <w:tab/>
        <w:t>1832</w:t>
      </w:r>
    </w:p>
    <w:p>
      <w:r>
        <w:br/>
        <w:t>30</w:t>
        <w:tab/>
        <w:t>Nr. 31</w:t>
      </w:r>
    </w:p>
    <w:p>
      <w:r>
        <w:t>33</w:t>
        <w:tab/>
        <w:t>S. 39</w:t>
      </w:r>
    </w:p>
    <w:p>
      <w:r>
        <w:t>40</w:t>
        <w:tab/>
        <w:t>Die Die s[Censur]s und den s[Debit]s der zu p[6{o[Hamburg]o} von 2{Friedrich} 1{Lewald}]p erschienenen Broschüre "t[Über das Ansehen der Königl. Preußischen Seehandlung]t v. z[15. October 1832]z"</w:t>
      </w:r>
    </w:p>
    <w:p>
      <w:r>
        <w:t>43</w:t>
        <w:tab/>
        <w:t>1833</w:t>
      </w:r>
    </w:p>
    <w:p>
      <w:r>
        <w:br/>
        <w:t>30</w:t>
        <w:tab/>
        <w:t>Nr. 33</w:t>
      </w:r>
    </w:p>
    <w:p>
      <w:r>
        <w:t>33</w:t>
        <w:tab/>
        <w:t>S. 40</w:t>
      </w:r>
    </w:p>
    <w:p>
      <w:r>
        <w:t>40</w:t>
        <w:tab/>
        <w:t>Das Verbot des zu o[Leipzig]o und o[Stuttgart]o von p[4{Dr.} 1{Weick}]p unter dem Titel "t[1{Annalen für Geschichte und Politik} 2{&lt;Journal&gt;}]t" heftweise erscheinende Journal</w:t>
      </w:r>
    </w:p>
    <w:p>
      <w:r>
        <w:t>43</w:t>
        <w:tab/>
        <w:t>1833</w:t>
      </w:r>
    </w:p>
    <w:p>
      <w:r>
        <w:br/>
        <w:t>30</w:t>
        <w:tab/>
        <w:t>Nr. 34</w:t>
      </w:r>
    </w:p>
    <w:p>
      <w:r>
        <w:t>33</w:t>
        <w:tab/>
        <w:t>S. 40</w:t>
      </w:r>
    </w:p>
    <w:p>
      <w:r>
        <w:t>40</w:t>
        <w:tab/>
        <w:t>Die bei k[1{Cotta} in 2{o[Stuttgart]o}]k herausgegebene "t[Allgemeine Zeitung]t" und darin aufzunehmende Aufsätze und Artikel</w:t>
      </w:r>
    </w:p>
    <w:p>
      <w:r>
        <w:t>43</w:t>
        <w:tab/>
        <w:t>1834 - 1847</w:t>
      </w:r>
    </w:p>
    <w:p>
      <w:r>
        <w:br/>
        <w:t>30</w:t>
        <w:tab/>
        <w:t>Nr. 35</w:t>
      </w:r>
    </w:p>
    <w:p>
      <w:r>
        <w:t>33</w:t>
        <w:tab/>
        <w:t>S. 40</w:t>
      </w:r>
    </w:p>
    <w:p>
      <w:r>
        <w:t>40</w:t>
        <w:tab/>
        <w:t>Die Herausgabe einer s[2{politische}n 1{Zeitung}]s in französischer Sprache durch den p[5{s[Buchhändler]s} 1{Hensen} in 6{o[Aachen]o}]p</w:t>
      </w:r>
    </w:p>
    <w:p>
      <w:r>
        <w:t>43</w:t>
        <w:tab/>
        <w:t>1834 - 1835</w:t>
      </w:r>
    </w:p>
    <w:p>
      <w:r>
        <w:br/>
        <w:t>30</w:t>
        <w:tab/>
        <w:t>Nr. 36</w:t>
      </w:r>
    </w:p>
    <w:p>
      <w:r>
        <w:t>33</w:t>
        <w:tab/>
        <w:t>S. 40</w:t>
      </w:r>
    </w:p>
    <w:p>
      <w:r>
        <w:t>40</w:t>
        <w:tab/>
        <w:t>Die s[Censur]s und den s[Debit]s der von p[2{W.} 1{Alexis}]p herausgegebenen empfehlungswerten Schriften und s[1{Bücher} 2{&lt;empfehlungswerte&gt;}]s</w:t>
      </w:r>
    </w:p>
    <w:p>
      <w:r>
        <w:t>43</w:t>
        <w:tab/>
        <w:t>1835</w:t>
      </w:r>
    </w:p>
    <w:p>
      <w:r>
        <w:br/>
        <w:t>30</w:t>
        <w:tab/>
        <w:t>Nr. 38</w:t>
      </w:r>
    </w:p>
    <w:p>
      <w:r>
        <w:t>33</w:t>
        <w:tab/>
        <w:t>S. 40</w:t>
      </w:r>
    </w:p>
    <w:p>
      <w:r>
        <w:t>40</w:t>
        <w:tab/>
        <w:t>Die s[Censur]s und den s[Debit]s der von dem vormaligen p[7{Ober-Justizrat} 1{Ahlwardt}]p und über denselben erschienenen Schriften</w:t>
      </w:r>
    </w:p>
    <w:p>
      <w:r>
        <w:t>43</w:t>
        <w:tab/>
        <w:t>1838</w:t>
      </w:r>
    </w:p>
    <w:p>
      <w:r>
        <w:br/>
        <w:t>30</w:t>
        <w:tab/>
        <w:t>Nr. 39</w:t>
      </w:r>
    </w:p>
    <w:p>
      <w:r>
        <w:t>33</w:t>
        <w:tab/>
        <w:t>S. 340</w:t>
      </w:r>
    </w:p>
    <w:p>
      <w:r>
        <w:t>40</w:t>
        <w:tab/>
        <w:t>Die s[Censur]s und den s[Debit]s der "t[Augsburger Postzeitung]t"</w:t>
      </w:r>
    </w:p>
    <w:p>
      <w:r>
        <w:t>43</w:t>
        <w:tab/>
        <w:t>1838</w:t>
      </w:r>
    </w:p>
    <w:p>
      <w:r>
        <w:br/>
        <w:t>30</w:t>
        <w:tab/>
        <w:t>Nr. 40</w:t>
      </w:r>
    </w:p>
    <w:p>
      <w:r>
        <w:t>33</w:t>
        <w:tab/>
        <w:t>S. 40</w:t>
      </w:r>
    </w:p>
    <w:p>
      <w:r>
        <w:t>40</w:t>
        <w:tab/>
        <w:t>Die von p[2{L.} 8{v.} 1{Avensleben}]p herausgegebene und bei p[2{Heinrich} 1{Franke} in 6{o[Leipzig]o}]p verlegte "t[Zeitung für den deutschen Adel]t"</w:t>
      </w:r>
    </w:p>
    <w:p>
      <w:r>
        <w:t>43</w:t>
        <w:tab/>
        <w:t>1939 - 1944</w:t>
      </w:r>
    </w:p>
    <w:p>
      <w:r>
        <w:br/>
        <w:t>30</w:t>
        <w:tab/>
        <w:t>Nr. 41</w:t>
      </w:r>
    </w:p>
    <w:p>
      <w:r>
        <w:t>33</w:t>
        <w:tab/>
        <w:t>S. 41</w:t>
      </w:r>
    </w:p>
    <w:p>
      <w:r>
        <w:t>40</w:t>
        <w:tab/>
        <w:t>Die von dem p[4{Dr.} 2{Carl} 1{Riedel}]p unter dem Titel "t[1{Athenäum} 2{&lt;Zeitschrift&gt;}]t" in o[Berlin]o herauszugebende Zeitschrift</w:t>
      </w:r>
    </w:p>
    <w:p>
      <w:r>
        <w:t>43</w:t>
        <w:tab/>
        <w:t>1840 - 1842</w:t>
      </w:r>
    </w:p>
    <w:p>
      <w:r>
        <w:br/>
        <w:t>30</w:t>
        <w:tab/>
        <w:t>Nr. 42</w:t>
      </w:r>
    </w:p>
    <w:p>
      <w:r>
        <w:t>33</w:t>
        <w:tab/>
        <w:t>S. 41</w:t>
      </w:r>
    </w:p>
    <w:p>
      <w:r>
        <w:t>40</w:t>
        <w:tab/>
        <w:t>Die Schrift "t[Abel und Wallenstein]t"</w:t>
      </w:r>
    </w:p>
    <w:p>
      <w:r>
        <w:t>43</w:t>
        <w:tab/>
        <w:t>1840</w:t>
      </w:r>
    </w:p>
    <w:p>
      <w:r>
        <w:br/>
        <w:t>30</w:t>
        <w:tab/>
        <w:t>Nr. 43</w:t>
      </w:r>
    </w:p>
    <w:p>
      <w:r>
        <w:t>33</w:t>
        <w:tab/>
        <w:t>S. 41</w:t>
      </w:r>
    </w:p>
    <w:p>
      <w:r>
        <w:t>40</w:t>
        <w:tab/>
        <w:t>Das s[Debitsverbot]s gegen die in dem k[1{Verlage von p[2{Fried.} 1{Wünsche} 6{&lt;Rothenburg&gt;}]p}in 2{o[Rothenburg]o}]k von p[2{Benjamin} 1{Wollsteiner}]p unter dem Titel "t[Auf ein Strauß]t" und "t[Es ist nur ein Gott]t" erschienene Schrift</w:t>
      </w:r>
    </w:p>
    <w:p>
      <w:r>
        <w:t>43</w:t>
        <w:tab/>
        <w:t>1840 - 1843</w:t>
      </w:r>
    </w:p>
    <w:p>
      <w:r>
        <w:br/>
        <w:t>30</w:t>
        <w:tab/>
        <w:t>Nr. 44</w:t>
      </w:r>
    </w:p>
    <w:p>
      <w:r>
        <w:t>33</w:t>
        <w:tab/>
        <w:t>S. 41</w:t>
      </w:r>
    </w:p>
    <w:p>
      <w:r>
        <w:t>40</w:t>
        <w:tab/>
        <w:t>s[Zensur]s der von dem p[3{Graf}en 8{v. der} 1{Schulenburg} auf 6{o[Klosterroda]o}]p herausgegebene Schrift: "t[Denkwürdigkeiten des Herrn Ferdinand von der Asseburg]t"</w:t>
      </w:r>
    </w:p>
    <w:p>
      <w:r>
        <w:t>43</w:t>
        <w:tab/>
        <w:t>1841</w:t>
      </w:r>
    </w:p>
    <w:p>
      <w:r>
        <w:br/>
        <w:t>30</w:t>
        <w:tab/>
        <w:t>Nr. 45</w:t>
      </w:r>
    </w:p>
    <w:p>
      <w:r>
        <w:t>33</w:t>
        <w:tab/>
        <w:t>S. 41</w:t>
      </w:r>
    </w:p>
    <w:p>
      <w:r>
        <w:t>40</w:t>
        <w:tab/>
        <w:t>Die Herausgabe und s[Zensur]s einer Zeitschrift unter dem Titel "t[1{Der Stadt- und Landfreund für den Angermünder Kreis} 2{&lt;Zeitschrift&gt;}]t" von p[1{Jungheim} in 6{o[Schwedt]o}]p</w:t>
      </w:r>
    </w:p>
    <w:p>
      <w:r>
        <w:t>43</w:t>
        <w:tab/>
        <w:t>1841 - 1847</w:t>
      </w:r>
    </w:p>
    <w:p>
      <w:r>
        <w:br/>
        <w:t>30</w:t>
        <w:tab/>
        <w:t>Nr. 46</w:t>
      </w:r>
    </w:p>
    <w:p>
      <w:r>
        <w:t>33</w:t>
        <w:tab/>
        <w:t>S. 41</w:t>
      </w:r>
    </w:p>
    <w:p>
      <w:r>
        <w:t>40</w:t>
        <w:tab/>
        <w:t>Die s[Censur]s und den s[Debit]s der zu o[Innsbruck]o in dritter Auflage erschienen t[2{Flugschrift}: "1{Abendunterhaltungen in Gesprächen eines Landpfarrers mit einigen Wahrheit liebenden Männern zur Befestigung in der alten christlichen Religion, von einem Seelsorger des Bisthums Brixen, mit einer Vorrede des Fürstbischofs Bernhard}"]t</w:t>
      </w:r>
    </w:p>
    <w:p>
      <w:r>
        <w:t>43</w:t>
        <w:tab/>
        <w:t>1842</w:t>
      </w:r>
    </w:p>
    <w:p>
      <w:r>
        <w:br/>
        <w:t>30</w:t>
        <w:tab/>
        <w:t>Nr. 47</w:t>
      </w:r>
    </w:p>
    <w:p>
      <w:r>
        <w:t>33</w:t>
        <w:tab/>
        <w:t>S. 42</w:t>
      </w:r>
    </w:p>
    <w:p>
      <w:r>
        <w:t>40</w:t>
        <w:tab/>
        <w:t>Die s[Censur]s und den s[Debit]s der von dem k[Landes-Oekonomie-Collegium]k herauszugebenden t[Annalen der Landwirtschaft]t</w:t>
      </w:r>
    </w:p>
    <w:p>
      <w:r>
        <w:t>43</w:t>
        <w:tab/>
        <w:t>1842</w:t>
      </w:r>
    </w:p>
    <w:p>
      <w:r>
        <w:br/>
        <w:t>30</w:t>
        <w:tab/>
        <w:t>Nr. 49</w:t>
      </w:r>
    </w:p>
    <w:p>
      <w:r>
        <w:t>33</w:t>
        <w:tab/>
        <w:t>S. 42</w:t>
      </w:r>
    </w:p>
    <w:p>
      <w:r>
        <w:t>40</w:t>
        <w:tab/>
        <w:t>Die s[Censur]s und den s[Debit]s des "t[Aachener Fremdenblattes]t"</w:t>
      </w:r>
    </w:p>
    <w:p>
      <w:r>
        <w:t>43</w:t>
        <w:tab/>
        <w:t>1843 - 1846</w:t>
      </w:r>
    </w:p>
    <w:p>
      <w:r>
        <w:br/>
        <w:t>30</w:t>
        <w:tab/>
        <w:t>Nr. 50</w:t>
      </w:r>
    </w:p>
    <w:p>
      <w:r>
        <w:t>33</w:t>
        <w:tab/>
        <w:t>S. 42</w:t>
      </w:r>
    </w:p>
    <w:p>
      <w:r>
        <w:t>40</w:t>
        <w:tab/>
        <w:t>Die s[Censur]s und den s[Debit]s des in o[Gotha]o erscheinenden "t[Allgemeine&lt;r&gt;n Anzeigers der Deutschen]t" (auch. t[National-Zeitung]t)</w:t>
      </w:r>
    </w:p>
    <w:p>
      <w:r>
        <w:t>43</w:t>
        <w:tab/>
        <w:t>1843 - 1844</w:t>
      </w:r>
    </w:p>
    <w:p>
      <w:r>
        <w:br/>
        <w:t>30</w:t>
        <w:tab/>
        <w:t>Nr. 51</w:t>
      </w:r>
    </w:p>
    <w:p>
      <w:r>
        <w:t>33</w:t>
        <w:tab/>
        <w:t>S. 42</w:t>
      </w:r>
    </w:p>
    <w:p>
      <w:r>
        <w:t>40</w:t>
        <w:tab/>
        <w:t>Die Herausgabe und s[Censur]s des "t[Arnswalder Kreis-Wochenblatt]ts"</w:t>
      </w:r>
    </w:p>
    <w:p>
      <w:r>
        <w:t>43</w:t>
        <w:tab/>
        <w:t>1843 - 1846</w:t>
      </w:r>
    </w:p>
    <w:p>
      <w:r>
        <w:br/>
        <w:t>30</w:t>
        <w:tab/>
        <w:t>Nr. 53</w:t>
      </w:r>
    </w:p>
    <w:p>
      <w:r>
        <w:t>33</w:t>
        <w:tab/>
        <w:t>S. 42</w:t>
      </w:r>
    </w:p>
    <w:p>
      <w:r>
        <w:t>40</w:t>
        <w:tab/>
        <w:t>Die s[Censur]s und den s[Debit]s der von dem p[5{Prediger} 2{Friedrich} 1{Arndt} in 6{o[Berlin]o}]p erschienenen Predigten und sonstigen Druckschriften</w:t>
      </w:r>
    </w:p>
    <w:p>
      <w:r>
        <w:t>43</w:t>
        <w:tab/>
        <w:t>1843</w:t>
      </w:r>
    </w:p>
    <w:p>
      <w:r>
        <w:br/>
        <w:t>30</w:t>
        <w:tab/>
        <w:t>Nr. 54</w:t>
      </w:r>
    </w:p>
    <w:p>
      <w:r>
        <w:t>33</w:t>
        <w:tab/>
        <w:t>S. 43</w:t>
      </w:r>
    </w:p>
    <w:p>
      <w:r>
        <w:t>40</w:t>
        <w:tab/>
        <w:t>Die s[Censur]s und den s[Debit]s der von der Frau p[2{Bettina} 8{von} 1{Arnim}]p erschienenen Schriften</w:t>
      </w:r>
    </w:p>
    <w:p>
      <w:r>
        <w:t>43</w:t>
        <w:tab/>
        <w:t>1843 - 1846</w:t>
      </w:r>
    </w:p>
    <w:p>
      <w:r>
        <w:br/>
        <w:t>30</w:t>
        <w:tab/>
        <w:t>Nr. 55</w:t>
      </w:r>
    </w:p>
    <w:p>
      <w:r>
        <w:t>33</w:t>
        <w:tab/>
        <w:t>S. 43</w:t>
      </w:r>
    </w:p>
    <w:p>
      <w:r>
        <w:t>40</w:t>
        <w:tab/>
        <w:t>Die s[Censur]s und den s[Debit]s der in zwanglosen Heften unter dem Titel "t[1{Academica - Ernstes und Heiteres aus dem gesammten Leben auf Hochschulen} 2{&lt;Zeitschrift&gt;}]t" zu o[Wolfenbüttel]o erscheinenden Zeitschrift</w:t>
      </w:r>
    </w:p>
    <w:p>
      <w:r>
        <w:t>43</w:t>
        <w:tab/>
        <w:t>1843 - 1844</w:t>
      </w:r>
    </w:p>
    <w:p>
      <w:r>
        <w:br/>
        <w:t>30</w:t>
        <w:tab/>
        <w:t>Nr. 56</w:t>
      </w:r>
    </w:p>
    <w:p>
      <w:r>
        <w:t>33</w:t>
        <w:tab/>
        <w:t>S. 43</w:t>
      </w:r>
    </w:p>
    <w:p>
      <w:r>
        <w:t>40</w:t>
        <w:tab/>
        <w:t>Die s[Censur]s des von p[1{Berlepsch} in 6{o[Erfurt]o}]p herauszugebenden "t[Anekdoten-Lexikon]ts"</w:t>
      </w:r>
    </w:p>
    <w:p>
      <w:r>
        <w:t>43</w:t>
        <w:tab/>
        <w:t>1843</w:t>
      </w:r>
    </w:p>
    <w:p>
      <w:r>
        <w:br/>
        <w:t>30</w:t>
        <w:tab/>
        <w:t>Nr. 57</w:t>
      </w:r>
    </w:p>
    <w:p>
      <w:r>
        <w:t>33</w:t>
        <w:tab/>
        <w:t>S. 43</w:t>
      </w:r>
    </w:p>
    <w:p>
      <w:r>
        <w:t>40</w:t>
        <w:tab/>
        <w:t>Die Herausgabe und s[Censur]s des t[Augsburger Kreisblatt]tes"</w:t>
      </w:r>
    </w:p>
    <w:p>
      <w:r>
        <w:t>43</w:t>
        <w:tab/>
        <w:t>1844</w:t>
      </w:r>
    </w:p>
    <w:p>
      <w:r>
        <w:br/>
        <w:t>30</w:t>
        <w:tab/>
        <w:t>Nr. 62</w:t>
      </w:r>
    </w:p>
    <w:p>
      <w:r>
        <w:t>33</w:t>
        <w:tab/>
        <w:t>S. 44</w:t>
      </w:r>
    </w:p>
    <w:p>
      <w:r>
        <w:t>40</w:t>
        <w:tab/>
        <w:t>Die Herausgabe und s[Censur]s des "t[Altenkirchner Intelligenz- und Kreisblatt]tes"</w:t>
      </w:r>
    </w:p>
    <w:p>
      <w:r>
        <w:t>43</w:t>
        <w:tab/>
        <w:t>1846</w:t>
      </w:r>
    </w:p>
    <w:p>
      <w:r>
        <w:br/>
        <w:t>30</w:t>
        <w:tab/>
        <w:t>Nr. 63</w:t>
      </w:r>
    </w:p>
    <w:p>
      <w:r>
        <w:t>33</w:t>
        <w:tab/>
        <w:t>S. 44</w:t>
      </w:r>
    </w:p>
    <w:p>
      <w:r>
        <w:t>40</w:t>
        <w:tab/>
        <w:t>Unterdrückung der anstößigen, bei k[1{p[Hoffmann]p &amp; p[Campe]p} in 2{o[Hamburg]o}]k erschienen Schrift "t[L' ami du peuple. Skizzen aus Marats journalistischem Leben]t"</w:t>
      </w:r>
    </w:p>
    <w:p>
      <w:r>
        <w:t>43</w:t>
        <w:tab/>
        <w:t>1844 - 1846</w:t>
      </w:r>
    </w:p>
    <w:p>
      <w:r>
        <w:br/>
        <w:t>30</w:t>
        <w:tab/>
        <w:t>Nr. 64</w:t>
      </w:r>
    </w:p>
    <w:p>
      <w:r>
        <w:t>33</w:t>
        <w:tab/>
        <w:t>S. 44</w:t>
      </w:r>
    </w:p>
    <w:p>
      <w:r>
        <w:t>40</w:t>
        <w:tab/>
        <w:t>Die Herausgabe und s[Censur]s der "t[Anklamer Zeitschrift]t"</w:t>
      </w:r>
    </w:p>
    <w:p>
      <w:r>
        <w:t>43</w:t>
        <w:tab/>
        <w:t>1846</w:t>
      </w:r>
    </w:p>
    <w:p>
      <w:r>
        <w:br/>
        <w:t>30</w:t>
        <w:tab/>
        <w:t>Nr. 65</w:t>
      </w:r>
    </w:p>
    <w:p>
      <w:r>
        <w:t>33</w:t>
        <w:tab/>
        <w:t>S. 44</w:t>
      </w:r>
    </w:p>
    <w:p>
      <w:r>
        <w:t>40</w:t>
        <w:tab/>
        <w:t>Die s[Censur]s und den s[Debit]s der von p[2{H. R.} 1{Aster}]p redigierten Druckschriften</w:t>
      </w:r>
    </w:p>
    <w:p>
      <w:r>
        <w:t>43</w:t>
        <w:tab/>
        <w:t>1846</w:t>
      </w:r>
    </w:p>
    <w:p>
      <w:r>
        <w:br/>
        <w:t>30</w:t>
        <w:tab/>
        <w:t>Nr. 66</w:t>
      </w:r>
    </w:p>
    <w:p>
      <w:r>
        <w:t>33</w:t>
        <w:tab/>
        <w:t>S. 44</w:t>
      </w:r>
    </w:p>
    <w:p>
      <w:r>
        <w:t>40</w:t>
        <w:tab/>
        <w:t>Die s[Unterdrückung der anstößigen Schrift]s "t[Briefe eines Affen an seine Brüder]t." Zum Druck befördert von... o[Hanau]o z[1846]z</w:t>
      </w:r>
    </w:p>
    <w:p>
      <w:r>
        <w:t>43</w:t>
        <w:tab/>
        <w:t>1846 - 1847</w:t>
      </w:r>
    </w:p>
    <w:p>
      <w:r>
        <w:br/>
        <w:t>30</w:t>
        <w:tab/>
        <w:t>Nr. 67</w:t>
      </w:r>
    </w:p>
    <w:p>
      <w:r>
        <w:t>33</w:t>
        <w:tab/>
        <w:t>S. 44</w:t>
      </w:r>
    </w:p>
    <w:p>
      <w:r>
        <w:t>40</w:t>
        <w:tab/>
        <w:t>Die Herausgabe der s[Adresskalender für die Haupt- und Reichsstädte o[Berlin]o und o[Potsdam]o]s, sowie für einige benachbarte Städte, bes. in  Beziehung auf die Bezeichnung Religionssekten in denselben</w:t>
      </w:r>
    </w:p>
    <w:p>
      <w:r>
        <w:t>43</w:t>
        <w:tab/>
        <w:t>1846</w:t>
      </w:r>
    </w:p>
    <w:p>
      <w:r>
        <w:br/>
        <w:t>30</w:t>
        <w:tab/>
        <w:t>Nr. 70</w:t>
      </w:r>
    </w:p>
    <w:p>
      <w:r>
        <w:t>33</w:t>
        <w:tab/>
        <w:t>S. 45</w:t>
      </w:r>
    </w:p>
    <w:p>
      <w:r>
        <w:t>40</w:t>
        <w:tab/>
        <w:t>Die Herausgabe und s[Censur]s des t[Kreisblatts für die Kreise Ahrweiler und Adenau]t</w:t>
      </w:r>
    </w:p>
    <w:p>
      <w:r>
        <w:t>43</w:t>
        <w:tab/>
        <w:t>1846 - 1847</w:t>
      </w:r>
    </w:p>
    <w:p>
      <w:r>
        <w:br/>
        <w:t>30</w:t>
        <w:tab/>
        <w:t>Nr. 73</w:t>
      </w:r>
    </w:p>
    <w:p>
      <w:r>
        <w:t>33</w:t>
        <w:tab/>
        <w:t>S. 45</w:t>
      </w:r>
    </w:p>
    <w:p>
      <w:r>
        <w:t>40</w:t>
        <w:tab/>
        <w:t>Die Herausgabe und s[Censur]s des zu o[Stendal]o erscheinenden "t[Altmärkische&lt;s&gt;n Intelligenz- und Leseblatt]ts"</w:t>
      </w:r>
    </w:p>
    <w:p>
      <w:r>
        <w:t>43</w:t>
        <w:tab/>
        <w:t>1847</w:t>
      </w:r>
    </w:p>
    <w:p>
      <w:r>
        <w:br/>
        <w:t>30</w:t>
        <w:tab/>
        <w:t>Nr. 74</w:t>
      </w:r>
    </w:p>
    <w:p>
      <w:r>
        <w:t>33</w:t>
        <w:tab/>
        <w:t>S. 45</w:t>
      </w:r>
    </w:p>
    <w:p>
      <w:r>
        <w:t>40</w:t>
        <w:tab/>
        <w:t>Die Herausgabe eines "t[Allgemeine&lt;r&gt;n Anzeigers für die prreußischen Staaten]t" von den p[5{s[Buchhändler]s}n 1{Jonas} 6{&lt;Berlin&gt;}]p, p[5{&lt;Buchhändler&gt;} 1{Lehfeldt} 6{&lt;Berlin&gt;}]p und p[5{&lt;Buchhändler&gt;} 1{Heymann} in 6{o[Berlin]o}]p</w:t>
      </w:r>
    </w:p>
    <w:p>
      <w:r>
        <w:t>43</w:t>
        <w:tab/>
        <w:t>1847 - 1848</w:t>
      </w:r>
    </w:p>
    <w:p>
      <w:r>
        <w:br/>
        <w:t>26</w:t>
        <w:tab/>
        <w:t>Tit. 2, Lit. B</w:t>
      </w:r>
    </w:p>
    <w:p>
      <w:r>
        <w:t>27</w:t>
        <w:tab/>
        <w:t>Abt. II Polizei-Abteilung \ Sect. 9 \ Titel 2: Censur-Sachen. Specialia \ Lit. B</w:t>
      </w:r>
    </w:p>
    <w:p>
      <w:r>
        <w:t>30</w:t>
        <w:tab/>
        <w:t>Nr. 1</w:t>
      </w:r>
    </w:p>
    <w:p>
      <w:r>
        <w:t>33</w:t>
        <w:tab/>
        <w:t>S. 47</w:t>
      </w:r>
    </w:p>
    <w:p>
      <w:r>
        <w:t>40</w:t>
        <w:tab/>
        <w:t>40</w:t>
        <w:tab/>
        <w:t>Die s[Censur]s und den s[Debit]s der in der freien Stadt o[Bremen]o erscheinenden s[Zeitung]sen und s[Zeitschrift]sen</w:t>
      </w:r>
    </w:p>
    <w:p>
      <w:r>
        <w:t>43</w:t>
        <w:tab/>
        <w:t>1817 - 1848</w:t>
      </w:r>
    </w:p>
    <w:p>
      <w:r>
        <w:br/>
        <w:t>30</w:t>
        <w:tab/>
        <w:t>Nr. 2</w:t>
      </w:r>
    </w:p>
    <w:p>
      <w:r>
        <w:t>33</w:t>
        <w:tab/>
        <w:t>S. 47</w:t>
      </w:r>
    </w:p>
    <w:p>
      <w:r>
        <w:t>40</w:t>
        <w:tab/>
        <w:t>Die s[1{Unterdrückung einer} unter dem Titel "t[Beleuchtung der Meinungen und Ansichten hingeworfen bei Lesung des Befreiungskrieges von Venturini]t. Minerva. Januar 1819" cirkulierenden sehr 2{anstößigen Broschüre}]s</w:t>
      </w:r>
    </w:p>
    <w:p>
      <w:r>
        <w:t>43</w:t>
        <w:tab/>
        <w:t>1819 - 1829</w:t>
      </w:r>
    </w:p>
    <w:p>
      <w:r>
        <w:br/>
        <w:t>30</w:t>
        <w:tab/>
        <w:t>Nr. 3</w:t>
      </w:r>
    </w:p>
    <w:p>
      <w:r>
        <w:t>33</w:t>
        <w:tab/>
        <w:t>S. 47</w:t>
      </w:r>
    </w:p>
    <w:p>
      <w:r>
        <w:t>40</w:t>
        <w:tab/>
        <w:t>Die Herausgabe und s[Censur]s der s[2{o[Berlin]oer} 1{Zeitung}en]s</w:t>
      </w:r>
    </w:p>
    <w:p>
      <w:r>
        <w:t>43</w:t>
        <w:tab/>
        <w:t>1820 - 1847</w:t>
      </w:r>
    </w:p>
    <w:p>
      <w:r>
        <w:br/>
        <w:t>30</w:t>
        <w:tab/>
        <w:t>Nr. 4</w:t>
      </w:r>
    </w:p>
    <w:p>
      <w:r>
        <w:t>33</w:t>
        <w:tab/>
        <w:t>S. 47</w:t>
      </w:r>
    </w:p>
    <w:p>
      <w:r>
        <w:t>40</w:t>
        <w:tab/>
        <w:t>s[Zensur]s und s[Vertrieb]s der bei dem p[5{s[Buchhändler]s} 1{Brockhaus} in 6{o[Leipzig]o und o[Altenburg]o}]p erscheinenden Schriften und s[Bücher]s</w:t>
      </w:r>
    </w:p>
    <w:p>
      <w:r>
        <w:t>43</w:t>
        <w:tab/>
        <w:t>1821 - 1839</w:t>
      </w:r>
    </w:p>
    <w:p>
      <w:r>
        <w:br/>
        <w:t>30</w:t>
        <w:tab/>
        <w:t>Nr. 5</w:t>
      </w:r>
    </w:p>
    <w:p>
      <w:r>
        <w:t>33</w:t>
        <w:tab/>
        <w:t>S. 47</w:t>
      </w:r>
    </w:p>
    <w:p>
      <w:r>
        <w:t>40</w:t>
        <w:tab/>
        <w:t>Die Herausgabe der Broschüre betitelt "t[Leben des Grafen Bülow, Königl. Preußischen Staats- und Handelsministers]t"</w:t>
      </w:r>
    </w:p>
    <w:p>
      <w:r>
        <w:t>43</w:t>
        <w:tab/>
        <w:t>1821</w:t>
      </w:r>
    </w:p>
    <w:p>
      <w:r>
        <w:br/>
        <w:t>30</w:t>
        <w:tab/>
        <w:t>Nr. 6</w:t>
      </w:r>
    </w:p>
    <w:p>
      <w:r>
        <w:t>33</w:t>
        <w:tab/>
        <w:t>S. 47</w:t>
      </w:r>
    </w:p>
    <w:p>
      <w:r>
        <w:t>40</w:t>
        <w:tab/>
        <w:t>Die von dem Bürger p[1{Bayer} in 6{o[Reichenbach]o}]p nachgesuchte s[Erlaubnis zur Herausgabe einer "Wochen- und Monatsschrift"]s; erstere betitelt: "t[Wochenblatt zur Bildung für Geist und Herz]t", und letztere unter dem Titel: t[Der Landmann]t</w:t>
      </w:r>
    </w:p>
    <w:p>
      <w:r>
        <w:t>43</w:t>
        <w:tab/>
        <w:t>1821</w:t>
      </w:r>
    </w:p>
    <w:p>
      <w:r>
        <w:br/>
        <w:t>30</w:t>
        <w:tab/>
        <w:t>Nr. 8</w:t>
      </w:r>
    </w:p>
    <w:p>
      <w:r>
        <w:t>33</w:t>
        <w:tab/>
        <w:t>S. 48</w:t>
      </w:r>
    </w:p>
    <w:p>
      <w:r>
        <w:t>40</w:t>
        <w:tab/>
        <w:t>Die Herausgabe und die s[Censur]s der zu o[Bring]o redigierten "t[Bringsche Erholungen, eine Unterhaltungsschrift für Leser aus allen Ständen]t" ; herausgegeben von p[4{Dr.} 2{Friedr.} 1{Ulfert}]p</w:t>
      </w:r>
    </w:p>
    <w:p>
      <w:r>
        <w:t>45</w:t>
        <w:tab/>
        <w:t>o. J.</w:t>
      </w:r>
    </w:p>
    <w:p>
      <w:r>
        <w:br/>
        <w:t>30</w:t>
        <w:tab/>
        <w:t>Nr. 9</w:t>
      </w:r>
    </w:p>
    <w:p>
      <w:r>
        <w:t>33</w:t>
        <w:tab/>
        <w:t>S. 48</w:t>
      </w:r>
    </w:p>
    <w:p>
      <w:r>
        <w:t>40</w:t>
        <w:tab/>
        <w:t>Die Herausgabe einer Zeitschrift von dem p[7{Regierungsrat}he 3{Freiherr}n 2{Leopold} 8{von} 1{Hohenhausen}]p unter dem Titel "t[1{Borussica, ein allgemeines encyklopädisches Zentralblatt für die preußische Monarchie} 2{&lt;Zeitschrift&gt;}]t"</w:t>
      </w:r>
    </w:p>
    <w:p>
      <w:r>
        <w:t>43</w:t>
        <w:tab/>
        <w:t>1822</w:t>
      </w:r>
    </w:p>
    <w:p>
      <w:r>
        <w:br/>
        <w:t>30</w:t>
        <w:tab/>
        <w:t>Nr. 10</w:t>
      </w:r>
    </w:p>
    <w:p>
      <w:r>
        <w:t>33</w:t>
        <w:tab/>
        <w:t>S. 48</w:t>
      </w:r>
    </w:p>
    <w:p>
      <w:r>
        <w:t>40</w:t>
        <w:tab/>
        <w:t>Die s[Censur]s und den s[Debit]s der in der Stadt o[Bonn]o erscheinenden s[Zeitung]sen und s[Zeitschrift]sen</w:t>
      </w:r>
    </w:p>
    <w:p>
      <w:r>
        <w:t>43</w:t>
        <w:tab/>
        <w:t>1823 - 1847</w:t>
      </w:r>
    </w:p>
    <w:p>
      <w:r>
        <w:br/>
        <w:t>30</w:t>
        <w:tab/>
        <w:t>Nr. 11</w:t>
      </w:r>
    </w:p>
    <w:p>
      <w:r>
        <w:t>33</w:t>
        <w:tab/>
        <w:t>S.48</w:t>
      </w:r>
    </w:p>
    <w:p>
      <w:r>
        <w:t>40</w:t>
        <w:tab/>
        <w:t>Die s[Censur]s der von dem p[8{von} 1{Bölow auf Cummerow}]p erschienen Schriften und Aufsätze</w:t>
      </w:r>
    </w:p>
    <w:p>
      <w:r>
        <w:t>43</w:t>
        <w:tab/>
        <w:t>1823 - 1846</w:t>
      </w:r>
    </w:p>
    <w:p>
      <w:r>
        <w:br/>
        <w:t>30</w:t>
        <w:tab/>
        <w:t>Nr. 12</w:t>
      </w:r>
    </w:p>
    <w:p>
      <w:r>
        <w:t>33</w:t>
        <w:tab/>
        <w:t>S. 48</w:t>
      </w:r>
    </w:p>
    <w:p>
      <w:r>
        <w:t>40</w:t>
        <w:tab/>
        <w:t>Die s[Censur]s und den s[Debit]s der p[Bignon]pschen Schriften und s[Bücher]s</w:t>
      </w:r>
    </w:p>
    <w:p>
      <w:r>
        <w:t>43</w:t>
        <w:tab/>
        <w:t>1823</w:t>
      </w:r>
    </w:p>
    <w:p>
      <w:r>
        <w:br/>
        <w:t>30</w:t>
        <w:tab/>
        <w:t>Nr. 13</w:t>
      </w:r>
    </w:p>
    <w:p>
      <w:r>
        <w:t>33</w:t>
        <w:tab/>
        <w:t>S. 49</w:t>
      </w:r>
    </w:p>
    <w:p>
      <w:r>
        <w:t>40</w:t>
        <w:tab/>
        <w:t>Die s[Censur]s und den s[Debit]s der von dem p[5{Privatlehrer} 1{Wagenfeld} zu 6{o[Neisse]o}]p herausgegebenen Wochenschrift unter der Bennennung "t[2{&lt;Wochenschrift&gt;} 1{Oberschlesischer Bürgerfreund}]t"</w:t>
      </w:r>
    </w:p>
    <w:p>
      <w:r>
        <w:t>43</w:t>
        <w:tab/>
        <w:t>1823</w:t>
      </w:r>
    </w:p>
    <w:p>
      <w:r>
        <w:br/>
        <w:t>30</w:t>
        <w:tab/>
        <w:t>Nr. 14</w:t>
      </w:r>
    </w:p>
    <w:p>
      <w:r>
        <w:t>33</w:t>
        <w:tab/>
        <w:t>S. 49</w:t>
      </w:r>
    </w:p>
    <w:p>
      <w:r>
        <w:t>40</w:t>
        <w:tab/>
        <w:t>Die s[Censur]s und den s[Debit]s der p[Becker]pschen t[Weltgeschichte]t</w:t>
      </w:r>
    </w:p>
    <w:p>
      <w:r>
        <w:t>43</w:t>
        <w:tab/>
        <w:t>1824</w:t>
      </w:r>
    </w:p>
    <w:p>
      <w:r>
        <w:br/>
        <w:t>30</w:t>
        <w:tab/>
        <w:t>Nr. 15</w:t>
      </w:r>
    </w:p>
    <w:p>
      <w:r>
        <w:t>33</w:t>
        <w:tab/>
        <w:t>S. 49</w:t>
      </w:r>
    </w:p>
    <w:p>
      <w:r>
        <w:t>40</w:t>
        <w:tab/>
        <w:t>Die s[Censur]s der von dem p[5{Technologe}n 2{C. W.} 1{Schmidt} zu 6{o[Graudenz]o}]p herausgegebenen Zeitschrift, betitelt: "t[1{Der Beobachter an der Weichsel} 2{&lt;Zeitschrift&gt;}]t"</w:t>
      </w:r>
    </w:p>
    <w:p>
      <w:r>
        <w:t>43</w:t>
        <w:tab/>
        <w:t>1824</w:t>
      </w:r>
    </w:p>
    <w:p>
      <w:r>
        <w:br/>
        <w:t>30</w:t>
        <w:tab/>
        <w:t>Nr. 16</w:t>
      </w:r>
    </w:p>
    <w:p>
      <w:r>
        <w:t>33</w:t>
        <w:tab/>
        <w:t>S. 49</w:t>
      </w:r>
    </w:p>
    <w:p>
      <w:r>
        <w:t>40</w:t>
        <w:tab/>
        <w:t>s[Zensur]s der von dem p[5{Steindrucker} 1{Menzel} in 6{Breslau}]p herausgegebenen t[2{Flugschrift} "1{Bildnisse nebst kurzen Biographien der berühmtesten Männer und Völker aller Zeiten}]t"</w:t>
      </w:r>
    </w:p>
    <w:p>
      <w:r>
        <w:t>43</w:t>
        <w:tab/>
        <w:t>1824</w:t>
      </w:r>
    </w:p>
    <w:p>
      <w:r>
        <w:br/>
        <w:t>30</w:t>
        <w:tab/>
        <w:t>Nr. 17</w:t>
      </w:r>
    </w:p>
    <w:p>
      <w:r>
        <w:t>33</w:t>
        <w:tab/>
        <w:t>S. 49</w:t>
      </w:r>
    </w:p>
    <w:p>
      <w:r>
        <w:t>40</w:t>
        <w:tab/>
        <w:t>Die s[Censur]s und den s[Debit]s der von p[2{Carl} 1{Schall}]p und p[3{Freiherr}n 8{von} 1{Vaerst}]p herausgegebenen "t[Neuen Breslauer Zeitung]t", Bd. 1 - 2</w:t>
      </w:r>
    </w:p>
    <w:p>
      <w:r>
        <w:t>41</w:t>
        <w:tab/>
        <w:t>Adhib.</w:t>
      </w:r>
    </w:p>
    <w:p>
      <w:r>
        <w:t>43</w:t>
        <w:tab/>
        <w:t>1825 - 1851</w:t>
      </w:r>
    </w:p>
    <w:p>
      <w:r>
        <w:br/>
        <w:t>30</w:t>
        <w:tab/>
        <w:t>Nr. 18</w:t>
      </w:r>
    </w:p>
    <w:p>
      <w:r>
        <w:t>33</w:t>
        <w:tab/>
        <w:t>S. 50</w:t>
      </w:r>
    </w:p>
    <w:p>
      <w:r>
        <w:t>40</w:t>
        <w:tab/>
        <w:t>Die s[Censur]s der von dem privatisierenden p[5{Schriftsteller} 2{Moritz Gottlieb} 1{Saphir} zu 6{o[Berlin]o}]p herausgegebenen Zeitschriften, als: 1. t[1{Die Berliner Schulpost} 2{&lt;Zeitschrift&gt;}]t 2. t[1{Der Berliner Courier} 2{&lt;Zeitschrift&gt;}]t</w:t>
      </w:r>
    </w:p>
    <w:p>
      <w:r>
        <w:t>43</w:t>
        <w:tab/>
        <w:t>1825 - 1830</w:t>
      </w:r>
    </w:p>
    <w:p>
      <w:r>
        <w:br/>
        <w:t>30</w:t>
        <w:tab/>
        <w:t>Nr. 19</w:t>
      </w:r>
    </w:p>
    <w:p>
      <w:r>
        <w:t>33</w:t>
        <w:tab/>
        <w:t>S. 50</w:t>
      </w:r>
    </w:p>
    <w:p>
      <w:r>
        <w:t>40</w:t>
        <w:tab/>
        <w:t>Die s[Censur]s des von dem p[5{Buchhändler} 1{Lasch}]p und dem p[5{Bibliothekar} 1{Rauer}]p herauszugebenden "t[Berliner Tageblatt]ts"</w:t>
      </w:r>
    </w:p>
    <w:p>
      <w:r>
        <w:t>43</w:t>
        <w:tab/>
        <w:t>1827 - 1828</w:t>
      </w:r>
    </w:p>
    <w:p>
      <w:r>
        <w:br/>
        <w:t>30</w:t>
        <w:tab/>
        <w:t>Nr. 20</w:t>
      </w:r>
    </w:p>
    <w:p>
      <w:r>
        <w:t>33</w:t>
        <w:tab/>
        <w:t>S. 50</w:t>
      </w:r>
    </w:p>
    <w:p>
      <w:r>
        <w:t>40</w:t>
        <w:tab/>
        <w:t>Die s[Confiskation]s des in o[Leipzig]o erschienenen s[Buch]ses "t[Berlin, wie es ist]t"</w:t>
      </w:r>
    </w:p>
    <w:p>
      <w:r>
        <w:t>43</w:t>
        <w:tab/>
        <w:t>1827</w:t>
      </w:r>
    </w:p>
    <w:p>
      <w:r>
        <w:br/>
        <w:t>30</w:t>
        <w:tab/>
        <w:t>Nr. 21</w:t>
      </w:r>
    </w:p>
    <w:p>
      <w:r>
        <w:t>33</w:t>
        <w:tab/>
        <w:t>S. 50</w:t>
      </w:r>
    </w:p>
    <w:p>
      <w:r>
        <w:t>40</w:t>
        <w:tab/>
        <w:t>Die s[Censur]s des von dem ehemaligen p[7{General-Postamts-Kanzleidirektor Kapitain} 1{Blümlein} in 6{o[Berlin]o}]p herauszugebenden Schriften</w:t>
      </w:r>
    </w:p>
    <w:p>
      <w:r>
        <w:t>43</w:t>
        <w:tab/>
        <w:t>1828</w:t>
      </w:r>
    </w:p>
    <w:p>
      <w:r>
        <w:br/>
        <w:t>30</w:t>
        <w:tab/>
        <w:t>Nr. 23</w:t>
      </w:r>
    </w:p>
    <w:p>
      <w:r>
        <w:t>33</w:t>
        <w:tab/>
        <w:t>S. 50</w:t>
      </w:r>
    </w:p>
    <w:p>
      <w:r>
        <w:t>40</w:t>
        <w:tab/>
        <w:t>Die s[Censur]s des von dem p[5{s[Buchhändler]s} 2{James} 1{Schumann}]p unter dem Titel "t[Berliner Stadt- und Landbote. &lt;Volksblatt zur Belehrung und Unterhaltung für den Bürger und Landmann&gt;]t" herauszugebenden Volksblatts zur Belehrung und Unterhaltung für den Bürger und Landmann</w:t>
      </w:r>
    </w:p>
    <w:p>
      <w:r>
        <w:t>43</w:t>
        <w:tab/>
        <w:t>1829 - 1835</w:t>
      </w:r>
    </w:p>
    <w:p>
      <w:r>
        <w:br/>
        <w:t>30</w:t>
        <w:tab/>
        <w:t>Nr. 24</w:t>
      </w:r>
    </w:p>
    <w:p>
      <w:r>
        <w:t>33</w:t>
        <w:tab/>
        <w:t>S. 51</w:t>
      </w:r>
    </w:p>
    <w:p>
      <w:r>
        <w:t>40</w:t>
        <w:tab/>
        <w:t>Die s[Censur]s der in der Stadt o[Burg]o herauszugebenden s[Wochen&lt;schrift&gt;]s- und s[Zeitschrift]sen</w:t>
      </w:r>
    </w:p>
    <w:p>
      <w:r>
        <w:t>43</w:t>
        <w:tab/>
        <w:t>1830 - 1845</w:t>
      </w:r>
    </w:p>
    <w:p>
      <w:r>
        <w:br/>
        <w:t>30</w:t>
        <w:tab/>
        <w:t>Nr. 25</w:t>
      </w:r>
    </w:p>
    <w:p>
      <w:r>
        <w:t>33</w:t>
        <w:tab/>
        <w:t>S. 51</w:t>
      </w:r>
    </w:p>
    <w:p>
      <w:r>
        <w:t>40</w:t>
        <w:tab/>
        <w:t>Die s[Censur]s des von dem p[5{Oberlehrer} 4{Dr.} 1{Boetscher}]p redigierten "t[Bromberger Allgemeine&lt;r&gt;n Anzeiger]ts"</w:t>
      </w:r>
    </w:p>
    <w:p>
      <w:r>
        <w:t>43</w:t>
        <w:tab/>
        <w:t>1830 - 1833</w:t>
      </w:r>
    </w:p>
    <w:p>
      <w:r>
        <w:br/>
        <w:t>30</w:t>
        <w:tab/>
        <w:t>Nr. 26</w:t>
      </w:r>
    </w:p>
    <w:p>
      <w:r>
        <w:t>33</w:t>
        <w:tab/>
        <w:t>S. 51</w:t>
      </w:r>
    </w:p>
    <w:p>
      <w:r>
        <w:t>40</w:t>
        <w:tab/>
        <w:t>Die s[Confiskation]s und Untersagung des s[Debits&lt;untersagung&gt;]s der verwerflichen Flugschrift, betitelt: "t[1{Offener Brief eines Braunschweigischen Bürgergardisten an Sn. Durchlaucht den vormals regierenden Herzog Carl von Braunschweig, im Namen des Braunschweigischen Volkes und der Bürgergarde} 2{&lt;Flugschrift&gt;}]t". z[1830]z" dergleichen des "zweiten Briefes t[1{&lt;Zweiter Brief&gt; eines Braunschweigischen Bürgergardisten an das Braunschweigische Volk pp} 2{&lt;Flugschrift&gt;}]t" und anderer ähnlicher Schriften über diese Verhältnisse</w:t>
      </w:r>
    </w:p>
    <w:p>
      <w:r>
        <w:t>43</w:t>
        <w:tab/>
        <w:t>1830 - 1839</w:t>
      </w:r>
    </w:p>
    <w:p>
      <w:r>
        <w:br/>
        <w:t>30</w:t>
        <w:tab/>
        <w:t>Nr. 27</w:t>
      </w:r>
    </w:p>
    <w:p>
      <w:r>
        <w:t>33</w:t>
        <w:tab/>
        <w:t>S. 51</w:t>
      </w:r>
    </w:p>
    <w:p>
      <w:r>
        <w:t>40</w:t>
        <w:tab/>
        <w:t>Die s[Censur]s der von dem Eigenthümer p[4{Dr.} 2{A.} 1{Benda} in 6{o[Berlin]o}]p herausgegebenen Schriften und s[Bücher]s</w:t>
      </w:r>
    </w:p>
    <w:p>
      <w:r>
        <w:t>43</w:t>
        <w:tab/>
        <w:t>1830 - 1831</w:t>
      </w:r>
    </w:p>
    <w:p>
      <w:r>
        <w:br/>
        <w:t>30</w:t>
        <w:tab/>
        <w:t>Nr. 28</w:t>
      </w:r>
    </w:p>
    <w:p>
      <w:r>
        <w:t>33</w:t>
        <w:tab/>
        <w:t>S. 51</w:t>
      </w:r>
    </w:p>
    <w:p>
      <w:r>
        <w:t>40</w:t>
        <w:tab/>
        <w:t>Die s[Censur]s des von dem p[4{Professor} 2{E. C.} 1{Jarcke} in 6{o[Berlin]o}]p herauszugebenden "t[Berliner politische&lt;s&gt;n Wochenblatt]ts"</w:t>
      </w:r>
    </w:p>
    <w:p>
      <w:r>
        <w:t>43</w:t>
        <w:tab/>
        <w:t>1821 - 1842</w:t>
      </w:r>
    </w:p>
    <w:p>
      <w:r>
        <w:br/>
        <w:t>30</w:t>
        <w:tab/>
        <w:t>Nr. 30</w:t>
      </w:r>
    </w:p>
    <w:p>
      <w:r>
        <w:t>33</w:t>
        <w:tab/>
        <w:t>S. 52</w:t>
      </w:r>
    </w:p>
    <w:p>
      <w:r>
        <w:t>40</w:t>
        <w:tab/>
        <w:t>Das s[Verbot des Debits]s der in o[Hamburg]o erschienen "t[Briefe aus Paris 1830 - 1831]t" von p[2{Ludwig} 1{Börne}]p</w:t>
      </w:r>
    </w:p>
    <w:p>
      <w:r>
        <w:t>43</w:t>
        <w:tab/>
        <w:t>1831 - 1847</w:t>
      </w:r>
    </w:p>
    <w:p>
      <w:r>
        <w:br/>
        <w:t>30</w:t>
        <w:tab/>
        <w:t>Nr. 31</w:t>
      </w:r>
    </w:p>
    <w:p>
      <w:r>
        <w:t>33</w:t>
        <w:tab/>
        <w:t>S. 52</w:t>
      </w:r>
    </w:p>
    <w:p>
      <w:r>
        <w:t>40</w:t>
        <w:tab/>
        <w:t>Die von dem p[7{Regierungsrat}he 4{Dr.} 2{W.} 1{Butte}]p nachgesuchte Erlaubnis und s[Unterstützung zur Herausgabe einer s[2{patriotische}n 1{Zeitschrift}]s]s</w:t>
      </w:r>
    </w:p>
    <w:p>
      <w:r>
        <w:t>43</w:t>
        <w:tab/>
        <w:t>1831</w:t>
      </w:r>
    </w:p>
    <w:p>
      <w:r>
        <w:br/>
        <w:t>30</w:t>
        <w:tab/>
        <w:t>Nr. 32</w:t>
      </w:r>
    </w:p>
    <w:p>
      <w:r>
        <w:t>33</w:t>
        <w:tab/>
        <w:t>S. 52</w:t>
      </w:r>
    </w:p>
    <w:p>
      <w:r>
        <w:t>40</w:t>
        <w:tab/>
        <w:t>Die s[Censur]s der von dem p[4{Dr.} 2{Carl} 1{Dielitz} in 6{o[Berlin]o}]p unter dem Titel "t[1{Der Berliner Zuschauer} 2{&lt;Zeitschrift&gt;}]t" herauszugebenden Zeitschrift</w:t>
      </w:r>
    </w:p>
    <w:p>
      <w:r>
        <w:t>43</w:t>
        <w:tab/>
        <w:t>1831 - 1832</w:t>
      </w:r>
    </w:p>
    <w:p>
      <w:r>
        <w:br/>
        <w:t>30</w:t>
        <w:tab/>
        <w:t>Nr. 33</w:t>
      </w:r>
    </w:p>
    <w:p>
      <w:r>
        <w:t>33</w:t>
        <w:tab/>
        <w:t>S. 52</w:t>
      </w:r>
    </w:p>
    <w:p>
      <w:r>
        <w:t>40</w:t>
        <w:tab/>
        <w:t>Die s[Censur]s der von dem p[5{s[Buchhändler]s} 2{Friedrich} 1{Weise} in 6{o[Barmen]o}]p geplanten Herausgabe der "t[Barmer Zeitung für Politik, Handel, Gewerbe und gemeinnützige Unterhaltung]t", Bd. 1  -2</w:t>
      </w:r>
    </w:p>
    <w:p>
      <w:r>
        <w:t>43</w:t>
        <w:tab/>
        <w:t>1831 - 1848</w:t>
      </w:r>
    </w:p>
    <w:p>
      <w:r>
        <w:br/>
        <w:t>30</w:t>
        <w:tab/>
        <w:t>Nr. 34</w:t>
      </w:r>
    </w:p>
    <w:p>
      <w:r>
        <w:t>33</w:t>
        <w:tab/>
        <w:t>S. 52</w:t>
      </w:r>
    </w:p>
    <w:p>
      <w:r>
        <w:t>40</w:t>
        <w:tab/>
        <w:t>Die s[Censur]s des "t[Bunzlauer Sonntagsblatt]ts"</w:t>
      </w:r>
    </w:p>
    <w:p>
      <w:r>
        <w:t>43</w:t>
        <w:tab/>
        <w:t>1832 - 1843</w:t>
      </w:r>
    </w:p>
    <w:p>
      <w:r>
        <w:br/>
        <w:t>30</w:t>
        <w:tab/>
        <w:t>Nr. 35</w:t>
      </w:r>
    </w:p>
    <w:p>
      <w:r>
        <w:t>33</w:t>
        <w:tab/>
        <w:t>S. 52</w:t>
      </w:r>
    </w:p>
    <w:p>
      <w:r>
        <w:t>40</w:t>
        <w:tab/>
        <w:t>Die von der k[1{Stahlschen Buchhandlung} zu 2{o[Düsseldorf]o}]k herauszugebende t[2{Zeitschrift} "1{Beiträge zur Kenntnis des Kulturzustandes der Völker}]t"</w:t>
      </w:r>
    </w:p>
    <w:p>
      <w:r>
        <w:t>43</w:t>
        <w:tab/>
        <w:t>1832 - 1833</w:t>
      </w:r>
    </w:p>
    <w:p>
      <w:r>
        <w:br/>
        <w:t>30</w:t>
        <w:tab/>
        <w:t>Nr. 36</w:t>
      </w:r>
    </w:p>
    <w:p>
      <w:r>
        <w:t>33</w:t>
        <w:tab/>
        <w:t>S. 53</w:t>
      </w:r>
    </w:p>
    <w:p>
      <w:r>
        <w:t>40</w:t>
        <w:tab/>
        <w:t>Die von dem p[5{s[Buchhändler]s} 1{Brüggemann} in 6{o[Halberstadt]o}]p geplante herauszugebende t[Zeitschrift zur Verbreitung nützlicher Kenntnisse]t</w:t>
      </w:r>
    </w:p>
    <w:p>
      <w:r>
        <w:t>43</w:t>
        <w:tab/>
        <w:t>1832</w:t>
      </w:r>
    </w:p>
    <w:p>
      <w:r>
        <w:br/>
        <w:t>30</w:t>
        <w:tab/>
        <w:t>Nr. 37</w:t>
      </w:r>
    </w:p>
    <w:p>
      <w:r>
        <w:t>33</w:t>
        <w:tab/>
        <w:t>S. 53</w:t>
      </w:r>
    </w:p>
    <w:p>
      <w:r>
        <w:t>40</w:t>
        <w:tab/>
        <w:t>Die s[Censur]s des von dem p[5{Privatgelehrte&lt;r&gt;}n 2{August} 1{Boehringer} in 6{o[Magdeburg]o}]p herauszugebenden s[Zeitschrift]sen</w:t>
      </w:r>
    </w:p>
    <w:p>
      <w:r>
        <w:t>43</w:t>
        <w:tab/>
        <w:t>1820 - 1834</w:t>
      </w:r>
    </w:p>
    <w:p>
      <w:r>
        <w:br/>
        <w:t>30</w:t>
        <w:tab/>
        <w:t>Nr. 38</w:t>
      </w:r>
    </w:p>
    <w:p>
      <w:r>
        <w:t>33</w:t>
        <w:tab/>
        <w:t>S. 53</w:t>
      </w:r>
    </w:p>
    <w:p>
      <w:r>
        <w:t>40</w:t>
        <w:tab/>
        <w:t>Die s[Censur]s und Herausgabe des zum Besten der k[Wadzeck-Anstalt]k "t[Neue&lt;s&gt;n Berlinsche&lt;s&gt;n Wochenblatt]ts"</w:t>
      </w:r>
    </w:p>
    <w:p>
      <w:r>
        <w:t>43</w:t>
        <w:tab/>
        <w:t>1836 - 1846</w:t>
      </w:r>
    </w:p>
    <w:p>
      <w:r>
        <w:br/>
        <w:t>30</w:t>
        <w:tab/>
        <w:t>Nr. 39</w:t>
      </w:r>
    </w:p>
    <w:p>
      <w:r>
        <w:t>33</w:t>
        <w:tab/>
        <w:t>S. 53</w:t>
      </w:r>
    </w:p>
    <w:p>
      <w:r>
        <w:t>40</w:t>
        <w:tab/>
        <w:t>Die s[2{unsittliche}n und 3{anstößige}n 1{Schrift}]sen des aus o[München]o verwiesenen p[7{Pamphletist}en 2{Friedr. Wilhelm} 1{Bruckbraen}]p</w:t>
      </w:r>
    </w:p>
    <w:p>
      <w:r>
        <w:t>43</w:t>
        <w:tab/>
        <w:t>1832 - 1833</w:t>
      </w:r>
    </w:p>
    <w:p>
      <w:r>
        <w:br/>
        <w:t>30</w:t>
        <w:tab/>
        <w:t>Nr. 40</w:t>
      </w:r>
    </w:p>
    <w:p>
      <w:r>
        <w:t>33</w:t>
        <w:tab/>
        <w:t>S. 53</w:t>
      </w:r>
    </w:p>
    <w:p>
      <w:r>
        <w:t>40</w:t>
        <w:tab/>
        <w:t>s[Verbot des angeblich bei p[2{F.} 1{Brockhaus} in 6{o[Leipzig]o}]p erscheinenden "t[Bauern-Konversationslexikon]ts"]s</w:t>
      </w:r>
    </w:p>
    <w:p>
      <w:r>
        <w:t>43</w:t>
        <w:tab/>
        <w:t>1834 - 1835</w:t>
      </w:r>
    </w:p>
    <w:p>
      <w:r>
        <w:br/>
        <w:t>30</w:t>
        <w:tab/>
        <w:t>Nr. 41</w:t>
      </w:r>
    </w:p>
    <w:p>
      <w:r>
        <w:t>33</w:t>
        <w:tab/>
        <w:t>S. 53</w:t>
      </w:r>
    </w:p>
    <w:p>
      <w:r>
        <w:t>40</w:t>
        <w:tab/>
        <w:t>s[Zensur]s des von dem p[5{Buchhalter} 2{Christan Hinrich} 1{Burchhardt} in 6{o[Berlin]o}]p unter dem Titel "t[1{Organ des deutschen Buchhandels oder Allgemeines Buchhändler-Börsenblatt} 2{&lt;Wochenblatt&gt;}]t" herausgegebenen Wochenblattes</w:t>
      </w:r>
    </w:p>
    <w:p>
      <w:r>
        <w:t>43</w:t>
        <w:tab/>
        <w:t>1833 - 1845</w:t>
      </w:r>
    </w:p>
    <w:p>
      <w:r>
        <w:br/>
        <w:t>30</w:t>
        <w:tab/>
        <w:t>Nr. 42</w:t>
      </w:r>
    </w:p>
    <w:p>
      <w:r>
        <w:t>33</w:t>
        <w:tab/>
        <w:t>S. 53</w:t>
      </w:r>
    </w:p>
    <w:p>
      <w:r>
        <w:t>40</w:t>
        <w:tab/>
        <w:t>Die Die s[Censur]s und den s[Debit]s der von p[2{Eduard} 1{Beumann}]p erschienenen Schriften und s[Bücher]s</w:t>
      </w:r>
    </w:p>
    <w:p>
      <w:r>
        <w:t>43</w:t>
        <w:tab/>
        <w:t>1835 - 1842</w:t>
      </w:r>
    </w:p>
    <w:p>
      <w:r>
        <w:br/>
        <w:t>30</w:t>
        <w:tab/>
        <w:t>Nr. 44</w:t>
      </w:r>
    </w:p>
    <w:p>
      <w:r>
        <w:t>33</w:t>
        <w:tab/>
        <w:t>S. 54</w:t>
      </w:r>
    </w:p>
    <w:p>
      <w:r>
        <w:t>40</w:t>
        <w:tab/>
        <w:t>Die Die s[Censur]s und den s[Debit]s der von dem jüdischen p[5{Schriftsteller} 2{Eduard} 1{Boas} aus 6{o[Landsberg a. W.]o}]p erschienenen Schriften und s[Bücher]s</w:t>
      </w:r>
    </w:p>
    <w:p>
      <w:r>
        <w:t>43</w:t>
        <w:tab/>
        <w:t>1836</w:t>
      </w:r>
    </w:p>
    <w:p>
      <w:r>
        <w:br/>
        <w:t>30</w:t>
        <w:tab/>
        <w:t>Nr. 45</w:t>
      </w:r>
    </w:p>
    <w:p>
      <w:r>
        <w:t>33</w:t>
        <w:tab/>
        <w:t>S. 54</w:t>
      </w:r>
    </w:p>
    <w:p>
      <w:r>
        <w:t>40</w:t>
        <w:tab/>
        <w:t>Die Die s[Censur]s und den s[Debit]s der von dem p[4{Doctor} und 5{Privatdocent}en 1{Burckhardt} in 6{o[Leipzig]o}]p erschienenen Schriften</w:t>
      </w:r>
    </w:p>
    <w:p>
      <w:r>
        <w:t>43</w:t>
        <w:tab/>
        <w:t>1837</w:t>
      </w:r>
    </w:p>
    <w:p>
      <w:r>
        <w:br/>
        <w:t>30</w:t>
        <w:tab/>
        <w:t>Nr. 46</w:t>
      </w:r>
    </w:p>
    <w:p>
      <w:r>
        <w:t>33</w:t>
        <w:tab/>
        <w:t>S. 54</w:t>
      </w:r>
    </w:p>
    <w:p>
      <w:r>
        <w:t>40</w:t>
        <w:tab/>
        <w:t>Die Die s[Censur]s und den s[Debit]s der von dem p[5{s[Buchhändler]s} 8{v.} 1{Cossel} zu 6{o[Wismar]o}]p unter dem Titel "t[1{Baltische Blätter} 2{&lt;Zeitschrift&gt;}]t" herausgegebenen Zeitschrift</w:t>
      </w:r>
    </w:p>
    <w:p>
      <w:r>
        <w:t>43</w:t>
        <w:tab/>
        <w:t>1838</w:t>
      </w:r>
    </w:p>
    <w:p>
      <w:r>
        <w:br/>
        <w:t>30</w:t>
        <w:tab/>
        <w:t>Nr. 47</w:t>
      </w:r>
    </w:p>
    <w:p>
      <w:r>
        <w:t>33</w:t>
        <w:tab/>
        <w:t>S. 54</w:t>
      </w:r>
    </w:p>
    <w:p>
      <w:r>
        <w:t>40</w:t>
        <w:tab/>
        <w:t>Die s[Censur]s der von dem p[5{s[Buchhändler]s} 1{Bagel} in 6{o[Wesel]o}]p unter dem Titel "t[1{Bildungsblätter für die Jugend und ihre Freunde} 2{&lt;Monatsschrift&gt;}]t" herausgegebenen Monatsschrift</w:t>
      </w:r>
    </w:p>
    <w:p>
      <w:r>
        <w:t>43</w:t>
        <w:tab/>
        <w:t>1838</w:t>
      </w:r>
    </w:p>
    <w:p>
      <w:r>
        <w:br/>
        <w:t>30</w:t>
        <w:tab/>
        <w:t>Nr. 48</w:t>
      </w:r>
    </w:p>
    <w:p>
      <w:r>
        <w:t>33</w:t>
        <w:tab/>
        <w:t>S. 54</w:t>
      </w:r>
    </w:p>
    <w:p>
      <w:r>
        <w:t>40</w:t>
        <w:tab/>
        <w:t>Die Die s[Censur]s und den s[Debit]s der von dem p[5{s[Buchhändler]s} 1{Löhmann}]p herausgegebenen "t[Blätter für Häuslichkeit, Familienglück und Bürgerwohl]t" in o[Berlin]o</w:t>
      </w:r>
    </w:p>
    <w:p>
      <w:r>
        <w:t>43</w:t>
        <w:tab/>
        <w:t>1839</w:t>
      </w:r>
    </w:p>
    <w:p>
      <w:r>
        <w:br/>
        <w:t>30</w:t>
        <w:tab/>
        <w:t>Nr. 49</w:t>
      </w:r>
    </w:p>
    <w:p>
      <w:r>
        <w:t>33</w:t>
        <w:tab/>
        <w:t>S. 54</w:t>
      </w:r>
    </w:p>
    <w:p>
      <w:r>
        <w:t>40</w:t>
        <w:tab/>
        <w:t>Die von dem p[4{Prof. Dr.} 1{Lindes} in 6{o[Berlin]o}]p herausgegebene "t[Berliner polytechnische Monatsschrift]t", auch unter dem Titel "t[Berliner gemeinnützliche Nachrichten pp]t" in wöchentlichn Lieferungen</w:t>
      </w:r>
    </w:p>
    <w:p>
      <w:r>
        <w:t>43</w:t>
        <w:tab/>
        <w:t>1837 - 1840</w:t>
      </w:r>
    </w:p>
    <w:p>
      <w:r>
        <w:br/>
        <w:t>30</w:t>
        <w:tab/>
        <w:t>Nr. 50</w:t>
      </w:r>
    </w:p>
    <w:p>
      <w:r>
        <w:t>33</w:t>
        <w:tab/>
        <w:t>S. 55</w:t>
      </w:r>
    </w:p>
    <w:p>
      <w:r>
        <w:t>40</w:t>
        <w:tab/>
        <w:t>Die s[Censur]s der in o[Stettin]o erscheinenden t[2{Zeitschrift} "1{Börsen-Nachrichten der Ostsee}]t", Bd. 1 - 2</w:t>
      </w:r>
    </w:p>
    <w:p>
      <w:r>
        <w:t>41</w:t>
        <w:tab/>
        <w:t>Adhib.</w:t>
      </w:r>
    </w:p>
    <w:p>
      <w:r>
        <w:t>43</w:t>
        <w:tab/>
        <w:t>1839 - 1850</w:t>
      </w:r>
    </w:p>
    <w:p>
      <w:r>
        <w:br/>
        <w:t>30</w:t>
        <w:tab/>
        <w:t>Nr. 51</w:t>
      </w:r>
    </w:p>
    <w:p>
      <w:r>
        <w:t>33</w:t>
        <w:tab/>
        <w:t>S. 55</w:t>
      </w:r>
    </w:p>
    <w:p>
      <w:r>
        <w:t>40</w:t>
        <w:tab/>
        <w:t>Dem p[5{s[Buchhändler]s} 1{Dolle} in 6{o[Meurs]o}]p erteilte s[Erlaubniß zur Herausgabe einer Zeitschrift]s betitelt "t[1{Die Biene. Unterhaltungs- und Anzeigenblatt für den Niederrhein und die angrenzenden Gemeinden Westfalens} 2{&lt;Zeitschrift&gt;}]t</w:t>
      </w:r>
    </w:p>
    <w:p>
      <w:r>
        <w:t>43</w:t>
        <w:tab/>
        <w:t>1840</w:t>
      </w:r>
    </w:p>
    <w:p>
      <w:r>
        <w:br/>
        <w:t>30</w:t>
        <w:tab/>
        <w:t>Nr. 52</w:t>
      </w:r>
    </w:p>
    <w:p>
      <w:r>
        <w:t>33</w:t>
        <w:tab/>
        <w:t>S. 55</w:t>
      </w:r>
    </w:p>
    <w:p>
      <w:r>
        <w:t>40</w:t>
        <w:tab/>
        <w:t>Die Herausgabe des t[Briegsche&lt;s&gt;n Wochenblatt]tes und dessen s[Censur]s</w:t>
      </w:r>
    </w:p>
    <w:p>
      <w:r>
        <w:t>43</w:t>
        <w:tab/>
        <w:t>1840 - 1843</w:t>
      </w:r>
    </w:p>
    <w:p>
      <w:r>
        <w:br/>
        <w:t>30</w:t>
        <w:tab/>
        <w:t>Nr. 53</w:t>
      </w:r>
    </w:p>
    <w:p>
      <w:r>
        <w:t>33</w:t>
        <w:tab/>
        <w:t>S. 55</w:t>
      </w:r>
    </w:p>
    <w:p>
      <w:r>
        <w:t>40</w:t>
        <w:tab/>
        <w:t>Die s[Censur]s der von p[1{Becker}, 6{o[Breslau]o}]p, herauszugebenden städtischen t[2{Wochenschrift} "1{Das Breslauer Bürgerblatt}]t"</w:t>
      </w:r>
    </w:p>
    <w:p>
      <w:r>
        <w:t>43</w:t>
        <w:tab/>
        <w:t>1841</w:t>
      </w:r>
    </w:p>
    <w:p>
      <w:r>
        <w:br/>
        <w:t>30</w:t>
        <w:tab/>
        <w:t>Nr. 54</w:t>
      </w:r>
    </w:p>
    <w:p>
      <w:r>
        <w:t>33</w:t>
        <w:tab/>
        <w:t>S.55</w:t>
      </w:r>
    </w:p>
    <w:p>
      <w:r>
        <w:t>40</w:t>
        <w:tab/>
        <w:t>Die s[Zensur]s der von dem p[5{s[Buchhändler]s} 2{A.} 1{Cosmar}]p herausgegebenen und von dessen p[7{Witwe &lt;des Buchhändlers A. Cosmar&gt;} 2{Antonie} 1{Cosmar}]p fortgesetzten t[2{Zeitschrift} "1{Der Berliner Modespiegel}]t"</w:t>
      </w:r>
    </w:p>
    <w:p>
      <w:r>
        <w:t>43</w:t>
        <w:tab/>
        <w:t>1842 - 1847</w:t>
      </w:r>
    </w:p>
    <w:p>
      <w:r>
        <w:br/>
        <w:t>30</w:t>
        <w:tab/>
        <w:t>Nr. 55</w:t>
      </w:r>
    </w:p>
    <w:p>
      <w:r>
        <w:t>33</w:t>
        <w:tab/>
        <w:t>S. 56</w:t>
      </w:r>
    </w:p>
    <w:p>
      <w:r>
        <w:t>40</w:t>
        <w:tab/>
        <w:t>Die s[Censur]s des t[Braunsberger Wochenblatt]ts, später des t[Braunsberger Kreisblatt]ts</w:t>
      </w:r>
    </w:p>
    <w:p>
      <w:r>
        <w:t>43</w:t>
        <w:tab/>
        <w:t>1839 - 1846</w:t>
      </w:r>
    </w:p>
    <w:p>
      <w:r>
        <w:br/>
        <w:t>30</w:t>
        <w:tab/>
        <w:t>Nr. 56</w:t>
      </w:r>
    </w:p>
    <w:p>
      <w:r>
        <w:t>33</w:t>
        <w:tab/>
        <w:t>S. 56</w:t>
      </w:r>
    </w:p>
    <w:p>
      <w:r>
        <w:t>40</w:t>
        <w:tab/>
        <w:t>Die s[Censur]s der von dem p[5{Apotheker} 1{Keller} zu 6{o[Lichtenberg]o}]p herauszugebenden s[2{gewerbliche}n 1{Zeitschrift}]s betitelt, "t[2{&lt;Zeitschrift&gt;} 1{Gemeinnützige Erfindungen in der Branntweinbrennkunst und der Bierbrauerei}]t"</w:t>
      </w:r>
    </w:p>
    <w:p>
      <w:r>
        <w:t>43</w:t>
        <w:tab/>
        <w:t>1852</w:t>
      </w:r>
    </w:p>
    <w:p>
      <w:r>
        <w:br/>
        <w:t>30</w:t>
        <w:tab/>
        <w:t>Nr. 57</w:t>
      </w:r>
    </w:p>
    <w:p>
      <w:r>
        <w:t>33</w:t>
        <w:tab/>
        <w:t>S. 56</w:t>
      </w:r>
    </w:p>
    <w:p>
      <w:r>
        <w:t>40</w:t>
        <w:tab/>
        <w:t>Die Herausgabe einer s[2{gewerbliche}n 1{Zeitschrift}]s unter dem Titel "t[2{&lt;Zeitschrift&gt;} 1{Die Biene}]t", nebst einem polytechnischen Beiblatt, durch den p[7{General-Revisor} und 5{Mechaniker} 1{Mendelssohn} 6{o[in Berlin]o}]p, und deren s[Censur]s</w:t>
      </w:r>
    </w:p>
    <w:p>
      <w:r>
        <w:t>43</w:t>
        <w:tab/>
        <w:t>1838 - 1843</w:t>
      </w:r>
    </w:p>
    <w:p>
      <w:r>
        <w:br/>
        <w:t>30</w:t>
        <w:tab/>
        <w:t>Nr. 58</w:t>
      </w:r>
    </w:p>
    <w:p>
      <w:r>
        <w:t>33</w:t>
        <w:tab/>
        <w:t>S. 56</w:t>
      </w:r>
    </w:p>
    <w:p>
      <w:r>
        <w:t>40</w:t>
        <w:tab/>
        <w:t>Die Herausgabe und s[Censur]s des "t[Beckuner Kreisblatt]ts"</w:t>
      </w:r>
    </w:p>
    <w:p>
      <w:r>
        <w:t>43</w:t>
        <w:tab/>
        <w:t>1842 - 1843</w:t>
      </w:r>
    </w:p>
    <w:p>
      <w:r>
        <w:br/>
        <w:t>30</w:t>
        <w:tab/>
        <w:t>Nr. 59</w:t>
      </w:r>
    </w:p>
    <w:p>
      <w:r>
        <w:t>33</w:t>
        <w:tab/>
        <w:t>S. 56</w:t>
      </w:r>
    </w:p>
    <w:p>
      <w:r>
        <w:t>40</w:t>
        <w:tab/>
        <w:t>Die Herausgabe und s[Censur]s des "t[Beobachters am Eulenthale]t"</w:t>
      </w:r>
    </w:p>
    <w:p>
      <w:r>
        <w:t>43</w:t>
        <w:tab/>
        <w:t>1842 - 1843</w:t>
      </w:r>
    </w:p>
    <w:p>
      <w:r>
        <w:br/>
        <w:t>30</w:t>
        <w:tab/>
        <w:t>Nr. 60</w:t>
      </w:r>
    </w:p>
    <w:p>
      <w:r>
        <w:t>33</w:t>
        <w:tab/>
        <w:t>S. 56</w:t>
      </w:r>
    </w:p>
    <w:p>
      <w:r>
        <w:t>40</w:t>
        <w:tab/>
        <w:t>s[Zensur]s der von dem p[5{s[Buchhändler]s und Buchdrucker} 1{Schmidt} in 6{o[Nordhausen]o}]p herauszugebenden "t[Botanischen Zeitung]t"</w:t>
      </w:r>
    </w:p>
    <w:p>
      <w:r>
        <w:t>43</w:t>
        <w:tab/>
        <w:t>1842 - 1844</w:t>
      </w:r>
    </w:p>
    <w:p>
      <w:r>
        <w:br/>
        <w:t>30</w:t>
        <w:tab/>
        <w:t>Nr. 61</w:t>
      </w:r>
    </w:p>
    <w:p>
      <w:r>
        <w:t>33</w:t>
        <w:tab/>
        <w:t>S. 56</w:t>
      </w:r>
    </w:p>
    <w:p>
      <w:r>
        <w:t>40</w:t>
        <w:tab/>
        <w:t>Die Herausgabe einer "t[Berliner Theaterzeitung]t" von dem p[7{Geh. Hofrath} 4{Dr.} 2{Ernst} 1{Raupach}]p</w:t>
      </w:r>
    </w:p>
    <w:p>
      <w:r>
        <w:t>43</w:t>
        <w:tab/>
        <w:t>1842 - 1843</w:t>
      </w:r>
    </w:p>
    <w:p>
      <w:r>
        <w:br/>
        <w:t>30</w:t>
        <w:tab/>
        <w:t>Nr. 66</w:t>
      </w:r>
    </w:p>
    <w:p>
      <w:r>
        <w:t>33</w:t>
        <w:tab/>
        <w:t>S. 57</w:t>
      </w:r>
    </w:p>
    <w:p>
      <w:r>
        <w:t>40</w:t>
        <w:tab/>
        <w:t>Die Herausgabe und s[Censur]s des "t[Deutschen Anzeiger]ts"</w:t>
      </w:r>
    </w:p>
    <w:p>
      <w:r>
        <w:t>43</w:t>
        <w:tab/>
        <w:t>1843 - 1846</w:t>
      </w:r>
    </w:p>
    <w:p>
      <w:r>
        <w:br/>
        <w:t>30</w:t>
        <w:tab/>
        <w:t>Nr. 67</w:t>
      </w:r>
    </w:p>
    <w:p>
      <w:r>
        <w:t>33</w:t>
        <w:tab/>
        <w:t>S. 57</w:t>
      </w:r>
    </w:p>
    <w:p>
      <w:r>
        <w:t>40</w:t>
        <w:tab/>
        <w:t>Die s[Censur]s der von dem p[7{Literat}en 1{Buhl} in 6{o[Berlin]o}]p herausgegebenen Schriften und s[Flugblätter]s</w:t>
      </w:r>
    </w:p>
    <w:p>
      <w:r>
        <w:t>43</w:t>
        <w:tab/>
        <w:t>1843 - 1848</w:t>
      </w:r>
    </w:p>
    <w:p>
      <w:r>
        <w:br/>
        <w:t>30</w:t>
        <w:tab/>
        <w:t>Nr. 68</w:t>
      </w:r>
    </w:p>
    <w:p>
      <w:r>
        <w:t>33</w:t>
        <w:tab/>
        <w:t>S. 57</w:t>
      </w:r>
    </w:p>
    <w:p>
      <w:r>
        <w:t>40</w:t>
        <w:tab/>
        <w:t>Die s[Censur]s und den s[Debit]s des "t[Journals de Bruxelles]t" in den o[Königlich Preußischen Staaten]o</w:t>
      </w:r>
    </w:p>
    <w:p>
      <w:r>
        <w:t>43</w:t>
        <w:tab/>
        <w:t>1843 - 1844</w:t>
      </w:r>
    </w:p>
    <w:p>
      <w:r>
        <w:br/>
        <w:t>30</w:t>
        <w:tab/>
        <w:t>Nr. 69</w:t>
      </w:r>
    </w:p>
    <w:p>
      <w:r>
        <w:t>33</w:t>
        <w:tab/>
        <w:t>S. 57</w:t>
      </w:r>
    </w:p>
    <w:p>
      <w:r>
        <w:t>40</w:t>
        <w:tab/>
        <w:t>Die Herausgabe und s[Censur]s des "t[Birnbaumer Kreisblatt]ts"</w:t>
      </w:r>
    </w:p>
    <w:p>
      <w:r>
        <w:t>43</w:t>
        <w:tab/>
        <w:t>1843 - 1845</w:t>
      </w:r>
    </w:p>
    <w:p>
      <w:r>
        <w:br/>
        <w:t>30</w:t>
        <w:tab/>
        <w:t>Nr. 70</w:t>
      </w:r>
    </w:p>
    <w:p>
      <w:r>
        <w:t>33</w:t>
        <w:tab/>
        <w:t>S. 58</w:t>
      </w:r>
    </w:p>
    <w:p>
      <w:r>
        <w:t>40</w:t>
        <w:tab/>
        <w:t>s[Zensur]s und s[Debit]s der im k[1{s[Verlag]s &lt;der Vossischen Buchhandlung&gt;} 2{&lt;Berlin&gt;}]k der k[1{Vossischen Buchhandlung} in 2{o[Berlin]o}]k erscheinenden "t[Bibliothek politischer Reden aus dem 18. und 19. Jahrhundert]t"</w:t>
      </w:r>
    </w:p>
    <w:p>
      <w:r>
        <w:t>43</w:t>
        <w:tab/>
        <w:t>1843 - 1847</w:t>
      </w:r>
    </w:p>
    <w:p>
      <w:r>
        <w:br/>
        <w:t>30</w:t>
        <w:tab/>
        <w:t>Nr. 71</w:t>
      </w:r>
    </w:p>
    <w:p>
      <w:r>
        <w:t>33</w:t>
        <w:tab/>
        <w:t>S. 58</w:t>
      </w:r>
    </w:p>
    <w:p>
      <w:r>
        <w:t>40</w:t>
        <w:tab/>
        <w:t>Die Herausgabe und s[Censur]s des "t[Breslauer Anzeiger]ts"</w:t>
      </w:r>
    </w:p>
    <w:p>
      <w:r>
        <w:t>43</w:t>
        <w:tab/>
        <w:t>1843 - 1847</w:t>
      </w:r>
    </w:p>
    <w:p>
      <w:r>
        <w:br/>
        <w:t>30</w:t>
        <w:tab/>
        <w:t>Nr. 72</w:t>
      </w:r>
    </w:p>
    <w:p>
      <w:r>
        <w:t>33</w:t>
        <w:tab/>
        <w:t>S. 58</w:t>
      </w:r>
    </w:p>
    <w:p>
      <w:r>
        <w:t>40</w:t>
        <w:tab/>
        <w:t>Die Herausgabe und s[Censur]s des "t[Berliner Tageblatt]ts" vom p[3{Freiherr}n 8{von} 1{Martens}]p</w:t>
      </w:r>
    </w:p>
    <w:p>
      <w:r>
        <w:t>43</w:t>
        <w:tab/>
        <w:t>1843 - 1844</w:t>
      </w:r>
    </w:p>
    <w:p>
      <w:r>
        <w:br/>
        <w:t>30</w:t>
        <w:tab/>
        <w:t>Nr. 73</w:t>
      </w:r>
    </w:p>
    <w:p>
      <w:r>
        <w:t>33</w:t>
        <w:tab/>
        <w:t>S. 58</w:t>
      </w:r>
    </w:p>
    <w:p>
      <w:r>
        <w:t>40</w:t>
        <w:tab/>
        <w:t>Die Herausgabe einer s[2{belletristische}n 1{Zeitschrift}]s von dem p[7{Literat}en 2{Carl} 1{Lindow}]p unter dem Titel "t[1{Berliner Pfennigblätter} 2{&lt;Zeitschrift&gt;}]t", und deren s[Censur]s</w:t>
      </w:r>
    </w:p>
    <w:p>
      <w:r>
        <w:t>43</w:t>
        <w:tab/>
        <w:t>1843 - 1848</w:t>
      </w:r>
    </w:p>
    <w:p>
      <w:r>
        <w:br/>
        <w:t>30</w:t>
        <w:tab/>
        <w:t>Nr. 74</w:t>
      </w:r>
    </w:p>
    <w:p>
      <w:r>
        <w:t>33</w:t>
        <w:tab/>
        <w:t>S. 58</w:t>
      </w:r>
    </w:p>
    <w:p>
      <w:r>
        <w:t>40</w:t>
        <w:tab/>
        <w:t>Die s[Censur]s des "t[Borkumer Kreis-Wochenblatt]ts", später betitelt "t[Gemeinnütziger Anzeiger, ein Wochenblatt für die Unterhaltung, Belehrung und Veröffentlichung]t"</w:t>
      </w:r>
    </w:p>
    <w:p>
      <w:r>
        <w:t>43</w:t>
        <w:tab/>
        <w:t>1841 - 1848</w:t>
      </w:r>
    </w:p>
    <w:p>
      <w:r>
        <w:br/>
        <w:t>30</w:t>
        <w:tab/>
        <w:t>Nr. 75</w:t>
      </w:r>
    </w:p>
    <w:p>
      <w:r>
        <w:t>33</w:t>
        <w:tab/>
        <w:t>S. 58</w:t>
      </w:r>
    </w:p>
    <w:p>
      <w:r>
        <w:t>40</w:t>
        <w:tab/>
        <w:t>Die Herausgabe und s[Censur]s des "t[Berliner Gewerbe-, Industrie- und Handelsblatt]ts"</w:t>
      </w:r>
    </w:p>
    <w:p>
      <w:r>
        <w:t>43</w:t>
        <w:tab/>
        <w:t>1841 - 1846</w:t>
      </w:r>
    </w:p>
    <w:p>
      <w:r>
        <w:br/>
        <w:t>30</w:t>
        <w:tab/>
        <w:t>Nr. 77</w:t>
      </w:r>
    </w:p>
    <w:p>
      <w:r>
        <w:t>33</w:t>
        <w:tab/>
        <w:t>S. 59</w:t>
      </w:r>
    </w:p>
    <w:p>
      <w:r>
        <w:t>40</w:t>
        <w:tab/>
        <w:t>Die Herausgabe und s[Censur]s der "t[Berliner Modezeitung für Tischler]t"</w:t>
      </w:r>
    </w:p>
    <w:p>
      <w:r>
        <w:t>43</w:t>
        <w:tab/>
        <w:t>1844 - 1846</w:t>
      </w:r>
    </w:p>
    <w:p>
      <w:r>
        <w:br/>
        <w:t>30</w:t>
        <w:tab/>
        <w:t>Nr. 79</w:t>
      </w:r>
    </w:p>
    <w:p>
      <w:r>
        <w:t>33</w:t>
        <w:tab/>
        <w:t>S. 59</w:t>
      </w:r>
    </w:p>
    <w:p>
      <w:r>
        <w:t>40</w:t>
        <w:tab/>
        <w:t>Die s[Censur]s und den s[Debit]s der von p[2{H.} 1{Bertoldi}]p erschienen Schriften</w:t>
      </w:r>
    </w:p>
    <w:p>
      <w:r>
        <w:t>43</w:t>
        <w:tab/>
        <w:t>1844 - 1845</w:t>
      </w:r>
    </w:p>
    <w:p>
      <w:r>
        <w:br/>
        <w:t>30</w:t>
        <w:tab/>
        <w:t>Nr. 81</w:t>
      </w:r>
    </w:p>
    <w:p>
      <w:r>
        <w:t>33</w:t>
        <w:tab/>
        <w:t>S. 59</w:t>
      </w:r>
    </w:p>
    <w:p>
      <w:r>
        <w:t>40</w:t>
        <w:tab/>
        <w:t>Die s[Censur]s und den s[Debit]s der Schriften von p[Biedermann]p</w:t>
      </w:r>
    </w:p>
    <w:p>
      <w:r>
        <w:t>43</w:t>
        <w:tab/>
        <w:t>1844 - 1848</w:t>
      </w:r>
    </w:p>
    <w:p>
      <w:r>
        <w:br/>
        <w:t>30</w:t>
        <w:tab/>
        <w:t>Nr. 82</w:t>
      </w:r>
    </w:p>
    <w:p>
      <w:r>
        <w:t>33</w:t>
        <w:tab/>
        <w:t>S. 59</w:t>
      </w:r>
    </w:p>
    <w:p>
      <w:r>
        <w:t>40</w:t>
        <w:tab/>
        <w:t>Die s[Censur]s und den s[Debit]s der in o[Neusalza]o herauskommenden t[2{Monatsschrift} "1{Blätter der Vergangenheit und Gegenwart}]t"</w:t>
      </w:r>
    </w:p>
    <w:p>
      <w:r>
        <w:t>43</w:t>
        <w:tab/>
        <w:t>1844</w:t>
      </w:r>
    </w:p>
    <w:p>
      <w:r>
        <w:br/>
        <w:t>30</w:t>
        <w:tab/>
        <w:t>Nr. 83</w:t>
      </w:r>
    </w:p>
    <w:p>
      <w:r>
        <w:t>33</w:t>
        <w:tab/>
        <w:t>S. 59</w:t>
      </w:r>
    </w:p>
    <w:p>
      <w:r>
        <w:t>40</w:t>
        <w:tab/>
        <w:t>Die Herausgabe und s[Censur]s neuer s[2{politische}r 1{Zeitung}]sen in o[Berlin]o</w:t>
      </w:r>
    </w:p>
    <w:p>
      <w:r>
        <w:t>43</w:t>
        <w:tab/>
        <w:t>1844</w:t>
      </w:r>
    </w:p>
    <w:p>
      <w:r>
        <w:br/>
        <w:t>30</w:t>
        <w:tab/>
        <w:t>Nr. 84</w:t>
      </w:r>
    </w:p>
    <w:p>
      <w:r>
        <w:t>33</w:t>
        <w:tab/>
        <w:t>S. 59</w:t>
      </w:r>
    </w:p>
    <w:p>
      <w:r>
        <w:t>40</w:t>
        <w:tab/>
        <w:t>Die Herausgabe und s[Censur]s des "t[Bomster Kreisblatt]ts"</w:t>
      </w:r>
    </w:p>
    <w:p>
      <w:r>
        <w:t>43</w:t>
        <w:tab/>
        <w:t>1844 - 1848</w:t>
      </w:r>
    </w:p>
    <w:p>
      <w:r>
        <w:br/>
        <w:t>30</w:t>
        <w:tab/>
        <w:t>Nr. 85</w:t>
      </w:r>
    </w:p>
    <w:p>
      <w:r>
        <w:t>33</w:t>
        <w:tab/>
        <w:t>S. 59</w:t>
      </w:r>
    </w:p>
    <w:p>
      <w:r>
        <w:t>40</w:t>
        <w:tab/>
        <w:t>Die Herausgabe eines "t[Berliner Tageblatt]ts" durch den p[4{Dr. phil.} 1{Alt} in 6{o[Berlin]o}]p und dessen s[Censur]s</w:t>
      </w:r>
    </w:p>
    <w:p>
      <w:r>
        <w:t>43</w:t>
        <w:tab/>
        <w:t>1844</w:t>
      </w:r>
    </w:p>
    <w:p>
      <w:r>
        <w:br/>
        <w:t>30</w:t>
        <w:tab/>
        <w:t>Nr. 86</w:t>
      </w:r>
    </w:p>
    <w:p>
      <w:r>
        <w:t>33</w:t>
        <w:tab/>
        <w:t>S. 60</w:t>
      </w:r>
    </w:p>
    <w:p>
      <w:r>
        <w:t>40</w:t>
        <w:tab/>
        <w:t>Die s[Censur]s und den s[Debit]s der von p[2{Carl} 1{Kuttenberger}]p herausgegebenen Schrift "t[Bilder aus dem Soldatenleben]t"</w:t>
      </w:r>
    </w:p>
    <w:p>
      <w:r>
        <w:t>43</w:t>
        <w:tab/>
        <w:t>1844 - 1846</w:t>
      </w:r>
    </w:p>
    <w:p>
      <w:r>
        <w:br/>
        <w:t>30</w:t>
        <w:tab/>
        <w:t>Nr. 87</w:t>
      </w:r>
    </w:p>
    <w:p>
      <w:r>
        <w:t>33</w:t>
        <w:tab/>
        <w:t>S. 60</w:t>
      </w:r>
    </w:p>
    <w:p>
      <w:r>
        <w:t>40</w:t>
        <w:tab/>
        <w:t>Die Herausgabe und s[Censur]s des "t[Bromberger Wochenblatt]ts"</w:t>
      </w:r>
    </w:p>
    <w:p>
      <w:r>
        <w:t>43</w:t>
        <w:tab/>
        <w:t>1844 - 1845</w:t>
      </w:r>
    </w:p>
    <w:p>
      <w:r>
        <w:br/>
        <w:t>30</w:t>
        <w:tab/>
        <w:t>Nr. 88</w:t>
      </w:r>
    </w:p>
    <w:p>
      <w:r>
        <w:t>33</w:t>
        <w:tab/>
        <w:t>S. 60</w:t>
      </w:r>
    </w:p>
    <w:p>
      <w:r>
        <w:t>40</w:t>
        <w:tab/>
        <w:t>Die Herausgabe und s[Censur]s des "t[Behrendtschen Kreisblatt]ts"</w:t>
      </w:r>
    </w:p>
    <w:p>
      <w:r>
        <w:t>43</w:t>
        <w:tab/>
        <w:t>1844</w:t>
      </w:r>
    </w:p>
    <w:p>
      <w:r>
        <w:br/>
        <w:t>30</w:t>
        <w:tab/>
        <w:t>Nr. 90</w:t>
      </w:r>
    </w:p>
    <w:p>
      <w:r>
        <w:t>33</w:t>
        <w:tab/>
        <w:t>S. 60</w:t>
      </w:r>
    </w:p>
    <w:p>
      <w:r>
        <w:t>40</w:t>
        <w:tab/>
        <w:t>Die s[Censur]s und den s[Debit]s der von p[2{Carl} 1{Beck}]p erschienenen Schriften</w:t>
      </w:r>
    </w:p>
    <w:p>
      <w:r>
        <w:t>43</w:t>
        <w:tab/>
        <w:t>1844 - 1845</w:t>
      </w:r>
    </w:p>
    <w:p>
      <w:r>
        <w:br/>
        <w:t>30</w:t>
        <w:tab/>
        <w:t>Nr. 91</w:t>
      </w:r>
    </w:p>
    <w:p>
      <w:r>
        <w:t>33</w:t>
        <w:tab/>
        <w:t>S. 60</w:t>
      </w:r>
    </w:p>
    <w:p>
      <w:r>
        <w:t>40</w:t>
        <w:tab/>
        <w:t xml:space="preserve">Herausgabe einer Zeitschrift durch den p[7{Buchdruckereibesitzer} 1{Pape} in 6{o[Reichenbach]o}]p betitelt "t[1{Bunte Steine} 2{&lt;Zeitschrift&gt;}]t" </w:t>
      </w:r>
    </w:p>
    <w:p>
      <w:r>
        <w:t>43</w:t>
        <w:tab/>
        <w:t>1844 - 1847</w:t>
      </w:r>
    </w:p>
    <w:p>
      <w:r>
        <w:br/>
        <w:t>30</w:t>
        <w:tab/>
        <w:t>Nr. 92</w:t>
      </w:r>
    </w:p>
    <w:p>
      <w:r>
        <w:t>33</w:t>
        <w:tab/>
        <w:t>S. 60</w:t>
      </w:r>
    </w:p>
    <w:p>
      <w:r>
        <w:t>40</w:t>
        <w:tab/>
        <w:t>Die Herausgabe und s[Censur]s des "t[Bolkenhainer Kreisblatt]ts"</w:t>
      </w:r>
    </w:p>
    <w:p>
      <w:r>
        <w:t>43</w:t>
        <w:tab/>
        <w:t>1844</w:t>
      </w:r>
    </w:p>
    <w:p>
      <w:r>
        <w:br/>
        <w:t>30</w:t>
        <w:tab/>
        <w:t>Nr. 93</w:t>
      </w:r>
    </w:p>
    <w:p>
      <w:r>
        <w:t>33</w:t>
        <w:tab/>
        <w:t>S. 60</w:t>
      </w:r>
    </w:p>
    <w:p>
      <w:r>
        <w:t>40</w:t>
        <w:tab/>
        <w:t>Die Herausgabe und s[Censur]s des "t[Bunzlauer Kreisblatt]ts"</w:t>
      </w:r>
    </w:p>
    <w:p>
      <w:r>
        <w:t>43</w:t>
        <w:tab/>
        <w:t>1844</w:t>
      </w:r>
    </w:p>
    <w:p>
      <w:r>
        <w:br/>
        <w:t>30</w:t>
        <w:tab/>
        <w:t>Nr. 94</w:t>
      </w:r>
    </w:p>
    <w:p>
      <w:r>
        <w:t>33</w:t>
        <w:tab/>
        <w:t>S. 61</w:t>
      </w:r>
    </w:p>
    <w:p>
      <w:r>
        <w:t>40</w:t>
        <w:tab/>
        <w:t>Die Herausgabe und s[Censur]s des "t[Beeskower Wochenlatt]ts"</w:t>
      </w:r>
    </w:p>
    <w:p>
      <w:r>
        <w:t>43</w:t>
        <w:tab/>
        <w:t>1839 - 1845</w:t>
      </w:r>
    </w:p>
    <w:p>
      <w:r>
        <w:br/>
        <w:t>30</w:t>
        <w:tab/>
        <w:t>Nr. 95</w:t>
      </w:r>
    </w:p>
    <w:p>
      <w:r>
        <w:t>33</w:t>
        <w:tab/>
        <w:t>S. 61</w:t>
      </w:r>
    </w:p>
    <w:p>
      <w:r>
        <w:t>40</w:t>
        <w:tab/>
        <w:t>Die Herausgabe und s[Censur]s des "t[Bürener Kreisblatt]ts"</w:t>
      </w:r>
    </w:p>
    <w:p>
      <w:r>
        <w:t>43</w:t>
        <w:tab/>
        <w:t>1844 - 1846</w:t>
      </w:r>
    </w:p>
    <w:p>
      <w:r>
        <w:br/>
        <w:t>30</w:t>
        <w:tab/>
        <w:t>Nr. 96</w:t>
      </w:r>
    </w:p>
    <w:p>
      <w:r>
        <w:t>33</w:t>
        <w:tab/>
        <w:t>S. 61</w:t>
      </w:r>
    </w:p>
    <w:p>
      <w:r>
        <w:t>40</w:t>
        <w:tab/>
        <w:t>Die Herausgabe und s[Censur]s des "t[Berghaimer Kreisblatt]ts"</w:t>
      </w:r>
    </w:p>
    <w:p>
      <w:r>
        <w:t>43</w:t>
        <w:tab/>
        <w:t>1844 - 1845</w:t>
      </w:r>
    </w:p>
    <w:p>
      <w:r>
        <w:br/>
        <w:t>30</w:t>
        <w:tab/>
        <w:t>Nr. 97</w:t>
      </w:r>
    </w:p>
    <w:p>
      <w:r>
        <w:t>33</w:t>
        <w:tab/>
        <w:t>S. 61</w:t>
      </w:r>
    </w:p>
    <w:p>
      <w:r>
        <w:t>40</w:t>
        <w:tab/>
        <w:t>Die Herausgabe eines "t[Breslauer Intelligenzblatt]ts" durch den p[7{Literat}en 2{R.} 1{Nimmer}]p</w:t>
      </w:r>
    </w:p>
    <w:p>
      <w:r>
        <w:t>43</w:t>
        <w:tab/>
        <w:t>1844 - 1845</w:t>
      </w:r>
    </w:p>
    <w:p>
      <w:r>
        <w:br/>
        <w:t>30</w:t>
        <w:tab/>
        <w:t>Nr. 98</w:t>
      </w:r>
    </w:p>
    <w:p>
      <w:r>
        <w:t>33</w:t>
        <w:tab/>
        <w:t>S. 61</w:t>
      </w:r>
    </w:p>
    <w:p>
      <w:r>
        <w:t>40</w:t>
        <w:tab/>
        <w:t>Die Herausgabe und s[Censur]s des "t[Berncasteler Wochenlatt]ts"</w:t>
      </w:r>
    </w:p>
    <w:p>
      <w:r>
        <w:t>43</w:t>
        <w:tab/>
        <w:t>1845 - 1847</w:t>
      </w:r>
    </w:p>
    <w:p>
      <w:r>
        <w:br/>
        <w:t>30</w:t>
        <w:tab/>
        <w:t>Nr. 99</w:t>
      </w:r>
    </w:p>
    <w:p>
      <w:r>
        <w:t>33</w:t>
        <w:tab/>
        <w:t>S. 61</w:t>
      </w:r>
    </w:p>
    <w:p>
      <w:r>
        <w:t>40</w:t>
        <w:tab/>
        <w:t>Die Herausgabe und s[Censur]s der "t[Haude-Spenerschen Zeitung]t" betitelt: "t[Berlinische Nachrichten von Staats- und gelehrten Sachen]t"</w:t>
      </w:r>
    </w:p>
    <w:p>
      <w:r>
        <w:t>41</w:t>
        <w:tab/>
        <w:t>Adhib.</w:t>
      </w:r>
    </w:p>
    <w:p>
      <w:r>
        <w:t>43</w:t>
        <w:tab/>
        <w:t>1740 - 1848</w:t>
      </w:r>
    </w:p>
    <w:p>
      <w:r>
        <w:br/>
        <w:t>30</w:t>
        <w:tab/>
        <w:t>Nr. 100</w:t>
      </w:r>
    </w:p>
    <w:p>
      <w:r>
        <w:t>33</w:t>
        <w:tab/>
        <w:t>S. 61</w:t>
      </w:r>
    </w:p>
    <w:p>
      <w:r>
        <w:t>40</w:t>
        <w:tab/>
        <w:t>Die Herausgabe und s[Censur]s der "t[Königlich privilegierten Berlinischen (Vossischen) Zeitung von Staats- und gelehrten Sachen"]t</w:t>
      </w:r>
    </w:p>
    <w:p>
      <w:r>
        <w:t>41</w:t>
        <w:tab/>
        <w:t>ahib.</w:t>
      </w:r>
    </w:p>
    <w:p>
      <w:r>
        <w:t>43</w:t>
        <w:tab/>
        <w:t>1722 - 1848</w:t>
      </w:r>
    </w:p>
    <w:p>
      <w:r>
        <w:br/>
        <w:t>30</w:t>
        <w:tab/>
        <w:t>Nr. 101</w:t>
      </w:r>
    </w:p>
    <w:p>
      <w:r>
        <w:t>33</w:t>
        <w:tab/>
        <w:t>S. 62</w:t>
      </w:r>
    </w:p>
    <w:p>
      <w:r>
        <w:t>40</w:t>
        <w:tab/>
        <w:t>Die Herausgabe und s[Censur]s des "t[Berliner Intelligenzblatt]tes"</w:t>
      </w:r>
    </w:p>
    <w:p>
      <w:r>
        <w:t>43</w:t>
        <w:tab/>
        <w:t>1821 - 1829</w:t>
      </w:r>
    </w:p>
    <w:p>
      <w:r>
        <w:br/>
        <w:t>30</w:t>
        <w:tab/>
        <w:t>Nr. 102</w:t>
      </w:r>
    </w:p>
    <w:p>
      <w:r>
        <w:t>33</w:t>
        <w:tab/>
        <w:t>S. 62</w:t>
      </w:r>
    </w:p>
    <w:p>
      <w:r>
        <w:t>40</w:t>
        <w:tab/>
        <w:t>Die Herausgabe und s[Censur]s des "t[Breslauer Handelsblatt]tes"</w:t>
      </w:r>
    </w:p>
    <w:p>
      <w:r>
        <w:t>43</w:t>
        <w:tab/>
        <w:t>1845 - 1847</w:t>
      </w:r>
    </w:p>
    <w:p>
      <w:r>
        <w:br/>
        <w:t>30</w:t>
        <w:tab/>
        <w:t>Nr. 103</w:t>
      </w:r>
    </w:p>
    <w:p>
      <w:r>
        <w:t>33</w:t>
        <w:tab/>
        <w:t>S. 62</w:t>
      </w:r>
    </w:p>
    <w:p>
      <w:r>
        <w:t>40</w:t>
        <w:tab/>
        <w:t>Die s[Censur]s und den s[Debit]s der in o[Berlin]o erscheinenden "t[Bibliothek der Unterrichtslektüre für die Jugend beiderlei Geschlechts]t"</w:t>
      </w:r>
    </w:p>
    <w:p>
      <w:r>
        <w:t>43</w:t>
        <w:tab/>
        <w:t>1845 - 1846</w:t>
      </w:r>
    </w:p>
    <w:p>
      <w:r>
        <w:br/>
        <w:t>30</w:t>
        <w:tab/>
        <w:t>Nr. 105</w:t>
      </w:r>
    </w:p>
    <w:p>
      <w:r>
        <w:t>33</w:t>
        <w:tab/>
        <w:t>S. 62</w:t>
      </w:r>
    </w:p>
    <w:p>
      <w:r>
        <w:t>40</w:t>
        <w:tab/>
        <w:t>Die Herausgabe und s[Censur]s des "t[Breslauer Volkskalender]ts"</w:t>
      </w:r>
    </w:p>
    <w:p>
      <w:r>
        <w:t>43</w:t>
        <w:tab/>
        <w:t>1845</w:t>
      </w:r>
    </w:p>
    <w:p>
      <w:r>
        <w:br/>
        <w:t>30</w:t>
        <w:tab/>
        <w:t>Nr. 106</w:t>
      </w:r>
    </w:p>
    <w:p>
      <w:r>
        <w:t>33</w:t>
        <w:tab/>
        <w:t>S. 62</w:t>
      </w:r>
    </w:p>
    <w:p>
      <w:r>
        <w:t>40</w:t>
        <w:tab/>
        <w:t>Den s[Debit]s der "t[Bukarester deutschen Zeitung]t" in den diesseitigen Staaten</w:t>
      </w:r>
    </w:p>
    <w:p>
      <w:r>
        <w:t>43</w:t>
        <w:tab/>
        <w:t>1845</w:t>
      </w:r>
    </w:p>
    <w:p>
      <w:r>
        <w:br/>
        <w:t>30</w:t>
        <w:tab/>
        <w:t>Nr. 107</w:t>
      </w:r>
    </w:p>
    <w:p>
      <w:r>
        <w:t>33</w:t>
        <w:tab/>
        <w:t>S. 62</w:t>
      </w:r>
    </w:p>
    <w:p>
      <w:r>
        <w:t>40</w:t>
        <w:tab/>
        <w:t>Die Herausgabe und s[Censur]s des "t[Breslauer Beobachter]ts"</w:t>
      </w:r>
    </w:p>
    <w:p>
      <w:r>
        <w:t>43</w:t>
        <w:tab/>
        <w:t>1845 - 1846</w:t>
      </w:r>
    </w:p>
    <w:p>
      <w:r>
        <w:br/>
        <w:t>30</w:t>
        <w:tab/>
        <w:t>Nr. 108</w:t>
      </w:r>
    </w:p>
    <w:p>
      <w:r>
        <w:t>33</w:t>
        <w:tab/>
        <w:t>S. 63</w:t>
      </w:r>
    </w:p>
    <w:p>
      <w:r>
        <w:t>40</w:t>
        <w:tab/>
        <w:t>Das s[Debitverbot]s gegen die in o[Mannheim]o erschienene anstößige Schrift "t[Briefwechsel eines Staatsgefangenen und seiner Befreierin]t" von p[2{Wilh.} 1{Schulz}]p</w:t>
      </w:r>
    </w:p>
    <w:p>
      <w:r>
        <w:t>43</w:t>
        <w:tab/>
        <w:t>1845 - 1846</w:t>
      </w:r>
    </w:p>
    <w:p>
      <w:r>
        <w:br/>
        <w:t>30</w:t>
        <w:tab/>
        <w:t>Nr. 109</w:t>
      </w:r>
    </w:p>
    <w:p>
      <w:r>
        <w:t>33</w:t>
        <w:tab/>
        <w:t>S. 63</w:t>
      </w:r>
    </w:p>
    <w:p>
      <w:r>
        <w:t>40</w:t>
        <w:tab/>
        <w:t>Die Herausgabe und s[Censur]s des "t[Wochenblatts für den Zauch-Bellzigschen Kreis]t", und des "t[Belziger Stadt- und Landbote]tn"</w:t>
      </w:r>
    </w:p>
    <w:p>
      <w:r>
        <w:t>43</w:t>
        <w:tab/>
        <w:t>1838 - 1845</w:t>
      </w:r>
    </w:p>
    <w:p>
      <w:r>
        <w:br/>
        <w:t>30</w:t>
        <w:tab/>
        <w:t>Nr. 110</w:t>
      </w:r>
    </w:p>
    <w:p>
      <w:r>
        <w:t>33</w:t>
        <w:tab/>
        <w:t>S. 63</w:t>
      </w:r>
    </w:p>
    <w:p>
      <w:r>
        <w:t>40</w:t>
        <w:tab/>
        <w:t>Die Herausgabe und s[Censur]s der t[2{Monatsschrift} "1{Der Bote aus dem Katzbachthale}]t"</w:t>
      </w:r>
    </w:p>
    <w:p>
      <w:r>
        <w:t>43</w:t>
        <w:tab/>
        <w:t>1845 - 1846</w:t>
      </w:r>
    </w:p>
    <w:p>
      <w:r>
        <w:br/>
        <w:t>30</w:t>
        <w:tab/>
        <w:t>Nr. 113</w:t>
      </w:r>
    </w:p>
    <w:p>
      <w:r>
        <w:t>33</w:t>
        <w:tab/>
        <w:t>S. 63</w:t>
      </w:r>
    </w:p>
    <w:p>
      <w:r>
        <w:t>40</w:t>
        <w:tab/>
        <w:t>Die Herausgabe und s[Censur]s der t[2{Wochenschrift} "1{Der Berlinchener Stadt- und Landfreund}]t"</w:t>
      </w:r>
    </w:p>
    <w:p>
      <w:r>
        <w:t>43</w:t>
        <w:tab/>
        <w:t>1845 - 1846</w:t>
      </w:r>
    </w:p>
    <w:p>
      <w:r>
        <w:br/>
        <w:t>30</w:t>
        <w:tab/>
        <w:t>Nr. 114</w:t>
      </w:r>
    </w:p>
    <w:p>
      <w:r>
        <w:t>33</w:t>
        <w:tab/>
        <w:t>S. 63</w:t>
      </w:r>
    </w:p>
    <w:p>
      <w:r>
        <w:t>40</w:t>
        <w:tab/>
        <w:t>Die Herausgabe einer "neuen t[1{&lt;Neue&gt; Berliner Zeitung}" (2{Zeitschrift}]t) von einem Verein patriotisch gesinnter Männer</w:t>
      </w:r>
    </w:p>
    <w:p>
      <w:r>
        <w:t>43</w:t>
        <w:tab/>
        <w:t>1846</w:t>
      </w:r>
    </w:p>
    <w:p>
      <w:r>
        <w:br/>
        <w:t>30</w:t>
        <w:tab/>
        <w:t>Nr. 116</w:t>
      </w:r>
    </w:p>
    <w:p>
      <w:r>
        <w:t>33</w:t>
        <w:tab/>
        <w:t>S. 64</w:t>
      </w:r>
    </w:p>
    <w:p>
      <w:r>
        <w:t>40</w:t>
        <w:tab/>
        <w:t>Die s[Censur]s und den s[Debit]s der von p[2{August} 1{Ballnus}]p erschienenen Druckschriften</w:t>
      </w:r>
    </w:p>
    <w:p>
      <w:r>
        <w:t>43</w:t>
        <w:tab/>
        <w:t>1845</w:t>
      </w:r>
    </w:p>
    <w:p>
      <w:r>
        <w:br/>
        <w:t>30</w:t>
        <w:tab/>
        <w:t>Nr. 117</w:t>
      </w:r>
    </w:p>
    <w:p>
      <w:r>
        <w:t>33</w:t>
        <w:tab/>
        <w:t>S. 64</w:t>
      </w:r>
    </w:p>
    <w:p>
      <w:r>
        <w:t>40</w:t>
        <w:tab/>
        <w:t>Die s[Censur]s und den s[Debit]s der von p[4{Dr.} 2{Wilhelm} 1{Binder} in der 6{o[Schweiz]o}]p erschienenen Schriften</w:t>
      </w:r>
    </w:p>
    <w:p>
      <w:r>
        <w:t>43</w:t>
        <w:tab/>
        <w:t>1846</w:t>
      </w:r>
    </w:p>
    <w:p>
      <w:r>
        <w:br/>
        <w:t>30</w:t>
        <w:tab/>
        <w:t>Nr. 118</w:t>
      </w:r>
    </w:p>
    <w:p>
      <w:r>
        <w:t>33</w:t>
        <w:tab/>
        <w:t>S. 64</w:t>
      </w:r>
    </w:p>
    <w:p>
      <w:r>
        <w:t>40</w:t>
        <w:tab/>
        <w:t>Die Herausgabe und s[Censur]s der "t[Berliner Bürgerzeitung]t"</w:t>
      </w:r>
    </w:p>
    <w:p>
      <w:r>
        <w:t>43</w:t>
        <w:tab/>
        <w:t>1845 - 1847</w:t>
      </w:r>
    </w:p>
    <w:p>
      <w:r>
        <w:br/>
        <w:t>30</w:t>
        <w:tab/>
        <w:t>Nr. 119</w:t>
      </w:r>
    </w:p>
    <w:p>
      <w:r>
        <w:t>33</w:t>
        <w:tab/>
        <w:t>S. 64</w:t>
      </w:r>
    </w:p>
    <w:p>
      <w:r>
        <w:t>40</w:t>
        <w:tab/>
        <w:t>Die Herausgabe und s[Censur]s des in o[Hirschberg]o erscheinenden "t[Boten aus dem Riesengebirge]t"</w:t>
      </w:r>
    </w:p>
    <w:p>
      <w:r>
        <w:t>43</w:t>
        <w:tab/>
        <w:t>1844 - 1846</w:t>
      </w:r>
    </w:p>
    <w:p>
      <w:r>
        <w:br/>
        <w:t>30</w:t>
        <w:tab/>
        <w:t>Nr. 120</w:t>
      </w:r>
    </w:p>
    <w:p>
      <w:r>
        <w:t>33</w:t>
        <w:tab/>
        <w:t>64</w:t>
      </w:r>
    </w:p>
    <w:p>
      <w:r>
        <w:t>40</w:t>
        <w:tab/>
        <w:t>s[Unterdrückung der in o[Leipzig]o von p[Reclam]p gedruckten und von dem p[4{Dr.} 1{Peters} 6{&lt;Leipzig&gt;}]p daselbst verlegten höchst anstößigen Schrift]s "t[Der sittliche Zustand von Berlin nach Aufhebung der geduldeten Prostitution des weiblichen Geschlechts]t" von p[2{C.} 1{Röhrmann}]p</w:t>
      </w:r>
    </w:p>
    <w:p>
      <w:r>
        <w:t>43</w:t>
        <w:tab/>
        <w:t>1846 - 1847</w:t>
      </w:r>
    </w:p>
    <w:p>
      <w:r>
        <w:br/>
        <w:t>30</w:t>
        <w:tab/>
        <w:t>Nr. 121</w:t>
      </w:r>
    </w:p>
    <w:p>
      <w:r>
        <w:t>33</w:t>
        <w:tab/>
        <w:t>S. 64</w:t>
      </w:r>
    </w:p>
    <w:p>
      <w:r>
        <w:t>40</w:t>
        <w:tab/>
        <w:t>Die Herausgabe und s[Censur]s des "t[Breslauer Kreisblatt]tes"</w:t>
      </w:r>
    </w:p>
    <w:p>
      <w:r>
        <w:t>43</w:t>
        <w:tab/>
        <w:t>1846</w:t>
      </w:r>
    </w:p>
    <w:p>
      <w:r>
        <w:br/>
        <w:t>30</w:t>
        <w:tab/>
        <w:t>Nr. 122</w:t>
      </w:r>
    </w:p>
    <w:p>
      <w:r>
        <w:t>33</w:t>
        <w:tab/>
        <w:t>64</w:t>
      </w:r>
    </w:p>
    <w:p>
      <w:r>
        <w:t>40</w:t>
        <w:tab/>
        <w:t>s[Zensur]s und s[Debit]s der bei dem p[5{s[Buchhändler]s} 2{H. A.} 8{v.} 1{Berlepsch} in 6{o[Erfurt]o}]p verlegten Schriften</w:t>
      </w:r>
    </w:p>
    <w:p>
      <w:r>
        <w:t>43</w:t>
        <w:tab/>
        <w:t>1846</w:t>
      </w:r>
    </w:p>
    <w:p>
      <w:r>
        <w:br/>
        <w:t>30</w:t>
        <w:tab/>
        <w:t>Nr. 123</w:t>
      </w:r>
    </w:p>
    <w:p>
      <w:r>
        <w:t>33</w:t>
        <w:tab/>
        <w:t>65</w:t>
      </w:r>
    </w:p>
    <w:p>
      <w:r>
        <w:t>40</w:t>
        <w:tab/>
        <w:t>s[Zensur]s der von dem p[5{s[Buchhändler]s} 1{Koch} in 6{o[Schönebeck]o}]p herausgegebenen t[2{Monatsschrift}en "1{Der neue illustrierte Beobachter an der Elbe}]t" und "t[2{&lt;Monatsschrift&gt;} 1{Die Laterne}]t"</w:t>
      </w:r>
    </w:p>
    <w:p>
      <w:r>
        <w:t>43</w:t>
        <w:tab/>
        <w:t>1846</w:t>
      </w:r>
    </w:p>
    <w:p>
      <w:r>
        <w:br/>
        <w:t>30</w:t>
        <w:tab/>
        <w:t>Nr. 124</w:t>
      </w:r>
    </w:p>
    <w:p>
      <w:r>
        <w:t>33</w:t>
        <w:tab/>
        <w:t>S. 65</w:t>
      </w:r>
    </w:p>
    <w:p>
      <w:r>
        <w:t>40</w:t>
        <w:tab/>
        <w:t>Die s[Zensur]s der von dem p[7{Diakonus} 2{Eduard} 1{Baltzer} zu 6{o[Delitzsch]o}]p herausgegebenen Schriften</w:t>
      </w:r>
    </w:p>
    <w:p>
      <w:r>
        <w:t>43</w:t>
        <w:tab/>
        <w:t>1846</w:t>
      </w:r>
    </w:p>
    <w:p>
      <w:r>
        <w:br/>
        <w:t>30</w:t>
        <w:tab/>
        <w:t>Nr. 126</w:t>
      </w:r>
    </w:p>
    <w:p>
      <w:r>
        <w:t>33</w:t>
        <w:tab/>
        <w:t>S. 65</w:t>
      </w:r>
    </w:p>
    <w:p>
      <w:r>
        <w:t>40</w:t>
        <w:tab/>
        <w:t>Die Herausgabe und s[Censur]s der t[2{Wochenschrift} "1{Der Bote für Preußen, Anzeiger für Stadt und Land}]t"</w:t>
      </w:r>
    </w:p>
    <w:p>
      <w:r>
        <w:t>43</w:t>
        <w:tab/>
        <w:t>1846 - 1847</w:t>
      </w:r>
    </w:p>
    <w:p>
      <w:r>
        <w:br/>
        <w:t>30</w:t>
        <w:tab/>
        <w:t>Nr. 127</w:t>
      </w:r>
    </w:p>
    <w:p>
      <w:r>
        <w:t>33</w:t>
        <w:tab/>
        <w:t>S. 65</w:t>
      </w:r>
    </w:p>
    <w:p>
      <w:r>
        <w:t>40</w:t>
        <w:tab/>
        <w:t>Die s[Zensur]s des in ... erscheinenden "t[Tägliche&lt;r&gt;n Anzeigers für Berg und Mark]t"</w:t>
      </w:r>
    </w:p>
    <w:p>
      <w:r>
        <w:t>43</w:t>
        <w:tab/>
        <w:t>1842 - 1847</w:t>
      </w:r>
    </w:p>
    <w:p>
      <w:r>
        <w:br/>
        <w:t>30</w:t>
        <w:tab/>
        <w:t>Nr. 128</w:t>
      </w:r>
    </w:p>
    <w:p>
      <w:r>
        <w:t>33</w:t>
        <w:tab/>
        <w:t>S. 65</w:t>
      </w:r>
    </w:p>
    <w:p>
      <w:r>
        <w:t>40</w:t>
        <w:tab/>
        <w:t>Die s[Zensur]s der von p[2{I. S.} 1{Löbell} in 6{o[Berlin]o}]p unter dem Titel "t[1{Berliner Revue für Theater, Kritik, Kunst und Musik} 2{&lt;Zeitschrift&gt;}]t" herausgegebenen Zeitschrift</w:t>
      </w:r>
    </w:p>
    <w:p>
      <w:r>
        <w:t>43</w:t>
        <w:tab/>
        <w:t>1845 - 1846</w:t>
      </w:r>
    </w:p>
    <w:p>
      <w:r>
        <w:br/>
        <w:t>30</w:t>
        <w:tab/>
        <w:t>Nr. 129</w:t>
      </w:r>
    </w:p>
    <w:p>
      <w:r>
        <w:t>33</w:t>
        <w:tab/>
        <w:t>S. 66</w:t>
      </w:r>
    </w:p>
    <w:p>
      <w:r>
        <w:t>40</w:t>
        <w:tab/>
        <w:t>Die Herausgabe und den s[Debit]s der "t[Brüsseler deutschen Zeitung]t". Herausgeber: p[7{Literat &lt;,Herausgeber&gt;} 2{A.} 8{v.} 1{Bornstedt}]p</w:t>
      </w:r>
    </w:p>
    <w:p>
      <w:r>
        <w:t>43</w:t>
        <w:tab/>
        <w:t>1846 - 1848</w:t>
      </w:r>
    </w:p>
    <w:p>
      <w:r>
        <w:br/>
        <w:t>30</w:t>
        <w:tab/>
        <w:t>Nr. 130</w:t>
      </w:r>
    </w:p>
    <w:p>
      <w:r>
        <w:t>33</w:t>
        <w:tab/>
        <w:t>S. 66</w:t>
      </w:r>
    </w:p>
    <w:p>
      <w:r>
        <w:t>40</w:t>
        <w:tab/>
        <w:t>Die Herausgabe und s[Zensur]s der von p[2{Gustav} 1{Julius} in 6{o[Berlin]o}]p erscheinenden "t[Berliner Zeitungshalle]t"</w:t>
      </w:r>
    </w:p>
    <w:p>
      <w:r>
        <w:t>43</w:t>
        <w:tab/>
        <w:t>1845 - 1848</w:t>
      </w:r>
    </w:p>
    <w:p>
      <w:r>
        <w:br/>
        <w:t>30</w:t>
        <w:tab/>
        <w:t>Nr. 131</w:t>
      </w:r>
    </w:p>
    <w:p>
      <w:r>
        <w:t>33</w:t>
        <w:tab/>
        <w:t>S. 66</w:t>
      </w:r>
    </w:p>
    <w:p>
      <w:r>
        <w:t>40</w:t>
        <w:tab/>
        <w:t>Die Herausgabe und den s[Debit]s der in o[Leipzig]o bei p[2{Heinrich} 1{Hunger}]p von p[4{Dr.} 2{C.} 1{d'Alnoncourt}]p unter dem Titel "t[1{Bayard der Kämpfer. Blätter zur Beförderung der wahren Volksinteressen} 2{&lt;Wochenschrift&gt;}]t" erscheinenden Wochenschrift</w:t>
      </w:r>
    </w:p>
    <w:p>
      <w:r>
        <w:t>43</w:t>
        <w:tab/>
        <w:t>1847 - 1848</w:t>
      </w:r>
    </w:p>
    <w:p>
      <w:r>
        <w:br/>
        <w:t>30</w:t>
        <w:tab/>
        <w:t>Nr. 132</w:t>
      </w:r>
    </w:p>
    <w:p>
      <w:r>
        <w:t>33</w:t>
        <w:tab/>
        <w:t>S. 66</w:t>
      </w:r>
    </w:p>
    <w:p>
      <w:r>
        <w:t>40</w:t>
        <w:tab/>
        <w:t>Die von den p[7{Buchdruckerei-Besitzer}n 1{Arnold} 6{&lt;Saarbrücken&gt;}]p und p[7{&lt;Buchdruckerei-Besitzer&gt;} 1{Laufer} in 6{o[Saarbrücken]o}]p beabsichtigte Herausgabe eines s[Unterhaltungsblatt]ses unter dem Titel "t[Der Bote an der Saar]t"</w:t>
      </w:r>
    </w:p>
    <w:p>
      <w:r>
        <w:t>43</w:t>
        <w:tab/>
        <w:t>1846 - 1847</w:t>
      </w:r>
    </w:p>
    <w:p>
      <w:r>
        <w:br/>
        <w:t>30</w:t>
        <w:tab/>
        <w:t>Nr. 133</w:t>
      </w:r>
    </w:p>
    <w:p>
      <w:r>
        <w:t>33</w:t>
        <w:tab/>
        <w:t>S. 66</w:t>
      </w:r>
    </w:p>
    <w:p>
      <w:r>
        <w:t>40</w:t>
        <w:tab/>
        <w:t>Die Herausgabe und s[Zensur]s der in o[Bring]o erscheinenden Wochenblätter "t[1{Der Sammler} 2{&lt;Wochenblatt&gt;}]t" und der "t[1{Allgemeine&lt;r&gt; Bringsche&lt;r&gt; Anzeiger} 2{&lt;Wochenblatt&gt;}]t"</w:t>
      </w:r>
    </w:p>
    <w:p>
      <w:r>
        <w:t>43</w:t>
        <w:tab/>
        <w:t>1847</w:t>
      </w:r>
    </w:p>
    <w:p>
      <w:r>
        <w:br/>
        <w:t>30</w:t>
        <w:tab/>
        <w:t>Nr. 134</w:t>
      </w:r>
    </w:p>
    <w:p>
      <w:r>
        <w:t>33</w:t>
        <w:tab/>
        <w:t>S. 66</w:t>
      </w:r>
    </w:p>
    <w:p>
      <w:r>
        <w:t>40</w:t>
        <w:tab/>
        <w:t>Die s[Beschlagnahme]s der unter dem Titel "t[1{Bemerkungen über die Rede Friedrich Wilhelm IV. bei Eröffnung des vereinigten Landtags zu Berlin pp. } 2{&lt;Flugschrift&gt;}]t" in den s[Buchhandel]s gekommenen Flugschrift</w:t>
      </w:r>
    </w:p>
    <w:p>
      <w:r>
        <w:t>43</w:t>
        <w:tab/>
        <w:t>1847 - 1848</w:t>
      </w:r>
    </w:p>
    <w:p>
      <w:r>
        <w:br/>
        <w:t>30</w:t>
        <w:tab/>
        <w:t>Nr. 135</w:t>
      </w:r>
    </w:p>
    <w:p>
      <w:r>
        <w:t>33</w:t>
        <w:tab/>
        <w:t>S. 67</w:t>
      </w:r>
    </w:p>
    <w:p>
      <w:r>
        <w:t>40</w:t>
        <w:tab/>
        <w:t>Die Herausgabe und s[Censur]s der von dem p[5{s[Buchhändler]s} und 7{Buchdruckereibesitzer} 2{Adolph} 1{Samter} zu 6{o[Königsberg]o}]p unter dem Titel "t[1{Baltische Blätter für Literatur, Kunst und Theater} 2{&lt;Wochenschrift&gt;}]t" redigierten Wochenschrift</w:t>
      </w:r>
    </w:p>
    <w:p>
      <w:r>
        <w:t>43</w:t>
        <w:tab/>
        <w:t>1847 - 1848</w:t>
      </w:r>
    </w:p>
    <w:p>
      <w:r>
        <w:br/>
        <w:t>30</w:t>
        <w:tab/>
        <w:t>Nr. 136</w:t>
      </w:r>
    </w:p>
    <w:p>
      <w:r>
        <w:t>33</w:t>
        <w:tab/>
        <w:t>S. 67</w:t>
      </w:r>
    </w:p>
    <w:p>
      <w:r>
        <w:t>40</w:t>
        <w:tab/>
        <w:t>Die Herausgabe der in o[Berlin]o unter dem Titel "t[1{Berliner Omnibus} 2{&lt;Zeitschrift&gt;}]t"erscheinenden Zeitschrift</w:t>
      </w:r>
    </w:p>
    <w:p>
      <w:r>
        <w:t>43</w:t>
        <w:tab/>
        <w:t>1848</w:t>
      </w:r>
    </w:p>
    <w:p>
      <w:r>
        <w:br/>
        <w:t>30</w:t>
        <w:tab/>
        <w:t>Nr. 137</w:t>
      </w:r>
    </w:p>
    <w:p>
      <w:r>
        <w:t>33</w:t>
        <w:tab/>
        <w:t>S. 67</w:t>
      </w:r>
    </w:p>
    <w:p>
      <w:r>
        <w:t>40</w:t>
        <w:tab/>
        <w:t>Die Herausgabe des "t[Bitterfelder Kreiswochenblatt]tes"</w:t>
      </w:r>
    </w:p>
    <w:p>
      <w:r>
        <w:t>43</w:t>
        <w:tab/>
        <w:t>1848 - 1849</w:t>
      </w:r>
    </w:p>
    <w:p>
      <w:r>
        <w:br/>
        <w:t>30</w:t>
        <w:tab/>
        <w:t>Nr. 138</w:t>
      </w:r>
    </w:p>
    <w:p>
      <w:r>
        <w:t>33</w:t>
        <w:tab/>
        <w:t>S. 67</w:t>
      </w:r>
    </w:p>
    <w:p>
      <w:r>
        <w:t>40</w:t>
        <w:tab/>
        <w:t>Die von dem k[Königliche&lt;s&gt;n Ober-Censurgericht]k wider die von dem p[2{Ferdinand} 1{Reichhardt} zu 6{o[Berlin]o}]p herausgegebene t[2{Monatsschrift} "1{Der Volksvertreter}]t" ergangenen Erkenntnisse</w:t>
      </w:r>
    </w:p>
    <w:p>
      <w:r>
        <w:t>43</w:t>
        <w:tab/>
        <w:t>1845 - 1846</w:t>
      </w:r>
    </w:p>
    <w:p>
      <w:r>
        <w:br/>
        <w:t>26</w:t>
        <w:tab/>
        <w:t>Tit. 2, Lit. C</w:t>
      </w:r>
    </w:p>
    <w:p>
      <w:r>
        <w:t>27</w:t>
        <w:tab/>
        <w:t>Abt. II Polizei-Abteilung \ Sect. 9 \ Titel 2: Censur-Sachen. Specialia \ Lit. C</w:t>
      </w:r>
    </w:p>
    <w:p>
      <w:r>
        <w:t>30</w:t>
        <w:tab/>
        <w:t>Nr. 1</w:t>
      </w:r>
    </w:p>
    <w:p>
      <w:r>
        <w:t>33</w:t>
        <w:tab/>
        <w:t>S. 69</w:t>
      </w:r>
    </w:p>
    <w:p>
      <w:r>
        <w:t>40</w:t>
        <w:tab/>
        <w:t>Die s[Censur]s der in o[Coelln]o erscheinenden t[2{Zeitung} "1{Colonia}]t"</w:t>
      </w:r>
    </w:p>
    <w:p>
      <w:r>
        <w:t>43</w:t>
        <w:tab/>
        <w:t>1818 - 1824</w:t>
      </w:r>
    </w:p>
    <w:p>
      <w:r>
        <w:br/>
        <w:t>30</w:t>
        <w:tab/>
        <w:t>Nr. 2</w:t>
      </w:r>
    </w:p>
    <w:p>
      <w:r>
        <w:t>33</w:t>
        <w:tab/>
        <w:t>S. 69</w:t>
      </w:r>
    </w:p>
    <w:p>
      <w:r>
        <w:t>40</w:t>
        <w:tab/>
        <w:t>Die strengere s[Censur]s des zu o[Nürnberg]o erscheinenden "t[Correspondenten von und für Deutschland]t"</w:t>
      </w:r>
    </w:p>
    <w:p>
      <w:r>
        <w:t>43</w:t>
        <w:tab/>
        <w:t>1814 - 1844</w:t>
      </w:r>
    </w:p>
    <w:p>
      <w:r>
        <w:br/>
        <w:t>30</w:t>
        <w:tab/>
        <w:t>Nr. 3</w:t>
      </w:r>
    </w:p>
    <w:p>
      <w:r>
        <w:t>33</w:t>
        <w:tab/>
        <w:t>S. 69</w:t>
      </w:r>
    </w:p>
    <w:p>
      <w:r>
        <w:t>40</w:t>
        <w:tab/>
        <w:t>Die s[Censur]s des "t[Crefelder Wochenblatt]tes"</w:t>
      </w:r>
    </w:p>
    <w:p>
      <w:r>
        <w:t>43</w:t>
        <w:tab/>
        <w:t>1817 - 1845</w:t>
      </w:r>
    </w:p>
    <w:p>
      <w:r>
        <w:br/>
        <w:t>30</w:t>
        <w:tab/>
        <w:t>Nr. 4</w:t>
      </w:r>
    </w:p>
    <w:p>
      <w:r>
        <w:t>33</w:t>
        <w:tab/>
        <w:t>S. 69</w:t>
      </w:r>
    </w:p>
    <w:p>
      <w:r>
        <w:t>40</w:t>
        <w:tab/>
        <w:t>Die s[Censur]s und den s[Debit]s der anstößigen Schrift "t[Denkwürdigkeiten der Carbonari]t"</w:t>
      </w:r>
    </w:p>
    <w:p>
      <w:r>
        <w:t>43</w:t>
        <w:tab/>
        <w:t>1822</w:t>
      </w:r>
    </w:p>
    <w:p>
      <w:r>
        <w:br/>
        <w:t>30</w:t>
        <w:tab/>
        <w:t>Nr. 5</w:t>
      </w:r>
    </w:p>
    <w:p>
      <w:r>
        <w:t>33</w:t>
        <w:tab/>
        <w:t>S. 69</w:t>
      </w:r>
    </w:p>
    <w:p>
      <w:r>
        <w:t>40</w:t>
        <w:tab/>
        <w:t>Den untersagten s[Debit]s des s[2{anstößige&lt;s&gt;}n 1{Buch}]ses betitelt "t[Chansons par M. I. P. de Béranger]t", o[Paris]o z[1821]z. 2 Bände in 12mo</w:t>
      </w:r>
    </w:p>
    <w:p>
      <w:r>
        <w:t>43</w:t>
        <w:tab/>
        <w:t>1822 - 1841</w:t>
      </w:r>
    </w:p>
    <w:p>
      <w:r>
        <w:br/>
        <w:t>30</w:t>
        <w:tab/>
        <w:t>Nr. 6</w:t>
      </w:r>
    </w:p>
    <w:p>
      <w:r>
        <w:t>33</w:t>
        <w:tab/>
        <w:t>S. 69</w:t>
      </w:r>
    </w:p>
    <w:p>
      <w:r>
        <w:t>40</w:t>
        <w:tab/>
        <w:t>Die von dem p[7{Hofrat}h 4{Dr.} 1{Dorow}]p beabsichtigte s[2{Herausgabe} einer 1{Zeitung}]s zu o[Cölln]o und deren s[Censur]s</w:t>
      </w:r>
    </w:p>
    <w:p>
      <w:r>
        <w:t>43</w:t>
        <w:tab/>
        <w:t>1822</w:t>
      </w:r>
    </w:p>
    <w:p>
      <w:r>
        <w:br/>
        <w:t>30</w:t>
        <w:tab/>
        <w:t>Nr. 7</w:t>
      </w:r>
    </w:p>
    <w:p>
      <w:r>
        <w:t>33</w:t>
        <w:tab/>
        <w:t>S. 69</w:t>
      </w:r>
    </w:p>
    <w:p>
      <w:r>
        <w:t>40</w:t>
        <w:tab/>
        <w:t>Die s[Censur]s und den s[Debit]s des s[Taschenbuch]ss "t[Concordia]t"</w:t>
      </w:r>
    </w:p>
    <w:p>
      <w:r>
        <w:t>43</w:t>
        <w:tab/>
        <w:t>1822</w:t>
      </w:r>
    </w:p>
    <w:p>
      <w:r>
        <w:br/>
        <w:t>30</w:t>
        <w:tab/>
        <w:t>Nr. 9</w:t>
      </w:r>
    </w:p>
    <w:p>
      <w:r>
        <w:t>33</w:t>
        <w:tab/>
        <w:t>S. 70</w:t>
      </w:r>
    </w:p>
    <w:p>
      <w:r>
        <w:t>40</w:t>
        <w:tab/>
        <w:t>Die s[Censur]s und den s[Debit]s des zu k[2{o[Breslau]o} bei 1{Max &amp; Co.}]k erschienenen "t[Der Freiherr und sein Neffe]t" von p[Conteßa]p. z[1824]z</w:t>
      </w:r>
    </w:p>
    <w:p>
      <w:r>
        <w:t>43</w:t>
        <w:tab/>
        <w:t>1823</w:t>
      </w:r>
    </w:p>
    <w:p>
      <w:r>
        <w:br/>
        <w:t>30</w:t>
        <w:tab/>
        <w:t>Nr. 10</w:t>
      </w:r>
    </w:p>
    <w:p>
      <w:r>
        <w:t>33</w:t>
        <w:tab/>
        <w:t>S. 70</w:t>
      </w:r>
    </w:p>
    <w:p>
      <w:r>
        <w:t>40</w:t>
        <w:tab/>
        <w:t>s[Zensur]s und s[Debit]s des bei dem p[5{s[Buchdrucker]s} 2{B.} 1{Heriot} in 6{o[Koblenz]o}]p erscheinenden t[2{Volkskalender}s "1{Der große Coblenzer hinkende Bote}]t"</w:t>
      </w:r>
    </w:p>
    <w:p>
      <w:r>
        <w:t>43</w:t>
        <w:tab/>
        <w:t>1824</w:t>
      </w:r>
    </w:p>
    <w:p>
      <w:r>
        <w:br/>
        <w:t>30</w:t>
        <w:tab/>
        <w:t>Nr. 11</w:t>
      </w:r>
    </w:p>
    <w:p>
      <w:r>
        <w:t>33</w:t>
        <w:tab/>
        <w:t>S. 70</w:t>
      </w:r>
    </w:p>
    <w:p>
      <w:r>
        <w:t>40</w:t>
        <w:tab/>
        <w:t>s[Zensur]s des bei dem p[5{s[Buchdrucker]s} 1{Spitz} in 6{o[Köln]o}]p erscheinenden neuen s[Konversationslexikon]ss</w:t>
      </w:r>
    </w:p>
    <w:p>
      <w:r>
        <w:t>43</w:t>
        <w:tab/>
        <w:t>1824 - 1839</w:t>
      </w:r>
    </w:p>
    <w:p>
      <w:r>
        <w:br/>
        <w:t>30</w:t>
        <w:tab/>
        <w:t>Nr. 12</w:t>
      </w:r>
    </w:p>
    <w:p>
      <w:r>
        <w:t>33</w:t>
        <w:tab/>
        <w:t>S. 70</w:t>
      </w:r>
    </w:p>
    <w:p>
      <w:r>
        <w:t>40</w:t>
        <w:tab/>
        <w:t>s[Zensur]s des von dem p[5{s[Buchdrucker]s} 1{Haessler} in 6{o[Weißensee]o}]p herauszugebenden "t[Cölledaer Wochenblatt]tes"</w:t>
      </w:r>
    </w:p>
    <w:p>
      <w:r>
        <w:t>43</w:t>
        <w:tab/>
        <w:t>1826</w:t>
      </w:r>
    </w:p>
    <w:p>
      <w:r>
        <w:br/>
        <w:t>30</w:t>
        <w:tab/>
        <w:t>Nr. 13</w:t>
      </w:r>
    </w:p>
    <w:p>
      <w:r>
        <w:t>33</w:t>
        <w:tab/>
        <w:t>S. 70</w:t>
      </w:r>
    </w:p>
    <w:p>
      <w:r>
        <w:t>40</w:t>
        <w:tab/>
        <w:t>s[Zensur]s des von Louis Spiez herausgegebenen "t[Cöllnsche&lt;r&gt;n Anzeiger]ts"</w:t>
      </w:r>
    </w:p>
    <w:p>
      <w:r>
        <w:t>43</w:t>
        <w:tab/>
        <w:t>1826</w:t>
      </w:r>
    </w:p>
    <w:p>
      <w:r>
        <w:br/>
        <w:t>30</w:t>
        <w:tab/>
        <w:t>Nr. 16</w:t>
      </w:r>
    </w:p>
    <w:p>
      <w:r>
        <w:t>33</w:t>
        <w:tab/>
        <w:t>S. 71</w:t>
      </w:r>
    </w:p>
    <w:p>
      <w:r>
        <w:t>40</w:t>
        <w:tab/>
        <w:t>Die s[Censur]s und den s[Debit]s der von dem p[7{bischöfliche&lt;r&gt;n Sekretär} 1{Hausen} in 6{o[Trier]o}]p unter dem Titel "t[1{Chronik der Diözese Trier} 2{&lt;Zeitschrift&gt;}]t" herausgegebenen Zeitschrift</w:t>
      </w:r>
    </w:p>
    <w:p>
      <w:r>
        <w:t>43</w:t>
        <w:tab/>
        <w:t>1828</w:t>
      </w:r>
    </w:p>
    <w:p>
      <w:r>
        <w:br/>
        <w:t>30</w:t>
        <w:tab/>
        <w:t>Nr. 17</w:t>
      </w:r>
    </w:p>
    <w:p>
      <w:r>
        <w:t>33</w:t>
        <w:tab/>
        <w:t>S. 71</w:t>
      </w:r>
    </w:p>
    <w:p>
      <w:r>
        <w:t>40</w:t>
        <w:tab/>
        <w:t>Die nicht zu gestattende Herausgabe von s[Carnevals-Zeitungen in den o[Rheinprovinz]oen]s</w:t>
      </w:r>
    </w:p>
    <w:p>
      <w:r>
        <w:t>43</w:t>
        <w:tab/>
        <w:t>1829 - 1845</w:t>
      </w:r>
    </w:p>
    <w:p>
      <w:r>
        <w:br/>
        <w:t>30</w:t>
        <w:tab/>
        <w:t>Nr. 18</w:t>
      </w:r>
    </w:p>
    <w:p>
      <w:r>
        <w:t>33</w:t>
        <w:tab/>
        <w:t>S. 71</w:t>
      </w:r>
    </w:p>
    <w:p>
      <w:r>
        <w:t>40</w:t>
        <w:tab/>
        <w:t>Die von dem p[7{Regierungsrat}he 2{Alexander} 1{Müller} in 6{o[Halle]o}]p unter dem Titel "t[1{Der canonische Wächter} 2{&lt;Zeitschrift&gt;}]t" herauszugebende Zeitschrift und deren s[Censur]s</w:t>
      </w:r>
    </w:p>
    <w:p>
      <w:r>
        <w:t>43</w:t>
        <w:tab/>
        <w:t>1831 - 1834</w:t>
      </w:r>
    </w:p>
    <w:p>
      <w:r>
        <w:br/>
        <w:t>30</w:t>
        <w:tab/>
        <w:t>Nr. 19</w:t>
      </w:r>
    </w:p>
    <w:p>
      <w:r>
        <w:t>33</w:t>
        <w:tab/>
        <w:t>S. 71</w:t>
      </w:r>
    </w:p>
    <w:p>
      <w:r>
        <w:t>40</w:t>
        <w:tab/>
        <w:t>Die s[Censur]s der zu k[2{o[Trier]o} bei 1{Blattau}]k erscheinenden "t[Chronik der Diözese Trier]t"</w:t>
      </w:r>
    </w:p>
    <w:p>
      <w:r>
        <w:t>43</w:t>
        <w:tab/>
        <w:t>1831</w:t>
      </w:r>
    </w:p>
    <w:p>
      <w:r>
        <w:br/>
        <w:t>30</w:t>
        <w:tab/>
        <w:t>Nr. 20</w:t>
      </w:r>
    </w:p>
    <w:p>
      <w:r>
        <w:t>33</w:t>
        <w:tab/>
        <w:t>S. 71</w:t>
      </w:r>
    </w:p>
    <w:p>
      <w:r>
        <w:t>40</w:t>
        <w:tab/>
        <w:t xml:space="preserve">Die s[Censur der über die Cholera morbus erscheinenden Schriften]s und anstößigen Musikstücke, Gemälde und Bilder und Untersagung deren s[Debit]ss </w:t>
      </w:r>
    </w:p>
    <w:p>
      <w:r>
        <w:t>43</w:t>
        <w:tab/>
        <w:t>1831 - 1838</w:t>
      </w:r>
    </w:p>
    <w:p>
      <w:r>
        <w:br/>
        <w:t>30</w:t>
        <w:tab/>
        <w:t>Nr. 22</w:t>
      </w:r>
    </w:p>
    <w:p>
      <w:r>
        <w:t>33</w:t>
        <w:tab/>
        <w:t>S. 71</w:t>
      </w:r>
    </w:p>
    <w:p>
      <w:r>
        <w:t>40</w:t>
        <w:tab/>
        <w:t>Das Verbot der zu o[Fürth]o im Jahre z[1832]z erschienenen "t[Chroniquescadaleuse des Petersburger Hofes seit den Zeiten der Kaiserin Elisabeth]t"</w:t>
      </w:r>
    </w:p>
    <w:p>
      <w:r>
        <w:t>43</w:t>
        <w:tab/>
        <w:t>1832</w:t>
      </w:r>
    </w:p>
    <w:p>
      <w:r>
        <w:br/>
        <w:t>30</w:t>
        <w:tab/>
        <w:t>Nr. 23</w:t>
      </w:r>
    </w:p>
    <w:p>
      <w:r>
        <w:t>33</w:t>
        <w:tab/>
        <w:t>S. 72</w:t>
      </w:r>
    </w:p>
    <w:p>
      <w:r>
        <w:t>40</w:t>
        <w:tab/>
        <w:t>s[Zensur]s der von dem p[5{s[Buchhändler]s} 2{Louis} 1{Hanewald} in 6{o[Quedlinburg]o}]p herausgegebenen t[2{Zeitschrift} "1{Cosmorama}]t"</w:t>
      </w:r>
    </w:p>
    <w:p>
      <w:r>
        <w:t>43</w:t>
        <w:tab/>
        <w:t>1839</w:t>
      </w:r>
    </w:p>
    <w:p>
      <w:r>
        <w:br/>
        <w:t>30</w:t>
        <w:tab/>
        <w:t>Nr. 24</w:t>
      </w:r>
    </w:p>
    <w:p>
      <w:r>
        <w:t>33</w:t>
        <w:tab/>
        <w:t>S. 72</w:t>
      </w:r>
    </w:p>
    <w:p>
      <w:r>
        <w:t>40</w:t>
        <w:tab/>
        <w:t>Die s[Censur]s und den s[Debit]s der von dem p[4{Dr.} 2{Victor Amadeus} 1{Coremanns}]p erscheinenden Schriften und s[Bücher]s</w:t>
      </w:r>
    </w:p>
    <w:p>
      <w:r>
        <w:t>43</w:t>
        <w:tab/>
        <w:t>1834 - 1840</w:t>
      </w:r>
    </w:p>
    <w:p>
      <w:r>
        <w:br/>
        <w:t>30</w:t>
        <w:tab/>
        <w:t>Nr. 26</w:t>
      </w:r>
    </w:p>
    <w:p>
      <w:r>
        <w:t>33</w:t>
        <w:tab/>
        <w:t>S. 72</w:t>
      </w:r>
    </w:p>
    <w:p>
      <w:r>
        <w:t>40</w:t>
        <w:tab/>
        <w:t xml:space="preserve">Die s[Censur]s und den s[Debit]s der von p[2{Friedr.} 1{Clemens}]p erschienenen s[Bücher]s und Druckschriften </w:t>
      </w:r>
    </w:p>
    <w:p>
      <w:r>
        <w:t>43</w:t>
        <w:tab/>
        <w:t>1835 - 1836</w:t>
      </w:r>
    </w:p>
    <w:p>
      <w:r>
        <w:br/>
        <w:t>30</w:t>
        <w:tab/>
        <w:t>Nr. 27</w:t>
      </w:r>
    </w:p>
    <w:p>
      <w:r>
        <w:t>33</w:t>
        <w:tab/>
        <w:t>S. 72</w:t>
      </w:r>
    </w:p>
    <w:p>
      <w:r>
        <w:t>40</w:t>
        <w:tab/>
        <w:t>s[Zensur]s und s[Debit]s der von p[2{Ferdinand} 1{Philippi} in 6{o[Grimma]o}]p redigierten, in der k[1{p[Arnold]pschen s[Buchhandlung]s} zu 2{o[Dresden]o}]k verlegten "t[Konstitutionellen Staatsbürgerzeitung und Insel Rügen]t"</w:t>
      </w:r>
    </w:p>
    <w:p>
      <w:r>
        <w:t>43</w:t>
        <w:tab/>
        <w:t>1835 - 1847</w:t>
      </w:r>
    </w:p>
    <w:p>
      <w:r>
        <w:br/>
        <w:t>30</w:t>
        <w:tab/>
        <w:t>Nr. 28</w:t>
      </w:r>
    </w:p>
    <w:p>
      <w:r>
        <w:t>33</w:t>
        <w:tab/>
        <w:t>S. 72</w:t>
      </w:r>
    </w:p>
    <w:p>
      <w:r>
        <w:t>40</w:t>
        <w:tab/>
        <w:t>Das s[Verbot der bei k[1{p[2{A.} 1{Frohberger} 6{&lt;Leipzig&gt;}]p} zu 2{o[Leipzig]o}]k in s[Commission]s erschienenen s[2{anstößige}n 1{Schrift}]s "t[Ansichten aus der Cavalierperspektive im Jahre 1835. Aus den Papieren eines Verstorbenen"]t]s</w:t>
      </w:r>
    </w:p>
    <w:p>
      <w:r>
        <w:t>43</w:t>
        <w:tab/>
        <w:t>1836 - 1838</w:t>
      </w:r>
    </w:p>
    <w:p>
      <w:r>
        <w:br/>
        <w:t>30</w:t>
        <w:tab/>
        <w:t>Nr. 29</w:t>
      </w:r>
    </w:p>
    <w:p>
      <w:r>
        <w:t>33</w:t>
        <w:tab/>
        <w:t>S. 73</w:t>
      </w:r>
    </w:p>
    <w:p>
      <w:r>
        <w:t>40</w:t>
        <w:tab/>
        <w:t>Die von dem k[Königliche&lt;s&gt;n Ober-Censurgericht]k wider die t[Cöllnische Zeitung]t ergangenen Erkenntnisse</w:t>
      </w:r>
    </w:p>
    <w:p>
      <w:r>
        <w:t>43</w:t>
        <w:tab/>
        <w:t>1844 - 1847</w:t>
      </w:r>
    </w:p>
    <w:p>
      <w:r>
        <w:br/>
        <w:t>30</w:t>
        <w:tab/>
        <w:t>Nr. 30</w:t>
      </w:r>
    </w:p>
    <w:p>
      <w:r>
        <w:t>33</w:t>
        <w:tab/>
        <w:t>S. 73</w:t>
      </w:r>
    </w:p>
    <w:p>
      <w:r>
        <w:t>40</w:t>
        <w:tab/>
        <w:t>Die s[Censur]s und den s[Debit]s der von dem p[4{Professor Dr.} 1{Brzoska} in 6{o[Jena]o}]p herauszugebenden "t[Cental-Bibliothek der Literatur, Statistik, Geschichte der Pädagogik und des Schulunterrichts im In- und Auslande"]t</w:t>
      </w:r>
    </w:p>
    <w:p>
      <w:r>
        <w:t>43</w:t>
        <w:tab/>
        <w:t>1837</w:t>
      </w:r>
    </w:p>
    <w:p>
      <w:r>
        <w:br/>
        <w:t>30</w:t>
        <w:tab/>
        <w:t>Nr. 31</w:t>
      </w:r>
    </w:p>
    <w:p>
      <w:r>
        <w:t>33</w:t>
        <w:tab/>
        <w:t>S. 73</w:t>
      </w:r>
    </w:p>
    <w:p>
      <w:r>
        <w:t>40</w:t>
        <w:tab/>
        <w:t>s[Zensur]s des von dem p[7{Druckereibesitzer} 1{Harbicht} in 6{o[Calau]o}]p herausgegebenen "t[Calauer Kreisblatt]tes"</w:t>
      </w:r>
    </w:p>
    <w:p>
      <w:r>
        <w:t>43</w:t>
        <w:tab/>
        <w:t>1839 - 1848</w:t>
      </w:r>
    </w:p>
    <w:p>
      <w:r>
        <w:br/>
        <w:t>30</w:t>
        <w:tab/>
        <w:t>Nr. 31</w:t>
      </w:r>
    </w:p>
    <w:p>
      <w:r>
        <w:t>33</w:t>
        <w:tab/>
        <w:t>S. 73</w:t>
      </w:r>
    </w:p>
    <w:p>
      <w:r>
        <w:t>40</w:t>
        <w:tab/>
        <w:t>s[Zensur]s des von dem p[7{Geheime&lt;r&gt;n Oberfinanzrat}he 1{Pochhammer} in 6{o[Berlin]o}]p herausgegebenen "t[Centralblattes der Abgaben-, Gewerbe- und Handelsgesetzgebung und Verwaltung in den Königlich Preußischen Staaten]t</w:t>
      </w:r>
    </w:p>
    <w:p>
      <w:r>
        <w:t>43</w:t>
        <w:tab/>
        <w:t>1839 - 1840</w:t>
      </w:r>
    </w:p>
    <w:p>
      <w:r>
        <w:br/>
        <w:t>30</w:t>
        <w:tab/>
        <w:t>Nr. 33</w:t>
      </w:r>
    </w:p>
    <w:p>
      <w:r>
        <w:t>33</w:t>
        <w:tab/>
        <w:t>S. 73</w:t>
      </w:r>
    </w:p>
    <w:p>
      <w:r>
        <w:t>40</w:t>
        <w:tab/>
        <w:t>Von dem p[5{s[Buchhändler]s} 2{Ferdinand} 1{Hirt} zu 6{o[Ratibor]o}]p unter dem Titel "t[1{Chronik von und für Oberschlesien und das Österreichische Schlesien} 2{&lt;Zeitschrift&gt;}]t" herauszugebende Zeitschrift</w:t>
      </w:r>
    </w:p>
    <w:p>
      <w:r>
        <w:t>43</w:t>
        <w:tab/>
        <w:t>1839 - 1841</w:t>
      </w:r>
    </w:p>
    <w:p>
      <w:r>
        <w:br/>
        <w:t>30</w:t>
        <w:tab/>
        <w:t>Nr. 34</w:t>
      </w:r>
    </w:p>
    <w:p>
      <w:r>
        <w:t>33</w:t>
        <w:tab/>
        <w:t>S. 73</w:t>
      </w:r>
    </w:p>
    <w:p>
      <w:r>
        <w:t>40</w:t>
        <w:tab/>
        <w:t>Die s[Censur]s und den s[Debit]s der von dem p[7{Criminaldirector} 1{Temme}]p und dem p[5{s[Buchhändler]s} 1{Boike} zu 6{o[Berlin]o}]p herausgegebenen "t[Criminalistischen Zeitung für die Preußischen Staaten]t</w:t>
      </w:r>
    </w:p>
    <w:p>
      <w:r>
        <w:t>43</w:t>
        <w:tab/>
        <w:t>1840 - 1849</w:t>
      </w:r>
    </w:p>
    <w:p>
      <w:r>
        <w:br/>
        <w:t>30</w:t>
        <w:tab/>
        <w:t>Nr. 35</w:t>
      </w:r>
    </w:p>
    <w:p>
      <w:r>
        <w:t>33</w:t>
        <w:tab/>
        <w:t>S. 74</w:t>
      </w:r>
    </w:p>
    <w:p>
      <w:r>
        <w:t>40</w:t>
        <w:tab/>
        <w:t>Die s[Censur]s der von dem p[7{Oberlandesgerichts-Assessor} 1{Capell} in 6{o[Schwelm]o}]p herausgegebenen  Schriften</w:t>
      </w:r>
    </w:p>
    <w:p>
      <w:r>
        <w:t>43</w:t>
        <w:tab/>
        <w:t>1841</w:t>
      </w:r>
    </w:p>
    <w:p>
      <w:r>
        <w:br/>
        <w:t>30</w:t>
        <w:tab/>
        <w:t>Nr. 37</w:t>
      </w:r>
    </w:p>
    <w:p>
      <w:r>
        <w:t>33</w:t>
        <w:tab/>
        <w:t>S. 74</w:t>
      </w:r>
    </w:p>
    <w:p>
      <w:r>
        <w:t>40</w:t>
        <w:tab/>
        <w:t>Die Herausgabe eines "t[Centralblattes für preußische Juristen]t" durch den p[7{Kreis-Justizrath und Justizcommissarius} 4{Dr.} 1{Strahs} in 6{o[Berlin]o}]p</w:t>
      </w:r>
    </w:p>
    <w:p>
      <w:r>
        <w:t>43</w:t>
        <w:tab/>
        <w:t>1841 - 1843</w:t>
      </w:r>
    </w:p>
    <w:p>
      <w:r>
        <w:br/>
        <w:t>30</w:t>
        <w:tab/>
        <w:t>Nr. 39</w:t>
      </w:r>
    </w:p>
    <w:p>
      <w:r>
        <w:t>33</w:t>
        <w:tab/>
        <w:t>S. 74</w:t>
      </w:r>
    </w:p>
    <w:p>
      <w:r>
        <w:t>40</w:t>
        <w:tab/>
        <w:t>s[Zensur]s des von dem p[7{Buchdruckereibesitzer} 2{I. C.} 1{Riep} in 6{o[Crossen]o}]p herausgegebenen "t[Crossener Wochen- und Kreisblatt]tes"</w:t>
      </w:r>
    </w:p>
    <w:p>
      <w:r>
        <w:t>43</w:t>
        <w:tab/>
        <w:t>1842 - 1845</w:t>
      </w:r>
    </w:p>
    <w:p>
      <w:r>
        <w:br/>
        <w:t>30</w:t>
        <w:tab/>
        <w:t>Nr. 40</w:t>
      </w:r>
    </w:p>
    <w:p>
      <w:r>
        <w:t>33</w:t>
        <w:tab/>
        <w:t>S.74</w:t>
      </w:r>
    </w:p>
    <w:p>
      <w:r>
        <w:t>40</w:t>
        <w:tab/>
        <w:t>Die s[Censur]s und den s[Debit]s des "t[Coblenzer Anzeiger]ts"</w:t>
      </w:r>
    </w:p>
    <w:p>
      <w:r>
        <w:t>43</w:t>
        <w:tab/>
        <w:t>1842 - 1847</w:t>
      </w:r>
    </w:p>
    <w:p>
      <w:r>
        <w:br/>
        <w:t>30</w:t>
        <w:tab/>
        <w:t>Nr. 45</w:t>
      </w:r>
    </w:p>
    <w:p>
      <w:r>
        <w:t>33</w:t>
        <w:tab/>
        <w:t>S. 75</w:t>
      </w:r>
    </w:p>
    <w:p>
      <w:r>
        <w:t>40</w:t>
        <w:tab/>
        <w:t>Die Herausgabe einer neuen (zweiten) s[2{politische}n 1{Zeitung} 3{in o[Cöln]o}]s</w:t>
      </w:r>
    </w:p>
    <w:p>
      <w:r>
        <w:t>43</w:t>
        <w:tab/>
        <w:t>1843</w:t>
      </w:r>
    </w:p>
    <w:p>
      <w:r>
        <w:br/>
        <w:t>30</w:t>
        <w:tab/>
        <w:t>Nr. 46</w:t>
      </w:r>
    </w:p>
    <w:p>
      <w:r>
        <w:t>33</w:t>
        <w:tab/>
        <w:t>S. 75</w:t>
      </w:r>
    </w:p>
    <w:p>
      <w:r>
        <w:t>40</w:t>
        <w:tab/>
        <w:t>Die s[Censur]s und den s[Debit]s der zu o[Stuttgart]o von dem p[4{Dr.} 1{Weil}]p herausgegebenen "t[Constitutionellen Jahrbücher]t"</w:t>
      </w:r>
    </w:p>
    <w:p>
      <w:r>
        <w:t>43</w:t>
        <w:tab/>
        <w:t>1843 - 1847</w:t>
      </w:r>
    </w:p>
    <w:p>
      <w:r>
        <w:br/>
        <w:t>30</w:t>
        <w:tab/>
        <w:t>Nr. 47</w:t>
      </w:r>
    </w:p>
    <w:p>
      <w:r>
        <w:t>33</w:t>
        <w:tab/>
        <w:t>S. 75</w:t>
      </w:r>
    </w:p>
    <w:p>
      <w:r>
        <w:t>40</w:t>
        <w:tab/>
        <w:t>Die Herausgabe und s[Censur]s des "t[Coseler Kreisblatt]tes"</w:t>
      </w:r>
    </w:p>
    <w:p>
      <w:r>
        <w:t>43</w:t>
        <w:tab/>
        <w:t>1843</w:t>
      </w:r>
    </w:p>
    <w:p>
      <w:r>
        <w:br/>
        <w:t>30</w:t>
        <w:tab/>
        <w:t>Nr. 48</w:t>
      </w:r>
    </w:p>
    <w:p>
      <w:r>
        <w:t>33</w:t>
        <w:tab/>
        <w:t>S. 75</w:t>
      </w:r>
    </w:p>
    <w:p>
      <w:r>
        <w:t>40</w:t>
        <w:tab/>
        <w:t>Die Herausgabe einer "t[Cölnschen Monatsschrift]t" an Stelle der ehemaligen t[Rheinischen Zeitung]t</w:t>
      </w:r>
    </w:p>
    <w:p>
      <w:r>
        <w:t>43</w:t>
        <w:tab/>
        <w:t>1843</w:t>
      </w:r>
    </w:p>
    <w:p>
      <w:r>
        <w:br/>
        <w:t>30</w:t>
        <w:tab/>
        <w:t>Nr. 49</w:t>
      </w:r>
    </w:p>
    <w:p>
      <w:r>
        <w:t>33</w:t>
        <w:tab/>
        <w:t>S. 75</w:t>
      </w:r>
    </w:p>
    <w:p>
      <w:r>
        <w:t>40</w:t>
        <w:tab/>
        <w:t>Die beabsichtigte Herausgabe einer neuen s[Zeitung in o[Coblenz]o]s</w:t>
      </w:r>
    </w:p>
    <w:p>
      <w:r>
        <w:t>43</w:t>
        <w:tab/>
        <w:t>1843</w:t>
      </w:r>
    </w:p>
    <w:p>
      <w:r>
        <w:br/>
        <w:t>30</w:t>
        <w:tab/>
        <w:t>Nr. 51</w:t>
      </w:r>
    </w:p>
    <w:p>
      <w:r>
        <w:t>33</w:t>
        <w:tab/>
        <w:t>S. 75</w:t>
      </w:r>
    </w:p>
    <w:p>
      <w:r>
        <w:t>40</w:t>
        <w:tab/>
        <w:t>Die s[Censur]s und den s[Debit]s der von dem p[7{Premierlieutenant} 8{von} 1{Chappius}]p herauszugebenden Druckschriften</w:t>
      </w:r>
    </w:p>
    <w:p>
      <w:r>
        <w:t>43</w:t>
        <w:tab/>
        <w:t>1843</w:t>
      </w:r>
    </w:p>
    <w:p>
      <w:r>
        <w:br/>
        <w:t>30</w:t>
        <w:tab/>
        <w:t>Nr. 52</w:t>
      </w:r>
    </w:p>
    <w:p>
      <w:r>
        <w:t>33</w:t>
        <w:tab/>
        <w:t>S. 76</w:t>
      </w:r>
    </w:p>
    <w:p>
      <w:r>
        <w:t>40</w:t>
        <w:tab/>
        <w:t>Die Herausgabe und s[Censur]s der t[2{o[Graudenz]oer Wochenschrift} "1{Christliche Feierstunden}]t"</w:t>
      </w:r>
    </w:p>
    <w:p>
      <w:r>
        <w:t>43</w:t>
        <w:tab/>
        <w:t>1844</w:t>
      </w:r>
    </w:p>
    <w:p>
      <w:r>
        <w:br/>
        <w:t>30</w:t>
        <w:tab/>
        <w:t>Nr. 53</w:t>
      </w:r>
    </w:p>
    <w:p>
      <w:r>
        <w:t>33</w:t>
        <w:tab/>
        <w:t>S. 76</w:t>
      </w:r>
    </w:p>
    <w:p>
      <w:r>
        <w:t>40</w:t>
        <w:tab/>
        <w:t>Den schriftstellerischen Verkehr des p[2{L.} 1{Constant}]p</w:t>
      </w:r>
    </w:p>
    <w:p>
      <w:r>
        <w:t>43</w:t>
        <w:tab/>
        <w:t>1844</w:t>
      </w:r>
    </w:p>
    <w:p>
      <w:r>
        <w:br/>
        <w:t>30</w:t>
        <w:tab/>
        <w:t>Nr. 54</w:t>
      </w:r>
    </w:p>
    <w:p>
      <w:r>
        <w:t>33</w:t>
        <w:tab/>
        <w:t>S. 76</w:t>
      </w:r>
    </w:p>
    <w:p>
      <w:r>
        <w:t>40</w:t>
        <w:tab/>
        <w:t>Die Herausgabe eines t[Communal-Wochenblattes für die Preußischen Staaten]t</w:t>
      </w:r>
    </w:p>
    <w:p>
      <w:r>
        <w:t>43</w:t>
        <w:tab/>
        <w:t>1844</w:t>
      </w:r>
    </w:p>
    <w:p>
      <w:r>
        <w:br/>
        <w:t>30</w:t>
        <w:tab/>
        <w:t>Nr. 55</w:t>
      </w:r>
    </w:p>
    <w:p>
      <w:r>
        <w:t>33</w:t>
        <w:tab/>
        <w:t>S. 76</w:t>
      </w:r>
    </w:p>
    <w:p>
      <w:r>
        <w:t>40</w:t>
        <w:tab/>
        <w:t>Die s[Censur]s und den s[Debit]s der von dem p[4{Dr.} 2{Julius August} 1{Collmann}]p herausgegebenen  Schriften</w:t>
      </w:r>
    </w:p>
    <w:p>
      <w:r>
        <w:t>43</w:t>
        <w:tab/>
        <w:t>1844</w:t>
      </w:r>
    </w:p>
    <w:p>
      <w:r>
        <w:br/>
        <w:t>30</w:t>
        <w:tab/>
        <w:t>Nr. 56</w:t>
      </w:r>
    </w:p>
    <w:p>
      <w:r>
        <w:t>33</w:t>
        <w:tab/>
        <w:t>S. 76</w:t>
      </w:r>
    </w:p>
    <w:p>
      <w:r>
        <w:t>40</w:t>
        <w:tab/>
        <w:t>Die Herausgabe und s[Censur]s des "t[Cottbuser Kreisblatt]tes"</w:t>
      </w:r>
    </w:p>
    <w:p>
      <w:r>
        <w:t>43</w:t>
        <w:tab/>
        <w:t>1844 - 1845</w:t>
      </w:r>
    </w:p>
    <w:p>
      <w:r>
        <w:br/>
        <w:t>30</w:t>
        <w:tab/>
        <w:t>Nr. 57</w:t>
      </w:r>
    </w:p>
    <w:p>
      <w:r>
        <w:t>33</w:t>
        <w:tab/>
        <w:t>S. 76</w:t>
      </w:r>
    </w:p>
    <w:p>
      <w:r>
        <w:t>40</w:t>
        <w:tab/>
        <w:t>Die Herausgabe und s[Censur]s des "t[Cochemer Kreisanzeiger]ts"</w:t>
      </w:r>
    </w:p>
    <w:p>
      <w:r>
        <w:t>43</w:t>
        <w:tab/>
        <w:t>1844 - 1845</w:t>
      </w:r>
    </w:p>
    <w:p>
      <w:r>
        <w:br/>
        <w:t>30</w:t>
        <w:tab/>
        <w:t>Nr. 58</w:t>
      </w:r>
    </w:p>
    <w:p>
      <w:r>
        <w:t>33</w:t>
        <w:tab/>
        <w:t>S. 76</w:t>
      </w:r>
    </w:p>
    <w:p>
      <w:r>
        <w:t>40</w:t>
        <w:tab/>
        <w:t>Die Herausgabe eines t[s[1{Anzeigeblatt}es 2{für die Stadt o[Cölln]o}]s]t</w:t>
      </w:r>
    </w:p>
    <w:p>
      <w:r>
        <w:t>43</w:t>
        <w:tab/>
        <w:t>1844 - 1846</w:t>
      </w:r>
    </w:p>
    <w:p>
      <w:r>
        <w:br/>
        <w:t>30</w:t>
        <w:tab/>
        <w:t>Nr. 59</w:t>
      </w:r>
    </w:p>
    <w:p>
      <w:r>
        <w:t>33</w:t>
        <w:tab/>
        <w:t>S. 76</w:t>
      </w:r>
    </w:p>
    <w:p>
      <w:r>
        <w:t>40</w:t>
        <w:tab/>
        <w:t>Die Herausgabe und s[Censur]s des "t[Conitzer Kreis- und Wochenblatt]tes"</w:t>
      </w:r>
    </w:p>
    <w:p>
      <w:r>
        <w:t>43</w:t>
        <w:tab/>
        <w:t>1845</w:t>
      </w:r>
    </w:p>
    <w:p>
      <w:r>
        <w:br/>
        <w:t>30</w:t>
        <w:tab/>
        <w:t>Nr. 60</w:t>
      </w:r>
    </w:p>
    <w:p>
      <w:r>
        <w:t>33</w:t>
        <w:tab/>
        <w:t>S. 76</w:t>
      </w:r>
    </w:p>
    <w:p>
      <w:r>
        <w:t>40</w:t>
        <w:tab/>
        <w:t>Die Herausgabe und s[Censur]s des "t[Calbesche&lt;s&gt;n Kreisblatt]tes"</w:t>
      </w:r>
    </w:p>
    <w:p>
      <w:r>
        <w:t>43</w:t>
        <w:tab/>
        <w:t>1845 - 1848</w:t>
      </w:r>
    </w:p>
    <w:p>
      <w:r>
        <w:br/>
        <w:t>30</w:t>
        <w:tab/>
        <w:t>Nr. 61</w:t>
      </w:r>
    </w:p>
    <w:p>
      <w:r>
        <w:t>33</w:t>
        <w:tab/>
        <w:t>S. 76</w:t>
      </w:r>
    </w:p>
    <w:p>
      <w:r>
        <w:t>40</w:t>
        <w:tab/>
        <w:t>Die Herausgabe und s[Censur]s des "t[Cottbuser Wochenblatt]tes"</w:t>
      </w:r>
    </w:p>
    <w:p>
      <w:r>
        <w:t>43</w:t>
        <w:tab/>
        <w:t>1845 - 1846</w:t>
      </w:r>
    </w:p>
    <w:p>
      <w:r>
        <w:br/>
        <w:t>30</w:t>
        <w:tab/>
        <w:t>Nr. 62</w:t>
      </w:r>
    </w:p>
    <w:p>
      <w:r>
        <w:t>33</w:t>
        <w:tab/>
        <w:t>S. 77</w:t>
      </w:r>
    </w:p>
    <w:p>
      <w:r>
        <w:t>40</w:t>
        <w:tab/>
        <w:t>Die Herausgabe und s[Censur]s des "t[Camminer Kreisblatt]tes"</w:t>
      </w:r>
    </w:p>
    <w:p>
      <w:r>
        <w:t>43</w:t>
        <w:tab/>
        <w:t>1845 - 1848</w:t>
      </w:r>
    </w:p>
    <w:p>
      <w:r>
        <w:br/>
        <w:t>30</w:t>
        <w:tab/>
        <w:t>Nr. 63</w:t>
      </w:r>
    </w:p>
    <w:p>
      <w:r>
        <w:t>33</w:t>
        <w:tab/>
        <w:t>S. 77</w:t>
      </w:r>
    </w:p>
    <w:p>
      <w:r>
        <w:t>40</w:t>
        <w:tab/>
        <w:t>Die Herausgabe von s[Zeitschriften für die Städte o[Charlottenburg]o und o[Spandau]o]s</w:t>
      </w:r>
    </w:p>
    <w:p>
      <w:r>
        <w:t>43</w:t>
        <w:tab/>
        <w:t>1845 - 1848</w:t>
      </w:r>
    </w:p>
    <w:p>
      <w:r>
        <w:br/>
        <w:t>30</w:t>
        <w:tab/>
        <w:t>Nr. 64</w:t>
      </w:r>
    </w:p>
    <w:p>
      <w:r>
        <w:t>33</w:t>
        <w:tab/>
        <w:t>S. 77</w:t>
      </w:r>
    </w:p>
    <w:p>
      <w:r>
        <w:t>40</w:t>
        <w:tab/>
        <w:t>Die Herausgabe und s[Censur]s des "t[Coesfelder Kreiswochenblatt]tes"</w:t>
      </w:r>
    </w:p>
    <w:p>
      <w:r>
        <w:t>43</w:t>
        <w:tab/>
        <w:t>1842 - 1850</w:t>
      </w:r>
    </w:p>
    <w:p>
      <w:r>
        <w:br/>
        <w:t>30</w:t>
        <w:tab/>
        <w:t>Nr. 65</w:t>
      </w:r>
    </w:p>
    <w:p>
      <w:r>
        <w:t>33</w:t>
        <w:tab/>
        <w:t>S. 77</w:t>
      </w:r>
    </w:p>
    <w:p>
      <w:r>
        <w:t>40</w:t>
        <w:tab/>
        <w:t>Die Herausgabe und s[Censur]s des "t[Colberger Wochenblatt]tes"</w:t>
      </w:r>
    </w:p>
    <w:p>
      <w:r>
        <w:t>43</w:t>
        <w:tab/>
        <w:t>1846</w:t>
      </w:r>
    </w:p>
    <w:p>
      <w:r>
        <w:br/>
        <w:t>30</w:t>
        <w:tab/>
        <w:t>Nr. 66</w:t>
      </w:r>
    </w:p>
    <w:p>
      <w:r>
        <w:t>33</w:t>
        <w:tab/>
        <w:t>S. 77</w:t>
      </w:r>
    </w:p>
    <w:p>
      <w:r>
        <w:t>40</w:t>
        <w:tab/>
        <w:t>Die Herausgabe und s[Censur]s des "t[Clevesche&lt;s&gt;n Wochenblatt]tes"</w:t>
      </w:r>
    </w:p>
    <w:p>
      <w:r>
        <w:t>43</w:t>
        <w:tab/>
        <w:t>1846</w:t>
      </w:r>
    </w:p>
    <w:p>
      <w:r>
        <w:br/>
        <w:t>30</w:t>
        <w:tab/>
        <w:t>Nr. 67</w:t>
      </w:r>
    </w:p>
    <w:p>
      <w:r>
        <w:t>33</w:t>
        <w:tab/>
        <w:t>S. 77</w:t>
      </w:r>
    </w:p>
    <w:p>
      <w:r>
        <w:t>40</w:t>
        <w:tab/>
        <w:t>Die s[Censur]s und den s[Debit]s der über die o[Cölln]oer Ereignisse vom z[3. und 4. Aug. 1846]z und den folgenden Tagen erschienenen Druckschriften</w:t>
      </w:r>
    </w:p>
    <w:p>
      <w:r>
        <w:t>43</w:t>
        <w:tab/>
        <w:t>1846 - 1847</w:t>
      </w:r>
    </w:p>
    <w:p>
      <w:r>
        <w:br/>
        <w:t>30</w:t>
        <w:tab/>
        <w:t>Nr. 68</w:t>
      </w:r>
    </w:p>
    <w:p>
      <w:r>
        <w:t>33</w:t>
        <w:tab/>
        <w:t>S. 77</w:t>
      </w:r>
    </w:p>
    <w:p>
      <w:r>
        <w:t>40</w:t>
        <w:tab/>
        <w:t>Die Herausgabe von s[Zeitschriften in der Stadt und Festung o[Colberg]o]s</w:t>
      </w:r>
    </w:p>
    <w:p>
      <w:r>
        <w:t>43</w:t>
        <w:tab/>
        <w:t>1846 - 1847</w:t>
      </w:r>
    </w:p>
    <w:p>
      <w:r>
        <w:br/>
        <w:t>30</w:t>
        <w:tab/>
        <w:t>Nr. 69</w:t>
      </w:r>
    </w:p>
    <w:p>
      <w:r>
        <w:t>33</w:t>
        <w:tab/>
        <w:t>S. 77</w:t>
      </w:r>
    </w:p>
    <w:p>
      <w:r>
        <w:t>40</w:t>
        <w:tab/>
        <w:t>Die Herausgabe und s[Censur]s der zu o[Wohlau]o unter dem Namen "t[1{Der Conducteur} 2{&lt;Monatsschrift&gt;}]t" von p[2{Herrmann} 1{Mütze}]p erschienenen Monatsschrift</w:t>
      </w:r>
    </w:p>
    <w:p>
      <w:r>
        <w:t>43</w:t>
        <w:tab/>
        <w:t>1847 - 1848</w:t>
      </w:r>
    </w:p>
    <w:p>
      <w:r>
        <w:br/>
        <w:t>30</w:t>
        <w:tab/>
        <w:t>Nr. 71</w:t>
      </w:r>
    </w:p>
    <w:p>
      <w:r>
        <w:t>33</w:t>
        <w:tab/>
        <w:t>S. 78</w:t>
      </w:r>
    </w:p>
    <w:p>
      <w:r>
        <w:t>40</w:t>
        <w:tab/>
        <w:t>Das t[Kreis- und Wochenblatt für den Kreis Chodziesen]t</w:t>
      </w:r>
    </w:p>
    <w:p>
      <w:r>
        <w:t>43</w:t>
        <w:tab/>
        <w:t>1847</w:t>
      </w:r>
    </w:p>
    <w:p>
      <w:r>
        <w:br/>
        <w:t>30</w:t>
        <w:tab/>
        <w:t>Nr. 72</w:t>
      </w:r>
    </w:p>
    <w:p>
      <w:r>
        <w:t>33</w:t>
        <w:tab/>
        <w:t>S. 78</w:t>
      </w:r>
    </w:p>
    <w:p>
      <w:r>
        <w:t>40</w:t>
        <w:tab/>
        <w:t>Das s[Debitverbot]s gegen die zu o[Posen]o in polnischer Sprache erschienene Schrift "t[Chowanna oder System der volkstümlichen Pädagogik]t" von p[2{B. F.} 1{Trentowski}]p</w:t>
      </w:r>
    </w:p>
    <w:p>
      <w:r>
        <w:t>43</w:t>
        <w:tab/>
        <w:t>1847</w:t>
      </w:r>
    </w:p>
    <w:p>
      <w:r>
        <w:br/>
        <w:t>30</w:t>
        <w:tab/>
        <w:t>Nr. 73</w:t>
      </w:r>
    </w:p>
    <w:p>
      <w:r>
        <w:t>33</w:t>
        <w:tab/>
        <w:t>S. 78</w:t>
      </w:r>
    </w:p>
    <w:p>
      <w:r>
        <w:t>40</w:t>
        <w:tab/>
        <w:t>Die Herausgabe und s[Censur]s der von dem p[7{französische&lt;r&gt;n Sprachlehrer} 2{Julius} 1{Mellier} in 6{o[Berlin]o}]p unter dem Titel "t[1{Courier de Berlin} 2{&lt;Zeitschrift&gt;}]t" erscheinende Zeitschrift in französischer Sprache</w:t>
      </w:r>
    </w:p>
    <w:p>
      <w:r>
        <w:t>43</w:t>
        <w:tab/>
        <w:t>1847 - 1849</w:t>
      </w:r>
    </w:p>
    <w:p>
      <w:r>
        <w:br/>
        <w:t>26</w:t>
        <w:tab/>
        <w:t>Tit. 2, Lit. D</w:t>
      </w:r>
    </w:p>
    <w:p>
      <w:r>
        <w:t>27</w:t>
        <w:tab/>
        <w:t>Abt. II Polizei-Abteilung \ Sect. 9 \ Titel 2: Censur-Sachen. Specialia \ Lit. D</w:t>
      </w:r>
    </w:p>
    <w:p>
      <w:r>
        <w:t>30</w:t>
        <w:tab/>
        <w:t>Nr. 1</w:t>
      </w:r>
    </w:p>
    <w:p>
      <w:r>
        <w:t>33</w:t>
        <w:tab/>
        <w:t>S. 79</w:t>
      </w:r>
    </w:p>
    <w:p>
      <w:r>
        <w:t>40</w:t>
        <w:tab/>
        <w:t>s[Unterdrückung der s[2{anstößige}n 1{Schrift}]s "t[Deutschland in seiner tiefsten Erniedrigung]t]s" und veränderte Herausgabe derselben unter dem Titel p[2{I. P.} 1{Palm}, 5{s[Buchhändler]s} in 6{o[Nürnberg]o}]p; ein "t[Beitrag zur Geschichte des letzten Jahrzehnts]t"</w:t>
      </w:r>
    </w:p>
    <w:p>
      <w:r>
        <w:t>43</w:t>
        <w:tab/>
        <w:t>1814</w:t>
      </w:r>
    </w:p>
    <w:p>
      <w:r>
        <w:br/>
        <w:t>30</w:t>
        <w:tab/>
        <w:t>Nr. 2</w:t>
      </w:r>
    </w:p>
    <w:p>
      <w:r>
        <w:t>33</w:t>
        <w:tab/>
        <w:t>S. 79</w:t>
      </w:r>
    </w:p>
    <w:p>
      <w:r>
        <w:t>40</w:t>
        <w:tab/>
        <w:t>Die s[Censur]s des "t[Düsseldorfer Erzähler]ts"</w:t>
      </w:r>
    </w:p>
    <w:p>
      <w:r>
        <w:t>43</w:t>
        <w:tab/>
        <w:t>1819 - 1822</w:t>
      </w:r>
    </w:p>
    <w:p>
      <w:r>
        <w:br/>
        <w:t>30</w:t>
        <w:tab/>
        <w:t>Nr. 4</w:t>
      </w:r>
    </w:p>
    <w:p>
      <w:r>
        <w:t>33</w:t>
        <w:tab/>
        <w:t>S. 79</w:t>
      </w:r>
    </w:p>
    <w:p>
      <w:r>
        <w:t>40</w:t>
        <w:tab/>
        <w:t>Die s[Censur]s der "t[Düsseldorfer Zeitung]t"</w:t>
      </w:r>
    </w:p>
    <w:p>
      <w:r>
        <w:t>43</w:t>
        <w:tab/>
        <w:t>1822 - 1848</w:t>
      </w:r>
    </w:p>
    <w:p>
      <w:r>
        <w:br/>
        <w:t>30</w:t>
        <w:tab/>
        <w:t>Nr. 5</w:t>
      </w:r>
    </w:p>
    <w:p>
      <w:r>
        <w:t>33</w:t>
        <w:tab/>
        <w:t>S. 79</w:t>
      </w:r>
    </w:p>
    <w:p>
      <w:r>
        <w:t>40</w:t>
        <w:tab/>
        <w:t>Die Herausgabe einer s[2{preußische}n 1{Dorfzeitung}]s von p[2{J. P.} 1{Müller} zu 6{o[Erfurt]o}]p</w:t>
      </w:r>
    </w:p>
    <w:p>
      <w:r>
        <w:t>43</w:t>
        <w:tab/>
        <w:t>1823 - 1825</w:t>
      </w:r>
    </w:p>
    <w:p>
      <w:r>
        <w:br/>
        <w:t>30</w:t>
        <w:tab/>
        <w:t>Nr. 6</w:t>
      </w:r>
    </w:p>
    <w:p>
      <w:r>
        <w:t>33</w:t>
        <w:tab/>
        <w:t>S. 79</w:t>
      </w:r>
    </w:p>
    <w:p>
      <w:r>
        <w:t>40</w:t>
        <w:tab/>
        <w:t>Den s[Debit]s der verwerflichen t[2{Flugschrift} "1{Deutschlands Zukunft}]t" von p[4{Dr.} 2{Carl Eduard} 1{Rosen}. 6{o[Altenburg]o}]p z[1831]z</w:t>
      </w:r>
    </w:p>
    <w:p>
      <w:r>
        <w:t>43</w:t>
        <w:tab/>
        <w:t>1831</w:t>
      </w:r>
    </w:p>
    <w:p>
      <w:r>
        <w:br/>
        <w:t>30</w:t>
        <w:tab/>
        <w:t>Nr. 8</w:t>
      </w:r>
    </w:p>
    <w:p>
      <w:r>
        <w:t>33</w:t>
        <w:tab/>
        <w:t>S. 79</w:t>
      </w:r>
    </w:p>
    <w:p>
      <w:r>
        <w:t>40</w:t>
        <w:tab/>
        <w:t>Die s[Censur]s des von p[2{Heinrich} 8{van} 1{Gerfsom}]p herausgegebenen "t[Unterhaltungs- und Anzeigeblatts für den Kreis Duisburg]t"</w:t>
      </w:r>
    </w:p>
    <w:p>
      <w:r>
        <w:t>43</w:t>
        <w:tab/>
        <w:t>1822 - 1846</w:t>
      </w:r>
    </w:p>
    <w:p>
      <w:r>
        <w:br/>
        <w:t>30</w:t>
        <w:tab/>
        <w:t>Nr. 9</w:t>
      </w:r>
    </w:p>
    <w:p>
      <w:r>
        <w:t>33</w:t>
        <w:tab/>
        <w:t>S. 80</w:t>
      </w:r>
    </w:p>
    <w:p>
      <w:r>
        <w:t>40</w:t>
        <w:tab/>
        <w:t>s[Verbot der Ankündigung und des s[Debits]s]s der in der k[1{Langenschen Buchhandlung} in 2{o[Darmstadt]o}]k erscheinenden "t[Deutschen Volksgeschichte]t"</w:t>
      </w:r>
    </w:p>
    <w:p>
      <w:r>
        <w:t>43</w:t>
        <w:tab/>
        <w:t>1832</w:t>
      </w:r>
    </w:p>
    <w:p>
      <w:r>
        <w:br/>
        <w:t>30</w:t>
        <w:tab/>
        <w:t>Nr. 10</w:t>
      </w:r>
    </w:p>
    <w:p>
      <w:r>
        <w:t>33</w:t>
        <w:tab/>
        <w:t>S. 80</w:t>
      </w:r>
    </w:p>
    <w:p>
      <w:r>
        <w:t>40</w:t>
        <w:tab/>
        <w:t>Die s[Censur]s und den s[Debit]s der in p[6{o[Leipzig]o} von 2{K. E. F.} 1{Beck}]p unter dem Titel "t[Die Deutsche Schule. &lt;Allgemeine Zeitung für Unterricht, Schulwesen und Pädagogik überhaupt&gt;]t" erscheinenden allgemeinen Zeitung für Unterricht, Schulwesen und Pädagogik überhaupt</w:t>
      </w:r>
    </w:p>
    <w:p>
      <w:r>
        <w:t>43</w:t>
        <w:tab/>
        <w:t>1832 - 1833</w:t>
      </w:r>
    </w:p>
    <w:p>
      <w:r>
        <w:br/>
        <w:t>30</w:t>
        <w:tab/>
        <w:t>Nr. 11</w:t>
      </w:r>
    </w:p>
    <w:p>
      <w:r>
        <w:t>33</w:t>
        <w:tab/>
        <w:t>S. 80</w:t>
      </w:r>
    </w:p>
    <w:p>
      <w:r>
        <w:t>40</w:t>
        <w:tab/>
        <w:t>Die s[Censur]s der von dem pensionierten p[5{Kammermusikus} 2{A}.1{ Sundelin} in 6{o[Berlin]o}]p unter dem Titel "t[1{Der Deutsche und sein Vaterland} 2{&lt;Zeitschrift&gt;}]t" herausgegebenen Zeitschrift</w:t>
      </w:r>
    </w:p>
    <w:p>
      <w:r>
        <w:t>43</w:t>
        <w:tab/>
        <w:t>1833</w:t>
      </w:r>
    </w:p>
    <w:p>
      <w:r>
        <w:br/>
        <w:t>30</w:t>
        <w:tab/>
        <w:t>Nr. 12</w:t>
      </w:r>
    </w:p>
    <w:p>
      <w:r>
        <w:t>33</w:t>
        <w:tab/>
        <w:t>S. 80</w:t>
      </w:r>
    </w:p>
    <w:p>
      <w:r>
        <w:t>40</w:t>
        <w:tab/>
        <w:t>Die von dem p[4{Dr. philosoph.} 2{James} 1{Schumann} in 6{o[Berlin]o}]p beabsichtigte Herausgabe einer "t[Allgemeinen Dorfzeitung]t" für die o[Königlich Preußischen Lande]o</w:t>
      </w:r>
    </w:p>
    <w:p>
      <w:r>
        <w:t>43</w:t>
        <w:tab/>
        <w:t>1833</w:t>
      </w:r>
    </w:p>
    <w:p>
      <w:r>
        <w:br/>
        <w:t>30</w:t>
        <w:tab/>
        <w:t>Nr. 13</w:t>
      </w:r>
    </w:p>
    <w:p>
      <w:r>
        <w:t>33</w:t>
        <w:tab/>
        <w:t>S. 80</w:t>
      </w:r>
    </w:p>
    <w:p>
      <w:r>
        <w:t>40</w:t>
        <w:tab/>
        <w:t>Die s[Censur]s der von dem Privaten p[2{C. Fr.} 1{Stobbe} in 6{o[Danzig]o}]p herausgegebenen "t[Neuen Danziger Zeitung]t"</w:t>
      </w:r>
    </w:p>
    <w:p>
      <w:r>
        <w:t>43</w:t>
        <w:tab/>
        <w:t>1834</w:t>
      </w:r>
    </w:p>
    <w:p>
      <w:r>
        <w:br/>
        <w:t>30</w:t>
        <w:tab/>
        <w:t>Nr. 14</w:t>
      </w:r>
    </w:p>
    <w:p>
      <w:r>
        <w:t>33</w:t>
        <w:tab/>
        <w:t>S. 81</w:t>
      </w:r>
    </w:p>
    <w:p>
      <w:r>
        <w:t>40</w:t>
        <w:tab/>
        <w:t>Die s[Censur]s des von dem p[2{Louis} 1{Sebert} in 6{o[Düsseldorf]o}]p herausgegebenen "t[Düsseldorfer Unterhaltungsblatt]ts"</w:t>
      </w:r>
    </w:p>
    <w:p>
      <w:r>
        <w:t>43</w:t>
        <w:tab/>
        <w:t>1834</w:t>
      </w:r>
    </w:p>
    <w:p>
      <w:r>
        <w:br/>
        <w:t>30</w:t>
        <w:tab/>
        <w:t>Nr. 15</w:t>
      </w:r>
    </w:p>
    <w:p>
      <w:r>
        <w:t>33</w:t>
        <w:tab/>
        <w:t>S. 81</w:t>
      </w:r>
    </w:p>
    <w:p>
      <w:r>
        <w:t>40</w:t>
        <w:tab/>
        <w:t>Die s[Censur]s des von p[2{Wilhelm} 1{Schumacher} in 6{o[Danzig]o}]p herausgegebenen "t[Danziger Dampfboot]t"</w:t>
      </w:r>
    </w:p>
    <w:p>
      <w:r>
        <w:t>43</w:t>
        <w:tab/>
        <w:t>1834 - 1851</w:t>
      </w:r>
    </w:p>
    <w:p>
      <w:r>
        <w:br/>
        <w:t>30</w:t>
        <w:tab/>
        <w:t>Nr. 16</w:t>
      </w:r>
    </w:p>
    <w:p>
      <w:r>
        <w:t>33</w:t>
        <w:tab/>
        <w:t>S. 81</w:t>
      </w:r>
    </w:p>
    <w:p>
      <w:r>
        <w:t>40</w:t>
        <w:tab/>
        <w:t>Die s[Censur]s und den s[Debit]s der von dem p[7{Hofrat}he 4{Dr.} 1{Dorow}]p herauszugebenden Schriften und s[Bücher]s</w:t>
      </w:r>
    </w:p>
    <w:p>
      <w:r>
        <w:t>43</w:t>
        <w:tab/>
        <w:t>1836</w:t>
      </w:r>
    </w:p>
    <w:p>
      <w:r>
        <w:br/>
        <w:t>30</w:t>
        <w:tab/>
        <w:t>Nr. 19</w:t>
      </w:r>
    </w:p>
    <w:p>
      <w:r>
        <w:t>33</w:t>
        <w:tab/>
        <w:t>S. 81</w:t>
      </w:r>
    </w:p>
    <w:p>
      <w:r>
        <w:t>40</w:t>
        <w:tab/>
        <w:t>Das s[Debitsverbot]s der zu o[Mannheim]o bei p[2{Heinrich} 1{Hoff}]p erschienenen s[2{verwerfliche}n 1{Schrift}]s "t[Deutschland und Rußland]t"</w:t>
      </w:r>
    </w:p>
    <w:p>
      <w:r>
        <w:t>43</w:t>
        <w:tab/>
        <w:t>1839</w:t>
      </w:r>
    </w:p>
    <w:p>
      <w:r>
        <w:br/>
        <w:t>30</w:t>
        <w:tab/>
        <w:t>Nr. 21</w:t>
      </w:r>
    </w:p>
    <w:p>
      <w:r>
        <w:t>33</w:t>
        <w:tab/>
        <w:t>S. 81</w:t>
      </w:r>
    </w:p>
    <w:p>
      <w:r>
        <w:t>40</w:t>
        <w:tab/>
        <w:t>Das s[Debitsverbot]s der unter dem Titel "t[Der Bischof Dräseke und sein achtjähriges Wirken im preußischen Staate]t" von G. v. C. zu o[Bergen]o und in Kommission bei k[1{p[Hoffmann]p &amp; p[Campe]p} in 2{o[Hamburg]o}]k erschienenen s[Flugschrift]s</w:t>
      </w:r>
    </w:p>
    <w:p>
      <w:r>
        <w:t>43</w:t>
        <w:tab/>
        <w:t>1840 - 1841</w:t>
      </w:r>
    </w:p>
    <w:p>
      <w:r>
        <w:br/>
        <w:t>30</w:t>
        <w:tab/>
        <w:t>Nr. 22</w:t>
      </w:r>
    </w:p>
    <w:p>
      <w:r>
        <w:t>33</w:t>
        <w:tab/>
        <w:t>S. 82</w:t>
      </w:r>
    </w:p>
    <w:p>
      <w:r>
        <w:t>40</w:t>
        <w:tab/>
        <w:t>Die s[Censur]s des von dem p[7{Konsistorialrath und Superintendent}en 1{Bresler} in 6{o[Danzig]o}]p herausgegebenen "t[Danziger Sonntagsblatts für alle Stände]t"</w:t>
      </w:r>
    </w:p>
    <w:p>
      <w:r>
        <w:t>43</w:t>
        <w:tab/>
        <w:t>1840 - 1844</w:t>
      </w:r>
    </w:p>
    <w:p>
      <w:r>
        <w:br/>
        <w:t>30</w:t>
        <w:tab/>
        <w:t>Nr. 23</w:t>
      </w:r>
    </w:p>
    <w:p>
      <w:r>
        <w:t>33</w:t>
        <w:tab/>
        <w:t>S. 82</w:t>
      </w:r>
    </w:p>
    <w:p>
      <w:r>
        <w:t>40</w:t>
        <w:tab/>
        <w:t>Die von dem p[4{Professor} 1{Duvivier} in 6{o[Berlin]o}]p nachgesuchte Erlaubnis zur s[Herausgabe einer s[2{französische}n 1{Zeitschrift}]s]s</w:t>
      </w:r>
    </w:p>
    <w:p>
      <w:r>
        <w:t>43</w:t>
        <w:tab/>
        <w:t>1840 - 1848</w:t>
      </w:r>
    </w:p>
    <w:p>
      <w:r>
        <w:br/>
        <w:t>30</w:t>
        <w:tab/>
        <w:t>Nr. 24</w:t>
      </w:r>
    </w:p>
    <w:p>
      <w:r>
        <w:t>33</w:t>
        <w:tab/>
        <w:t>S. 82</w:t>
      </w:r>
    </w:p>
    <w:p>
      <w:r>
        <w:t>40</w:t>
        <w:tab/>
        <w:t>s[Zensur]s des von dem p[5{Buchdrucker} 1{Gesellius} in 6{o[Demmin]o}]p herausgegebenen "t[Demminer Wochenblatt]tes"</w:t>
      </w:r>
    </w:p>
    <w:p>
      <w:r>
        <w:t>43</w:t>
        <w:tab/>
        <w:t>1842 - 1843</w:t>
      </w:r>
    </w:p>
    <w:p>
      <w:r>
        <w:br/>
        <w:t>30</w:t>
        <w:tab/>
        <w:t>Nr. 26</w:t>
      </w:r>
    </w:p>
    <w:p>
      <w:r>
        <w:t>33</w:t>
        <w:tab/>
        <w:t>S. 82</w:t>
      </w:r>
    </w:p>
    <w:p>
      <w:r>
        <w:t>40</w:t>
        <w:tab/>
        <w:t>Die s[Censur]s und den s[Debit]s der zu o[Carlsruhe]o erscheinenden "t[Deutschen Wochenzeitung]t"</w:t>
      </w:r>
    </w:p>
    <w:p>
      <w:r>
        <w:t>43</w:t>
        <w:tab/>
        <w:t>1843 - 1844</w:t>
      </w:r>
    </w:p>
    <w:p>
      <w:r>
        <w:br/>
        <w:t>30</w:t>
        <w:tab/>
        <w:t>Nr. 27</w:t>
      </w:r>
    </w:p>
    <w:p>
      <w:r>
        <w:t>33</w:t>
        <w:tab/>
        <w:t>S. 82</w:t>
      </w:r>
    </w:p>
    <w:p>
      <w:r>
        <w:t>40</w:t>
        <w:tab/>
        <w:t>Die s[Censur]s und den s[Debit]s des in o[Leipzig]o wöchentlich erscheinenden "t[Deutsche&lt;r&gt;n Courier]ts"</w:t>
      </w:r>
    </w:p>
    <w:p>
      <w:r>
        <w:t>43</w:t>
        <w:tab/>
        <w:t>1843 - 1847</w:t>
      </w:r>
    </w:p>
    <w:p>
      <w:r>
        <w:br/>
        <w:t>30</w:t>
        <w:tab/>
        <w:t>Nr. 30</w:t>
      </w:r>
    </w:p>
    <w:p>
      <w:r>
        <w:t>33</w:t>
        <w:tab/>
        <w:t>S. 83</w:t>
      </w:r>
    </w:p>
    <w:p>
      <w:r>
        <w:t>40</w:t>
        <w:tab/>
        <w:t>Die Herausgabe und s[Censur]s des "t[Darkehmensche&lt;s&gt;n Kreisblatt]ts"</w:t>
      </w:r>
    </w:p>
    <w:p>
      <w:r>
        <w:t>43</w:t>
        <w:tab/>
        <w:t>1844</w:t>
      </w:r>
    </w:p>
    <w:p>
      <w:r>
        <w:br/>
        <w:t>30</w:t>
        <w:tab/>
        <w:t>Nr. 31</w:t>
      </w:r>
    </w:p>
    <w:p>
      <w:r>
        <w:t>33</w:t>
        <w:tab/>
        <w:t>S. 83</w:t>
      </w:r>
    </w:p>
    <w:p>
      <w:r>
        <w:t>40</w:t>
        <w:tab/>
        <w:t>Die s[Herausgabe einer s[2{belletristische}n 1{Zeitschrift}]s]s durch den p[5{Literat}en 1{Heucke} in 6{o[Magdeburg]o}]p unter dem Titel "t[Der deutsche Bahnhof]t" und dessen s[Censur]s</w:t>
      </w:r>
    </w:p>
    <w:p>
      <w:r>
        <w:t>43</w:t>
        <w:tab/>
        <w:t>1843 - 1844</w:t>
      </w:r>
    </w:p>
    <w:p>
      <w:r>
        <w:br/>
        <w:t>30</w:t>
        <w:tab/>
        <w:t>Nr. 32</w:t>
      </w:r>
    </w:p>
    <w:p>
      <w:r>
        <w:t>33</w:t>
        <w:tab/>
        <w:t>S. 83</w:t>
      </w:r>
    </w:p>
    <w:p>
      <w:r>
        <w:t>40</w:t>
        <w:tab/>
        <w:t>Die s[Censur]s und den s[Debit]s der von p[2{E. Ch.} 1{Doebel} in 6{o[Berleroda]o}]p herausgegebenen Schriften</w:t>
      </w:r>
    </w:p>
    <w:p>
      <w:r>
        <w:t>43</w:t>
        <w:tab/>
        <w:t>1844</w:t>
      </w:r>
    </w:p>
    <w:p/>
    <w:p/>
    <w:p>
      <w:r>
        <w:t>30</w:t>
        <w:tab/>
        <w:t>Nr. 33</w:t>
      </w:r>
    </w:p>
    <w:p>
      <w:r>
        <w:t>33</w:t>
        <w:tab/>
        <w:t>S. 83</w:t>
      </w:r>
    </w:p>
    <w:p>
      <w:r>
        <w:t>40</w:t>
        <w:tab/>
        <w:t>Eine neue im Auslande zu druckende "t[Deutsche Zeitung]t"</w:t>
      </w:r>
    </w:p>
    <w:p>
      <w:r>
        <w:t>43</w:t>
        <w:tab/>
        <w:t>1844 - 1849</w:t>
      </w:r>
    </w:p>
    <w:p>
      <w:r>
        <w:br/>
        <w:t>30</w:t>
        <w:tab/>
        <w:t>Nr. 35</w:t>
      </w:r>
    </w:p>
    <w:p>
      <w:r>
        <w:t>33</w:t>
        <w:tab/>
        <w:t>S. 83</w:t>
      </w:r>
    </w:p>
    <w:p>
      <w:r>
        <w:t>40</w:t>
        <w:tab/>
        <w:t>Die Herausgabe und s[Censur]s des "t[Danziger Tageblatt]ts" und des "t[1{Improvisator} 2{&lt;sonntägliches Extrablatt&gt;}]ts" als sonntäglichen Extrablatts zu ersterm</w:t>
      </w:r>
    </w:p>
    <w:p>
      <w:r>
        <w:t>43</w:t>
        <w:tab/>
        <w:t>1844 - 1846</w:t>
      </w:r>
    </w:p>
    <w:p>
      <w:r>
        <w:br/>
        <w:t>30</w:t>
        <w:tab/>
        <w:t>Nr. 36</w:t>
      </w:r>
    </w:p>
    <w:p>
      <w:r>
        <w:t>33</w:t>
        <w:tab/>
        <w:t>S. 83</w:t>
      </w:r>
    </w:p>
    <w:p>
      <w:r>
        <w:t>40</w:t>
        <w:tab/>
        <w:t>Die Herausgabe und s[Censur]s des t[2{Pariser Journal}s "1{Democratique pacifique}]t"</w:t>
      </w:r>
    </w:p>
    <w:p>
      <w:r>
        <w:t>43</w:t>
        <w:tab/>
        <w:t>1844</w:t>
      </w:r>
    </w:p>
    <w:p>
      <w:r>
        <w:br/>
        <w:t>30</w:t>
        <w:tab/>
        <w:t>Nr. 38</w:t>
      </w:r>
    </w:p>
    <w:p>
      <w:r>
        <w:t>33</w:t>
        <w:tab/>
        <w:t>S. 84</w:t>
      </w:r>
    </w:p>
    <w:p>
      <w:r>
        <w:t>40</w:t>
        <w:tab/>
        <w:t>Die Herausgabe und s[Censur]s des "t[Dromburger Kreisblatt]tes"</w:t>
      </w:r>
    </w:p>
    <w:p>
      <w:r>
        <w:t>43</w:t>
        <w:tab/>
        <w:t>1844 - 1850</w:t>
      </w:r>
    </w:p>
    <w:p>
      <w:r>
        <w:br/>
        <w:t>30</w:t>
        <w:tab/>
        <w:t>Nr. 39</w:t>
      </w:r>
    </w:p>
    <w:p>
      <w:r>
        <w:t>33</w:t>
        <w:tab/>
        <w:t>S. 84</w:t>
      </w:r>
    </w:p>
    <w:p>
      <w:r>
        <w:t>40</w:t>
        <w:tab/>
        <w:t>Die s[Censur]s und den s[Debit]s der "t[Deutschen Fürstenlieder]t" von einem Rheinpreußen</w:t>
      </w:r>
    </w:p>
    <w:p>
      <w:r>
        <w:t>43</w:t>
        <w:tab/>
        <w:t>1844</w:t>
      </w:r>
    </w:p>
    <w:p>
      <w:r>
        <w:br/>
        <w:t>30</w:t>
        <w:tab/>
        <w:t>Nr. 40</w:t>
      </w:r>
    </w:p>
    <w:p>
      <w:r>
        <w:t>33</w:t>
        <w:tab/>
        <w:t>S. 84</w:t>
      </w:r>
    </w:p>
    <w:p>
      <w:r>
        <w:t>40</w:t>
        <w:tab/>
        <w:t>Das s[Debitsverbot]s gegen die o[Newyork]oer "t[Deutsche Schnellpost]t"</w:t>
      </w:r>
    </w:p>
    <w:p>
      <w:r>
        <w:t>43</w:t>
        <w:tab/>
        <w:t>1844 - 1849</w:t>
      </w:r>
    </w:p>
    <w:p>
      <w:r>
        <w:br/>
        <w:t>30</w:t>
        <w:tab/>
        <w:t>Nr. 41</w:t>
      </w:r>
    </w:p>
    <w:p>
      <w:r>
        <w:t>33</w:t>
        <w:tab/>
        <w:t>S. 84</w:t>
      </w:r>
    </w:p>
    <w:p>
      <w:r>
        <w:t>40</w:t>
        <w:tab/>
        <w:t>Das s[Debitsverbot]s gegen die in k[2{o[Darmstadt]o} bei 1{Leske}]k erschienenen Schrift "t[Deutsches Bürgerbuch für 1845]t", desgl. gegen die folgenden in k[2{o[Mannheim]o} bei 1{p[2{Heinrich} 1{Hoff} 6{&lt;Mannheim&gt;}]p}]k erschienenen Jahrgänge</w:t>
      </w:r>
    </w:p>
    <w:p>
      <w:r>
        <w:t>43</w:t>
        <w:tab/>
        <w:t>1845 - 1846</w:t>
      </w:r>
    </w:p>
    <w:p>
      <w:r>
        <w:br/>
        <w:t>30</w:t>
        <w:tab/>
        <w:t>Nr. 42</w:t>
      </w:r>
    </w:p>
    <w:p>
      <w:r>
        <w:t>33</w:t>
        <w:tab/>
        <w:t>S. 84</w:t>
      </w:r>
    </w:p>
    <w:p>
      <w:r>
        <w:t>40</w:t>
        <w:tab/>
        <w:t>Die s[Herausgabe von Zeit- und Druckschriften]s durch den p[4{Dr. philos.} 2{Carl} 1{Dielitz} in 6{o[Berlin]o}]p</w:t>
      </w:r>
    </w:p>
    <w:p>
      <w:r>
        <w:t>43</w:t>
        <w:tab/>
        <w:t>1845 - 1847</w:t>
      </w:r>
    </w:p>
    <w:p>
      <w:r>
        <w:br/>
        <w:t>30</w:t>
        <w:tab/>
        <w:t>Nr. 43</w:t>
      </w:r>
    </w:p>
    <w:p>
      <w:r>
        <w:t>33</w:t>
        <w:tab/>
        <w:t>S. 84</w:t>
      </w:r>
    </w:p>
    <w:p>
      <w:r>
        <w:t>40</w:t>
        <w:tab/>
        <w:t>Die Herausgabe und s[Censur]s des "t[Dortmunder Wochenblatt]ts" zur Verbreitung gemeinnütziger Kenntnisse, von dem Directorium des dortigen k[1{Vereins für die deutsche Volksschule} 2{&lt;Dortmund&gt;}]k</w:t>
      </w:r>
    </w:p>
    <w:p>
      <w:r>
        <w:t>43</w:t>
        <w:tab/>
        <w:t>1845 - 1847</w:t>
      </w:r>
    </w:p>
    <w:p>
      <w:r>
        <w:br/>
        <w:t>30</w:t>
        <w:tab/>
        <w:t>Nr. 44</w:t>
      </w:r>
    </w:p>
    <w:p>
      <w:r>
        <w:t>33</w:t>
        <w:tab/>
        <w:t>S. 85</w:t>
      </w:r>
    </w:p>
    <w:p>
      <w:r>
        <w:t>40</w:t>
        <w:tab/>
        <w:t>Die Herausgabe und s[Censur]s des "t[Dortmunder Wochenblatt]tes" von p[5{Buchdrucker} 1{Krüger}]p daselbst</w:t>
      </w:r>
    </w:p>
    <w:p>
      <w:r>
        <w:t>43</w:t>
        <w:tab/>
        <w:t>1845 - 1847</w:t>
      </w:r>
    </w:p>
    <w:p>
      <w:r>
        <w:br/>
        <w:t>30</w:t>
        <w:tab/>
        <w:t>Nr. 45</w:t>
      </w:r>
    </w:p>
    <w:p>
      <w:r>
        <w:t>33</w:t>
        <w:tab/>
        <w:t>S. 85</w:t>
      </w:r>
    </w:p>
    <w:p>
      <w:r>
        <w:t>40</w:t>
        <w:tab/>
        <w:t>Die Herausgabe der in o[Danzig]o erscheinenden t[2{Monatsschrift} "1{Danziger Bürgerblatt}]t"</w:t>
      </w:r>
    </w:p>
    <w:p>
      <w:r>
        <w:t>43</w:t>
        <w:tab/>
        <w:t>1845</w:t>
      </w:r>
    </w:p>
    <w:p>
      <w:r>
        <w:br/>
        <w:t>30</w:t>
        <w:tab/>
        <w:t>Nr. 46</w:t>
      </w:r>
    </w:p>
    <w:p>
      <w:r>
        <w:t>33</w:t>
        <w:tab/>
        <w:t>S. 85</w:t>
      </w:r>
    </w:p>
    <w:p>
      <w:r>
        <w:t>40</w:t>
        <w:tab/>
        <w:t>Die Herausgabe und s[Censur]s eines s[1{Lokalblatt}es in 2{o[Danzig]o}]s unter dem Titel "t[Adreß-Comtoir-Nachrichten]t"</w:t>
      </w:r>
    </w:p>
    <w:p>
      <w:r>
        <w:t>43</w:t>
        <w:tab/>
        <w:t>1845</w:t>
      </w:r>
    </w:p>
    <w:p>
      <w:r>
        <w:br/>
        <w:t>30</w:t>
        <w:tab/>
        <w:t>Nr. 47</w:t>
      </w:r>
    </w:p>
    <w:p>
      <w:r>
        <w:t>33</w:t>
        <w:tab/>
        <w:t>S. 85</w:t>
      </w:r>
    </w:p>
    <w:p>
      <w:r>
        <w:t>40</w:t>
        <w:tab/>
        <w:t>Die Herausgabe und s[Censur]s des "t[Danziger Intelligenz- oder Anzeigeblatt]ts"</w:t>
      </w:r>
    </w:p>
    <w:p>
      <w:r>
        <w:t>43</w:t>
        <w:tab/>
        <w:t>1845</w:t>
      </w:r>
    </w:p>
    <w:p>
      <w:r>
        <w:br/>
        <w:t>30</w:t>
        <w:tab/>
        <w:t>Nr. 48</w:t>
      </w:r>
    </w:p>
    <w:p>
      <w:r>
        <w:t>33</w:t>
        <w:tab/>
        <w:t>S. 85</w:t>
      </w:r>
    </w:p>
    <w:p>
      <w:r>
        <w:t>40</w:t>
        <w:tab/>
        <w:t>Die Herausgabe und s[Censur]s in o[Posen]o erscheinenden t[2{Zeitschrift} "1{Dziemist Domswz}]t"</w:t>
      </w:r>
    </w:p>
    <w:p>
      <w:r>
        <w:t>43</w:t>
        <w:tab/>
        <w:t>1845</w:t>
      </w:r>
    </w:p>
    <w:p>
      <w:r>
        <w:br/>
        <w:t>30</w:t>
        <w:tab/>
        <w:t>Nr. 49</w:t>
      </w:r>
    </w:p>
    <w:p>
      <w:r>
        <w:t>33</w:t>
        <w:tab/>
        <w:t>S. 85</w:t>
      </w:r>
    </w:p>
    <w:p>
      <w:r>
        <w:t>40</w:t>
        <w:tab/>
        <w:t>Die Herausgabe und s[Censur]s der zu o[Stolberg]o erscheinenden t[2{Monatsschrift} "1{Der deutsche Volksbote}]t"</w:t>
      </w:r>
    </w:p>
    <w:p>
      <w:r>
        <w:t>43</w:t>
        <w:tab/>
        <w:t>1845 - 1846</w:t>
      </w:r>
    </w:p>
    <w:p>
      <w:r>
        <w:br/>
        <w:t>30</w:t>
        <w:tab/>
        <w:t>Nr. 50</w:t>
      </w:r>
    </w:p>
    <w:p>
      <w:r>
        <w:t>33</w:t>
        <w:tab/>
        <w:t>S. 85</w:t>
      </w:r>
    </w:p>
    <w:p>
      <w:r>
        <w:t>40</w:t>
        <w:tab/>
        <w:t>Die Herausgabe und s[Censur]s des für o[Dahme]o und Umgegend erscheinenden t[2{Wochenblatt}es "1{Der Erzähler}]t"</w:t>
      </w:r>
    </w:p>
    <w:p>
      <w:r>
        <w:t>43</w:t>
        <w:tab/>
        <w:t>1846</w:t>
      </w:r>
    </w:p>
    <w:p>
      <w:r>
        <w:br/>
        <w:t>30</w:t>
        <w:tab/>
        <w:t>Nr. 51</w:t>
      </w:r>
    </w:p>
    <w:p>
      <w:r>
        <w:t>33</w:t>
        <w:tab/>
        <w:t>S. 85</w:t>
      </w:r>
    </w:p>
    <w:p>
      <w:r>
        <w:t>40</w:t>
        <w:tab/>
        <w:t>Die Herausgabe und s[Censur]s der in o[Berlin]o unter dem Titel "t[2{&lt;Zeitung&gt;} 1{Deutsche Zeitung}]t" erscheinenden neuen s[2{politische}n 1{Zeitung}]s</w:t>
      </w:r>
    </w:p>
    <w:p>
      <w:r>
        <w:t>43</w:t>
        <w:tab/>
        <w:t>1846</w:t>
      </w:r>
    </w:p>
    <w:p>
      <w:r>
        <w:br/>
        <w:t>30</w:t>
        <w:tab/>
        <w:t>Nr. 54</w:t>
      </w:r>
    </w:p>
    <w:p>
      <w:r>
        <w:t>33</w:t>
        <w:tab/>
        <w:t>S. 86</w:t>
      </w:r>
    </w:p>
    <w:p>
      <w:r>
        <w:t>40</w:t>
        <w:tab/>
        <w:t>Herausgabe und s[Zensur]s der in der von k[Blombergschen Verlagsbuchhandlung]k zu ... erscheinenden t[2{Monatsschrift} "1{Deutscher Rechtsspiegel}]t"</w:t>
      </w:r>
    </w:p>
    <w:p>
      <w:r>
        <w:t>43</w:t>
        <w:tab/>
        <w:t>1846</w:t>
      </w:r>
    </w:p>
    <w:p>
      <w:r>
        <w:br/>
        <w:t>30</w:t>
        <w:tab/>
        <w:t>Nr. 57</w:t>
      </w:r>
    </w:p>
    <w:p>
      <w:r>
        <w:t>33</w:t>
        <w:tab/>
        <w:t>S. 86</w:t>
      </w:r>
    </w:p>
    <w:p>
      <w:r>
        <w:t>40</w:t>
        <w:tab/>
        <w:t>Die von dem p[5{Privatdozent}en 4{Dr.} 1{Glaser} in 6{o[Berlin]o}]p beabsichtigte Herausgabe einer "t[Deutsche Zeitung für Politik, Volkswissenschaft und Literatur]t"</w:t>
      </w:r>
    </w:p>
    <w:p>
      <w:r>
        <w:t>43</w:t>
        <w:tab/>
        <w:t>1847 - 1848</w:t>
      </w:r>
    </w:p>
    <w:p>
      <w:r>
        <w:br/>
        <w:t>26</w:t>
        <w:tab/>
        <w:t>Tit. 2, Lit. E</w:t>
      </w:r>
    </w:p>
    <w:p>
      <w:r>
        <w:t>27</w:t>
        <w:tab/>
        <w:t>Abt. II Polizei-Abteilung \ Sect. 9 \ Titel 2: Censur-Sachen. Specialia \ Lit. E</w:t>
      </w:r>
    </w:p>
    <w:p>
      <w:r>
        <w:t>30</w:t>
        <w:tab/>
        <w:t>Nr. 1</w:t>
      </w:r>
    </w:p>
    <w:p>
      <w:r>
        <w:t>33</w:t>
        <w:tab/>
        <w:t>S. 87</w:t>
      </w:r>
    </w:p>
    <w:p>
      <w:r>
        <w:t>40</w:t>
        <w:tab/>
        <w:t>Die s[Censur]s und den s[Debit]s der angeblich zu k[2{o[Stuttgart]o} in der 1{p[2{J. B.} 1{Metzler} 6{&lt;Stuttgart&gt;}]pschen Buchhandlung}]k z[1821]z erschienenen Druckschrift "t[Europa und die Revolution]t" von p[Görres]p</w:t>
      </w:r>
    </w:p>
    <w:p>
      <w:r>
        <w:t>43</w:t>
        <w:tab/>
        <w:t>1821</w:t>
      </w:r>
    </w:p>
    <w:p>
      <w:r>
        <w:br/>
        <w:t>30</w:t>
        <w:tab/>
        <w:t>Nr. 4</w:t>
      </w:r>
    </w:p>
    <w:p>
      <w:r>
        <w:t>33</w:t>
        <w:tab/>
        <w:t>S. 87</w:t>
      </w:r>
    </w:p>
    <w:p>
      <w:r>
        <w:t>40</w:t>
        <w:tab/>
        <w:t>Von den p[5{Buchdrucker}n 1{Beckstein} 6{&lt;Iserloh&gt;}]p und p[5{Buchdrucker} 1{Jung} zu 6{o[Iserloh]o}]p nachgesuchte Erlaubniß zur s[Herausgabe einer s[2{politisch-literarische}n 1{Zeitung}]s]s</w:t>
      </w:r>
    </w:p>
    <w:p>
      <w:r>
        <w:t>43</w:t>
        <w:tab/>
        <w:t>1822</w:t>
      </w:r>
    </w:p>
    <w:p>
      <w:r>
        <w:br/>
        <w:t>30</w:t>
        <w:tab/>
        <w:t>Nr. 5</w:t>
      </w:r>
    </w:p>
    <w:p>
      <w:r>
        <w:t>33</w:t>
        <w:tab/>
        <w:t>S. 87</w:t>
      </w:r>
    </w:p>
    <w:p>
      <w:r>
        <w:t>40</w:t>
        <w:tab/>
        <w:t>Die strengere s[Zensur]s der zu o[1{Zwickau} im 2{Königreiche o[Sachsen]o}]o erscheinenden t[2{Flugschrift} "1{Erinnerungsblätter für gebildete Leser}]t"</w:t>
      </w:r>
    </w:p>
    <w:p>
      <w:r>
        <w:t>43</w:t>
        <w:tab/>
        <w:t>1822 - 1823</w:t>
      </w:r>
    </w:p>
    <w:p>
      <w:r>
        <w:br/>
        <w:t>30</w:t>
        <w:tab/>
        <w:t>Nr. 6</w:t>
      </w:r>
    </w:p>
    <w:p>
      <w:r>
        <w:t>33</w:t>
        <w:tab/>
        <w:t>S. 87</w:t>
      </w:r>
    </w:p>
    <w:p>
      <w:r>
        <w:t>40</w:t>
        <w:tab/>
        <w:t>Die s[Censur]s und den s[Debit]s der anstößigen Schrift betitelt "t[Europa oder Übersicht der Lage der europäischen Hauptmächte im Jahre 1821]t", von p[2{Alexander G.} 1{Evert}]p mit Anmerkungen des Uebersetzers. o[Bamberg]o z[1823]z</w:t>
      </w:r>
    </w:p>
    <w:p>
      <w:r>
        <w:t>43</w:t>
        <w:tab/>
        <w:t>1823</w:t>
      </w:r>
    </w:p>
    <w:p>
      <w:r>
        <w:br/>
        <w:t>30</w:t>
        <w:tab/>
        <w:t>Nr. 7</w:t>
      </w:r>
    </w:p>
    <w:p>
      <w:r>
        <w:t>33</w:t>
        <w:tab/>
        <w:t>S. 88</w:t>
      </w:r>
    </w:p>
    <w:p>
      <w:r>
        <w:t>40</w:t>
        <w:tab/>
        <w:t>Die s[Censur]s der von dem p[4{Dr.} 1{Manning}]p redigierten "t[Neuen Erfurter Zeitung]t"</w:t>
      </w:r>
    </w:p>
    <w:p>
      <w:r>
        <w:t>43</w:t>
        <w:tab/>
        <w:t>1823 - 1827</w:t>
      </w:r>
    </w:p>
    <w:p>
      <w:r>
        <w:br/>
        <w:t>30</w:t>
        <w:tab/>
        <w:t>Nr. 8</w:t>
      </w:r>
    </w:p>
    <w:p>
      <w:r>
        <w:t>33</w:t>
        <w:tab/>
        <w:t>S. 88</w:t>
      </w:r>
    </w:p>
    <w:p>
      <w:r>
        <w:t>40</w:t>
        <w:tab/>
        <w:t>Die Herausgabe und s[Censur]s der in o[Essen]o erscheinenden Zeitschriften</w:t>
      </w:r>
    </w:p>
    <w:p>
      <w:r>
        <w:t>43</w:t>
        <w:tab/>
        <w:t>1824 - 1845</w:t>
      </w:r>
    </w:p>
    <w:p>
      <w:r>
        <w:br/>
        <w:t>30</w:t>
        <w:tab/>
        <w:t>Nr. 9</w:t>
      </w:r>
    </w:p>
    <w:p>
      <w:r>
        <w:t>33</w:t>
        <w:tab/>
        <w:t>S. 88</w:t>
      </w:r>
    </w:p>
    <w:p>
      <w:r>
        <w:t>40</w:t>
        <w:tab/>
        <w:t>Die s[Censur]s und den s[Debit]s der in o[Coblenz]o erscheinenden t[2{Zeitschrift} "1{Der Eilbote}]t"</w:t>
      </w:r>
    </w:p>
    <w:p>
      <w:r>
        <w:t>43</w:t>
        <w:tab/>
        <w:t>1824</w:t>
      </w:r>
    </w:p>
    <w:p>
      <w:r>
        <w:br/>
        <w:t>30</w:t>
        <w:tab/>
        <w:t>Nr. 10</w:t>
      </w:r>
    </w:p>
    <w:p>
      <w:r>
        <w:t>33</w:t>
        <w:tab/>
        <w:t>S. 88</w:t>
      </w:r>
    </w:p>
    <w:p>
      <w:r>
        <w:t>40</w:t>
        <w:tab/>
        <w:t>Die s[Censur]s und den s[Debit]s der "t[Erlanger Zeitung]t"</w:t>
      </w:r>
    </w:p>
    <w:p>
      <w:r>
        <w:t>43</w:t>
        <w:tab/>
        <w:t>1825</w:t>
      </w:r>
    </w:p>
    <w:p>
      <w:r>
        <w:br/>
        <w:t>30</w:t>
        <w:tab/>
        <w:t>Nr. 11</w:t>
      </w:r>
    </w:p>
    <w:p>
      <w:r>
        <w:t>33</w:t>
        <w:tab/>
        <w:t>S. 88</w:t>
      </w:r>
    </w:p>
    <w:p>
      <w:r>
        <w:t>40</w:t>
        <w:tab/>
        <w:t>Ein Blatt, betr. den t[Eremit]ten</w:t>
      </w:r>
    </w:p>
    <w:p>
      <w:r>
        <w:t>43</w:t>
        <w:tab/>
        <w:t>1830 - 1850</w:t>
      </w:r>
    </w:p>
    <w:p>
      <w:r>
        <w:br/>
        <w:t>30</w:t>
        <w:tab/>
        <w:t>Nr. 12</w:t>
      </w:r>
    </w:p>
    <w:p>
      <w:r>
        <w:t>33</w:t>
        <w:tab/>
        <w:t>S. 88</w:t>
      </w:r>
    </w:p>
    <w:p>
      <w:r>
        <w:t>40</w:t>
        <w:tab/>
        <w:t>Die s[Censur]s der in der Stadt o[Elbing]o herauskommenden "t[Zeit- und Tagesblätter]t"</w:t>
      </w:r>
    </w:p>
    <w:p>
      <w:r>
        <w:t>43</w:t>
        <w:tab/>
        <w:t>1830 - 1850</w:t>
      </w:r>
    </w:p>
    <w:p>
      <w:r>
        <w:br/>
        <w:t>30</w:t>
        <w:tab/>
        <w:t>Nr. 13</w:t>
      </w:r>
    </w:p>
    <w:p>
      <w:r>
        <w:t>33</w:t>
        <w:tab/>
        <w:t>S. 88</w:t>
      </w:r>
    </w:p>
    <w:p>
      <w:r>
        <w:t>40</w:t>
        <w:tab/>
        <w:t>Die s[Censur]s des von dem p[7{Privatgelehrte&lt;r&gt;}n 2{Eduard} 1{Oettinger} in 6{o[Berlin]o}]p herausgegebenen "t[Till Eulenspiegel&lt;. Abendblatt für die schöne und häßliche Welt&gt;]t, eines Abendblatts für die schöne und häßliche Welt" dergleichen der ähnlichen s[Zeitblätter]s "t[Figaro]t", "t[Don Quichotte]t" pp.</w:t>
      </w:r>
    </w:p>
    <w:p>
      <w:r>
        <w:t>43</w:t>
        <w:tab/>
        <w:t>1830 - 1847</w:t>
      </w:r>
    </w:p>
    <w:p>
      <w:r>
        <w:br/>
        <w:t>30</w:t>
        <w:tab/>
        <w:t>Nr. 14</w:t>
      </w:r>
    </w:p>
    <w:p>
      <w:r>
        <w:t>33</w:t>
        <w:tab/>
        <w:t>S. 88</w:t>
      </w:r>
    </w:p>
    <w:p>
      <w:r>
        <w:t>40</w:t>
        <w:tab/>
        <w:t>s[Zensur]s der von dem p[5{s[Buchhändler]s} 2{Eduard} 1{Zimmermann} in 6{o[Naumburg]o}]p unter dem Titel "t[1{Das Echo} 2{&lt;Zeitschrift&gt;}]t" herausgegebenen Zeitschrift</w:t>
      </w:r>
    </w:p>
    <w:p>
      <w:r>
        <w:t>43</w:t>
        <w:tab/>
        <w:t>1831 - 1848</w:t>
      </w:r>
    </w:p>
    <w:p>
      <w:r>
        <w:br/>
        <w:t>30</w:t>
        <w:tab/>
        <w:t>Nr. 16</w:t>
      </w:r>
    </w:p>
    <w:p>
      <w:r>
        <w:t>33</w:t>
        <w:tab/>
        <w:t>S. 89</w:t>
      </w:r>
    </w:p>
    <w:p>
      <w:r>
        <w:t>40</w:t>
        <w:tab/>
        <w:t>Den verbotenen s[Debit&lt;sverbot&gt;]s der in o[Altenburg]o unter dem Titel "t[Europas nächste Zukunft]t" erschienenen s[2{politische}n 1{Druckschrift}]s</w:t>
      </w:r>
    </w:p>
    <w:p>
      <w:r>
        <w:t>43</w:t>
        <w:tab/>
        <w:t>1831</w:t>
      </w:r>
    </w:p>
    <w:p>
      <w:r>
        <w:br/>
        <w:t>30</w:t>
        <w:tab/>
        <w:t>Nr. 17</w:t>
      </w:r>
    </w:p>
    <w:p>
      <w:r>
        <w:t>33</w:t>
        <w:tab/>
        <w:t>S. 89</w:t>
      </w:r>
    </w:p>
    <w:p>
      <w:r>
        <w:t>40</w:t>
        <w:tab/>
        <w:t>Die s[Censur]s und den s[Debit]s der zu o[Altenburg]o unter dem Titel "t[1{Der Eremit} 2{&lt;Zeitschrift&gt;}]t" erschienenen Zeitschrift</w:t>
      </w:r>
    </w:p>
    <w:p>
      <w:r>
        <w:t>43</w:t>
        <w:tab/>
        <w:t>1832 - 1840</w:t>
      </w:r>
    </w:p>
    <w:p>
      <w:r>
        <w:br/>
        <w:t>30</w:t>
        <w:tab/>
        <w:t>Nr. 18</w:t>
      </w:r>
    </w:p>
    <w:p>
      <w:r>
        <w:t>33</w:t>
        <w:tab/>
        <w:t>S. 89</w:t>
      </w:r>
    </w:p>
    <w:p>
      <w:r>
        <w:t>40</w:t>
        <w:tab/>
        <w:t xml:space="preserve">Das s[Verbot der zu o[Stuttgart]o erschienenen Schrift "t[Erinnerungen aus Paris im Jahre 1831]t"]s, von einem Süddeutschen </w:t>
      </w:r>
    </w:p>
    <w:p>
      <w:r>
        <w:t>43</w:t>
        <w:tab/>
        <w:t>1832 - 1833</w:t>
      </w:r>
    </w:p>
    <w:p>
      <w:r>
        <w:br/>
        <w:t>30</w:t>
        <w:tab/>
        <w:t>Nr. 19</w:t>
      </w:r>
    </w:p>
    <w:p>
      <w:r>
        <w:t>33</w:t>
        <w:tab/>
        <w:t>S. 89</w:t>
      </w:r>
    </w:p>
    <w:p>
      <w:r>
        <w:t>40</w:t>
        <w:tab/>
        <w:t>Von der k[1{Webelschen Buchhandlung} in 2{o[Zeitz]o}]k beabsichtigte Herausgabe einer Zeitschrift unter dem Titel "t[1{Elsterblatt} 2{&lt;Zeitschrift&gt;}]t"</w:t>
      </w:r>
    </w:p>
    <w:p>
      <w:r>
        <w:t>43</w:t>
        <w:tab/>
        <w:t>1832</w:t>
      </w:r>
    </w:p>
    <w:p>
      <w:r>
        <w:br/>
        <w:t>30</w:t>
        <w:tab/>
        <w:t>Nr. 20</w:t>
      </w:r>
    </w:p>
    <w:p>
      <w:r>
        <w:t>33</w:t>
        <w:tab/>
        <w:t>S. 89</w:t>
      </w:r>
    </w:p>
    <w:p>
      <w:r>
        <w:t>40</w:t>
        <w:tab/>
        <w:t>Von dem p[5{Buchdrucker} 1{Booch}]p beabsichtigte Herausgabe eines "t[Eilenburger Wochenblatt]tes"</w:t>
      </w:r>
    </w:p>
    <w:p>
      <w:r>
        <w:t>43</w:t>
        <w:tab/>
        <w:t>1833 - 1846</w:t>
      </w:r>
    </w:p>
    <w:p>
      <w:r>
        <w:br/>
        <w:t>30</w:t>
        <w:tab/>
        <w:t>Nr. 21</w:t>
      </w:r>
    </w:p>
    <w:p>
      <w:r>
        <w:t>33</w:t>
        <w:tab/>
        <w:t>S. 89</w:t>
      </w:r>
    </w:p>
    <w:p>
      <w:r>
        <w:t>40</w:t>
        <w:tab/>
        <w:t>Die s[Censur]s der von dem p[7{Candidaten der Theologie} 1{Böttcher} in 6{o[Querfurt]o}]p unter dem Titel "t[1{Eusebia} 2{&lt;Zeitschrift&gt;}]t" herausgegebenen s[2{theologische}n 1{Zeitschrift}]s, und des von dem p[5{Buchdrucker} 1{Schmid}]p daselbst redigierten "t[Centralblatts für allgemein wissenschaftliche und unterhaltende Mittheilungen]t"</w:t>
      </w:r>
    </w:p>
    <w:p>
      <w:r>
        <w:t>43</w:t>
        <w:tab/>
        <w:t>1833</w:t>
      </w:r>
    </w:p>
    <w:p>
      <w:r>
        <w:br/>
        <w:t>30</w:t>
        <w:tab/>
        <w:t>Nr. 22</w:t>
      </w:r>
    </w:p>
    <w:p>
      <w:r>
        <w:t>33</w:t>
        <w:tab/>
        <w:t>S. 90</w:t>
      </w:r>
    </w:p>
    <w:p>
      <w:r>
        <w:t>40</w:t>
        <w:tab/>
        <w:t>Die s[Censur]s der von dem p[2{P.} 1{Katzer} in 6{o[Aachen]o}]p unter dem Titel "t[1{Das Echo. Intelligenzblätter für Literatur, Lokalität und Geselligkeit} 2{&lt;Zeitschrift&gt;}]t" herausgegebenen Zeitschrift</w:t>
      </w:r>
    </w:p>
    <w:p>
      <w:r>
        <w:t>43</w:t>
        <w:tab/>
        <w:t>1834</w:t>
      </w:r>
    </w:p>
    <w:p>
      <w:r>
        <w:br/>
        <w:t>30</w:t>
        <w:tab/>
        <w:t>Nr. 23</w:t>
      </w:r>
    </w:p>
    <w:p>
      <w:r>
        <w:t>33</w:t>
        <w:tab/>
        <w:t>S. 90</w:t>
      </w:r>
    </w:p>
    <w:p>
      <w:r>
        <w:t>40</w:t>
        <w:tab/>
        <w:t>Die s[Censur]s und den s[Debit]s der zu o[Leipzig]o erscheinenden "t[Zeitung für die elegante Welt]t"</w:t>
      </w:r>
    </w:p>
    <w:p>
      <w:r>
        <w:t>43</w:t>
        <w:tab/>
        <w:t>1834 - 1843</w:t>
      </w:r>
    </w:p>
    <w:p>
      <w:r>
        <w:br/>
        <w:t>30</w:t>
        <w:tab/>
        <w:t>Nr. 24</w:t>
      </w:r>
    </w:p>
    <w:p>
      <w:r>
        <w:t>33</w:t>
        <w:tab/>
        <w:t>S. 90</w:t>
      </w:r>
    </w:p>
    <w:p>
      <w:r>
        <w:t>40</w:t>
        <w:tab/>
        <w:t>Das s[Debitsverbot]s der unter dem Titel "t[Europäische Geheimnisse eines Mediatisierten. Metternich und Europa. Wien und Österreich]t". o[Hamburg]o z[1836]z; s[Druck]s und s[Verlag]s bei k[1{p[2{Georg} 1{Boomann}]p} 2{&lt;Hamburg&gt;}]k, erschienenen s[Schmähschrift]s</w:t>
      </w:r>
    </w:p>
    <w:p>
      <w:r>
        <w:t>43</w:t>
        <w:tab/>
        <w:t>1836 - 1837</w:t>
      </w:r>
    </w:p>
    <w:p>
      <w:r>
        <w:br/>
        <w:t>30</w:t>
        <w:tab/>
        <w:t>Nr. 26</w:t>
      </w:r>
    </w:p>
    <w:p>
      <w:r>
        <w:t>33</w:t>
        <w:tab/>
        <w:t>S. 90</w:t>
      </w:r>
    </w:p>
    <w:p>
      <w:r>
        <w:t>40</w:t>
        <w:tab/>
        <w:t>Die s[Censur]s und den s[Debit]s der von p[4{Dr.} 2{Heinrich} 1{Elsner}]p erschienenen Schriften und s[Bücher]s</w:t>
      </w:r>
    </w:p>
    <w:p>
      <w:r>
        <w:t>43</w:t>
        <w:tab/>
        <w:t>1837 - 1838</w:t>
      </w:r>
    </w:p>
    <w:p>
      <w:r>
        <w:br/>
        <w:t>30</w:t>
        <w:tab/>
        <w:t>Nr. 27</w:t>
      </w:r>
    </w:p>
    <w:p>
      <w:r>
        <w:t>33</w:t>
        <w:tab/>
        <w:t>S. 90</w:t>
      </w:r>
    </w:p>
    <w:p>
      <w:r>
        <w:t>40</w:t>
        <w:tab/>
        <w:t>Die s[Censur]s und den s[Debit]s der vom p[3{Chevalier} 8{von} 1{Eon}]p erschienenen Schriften und s[Bücher]s</w:t>
      </w:r>
    </w:p>
    <w:p>
      <w:r>
        <w:t>43</w:t>
        <w:tab/>
        <w:t>1837</w:t>
      </w:r>
    </w:p>
    <w:p>
      <w:r>
        <w:br/>
        <w:t>30</w:t>
        <w:tab/>
        <w:t>Nr. 28</w:t>
      </w:r>
    </w:p>
    <w:p>
      <w:r>
        <w:t>33</w:t>
        <w:tab/>
        <w:t>S. 90</w:t>
      </w:r>
    </w:p>
    <w:p>
      <w:r>
        <w:t>40</w:t>
        <w:tab/>
        <w:t>Die s[Censur]s und den s[Debit]s des in o[Leipzig]o unter dem Titel "t[Europas Salon]t" erschienenen s[Zeitblatt]ses</w:t>
      </w:r>
    </w:p>
    <w:p>
      <w:r>
        <w:t>43</w:t>
        <w:tab/>
        <w:t>1838</w:t>
      </w:r>
    </w:p>
    <w:p>
      <w:r>
        <w:br/>
        <w:t>30</w:t>
        <w:tab/>
        <w:t>Nr. 29</w:t>
      </w:r>
    </w:p>
    <w:p>
      <w:r>
        <w:t>33</w:t>
        <w:tab/>
        <w:t>S. 91</w:t>
      </w:r>
    </w:p>
    <w:p>
      <w:r>
        <w:t>40</w:t>
        <w:tab/>
        <w:t>Die s[Censur]s der von dem p[7{Major a. D.} 2{F. W.} 1{Benicken} zu 6{o[Erfurt]o}]p herausgegebenen "t[Erfurter allgemeinen Zeitung]t"</w:t>
      </w:r>
    </w:p>
    <w:p>
      <w:r>
        <w:t>43</w:t>
        <w:tab/>
        <w:t>1839 - 1840</w:t>
      </w:r>
    </w:p>
    <w:p>
      <w:r>
        <w:br/>
        <w:t>30</w:t>
        <w:tab/>
        <w:t>Nr. 30</w:t>
      </w:r>
    </w:p>
    <w:p>
      <w:r>
        <w:t>33</w:t>
        <w:tab/>
        <w:t>S. 91</w:t>
      </w:r>
    </w:p>
    <w:p>
      <w:r>
        <w:t>40</w:t>
        <w:tab/>
        <w:t>Das s[Verbot der in o[London]o gedruckten Schrift "t[Ecce homo im Prozeß mit dem Könige und dem Priester pp]t]s" von p[2{J. C.} 1{Blumenfeld}]p</w:t>
      </w:r>
    </w:p>
    <w:p>
      <w:r>
        <w:t>43</w:t>
        <w:tab/>
        <w:t>1840</w:t>
      </w:r>
    </w:p>
    <w:p>
      <w:r>
        <w:br/>
        <w:t>30</w:t>
        <w:tab/>
        <w:t>Nr. 33</w:t>
      </w:r>
    </w:p>
    <w:p>
      <w:r>
        <w:t>33</w:t>
        <w:tab/>
        <w:t>S. 91</w:t>
      </w:r>
    </w:p>
    <w:p>
      <w:r>
        <w:t>40</w:t>
        <w:tab/>
        <w:t>Die Herausgabe und s[Censur]s des "t[Ehrenbreitsteiner Intelligenzblatt]tes"</w:t>
      </w:r>
    </w:p>
    <w:p>
      <w:r>
        <w:t>43</w:t>
        <w:tab/>
        <w:t>1842 - 1843</w:t>
      </w:r>
    </w:p>
    <w:p>
      <w:r>
        <w:br/>
        <w:t>30</w:t>
        <w:tab/>
        <w:t>Nr. 34</w:t>
      </w:r>
    </w:p>
    <w:p>
      <w:r>
        <w:t>33</w:t>
        <w:tab/>
        <w:t>S. 91</w:t>
      </w:r>
    </w:p>
    <w:p>
      <w:r>
        <w:t>40</w:t>
        <w:tab/>
        <w:t>Die Druckschrift "t[Erfahrungen und Bedenken eines schlesischen Freistellenbesitzers]t"</w:t>
      </w:r>
    </w:p>
    <w:p>
      <w:r>
        <w:t>43</w:t>
        <w:tab/>
        <w:t>1843</w:t>
      </w:r>
    </w:p>
    <w:p>
      <w:r>
        <w:br/>
        <w:t>30</w:t>
        <w:tab/>
        <w:t>Nr. 35</w:t>
      </w:r>
    </w:p>
    <w:p>
      <w:r>
        <w:t>33</w:t>
        <w:tab/>
        <w:t>S. 91</w:t>
      </w:r>
    </w:p>
    <w:p>
      <w:r>
        <w:t>40</w:t>
        <w:tab/>
        <w:t>Die s[Censur]s und den s[Debit]s des in o[Leipzig]o unter dem Titel "t[1{Eisenbahn} 2{&lt;Tagesblatt&gt;}]t" erscheinenden Tagesblattes</w:t>
      </w:r>
    </w:p>
    <w:p>
      <w:r>
        <w:t>43</w:t>
        <w:tab/>
        <w:t>1843 - 1844</w:t>
      </w:r>
    </w:p>
    <w:p>
      <w:r>
        <w:br/>
        <w:t>30</w:t>
        <w:tab/>
        <w:t>Nr. 38</w:t>
      </w:r>
    </w:p>
    <w:p>
      <w:r>
        <w:t>33</w:t>
        <w:tab/>
        <w:t>S. 92</w:t>
      </w:r>
    </w:p>
    <w:p>
      <w:r>
        <w:t>40</w:t>
        <w:tab/>
        <w:t>Die Herausgabe einer s[Eisenbahnzeitung]s von dem p[7{Privatgelehrte&lt;r&gt;}n 4{Dr.} 1{Dethier} in 6{o[Berlin]o}]p unter dem Titel "t[Die deutsche Locomotive oder der Eisenbahnactien-Inhaber]t"</w:t>
      </w:r>
    </w:p>
    <w:p>
      <w:r>
        <w:t>43</w:t>
        <w:tab/>
        <w:t>1843 - 1845</w:t>
      </w:r>
    </w:p>
    <w:p>
      <w:r>
        <w:br/>
        <w:t>30</w:t>
        <w:tab/>
        <w:t>Nr. 40</w:t>
      </w:r>
    </w:p>
    <w:p>
      <w:r>
        <w:t>33</w:t>
        <w:tab/>
        <w:t>S. 92</w:t>
      </w:r>
    </w:p>
    <w:p>
      <w:r>
        <w:t>40</w:t>
        <w:tab/>
        <w:t>Die Herausgabe und s[Censur]s des "t[Erfurter Stadt- und Landbote]tn"</w:t>
      </w:r>
    </w:p>
    <w:p>
      <w:r>
        <w:t>43</w:t>
        <w:tab/>
        <w:t>1843 - 1845</w:t>
      </w:r>
    </w:p>
    <w:p>
      <w:r>
        <w:br/>
        <w:t>30</w:t>
        <w:tab/>
        <w:t>Nr. 42</w:t>
      </w:r>
    </w:p>
    <w:p>
      <w:r>
        <w:t>33</w:t>
        <w:tab/>
        <w:t>S. 92</w:t>
      </w:r>
    </w:p>
    <w:p>
      <w:r>
        <w:t>40</w:t>
        <w:tab/>
        <w:t>Die s[Censur]s der in o[Thorn]o von p[2{E.} 1{Lambeck}]p unter dem Titel "t[1{Das Echo} 2{&lt;Zeitschrift&gt;}]t" herauszugebende Zeitschrift</w:t>
      </w:r>
    </w:p>
    <w:p>
      <w:r>
        <w:t>43</w:t>
        <w:tab/>
        <w:t>1844</w:t>
      </w:r>
    </w:p>
    <w:p>
      <w:r>
        <w:br/>
        <w:t>30</w:t>
        <w:tab/>
        <w:t>Nr. 44</w:t>
      </w:r>
    </w:p>
    <w:p>
      <w:r>
        <w:t>33</w:t>
        <w:tab/>
        <w:t>S. 93</w:t>
      </w:r>
    </w:p>
    <w:p>
      <w:r>
        <w:t>40</w:t>
        <w:tab/>
        <w:t>Die s[Censur]s des der "t[Elberfelder Zeitung]t" gratis beigelegten "t[Elberfelder Kreisblatt]tes"</w:t>
      </w:r>
    </w:p>
    <w:p>
      <w:r>
        <w:t>43</w:t>
        <w:tab/>
        <w:t>1844 - 1848</w:t>
      </w:r>
    </w:p>
    <w:p>
      <w:r>
        <w:br/>
        <w:t>30</w:t>
        <w:tab/>
        <w:t>Nr. 45</w:t>
      </w:r>
    </w:p>
    <w:p>
      <w:r>
        <w:t>33</w:t>
        <w:tab/>
        <w:t>S. 93</w:t>
      </w:r>
    </w:p>
    <w:p>
      <w:r>
        <w:t>40</w:t>
        <w:tab/>
        <w:t>Die Herausgabe und s[Censur]s des "t[Central-Eisenbahn-Anzeiger]ts" vom p[7{Hofrat} 4{Dr.} 1{Foerster} in 6{o[Berlin]o}]p</w:t>
      </w:r>
    </w:p>
    <w:p>
      <w:r>
        <w:t>43</w:t>
        <w:tab/>
        <w:t>1844 - 1845</w:t>
      </w:r>
    </w:p>
    <w:p>
      <w:r>
        <w:br/>
        <w:t>30</w:t>
        <w:tab/>
        <w:t>Nr. 46</w:t>
      </w:r>
    </w:p>
    <w:p>
      <w:r>
        <w:t>33</w:t>
        <w:tab/>
        <w:t>S. 93</w:t>
      </w:r>
    </w:p>
    <w:p>
      <w:r>
        <w:t>40</w:t>
        <w:tab/>
        <w:t>Die Herausgabe und s[Censur]s des "t[Evangelischen Gemeindeblatt]tes" zu o[Königsberg i. Pr.]o und des "t[Danziger Kirchenbote]tn" zu o[Danzig]o</w:t>
      </w:r>
    </w:p>
    <w:p>
      <w:r>
        <w:t>43</w:t>
        <w:tab/>
        <w:t>1845</w:t>
      </w:r>
    </w:p>
    <w:p>
      <w:r>
        <w:br/>
        <w:t>30</w:t>
        <w:tab/>
        <w:t>Nr. 47</w:t>
      </w:r>
    </w:p>
    <w:p>
      <w:r>
        <w:t>33</w:t>
        <w:tab/>
        <w:t>S. 93</w:t>
      </w:r>
    </w:p>
    <w:p>
      <w:r>
        <w:t>40</w:t>
        <w:tab/>
        <w:t>Die Herausgabe und s[Censur]s des "t[Evangelische&lt;s&gt;n Sonntagsblatt]tes" vom p[5{Prediger} 1{Schwarzschulz} in 6{o[Guben]o}]p</w:t>
      </w:r>
    </w:p>
    <w:p>
      <w:r>
        <w:t>43</w:t>
        <w:tab/>
        <w:t>1845</w:t>
      </w:r>
    </w:p>
    <w:p>
      <w:r>
        <w:br/>
        <w:t>30</w:t>
        <w:tab/>
        <w:t>Nr. 48</w:t>
      </w:r>
    </w:p>
    <w:p>
      <w:r>
        <w:t>33</w:t>
        <w:tab/>
        <w:t>S. 93</w:t>
      </w:r>
    </w:p>
    <w:p>
      <w:r>
        <w:t>40</w:t>
        <w:tab/>
        <w:t>Den s[Debit]s der zu o[Paris]o in deutscher Sprache erschienenen s[Schriften über die evangelische Mission unter den Deutschen]s daselbst</w:t>
      </w:r>
    </w:p>
    <w:p>
      <w:r>
        <w:t>43</w:t>
        <w:tab/>
        <w:t>1845</w:t>
      </w:r>
    </w:p>
    <w:p>
      <w:r>
        <w:br/>
        <w:t>30</w:t>
        <w:tab/>
        <w:t>Nr. 49</w:t>
      </w:r>
    </w:p>
    <w:p>
      <w:r>
        <w:t>33</w:t>
        <w:tab/>
        <w:t>S. 93</w:t>
      </w:r>
    </w:p>
    <w:p>
      <w:r>
        <w:t>40</w:t>
        <w:tab/>
        <w:t>Die Herausgabe und s[Censur des "t[Evangelische&lt;s&gt;n Sonntagsblatt]tes]s" vom p[7{Senior} 1{Krause} in 6{o[Breslau]o}]p</w:t>
      </w:r>
    </w:p>
    <w:p>
      <w:r>
        <w:t>43</w:t>
        <w:tab/>
        <w:t>1845</w:t>
      </w:r>
    </w:p>
    <w:p>
      <w:r>
        <w:br/>
        <w:t>30</w:t>
        <w:tab/>
        <w:t>Nr. 50</w:t>
      </w:r>
    </w:p>
    <w:p>
      <w:r>
        <w:t>33</w:t>
        <w:tab/>
        <w:t>S. 93</w:t>
      </w:r>
    </w:p>
    <w:p>
      <w:r>
        <w:t>40</w:t>
        <w:tab/>
        <w:t>Die Herausgabe und s[Censur]s des "t[Öffentliche&lt;r&gt;n Anzeigers für die schlesischen Eisenbahnen]t" von p[2{Fr.} 1{Lewald}]p</w:t>
      </w:r>
    </w:p>
    <w:p>
      <w:r>
        <w:t>43</w:t>
        <w:tab/>
        <w:t>1845</w:t>
      </w:r>
    </w:p>
    <w:p>
      <w:r>
        <w:br/>
        <w:t>30</w:t>
        <w:tab/>
        <w:t>Nr. 53</w:t>
      </w:r>
    </w:p>
    <w:p>
      <w:r>
        <w:t>33</w:t>
        <w:tab/>
        <w:t>S. 94</w:t>
      </w:r>
    </w:p>
    <w:p>
      <w:r>
        <w:t>40</w:t>
        <w:tab/>
        <w:t>Die s[Unterdrückung &lt;einer anstößigen Schrift&gt;]s der unter dem Titel "t[Epistel an die Münsterer]t", in Commission bei k[2{p[2{F.} 1{Ehsmann}]p} in 2{o[Minden]o}]k erschienenen anstößigen Schrift</w:t>
      </w:r>
    </w:p>
    <w:p>
      <w:r>
        <w:t>43</w:t>
        <w:tab/>
        <w:t>1845 - 1846</w:t>
      </w:r>
    </w:p>
    <w:p>
      <w:r>
        <w:br/>
        <w:t>30</w:t>
        <w:tab/>
        <w:t>Nr. 54</w:t>
      </w:r>
    </w:p>
    <w:p>
      <w:r>
        <w:t>33</w:t>
        <w:tab/>
        <w:t>S. 94</w:t>
      </w:r>
    </w:p>
    <w:p>
      <w:r>
        <w:t>40</w:t>
        <w:tab/>
        <w:t>s[Unterdrückung des s[Debit]ss]s der in der k[1{Steinerschen Buchhandlung} zu 2{o[Winterthur]o}]k im s[Druck]s vorbereiteten neuen Schrift "t[Europas fünfte Macht]t" vom Verfasser des enthüllten t[&lt;Enthülltes&gt; Preußen]t</w:t>
      </w:r>
    </w:p>
    <w:p>
      <w:r>
        <w:t>43</w:t>
        <w:tab/>
        <w:t>1845 - 1846</w:t>
      </w:r>
    </w:p>
    <w:p>
      <w:r>
        <w:br/>
        <w:t>30</w:t>
        <w:tab/>
        <w:t>Nr. 55</w:t>
      </w:r>
    </w:p>
    <w:p>
      <w:r>
        <w:t>33</w:t>
        <w:tab/>
        <w:t>S. 94</w:t>
      </w:r>
    </w:p>
    <w:p>
      <w:r>
        <w:t>40</w:t>
        <w:tab/>
        <w:t>Die s[Censur]s und den s[Debit]s der von p[2{Ehrenreich} 1{Eichholz}]p erscheinenden Druckschriften</w:t>
      </w:r>
    </w:p>
    <w:p>
      <w:r>
        <w:t>43</w:t>
        <w:tab/>
        <w:t>1846 - 1847</w:t>
      </w:r>
    </w:p>
    <w:p>
      <w:r>
        <w:br/>
        <w:t>30</w:t>
        <w:tab/>
        <w:t>Nr. 56</w:t>
      </w:r>
    </w:p>
    <w:p>
      <w:r>
        <w:t>33</w:t>
        <w:tab/>
        <w:t>S. 94</w:t>
      </w:r>
    </w:p>
    <w:p>
      <w:r>
        <w:t>40</w:t>
        <w:tab/>
        <w:t>Die s[Censur]s und den s[Debit]s der zu o[Altenburg]o unter dem Titel "t[Deutsche Eisenbahn&lt;. Unterhaltungsblatt für Volk und Haus&gt;]t" erscheinenden Unterhaltungsblattes für Volk und Haus</w:t>
      </w:r>
    </w:p>
    <w:p>
      <w:r>
        <w:t>43</w:t>
        <w:tab/>
        <w:t>1846</w:t>
      </w:r>
    </w:p>
    <w:p>
      <w:r>
        <w:br/>
        <w:t>30</w:t>
        <w:tab/>
        <w:t>Nr. 57</w:t>
      </w:r>
    </w:p>
    <w:p>
      <w:r>
        <w:t>33</w:t>
        <w:tab/>
        <w:t>S. 94</w:t>
      </w:r>
    </w:p>
    <w:p>
      <w:r>
        <w:t>40</w:t>
        <w:tab/>
        <w:t>Die Herausgabe und s[Censur]s des "t[Erfurter Adreßblatt]tes"</w:t>
      </w:r>
    </w:p>
    <w:p>
      <w:r>
        <w:t>43</w:t>
        <w:tab/>
        <w:t>1846</w:t>
      </w:r>
    </w:p>
    <w:p>
      <w:r>
        <w:br/>
        <w:t>30</w:t>
        <w:tab/>
        <w:t>Nr. 58</w:t>
      </w:r>
    </w:p>
    <w:p>
      <w:r>
        <w:t>33</w:t>
        <w:tab/>
        <w:t>S. 95</w:t>
      </w:r>
    </w:p>
    <w:p>
      <w:r>
        <w:t>40</w:t>
        <w:tab/>
        <w:t>Die Herausgabe und s[Censur]s des "t[Eichsfeldische&lt;s&gt;n Unterhaltungsblatt]tes"</w:t>
      </w:r>
    </w:p>
    <w:p>
      <w:r>
        <w:t>43</w:t>
        <w:tab/>
        <w:t>1846 - 1847</w:t>
      </w:r>
    </w:p>
    <w:p>
      <w:r>
        <w:br/>
        <w:t>30</w:t>
        <w:tab/>
        <w:t>Nr. 59</w:t>
      </w:r>
    </w:p>
    <w:p>
      <w:r>
        <w:t>33</w:t>
        <w:tab/>
        <w:t>S. 95</w:t>
      </w:r>
    </w:p>
    <w:p>
      <w:r>
        <w:t>40</w:t>
        <w:tab/>
        <w:t>Die Herausgabe und s[Censur]s der "t[Erfurter wöchentlichen Nachrichten über Geburten, Sterbefälle und Trauungen, sowie über die in der Kirche daselbst die Predigt haltenden Geistlichen]t" von dem dortigen p[7{Buchdruckereibesitzer} 2{L.} 1{Schellenberg}]p</w:t>
      </w:r>
    </w:p>
    <w:p>
      <w:r>
        <w:t>43</w:t>
        <w:tab/>
        <w:t>1841 - 1847</w:t>
      </w:r>
    </w:p>
    <w:p>
      <w:r>
        <w:br/>
        <w:t>30</w:t>
        <w:tab/>
        <w:t>Nr. 60</w:t>
      </w:r>
    </w:p>
    <w:p>
      <w:r>
        <w:t>33</w:t>
        <w:tab/>
        <w:t>S. 95</w:t>
      </w:r>
    </w:p>
    <w:p>
      <w:r>
        <w:t>40</w:t>
        <w:tab/>
        <w:t>Die Herausgabe und s[Censur]s der unter dem Titel "t[1{Evangelischer Hausfreund} 2{&lt;Wochenschrift&gt;}]t" in o[Wollstein]o erscheinenden Wochenschrift</w:t>
      </w:r>
    </w:p>
    <w:p>
      <w:r>
        <w:t>43</w:t>
        <w:tab/>
        <w:t>1846 - 1847</w:t>
      </w:r>
    </w:p>
    <w:p>
      <w:r>
        <w:br/>
        <w:t>30</w:t>
        <w:tab/>
        <w:t>Nr. 61</w:t>
      </w:r>
    </w:p>
    <w:p>
      <w:r>
        <w:t>33</w:t>
        <w:tab/>
        <w:t>S. 95</w:t>
      </w:r>
    </w:p>
    <w:p>
      <w:r>
        <w:t>40</w:t>
        <w:tab/>
        <w:t>Die Herausgabe und s[Censur]s der zu o[Eisenberg im Altenburgischen]o von p[2{G.} 1{Krackrügge}]p unter dem Titel "t[1{Der Deutsche Stadt- und Landbote} 2{&lt;Wochenschrift für alle Angelegenheiten des bürgerlichen Lebens&gt;}]t" erscheinenden Wochenschrift für alle Angelegenheiten des bürgerlichen Lebens</w:t>
      </w:r>
    </w:p>
    <w:p>
      <w:r>
        <w:t>43</w:t>
        <w:tab/>
        <w:t>1846 - 1848</w:t>
      </w:r>
    </w:p>
    <w:p>
      <w:r>
        <w:br/>
        <w:t>30</w:t>
        <w:tab/>
        <w:t>Nr. 62</w:t>
      </w:r>
    </w:p>
    <w:p>
      <w:r>
        <w:t>33</w:t>
        <w:tab/>
        <w:t>S. 95</w:t>
      </w:r>
    </w:p>
    <w:p>
      <w:r>
        <w:t>40</w:t>
        <w:tab/>
        <w:t>Die Herausgabe und s[Censur]s des "t[Correspondenzblattes des Kreises Eupen]t"</w:t>
      </w:r>
    </w:p>
    <w:p>
      <w:r>
        <w:t>43</w:t>
        <w:tab/>
        <w:t>1847</w:t>
      </w:r>
    </w:p>
    <w:p>
      <w:r>
        <w:br/>
        <w:t>30</w:t>
        <w:tab/>
        <w:t>Nr. 63</w:t>
      </w:r>
    </w:p>
    <w:p>
      <w:r>
        <w:t>33</w:t>
        <w:tab/>
        <w:t>S. 95</w:t>
      </w:r>
    </w:p>
    <w:p>
      <w:r>
        <w:t>40</w:t>
        <w:tab/>
        <w:t>Die Herausgabe und s[Censur]s der in o[Bautzen]o erscheinenden t[2{Zeitschrift} "1{Der Erzähler an der Spree}]t"</w:t>
      </w:r>
    </w:p>
    <w:p>
      <w:r>
        <w:t>43</w:t>
        <w:tab/>
        <w:t>1847</w:t>
      </w:r>
    </w:p>
    <w:p>
      <w:r>
        <w:br/>
        <w:t>30</w:t>
        <w:tab/>
        <w:t>Nr. 64</w:t>
      </w:r>
    </w:p>
    <w:p>
      <w:r>
        <w:t>33</w:t>
        <w:tab/>
        <w:t>S. 95</w:t>
      </w:r>
    </w:p>
    <w:p>
      <w:r>
        <w:t>40</w:t>
        <w:tab/>
        <w:t>Die Herausgabe und den s[Debit]s der von p[2{F.} 1{Heufelder} in 6{o[Berlin]o}]p unter dem Titel "t[1{Edictalien} 2{&lt;Monatsschrift&gt;}]t" herausgegebenen Monatsschrift</w:t>
      </w:r>
    </w:p>
    <w:p>
      <w:r>
        <w:t>43</w:t>
        <w:tab/>
        <w:t>1847</w:t>
      </w:r>
    </w:p>
    <w:p>
      <w:r>
        <w:br/>
        <w:t>26</w:t>
        <w:tab/>
        <w:t>Tit. 2, Lit. F</w:t>
      </w:r>
    </w:p>
    <w:p>
      <w:r>
        <w:t>27</w:t>
        <w:tab/>
        <w:t>Abt. II Polizei-Abteilung \ Sect. 9 \ Titel 2: Censur-Sachen. Specialia \ Lit. F</w:t>
      </w:r>
    </w:p>
    <w:p>
      <w:r>
        <w:t>30</w:t>
        <w:tab/>
        <w:t>Nr. 1</w:t>
      </w:r>
    </w:p>
    <w:p>
      <w:r>
        <w:t>33</w:t>
        <w:tab/>
        <w:t>S. 97</w:t>
      </w:r>
    </w:p>
    <w:p>
      <w:r>
        <w:t>40</w:t>
        <w:tab/>
        <w:t>s[Konfiskation der anstößigen t[2{Flugschrift} "1{Politischer Wechselgesang des Grafen Fontanes und eines deutschen Patrioten}]t"]s. Ermittlung und s[Bestrafung des Druckers und s[Verleger]ss der Schrift]s</w:t>
      </w:r>
    </w:p>
    <w:p>
      <w:r>
        <w:t>43</w:t>
        <w:tab/>
        <w:t>1814</w:t>
      </w:r>
    </w:p>
    <w:p>
      <w:r>
        <w:br/>
        <w:t>30</w:t>
        <w:tab/>
        <w:t>Nr. 2</w:t>
      </w:r>
    </w:p>
    <w:p>
      <w:r>
        <w:t>33</w:t>
        <w:tab/>
        <w:t>S. 97</w:t>
      </w:r>
    </w:p>
    <w:p>
      <w:r>
        <w:t>40</w:t>
        <w:tab/>
        <w:t>Die Anstößigkeit der zu o[Leipzig]o unter dem Namen der "t[1{Erinnerungsblätter} 2{&lt;Flugschrift&gt;}]t" und der "t[1{Leipziger Fama} 2{&lt;Flugschrift&gt;}]t" erschienenen Flugschriften, desgl. die t[Allgemeine deutsche Justiz-Cameral- und Polizei-Fama]t betr.</w:t>
      </w:r>
    </w:p>
    <w:p>
      <w:r>
        <w:t>43</w:t>
        <w:tab/>
        <w:t>1816 - 1817</w:t>
      </w:r>
    </w:p>
    <w:p>
      <w:r>
        <w:br/>
        <w:t>30</w:t>
        <w:tab/>
        <w:t>Nr. 3</w:t>
      </w:r>
    </w:p>
    <w:p>
      <w:r>
        <w:t>33</w:t>
        <w:tab/>
        <w:t>S. 97</w:t>
      </w:r>
    </w:p>
    <w:p>
      <w:r>
        <w:t>40</w:t>
        <w:tab/>
        <w:t>Rüge der in den "t[Freimüthigen für Deutschland]t" - ein in o[Berlin]o herauskommendes s[Zeitblatt]s - aufgenommenen anstößigen Aufsätze</w:t>
      </w:r>
    </w:p>
    <w:p>
      <w:r>
        <w:t>43</w:t>
        <w:tab/>
        <w:t>1819 - 1823</w:t>
      </w:r>
    </w:p>
    <w:p>
      <w:r>
        <w:br/>
        <w:t>30</w:t>
        <w:tab/>
        <w:t>Nr. 4</w:t>
      </w:r>
    </w:p>
    <w:p>
      <w:r>
        <w:t>33</w:t>
        <w:tab/>
        <w:t>S. 97</w:t>
      </w:r>
    </w:p>
    <w:p>
      <w:r>
        <w:t>40</w:t>
        <w:tab/>
        <w:t>Die s[Censur]s und den s[Debit]s der unter dem Titel "t[Friedrich Wilhelm II]t. "erschienenen und in den s[2{o[Berlin]oer} 1{Zeitung}]sen angekündigten Schrift</w:t>
      </w:r>
    </w:p>
    <w:p>
      <w:r>
        <w:t>43</w:t>
        <w:tab/>
        <w:t>1821</w:t>
      </w:r>
    </w:p>
    <w:p>
      <w:r>
        <w:br/>
        <w:t>30</w:t>
        <w:tab/>
        <w:t>Nr. 6</w:t>
      </w:r>
    </w:p>
    <w:p>
      <w:r>
        <w:t>33</w:t>
        <w:tab/>
        <w:t>S. 97</w:t>
      </w:r>
    </w:p>
    <w:p>
      <w:r>
        <w:t>40</w:t>
        <w:tab/>
        <w:t>Die s[Censur]s der bei dem p[4{Dr.} 1{Kuhn} in 6{o[Berlin]o}]p erscheinenden "t[Freimüthigen]t"</w:t>
      </w:r>
    </w:p>
    <w:p>
      <w:r>
        <w:t>43</w:t>
        <w:tab/>
        <w:t>1821 - 1846</w:t>
      </w:r>
    </w:p>
    <w:p>
      <w:r>
        <w:br/>
        <w:t>30</w:t>
        <w:tab/>
        <w:t>Nr. 7</w:t>
      </w:r>
    </w:p>
    <w:p>
      <w:r>
        <w:t>33</w:t>
        <w:tab/>
        <w:t>S. 97</w:t>
      </w:r>
    </w:p>
    <w:p>
      <w:r>
        <w:t>40</w:t>
        <w:tab/>
        <w:t>Die s[Censur]s und den s[Debit]s des "t[Frankensteiner Stadtblatt]tes"</w:t>
      </w:r>
    </w:p>
    <w:p>
      <w:r>
        <w:t>43</w:t>
        <w:tab/>
        <w:t>1823 - 1826</w:t>
      </w:r>
    </w:p>
    <w:p>
      <w:r>
        <w:br/>
        <w:t>30</w:t>
        <w:tab/>
        <w:t>Nr. 8</w:t>
      </w:r>
    </w:p>
    <w:p>
      <w:r>
        <w:t>33</w:t>
        <w:tab/>
        <w:t>S. 98</w:t>
      </w:r>
    </w:p>
    <w:p>
      <w:r>
        <w:t>40</w:t>
        <w:tab/>
        <w:t>Die s[Confiskation der anstößigen Schrift]s "t[Die Fürsten Europas und ihre Völker]t". Ein Charaktergemälde von p[2{Ernst Justus} 1{Wahrlieb}]p. o[Leipzig]o z[1823]z</w:t>
      </w:r>
    </w:p>
    <w:p>
      <w:r>
        <w:t>43</w:t>
        <w:tab/>
        <w:t>1823 - 1824</w:t>
      </w:r>
    </w:p>
    <w:p>
      <w:r>
        <w:br/>
        <w:t>30</w:t>
        <w:tab/>
        <w:t>Nr. 9</w:t>
      </w:r>
    </w:p>
    <w:p>
      <w:r>
        <w:t>33</w:t>
        <w:tab/>
        <w:t>S. 98</w:t>
      </w:r>
    </w:p>
    <w:p>
      <w:r>
        <w:t>40</w:t>
        <w:tab/>
        <w:t>Die Herausgabe einer s[2{neue}n 1{Auflage}]s von p[Fichte]ps "t[Reden an die deutsche Nation]t"</w:t>
      </w:r>
    </w:p>
    <w:p>
      <w:r>
        <w:t>43</w:t>
        <w:tab/>
        <w:t>1824 - 1845</w:t>
      </w:r>
    </w:p>
    <w:p>
      <w:r>
        <w:br/>
        <w:t>30</w:t>
        <w:tab/>
        <w:t>Nr. 10</w:t>
      </w:r>
    </w:p>
    <w:p>
      <w:r>
        <w:t>33</w:t>
        <w:tab/>
        <w:t>S. 98</w:t>
      </w:r>
    </w:p>
    <w:p>
      <w:r>
        <w:t>40</w:t>
        <w:tab/>
        <w:t>Die s[Censur]s des "t[Freistädter Kreisblatt]tes"</w:t>
      </w:r>
    </w:p>
    <w:p>
      <w:r>
        <w:t>43</w:t>
        <w:tab/>
        <w:t>1836 - 1847</w:t>
      </w:r>
    </w:p>
    <w:p>
      <w:r>
        <w:br/>
        <w:t>30</w:t>
        <w:tab/>
        <w:t>Nr. 11</w:t>
      </w:r>
    </w:p>
    <w:p>
      <w:r>
        <w:t>33</w:t>
        <w:tab/>
        <w:t>S. 98</w:t>
      </w:r>
    </w:p>
    <w:p>
      <w:r>
        <w:t>40</w:t>
        <w:tab/>
        <w:t>Die s[Censur]s und den s[Debit]s der von dem p[4{Dr.} 2{Theodor} 1{Frey}]p herausgegebenen Schriften und Broschüren</w:t>
      </w:r>
    </w:p>
    <w:p>
      <w:r>
        <w:t>43</w:t>
        <w:tab/>
        <w:t>1831</w:t>
      </w:r>
    </w:p>
    <w:p>
      <w:r>
        <w:br/>
        <w:t>30</w:t>
        <w:tab/>
        <w:t>Nr. 12</w:t>
      </w:r>
    </w:p>
    <w:p>
      <w:r>
        <w:t>33</w:t>
        <w:tab/>
        <w:t>S. 98</w:t>
      </w:r>
    </w:p>
    <w:p>
      <w:r>
        <w:t>40</w:t>
        <w:tab/>
        <w:t>Die s[Censur]s und den s[Debit]s der von dem p[5{Schriftsteller} 2{Eduard} 1{Frey} in 6{o[Berlin]o}]p herausgegebenen Schriften und s[Bücher]s</w:t>
      </w:r>
    </w:p>
    <w:p>
      <w:r>
        <w:t>43</w:t>
        <w:tab/>
        <w:t>1833 - 1844</w:t>
      </w:r>
    </w:p>
    <w:p>
      <w:r>
        <w:br/>
        <w:t>30</w:t>
        <w:tab/>
        <w:t>Nr. 13</w:t>
      </w:r>
    </w:p>
    <w:p>
      <w:r>
        <w:t>33</w:t>
        <w:tab/>
        <w:t>S. 98</w:t>
      </w:r>
    </w:p>
    <w:p>
      <w:r>
        <w:t>40</w:t>
        <w:tab/>
        <w:t>Den s[Druck eigenhändiger Briefe Sr. hochseligen Majestät p[3{König} 2{Friedrich &lt;II.&gt;}]ps II. an seinen geheimen p[7{Kämmerer &lt;Friedrich II.&gt;} 1{Fredersdorff}]p]s, und s[2{Untersagung} deren 1{Debit}]s</w:t>
      </w:r>
    </w:p>
    <w:p>
      <w:r>
        <w:t>43</w:t>
        <w:tab/>
        <w:t>1833 - 1838</w:t>
      </w:r>
    </w:p>
    <w:p>
      <w:r>
        <w:br/>
        <w:t>30</w:t>
        <w:tab/>
        <w:t>Nr. 14</w:t>
      </w:r>
    </w:p>
    <w:p>
      <w:r>
        <w:t>33</w:t>
        <w:tab/>
        <w:t>S. 98</w:t>
      </w:r>
    </w:p>
    <w:p>
      <w:r>
        <w:t>40</w:t>
        <w:tab/>
        <w:t>Die s[Censur]s und den s[Debit]s der von p[2{Georg} 1{Förster}]p erschienenen Schriften und s[Bücher]s</w:t>
      </w:r>
    </w:p>
    <w:p>
      <w:r>
        <w:t>43</w:t>
        <w:tab/>
        <w:t>1834</w:t>
      </w:r>
    </w:p>
    <w:p>
      <w:r>
        <w:br/>
        <w:t>30</w:t>
        <w:tab/>
        <w:t>Nr. 15</w:t>
      </w:r>
    </w:p>
    <w:p>
      <w:r>
        <w:t>33</w:t>
        <w:tab/>
        <w:t>S. 98</w:t>
      </w:r>
    </w:p>
    <w:p>
      <w:r>
        <w:t>40</w:t>
        <w:tab/>
        <w:t>Die s[Censur]s und s[Debit]s des in der k[1{Beckerschen Universitätsbibliothek} zu 2{o[Würzburg]o}]k erscheinenden "t[Fränkische&lt;r&gt;n Courier]ts"</w:t>
      </w:r>
    </w:p>
    <w:p>
      <w:r>
        <w:t>43</w:t>
        <w:tab/>
        <w:t>1839 - 1842</w:t>
      </w:r>
    </w:p>
    <w:p>
      <w:r>
        <w:br/>
        <w:t>30</w:t>
        <w:tab/>
        <w:t>Nr. 16</w:t>
      </w:r>
    </w:p>
    <w:p>
      <w:r>
        <w:t>33</w:t>
        <w:tab/>
        <w:t>S. 99</w:t>
      </w:r>
    </w:p>
    <w:p>
      <w:r>
        <w:t>40</w:t>
        <w:tab/>
        <w:t>Die s[Censur]s und s[Debit]s des "t[Journal de Frankfort]t"</w:t>
      </w:r>
    </w:p>
    <w:p>
      <w:r>
        <w:t>43</w:t>
        <w:tab/>
        <w:t>1839 - 1846</w:t>
      </w:r>
    </w:p>
    <w:p>
      <w:r>
        <w:br/>
        <w:t>30</w:t>
        <w:tab/>
        <w:t>Nr. 17</w:t>
      </w:r>
    </w:p>
    <w:p>
      <w:r>
        <w:t>33</w:t>
        <w:tab/>
        <w:t>S. 99</w:t>
      </w:r>
    </w:p>
    <w:p>
      <w:r>
        <w:t>40</w:t>
        <w:tab/>
        <w:t>Die s[Censur]s und s[Debit]s der "t[Frankfurter Börsenzeitung]t"</w:t>
      </w:r>
    </w:p>
    <w:p>
      <w:r>
        <w:t>43</w:t>
        <w:tab/>
        <w:t>1836 - 1837</w:t>
      </w:r>
    </w:p>
    <w:p>
      <w:r>
        <w:br/>
        <w:t>30</w:t>
        <w:tab/>
        <w:t>Nr. 18</w:t>
      </w:r>
    </w:p>
    <w:p>
      <w:r>
        <w:t>33</w:t>
        <w:tab/>
        <w:t>S. 99</w:t>
      </w:r>
    </w:p>
    <w:p>
      <w:r>
        <w:t>40</w:t>
        <w:tab/>
        <w:t>Die s[Censur]s der von dem p[5{Gymnasiallehrer} 4{Dr.} 1{Schütz} in 6{o[Bielefeld]o}]p herausgegebenen "t[Französischen und englischen Wochenschrift]t"</w:t>
      </w:r>
    </w:p>
    <w:p>
      <w:r>
        <w:t>43</w:t>
        <w:tab/>
        <w:t>1836</w:t>
      </w:r>
    </w:p>
    <w:p>
      <w:r>
        <w:br/>
        <w:t>30</w:t>
        <w:tab/>
        <w:t>Nr. 19</w:t>
      </w:r>
    </w:p>
    <w:p>
      <w:r>
        <w:t>33</w:t>
        <w:tab/>
        <w:t>S. 99</w:t>
      </w:r>
    </w:p>
    <w:p>
      <w:r>
        <w:t>40</w:t>
        <w:tab/>
        <w:t>Die s[Unterdrückung des bei k[1{Liebmann &amp; Comp.} in 2{o[Berlin]o}]k erschienenen Tableaus]s betitelt "t[Friedrich Wilhelm III. Ein geschichtliches Erinnerungsblatt]t" von dem p[5{Geograph}en und 7{Privatgelehrte&lt;r&gt;}n 2{Julius} 1{Löwenberg} aus 6{o[1{Strzelno} im 2{Großherzogtum Posen}]o}]p</w:t>
      </w:r>
    </w:p>
    <w:p>
      <w:r>
        <w:t>43</w:t>
        <w:tab/>
        <w:t>1840 - 1843</w:t>
      </w:r>
    </w:p>
    <w:p>
      <w:r>
        <w:br/>
        <w:t>30</w:t>
        <w:tab/>
        <w:t>Nr. 20</w:t>
      </w:r>
    </w:p>
    <w:p>
      <w:r>
        <w:t>33</w:t>
        <w:tab/>
        <w:t>S. 99</w:t>
      </w:r>
    </w:p>
    <w:p>
      <w:r>
        <w:t>40</w:t>
        <w:tab/>
        <w:t>Die bei k[1{p[2{Otto} 1{Wiegand}]p} in 2{o[Leipzig]o}]k erschienene t[2{Flugschrift} "1{Friedrich Wilhelm IV. in Königsberg. Ein Brief}]t."</w:t>
      </w:r>
    </w:p>
    <w:p>
      <w:r>
        <w:t>43</w:t>
        <w:tab/>
        <w:t>1840</w:t>
      </w:r>
    </w:p>
    <w:p>
      <w:r>
        <w:br/>
        <w:t>30</w:t>
        <w:tab/>
        <w:t>Nr. 21</w:t>
      </w:r>
    </w:p>
    <w:p>
      <w:r>
        <w:t>33</w:t>
        <w:tab/>
        <w:t>S. 99</w:t>
      </w:r>
    </w:p>
    <w:p>
      <w:r>
        <w:t>40</w:t>
        <w:tab/>
        <w:t>Das s[Debits-Verbot]s gegen die unter dem Titel "t[1{Vier Fragen. Beantwortet von einem Ostpreußen} 2{&lt;Flugschrift&gt;}]t. " k[2{o[Mannheim]o} bei 1{p[2{H.} 1{Hoff}]p}]k erschienenen Flugschrift; desgl. die dagegen erschienen Druckschiften, Bd. 1 - 3</w:t>
      </w:r>
    </w:p>
    <w:p>
      <w:r>
        <w:t>43</w:t>
        <w:tab/>
        <w:t>1841 - 1844</w:t>
      </w:r>
    </w:p>
    <w:p>
      <w:r>
        <w:br/>
        <w:t>30</w:t>
        <w:tab/>
        <w:t>Nr. 22</w:t>
      </w:r>
    </w:p>
    <w:p>
      <w:r>
        <w:t>33</w:t>
        <w:tab/>
        <w:t>S. 100</w:t>
      </w:r>
    </w:p>
    <w:p>
      <w:r>
        <w:t>40</w:t>
        <w:tab/>
        <w:t>Die s[Censur]s und s[Debit]s des von dem vormaligen p[7{Regierungspräsident}en 8{v.} 1{Hippel}]p herauszugebenden Werkes "t[Beiträge zur Charakteristik Friedrich Wilhelm III.]t"</w:t>
      </w:r>
    </w:p>
    <w:p>
      <w:r>
        <w:t>43</w:t>
        <w:tab/>
        <w:t>1840 - 1841</w:t>
      </w:r>
    </w:p>
    <w:p>
      <w:r>
        <w:br/>
        <w:t>30</w:t>
        <w:tab/>
        <w:t>Nr. 23</w:t>
      </w:r>
    </w:p>
    <w:p>
      <w:r>
        <w:t>33</w:t>
        <w:tab/>
        <w:t>S. 100</w:t>
      </w:r>
    </w:p>
    <w:p>
      <w:r>
        <w:t>40</w:t>
        <w:tab/>
        <w:t>Die s[Censur]s und s[Debit]s der bei den p[5{s[Buchhändler]s}n 1{Müller} 6{&lt;Berlin&gt;}]p und p[5{&lt;Buchhändler&gt;} 1{Schröder} in 6{o[Berlin]o}]p erschienenen s[Volksschrift]s "t[Friedrich Wilhelms IV. Verkündigungen]t"</w:t>
      </w:r>
    </w:p>
    <w:p>
      <w:r>
        <w:t>43</w:t>
        <w:tab/>
        <w:t>1841</w:t>
      </w:r>
    </w:p>
    <w:p>
      <w:r>
        <w:br/>
        <w:t>30</w:t>
        <w:tab/>
        <w:t>Nr. 25</w:t>
      </w:r>
    </w:p>
    <w:p>
      <w:r>
        <w:t>33</w:t>
        <w:tab/>
        <w:t>S. 100</w:t>
      </w:r>
    </w:p>
    <w:p>
      <w:r>
        <w:t>40</w:t>
        <w:tab/>
        <w:t>Die Kontrolle der s[2{anstößigen und verbotene}n 1{&lt;Verlagsartikel&gt;}]s Commissions- und Verlagsartikel der k[1{Wilhelm Friedrichschen Buchhandlung} in 2{o[Wiesbaden]o}]k; desgl. die Herausgabe und s[Debitierung]s eigener Schriften und s[Verlagsartikel]s des p[5{s[Buchhändler]ss und Buchdrucker}s 2{Wilhelm} 1{Friedrich} zu 6{o[Siegen]o}]p</w:t>
      </w:r>
    </w:p>
    <w:p>
      <w:r>
        <w:t>43</w:t>
        <w:tab/>
        <w:t>1841 - 1844</w:t>
      </w:r>
    </w:p>
    <w:p>
      <w:r>
        <w:br/>
        <w:t>30</w:t>
        <w:tab/>
        <w:t>Nr. 26</w:t>
      </w:r>
    </w:p>
    <w:p>
      <w:r>
        <w:t>33</w:t>
        <w:tab/>
        <w:t>S. 100</w:t>
      </w:r>
    </w:p>
    <w:p>
      <w:r>
        <w:t>40</w:t>
        <w:tab/>
        <w:t>Die Herausgabe und s[Censur]s des für die Städte o[Forst]o und o[Pförten]o und Umgegend bestimmten "t[Wochenblatt &lt;für Forst, Pförten und Umgebung&gt;]ts"</w:t>
      </w:r>
    </w:p>
    <w:p>
      <w:r>
        <w:t>43</w:t>
        <w:tab/>
        <w:t>1842 - 1847</w:t>
      </w:r>
    </w:p>
    <w:p>
      <w:r>
        <w:br/>
        <w:t>30</w:t>
        <w:tab/>
        <w:t>Nr. 27</w:t>
      </w:r>
    </w:p>
    <w:p>
      <w:r>
        <w:t>33</w:t>
        <w:tab/>
        <w:t>S. 100</w:t>
      </w:r>
    </w:p>
    <w:p>
      <w:r>
        <w:t>40</w:t>
        <w:tab/>
        <w:t>Die Herausgabe und s[Censur]s des "t[Kreisblattes für Freystadt und Neusalz]t"</w:t>
      </w:r>
    </w:p>
    <w:p>
      <w:r>
        <w:t>43</w:t>
        <w:tab/>
        <w:t>1842 - 1847</w:t>
      </w:r>
    </w:p>
    <w:p>
      <w:r>
        <w:br/>
        <w:t>30</w:t>
        <w:tab/>
        <w:t>Nr. 28</w:t>
      </w:r>
    </w:p>
    <w:p>
      <w:r>
        <w:t>33</w:t>
        <w:tab/>
        <w:t>S. 101</w:t>
      </w:r>
    </w:p>
    <w:p>
      <w:r>
        <w:t>40</w:t>
        <w:tab/>
        <w:t>Den s[Debit]s des Blattes "t[La France]t" innerhalb der o[preußischen Staaten]o</w:t>
      </w:r>
    </w:p>
    <w:p>
      <w:r>
        <w:t>43</w:t>
        <w:tab/>
        <w:t>1842</w:t>
      </w:r>
    </w:p>
    <w:p>
      <w:r>
        <w:br/>
        <w:t>30</w:t>
        <w:tab/>
        <w:t>Nr. 29</w:t>
      </w:r>
    </w:p>
    <w:p>
      <w:r>
        <w:t>33</w:t>
        <w:tab/>
        <w:t>S. 101</w:t>
      </w:r>
    </w:p>
    <w:p>
      <w:r>
        <w:t>40</w:t>
        <w:tab/>
        <w:t>Den s[Druck]s, die s[Censur]s und den s[Debit]s der im k[1{literarische&lt;s&gt;n Museum} 2{zu o[Leipzig]o}]k erscheinenden t[2{Zeitschrift} "1{die Freikugeln}]t"</w:t>
      </w:r>
    </w:p>
    <w:p>
      <w:r>
        <w:t>43</w:t>
        <w:tab/>
        <w:t>1842 - 1847</w:t>
      </w:r>
    </w:p>
    <w:p>
      <w:r>
        <w:br/>
        <w:t>30</w:t>
        <w:tab/>
        <w:t>Nr. 30</w:t>
      </w:r>
    </w:p>
    <w:p>
      <w:r>
        <w:t>33</w:t>
        <w:tab/>
        <w:t>S. 101</w:t>
      </w:r>
    </w:p>
    <w:p>
      <w:r>
        <w:t>40</w:t>
        <w:tab/>
        <w:t>Die s[Censur]s und s[Debit]s der die allerhöchste Person Sr. Majestät p[3{König} 2{Friedrichs Wilhelms IV.}]p betreffenden einzelnen Druckschriften</w:t>
      </w:r>
    </w:p>
    <w:p>
      <w:r>
        <w:t>43</w:t>
        <w:tab/>
        <w:t>1842 - 1848</w:t>
      </w:r>
    </w:p>
    <w:p>
      <w:r>
        <w:br/>
        <w:t>30</w:t>
        <w:tab/>
        <w:t>Nr. 32</w:t>
      </w:r>
    </w:p>
    <w:p>
      <w:r>
        <w:t>33</w:t>
        <w:tab/>
        <w:t>S. 101</w:t>
      </w:r>
    </w:p>
    <w:p>
      <w:r>
        <w:t>40</w:t>
        <w:tab/>
        <w:t>Die s[Censur]s der von dem p[7{Regierungs-Bürauassistent}en 1{Arndt} zu 6{o[Frankfurt a. O.]o}]p unter dem Titel "t[1{Der Frankfurter Bürgerfreund} 2{&lt;Zeitschrift&gt;}]t" herausgegebenen Zeitschrift</w:t>
      </w:r>
    </w:p>
    <w:p>
      <w:r>
        <w:t>43</w:t>
        <w:tab/>
        <w:t>1843</w:t>
      </w:r>
    </w:p>
    <w:p>
      <w:r>
        <w:br/>
        <w:t>30</w:t>
        <w:tab/>
        <w:t>Nr. 33</w:t>
      </w:r>
    </w:p>
    <w:p>
      <w:r>
        <w:t>33</w:t>
        <w:tab/>
        <w:t>S. 101</w:t>
      </w:r>
    </w:p>
    <w:p>
      <w:r>
        <w:t>40</w:t>
        <w:tab/>
        <w:t>Die s[Censur]s und s[Debit]s der von p[2{A.} 1{Frantz}]p erschienenen Schriften und s[Bücher]s</w:t>
      </w:r>
    </w:p>
    <w:p>
      <w:r>
        <w:t>43</w:t>
        <w:tab/>
        <w:t>1843</w:t>
      </w:r>
    </w:p>
    <w:p>
      <w:r>
        <w:br/>
        <w:t>30</w:t>
        <w:tab/>
        <w:t>Nr. 34</w:t>
      </w:r>
    </w:p>
    <w:p>
      <w:r>
        <w:t>33</w:t>
        <w:tab/>
        <w:t>S. 101</w:t>
      </w:r>
    </w:p>
    <w:p>
      <w:r>
        <w:t>40</w:t>
        <w:tab/>
        <w:t>Die s[Censur]s und s[Debit]s der von dem p[4{Dr.} 1{Faber}]p erschienenen s[Schriften, besonders über den deutschen Handels- und Zollverein]s</w:t>
      </w:r>
    </w:p>
    <w:p>
      <w:r>
        <w:t>43</w:t>
        <w:tab/>
        <w:t>1843</w:t>
      </w:r>
    </w:p>
    <w:p>
      <w:r>
        <w:br/>
        <w:t>30</w:t>
        <w:tab/>
        <w:t>Nr. 35</w:t>
      </w:r>
    </w:p>
    <w:p>
      <w:r>
        <w:t>33</w:t>
        <w:tab/>
        <w:t>S. 102</w:t>
      </w:r>
    </w:p>
    <w:p>
      <w:r>
        <w:t>40</w:t>
        <w:tab/>
        <w:t>Die s[Censur]s und s[Debit]s der von den p[5{Literat}en Gebrüdern 2{Ludwig} 1{&lt;Feuerbach&gt;}]p und p[5{&lt;Literat&gt;} 2{Friedrich} 1{Feuerbach}]p erschienenen Schriften</w:t>
      </w:r>
    </w:p>
    <w:p>
      <w:r>
        <w:t>43</w:t>
        <w:tab/>
        <w:t>1843 - 1846</w:t>
      </w:r>
    </w:p>
    <w:p>
      <w:r>
        <w:br/>
        <w:t>30</w:t>
        <w:tab/>
        <w:t>Nr. 36</w:t>
      </w:r>
    </w:p>
    <w:p>
      <w:r>
        <w:t>33</w:t>
        <w:tab/>
        <w:t>S. 102</w:t>
      </w:r>
    </w:p>
    <w:p>
      <w:r>
        <w:t>40</w:t>
        <w:tab/>
        <w:t>Die Herausgabe und s[Censur]s des "t[Franzburger Kreisblatt]tes"</w:t>
      </w:r>
    </w:p>
    <w:p>
      <w:r>
        <w:t>43</w:t>
        <w:tab/>
        <w:t>1844 - 1845</w:t>
      </w:r>
    </w:p>
    <w:p>
      <w:r>
        <w:br/>
        <w:t>30</w:t>
        <w:tab/>
        <w:t>Nr. 37</w:t>
      </w:r>
    </w:p>
    <w:p>
      <w:r>
        <w:t>33</w:t>
        <w:tab/>
        <w:t>S. 102</w:t>
      </w:r>
    </w:p>
    <w:p>
      <w:r>
        <w:t>40</w:t>
        <w:tab/>
        <w:t>s[Zensur]s der von dem p[5{s[Buchhändler]s} 1{Freund} in 6{o[Breslau]o}]p herauszugebenden Druckschriften</w:t>
      </w:r>
    </w:p>
    <w:p>
      <w:r>
        <w:t>43</w:t>
        <w:tab/>
        <w:t>1844</w:t>
      </w:r>
    </w:p>
    <w:p>
      <w:r>
        <w:br/>
        <w:t>30</w:t>
        <w:tab/>
        <w:t>Nr. 38</w:t>
      </w:r>
    </w:p>
    <w:p>
      <w:r>
        <w:t>33</w:t>
        <w:tab/>
        <w:t>S. 102</w:t>
      </w:r>
    </w:p>
    <w:p>
      <w:r>
        <w:t>40</w:t>
        <w:tab/>
        <w:t>Die s[Censur]s der zu o[Königsberg i. Pr.]o nebst einer s[Karnevalszeitung]s erscheinenden "t[Freimüthigen]t"</w:t>
      </w:r>
    </w:p>
    <w:p>
      <w:r>
        <w:t>43</w:t>
        <w:tab/>
        <w:t>1844</w:t>
      </w:r>
    </w:p>
    <w:p>
      <w:r>
        <w:br/>
        <w:t>30</w:t>
        <w:tab/>
        <w:t>Nr. 39</w:t>
      </w:r>
    </w:p>
    <w:p>
      <w:r>
        <w:t>33</w:t>
        <w:tab/>
        <w:t>S. 102</w:t>
      </w:r>
    </w:p>
    <w:p>
      <w:r>
        <w:t>40</w:t>
        <w:tab/>
        <w:t>Die Herausgabe und s[Censur]s des "t[Friedeberger Kreisblatt]tes"</w:t>
      </w:r>
    </w:p>
    <w:p>
      <w:r>
        <w:t>43</w:t>
        <w:tab/>
        <w:t>1842 - 1844</w:t>
      </w:r>
    </w:p>
    <w:p>
      <w:r>
        <w:br/>
        <w:t>30</w:t>
        <w:tab/>
        <w:t>Nr. 40</w:t>
      </w:r>
    </w:p>
    <w:p>
      <w:r>
        <w:t>33</w:t>
        <w:tab/>
        <w:t>S. 102</w:t>
      </w:r>
    </w:p>
    <w:p>
      <w:r>
        <w:t>40</w:t>
        <w:tab/>
        <w:t>Die s[Censur]s und s[Debit]s der "t[Frankfurter Oberpostamtszeitung]t"</w:t>
      </w:r>
    </w:p>
    <w:p>
      <w:r>
        <w:t>43</w:t>
        <w:tab/>
        <w:t>1844</w:t>
      </w:r>
    </w:p>
    <w:p>
      <w:r>
        <w:br/>
        <w:t>30</w:t>
        <w:tab/>
        <w:t>Nr. 41</w:t>
      </w:r>
    </w:p>
    <w:p>
      <w:r>
        <w:t>33</w:t>
        <w:tab/>
        <w:t>S. 102</w:t>
      </w:r>
    </w:p>
    <w:p>
      <w:r>
        <w:t>40</w:t>
        <w:tab/>
        <w:t>Die s[Censur]s und s[Debit]s des von p[2{J. L.} 1{Heller} zu 6{o[Frankfurt a. M.]o}]p redigierten "t[Frankfurter Journal]ts"</w:t>
      </w:r>
    </w:p>
    <w:p>
      <w:r>
        <w:t>43</w:t>
        <w:tab/>
        <w:t>1843 - 1844</w:t>
      </w:r>
    </w:p>
    <w:p>
      <w:r>
        <w:br/>
        <w:t>30</w:t>
        <w:tab/>
        <w:t>Nr. 42</w:t>
      </w:r>
    </w:p>
    <w:p>
      <w:r>
        <w:t>33</w:t>
        <w:tab/>
        <w:t>S. 102</w:t>
      </w:r>
    </w:p>
    <w:p>
      <w:r>
        <w:t>40</w:t>
        <w:tab/>
        <w:t>Die s[Herausgabe von Schriften]s seitens des p[7{Kandidaten der Theologie} 2{Arthur} 1{Franke} in 6{o[Berlin]o}]p</w:t>
      </w:r>
    </w:p>
    <w:p>
      <w:r>
        <w:t>43</w:t>
        <w:tab/>
        <w:t>1844</w:t>
      </w:r>
    </w:p>
    <w:p>
      <w:r>
        <w:br/>
        <w:t>30</w:t>
        <w:tab/>
        <w:t>Nr. 43</w:t>
      </w:r>
    </w:p>
    <w:p>
      <w:r>
        <w:t>33</w:t>
        <w:tab/>
        <w:t>S. 103</w:t>
      </w:r>
    </w:p>
    <w:p>
      <w:r>
        <w:t>40</w:t>
        <w:tab/>
        <w:t>Die s[Censur]s und s[Debit]s der von p[2{Ferdinand} 1{Freiligrath}]p erschienenen Schriften</w:t>
      </w:r>
    </w:p>
    <w:p>
      <w:r>
        <w:t>43</w:t>
        <w:tab/>
        <w:t>1844 - 1852</w:t>
      </w:r>
    </w:p>
    <w:p>
      <w:r>
        <w:br/>
        <w:t>30</w:t>
        <w:tab/>
        <w:t>Nr. 44</w:t>
      </w:r>
    </w:p>
    <w:p>
      <w:r>
        <w:t>33</w:t>
        <w:tab/>
        <w:t>S. 103</w:t>
      </w:r>
    </w:p>
    <w:p>
      <w:r>
        <w:t>40</w:t>
        <w:tab/>
        <w:t>Die Herausgabe und s[Censur]s des "t[Wochenblatts für Fraustadt und Umgegend]t"</w:t>
      </w:r>
    </w:p>
    <w:p>
      <w:r>
        <w:t>43</w:t>
        <w:tab/>
        <w:t>1844</w:t>
      </w:r>
    </w:p>
    <w:p>
      <w:r>
        <w:br/>
        <w:t>30</w:t>
        <w:tab/>
        <w:t>Nr. 45</w:t>
      </w:r>
    </w:p>
    <w:p>
      <w:r>
        <w:t>33</w:t>
        <w:tab/>
        <w:t>S. 103</w:t>
      </w:r>
    </w:p>
    <w:p>
      <w:r>
        <w:t>40</w:t>
        <w:tab/>
        <w:t>Die s[Censur]s und s[Debit]s der von dem p[4{Dr.} 1{Friedrich} in 6{o[Halle]o}]p herausgegebenen Schriften</w:t>
      </w:r>
    </w:p>
    <w:p>
      <w:r>
        <w:t>43</w:t>
        <w:tab/>
        <w:t>1844</w:t>
      </w:r>
    </w:p>
    <w:p>
      <w:r>
        <w:br/>
        <w:t>30</w:t>
        <w:tab/>
        <w:t>Nr. 46</w:t>
      </w:r>
    </w:p>
    <w:p>
      <w:r>
        <w:t>33</w:t>
        <w:tab/>
        <w:t>S. 103</w:t>
      </w:r>
    </w:p>
    <w:p>
      <w:r>
        <w:t>40</w:t>
        <w:tab/>
        <w:t>Die Herausgabe und s[Censur]s des "t[Friedelander Kreisblatt]tes"</w:t>
      </w:r>
    </w:p>
    <w:p>
      <w:r>
        <w:t>43</w:t>
        <w:tab/>
        <w:t>1845</w:t>
      </w:r>
    </w:p>
    <w:p>
      <w:r>
        <w:br/>
        <w:t>30</w:t>
        <w:tab/>
        <w:t>Nr. 47</w:t>
      </w:r>
    </w:p>
    <w:p>
      <w:r>
        <w:t>33</w:t>
        <w:tab/>
        <w:t>S. 103</w:t>
      </w:r>
    </w:p>
    <w:p>
      <w:r>
        <w:t>40</w:t>
        <w:tab/>
        <w:t>Die Herausgabe eines Wochenblattes für das Volk zur Erweckung christlicher Gesinnung unter dm Titel "t[1{Der Fischer} 2{Wochenblatt}]t" von dem p[7{Privatgelehrte&lt;r&gt;}n 2{H.} 1{Löhsel} in 6{o[Berlin]o}]p</w:t>
      </w:r>
    </w:p>
    <w:p>
      <w:r>
        <w:t>43</w:t>
        <w:tab/>
        <w:t>1844 - 1846</w:t>
      </w:r>
    </w:p>
    <w:p>
      <w:r>
        <w:br/>
        <w:t>30</w:t>
        <w:tab/>
        <w:t>Nr. 48</w:t>
      </w:r>
    </w:p>
    <w:p>
      <w:r>
        <w:t>33</w:t>
        <w:tab/>
        <w:t>S. 103</w:t>
      </w:r>
    </w:p>
    <w:p>
      <w:r>
        <w:t>40</w:t>
        <w:tab/>
        <w:t>Die s[Unterdrückung der zu o[Borken]o erschienenen anstößigen Flugschrift]s "t[1{Frater Hermann. Weissagungen über die Schicksale des Hauses Brandenburg} 2{&lt;Flugschrift&gt;}]t" von p[4{Dr.} 2{Arnold} 1{Rennew}]p</w:t>
      </w:r>
    </w:p>
    <w:p>
      <w:r>
        <w:t>43</w:t>
        <w:tab/>
        <w:t>1845 - 1848</w:t>
      </w:r>
    </w:p>
    <w:p>
      <w:r>
        <w:br/>
        <w:t>30</w:t>
        <w:tab/>
        <w:t>Nr. 49</w:t>
      </w:r>
    </w:p>
    <w:p>
      <w:r>
        <w:t>33</w:t>
        <w:tab/>
        <w:t>S. 103</w:t>
      </w:r>
    </w:p>
    <w:p>
      <w:r>
        <w:t>40</w:t>
        <w:tab/>
        <w:t>Die Herausgabe und s[Censur]s des "t[Frankfurter patriotische&lt;s&gt;n Wochenblatt]ts"</w:t>
      </w:r>
    </w:p>
    <w:p>
      <w:r>
        <w:t>43</w:t>
        <w:tab/>
        <w:t>1811 - 1845</w:t>
      </w:r>
    </w:p>
    <w:p>
      <w:r>
        <w:br/>
        <w:t>30</w:t>
        <w:tab/>
        <w:t>Nr. 50</w:t>
      </w:r>
    </w:p>
    <w:p>
      <w:r>
        <w:t>33</w:t>
        <w:tab/>
        <w:t>S. 103</w:t>
      </w:r>
    </w:p>
    <w:p>
      <w:r>
        <w:t>40</w:t>
        <w:tab/>
        <w:t>Die Herausgabe und s[Censur]s des "t[Freiburger Amtsbote]tn"</w:t>
      </w:r>
    </w:p>
    <w:p>
      <w:r>
        <w:t>43</w:t>
        <w:tab/>
        <w:t>1841 - 1845</w:t>
      </w:r>
    </w:p>
    <w:p>
      <w:r>
        <w:br/>
        <w:t>30</w:t>
        <w:tab/>
        <w:t>Nr. 51</w:t>
      </w:r>
    </w:p>
    <w:p>
      <w:r>
        <w:t>33</w:t>
        <w:tab/>
        <w:t>S. 104</w:t>
      </w:r>
    </w:p>
    <w:p>
      <w:r>
        <w:t>40</w:t>
        <w:tab/>
        <w:t>Die Herausgabe und s[Censur]s des "t[Falkenerger Kreisblatt]tes"</w:t>
      </w:r>
    </w:p>
    <w:p>
      <w:r>
        <w:t>43</w:t>
        <w:tab/>
        <w:t>1845 - 1846</w:t>
      </w:r>
    </w:p>
    <w:p>
      <w:r>
        <w:br/>
        <w:t>30</w:t>
        <w:tab/>
        <w:t>Nr. 52</w:t>
      </w:r>
    </w:p>
    <w:p>
      <w:r>
        <w:t>33</w:t>
        <w:tab/>
        <w:t>S. 104</w:t>
      </w:r>
    </w:p>
    <w:p>
      <w:r>
        <w:t>40</w:t>
        <w:tab/>
        <w:t>Die Herausgabe und s[Censur]s des "t[Finsterwalder Wochenblatt]ts"</w:t>
      </w:r>
    </w:p>
    <w:p>
      <w:r>
        <w:t>43</w:t>
        <w:tab/>
        <w:t>1846</w:t>
      </w:r>
    </w:p>
    <w:p>
      <w:r>
        <w:br/>
        <w:t>30</w:t>
        <w:tab/>
        <w:t>Nr. 54</w:t>
      </w:r>
    </w:p>
    <w:p>
      <w:r>
        <w:t>33</w:t>
        <w:tab/>
        <w:t>S. 104</w:t>
      </w:r>
    </w:p>
    <w:p>
      <w:r>
        <w:t>40</w:t>
        <w:tab/>
        <w:t>Die s[Censur]s der zu o[1{Freistadt} in 2{Niederschlesien}]o erscheinenden t[2{Monatsschrift} "1{Der Freistädter Bote}]t"</w:t>
      </w:r>
    </w:p>
    <w:p>
      <w:r>
        <w:t>43</w:t>
        <w:tab/>
        <w:t>1846</w:t>
      </w:r>
    </w:p>
    <w:p>
      <w:r>
        <w:br/>
        <w:t>30</w:t>
        <w:tab/>
        <w:t>Nr. 55</w:t>
      </w:r>
    </w:p>
    <w:p>
      <w:r>
        <w:t>33</w:t>
        <w:tab/>
        <w:t>S. 104</w:t>
      </w:r>
    </w:p>
    <w:p>
      <w:r>
        <w:t>40</w:t>
        <w:tab/>
        <w:t>Die Herausgabe und s[Censur]s des "t[Fürstenwalder Wochenblatt]ts"</w:t>
      </w:r>
    </w:p>
    <w:p>
      <w:r>
        <w:t>43</w:t>
        <w:tab/>
        <w:t>1847</w:t>
      </w:r>
    </w:p>
    <w:p>
      <w:r>
        <w:br/>
        <w:t>30</w:t>
        <w:tab/>
        <w:t>Nr. 56</w:t>
      </w:r>
    </w:p>
    <w:p>
      <w:r>
        <w:t>33</w:t>
        <w:tab/>
        <w:t>S. 104</w:t>
      </w:r>
    </w:p>
    <w:p>
      <w:r>
        <w:t>40</w:t>
        <w:tab/>
        <w:t>Das s[Debitverbot]s der unter dem Titel "t[Vier Fragen, veranlaßt durch die Verordnungen vom 3. Februar 1847, und beantwortet von einem Preußen pp]t" erschienenen s[2{anstößige}n 1{Schrift}]s</w:t>
      </w:r>
    </w:p>
    <w:p>
      <w:r>
        <w:t>43</w:t>
        <w:tab/>
        <w:t>1847 - 1848</w:t>
      </w:r>
    </w:p>
    <w:p>
      <w:r>
        <w:br/>
        <w:t>30</w:t>
        <w:tab/>
        <w:t>Nr. 57</w:t>
      </w:r>
    </w:p>
    <w:p>
      <w:r>
        <w:t>33</w:t>
        <w:tab/>
        <w:t>S. 104</w:t>
      </w:r>
    </w:p>
    <w:p>
      <w:r>
        <w:t>40</w:t>
        <w:tab/>
        <w:t>Die Herausgabe und s[Censur]s des "t[Frankensteiner Wochenblatt]ts"</w:t>
      </w:r>
    </w:p>
    <w:p>
      <w:r>
        <w:t>43</w:t>
        <w:tab/>
        <w:t>1847 - 1849</w:t>
      </w:r>
    </w:p>
    <w:p>
      <w:r>
        <w:br/>
        <w:t>30</w:t>
        <w:tab/>
        <w:t>Nr. 58</w:t>
      </w:r>
    </w:p>
    <w:p>
      <w:r>
        <w:t>33</w:t>
        <w:tab/>
        <w:t>S. 104</w:t>
      </w:r>
    </w:p>
    <w:p>
      <w:r>
        <w:t>40</w:t>
        <w:tab/>
        <w:t>Den "t[Frauenspiegel. Ein Festgeschenk für deutsche Frauen]t", von p[2{Friedr.} 1{Zander}. 6{o[Leipzig]o}]p, C. W. B. o[Naumburg]o</w:t>
      </w:r>
    </w:p>
    <w:p>
      <w:r>
        <w:t>43</w:t>
        <w:tab/>
        <w:t>1848</w:t>
      </w:r>
    </w:p>
    <w:p>
      <w:r>
        <w:br/>
        <w:t>26</w:t>
        <w:tab/>
        <w:t>Tit. 2, Lit. G</w:t>
      </w:r>
    </w:p>
    <w:p>
      <w:r>
        <w:t>27</w:t>
        <w:tab/>
        <w:t>Abt. II Polizei-Abteilung \ Sect. 9 \ Titel 2: Censur-Sachen. Specialia \ Lit. G</w:t>
      </w:r>
    </w:p>
    <w:p>
      <w:r>
        <w:t>30</w:t>
        <w:tab/>
        <w:t>Nr. 1</w:t>
      </w:r>
    </w:p>
    <w:p>
      <w:r>
        <w:t>33</w:t>
        <w:tab/>
        <w:t>S. 105</w:t>
      </w:r>
    </w:p>
    <w:p>
      <w:r>
        <w:t>40</w:t>
        <w:tab/>
        <w:t>Das von dem p[7{Regierungsrat}he 1{Grävell} in 6{o[Merseburg]o}]p ohne höhere Genehmigung herausgegebene Werk "t[Neueste Behandlung eines preußischen Staatsbeamten]t"; dergl. die von demselben beabsichtigte Herausgabe anderer Schriften</w:t>
      </w:r>
    </w:p>
    <w:p>
      <w:r>
        <w:t>43</w:t>
        <w:tab/>
        <w:t>1818 - 1847</w:t>
      </w:r>
    </w:p>
    <w:p>
      <w:r>
        <w:br/>
        <w:t>30</w:t>
        <w:tab/>
        <w:t>Nr. 2</w:t>
      </w:r>
    </w:p>
    <w:p>
      <w:r>
        <w:t>33</w:t>
        <w:tab/>
        <w:t>S. 105</w:t>
      </w:r>
    </w:p>
    <w:p>
      <w:r>
        <w:t>40</w:t>
        <w:tab/>
        <w:t>Den s[2{nachgelassene&lt;r&gt;}n 1{Debit}]s der Schrift "(p[2{Friedrich} 8{von} 1{Gentz}]p) t[Seiner Königlichen Majestät Friedrich Wilhelm III. am 16. November 1797. Nebst einem Vorwort über das damals und Jetzt von einem Dritten, geschrieben am 16. November 1819]t"</w:t>
      </w:r>
    </w:p>
    <w:p>
      <w:r>
        <w:t>43</w:t>
        <w:tab/>
        <w:t>1820</w:t>
      </w:r>
    </w:p>
    <w:p>
      <w:r>
        <w:br/>
        <w:t>30</w:t>
        <w:tab/>
        <w:t>Nr. 3</w:t>
      </w:r>
    </w:p>
    <w:p>
      <w:r>
        <w:t>33</w:t>
        <w:tab/>
        <w:t>S. 105</w:t>
      </w:r>
    </w:p>
    <w:p>
      <w:r>
        <w:t>40</w:t>
        <w:tab/>
        <w:t>Die Herausgabe und s[Censur]s der Schrift "t[Kurzer und einfältiger, aber schriftmäßiger Bericht von der Gnadenwahl der Kinder Gottes zum ewigen Leben]t". Angeblich im Jahre z[1712]z gedruckt</w:t>
      </w:r>
    </w:p>
    <w:p>
      <w:r>
        <w:t>43</w:t>
        <w:tab/>
        <w:t>1820</w:t>
      </w:r>
    </w:p>
    <w:p>
      <w:r>
        <w:br/>
        <w:t>30</w:t>
        <w:tab/>
        <w:t>Nr. 5</w:t>
      </w:r>
    </w:p>
    <w:p>
      <w:r>
        <w:t>33</w:t>
        <w:tab/>
        <w:t>S. 105</w:t>
      </w:r>
    </w:p>
    <w:p>
      <w:r>
        <w:t>40</w:t>
        <w:tab/>
        <w:t>Die von dem p[7{Hauptmann} 1{Streit} in 6{o[Erfurt]o}]p und dem p[5{Pfarrer} 1{Cannabich} zu 6{o[Hinder-Bösa]o}]p beabsichtigte und nachgegebene Herausgabe einer Zeitschrift der neuesten Erdbeschreibung unter dem Titel "t[1{Der Globus} 2{&lt;Zeitschrift&gt;}]t"</w:t>
      </w:r>
    </w:p>
    <w:p>
      <w:r>
        <w:t>43</w:t>
        <w:tab/>
        <w:t>1820</w:t>
      </w:r>
    </w:p>
    <w:p>
      <w:r>
        <w:br/>
        <w:t>30</w:t>
        <w:tab/>
        <w:t>Nr. 6</w:t>
      </w:r>
    </w:p>
    <w:p>
      <w:r>
        <w:t>33</w:t>
        <w:tab/>
        <w:t>S. 106</w:t>
      </w:r>
    </w:p>
    <w:p>
      <w:r>
        <w:t>40</w:t>
        <w:tab/>
        <w:t>Die s[Censur]s der von dem p[4{Professor} 1{Gubitz} in 6{o[Berlin]o}]p herausgegebenen Zeitschrift betitelt "t[1{Der Gesellschafter für Geist und Herz} 2{&lt;Zeitschrift&gt;}]t"</w:t>
      </w:r>
    </w:p>
    <w:p>
      <w:r>
        <w:t>43</w:t>
        <w:tab/>
        <w:t>1821 - 1846</w:t>
      </w:r>
    </w:p>
    <w:p>
      <w:r>
        <w:br/>
        <w:t>30</w:t>
        <w:tab/>
        <w:t>Nr. 7</w:t>
      </w:r>
    </w:p>
    <w:p>
      <w:r>
        <w:t>33</w:t>
        <w:tab/>
        <w:t>S. 106</w:t>
      </w:r>
    </w:p>
    <w:p>
      <w:r>
        <w:t>40</w:t>
        <w:tab/>
        <w:t>Die s[Unterdrückung der Schrift]s "t[Glossen über den Zeitlauf]t" von p[2{Fr.} 8{von} 1{Spaun} aus 6{o[Bayern]o}]p, z[1821]z</w:t>
      </w:r>
    </w:p>
    <w:p>
      <w:r>
        <w:t>43</w:t>
        <w:tab/>
        <w:t>1821 - 1822</w:t>
      </w:r>
    </w:p>
    <w:p>
      <w:r>
        <w:br/>
        <w:t>30</w:t>
        <w:tab/>
        <w:t>Nr. 8</w:t>
      </w:r>
    </w:p>
    <w:p>
      <w:r>
        <w:t>33</w:t>
        <w:tab/>
        <w:t>S. 106</w:t>
      </w:r>
    </w:p>
    <w:p>
      <w:r>
        <w:t>40</w:t>
        <w:tab/>
        <w:t>Die s[Censur]s und s[Debit]s der Schrift "t[In Sachen der Rheinprovinzen und in eigener Angelegenheit]t" von p[2{J.} 1{Görres}]p. o[Stuttgart]o z[1822]z</w:t>
      </w:r>
    </w:p>
    <w:p>
      <w:r>
        <w:t>43</w:t>
        <w:tab/>
        <w:t>1821 - 1823</w:t>
      </w:r>
    </w:p>
    <w:p>
      <w:r>
        <w:br/>
        <w:t>30</w:t>
        <w:tab/>
        <w:t>Nr. 9</w:t>
      </w:r>
    </w:p>
    <w:p>
      <w:r>
        <w:t>33</w:t>
        <w:tab/>
        <w:t>S. 105</w:t>
      </w:r>
    </w:p>
    <w:p>
      <w:r>
        <w:t>40</w:t>
        <w:tab/>
        <w:t>Die s[Censur]s und s[Debit]s der zu k[2{o[Stuttgart]o} in der 1{Metzlerschen Buchhandlung}]k erschienenen Schrift "t[Griechenland inseinen Verhältnissen zu Europa]t" von p[Pradt]p; mit Anmerkungen und Zusätzen von p[4{Dr.} 1{Lindner}]p, z[1822]z</w:t>
      </w:r>
    </w:p>
    <w:p>
      <w:r>
        <w:t>43</w:t>
        <w:tab/>
        <w:t>1822 - 1823</w:t>
      </w:r>
    </w:p>
    <w:p>
      <w:r>
        <w:br/>
        <w:t>30</w:t>
        <w:tab/>
        <w:t>Nr. 10</w:t>
      </w:r>
    </w:p>
    <w:p>
      <w:r>
        <w:t>33</w:t>
        <w:tab/>
        <w:t>S. 106</w:t>
      </w:r>
    </w:p>
    <w:p>
      <w:r>
        <w:t>40</w:t>
        <w:tab/>
        <w:t>s[Zensur]s und s[Debit]s des bei k[1{Brockhaus} in 2{o[Leipzig]o}]k erschienenen "t[Geschäftslexikon für die deutschen Landstände, Staats- und Gemeindebeamte pp]t" von p[4{Dr.} 2{Th.} 1{Hartleben}]p, z[1824]z</w:t>
      </w:r>
    </w:p>
    <w:p>
      <w:r>
        <w:t>43</w:t>
        <w:tab/>
        <w:t>1824 - 1825</w:t>
      </w:r>
    </w:p>
    <w:p>
      <w:r>
        <w:br/>
        <w:t>30</w:t>
        <w:tab/>
        <w:t>Nr. 11</w:t>
      </w:r>
    </w:p>
    <w:p>
      <w:r>
        <w:t>33</w:t>
        <w:tab/>
        <w:t>S. 106</w:t>
      </w:r>
    </w:p>
    <w:p>
      <w:r>
        <w:t>40</w:t>
        <w:tab/>
        <w:t>Die s[2{über die Angelegenheiten der Griechen erscheinenden} 1{&lt;Bücher&gt;}]s Schriften und Bücher, deren s[Zensur]s und s[Debit]s</w:t>
      </w:r>
    </w:p>
    <w:p>
      <w:r>
        <w:t>43</w:t>
        <w:tab/>
        <w:t>1825 - 1843</w:t>
      </w:r>
    </w:p>
    <w:p>
      <w:r>
        <w:br/>
        <w:t>30</w:t>
        <w:tab/>
        <w:t>Nr. 12</w:t>
      </w:r>
    </w:p>
    <w:p>
      <w:r>
        <w:t>33</w:t>
        <w:tab/>
        <w:t>S. 106</w:t>
      </w:r>
    </w:p>
    <w:p>
      <w:r>
        <w:t>40</w:t>
        <w:tab/>
        <w:t>Die s[Censur]s der von dem p[7{Candidaten des Lehramts} 2{Joseph Aug.} 1{Kutzen} in 6{o[Breslau]o}]p herausgegebenen Monatsschrift betitelt "t[1{Geschichte des preußischen Staats, ein Lesebuch für den Bürger und Landmann pp } 2{&lt;Monatsschrift&gt;}]t"</w:t>
      </w:r>
    </w:p>
    <w:p>
      <w:r>
        <w:t>43</w:t>
        <w:tab/>
        <w:t>1826</w:t>
      </w:r>
    </w:p>
    <w:p>
      <w:r>
        <w:br/>
        <w:t>30</w:t>
        <w:tab/>
        <w:t>Nr. 13</w:t>
      </w:r>
    </w:p>
    <w:p>
      <w:r>
        <w:t>33</w:t>
        <w:tab/>
        <w:t>S. 107</w:t>
      </w:r>
    </w:p>
    <w:p>
      <w:r>
        <w:t>40</w:t>
        <w:tab/>
        <w:t>Die von dem p[7{Kriegs- und Domainenrat}he 8{von} 1{Graeve} in 6{o[Eilenburg]o}]p nachgesuchte Herausgabe einer s[Wochenschrift]s</w:t>
      </w:r>
    </w:p>
    <w:p>
      <w:r>
        <w:t>43</w:t>
        <w:tab/>
        <w:t>1826 - 1837</w:t>
      </w:r>
    </w:p>
    <w:p>
      <w:r>
        <w:br/>
        <w:t>30</w:t>
        <w:tab/>
        <w:t>Nr. 14</w:t>
      </w:r>
    </w:p>
    <w:p>
      <w:r>
        <w:t>33</w:t>
        <w:tab/>
        <w:t>S. 107</w:t>
      </w:r>
    </w:p>
    <w:p>
      <w:r>
        <w:t>40</w:t>
        <w:tab/>
        <w:t>Die s[Censur]s des von p[2{P. H. W.} 1{Schnaase} in 6{o[Danzig]o}]p herausgegebenen t[2{s[Zeitblatt]s}es "1{Der Gesprächige oder Mitteilungenaus dem Gebiete der Literatur und Kunst, des Lebens und der Gewerbe, zunächst in Beziehung auf Danzig und Königsberg}]t"</w:t>
      </w:r>
    </w:p>
    <w:p>
      <w:r>
        <w:t>43</w:t>
        <w:tab/>
        <w:t>1828</w:t>
      </w:r>
    </w:p>
    <w:p>
      <w:r>
        <w:br/>
        <w:t>30</w:t>
        <w:tab/>
        <w:t>Nr. 15</w:t>
      </w:r>
    </w:p>
    <w:p>
      <w:r>
        <w:t>33</w:t>
        <w:tab/>
        <w:t>S. 107</w:t>
      </w:r>
    </w:p>
    <w:p>
      <w:r>
        <w:t>40</w:t>
        <w:tab/>
        <w:t xml:space="preserve">Das s[Verbot des Debits]s der revolutionären unter dem Titel "t[1{Die neue Zeit} 2{&lt;Zeitschrift&gt;}]t" von einem alten Konstitutionellen, und die "t[1{Geschichte unserer Zeit und unserer Tage} 2{&lt;Zeitschrift&gt;}]t"zu o[Stuttgart]o z[1830]z erschienen, Zeitschriften </w:t>
      </w:r>
    </w:p>
    <w:p>
      <w:r>
        <w:t>43</w:t>
        <w:tab/>
        <w:t>1831</w:t>
      </w:r>
    </w:p>
    <w:p>
      <w:r>
        <w:br/>
        <w:t>30</w:t>
        <w:tab/>
        <w:t>Nr. 16</w:t>
      </w:r>
    </w:p>
    <w:p>
      <w:r>
        <w:t>33</w:t>
        <w:tab/>
        <w:t>S. 107</w:t>
      </w:r>
    </w:p>
    <w:p>
      <w:r>
        <w:t>40</w:t>
        <w:tab/>
        <w:t>Die s[Censur]s und den s[Debit]s der "t[Gothaischen politischen Zeitung]t"</w:t>
      </w:r>
    </w:p>
    <w:p>
      <w:r>
        <w:t>43</w:t>
        <w:tab/>
        <w:t>1831</w:t>
      </w:r>
    </w:p>
    <w:p>
      <w:r>
        <w:br/>
        <w:t>30</w:t>
        <w:tab/>
        <w:t>Nr. 17</w:t>
      </w:r>
    </w:p>
    <w:p>
      <w:r>
        <w:t>33</w:t>
        <w:tab/>
        <w:t>S. 107</w:t>
      </w:r>
    </w:p>
    <w:p>
      <w:r>
        <w:t>40</w:t>
        <w:tab/>
        <w:t>Die s[Censur]s der von p[4{Professor und Dr.} 2{Eduard} 1{Gans} in 6{o[Berlin]o}]p unter dem Titel "t[1{Beiträge zur Revision der preußischen Gesetzgebung} 2{&lt;Zeitschrift&gt;}]t" herausgegebenen Zeitschrift</w:t>
      </w:r>
    </w:p>
    <w:p>
      <w:r>
        <w:t>43</w:t>
        <w:tab/>
        <w:t>1831</w:t>
      </w:r>
    </w:p>
    <w:p>
      <w:r>
        <w:br/>
        <w:t>30</w:t>
        <w:tab/>
        <w:t>Nr. 18</w:t>
      </w:r>
    </w:p>
    <w:p>
      <w:r>
        <w:t>33</w:t>
        <w:tab/>
        <w:t>S. 108</w:t>
      </w:r>
    </w:p>
    <w:p>
      <w:r>
        <w:t>40</w:t>
        <w:tab/>
        <w:t>Die s[Censur]s und den s[Debit]s der von dem p[4{Professor Dr.} 2{E&lt;duard&gt;} 1{Gans} 6{o[in Berlin]o}]p herausgegebenen s[Zeitschrift]sen pp.</w:t>
      </w:r>
    </w:p>
    <w:p>
      <w:r>
        <w:t>43</w:t>
        <w:tab/>
        <w:t>1832</w:t>
      </w:r>
    </w:p>
    <w:p>
      <w:r>
        <w:br/>
        <w:t>30</w:t>
        <w:tab/>
        <w:t>Nr. 19</w:t>
      </w:r>
    </w:p>
    <w:p>
      <w:r>
        <w:t>33</w:t>
        <w:tab/>
        <w:t>S. 108</w:t>
      </w:r>
    </w:p>
    <w:p>
      <w:r>
        <w:t>40</w:t>
        <w:tab/>
        <w:t>Die s[Censur]s der bei k[1{p[2{C. G.} 1{Hendehs} 6{&lt;Cöslin&gt;}]p} in 2{o[Cöslin]o}]k gedruckten und verlegten "t[Aphorismen in Bezug auf die Revision der preußischen Gesetzgebung]t" von dem Mitgliede eines k[preußische&lt;s&gt;n Oberlandesgericht]ks</w:t>
      </w:r>
    </w:p>
    <w:p>
      <w:r>
        <w:t>43</w:t>
        <w:tab/>
        <w:t>1832</w:t>
      </w:r>
    </w:p>
    <w:p>
      <w:r>
        <w:br/>
        <w:t>30</w:t>
        <w:tab/>
        <w:t>Nr. 21</w:t>
      </w:r>
    </w:p>
    <w:p>
      <w:r>
        <w:t>33</w:t>
        <w:tab/>
        <w:t>S. 108</w:t>
      </w:r>
    </w:p>
    <w:p>
      <w:r>
        <w:t>40</w:t>
        <w:tab/>
        <w:t>Die s[Zensur]s der von dem p[5{s[Buchhändler]s} 1{Meyer} in 6{o[Guben]o}]p herausgegebenen "t[Wöchentlichen Mitteilungen aus dem Gebiete der Wissenschaft und Kunst]t"</w:t>
      </w:r>
    </w:p>
    <w:p>
      <w:r>
        <w:t>43</w:t>
        <w:tab/>
        <w:t>1832 - 1847</w:t>
      </w:r>
    </w:p>
    <w:p>
      <w:r>
        <w:br/>
        <w:t>30</w:t>
        <w:tab/>
        <w:t>Nr. 22</w:t>
      </w:r>
    </w:p>
    <w:p>
      <w:r>
        <w:t>33</w:t>
        <w:tab/>
        <w:t>S. 108</w:t>
      </w:r>
    </w:p>
    <w:p>
      <w:r>
        <w:t>40</w:t>
        <w:tab/>
        <w:t>Die s[Zensur]s der s[2{in der Stadt o[Görlitz]o erscheinende}n 1{Zeitschriften}]s</w:t>
      </w:r>
    </w:p>
    <w:p>
      <w:r>
        <w:t>43</w:t>
        <w:tab/>
        <w:t>1833 - 1847</w:t>
      </w:r>
    </w:p>
    <w:p>
      <w:r>
        <w:br/>
        <w:t>30</w:t>
        <w:tab/>
        <w:t>Nr. 24</w:t>
      </w:r>
    </w:p>
    <w:p>
      <w:r>
        <w:t>33</w:t>
        <w:tab/>
        <w:t>S. 109</w:t>
      </w:r>
    </w:p>
    <w:p>
      <w:r>
        <w:t>40</w:t>
        <w:tab/>
        <w:t>Die s[Zensur des &lt;Briefwechsels zwischen p[Goethe]p und p[Zelter]p&gt;]s bei k[p[Duncker]p und p[Humblot]p]k erschienenen Briefwechsels zwischen "Göthe und Zelter"</w:t>
      </w:r>
    </w:p>
    <w:p>
      <w:r>
        <w:t>43</w:t>
        <w:tab/>
        <w:t>1834</w:t>
      </w:r>
    </w:p>
    <w:p>
      <w:r>
        <w:br/>
        <w:t>30</w:t>
        <w:tab/>
        <w:t>Nr. 25</w:t>
      </w:r>
    </w:p>
    <w:p>
      <w:r>
        <w:t>33</w:t>
        <w:tab/>
        <w:t>S. 109</w:t>
      </w:r>
    </w:p>
    <w:p>
      <w:r>
        <w:t>40</w:t>
        <w:tab/>
        <w:t>Die s[Zensur]s des von dem Ausschuße des k[1{Gewerbeverein}s in 2{o[Cöln]o}]k herausgegebenenen "t[Gemeinnützige&lt;s&gt;n Wochenblatt]ts"</w:t>
      </w:r>
    </w:p>
    <w:p>
      <w:r>
        <w:t>43</w:t>
        <w:tab/>
        <w:t>1834 - 1845</w:t>
      </w:r>
    </w:p>
    <w:p>
      <w:r>
        <w:br/>
        <w:t>30</w:t>
        <w:tab/>
        <w:t>Nr. 26</w:t>
      </w:r>
    </w:p>
    <w:p>
      <w:r>
        <w:t>33</w:t>
        <w:tab/>
        <w:t>S. 109</w:t>
      </w:r>
    </w:p>
    <w:p>
      <w:r>
        <w:t>40</w:t>
        <w:tab/>
        <w:t>Die s[Zensur]s und den s[Debit]s des von dem p[7{geheime&lt;r&gt;n Legationsrat}he 1{Klüber} zu 6{o[Frankfurt a./M.]o}]p bei k[1{Varentrapp} 2{Frankfurt a./M.}]k herausgegebenenen "t[Genealogische&lt;s&gt;n Staats-Handbuch]ts"</w:t>
      </w:r>
    </w:p>
    <w:p>
      <w:r>
        <w:t>43</w:t>
        <w:tab/>
        <w:t>1834</w:t>
      </w:r>
    </w:p>
    <w:p>
      <w:r>
        <w:br/>
        <w:t>30</w:t>
        <w:tab/>
        <w:t>Nr. 27</w:t>
      </w:r>
    </w:p>
    <w:p>
      <w:r>
        <w:t>33</w:t>
        <w:tab/>
        <w:t>S. 109</w:t>
      </w:r>
    </w:p>
    <w:p>
      <w:r>
        <w:t>40</w:t>
        <w:tab/>
        <w:t>Die von p[2{Adolph} 1{Glaßbrenner}]p herausgegebenenen s[Zeit&lt;schrift&gt;]s- und s[Flugschrift]sen, deren s[Zensur]s und s[Debit]s</w:t>
      </w:r>
    </w:p>
    <w:p>
      <w:r>
        <w:t>43</w:t>
        <w:tab/>
        <w:t>1832 - 1852</w:t>
      </w:r>
    </w:p>
    <w:p>
      <w:r>
        <w:br/>
        <w:t>30</w:t>
        <w:tab/>
        <w:t>Nr. 28</w:t>
      </w:r>
    </w:p>
    <w:p>
      <w:r>
        <w:t>33</w:t>
        <w:tab/>
        <w:t>S. 109</w:t>
      </w:r>
    </w:p>
    <w:p>
      <w:r>
        <w:t>40</w:t>
        <w:tab/>
        <w:t>Die s[Zensur]s und den s[Debit]s der von dem p[4{Dr.} 2{A. J.} 1{Groß-Hoffinger}]p herausgegebenenen s[Zeit&lt;schrift&gt;]s- und Druckschriften</w:t>
      </w:r>
    </w:p>
    <w:p>
      <w:r>
        <w:t>43</w:t>
        <w:tab/>
        <w:t>1835 - 1846</w:t>
      </w:r>
    </w:p>
    <w:p>
      <w:r>
        <w:br/>
        <w:t>30</w:t>
        <w:tab/>
        <w:t>Nr. 29</w:t>
      </w:r>
    </w:p>
    <w:p>
      <w:r>
        <w:t>33</w:t>
        <w:tab/>
        <w:t>S. 109</w:t>
      </w:r>
    </w:p>
    <w:p>
      <w:r>
        <w:t>40</w:t>
        <w:tab/>
        <w:t>Die s[Zensur]s und den s[Debit]s der von p[2{Carl} 1{Gutzkow}]p erschienenen Schriften und s[Bücher]s</w:t>
      </w:r>
    </w:p>
    <w:p>
      <w:r>
        <w:t>43</w:t>
        <w:tab/>
        <w:t>1831 - 1845</w:t>
      </w:r>
    </w:p>
    <w:p>
      <w:r>
        <w:br/>
        <w:t>30</w:t>
        <w:tab/>
        <w:t>Nr. 30</w:t>
      </w:r>
    </w:p>
    <w:p>
      <w:r>
        <w:t>33</w:t>
        <w:tab/>
        <w:t>S. 109</w:t>
      </w:r>
    </w:p>
    <w:p>
      <w:r>
        <w:t>40</w:t>
        <w:tab/>
        <w:t>Die s[Zensur]s und den s[Debit]s der von p[4{Dr.} 2{L.} 1{Glockentreter}]p erschienenen Schriften</w:t>
      </w:r>
    </w:p>
    <w:p>
      <w:r>
        <w:t>43</w:t>
        <w:tab/>
        <w:t>1836 - 1837</w:t>
      </w:r>
    </w:p>
    <w:p>
      <w:r>
        <w:br/>
        <w:t>30</w:t>
        <w:tab/>
        <w:t>Nr. 31</w:t>
      </w:r>
    </w:p>
    <w:p>
      <w:r>
        <w:t>33</w:t>
        <w:tab/>
        <w:t>S. 109</w:t>
      </w:r>
    </w:p>
    <w:p>
      <w:r>
        <w:t>40</w:t>
        <w:tab/>
        <w:t>Die Herausgabe einer Wochenschrift durch die k[1{Plahnsche Buchhandlung} in 2{o[Berlin]o}]k unter dem Titel "t[1{Zentralblatt der Gewerbe- und Handelsstatistik} 2{&lt;Wochenschrift&gt;}]t"</w:t>
      </w:r>
    </w:p>
    <w:p>
      <w:r>
        <w:t>43</w:t>
        <w:tab/>
        <w:t>1838 - 1841</w:t>
      </w:r>
    </w:p>
    <w:p>
      <w:r>
        <w:br/>
        <w:t>30</w:t>
        <w:tab/>
        <w:t>Nr. 32</w:t>
      </w:r>
    </w:p>
    <w:p>
      <w:r>
        <w:t>33</w:t>
        <w:tab/>
        <w:t>S. 110</w:t>
      </w:r>
    </w:p>
    <w:p>
      <w:r>
        <w:t>40</w:t>
        <w:tab/>
        <w:t>Die s[Zensur]s und den s[Debit]s der von dem vormaligen Göttinger p[4{Professor} 2{G. G.} 1{Gervinus}]p herausgegebenenen Schriften und s[Bücher]s</w:t>
      </w:r>
    </w:p>
    <w:p>
      <w:r>
        <w:t>43</w:t>
        <w:tab/>
        <w:t>1838</w:t>
      </w:r>
    </w:p>
    <w:p>
      <w:r>
        <w:br/>
        <w:t>30</w:t>
        <w:tab/>
        <w:t>Nr. 33</w:t>
      </w:r>
    </w:p>
    <w:p>
      <w:r>
        <w:t>33</w:t>
        <w:tab/>
        <w:t>S. 110</w:t>
      </w:r>
    </w:p>
    <w:p>
      <w:r>
        <w:t>40</w:t>
        <w:tab/>
        <w:t>Die s[Zensur]s des von dem p[7{Stadtsecretair} 1{Reymann} in 6{o[Glaz]o}]p herausgegebenenen "t[Wochenblatts für die Grafschaft Glaz]t"</w:t>
      </w:r>
    </w:p>
    <w:p>
      <w:r>
        <w:t>43</w:t>
        <w:tab/>
        <w:t>1839 - 1840</w:t>
      </w:r>
    </w:p>
    <w:p>
      <w:r>
        <w:br/>
        <w:t>30</w:t>
        <w:tab/>
        <w:t>Nr. 35</w:t>
      </w:r>
    </w:p>
    <w:p>
      <w:r>
        <w:t>33</w:t>
        <w:tab/>
        <w:t>S. 110</w:t>
      </w:r>
    </w:p>
    <w:p>
      <w:r>
        <w:t>40</w:t>
        <w:tab/>
        <w:t>Die s[Zensur]s des bei k[1{p[2{C.} 1{Flemming}]p} in 2{o[Glogau]o}]k erscheinenden "t[Glogauer Abendblatt]tes"</w:t>
      </w:r>
    </w:p>
    <w:p>
      <w:r>
        <w:t>43</w:t>
        <w:tab/>
        <w:t>1841</w:t>
      </w:r>
    </w:p>
    <w:p>
      <w:r>
        <w:br/>
        <w:t>30</w:t>
        <w:tab/>
        <w:t>Nr. 36</w:t>
      </w:r>
    </w:p>
    <w:p>
      <w:r>
        <w:t>33</w:t>
        <w:tab/>
        <w:t>S. 110</w:t>
      </w:r>
    </w:p>
    <w:p>
      <w:r>
        <w:t>40</w:t>
        <w:tab/>
        <w:t>Die s[Zensur]s des von p[Falch]p und p[Wangenfield]p herausgegebenen "t[Grotkauer Wochenblatt]ts"; desgl. die Herausgabe und s[Censur]s des "t[Grotkauer Kreisblatt]ts"</w:t>
      </w:r>
    </w:p>
    <w:p>
      <w:r>
        <w:t>43</w:t>
        <w:tab/>
        <w:t>1841 - 1847</w:t>
      </w:r>
    </w:p>
    <w:p>
      <w:r>
        <w:br/>
        <w:t>30</w:t>
        <w:tab/>
        <w:t>Nr. 37</w:t>
      </w:r>
    </w:p>
    <w:p>
      <w:r>
        <w:t>33</w:t>
        <w:tab/>
        <w:t>S. 110</w:t>
      </w:r>
    </w:p>
    <w:p>
      <w:r>
        <w:t>40</w:t>
        <w:tab/>
        <w:t>Die s[2{Nichtgestattung} des 1{Debit}]ss der zu k[2{o[Zürich]o und o[Winterthur]o} im 1{Verlage des literarischen Comtoirs}]k im Jahre z[1841]z erschienenen "t[Gedichte eines Lebendigen; mit einer Dedikation an den Verstorbenen]t"</w:t>
      </w:r>
    </w:p>
    <w:p>
      <w:r>
        <w:t>43</w:t>
        <w:tab/>
        <w:t>1841 - 1844</w:t>
      </w:r>
    </w:p>
    <w:p>
      <w:r>
        <w:br/>
        <w:t>30</w:t>
        <w:tab/>
        <w:t>Nr. 38</w:t>
      </w:r>
    </w:p>
    <w:p>
      <w:r>
        <w:t>33</w:t>
        <w:tab/>
        <w:t>S. 110</w:t>
      </w:r>
    </w:p>
    <w:p>
      <w:r>
        <w:t>40</w:t>
        <w:tab/>
        <w:t>Das s[Debits-Verbot]s der unter dem Titel "t[Gegenwort eines Mitglieds der Berliner Gemeinde wider die Schrift der 57 Berliner Geistlichen "Die christliche Sonntagsfeier, ein Wort der Liebe an unsere Gemeinde]t. o[Leipzig]o z[1842]z, p[2{Robert} 1{Binder}]p" erschienenen s[2{anstößige}n 1{Schrift}]s</w:t>
      </w:r>
    </w:p>
    <w:p>
      <w:r>
        <w:t>43</w:t>
        <w:tab/>
        <w:t>1842</w:t>
      </w:r>
    </w:p>
    <w:p>
      <w:r>
        <w:br/>
        <w:t>30</w:t>
        <w:tab/>
        <w:t>Nr. 39</w:t>
      </w:r>
    </w:p>
    <w:p>
      <w:r>
        <w:t>33</w:t>
        <w:tab/>
        <w:t>S. 111</w:t>
      </w:r>
    </w:p>
    <w:p>
      <w:r>
        <w:t>40</w:t>
        <w:tab/>
        <w:t>Die s[Censur]s der von den p[4{Dr.} 1{Schadeberg} 6{&lt;Halle&gt;}]p und p[1{Steinberg} in 6{o[Halle]o}]p herauszugebenden "t[Gewerbe-Zeitung für die Provinz Sachsen]t"</w:t>
      </w:r>
    </w:p>
    <w:p>
      <w:r>
        <w:t>43</w:t>
        <w:tab/>
        <w:t>1842 - 1847</w:t>
      </w:r>
    </w:p>
    <w:p>
      <w:r>
        <w:br/>
        <w:t>30</w:t>
        <w:tab/>
        <w:t>Nr. 40</w:t>
      </w:r>
    </w:p>
    <w:p>
      <w:r>
        <w:t>33</w:t>
        <w:tab/>
        <w:t>S. 111</w:t>
      </w:r>
    </w:p>
    <w:p>
      <w:r>
        <w:t>40</w:t>
        <w:tab/>
        <w:t>Die Herausgabe und s[Censur]s des "t[Gleiwitz-Tocter Kreisblatts]t"</w:t>
      </w:r>
    </w:p>
    <w:p>
      <w:r>
        <w:t>43</w:t>
        <w:tab/>
        <w:t>1842</w:t>
      </w:r>
    </w:p>
    <w:p>
      <w:r>
        <w:br/>
        <w:t>30</w:t>
        <w:tab/>
        <w:t>Nr. 41</w:t>
      </w:r>
    </w:p>
    <w:p>
      <w:r>
        <w:t>33</w:t>
        <w:tab/>
        <w:t>S. 111</w:t>
      </w:r>
    </w:p>
    <w:p>
      <w:r>
        <w:t>40</w:t>
        <w:tab/>
        <w:t>Die s[Zensur]s und den s[Debit]s der früher in o[Brüssel]o, jetzt zu k[2{o[Leipzig]o} bei 1{Herbig}]k, erscheinenden t[2{Zeitschrift} "1{Die Grenzboten}]t" von p[Kuranda]p</w:t>
      </w:r>
    </w:p>
    <w:p>
      <w:r>
        <w:t>43</w:t>
        <w:tab/>
        <w:t>1842 - 1848</w:t>
      </w:r>
    </w:p>
    <w:p>
      <w:r>
        <w:br/>
        <w:t>30</w:t>
        <w:tab/>
        <w:t>Nr. 42</w:t>
      </w:r>
    </w:p>
    <w:p>
      <w:r>
        <w:t>33</w:t>
        <w:tab/>
        <w:t>S. 111</w:t>
      </w:r>
    </w:p>
    <w:p>
      <w:r>
        <w:t>40</w:t>
        <w:tab/>
        <w:t>Die Zulassung des in o[Brüssel]o von p[Justin]p redigierten t[2{Journal}s "1{Le Globe}]t" in die o[preußischen Staaten]o</w:t>
      </w:r>
    </w:p>
    <w:p>
      <w:r>
        <w:t>43</w:t>
        <w:tab/>
        <w:t>1842</w:t>
      </w:r>
    </w:p>
    <w:p>
      <w:r>
        <w:br/>
        <w:t>30</w:t>
        <w:tab/>
        <w:t>Nr. 43</w:t>
      </w:r>
    </w:p>
    <w:p>
      <w:r>
        <w:t>33</w:t>
        <w:tab/>
        <w:t>S. 111</w:t>
      </w:r>
    </w:p>
    <w:p>
      <w:r>
        <w:t>40</w:t>
        <w:tab/>
        <w:t>Die Herausgabe und s[Censur]s des "t[Guesensche&lt;s&gt;n gemeinnützige&lt;s&gt;n Wochenblatts für das Großherzogtum Posen]t"</w:t>
      </w:r>
    </w:p>
    <w:p>
      <w:r>
        <w:t>43</w:t>
        <w:tab/>
        <w:t>1842</w:t>
      </w:r>
    </w:p>
    <w:p>
      <w:r>
        <w:br/>
        <w:t>30</w:t>
        <w:tab/>
        <w:t>Nr. 44</w:t>
      </w:r>
    </w:p>
    <w:p>
      <w:r>
        <w:t>33</w:t>
        <w:tab/>
        <w:t>S. 111</w:t>
      </w:r>
    </w:p>
    <w:p>
      <w:r>
        <w:t>40</w:t>
        <w:tab/>
        <w:t>Die Herausgabe eines s[Gewerbeblatts für die o[2{Grafschaft} 1{Glaz}]o]s, und dessen s[Censur]s</w:t>
      </w:r>
    </w:p>
    <w:p>
      <w:r>
        <w:t>43</w:t>
        <w:tab/>
        <w:t>1843 - 1848</w:t>
      </w:r>
    </w:p>
    <w:p>
      <w:r>
        <w:br/>
        <w:t>30</w:t>
        <w:tab/>
        <w:t>Nr. 45</w:t>
      </w:r>
    </w:p>
    <w:p>
      <w:r>
        <w:t>33</w:t>
        <w:tab/>
        <w:t>S. 112</w:t>
      </w:r>
    </w:p>
    <w:p>
      <w:r>
        <w:t>40</w:t>
        <w:tab/>
        <w:t>Die Herausgabe von s[Zeitschriften &lt;in der Stadt Graudenz&gt;]s und s[1{Intelligenzblätter}n 2{in der Stadt o[Graudenz]o}]s</w:t>
      </w:r>
    </w:p>
    <w:p>
      <w:r>
        <w:t>43</w:t>
        <w:tab/>
        <w:t>1843 - 1844</w:t>
      </w:r>
    </w:p>
    <w:p>
      <w:r>
        <w:br/>
        <w:t>30</w:t>
        <w:tab/>
        <w:t>Nr. 46</w:t>
      </w:r>
    </w:p>
    <w:p>
      <w:r>
        <w:t>33</w:t>
        <w:tab/>
        <w:t>S. 112</w:t>
      </w:r>
    </w:p>
    <w:p>
      <w:r>
        <w:t>40</w:t>
        <w:tab/>
        <w:t>Die s[Censur]s der s[2{o[Grünberg]oer} 1{Intelligenz&lt;blätter&gt;}]s- und s[2{&lt;Grünberg&gt;} 1{Wochenblätter}]s</w:t>
      </w:r>
    </w:p>
    <w:p>
      <w:r>
        <w:t>43</w:t>
        <w:tab/>
        <w:t>1843 - 1850</w:t>
      </w:r>
    </w:p>
    <w:p>
      <w:r>
        <w:br/>
        <w:t>30</w:t>
        <w:tab/>
        <w:t>Nr. 48</w:t>
      </w:r>
    </w:p>
    <w:p>
      <w:r>
        <w:t>33</w:t>
        <w:tab/>
        <w:t>S. 112</w:t>
      </w:r>
    </w:p>
    <w:p>
      <w:r>
        <w:t>40</w:t>
        <w:tab/>
        <w:t>Die in o[Schafhausen]o erschienene aufrührerische t[2{Flugschrift} 1{"Gegenwart und Zukunft", oder "ist Deutschland reif zu einer Reorganisation?"}]t</w:t>
      </w:r>
    </w:p>
    <w:p>
      <w:r>
        <w:t>43</w:t>
        <w:tab/>
        <w:t>1843</w:t>
      </w:r>
    </w:p>
    <w:p>
      <w:r>
        <w:br/>
        <w:t>30</w:t>
        <w:tab/>
        <w:t>Nr. 49</w:t>
      </w:r>
    </w:p>
    <w:p>
      <w:r>
        <w:t>33</w:t>
        <w:tab/>
        <w:t>S. 112</w:t>
      </w:r>
    </w:p>
    <w:p>
      <w:r>
        <w:t>40</w:t>
        <w:tab/>
        <w:t>Die Herausgabe und s[Censur]s des "t[Glazer Kreisblatt]tes"</w:t>
      </w:r>
    </w:p>
    <w:p>
      <w:r>
        <w:t>43</w:t>
        <w:tab/>
        <w:t>1843</w:t>
      </w:r>
    </w:p>
    <w:p>
      <w:r>
        <w:br/>
        <w:t>30</w:t>
        <w:tab/>
        <w:t>Nr. 51</w:t>
      </w:r>
    </w:p>
    <w:p>
      <w:r>
        <w:t>33</w:t>
        <w:tab/>
        <w:t>S. 112</w:t>
      </w:r>
    </w:p>
    <w:p>
      <w:r>
        <w:t>40</w:t>
        <w:tab/>
        <w:t>Die Herausgabe eines "t[Grimmener Kreis-Wochenblatt]tes"</w:t>
      </w:r>
    </w:p>
    <w:p>
      <w:r>
        <w:t>43</w:t>
        <w:tab/>
        <w:t>1843</w:t>
      </w:r>
    </w:p>
    <w:p>
      <w:r>
        <w:br/>
        <w:t>30</w:t>
        <w:tab/>
        <w:t>Nr. 52</w:t>
      </w:r>
    </w:p>
    <w:p>
      <w:r>
        <w:t>33</w:t>
        <w:tab/>
        <w:t>S. 113</w:t>
      </w:r>
    </w:p>
    <w:p>
      <w:r>
        <w:t>40</w:t>
        <w:tab/>
        <w:t>Die Herausgabe und s[Censur]s der "t[Allgemeinen Thüringischen Gartenzeitung]t", später unter dem Titel "t[Zentralblatt für Deutschlands Gartenbau]t"</w:t>
      </w:r>
    </w:p>
    <w:p>
      <w:r>
        <w:t>43</w:t>
        <w:tab/>
        <w:t>1841 - 1848</w:t>
      </w:r>
    </w:p>
    <w:p>
      <w:r>
        <w:br/>
        <w:t>30</w:t>
        <w:tab/>
        <w:t>Nr. 53</w:t>
      </w:r>
    </w:p>
    <w:p>
      <w:r>
        <w:t>33</w:t>
        <w:tab/>
        <w:t>S. 113</w:t>
      </w:r>
    </w:p>
    <w:p>
      <w:r>
        <w:t>40</w:t>
        <w:tab/>
        <w:t>Die Herausgabe und s[Censur]s der o[Hall&lt;e&gt;]oischen "t[Zeitschrift für protestantische Geistliche]t"</w:t>
      </w:r>
    </w:p>
    <w:p>
      <w:r>
        <w:t>43</w:t>
        <w:tab/>
        <w:t>1843</w:t>
      </w:r>
    </w:p>
    <w:p>
      <w:r>
        <w:br/>
        <w:t>30</w:t>
        <w:tab/>
        <w:t>Nr. 54</w:t>
      </w:r>
    </w:p>
    <w:p>
      <w:r>
        <w:t>33</w:t>
        <w:tab/>
        <w:t>S. 113</w:t>
      </w:r>
    </w:p>
    <w:p>
      <w:r>
        <w:t>40</w:t>
        <w:tab/>
        <w:t>Die Herausgabe und s[Censur]s der o[Cöln]oschen Monatsschrift t["Germania" &lt;Monatsschrift&gt; für Unterhaltung, Belehrung und Geschichte unserer Zeit]t</w:t>
      </w:r>
    </w:p>
    <w:p>
      <w:r>
        <w:t>43</w:t>
        <w:tab/>
        <w:t>1844</w:t>
      </w:r>
    </w:p>
    <w:p>
      <w:r>
        <w:br/>
        <w:t>30</w:t>
        <w:tab/>
        <w:t>Nr. 55</w:t>
      </w:r>
    </w:p>
    <w:p>
      <w:r>
        <w:t>33</w:t>
        <w:tab/>
        <w:t>S. 113</w:t>
      </w:r>
    </w:p>
    <w:p>
      <w:r>
        <w:t>40</w:t>
        <w:tab/>
        <w:t>Die Herausgabe und s[Censur]s des "t[Gumbinnensche&lt;s&gt;n Kreisblatt]ts"</w:t>
      </w:r>
    </w:p>
    <w:p>
      <w:r>
        <w:t>43</w:t>
        <w:tab/>
        <w:t>1844</w:t>
      </w:r>
    </w:p>
    <w:p>
      <w:r>
        <w:br/>
        <w:t>30</w:t>
        <w:tab/>
        <w:t>Nr. 57</w:t>
      </w:r>
    </w:p>
    <w:p>
      <w:r>
        <w:t>33</w:t>
        <w:tab/>
        <w:t>S. 113</w:t>
      </w:r>
    </w:p>
    <w:p>
      <w:r>
        <w:t>40</w:t>
        <w:tab/>
        <w:t>Die Herausgabe und s[Censur]s des "t[Greiffenberger Kreisblatt]ts"</w:t>
      </w:r>
    </w:p>
    <w:p>
      <w:r>
        <w:t>43</w:t>
        <w:tab/>
        <w:t>1844 - 1849</w:t>
      </w:r>
    </w:p>
    <w:p>
      <w:r>
        <w:br/>
        <w:t>30</w:t>
        <w:tab/>
        <w:t>Nr. 58</w:t>
      </w:r>
    </w:p>
    <w:p>
      <w:r>
        <w:t>33</w:t>
        <w:tab/>
        <w:t>S. 113</w:t>
      </w:r>
    </w:p>
    <w:p>
      <w:r>
        <w:t>40</w:t>
        <w:tab/>
        <w:t>Die s[2{Herausgabe} von 1{Zeitschrift}]sen durch den p[7{Kandidaten der Theologie} 4{Dr.} 2{A.} 1{Geisler} in 6{o[Liegnitz]o}]p; und deren s[Censur]s</w:t>
      </w:r>
    </w:p>
    <w:p>
      <w:r>
        <w:t>43</w:t>
        <w:tab/>
        <w:t>1843 - 1844</w:t>
      </w:r>
    </w:p>
    <w:p>
      <w:r>
        <w:br/>
        <w:t>30</w:t>
        <w:tab/>
        <w:t>Nr. 59</w:t>
      </w:r>
    </w:p>
    <w:p>
      <w:r>
        <w:t>33</w:t>
        <w:tab/>
        <w:t>S. 113</w:t>
      </w:r>
    </w:p>
    <w:p>
      <w:r>
        <w:t>40</w:t>
        <w:tab/>
        <w:t>Die Herausgabe und s[Censur]s des "t[Greifenhagener Kreisblatt]ts"</w:t>
      </w:r>
    </w:p>
    <w:p>
      <w:r>
        <w:t>43</w:t>
        <w:tab/>
        <w:t>1844</w:t>
      </w:r>
    </w:p>
    <w:p>
      <w:r>
        <w:br/>
        <w:t>30</w:t>
        <w:tab/>
        <w:t>Nr. 60</w:t>
      </w:r>
    </w:p>
    <w:p>
      <w:r>
        <w:t>33</w:t>
        <w:tab/>
        <w:t>S. 114</w:t>
      </w:r>
    </w:p>
    <w:p>
      <w:r>
        <w:t>40</w:t>
        <w:tab/>
        <w:t>Die Herausgabe und s[Censur]s des "t[Glogauer Kreisblatt]ts"</w:t>
      </w:r>
    </w:p>
    <w:p>
      <w:r>
        <w:t>43</w:t>
        <w:tab/>
        <w:t>1844 - 1845</w:t>
      </w:r>
    </w:p>
    <w:p>
      <w:r>
        <w:br/>
        <w:t>30</w:t>
        <w:tab/>
        <w:t>Nr. 62</w:t>
      </w:r>
    </w:p>
    <w:p>
      <w:r>
        <w:t>33</w:t>
        <w:tab/>
        <w:t>S. 114</w:t>
      </w:r>
    </w:p>
    <w:p>
      <w:r>
        <w:t>40</w:t>
        <w:tab/>
        <w:t>Den s[Debit]s der in o[Breslau]o erschienenen patriotischen "t[Gedichte zweier Lebendiger]t"</w:t>
      </w:r>
    </w:p>
    <w:p>
      <w:r>
        <w:t>43</w:t>
        <w:tab/>
        <w:t>1844</w:t>
      </w:r>
    </w:p>
    <w:p>
      <w:r>
        <w:br/>
        <w:t>30</w:t>
        <w:tab/>
        <w:t>Nr. 63</w:t>
      </w:r>
    </w:p>
    <w:p>
      <w:r>
        <w:t>33</w:t>
        <w:tab/>
        <w:t>S. 114</w:t>
      </w:r>
    </w:p>
    <w:p>
      <w:r>
        <w:t>40</w:t>
        <w:tab/>
        <w:t>Die s[Censur]s und den s[Debit]s der von dem p[7{Ober-Prokurator} 1{Leue} in 6{o[Coblenz]o}]p herausgegebenen Schrift "t[Das Geschworenen-Gericht]t"</w:t>
      </w:r>
    </w:p>
    <w:p>
      <w:r>
        <w:t>43</w:t>
        <w:tab/>
        <w:t>1845</w:t>
      </w:r>
    </w:p>
    <w:p>
      <w:r>
        <w:br/>
        <w:t>30</w:t>
        <w:tab/>
        <w:t>Nr. 64</w:t>
      </w:r>
    </w:p>
    <w:p>
      <w:r>
        <w:t>33</w:t>
        <w:tab/>
        <w:t>S. 114</w:t>
      </w:r>
    </w:p>
    <w:p>
      <w:r>
        <w:t>40</w:t>
        <w:tab/>
        <w:t>Die Herausgabe und s[Censur]s des "t[Ober-Glogauer Wochenblatt]ts"</w:t>
      </w:r>
    </w:p>
    <w:p>
      <w:r>
        <w:t>43</w:t>
        <w:tab/>
        <w:t>1845 - 1847</w:t>
      </w:r>
    </w:p>
    <w:p>
      <w:r>
        <w:br/>
        <w:t>30</w:t>
        <w:tab/>
        <w:t>Nr. 65</w:t>
      </w:r>
    </w:p>
    <w:p>
      <w:r>
        <w:t>33</w:t>
        <w:tab/>
        <w:t>S. 114</w:t>
      </w:r>
    </w:p>
    <w:p>
      <w:r>
        <w:t>40</w:t>
        <w:tab/>
        <w:t>Die Herausgabe und s[Censur]s des amtlichen Berichts über die allgemeine deutsche Gewerbe-Ausstellung zu o[Berlin]o im Jahre z[1844]z, nebst s[2{industrielle&lt;r&gt;}m 2{Anzeiger}]s</w:t>
      </w:r>
    </w:p>
    <w:p>
      <w:r>
        <w:t>43</w:t>
        <w:tab/>
        <w:t>1845</w:t>
      </w:r>
    </w:p>
    <w:p>
      <w:r>
        <w:br/>
        <w:t>30</w:t>
        <w:tab/>
        <w:t>Nr. 66</w:t>
      </w:r>
    </w:p>
    <w:p>
      <w:r>
        <w:t>33</w:t>
        <w:tab/>
        <w:t>S. 114</w:t>
      </w:r>
    </w:p>
    <w:p>
      <w:r>
        <w:t>40</w:t>
        <w:tab/>
        <w:t>Die Herausgabe und s[Censur]s des "t[Geilenkirchener Wochenblatt]ts"</w:t>
      </w:r>
    </w:p>
    <w:p>
      <w:r>
        <w:t>43</w:t>
        <w:tab/>
        <w:t>1845 - 1846</w:t>
      </w:r>
    </w:p>
    <w:p>
      <w:r>
        <w:br/>
        <w:t>30</w:t>
        <w:tab/>
        <w:t>Nr. 67</w:t>
      </w:r>
    </w:p>
    <w:p>
      <w:r>
        <w:t>33</w:t>
        <w:tab/>
        <w:t>S. 114</w:t>
      </w:r>
    </w:p>
    <w:p>
      <w:r>
        <w:t>40</w:t>
        <w:tab/>
        <w:t>Die s[Censur]s und den s[Debit]s der von dem p[5{s[Buchhändler]s} 1{Gerhard} in 6{o[Danzig]o}]p verfaßten und s[2{verlegte}n 1{Schrift}]sen</w:t>
      </w:r>
    </w:p>
    <w:p>
      <w:r>
        <w:t>43</w:t>
        <w:tab/>
        <w:t>1844 - 1847</w:t>
      </w:r>
    </w:p>
    <w:p>
      <w:r>
        <w:br/>
        <w:t>30</w:t>
        <w:tab/>
        <w:t>Nr. 68</w:t>
      </w:r>
    </w:p>
    <w:p>
      <w:r>
        <w:t>33</w:t>
        <w:tab/>
        <w:t>S. 115</w:t>
      </w:r>
    </w:p>
    <w:p>
      <w:r>
        <w:t>40</w:t>
        <w:tab/>
        <w:t>Die s[Unterdrückung der &lt;anstößigen Schrift&gt;]s zu o[Carlsruhe]o unter dem Titel "t[Geheime Inquisition, Censur und Cabinetsjustiz im verderblichen Bunde]t" erschienenen s[2{anstößige}n 1{Schrift}]s</w:t>
      </w:r>
    </w:p>
    <w:p>
      <w:r>
        <w:t>43</w:t>
        <w:tab/>
        <w:t>1845 - 1846</w:t>
      </w:r>
    </w:p>
    <w:p>
      <w:r>
        <w:br/>
        <w:t>30</w:t>
        <w:tab/>
        <w:t>Nr. 69</w:t>
      </w:r>
    </w:p>
    <w:p>
      <w:r>
        <w:t>33</w:t>
        <w:tab/>
        <w:t>S. 115</w:t>
      </w:r>
    </w:p>
    <w:p>
      <w:r>
        <w:t>40</w:t>
        <w:tab/>
        <w:t>Die s[Censur]s und den s[Debit]s des in k[2{o[Elberfeld]o} bei 1{Baedecker}]k erscheinenden "t[Gesellschaftsspiegel]ts"</w:t>
      </w:r>
    </w:p>
    <w:p>
      <w:r>
        <w:t>43</w:t>
        <w:tab/>
        <w:t>1845 - 1846</w:t>
      </w:r>
    </w:p>
    <w:p>
      <w:r>
        <w:br/>
        <w:t>30</w:t>
        <w:tab/>
        <w:t>Nr. 70</w:t>
      </w:r>
    </w:p>
    <w:p>
      <w:r>
        <w:t>33</w:t>
        <w:tab/>
        <w:t>S. 115</w:t>
      </w:r>
    </w:p>
    <w:p>
      <w:r>
        <w:t>40</w:t>
        <w:tab/>
        <w:t>Die Herausgabe und den s[Debit]s der polnischen t[2{Zeitschrift} "1{Gegenwart und Zukunft}]t"</w:t>
      </w:r>
    </w:p>
    <w:p>
      <w:r>
        <w:t>43</w:t>
        <w:tab/>
        <w:t>1845</w:t>
      </w:r>
    </w:p>
    <w:p>
      <w:r>
        <w:br/>
        <w:t>30</w:t>
        <w:tab/>
        <w:t>Nr. 71</w:t>
      </w:r>
    </w:p>
    <w:p>
      <w:r>
        <w:t>33</w:t>
        <w:tab/>
        <w:t>S. 115</w:t>
      </w:r>
    </w:p>
    <w:p>
      <w:r>
        <w:t>40</w:t>
        <w:tab/>
        <w:t>Die Herausgabe und s[Censur]s der t[2{Monatsschrift} "1{Der Grimmener Stadt- und Landbote}]t"</w:t>
      </w:r>
    </w:p>
    <w:p>
      <w:r>
        <w:t>43</w:t>
        <w:tab/>
        <w:t>1845</w:t>
      </w:r>
    </w:p>
    <w:p>
      <w:r>
        <w:br/>
        <w:t>30</w:t>
        <w:tab/>
        <w:t>Nr. 72</w:t>
      </w:r>
    </w:p>
    <w:p>
      <w:r>
        <w:t>33</w:t>
        <w:tab/>
        <w:t>S. 115</w:t>
      </w:r>
    </w:p>
    <w:p>
      <w:r>
        <w:t>40</w:t>
        <w:tab/>
        <w:t>Die s[Censur]s und den s[Debit]s der von dem evangelischen p[5{Prediger} 2{Friedrich} 1{Gehsel} in 6{o[Thorn]o}]p herausgegebenen Schriften</w:t>
      </w:r>
    </w:p>
    <w:p>
      <w:r>
        <w:t>43</w:t>
        <w:tab/>
        <w:t>1845 - 1846</w:t>
      </w:r>
    </w:p>
    <w:p>
      <w:r>
        <w:br/>
        <w:t>30</w:t>
        <w:tab/>
        <w:t>Nr. 73</w:t>
      </w:r>
    </w:p>
    <w:p>
      <w:r>
        <w:t>33</w:t>
        <w:tab/>
        <w:t>S. 115</w:t>
      </w:r>
    </w:p>
    <w:p>
      <w:r>
        <w:t>40</w:t>
        <w:tab/>
        <w:t>Das s[Debits-Verbot]s gegen die zu o[Gera]o erschienenen s[2{anstößige}n 1{Schrift}]s "t[Glaubensbekenntnis und Abschwörungsformular Friedrich August III., Königs von Polen und Kurfürsten von Sachsen, bei seinem Uebertritt von der lutherischen zur römisch-katholischen Kirche, abgelegt am 21. Juli 1697 in Baden bei Wien gegen den Bischof zu Raab]t"</w:t>
      </w:r>
    </w:p>
    <w:p>
      <w:r>
        <w:t>43</w:t>
        <w:tab/>
        <w:t>1845 - 1846</w:t>
      </w:r>
    </w:p>
    <w:p>
      <w:r>
        <w:br/>
        <w:t>30</w:t>
        <w:tab/>
        <w:t>Nr. 74</w:t>
      </w:r>
    </w:p>
    <w:p>
      <w:r>
        <w:t>33</w:t>
        <w:tab/>
        <w:t>S. 116</w:t>
      </w:r>
    </w:p>
    <w:p>
      <w:r>
        <w:t>40</w:t>
        <w:tab/>
        <w:t>Die s[Censur]s und den s[Debit]s der von p[2{Gustav Dornhard} 1{Gebel}]p herausgegebenen Druckschriften</w:t>
      </w:r>
    </w:p>
    <w:p>
      <w:r>
        <w:t>43</w:t>
        <w:tab/>
        <w:t>1846</w:t>
      </w:r>
    </w:p>
    <w:p>
      <w:r>
        <w:br/>
        <w:t>30</w:t>
        <w:tab/>
        <w:t>Nr. 75</w:t>
      </w:r>
    </w:p>
    <w:p>
      <w:r>
        <w:t>33</w:t>
        <w:tab/>
        <w:t>S. 116</w:t>
      </w:r>
    </w:p>
    <w:p>
      <w:r>
        <w:t>40</w:t>
        <w:tab/>
        <w:t>Die Herausgabe und s[Censur]s des "t[Wochenblattes für die Grafschaft Glatz]t"</w:t>
      </w:r>
    </w:p>
    <w:p>
      <w:r>
        <w:t>43</w:t>
        <w:tab/>
        <w:t>1846 - 1847</w:t>
      </w:r>
    </w:p>
    <w:p>
      <w:r>
        <w:br/>
        <w:t>30</w:t>
        <w:tab/>
        <w:t>Nr. 78</w:t>
      </w:r>
    </w:p>
    <w:p>
      <w:r>
        <w:t>33</w:t>
        <w:tab/>
        <w:t>S. 116</w:t>
      </w:r>
    </w:p>
    <w:p>
      <w:r>
        <w:t>40</w:t>
        <w:tab/>
        <w:t>Die Herausgabe und s[Censur]s des "t[Grimmensche&lt;s&gt;n Kreisblatt]tes"</w:t>
      </w:r>
    </w:p>
    <w:p>
      <w:r>
        <w:t>43</w:t>
        <w:tab/>
        <w:t>1846 - 1847</w:t>
      </w:r>
    </w:p>
    <w:p>
      <w:r>
        <w:br/>
        <w:t>30</w:t>
        <w:tab/>
        <w:t>Nr. 79</w:t>
      </w:r>
    </w:p>
    <w:p>
      <w:r>
        <w:t>33</w:t>
        <w:tab/>
        <w:t>S. 116</w:t>
      </w:r>
    </w:p>
    <w:p>
      <w:r>
        <w:t>40</w:t>
        <w:tab/>
        <w:t>Die s[Censur]s und den s[Debit]s der von p[2{Leopold} 1{Goldhammer} in 6{o[Berlin]o}]p erschienenen Schriften</w:t>
      </w:r>
    </w:p>
    <w:p>
      <w:r>
        <w:t>43</w:t>
        <w:tab/>
        <w:t>1846</w:t>
      </w:r>
    </w:p>
    <w:p>
      <w:r>
        <w:br/>
        <w:t>30</w:t>
        <w:tab/>
        <w:t>Nr. 80</w:t>
      </w:r>
    </w:p>
    <w:p>
      <w:r>
        <w:t>33</w:t>
        <w:tab/>
        <w:t>S. 116</w:t>
      </w:r>
    </w:p>
    <w:p>
      <w:r>
        <w:t>40</w:t>
        <w:tab/>
        <w:t>Die im k[1{Verlagscomptoir} zu 2{o[Grimma]o}]k erschienenen s[2{verwerfliche}n 1{Druckschrift}]sen</w:t>
      </w:r>
    </w:p>
    <w:p>
      <w:r>
        <w:t>43</w:t>
        <w:tab/>
        <w:t>1846 - 1847</w:t>
      </w:r>
    </w:p>
    <w:p>
      <w:r>
        <w:br/>
        <w:t>30</w:t>
        <w:tab/>
        <w:t>Nr. 81</w:t>
      </w:r>
    </w:p>
    <w:p>
      <w:r>
        <w:t>33</w:t>
        <w:tab/>
        <w:t>S. 116</w:t>
      </w:r>
    </w:p>
    <w:p>
      <w:r>
        <w:t>40</w:t>
        <w:tab/>
        <w:t>Die s[Censur]s und den s[Debit]s der von dem p[5{ehemaligen Glaswaarenhändler, jetzigen Literat}en, 2{Johann Christian} 1{Griese} in 6{o[Berlin]o}]p herausgegebenenen Druckschriften</w:t>
      </w:r>
    </w:p>
    <w:p>
      <w:r>
        <w:t>43</w:t>
        <w:tab/>
        <w:t>1846 - 1847</w:t>
      </w:r>
    </w:p>
    <w:p>
      <w:r>
        <w:br/>
        <w:t>30</w:t>
        <w:tab/>
        <w:t>Nr. 82</w:t>
      </w:r>
    </w:p>
    <w:p>
      <w:r>
        <w:t>33</w:t>
        <w:tab/>
        <w:t>S. 117</w:t>
      </w:r>
    </w:p>
    <w:p>
      <w:r>
        <w:t>40</w:t>
        <w:tab/>
        <w:t>Die Herausgabe und s[Censur]s der zu o[Berlin]o und o[Burg]o in 2 Monatsheften erscheinenden politischen t[2{Zeitschrift} "1{Geschichte des Jahres 1844}]t von p[2{Ph.} 8{von} 1{Leitner}]p. "</w:t>
      </w:r>
    </w:p>
    <w:p>
      <w:r>
        <w:t>43</w:t>
        <w:tab/>
        <w:t>1844</w:t>
      </w:r>
    </w:p>
    <w:p>
      <w:r>
        <w:br/>
        <w:t>30</w:t>
        <w:tab/>
        <w:t>Nr. 83</w:t>
      </w:r>
    </w:p>
    <w:p>
      <w:r>
        <w:t>33</w:t>
        <w:tab/>
        <w:t>S. 117</w:t>
      </w:r>
    </w:p>
    <w:p>
      <w:r>
        <w:t>40</w:t>
        <w:tab/>
        <w:t>Die Herausgabe und s[Censur]s des von dem p[5{Buchdrucker} 1{Thiele} zu 6{o[Greiffenberg]o}]p erscheinenden "t[Wochenblatts für die Nachbarstädte Greiffenberg, Friedeberg a./R. und Liebenthal]t"</w:t>
      </w:r>
    </w:p>
    <w:p>
      <w:r>
        <w:t>43</w:t>
        <w:tab/>
        <w:t>1847</w:t>
      </w:r>
    </w:p>
    <w:p>
      <w:r>
        <w:br/>
        <w:t>30</w:t>
        <w:tab/>
        <w:t>Nr. 84</w:t>
      </w:r>
    </w:p>
    <w:p>
      <w:r>
        <w:t>33</w:t>
        <w:tab/>
        <w:t>S. 117</w:t>
      </w:r>
    </w:p>
    <w:p>
      <w:r>
        <w:t>40</w:t>
        <w:tab/>
        <w:t>Die Herausgabe und s[Censur]s der zu p[6{o[Strasburg in Westpreußen]o} vom 5{s[Buchhändler]s} 1{Köhler}]p erscheinenden "t[Preußische&lt;r&gt;n Grenzbote]tn"</w:t>
      </w:r>
    </w:p>
    <w:p>
      <w:r>
        <w:t>43</w:t>
        <w:tab/>
        <w:t>1847</w:t>
      </w:r>
    </w:p>
    <w:p>
      <w:r>
        <w:br/>
        <w:t>26</w:t>
        <w:tab/>
        <w:t>Tit. 2, Lit. H</w:t>
      </w:r>
    </w:p>
    <w:p>
      <w:r>
        <w:t>27</w:t>
        <w:tab/>
        <w:t>Abt. II Polizei-Abteilung \ Sect. 9 \ Titel 2: Censur-Sachen. Specialia \ Lit. H</w:t>
      </w:r>
    </w:p>
    <w:p>
      <w:r>
        <w:t>30</w:t>
        <w:tab/>
        <w:t>Nr. 2</w:t>
      </w:r>
    </w:p>
    <w:p>
      <w:r>
        <w:t>33</w:t>
        <w:tab/>
        <w:t>S. 119</w:t>
      </w:r>
    </w:p>
    <w:p>
      <w:r>
        <w:t>40</w:t>
        <w:tab/>
        <w:t>Die s[Censur]s des von den p[7{Gebrüder}n 3{Freiherr}n 8{von} 1{Hallberg}]p herausgegebenen anstößigen "t[Deutschen Kochbuchs für Leckermäuler und Guipées]t"</w:t>
      </w:r>
    </w:p>
    <w:p>
      <w:r>
        <w:t>43</w:t>
        <w:tab/>
        <w:t>1819 - 1820</w:t>
      </w:r>
    </w:p>
    <w:p>
      <w:r>
        <w:br/>
        <w:t>30</w:t>
        <w:tab/>
        <w:t>Nr. 3</w:t>
      </w:r>
    </w:p>
    <w:p>
      <w:r>
        <w:t>33</w:t>
        <w:tab/>
        <w:t>S. 119</w:t>
      </w:r>
    </w:p>
    <w:p>
      <w:r>
        <w:t>40</w:t>
        <w:tab/>
        <w:t>Die zu o[Hagen]o unter dem Namen "t[1{Herrmann}" herauskommende 2{Zeitschrift von und für o[Westphalen]o}]t; desgleichen die Rüge der darin vorkommenden anstößigen Aufsätze und Bekanntmachungen</w:t>
      </w:r>
    </w:p>
    <w:p>
      <w:r>
        <w:t>43</w:t>
        <w:tab/>
        <w:t>1815 - 1846</w:t>
      </w:r>
    </w:p>
    <w:p>
      <w:r>
        <w:br/>
        <w:t>30</w:t>
        <w:tab/>
        <w:t>Nr. 4</w:t>
      </w:r>
    </w:p>
    <w:p>
      <w:r>
        <w:t>33</w:t>
        <w:tab/>
        <w:t>S. 119</w:t>
      </w:r>
    </w:p>
    <w:p>
      <w:r>
        <w:t>40</w:t>
        <w:tab/>
        <w:t>Die s[Censur]s des zu k[2{o[Leipzig]o und o[Merseburg]o} in 1{p[2{Ernst} 1{Klein}]ps literarische&lt;s&gt;m Comptoir}]k erscheinenden "t[Zeitblatt]tes", und Rüge der darin vorkommenden anstößigen Aufsätze und anderer von Letzterem herausgegebenen s[2{anstößige}n 1{Schrift}]sen</w:t>
      </w:r>
    </w:p>
    <w:p>
      <w:r>
        <w:t>43</w:t>
        <w:tab/>
        <w:t>1819 - 1833</w:t>
      </w:r>
    </w:p>
    <w:p>
      <w:r>
        <w:br/>
        <w:t>30</w:t>
        <w:tab/>
        <w:t>Nr. 6</w:t>
      </w:r>
    </w:p>
    <w:p>
      <w:r>
        <w:t>33</w:t>
        <w:tab/>
        <w:t>S. 120</w:t>
      </w:r>
    </w:p>
    <w:p>
      <w:r>
        <w:t>40</w:t>
        <w:tab/>
        <w:t>Die von dem p[7{Lieutenant} 1{Hecke}]p nachgesuchte Erlaubniß zur s[Herausgabe einer Reisebeschreibung]s und einer s[Zeitung über o[Amerika]o]s</w:t>
      </w:r>
    </w:p>
    <w:p>
      <w:r>
        <w:t>43</w:t>
        <w:tab/>
        <w:t>1820 - 1827</w:t>
      </w:r>
    </w:p>
    <w:p>
      <w:r>
        <w:br/>
        <w:t>30</w:t>
        <w:tab/>
        <w:t>Nr. 7</w:t>
      </w:r>
    </w:p>
    <w:p>
      <w:r>
        <w:t>33</w:t>
        <w:tab/>
        <w:t>S. 120</w:t>
      </w:r>
    </w:p>
    <w:p>
      <w:r>
        <w:t>40</w:t>
        <w:tab/>
        <w:t>Die s[Censur]s der s[2{o[Halberstädt]oer} 1{Inteligenzblätter}]s</w:t>
      </w:r>
    </w:p>
    <w:p>
      <w:r>
        <w:t>43</w:t>
        <w:tab/>
        <w:t>1820 - 1845</w:t>
      </w:r>
    </w:p>
    <w:p>
      <w:r>
        <w:br/>
        <w:t>30</w:t>
        <w:tab/>
        <w:t>Nr. 8</w:t>
      </w:r>
    </w:p>
    <w:p>
      <w:r>
        <w:t>33</w:t>
        <w:tab/>
        <w:t>S. 120</w:t>
      </w:r>
    </w:p>
    <w:p>
      <w:r>
        <w:t>40</w:t>
        <w:tab/>
        <w:t>Die s[Censur]s der s[2{o[Hamburg]oer} 1{Zeitung}]sen und s[1{Flugblätter} 2{&lt;Hamburger&gt;}]s</w:t>
      </w:r>
    </w:p>
    <w:p>
      <w:r>
        <w:t>43</w:t>
        <w:tab/>
        <w:t>1820 - 1847</w:t>
      </w:r>
    </w:p>
    <w:p>
      <w:r>
        <w:br/>
        <w:t>30</w:t>
        <w:tab/>
        <w:t>Nr. 9</w:t>
      </w:r>
    </w:p>
    <w:p>
      <w:r>
        <w:t>33</w:t>
        <w:tab/>
        <w:t>S. 120</w:t>
      </w:r>
    </w:p>
    <w:p>
      <w:r>
        <w:t>40</w:t>
        <w:tab/>
        <w:t>Die s[Censur]s und den s[Debit]s der unter dem Titel "t[Die Verwaltung des Staatskanzlers Fürsten von Hardenberg]t" in k[2{o[Leipzig]o} bei 1{Brockhaus}]k erschienenen Schrift; desgleichen der damit in Verbindung stehenden späterhin erschienenen Schriften</w:t>
      </w:r>
    </w:p>
    <w:p>
      <w:r>
        <w:t>43</w:t>
        <w:tab/>
        <w:t>1820</w:t>
      </w:r>
    </w:p>
    <w:p>
      <w:r>
        <w:br/>
        <w:t>30</w:t>
        <w:tab/>
        <w:t>Nr. 10</w:t>
      </w:r>
    </w:p>
    <w:p>
      <w:r>
        <w:t>33</w:t>
        <w:tab/>
        <w:t>S. 120</w:t>
      </w:r>
    </w:p>
    <w:p>
      <w:r>
        <w:t>40</w:t>
        <w:tab/>
        <w:t>Die s[Censur]s und den s[Debit]s der s[2{literarischen und kritische}n 1{Blätter}]s der "s[o[Hamburg]oer Börsenhalle]s"</w:t>
      </w:r>
    </w:p>
    <w:p>
      <w:r>
        <w:t>43</w:t>
        <w:tab/>
        <w:t>1840</w:t>
      </w:r>
    </w:p>
    <w:p>
      <w:r>
        <w:br/>
        <w:t>30</w:t>
        <w:tab/>
        <w:t>Nr. 11</w:t>
      </w:r>
    </w:p>
    <w:p>
      <w:r>
        <w:t>33</w:t>
        <w:tab/>
        <w:t>S. 120</w:t>
      </w:r>
    </w:p>
    <w:p>
      <w:r>
        <w:t>40</w:t>
        <w:tab/>
        <w:t>Die s[Censur]s und den s[Debit]s der von dem p[4{Professor} 8{von} 1{Raumer}]p in k[2{o[Leipzig]o} bei 1{Brockhaus}]k erscheinenden Schrift "t[Geschichte der Hohenstauffen und ihrer Zeit]t"</w:t>
      </w:r>
    </w:p>
    <w:p>
      <w:r>
        <w:t>43</w:t>
        <w:tab/>
        <w:t>1822</w:t>
      </w:r>
    </w:p>
    <w:p>
      <w:r>
        <w:br/>
        <w:t>30</w:t>
        <w:tab/>
        <w:t>Nr. 12</w:t>
      </w:r>
    </w:p>
    <w:p>
      <w:r>
        <w:t>33</w:t>
        <w:tab/>
        <w:t>S. 120</w:t>
      </w:r>
    </w:p>
    <w:p>
      <w:r>
        <w:t>40</w:t>
        <w:tab/>
        <w:t>Die s[Censur]s und den s[Debit]s der zu o[Leipzig]o erscheinenden t[2{Zeitschrift} "1{Hekate, redigiert von Kotzebues Schatten}]t"</w:t>
      </w:r>
    </w:p>
    <w:p>
      <w:r>
        <w:t>43</w:t>
        <w:tab/>
        <w:t>1823</w:t>
      </w:r>
    </w:p>
    <w:p>
      <w:r>
        <w:br/>
        <w:t>30</w:t>
        <w:tab/>
        <w:t>Nr. 13</w:t>
      </w:r>
    </w:p>
    <w:p>
      <w:r>
        <w:t>33</w:t>
        <w:tab/>
        <w:t>S. 121</w:t>
      </w:r>
    </w:p>
    <w:p>
      <w:r>
        <w:t>40</w:t>
        <w:tab/>
        <w:t>Die s[Censur]s des von dem p[5{Buchdrucker} 1{Bohn}]p herausgegebenen "t[Höxter Wochenblatt]ts"</w:t>
      </w:r>
    </w:p>
    <w:p>
      <w:r>
        <w:t>43</w:t>
        <w:tab/>
        <w:t>1823 - 1847</w:t>
      </w:r>
    </w:p>
    <w:p>
      <w:r>
        <w:br/>
        <w:t>30</w:t>
        <w:tab/>
        <w:t>Nr. 14</w:t>
      </w:r>
    </w:p>
    <w:p>
      <w:r>
        <w:t>33</w:t>
        <w:tab/>
        <w:t>S. 121</w:t>
      </w:r>
    </w:p>
    <w:p>
      <w:r>
        <w:t>40</w:t>
        <w:tab/>
        <w:t>Die s[Censur]s und den s[Debit]s der "t[Hildburghauser Zeitungen]t"</w:t>
      </w:r>
    </w:p>
    <w:p>
      <w:r>
        <w:t>43</w:t>
        <w:tab/>
        <w:t>1823 - 1846</w:t>
      </w:r>
    </w:p>
    <w:p>
      <w:r>
        <w:br/>
        <w:t>30</w:t>
        <w:tab/>
        <w:t>Nr. 15</w:t>
      </w:r>
    </w:p>
    <w:p>
      <w:r>
        <w:t>33</w:t>
        <w:tab/>
        <w:t>S. 121</w:t>
      </w:r>
    </w:p>
    <w:p>
      <w:r>
        <w:t>40</w:t>
        <w:tab/>
        <w:t>Die s[Censur]s und den s[Debit]s der bei k[1{Cotta} in 2{o[Stuttgart]o}]k erscheinenden t[2{Zeitschrift} "1{Hesperus}]t"</w:t>
      </w:r>
    </w:p>
    <w:p>
      <w:r>
        <w:t>43</w:t>
        <w:tab/>
        <w:t>1823 - 1831</w:t>
      </w:r>
    </w:p>
    <w:p>
      <w:r>
        <w:br/>
        <w:t>30</w:t>
        <w:tab/>
        <w:t>Nr. 17</w:t>
      </w:r>
    </w:p>
    <w:p>
      <w:r>
        <w:t>33</w:t>
        <w:tab/>
        <w:t>S. 121</w:t>
      </w:r>
    </w:p>
    <w:p>
      <w:r>
        <w:t>40</w:t>
        <w:tab/>
        <w:t>Die s[Censur]s und den s[Debit]s des "t[Hammsche&lt;s&gt;n Wochenblatt]ts"</w:t>
      </w:r>
    </w:p>
    <w:p>
      <w:r>
        <w:t>43</w:t>
        <w:tab/>
        <w:t>1824 - 1847</w:t>
      </w:r>
    </w:p>
    <w:p>
      <w:r>
        <w:br/>
        <w:t>30</w:t>
        <w:tab/>
        <w:t>Nr. 18</w:t>
      </w:r>
    </w:p>
    <w:p>
      <w:r>
        <w:t>33</w:t>
        <w:tab/>
        <w:t>S. 121</w:t>
      </w:r>
    </w:p>
    <w:p>
      <w:r>
        <w:t>40</w:t>
        <w:tab/>
        <w:t>Die s[Censur]s und den s[Debit]s der anstößigen t[2{Flugschrift} "1{Henriette oder die schöne Sängerin. Eine Geschichte unserer Tage, von Freimund Zuschauer}]t. k[2{o[Leipzig]o} bei 1{p[2{F. L.} 1{Herbig}]p}]k, z[1826]z</w:t>
      </w:r>
    </w:p>
    <w:p>
      <w:r>
        <w:t>43</w:t>
        <w:tab/>
        <w:t>1826 - 1827</w:t>
      </w:r>
    </w:p>
    <w:p>
      <w:r>
        <w:br/>
        <w:t>30</w:t>
        <w:tab/>
        <w:t>Nr. 19</w:t>
      </w:r>
    </w:p>
    <w:p>
      <w:r>
        <w:t>33</w:t>
        <w:tab/>
        <w:t>S. 121</w:t>
      </w:r>
    </w:p>
    <w:p>
      <w:r>
        <w:t>40</w:t>
        <w:tab/>
        <w:t>Die in o[Leipzig]o unter dem Titel "t[1{Hebe} 2{&lt;Zeitung für heitere und ernste Unterhaltung&gt;}]t" erscheinende Zeitung für heitere und ernste Unterhaltung</w:t>
      </w:r>
    </w:p>
    <w:p>
      <w:r>
        <w:t>43</w:t>
        <w:tab/>
        <w:t>1826</w:t>
      </w:r>
    </w:p>
    <w:p>
      <w:r>
        <w:br/>
        <w:t>30</w:t>
        <w:tab/>
        <w:t>Nr. 20</w:t>
      </w:r>
    </w:p>
    <w:p>
      <w:r>
        <w:t>33</w:t>
        <w:tab/>
        <w:t>S. 121</w:t>
      </w:r>
    </w:p>
    <w:p>
      <w:r>
        <w:t>40</w:t>
        <w:tab/>
        <w:t>Die von dem p[7{Börsensekretair} 1{Kühn} in 6{o[Berlin]o}]p herauszugebende t[Handelszeitung]t</w:t>
      </w:r>
    </w:p>
    <w:p>
      <w:r>
        <w:t>43</w:t>
        <w:tab/>
        <w:t>1826 - 1833</w:t>
      </w:r>
    </w:p>
    <w:p>
      <w:r>
        <w:br/>
        <w:t>30</w:t>
        <w:tab/>
        <w:t>Nr. 22</w:t>
      </w:r>
    </w:p>
    <w:p>
      <w:r>
        <w:t>33</w:t>
        <w:tab/>
        <w:t>S. 122</w:t>
      </w:r>
    </w:p>
    <w:p>
      <w:r>
        <w:t>40</w:t>
        <w:tab/>
        <w:t>Das Verbot und die Beschlagnahme der bei k[1{Hoffmann &amp; Campe} in 2{o[Hamburg]o}]k unter dem Titel "t[Nachträge zu Heines Reisebildern]t, z[1831]z" erschienenen s[2{verwerfliche}n 1{Schrift}]s; desgleichen das s[1{Verbot} anderer 2{von p[Heine]p herausgegbenen Schriften}]s</w:t>
      </w:r>
    </w:p>
    <w:p>
      <w:r>
        <w:t>43</w:t>
        <w:tab/>
        <w:t>1831 - 1848</w:t>
      </w:r>
    </w:p>
    <w:p>
      <w:r>
        <w:br/>
        <w:t>30</w:t>
        <w:tab/>
        <w:t>Nr. 24</w:t>
      </w:r>
    </w:p>
    <w:p>
      <w:r>
        <w:t>33</w:t>
        <w:tab/>
        <w:t>S. 122</w:t>
      </w:r>
    </w:p>
    <w:p>
      <w:r>
        <w:t>40</w:t>
        <w:tab/>
        <w:t>Die s[Censur]s und den s[Debit]s der von dem p[5{Advokat}en 2{Heinrich Carl} 1{Hoffmann} in 6{o[Darmstadt]o}]p erscheinenden Schriften und Broschüren</w:t>
      </w:r>
    </w:p>
    <w:p>
      <w:r>
        <w:t>43</w:t>
        <w:tab/>
        <w:t>1831</w:t>
      </w:r>
    </w:p>
    <w:p>
      <w:r>
        <w:br/>
        <w:t>30</w:t>
        <w:tab/>
        <w:t>Nr. 25</w:t>
      </w:r>
    </w:p>
    <w:p>
      <w:r>
        <w:t>33</w:t>
        <w:tab/>
        <w:t>S. 122</w:t>
      </w:r>
    </w:p>
    <w:p>
      <w:r>
        <w:t>40</w:t>
        <w:tab/>
        <w:t>Den s[Debit]s der von dem p[5{s[Buchhändler]s und Buchdrucker} 2{Friedrich} 1{Haeßler} zu 6{o[Weißensee im Herzogth. Sachsen]o}]p herausgegbenen s[2{patriotische}n 1{Schrift}]sen</w:t>
      </w:r>
    </w:p>
    <w:p>
      <w:r>
        <w:t>43</w:t>
        <w:tab/>
        <w:t>1831 - 1832</w:t>
      </w:r>
    </w:p>
    <w:p>
      <w:r>
        <w:br/>
        <w:t>30</w:t>
        <w:tab/>
        <w:t>Nr. 26</w:t>
      </w:r>
    </w:p>
    <w:p>
      <w:r>
        <w:t>33</w:t>
        <w:tab/>
        <w:t>S. 122</w:t>
      </w:r>
    </w:p>
    <w:p>
      <w:r>
        <w:t>40</w:t>
        <w:tab/>
        <w:t>Die s[Censur]s und den s[Debit]s der von p[Harro-Harring]p erschienenen Schriften und s[Bücher]s</w:t>
      </w:r>
    </w:p>
    <w:p>
      <w:r>
        <w:t>43</w:t>
        <w:tab/>
        <w:t>1833 - 1834</w:t>
      </w:r>
    </w:p>
    <w:p>
      <w:r>
        <w:br/>
        <w:t>30</w:t>
        <w:tab/>
        <w:t>Nr. 28</w:t>
      </w:r>
    </w:p>
    <w:p>
      <w:r>
        <w:t>33</w:t>
        <w:tab/>
        <w:t>S. 123</w:t>
      </w:r>
    </w:p>
    <w:p>
      <w:r>
        <w:t>40</w:t>
        <w:tab/>
        <w:t>Das s[Verbot der unter den Firmen: k[1{Buchhandlung Heidloff &amp; Campe} zu 2{o[Paris]o und o[Leipzig]o (Niederlage)}]k, k[1{Hoffmann &amp; Campe} in 2{o[Hamburg]o}]k und k[1{Campe} in 2{o[Nürnberg]o}]k erscheinenden s[Verlagsartikel]s]s</w:t>
      </w:r>
    </w:p>
    <w:p>
      <w:r>
        <w:t>43</w:t>
        <w:tab/>
        <w:t>1834 - 1848</w:t>
      </w:r>
    </w:p>
    <w:p>
      <w:r>
        <w:br/>
        <w:t>30</w:t>
        <w:tab/>
        <w:t>Nr. 29</w:t>
      </w:r>
    </w:p>
    <w:p>
      <w:r>
        <w:t>33</w:t>
        <w:tab/>
        <w:t>S. 123</w:t>
      </w:r>
    </w:p>
    <w:p>
      <w:r>
        <w:t>40</w:t>
        <w:tab/>
        <w:t>Die s[Censur]s der von dem p[5{Kaufmann} 2{David} 1{Hansemann} in 6{o[Aachen]o}]p herausgegbenen Schriften, und strafwürdige Theilnahme Königlicher Beamten an deren Redaktion, desgleichen die s[Veröffentlichung der amtlichen Berichte der Handelskammer]s</w:t>
      </w:r>
    </w:p>
    <w:p>
      <w:r>
        <w:t>43</w:t>
        <w:tab/>
        <w:t>1834 - 1844</w:t>
      </w:r>
    </w:p>
    <w:p>
      <w:r>
        <w:br/>
        <w:t>30</w:t>
        <w:tab/>
        <w:t>Nr. 31</w:t>
      </w:r>
    </w:p>
    <w:p>
      <w:r>
        <w:t>33</w:t>
        <w:tab/>
        <w:t>S. 123</w:t>
      </w:r>
    </w:p>
    <w:p>
      <w:r>
        <w:t>40</w:t>
        <w:tab/>
        <w:t>Das s[Verbot der zu k[2{Nürnberg} im 1{Verlag von Riegel &amp; Wiessner}]k erschienenen t[2{Zeitschrift} 1{"Homiletisch-lithurgisches Korrespondenzblatt"}]t]s</w:t>
      </w:r>
    </w:p>
    <w:p>
      <w:r>
        <w:t>43</w:t>
        <w:tab/>
        <w:t>1835</w:t>
      </w:r>
    </w:p>
    <w:p>
      <w:r>
        <w:br/>
        <w:t>30</w:t>
        <w:tab/>
        <w:t>Nr. 32</w:t>
      </w:r>
    </w:p>
    <w:p>
      <w:r>
        <w:t>33</w:t>
        <w:tab/>
        <w:t>S. 123</w:t>
      </w:r>
    </w:p>
    <w:p>
      <w:r>
        <w:t>40</w:t>
        <w:tab/>
        <w:t>Die s[Censur]s und den s[Debit]s der von p[Homogalakto]p erschienenen Schriften</w:t>
      </w:r>
    </w:p>
    <w:p>
      <w:r>
        <w:t>43</w:t>
        <w:tab/>
        <w:t>1837</w:t>
      </w:r>
    </w:p>
    <w:p>
      <w:r>
        <w:br/>
        <w:t>30</w:t>
        <w:tab/>
        <w:t>Nr. 35</w:t>
      </w:r>
    </w:p>
    <w:p>
      <w:r>
        <w:t>33</w:t>
        <w:tab/>
        <w:t>S. 124</w:t>
      </w:r>
    </w:p>
    <w:p>
      <w:r>
        <w:t>40</w:t>
        <w:tab/>
        <w:t>Die s[Censur]s der von dem p[7{Kommerzienrat}he 1{Freitag} zu 6{o[Bielefeld]o}]p herausgegbenen t[2{Zeitschrift für Gewerbe} 1{Hepfaistos}]t unter dem Titel "Hepfaistos"</w:t>
      </w:r>
    </w:p>
    <w:p>
      <w:r>
        <w:t>43</w:t>
        <w:tab/>
        <w:t>1839</w:t>
      </w:r>
    </w:p>
    <w:p>
      <w:r>
        <w:br/>
        <w:t>30</w:t>
        <w:tab/>
        <w:t>Nr. 37</w:t>
      </w:r>
    </w:p>
    <w:p>
      <w:r>
        <w:t>33</w:t>
        <w:tab/>
        <w:t>S. 124</w:t>
      </w:r>
    </w:p>
    <w:p>
      <w:r>
        <w:t>40</w:t>
        <w:tab/>
        <w:t>Die s[Censur]s der "t[Hallischen Jahrbücher für deutsche Wissenschaft und Kunst]t"; jetzt der "t[Deutschen Jahrbücher für Wissenschaft und Kunst]t"</w:t>
      </w:r>
    </w:p>
    <w:p>
      <w:r>
        <w:t>43</w:t>
        <w:tab/>
        <w:t>1838 - 1842</w:t>
      </w:r>
    </w:p>
    <w:p>
      <w:r>
        <w:br/>
        <w:t>30</w:t>
        <w:tab/>
        <w:t>Nr. 38</w:t>
      </w:r>
    </w:p>
    <w:p>
      <w:r>
        <w:t>33</w:t>
        <w:tab/>
        <w:t>S. 124</w:t>
      </w:r>
    </w:p>
    <w:p>
      <w:r>
        <w:t>40</w:t>
        <w:tab/>
        <w:t>Die s[Censur]s und den s[Debit]s der über p[2{Caspar} 1{Hauser}]p erschienenen Schriften und Aufsätze</w:t>
      </w:r>
    </w:p>
    <w:p>
      <w:r>
        <w:t>43</w:t>
        <w:tab/>
        <w:t>1834 - 1848</w:t>
      </w:r>
    </w:p>
    <w:p>
      <w:r>
        <w:br/>
        <w:t>30</w:t>
        <w:tab/>
        <w:t>Nr. 39</w:t>
      </w:r>
    </w:p>
    <w:p>
      <w:r>
        <w:t>33</w:t>
        <w:tab/>
        <w:t>S. 124</w:t>
      </w:r>
    </w:p>
    <w:p>
      <w:r>
        <w:t>40</w:t>
        <w:tab/>
        <w:t>Die s[Censur]s und den s[Debit]s der von dem p[7{Obersten a. d.} 8{von} 1{Hake} zu 6{o[Friedeberg in der Neumark]o}]p herauszugebenden Schriften</w:t>
      </w:r>
    </w:p>
    <w:p>
      <w:r>
        <w:t>43</w:t>
        <w:tab/>
        <w:t>1841</w:t>
      </w:r>
    </w:p>
    <w:p>
      <w:r>
        <w:br/>
        <w:t>30</w:t>
        <w:tab/>
        <w:t>Nr. 40</w:t>
      </w:r>
    </w:p>
    <w:p>
      <w:r>
        <w:t>33</w:t>
        <w:tab/>
        <w:t>S. 124</w:t>
      </w:r>
    </w:p>
    <w:p>
      <w:r>
        <w:t>40</w:t>
        <w:tab/>
        <w:t>Die von dem p[7{Kämmerer und Landwehrlieutenant} 1{Hase} in 6{o[Eisleben]o}]p herausggegebenen Werke und Schriften</w:t>
      </w:r>
    </w:p>
    <w:p>
      <w:r>
        <w:t>43</w:t>
        <w:tab/>
        <w:t>1841 - 1847</w:t>
      </w:r>
    </w:p>
    <w:p>
      <w:r>
        <w:br/>
        <w:t>30</w:t>
        <w:tab/>
        <w:t>Nr. 41</w:t>
      </w:r>
    </w:p>
    <w:p>
      <w:r>
        <w:t>33</w:t>
        <w:tab/>
        <w:t>S. 125</w:t>
      </w:r>
    </w:p>
    <w:p>
      <w:r>
        <w:t>40</w:t>
        <w:tab/>
        <w:t>Die s[Censur]s und den s[Debit]s der s[2{über p[4{Dr.} 1{Hegel}]p und dessen Philosophie erschienene}n 1{Schrift}]sen</w:t>
      </w:r>
    </w:p>
    <w:p>
      <w:r>
        <w:t>43</w:t>
        <w:tab/>
        <w:t>1841</w:t>
      </w:r>
    </w:p>
    <w:p>
      <w:r>
        <w:br/>
        <w:t>30</w:t>
        <w:tab/>
        <w:t>Nr. 42</w:t>
      </w:r>
    </w:p>
    <w:p>
      <w:r>
        <w:t>33</w:t>
        <w:tab/>
        <w:t>S. 125</w:t>
      </w:r>
    </w:p>
    <w:p>
      <w:r>
        <w:t>40</w:t>
        <w:tab/>
        <w:t>Die Fortsetzung und den s[Verlag des "t[Hufelandschen Journals der praktischen Heilkunde]t]s" durch den p[7{Medizinalrat}h 1{Buße}]p und den p[5{s[Buchhändler]s} 1{Reimer} in 6{o[Berlin]o}]p</w:t>
      </w:r>
    </w:p>
    <w:p>
      <w:r>
        <w:t>43</w:t>
        <w:tab/>
        <w:t>1842</w:t>
      </w:r>
    </w:p>
    <w:p>
      <w:r>
        <w:br/>
        <w:t>30</w:t>
        <w:tab/>
        <w:t>Nr. 43</w:t>
      </w:r>
    </w:p>
    <w:p>
      <w:r>
        <w:t>33</w:t>
        <w:tab/>
        <w:t>S. 125</w:t>
      </w:r>
    </w:p>
    <w:p>
      <w:r>
        <w:t>40</w:t>
        <w:tab/>
        <w:t>Die s[Censur]s der von dem p[7{Buchdruckereibesitzer} 1{Klambt} in 6{o[Neuroda]o}]p unter dem Titel "t[1{Der Hausfreund im Glazer Gebirge} 2{&lt;Wochenschrift&gt;}]t" herauszugebenden Wochenschrift</w:t>
      </w:r>
    </w:p>
    <w:p>
      <w:r>
        <w:t>43</w:t>
        <w:tab/>
        <w:t>1842 - 1845</w:t>
      </w:r>
    </w:p>
    <w:p>
      <w:r>
        <w:br/>
        <w:t>30</w:t>
        <w:tab/>
        <w:t>Nr. 44</w:t>
      </w:r>
    </w:p>
    <w:p>
      <w:r>
        <w:t>33</w:t>
        <w:tab/>
        <w:t>S. 125</w:t>
      </w:r>
    </w:p>
    <w:p>
      <w:r>
        <w:t>40</w:t>
        <w:tab/>
        <w:t>Die Herausgabe und s[Censur]s des "t[Hoyerswerdaer Wochenblatt]ts"</w:t>
      </w:r>
    </w:p>
    <w:p>
      <w:r>
        <w:t>43</w:t>
        <w:tab/>
        <w:t>1842 - 1843</w:t>
      </w:r>
    </w:p>
    <w:p>
      <w:r>
        <w:br/>
        <w:t>30</w:t>
        <w:tab/>
        <w:t>Nr. 46</w:t>
      </w:r>
    </w:p>
    <w:p>
      <w:r>
        <w:t>33</w:t>
        <w:tab/>
        <w:t>S. 125</w:t>
      </w:r>
    </w:p>
    <w:p>
      <w:r>
        <w:t>40</w:t>
        <w:tab/>
        <w:t>Die Herausgabe einer Zeitschrift in o[Quedlinburg]o unter dem Titel "t[1{Neue Hercynia} 2{&lt;Zeitschrift&gt;}]t" und deren s[Censur]s</w:t>
      </w:r>
    </w:p>
    <w:p>
      <w:r>
        <w:t>43</w:t>
        <w:tab/>
        <w:t>1843</w:t>
      </w:r>
    </w:p>
    <w:p>
      <w:r>
        <w:br/>
        <w:t>30</w:t>
        <w:tab/>
        <w:t>Nr. 47</w:t>
      </w:r>
    </w:p>
    <w:p>
      <w:r>
        <w:t>33</w:t>
        <w:tab/>
        <w:t>S. 125</w:t>
      </w:r>
    </w:p>
    <w:p>
      <w:r>
        <w:t>40</w:t>
        <w:tab/>
        <w:t>Die Herausgabe und s[Censur]s des "t[Habelschwerdter Kreisblatt]tes"</w:t>
      </w:r>
    </w:p>
    <w:p>
      <w:r>
        <w:t>43</w:t>
        <w:tab/>
        <w:t>1843</w:t>
      </w:r>
    </w:p>
    <w:p>
      <w:r>
        <w:br/>
        <w:t>30</w:t>
        <w:tab/>
        <w:t>Nr. 48</w:t>
      </w:r>
    </w:p>
    <w:p>
      <w:r>
        <w:t>33</w:t>
        <w:tab/>
        <w:t>S. 126</w:t>
      </w:r>
    </w:p>
    <w:p>
      <w:r>
        <w:t>40</w:t>
        <w:tab/>
        <w:t>Die s[Censur]s und den s[Debit]s der von p[2{Ernst} 1{Herbert}]p erschienenen Druckschriften</w:t>
      </w:r>
    </w:p>
    <w:p>
      <w:r>
        <w:t>43</w:t>
        <w:tab/>
        <w:t>1843</w:t>
      </w:r>
    </w:p>
    <w:p>
      <w:r>
        <w:br/>
        <w:t>30</w:t>
        <w:tab/>
        <w:t>Nr. 49</w:t>
      </w:r>
    </w:p>
    <w:p>
      <w:r>
        <w:t>33</w:t>
        <w:tab/>
        <w:t>S. 126</w:t>
      </w:r>
    </w:p>
    <w:p>
      <w:r>
        <w:t>40</w:t>
        <w:tab/>
        <w:t>Die Herausgabe und s[Censur]s des Wochenblatts für den Kreis o[Halle]o, o[Mindenschen Regierungsbezirk]o unter dem Titel "t[1{Bote von Ravensberge} 2{&lt;Wochenblatt für den Kreis Halle, Mindenschen Regierungsbezirk&gt;}]t"</w:t>
      </w:r>
    </w:p>
    <w:p>
      <w:r>
        <w:t>43</w:t>
        <w:tab/>
        <w:t>1843 - 1847</w:t>
      </w:r>
    </w:p>
    <w:p>
      <w:r>
        <w:br/>
        <w:t>30</w:t>
        <w:tab/>
        <w:t>Nr. 50</w:t>
      </w:r>
    </w:p>
    <w:p>
      <w:r>
        <w:t>33</w:t>
        <w:tab/>
        <w:t>S. 126</w:t>
      </w:r>
    </w:p>
    <w:p>
      <w:r>
        <w:t>40</w:t>
        <w:tab/>
        <w:t>Die Herausgabe und s[Censur]s des "t[Heilsberger Bote]tn"</w:t>
      </w:r>
    </w:p>
    <w:p>
      <w:r>
        <w:t>43</w:t>
        <w:tab/>
        <w:t>1843 - 1844</w:t>
      </w:r>
    </w:p>
    <w:p>
      <w:r>
        <w:br/>
        <w:t>30</w:t>
        <w:tab/>
        <w:t>Nr. 51</w:t>
      </w:r>
    </w:p>
    <w:p>
      <w:r>
        <w:t>33</w:t>
        <w:tab/>
        <w:t>S. 126</w:t>
      </w:r>
    </w:p>
    <w:p>
      <w:r>
        <w:t>40</w:t>
        <w:tab/>
        <w:t>Die s[Censur]s der zu o[Halle a./S.]o, o[Merseburger Regierungsbezirk]o erscheinenden s[2{&lt;zu Halle a./S., Merseburger Regierungsbezirk erscheinende&gt;} 1{Zeitschrift}]sen und s[1{Tagesblätter} 2{&lt;zu Halle a./S., Merseburger Regierungsbezirk erscheinende&gt;}]s</w:t>
      </w:r>
    </w:p>
    <w:p>
      <w:r>
        <w:t>43</w:t>
        <w:tab/>
        <w:t>1843 - 1844</w:t>
      </w:r>
    </w:p>
    <w:p>
      <w:r>
        <w:br/>
        <w:t>30</w:t>
        <w:tab/>
        <w:t>Nr. 52</w:t>
      </w:r>
    </w:p>
    <w:p>
      <w:r>
        <w:t>33</w:t>
        <w:tab/>
        <w:t>S. 126</w:t>
      </w:r>
    </w:p>
    <w:p>
      <w:r>
        <w:t>40</w:t>
        <w:tab/>
        <w:t>Die Herausgabe und s[Censur]s von s[1{Zeitschrift}en 2{&lt;in der Stadt Havelberg&gt;}]s und s[1{Tagesblätter}n 2{in der Stadt o[Havelberg]o}]s</w:t>
      </w:r>
    </w:p>
    <w:p>
      <w:r>
        <w:t>43</w:t>
        <w:tab/>
        <w:t>1843 - 1848</w:t>
      </w:r>
    </w:p>
    <w:p>
      <w:r>
        <w:br/>
        <w:t>30</w:t>
        <w:tab/>
        <w:t>Nr. 53</w:t>
      </w:r>
    </w:p>
    <w:p>
      <w:r>
        <w:t>33</w:t>
        <w:tab/>
        <w:t>S. 126</w:t>
      </w:r>
    </w:p>
    <w:p>
      <w:r>
        <w:t>40</w:t>
        <w:tab/>
        <w:t>Die s[Censur]s und den s[Debit]s der von dem p[7{Weinmäkler} 2{Wilhelm} 1{Hocker} in 6{o[Hamburg]o}]p herausgegebenen Druckschriften</w:t>
      </w:r>
    </w:p>
    <w:p>
      <w:r>
        <w:t>43</w:t>
        <w:tab/>
        <w:t>1843 - 1844</w:t>
      </w:r>
    </w:p>
    <w:p>
      <w:r>
        <w:br/>
        <w:t>30</w:t>
        <w:tab/>
        <w:t>Nr. 55</w:t>
      </w:r>
    </w:p>
    <w:p>
      <w:r>
        <w:t>33</w:t>
        <w:tab/>
        <w:t>S. 127</w:t>
      </w:r>
    </w:p>
    <w:p>
      <w:r>
        <w:t>40</w:t>
        <w:tab/>
        <w:t>Die s[Censur]s und den s[Debit]s der von dem p[7{Kreisdeputierte&lt;r&gt;}n 8{von} 1{Holtzendorf-Vietmannsdorf}]p erschienenen Schriften</w:t>
      </w:r>
    </w:p>
    <w:p>
      <w:r>
        <w:t>43</w:t>
        <w:tab/>
        <w:t>1844 - 1848</w:t>
      </w:r>
    </w:p>
    <w:p>
      <w:r>
        <w:br/>
        <w:t>30</w:t>
        <w:tab/>
        <w:t>Nr. 56</w:t>
      </w:r>
    </w:p>
    <w:p>
      <w:r>
        <w:t>33</w:t>
        <w:tab/>
        <w:t>S. 127</w:t>
      </w:r>
    </w:p>
    <w:p>
      <w:r>
        <w:t>40</w:t>
        <w:tab/>
        <w:t>Die Herausgabe, die s[Censur]s und den s[Debit]s der "t[Hallischen allgemeinen Literatur-Zeitung]t"</w:t>
      </w:r>
    </w:p>
    <w:p>
      <w:r>
        <w:t>43</w:t>
        <w:tab/>
        <w:t>1830 - 1845</w:t>
      </w:r>
    </w:p>
    <w:p>
      <w:r>
        <w:br/>
        <w:t>30</w:t>
        <w:tab/>
        <w:t>Nr. 58</w:t>
      </w:r>
    </w:p>
    <w:p>
      <w:r>
        <w:t>33</w:t>
        <w:tab/>
        <w:t>S. 127</w:t>
      </w:r>
    </w:p>
    <w:p>
      <w:r>
        <w:t>40</w:t>
        <w:tab/>
        <w:t>Die Herausgabe und s[Censur]s des "t[Hoyerswerdaer Kreisblatt]tes"</w:t>
      </w:r>
    </w:p>
    <w:p>
      <w:r>
        <w:t>43</w:t>
        <w:tab/>
        <w:t>1844 - 1848</w:t>
      </w:r>
    </w:p>
    <w:p>
      <w:r>
        <w:br/>
        <w:t>30</w:t>
        <w:tab/>
        <w:t>Nr. 59</w:t>
      </w:r>
    </w:p>
    <w:p>
      <w:r>
        <w:t>33</w:t>
        <w:tab/>
        <w:t>S. 127</w:t>
      </w:r>
    </w:p>
    <w:p>
      <w:r>
        <w:t>40</w:t>
        <w:tab/>
        <w:t>Die s[Unterdrückung der in o[Mannheim]o bei p[2{Moritz} 1{Hähner}]p erschienenen revolutionären Schrift "t[Der deutsche Handwerksbursche]t"]s nach den Forderungen der Gegenwart von p[2{Ferdinand} 1{Adrian}]p</w:t>
      </w:r>
    </w:p>
    <w:p>
      <w:r>
        <w:t>43</w:t>
        <w:tab/>
        <w:t>1844 - 1845</w:t>
      </w:r>
    </w:p>
    <w:p>
      <w:r>
        <w:br/>
        <w:t>30</w:t>
        <w:tab/>
        <w:t>Nr. 60</w:t>
      </w:r>
    </w:p>
    <w:p>
      <w:r>
        <w:t>33</w:t>
        <w:tab/>
        <w:t>S. 127</w:t>
      </w:r>
    </w:p>
    <w:p>
      <w:r>
        <w:t>40</w:t>
        <w:tab/>
        <w:t>Den literarischen Verkehr des p[4{Dr.} 2{Ferdinand} 1{Hauthal} in 6{o[Berlin]o}]p</w:t>
      </w:r>
    </w:p>
    <w:p>
      <w:r>
        <w:t>43</w:t>
        <w:tab/>
        <w:t>1844</w:t>
      </w:r>
    </w:p>
    <w:p>
      <w:r>
        <w:br/>
        <w:t>30</w:t>
        <w:tab/>
        <w:t>Nr. 61</w:t>
      </w:r>
    </w:p>
    <w:p>
      <w:r>
        <w:t>33</w:t>
        <w:tab/>
        <w:t>S. 127</w:t>
      </w:r>
    </w:p>
    <w:p>
      <w:r>
        <w:t>40</w:t>
        <w:tab/>
        <w:t>Die Herausgabe und s[Censur]s des o[Unna]oer Wochenblatts betitelt "t[2{&lt;Wochenblatt&gt;} 1{Der Hallweger Bote}]t"; desgleichen des "t[Hallweger Anzeigers für Mark und Münsterland]t"</w:t>
      </w:r>
    </w:p>
    <w:p>
      <w:r>
        <w:t>43</w:t>
        <w:tab/>
        <w:t>1844 - 1847</w:t>
      </w:r>
    </w:p>
    <w:p>
      <w:r>
        <w:br/>
        <w:t>30</w:t>
        <w:tab/>
        <w:t>Nr. 62</w:t>
      </w:r>
    </w:p>
    <w:p>
      <w:r>
        <w:t>33</w:t>
        <w:tab/>
        <w:t>S. 128</w:t>
      </w:r>
    </w:p>
    <w:p>
      <w:r>
        <w:t>40</w:t>
        <w:tab/>
        <w:t>Die Herausgabe von Schriften durch den p[7{Privatgelehrte&lt;r&gt;}n 4{Dr.} 1{Hast}]p und deren s[Censur]s</w:t>
      </w:r>
    </w:p>
    <w:p>
      <w:r>
        <w:t>43</w:t>
        <w:tab/>
        <w:t>1845</w:t>
      </w:r>
    </w:p>
    <w:p>
      <w:r>
        <w:br/>
        <w:t>30</w:t>
        <w:tab/>
        <w:t>Nr. 66</w:t>
      </w:r>
    </w:p>
    <w:p>
      <w:r>
        <w:t>33</w:t>
        <w:tab/>
        <w:t>S. 128</w:t>
      </w:r>
    </w:p>
    <w:p>
      <w:r>
        <w:t>40</w:t>
        <w:tab/>
        <w:t>Die Herausgabe und s[Censur]s des t[Wochenblatts für Hattingen und Schwelm]t</w:t>
      </w:r>
    </w:p>
    <w:p>
      <w:r>
        <w:t>43</w:t>
        <w:tab/>
        <w:t>1845 - 1848</w:t>
      </w:r>
    </w:p>
    <w:p>
      <w:r>
        <w:br/>
        <w:t>30</w:t>
        <w:tab/>
        <w:t>Nr. 67</w:t>
      </w:r>
    </w:p>
    <w:p>
      <w:r>
        <w:t>33</w:t>
        <w:tab/>
        <w:t>S. 128</w:t>
      </w:r>
    </w:p>
    <w:p>
      <w:r>
        <w:t>40</w:t>
        <w:tab/>
        <w:t>Die s[2{Herausgabe} von 1{Zeit&lt;schriften&gt;}]s- und Druckschriften durch den p[2{Rudolph} 1{Hilscher} in 6{o[Breslau]o}]p</w:t>
      </w:r>
    </w:p>
    <w:p>
      <w:r>
        <w:t>43</w:t>
        <w:tab/>
        <w:t>1845</w:t>
      </w:r>
    </w:p>
    <w:p>
      <w:r>
        <w:br/>
        <w:t>30</w:t>
        <w:tab/>
        <w:t>Nr. 67 adh.</w:t>
      </w:r>
    </w:p>
    <w:p>
      <w:r>
        <w:t>33</w:t>
        <w:tab/>
        <w:t>S. 128</w:t>
      </w:r>
    </w:p>
    <w:p>
      <w:r>
        <w:t>40</w:t>
        <w:tab/>
        <w:t>Die von dem k[Königlichen Ober-Censurgericht]k wider die "t[Schlesische Zeitung]t" ergangenen Erkenntnisse</w:t>
      </w:r>
    </w:p>
    <w:p>
      <w:r>
        <w:t>43</w:t>
        <w:tab/>
        <w:t>1844 - 1847</w:t>
      </w:r>
    </w:p>
    <w:p>
      <w:r>
        <w:br/>
        <w:t>30</w:t>
        <w:tab/>
        <w:t>Nr. 68</w:t>
      </w:r>
    </w:p>
    <w:p>
      <w:r>
        <w:t>33</w:t>
        <w:tab/>
        <w:t>S. 128</w:t>
      </w:r>
    </w:p>
    <w:p>
      <w:r>
        <w:t>40</w:t>
        <w:tab/>
        <w:t>Die Herausgabe und s[Censur]s des unter dem Titel "t[2{&lt;Wochenblatt&gt;} 1{Der Hochmeister von Marienburg}]t" in letzgedachtem Orte erscheinenden Wochenblatt</w:t>
      </w:r>
    </w:p>
    <w:p>
      <w:r>
        <w:t>43</w:t>
        <w:tab/>
        <w:t>1845 - 1847</w:t>
      </w:r>
    </w:p>
    <w:p>
      <w:r>
        <w:br/>
        <w:t>30</w:t>
        <w:tab/>
        <w:t>Nr. 69</w:t>
      </w:r>
    </w:p>
    <w:p>
      <w:r>
        <w:t>33</w:t>
        <w:tab/>
        <w:t>S. 129</w:t>
      </w:r>
    </w:p>
    <w:p>
      <w:r>
        <w:t>40</w:t>
        <w:tab/>
        <w:t>Die Herausgabe und s[Censur]s des "t[Hagener Kreis-Wochenblatt]ts"</w:t>
      </w:r>
    </w:p>
    <w:p>
      <w:r>
        <w:t>43</w:t>
        <w:tab/>
        <w:t>1842 - 1846</w:t>
      </w:r>
    </w:p>
    <w:p>
      <w:r>
        <w:br/>
        <w:t>30</w:t>
        <w:tab/>
        <w:t>Nr. 70</w:t>
      </w:r>
    </w:p>
    <w:p>
      <w:r>
        <w:t>33</w:t>
        <w:tab/>
        <w:t>S. 129</w:t>
      </w:r>
    </w:p>
    <w:p>
      <w:r>
        <w:t>40</w:t>
        <w:tab/>
        <w:t>Die Herausgabe und s[Censur]s der in wöchentlichen Lieferungen erscheinenden "t[Zeitschrift für Handels- und Gewerbsrecht]t" von p[Lewald]p und p[Wentzel]p in o[Berlin]o</w:t>
      </w:r>
    </w:p>
    <w:p>
      <w:r>
        <w:t>43</w:t>
        <w:tab/>
        <w:t>1845 - 1846</w:t>
      </w:r>
    </w:p>
    <w:p>
      <w:r>
        <w:br/>
        <w:t>30</w:t>
        <w:tab/>
        <w:t>Nr. 71</w:t>
      </w:r>
    </w:p>
    <w:p>
      <w:r>
        <w:t>33</w:t>
        <w:tab/>
        <w:t>S. 129</w:t>
      </w:r>
    </w:p>
    <w:p>
      <w:r>
        <w:t>40</w:t>
        <w:tab/>
        <w:t>Die Herausgabe und s[Censur]s der t[2{o[Berlin]oer Monatsschrift} "1{Der Hausfreund in Hütten und Palästen}]t"</w:t>
      </w:r>
    </w:p>
    <w:p>
      <w:r>
        <w:t>43</w:t>
        <w:tab/>
        <w:t>1845</w:t>
      </w:r>
    </w:p>
    <w:p>
      <w:r>
        <w:br/>
        <w:t>30</w:t>
        <w:tab/>
        <w:t>Nr. 72</w:t>
      </w:r>
    </w:p>
    <w:p>
      <w:r>
        <w:t>33</w:t>
        <w:tab/>
        <w:t>S. 129</w:t>
      </w:r>
    </w:p>
    <w:p>
      <w:r>
        <w:t>40</w:t>
        <w:tab/>
        <w:t>Die s[2{Herausgabe} einer 1{Zeitschrift}]s durch den p[7{Geheimen Ober-Revisionsrat}h und 4{Professor Dr.} 1{Heffter} in 6{o[Berlin]o}]p</w:t>
      </w:r>
    </w:p>
    <w:p>
      <w:r>
        <w:t>43</w:t>
        <w:tab/>
        <w:t>1845 - 1846</w:t>
      </w:r>
    </w:p>
    <w:p>
      <w:r>
        <w:br/>
        <w:t>30</w:t>
        <w:tab/>
        <w:t>Nr. 73</w:t>
      </w:r>
    </w:p>
    <w:p>
      <w:r>
        <w:t>33</w:t>
        <w:tab/>
        <w:t>S. 129</w:t>
      </w:r>
    </w:p>
    <w:p>
      <w:r>
        <w:t>40</w:t>
        <w:tab/>
        <w:t>Die Herausgabe und s[Censur]s des "t[Herforder Kreis-Wochenblatt]ts"</w:t>
      </w:r>
    </w:p>
    <w:p>
      <w:r>
        <w:t>43</w:t>
        <w:tab/>
        <w:t>1846</w:t>
      </w:r>
    </w:p>
    <w:p>
      <w:r>
        <w:br/>
        <w:t>30</w:t>
        <w:tab/>
        <w:t>Nr. 74</w:t>
      </w:r>
    </w:p>
    <w:p>
      <w:r>
        <w:t>33</w:t>
        <w:tab/>
        <w:t>S. 129</w:t>
      </w:r>
    </w:p>
    <w:p>
      <w:r>
        <w:t>40</w:t>
        <w:tab/>
        <w:t>Die s[Censur]s und den s[Debit]s der von dem p[7{Justiziarius} 1{Hanke} in 6{o[Zülz]o}]p erschienenen Druckschriften</w:t>
      </w:r>
    </w:p>
    <w:p>
      <w:r>
        <w:t>43</w:t>
        <w:tab/>
        <w:t>1846 - 1848</w:t>
      </w:r>
    </w:p>
    <w:p>
      <w:r>
        <w:br/>
        <w:t>30</w:t>
        <w:tab/>
        <w:t>Nr. 75</w:t>
      </w:r>
    </w:p>
    <w:p>
      <w:r>
        <w:t>33</w:t>
        <w:tab/>
        <w:t>S. 129</w:t>
      </w:r>
    </w:p>
    <w:p>
      <w:r>
        <w:t>40</w:t>
        <w:tab/>
        <w:t>Die Herausgabe und s[Censur]s der im k[1{Handelsamt}e zu 2{o[Berlin]o}]k unter dem Titel "t[1{Handels-Archiv} 2{&lt;Monatsschrift&gt;}]t" erscheinenden Monatsschrift</w:t>
      </w:r>
    </w:p>
    <w:p>
      <w:r>
        <w:t>43</w:t>
        <w:tab/>
        <w:t>1846</w:t>
      </w:r>
    </w:p>
    <w:p>
      <w:r>
        <w:br/>
        <w:t>30</w:t>
        <w:tab/>
        <w:t>Nr. 77</w:t>
      </w:r>
    </w:p>
    <w:p>
      <w:r>
        <w:t>33</w:t>
        <w:tab/>
        <w:t>S. 130</w:t>
      </w:r>
    </w:p>
    <w:p>
      <w:r>
        <w:t>40</w:t>
        <w:tab/>
        <w:t>Die Herausgabe und s[Censur]s des "t[Hagener Kreisblatt]ts und t[Märkischen Hausfreundes für Stadt und Land]t"</w:t>
      </w:r>
    </w:p>
    <w:p>
      <w:r>
        <w:t>43</w:t>
        <w:tab/>
        <w:t>1846 - 1850</w:t>
      </w:r>
    </w:p>
    <w:p>
      <w:r>
        <w:br/>
        <w:t>30</w:t>
        <w:tab/>
        <w:t>Nr. 78</w:t>
      </w:r>
    </w:p>
    <w:p>
      <w:r>
        <w:t>33</w:t>
        <w:tab/>
        <w:t>S. 130</w:t>
      </w:r>
    </w:p>
    <w:p>
      <w:r>
        <w:t>40</w:t>
        <w:tab/>
        <w:t>Die s[Censur]s und den s[Debit]s der s[2{über die "Gräflich von p[Hatzfeld]psche" Angelegenheit erschienene}n 1{Druckschrift}]sen und Akten</w:t>
      </w:r>
    </w:p>
    <w:p>
      <w:r>
        <w:t>43</w:t>
        <w:tab/>
        <w:t>1846 - 1849</w:t>
      </w:r>
    </w:p>
    <w:p>
      <w:r>
        <w:br/>
        <w:t>30</w:t>
        <w:tab/>
        <w:t>Nr. 79</w:t>
      </w:r>
    </w:p>
    <w:p>
      <w:r>
        <w:t>33</w:t>
        <w:tab/>
        <w:t>S. 130</w:t>
      </w:r>
    </w:p>
    <w:p>
      <w:r>
        <w:t>40</w:t>
        <w:tab/>
        <w:t>Die s[Censur]s und den s[Debit]s der von p[2{Heinrich} 1{Hutten}]p erschienenen Druckschriften</w:t>
      </w:r>
    </w:p>
    <w:p>
      <w:r>
        <w:t>43</w:t>
        <w:tab/>
        <w:t>1847</w:t>
      </w:r>
    </w:p>
    <w:p>
      <w:r>
        <w:br/>
        <w:t>30</w:t>
        <w:tab/>
        <w:t>Nr. S.80</w:t>
      </w:r>
    </w:p>
    <w:p>
      <w:r>
        <w:t>33</w:t>
        <w:tab/>
        <w:t>S. 130</w:t>
      </w:r>
    </w:p>
    <w:p>
      <w:r>
        <w:t>40</w:t>
        <w:tab/>
        <w:t>Die Herausgabe und s[Censur]s des "t[Höxter Kreis-Wochenblatt]ts"</w:t>
      </w:r>
    </w:p>
    <w:p>
      <w:r>
        <w:t>43</w:t>
        <w:tab/>
        <w:t>1847 - 1848</w:t>
      </w:r>
    </w:p>
    <w:p>
      <w:r>
        <w:br/>
        <w:t>26</w:t>
        <w:tab/>
        <w:t>Tit. 2, Lit. J</w:t>
      </w:r>
    </w:p>
    <w:p>
      <w:r>
        <w:t>27</w:t>
        <w:tab/>
        <w:t>Abt. II Polizei-Abteilung \ Sect. 9 \ Titel 2: Censur-Sachen. Specialia \ Lit. J</w:t>
      </w:r>
    </w:p>
    <w:p>
      <w:r>
        <w:t>30</w:t>
        <w:tab/>
        <w:t>Nr. 1</w:t>
      </w:r>
    </w:p>
    <w:p>
      <w:r>
        <w:t>33</w:t>
        <w:tab/>
        <w:t>S. 131</w:t>
      </w:r>
    </w:p>
    <w:p>
      <w:r>
        <w:t>40</w:t>
        <w:tab/>
        <w:t>Der s[2{untersagte&lt;r&gt;} 1{Debit}]s der anstößigen t[2{Flugschrift} "1{Die neuen Jakobiner in den Preußischen Staaten}]t", und Ausmittelung des Verfassers und Druckers derselben</w:t>
      </w:r>
    </w:p>
    <w:p>
      <w:r>
        <w:t>43</w:t>
        <w:tab/>
        <w:t>1811</w:t>
      </w:r>
    </w:p>
    <w:p>
      <w:r>
        <w:br/>
        <w:t>30</w:t>
        <w:tab/>
        <w:t>Nr. 2</w:t>
      </w:r>
    </w:p>
    <w:p>
      <w:r>
        <w:t>33</w:t>
        <w:tab/>
        <w:t>S. 131</w:t>
      </w:r>
    </w:p>
    <w:p>
      <w:r>
        <w:t>40</w:t>
        <w:tab/>
        <w:t>Die Strengere s[Censur]s der in o[Jena]o erscheinenden t[2{Zeitschrift} "1{Isis}]t"</w:t>
      </w:r>
    </w:p>
    <w:p>
      <w:r>
        <w:t>43</w:t>
        <w:tab/>
        <w:t>1817 - 1823</w:t>
      </w:r>
    </w:p>
    <w:p>
      <w:r>
        <w:br/>
        <w:t>30</w:t>
        <w:tab/>
        <w:t>Nr. 3</w:t>
      </w:r>
    </w:p>
    <w:p>
      <w:r>
        <w:t>33</w:t>
        <w:tab/>
        <w:t>S. 131</w:t>
      </w:r>
    </w:p>
    <w:p>
      <w:r>
        <w:t>40</w:t>
        <w:tab/>
        <w:t>Die von dem privatisierenden p[5{Schriftsteller} 2{Julius} 8{von} 1{Voß}]p intendierte Errichtung eines "s[Instituts für preußische Nationalität]s"</w:t>
      </w:r>
    </w:p>
    <w:p>
      <w:r>
        <w:t>43</w:t>
        <w:tab/>
        <w:t>1819</w:t>
      </w:r>
    </w:p>
    <w:p>
      <w:r>
        <w:br/>
        <w:t>30</w:t>
        <w:tab/>
        <w:t>Nr. 4</w:t>
      </w:r>
    </w:p>
    <w:p>
      <w:r>
        <w:t>33</w:t>
        <w:tab/>
        <w:t>S. 131</w:t>
      </w:r>
    </w:p>
    <w:p>
      <w:r>
        <w:t>40</w:t>
        <w:tab/>
        <w:t>Die s[Censur]s und den s[Debit]s der über den p[4{Dr.} 2{Fried&lt;rich&gt;. Ludwig} 1{Jahn}]p und dessen Verhältnisse erschienenen Schriften und Aufsätze</w:t>
      </w:r>
    </w:p>
    <w:p>
      <w:r>
        <w:t>43</w:t>
        <w:tab/>
        <w:t>1823 - 1824</w:t>
      </w:r>
    </w:p>
    <w:p>
      <w:r>
        <w:br/>
        <w:t>30</w:t>
        <w:tab/>
        <w:t>Nr. 5</w:t>
      </w:r>
    </w:p>
    <w:p>
      <w:r>
        <w:t>33</w:t>
        <w:tab/>
        <w:t>S. 131</w:t>
      </w:r>
    </w:p>
    <w:p>
      <w:r>
        <w:t>40</w:t>
        <w:tab/>
        <w:t>Die von dem p[7{Kammergerichsrat}e 1{Mannkopf} in 6{o[Berlin]o}]p unter dem Titel "t[1{Jahrbücher für die Criminal-Rechtslage in den Preußischen Staaten} 2{&lt;Zeitschrift&gt;}]t" herausgegebene Zeitschrift</w:t>
      </w:r>
    </w:p>
    <w:p>
      <w:r>
        <w:t>43</w:t>
        <w:tab/>
        <w:t>1839</w:t>
      </w:r>
    </w:p>
    <w:p>
      <w:r>
        <w:br/>
        <w:t>30</w:t>
        <w:tab/>
        <w:t>Nr. 6</w:t>
      </w:r>
    </w:p>
    <w:p>
      <w:r>
        <w:t>33</w:t>
        <w:tab/>
        <w:t>S. 131</w:t>
      </w:r>
    </w:p>
    <w:p>
      <w:r>
        <w:t>40</w:t>
        <w:tab/>
        <w:t>Von dem p[5{Buchdrucker} 1{Brune} in 6{o[Hagen]o}]p beabsichtigte Herausgabe einer Zeitschrift unter dem Titel "t[1{Iris} 2{&lt;Zeitschrift&gt;}]t"</w:t>
      </w:r>
    </w:p>
    <w:p>
      <w:r>
        <w:t>43</w:t>
        <w:tab/>
        <w:t>1824 - 1825</w:t>
      </w:r>
    </w:p>
    <w:p>
      <w:r>
        <w:br/>
        <w:t>30</w:t>
        <w:tab/>
        <w:t>Nr. 8</w:t>
      </w:r>
    </w:p>
    <w:p>
      <w:r>
        <w:t>33</w:t>
        <w:tab/>
        <w:t>S. 132</w:t>
      </w:r>
    </w:p>
    <w:p>
      <w:r>
        <w:t>40</w:t>
        <w:tab/>
        <w:t>Die s[Censur]s der von dem p[5{ehemaligen Turnlehrer} 4{Dr.} 2{Friedrich Ludwig} 1{Jahn} 6{früher in o[Berlin]o, jetzt in o[Freiberg a. d./U.]o}]p herausgegebenen Schriften und s[Bücher]s</w:t>
      </w:r>
    </w:p>
    <w:p>
      <w:r>
        <w:t>43</w:t>
        <w:tab/>
        <w:t>1827 - 1828</w:t>
      </w:r>
    </w:p>
    <w:p>
      <w:r>
        <w:br/>
        <w:t>30</w:t>
        <w:tab/>
        <w:t>Nr. 9</w:t>
      </w:r>
    </w:p>
    <w:p>
      <w:r>
        <w:t>33</w:t>
        <w:tab/>
        <w:t>S. 132</w:t>
      </w:r>
    </w:p>
    <w:p>
      <w:r>
        <w:t>40</w:t>
        <w:tab/>
        <w:t>Die s[Censur]s des t[Intelligenzblattes für den Bezirk des Oberlandesgerichtes von Sachsen]t</w:t>
      </w:r>
    </w:p>
    <w:p>
      <w:r>
        <w:t>43</w:t>
        <w:tab/>
        <w:t>1828</w:t>
      </w:r>
    </w:p>
    <w:p>
      <w:r>
        <w:br/>
        <w:t>30</w:t>
        <w:tab/>
        <w:t>Nr. 11</w:t>
      </w:r>
    </w:p>
    <w:p>
      <w:r>
        <w:t>33</w:t>
        <w:tab/>
        <w:t>S. 132</w:t>
      </w:r>
    </w:p>
    <w:p>
      <w:r>
        <w:t>40</w:t>
        <w:tab/>
        <w:t>Die s[Censur]s der von dem p[4{Professor} 1{Henning} 7{jun.} in 6{o[Berlin]o}]p redigierten "t[Jahrbücher wissenschaftlicher Kritik]t"</w:t>
      </w:r>
    </w:p>
    <w:p>
      <w:r>
        <w:t>43</w:t>
        <w:tab/>
        <w:t>1829 - 1841</w:t>
      </w:r>
    </w:p>
    <w:p>
      <w:r>
        <w:br/>
        <w:t>30</w:t>
        <w:tab/>
        <w:t>Nr. 12</w:t>
      </w:r>
    </w:p>
    <w:p>
      <w:r>
        <w:t>33</w:t>
        <w:tab/>
        <w:t>S. 132</w:t>
      </w:r>
    </w:p>
    <w:p>
      <w:r>
        <w:t>40</w:t>
        <w:tab/>
        <w:t>Die s[Censur]s des von dem p[7{Lieutenant} 8{von} 1{Sommerfeld} in 6{o[Berlin]o}]p unter dem Titel "t[Immergrün&lt;.Tagesblatt für Theater, Musik pp&gt;]t" herausgegebenen Tagesblatts für Theater, Musik pp</w:t>
      </w:r>
    </w:p>
    <w:p>
      <w:r>
        <w:t>43</w:t>
        <w:tab/>
        <w:t>1831 - 1833</w:t>
      </w:r>
    </w:p>
    <w:p>
      <w:r>
        <w:br/>
        <w:t>30</w:t>
        <w:tab/>
        <w:t>Nr. 13</w:t>
      </w:r>
    </w:p>
    <w:p>
      <w:r>
        <w:t>33</w:t>
        <w:tab/>
        <w:t>S. 132</w:t>
      </w:r>
    </w:p>
    <w:p>
      <w:r>
        <w:t>40</w:t>
        <w:tab/>
        <w:t>Die s[Censur]s der "t[Jahrbücher der Preußischen Provinzialstände]t" von p[4{Dr.} 1{Reaube}, 6{o[Leipzig]o}]p z[1832]z</w:t>
      </w:r>
    </w:p>
    <w:p>
      <w:r>
        <w:t>43</w:t>
        <w:tab/>
        <w:t>1832</w:t>
      </w:r>
    </w:p>
    <w:p>
      <w:r>
        <w:br/>
        <w:t>30</w:t>
        <w:tab/>
        <w:t>Nr. 14</w:t>
      </w:r>
    </w:p>
    <w:p>
      <w:r>
        <w:t>33</w:t>
        <w:tab/>
        <w:t>S. 132</w:t>
      </w:r>
    </w:p>
    <w:p>
      <w:r>
        <w:t>40</w:t>
        <w:tab/>
        <w:t>Die s[Censur]s und den s[Debit]s der von dem p[7{Regierungsrat} 4{Dr.} 1{Jahnke} in 6{o[Berlin]o}]p herausgegebenen Schriften und s[Zeitblätter]s</w:t>
      </w:r>
    </w:p>
    <w:p>
      <w:r>
        <w:t>43</w:t>
        <w:tab/>
        <w:t>1832</w:t>
      </w:r>
    </w:p>
    <w:p>
      <w:r>
        <w:br/>
        <w:t>30</w:t>
        <w:tab/>
        <w:t>Nr. 16</w:t>
      </w:r>
    </w:p>
    <w:p>
      <w:r>
        <w:t>33</w:t>
        <w:tab/>
        <w:t>S. 133</w:t>
      </w:r>
    </w:p>
    <w:p>
      <w:r>
        <w:t>40</w:t>
        <w:tab/>
        <w:t>Die von dem p[7{Oberhofmeister} 8{von} 1{Jasmund} zu 6{o[Leistow im Mecklenburg-Schwerinischen]o}]p beabsichtigte Herausgabe von s[Schriften zu Bekämpfung des revolutionären Zeitgeistes]s</w:t>
      </w:r>
    </w:p>
    <w:p>
      <w:r>
        <w:t>43</w:t>
        <w:tab/>
        <w:t>1834 - 1835</w:t>
      </w:r>
    </w:p>
    <w:p>
      <w:r>
        <w:br/>
        <w:t>30</w:t>
        <w:tab/>
        <w:t>Nr. 17</w:t>
      </w:r>
    </w:p>
    <w:p>
      <w:r>
        <w:t>33</w:t>
        <w:tab/>
        <w:t>S. 133</w:t>
      </w:r>
    </w:p>
    <w:p>
      <w:r>
        <w:t>40</w:t>
        <w:tab/>
        <w:t>Die s[Censur]s und den s[Debit]s der von dem p[7{Lieutenant} 8{von} 1{Warburg} in 6{o[Berlin]o}]p unter dem Titel "t[1{Magazin im Gebiete der Jägerei} 2{&lt;Zeitschrift&gt;}]t" herausgegebenen Zeitschrift</w:t>
      </w:r>
    </w:p>
    <w:p>
      <w:r>
        <w:t>43</w:t>
        <w:tab/>
        <w:t>1840 - 1847</w:t>
      </w:r>
    </w:p>
    <w:p>
      <w:r>
        <w:br/>
        <w:t>30</w:t>
        <w:tab/>
        <w:t>Nr. 18</w:t>
      </w:r>
    </w:p>
    <w:p>
      <w:r>
        <w:t>33</w:t>
        <w:tab/>
        <w:t>S. 133</w:t>
      </w:r>
    </w:p>
    <w:p>
      <w:r>
        <w:t>40</w:t>
        <w:tab/>
        <w:t>Das s[Verbot der in der k[1{Vereinsbuchhandlung} in 2{o[Berlin]o}]k unter dem Titel "t[Das Jubeljahr 1840 und seine Ahnen. Vergangenheit als Gegenwart]t" von p[2{Heinrich} 1{Beta}]p erschienenen revolutionären Schrift]s</w:t>
      </w:r>
    </w:p>
    <w:p>
      <w:r>
        <w:t>43</w:t>
        <w:tab/>
        <w:t>1840 - 1842</w:t>
      </w:r>
    </w:p>
    <w:p>
      <w:r>
        <w:br/>
        <w:t>30</w:t>
        <w:tab/>
        <w:t>Nr. 19</w:t>
      </w:r>
    </w:p>
    <w:p>
      <w:r>
        <w:t>33</w:t>
        <w:tab/>
        <w:t>S. 133</w:t>
      </w:r>
    </w:p>
    <w:p>
      <w:r>
        <w:t>40</w:t>
        <w:tab/>
        <w:t>Die Herausgabe einer s[2{jüdisch-theologische}n 1{Zeitschrift}]s durch den p[7{Rabbiner} 4{Dr.} 2{A.} 1{Geiger} in 6{o[Breslau]o}]p</w:t>
      </w:r>
    </w:p>
    <w:p>
      <w:r>
        <w:t>43</w:t>
        <w:tab/>
        <w:t>1841</w:t>
      </w:r>
    </w:p>
    <w:p>
      <w:r>
        <w:br/>
        <w:t>30</w:t>
        <w:tab/>
        <w:t>Nr. 21</w:t>
      </w:r>
    </w:p>
    <w:p>
      <w:r>
        <w:t>33</w:t>
        <w:tab/>
        <w:t>S. 134</w:t>
      </w:r>
    </w:p>
    <w:p>
      <w:r>
        <w:t>40</w:t>
        <w:tab/>
        <w:t>Die Herausgabe einer Wochenschrift unter dem Titel "t[1{Sabbatblatt für Israeliten} 2{&lt;Wochenschrift&gt;}]t" von dem p[4{Dr. philos.} und 5{jüdischen Religionslehrer} 2{Hermann} 1{Sommerfeld} in 6{o[Elbing]o}]p</w:t>
      </w:r>
    </w:p>
    <w:p>
      <w:r>
        <w:t>43</w:t>
        <w:tab/>
        <w:t>1842 - 1843</w:t>
      </w:r>
    </w:p>
    <w:p>
      <w:r>
        <w:br/>
        <w:t>30</w:t>
        <w:tab/>
        <w:t>Nr. 22</w:t>
      </w:r>
    </w:p>
    <w:p>
      <w:r>
        <w:t>33</w:t>
        <w:tab/>
        <w:t>S. 134</w:t>
      </w:r>
    </w:p>
    <w:p>
      <w:r>
        <w:t>40</w:t>
        <w:tab/>
        <w:t>Die Herausgabe der "t[Juristischen Wochenschrift für die Preußischen Staaten]t" durch den p[7{Kriminaldirektor und Kammergerichtrat}h 1{Temme} in 6{o[Berlin]o}]p und deren s[Censur]s</w:t>
      </w:r>
    </w:p>
    <w:p>
      <w:r>
        <w:t>43</w:t>
        <w:tab/>
        <w:t>1842 - 1847</w:t>
      </w:r>
    </w:p>
    <w:p>
      <w:r>
        <w:br/>
        <w:t>30</w:t>
        <w:tab/>
        <w:t>Nr. 23</w:t>
      </w:r>
    </w:p>
    <w:p>
      <w:r>
        <w:t>33</w:t>
        <w:tab/>
        <w:t>S. 134</w:t>
      </w:r>
    </w:p>
    <w:p>
      <w:r>
        <w:t>40</w:t>
        <w:tab/>
        <w:t>Die s[Censur]s und den s[Verlag]s der zeither von dem p[7{Geheimen Rath}e 4{Dr.} 8{v.} 1{Walther} zu 6{o[München]o}]p und dem p[7{Hofrat}he 4{Dr.} 8{v.} 1{Ammon} zu 6{o[Dresden]o}]p im Auslande redigierten "t[Journals für Chirurgie und Augenheilkunde]t"</w:t>
      </w:r>
    </w:p>
    <w:p>
      <w:r>
        <w:t>43</w:t>
        <w:tab/>
        <w:t>1842</w:t>
      </w:r>
    </w:p>
    <w:p>
      <w:r>
        <w:br/>
        <w:t>30</w:t>
        <w:tab/>
        <w:t>Nr. 24</w:t>
      </w:r>
    </w:p>
    <w:p>
      <w:r>
        <w:t>33</w:t>
        <w:tab/>
        <w:t>S. 134</w:t>
      </w:r>
    </w:p>
    <w:p>
      <w:r>
        <w:t>40</w:t>
        <w:tab/>
        <w:t>Die Herausgabe und s[Censur]s des "t[Inowraclawer Kreisblatt]ts"</w:t>
      </w:r>
    </w:p>
    <w:p>
      <w:r>
        <w:t>43</w:t>
        <w:tab/>
        <w:t>1842 - 1843</w:t>
      </w:r>
    </w:p>
    <w:p>
      <w:r>
        <w:br/>
        <w:t>30</w:t>
        <w:tab/>
        <w:t>Nr. 25</w:t>
      </w:r>
    </w:p>
    <w:p>
      <w:r>
        <w:t>33</w:t>
        <w:tab/>
        <w:t>S. 134</w:t>
      </w:r>
    </w:p>
    <w:p>
      <w:r>
        <w:t>40</w:t>
        <w:tab/>
        <w:t>Die Herausgabe und s[Censur]s des "t[Insterburger Kreisblatt]ts"</w:t>
      </w:r>
    </w:p>
    <w:p>
      <w:r>
        <w:t>43</w:t>
        <w:tab/>
        <w:t>1842</w:t>
      </w:r>
    </w:p>
    <w:p>
      <w:r>
        <w:br/>
        <w:t>30</w:t>
        <w:tab/>
        <w:t>Nr. 26</w:t>
      </w:r>
    </w:p>
    <w:p>
      <w:r>
        <w:t>33</w:t>
        <w:tab/>
        <w:t>S. 134</w:t>
      </w:r>
    </w:p>
    <w:p>
      <w:r>
        <w:t>40</w:t>
        <w:tab/>
        <w:t>Die s[Censur]s der von dem p[4{Dr.} 1{Jordan} zu 6{o[Königsberg i./P.]o}]p erscheinenden Schriften</w:t>
      </w:r>
    </w:p>
    <w:p>
      <w:r>
        <w:t>43</w:t>
        <w:tab/>
        <w:t>1842 - 1843</w:t>
      </w:r>
    </w:p>
    <w:p>
      <w:r>
        <w:br/>
        <w:t>30</w:t>
        <w:tab/>
        <w:t>Nr. 33</w:t>
      </w:r>
    </w:p>
    <w:p>
      <w:r>
        <w:t>33</w:t>
        <w:tab/>
        <w:t>S. 135</w:t>
      </w:r>
    </w:p>
    <w:p>
      <w:r>
        <w:t>40</w:t>
        <w:tab/>
        <w:t>Die Herausgabe und s[Censur]s der p[Huber]pschen t[2{Zeitschrift} "1{Janus}]t"</w:t>
      </w:r>
    </w:p>
    <w:p>
      <w:r>
        <w:t>43</w:t>
        <w:tab/>
        <w:t>1844 - 1845</w:t>
      </w:r>
    </w:p>
    <w:p>
      <w:r>
        <w:br/>
        <w:t>30</w:t>
        <w:tab/>
        <w:t>Nr. 35</w:t>
      </w:r>
    </w:p>
    <w:p>
      <w:r>
        <w:t>33</w:t>
        <w:tab/>
        <w:t>S. 135</w:t>
      </w:r>
    </w:p>
    <w:p>
      <w:r>
        <w:t>40</w:t>
        <w:tab/>
        <w:t>Das s[Debitverbot]s gegen die in o[Leipzig]o unter dem Titel "t[Julitage en miniature]t"von p[2{Moritz} 1{Reichenbach}]p erschienenen s[2{anstößige}n 1{Schrift}]s</w:t>
      </w:r>
    </w:p>
    <w:p>
      <w:r>
        <w:t>43</w:t>
        <w:tab/>
        <w:t>1845</w:t>
      </w:r>
    </w:p>
    <w:p>
      <w:r>
        <w:br/>
        <w:t>30</w:t>
        <w:tab/>
        <w:t>Nr. 36</w:t>
      </w:r>
    </w:p>
    <w:p>
      <w:r>
        <w:t>33</w:t>
        <w:tab/>
        <w:t>S. 136</w:t>
      </w:r>
    </w:p>
    <w:p>
      <w:r>
        <w:t>40</w:t>
        <w:tab/>
        <w:t>Die von dem p[4{Dr.} 1{Stern} in 6{o[Berlin]o}]p beabsichtigte Herausgabe einer Zeitschrift unter dem Titel "t[1{Das deutsche Judentum} 2{&lt;Zeitschrift&gt;}]t"</w:t>
      </w:r>
    </w:p>
    <w:p>
      <w:r>
        <w:t>43</w:t>
        <w:tab/>
        <w:t>1845</w:t>
      </w:r>
    </w:p>
    <w:p>
      <w:r>
        <w:br/>
        <w:t>30</w:t>
        <w:tab/>
        <w:t>Nr. 37</w:t>
      </w:r>
    </w:p>
    <w:p>
      <w:r>
        <w:t>33</w:t>
        <w:tab/>
        <w:t>S. 136</w:t>
      </w:r>
    </w:p>
    <w:p>
      <w:r>
        <w:t>40</w:t>
        <w:tab/>
        <w:t>Die s[Censur]s und den s[Debit]s der von dem p[7{Literat}en 2{Hermann} 1{Jüngling} in 6{o[Berlin]o}]p herausgegebenen Schriften</w:t>
      </w:r>
    </w:p>
    <w:p>
      <w:r>
        <w:t>43</w:t>
        <w:tab/>
        <w:t>1845 - 1848</w:t>
      </w:r>
    </w:p>
    <w:p>
      <w:r>
        <w:br/>
        <w:t>30</w:t>
        <w:tab/>
        <w:t>Nr. 39</w:t>
      </w:r>
    </w:p>
    <w:p>
      <w:r>
        <w:t>33</w:t>
        <w:tab/>
        <w:t>S. 136</w:t>
      </w:r>
    </w:p>
    <w:p>
      <w:r>
        <w:t>40</w:t>
        <w:tab/>
        <w:t>Die Herausgabe und s[Censur]s des t["Iserloher Kreis-Wochenblatt]ts"</w:t>
      </w:r>
    </w:p>
    <w:p>
      <w:r>
        <w:t>43</w:t>
        <w:tab/>
        <w:t>1842 - 1847</w:t>
      </w:r>
    </w:p>
    <w:p>
      <w:r>
        <w:br/>
        <w:t>30</w:t>
        <w:tab/>
        <w:t>Nr. 41</w:t>
      </w:r>
    </w:p>
    <w:p>
      <w:r>
        <w:t>33</w:t>
        <w:tab/>
        <w:t>S. 136</w:t>
      </w:r>
    </w:p>
    <w:p>
      <w:r>
        <w:t>40</w:t>
        <w:tab/>
        <w:t>Die s[Censur]s und den s[Debit]s der bei dem p[5{s[Buchhändler]s} 2{Wilhelm} 1{Jurang} in 6{o[Leipzig]o}]p erscheinenden s[Verlagsartikel]s</w:t>
      </w:r>
    </w:p>
    <w:p>
      <w:r>
        <w:t>43</w:t>
        <w:tab/>
        <w:t>1847 - 1848</w:t>
      </w:r>
    </w:p>
    <w:p>
      <w:r>
        <w:br/>
        <w:t>26</w:t>
        <w:tab/>
        <w:t>Tit. 2, Lit. K</w:t>
      </w:r>
    </w:p>
    <w:p>
      <w:r>
        <w:t>27</w:t>
        <w:tab/>
        <w:t>Abt. II Polizei-Abteilung \ Sect. 9 \ Titel 2: Censur-Sachen. Specialia \ Lit. K</w:t>
      </w:r>
    </w:p>
    <w:p>
      <w:r>
        <w:t>30</w:t>
        <w:tab/>
        <w:t>Nr. 1</w:t>
      </w:r>
    </w:p>
    <w:p>
      <w:r>
        <w:t>33</w:t>
        <w:tab/>
        <w:t>S. 137</w:t>
      </w:r>
    </w:p>
    <w:p>
      <w:r>
        <w:t>40</w:t>
        <w:tab/>
        <w:t>Die strengere s[Censur]s der "t[Kreuznacher Zeitung]t" rücksichts der darin vorkommenden anstößigen Äußerungen; dergleichen der "t[Hanauer Zeitung]t"</w:t>
      </w:r>
    </w:p>
    <w:p>
      <w:r>
        <w:t>43</w:t>
        <w:tab/>
        <w:t>1817 - 1832</w:t>
      </w:r>
    </w:p>
    <w:p>
      <w:r>
        <w:br/>
        <w:t>30</w:t>
        <w:tab/>
        <w:t>Nr. 2</w:t>
      </w:r>
    </w:p>
    <w:p>
      <w:r>
        <w:t>33</w:t>
        <w:tab/>
        <w:t>S. 137</w:t>
      </w:r>
    </w:p>
    <w:p>
      <w:r>
        <w:t>40</w:t>
        <w:tab/>
        <w:t>Die strengere s[Censur]s der zu o[Cleve]o unter dem Titel "t[1{Der Curier vom Niederrhein} 2{&lt;Zeitschrift&gt;}]t" erscheinenden Zeitschrift</w:t>
      </w:r>
    </w:p>
    <w:p>
      <w:r>
        <w:t>43</w:t>
        <w:tab/>
        <w:t>1817 - 1823</w:t>
      </w:r>
    </w:p>
    <w:p>
      <w:r>
        <w:br/>
        <w:t>30</w:t>
        <w:tab/>
        <w:t>Nr. 3</w:t>
      </w:r>
    </w:p>
    <w:p>
      <w:r>
        <w:t>33</w:t>
        <w:tab/>
        <w:t>S. 137</w:t>
      </w:r>
    </w:p>
    <w:p>
      <w:r>
        <w:t>40</w:t>
        <w:tab/>
        <w:t>Die Herausgabe und s[Censur]s der unter den Titeln 1. "t[Deutschlands Curier oder Staatsbote]t"; 2. "t[Der Curier, Hallische Zeitung für Stadt und Land]t" und 3. "t[Die Halle-Burgsche Curier-Zeitung]t" erschienenen Zeitschriften, Bd. 1 - 2</w:t>
      </w:r>
    </w:p>
    <w:p>
      <w:r>
        <w:t>43</w:t>
        <w:tab/>
        <w:t>1800 - 1848</w:t>
      </w:r>
    </w:p>
    <w:p>
      <w:r>
        <w:br/>
        <w:t>30</w:t>
        <w:tab/>
        <w:t>Nr. 4</w:t>
      </w:r>
    </w:p>
    <w:p>
      <w:r>
        <w:t>33</w:t>
        <w:tab/>
        <w:t>S. 137</w:t>
      </w:r>
    </w:p>
    <w:p>
      <w:r>
        <w:t>40</w:t>
        <w:tab/>
        <w:t>Die von dem vormaligen p[7{Oberstlieutenant} 8{von} 1{Kerz}]p nachgesuchte s[Erlaubnis zur Herausgabe]s einer s[2{historisch-politisch-literarische}n 1{Zeitschrift}]s</w:t>
      </w:r>
    </w:p>
    <w:p>
      <w:r>
        <w:t>43</w:t>
        <w:tab/>
        <w:t>1822</w:t>
      </w:r>
    </w:p>
    <w:p>
      <w:r>
        <w:br/>
        <w:t>30</w:t>
        <w:tab/>
        <w:t>Nr. 5</w:t>
      </w:r>
    </w:p>
    <w:p>
      <w:r>
        <w:t>33</w:t>
        <w:tab/>
        <w:t>S. 137</w:t>
      </w:r>
    </w:p>
    <w:p>
      <w:r>
        <w:t>40</w:t>
        <w:tab/>
        <w:t>Die s[Censur]s und den s[Debit]s der von dem p[7{Wirklichen Geheimen Legationsrat}he 1{Klüber}]p herausgegebenenen Schrift "t[Öffentliches Recht des Deutschen Bundes und der Bundesstaaten]t"; zweite Auflage k[2{o[Frankfurt a./M.]o} bei 1{Andrae}]k z[1822]z</w:t>
      </w:r>
    </w:p>
    <w:p>
      <w:r>
        <w:t>43</w:t>
        <w:tab/>
        <w:t>1823</w:t>
      </w:r>
    </w:p>
    <w:p>
      <w:r>
        <w:br/>
        <w:t>30</w:t>
        <w:tab/>
        <w:t>Nr. 6</w:t>
      </w:r>
    </w:p>
    <w:p>
      <w:r>
        <w:t>33</w:t>
        <w:tab/>
        <w:t>S. 137</w:t>
      </w:r>
    </w:p>
    <w:p>
      <w:r>
        <w:t>40</w:t>
        <w:tab/>
        <w:t>Die s[Censur]s und den s[Debit]s der t[Deutschen Geschichte]t von p[Kohlrausch]p</w:t>
      </w:r>
    </w:p>
    <w:p>
      <w:r>
        <w:t>43</w:t>
        <w:tab/>
        <w:t>1824 - 1825</w:t>
      </w:r>
    </w:p>
    <w:p>
      <w:r>
        <w:br/>
        <w:t>30</w:t>
        <w:tab/>
        <w:t>Nr. 7</w:t>
      </w:r>
    </w:p>
    <w:p>
      <w:r>
        <w:t>33</w:t>
        <w:tab/>
        <w:t>S. 138</w:t>
      </w:r>
    </w:p>
    <w:p>
      <w:r>
        <w:t>40</w:t>
        <w:tab/>
        <w:t>Die Untersuchung des s[Debit]ss der in o[Hamburg]o unter dem Titel "t[Die Verschwörung in Krähwinkel. Anhang zu Krähwinkel wie es ist]t" erschienenen Schrift</w:t>
      </w:r>
    </w:p>
    <w:p>
      <w:r>
        <w:t>43</w:t>
        <w:tab/>
        <w:t>1829</w:t>
      </w:r>
    </w:p>
    <w:p>
      <w:r>
        <w:br/>
        <w:t>30</w:t>
        <w:tab/>
        <w:t>Nr. 11</w:t>
      </w:r>
    </w:p>
    <w:p>
      <w:r>
        <w:t>33</w:t>
        <w:tab/>
        <w:t>S. 138</w:t>
      </w:r>
    </w:p>
    <w:p>
      <w:r>
        <w:t>40</w:t>
        <w:tab/>
        <w:t>Die s[Censur]s der von dem p[5{Buchdrucker} 1{Paschke} zu 6{o[Königsberg i./Pr.]o}]p herausgegebenen neuen s[2{politische}n 1{Zeitung}]s unter dem Titel "t[1{Königsberger Abendzeitung} 2{&lt;Zeitung&gt;}]t"</w:t>
      </w:r>
    </w:p>
    <w:p>
      <w:r>
        <w:t>43</w:t>
        <w:tab/>
        <w:t>1831</w:t>
      </w:r>
    </w:p>
    <w:p>
      <w:r>
        <w:br/>
        <w:t>30</w:t>
        <w:tab/>
        <w:t>Nr. 14</w:t>
      </w:r>
    </w:p>
    <w:p>
      <w:r>
        <w:t>33</w:t>
        <w:tab/>
        <w:t>S. 139</w:t>
      </w:r>
    </w:p>
    <w:p>
      <w:r>
        <w:t>40</w:t>
        <w:tab/>
        <w:t>Die s[Censur]s und den s[Debit]s der von der Frau p[1{Hoffmann}, 7{geb. Janska}, aus 6{o[Warschau]o}]p in polnischer Sprache unter dem Titel "t[1{Vergnügungen für Kinder} 2{&lt;Zeitschrift&gt;}]t" in o[Posen]o herauszugebenden Zeitschrift</w:t>
      </w:r>
    </w:p>
    <w:p>
      <w:r>
        <w:t>43</w:t>
        <w:tab/>
        <w:t>1832</w:t>
      </w:r>
    </w:p>
    <w:p>
      <w:r>
        <w:br/>
        <w:t>30</w:t>
        <w:tab/>
        <w:t>Nr. 15</w:t>
      </w:r>
    </w:p>
    <w:p>
      <w:r>
        <w:t>33</w:t>
        <w:tab/>
        <w:t>S. 139</w:t>
      </w:r>
    </w:p>
    <w:p>
      <w:r>
        <w:t>40</w:t>
        <w:tab/>
        <w:t>Das s[2{Verbot} des 1{Debit}]ss der von dem p[4{Professor} 1{Philipps}]p und dem p[4{Dr.} 1{Görres}]p angekündigten und in o[München]o herauszugebenden t[2{Zeitschrift} "1{Historisch politische Blätter für das katholische Deutschland}]t"</w:t>
      </w:r>
    </w:p>
    <w:p>
      <w:r>
        <w:t>43</w:t>
        <w:tab/>
        <w:t>1838 - 1848</w:t>
      </w:r>
    </w:p>
    <w:p>
      <w:r>
        <w:br/>
        <w:t>30</w:t>
        <w:tab/>
        <w:t>Nr. 16</w:t>
      </w:r>
    </w:p>
    <w:p>
      <w:r>
        <w:t>33</w:t>
        <w:tab/>
        <w:t>S. 139</w:t>
      </w:r>
    </w:p>
    <w:p>
      <w:r>
        <w:t>40</w:t>
        <w:tab/>
        <w:t>Den s[Debit]s der von p[Herloßsohn]p in o[Leipzig]o unter dem Titel "t[1{Der Komet} 2{&lt;Zeitschrift&gt;}]t" erscheinenden Zeitschrift</w:t>
      </w:r>
    </w:p>
    <w:p>
      <w:r>
        <w:t>43</w:t>
        <w:tab/>
        <w:t>1832 - 1833</w:t>
      </w:r>
    </w:p>
    <w:p>
      <w:r>
        <w:br/>
        <w:t>30</w:t>
        <w:tab/>
        <w:t>Nr. 17</w:t>
      </w:r>
    </w:p>
    <w:p>
      <w:r>
        <w:t>33</w:t>
        <w:tab/>
        <w:t>S. 139</w:t>
      </w:r>
    </w:p>
    <w:p>
      <w:r>
        <w:t>40</w:t>
        <w:tab/>
        <w:t>Das s[Verbot der zu o[Hanau]o erscheinenden t[2{Flugschrift} "1{Der Komet des Jahres 1834}]t]s"</w:t>
      </w:r>
    </w:p>
    <w:p>
      <w:r>
        <w:t>43</w:t>
        <w:tab/>
        <w:t>1832 - 1834</w:t>
      </w:r>
    </w:p>
    <w:p>
      <w:r>
        <w:br/>
        <w:t>30</w:t>
        <w:tab/>
        <w:t>Nr. 18</w:t>
      </w:r>
    </w:p>
    <w:p>
      <w:r>
        <w:t>33</w:t>
        <w:tab/>
        <w:t>S. 139</w:t>
      </w:r>
    </w:p>
    <w:p>
      <w:r>
        <w:t>40</w:t>
        <w:tab/>
        <w:t>Die s[Censur]s der in o[Berlin]o erscheinenden "t[Evangelischen Kirchenzeitung]t"</w:t>
      </w:r>
    </w:p>
    <w:p>
      <w:r>
        <w:t>43</w:t>
        <w:tab/>
        <w:t>1833 - 1845</w:t>
      </w:r>
    </w:p>
    <w:p>
      <w:r>
        <w:br/>
        <w:t>30</w:t>
        <w:tab/>
        <w:t>Nr. 19</w:t>
      </w:r>
    </w:p>
    <w:p>
      <w:r>
        <w:t>33</w:t>
        <w:tab/>
        <w:t>S. 139</w:t>
      </w:r>
    </w:p>
    <w:p>
      <w:r>
        <w:t>40</w:t>
        <w:tab/>
        <w:t>Die s[Censur]s und den s[Debit]s der von p[2{Theobald} 1{Krohn}]p herauszugebenden Schriften</w:t>
      </w:r>
    </w:p>
    <w:p>
      <w:r>
        <w:t>43</w:t>
        <w:tab/>
        <w:t>1834</w:t>
      </w:r>
    </w:p>
    <w:p>
      <w:r>
        <w:br/>
        <w:t>30</w:t>
        <w:tab/>
        <w:t>Nr. 21</w:t>
      </w:r>
    </w:p>
    <w:p>
      <w:r>
        <w:t>33</w:t>
        <w:tab/>
        <w:t>S. 140</w:t>
      </w:r>
    </w:p>
    <w:p>
      <w:r>
        <w:t>40</w:t>
        <w:tab/>
        <w:t>Das s[2{Verbot} des 1{Debit}]ss der bei dem p[5{s[Buchhändler]s} 2{Carl} 1{Kollmann} in 6{o[Augsburg]o}]p unter dem Titel "t[Beiträge zur Kirchengeschichte des 19. Jahrhunderts in Deutschland]t" erschienenen höchst s[2{verwerfliche}n 1{Schrift}]s</w:t>
      </w:r>
    </w:p>
    <w:p>
      <w:r>
        <w:t>43</w:t>
        <w:tab/>
        <w:t>1835 - 1839</w:t>
      </w:r>
    </w:p>
    <w:p>
      <w:r>
        <w:br/>
        <w:t>30</w:t>
        <w:tab/>
        <w:t>Nr. 22</w:t>
      </w:r>
    </w:p>
    <w:p>
      <w:r>
        <w:t>33</w:t>
        <w:tab/>
        <w:t>S. 140</w:t>
      </w:r>
    </w:p>
    <w:p>
      <w:r>
        <w:t>40</w:t>
        <w:tab/>
        <w:t>Die s[Censur]s und den s[Debit]s der von dem p[4{Professor Dr.} 1{Kaufmann} in 6{o[Bonn]o}]p erschienenen Schriften</w:t>
      </w:r>
    </w:p>
    <w:p>
      <w:r>
        <w:t>43</w:t>
        <w:tab/>
        <w:t>1836 - 1837</w:t>
      </w:r>
    </w:p>
    <w:p>
      <w:r>
        <w:br/>
        <w:t>30</w:t>
        <w:tab/>
        <w:t>Nr. 23</w:t>
      </w:r>
    </w:p>
    <w:p>
      <w:r>
        <w:t>33</w:t>
        <w:tab/>
        <w:t>S. 140</w:t>
      </w:r>
    </w:p>
    <w:p>
      <w:r>
        <w:t>40</w:t>
        <w:tab/>
        <w:t>Die s[Censur]s und den s[Debit]s der im k[1{Verlage von Krüger} zu 2{o[Dortmund]o}]k erschienenen Schriften und s[Bücher]s</w:t>
      </w:r>
    </w:p>
    <w:p>
      <w:r>
        <w:t>43</w:t>
        <w:tab/>
        <w:t>1836 - 1841</w:t>
      </w:r>
    </w:p>
    <w:p>
      <w:r>
        <w:br/>
        <w:t>30</w:t>
        <w:tab/>
        <w:t>Nr. 24</w:t>
      </w:r>
    </w:p>
    <w:p>
      <w:r>
        <w:t>33</w:t>
        <w:tab/>
        <w:t>S. 140</w:t>
      </w:r>
    </w:p>
    <w:p>
      <w:r>
        <w:t>40</w:t>
        <w:tab/>
        <w:t>Die s[Censur]s und den s[Debit]s der bei k[1{p[2{Gustav} 1{Kühn} 6{&lt;Neu-Ruppin&gt;}]p} zu 2{o[Neu-Ruppin]o}]k erschienenen anstößigen bildichen Darstellungen und sittenverderbenden Lieder pp; desgleichen der bei k[1{p[2{W.} 1{Zürges} 6{&lt;Leipzig&gt;}]p} in 2{o[Leipzig]o}]k erschienenen</w:t>
      </w:r>
    </w:p>
    <w:p>
      <w:r>
        <w:t>43</w:t>
        <w:tab/>
        <w:t>1836 - 1837</w:t>
      </w:r>
    </w:p>
    <w:p>
      <w:r>
        <w:br/>
        <w:t>30</w:t>
        <w:tab/>
        <w:t>Nr. 25</w:t>
      </w:r>
    </w:p>
    <w:p>
      <w:r>
        <w:t>33</w:t>
        <w:tab/>
        <w:t>S. 140</w:t>
      </w:r>
    </w:p>
    <w:p>
      <w:r>
        <w:t>40</w:t>
        <w:tab/>
        <w:t>Das s[2{Verbot} des 1{Debit}]ss der zu o[Frankfurt a./M.]o erschienenen "t[Unparteiischen Universal Kirchenzeitung]t"</w:t>
      </w:r>
    </w:p>
    <w:p>
      <w:r>
        <w:t>43</w:t>
        <w:tab/>
        <w:t>1837 - 1838</w:t>
      </w:r>
    </w:p>
    <w:p>
      <w:r>
        <w:br/>
        <w:t>30</w:t>
        <w:tab/>
        <w:t>Nr. 26</w:t>
      </w:r>
    </w:p>
    <w:p>
      <w:r>
        <w:t>33</w:t>
        <w:tab/>
        <w:t>S. 140</w:t>
      </w:r>
    </w:p>
    <w:p>
      <w:r>
        <w:t>40</w:t>
        <w:tab/>
        <w:t>Das s[2{Verbot} des 1{Debit}]ss der bei k[1{Kollmann} in 2{o[Augsburg]o}]k unter dem Namen "t[1{Sion} 2{&lt;katholische Zeitung&gt;}]t" erschienenen katholischen Zeitung</w:t>
      </w:r>
    </w:p>
    <w:p>
      <w:r>
        <w:t>43</w:t>
        <w:tab/>
        <w:t>1838 - 1839</w:t>
      </w:r>
    </w:p>
    <w:p>
      <w:r>
        <w:br/>
        <w:t>30</w:t>
        <w:tab/>
        <w:t>Nr. 27</w:t>
      </w:r>
    </w:p>
    <w:p>
      <w:r>
        <w:t>33</w:t>
        <w:tab/>
        <w:t>S. 141</w:t>
      </w:r>
    </w:p>
    <w:p>
      <w:r>
        <w:t>40</w:t>
        <w:tab/>
        <w:t>Die s[Censur]s und den s[Debit]s der bei k[1{Brönner} zu 2{o[Frankfurt a./M.]o}]k erschienenen Schrift "t[Die katholische Kirche in der Preußischen Rheinprovinz und der Erzbischof Clemens August von Cöln]t"</w:t>
      </w:r>
    </w:p>
    <w:p>
      <w:r>
        <w:t>43</w:t>
        <w:tab/>
        <w:t>1838 - 1839</w:t>
      </w:r>
    </w:p>
    <w:p>
      <w:r>
        <w:br/>
        <w:t>30</w:t>
        <w:tab/>
        <w:t>Nr. 28</w:t>
      </w:r>
    </w:p>
    <w:p>
      <w:r>
        <w:t>33</w:t>
        <w:tab/>
        <w:t>S. 141</w:t>
      </w:r>
    </w:p>
    <w:p>
      <w:r>
        <w:t>40</w:t>
        <w:tab/>
        <w:t>Die in o[Schafhausen]o unter dem Titel "t[Zum Preußischen Kirchenrecht, eine zeitgemäße Monographie]t" erschienene s[Schmähschrift]s</w:t>
      </w:r>
    </w:p>
    <w:p>
      <w:r>
        <w:t>43</w:t>
        <w:tab/>
        <w:t>1838 - 1840</w:t>
      </w:r>
    </w:p>
    <w:p>
      <w:r>
        <w:br/>
        <w:t>30</w:t>
        <w:tab/>
        <w:t>Nr. 29</w:t>
      </w:r>
    </w:p>
    <w:p>
      <w:r>
        <w:t>33</w:t>
        <w:tab/>
        <w:t>S. 141</w:t>
      </w:r>
    </w:p>
    <w:p>
      <w:r>
        <w:t>40</w:t>
        <w:tab/>
        <w:t>Die s[Censur]s und den s[Debit]s der zu p[6{o[Regensburg]o} von 2{G. K.} 1{Manz}]p herausgegebenen t[2{Zeitschrift} "1{Katholische Stimmen, ein Archiv des Interessantesten und Vorzüglichsten aus dem kirchlichen Leben und aus der kirchlichen Literatur}]t"</w:t>
      </w:r>
    </w:p>
    <w:p>
      <w:r>
        <w:t>43</w:t>
        <w:tab/>
        <w:t>1839 - 1842</w:t>
      </w:r>
    </w:p>
    <w:p>
      <w:r>
        <w:br/>
        <w:t>30</w:t>
        <w:tab/>
        <w:t>Nr. 30</w:t>
      </w:r>
    </w:p>
    <w:p>
      <w:r>
        <w:t>33</w:t>
        <w:tab/>
        <w:t>S. 141</w:t>
      </w:r>
    </w:p>
    <w:p>
      <w:r>
        <w:t>40</w:t>
        <w:tab/>
        <w:t>Die s[Censur]s und den s[Debit]s des in o[Breslau]o herauskommenden "t[Katholischen Kirchenblatt]ts"</w:t>
      </w:r>
    </w:p>
    <w:p>
      <w:r>
        <w:t>43</w:t>
        <w:tab/>
        <w:t>1834 - 1846</w:t>
      </w:r>
    </w:p>
    <w:p>
      <w:r>
        <w:br/>
        <w:t>30</w:t>
        <w:tab/>
        <w:t>Nr. 31</w:t>
      </w:r>
    </w:p>
    <w:p>
      <w:r>
        <w:t>33</w:t>
        <w:tab/>
        <w:t>S. 141</w:t>
      </w:r>
    </w:p>
    <w:p>
      <w:r>
        <w:t>40</w:t>
        <w:tab/>
        <w:t>Die von dem p[4{Dr.} 2{J.} 1{Ellendorf} in 6{o[Berlin]o}]p unter dem Titel "t[1{Historisch-kirchenrechtliche Blätter} 2{&lt;Zeitschrift&gt;}]t" herauszugebende Zeitschrift</w:t>
      </w:r>
    </w:p>
    <w:p>
      <w:r>
        <w:t>43</w:t>
        <w:tab/>
        <w:t>1839 - 1840</w:t>
      </w:r>
    </w:p>
    <w:p>
      <w:r>
        <w:br/>
        <w:t>30</w:t>
        <w:tab/>
        <w:t>Nr. 33</w:t>
      </w:r>
    </w:p>
    <w:p>
      <w:r>
        <w:t>33</w:t>
        <w:tab/>
        <w:t>S. 142</w:t>
      </w:r>
    </w:p>
    <w:p>
      <w:r>
        <w:t>40</w:t>
        <w:tab/>
        <w:t>Die s[Censur]s und den s[Debit]s der von dem p[4{Professor Dr.} 1{Kranichfeld} in 6{o[Berlin]o}]p herausgegebenen Schriften</w:t>
      </w:r>
    </w:p>
    <w:p>
      <w:r>
        <w:t>43</w:t>
        <w:tab/>
        <w:t>1840 - 1845</w:t>
      </w:r>
    </w:p>
    <w:p>
      <w:r>
        <w:br/>
        <w:t>30</w:t>
        <w:tab/>
        <w:t>Nr. 34</w:t>
      </w:r>
    </w:p>
    <w:p>
      <w:r>
        <w:t>33</w:t>
        <w:tab/>
        <w:t>S. 142</w:t>
      </w:r>
    </w:p>
    <w:p>
      <w:r>
        <w:t>40</w:t>
        <w:tab/>
        <w:t>Die s[Herausgabe eines theologischen Archivs]s, später einer s[Kirchenzeitung in polnischer Sprache]s seitens des p[7{Domkapitular}s 1{Jabczynski} zu 6{o[Posen]o}]p</w:t>
      </w:r>
    </w:p>
    <w:p>
      <w:r>
        <w:t>43</w:t>
        <w:tab/>
        <w:t>1835 - 1840</w:t>
      </w:r>
    </w:p>
    <w:p>
      <w:r>
        <w:br/>
        <w:t>30</w:t>
        <w:tab/>
        <w:t>Nr. 36</w:t>
      </w:r>
    </w:p>
    <w:p>
      <w:r>
        <w:t>33</w:t>
        <w:tab/>
        <w:t>S. 142</w:t>
      </w:r>
    </w:p>
    <w:p>
      <w:r>
        <w:t>40</w:t>
        <w:tab/>
        <w:t>Das s[Debitverbot]s der in k[2{o[Würzburg]o} bei 1{Voigt und Mocker}]k erschienenen anstößigen Schrift "t[Die Kölnische Kirche]t" im z[Mai 1841]z von H. M.; desgleichen das s[Verbot sämtlicher s[Verlagsartikel]s der Würzburgischen Buchhandlung Voigt &amp; Mocker]s</w:t>
      </w:r>
    </w:p>
    <w:p>
      <w:r>
        <w:t>43</w:t>
        <w:tab/>
        <w:t>1841 - 1843</w:t>
      </w:r>
    </w:p>
    <w:p>
      <w:r>
        <w:br/>
        <w:t>30</w:t>
        <w:tab/>
        <w:t>Nr. 37</w:t>
      </w:r>
    </w:p>
    <w:p>
      <w:r>
        <w:t>33</w:t>
        <w:tab/>
        <w:t>S. 142</w:t>
      </w:r>
    </w:p>
    <w:p>
      <w:r>
        <w:t>40</w:t>
        <w:tab/>
        <w:t>Die s[Debits-Verbot]se folgender Schriften: 1. "t[Der Wahrheit die Ehre]t". An die Gegner der sogenannten s[Schmähschrift]s von G. v. C., von p[2{Eduard} 1{Ehrenhaus}, 5{Pastor} zu 6{o[Trossin]o}]p; 2. "t[Mitteilungen über die Veranlassung der kirchlichen Aufregung zu Magdeburg im Jahre 1840]t"; 3. "t[Die in Preußen beabsichtigte Aufhebung der kirchlichen Union, aus kirchlich politischem Gesichtspunkte beleuchtet von einem Altpreußen]t"; und 4. "t[Dreißig Fragen]t"</w:t>
      </w:r>
    </w:p>
    <w:p>
      <w:r>
        <w:t>43</w:t>
        <w:tab/>
        <w:t>1841</w:t>
      </w:r>
    </w:p>
    <w:p>
      <w:r>
        <w:br/>
        <w:t>30</w:t>
        <w:tab/>
        <w:t>Nr. 38</w:t>
      </w:r>
    </w:p>
    <w:p>
      <w:r>
        <w:t>33</w:t>
        <w:tab/>
        <w:t>S. 143</w:t>
      </w:r>
    </w:p>
    <w:p>
      <w:r>
        <w:t>40</w:t>
        <w:tab/>
        <w:t>Die Herausgabe und s[Censur]s des "t[Katholischen Wochenblatts für Ost- und Westpreußen]t"</w:t>
      </w:r>
    </w:p>
    <w:p>
      <w:r>
        <w:t>43</w:t>
        <w:tab/>
        <w:t>1842 - 1845</w:t>
      </w:r>
    </w:p>
    <w:p>
      <w:r>
        <w:br/>
        <w:t>30</w:t>
        <w:tab/>
        <w:t>Nr. 39</w:t>
      </w:r>
    </w:p>
    <w:p>
      <w:r>
        <w:t>33</w:t>
        <w:tab/>
        <w:t>S. 143</w:t>
      </w:r>
    </w:p>
    <w:p>
      <w:r>
        <w:t>40</w:t>
        <w:tab/>
        <w:t>Die Herausgabe einer neuen s[2{o[Königsberg]oer} 3{politische}n 1{Zeitung}]s und deren s[Censur]s</w:t>
      </w:r>
    </w:p>
    <w:p>
      <w:r>
        <w:t>43</w:t>
        <w:tab/>
        <w:t>1842 - 1850</w:t>
      </w:r>
    </w:p>
    <w:p>
      <w:r>
        <w:br/>
        <w:t>30</w:t>
        <w:tab/>
        <w:t>Nr. 40</w:t>
      </w:r>
    </w:p>
    <w:p>
      <w:r>
        <w:t>33</w:t>
        <w:tab/>
        <w:t>S. 143</w:t>
      </w:r>
    </w:p>
    <w:p>
      <w:r>
        <w:t>40</w:t>
        <w:tab/>
        <w:t>Die Herausgabe eines gegen o[Preußen]o gerichteten s[2{katholische&lt;s&gt;}n 1{Oppositionsblatt}]ses in o[Baiern]o, namentlich in o[Würzburg]o</w:t>
      </w:r>
    </w:p>
    <w:p>
      <w:r>
        <w:t>43</w:t>
        <w:tab/>
        <w:t>1842</w:t>
      </w:r>
    </w:p>
    <w:p>
      <w:r>
        <w:br/>
        <w:t>30</w:t>
        <w:tab/>
        <w:t>Nr. 41</w:t>
      </w:r>
    </w:p>
    <w:p>
      <w:r>
        <w:t>33</w:t>
        <w:tab/>
        <w:t>S. 143</w:t>
      </w:r>
    </w:p>
    <w:p>
      <w:r>
        <w:t>40</w:t>
        <w:tab/>
        <w:t>Die s[Censur]s von dem p[4{Professor Dr.} 1{Jacobson} zu 6{o[Königsberg i./Pr.]o}]p herausgegebenen "t[Geschichte des Preußischen Kirchenrechts]t"</w:t>
      </w:r>
    </w:p>
    <w:p>
      <w:r>
        <w:t>43</w:t>
        <w:tab/>
        <w:t>1842</w:t>
      </w:r>
    </w:p>
    <w:p>
      <w:r>
        <w:br/>
        <w:t>30</w:t>
        <w:tab/>
        <w:t>Nr. 42</w:t>
      </w:r>
    </w:p>
    <w:p>
      <w:r>
        <w:t>33</w:t>
        <w:tab/>
        <w:t>S. 143</w:t>
      </w:r>
    </w:p>
    <w:p>
      <w:r>
        <w:t>40</w:t>
        <w:tab/>
        <w:t>Die s[Censur]s der in o[Bonn]o erscheinenden t[Monatsschrift für die evangelische Kirche der o[Rheinprovinz]o und o[Westphalens]o]t"</w:t>
      </w:r>
    </w:p>
    <w:p>
      <w:r>
        <w:t>43</w:t>
        <w:tab/>
        <w:t>1843</w:t>
      </w:r>
    </w:p>
    <w:p>
      <w:r>
        <w:br/>
        <w:t>30</w:t>
        <w:tab/>
        <w:t>Nr. 43</w:t>
      </w:r>
    </w:p>
    <w:p>
      <w:r>
        <w:t>33</w:t>
        <w:tab/>
        <w:t>S. 143</w:t>
      </w:r>
    </w:p>
    <w:p>
      <w:r>
        <w:t>40</w:t>
        <w:tab/>
        <w:t>Die Herausgabe und s[Censur]s des o[Berlin]oer "t[Journals für Kinderkrankheiten]t"</w:t>
      </w:r>
    </w:p>
    <w:p>
      <w:r>
        <w:t>43</w:t>
        <w:tab/>
        <w:t>1843</w:t>
      </w:r>
    </w:p>
    <w:p>
      <w:r>
        <w:br/>
        <w:t>30</w:t>
        <w:tab/>
        <w:t>Nr. 44</w:t>
      </w:r>
    </w:p>
    <w:p>
      <w:r>
        <w:t>33</w:t>
        <w:tab/>
        <w:t>S. 143</w:t>
      </w:r>
    </w:p>
    <w:p>
      <w:r>
        <w:t>40</w:t>
        <w:tab/>
        <w:t>Die von dem p[7{Oberregierungsrathe und Abteilungsdirigent}en 1{Kieschke} zu 6{o[Oppeln]o}]p beabsichtigte Herausgabe eines s[Volksblatt]ses</w:t>
      </w:r>
    </w:p>
    <w:p>
      <w:r>
        <w:t>43</w:t>
        <w:tab/>
        <w:t>1839 - 1840</w:t>
      </w:r>
    </w:p>
    <w:p>
      <w:r>
        <w:br/>
        <w:t>30</w:t>
        <w:tab/>
        <w:t>Nr. 45</w:t>
      </w:r>
    </w:p>
    <w:p>
      <w:r>
        <w:t>33</w:t>
        <w:tab/>
        <w:t>S. 144</w:t>
      </w:r>
    </w:p>
    <w:p>
      <w:r>
        <w:t>40</w:t>
        <w:tab/>
        <w:t>Die s[Censur]s und den s[Debit]s der zu o[Posen]o in polnischer Sprache erscheinenden "t[Geschichte der katholischen Kirche in Rußland]t"</w:t>
      </w:r>
    </w:p>
    <w:p>
      <w:r>
        <w:t>43</w:t>
        <w:tab/>
        <w:t>1843 - 1845</w:t>
      </w:r>
    </w:p>
    <w:p>
      <w:r>
        <w:br/>
        <w:t>30</w:t>
        <w:tab/>
        <w:t>Nr. 46</w:t>
      </w:r>
    </w:p>
    <w:p>
      <w:r>
        <w:t>33</w:t>
        <w:tab/>
        <w:t>S. 144</w:t>
      </w:r>
    </w:p>
    <w:p>
      <w:r>
        <w:t>40</w:t>
        <w:tab/>
        <w:t>Die s[Censur]s von unseren Gelehrten unter dem Titel "t[1{Kritische Blätter für Leben und Wissenschaft} 2{&lt;Wochenschrift&gt;}]t" in o[Berlin]o herauszugebenden Wochenschrift</w:t>
      </w:r>
    </w:p>
    <w:p>
      <w:r>
        <w:t>43</w:t>
        <w:tab/>
        <w:t>1843 - 1844</w:t>
      </w:r>
    </w:p>
    <w:p>
      <w:r>
        <w:br/>
        <w:t>30</w:t>
        <w:tab/>
        <w:t>Nr. 47</w:t>
      </w:r>
    </w:p>
    <w:p>
      <w:r>
        <w:t>33</w:t>
        <w:tab/>
        <w:t>S. 144</w:t>
      </w:r>
    </w:p>
    <w:p>
      <w:r>
        <w:t>40</w:t>
        <w:tab/>
        <w:t>Die s[Censur]s der von dem p[5{Schriftsteller} 2{S.} 1{Siegmund} in 6{o[Posen]o}]p unter dem Titel "t[1{Karrikaturen} 2{&lt;Monatsschrift&gt;}]t" herauszugebenden Monatsschrift</w:t>
      </w:r>
    </w:p>
    <w:p>
      <w:r>
        <w:t>43</w:t>
        <w:tab/>
        <w:t>1843 - 1844</w:t>
      </w:r>
    </w:p>
    <w:p>
      <w:r>
        <w:br/>
        <w:t>30</w:t>
        <w:tab/>
        <w:t>Nr. 48</w:t>
      </w:r>
    </w:p>
    <w:p>
      <w:r>
        <w:t>33</w:t>
        <w:tab/>
        <w:t>S. 144</w:t>
      </w:r>
    </w:p>
    <w:p>
      <w:r>
        <w:t>40</w:t>
        <w:tab/>
        <w:t>Die s[Censur]s und den s[Debit]s der von dem p[4{Dr.} 2{Carl} 1{Weil} in 6{o[Stuttgart]o}]p herausgegebenen "t[Constitutionellen Jahrbücher]t"</w:t>
      </w:r>
    </w:p>
    <w:p>
      <w:r>
        <w:t>43</w:t>
        <w:tab/>
        <w:t>1843 - 1844</w:t>
      </w:r>
    </w:p>
    <w:p>
      <w:r>
        <w:br/>
        <w:t>30</w:t>
        <w:tab/>
        <w:t>Nr. 49</w:t>
      </w:r>
    </w:p>
    <w:p>
      <w:r>
        <w:t>33</w:t>
        <w:tab/>
        <w:t>S. 144</w:t>
      </w:r>
    </w:p>
    <w:p>
      <w:r>
        <w:t>40</w:t>
        <w:tab/>
        <w:t>Die s[Censur]s und den s[Debit]s des von der Kreissynode Duisburg herausgegebenen "t[Katechismus über die Unterscheidungslehren der evangelisch-protestantischen und der römisch-katholischen Kirche]t", und der in Folge desselben erschienen Schriften und Abhandlungen</w:t>
      </w:r>
    </w:p>
    <w:p>
      <w:r>
        <w:t>43</w:t>
        <w:tab/>
        <w:t>1843 - 1845</w:t>
      </w:r>
    </w:p>
    <w:p>
      <w:r>
        <w:br/>
        <w:t>30</w:t>
        <w:tab/>
        <w:t>Nr. 50</w:t>
      </w:r>
    </w:p>
    <w:p>
      <w:r>
        <w:t>33</w:t>
        <w:tab/>
        <w:t>S. 144</w:t>
      </w:r>
    </w:p>
    <w:p>
      <w:r>
        <w:t>40</w:t>
        <w:tab/>
        <w:t>Die Herausgabe und s[Censur]s des "t[Stralsunder Kirchenblatt]ts"</w:t>
      </w:r>
    </w:p>
    <w:p>
      <w:r>
        <w:t>43</w:t>
        <w:tab/>
        <w:t>1844</w:t>
      </w:r>
    </w:p>
    <w:p>
      <w:r>
        <w:br/>
        <w:t>30</w:t>
        <w:tab/>
        <w:t>Nr. 51</w:t>
      </w:r>
    </w:p>
    <w:p>
      <w:r>
        <w:t>33</w:t>
        <w:tab/>
        <w:t>S. 145</w:t>
      </w:r>
    </w:p>
    <w:p>
      <w:r>
        <w:t>40</w:t>
        <w:tab/>
        <w:t>Die s[Censur]s und den s[Debit]s der von p[2{Carl Bernhard} 1{Koenig}]p erschienenen Schriften</w:t>
      </w:r>
    </w:p>
    <w:p>
      <w:r>
        <w:t>43</w:t>
        <w:tab/>
        <w:t>1844</w:t>
      </w:r>
    </w:p>
    <w:p>
      <w:r>
        <w:br/>
        <w:t>30</w:t>
        <w:tab/>
        <w:t>Nr. 52</w:t>
      </w:r>
    </w:p>
    <w:p>
      <w:r>
        <w:t>33</w:t>
        <w:tab/>
        <w:t>S. 145</w:t>
      </w:r>
    </w:p>
    <w:p>
      <w:r>
        <w:t>40</w:t>
        <w:tab/>
        <w:t>s[Zensur]s und s[Debit]s des vom p[5{s[Buchhändler]s} 1{Zimmermann} in 6{o[Naumburg]o}]p herausgegebenen "t[Politischen Katechismus für das deutsche Volk]t"</w:t>
      </w:r>
    </w:p>
    <w:p>
      <w:r>
        <w:t>43</w:t>
        <w:tab/>
        <w:t>1844 - 1845</w:t>
      </w:r>
    </w:p>
    <w:p>
      <w:r>
        <w:br/>
        <w:t>30</w:t>
        <w:tab/>
        <w:t>Nr. 53</w:t>
      </w:r>
    </w:p>
    <w:p>
      <w:r>
        <w:t>33</w:t>
        <w:tab/>
        <w:t>S. 145</w:t>
      </w:r>
    </w:p>
    <w:p>
      <w:r>
        <w:t>40</w:t>
        <w:tab/>
        <w:t>Die Herausgabe und s[Censur]s des "t[Kirchenblatts für die evangelische Parochie Richenbach]t"</w:t>
      </w:r>
    </w:p>
    <w:p>
      <w:r>
        <w:t>43</w:t>
        <w:tab/>
        <w:t>1844</w:t>
      </w:r>
    </w:p>
    <w:p>
      <w:r>
        <w:br/>
        <w:t>30</w:t>
        <w:tab/>
        <w:t>Nr. 54</w:t>
      </w:r>
    </w:p>
    <w:p>
      <w:r>
        <w:t>33</w:t>
        <w:tab/>
        <w:t>S. 145</w:t>
      </w:r>
    </w:p>
    <w:p>
      <w:r>
        <w:t>40</w:t>
        <w:tab/>
        <w:t>Den s[Debit]s der in o[Tübingen]o von p[2{Friedr. Theodor} 1{Vischer}]p erschienenen Schrift "t[Kritische Gänge]t"</w:t>
      </w:r>
    </w:p>
    <w:p>
      <w:r>
        <w:t>43</w:t>
        <w:tab/>
        <w:t>1844 - 1845</w:t>
      </w:r>
    </w:p>
    <w:p>
      <w:r>
        <w:br/>
        <w:t>30</w:t>
        <w:tab/>
        <w:t>Nr. 55</w:t>
      </w:r>
    </w:p>
    <w:p>
      <w:r>
        <w:t>33</w:t>
        <w:tab/>
        <w:t>S. 145</w:t>
      </w:r>
    </w:p>
    <w:p>
      <w:r>
        <w:t>40</w:t>
        <w:tab/>
        <w:t>Die Herausgabe und s[Censur]s des "t[Krotoschiner Kreisblatt]ts"</w:t>
      </w:r>
    </w:p>
    <w:p>
      <w:r>
        <w:t>43</w:t>
        <w:tab/>
        <w:t>1844 - 1845</w:t>
      </w:r>
    </w:p>
    <w:p>
      <w:r>
        <w:br/>
        <w:t>30</w:t>
        <w:tab/>
        <w:t>Nr. 56</w:t>
      </w:r>
    </w:p>
    <w:p>
      <w:r>
        <w:t>33</w:t>
        <w:tab/>
        <w:t>S. 145</w:t>
      </w:r>
    </w:p>
    <w:p>
      <w:r>
        <w:t>40</w:t>
        <w:tab/>
        <w:t>Die s[Censur]s und den s[Debit]s der in o[Achen]o unter dem Titel "t[1{Kaatzers Album}" 2{&lt;Monatsschrift&gt; nebst Beilagen für Leben, Kunst und Wissen}]t erscheinenden Monatsschrift</w:t>
      </w:r>
    </w:p>
    <w:p>
      <w:r>
        <w:t>43</w:t>
        <w:tab/>
        <w:t>1844</w:t>
      </w:r>
    </w:p>
    <w:p>
      <w:r>
        <w:br/>
        <w:t>30</w:t>
        <w:tab/>
        <w:t>Nr. 57</w:t>
      </w:r>
    </w:p>
    <w:p>
      <w:r>
        <w:t>33</w:t>
        <w:tab/>
        <w:t>S. 145</w:t>
      </w:r>
    </w:p>
    <w:p>
      <w:r>
        <w:t>40</w:t>
        <w:tab/>
        <w:t>Der s[Unterdrückung der angeblich in o[Paris]o erschienenen Schrift "t[Das Königliche Wort Friedrich Wilhelms III."]t]s, ein den preußischen Ständen überreichte s[Denkschrift]s von p[4{Dr.} 2{Johan} 1{Jacoby}]p</w:t>
      </w:r>
    </w:p>
    <w:p>
      <w:r>
        <w:t>43</w:t>
        <w:tab/>
        <w:t>1845 - 1847</w:t>
      </w:r>
    </w:p>
    <w:p>
      <w:r>
        <w:br/>
        <w:t>30</w:t>
        <w:tab/>
        <w:t>Nr. 58</w:t>
      </w:r>
    </w:p>
    <w:p>
      <w:r>
        <w:t>33</w:t>
        <w:tab/>
        <w:t>S. 146</w:t>
      </w:r>
    </w:p>
    <w:p>
      <w:r>
        <w:t>40</w:t>
        <w:tab/>
        <w:t>Die Herausgabe und s[Censur]s des "t[Kreuznacher Kur- und Fremdenblatt]ts"</w:t>
      </w:r>
    </w:p>
    <w:p>
      <w:r>
        <w:t>43</w:t>
        <w:tab/>
        <w:t>1839 - 1845</w:t>
      </w:r>
    </w:p>
    <w:p>
      <w:r>
        <w:br/>
        <w:t>30</w:t>
        <w:tab/>
        <w:t>Nr. 59</w:t>
      </w:r>
    </w:p>
    <w:p>
      <w:r>
        <w:t>33</w:t>
        <w:tab/>
        <w:t>S. 146</w:t>
      </w:r>
    </w:p>
    <w:p>
      <w:r>
        <w:t>40</w:t>
        <w:tab/>
        <w:t>Die Herausgabe eines s[2{katholische&lt;s&gt;}n 1{Kirchenblatt}s 3{für o[Berlin]o}]s</w:t>
      </w:r>
    </w:p>
    <w:p>
      <w:r>
        <w:t>43</w:t>
        <w:tab/>
        <w:t>1845</w:t>
      </w:r>
    </w:p>
    <w:p>
      <w:r>
        <w:br/>
        <w:t>30</w:t>
        <w:tab/>
        <w:t>Nr. 60</w:t>
      </w:r>
    </w:p>
    <w:p>
      <w:r>
        <w:t>33</w:t>
        <w:tab/>
        <w:t>S. 146</w:t>
      </w:r>
    </w:p>
    <w:p>
      <w:r>
        <w:t>40</w:t>
        <w:tab/>
        <w:t>Herausgabe und s[Zensur]s des "t[Kirchenkalender]ts" von p[5{Buchdrucker} 1{Krumscheid} in 6{o[Linz]o}]p</w:t>
      </w:r>
    </w:p>
    <w:p>
      <w:r>
        <w:t>43</w:t>
        <w:tab/>
        <w:t>1845</w:t>
      </w:r>
    </w:p>
    <w:p>
      <w:r>
        <w:br/>
        <w:t>30</w:t>
        <w:tab/>
        <w:t>Nr. 61</w:t>
      </w:r>
    </w:p>
    <w:p>
      <w:r>
        <w:t>33</w:t>
        <w:tab/>
        <w:t>S. 146</w:t>
      </w:r>
    </w:p>
    <w:p>
      <w:r>
        <w:t>40</w:t>
        <w:tab/>
        <w:t>Die Herausgabe und s[Censur]s der "t[Theologisch-kirchlichen Annalen]t" von p[1{Gaupp} in 6{o[Breslau]o}]p; später unter dem Titel "t[Evangelisches Kirchen- und Schulblatt]t"</w:t>
      </w:r>
    </w:p>
    <w:p>
      <w:r>
        <w:t>43</w:t>
        <w:tab/>
        <w:t>1842 - 1847</w:t>
      </w:r>
    </w:p>
    <w:p>
      <w:r>
        <w:br/>
        <w:t>30</w:t>
        <w:tab/>
        <w:t>Nr. 62</w:t>
      </w:r>
    </w:p>
    <w:p>
      <w:r>
        <w:t>33</w:t>
        <w:tab/>
        <w:t>S. 146</w:t>
      </w:r>
    </w:p>
    <w:p>
      <w:r>
        <w:t>40</w:t>
        <w:tab/>
        <w:t>Die Herausgabe und s[Censur]s des "t[Kirchlichen Wochenblatts für die evangelischen Gemeinden Breslaus]t"</w:t>
      </w:r>
    </w:p>
    <w:p>
      <w:r>
        <w:t>43</w:t>
        <w:tab/>
        <w:t>1842 - 1845</w:t>
      </w:r>
    </w:p>
    <w:p>
      <w:r>
        <w:br/>
        <w:t>30</w:t>
        <w:tab/>
        <w:t>Nr. 63</w:t>
      </w:r>
    </w:p>
    <w:p>
      <w:r>
        <w:t>33</w:t>
        <w:tab/>
        <w:t>S. 146</w:t>
      </w:r>
    </w:p>
    <w:p>
      <w:r>
        <w:t>40</w:t>
        <w:tab/>
        <w:t>Die s[Censur]s und den s[Debit]s der in o[Gumbinnen]o erschienen Broschüre "t[Ein Paar notwendige Worte über das Referat in der Königsberger Hartungschen Zeitung No. 157, betr. das Fest des diesjährigen Königsschießens zu Königsberg]t"</w:t>
      </w:r>
    </w:p>
    <w:p>
      <w:r>
        <w:t>43</w:t>
        <w:tab/>
        <w:t>1845</w:t>
      </w:r>
    </w:p>
    <w:p>
      <w:r>
        <w:br/>
        <w:t>30</w:t>
        <w:tab/>
        <w:t>Nr. 64</w:t>
      </w:r>
    </w:p>
    <w:p>
      <w:r>
        <w:t>33</w:t>
        <w:tab/>
        <w:t>S. 146</w:t>
      </w:r>
    </w:p>
    <w:p>
      <w:r>
        <w:t>40</w:t>
        <w:tab/>
        <w:t>Die Herausgabe einer Zeitschrift von dem p[7{Kammergerichtsreferendar} 2{Mauritius} 1{Müller} in 6{o[Potsdam]o}]p unter dem Titel "t[1{Katholische Kirchenreform} 2{&lt;Zeitschrift&gt;}]t" und deren s[Censur]s</w:t>
      </w:r>
    </w:p>
    <w:p>
      <w:r>
        <w:t>43</w:t>
        <w:tab/>
        <w:t>1845</w:t>
      </w:r>
    </w:p>
    <w:p>
      <w:r>
        <w:br/>
        <w:t>30</w:t>
        <w:tab/>
        <w:t>Nr. 66</w:t>
      </w:r>
    </w:p>
    <w:p>
      <w:r>
        <w:t>33</w:t>
        <w:tab/>
        <w:t>S. 147</w:t>
      </w:r>
    </w:p>
    <w:p>
      <w:r>
        <w:t>40</w:t>
        <w:tab/>
        <w:t>Die von dem p[5{Prediger} 1{Köppen} zu 6{o[Bienowitz]o}]p herausgegebene s[Monatschrift über religiöse und kirchliche Angelegenheiten]s</w:t>
      </w:r>
    </w:p>
    <w:p>
      <w:r>
        <w:t>43</w:t>
        <w:tab/>
        <w:t>1845</w:t>
      </w:r>
    </w:p>
    <w:p>
      <w:r>
        <w:br/>
        <w:t>30</w:t>
        <w:tab/>
        <w:t>Nr. 67</w:t>
      </w:r>
    </w:p>
    <w:p>
      <w:r>
        <w:t>33</w:t>
        <w:tab/>
        <w:t>S. 147</w:t>
      </w:r>
    </w:p>
    <w:p>
      <w:r>
        <w:t>40</w:t>
        <w:tab/>
        <w:t>Die s[Censur]s der von dem p[7{Justizminister} 8{von} 1{Kamptz}]p herausgegebenen Schriften und Abhandlungen</w:t>
      </w:r>
    </w:p>
    <w:p>
      <w:r>
        <w:t>43</w:t>
        <w:tab/>
        <w:t>1845 - 1846</w:t>
      </w:r>
    </w:p>
    <w:p>
      <w:r>
        <w:br/>
        <w:t>30</w:t>
        <w:tab/>
        <w:t>Nr. 68</w:t>
      </w:r>
    </w:p>
    <w:p>
      <w:r>
        <w:t>33</w:t>
        <w:tab/>
        <w:t>S. 147</w:t>
      </w:r>
    </w:p>
    <w:p>
      <w:r>
        <w:t>40</w:t>
        <w:tab/>
        <w:t>Die Herausgabe und s[Censur]s der "t[Berliner allgemeinen Kirchenzeitung]t" von dem p[4{Dr. und Professor} 2{H.} 1{Rheinwald}]p</w:t>
      </w:r>
    </w:p>
    <w:p>
      <w:r>
        <w:t>43</w:t>
        <w:tab/>
        <w:t>1838 - 1846</w:t>
      </w:r>
    </w:p>
    <w:p>
      <w:r>
        <w:br/>
        <w:t>30</w:t>
        <w:tab/>
        <w:t>Nr. 69</w:t>
      </w:r>
    </w:p>
    <w:p>
      <w:r>
        <w:t>33</w:t>
        <w:tab/>
        <w:t>S. 147</w:t>
      </w:r>
    </w:p>
    <w:p>
      <w:r>
        <w:t>40</w:t>
        <w:tab/>
        <w:t>Die s[Censur]s und den s[Debit]s der im Jahre z[1845]z zu o[Elberfeld]o unter dem Titel "t[Der deutsche Katholik]t" erschienenen anstößigen Druckschrift</w:t>
      </w:r>
    </w:p>
    <w:p>
      <w:r>
        <w:t>43</w:t>
        <w:tab/>
        <w:t>1846</w:t>
      </w:r>
    </w:p>
    <w:p>
      <w:r>
        <w:br/>
        <w:t>30</w:t>
        <w:tab/>
        <w:t>Nr. 70</w:t>
      </w:r>
    </w:p>
    <w:p>
      <w:r>
        <w:t>33</w:t>
        <w:tab/>
        <w:t>S. 147</w:t>
      </w:r>
    </w:p>
    <w:p>
      <w:r>
        <w:t>40</w:t>
        <w:tab/>
        <w:t>Das s[Debits-Verbot]s gegen den in o[Jena]o erschienenen "t[Kleinen politischen Katechismus mit Reimen und Sprüchen]t"</w:t>
      </w:r>
    </w:p>
    <w:p>
      <w:r>
        <w:t>43</w:t>
        <w:tab/>
        <w:t>1846</w:t>
      </w:r>
    </w:p>
    <w:p>
      <w:r>
        <w:br/>
        <w:t>30</w:t>
        <w:tab/>
        <w:t>Nr. 71</w:t>
      </w:r>
    </w:p>
    <w:p>
      <w:r>
        <w:t>33</w:t>
        <w:tab/>
        <w:t>S. 147</w:t>
      </w:r>
    </w:p>
    <w:p>
      <w:r>
        <w:t>40</w:t>
        <w:tab/>
        <w:t>Die s[Censur]s und den s[Debit]s der anstößigen Schrift angeblich des p[7{Literat}en 1{Buhl} in 6{o[Berlin]o}]p "t[Die Noth der Kirche und die christliche Sonntagsfeier]t"</w:t>
      </w:r>
    </w:p>
    <w:p>
      <w:r>
        <w:t>43</w:t>
        <w:tab/>
        <w:t>1842</w:t>
      </w:r>
    </w:p>
    <w:p>
      <w:r>
        <w:br/>
        <w:t>30</w:t>
        <w:tab/>
        <w:t>Nr. 72</w:t>
      </w:r>
    </w:p>
    <w:p>
      <w:r>
        <w:t>33</w:t>
        <w:tab/>
        <w:t>S. 148</w:t>
      </w:r>
    </w:p>
    <w:p>
      <w:r>
        <w:t>40</w:t>
        <w:tab/>
        <w:t>Die Herausgabe eines s[2{katholische&lt;s&gt;}n 1{Sonntagsblatt}]ss in o[Berlin]o</w:t>
      </w:r>
    </w:p>
    <w:p>
      <w:r>
        <w:t>43</w:t>
        <w:tab/>
        <w:t>1846 - 1847</w:t>
      </w:r>
    </w:p>
    <w:p>
      <w:r>
        <w:br/>
        <w:t>30</w:t>
        <w:tab/>
        <w:t>Nr. 73</w:t>
      </w:r>
    </w:p>
    <w:p>
      <w:r>
        <w:t>33</w:t>
        <w:tab/>
        <w:t>S. 148</w:t>
      </w:r>
    </w:p>
    <w:p>
      <w:r>
        <w:t>40</w:t>
        <w:tab/>
        <w:t>Herausgabe und s[Censur]s der in p[6{o[Lissa]o} von dem 5{s[Buchhändler]s} 2{Ernst} 1{Günther}]p erscheinenden polnischen t[2{Monatsschrift} 1{"Kosciol i Szkola" (Kirche und Schule)}]t</w:t>
      </w:r>
    </w:p>
    <w:p>
      <w:r>
        <w:t>43</w:t>
        <w:tab/>
        <w:t>1846</w:t>
      </w:r>
    </w:p>
    <w:p>
      <w:r>
        <w:br/>
        <w:t>30</w:t>
        <w:tab/>
        <w:t>Nr. 74</w:t>
      </w:r>
    </w:p>
    <w:p>
      <w:r>
        <w:t>33</w:t>
        <w:tab/>
        <w:t>S. 148</w:t>
      </w:r>
    </w:p>
    <w:p>
      <w:r>
        <w:t>40</w:t>
        <w:tab/>
        <w:t>Die Herausgabe und s[Censur]s des "t[Kreuzburger Kreisblatt]ts"</w:t>
      </w:r>
    </w:p>
    <w:p>
      <w:r>
        <w:t>43</w:t>
        <w:tab/>
        <w:t>1846</w:t>
      </w:r>
    </w:p>
    <w:p>
      <w:r>
        <w:br/>
        <w:t>30</w:t>
        <w:tab/>
        <w:t>Nr. 75</w:t>
      </w:r>
    </w:p>
    <w:p>
      <w:r>
        <w:t>33</w:t>
        <w:tab/>
        <w:t>S. 148</w:t>
      </w:r>
    </w:p>
    <w:p>
      <w:r>
        <w:t>40</w:t>
        <w:tab/>
        <w:t>Die s[Censur]s der von dem p[7{Probst}e 1{Maniwcka} zu 6{o[Birnbaum]o}]p herausgegebenen t[2{Monatsschrift} "1{Römisch-katholischer Volksfreund}]t"</w:t>
      </w:r>
    </w:p>
    <w:p>
      <w:r>
        <w:t>43</w:t>
        <w:tab/>
        <w:t>1846</w:t>
      </w:r>
    </w:p>
    <w:p>
      <w:r>
        <w:br/>
        <w:t>30</w:t>
        <w:tab/>
        <w:t>Nr. 77</w:t>
      </w:r>
    </w:p>
    <w:p>
      <w:r>
        <w:t>33</w:t>
        <w:tab/>
        <w:t>S. 148</w:t>
      </w:r>
    </w:p>
    <w:p>
      <w:r>
        <w:t>40</w:t>
        <w:tab/>
        <w:t>Das s[Debitverbot]s gegen die in k[2{o[Leipzig]o} bei 1{Jurany}]k erschienene Schrift "t[Königsbergr politisches Taschenbuch für 1847 von Friedrich Crüger]t"</w:t>
      </w:r>
    </w:p>
    <w:p>
      <w:r>
        <w:t>43</w:t>
        <w:tab/>
        <w:t>1847</w:t>
      </w:r>
    </w:p>
    <w:p>
      <w:r>
        <w:br/>
        <w:t>30</w:t>
        <w:tab/>
        <w:t>Nr. 78</w:t>
      </w:r>
    </w:p>
    <w:p>
      <w:r>
        <w:t>33</w:t>
        <w:tab/>
        <w:t>S. 148</w:t>
      </w:r>
    </w:p>
    <w:p>
      <w:r>
        <w:t>40</w:t>
        <w:tab/>
        <w:t>Die Herausgabe des "t[Katholischen Volkskalender]ts" zu o[Neuß]o</w:t>
      </w:r>
    </w:p>
    <w:p>
      <w:r>
        <w:t>43</w:t>
        <w:tab/>
        <w:t>1847</w:t>
      </w:r>
    </w:p>
    <w:p>
      <w:r>
        <w:br/>
        <w:t>30</w:t>
        <w:tab/>
        <w:t>Nr. 79</w:t>
      </w:r>
    </w:p>
    <w:p>
      <w:r>
        <w:t>33</w:t>
        <w:tab/>
        <w:t>S. 148</w:t>
      </w:r>
    </w:p>
    <w:p>
      <w:r>
        <w:t>40</w:t>
        <w:tab/>
        <w:t>Die s[Censur]s der von dem p[5{Kaufmann} und 7{Stadtverordnete&lt;r&gt;}n 2{Godevin} 1{Krackrügge} in 6{o[Erfurt]o}]p erschienenen Schriften, Abhandlungen und Aufsätze</w:t>
      </w:r>
    </w:p>
    <w:p>
      <w:r>
        <w:t>43</w:t>
        <w:tab/>
        <w:t>1846 - 1847</w:t>
      </w:r>
    </w:p>
    <w:p>
      <w:r>
        <w:br/>
        <w:t>30</w:t>
        <w:tab/>
        <w:t>Nr. 80</w:t>
      </w:r>
    </w:p>
    <w:p>
      <w:r>
        <w:t>33</w:t>
        <w:tab/>
        <w:t>S. 149</w:t>
      </w:r>
    </w:p>
    <w:p>
      <w:r>
        <w:t>40</w:t>
        <w:tab/>
        <w:t>Die Herausgabe des "t[Kirchlichen Anzeigers aus dem Wupperthale]t"</w:t>
      </w:r>
    </w:p>
    <w:p>
      <w:r>
        <w:t>43</w:t>
        <w:tab/>
        <w:t>1847 - 1848</w:t>
      </w:r>
    </w:p>
    <w:p>
      <w:r>
        <w:br/>
        <w:t>26</w:t>
        <w:tab/>
        <w:t>Tit. 2, Lit. L</w:t>
      </w:r>
    </w:p>
    <w:p>
      <w:r>
        <w:t>27</w:t>
        <w:tab/>
        <w:t>Abt. II Polizei-Abteilung \ Sect. 9 \ Titel 2: Censur-Sachen. Specialia \ Lit. L</w:t>
      </w:r>
    </w:p>
    <w:p>
      <w:r>
        <w:t>30</w:t>
        <w:tab/>
        <w:t>Nr. 2</w:t>
      </w:r>
    </w:p>
    <w:p>
      <w:r>
        <w:t>33</w:t>
        <w:tab/>
        <w:t>S. 151</w:t>
      </w:r>
    </w:p>
    <w:p>
      <w:r>
        <w:t>40</w:t>
        <w:tab/>
        <w:t>Die s[Censur]s und den s[Debit]s des von dem p[5{s[Buchhändler]s} 1{Brockhaus} in 6{o[Leipzig]o}]p verlegten, ehemals von dem p[8{v.} 1{Kotzebue}]p herausgegebenen "t[Literarischen Wochenblatt]tes"; desgleichen des Ersteren "t[Literarischen Korrespondenzblatt]tes"</w:t>
      </w:r>
    </w:p>
    <w:p>
      <w:r>
        <w:t>43</w:t>
        <w:tab/>
        <w:t>1820 - 1831</w:t>
      </w:r>
    </w:p>
    <w:p>
      <w:r>
        <w:br/>
        <w:t>30</w:t>
        <w:tab/>
        <w:t>Nr. 4</w:t>
      </w:r>
    </w:p>
    <w:p>
      <w:r>
        <w:t>33</w:t>
        <w:tab/>
        <w:t>S. 151</w:t>
      </w:r>
    </w:p>
    <w:p>
      <w:r>
        <w:t>40</w:t>
        <w:tab/>
        <w:t>Die s[Censur]s und den s[2{untersagte&lt;r&gt;}n 1{Debit}]s der Schrift "t[Auswahl deutscher Volks- und Burschenlieder]t, o[Berlin]o z[1821]z"</w:t>
      </w:r>
    </w:p>
    <w:p>
      <w:r>
        <w:t>43</w:t>
        <w:tab/>
        <w:t>1821 - 1824</w:t>
      </w:r>
    </w:p>
    <w:p>
      <w:r>
        <w:br/>
        <w:t>30</w:t>
        <w:tab/>
        <w:t>Nr. 6</w:t>
      </w:r>
    </w:p>
    <w:p>
      <w:r>
        <w:t>33</w:t>
        <w:tab/>
        <w:t>S. 151</w:t>
      </w:r>
    </w:p>
    <w:p>
      <w:r>
        <w:t>40</w:t>
        <w:tab/>
        <w:t>Den s[2{untersagte&lt;r&gt;}n 1{Debit}]s der anstößigen Flugschrift "t[Minister Londonderry und sein Federmesser]t". o[Nürnberg]o z[1822]z</w:t>
      </w:r>
    </w:p>
    <w:p>
      <w:r>
        <w:t>43</w:t>
        <w:tab/>
        <w:t>1822</w:t>
      </w:r>
    </w:p>
    <w:p>
      <w:r>
        <w:br/>
        <w:t>30</w:t>
        <w:tab/>
        <w:t>Nr. 7</w:t>
      </w:r>
    </w:p>
    <w:p>
      <w:r>
        <w:t>33</w:t>
        <w:tab/>
        <w:t>S. 152</w:t>
      </w:r>
    </w:p>
    <w:p>
      <w:r>
        <w:t>40</w:t>
        <w:tab/>
        <w:t>Die s[Censur]s des "t[Lupenburger Wochenblatt]ts"</w:t>
      </w:r>
    </w:p>
    <w:p>
      <w:r>
        <w:t>43</w:t>
        <w:tab/>
        <w:t>1822 - 1827</w:t>
      </w:r>
    </w:p>
    <w:p>
      <w:r>
        <w:br/>
        <w:t>30</w:t>
        <w:tab/>
        <w:t>Nr. 8</w:t>
      </w:r>
    </w:p>
    <w:p>
      <w:r>
        <w:t>33</w:t>
        <w:tab/>
        <w:t>S. 152</w:t>
      </w:r>
    </w:p>
    <w:p>
      <w:r>
        <w:t>40</w:t>
        <w:tab/>
        <w:t>Die s[Censur]s des in o[Lauban]o erscheinenden "t[Löwenburger Wochenblatt]ts"</w:t>
      </w:r>
    </w:p>
    <w:p>
      <w:r>
        <w:t>43</w:t>
        <w:tab/>
        <w:t>1823 - 1829</w:t>
      </w:r>
    </w:p>
    <w:p>
      <w:r>
        <w:br/>
        <w:t>30</w:t>
        <w:tab/>
        <w:t>Nr. 9</w:t>
      </w:r>
    </w:p>
    <w:p>
      <w:r>
        <w:t>33</w:t>
        <w:tab/>
        <w:t>S. 152</w:t>
      </w:r>
    </w:p>
    <w:p>
      <w:r>
        <w:t>40</w:t>
        <w:tab/>
        <w:t>Die s[Censur]s und den s[Debit]s der von dem p[5{Buchdrucker} 1{Meltzer} in 6{o[Gumbinnen]o}]p herausgegebenen t[2{Zeitschrift} "1{Der litauische Erzähler}]t"</w:t>
      </w:r>
    </w:p>
    <w:p>
      <w:r>
        <w:t>43</w:t>
        <w:tab/>
        <w:t>1823</w:t>
      </w:r>
    </w:p>
    <w:p>
      <w:r>
        <w:br/>
        <w:t>30</w:t>
        <w:tab/>
        <w:t>Nr. 10</w:t>
      </w:r>
    </w:p>
    <w:p>
      <w:r>
        <w:t>33</w:t>
        <w:tab/>
        <w:t>S. 152</w:t>
      </w:r>
    </w:p>
    <w:p>
      <w:r>
        <w:t>40</w:t>
        <w:tab/>
        <w:t>Die s[Censur]s der von dem p[5{Kaufmann} 1{Thies}]p herausgegebenen "t[Luebenschen Wochenschrift]t"</w:t>
      </w:r>
    </w:p>
    <w:p>
      <w:r>
        <w:t>43</w:t>
        <w:tab/>
        <w:t>1829</w:t>
      </w:r>
    </w:p>
    <w:p>
      <w:r>
        <w:br/>
        <w:t>30</w:t>
        <w:tab/>
        <w:t>Nr. 11</w:t>
      </w:r>
    </w:p>
    <w:p>
      <w:r>
        <w:t>33</w:t>
        <w:tab/>
        <w:t>S. 152</w:t>
      </w:r>
    </w:p>
    <w:p>
      <w:r>
        <w:t>40</w:t>
        <w:tab/>
        <w:t>Die s[Censur]s des von dem p[5{s[Buchhändler]s} 1{Günter} in 6{o[Lissa]o}]p herausgebenen "t[Wochenblattes für die Städte Lissa und Fraustadt und deren Umgebend]t"</w:t>
      </w:r>
    </w:p>
    <w:p>
      <w:r>
        <w:t>43</w:t>
        <w:tab/>
        <w:t>1830 - 1832</w:t>
      </w:r>
    </w:p>
    <w:p>
      <w:r>
        <w:br/>
        <w:t>30</w:t>
        <w:tab/>
        <w:t>Nr. 13</w:t>
      </w:r>
    </w:p>
    <w:p>
      <w:r>
        <w:t>33</w:t>
        <w:tab/>
        <w:t>S. 152</w:t>
      </w:r>
    </w:p>
    <w:p>
      <w:r>
        <w:t>40</w:t>
        <w:tab/>
        <w:t>Die s[Unterdrückung der aufrührischen Schrift]s "t[Aufruf eines schlesischen Landwehrmannes an seine schlesischen und preußischen Kameraden vor dem Abmarsch an die polnische Grenze]t"</w:t>
      </w:r>
    </w:p>
    <w:p>
      <w:r>
        <w:t>43</w:t>
        <w:tab/>
        <w:t>1831</w:t>
      </w:r>
    </w:p>
    <w:p>
      <w:r>
        <w:br/>
        <w:t>30</w:t>
        <w:tab/>
        <w:t>Nr. 16</w:t>
      </w:r>
    </w:p>
    <w:p>
      <w:r>
        <w:t>33</w:t>
        <w:tab/>
        <w:t>S. 153</w:t>
      </w:r>
    </w:p>
    <w:p>
      <w:r>
        <w:t>40</w:t>
        <w:tab/>
        <w:t>Die s[Censur]s der von p[2{E.} 1{Wahlert}]p herausgegebenen "t[Lippstaedtischen Zeitung]t"</w:t>
      </w:r>
    </w:p>
    <w:p>
      <w:r>
        <w:t>43</w:t>
        <w:tab/>
        <w:t>1819 - 1832</w:t>
      </w:r>
    </w:p>
    <w:p>
      <w:r>
        <w:br/>
        <w:t>30</w:t>
        <w:tab/>
        <w:t>Nr. 17</w:t>
      </w:r>
    </w:p>
    <w:p>
      <w:r>
        <w:t>33</w:t>
        <w:tab/>
        <w:t>S. 153</w:t>
      </w:r>
    </w:p>
    <w:p>
      <w:r>
        <w:t>40</w:t>
        <w:tab/>
        <w:t>Die s[Censur]s und den s[Debit]s der von p[2{J. L.} 1{Loebell}]p erschienenen Schriften</w:t>
      </w:r>
    </w:p>
    <w:p>
      <w:r>
        <w:t>43</w:t>
        <w:tab/>
        <w:t>1836</w:t>
      </w:r>
    </w:p>
    <w:p>
      <w:r>
        <w:br/>
        <w:t>30</w:t>
        <w:tab/>
        <w:t>Nr. 18</w:t>
      </w:r>
    </w:p>
    <w:p>
      <w:r>
        <w:t>33</w:t>
        <w:tab/>
        <w:t>S. 153</w:t>
      </w:r>
    </w:p>
    <w:p>
      <w:r>
        <w:t>40</w:t>
        <w:tab/>
        <w:t>Die s[Censur]s der von dem vormaligen p[7{Kriegs-Kommissär} 1{Oertel} zu 6{o[Luckau]o}]p unter dem Titel "t[1{Lausitzische Provinzial-Blätter} 2{&lt;Monatsschrift&gt;}]t" herausgegebenen Monatsschrift</w:t>
      </w:r>
    </w:p>
    <w:p>
      <w:r>
        <w:t>43</w:t>
        <w:tab/>
        <w:t>1833</w:t>
      </w:r>
    </w:p>
    <w:p>
      <w:r>
        <w:br/>
        <w:t>30</w:t>
        <w:tab/>
        <w:t>Nr. 19</w:t>
      </w:r>
    </w:p>
    <w:p>
      <w:r>
        <w:t>33</w:t>
        <w:tab/>
        <w:t>S. 153</w:t>
      </w:r>
    </w:p>
    <w:p>
      <w:r>
        <w:t>40</w:t>
        <w:tab/>
        <w:t>Die s[Censur]s und den s[Debit]s der von den französischen p[7{Abbè}s 1{de Lamennais}]p und p[7{&lt;Abbè&gt;} 1{Chatel}]p erschienenen, besonders s[2{gegen die katholische Kirche gerichtete}n 1{Schrift}]sen; desgleichen diejenigen von p[de Potter]p gleichen Inhalts</w:t>
      </w:r>
    </w:p>
    <w:p>
      <w:r>
        <w:t>43</w:t>
        <w:tab/>
        <w:t>1834 - 1838</w:t>
      </w:r>
    </w:p>
    <w:p>
      <w:r>
        <w:br/>
        <w:t>30</w:t>
        <w:tab/>
        <w:t>Nr. 21</w:t>
      </w:r>
    </w:p>
    <w:p>
      <w:r>
        <w:t>33</w:t>
        <w:tab/>
        <w:t>S. 154</w:t>
      </w:r>
    </w:p>
    <w:p>
      <w:r>
        <w:t>40</w:t>
        <w:tab/>
        <w:t>Die s[Censur]s der von dem p[5{Buchhalter} 2{Carl} 1{Brückner} in 6{o[Berlin]o}]p unter dem Titel "t[1{Literarische Zeitung} 2{&lt;Wochenschrift&gt;}]t" herausgegebenen Wochenschrift</w:t>
      </w:r>
    </w:p>
    <w:p>
      <w:r>
        <w:t>43</w:t>
        <w:tab/>
        <w:t>1833 - 1845</w:t>
      </w:r>
    </w:p>
    <w:p>
      <w:r>
        <w:br/>
        <w:t>30</w:t>
        <w:tab/>
        <w:t>Nr. 22</w:t>
      </w:r>
    </w:p>
    <w:p>
      <w:r>
        <w:t>33</w:t>
        <w:tab/>
        <w:t>S. 154</w:t>
      </w:r>
    </w:p>
    <w:p>
      <w:r>
        <w:t>40</w:t>
        <w:tab/>
        <w:t>Die s[Censur]s und den s[Debit]s der von dem p[4{Professor} 1{Lerminier} in 6{o[Brüssel]o}]p erschienenen Schriften</w:t>
      </w:r>
    </w:p>
    <w:p>
      <w:r>
        <w:t>45</w:t>
        <w:tab/>
        <w:t>o. J.</w:t>
      </w:r>
    </w:p>
    <w:p>
      <w:r>
        <w:br/>
        <w:t>30</w:t>
        <w:tab/>
        <w:t>Nr. 23</w:t>
      </w:r>
    </w:p>
    <w:p>
      <w:r>
        <w:t>33</w:t>
        <w:tab/>
        <w:t>S. 154</w:t>
      </w:r>
    </w:p>
    <w:p>
      <w:r>
        <w:t>40</w:t>
        <w:tab/>
        <w:t>Die s[Censur]s und den s[Debit]s der von p[2{G.} 1{Lohbauer}]p erschienenen Schriften und s[Bücher]s</w:t>
      </w:r>
    </w:p>
    <w:p>
      <w:r>
        <w:t>43</w:t>
        <w:tab/>
        <w:t>1835</w:t>
      </w:r>
    </w:p>
    <w:p>
      <w:r>
        <w:br/>
        <w:t>30</w:t>
        <w:tab/>
        <w:t>Nr. 24</w:t>
      </w:r>
    </w:p>
    <w:p>
      <w:r>
        <w:t>33</w:t>
        <w:tab/>
        <w:t>S. 154</w:t>
      </w:r>
    </w:p>
    <w:p>
      <w:r>
        <w:t>40</w:t>
        <w:tab/>
        <w:t>Den s[Debit]s der in o[Marburg]o erschienenen Schrift "t[Verfolgungsgeschichte der lutherischen Kirche in Preußen]t" von p[2{M.} 1{Ernst}]p</w:t>
      </w:r>
    </w:p>
    <w:p>
      <w:r>
        <w:t>43</w:t>
        <w:tab/>
        <w:t>1837</w:t>
      </w:r>
    </w:p>
    <w:p>
      <w:r>
        <w:br/>
        <w:t>30</w:t>
        <w:tab/>
        <w:t>Nr. 25</w:t>
      </w:r>
    </w:p>
    <w:p>
      <w:r>
        <w:t>33</w:t>
        <w:tab/>
        <w:t>S. 154</w:t>
      </w:r>
    </w:p>
    <w:p>
      <w:r>
        <w:t>40</w:t>
        <w:tab/>
        <w:t>s[Zensur]s und s[Debit]s der bei k[1{Brockhaus} in 2{o[Leipzig]o}]k erscheinenden "t[Allgemeinen Zeitung]t", später "t[Deutschen Allgemeinen Zeitung]t"</w:t>
      </w:r>
    </w:p>
    <w:p>
      <w:r>
        <w:t>43</w:t>
        <w:tab/>
        <w:t>1837 - 1846</w:t>
      </w:r>
    </w:p>
    <w:p>
      <w:r>
        <w:br/>
        <w:t>30</w:t>
        <w:tab/>
        <w:t>Nr. 26</w:t>
      </w:r>
    </w:p>
    <w:p>
      <w:r>
        <w:t>33</w:t>
        <w:tab/>
        <w:t>S. 154</w:t>
      </w:r>
    </w:p>
    <w:p>
      <w:r>
        <w:t>40</w:t>
        <w:tab/>
        <w:t>Die Herausgabe einer s[2{o[Preußisch]oe}n 1{Landzeitung}]s seitens des p[7{Hofrat}hs 1{Brüggemann} in 6{o[Berlin]o}]p, und des p[1{Rubach} als 5{Verleger &lt;und Redakteur&gt;]p}s und ostensibeln Redakteurs</w:t>
      </w:r>
    </w:p>
    <w:p>
      <w:r>
        <w:t>43</w:t>
        <w:tab/>
        <w:t>1838 - 1839</w:t>
      </w:r>
    </w:p>
    <w:p>
      <w:r>
        <w:br/>
        <w:t>30</w:t>
        <w:tab/>
        <w:t>Nr. 27</w:t>
      </w:r>
    </w:p>
    <w:p>
      <w:r>
        <w:t>33</w:t>
        <w:tab/>
        <w:t>S. 154</w:t>
      </w:r>
    </w:p>
    <w:p>
      <w:r>
        <w:t>40</w:t>
        <w:tab/>
        <w:t>Die s[Censur]s der von den Regierungsräthen p[7{&lt;Regierungsrat&gt;} 1{Forni}]p und p[7{&lt;Regierungsrat&gt;} 1{Masuch}]p gemeinschaftlich mit dem p[7{Oberlandesgerichts-Assesor} 1{Kuh} in 6{o[Breslau]o}]p herauszugebenden "t[Zeitung für landwirtschaftliche Gesetzgebung und Kultur]t"; desgleichen die von dem p[5{s[Buchhändler]s} 2{Ignaz} 1{Kohn} in 6{o[Breslau]o}]p beabsichtigte Herausgabe einer ähnlichen Zeitung</w:t>
      </w:r>
    </w:p>
    <w:p>
      <w:r>
        <w:t>43</w:t>
        <w:tab/>
        <w:t>1838 - 1839</w:t>
      </w:r>
    </w:p>
    <w:p>
      <w:r>
        <w:br/>
        <w:t>30</w:t>
        <w:tab/>
        <w:t>Nr. 28</w:t>
      </w:r>
    </w:p>
    <w:p>
      <w:r>
        <w:t>33</w:t>
        <w:tab/>
        <w:t>S. 155</w:t>
      </w:r>
    </w:p>
    <w:p>
      <w:r>
        <w:t>40</w:t>
        <w:tab/>
        <w:t>Die s[Censur]s und den s[Debit]s der im o[2{Großherzogtum} 1{Baden}]o herauskommenden beiden politischen Tagesblätter "t[1{Der Leuchthurm} 2{&lt;Tagesblatt&gt;}]t" und "t[1{Rheinischer Postillon} 2{&lt;Tagesblatt&gt;}]t"; desgleichen die Fortsetzung des Ersteren unter dem Titel "t[1{Die deutsche Volksfalle} 2{&lt;Tagesblatt&gt;}]t" und des Letzteren unter dem Titel "t[1{Der deutsche Postillon} 2{&lt;Tagesblatt&gt;}]t" in o[Mannheim]o</w:t>
      </w:r>
    </w:p>
    <w:p>
      <w:r>
        <w:t>43</w:t>
        <w:tab/>
        <w:t>1838 - 1840</w:t>
      </w:r>
    </w:p>
    <w:p>
      <w:r>
        <w:br/>
        <w:t>30</w:t>
        <w:tab/>
        <w:t>Nr. 29</w:t>
      </w:r>
    </w:p>
    <w:p>
      <w:r>
        <w:t>33</w:t>
        <w:tab/>
        <w:t>S. 155</w:t>
      </w:r>
    </w:p>
    <w:p>
      <w:r>
        <w:t>40</w:t>
        <w:tab/>
        <w:t>Die Herausgabe eines t["Wöchentlichen Anzeigers" für die Kreisstadt Lauban und ihre Vergangenheit]t</w:t>
      </w:r>
    </w:p>
    <w:p>
      <w:r>
        <w:t>43</w:t>
        <w:tab/>
        <w:t>1831 - 1835</w:t>
      </w:r>
    </w:p>
    <w:p>
      <w:r>
        <w:br/>
        <w:t>30</w:t>
        <w:tab/>
        <w:t>Nr. 31</w:t>
      </w:r>
    </w:p>
    <w:p>
      <w:r>
        <w:t>33</w:t>
        <w:tab/>
        <w:t>S. 155</w:t>
      </w:r>
    </w:p>
    <w:p>
      <w:r>
        <w:t>40</w:t>
        <w:tab/>
        <w:t>s[Zensur]s des in der k[1{Hartungschen Hofbuchdruckerei} in 2{o[Königsberg i./Pr.]o}]k unter der Redaktion des p[4{Dr. phil.} 2{Alexander} 1{Jung}]p erscheinenden "t[Literaturblatt]tes"</w:t>
      </w:r>
    </w:p>
    <w:p>
      <w:r>
        <w:t>43</w:t>
        <w:tab/>
        <w:t>1840 - 1843</w:t>
      </w:r>
    </w:p>
    <w:p>
      <w:r>
        <w:br/>
        <w:t>30</w:t>
        <w:tab/>
        <w:t>Nr. 32</w:t>
      </w:r>
    </w:p>
    <w:p>
      <w:r>
        <w:t>33</w:t>
        <w:tab/>
        <w:t>S. 155</w:t>
      </w:r>
    </w:p>
    <w:p>
      <w:r>
        <w:t>40</w:t>
        <w:tab/>
        <w:t>Die Aufsätze und Abandlungen eines gewissen p[2{Adoph} 1{Leist} aus 6{o[Alt-Damm bei Stettin]o}]p</w:t>
      </w:r>
    </w:p>
    <w:p>
      <w:r>
        <w:t>43</w:t>
        <w:tab/>
        <w:t>1841 - 1844</w:t>
      </w:r>
    </w:p>
    <w:p>
      <w:r>
        <w:br/>
        <w:t>30</w:t>
        <w:tab/>
        <w:t>Nr. 33</w:t>
      </w:r>
    </w:p>
    <w:p>
      <w:r>
        <w:t>33</w:t>
        <w:tab/>
        <w:t>S. 156</w:t>
      </w:r>
    </w:p>
    <w:p>
      <w:r>
        <w:t>40</w:t>
        <w:tab/>
        <w:t>Die s[Unterdrückung der von der berüchtigten Giftmischerin und Diebin, p[7{Witwe} 1{Laffarge} in 6{o[Paris]o}]p, und über dieselbe erscheinenden Schiften]s</w:t>
      </w:r>
    </w:p>
    <w:p>
      <w:r>
        <w:t>43</w:t>
        <w:tab/>
        <w:t>1841 - 1842</w:t>
      </w:r>
    </w:p>
    <w:p>
      <w:r>
        <w:br/>
        <w:t>30</w:t>
        <w:tab/>
        <w:t>Nr. 34</w:t>
      </w:r>
    </w:p>
    <w:p>
      <w:r>
        <w:t>33</w:t>
        <w:tab/>
        <w:t>S. 156</w:t>
      </w:r>
    </w:p>
    <w:p>
      <w:r>
        <w:t>40</w:t>
        <w:tab/>
        <w:t>s[Debitverbot]s der s[Verlagsartikel]s einiger s[2{o[Leipzig]oer} 1{Buchhändler}]s, namentlich der p[1{Wigand} 6{&lt;Leipzig&gt;} 5{&lt;Buchhändler&gt;}]pschen</w:t>
      </w:r>
    </w:p>
    <w:p>
      <w:r>
        <w:t>43</w:t>
        <w:tab/>
        <w:t>1841 - 1848</w:t>
      </w:r>
    </w:p>
    <w:p>
      <w:r>
        <w:br/>
        <w:t>30</w:t>
        <w:tab/>
        <w:t>Nr. 35</w:t>
      </w:r>
    </w:p>
    <w:p>
      <w:r>
        <w:t>33</w:t>
        <w:tab/>
        <w:t>S. 156</w:t>
      </w:r>
    </w:p>
    <w:p>
      <w:r>
        <w:t>40</w:t>
        <w:tab/>
        <w:t>s[Debitverbot]s der bei k[1{Hoffmann &amp; Campe} in 2{o[Hamburg]o}]k erschienenen "t[Lieder eines kosmopolitischen Nachtwächters]t". I. z[1842]z</w:t>
      </w:r>
    </w:p>
    <w:p>
      <w:r>
        <w:t>43</w:t>
        <w:tab/>
        <w:t>1841 - 1843</w:t>
      </w:r>
    </w:p>
    <w:p>
      <w:r>
        <w:br/>
        <w:t>30</w:t>
        <w:tab/>
        <w:t>Nr. 36</w:t>
      </w:r>
    </w:p>
    <w:p>
      <w:r>
        <w:t>33</w:t>
        <w:tab/>
        <w:t>S. 156</w:t>
      </w:r>
    </w:p>
    <w:p>
      <w:r>
        <w:t>40</w:t>
        <w:tab/>
        <w:t>s[Zensur]s der von dem p[5{Gymnasiallehrer} und 7{Inhaber einer Stein- und Buchdruckerei} 1{Menzel} zu 6{o[Lyck]o}]p unter dem Titel "t[1{Lecki przyjaciel" (Der Lyrter Volksfreund)} 2{&lt;Monatsschrift&gt;}]t herausgebenen Monatsschrift</w:t>
      </w:r>
    </w:p>
    <w:p>
      <w:r>
        <w:t>43</w:t>
        <w:tab/>
        <w:t>1842 - 1843</w:t>
      </w:r>
    </w:p>
    <w:p>
      <w:r>
        <w:br/>
        <w:t>30</w:t>
        <w:tab/>
        <w:t>Nr. 37</w:t>
      </w:r>
    </w:p>
    <w:p>
      <w:r>
        <w:t>33</w:t>
        <w:tab/>
        <w:t>S. 156</w:t>
      </w:r>
    </w:p>
    <w:p>
      <w:r>
        <w:t>40</w:t>
        <w:tab/>
        <w:t>Die von dem p[5{Schriftsteller} 2{Isidor Sigismund} 1{Löbell}]p nachgesuchte s[Erlaubnis zur Herausgabe verschiedener s[Zeitschrift]sen]s</w:t>
      </w:r>
    </w:p>
    <w:p>
      <w:r>
        <w:t>43</w:t>
        <w:tab/>
        <w:t>1840 - 1846</w:t>
      </w:r>
    </w:p>
    <w:p>
      <w:r>
        <w:br/>
        <w:t>30</w:t>
        <w:tab/>
        <w:t>Nr. 38</w:t>
      </w:r>
    </w:p>
    <w:p>
      <w:r>
        <w:t>33</w:t>
        <w:tab/>
        <w:t>S. 156</w:t>
      </w:r>
    </w:p>
    <w:p>
      <w:r>
        <w:t>40</w:t>
        <w:tab/>
        <w:t>Die s[Censur]s des von dem p[7{Gutsbesitzer} 2{H.} 1{Gildemeister} in 6{o[Schöneiche]o}]p herauszugebenden "t[Landwirtschaftlichen Wochenblatts für den Frankfurter Regierungsbezirk]t"</w:t>
      </w:r>
    </w:p>
    <w:p>
      <w:r>
        <w:t>43</w:t>
        <w:tab/>
        <w:t>1842 - 1843</w:t>
      </w:r>
    </w:p>
    <w:p>
      <w:r>
        <w:br/>
        <w:t>30</w:t>
        <w:tab/>
        <w:t>Nr. 39</w:t>
      </w:r>
    </w:p>
    <w:p>
      <w:r>
        <w:t>33</w:t>
        <w:tab/>
        <w:t>S. 157</w:t>
      </w:r>
    </w:p>
    <w:p>
      <w:r>
        <w:t>40</w:t>
        <w:tab/>
        <w:t>Die Herausgabe und s[Censur]s der t["Landwirtschaftlichen Zeitung" für Provinzen Preußen, Pommern und Posen]t</w:t>
      </w:r>
    </w:p>
    <w:p>
      <w:r>
        <w:t>43</w:t>
        <w:tab/>
        <w:t>1842 - 1846</w:t>
      </w:r>
    </w:p>
    <w:p>
      <w:r>
        <w:br/>
        <w:t>30</w:t>
        <w:tab/>
        <w:t>Nr. 40</w:t>
      </w:r>
    </w:p>
    <w:p>
      <w:r>
        <w:t>33</w:t>
        <w:tab/>
        <w:t>S. 157</w:t>
      </w:r>
    </w:p>
    <w:p>
      <w:r>
        <w:t>40</w:t>
        <w:tab/>
        <w:t>Die Herausgabe und s[Censur]s des t[Wochenblatts für die Stadt Lüben und dern Umgegend]t</w:t>
      </w:r>
    </w:p>
    <w:p>
      <w:r>
        <w:t>43</w:t>
        <w:tab/>
        <w:t>1840 - 1847</w:t>
      </w:r>
    </w:p>
    <w:p>
      <w:r>
        <w:br/>
        <w:t>30</w:t>
        <w:tab/>
        <w:t>Nr. 41</w:t>
      </w:r>
    </w:p>
    <w:p>
      <w:r>
        <w:t>33</w:t>
        <w:tab/>
        <w:t>S. 157</w:t>
      </w:r>
    </w:p>
    <w:p>
      <w:r>
        <w:t>40</w:t>
        <w:tab/>
        <w:t>Die s[Censur]s der von dem p[7{Wirtschaftsrat}he 1{Elsner} in 6{o[Münsterberg]o}]p herauszugebenden "t[Landwirtschaftlichen Zeitung]t"</w:t>
      </w:r>
    </w:p>
    <w:p>
      <w:r>
        <w:t>43</w:t>
        <w:tab/>
        <w:t>1843</w:t>
      </w:r>
    </w:p>
    <w:p>
      <w:r>
        <w:br/>
        <w:t>30</w:t>
        <w:tab/>
        <w:t>Nr. 42</w:t>
      </w:r>
    </w:p>
    <w:p>
      <w:r>
        <w:t>33</w:t>
        <w:tab/>
        <w:t>S. 157</w:t>
      </w:r>
    </w:p>
    <w:p>
      <w:r>
        <w:t>40</w:t>
        <w:tab/>
        <w:t>Die s[Censur]s und den s[Debit]s des in o[Leipzig]o erschienenen t[2{Zeitblatt}es "1{Die Locomotive}]t"</w:t>
      </w:r>
    </w:p>
    <w:p>
      <w:r>
        <w:t>43</w:t>
        <w:tab/>
        <w:t>1843 - 1844</w:t>
      </w:r>
    </w:p>
    <w:p>
      <w:r>
        <w:br/>
        <w:t>30</w:t>
        <w:tab/>
        <w:t>Nr. 43</w:t>
      </w:r>
    </w:p>
    <w:p>
      <w:r>
        <w:t>33</w:t>
        <w:tab/>
        <w:t>S. 157</w:t>
      </w:r>
    </w:p>
    <w:p>
      <w:r>
        <w:t>40</w:t>
        <w:tab/>
        <w:t>Die Herausgabe von s[Zeit&lt;schrift&gt;]s- und Druckschriften durch p[4{Dr.} 1{Lasker} in 6{o[Danzig]o}]p</w:t>
      </w:r>
    </w:p>
    <w:p>
      <w:r>
        <w:t>43</w:t>
        <w:tab/>
        <w:t>1842 - 1843</w:t>
      </w:r>
    </w:p>
    <w:p>
      <w:r>
        <w:br/>
        <w:t>30</w:t>
        <w:tab/>
        <w:t>Nr. 44</w:t>
      </w:r>
    </w:p>
    <w:p>
      <w:r>
        <w:t>33</w:t>
        <w:tab/>
        <w:t>S. 157</w:t>
      </w:r>
    </w:p>
    <w:p>
      <w:r>
        <w:t>40</w:t>
        <w:tab/>
        <w:t>Die Herausgabe und s[Censur]s des "t[Leobschützer Kreisblatts]t"</w:t>
      </w:r>
    </w:p>
    <w:p>
      <w:r>
        <w:t>43</w:t>
        <w:tab/>
        <w:t>1843 - 1844</w:t>
      </w:r>
    </w:p>
    <w:p>
      <w:r>
        <w:br/>
        <w:t>30</w:t>
        <w:tab/>
        <w:t>Nr. 45</w:t>
      </w:r>
    </w:p>
    <w:p>
      <w:r>
        <w:t>33</w:t>
        <w:tab/>
        <w:t>S. 157</w:t>
      </w:r>
    </w:p>
    <w:p>
      <w:r>
        <w:t>40</w:t>
        <w:tab/>
        <w:t>Den s[Debit]s der angeblich in o[Wandsbeck]o gedruckten und in o[Wesel]o verlegten "t[Lieder eines Hanseaten]t" von p[4{Dr.} 1{Drewes} in 6{o[Hamburg]o}]p</w:t>
      </w:r>
    </w:p>
    <w:p>
      <w:r>
        <w:t>43</w:t>
        <w:tab/>
        <w:t>1843</w:t>
      </w:r>
    </w:p>
    <w:p>
      <w:r>
        <w:br/>
        <w:t>30</w:t>
        <w:tab/>
        <w:t>Nr. 46</w:t>
      </w:r>
    </w:p>
    <w:p>
      <w:r>
        <w:t>33</w:t>
        <w:tab/>
        <w:t>S. 157</w:t>
      </w:r>
    </w:p>
    <w:p>
      <w:r>
        <w:t>40</w:t>
        <w:tab/>
        <w:t>Die Herausgabe und s[Censur]s des "t[Magazins für Literatur des Auslandes]t", früher Beiblatt zur t[Allgemeinen Preußischen Staatszeitung]t in o[Berlin]o</w:t>
      </w:r>
    </w:p>
    <w:p>
      <w:r>
        <w:t>43</w:t>
        <w:tab/>
        <w:t>1843</w:t>
      </w:r>
    </w:p>
    <w:p>
      <w:r>
        <w:br/>
        <w:t>30</w:t>
        <w:tab/>
        <w:t>Nr. 47</w:t>
      </w:r>
    </w:p>
    <w:p>
      <w:r>
        <w:t>33</w:t>
        <w:tab/>
        <w:t>S. 158</w:t>
      </w:r>
    </w:p>
    <w:p>
      <w:r>
        <w:t>40</w:t>
        <w:tab/>
        <w:t>Die Herausgabe und s[Censur]s des "t[Lauenburg-Lütowschen Kreisblatt]ts"</w:t>
      </w:r>
    </w:p>
    <w:p>
      <w:r>
        <w:t>43</w:t>
        <w:tab/>
        <w:t>1840 - 1847</w:t>
      </w:r>
    </w:p>
    <w:p>
      <w:r>
        <w:br/>
        <w:t>30</w:t>
        <w:tab/>
        <w:t>Nr. 49</w:t>
      </w:r>
    </w:p>
    <w:p>
      <w:r>
        <w:t>33</w:t>
        <w:tab/>
        <w:t>S. 158</w:t>
      </w:r>
    </w:p>
    <w:p>
      <w:r>
        <w:t>40</w:t>
        <w:tab/>
        <w:t>Die s[Censur]s der zu o[Posen]o in polnischer Sprache erscheinenden "t[Literarischen Wochenblatt]ts"</w:t>
      </w:r>
    </w:p>
    <w:p>
      <w:r>
        <w:t>43</w:t>
        <w:tab/>
        <w:t>1837 - 1845</w:t>
      </w:r>
    </w:p>
    <w:p>
      <w:r>
        <w:br/>
        <w:t>30</w:t>
        <w:tab/>
        <w:t>Nr. 50</w:t>
      </w:r>
    </w:p>
    <w:p>
      <w:r>
        <w:t>33</w:t>
        <w:tab/>
        <w:t>S. 158</w:t>
      </w:r>
    </w:p>
    <w:p>
      <w:r>
        <w:t>40</w:t>
        <w:tab/>
        <w:t>Die Herausgabe und s[Censur]s der s[2{o[Löwenberg]oer} 1{Zeitschrift}]sen und s[1{Tagesblätter} 2{&lt;Löwenberger&gt;}]s</w:t>
      </w:r>
    </w:p>
    <w:p>
      <w:r>
        <w:t>43</w:t>
        <w:tab/>
        <w:t>1822 - 1846</w:t>
      </w:r>
    </w:p>
    <w:p>
      <w:r>
        <w:br/>
        <w:t>30</w:t>
        <w:tab/>
        <w:t>Nr. 51</w:t>
      </w:r>
    </w:p>
    <w:p>
      <w:r>
        <w:t>33</w:t>
        <w:tab/>
        <w:t>S. 158</w:t>
      </w:r>
    </w:p>
    <w:p>
      <w:r>
        <w:t>40</w:t>
        <w:tab/>
        <w:t>Die Herausgabe einer s[2{landwirtschaftliche}n 1{Zeitung} 3{für den o[2{Regierungsbezirk} 1{Münster}]o}]s und deren s[Censur]s</w:t>
      </w:r>
    </w:p>
    <w:p>
      <w:r>
        <w:t>43</w:t>
        <w:tab/>
        <w:t>1843</w:t>
      </w:r>
    </w:p>
    <w:p>
      <w:r>
        <w:br/>
        <w:t>30</w:t>
        <w:tab/>
        <w:t>Nr. 52</w:t>
      </w:r>
    </w:p>
    <w:p>
      <w:r>
        <w:t>33</w:t>
        <w:tab/>
        <w:t>S. 158</w:t>
      </w:r>
    </w:p>
    <w:p>
      <w:r>
        <w:t>40</w:t>
        <w:tab/>
        <w:t>Die Herausgabe und s[Censur]s des "t[Landsberger Kreisblatt]ts"</w:t>
      </w:r>
    </w:p>
    <w:p>
      <w:r>
        <w:t>43</w:t>
        <w:tab/>
        <w:t>1844</w:t>
      </w:r>
    </w:p>
    <w:p>
      <w:r>
        <w:br/>
        <w:t>30</w:t>
        <w:tab/>
        <w:t>Nr. 54</w:t>
      </w:r>
    </w:p>
    <w:p>
      <w:r>
        <w:t>33</w:t>
        <w:tab/>
        <w:t>S. 158</w:t>
      </w:r>
    </w:p>
    <w:p>
      <w:r>
        <w:t>40</w:t>
        <w:tab/>
        <w:t>Die Herausgabe und s[Censur]s des s[2{landwirtschaftliche&lt;s&gt;}n 1{Wochenblatt}s in 3{o[Essen]o}]s</w:t>
      </w:r>
    </w:p>
    <w:p>
      <w:r>
        <w:t>43</w:t>
        <w:tab/>
        <w:t>1844 - 1846</w:t>
      </w:r>
    </w:p>
    <w:p>
      <w:r>
        <w:br/>
        <w:t>30</w:t>
        <w:tab/>
        <w:t>Nr. 55</w:t>
      </w:r>
    </w:p>
    <w:p>
      <w:r>
        <w:t>33</w:t>
        <w:tab/>
        <w:t>S. 159</w:t>
      </w:r>
    </w:p>
    <w:p>
      <w:r>
        <w:t>40</w:t>
        <w:tab/>
        <w:t>Die s[Censur]s und den s[Debit]s der von p[2{Th.} 8{von} 1{Leitner}]p herausgegebenen Schriften</w:t>
      </w:r>
    </w:p>
    <w:p>
      <w:r>
        <w:t>43</w:t>
        <w:tab/>
        <w:t>1844</w:t>
      </w:r>
    </w:p>
    <w:p>
      <w:r>
        <w:br/>
        <w:t>30</w:t>
        <w:tab/>
        <w:t>Nr. 56</w:t>
      </w:r>
    </w:p>
    <w:p>
      <w:r>
        <w:t>33</w:t>
        <w:tab/>
        <w:t>S. 159</w:t>
      </w:r>
    </w:p>
    <w:p>
      <w:r>
        <w:t>40</w:t>
        <w:tab/>
        <w:t>Die s[Censur]s und den s[Debit]s der zu o[Krakau]o in polnischer Sprache erscheinenden "t[Literarischen Zeitschrift]t"</w:t>
      </w:r>
    </w:p>
    <w:p>
      <w:r>
        <w:t>43</w:t>
        <w:tab/>
        <w:t>1844</w:t>
      </w:r>
    </w:p>
    <w:p>
      <w:r>
        <w:br/>
        <w:t>30</w:t>
        <w:tab/>
        <w:t>Nr. 57</w:t>
      </w:r>
    </w:p>
    <w:p>
      <w:r>
        <w:t>33</w:t>
        <w:tab/>
        <w:t>S. 159</w:t>
      </w:r>
    </w:p>
    <w:p>
      <w:r>
        <w:t>40</w:t>
        <w:tab/>
        <w:t>Die Herausgabe und s[Censur]s des "t[Labiauer Kreisblatt]ts"</w:t>
      </w:r>
    </w:p>
    <w:p>
      <w:r>
        <w:t>43</w:t>
        <w:tab/>
        <w:t>1844 - 1847</w:t>
      </w:r>
    </w:p>
    <w:p>
      <w:r>
        <w:br/>
        <w:t>30</w:t>
        <w:tab/>
        <w:t>Nr. 58</w:t>
      </w:r>
    </w:p>
    <w:p>
      <w:r>
        <w:t>33</w:t>
        <w:tab/>
        <w:t>S. 159</w:t>
      </w:r>
    </w:p>
    <w:p>
      <w:r>
        <w:t>40</w:t>
        <w:tab/>
        <w:t>Die s[Censur]s und den s[Debit]s der "t[Gazette du Duché de Limburg]t"</w:t>
      </w:r>
    </w:p>
    <w:p>
      <w:r>
        <w:t>43</w:t>
        <w:tab/>
        <w:t>1844</w:t>
      </w:r>
    </w:p>
    <w:p>
      <w:r>
        <w:br/>
        <w:t>30</w:t>
        <w:tab/>
        <w:t>Nr. 59</w:t>
      </w:r>
    </w:p>
    <w:p>
      <w:r>
        <w:t>33</w:t>
        <w:tab/>
        <w:t>S. 159</w:t>
      </w:r>
    </w:p>
    <w:p>
      <w:r>
        <w:t>40</w:t>
        <w:tab/>
        <w:t>Die Herausgabe eines "t[Liebenwerdaer Wochenblatt]ts"</w:t>
      </w:r>
    </w:p>
    <w:p>
      <w:r>
        <w:t>43</w:t>
        <w:tab/>
        <w:t>1844 - 1846</w:t>
      </w:r>
    </w:p>
    <w:p>
      <w:r>
        <w:br/>
        <w:t>30</w:t>
        <w:tab/>
        <w:t>Nr. 61</w:t>
      </w:r>
    </w:p>
    <w:p>
      <w:r>
        <w:t>33</w:t>
        <w:tab/>
        <w:t>S. 159</w:t>
      </w:r>
    </w:p>
    <w:p>
      <w:r>
        <w:t>40</w:t>
        <w:tab/>
        <w:t>Die s[Censur]s und den s[Debit]s der "t[Lupenburger Zeitung]t"</w:t>
      </w:r>
    </w:p>
    <w:p>
      <w:r>
        <w:t>43</w:t>
        <w:tab/>
        <w:t>1844 - 1845</w:t>
      </w:r>
    </w:p>
    <w:p>
      <w:r>
        <w:br/>
        <w:t>30</w:t>
        <w:tab/>
        <w:t>Nr. 62</w:t>
      </w:r>
    </w:p>
    <w:p>
      <w:r>
        <w:t>33</w:t>
        <w:tab/>
        <w:t>S. 159</w:t>
      </w:r>
    </w:p>
    <w:p>
      <w:r>
        <w:t>40</w:t>
        <w:tab/>
        <w:t>Die Herausgabe und s[Censur]s des "t[Lübbeckeschen Kreisblatt]ts"</w:t>
      </w:r>
    </w:p>
    <w:p>
      <w:r>
        <w:t>43</w:t>
        <w:tab/>
        <w:t>1841 - 1846</w:t>
      </w:r>
    </w:p>
    <w:p>
      <w:r>
        <w:br/>
        <w:t>30</w:t>
        <w:tab/>
        <w:t>Nr. 64</w:t>
      </w:r>
    </w:p>
    <w:p>
      <w:r>
        <w:t>33</w:t>
        <w:tab/>
        <w:t>S. 160</w:t>
      </w:r>
    </w:p>
    <w:p>
      <w:r>
        <w:t>40</w:t>
        <w:tab/>
        <w:t>Die Herausgabe und s[Censur]s des "t[Liegnitzer Stadtblatt]ts"</w:t>
      </w:r>
    </w:p>
    <w:p>
      <w:r>
        <w:t>43</w:t>
        <w:tab/>
        <w:t>1844</w:t>
      </w:r>
    </w:p>
    <w:p>
      <w:r>
        <w:br/>
        <w:t>30</w:t>
        <w:tab/>
        <w:t>Nr. 65</w:t>
      </w:r>
    </w:p>
    <w:p>
      <w:r>
        <w:t>33</w:t>
        <w:tab/>
        <w:t>S. 160</w:t>
      </w:r>
    </w:p>
    <w:p>
      <w:r>
        <w:t>40</w:t>
        <w:tab/>
        <w:t>Die Herausgabe und s[Censur]s einer t[Zeitschrift des "Landwirtschaftlichen Provinzialvereins für die Mark Brandenburg und Niederlausitz"]t</w:t>
      </w:r>
    </w:p>
    <w:p>
      <w:r>
        <w:t>43</w:t>
        <w:tab/>
        <w:t>1844 - 1845</w:t>
      </w:r>
    </w:p>
    <w:p>
      <w:r>
        <w:br/>
        <w:t>30</w:t>
        <w:tab/>
        <w:t>Nr. 66</w:t>
      </w:r>
    </w:p>
    <w:p>
      <w:r>
        <w:t>33</w:t>
        <w:tab/>
        <w:t>S. 160</w:t>
      </w:r>
    </w:p>
    <w:p>
      <w:r>
        <w:t>40</w:t>
        <w:tab/>
        <w:t>Die Herausgabe und s[Censur]s des "t[Allgemeinen literarischen Anzeigers für Erfurt und Umgegend]t"</w:t>
      </w:r>
    </w:p>
    <w:p>
      <w:r>
        <w:t>43</w:t>
        <w:tab/>
        <w:t>1844 - 1845</w:t>
      </w:r>
    </w:p>
    <w:p>
      <w:r>
        <w:br/>
        <w:t>30</w:t>
        <w:tab/>
        <w:t>Nr. 67</w:t>
      </w:r>
    </w:p>
    <w:p>
      <w:r>
        <w:t>33</w:t>
        <w:tab/>
        <w:t>S. 160</w:t>
      </w:r>
    </w:p>
    <w:p>
      <w:r>
        <w:t>40</w:t>
        <w:tab/>
        <w:t>Die Herausgabe und den s[Debit]s der "t[Deutschen Londoner Zeitung; Blätter für Politik, Literatur und Kunst]t"</w:t>
      </w:r>
    </w:p>
    <w:p>
      <w:r>
        <w:t>43</w:t>
        <w:tab/>
        <w:t>1845 - 1848</w:t>
      </w:r>
    </w:p>
    <w:p>
      <w:r>
        <w:br/>
        <w:t>30</w:t>
        <w:tab/>
        <w:t>Nr. 68</w:t>
      </w:r>
    </w:p>
    <w:p>
      <w:r>
        <w:t>33</w:t>
        <w:tab/>
        <w:t>S. 160</w:t>
      </w:r>
    </w:p>
    <w:p>
      <w:r>
        <w:t>40</w:t>
        <w:tab/>
        <w:t>Die Herausgabe und s[Censur]s des "t[Landshuter Kreisblatt]ts"</w:t>
      </w:r>
    </w:p>
    <w:p>
      <w:r>
        <w:t>43</w:t>
        <w:tab/>
        <w:t>1845</w:t>
      </w:r>
    </w:p>
    <w:p>
      <w:r>
        <w:br/>
        <w:t>30</w:t>
        <w:tab/>
        <w:t>Nr. 69</w:t>
      </w:r>
    </w:p>
    <w:p>
      <w:r>
        <w:t>33</w:t>
        <w:tab/>
        <w:t>S. 160</w:t>
      </w:r>
    </w:p>
    <w:p>
      <w:r>
        <w:t>40</w:t>
        <w:tab/>
        <w:t>Den s[Debit]s der von dem p[5{Kaufmann und Handelsgärtner} 1{Niemand} in 6{o[Erfurt]o}]p herausgegebenen "t[Zeitschrift für Landwirtschaft und Gartenbau]t"</w:t>
      </w:r>
    </w:p>
    <w:p>
      <w:r>
        <w:t>43</w:t>
        <w:tab/>
        <w:t>1845</w:t>
      </w:r>
    </w:p>
    <w:p>
      <w:r>
        <w:br/>
        <w:t>30</w:t>
        <w:tab/>
        <w:t>Nr. 70</w:t>
      </w:r>
    </w:p>
    <w:p>
      <w:r>
        <w:t>33</w:t>
        <w:tab/>
        <w:t>S. 160</w:t>
      </w:r>
    </w:p>
    <w:p>
      <w:r>
        <w:t>40</w:t>
        <w:tab/>
        <w:t>s[Zensurgerichtliches Verfahren]s gegen die k[1{Buchhandlung p[2{C. W.} 1{Leske}]p} in 2{o[Darmstadt]o}]k</w:t>
      </w:r>
    </w:p>
    <w:p>
      <w:r>
        <w:t>43</w:t>
        <w:tab/>
        <w:t>1845 - 1846</w:t>
      </w:r>
    </w:p>
    <w:p>
      <w:r>
        <w:br/>
        <w:t>30</w:t>
        <w:tab/>
        <w:t>Nr. 71</w:t>
      </w:r>
    </w:p>
    <w:p>
      <w:r>
        <w:t>33</w:t>
        <w:tab/>
        <w:t>S. 160</w:t>
      </w:r>
    </w:p>
    <w:p>
      <w:r>
        <w:t>40</w:t>
        <w:tab/>
        <w:t>Die Herausgabe und s[Censur]s des "t[Lippstädter Kreisblatt]ts"</w:t>
      </w:r>
    </w:p>
    <w:p>
      <w:r>
        <w:t>43</w:t>
        <w:tab/>
        <w:t>1842 - 1846</w:t>
      </w:r>
    </w:p>
    <w:p>
      <w:r>
        <w:br/>
        <w:t>30</w:t>
        <w:tab/>
        <w:t>Nr. 72</w:t>
      </w:r>
    </w:p>
    <w:p>
      <w:r>
        <w:t>33</w:t>
        <w:tab/>
        <w:t>S. 161</w:t>
      </w:r>
    </w:p>
    <w:p>
      <w:r>
        <w:t>40</w:t>
        <w:tab/>
        <w:t>Die Herausgabe und s[Censur]s des "t[Öffentlichen Anzeigers für die Grafschaft Limburg]t"</w:t>
      </w:r>
    </w:p>
    <w:p>
      <w:r>
        <w:t>43</w:t>
        <w:tab/>
        <w:t>1836 - 1847</w:t>
      </w:r>
    </w:p>
    <w:p>
      <w:r>
        <w:br/>
        <w:t>30</w:t>
        <w:tab/>
        <w:t>Nr. 73</w:t>
      </w:r>
    </w:p>
    <w:p>
      <w:r>
        <w:t>33</w:t>
        <w:tab/>
        <w:t>S. 161</w:t>
      </w:r>
    </w:p>
    <w:p>
      <w:r>
        <w:t>40</w:t>
        <w:tab/>
        <w:t>Die Herausgabe und s[Censur]s des "t[Lublinitzer Kreisblatt]ts"</w:t>
      </w:r>
    </w:p>
    <w:p>
      <w:r>
        <w:t>43</w:t>
        <w:tab/>
        <w:t>1845 - 1846</w:t>
      </w:r>
    </w:p>
    <w:p>
      <w:r>
        <w:br/>
        <w:t>30</w:t>
        <w:tab/>
        <w:t>Nr. 76</w:t>
      </w:r>
    </w:p>
    <w:p>
      <w:r>
        <w:t>33</w:t>
        <w:tab/>
        <w:t>S. 161</w:t>
      </w:r>
    </w:p>
    <w:p>
      <w:r>
        <w:t>40</w:t>
        <w:tab/>
        <w:t>Die Herausgabe einer "t[Allgemeinen Zeitung für Littauen und Masuren]t"</w:t>
      </w:r>
    </w:p>
    <w:p>
      <w:r>
        <w:t>43</w:t>
        <w:tab/>
        <w:t>1846 - 1847</w:t>
      </w:r>
    </w:p>
    <w:p>
      <w:r>
        <w:br/>
        <w:t>30</w:t>
        <w:tab/>
        <w:t>Nr. 78</w:t>
      </w:r>
    </w:p>
    <w:p>
      <w:r>
        <w:t>33</w:t>
        <w:tab/>
        <w:t>S. 161</w:t>
      </w:r>
    </w:p>
    <w:p>
      <w:r>
        <w:t>40</w:t>
        <w:tab/>
        <w:t>Die Herausgabe und s[Censur]s des "t[Lübbenauer Wochenblatt]ts"</w:t>
      </w:r>
    </w:p>
    <w:p>
      <w:r>
        <w:t>43</w:t>
        <w:tab/>
        <w:t>1846</w:t>
      </w:r>
    </w:p>
    <w:p>
      <w:r>
        <w:br/>
        <w:t>30</w:t>
        <w:tab/>
        <w:t>Nr. 80</w:t>
      </w:r>
    </w:p>
    <w:p>
      <w:r>
        <w:t>33</w:t>
        <w:tab/>
        <w:t>S. 162</w:t>
      </w:r>
    </w:p>
    <w:p>
      <w:r>
        <w:t>40</w:t>
        <w:tab/>
        <w:t>Die Herausgabe und s[Censur]s der "t[Wochenschrift des landwirtschaftlichen Centralvereins für die Provinz Sachsen]t"</w:t>
      </w:r>
    </w:p>
    <w:p>
      <w:r>
        <w:t>43</w:t>
        <w:tab/>
        <w:t>1847</w:t>
      </w:r>
    </w:p>
    <w:p>
      <w:r>
        <w:br/>
        <w:t>30</w:t>
        <w:tab/>
        <w:t>Nr. 81</w:t>
      </w:r>
    </w:p>
    <w:p>
      <w:r>
        <w:t>33</w:t>
        <w:tab/>
        <w:t>S. 162</w:t>
      </w:r>
    </w:p>
    <w:p>
      <w:r>
        <w:t>40</w:t>
        <w:tab/>
        <w:t>Die Herausgabe und s[Censur]s des "t[Langensalzaer Kreisblatt]ts"</w:t>
      </w:r>
    </w:p>
    <w:p>
      <w:r>
        <w:t>43</w:t>
        <w:tab/>
        <w:t>1846</w:t>
      </w:r>
    </w:p>
    <w:p>
      <w:r>
        <w:br/>
        <w:t>30</w:t>
        <w:tab/>
        <w:t>Nr. 82</w:t>
      </w:r>
    </w:p>
    <w:p>
      <w:r>
        <w:t>33</w:t>
        <w:tab/>
        <w:t>S. 162</w:t>
      </w:r>
    </w:p>
    <w:p>
      <w:r>
        <w:t>40</w:t>
        <w:tab/>
        <w:t>Die Herausgabe von s[1{Zeit&lt;blätter&gt;} 2{&lt;Herausgabe für die Stadt Lützen&gt;}]s- und s[1{Tagesblätter}n 2{&lt;Herausgabe&gt; für die Stadt o[Lützen]o}]s und deren Umgegend</w:t>
      </w:r>
    </w:p>
    <w:p>
      <w:r>
        <w:t>43</w:t>
        <w:tab/>
        <w:t>1844 - 1847</w:t>
      </w:r>
    </w:p>
    <w:p>
      <w:r>
        <w:br/>
        <w:t>30</w:t>
        <w:tab/>
        <w:t>Nr. 83</w:t>
      </w:r>
    </w:p>
    <w:p>
      <w:r>
        <w:t>33</w:t>
        <w:tab/>
        <w:t>S. 162</w:t>
      </w:r>
    </w:p>
    <w:p>
      <w:r>
        <w:t>40</w:t>
        <w:tab/>
        <w:t>Die Herausgabe eines s[1{Landtagsblatt}s 2{&lt;Herausgabe&gt; für die Provinz Sachsen}]s durch den p[7{Land- und Stadtgerichtsdirektor, Kreis-Justizrath} 1{Doerk} in 6{o[Eisleben]o}]p</w:t>
      </w:r>
    </w:p>
    <w:p>
      <w:r>
        <w:t>43</w:t>
        <w:tab/>
        <w:t>1841 - 1847</w:t>
      </w:r>
    </w:p>
    <w:p>
      <w:r>
        <w:br/>
        <w:t>30</w:t>
        <w:tab/>
        <w:t>Nr. 84</w:t>
      </w:r>
    </w:p>
    <w:p>
      <w:r>
        <w:t>33</w:t>
        <w:tab/>
        <w:t>S. 162</w:t>
      </w:r>
    </w:p>
    <w:p>
      <w:r>
        <w:t>40</w:t>
        <w:tab/>
        <w:t>Das "t[Laien-Evangelium]t" von p[2{Friedrich} 8{von} 1{Sallet}]p</w:t>
      </w:r>
    </w:p>
    <w:p>
      <w:r>
        <w:t>43</w:t>
        <w:tab/>
        <w:t>1848</w:t>
      </w:r>
    </w:p>
    <w:p>
      <w:r>
        <w:br/>
        <w:t>26</w:t>
        <w:tab/>
        <w:t>Tit. 2, Lit. M</w:t>
      </w:r>
    </w:p>
    <w:p>
      <w:r>
        <w:t>27</w:t>
        <w:tab/>
        <w:t>Abt. II Polizei-Abteilung \ Sect. 9 \ Titel 2: Censur-Sachen. Specialia \ Lit. M</w:t>
      </w:r>
    </w:p>
    <w:p>
      <w:r>
        <w:t>30</w:t>
        <w:tab/>
        <w:t>Nr. 1</w:t>
      </w:r>
    </w:p>
    <w:p>
      <w:r>
        <w:t>33</w:t>
        <w:tab/>
        <w:t>S. 163</w:t>
      </w:r>
    </w:p>
    <w:p>
      <w:r>
        <w:t>40</w:t>
        <w:tab/>
        <w:t>Die s[Censur]s des von dem p[4{Professor} 1{Rüdiger} in 6{o[Halle]o}]p herausgegebenen t[Marktblatt]ts, und die deshalb zwischen ihm und dem dortigen Polizeidirektor entstandenen Differenzen</w:t>
      </w:r>
    </w:p>
    <w:p>
      <w:r>
        <w:t>43</w:t>
        <w:tab/>
        <w:t>1816</w:t>
      </w:r>
    </w:p>
    <w:p>
      <w:r>
        <w:br/>
        <w:t>30</w:t>
        <w:tab/>
        <w:t>Nr. 3</w:t>
      </w:r>
    </w:p>
    <w:p>
      <w:r>
        <w:t>33</w:t>
        <w:tab/>
        <w:t>S. 163</w:t>
      </w:r>
    </w:p>
    <w:p>
      <w:r>
        <w:t>40</w:t>
        <w:tab/>
        <w:t>Die s[Censur]s der von p[2{F. W.} 8{von} 1{Mauvillon}]p herausgegebenen s[2{militärische}n 1{Blätter}]s</w:t>
      </w:r>
    </w:p>
    <w:p>
      <w:r>
        <w:t>43</w:t>
        <w:tab/>
        <w:t>1820</w:t>
      </w:r>
    </w:p>
    <w:p>
      <w:r>
        <w:br/>
        <w:t>30</w:t>
        <w:tab/>
        <w:t>Nr. 4</w:t>
      </w:r>
    </w:p>
    <w:p>
      <w:r>
        <w:t>33</w:t>
        <w:tab/>
        <w:t>S. 163</w:t>
      </w:r>
    </w:p>
    <w:p>
      <w:r>
        <w:t>40</w:t>
        <w:tab/>
        <w:t>Die s[Censur]s der von dem p[7{Geheimen Ober-Regierungsrat}he 1{Thaer}]p herausgegebenen "t[Mögelinschen Annalen der Landwirtschaft]t" und der damit in Verbindung stehenden s[2{oekonomische}n 1{Schrift}]sen und Aufsätze</w:t>
      </w:r>
    </w:p>
    <w:p>
      <w:r>
        <w:t>43</w:t>
        <w:tab/>
        <w:t>1819 - 1820</w:t>
      </w:r>
    </w:p>
    <w:p>
      <w:r>
        <w:br/>
        <w:t>30</w:t>
        <w:tab/>
        <w:t>Nr. 5</w:t>
      </w:r>
    </w:p>
    <w:p>
      <w:r>
        <w:t>33</w:t>
        <w:tab/>
        <w:t>S. 163</w:t>
      </w:r>
    </w:p>
    <w:p>
      <w:r>
        <w:t>40</w:t>
        <w:tab/>
        <w:t>Die s[2{Untersagung} des 1{Debit}]ss der anstößigen Schrift "t[Manuscript aus Süddeutschland von Erichson]t"</w:t>
      </w:r>
    </w:p>
    <w:p>
      <w:r>
        <w:t>43</w:t>
        <w:tab/>
        <w:t>1820 - 1821</w:t>
      </w:r>
    </w:p>
    <w:p>
      <w:r>
        <w:br/>
        <w:t>30</w:t>
        <w:tab/>
        <w:t>Nr. 6</w:t>
      </w:r>
    </w:p>
    <w:p>
      <w:r>
        <w:t>33</w:t>
        <w:tab/>
        <w:t>S. 163</w:t>
      </w:r>
    </w:p>
    <w:p>
      <w:r>
        <w:t>40</w:t>
        <w:tab/>
        <w:t>Die s[Censur]s der von p[2{Friedrich} 1{Buchholz}]p herausgegebenen neuen "t[Monatsschrift für Deutschland]t" historisch politschen Inhalts</w:t>
      </w:r>
    </w:p>
    <w:p>
      <w:r>
        <w:t>43</w:t>
        <w:tab/>
        <w:t>1820 - 1823</w:t>
      </w:r>
    </w:p>
    <w:p>
      <w:r>
        <w:br/>
        <w:t>30</w:t>
        <w:tab/>
        <w:t>Nr. 7</w:t>
      </w:r>
    </w:p>
    <w:p>
      <w:r>
        <w:t>33</w:t>
        <w:tab/>
        <w:t>S. 164</w:t>
      </w:r>
    </w:p>
    <w:p>
      <w:r>
        <w:t>40</w:t>
        <w:tab/>
        <w:t>Die s[Censur]s der von dem p[7{Privatgelehrte&lt;r&gt;}n 1{Scheerer} in 6{o[Berlin]o}]p herausgegebenen Zeitschrift betitelt "t[1{Der märkische Bote} 2{&lt;Zeitschrift&gt;}]t" und dessen t[2{Beilage der Zeitschrift "Der Märkische Bote"}" "1{Der Brandenburger Erzähler oder Übersicht der jüngsten Zeitereignisse}]t"</w:t>
      </w:r>
    </w:p>
    <w:p>
      <w:r>
        <w:t>43</w:t>
        <w:tab/>
        <w:t>1821 - 1825</w:t>
      </w:r>
    </w:p>
    <w:p>
      <w:r>
        <w:br/>
        <w:t>30</w:t>
        <w:tab/>
        <w:t>Nr. 8</w:t>
      </w:r>
    </w:p>
    <w:p>
      <w:r>
        <w:t>33</w:t>
        <w:tab/>
        <w:t>S. 164</w:t>
      </w:r>
    </w:p>
    <w:p>
      <w:r>
        <w:t>40</w:t>
        <w:tab/>
        <w:t>Die Herausgabe einer politisch-literarischen Zeitung betitelt t[2{&lt;politisch-literarische Zeitung&gt;} "1{Westphälischer Merkur}]t" durch den p[5{s[Buchhändler]s} 2{Joseph} 1{Coppenrath} zu 6{o[Münster]o}]p</w:t>
      </w:r>
    </w:p>
    <w:p>
      <w:r>
        <w:t>43</w:t>
        <w:tab/>
        <w:t>1821 - 1834</w:t>
      </w:r>
    </w:p>
    <w:p>
      <w:r>
        <w:br/>
        <w:t>30</w:t>
        <w:tab/>
        <w:t>Nr. 9</w:t>
      </w:r>
    </w:p>
    <w:p>
      <w:r>
        <w:t>33</w:t>
        <w:tab/>
        <w:t>S. 164</w:t>
      </w:r>
    </w:p>
    <w:p>
      <w:r>
        <w:t>40</w:t>
        <w:tab/>
        <w:t>Die s[Censur]s und den s[Debit]s der Schrift "t[Der Mensch im Staate und in der Kirche]t"; insbesondere o[Deutschland]o und sein Genius von p[2{A.} 1{Neurohr}]p, o[Mainz]o z[1822]z</w:t>
      </w:r>
    </w:p>
    <w:p>
      <w:r>
        <w:t>43</w:t>
        <w:tab/>
        <w:t>1821</w:t>
      </w:r>
    </w:p>
    <w:p>
      <w:r>
        <w:br/>
        <w:t>30</w:t>
        <w:tab/>
        <w:t>Nr. 10</w:t>
      </w:r>
    </w:p>
    <w:p>
      <w:r>
        <w:t>33</w:t>
        <w:tab/>
        <w:t>S. 164</w:t>
      </w:r>
    </w:p>
    <w:p>
      <w:r>
        <w:t>40</w:t>
        <w:tab/>
        <w:t>Die Herausgabe des "t[Muskauer Wochenblatt]ts" durch den p[5{Schreib- und Rechenlehrer} 1{Nendel} zu 6{o[Görlitz]o}]p</w:t>
      </w:r>
    </w:p>
    <w:p>
      <w:r>
        <w:t>43</w:t>
        <w:tab/>
        <w:t>1821 - 1834</w:t>
      </w:r>
    </w:p>
    <w:p>
      <w:r>
        <w:br/>
        <w:t>30</w:t>
        <w:tab/>
        <w:t>Nr. 11</w:t>
      </w:r>
    </w:p>
    <w:p>
      <w:r>
        <w:t>33</w:t>
        <w:tab/>
        <w:t>S. 164</w:t>
      </w:r>
    </w:p>
    <w:p>
      <w:r>
        <w:t>40</w:t>
        <w:tab/>
        <w:t>Die s[Unterdrückung der von dem p[7{Polizeisecretair} 1{Cremer} in 6{o[Achen]o}]p herausgegebenen Zeitschrift betitelt "t[1{Niederrheinischer Mittheiler} 2{&lt;Zeitschrift&gt;}]t"]s</w:t>
      </w:r>
    </w:p>
    <w:p>
      <w:r>
        <w:t>43</w:t>
        <w:tab/>
        <w:t>1822</w:t>
      </w:r>
    </w:p>
    <w:p>
      <w:r>
        <w:br/>
        <w:t>30</w:t>
        <w:tab/>
        <w:t>Nr. 12</w:t>
      </w:r>
    </w:p>
    <w:p>
      <w:r>
        <w:t>33</w:t>
        <w:tab/>
        <w:t>S. 164</w:t>
      </w:r>
    </w:p>
    <w:p>
      <w:r>
        <w:t>40</w:t>
        <w:tab/>
        <w:t>s[Zensur]s und s[Debit]s der s[Verlagsartikel]s der k[1{I. B. Wetzlerschen Buchhandlung} in 2{o[Stuttgart]o}]k</w:t>
      </w:r>
    </w:p>
    <w:p>
      <w:r>
        <w:t>43</w:t>
        <w:tab/>
        <w:t>1822</w:t>
      </w:r>
    </w:p>
    <w:p>
      <w:r>
        <w:br/>
        <w:t>30</w:t>
        <w:tab/>
        <w:t>Nr. 13</w:t>
      </w:r>
    </w:p>
    <w:p>
      <w:r>
        <w:t>33</w:t>
        <w:tab/>
        <w:t>S. 165</w:t>
      </w:r>
    </w:p>
    <w:p>
      <w:r>
        <w:t>40</w:t>
        <w:tab/>
        <w:t>Die s[Censur]s der von der k[Gesellschaft der Menschenfreunde]k und für dieselbe erschienenen öffentlichen Bekanntmachungen und Schriften</w:t>
      </w:r>
    </w:p>
    <w:p>
      <w:r>
        <w:t>43</w:t>
        <w:tab/>
        <w:t>1822</w:t>
      </w:r>
    </w:p>
    <w:p>
      <w:r>
        <w:br/>
        <w:t>30</w:t>
        <w:tab/>
        <w:t>Nr. 14</w:t>
      </w:r>
    </w:p>
    <w:p>
      <w:r>
        <w:t>33</w:t>
        <w:tab/>
        <w:t>S. 165</w:t>
      </w:r>
    </w:p>
    <w:p>
      <w:r>
        <w:t>40</w:t>
        <w:tab/>
        <w:t>Den s[2{untersagte&lt;r&gt;}n 1{Debit}]s des bei k[1{Brockhaus} in 2{o[Leipzig]o}]k erschienenen 3. Theils der "t[Reisen der Lady Morgan nach Italien]t"</w:t>
      </w:r>
    </w:p>
    <w:p>
      <w:r>
        <w:t>43</w:t>
        <w:tab/>
        <w:t>1823</w:t>
      </w:r>
    </w:p>
    <w:p>
      <w:r>
        <w:br/>
        <w:t>30</w:t>
        <w:tab/>
        <w:t>Nr. 15</w:t>
      </w:r>
    </w:p>
    <w:p>
      <w:r>
        <w:t>33</w:t>
        <w:tab/>
        <w:t>S. 165</w:t>
      </w:r>
    </w:p>
    <w:p>
      <w:r>
        <w:t>40</w:t>
        <w:tab/>
        <w:t>Die Unterdrückung der "t[Mainzer Zeitung]t"</w:t>
      </w:r>
    </w:p>
    <w:p>
      <w:r>
        <w:t>43</w:t>
        <w:tab/>
        <w:t>1822 - 1823</w:t>
      </w:r>
    </w:p>
    <w:p>
      <w:r>
        <w:br/>
        <w:t>30</w:t>
        <w:tab/>
        <w:t>Nr. 16</w:t>
      </w:r>
    </w:p>
    <w:p>
      <w:r>
        <w:t>33</w:t>
        <w:tab/>
        <w:t>S. 165</w:t>
      </w:r>
    </w:p>
    <w:p>
      <w:r>
        <w:t>40</w:t>
        <w:tab/>
        <w:t>Die s[Unterdrückung der anstößigen Broschüre "t[Memoires d'une jeune Greque]t"]s</w:t>
      </w:r>
    </w:p>
    <w:p>
      <w:r>
        <w:t>43</w:t>
        <w:tab/>
        <w:t>1823</w:t>
      </w:r>
    </w:p>
    <w:p>
      <w:r>
        <w:br/>
        <w:t>30</w:t>
        <w:tab/>
        <w:t>Nr. 17</w:t>
      </w:r>
    </w:p>
    <w:p>
      <w:r>
        <w:t>33</w:t>
        <w:tab/>
        <w:t>S. 165</w:t>
      </w:r>
    </w:p>
    <w:p>
      <w:r>
        <w:t>40</w:t>
        <w:tab/>
        <w:t>Die s[Censur]s und den s[Debit]s der von dem vormaligen p[7{Oberst}en 8{von} 1{Maßenbach} zu 6{o[Glaz]o}]p herausgegebenen Schriften und s[Bücher]s</w:t>
      </w:r>
    </w:p>
    <w:p>
      <w:r>
        <w:t>43</w:t>
        <w:tab/>
        <w:t>1823 - 1826</w:t>
      </w:r>
    </w:p>
    <w:p>
      <w:r>
        <w:br/>
        <w:t>30</w:t>
        <w:tab/>
        <w:t>Nr. 18</w:t>
      </w:r>
    </w:p>
    <w:p>
      <w:r>
        <w:t>33</w:t>
        <w:tab/>
        <w:t>S. 165</w:t>
      </w:r>
    </w:p>
    <w:p>
      <w:r>
        <w:t>40</w:t>
        <w:tab/>
        <w:t>Die von den p[7{Major}s 8{von} 1{Decker}]p und p[7{&lt;Major&gt;} 8{von} 1{Ciriacy}]p und dem p[7{Hauptmann} 1{Bleßon}]p herausgegebene s[2{militärische} 1{Zeitschrift}]s</w:t>
      </w:r>
    </w:p>
    <w:p>
      <w:r>
        <w:t>43</w:t>
        <w:tab/>
        <w:t>1824</w:t>
      </w:r>
    </w:p>
    <w:p>
      <w:r>
        <w:br/>
        <w:t>30</w:t>
        <w:tab/>
        <w:t>Nr. 19</w:t>
      </w:r>
    </w:p>
    <w:p>
      <w:r>
        <w:t>33</w:t>
        <w:tab/>
        <w:t>S. 165</w:t>
      </w:r>
    </w:p>
    <w:p>
      <w:r>
        <w:t>40</w:t>
        <w:tab/>
        <w:t>Den s[Debit]s der über p[Napoléon]p und o[St. Helena]o erschienenen Schriften von las Cases, t[&lt;Memoires von&gt; Gourgand]t und t[&lt;Memoires von&gt; Montholon]t, betitelt t[Memoires &lt;von las Cases&gt;]tpp</w:t>
      </w:r>
    </w:p>
    <w:p>
      <w:r>
        <w:t>43</w:t>
        <w:tab/>
        <w:t>1823 - 1825</w:t>
      </w:r>
    </w:p>
    <w:p>
      <w:r>
        <w:br/>
        <w:t>30</w:t>
        <w:tab/>
        <w:t>Nr. 20</w:t>
      </w:r>
    </w:p>
    <w:p>
      <w:r>
        <w:t>33</w:t>
        <w:tab/>
        <w:t>S. 165</w:t>
      </w:r>
    </w:p>
    <w:p>
      <w:r>
        <w:t>40</w:t>
        <w:tab/>
        <w:t>Die s[Censur]s und den s[Debit]s der von dem p[5{Buchdrucker} 1{Kobitzsch}]p herausgegebenen "t[Merseburger Wochenblätter]t"</w:t>
      </w:r>
    </w:p>
    <w:p>
      <w:r>
        <w:t>43</w:t>
        <w:tab/>
        <w:t>1826 - 1847</w:t>
      </w:r>
    </w:p>
    <w:p>
      <w:r>
        <w:br/>
        <w:t>30</w:t>
        <w:tab/>
        <w:t>Nr. 21</w:t>
      </w:r>
    </w:p>
    <w:p>
      <w:r>
        <w:t>33</w:t>
        <w:tab/>
        <w:t>S. 166</w:t>
      </w:r>
    </w:p>
    <w:p>
      <w:r>
        <w:t>40</w:t>
        <w:tab/>
        <w:t>Die s[Censur]s und den s[Debit]s des in o[Dresden]o erscheinenden "t[Merkur]ts"</w:t>
      </w:r>
    </w:p>
    <w:p>
      <w:r>
        <w:t>43</w:t>
        <w:tab/>
        <w:t>1826</w:t>
      </w:r>
    </w:p>
    <w:p>
      <w:r>
        <w:br/>
        <w:t>30</w:t>
        <w:tab/>
        <w:t>Nr. 23</w:t>
      </w:r>
    </w:p>
    <w:p>
      <w:r>
        <w:t>33</w:t>
        <w:tab/>
        <w:t>S. 166</w:t>
      </w:r>
    </w:p>
    <w:p>
      <w:r>
        <w:t>40</w:t>
        <w:tab/>
        <w:t>Die Herausgabe und s[Censur]s der "t[Magdeburger Zeitung]t"</w:t>
      </w:r>
    </w:p>
    <w:p>
      <w:r>
        <w:t>43</w:t>
        <w:tab/>
        <w:t>1828 - 1851</w:t>
      </w:r>
    </w:p>
    <w:p>
      <w:r>
        <w:br/>
        <w:t>30</w:t>
        <w:tab/>
        <w:t>Nr. 24</w:t>
      </w:r>
    </w:p>
    <w:p>
      <w:r>
        <w:t>33</w:t>
        <w:tab/>
        <w:t>S. 166</w:t>
      </w:r>
    </w:p>
    <w:p>
      <w:r>
        <w:t>40</w:t>
        <w:tab/>
        <w:t>Die s[Censur]s des von dem p[7{Regierungs- und Medizinalrat}h 4{Dr.} 1{Zitterland}]p herausgegebenen "t[Archivs der Medizinalverfaßung und Gesetzgebung in den Königlich Prußischen Rheinprovinzen und Westphalen]t"</w:t>
      </w:r>
    </w:p>
    <w:p>
      <w:r>
        <w:t>43</w:t>
        <w:tab/>
        <w:t>1829</w:t>
      </w:r>
    </w:p>
    <w:p>
      <w:r>
        <w:br/>
        <w:t>30</w:t>
        <w:tab/>
        <w:t>Nr. 25</w:t>
      </w:r>
    </w:p>
    <w:p>
      <w:r>
        <w:t>33</w:t>
        <w:tab/>
        <w:t>S. 166</w:t>
      </w:r>
    </w:p>
    <w:p>
      <w:r>
        <w:t>40</w:t>
        <w:tab/>
        <w:t>Die s[Censur]s des "t[Memelsche&lt;s&gt;n Wochenblatt]ts"</w:t>
      </w:r>
    </w:p>
    <w:p>
      <w:r>
        <w:t>43</w:t>
        <w:tab/>
        <w:t>1830</w:t>
      </w:r>
    </w:p>
    <w:p>
      <w:r>
        <w:br/>
        <w:t>30</w:t>
        <w:tab/>
        <w:t>Nr. 26</w:t>
      </w:r>
    </w:p>
    <w:p>
      <w:r>
        <w:t>33</w:t>
        <w:tab/>
        <w:t>S. 166</w:t>
      </w:r>
    </w:p>
    <w:p>
      <w:r>
        <w:t>40</w:t>
        <w:tab/>
        <w:t>Die s[Censur]s und den s[Debit]s der von dem p[4{Dr. der Philosophie} 2{Adolph} 1{Müller} in 6{o[Berlin]o}]p herausgegebenen Schriften und Broschüren</w:t>
      </w:r>
    </w:p>
    <w:p>
      <w:r>
        <w:t>43</w:t>
        <w:tab/>
        <w:t>1830 - 1831</w:t>
      </w:r>
    </w:p>
    <w:p>
      <w:r>
        <w:br/>
        <w:t>30</w:t>
        <w:tab/>
        <w:t>Nr. 27</w:t>
      </w:r>
    </w:p>
    <w:p>
      <w:r>
        <w:t>33</w:t>
        <w:tab/>
        <w:t>S. 166</w:t>
      </w:r>
    </w:p>
    <w:p>
      <w:r>
        <w:t>40</w:t>
        <w:tab/>
        <w:t>Die von dem p[5{Buchdrucker} 1{Heriot} in 6{o[Coblenz]o}]p nachgesuchte Erlaubniß zur Herausgabe einer s[2{politische}n 1{Zeitung}]s unter dem Titel "t[1{Der Coblenzer Merkur} 2{&lt;Zeitung&gt;}]t"</w:t>
      </w:r>
    </w:p>
    <w:p>
      <w:r>
        <w:t>43</w:t>
        <w:tab/>
        <w:t>1830 - 1831</w:t>
      </w:r>
    </w:p>
    <w:p>
      <w:r>
        <w:br/>
        <w:t>30</w:t>
        <w:tab/>
        <w:t>Nr. 28</w:t>
      </w:r>
    </w:p>
    <w:p>
      <w:r>
        <w:t>33</w:t>
        <w:tab/>
        <w:t>S. 167</w:t>
      </w:r>
    </w:p>
    <w:p>
      <w:r>
        <w:t>40</w:t>
        <w:tab/>
        <w:t>Die s[Censur]s des von dem p[5{Buchdrucker} 1{Schulz} zu 6{o[Landsberg a. d./W&lt;arthe&gt;]o}]p herauszugebenden "t[Meseritzer Wochenblatt]tes"</w:t>
      </w:r>
    </w:p>
    <w:p>
      <w:r>
        <w:t>43</w:t>
        <w:tab/>
        <w:t>1831</w:t>
      </w:r>
    </w:p>
    <w:p>
      <w:r>
        <w:br/>
        <w:t>30</w:t>
        <w:tab/>
        <w:t>Nr. 30</w:t>
      </w:r>
    </w:p>
    <w:p>
      <w:r>
        <w:t>33</w:t>
        <w:tab/>
        <w:t>S. 167</w:t>
      </w:r>
    </w:p>
    <w:p>
      <w:r>
        <w:t>40</w:t>
        <w:tab/>
        <w:t>Den s[Debit]s der "t[Mannheimer Zeitung]t" und Unterstützung des p[2{J. M.} 1{Gutmann} als deren 5{Redakteur}]p</w:t>
      </w:r>
    </w:p>
    <w:p>
      <w:r>
        <w:t>43</w:t>
        <w:tab/>
        <w:t>1832 - 1835</w:t>
      </w:r>
    </w:p>
    <w:p>
      <w:r>
        <w:br/>
        <w:t>30</w:t>
        <w:tab/>
        <w:t>Nr. 31</w:t>
      </w:r>
    </w:p>
    <w:p>
      <w:r>
        <w:t>33</w:t>
        <w:tab/>
        <w:t>S. 167</w:t>
      </w:r>
    </w:p>
    <w:p>
      <w:r>
        <w:t>40</w:t>
        <w:tab/>
        <w:t>Das s[2{Verbot} des 1{Debit}]ss der von p[9{Saphir II.}]p bei k[1{Berger} in 2{o[Leipzig]o}]k erschienenen t[2{Flugschrift} "1{Der Menschenmesser oder Neuer Katechismus für unsere Zeit}]t"</w:t>
      </w:r>
    </w:p>
    <w:p>
      <w:r>
        <w:t>43</w:t>
        <w:tab/>
        <w:t>1833</w:t>
      </w:r>
    </w:p>
    <w:p>
      <w:r>
        <w:br/>
        <w:t>30</w:t>
        <w:tab/>
        <w:t>Nr. 32</w:t>
      </w:r>
    </w:p>
    <w:p>
      <w:r>
        <w:t>33</w:t>
        <w:tab/>
        <w:t>S. 167</w:t>
      </w:r>
    </w:p>
    <w:p>
      <w:r>
        <w:t>40</w:t>
        <w:tab/>
        <w:t>Die s[Censur]s der von dem p[4{Professor} 2{F. W.} 1{Gubitz} in 6{o[Berlin]o}]p unter dem Titel "t[1{Der märkische Stadt- und Landfreund} 2{&lt;Zeitschrift&gt;}]t" zu o[Königsberg i./Nm.]o herausgegebenen Zeitschrift</w:t>
      </w:r>
    </w:p>
    <w:p>
      <w:r>
        <w:t>43</w:t>
        <w:tab/>
        <w:t>1833 - 1841</w:t>
      </w:r>
    </w:p>
    <w:p>
      <w:r>
        <w:br/>
        <w:t>30</w:t>
        <w:tab/>
        <w:t>Nr. 33</w:t>
      </w:r>
    </w:p>
    <w:p>
      <w:r>
        <w:t>33</w:t>
        <w:tab/>
        <w:t>S. 167</w:t>
      </w:r>
    </w:p>
    <w:p>
      <w:r>
        <w:t>40</w:t>
        <w:tab/>
        <w:t>Die s[Censur]s und den s[Debit]s der von dem p[4{Dr.} 2{Wolfgang} 1{Menzel}]p erscheinenden Schriften und s[Bücher]s</w:t>
      </w:r>
    </w:p>
    <w:p>
      <w:r>
        <w:t>43</w:t>
        <w:tab/>
        <w:t>1834</w:t>
      </w:r>
    </w:p>
    <w:p>
      <w:r>
        <w:br/>
        <w:t>30</w:t>
        <w:tab/>
        <w:t>Nr. 34</w:t>
      </w:r>
    </w:p>
    <w:p>
      <w:r>
        <w:t>33</w:t>
        <w:tab/>
        <w:t>S. 167</w:t>
      </w:r>
    </w:p>
    <w:p>
      <w:r>
        <w:t>40</w:t>
        <w:tab/>
        <w:t>Die s[Censur]s und den s[Debit]s der von dem p[4{Dr. philos.} 2{Th.} 1{Mundt}]p erschienenen Schriften</w:t>
      </w:r>
    </w:p>
    <w:p>
      <w:r>
        <w:t>41</w:t>
        <w:tab/>
        <w:t>Bericht des Polizeipräs. von o[Berlin]o über Mundt z[18.3.1847]z</w:t>
      </w:r>
    </w:p>
    <w:p>
      <w:r>
        <w:t>43</w:t>
        <w:tab/>
        <w:t>1835 - 1837</w:t>
      </w:r>
    </w:p>
    <w:p>
      <w:r>
        <w:br/>
        <w:t>30</w:t>
        <w:tab/>
        <w:t>Nr. 35</w:t>
      </w:r>
    </w:p>
    <w:p>
      <w:r>
        <w:t>33</w:t>
        <w:tab/>
        <w:t>S. 168</w:t>
      </w:r>
    </w:p>
    <w:p>
      <w:r>
        <w:t>40</w:t>
        <w:tab/>
        <w:t>Das s[Verbot der "t[Memoiren eines Verstorbenen]t"]s; k[2{o[Leipzig]o} bei 1{p[2{C. H. F.} 1{Hartmann}]p}]k, z[1835]z. 2TH. ; und des daraus von dem Regierungssecretair zu o[Arnsberg]o bei dem p[5{s[Buchhändler]s} 1{Ritter}]p mit Anmerkungen besonders herausgegebenen "t[Katechismus der Münsterländer]t"</w:t>
      </w:r>
    </w:p>
    <w:p>
      <w:r>
        <w:t>43</w:t>
        <w:tab/>
        <w:t>1835</w:t>
      </w:r>
    </w:p>
    <w:p>
      <w:r>
        <w:br/>
        <w:t>30</w:t>
        <w:tab/>
        <w:t>Nr. 37</w:t>
      </w:r>
    </w:p>
    <w:p>
      <w:r>
        <w:t>33</w:t>
        <w:tab/>
        <w:t>S. 168</w:t>
      </w:r>
    </w:p>
    <w:p>
      <w:r>
        <w:t>40</w:t>
        <w:tab/>
        <w:t>Die s[Censur]s und den s[Debit]s der von p[1{Matten} z. Z. in 6{o[Straßburg]o}]p erschienenen Schriften und s[Bücher]s</w:t>
      </w:r>
    </w:p>
    <w:p>
      <w:r>
        <w:t>43</w:t>
        <w:tab/>
        <w:t>1835 - 1847</w:t>
      </w:r>
    </w:p>
    <w:p>
      <w:r>
        <w:br/>
        <w:t>30</w:t>
        <w:tab/>
        <w:t>Nr. 38</w:t>
      </w:r>
    </w:p>
    <w:p>
      <w:r>
        <w:t>33</w:t>
        <w:tab/>
        <w:t>S. 168</w:t>
      </w:r>
    </w:p>
    <w:p>
      <w:r>
        <w:t>40</w:t>
        <w:tab/>
        <w:t>Die s[Censur]s und den s[Debit]s der von p[2{J.} 1{Meyer}]p erschienenen s[Zeit&lt;schrift&gt;]s- und Druckschriften</w:t>
      </w:r>
    </w:p>
    <w:p>
      <w:r>
        <w:t>43</w:t>
        <w:tab/>
        <w:t>1834 - 1849</w:t>
      </w:r>
    </w:p>
    <w:p>
      <w:r>
        <w:br/>
        <w:t>30</w:t>
        <w:tab/>
        <w:t>Nr. 39</w:t>
      </w:r>
    </w:p>
    <w:p>
      <w:r>
        <w:t>33</w:t>
        <w:tab/>
        <w:t>S. 168</w:t>
      </w:r>
    </w:p>
    <w:p>
      <w:r>
        <w:t>40</w:t>
        <w:tab/>
        <w:t>Die s[Censur]s und den s[Debit]s der von p[de Maubreuil]p erschienenen Flug- und Druckschriften</w:t>
      </w:r>
    </w:p>
    <w:p>
      <w:r>
        <w:t>43</w:t>
        <w:tab/>
        <w:t>1835 - 1836</w:t>
      </w:r>
    </w:p>
    <w:p>
      <w:r>
        <w:br/>
        <w:t>30</w:t>
        <w:tab/>
        <w:t>Nr. 40</w:t>
      </w:r>
    </w:p>
    <w:p>
      <w:r>
        <w:t>33</w:t>
        <w:tab/>
        <w:t>S. 168</w:t>
      </w:r>
    </w:p>
    <w:p>
      <w:r>
        <w:t>40</w:t>
        <w:tab/>
        <w:t>Die Redaction der "t[Münchner politischen Zeitung]t"</w:t>
      </w:r>
    </w:p>
    <w:p>
      <w:r>
        <w:t>43</w:t>
        <w:tab/>
        <w:t>1836 - 1848</w:t>
      </w:r>
    </w:p>
    <w:p>
      <w:r>
        <w:br/>
        <w:t>30</w:t>
        <w:tab/>
        <w:t>Nr. 41</w:t>
      </w:r>
    </w:p>
    <w:p>
      <w:r>
        <w:t>33</w:t>
        <w:tab/>
        <w:t>S. 168</w:t>
      </w:r>
    </w:p>
    <w:p>
      <w:r>
        <w:t>40</w:t>
        <w:tab/>
        <w:t>Die s[Censur]s und den s[Debit]s der von dem p[7{Esq.} 1{Mort}]p erschienenen Druckschriften</w:t>
      </w:r>
    </w:p>
    <w:p>
      <w:r>
        <w:t>43</w:t>
        <w:tab/>
        <w:t>1836</w:t>
      </w:r>
    </w:p>
    <w:p>
      <w:r>
        <w:br/>
        <w:t>30</w:t>
        <w:tab/>
        <w:t>Nr. 43</w:t>
      </w:r>
    </w:p>
    <w:p>
      <w:r>
        <w:t>33</w:t>
        <w:tab/>
        <w:t>S. 169</w:t>
      </w:r>
    </w:p>
    <w:p>
      <w:r>
        <w:t>40</w:t>
        <w:tab/>
        <w:t>Das s[Debits-Verbot]s sämtlicher s[Verlagsartikel]s des p[5{s[Buchhändler]s}s 2{G. I.} 1{Manz} zu 6{o[Regensburg]o}]p in den diesseitigen o[&lt;preußische&gt; Staaten]o aus Veranlassung der bei demselben verlegten p[Venedey]pschen Schrift "t[Preußen und Preußentum]t"</w:t>
      </w:r>
    </w:p>
    <w:p>
      <w:r>
        <w:t>43</w:t>
        <w:tab/>
        <w:t>1839 - 1846</w:t>
      </w:r>
    </w:p>
    <w:p>
      <w:r>
        <w:br/>
        <w:t>30</w:t>
        <w:tab/>
        <w:t>Nr. 44</w:t>
      </w:r>
    </w:p>
    <w:p>
      <w:r>
        <w:t>33</w:t>
        <w:tab/>
        <w:t>S. 169</w:t>
      </w:r>
    </w:p>
    <w:p>
      <w:r>
        <w:t>40</w:t>
        <w:tab/>
        <w:t>Die s[Censur]s und den s[Debit]s der in o[Schafhausen]o erschienenen "t[Briefe an J. v. Müller]t"</w:t>
      </w:r>
    </w:p>
    <w:p>
      <w:r>
        <w:t>43</w:t>
        <w:tab/>
        <w:t>1840</w:t>
      </w:r>
    </w:p>
    <w:p>
      <w:r>
        <w:br/>
        <w:t>30</w:t>
        <w:tab/>
        <w:t>Nr. 45</w:t>
      </w:r>
    </w:p>
    <w:p>
      <w:r>
        <w:t>33</w:t>
        <w:tab/>
        <w:t>S. 169</w:t>
      </w:r>
    </w:p>
    <w:p>
      <w:r>
        <w:t>40</w:t>
        <w:tab/>
        <w:t>Die von dem p[7{Rittergutsbesitzer und Rittmeister a. D.} 8{v.} 1{Mutius auf Altwasser}]p herausgegebenen Schriften</w:t>
      </w:r>
    </w:p>
    <w:p>
      <w:r>
        <w:t>43</w:t>
        <w:tab/>
        <w:t>1841</w:t>
      </w:r>
    </w:p>
    <w:p>
      <w:r>
        <w:br/>
        <w:t>30</w:t>
        <w:tab/>
        <w:t>Nr. 46</w:t>
      </w:r>
    </w:p>
    <w:p>
      <w:r>
        <w:t>33</w:t>
        <w:tab/>
        <w:t>S. 169</w:t>
      </w:r>
    </w:p>
    <w:p>
      <w:r>
        <w:t>40</w:t>
        <w:tab/>
        <w:t>Die s[Censur]s des von den p[4{Professoren Dr.} 1{Nahse} 6{&lt;Bonn&gt;}]p und p[4{&lt;Professor&gt; Dr.} 1{Albers} in 6{o[Bonn]o}]p herausgegebenen  und von dem p[5{s[Buchhändler]s} 1{König} 6{&lt;Bonn&gt;}]p daselbst verlegten "t[Medicinische&lt;s&gt;n Correspondenzblatt rheinisch-westphälischer Ärzte]t"</w:t>
      </w:r>
    </w:p>
    <w:p>
      <w:r>
        <w:t>43</w:t>
        <w:tab/>
        <w:t>1842</w:t>
      </w:r>
    </w:p>
    <w:p>
      <w:r>
        <w:br/>
        <w:t>30</w:t>
        <w:tab/>
        <w:t>Nr. 47</w:t>
      </w:r>
    </w:p>
    <w:p>
      <w:r>
        <w:t>33</w:t>
        <w:tab/>
        <w:t>S. 169</w:t>
      </w:r>
    </w:p>
    <w:p>
      <w:r>
        <w:t>40</w:t>
        <w:tab/>
        <w:t>Die schriftstellerische Thätigkeit des p[5{Gymnasialoberlehrer}s 1{Müller} zu 6{o[Achen]o}]p</w:t>
      </w:r>
    </w:p>
    <w:p>
      <w:r>
        <w:t>43</w:t>
        <w:tab/>
        <w:t>1842</w:t>
      </w:r>
    </w:p>
    <w:p>
      <w:r>
        <w:br/>
        <w:t>30</w:t>
        <w:tab/>
        <w:t>Nr. 48</w:t>
      </w:r>
    </w:p>
    <w:p>
      <w:r>
        <w:t>33</w:t>
        <w:tab/>
        <w:t>S. 169</w:t>
      </w:r>
    </w:p>
    <w:p>
      <w:r>
        <w:t>40</w:t>
        <w:tab/>
        <w:t>Die Herausgabe und s[Censur]s der "t[Allgemeinen Zeitschrift für Psychiatrie und psychisch-gerichtliche Medicin]t"</w:t>
      </w:r>
    </w:p>
    <w:p>
      <w:r>
        <w:t>43</w:t>
        <w:tab/>
        <w:t>1842</w:t>
      </w:r>
    </w:p>
    <w:p>
      <w:r>
        <w:br/>
        <w:t>30</w:t>
        <w:tab/>
        <w:t>Nr. 49</w:t>
      </w:r>
    </w:p>
    <w:p>
      <w:r>
        <w:t>33</w:t>
        <w:tab/>
        <w:t>S. 169</w:t>
      </w:r>
    </w:p>
    <w:p>
      <w:r>
        <w:t>40</w:t>
        <w:tab/>
        <w:t>Die Herausgabe und s[Censur]s des "t[Magdeburger Wochenblatt]tes"</w:t>
      </w:r>
    </w:p>
    <w:p>
      <w:r>
        <w:t>43</w:t>
        <w:tab/>
        <w:t>1842 - 1847</w:t>
      </w:r>
    </w:p>
    <w:p>
      <w:r>
        <w:br/>
        <w:t>30</w:t>
        <w:tab/>
        <w:t>Nr. 50</w:t>
      </w:r>
    </w:p>
    <w:p>
      <w:r>
        <w:t>33</w:t>
        <w:tab/>
        <w:t>S. 170</w:t>
      </w:r>
    </w:p>
    <w:p>
      <w:r>
        <w:t>40</w:t>
        <w:tab/>
        <w:t>Die s[Censur]s und den s[Debit]s der zu k[2{o[Kassel]o} bei 1{Hotop}]k heftweise erscheinenden t[2{Zeitschrift} "1{Mefistofeles. Revue der deutschen Gegenwart in Skizzen und Umrissen}]t"; später in o[Münster]o erscheinend; desgleichen dessen "t[Karrikaturen und Silhouetten des 19. Jahrhunderts]t"</w:t>
      </w:r>
    </w:p>
    <w:p>
      <w:r>
        <w:t>43</w:t>
        <w:tab/>
        <w:t>1842 - 1845</w:t>
      </w:r>
    </w:p>
    <w:p>
      <w:r>
        <w:br/>
        <w:t>30</w:t>
        <w:tab/>
        <w:t>Nr. 51</w:t>
      </w:r>
    </w:p>
    <w:p>
      <w:r>
        <w:t>33</w:t>
        <w:tab/>
        <w:t>S. 170</w:t>
      </w:r>
    </w:p>
    <w:p>
      <w:r>
        <w:t>40</w:t>
        <w:tab/>
        <w:t>Die s[Censur]s und den s[Debit]s des "t[Mannheimer Journal]ts" und der "Mannheimer Abendzeitung"</w:t>
      </w:r>
    </w:p>
    <w:p>
      <w:r>
        <w:t>43</w:t>
        <w:tab/>
        <w:t>1842 - 1848</w:t>
      </w:r>
    </w:p>
    <w:p>
      <w:r>
        <w:br/>
        <w:t>30</w:t>
        <w:tab/>
        <w:t>Nr. 52</w:t>
      </w:r>
    </w:p>
    <w:p>
      <w:r>
        <w:t>33</w:t>
        <w:tab/>
        <w:t>S. 170</w:t>
      </w:r>
    </w:p>
    <w:p>
      <w:r>
        <w:t>40</w:t>
        <w:tab/>
        <w:t>Die Herausgabe einer neuen "t[Münsterschen Zeitung]t"</w:t>
      </w:r>
    </w:p>
    <w:p>
      <w:r>
        <w:t>43</w:t>
        <w:tab/>
        <w:t>1842</w:t>
      </w:r>
    </w:p>
    <w:p>
      <w:r>
        <w:br/>
        <w:t>30</w:t>
        <w:tab/>
        <w:t>Nr. 53</w:t>
      </w:r>
    </w:p>
    <w:p>
      <w:r>
        <w:t>33</w:t>
        <w:tab/>
        <w:t>S. 170</w:t>
      </w:r>
    </w:p>
    <w:p>
      <w:r>
        <w:t>40</w:t>
        <w:tab/>
        <w:t>Die Herausgabe und s[Censur]s des "t[Mindensche&lt;s&gt;n Sonntagsblatt]ts"</w:t>
      </w:r>
    </w:p>
    <w:p>
      <w:r>
        <w:t>43</w:t>
        <w:tab/>
        <w:t>1843</w:t>
      </w:r>
    </w:p>
    <w:p>
      <w:r>
        <w:br/>
        <w:t>30</w:t>
        <w:tab/>
        <w:t>Nr. 54</w:t>
      </w:r>
    </w:p>
    <w:p>
      <w:r>
        <w:t>33</w:t>
        <w:tab/>
        <w:t>S. 170</w:t>
      </w:r>
    </w:p>
    <w:p>
      <w:r>
        <w:t>40</w:t>
        <w:tab/>
        <w:t>Die Herausgabe und s[Censur]s der "t[Missionszeitung]t" in o[Züllichau]o</w:t>
      </w:r>
    </w:p>
    <w:p>
      <w:r>
        <w:t>43</w:t>
        <w:tab/>
        <w:t>1843</w:t>
      </w:r>
    </w:p>
    <w:p>
      <w:r>
        <w:br/>
        <w:t>30</w:t>
        <w:tab/>
        <w:t>Nr. 55</w:t>
      </w:r>
    </w:p>
    <w:p>
      <w:r>
        <w:t>33</w:t>
        <w:tab/>
        <w:t>S. 170</w:t>
      </w:r>
    </w:p>
    <w:p>
      <w:r>
        <w:t>40</w:t>
        <w:tab/>
        <w:t>Die Herausgabe und s[Censur]s des "t[Märkische&lt;r&gt;n Kichen- und hausfreund]tes"</w:t>
      </w:r>
    </w:p>
    <w:p>
      <w:r>
        <w:t>43</w:t>
        <w:tab/>
        <w:t>1843</w:t>
      </w:r>
    </w:p>
    <w:p>
      <w:r>
        <w:br/>
        <w:t>30</w:t>
        <w:tab/>
        <w:t>Nr. 56</w:t>
      </w:r>
    </w:p>
    <w:p>
      <w:r>
        <w:t>33</w:t>
        <w:tab/>
        <w:t>S. 170</w:t>
      </w:r>
    </w:p>
    <w:p>
      <w:r>
        <w:t>40</w:t>
        <w:tab/>
        <w:t>Die s[2{über den deutschen Michel und unter dessen Bezeichnung erschienene}n 1{Zeitschrift}]sen, Broschüren, Aufsätze und Karrikaturen</w:t>
      </w:r>
    </w:p>
    <w:p>
      <w:r>
        <w:t>43</w:t>
        <w:tab/>
        <w:t>1843</w:t>
      </w:r>
    </w:p>
    <w:p>
      <w:r>
        <w:br/>
        <w:t>30</w:t>
        <w:tab/>
        <w:t>Nr. 57</w:t>
      </w:r>
    </w:p>
    <w:p>
      <w:r>
        <w:t>33</w:t>
        <w:tab/>
        <w:t>S. 170</w:t>
      </w:r>
    </w:p>
    <w:p>
      <w:r>
        <w:t>40</w:t>
        <w:tab/>
        <w:t>Die Herausgabe und s[Censur]s der "t[Berliner musikalischen Zeitung]t"</w:t>
      </w:r>
    </w:p>
    <w:p>
      <w:r>
        <w:t>43</w:t>
        <w:tab/>
        <w:t>1843 - 1844</w:t>
      </w:r>
    </w:p>
    <w:p>
      <w:r>
        <w:br/>
        <w:t>30</w:t>
        <w:tab/>
        <w:t>Nr. 58</w:t>
      </w:r>
    </w:p>
    <w:p>
      <w:r>
        <w:t>33</w:t>
        <w:tab/>
        <w:t>S. 171</w:t>
      </w:r>
    </w:p>
    <w:p>
      <w:r>
        <w:t>40</w:t>
        <w:tab/>
        <w:t>Die Herausgabe und s[Censur]s der "t[Magdeburger Damenzeitung]t"</w:t>
      </w:r>
    </w:p>
    <w:p>
      <w:r>
        <w:t>43</w:t>
        <w:tab/>
        <w:t>1843 - 1845</w:t>
      </w:r>
    </w:p>
    <w:p>
      <w:r>
        <w:br/>
        <w:t>30</w:t>
        <w:tab/>
        <w:t>Nr. 59</w:t>
      </w:r>
    </w:p>
    <w:p>
      <w:r>
        <w:t>33</w:t>
        <w:tab/>
        <w:t>S. 171</w:t>
      </w:r>
    </w:p>
    <w:p>
      <w:r>
        <w:t>40</w:t>
        <w:tab/>
        <w:t>Die s[Censur]s und den s[Debit]s des im k[1{Cottaschen Verlag} zu 2{o[Stuttgart]o und o[Tübingen]o}]k erscheinenden "t[Morgenblattes für gebildete Leser]t"</w:t>
      </w:r>
    </w:p>
    <w:p>
      <w:r>
        <w:t>43</w:t>
        <w:tab/>
        <w:t>1843 - 1844</w:t>
      </w:r>
    </w:p>
    <w:p>
      <w:r>
        <w:br/>
        <w:t>30</w:t>
        <w:tab/>
        <w:t>Nr. 60</w:t>
      </w:r>
    </w:p>
    <w:p>
      <w:r>
        <w:t>33</w:t>
        <w:tab/>
        <w:t>S. 171</w:t>
      </w:r>
    </w:p>
    <w:p>
      <w:r>
        <w:t>40</w:t>
        <w:tab/>
        <w:t>Die Herausgabe und s[Censur]s der "t[Medizinischen Zeitung]t" des k[Vereins für Heilkunde in Preußen]k</w:t>
      </w:r>
    </w:p>
    <w:p>
      <w:r>
        <w:t>43</w:t>
        <w:tab/>
        <w:t>1844</w:t>
      </w:r>
    </w:p>
    <w:p>
      <w:r>
        <w:br/>
        <w:t>30</w:t>
        <w:tab/>
        <w:t>Nr. 63</w:t>
      </w:r>
    </w:p>
    <w:p>
      <w:r>
        <w:t>33</w:t>
        <w:tab/>
        <w:t>S. 171</w:t>
      </w:r>
    </w:p>
    <w:p>
      <w:r>
        <w:t>40</w:t>
        <w:tab/>
        <w:t>Die s[Censur]s und den s[Debit]s der "t[Mainzer Unterhaltungsblätter]t"</w:t>
      </w:r>
    </w:p>
    <w:p>
      <w:r>
        <w:t>43</w:t>
        <w:tab/>
        <w:t>1844</w:t>
      </w:r>
    </w:p>
    <w:p>
      <w:r>
        <w:br/>
        <w:t>30</w:t>
        <w:tab/>
        <w:t>Nr. 64</w:t>
      </w:r>
    </w:p>
    <w:p>
      <w:r>
        <w:t>33</w:t>
        <w:tab/>
        <w:t>S. 171</w:t>
      </w:r>
    </w:p>
    <w:p>
      <w:r>
        <w:t>40</w:t>
        <w:tab/>
        <w:t>Die Herausgabe von s[Zeitschrift]sen und s[Tagesblätter]sn durch den p[7{Literat}en 2{Herrmann} 1{Michaelson}]p</w:t>
      </w:r>
    </w:p>
    <w:p>
      <w:r>
        <w:t>43</w:t>
        <w:tab/>
        <w:t>1843 - 1845</w:t>
      </w:r>
    </w:p>
    <w:p>
      <w:r>
        <w:br/>
        <w:t>30</w:t>
        <w:tab/>
        <w:t>Nr. 66</w:t>
      </w:r>
    </w:p>
    <w:p>
      <w:r>
        <w:t>33</w:t>
        <w:tab/>
        <w:t>S. 172</w:t>
      </w:r>
    </w:p>
    <w:p>
      <w:r>
        <w:t>40</w:t>
        <w:tab/>
        <w:t>Die Herausgabe und s[Censur]s des "t[Musikalische&lt;s&gt;n Organs für Rheinland und Westphalen]t"</w:t>
      </w:r>
    </w:p>
    <w:p>
      <w:r>
        <w:t>43</w:t>
        <w:tab/>
        <w:t>1844</w:t>
      </w:r>
    </w:p>
    <w:p>
      <w:r>
        <w:br/>
        <w:t>30</w:t>
        <w:tab/>
        <w:t>Nr. 67</w:t>
      </w:r>
    </w:p>
    <w:p>
      <w:r>
        <w:t>33</w:t>
        <w:tab/>
        <w:t>S. 172</w:t>
      </w:r>
    </w:p>
    <w:p>
      <w:r>
        <w:t>40</w:t>
        <w:tab/>
        <w:t>Die s[Censur]s der von p[9{L. Mühlbach} 7{Frau Doctorin} 1{Mundt}]p) erschienenen Schriften</w:t>
      </w:r>
    </w:p>
    <w:p>
      <w:r>
        <w:t>43</w:t>
        <w:tab/>
        <w:t>1844</w:t>
      </w:r>
    </w:p>
    <w:p>
      <w:r>
        <w:br/>
        <w:t>30</w:t>
        <w:tab/>
        <w:t>Nr. 68</w:t>
      </w:r>
    </w:p>
    <w:p>
      <w:r>
        <w:t>33</w:t>
        <w:tab/>
        <w:t>S. 172</w:t>
      </w:r>
    </w:p>
    <w:p>
      <w:r>
        <w:t>40</w:t>
        <w:tab/>
        <w:t>Die s[Censur]s und den s[Debit]s der von dem p[4{Dr.} 2{Arthur} 1{Müller} in 6{o[Berlin]o}]p erschienenen Schriften</w:t>
      </w:r>
    </w:p>
    <w:p>
      <w:r>
        <w:t>43</w:t>
        <w:tab/>
        <w:t>1844 - 1845</w:t>
      </w:r>
    </w:p>
    <w:p>
      <w:r>
        <w:br/>
        <w:t>30</w:t>
        <w:tab/>
        <w:t>Nr. 69</w:t>
      </w:r>
    </w:p>
    <w:p>
      <w:r>
        <w:t>33</w:t>
        <w:tab/>
        <w:t>S. 172</w:t>
      </w:r>
    </w:p>
    <w:p>
      <w:r>
        <w:t>40</w:t>
        <w:tab/>
        <w:t>Die Herausgabe und s[Censur]s des "t[Müncheberger Wochenblatt]ts"</w:t>
      </w:r>
    </w:p>
    <w:p>
      <w:r>
        <w:t>43</w:t>
        <w:tab/>
        <w:t>1844 - 1845</w:t>
      </w:r>
    </w:p>
    <w:p>
      <w:r>
        <w:br/>
        <w:t>30</w:t>
        <w:tab/>
        <w:t>Nr. 70</w:t>
      </w:r>
    </w:p>
    <w:p>
      <w:r>
        <w:t>33</w:t>
        <w:tab/>
        <w:t>S. 172</w:t>
      </w:r>
    </w:p>
    <w:p>
      <w:r>
        <w:t>40</w:t>
        <w:tab/>
        <w:t>Die Herausgabe eines s[Volksblatt]ss durch die p[7{verwitwete Landräthin} 3{Freiin} 8{von} 1{Vogten} in 6{o[Hirschberg]o}]p unter dem Titel "t[Morgenröthe]t"</w:t>
      </w:r>
    </w:p>
    <w:p>
      <w:r>
        <w:t>43</w:t>
        <w:tab/>
        <w:t>1844 - 1847</w:t>
      </w:r>
    </w:p>
    <w:p>
      <w:r>
        <w:br/>
        <w:t>30</w:t>
        <w:tab/>
        <w:t>Nr. 71</w:t>
      </w:r>
    </w:p>
    <w:p>
      <w:r>
        <w:t>33</w:t>
        <w:tab/>
        <w:t>S. 172</w:t>
      </w:r>
    </w:p>
    <w:p>
      <w:r>
        <w:t>40</w:t>
        <w:tab/>
        <w:t>Die Herausgabe einer Zeitschrift von dem p[4{Dr. med.} 1{Kalisch} in 6{o[Berlin]o}]p unter dem Titel "t[2{&lt;Zeitschrift&gt;} 1{Der Mediziner}]t", und dessen s[Censur]s</w:t>
      </w:r>
    </w:p>
    <w:p>
      <w:r>
        <w:t>43</w:t>
        <w:tab/>
        <w:t>1844 - 1845</w:t>
      </w:r>
    </w:p>
    <w:p>
      <w:r>
        <w:br/>
        <w:t>30</w:t>
        <w:tab/>
        <w:t>Nr. 72</w:t>
      </w:r>
    </w:p>
    <w:p>
      <w:r>
        <w:t>33</w:t>
        <w:tab/>
        <w:t>S. 172</w:t>
      </w:r>
    </w:p>
    <w:p>
      <w:r>
        <w:t>40</w:t>
        <w:tab/>
        <w:t>Die s[Censur]s der von einem gewissen p[2{Arthur} 1{Müller} angeblich zu 6{o[Krappitz]o}]p,gefertigten Schriften und Abhandlungen</w:t>
      </w:r>
    </w:p>
    <w:p>
      <w:r>
        <w:t>43</w:t>
        <w:tab/>
        <w:t>1845</w:t>
      </w:r>
    </w:p>
    <w:p>
      <w:r>
        <w:br/>
        <w:t>30</w:t>
        <w:tab/>
        <w:t>Nr. 73</w:t>
      </w:r>
    </w:p>
    <w:p>
      <w:r>
        <w:t>33</w:t>
        <w:tab/>
        <w:t>S. 173</w:t>
      </w:r>
    </w:p>
    <w:p>
      <w:r>
        <w:t>40</w:t>
        <w:tab/>
        <w:t>Die Herausgabe und s[Censur]s des "t[Magener Kreisbote]tn"</w:t>
      </w:r>
    </w:p>
    <w:p>
      <w:r>
        <w:t>43</w:t>
        <w:tab/>
        <w:t>1834 - 1848</w:t>
      </w:r>
    </w:p>
    <w:p>
      <w:r>
        <w:br/>
        <w:t>30</w:t>
        <w:tab/>
        <w:t>Nr. 74</w:t>
      </w:r>
    </w:p>
    <w:p>
      <w:r>
        <w:t>33</w:t>
        <w:tab/>
        <w:t>S. 173</w:t>
      </w:r>
    </w:p>
    <w:p>
      <w:r>
        <w:t>40</w:t>
        <w:tab/>
        <w:t>Die Herausgabe und s[Censur]s des "t[Mescheder Kreis-Wochenblatt]ts"</w:t>
      </w:r>
    </w:p>
    <w:p>
      <w:r>
        <w:t>43</w:t>
        <w:tab/>
        <w:t>1842 - 1848</w:t>
      </w:r>
    </w:p>
    <w:p>
      <w:r>
        <w:br/>
        <w:t>30</w:t>
        <w:tab/>
        <w:t>Nr. 75</w:t>
      </w:r>
    </w:p>
    <w:p>
      <w:r>
        <w:t>33</w:t>
        <w:tab/>
        <w:t>S. 173</w:t>
      </w:r>
    </w:p>
    <w:p>
      <w:r>
        <w:t>40</w:t>
        <w:tab/>
        <w:t>Die Herausgabe und s[Censur]s der o[Berlin]oer t[2{Zeitschrift} "1{Der Missionsfreund}]t"</w:t>
      </w:r>
    </w:p>
    <w:p>
      <w:r>
        <w:t>43</w:t>
        <w:tab/>
        <w:t>1845 - 1846</w:t>
      </w:r>
    </w:p>
    <w:p>
      <w:r>
        <w:br/>
        <w:t>30</w:t>
        <w:tab/>
        <w:t>Nr. 76</w:t>
      </w:r>
    </w:p>
    <w:p>
      <w:r>
        <w:t>33</w:t>
        <w:tab/>
        <w:t>S. 173</w:t>
      </w:r>
    </w:p>
    <w:p>
      <w:r>
        <w:t>40</w:t>
        <w:tab/>
        <w:t>Die Herausgabe und s[Censur]s des "t[Mohrunger Kreisblatt]ts"</w:t>
      </w:r>
    </w:p>
    <w:p>
      <w:r>
        <w:t>43</w:t>
        <w:tab/>
        <w:t>1838 - 1846</w:t>
      </w:r>
    </w:p>
    <w:p>
      <w:r>
        <w:br/>
        <w:t>30</w:t>
        <w:tab/>
        <w:t>Nr. 77</w:t>
      </w:r>
    </w:p>
    <w:p>
      <w:r>
        <w:t>33</w:t>
        <w:tab/>
        <w:t>S. 173</w:t>
      </w:r>
    </w:p>
    <w:p>
      <w:r>
        <w:t>40</w:t>
        <w:tab/>
        <w:t>Die Herausgabe und s[Censur]s des "t[Kreisblatts für Mühlheim und Sing]t"</w:t>
      </w:r>
    </w:p>
    <w:p>
      <w:r>
        <w:t>43</w:t>
        <w:tab/>
        <w:t>1840 - 1846</w:t>
      </w:r>
    </w:p>
    <w:p>
      <w:r>
        <w:br/>
        <w:t>30</w:t>
        <w:tab/>
        <w:t>Nr. 81</w:t>
      </w:r>
    </w:p>
    <w:p>
      <w:r>
        <w:t>33</w:t>
        <w:tab/>
        <w:t>S. 174</w:t>
      </w:r>
    </w:p>
    <w:p>
      <w:r>
        <w:t>40</w:t>
        <w:tab/>
        <w:t>Die zu o[Affenbach a./M.]o erschienene anstößige Schrift "t[Der Mensch und sein Gott, in und außer dem Christenthum, von einem Weltlichen]t"</w:t>
      </w:r>
    </w:p>
    <w:p>
      <w:r>
        <w:t>43</w:t>
        <w:tab/>
        <w:t>1846</w:t>
      </w:r>
    </w:p>
    <w:p>
      <w:r>
        <w:br/>
        <w:t>30</w:t>
        <w:tab/>
        <w:t>Nr. 83</w:t>
      </w:r>
    </w:p>
    <w:p>
      <w:r>
        <w:t>33</w:t>
        <w:tab/>
        <w:t>S. 174</w:t>
      </w:r>
    </w:p>
    <w:p>
      <w:r>
        <w:t>40</w:t>
        <w:tab/>
        <w:t>Die s[Censur]s und den s[Debit]s der von p[2{R.} 1{Morning} in 6{o[Leipzig]o}]p herausgegebenen Schriften</w:t>
      </w:r>
    </w:p>
    <w:p>
      <w:r>
        <w:t>43</w:t>
        <w:tab/>
        <w:t>1846</w:t>
      </w:r>
    </w:p>
    <w:p>
      <w:r>
        <w:br/>
        <w:t>30</w:t>
        <w:tab/>
        <w:t>Nr. 85</w:t>
      </w:r>
    </w:p>
    <w:p>
      <w:r>
        <w:t>33</w:t>
        <w:tab/>
        <w:t>S. 174</w:t>
      </w:r>
    </w:p>
    <w:p>
      <w:r>
        <w:t>40</w:t>
        <w:tab/>
        <w:t>Die Herausgabe und s[Censur]s des unter dem Titel "t[Moselbote &lt;Blatt für Handel und Gewerbe&gt;]t" in o[Bernkastel]o erscheinenden Blattes für Handel und Gewerbe</w:t>
      </w:r>
    </w:p>
    <w:p>
      <w:r>
        <w:t>43</w:t>
        <w:tab/>
        <w:t>1846 - 1847</w:t>
      </w:r>
    </w:p>
    <w:p>
      <w:r>
        <w:br/>
        <w:t>30</w:t>
        <w:tab/>
        <w:t>Nr. 86</w:t>
      </w:r>
    </w:p>
    <w:p>
      <w:r>
        <w:t>33</w:t>
        <w:tab/>
        <w:t>S. 174</w:t>
      </w:r>
    </w:p>
    <w:p>
      <w:r>
        <w:t>40</w:t>
        <w:tab/>
        <w:t>Die Herausgabe und s[Censur]s der "t[Musikalischen Zeitung für Berlin]t" von p[Bock]p</w:t>
      </w:r>
    </w:p>
    <w:p>
      <w:r>
        <w:t>43</w:t>
        <w:tab/>
        <w:t>1846 - 1847</w:t>
      </w:r>
    </w:p>
    <w:p>
      <w:r>
        <w:br/>
        <w:t>30</w:t>
        <w:tab/>
        <w:t>Nr. 87</w:t>
      </w:r>
    </w:p>
    <w:p>
      <w:r>
        <w:t>33</w:t>
        <w:tab/>
        <w:t>S. 174</w:t>
      </w:r>
    </w:p>
    <w:p>
      <w:r>
        <w:t>40</w:t>
        <w:tab/>
        <w:t>Die s[Censur]s und den s[Debit]s der von dem p[7{Literat}en 2{H.} 1{Michälson}]p herausgegebenen Druck- und s[Zeitschrift]sen</w:t>
      </w:r>
    </w:p>
    <w:p>
      <w:r>
        <w:t>43</w:t>
        <w:tab/>
        <w:t>1846 - 1848</w:t>
      </w:r>
    </w:p>
    <w:p>
      <w:r>
        <w:br/>
        <w:t>30</w:t>
        <w:tab/>
        <w:t>Nr. 88</w:t>
      </w:r>
    </w:p>
    <w:p>
      <w:r>
        <w:t>33</w:t>
        <w:tab/>
        <w:t>S. 174</w:t>
      </w:r>
    </w:p>
    <w:p>
      <w:r>
        <w:t>40</w:t>
        <w:tab/>
        <w:t>Die von dem p[3{Graf}en 8{von der} 1{Recke-Vollmarstein} zu 6{o[Düsselthal]o}]p herausgegebene t[2{Zeitschrift} "1{Der christliche Menschenfreund}]t"</w:t>
      </w:r>
    </w:p>
    <w:p>
      <w:r>
        <w:t>43</w:t>
        <w:tab/>
        <w:t>1848</w:t>
      </w:r>
    </w:p>
    <w:p>
      <w:r>
        <w:br/>
        <w:t>30</w:t>
        <w:tab/>
        <w:t>Nr. 90</w:t>
      </w:r>
    </w:p>
    <w:p>
      <w:r>
        <w:t>33</w:t>
        <w:tab/>
        <w:t>S. 175</w:t>
      </w:r>
    </w:p>
    <w:p>
      <w:r>
        <w:t>40</w:t>
        <w:tab/>
        <w:t>Die Herausgabe und s[Censur]s des "t[Montjoiner Kreis-Wochenblatt]ts</w:t>
      </w:r>
    </w:p>
    <w:p>
      <w:r>
        <w:t>43</w:t>
        <w:tab/>
        <w:t>1847 - 1848</w:t>
      </w:r>
    </w:p>
    <w:p>
      <w:r>
        <w:br/>
        <w:t>26</w:t>
        <w:tab/>
        <w:t>Tit. 2, Lit. N</w:t>
      </w:r>
    </w:p>
    <w:p>
      <w:r>
        <w:t>27</w:t>
        <w:tab/>
        <w:t>Abt. II Polizei-Abteilung \ Sect. 9 \ Titel 2: Censur-Sachen. Specialia \ Lit. N</w:t>
      </w:r>
    </w:p>
    <w:p>
      <w:r>
        <w:t>30</w:t>
        <w:tab/>
        <w:t>Nr. 1</w:t>
      </w:r>
    </w:p>
    <w:p>
      <w:r>
        <w:t>33</w:t>
        <w:tab/>
        <w:t>S. 177</w:t>
      </w:r>
    </w:p>
    <w:p>
      <w:r>
        <w:t>40</w:t>
        <w:tab/>
        <w:t>Die s[Unterdrückung der anstößigen Flugschrift]s betitelt "t[1{Wahrheit, Klugheit, Recht; den hohen Beförderen dieser erhabenen Führer in der Sache Norwegens, ans Herz gelegt von Claus Truggeson, einem Normannen} 2{&lt;Flugschrift&gt;}]t</w:t>
      </w:r>
    </w:p>
    <w:p>
      <w:r>
        <w:t>43</w:t>
        <w:tab/>
        <w:t>1815</w:t>
      </w:r>
    </w:p>
    <w:p>
      <w:r>
        <w:br/>
        <w:t>30</w:t>
        <w:tab/>
        <w:t>Nr. 3</w:t>
      </w:r>
    </w:p>
    <w:p>
      <w:r>
        <w:t>33</w:t>
        <w:tab/>
        <w:t>S. 177</w:t>
      </w:r>
    </w:p>
    <w:p>
      <w:r>
        <w:t>40</w:t>
        <w:tab/>
        <w:t>Die von den p[5{s[Buchhändler]s}n 2{Wilhelm} 1{Webel} zu 6{o[Zeitz]o}]p und p[5{&lt;Buchhändler&gt;} 2{Carl August} 1{Wild} zu 6{o[Naumburg]o}]p verlegten s[Zeitschrift]sen unter "t[1{Zeitzer Unterhaltungsblatt} 2{&lt;Zeitschrift&gt;}]t", "t[1{Thüringer Anzeiger} 2{&lt;Zeitschrift&gt;}]t", "t[1{Der Erzähler oder Geist aus neuen Schriften} 2{&lt;Zeitschrift&gt;}]t", "t[1{Volksfreund} 2{&lt;Zeitschrift&gt;}]t", deren Unterdrückung und nachgelassene Herausgabe einer neuen Zeitschrift unter dem Titel "t[1{Naumburger Anzeiger} 2{&lt;Zeitschrift&gt;}]t" und "t[1{Nützliches Allerlei} 2{&lt;Zeitschrift&gt;}]t", Bd. 1 - 2</w:t>
      </w:r>
    </w:p>
    <w:p>
      <w:r>
        <w:t>43</w:t>
        <w:tab/>
        <w:t>1814 - 1846</w:t>
      </w:r>
    </w:p>
    <w:p>
      <w:r>
        <w:br/>
        <w:t>30</w:t>
        <w:tab/>
        <w:t>Nr. 4</w:t>
      </w:r>
    </w:p>
    <w:p>
      <w:r>
        <w:t>33</w:t>
        <w:tab/>
        <w:t>S. 177</w:t>
      </w:r>
    </w:p>
    <w:p>
      <w:r>
        <w:t>40</w:t>
        <w:tab/>
        <w:t>Die s[Censur]s der wöchentlichen "t[Neuwiedschen Nachrichten]t"</w:t>
      </w:r>
    </w:p>
    <w:p>
      <w:r>
        <w:t>43</w:t>
        <w:tab/>
        <w:t>1822 - 1845</w:t>
      </w:r>
    </w:p>
    <w:p>
      <w:r>
        <w:br/>
        <w:t>30</w:t>
        <w:tab/>
        <w:t>Nr. 5</w:t>
      </w:r>
    </w:p>
    <w:p>
      <w:r>
        <w:t>33</w:t>
        <w:tab/>
        <w:t>S. 178</w:t>
      </w:r>
    </w:p>
    <w:p>
      <w:r>
        <w:t>40</w:t>
        <w:tab/>
        <w:t>Die von dem p[5{s[Buchhändler]s} 1{Trinius} zu 6{o[Stralsund]o}]p beabsichtigte Herausgabe einer "t[Nationalzeitung für Preußen]t"</w:t>
      </w:r>
    </w:p>
    <w:p>
      <w:r>
        <w:t>43</w:t>
        <w:tab/>
        <w:t>1822</w:t>
      </w:r>
    </w:p>
    <w:p>
      <w:r>
        <w:br/>
        <w:t>30</w:t>
        <w:tab/>
        <w:t>Nr. 6</w:t>
      </w:r>
    </w:p>
    <w:p>
      <w:r>
        <w:t>33</w:t>
        <w:tab/>
        <w:t>S. 178</w:t>
      </w:r>
    </w:p>
    <w:p>
      <w:r>
        <w:t>40</w:t>
        <w:tab/>
        <w:t>Die s[Censur]s und s[Debit]s der ins Deutsche übersetzten englischen Schrift "t[Napoleon in exile or a voice from St. Helena]t", by p[O'Meara]p</w:t>
      </w:r>
    </w:p>
    <w:p>
      <w:r>
        <w:t>43</w:t>
        <w:tab/>
        <w:t>1822 - 1823</w:t>
      </w:r>
    </w:p>
    <w:p>
      <w:r>
        <w:br/>
        <w:t>30</w:t>
        <w:tab/>
        <w:t>Nr. 7</w:t>
      </w:r>
    </w:p>
    <w:p>
      <w:r>
        <w:t>33</w:t>
        <w:tab/>
        <w:t>S. 178</w:t>
      </w:r>
    </w:p>
    <w:p>
      <w:r>
        <w:t>40</w:t>
        <w:tab/>
        <w:t>Die s[Censur]s und den s[Debit]s der im k[1{Brockhausschen Verlage} zu 2{o[Leipzig]o}]k erschienenen Schrift "t[Joachim Nettelbeck, Bürger zu Kolberg. Lebensbeschreibung herausgegeben von I. C. L. Haken]t</w:t>
      </w:r>
    </w:p>
    <w:p>
      <w:r>
        <w:t>43</w:t>
        <w:tab/>
        <w:t>1823</w:t>
      </w:r>
    </w:p>
    <w:p>
      <w:r>
        <w:br/>
        <w:t>30</w:t>
        <w:tab/>
        <w:t>Nr. 8</w:t>
      </w:r>
    </w:p>
    <w:p>
      <w:r>
        <w:t>33</w:t>
        <w:tab/>
        <w:t>S. 178</w:t>
      </w:r>
    </w:p>
    <w:p>
      <w:r>
        <w:t>40</w:t>
        <w:tab/>
        <w:t>Die s[Censur]s und den s[Debit]s der bei k[1{Brockhaus} in 2{o[Leipzig]o}]k erschienenen Schrift, in Heften, betitelt "t[Napoleana]t"</w:t>
      </w:r>
    </w:p>
    <w:p>
      <w:r>
        <w:t>43</w:t>
        <w:tab/>
        <w:t>1823 - 1824</w:t>
      </w:r>
    </w:p>
    <w:p>
      <w:r>
        <w:br/>
        <w:t>30</w:t>
        <w:tab/>
        <w:t>Nr. 10</w:t>
      </w:r>
    </w:p>
    <w:p>
      <w:r>
        <w:t>33</w:t>
        <w:tab/>
        <w:t>S. 178</w:t>
      </w:r>
    </w:p>
    <w:p>
      <w:r>
        <w:t>40</w:t>
        <w:tab/>
        <w:t>Die von dem p[5{s[Buchhändler]s} 1{Neubourg} in 6{o[Breslau]o}]p beabsichtigte Herausgabe eines "t[Volkskalender]ts"</w:t>
      </w:r>
    </w:p>
    <w:p>
      <w:r>
        <w:t>43</w:t>
        <w:tab/>
        <w:t>1816</w:t>
      </w:r>
    </w:p>
    <w:p>
      <w:r>
        <w:br/>
        <w:t>30</w:t>
        <w:tab/>
        <w:t>Nr. 11</w:t>
      </w:r>
    </w:p>
    <w:p>
      <w:r>
        <w:t>33</w:t>
        <w:tab/>
        <w:t>S. 178</w:t>
      </w:r>
    </w:p>
    <w:p>
      <w:r>
        <w:t>40</w:t>
        <w:tab/>
        <w:t>Die s[Unterdrückung der in o[Stuttgart]o erschienenen, angeblich von dem verstorbenen p[4{Dr.} 1{Hauff}]p herausgegebenen anstößigen Schrift "t[Napoleon in der anderen Welt]t]s", Stuttgart z[1828]z</w:t>
      </w:r>
    </w:p>
    <w:p>
      <w:r>
        <w:t>43</w:t>
        <w:tab/>
        <w:t>1828</w:t>
      </w:r>
    </w:p>
    <w:p>
      <w:r>
        <w:br/>
        <w:t>30</w:t>
        <w:tab/>
        <w:t>Nr. 12</w:t>
      </w:r>
    </w:p>
    <w:p>
      <w:r>
        <w:t>33</w:t>
        <w:tab/>
        <w:t>S. 179</w:t>
      </w:r>
    </w:p>
    <w:p>
      <w:r>
        <w:t>40</w:t>
        <w:tab/>
        <w:t>Die s[Censur]s der in o[Achen]o unter dem Titel "t[1{Le Nouvelliste} 2{&lt;Zeitschrift&gt;}]t" erscheinenden s[2{politische}n 1{Zeitschrift}]s</w:t>
      </w:r>
    </w:p>
    <w:p>
      <w:r>
        <w:t>43</w:t>
        <w:tab/>
        <w:t>1830</w:t>
      </w:r>
    </w:p>
    <w:p>
      <w:r>
        <w:br/>
        <w:t>30</w:t>
        <w:tab/>
        <w:t>Nr. 13</w:t>
      </w:r>
    </w:p>
    <w:p>
      <w:r>
        <w:t>33</w:t>
        <w:tab/>
        <w:t>S. 179</w:t>
      </w:r>
    </w:p>
    <w:p>
      <w:r>
        <w:t>40</w:t>
        <w:tab/>
        <w:t>Die s[Censur]s des von dem p[4{Professor} 1{Kaufmann} in 6{o[Bonn]o}]p herausgegebenen "t[Niederrheinischen Anzeiger]ts"</w:t>
      </w:r>
    </w:p>
    <w:p>
      <w:r>
        <w:t>43</w:t>
        <w:tab/>
        <w:t>1833</w:t>
      </w:r>
    </w:p>
    <w:p>
      <w:r>
        <w:br/>
        <w:t>30</w:t>
        <w:tab/>
        <w:t>Nr. 14</w:t>
      </w:r>
    </w:p>
    <w:p>
      <w:r>
        <w:t>33</w:t>
        <w:tab/>
        <w:t>S. 179</w:t>
      </w:r>
    </w:p>
    <w:p>
      <w:r>
        <w:t>40</w:t>
        <w:tab/>
        <w:t>Die Ankündigung des k[2{o[Paris]oer} "1{National-Vereins für intellektuelle Emigration}]k" zur s[Herausgabe eines Journals für gemeinnützige Kenntnisse]s</w:t>
      </w:r>
    </w:p>
    <w:p>
      <w:r>
        <w:t>43</w:t>
        <w:tab/>
        <w:t>1833</w:t>
      </w:r>
    </w:p>
    <w:p>
      <w:r>
        <w:br/>
        <w:t>30</w:t>
        <w:tab/>
        <w:t>Nr. 15</w:t>
      </w:r>
    </w:p>
    <w:p>
      <w:r>
        <w:t>33</w:t>
        <w:tab/>
        <w:t>S. 179</w:t>
      </w:r>
    </w:p>
    <w:p>
      <w:r>
        <w:t>40</w:t>
        <w:tab/>
        <w:t>Die s[Censur]s der s[2{in der Stadt o[Nordhausen]o erscheinende}n 1{Zeitschrift}]sen</w:t>
      </w:r>
    </w:p>
    <w:p>
      <w:r>
        <w:t>43</w:t>
        <w:tab/>
        <w:t>1841 - 1848</w:t>
      </w:r>
    </w:p>
    <w:p>
      <w:r>
        <w:br/>
        <w:t>30</w:t>
        <w:tab/>
        <w:t>Nr. 17</w:t>
      </w:r>
    </w:p>
    <w:p>
      <w:r>
        <w:t>33</w:t>
        <w:tab/>
        <w:t>S. 179</w:t>
      </w:r>
    </w:p>
    <w:p>
      <w:r>
        <w:t>40</w:t>
        <w:tab/>
        <w:t>Das s[2{Verbot} des 1{Debit}]ss der zu o[Stuttgart]o erscheinenden "t[Neckarzeitung]t" und des ebendaselbst herauskommenden "t[Teutsche&lt;r&gt;n Beobachter]ts"</w:t>
      </w:r>
    </w:p>
    <w:p>
      <w:r>
        <w:t>43</w:t>
        <w:tab/>
        <w:t>1823 - 1833</w:t>
      </w:r>
    </w:p>
    <w:p>
      <w:r>
        <w:br/>
        <w:t>30</w:t>
        <w:tab/>
        <w:t>Nr. 19</w:t>
      </w:r>
    </w:p>
    <w:p>
      <w:r>
        <w:t>33</w:t>
        <w:tab/>
        <w:t>S. 180</w:t>
      </w:r>
    </w:p>
    <w:p>
      <w:r>
        <w:t>40</w:t>
        <w:tab/>
        <w:t>Die s[Censur]s und den s[Debit]s der Schrift "t[Histoire du gouvernement de Neuchatel sous la domination prussienne depuis 1807 jusquen 1832, par Guinand]t. o[Bern]oe-z[1834]z"</w:t>
      </w:r>
    </w:p>
    <w:p>
      <w:r>
        <w:t>43</w:t>
        <w:tab/>
        <w:t>1834 - 1837</w:t>
      </w:r>
    </w:p>
    <w:p>
      <w:r>
        <w:br/>
        <w:t>30</w:t>
        <w:tab/>
        <w:t>Nr. 20</w:t>
      </w:r>
    </w:p>
    <w:p>
      <w:r>
        <w:t>33</w:t>
        <w:tab/>
        <w:t>S. 180</w:t>
      </w:r>
    </w:p>
    <w:p>
      <w:r>
        <w:t>40</w:t>
        <w:tab/>
        <w:t>Das s[1{Verbot} folgender, 2{in der o[Schweiz]o erschienenen oder noch erscheinenden revolutionären Schriften}]s: 1. "t[1{Nordlicht} 2{&lt;Zeitschrift&gt;}]t", eine in o[Stefa]o für fremde Handwerker und junge Leute erscheinende Zeitschrift. 2. "t[1{Die sieben Todsünden der Liberalen} 2{&lt;Flugschrift&gt;}]t", Flugschrift von p[1{Hundt-Radowski}, 6{o[Burgdorf in der Schweiz]o}]p bei Langelois. 3. "t[Geisterstimmen der Ermordeten, an Fräzel, Fritzel und Nickel]t", Schrift ohne Druckort. 4. "t[Das leben eines alten Dämagogen]t", ein s[Buch, welches Hundt-Radowski herauszugeben beabsichtigt]s; ebenso 5. s[Flugschrift von p[Schubauer]p über die Zerrüttung des deutschen Gesammtvaterlandes]s</w:t>
      </w:r>
    </w:p>
    <w:p>
      <w:r>
        <w:t>43</w:t>
        <w:tab/>
        <w:t>1835</w:t>
      </w:r>
    </w:p>
    <w:p>
      <w:r>
        <w:br/>
        <w:t>30</w:t>
        <w:tab/>
        <w:t>Nr. 21</w:t>
      </w:r>
    </w:p>
    <w:p>
      <w:r>
        <w:t>33</w:t>
        <w:tab/>
        <w:t>S. 180</w:t>
      </w:r>
    </w:p>
    <w:p>
      <w:r>
        <w:t>40</w:t>
        <w:tab/>
        <w:t>Die s[Censur]s und den s[Debit]s der s[2{über den ehemaligen p[3{Kaiser} 1{Napoléon}]p erschienene}n 1{Schrift}]sen, Abhandlungen und Gedichte</w:t>
      </w:r>
    </w:p>
    <w:p>
      <w:r>
        <w:t>43</w:t>
        <w:tab/>
        <w:t>1835 - 1837</w:t>
      </w:r>
    </w:p>
    <w:p>
      <w:r>
        <w:br/>
        <w:t>30</w:t>
        <w:tab/>
        <w:t>Nr. 22</w:t>
      </w:r>
    </w:p>
    <w:p>
      <w:r>
        <w:t>33</w:t>
        <w:tab/>
        <w:t>S. 180</w:t>
      </w:r>
    </w:p>
    <w:p>
      <w:r>
        <w:t>40</w:t>
        <w:tab/>
        <w:t>Die s[Censur]s und den s[Debit]s der von dem p[7{Directions-Auditeur} 1{Nicolai}]p erschienenen, sowie der gegen denselben herausgegebenen Schriften</w:t>
      </w:r>
    </w:p>
    <w:p>
      <w:r>
        <w:t>43</w:t>
        <w:tab/>
        <w:t>1835 - 1850</w:t>
      </w:r>
    </w:p>
    <w:p>
      <w:r>
        <w:br/>
        <w:t>30</w:t>
        <w:tab/>
        <w:t>Nr. 23</w:t>
      </w:r>
    </w:p>
    <w:p>
      <w:r>
        <w:t>33</w:t>
        <w:tab/>
        <w:t>S. 181</w:t>
      </w:r>
    </w:p>
    <w:p>
      <w:r>
        <w:t>40</w:t>
        <w:tab/>
        <w:t>Die s[Censur]s des von der k[1{Buchhandlung Crüwell &amp; Rempel} in 2{o[Paderborn]o}]k unter dem Titel "t[1{Das Nordlicht} 2{&lt;Unterhaltungsblatt&gt;}]t" herausgegebenen s[Unterhaltungsblatt]ses</w:t>
      </w:r>
    </w:p>
    <w:p>
      <w:r>
        <w:t>43</w:t>
        <w:tab/>
        <w:t>1835 - 1837</w:t>
      </w:r>
    </w:p>
    <w:p>
      <w:r>
        <w:br/>
        <w:t>30</w:t>
        <w:tab/>
        <w:t>Nr. 24</w:t>
      </w:r>
    </w:p>
    <w:p>
      <w:r>
        <w:t>33</w:t>
        <w:tab/>
        <w:t>S. 181</w:t>
      </w:r>
    </w:p>
    <w:p>
      <w:r>
        <w:t>40</w:t>
        <w:tab/>
        <w:t>Die Herausgabe und s[Censur]s des "t[Neußer Intelligenzblatt]tes"</w:t>
      </w:r>
    </w:p>
    <w:p>
      <w:r>
        <w:t>43</w:t>
        <w:tab/>
        <w:t>1835 - 1841</w:t>
      </w:r>
    </w:p>
    <w:p>
      <w:r>
        <w:br/>
        <w:t>30</w:t>
        <w:tab/>
        <w:t>Nr. 25</w:t>
      </w:r>
    </w:p>
    <w:p>
      <w:r>
        <w:t>33</w:t>
        <w:tab/>
        <w:t>S. 181</w:t>
      </w:r>
    </w:p>
    <w:p>
      <w:r>
        <w:t>40</w:t>
        <w:tab/>
        <w:t>Den in den diesseitigen Staaten s[2{untrsagte&lt;r&gt;}n 1{Druck}]s der von k[1{p[4{Dr.} 2{C. W.} 1{Reinhold}]p &amp; Comp.} zu 2{o[Penzlin/Mecklenburg]o}]k unter dem Titel "t[1{Norddeutsches Morgenblatt} 2{&lt;Zeitschrift&gt;}]t" angekündigten Zeitschrift</w:t>
      </w:r>
    </w:p>
    <w:p>
      <w:r>
        <w:t>43</w:t>
        <w:tab/>
        <w:t>1837</w:t>
      </w:r>
    </w:p>
    <w:p>
      <w:r>
        <w:br/>
        <w:t>30</w:t>
        <w:tab/>
        <w:t>Nr. 26</w:t>
      </w:r>
    </w:p>
    <w:p>
      <w:r>
        <w:t>33</w:t>
        <w:tab/>
        <w:t>S. 181</w:t>
      </w:r>
    </w:p>
    <w:p>
      <w:r>
        <w:t>40</w:t>
        <w:tab/>
        <w:t>Die Herausgabe einer s[2{politische}n 1{Zeitung}]s seitens des p[6{o[Paris]o}er 5{Advokat}en 1{Nougier}]p im Interesse der k[Preußischen Regierung]k</w:t>
      </w:r>
    </w:p>
    <w:p>
      <w:r>
        <w:t>43</w:t>
        <w:tab/>
        <w:t>1837 - 1840</w:t>
      </w:r>
    </w:p>
    <w:p>
      <w:r>
        <w:br/>
        <w:t>30</w:t>
        <w:tab/>
        <w:t>Nr. 27</w:t>
      </w:r>
    </w:p>
    <w:p>
      <w:r>
        <w:t>33</w:t>
        <w:tab/>
        <w:t>S. 181</w:t>
      </w:r>
    </w:p>
    <w:p>
      <w:r>
        <w:t>40</w:t>
        <w:tab/>
        <w:t>Die s[Censur]s der von dem p[4{Professor Dr.} 1{Schütz} zu 6{o[Halle]o}]p unter dem Titel "t[1{Deutsches Nationalblatt} 2{&lt;Wochenschrift&gt;}]t" in o[Berlin]o herausgegebenen Wochenschrift</w:t>
      </w:r>
    </w:p>
    <w:p>
      <w:r>
        <w:t>43</w:t>
        <w:tab/>
        <w:t>1838 - 1843</w:t>
      </w:r>
    </w:p>
    <w:p>
      <w:r>
        <w:br/>
        <w:t>30</w:t>
        <w:tab/>
        <w:t>Nr. 29</w:t>
      </w:r>
    </w:p>
    <w:p>
      <w:r>
        <w:t>33</w:t>
        <w:tab/>
        <w:t>S. 182</w:t>
      </w:r>
    </w:p>
    <w:p>
      <w:r>
        <w:t>40</w:t>
        <w:tab/>
        <w:t>Die s[Censur]s des in o[Wesal]o erscheinenden "t[Niederrheinischen Correspondent]ten"</w:t>
      </w:r>
    </w:p>
    <w:p>
      <w:r>
        <w:t>43</w:t>
        <w:tab/>
        <w:t>1842 - 1844</w:t>
      </w:r>
    </w:p>
    <w:p>
      <w:r>
        <w:br/>
        <w:t>30</w:t>
        <w:tab/>
        <w:t>Nr. 30</w:t>
      </w:r>
    </w:p>
    <w:p>
      <w:r>
        <w:t>33</w:t>
        <w:tab/>
        <w:t>S. 182</w:t>
      </w:r>
    </w:p>
    <w:p>
      <w:r>
        <w:t>40</w:t>
        <w:tab/>
        <w:t>Die s[Censur]s und den s[Debit]s der von dem p[5{Privatdocent}en 4{Dr.} 1{Nauwerk} in 6{o[Berlin]o}]p erscheinenden Druckschriften</w:t>
      </w:r>
    </w:p>
    <w:p>
      <w:r>
        <w:t>43</w:t>
        <w:tab/>
        <w:t>1841 - 1846</w:t>
      </w:r>
    </w:p>
    <w:p>
      <w:r>
        <w:br/>
        <w:t>30</w:t>
        <w:tab/>
        <w:t>Nr. 31</w:t>
      </w:r>
    </w:p>
    <w:p>
      <w:r>
        <w:t>33</w:t>
        <w:tab/>
        <w:t>S. 182</w:t>
      </w:r>
    </w:p>
    <w:p>
      <w:r>
        <w:t>40</w:t>
        <w:tab/>
        <w:t>s[Zensur]s des von dem p[5{Buchdrucker} 1{Post} in 6{o[Tilsit]o}]p herauszugebenden "t[Niederunger Kreisblatt]tes"</w:t>
      </w:r>
    </w:p>
    <w:p>
      <w:r>
        <w:t>43</w:t>
        <w:tab/>
        <w:t>1842</w:t>
      </w:r>
    </w:p>
    <w:p>
      <w:r>
        <w:br/>
        <w:t>30</w:t>
        <w:tab/>
        <w:t>Nr. 32</w:t>
      </w:r>
    </w:p>
    <w:p>
      <w:r>
        <w:t>33</w:t>
        <w:tab/>
        <w:t>S. 182</w:t>
      </w:r>
    </w:p>
    <w:p>
      <w:r>
        <w:t>40</w:t>
        <w:tab/>
        <w:t>Die s[Censur]s und den s[Debit]s des "t[Neuwieder Kreisblatt]tes"</w:t>
      </w:r>
    </w:p>
    <w:p>
      <w:r>
        <w:t>43</w:t>
        <w:tab/>
        <w:t>1842 - 1845</w:t>
      </w:r>
    </w:p>
    <w:p>
      <w:r>
        <w:br/>
        <w:t>30</w:t>
        <w:tab/>
        <w:t>Nr. 33</w:t>
      </w:r>
    </w:p>
    <w:p>
      <w:r>
        <w:t>33</w:t>
        <w:tab/>
        <w:t>S. 182</w:t>
      </w:r>
    </w:p>
    <w:p>
      <w:r>
        <w:t>40</w:t>
        <w:tab/>
        <w:t>Die Herausgabe und s[Censur]s des "t[Neustädter Kreisblatt]tes"</w:t>
      </w:r>
    </w:p>
    <w:p>
      <w:r>
        <w:t>43</w:t>
        <w:tab/>
        <w:t>1843 - 1846</w:t>
      </w:r>
    </w:p>
    <w:p>
      <w:r>
        <w:br/>
        <w:t>30</w:t>
        <w:tab/>
        <w:t>Nr. 34</w:t>
      </w:r>
    </w:p>
    <w:p>
      <w:r>
        <w:t>33</w:t>
        <w:tab/>
        <w:t>S. 182</w:t>
      </w:r>
    </w:p>
    <w:p>
      <w:r>
        <w:t>40</w:t>
        <w:tab/>
        <w:t>Die Herausgabe und s[Censur]s des "t[Namslauer Kreisblatt]tes"</w:t>
      </w:r>
    </w:p>
    <w:p>
      <w:r>
        <w:t>43</w:t>
        <w:tab/>
        <w:t>1843 - 1847</w:t>
      </w:r>
    </w:p>
    <w:p>
      <w:r>
        <w:br/>
        <w:t>30</w:t>
        <w:tab/>
        <w:t>Nr. 35</w:t>
      </w:r>
    </w:p>
    <w:p>
      <w:r>
        <w:t>33</w:t>
        <w:tab/>
        <w:t>S. 182</w:t>
      </w:r>
    </w:p>
    <w:p>
      <w:r>
        <w:t>40</w:t>
        <w:tab/>
        <w:t>Die s[Censur]s des von dem pensionierten p[7{Kriegsrat}h 1{Müchler} in 6{o[Berlin]o}]p herausgegebenen "t[Neuigkeitsbote]tn"</w:t>
      </w:r>
    </w:p>
    <w:p>
      <w:r>
        <w:t>43</w:t>
        <w:tab/>
        <w:t>1839 - 1845</w:t>
      </w:r>
    </w:p>
    <w:p>
      <w:r>
        <w:br/>
        <w:t>30</w:t>
        <w:tab/>
        <w:t>Nr. 36</w:t>
      </w:r>
    </w:p>
    <w:p>
      <w:r>
        <w:t>33</w:t>
        <w:tab/>
        <w:t>S. 182</w:t>
      </w:r>
    </w:p>
    <w:p>
      <w:r>
        <w:t>40</w:t>
        <w:tab/>
        <w:t>Die Herausgabe eines "t[Niederlausitzer Magazins und Intelligenzblatt]tes"</w:t>
      </w:r>
    </w:p>
    <w:p>
      <w:r>
        <w:t>43</w:t>
        <w:tab/>
        <w:t>1843</w:t>
      </w:r>
    </w:p>
    <w:p>
      <w:r>
        <w:br/>
        <w:t>30</w:t>
        <w:tab/>
        <w:t>Nr. 37</w:t>
      </w:r>
    </w:p>
    <w:p>
      <w:r>
        <w:t>33</w:t>
        <w:tab/>
        <w:t>S. 183</w:t>
      </w:r>
    </w:p>
    <w:p>
      <w:r>
        <w:t>40</w:t>
        <w:tab/>
        <w:t>Die s[Censur]s und s[Unterdrückung der für s[2{öffentliche} 1{Blätter}]s bestimmten , die Verhältnisse zu dem o[2{Königreich} der 1{Niederlande}]o, dessen Regenten und Regierung verunglimpfenden Artikel]s, sowie der in gleicher Tendenz erschienenen Broschüren und Schriften</w:t>
      </w:r>
    </w:p>
    <w:p>
      <w:r>
        <w:t>43</w:t>
        <w:tab/>
        <w:t>1843 - 1844</w:t>
      </w:r>
    </w:p>
    <w:p>
      <w:r>
        <w:br/>
        <w:t>30</w:t>
        <w:tab/>
        <w:t>Nr. 38</w:t>
      </w:r>
    </w:p>
    <w:p>
      <w:r>
        <w:t>33</w:t>
        <w:tab/>
        <w:t>S. 183</w:t>
      </w:r>
    </w:p>
    <w:p>
      <w:r>
        <w:t>40</w:t>
        <w:tab/>
        <w:t>Die Herausgabe und s[Censur]s des "t[Neumärksche&lt;s&gt;n Wochenblatt]tes"</w:t>
      </w:r>
    </w:p>
    <w:p>
      <w:r>
        <w:t>43</w:t>
        <w:tab/>
        <w:t>1842 - 1843</w:t>
      </w:r>
    </w:p>
    <w:p>
      <w:r>
        <w:br/>
        <w:t>30</w:t>
        <w:tab/>
        <w:t>Nr. 39</w:t>
      </w:r>
    </w:p>
    <w:p>
      <w:r>
        <w:t>33</w:t>
        <w:tab/>
        <w:t>S. 183</w:t>
      </w:r>
    </w:p>
    <w:p>
      <w:r>
        <w:t>40</w:t>
        <w:tab/>
        <w:t>Die von dem p[5{s[Buchhändler]s} 1{Nieten} zu 6{o[Mühlheim a/R]o}]p nachgesuchte s[Erlaubnis zur Herausgabe von s[Zeitschrift]sen]s</w:t>
      </w:r>
    </w:p>
    <w:p>
      <w:r>
        <w:t>43</w:t>
        <w:tab/>
        <w:t>1843 - 1845</w:t>
      </w:r>
    </w:p>
    <w:p>
      <w:r>
        <w:br/>
        <w:t>30</w:t>
        <w:tab/>
        <w:t>Nr. 40</w:t>
      </w:r>
    </w:p>
    <w:p>
      <w:r>
        <w:t>33</w:t>
        <w:tab/>
        <w:t>S. 183</w:t>
      </w:r>
    </w:p>
    <w:p>
      <w:r>
        <w:t>40</w:t>
        <w:tab/>
        <w:t>Die Herausgabe und s[Censur]s des "t[Neumarkter Kreisblatt]tes"</w:t>
      </w:r>
    </w:p>
    <w:p>
      <w:r>
        <w:t>43</w:t>
        <w:tab/>
        <w:t>1844 - 1849</w:t>
      </w:r>
    </w:p>
    <w:p>
      <w:r>
        <w:br/>
        <w:t>30</w:t>
        <w:tab/>
        <w:t>Nr. 43</w:t>
      </w:r>
    </w:p>
    <w:p>
      <w:r>
        <w:t>33</w:t>
        <w:tab/>
        <w:t>S. 184</w:t>
      </w:r>
    </w:p>
    <w:p>
      <w:r>
        <w:t>40</w:t>
        <w:tab/>
        <w:t>Die s[Censur]s und den s[Debit]s der bei k[1{Rieß} in 2{o[Berlin]o}]k unter dem Namen "t[Norddeutsche Blätter&lt;. Monatsschrift für Kritik, Literatur und Unterhaltung&gt;]t" erschienenen Monatsschrift für Kritik, Literatur und Unterhaltung</w:t>
      </w:r>
    </w:p>
    <w:p>
      <w:r>
        <w:t>43</w:t>
        <w:tab/>
        <w:t>1844 - 1845</w:t>
      </w:r>
    </w:p>
    <w:p>
      <w:r>
        <w:br/>
        <w:t>30</w:t>
        <w:tab/>
        <w:t>Nr. 44</w:t>
      </w:r>
    </w:p>
    <w:p>
      <w:r>
        <w:t>33</w:t>
        <w:tab/>
        <w:t>S. 184</w:t>
      </w:r>
    </w:p>
    <w:p>
      <w:r>
        <w:t>40</w:t>
        <w:tab/>
        <w:t>Die Herausgabe und s[Censur]s des "t[Nungtscher Kreisblatt]tes"</w:t>
      </w:r>
    </w:p>
    <w:p>
      <w:r>
        <w:t>43</w:t>
        <w:tab/>
        <w:t>1844 - 1847</w:t>
      </w:r>
    </w:p>
    <w:p>
      <w:r>
        <w:br/>
        <w:t>30</w:t>
        <w:tab/>
        <w:t>Nr. 45</w:t>
      </w:r>
    </w:p>
    <w:p>
      <w:r>
        <w:t>33</w:t>
        <w:tab/>
        <w:t>S. 184</w:t>
      </w:r>
    </w:p>
    <w:p>
      <w:r>
        <w:t>40</w:t>
        <w:tab/>
        <w:t>Die Herausgabe und s[Censur]s des "t[Niederschlesische&lt;r&gt;n Anzeiger]ts"</w:t>
      </w:r>
    </w:p>
    <w:p>
      <w:r>
        <w:t>43</w:t>
        <w:tab/>
        <w:t>1831 - 1845</w:t>
      </w:r>
    </w:p>
    <w:p>
      <w:r>
        <w:br/>
        <w:t>30</w:t>
        <w:tab/>
        <w:t>Nr. 46</w:t>
      </w:r>
    </w:p>
    <w:p>
      <w:r>
        <w:t>33</w:t>
        <w:tab/>
        <w:t>S. 184</w:t>
      </w:r>
    </w:p>
    <w:p>
      <w:r>
        <w:t>40</w:t>
        <w:tab/>
        <w:t>Die Herausgabe und s[Censur]s des "t[Neustädter Stadtblatt]tes"</w:t>
      </w:r>
    </w:p>
    <w:p>
      <w:r>
        <w:t>43</w:t>
        <w:tab/>
        <w:t>1844 - 1847</w:t>
      </w:r>
    </w:p>
    <w:p>
      <w:r>
        <w:br/>
        <w:t>30</w:t>
        <w:tab/>
        <w:t>Nr. 47</w:t>
      </w:r>
    </w:p>
    <w:p>
      <w:r>
        <w:t>33</w:t>
        <w:tab/>
        <w:t>S. 184</w:t>
      </w:r>
    </w:p>
    <w:p>
      <w:r>
        <w:t>40</w:t>
        <w:tab/>
        <w:t>Die s[Censur]s des in o[Neuhaldensleben]o erscheinenden t[Wochenblatts für die Kreise Neuhaldensleben und Gardelegen]t</w:t>
      </w:r>
    </w:p>
    <w:p>
      <w:r>
        <w:t>43</w:t>
        <w:tab/>
        <w:t>1845 - 1847</w:t>
      </w:r>
    </w:p>
    <w:p>
      <w:r>
        <w:br/>
        <w:t>30</w:t>
        <w:tab/>
        <w:t>Nr. 48</w:t>
      </w:r>
    </w:p>
    <w:p>
      <w:r>
        <w:t>33</w:t>
        <w:tab/>
        <w:t>S. 184</w:t>
      </w:r>
    </w:p>
    <w:p>
      <w:r>
        <w:t>40</w:t>
        <w:tab/>
        <w:t>Die Herausgabe und s[Censur]s des "t[Naumburger Kreisblatt]tes"</w:t>
      </w:r>
    </w:p>
    <w:p>
      <w:r>
        <w:t>43</w:t>
        <w:tab/>
        <w:t>1845 - 1848</w:t>
      </w:r>
    </w:p>
    <w:p>
      <w:r>
        <w:br/>
        <w:t>30</w:t>
        <w:tab/>
        <w:t>Nr. 49</w:t>
      </w:r>
    </w:p>
    <w:p>
      <w:r>
        <w:t>33</w:t>
        <w:tab/>
        <w:t>S. 184</w:t>
      </w:r>
    </w:p>
    <w:p>
      <w:r>
        <w:t>40</w:t>
        <w:tab/>
        <w:t>Die s[Censur]s und den s[Debit]s des von p[2{E. Maria} 1{Oettinger} in 6{o[Leipzig]o}]p jährlich erscheinenden "t[Narren-Almanach]ts"</w:t>
      </w:r>
    </w:p>
    <w:p>
      <w:r>
        <w:t>43</w:t>
        <w:tab/>
        <w:t>1845 - 1846</w:t>
      </w:r>
    </w:p>
    <w:p>
      <w:r>
        <w:br/>
        <w:t>30</w:t>
        <w:tab/>
        <w:t>Nr. 50</w:t>
      </w:r>
    </w:p>
    <w:p>
      <w:r>
        <w:t>33</w:t>
        <w:tab/>
        <w:t>S. 184</w:t>
      </w:r>
    </w:p>
    <w:p>
      <w:r>
        <w:t>40</w:t>
        <w:tab/>
        <w:t>Die Gesuche des p[5{s[Buchhändler]s}s 1{Ney} zu 6{o[Trier]o}]p um die s[Erlaubniß zur Herausgabe einer s[Zeitschrift]s]s, besonders einer zweiten "t[Trierschen Zeitung]t"</w:t>
      </w:r>
    </w:p>
    <w:p>
      <w:r>
        <w:t>43</w:t>
        <w:tab/>
        <w:t>1845 - 1846</w:t>
      </w:r>
    </w:p>
    <w:p>
      <w:r>
        <w:br/>
        <w:t>30</w:t>
        <w:tab/>
        <w:t>Nr. 52</w:t>
      </w:r>
    </w:p>
    <w:p>
      <w:r>
        <w:t>33</w:t>
        <w:tab/>
        <w:t>S. 185</w:t>
      </w:r>
    </w:p>
    <w:p>
      <w:r>
        <w:t>40</w:t>
        <w:tab/>
        <w:t>Die strenge s[Censur]s der von dem ehemaligen p[5{Kanzlist}en und 7{Secretair der geheimen bischöflichen Kanzlei} in 6{o[Breslau]o} 1{Nidetzki}]p erscheinenden Druckschriften</w:t>
      </w:r>
    </w:p>
    <w:p>
      <w:r>
        <w:t>43</w:t>
        <w:tab/>
        <w:t>1846</w:t>
      </w:r>
    </w:p>
    <w:p>
      <w:r>
        <w:br/>
        <w:t>30</w:t>
        <w:tab/>
        <w:t>Nr. 54</w:t>
      </w:r>
    </w:p>
    <w:p>
      <w:r>
        <w:t>33</w:t>
        <w:tab/>
        <w:t>S. 185</w:t>
      </w:r>
    </w:p>
    <w:p>
      <w:r>
        <w:t>40</w:t>
        <w:tab/>
        <w:t>Die Herausgabe und s[Censur]s des "t[Naugardter Kreisblatt]ts"</w:t>
      </w:r>
    </w:p>
    <w:p>
      <w:r>
        <w:t>43</w:t>
        <w:tab/>
        <w:t>1847 - 1849</w:t>
      </w:r>
    </w:p>
    <w:p>
      <w:r>
        <w:br/>
        <w:t>30</w:t>
        <w:tab/>
        <w:t>Nr. 55</w:t>
      </w:r>
    </w:p>
    <w:p>
      <w:r>
        <w:t>33</w:t>
        <w:tab/>
        <w:t>S. 185</w:t>
      </w:r>
    </w:p>
    <w:p>
      <w:r>
        <w:t>40</w:t>
        <w:tab/>
        <w:t>Die Herausgabe und s[Censur]s des "t[Neustettiner Kreisblatt]ts"</w:t>
      </w:r>
    </w:p>
    <w:p>
      <w:r>
        <w:t>43</w:t>
        <w:tab/>
        <w:t>1847</w:t>
      </w:r>
    </w:p>
    <w:p>
      <w:r>
        <w:br/>
        <w:t>30</w:t>
        <w:tab/>
        <w:t>Nr. 56</w:t>
      </w:r>
    </w:p>
    <w:p>
      <w:r>
        <w:t>33</w:t>
        <w:tab/>
        <w:t>S. 185</w:t>
      </w:r>
    </w:p>
    <w:p>
      <w:r>
        <w:t>40</w:t>
        <w:tab/>
        <w:t>Die s[Unterdrückung der angeblich in o[Creuzburg]o verlegten und in o[Rosenberg]o gedruckten Schrift "t[Deutsche Narrhalla", humoristisch-satirische Blätter]t, herausgegeben von p[2{Herrmann} 1{Walden}]p]s</w:t>
      </w:r>
    </w:p>
    <w:p>
      <w:r>
        <w:t>43</w:t>
        <w:tab/>
        <w:t>1847 - 1848</w:t>
      </w:r>
    </w:p>
    <w:p>
      <w:r>
        <w:br/>
        <w:t>30</w:t>
        <w:tab/>
        <w:t>Nr. 57</w:t>
      </w:r>
    </w:p>
    <w:p>
      <w:r>
        <w:t>33</w:t>
        <w:tab/>
        <w:t>S. 185</w:t>
      </w:r>
    </w:p>
    <w:p>
      <w:r>
        <w:t>40</w:t>
        <w:tab/>
        <w:t>Die Herausgabe und s[Censur]s der in o[Hamm]o unter dem Titel "t[1{Neue Blätter für Unterhaltung und Belehrung} 2{&lt;Zeitschrift&gt;}]t erscheinenden Zeitschrift</w:t>
      </w:r>
    </w:p>
    <w:p>
      <w:r>
        <w:t>43</w:t>
        <w:tab/>
        <w:t>1847</w:t>
      </w:r>
    </w:p>
    <w:p>
      <w:r>
        <w:br/>
        <w:t>30</w:t>
        <w:tab/>
        <w:t>Nr. 58</w:t>
      </w:r>
    </w:p>
    <w:p>
      <w:r>
        <w:t>33</w:t>
        <w:tab/>
        <w:t>S. 186</w:t>
      </w:r>
    </w:p>
    <w:p>
      <w:r>
        <w:t>40</w:t>
        <w:tab/>
        <w:t>Die Herausgabe des "t[Neudammer Wochenblatt]tes"</w:t>
      </w:r>
    </w:p>
    <w:p>
      <w:r>
        <w:t>43</w:t>
        <w:tab/>
        <w:t>1848</w:t>
      </w:r>
    </w:p>
    <w:p>
      <w:r>
        <w:br/>
        <w:t>26</w:t>
        <w:tab/>
        <w:t>Tit. 2, Lit. O</w:t>
      </w:r>
    </w:p>
    <w:p>
      <w:r>
        <w:t>27</w:t>
        <w:tab/>
        <w:t>Abt. II Polizei-Abteilung \ Sect. 9 \ Titel 2: Censur-Sachen. Specialia \ Lit. O</w:t>
      </w:r>
    </w:p>
    <w:p>
      <w:r>
        <w:t>30</w:t>
        <w:tab/>
        <w:t>Nr. 2</w:t>
      </w:r>
    </w:p>
    <w:p>
      <w:r>
        <w:t>33</w:t>
        <w:tab/>
        <w:t>S. 187</w:t>
      </w:r>
    </w:p>
    <w:p>
      <w:r>
        <w:t>40</w:t>
        <w:tab/>
        <w:t>Die Herausgabe und s[Censur]s des "t[Oels-Militsch'sche&lt;s&gt;n Wochenblatt]tes"</w:t>
      </w:r>
    </w:p>
    <w:p>
      <w:r>
        <w:t>43</w:t>
        <w:tab/>
        <w:t>1824</w:t>
      </w:r>
    </w:p>
    <w:p>
      <w:r>
        <w:br/>
        <w:t>30</w:t>
        <w:tab/>
        <w:t>Nr. 4</w:t>
      </w:r>
    </w:p>
    <w:p>
      <w:r>
        <w:t>33</w:t>
        <w:tab/>
        <w:t>S. 187</w:t>
      </w:r>
    </w:p>
    <w:p>
      <w:r>
        <w:t>40</w:t>
        <w:tab/>
        <w:t>Die s[Unterdrückung der von dem p[7{Direktor der Königlich Sächsischen Plankammer, Major} 1{Oberreit}]p, unter dem Titel "t[Der großen topografischen Landesaufnahmen von Sachsen Übergang in Preußischen Besitz]t" verfaßten Pamphlets]s</w:t>
      </w:r>
    </w:p>
    <w:p>
      <w:r>
        <w:t>43</w:t>
        <w:tab/>
        <w:t>1827 - 1828</w:t>
      </w:r>
    </w:p>
    <w:p>
      <w:r>
        <w:br/>
        <w:t>30</w:t>
        <w:tab/>
        <w:t>Nr. 5</w:t>
      </w:r>
    </w:p>
    <w:p>
      <w:r>
        <w:t>33</w:t>
        <w:tab/>
        <w:t>S. 187</w:t>
      </w:r>
    </w:p>
    <w:p>
      <w:r>
        <w:t>40</w:t>
        <w:tab/>
        <w:t>Die s[Censur]s und den s[Debit]s der von p[2{Ernst} 1{Orlepp}]p erschienenen Schriften und Gedichte</w:t>
      </w:r>
    </w:p>
    <w:p>
      <w:r>
        <w:t>43</w:t>
        <w:tab/>
        <w:t>1831 - 1835</w:t>
      </w:r>
    </w:p>
    <w:p>
      <w:r>
        <w:br/>
        <w:t>30</w:t>
        <w:tab/>
        <w:t>Nr. 6</w:t>
      </w:r>
    </w:p>
    <w:p>
      <w:r>
        <w:t>33</w:t>
        <w:tab/>
        <w:t>S. 187</w:t>
      </w:r>
    </w:p>
    <w:p>
      <w:r>
        <w:t>40</w:t>
        <w:tab/>
        <w:t>Die s[Konfiskation und Unterdrückung der in der k[Weidemannschen Buchhandlung]k erschienenen s[2{anstößigen und verwerfliche}n 1{Schrift}]s "t[Die Familie Orloff als Mörder der russischen Kaiser]t"]s</w:t>
      </w:r>
    </w:p>
    <w:p>
      <w:r>
        <w:t>43</w:t>
        <w:tab/>
        <w:t>1833 - 1834</w:t>
      </w:r>
    </w:p>
    <w:p>
      <w:r>
        <w:br/>
        <w:t>30</w:t>
        <w:tab/>
        <w:t>Nr. 8</w:t>
      </w:r>
    </w:p>
    <w:p>
      <w:r>
        <w:t>33</w:t>
        <w:tab/>
        <w:t>S. 188</w:t>
      </w:r>
    </w:p>
    <w:p>
      <w:r>
        <w:t>40</w:t>
        <w:tab/>
        <w:t>Das s[Verbot der von p[2{Wilh&lt;elm&gt;}. 1{Willmann} zu 6{o[Rotweil]o}]p verlegten Schrift "t[Olla Potrida]t" von p[2{Friedrich} 1{Seybold}]p]s</w:t>
      </w:r>
    </w:p>
    <w:p>
      <w:r>
        <w:t>43</w:t>
        <w:tab/>
        <w:t>1834</w:t>
      </w:r>
    </w:p>
    <w:p>
      <w:r>
        <w:br/>
        <w:t>30</w:t>
        <w:tab/>
        <w:t>Nr. 9</w:t>
      </w:r>
    </w:p>
    <w:p>
      <w:r>
        <w:t>33</w:t>
        <w:tab/>
        <w:t>S. 188</w:t>
      </w:r>
    </w:p>
    <w:p>
      <w:r>
        <w:t>40</w:t>
        <w:tab/>
        <w:t>Die Herausgabe einer nicht politischen Zeitschrift unter dem Titel "t[1{Omnibus zwischen Rhein und Weser} 2{&lt;Zeitschrift&gt;}]t" seitens des p[5{Advokat}en 1{Joanvahrs}, 6{früher in o[Neuwied]o, jetzt zu o[Altendorf]o}]p, später seitens des p[7{Lieutenants a. D.} 8{von} 1{Damitz}]p unter dem Titel "t[1{Omnibus zwischen Rhein und Niemen} 2{&lt;Zeitschrift&gt;}]t"</w:t>
      </w:r>
    </w:p>
    <w:p>
      <w:r>
        <w:t>43</w:t>
        <w:tab/>
        <w:t>1834 - 1841</w:t>
      </w:r>
    </w:p>
    <w:p>
      <w:r>
        <w:br/>
        <w:t>30</w:t>
        <w:tab/>
        <w:t>Nr. 10</w:t>
      </w:r>
    </w:p>
    <w:p>
      <w:r>
        <w:t>33</w:t>
        <w:tab/>
        <w:t>S. 188</w:t>
      </w:r>
    </w:p>
    <w:p>
      <w:r>
        <w:t>40</w:t>
        <w:tab/>
        <w:t>Die s[Censur]s der von dem p[5{Kunsthändler} 2{Heinrich Leopold} 1{Voigt} zu 6{o[Königsberg i./Pr.]o}]p herauszugebenden s[2{literarische}n 1{Zeitschrift}]s</w:t>
      </w:r>
    </w:p>
    <w:p>
      <w:r>
        <w:t>43</w:t>
        <w:tab/>
        <w:t>1837 - 1838</w:t>
      </w:r>
    </w:p>
    <w:p>
      <w:r>
        <w:br/>
        <w:t>30</w:t>
        <w:tab/>
        <w:t>Nr. 11</w:t>
      </w:r>
    </w:p>
    <w:p>
      <w:r>
        <w:t>33</w:t>
        <w:tab/>
        <w:t>S. 188</w:t>
      </w:r>
    </w:p>
    <w:p>
      <w:r>
        <w:t>40</w:t>
        <w:tab/>
        <w:t>Die Herausgabe einer s[2{politische}n 1{Zeitschrift}]s unter dem Titel "t[1{Ostpreußische Zeitung} 2{&lt;Zeitschrift&gt;}]t"</w:t>
      </w:r>
    </w:p>
    <w:p>
      <w:r>
        <w:t>43</w:t>
        <w:tab/>
        <w:t>1842</w:t>
      </w:r>
    </w:p>
    <w:p>
      <w:r>
        <w:br/>
        <w:t>30</w:t>
        <w:tab/>
        <w:t>Nr. 12</w:t>
      </w:r>
    </w:p>
    <w:p>
      <w:r>
        <w:t>33</w:t>
        <w:tab/>
        <w:t>S. 188</w:t>
      </w:r>
    </w:p>
    <w:p>
      <w:r>
        <w:t>40</w:t>
        <w:tab/>
        <w:t>Die s[Censur]s des zu p[6{o[Cöln]o} von 2{E.} 1{Dellenbusch}]p herausgegebenenen "t[Allgemeinen Organs für Handel und Gewerbe]t"</w:t>
      </w:r>
    </w:p>
    <w:p>
      <w:r>
        <w:t>43</w:t>
        <w:tab/>
        <w:t>1837 - 1842</w:t>
      </w:r>
    </w:p>
    <w:p>
      <w:r>
        <w:br/>
        <w:t>30</w:t>
        <w:tab/>
        <w:t>Nr. 14</w:t>
      </w:r>
    </w:p>
    <w:p>
      <w:r>
        <w:t>33</w:t>
        <w:tab/>
        <w:t>S. 189</w:t>
      </w:r>
    </w:p>
    <w:p>
      <w:r>
        <w:t>40</w:t>
        <w:tab/>
        <w:t>Die s[Censur]s und den s[Debit]s der s[2{über den Kaiserstaat o[Oesterreich]o und dessen Regenten erschienene}n 1{Schrift}]sen</w:t>
      </w:r>
    </w:p>
    <w:p>
      <w:r>
        <w:t>43</w:t>
        <w:tab/>
        <w:t>1843 - 1851</w:t>
      </w:r>
    </w:p>
    <w:p>
      <w:r>
        <w:br/>
        <w:t>30</w:t>
        <w:tab/>
        <w:t>Nr. 15</w:t>
      </w:r>
    </w:p>
    <w:p>
      <w:r>
        <w:t>33</w:t>
        <w:tab/>
        <w:t>S. 189</w:t>
      </w:r>
    </w:p>
    <w:p>
      <w:r>
        <w:t>40</w:t>
        <w:tab/>
        <w:t>Die Herausgabe und s[Censur]s des "t[Oscherslebenschen Kreisblatt]ts"</w:t>
      </w:r>
    </w:p>
    <w:p>
      <w:r>
        <w:t>43</w:t>
        <w:tab/>
        <w:t>1843 - 1846</w:t>
      </w:r>
    </w:p>
    <w:p>
      <w:r>
        <w:br/>
        <w:t>30</w:t>
        <w:tab/>
        <w:t>Nr. 16</w:t>
      </w:r>
    </w:p>
    <w:p>
      <w:r>
        <w:t>33</w:t>
        <w:tab/>
        <w:t>S. 189</w:t>
      </w:r>
    </w:p>
    <w:p>
      <w:r>
        <w:t>40</w:t>
        <w:tab/>
        <w:t>Die Herausgabe und s[Censur]s der o[Berlin]oer t[2{Zeitschrift} "1{Allgemeines Organ für die Interessen des Kunst- und Landkartenhandels, der Kunstvereine und Künstler}]t"</w:t>
      </w:r>
    </w:p>
    <w:p>
      <w:r>
        <w:t>43</w:t>
        <w:tab/>
        <w:t>1838 - 1844</w:t>
      </w:r>
    </w:p>
    <w:p>
      <w:r>
        <w:br/>
        <w:t>30</w:t>
        <w:tab/>
        <w:t>Nr. 17</w:t>
      </w:r>
    </w:p>
    <w:p>
      <w:r>
        <w:t>33</w:t>
        <w:tab/>
        <w:t>S. 189</w:t>
      </w:r>
    </w:p>
    <w:p>
      <w:r>
        <w:t>40</w:t>
        <w:tab/>
        <w:t>Die Herausgabe und s[Censur]s des "t[Ortelsburger Kreisblatt]ts"</w:t>
      </w:r>
    </w:p>
    <w:p>
      <w:r>
        <w:t>43</w:t>
        <w:tab/>
        <w:t>1843</w:t>
      </w:r>
    </w:p>
    <w:p>
      <w:r>
        <w:br/>
        <w:t>30</w:t>
        <w:tab/>
        <w:t>Nr. 18</w:t>
      </w:r>
    </w:p>
    <w:p>
      <w:r>
        <w:t>33</w:t>
        <w:tab/>
        <w:t>S. 189</w:t>
      </w:r>
    </w:p>
    <w:p>
      <w:r>
        <w:t>40</w:t>
        <w:tab/>
        <w:t>Die Herausgabe und s[Censur]s des "t[Intelligenzblatts für die Stadt Oels]t"</w:t>
      </w:r>
    </w:p>
    <w:p>
      <w:r>
        <w:t>43</w:t>
        <w:tab/>
        <w:t>1844</w:t>
      </w:r>
    </w:p>
    <w:p>
      <w:r>
        <w:br/>
        <w:t>30</w:t>
        <w:tab/>
        <w:t>Nr. 19</w:t>
      </w:r>
    </w:p>
    <w:p>
      <w:r>
        <w:t>33</w:t>
        <w:tab/>
        <w:t>S. 189</w:t>
      </w:r>
    </w:p>
    <w:p>
      <w:r>
        <w:t>40</w:t>
        <w:tab/>
        <w:t>Die Herausgabe und s[Censur]s des "t[Oberlausitzer Azeigers in Rothenburg]t"</w:t>
      </w:r>
    </w:p>
    <w:p>
      <w:r>
        <w:t>43</w:t>
        <w:tab/>
        <w:t>1841 - 1844</w:t>
      </w:r>
    </w:p>
    <w:p>
      <w:r>
        <w:br/>
        <w:t>30</w:t>
        <w:tab/>
        <w:t>Nr. 20</w:t>
      </w:r>
    </w:p>
    <w:p>
      <w:r>
        <w:t>33</w:t>
        <w:tab/>
        <w:t>S. 189</w:t>
      </w:r>
    </w:p>
    <w:p>
      <w:r>
        <w:t>40</w:t>
        <w:tab/>
        <w:t>Die Herausgabe und s[Censur]s des "t[Ober-Barnimschen Kreisblatt]ts"</w:t>
      </w:r>
    </w:p>
    <w:p>
      <w:r>
        <w:t>43</w:t>
        <w:tab/>
        <w:t>1844</w:t>
      </w:r>
    </w:p>
    <w:p>
      <w:r>
        <w:br/>
        <w:t>30</w:t>
        <w:tab/>
        <w:t>Nr. 21</w:t>
      </w:r>
    </w:p>
    <w:p>
      <w:r>
        <w:t>33</w:t>
        <w:tab/>
        <w:t>S. 189</w:t>
      </w:r>
    </w:p>
    <w:p>
      <w:r>
        <w:t>40</w:t>
        <w:tab/>
        <w:t>Die Herausgabe und s[Censur]s des "t[Osterodeschen Kreisblatt]ts"</w:t>
      </w:r>
    </w:p>
    <w:p>
      <w:r>
        <w:t>43</w:t>
        <w:tab/>
        <w:t>1844 - 1845</w:t>
      </w:r>
    </w:p>
    <w:p>
      <w:r>
        <w:br/>
        <w:t>30</w:t>
        <w:tab/>
        <w:t>Nr. 22</w:t>
      </w:r>
    </w:p>
    <w:p>
      <w:r>
        <w:t>33</w:t>
        <w:tab/>
        <w:t>S. 190</w:t>
      </w:r>
    </w:p>
    <w:p>
      <w:r>
        <w:t>40</w:t>
        <w:tab/>
        <w:t>Die Herausgabe und s[Censur]s der in o[Breslau]o erscheinenden "t[Allgemeinen Oder-Zeitung]t"</w:t>
      </w:r>
    </w:p>
    <w:p>
      <w:r>
        <w:t>43</w:t>
        <w:tab/>
        <w:t>1845 - 1850</w:t>
      </w:r>
    </w:p>
    <w:p>
      <w:r>
        <w:br/>
        <w:t>30</w:t>
        <w:tab/>
        <w:t>Nr. 24</w:t>
      </w:r>
    </w:p>
    <w:p>
      <w:r>
        <w:t>33</w:t>
        <w:tab/>
        <w:t>S. 190</w:t>
      </w:r>
    </w:p>
    <w:p>
      <w:r>
        <w:t>40</w:t>
        <w:tab/>
        <w:t>Die Herausgabe und s[Censur]s der heftweise in o[Berlin]o von einem Verein erscheinenden t[2{Zeitschrift} "1{Organ für das gesammte deutsche Volksschriftenwesen}]t"</w:t>
      </w:r>
    </w:p>
    <w:p>
      <w:r>
        <w:t>43</w:t>
        <w:tab/>
        <w:t>1845 - 1847</w:t>
      </w:r>
    </w:p>
    <w:p>
      <w:r>
        <w:br/>
        <w:t>30</w:t>
        <w:tab/>
        <w:t>Nr. 26</w:t>
      </w:r>
    </w:p>
    <w:p>
      <w:r>
        <w:t>33</w:t>
        <w:tab/>
        <w:t>S. 190</w:t>
      </w:r>
    </w:p>
    <w:p>
      <w:r>
        <w:t>40</w:t>
        <w:tab/>
        <w:t>Die Herausgabe und s[Censur]s des "t[Wochenblatts für das Fürstentum Oels]t"</w:t>
      </w:r>
    </w:p>
    <w:p>
      <w:r>
        <w:t>43</w:t>
        <w:tab/>
        <w:t>1846 - 1850</w:t>
      </w:r>
    </w:p>
    <w:p>
      <w:r>
        <w:br/>
        <w:t>30</w:t>
        <w:tab/>
        <w:t>Nr. 27</w:t>
      </w:r>
    </w:p>
    <w:p>
      <w:r>
        <w:t>33</w:t>
        <w:tab/>
        <w:t>S. 190</w:t>
      </w:r>
    </w:p>
    <w:p>
      <w:r>
        <w:t>40</w:t>
        <w:tab/>
        <w:t>Die Herausgabe und s[Censur]s des zu o[Seidenberg]o von dem p[5{Buchdrucker} 1{Paul}]p erscheinenden "t[Oberlausitzer Wochenblatt]tes"</w:t>
      </w:r>
    </w:p>
    <w:p>
      <w:r>
        <w:t>43</w:t>
        <w:tab/>
        <w:t>1847</w:t>
      </w:r>
    </w:p>
    <w:p>
      <w:r>
        <w:br/>
        <w:t>30</w:t>
        <w:tab/>
        <w:t>Nr. 28</w:t>
      </w:r>
    </w:p>
    <w:p>
      <w:r>
        <w:t>33</w:t>
        <w:tab/>
        <w:t>S. 190</w:t>
      </w:r>
    </w:p>
    <w:p>
      <w:r>
        <w:t>40</w:t>
        <w:tab/>
        <w:t>Die Herausgabe und s[Censur]s des "t[Oslauer Kreisblatt]ts"</w:t>
      </w:r>
    </w:p>
    <w:p>
      <w:r>
        <w:t>43</w:t>
        <w:tab/>
        <w:t>1847</w:t>
      </w:r>
    </w:p>
    <w:p>
      <w:r>
        <w:br/>
        <w:t>30</w:t>
        <w:tab/>
        <w:t>Nr. 29</w:t>
      </w:r>
    </w:p>
    <w:p>
      <w:r>
        <w:t>33</w:t>
        <w:tab/>
        <w:t>S. 191</w:t>
      </w:r>
    </w:p>
    <w:p>
      <w:r>
        <w:t>40</w:t>
        <w:tab/>
        <w:t>Die Herausgabe eines "t[Osterburger Kreisblatt]ts"</w:t>
      </w:r>
    </w:p>
    <w:p>
      <w:r>
        <w:t>43</w:t>
        <w:tab/>
        <w:t>1847</w:t>
      </w:r>
    </w:p>
    <w:p>
      <w:r>
        <w:br/>
        <w:t>30</w:t>
        <w:tab/>
        <w:t>Nr. 30</w:t>
      </w:r>
    </w:p>
    <w:p>
      <w:r>
        <w:t>33</w:t>
        <w:tab/>
        <w:t>S. 191</w:t>
      </w:r>
    </w:p>
    <w:p>
      <w:r>
        <w:t>40</w:t>
        <w:tab/>
        <w:t>s[Debit]s der in k[2{o[Leipzig]o} bei 1{p[2{H.} 1{Kirchner}]p}]k erschienenen anstößigen Schrift "t[Der Oberon von Sanssouci", ein tragikomisches Heldengedicht mit Kommentar von Lucilius ab Uva]t</w:t>
      </w:r>
    </w:p>
    <w:p>
      <w:r>
        <w:t>43</w:t>
        <w:tab/>
        <w:t>1847</w:t>
      </w:r>
    </w:p>
    <w:p>
      <w:r>
        <w:br/>
        <w:t>26</w:t>
        <w:tab/>
        <w:t>Tit. 2, Lit. P</w:t>
      </w:r>
    </w:p>
    <w:p>
      <w:r>
        <w:t>27</w:t>
        <w:tab/>
        <w:t>Abt. II Polizei-Abteilung \ Sect. 9 \ Titel 2: Censur-Sachen. Specialia \ Lit. P</w:t>
      </w:r>
    </w:p>
    <w:p>
      <w:r>
        <w:t>30</w:t>
        <w:tab/>
        <w:t>Nr. 1</w:t>
      </w:r>
    </w:p>
    <w:p>
      <w:r>
        <w:t>33</w:t>
        <w:tab/>
        <w:t>S. 193</w:t>
      </w:r>
    </w:p>
    <w:p>
      <w:r>
        <w:t>40</w:t>
        <w:tab/>
        <w:t>Die s[Konfiskation der in o[Bayern]o erscheinenden s[Schmähschrift]s betitelt "t[Preußen und Deutschland]t"]s, drei Abhandlungen, 1. "t[Note zum Preuisch-Rheinischen Merkur]t", 2. "t[Preußens Politik]t", 3. "t[Appellation an das Gleichgewichtssystem]t"</w:t>
      </w:r>
    </w:p>
    <w:p>
      <w:r>
        <w:t>43</w:t>
        <w:tab/>
        <w:t>1815</w:t>
      </w:r>
    </w:p>
    <w:p>
      <w:r>
        <w:br/>
        <w:t>30</w:t>
        <w:tab/>
        <w:t>Nr. 2</w:t>
      </w:r>
    </w:p>
    <w:p>
      <w:r>
        <w:t>33</w:t>
        <w:tab/>
        <w:t>S. 193</w:t>
      </w:r>
    </w:p>
    <w:p>
      <w:r>
        <w:t>40</w:t>
        <w:tab/>
        <w:t>Die s[Censur]s der von dem p[7{Regierungsrat}he 1{Woldemann} in 6{o[Stettin]o}]p unter dem Titel "t[Preußens Militärgesetzgebung]t" herausgegebenenen Schrift</w:t>
      </w:r>
    </w:p>
    <w:p>
      <w:r>
        <w:t>43</w:t>
        <w:tab/>
        <w:t>1819</w:t>
      </w:r>
    </w:p>
    <w:p>
      <w:r>
        <w:br/>
        <w:t>30</w:t>
        <w:tab/>
        <w:t>Nr. 5</w:t>
      </w:r>
    </w:p>
    <w:p>
      <w:r>
        <w:t>33</w:t>
        <w:tab/>
        <w:t>S. 193</w:t>
      </w:r>
    </w:p>
    <w:p>
      <w:r>
        <w:t>40</w:t>
        <w:tab/>
        <w:t>Das von dem p[5{s[Buchhändler]s} 1{Funke} zu 6{o[Crefeld]o}]p herauszugebende "t[Provinzial-Unterhaltungsblatt]t"</w:t>
      </w:r>
    </w:p>
    <w:p>
      <w:r>
        <w:t>43</w:t>
        <w:tab/>
        <w:t>1821</w:t>
      </w:r>
    </w:p>
    <w:p>
      <w:r>
        <w:br/>
        <w:t>30</w:t>
        <w:tab/>
        <w:t>Nr. 6</w:t>
      </w:r>
    </w:p>
    <w:p>
      <w:r>
        <w:t>33</w:t>
        <w:tab/>
        <w:t>S. 193</w:t>
      </w:r>
    </w:p>
    <w:p>
      <w:r>
        <w:t>40</w:t>
        <w:tab/>
        <w:t>Die vom p[7{Landrat}he 1{Bärsch}]p herausgegebenenen "t[Prünner gemeinnützigen Blätter]t"</w:t>
      </w:r>
    </w:p>
    <w:p>
      <w:r>
        <w:t>43</w:t>
        <w:tab/>
        <w:t>1821 - 1824</w:t>
      </w:r>
    </w:p>
    <w:p>
      <w:r>
        <w:br/>
        <w:t>30</w:t>
        <w:tab/>
        <w:t>Nr. 7</w:t>
      </w:r>
    </w:p>
    <w:p>
      <w:r>
        <w:t>33</w:t>
        <w:tab/>
        <w:t>S. 194</w:t>
      </w:r>
    </w:p>
    <w:p>
      <w:r>
        <w:t>40</w:t>
        <w:tab/>
        <w:t>Die s[Censur]s des von dem p[5{Kunsthändler} 1{Simon} in 6{o[Posen]o}]p unter dem Titel "t[1{Polyhymnia} 2{&lt;Unterhaltungsblatt&gt;}]t" herausgegebenenen Unterhaltungsblatts; späterhin unter dem Titel "t[Posener Zeitschrift für Literatur, Kunst und Geschichte]t"</w:t>
      </w:r>
    </w:p>
    <w:p>
      <w:r>
        <w:t>43</w:t>
        <w:tab/>
        <w:t>1823</w:t>
      </w:r>
    </w:p>
    <w:p>
      <w:r>
        <w:br/>
        <w:t>30</w:t>
        <w:tab/>
        <w:t>Nr. 8</w:t>
      </w:r>
    </w:p>
    <w:p>
      <w:r>
        <w:t>33</w:t>
        <w:tab/>
        <w:t>S. 194</w:t>
      </w:r>
    </w:p>
    <w:p>
      <w:r>
        <w:t>40</w:t>
        <w:tab/>
        <w:t>Die s[Censur]s der s[2{o[Posen]oer} 1{Zeitung}]sen</w:t>
      </w:r>
    </w:p>
    <w:p>
      <w:r>
        <w:t>43</w:t>
        <w:tab/>
        <w:t>1824 - 1848</w:t>
      </w:r>
    </w:p>
    <w:p>
      <w:r>
        <w:br/>
        <w:t>30</w:t>
        <w:tab/>
        <w:t>Nr. 9</w:t>
      </w:r>
    </w:p>
    <w:p>
      <w:r>
        <w:t>33</w:t>
        <w:tab/>
        <w:t>S. 194</w:t>
      </w:r>
    </w:p>
    <w:p>
      <w:r>
        <w:t>40</w:t>
        <w:tab/>
        <w:t>Die s[Censur]s und den s[Debit]s der von dem pensionierten p[7{Major} 8{von} 1{Turski}]p in polnischer Sprache herausgegebenenen s[2{historisch-literarische}n 1{Zeitschrift}]s unter dem Titel "t[1{Posener Veteran} 2{&lt;Zeitschrift&gt;}]t"</w:t>
      </w:r>
    </w:p>
    <w:p>
      <w:r>
        <w:t>43</w:t>
        <w:tab/>
        <w:t>1824</w:t>
      </w:r>
    </w:p>
    <w:p>
      <w:r>
        <w:br/>
        <w:t>30</w:t>
        <w:tab/>
        <w:t>Nr. 10</w:t>
      </w:r>
    </w:p>
    <w:p>
      <w:r>
        <w:t>33</w:t>
        <w:tab/>
        <w:t>S. 194</w:t>
      </w:r>
    </w:p>
    <w:p>
      <w:r>
        <w:t>40</w:t>
        <w:tab/>
        <w:t>Die s[Censur]s der von dem p[5{Hauslehrer} 2{Moritz} 1{Heinemann} zu 6{o[Cottbus]o}]p herausgegebenenen t[2{&lt;Zeitschrift&gt;} "1{Polyhymnia}]t"</w:t>
      </w:r>
    </w:p>
    <w:p>
      <w:r>
        <w:t>43</w:t>
        <w:tab/>
        <w:t>1825</w:t>
      </w:r>
    </w:p>
    <w:p>
      <w:r>
        <w:br/>
        <w:t>30</w:t>
        <w:tab/>
        <w:t>Nr. 11</w:t>
      </w:r>
    </w:p>
    <w:p>
      <w:r>
        <w:t>33</w:t>
        <w:tab/>
        <w:t>S. 194</w:t>
      </w:r>
    </w:p>
    <w:p>
      <w:r>
        <w:t>40</w:t>
        <w:tab/>
        <w:t>Den s[Debit]s der zu o[Paris]o erscheinenden "t[Deutschen Zeitungen]t" in den diesseitigen Staaten, Bd. 1 - 2</w:t>
      </w:r>
    </w:p>
    <w:p>
      <w:r>
        <w:t>43</w:t>
        <w:tab/>
        <w:t>1826 - 1846</w:t>
      </w:r>
    </w:p>
    <w:p>
      <w:r>
        <w:br/>
        <w:t>30</w:t>
        <w:tab/>
        <w:t>Nr. 12</w:t>
      </w:r>
    </w:p>
    <w:p>
      <w:r>
        <w:t>33</w:t>
        <w:tab/>
        <w:t>S. 194</w:t>
      </w:r>
    </w:p>
    <w:p>
      <w:r>
        <w:t>40</w:t>
        <w:tab/>
        <w:t>Den s[Debit]s der zu o[Leipzig]o unter dem Titel "t[Warum nennen wir uns Protestanten?]t" herausgekommenen Schrift von p[2{Julius} 1{Frey}]p</w:t>
      </w:r>
    </w:p>
    <w:p>
      <w:r>
        <w:t>43</w:t>
        <w:tab/>
        <w:t>1826 - 1837</w:t>
      </w:r>
    </w:p>
    <w:p>
      <w:r>
        <w:br/>
        <w:t>30</w:t>
        <w:tab/>
        <w:t>Nr. 13</w:t>
      </w:r>
    </w:p>
    <w:p>
      <w:r>
        <w:t>33</w:t>
        <w:tab/>
        <w:t>S. 194</w:t>
      </w:r>
    </w:p>
    <w:p>
      <w:r>
        <w:t>40</w:t>
        <w:tab/>
        <w:t>Die s[Censur]s der von dem p[5{s[Buchhändler]s} 1{Andreä} in 6{o[Erfurt]o}]p unter dem Titel "t[1{Der Patriot} 2{&lt;Zeitschrift&gt;}]t" herausgegebenenen Zeitschrift</w:t>
      </w:r>
    </w:p>
    <w:p>
      <w:r>
        <w:t>43</w:t>
        <w:tab/>
        <w:t>1831</w:t>
      </w:r>
    </w:p>
    <w:p>
      <w:r>
        <w:br/>
        <w:t>30</w:t>
        <w:tab/>
        <w:t>Nr. 14</w:t>
      </w:r>
    </w:p>
    <w:p>
      <w:r>
        <w:t>33</w:t>
        <w:tab/>
        <w:t>S. 195</w:t>
      </w:r>
    </w:p>
    <w:p>
      <w:r>
        <w:t>40</w:t>
        <w:tab/>
        <w:t>Die s[Censur]s der von dem p[5{Lehrer} 1{Robolsky} aus 6{o[Neuhaldensleben]o}]p unter dem Titel "t[1{Prometheus} 2{&lt;Zeitschrift für die Jugend&gt;}]t" redigierten Zeitschrift für die Jugend</w:t>
      </w:r>
    </w:p>
    <w:p>
      <w:r>
        <w:t>43</w:t>
        <w:tab/>
        <w:t>1831</w:t>
      </w:r>
    </w:p>
    <w:p>
      <w:r>
        <w:br/>
        <w:t>30</w:t>
        <w:tab/>
        <w:t>Nr. 15</w:t>
      </w:r>
    </w:p>
    <w:p>
      <w:r>
        <w:t>33</w:t>
        <w:tab/>
        <w:t>S. 195</w:t>
      </w:r>
    </w:p>
    <w:p>
      <w:r>
        <w:t>40</w:t>
        <w:tab/>
        <w:t>Die s[2{Untersagung} des 1{Debit}]ss der verwerflichen t[2{Flugschrift} "1{Preußen in seiner gegenwärtigen Stellung im Innern und nach Außen}]t"; o[Dresden]o und o[Leipzig]o</w:t>
      </w:r>
    </w:p>
    <w:p>
      <w:r>
        <w:t>43</w:t>
        <w:tab/>
        <w:t>1831</w:t>
      </w:r>
    </w:p>
    <w:p>
      <w:r>
        <w:br/>
        <w:t>30</w:t>
        <w:tab/>
        <w:t>Nr. 16</w:t>
      </w:r>
    </w:p>
    <w:p>
      <w:r>
        <w:t>33</w:t>
        <w:tab/>
        <w:t>S. 195</w:t>
      </w:r>
    </w:p>
    <w:p>
      <w:r>
        <w:t>40</w:t>
        <w:tab/>
        <w:t>Die s[Censur]s der von dem p[5{Buchdrucker} 1{Pompejus} in 6{o[Posen]o}]p unter dem Titel "t[1{Provinzialblatt für das Großherzogtum Posen} 2{&lt;Zeitschrift&gt;}]t" herauszugebenden Zeitschrift</w:t>
      </w:r>
    </w:p>
    <w:p>
      <w:r>
        <w:t>43</w:t>
        <w:tab/>
        <w:t>1831</w:t>
      </w:r>
    </w:p>
    <w:p>
      <w:r>
        <w:br/>
        <w:t>30</w:t>
        <w:tab/>
        <w:t>Nr. 17</w:t>
      </w:r>
    </w:p>
    <w:p>
      <w:r>
        <w:t>33</w:t>
        <w:tab/>
        <w:t>S. 195</w:t>
      </w:r>
    </w:p>
    <w:p>
      <w:r>
        <w:t>40</w:t>
        <w:tab/>
        <w:t>Die s[Censur]s und den s[Debit]s der vom p[4{Dr.} 1{Spazier} in 6{o[Ambach]o}]p unter dem Titel "t[1{Geschichte des polnischen Volkes und seines Feldzuges im Jahre 1831} 2{&lt;Flugschrift&gt;}]t" herausgegebenenen anstößigen Flugschrift</w:t>
      </w:r>
    </w:p>
    <w:p>
      <w:r>
        <w:t>43</w:t>
        <w:tab/>
        <w:t>1831 - 1834</w:t>
      </w:r>
    </w:p>
    <w:p>
      <w:r>
        <w:br/>
        <w:t>30</w:t>
        <w:tab/>
        <w:t>Nr. 18</w:t>
      </w:r>
    </w:p>
    <w:p>
      <w:r>
        <w:t>33</w:t>
        <w:tab/>
        <w:t>S. 195</w:t>
      </w:r>
    </w:p>
    <w:p>
      <w:r>
        <w:t>40</w:t>
        <w:tab/>
        <w:t>Die s[Censur]s und den s[Debit]s einzelner Broschüren über die Verhältnisse des o[2{Königreich}es 1{Polen}]o, Bd. 1 - 2</w:t>
      </w:r>
    </w:p>
    <w:p>
      <w:r>
        <w:t>43</w:t>
        <w:tab/>
        <w:t>1831 - 1848</w:t>
      </w:r>
    </w:p>
    <w:p>
      <w:r>
        <w:br/>
        <w:t>30</w:t>
        <w:tab/>
        <w:t>Nr. 19</w:t>
      </w:r>
    </w:p>
    <w:p>
      <w:r>
        <w:t>33</w:t>
        <w:tab/>
        <w:t>S. 195</w:t>
      </w:r>
    </w:p>
    <w:p>
      <w:r>
        <w:t>40</w:t>
        <w:tab/>
        <w:t>Die s[2{Nichtgestattung} des 1{Debit}]ss der in o[Paris]o erschienenen anstößigen Schrift unter dem Titel "t[Über die polnische Frage]t"</w:t>
      </w:r>
    </w:p>
    <w:p>
      <w:r>
        <w:t>43</w:t>
        <w:tab/>
        <w:t>1831</w:t>
      </w:r>
    </w:p>
    <w:p>
      <w:r>
        <w:br/>
        <w:t>30</w:t>
        <w:tab/>
        <w:t>Nr. 20</w:t>
      </w:r>
    </w:p>
    <w:p>
      <w:r>
        <w:t>33</w:t>
        <w:tab/>
        <w:t>S. 196</w:t>
      </w:r>
    </w:p>
    <w:p>
      <w:r>
        <w:t>40</w:t>
        <w:tab/>
        <w:t>Den s[2{untersagte&lt;r&gt;}n 1{Debit}]s der im Jahre z[1831]z bei k[1{Brockhaus} in 2{o[Leipzig]o}]k unter dem Titel "t[1{Stimme aus Preußen} 2{&lt;Flugschrift&gt;}]t" erschienenen Flugschrift</w:t>
      </w:r>
    </w:p>
    <w:p>
      <w:r>
        <w:t>43</w:t>
        <w:tab/>
        <w:t>1831</w:t>
      </w:r>
    </w:p>
    <w:p>
      <w:r>
        <w:br/>
        <w:t>30</w:t>
        <w:tab/>
        <w:t>Nr. 21</w:t>
      </w:r>
    </w:p>
    <w:p>
      <w:r>
        <w:t>33</w:t>
        <w:tab/>
        <w:t>S. 196</w:t>
      </w:r>
    </w:p>
    <w:p>
      <w:r>
        <w:t>40</w:t>
        <w:tab/>
        <w:t>Die s[Censur]s des von der p[7{Witwe} 1{Krüger} in 6{o[Stettin]o}]p herauszugebenden allgemeinen "t[Pommersche&lt;s&gt;n Provinzialblatt]ts"</w:t>
      </w:r>
    </w:p>
    <w:p>
      <w:r>
        <w:t>43</w:t>
        <w:tab/>
        <w:t>1831 - 1834</w:t>
      </w:r>
    </w:p>
    <w:p>
      <w:r>
        <w:br/>
        <w:t>30</w:t>
        <w:tab/>
        <w:t>Nr. 23</w:t>
      </w:r>
    </w:p>
    <w:p>
      <w:r>
        <w:t>33</w:t>
        <w:tab/>
        <w:t>S. 196</w:t>
      </w:r>
    </w:p>
    <w:p>
      <w:r>
        <w:t>40</w:t>
        <w:tab/>
        <w:t>Die s[Censur]s der von dem p[7{Konducteur} 1{Maßaloup} in 6{o[Magdeburg]o}]p herausgegebenenen t[2{Zeitschrift} "1{Parthenope}]t"</w:t>
      </w:r>
    </w:p>
    <w:p>
      <w:r>
        <w:t>43</w:t>
        <w:tab/>
        <w:t>1832</w:t>
      </w:r>
    </w:p>
    <w:p>
      <w:r>
        <w:br/>
        <w:t>30</w:t>
        <w:tab/>
        <w:t>Nr. 26</w:t>
      </w:r>
    </w:p>
    <w:p>
      <w:r>
        <w:t>33</w:t>
        <w:tab/>
        <w:t>S. 196</w:t>
      </w:r>
    </w:p>
    <w:p>
      <w:r>
        <w:t>40</w:t>
        <w:tab/>
        <w:t>Die s[Censur]s des von dem p[4{Dr. philos.} 2{Friedrich} 1{Richter} in 6{o[Breslau]o}]p unter dem Titel "t[1{Der Prophet} 2{&lt;Sonntagsblatt&gt;}]t" herausgegebenenen Sonntagsblatts</w:t>
      </w:r>
    </w:p>
    <w:p>
      <w:r>
        <w:t>43</w:t>
        <w:tab/>
        <w:t>1833 - 1835</w:t>
      </w:r>
    </w:p>
    <w:p>
      <w:r>
        <w:br/>
        <w:t>30</w:t>
        <w:tab/>
        <w:t>Nr. 27</w:t>
      </w:r>
    </w:p>
    <w:p>
      <w:r>
        <w:t>33</w:t>
        <w:tab/>
        <w:t>S. 197</w:t>
      </w:r>
    </w:p>
    <w:p>
      <w:r>
        <w:t>40</w:t>
        <w:tab/>
        <w:t>Den s[Debit]s der zu k[2{o[Paris]o} in der 1{Pinardschen Druckerei}]k erscheinenden "t[Polnischen Zeitung]t"</w:t>
      </w:r>
    </w:p>
    <w:p>
      <w:r>
        <w:t>43</w:t>
        <w:tab/>
        <w:t>1833</w:t>
      </w:r>
    </w:p>
    <w:p>
      <w:r>
        <w:br/>
        <w:t>30</w:t>
        <w:tab/>
        <w:t>Nr. 28</w:t>
      </w:r>
    </w:p>
    <w:p>
      <w:r>
        <w:t>33</w:t>
        <w:tab/>
        <w:t>S. 197</w:t>
      </w:r>
    </w:p>
    <w:p>
      <w:r>
        <w:t>40</w:t>
        <w:tab/>
        <w:t>Die s[Censur]s der von dem p[4{Dr. med.} 2{Adolph} 1{Schnitzer} in 6{o[Berlin]o}]p unter dem Titel "t[1{Provinzialblätter für die Mark Brandenburg und das Herzogthum Sachsen} 2{&lt;Zeitschrift&gt;}]t" herauszugebenden Zeitschrift</w:t>
      </w:r>
    </w:p>
    <w:p>
      <w:r>
        <w:t>43</w:t>
        <w:tab/>
        <w:t>1833 - 1840</w:t>
      </w:r>
    </w:p>
    <w:p>
      <w:r>
        <w:br/>
        <w:t>30</w:t>
        <w:tab/>
        <w:t>Nr. 29</w:t>
      </w:r>
    </w:p>
    <w:p>
      <w:r>
        <w:t>33</w:t>
        <w:tab/>
        <w:t>S. 197</w:t>
      </w:r>
    </w:p>
    <w:p>
      <w:r>
        <w:t>40</w:t>
        <w:tab/>
        <w:t>Die s[Censur]s und den s[Debit]s der s[2{über die Verhältnisse des o[2{Königreich}es 1{Portugal}]o und dessen Regenten erschienene}n 1{&lt;Bücher&gt;}]s Schriften und Bücher</w:t>
      </w:r>
    </w:p>
    <w:p>
      <w:r>
        <w:t>43</w:t>
        <w:tab/>
        <w:t>1833</w:t>
      </w:r>
    </w:p>
    <w:p>
      <w:r>
        <w:br/>
        <w:t>30</w:t>
        <w:tab/>
        <w:t>Nr. 30</w:t>
      </w:r>
    </w:p>
    <w:p>
      <w:r>
        <w:t>33</w:t>
        <w:tab/>
        <w:t>S. 197</w:t>
      </w:r>
    </w:p>
    <w:p>
      <w:r>
        <w:t>40</w:t>
        <w:tab/>
        <w:t>Die Herausgabe und s[Censur]s des "t[Pommerschen gemeinnützigen Volkskalender]ts"</w:t>
      </w:r>
    </w:p>
    <w:p>
      <w:r>
        <w:t>43</w:t>
        <w:tab/>
        <w:t>1833 - 1834</w:t>
      </w:r>
    </w:p>
    <w:p>
      <w:r>
        <w:br/>
        <w:t>30</w:t>
        <w:tab/>
        <w:t>Nr. 31</w:t>
      </w:r>
    </w:p>
    <w:p>
      <w:r>
        <w:t>33</w:t>
        <w:tab/>
        <w:t>S. 197</w:t>
      </w:r>
    </w:p>
    <w:p>
      <w:r>
        <w:t>40</w:t>
        <w:tab/>
        <w:t>Die von dem p[5{s[Buch&lt;händler&gt;]s- und Musikalienhändler} 2{Eduard} 1{Brandenburg} in 6{o[Berlin]o}]p beabsichtigten Herausgabe einer Zeitschrift unter dem Titel "t[1{Preußisches Staaatsbürgerblatt} 2{&lt;Zeitschrift&gt;}]t", eine Zeitung für innere Verwaltung, Bürgerwohl und Intelligenz, und Fortsetzung dieser Zeitschrift unter dem Titel "t[1{Cameralische Zeitung} 2{&lt;Zeitschrift&gt;}]t" seitens des p[7{Privatgelehrte&lt;r&gt;}n 1{Rauer} in 6{Berlin}]p</w:t>
      </w:r>
    </w:p>
    <w:p>
      <w:r>
        <w:t>43</w:t>
        <w:tab/>
        <w:t>1834 - 1844</w:t>
      </w:r>
    </w:p>
    <w:p>
      <w:r>
        <w:br/>
        <w:t>30</w:t>
        <w:tab/>
        <w:t>Nr. 32</w:t>
      </w:r>
    </w:p>
    <w:p>
      <w:r>
        <w:t>33</w:t>
        <w:tab/>
        <w:t>S. 197</w:t>
      </w:r>
    </w:p>
    <w:p>
      <w:r>
        <w:t>40</w:t>
        <w:tab/>
        <w:t>Die s[Censur]s und das s[Verbot einzelner Jahrgänge des zu k[2{o[Leipzig]o} in der 1{Festschen Verlagsbuchhandlung}]k erscheinenden Werkes "t[Politisches Rundgemälde oder kleine Chronik]t", z[1832]z und folg.]s</w:t>
      </w:r>
    </w:p>
    <w:p>
      <w:r>
        <w:t>43</w:t>
        <w:tab/>
        <w:t>1833 - 1835</w:t>
      </w:r>
    </w:p>
    <w:p>
      <w:r>
        <w:br/>
        <w:t>30</w:t>
        <w:tab/>
        <w:t>Nr. 33</w:t>
      </w:r>
    </w:p>
    <w:p>
      <w:r>
        <w:t>33</w:t>
        <w:tab/>
        <w:t>S. 198</w:t>
      </w:r>
    </w:p>
    <w:p>
      <w:r>
        <w:t>40</w:t>
        <w:tab/>
        <w:t>Die s[Censur]s und den s[Debit]s der von p[1{Pfitzer} in 6{o[Stuttgart]o}]p erschienenen Schriften und s[Bücher]s</w:t>
      </w:r>
    </w:p>
    <w:p>
      <w:r>
        <w:t>43</w:t>
        <w:tab/>
        <w:t>1835 - 1842</w:t>
      </w:r>
    </w:p>
    <w:p>
      <w:r>
        <w:br/>
        <w:t>30</w:t>
        <w:tab/>
        <w:t>Nr. 34</w:t>
      </w:r>
    </w:p>
    <w:p>
      <w:r>
        <w:t>33</w:t>
        <w:tab/>
        <w:t>S. 198</w:t>
      </w:r>
    </w:p>
    <w:p>
      <w:r>
        <w:t>40</w:t>
        <w:tab/>
        <w:t>Die s[Censur]s und den s[Debit]s der vom p[4{Dr.} 2{Eduard} 1{Dulder}]p redigierten, bei k[1{p[2{J. D.} 1{Sauerländer}]p} zu 2{o[Frankfurt a./M.]o}]k verlegten "t[Frühlingszeitung für Deutschland]t", unter dem Titel "t[Phönix]t"</w:t>
      </w:r>
    </w:p>
    <w:p>
      <w:r>
        <w:t>43</w:t>
        <w:tab/>
        <w:t>1835</w:t>
      </w:r>
    </w:p>
    <w:p>
      <w:r>
        <w:br/>
        <w:t>30</w:t>
        <w:tab/>
        <w:t>Nr. 37</w:t>
      </w:r>
    </w:p>
    <w:p>
      <w:r>
        <w:t>33</w:t>
        <w:tab/>
        <w:t>S. 198</w:t>
      </w:r>
    </w:p>
    <w:p>
      <w:r>
        <w:t>40</w:t>
        <w:tab/>
        <w:t>s[Censur]s der bei p[2{Ernst} 1{Günther} in 6{o[Lissa]o}]p unter dem Titel "t[1{Der Volksfreund} 2{&lt;Zeitschrift&gt;}]t" erscheinenden Zeitschrift</w:t>
      </w:r>
    </w:p>
    <w:p>
      <w:r>
        <w:t>43</w:t>
        <w:tab/>
        <w:t>1834 - 1846</w:t>
      </w:r>
    </w:p>
    <w:p>
      <w:r>
        <w:br/>
        <w:t>30</w:t>
        <w:tab/>
        <w:t>Nr. 38</w:t>
      </w:r>
    </w:p>
    <w:p>
      <w:r>
        <w:t>33</w:t>
        <w:tab/>
        <w:t>S. 198</w:t>
      </w:r>
    </w:p>
    <w:p>
      <w:r>
        <w:t>40</w:t>
        <w:tab/>
        <w:t>Den s[Debit]s der in der k[1{Buchhandlung Stahel} zu 2{o[Würzburg]o}]k unter dem Titel "t[1{Philothea, Sonntagsblatt für religiöse Belehrung und Erbauung} 2{&lt;Zeitschrift&gt;}]t" erscheinenden Zeitschrift</w:t>
      </w:r>
    </w:p>
    <w:p>
      <w:r>
        <w:t>43</w:t>
        <w:tab/>
        <w:t>1839</w:t>
      </w:r>
    </w:p>
    <w:p>
      <w:r>
        <w:br/>
        <w:t>30</w:t>
        <w:tab/>
        <w:t>Nr. 39</w:t>
      </w:r>
    </w:p>
    <w:p>
      <w:r>
        <w:t>33</w:t>
        <w:tab/>
        <w:t>S. 198</w:t>
      </w:r>
    </w:p>
    <w:p>
      <w:r>
        <w:t>40</w:t>
        <w:tab/>
        <w:t>Die s[Censur]s und den s[Debit]s der s[2{über die "Europäische Pentarchie" erschienene}n 1{Schrift}]sen</w:t>
      </w:r>
    </w:p>
    <w:p>
      <w:r>
        <w:t>43</w:t>
        <w:tab/>
        <w:t>1840</w:t>
      </w:r>
    </w:p>
    <w:p>
      <w:r>
        <w:br/>
        <w:t>30</w:t>
        <w:tab/>
        <w:t>Nr. 40</w:t>
      </w:r>
    </w:p>
    <w:p>
      <w:r>
        <w:t>33</w:t>
        <w:tab/>
        <w:t>S. 199</w:t>
      </w:r>
    </w:p>
    <w:p>
      <w:r>
        <w:t>40</w:t>
        <w:tab/>
        <w:t>Den s[2{untersagte&lt;r&gt;}n 1{Debit}]s der in o[Straßburg]o unter dem Titel "t[1{Psonka} 2{&lt;Zeitschrift&gt;}]t" erscheinenden s[2{revolutionären polnische}n 1{Zeitschrift}]s in den o[Preußischen Staaten]o</w:t>
      </w:r>
    </w:p>
    <w:p>
      <w:r>
        <w:t>43</w:t>
        <w:tab/>
        <w:t>1840</w:t>
      </w:r>
    </w:p>
    <w:p>
      <w:r>
        <w:br/>
        <w:t>30</w:t>
        <w:tab/>
        <w:t>Nr. 41</w:t>
      </w:r>
    </w:p>
    <w:p>
      <w:r>
        <w:t>33</w:t>
        <w:tab/>
        <w:t>S. 199</w:t>
      </w:r>
    </w:p>
    <w:p>
      <w:r>
        <w:t>40</w:t>
        <w:tab/>
        <w:t>Die Herausgabe von s[1{Provinzalblätter}n 2{für das o[2{Großherzogtum} 1{Posen}]o}]s</w:t>
      </w:r>
    </w:p>
    <w:p>
      <w:r>
        <w:t>43</w:t>
        <w:tab/>
        <w:t>1840</w:t>
      </w:r>
    </w:p>
    <w:p>
      <w:r>
        <w:br/>
        <w:t>30</w:t>
        <w:tab/>
        <w:t>Nr. 43</w:t>
      </w:r>
    </w:p>
    <w:p>
      <w:r>
        <w:t>33</w:t>
        <w:tab/>
        <w:t>S. 199</w:t>
      </w:r>
    </w:p>
    <w:p>
      <w:r>
        <w:t>40</w:t>
        <w:tab/>
        <w:t>Die s[Censur]s und den s[Debit]s der von dem p[5{Prediger} 1{Giebelhausen}]p herauszugebenden Schrift "t[Preußens denkwürdige Tage, vom Juni bis Oktober 1840"]t</w:t>
      </w:r>
    </w:p>
    <w:p>
      <w:r>
        <w:t>43</w:t>
        <w:tab/>
        <w:t>1841</w:t>
      </w:r>
    </w:p>
    <w:p>
      <w:r>
        <w:br/>
        <w:t>30</w:t>
        <w:tab/>
        <w:t>Nr. 44</w:t>
      </w:r>
    </w:p>
    <w:p>
      <w:r>
        <w:t>33</w:t>
        <w:tab/>
        <w:t>S. 199</w:t>
      </w:r>
    </w:p>
    <w:p>
      <w:r>
        <w:t>40</w:t>
        <w:tab/>
        <w:t>Die s[Censur]s der von p[Richter]p herausgegebenenen "t[Preußischen Provinzalblätter]t"</w:t>
      </w:r>
    </w:p>
    <w:p>
      <w:r>
        <w:t>43</w:t>
        <w:tab/>
        <w:t>1841 - 1843</w:t>
      </w:r>
    </w:p>
    <w:p>
      <w:r>
        <w:br/>
        <w:t>30</w:t>
        <w:tab/>
        <w:t>Nr. 46</w:t>
      </w:r>
    </w:p>
    <w:p>
      <w:r>
        <w:t>33</w:t>
        <w:tab/>
        <w:t>S. 199</w:t>
      </w:r>
    </w:p>
    <w:p>
      <w:r>
        <w:t>40</w:t>
        <w:tab/>
        <w:t>Die Herausgabe einer allgemeinen "t[Presszeitung]t" durch den p[7{Criminaldirector} 4{Dr.} 1{Hitzig} in 6{o[Berlin]o}]p</w:t>
      </w:r>
    </w:p>
    <w:p>
      <w:r>
        <w:t>43</w:t>
        <w:tab/>
        <w:t>1840 - 1843</w:t>
      </w:r>
    </w:p>
    <w:p>
      <w:r>
        <w:br/>
        <w:t>30</w:t>
        <w:tab/>
        <w:t>Nr. 47</w:t>
      </w:r>
    </w:p>
    <w:p>
      <w:r>
        <w:t>33</w:t>
        <w:tab/>
        <w:t>S. 200</w:t>
      </w:r>
    </w:p>
    <w:p>
      <w:r>
        <w:t>40</w:t>
        <w:tab/>
        <w:t>Das s[Debitsverbot]s der in k[2{o[Paris]o} bei 1{Guilbert}]k unter dem Titel "t[De la Pruße et de sa doomination suos les rapports politiques et religieux, spécialement dans les nouvelles provinces]t" erschienenen und in o[Deutschland]o verbreiteten s[Schmähschrift]s</w:t>
      </w:r>
    </w:p>
    <w:p>
      <w:r>
        <w:t>43</w:t>
        <w:tab/>
        <w:t>1842</w:t>
      </w:r>
    </w:p>
    <w:p>
      <w:r>
        <w:br/>
        <w:t>30</w:t>
        <w:tab/>
        <w:t>Nr. 49</w:t>
      </w:r>
    </w:p>
    <w:p>
      <w:r>
        <w:t>33</w:t>
        <w:tab/>
        <w:t>S. 200</w:t>
      </w:r>
    </w:p>
    <w:p>
      <w:r>
        <w:t>40</w:t>
        <w:tab/>
        <w:t>Die s[Censur]s des "t[Potsdamschen Wochenblatt]ts"</w:t>
      </w:r>
    </w:p>
    <w:p>
      <w:r>
        <w:t>43</w:t>
        <w:tab/>
        <w:t>1842 - 1848</w:t>
      </w:r>
    </w:p>
    <w:p>
      <w:r>
        <w:br/>
        <w:t>30</w:t>
        <w:tab/>
        <w:t>Nr. 51</w:t>
      </w:r>
    </w:p>
    <w:p>
      <w:r>
        <w:t>33</w:t>
        <w:tab/>
        <w:t>S. 200</w:t>
      </w:r>
    </w:p>
    <w:p>
      <w:r>
        <w:t>40</w:t>
        <w:tab/>
        <w:t>Die Herausgabe und s[Censur]s der t[2{Zeitschrift &lt;für Theater, Kunst und Poesie&gt;} "1{Proteus}]t", für Theater, Kunst und Poesie</w:t>
      </w:r>
    </w:p>
    <w:p>
      <w:r>
        <w:t>43</w:t>
        <w:tab/>
        <w:t>1842 - 1844</w:t>
      </w:r>
    </w:p>
    <w:p>
      <w:r>
        <w:br/>
        <w:t>30</w:t>
        <w:tab/>
        <w:t>Nr. 52</w:t>
      </w:r>
    </w:p>
    <w:p>
      <w:r>
        <w:t>33</w:t>
        <w:tab/>
        <w:t>S. 200</w:t>
      </w:r>
    </w:p>
    <w:p>
      <w:r>
        <w:t>40</w:t>
        <w:tab/>
        <w:t>Die s[Censur]s und den s[Debit]s der zu k[2{o[Berlin]o} bei 1{Hermes}]k heftweise erscheinenden Schrift "dt[&lt;D&gt;er Patriot]t" von p[Buhl]p</w:t>
      </w:r>
    </w:p>
    <w:p>
      <w:r>
        <w:t>43</w:t>
        <w:tab/>
        <w:t>1842 - 1843</w:t>
      </w:r>
    </w:p>
    <w:p>
      <w:r>
        <w:br/>
        <w:t>30</w:t>
        <w:tab/>
        <w:t>Nr. 55</w:t>
      </w:r>
    </w:p>
    <w:p>
      <w:r>
        <w:t>33</w:t>
        <w:tab/>
        <w:t>S. 201</w:t>
      </w:r>
    </w:p>
    <w:p>
      <w:r>
        <w:t>40</w:t>
        <w:tab/>
        <w:t>Die Herausgabe und s[Censur]s des "t[Pommerschen Provinzal-Kirchenblatt]ts"</w:t>
      </w:r>
    </w:p>
    <w:p>
      <w:r>
        <w:t>43</w:t>
        <w:tab/>
        <w:t>1842</w:t>
      </w:r>
    </w:p>
    <w:p>
      <w:r>
        <w:br/>
        <w:t>30</w:t>
        <w:tab/>
        <w:t>Nr. 56</w:t>
      </w:r>
    </w:p>
    <w:p>
      <w:r>
        <w:t>33</w:t>
        <w:tab/>
        <w:t>S. 201</w:t>
      </w:r>
    </w:p>
    <w:p>
      <w:r>
        <w:t>40</w:t>
        <w:tab/>
        <w:t>Die in o[Berlin]o erschienene t[2{Flugschrift} "1{Preußens Beruf}]t", eine Stimme aus o[Königsberg i./Pr.]o z[1842]z</w:t>
      </w:r>
    </w:p>
    <w:p>
      <w:r>
        <w:t>43</w:t>
        <w:tab/>
        <w:t>1842</w:t>
      </w:r>
    </w:p>
    <w:p>
      <w:r>
        <w:br/>
        <w:t>30</w:t>
        <w:tab/>
        <w:t>Nr. 58</w:t>
      </w:r>
    </w:p>
    <w:p>
      <w:r>
        <w:t>33</w:t>
        <w:tab/>
        <w:t>S. 201</w:t>
      </w:r>
    </w:p>
    <w:p>
      <w:r>
        <w:t>40</w:t>
        <w:tab/>
        <w:t>Die s[Censur]s und den s[Debit]s der s[2{über das o[2{Großherzogtum} 1{Posen}]o und dessen Verhältnisse erschienene}n 1{Druckschrift}]sen</w:t>
      </w:r>
    </w:p>
    <w:p>
      <w:r>
        <w:t>43</w:t>
        <w:tab/>
        <w:t>1843</w:t>
      </w:r>
    </w:p>
    <w:p>
      <w:r>
        <w:br/>
        <w:t>30</w:t>
        <w:tab/>
        <w:t>Nr. 59</w:t>
      </w:r>
    </w:p>
    <w:p>
      <w:r>
        <w:t>33</w:t>
        <w:tab/>
        <w:t>S. 201</w:t>
      </w:r>
    </w:p>
    <w:p>
      <w:r>
        <w:t>40</w:t>
        <w:tab/>
        <w:t>Die Herausgabe eines "t[Perleberger Wochenblatt]ts" und dessen s[Censur]s</w:t>
      </w:r>
    </w:p>
    <w:p>
      <w:r>
        <w:t>43</w:t>
        <w:tab/>
        <w:t>1843 - 1844</w:t>
      </w:r>
    </w:p>
    <w:p>
      <w:r>
        <w:br/>
        <w:t>30</w:t>
        <w:tab/>
        <w:t>Nr. 61</w:t>
      </w:r>
    </w:p>
    <w:p>
      <w:r>
        <w:t>33</w:t>
        <w:tab/>
        <w:t>S. 201</w:t>
      </w:r>
    </w:p>
    <w:p>
      <w:r>
        <w:t>40</w:t>
        <w:tab/>
        <w:t>Die Herausgabe eines "t[Pyritzer Kreis-Wochenblatt]ts" und dessen s[Censur]s</w:t>
      </w:r>
    </w:p>
    <w:p>
      <w:r>
        <w:t>43</w:t>
        <w:tab/>
        <w:t>1843</w:t>
      </w:r>
    </w:p>
    <w:p>
      <w:r>
        <w:br/>
        <w:t>30</w:t>
        <w:tab/>
        <w:t>Nr. 62</w:t>
      </w:r>
    </w:p>
    <w:p>
      <w:r>
        <w:t>33</w:t>
        <w:tab/>
        <w:t>S. 202</w:t>
      </w:r>
    </w:p>
    <w:p>
      <w:r>
        <w:t>40</w:t>
        <w:tab/>
        <w:t>Die s[Censur]s und den s[Debit]s der in o[Danzig]o erscheinenden "t[Allgemeinen politischen Zeitung für die Provinz Preußen]t"</w:t>
      </w:r>
    </w:p>
    <w:p>
      <w:r>
        <w:t>43</w:t>
        <w:tab/>
        <w:t>1838 - 1847</w:t>
      </w:r>
    </w:p>
    <w:p>
      <w:r>
        <w:br/>
        <w:t>30</w:t>
        <w:tab/>
        <w:t>Nr. 63</w:t>
      </w:r>
    </w:p>
    <w:p>
      <w:r>
        <w:t>33</w:t>
        <w:tab/>
        <w:t>S. 202</w:t>
      </w:r>
    </w:p>
    <w:p>
      <w:r>
        <w:t>40</w:t>
        <w:tab/>
        <w:t>Die Herausgabe und s[Censur]s eines Haus- und Wirtschaftsblatts unter dem Titel "t[1{Der Philantrop} 2{&lt;Haus- und Wirtschaftsblatt&gt;}]t" von p[4{Dr. med.} 1{Andreße} in 6{o[Berlin]o}]p</w:t>
      </w:r>
    </w:p>
    <w:p>
      <w:r>
        <w:t>43</w:t>
        <w:tab/>
        <w:t>1837 - 1843</w:t>
      </w:r>
    </w:p>
    <w:p>
      <w:r>
        <w:br/>
        <w:t>30</w:t>
        <w:tab/>
        <w:t>Nr. 64</w:t>
      </w:r>
    </w:p>
    <w:p>
      <w:r>
        <w:t>33</w:t>
        <w:tab/>
        <w:t>S. 202</w:t>
      </w:r>
    </w:p>
    <w:p>
      <w:r>
        <w:t>40</w:t>
        <w:tab/>
        <w:t>Die s[Censur]s der in o[Eisleben]o erscheinenden "t[Pädagogischen Literatur-Zeitung]t"</w:t>
      </w:r>
    </w:p>
    <w:p>
      <w:r>
        <w:t>43</w:t>
        <w:tab/>
        <w:t>1843</w:t>
      </w:r>
    </w:p>
    <w:p>
      <w:r>
        <w:br/>
        <w:t>30</w:t>
        <w:tab/>
        <w:t>Nr. 65</w:t>
      </w:r>
    </w:p>
    <w:p>
      <w:r>
        <w:t>33</w:t>
        <w:tab/>
        <w:t>S. 202</w:t>
      </w:r>
    </w:p>
    <w:p>
      <w:r>
        <w:t>40</w:t>
        <w:tab/>
        <w:t>Die Herausgabe einer s[2{politische}n 1{Zeitung}]s in der Residenzstadt o[Potsdam]o</w:t>
      </w:r>
    </w:p>
    <w:p>
      <w:r>
        <w:t>43</w:t>
        <w:tab/>
        <w:t>1838 - 1843</w:t>
      </w:r>
    </w:p>
    <w:p>
      <w:r>
        <w:br/>
        <w:t>30</w:t>
        <w:tab/>
        <w:t>Nr. 69</w:t>
      </w:r>
    </w:p>
    <w:p>
      <w:r>
        <w:t>33</w:t>
        <w:tab/>
        <w:t>S. 203</w:t>
      </w:r>
    </w:p>
    <w:p>
      <w:r>
        <w:t>40</w:t>
        <w:tab/>
        <w:t>Die s[Censur]s und den s[Debit]s der von p[2{Ph.} 8{von} 1{Leitner} zu 6{o[Berlin]o}]p in Monatsheften erscheinenden "t[Politischen Zeitschrift]t"</w:t>
      </w:r>
    </w:p>
    <w:p>
      <w:r>
        <w:t>43</w:t>
        <w:tab/>
        <w:t>1844</w:t>
      </w:r>
    </w:p>
    <w:p>
      <w:r>
        <w:br/>
        <w:t>30</w:t>
        <w:tab/>
        <w:t>Nr. 71</w:t>
      </w:r>
    </w:p>
    <w:p>
      <w:r>
        <w:t>33</w:t>
        <w:tab/>
        <w:t>S. 203</w:t>
      </w:r>
    </w:p>
    <w:p>
      <w:r>
        <w:t>40</w:t>
        <w:tab/>
        <w:t>Die s[Censur]s und den s[Debit]s der von p[2{J. S.} 1{Löbell} in 6{o[Berlin]o}]p herausgegebenenen t[2{Monatsschrift} "1{Preußen}]t"</w:t>
      </w:r>
    </w:p>
    <w:p>
      <w:r>
        <w:t>43</w:t>
        <w:tab/>
        <w:t>1844</w:t>
      </w:r>
    </w:p>
    <w:p>
      <w:r>
        <w:br/>
        <w:t>30</w:t>
        <w:tab/>
        <w:t>Nr. 73</w:t>
      </w:r>
    </w:p>
    <w:p>
      <w:r>
        <w:t>33</w:t>
        <w:tab/>
        <w:t>S. 203</w:t>
      </w:r>
    </w:p>
    <w:p>
      <w:r>
        <w:t>40</w:t>
        <w:tab/>
        <w:t>Die Herausgabe und s[Censur]s des "t[Provinzalblatts für die Provinz Sachsen]t", von p[1{Häßler} in 6{o[Halle]o}]p</w:t>
      </w:r>
    </w:p>
    <w:p>
      <w:r>
        <w:t>43</w:t>
        <w:tab/>
        <w:t>1844 - 1845</w:t>
      </w:r>
    </w:p>
    <w:p>
      <w:r>
        <w:br/>
        <w:t>30</w:t>
        <w:tab/>
        <w:t>Nr. 74</w:t>
      </w:r>
    </w:p>
    <w:p>
      <w:r>
        <w:t>33</w:t>
        <w:tab/>
        <w:t>S. 203</w:t>
      </w:r>
    </w:p>
    <w:p>
      <w:r>
        <w:t>40</w:t>
        <w:tab/>
        <w:t>Die Herausgabe und s[Censur]s des "t[Deutschen Pferdefreund]tes", von p[1{Hochstetten} in 6{o[Berlin]o}]p</w:t>
      </w:r>
    </w:p>
    <w:p>
      <w:r>
        <w:t>43</w:t>
        <w:tab/>
        <w:t>1845</w:t>
      </w:r>
    </w:p>
    <w:p>
      <w:r>
        <w:br/>
        <w:t>30</w:t>
        <w:tab/>
        <w:t>Nr. 75</w:t>
      </w:r>
    </w:p>
    <w:p>
      <w:r>
        <w:t>33</w:t>
        <w:tab/>
        <w:t>S. 203</w:t>
      </w:r>
    </w:p>
    <w:p>
      <w:r>
        <w:t>40</w:t>
        <w:tab/>
        <w:t>Die s[Unterdrückung der zu o[Winterthur]o erscheinenden verwerflichen Schrift "t[Das enthüllte Preußen]t]s", von Verfasser der Schrift: t[Württemberg im Jahre 1844]t</w:t>
      </w:r>
    </w:p>
    <w:p>
      <w:r>
        <w:t>43</w:t>
        <w:tab/>
        <w:t>1845 - 1846</w:t>
      </w:r>
    </w:p>
    <w:p>
      <w:r>
        <w:br/>
        <w:t>30</w:t>
        <w:tab/>
        <w:t>Nr. 76</w:t>
      </w:r>
    </w:p>
    <w:p>
      <w:r>
        <w:t>33</w:t>
        <w:tab/>
        <w:t>S. 204</w:t>
      </w:r>
    </w:p>
    <w:p>
      <w:r>
        <w:t>40</w:t>
        <w:tab/>
        <w:t>Die Herausgabe einer zweiten "t[Polnischen Zeitung]t" in o[Posen]o durch den p[7{Rittergutsbesitzer} 2{Stanislaus} 8{von} 1{Chlapowski}]p</w:t>
      </w:r>
    </w:p>
    <w:p>
      <w:r>
        <w:t>43</w:t>
        <w:tab/>
        <w:t>1845</w:t>
      </w:r>
    </w:p>
    <w:p>
      <w:r>
        <w:br/>
        <w:t>30</w:t>
        <w:tab/>
        <w:t>Nr. 77</w:t>
      </w:r>
    </w:p>
    <w:p>
      <w:r>
        <w:t>33</w:t>
        <w:tab/>
        <w:t>S. 204</w:t>
      </w:r>
    </w:p>
    <w:p>
      <w:r>
        <w:t>40</w:t>
        <w:tab/>
        <w:t>Die Herausgabe und s[Censur]s des "t[Gemeinnützigen Wochenblatts für Stadt und Kreis Paderborn]t"</w:t>
      </w:r>
    </w:p>
    <w:p>
      <w:r>
        <w:t>43</w:t>
        <w:tab/>
        <w:t>1845 - 1848</w:t>
      </w:r>
    </w:p>
    <w:p>
      <w:r>
        <w:br/>
        <w:t>30</w:t>
        <w:tab/>
        <w:t>Nr. 78</w:t>
      </w:r>
    </w:p>
    <w:p>
      <w:r>
        <w:t>33</w:t>
        <w:tab/>
        <w:t>S. 204</w:t>
      </w:r>
    </w:p>
    <w:p>
      <w:r>
        <w:t>40</w:t>
        <w:tab/>
        <w:t>Die s[Unterdrückung der in der o[Schweiz]o erschienenen anstößigen Schriften]s "t[Die Poitik der deutschen Minister im Widerspruche mit den Interessen der deutschen Fürsten und des deutschen Volks]t"; und "t[Dies gehört dem Volke]t"</w:t>
      </w:r>
    </w:p>
    <w:p>
      <w:r>
        <w:t>43</w:t>
        <w:tab/>
        <w:t>1844 - 1845</w:t>
      </w:r>
    </w:p>
    <w:p>
      <w:r>
        <w:br/>
        <w:t>30</w:t>
        <w:tab/>
        <w:t>Nr. 80</w:t>
      </w:r>
    </w:p>
    <w:p>
      <w:r>
        <w:t>33</w:t>
        <w:tab/>
        <w:t>S. 204</w:t>
      </w:r>
    </w:p>
    <w:p>
      <w:r>
        <w:t>40</w:t>
        <w:tab/>
        <w:t>Den s[Debit]s des in o[London]o unter dem Titel "t[1{Punch} 2{&lt;Wochenblatt&gt;}]t" erscheinenden Wochenblatts</w:t>
      </w:r>
    </w:p>
    <w:p>
      <w:r>
        <w:t>43</w:t>
        <w:tab/>
        <w:t>1846</w:t>
      </w:r>
    </w:p>
    <w:p>
      <w:r>
        <w:br/>
        <w:t>30</w:t>
        <w:tab/>
        <w:t>Nr. 81</w:t>
      </w:r>
    </w:p>
    <w:p>
      <w:r>
        <w:t>33</w:t>
        <w:tab/>
        <w:t>S. 204</w:t>
      </w:r>
    </w:p>
    <w:p>
      <w:r>
        <w:t>40</w:t>
        <w:tab/>
        <w:t>Die Herausgabe und s[Censur]s der zu o[Achen]o erscheinenden "t[Neuesten Pariser Modezeitung]t"</w:t>
      </w:r>
    </w:p>
    <w:p>
      <w:r>
        <w:t>43</w:t>
        <w:tab/>
        <w:t>1846</w:t>
      </w:r>
    </w:p>
    <w:p>
      <w:r>
        <w:br/>
        <w:t>30</w:t>
        <w:tab/>
        <w:t>Nr. 82</w:t>
      </w:r>
    </w:p>
    <w:p>
      <w:r>
        <w:t>33</w:t>
        <w:tab/>
        <w:t>S. 204</w:t>
      </w:r>
    </w:p>
    <w:p>
      <w:r>
        <w:t>40</w:t>
        <w:tab/>
        <w:t>Die Herausgabe und s[Censur]s der unter dem Titel "t[1{Paulus} 2{&lt;Monatsschrift&gt;}]t" in o[Berlin]o erscheinenden Monatsschrift</w:t>
      </w:r>
    </w:p>
    <w:p>
      <w:r>
        <w:t>43</w:t>
        <w:tab/>
        <w:t>1845 - 1846</w:t>
      </w:r>
    </w:p>
    <w:p>
      <w:r>
        <w:br/>
        <w:t>30</w:t>
        <w:tab/>
        <w:t>Nr. 83</w:t>
      </w:r>
    </w:p>
    <w:p>
      <w:r>
        <w:t>33</w:t>
        <w:tab/>
        <w:t>S. 205</w:t>
      </w:r>
    </w:p>
    <w:p>
      <w:r>
        <w:t>40</w:t>
        <w:tab/>
        <w:t xml:space="preserve">Die s[Unterdrückung der zu o[Achen]o erschienenen anstößigen Schrift "t[Petrus der Apostelfürst und Stadthalter Christi pp, von P. Scheuren, Weltpriester]t"]s </w:t>
      </w:r>
    </w:p>
    <w:p>
      <w:r>
        <w:t>43</w:t>
        <w:tab/>
        <w:t>1846</w:t>
      </w:r>
    </w:p>
    <w:p>
      <w:r>
        <w:br/>
        <w:t>30</w:t>
        <w:tab/>
        <w:t>Nr. 84</w:t>
      </w:r>
    </w:p>
    <w:p>
      <w:r>
        <w:t>33</w:t>
        <w:tab/>
        <w:t>S. 205</w:t>
      </w:r>
    </w:p>
    <w:p>
      <w:r>
        <w:t>40</w:t>
        <w:tab/>
        <w:t>Die Herausgabe und s[Censur]s der in o[Oranienburg]o unter dem Titel "t[1{Das Prophetenblatt} 2{&lt;Monatsschrift&gt;}]t" erscheinenden Monatsschrift</w:t>
      </w:r>
    </w:p>
    <w:p>
      <w:r>
        <w:t>43</w:t>
        <w:tab/>
        <w:t>1846</w:t>
      </w:r>
    </w:p>
    <w:p>
      <w:r>
        <w:br/>
        <w:t>30</w:t>
        <w:tab/>
        <w:t>Nr. 85</w:t>
      </w:r>
    </w:p>
    <w:p>
      <w:r>
        <w:t>33</w:t>
        <w:tab/>
        <w:t>S. 205</w:t>
      </w:r>
    </w:p>
    <w:p>
      <w:r>
        <w:t>40</w:t>
        <w:tab/>
        <w:t>Die Herausgabe und s[Censur]s der in o[Berlin]o unter dem Titel "t[1{Der Publizist} 2{&lt;Monatsschrift zur Besprechung criminalistischer und administrativer Gegenstände&gt;}]t" erscheinenden Monatsschrift zur Besprechung criminalistischer und administrativer Gegenstände, von p[2{A. F.} 1{Thiele}]p</w:t>
      </w:r>
    </w:p>
    <w:p>
      <w:r>
        <w:t>43</w:t>
        <w:tab/>
        <w:t>1845 - 1847</w:t>
      </w:r>
    </w:p>
    <w:p>
      <w:r>
        <w:br/>
        <w:t>30</w:t>
        <w:tab/>
        <w:t>Nr. 86</w:t>
      </w:r>
    </w:p>
    <w:p>
      <w:r>
        <w:t>33</w:t>
        <w:tab/>
        <w:t>S. 205</w:t>
      </w:r>
    </w:p>
    <w:p>
      <w:r>
        <w:t>40</w:t>
        <w:tab/>
        <w:t>Den s[Debit]s der in o[Paris]o erscheinenden politischen Zeitung "t[1{Le Portefeuille}" 2{&lt;Zeitung&gt;}]t in den diesseitigen Staaten</w:t>
      </w:r>
    </w:p>
    <w:p>
      <w:r>
        <w:t>43</w:t>
        <w:tab/>
        <w:t>1846 - 1847</w:t>
      </w:r>
    </w:p>
    <w:p>
      <w:r>
        <w:br/>
        <w:t>30</w:t>
        <w:tab/>
        <w:t>Nr. 87</w:t>
      </w:r>
    </w:p>
    <w:p>
      <w:r>
        <w:t>33</w:t>
        <w:tab/>
        <w:t>S. 205</w:t>
      </w:r>
    </w:p>
    <w:p>
      <w:r>
        <w:t>40</w:t>
        <w:tab/>
        <w:t>Die Herausgabe und den s[Debit]s der p[Stieber]pschen Schrift "t[Die Prostitution in Berlin und ihre Opfer. Nach amtlichen Qellen und Erfahrungen]t"</w:t>
      </w:r>
    </w:p>
    <w:p>
      <w:r>
        <w:t>43</w:t>
        <w:tab/>
        <w:t>1846 - 1847</w:t>
      </w:r>
    </w:p>
    <w:p>
      <w:r>
        <w:br/>
        <w:t>30</w:t>
        <w:tab/>
        <w:t>Nr. 88</w:t>
      </w:r>
    </w:p>
    <w:p>
      <w:r>
        <w:t>33</w:t>
        <w:tab/>
        <w:t>S. 205</w:t>
      </w:r>
    </w:p>
    <w:p>
      <w:r>
        <w:t>40</w:t>
        <w:tab/>
        <w:t>Die s[Censur]s der von dem p[7{Literat}en 1{Woykowski} in 6{o[Posen]o}]p herausgegebenenen t[2{Monatsschrift} "1{Pismo dla nauczycieli" (Schrift für Lehrer)}]t</w:t>
      </w:r>
    </w:p>
    <w:p>
      <w:r>
        <w:t>43</w:t>
        <w:tab/>
        <w:t>1846</w:t>
      </w:r>
    </w:p>
    <w:p>
      <w:r>
        <w:br/>
        <w:t>30</w:t>
        <w:tab/>
        <w:t>Nr. 89</w:t>
      </w:r>
    </w:p>
    <w:p>
      <w:r>
        <w:t>33</w:t>
        <w:tab/>
        <w:t>S. 206</w:t>
      </w:r>
    </w:p>
    <w:p>
      <w:r>
        <w:t>40</w:t>
        <w:tab/>
        <w:t>Die s[Censur]s der von dem p[4{Dr.} 1{Szafarkiewicz} in 6{o[Posen]o}]p herausgegebenenen polnischen t[2{Monatsschrift} 1{"Przeglad Poznanski" (Posener Revue)}]t</w:t>
      </w:r>
    </w:p>
    <w:p>
      <w:r>
        <w:t>43</w:t>
        <w:tab/>
        <w:t>1846</w:t>
      </w:r>
    </w:p>
    <w:p>
      <w:r>
        <w:br/>
        <w:t>30</w:t>
        <w:tab/>
        <w:t>Nr. 90</w:t>
      </w:r>
    </w:p>
    <w:p>
      <w:r>
        <w:t>33</w:t>
        <w:tab/>
        <w:t>S. 206</w:t>
      </w:r>
    </w:p>
    <w:p>
      <w:r>
        <w:t>40</w:t>
        <w:tab/>
        <w:t>Die Herausgabe und s[Censur]s des "t[Pillkallenschen Kreisblatt]ts"</w:t>
      </w:r>
    </w:p>
    <w:p>
      <w:r>
        <w:t>43</w:t>
        <w:tab/>
        <w:t>1846</w:t>
      </w:r>
    </w:p>
    <w:p>
      <w:r>
        <w:br/>
        <w:t>30</w:t>
        <w:tab/>
        <w:t>Nr. 91</w:t>
      </w:r>
    </w:p>
    <w:p>
      <w:r>
        <w:t>33</w:t>
        <w:tab/>
        <w:t>S. 206</w:t>
      </w:r>
    </w:p>
    <w:p>
      <w:r>
        <w:t>40</w:t>
        <w:tab/>
        <w:t>Die s[Censur]s der von dem p[5{s[Buchhändler]s} 1{Dormann} in 6{o[Marienburg]o}]p unter dem Titel "t[1{Politische Zeitfragen} 2{&lt;Monatsschrift&gt;}]t" herausgegebenen Monatsschrift</w:t>
      </w:r>
    </w:p>
    <w:p>
      <w:r>
        <w:t>43</w:t>
        <w:tab/>
        <w:t>1846</w:t>
      </w:r>
    </w:p>
    <w:p>
      <w:r>
        <w:br/>
        <w:t>30</w:t>
        <w:tab/>
        <w:t>Nr. 92</w:t>
      </w:r>
    </w:p>
    <w:p>
      <w:r>
        <w:t>33</w:t>
        <w:tab/>
        <w:t>S. 206</w:t>
      </w:r>
    </w:p>
    <w:p>
      <w:r>
        <w:t>40</w:t>
        <w:tab/>
        <w:t>Die s[Censur]s und den s[Debit]s der zu o[Königsberg i./Pr.]o erschienenen anstößigen Schrift "t[Das weibliche Proletariat und die Prostitution in Königsberg. Ein Beitrag zur Sittengeschichte der Gegenwart]t"</w:t>
      </w:r>
    </w:p>
    <w:p>
      <w:r>
        <w:t>43</w:t>
        <w:tab/>
        <w:t>1846</w:t>
      </w:r>
    </w:p>
    <w:p>
      <w:r>
        <w:br/>
        <w:t>30</w:t>
        <w:tab/>
        <w:t>Nr. 93</w:t>
      </w:r>
    </w:p>
    <w:p>
      <w:r>
        <w:t>33</w:t>
        <w:tab/>
        <w:t>S. 206</w:t>
      </w:r>
    </w:p>
    <w:p>
      <w:r>
        <w:t>40</w:t>
        <w:tab/>
        <w:t>Die Verbreitung einer im k[1{literarischen Komtoir} zu 2{o[Winterthur]o}]k erschienenen Schrift unter dem Titel "t[Prometheus, Organ zur sozialen Reform von H. Püttmann]t"</w:t>
      </w:r>
    </w:p>
    <w:p>
      <w:r>
        <w:t>43</w:t>
        <w:tab/>
        <w:t>1846 - 1847</w:t>
      </w:r>
    </w:p>
    <w:p>
      <w:r>
        <w:br/>
        <w:t>30</w:t>
        <w:tab/>
        <w:t>Nr. 94</w:t>
      </w:r>
    </w:p>
    <w:p>
      <w:r>
        <w:t>33</w:t>
        <w:tab/>
        <w:t>S. 206</w:t>
      </w:r>
    </w:p>
    <w:p>
      <w:r>
        <w:t>40</w:t>
        <w:tab/>
        <w:t>Die s[Censur]s der von dem p[4{Dr.} 2{Johann} 1{Hast} in 6{o[Berlin]o}]p unter dem Titel "t[1{Petrus} 2{&lt;Monatsschrift&gt;}]t" redigierten Monatsschrift</w:t>
      </w:r>
    </w:p>
    <w:p>
      <w:r>
        <w:t>43</w:t>
        <w:tab/>
        <w:t>1845 - 1846</w:t>
      </w:r>
    </w:p>
    <w:p>
      <w:r>
        <w:br/>
        <w:t>30</w:t>
        <w:tab/>
        <w:t>Nr. 95</w:t>
      </w:r>
    </w:p>
    <w:p>
      <w:r>
        <w:t>33</w:t>
        <w:tab/>
        <w:t>S. 206</w:t>
      </w:r>
    </w:p>
    <w:p>
      <w:r>
        <w:t>40</w:t>
        <w:tab/>
        <w:t>Die im Jahre z[1835]z dem damaligen p[7{stud. medic.} 2{C. G.} 8{von} 1{Puttkammer}]p ertheilte, und im Jahre z[1846]z auf den p[5{Schriftsteller} 2{Wilhelm} 1{Müller}]p daselbst übertragene s[Konzession zur Herausgabe einer Zeitschrift]s unter dem Titel "t[1{Der preußische Volksfreund, ein gemeinnütziges Volksbatt für gebildete Leser} 2{&lt;Zeitschrift&gt;}]t"</w:t>
      </w:r>
    </w:p>
    <w:p>
      <w:r>
        <w:t>43</w:t>
        <w:tab/>
        <w:t>1844 - 1849</w:t>
      </w:r>
    </w:p>
    <w:p>
      <w:r>
        <w:br/>
        <w:t>30</w:t>
        <w:tab/>
        <w:t>Nr. 96</w:t>
      </w:r>
    </w:p>
    <w:p>
      <w:r>
        <w:t>33</w:t>
        <w:tab/>
        <w:t>S. 207</w:t>
      </w:r>
    </w:p>
    <w:p>
      <w:r>
        <w:t>40</w:t>
        <w:tab/>
        <w:t>Die Herausgabe und s[Censur]s der in o[Berlin]o erscheinenden t[2{Monatsschrift} "1{Der Prophet}]t" von p[4{Professor} 1{Luckow}]p</w:t>
      </w:r>
    </w:p>
    <w:p>
      <w:r>
        <w:t>43</w:t>
        <w:tab/>
        <w:t>1845 - 1846</w:t>
      </w:r>
    </w:p>
    <w:p>
      <w:r>
        <w:br/>
        <w:t>30</w:t>
        <w:tab/>
        <w:t>Nr. 97</w:t>
      </w:r>
    </w:p>
    <w:p>
      <w:r>
        <w:t>33</w:t>
        <w:tab/>
        <w:t>S. 207</w:t>
      </w:r>
    </w:p>
    <w:p>
      <w:r>
        <w:t>40</w:t>
        <w:tab/>
        <w:t>Die Herausgabe und s[Censur]s des in p[6{o[Danzig]o} von dem 7{Literat}en 2{Alexander} 1{Maeder}]p redigierten Lokalblatts unter dem Titel "t[1{Die Patrouille} 2{&lt;Lokalblatt&gt;}]t"</w:t>
      </w:r>
    </w:p>
    <w:p>
      <w:r>
        <w:t>43</w:t>
        <w:tab/>
        <w:t>1847</w:t>
      </w:r>
    </w:p>
    <w:p>
      <w:r>
        <w:br/>
        <w:t>30</w:t>
        <w:tab/>
        <w:t>Nr. 98</w:t>
      </w:r>
    </w:p>
    <w:p>
      <w:r>
        <w:t>33</w:t>
        <w:tab/>
        <w:t>S. 207</w:t>
      </w:r>
    </w:p>
    <w:p>
      <w:r>
        <w:t>40</w:t>
        <w:tab/>
        <w:t>Die Herausgabe und den s[Debit]s der in ... erscheinenden t[2{Zeitschrift} "1{Demokrat Polski}]t"</w:t>
      </w:r>
    </w:p>
    <w:p>
      <w:r>
        <w:t>43</w:t>
        <w:tab/>
        <w:t>1847 - 1848</w:t>
      </w:r>
    </w:p>
    <w:p>
      <w:r>
        <w:br/>
        <w:t>30</w:t>
        <w:tab/>
        <w:t>Nr. 99</w:t>
      </w:r>
    </w:p>
    <w:p>
      <w:r>
        <w:t>33</w:t>
        <w:tab/>
        <w:t>S. 207</w:t>
      </w:r>
    </w:p>
    <w:p>
      <w:r>
        <w:t>40</w:t>
        <w:tab/>
        <w:t>Das s[Debitsverbot]s gegen die in o[Hamburg]o unter dem Titel "t[Memoiren einer Prostituierten oder Die Prostitutuion in Hamburg]t", von p[4{Dr.} 2{J.} 1{Zeisig}]p erschienenen s[2{sittenverderbliche} 1{Schrift}]s</w:t>
      </w:r>
    </w:p>
    <w:p>
      <w:r>
        <w:t>43</w:t>
        <w:tab/>
        <w:t>1847</w:t>
      </w:r>
    </w:p>
    <w:p>
      <w:r>
        <w:br/>
        <w:t>30</w:t>
        <w:tab/>
        <w:t>Nr. 100</w:t>
      </w:r>
    </w:p>
    <w:p>
      <w:r>
        <w:t>33</w:t>
        <w:tab/>
        <w:t>S. 207</w:t>
      </w:r>
    </w:p>
    <w:p>
      <w:r>
        <w:t>40</w:t>
        <w:tab/>
        <w:t>s[Unterdrückung der ohne Angabe von s[Druck&lt;ort&gt;]s- und s[Verlagsort]s unter dem Titel "t[1{Plänkler } 2{&lt;Flugschrift&gt;}]t", z[1846]z zum Vorschein gekommenen revolutionären Flugschrift]s</w:t>
      </w:r>
    </w:p>
    <w:p>
      <w:r>
        <w:t>43</w:t>
        <w:tab/>
        <w:t>1847</w:t>
      </w:r>
    </w:p>
    <w:p>
      <w:r>
        <w:br/>
        <w:t>30</w:t>
        <w:tab/>
        <w:t>Nr. 102</w:t>
      </w:r>
    </w:p>
    <w:p>
      <w:r>
        <w:t>33</w:t>
        <w:tab/>
        <w:t>S. 208</w:t>
      </w:r>
    </w:p>
    <w:p>
      <w:r>
        <w:t>40</w:t>
        <w:tab/>
        <w:t>Das in o[Halle]o erscheinende "t[Patriotische&lt;s&gt; Wochenblatt]t" zur Beförderung gemeinnütziger Kenntnisse und wohltätiger Zwecke</w:t>
      </w:r>
    </w:p>
    <w:p>
      <w:r>
        <w:t>43</w:t>
        <w:tab/>
        <w:t>1847 - 1848</w:t>
      </w:r>
    </w:p>
    <w:p>
      <w:r>
        <w:br/>
        <w:t>30</w:t>
        <w:tab/>
        <w:t>Nr. 103</w:t>
      </w:r>
    </w:p>
    <w:p>
      <w:r>
        <w:t>33</w:t>
        <w:tab/>
        <w:t>S. 208</w:t>
      </w:r>
    </w:p>
    <w:p>
      <w:r>
        <w:t>40</w:t>
        <w:tab/>
        <w:t>Den zu o[Königsberg]o erscheinenden "t[Politischen Monatskalender]t</w:t>
      </w:r>
    </w:p>
    <w:p>
      <w:r>
        <w:t>43</w:t>
        <w:tab/>
        <w:t>1848</w:t>
      </w:r>
    </w:p>
    <w:p>
      <w:r>
        <w:br/>
        <w:t>26</w:t>
        <w:tab/>
        <w:t>Tit. 2, Lit. Q</w:t>
      </w:r>
    </w:p>
    <w:p>
      <w:r>
        <w:t>27</w:t>
        <w:tab/>
        <w:t>Abt. II Polizei-Abteilung \ Sect. 9 \ Titel 2: Censur-Sachen. Specialia \ Lit. Q</w:t>
      </w:r>
    </w:p>
    <w:p>
      <w:r>
        <w:t>30</w:t>
        <w:tab/>
        <w:t>Nr. 1</w:t>
      </w:r>
    </w:p>
    <w:p>
      <w:r>
        <w:t>33</w:t>
        <w:tab/>
        <w:t>S. 209</w:t>
      </w:r>
    </w:p>
    <w:p>
      <w:r>
        <w:t>40</w:t>
        <w:tab/>
        <w:t>Die s[Censur]s des "t[Querfurter Kreisblatt]ts"</w:t>
      </w:r>
    </w:p>
    <w:p>
      <w:r>
        <w:t>43</w:t>
        <w:tab/>
        <w:t>1831</w:t>
      </w:r>
    </w:p>
    <w:p>
      <w:r>
        <w:br/>
        <w:t>26</w:t>
        <w:tab/>
        <w:t>Tit. 2, Lit. R</w:t>
      </w:r>
    </w:p>
    <w:p>
      <w:r>
        <w:t>27</w:t>
        <w:tab/>
        <w:t>Abt. II Polizei-Abteilung \ Sect. 9 \ Titel 2: Censur-Sachen. Specialia \ Lit. R</w:t>
      </w:r>
    </w:p>
    <w:p>
      <w:r>
        <w:t>30</w:t>
        <w:tab/>
        <w:t>Nr. 1</w:t>
      </w:r>
    </w:p>
    <w:p>
      <w:r>
        <w:t>33</w:t>
        <w:tab/>
        <w:t>S. 211</w:t>
      </w:r>
    </w:p>
    <w:p>
      <w:r>
        <w:t>40</w:t>
        <w:tab/>
        <w:t>Die s[Unterdrückung der in der t[2{Flugschrif}t "1{Rußlands Triumpf}]t" befindlichen anstößigen Rede eines gewissen p[2{Ernst} 1{Raupach}]p an die Deutschen]s und Ausmittelung des angeblichen Verfassers</w:t>
      </w:r>
    </w:p>
    <w:p>
      <w:r>
        <w:t>43</w:t>
        <w:tab/>
        <w:t>1813</w:t>
      </w:r>
    </w:p>
    <w:p>
      <w:r>
        <w:br/>
        <w:t>30</w:t>
        <w:tab/>
        <w:t>Nr. 2</w:t>
      </w:r>
    </w:p>
    <w:p>
      <w:r>
        <w:t>33</w:t>
        <w:tab/>
        <w:t>S. 211</w:t>
      </w:r>
    </w:p>
    <w:p>
      <w:r>
        <w:t>40</w:t>
        <w:tab/>
        <w:t>Die s[Confiscation]s der anstößigen kleinen Schrift "t[Zur politischen Reformation, an Deutschlands Fürsten und Völker]t"</w:t>
      </w:r>
    </w:p>
    <w:p>
      <w:r>
        <w:t>43</w:t>
        <w:tab/>
        <w:t>1813</w:t>
      </w:r>
    </w:p>
    <w:p>
      <w:r>
        <w:br/>
        <w:t>30</w:t>
        <w:tab/>
        <w:t>Nr. 3</w:t>
      </w:r>
    </w:p>
    <w:p>
      <w:r>
        <w:t>33</w:t>
        <w:tab/>
        <w:t>S. 211</w:t>
      </w:r>
    </w:p>
    <w:p>
      <w:r>
        <w:t>40</w:t>
        <w:tab/>
        <w:t>Die Herausgabe des "t[Rheinischen Merkur]ts" und der "t[Rheinischen Blätter]t", und Rüge der darin vorkommenden anstößigen Aufsätze</w:t>
      </w:r>
    </w:p>
    <w:p>
      <w:r>
        <w:t>43</w:t>
        <w:tab/>
        <w:t>1815 - 1819</w:t>
      </w:r>
    </w:p>
    <w:p>
      <w:r>
        <w:br/>
        <w:t>30</w:t>
        <w:tab/>
        <w:t>Nr. 4</w:t>
      </w:r>
    </w:p>
    <w:p>
      <w:r>
        <w:t>33</w:t>
        <w:tab/>
        <w:t>S. 211</w:t>
      </w:r>
    </w:p>
    <w:p>
      <w:r>
        <w:t>40</w:t>
        <w:tab/>
        <w:t>Die s[Censur]s einiger in den o[Rheinprovinzen]o erscheinenden s[2{anstößige}n 1{Zeit&lt;schrift&gt;}]s- und s[Flugschrift]sen</w:t>
      </w:r>
    </w:p>
    <w:p>
      <w:r>
        <w:t>43</w:t>
        <w:tab/>
        <w:t>1817 - 1834</w:t>
      </w:r>
    </w:p>
    <w:p>
      <w:r>
        <w:br/>
        <w:t>30</w:t>
        <w:tab/>
        <w:t>Nr. 5</w:t>
      </w:r>
    </w:p>
    <w:p>
      <w:r>
        <w:t>33</w:t>
        <w:tab/>
        <w:t>S. 211</w:t>
      </w:r>
    </w:p>
    <w:p>
      <w:r>
        <w:t>40</w:t>
        <w:tab/>
        <w:t>Die s[Censur]s der "t[Rumpfschen Musterbriefe]t"; desgl. anderer von dem p[Rumpf]p herausgegebenen Schriften und Aufsätze</w:t>
      </w:r>
    </w:p>
    <w:p>
      <w:r>
        <w:t>43</w:t>
        <w:tab/>
        <w:t>1818 - 1822</w:t>
      </w:r>
    </w:p>
    <w:p>
      <w:r>
        <w:br/>
        <w:t>30</w:t>
        <w:tab/>
        <w:t>Nr. 6</w:t>
      </w:r>
    </w:p>
    <w:p>
      <w:r>
        <w:t>33</w:t>
        <w:tab/>
        <w:t>S. 211</w:t>
      </w:r>
    </w:p>
    <w:p>
      <w:r>
        <w:t>40</w:t>
        <w:tab/>
        <w:t>Von dem p[5{s[Buchhändler]s} 1{Webel} in 6{o[Zeitz]o}]p nachgesuchte Freigebung der s[1{konfiszierte}n 2{Schrift}]s "t[Briefe über den Rationalismus]t", o[Aachen]o z[1813]z bei p[2{Joseph} 1{Frosch}]p</w:t>
      </w:r>
    </w:p>
    <w:p>
      <w:r>
        <w:t>43</w:t>
        <w:tab/>
        <w:t>1816 - 1819</w:t>
      </w:r>
    </w:p>
    <w:p>
      <w:r>
        <w:br/>
        <w:t>30</w:t>
        <w:tab/>
        <w:t>Nr. 10</w:t>
      </w:r>
    </w:p>
    <w:p>
      <w:r>
        <w:t>33</w:t>
        <w:tab/>
        <w:t>S. 212</w:t>
      </w:r>
    </w:p>
    <w:p>
      <w:r>
        <w:t>40</w:t>
        <w:tab/>
        <w:t>Von dem p[5{s[Buchhändler]s} 1{Reimer} in 6{o[Berlin]o}]p über s[2{verweigerte} 1{Imprimatur}]s geführten Beschwerden</w:t>
      </w:r>
    </w:p>
    <w:p>
      <w:r>
        <w:t>43</w:t>
        <w:tab/>
        <w:t>1822 - 1825</w:t>
      </w:r>
    </w:p>
    <w:p>
      <w:r>
        <w:br/>
        <w:t>30</w:t>
        <w:tab/>
        <w:t>Nr. 11</w:t>
      </w:r>
    </w:p>
    <w:p>
      <w:r>
        <w:t>33</w:t>
        <w:tab/>
        <w:t>S. 212</w:t>
      </w:r>
    </w:p>
    <w:p>
      <w:r>
        <w:t>40</w:t>
        <w:tab/>
        <w:t>Die s[Censur]s und den s[Debit]s der von dem p[5{Privatlehrer} 2{J. B.} 1{Roußeau}]p herausgegebenen Schriften und s[Bücher]s</w:t>
      </w:r>
    </w:p>
    <w:p>
      <w:r>
        <w:t>43</w:t>
        <w:tab/>
        <w:t>1823 - 1855</w:t>
      </w:r>
    </w:p>
    <w:p>
      <w:r>
        <w:br/>
        <w:t>30</w:t>
        <w:tab/>
        <w:t>Nr. 12</w:t>
      </w:r>
    </w:p>
    <w:p>
      <w:r>
        <w:t>33</w:t>
        <w:tab/>
        <w:t>S. 212</w:t>
      </w:r>
    </w:p>
    <w:p>
      <w:r>
        <w:t>40</w:t>
        <w:tab/>
        <w:t>Die s[Censur]s und den s[Debit]s der von p[2{Ludwig} 1{Bellstab}]p gegen den p[7{Generalmusikdirektor} 1{Spontini} in 6{o[Berlin]o}]p erschienenen Schriften und Aufsätze</w:t>
      </w:r>
    </w:p>
    <w:p>
      <w:r>
        <w:t>43</w:t>
        <w:tab/>
        <w:t>1827 - 1847</w:t>
      </w:r>
    </w:p>
    <w:p>
      <w:r>
        <w:br/>
        <w:t>30</w:t>
        <w:tab/>
        <w:t>Nr. 13</w:t>
      </w:r>
    </w:p>
    <w:p>
      <w:r>
        <w:t>33</w:t>
        <w:tab/>
        <w:t>S. 212</w:t>
      </w:r>
    </w:p>
    <w:p>
      <w:r>
        <w:t>40</w:t>
        <w:tab/>
        <w:t>Die von dem p[5{Privatlehrer} 1{Masch}]p und p[5{Buchdrucker} 1{Kühne} in 6{o[Ruppin]o}]p unter dem Titel "t[1{Ruppinscher Anzeiger} 2{&lt;Wochenschrift&gt;}]t" erschienenen zwei Wochenschriften</w:t>
      </w:r>
    </w:p>
    <w:p>
      <w:r>
        <w:t>43</w:t>
        <w:tab/>
        <w:t>1828</w:t>
      </w:r>
    </w:p>
    <w:p>
      <w:r>
        <w:br/>
        <w:t>30</w:t>
        <w:tab/>
        <w:t>Nr. 14</w:t>
      </w:r>
    </w:p>
    <w:p>
      <w:r>
        <w:t>33</w:t>
        <w:tab/>
        <w:t>S. 213</w:t>
      </w:r>
    </w:p>
    <w:p>
      <w:r>
        <w:t>40</w:t>
        <w:tab/>
        <w:t>s[Zensur]s des von dem p[5{Buchdrucker} 1{Haberland} in 6{o[Rastenburg]o}]p herausgegebenen "t[Rastenburger Wochenblatt]tes"</w:t>
      </w:r>
    </w:p>
    <w:p>
      <w:r>
        <w:t>43</w:t>
        <w:tab/>
        <w:t>1830</w:t>
      </w:r>
    </w:p>
    <w:p>
      <w:r>
        <w:br/>
        <w:t>30</w:t>
        <w:tab/>
        <w:t>Nr. 16</w:t>
      </w:r>
    </w:p>
    <w:p>
      <w:r>
        <w:t>33</w:t>
        <w:tab/>
        <w:t>S. 213</w:t>
      </w:r>
    </w:p>
    <w:p>
      <w:r>
        <w:t>40</w:t>
        <w:tab/>
        <w:t>Die s[Censur]s und den s[Debit]s der von dem p[7{Hofrat}he und 4{Professor Dr.} 2{Carl} 8{von} 1{Rotteck} in 6{o[Freiburg]o}]p herausgegebenen s[2{geschichtliche}n 1{Werke}]s</w:t>
      </w:r>
    </w:p>
    <w:p>
      <w:r>
        <w:t>43</w:t>
        <w:tab/>
        <w:t>1831 - 1843</w:t>
      </w:r>
    </w:p>
    <w:p>
      <w:r>
        <w:br/>
        <w:t>30</w:t>
        <w:tab/>
        <w:t>Nr. 17</w:t>
      </w:r>
    </w:p>
    <w:p>
      <w:r>
        <w:t>33</w:t>
        <w:tab/>
        <w:t>S. 213</w:t>
      </w:r>
    </w:p>
    <w:p>
      <w:r>
        <w:t>40</w:t>
        <w:tab/>
        <w:t>Die s[Censur]s und den s[Debit]s der in p[6{o[Leipzig]o} von 1{Burckhardt}]p und p[1{Kaiser} 6{&lt;Leipzig&gt;}]p erscheinenden "t[Taschenbibliothek aller Revolutionen der neueren Zeit]t"</w:t>
      </w:r>
    </w:p>
    <w:p>
      <w:r>
        <w:t>43</w:t>
        <w:tab/>
        <w:t>1832</w:t>
      </w:r>
    </w:p>
    <w:p>
      <w:r>
        <w:br/>
        <w:t>30</w:t>
        <w:tab/>
        <w:t>Nr. 18</w:t>
      </w:r>
    </w:p>
    <w:p>
      <w:r>
        <w:t>33</w:t>
        <w:tab/>
        <w:t>S. 213</w:t>
      </w:r>
    </w:p>
    <w:p>
      <w:r>
        <w:t>40</w:t>
        <w:tab/>
        <w:t>Die s[Censur]s und den s[Debit]s der s[2{historisch-politische}n 1{Zeitschrift}]s von p[4{Professor} 1{Ranke}]p, o[Hamburg]o 1832 bei p[2{Friedr.} 1{Perthes}]p</w:t>
      </w:r>
    </w:p>
    <w:p>
      <w:r>
        <w:t>43</w:t>
        <w:tab/>
        <w:t>1832 - 1838</w:t>
      </w:r>
    </w:p>
    <w:p>
      <w:r>
        <w:br/>
        <w:t>30</w:t>
        <w:tab/>
        <w:t>Nr. 19</w:t>
      </w:r>
    </w:p>
    <w:p>
      <w:r>
        <w:t>33</w:t>
        <w:tab/>
        <w:t>S. 213</w:t>
      </w:r>
    </w:p>
    <w:p>
      <w:r>
        <w:t>40</w:t>
        <w:tab/>
        <w:t>s[Zensur]s der von dem p[5{s[Hofbuchhändler]s} 1{Bachem} in 6{o[Köln]o}]p unter verantwortlicher Redaction des p[7{Königl. Oberberrat}hs und 4{Professor Dr.} 2{Jacob} 1{Nöggerath} in 6{o[Bonn]o}]p verlegten "t[Rheinischen Provinzial-Blätter]t"</w:t>
      </w:r>
    </w:p>
    <w:p>
      <w:r>
        <w:t>43</w:t>
        <w:tab/>
        <w:t>1834 - 1840</w:t>
      </w:r>
    </w:p>
    <w:p>
      <w:r>
        <w:br/>
        <w:t>30</w:t>
        <w:tab/>
        <w:t>Nr. 20</w:t>
      </w:r>
    </w:p>
    <w:p>
      <w:r>
        <w:t>33</w:t>
        <w:tab/>
        <w:t>S. 214</w:t>
      </w:r>
    </w:p>
    <w:p>
      <w:r>
        <w:t>40</w:t>
        <w:tab/>
        <w:t>Die s[Censur]s des von dem p[5{s[Buchhändler]s} 2{J. L.} 1{Romen} in 6{o[Emmerich]o}]p herausgegebenen "t[Wochenblatt &lt;für den Kreis Rees&gt;]tes", zunächst für den Kreis Rees; desgleichen des zu p[6{o[Wesel]o} von dem 5{Buchhändler} 1{Kloenne}]p herausgegebenen t[Kreisblattes für den Kreis Rees]t</w:t>
      </w:r>
    </w:p>
    <w:p>
      <w:r>
        <w:t>43</w:t>
        <w:tab/>
        <w:t>1834 - 1848</w:t>
      </w:r>
    </w:p>
    <w:p>
      <w:r>
        <w:br/>
        <w:t>30</w:t>
        <w:tab/>
        <w:t>Nr. 21</w:t>
      </w:r>
    </w:p>
    <w:p>
      <w:r>
        <w:t>33</w:t>
        <w:tab/>
        <w:t>S. 214</w:t>
      </w:r>
    </w:p>
    <w:p>
      <w:r>
        <w:t>40</w:t>
        <w:tab/>
        <w:t>Die s[Censur]s und den s[Debit]s einzelner s[2{über das Russische Kaiserreich und dessen Regenten und deren Familienmitglieder erschienene}n 1{&lt;Bücher&gt;}]s Schriften und Bücher</w:t>
      </w:r>
    </w:p>
    <w:p>
      <w:r>
        <w:t>43</w:t>
        <w:tab/>
        <w:t>1835 - 1844</w:t>
      </w:r>
    </w:p>
    <w:p>
      <w:r>
        <w:br/>
        <w:t>30</w:t>
        <w:tab/>
        <w:t>Nr. 23</w:t>
      </w:r>
    </w:p>
    <w:p>
      <w:r>
        <w:t>33</w:t>
        <w:tab/>
        <w:t>S. 214</w:t>
      </w:r>
    </w:p>
    <w:p>
      <w:r>
        <w:t>40</w:t>
        <w:tab/>
        <w:t>Die s[Censur]s des von dem p[4{Dr. jur.} 1{Becker} in 6{o[Cöln]o}]p herausgegebenen "t[Rheinischen Pfennigmagazin]ts"</w:t>
      </w:r>
    </w:p>
    <w:p>
      <w:r>
        <w:t>43</w:t>
        <w:tab/>
        <w:t>1837</w:t>
      </w:r>
    </w:p>
    <w:p>
      <w:r>
        <w:br/>
        <w:t>30</w:t>
        <w:tab/>
        <w:t>Nr. 24</w:t>
      </w:r>
    </w:p>
    <w:p>
      <w:r>
        <w:t>33</w:t>
        <w:tab/>
        <w:t>S. 214</w:t>
      </w:r>
    </w:p>
    <w:p>
      <w:r>
        <w:t>40</w:t>
        <w:tab/>
        <w:t>Die Herausgabe eines werthvollen wissenschaftlichen s[1{Journal}s 2{für die Zustände und Interessen der o[Rheinprovinz]o}]s</w:t>
      </w:r>
    </w:p>
    <w:p>
      <w:r>
        <w:t>43</w:t>
        <w:tab/>
        <w:t>1837</w:t>
      </w:r>
    </w:p>
    <w:p>
      <w:r>
        <w:br/>
        <w:t>30</w:t>
        <w:tab/>
        <w:t>Nr. 25</w:t>
      </w:r>
    </w:p>
    <w:p>
      <w:r>
        <w:t>33</w:t>
        <w:tab/>
        <w:t>S. 214</w:t>
      </w:r>
    </w:p>
    <w:p>
      <w:r>
        <w:t>40</w:t>
        <w:tab/>
        <w:t>Die s[Beschlagnahme der von p[2{Jaques} 1{Robert} aus 6{o[Paris]o}]p durch s[Selbstverlag]s in o[Berlin]o herausgegebenen Schriften]s</w:t>
      </w:r>
    </w:p>
    <w:p>
      <w:r>
        <w:t>43</w:t>
        <w:tab/>
        <w:t>1837</w:t>
      </w:r>
    </w:p>
    <w:p>
      <w:r>
        <w:br/>
        <w:t>30</w:t>
        <w:tab/>
        <w:t>Nr. 27</w:t>
      </w:r>
    </w:p>
    <w:p>
      <w:r>
        <w:t>33</w:t>
        <w:tab/>
        <w:t>S. 215</w:t>
      </w:r>
    </w:p>
    <w:p>
      <w:r>
        <w:t>40</w:t>
        <w:tab/>
        <w:t>s[Zensur]s der von dem p[5{s[Buchhändler]s} 1{Eßmann} zu 6{o[Minden]o}]p unter dem Titel "t[1{Der Rheinisch-Westfälische Volksschulfreund} 2{&lt;Zeitschrift&gt;}]t" herauszugebenden pädagogischen Zeitschrift</w:t>
      </w:r>
    </w:p>
    <w:p>
      <w:r>
        <w:t>43</w:t>
        <w:tab/>
        <w:t>1838</w:t>
      </w:r>
    </w:p>
    <w:p>
      <w:r>
        <w:br/>
        <w:t>30</w:t>
        <w:tab/>
        <w:t>Nr. 28</w:t>
      </w:r>
    </w:p>
    <w:p>
      <w:r>
        <w:t>33</w:t>
        <w:tab/>
        <w:t>S. 215</w:t>
      </w:r>
    </w:p>
    <w:p>
      <w:r>
        <w:t>40</w:t>
        <w:tab/>
        <w:t>Die Herausgabe und s[Censur]s der in o[Altenburg]o verlegten, in o[Zeitz]o aber gedruckten t[2{Zeitschrift} "1{Rosen}]t"</w:t>
      </w:r>
    </w:p>
    <w:p>
      <w:r>
        <w:t>43</w:t>
        <w:tab/>
        <w:t>1838 - 1846</w:t>
      </w:r>
    </w:p>
    <w:p>
      <w:r>
        <w:br/>
        <w:t>30</w:t>
        <w:tab/>
        <w:t>Nr. 29</w:t>
      </w:r>
    </w:p>
    <w:p>
      <w:r>
        <w:t>33</w:t>
        <w:tab/>
        <w:t>S. 215</w:t>
      </w:r>
    </w:p>
    <w:p>
      <w:r>
        <w:t>40</w:t>
        <w:tab/>
        <w:t>Das s[Debitsverbot]s der in o[Würzburg]o in Commission der k[1{Stahelschen  Buchhandlung} 2{&lt;Würzburg&gt;}]k erschienenen verwerflichen Schrift "t[Rheinpreußisches]t", d. i. Beiträge zur Würdigung des politischen Zustandes der o[2{Preußische}n 1{Rheinprovinz}]o</w:t>
      </w:r>
    </w:p>
    <w:p>
      <w:r>
        <w:t>43</w:t>
        <w:tab/>
        <w:t>1839</w:t>
      </w:r>
    </w:p>
    <w:p>
      <w:r>
        <w:br/>
        <w:t>30</w:t>
        <w:tab/>
        <w:t>Nr. 30</w:t>
      </w:r>
    </w:p>
    <w:p>
      <w:r>
        <w:t>33</w:t>
        <w:tab/>
        <w:t>S. 215</w:t>
      </w:r>
    </w:p>
    <w:p>
      <w:r>
        <w:t>40</w:t>
        <w:tab/>
        <w:t>Die Herausgabe einer Zeitschrift von dem p[5{s[Buchhändler]s} 2{J. P.} 1{Mathiex} zu 6{o[Köln]o}]p unter dem Titel "t[2{&lt;Zeitschrift&gt;} 1{Rheinisch-Westfälische Zeitung für Schul- und Volksbildung}]t"</w:t>
      </w:r>
    </w:p>
    <w:p>
      <w:r>
        <w:t>43</w:t>
        <w:tab/>
        <w:t>1839 - 1850</w:t>
      </w:r>
    </w:p>
    <w:p>
      <w:r>
        <w:br/>
        <w:t>30</w:t>
        <w:tab/>
        <w:t>Nr. 31</w:t>
      </w:r>
    </w:p>
    <w:p>
      <w:r>
        <w:t>33</w:t>
        <w:tab/>
        <w:t>S. 216</w:t>
      </w:r>
    </w:p>
    <w:p>
      <w:r>
        <w:t>40</w:t>
        <w:tab/>
        <w:t>Den s[Debit]s der zu k[2{o[Regensburg]o} bei 1{Manz}]k erschienenen, nachher auch ins Polnische übertragenen, Schrift "t[Rechtsgutachten in der Sache des Erzbischofs von Posen und Giesen]t, von p[2{W.} 1{Schütz}]p"</w:t>
      </w:r>
    </w:p>
    <w:p>
      <w:r>
        <w:t>43</w:t>
        <w:tab/>
        <w:t>1839 - 1840</w:t>
      </w:r>
    </w:p>
    <w:p>
      <w:r>
        <w:br/>
        <w:t>30</w:t>
        <w:tab/>
        <w:t>Nr. 32</w:t>
      </w:r>
    </w:p>
    <w:p>
      <w:r>
        <w:t>33</w:t>
        <w:tab/>
        <w:t>S. 216</w:t>
      </w:r>
    </w:p>
    <w:p>
      <w:r>
        <w:t>40</w:t>
        <w:tab/>
        <w:t>Die s[Censur]s und den s[Debit]s der angeblich in o[Mainz]o und o[Coblenz]o unter dem Titel "t[1{Das Rheinland} 2{&lt;Zeitschrift&gt;}]t" erscheinenden politischen Zeitschrift</w:t>
      </w:r>
    </w:p>
    <w:p>
      <w:r>
        <w:t>43</w:t>
        <w:tab/>
        <w:t>1840 - 1843</w:t>
      </w:r>
    </w:p>
    <w:p>
      <w:r>
        <w:br/>
        <w:t>30</w:t>
        <w:tab/>
        <w:t>Nr. 33</w:t>
      </w:r>
    </w:p>
    <w:p>
      <w:r>
        <w:t>33</w:t>
        <w:tab/>
        <w:t>S. 216</w:t>
      </w:r>
    </w:p>
    <w:p>
      <w:r>
        <w:t>40</w:t>
        <w:tab/>
        <w:t>Die von den p[4{Doctor}en 1{Rave} 6{&lt;Köln&gt;}]p und p[4{&lt;Doktor&gt;} 1{Schulte} in 6{o[Cöln]o}]p beabsichtigte Herausgabe einer politischen Zeitung unter dem Titel "t[Rheinische allgemeine Zeitung]t", Bd. 1 - 3</w:t>
      </w:r>
    </w:p>
    <w:p>
      <w:r>
        <w:t>43</w:t>
        <w:tab/>
        <w:t>1839 - 1843</w:t>
      </w:r>
    </w:p>
    <w:p>
      <w:r>
        <w:br/>
        <w:t>30</w:t>
        <w:tab/>
        <w:t>Nr. 34</w:t>
      </w:r>
    </w:p>
    <w:p>
      <w:r>
        <w:t>33</w:t>
        <w:tab/>
        <w:t>S. 216</w:t>
      </w:r>
    </w:p>
    <w:p>
      <w:r>
        <w:t>40</w:t>
        <w:tab/>
        <w:t>Die s[Censur]s und den s[Debit]s der s[2{über die Verhältnisse der o[Rheinprovinz]o und deren Bewohner erschienene}n 1{Schrift}]sen und Abhandlungen</w:t>
      </w:r>
    </w:p>
    <w:p>
      <w:r>
        <w:t>43</w:t>
        <w:tab/>
        <w:t>1840</w:t>
      </w:r>
    </w:p>
    <w:p>
      <w:r>
        <w:br/>
        <w:t>30</w:t>
        <w:tab/>
        <w:t>Nr. 35</w:t>
      </w:r>
    </w:p>
    <w:p>
      <w:r>
        <w:t>33</w:t>
        <w:tab/>
        <w:t>S. 216</w:t>
      </w:r>
    </w:p>
    <w:p>
      <w:r>
        <w:t>40</w:t>
        <w:tab/>
        <w:t>Die s[Censur]s der von dem p[7{Lieutenant} 1{Rambach} zu 6{o[Schweidnitz]o}]p herauszugebenden Schriften</w:t>
      </w:r>
    </w:p>
    <w:p>
      <w:r>
        <w:t>43</w:t>
        <w:tab/>
        <w:t>1840</w:t>
      </w:r>
    </w:p>
    <w:p>
      <w:r>
        <w:br/>
        <w:t>30</w:t>
        <w:tab/>
        <w:t>Nr. 36</w:t>
      </w:r>
    </w:p>
    <w:p>
      <w:r>
        <w:t>33</w:t>
        <w:tab/>
        <w:t>S. 217</w:t>
      </w:r>
    </w:p>
    <w:p>
      <w:r>
        <w:t>40</w:t>
        <w:tab/>
        <w:t>Den vom p[4{Dr.} 2{Eduard} 1{Reis} zu 6{o[Mainz]o}]p herausgegebenen "t[Rheinischen Telegraph]ten"</w:t>
      </w:r>
    </w:p>
    <w:p>
      <w:r>
        <w:t>43</w:t>
        <w:tab/>
        <w:t>1840</w:t>
      </w:r>
    </w:p>
    <w:p>
      <w:r>
        <w:br/>
        <w:t>30</w:t>
        <w:tab/>
        <w:t>Nr. 37</w:t>
      </w:r>
    </w:p>
    <w:p>
      <w:r>
        <w:t>33</w:t>
        <w:tab/>
        <w:t>S. 217</w:t>
      </w:r>
    </w:p>
    <w:p>
      <w:r>
        <w:t>40</w:t>
        <w:tab/>
        <w:t>Die s[Censur]s und den s[Debit]s "t[Rheinischer Volkslieder]t"</w:t>
      </w:r>
    </w:p>
    <w:p>
      <w:r>
        <w:t>43</w:t>
        <w:tab/>
        <w:t>1840 - 1841</w:t>
      </w:r>
    </w:p>
    <w:p>
      <w:r>
        <w:br/>
        <w:t>30</w:t>
        <w:tab/>
        <w:t>Nr. 39</w:t>
      </w:r>
    </w:p>
    <w:p>
      <w:r>
        <w:t>33</w:t>
        <w:tab/>
        <w:t>S. 217</w:t>
      </w:r>
    </w:p>
    <w:p>
      <w:r>
        <w:t>40</w:t>
        <w:tab/>
        <w:t>Die beabsichtigte Herausgabe einer s[Zeitschrift in o[Berlin]o, welche das Ausland mit den Forschungen und Entdeckungen der Russen im Gebiete der Wissenschaften bekanntmachen soll]s</w:t>
      </w:r>
    </w:p>
    <w:p>
      <w:r>
        <w:t>43</w:t>
        <w:tab/>
        <w:t>1841</w:t>
      </w:r>
    </w:p>
    <w:p>
      <w:r>
        <w:br/>
        <w:t>30</w:t>
        <w:tab/>
        <w:t>Nr. 40</w:t>
      </w:r>
    </w:p>
    <w:p>
      <w:r>
        <w:t>33</w:t>
        <w:tab/>
        <w:t>S. 217</w:t>
      </w:r>
    </w:p>
    <w:p>
      <w:r>
        <w:t>40</w:t>
        <w:tab/>
        <w:t>Die von dem p[3{Freiherr}n 8{von} 1{Strachwitz}]p und p[3{Graf}en 8{von} 1{Pfeil} in 6{o[Breslau]o}]p herauszugebende "t[Zeitschrift für Recht und Besitz]t"</w:t>
      </w:r>
    </w:p>
    <w:p>
      <w:r>
        <w:t>43</w:t>
        <w:tab/>
        <w:t>1841 - 1844</w:t>
      </w:r>
    </w:p>
    <w:p>
      <w:r>
        <w:br/>
        <w:t>30</w:t>
        <w:tab/>
        <w:t>Nr. 42</w:t>
      </w:r>
    </w:p>
    <w:p>
      <w:r>
        <w:t>33</w:t>
        <w:tab/>
        <w:t>S. 217</w:t>
      </w:r>
    </w:p>
    <w:p>
      <w:r>
        <w:t>40</w:t>
        <w:tab/>
        <w:t>Die s[Censur]s der von dem p[5{s[Buchhändler]s}s 2{A. L.} 1{Ritter} zu 6{o[Arnsberg]o}]p unter dem Titel "t[1{Neuer Anzeiger für Rheinland und Westfalen} 2{&lt;Zeitschrift&gt;}]t" herausgegebenen Zeitschrift</w:t>
      </w:r>
    </w:p>
    <w:p>
      <w:r>
        <w:t>43</w:t>
        <w:tab/>
        <w:t>1841 - 1842</w:t>
      </w:r>
    </w:p>
    <w:p>
      <w:r>
        <w:br/>
        <w:t>30</w:t>
        <w:tab/>
        <w:t>Nr. 43</w:t>
      </w:r>
    </w:p>
    <w:p>
      <w:r>
        <w:t>33</w:t>
        <w:tab/>
        <w:t>S. 218</w:t>
      </w:r>
    </w:p>
    <w:p>
      <w:r>
        <w:t>40</w:t>
        <w:tab/>
        <w:t>Die s[Censur]s der von dem p[4{Dr.phil.} 1{Reifferscheid}]p und dem p[7{Buchdruckereibesitzer} 1{Rothman} in 6{o[Cöln]o}]p unter dem Titel "t[Rheinische Thalia]t" herausgegebenen s[Theaterzeitung]s</w:t>
      </w:r>
    </w:p>
    <w:p>
      <w:r>
        <w:t>43</w:t>
        <w:tab/>
        <w:t>1842</w:t>
      </w:r>
    </w:p>
    <w:p>
      <w:r>
        <w:br/>
        <w:t>30</w:t>
        <w:tab/>
        <w:t>Nr. 44</w:t>
      </w:r>
    </w:p>
    <w:p>
      <w:r>
        <w:t>33</w:t>
        <w:tab/>
        <w:t>S. 218</w:t>
      </w:r>
    </w:p>
    <w:p>
      <w:r>
        <w:t>40</w:t>
        <w:tab/>
        <w:t>Die s[Censur]s und den s[Debit]s der von dem p[7{Justizcommissarius} 1{Robert} in 6{o[Berlin]o}]p herauszugebenden s[Zeit&lt;schrift&gt;]s- und Druckschriften</w:t>
      </w:r>
    </w:p>
    <w:p>
      <w:r>
        <w:t>43</w:t>
        <w:tab/>
        <w:t>1842</w:t>
      </w:r>
    </w:p>
    <w:p>
      <w:r>
        <w:br/>
        <w:t>30</w:t>
        <w:tab/>
        <w:t>Nr. 45</w:t>
      </w:r>
    </w:p>
    <w:p>
      <w:r>
        <w:t>33</w:t>
        <w:tab/>
        <w:t>S. 218</w:t>
      </w:r>
    </w:p>
    <w:p>
      <w:r>
        <w:t>40</w:t>
        <w:tab/>
        <w:t>Die Herausgabe und s[Censur]s des "t[Ratiborschen Kreisblatt]ts"</w:t>
      </w:r>
    </w:p>
    <w:p>
      <w:r>
        <w:t>43</w:t>
        <w:tab/>
        <w:t>1841 - 1842</w:t>
      </w:r>
    </w:p>
    <w:p>
      <w:r>
        <w:br/>
        <w:t>30</w:t>
        <w:tab/>
        <w:t>Nr. 47</w:t>
      </w:r>
    </w:p>
    <w:p>
      <w:r>
        <w:t>33</w:t>
        <w:tab/>
        <w:t>S. 218</w:t>
      </w:r>
    </w:p>
    <w:p>
      <w:r>
        <w:t>40</w:t>
        <w:tab/>
        <w:t>Die s[Censur]s des von den p[5{katholische&lt;r&gt;n Pfarrer}n 1{Grünmeier}]p und p[1{Köllmann} 5{&lt;kath. Pfarrer&gt;}]p herauszugebenden "t[Rheinischen Kirchenblatt]ts"</w:t>
      </w:r>
    </w:p>
    <w:p>
      <w:r>
        <w:t>43</w:t>
        <w:tab/>
        <w:t>1843 - 1844</w:t>
      </w:r>
    </w:p>
    <w:p>
      <w:r>
        <w:br/>
        <w:t>30</w:t>
        <w:tab/>
        <w:t>Nr. 48</w:t>
      </w:r>
    </w:p>
    <w:p>
      <w:r>
        <w:t>33</w:t>
        <w:tab/>
        <w:t>S. 218</w:t>
      </w:r>
    </w:p>
    <w:p>
      <w:r>
        <w:t>40</w:t>
        <w:tab/>
        <w:t>Die Herausgabe und s[Censur]s des "t[Reichenbacher Kreisblatt]ts"</w:t>
      </w:r>
    </w:p>
    <w:p>
      <w:r>
        <w:t>43</w:t>
        <w:tab/>
        <w:t>1843</w:t>
      </w:r>
    </w:p>
    <w:p>
      <w:r>
        <w:br/>
        <w:t>30</w:t>
        <w:tab/>
        <w:t>Nr. 49</w:t>
      </w:r>
    </w:p>
    <w:p>
      <w:r>
        <w:t>33</w:t>
        <w:tab/>
        <w:t>S. 218</w:t>
      </w:r>
    </w:p>
    <w:p>
      <w:r>
        <w:t>40</w:t>
        <w:tab/>
        <w:t>Die Herausgabe und s[Censur]s t[Ragniter Kreisblatt]ts"</w:t>
      </w:r>
    </w:p>
    <w:p>
      <w:r>
        <w:t>43</w:t>
        <w:tab/>
        <w:t>1843</w:t>
      </w:r>
    </w:p>
    <w:p>
      <w:r>
        <w:br/>
        <w:t>30</w:t>
        <w:tab/>
        <w:t>Nr. 50</w:t>
      </w:r>
    </w:p>
    <w:p>
      <w:r>
        <w:t>33</w:t>
        <w:tab/>
        <w:t>S. 219</w:t>
      </w:r>
    </w:p>
    <w:p>
      <w:r>
        <w:t>40</w:t>
        <w:tab/>
        <w:t>Die s[Censur]s der von dem p[7{Kammergerichts-Assessor} 2{Gustav} 1{Eberty} in 6{o[Halle]o}]p herausgegebenen "t[Zeitschrift für philosophische Rechtswissenschaft]t"</w:t>
      </w:r>
    </w:p>
    <w:p>
      <w:r>
        <w:t>43</w:t>
        <w:tab/>
        <w:t>1843</w:t>
      </w:r>
    </w:p>
    <w:p>
      <w:r>
        <w:br/>
        <w:t>30</w:t>
        <w:tab/>
        <w:t>Nr. 51</w:t>
      </w:r>
    </w:p>
    <w:p>
      <w:r>
        <w:t>33</w:t>
        <w:tab/>
        <w:t>S. 219</w:t>
      </w:r>
    </w:p>
    <w:p>
      <w:r>
        <w:t>40</w:t>
        <w:tab/>
        <w:t>Die s[Censur]s und den s[Debit]s der von dem vormaligen p[5{Pfarrer} 1{Rohleder} aus 6{o[Lähm]o}]p herausgegebenen Druckschriften</w:t>
      </w:r>
    </w:p>
    <w:p>
      <w:r>
        <w:t>43</w:t>
        <w:tab/>
        <w:t>1843</w:t>
      </w:r>
    </w:p>
    <w:p>
      <w:r>
        <w:br/>
        <w:t>30</w:t>
        <w:tab/>
        <w:t>Nr. 52</w:t>
      </w:r>
    </w:p>
    <w:p>
      <w:r>
        <w:t>33</w:t>
        <w:tab/>
        <w:t>S. 219</w:t>
      </w:r>
    </w:p>
    <w:p>
      <w:r>
        <w:t>40</w:t>
        <w:tab/>
        <w:t>Die s[Censur]s der von dem jüdischen p[5{Rabbiner} 4{Dr.} 2{Ludwig} 1{Philippson} in 6{o[Magdeburg]o}]p herausgegebenen "t[Religiösen Wochenschrift für gottgläubige Gemüther aller Confessionen]t"</w:t>
      </w:r>
    </w:p>
    <w:p>
      <w:r>
        <w:t>43</w:t>
        <w:tab/>
        <w:t>1843 - 1844</w:t>
      </w:r>
    </w:p>
    <w:p>
      <w:r>
        <w:br/>
        <w:t>30</w:t>
        <w:tab/>
        <w:t>Nr. 53</w:t>
      </w:r>
    </w:p>
    <w:p>
      <w:r>
        <w:t>33</w:t>
        <w:tab/>
        <w:t>S. 219</w:t>
      </w:r>
    </w:p>
    <w:p>
      <w:r>
        <w:t>40</w:t>
        <w:tab/>
        <w:t>Die Herausgabe und s[Censur]s des "t[Rösseler Kreisblatt]ts"</w:t>
      </w:r>
    </w:p>
    <w:p>
      <w:r>
        <w:t>43</w:t>
        <w:tab/>
        <w:t>1843 - 1848</w:t>
      </w:r>
    </w:p>
    <w:p>
      <w:r>
        <w:br/>
        <w:t>30</w:t>
        <w:tab/>
        <w:t>Nr. 54</w:t>
      </w:r>
    </w:p>
    <w:p>
      <w:r>
        <w:t>33</w:t>
        <w:tab/>
        <w:t>S. 219</w:t>
      </w:r>
    </w:p>
    <w:p>
      <w:r>
        <w:t>40</w:t>
        <w:tab/>
        <w:t>Die Herausgabe und s[Censur]s des "t[Rybniker Kreisblatt]ts"</w:t>
      </w:r>
    </w:p>
    <w:p>
      <w:r>
        <w:t>43</w:t>
        <w:tab/>
        <w:t>1841 - 1844</w:t>
      </w:r>
    </w:p>
    <w:p>
      <w:r>
        <w:br/>
        <w:t>30</w:t>
        <w:tab/>
        <w:t>Nr. 56</w:t>
      </w:r>
    </w:p>
    <w:p>
      <w:r>
        <w:t>33</w:t>
        <w:tab/>
        <w:t>S. 219</w:t>
      </w:r>
    </w:p>
    <w:p>
      <w:r>
        <w:t>40</w:t>
        <w:tab/>
        <w:t>Die Herausgabe von s[Zeitschrift]sen durch den p[5{Oberlehrer} 1{Ruthe} in 6{o[Berlin]o}]p, und deren s[Censur]s</w:t>
      </w:r>
    </w:p>
    <w:p>
      <w:r>
        <w:t>43</w:t>
        <w:tab/>
        <w:t>1841 - 1848</w:t>
      </w:r>
    </w:p>
    <w:p>
      <w:r>
        <w:br/>
        <w:t>30</w:t>
        <w:tab/>
        <w:t>Nr. 57</w:t>
      </w:r>
    </w:p>
    <w:p>
      <w:r>
        <w:t>33</w:t>
        <w:tab/>
        <w:t>S. 220</w:t>
      </w:r>
    </w:p>
    <w:p>
      <w:r>
        <w:t>40</w:t>
        <w:tab/>
        <w:t>Die Errichtung einer neuen s[2{politische}n 1{Zeitung} in der 3{o[Rheinprovinz]o}]s</w:t>
      </w:r>
    </w:p>
    <w:p>
      <w:r>
        <w:t>43</w:t>
        <w:tab/>
        <w:t>1844 - 1848</w:t>
      </w:r>
    </w:p>
    <w:p>
      <w:r>
        <w:br/>
        <w:t>30</w:t>
        <w:tab/>
        <w:t>Nr. 58</w:t>
      </w:r>
    </w:p>
    <w:p>
      <w:r>
        <w:t>33</w:t>
        <w:tab/>
        <w:t>S. 220</w:t>
      </w:r>
    </w:p>
    <w:p>
      <w:r>
        <w:t>40</w:t>
        <w:tab/>
        <w:t>Die Herausgabe und s[Censur]s des "t[Rummelsburger Kreisblatt]ts"</w:t>
      </w:r>
    </w:p>
    <w:p>
      <w:r>
        <w:t>43</w:t>
        <w:tab/>
        <w:t>1844</w:t>
      </w:r>
    </w:p>
    <w:p>
      <w:r>
        <w:br/>
        <w:t>30</w:t>
        <w:tab/>
        <w:t>Nr. 59</w:t>
      </w:r>
    </w:p>
    <w:p>
      <w:r>
        <w:t>33</w:t>
        <w:tab/>
        <w:t>S. 220</w:t>
      </w:r>
    </w:p>
    <w:p>
      <w:r>
        <w:t>40</w:t>
        <w:tab/>
        <w:t>Die Herausgabe und s[Censur]s des "t[Rosenberg-Creutzburger Telegraph]ten"</w:t>
      </w:r>
    </w:p>
    <w:p>
      <w:r>
        <w:t>43</w:t>
        <w:tab/>
        <w:t>1844 - 1848</w:t>
      </w:r>
    </w:p>
    <w:p>
      <w:r>
        <w:br/>
        <w:t>30</w:t>
        <w:tab/>
        <w:t>Nr. 60</w:t>
      </w:r>
    </w:p>
    <w:p>
      <w:r>
        <w:t>33</w:t>
        <w:tab/>
        <w:t>S. 220</w:t>
      </w:r>
    </w:p>
    <w:p>
      <w:r>
        <w:t>40</w:t>
        <w:tab/>
        <w:t>Die Herausgabe und s[Censur]s des "t[Rothenburger Kreisblatt]ts"</w:t>
      </w:r>
    </w:p>
    <w:p>
      <w:r>
        <w:t>43</w:t>
        <w:tab/>
        <w:t>1844</w:t>
      </w:r>
    </w:p>
    <w:p>
      <w:r>
        <w:br/>
        <w:t>30</w:t>
        <w:tab/>
        <w:t>Nr. 61</w:t>
      </w:r>
    </w:p>
    <w:p>
      <w:r>
        <w:t>33</w:t>
        <w:tab/>
        <w:t>S. 220</w:t>
      </w:r>
    </w:p>
    <w:p>
      <w:r>
        <w:t>40</w:t>
        <w:tab/>
        <w:t>Die Herausgabe einer s[Zeitschrift]s durch den p[7{Buchdruckereibesitzer} 1{Radeck} in 6{o[Cosel]o}]p</w:t>
      </w:r>
    </w:p>
    <w:p>
      <w:r>
        <w:t>43</w:t>
        <w:tab/>
        <w:t>1844 - 1845</w:t>
      </w:r>
    </w:p>
    <w:p>
      <w:r>
        <w:br/>
        <w:t>30</w:t>
        <w:tab/>
        <w:t>Nr. 62</w:t>
      </w:r>
    </w:p>
    <w:p>
      <w:r>
        <w:t>33</w:t>
        <w:tab/>
        <w:t>S. 220</w:t>
      </w:r>
    </w:p>
    <w:p>
      <w:r>
        <w:t>40</w:t>
        <w:tab/>
        <w:t>Die s[Unterdrückung der in o[Bellevue bei Constanz]o von dem p[7{Flüchtling} 1{Handschuh}]p unter dem Titel "t[Julius Rubener]t", Drama in 3 Aufzügen, erschienenen Schrift]s</w:t>
      </w:r>
    </w:p>
    <w:p>
      <w:r>
        <w:t>43</w:t>
        <w:tab/>
        <w:t>1845</w:t>
      </w:r>
    </w:p>
    <w:p>
      <w:r>
        <w:br/>
        <w:t>30</w:t>
        <w:tab/>
        <w:t>Nr. 63</w:t>
      </w:r>
    </w:p>
    <w:p>
      <w:r>
        <w:t>33</w:t>
        <w:tab/>
        <w:t>S. 220</w:t>
      </w:r>
    </w:p>
    <w:p>
      <w:r>
        <w:t>40</w:t>
        <w:tab/>
        <w:t>Die s[Unterdrückung der in o[Brüssel]o erschienenen t[2{Flugschrift} "1{Rome payenne}]t]s", mit den später davon unter den Titeln "t[Das heidnische Rom]t" und "t[Rom]t" in o[Baiern]o und o[Leipzig]o erschienenen deutschen Übersetzungen</w:t>
      </w:r>
    </w:p>
    <w:p>
      <w:r>
        <w:t>43</w:t>
        <w:tab/>
        <w:t>1839 - 1845</w:t>
      </w:r>
    </w:p>
    <w:p>
      <w:r>
        <w:br/>
        <w:t>30</w:t>
        <w:tab/>
        <w:t>Nr. 64</w:t>
      </w:r>
    </w:p>
    <w:p>
      <w:r>
        <w:t>33</w:t>
        <w:tab/>
        <w:t>S. 221</w:t>
      </w:r>
    </w:p>
    <w:p>
      <w:r>
        <w:t>40</w:t>
        <w:tab/>
        <w:t>Die Herausgabe und s[Censur]s des "t[Ruppiner Kreisblatt]ts"</w:t>
      </w:r>
    </w:p>
    <w:p>
      <w:r>
        <w:t>43</w:t>
        <w:tab/>
        <w:t>1845</w:t>
      </w:r>
    </w:p>
    <w:p>
      <w:r>
        <w:br/>
        <w:t>30</w:t>
        <w:tab/>
        <w:t>Nr. 65</w:t>
      </w:r>
    </w:p>
    <w:p>
      <w:r>
        <w:t>33</w:t>
        <w:tab/>
        <w:t>S. 221</w:t>
      </w:r>
    </w:p>
    <w:p>
      <w:r>
        <w:t>40</w:t>
        <w:tab/>
        <w:t>Die s[Censur]s und den s[Debit]s der von p[2{Julius} 1{Rieß}]p in der o[Schweiz]o erschienenen Schriften</w:t>
      </w:r>
    </w:p>
    <w:p>
      <w:r>
        <w:t>43</w:t>
        <w:tab/>
        <w:t>1845</w:t>
      </w:r>
    </w:p>
    <w:p>
      <w:r>
        <w:br/>
        <w:t>30</w:t>
        <w:tab/>
        <w:t>Nr. 66</w:t>
      </w:r>
    </w:p>
    <w:p>
      <w:r>
        <w:t>33</w:t>
        <w:tab/>
        <w:t>S. 221</w:t>
      </w:r>
    </w:p>
    <w:p>
      <w:r>
        <w:t>40</w:t>
        <w:tab/>
        <w:t>Die s[Censur]s und den s[Debit]s der angeblich in o[Berlin]o erschienenen anstößigen t[2{Flugschrift} "1{Reaction und Adel}]t"</w:t>
      </w:r>
    </w:p>
    <w:p>
      <w:r>
        <w:t>43</w:t>
        <w:tab/>
        <w:t>1845</w:t>
      </w:r>
    </w:p>
    <w:p>
      <w:r>
        <w:br/>
        <w:t>30</w:t>
        <w:tab/>
        <w:t>Nr. 67</w:t>
      </w:r>
    </w:p>
    <w:p>
      <w:r>
        <w:t>33</w:t>
        <w:tab/>
        <w:t>S. 221</w:t>
      </w:r>
    </w:p>
    <w:p>
      <w:r>
        <w:t>40</w:t>
        <w:tab/>
        <w:t>Die Herausgabe und s[Censur]s des zu o[Bielefeld]o erscheinenden "t[Öffentlichen Anzeigers der Grafschaft Ravensberg]t"</w:t>
      </w:r>
    </w:p>
    <w:p>
      <w:r>
        <w:t>43</w:t>
        <w:tab/>
        <w:t>1845</w:t>
      </w:r>
    </w:p>
    <w:p>
      <w:r>
        <w:br/>
        <w:t>30</w:t>
        <w:tab/>
        <w:t>Nr. 68</w:t>
      </w:r>
    </w:p>
    <w:p>
      <w:r>
        <w:t>33</w:t>
        <w:tab/>
        <w:t>S. 221</w:t>
      </w:r>
    </w:p>
    <w:p>
      <w:r>
        <w:t>40</w:t>
        <w:tab/>
        <w:t>Den s[Debit]s der in o[Darmstadt]o erscheinenden "t[Rheinischen Jahrbücher]t" zur gesellschaftlichen Reform, herausgegeben unter Mitwirkung Mehrerer von p[2{Hermann} 1{Püttmann}]p</w:t>
      </w:r>
    </w:p>
    <w:p>
      <w:r>
        <w:t>43</w:t>
        <w:tab/>
        <w:t>1845 - 1846</w:t>
      </w:r>
    </w:p>
    <w:p>
      <w:r>
        <w:br/>
        <w:t>30</w:t>
        <w:tab/>
        <w:t>Nr. 69</w:t>
      </w:r>
    </w:p>
    <w:p>
      <w:r>
        <w:t>33</w:t>
        <w:tab/>
        <w:t>S. 221</w:t>
      </w:r>
    </w:p>
    <w:p>
      <w:r>
        <w:t>40</w:t>
        <w:tab/>
        <w:t>Die s[Censur]s und den s[Debit]s der von p[2{Julius} 1{Rupp}]p erschienenen Druckschriften</w:t>
      </w:r>
    </w:p>
    <w:p>
      <w:r>
        <w:t>43</w:t>
        <w:tab/>
        <w:t>1846</w:t>
      </w:r>
    </w:p>
    <w:p>
      <w:r>
        <w:br/>
        <w:t>30</w:t>
        <w:tab/>
        <w:t>Nr. 70</w:t>
      </w:r>
    </w:p>
    <w:p>
      <w:r>
        <w:t>33</w:t>
        <w:tab/>
        <w:t>S. 221</w:t>
      </w:r>
    </w:p>
    <w:p>
      <w:r>
        <w:t>40</w:t>
        <w:tab/>
        <w:t>Die Herausgabe und s[Censur]s der unter dem Titel "t[1{Reform} 2{&lt;Monatsschrift für Kunst und Gesetzgebung&gt;}]t" in o[Berlin]o von p[2{Gustav} 1{Eberty}]p erscheinenden Monatsschrift für Kunst und Gesetzgebung</w:t>
      </w:r>
    </w:p>
    <w:p>
      <w:r>
        <w:t>43</w:t>
        <w:tab/>
        <w:t>1846</w:t>
      </w:r>
    </w:p>
    <w:p>
      <w:r>
        <w:br/>
        <w:t>30</w:t>
        <w:tab/>
        <w:t>Nr. 71</w:t>
      </w:r>
    </w:p>
    <w:p>
      <w:r>
        <w:t>33</w:t>
        <w:tab/>
        <w:t>S. 222</w:t>
      </w:r>
    </w:p>
    <w:p>
      <w:r>
        <w:t>40</w:t>
        <w:tab/>
        <w:t>Die Herausgabe und s[Censur]s des "t[Regenwalder Kreisblatt]ts"</w:t>
      </w:r>
    </w:p>
    <w:p>
      <w:r>
        <w:t>43</w:t>
        <w:tab/>
        <w:t>1846</w:t>
      </w:r>
    </w:p>
    <w:p>
      <w:r>
        <w:br/>
        <w:t>30</w:t>
        <w:tab/>
        <w:t>Nr. 75</w:t>
      </w:r>
    </w:p>
    <w:p>
      <w:r>
        <w:t>33</w:t>
        <w:tab/>
        <w:t>S. 222</w:t>
      </w:r>
    </w:p>
    <w:p>
      <w:r>
        <w:t>40</w:t>
        <w:tab/>
        <w:t>Die Herausgabe und s[Censur]s der zu o[Breslau]o monatlich erscheinenden "t[Ressourcen-Zeitung]t"</w:t>
      </w:r>
    </w:p>
    <w:p>
      <w:r>
        <w:t>43</w:t>
        <w:tab/>
        <w:t>1846 - 1847</w:t>
      </w:r>
    </w:p>
    <w:p>
      <w:r>
        <w:br/>
        <w:t>30</w:t>
        <w:tab/>
        <w:t>Nr. 76</w:t>
      </w:r>
    </w:p>
    <w:p>
      <w:r>
        <w:t>33</w:t>
        <w:tab/>
        <w:t>S. 222</w:t>
      </w:r>
    </w:p>
    <w:p>
      <w:r>
        <w:t>40</w:t>
        <w:tab/>
        <w:t>Die s[Censur]s und den s[Debit]s der über die p[7{Familie} 8{von} 1{Rothschild}]p zu o[Frankfurt a./M.]o erschienenen Druckschriften</w:t>
      </w:r>
    </w:p>
    <w:p>
      <w:r>
        <w:t>43</w:t>
        <w:tab/>
        <w:t>1846 - 1847</w:t>
      </w:r>
    </w:p>
    <w:p>
      <w:r>
        <w:br/>
        <w:t>30</w:t>
        <w:tab/>
        <w:t>Nr. 77</w:t>
      </w:r>
    </w:p>
    <w:p>
      <w:r>
        <w:t>33</w:t>
        <w:tab/>
        <w:t>S. 222</w:t>
      </w:r>
    </w:p>
    <w:p>
      <w:r>
        <w:t>40</w:t>
        <w:tab/>
        <w:t>Die Herausgabe und s[Censur]s der von dem p[3{Freiherr}n 8{von} 1{Reden} in 6{o[Berlin]o}]p verfaßten Schriften</w:t>
      </w:r>
    </w:p>
    <w:p>
      <w:r>
        <w:t>43</w:t>
        <w:tab/>
        <w:t>1847</w:t>
      </w:r>
    </w:p>
    <w:p>
      <w:r>
        <w:br/>
        <w:t>30</w:t>
        <w:tab/>
        <w:t>Nr. 78</w:t>
      </w:r>
    </w:p>
    <w:p>
      <w:r>
        <w:t>33</w:t>
        <w:tab/>
        <w:t>S. 223</w:t>
      </w:r>
    </w:p>
    <w:p>
      <w:r>
        <w:t>40</w:t>
        <w:tab/>
        <w:t>Die Herausgabe und s[Censur]s des "t[Rosenburger Kreisblatt]ts"</w:t>
      </w:r>
    </w:p>
    <w:p>
      <w:r>
        <w:t>43</w:t>
        <w:tab/>
        <w:t>1847</w:t>
      </w:r>
    </w:p>
    <w:p>
      <w:r>
        <w:br/>
        <w:t>30</w:t>
        <w:tab/>
        <w:t>Nr. 79</w:t>
      </w:r>
    </w:p>
    <w:p>
      <w:r>
        <w:t>33</w:t>
        <w:tab/>
        <w:t>S. 223</w:t>
      </w:r>
    </w:p>
    <w:p>
      <w:r>
        <w:t>40</w:t>
        <w:tab/>
        <w:t>Die Herausgabe von s[Zeitschriften für die Insel o[Rügen]o]s</w:t>
      </w:r>
    </w:p>
    <w:p>
      <w:r>
        <w:t>43</w:t>
        <w:tab/>
        <w:t>1847</w:t>
      </w:r>
    </w:p>
    <w:p>
      <w:r>
        <w:br/>
        <w:t>30</w:t>
        <w:tab/>
        <w:t>Nr. 80</w:t>
      </w:r>
    </w:p>
    <w:p>
      <w:r>
        <w:t>33</w:t>
        <w:tab/>
        <w:t>S. 223</w:t>
      </w:r>
    </w:p>
    <w:p>
      <w:r>
        <w:t>40</w:t>
        <w:tab/>
        <w:t>Die Herausgabe einer "t[Rheinischen Communalzeitung]t"</w:t>
      </w:r>
    </w:p>
    <w:p>
      <w:r>
        <w:t>43</w:t>
        <w:tab/>
        <w:t>1847</w:t>
      </w:r>
    </w:p>
    <w:p>
      <w:r>
        <w:br/>
        <w:t>30</w:t>
        <w:tab/>
        <w:t>Nr. 81</w:t>
      </w:r>
    </w:p>
    <w:p>
      <w:r>
        <w:t>33</w:t>
        <w:tab/>
        <w:t>S. 223</w:t>
      </w:r>
    </w:p>
    <w:p>
      <w:r>
        <w:t>40</w:t>
        <w:tab/>
        <w:t>Die Herausgabe und s[Censur]s der von dem p[4{Dr.} 2{J.} 1{Schadeberg} in 6{o[Halle]o}]p unter dem Titel "t[1{Repertorium für Handel und Industrie} 2{&lt;Wochenschrift&gt;}]t" redigierten Wochenschrift</w:t>
      </w:r>
    </w:p>
    <w:p>
      <w:r>
        <w:t>43</w:t>
        <w:tab/>
        <w:t>1847 - 1848</w:t>
      </w:r>
    </w:p>
    <w:p>
      <w:r>
        <w:br/>
        <w:t>26</w:t>
        <w:tab/>
        <w:t>Tit. 2, Lit. S</w:t>
      </w:r>
    </w:p>
    <w:p>
      <w:r>
        <w:t>27</w:t>
        <w:tab/>
        <w:t>Abt. II Polizei-Abteilung \ Sect. 9 \ Titel 2: Censur-Sachen. Specialia \ Lit. S</w:t>
      </w:r>
    </w:p>
    <w:p>
      <w:r>
        <w:t>30</w:t>
        <w:tab/>
        <w:t>Nr. 1</w:t>
      </w:r>
    </w:p>
    <w:p>
      <w:r>
        <w:t>33</w:t>
        <w:tab/>
        <w:t>S. 225</w:t>
      </w:r>
    </w:p>
    <w:p>
      <w:r>
        <w:t>40</w:t>
        <w:tab/>
        <w:t>Die Ausmittelung des Verfassers des anstößigen Manuscripts betitelt: "t[Vertraute Briefe über die inneren Verhältnisse des sächsischen Hofes]t"; desgl. die s[Confiscation der in o[Nürnberg]o herausgekommenen verdächtigen Schrift: "t[Ein Wort über die Zukunft Sachsens und seines Könnigshauses]t"]s</w:t>
      </w:r>
    </w:p>
    <w:p>
      <w:r>
        <w:t>43</w:t>
        <w:tab/>
        <w:t>1814</w:t>
      </w:r>
    </w:p>
    <w:p>
      <w:r>
        <w:br/>
        <w:t>30</w:t>
        <w:tab/>
        <w:t>Nr. 2</w:t>
      </w:r>
    </w:p>
    <w:p>
      <w:r>
        <w:t>33</w:t>
        <w:tab/>
        <w:t>S. 225</w:t>
      </w:r>
    </w:p>
    <w:p>
      <w:r>
        <w:t>40</w:t>
        <w:tab/>
        <w:t>Die s[Confiskation der anstößigen Broschüre betitelt: "t[Ueber die Vereinigung Sachsens mit Preußen, von einem preußischen Patrioten]t"]s, Ausmittelung und Bestrafung des Druckers und des s[Verleger]ss derselben. Desgl. die Freigebung der vorstehenden Broschüre ähnlichen, aber nicht anstößigen, Schrift betitelt: "t[Ueber die Vereinigung Sachsens mit Preußen, von Germ. Saxo.]t"</w:t>
      </w:r>
    </w:p>
    <w:p>
      <w:r>
        <w:t>43</w:t>
        <w:tab/>
        <w:t>1814</w:t>
      </w:r>
    </w:p>
    <w:p>
      <w:r>
        <w:br/>
        <w:t>30</w:t>
        <w:tab/>
        <w:t>Nr. 3</w:t>
      </w:r>
    </w:p>
    <w:p>
      <w:r>
        <w:t>33</w:t>
        <w:tab/>
        <w:t>S. 225</w:t>
      </w:r>
    </w:p>
    <w:p>
      <w:r>
        <w:t>40</w:t>
        <w:tab/>
        <w:t>Die s[Confiskation der anstößigen Broschüre "t[Über Sachsens Pflicht und Recht]t"]s, Ausmittelung und Bestrafung des Druckers und des s[Verleger]ss derselben. Desgl. die Rüge wegen des im t[Allgemeine&lt;r&gt;n Anzeiger der Deutschen]t abgedruckten Aufsatzes "t[Der Sachsen Ehre, oder: Ueber Friedr. Aug. König von Sachsen]t"</w:t>
      </w:r>
    </w:p>
    <w:p>
      <w:r>
        <w:t>43</w:t>
        <w:tab/>
        <w:t>1814</w:t>
      </w:r>
    </w:p>
    <w:p>
      <w:r>
        <w:br/>
        <w:t>30</w:t>
        <w:tab/>
        <w:t>Nr. 4</w:t>
      </w:r>
    </w:p>
    <w:p>
      <w:r>
        <w:t>33</w:t>
        <w:tab/>
        <w:t>S. 226</w:t>
      </w:r>
    </w:p>
    <w:p>
      <w:r>
        <w:t>40</w:t>
        <w:tab/>
        <w:t>Die s[Confiskation der in o[Sachsen]o erschienenen anstößigen Schrift: "t[Stimme deutscher Patrioten für Sachsen und dessen König]t"]s</w:t>
      </w:r>
    </w:p>
    <w:p>
      <w:r>
        <w:t>43</w:t>
        <w:tab/>
        <w:t>1814</w:t>
      </w:r>
    </w:p>
    <w:p>
      <w:r>
        <w:br/>
        <w:t>30</w:t>
        <w:tab/>
        <w:t>Nr. 5</w:t>
      </w:r>
    </w:p>
    <w:p>
      <w:r>
        <w:t>33</w:t>
        <w:tab/>
        <w:t>S. 226</w:t>
      </w:r>
    </w:p>
    <w:p>
      <w:r>
        <w:t>40</w:t>
        <w:tab/>
        <w:t>Die s[Confiskation des sehr anstößigen, in o[Sachsen]o erschienenen Pamphlets betitelt: "t[Sachsen und Preußen. Suum cuique. 1814]t"]s; und Ausmittelung und Bestrafung des Druckers dessen Verfassers. Desgl. der anstößigen Schrift: "t[Noch etwas zur Beherzigung für die Deutschen]t"</w:t>
      </w:r>
    </w:p>
    <w:p>
      <w:r>
        <w:t>43</w:t>
        <w:tab/>
        <w:t>1814 - 1815</w:t>
      </w:r>
    </w:p>
    <w:p>
      <w:r>
        <w:br/>
        <w:t>30</w:t>
        <w:tab/>
        <w:t>Nr. 6</w:t>
      </w:r>
    </w:p>
    <w:p>
      <w:r>
        <w:t>33</w:t>
        <w:tab/>
        <w:t>S. 226</w:t>
      </w:r>
    </w:p>
    <w:p>
      <w:r>
        <w:t>40</w:t>
        <w:tab/>
        <w:t>Die s[Confiskation der anstößigen Broschüre "t[Rechtfertigung Friedrich Augusts, Königs von Sachsen]t"]s</w:t>
      </w:r>
    </w:p>
    <w:p>
      <w:r>
        <w:t>43</w:t>
        <w:tab/>
        <w:t>1814</w:t>
      </w:r>
    </w:p>
    <w:p>
      <w:r>
        <w:br/>
        <w:t>30</w:t>
        <w:tab/>
        <w:t>Nr. 7</w:t>
      </w:r>
    </w:p>
    <w:p>
      <w:r>
        <w:t>33</w:t>
        <w:tab/>
        <w:t>S. 226</w:t>
      </w:r>
    </w:p>
    <w:p>
      <w:r>
        <w:t>40</w:t>
        <w:tab/>
        <w:t>Die Entdeckung des Verfassers der unter der Hand circulierenden und Aufruhr erregenden "t[Lieder für biedere Sachsen zum 18. und 19. Oct. 1814]t"</w:t>
      </w:r>
    </w:p>
    <w:p>
      <w:r>
        <w:t>43</w:t>
        <w:tab/>
        <w:t>1814</w:t>
      </w:r>
    </w:p>
    <w:p>
      <w:r>
        <w:br/>
        <w:t>30</w:t>
        <w:tab/>
        <w:t>Nr. 8</w:t>
      </w:r>
    </w:p>
    <w:p>
      <w:r>
        <w:t>33</w:t>
        <w:tab/>
        <w:t>S. 226</w:t>
      </w:r>
    </w:p>
    <w:p>
      <w:r>
        <w:t>40</w:t>
        <w:tab/>
        <w:t>Die von dem p[4{Dr}. 1{Fischer}]p herausgegebene anstößige Schrift: t[Für Friedrich August von F. v. O.]t</w:t>
      </w:r>
    </w:p>
    <w:p>
      <w:r>
        <w:t>43</w:t>
        <w:tab/>
        <w:t>1814</w:t>
      </w:r>
    </w:p>
    <w:p>
      <w:r>
        <w:br/>
        <w:t>30</w:t>
        <w:tab/>
        <w:t>Nr. 9</w:t>
      </w:r>
    </w:p>
    <w:p>
      <w:r>
        <w:t>33</w:t>
        <w:tab/>
        <w:t>S. 226</w:t>
      </w:r>
    </w:p>
    <w:p>
      <w:r>
        <w:t>40</w:t>
        <w:tab/>
        <w:t>Die s[Censur]s der in o[Sachsen]o erschienenen Schrift: t[Sachsens König und sein Volk]t</w:t>
      </w:r>
    </w:p>
    <w:p>
      <w:r>
        <w:t>43</w:t>
        <w:tab/>
        <w:t>1814</w:t>
      </w:r>
    </w:p>
    <w:p>
      <w:r>
        <w:br/>
        <w:t>30</w:t>
        <w:tab/>
        <w:t>Nr. 10</w:t>
      </w:r>
    </w:p>
    <w:p>
      <w:r>
        <w:t>33</w:t>
        <w:tab/>
        <w:t>S. 227</w:t>
      </w:r>
    </w:p>
    <w:p>
      <w:r>
        <w:t>40</w:t>
        <w:tab/>
        <w:t>Die s[Confiskation des in o[Sachsen]o erschienenen anstößigen Pamphlets, betitelt: "t[Beleuchtung eines in Dresden gegenwärtig circulierenden Schreibens, die Vereinigung Sachsens mit Preußen betr. und Rüge eines groben Verbrechens an der sächsischen Nation]t"]s</w:t>
      </w:r>
    </w:p>
    <w:p>
      <w:r>
        <w:t>43</w:t>
        <w:tab/>
        <w:t>1814</w:t>
      </w:r>
    </w:p>
    <w:p>
      <w:r>
        <w:br/>
        <w:t>30</w:t>
        <w:tab/>
        <w:t>Nr. 11</w:t>
      </w:r>
    </w:p>
    <w:p>
      <w:r>
        <w:t>33</w:t>
        <w:tab/>
        <w:t>S. 227</w:t>
      </w:r>
    </w:p>
    <w:p>
      <w:r>
        <w:t>40</w:t>
        <w:tab/>
        <w:t>Von Seiten des k[Königl. sächs. geheime&lt;s&gt;n Consili&lt;um&gt;]ki nachgesuchte s[Confiskation &lt;von Schriften&gt;]s der dort erschienenen Schriften: t[Blitze auf Sachsen, seinen König und sein Volk, zur Beherzigung seiner Mitbürger, von einem Sachsen]t - und t[Einige Worte zu der Schrift "Über König Friedrich August und sein Volk"]t</w:t>
      </w:r>
    </w:p>
    <w:p>
      <w:r>
        <w:t>43</w:t>
        <w:tab/>
        <w:t>1814</w:t>
      </w:r>
    </w:p>
    <w:p>
      <w:r>
        <w:br/>
        <w:t>30</w:t>
        <w:tab/>
        <w:t>Nr. 12</w:t>
      </w:r>
    </w:p>
    <w:p>
      <w:r>
        <w:t>33</w:t>
        <w:tab/>
        <w:t>S. 227</w:t>
      </w:r>
    </w:p>
    <w:p>
      <w:r>
        <w:t>40</w:t>
        <w:tab/>
        <w:t>Die Herausgabe und Verbreitung der zur Widerlegung s[2{anstößige&lt;s&gt;}r 1{Pamphlet}]ss, geschriebenen Schrift: t[Preußen und Sachsen]t</w:t>
      </w:r>
    </w:p>
    <w:p>
      <w:r>
        <w:t>43</w:t>
        <w:tab/>
        <w:t>1815</w:t>
      </w:r>
    </w:p>
    <w:p>
      <w:r>
        <w:br/>
        <w:t>30</w:t>
        <w:tab/>
        <w:t>Nr. 13</w:t>
      </w:r>
    </w:p>
    <w:p>
      <w:r>
        <w:t>33</w:t>
        <w:tab/>
        <w:t>S. 227</w:t>
      </w:r>
    </w:p>
    <w:p>
      <w:r>
        <w:t>40</w:t>
        <w:tab/>
        <w:t>Die s[Confiskation der in o[Sachsen]o erschienenen anstößigen Broschüre betitelt: "t[Über den völkerrechtlichen Standpunkt der preuß. Monarchie, und Noten zum Text: Sachsen und Preußen]t]s</w:t>
      </w:r>
    </w:p>
    <w:p>
      <w:r>
        <w:t>43</w:t>
        <w:tab/>
        <w:t>1815</w:t>
      </w:r>
    </w:p>
    <w:p>
      <w:r>
        <w:br/>
        <w:t>30</w:t>
        <w:tab/>
        <w:t>Nr. 15</w:t>
      </w:r>
    </w:p>
    <w:p>
      <w:r>
        <w:t>33</w:t>
        <w:tab/>
        <w:t>S. 228</w:t>
      </w:r>
    </w:p>
    <w:p>
      <w:r>
        <w:t>40</w:t>
        <w:tab/>
        <w:t>Die s[Censur]s des unter dem Titel: t[Sächsische Miscellen]t - erschienenen Gallerie sächsischer Charactere</w:t>
      </w:r>
    </w:p>
    <w:p>
      <w:r>
        <w:t>43</w:t>
        <w:tab/>
        <w:t>1814</w:t>
      </w:r>
    </w:p>
    <w:p>
      <w:r>
        <w:br/>
        <w:t>30</w:t>
        <w:tab/>
        <w:t>Nr. 16</w:t>
      </w:r>
    </w:p>
    <w:p>
      <w:r>
        <w:t>33</w:t>
        <w:tab/>
        <w:t>S. 228</w:t>
      </w:r>
    </w:p>
    <w:p>
      <w:r>
        <w:t>40</w:t>
        <w:tab/>
        <w:t>Die strengere s[Censur]s der zu o[Minden]o unter dem Titel: t[1{Das Sonntagsblatt} 2{&lt;Zeitschrift&gt;}]t erschienenen Zeitschrift</w:t>
      </w:r>
    </w:p>
    <w:p>
      <w:r>
        <w:t>43</w:t>
        <w:tab/>
        <w:t>1817</w:t>
      </w:r>
    </w:p>
    <w:p>
      <w:r>
        <w:br/>
        <w:t>30</w:t>
        <w:tab/>
        <w:t>Nr. 17</w:t>
      </w:r>
    </w:p>
    <w:p>
      <w:r>
        <w:t>33</w:t>
        <w:tab/>
        <w:t>S. 228</w:t>
      </w:r>
    </w:p>
    <w:p>
      <w:r>
        <w:t>40</w:t>
        <w:tab/>
        <w:t>Die s[Censur]s und der s[Debit]s der über den Meuchelmörder p[1{Sand} aus 6{o[Manheim]o}]p erschienenen Aufsätze und Schriften</w:t>
      </w:r>
    </w:p>
    <w:p>
      <w:r>
        <w:t>43</w:t>
        <w:tab/>
        <w:t>1820</w:t>
      </w:r>
    </w:p>
    <w:p>
      <w:r>
        <w:br/>
        <w:t>30</w:t>
        <w:tab/>
        <w:t>Nr. 18</w:t>
      </w:r>
    </w:p>
    <w:p>
      <w:r>
        <w:t>33</w:t>
        <w:tab/>
        <w:t>S. 228</w:t>
      </w:r>
    </w:p>
    <w:p>
      <w:r>
        <w:t>40</w:t>
        <w:tab/>
        <w:t>Die dem p[5{s[Buchhändler]s} 2{Carl} 1{Müller} zu 6{o[Erfurt]o}]p bewilligte Herausgabe eines neuen s[Zeitblatt]ses unter dem Titel: t[Sächsische Provinzialblätter für Stadt und Land]t, und dessen s[Censur]s</w:t>
      </w:r>
    </w:p>
    <w:p>
      <w:r>
        <w:t>43</w:t>
        <w:tab/>
        <w:t>1820</w:t>
      </w:r>
    </w:p>
    <w:p>
      <w:r>
        <w:br/>
        <w:t>30</w:t>
        <w:tab/>
        <w:t>Nr. 19</w:t>
      </w:r>
    </w:p>
    <w:p>
      <w:r>
        <w:t>33</w:t>
        <w:tab/>
        <w:t>S. 228</w:t>
      </w:r>
    </w:p>
    <w:p>
      <w:r>
        <w:t>40</w:t>
        <w:tab/>
        <w:t>Die Herausgabe und s[Censur]s des t[Sohlinger Wochenblatt]ts</w:t>
      </w:r>
    </w:p>
    <w:p>
      <w:r>
        <w:t>43</w:t>
        <w:tab/>
        <w:t>1823</w:t>
      </w:r>
    </w:p>
    <w:p>
      <w:r>
        <w:br/>
        <w:t>30</w:t>
        <w:tab/>
        <w:t>Nr. 20</w:t>
      </w:r>
    </w:p>
    <w:p>
      <w:r>
        <w:t>33</w:t>
        <w:tab/>
        <w:t>S. 228</w:t>
      </w:r>
    </w:p>
    <w:p>
      <w:r>
        <w:t>40</w:t>
        <w:tab/>
        <w:t>Die s[Censur]s und den s[Debit]s des t[Soester Wochenblatt]ts</w:t>
      </w:r>
    </w:p>
    <w:p>
      <w:r>
        <w:t>43</w:t>
        <w:tab/>
        <w:t>1823</w:t>
      </w:r>
    </w:p>
    <w:p>
      <w:r>
        <w:br/>
        <w:t>30</w:t>
        <w:tab/>
        <w:t>Nr. 21</w:t>
      </w:r>
    </w:p>
    <w:p>
      <w:r>
        <w:t>33</w:t>
        <w:tab/>
        <w:t>S. 229</w:t>
      </w:r>
    </w:p>
    <w:p>
      <w:r>
        <w:t>40</w:t>
        <w:tab/>
        <w:t>Die s[Censur]s und den s[Debit]s des t[Sagauer Wochenblatt]ts</w:t>
      </w:r>
    </w:p>
    <w:p>
      <w:r>
        <w:t>43</w:t>
        <w:tab/>
        <w:t>1823</w:t>
      </w:r>
    </w:p>
    <w:p>
      <w:r>
        <w:br/>
        <w:t>30</w:t>
        <w:tab/>
        <w:t>Nr. 23</w:t>
      </w:r>
    </w:p>
    <w:p>
      <w:r>
        <w:t>33</w:t>
        <w:tab/>
        <w:t>S. 229</w:t>
      </w:r>
    </w:p>
    <w:p>
      <w:r>
        <w:t>40</w:t>
        <w:tab/>
        <w:t>Die s[Censur]s der von dem p[5{Buchdrucker} 1{Feistel} in 6{o[Oppeln]o}]p herausgegebenen t[2{Zeitschrift} "1{Der Sammler}]t"</w:t>
      </w:r>
    </w:p>
    <w:p>
      <w:r>
        <w:t>43</w:t>
        <w:tab/>
        <w:t>1824</w:t>
      </w:r>
    </w:p>
    <w:p>
      <w:r>
        <w:br/>
        <w:t>30</w:t>
        <w:tab/>
        <w:t>Nr. 24</w:t>
      </w:r>
    </w:p>
    <w:p>
      <w:r>
        <w:t>33</w:t>
        <w:tab/>
        <w:t>S. 229</w:t>
      </w:r>
    </w:p>
    <w:p>
      <w:r>
        <w:t>40</w:t>
        <w:tab/>
        <w:t>Die s[Censur]s des von dem p[5{Buchdrucker} 1{Glogner} in 6{o[Glogau]o}]p herausgegebenen t[2{Wochenblatt}es "1{Der Sammler}]t"</w:t>
      </w:r>
    </w:p>
    <w:p>
      <w:r>
        <w:t>43</w:t>
        <w:tab/>
        <w:t>1827</w:t>
      </w:r>
    </w:p>
    <w:p>
      <w:r>
        <w:br/>
        <w:t>30</w:t>
        <w:tab/>
        <w:t>Nr. 25</w:t>
      </w:r>
    </w:p>
    <w:p>
      <w:r>
        <w:t>33</w:t>
        <w:tab/>
        <w:t>S. 229</w:t>
      </w:r>
    </w:p>
    <w:p>
      <w:r>
        <w:t>40</w:t>
        <w:tab/>
        <w:t>Die dem p[7{Justiz-Commissarius} 2{Fr.} 1{Weidemann} in 6{o[Halle]o}]p ertheilte Erlaubniß zur Herausgabe einer Zeitschrift unter dem Titel: t[1{Salina die Zweite oder ernste und humoristische Studien} 2{&lt;Zeitschrift&gt;}]t</w:t>
      </w:r>
    </w:p>
    <w:p>
      <w:r>
        <w:t>43</w:t>
        <w:tab/>
        <w:t>1830</w:t>
      </w:r>
    </w:p>
    <w:p>
      <w:r>
        <w:br/>
        <w:t>30</w:t>
        <w:tab/>
        <w:t>Nr. 26</w:t>
      </w:r>
    </w:p>
    <w:p>
      <w:r>
        <w:t>33</w:t>
        <w:tab/>
        <w:t>S. 229</w:t>
      </w:r>
    </w:p>
    <w:p>
      <w:r>
        <w:t>40</w:t>
        <w:tab/>
        <w:t>Die s[Censur]s und den s[Debit]s des s[2{über die öffentlichen Verhältnisse und revolutionären Unruhen im o[2{Königreich}e 1{Sachsen}]o erschienene}n 1{Schrift}]sen und Broschüren</w:t>
      </w:r>
    </w:p>
    <w:p>
      <w:r>
        <w:t>43</w:t>
        <w:tab/>
        <w:t>1830</w:t>
      </w:r>
    </w:p>
    <w:p>
      <w:r>
        <w:br/>
        <w:t>30</w:t>
        <w:tab/>
        <w:t>Nr. 27</w:t>
      </w:r>
    </w:p>
    <w:p>
      <w:r>
        <w:t>33</w:t>
        <w:tab/>
        <w:t>S. 230</w:t>
      </w:r>
    </w:p>
    <w:p>
      <w:r>
        <w:t>40</w:t>
        <w:tab/>
        <w:t>Die s[Confiskation der in o[Halle]o erschienenen anstößigen Schrift: t[Politisches Gespräch über die Frage "Welche Zeit ist es im Reiche Sachsen"]t]s</w:t>
      </w:r>
    </w:p>
    <w:p>
      <w:r>
        <w:t>43</w:t>
        <w:tab/>
        <w:t>1831</w:t>
      </w:r>
    </w:p>
    <w:p>
      <w:r>
        <w:br/>
        <w:t>30</w:t>
        <w:tab/>
        <w:t>Nr. 28</w:t>
      </w:r>
    </w:p>
    <w:p>
      <w:r>
        <w:t>33</w:t>
        <w:tab/>
        <w:t>S. 230</w:t>
      </w:r>
    </w:p>
    <w:p>
      <w:r>
        <w:t>40</w:t>
        <w:tab/>
        <w:t>Die s[Censur]s der von dem p[7{Lieut.} 8{von} 1{Suckow}]p und dem p[5{Gymnasiallehrer} 1{Rietz}]p unter dem Titel: t[1{Sundine} 2{&lt;Zeitschrift&gt;}]t herausgegebenen Zeitschrift</w:t>
      </w:r>
    </w:p>
    <w:p>
      <w:r>
        <w:t>43</w:t>
        <w:tab/>
        <w:t>1827</w:t>
      </w:r>
    </w:p>
    <w:p>
      <w:r>
        <w:br/>
        <w:t>30</w:t>
        <w:tab/>
        <w:t>Nr. 29</w:t>
      </w:r>
    </w:p>
    <w:p>
      <w:r>
        <w:t>33</w:t>
        <w:tab/>
        <w:t>S. 230</w:t>
      </w:r>
    </w:p>
    <w:p>
      <w:r>
        <w:t>40</w:t>
        <w:tab/>
        <w:t>Die s[Censur]s und den s[Debit]s der von dem p[4{Dr.} 1{Siebenpfeiffer} in 6{o[Zweibrücken]o}]p herausgegebenen s[Zeitschrift]sen</w:t>
      </w:r>
    </w:p>
    <w:p>
      <w:r>
        <w:t>43</w:t>
        <w:tab/>
        <w:t>1831 - 1834</w:t>
      </w:r>
    </w:p>
    <w:p>
      <w:r>
        <w:br/>
        <w:t>30</w:t>
        <w:tab/>
        <w:t>Nr. 30</w:t>
      </w:r>
    </w:p>
    <w:p>
      <w:r>
        <w:t>33</w:t>
        <w:tab/>
        <w:t>S. 230</w:t>
      </w:r>
    </w:p>
    <w:p>
      <w:r>
        <w:t>40</w:t>
        <w:tab/>
        <w:t>Die s[Censur]s des von dem p[5{s[Buchhändler]s} 1{Müller} in 6{o[Bromberg]o}]p herauszugebenden t[Sonntagsblattes für Stadt und Land]t nebst t[Bromberger Allgemeiner Anzeiger]t</w:t>
      </w:r>
    </w:p>
    <w:p>
      <w:r>
        <w:t>43</w:t>
        <w:tab/>
        <w:t>1831</w:t>
      </w:r>
    </w:p>
    <w:p>
      <w:r>
        <w:br/>
        <w:t>30</w:t>
        <w:tab/>
        <w:t>Nr. 31</w:t>
      </w:r>
    </w:p>
    <w:p>
      <w:r>
        <w:t>33</w:t>
        <w:tab/>
        <w:t>S. 230</w:t>
      </w:r>
    </w:p>
    <w:p>
      <w:r>
        <w:t>40</w:t>
        <w:tab/>
        <w:t>Die s[Censur]s und den s[Debit]s der von p[2{M. G.} 1{Saphir} zu 6{o[München]o}]p erschienenen s[Bücher]s und Schriften</w:t>
      </w:r>
    </w:p>
    <w:p>
      <w:r>
        <w:t>43</w:t>
        <w:tab/>
        <w:t>1834</w:t>
      </w:r>
    </w:p>
    <w:p>
      <w:r>
        <w:br/>
        <w:t>30</w:t>
        <w:tab/>
        <w:t>Nr. 32</w:t>
      </w:r>
    </w:p>
    <w:p>
      <w:r>
        <w:t>33</w:t>
        <w:tab/>
        <w:t>S. 230</w:t>
      </w:r>
    </w:p>
    <w:p>
      <w:r>
        <w:t>40</w:t>
        <w:tab/>
        <w:t>Die s[Censur]s der von dem k[1{thüringisch-sächsischen Verein} in 2{o[Halle]o}]k durch den p[4{Dr.} 1{Foerstmann}]p herausgegebenen t[Provinzialblätter für die Provinz Sachsen]t</w:t>
      </w:r>
    </w:p>
    <w:p>
      <w:r>
        <w:t>43</w:t>
        <w:tab/>
        <w:t>1834</w:t>
      </w:r>
    </w:p>
    <w:p>
      <w:r>
        <w:br/>
        <w:t>30</w:t>
        <w:tab/>
        <w:t>Nr. 33</w:t>
      </w:r>
    </w:p>
    <w:p>
      <w:r>
        <w:t>33</w:t>
        <w:tab/>
        <w:t>S. 231</w:t>
      </w:r>
    </w:p>
    <w:p>
      <w:r>
        <w:t>40</w:t>
        <w:tab/>
        <w:t>Die Ermittlung der angeblich durch die k[1{Juliensche Buchhandlung} in 2{o[Sorau]o}]k s[2{debitierte}n 1{Flugschrift}]s von L.*** über den sächsischen Landtag</w:t>
      </w:r>
    </w:p>
    <w:p>
      <w:r>
        <w:t>43</w:t>
        <w:tab/>
        <w:t>1834</w:t>
      </w:r>
    </w:p>
    <w:p>
      <w:r>
        <w:br/>
        <w:t>30</w:t>
        <w:tab/>
        <w:t>Nr. 34</w:t>
      </w:r>
    </w:p>
    <w:p>
      <w:r>
        <w:t>33</w:t>
        <w:tab/>
        <w:t>S. 231</w:t>
      </w:r>
    </w:p>
    <w:p>
      <w:r>
        <w:t>40</w:t>
        <w:tab/>
        <w:t>Die s[Censur]s und den s[Debit]s der von p[2{Emerentius} 1{Scävola}]p erschienenen und Schriften</w:t>
      </w:r>
    </w:p>
    <w:p>
      <w:r>
        <w:t>43</w:t>
        <w:tab/>
        <w:t>1836</w:t>
      </w:r>
    </w:p>
    <w:p>
      <w:r>
        <w:br/>
        <w:t>30</w:t>
        <w:tab/>
        <w:t>Nr. 35</w:t>
      </w:r>
    </w:p>
    <w:p>
      <w:r>
        <w:t>33</w:t>
        <w:tab/>
        <w:t>S. 231</w:t>
      </w:r>
    </w:p>
    <w:p>
      <w:r>
        <w:t>40</w:t>
        <w:tab/>
        <w:t>Den s[Debit]s der von p[2{August} 1{Schäfer}]p herausgegebenen Uebersetzung des p[Sismondi]pschen Werkes: t[Forschungen über die Verfassungen freier Völker]t</w:t>
      </w:r>
    </w:p>
    <w:p>
      <w:r>
        <w:t>43</w:t>
        <w:tab/>
        <w:t>1837 - 1838</w:t>
      </w:r>
    </w:p>
    <w:p>
      <w:r>
        <w:br/>
        <w:t>30</w:t>
        <w:tab/>
        <w:t>Nr. 36</w:t>
      </w:r>
    </w:p>
    <w:p>
      <w:r>
        <w:t>33</w:t>
        <w:tab/>
        <w:t>S. 231</w:t>
      </w:r>
    </w:p>
    <w:p>
      <w:r>
        <w:t>40</w:t>
        <w:tab/>
        <w:t>Die Herausgabe eines s[2{politische&lt;s&gt;}n 1{Wochenblatt}]ss in p[6{o[Saarlouis]o} durch den 5{Buchdrucker} 1{Stein}]p daselbst, unter Theilnahme des p[5{Pfarrer}s 1{Hansen}]p, p[7{Ing.Lieut.} 1{Frommann}]p und p[7{Schuldirector}s 1{Kuhl}]p</w:t>
      </w:r>
    </w:p>
    <w:p>
      <w:r>
        <w:t>43</w:t>
        <w:tab/>
        <w:t>1837</w:t>
      </w:r>
    </w:p>
    <w:p>
      <w:r>
        <w:br/>
        <w:t>30</w:t>
        <w:tab/>
        <w:t>Nr. 37</w:t>
      </w:r>
    </w:p>
    <w:p>
      <w:r>
        <w:t>33</w:t>
        <w:tab/>
        <w:t>S. 231</w:t>
      </w:r>
    </w:p>
    <w:p>
      <w:r>
        <w:t>40</w:t>
        <w:tab/>
        <w:t>Die s[Censur]s und den s[Debit]s der bei dem p[5{s[Buchhändler]s} 1{Basse} in 6{o[Quedlinburg]o}]p in deutscher Übersetzung erschienenen Schrift "t[Die Salons von Paris]t"</w:t>
      </w:r>
    </w:p>
    <w:p>
      <w:r>
        <w:t>43</w:t>
        <w:tab/>
        <w:t>1838</w:t>
      </w:r>
    </w:p>
    <w:p>
      <w:r>
        <w:br/>
        <w:t>30</w:t>
        <w:tab/>
        <w:t>Nr. 38</w:t>
      </w:r>
    </w:p>
    <w:p>
      <w:r>
        <w:t>33</w:t>
        <w:tab/>
        <w:t>S. 231</w:t>
      </w:r>
    </w:p>
    <w:p>
      <w:r>
        <w:t>40</w:t>
        <w:tab/>
        <w:t>Den s[Debit]s des Werkes: t[Der Freiherr von Landau]t</w:t>
      </w:r>
    </w:p>
    <w:p>
      <w:r>
        <w:t>43</w:t>
        <w:tab/>
        <w:t>1839 - 1840</w:t>
      </w:r>
    </w:p>
    <w:p>
      <w:r>
        <w:br/>
        <w:t>30</w:t>
        <w:tab/>
        <w:t>Nr. 39</w:t>
      </w:r>
    </w:p>
    <w:p>
      <w:r>
        <w:t>33</w:t>
        <w:tab/>
        <w:t>S. 232</w:t>
      </w:r>
    </w:p>
    <w:p>
      <w:r>
        <w:t>40</w:t>
        <w:tab/>
        <w:t>Das s[Verbot der öffentlichen Ankündigung der in o[Leipzig]o erschienenen Schrift: t[Das preußische Soldatenthum]t]s</w:t>
      </w:r>
    </w:p>
    <w:p>
      <w:r>
        <w:t>43</w:t>
        <w:tab/>
        <w:t>1841</w:t>
      </w:r>
    </w:p>
    <w:p>
      <w:r>
        <w:br/>
        <w:t>30</w:t>
        <w:tab/>
        <w:t>Nr. 40</w:t>
      </w:r>
    </w:p>
    <w:p>
      <w:r>
        <w:t>33</w:t>
        <w:tab/>
        <w:t>S. 232</w:t>
      </w:r>
    </w:p>
    <w:p>
      <w:r>
        <w:t>40</w:t>
        <w:tab/>
        <w:t>Die s[Censur]s der von dem p[4{Professor} 1{Wolff} in 6{o[Grünberg]o}]p unter dem Titel: t[1{Sonntags-Blätter zur Erbauung und Belehrung für evangel. Christen} 2{&lt;Wochenschrift&gt;}]t herausgegebenenen Wochenschrift</w:t>
      </w:r>
    </w:p>
    <w:p>
      <w:r>
        <w:t>43</w:t>
        <w:tab/>
        <w:t>1842</w:t>
      </w:r>
    </w:p>
    <w:p>
      <w:r>
        <w:br/>
        <w:t>30</w:t>
        <w:tab/>
        <w:t>Nr. 41</w:t>
      </w:r>
    </w:p>
    <w:p>
      <w:r>
        <w:t>33</w:t>
        <w:tab/>
        <w:t>S. 232</w:t>
      </w:r>
    </w:p>
    <w:p>
      <w:r>
        <w:t>40</w:t>
        <w:tab/>
        <w:t>Die Herausgabe und s[Censur]s des t[Soldiner Kreisblatt]ts</w:t>
      </w:r>
    </w:p>
    <w:p>
      <w:r>
        <w:t>43</w:t>
        <w:tab/>
        <w:t>1837 - 1839</w:t>
      </w:r>
    </w:p>
    <w:p>
      <w:r>
        <w:br/>
        <w:t>30</w:t>
        <w:tab/>
        <w:t>Nr. 42</w:t>
      </w:r>
    </w:p>
    <w:p>
      <w:r>
        <w:t>33</w:t>
        <w:tab/>
        <w:t>S. 232</w:t>
      </w:r>
    </w:p>
    <w:p>
      <w:r>
        <w:t>40</w:t>
        <w:tab/>
        <w:t>Die s[Censur]s und den s[Debit]s der von dem p[7{großherzogl. mecklenburgischen Medizinalrat}h 4{Dr.} 2{J. J.} 1{Sachs} in 6{o[Berlin]o}]p herausgegebenenen Druck- und s[Zeitschrift]sen</w:t>
      </w:r>
    </w:p>
    <w:p>
      <w:r>
        <w:t>43</w:t>
        <w:tab/>
        <w:t>1841</w:t>
      </w:r>
    </w:p>
    <w:p>
      <w:r>
        <w:br/>
        <w:t>30</w:t>
        <w:tab/>
        <w:t>Nr. 43</w:t>
      </w:r>
    </w:p>
    <w:p>
      <w:r>
        <w:t>33</w:t>
        <w:tab/>
        <w:t>S. 232</w:t>
      </w:r>
    </w:p>
    <w:p>
      <w:r>
        <w:t>40</w:t>
        <w:tab/>
        <w:t>Die s[Censur]s und den s[Debit]s der in o[Leipzig]o erscheinenden sächsischen t[&lt;Sächsische&gt; Vaterlandsblätter]t</w:t>
      </w:r>
    </w:p>
    <w:p>
      <w:r>
        <w:t>43</w:t>
        <w:tab/>
        <w:t>1842 - 1846</w:t>
      </w:r>
    </w:p>
    <w:p>
      <w:r>
        <w:br/>
        <w:t>30</w:t>
        <w:tab/>
        <w:t>Nr. 44</w:t>
      </w:r>
    </w:p>
    <w:p>
      <w:r>
        <w:t>33</w:t>
        <w:tab/>
        <w:t>S. 232</w:t>
      </w:r>
    </w:p>
    <w:p>
      <w:r>
        <w:t>40</w:t>
        <w:tab/>
        <w:t>Die s[2{gegen die Herausgabe von Urkunden aus dem freiherrlich p[3{&lt;Freiherr&gt;} 8{von} 1{Seckendorf}]p'schen Familien-Archive zu treffende}n 1{Censur-Maßregeln}]s</w:t>
      </w:r>
    </w:p>
    <w:p>
      <w:r>
        <w:t>43</w:t>
        <w:tab/>
        <w:t>1842</w:t>
      </w:r>
    </w:p>
    <w:p>
      <w:r>
        <w:br/>
        <w:t>30</w:t>
        <w:tab/>
        <w:t>Nr. 45</w:t>
      </w:r>
    </w:p>
    <w:p>
      <w:r>
        <w:t>33</w:t>
        <w:tab/>
        <w:t>S. 233</w:t>
      </w:r>
    </w:p>
    <w:p>
      <w:r>
        <w:t>40</w:t>
        <w:tab/>
        <w:t>Die Herausgabe und s[Censur]s des t[Sorauer Kreisblatt]ts</w:t>
      </w:r>
    </w:p>
    <w:p>
      <w:r>
        <w:t>43</w:t>
        <w:tab/>
        <w:t>1843</w:t>
      </w:r>
    </w:p>
    <w:p>
      <w:r>
        <w:br/>
        <w:t>30</w:t>
        <w:tab/>
        <w:t>Nr. 46</w:t>
      </w:r>
    </w:p>
    <w:p>
      <w:r>
        <w:t>33</w:t>
        <w:tab/>
        <w:t>S. 233</w:t>
      </w:r>
    </w:p>
    <w:p>
      <w:r>
        <w:t>40</w:t>
        <w:tab/>
        <w:t>Die s[Censur]s der in o[Münster]o unter dem Titel: t[1{Sonntags-Blatt für kathol. Christen} 2{&lt;Zeitschrift&gt;}]t, und t[1{Rheinisch-Westfälische Blätter für Erziehung und Volksunterricht} 2{&lt;Zeitschrift&gt;}]t erscheinenden Zeitschriften</w:t>
      </w:r>
    </w:p>
    <w:p>
      <w:r>
        <w:t>43</w:t>
        <w:tab/>
        <w:t>1842</w:t>
      </w:r>
    </w:p>
    <w:p>
      <w:r>
        <w:br/>
        <w:t>30</w:t>
        <w:tab/>
        <w:t>Nr. 47</w:t>
      </w:r>
    </w:p>
    <w:p>
      <w:r>
        <w:t>33</w:t>
        <w:tab/>
        <w:t>S. 233</w:t>
      </w:r>
    </w:p>
    <w:p>
      <w:r>
        <w:t>40</w:t>
        <w:tab/>
        <w:t>Die s[Censur]s und den s[Debit]s der in der deutschen Übersetzung von p[2{Eugène} 1{Sue}]p's "t[Mystères de Paris]t"; desgl. von dessen Werke "t[Le juif errant]t"; desgl. von dessen Roman "t[Die Geheimnisse des Volkes]t"</w:t>
      </w:r>
    </w:p>
    <w:p>
      <w:r>
        <w:t>43</w:t>
        <w:tab/>
        <w:t>1843</w:t>
      </w:r>
    </w:p>
    <w:p>
      <w:r>
        <w:br/>
        <w:t>30</w:t>
        <w:tab/>
        <w:t>Nr. 48</w:t>
      </w:r>
    </w:p>
    <w:p>
      <w:r>
        <w:t>33</w:t>
        <w:tab/>
        <w:t>S. 233</w:t>
      </w:r>
    </w:p>
    <w:p>
      <w:r>
        <w:t>40</w:t>
        <w:tab/>
        <w:t>Die Herausgabe und s[Censur]s des t[Suhler Orts-Nachrichtenblatt]ts</w:t>
      </w:r>
    </w:p>
    <w:p>
      <w:r>
        <w:t>43</w:t>
        <w:tab/>
        <w:t>1844</w:t>
      </w:r>
    </w:p>
    <w:p>
      <w:r>
        <w:br/>
        <w:t>30</w:t>
        <w:tab/>
        <w:t>Nr. 49</w:t>
      </w:r>
    </w:p>
    <w:p>
      <w:r>
        <w:t>33</w:t>
        <w:tab/>
        <w:t>S. 233</w:t>
      </w:r>
    </w:p>
    <w:p>
      <w:r>
        <w:t>40</w:t>
        <w:tab/>
        <w:t>Die Rüge der in den diesseitigen Blättern und Schriften enthaltenenen Ausfälle gegen das o[2{Königreich} 1{Sachsen}]o</w:t>
      </w:r>
    </w:p>
    <w:p>
      <w:r>
        <w:t>43</w:t>
        <w:tab/>
        <w:t>1844</w:t>
      </w:r>
    </w:p>
    <w:p>
      <w:r>
        <w:br/>
        <w:t>30</w:t>
        <w:tab/>
        <w:t>Nr. 50</w:t>
      </w:r>
    </w:p>
    <w:p>
      <w:r>
        <w:t>33</w:t>
        <w:tab/>
        <w:t>S. 233</w:t>
      </w:r>
    </w:p>
    <w:p>
      <w:r>
        <w:t>40</w:t>
        <w:tab/>
        <w:t>Die s[Censur]s und den s[Debit]s der s[2{in o[Siegen]o erscheinende}n 1{Zeitschrift}]sen</w:t>
      </w:r>
    </w:p>
    <w:p>
      <w:r>
        <w:t>43</w:t>
        <w:tab/>
        <w:t>1841</w:t>
      </w:r>
    </w:p>
    <w:p>
      <w:r>
        <w:br/>
        <w:t>30</w:t>
        <w:tab/>
        <w:t>Nr. 51</w:t>
      </w:r>
    </w:p>
    <w:p>
      <w:r>
        <w:t>33</w:t>
        <w:tab/>
        <w:t>S. 233</w:t>
      </w:r>
    </w:p>
    <w:p>
      <w:r>
        <w:t>40</w:t>
        <w:tab/>
        <w:t>Die Herausgabe und s[Censur]s des t[Provinzialblatts für die Provinz Sachsen]t</w:t>
      </w:r>
    </w:p>
    <w:p>
      <w:r>
        <w:t>43</w:t>
        <w:tab/>
        <w:t>1844</w:t>
      </w:r>
    </w:p>
    <w:p>
      <w:r>
        <w:br/>
        <w:t>30</w:t>
        <w:tab/>
        <w:t>Nr. 52</w:t>
      </w:r>
    </w:p>
    <w:p>
      <w:r>
        <w:t>33</w:t>
        <w:tab/>
        <w:t>S. 234</w:t>
      </w:r>
    </w:p>
    <w:p>
      <w:r>
        <w:t>40</w:t>
        <w:tab/>
        <w:t>Die Herausgabe eines s[1{Wochenblatt}es 2{für die Stadt o[Sommerfeld]o}]s</w:t>
      </w:r>
    </w:p>
    <w:p>
      <w:r>
        <w:t>43</w:t>
        <w:tab/>
        <w:t>1844</w:t>
      </w:r>
    </w:p>
    <w:p>
      <w:r>
        <w:br/>
        <w:t>30</w:t>
        <w:tab/>
        <w:t>Nr. 53</w:t>
      </w:r>
    </w:p>
    <w:p>
      <w:r>
        <w:t>33</w:t>
        <w:tab/>
        <w:t>S. 234</w:t>
      </w:r>
    </w:p>
    <w:p>
      <w:r>
        <w:t>40</w:t>
        <w:tab/>
        <w:t>Die s[Beschlagnahme und Unterdrückung der in o[Leipzig]o unter dem Titel:t["Die Seherin", dramatisches Gedicht]t von p[2{Emil} 1{Mecklenburg}]p erschienenen s[2{anstößige}n 1{Druckschrift}]s]s</w:t>
      </w:r>
    </w:p>
    <w:p>
      <w:r>
        <w:t>43</w:t>
        <w:tab/>
        <w:t>1845</w:t>
      </w:r>
    </w:p>
    <w:p>
      <w:r>
        <w:br/>
        <w:t>30</w:t>
        <w:tab/>
        <w:t>Nr. 54</w:t>
      </w:r>
    </w:p>
    <w:p>
      <w:r>
        <w:t>33</w:t>
        <w:tab/>
        <w:t>S. 234</w:t>
      </w:r>
    </w:p>
    <w:p>
      <w:r>
        <w:t>40</w:t>
        <w:tab/>
        <w:t>Die Herausgabe und s[Censur]s des t[Saganer Kreisblatt]ts</w:t>
      </w:r>
    </w:p>
    <w:p>
      <w:r>
        <w:t>43</w:t>
        <w:tab/>
        <w:t>1845</w:t>
      </w:r>
    </w:p>
    <w:p>
      <w:r>
        <w:br/>
        <w:t>30</w:t>
        <w:tab/>
        <w:t>Nr. 55</w:t>
      </w:r>
    </w:p>
    <w:p>
      <w:r>
        <w:t>33</w:t>
        <w:tab/>
        <w:t>S. 234</w:t>
      </w:r>
    </w:p>
    <w:p>
      <w:r>
        <w:t>40</w:t>
        <w:tab/>
        <w:t>Die Herausgabe und s[Censur]s des in o[Berlin]o unter dem Titel: t[1{Der Sonntags-Gast} 2{&lt;christliches Wochenblatt&gt;}]t erscheinenden christlichen Wochenblatts</w:t>
      </w:r>
    </w:p>
    <w:p>
      <w:r>
        <w:t>43</w:t>
        <w:tab/>
        <w:t>1832</w:t>
      </w:r>
    </w:p>
    <w:p>
      <w:r>
        <w:br/>
        <w:t>30</w:t>
        <w:tab/>
        <w:t>Nr. 56</w:t>
      </w:r>
    </w:p>
    <w:p>
      <w:r>
        <w:t>33</w:t>
        <w:tab/>
        <w:t>S. 234</w:t>
      </w:r>
    </w:p>
    <w:p>
      <w:r>
        <w:t>40</w:t>
        <w:tab/>
        <w:t>Die Herausgabe und s[Censur]s des t[Soester Kreisblatt]ts</w:t>
      </w:r>
    </w:p>
    <w:p>
      <w:r>
        <w:t>43</w:t>
        <w:tab/>
        <w:t>1842</w:t>
      </w:r>
    </w:p>
    <w:p>
      <w:r>
        <w:br/>
        <w:t>30</w:t>
        <w:tab/>
        <w:t>Nr. 57</w:t>
      </w:r>
    </w:p>
    <w:p>
      <w:r>
        <w:t>33</w:t>
        <w:tab/>
        <w:t>S. 234</w:t>
      </w:r>
    </w:p>
    <w:p>
      <w:r>
        <w:t>40</w:t>
        <w:tab/>
        <w:t>Die Herausgabe und s[Censur]s des t[Saarbrücker Anzeiger]ts</w:t>
      </w:r>
    </w:p>
    <w:p>
      <w:r>
        <w:t>43</w:t>
        <w:tab/>
        <w:t>1838</w:t>
      </w:r>
    </w:p>
    <w:p>
      <w:r>
        <w:br/>
        <w:t>30</w:t>
        <w:tab/>
        <w:t>Nr. 58</w:t>
      </w:r>
    </w:p>
    <w:p>
      <w:r>
        <w:t>33</w:t>
        <w:tab/>
        <w:t>S. 234</w:t>
      </w:r>
    </w:p>
    <w:p>
      <w:r>
        <w:t>40</w:t>
        <w:tab/>
        <w:t>Die Herausgabe von s[Zeit&lt;schrift&gt;]s-, besonders s[Monatsschrift]sen durch den p[5{Buchdrucker} 1{Sander} in 6{o[Spandau]o}]p</w:t>
      </w:r>
    </w:p>
    <w:p>
      <w:r>
        <w:t>43</w:t>
        <w:tab/>
        <w:t>1846</w:t>
      </w:r>
    </w:p>
    <w:p>
      <w:r>
        <w:br/>
        <w:t>30</w:t>
        <w:tab/>
        <w:t>Nr. 59</w:t>
      </w:r>
    </w:p>
    <w:p>
      <w:r>
        <w:t>33</w:t>
        <w:tab/>
        <w:t>S. 235</w:t>
      </w:r>
    </w:p>
    <w:p>
      <w:r>
        <w:t>40</w:t>
        <w:tab/>
        <w:t>Die Herausgabe und s[Censur]s der o[Berlin]oer t[2{Zeitschrift} "1{Der Säemann}]t"</w:t>
      </w:r>
    </w:p>
    <w:p>
      <w:r>
        <w:t>43</w:t>
        <w:tab/>
        <w:t>1846</w:t>
      </w:r>
    </w:p>
    <w:p>
      <w:r>
        <w:br/>
        <w:t>30</w:t>
        <w:tab/>
        <w:t>Nr. 60</w:t>
      </w:r>
    </w:p>
    <w:p>
      <w:r>
        <w:t>33</w:t>
        <w:tab/>
        <w:t>S. 235</w:t>
      </w:r>
    </w:p>
    <w:p>
      <w:r>
        <w:t>40</w:t>
        <w:tab/>
        <w:t>Das s[Debitsverbot]s gegen die in o[Leipzig]o unter dem Titel: "t[Samolubstwo" (Egoismus)]t erschienene s[2{anstößige polnische} 1{Schrift}]s</w:t>
      </w:r>
    </w:p>
    <w:p>
      <w:r>
        <w:t>43</w:t>
        <w:tab/>
        <w:t>1846</w:t>
      </w:r>
    </w:p>
    <w:p>
      <w:r>
        <w:br/>
        <w:t>30</w:t>
        <w:tab/>
        <w:t>Nr. 61</w:t>
      </w:r>
    </w:p>
    <w:p>
      <w:r>
        <w:t>33</w:t>
        <w:tab/>
        <w:t>S. 235</w:t>
      </w:r>
    </w:p>
    <w:p>
      <w:r>
        <w:t>40</w:t>
        <w:tab/>
        <w:t>Die Herausgabe und s[Censur]s des von dem p[5{katholische&lt;r&gt;n Pfarrer} 1{Hansen} in 6{o[Ottweiler]o}]p redigierten "t[Sonntagsblatts zur Belehrung, Erbauung und Unterhaltung des katholischen Volkes]t"</w:t>
      </w:r>
    </w:p>
    <w:p>
      <w:r>
        <w:t>43</w:t>
        <w:tab/>
        <w:t>1846</w:t>
      </w:r>
    </w:p>
    <w:p>
      <w:r>
        <w:br/>
        <w:t>30</w:t>
        <w:tab/>
        <w:t>Nr. 63</w:t>
      </w:r>
    </w:p>
    <w:p>
      <w:r>
        <w:t>33</w:t>
        <w:tab/>
        <w:t>S. 235</w:t>
      </w:r>
    </w:p>
    <w:p>
      <w:r>
        <w:t>40</w:t>
        <w:tab/>
        <w:t>Die s[Censur]s der in o[Berlin]o unter dem Titel: "t[1{Die Sonntagsfeier}" 2{&lt;Monatsschrift&gt;}]t erscheinenden Monatsschrift</w:t>
      </w:r>
    </w:p>
    <w:p>
      <w:r>
        <w:t>43</w:t>
        <w:tab/>
        <w:t>1844</w:t>
      </w:r>
    </w:p>
    <w:p>
      <w:r>
        <w:br/>
        <w:t>30</w:t>
        <w:tab/>
        <w:t>Nr. 64</w:t>
      </w:r>
    </w:p>
    <w:p>
      <w:r>
        <w:t>33</w:t>
        <w:tab/>
        <w:t>S. 235</w:t>
      </w:r>
    </w:p>
    <w:p>
      <w:r>
        <w:t>40</w:t>
        <w:tab/>
        <w:t>Die s[Unterdrückung des in o[Carlsruhe]o unter der Überschrift "t[Deutscher Soldaten-Katechismus]t" zum Vorschein gekommenen revolutionären Pamphlets]s</w:t>
      </w:r>
    </w:p>
    <w:p>
      <w:r>
        <w:t>43</w:t>
        <w:tab/>
        <w:t>1847</w:t>
      </w:r>
    </w:p>
    <w:p>
      <w:r>
        <w:br/>
        <w:t>30</w:t>
        <w:tab/>
        <w:t>Nr. 65</w:t>
      </w:r>
    </w:p>
    <w:p>
      <w:r>
        <w:t>33</w:t>
        <w:tab/>
        <w:t>S. 236</w:t>
      </w:r>
    </w:p>
    <w:p>
      <w:r>
        <w:t>40</w:t>
        <w:tab/>
        <w:t>Die s[Censur]s und den s[Debit]s der von dem p[4{Professor der Geschichte} an der Universität zu 6{o[Marburg]o} 2{Heinrich} 8{von} 1{Sybel}]p herausgegebenen Druckschriften</w:t>
      </w:r>
    </w:p>
    <w:p>
      <w:r>
        <w:t>43</w:t>
        <w:tab/>
        <w:t>1847</w:t>
      </w:r>
    </w:p>
    <w:p>
      <w:r>
        <w:br/>
        <w:t>30</w:t>
        <w:tab/>
        <w:t>Nr. 66</w:t>
      </w:r>
    </w:p>
    <w:p>
      <w:r>
        <w:t>33</w:t>
        <w:tab/>
        <w:t>S. 236</w:t>
      </w:r>
    </w:p>
    <w:p>
      <w:r>
        <w:t>40</w:t>
        <w:tab/>
        <w:t>Die Herausgabe und s[Censur]s des t[Saganer Wochenblatt]ts</w:t>
      </w:r>
    </w:p>
    <w:p>
      <w:r>
        <w:t>43</w:t>
        <w:tab/>
        <w:t>1847</w:t>
      </w:r>
    </w:p>
    <w:p>
      <w:r>
        <w:br/>
        <w:t>30</w:t>
        <w:tab/>
        <w:t>Nr. 67</w:t>
      </w:r>
    </w:p>
    <w:p>
      <w:r>
        <w:t>33</w:t>
        <w:tab/>
        <w:t>S. 236</w:t>
      </w:r>
    </w:p>
    <w:p>
      <w:r>
        <w:t>40</w:t>
        <w:tab/>
        <w:t>Die Herausgabe und s[Censur]s des für den o[Malmdyer Kreis]o in deutscher und französischer Sprache unter dem Titel: "t[1{La Semaine}" 2{&lt;Monatsschrift&gt;}]t erscheinenden Wochenblatts</w:t>
      </w:r>
    </w:p>
    <w:p>
      <w:r>
        <w:t>43</w:t>
        <w:tab/>
        <w:t>1847</w:t>
      </w:r>
    </w:p>
    <w:p>
      <w:r>
        <w:br/>
        <w:t>26</w:t>
        <w:tab/>
        <w:t>Tit. 2, Lit. Sch</w:t>
      </w:r>
    </w:p>
    <w:p>
      <w:r>
        <w:t>27</w:t>
        <w:tab/>
        <w:t>Abt. II Polizei-Abteilung \ Sect. 9 \ Titel 2: Censur-Sachen. Specialia \ Lit. Sch</w:t>
      </w:r>
    </w:p>
    <w:p>
      <w:r>
        <w:t>30</w:t>
        <w:tab/>
        <w:t>Nr. 1</w:t>
      </w:r>
    </w:p>
    <w:p>
      <w:r>
        <w:t>33</w:t>
        <w:tab/>
        <w:t>S. 237</w:t>
      </w:r>
    </w:p>
    <w:p>
      <w:r>
        <w:t>40</w:t>
        <w:tab/>
        <w:t>Die von dem vormaligen p[7{Bürgermeister} 1{Schreiber} in 6{o[Glogau]o}]p nachgesuchte Erlaubniß zum Druck der von ihm verfaßten Schrift: "t[Mein Leben unter den Franzosen seit 1807 und als Bürgermeister der Stadt Glogau]t"</w:t>
      </w:r>
    </w:p>
    <w:p>
      <w:r>
        <w:t>43</w:t>
        <w:tab/>
        <w:t>1814</w:t>
      </w:r>
    </w:p>
    <w:p>
      <w:r>
        <w:br/>
        <w:t>30</w:t>
        <w:tab/>
        <w:t>Nr. 2</w:t>
      </w:r>
    </w:p>
    <w:p>
      <w:r>
        <w:t>33</w:t>
        <w:tab/>
        <w:t>S. 237</w:t>
      </w:r>
    </w:p>
    <w:p>
      <w:r>
        <w:t>40</w:t>
        <w:tab/>
        <w:t>Das s[Verbot des Verkaufs der in o[Berlin]o unter dem Titel "t[Entwurf zur neuen Organisation des schwedischen Heeres]t" circulierenden u. von Seiten o[Schweden]os sehr anstößig gefundenen Broschüre]s</w:t>
      </w:r>
    </w:p>
    <w:p>
      <w:r>
        <w:t>43</w:t>
        <w:tab/>
        <w:t>1817 - 1818</w:t>
      </w:r>
    </w:p>
    <w:p>
      <w:r>
        <w:br/>
        <w:t>30</w:t>
        <w:tab/>
        <w:t>Nr. 3</w:t>
      </w:r>
    </w:p>
    <w:p>
      <w:r>
        <w:t>33</w:t>
        <w:tab/>
        <w:t>S. 237</w:t>
      </w:r>
    </w:p>
    <w:p>
      <w:r>
        <w:t>40</w:t>
        <w:tab/>
        <w:t>Die s[Censur]s der t[Schlesischen Provinzialblätter]t</w:t>
      </w:r>
    </w:p>
    <w:p>
      <w:r>
        <w:t>43</w:t>
        <w:tab/>
        <w:t>1817 - 1846</w:t>
      </w:r>
    </w:p>
    <w:p>
      <w:r>
        <w:br/>
        <w:t>30</w:t>
        <w:tab/>
        <w:t>Nr. 4</w:t>
      </w:r>
    </w:p>
    <w:p>
      <w:r>
        <w:t>33</w:t>
        <w:tab/>
        <w:t>S. 237</w:t>
      </w:r>
    </w:p>
    <w:p>
      <w:r>
        <w:t>40</w:t>
        <w:tab/>
        <w:t>Die s[Censur]s und den s[Debit]s der Schrift: "t[Mein Leben, wie ich Johann George Scheffner es selbst beschrieben]t". k[2{o[Leipzig]o} bei 1{Brockhaus}]k</w:t>
      </w:r>
    </w:p>
    <w:p>
      <w:r>
        <w:t>43</w:t>
        <w:tab/>
        <w:t>1823</w:t>
      </w:r>
    </w:p>
    <w:p>
      <w:r>
        <w:br/>
        <w:t>30</w:t>
        <w:tab/>
        <w:t>Nr. 5</w:t>
      </w:r>
    </w:p>
    <w:p>
      <w:r>
        <w:t>33</w:t>
        <w:tab/>
        <w:t>S. 237</w:t>
      </w:r>
    </w:p>
    <w:p>
      <w:r>
        <w:t>40</w:t>
        <w:tab/>
        <w:t>Die s[Censur]s und den s[Debit]s der von dem p[7{Superintendent}en 1{Haken}]p bei k[1{Brockhaus} in 2{o[Leipzig]o}]k herausgegebenen "t[Lebensbeschreibung des Major von Schill]t"</w:t>
      </w:r>
    </w:p>
    <w:p>
      <w:r>
        <w:t>43</w:t>
        <w:tab/>
        <w:t>1824</w:t>
      </w:r>
    </w:p>
    <w:p>
      <w:r>
        <w:br/>
        <w:t>30</w:t>
        <w:tab/>
        <w:t>Nr. 6</w:t>
      </w:r>
    </w:p>
    <w:p>
      <w:r>
        <w:t>33</w:t>
        <w:tab/>
        <w:t>S. 237</w:t>
      </w:r>
    </w:p>
    <w:p>
      <w:r>
        <w:t>40</w:t>
        <w:tab/>
        <w:t>Die Herausgabe einer t[2{Monatsschrift} "1{Von und für Schlesien}]t" von dem p[4{Dr.} 1{Hoffmann} in 6{o[Breslau]o}]p und deren s[Censur]s</w:t>
      </w:r>
    </w:p>
    <w:p>
      <w:r>
        <w:t>43</w:t>
        <w:tab/>
        <w:t>1828</w:t>
      </w:r>
    </w:p>
    <w:p>
      <w:r>
        <w:br/>
        <w:t>30</w:t>
        <w:tab/>
        <w:t>Nr. 7</w:t>
      </w:r>
    </w:p>
    <w:p>
      <w:r>
        <w:t>33</w:t>
        <w:tab/>
        <w:t>S. 238</w:t>
      </w:r>
    </w:p>
    <w:p>
      <w:r>
        <w:t>40</w:t>
        <w:tab/>
        <w:t>Die s[Censur]s der von dem p[7{Regierungssekretär} 1{Brandt} in 6{o[Breslau]o}]p unter dem Titel "t[1{Schlesische Blätter}"2{&lt;Wochenschrift&gt;}]t herausgegebenen Wochenschrift; desgl. der von p[2{Friedr.} 1{Mehwald}]p späterhin fortgesetzten s[Zeitschrift]sen</w:t>
      </w:r>
    </w:p>
    <w:p>
      <w:r>
        <w:t>43</w:t>
        <w:tab/>
        <w:t>1828 - 1839</w:t>
      </w:r>
    </w:p>
    <w:p>
      <w:r>
        <w:br/>
        <w:t>30</w:t>
        <w:tab/>
        <w:t>Nr. 8</w:t>
      </w:r>
    </w:p>
    <w:p>
      <w:r>
        <w:t>33</w:t>
        <w:tab/>
        <w:t>S. 238</w:t>
      </w:r>
    </w:p>
    <w:p>
      <w:r>
        <w:t>40</w:t>
        <w:tab/>
        <w:t>Die s[Censur]s der von dem p[5{Pastor} 1{Wehrhau} zu 6{o[Kunitz]o}]p und dem p[5{Buchdrucker} 1{Doensch} in 6{o[Liegnitz]o}]p unter dem Titel "t[1{Allgemeiner Anzeiger für Schlesien}" 2{&lt;Monatsschrift&gt;}]t herausgegebenen Monatsschrift</w:t>
      </w:r>
    </w:p>
    <w:p>
      <w:r>
        <w:t>43</w:t>
        <w:tab/>
        <w:t>1829</w:t>
      </w:r>
    </w:p>
    <w:p>
      <w:r>
        <w:br/>
        <w:t>30</w:t>
        <w:tab/>
        <w:t>Nr. 9</w:t>
      </w:r>
    </w:p>
    <w:p>
      <w:r>
        <w:t>33</w:t>
        <w:tab/>
        <w:t>S. 238</w:t>
      </w:r>
    </w:p>
    <w:p>
      <w:r>
        <w:t>40</w:t>
        <w:tab/>
        <w:t>Die s[Censur]s der von dem p[5{Buchhändler} 2{Ernst} 1{Graeff} in 6{o[Oppeln]o}]p herausgegebenen "t[Politischen Zeitung für Ober-Schlesien]t"</w:t>
      </w:r>
    </w:p>
    <w:p>
      <w:r>
        <w:t>43</w:t>
        <w:tab/>
        <w:t>1830 - 1848</w:t>
      </w:r>
    </w:p>
    <w:p>
      <w:r>
        <w:br/>
        <w:t>30</w:t>
        <w:tab/>
        <w:t>Nr. 10</w:t>
      </w:r>
    </w:p>
    <w:p>
      <w:r>
        <w:t>33</w:t>
        <w:tab/>
        <w:t>S. 238</w:t>
      </w:r>
    </w:p>
    <w:p>
      <w:r>
        <w:t>40</w:t>
        <w:tab/>
        <w:t>Die s[Censur]s der von dem p[7{Obersten a. D.} 8{v.} 1{Schepeler} zu 6{o[Aachen]o}]p unter dem Titel "t[1{Monatliches Geschichtsbüchelchen oder kurze monatliche Übersicht der Weltbegebenheiten} 2{&lt;Zeitschrift&gt;}]t" herausgegebenen Zeitschrift</w:t>
      </w:r>
    </w:p>
    <w:p>
      <w:r>
        <w:t>43</w:t>
        <w:tab/>
        <w:t>1838 - 1840</w:t>
      </w:r>
    </w:p>
    <w:p>
      <w:r>
        <w:br/>
        <w:t>30</w:t>
        <w:tab/>
        <w:t>Nr. 11</w:t>
      </w:r>
    </w:p>
    <w:p>
      <w:r>
        <w:t>33</w:t>
        <w:tab/>
        <w:t>S. 238</w:t>
      </w:r>
    </w:p>
    <w:p>
      <w:r>
        <w:t>40</w:t>
        <w:tab/>
        <w:t>Den p[6{aus o[Schlesien]o gebürtigen und zur Zeit in o[Paris]o sich aufhaltend}en 5{Sprachlehrer} 1{Schubert}]p wegen Reiseunterstützung zur Rückkehr in die Heimath u. wegen Herausgabe einer s[Zeitschrift]s (s[Volksblatt]s)</w:t>
      </w:r>
    </w:p>
    <w:p>
      <w:r>
        <w:t>43</w:t>
        <w:tab/>
        <w:t>1841 - 1842</w:t>
      </w:r>
    </w:p>
    <w:p>
      <w:r>
        <w:br/>
        <w:t>30</w:t>
        <w:tab/>
        <w:t>Nr. 12</w:t>
      </w:r>
    </w:p>
    <w:p>
      <w:r>
        <w:t>33</w:t>
        <w:tab/>
        <w:t>S. 239</w:t>
      </w:r>
    </w:p>
    <w:p>
      <w:r>
        <w:t>40</w:t>
        <w:tab/>
        <w:t>Die s[Censur]s der von dem p[5{Buchdrucker} 1{Sochting} zu 6{o[Malmedy]o}]p herausgegebenen "t[Wochenblattes für den Kreis Schleiden]t"</w:t>
      </w:r>
    </w:p>
    <w:p>
      <w:r>
        <w:t>43</w:t>
        <w:tab/>
        <w:t>1831</w:t>
      </w:r>
    </w:p>
    <w:p>
      <w:r>
        <w:br/>
        <w:t>30</w:t>
        <w:tab/>
        <w:t>Nr. 13</w:t>
      </w:r>
    </w:p>
    <w:p>
      <w:r>
        <w:t>33</w:t>
        <w:tab/>
        <w:t>S. 239</w:t>
      </w:r>
    </w:p>
    <w:p>
      <w:r>
        <w:t>40</w:t>
        <w:tab/>
        <w:t>Die s[Censur]s der von dem p[5{Buchdrucker} 1{Pfingsten} zu 6{o[Landshut]o}]p unter dem Titel "t[1{Der Schlesische Gebirgsfreund} 2{&lt;Wochenblatt&gt;}]t" herauszugebenden Wochenblattes</w:t>
      </w:r>
    </w:p>
    <w:p>
      <w:r>
        <w:t>43</w:t>
        <w:tab/>
        <w:t>1831 - 1835</w:t>
      </w:r>
    </w:p>
    <w:p>
      <w:r>
        <w:br/>
        <w:t>30</w:t>
        <w:tab/>
        <w:t>Nr. 14</w:t>
      </w:r>
    </w:p>
    <w:p>
      <w:r>
        <w:t>33</w:t>
        <w:tab/>
        <w:t>S. 239</w:t>
      </w:r>
    </w:p>
    <w:p>
      <w:r>
        <w:t>40</w:t>
        <w:tab/>
        <w:t>Die s[Censur]s und den s[Debit]s des zu o[Rinteln]o erscheinenden "t[Schaumburger Volksblatt]ts"</w:t>
      </w:r>
    </w:p>
    <w:p>
      <w:r>
        <w:t>43</w:t>
        <w:tab/>
        <w:t>1832</w:t>
      </w:r>
    </w:p>
    <w:p>
      <w:r>
        <w:br/>
        <w:t>30</w:t>
        <w:tab/>
        <w:t>Nr. 15</w:t>
      </w:r>
    </w:p>
    <w:p>
      <w:r>
        <w:t>33</w:t>
        <w:tab/>
        <w:t>S. 239</w:t>
      </w:r>
    </w:p>
    <w:p>
      <w:r>
        <w:t>40</w:t>
        <w:tab/>
        <w:t>Die s[Censur]s der von p[1{Pappenheim} zu 6{o[Ratibor]o}]p herausgegebenen "t[Oberschlesischen Anzeiger]ts"</w:t>
      </w:r>
    </w:p>
    <w:p>
      <w:r>
        <w:t>43</w:t>
        <w:tab/>
        <w:t>1833 - 1841</w:t>
      </w:r>
    </w:p>
    <w:p>
      <w:r>
        <w:br/>
        <w:t>30</w:t>
        <w:tab/>
        <w:t>Nr. 16</w:t>
      </w:r>
    </w:p>
    <w:p>
      <w:r>
        <w:t>33</w:t>
        <w:tab/>
        <w:t>S. 239</w:t>
      </w:r>
    </w:p>
    <w:p>
      <w:r>
        <w:t>40</w:t>
        <w:tab/>
        <w:t>Die s[Censur]s der von dem p[7{Justizrat}h 1{Fürstenthal} in 6{o[Neiße]o}]p herauszugebenden "t[Korrespondenten von und für Schlesien]t"</w:t>
      </w:r>
    </w:p>
    <w:p>
      <w:r>
        <w:t>43</w:t>
        <w:tab/>
        <w:t>1833</w:t>
      </w:r>
    </w:p>
    <w:p>
      <w:r>
        <w:br/>
        <w:t>30</w:t>
        <w:tab/>
        <w:t>Nr. 17</w:t>
      </w:r>
    </w:p>
    <w:p>
      <w:r>
        <w:t>33</w:t>
        <w:tab/>
        <w:t>S. 239</w:t>
      </w:r>
    </w:p>
    <w:p>
      <w:r>
        <w:t>40</w:t>
        <w:tab/>
        <w:t>Die s[Censur]s des von dem vormaligen p[7{Regierungs-Assessor} 1{Doensch} in 6{o[Liegnitz]o}]p erscheinenden "t[1{Korrespondenten von und für Schlesien} 2{&lt;Zeitschrift&gt;}]t" und dessen Beiblatt "t[1{Die Brieftasche} 2{&lt;Beiblatt zum "Korrespondenten von und für Schlesien"&gt;}]t", desgl. anderer von demselben redigierten s[Zeitschrift]sen</w:t>
      </w:r>
    </w:p>
    <w:p>
      <w:r>
        <w:t>43</w:t>
        <w:tab/>
        <w:t>1831 - 1849</w:t>
      </w:r>
    </w:p>
    <w:p>
      <w:r>
        <w:br/>
        <w:t>30</w:t>
        <w:tab/>
        <w:t>Nr. 18</w:t>
      </w:r>
    </w:p>
    <w:p>
      <w:r>
        <w:t>33</w:t>
        <w:tab/>
        <w:t>S. 239</w:t>
      </w:r>
    </w:p>
    <w:p>
      <w:r>
        <w:t>40</w:t>
        <w:tab/>
        <w:t>Die s[Censur]s und den s[Debit]s der von und über den p[4{Professor &lt;Dr.&gt;}, 5{Prediger} und Dr. 1{Schleiermacher} in 6{o[Berlin]o}]p erschienenen Schriften und s[1{Bücher} 2{&lt;von und über Schleiermacher erschienene&gt;}]s</w:t>
      </w:r>
    </w:p>
    <w:p>
      <w:r>
        <w:t>43</w:t>
        <w:tab/>
        <w:t>1835</w:t>
      </w:r>
    </w:p>
    <w:p>
      <w:r>
        <w:br/>
        <w:t>30</w:t>
        <w:tab/>
        <w:t>Nr. 21</w:t>
      </w:r>
    </w:p>
    <w:p>
      <w:r>
        <w:t>33</w:t>
        <w:tab/>
        <w:t>S. 240</w:t>
      </w:r>
    </w:p>
    <w:p>
      <w:r>
        <w:t>40</w:t>
        <w:tab/>
        <w:t>Die s[Censur]s und den s[Debit]s der von p[2{A.} 1{Schäfer} in 6{o[Manheim]o}]p erscheinenden Schriften</w:t>
      </w:r>
    </w:p>
    <w:p>
      <w:r>
        <w:t>43</w:t>
        <w:tab/>
        <w:t>1835 - 1836</w:t>
      </w:r>
    </w:p>
    <w:p>
      <w:r>
        <w:br/>
        <w:t>30</w:t>
        <w:tab/>
        <w:t>Nr. 22</w:t>
      </w:r>
    </w:p>
    <w:p>
      <w:r>
        <w:t>33</w:t>
        <w:tab/>
        <w:t>S. 240</w:t>
      </w:r>
    </w:p>
    <w:p>
      <w:r>
        <w:t>40</w:t>
        <w:tab/>
        <w:t>Die Herausgabe und s[Censur]s der "t[Schlesischen Zeitung]t" in o[Breslau]o</w:t>
      </w:r>
    </w:p>
    <w:p>
      <w:r>
        <w:t>43</w:t>
        <w:tab/>
        <w:t>1801 - 1849</w:t>
      </w:r>
    </w:p>
    <w:p>
      <w:r>
        <w:br/>
        <w:t>30</w:t>
        <w:tab/>
        <w:t>Nr. 23</w:t>
      </w:r>
    </w:p>
    <w:p>
      <w:r>
        <w:t>33</w:t>
        <w:tab/>
        <w:t>S. 240</w:t>
      </w:r>
    </w:p>
    <w:p>
      <w:r>
        <w:t>40</w:t>
        <w:tab/>
        <w:t>Die s[Censur]s und den s[Debit]s der von p[2{Friedr&lt;ich&gt;}. 8{von} 1{Schlegel}]p erschienenen Druckschriften</w:t>
      </w:r>
    </w:p>
    <w:p>
      <w:r>
        <w:t>43</w:t>
        <w:tab/>
        <w:t>1836</w:t>
      </w:r>
    </w:p>
    <w:p>
      <w:r>
        <w:br/>
        <w:t>30</w:t>
        <w:tab/>
        <w:t>Nr. 24</w:t>
      </w:r>
    </w:p>
    <w:p>
      <w:r>
        <w:t>33</w:t>
        <w:tab/>
        <w:t>S. 240</w:t>
      </w:r>
    </w:p>
    <w:p>
      <w:r>
        <w:t>40</w:t>
        <w:tab/>
        <w:t>Die Entschädigungsklage des p[5{Buchhändler}s 1{Hennings} in 6{o[Neisse]o}]p wegen Beschlagnahme des früher mit s[Zensur-Erlaubnis]s von ihm verlegten und als Eigentum erworbenen militärischen Werks "t[Elementar-Taktik]t" von p[7{Leutnant} 1{Schlieper}]p, Bd. 1 - 2</w:t>
      </w:r>
    </w:p>
    <w:p>
      <w:r>
        <w:t>43</w:t>
        <w:tab/>
        <w:t>1837 - 1845</w:t>
      </w:r>
    </w:p>
    <w:p>
      <w:r>
        <w:br/>
        <w:t>30</w:t>
        <w:tab/>
        <w:t>Nr. 25</w:t>
      </w:r>
    </w:p>
    <w:p>
      <w:r>
        <w:t>33</w:t>
        <w:tab/>
        <w:t>S. 240</w:t>
      </w:r>
    </w:p>
    <w:p>
      <w:r>
        <w:t>40</w:t>
        <w:tab/>
        <w:t>Die s[2{von dem p[7{Geheime&lt;r&gt;n Rat}h 8{von} 1{Schelling}]p u. über denselben erschienene}n 1{Schrift}]sen</w:t>
      </w:r>
    </w:p>
    <w:p>
      <w:r>
        <w:t>43</w:t>
        <w:tab/>
        <w:t>1841 - 1847</w:t>
      </w:r>
    </w:p>
    <w:p>
      <w:r>
        <w:br/>
        <w:t>30</w:t>
        <w:tab/>
        <w:t>Nr. 26</w:t>
      </w:r>
    </w:p>
    <w:p>
      <w:r>
        <w:t>33</w:t>
        <w:tab/>
        <w:t>S. 240</w:t>
      </w:r>
    </w:p>
    <w:p>
      <w:r>
        <w:t>40</w:t>
        <w:tab/>
        <w:t>Die s[Censur]s des von dem p[7{Buchdruckereibesitzer} 1{Richter} in 6{o[Breslau]o}]p herausgegebenen "t[Schlesischen Kurier]ts"</w:t>
      </w:r>
    </w:p>
    <w:p>
      <w:r>
        <w:t>43</w:t>
        <w:tab/>
        <w:t>1842</w:t>
      </w:r>
    </w:p>
    <w:p>
      <w:r>
        <w:br/>
        <w:t>30</w:t>
        <w:tab/>
        <w:t>Nr. 27</w:t>
      </w:r>
    </w:p>
    <w:p>
      <w:r>
        <w:t>33</w:t>
        <w:tab/>
        <w:t>S. 241</w:t>
      </w:r>
    </w:p>
    <w:p>
      <w:r>
        <w:t>40</w:t>
        <w:tab/>
        <w:t>Die schriftstellerischen Werke des p[7{pensioniert}en 5{Lehrer}s an der ehemaligen k[1{königl. sächsischen Ritterakademie} 2{&lt;Dresden&gt;}]k 2{Friedrich} 1{Schott} zu 6{o[Dresden]o}]p</w:t>
      </w:r>
    </w:p>
    <w:p>
      <w:r>
        <w:t>43</w:t>
        <w:tab/>
        <w:t>1842</w:t>
      </w:r>
    </w:p>
    <w:p>
      <w:r>
        <w:br/>
        <w:t>30</w:t>
        <w:tab/>
        <w:t>Nr. 28</w:t>
      </w:r>
    </w:p>
    <w:p>
      <w:r>
        <w:t>33</w:t>
        <w:tab/>
        <w:t>S. 241</w:t>
      </w:r>
    </w:p>
    <w:p>
      <w:r>
        <w:t>40</w:t>
        <w:tab/>
        <w:t>Die s[Censur]s des von dem p[7{Buch- und Steindruckreibesitzer} 1{Winterstein} zu 6{o[Schönebeck]o}]p herausgegebenen "t[Wochen- und Anzeigeblatt]tes"</w:t>
      </w:r>
    </w:p>
    <w:p>
      <w:r>
        <w:t>41</w:t>
        <w:tab/>
        <w:t>adh.: Die dem k[Ober-Censurgericht]k wider die "t[Schlesische Chronik]t" ergangenenen Erkenntnisse z[1845 - 1847]z</w:t>
      </w:r>
    </w:p>
    <w:p>
      <w:r>
        <w:t>43</w:t>
        <w:tab/>
        <w:t>1842 - 1846</w:t>
      </w:r>
    </w:p>
    <w:p>
      <w:r>
        <w:br/>
        <w:t>30</w:t>
        <w:tab/>
        <w:t>Nr. 29</w:t>
      </w:r>
    </w:p>
    <w:p>
      <w:r>
        <w:t>33</w:t>
        <w:tab/>
        <w:t>S. 241</w:t>
      </w:r>
    </w:p>
    <w:p>
      <w:r>
        <w:t>40</w:t>
        <w:tab/>
        <w:t>Die s[Censur]s und den s[Debit]s der in k[2{o[Zürich]o und o[Frauenfeld]o} bei 1{p[2{Ch.} 1{Beyel}]p}]k erscheinenden t[2{Zeitung} "1{Der Beobachter aus der östlichen Schweiz}]t"</w:t>
      </w:r>
    </w:p>
    <w:p>
      <w:r>
        <w:t>43</w:t>
        <w:tab/>
        <w:t>1842</w:t>
      </w:r>
    </w:p>
    <w:p>
      <w:r>
        <w:br/>
        <w:t>30</w:t>
        <w:tab/>
        <w:t>Nr. 30</w:t>
      </w:r>
    </w:p>
    <w:p>
      <w:r>
        <w:t>33</w:t>
        <w:tab/>
        <w:t>S. 241</w:t>
      </w:r>
    </w:p>
    <w:p>
      <w:r>
        <w:t>40</w:t>
        <w:tab/>
        <w:t>Die s[2{Unterdrückung} des 1{Debit}]ss der in o[Zürich]o und o[Winterthur]o erscheinenden t[2{Zeitschrift} "1{Der deutsche Bote aus der Schweiz}]t"</w:t>
      </w:r>
    </w:p>
    <w:p>
      <w:r>
        <w:t>43</w:t>
        <w:tab/>
        <w:t>1842</w:t>
      </w:r>
    </w:p>
    <w:p>
      <w:r>
        <w:br/>
        <w:t>30</w:t>
        <w:tab/>
        <w:t>Nr. 31</w:t>
      </w:r>
    </w:p>
    <w:p>
      <w:r>
        <w:t>33</w:t>
        <w:tab/>
        <w:t>S. 241</w:t>
      </w:r>
    </w:p>
    <w:p>
      <w:r>
        <w:t>40</w:t>
        <w:tab/>
        <w:t>Die Herausgabe und s[Censur]s der pädagogischen t[2{Zeitschrift} "1{Schlesische Schullehrer-Zeitung}]t" als Fortsetzung des "t[2&lt;{Zeitschrift&gt;} 1{Schlesischen Schulbote}]tn"</w:t>
      </w:r>
    </w:p>
    <w:p>
      <w:r>
        <w:t>43</w:t>
        <w:tab/>
        <w:t>1842 - 1845</w:t>
      </w:r>
    </w:p>
    <w:p>
      <w:r>
        <w:br/>
        <w:t>30</w:t>
        <w:tab/>
        <w:t>Nr. 32</w:t>
      </w:r>
    </w:p>
    <w:p>
      <w:r>
        <w:t>33</w:t>
        <w:tab/>
        <w:t>S. 241</w:t>
      </w:r>
    </w:p>
    <w:p>
      <w:r>
        <w:t>40</w:t>
        <w:tab/>
        <w:t>Die Herausgabe und s[Censur]s des t[Schlawer Kreisblatt]ts</w:t>
      </w:r>
    </w:p>
    <w:p>
      <w:r>
        <w:t>43</w:t>
        <w:tab/>
        <w:t>1843 - 1848</w:t>
      </w:r>
    </w:p>
    <w:p>
      <w:r>
        <w:br/>
        <w:t>30</w:t>
        <w:tab/>
        <w:t>Nr. 33</w:t>
      </w:r>
    </w:p>
    <w:p>
      <w:r>
        <w:t>33</w:t>
        <w:tab/>
        <w:t>S. 242</w:t>
      </w:r>
    </w:p>
    <w:p>
      <w:r>
        <w:t>40</w:t>
        <w:tab/>
        <w:t>Den vormaligen p[7{Geheime&lt;r&gt;n Ober-Regierungsrat}h 8{von} 1{Schmieden} zu 6{o[Halle]o} als 5{Schriftsteller} unter der pseudonymen Bezeichnung "9{Friedorus Orientalis}]p"</w:t>
      </w:r>
    </w:p>
    <w:p>
      <w:r>
        <w:t>43</w:t>
        <w:tab/>
        <w:t>1842</w:t>
      </w:r>
    </w:p>
    <w:p>
      <w:r>
        <w:br/>
        <w:t>30</w:t>
        <w:tab/>
        <w:t>Nr. 35</w:t>
      </w:r>
    </w:p>
    <w:p>
      <w:r>
        <w:t>33</w:t>
        <w:tab/>
        <w:t>S. 242</w:t>
      </w:r>
    </w:p>
    <w:p>
      <w:r>
        <w:t>40</w:t>
        <w:tab/>
        <w:t>Die Herausgabe und s[Censur]s der "t[Schlesische Volks-Schul-Zeitung]t"</w:t>
      </w:r>
    </w:p>
    <w:p>
      <w:r>
        <w:t>43</w:t>
        <w:tab/>
        <w:t>1843 - 1848</w:t>
      </w:r>
    </w:p>
    <w:p>
      <w:r>
        <w:br/>
        <w:t>30</w:t>
        <w:tab/>
        <w:t>Nr. 36</w:t>
      </w:r>
    </w:p>
    <w:p>
      <w:r>
        <w:t>33</w:t>
        <w:tab/>
        <w:t>S. 242</w:t>
      </w:r>
    </w:p>
    <w:p>
      <w:r>
        <w:t>40</w:t>
        <w:tab/>
        <w:t>Die s[Censur]s und den s[Debit]s der von dem p[7{Staatsminister und Oberpräsident}en 8{von} 1{Schön} zu 6{o[Königsberg i./Pr.]o}]p und über denselben erschienenen Schriften</w:t>
      </w:r>
    </w:p>
    <w:p>
      <w:r>
        <w:t>43</w:t>
        <w:tab/>
        <w:t>1843</w:t>
      </w:r>
    </w:p>
    <w:p>
      <w:r>
        <w:br/>
        <w:t>30</w:t>
        <w:tab/>
        <w:t>Nr. 38</w:t>
      </w:r>
    </w:p>
    <w:p>
      <w:r>
        <w:t>33</w:t>
        <w:tab/>
        <w:t>S. 242</w:t>
      </w:r>
    </w:p>
    <w:p>
      <w:r>
        <w:t>40</w:t>
        <w:tab/>
        <w:t>Die Herausgabe und s[Censur]s der t[2{Zeitschrift} "1{Schlesische Chronik}]t"</w:t>
      </w:r>
    </w:p>
    <w:p>
      <w:r>
        <w:t>43</w:t>
        <w:tab/>
        <w:t>1835 - 1846</w:t>
      </w:r>
    </w:p>
    <w:p>
      <w:r>
        <w:br/>
        <w:t>30</w:t>
        <w:tab/>
        <w:t>Nr. 40</w:t>
      </w:r>
    </w:p>
    <w:p>
      <w:r>
        <w:t>33</w:t>
        <w:tab/>
        <w:t>S. 243</w:t>
      </w:r>
    </w:p>
    <w:p>
      <w:r>
        <w:t>40</w:t>
        <w:tab/>
        <w:t>Die Herausgabe und s[Censur]s einer belletristischen Zeitschrift in o[Landshut]o unter dem Titel "t[1{Schlesische Eisenbahn} 2{&lt;Zeitschrift&gt;}]t"</w:t>
      </w:r>
    </w:p>
    <w:p>
      <w:r>
        <w:t>43</w:t>
        <w:tab/>
        <w:t>1842 - 1846</w:t>
      </w:r>
    </w:p>
    <w:p>
      <w:r>
        <w:br/>
        <w:t>30</w:t>
        <w:tab/>
        <w:t>Nr. 41</w:t>
      </w:r>
    </w:p>
    <w:p>
      <w:r>
        <w:t>33</w:t>
        <w:tab/>
        <w:t>S. 243</w:t>
      </w:r>
    </w:p>
    <w:p>
      <w:r>
        <w:t>40</w:t>
        <w:tab/>
        <w:t>Die Herausgabe und s[Censur]s des "t[Schwiebuser Wochenblatt]ts"</w:t>
      </w:r>
    </w:p>
    <w:p>
      <w:r>
        <w:t>43</w:t>
        <w:tab/>
        <w:t>1842 - 1845</w:t>
      </w:r>
    </w:p>
    <w:p>
      <w:r>
        <w:br/>
        <w:t>30</w:t>
        <w:tab/>
        <w:t>Nr. 42</w:t>
      </w:r>
    </w:p>
    <w:p>
      <w:r>
        <w:t>33</w:t>
        <w:tab/>
        <w:t>S. 243</w:t>
      </w:r>
    </w:p>
    <w:p>
      <w:r>
        <w:t>40</w:t>
        <w:tab/>
        <w:t>Die Herausgabe und s[Censur]s einer unter der s[Presse]s befindlichen Schrift, eine Reihe zeither erschienener Aufsätze s[2{o[schlesisch]oe}r 1{Publizisten}]s</w:t>
      </w:r>
    </w:p>
    <w:p>
      <w:r>
        <w:t>43</w:t>
        <w:tab/>
        <w:t>1844</w:t>
      </w:r>
    </w:p>
    <w:p>
      <w:r>
        <w:br/>
        <w:t>30</w:t>
        <w:tab/>
        <w:t>Nr. 43</w:t>
      </w:r>
    </w:p>
    <w:p>
      <w:r>
        <w:t>33</w:t>
        <w:tab/>
        <w:t>S. 243</w:t>
      </w:r>
    </w:p>
    <w:p>
      <w:r>
        <w:t>40</w:t>
        <w:tab/>
        <w:t>Die Herausgabe und s[Censur]s der t[allgemeinen schlesischen Monatsschrift]t von p[Carlo]p</w:t>
      </w:r>
    </w:p>
    <w:p>
      <w:r>
        <w:t>43</w:t>
        <w:tab/>
        <w:t>1844</w:t>
      </w:r>
    </w:p>
    <w:p>
      <w:r>
        <w:br/>
        <w:t>30</w:t>
        <w:tab/>
        <w:t>Nr. 44</w:t>
      </w:r>
    </w:p>
    <w:p>
      <w:r>
        <w:t>33</w:t>
        <w:tab/>
        <w:t>S. 243</w:t>
      </w:r>
    </w:p>
    <w:p>
      <w:r>
        <w:t>40</w:t>
        <w:tab/>
        <w:t>Den schriftstellerischen Verkehr des p[7{Oberlandesgerichts-Referendarius} 4{Dr.} 2{Leopold} 1{Schweitzer} zu 6{o[Breslau]o}]p</w:t>
      </w:r>
    </w:p>
    <w:p>
      <w:r>
        <w:t>43</w:t>
        <w:tab/>
        <w:t>1844</w:t>
      </w:r>
    </w:p>
    <w:p>
      <w:r>
        <w:br/>
        <w:t>30</w:t>
        <w:tab/>
        <w:t>Nr. 45</w:t>
      </w:r>
    </w:p>
    <w:p>
      <w:r>
        <w:t>33</w:t>
        <w:tab/>
        <w:t>S. 243</w:t>
      </w:r>
    </w:p>
    <w:p>
      <w:r>
        <w:t>40</w:t>
        <w:tab/>
        <w:t>Die Herausgabe und s[Censur]s des "t[Schwedter Anzeiger]ts"</w:t>
      </w:r>
    </w:p>
    <w:p>
      <w:r>
        <w:t>43</w:t>
        <w:tab/>
        <w:t>1844</w:t>
      </w:r>
    </w:p>
    <w:p>
      <w:r>
        <w:br/>
        <w:t>30</w:t>
        <w:tab/>
        <w:t>Nr. 46</w:t>
      </w:r>
    </w:p>
    <w:p>
      <w:r>
        <w:t>33</w:t>
        <w:tab/>
        <w:t>S. 243</w:t>
      </w:r>
    </w:p>
    <w:p>
      <w:r>
        <w:t>40</w:t>
        <w:tab/>
        <w:t>Die s[Censur]s und den s[Debit]s der von dem p[7{Lieutenant} u. 5{Architekt}en 2{G. F.} 1{Schramke} in 6{o[Berlin]o}]p herauszugebenden Schriften</w:t>
      </w:r>
    </w:p>
    <w:p>
      <w:r>
        <w:t>43</w:t>
        <w:tab/>
        <w:t>1844</w:t>
      </w:r>
    </w:p>
    <w:p>
      <w:r>
        <w:br/>
        <w:t>30</w:t>
        <w:tab/>
        <w:t>Nr. 47</w:t>
      </w:r>
    </w:p>
    <w:p>
      <w:r>
        <w:t>33</w:t>
        <w:tab/>
        <w:t>S. 243</w:t>
      </w:r>
    </w:p>
    <w:p>
      <w:r>
        <w:t>40</w:t>
        <w:tab/>
        <w:t>Die Herausgabe und s[Censur]s des t[Schönauer Kreisblatt]ts</w:t>
      </w:r>
    </w:p>
    <w:p>
      <w:r>
        <w:t>43</w:t>
        <w:tab/>
        <w:t>1844</w:t>
      </w:r>
    </w:p>
    <w:p>
      <w:r>
        <w:br/>
        <w:t>30</w:t>
        <w:tab/>
        <w:t>Nr. 48</w:t>
      </w:r>
    </w:p>
    <w:p>
      <w:r>
        <w:t>33</w:t>
        <w:tab/>
        <w:t>S. 244</w:t>
      </w:r>
    </w:p>
    <w:p>
      <w:r>
        <w:t>40</w:t>
        <w:tab/>
        <w:t>Die Herausgabe von Druck- und s[Zeitschrift]sen seitens des p[4{Dr.} 2{Franz} 1{Schulte} in 6{o[Köln]o}]p</w:t>
      </w:r>
    </w:p>
    <w:p>
      <w:r>
        <w:t>43</w:t>
        <w:tab/>
        <w:t>1844 - 1845</w:t>
      </w:r>
    </w:p>
    <w:p>
      <w:r>
        <w:br/>
        <w:t>30</w:t>
        <w:tab/>
        <w:t>Nr. 49</w:t>
      </w:r>
    </w:p>
    <w:p>
      <w:r>
        <w:t>33</w:t>
        <w:tab/>
        <w:t>S. 244</w:t>
      </w:r>
    </w:p>
    <w:p>
      <w:r>
        <w:t>40</w:t>
        <w:tab/>
        <w:t>Die Herausgabe und s[Censur]s des t[Schwelmer Wochenblatt]ts</w:t>
      </w:r>
    </w:p>
    <w:p>
      <w:r>
        <w:t>43</w:t>
        <w:tab/>
        <w:t>1836 - 1845</w:t>
      </w:r>
    </w:p>
    <w:p>
      <w:r>
        <w:br/>
        <w:t>30</w:t>
        <w:tab/>
        <w:t>Nr. 50</w:t>
      </w:r>
    </w:p>
    <w:p>
      <w:r>
        <w:t>33</w:t>
        <w:tab/>
        <w:t>S. 244</w:t>
      </w:r>
    </w:p>
    <w:p>
      <w:r>
        <w:t>40</w:t>
        <w:tab/>
        <w:t>Die Herausgabe und s[Censur]s des t[Schwedter Monatsblatt]ts</w:t>
      </w:r>
    </w:p>
    <w:p>
      <w:r>
        <w:t>43</w:t>
        <w:tab/>
        <w:t>1845 - 1846</w:t>
      </w:r>
    </w:p>
    <w:p>
      <w:r>
        <w:br/>
        <w:t>30</w:t>
        <w:tab/>
        <w:t>Nr. 51</w:t>
      </w:r>
    </w:p>
    <w:p>
      <w:r>
        <w:t>33</w:t>
        <w:tab/>
        <w:t>S. 244</w:t>
      </w:r>
    </w:p>
    <w:p>
      <w:r>
        <w:t>40</w:t>
        <w:tab/>
        <w:t>Die Herausgabe einer s[2{politische}n 1{Zeitung}]s in o[Breslau]o seitens des p[3{Freiherr}n 8{v.} 1{Strachwitz auf Bruschewitz} bei 6{o[Hundsfeld]o}]p unter dem Titel t[2{&lt;Zeitung&gt;} "1{Allgemeiner Schlesischer Anzeiger}]t"</w:t>
      </w:r>
    </w:p>
    <w:p>
      <w:r>
        <w:t>43</w:t>
        <w:tab/>
        <w:t>1845</w:t>
      </w:r>
    </w:p>
    <w:p>
      <w:r>
        <w:br/>
        <w:t>30</w:t>
        <w:tab/>
        <w:t>Nr. 52</w:t>
      </w:r>
    </w:p>
    <w:p>
      <w:r>
        <w:t>33</w:t>
        <w:tab/>
        <w:t>S. 244</w:t>
      </w:r>
    </w:p>
    <w:p>
      <w:r>
        <w:t>40</w:t>
        <w:tab/>
        <w:t>Die Herausgabe und s[Censur]s der t[2{Wochenschrift} "1{Der Schlesische Kreisbote nebst allgemeinem Kreisanzeiger und Beiblatt}]t"</w:t>
      </w:r>
    </w:p>
    <w:p>
      <w:r>
        <w:t>43</w:t>
        <w:tab/>
        <w:t>1843 - 1846</w:t>
      </w:r>
    </w:p>
    <w:p>
      <w:r>
        <w:br/>
        <w:t>30</w:t>
        <w:tab/>
        <w:t>Nr. 53</w:t>
      </w:r>
    </w:p>
    <w:p>
      <w:r>
        <w:t>33</w:t>
        <w:tab/>
        <w:t>S. 244</w:t>
      </w:r>
    </w:p>
    <w:p>
      <w:r>
        <w:t>40</w:t>
        <w:tab/>
        <w:t>Die s[Censur]s und den s[Debit]s einzelner s[2{über die o[Schweiz]o und deren Verhältnisse erschienene}n 1{Schrift}]sen</w:t>
      </w:r>
    </w:p>
    <w:p>
      <w:r>
        <w:t>43</w:t>
        <w:tab/>
        <w:t>1845</w:t>
      </w:r>
    </w:p>
    <w:p>
      <w:r>
        <w:br/>
        <w:t>30</w:t>
        <w:tab/>
        <w:t>Nr. 54</w:t>
      </w:r>
    </w:p>
    <w:p>
      <w:r>
        <w:t>33</w:t>
        <w:tab/>
        <w:t>S. 244</w:t>
      </w:r>
    </w:p>
    <w:p>
      <w:r>
        <w:t>40</w:t>
        <w:tab/>
        <w:t>Die Gesuche des vormaligen p[7{Kammergerichts-Referendarius} 8{v.} 1{Schomberg-Gervasi} in 6{o[Berlin]o}]p um die Erlaubniß zur Herausgabe von s[Zeitschrift]sen</w:t>
      </w:r>
    </w:p>
    <w:p>
      <w:r>
        <w:t>43</w:t>
        <w:tab/>
        <w:t>1844 - 1847</w:t>
      </w:r>
    </w:p>
    <w:p>
      <w:r>
        <w:br/>
        <w:t>30</w:t>
        <w:tab/>
        <w:t>Nr. 55</w:t>
      </w:r>
    </w:p>
    <w:p>
      <w:r>
        <w:t>33</w:t>
        <w:tab/>
        <w:t>S. 245</w:t>
      </w:r>
    </w:p>
    <w:p>
      <w:r>
        <w:t>40</w:t>
        <w:tab/>
        <w:t>Die s[Censur]s der von dem p[7{Regierungs-Sekretär} 1{Brand}]p herausgegebene politische Monatsschrift, betitelt: t[1{Allgemeine Zeitung für Schlesien} 2{&lt;Monatsschrift&gt;}]t</w:t>
      </w:r>
    </w:p>
    <w:p>
      <w:r>
        <w:t>43</w:t>
        <w:tab/>
        <w:t>1846</w:t>
      </w:r>
    </w:p>
    <w:p>
      <w:r>
        <w:br/>
        <w:t>30</w:t>
        <w:tab/>
        <w:t>Nr. 56</w:t>
      </w:r>
    </w:p>
    <w:p>
      <w:r>
        <w:t>33</w:t>
        <w:tab/>
        <w:t>S. 245</w:t>
      </w:r>
    </w:p>
    <w:p>
      <w:r>
        <w:t>40</w:t>
        <w:tab/>
        <w:t>Die s[Unterdrückung der zu o[Leipzig]o unter dem Titel t[Schaum-Dichtungen]t von p[2{W.} 1{Jordan}]p erschienenen verwerflichen Schrift]s</w:t>
      </w:r>
    </w:p>
    <w:p>
      <w:r>
        <w:t>43</w:t>
        <w:tab/>
        <w:t>1846 - 1847</w:t>
      </w:r>
    </w:p>
    <w:p>
      <w:r>
        <w:br/>
        <w:t>30</w:t>
        <w:tab/>
        <w:t>Nr. 57</w:t>
      </w:r>
    </w:p>
    <w:p>
      <w:r>
        <w:t>33</w:t>
        <w:tab/>
        <w:t>S. 245</w:t>
      </w:r>
    </w:p>
    <w:p>
      <w:r>
        <w:t>40</w:t>
        <w:tab/>
        <w:t>Die Herausgabe von s[Zeitschriften in der Stadt o[Schwerin]o]s, o[Posensche&lt;r&gt;n Regierungsbezirk]os</w:t>
      </w:r>
    </w:p>
    <w:p>
      <w:r>
        <w:t>43</w:t>
        <w:tab/>
        <w:t>1846 - 1847</w:t>
      </w:r>
    </w:p>
    <w:p>
      <w:r>
        <w:br/>
        <w:t>30</w:t>
        <w:tab/>
        <w:t>Nr. 58</w:t>
      </w:r>
    </w:p>
    <w:p>
      <w:r>
        <w:t>33</w:t>
        <w:tab/>
        <w:t>S. 245</w:t>
      </w:r>
    </w:p>
    <w:p>
      <w:r>
        <w:t>40</w:t>
        <w:tab/>
        <w:t>Die Herausgabe und s[Censur]s der zu p[6{o[Waldenburg]o} von dem 5{Buchdrucker} 1{Schloegel}]p unter dem Titel "t[1{Schlesische Gebirgsblüten} 2{&lt;Wochenschrift&gt;}]t" erscheinenden Wochenschrift</w:t>
      </w:r>
    </w:p>
    <w:p>
      <w:r>
        <w:t>43</w:t>
        <w:tab/>
        <w:t>1847</w:t>
      </w:r>
    </w:p>
    <w:p>
      <w:r>
        <w:br/>
        <w:t>30</w:t>
        <w:tab/>
        <w:t>Nr. 59</w:t>
      </w:r>
    </w:p>
    <w:p>
      <w:r>
        <w:t>33</w:t>
        <w:tab/>
        <w:t>S. 245</w:t>
      </w:r>
    </w:p>
    <w:p>
      <w:r>
        <w:t>40</w:t>
        <w:tab/>
        <w:t>Die von dem p[5{s[Buchhändler]s} 1{Weigmann} in 6{o[Schweidnitz]o}]p beabsichtigte Herausgabe einer Wochenschrift unter dem Titel "t[1{Der Schweidnitzer Bote} 2{&lt;Wochenschrift&gt;}]t"</w:t>
      </w:r>
    </w:p>
    <w:p>
      <w:r>
        <w:t>43</w:t>
        <w:tab/>
        <w:t>1847</w:t>
      </w:r>
    </w:p>
    <w:p>
      <w:r>
        <w:br/>
        <w:t>30</w:t>
        <w:tab/>
        <w:t>Nr. 60</w:t>
      </w:r>
    </w:p>
    <w:p>
      <w:r>
        <w:t>33</w:t>
        <w:tab/>
        <w:t>S. 245</w:t>
      </w:r>
    </w:p>
    <w:p>
      <w:r>
        <w:t>40</w:t>
        <w:tab/>
        <w:t>Die s[Censur]s und den s[Debit]s der von p[2{Franz} 1{Schuselka}]p erschienenen Schriften</w:t>
      </w:r>
    </w:p>
    <w:p>
      <w:r>
        <w:t>43</w:t>
        <w:tab/>
        <w:t>1847 - 1857</w:t>
      </w:r>
    </w:p>
    <w:p>
      <w:r>
        <w:br/>
        <w:t>26</w:t>
        <w:tab/>
        <w:t>Tit. 2, Lit. Sp</w:t>
      </w:r>
    </w:p>
    <w:p>
      <w:r>
        <w:t>27</w:t>
        <w:tab/>
        <w:t>Abt. II Polizei-Abteilung \ Sect. 9 \ Titel 2: Censur-Sachen. Specialia \ Lit. Sp</w:t>
      </w:r>
    </w:p>
    <w:p>
      <w:r>
        <w:t>30</w:t>
        <w:tab/>
        <w:t>Nr. 1</w:t>
      </w:r>
    </w:p>
    <w:p>
      <w:r>
        <w:t>33</w:t>
        <w:tab/>
        <w:t>S. 247</w:t>
      </w:r>
    </w:p>
    <w:p>
      <w:r>
        <w:t>40</w:t>
        <w:tab/>
        <w:t>Die s[Unterdrückung der im s[Verlag]se bei p[Brockhaus]p i. J. z[1820]z erschienenen Übersetzung der neuesten Schrift des ehemaligen p[7{Erzbischof}s von 6{o[Mecheln]o} 8{de} 1{Pradt}]p]s betitelt: t[Die neuste Revolution in Spanien und ihre Folgen]t</w:t>
      </w:r>
    </w:p>
    <w:p>
      <w:r>
        <w:t>43</w:t>
        <w:tab/>
        <w:t>1820 - 1821</w:t>
      </w:r>
    </w:p>
    <w:p>
      <w:r>
        <w:br/>
        <w:t>30</w:t>
        <w:tab/>
        <w:t>Nr. 3</w:t>
      </w:r>
    </w:p>
    <w:p>
      <w:r>
        <w:t>33</w:t>
        <w:tab/>
        <w:t>S. 247</w:t>
      </w:r>
    </w:p>
    <w:p>
      <w:r>
        <w:t>40</w:t>
        <w:tab/>
        <w:t>Die s[Unterdrückung der ohne Angabe des o[Druckort]oes und des s[Verleger]ss erschienenen höchst verwerflichen Flugschrift]s betitelt: t[2{&lt;Flugschrift&gt;} 1{Antwort auf das Schreiben Sr. Ex. des Grafen Karl v. Arco an Franz v. Spaun über die Thaumaturgen}]t. 1821</w:t>
      </w:r>
    </w:p>
    <w:p>
      <w:r>
        <w:t>43</w:t>
        <w:tab/>
        <w:t>1822</w:t>
      </w:r>
    </w:p>
    <w:p>
      <w:r>
        <w:br/>
        <w:t>30</w:t>
        <w:tab/>
        <w:t>Nr. 4</w:t>
      </w:r>
    </w:p>
    <w:p>
      <w:r>
        <w:t>33</w:t>
        <w:tab/>
        <w:t>S. 247</w:t>
      </w:r>
    </w:p>
    <w:p>
      <w:r>
        <w:t>40</w:t>
        <w:tab/>
        <w:t xml:space="preserve">Die s[Confiskation]s der bei p[Voigt]p erschienenen Schrift "t[Die Spukgeister in der Kirche und im Staate, beleuchtet von Theoph. Phosporus]t. o[Ilmenau]o z[1823]z" </w:t>
      </w:r>
    </w:p>
    <w:p>
      <w:r>
        <w:t>43</w:t>
        <w:tab/>
        <w:t>1823 - 1824</w:t>
      </w:r>
    </w:p>
    <w:p>
      <w:r>
        <w:br/>
        <w:t>30</w:t>
        <w:tab/>
        <w:t>Nr. 7</w:t>
      </w:r>
    </w:p>
    <w:p>
      <w:r>
        <w:t>33</w:t>
        <w:tab/>
        <w:t>S. 248</w:t>
      </w:r>
    </w:p>
    <w:p>
      <w:r>
        <w:t>40</w:t>
        <w:tab/>
        <w:t>Die Herausgabe und s[Censur]s des t[Spremberger Kreisblatt]ts</w:t>
      </w:r>
    </w:p>
    <w:p>
      <w:r>
        <w:t>43</w:t>
        <w:tab/>
        <w:t>1844 - 1845</w:t>
      </w:r>
    </w:p>
    <w:p>
      <w:r>
        <w:br/>
        <w:t>30</w:t>
        <w:tab/>
        <w:t>Nr. 8</w:t>
      </w:r>
    </w:p>
    <w:p>
      <w:r>
        <w:t>33</w:t>
        <w:tab/>
        <w:t>S. 248</w:t>
      </w:r>
    </w:p>
    <w:p>
      <w:r>
        <w:t>40</w:t>
        <w:tab/>
        <w:t>Die Herausgabe einer s[2{wissenschaftlich belletristische}n 1{Zeitschrift}]s durch p[2{A. W.} 1{Zuccalmaglio} in 6{o[Cöln]o}]p unter dem Titel: t[1{Der Spiegel} 2{&lt;Zeitschrift&gt;}]t, deren s[Censur]s und s[Debit]s</w:t>
      </w:r>
    </w:p>
    <w:p>
      <w:r>
        <w:t>43</w:t>
        <w:tab/>
        <w:t>1844</w:t>
      </w:r>
    </w:p>
    <w:p>
      <w:r>
        <w:br/>
        <w:t>30</w:t>
        <w:tab/>
        <w:t>Nr. 9</w:t>
      </w:r>
    </w:p>
    <w:p>
      <w:r>
        <w:t>33</w:t>
        <w:tab/>
        <w:t>S. 248</w:t>
      </w:r>
    </w:p>
    <w:p>
      <w:r>
        <w:t>40</w:t>
        <w:tab/>
        <w:t>Die Herausgabe und s[Censur]s des t[Sprottauer Kreisblatt]ts</w:t>
      </w:r>
    </w:p>
    <w:p>
      <w:r>
        <w:t>43</w:t>
        <w:tab/>
        <w:t>1844</w:t>
      </w:r>
    </w:p>
    <w:p>
      <w:r>
        <w:br/>
        <w:t>30</w:t>
        <w:tab/>
        <w:t>Nr. 11</w:t>
      </w:r>
    </w:p>
    <w:p>
      <w:r>
        <w:t>33</w:t>
        <w:tab/>
        <w:t>S. 248</w:t>
      </w:r>
    </w:p>
    <w:p>
      <w:r>
        <w:t>40</w:t>
        <w:tab/>
        <w:t>Die Herausgabe der von p[2{Carl} 8{v.} 1{Hengel} in 6{o[Posen]o}]p unter dem Titel: t[1{Spiegel} 2{&lt;Monatsschrift&gt;}]t erscheinenden Monatsschrift</w:t>
      </w:r>
    </w:p>
    <w:p>
      <w:r>
        <w:t>43</w:t>
        <w:tab/>
        <w:t>1846</w:t>
      </w:r>
    </w:p>
    <w:p>
      <w:r>
        <w:br/>
        <w:t>26</w:t>
        <w:tab/>
        <w:t>Tit. 2, Lit. St</w:t>
      </w:r>
    </w:p>
    <w:p>
      <w:r>
        <w:t>27</w:t>
        <w:tab/>
        <w:t>Abt. II Polizei-Abteilung \ Sect. 9 \ Titel 2: Censur-Sachen. Specialia \ Lit. St</w:t>
      </w:r>
    </w:p>
    <w:p>
      <w:r>
        <w:t>30</w:t>
        <w:tab/>
        <w:t>Nr. 1</w:t>
      </w:r>
    </w:p>
    <w:p>
      <w:r>
        <w:t>33</w:t>
        <w:tab/>
        <w:t>S. 249</w:t>
      </w:r>
    </w:p>
    <w:p>
      <w:r>
        <w:t>40</w:t>
        <w:tab/>
        <w:t>Den s[Debit]s der von dem p[3{Graf}en 2{Julius} 8{v.} 1{Soden}]p herausgegebenen Schrift betitelt: t[Die Staats-National-Bildung]t, o[Aarau]o z[1821]z</w:t>
      </w:r>
    </w:p>
    <w:p>
      <w:r>
        <w:t>43</w:t>
        <w:tab/>
        <w:t>1820</w:t>
      </w:r>
    </w:p>
    <w:p>
      <w:r>
        <w:br/>
        <w:t>30</w:t>
        <w:tab/>
        <w:t>Nr. 3</w:t>
      </w:r>
    </w:p>
    <w:p>
      <w:r>
        <w:t>33</w:t>
        <w:tab/>
        <w:t>S. 249</w:t>
      </w:r>
    </w:p>
    <w:p>
      <w:r>
        <w:t>40</w:t>
        <w:tab/>
        <w:t>Die s[Censur]s der von dem p[7{Bürgermeister} 1{Hartung} in 6{o[Strehlen]o}]p herausgegebenen "t[Strehlenschen Wochenschrift]t"</w:t>
      </w:r>
    </w:p>
    <w:p>
      <w:r>
        <w:t>43</w:t>
        <w:tab/>
        <w:t>1829 - 1834</w:t>
      </w:r>
    </w:p>
    <w:p>
      <w:r>
        <w:br/>
        <w:t>30</w:t>
        <w:tab/>
        <w:t>Nr. 4</w:t>
      </w:r>
    </w:p>
    <w:p>
      <w:r>
        <w:t>33</w:t>
        <w:tab/>
        <w:t>S. 249</w:t>
      </w:r>
    </w:p>
    <w:p>
      <w:r>
        <w:t>40</w:t>
        <w:tab/>
        <w:t>Die s[Censur]s des von dem p[5{Buchdrucker} 1{Denhard} zu 6{o[Steinfurt]o}]p herausgegebenen "t[Steinfurter Wochenblatt]ts"</w:t>
      </w:r>
    </w:p>
    <w:p>
      <w:r>
        <w:t>43</w:t>
        <w:tab/>
        <w:t>1833</w:t>
      </w:r>
    </w:p>
    <w:p>
      <w:r>
        <w:br/>
        <w:t>30</w:t>
        <w:tab/>
        <w:t>Nr. 5</w:t>
      </w:r>
    </w:p>
    <w:p>
      <w:r>
        <w:t>33</w:t>
        <w:tab/>
        <w:t>S. 249</w:t>
      </w:r>
    </w:p>
    <w:p>
      <w:r>
        <w:t>40</w:t>
        <w:tab/>
        <w:t>Die s[Censur]s u. das s[Verbot der von p[2{E.} 1{Strahlheim}]p erschienenen verwerflichen Schriften und s[Bücher]s]s</w:t>
      </w:r>
    </w:p>
    <w:p>
      <w:r>
        <w:t>43</w:t>
        <w:tab/>
        <w:t>1834 - 1841</w:t>
      </w:r>
    </w:p>
    <w:p>
      <w:r>
        <w:br/>
        <w:t>30</w:t>
        <w:tab/>
        <w:t>Nr. 6</w:t>
      </w:r>
    </w:p>
    <w:p>
      <w:r>
        <w:t>33</w:t>
        <w:tab/>
        <w:t>S. 249</w:t>
      </w:r>
    </w:p>
    <w:p>
      <w:r>
        <w:t>40</w:t>
        <w:tab/>
        <w:t>Die s[Censur]s und den s[Debit]s der von p[2{L.} 1{Starkhof}]p erschienenen Schriften</w:t>
      </w:r>
    </w:p>
    <w:p>
      <w:r>
        <w:t>43</w:t>
        <w:tab/>
        <w:t>1834</w:t>
      </w:r>
    </w:p>
    <w:p>
      <w:r>
        <w:br/>
        <w:t>30</w:t>
        <w:tab/>
        <w:t>Nr. 7</w:t>
      </w:r>
    </w:p>
    <w:p>
      <w:r>
        <w:t>33</w:t>
        <w:tab/>
        <w:t>S. 249</w:t>
      </w:r>
    </w:p>
    <w:p>
      <w:r>
        <w:t>40</w:t>
        <w:tab/>
        <w:t>Die s[Censur]s und den s[Debit]s der von p[2{L.} 1{Storch}]p herausgegebenen Druckschriften</w:t>
      </w:r>
    </w:p>
    <w:p>
      <w:r>
        <w:t>43</w:t>
        <w:tab/>
        <w:t>1834</w:t>
      </w:r>
    </w:p>
    <w:p>
      <w:r>
        <w:br/>
        <w:t>30</w:t>
        <w:tab/>
        <w:t>Nr. 8</w:t>
      </w:r>
    </w:p>
    <w:p>
      <w:r>
        <w:t>33</w:t>
        <w:tab/>
        <w:t>S. 249</w:t>
      </w:r>
    </w:p>
    <w:p>
      <w:r>
        <w:t>40</w:t>
        <w:tab/>
        <w:t>Die s[Censur]s und den s[Debit]s der von p[2{J. F.} 1{Stern}]p erschienenen Schriften und s[Bücher]s</w:t>
      </w:r>
    </w:p>
    <w:p>
      <w:r>
        <w:t>43</w:t>
        <w:tab/>
        <w:t>1836</w:t>
      </w:r>
    </w:p>
    <w:p>
      <w:r>
        <w:br/>
        <w:t>30</w:t>
        <w:tab/>
        <w:t>Nr. 9</w:t>
      </w:r>
    </w:p>
    <w:p>
      <w:r>
        <w:t>33</w:t>
        <w:tab/>
        <w:t>S. 250</w:t>
      </w:r>
    </w:p>
    <w:p>
      <w:r>
        <w:t>40</w:t>
        <w:tab/>
        <w:t>Die Herausgabe eines s[Volksblatt]ss durch den p[7{Privatgelehrte&lt;r&gt;}n 2{Gottfried} 1{Gentzel} in 6{o[Berlin]o}]p unter dem Titel: t[1{Die Staffette} 2{&lt;Volksblatt&gt;}]t</w:t>
      </w:r>
    </w:p>
    <w:p>
      <w:r>
        <w:t>43</w:t>
        <w:tab/>
        <w:t>1838 - 1846</w:t>
      </w:r>
    </w:p>
    <w:p>
      <w:r>
        <w:br/>
        <w:t>30</w:t>
        <w:tab/>
        <w:t>Nr. 10</w:t>
      </w:r>
    </w:p>
    <w:p>
      <w:r>
        <w:t>33</w:t>
        <w:tab/>
        <w:t>S. 250</w:t>
      </w:r>
    </w:p>
    <w:p>
      <w:r>
        <w:t>40</w:t>
        <w:tab/>
        <w:t>Die s[Confiscation]s p[2{J.} 1{Jacobi} in 6{o[Berlin]o}]p verfaßten und bei k[1{p[2{Gustav} 1{Crantz}]p} 2{&lt;Berlin&gt;}]k daselbst erschienenen anstößigen Schrift: t[Stimmen aus Berlin. An die Rheinländer und Westphalen]t</w:t>
      </w:r>
    </w:p>
    <w:p>
      <w:r>
        <w:t>43</w:t>
        <w:tab/>
        <w:t>1839</w:t>
      </w:r>
    </w:p>
    <w:p>
      <w:r>
        <w:br/>
        <w:t>30</w:t>
        <w:tab/>
        <w:t>Nr. 11</w:t>
      </w:r>
    </w:p>
    <w:p>
      <w:r>
        <w:t>33</w:t>
        <w:tab/>
        <w:t>S. 250</w:t>
      </w:r>
    </w:p>
    <w:p>
      <w:r>
        <w:t>40</w:t>
        <w:tab/>
        <w:t>Die s[Censur]s der von dem p[7{Kammergerichts-Assessor} 1{Streber}]p herauszugebenden Schriften und s[Zeitblätter]s</w:t>
      </w:r>
    </w:p>
    <w:p>
      <w:r>
        <w:t>43</w:t>
        <w:tab/>
        <w:t>1841 - 1842</w:t>
      </w:r>
    </w:p>
    <w:p>
      <w:r>
        <w:br/>
        <w:t>30</w:t>
        <w:tab/>
        <w:t>Nr. 12</w:t>
      </w:r>
    </w:p>
    <w:p>
      <w:r>
        <w:t>33</w:t>
        <w:tab/>
        <w:t>S. 250</w:t>
      </w:r>
    </w:p>
    <w:p>
      <w:r>
        <w:t>40</w:t>
        <w:tab/>
        <w:t>Die s[Censur]s und den s[Debit]s der von p[4{Dr.} 2{David Friedrich} 1{Strauß} in 6{o[Stuttgart]o}]p herausgegebenen schriftstellerischen Werke</w:t>
      </w:r>
    </w:p>
    <w:p>
      <w:r>
        <w:t>43</w:t>
        <w:tab/>
        <w:t>1841 - 1842</w:t>
      </w:r>
    </w:p>
    <w:p>
      <w:r>
        <w:br/>
        <w:t>30</w:t>
        <w:tab/>
        <w:t>Nr. 14</w:t>
      </w:r>
    </w:p>
    <w:p>
      <w:r>
        <w:t>33</w:t>
        <w:tab/>
        <w:t>S. 250</w:t>
      </w:r>
    </w:p>
    <w:p>
      <w:r>
        <w:t>40</w:t>
        <w:tab/>
        <w:t>Die Herausgabe einer neuen s[2{o[Stettin]oer} 1{Zeitung}]s durch den p[5{Buchdrucker} 1{Hessenland}]p und andere</w:t>
      </w:r>
    </w:p>
    <w:p>
      <w:r>
        <w:t>43</w:t>
        <w:tab/>
        <w:t>1842 - 1843</w:t>
      </w:r>
    </w:p>
    <w:p>
      <w:r>
        <w:br/>
        <w:t>30</w:t>
        <w:tab/>
        <w:t>Nr. 15</w:t>
      </w:r>
    </w:p>
    <w:p>
      <w:r>
        <w:t>33</w:t>
        <w:tab/>
        <w:t>S. 250</w:t>
      </w:r>
    </w:p>
    <w:p>
      <w:r>
        <w:t>40</w:t>
        <w:tab/>
        <w:t>Die Herausgabe und s[Censur]s des t[Stallupönensche&lt;s&gt;n Kreisblatt]ts</w:t>
      </w:r>
    </w:p>
    <w:p>
      <w:r>
        <w:t>43</w:t>
        <w:tab/>
        <w:t>1843</w:t>
      </w:r>
    </w:p>
    <w:p>
      <w:r>
        <w:br/>
        <w:t>30</w:t>
        <w:tab/>
        <w:t>Nr. 16</w:t>
      </w:r>
    </w:p>
    <w:p>
      <w:r>
        <w:t>33</w:t>
        <w:tab/>
        <w:t>S. 251</w:t>
      </w:r>
    </w:p>
    <w:p>
      <w:r>
        <w:t>40</w:t>
        <w:tab/>
        <w:t>Die Herausgabe und s[Censur]s des t[Groß-Strelitzer Kreisblatt]ts</w:t>
      </w:r>
    </w:p>
    <w:p>
      <w:r>
        <w:t>43</w:t>
        <w:tab/>
        <w:t>1843 - 1844</w:t>
      </w:r>
    </w:p>
    <w:p>
      <w:r>
        <w:br/>
        <w:t>30</w:t>
        <w:tab/>
        <w:t>Nr. 18</w:t>
      </w:r>
    </w:p>
    <w:p>
      <w:r>
        <w:t>33</w:t>
        <w:tab/>
        <w:t>S. 251</w:t>
      </w:r>
    </w:p>
    <w:p>
      <w:r>
        <w:t>40</w:t>
        <w:tab/>
        <w:t>Die Herausgabe und s[Censur]s der t[Beiträge zum preußischen Strafrecht]t</w:t>
      </w:r>
    </w:p>
    <w:p>
      <w:r>
        <w:t>43</w:t>
        <w:tab/>
        <w:t>1843</w:t>
      </w:r>
    </w:p>
    <w:p>
      <w:r>
        <w:br/>
        <w:t>30</w:t>
        <w:tab/>
        <w:t>Nr. 19</w:t>
      </w:r>
    </w:p>
    <w:p>
      <w:r>
        <w:t>33</w:t>
        <w:tab/>
        <w:t>S. 251</w:t>
      </w:r>
    </w:p>
    <w:p>
      <w:r>
        <w:t>40</w:t>
        <w:tab/>
        <w:t>Die Herausgabe und s[Censur]s eines s[2{o[Straßburg]oer} 1{Wochenblatts für öffentliche Bekanntmachungen und Anzeigen}]s</w:t>
      </w:r>
    </w:p>
    <w:p>
      <w:r>
        <w:t>43</w:t>
        <w:tab/>
        <w:t>1843 - 1845</w:t>
      </w:r>
    </w:p>
    <w:p>
      <w:r>
        <w:br/>
        <w:t>30</w:t>
        <w:tab/>
        <w:t>Nr. 20</w:t>
      </w:r>
    </w:p>
    <w:p>
      <w:r>
        <w:t>33</w:t>
        <w:tab/>
        <w:t>S. 251</w:t>
      </w:r>
    </w:p>
    <w:p>
      <w:r>
        <w:t>40</w:t>
        <w:tab/>
        <w:t>Die Herausgabe und s[Censur]s des t[Striegauer Kreisblatt]ts</w:t>
      </w:r>
    </w:p>
    <w:p>
      <w:r>
        <w:t>43</w:t>
        <w:tab/>
        <w:t>1843 - 1844</w:t>
      </w:r>
    </w:p>
    <w:p>
      <w:r>
        <w:br/>
        <w:t>30</w:t>
        <w:tab/>
        <w:t>Nr. 21</w:t>
      </w:r>
    </w:p>
    <w:p>
      <w:r>
        <w:t>33</w:t>
        <w:tab/>
        <w:t>S. 251</w:t>
      </w:r>
    </w:p>
    <w:p>
      <w:r>
        <w:t>40</w:t>
        <w:tab/>
        <w:t>Die Herausgabe von s[Zeitschriften der Stadt o[Stolpe]o]s</w:t>
      </w:r>
    </w:p>
    <w:p>
      <w:r>
        <w:t>43</w:t>
        <w:tab/>
        <w:t>1837 - 1847</w:t>
      </w:r>
    </w:p>
    <w:p>
      <w:r>
        <w:br/>
        <w:t>30</w:t>
        <w:tab/>
        <w:t>Nr. 22</w:t>
      </w:r>
    </w:p>
    <w:p>
      <w:r>
        <w:t>33</w:t>
        <w:tab/>
        <w:t>S. 251</w:t>
      </w:r>
    </w:p>
    <w:p>
      <w:r>
        <w:t>40</w:t>
        <w:tab/>
        <w:t>Die Herausgabe und s[Censur]s des t[Strehlener Kreisblatt]ts</w:t>
      </w:r>
    </w:p>
    <w:p>
      <w:r>
        <w:t>43</w:t>
        <w:tab/>
        <w:t>1843</w:t>
      </w:r>
    </w:p>
    <w:p>
      <w:r>
        <w:br/>
        <w:t>30</w:t>
        <w:tab/>
        <w:t>Nr. 23</w:t>
      </w:r>
    </w:p>
    <w:p>
      <w:r>
        <w:t>33</w:t>
        <w:tab/>
        <w:t>S. 251</w:t>
      </w:r>
    </w:p>
    <w:p>
      <w:r>
        <w:t>40</w:t>
        <w:tab/>
        <w:t>Die Herausgabe und s[Censur]s des t[Stuhmer Kreisblatt]ts</w:t>
      </w:r>
    </w:p>
    <w:p>
      <w:r>
        <w:t>43</w:t>
        <w:tab/>
        <w:t>1843 - 1844</w:t>
      </w:r>
    </w:p>
    <w:p>
      <w:r>
        <w:br/>
        <w:t>30</w:t>
        <w:tab/>
        <w:t>Nr. 24</w:t>
      </w:r>
    </w:p>
    <w:p>
      <w:r>
        <w:t>33</w:t>
        <w:tab/>
        <w:t>S. 251</w:t>
      </w:r>
    </w:p>
    <w:p>
      <w:r>
        <w:t>40</w:t>
        <w:tab/>
        <w:t>Die s[Censur]s und den s[Debit]s der von dem p[5{Kaufmann} 1{Stilch} in 6{o[Breslau]o}]p erscheinenden Druckschriften</w:t>
      </w:r>
    </w:p>
    <w:p>
      <w:r>
        <w:t>43</w:t>
        <w:tab/>
        <w:t>1844</w:t>
      </w:r>
    </w:p>
    <w:p>
      <w:r>
        <w:br/>
        <w:t>30</w:t>
        <w:tab/>
        <w:t>Nr. 25</w:t>
      </w:r>
    </w:p>
    <w:p>
      <w:r>
        <w:t>33</w:t>
        <w:tab/>
        <w:t>S. 252</w:t>
      </w:r>
    </w:p>
    <w:p>
      <w:r>
        <w:t>40</w:t>
        <w:tab/>
        <w:t>Die Herausgabe und s[Censur]s des t[Sternberger Kreisblatt]ts</w:t>
      </w:r>
    </w:p>
    <w:p>
      <w:r>
        <w:t>43</w:t>
        <w:tab/>
        <w:t>1842 - 1848</w:t>
      </w:r>
    </w:p>
    <w:p>
      <w:r>
        <w:br/>
        <w:t>30</w:t>
        <w:tab/>
        <w:t>Nr. 26</w:t>
      </w:r>
    </w:p>
    <w:p>
      <w:r>
        <w:t>33</w:t>
        <w:tab/>
        <w:t>S. 252</w:t>
      </w:r>
    </w:p>
    <w:p>
      <w:r>
        <w:t>40</w:t>
        <w:tab/>
        <w:t>Die Herausgabe und s[Censur]s der s[2{o[Striegau]oer} 1{Zeitschriften}]s</w:t>
      </w:r>
    </w:p>
    <w:p>
      <w:r>
        <w:t>43</w:t>
        <w:tab/>
        <w:t>(1842) ; 1845 - 1847</w:t>
      </w:r>
    </w:p>
    <w:p>
      <w:r>
        <w:br/>
        <w:t>30</w:t>
        <w:tab/>
        <w:t>Nr. 27</w:t>
      </w:r>
    </w:p>
    <w:p>
      <w:r>
        <w:t>33</w:t>
        <w:tab/>
        <w:t>S. 252</w:t>
      </w:r>
    </w:p>
    <w:p>
      <w:r>
        <w:t>40</w:t>
        <w:tab/>
        <w:t>Die s[Censur]s und den s[Debit]s der von dem p[7{Obergerichtsadvokat}en 4{Dr.} 2{Gustav} 8{v.} 1{Stuwe} in 6{o[Mannheim]o}]p erschienenen Schriften</w:t>
      </w:r>
    </w:p>
    <w:p>
      <w:r>
        <w:t>43</w:t>
        <w:tab/>
        <w:t>1845 - 1847</w:t>
      </w:r>
    </w:p>
    <w:p>
      <w:r>
        <w:br/>
        <w:t>30</w:t>
        <w:tab/>
        <w:t>Nr. 28</w:t>
      </w:r>
    </w:p>
    <w:p>
      <w:r>
        <w:t>33</w:t>
        <w:tab/>
        <w:t>S. 252</w:t>
      </w:r>
    </w:p>
    <w:p>
      <w:r>
        <w:t>40</w:t>
        <w:tab/>
        <w:t>Die Herausgabe und s[Censur]s der s[2{o[Stettin]oer} 1{Blätter}]s</w:t>
      </w:r>
    </w:p>
    <w:p>
      <w:r>
        <w:t>43</w:t>
        <w:tab/>
        <w:t>1845 - 1846</w:t>
      </w:r>
    </w:p>
    <w:p>
      <w:r>
        <w:br/>
        <w:t>30</w:t>
        <w:tab/>
        <w:t>Nr. 29</w:t>
      </w:r>
    </w:p>
    <w:p>
      <w:r>
        <w:t>33</w:t>
        <w:tab/>
        <w:t>S. 252</w:t>
      </w:r>
    </w:p>
    <w:p>
      <w:r>
        <w:t>40</w:t>
        <w:tab/>
        <w:t>Die Herausgabe und s[Censur]s des t[preußisch-Stargardter Kreisblatt]ts</w:t>
      </w:r>
    </w:p>
    <w:p>
      <w:r>
        <w:t>43</w:t>
        <w:tab/>
        <w:t>1842 - 1846</w:t>
      </w:r>
    </w:p>
    <w:p>
      <w:r>
        <w:br/>
        <w:t>30</w:t>
        <w:tab/>
        <w:t>Nr. 30</w:t>
      </w:r>
    </w:p>
    <w:p>
      <w:r>
        <w:t>33</w:t>
        <w:tab/>
        <w:t>S. 252</w:t>
      </w:r>
    </w:p>
    <w:p>
      <w:r>
        <w:t>40</w:t>
        <w:tab/>
        <w:t>Die Herausgabe einer s[2{belletristische}n 1{Zeitschrift} 3{in o[Stralsund]o}]s</w:t>
      </w:r>
    </w:p>
    <w:p>
      <w:r>
        <w:t>43</w:t>
        <w:tab/>
        <w:t>1846</w:t>
      </w:r>
    </w:p>
    <w:p>
      <w:r>
        <w:br/>
        <w:t>30</w:t>
        <w:tab/>
        <w:t>Nr. 31</w:t>
      </w:r>
    </w:p>
    <w:p>
      <w:r>
        <w:t>33</w:t>
        <w:tab/>
        <w:t>S. 252</w:t>
      </w:r>
    </w:p>
    <w:p>
      <w:r>
        <w:t>40</w:t>
        <w:tab/>
        <w:t>Den s[Debitsverbot]s gegen die zu k[2{o[Eisenberg]o} im 1{Verlage der k[Schöneschen Buchhandlung]k}]k z[1845]z unter dem Titel "t[Stimmen aus der Gegenwart. Gedichte. Zweite Auflage]t" erschienenen s[2{verwerfliche}n 1{Schrift}]s</w:t>
      </w:r>
    </w:p>
    <w:p>
      <w:r>
        <w:t>43</w:t>
        <w:tab/>
        <w:t>1846</w:t>
      </w:r>
    </w:p>
    <w:p>
      <w:r>
        <w:br/>
        <w:t>30</w:t>
        <w:tab/>
        <w:t>Nr. 32</w:t>
      </w:r>
    </w:p>
    <w:p>
      <w:r>
        <w:t>33</w:t>
        <w:tab/>
        <w:t>S. 252</w:t>
      </w:r>
    </w:p>
    <w:p>
      <w:r>
        <w:t>40</w:t>
        <w:tab/>
        <w:t>Die Herausgabe und s[Censur]s des "t[Wöchentlichen Anzeigers für die Grafschaft Stolberg und die Grafschaft Hohenstein]t"</w:t>
      </w:r>
    </w:p>
    <w:p>
      <w:r>
        <w:t>43</w:t>
        <w:tab/>
        <w:t>1846</w:t>
      </w:r>
    </w:p>
    <w:p>
      <w:r>
        <w:br/>
        <w:t>30</w:t>
        <w:tab/>
        <w:t>Nr. 33</w:t>
      </w:r>
    </w:p>
    <w:p>
      <w:r>
        <w:t>33</w:t>
        <w:tab/>
        <w:t>S. 253</w:t>
      </w:r>
    </w:p>
    <w:p>
      <w:r>
        <w:t>40</w:t>
        <w:tab/>
        <w:t>Die Herausgabe von s[1{Zeitschrift}en für den 2{Steinauer Kreis und Stadt o[Steinau]o}]s</w:t>
      </w:r>
    </w:p>
    <w:p>
      <w:r>
        <w:t>43</w:t>
        <w:tab/>
        <w:t>1846 - 1847</w:t>
      </w:r>
    </w:p>
    <w:p>
      <w:r>
        <w:br/>
        <w:t>30</w:t>
        <w:tab/>
        <w:t>Nr. 34</w:t>
      </w:r>
    </w:p>
    <w:p>
      <w:r>
        <w:t>33</w:t>
        <w:tab/>
        <w:t>S. 253</w:t>
      </w:r>
    </w:p>
    <w:p>
      <w:r>
        <w:t>40</w:t>
        <w:tab/>
        <w:t>Die s[Censur]s und den s[Debit]s der von dem p[7{kurfürstlich Hessischen Obergerichts-Anwalt} und 5{Privatdozent}en 4{Dr.} 1{Sternberg} zu 6{o[Marburg]o}]p herausgegebenen Schriften</w:t>
      </w:r>
    </w:p>
    <w:p>
      <w:r>
        <w:t>43</w:t>
        <w:tab/>
        <w:t>1847</w:t>
      </w:r>
    </w:p>
    <w:p>
      <w:r>
        <w:br/>
        <w:t>30</w:t>
        <w:tab/>
        <w:t>Nr. 35</w:t>
      </w:r>
    </w:p>
    <w:p>
      <w:r>
        <w:t>33</w:t>
        <w:tab/>
        <w:t>S. 253</w:t>
      </w:r>
    </w:p>
    <w:p>
      <w:r>
        <w:t>40</w:t>
        <w:tab/>
        <w:t>Die s[2{patriotische}n 1{Schrift}]sen des p[4{Professor}s 2{P. F.} 1{Stuhr} zu 6{o[Berlin]o}]p</w:t>
      </w:r>
    </w:p>
    <w:p>
      <w:r>
        <w:t>43</w:t>
        <w:tab/>
        <w:t>1847</w:t>
      </w:r>
    </w:p>
    <w:p>
      <w:r>
        <w:br/>
        <w:t>30</w:t>
        <w:tab/>
        <w:t>Nr. 36</w:t>
      </w:r>
    </w:p>
    <w:p>
      <w:r>
        <w:t>33</w:t>
        <w:tab/>
        <w:t>S. 253</w:t>
      </w:r>
    </w:p>
    <w:p>
      <w:r>
        <w:t>40</w:t>
        <w:tab/>
        <w:t>Die Herausgabe der Schrift unter dem Titel "t[Deutsche Stimmung]t"</w:t>
      </w:r>
    </w:p>
    <w:p>
      <w:r>
        <w:t>43</w:t>
        <w:tab/>
        <w:t>1841</w:t>
      </w:r>
    </w:p>
    <w:p>
      <w:r>
        <w:br/>
        <w:t>26</w:t>
        <w:tab/>
        <w:t>Tit. 2, Lit. T</w:t>
      </w:r>
    </w:p>
    <w:p>
      <w:r>
        <w:t>27</w:t>
        <w:tab/>
        <w:t>Abt. II Polizei-Abteilung \ Sect. 9 \ Titel 2: Censur-Sachen. Specialia \ Lit. T</w:t>
      </w:r>
    </w:p>
    <w:p>
      <w:r>
        <w:t>30</w:t>
        <w:tab/>
        <w:t>Nr. 1</w:t>
      </w:r>
    </w:p>
    <w:p>
      <w:r>
        <w:t>33</w:t>
        <w:tab/>
        <w:t>S. 255</w:t>
      </w:r>
    </w:p>
    <w:p>
      <w:r>
        <w:t>40</w:t>
        <w:tab/>
        <w:t>Die s[Confiscation des s[Taschenbuch]ss ohne Titel für das Jahr z[1822]z]s, k[2{Leipzig}, bei 1{F. A. Brockhaus}]k, 1822</w:t>
      </w:r>
    </w:p>
    <w:p>
      <w:r>
        <w:t>43</w:t>
        <w:tab/>
        <w:t>1821 - 1822</w:t>
      </w:r>
    </w:p>
    <w:p>
      <w:r>
        <w:br/>
        <w:t>30</w:t>
        <w:tab/>
        <w:t>Nr. 3</w:t>
      </w:r>
    </w:p>
    <w:p>
      <w:r>
        <w:t>33</w:t>
        <w:tab/>
        <w:t>S. 255</w:t>
      </w:r>
    </w:p>
    <w:p>
      <w:r>
        <w:t>40</w:t>
        <w:tab/>
        <w:t>Die Herausgabe und s[Censur]s der von dem p[4{Dr.} 1{Erhard} zu 6{o[Halle]o}]p redigierten Wochenschrift, betitelt: "t[1{Allgemeine Thüringsche Vaterlandskunde} 2{&lt;Wochenschrift&gt;}]t"</w:t>
      </w:r>
    </w:p>
    <w:p>
      <w:r>
        <w:t>43</w:t>
        <w:tab/>
        <w:t>1822 - 1825</w:t>
      </w:r>
    </w:p>
    <w:p>
      <w:r>
        <w:br/>
        <w:t>30</w:t>
        <w:tab/>
        <w:t>Nr. 4</w:t>
      </w:r>
    </w:p>
    <w:p>
      <w:r>
        <w:t>33</w:t>
        <w:tab/>
        <w:t>S. 255</w:t>
      </w:r>
    </w:p>
    <w:p>
      <w:r>
        <w:t>40</w:t>
        <w:tab/>
        <w:t>Die s[Confiscation]s des in o[Zwickau]o erschienenen Werkes: t[Von der Tyrannei]t, von p[2{Victor} 1{Alfieri}]p, übersetzt von p[Schweizer]p</w:t>
      </w:r>
    </w:p>
    <w:p>
      <w:r>
        <w:t>43</w:t>
        <w:tab/>
        <w:t>1822 - 1845</w:t>
      </w:r>
    </w:p>
    <w:p>
      <w:r>
        <w:br/>
        <w:t>30</w:t>
        <w:tab/>
        <w:t>Nr. 6</w:t>
      </w:r>
    </w:p>
    <w:p>
      <w:r>
        <w:t>33</w:t>
        <w:tab/>
        <w:t>S. 255</w:t>
      </w:r>
    </w:p>
    <w:p>
      <w:r>
        <w:t>40</w:t>
        <w:tab/>
        <w:t>Die s[Beschlagnahme der Schrift "t[Der Türkenkrieg und Muhameds Fall]t"]s z[1822]z</w:t>
      </w:r>
    </w:p>
    <w:p>
      <w:r>
        <w:t>43</w:t>
        <w:tab/>
        <w:t>1823</w:t>
      </w:r>
    </w:p>
    <w:p>
      <w:r>
        <w:br/>
        <w:t>30</w:t>
        <w:tab/>
        <w:t>Nr. 7</w:t>
      </w:r>
    </w:p>
    <w:p>
      <w:r>
        <w:t>33</w:t>
        <w:tab/>
        <w:t>S. 255</w:t>
      </w:r>
    </w:p>
    <w:p>
      <w:r>
        <w:t>40</w:t>
        <w:tab/>
        <w:t>Die s[Censur]s der von dem p[5{s[Buchhändler]s} 2{Rosinus} 1{Landgraff} zu 6{o[Nordhausen]o}]p herausgegebenen t[2{Zeitung} 1{Teutonia}]t</w:t>
      </w:r>
    </w:p>
    <w:p>
      <w:r>
        <w:t>43</w:t>
        <w:tab/>
        <w:t>1823 - 1827</w:t>
      </w:r>
    </w:p>
    <w:p>
      <w:r>
        <w:br/>
        <w:t>30</w:t>
        <w:tab/>
        <w:t>Nr. 8</w:t>
      </w:r>
    </w:p>
    <w:p>
      <w:r>
        <w:t>33</w:t>
        <w:tab/>
        <w:t>S. 256</w:t>
      </w:r>
    </w:p>
    <w:p>
      <w:r>
        <w:t>40</w:t>
        <w:tab/>
        <w:t>Die s[Unterdrückung der anstößigen Schrift: t[Themis. Eine Sammlung von staatswissenschaftlichen Abhandlungen pp.]t]s, herausgegeben von einer Gesellschaft von Gelehrten. o[Heidelberg]o und o[Straßburg]o z[1823]z</w:t>
      </w:r>
    </w:p>
    <w:p>
      <w:r>
        <w:t>43</w:t>
        <w:tab/>
        <w:t>1823</w:t>
      </w:r>
    </w:p>
    <w:p>
      <w:r>
        <w:br/>
        <w:t>30</w:t>
        <w:tab/>
        <w:t>Nr. 9</w:t>
      </w:r>
    </w:p>
    <w:p>
      <w:r>
        <w:t>33</w:t>
        <w:tab/>
        <w:t>S. 256</w:t>
      </w:r>
    </w:p>
    <w:p>
      <w:r>
        <w:t>40</w:t>
        <w:tab/>
        <w:t>Die s[Censur]s des t[Thorner Wochenblatt]ts</w:t>
      </w:r>
    </w:p>
    <w:p>
      <w:r>
        <w:t>43</w:t>
        <w:tab/>
        <w:t>1823 - 1848</w:t>
      </w:r>
    </w:p>
    <w:p>
      <w:r>
        <w:br/>
        <w:t>30</w:t>
        <w:tab/>
        <w:t>Nr. 10</w:t>
      </w:r>
    </w:p>
    <w:p>
      <w:r>
        <w:t>33</w:t>
        <w:tab/>
        <w:t>S. 256</w:t>
      </w:r>
    </w:p>
    <w:p>
      <w:r>
        <w:t>40</w:t>
        <w:tab/>
        <w:t>Die s[Censur]s und den s[Debit]s der anstößigen scheinenden Schrift "t[Theodor oder des Zweiflers Weise, Bildungsgeschichte eines evangelischen Geistlichen]t. 2 Theile. k[2{o[Berlin]o} bei 1{Reimer}]k z[1822]z"</w:t>
      </w:r>
    </w:p>
    <w:p>
      <w:r>
        <w:t>43</w:t>
        <w:tab/>
        <w:t>1824</w:t>
      </w:r>
    </w:p>
    <w:p>
      <w:r>
        <w:br/>
        <w:t>30</w:t>
        <w:tab/>
        <w:t>Nr. 11</w:t>
      </w:r>
    </w:p>
    <w:p>
      <w:r>
        <w:t>33</w:t>
        <w:tab/>
        <w:t>S. 256</w:t>
      </w:r>
    </w:p>
    <w:p>
      <w:r>
        <w:t>40</w:t>
        <w:tab/>
        <w:t>Die s[Censur]s der von dem p[7{Hauptmann} 1{Benicken} zu 6{o[Erfurt]o}]p unter dem Titel "t[1{Der Tag} 2{&lt;Zeitschrift für Geschichte und Politik&gt;}]t" herausgegebenen Zeitschrift für Geschichte und Politik</w:t>
      </w:r>
    </w:p>
    <w:p>
      <w:r>
        <w:t>43</w:t>
        <w:tab/>
        <w:t>1826</w:t>
      </w:r>
    </w:p>
    <w:p>
      <w:r>
        <w:br/>
        <w:t>30</w:t>
        <w:tab/>
        <w:t>Nr. 12</w:t>
      </w:r>
    </w:p>
    <w:p>
      <w:r>
        <w:t>33</w:t>
        <w:tab/>
        <w:t>S. 256</w:t>
      </w:r>
    </w:p>
    <w:p>
      <w:r>
        <w:t>40</w:t>
        <w:tab/>
        <w:t>Die s[Censur]s und den s[Debit]s der von dem p[7{Hauptmann} 1{Pabst} in 6{o[Darmstadt]o}]p herausgegebenen "t[Teutschen Vaterlands-Zeitung]t"</w:t>
      </w:r>
    </w:p>
    <w:p>
      <w:r>
        <w:t>43</w:t>
        <w:tab/>
        <w:t>1833 - 1834</w:t>
      </w:r>
    </w:p>
    <w:p>
      <w:r>
        <w:br/>
        <w:t>30</w:t>
        <w:tab/>
        <w:t>Nr. 13</w:t>
      </w:r>
    </w:p>
    <w:p>
      <w:r>
        <w:t>33</w:t>
        <w:tab/>
        <w:t>S. 256</w:t>
      </w:r>
    </w:p>
    <w:p>
      <w:r>
        <w:t>40</w:t>
        <w:tab/>
        <w:t>Die Herausgabe und s[Censur]s der t[Berliner Theater-Zeitung]t</w:t>
      </w:r>
    </w:p>
    <w:p>
      <w:r>
        <w:t>43</w:t>
        <w:tab/>
        <w:t>1833 - 1841</w:t>
      </w:r>
    </w:p>
    <w:p>
      <w:r>
        <w:br/>
        <w:t>30</w:t>
        <w:tab/>
        <w:t>Nr. 14</w:t>
      </w:r>
    </w:p>
    <w:p>
      <w:r>
        <w:t>33</w:t>
        <w:tab/>
        <w:t>S. 256</w:t>
      </w:r>
    </w:p>
    <w:p>
      <w:r>
        <w:t>40</w:t>
        <w:tab/>
        <w:t>Die s[Censur]s des von dem p[5{Buchdrucker} 1{Schönberger} in 6{o[Trier]o}]p herauszugebenden t[Trierschen Wochenblatt]ts</w:t>
      </w:r>
    </w:p>
    <w:p>
      <w:r>
        <w:t>43</w:t>
        <w:tab/>
        <w:t>1834 - 1840</w:t>
      </w:r>
    </w:p>
    <w:p>
      <w:r>
        <w:br/>
        <w:t>30</w:t>
        <w:tab/>
        <w:t>Nr. 16</w:t>
      </w:r>
    </w:p>
    <w:p>
      <w:r>
        <w:t>33</w:t>
        <w:tab/>
        <w:t>S. 257</w:t>
      </w:r>
    </w:p>
    <w:p>
      <w:r>
        <w:t>40</w:t>
        <w:tab/>
        <w:t>Das s[2{Verbot} des 1{Debit}]ss der von p[4{Dr.} 1{Theiner} in 6{o[Rom]o}]p gegen o[Preußen]o gerichteten s[2{katholisch-politische}n 1{Schrift}]sen</w:t>
      </w:r>
    </w:p>
    <w:p>
      <w:r>
        <w:t>43</w:t>
        <w:tab/>
        <w:t>1837 - 1839</w:t>
      </w:r>
    </w:p>
    <w:p>
      <w:r>
        <w:br/>
        <w:t>30</w:t>
        <w:tab/>
        <w:t>Nr. 18</w:t>
      </w:r>
    </w:p>
    <w:p>
      <w:r>
        <w:t>33</w:t>
        <w:tab/>
        <w:t>S. 257</w:t>
      </w:r>
    </w:p>
    <w:p>
      <w:r>
        <w:t>40</w:t>
        <w:tab/>
        <w:t>Die s[Censur]s und den s[Debit]s der bei k[1{Hofmann &amp; Campe} in 2{o[Hamburg]o}]k unter dem Titel: "t[1{Der Telegraph für Deutschland} 2{&lt;Zeitschrift für Politik und neuere Literatur&gt;}]t" erscheinenden Zeitschrift für Politik und neuere Litteratur</w:t>
      </w:r>
    </w:p>
    <w:p>
      <w:r>
        <w:t>43</w:t>
        <w:tab/>
        <w:t>1838 - 1842</w:t>
      </w:r>
    </w:p>
    <w:p>
      <w:r>
        <w:br/>
        <w:t>30</w:t>
        <w:tab/>
        <w:t>Nr. 19</w:t>
      </w:r>
    </w:p>
    <w:p>
      <w:r>
        <w:t>33</w:t>
        <w:tab/>
        <w:t>S. 257</w:t>
      </w:r>
    </w:p>
    <w:p>
      <w:r>
        <w:t>40</w:t>
        <w:tab/>
        <w:t>Die s[Censur]s der von dem p[7{Buchdruckerei-Besitzer} 1{Koscy} zu 6{o[Frankfurt a./O.]o}]p unter dem Titel: "t[1{Der Telegraph} 2{&lt;Zeitschrift&gt;}]t" herausgegebenen Zeitschrift</w:t>
      </w:r>
    </w:p>
    <w:p>
      <w:r>
        <w:t>43</w:t>
        <w:tab/>
        <w:t>1839 - 1847</w:t>
      </w:r>
    </w:p>
    <w:p>
      <w:r>
        <w:br/>
        <w:t>30</w:t>
        <w:tab/>
        <w:t>Nr. 20</w:t>
      </w:r>
    </w:p>
    <w:p>
      <w:r>
        <w:t>33</w:t>
        <w:tab/>
        <w:t>S. 257</w:t>
      </w:r>
    </w:p>
    <w:p>
      <w:r>
        <w:t>40</w:t>
        <w:tab/>
        <w:t>Die Herausgabe und s[Censur]s des t[Tilsiter Journals für Gegenstände der Kunst, Mode, Litteratur, Theater p.]t durch den p[5{Buchdrucker} 2{F.} 1{Reyländer}]p</w:t>
      </w:r>
    </w:p>
    <w:p>
      <w:r>
        <w:t>43</w:t>
        <w:tab/>
        <w:t>1841</w:t>
      </w:r>
    </w:p>
    <w:p>
      <w:r>
        <w:br/>
        <w:t>30</w:t>
        <w:tab/>
        <w:t>Nr. 21</w:t>
      </w:r>
    </w:p>
    <w:p>
      <w:r>
        <w:t>33</w:t>
        <w:tab/>
        <w:t>S. 258</w:t>
      </w:r>
    </w:p>
    <w:p>
      <w:r>
        <w:t>40</w:t>
        <w:tab/>
        <w:t>Die Herausgabe und s[Censur]s des t[Tilsiter Kreisblatt]ts</w:t>
      </w:r>
    </w:p>
    <w:p>
      <w:r>
        <w:t>43</w:t>
        <w:tab/>
        <w:t>1842</w:t>
      </w:r>
    </w:p>
    <w:p>
      <w:r>
        <w:br/>
        <w:t>30</w:t>
        <w:tab/>
        <w:t>Nr. 22</w:t>
      </w:r>
    </w:p>
    <w:p>
      <w:r>
        <w:t>33</w:t>
        <w:tab/>
        <w:t>S. 258</w:t>
      </w:r>
    </w:p>
    <w:p>
      <w:r>
        <w:t>40</w:t>
        <w:tab/>
        <w:t>Die s[Censur]s und den s[Debit]s des in o[Leipzig]o erscheinenden t[Telescop]ten</w:t>
      </w:r>
    </w:p>
    <w:p>
      <w:r>
        <w:t>43</w:t>
        <w:tab/>
        <w:t>1842 - 1844</w:t>
      </w:r>
    </w:p>
    <w:p>
      <w:r>
        <w:br/>
        <w:t>30</w:t>
        <w:tab/>
        <w:t>Nr. 24</w:t>
      </w:r>
    </w:p>
    <w:p>
      <w:r>
        <w:t>33</w:t>
        <w:tab/>
        <w:t>S. 258</w:t>
      </w:r>
    </w:p>
    <w:p>
      <w:r>
        <w:t>40</w:t>
        <w:tab/>
        <w:t>Die Herausgabe und s[Censur]s des t[Trebnitzer Kreisblatt]ts</w:t>
      </w:r>
    </w:p>
    <w:p>
      <w:r>
        <w:t>43</w:t>
        <w:tab/>
        <w:t>1843 - 1849</w:t>
      </w:r>
    </w:p>
    <w:p>
      <w:r>
        <w:br/>
        <w:t>30</w:t>
        <w:tab/>
        <w:t>Nr. 25</w:t>
      </w:r>
    </w:p>
    <w:p>
      <w:r>
        <w:t>33</w:t>
        <w:tab/>
        <w:t>S. 258</w:t>
      </w:r>
    </w:p>
    <w:p>
      <w:r>
        <w:t>40</w:t>
        <w:tab/>
        <w:t>Die s[Censur]s der von dem p[5{Prediger} 1{Tyczka} zu 6{o[Rüdersdorf]o}]p erscheinenden Schriften</w:t>
      </w:r>
    </w:p>
    <w:p>
      <w:r>
        <w:t>43</w:t>
        <w:tab/>
        <w:t>1844</w:t>
      </w:r>
    </w:p>
    <w:p>
      <w:r>
        <w:br/>
        <w:t>30</w:t>
        <w:tab/>
        <w:t>Nr. 26</w:t>
      </w:r>
    </w:p>
    <w:p>
      <w:r>
        <w:t>33</w:t>
        <w:tab/>
        <w:t>S. 258</w:t>
      </w:r>
    </w:p>
    <w:p>
      <w:r>
        <w:t>40</w:t>
        <w:tab/>
        <w:t>Die Herausgabe von Schriften p. seitens der verehelicht gewesenenen p[8{v.} 1{Tabouillot}, 7{geb. Giester} zu 6{o[Münster]o}]p</w:t>
      </w:r>
    </w:p>
    <w:p>
      <w:r>
        <w:t>43</w:t>
        <w:tab/>
        <w:t>1844 - 1845</w:t>
      </w:r>
    </w:p>
    <w:p>
      <w:r>
        <w:br/>
        <w:t>30</w:t>
        <w:tab/>
        <w:t>Nr. 27</w:t>
      </w:r>
    </w:p>
    <w:p>
      <w:r>
        <w:t>33</w:t>
        <w:tab/>
        <w:t>S. 258</w:t>
      </w:r>
    </w:p>
    <w:p>
      <w:r>
        <w:t>40</w:t>
        <w:tab/>
        <w:t>Die s[Censur]s und den s[Debit]s des s[1{Wochenblatt}s 2{von Taucha}]s</w:t>
      </w:r>
    </w:p>
    <w:p>
      <w:r>
        <w:t>43</w:t>
        <w:tab/>
        <w:t>1844</w:t>
      </w:r>
    </w:p>
    <w:p>
      <w:r>
        <w:br/>
        <w:t>30</w:t>
        <w:tab/>
        <w:t>Nr. 29</w:t>
      </w:r>
    </w:p>
    <w:p>
      <w:r>
        <w:t>33</w:t>
        <w:tab/>
        <w:t>S. 259</w:t>
      </w:r>
    </w:p>
    <w:p>
      <w:r>
        <w:t>40</w:t>
        <w:tab/>
        <w:t>Die Herausgabe eines s[Volkskalender]ss in o[Trier]o unter dem Titel: "t[1{Der Triersche hinkende Bote} 2{&lt;Volkskalender&gt;}]t"</w:t>
      </w:r>
    </w:p>
    <w:p>
      <w:r>
        <w:t>43</w:t>
        <w:tab/>
        <w:t>1843 - 1848</w:t>
      </w:r>
    </w:p>
    <w:p>
      <w:r>
        <w:br/>
        <w:t>30</w:t>
        <w:tab/>
        <w:t>Nr. 30</w:t>
      </w:r>
    </w:p>
    <w:p>
      <w:r>
        <w:t>33</w:t>
        <w:tab/>
        <w:t>S. 259</w:t>
      </w:r>
    </w:p>
    <w:p>
      <w:r>
        <w:t>40</w:t>
        <w:tab/>
        <w:t>Die Herausgabe und s[Censur]s des t[Triersche&lt;s&gt;n Wochenblatt]t</w:t>
      </w:r>
    </w:p>
    <w:p>
      <w:r>
        <w:t>43</w:t>
        <w:tab/>
        <w:t>1844 - 1845</w:t>
      </w:r>
    </w:p>
    <w:p>
      <w:r>
        <w:br/>
        <w:t>30</w:t>
        <w:tab/>
        <w:t>Nr. 32</w:t>
      </w:r>
    </w:p>
    <w:p>
      <w:r>
        <w:t>33</w:t>
        <w:tab/>
        <w:t>S. 259</w:t>
      </w:r>
    </w:p>
    <w:p>
      <w:r>
        <w:t>40</w:t>
        <w:tab/>
        <w:t>Die Herausgabe eines s[1{Wochenblatt}s 2{für den o[Teltower Kreis]o}]s</w:t>
      </w:r>
    </w:p>
    <w:p>
      <w:r>
        <w:t>43</w:t>
        <w:tab/>
        <w:t>1845</w:t>
      </w:r>
    </w:p>
    <w:p>
      <w:r>
        <w:br/>
        <w:t>30</w:t>
        <w:tab/>
        <w:t>Nr. 33</w:t>
      </w:r>
    </w:p>
    <w:p>
      <w:r>
        <w:t>33</w:t>
        <w:tab/>
        <w:t>S. 259</w:t>
      </w:r>
    </w:p>
    <w:p>
      <w:r>
        <w:t>40</w:t>
        <w:tab/>
        <w:t>Die s[Censur]s und den s[Debit]s der in o[Schleusingen]o erscheinenden t[2{Zeitschrift} "1{Teutonia, litterarisch kritische Blätter für den deutschen Männergesang}]t"</w:t>
      </w:r>
    </w:p>
    <w:p>
      <w:r>
        <w:t>43</w:t>
        <w:tab/>
        <w:t>1845 - 1846</w:t>
      </w:r>
    </w:p>
    <w:p>
      <w:r>
        <w:br/>
        <w:t>30</w:t>
        <w:tab/>
        <w:t>Nr. 34</w:t>
      </w:r>
    </w:p>
    <w:p>
      <w:r>
        <w:t>33</w:t>
        <w:tab/>
        <w:t>S. 259</w:t>
      </w:r>
    </w:p>
    <w:p>
      <w:r>
        <w:t>40</w:t>
        <w:tab/>
        <w:t>Die Herausgabe und s[Censur]s des "t[Wochenblatts für den Kreis Tecklenburg]t"</w:t>
      </w:r>
    </w:p>
    <w:p>
      <w:r>
        <w:t>43</w:t>
        <w:tab/>
        <w:t>1846</w:t>
      </w:r>
    </w:p>
    <w:p>
      <w:r>
        <w:br/>
        <w:t>30</w:t>
        <w:tab/>
        <w:t>Nr. 35</w:t>
      </w:r>
    </w:p>
    <w:p>
      <w:r>
        <w:t>33</w:t>
        <w:tab/>
        <w:t>S. 259</w:t>
      </w:r>
    </w:p>
    <w:p>
      <w:r>
        <w:t>40</w:t>
        <w:tab/>
        <w:t>Die s[Censur]s und den s[Debit]s der von p[2{Bruno} 1{Theobald}]p erscheinenden Druckschriften</w:t>
      </w:r>
    </w:p>
    <w:p>
      <w:r>
        <w:t>43</w:t>
        <w:tab/>
        <w:t>1846 - 1847</w:t>
      </w:r>
    </w:p>
    <w:p>
      <w:r>
        <w:br/>
        <w:t>30</w:t>
        <w:tab/>
        <w:t>Nr. 37</w:t>
      </w:r>
    </w:p>
    <w:p>
      <w:r>
        <w:t>33</w:t>
        <w:tab/>
        <w:t>S. 260</w:t>
      </w:r>
    </w:p>
    <w:p>
      <w:r>
        <w:t>40</w:t>
        <w:tab/>
        <w:t>Die Herausgabe einer Zeitschrift unter dem Titel: t[1{Neue Theater-Locomotive, Blätter für Schauspieler u. dramatische Kunst} 2{&lt;Zeitschrift&gt;}]t von dem p[4{Dr.} 2{Wilhelm} 1{Bernhardi} zu 6{o[Schkeuditz]o}]p</w:t>
      </w:r>
    </w:p>
    <w:p>
      <w:r>
        <w:t>43</w:t>
        <w:tab/>
        <w:t>1847 - 1848</w:t>
      </w:r>
    </w:p>
    <w:p>
      <w:r>
        <w:br/>
        <w:t>30</w:t>
        <w:tab/>
        <w:t>Nr. 38</w:t>
      </w:r>
    </w:p>
    <w:p>
      <w:r>
        <w:t>33</w:t>
        <w:tab/>
        <w:t>S. 260</w:t>
      </w:r>
    </w:p>
    <w:p>
      <w:r>
        <w:t>40</w:t>
        <w:tab/>
        <w:t>Die Herausgabe und s[Censur]s der von dem p[5{Buchdrucker} 1{Wassermann} in 6{o[Templin]o}]p redigierten t[Templiner Wochenblatt]ts</w:t>
      </w:r>
    </w:p>
    <w:p>
      <w:r>
        <w:t>43</w:t>
        <w:tab/>
        <w:t>1848</w:t>
      </w:r>
    </w:p>
    <w:p>
      <w:r>
        <w:br/>
        <w:t>30</w:t>
        <w:tab/>
        <w:t>Nr. 39</w:t>
      </w:r>
    </w:p>
    <w:p>
      <w:r>
        <w:t>33</w:t>
        <w:tab/>
        <w:t>S. 260</w:t>
      </w:r>
    </w:p>
    <w:p>
      <w:r>
        <w:t>40</w:t>
        <w:tab/>
        <w:t>Die zu o[Arnstadt]o erscheinende t[Thüringer Zeitung]t</w:t>
      </w:r>
    </w:p>
    <w:p>
      <w:r>
        <w:t>43</w:t>
        <w:tab/>
        <w:t>1848</w:t>
      </w:r>
    </w:p>
    <w:p>
      <w:r>
        <w:br/>
        <w:t>26</w:t>
        <w:tab/>
        <w:t>Tit. 2, Lit. U</w:t>
      </w:r>
    </w:p>
    <w:p>
      <w:r>
        <w:t>27</w:t>
        <w:tab/>
        <w:t>Abt. II Polizei-Abteilung \ Sect. 9 \ Titel 2: Censur-Sachen. Specialia \ Lit. U</w:t>
      </w:r>
    </w:p>
    <w:p>
      <w:r>
        <w:t>30</w:t>
        <w:tab/>
        <w:t>Nr. 1</w:t>
      </w:r>
    </w:p>
    <w:p>
      <w:r>
        <w:t>33</w:t>
        <w:tab/>
        <w:t>S. 261</w:t>
      </w:r>
    </w:p>
    <w:p>
      <w:r>
        <w:t>40</w:t>
        <w:tab/>
        <w:t>Die s[Censur]s und den s[Debit]s des bei k[1{Brockhaus} in 2{o[Leipzig]o}]k verlegten s[Taschenbuch]ss t[Urania]t</w:t>
      </w:r>
    </w:p>
    <w:p>
      <w:r>
        <w:t>43</w:t>
        <w:tab/>
        <w:t>1821</w:t>
      </w:r>
    </w:p>
    <w:p>
      <w:r>
        <w:br/>
        <w:t>30</w:t>
        <w:tab/>
        <w:t>Nr. 2</w:t>
      </w:r>
    </w:p>
    <w:p>
      <w:r>
        <w:t>33</w:t>
        <w:tab/>
        <w:t>S. 261</w:t>
      </w:r>
    </w:p>
    <w:p>
      <w:r>
        <w:t>40</w:t>
        <w:tab/>
        <w:t>Die s[Censur]s und den s[Debit]s des von dem p[5{Buchdrucker} 1{Opitz} zu 6{o[Jauer]o}]p herausgegebenen wöchentlichen s[2{chronologisch-historische&lt;s&gt;}n 1{Unterhaltungsblatt}]ss</w:t>
      </w:r>
    </w:p>
    <w:p>
      <w:r>
        <w:t>43</w:t>
        <w:tab/>
        <w:t>1824 - 1847</w:t>
      </w:r>
    </w:p>
    <w:p>
      <w:r>
        <w:br/>
        <w:t>30</w:t>
        <w:tab/>
        <w:t>Nr. 3</w:t>
      </w:r>
    </w:p>
    <w:p>
      <w:r>
        <w:t>33</w:t>
        <w:tab/>
        <w:t>S. 261</w:t>
      </w:r>
    </w:p>
    <w:p>
      <w:r>
        <w:t>40</w:t>
        <w:tab/>
        <w:t>Die von dem p[5{s[Buchhändler]s} 1{Uerlichs} 6{&lt;Aachen&gt;}]p und p[5{&lt;Buchhändler&gt;} 1{Cremer} zu 6{o[Achen]o}]p herausgegebenen t[2{Zeitschrift} "1{Litterarisch-politisches Unterhaltungsblatt und Niederrheinischer Anzeiger}]t"</w:t>
      </w:r>
    </w:p>
    <w:p>
      <w:r>
        <w:t>43</w:t>
        <w:tab/>
        <w:t>1824</w:t>
      </w:r>
    </w:p>
    <w:p>
      <w:r>
        <w:br/>
        <w:t>30</w:t>
        <w:tab/>
        <w:t>Nr. 4</w:t>
      </w:r>
    </w:p>
    <w:p>
      <w:r>
        <w:t>33</w:t>
        <w:tab/>
        <w:t>S. 261</w:t>
      </w:r>
    </w:p>
    <w:p>
      <w:r>
        <w:t>40</w:t>
        <w:tab/>
        <w:t>Die s[Censur]s und den s[Debit]s des im z[Juli 1826]z zu o[Stuttgart]o erschienenen Werks betitelt: t[Unsere Zeit]t</w:t>
      </w:r>
    </w:p>
    <w:p>
      <w:r>
        <w:t>43</w:t>
        <w:tab/>
        <w:t>1826</w:t>
      </w:r>
    </w:p>
    <w:p>
      <w:r>
        <w:br/>
        <w:t>30</w:t>
        <w:tab/>
        <w:t>Nr. 6</w:t>
      </w:r>
    </w:p>
    <w:p>
      <w:r>
        <w:t>33</w:t>
        <w:tab/>
        <w:t>S. 261</w:t>
      </w:r>
    </w:p>
    <w:p>
      <w:r>
        <w:t>40</w:t>
        <w:tab/>
        <w:t>Die s[Censur]s der von dem p[5{s[Buchhändler]s} 1{Wundermann} in 6{o[Hamm]o}]p herausgegebenen "t[Allgemeinen Unterhaltungsblätter]t"</w:t>
      </w:r>
    </w:p>
    <w:p>
      <w:r>
        <w:t>43</w:t>
        <w:tab/>
        <w:t>1827 - 1847</w:t>
      </w:r>
    </w:p>
    <w:p>
      <w:r>
        <w:br/>
        <w:t>30</w:t>
        <w:tab/>
        <w:t>Nr. 7</w:t>
      </w:r>
    </w:p>
    <w:p>
      <w:r>
        <w:t>33</w:t>
        <w:tab/>
        <w:t>S. 261</w:t>
      </w:r>
    </w:p>
    <w:p>
      <w:r>
        <w:t>40</w:t>
        <w:tab/>
        <w:t>Die s[Censur]s der von p[2{Friedr.} 8{v.} 1{Schönholz} in 6{o[Berlin]o}]p anfangs unter dem Titel "t[1{Morgenblatt für die deutsche Jugend} 2{&lt;Zeitschrift&gt;}]t", späterhin unter dem Titel "t[1{Universalblatt} 2{&lt;Zeitschrift&gt;}]t" herausgegebenen Zeitschrift</w:t>
      </w:r>
    </w:p>
    <w:p>
      <w:r>
        <w:t>43</w:t>
        <w:tab/>
        <w:t>1830 - 1831</w:t>
      </w:r>
    </w:p>
    <w:p>
      <w:r>
        <w:br/>
        <w:t>30</w:t>
        <w:tab/>
        <w:t>Nr. 10</w:t>
      </w:r>
    </w:p>
    <w:p>
      <w:r>
        <w:t>33</w:t>
        <w:tab/>
        <w:t>S. 262</w:t>
      </w:r>
    </w:p>
    <w:p>
      <w:r>
        <w:t>40</w:t>
        <w:tab/>
        <w:t>Die s[Censur]s der von dem p[5{Buchdrucker} 1{Bechum} zu 6{o[Grevenbroich]o}]p herausgegebenen "t[Unterhaltungsblätter für die Kreise Grevenbroich und Bergheim]t"</w:t>
      </w:r>
    </w:p>
    <w:p>
      <w:r>
        <w:t>43</w:t>
        <w:tab/>
        <w:t>1834</w:t>
      </w:r>
    </w:p>
    <w:p>
      <w:r>
        <w:br/>
        <w:t>30</w:t>
        <w:tab/>
        <w:t>Nr. 13</w:t>
      </w:r>
    </w:p>
    <w:p>
      <w:r>
        <w:t>33</w:t>
        <w:tab/>
        <w:t>S. 262</w:t>
      </w:r>
    </w:p>
    <w:p>
      <w:r>
        <w:t>40</w:t>
        <w:tab/>
        <w:t>Die s[Censur]s und den s[Debit]s der in o[Leipzig]o erscheinenden anstößigen Schrift "t[der preußische Unteroffizier und der Landschullehrer]t"</w:t>
      </w:r>
    </w:p>
    <w:p>
      <w:r>
        <w:t>43</w:t>
        <w:tab/>
        <w:t>1844</w:t>
      </w:r>
    </w:p>
    <w:p>
      <w:r>
        <w:br/>
        <w:t>30</w:t>
        <w:tab/>
        <w:t>Nr. 14</w:t>
      </w:r>
    </w:p>
    <w:p>
      <w:r>
        <w:t>33</w:t>
        <w:tab/>
        <w:t>S. 262</w:t>
      </w:r>
    </w:p>
    <w:p>
      <w:r>
        <w:t>40</w:t>
        <w:tab/>
        <w:t>Die Herausgabe und s[Censur]s des t[Usedom-Wolliner Kreisblatt]ts</w:t>
      </w:r>
    </w:p>
    <w:p>
      <w:r>
        <w:t>43</w:t>
        <w:tab/>
        <w:t>1844 - 1849</w:t>
      </w:r>
    </w:p>
    <w:p>
      <w:r>
        <w:br/>
        <w:t>30</w:t>
        <w:tab/>
        <w:t>Nr. 15</w:t>
      </w:r>
    </w:p>
    <w:p>
      <w:r>
        <w:t>33</w:t>
        <w:tab/>
        <w:t>S. 263</w:t>
      </w:r>
    </w:p>
    <w:p>
      <w:r>
        <w:t>40</w:t>
        <w:tab/>
        <w:t>Die Herausgabe und den s[Debit]s der in o[Potsdam]o erscheinenden anstößigen t[2{Monatsschrift} "1{Unsere Zeit}]t"</w:t>
      </w:r>
    </w:p>
    <w:p>
      <w:r>
        <w:t>43</w:t>
        <w:tab/>
        <w:t>1844 - 1845</w:t>
      </w:r>
    </w:p>
    <w:p>
      <w:r>
        <w:br/>
        <w:t>30</w:t>
        <w:tab/>
        <w:t>Nr. 16</w:t>
      </w:r>
    </w:p>
    <w:p>
      <w:r>
        <w:t>33</w:t>
        <w:tab/>
        <w:t>S. 263</w:t>
      </w:r>
    </w:p>
    <w:p>
      <w:r>
        <w:t>40</w:t>
        <w:tab/>
        <w:t>Die s[Censur]s und den s[Debit]s der von dem p[7{Literat}en 2{Titus} 1{Ullrich} in 6{o[Berlin]o}]p erscheinenden Druckschriften</w:t>
      </w:r>
    </w:p>
    <w:p>
      <w:r>
        <w:t>43</w:t>
        <w:tab/>
        <w:t>1845</w:t>
      </w:r>
    </w:p>
    <w:p>
      <w:r>
        <w:br/>
        <w:t>26</w:t>
        <w:tab/>
        <w:t>Tit. 2, Lit. V</w:t>
      </w:r>
    </w:p>
    <w:p>
      <w:r>
        <w:t>27</w:t>
        <w:tab/>
        <w:t>Abt. II Polizei-Abteilung \ Sect. 9 \ Titel 2: Censur-Sachen. Specialia \ Lit. V</w:t>
      </w:r>
    </w:p>
    <w:p>
      <w:r>
        <w:t>30</w:t>
        <w:tab/>
        <w:t>Nr. 1</w:t>
      </w:r>
    </w:p>
    <w:p>
      <w:r>
        <w:t>33</w:t>
        <w:tab/>
        <w:t>S. 265</w:t>
      </w:r>
    </w:p>
    <w:p>
      <w:r>
        <w:t>40</w:t>
        <w:tab/>
        <w:t>Die s[Unterdrückung des in o[Sachsen]o unter dem Titel: t[Der Vogelfänger]t erscheinenden s[Pasquill]ses]s</w:t>
      </w:r>
    </w:p>
    <w:p>
      <w:r>
        <w:t>43</w:t>
        <w:tab/>
        <w:t>1815</w:t>
      </w:r>
    </w:p>
    <w:p>
      <w:r>
        <w:br/>
        <w:t>30</w:t>
        <w:tab/>
        <w:t>Nr. 2</w:t>
      </w:r>
    </w:p>
    <w:p>
      <w:r>
        <w:t>33</w:t>
        <w:tab/>
        <w:t>S. 265</w:t>
      </w:r>
    </w:p>
    <w:p>
      <w:r>
        <w:t>40</w:t>
        <w:tab/>
        <w:t>Die s[Censur]s der zu o[Köln]o erscheinenden t[2{Zeitschrift} "1{Der Verkündiger}]t"</w:t>
      </w:r>
    </w:p>
    <w:p>
      <w:r>
        <w:t>43</w:t>
        <w:tab/>
        <w:t>1820 - 1823</w:t>
      </w:r>
    </w:p>
    <w:p>
      <w:r>
        <w:br/>
        <w:t>30</w:t>
        <w:tab/>
        <w:t>Nr. 4</w:t>
      </w:r>
    </w:p>
    <w:p>
      <w:r>
        <w:t>33</w:t>
        <w:tab/>
        <w:t>S. 265</w:t>
      </w:r>
    </w:p>
    <w:p>
      <w:r>
        <w:t>40</w:t>
        <w:tab/>
        <w:t>Die Herausgabe des t[Schlesischen Volksfreund]tes von dem evangelischen p[5{Prediger}n 1{Härtel}]p und p[5{&lt;Prediger &gt;}1{Gräve}]p</w:t>
      </w:r>
    </w:p>
    <w:p>
      <w:r>
        <w:t>43</w:t>
        <w:tab/>
        <w:t>1821</w:t>
      </w:r>
    </w:p>
    <w:p>
      <w:r>
        <w:br/>
        <w:t>30</w:t>
        <w:tab/>
        <w:t>Nr. 5</w:t>
      </w:r>
    </w:p>
    <w:p>
      <w:r>
        <w:t>33</w:t>
        <w:tab/>
        <w:t>S. 265</w:t>
      </w:r>
    </w:p>
    <w:p>
      <w:r>
        <w:t>40</w:t>
        <w:tab/>
        <w:t>Die s[Censur]s und den s[Debit]s der t[Chronik des neunzehnten Jahrhunderts]t von p[4{Dr.} 2{C.} 1{Venturini}]p, desgl. anderer von demseben Verfasser erschienenen Schriften, s[Bücher &lt;von Venturini&gt;]s und Aufsätze</w:t>
      </w:r>
    </w:p>
    <w:p>
      <w:r>
        <w:t>43</w:t>
        <w:tab/>
        <w:t>1822 - 1824</w:t>
      </w:r>
    </w:p>
    <w:p>
      <w:r>
        <w:br/>
        <w:t>30</w:t>
        <w:tab/>
        <w:t>Nr. 7</w:t>
      </w:r>
    </w:p>
    <w:p>
      <w:r>
        <w:t>33</w:t>
        <w:tab/>
        <w:t>S. 265</w:t>
      </w:r>
    </w:p>
    <w:p>
      <w:r>
        <w:t>40</w:t>
        <w:tab/>
        <w:t>Die von dem p[5{s[Buchhändler]s} 1{Vogler} zu 6{o[Halberstadt]o}]p herauszugebende t[2{Zeitung} "1{Der Courier}]t" und ein Wochenblatt unter dem Titel "t[1{Halberstädtsche Mitteilungen} 2{&lt;Wochenblatt&gt;}]t"</w:t>
      </w:r>
    </w:p>
    <w:p>
      <w:r>
        <w:t>43</w:t>
        <w:tab/>
        <w:t>1822 - 1823</w:t>
      </w:r>
    </w:p>
    <w:p>
      <w:r>
        <w:br/>
        <w:t>30</w:t>
        <w:tab/>
        <w:t>Nr. 8</w:t>
      </w:r>
    </w:p>
    <w:p>
      <w:r>
        <w:t>33</w:t>
        <w:tab/>
        <w:t>S. 265</w:t>
      </w:r>
    </w:p>
    <w:p>
      <w:r>
        <w:t>40</w:t>
        <w:tab/>
        <w:t>Die s[Censur]s des t[Pommerschen Volksfreund]tes zu p[6{o[Stettin]o} von 2{M.} 1{Böhme}]p herausgegeben</w:t>
      </w:r>
    </w:p>
    <w:p>
      <w:r>
        <w:t>43</w:t>
        <w:tab/>
        <w:t>1831</w:t>
      </w:r>
    </w:p>
    <w:p>
      <w:r>
        <w:br/>
        <w:t>30</w:t>
        <w:tab/>
        <w:t>Nr. 9</w:t>
      </w:r>
    </w:p>
    <w:p>
      <w:r>
        <w:t>33</w:t>
        <w:tab/>
        <w:t>S.266</w:t>
      </w:r>
    </w:p>
    <w:p>
      <w:r>
        <w:t>40</w:t>
        <w:tab/>
        <w:t>Die s[Censur]s und den s[Debit]s des von dem p[4{Professor Dr.} 2{A. G.} 1{Schweitzer} 6{o[&lt;Tharandt&gt;]o}]p und p[1{Schubarth} 6{o[&lt;Dresden&gt;]o}]p zu Tharandt u. Dresden herausgegebenen "t[Allgemeinen Volksblattes für Sachsen und die angrenzenden Länder]t"</w:t>
      </w:r>
    </w:p>
    <w:p>
      <w:r>
        <w:t>43</w:t>
        <w:tab/>
        <w:t>1831 - 1833</w:t>
      </w:r>
    </w:p>
    <w:p>
      <w:r>
        <w:br/>
        <w:t>30</w:t>
        <w:tab/>
        <w:t>Nr. 10</w:t>
      </w:r>
    </w:p>
    <w:p>
      <w:r>
        <w:t>33</w:t>
        <w:tab/>
        <w:t>S.266</w:t>
      </w:r>
    </w:p>
    <w:p>
      <w:r>
        <w:t>40</w:t>
        <w:tab/>
        <w:t>Das s[Verbot zweier in o[Nürnberg]o &lt;angekündigter Zeitschriften&gt;]s unter den Titeln: t[1{Der deutsche Volksbote} 2{&lt;Zeitschrift&gt;}]t und der t[1{Verfassungsrath für Deutschlands constitutionelle Bürger} 2{&lt;Zeitschrift&gt;}]t angekündigten Zeitschriften</w:t>
      </w:r>
    </w:p>
    <w:p>
      <w:r>
        <w:t>43</w:t>
        <w:tab/>
        <w:t>1831 - 1833</w:t>
      </w:r>
    </w:p>
    <w:p>
      <w:r>
        <w:br/>
        <w:t>30</w:t>
        <w:tab/>
        <w:t>Nr. 11</w:t>
      </w:r>
    </w:p>
    <w:p>
      <w:r>
        <w:t>33</w:t>
        <w:tab/>
        <w:t>S.266</w:t>
      </w:r>
    </w:p>
    <w:p>
      <w:r>
        <w:t>40</w:t>
        <w:tab/>
        <w:t>Den s[Debit]s der von dem bibliographischen k[1{Bibliographisches Institut}e zu 2{o[Hildburghausen]o u. o[New York]o}]k herausgegebenen "t[Deutschen Volksbibliothek]t"</w:t>
      </w:r>
    </w:p>
    <w:p>
      <w:r>
        <w:t>43</w:t>
        <w:tab/>
        <w:t>1832 - 1834</w:t>
      </w:r>
    </w:p>
    <w:p>
      <w:r>
        <w:br/>
        <w:t>30</w:t>
        <w:tab/>
        <w:t>Nr. 12</w:t>
      </w:r>
    </w:p>
    <w:p>
      <w:r>
        <w:t>33</w:t>
        <w:tab/>
        <w:t>S.266</w:t>
      </w:r>
    </w:p>
    <w:p>
      <w:r>
        <w:t>40</w:t>
        <w:tab/>
        <w:t>Die von dem p[7{Regierungssecretär} 1{Petrasch} in 6{o[Köln]o}]p nachgesuchte Herausgabe eines s[Wochenblatt]ss</w:t>
      </w:r>
    </w:p>
    <w:p>
      <w:r>
        <w:t>43</w:t>
        <w:tab/>
        <w:t>1832</w:t>
      </w:r>
    </w:p>
    <w:p>
      <w:r>
        <w:br/>
        <w:t>30</w:t>
        <w:tab/>
        <w:t>Nr. 13</w:t>
      </w:r>
    </w:p>
    <w:p>
      <w:r>
        <w:t>33</w:t>
        <w:tab/>
        <w:t>S.266</w:t>
      </w:r>
    </w:p>
    <w:p>
      <w:r>
        <w:t>40</w:t>
        <w:tab/>
        <w:t>Die s[Censur]s der von dem p[7{Privatgelehrte&lt;r&gt;}n 2{Carl} 1{Brandt}]p, dem p[5{Lehrer} 1{Kobitz}]p u. dem p[7{Schulamtskandidat}en 1{Drojan}]p herauszugebenden preußischen t[&lt;Preußische&gt; Volksschul-Zeitung]t</w:t>
      </w:r>
    </w:p>
    <w:p>
      <w:r>
        <w:t>43</w:t>
        <w:tab/>
        <w:t>1832 - 1845</w:t>
      </w:r>
    </w:p>
    <w:p>
      <w:r>
        <w:br/>
        <w:t>30</w:t>
        <w:tab/>
        <w:t>Nr. 14</w:t>
      </w:r>
    </w:p>
    <w:p>
      <w:r>
        <w:t>33</w:t>
        <w:tab/>
        <w:t>S.266</w:t>
      </w:r>
    </w:p>
    <w:p>
      <w:r>
        <w:t>40</w:t>
        <w:tab/>
        <w:t>Das s[Verbot des in o[Fulda]o von p[2{J.} 1{Förster}]p erscheinenden "t[1{Deutsche&lt;s&gt;n Volksblatt} 2{&lt;konstitutionelle Zeitschrift für Volks- und Staatsleben&gt;}]t]s", einer konstitutionellen Zeitschrift für Volks- und Staatsleben</w:t>
      </w:r>
    </w:p>
    <w:p>
      <w:r>
        <w:t>43</w:t>
        <w:tab/>
        <w:t>1832</w:t>
      </w:r>
    </w:p>
    <w:p>
      <w:r>
        <w:br/>
        <w:t>30</w:t>
        <w:tab/>
        <w:t>Nr. 16</w:t>
      </w:r>
    </w:p>
    <w:p>
      <w:r>
        <w:t>33</w:t>
        <w:tab/>
        <w:t>S.267</w:t>
      </w:r>
    </w:p>
    <w:p>
      <w:r>
        <w:t>40</w:t>
        <w:tab/>
        <w:t>Die s[Censur]s und den s[Debit]s der von dem p[7{Seminardirector} 1{Vormbaum} zu 6{o[Petershagen]o}]p herausgegebenen Schriften</w:t>
      </w:r>
    </w:p>
    <w:p>
      <w:r>
        <w:t>43</w:t>
        <w:tab/>
        <w:t>1840 - 1841</w:t>
      </w:r>
    </w:p>
    <w:p>
      <w:r>
        <w:br/>
        <w:t>30</w:t>
        <w:tab/>
        <w:t>Nr. 17</w:t>
      </w:r>
    </w:p>
    <w:p>
      <w:r>
        <w:t>33</w:t>
        <w:tab/>
        <w:t>S.267</w:t>
      </w:r>
    </w:p>
    <w:p>
      <w:r>
        <w:t>40</w:t>
        <w:tab/>
        <w:t>Die s[Censur]s und den s[Debit]s der von dem p[4{Dr.} 2{Emil Ferdinand} 1{Vogel} zu 6{o[Leipzig]o}]p herausgegebenen Schriften und Werke</w:t>
      </w:r>
    </w:p>
    <w:p>
      <w:r>
        <w:t>43</w:t>
        <w:tab/>
        <w:t>1840 - 1841</w:t>
      </w:r>
    </w:p>
    <w:p>
      <w:r>
        <w:br/>
        <w:t>30</w:t>
        <w:tab/>
        <w:t>Nr. 18</w:t>
      </w:r>
    </w:p>
    <w:p>
      <w:r>
        <w:t>33</w:t>
        <w:tab/>
        <w:t>S.267</w:t>
      </w:r>
    </w:p>
    <w:p>
      <w:r>
        <w:t>40</w:t>
        <w:tab/>
        <w:t>Die s[Censur]s und den s[Debit]s des zu o[Jüterbog]o erscheinenden "t[Preußischen gemeinnützigen Volksblatt]ts und des landwirtschaftlichen t[&lt;Landwirtschaftliches&gt; Wochenblatt]ts"</w:t>
      </w:r>
    </w:p>
    <w:p>
      <w:r>
        <w:t>43</w:t>
        <w:tab/>
        <w:t>1842 - 1845</w:t>
      </w:r>
    </w:p>
    <w:p>
      <w:r>
        <w:br/>
        <w:t>30</w:t>
        <w:tab/>
        <w:t>Nr. 19</w:t>
      </w:r>
    </w:p>
    <w:p>
      <w:r>
        <w:t>33</w:t>
        <w:tab/>
        <w:t>S.267</w:t>
      </w:r>
    </w:p>
    <w:p>
      <w:r>
        <w:t>40</w:t>
        <w:tab/>
        <w:t>Die Herausgabe und s[Censur]s der von mehreren Strafanstaltsgeistlichen beabsichtigten t[2{Zeitschrift}: 1{Der verlorene Sohn}]t</w:t>
      </w:r>
    </w:p>
    <w:p>
      <w:r>
        <w:t>43</w:t>
        <w:tab/>
        <w:t>1843</w:t>
      </w:r>
    </w:p>
    <w:p>
      <w:r>
        <w:br/>
        <w:t>30</w:t>
        <w:tab/>
        <w:t>Nr. 20</w:t>
      </w:r>
    </w:p>
    <w:p>
      <w:r>
        <w:t>33</w:t>
        <w:tab/>
        <w:t>S.267</w:t>
      </w:r>
    </w:p>
    <w:p>
      <w:r>
        <w:t>40</w:t>
        <w:tab/>
        <w:t>Die s[Censur]s und den s[Debit]s der zeither in o[Oschersleben]o gedruckten, in o[Leipzig]o aber verlegten "t[Volks-Zeitung für Landwirtschaft, Künste und Gewerbe]t"</w:t>
      </w:r>
    </w:p>
    <w:p>
      <w:r>
        <w:t>43</w:t>
        <w:tab/>
        <w:t>1843</w:t>
      </w:r>
    </w:p>
    <w:p>
      <w:r>
        <w:br/>
        <w:t>30</w:t>
        <w:tab/>
        <w:t>Nr. 21</w:t>
      </w:r>
    </w:p>
    <w:p>
      <w:r>
        <w:t>33</w:t>
        <w:tab/>
        <w:t>S.267</w:t>
      </w:r>
    </w:p>
    <w:p>
      <w:r>
        <w:t>40</w:t>
        <w:tab/>
        <w:t>Die s[Censur]s und den s[Debit]s des zu Halle erscheinenden "Volksblatts für Stadt und Land zur Belehrung und Unterhaltung"</w:t>
      </w:r>
    </w:p>
    <w:p>
      <w:r>
        <w:t>43</w:t>
        <w:tab/>
        <w:t>1843 - 1845</w:t>
      </w:r>
    </w:p>
    <w:p>
      <w:r>
        <w:br/>
        <w:t>30</w:t>
        <w:tab/>
        <w:t>Nr. 24</w:t>
      </w:r>
    </w:p>
    <w:p>
      <w:r>
        <w:t>33</w:t>
        <w:tab/>
        <w:t>S. 268</w:t>
      </w:r>
    </w:p>
    <w:p>
      <w:r>
        <w:t>40</w:t>
        <w:tab/>
        <w:t>Die s[Censur]s und den s[Debit]s der in p[6{Potsdam} von 2{Albert} 1{Arndt}]p herausgegebenen, unterhaltenden und das Gemeinwohl fördernden Monatsschrift betitelt "t[1{Vorwärts} 2{&lt;Monatsschrift&gt;}]t"</w:t>
      </w:r>
    </w:p>
    <w:p>
      <w:r>
        <w:t>43</w:t>
        <w:tab/>
        <w:t>1844</w:t>
      </w:r>
    </w:p>
    <w:p>
      <w:r>
        <w:br/>
        <w:t>30</w:t>
        <w:tab/>
        <w:t>Nr. 26</w:t>
      </w:r>
    </w:p>
    <w:p>
      <w:r>
        <w:t>33</w:t>
        <w:tab/>
        <w:t>S. 268</w:t>
      </w:r>
    </w:p>
    <w:p>
      <w:r>
        <w:t>40</w:t>
        <w:tab/>
        <w:t>Die Herausgabe und s[Censur]s des "t[Volksblatt]ts" für die untersten Volksklassen in Stadt und Land vom p[5{Pfarrer} 1{Thiel} zu 6{o[1{Saalfeld} in 2{Ostpreußen}]o}]p</w:t>
      </w:r>
    </w:p>
    <w:p>
      <w:r>
        <w:t>43</w:t>
        <w:tab/>
        <w:t>1844 - 1845</w:t>
      </w:r>
    </w:p>
    <w:p>
      <w:r>
        <w:br/>
        <w:t>30</w:t>
        <w:tab/>
        <w:t>Nr. 27</w:t>
      </w:r>
    </w:p>
    <w:p>
      <w:r>
        <w:t>33</w:t>
        <w:tab/>
        <w:t>S. 268</w:t>
      </w:r>
    </w:p>
    <w:p>
      <w:r>
        <w:t>40</w:t>
        <w:tab/>
        <w:t>Die s[Censur]s und den s[Debit]s des in o[Leipzig]o unter dem Titel "t[1{Vorwärts} 2{&lt;Volkstaschenbuch&gt;}]t" jährlich erscheinenden s[Volkstaschenbuch]ss</w:t>
      </w:r>
    </w:p>
    <w:p>
      <w:r>
        <w:t>43</w:t>
        <w:tab/>
        <w:t>1845 - 1847</w:t>
      </w:r>
    </w:p>
    <w:p>
      <w:r>
        <w:br/>
        <w:t>30</w:t>
        <w:tab/>
        <w:t>Nr. 28</w:t>
      </w:r>
    </w:p>
    <w:p>
      <w:r>
        <w:t>33</w:t>
        <w:tab/>
        <w:t>S. 268</w:t>
      </w:r>
    </w:p>
    <w:p>
      <w:r>
        <w:t>40</w:t>
        <w:tab/>
        <w:t>Die s[Censur]s und den s[Debit]s der vom p[5{Pfarrer} 4{Dr.} 1{Haas}]p bei k[1{Brockhaus} in 2{o[Leipzig]o}]k unter dem Titel "t[1{Deutsches Volksblatt} 2{&lt;Monatsschrift&gt;}]t" erscheinenden Monatsschrift</w:t>
      </w:r>
    </w:p>
    <w:p>
      <w:r>
        <w:t>43</w:t>
        <w:tab/>
        <w:t>1845</w:t>
      </w:r>
    </w:p>
    <w:p>
      <w:r>
        <w:br/>
        <w:t>30</w:t>
        <w:tab/>
        <w:t>Nr. 29</w:t>
      </w:r>
    </w:p>
    <w:p>
      <w:r>
        <w:t>33</w:t>
        <w:tab/>
        <w:t>S. 269</w:t>
      </w:r>
    </w:p>
    <w:p>
      <w:r>
        <w:t>40</w:t>
        <w:tab/>
        <w:t>Die Herausgabe und s[Censur]s des in o[Köln]o erscheinenden "t[Allgemeinen Volksblatt]ts", populären Monatsberichts über die wichtigsten Zeitfragen</w:t>
      </w:r>
    </w:p>
    <w:p>
      <w:r>
        <w:t>43</w:t>
        <w:tab/>
        <w:t>1845 - 1846</w:t>
      </w:r>
    </w:p>
    <w:p>
      <w:r>
        <w:br/>
        <w:t>30</w:t>
        <w:tab/>
        <w:t>Nr. 30</w:t>
      </w:r>
    </w:p>
    <w:p>
      <w:r>
        <w:t>33</w:t>
        <w:tab/>
        <w:t>S. 269</w:t>
      </w:r>
    </w:p>
    <w:p>
      <w:r>
        <w:t>40</w:t>
        <w:tab/>
        <w:t>Die s[Censur]s der zu o[Stolberg a./H.]o erscheinenden t[2{Monatsschrift} "1{Das Volksblatt}]t"</w:t>
      </w:r>
    </w:p>
    <w:p>
      <w:r>
        <w:t>43</w:t>
        <w:tab/>
        <w:t>1846</w:t>
      </w:r>
    </w:p>
    <w:p>
      <w:r>
        <w:br/>
        <w:t>30</w:t>
        <w:tab/>
        <w:t>Nr. 31</w:t>
      </w:r>
    </w:p>
    <w:p>
      <w:r>
        <w:t>33</w:t>
        <w:tab/>
        <w:t>S. 269</w:t>
      </w:r>
    </w:p>
    <w:p>
      <w:r>
        <w:t>40</w:t>
        <w:tab/>
        <w:t>Die Herausgabe und s[Censur]s des t[Volksblatts für Litthauen]t</w:t>
      </w:r>
    </w:p>
    <w:p>
      <w:r>
        <w:t>43</w:t>
        <w:tab/>
        <w:t>1846</w:t>
      </w:r>
    </w:p>
    <w:p>
      <w:r>
        <w:br/>
        <w:t>30</w:t>
        <w:tab/>
        <w:t>Nr. 32</w:t>
      </w:r>
    </w:p>
    <w:p>
      <w:r>
        <w:t>33</w:t>
        <w:tab/>
        <w:t>S. 269</w:t>
      </w:r>
    </w:p>
    <w:p>
      <w:r>
        <w:t>40</w:t>
        <w:tab/>
        <w:t>Die s[Censur]s und den s[Debit]s der zu o[Dortmund]o unter dem Titel "t[Zustände der Volksschule und ihrer Lehrer im Rheinland und Westphalen]t erschienenen Schrift</w:t>
      </w:r>
    </w:p>
    <w:p>
      <w:r>
        <w:t>43</w:t>
        <w:tab/>
        <w:t>1846</w:t>
      </w:r>
    </w:p>
    <w:p>
      <w:r>
        <w:br/>
        <w:t>30</w:t>
        <w:tab/>
        <w:t>Nr. 33</w:t>
      </w:r>
    </w:p>
    <w:p>
      <w:r>
        <w:t>33</w:t>
        <w:tab/>
        <w:t>S. 269</w:t>
      </w:r>
    </w:p>
    <w:p>
      <w:r>
        <w:t>40</w:t>
        <w:tab/>
        <w:t>Die s[Censur]s und den s[Debit]s der von p[2{J. L.} 1{Vecqueray}]p herausgegebenen Schriften</w:t>
      </w:r>
    </w:p>
    <w:p>
      <w:r>
        <w:t>43</w:t>
        <w:tab/>
        <w:t>1846</w:t>
      </w:r>
    </w:p>
    <w:p>
      <w:r>
        <w:br/>
        <w:t>30</w:t>
        <w:tab/>
        <w:t>Nr. 34</w:t>
      </w:r>
    </w:p>
    <w:p>
      <w:r>
        <w:t>33</w:t>
        <w:tab/>
        <w:t>S. 269</w:t>
      </w:r>
    </w:p>
    <w:p>
      <w:r>
        <w:t>40</w:t>
        <w:tab/>
        <w:t>Die s[Censur]s der von dem p[7{Kammergerichts-Assessor} 1{Eberty} zu 6{o[Halle]o}]p redigierten "t[Zeitschrift für volksthümliches Recht und nationale Gesetzgebung]t"</w:t>
      </w:r>
    </w:p>
    <w:p>
      <w:r>
        <w:t>43</w:t>
        <w:tab/>
        <w:t>1844</w:t>
      </w:r>
    </w:p>
    <w:p>
      <w:r>
        <w:br/>
        <w:t>30</w:t>
        <w:tab/>
        <w:t>Nr. 35</w:t>
      </w:r>
    </w:p>
    <w:p>
      <w:r>
        <w:t>33</w:t>
        <w:tab/>
        <w:t>S. 269</w:t>
      </w:r>
    </w:p>
    <w:p>
      <w:r>
        <w:t>40</w:t>
        <w:tab/>
        <w:t>Die s[Censur]s der von p[2{Th.} 1{Bittkow} in 6{o[Berlin]o}]p unter dem Titel "t[Dies Buch gehört dem Volk]t" heftweise herausgegebenen Schrift</w:t>
      </w:r>
    </w:p>
    <w:p>
      <w:r>
        <w:t>43</w:t>
        <w:tab/>
        <w:t>1844 - 1845</w:t>
      </w:r>
    </w:p>
    <w:p>
      <w:r>
        <w:br/>
        <w:t>30</w:t>
        <w:tab/>
        <w:t>Nr. 36</w:t>
      </w:r>
    </w:p>
    <w:p>
      <w:r>
        <w:t>33</w:t>
        <w:tab/>
        <w:t>S. 270</w:t>
      </w:r>
    </w:p>
    <w:p>
      <w:r>
        <w:t>40</w:t>
        <w:tab/>
        <w:t>Die s[Censur]s der von p[2{Ferdinand} 1{Behrend} zu 6{o[Breslau]o}]p unter dem Titel "t[1{Volksspiegel} 2{&lt;Monatsschrift&gt;}]t" herausgegebenen Monatsschrift</w:t>
      </w:r>
    </w:p>
    <w:p>
      <w:r>
        <w:t>43</w:t>
        <w:tab/>
        <w:t>1847</w:t>
      </w:r>
    </w:p>
    <w:p>
      <w:r>
        <w:br/>
        <w:t>30</w:t>
        <w:tab/>
        <w:t>Nr. 37</w:t>
      </w:r>
    </w:p>
    <w:p>
      <w:r>
        <w:t>33</w:t>
        <w:tab/>
        <w:t>S. 270</w:t>
      </w:r>
    </w:p>
    <w:p>
      <w:r>
        <w:t>40</w:t>
        <w:tab/>
        <w:t>Die s[Unterdrückung der zu k[2{o[Leipzig]o} im 1{Verlags-Büreau}]k unter dem Titel "t[Zwei Reden über die Erhebung der niederen Volksklassen. Nach Channing]t" erschienenen s[2{verderbliche}n 1{Schrift}]s]s</w:t>
      </w:r>
    </w:p>
    <w:p>
      <w:r>
        <w:t>43</w:t>
        <w:tab/>
        <w:t>1847</w:t>
      </w:r>
    </w:p>
    <w:p>
      <w:r>
        <w:br/>
        <w:t>30</w:t>
        <w:tab/>
        <w:t>Nr. 38</w:t>
      </w:r>
    </w:p>
    <w:p>
      <w:r>
        <w:t>33</w:t>
        <w:tab/>
        <w:t>S. 270</w:t>
      </w:r>
    </w:p>
    <w:p>
      <w:r>
        <w:t>40</w:t>
        <w:tab/>
        <w:t>Das zu k[2{o[Mannheim]o} im 1{Verlage von p[2{Heinrich} 1{Hof}]p}]k erschienene "t[Deutsche&lt;s&gt; Volksliederbuch]t"</w:t>
      </w:r>
    </w:p>
    <w:p>
      <w:r>
        <w:t>43</w:t>
        <w:tab/>
        <w:t>1847 - 1848</w:t>
      </w:r>
    </w:p>
    <w:p>
      <w:r>
        <w:br/>
        <w:t>26</w:t>
        <w:tab/>
        <w:t>Tit. 2, Lit. W</w:t>
      </w:r>
    </w:p>
    <w:p>
      <w:r>
        <w:t>27</w:t>
        <w:tab/>
        <w:t>Abt. II Polizei-Abteilung \ Sect. 9 \ Titel 2: Censur-Sachen. Specialia \ Lit. W</w:t>
      </w:r>
    </w:p>
    <w:p>
      <w:r>
        <w:t>30</w:t>
        <w:tab/>
        <w:t>Nr. 1</w:t>
      </w:r>
    </w:p>
    <w:p>
      <w:r>
        <w:t>33</w:t>
        <w:tab/>
        <w:t>S. 271</w:t>
      </w:r>
    </w:p>
    <w:p>
      <w:r>
        <w:t>40</w:t>
        <w:tab/>
        <w:t>Die s[Censur]s der unter dem Titel "t[Welt und Zeit, Germanien 1817]t" erschienenen Schrift</w:t>
      </w:r>
    </w:p>
    <w:p>
      <w:r>
        <w:t>43</w:t>
        <w:tab/>
        <w:t>1816 - 1817</w:t>
      </w:r>
    </w:p>
    <w:p>
      <w:r>
        <w:br/>
        <w:t>30</w:t>
        <w:tab/>
        <w:t>Nr. 2</w:t>
      </w:r>
    </w:p>
    <w:p>
      <w:r>
        <w:t>33</w:t>
        <w:tab/>
        <w:t>S. 271</w:t>
      </w:r>
    </w:p>
    <w:p>
      <w:r>
        <w:t>40</w:t>
        <w:tab/>
        <w:t>Die s[Censur]s des von dem p[5{Buchdrucker} 1{Rübener} in 6{o[Wittenberg]o}]p unter dem Titel "t[1{Wittenberger Anzeiger} 2{&lt;Wochenblatt&gt;}]t" herausgegebenen Wochenblatts</w:t>
      </w:r>
    </w:p>
    <w:p>
      <w:r>
        <w:t>43</w:t>
        <w:tab/>
        <w:t>1821 - 1825</w:t>
      </w:r>
    </w:p>
    <w:p>
      <w:r>
        <w:br/>
        <w:t>30</w:t>
        <w:tab/>
        <w:t>Nr. 3</w:t>
      </w:r>
    </w:p>
    <w:p>
      <w:r>
        <w:t>33</w:t>
        <w:tab/>
        <w:t>S. 271</w:t>
      </w:r>
    </w:p>
    <w:p>
      <w:r>
        <w:t>40</w:t>
        <w:tab/>
        <w:t>Die s[Censur]s des t[Weissenfelser Wochen und Intelligenzblatt]ts</w:t>
      </w:r>
    </w:p>
    <w:p>
      <w:r>
        <w:t>43</w:t>
        <w:tab/>
        <w:t>1821 - 1825</w:t>
      </w:r>
    </w:p>
    <w:p>
      <w:r>
        <w:br/>
        <w:t>30</w:t>
        <w:tab/>
        <w:t>Nr. 4</w:t>
      </w:r>
    </w:p>
    <w:p>
      <w:r>
        <w:t>33</w:t>
        <w:tab/>
        <w:t>S. 271</w:t>
      </w:r>
    </w:p>
    <w:p>
      <w:r>
        <w:t>40</w:t>
        <w:tab/>
        <w:t>Die s[Censur]s der von dem p[4{Dr.} 1{Schultz}]p redigierten und zu o[Hamm]o erscheinenden t[Westphälischen Zeitung]t</w:t>
      </w:r>
    </w:p>
    <w:p>
      <w:r>
        <w:t>43</w:t>
        <w:tab/>
        <w:t>1822 - 1824</w:t>
      </w:r>
    </w:p>
    <w:p>
      <w:r>
        <w:br/>
        <w:t>30</w:t>
        <w:tab/>
        <w:t>Nr. 7</w:t>
      </w:r>
    </w:p>
    <w:p>
      <w:r>
        <w:t>33</w:t>
        <w:tab/>
        <w:t>S. 272</w:t>
      </w:r>
    </w:p>
    <w:p>
      <w:r>
        <w:t>40</w:t>
        <w:tab/>
        <w:t>Die s[Beschlagnahme des anstößigen Lehrbuchs "t[Weltgeschichte in einem gedrängtem Auszuge für die Jugend u. ihre Lehrer]t]s. o[Zeitz]o z[1823]z, in der k[Webelschen Buchhandlung]k"; sowie desjenigen Teils des t[Elementar-Lehrbuchs für den Unterricht der Jugend in den nothwendigsten Wissenschaften]t, in welchem erstgedachte Schrift abgedruckt ist, Bd. 1 - 2</w:t>
      </w:r>
    </w:p>
    <w:p>
      <w:r>
        <w:t>43</w:t>
        <w:tab/>
        <w:t>1823 - 1830</w:t>
      </w:r>
    </w:p>
    <w:p>
      <w:r>
        <w:br/>
        <w:t>30</w:t>
        <w:tab/>
        <w:t>Nr. 8</w:t>
      </w:r>
    </w:p>
    <w:p>
      <w:r>
        <w:t>33</w:t>
        <w:tab/>
        <w:t>S. 272</w:t>
      </w:r>
    </w:p>
    <w:p>
      <w:r>
        <w:t>40</w:t>
        <w:tab/>
        <w:t>Die s[Censur]s des zu o[Reichenbach]o erscheinenden t[2{Wochenblatt}s "1{Der Wanderer}]t"</w:t>
      </w:r>
    </w:p>
    <w:p>
      <w:r>
        <w:t>43</w:t>
        <w:tab/>
        <w:t>1824 - 1847</w:t>
      </w:r>
    </w:p>
    <w:p>
      <w:r>
        <w:br/>
        <w:t>30</w:t>
        <w:tab/>
        <w:t>Nr. 9</w:t>
      </w:r>
    </w:p>
    <w:p>
      <w:r>
        <w:t>33</w:t>
        <w:tab/>
        <w:t>S. 272</w:t>
      </w:r>
    </w:p>
    <w:p>
      <w:r>
        <w:t>40</w:t>
        <w:tab/>
        <w:t>Die für die o[2{Provinz} 1{Westphalen}]o nachgesuchten s[1{Zeitschrift}en 2{&lt;Provinz Westphalen&gt;}]s</w:t>
      </w:r>
    </w:p>
    <w:p>
      <w:r>
        <w:t>43</w:t>
        <w:tab/>
        <w:t>1826 - 1827</w:t>
      </w:r>
    </w:p>
    <w:p>
      <w:r>
        <w:br/>
        <w:t>30</w:t>
        <w:tab/>
        <w:t>Nr. 11</w:t>
      </w:r>
    </w:p>
    <w:p>
      <w:r>
        <w:t>33</w:t>
        <w:tab/>
        <w:t>S. 272</w:t>
      </w:r>
    </w:p>
    <w:p>
      <w:r>
        <w:t>40</w:t>
        <w:tab/>
        <w:t>Die s[Censur]s und den s[Debit]s der in o[Zittau]o und o[Görlitz]o unter dem Titel "t[1{Der Wanderer} 2{&lt;Zeitung&gt;}]t" erscheinende Zeitung</w:t>
      </w:r>
    </w:p>
    <w:p>
      <w:r>
        <w:t>43</w:t>
        <w:tab/>
        <w:t>1828</w:t>
      </w:r>
    </w:p>
    <w:p>
      <w:r>
        <w:br/>
        <w:t>30</w:t>
        <w:tab/>
        <w:t>Nr. 12</w:t>
      </w:r>
    </w:p>
    <w:p>
      <w:r>
        <w:t>33</w:t>
        <w:tab/>
        <w:t>S. 272</w:t>
      </w:r>
    </w:p>
    <w:p>
      <w:r>
        <w:t>40</w:t>
        <w:tab/>
        <w:t>Die s[Censur]s des von dem p[5{Buchdrucker} 1{Haeßler} in 6{o[Weißensee]o}]p herausgegebenen "t[Weißensee'r und Eckartsbergaer Kreisblatt]ts</w:t>
      </w:r>
    </w:p>
    <w:p>
      <w:r>
        <w:t>43</w:t>
        <w:tab/>
        <w:t>1828 - 1831</w:t>
      </w:r>
    </w:p>
    <w:p>
      <w:r>
        <w:br/>
        <w:t>30</w:t>
        <w:tab/>
        <w:t>Nr. 13</w:t>
      </w:r>
    </w:p>
    <w:p>
      <w:r>
        <w:t>33</w:t>
        <w:tab/>
        <w:t>S. 273</w:t>
      </w:r>
    </w:p>
    <w:p>
      <w:r>
        <w:t>40</w:t>
        <w:tab/>
        <w:t>Die von dem p[3{Freiherr}n 8{v.} 1{Zedlitz-Neukirch}]p, p[4{Professor} 1{Berghaus}]p und von der k[1{Maurerschen Buchhandlung} in 2{o[Berlin]o}]k beabsichtigte Herausgabe einer Zeitschrift unter dem Titel "t[1{Der Weltbote} 2{&lt;Zeitschrift&gt;}]t"</w:t>
      </w:r>
    </w:p>
    <w:p>
      <w:r>
        <w:t>43</w:t>
        <w:tab/>
        <w:t>1829</w:t>
      </w:r>
    </w:p>
    <w:p>
      <w:r>
        <w:br/>
        <w:t>30</w:t>
        <w:tab/>
        <w:t>Nr. 14</w:t>
      </w:r>
    </w:p>
    <w:p>
      <w:r>
        <w:t>33</w:t>
        <w:tab/>
        <w:t>S. 273</w:t>
      </w:r>
    </w:p>
    <w:p>
      <w:r>
        <w:t>40</w:t>
        <w:tab/>
        <w:t>Die s[Censur]s der von p[1{Pütter} in 6{o[Köln]o}]p unter dem Titel "t[1{Welt- und Staatsbote} 2{&lt;Zeitung&gt;}]t" herausgegebenen Zeitung</w:t>
      </w:r>
    </w:p>
    <w:p>
      <w:r>
        <w:t>43</w:t>
        <w:tab/>
        <w:t>1830 - 1839</w:t>
      </w:r>
    </w:p>
    <w:p>
      <w:r>
        <w:br/>
        <w:t>30</w:t>
        <w:tab/>
        <w:t>Nr. 15</w:t>
      </w:r>
    </w:p>
    <w:p>
      <w:r>
        <w:t>33</w:t>
        <w:tab/>
        <w:t>S. 273</w:t>
      </w:r>
    </w:p>
    <w:p>
      <w:r>
        <w:t>40</w:t>
        <w:tab/>
        <w:t>Die s[Censur]s der von dem p[5{s[Buchhändler]s} 2{F. W.} 1{Andreae} zu 6{o[Erfurt]o}]p unter dem Titel "t[1{Das Welttheater} 2{&lt;Zeitschrift&gt;}]t" herausgegebenen Zeitschrift</w:t>
      </w:r>
    </w:p>
    <w:p>
      <w:r>
        <w:t>43</w:t>
        <w:tab/>
        <w:t>1830</w:t>
      </w:r>
    </w:p>
    <w:p>
      <w:r>
        <w:br/>
        <w:t>30</w:t>
        <w:tab/>
        <w:t>Nr. 16</w:t>
      </w:r>
    </w:p>
    <w:p>
      <w:r>
        <w:t>33</w:t>
        <w:tab/>
        <w:t>S. 273</w:t>
      </w:r>
    </w:p>
    <w:p>
      <w:r>
        <w:t>40</w:t>
        <w:tab/>
        <w:t>Die s[Censur]s der in o[Marienwerder]o unter dem Titel "t[1{Westpreußische Mittheilungen} 2{&lt;Zeitschrift&gt;}]t" erscheinenden Zeitschrift</w:t>
      </w:r>
    </w:p>
    <w:p>
      <w:r>
        <w:t>43</w:t>
        <w:tab/>
        <w:t>1831 - 1844</w:t>
      </w:r>
    </w:p>
    <w:p>
      <w:r>
        <w:br/>
        <w:t>30</w:t>
        <w:tab/>
        <w:t>Nr. 17</w:t>
      </w:r>
    </w:p>
    <w:p>
      <w:r>
        <w:t>33</w:t>
        <w:tab/>
        <w:t>S. 273</w:t>
      </w:r>
    </w:p>
    <w:p>
      <w:r>
        <w:t>40</w:t>
        <w:tab/>
        <w:t>Das s[Verbot der zu k[2{o[Colmar]o} bei den 1{p[7{Gebrüder}n 1{Stendelin}]p}]k unter dem Titel "t[1{Das Wespennest oder der politische Spinnenstecher} 2{&lt;Flugschrift&gt;}]t" erschienenen Flugschrift]s</w:t>
      </w:r>
    </w:p>
    <w:p>
      <w:r>
        <w:t>43</w:t>
        <w:tab/>
        <w:t>1831</w:t>
      </w:r>
    </w:p>
    <w:p>
      <w:r>
        <w:br/>
        <w:t>30</w:t>
        <w:tab/>
        <w:t>Nr. 18</w:t>
      </w:r>
    </w:p>
    <w:p>
      <w:r>
        <w:t>33</w:t>
        <w:tab/>
        <w:t>S. 273</w:t>
      </w:r>
    </w:p>
    <w:p>
      <w:r>
        <w:t>40</w:t>
        <w:tab/>
        <w:t>Die s[Censur]s des von dem p[5{Buchdrucker} 1{Heinze} in 6{o[Görlitz]o}]p unter dem Titel "t[1{Wegweiser} 2{&lt;Wochenblatt für die Oberlausitz&gt;}]t" erscheinenden Wochenblatts für die o[Oberlausitz]o</w:t>
      </w:r>
    </w:p>
    <w:p>
      <w:r>
        <w:t>43</w:t>
        <w:tab/>
        <w:t>1832 - 1834</w:t>
      </w:r>
    </w:p>
    <w:p>
      <w:r>
        <w:br/>
        <w:t>30</w:t>
        <w:tab/>
        <w:t>Nr. 20</w:t>
      </w:r>
    </w:p>
    <w:p>
      <w:r>
        <w:t>33</w:t>
        <w:tab/>
        <w:t>S. 274</w:t>
      </w:r>
    </w:p>
    <w:p>
      <w:r>
        <w:t>40</w:t>
        <w:tab/>
        <w:t>Die s[Censur]s der von dem p[7{Oberlandesgerichts-Sekretär} 1{Steinmann} zu 6{o[Münster]o}]p herauszugebenden "t[Westphälischen Zeitung]t" nebst einem allgemeinen s[Conversationsblatt]se</w:t>
      </w:r>
    </w:p>
    <w:p>
      <w:r>
        <w:t>43</w:t>
        <w:tab/>
        <w:t>1833 - 1836</w:t>
      </w:r>
    </w:p>
    <w:p>
      <w:r>
        <w:br/>
        <w:t>30</w:t>
        <w:tab/>
        <w:t>Nr. 21</w:t>
      </w:r>
    </w:p>
    <w:p>
      <w:r>
        <w:t>33</w:t>
        <w:tab/>
        <w:t>S. 274</w:t>
      </w:r>
    </w:p>
    <w:p>
      <w:r>
        <w:t>40</w:t>
        <w:tab/>
        <w:t>Die s[Censur]s und den s[Debit]s der von dem p[7{Justiz-Commissarius} 4{Dr.} 1{Weidemann}, jetzt zu 6{o[Ratibor]o}]p, herausgegebenen Schriften u. s[Bücher]s</w:t>
      </w:r>
    </w:p>
    <w:p>
      <w:r>
        <w:t>43</w:t>
        <w:tab/>
        <w:t>1833 - 1844</w:t>
      </w:r>
    </w:p>
    <w:p>
      <w:r>
        <w:br/>
        <w:t>30</w:t>
        <w:tab/>
        <w:t>Nr. 22</w:t>
      </w:r>
    </w:p>
    <w:p>
      <w:r>
        <w:t>33</w:t>
        <w:tab/>
        <w:t>S. 274</w:t>
      </w:r>
    </w:p>
    <w:p>
      <w:r>
        <w:t>40</w:t>
        <w:tab/>
        <w:t>Die s[Censur]s der von dem p[5{s[Buchhändler]s} 1{Hoelscher} in 6{o[Coblenz]o}]p herauszugebenden t[2{Wochenschrift} "1{Der Wanderer am Rhein und an der Mosel}]t"</w:t>
      </w:r>
    </w:p>
    <w:p>
      <w:r>
        <w:t>43</w:t>
        <w:tab/>
        <w:t>1834 - 1836</w:t>
      </w:r>
    </w:p>
    <w:p>
      <w:r>
        <w:br/>
        <w:t>30</w:t>
        <w:tab/>
        <w:t>Nr. 23</w:t>
      </w:r>
    </w:p>
    <w:p>
      <w:r>
        <w:t>33</w:t>
        <w:tab/>
        <w:t>S. 274</w:t>
      </w:r>
    </w:p>
    <w:p>
      <w:r>
        <w:t>40</w:t>
        <w:tab/>
        <w:t>Die s[Censur]s und den s[Debit]s der von p[2{Ludolf} 1{Wienbarg}]p herausgegebenen Schriften</w:t>
      </w:r>
    </w:p>
    <w:p>
      <w:r>
        <w:t>43</w:t>
        <w:tab/>
        <w:t>1834 - 1835</w:t>
      </w:r>
    </w:p>
    <w:p>
      <w:r>
        <w:br/>
        <w:t>30</w:t>
        <w:tab/>
        <w:t>Nr. 24</w:t>
      </w:r>
    </w:p>
    <w:p>
      <w:r>
        <w:t>33</w:t>
        <w:tab/>
        <w:t>S. 274</w:t>
      </w:r>
    </w:p>
    <w:p>
      <w:r>
        <w:t>40</w:t>
        <w:tab/>
        <w:t>Die s[Censur]s und den s[Debit]s der von p[2{J.} 1{Weitzel}]p erscheinenden Schriften u. s[Bücher]s</w:t>
      </w:r>
    </w:p>
    <w:p>
      <w:r>
        <w:t>43</w:t>
        <w:tab/>
        <w:t>1834</w:t>
      </w:r>
    </w:p>
    <w:p>
      <w:r>
        <w:br/>
        <w:t>30</w:t>
        <w:tab/>
        <w:t>Nr. 25</w:t>
      </w:r>
    </w:p>
    <w:p>
      <w:r>
        <w:t>33</w:t>
        <w:tab/>
        <w:t>S. 274</w:t>
      </w:r>
    </w:p>
    <w:p>
      <w:r>
        <w:t>40</w:t>
        <w:tab/>
        <w:t>Die s[Censur]s der von dem p[5{Oberlehrer} 4{Dr.} 1{Harleß} in 6{o[Herford]o}]p u. p[7{Conrector} 1{Jüngst} in 6{o[Bielefeld]o}]p redigierten t[2{Zeitschrift} "1{Westphalen und Rheinland}]t"</w:t>
      </w:r>
    </w:p>
    <w:p>
      <w:r>
        <w:t>43</w:t>
        <w:tab/>
        <w:t>1836 - 1839</w:t>
      </w:r>
    </w:p>
    <w:p>
      <w:r>
        <w:br/>
        <w:t>30</w:t>
        <w:tab/>
        <w:t>Nr. 26</w:t>
      </w:r>
    </w:p>
    <w:p>
      <w:r>
        <w:t>33</w:t>
        <w:tab/>
        <w:t>S. 275</w:t>
      </w:r>
    </w:p>
    <w:p>
      <w:r>
        <w:t>40</w:t>
        <w:tab/>
        <w:t>Das s[Debits-Verbot]s der in dem belgischen Grenzstädtchen p[6{o[1{Sittard} 2{&lt;Belgien&gt;}]o} bei dem 5{Buchdrucker} 1{Alberts}]p unter dem Titel "t[Winter-Abend-Unterhaltungen einiger Landsleute am warmen Ofen i. J. 1836]t" erschienenen s[Schmähschrift]s</w:t>
      </w:r>
    </w:p>
    <w:p>
      <w:r>
        <w:t>43</w:t>
        <w:tab/>
        <w:t>1837</w:t>
      </w:r>
    </w:p>
    <w:p>
      <w:r>
        <w:br/>
        <w:t>30</w:t>
        <w:tab/>
        <w:t>Nr. 27</w:t>
      </w:r>
    </w:p>
    <w:p>
      <w:r>
        <w:t>33</w:t>
        <w:tab/>
        <w:t>S. 275</w:t>
      </w:r>
    </w:p>
    <w:p>
      <w:r>
        <w:t>40</w:t>
        <w:tab/>
        <w:t>Das s[2{Verbot} des 1{Debit}]ss der zu k[2{o[Würzburg]o} in der 1{Stahelschen Buchhandlung}]k erscheinenden "t[Neuen Würzburger Zeitung]t" in den o[königl. preußischen Staaten]o</w:t>
      </w:r>
    </w:p>
    <w:p>
      <w:r>
        <w:t>43</w:t>
        <w:tab/>
        <w:t>1837 - 1842</w:t>
      </w:r>
    </w:p>
    <w:p>
      <w:r>
        <w:br/>
        <w:t>30</w:t>
        <w:tab/>
        <w:t>Nr. 28</w:t>
      </w:r>
    </w:p>
    <w:p>
      <w:r>
        <w:t>33</w:t>
        <w:tab/>
        <w:t>S. 275</w:t>
      </w:r>
    </w:p>
    <w:p>
      <w:r>
        <w:t>40</w:t>
        <w:tab/>
        <w:t>Die s[Censur]s der in o[Münster]o erscheinenden t[2{Zeitschrift} "1{Der Westphälische Merkur}]t"</w:t>
      </w:r>
    </w:p>
    <w:p>
      <w:r>
        <w:t>41</w:t>
        <w:tab/>
        <w:t>adh.: Die dem k[Ober-Censurgericht]k wider den "Westphälischen Merkur" ergangenenen Erkenntnisse</w:t>
      </w:r>
    </w:p>
    <w:p>
      <w:r>
        <w:t>43</w:t>
        <w:tab/>
        <w:t>1839 - 1847</w:t>
      </w:r>
    </w:p>
    <w:p>
      <w:r>
        <w:br/>
        <w:t>30</w:t>
        <w:tab/>
        <w:t>Nr. 29</w:t>
      </w:r>
    </w:p>
    <w:p>
      <w:r>
        <w:t>33</w:t>
        <w:tab/>
        <w:t>S. 275</w:t>
      </w:r>
    </w:p>
    <w:p>
      <w:r>
        <w:t>40</w:t>
        <w:tab/>
        <w:t>Die bei dem p[5{s[Buchhändler]s} 2{Eduard} 1{Anton} in 6{o[Halle]o}]p erscheinende t[2{Zeitschrift} "1{Die Weltreiche}]t"</w:t>
      </w:r>
    </w:p>
    <w:p>
      <w:r>
        <w:t>43</w:t>
        <w:tab/>
        <w:t>1839 - 1840</w:t>
      </w:r>
    </w:p>
    <w:p>
      <w:r>
        <w:br/>
        <w:t>30</w:t>
        <w:tab/>
        <w:t>Nr. 30</w:t>
      </w:r>
    </w:p>
    <w:p>
      <w:r>
        <w:t>33</w:t>
        <w:tab/>
        <w:t>S. 275</w:t>
      </w:r>
    </w:p>
    <w:p>
      <w:r>
        <w:t>40</w:t>
        <w:tab/>
        <w:t>Das s[Verbot und die s[Confiskation]s der in der k[1{Manzschen Buchhandlung} zu 2{o[Regensburg]o}]k erscheinenden Schrift "t[Der Freiherr v. Wiesau oder die gemischten Ehen. Ein Seitenstück zu Bretschneiders "t[Freiherrn v. Sandau]t]t]s" von p[2{G. J.} 1{Götz}]p</w:t>
      </w:r>
    </w:p>
    <w:p>
      <w:r>
        <w:t>43</w:t>
        <w:tab/>
        <w:t>1839 - 1840</w:t>
      </w:r>
    </w:p>
    <w:p>
      <w:r>
        <w:br/>
        <w:t>30</w:t>
        <w:tab/>
        <w:t>Nr. 31</w:t>
      </w:r>
    </w:p>
    <w:p>
      <w:r>
        <w:t>33</w:t>
        <w:tab/>
        <w:t>S. 276</w:t>
      </w:r>
    </w:p>
    <w:p>
      <w:r>
        <w:t>40</w:t>
        <w:tab/>
        <w:t>Die s[Censur]s und den s[Debit]s der von dem p[7{Kandidat}en 2{J. G.} 1{Sardemann}]p herausgegebenen Schrift "t[Geschichte der Reformation der Stadt Wesel]t"</w:t>
      </w:r>
    </w:p>
    <w:p>
      <w:r>
        <w:t>43</w:t>
        <w:tab/>
        <w:t>1840</w:t>
      </w:r>
    </w:p>
    <w:p>
      <w:r>
        <w:br/>
        <w:t>30</w:t>
        <w:tab/>
        <w:t>Nr. 32</w:t>
      </w:r>
    </w:p>
    <w:p>
      <w:r>
        <w:t>33</w:t>
        <w:tab/>
        <w:t>S. 276</w:t>
      </w:r>
    </w:p>
    <w:p>
      <w:r>
        <w:t>40</w:t>
        <w:tab/>
        <w:t>Die Herausgabe eines t[Wolgaster Wochenblatt]ts (Anzeigers) seitens des p[5{Buchdrucker}s 1{Elsner} zu 6{o[Wolgast]o}]p</w:t>
      </w:r>
    </w:p>
    <w:p>
      <w:r>
        <w:t>43</w:t>
        <w:tab/>
        <w:t>1839 - 1851</w:t>
      </w:r>
    </w:p>
    <w:p>
      <w:r>
        <w:br/>
        <w:t>30</w:t>
        <w:tab/>
        <w:t>Nr. 34</w:t>
      </w:r>
    </w:p>
    <w:p>
      <w:r>
        <w:t>33</w:t>
        <w:tab/>
        <w:t>S. 276</w:t>
      </w:r>
    </w:p>
    <w:p>
      <w:r>
        <w:t>40</w:t>
        <w:tab/>
        <w:t>Die Schrift "t[Woher und Wohin?]t" im s[Nachdruck]s zu o[Straßburg]o mit einem Nachworte von p[2{Georg} 1{Fein}]p</w:t>
      </w:r>
    </w:p>
    <w:p>
      <w:r>
        <w:t>43</w:t>
        <w:tab/>
        <w:t>1842</w:t>
      </w:r>
    </w:p>
    <w:p>
      <w:r>
        <w:br/>
        <w:t>30</w:t>
        <w:tab/>
        <w:t>Nr. 35</w:t>
      </w:r>
    </w:p>
    <w:p>
      <w:r>
        <w:t>33</w:t>
        <w:tab/>
        <w:t>S. 276</w:t>
      </w:r>
    </w:p>
    <w:p>
      <w:r>
        <w:t>40</w:t>
        <w:tab/>
        <w:t>Die s[Censur]s des von dem p[5{Buchdrucker} 1{Schelle} zu 6{o[Lennep]o}]p herausgegebenen "t[Wipperfürther Blatt]ts"</w:t>
      </w:r>
    </w:p>
    <w:p>
      <w:r>
        <w:t>43</w:t>
        <w:tab/>
        <w:t>1842</w:t>
      </w:r>
    </w:p>
    <w:p>
      <w:r>
        <w:br/>
        <w:t>30</w:t>
        <w:tab/>
        <w:t>Nr. 36</w:t>
      </w:r>
    </w:p>
    <w:p>
      <w:r>
        <w:t>33</w:t>
        <w:tab/>
        <w:t>S. 276</w:t>
      </w:r>
    </w:p>
    <w:p>
      <w:r>
        <w:t>40</w:t>
        <w:tab/>
        <w:t>Die Herausgabe und s[Censur]s des "t[Wehlauer Kreisblatt]ts"</w:t>
      </w:r>
    </w:p>
    <w:p>
      <w:r>
        <w:t>43</w:t>
        <w:tab/>
        <w:t>1840 - 1842</w:t>
      </w:r>
    </w:p>
    <w:p>
      <w:r>
        <w:br/>
        <w:t>30</w:t>
        <w:tab/>
        <w:t>Nr. 37</w:t>
      </w:r>
    </w:p>
    <w:p>
      <w:r>
        <w:t>33</w:t>
        <w:tab/>
        <w:t>S. 276</w:t>
      </w:r>
    </w:p>
    <w:p>
      <w:r>
        <w:t>40</w:t>
        <w:tab/>
        <w:t>Die Herausgabe und s[Censur]s des für den o[2{Kreis} 1{St. Wendel}]o bestimmten s[1{Wochenblatt}s 2{&lt;für den Kreis St. Wendel&gt;}]s</w:t>
      </w:r>
    </w:p>
    <w:p>
      <w:r>
        <w:t>43</w:t>
        <w:tab/>
        <w:t>1842 - 1850</w:t>
      </w:r>
    </w:p>
    <w:p>
      <w:r>
        <w:br/>
        <w:t>30</w:t>
        <w:tab/>
        <w:t>Nr. 38</w:t>
      </w:r>
    </w:p>
    <w:p>
      <w:r>
        <w:t>33</w:t>
        <w:tab/>
        <w:t>S.277</w:t>
      </w:r>
    </w:p>
    <w:p>
      <w:r>
        <w:t>40</w:t>
        <w:tab/>
        <w:t>Die s[Censur]s der von dem vormaligen p[7{Rathsherr}n 8{v.} 1{Elsner} in 6{o[Goldberg]o und o[Bunzlau]o}]p herauszugebenden t[2{Zeitschrift} "1{Der Wochenbote}]t"</w:t>
      </w:r>
    </w:p>
    <w:p>
      <w:r>
        <w:t>43</w:t>
        <w:tab/>
        <w:t>1840 - 1842</w:t>
      </w:r>
    </w:p>
    <w:p>
      <w:r>
        <w:br/>
        <w:t>30</w:t>
        <w:tab/>
        <w:t>Nr. 39</w:t>
      </w:r>
    </w:p>
    <w:p>
      <w:r>
        <w:t>33</w:t>
        <w:tab/>
        <w:t>S.277</w:t>
      </w:r>
    </w:p>
    <w:p>
      <w:r>
        <w:t>40</w:t>
        <w:tab/>
        <w:t>Die Herausgabe und s[Censur]s des "t[Wanzlebenschen Kreisblatt]ts"</w:t>
      </w:r>
    </w:p>
    <w:p>
      <w:r>
        <w:t>43</w:t>
        <w:tab/>
        <w:t>1843</w:t>
      </w:r>
    </w:p>
    <w:p>
      <w:r>
        <w:br/>
        <w:t>30</w:t>
        <w:tab/>
        <w:t>Nr. 40</w:t>
      </w:r>
    </w:p>
    <w:p>
      <w:r>
        <w:t>33</w:t>
        <w:tab/>
        <w:t>S.277</w:t>
      </w:r>
    </w:p>
    <w:p>
      <w:r>
        <w:t>40</w:t>
        <w:tab/>
        <w:t>Die s[2{Unterdrückung} des 1{Debit}]s des wahrscheinlich in der k[1{Jennischen Buchhandlung} zu 2{o[Genf]o}]k erschienenen Bändchens anstößiger t[2{Gedichte} betitelt "1{Wahrheiten mit und ohne Schleier von einem deutschen Verbannten}]t. o[Paris]o 1843"</w:t>
      </w:r>
    </w:p>
    <w:p>
      <w:r>
        <w:t>43</w:t>
        <w:tab/>
        <w:t>1843</w:t>
      </w:r>
    </w:p>
    <w:p>
      <w:r>
        <w:br/>
        <w:t>30</w:t>
        <w:tab/>
        <w:t>Nr. 41</w:t>
      </w:r>
    </w:p>
    <w:p>
      <w:r>
        <w:t>33</w:t>
        <w:tab/>
        <w:t>S.277</w:t>
      </w:r>
    </w:p>
    <w:p>
      <w:r>
        <w:t>40</w:t>
        <w:tab/>
        <w:t>Die Herausgabe einer t[2{Zeitschrift} unter dem Titel "1{Das Weser-Dampfboot}]t" (s[Wochenschrift]s), später einer s[Monatsschrift]s unter dem Titel "t[1{Das Westphälische Dampfboot} 2{&lt;Zeitschrift&gt;}]t"</w:t>
      </w:r>
    </w:p>
    <w:p>
      <w:r>
        <w:t>43</w:t>
        <w:tab/>
        <w:t>1843 - 1848</w:t>
      </w:r>
    </w:p>
    <w:p>
      <w:r>
        <w:br/>
        <w:t>30</w:t>
        <w:tab/>
        <w:t>Nr. 42</w:t>
      </w:r>
    </w:p>
    <w:p>
      <w:r>
        <w:t>33</w:t>
        <w:tab/>
        <w:t>S.277</w:t>
      </w:r>
    </w:p>
    <w:p>
      <w:r>
        <w:t>40</w:t>
        <w:tab/>
        <w:t>Die Herausgabe und s[Censur]s des "t[Wendischen Missionsblatt]ts"</w:t>
      </w:r>
    </w:p>
    <w:p>
      <w:r>
        <w:t>43</w:t>
        <w:tab/>
        <w:t>1843</w:t>
      </w:r>
    </w:p>
    <w:p>
      <w:r>
        <w:br/>
        <w:t>30</w:t>
        <w:tab/>
        <w:t>Nr. 43</w:t>
      </w:r>
    </w:p>
    <w:p>
      <w:r>
        <w:t>33</w:t>
        <w:tab/>
        <w:t>S.277</w:t>
      </w:r>
    </w:p>
    <w:p>
      <w:r>
        <w:t>40</w:t>
        <w:tab/>
        <w:t>Die s[Censur]s und den s[Debit]s der s[2{in der o[2{Stadt und Festung} 1{Wesel}]o erscheinende}n 1{Zeitschrift}]sen</w:t>
      </w:r>
    </w:p>
    <w:p>
      <w:r>
        <w:t>43</w:t>
        <w:tab/>
        <w:t>1843 - 1846</w:t>
      </w:r>
    </w:p>
    <w:p>
      <w:r>
        <w:br/>
        <w:t>30</w:t>
        <w:tab/>
        <w:t>Nr. 44</w:t>
      </w:r>
    </w:p>
    <w:p>
      <w:r>
        <w:t>33</w:t>
        <w:tab/>
        <w:t>S. 278</w:t>
      </w:r>
    </w:p>
    <w:p>
      <w:r>
        <w:t>40</w:t>
        <w:tab/>
        <w:t>Die Herausgabe und s[Censur]s des t[Wehlauer Bürgerblatts zur Unterhaltung und Belehrung]t</w:t>
      </w:r>
    </w:p>
    <w:p>
      <w:r>
        <w:t>43</w:t>
        <w:tab/>
        <w:t>1843 - 1844</w:t>
      </w:r>
    </w:p>
    <w:p>
      <w:r>
        <w:br/>
        <w:t>30</w:t>
        <w:tab/>
        <w:t>Nr. 45</w:t>
      </w:r>
    </w:p>
    <w:p>
      <w:r>
        <w:t>33</w:t>
        <w:tab/>
        <w:t>S. 278</w:t>
      </w:r>
    </w:p>
    <w:p>
      <w:r>
        <w:t>40</w:t>
        <w:tab/>
        <w:t>Die s[Censur]s und den s[Debit]s der von dem p[7{Commerzienrat}he 1{Willemsen} in 6{o[Elberfeld]o}]p erschienenen s[2{gemeinnützige}n und 3{patriotische}n 1{Druckschrift}]sen</w:t>
      </w:r>
    </w:p>
    <w:p>
      <w:r>
        <w:t>43</w:t>
        <w:tab/>
        <w:t>1843</w:t>
      </w:r>
    </w:p>
    <w:p/>
    <w:p/>
    <w:p>
      <w:r>
        <w:t>30</w:t>
        <w:tab/>
        <w:t>Nr. 47</w:t>
      </w:r>
    </w:p>
    <w:p>
      <w:r>
        <w:t>33</w:t>
        <w:tab/>
        <w:t>S. 278</w:t>
      </w:r>
    </w:p>
    <w:p>
      <w:r>
        <w:t>40</w:t>
        <w:tab/>
        <w:t>Die s[Censur]s und den s[Debit]s der von dem p[4{cand. phil.} 2{F. W.} 1{Wolff} in 6{o[Breslau]o}]p erschienenen Schriften und Abhandlungen</w:t>
      </w:r>
    </w:p>
    <w:p>
      <w:r>
        <w:t>43</w:t>
        <w:tab/>
        <w:t>1844</w:t>
      </w:r>
    </w:p>
    <w:p>
      <w:r>
        <w:br/>
        <w:t>30</w:t>
        <w:tab/>
        <w:t>Nr. 48</w:t>
      </w:r>
    </w:p>
    <w:p>
      <w:r>
        <w:t>33</w:t>
        <w:tab/>
        <w:t>S. 278</w:t>
      </w:r>
    </w:p>
    <w:p>
      <w:r>
        <w:t>40</w:t>
        <w:tab/>
        <w:t>Die s[Censur]s der von dem p[5{Lehrer} 1{Wander} in 6{o[Hirschberg]o}]p erscheinenden Schriften und Abhandlungen</w:t>
      </w:r>
    </w:p>
    <w:p>
      <w:r>
        <w:t>43</w:t>
        <w:tab/>
        <w:t>1844</w:t>
      </w:r>
    </w:p>
    <w:p>
      <w:r>
        <w:br/>
        <w:t>30</w:t>
        <w:tab/>
        <w:t>Nr. 49</w:t>
      </w:r>
    </w:p>
    <w:p>
      <w:r>
        <w:t>33</w:t>
        <w:tab/>
        <w:t>S. 278</w:t>
      </w:r>
    </w:p>
    <w:p>
      <w:r>
        <w:t>40</w:t>
        <w:tab/>
        <w:t>Die s[Censur]s und den s[Debit]s des t[Warendorfer Wochenblatt]ts</w:t>
      </w:r>
    </w:p>
    <w:p>
      <w:r>
        <w:t>43</w:t>
        <w:tab/>
        <w:t>1844</w:t>
      </w:r>
    </w:p>
    <w:p>
      <w:r>
        <w:br/>
        <w:t>30</w:t>
        <w:tab/>
        <w:t>Nr. 50</w:t>
      </w:r>
    </w:p>
    <w:p>
      <w:r>
        <w:t>33</w:t>
        <w:tab/>
        <w:t>S. 278</w:t>
      </w:r>
    </w:p>
    <w:p>
      <w:r>
        <w:t>40</w:t>
        <w:tab/>
        <w:t>Die s[Censur]s und den s[Debit]s der von dem p[5{Schriftsteller} 2{Feodor} 1{Wehl} in 6{o[Berlin]o}]p erscheinenden s[Zeitschrift]sen und Werke</w:t>
      </w:r>
    </w:p>
    <w:p>
      <w:r>
        <w:t>43</w:t>
        <w:tab/>
        <w:t>1844 - 1847</w:t>
      </w:r>
    </w:p>
    <w:p>
      <w:r>
        <w:br/>
        <w:t>30</w:t>
        <w:tab/>
        <w:t>Nr. 51</w:t>
      </w:r>
    </w:p>
    <w:p>
      <w:r>
        <w:t>33</w:t>
        <w:tab/>
        <w:t>S. 279</w:t>
      </w:r>
    </w:p>
    <w:p>
      <w:r>
        <w:t>40</w:t>
        <w:tab/>
        <w:t>Die s[Censur]s und den s[Debit]s der von p[2{Otto} 8{v.} 1{Wenckstern}]p erschienenen Schriften</w:t>
      </w:r>
    </w:p>
    <w:p>
      <w:r>
        <w:t>43</w:t>
        <w:tab/>
        <w:t>1844 - 1845</w:t>
      </w:r>
    </w:p>
    <w:p>
      <w:r>
        <w:br/>
        <w:t>30</w:t>
        <w:tab/>
        <w:t>Nr. 52</w:t>
      </w:r>
    </w:p>
    <w:p>
      <w:r>
        <w:t>33</w:t>
        <w:tab/>
        <w:t>S. 279</w:t>
      </w:r>
    </w:p>
    <w:p>
      <w:r>
        <w:t>40</w:t>
        <w:tab/>
        <w:t>Die s[Censur]s und den s[Debit]s der von dem p[4{Professor Dr.} 2{Carl} 1{Welcker}]p erschienenen Schriften</w:t>
      </w:r>
    </w:p>
    <w:p>
      <w:r>
        <w:t>43</w:t>
        <w:tab/>
        <w:t>1844</w:t>
      </w:r>
    </w:p>
    <w:p>
      <w:r>
        <w:br/>
        <w:t>30</w:t>
        <w:tab/>
        <w:t>Nr. 53</w:t>
      </w:r>
    </w:p>
    <w:p>
      <w:r>
        <w:t>33</w:t>
        <w:tab/>
        <w:t>S. 279</w:t>
      </w:r>
    </w:p>
    <w:p>
      <w:r>
        <w:t>40</w:t>
        <w:tab/>
        <w:t>Die Herausgabe und s[Censur]s des t[Wiesitzer Kreisblatt]ts</w:t>
      </w:r>
    </w:p>
    <w:p>
      <w:r>
        <w:t>43</w:t>
        <w:tab/>
        <w:t>1844 - 1845</w:t>
      </w:r>
    </w:p>
    <w:p>
      <w:r>
        <w:br/>
        <w:t>30</w:t>
        <w:tab/>
        <w:t>Nr. 54</w:t>
      </w:r>
    </w:p>
    <w:p>
      <w:r>
        <w:t>33</w:t>
        <w:tab/>
        <w:t>S. 279</w:t>
      </w:r>
    </w:p>
    <w:p>
      <w:r>
        <w:t>40</w:t>
        <w:tab/>
        <w:t>Die s[Censur]s und den s[Debit]s der von dem p[7{Literat}en 4{Dr.} 2{L.} 1{Weyl} in 6{o[Berlin]o}]p herausgegebenen Schriften</w:t>
      </w:r>
    </w:p>
    <w:p>
      <w:r>
        <w:t>43</w:t>
        <w:tab/>
        <w:t>1843 - 1844</w:t>
      </w:r>
    </w:p>
    <w:p>
      <w:r>
        <w:br/>
        <w:t>30</w:t>
        <w:tab/>
        <w:t>Nr. 55</w:t>
      </w:r>
    </w:p>
    <w:p>
      <w:r>
        <w:t>33</w:t>
        <w:tab/>
        <w:t>S. 279</w:t>
      </w:r>
    </w:p>
    <w:p>
      <w:r>
        <w:t>40</w:t>
        <w:tab/>
        <w:t>Die Herausgabe s[2{empfehlenswerte}r 1{Druckschrift}]sen durch den p[7{Regierungsrat}h 1{Wiedenfeld} in 6{o[Achen]o}]p</w:t>
      </w:r>
    </w:p>
    <w:p>
      <w:r>
        <w:t>43</w:t>
        <w:tab/>
        <w:t>1844</w:t>
      </w:r>
    </w:p>
    <w:p>
      <w:r>
        <w:br/>
        <w:t>30</w:t>
        <w:tab/>
        <w:t>Nr. 57</w:t>
      </w:r>
    </w:p>
    <w:p>
      <w:r>
        <w:t>33</w:t>
        <w:tab/>
        <w:t>S. 279</w:t>
      </w:r>
    </w:p>
    <w:p>
      <w:r>
        <w:t>40</w:t>
        <w:tab/>
        <w:t>Die Herausgabe der o[Berlin]oer t[2{Monatsschrift} 1{Die Warte religiöser Freiheit und Duldung}]t</w:t>
      </w:r>
    </w:p>
    <w:p>
      <w:r>
        <w:t>43</w:t>
        <w:tab/>
        <w:t>1845</w:t>
      </w:r>
    </w:p>
    <w:p>
      <w:r>
        <w:br/>
        <w:t>30</w:t>
        <w:tab/>
        <w:t>Nr. 58</w:t>
      </w:r>
    </w:p>
    <w:p>
      <w:r>
        <w:t>33</w:t>
        <w:tab/>
        <w:t>S. 279</w:t>
      </w:r>
    </w:p>
    <w:p>
      <w:r>
        <w:t>40</w:t>
        <w:tab/>
        <w:t>Die Herausgabe der in o[Langensalza]o unter dem Titel "t[1{Winterzeitung}" erschienenen 2{Monatsschrift}]t</w:t>
      </w:r>
    </w:p>
    <w:p>
      <w:r>
        <w:t>43</w:t>
        <w:tab/>
        <w:t>1845</w:t>
      </w:r>
    </w:p>
    <w:p>
      <w:r>
        <w:br/>
        <w:t>30</w:t>
        <w:tab/>
        <w:t>Nr. 59</w:t>
      </w:r>
    </w:p>
    <w:p>
      <w:r>
        <w:t>33</w:t>
        <w:tab/>
        <w:t>S. 280</w:t>
      </w:r>
    </w:p>
    <w:p>
      <w:r>
        <w:t>40</w:t>
        <w:tab/>
        <w:t>Die Herausgabe u. den s[Debit]s der Schriften von dem p[5{Prediger} 4{Dr.} 2{Carl} 1{Witte}]p</w:t>
      </w:r>
    </w:p>
    <w:p>
      <w:r>
        <w:t>43</w:t>
        <w:tab/>
        <w:t>1845</w:t>
      </w:r>
    </w:p>
    <w:p>
      <w:r>
        <w:br/>
        <w:t>30</w:t>
        <w:tab/>
        <w:t>Nr. 62</w:t>
      </w:r>
    </w:p>
    <w:p>
      <w:r>
        <w:t>33</w:t>
        <w:tab/>
        <w:t>S. 280</w:t>
      </w:r>
    </w:p>
    <w:p>
      <w:r>
        <w:t>40</w:t>
        <w:tab/>
        <w:t>Die Herausgabe des t[Wochenblatts für den Kreis Wiedenbrück]t</w:t>
      </w:r>
    </w:p>
    <w:p>
      <w:r>
        <w:t>43</w:t>
        <w:tab/>
        <w:t>1841 - 1846</w:t>
      </w:r>
    </w:p>
    <w:p>
      <w:r>
        <w:br/>
        <w:t>30</w:t>
        <w:tab/>
        <w:t>Nr. 63</w:t>
      </w:r>
    </w:p>
    <w:p>
      <w:r>
        <w:t>33</w:t>
        <w:tab/>
        <w:t>S. 280</w:t>
      </w:r>
    </w:p>
    <w:p>
      <w:r>
        <w:t>40</w:t>
        <w:tab/>
        <w:t>Die Herausgabe eines s[1{Kreisblatt}s 2{&lt;für den Kreis u. die Stadt polnisch Wartenberg&gt;}]s oder eines öffentlichen s[1{Anzeiger}s 2{&lt;öffentlicher&gt;} 3{für den Kreis u. die Stadt polnisch o[Wartenberg]o}]s</w:t>
      </w:r>
    </w:p>
    <w:p>
      <w:r>
        <w:t>43</w:t>
        <w:tab/>
        <w:t>1845 - 1847</w:t>
      </w:r>
    </w:p>
    <w:p>
      <w:r>
        <w:br/>
        <w:t>30</w:t>
        <w:tab/>
        <w:t>Nr. 64</w:t>
      </w:r>
    </w:p>
    <w:p>
      <w:r>
        <w:t>33</w:t>
        <w:tab/>
        <w:t>S. 280</w:t>
      </w:r>
    </w:p>
    <w:p>
      <w:r>
        <w:t>40</w:t>
        <w:tab/>
        <w:t>Die von dem p[5{Buchdrucker} 1{Waikinnis} 6{&lt;Stettin&gt;}]p u. p[5{&lt;Buchdrucker&gt;} 1{Feuerhelm} in 6{o[Stettin]o}]p nachgesuchte s[Concession zur Herausgabe einer s[Zeitschrift]s]s</w:t>
      </w:r>
    </w:p>
    <w:p>
      <w:r>
        <w:t>43</w:t>
        <w:tab/>
        <w:t>1845 - 1846</w:t>
      </w:r>
    </w:p>
    <w:p>
      <w:r>
        <w:br/>
        <w:t>30</w:t>
        <w:tab/>
        <w:t>Nr. 65</w:t>
      </w:r>
    </w:p>
    <w:p>
      <w:r>
        <w:t>33</w:t>
        <w:tab/>
        <w:t>S. 280</w:t>
      </w:r>
    </w:p>
    <w:p>
      <w:r>
        <w:t>40</w:t>
        <w:tab/>
        <w:t>Die Herausgabe eines s[1{Kreisblatt}s 2{für den Kreis o[Wetzlar]o}]s</w:t>
      </w:r>
    </w:p>
    <w:p>
      <w:r>
        <w:t>43</w:t>
        <w:tab/>
        <w:t>1846 - 1848</w:t>
      </w:r>
    </w:p>
    <w:p>
      <w:r>
        <w:br/>
        <w:t>30</w:t>
        <w:tab/>
        <w:t>Nr. 66</w:t>
      </w:r>
    </w:p>
    <w:p>
      <w:r>
        <w:t>33</w:t>
        <w:tab/>
        <w:t>S. 280</w:t>
      </w:r>
    </w:p>
    <w:p>
      <w:r>
        <w:t>40</w:t>
        <w:tab/>
        <w:t>Die s[Censur]s und den s[Debit]s der von p[2{E.} 1{Weller}]p herausgegebenen Druckschriften</w:t>
      </w:r>
    </w:p>
    <w:p>
      <w:r>
        <w:t>43</w:t>
        <w:tab/>
        <w:t>1846 - 1848</w:t>
      </w:r>
    </w:p>
    <w:p>
      <w:r>
        <w:br/>
        <w:t>30</w:t>
        <w:tab/>
        <w:t>Nr. 67</w:t>
      </w:r>
    </w:p>
    <w:p>
      <w:r>
        <w:t>33</w:t>
        <w:tab/>
        <w:t>S. 281</w:t>
      </w:r>
    </w:p>
    <w:p>
      <w:r>
        <w:t>40</w:t>
        <w:tab/>
        <w:t>Die s[Censur]s und den s[Debit]s der von p[2{Gustav Adolph} 1{Wislicenus} zu 6{o[Halle]o}]p erschienenen Druckschriften</w:t>
      </w:r>
    </w:p>
    <w:p>
      <w:r>
        <w:t>43</w:t>
        <w:tab/>
        <w:t>1846 - 1847</w:t>
      </w:r>
    </w:p>
    <w:p>
      <w:r>
        <w:br/>
        <w:t>30</w:t>
        <w:tab/>
        <w:t>Nr. 68</w:t>
      </w:r>
    </w:p>
    <w:p>
      <w:r>
        <w:t>33</w:t>
        <w:tab/>
        <w:t>S. 281</w:t>
      </w:r>
    </w:p>
    <w:p>
      <w:r>
        <w:t>40</w:t>
        <w:tab/>
        <w:t>Die Herausgabe u. s[Censur]s der in p[6{o[Arnsberg]o} von 2{Th.} 1{Schäfer}]p unter dem Titel "t[1{Westphälische Warte}" erscheinenden 2{Monatsschrift für die Interessen des Volkes}]t</w:t>
      </w:r>
    </w:p>
    <w:p>
      <w:r>
        <w:t>43</w:t>
        <w:tab/>
        <w:t>1847</w:t>
      </w:r>
    </w:p>
    <w:p>
      <w:r>
        <w:br/>
        <w:t>30</w:t>
        <w:tab/>
        <w:t>Nr. 69</w:t>
      </w:r>
    </w:p>
    <w:p>
      <w:r>
        <w:t>33</w:t>
        <w:tab/>
        <w:t>S. 281</w:t>
      </w:r>
    </w:p>
    <w:p>
      <w:r>
        <w:t>40</w:t>
        <w:tab/>
        <w:t>Die Herausgabe u. s[Censur]s des von dem p[4{Dr.} 1{Stolle} in 6{o[Breslau]o}]p unter dem Titel "t[1{Der Weltmann}" erscheinenden 2{s[Theaterblatt]s}]ts</w:t>
      </w:r>
    </w:p>
    <w:p>
      <w:r>
        <w:t>43</w:t>
        <w:tab/>
        <w:t>1847</w:t>
      </w:r>
    </w:p>
    <w:p>
      <w:r>
        <w:br/>
        <w:t>30</w:t>
        <w:tab/>
        <w:t>Nr. 70</w:t>
      </w:r>
    </w:p>
    <w:p>
      <w:r>
        <w:t>33</w:t>
        <w:tab/>
        <w:t>S. 281</w:t>
      </w:r>
    </w:p>
    <w:p>
      <w:r>
        <w:t>40</w:t>
        <w:tab/>
        <w:t>Die s[Censur]s und den s[Debit]s der von dem p[7{Justizkommissar} 2{Carl Ludwig} 1{Werther} in 6{o[Nordhausen]o}]p erschienenen Schriften</w:t>
      </w:r>
    </w:p>
    <w:p>
      <w:r>
        <w:t>43</w:t>
        <w:tab/>
        <w:t>1847</w:t>
      </w:r>
    </w:p>
    <w:p>
      <w:r>
        <w:br/>
        <w:t>30</w:t>
        <w:tab/>
        <w:t>Nr. 71</w:t>
      </w:r>
    </w:p>
    <w:p>
      <w:r>
        <w:t>33</w:t>
        <w:tab/>
        <w:t>S. 281</w:t>
      </w:r>
    </w:p>
    <w:p>
      <w:r>
        <w:t>40</w:t>
        <w:tab/>
        <w:t>Die Herausgabe u. s[Censur]s der von dem p[4{Dr. med.} 2{C.} 1{Wolff} in 6{o[Berlin]o}]p unter dem Titel "t[1{Der Wasserfreund}" zu redigierenden 2{medizinischen Wochenschrift}]t</w:t>
      </w:r>
    </w:p>
    <w:p>
      <w:r>
        <w:t>43</w:t>
        <w:tab/>
        <w:t>1847</w:t>
      </w:r>
    </w:p>
    <w:p>
      <w:r>
        <w:br/>
        <w:t>30</w:t>
        <w:tab/>
        <w:t>Nr. 72</w:t>
      </w:r>
    </w:p>
    <w:p>
      <w:r>
        <w:t>33</w:t>
        <w:tab/>
        <w:t>S. 281</w:t>
      </w:r>
    </w:p>
    <w:p>
      <w:r>
        <w:t>40</w:t>
        <w:tab/>
        <w:t>Die Herausgabe u. s[Censur]s der in o[Stettin]o unter dem Titel "t[1{Der Wächter an der Ostsee}" erscheinenden 2{Monatsschrift}]t</w:t>
      </w:r>
    </w:p>
    <w:p>
      <w:r>
        <w:t>43</w:t>
        <w:tab/>
        <w:t>1847</w:t>
      </w:r>
    </w:p>
    <w:p>
      <w:r>
        <w:br/>
        <w:t>30</w:t>
        <w:tab/>
        <w:t>Nr. 73</w:t>
      </w:r>
    </w:p>
    <w:p>
      <w:r>
        <w:t>33</w:t>
        <w:tab/>
        <w:t>S. 282</w:t>
      </w:r>
    </w:p>
    <w:p>
      <w:r>
        <w:t>40</w:t>
        <w:tab/>
        <w:t>Die Herausgabe u. s[Censur]s der von dem p[5{s[Buchhändler]s} 1{Schöningh} zu 6{o[Paderborn]o}]p unter dem Titel "t[1{Westphälisches Kirchenblatt"} 2{&lt;katholische Wochenschrift&gt;}]t redigierten katholischen Wochenschrift</w:t>
      </w:r>
    </w:p>
    <w:p>
      <w:r>
        <w:t>43</w:t>
        <w:tab/>
        <w:t>1847</w:t>
      </w:r>
    </w:p>
    <w:p>
      <w:r>
        <w:br/>
        <w:t>26</w:t>
        <w:tab/>
        <w:t>Tit. 2, Lit. Y</w:t>
      </w:r>
    </w:p>
    <w:p>
      <w:r>
        <w:t>27</w:t>
        <w:tab/>
        <w:t>Abteilung II Polizei-Abteilung \ Section 9 \ Titel 2: Censur-Sachen. Specialia \ Lit. Y</w:t>
      </w:r>
    </w:p>
    <w:p>
      <w:r>
        <w:t>30</w:t>
        <w:tab/>
        <w:t>Nr. 1</w:t>
      </w:r>
    </w:p>
    <w:p>
      <w:r>
        <w:t>33</w:t>
        <w:tab/>
        <w:t>S. 283</w:t>
      </w:r>
    </w:p>
    <w:p>
      <w:r>
        <w:t>40</w:t>
        <w:tab/>
        <w:t>Die s[Censur]s und den s[Debit]s der von dem p[7{Kreissekretär} 8{v.} 1{Young} in 6{o[Lyck]o}]p herausgegebenen Schriften</w:t>
      </w:r>
    </w:p>
    <w:p>
      <w:r>
        <w:t>43</w:t>
        <w:tab/>
        <w:t>1843 - 1846</w:t>
      </w:r>
    </w:p>
    <w:p>
      <w:r>
        <w:br/>
        <w:t>26</w:t>
        <w:tab/>
        <w:t>Tit. 2, Lit. Z</w:t>
      </w:r>
    </w:p>
    <w:p>
      <w:r>
        <w:t>27</w:t>
        <w:tab/>
        <w:t>Abteilung II Polizei-Abteilung \ Section 9 \ Titel 2: Censur-Sachen. Specialia \ Lit. Z</w:t>
      </w:r>
    </w:p>
    <w:p>
      <w:r>
        <w:t>30</w:t>
        <w:tab/>
        <w:t>Nr. 1</w:t>
      </w:r>
    </w:p>
    <w:p>
      <w:r>
        <w:t>33</w:t>
        <w:tab/>
        <w:t>S. 285</w:t>
      </w:r>
    </w:p>
    <w:p>
      <w:r>
        <w:t>40</w:t>
        <w:tab/>
        <w:t>Die s[Censur]s des in o[Dorsten]o unter dem Namen "t[1{Der Zuschauer}" 2{&lt;Wochenblatt&gt;}]t herauskommenden Wochenblatts</w:t>
      </w:r>
    </w:p>
    <w:p>
      <w:r>
        <w:t>43</w:t>
        <w:tab/>
        <w:t>1817 - 1820</w:t>
      </w:r>
    </w:p>
    <w:p>
      <w:r>
        <w:br/>
        <w:t>30</w:t>
        <w:tab/>
        <w:t>Nr. 3</w:t>
      </w:r>
    </w:p>
    <w:p>
      <w:r>
        <w:t>33</w:t>
        <w:tab/>
        <w:t>S. 285</w:t>
      </w:r>
    </w:p>
    <w:p>
      <w:r>
        <w:t>40</w:t>
        <w:tab/>
        <w:t>Die s[Censur]s der von dem p[5{s[Buchhändler]s} 1{Zimmermann} in 6{o[Naumburg a./S.]o}]p herauszugebenden s[Zeitschrift]sen</w:t>
      </w:r>
    </w:p>
    <w:p>
      <w:r>
        <w:t>43</w:t>
        <w:tab/>
        <w:t>1833</w:t>
      </w:r>
    </w:p>
    <w:p>
      <w:r>
        <w:br/>
        <w:t>30</w:t>
        <w:tab/>
        <w:t>Nr. 5</w:t>
      </w:r>
    </w:p>
    <w:p>
      <w:r>
        <w:t>33</w:t>
        <w:tab/>
        <w:t>S. 285</w:t>
      </w:r>
    </w:p>
    <w:p>
      <w:r>
        <w:t>40</w:t>
        <w:tab/>
        <w:t>Das s[Debitsverbot]s der in k[2{o[Leipzig]o} bei 1{p[2{Gustav} 1{Wuttig}]p}]k unter dem Titel "t[Die Zeitgenosssen, ein Roman 1839]t" erschienenen s[2{verwerfliche}n 1{Schrift}]s</w:t>
      </w:r>
    </w:p>
    <w:p>
      <w:r>
        <w:t>43</w:t>
        <w:tab/>
        <w:t>1839</w:t>
      </w:r>
    </w:p>
    <w:p>
      <w:r>
        <w:br/>
        <w:t>30</w:t>
        <w:tab/>
        <w:t>Nr. 6</w:t>
      </w:r>
    </w:p>
    <w:p>
      <w:r>
        <w:t>33</w:t>
        <w:tab/>
        <w:t>S. 285</w:t>
      </w:r>
    </w:p>
    <w:p>
      <w:r>
        <w:t>40</w:t>
        <w:tab/>
        <w:t>Die von dem p[7{Stadtrathe und Kämmerer} 1{Zernecke}]p herausgegebenen Schriften</w:t>
      </w:r>
    </w:p>
    <w:p>
      <w:r>
        <w:t>43</w:t>
        <w:tab/>
        <w:t>1841</w:t>
      </w:r>
    </w:p>
    <w:p>
      <w:r>
        <w:br/>
        <w:t>30</w:t>
        <w:tab/>
        <w:t>Nr. 7</w:t>
      </w:r>
    </w:p>
    <w:p>
      <w:r>
        <w:t>33</w:t>
        <w:tab/>
        <w:t>S. 285</w:t>
      </w:r>
    </w:p>
    <w:p>
      <w:r>
        <w:t>40</w:t>
        <w:tab/>
        <w:t>Die s[Censur]s und den s[Debit]s der von dem p[7{Lieutenant} 2{Carl} 1{Zimmermann}]p herausgegebenen Druckschriften</w:t>
      </w:r>
    </w:p>
    <w:p>
      <w:r>
        <w:t>43</w:t>
        <w:tab/>
        <w:t>1842 - 1843</w:t>
      </w:r>
    </w:p>
    <w:p>
      <w:r>
        <w:br/>
        <w:t>30</w:t>
        <w:tab/>
        <w:t>Nr. 8</w:t>
      </w:r>
    </w:p>
    <w:p>
      <w:r>
        <w:t>33</w:t>
        <w:tab/>
        <w:t>S. 286</w:t>
      </w:r>
    </w:p>
    <w:p>
      <w:r>
        <w:t>40</w:t>
        <w:tab/>
        <w:t>Die Herausgabe des t[Züllichau-Schwiebuser Kreisblatt]ts</w:t>
      </w:r>
    </w:p>
    <w:p>
      <w:r>
        <w:t>43</w:t>
        <w:tab/>
        <w:t>1842 - 1846</w:t>
      </w:r>
    </w:p>
    <w:p>
      <w:r>
        <w:br/>
        <w:t>30</w:t>
        <w:tab/>
        <w:t>Nr. 14</w:t>
      </w:r>
    </w:p>
    <w:p>
      <w:r>
        <w:t>33</w:t>
        <w:tab/>
        <w:t>S. 286</w:t>
      </w:r>
    </w:p>
    <w:p>
      <w:r>
        <w:t>40</w:t>
        <w:tab/>
        <w:t>Die Herausgabe u. s[Censur]s des t[Ziegenrücker Kreisblatt]ts</w:t>
      </w:r>
    </w:p>
    <w:p>
      <w:r>
        <w:t>43</w:t>
        <w:tab/>
        <w:t>1844 - 1845</w:t>
      </w:r>
    </w:p>
    <w:p>
      <w:r>
        <w:br/>
        <w:t>30</w:t>
        <w:tab/>
        <w:t>Nr. 15</w:t>
      </w:r>
    </w:p>
    <w:p>
      <w:r>
        <w:t>33</w:t>
        <w:tab/>
        <w:t>S. 286</w:t>
      </w:r>
    </w:p>
    <w:p>
      <w:r>
        <w:t>40</w:t>
        <w:tab/>
        <w:t>Die Herausgabe u. s[Censur]s des t[Zeitzer Kreisblatt]ts</w:t>
      </w:r>
    </w:p>
    <w:p>
      <w:r>
        <w:t>43</w:t>
        <w:tab/>
        <w:t>1845 - 1846</w:t>
      </w:r>
    </w:p>
    <w:p>
      <w:r>
        <w:br/>
        <w:t>30</w:t>
        <w:tab/>
        <w:t>Nr. 17</w:t>
      </w:r>
    </w:p>
    <w:p>
      <w:r>
        <w:t>33</w:t>
        <w:tab/>
        <w:t>S. 287</w:t>
      </w:r>
    </w:p>
    <w:p>
      <w:r>
        <w:t>40</w:t>
        <w:tab/>
        <w:t>Die Herausgabe u. s[Censur]s des t[Intelligenzblatts für den Kreis Zell]t</w:t>
      </w:r>
    </w:p>
    <w:p>
      <w:r>
        <w:t>43</w:t>
        <w:tab/>
        <w:t>1847</w:t>
      </w:r>
    </w:p>
    <w:p>
      <w:r>
        <w:br/>
        <w:t>26</w:t>
        <w:tab/>
        <w:t>Tit. 3</w:t>
      </w:r>
    </w:p>
    <w:p>
      <w:r>
        <w:t>27</w:t>
        <w:tab/>
        <w:t>Abteilung II Polizei-Abteilung \ Section 9 \ Titel 3: Censur-Verwaltung in fremden Staaten</w:t>
      </w:r>
    </w:p>
    <w:p>
      <w:r>
        <w:t>30</w:t>
        <w:tab/>
        <w:t>Nr. 1</w:t>
      </w:r>
    </w:p>
    <w:p>
      <w:r>
        <w:t>33</w:t>
        <w:tab/>
        <w:t>S. 289</w:t>
      </w:r>
    </w:p>
    <w:p>
      <w:r>
        <w:t>40</w:t>
        <w:tab/>
        <w:t>Die s[Censur-Verwaltung]s und der s[Pressunfug]s in fremden Staaten, besonders in den deutschen Bundesstaaten</w:t>
      </w:r>
    </w:p>
    <w:p>
      <w:r>
        <w:t>43</w:t>
        <w:tab/>
        <w:t>1832 - 1848</w:t>
      </w:r>
    </w:p>
    <w:p>
      <w:r>
        <w:br/>
        <w:t>30</w:t>
        <w:tab/>
        <w:t>Nr. 2</w:t>
      </w:r>
    </w:p>
    <w:p>
      <w:r>
        <w:t>33</w:t>
        <w:tab/>
        <w:t>S. 289</w:t>
      </w:r>
    </w:p>
    <w:p>
      <w:r>
        <w:t>40</w:t>
        <w:tab/>
        <w:t>s[Censur-Verwaltung im o[2{Königreich} 1{Baiern}]o]s, Bd. 1 - 5</w:t>
      </w:r>
    </w:p>
    <w:p>
      <w:r>
        <w:t>43</w:t>
        <w:tab/>
        <w:t>1823 - 1848</w:t>
      </w:r>
    </w:p>
    <w:p>
      <w:r>
        <w:br/>
        <w:t>30</w:t>
        <w:tab/>
        <w:t>Nr. 3</w:t>
      </w:r>
    </w:p>
    <w:p>
      <w:r>
        <w:t>33</w:t>
        <w:tab/>
        <w:t>S. 289</w:t>
      </w:r>
    </w:p>
    <w:p>
      <w:r>
        <w:t>40</w:t>
        <w:tab/>
        <w:t>s[Censur-Verwaltung im o[2{Königreich} 1{Württemberg}]o]s</w:t>
      </w:r>
    </w:p>
    <w:p>
      <w:r>
        <w:t>43</w:t>
        <w:tab/>
        <w:t>1823 - 1848</w:t>
      </w:r>
    </w:p>
    <w:p>
      <w:r>
        <w:br/>
        <w:t>30</w:t>
        <w:tab/>
        <w:t>Nr. 4</w:t>
      </w:r>
    </w:p>
    <w:p>
      <w:r>
        <w:t>33</w:t>
        <w:tab/>
        <w:t>S. 289</w:t>
      </w:r>
    </w:p>
    <w:p>
      <w:r>
        <w:t>40</w:t>
        <w:tab/>
        <w:t>s[Censur-Verwaltung im o[2{Königreich} 1{Großbrittannien}]o]s</w:t>
      </w:r>
    </w:p>
    <w:p>
      <w:r>
        <w:t>43</w:t>
        <w:tab/>
        <w:t>1831 - 1833</w:t>
      </w:r>
    </w:p>
    <w:p>
      <w:r>
        <w:br/>
        <w:t>30</w:t>
        <w:tab/>
        <w:t>Nr. 5</w:t>
      </w:r>
    </w:p>
    <w:p>
      <w:r>
        <w:t>33</w:t>
        <w:tab/>
        <w:t>S. 289</w:t>
      </w:r>
    </w:p>
    <w:p>
      <w:r>
        <w:t>40</w:t>
        <w:tab/>
        <w:t xml:space="preserve">Der s[Pressunfug in o[Frankreich]o]s u. die diesseits dagegen zu erhebenden Maßregeln </w:t>
      </w:r>
    </w:p>
    <w:p>
      <w:r>
        <w:t>43</w:t>
        <w:tab/>
        <w:t>1831 - 1842</w:t>
      </w:r>
    </w:p>
    <w:p>
      <w:r>
        <w:br/>
        <w:t>30</w:t>
        <w:tab/>
        <w:t>Nr. 6</w:t>
      </w:r>
    </w:p>
    <w:p>
      <w:r>
        <w:t>33</w:t>
        <w:tab/>
        <w:t>S. 289</w:t>
      </w:r>
    </w:p>
    <w:p>
      <w:r>
        <w:t>40</w:t>
        <w:tab/>
        <w:t>Die s[Censur-Verwaltung &lt;im Großherzogtum Hessen&gt;]s und den s[Pressunfug im o[2{Großherzogtum} 1{Hessen}]o]s</w:t>
      </w:r>
    </w:p>
    <w:p>
      <w:r>
        <w:t>43</w:t>
        <w:tab/>
        <w:t>1832 - 1848</w:t>
      </w:r>
    </w:p>
    <w:p>
      <w:r>
        <w:br/>
        <w:t>30</w:t>
        <w:tab/>
        <w:t>Nr. 7</w:t>
      </w:r>
    </w:p>
    <w:p>
      <w:r>
        <w:t>33</w:t>
        <w:tab/>
        <w:t>S. 289</w:t>
      </w:r>
    </w:p>
    <w:p>
      <w:r>
        <w:t>40</w:t>
        <w:tab/>
        <w:t>s[Censur-Verwaltung o[2{Großherzogtum} 1{Baden}]o]s</w:t>
      </w:r>
    </w:p>
    <w:p>
      <w:r>
        <w:t>43</w:t>
        <w:tab/>
        <w:t>1832 - 1847</w:t>
      </w:r>
    </w:p>
    <w:p>
      <w:r>
        <w:br/>
        <w:t>30</w:t>
        <w:tab/>
        <w:t>Nr. 8</w:t>
      </w:r>
    </w:p>
    <w:p>
      <w:r>
        <w:t>33</w:t>
        <w:tab/>
        <w:t>S. 289</w:t>
      </w:r>
    </w:p>
    <w:p>
      <w:r>
        <w:t>40</w:t>
        <w:tab/>
        <w:t>s[Censur-Verwaltung o[2{Kurfürstentum} 1{Kur-Hessen}]o]s</w:t>
      </w:r>
    </w:p>
    <w:p>
      <w:r>
        <w:t>43</w:t>
        <w:tab/>
        <w:t>1832 - 1847</w:t>
      </w:r>
    </w:p>
    <w:p>
      <w:r>
        <w:br/>
        <w:t>30</w:t>
        <w:tab/>
        <w:t>Nr. 9</w:t>
      </w:r>
    </w:p>
    <w:p>
      <w:r>
        <w:t>33</w:t>
        <w:tab/>
        <w:t>S. 289</w:t>
      </w:r>
    </w:p>
    <w:p>
      <w:r>
        <w:t>40</w:t>
        <w:tab/>
        <w:t>Censur-Verwaltung in den freien deutschen Städten s[&lt;Censur-Verwaltung in&gt; o[Hamburg]o]s, s[&lt;Censur-Verwaltung in&gt; o[Bremen]o]s und s[&lt;Censur-Verwaltung in&gt; o[Lübeck]o]s</w:t>
      </w:r>
    </w:p>
    <w:p>
      <w:r>
        <w:t>43</w:t>
        <w:tab/>
        <w:t>1832 - 1845</w:t>
      </w:r>
    </w:p>
    <w:p>
      <w:r>
        <w:br/>
        <w:t>30</w:t>
        <w:tab/>
        <w:t>Nr. 10</w:t>
      </w:r>
    </w:p>
    <w:p>
      <w:r>
        <w:t>33</w:t>
        <w:tab/>
        <w:t>S. 289</w:t>
      </w:r>
    </w:p>
    <w:p>
      <w:r>
        <w:t>40</w:t>
        <w:tab/>
        <w:t>dasselbe s[&lt;Censur-Verwaltung&gt; in den o[1{sächsische}n 2{Herzogtümer}]on]s</w:t>
      </w:r>
    </w:p>
    <w:p>
      <w:r>
        <w:t>43</w:t>
        <w:tab/>
        <w:t>1832 - 1849</w:t>
      </w:r>
    </w:p>
    <w:p>
      <w:r>
        <w:br/>
        <w:t>30</w:t>
        <w:tab/>
        <w:t>Nr. 11</w:t>
      </w:r>
    </w:p>
    <w:p>
      <w:r>
        <w:t>33</w:t>
        <w:tab/>
        <w:t>S. 290</w:t>
      </w:r>
    </w:p>
    <w:p>
      <w:r>
        <w:t>40</w:t>
        <w:tab/>
        <w:t>Die s[Censur-Verwaltung &lt;im Königreich Hannover&gt;]s und den s[Pressunfug im o[2{Königreich}e 1{Hannover}]o]s</w:t>
      </w:r>
    </w:p>
    <w:p>
      <w:r>
        <w:t>43</w:t>
        <w:tab/>
        <w:t>1832 - 1844</w:t>
      </w:r>
    </w:p>
    <w:p>
      <w:r>
        <w:br/>
        <w:t>30</w:t>
        <w:tab/>
        <w:t>Nr. 12</w:t>
      </w:r>
    </w:p>
    <w:p>
      <w:r>
        <w:t>33</w:t>
        <w:tab/>
        <w:t>S. 290</w:t>
      </w:r>
    </w:p>
    <w:p>
      <w:r>
        <w:t>40</w:t>
        <w:tab/>
        <w:t>s[Censur-Verwaltung im o[2{Königreich} 1{Sachsen}]o]s, Bd. 1 - 2</w:t>
      </w:r>
    </w:p>
    <w:p>
      <w:r>
        <w:t>43</w:t>
        <w:tab/>
        <w:t>1832 - 1850</w:t>
      </w:r>
    </w:p>
    <w:p>
      <w:r>
        <w:br/>
        <w:t>30</w:t>
        <w:tab/>
        <w:t>Nr. 13</w:t>
      </w:r>
    </w:p>
    <w:p>
      <w:r>
        <w:t>33</w:t>
        <w:tab/>
        <w:t>S. 290</w:t>
      </w:r>
    </w:p>
    <w:p>
      <w:r>
        <w:t>40</w:t>
        <w:tab/>
        <w:t>s[Censur-Verwaltung in der freien Stadt o[Frankfurt a./M.]o und deren Gebiet]s</w:t>
      </w:r>
    </w:p>
    <w:p>
      <w:r>
        <w:t>43</w:t>
        <w:tab/>
        <w:t>1832 - 1846</w:t>
      </w:r>
    </w:p>
    <w:p>
      <w:r>
        <w:br/>
        <w:t>30</w:t>
        <w:tab/>
        <w:t>Nr. 14</w:t>
      </w:r>
    </w:p>
    <w:p>
      <w:r>
        <w:t>33</w:t>
        <w:tab/>
        <w:t>S. 290</w:t>
      </w:r>
    </w:p>
    <w:p>
      <w:r>
        <w:t>40</w:t>
        <w:tab/>
        <w:t>s[Censur-Verwaltung im o[2{Herzogtum} 1{Braunschweig}]o]s</w:t>
      </w:r>
    </w:p>
    <w:p>
      <w:r>
        <w:t>43</w:t>
        <w:tab/>
        <w:t>1832 - 1833</w:t>
      </w:r>
    </w:p>
    <w:p>
      <w:r>
        <w:br/>
        <w:t>30</w:t>
        <w:tab/>
        <w:t>Nr. 15</w:t>
      </w:r>
    </w:p>
    <w:p>
      <w:r>
        <w:t>33</w:t>
        <w:tab/>
        <w:t>S. 290</w:t>
      </w:r>
    </w:p>
    <w:p>
      <w:r>
        <w:t>40</w:t>
        <w:tab/>
        <w:t>s[Censur-Verwaltung in der freien Stadt o[Krakau]o]s</w:t>
      </w:r>
    </w:p>
    <w:p>
      <w:r>
        <w:t>43</w:t>
        <w:tab/>
        <w:t>1832</w:t>
      </w:r>
    </w:p>
    <w:p>
      <w:r>
        <w:br/>
        <w:t>30</w:t>
        <w:tab/>
        <w:t>Nr. 16</w:t>
      </w:r>
    </w:p>
    <w:p>
      <w:r>
        <w:t>33</w:t>
        <w:tab/>
        <w:t>S. 290</w:t>
      </w:r>
    </w:p>
    <w:p>
      <w:r>
        <w:t>40</w:t>
        <w:tab/>
        <w:t>s[Censur-Verwaltung im o[2{Herzogtum} 1{Nassau}]o]s</w:t>
      </w:r>
    </w:p>
    <w:p>
      <w:r>
        <w:t>43</w:t>
        <w:tab/>
        <w:t>1832 - 1848</w:t>
      </w:r>
    </w:p>
    <w:p>
      <w:r>
        <w:br/>
        <w:t>30</w:t>
        <w:tab/>
        <w:t>Nr. 17</w:t>
      </w:r>
    </w:p>
    <w:p>
      <w:r>
        <w:t>33</w:t>
        <w:tab/>
        <w:t>S. 290S. 290</w:t>
      </w:r>
    </w:p>
    <w:p>
      <w:r>
        <w:t>40</w:t>
        <w:tab/>
        <w:t>s[Censur-Verwaltung in der o[Schweiz]o]s, Bd. 1 - 2</w:t>
      </w:r>
    </w:p>
    <w:p>
      <w:r>
        <w:t>43</w:t>
        <w:tab/>
        <w:t>1832 - 1848</w:t>
      </w:r>
    </w:p>
    <w:p>
      <w:r>
        <w:br/>
        <w:t>30</w:t>
        <w:tab/>
        <w:t>Nr. 18</w:t>
      </w:r>
    </w:p>
    <w:p>
      <w:r>
        <w:t>33</w:t>
        <w:tab/>
        <w:t>S. 290</w:t>
      </w:r>
    </w:p>
    <w:p>
      <w:r>
        <w:t>40</w:t>
        <w:tab/>
        <w:t>s[Censur-Verwaltung in den o[Österreich]oischen Staaten]s</w:t>
      </w:r>
    </w:p>
    <w:p>
      <w:r>
        <w:t>43</w:t>
        <w:tab/>
        <w:t>1832 - 1849</w:t>
      </w:r>
    </w:p>
    <w:p>
      <w:r>
        <w:br/>
        <w:t>30</w:t>
        <w:tab/>
        <w:t>Nr. 19</w:t>
      </w:r>
    </w:p>
    <w:p>
      <w:r>
        <w:t>33</w:t>
        <w:tab/>
        <w:t>S. 290</w:t>
      </w:r>
    </w:p>
    <w:p>
      <w:r>
        <w:t>40</w:t>
        <w:tab/>
        <w:t>s[Censur-Verwaltung in den o[2{Großherzogtümer}n 1{Wolkenburg}]o]s</w:t>
      </w:r>
    </w:p>
    <w:p>
      <w:r>
        <w:t>43</w:t>
        <w:tab/>
        <w:t>1833 - 1849</w:t>
      </w:r>
    </w:p>
    <w:p>
      <w:r>
        <w:br/>
        <w:t>30</w:t>
        <w:tab/>
        <w:t>Nr. 20</w:t>
      </w:r>
    </w:p>
    <w:p>
      <w:r>
        <w:t>33</w:t>
        <w:tab/>
        <w:t>S. 290</w:t>
      </w:r>
    </w:p>
    <w:p>
      <w:r>
        <w:t>40</w:t>
        <w:tab/>
        <w:t>s[Censur-Verwaltung im o[2{Königreich} 1{Dänemark}]o]s</w:t>
      </w:r>
    </w:p>
    <w:p>
      <w:r>
        <w:t>43</w:t>
        <w:tab/>
        <w:t>1833 - 1845</w:t>
      </w:r>
    </w:p>
    <w:p>
      <w:r>
        <w:br/>
        <w:t>30</w:t>
        <w:tab/>
        <w:t>Nr. 21</w:t>
      </w:r>
    </w:p>
    <w:p>
      <w:r>
        <w:t>33</w:t>
        <w:tab/>
        <w:t>S. 290</w:t>
      </w:r>
    </w:p>
    <w:p>
      <w:r>
        <w:t>40</w:t>
        <w:tab/>
        <w:t>s[Censur-Verwaltung im o[2{Königreich} 1{Belgien}]o]s</w:t>
      </w:r>
    </w:p>
    <w:p>
      <w:r>
        <w:t>43</w:t>
        <w:tab/>
        <w:t>1834 - 1848</w:t>
      </w:r>
    </w:p>
    <w:p>
      <w:r>
        <w:br/>
        <w:t>30</w:t>
        <w:tab/>
        <w:t>Nr. 22</w:t>
      </w:r>
    </w:p>
    <w:p>
      <w:r>
        <w:t>33</w:t>
        <w:tab/>
        <w:t>S. 291</w:t>
      </w:r>
    </w:p>
    <w:p>
      <w:r>
        <w:t>40</w:t>
        <w:tab/>
        <w:t>Die s[Censur-Verwaltung in o[Rußland]o]s und s[&lt;Censur-Verwaltung in&gt; o[Polen]o]s</w:t>
      </w:r>
    </w:p>
    <w:p>
      <w:r>
        <w:t>43</w:t>
        <w:tab/>
        <w:t>1843</w:t>
      </w:r>
    </w:p>
    <w:p>
      <w:r>
        <w:br/>
        <w:t>30</w:t>
        <w:tab/>
        <w:t>Nr. 24</w:t>
      </w:r>
    </w:p>
    <w:p>
      <w:r>
        <w:t>33</w:t>
        <w:tab/>
        <w:t>S. 291</w:t>
      </w:r>
    </w:p>
    <w:p>
      <w:r>
        <w:t>40</w:t>
        <w:tab/>
        <w:t>Die s[Censur-Verwaltung in der freien Stadt o[Bremen]o]s und die gegen den dortigen s[Pressunfug &lt;in Bremen&gt;]s und s[2{sträfliche&lt;r&gt;}n 1{Buchhändler-Verkehr}]s (besonders der k[1{p[2{Carl} 1{Schünemann}]pschen Verlags-Buchhandlung} 2{&lt;Bremen&gt;}]k daselbst) zu nehmenden Maßregeln</w:t>
      </w:r>
    </w:p>
    <w:p>
      <w:r>
        <w:t>43</w:t>
        <w:tab/>
        <w:t>1846 - 1847</w:t>
      </w:r>
    </w:p>
    <w:p>
      <w:r>
        <w:br/>
        <w:t>26</w:t>
        <w:tab/>
        <w:t>Tit. 4</w:t>
      </w:r>
    </w:p>
    <w:p>
      <w:r>
        <w:t>27</w:t>
        <w:tab/>
        <w:t>Abteilung II Polizei-Abteilung \ Section 9 \ Titel 4: Censur-Contraventionen</w:t>
      </w:r>
    </w:p>
    <w:p>
      <w:r>
        <w:t>30</w:t>
        <w:tab/>
        <w:t>Nr. 1</w:t>
      </w:r>
    </w:p>
    <w:p>
      <w:r>
        <w:t>33</w:t>
        <w:tab/>
        <w:t>S. 293</w:t>
      </w:r>
    </w:p>
    <w:p>
      <w:r>
        <w:t>40</w:t>
        <w:tab/>
        <w:t>Die Rüge und Bestrafung der s[Censur-Contravention]sen, Bd. 1 - 2</w:t>
      </w:r>
    </w:p>
    <w:p>
      <w:r>
        <w:t>43</w:t>
        <w:tab/>
        <w:t>1820 - 1847</w:t>
      </w:r>
    </w:p>
    <w:p>
      <w:r>
        <w:br/>
        <w:t>30</w:t>
        <w:tab/>
        <w:t>Nr. 2</w:t>
      </w:r>
    </w:p>
    <w:p>
      <w:r>
        <w:t>33</w:t>
        <w:tab/>
        <w:t>S. 293</w:t>
      </w:r>
    </w:p>
    <w:p>
      <w:r>
        <w:t>40</w:t>
        <w:tab/>
        <w:t>Die Bestrafung der von einzelnen Personen begangenenen s[Censur-Vergehen]s u. s[&lt;Censur-&gt;Contraventionen]s</w:t>
      </w:r>
    </w:p>
    <w:p>
      <w:r>
        <w:t>43</w:t>
        <w:tab/>
        <w:t>1834 - 1848</w:t>
      </w:r>
    </w:p>
    <w:p>
      <w:r>
        <w:br/>
        <w:t>30</w:t>
        <w:tab/>
        <w:t>Nr. 4</w:t>
      </w:r>
    </w:p>
    <w:p>
      <w:r>
        <w:t>33</w:t>
        <w:tab/>
        <w:t>S. 293</w:t>
      </w:r>
    </w:p>
    <w:p>
      <w:r>
        <w:t>40</w:t>
        <w:tab/>
        <w:t>Das s[Strafverfahren gegen einzelne Personen wegen Verbreitung kleiner s[2{religiöse}r 1{Schrift}]sen]s, Heiligenbilder pp. aus dem Auslande ohne s[Debits-Erlaubnis]s</w:t>
      </w:r>
    </w:p>
    <w:p>
      <w:r>
        <w:t>43</w:t>
        <w:tab/>
        <w:t>1843 - 1844</w:t>
      </w:r>
    </w:p>
    <w:p>
      <w:r>
        <w:br/>
        <w:t>30</w:t>
        <w:tab/>
        <w:t>Nr. 6</w:t>
      </w:r>
    </w:p>
    <w:p>
      <w:r>
        <w:t>33</w:t>
        <w:tab/>
        <w:t>S. 293</w:t>
      </w:r>
    </w:p>
    <w:p>
      <w:r>
        <w:t>40</w:t>
        <w:tab/>
        <w:t>Bestrafung der von s[Buchdruckerei-Besitzer]sn oder deren Geschäftsführeren (Disponenten) begangenenen s[Censur-Contravention]sen, Bd. 1 - 2</w:t>
      </w:r>
    </w:p>
    <w:p>
      <w:r>
        <w:t>43</w:t>
        <w:tab/>
        <w:t>1843 - 1848</w:t>
      </w:r>
    </w:p>
    <w:p>
      <w:r>
        <w:br/>
        <w:t>30</w:t>
        <w:tab/>
        <w:t>Nr. 7</w:t>
      </w:r>
    </w:p>
    <w:p>
      <w:r>
        <w:t>33</w:t>
        <w:tab/>
        <w:t>S. 294</w:t>
      </w:r>
    </w:p>
    <w:p>
      <w:r>
        <w:t>40</w:t>
        <w:tab/>
        <w:t>Die s[Confiscation zweier von dem p[5{s[Buchhändler]s} 1{Springer} in 6{o[Berlin]o}]p verbreiteter Karrikaturen]s u. die dafür von demselben in Anspruch genommene Entschädigung</w:t>
      </w:r>
    </w:p>
    <w:p>
      <w:r>
        <w:t>43</w:t>
        <w:tab/>
        <w:t>1843 - 1848</w:t>
      </w:r>
    </w:p>
    <w:p>
      <w:r>
        <w:br/>
        <w:t>30</w:t>
        <w:tab/>
        <w:t>Nr. 8</w:t>
      </w:r>
    </w:p>
    <w:p>
      <w:r>
        <w:t>33</w:t>
        <w:tab/>
        <w:t>S. 294</w:t>
      </w:r>
    </w:p>
    <w:p>
      <w:r>
        <w:t>40</w:t>
        <w:tab/>
        <w:t>Die Rüge und Bestrafung der von den s[Buchhändler]sn u. deren Geschäftsführeren begangenenen s[Censur-&lt;Contravention&gt;]s u. s[Gewerbe-Contravention]sen, Bd. 1 - 2</w:t>
      </w:r>
    </w:p>
    <w:p>
      <w:r>
        <w:t>43</w:t>
        <w:tab/>
        <w:t>1844 - 1848</w:t>
      </w:r>
    </w:p>
    <w:p>
      <w:r>
        <w:br/>
        <w:t>30</w:t>
        <w:tab/>
        <w:t>Nr. 9</w:t>
      </w:r>
    </w:p>
    <w:p>
      <w:r>
        <w:t>33</w:t>
        <w:tab/>
        <w:t>S. 294</w:t>
      </w:r>
    </w:p>
    <w:p>
      <w:r>
        <w:t>40</w:t>
        <w:tab/>
        <w:t>Die Rüge und Bestrafung der von s[Steindruckerei-Besitzer]sn (s[Lithograph]sen) u. deren Gehülfen begangenenen s[Censur-&lt;Contravention&gt;]s u. s[Gewerbe-Contravention]sen</w:t>
      </w:r>
    </w:p>
    <w:p>
      <w:r>
        <w:t>43</w:t>
        <w:tab/>
        <w:t>1845 - 1848</w:t>
      </w:r>
    </w:p>
    <w:p>
      <w:r>
        <w:br/>
        <w:t>30</w:t>
        <w:tab/>
        <w:t>Nr. 10</w:t>
      </w:r>
    </w:p>
    <w:p>
      <w:r>
        <w:t>33</w:t>
        <w:tab/>
        <w:t>S. 294</w:t>
      </w:r>
    </w:p>
    <w:p>
      <w:r>
        <w:t>40</w:t>
        <w:tab/>
        <w:t>Sammlung der von dem k[königl. Ober-Censur-Gericht]ke gefällten Erkenntnisse, Bd. 1 - 2</w:t>
      </w:r>
    </w:p>
    <w:p>
      <w:r>
        <w:t>43</w:t>
        <w:tab/>
        <w:t>1844 - 1846</w:t>
      </w:r>
    </w:p>
    <w:p>
      <w:r>
        <w:br/>
        <w:t>26</w:t>
        <w:tab/>
        <w:t>Titel 5</w:t>
      </w:r>
    </w:p>
    <w:p>
      <w:r>
        <w:t>27</w:t>
        <w:tab/>
        <w:t>Abteilung II Polizei-Abteilung \ Section 9 \ Titel 5: Ausgaben für die Censur-Verwaltung</w:t>
      </w:r>
    </w:p>
    <w:p>
      <w:r>
        <w:t>30</w:t>
        <w:tab/>
        <w:t>Nr. 1</w:t>
      </w:r>
    </w:p>
    <w:p>
      <w:r>
        <w:t>33</w:t>
        <w:tab/>
        <w:t>S. 297</w:t>
      </w:r>
    </w:p>
    <w:p>
      <w:r>
        <w:t>40</w:t>
        <w:tab/>
        <w:t>Die Bestreitung der Ausgaben für die s[Censur-Verwaltung]s in Folge der neuen Organisation der s[Censur-Behörde]s vom z[1. Juli 1843]z</w:t>
      </w:r>
    </w:p>
    <w:p>
      <w:r>
        <w:t>43</w:t>
        <w:tab/>
        <w:t>1843 - 1848</w:t>
      </w:r>
    </w:p>
    <w:p>
      <w:r>
        <w:br/>
        <w:t>30</w:t>
        <w:tab/>
        <w:t>Nr. 2</w:t>
      </w:r>
    </w:p>
    <w:p>
      <w:r>
        <w:t>33</w:t>
        <w:tab/>
        <w:t>S. 297</w:t>
      </w:r>
    </w:p>
    <w:p>
      <w:r>
        <w:t>40</w:t>
        <w:tab/>
        <w:t>Die Anweisung der Besoldungsbeträge für den Staats-Anwalt bei dem k[königl. Ober-Censur-Gericht]ke</w:t>
      </w:r>
    </w:p>
    <w:p>
      <w:r>
        <w:t>43</w:t>
        <w:tab/>
        <w:t>1843 - 1848</w:t>
      </w:r>
    </w:p>
    <w:p>
      <w:r>
        <w:br/>
        <w:t>30</w:t>
        <w:tab/>
        <w:t>Nr. 3</w:t>
      </w:r>
    </w:p>
    <w:p>
      <w:r>
        <w:t>33</w:t>
        <w:tab/>
        <w:t>S. 297</w:t>
      </w:r>
    </w:p>
    <w:p>
      <w:r>
        <w:t>40</w:t>
        <w:tab/>
        <w:t>Die Anweisung der Kosten für den Abdruck einzelner Erkenntnisse des k[königl. Ober-Censur-Gericht]ks</w:t>
      </w:r>
    </w:p>
    <w:p>
      <w:r>
        <w:t>43</w:t>
        <w:tab/>
        <w:t>1843 - 1846</w:t>
      </w:r>
    </w:p>
    <w:p>
      <w:r>
        <w:br/>
        <w:t>26</w:t>
        <w:tab/>
        <w:t>Tit. 2512</w:t>
      </w:r>
    </w:p>
    <w:p>
      <w:r>
        <w:t>27</w:t>
        <w:tab/>
        <w:t>Abteilung II Polizei-Abteilung \ Section 11 \ Titel 2512: Anarchie</w:t>
      </w:r>
    </w:p>
    <w:p>
      <w:r>
        <w:t>30</w:t>
        <w:tab/>
        <w:t>Nr. 5</w:t>
      </w:r>
    </w:p>
    <w:p>
      <w:r>
        <w:t>33</w:t>
        <w:tab/>
        <w:t>S. 1</w:t>
      </w:r>
    </w:p>
    <w:p>
      <w:r>
        <w:t>40</w:t>
        <w:tab/>
        <w:t>Eingaben und s[Broschüren von Privatpersonen zur Bekämpfung des Anarchismus]s</w:t>
      </w:r>
    </w:p>
    <w:p>
      <w:r>
        <w:t>43</w:t>
        <w:tab/>
        <w:t>1894 - 1902</w:t>
      </w:r>
    </w:p>
    <w:p>
      <w:r>
        <w:br/>
        <w:t>30</w:t>
        <w:tab/>
        <w:t>Nr. 10</w:t>
      </w:r>
    </w:p>
    <w:p>
      <w:r>
        <w:t>33</w:t>
        <w:tab/>
        <w:t>S. 2</w:t>
      </w:r>
    </w:p>
    <w:p>
      <w:r>
        <w:t>40</w:t>
        <w:tab/>
        <w:t>Die s[2{anarchistische} 1{Presse}]s und deren Bekämpfung, Bd. 1 - 3</w:t>
      </w:r>
    </w:p>
    <w:p>
      <w:r>
        <w:t>43</w:t>
        <w:tab/>
        <w:t>1900 - 1917</w:t>
      </w:r>
    </w:p>
    <w:p>
      <w:r>
        <w:br/>
        <w:t>26</w:t>
        <w:tab/>
        <w:t>Tit. 341</w:t>
      </w:r>
    </w:p>
    <w:p>
      <w:r>
        <w:t>27</w:t>
        <w:tab/>
        <w:t>Abteilung II Polizei-Abteilung \ Section 11 \ Titel 341: Pasquille, Drohschriften</w:t>
      </w:r>
    </w:p>
    <w:p>
      <w:r>
        <w:t>30</w:t>
        <w:tab/>
        <w:t>Nr. 2</w:t>
      </w:r>
    </w:p>
    <w:p>
      <w:r>
        <w:t>33</w:t>
        <w:tab/>
        <w:t>S. 145</w:t>
      </w:r>
    </w:p>
    <w:p>
      <w:r>
        <w:t>40</w:t>
        <w:tab/>
        <w:t>Bestrafung einzelner Verfertiger von s[Pasquill]sen, s[Schmäh- und Spottschrift]sen, s[Drohschrift]sen u.a.</w:t>
      </w:r>
    </w:p>
    <w:p>
      <w:r>
        <w:t>43</w:t>
        <w:tab/>
        <w:t>1870 - 1879</w:t>
      </w:r>
    </w:p>
    <w:p>
      <w:r>
        <w:br/>
        <w:t>30</w:t>
        <w:tab/>
        <w:t>Nr. 30</w:t>
      </w:r>
    </w:p>
    <w:p>
      <w:r>
        <w:t>33</w:t>
        <w:tab/>
        <w:t>S. 148</w:t>
      </w:r>
    </w:p>
    <w:p>
      <w:r>
        <w:t>40</w:t>
        <w:tab/>
        <w:t>Ermittlungen über die in o[Dortmund]o aufgefundenen s[Schandschrift]sen, überschrieben: "t[Die schlesischen Weber]t" und ""t[Till Eulenspiegels Morgengebet]t"</w:t>
      </w:r>
    </w:p>
    <w:p>
      <w:r>
        <w:t>43</w:t>
        <w:tab/>
        <w:t>1845</w:t>
      </w:r>
    </w:p>
    <w:p>
      <w:r>
        <w:br/>
        <w:t>30</w:t>
        <w:tab/>
        <w:t>Nr. 37</w:t>
      </w:r>
    </w:p>
    <w:p>
      <w:r>
        <w:t>33</w:t>
        <w:tab/>
        <w:t>S. 149</w:t>
      </w:r>
    </w:p>
    <w:p>
      <w:r>
        <w:t>40</w:t>
        <w:tab/>
        <w:t>Das in der k[1{Buchbinderei von p[2{Heinrich} 1{Hoff}]p} zu 2{o[Mannheim]o}]k gedruckte und heimlich verbreitete Pamphlet "t[Die Forderungen des Volkes]t", o[Offenburg]o den z[12. September 1847]z</w:t>
      </w:r>
    </w:p>
    <w:p>
      <w:r>
        <w:t>43</w:t>
        <w:tab/>
        <w:t>1847</w:t>
      </w:r>
    </w:p>
    <w:p>
      <w:r>
        <w:br/>
        <w:t>26</w:t>
        <w:tab/>
        <w:t>Tit. 306a, Lit. B</w:t>
      </w:r>
    </w:p>
    <w:p>
      <w:r>
        <w:t>27</w:t>
        <w:tab/>
        <w:t>Abteilung II Polizei-Abteilung \ Section 19 \ Titel 306a: Gewerbekonzessionssachen. Spezialia \ Lit. B</w:t>
      </w:r>
    </w:p>
    <w:p>
      <w:r>
        <w:t>30</w:t>
        <w:tab/>
        <w:t>Nr. 53</w:t>
      </w:r>
    </w:p>
    <w:p>
      <w:r>
        <w:t>33</w:t>
        <w:tab/>
        <w:t>S. 276</w:t>
      </w:r>
    </w:p>
    <w:p>
      <w:r>
        <w:t>40</w:t>
        <w:tab/>
        <w:t>Die zur Sammlung von s[Subscriptionen auf Schriften]s und Kunstwerke nachgesuchten s[Konzession]sen, Bd. 1 - 2</w:t>
      </w:r>
    </w:p>
    <w:p>
      <w:r>
        <w:t>43</w:t>
        <w:tab/>
        <w:t>1837 - 1934</w:t>
      </w:r>
    </w:p>
    <w:p>
      <w:r>
        <w:br/>
        <w:t>26</w:t>
        <w:tab/>
        <w:t>Tit. 662</w:t>
      </w:r>
    </w:p>
    <w:p>
      <w:r>
        <w:t>27</w:t>
        <w:tab/>
        <w:t>Abteilung II Polizei-Abteilung \ Section 27 \ Titel 662: Vereine \ Generalia</w:t>
      </w:r>
    </w:p>
    <w:p>
      <w:r>
        <w:t>30</w:t>
        <w:tab/>
        <w:t>Nr. 27</w:t>
      </w:r>
    </w:p>
    <w:p>
      <w:r>
        <w:t>33</w:t>
        <w:tab/>
        <w:t>S. 69</w:t>
      </w:r>
    </w:p>
    <w:p>
      <w:r>
        <w:t>40</w:t>
        <w:tab/>
        <w:t>Die s[Vereine der s[Buchhändler]s zur Hebung des s[Buchhandel]ss durch Verbesserung ihrer organisatorischen Einrichtungen]s</w:t>
      </w:r>
    </w:p>
    <w:p>
      <w:r>
        <w:t>43</w:t>
        <w:tab/>
        <w:t>1856 - 1913</w:t>
      </w:r>
    </w:p>
    <w:p>
      <w:r>
        <w:br/>
        <w:t>30</w:t>
        <w:tab/>
        <w:t>Nr. 131</w:t>
      </w:r>
    </w:p>
    <w:p>
      <w:r>
        <w:t>33</w:t>
        <w:tab/>
        <w:t>S. 101</w:t>
      </w:r>
    </w:p>
    <w:p>
      <w:r>
        <w:t>40</w:t>
        <w:tab/>
        <w:t>Die k[Deutsche Gesellschaft zur Verbreitung guter s[Jugendschrift]sen]k</w:t>
      </w:r>
    </w:p>
    <w:p>
      <w:r>
        <w:t>43</w:t>
        <w:tab/>
        <w:t>1908 - 1909</w:t>
      </w:r>
    </w:p>
    <w:p>
      <w:r>
        <w:br/>
        <w:t>26</w:t>
        <w:tab/>
        <w:t>Tit. 1072</w:t>
      </w:r>
    </w:p>
    <w:p>
      <w:r>
        <w:t>27</w:t>
        <w:tab/>
        <w:t>Abteilung II Polizei-Abteilung \ Section 27 \ Titel 1072: Vereine \ Berlin</w:t>
      </w:r>
    </w:p>
    <w:p>
      <w:r>
        <w:t>30</w:t>
        <w:tab/>
        <w:t>Nr. 16</w:t>
      </w:r>
    </w:p>
    <w:p>
      <w:r>
        <w:t>33</w:t>
        <w:tab/>
        <w:t>S. 147</w:t>
      </w:r>
    </w:p>
    <w:p>
      <w:r>
        <w:t>40</w:t>
        <w:tab/>
        <w:t>Der in k[2{o[Berlin]o} bestehende 1{Verein zur Unterstützung hilfsbedürftiger s[Buchhändler]s und Buchhändler-Gehilfen}]k</w:t>
      </w:r>
    </w:p>
    <w:p>
      <w:r>
        <w:t>43</w:t>
        <w:tab/>
        <w:t>1859 - 1917</w:t>
      </w:r>
    </w:p>
    <w:p>
      <w:r>
        <w:br/>
        <w:t>26</w:t>
        <w:tab/>
        <w:t>Tit. 945</w:t>
      </w:r>
    </w:p>
    <w:p>
      <w:r>
        <w:t>27</w:t>
        <w:tab/>
        <w:t>Abteilung VI \ Titel 945</w:t>
      </w:r>
    </w:p>
    <w:p>
      <w:r>
        <w:t>29</w:t>
        <w:tab/>
        <w:t>Die Titel 926 - 944 sind aufgelöst. Die Akten sind im Bestand "Literarisches Büro" zusammengefaßt, neu geordnet und durch eine eigene Kartei erschlossen. Praktisch sind die Akten so doppelt verzeichnet, dh. sowohl im Bestand 2. 3. 35 (M), Literarisches Büro als auch im Bestand Rep. 77 \ Abt. VI. Für eine Bestellung gilt die Angabe des Bestandes 2. 3. 35 (M)</w:t>
      </w:r>
    </w:p>
    <w:p>
      <w:r>
        <w:t>30</w:t>
        <w:tab/>
        <w:t>Nr. 1</w:t>
      </w:r>
    </w:p>
    <w:p>
      <w:r>
        <w:t>33</w:t>
        <w:tab/>
        <w:t>S. 51</w:t>
      </w:r>
    </w:p>
    <w:p>
      <w:r>
        <w:t>40</w:t>
        <w:tab/>
        <w:t>Organisation der s[Lokalpresse]s (Einführung der "t[Neuesten Mitteilungen]t"), Bd. 1 - 6</w:t>
      </w:r>
    </w:p>
    <w:p>
      <w:r>
        <w:t>43</w:t>
        <w:tab/>
        <w:t>1882 - 1906</w:t>
      </w:r>
    </w:p>
    <w:p>
      <w:r>
        <w:br/>
        <w:t>30</w:t>
        <w:tab/>
        <w:t>Nr. 2</w:t>
      </w:r>
    </w:p>
    <w:p>
      <w:r>
        <w:t>33</w:t>
        <w:tab/>
        <w:t>S. 51</w:t>
      </w:r>
    </w:p>
    <w:p>
      <w:r>
        <w:t>40</w:t>
        <w:tab/>
        <w:t>Organisation der s[Provinzpresse in o[Westpreußen]o]s, Bd. 1 - 3</w:t>
      </w:r>
    </w:p>
    <w:p>
      <w:r>
        <w:t>41</w:t>
        <w:tab/>
        <w:t>Beiakten a: t[2{Familienkalender} "1{Vater Freimuth}]t" z[1897]z</w:t>
      </w:r>
    </w:p>
    <w:p>
      <w:r>
        <w:t>43</w:t>
        <w:tab/>
        <w:t>1882 - 1913</w:t>
      </w:r>
    </w:p>
    <w:p>
      <w:r>
        <w:br/>
        <w:t>30</w:t>
        <w:tab/>
        <w:t>Nr. 3</w:t>
      </w:r>
    </w:p>
    <w:p>
      <w:r>
        <w:t>33</w:t>
        <w:tab/>
        <w:t>S. 51</w:t>
      </w:r>
    </w:p>
    <w:p>
      <w:r>
        <w:t>40</w:t>
        <w:tab/>
        <w:t>Organisation der s[Provinzpresse in o[Brandenburg]o]s, Bd. 1 - 5</w:t>
      </w:r>
    </w:p>
    <w:p>
      <w:r>
        <w:t>43</w:t>
        <w:tab/>
        <w:t>1882 - 1913</w:t>
      </w:r>
    </w:p>
    <w:p>
      <w:r>
        <w:br/>
        <w:t>30</w:t>
        <w:tab/>
        <w:t>Nr. 4</w:t>
      </w:r>
    </w:p>
    <w:p>
      <w:r>
        <w:t>33</w:t>
        <w:tab/>
        <w:t>S. 51</w:t>
      </w:r>
    </w:p>
    <w:p>
      <w:r>
        <w:t>40</w:t>
        <w:tab/>
        <w:t>Organisation der s[Provinzpresse in o[Pommern]o]s, Bd. 1 - 3</w:t>
      </w:r>
    </w:p>
    <w:p>
      <w:r>
        <w:t>43</w:t>
        <w:tab/>
        <w:t>1882 - 1907</w:t>
      </w:r>
    </w:p>
    <w:p>
      <w:r>
        <w:br/>
        <w:t>30</w:t>
        <w:tab/>
        <w:t>Nr. 5</w:t>
      </w:r>
    </w:p>
    <w:p>
      <w:r>
        <w:t>33</w:t>
        <w:tab/>
        <w:t>S. 51</w:t>
      </w:r>
    </w:p>
    <w:p>
      <w:r>
        <w:t>40</w:t>
        <w:tab/>
        <w:t>Organisation der s[Provinzpresse in o[Posen]o]s, Bd. 1 - 5</w:t>
      </w:r>
    </w:p>
    <w:p>
      <w:r>
        <w:t>43</w:t>
        <w:tab/>
        <w:t>1882 - 1911</w:t>
      </w:r>
    </w:p>
    <w:p>
      <w:r>
        <w:br/>
        <w:t>30</w:t>
        <w:tab/>
        <w:t>Nr. 6</w:t>
      </w:r>
    </w:p>
    <w:p>
      <w:r>
        <w:t>33</w:t>
        <w:tab/>
        <w:t>S. 51</w:t>
      </w:r>
    </w:p>
    <w:p>
      <w:r>
        <w:t>40</w:t>
        <w:tab/>
        <w:t>Organisation der s[Provinzialpresse in o[Sachsen]o]s, Bd. 1 - 6</w:t>
      </w:r>
    </w:p>
    <w:p>
      <w:r>
        <w:t>43</w:t>
        <w:tab/>
        <w:t>1882 - 1910</w:t>
      </w:r>
    </w:p>
    <w:p>
      <w:r>
        <w:br/>
        <w:t>30</w:t>
        <w:tab/>
        <w:t>Nr. 7</w:t>
      </w:r>
    </w:p>
    <w:p>
      <w:r>
        <w:t>33</w:t>
        <w:tab/>
        <w:t>S. 52</w:t>
      </w:r>
    </w:p>
    <w:p>
      <w:r>
        <w:t>40</w:t>
        <w:tab/>
        <w:t>Organisation der s[Provinzialpresse in o[Schleswig-Holstein]o]s, Bd. 1 - 3</w:t>
      </w:r>
    </w:p>
    <w:p>
      <w:r>
        <w:t>43</w:t>
        <w:tab/>
        <w:t>1883 - 1914</w:t>
      </w:r>
    </w:p>
    <w:p>
      <w:r>
        <w:br/>
        <w:t>30</w:t>
        <w:tab/>
        <w:t>Nr. 8</w:t>
      </w:r>
    </w:p>
    <w:p>
      <w:r>
        <w:t>33</w:t>
        <w:tab/>
        <w:t>S. 52</w:t>
      </w:r>
    </w:p>
    <w:p>
      <w:r>
        <w:t>40</w:t>
        <w:tab/>
        <w:t>Organisation der s[Provinzialpresse in o[Hannover]o]s, Bd. 1 - 4</w:t>
      </w:r>
    </w:p>
    <w:p>
      <w:r>
        <w:t>43</w:t>
        <w:tab/>
        <w:t>1882 - 1918</w:t>
      </w:r>
    </w:p>
    <w:p>
      <w:r>
        <w:br/>
        <w:t>30</w:t>
        <w:tab/>
        <w:t>Nr. 9</w:t>
      </w:r>
    </w:p>
    <w:p>
      <w:r>
        <w:t>33</w:t>
        <w:tab/>
        <w:t>S. 52</w:t>
      </w:r>
    </w:p>
    <w:p>
      <w:r>
        <w:t>40</w:t>
        <w:tab/>
        <w:t>Organisation der s[Provinzialpresse in o[Schlesien]o]s, Bd. 1-5</w:t>
      </w:r>
    </w:p>
    <w:p>
      <w:r>
        <w:t>43</w:t>
        <w:tab/>
        <w:t>1882 - 1910</w:t>
      </w:r>
    </w:p>
    <w:p>
      <w:r>
        <w:br/>
        <w:t>30</w:t>
        <w:tab/>
        <w:t>Nr. 11</w:t>
      </w:r>
    </w:p>
    <w:p>
      <w:r>
        <w:t>33</w:t>
        <w:tab/>
        <w:t>S. 52</w:t>
      </w:r>
    </w:p>
    <w:p>
      <w:r>
        <w:t>40</w:t>
        <w:tab/>
        <w:t>Organisation der s[Provinzialpresse in o[Hessen-Nassau]o]s, Bd. 1-3</w:t>
      </w:r>
    </w:p>
    <w:p>
      <w:r>
        <w:t>43</w:t>
        <w:tab/>
        <w:t>1882 - 1904</w:t>
      </w:r>
    </w:p>
    <w:p>
      <w:r>
        <w:br/>
        <w:t>30</w:t>
        <w:tab/>
        <w:t>Nr. 12</w:t>
      </w:r>
    </w:p>
    <w:p>
      <w:r>
        <w:t>33</w:t>
        <w:tab/>
        <w:t>S. 52</w:t>
      </w:r>
    </w:p>
    <w:p>
      <w:r>
        <w:t>40</w:t>
        <w:tab/>
        <w:t>Organisation der s[Presse im o[2{Regierungsbezirk} 1{Trier}]o]s</w:t>
      </w:r>
    </w:p>
    <w:p>
      <w:r>
        <w:t>43</w:t>
        <w:tab/>
        <w:t>1882 - 1906</w:t>
      </w:r>
    </w:p>
    <w:p>
      <w:r>
        <w:br/>
        <w:t>30</w:t>
        <w:tab/>
        <w:t>Nr. 13</w:t>
      </w:r>
    </w:p>
    <w:p>
      <w:r>
        <w:t>33</w:t>
        <w:tab/>
        <w:t>S. 52</w:t>
      </w:r>
    </w:p>
    <w:p>
      <w:r>
        <w:t>40</w:t>
        <w:tab/>
        <w:t>Organisation der s[Presse im o[2{Regierungsbezirk} 1{Arnsberg}]o]s, Bd. 1 - 2</w:t>
      </w:r>
    </w:p>
    <w:p>
      <w:r>
        <w:t>43</w:t>
        <w:tab/>
        <w:t>1883 - 1914</w:t>
      </w:r>
    </w:p>
    <w:p>
      <w:r>
        <w:br/>
        <w:t>30</w:t>
        <w:tab/>
        <w:t>Nr. 14</w:t>
      </w:r>
    </w:p>
    <w:p>
      <w:r>
        <w:t>33</w:t>
        <w:tab/>
        <w:t>S. 52</w:t>
      </w:r>
    </w:p>
    <w:p>
      <w:r>
        <w:t>40</w:t>
        <w:tab/>
        <w:t>Organisation der s[Presse im o[2{Regierungsbezirk} 1{Düsseldorf}]o]s, Bd. 1-2</w:t>
      </w:r>
    </w:p>
    <w:p>
      <w:r>
        <w:t>43</w:t>
        <w:tab/>
        <w:t>1882 - 1916</w:t>
      </w:r>
    </w:p>
    <w:p>
      <w:r>
        <w:br/>
        <w:t>30</w:t>
        <w:tab/>
        <w:t>Nr. 16</w:t>
      </w:r>
    </w:p>
    <w:p>
      <w:r>
        <w:t>33</w:t>
        <w:tab/>
        <w:t>S. 53</w:t>
      </w:r>
    </w:p>
    <w:p>
      <w:r>
        <w:t>40</w:t>
        <w:tab/>
        <w:t>Organisation der s[Presse im o[2{Regierungsbezirk} 1{Aachen}]o]s</w:t>
      </w:r>
    </w:p>
    <w:p>
      <w:r>
        <w:t>43</w:t>
        <w:tab/>
        <w:t>1882 - 1894</w:t>
      </w:r>
    </w:p>
    <w:p>
      <w:r>
        <w:br/>
        <w:t>30</w:t>
        <w:tab/>
        <w:t>Nr. 17</w:t>
      </w:r>
    </w:p>
    <w:p>
      <w:r>
        <w:t>33</w:t>
        <w:tab/>
        <w:t>S. 53</w:t>
      </w:r>
    </w:p>
    <w:p>
      <w:r>
        <w:t>40</w:t>
        <w:tab/>
        <w:t>Organisation der s[Presse in der o[2{Provinz} 1{Ostpreußen}]o]s, Bd. 1 - 3</w:t>
      </w:r>
    </w:p>
    <w:p>
      <w:r>
        <w:t>43</w:t>
        <w:tab/>
        <w:t>1882 - 1913</w:t>
      </w:r>
    </w:p>
    <w:p>
      <w:r>
        <w:br/>
        <w:t>30</w:t>
        <w:tab/>
        <w:t>Nr. 18</w:t>
      </w:r>
    </w:p>
    <w:p>
      <w:r>
        <w:t>33</w:t>
        <w:tab/>
        <w:t>S. 54</w:t>
      </w:r>
    </w:p>
    <w:p>
      <w:r>
        <w:t>40</w:t>
        <w:tab/>
        <w:t>Organisation der s[Presse im o[2{Regierungsbezirk} 1{Münster}]o]s</w:t>
      </w:r>
    </w:p>
    <w:p>
      <w:r>
        <w:t>43</w:t>
        <w:tab/>
        <w:t>1882 - 1896</w:t>
      </w:r>
    </w:p>
    <w:p>
      <w:r>
        <w:br/>
        <w:t>30</w:t>
        <w:tab/>
        <w:t>Nr. 19</w:t>
      </w:r>
    </w:p>
    <w:p>
      <w:r>
        <w:t>33</w:t>
        <w:tab/>
        <w:t>S. 54</w:t>
      </w:r>
    </w:p>
    <w:p>
      <w:r>
        <w:t>40</w:t>
        <w:tab/>
        <w:t>Organisation der s[Presse im o[2{Regierungsbezirk} 1{Minden}]o]s</w:t>
      </w:r>
    </w:p>
    <w:p>
      <w:r>
        <w:t>43</w:t>
        <w:tab/>
        <w:t>1882 - 1893</w:t>
      </w:r>
    </w:p>
    <w:p>
      <w:r>
        <w:br/>
        <w:t>30</w:t>
        <w:tab/>
        <w:t>Nr. 20</w:t>
      </w:r>
    </w:p>
    <w:p>
      <w:r>
        <w:t>33</w:t>
        <w:tab/>
        <w:t>S. 54</w:t>
      </w:r>
    </w:p>
    <w:p>
      <w:r>
        <w:t>40</w:t>
        <w:tab/>
        <w:t>Organisation der s[Presse im o[2{Regierungsbezirk} 1{Berlin}]o]s, Bd. 1 - 3</w:t>
      </w:r>
    </w:p>
    <w:p>
      <w:r>
        <w:t>41</w:t>
        <w:tab/>
        <w:t>Beiakten</w:t>
      </w:r>
    </w:p>
    <w:p>
      <w:r>
        <w:t>43</w:t>
        <w:tab/>
        <w:t>1882 - 1916</w:t>
      </w:r>
    </w:p>
    <w:p>
      <w:r>
        <w:br/>
        <w:t>30</w:t>
        <w:tab/>
        <w:t>Nr. 21</w:t>
      </w:r>
    </w:p>
    <w:p>
      <w:r>
        <w:t>33</w:t>
        <w:tab/>
        <w:t>S. 55</w:t>
      </w:r>
    </w:p>
    <w:p>
      <w:r>
        <w:t>40</w:t>
        <w:tab/>
        <w:t>Organisation der s[Presse im o[2{Regierungsbezirk} 1{Köln}]o]s</w:t>
      </w:r>
    </w:p>
    <w:p>
      <w:r>
        <w:t>43</w:t>
        <w:tab/>
        <w:t>1882 - 1899</w:t>
      </w:r>
    </w:p>
    <w:p>
      <w:r>
        <w:br/>
        <w:t>30</w:t>
        <w:tab/>
        <w:t>Nr. 22</w:t>
      </w:r>
    </w:p>
    <w:p>
      <w:r>
        <w:t>33</w:t>
        <w:tab/>
        <w:t>S. 55</w:t>
      </w:r>
    </w:p>
    <w:p>
      <w:r>
        <w:t>40</w:t>
        <w:tab/>
        <w:t>Organisation der s[Presse im o[2{Regierungsbezirk} 1{Koblenz}]o]s</w:t>
      </w:r>
    </w:p>
    <w:p>
      <w:r>
        <w:t>43</w:t>
        <w:tab/>
        <w:t>1882 - 1914</w:t>
      </w:r>
    </w:p>
    <w:p>
      <w:r>
        <w:br/>
        <w:t>30</w:t>
        <w:tab/>
        <w:t>Nr. 24</w:t>
      </w:r>
    </w:p>
    <w:p>
      <w:r>
        <w:t>33</w:t>
        <w:tab/>
        <w:t>S. 55</w:t>
      </w:r>
    </w:p>
    <w:p>
      <w:r>
        <w:t>40</w:t>
        <w:tab/>
        <w:t>Das s[Feuilleton]s der dem s[Preßunternehmen]s angeschlossenen s[Lokalblätter]s, Bd. 2</w:t>
      </w:r>
    </w:p>
    <w:p>
      <w:r>
        <w:t>43</w:t>
        <w:tab/>
        <w:t>1887 - 1895</w:t>
      </w:r>
    </w:p>
    <w:p>
      <w:r>
        <w:br/>
        <w:t>30</w:t>
        <w:tab/>
        <w:t>Nr. 26</w:t>
      </w:r>
    </w:p>
    <w:p>
      <w:r>
        <w:t>33</w:t>
        <w:tab/>
        <w:t>S. 55</w:t>
      </w:r>
    </w:p>
    <w:p>
      <w:r>
        <w:t>40</w:t>
        <w:tab/>
        <w:t>Verbreitung von Allerhöchsten Botschaften und von besonderen Kundgebungen der Staatsregierung, sowie von s[2{nicht periodisch erscheinende}n 3{politische}n 1{Druckschrift}]sen (Broschüren, s[Flugblätter]s), Bd. 1 - 3</w:t>
      </w:r>
    </w:p>
    <w:p>
      <w:r>
        <w:t>41</w:t>
        <w:tab/>
        <w:t>Beiheft: Sammlung der im k[1{Mittlerschen Verlag} zu 2{o[Berlin]o}]k erschienenen s[Schriften zur Reichtagswahl]s z[1893]z (für die Militärvorlage) z[06.1893 - 12.1893]z</w:t>
      </w:r>
    </w:p>
    <w:p>
      <w:r>
        <w:t>43</w:t>
        <w:tab/>
        <w:t>1883 - 1893</w:t>
      </w:r>
    </w:p>
    <w:p>
      <w:r>
        <w:br/>
        <w:t>30</w:t>
        <w:tab/>
        <w:t>Nr. 27</w:t>
      </w:r>
    </w:p>
    <w:p>
      <w:r>
        <w:t>33</w:t>
        <w:tab/>
        <w:t>S. 56</w:t>
      </w:r>
    </w:p>
    <w:p>
      <w:r>
        <w:t>40</w:t>
        <w:tab/>
        <w:t>Das Verhalten der Staatsbehörden in Bezug auf die s[2{regierungsfeidliche} 1{Presse}]s, strafrechtliche Verfolgung von Artikeln von s[1{Bücher}n 2{über seine Majestät} 3{&lt;strafrechtliche Verfolgung&gt;}]s usw.</w:t>
      </w:r>
    </w:p>
    <w:p>
      <w:r>
        <w:t>43</w:t>
        <w:tab/>
        <w:t>1908 - 1919</w:t>
      </w:r>
    </w:p>
    <w:p>
      <w:r>
        <w:br/>
        <w:t>30</w:t>
        <w:tab/>
        <w:t>Nr. 28</w:t>
      </w:r>
    </w:p>
    <w:p>
      <w:r>
        <w:t>33</w:t>
        <w:tab/>
        <w:t>S. 56</w:t>
      </w:r>
    </w:p>
    <w:p>
      <w:r>
        <w:t>40</w:t>
        <w:tab/>
        <w:t>Organisation der s[Presse in Hohenzollern]s</w:t>
      </w:r>
    </w:p>
    <w:p>
      <w:r>
        <w:t>43</w:t>
        <w:tab/>
        <w:t>1884 - 1907</w:t>
      </w:r>
    </w:p>
    <w:p>
      <w:r>
        <w:br/>
        <w:t>30</w:t>
        <w:tab/>
        <w:t>Nr. 30</w:t>
      </w:r>
    </w:p>
    <w:p>
      <w:r>
        <w:t>33</w:t>
        <w:tab/>
        <w:t>S. 56</w:t>
      </w:r>
    </w:p>
    <w:p>
      <w:r>
        <w:t>40</w:t>
        <w:tab/>
        <w:t>s[Auslegung von s[2{regierungsfreundliche}n 1{Blätter}]sn in Gast- und Schankwirtschaften]s, Bd. 1 - 3</w:t>
      </w:r>
    </w:p>
    <w:p>
      <w:r>
        <w:t>43</w:t>
        <w:tab/>
        <w:t>1884 - 1918</w:t>
      </w:r>
    </w:p>
    <w:p>
      <w:r>
        <w:br/>
        <w:t>30</w:t>
        <w:tab/>
        <w:t>Nr. 34</w:t>
      </w:r>
    </w:p>
    <w:p>
      <w:r>
        <w:t>33</w:t>
        <w:tab/>
        <w:t>S. 57</w:t>
      </w:r>
    </w:p>
    <w:p>
      <w:r>
        <w:t>40</w:t>
        <w:tab/>
        <w:t>Der k[Christliche&lt;r&gt; Zeitschriften-Verein]k und der k[1{Vaterlandsverein} in 2{o[Berlin]o}]k</w:t>
      </w:r>
    </w:p>
    <w:p>
      <w:r>
        <w:t>43</w:t>
        <w:tab/>
        <w:t>1884 - 1909</w:t>
      </w:r>
    </w:p>
    <w:p>
      <w:r>
        <w:br/>
        <w:t>30</w:t>
        <w:tab/>
        <w:t>Nr. 37</w:t>
      </w:r>
    </w:p>
    <w:p>
      <w:r>
        <w:t>33</w:t>
        <w:tab/>
        <w:t>S. 57</w:t>
      </w:r>
    </w:p>
    <w:p>
      <w:r>
        <w:t>40</w:t>
        <w:tab/>
        <w:t>k[Verein zur Verbreitung guter volkstümlicher Schriften]k (früher: k[Verein zur Verbreitung guter s[Kolportage-Literatur]s]k)</w:t>
      </w:r>
    </w:p>
    <w:p>
      <w:r>
        <w:t>43</w:t>
        <w:tab/>
        <w:t>1892 - 1909</w:t>
      </w:r>
    </w:p>
    <w:p>
      <w:r>
        <w:br/>
        <w:t>30</w:t>
        <w:tab/>
        <w:t>Nr. 39</w:t>
      </w:r>
    </w:p>
    <w:p>
      <w:r>
        <w:t>33</w:t>
        <w:tab/>
        <w:t>S. 57</w:t>
      </w:r>
    </w:p>
    <w:p>
      <w:r>
        <w:t>40</w:t>
        <w:tab/>
        <w:t>t[2{Kalender} "1{Deutscher Volksfreund}]t"</w:t>
      </w:r>
    </w:p>
    <w:p>
      <w:r>
        <w:t>43</w:t>
        <w:tab/>
        <w:t>1912 - 1913</w:t>
      </w:r>
    </w:p>
    <w:p>
      <w:r>
        <w:br/>
        <w:t>30</w:t>
        <w:tab/>
        <w:t>Nr. 41</w:t>
      </w:r>
    </w:p>
    <w:p>
      <w:r>
        <w:t>33</w:t>
        <w:tab/>
        <w:t>S. 57</w:t>
      </w:r>
    </w:p>
    <w:p>
      <w:r>
        <w:t>40</w:t>
        <w:tab/>
        <w:t>Die Herausgabe einer deutschen t[&lt;Deutsche&gt; Encyklopädie]t</w:t>
      </w:r>
    </w:p>
    <w:p>
      <w:r>
        <w:t>43</w:t>
        <w:tab/>
        <w:t>1892 - 1913</w:t>
      </w:r>
    </w:p>
    <w:p>
      <w:r>
        <w:br/>
        <w:t>30</w:t>
        <w:tab/>
        <w:t>Nr. 42</w:t>
      </w:r>
    </w:p>
    <w:p>
      <w:r>
        <w:t>33</w:t>
        <w:tab/>
        <w:t>S. 58</w:t>
      </w:r>
    </w:p>
    <w:p>
      <w:r>
        <w:t>40</w:t>
        <w:tab/>
        <w:t>Die in o[Leipzig]o erscheinende t[2{Wochenschrift} "1{Die Grenzboten}]t"</w:t>
      </w:r>
    </w:p>
    <w:p>
      <w:r>
        <w:t>43</w:t>
        <w:tab/>
        <w:t>1901 - 1914</w:t>
      </w:r>
    </w:p>
    <w:p>
      <w:r>
        <w:br/>
        <w:t>30</w:t>
        <w:tab/>
        <w:t>Nr. 43</w:t>
      </w:r>
    </w:p>
    <w:p>
      <w:r>
        <w:t>33</w:t>
        <w:tab/>
        <w:t>S. 58</w:t>
      </w:r>
    </w:p>
    <w:p>
      <w:r>
        <w:t>40</w:t>
        <w:tab/>
        <w:t>Die s[Deutsche Reformkorrespondenz]s (k[1{Zentralbüro für die deutsche Presse} in 2{o[Berlin]o}]k)</w:t>
      </w:r>
    </w:p>
    <w:p>
      <w:r>
        <w:t>43</w:t>
        <w:tab/>
        <w:t>1902 - 1908</w:t>
      </w:r>
    </w:p>
    <w:p>
      <w:r>
        <w:br/>
        <w:t>30</w:t>
        <w:tab/>
        <w:t>Nr. 47</w:t>
      </w:r>
    </w:p>
    <w:p>
      <w:r>
        <w:t>33</w:t>
        <w:tab/>
        <w:t>S. 58</w:t>
      </w:r>
    </w:p>
    <w:p>
      <w:r>
        <w:t>40</w:t>
        <w:tab/>
        <w:t>Die t[2{Illustrierte Wochenschrift} "1{Nimm mich mit}]t"</w:t>
      </w:r>
    </w:p>
    <w:p>
      <w:r>
        <w:t>43</w:t>
        <w:tab/>
        <w:t>1903 - 1905</w:t>
      </w:r>
    </w:p>
    <w:p>
      <w:r>
        <w:br/>
        <w:t>30</w:t>
        <w:tab/>
        <w:t>Nr. 49</w:t>
      </w:r>
    </w:p>
    <w:p>
      <w:r>
        <w:t>33</w:t>
        <w:tab/>
        <w:t>S. 58</w:t>
      </w:r>
    </w:p>
    <w:p>
      <w:r>
        <w:t>40</w:t>
        <w:tab/>
        <w:t>Die Förderung des s[Volksbibliothekwesen]ss</w:t>
      </w:r>
    </w:p>
    <w:p>
      <w:r>
        <w:t>43</w:t>
        <w:tab/>
        <w:t>1904 - 1908</w:t>
      </w:r>
    </w:p>
    <w:p>
      <w:r>
        <w:br/>
        <w:t>30</w:t>
        <w:tab/>
        <w:t>Nr. 50</w:t>
      </w:r>
    </w:p>
    <w:p>
      <w:r>
        <w:t>33</w:t>
        <w:tab/>
        <w:t>S. 58</w:t>
      </w:r>
    </w:p>
    <w:p>
      <w:r>
        <w:t>40</w:t>
        <w:tab/>
        <w:t>Die von p[4{Prof. Dr.} 1{Buchholz} in 6{o[Leipzig]o}]p herausgegebene "t[Ostdeutsche Korresponenz für nationale Politik]t" und die p[4{Prof. Dr.} 1{Hötzsch} in 6{o[Posen]o}]p herausgegebene t[2{Zeitschrift} "1{Der Osten}]t"</w:t>
      </w:r>
    </w:p>
    <w:p>
      <w:r>
        <w:t>43</w:t>
        <w:tab/>
        <w:t>1905 - 1915</w:t>
      </w:r>
    </w:p>
    <w:p>
      <w:r>
        <w:br/>
        <w:t>30</w:t>
        <w:tab/>
        <w:t>Nr. 52</w:t>
      </w:r>
    </w:p>
    <w:p>
      <w:r>
        <w:t>33</w:t>
        <w:tab/>
        <w:t>S. 59</w:t>
      </w:r>
    </w:p>
    <w:p>
      <w:r>
        <w:t>40</w:t>
        <w:tab/>
        <w:t>Die "t[Neue gesellschaftliche Korrespondenz]t", herausgegeben von p[2{A.} 8{v.} 1{Wilke}, 6{o[Berlin]o}]p</w:t>
      </w:r>
    </w:p>
    <w:p>
      <w:r>
        <w:t>43</w:t>
        <w:tab/>
        <w:t>1905 - 1916</w:t>
      </w:r>
    </w:p>
    <w:p>
      <w:r>
        <w:br/>
        <w:t>30</w:t>
        <w:tab/>
        <w:t>Nr. 53</w:t>
      </w:r>
    </w:p>
    <w:p>
      <w:r>
        <w:t>33</w:t>
        <w:tab/>
        <w:t>S. 59</w:t>
      </w:r>
    </w:p>
    <w:p>
      <w:r>
        <w:t>40</w:t>
        <w:tab/>
        <w:t>t[2{Zeitschrift} "1{Kolonie und Heimat}]t"</w:t>
      </w:r>
    </w:p>
    <w:p>
      <w:r>
        <w:t>43</w:t>
        <w:tab/>
        <w:t>1907 - 1909</w:t>
      </w:r>
    </w:p>
    <w:p>
      <w:r>
        <w:br/>
        <w:t>30</w:t>
        <w:tab/>
        <w:t>Nr. 54</w:t>
      </w:r>
    </w:p>
    <w:p>
      <w:r>
        <w:t>33</w:t>
        <w:tab/>
        <w:t>S. 98</w:t>
      </w:r>
    </w:p>
    <w:p>
      <w:r>
        <w:t>40</w:t>
        <w:tab/>
        <w:t>Jubiläumsnummern von Zeitungen. s[Zeitungsjubiläen]s, Bd. 1 - 2</w:t>
      </w:r>
    </w:p>
    <w:p>
      <w:r>
        <w:t>43</w:t>
        <w:tab/>
        <w:t>1902 - 1916</w:t>
      </w:r>
    </w:p>
    <w:p>
      <w:r>
        <w:br/>
        <w:t>30</w:t>
        <w:tab/>
        <w:t>Nr. 55</w:t>
      </w:r>
    </w:p>
    <w:p>
      <w:r>
        <w:t>33</w:t>
        <w:tab/>
        <w:t>S. 59</w:t>
      </w:r>
    </w:p>
    <w:p>
      <w:r>
        <w:t>40</w:t>
        <w:tab/>
        <w:t>t[Berliner Universalkorrespondenz]t</w:t>
      </w:r>
    </w:p>
    <w:p>
      <w:r>
        <w:t>43</w:t>
        <w:tab/>
        <w:t>1908 - 1909</w:t>
      </w:r>
    </w:p>
    <w:p>
      <w:r>
        <w:br/>
        <w:t>30</w:t>
        <w:tab/>
        <w:t>Nr. 60</w:t>
      </w:r>
    </w:p>
    <w:p>
      <w:r>
        <w:t>33</w:t>
        <w:tab/>
        <w:t>S. 60</w:t>
      </w:r>
    </w:p>
    <w:p>
      <w:r>
        <w:t>40</w:t>
        <w:tab/>
        <w:t>"t[Berliner Dienst]t"</w:t>
      </w:r>
    </w:p>
    <w:p>
      <w:r>
        <w:t>43</w:t>
        <w:tab/>
        <w:t>1911 - 1914</w:t>
      </w:r>
    </w:p>
    <w:p>
      <w:r>
        <w:br/>
        <w:t>30</w:t>
        <w:tab/>
        <w:t>Nr. 62</w:t>
      </w:r>
    </w:p>
    <w:p>
      <w:r>
        <w:t>33</w:t>
        <w:tab/>
        <w:t>S. 60</w:t>
      </w:r>
    </w:p>
    <w:p>
      <w:r>
        <w:t>40</w:t>
        <w:tab/>
        <w:t>k[Evangelischer Pressverband für Deutschland]k</w:t>
      </w:r>
    </w:p>
    <w:p>
      <w:r>
        <w:t>43</w:t>
        <w:tab/>
        <w:t>1910 - 1916</w:t>
      </w:r>
    </w:p>
    <w:p>
      <w:r>
        <w:br/>
        <w:t>30</w:t>
        <w:tab/>
        <w:t>Nr. 81</w:t>
      </w:r>
    </w:p>
    <w:p>
      <w:r>
        <w:t>33</w:t>
        <w:tab/>
        <w:t>S. 61</w:t>
      </w:r>
    </w:p>
    <w:p>
      <w:r>
        <w:t>40</w:t>
        <w:tab/>
        <w:t>k[Verein "Berliner Presse"]k</w:t>
      </w:r>
    </w:p>
    <w:p>
      <w:r>
        <w:t>43</w:t>
        <w:tab/>
        <w:t>1883 - 1918</w:t>
      </w:r>
    </w:p>
    <w:p>
      <w:r>
        <w:br/>
        <w:t>26</w:t>
        <w:tab/>
        <w:t>Tit. 946, II A</w:t>
      </w:r>
    </w:p>
    <w:p>
      <w:r>
        <w:t>27</w:t>
        <w:tab/>
        <w:t>Abteilung VI \ Titel 946: Presse \ II A</w:t>
      </w:r>
    </w:p>
    <w:p>
      <w:r>
        <w:t>30</w:t>
        <w:tab/>
        <w:t>Nr. 25a</w:t>
      </w:r>
    </w:p>
    <w:p>
      <w:r>
        <w:t>33</w:t>
        <w:tab/>
        <w:t>S. 63</w:t>
      </w:r>
    </w:p>
    <w:p>
      <w:r>
        <w:t>40</w:t>
        <w:tab/>
        <w:t>Schaffung einer s[2{billige}n 3{offiziöse}n 1{Zeitung}]s (Projekt p[3{Graf} 1{Finkenstein}]p)</w:t>
      </w:r>
    </w:p>
    <w:p>
      <w:r>
        <w:t>43</w:t>
        <w:tab/>
        <w:t>1912 - 1913</w:t>
      </w:r>
    </w:p>
    <w:p>
      <w:r>
        <w:br/>
        <w:t>26</w:t>
        <w:tab/>
        <w:t>Tit. 946, II C</w:t>
      </w:r>
    </w:p>
    <w:p>
      <w:r>
        <w:t>27</w:t>
        <w:tab/>
        <w:t>Abteilung VI \ Titel 946: Presse \ II C</w:t>
      </w:r>
    </w:p>
    <w:p>
      <w:r>
        <w:t>30</w:t>
        <w:tab/>
        <w:t>Nr. 13</w:t>
      </w:r>
    </w:p>
    <w:p>
      <w:r>
        <w:t>33</w:t>
        <w:tab/>
        <w:t>S. 65</w:t>
      </w:r>
    </w:p>
    <w:p>
      <w:r>
        <w:t>40</w:t>
        <w:tab/>
        <w:t>Die Beschäftigung und Remunerierung des p[5{Schriftsteller}s 4{Dr.} 1{Wippermann}]p hierselbst, sowie den t[Deutschen Geschichtskalender]t</w:t>
      </w:r>
    </w:p>
    <w:p>
      <w:r>
        <w:t>43</w:t>
        <w:tab/>
        <w:t>1877 - 1916</w:t>
      </w:r>
    </w:p>
    <w:p>
      <w:r>
        <w:t>45</w:t>
        <w:tab/>
        <w:t>Akte im Bestand 2. 3. 35, Nr. 128/1</w:t>
      </w:r>
    </w:p>
    <w:p>
      <w:r>
        <w:br/>
        <w:t>26</w:t>
        <w:tab/>
        <w:t>Tit. 949</w:t>
      </w:r>
    </w:p>
    <w:p>
      <w:r>
        <w:t>27</w:t>
        <w:tab/>
        <w:t>Abteilung VI \ Titel 949: Zensur</w:t>
      </w:r>
    </w:p>
    <w:p>
      <w:r>
        <w:t>30</w:t>
        <w:tab/>
        <w:t>Nr. 1a</w:t>
      </w:r>
    </w:p>
    <w:p>
      <w:r>
        <w:t>33</w:t>
        <w:tab/>
        <w:t>S. 70</w:t>
      </w:r>
    </w:p>
    <w:p>
      <w:r>
        <w:t>40</w:t>
        <w:tab/>
        <w:t>k[Kriegspresseamt]k</w:t>
      </w:r>
    </w:p>
    <w:p>
      <w:r>
        <w:t>43</w:t>
        <w:tab/>
        <w:t>1915 - 1918</w:t>
      </w:r>
    </w:p>
    <w:p>
      <w:r>
        <w:br/>
        <w:t>30</w:t>
        <w:tab/>
        <w:t>Nr. 1b</w:t>
      </w:r>
    </w:p>
    <w:p>
      <w:r>
        <w:t>33</w:t>
        <w:tab/>
        <w:t>S. 70</w:t>
      </w:r>
    </w:p>
    <w:p>
      <w:r>
        <w:t>40</w:t>
        <w:tab/>
        <w:t>Mitteilungen der s[Oberzensurstelle]s (s[Verbot der Weiterverbreitung von Artikeln und Nachrichten]s)</w:t>
      </w:r>
    </w:p>
    <w:p>
      <w:r>
        <w:t>43</w:t>
        <w:tab/>
        <w:t>1915 - 1918</w:t>
      </w:r>
    </w:p>
    <w:p>
      <w:r>
        <w:br/>
        <w:t>30</w:t>
        <w:tab/>
        <w:t>Nr. 1k</w:t>
      </w:r>
    </w:p>
    <w:p>
      <w:r>
        <w:t>33</w:t>
        <w:tab/>
        <w:t>S. 70</w:t>
      </w:r>
    </w:p>
    <w:p>
      <w:r>
        <w:t>40</w:t>
        <w:tab/>
        <w:t>s[Pressezensur]s gen.</w:t>
      </w:r>
    </w:p>
    <w:p>
      <w:r>
        <w:t>45</w:t>
        <w:tab/>
        <w:t>o. J.</w:t>
      </w:r>
    </w:p>
    <w:p>
      <w:r>
        <w:br/>
        <w:t>30</w:t>
        <w:tab/>
        <w:t>Nr. 1m</w:t>
      </w:r>
    </w:p>
    <w:p>
      <w:r>
        <w:t>33</w:t>
        <w:tab/>
        <w:t>S. 71</w:t>
      </w:r>
    </w:p>
    <w:p>
      <w:r>
        <w:t>40</w:t>
        <w:tab/>
        <w:t>s[Pressezensur]s gen., Bd. 1 - 2</w:t>
      </w:r>
    </w:p>
    <w:p>
      <w:r>
        <w:t>43</w:t>
        <w:tab/>
        <w:t>1914 - 1918</w:t>
      </w:r>
    </w:p>
    <w:p>
      <w:r>
        <w:br/>
        <w:t>30</w:t>
        <w:tab/>
        <w:t>Nr. 2</w:t>
      </w:r>
    </w:p>
    <w:p>
      <w:r>
        <w:t>33</w:t>
        <w:tab/>
        <w:t>S. 71</w:t>
      </w:r>
    </w:p>
    <w:p>
      <w:r>
        <w:t>40</w:t>
        <w:tab/>
        <w:t>s[Preßzensur]s, Bd. 1 - 12</w:t>
      </w:r>
    </w:p>
    <w:p>
      <w:r>
        <w:t>43</w:t>
        <w:tab/>
        <w:t>1914 - 1917</w:t>
      </w:r>
    </w:p>
    <w:p>
      <w:r>
        <w:br/>
        <w:t>30</w:t>
        <w:tab/>
        <w:t>Nr. 4</w:t>
      </w:r>
    </w:p>
    <w:p>
      <w:r>
        <w:t>33</w:t>
        <w:tab/>
        <w:t>S. 71</w:t>
      </w:r>
    </w:p>
    <w:p>
      <w:r>
        <w:t>40</w:t>
        <w:tab/>
        <w:t>s[Zensur von s[Flugblätter]sn und Druckschriften]s</w:t>
      </w:r>
    </w:p>
    <w:p>
      <w:r>
        <w:t>43</w:t>
        <w:tab/>
        <w:t>1915 - 1918</w:t>
      </w:r>
    </w:p>
    <w:p>
      <w:r>
        <w:br/>
        <w:t>30</w:t>
        <w:tab/>
        <w:t>Nr. 5</w:t>
      </w:r>
    </w:p>
    <w:p>
      <w:r>
        <w:t>33</w:t>
        <w:tab/>
        <w:t>S. 71</w:t>
      </w:r>
    </w:p>
    <w:p>
      <w:r>
        <w:t>40</w:t>
        <w:tab/>
        <w:t>s[Zensur von s[Zeitschrift]sen und s[Broschüre]sn]s</w:t>
      </w:r>
    </w:p>
    <w:p>
      <w:r>
        <w:t>43</w:t>
        <w:tab/>
        <w:t>1914 - 1918</w:t>
      </w:r>
    </w:p>
    <w:p>
      <w:r>
        <w:br/>
        <w:t>30</w:t>
        <w:tab/>
        <w:t>Nr. 5</w:t>
      </w:r>
    </w:p>
    <w:p>
      <w:r>
        <w:t>33</w:t>
        <w:tab/>
        <w:t>S. 71</w:t>
      </w:r>
    </w:p>
    <w:p>
      <w:r>
        <w:t>40</w:t>
        <w:tab/>
        <w:t>s[Zensur der s[Presse]s]s in den o[&lt;Deutsche&gt; Bundesstaaten]o und im Ausland</w:t>
      </w:r>
    </w:p>
    <w:p>
      <w:r>
        <w:t>43</w:t>
        <w:tab/>
        <w:t>1914 - 1917</w:t>
      </w:r>
    </w:p>
    <w:p>
      <w:r>
        <w:br/>
        <w:t>30</w:t>
        <w:tab/>
        <w:t>Nr. 7</w:t>
      </w:r>
    </w:p>
    <w:p>
      <w:r>
        <w:t>33</w:t>
        <w:tab/>
        <w:t>S. 72</w:t>
      </w:r>
    </w:p>
    <w:p>
      <w:r>
        <w:t>40</w:t>
        <w:tab/>
        <w:t>Neugründung von s[1{Zeitung}en 2{&lt;Neugründung&gt; während des Krieges}]s</w:t>
      </w:r>
    </w:p>
    <w:p>
      <w:r>
        <w:t>43</w:t>
        <w:tab/>
        <w:t>1914 - 1918</w:t>
      </w:r>
    </w:p>
    <w:p>
      <w:r>
        <w:br/>
        <w:t>30</w:t>
        <w:tab/>
        <w:t>Nr. 9</w:t>
      </w:r>
    </w:p>
    <w:p>
      <w:r>
        <w:t>33</w:t>
        <w:tab/>
        <w:t>S. 72</w:t>
      </w:r>
    </w:p>
    <w:p>
      <w:r>
        <w:t>40</w:t>
        <w:tab/>
        <w:t>s[Beeinflussung der Kriegsgefangenen durch Druckschriften]s</w:t>
      </w:r>
    </w:p>
    <w:p>
      <w:r>
        <w:t>43</w:t>
        <w:tab/>
        <w:t>1914 - 1917</w:t>
      </w:r>
    </w:p>
    <w:p>
      <w:r>
        <w:br/>
        <w:t>30</w:t>
        <w:tab/>
        <w:t>Nr. 11a</w:t>
      </w:r>
    </w:p>
    <w:p>
      <w:r>
        <w:t>33</w:t>
        <w:tab/>
        <w:t>S. 72</w:t>
      </w:r>
    </w:p>
    <w:p>
      <w:r>
        <w:t>40</w:t>
        <w:tab/>
        <w:t>Beeinflussung der s[Presse während des Krieges]s</w:t>
      </w:r>
    </w:p>
    <w:p>
      <w:r>
        <w:t>43</w:t>
        <w:tab/>
        <w:t>1914 - 1916</w:t>
      </w:r>
    </w:p>
    <w:p>
      <w:r>
        <w:br/>
        <w:t>30</w:t>
        <w:tab/>
        <w:t>Nr. 15</w:t>
      </w:r>
    </w:p>
    <w:p>
      <w:r>
        <w:t>33</w:t>
        <w:tab/>
        <w:t>S. 73</w:t>
      </w:r>
    </w:p>
    <w:p>
      <w:r>
        <w:t>40</w:t>
        <w:tab/>
        <w:t>s[Beaufsichtigung der s[2{ausländische}n 1{Presse}]s in o[Deutschland]o]s</w:t>
      </w:r>
    </w:p>
    <w:p>
      <w:r>
        <w:t>43</w:t>
        <w:tab/>
        <w:t>1914 - 1918</w:t>
      </w:r>
    </w:p>
    <w:p>
      <w:r>
        <w:br/>
        <w:t>30</w:t>
        <w:tab/>
        <w:t>Nr. 30</w:t>
      </w:r>
    </w:p>
    <w:p>
      <w:r>
        <w:t>33</w:t>
        <w:tab/>
        <w:t>S. 75</w:t>
      </w:r>
    </w:p>
    <w:p>
      <w:r>
        <w:t>40</w:t>
        <w:tab/>
        <w:t>In- und ausländische s[Kriegsliteratur]s</w:t>
      </w:r>
    </w:p>
    <w:p>
      <w:r>
        <w:t>43</w:t>
        <w:tab/>
        <w:t>1915 - 1918</w:t>
      </w:r>
    </w:p>
    <w:p>
      <w:r>
        <w:br/>
        <w:t>30</w:t>
        <w:tab/>
        <w:t>Nr. 34</w:t>
      </w:r>
    </w:p>
    <w:p>
      <w:r>
        <w:t>33</w:t>
        <w:tab/>
        <w:t>S. 75</w:t>
      </w:r>
    </w:p>
    <w:p>
      <w:r>
        <w:t>40</w:t>
        <w:tab/>
        <w:t>Eingriffe von A.- und S.-Räten in die s[Preßfreiheit]s</w:t>
      </w:r>
    </w:p>
    <w:p>
      <w:r>
        <w:t>43</w:t>
        <w:tab/>
        <w:t>1918 - 1919</w:t>
      </w:r>
    </w:p>
    <w:p/>
    <w:p/>
    <w:p>
      <w:r>
        <w:br/>
        <w:t>20</w:t>
        <w:tab/>
        <w:t>I. HA, Rep. 77, Tit. 926 - 944 (2.3.35 Lit. Büro) (M)</w:t>
      </w:r>
    </w:p>
    <w:p>
      <w:r>
        <w:t>21</w:t>
        <w:tab/>
        <w:t>Ministerium des Innern</w:t>
      </w:r>
    </w:p>
    <w:p>
      <w:r>
        <w:t>22</w:t>
        <w:tab/>
        <w:t>I. Hauptabteilung \ Rep. 77 Ministerium des Innern \ Tit. 926 - 944 (Literarisches Büro)</w:t>
      </w:r>
    </w:p>
    <w:p>
      <w:r>
        <w:t>23</w:t>
        <w:tab/>
        <w:t>1848 - 1918</w:t>
      </w:r>
    </w:p>
    <w:p>
      <w:r>
        <w:t>24</w:t>
        <w:tab/>
        <w:t>Findkartei</w:t>
      </w:r>
    </w:p>
    <w:p>
      <w:r>
        <w:t>25</w:t>
        <w:tab/>
        <w:t>Dieser Bestand gehörte bis 1969 zu Rep. 77, Innenministerium (Tit. 926 - 944) . Hier befinden sich Akten zu Angelegenheiten der s[2{preußische}n 1{Presse}]s (Verwaltung, Organisation, Personal- und Besoldungsangelegenheiten bes. der s[Zentralpreßstelle, des lit. Büros]s, der "t[Preußischen Zeitung]t, der "t[Preußischen Adlerzeitung]t", der "t[Zeit]t") deren Titel nicht einzeln aufgenommen wurden. Es wurden nur einzelne Aktentitel für das Inventar ausgewählt. Umfangreiche Bestände sind zu folgenden Themen vorhanden: s[2{Preußische} 1{Zeitung}]sen in o[Berlin]o und den Provinzen (o[Brandenburg]o, o[Hannover]o, o[Hessen-Nassau]o, o[Hohenzollern]o, o[Pommern]o, o[Posen]o, o[Ostpreußen]o, o[Rheinprovinz]o, o[Sachsen]o, o[Schlesien]o, o[Schleswig-Holstein]o, o[Westfalen]o). Die hierunter aufgeführten Akten verzeichnen s[2{regionale} 1{Zeitung}]sen und s[2{&lt;regionale&gt;} 1{Zeitschrift}]sen sowie deren Haltung und Unterstützung, desgleichen zur Presse in anderen deutschen und anderen Staaten (o[Belgien]o, o[Frankreich]o, o[Großbritannien]o, o[Luxemburg]o, o[Niederlande]o, o[Österreich]o, o[Schweiz]o, o[USA]o)</w:t>
      </w:r>
    </w:p>
    <w:p>
      <w:r>
        <w:t>30</w:t>
        <w:tab/>
        <w:t>Nr. 1</w:t>
      </w:r>
    </w:p>
    <w:p>
      <w:r>
        <w:t>31</w:t>
        <w:tab/>
        <w:t>Rep. 77 \ Tit. 926 \ Nr. 1</w:t>
      </w:r>
    </w:p>
    <w:p>
      <w:r>
        <w:t>40</w:t>
        <w:tab/>
        <w:t>Die Organisation des literarischen Kabinetts im k[Königliche&lt;s&gt;n Staatsministerium &lt;des Innern&gt;]k und dessen Wirksamkeit</w:t>
      </w:r>
    </w:p>
    <w:p>
      <w:r>
        <w:t>43</w:t>
        <w:tab/>
        <w:t>1848 - 1882</w:t>
      </w:r>
    </w:p>
    <w:p>
      <w:r>
        <w:br/>
        <w:t>30</w:t>
        <w:tab/>
        <w:t>Nr. 2 - 3</w:t>
      </w:r>
    </w:p>
    <w:p>
      <w:r>
        <w:t>31</w:t>
        <w:tab/>
        <w:t>Rep. 77 \ Tit. 926 \ Nr. 2, Bd. 1 - 2</w:t>
      </w:r>
    </w:p>
    <w:p>
      <w:r>
        <w:t>40</w:t>
        <w:tab/>
        <w:t>Geschäftsgang des literarischen k[&lt;Literarisches&gt; Kabinett]ks, bzw. der k[Zentralstelle für Preßangelegenheiten]k, bzw. der literarischen Bureaus-Bestimmunngen</w:t>
      </w:r>
    </w:p>
    <w:p>
      <w:r>
        <w:t>43</w:t>
        <w:tab/>
        <w:t>1849 - 1897</w:t>
      </w:r>
    </w:p>
    <w:p>
      <w:r>
        <w:br/>
        <w:t>30</w:t>
        <w:tab/>
        <w:t>Nr. 5</w:t>
      </w:r>
    </w:p>
    <w:p>
      <w:r>
        <w:t>31</w:t>
        <w:tab/>
        <w:t>Rep. 77 \ Tit. 939 \ Nr. 16</w:t>
      </w:r>
    </w:p>
    <w:p>
      <w:r>
        <w:t>40</w:t>
        <w:tab/>
        <w:t>Die k[1{Preßstation} zu 2{o[Frankfurt a./M.]o}]k und die von derselben eingehenden Berichte</w:t>
      </w:r>
    </w:p>
    <w:p>
      <w:r>
        <w:t>43</w:t>
        <w:tab/>
        <w:t>1852 - 1858</w:t>
      </w:r>
    </w:p>
    <w:p>
      <w:r>
        <w:br/>
        <w:t>30</w:t>
        <w:tab/>
        <w:t>Nr. 6</w:t>
      </w:r>
    </w:p>
    <w:p>
      <w:r>
        <w:t>31</w:t>
        <w:tab/>
        <w:t>Rep. 77 \ Tit. 926 \ Nr. 47</w:t>
      </w:r>
    </w:p>
    <w:p>
      <w:r>
        <w:t>40</w:t>
        <w:tab/>
        <w:t>Die Errichtung eines s[Zentralnachrichtenbüro]ss während des Krieges</w:t>
      </w:r>
    </w:p>
    <w:p>
      <w:r>
        <w:t>43</w:t>
        <w:tab/>
        <w:t>1866</w:t>
      </w:r>
    </w:p>
    <w:p>
      <w:r>
        <w:br/>
        <w:t>30</w:t>
        <w:tab/>
        <w:t>Nr. 29</w:t>
      </w:r>
    </w:p>
    <w:p>
      <w:r>
        <w:t>31</w:t>
        <w:tab/>
        <w:t>Rep. 77 Tit. 944 B Nr. 5</w:t>
      </w:r>
    </w:p>
    <w:p>
      <w:r>
        <w:t>40</w:t>
        <w:tab/>
        <w:t>Anstellungsansprüche des p[5{s[Buchhändler]s}s 1{Bötticher} zu 6{o[Düsseldorf]o}]p</w:t>
      </w:r>
    </w:p>
    <w:p>
      <w:r>
        <w:t>43</w:t>
        <w:tab/>
        <w:t>1852 - 1857</w:t>
      </w:r>
    </w:p>
    <w:p>
      <w:r>
        <w:br/>
        <w:t>30</w:t>
        <w:tab/>
        <w:t>Nr. 134</w:t>
      </w:r>
    </w:p>
    <w:p>
      <w:r>
        <w:t>31</w:t>
        <w:tab/>
        <w:t>Rep. 77 \ Tit. 926 \ Nr. 3</w:t>
      </w:r>
    </w:p>
    <w:p>
      <w:r>
        <w:t>40</w:t>
        <w:tab/>
        <w:t>Die eingehenden s[Denkschrift]sen über die Wirksamkeit der in- und ausländischen s[Zeitungspresse]s und politischen Zustände</w:t>
      </w:r>
    </w:p>
    <w:p>
      <w:r>
        <w:t>43</w:t>
        <w:tab/>
        <w:t>1849 - 1861</w:t>
      </w:r>
    </w:p>
    <w:p>
      <w:r>
        <w:br/>
        <w:t>30</w:t>
        <w:tab/>
        <w:t>Nr. 135</w:t>
      </w:r>
    </w:p>
    <w:p>
      <w:r>
        <w:t>31</w:t>
        <w:tab/>
        <w:t>Rep. 77 \ Tit. 926 \ Nr. 17</w:t>
      </w:r>
    </w:p>
    <w:p>
      <w:r>
        <w:t>40</w:t>
        <w:tab/>
        <w:t>Die Einführung eines s[Gesetzes über eine den s[Zeitung]sen aufzuerlegende s[Stempelsteuer]s]s sowie die darüber und über die Zeitungen selbst führende Korrespondenz mit Behörden</w:t>
      </w:r>
    </w:p>
    <w:p>
      <w:r>
        <w:t>43</w:t>
        <w:tab/>
        <w:t>1851 - 1862</w:t>
      </w:r>
    </w:p>
    <w:p>
      <w:r>
        <w:br/>
        <w:t>30</w:t>
        <w:tab/>
        <w:t>Nr. 136 - 137</w:t>
      </w:r>
    </w:p>
    <w:p>
      <w:r>
        <w:t>31</w:t>
        <w:tab/>
        <w:t>Rep. 77 \ Tit. 926 \ Nr. 22, Bd. 1 - 2</w:t>
      </w:r>
    </w:p>
    <w:p>
      <w:r>
        <w:t>40</w:t>
        <w:tab/>
        <w:t>Die s[Beaufsichtigung der s[2{in- und ausländische}n 1{Presse}]s]s. Empfehlung von Korrespondenten, Bd. 1 - 2</w:t>
      </w:r>
    </w:p>
    <w:p>
      <w:r>
        <w:t>43</w:t>
        <w:tab/>
        <w:t>1851 - 1882</w:t>
      </w:r>
    </w:p>
    <w:p>
      <w:r>
        <w:br/>
        <w:t>30</w:t>
        <w:tab/>
        <w:t>Nr. 138</w:t>
      </w:r>
    </w:p>
    <w:p>
      <w:r>
        <w:t>31</w:t>
        <w:tab/>
        <w:t>Rep. 77 \ Tit. 926 \ Nr. 28</w:t>
      </w:r>
    </w:p>
    <w:p>
      <w:r>
        <w:t>40</w:t>
        <w:tab/>
        <w:t>Die Korrespondenz mit Behörden über herausgegebene Broschüren und die s[Beschlagnahme &lt;von Broschüren&gt;]s derselben. s[Verbot von s[Zeitung]sen]s usw.</w:t>
      </w:r>
    </w:p>
    <w:p>
      <w:r>
        <w:t>43</w:t>
        <w:tab/>
        <w:t>1851 - 1890</w:t>
      </w:r>
    </w:p>
    <w:p>
      <w:r>
        <w:br/>
        <w:t>30</w:t>
        <w:tab/>
        <w:t>Nr. 139</w:t>
      </w:r>
    </w:p>
    <w:p>
      <w:r>
        <w:t>31</w:t>
        <w:tab/>
        <w:t>Rep. 77 \ Tit. 926 \ Nr. 10</w:t>
      </w:r>
    </w:p>
    <w:p>
      <w:r>
        <w:t>40</w:t>
        <w:tab/>
        <w:t>Die Verpflichtung der Herausgeber s[2{öffentliche}r 1{Blätter}]s zur kostenfreien Aufnahme von Bekanntmachungen der Behörden sowie die Aufnahme solcher Bekanntmachungen in den t[Preußischen Staatsanzeiger]t</w:t>
      </w:r>
    </w:p>
    <w:p>
      <w:r>
        <w:t>43</w:t>
        <w:tab/>
        <w:t>1851 - 1864</w:t>
      </w:r>
    </w:p>
    <w:p>
      <w:r>
        <w:br/>
        <w:t>30</w:t>
        <w:tab/>
        <w:t>Nr. 144</w:t>
      </w:r>
    </w:p>
    <w:p>
      <w:r>
        <w:t>31</w:t>
        <w:tab/>
        <w:t>Rep. 77 \ Tit. 926 \ Nr. 17, adhib. 1</w:t>
      </w:r>
    </w:p>
    <w:p>
      <w:r>
        <w:t>40</w:t>
        <w:tab/>
        <w:t>Nachweisungen der s[2{versteuerte}n, wichtigeren, 3{periodische}n 4{in- und ausländische}n 1{Blätter}]s</w:t>
      </w:r>
    </w:p>
    <w:p>
      <w:r>
        <w:t>43</w:t>
        <w:tab/>
        <w:t>1853 - 1861</w:t>
      </w:r>
    </w:p>
    <w:p>
      <w:r>
        <w:br/>
        <w:t>30</w:t>
        <w:tab/>
        <w:t>Nr. 145</w:t>
      </w:r>
    </w:p>
    <w:p>
      <w:r>
        <w:t>31</w:t>
        <w:tab/>
        <w:t>Rep. 77 \ Tit. 926 \ Nr. 17, adhib. 2</w:t>
      </w:r>
    </w:p>
    <w:p>
      <w:r>
        <w:t>40</w:t>
        <w:tab/>
        <w:t>s[Haupt-Zeitungs-Debit-Nachweisungen]s</w:t>
      </w:r>
    </w:p>
    <w:p>
      <w:r>
        <w:t>43</w:t>
        <w:tab/>
        <w:t>1853 - 1861</w:t>
      </w:r>
    </w:p>
    <w:p>
      <w:r>
        <w:br/>
        <w:t>30</w:t>
        <w:tab/>
        <w:t>Nr. 146</w:t>
      </w:r>
    </w:p>
    <w:p>
      <w:r>
        <w:t>31</w:t>
        <w:tab/>
        <w:t>Rep. 77 \ Tit. 926 \ Nr. 23</w:t>
      </w:r>
    </w:p>
    <w:p>
      <w:r>
        <w:t>40</w:t>
        <w:tab/>
        <w:t>Die Tätigkeit des k[1{Druckschriften-Bureaus des k[1{Kgl. Polizei-Präsidium}s 2{&lt;Berlin&gt;}]k} zu 2{o[Berlin]o}]k</w:t>
      </w:r>
    </w:p>
    <w:p>
      <w:r>
        <w:t>43</w:t>
        <w:tab/>
        <w:t>1854</w:t>
      </w:r>
    </w:p>
    <w:p>
      <w:r>
        <w:br/>
        <w:t>30</w:t>
        <w:tab/>
        <w:t>Nr. 150</w:t>
      </w:r>
    </w:p>
    <w:p>
      <w:r>
        <w:t>31</w:t>
        <w:tab/>
        <w:t>Rep. 77 Tit. 940 Nr. 1</w:t>
      </w:r>
    </w:p>
    <w:p>
      <w:r>
        <w:t>40</w:t>
        <w:tab/>
        <w:t>Die Eigentumsverhältnise und die Leitung der t[2{Zeitschrift} "1{Die Deutsche Reform}]t"</w:t>
      </w:r>
    </w:p>
    <w:p>
      <w:r>
        <w:t>43</w:t>
        <w:tab/>
        <w:t>1848 - 1849</w:t>
      </w:r>
    </w:p>
    <w:p>
      <w:r>
        <w:br/>
        <w:t>30</w:t>
        <w:tab/>
        <w:t>Nr. 151</w:t>
      </w:r>
    </w:p>
    <w:p>
      <w:r>
        <w:t>31</w:t>
        <w:tab/>
        <w:t>Rep. 77 Tit. 940 Nr. 1</w:t>
      </w:r>
    </w:p>
    <w:p>
      <w:r>
        <w:t>40</w:t>
        <w:tab/>
        <w:t>Vorschäge wegen Umgestaltung der t[2{&lt;Zeitschrift&gt;} "1{&lt;Die&gt; Deutschen Reform}]t" sowie die finanziellen Verhältnisse für dieselbe</w:t>
      </w:r>
    </w:p>
    <w:p>
      <w:r>
        <w:t>43</w:t>
        <w:tab/>
        <w:t>1849 - 1850</w:t>
      </w:r>
    </w:p>
    <w:p>
      <w:r>
        <w:br/>
        <w:t>30</w:t>
        <w:tab/>
        <w:t>Nr. 154</w:t>
      </w:r>
    </w:p>
    <w:p>
      <w:r>
        <w:t>31</w:t>
        <w:tab/>
        <w:t>Rep. 77 Tit. 940 Nr.51</w:t>
      </w:r>
    </w:p>
    <w:p>
      <w:r>
        <w:t>40</w:t>
        <w:tab/>
        <w:t>Herausgabe der in o[Berlin]o erscheinenden politischen  t[2{Zeitung} "1{Deutsche Reform}]t"</w:t>
      </w:r>
    </w:p>
    <w:p>
      <w:r>
        <w:t>43</w:t>
        <w:tab/>
        <w:t>1849 - 1852</w:t>
      </w:r>
    </w:p>
    <w:p>
      <w:r>
        <w:br/>
        <w:t>30</w:t>
        <w:tab/>
        <w:t>Nr. 155</w:t>
      </w:r>
    </w:p>
    <w:p>
      <w:r>
        <w:t>31</w:t>
        <w:tab/>
        <w:t>Rep. 77 Tit. 926 Nr. 12</w:t>
      </w:r>
    </w:p>
    <w:p>
      <w:r>
        <w:t>40</w:t>
        <w:tab/>
        <w:t>Vereinigung des t[Preußischen Staatsanzeiger]ts mit der t[Preußischen Adlerzeitung]t</w:t>
      </w:r>
    </w:p>
    <w:p>
      <w:r>
        <w:t>43</w:t>
        <w:tab/>
        <w:t>1851</w:t>
      </w:r>
    </w:p>
    <w:p>
      <w:r>
        <w:t>45</w:t>
        <w:tab/>
        <w:t>Zur "Preußischen Adlerzeitung" auch Akten Nr. 156 - 159</w:t>
      </w:r>
    </w:p>
    <w:p>
      <w:r>
        <w:br/>
        <w:t>30</w:t>
        <w:tab/>
        <w:t>Nr. 160</w:t>
      </w:r>
    </w:p>
    <w:p>
      <w:r>
        <w:t>31</w:t>
        <w:tab/>
        <w:t>Rep. 77 Tit. 930 Nr. 3</w:t>
      </w:r>
    </w:p>
    <w:p>
      <w:r>
        <w:t>40</w:t>
        <w:tab/>
        <w:t>Unterstützung der "t[Konstitutionellen Korrespondenz]t" in o[Berlin]o</w:t>
      </w:r>
    </w:p>
    <w:p>
      <w:r>
        <w:t>43</w:t>
        <w:tab/>
        <w:t>1850 - 1851</w:t>
      </w:r>
    </w:p>
    <w:p>
      <w:r>
        <w:br/>
        <w:t>30</w:t>
        <w:tab/>
        <w:t>Nr. 161</w:t>
      </w:r>
    </w:p>
    <w:p>
      <w:r>
        <w:t>31</w:t>
        <w:tab/>
        <w:t>Rep. 77 Tit. 930 Nr. 4</w:t>
      </w:r>
    </w:p>
    <w:p>
      <w:r>
        <w:t>40</w:t>
        <w:tab/>
        <w:t>Herausgabe des s[1{Sonntagsblatt}es 2{der t[konstitutionellen Korrespondenz]t}]s</w:t>
      </w:r>
    </w:p>
    <w:p>
      <w:r>
        <w:t>43</w:t>
        <w:tab/>
        <w:t>1850 - 1863</w:t>
      </w:r>
    </w:p>
    <w:p>
      <w:r>
        <w:br/>
        <w:t>30</w:t>
        <w:tab/>
        <w:t>Nr. 164</w:t>
      </w:r>
    </w:p>
    <w:p>
      <w:r>
        <w:t>31</w:t>
        <w:tab/>
        <w:t>Rep. 77 Tit. 930 Nr. 5, Bd. 1</w:t>
      </w:r>
    </w:p>
    <w:p>
      <w:r>
        <w:t>40</w:t>
        <w:tab/>
        <w:t>Herausgabe und Unterstützung der hier erscheinenden t[2{Zeitschrift} "1{Die Zeit}]t"</w:t>
      </w:r>
    </w:p>
    <w:p>
      <w:r>
        <w:t>43</w:t>
        <w:tab/>
        <w:t>01.1851 - 08.1853</w:t>
      </w:r>
    </w:p>
    <w:p>
      <w:r>
        <w:br/>
        <w:t>30</w:t>
        <w:tab/>
        <w:t>Nr. 165</w:t>
      </w:r>
    </w:p>
    <w:p>
      <w:r>
        <w:t>31</w:t>
        <w:tab/>
        <w:t>Rep. 77 Tit. 930 Nr. 5, Bd. 2</w:t>
      </w:r>
    </w:p>
    <w:p>
      <w:r>
        <w:t>40</w:t>
        <w:tab/>
        <w:t>Die Herausgabe und Unterstützung der hier erscheinenden t[2{Zeitschrift} "1{Die Zeit}]t, seit z[18.11.&lt;18&gt;58]z "t[Preußische Zeitung]t"</w:t>
      </w:r>
    </w:p>
    <w:p>
      <w:r>
        <w:t>41</w:t>
        <w:tab/>
        <w:t>Adhib. 1: Übertragung des s[Verlag]ses usw. der "Preußischen Zeitung" in Privathände und die zu zahlende Subvention sowie die Überwachung der Redaktion der Zeitung z[1859 - 1861]z</w:t>
      </w:r>
    </w:p>
    <w:p>
      <w:r>
        <w:t>43</w:t>
        <w:tab/>
        <w:t>10.1853 - 08.1863</w:t>
      </w:r>
    </w:p>
    <w:p>
      <w:r>
        <w:br/>
        <w:t>30</w:t>
        <w:tab/>
        <w:t>Nr. 167 - 173</w:t>
      </w:r>
    </w:p>
    <w:p>
      <w:r>
        <w:t>31</w:t>
        <w:tab/>
        <w:t>Rep. 77 Tit. 930 Nr. 14, Bd. 1-7</w:t>
      </w:r>
    </w:p>
    <w:p>
      <w:r>
        <w:t>40</w:t>
        <w:tab/>
        <w:t>s[Provinzialkorrespondenz]s</w:t>
      </w:r>
    </w:p>
    <w:p>
      <w:r>
        <w:t>43</w:t>
        <w:tab/>
        <w:t>1863 - 1884</w:t>
      </w:r>
    </w:p>
    <w:p>
      <w:r>
        <w:br/>
        <w:t>30</w:t>
        <w:tab/>
        <w:t>Nr. 174</w:t>
      </w:r>
    </w:p>
    <w:p>
      <w:r>
        <w:t>31</w:t>
        <w:tab/>
        <w:t>Rep. 77 Tit. 930 Nr. 2</w:t>
      </w:r>
    </w:p>
    <w:p>
      <w:r>
        <w:t>40</w:t>
        <w:tab/>
        <w:t>Unterstützung des in o[Berlin]o erscheinenden politischen t[2{Tageblatt}es "1{Neueste Nachrichten}]t"</w:t>
      </w:r>
    </w:p>
    <w:p>
      <w:r>
        <w:t>43</w:t>
        <w:tab/>
        <w:t>1850</w:t>
      </w:r>
    </w:p>
    <w:p>
      <w:r>
        <w:br/>
        <w:t>30</w:t>
        <w:tab/>
        <w:t>Nr. 175</w:t>
      </w:r>
    </w:p>
    <w:p>
      <w:r>
        <w:t>31</w:t>
        <w:tab/>
        <w:t>Rep. 77 Tit. 930 Nr. 6</w:t>
      </w:r>
    </w:p>
    <w:p>
      <w:r>
        <w:t>40</w:t>
        <w:tab/>
        <w:t>Der mit dem p[5{s[Buchhändler]s} und 7{s[Verleger]s der t[2{Zeitschrift} "1{Der Hahn}]t"}, 2{Gustav} 1{Hempel} in 6{o[Berlin]o}]p geschlossene Vertrag und die Unterstützung dieser Zeitschrift</w:t>
      </w:r>
    </w:p>
    <w:p>
      <w:r>
        <w:t>43</w:t>
        <w:tab/>
        <w:t>1851 - 1853</w:t>
      </w:r>
    </w:p>
    <w:p>
      <w:r>
        <w:br/>
        <w:t>30</w:t>
        <w:tab/>
        <w:t>Nr. 176</w:t>
      </w:r>
    </w:p>
    <w:p>
      <w:r>
        <w:t>31</w:t>
        <w:tab/>
        <w:t>Rep. 77 Tit. 930 Nr. 8</w:t>
      </w:r>
    </w:p>
    <w:p>
      <w:r>
        <w:t>40</w:t>
        <w:tab/>
        <w:t>Unterstützung der durch den p[4{Dr.} 2{Andreas} 1{Sommer} in 6{o[Berlin]o}]p redigierten t[2{Zeitschrift} "1{Teltower Bote}]t" bzw. "t[Charlottenburger Wochenblatt]t"</w:t>
      </w:r>
    </w:p>
    <w:p>
      <w:r>
        <w:t>43</w:t>
        <w:tab/>
        <w:t>1851 - 1858</w:t>
      </w:r>
    </w:p>
    <w:p>
      <w:r>
        <w:br/>
        <w:t>30</w:t>
        <w:tab/>
        <w:t>Nr. 177</w:t>
      </w:r>
    </w:p>
    <w:p>
      <w:r>
        <w:t>31</w:t>
        <w:tab/>
        <w:t>Rep. 77 Tit. 930 Nr. 9</w:t>
      </w:r>
    </w:p>
    <w:p>
      <w:r>
        <w:t>40</w:t>
        <w:tab/>
        <w:t>Haltung der in o[Berlin]o erscheinenden t[2{Zeitschrift} "1{Neue Preußische Zeitung}]t"</w:t>
      </w:r>
    </w:p>
    <w:p>
      <w:r>
        <w:t>43</w:t>
        <w:tab/>
        <w:t>1852 - 1887</w:t>
      </w:r>
    </w:p>
    <w:p>
      <w:r>
        <w:br/>
        <w:t>30</w:t>
        <w:tab/>
        <w:t>Nr. 178</w:t>
      </w:r>
    </w:p>
    <w:p>
      <w:r>
        <w:t>31</w:t>
        <w:tab/>
        <w:t>Rep. 77 Tit. 930 Nr. 10</w:t>
      </w:r>
    </w:p>
    <w:p>
      <w:r>
        <w:t>40</w:t>
        <w:tab/>
        <w:t>Die in o[Berlin]o erscheinenden t[2{Zeitschrift} "1{Urwähler Zeitung}]t" bzw. "t[Volkszeitung]t"</w:t>
      </w:r>
    </w:p>
    <w:p>
      <w:r>
        <w:t>43</w:t>
        <w:tab/>
        <w:t>1852 - 1858</w:t>
      </w:r>
    </w:p>
    <w:p>
      <w:r>
        <w:br/>
        <w:t>30</w:t>
        <w:tab/>
        <w:t>Nr. 179</w:t>
      </w:r>
    </w:p>
    <w:p>
      <w:r>
        <w:t>31</w:t>
        <w:tab/>
        <w:t>Rep. 77 Tit. 930 Nr. 11</w:t>
      </w:r>
    </w:p>
    <w:p>
      <w:r>
        <w:t>40</w:t>
        <w:tab/>
        <w:t>Die in o[Berlin]o erscheinende "t[Vaterländische Zeitung]t" für o[Preußen]o</w:t>
      </w:r>
    </w:p>
    <w:p>
      <w:r>
        <w:t>43</w:t>
        <w:tab/>
        <w:t>1855</w:t>
      </w:r>
    </w:p>
    <w:p>
      <w:r>
        <w:br/>
        <w:t>30</w:t>
        <w:tab/>
        <w:t>Nr. 180</w:t>
      </w:r>
    </w:p>
    <w:p>
      <w:r>
        <w:t>31</w:t>
        <w:tab/>
        <w:t>Rep. 77 Tit. 930 Nr. 5, Adhib. 1</w:t>
      </w:r>
    </w:p>
    <w:p>
      <w:r>
        <w:t>40</w:t>
        <w:tab/>
        <w:t>Übertragung des s[1{Verlag}es usw. 2{der "t[Preußischen Zeitung]t}]s" in Privathände und die zu zahlende Subvention sowie die Überwachung der Redaktion der Zeitung</w:t>
      </w:r>
    </w:p>
    <w:p>
      <w:r>
        <w:t>43</w:t>
        <w:tab/>
        <w:t>1859 - 1861</w:t>
      </w:r>
    </w:p>
    <w:p>
      <w:r>
        <w:br/>
        <w:t>30</w:t>
        <w:tab/>
        <w:t>Nr. 181</w:t>
      </w:r>
    </w:p>
    <w:p>
      <w:r>
        <w:t>31</w:t>
        <w:tab/>
        <w:t>Rep. 77 Tit. 930 Nr. 5, Adhib. 2</w:t>
      </w:r>
    </w:p>
    <w:p>
      <w:r>
        <w:t>40</w:t>
        <w:tab/>
        <w:t>Übertragung des s[1{Verlag}es usw. 2{der "t[Preußischen Zeitung]t}]s" an den p[7{geheimen s[Oberhofbuchdrucker]s} 2{R.} 1{Decker} in 6{o[Berlin]o}]p und die zu zahlende Subvention sowie die Überwachung der Redaktion</w:t>
      </w:r>
    </w:p>
    <w:p>
      <w:r>
        <w:t>43</w:t>
        <w:tab/>
        <w:t>1861 - 1863</w:t>
      </w:r>
    </w:p>
    <w:p>
      <w:r>
        <w:br/>
        <w:t>30</w:t>
        <w:tab/>
        <w:t>Nr. 182</w:t>
      </w:r>
    </w:p>
    <w:p>
      <w:r>
        <w:t>31</w:t>
        <w:tab/>
        <w:t>Rep. 77 Tit. 930 Nr. 1</w:t>
      </w:r>
    </w:p>
    <w:p>
      <w:r>
        <w:t>40</w:t>
        <w:tab/>
        <w:t>Haltung der s[Presse]s sowie die Gründung und Unterstützung s[2{konservative}r 1{Blätter} 3{in der o[2{Provinz} 1{Brandenburg}]o}]s</w:t>
      </w:r>
    </w:p>
    <w:p>
      <w:r>
        <w:t>43</w:t>
        <w:tab/>
        <w:t>1851 - 1871</w:t>
      </w:r>
    </w:p>
    <w:p>
      <w:r>
        <w:br/>
        <w:t>30</w:t>
        <w:tab/>
        <w:t>Nr. 183</w:t>
      </w:r>
    </w:p>
    <w:p>
      <w:r>
        <w:t>31</w:t>
        <w:tab/>
        <w:t>Rep. 77 Tit. 930 Nr. 7</w:t>
      </w:r>
    </w:p>
    <w:p>
      <w:r>
        <w:t>40</w:t>
        <w:tab/>
        <w:t>Unterstützung des in o[1{Madlow} 2{Reg. Bez. Frankfurt}]o erscheinenden t[2{Zeitschrift} "1{Wendische Zeitung}]t"</w:t>
      </w:r>
    </w:p>
    <w:p>
      <w:r>
        <w:t>43</w:t>
        <w:tab/>
        <w:t>1851 - 1916</w:t>
      </w:r>
    </w:p>
    <w:p>
      <w:r>
        <w:br/>
        <w:t>30</w:t>
        <w:tab/>
        <w:t>Nr. 184</w:t>
      </w:r>
    </w:p>
    <w:p>
      <w:r>
        <w:t>31</w:t>
        <w:tab/>
        <w:t>Rep. 77 Tit. 937 Nr. 3</w:t>
      </w:r>
    </w:p>
    <w:p>
      <w:r>
        <w:t>40</w:t>
        <w:tab/>
        <w:t>Haltung der s[Presse in der o[2{Provinz} 1{Hannover}]o]s</w:t>
      </w:r>
    </w:p>
    <w:p>
      <w:r>
        <w:t>43</w:t>
        <w:tab/>
        <w:t>1870 - 1881</w:t>
      </w:r>
    </w:p>
    <w:p>
      <w:r>
        <w:br/>
        <w:t>30</w:t>
        <w:tab/>
        <w:t>Nr. 185</w:t>
      </w:r>
    </w:p>
    <w:p>
      <w:r>
        <w:t>31</w:t>
        <w:tab/>
        <w:t>Rep. 77 Tit. 937 Nr. 1</w:t>
      </w:r>
    </w:p>
    <w:p>
      <w:r>
        <w:t>40</w:t>
        <w:tab/>
        <w:t>Haltung und Unterstützung der "t[Neuen Hannoverschen Zeitung]t" zu o[Hannover]o</w:t>
      </w:r>
    </w:p>
    <w:p>
      <w:r>
        <w:t>43</w:t>
        <w:tab/>
        <w:t>1867 - 1874</w:t>
      </w:r>
    </w:p>
    <w:p>
      <w:r>
        <w:br/>
        <w:t>30</w:t>
        <w:tab/>
        <w:t>Nr. 186</w:t>
      </w:r>
    </w:p>
    <w:p>
      <w:r>
        <w:t>31</w:t>
        <w:tab/>
        <w:t>Rep. 77 Tit. 937 Nr. 2</w:t>
      </w:r>
    </w:p>
    <w:p>
      <w:r>
        <w:t>40</w:t>
        <w:tab/>
        <w:t>Haltung und Unterstützung der s[lithographischen B. P. C. Korrespondennz]s zu o[Hannover]o</w:t>
      </w:r>
    </w:p>
    <w:p>
      <w:r>
        <w:t>43</w:t>
        <w:tab/>
        <w:t>07.1869 - 10.1869</w:t>
      </w:r>
    </w:p>
    <w:p>
      <w:r>
        <w:br/>
        <w:t>30</w:t>
        <w:tab/>
        <w:t>Nr. 187</w:t>
      </w:r>
    </w:p>
    <w:p>
      <w:r>
        <w:t>31</w:t>
        <w:tab/>
        <w:t>Rep. 77 Tit. 937 Nr. 4</w:t>
      </w:r>
    </w:p>
    <w:p>
      <w:r>
        <w:t>40</w:t>
        <w:tab/>
        <w:t>Unterstützung des p[5{Faktor} 1{Bruns} in 6{o[Hannover]o}]p behufs Erwerbung der k[1{Berenbergschen Druckerei} 2{&lt;Hannover&gt;}]k daselbst</w:t>
      </w:r>
    </w:p>
    <w:p>
      <w:r>
        <w:t>41</w:t>
        <w:tab/>
        <w:t>Schuldurkunde</w:t>
      </w:r>
    </w:p>
    <w:p>
      <w:r>
        <w:t>43</w:t>
        <w:tab/>
        <w:t>1870 - 1871</w:t>
      </w:r>
    </w:p>
    <w:p>
      <w:r>
        <w:br/>
        <w:t>30</w:t>
        <w:tab/>
        <w:t>Nr. 188</w:t>
      </w:r>
    </w:p>
    <w:p>
      <w:r>
        <w:t>31</w:t>
        <w:tab/>
        <w:t>Rep. 77 Tit. 937 Nr. 5</w:t>
      </w:r>
    </w:p>
    <w:p>
      <w:r>
        <w:t>40</w:t>
        <w:tab/>
        <w:t>Haltung und Unterstützung der "t[Osnabrückschen Anzeigen]t" zu o[Osnabrück]o</w:t>
      </w:r>
    </w:p>
    <w:p>
      <w:r>
        <w:t>43</w:t>
        <w:tab/>
        <w:t>1871</w:t>
      </w:r>
    </w:p>
    <w:p>
      <w:r>
        <w:br/>
        <w:t>30</w:t>
        <w:tab/>
        <w:t>Nr. 189</w:t>
      </w:r>
    </w:p>
    <w:p>
      <w:r>
        <w:t>31</w:t>
        <w:tab/>
        <w:t>Rep. 77 Tit. 937 Nr. 6</w:t>
      </w:r>
    </w:p>
    <w:p>
      <w:r>
        <w:t>40</w:t>
        <w:tab/>
        <w:t>Haltung und Unterstützung der "t[Hannoverschen Presse]t" zu o[Hannover]o</w:t>
      </w:r>
    </w:p>
    <w:p>
      <w:r>
        <w:t>43</w:t>
        <w:tab/>
        <w:t>1872 - 1873</w:t>
      </w:r>
    </w:p>
    <w:p>
      <w:r>
        <w:br/>
        <w:t>30</w:t>
        <w:tab/>
        <w:t>Nr. 190</w:t>
      </w:r>
    </w:p>
    <w:p>
      <w:r>
        <w:t>31</w:t>
        <w:tab/>
        <w:t>Rep. 77 Tit. 937 Nr.76</w:t>
      </w:r>
    </w:p>
    <w:p>
      <w:r>
        <w:t>40</w:t>
        <w:tab/>
        <w:t>Haltung und Unterstützung der "t[Hannoverschen Post]t"in o[Hannover]o</w:t>
      </w:r>
    </w:p>
    <w:p>
      <w:r>
        <w:t>43</w:t>
        <w:tab/>
        <w:t>1880 - 1881</w:t>
      </w:r>
    </w:p>
    <w:p>
      <w:r>
        <w:br/>
        <w:t>30</w:t>
        <w:tab/>
        <w:t>Nr. 191</w:t>
      </w:r>
    </w:p>
    <w:p>
      <w:r>
        <w:t>31</w:t>
        <w:tab/>
        <w:t>Rep. 77 \ Tit. 936 \ Nr. 1</w:t>
      </w:r>
    </w:p>
    <w:p>
      <w:r>
        <w:t>40</w:t>
        <w:tab/>
        <w:t>Haltung und Unterstützung des "t[Lahnsteiner Anzeiger]ts" zu o[Oberlahnstein]o</w:t>
      </w:r>
    </w:p>
    <w:p>
      <w:r>
        <w:t>43</w:t>
        <w:tab/>
        <w:t>1867 - 1901</w:t>
      </w:r>
    </w:p>
    <w:p>
      <w:r>
        <w:br/>
        <w:t>30</w:t>
        <w:tab/>
        <w:t>Nr. 192</w:t>
      </w:r>
    </w:p>
    <w:p>
      <w:r>
        <w:t>31</w:t>
        <w:tab/>
        <w:t>Rep. 77 \ Tit. 936 \ Nr. 2</w:t>
      </w:r>
    </w:p>
    <w:p>
      <w:r>
        <w:t>40</w:t>
        <w:tab/>
        <w:t>Haltung und Unterstützung der "t[Neuen Mitteldeutschen Zeitung]t" zu o[Kassel]o</w:t>
      </w:r>
    </w:p>
    <w:p>
      <w:r>
        <w:t>43</w:t>
        <w:tab/>
        <w:t>1868 - 1870</w:t>
      </w:r>
    </w:p>
    <w:p>
      <w:r>
        <w:br/>
        <w:t>30</w:t>
        <w:tab/>
        <w:t>Nr. 193</w:t>
      </w:r>
    </w:p>
    <w:p>
      <w:r>
        <w:t>31</w:t>
        <w:tab/>
        <w:t>Rep. 77 \ Tit. 936 \ Nr. 3</w:t>
      </w:r>
    </w:p>
    <w:p>
      <w:r>
        <w:t>40</w:t>
        <w:tab/>
        <w:t>Haltung und Unterstützung der "t[Hanauer Zeitung]t" zu o[Hanau]o</w:t>
      </w:r>
    </w:p>
    <w:p>
      <w:r>
        <w:t>43</w:t>
        <w:tab/>
        <w:t>1868 - 1875</w:t>
      </w:r>
    </w:p>
    <w:p>
      <w:r>
        <w:br/>
        <w:t>30</w:t>
        <w:tab/>
        <w:t>Nr. 194</w:t>
      </w:r>
    </w:p>
    <w:p>
      <w:r>
        <w:t>31</w:t>
        <w:tab/>
        <w:t>Rep. 77 \ Tit. 936 \ Nr. 4</w:t>
      </w:r>
    </w:p>
    <w:p>
      <w:r>
        <w:t>40</w:t>
        <w:tab/>
        <w:t>Haltung und Unterstützung der "t[Oberhessischen Zeitung]t" zu o[Marburg]o</w:t>
      </w:r>
    </w:p>
    <w:p>
      <w:r>
        <w:t>43</w:t>
        <w:tab/>
        <w:t>1869 - 1875</w:t>
      </w:r>
    </w:p>
    <w:p>
      <w:r>
        <w:br/>
        <w:t>30</w:t>
        <w:tab/>
        <w:t>Nr. 195</w:t>
      </w:r>
    </w:p>
    <w:p>
      <w:r>
        <w:t>31</w:t>
        <w:tab/>
        <w:t>Rep. 77 \ Tit. 936 \ Nr. 5</w:t>
      </w:r>
    </w:p>
    <w:p>
      <w:r>
        <w:t>40</w:t>
        <w:tab/>
        <w:t>Haltung und Unterstützung des "t[Tageblatt und Anzeiger für Hessen]t" zu o[Kassel]o</w:t>
      </w:r>
    </w:p>
    <w:p>
      <w:r>
        <w:t>43</w:t>
        <w:tab/>
        <w:t>1870 - 1882</w:t>
      </w:r>
    </w:p>
    <w:p>
      <w:r>
        <w:br/>
        <w:t>30</w:t>
        <w:tab/>
        <w:t>Nr. 196</w:t>
      </w:r>
    </w:p>
    <w:p>
      <w:r>
        <w:t>31</w:t>
        <w:tab/>
        <w:t>Rep. 77 \ Tit. 936 \ Nr. 6</w:t>
      </w:r>
    </w:p>
    <w:p>
      <w:r>
        <w:t>40</w:t>
        <w:tab/>
        <w:t>Haltung und Unterstützung der "t[Deutschen Wochenblatt]ts" zu o[Frankfurt a./M.]o</w:t>
      </w:r>
    </w:p>
    <w:p>
      <w:r>
        <w:t>43</w:t>
        <w:tab/>
        <w:t>1878 - 1880</w:t>
      </w:r>
    </w:p>
    <w:p>
      <w:r>
        <w:br/>
        <w:t>30</w:t>
        <w:tab/>
        <w:t>Nr. 197</w:t>
      </w:r>
    </w:p>
    <w:p>
      <w:r>
        <w:t>31</w:t>
        <w:tab/>
        <w:t>Rep. 77 \ Tit. 936 \ Nr. 8</w:t>
      </w:r>
    </w:p>
    <w:p>
      <w:r>
        <w:t>40</w:t>
        <w:tab/>
        <w:t>Haltung der "t[Kasseler Zeitung]t"</w:t>
      </w:r>
    </w:p>
    <w:p>
      <w:r>
        <w:t>43</w:t>
        <w:tab/>
        <w:t>1880 - 1881</w:t>
      </w:r>
    </w:p>
    <w:p>
      <w:r>
        <w:br/>
        <w:t>30</w:t>
        <w:tab/>
        <w:t>Nr. 198</w:t>
      </w:r>
    </w:p>
    <w:p>
      <w:r>
        <w:t>31</w:t>
        <w:tab/>
        <w:t>Rep. 77 \ Tit. 936 \ Nr. 7</w:t>
      </w:r>
    </w:p>
    <w:p>
      <w:r>
        <w:t>40</w:t>
        <w:tab/>
        <w:t>Haltung und Unterstützung der "t[Wiesbadener Zeitung]t" zu o[Wiesbaden]o</w:t>
      </w:r>
    </w:p>
    <w:p>
      <w:r>
        <w:t>43</w:t>
        <w:tab/>
        <w:t>1880 - 1882</w:t>
      </w:r>
    </w:p>
    <w:p>
      <w:r>
        <w:br/>
        <w:t>30</w:t>
        <w:tab/>
        <w:t>Nr. 199</w:t>
      </w:r>
    </w:p>
    <w:p>
      <w:r>
        <w:t>31</w:t>
        <w:tab/>
        <w:t>Rep. 77 \ Tit. 936 \ Nr. 9</w:t>
      </w:r>
    </w:p>
    <w:p>
      <w:r>
        <w:t>40</w:t>
        <w:tab/>
        <w:t>Haltung und Unterstützung des "t[Kasseler Journal]ts"</w:t>
      </w:r>
    </w:p>
    <w:p>
      <w:r>
        <w:t>43</w:t>
        <w:tab/>
        <w:t>1618 - 1882</w:t>
      </w:r>
    </w:p>
    <w:p>
      <w:r>
        <w:br/>
        <w:t>30</w:t>
        <w:tab/>
        <w:t>Nr. 200</w:t>
      </w:r>
    </w:p>
    <w:p>
      <w:r>
        <w:t>31</w:t>
        <w:tab/>
        <w:t>Rep. 77 \ Tit. 935 \ Nr. 1</w:t>
      </w:r>
    </w:p>
    <w:p>
      <w:r>
        <w:t>40</w:t>
        <w:tab/>
        <w:t>Die Herausgabe des "t[Hohenzollernschen Wochenblatt]ts" in o[Sigmaringen]o</w:t>
      </w:r>
    </w:p>
    <w:p>
      <w:r>
        <w:t>43</w:t>
        <w:tab/>
        <w:t>1854 - 1875</w:t>
      </w:r>
    </w:p>
    <w:p>
      <w:r>
        <w:br/>
        <w:t>30</w:t>
        <w:tab/>
        <w:t>Nr. 201</w:t>
      </w:r>
    </w:p>
    <w:p>
      <w:r>
        <w:t>31</w:t>
        <w:tab/>
        <w:t>Rep. 77 \ Tit. 929 \ Nr. 1</w:t>
      </w:r>
    </w:p>
    <w:p>
      <w:r>
        <w:t>40</w:t>
        <w:tab/>
        <w:t>Die Haltung der s[Presse]s sowie die Gründung und Unterstützung s[2{konservative}r 1{Blätter} 3{in der o[2{Provinz} 1{Pommern}]o}]s</w:t>
      </w:r>
    </w:p>
    <w:p>
      <w:r>
        <w:t>43</w:t>
        <w:tab/>
        <w:t>1849 - 1851</w:t>
      </w:r>
    </w:p>
    <w:p>
      <w:r>
        <w:br/>
        <w:t>30</w:t>
        <w:tab/>
        <w:t>Nr. 202</w:t>
      </w:r>
    </w:p>
    <w:p>
      <w:r>
        <w:t>31</w:t>
        <w:tab/>
        <w:t>Rep. 77 \ Tit. 929 \ Nr. 2</w:t>
      </w:r>
    </w:p>
    <w:p>
      <w:r>
        <w:t>40</w:t>
        <w:tab/>
        <w:t>Die Unterstützung des "t[Dramburger Kreisblatt]ts" zu o[Dramburg]o, redigiert von p[7{Konrektor} 1{Nieprasch} 6{&lt;Dramburg&gt;}]p daselbst</w:t>
      </w:r>
    </w:p>
    <w:p>
      <w:r>
        <w:t>43</w:t>
        <w:tab/>
        <w:t>1849 - 1855</w:t>
      </w:r>
    </w:p>
    <w:p>
      <w:r>
        <w:br/>
        <w:t>30</w:t>
        <w:tab/>
        <w:t>Nr. 203</w:t>
      </w:r>
    </w:p>
    <w:p>
      <w:r>
        <w:t>31</w:t>
        <w:tab/>
        <w:t>Rep. 77 \ Tit. 929 \ Nr. 3</w:t>
      </w:r>
    </w:p>
    <w:p>
      <w:r>
        <w:t>40</w:t>
        <w:tab/>
        <w:t>Haltung und Unterstützung der von dem p[7{Buchdruckereibesitzer} 1{Graßmann} in 6{o[Stettin]o}]p herausgegebenen "t[Norddeutschen Zeitung]t" und des "t[Allgemeinen Anzeiger]ts"</w:t>
      </w:r>
    </w:p>
    <w:p>
      <w:r>
        <w:t>43</w:t>
        <w:tab/>
        <w:t>1850 - 1858</w:t>
      </w:r>
    </w:p>
    <w:p>
      <w:r>
        <w:br/>
        <w:t>30</w:t>
        <w:tab/>
        <w:t>Nr. 204</w:t>
      </w:r>
    </w:p>
    <w:p>
      <w:r>
        <w:t>31</w:t>
        <w:tab/>
        <w:t>Rep. 77 \ Tit. 929 \ Nr. 4</w:t>
      </w:r>
    </w:p>
    <w:p>
      <w:r>
        <w:t>40</w:t>
        <w:tab/>
        <w:t>Die "t[Stettiner Zeitung]t" zu o[Stettin]o</w:t>
      </w:r>
    </w:p>
    <w:p>
      <w:r>
        <w:t>43</w:t>
        <w:tab/>
        <w:t>1851 - 1855</w:t>
      </w:r>
    </w:p>
    <w:p>
      <w:r>
        <w:br/>
        <w:t>30</w:t>
        <w:tab/>
        <w:t>Nr. 205</w:t>
      </w:r>
    </w:p>
    <w:p>
      <w:r>
        <w:t>31</w:t>
        <w:tab/>
        <w:t>Rep. 77 \ Tit. 929 \ Nr. 6</w:t>
      </w:r>
    </w:p>
    <w:p>
      <w:r>
        <w:t>40</w:t>
        <w:tab/>
        <w:t>Die Unterstützung der s[Zeitung für den o[Kösliner Regierungsbezirk]o]s</w:t>
      </w:r>
    </w:p>
    <w:p>
      <w:r>
        <w:t>43</w:t>
        <w:tab/>
        <w:t>1863 - 1868</w:t>
      </w:r>
    </w:p>
    <w:p>
      <w:r>
        <w:br/>
        <w:t>30</w:t>
        <w:tab/>
        <w:t>Nr. 206</w:t>
      </w:r>
    </w:p>
    <w:p>
      <w:r>
        <w:t>31</w:t>
        <w:tab/>
        <w:t>Rep. 77 \ Tit. 929 \ Nr. 5</w:t>
      </w:r>
    </w:p>
    <w:p>
      <w:r>
        <w:t>40</w:t>
        <w:tab/>
        <w:t>Die im k[1{Verlag des p[7{Buchdruckereibesitzer}s 1{Graßmann} 6{&lt;Stettin&gt;}]p} in 2{o[Stettin]o}]k erscheinende "t[Stettiner Zeitung]t" und der "t[Stettiner Hausfreund]t"</w:t>
      </w:r>
    </w:p>
    <w:p>
      <w:r>
        <w:t>43</w:t>
        <w:tab/>
        <w:t>1865 - 1877</w:t>
      </w:r>
    </w:p>
    <w:p>
      <w:r>
        <w:br/>
        <w:t>30</w:t>
        <w:tab/>
        <w:t>Nr. 207</w:t>
      </w:r>
    </w:p>
    <w:p>
      <w:r>
        <w:t>31</w:t>
        <w:tab/>
        <w:t>Rep. 77 \ Tit. 929 \ Nr. 7</w:t>
      </w:r>
    </w:p>
    <w:p>
      <w:r>
        <w:t>40</w:t>
        <w:tab/>
        <w:t>Die Haltung und Unterstützung der "t[Baltischen Zeitung]t" zu o[Stralsund]o</w:t>
      </w:r>
    </w:p>
    <w:p>
      <w:r>
        <w:t>43</w:t>
        <w:tab/>
        <w:t>1872 - 1873</w:t>
      </w:r>
    </w:p>
    <w:p>
      <w:r>
        <w:br/>
        <w:t>30</w:t>
        <w:tab/>
        <w:t>Nr. 208</w:t>
      </w:r>
    </w:p>
    <w:p>
      <w:r>
        <w:t>31</w:t>
        <w:tab/>
        <w:t>Rep. 77 \ Tit. 929 \ Nr. 8</w:t>
      </w:r>
    </w:p>
    <w:p>
      <w:r>
        <w:t>40</w:t>
        <w:tab/>
        <w:t>Die Haltung und Unterstützung der "t[Norddeutschen Presse]t" zu o[Neu-Stettin]o</w:t>
      </w:r>
    </w:p>
    <w:p>
      <w:r>
        <w:t>43</w:t>
        <w:tab/>
        <w:t>1874 - 1882</w:t>
      </w:r>
    </w:p>
    <w:p>
      <w:r>
        <w:br/>
        <w:t>30</w:t>
        <w:tab/>
        <w:t>Nr. 209</w:t>
      </w:r>
    </w:p>
    <w:p>
      <w:r>
        <w:t>31</w:t>
        <w:tab/>
        <w:t>Rep. 77 \ Tit. 928 \ Nr. 2</w:t>
      </w:r>
    </w:p>
    <w:p>
      <w:r>
        <w:t>40</w:t>
        <w:tab/>
        <w:t>Die Haltung der s[Presse]s sowie die Gründung und Unterstützung s[2{konservative}r 1{Blätter} in der 3{o[2{Provinz} 1{Posen}]o}]s</w:t>
      </w:r>
    </w:p>
    <w:p>
      <w:r>
        <w:t>43</w:t>
        <w:tab/>
        <w:t>1851 - 1858</w:t>
      </w:r>
    </w:p>
    <w:p>
      <w:r>
        <w:br/>
        <w:t>30</w:t>
        <w:tab/>
        <w:t>Nr. 210</w:t>
      </w:r>
    </w:p>
    <w:p>
      <w:r>
        <w:t>31</w:t>
        <w:tab/>
        <w:t>Rep. 77 \ Tit. 928 \ Nr. 1</w:t>
      </w:r>
    </w:p>
    <w:p>
      <w:r>
        <w:t>40</w:t>
        <w:tab/>
        <w:t>Die s[2{polnische} 1{Presse}]s und insbesondere die Herausgabe und Unterstützung des Blattes "t[Der Bauernfreund]t", redigiert durch p[2{Eugen} 8{von} 1{Breza}]p</w:t>
      </w:r>
    </w:p>
    <w:p>
      <w:r>
        <w:t>43</w:t>
        <w:tab/>
        <w:t>1851</w:t>
      </w:r>
    </w:p>
    <w:p>
      <w:r>
        <w:br/>
        <w:t>30</w:t>
        <w:tab/>
        <w:t>Nr. 211</w:t>
      </w:r>
    </w:p>
    <w:p>
      <w:r>
        <w:t>31</w:t>
        <w:tab/>
        <w:t>Rep. 77 \ Tit. 928 \ Nr. 3</w:t>
      </w:r>
    </w:p>
    <w:p>
      <w:r>
        <w:t>40</w:t>
        <w:tab/>
        <w:t>Die Herausgabe und Unterstützung des "t[Bromberger Kreisblatt]ts" zu o[Bromberg]o resp. "t[Patriotische Zeitung]t"</w:t>
      </w:r>
    </w:p>
    <w:p>
      <w:r>
        <w:t>43</w:t>
        <w:tab/>
        <w:t>1851 - 1866</w:t>
      </w:r>
    </w:p>
    <w:p>
      <w:r>
        <w:br/>
        <w:t>30</w:t>
        <w:tab/>
        <w:t>Nr. 212</w:t>
      </w:r>
    </w:p>
    <w:p>
      <w:r>
        <w:t>31</w:t>
        <w:tab/>
        <w:t>Rep. 77 \ Tit. 928 \ Nr. 4</w:t>
      </w:r>
    </w:p>
    <w:p>
      <w:r>
        <w:t>40</w:t>
        <w:tab/>
        <w:t>Die Haltung und Unterstützung der in o[Posen]o erscheinenden t[2{Zeitschrift} "1{Posener Zeitung}]t"</w:t>
      </w:r>
    </w:p>
    <w:p>
      <w:r>
        <w:t>43</w:t>
        <w:tab/>
        <w:t>1854 - 1863</w:t>
      </w:r>
    </w:p>
    <w:p>
      <w:r>
        <w:br/>
        <w:t>30</w:t>
        <w:tab/>
        <w:t>Nr. 213</w:t>
      </w:r>
    </w:p>
    <w:p>
      <w:r>
        <w:t>31</w:t>
        <w:tab/>
        <w:t>Rep. 77 \ Tit. 928 \ Nr. 5</w:t>
      </w:r>
    </w:p>
    <w:p>
      <w:r>
        <w:t>40</w:t>
        <w:tab/>
        <w:t>Die Haltung und Unterstützung des "t[Bromberger Tageblatt]ts" zu o[Bromberg]o</w:t>
      </w:r>
    </w:p>
    <w:p>
      <w:r>
        <w:t>43</w:t>
        <w:tab/>
        <w:t>1880 - 1882</w:t>
      </w:r>
    </w:p>
    <w:p>
      <w:r>
        <w:br/>
        <w:t>30</w:t>
        <w:tab/>
        <w:t>Nr. 214</w:t>
      </w:r>
    </w:p>
    <w:p>
      <w:r>
        <w:t>31</w:t>
        <w:tab/>
        <w:t>Rep. 77 \ Tit. 927 \ Nr. 1</w:t>
      </w:r>
    </w:p>
    <w:p>
      <w:r>
        <w:t>40</w:t>
        <w:tab/>
        <w:t>Die Haltung der s[Presse]s sowie die Gründung und Unterstützung s[2{konservative}r 1{Blätter} in der 3{o[2{Provinz} 1{Preußen}]o}]s</w:t>
      </w:r>
    </w:p>
    <w:p>
      <w:r>
        <w:t>43</w:t>
        <w:tab/>
        <w:t>1851 - 1880</w:t>
      </w:r>
    </w:p>
    <w:p>
      <w:r>
        <w:br/>
        <w:t>30</w:t>
        <w:tab/>
        <w:t>Nr. 215</w:t>
      </w:r>
    </w:p>
    <w:p>
      <w:r>
        <w:t>31</w:t>
        <w:tab/>
        <w:t>Rep. 77 \ Tit. 927 \ Nr.5</w:t>
      </w:r>
    </w:p>
    <w:p>
      <w:r>
        <w:t>40</w:t>
        <w:tab/>
        <w:t>Die Herausgabe der in o[Königsberg/Pr.]o erscheinenden t[2{Zeitschrift} "1{Der preußische Volksfreund}]t"</w:t>
      </w:r>
    </w:p>
    <w:p>
      <w:r>
        <w:t>43</w:t>
        <w:tab/>
        <w:t>1850 - 1874</w:t>
      </w:r>
    </w:p>
    <w:p>
      <w:r>
        <w:br/>
        <w:t>30</w:t>
        <w:tab/>
        <w:t>Nr. 216</w:t>
      </w:r>
    </w:p>
    <w:p>
      <w:r>
        <w:t>31</w:t>
        <w:tab/>
        <w:t>Rep. 77 \ Tit. 927 \ Nr.4</w:t>
      </w:r>
    </w:p>
    <w:p>
      <w:r>
        <w:t>40</w:t>
        <w:tab/>
        <w:t>Die in o[Königsberg/Pr.]o erscheinende "t[Königsberger/Hartungsche/Zeitung]t"</w:t>
      </w:r>
    </w:p>
    <w:p>
      <w:r>
        <w:t>43</w:t>
        <w:tab/>
        <w:t>1851 - 1858</w:t>
      </w:r>
    </w:p>
    <w:p>
      <w:r>
        <w:br/>
        <w:t>30</w:t>
        <w:tab/>
        <w:t>Nr. 217</w:t>
      </w:r>
    </w:p>
    <w:p>
      <w:r>
        <w:t>31</w:t>
        <w:tab/>
        <w:t>Rep. 77 \ Tit. 927 \ Nr.2</w:t>
      </w:r>
    </w:p>
    <w:p>
      <w:r>
        <w:t>40</w:t>
        <w:tab/>
        <w:t>Die Unterstützung der in o[Danzig]o herausgegebenen t[2{Zeitschrift} "1{Danziger Dampfboot}]t"</w:t>
      </w:r>
    </w:p>
    <w:p>
      <w:r>
        <w:t>43</w:t>
        <w:tab/>
        <w:t>1851 - 1862</w:t>
      </w:r>
    </w:p>
    <w:p>
      <w:r>
        <w:br/>
        <w:t>30</w:t>
        <w:tab/>
        <w:t>Nr. 218</w:t>
      </w:r>
    </w:p>
    <w:p>
      <w:r>
        <w:t>31</w:t>
        <w:tab/>
        <w:t>Rep. 77 \ Tit. 927 \ Nr.3</w:t>
      </w:r>
    </w:p>
    <w:p>
      <w:r>
        <w:t>40</w:t>
        <w:tab/>
        <w:t>Die Haltung und Subventionierung der zu o[Königsberg/Pr.]o erscheinenden t[2{Zeitschrift} "1{Ostpreußische Zeitung}]t"</w:t>
      </w:r>
    </w:p>
    <w:p>
      <w:r>
        <w:t>43</w:t>
        <w:tab/>
        <w:t>1853 - 1874</w:t>
      </w:r>
    </w:p>
    <w:p>
      <w:r>
        <w:br/>
        <w:t>30</w:t>
        <w:tab/>
        <w:t>Nr. 219</w:t>
      </w:r>
    </w:p>
    <w:p>
      <w:r>
        <w:t>31</w:t>
        <w:tab/>
        <w:t>Rep. 77 \ Tit. 927 \ Nr.6</w:t>
      </w:r>
    </w:p>
    <w:p>
      <w:r>
        <w:t>40</w:t>
        <w:tab/>
        <w:t>Die Haltung und Unterstützung der "t[Westpreußischen Zeitung]t" zu o[Danzig]o</w:t>
      </w:r>
    </w:p>
    <w:p>
      <w:r>
        <w:t>43</w:t>
        <w:tab/>
        <w:t>1866 - 1881</w:t>
      </w:r>
    </w:p>
    <w:p>
      <w:r>
        <w:br/>
        <w:t>30</w:t>
        <w:tab/>
        <w:t>Nr. 220</w:t>
      </w:r>
    </w:p>
    <w:p>
      <w:r>
        <w:t>31</w:t>
        <w:tab/>
        <w:t>Rep. 77 \ Tit. 927 \ Nr.7, Bd. 1</w:t>
      </w:r>
    </w:p>
    <w:p>
      <w:r>
        <w:t>40</w:t>
        <w:tab/>
        <w:t>Die Haltung und Unterstützung der von dem p[7{Buchdruckereibesitzer} 1{Krauseneck} in 6{o[Gumbinnen]o}]p herausgegebenen "t[Preuß. Litauischen Zeitung]t"</w:t>
      </w:r>
    </w:p>
    <w:p>
      <w:r>
        <w:t>43</w:t>
        <w:tab/>
        <w:t>1867 - 1882</w:t>
      </w:r>
    </w:p>
    <w:p>
      <w:r>
        <w:br/>
        <w:t>30</w:t>
        <w:tab/>
        <w:t>Nr. 221</w:t>
      </w:r>
    </w:p>
    <w:p>
      <w:r>
        <w:t>31</w:t>
        <w:tab/>
        <w:t>Rep. 77 \ Tit. 927 \ Nr.8</w:t>
      </w:r>
    </w:p>
    <w:p>
      <w:r>
        <w:t>40</w:t>
        <w:tab/>
        <w:t>Die Haltung und Unterstützung des "t[Ostpreußischen Volksbote]tn" zu o[Insterburg]o</w:t>
      </w:r>
    </w:p>
    <w:p>
      <w:r>
        <w:t>43</w:t>
        <w:tab/>
        <w:t>1870 - 1874</w:t>
      </w:r>
    </w:p>
    <w:p>
      <w:r>
        <w:br/>
        <w:t>30</w:t>
        <w:tab/>
        <w:t>Nr. 222</w:t>
      </w:r>
    </w:p>
    <w:p>
      <w:r>
        <w:t>31</w:t>
        <w:tab/>
        <w:t>Rep. 77 \ Tit. 927 \ Nr.7, Bd. 2</w:t>
      </w:r>
    </w:p>
    <w:p>
      <w:r>
        <w:t>40</w:t>
        <w:tab/>
        <w:t>Die Haltung und Unterstützung der von dem p[7{Buchdruckereibesitzer} 1{Krauseneck} in 6{o[Gumbinnen]o}]p herausgegebenen "t[Preuß. Litauischen Zeitung]t"</w:t>
      </w:r>
    </w:p>
    <w:p>
      <w:r>
        <w:t>43</w:t>
        <w:tab/>
        <w:t>1876 - 1882</w:t>
      </w:r>
    </w:p>
    <w:p>
      <w:r>
        <w:br/>
        <w:t>30</w:t>
        <w:tab/>
        <w:t>Nr. 223</w:t>
      </w:r>
    </w:p>
    <w:p>
      <w:r>
        <w:t>31</w:t>
        <w:tab/>
        <w:t>Rep. 77 \ Tit. 934 \ Nr. 1, Bd. 1</w:t>
      </w:r>
    </w:p>
    <w:p>
      <w:r>
        <w:t>40</w:t>
        <w:tab/>
        <w:t>Die Haltung der s[Presse]s sowie die Gründung und Unterstützung s[2{konservative}r 1{Blätter} 3{in der o[Rheinprovinz]o}]s</w:t>
      </w:r>
    </w:p>
    <w:p>
      <w:r>
        <w:t>43</w:t>
        <w:tab/>
        <w:t>1849 - 1866</w:t>
      </w:r>
    </w:p>
    <w:p>
      <w:r>
        <w:br/>
        <w:t>30</w:t>
        <w:tab/>
        <w:t>Nr. 224</w:t>
      </w:r>
    </w:p>
    <w:p>
      <w:r>
        <w:t>31</w:t>
        <w:tab/>
        <w:t>Rep. 77 \ Tit. 934 \ Nr. 1, Bd. 2</w:t>
      </w:r>
    </w:p>
    <w:p>
      <w:r>
        <w:t>40</w:t>
        <w:tab/>
        <w:t>Die Haltung der s[Presse]s sowie die Gründung und Unterstützung s[2{konservative}r 1{Blätter} 3{in der o[Rheinprovinz]o}]s</w:t>
      </w:r>
    </w:p>
    <w:p>
      <w:r>
        <w:t>43</w:t>
        <w:tab/>
        <w:t>1874 - 1882</w:t>
      </w:r>
    </w:p>
    <w:p>
      <w:r>
        <w:br/>
        <w:t>30</w:t>
        <w:tab/>
        <w:t>Nr. 225</w:t>
      </w:r>
    </w:p>
    <w:p>
      <w:r>
        <w:t>31</w:t>
        <w:tab/>
        <w:t>Rep.77 Tit. 934 Nr. 3</w:t>
      </w:r>
    </w:p>
    <w:p>
      <w:r>
        <w:t>40</w:t>
        <w:tab/>
        <w:t>Unterstützung der von dem p[5{s[Buchhändler]s} 2{A.} 1{Bötticher} in 6{o[Düsseldorf]o}]p herausgegebenen "t[Rhein-Zeitung]t"</w:t>
      </w:r>
    </w:p>
    <w:p>
      <w:r>
        <w:t>43</w:t>
        <w:tab/>
        <w:t>1850 - 1854</w:t>
      </w:r>
    </w:p>
    <w:p>
      <w:r>
        <w:br/>
        <w:t>30</w:t>
        <w:tab/>
        <w:t>Nr. 226</w:t>
      </w:r>
    </w:p>
    <w:p>
      <w:r>
        <w:t>31</w:t>
        <w:tab/>
        <w:t>Rep.77 Tit. 934 Nr. 2</w:t>
      </w:r>
    </w:p>
    <w:p>
      <w:r>
        <w:t>40</w:t>
        <w:tab/>
        <w:t>Unterstützung der "t[Saar- und Moselzeitung]t" zu o[Trier]o, herausgegeben vom p[5{s[Buchhändler]s} 1{Lintz} 6{&lt;Trier&gt;}]p daselbst</w:t>
      </w:r>
    </w:p>
    <w:p>
      <w:r>
        <w:t>43</w:t>
        <w:tab/>
        <w:t>1850 - 1857</w:t>
      </w:r>
    </w:p>
    <w:p>
      <w:r>
        <w:br/>
        <w:t>30</w:t>
        <w:tab/>
        <w:t>Nr. 227</w:t>
      </w:r>
    </w:p>
    <w:p>
      <w:r>
        <w:t>31</w:t>
        <w:tab/>
        <w:t>Rep.77 Tit. 934 Nr. 4</w:t>
      </w:r>
    </w:p>
    <w:p>
      <w:r>
        <w:t>40</w:t>
        <w:tab/>
        <w:t>Der mit dem p[7{Verleger der "t[Kölnischen Zeitung]t"}, 2{J.} 1{Dumont}, zu 6{o[Köln]o}]p abgeschlossene Vertrag sowie die Haltung dieser Zeitung</w:t>
      </w:r>
    </w:p>
    <w:p>
      <w:r>
        <w:t>43</w:t>
        <w:tab/>
        <w:t>1851 - 1856</w:t>
      </w:r>
    </w:p>
    <w:p>
      <w:r>
        <w:br/>
        <w:t>30</w:t>
        <w:tab/>
        <w:t>Nr. 228 - 229</w:t>
      </w:r>
    </w:p>
    <w:p>
      <w:r>
        <w:t>31</w:t>
        <w:tab/>
        <w:t>Rep.77 Tit. 934 Nr. 5, Bd. 1-2</w:t>
      </w:r>
    </w:p>
    <w:p>
      <w:r>
        <w:t>40</w:t>
        <w:tab/>
        <w:t>Der mit dem p[7{Inhaber der "t[Düsseldorfer Zeitung]t"}, 2{Lorenz} 1{Stahl}]p, abgeschlossene Vertrag sowie die Haltung und Unterstützung dieser Zeitung</w:t>
      </w:r>
    </w:p>
    <w:p>
      <w:r>
        <w:t>43</w:t>
        <w:tab/>
        <w:t>1851 - 1859</w:t>
      </w:r>
    </w:p>
    <w:p>
      <w:r>
        <w:br/>
        <w:t>30</w:t>
        <w:tab/>
        <w:t>Nr. 230</w:t>
      </w:r>
    </w:p>
    <w:p>
      <w:r>
        <w:t>31</w:t>
        <w:tab/>
        <w:t>Rep.77 Tit. 934 Nr. 6</w:t>
      </w:r>
    </w:p>
    <w:p>
      <w:r>
        <w:t>40</w:t>
        <w:tab/>
        <w:t>Der mit dem p[7{Herausgeber der "t[Rhein- und Ruhrzeitung]t"}, 5{s[Buchhändler]s} 2{F. H.} 1{Nieten} zu 6{o[Mühlheim a. R.]o}]p abgeschlossene Vertrag sowie die Unterstützung dieser Zeitung</w:t>
      </w:r>
    </w:p>
    <w:p>
      <w:r>
        <w:t>43</w:t>
        <w:tab/>
        <w:t>1852 - 1854</w:t>
      </w:r>
    </w:p>
    <w:p>
      <w:r>
        <w:br/>
        <w:t>30</w:t>
        <w:tab/>
        <w:t>Nr. 231</w:t>
      </w:r>
    </w:p>
    <w:p>
      <w:r>
        <w:t>31</w:t>
        <w:tab/>
        <w:t>Rep.77 Tit. 934 Nr. 7</w:t>
      </w:r>
    </w:p>
    <w:p>
      <w:r>
        <w:t>40</w:t>
        <w:tab/>
        <w:t>Die Haltung der in o[Köln]o erschienen t[2{Zeitung} "1{Deutsche Volkshalle}]t"</w:t>
      </w:r>
    </w:p>
    <w:p>
      <w:r>
        <w:t>43</w:t>
        <w:tab/>
        <w:t>1853 - 1856</w:t>
      </w:r>
    </w:p>
    <w:p>
      <w:r>
        <w:br/>
        <w:t>30</w:t>
        <w:tab/>
        <w:t>Nr. 232</w:t>
      </w:r>
    </w:p>
    <w:p>
      <w:r>
        <w:t>31</w:t>
        <w:tab/>
        <w:t>Rep.77 Tit. 934 Nr. 8</w:t>
      </w:r>
    </w:p>
    <w:p>
      <w:r>
        <w:t>40</w:t>
        <w:tab/>
        <w:t>Die Haltung der "t[Elberfelder Zeitung]t" zu o[Elberfeld]o</w:t>
      </w:r>
    </w:p>
    <w:p>
      <w:r>
        <w:t>43</w:t>
        <w:tab/>
        <w:t>1855 - 1859</w:t>
      </w:r>
    </w:p>
    <w:p>
      <w:r>
        <w:br/>
        <w:t>30</w:t>
        <w:tab/>
        <w:t>Nr. 233</w:t>
      </w:r>
    </w:p>
    <w:p>
      <w:r>
        <w:t>31</w:t>
        <w:tab/>
        <w:t>Rep.77 Tit. 934 Nr. 11</w:t>
      </w:r>
    </w:p>
    <w:p>
      <w:r>
        <w:t>40</w:t>
        <w:tab/>
        <w:t>Haltung und Unterstützung des "t[Linnicher Zentralblatt]ts"</w:t>
      </w:r>
    </w:p>
    <w:p>
      <w:r>
        <w:t>43</w:t>
        <w:tab/>
        <w:t>1863 - 1873</w:t>
      </w:r>
    </w:p>
    <w:p>
      <w:r>
        <w:br/>
        <w:t>30</w:t>
        <w:tab/>
        <w:t>Nr. 234</w:t>
      </w:r>
    </w:p>
    <w:p>
      <w:r>
        <w:t>31</w:t>
        <w:tab/>
        <w:t>Rep.77 Tit. 934 Nr. 10</w:t>
      </w:r>
    </w:p>
    <w:p>
      <w:r>
        <w:t>40</w:t>
        <w:tab/>
        <w:t>Unterstützung der konservativen "t[Provinzialzeitung für Rheinland und Westfalen]t zu o[Elberfeld]o</w:t>
      </w:r>
    </w:p>
    <w:p>
      <w:r>
        <w:t>43</w:t>
        <w:tab/>
        <w:t>1866 - 1867</w:t>
      </w:r>
    </w:p>
    <w:p>
      <w:r>
        <w:br/>
        <w:t>30</w:t>
        <w:tab/>
        <w:t>Nr. 235</w:t>
      </w:r>
    </w:p>
    <w:p>
      <w:r>
        <w:t>31</w:t>
        <w:tab/>
        <w:t>Rep.77 Tit. 934 Nr. 12</w:t>
      </w:r>
    </w:p>
    <w:p>
      <w:r>
        <w:t>40</w:t>
        <w:tab/>
        <w:t>Haltung und Unterstützung der "t[Rhein- und Moselzeitung]t" zu o[Koblenz]o</w:t>
      </w:r>
    </w:p>
    <w:p>
      <w:r>
        <w:t>43</w:t>
        <w:tab/>
        <w:t>1872 - 1880</w:t>
      </w:r>
    </w:p>
    <w:p>
      <w:r>
        <w:br/>
        <w:t>30</w:t>
        <w:tab/>
        <w:t>Nr. 236</w:t>
      </w:r>
    </w:p>
    <w:p>
      <w:r>
        <w:t>31</w:t>
        <w:tab/>
        <w:t>Rep.77 Tit. 934 Nr. 16</w:t>
      </w:r>
    </w:p>
    <w:p>
      <w:r>
        <w:t>40</w:t>
        <w:tab/>
        <w:t>Haltung und Unterstützung der t[Nahe-Blies-Zeitung]t zu o[St. Wendel]o</w:t>
      </w:r>
    </w:p>
    <w:p>
      <w:r>
        <w:t>43</w:t>
        <w:tab/>
        <w:t>1874 - 1882</w:t>
      </w:r>
    </w:p>
    <w:p>
      <w:r>
        <w:br/>
        <w:t>30</w:t>
        <w:tab/>
        <w:t>Nr. 237</w:t>
      </w:r>
    </w:p>
    <w:p>
      <w:r>
        <w:t>31</w:t>
        <w:tab/>
        <w:t>Rep.77 Tit. 934 Nr. 21</w:t>
      </w:r>
    </w:p>
    <w:p>
      <w:r>
        <w:t>40</w:t>
        <w:tab/>
        <w:t>Haltung und Unterstützung der "t[Merziger Zeitung]t" zu o[Merzig]o</w:t>
      </w:r>
    </w:p>
    <w:p>
      <w:r>
        <w:t>43</w:t>
        <w:tab/>
        <w:t>1876 - 1881</w:t>
      </w:r>
    </w:p>
    <w:p>
      <w:r>
        <w:br/>
        <w:t>30</w:t>
        <w:tab/>
        <w:t>Nr. 238</w:t>
      </w:r>
    </w:p>
    <w:p>
      <w:r>
        <w:t>31</w:t>
        <w:tab/>
        <w:t>Rep.77 \ Tit. 932 \ Nr. 1</w:t>
      </w:r>
    </w:p>
    <w:p>
      <w:r>
        <w:t>40</w:t>
        <w:tab/>
        <w:t>Die Haltung der s[Presse]s sowie die Gründung und Unterstützung s[2{konservative}r 1{Blätter} 3{in der o[2{Provinz} 1{Sachsen}]o}]s</w:t>
      </w:r>
    </w:p>
    <w:p>
      <w:r>
        <w:t>43</w:t>
        <w:tab/>
        <w:t>1851 - 1879</w:t>
      </w:r>
    </w:p>
    <w:p>
      <w:r>
        <w:br/>
        <w:t>30</w:t>
        <w:tab/>
        <w:t>Nr. 239</w:t>
      </w:r>
    </w:p>
    <w:p>
      <w:r>
        <w:t>31</w:t>
        <w:tab/>
        <w:t>Rep.77 \ Tit. 932 \ Nr. 3</w:t>
      </w:r>
    </w:p>
    <w:p>
      <w:r>
        <w:t>40</w:t>
        <w:tab/>
        <w:t>Gründung und Unterstützung des "t[Magdeburger Korrespondenten]t" zu o[Magdeburg]o</w:t>
      </w:r>
    </w:p>
    <w:p>
      <w:r>
        <w:t>43</w:t>
        <w:tab/>
        <w:t>1850 - 1875</w:t>
      </w:r>
    </w:p>
    <w:p>
      <w:r>
        <w:br/>
        <w:t>30</w:t>
        <w:tab/>
        <w:t>Nr. 240</w:t>
      </w:r>
    </w:p>
    <w:p>
      <w:r>
        <w:t>31</w:t>
        <w:tab/>
        <w:t>Rep.77 \ Tit. 932 \ Nr. 2</w:t>
      </w:r>
    </w:p>
    <w:p>
      <w:r>
        <w:t>40</w:t>
        <w:tab/>
        <w:t>Unterstützung der in o[Erfurt]o erscheinenden t[2{Zeitschrift} "1{Erfurter Zeitung}]t", jetzt "t[Erfurter Tageblatt]t"</w:t>
      </w:r>
    </w:p>
    <w:p>
      <w:r>
        <w:t>43</w:t>
        <w:tab/>
        <w:t>1850 - 1882</w:t>
      </w:r>
    </w:p>
    <w:p>
      <w:r>
        <w:br/>
        <w:t>30</w:t>
        <w:tab/>
        <w:t>Nr. 241</w:t>
      </w:r>
    </w:p>
    <w:p>
      <w:r>
        <w:t>31</w:t>
        <w:tab/>
        <w:t>Rep.77 \ Tit. 934 \ Nr. 4</w:t>
      </w:r>
    </w:p>
    <w:p>
      <w:r>
        <w:t>40</w:t>
        <w:tab/>
        <w:t>Unterstützung der "t[Neuen Hallischen Zeitung]t" in o[Halle]o</w:t>
      </w:r>
    </w:p>
    <w:p>
      <w:r>
        <w:t>43</w:t>
        <w:tab/>
        <w:t>1851 - 1866</w:t>
      </w:r>
    </w:p>
    <w:p>
      <w:r>
        <w:br/>
        <w:t>30</w:t>
        <w:tab/>
        <w:t>Nr. 242</w:t>
      </w:r>
    </w:p>
    <w:p>
      <w:r>
        <w:t>31</w:t>
        <w:tab/>
        <w:t>Rep.77 \ Tit. 932 \ Nr. 5</w:t>
      </w:r>
    </w:p>
    <w:p>
      <w:r>
        <w:t>40</w:t>
        <w:tab/>
        <w:t>Herausgabe der in o[Halle]o erscheinenden t[2{Zeitschrift} "1{Kurier}]t" durch den p[5{s[Buchhändler]s} 2{Walter} 1{Dehlbrück} 6{&lt;Halle&gt;}]p daselbst</w:t>
      </w:r>
    </w:p>
    <w:p>
      <w:r>
        <w:t>43</w:t>
        <w:tab/>
        <w:t>1853 - 1856</w:t>
      </w:r>
    </w:p>
    <w:p>
      <w:r>
        <w:br/>
        <w:t>30</w:t>
        <w:tab/>
        <w:t>Nr. 243</w:t>
      </w:r>
    </w:p>
    <w:p>
      <w:r>
        <w:t>31</w:t>
        <w:tab/>
        <w:t>Rep.77 \ Tit. 932 \ Nr. 6</w:t>
      </w:r>
    </w:p>
    <w:p>
      <w:r>
        <w:t>40</w:t>
        <w:tab/>
        <w:t>Haltung und Unterstützung des "t[Nordhäuser Kurier]t"</w:t>
      </w:r>
    </w:p>
    <w:p>
      <w:r>
        <w:t>43</w:t>
        <w:tab/>
        <w:t>1863 - 1881</w:t>
      </w:r>
    </w:p>
    <w:p>
      <w:r>
        <w:br/>
        <w:t>30</w:t>
        <w:tab/>
        <w:t>Nr. 244</w:t>
      </w:r>
    </w:p>
    <w:p>
      <w:r>
        <w:t>31</w:t>
        <w:tab/>
        <w:t>Rep.77 \ Tit. 932 \ Nr. 7</w:t>
      </w:r>
    </w:p>
    <w:p>
      <w:r>
        <w:t>40</w:t>
        <w:tab/>
        <w:t>Haltung und Unterstützung des "t[Thüringer Volksfreund]t" zu o[Halle/S.]o</w:t>
      </w:r>
    </w:p>
    <w:p>
      <w:r>
        <w:t>43</w:t>
        <w:tab/>
        <w:t>1881</w:t>
      </w:r>
    </w:p>
    <w:p>
      <w:r>
        <w:br/>
        <w:t>30</w:t>
        <w:tab/>
        <w:t>Nr. 245</w:t>
      </w:r>
    </w:p>
    <w:p>
      <w:r>
        <w:t>31</w:t>
        <w:tab/>
        <w:t>Rep.77 \ Tit. 931 \ Nr. 1</w:t>
      </w:r>
    </w:p>
    <w:p>
      <w:r>
        <w:t>40</w:t>
        <w:tab/>
        <w:t>Haltung  der s[Presse]s sowie die Gründung und Unterstützung s[2{konservative}r 1{Blätter} in der 3{o[2{Provinz} 1{Schlesien}]o}]s</w:t>
      </w:r>
    </w:p>
    <w:p>
      <w:r>
        <w:t>43</w:t>
        <w:tab/>
        <w:t>1849 - 1877</w:t>
      </w:r>
    </w:p>
    <w:p>
      <w:r>
        <w:br/>
        <w:t>30</w:t>
        <w:tab/>
        <w:t>Nr. 246</w:t>
      </w:r>
    </w:p>
    <w:p>
      <w:r>
        <w:t>31</w:t>
        <w:tab/>
        <w:t>Rep.77 \ Tit. 931 \ Nr. 2</w:t>
      </w:r>
    </w:p>
    <w:p>
      <w:r>
        <w:t>40</w:t>
        <w:tab/>
        <w:t>Die Unterstützung der in o[Görlitz]o erscheinenden t[2{Zeitschrift} "1{Görlitzer Fama}]t", herausgegeben von p[2{J. G.} 1{Dressler} 6{&lt;Görlitz&gt;}]p daselbst</w:t>
      </w:r>
    </w:p>
    <w:p>
      <w:r>
        <w:t>43</w:t>
        <w:tab/>
        <w:t>1849 - 1865</w:t>
      </w:r>
    </w:p>
    <w:p>
      <w:r>
        <w:br/>
        <w:t>30</w:t>
        <w:tab/>
        <w:t>Nr. 247</w:t>
      </w:r>
    </w:p>
    <w:p>
      <w:r>
        <w:t>31</w:t>
        <w:tab/>
        <w:t>Rep.77 \ Tit. 931 \ Nr. 3</w:t>
      </w:r>
    </w:p>
    <w:p>
      <w:r>
        <w:t>40</w:t>
        <w:tab/>
        <w:t>Die Unterstützung des "t[Schlesischen Sonntagsblatt]tes" zu o[Bunzlau]o, herausgegeben von p[2{Konrad} 1{Schneider} 6{&lt;Bunzlau&gt;}]p daselbst</w:t>
      </w:r>
    </w:p>
    <w:p>
      <w:r>
        <w:t>43</w:t>
        <w:tab/>
        <w:t>1851 - 1855</w:t>
      </w:r>
    </w:p>
    <w:p>
      <w:r>
        <w:br/>
        <w:t>30</w:t>
        <w:tab/>
        <w:t>Nr. 248</w:t>
      </w:r>
    </w:p>
    <w:p>
      <w:r>
        <w:t>31</w:t>
        <w:tab/>
        <w:t>Rep.77 \ Tit. 931 \ Nr. 4</w:t>
      </w:r>
    </w:p>
    <w:p>
      <w:r>
        <w:t>40</w:t>
        <w:tab/>
        <w:t>Die Unterstützung der "t[Lausitzer/Rothenburger/ Wochenblätter]t zu o[Rothenburg, Reg. bez. Liegnitz]o, herausgegeben von dem p[7{Literat}en 1{Kuthen} 6{&lt;Rothenburg&gt;}]p daselbst</w:t>
      </w:r>
    </w:p>
    <w:p>
      <w:r>
        <w:t>43</w:t>
        <w:tab/>
        <w:t>1851 - 1855</w:t>
      </w:r>
    </w:p>
    <w:p>
      <w:r>
        <w:br/>
        <w:t>30</w:t>
        <w:tab/>
        <w:t>Nr. 249</w:t>
      </w:r>
    </w:p>
    <w:p>
      <w:r>
        <w:t>31</w:t>
        <w:tab/>
        <w:t>Rep.77 \ Tit. 931 \ Nr. 5</w:t>
      </w:r>
    </w:p>
    <w:p>
      <w:r>
        <w:t>40</w:t>
        <w:tab/>
        <w:t>Die Unterstützung des in o[Münsterberg in Schlesien]o erscheinenden "t[Patriotischen Wochenblatts für Stadt und Land]t", herausgegeben von p[2{J. W.} 1{Jeschke} 6{&lt;Münsterberg&gt;}]p daselbst</w:t>
      </w:r>
    </w:p>
    <w:p>
      <w:r>
        <w:t>43</w:t>
        <w:tab/>
        <w:t>1851 - 1865</w:t>
      </w:r>
    </w:p>
    <w:p>
      <w:r>
        <w:br/>
        <w:t>30</w:t>
        <w:tab/>
        <w:t>Nr. 250</w:t>
      </w:r>
    </w:p>
    <w:p>
      <w:r>
        <w:t>31</w:t>
        <w:tab/>
        <w:t>Rep.77 \ Tit. 931 \ Nr. 6</w:t>
      </w:r>
    </w:p>
    <w:p>
      <w:r>
        <w:t>40</w:t>
        <w:tab/>
        <w:t>Der mit dem Herausgeber der "t[Schlesischen Zeitung]t" zu o[Breslau]o abgeschlossene Vertrag sowie die Haltung und Unterstützung dieser Zeitung</w:t>
      </w:r>
    </w:p>
    <w:p>
      <w:r>
        <w:t>43</w:t>
        <w:tab/>
        <w:t>1852</w:t>
      </w:r>
    </w:p>
    <w:p>
      <w:r>
        <w:br/>
        <w:t>30</w:t>
        <w:tab/>
        <w:t>Nr. 251</w:t>
      </w:r>
    </w:p>
    <w:p>
      <w:r>
        <w:t>31</w:t>
        <w:tab/>
        <w:t>Rep.77 \ Tit. 931 \ Nr. 7</w:t>
      </w:r>
    </w:p>
    <w:p>
      <w:r>
        <w:t>40</w:t>
        <w:tab/>
        <w:t>Haltung und Unterstützung der von dem p[7{Buchdruckereibesitzer} 1{Kukutsch} in 6{o[Ober-Glogau]o}]p herausgegebenen "t[Oberschlesischen Volkszeitung]t"</w:t>
      </w:r>
    </w:p>
    <w:p>
      <w:r>
        <w:t>43</w:t>
        <w:tab/>
        <w:t>1874 - 1881</w:t>
      </w:r>
    </w:p>
    <w:p>
      <w:r>
        <w:br/>
        <w:t>30</w:t>
        <w:tab/>
        <w:t>Nr. 252</w:t>
      </w:r>
    </w:p>
    <w:p>
      <w:r>
        <w:t>31</w:t>
        <w:tab/>
        <w:t>Rep.77 \ Tit. 931 \ Nr. 8</w:t>
      </w:r>
    </w:p>
    <w:p>
      <w:r>
        <w:t>40</w:t>
        <w:tab/>
        <w:t>Die Haltung und Unterstützung der "t[Oberschlesischen Grenzzeitung]t" zu o[Beuthen]o</w:t>
      </w:r>
    </w:p>
    <w:p>
      <w:r>
        <w:t>43</w:t>
        <w:tab/>
        <w:t>1876 - 1881</w:t>
      </w:r>
    </w:p>
    <w:p>
      <w:r>
        <w:br/>
        <w:t>30</w:t>
        <w:tab/>
        <w:t>Nr. 253</w:t>
      </w:r>
    </w:p>
    <w:p>
      <w:r>
        <w:t>31</w:t>
        <w:tab/>
        <w:t>Rep.77 \ Tit. 931 \ Nr. 9</w:t>
      </w:r>
    </w:p>
    <w:p>
      <w:r>
        <w:t>40</w:t>
        <w:tab/>
        <w:t>Die Haltung und Unterstützung des "t[Schlesischen Morgenblatt]ts" zu o[Breslau]o</w:t>
      </w:r>
    </w:p>
    <w:p>
      <w:r>
        <w:t>43</w:t>
        <w:tab/>
        <w:t>1879 - 1882</w:t>
      </w:r>
    </w:p>
    <w:p>
      <w:r>
        <w:br/>
        <w:t>30</w:t>
        <w:tab/>
        <w:t>Nr. 254</w:t>
      </w:r>
    </w:p>
    <w:p>
      <w:r>
        <w:t>31</w:t>
        <w:tab/>
        <w:t>Rep.77 \ Tit. 931 \ Nr. 10</w:t>
      </w:r>
    </w:p>
    <w:p>
      <w:r>
        <w:t>40</w:t>
        <w:tab/>
        <w:t>Die Haltung und Unterstützung der "t[Post aus dem Riesengebirge]t", o[Hirschberg]o</w:t>
      </w:r>
    </w:p>
    <w:p>
      <w:r>
        <w:t>43</w:t>
        <w:tab/>
        <w:t>1881</w:t>
      </w:r>
    </w:p>
    <w:p>
      <w:r>
        <w:br/>
        <w:t>30</w:t>
        <w:tab/>
        <w:t>Nr. 255</w:t>
      </w:r>
    </w:p>
    <w:p>
      <w:r>
        <w:t>31</w:t>
        <w:tab/>
        <w:t>Rep.77 \ Tit. 931 \ Nr. 11</w:t>
      </w:r>
    </w:p>
    <w:p>
      <w:r>
        <w:t>40</w:t>
        <w:tab/>
        <w:t>Die Haltung und Unterstützung des "t[Reichenbacher Anzeiger]ts" zu o[Reichenbach bei Görlitz]o</w:t>
      </w:r>
    </w:p>
    <w:p>
      <w:r>
        <w:t>43</w:t>
        <w:tab/>
        <w:t>1881 - 1882</w:t>
      </w:r>
    </w:p>
    <w:p>
      <w:r>
        <w:br/>
        <w:t>30</w:t>
        <w:tab/>
        <w:t>Nr. 256</w:t>
      </w:r>
    </w:p>
    <w:p>
      <w:r>
        <w:t>31</w:t>
        <w:tab/>
        <w:t>Rep.77 Tit. 938 Nr. 2</w:t>
      </w:r>
    </w:p>
    <w:p>
      <w:r>
        <w:t>40</w:t>
        <w:tab/>
        <w:t>Haltung und Unterstützung der t[Flensburger Norddeutschen Zeitung]t zu o[Flensburg]o</w:t>
      </w:r>
    </w:p>
    <w:p>
      <w:r>
        <w:t>43</w:t>
        <w:tab/>
        <w:t>1867 - 1868</w:t>
      </w:r>
    </w:p>
    <w:p>
      <w:r>
        <w:br/>
        <w:t>30</w:t>
        <w:tab/>
        <w:t>Nr. 257</w:t>
      </w:r>
    </w:p>
    <w:p>
      <w:r>
        <w:t>31</w:t>
        <w:tab/>
        <w:t>Rep.77 Tit. 938 Nr. 4</w:t>
      </w:r>
    </w:p>
    <w:p>
      <w:r>
        <w:t>40</w:t>
        <w:tab/>
        <w:t>Haltung und Unterstützung der "t[Altonaer Zeitung]t" zu o[Altona]o</w:t>
      </w:r>
    </w:p>
    <w:p>
      <w:r>
        <w:t>43</w:t>
        <w:tab/>
        <w:t>1868 - 1870</w:t>
      </w:r>
    </w:p>
    <w:p>
      <w:r>
        <w:br/>
        <w:t>30</w:t>
        <w:tab/>
        <w:t>Nr. 258</w:t>
      </w:r>
    </w:p>
    <w:p>
      <w:r>
        <w:t>31</w:t>
        <w:tab/>
        <w:t>Rep.77 Tit. 938 Nr. 1</w:t>
      </w:r>
    </w:p>
    <w:p>
      <w:r>
        <w:t>40</w:t>
        <w:tab/>
        <w:t>Haltung und Unterstützung des "t[Altonaer Merkur]t" zu o[Altona]o</w:t>
      </w:r>
    </w:p>
    <w:p>
      <w:r>
        <w:t>43</w:t>
        <w:tab/>
        <w:t>1868 - 1878</w:t>
      </w:r>
    </w:p>
    <w:p>
      <w:r>
        <w:br/>
        <w:t>30</w:t>
        <w:tab/>
        <w:t>Nr. 259</w:t>
      </w:r>
    </w:p>
    <w:p>
      <w:r>
        <w:t>31</w:t>
        <w:tab/>
        <w:t>Rep. 77 Tit. 938 Nr. 3</w:t>
      </w:r>
    </w:p>
    <w:p>
      <w:r>
        <w:t>40</w:t>
        <w:tab/>
        <w:t>Das von dem p[5{Universitätsbuchdrucker} 2{C. F.} 1{Mohr} in 6{o[Kiel]o}]p zu gründende t[Kieler Korrespondenzblatt]t und dessen Unterstützung</w:t>
      </w:r>
    </w:p>
    <w:p>
      <w:r>
        <w:t>43</w:t>
        <w:tab/>
        <w:t>1869 - 1876</w:t>
      </w:r>
    </w:p>
    <w:p>
      <w:r>
        <w:br/>
        <w:t>30</w:t>
        <w:tab/>
        <w:t>Nr. 260</w:t>
      </w:r>
    </w:p>
    <w:p>
      <w:r>
        <w:t>31</w:t>
        <w:tab/>
        <w:t>Rep.77 \ Tit. 938 \ Nr. 5</w:t>
      </w:r>
    </w:p>
    <w:p>
      <w:r>
        <w:t>40</w:t>
        <w:tab/>
        <w:t>Haltung und Unterstützung der "t[Sonderburger Zeitung]t" zu o[Sonderburg]o</w:t>
      </w:r>
    </w:p>
    <w:p>
      <w:r>
        <w:t>43</w:t>
        <w:tab/>
        <w:t>1869 - 1881</w:t>
      </w:r>
    </w:p>
    <w:p>
      <w:r>
        <w:br/>
        <w:t>30</w:t>
        <w:tab/>
        <w:t>Nr. 261</w:t>
      </w:r>
    </w:p>
    <w:p>
      <w:r>
        <w:t>31</w:t>
        <w:tab/>
        <w:t>Rep.77 \ Tit. 938 \ Nr. 6</w:t>
      </w:r>
    </w:p>
    <w:p>
      <w:r>
        <w:t>40</w:t>
        <w:tab/>
        <w:t>Haltung der s[Presse]s sowie die Gründung s[2{gouvernementale}r 1{Blätter} in der 3{o[2{Provinz} 1{Schleswig-Holstein}]o}]s</w:t>
      </w:r>
    </w:p>
    <w:p>
      <w:r>
        <w:t>43</w:t>
        <w:tab/>
        <w:t>08.1872 - 10.1872</w:t>
      </w:r>
    </w:p>
    <w:p>
      <w:r>
        <w:br/>
        <w:t>30</w:t>
        <w:tab/>
        <w:t>Nr. 262</w:t>
      </w:r>
    </w:p>
    <w:p>
      <w:r>
        <w:t>31</w:t>
        <w:tab/>
        <w:t>Rep.77 \ Tit. 938 \ Nr. 7</w:t>
      </w:r>
    </w:p>
    <w:p>
      <w:r>
        <w:t>40</w:t>
        <w:tab/>
        <w:t>Haltung der "t[Kieler Zeitung]t" zu o[Kiel]o</w:t>
      </w:r>
    </w:p>
    <w:p>
      <w:r>
        <w:t>43</w:t>
        <w:tab/>
        <w:t>1872 - 1875</w:t>
      </w:r>
    </w:p>
    <w:p>
      <w:r>
        <w:br/>
        <w:t>30</w:t>
        <w:tab/>
        <w:t>Nr. 263</w:t>
      </w:r>
    </w:p>
    <w:p>
      <w:r>
        <w:t>31</w:t>
        <w:tab/>
        <w:t>Rep.77 \ Tit. 938 \ Nr. 8</w:t>
      </w:r>
    </w:p>
    <w:p>
      <w:r>
        <w:t>40</w:t>
        <w:tab/>
        <w:t>Haltung und Unterstützung des "t[Grenzbote]tn" zu o[Hadersleben]o</w:t>
      </w:r>
    </w:p>
    <w:p>
      <w:r>
        <w:t>43</w:t>
        <w:tab/>
        <w:t>1877 - 1878</w:t>
      </w:r>
    </w:p>
    <w:p>
      <w:r>
        <w:br/>
        <w:t>30</w:t>
        <w:tab/>
        <w:t>Nr. 264</w:t>
      </w:r>
    </w:p>
    <w:p>
      <w:r>
        <w:t>31</w:t>
        <w:tab/>
        <w:t>Rep.77 \ Tit. 938 \ Nr. 9</w:t>
      </w:r>
    </w:p>
    <w:p>
      <w:r>
        <w:t>40</w:t>
        <w:tab/>
        <w:t>Haltung und Unterstützung des "t[Schleswig-Holsteinschen Tageblatt]ts" zu o[Kiel]o</w:t>
      </w:r>
    </w:p>
    <w:p>
      <w:r>
        <w:t>43</w:t>
        <w:tab/>
        <w:t>1878 - 1800</w:t>
      </w:r>
    </w:p>
    <w:p>
      <w:r>
        <w:br/>
        <w:t>30</w:t>
        <w:tab/>
        <w:t>Nr. 265</w:t>
      </w:r>
    </w:p>
    <w:p>
      <w:r>
        <w:t>31</w:t>
        <w:tab/>
        <w:t>Rep.77 \ Tit. 938 \ Nr. 10</w:t>
      </w:r>
    </w:p>
    <w:p>
      <w:r>
        <w:t>40</w:t>
        <w:tab/>
        <w:t>Haltung und Unterstützung der "t[Norddeutschen Reichspost]t" in o[Altona]o</w:t>
      </w:r>
    </w:p>
    <w:p>
      <w:r>
        <w:t>43</w:t>
        <w:tab/>
        <w:t>1879 - 1800</w:t>
      </w:r>
    </w:p>
    <w:p>
      <w:r>
        <w:br/>
        <w:t>30</w:t>
        <w:tab/>
        <w:t>Nr. 266</w:t>
      </w:r>
    </w:p>
    <w:p>
      <w:r>
        <w:t>31</w:t>
        <w:tab/>
        <w:t>Rep. 77 \ Tit. 933 \ Nr. 1</w:t>
      </w:r>
    </w:p>
    <w:p>
      <w:r>
        <w:t>40</w:t>
        <w:tab/>
        <w:t>Haltung  der s[Presse]s sowie die Gründung und Unterstützung s[2{konservative}r 1{Blätter} 3{in der o[2{Provinz} 1{Westfalen}]o}]s</w:t>
      </w:r>
    </w:p>
    <w:p>
      <w:r>
        <w:t>43</w:t>
        <w:tab/>
        <w:t>1852 - 1856</w:t>
      </w:r>
    </w:p>
    <w:p>
      <w:r>
        <w:br/>
        <w:t>30</w:t>
        <w:tab/>
        <w:t>Nr. 267</w:t>
      </w:r>
    </w:p>
    <w:p>
      <w:r>
        <w:t>31</w:t>
        <w:tab/>
        <w:t>Rep. 77 \ Tit. 933 \ Nr. 2</w:t>
      </w:r>
    </w:p>
    <w:p>
      <w:r>
        <w:t>40</w:t>
        <w:tab/>
        <w:t>Unterstützung des von dem p[5{s[Buchhändler]s} 1{Rubens} in 6{o[Unna]o}]p herausgegebenen t[2{Wochenblatt}es "1{Westfalia}]t"</w:t>
      </w:r>
    </w:p>
    <w:p>
      <w:r>
        <w:t>43</w:t>
        <w:tab/>
        <w:t>1851 - 1852</w:t>
      </w:r>
    </w:p>
    <w:p>
      <w:r>
        <w:br/>
        <w:t>30</w:t>
        <w:tab/>
        <w:t>Nr. 268</w:t>
      </w:r>
    </w:p>
    <w:p>
      <w:r>
        <w:t>31</w:t>
        <w:tab/>
        <w:t>Rep. 77 \ Tit. 933 \ Nr. 3, Bd. 1</w:t>
      </w:r>
    </w:p>
    <w:p>
      <w:r>
        <w:t>40</w:t>
        <w:tab/>
        <w:t>Wiederverleihung des s[Postdebit]ss an die durch den p[2{W.} 1{Crüwell} zu 6{o[Paderborn]o}]p herausgegebene t[2{Zeitschrift} "1{Westfälische Zeitung}]t" und die Unterstützung derselben</w:t>
      </w:r>
    </w:p>
    <w:p>
      <w:r>
        <w:t>43</w:t>
        <w:tab/>
        <w:t>11.1851 - 11.1854</w:t>
      </w:r>
    </w:p>
    <w:p>
      <w:r>
        <w:br/>
        <w:t>30</w:t>
        <w:tab/>
        <w:t>Nr. 269</w:t>
      </w:r>
    </w:p>
    <w:p>
      <w:r>
        <w:t>31</w:t>
        <w:tab/>
        <w:t>Rep.77 \ Tit. 933 \ Nr. 3, Bd. 2</w:t>
      </w:r>
    </w:p>
    <w:p>
      <w:r>
        <w:t>40</w:t>
        <w:tab/>
        <w:t>Haltung und Unterstützung der "t[Westfälische Zeitung]t" zu o[Paderborn]o</w:t>
      </w:r>
    </w:p>
    <w:p>
      <w:r>
        <w:t>43</w:t>
        <w:tab/>
        <w:t>12.1854 - 12.1858</w:t>
      </w:r>
    </w:p>
    <w:p>
      <w:r>
        <w:br/>
        <w:t>30</w:t>
        <w:tab/>
        <w:t>Nr. 270</w:t>
      </w:r>
    </w:p>
    <w:p>
      <w:r>
        <w:t>31</w:t>
        <w:tab/>
        <w:t>Rep.77 \ Tit. 933 \ Nr. 4</w:t>
      </w:r>
    </w:p>
    <w:p>
      <w:r>
        <w:t>40</w:t>
        <w:tab/>
        <w:t>Herausgabe der "t[Patriotischen Zeitung]t" in o[Minden]o</w:t>
      </w:r>
    </w:p>
    <w:p>
      <w:r>
        <w:t>43</w:t>
        <w:tab/>
        <w:t>1854 - 1858</w:t>
      </w:r>
    </w:p>
    <w:p>
      <w:r>
        <w:br/>
        <w:t>30</w:t>
        <w:tab/>
        <w:t>Nr. 271</w:t>
      </w:r>
    </w:p>
    <w:p>
      <w:r>
        <w:t>31</w:t>
        <w:tab/>
        <w:t>Rep.77 \ Tit. 933 \ Nr. 5</w:t>
      </w:r>
    </w:p>
    <w:p>
      <w:r>
        <w:t>40</w:t>
        <w:tab/>
        <w:t>Haltung und Unterstützung der "t[Westfälische Provinzialzeitung]t" zu o[Münster]o</w:t>
      </w:r>
    </w:p>
    <w:p>
      <w:r>
        <w:t>43</w:t>
        <w:tab/>
        <w:t>1874 - 1882</w:t>
      </w:r>
    </w:p>
    <w:p>
      <w:r>
        <w:br/>
        <w:t>30</w:t>
        <w:tab/>
        <w:t>Nr. 272</w:t>
      </w:r>
    </w:p>
    <w:p>
      <w:r>
        <w:t>31</w:t>
        <w:tab/>
        <w:t>Rep.77 \ Tit. 933 \ Nr. 6</w:t>
      </w:r>
    </w:p>
    <w:p>
      <w:r>
        <w:t>40</w:t>
        <w:tab/>
        <w:t>Haltung und Unterstützung des "t[Allgemeinen Rheinischen Anzeiger]ts" zu o[Rheine]o</w:t>
      </w:r>
    </w:p>
    <w:p>
      <w:r>
        <w:t>43</w:t>
        <w:tab/>
        <w:t>1875 - 1878</w:t>
      </w:r>
    </w:p>
    <w:p>
      <w:r>
        <w:br/>
        <w:t>30</w:t>
        <w:tab/>
        <w:t>Nr. 273</w:t>
      </w:r>
    </w:p>
    <w:p>
      <w:r>
        <w:t>31</w:t>
        <w:tab/>
        <w:t>Rep.77 \ Tit. 933 \ Nr. 7</w:t>
      </w:r>
    </w:p>
    <w:p>
      <w:r>
        <w:t>40</w:t>
        <w:tab/>
        <w:t>Haltung und Unterstützung des "t[Anzeigers für Werne und Umgegend]t" zu o[Werne]o bzw. s[Kreisblatt]s</w:t>
      </w:r>
    </w:p>
    <w:p>
      <w:r>
        <w:t>43</w:t>
        <w:tab/>
        <w:t>1877 - 1881</w:t>
      </w:r>
    </w:p>
    <w:p>
      <w:r>
        <w:br/>
        <w:t>30</w:t>
        <w:tab/>
        <w:t>Nr. 274</w:t>
      </w:r>
    </w:p>
    <w:p>
      <w:r>
        <w:t>31</w:t>
        <w:tab/>
        <w:t>Rep.77 \ Tit. 933 \ Nr. 8</w:t>
      </w:r>
    </w:p>
    <w:p>
      <w:r>
        <w:t>40</w:t>
        <w:tab/>
        <w:t>Haltung und Unterstützung des "t[Wochenblatt &lt;zu Burgsteinfurt&gt;]t"s zu o[Burgsteinfurt]o</w:t>
      </w:r>
    </w:p>
    <w:p>
      <w:r>
        <w:t>43</w:t>
        <w:tab/>
        <w:t>1880</w:t>
      </w:r>
    </w:p>
    <w:p>
      <w:r>
        <w:br/>
        <w:t>30</w:t>
        <w:tab/>
        <w:t>Nr. 275</w:t>
      </w:r>
    </w:p>
    <w:p>
      <w:r>
        <w:t>31</w:t>
        <w:tab/>
        <w:t>Rep.77 \ Tit. 933 \ Nr. 9</w:t>
      </w:r>
    </w:p>
    <w:p>
      <w:r>
        <w:t>40</w:t>
        <w:tab/>
        <w:t>Haltung und Unterstützung der "t[Hagener Volkszeitung]t" in o[Hagen i./W.]o, jetzt t[Westfälische Post]t</w:t>
      </w:r>
    </w:p>
    <w:p>
      <w:r>
        <w:t>43</w:t>
        <w:tab/>
        <w:t>1880 - 1881</w:t>
      </w:r>
    </w:p>
    <w:p>
      <w:r>
        <w:br/>
        <w:t>30</w:t>
        <w:tab/>
        <w:t>Nr. 276 - 280</w:t>
      </w:r>
    </w:p>
    <w:p>
      <w:r>
        <w:t>31</w:t>
        <w:tab/>
        <w:t>Rep.77 \ Tit. 939 \ Nr. 4, Bd. 1 - 5</w:t>
      </w:r>
    </w:p>
    <w:p>
      <w:r>
        <w:t>40</w:t>
        <w:tab/>
        <w:t>Die s[2{süddeutsche} 1{Presse}]s, sowie die von der k[1{Preßstation} zu 2{o[Frankfurt a./M.]o}]k eingehenden Mitteilungen über verschiedene Angelegenheiten</w:t>
      </w:r>
    </w:p>
    <w:p>
      <w:r>
        <w:t>43</w:t>
        <w:tab/>
        <w:t>1851 - 1859</w:t>
      </w:r>
    </w:p>
    <w:p>
      <w:r>
        <w:br/>
        <w:t>30</w:t>
        <w:tab/>
        <w:t>Nr. 281</w:t>
      </w:r>
    </w:p>
    <w:p>
      <w:r>
        <w:t>31</w:t>
        <w:tab/>
        <w:t>Rep.77 \ Tit. 926 \ Nr. 24</w:t>
      </w:r>
    </w:p>
    <w:p>
      <w:r>
        <w:t>40</w:t>
        <w:tab/>
        <w:t>Die s[3{Subventionierung} 2{süddeutsche}r 1{Blätter}]s und die Honorierung von Literaten in o[Süddeutschland]o sowie die Anweisung verschiedener Ausgaben für die k[1{Preßstation} zu 2{o[Frankfurt/M.]o}]k</w:t>
      </w:r>
    </w:p>
    <w:p>
      <w:r>
        <w:t>43</w:t>
        <w:tab/>
        <w:t>1854 - 1867</w:t>
      </w:r>
    </w:p>
    <w:p>
      <w:r>
        <w:br/>
        <w:t>30</w:t>
        <w:tab/>
        <w:t>Nr. 282</w:t>
      </w:r>
    </w:p>
    <w:p>
      <w:r>
        <w:t>31</w:t>
        <w:tab/>
        <w:t>Rep.77 \ Tit. 926 \ Nr. 27</w:t>
      </w:r>
    </w:p>
    <w:p>
      <w:r>
        <w:t>40</w:t>
        <w:tab/>
        <w:t>Die von der k[1{Preßstation} zu 2{o[Frankfurt/M.]o}]k von Zeit zu Zeit eingehenden Berichte über die Zustände in o[Süddeutschland]o</w:t>
      </w:r>
    </w:p>
    <w:p>
      <w:r>
        <w:t>43</w:t>
        <w:tab/>
        <w:t>1854 - 1857</w:t>
      </w:r>
    </w:p>
    <w:p>
      <w:r>
        <w:br/>
        <w:t>30</w:t>
        <w:tab/>
        <w:t>Nr. 283 - 285</w:t>
      </w:r>
    </w:p>
    <w:p>
      <w:r>
        <w:t>31</w:t>
        <w:tab/>
        <w:t>Rep.77 \ Tit. 926 \ Nr. 21, Bd. 1 - 3</w:t>
      </w:r>
    </w:p>
    <w:p>
      <w:r>
        <w:t>40</w:t>
        <w:tab/>
        <w:t>Die Überreichung der Berichte über die Haltung der deutschen s[Presse]s an das k[Kgl. Ministerium des Innern]k zur Kenntnisnahme</w:t>
      </w:r>
    </w:p>
    <w:p>
      <w:r>
        <w:t>43</w:t>
        <w:tab/>
        <w:t>1854 - 1856</w:t>
      </w:r>
    </w:p>
    <w:p>
      <w:r>
        <w:br/>
        <w:t>30</w:t>
        <w:tab/>
        <w:t>Nr. 286</w:t>
      </w:r>
    </w:p>
    <w:p>
      <w:r>
        <w:t>31</w:t>
        <w:tab/>
        <w:t>Rep. 77 \ Tit. 939 \ Nr. 12</w:t>
      </w:r>
    </w:p>
    <w:p>
      <w:r>
        <w:t>40</w:t>
        <w:tab/>
        <w:t>Unterstützung der in o[Mannheim Großherzogtum Baden]o herausgegebenen t[2{Zeitschrift} "1{Mannheimer Journal}]t"</w:t>
      </w:r>
    </w:p>
    <w:p>
      <w:r>
        <w:t>43</w:t>
        <w:tab/>
        <w:t>1852 - 1858</w:t>
      </w:r>
    </w:p>
    <w:p>
      <w:r>
        <w:br/>
        <w:t>30</w:t>
        <w:tab/>
        <w:t>Nr. 287</w:t>
      </w:r>
    </w:p>
    <w:p>
      <w:r>
        <w:t>31</w:t>
        <w:tab/>
        <w:t>Rep. 77 \ Tit. 939 \ Nr. 15</w:t>
      </w:r>
    </w:p>
    <w:p>
      <w:r>
        <w:t>40</w:t>
        <w:tab/>
        <w:t>Die s[2{o[Baden]osche} 1{Presse}]s</w:t>
      </w:r>
    </w:p>
    <w:p>
      <w:r>
        <w:t>43</w:t>
        <w:tab/>
        <w:t>1853 - 1855</w:t>
      </w:r>
    </w:p>
    <w:p>
      <w:r>
        <w:br/>
        <w:t>30</w:t>
        <w:tab/>
        <w:t>Nr. 288 - 289</w:t>
      </w:r>
    </w:p>
    <w:p>
      <w:r>
        <w:t>31</w:t>
        <w:tab/>
        <w:t>Rep. 77 \ Tit. 939 \ Nr. 2, Bd. 1-2</w:t>
      </w:r>
    </w:p>
    <w:p>
      <w:r>
        <w:t>40</w:t>
        <w:tab/>
        <w:t>Die s[2{o[Bayer&lt;n&gt;]osche} 1{Presse}]s</w:t>
      </w:r>
    </w:p>
    <w:p>
      <w:r>
        <w:t>43</w:t>
        <w:tab/>
        <w:t>1849 - 1855</w:t>
      </w:r>
    </w:p>
    <w:p>
      <w:r>
        <w:br/>
        <w:t>30</w:t>
        <w:tab/>
        <w:t>Nr. 290</w:t>
      </w:r>
    </w:p>
    <w:p>
      <w:r>
        <w:t>31</w:t>
        <w:tab/>
        <w:t>Rep. 77 \ Tit. 939 \ Nr. 21</w:t>
      </w:r>
    </w:p>
    <w:p>
      <w:r>
        <w:t>40</w:t>
        <w:tab/>
        <w:t>Die in o[Augsburg]o erscheinende "t[Allgemeine Zeitung]t"</w:t>
      </w:r>
    </w:p>
    <w:p>
      <w:r>
        <w:t>43</w:t>
        <w:tab/>
        <w:t>1854 - 1862</w:t>
      </w:r>
    </w:p>
    <w:p>
      <w:r>
        <w:br/>
        <w:t>30</w:t>
        <w:tab/>
        <w:t>Nr. 291</w:t>
      </w:r>
    </w:p>
    <w:p>
      <w:r>
        <w:t>31</w:t>
        <w:tab/>
        <w:t>Rep. 77 \ Tit. 939 \ Nr. 37</w:t>
      </w:r>
    </w:p>
    <w:p>
      <w:r>
        <w:t>40</w:t>
        <w:tab/>
        <w:t>Die in o[Nürnberg]o erscheinende t[2{Zeitschrift} "1{Nürnberger Friedens- und Kriegskurier}]t", redigiert durch p[2{Friedrich} 1{Schultheis} 6{&lt;Nürnberg&gt;}]p daselbst</w:t>
      </w:r>
    </w:p>
    <w:p>
      <w:r>
        <w:t>43</w:t>
        <w:tab/>
        <w:t>03.1856 - 04.1856</w:t>
      </w:r>
    </w:p>
    <w:p>
      <w:r>
        <w:br/>
        <w:t>30</w:t>
        <w:tab/>
        <w:t>Nr. 292</w:t>
      </w:r>
    </w:p>
    <w:p>
      <w:r>
        <w:t>31</w:t>
        <w:tab/>
        <w:t>Rep. 77 \ Tit. 939 \ Nr. 33</w:t>
      </w:r>
    </w:p>
    <w:p>
      <w:r>
        <w:t>40</w:t>
        <w:tab/>
        <w:t>Die in o[München]o erscheinenden "t[Historisch-politischen Blätter für das katholische Deutschland]t"</w:t>
      </w:r>
    </w:p>
    <w:p>
      <w:r>
        <w:t>43</w:t>
        <w:tab/>
        <w:t>1855 - 1862</w:t>
      </w:r>
    </w:p>
    <w:p>
      <w:r>
        <w:br/>
        <w:t>30</w:t>
        <w:tab/>
        <w:t>Nr. 293</w:t>
      </w:r>
    </w:p>
    <w:p>
      <w:r>
        <w:t>31</w:t>
        <w:tab/>
        <w:t>Rep. 77 \ Tit. 939 \ Nr. 34</w:t>
      </w:r>
    </w:p>
    <w:p>
      <w:r>
        <w:t>40</w:t>
        <w:tab/>
        <w:t>Die in o[Braunschweig]o erscheinende "t[Deutsche Reichszeitung]t"</w:t>
      </w:r>
    </w:p>
    <w:p>
      <w:r>
        <w:t>43</w:t>
        <w:tab/>
        <w:t>1855 - 1856</w:t>
      </w:r>
    </w:p>
    <w:p>
      <w:r>
        <w:br/>
        <w:t>30</w:t>
        <w:tab/>
        <w:t>Nr. 294</w:t>
      </w:r>
    </w:p>
    <w:p>
      <w:r>
        <w:t>31</w:t>
        <w:tab/>
        <w:t>Rep. 77 \ Tit. 939 \ Nr.223</w:t>
      </w:r>
    </w:p>
    <w:p>
      <w:r>
        <w:t>40</w:t>
        <w:tab/>
        <w:t>Die in o[Bremen]o erscheinende "t[Weserzeitung]t"</w:t>
      </w:r>
    </w:p>
    <w:p>
      <w:r>
        <w:t>43</w:t>
        <w:tab/>
        <w:t>1854 - 1857</w:t>
      </w:r>
    </w:p>
    <w:p>
      <w:r>
        <w:br/>
        <w:t>30</w:t>
        <w:tab/>
        <w:t>Nr. 295</w:t>
      </w:r>
    </w:p>
    <w:p>
      <w:r>
        <w:t>31</w:t>
        <w:tab/>
        <w:t>Rep. 77 \ Tit. 939 \ Nr. 1</w:t>
      </w:r>
    </w:p>
    <w:p>
      <w:r>
        <w:t>40</w:t>
        <w:tab/>
        <w:t>Die in o[Frankfurt a. /M.]o erscheinende "t[Deutsche Zeitung]t"</w:t>
      </w:r>
    </w:p>
    <w:p>
      <w:r>
        <w:t>43</w:t>
        <w:tab/>
        <w:t>1849 - 1855</w:t>
      </w:r>
    </w:p>
    <w:p>
      <w:r>
        <w:br/>
        <w:t>30</w:t>
        <w:tab/>
        <w:t>Nr. 296</w:t>
      </w:r>
    </w:p>
    <w:p>
      <w:r>
        <w:t>31</w:t>
        <w:tab/>
        <w:t>Rep. 77 \ Tit. 939 \ Nr. 23</w:t>
      </w:r>
    </w:p>
    <w:p>
      <w:r>
        <w:t>40</w:t>
        <w:tab/>
        <w:t>Die zu o[Frankfurt a. /M.]o erscheinende t[2{Zeitung} "1{Journal de Frankfurt}]t"</w:t>
      </w:r>
    </w:p>
    <w:p>
      <w:r>
        <w:t>43</w:t>
        <w:tab/>
        <w:t>1851 - 1857</w:t>
      </w:r>
    </w:p>
    <w:p>
      <w:r>
        <w:br/>
        <w:t>30</w:t>
        <w:tab/>
        <w:t>Nr. 297</w:t>
      </w:r>
    </w:p>
    <w:p>
      <w:r>
        <w:t>31</w:t>
        <w:tab/>
        <w:t>Rep. 77 \ Tit. 939 \ Nr.291</w:t>
      </w:r>
    </w:p>
    <w:p>
      <w:r>
        <w:t>40</w:t>
        <w:tab/>
        <w:t>"t[Intelligenzblatt]t" zu o[Frankfurt a. /M.]o</w:t>
      </w:r>
    </w:p>
    <w:p>
      <w:r>
        <w:t>43</w:t>
        <w:tab/>
        <w:t>1852 - 1857</w:t>
      </w:r>
    </w:p>
    <w:p>
      <w:r>
        <w:br/>
        <w:t>30</w:t>
        <w:tab/>
        <w:t>Nr. 298</w:t>
      </w:r>
    </w:p>
    <w:p>
      <w:r>
        <w:t>31</w:t>
        <w:tab/>
        <w:t>Rep. 77 \ Tit. 939 \ Nr. 19</w:t>
      </w:r>
    </w:p>
    <w:p>
      <w:r>
        <w:t>40</w:t>
        <w:tab/>
        <w:t>Die zu o[Frankfurt a. /M.]o erscheinende t[2{Zeitung} "1{Frankfurter Journal}]t"</w:t>
      </w:r>
    </w:p>
    <w:p>
      <w:r>
        <w:t>43</w:t>
        <w:tab/>
        <w:t>1854 - 1856</w:t>
      </w:r>
    </w:p>
    <w:p>
      <w:r>
        <w:br/>
        <w:t>30</w:t>
        <w:tab/>
        <w:t>Nr. 299</w:t>
      </w:r>
    </w:p>
    <w:p>
      <w:r>
        <w:t>31</w:t>
        <w:tab/>
        <w:t>Rep. 77 \ Tit. 939 \ Nr. 32</w:t>
      </w:r>
    </w:p>
    <w:p>
      <w:r>
        <w:t>40</w:t>
        <w:tab/>
        <w:t>Die in o[Frankfurt a. /M.]o unter dem Titel "t[1{Deutschland}" 2{&lt;Zeitung&gt;}]t erscheinende Zeitung</w:t>
      </w:r>
    </w:p>
    <w:p>
      <w:r>
        <w:t>43</w:t>
        <w:tab/>
        <w:t>1855 - 1858</w:t>
      </w:r>
    </w:p>
    <w:p>
      <w:r>
        <w:br/>
        <w:t>30</w:t>
        <w:tab/>
        <w:t>Nr. 300</w:t>
      </w:r>
    </w:p>
    <w:p>
      <w:r>
        <w:t>31</w:t>
        <w:tab/>
        <w:t>Rep. 77 \ Tit. 939 \ Nr. 42</w:t>
      </w:r>
    </w:p>
    <w:p>
      <w:r>
        <w:t>40</w:t>
        <w:tab/>
        <w:t>Die projektierte Gründung einer Zeitung in o[Frankfurt a. /M.]o unter dem Titel "t[1{Süddeutsche Zeitung}" 2{&lt;Zeitung&gt;}]t bzw. diesselbe in o[München]o</w:t>
      </w:r>
    </w:p>
    <w:p>
      <w:r>
        <w:t>43</w:t>
        <w:tab/>
        <w:t>1856 - 1861</w:t>
      </w:r>
    </w:p>
    <w:p>
      <w:r>
        <w:br/>
        <w:t>30</w:t>
        <w:tab/>
        <w:t>Nr. 301</w:t>
      </w:r>
    </w:p>
    <w:p>
      <w:r>
        <w:t>31</w:t>
        <w:tab/>
        <w:t>Rep. 77 \ Tit. 939 \ Nr. 13</w:t>
      </w:r>
    </w:p>
    <w:p>
      <w:r>
        <w:t>40</w:t>
        <w:tab/>
        <w:t>Die in o[Hamburg]o erscheinende t[2{Zeitschrift} "1{Der unparteiische Korrespondent}]t"</w:t>
      </w:r>
    </w:p>
    <w:p>
      <w:r>
        <w:t>43</w:t>
        <w:tab/>
        <w:t>1853 - 1855</w:t>
      </w:r>
    </w:p>
    <w:p>
      <w:r>
        <w:br/>
        <w:t>30</w:t>
        <w:tab/>
        <w:t>Nr. 302</w:t>
      </w:r>
    </w:p>
    <w:p>
      <w:r>
        <w:t>31</w:t>
        <w:tab/>
        <w:t>Rep. 77 \ Tit. 939 \ Nr. 24</w:t>
      </w:r>
    </w:p>
    <w:p>
      <w:r>
        <w:t>40</w:t>
        <w:tab/>
        <w:t>Die in o[Hannover]o erscheinende "t[Zeitung für Norddeutschland]t"</w:t>
      </w:r>
    </w:p>
    <w:p>
      <w:r>
        <w:t>43</w:t>
        <w:tab/>
        <w:t>1853 - 1859</w:t>
      </w:r>
    </w:p>
    <w:p>
      <w:r>
        <w:br/>
        <w:t>30</w:t>
        <w:tab/>
        <w:t>Nr. 303</w:t>
      </w:r>
    </w:p>
    <w:p>
      <w:r>
        <w:t>31</w:t>
        <w:tab/>
        <w:t>Rep. 77 \ Tit. 939 \ Nr. 25</w:t>
      </w:r>
    </w:p>
    <w:p>
      <w:r>
        <w:t>40</w:t>
        <w:tab/>
        <w:t>Die "t[Mainzer Presse]t"</w:t>
      </w:r>
    </w:p>
    <w:p>
      <w:r>
        <w:t>43</w:t>
        <w:tab/>
        <w:t>1854 - 1855</w:t>
      </w:r>
    </w:p>
    <w:p>
      <w:r>
        <w:br/>
        <w:t>30</w:t>
        <w:tab/>
        <w:t>Nr. 304</w:t>
      </w:r>
    </w:p>
    <w:p>
      <w:r>
        <w:t>31</w:t>
        <w:tab/>
        <w:t>Rep. 77 \ Tit. 939 \ Nr. 7</w:t>
      </w:r>
    </w:p>
    <w:p>
      <w:r>
        <w:t>40</w:t>
        <w:tab/>
        <w:t>Die "t[Kurhessischer Presse]t"</w:t>
      </w:r>
    </w:p>
    <w:p>
      <w:r>
        <w:t>43</w:t>
        <w:tab/>
        <w:t>1851 - 1855</w:t>
      </w:r>
    </w:p>
    <w:p>
      <w:r>
        <w:br/>
        <w:t>30</w:t>
        <w:tab/>
        <w:t>Nr. 305</w:t>
      </w:r>
    </w:p>
    <w:p>
      <w:r>
        <w:t>31</w:t>
        <w:tab/>
        <w:t>Rep. 77 \ Tit. 939 \ Nr. 20</w:t>
      </w:r>
    </w:p>
    <w:p>
      <w:r>
        <w:t>40</w:t>
        <w:tab/>
        <w:t>Die in o[Lübeck]o erscheinenden "t[Monatsblätter für freies religiöses Leben]t"</w:t>
      </w:r>
    </w:p>
    <w:p>
      <w:r>
        <w:t>43</w:t>
        <w:tab/>
        <w:t>05.1854</w:t>
      </w:r>
    </w:p>
    <w:p>
      <w:r>
        <w:br/>
        <w:t>30</w:t>
        <w:tab/>
        <w:t>Nr. 306</w:t>
      </w:r>
    </w:p>
    <w:p>
      <w:r>
        <w:t>31</w:t>
        <w:tab/>
        <w:t>Rep. 77 \ Tit. 939 \ Nr. 10</w:t>
      </w:r>
    </w:p>
    <w:p>
      <w:r>
        <w:t>40</w:t>
        <w:tab/>
        <w:t>Unterstützung der in o[Wiesbaden]o erscheinenden t[2{Zeitschrift} "1{Mittelrheinische Zeitung}]t"</w:t>
      </w:r>
    </w:p>
    <w:p>
      <w:r>
        <w:t>43</w:t>
        <w:tab/>
        <w:t>1852 - 1856</w:t>
      </w:r>
    </w:p>
    <w:p>
      <w:r>
        <w:br/>
        <w:t>30</w:t>
        <w:tab/>
        <w:t>Nr. 307</w:t>
      </w:r>
    </w:p>
    <w:p>
      <w:r>
        <w:t>31</w:t>
        <w:tab/>
        <w:t>Rep. 77 \ Tit. 939 \ Nr.10</w:t>
      </w:r>
    </w:p>
    <w:p>
      <w:r>
        <w:t>40</w:t>
        <w:tab/>
        <w:t>Die in o[Wiesbaden]o erscheinende "t[Nassauische Landeszeitung]t"</w:t>
      </w:r>
    </w:p>
    <w:p>
      <w:r>
        <w:t>43</w:t>
        <w:tab/>
        <w:t>1855 - 1856</w:t>
      </w:r>
    </w:p>
    <w:p>
      <w:r>
        <w:br/>
        <w:t>30</w:t>
        <w:tab/>
        <w:t>Nr. 308</w:t>
      </w:r>
    </w:p>
    <w:p>
      <w:r>
        <w:t>31</w:t>
        <w:tab/>
        <w:t>Rep. 77 \ Tit. 939 \ Nr. 43</w:t>
      </w:r>
    </w:p>
    <w:p>
      <w:r>
        <w:t>40</w:t>
        <w:tab/>
        <w:t>Die "t[Oldenburgische Zeitung]t"</w:t>
      </w:r>
    </w:p>
    <w:p>
      <w:r>
        <w:t>43</w:t>
        <w:tab/>
        <w:t>1856</w:t>
      </w:r>
    </w:p>
    <w:p>
      <w:r>
        <w:br/>
        <w:t>30</w:t>
        <w:tab/>
        <w:t>Nr. 309</w:t>
      </w:r>
    </w:p>
    <w:p>
      <w:r>
        <w:t>31</w:t>
        <w:tab/>
        <w:t>Rep. 77 \ Tit. 939 \ Nr.11</w:t>
      </w:r>
    </w:p>
    <w:p>
      <w:r>
        <w:t>40</w:t>
        <w:tab/>
        <w:t>Die s[2{o[sächsisch]oe} 1{Presse}]s</w:t>
      </w:r>
    </w:p>
    <w:p>
      <w:r>
        <w:t>43</w:t>
        <w:tab/>
        <w:t>1851 - 1856</w:t>
      </w:r>
    </w:p>
    <w:p>
      <w:r>
        <w:br/>
        <w:t>30</w:t>
        <w:tab/>
        <w:t>Nr. 310</w:t>
      </w:r>
    </w:p>
    <w:p>
      <w:r>
        <w:t>31</w:t>
        <w:tab/>
        <w:t>Rep. 77 \ Tit. 939 \ Nr.26</w:t>
      </w:r>
    </w:p>
    <w:p>
      <w:r>
        <w:t>40</w:t>
        <w:tab/>
        <w:t>Die in o[Leipzig]o erscheinende t[2{Zeitschrift} "1{Die Grenzboten}]t"</w:t>
      </w:r>
    </w:p>
    <w:p>
      <w:r>
        <w:t>43</w:t>
        <w:tab/>
        <w:t>1854 - 1855</w:t>
      </w:r>
    </w:p>
    <w:p>
      <w:r>
        <w:br/>
        <w:t>30</w:t>
        <w:tab/>
        <w:t>Nr. 311</w:t>
      </w:r>
    </w:p>
    <w:p>
      <w:r>
        <w:t>31</w:t>
        <w:tab/>
        <w:t>Rep. 77 \ Tit. 939 \ Nr.27</w:t>
      </w:r>
    </w:p>
    <w:p>
      <w:r>
        <w:t>40</w:t>
        <w:tab/>
        <w:t>Die in o[Leipzig]o erscheinende "t[Illustrierte Zeitschrift]t"</w:t>
      </w:r>
    </w:p>
    <w:p>
      <w:r>
        <w:t>43</w:t>
        <w:tab/>
        <w:t>1855 - 1856</w:t>
      </w:r>
    </w:p>
    <w:p>
      <w:r>
        <w:br/>
        <w:t>30</w:t>
        <w:tab/>
        <w:t>Nr. 312</w:t>
      </w:r>
    </w:p>
    <w:p>
      <w:r>
        <w:t>31</w:t>
        <w:tab/>
        <w:t>Rep. 77 \ Tit. 939 \ Nr.14</w:t>
      </w:r>
    </w:p>
    <w:p>
      <w:r>
        <w:t>40</w:t>
        <w:tab/>
        <w:t>Die Herausgabe des p[Eberhardt]pschen "t[Polizeianzeiger &lt;Eberhardtscher&gt;]ts" zu o[Coburg]o</w:t>
      </w:r>
    </w:p>
    <w:p>
      <w:r>
        <w:t>43</w:t>
        <w:tab/>
        <w:t>1852 - 1853</w:t>
      </w:r>
    </w:p>
    <w:p>
      <w:r>
        <w:br/>
        <w:t>30</w:t>
        <w:tab/>
        <w:t>Nr. 313</w:t>
      </w:r>
    </w:p>
    <w:p>
      <w:r>
        <w:t>31</w:t>
        <w:tab/>
        <w:t>Rep. 77 \ Tit. 939 \ Nr.17</w:t>
      </w:r>
    </w:p>
    <w:p>
      <w:r>
        <w:t>40</w:t>
        <w:tab/>
        <w:t>Die in o[Jena]o erscheinende t[2{Zeitschrift} "1{Minerva}]t" und die Subventionierung derselben</w:t>
      </w:r>
    </w:p>
    <w:p>
      <w:r>
        <w:t>43</w:t>
        <w:tab/>
        <w:t>1853 - 1857</w:t>
      </w:r>
    </w:p>
    <w:p>
      <w:r>
        <w:br/>
        <w:t>30</w:t>
        <w:tab/>
        <w:t>Nr. 314</w:t>
      </w:r>
    </w:p>
    <w:p>
      <w:r>
        <w:t>31</w:t>
        <w:tab/>
        <w:t>Rep. 77 \ Tit. 939 \ Nr. 45</w:t>
      </w:r>
    </w:p>
    <w:p>
      <w:r>
        <w:t>40</w:t>
        <w:tab/>
        <w:t>Haltung und Unterstützung des "t[Waldeckschen Anzeiger]ts" zu o[Brilon]o und des "t[Waldeckschen Regierungsblatt]ts" zu o[Arolsen]o</w:t>
      </w:r>
    </w:p>
    <w:p>
      <w:r>
        <w:t>43</w:t>
        <w:tab/>
        <w:t>1868 - 1914</w:t>
      </w:r>
    </w:p>
    <w:p>
      <w:r>
        <w:br/>
        <w:t>30</w:t>
        <w:tab/>
        <w:t>Nr. 315</w:t>
      </w:r>
    </w:p>
    <w:p>
      <w:r>
        <w:t>31</w:t>
        <w:tab/>
        <w:t>Rep. 77 \ Tit. 939 \ Nr. 9</w:t>
      </w:r>
    </w:p>
    <w:p>
      <w:r>
        <w:t>40</w:t>
        <w:tab/>
        <w:t>s[2{o[Württemberg]osche} 1{Presse}]s</w:t>
      </w:r>
    </w:p>
    <w:p>
      <w:r>
        <w:t>43</w:t>
        <w:tab/>
        <w:t>1852 - 1855</w:t>
      </w:r>
    </w:p>
    <w:p>
      <w:r>
        <w:br/>
        <w:t>30</w:t>
        <w:tab/>
        <w:t>Nr. 321</w:t>
      </w:r>
    </w:p>
    <w:p>
      <w:r>
        <w:t>31</w:t>
        <w:tab/>
        <w:t>Rep. 77 \ Tit. 939 \ Nr. 39</w:t>
      </w:r>
    </w:p>
    <w:p>
      <w:r>
        <w:t>40</w:t>
        <w:tab/>
        <w:t>Die in o[Paris]o erscheinende t[lithographische Korrespondenz]t und ihren Einfluß auf die s[2{deutsche und die preußische} 1{Presse}]s</w:t>
      </w:r>
    </w:p>
    <w:p>
      <w:r>
        <w:t>43</w:t>
        <w:tab/>
        <w:t>1857</w:t>
      </w:r>
    </w:p>
    <w:p>
      <w:r>
        <w:br/>
        <w:t>30</w:t>
        <w:tab/>
        <w:t>Nr. 321</w:t>
      </w:r>
    </w:p>
    <w:p>
      <w:r>
        <w:t>31</w:t>
        <w:tab/>
        <w:t>Rep. 77 \ Tit. 926 \ Nr. 37</w:t>
      </w:r>
    </w:p>
    <w:p>
      <w:r>
        <w:t>40</w:t>
        <w:tab/>
        <w:t>Die von dem p[5{Schriftsteller} 2{Theodor} 1{Fontane}]p zu o[London]o über dortige Zustände eingehenden Berichte und die Verbreitung derselben durch die s[2{deutsche} 1{Presse}]s</w:t>
      </w:r>
    </w:p>
    <w:p>
      <w:r>
        <w:t>43</w:t>
        <w:tab/>
        <w:t>1856 - 1857</w:t>
      </w:r>
    </w:p>
    <w:p>
      <w:r>
        <w:t>45</w:t>
        <w:tab/>
        <w:t>wahrscheinlich falsche Aktennummer, Signatur 321 wurde in der Findkartei zweimal vergeben</w:t>
      </w:r>
    </w:p>
    <w:p/>
    <w:p/>
    <w:p>
      <w:r>
        <w:br/>
        <w:t>20</w:t>
        <w:tab/>
        <w:t>I. HA, Rep. 80 (M)</w:t>
      </w:r>
    </w:p>
    <w:p>
      <w:r>
        <w:t>21</w:t>
        <w:tab/>
        <w:t>Staatsrat und Staatssekretariat</w:t>
      </w:r>
    </w:p>
    <w:p>
      <w:r>
        <w:t>22</w:t>
        <w:tab/>
        <w:t>I. Hauptabteilung \ Rep. 80 Staatsrat und Staatssekretariat</w:t>
      </w:r>
    </w:p>
    <w:p>
      <w:r>
        <w:t>23</w:t>
        <w:tab/>
        <w:t>1817 - 1918</w:t>
      </w:r>
    </w:p>
    <w:p>
      <w:r>
        <w:t>24</w:t>
        <w:tab/>
        <w:t>Findbuch</w:t>
      </w:r>
    </w:p>
    <w:p>
      <w:r>
        <w:t>26</w:t>
        <w:tab/>
        <w:t>Abt. II</w:t>
      </w:r>
    </w:p>
    <w:p>
      <w:r>
        <w:t>27</w:t>
        <w:tab/>
        <w:t>Abt. II. Jüngere Registratur 1884 - 1918</w:t>
      </w:r>
    </w:p>
    <w:p>
      <w:r>
        <w:t>30</w:t>
        <w:tab/>
        <w:t>Nr. 22</w:t>
      </w:r>
    </w:p>
    <w:p>
      <w:r>
        <w:t>33</w:t>
        <w:tab/>
        <w:t>S. 106b</w:t>
      </w:r>
    </w:p>
    <w:p>
      <w:r>
        <w:t>40</w:t>
        <w:tab/>
        <w:t>Die Berichtigung des Verzeichnisses der Herren Mitglieder im t[Handbuch für den Kgl. Preußischen Hof und Staat]t, s[Adreßbücher]sn pp.</w:t>
      </w:r>
    </w:p>
    <w:p>
      <w:r>
        <w:t>43</w:t>
        <w:tab/>
        <w:t>1890 - 1918</w:t>
      </w:r>
    </w:p>
    <w:p>
      <w:r>
        <w:br/>
        <w:t>26</w:t>
        <w:tab/>
        <w:t>Abt. III</w:t>
      </w:r>
    </w:p>
    <w:p>
      <w:r>
        <w:t>27</w:t>
        <w:tab/>
        <w:t>Abt. III. Staatssekretariat \ Generalia</w:t>
      </w:r>
    </w:p>
    <w:p>
      <w:r>
        <w:t>30</w:t>
        <w:tab/>
        <w:t>Nr. 3</w:t>
      </w:r>
    </w:p>
    <w:p>
      <w:r>
        <w:t>33</w:t>
        <w:tab/>
        <w:t>S. 107</w:t>
      </w:r>
    </w:p>
    <w:p>
      <w:r>
        <w:t>40</w:t>
        <w:tab/>
        <w:t>Acta, die s[Bibliothek des Staatssekretariats]s betreffend, Bd. 1 - 2</w:t>
      </w:r>
    </w:p>
    <w:p>
      <w:r>
        <w:t>43</w:t>
        <w:tab/>
        <w:t>1818 - 1863</w:t>
      </w:r>
    </w:p>
    <w:p>
      <w:r>
        <w:br/>
        <w:t>26</w:t>
        <w:tab/>
        <w:t>Abt. III</w:t>
      </w:r>
    </w:p>
    <w:p>
      <w:r>
        <w:t>27</w:t>
        <w:tab/>
        <w:t>Abt. III. Staatssekretariat \ Personalia</w:t>
      </w:r>
    </w:p>
    <w:p>
      <w:r>
        <w:t>30</w:t>
        <w:tab/>
        <w:t>Nr. 4</w:t>
      </w:r>
    </w:p>
    <w:p>
      <w:r>
        <w:t>33</w:t>
        <w:tab/>
        <w:t>S. 111</w:t>
      </w:r>
    </w:p>
    <w:p>
      <w:r>
        <w:t>40</w:t>
        <w:tab/>
        <w:t>Acta, wegen der Personal-Notizen für das t[Hof- und Staats-Handbuch]t und den s[Adreß-Kalender]s</w:t>
      </w:r>
    </w:p>
    <w:p>
      <w:r>
        <w:t>43</w:t>
        <w:tab/>
        <w:t>1817 - 1863</w:t>
      </w:r>
    </w:p>
    <w:p/>
    <w:p/>
    <w:p>
      <w:r>
        <w:br/>
        <w:t>20</w:t>
        <w:tab/>
        <w:t>I. HA, Rep. 80 III (2.1.7.) (M)</w:t>
      </w:r>
    </w:p>
    <w:p>
      <w:r>
        <w:t>21</w:t>
        <w:tab/>
        <w:t>Staatsrat</w:t>
      </w:r>
    </w:p>
    <w:p>
      <w:r>
        <w:t>22</w:t>
        <w:tab/>
        <w:t>I. Hauptabteilung \ Rep. 80 III Staatsrat</w:t>
      </w:r>
    </w:p>
    <w:p>
      <w:r>
        <w:t>23</w:t>
        <w:tab/>
        <w:t>1920 - 1945</w:t>
      </w:r>
    </w:p>
    <w:p>
      <w:r>
        <w:t>24</w:t>
        <w:tab/>
        <w:t>Findbuch</w:t>
      </w:r>
    </w:p>
    <w:p>
      <w:r>
        <w:t>25</w:t>
        <w:tab/>
        <w:t>Das Findbuch umfaßt 2 Bde.</w:t>
      </w:r>
    </w:p>
    <w:p>
      <w:r>
        <w:t>30</w:t>
        <w:tab/>
        <w:t>Nr. 145</w:t>
      </w:r>
    </w:p>
    <w:p>
      <w:r>
        <w:t>31</w:t>
        <w:tab/>
        <w:t>II M Nr. 2</w:t>
      </w:r>
    </w:p>
    <w:p>
      <w:r>
        <w:t>33</w:t>
        <w:tab/>
        <w:t>S. 18</w:t>
      </w:r>
    </w:p>
    <w:p>
      <w:r>
        <w:t>40</w:t>
        <w:tab/>
        <w:t>Die Verhandlungen des Büros des Staatsrates mit s[Druckerei]sen über den s[Druck der Amtlichen Drucksachen des Staatsrates]s und Übernahme des Auftrages durch das k[1{Geographische&lt;s&gt; Institut p[2{Wilhelm} 1{Greve}]p, Lithographie, Buch- und Steindruckerei} 2{o[Berlin]o}]k</w:t>
      </w:r>
    </w:p>
    <w:p>
      <w:r>
        <w:t>43</w:t>
        <w:tab/>
        <w:t>05.1921 - 11.1921</w:t>
      </w:r>
    </w:p>
    <w:p>
      <w:r>
        <w:br/>
        <w:t>30</w:t>
        <w:tab/>
        <w:t>Nr. 146 - 147</w:t>
      </w:r>
    </w:p>
    <w:p>
      <w:r>
        <w:t>31</w:t>
        <w:tab/>
        <w:t>II G Nr 2</w:t>
      </w:r>
    </w:p>
    <w:p>
      <w:r>
        <w:t>33</w:t>
        <w:tab/>
        <w:t>S. 18</w:t>
      </w:r>
    </w:p>
    <w:p>
      <w:r>
        <w:t>40</w:t>
        <w:tab/>
        <w:t>Übersendung von s[2{Gesetzesentwürfe}n durch das Staatsministerium an den Staatsrat sowie deren 1{Druck}]s und Zuleitung an die Ausschüsse und Mitglieder des Staatsrates, Bd. 1 - 2</w:t>
      </w:r>
    </w:p>
    <w:p>
      <w:r>
        <w:t>43</w:t>
        <w:tab/>
        <w:t>1921 - 1933</w:t>
      </w:r>
    </w:p>
    <w:p>
      <w:r>
        <w:br/>
        <w:t>30</w:t>
        <w:tab/>
        <w:t>Nr. 148</w:t>
      </w:r>
    </w:p>
    <w:p>
      <w:r>
        <w:t>31</w:t>
        <w:tab/>
        <w:t>II G M Nr 17a</w:t>
      </w:r>
    </w:p>
    <w:p>
      <w:r>
        <w:t>33</w:t>
        <w:tab/>
        <w:t>S. 18</w:t>
      </w:r>
    </w:p>
    <w:p>
      <w:r>
        <w:t>40</w:t>
        <w:tab/>
        <w:t>Herausgabe, Druck und Vertrieb des t[Handbuches über den preußischen Staatsrat]t und der Geschäftsordnung</w:t>
      </w:r>
    </w:p>
    <w:p>
      <w:r>
        <w:t>43</w:t>
        <w:tab/>
        <w:t>01.1926 - 11.1930</w:t>
      </w:r>
    </w:p>
    <w:p>
      <w:r>
        <w:br/>
        <w:t>30</w:t>
        <w:tab/>
        <w:t>Nr. 149</w:t>
      </w:r>
    </w:p>
    <w:p>
      <w:r>
        <w:t>31</w:t>
        <w:tab/>
        <w:t>II M Nr 3</w:t>
      </w:r>
    </w:p>
    <w:p>
      <w:r>
        <w:t>33</w:t>
        <w:tab/>
        <w:t>S. 19</w:t>
      </w:r>
    </w:p>
    <w:p>
      <w:r>
        <w:t>40</w:t>
        <w:tab/>
        <w:t>Übernahme des s[1{Druck}es 2{der Amtlichen Drucksachen}]s durch die k[1{Preußische Druckerei- und Verlags-AG}, 2{o[Berlin]o}]k</w:t>
      </w:r>
    </w:p>
    <w:p>
      <w:r>
        <w:t>43</w:t>
        <w:tab/>
        <w:t>05.1928 - 06.1932</w:t>
      </w:r>
    </w:p>
    <w:p>
      <w:r>
        <w:br/>
        <w:t>30</w:t>
        <w:tab/>
        <w:t>Nr. 150</w:t>
      </w:r>
    </w:p>
    <w:p>
      <w:r>
        <w:t>31</w:t>
        <w:tab/>
        <w:t>II M Nr 17</w:t>
      </w:r>
    </w:p>
    <w:p>
      <w:r>
        <w:t>33</w:t>
        <w:tab/>
        <w:t>S. 19</w:t>
      </w:r>
    </w:p>
    <w:p>
      <w:r>
        <w:t>40</w:t>
        <w:tab/>
        <w:t>Mitteilungen von Angaben über den Staatsrat an den t[Politischen Almanach]t und deren Bezug durch den Staatsrat</w:t>
      </w:r>
    </w:p>
    <w:p>
      <w:r>
        <w:t>43</w:t>
        <w:tab/>
        <w:t>07.1921 - 06.1933</w:t>
      </w:r>
    </w:p>
    <w:p>
      <w:r>
        <w:br/>
        <w:t>30</w:t>
        <w:tab/>
        <w:t>Nr. 151</w:t>
      </w:r>
    </w:p>
    <w:p>
      <w:r>
        <w:t>31</w:t>
        <w:tab/>
        <w:t>I Nr 1a</w:t>
      </w:r>
    </w:p>
    <w:p>
      <w:r>
        <w:t>33</w:t>
        <w:tab/>
        <w:t>S. 19</w:t>
      </w:r>
    </w:p>
    <w:p>
      <w:r>
        <w:t>40</w:t>
        <w:tab/>
        <w:t>Alphabetisches Sachregister der s[1{Drucksachen} und Berichte 2{des preußischen Staatsrates}]s</w:t>
      </w:r>
    </w:p>
    <w:p>
      <w:r>
        <w:t>43</w:t>
        <w:tab/>
        <w:t>1921 - 1931</w:t>
      </w:r>
    </w:p>
    <w:p>
      <w:r>
        <w:br/>
        <w:t>30</w:t>
        <w:tab/>
        <w:t>Nr. 153</w:t>
      </w:r>
    </w:p>
    <w:p>
      <w:r>
        <w:t>33</w:t>
        <w:tab/>
        <w:t>S. 19</w:t>
      </w:r>
    </w:p>
    <w:p>
      <w:r>
        <w:t>40</w:t>
        <w:tab/>
        <w:t>s[2{Verzeichnis der im Staatsrat und in seinen Ausschüssen verhandelten} 1{Drucksachen}]s</w:t>
      </w:r>
    </w:p>
    <w:p>
      <w:r>
        <w:t>43</w:t>
        <w:tab/>
        <w:t>1921</w:t>
      </w:r>
    </w:p>
    <w:p/>
    <w:p/>
    <w:p>
      <w:r>
        <w:br/>
        <w:t>20</w:t>
        <w:tab/>
        <w:t>I. HA, Rep. 81 (M)</w:t>
      </w:r>
    </w:p>
    <w:p>
      <w:r>
        <w:t>21</w:t>
        <w:tab/>
        <w:t>Preußische Gesandtschaften</w:t>
      </w:r>
    </w:p>
    <w:p>
      <w:r>
        <w:t>22</w:t>
        <w:tab/>
        <w:t>I. Hauptabteilung \ Rep. 81 Gesandtschaften</w:t>
      </w:r>
    </w:p>
    <w:p>
      <w:r>
        <w:t>23</w:t>
        <w:tab/>
        <w:t>1625 - 1931</w:t>
      </w:r>
    </w:p>
    <w:p>
      <w:r>
        <w:t>24</w:t>
        <w:tab/>
        <w:t>Findbuch</w:t>
      </w:r>
    </w:p>
    <w:p>
      <w:r>
        <w:t>25</w:t>
        <w:tab/>
        <w:t>Die Findbücher umfassen 54 Bde. Viele Findbücher haben nur wenige Seiten, die kein themenrelevantes Material enthalten.</w:t>
      </w:r>
    </w:p>
    <w:p>
      <w:r>
        <w:t>26</w:t>
        <w:tab/>
        <w:t>Bern</w:t>
      </w:r>
    </w:p>
    <w:p>
      <w:r>
        <w:t>27</w:t>
        <w:tab/>
        <w:t>k[2{o[Bern]o} 1{Preußische Gesandtschaft bei der Schweiz Eidgenossenschaft}]k</w:t>
      </w:r>
    </w:p>
    <w:p>
      <w:r>
        <w:t>29</w:t>
        <w:tab/>
        <w:t>Findbuch: Gesandtschaft zu Bern, 1 Bd.</w:t>
      </w:r>
    </w:p>
    <w:p>
      <w:r>
        <w:t>30</w:t>
        <w:tab/>
        <w:t>VII/ 5</w:t>
      </w:r>
    </w:p>
    <w:p>
      <w:r>
        <w:t>33</w:t>
        <w:tab/>
        <w:t>S. 29</w:t>
      </w:r>
    </w:p>
    <w:p>
      <w:r>
        <w:t>40</w:t>
        <w:tab/>
        <w:t>Acta betr. das von dem p[5{Kanonikus} 1{Schultheß} zu 6{o[Zürich]o}]p nachgesuchte s[Privilegium]s in Bezug auf die zu veranstaltende neue Ausgabe der Werke p[Zwingli]ps</w:t>
      </w:r>
    </w:p>
    <w:p>
      <w:r>
        <w:t>43</w:t>
        <w:tab/>
        <w:t>1827</w:t>
      </w:r>
    </w:p>
    <w:p>
      <w:r>
        <w:br/>
        <w:t>30</w:t>
        <w:tab/>
        <w:t>VIII/ 18</w:t>
      </w:r>
    </w:p>
    <w:p>
      <w:r>
        <w:t>33</w:t>
        <w:tab/>
        <w:t>S. 41</w:t>
      </w:r>
    </w:p>
    <w:p>
      <w:r>
        <w:t>40</w:t>
        <w:tab/>
        <w:t>Acta betr. s[Zeitungsverhältnisse]s und s[Nachdruck]s in der o[Schweiz]o und in o[Bayern]o (s[2{ultramontane} 1{Presse}]s)</w:t>
      </w:r>
    </w:p>
    <w:p>
      <w:r>
        <w:t>43</w:t>
        <w:tab/>
        <w:t>18.03.1838 - 02.08.1844</w:t>
      </w:r>
    </w:p>
    <w:p>
      <w:r>
        <w:br/>
        <w:t>30</w:t>
        <w:tab/>
        <w:t>VIII/ 20</w:t>
      </w:r>
    </w:p>
    <w:p>
      <w:r>
        <w:t>33</w:t>
        <w:tab/>
        <w:t>S. 41</w:t>
      </w:r>
    </w:p>
    <w:p>
      <w:r>
        <w:t>40</w:t>
        <w:tab/>
        <w:t>Acta betr. die s[Zensur]s von s[Zeitung]sen und s[Flugschrift]sen. (s[Verbot der t[Leipziger Allgemeinen Zeitung]t]s und Maßregeln der Preuß. Regierung auf die im literarischen k[1{&lt;Literarisches&gt; Comptoir} zu 2{o[Zürich]o und o[Winterthur]o}]k erschienenen Schriften)</w:t>
      </w:r>
    </w:p>
    <w:p>
      <w:r>
        <w:t>43</w:t>
        <w:tab/>
        <w:t>1843</w:t>
      </w:r>
    </w:p>
    <w:p>
      <w:r>
        <w:br/>
        <w:t>30</w:t>
        <w:tab/>
        <w:t>VIII/ 25</w:t>
      </w:r>
    </w:p>
    <w:p>
      <w:r>
        <w:t>33</w:t>
        <w:tab/>
        <w:t>S. 42</w:t>
      </w:r>
    </w:p>
    <w:p>
      <w:r>
        <w:t>40</w:t>
        <w:tab/>
        <w:t>Acta betr. die Einsendung von s[1{Schrift}2{&lt;politischen Inhalts&gt;}]sen und s[1{Bücher}n 2{politischen Inhalts}]s</w:t>
      </w:r>
    </w:p>
    <w:p>
      <w:r>
        <w:t>43</w:t>
        <w:tab/>
        <w:t>1847 - 1850</w:t>
      </w:r>
    </w:p>
    <w:p>
      <w:r>
        <w:br/>
        <w:t>30</w:t>
        <w:tab/>
        <w:t>VIII/ 30</w:t>
      </w:r>
    </w:p>
    <w:p>
      <w:r>
        <w:t>33</w:t>
        <w:tab/>
        <w:t>S. 43</w:t>
      </w:r>
    </w:p>
    <w:p>
      <w:r>
        <w:t>40</w:t>
        <w:tab/>
        <w:t>Acta betr. gegenseitige s[2{Mittheilung und Überreichung} von 1{Werken der Literatur}]s und Kunst, auf Mittheilung solcher Werke auf private Veranlassung. s[2{Benutzung} von 1{Bibliothek}]sen und Archiven durch Private</w:t>
      </w:r>
    </w:p>
    <w:p>
      <w:r>
        <w:t>43</w:t>
        <w:tab/>
        <w:t>09.1866 - 04.1869 ; 1871</w:t>
      </w:r>
    </w:p>
    <w:p>
      <w:r>
        <w:br/>
        <w:t>26</w:t>
        <w:tab/>
        <w:t>Bremen</w:t>
      </w:r>
    </w:p>
    <w:p>
      <w:r>
        <w:t>27</w:t>
        <w:tab/>
        <w:t>k[2{o[Bremen]o}. 1{Preußischer Konsul (Generalkonsul)}]k</w:t>
      </w:r>
    </w:p>
    <w:p>
      <w:r>
        <w:t>29</w:t>
        <w:tab/>
        <w:t>Findbuch: 1 Band. Der Bestand umfaßt den Schriftwechsel des Preuß. Konsuls (Generalkonsuls) in Bremen mit ausgewiesenen Behörden und Personen aus den Jahren 1826 - 1907. Manche Schriftstücke sind nur noch zum Teil leserlich. Der Inhalt der Korrespondenzen ist über einen Sachweiser erschlossen, so daß es dort keine Signaturen im herkömmlichen Sinne gibt. Das Findbuch ist unübersichtlich aufgebaut und schwierig in der Benutzung; eine Bearbeitung konnte bisher noch nicht vorgenommen werden.</w:t>
      </w:r>
    </w:p>
    <w:p>
      <w:r>
        <w:t>30</w:t>
        <w:tab/>
        <w:t>XIV. B. Litt. B.</w:t>
      </w:r>
    </w:p>
    <w:p>
      <w:r>
        <w:t>33</w:t>
        <w:tab/>
        <w:t>Bl. 18</w:t>
      </w:r>
    </w:p>
    <w:p>
      <w:r>
        <w:t>40</w:t>
        <w:tab/>
        <w:t>p[1{Baedecker}, 2{Diedrich}, 5{s[Verlagsbuchhändler]s}, 6{o[Essen]o}]p</w:t>
      </w:r>
    </w:p>
    <w:p>
      <w:r>
        <w:t>43</w:t>
        <w:tab/>
        <w:t>1899</w:t>
      </w:r>
    </w:p>
    <w:p>
      <w:r>
        <w:br/>
        <w:t>30</w:t>
        <w:tab/>
        <w:t>XIV. S. Litt. S. 1: Sa - Sch</w:t>
      </w:r>
    </w:p>
    <w:p>
      <w:r>
        <w:t>33</w:t>
        <w:tab/>
        <w:t>Bl. 24</w:t>
      </w:r>
    </w:p>
    <w:p>
      <w:r>
        <w:t>40</w:t>
        <w:tab/>
        <w:t>p[1{Schlenker}, 2{M. W.}, 5{s[Buchhändler]s}]p</w:t>
      </w:r>
    </w:p>
    <w:p>
      <w:r>
        <w:t>43</w:t>
        <w:tab/>
        <w:t>1874</w:t>
      </w:r>
    </w:p>
    <w:p>
      <w:r>
        <w:br/>
        <w:t>30</w:t>
        <w:tab/>
        <w:t>XIV. W. Litt. W</w:t>
      </w:r>
    </w:p>
    <w:p>
      <w:r>
        <w:t>33</w:t>
        <w:tab/>
        <w:t>Bl. 26</w:t>
      </w:r>
    </w:p>
    <w:p>
      <w:r>
        <w:t>40</w:t>
        <w:tab/>
        <w:t>p[1{Winter}, 2{Gustav}, 5{s[Buchhändler]s}, 6{o[Bremen]o}]p</w:t>
      </w:r>
    </w:p>
    <w:p>
      <w:r>
        <w:t>43</w:t>
        <w:tab/>
        <w:t>1887</w:t>
      </w:r>
    </w:p>
    <w:p>
      <w:r>
        <w:br/>
        <w:t>30</w:t>
        <w:tab/>
        <w:t>Sachweiser. J</w:t>
      </w:r>
    </w:p>
    <w:p>
      <w:r>
        <w:t>33</w:t>
        <w:tab/>
        <w:t>Bl. 47</w:t>
      </w:r>
    </w:p>
    <w:p>
      <w:r>
        <w:t>40</w:t>
        <w:tab/>
        <w:t>Immediatgesuche. Allgemein: k[1{Preußischer Gesandter} 2{o[Hamburg]o}]k</w:t>
      </w:r>
    </w:p>
    <w:p>
      <w:r>
        <w:t>41</w:t>
        <w:tab/>
        <w:t>Annahme eines wissenschaftlichen Werkes: "t[Dramaturgie der Klassiker]t" von p[2{Heinrich} 1{Bulthaupt}]p z[1890]z / des "t[Deutschen Chorsänger-Almanach]ts" von p[2{Felix} 1{Schladitz} (7{Bremer Stadttheater} 6{o[&lt;Bremen&gt;]o}]p) z[1894]z / Annahme von s[Seegeschichten]s und Broschüren von p[2{Oscar} 1{Boljahn}]p 1906 / Annahme eines t[2{Gedichtband}es 1{"Nimm und Lies!"}]t von p[2{Karl} 1{Eichwede}]p 1907</w:t>
      </w:r>
    </w:p>
    <w:p>
      <w:r>
        <w:t>43</w:t>
        <w:tab/>
        <w:t>1890</w:t>
      </w:r>
    </w:p>
    <w:p>
      <w:r>
        <w:br/>
        <w:t>30</w:t>
        <w:tab/>
        <w:t>Sachweiser. K</w:t>
      </w:r>
    </w:p>
    <w:p>
      <w:r>
        <w:t>33</w:t>
        <w:tab/>
        <w:t>Bl. 49 und Bl. 54</w:t>
      </w:r>
    </w:p>
    <w:p>
      <w:r>
        <w:t>40</w:t>
        <w:tab/>
        <w:t>„t[Deutsches Colonialblatt]t“ k[1{Preußischer Gesandter} 2{o[Hamburg]o}]k 1854 t[2{Kunstblatt} „1{Preußens Ruhm}]t“: Martin 1890</w:t>
      </w:r>
    </w:p>
    <w:p>
      <w:r>
        <w:t>43</w:t>
        <w:tab/>
        <w:t>1854 ; 1890</w:t>
      </w:r>
    </w:p>
    <w:p>
      <w:r>
        <w:br/>
        <w:t>30</w:t>
        <w:tab/>
        <w:t>Sachweiser W</w:t>
      </w:r>
    </w:p>
    <w:p>
      <w:r>
        <w:t>33</w:t>
        <w:tab/>
        <w:t>Bl. 74</w:t>
      </w:r>
    </w:p>
    <w:p>
      <w:r>
        <w:t>40</w:t>
        <w:tab/>
        <w:t>Wissenschaft und Kunst</w:t>
      </w:r>
    </w:p>
    <w:p>
      <w:r>
        <w:t>41</w:t>
        <w:tab/>
        <w:t>Min. A. A. (s[2{Herausgabe} eines 1{Seeatlas}]s) z[1832]z / V. p[1{Humboldt}, 2{Wilh.}]p, s[Büchersendung nach o[Amerika]o]s z[1827]z</w:t>
      </w:r>
    </w:p>
    <w:p>
      <w:r>
        <w:t>43</w:t>
        <w:tab/>
        <w:t>1827 ; 1832</w:t>
      </w:r>
    </w:p>
    <w:p>
      <w:r>
        <w:br/>
        <w:t>30</w:t>
        <w:tab/>
        <w:t>Sachweiser Z</w:t>
      </w:r>
    </w:p>
    <w:p>
      <w:r>
        <w:t>33</w:t>
        <w:tab/>
        <w:t>Bl. 74</w:t>
      </w:r>
    </w:p>
    <w:p>
      <w:r>
        <w:t>40</w:t>
        <w:tab/>
        <w:t>s[Zensur]s: k[1{Preußischer Gesandter} 2{o[Hamburg]o}]k z[1834]z, k[1{Preußischer Gesandter} 2{o[Washington]o}]k z[1848]z</w:t>
      </w:r>
    </w:p>
    <w:p>
      <w:r>
        <w:t>43</w:t>
        <w:tab/>
        <w:t>1834 ; 1848</w:t>
      </w:r>
    </w:p>
    <w:p>
      <w:r>
        <w:br/>
        <w:t>26</w:t>
        <w:tab/>
        <w:t>Hannover</w:t>
      </w:r>
    </w:p>
    <w:p>
      <w:r>
        <w:t>27</w:t>
        <w:tab/>
        <w:t>k[1{Gesandtschaft} 2{zu o[Hannover]o}]k</w:t>
      </w:r>
    </w:p>
    <w:p>
      <w:r>
        <w:t>29</w:t>
        <w:tab/>
        <w:t>Findbuch, 1 Bd.</w:t>
      </w:r>
    </w:p>
    <w:p>
      <w:r>
        <w:t>30</w:t>
        <w:tab/>
        <w:t>A 2</w:t>
      </w:r>
    </w:p>
    <w:p>
      <w:r>
        <w:t>33</w:t>
        <w:tab/>
        <w:t>S. 1</w:t>
      </w:r>
    </w:p>
    <w:p>
      <w:r>
        <w:t>40</w:t>
        <w:tab/>
        <w:t>s[Gesuche um Annahme literarischer und künstlerischer Produktionen]s, Bd. 1 - 2</w:t>
      </w:r>
    </w:p>
    <w:p>
      <w:r>
        <w:t>43</w:t>
        <w:tab/>
        <w:t>1838 - 1874</w:t>
      </w:r>
    </w:p>
    <w:p>
      <w:r>
        <w:t>45</w:t>
        <w:tab/>
        <w:t>Bd. 2 fehlt</w:t>
      </w:r>
    </w:p>
    <w:p>
      <w:r>
        <w:br/>
        <w:t>30</w:t>
        <w:tab/>
        <w:t>B 4a</w:t>
      </w:r>
    </w:p>
    <w:p>
      <w:r>
        <w:t>33</w:t>
        <w:tab/>
        <w:t>S. 2</w:t>
      </w:r>
    </w:p>
    <w:p>
      <w:r>
        <w:t>40</w:t>
        <w:tab/>
        <w:t>Die Feststellung gleichförmiger Grundsätze im Deutschen Bunde zum s[Schutze des schriftstellerischen und künstlerischen Eigenthums]s</w:t>
      </w:r>
    </w:p>
    <w:p>
      <w:r>
        <w:t>43</w:t>
        <w:tab/>
        <w:t>1836 - 1837</w:t>
      </w:r>
    </w:p>
    <w:p>
      <w:r>
        <w:br/>
        <w:t>30</w:t>
        <w:tab/>
        <w:t>B 4b</w:t>
      </w:r>
    </w:p>
    <w:p>
      <w:r>
        <w:t>33</w:t>
        <w:tab/>
        <w:t>S. 2</w:t>
      </w:r>
    </w:p>
    <w:p>
      <w:r>
        <w:t>40</w:t>
        <w:tab/>
        <w:t>Verschiedene Bundes-Angelegenheiten</w:t>
      </w:r>
    </w:p>
    <w:p>
      <w:r>
        <w:t>41</w:t>
        <w:tab/>
        <w:t>s[Presse]s</w:t>
      </w:r>
    </w:p>
    <w:p>
      <w:r>
        <w:t>43</w:t>
        <w:tab/>
        <w:t>1842 - 1859</w:t>
      </w:r>
    </w:p>
    <w:p>
      <w:r>
        <w:br/>
        <w:t>30</w:t>
        <w:tab/>
        <w:t>C 1</w:t>
      </w:r>
    </w:p>
    <w:p>
      <w:r>
        <w:t>33</w:t>
        <w:tab/>
        <w:t>S. 4</w:t>
      </w:r>
    </w:p>
    <w:p>
      <w:r>
        <w:t>40</w:t>
        <w:tab/>
        <w:t>s[Preßgesetzgebung]s im Allgemeinen</w:t>
      </w:r>
    </w:p>
    <w:p>
      <w:r>
        <w:t>43</w:t>
        <w:tab/>
        <w:t>1833 - 1855</w:t>
      </w:r>
    </w:p>
    <w:p>
      <w:r>
        <w:br/>
        <w:t>30</w:t>
        <w:tab/>
        <w:t>C 2</w:t>
      </w:r>
    </w:p>
    <w:p>
      <w:r>
        <w:t>33</w:t>
        <w:tab/>
        <w:t>S. 4</w:t>
      </w:r>
    </w:p>
    <w:p>
      <w:r>
        <w:t>40</w:t>
        <w:tab/>
        <w:t>s[Censur-Angelegenheiten]s. I. Generalia</w:t>
      </w:r>
    </w:p>
    <w:p>
      <w:r>
        <w:t>43</w:t>
        <w:tab/>
        <w:t>1841 - 1852</w:t>
      </w:r>
    </w:p>
    <w:p>
      <w:r>
        <w:br/>
        <w:t>30</w:t>
        <w:tab/>
        <w:t>C 3</w:t>
      </w:r>
    </w:p>
    <w:p>
      <w:r>
        <w:t>33</w:t>
        <w:tab/>
        <w:t>S. 4</w:t>
      </w:r>
    </w:p>
    <w:p>
      <w:r>
        <w:t>40</w:t>
        <w:tab/>
        <w:t>s[Censur-Angelegenheiten]s. II. s[2{verbotene} 1{Schriften}]s. Spezialia</w:t>
      </w:r>
    </w:p>
    <w:p>
      <w:r>
        <w:t>43</w:t>
        <w:tab/>
        <w:t>1839 - 1858</w:t>
      </w:r>
    </w:p>
    <w:p>
      <w:r>
        <w:br/>
        <w:t>30</w:t>
        <w:tab/>
        <w:t>C 4</w:t>
      </w:r>
    </w:p>
    <w:p>
      <w:r>
        <w:t>33</w:t>
        <w:tab/>
        <w:t>S. 4</w:t>
      </w:r>
    </w:p>
    <w:p>
      <w:r>
        <w:t>40</w:t>
        <w:tab/>
        <w:t>s[Zeitungswesen]s, Bd. 1 - 2</w:t>
      </w:r>
    </w:p>
    <w:p>
      <w:r>
        <w:t>43</w:t>
        <w:tab/>
        <w:t>1836 - 1865</w:t>
      </w:r>
    </w:p>
    <w:p>
      <w:r>
        <w:br/>
        <w:t>30</w:t>
        <w:tab/>
        <w:t>R 6</w:t>
      </w:r>
    </w:p>
    <w:p>
      <w:r>
        <w:t>33</w:t>
        <w:tab/>
        <w:t>S. 20</w:t>
      </w:r>
    </w:p>
    <w:p>
      <w:r>
        <w:t>40</w:t>
        <w:tab/>
        <w:t>s[Bibliothekssachen]s, Bd. 1 - 3</w:t>
      </w:r>
    </w:p>
    <w:p>
      <w:r>
        <w:t>43</w:t>
        <w:tab/>
        <w:t>1833 - 1875</w:t>
      </w:r>
    </w:p>
    <w:p>
      <w:r>
        <w:br/>
        <w:t>26</w:t>
        <w:tab/>
        <w:t>Kopenhagen</w:t>
      </w:r>
    </w:p>
    <w:p>
      <w:r>
        <w:t>27</w:t>
        <w:tab/>
        <w:t>k[1{Gesandtschaft} 2{zu o[Kopenhagen]o}]k</w:t>
      </w:r>
    </w:p>
    <w:p>
      <w:r>
        <w:t>29</w:t>
        <w:tab/>
        <w:t>Findbuch, 1 Bd.</w:t>
      </w:r>
    </w:p>
    <w:p>
      <w:r>
        <w:t>30</w:t>
        <w:tab/>
        <w:t>I 145a</w:t>
      </w:r>
    </w:p>
    <w:p>
      <w:r>
        <w:t>33</w:t>
        <w:tab/>
        <w:t>S. 8</w:t>
      </w:r>
    </w:p>
    <w:p>
      <w:r>
        <w:t>40</w:t>
        <w:tab/>
        <w:t>Angelegenheiten der Universitäten, der Kirche, der s[Presse]s, u. A. am Deutschen Bunde</w:t>
      </w:r>
    </w:p>
    <w:p>
      <w:r>
        <w:t>43</w:t>
        <w:tab/>
        <w:t>1833 - 1847</w:t>
      </w:r>
    </w:p>
    <w:p>
      <w:r>
        <w:br/>
        <w:t>26</w:t>
        <w:tab/>
        <w:t>Dresden</w:t>
      </w:r>
    </w:p>
    <w:p>
      <w:r>
        <w:t>27</w:t>
        <w:tab/>
        <w:t>k[1{Gesandtschaft} 2{zu o[Dresden]o}]k</w:t>
      </w:r>
    </w:p>
    <w:p>
      <w:r>
        <w:t>29</w:t>
        <w:tab/>
        <w:t>Findbuch, 1 Bd.</w:t>
      </w:r>
    </w:p>
    <w:p>
      <w:r>
        <w:t>30</w:t>
        <w:tab/>
        <w:t>I B 12g</w:t>
      </w:r>
    </w:p>
    <w:p>
      <w:r>
        <w:t>33</w:t>
        <w:tab/>
        <w:t>S. 3</w:t>
      </w:r>
    </w:p>
    <w:p>
      <w:r>
        <w:t>40</w:t>
        <w:tab/>
        <w:t>Die revolutionären Bestrebungen der s[Tagespresse]s u. die *</w:t>
      </w:r>
    </w:p>
    <w:p>
      <w:r>
        <w:t>43</w:t>
        <w:tab/>
        <w:t>1847 - 1848</w:t>
      </w:r>
    </w:p>
    <w:p>
      <w:r>
        <w:br/>
        <w:t>30</w:t>
        <w:tab/>
        <w:t>I C 22</w:t>
      </w:r>
    </w:p>
    <w:p>
      <w:r>
        <w:t>33</w:t>
        <w:tab/>
        <w:t>S. 6f.</w:t>
      </w:r>
    </w:p>
    <w:p>
      <w:r>
        <w:t>40</w:t>
        <w:tab/>
        <w:t>s[Unterdrückung des s[Büchernachdruck]ss]s und die deshalb geführten Verhandlungen und Conventionen</w:t>
      </w:r>
    </w:p>
    <w:p>
      <w:r>
        <w:t>41</w:t>
        <w:tab/>
        <w:t>a) mit dem o[2{Königreich} 1{Sachsen}]o / b) mit o[Sachsen-Weimar]o / c) mit o[Sachsen-Altenburg]o / d) mit o[Sachsen-Coburg]o / e) mit o[Sachsen-Meiningen]o / f) mit o[Schwarzburg-Rudolstadt]o / g) mit o[Schwarzburg-Sondershausen]o / h) mit o[Reuss-Schleiz-Lobenstein-Ebersdorf]o / i) mit o[Reuss-Greiz]o / k) mit o[Anhalt-Bernburg]o / l) mit o[Anhalt-Cöthen]o / m) mit o[Anhalt-Dessau]o</w:t>
      </w:r>
    </w:p>
    <w:p>
      <w:r>
        <w:t>43</w:t>
        <w:tab/>
        <w:t>1826 - 1828</w:t>
      </w:r>
    </w:p>
    <w:p>
      <w:r>
        <w:br/>
        <w:t>30</w:t>
        <w:tab/>
        <w:t>I C 23</w:t>
      </w:r>
    </w:p>
    <w:p>
      <w:r>
        <w:t>33</w:t>
        <w:tab/>
        <w:t>S. 7</w:t>
      </w:r>
    </w:p>
    <w:p>
      <w:r>
        <w:t>40</w:t>
        <w:tab/>
        <w:t>Petition der Schleiermachschen Erben um Ertheilung eines ausschließlichen s[Privileg]ss für die Herausgabe der Schriften des verstorbenen p[4{Prof. Dr.} 1{Schleiermacher}]p seitens des o[2{Königreich}s 1{Sachsen}]o und der o[Sächsisch-Thüringischen Staaten]o</w:t>
      </w:r>
    </w:p>
    <w:p>
      <w:r>
        <w:t>43</w:t>
        <w:tab/>
        <w:t>1835 - 1836</w:t>
      </w:r>
    </w:p>
    <w:p>
      <w:r>
        <w:br/>
        <w:t>30</w:t>
        <w:tab/>
        <w:t>I C 24a</w:t>
      </w:r>
    </w:p>
    <w:p>
      <w:r>
        <w:t>33</w:t>
        <w:tab/>
        <w:t>S. 7</w:t>
      </w:r>
    </w:p>
    <w:p>
      <w:r>
        <w:t>40</w:t>
        <w:tab/>
        <w:t>Schutz gegen s[Nachdruck von s[Bücher]sn]s und die am Bunde geschehenen Verhandlungen über Durchführung gleicher Grundsätze in allen Bundesstaaten</w:t>
      </w:r>
    </w:p>
    <w:p>
      <w:r>
        <w:t>43</w:t>
        <w:tab/>
        <w:t>1828 - 1847</w:t>
      </w:r>
    </w:p>
    <w:p>
      <w:r>
        <w:br/>
        <w:t>30</w:t>
        <w:tab/>
        <w:t>I H 73b</w:t>
      </w:r>
    </w:p>
    <w:p>
      <w:r>
        <w:t>33</w:t>
        <w:tab/>
        <w:t>S. 25</w:t>
      </w:r>
    </w:p>
    <w:p>
      <w:r>
        <w:t>40</w:t>
        <w:tab/>
        <w:t>Ankauf der s[2{p[Adelung]psche}n 1{Bibliothek}]s</w:t>
      </w:r>
    </w:p>
    <w:p>
      <w:r>
        <w:t>43</w:t>
        <w:tab/>
        <w:t>1816</w:t>
      </w:r>
    </w:p>
    <w:p>
      <w:r>
        <w:br/>
        <w:t>30</w:t>
        <w:tab/>
        <w:t>V. 11</w:t>
      </w:r>
    </w:p>
    <w:p>
      <w:r>
        <w:t>33</w:t>
        <w:tab/>
        <w:t>S. 56a</w:t>
      </w:r>
    </w:p>
    <w:p>
      <w:r>
        <w:t>40</w:t>
        <w:tab/>
        <w:t>s[Presse]s</w:t>
      </w:r>
    </w:p>
    <w:p>
      <w:r>
        <w:t>41</w:t>
        <w:tab/>
        <w:t>Intus: 1) Die bei p[2{Otto} 1{Wiegand} in 6{o[Leipzig]o}]p gedruckte t[2{Broschüre}: „1{Zur Warnung zu den Compensationen in der Preußischen Militär-Frage}]t“ von p[2{W.} 1{Rüstow}]p z[1863]z / 2) Die p[Varnhagen]pschen Tagebücher z[1862 - 1863]z</w:t>
      </w:r>
    </w:p>
    <w:p>
      <w:r>
        <w:t>43</w:t>
        <w:tab/>
        <w:t>1862 - 1869</w:t>
      </w:r>
    </w:p>
    <w:p>
      <w:r>
        <w:br/>
        <w:t>30</w:t>
        <w:tab/>
        <w:t>V. 41</w:t>
      </w:r>
    </w:p>
    <w:p>
      <w:r>
        <w:t>33</w:t>
        <w:tab/>
        <w:t>S. 58</w:t>
      </w:r>
    </w:p>
    <w:p>
      <w:r>
        <w:t>40</w:t>
        <w:tab/>
        <w:t>s[Nachdruck]s</w:t>
      </w:r>
    </w:p>
    <w:p>
      <w:r>
        <w:t>43</w:t>
        <w:tab/>
        <w:t>1856 - 1868</w:t>
      </w:r>
    </w:p>
    <w:p>
      <w:r>
        <w:br/>
        <w:t>26</w:t>
        <w:tab/>
        <w:t>Hamburg (2.4.11)</w:t>
      </w:r>
    </w:p>
    <w:p>
      <w:r>
        <w:t>27</w:t>
        <w:tab/>
        <w:t>k[1{Gesandtschaft} 2{o[Hamburg]o}]k</w:t>
      </w:r>
    </w:p>
    <w:p>
      <w:r>
        <w:t>30</w:t>
        <w:tab/>
        <w:t>Nr. 266</w:t>
      </w:r>
    </w:p>
    <w:p>
      <w:r>
        <w:t>33</w:t>
        <w:tab/>
        <w:t>S. 29</w:t>
      </w:r>
    </w:p>
    <w:p>
      <w:r>
        <w:t>40</w:t>
        <w:tab/>
        <w:t>s[Zensur der s[Zeitung]sen]s wegen der ho[&lt;H&gt;annover]oschen Verfassungsangelegenheit</w:t>
      </w:r>
    </w:p>
    <w:p>
      <w:r>
        <w:t>43</w:t>
        <w:tab/>
        <w:t>1837</w:t>
      </w:r>
    </w:p>
    <w:p>
      <w:r>
        <w:br/>
        <w:t>30</w:t>
        <w:tab/>
        <w:t>Nr. 432 - 433</w:t>
      </w:r>
    </w:p>
    <w:p>
      <w:r>
        <w:t>33</w:t>
        <w:tab/>
        <w:t>S. 48</w:t>
      </w:r>
    </w:p>
    <w:p>
      <w:r>
        <w:t>40</w:t>
        <w:tab/>
        <w:t>s[Presseangelegenheiten in o[Schleswig-Holstein]o]s</w:t>
      </w:r>
    </w:p>
    <w:p>
      <w:r>
        <w:t>43</w:t>
        <w:tab/>
        <w:t>1865 - 1870</w:t>
      </w:r>
    </w:p>
    <w:p>
      <w:r>
        <w:br/>
        <w:t>30</w:t>
        <w:tab/>
        <w:t>Nr. 501</w:t>
      </w:r>
    </w:p>
    <w:p>
      <w:r>
        <w:t>33</w:t>
        <w:tab/>
        <w:t>S. 56</w:t>
      </w:r>
    </w:p>
    <w:p>
      <w:r>
        <w:t>40</w:t>
        <w:tab/>
        <w:t>s[Verfolgung s[2{revolutionäre}r 1{Schrift}]sen]s</w:t>
      </w:r>
    </w:p>
    <w:p>
      <w:r>
        <w:t>43</w:t>
        <w:tab/>
        <w:t>1831 - 1832</w:t>
      </w:r>
    </w:p>
    <w:p>
      <w:r>
        <w:br/>
        <w:t>30</w:t>
        <w:tab/>
        <w:t>Nr. 502</w:t>
      </w:r>
    </w:p>
    <w:p>
      <w:r>
        <w:t>33</w:t>
        <w:tab/>
        <w:t>S. 56</w:t>
      </w:r>
    </w:p>
    <w:p>
      <w:r>
        <w:t>40</w:t>
        <w:tab/>
        <w:t>s[Presse]s- und s[Zensurangelegenheiten]s</w:t>
      </w:r>
    </w:p>
    <w:p>
      <w:r>
        <w:t>43</w:t>
        <w:tab/>
        <w:t>1831 - 1832</w:t>
      </w:r>
    </w:p>
    <w:p>
      <w:r>
        <w:br/>
        <w:t>30</w:t>
        <w:tab/>
        <w:t>Nr. 503</w:t>
      </w:r>
    </w:p>
    <w:p>
      <w:r>
        <w:t>33</w:t>
        <w:tab/>
        <w:t>S. 56</w:t>
      </w:r>
    </w:p>
    <w:p>
      <w:r>
        <w:t>40</w:t>
        <w:tab/>
        <w:t>s[Zensur]s der s[2{o[Hamburg]oer} 1{Presse}]s</w:t>
      </w:r>
    </w:p>
    <w:p>
      <w:r>
        <w:t>43</w:t>
        <w:tab/>
        <w:t>1833</w:t>
      </w:r>
    </w:p>
    <w:p>
      <w:r>
        <w:br/>
        <w:t>30</w:t>
        <w:tab/>
        <w:t>Nr. 504</w:t>
      </w:r>
    </w:p>
    <w:p>
      <w:r>
        <w:t>33</w:t>
        <w:tab/>
        <w:t>S. 56</w:t>
      </w:r>
    </w:p>
    <w:p>
      <w:r>
        <w:t>40</w:t>
        <w:tab/>
        <w:t>s[Zensurgesetze]s der einzelnen Bundesstaaten</w:t>
      </w:r>
    </w:p>
    <w:p>
      <w:r>
        <w:t>43</w:t>
        <w:tab/>
        <w:t>1833</w:t>
      </w:r>
    </w:p>
    <w:p>
      <w:r>
        <w:br/>
        <w:t>30</w:t>
        <w:tab/>
        <w:t>Nr. 505</w:t>
      </w:r>
    </w:p>
    <w:p>
      <w:r>
        <w:t>33</w:t>
        <w:tab/>
        <w:t>S. 56</w:t>
      </w:r>
    </w:p>
    <w:p>
      <w:r>
        <w:t>40</w:t>
        <w:tab/>
        <w:t>s[Pressesachen]s</w:t>
      </w:r>
    </w:p>
    <w:p>
      <w:r>
        <w:t>43</w:t>
        <w:tab/>
        <w:t>1833 - 1838</w:t>
      </w:r>
    </w:p>
    <w:p>
      <w:r>
        <w:br/>
        <w:t>30</w:t>
        <w:tab/>
        <w:t>Nr. 506</w:t>
      </w:r>
    </w:p>
    <w:p>
      <w:r>
        <w:t>33</w:t>
        <w:tab/>
        <w:t>S. 56</w:t>
      </w:r>
    </w:p>
    <w:p>
      <w:r>
        <w:t>40</w:t>
        <w:tab/>
        <w:t>s[Presse]s und s[Zensur]s</w:t>
      </w:r>
    </w:p>
    <w:p>
      <w:r>
        <w:t>43</w:t>
        <w:tab/>
        <w:t>1834 - 1848</w:t>
      </w:r>
    </w:p>
    <w:p>
      <w:r>
        <w:br/>
        <w:t>30</w:t>
        <w:tab/>
        <w:t>Nr. 507</w:t>
      </w:r>
    </w:p>
    <w:p>
      <w:r>
        <w:t>33</w:t>
        <w:tab/>
        <w:t>S. 57</w:t>
      </w:r>
    </w:p>
    <w:p>
      <w:r>
        <w:t>40</w:t>
        <w:tab/>
        <w:t>Verhandlungen mit den Regierungen im Gesandtschaftsbereich über die Bewilligung eines s[Privileg]ss für die Erben von p[Schleiermacher]p wegen der s[Nachdrucksrechte]s</w:t>
      </w:r>
    </w:p>
    <w:p>
      <w:r>
        <w:t>43</w:t>
        <w:tab/>
        <w:t>1835</w:t>
      </w:r>
    </w:p>
    <w:p>
      <w:r>
        <w:br/>
        <w:t>30</w:t>
        <w:tab/>
        <w:t>Nr. 508</w:t>
      </w:r>
    </w:p>
    <w:p>
      <w:r>
        <w:t>33</w:t>
        <w:tab/>
        <w:t>S. 57</w:t>
      </w:r>
    </w:p>
    <w:p>
      <w:r>
        <w:t>40</w:t>
        <w:tab/>
        <w:t>Grundsätze zum s[Schutz des schriftstellerischen Eigentums gegen s[Nachdruck]s]s</w:t>
      </w:r>
    </w:p>
    <w:p>
      <w:r>
        <w:t>43</w:t>
        <w:tab/>
        <w:t>1836</w:t>
      </w:r>
    </w:p>
    <w:p>
      <w:r>
        <w:br/>
        <w:t>30</w:t>
        <w:tab/>
        <w:t>Nr. 509</w:t>
      </w:r>
    </w:p>
    <w:p>
      <w:r>
        <w:t>33</w:t>
        <w:tab/>
        <w:t>S. 57</w:t>
      </w:r>
    </w:p>
    <w:p>
      <w:r>
        <w:t>40</w:t>
        <w:tab/>
        <w:t>s[Zulassung s[2{politische}r 1{Zeitung}]sen]s o[Frankreich]os, o[England]os, o[Belgien]os und der o[Schweiz]o in o[Preußen]o im Jahre z[1837]z</w:t>
      </w:r>
    </w:p>
    <w:p>
      <w:r>
        <w:t>43</w:t>
        <w:tab/>
        <w:t>1837</w:t>
      </w:r>
    </w:p>
    <w:p>
      <w:r>
        <w:br/>
        <w:t>30</w:t>
        <w:tab/>
        <w:t>Nr. 510</w:t>
      </w:r>
    </w:p>
    <w:p>
      <w:r>
        <w:t>33</w:t>
        <w:tab/>
        <w:t>S. 57</w:t>
      </w:r>
    </w:p>
    <w:p>
      <w:r>
        <w:t>40</w:t>
        <w:tab/>
        <w:t>s[Einfuhrverbot]s des "t[Portfolio]t" nach o[Preußen]o</w:t>
      </w:r>
    </w:p>
    <w:p>
      <w:r>
        <w:t>43</w:t>
        <w:tab/>
        <w:t>1837</w:t>
      </w:r>
    </w:p>
    <w:p>
      <w:r>
        <w:br/>
        <w:t>30</w:t>
        <w:tab/>
        <w:t>Nr. 511</w:t>
      </w:r>
    </w:p>
    <w:p>
      <w:r>
        <w:t>33</w:t>
        <w:tab/>
        <w:t>S. 57</w:t>
      </w:r>
    </w:p>
    <w:p>
      <w:r>
        <w:t>40</w:t>
        <w:tab/>
        <w:t>s[Verbot]s der antipreußischen Schrift "t[Preußen und Preußentum]t" von p[2{Jakob} 1{Venedy}]p</w:t>
      </w:r>
    </w:p>
    <w:p>
      <w:r>
        <w:t>43</w:t>
        <w:tab/>
        <w:t>1839</w:t>
      </w:r>
    </w:p>
    <w:p>
      <w:r>
        <w:br/>
        <w:t>30</w:t>
        <w:tab/>
        <w:t>Nr. 512</w:t>
      </w:r>
    </w:p>
    <w:p>
      <w:r>
        <w:t>33</w:t>
        <w:tab/>
        <w:t>S. 57</w:t>
      </w:r>
    </w:p>
    <w:p>
      <w:r>
        <w:t>40</w:t>
        <w:tab/>
        <w:t>s[Presseangelegenheiten]s</w:t>
      </w:r>
    </w:p>
    <w:p>
      <w:r>
        <w:t>43</w:t>
        <w:tab/>
        <w:t>1840 - 1842</w:t>
      </w:r>
    </w:p>
    <w:p>
      <w:r>
        <w:br/>
        <w:t>30</w:t>
        <w:tab/>
        <w:t>Nr. 513</w:t>
      </w:r>
    </w:p>
    <w:p>
      <w:r>
        <w:t>33</w:t>
        <w:tab/>
        <w:t>S. 57</w:t>
      </w:r>
    </w:p>
    <w:p>
      <w:r>
        <w:t>40</w:t>
        <w:tab/>
        <w:t>Aufnahme von Artikeln über Beratungen und Verhandlungen deutscher Ständeversammlungen in nichtpreußische s[Zeitung]sen und s[Zeitschrift]sen</w:t>
      </w:r>
    </w:p>
    <w:p>
      <w:r>
        <w:t>43</w:t>
        <w:tab/>
        <w:t>1841</w:t>
      </w:r>
    </w:p>
    <w:p>
      <w:r>
        <w:br/>
        <w:t>30</w:t>
        <w:tab/>
        <w:t>Nr. 514</w:t>
      </w:r>
    </w:p>
    <w:p>
      <w:r>
        <w:t>33</w:t>
        <w:tab/>
        <w:t>S. 58</w:t>
      </w:r>
    </w:p>
    <w:p>
      <w:r>
        <w:t>40</w:t>
        <w:tab/>
        <w:t>Beschwerde wegen der antipreußischen Tendenz s[2{o[Hamburg]oer} 1{Zeitung}]sen, besonders der "t[Neuen Zeitung]t"</w:t>
      </w:r>
    </w:p>
    <w:p>
      <w:r>
        <w:t>43</w:t>
        <w:tab/>
        <w:t>1841 - 1842</w:t>
      </w:r>
    </w:p>
    <w:p>
      <w:r>
        <w:br/>
        <w:t>30</w:t>
        <w:tab/>
        <w:t>Nr. 515</w:t>
      </w:r>
    </w:p>
    <w:p>
      <w:r>
        <w:t>33</w:t>
        <w:tab/>
        <w:t>S. 58</w:t>
      </w:r>
    </w:p>
    <w:p>
      <w:r>
        <w:t>40</w:t>
        <w:tab/>
        <w:t>Ermittlung des Verfassers eines anonymen antipreußischen Artikels in der t[2{Zeitung} 1{"Der unparteyische Correspondent"}]t</w:t>
      </w:r>
    </w:p>
    <w:p>
      <w:r>
        <w:t>43</w:t>
        <w:tab/>
        <w:t>1842</w:t>
      </w:r>
    </w:p>
    <w:p>
      <w:r>
        <w:br/>
        <w:t>30</w:t>
        <w:tab/>
        <w:t>Nr. 516</w:t>
      </w:r>
    </w:p>
    <w:p>
      <w:r>
        <w:t>33</w:t>
        <w:tab/>
        <w:t>S. 58</w:t>
      </w:r>
    </w:p>
    <w:p>
      <w:r>
        <w:t>40</w:t>
        <w:tab/>
        <w:t>s[Verbot der t[2{Schrift} 1{"De la Prusse et de sa domination sous les rapports politiques et religieux specialement dans les nouvelles provinces par un inconnu"}]t]s</w:t>
      </w:r>
    </w:p>
    <w:p>
      <w:r>
        <w:t>43</w:t>
        <w:tab/>
        <w:t>1842</w:t>
      </w:r>
    </w:p>
    <w:p>
      <w:r>
        <w:br/>
        <w:t>30</w:t>
        <w:tab/>
        <w:t>Nr. 517</w:t>
      </w:r>
    </w:p>
    <w:p>
      <w:r>
        <w:t>33</w:t>
        <w:tab/>
        <w:t>S. 58</w:t>
      </w:r>
    </w:p>
    <w:p>
      <w:r>
        <w:t>40</w:t>
        <w:tab/>
        <w:t>Warnung an alle s[Buchhändler]s im Gesandtschaftsbereich vor der Einsendung s[2{verbotene}r 1{Schrift}]sen an s[2{preußische} 1{Buchhändler}]s</w:t>
      </w:r>
    </w:p>
    <w:p>
      <w:r>
        <w:t>43</w:t>
        <w:tab/>
        <w:t>1842</w:t>
      </w:r>
    </w:p>
    <w:p>
      <w:r>
        <w:br/>
        <w:t>30</w:t>
        <w:tab/>
        <w:t>Nr. 518</w:t>
      </w:r>
    </w:p>
    <w:p>
      <w:r>
        <w:t>33</w:t>
        <w:tab/>
        <w:t>S. 58</w:t>
      </w:r>
    </w:p>
    <w:p>
      <w:r>
        <w:t>40</w:t>
        <w:tab/>
        <w:t>s[2{Preußisches} 1{Zensurwesen}]s</w:t>
      </w:r>
    </w:p>
    <w:p>
      <w:r>
        <w:t>43</w:t>
        <w:tab/>
        <w:t>1842</w:t>
      </w:r>
    </w:p>
    <w:p>
      <w:r>
        <w:br/>
        <w:t>30</w:t>
        <w:tab/>
        <w:t>Nr. 519</w:t>
      </w:r>
    </w:p>
    <w:p>
      <w:r>
        <w:t>33</w:t>
        <w:tab/>
        <w:t>S. 58</w:t>
      </w:r>
    </w:p>
    <w:p>
      <w:r>
        <w:t>40</w:t>
        <w:tab/>
        <w:t>s[Verbot der in o[Hamburg]o erschienen t[Lieder eines Hanseaten]t]s</w:t>
      </w:r>
    </w:p>
    <w:p>
      <w:r>
        <w:t>43</w:t>
        <w:tab/>
        <w:t>1843</w:t>
      </w:r>
    </w:p>
    <w:p>
      <w:r>
        <w:br/>
        <w:t>30</w:t>
        <w:tab/>
        <w:t>Nr. 520</w:t>
      </w:r>
    </w:p>
    <w:p>
      <w:r>
        <w:t>33</w:t>
        <w:tab/>
        <w:t>S. 58</w:t>
      </w:r>
    </w:p>
    <w:p>
      <w:r>
        <w:t>40</w:t>
        <w:tab/>
        <w:t>Antio[preußisch]oe Tendenz der "t[Weserzeitung]t" und der "t[Bremer Zeitung]t"</w:t>
      </w:r>
    </w:p>
    <w:p>
      <w:r>
        <w:t>43</w:t>
        <w:tab/>
        <w:t>1844</w:t>
      </w:r>
    </w:p>
    <w:p>
      <w:r>
        <w:br/>
        <w:t>30</w:t>
        <w:tab/>
        <w:t>Nr. 521</w:t>
      </w:r>
    </w:p>
    <w:p>
      <w:r>
        <w:t>33</w:t>
        <w:tab/>
        <w:t>S. 58</w:t>
      </w:r>
    </w:p>
    <w:p>
      <w:r>
        <w:t>40</w:t>
        <w:tab/>
        <w:t>Bildung von s[1{Lesevereine}n 2{an preußische&lt;n&gt; Universitäten}]s</w:t>
      </w:r>
    </w:p>
    <w:p>
      <w:r>
        <w:t>43</w:t>
        <w:tab/>
        <w:t>1844</w:t>
      </w:r>
    </w:p>
    <w:p>
      <w:r>
        <w:br/>
        <w:t>30</w:t>
        <w:tab/>
        <w:t>Nr. 522</w:t>
      </w:r>
    </w:p>
    <w:p>
      <w:r>
        <w:t>33</w:t>
        <w:tab/>
        <w:t>S. 59</w:t>
      </w:r>
    </w:p>
    <w:p>
      <w:r>
        <w:t>40</w:t>
        <w:tab/>
        <w:t>Beabsichtigte Herausgabe der t[2{Zeitschrift}en 1{"Vorwärts"}]t und t[2{&lt;Zeitschrift&gt;} 1{"Deutsche Revue"}]t in o[Paris]o</w:t>
      </w:r>
    </w:p>
    <w:p>
      <w:r>
        <w:t>43</w:t>
        <w:tab/>
        <w:t>1844</w:t>
      </w:r>
    </w:p>
    <w:p>
      <w:r>
        <w:br/>
        <w:t>30</w:t>
        <w:tab/>
        <w:t>Nr. 523</w:t>
      </w:r>
    </w:p>
    <w:p>
      <w:r>
        <w:t>33</w:t>
        <w:tab/>
        <w:t>S. 59</w:t>
      </w:r>
    </w:p>
    <w:p>
      <w:r>
        <w:t>40</w:t>
        <w:tab/>
        <w:t>s[Verbot der Schriften]s "t[Die preußische Bürokratie]t", "t[Dombausteine]t", "t[Der deutsche Handwerksbursche]t", "t[Die Berliner Gewerbeausstellung]t", "t[Unabhängige Gedanken]t", "t[Unabhängige Reden]t"</w:t>
      </w:r>
    </w:p>
    <w:p>
      <w:r>
        <w:t>43</w:t>
        <w:tab/>
        <w:t>1844</w:t>
      </w:r>
    </w:p>
    <w:p>
      <w:r>
        <w:br/>
        <w:t>30</w:t>
        <w:tab/>
        <w:t>Nr. 524</w:t>
      </w:r>
    </w:p>
    <w:p>
      <w:r>
        <w:t>33</w:t>
        <w:tab/>
        <w:t>S. 59</w:t>
      </w:r>
    </w:p>
    <w:p>
      <w:r>
        <w:t>40</w:t>
        <w:tab/>
        <w:t>s[Vertriebsverbot für Druckschriften]s</w:t>
      </w:r>
    </w:p>
    <w:p>
      <w:r>
        <w:t>43</w:t>
        <w:tab/>
        <w:t>1844 - 1845</w:t>
      </w:r>
    </w:p>
    <w:p>
      <w:r>
        <w:br/>
        <w:t>30</w:t>
        <w:tab/>
        <w:t>Nr. 525</w:t>
      </w:r>
    </w:p>
    <w:p>
      <w:r>
        <w:t>33</w:t>
        <w:tab/>
        <w:t>S. 59</w:t>
      </w:r>
    </w:p>
    <w:p>
      <w:r>
        <w:t>40</w:t>
        <w:tab/>
        <w:t>Berichte in der außerpreußischen s[2{deutsche}n 1{Presse}]s über die Verhandlungen im preußischen Vereingten Landtag</w:t>
      </w:r>
    </w:p>
    <w:p>
      <w:r>
        <w:t>43</w:t>
        <w:tab/>
        <w:t>1845</w:t>
      </w:r>
    </w:p>
    <w:p>
      <w:r>
        <w:br/>
        <w:t>30</w:t>
        <w:tab/>
        <w:t>Nr. 526</w:t>
      </w:r>
    </w:p>
    <w:p>
      <w:r>
        <w:t>33</w:t>
        <w:tab/>
        <w:t>S. 59</w:t>
      </w:r>
    </w:p>
    <w:p>
      <w:r>
        <w:t>40</w:t>
        <w:tab/>
        <w:t>s[Zensur der s[Presse]s]s in den Bundesstaaten</w:t>
      </w:r>
    </w:p>
    <w:p>
      <w:r>
        <w:t>43</w:t>
        <w:tab/>
        <w:t>1846</w:t>
      </w:r>
    </w:p>
    <w:p>
      <w:r>
        <w:br/>
        <w:t>30</w:t>
        <w:tab/>
        <w:t>Nr. 528</w:t>
      </w:r>
    </w:p>
    <w:p>
      <w:r>
        <w:t>33</w:t>
        <w:tab/>
        <w:t>S. 59</w:t>
      </w:r>
    </w:p>
    <w:p>
      <w:r>
        <w:t>40</w:t>
        <w:tab/>
        <w:t>s[Presse]s- und s[Zensurangelegenheiten]s</w:t>
      </w:r>
    </w:p>
    <w:p>
      <w:r>
        <w:t>43</w:t>
        <w:tab/>
        <w:t>1847</w:t>
      </w:r>
    </w:p>
    <w:p>
      <w:r>
        <w:br/>
        <w:t>30</w:t>
        <w:tab/>
        <w:t>Nr. 529</w:t>
      </w:r>
    </w:p>
    <w:p>
      <w:r>
        <w:t>33</w:t>
        <w:tab/>
        <w:t>S. 59</w:t>
      </w:r>
    </w:p>
    <w:p>
      <w:r>
        <w:t>40</w:t>
        <w:tab/>
        <w:t>s[Überwachung der s[Presse]s]s</w:t>
      </w:r>
    </w:p>
    <w:p>
      <w:r>
        <w:t>43</w:t>
        <w:tab/>
        <w:t>1848</w:t>
      </w:r>
    </w:p>
    <w:p>
      <w:r>
        <w:br/>
        <w:t>30</w:t>
        <w:tab/>
        <w:t>Nr. 530</w:t>
      </w:r>
    </w:p>
    <w:p>
      <w:r>
        <w:t>33</w:t>
        <w:tab/>
        <w:t>S. 60</w:t>
      </w:r>
    </w:p>
    <w:p>
      <w:r>
        <w:t>40</w:t>
        <w:tab/>
        <w:t>s[Presseangelegenheiten]s</w:t>
      </w:r>
    </w:p>
    <w:p>
      <w:r>
        <w:t>43</w:t>
        <w:tab/>
        <w:t>1849 - 1867</w:t>
      </w:r>
    </w:p>
    <w:p>
      <w:r>
        <w:br/>
        <w:t>30</w:t>
        <w:tab/>
        <w:t>Nr. 531 - 532</w:t>
      </w:r>
    </w:p>
    <w:p>
      <w:r>
        <w:t>33</w:t>
        <w:tab/>
        <w:t>S. 60</w:t>
      </w:r>
    </w:p>
    <w:p>
      <w:r>
        <w:t>40</w:t>
        <w:tab/>
        <w:t>s[Presse]s- und Vereinswesen, Bd. 1 - 2</w:t>
      </w:r>
    </w:p>
    <w:p>
      <w:r>
        <w:t>43</w:t>
        <w:tab/>
        <w:t>1870 - 1885</w:t>
      </w:r>
    </w:p>
    <w:p>
      <w:r>
        <w:br/>
        <w:t>30</w:t>
        <w:tab/>
        <w:t>Nr. 535</w:t>
      </w:r>
    </w:p>
    <w:p>
      <w:r>
        <w:t>33</w:t>
        <w:tab/>
        <w:t>S. 60</w:t>
      </w:r>
    </w:p>
    <w:p>
      <w:r>
        <w:t>40</w:t>
        <w:tab/>
        <w:t>s[Pressesachen]s</w:t>
      </w:r>
    </w:p>
    <w:p>
      <w:r>
        <w:t>43</w:t>
        <w:tab/>
        <w:t>1904 - 1913</w:t>
      </w:r>
    </w:p>
    <w:p>
      <w:r>
        <w:br/>
        <w:t>30</w:t>
        <w:tab/>
        <w:t>Nr. 537</w:t>
      </w:r>
    </w:p>
    <w:p>
      <w:r>
        <w:t>33</w:t>
        <w:tab/>
        <w:t>S. 60</w:t>
      </w:r>
    </w:p>
    <w:p>
      <w:r>
        <w:t>40</w:t>
        <w:tab/>
        <w:t>s[Herausgabe]s eines Werkes über p[3{Kaiser} 2{Wilhelm II.}]p durch den p[7{französischen Karrikaturensammler} 1{Grand-Carteret}]p</w:t>
      </w:r>
    </w:p>
    <w:p>
      <w:r>
        <w:t>43</w:t>
        <w:tab/>
        <w:t>1905</w:t>
      </w:r>
    </w:p>
    <w:p>
      <w:r>
        <w:br/>
        <w:t>30</w:t>
        <w:tab/>
        <w:t>Nr. 804</w:t>
      </w:r>
    </w:p>
    <w:p>
      <w:r>
        <w:t>33</w:t>
        <w:tab/>
        <w:t>S. 83</w:t>
      </w:r>
    </w:p>
    <w:p>
      <w:r>
        <w:t>40</w:t>
        <w:tab/>
        <w:t>s[1{Verbot} der bei k[1{p[Voigt]p und p[Mooker]p} in 2{o[Würzburg]o}]k erschienenen 2{Schrift}]s "t[Die Cölnische Kirche im März 1841 von H. M.]t"</w:t>
      </w:r>
    </w:p>
    <w:p>
      <w:r>
        <w:t>43</w:t>
        <w:tab/>
        <w:t>1841</w:t>
      </w:r>
    </w:p>
    <w:p>
      <w:r>
        <w:br/>
        <w:t>30</w:t>
        <w:tab/>
        <w:t>Nr. 805</w:t>
      </w:r>
    </w:p>
    <w:p>
      <w:r>
        <w:t>33</w:t>
        <w:tab/>
        <w:t>S. 83</w:t>
      </w:r>
    </w:p>
    <w:p>
      <w:r>
        <w:t>40</w:t>
        <w:tab/>
        <w:t>s[1{Verbot} der in o[Hamburg]o erschienenen 2{s[Schmähschrift]s}]s "t[Der Bischof Dräseke und sein achtjähriges Wirken in den preußischen Staaten von G. v. C.]t"</w:t>
      </w:r>
    </w:p>
    <w:p>
      <w:r>
        <w:t>43</w:t>
        <w:tab/>
        <w:t>1841</w:t>
      </w:r>
    </w:p>
    <w:p>
      <w:r>
        <w:br/>
        <w:t>30</w:t>
        <w:tab/>
        <w:t>Nr. 831</w:t>
      </w:r>
    </w:p>
    <w:p>
      <w:r>
        <w:t>33</w:t>
        <w:tab/>
        <w:t>S. 86</w:t>
      </w:r>
    </w:p>
    <w:p>
      <w:r>
        <w:t>40</w:t>
        <w:tab/>
        <w:t>Die von der Akademie der Künste nachgesuchten Verzeichnisse der öffentlichen Kunstsammlungen des Auslandes für die s[Bibliothek der Akademie &lt;der Künste&gt;]s</w:t>
      </w:r>
    </w:p>
    <w:p>
      <w:r>
        <w:t>43</w:t>
        <w:tab/>
        <w:t>1837</w:t>
      </w:r>
    </w:p>
    <w:p>
      <w:r>
        <w:br/>
        <w:t>30</w:t>
        <w:tab/>
        <w:t>Nr. 832</w:t>
      </w:r>
    </w:p>
    <w:p>
      <w:r>
        <w:t>33</w:t>
        <w:tab/>
        <w:t>S. 86</w:t>
      </w:r>
    </w:p>
    <w:p>
      <w:r>
        <w:t>40</w:t>
        <w:tab/>
        <w:t>Gesuch des p[7{Rat}es 1{Ludwig} in 6{o[Hamburg]o}]p um Überreichung seines Werkes "t[Geschichte der letzten 50 Jahre]t" an den König</w:t>
      </w:r>
    </w:p>
    <w:p>
      <w:r>
        <w:t>43</w:t>
        <w:tab/>
        <w:t>1837</w:t>
      </w:r>
    </w:p>
    <w:p>
      <w:r>
        <w:br/>
        <w:t>30</w:t>
        <w:tab/>
        <w:t>Nr. 833</w:t>
      </w:r>
    </w:p>
    <w:p>
      <w:r>
        <w:t>33</w:t>
        <w:tab/>
        <w:t>S. 86</w:t>
      </w:r>
    </w:p>
    <w:p>
      <w:r>
        <w:t>40</w:t>
        <w:tab/>
        <w:t>Forschungen für die s[Herausgabe eines statistischen Werkes über den deutschen Adel]s</w:t>
      </w:r>
    </w:p>
    <w:p>
      <w:r>
        <w:t>43</w:t>
        <w:tab/>
        <w:t>1837 - 1839</w:t>
      </w:r>
    </w:p>
    <w:p>
      <w:r>
        <w:br/>
        <w:t>30</w:t>
        <w:tab/>
        <w:t>Nr. 839</w:t>
      </w:r>
    </w:p>
    <w:p>
      <w:r>
        <w:t>33</w:t>
        <w:tab/>
        <w:t>S. 87</w:t>
      </w:r>
    </w:p>
    <w:p>
      <w:r>
        <w:t>40</w:t>
        <w:tab/>
        <w:t>Geschenk einer s[Prachtausgabe]s der drei ersten Bände der Werke p[3{König} 2{Friedrichs II. von Preußen}]p an den König durch den Hamburger Senat</w:t>
      </w:r>
    </w:p>
    <w:p>
      <w:r>
        <w:t>43</w:t>
        <w:tab/>
        <w:t>1846 - 1847</w:t>
      </w:r>
    </w:p>
    <w:p>
      <w:r>
        <w:br/>
        <w:t>30</w:t>
        <w:tab/>
        <w:t>Nr. 841</w:t>
      </w:r>
    </w:p>
    <w:p>
      <w:r>
        <w:t>33</w:t>
        <w:tab/>
        <w:t>S. 87</w:t>
      </w:r>
    </w:p>
    <w:p>
      <w:r>
        <w:t>40</w:t>
        <w:tab/>
        <w:t>Quellensammlung zur s[Herausgabe]s der Werke p[3{&lt;König&gt;} 2{Friedrichs II. von Preußen}]p. s[Schutz des schriftstellerischen Eigentums]s</w:t>
      </w:r>
    </w:p>
    <w:p>
      <w:r>
        <w:t>43</w:t>
        <w:tab/>
        <w:t>1855 - 1856</w:t>
      </w:r>
    </w:p>
    <w:p>
      <w:r>
        <w:br/>
        <w:t>30</w:t>
        <w:tab/>
        <w:t>Nr. 842</w:t>
      </w:r>
    </w:p>
    <w:p>
      <w:r>
        <w:t>33</w:t>
        <w:tab/>
        <w:t>S. 87</w:t>
      </w:r>
    </w:p>
    <w:p>
      <w:r>
        <w:t>40</w:t>
        <w:tab/>
        <w:t>Kunst und Wissenschaft. s[Literatur]s</w:t>
      </w:r>
    </w:p>
    <w:p>
      <w:r>
        <w:t>43</w:t>
        <w:tab/>
        <w:t>1872 - 1885</w:t>
      </w:r>
    </w:p>
    <w:p>
      <w:r>
        <w:br/>
        <w:t>30</w:t>
        <w:tab/>
        <w:t>Nr. 1184</w:t>
      </w:r>
    </w:p>
    <w:p>
      <w:r>
        <w:t>33</w:t>
        <w:tab/>
        <w:t>S. 118</w:t>
      </w:r>
    </w:p>
    <w:p>
      <w:r>
        <w:t>40</w:t>
        <w:tab/>
        <w:t>s[1{Verbot} der in o[Braunschweig]o erschienenen 2{Schrift}]s über die Notlage der Spinner und Weber in o[Schlesien]o</w:t>
      </w:r>
    </w:p>
    <w:p>
      <w:r>
        <w:t>43</w:t>
        <w:tab/>
        <w:t>1844</w:t>
      </w:r>
    </w:p>
    <w:p>
      <w:r>
        <w:br/>
        <w:t>26</w:t>
        <w:tab/>
        <w:t>Karlsruhe (2.4.16)</w:t>
      </w:r>
    </w:p>
    <w:p>
      <w:r>
        <w:t>27</w:t>
        <w:tab/>
        <w:t>k[1{Preußische Gesandtschaft} 2{o[Karlsruhe]o}]k 1814 - 1920</w:t>
      </w:r>
    </w:p>
    <w:p>
      <w:r>
        <w:t>29</w:t>
        <w:tab/>
        <w:t>Findbuch, 1 Bd.</w:t>
      </w:r>
    </w:p>
    <w:p>
      <w:r>
        <w:t>30</w:t>
        <w:tab/>
        <w:t>Nr. 187</w:t>
      </w:r>
    </w:p>
    <w:p>
      <w:r>
        <w:t>33</w:t>
        <w:tab/>
        <w:t>S. 23</w:t>
      </w:r>
    </w:p>
    <w:p>
      <w:r>
        <w:t>40</w:t>
        <w:tab/>
        <w:t>Landesverweis des ehemaligen p[7{badischen Legationsrat} 8{v.} 1{Lamezan}]p wegen Verfassung und Verbreitung der t[2{Flugschrift}: 1{"Europa in Bezug auf den Frieden"}]t sowie sonstiger franzosenfreundlicher Umtriebe</w:t>
      </w:r>
    </w:p>
    <w:p>
      <w:r>
        <w:t>43</w:t>
        <w:tab/>
        <w:t>1814</w:t>
      </w:r>
    </w:p>
    <w:p>
      <w:r>
        <w:br/>
        <w:t>30</w:t>
        <w:tab/>
        <w:t>Nr. 191</w:t>
      </w:r>
    </w:p>
    <w:p>
      <w:r>
        <w:t>33</w:t>
        <w:tab/>
        <w:t>S. 23</w:t>
      </w:r>
    </w:p>
    <w:p>
      <w:r>
        <w:t>40</w:t>
        <w:tab/>
        <w:t>s[Zeitungswesen]s: Artikel und Aufzeichnungen s[2{in o[Süddeutschland]o erschienene}r 1{Zeitung}]sen zur Auswertung für die t[Preußische Staatszeitung]t</w:t>
      </w:r>
    </w:p>
    <w:p>
      <w:r>
        <w:t>43</w:t>
        <w:tab/>
        <w:t>1827 - 1829</w:t>
      </w:r>
    </w:p>
    <w:p>
      <w:r>
        <w:br/>
        <w:t>30</w:t>
        <w:tab/>
        <w:t>Nr. 193</w:t>
      </w:r>
    </w:p>
    <w:p>
      <w:r>
        <w:t>33</w:t>
        <w:tab/>
        <w:t>S. 24</w:t>
      </w:r>
    </w:p>
    <w:p>
      <w:r>
        <w:t>40</w:t>
        <w:tab/>
        <w:t>Berichte über die s[2{o[süddeutsch]oe} 1{Presse}]s</w:t>
      </w:r>
    </w:p>
    <w:p>
      <w:r>
        <w:t>43</w:t>
        <w:tab/>
        <w:t>1832 - 1840</w:t>
      </w:r>
    </w:p>
    <w:p>
      <w:r>
        <w:br/>
        <w:t>30</w:t>
        <w:tab/>
        <w:t>Nr. 312</w:t>
      </w:r>
    </w:p>
    <w:p>
      <w:r>
        <w:t>33</w:t>
        <w:tab/>
        <w:t>S. 43</w:t>
      </w:r>
    </w:p>
    <w:p>
      <w:r>
        <w:t>40</w:t>
        <w:tab/>
        <w:t>Auslieferung der k[1{Palatinischen Bibliothek} in 2{o[Rom]o}]k an die k[1{Universität} 2{o[Heidelberg]o}]k</w:t>
      </w:r>
    </w:p>
    <w:p>
      <w:r>
        <w:t>43</w:t>
        <w:tab/>
        <w:t>1816</w:t>
      </w:r>
    </w:p>
    <w:p>
      <w:r>
        <w:br/>
        <w:t>26</w:t>
        <w:tab/>
        <w:t>Kassel</w:t>
      </w:r>
    </w:p>
    <w:p>
      <w:r>
        <w:t>27</w:t>
        <w:tab/>
        <w:t>k[1{Gesandtschaft} 2{in o[Kassel]o}]k</w:t>
      </w:r>
    </w:p>
    <w:p>
      <w:r>
        <w:t>29</w:t>
        <w:tab/>
        <w:t>Findbuch, 1 Bd.</w:t>
      </w:r>
    </w:p>
    <w:p>
      <w:r>
        <w:t>30</w:t>
        <w:tab/>
        <w:t>Litt. D 1</w:t>
      </w:r>
    </w:p>
    <w:p>
      <w:r>
        <w:t>33</w:t>
        <w:tab/>
        <w:t>S. 49</w:t>
      </w:r>
    </w:p>
    <w:p>
      <w:r>
        <w:t>40</w:t>
        <w:tab/>
        <w:t>Acta: s[Press-Polizei]s, Bd. 1 - 2</w:t>
      </w:r>
    </w:p>
    <w:p>
      <w:r>
        <w:t>41</w:t>
        <w:tab/>
        <w:t>Angelegenheiten der k[1{Preßstation} 2{o[Frankfurt a.M.]o}]k z[1854 - 1860]z</w:t>
      </w:r>
    </w:p>
    <w:p>
      <w:r>
        <w:t>43</w:t>
        <w:tab/>
        <w:t>25.11.1837 - 10.03.1866</w:t>
      </w:r>
    </w:p>
    <w:p>
      <w:r>
        <w:br/>
        <w:t>30</w:t>
        <w:tab/>
        <w:t>Litt. D 1a</w:t>
      </w:r>
    </w:p>
    <w:p>
      <w:r>
        <w:t>33</w:t>
        <w:tab/>
        <w:t>S. 49</w:t>
      </w:r>
    </w:p>
    <w:p>
      <w:r>
        <w:t>40</w:t>
        <w:tab/>
        <w:t>Acta betr. s[Zensur]s- und s[Preßsachen]s, Bd. 1 - 2</w:t>
      </w:r>
    </w:p>
    <w:p>
      <w:r>
        <w:t>41</w:t>
        <w:tab/>
        <w:t>Beschwerden über Zeitungsartikel, Verkehr mit fremden s[Zeitung]sen, s[Bücher-Nachdruck]s</w:t>
      </w:r>
    </w:p>
    <w:p>
      <w:r>
        <w:t>43</w:t>
        <w:tab/>
        <w:t>1814 - 1843</w:t>
      </w:r>
    </w:p>
    <w:p>
      <w:r>
        <w:br/>
        <w:t>30</w:t>
        <w:tab/>
        <w:t>Litt. G 1</w:t>
      </w:r>
    </w:p>
    <w:p>
      <w:r>
        <w:t>33</w:t>
        <w:tab/>
        <w:t>S. 74</w:t>
      </w:r>
    </w:p>
    <w:p>
      <w:r>
        <w:t>40</w:t>
        <w:tab/>
        <w:t>Acta betr. verschiedene Angelegenheiten der Kunst, Wissenschaft und Literatur, Bd. 1 - 2</w:t>
      </w:r>
    </w:p>
    <w:p>
      <w:r>
        <w:t>41</w:t>
        <w:tab/>
        <w:t>Correspondenz in Betreff der Werke p[Friedrich d. Große]pn 1843. Gesuche um Erlaubnis zur s[Einsendung von literarischen Erzeugnissen]s und Kunstgegenständen.</w:t>
      </w:r>
    </w:p>
    <w:p>
      <w:r>
        <w:t>43</w:t>
        <w:tab/>
        <w:t>25.10.1815 - 26.06.1866</w:t>
      </w:r>
    </w:p>
    <w:p>
      <w:r>
        <w:br/>
        <w:t>30</w:t>
        <w:tab/>
        <w:t>Litt. G 4</w:t>
      </w:r>
    </w:p>
    <w:p>
      <w:r>
        <w:t>33</w:t>
        <w:tab/>
        <w:t>S. 74</w:t>
      </w:r>
    </w:p>
    <w:p>
      <w:r>
        <w:t>40</w:t>
        <w:tab/>
        <w:t>Acta betr. das Gesuch der Erben des verstorbenen p[4{Proessor Dr.} 1{Schleiermacher}]p um Ertheilung eines ausschließlichen s[Privilegium zur Herausgabe]s sämtlicher Werke ihres Erblassers</w:t>
      </w:r>
    </w:p>
    <w:p>
      <w:r>
        <w:t>43</w:t>
        <w:tab/>
        <w:t>29.10.1835 - 10.11.1836</w:t>
      </w:r>
    </w:p>
    <w:p>
      <w:r>
        <w:br/>
        <w:t>26</w:t>
        <w:tab/>
        <w:t>Petersburg</w:t>
      </w:r>
    </w:p>
    <w:p>
      <w:r>
        <w:t>27</w:t>
        <w:tab/>
        <w:t>k[1{Gesandtschaft} 2{o[Petersburg]o}]k</w:t>
      </w:r>
    </w:p>
    <w:p>
      <w:r>
        <w:t>29</w:t>
        <w:tab/>
        <w:t>Findbuch, 1 Bd.</w:t>
      </w:r>
    </w:p>
    <w:p>
      <w:r>
        <w:t>30</w:t>
        <w:tab/>
        <w:t>II 1057</w:t>
      </w:r>
    </w:p>
    <w:p>
      <w:r>
        <w:t>33</w:t>
        <w:tab/>
        <w:t>S. 16</w:t>
      </w:r>
    </w:p>
    <w:p>
      <w:r>
        <w:t>40</w:t>
        <w:tab/>
        <w:t>Die Annahme von s[Bücher]sn des p[7{Collegienrath}s 8{von} 1{Zotoff}]p seitens des Königs</w:t>
      </w:r>
    </w:p>
    <w:p>
      <w:r>
        <w:t>43</w:t>
        <w:tab/>
        <w:t>1820 - 1857</w:t>
      </w:r>
    </w:p>
    <w:p>
      <w:r>
        <w:br/>
        <w:t>30</w:t>
        <w:tab/>
        <w:t>II 2232</w:t>
      </w:r>
    </w:p>
    <w:p>
      <w:r>
        <w:t>33</w:t>
        <w:tab/>
        <w:t>S. 18</w:t>
      </w:r>
    </w:p>
    <w:p>
      <w:r>
        <w:t>40</w:t>
        <w:tab/>
        <w:t>Die Versorgung von s[1{Bücher}n 2{für die k[1{Königliche Bibliothek} zu 2{o[Berlin]o}]k}]s</w:t>
      </w:r>
    </w:p>
    <w:p>
      <w:r>
        <w:t>43</w:t>
        <w:tab/>
        <w:t>1828</w:t>
      </w:r>
    </w:p>
    <w:p>
      <w:r>
        <w:br/>
        <w:t>30</w:t>
        <w:tab/>
        <w:t>II 2279</w:t>
      </w:r>
    </w:p>
    <w:p>
      <w:r>
        <w:t>33</w:t>
        <w:tab/>
        <w:t>S. 18</w:t>
      </w:r>
    </w:p>
    <w:p>
      <w:r>
        <w:t>40</w:t>
        <w:tab/>
        <w:t>Das Gesuch des p[7{Landgerichtsrat}hes 8{von} 1{Schiller}]p um ein s[Privileg gegen den s[Nachdruck]s]s der Werke seines Vaters</w:t>
      </w:r>
    </w:p>
    <w:p>
      <w:r>
        <w:t>43</w:t>
        <w:tab/>
        <w:t>1828 - 1829</w:t>
      </w:r>
    </w:p>
    <w:p>
      <w:r>
        <w:br/>
        <w:t>30</w:t>
        <w:tab/>
        <w:t>II 2423</w:t>
      </w:r>
    </w:p>
    <w:p>
      <w:r>
        <w:t>33</w:t>
        <w:tab/>
        <w:t>S. 19</w:t>
      </w:r>
    </w:p>
    <w:p>
      <w:r>
        <w:t>40</w:t>
        <w:tab/>
        <w:t>Die Versorgung von s[1{Bücher}n 2{für die k[1{Königliche Bibliothek} zu 2{o[Berlin]o}]k}]s</w:t>
      </w:r>
    </w:p>
    <w:p>
      <w:r>
        <w:t>43</w:t>
        <w:tab/>
        <w:t>1828 - 1830</w:t>
      </w:r>
    </w:p>
    <w:p>
      <w:r>
        <w:br/>
        <w:t>30</w:t>
        <w:tab/>
        <w:t>II 4105</w:t>
      </w:r>
    </w:p>
    <w:p>
      <w:r>
        <w:t>33</w:t>
        <w:tab/>
        <w:t>S. 33</w:t>
      </w:r>
    </w:p>
    <w:p>
      <w:r>
        <w:t>40</w:t>
        <w:tab/>
        <w:t>Die Überreichung einer von dem p[7{Schuldirektor} 2{J.} 1{Langen}]p angestrebten Übersetzung des "t[Allgemeinen Umrisses der russischen Geschichte]t" von p[4{Professor} 1{Kardanoff}]p an den p[3{Kaiser} 2{Nikolaus I.}]p</w:t>
      </w:r>
    </w:p>
    <w:p>
      <w:r>
        <w:t>43</w:t>
        <w:tab/>
        <w:t>1839 - 1840</w:t>
      </w:r>
    </w:p>
    <w:p>
      <w:r>
        <w:br/>
        <w:t>30</w:t>
        <w:tab/>
        <w:t>II 4120</w:t>
      </w:r>
    </w:p>
    <w:p>
      <w:r>
        <w:t>33</w:t>
        <w:tab/>
        <w:t>S. 33</w:t>
      </w:r>
    </w:p>
    <w:p>
      <w:r>
        <w:t>40</w:t>
        <w:tab/>
        <w:t>betr. das von dem p[7{Rittmeister} 1{Wladislawlew}]p dem Könige überreichte Werk "t[Aurora]t" und die Gegengabe des Königs</w:t>
      </w:r>
    </w:p>
    <w:p>
      <w:r>
        <w:t>43</w:t>
        <w:tab/>
        <w:t>1839 - 1840</w:t>
      </w:r>
    </w:p>
    <w:p>
      <w:r>
        <w:br/>
        <w:t>30</w:t>
        <w:tab/>
        <w:t>II 4146</w:t>
      </w:r>
    </w:p>
    <w:p>
      <w:r>
        <w:t>33</w:t>
        <w:tab/>
        <w:t>S. 33</w:t>
      </w:r>
    </w:p>
    <w:p>
      <w:r>
        <w:t>40</w:t>
        <w:tab/>
        <w:t>Eingabe des p[4{Dr.} 1{Neigebaur} zu 6{o[Bromberg]o}]p wegen des Drucks der bisher unterdrückten Teile des t[Code diplomatique du royaume de Pologne]t von Dagiel</w:t>
      </w:r>
    </w:p>
    <w:p>
      <w:r>
        <w:t>43</w:t>
        <w:tab/>
        <w:t>1839 - 1840</w:t>
      </w:r>
    </w:p>
    <w:p>
      <w:r>
        <w:br/>
        <w:t>26</w:t>
        <w:tab/>
        <w:t>Madrid</w:t>
      </w:r>
    </w:p>
    <w:p>
      <w:r>
        <w:t>27</w:t>
        <w:tab/>
        <w:t>k[1{Gesandtschaft} 2{o[Madrid]o}]k</w:t>
      </w:r>
    </w:p>
    <w:p>
      <w:r>
        <w:t>29</w:t>
        <w:tab/>
        <w:t>Findbuch, 1 Bd.</w:t>
      </w:r>
    </w:p>
    <w:p>
      <w:r>
        <w:t>30</w:t>
        <w:tab/>
        <w:t>II 47</w:t>
      </w:r>
    </w:p>
    <w:p>
      <w:r>
        <w:t>33</w:t>
        <w:tab/>
        <w:t>S. 9</w:t>
      </w:r>
    </w:p>
    <w:p>
      <w:r>
        <w:t>40</w:t>
        <w:tab/>
        <w:t>Die Inventarisierung der s[Bücher]s, Karten pp. der Gesandtschaft</w:t>
      </w:r>
    </w:p>
    <w:p>
      <w:r>
        <w:t>43</w:t>
        <w:tab/>
        <w:t>1833 - 1834</w:t>
      </w:r>
    </w:p>
    <w:p>
      <w:r>
        <w:br/>
        <w:t>26</w:t>
        <w:tab/>
        <w:t>Stuttgart</w:t>
      </w:r>
    </w:p>
    <w:p>
      <w:r>
        <w:t>27</w:t>
        <w:tab/>
        <w:t>k[1{Gesandtschaft} 2{zu o[Stuttgart]o}]k</w:t>
      </w:r>
    </w:p>
    <w:p>
      <w:r>
        <w:t>29</w:t>
        <w:tab/>
        <w:t>Findbuch, 1 Bd.</w:t>
      </w:r>
    </w:p>
    <w:p>
      <w:r>
        <w:t>30</w:t>
        <w:tab/>
        <w:t>II 13</w:t>
      </w:r>
    </w:p>
    <w:p>
      <w:r>
        <w:t>33</w:t>
        <w:tab/>
        <w:t>S. 23 (Rückseite)</w:t>
      </w:r>
    </w:p>
    <w:p>
      <w:r>
        <w:t>40</w:t>
        <w:tab/>
        <w:t>Die Aufhebung des s[1{Verbot}s der 2{Stuttgarter t[Neckarzeitung]t}]s</w:t>
      </w:r>
    </w:p>
    <w:p>
      <w:r>
        <w:t>43</w:t>
        <w:tab/>
        <w:t>1828</w:t>
      </w:r>
    </w:p>
    <w:p>
      <w:r>
        <w:br/>
        <w:t>30</w:t>
        <w:tab/>
        <w:t>V 1</w:t>
      </w:r>
    </w:p>
    <w:p>
      <w:r>
        <w:t>33</w:t>
        <w:tab/>
        <w:t>S. 28</w:t>
      </w:r>
    </w:p>
    <w:p>
      <w:r>
        <w:t>40</w:t>
        <w:tab/>
        <w:t>Acta betr. s[Presse]s und s[Litteratur]s, Kunst und Wissenschaft</w:t>
      </w:r>
    </w:p>
    <w:p>
      <w:r>
        <w:t>43</w:t>
        <w:tab/>
        <w:t>1822 - 1875</w:t>
      </w:r>
    </w:p>
    <w:p>
      <w:r>
        <w:br/>
        <w:t>30</w:t>
        <w:tab/>
        <w:t>V 2</w:t>
      </w:r>
    </w:p>
    <w:p>
      <w:r>
        <w:t>33</w:t>
        <w:tab/>
        <w:t>S. 28</w:t>
      </w:r>
    </w:p>
    <w:p>
      <w:r>
        <w:t>40</w:t>
        <w:tab/>
        <w:t>Acta betr. den s[Schutz schriftstellerischen Eigenthums]s</w:t>
      </w:r>
    </w:p>
    <w:p>
      <w:r>
        <w:t>43</w:t>
        <w:tab/>
        <w:t>1833 - 1839</w:t>
      </w:r>
    </w:p>
    <w:p>
      <w:r>
        <w:br/>
        <w:t>30</w:t>
        <w:tab/>
        <w:t>V 3</w:t>
      </w:r>
    </w:p>
    <w:p>
      <w:r>
        <w:t>33</w:t>
        <w:tab/>
        <w:t>S. 28</w:t>
      </w:r>
    </w:p>
    <w:p>
      <w:r>
        <w:t>40</w:t>
        <w:tab/>
        <w:t>Acta betr. die Klage gegen den "t[Beobachter]t"</w:t>
      </w:r>
    </w:p>
    <w:p>
      <w:r>
        <w:t>43</w:t>
        <w:tab/>
        <w:t>1854 - 1869</w:t>
      </w:r>
    </w:p>
    <w:p>
      <w:r>
        <w:br/>
        <w:t>26</w:t>
        <w:tab/>
        <w:t>Wien</w:t>
      </w:r>
    </w:p>
    <w:p>
      <w:r>
        <w:t>27</w:t>
        <w:tab/>
        <w:t>k[1{Gesandtschaft} 2{zu o[Wien]o}]k</w:t>
      </w:r>
    </w:p>
    <w:p>
      <w:r>
        <w:t>29</w:t>
        <w:tab/>
        <w:t>Findbuch, 1 Bd.</w:t>
      </w:r>
    </w:p>
    <w:p>
      <w:r>
        <w:t>30</w:t>
        <w:tab/>
        <w:t>IV 104</w:t>
      </w:r>
    </w:p>
    <w:p>
      <w:r>
        <w:t>33</w:t>
        <w:tab/>
        <w:t>S. 48</w:t>
      </w:r>
    </w:p>
    <w:p>
      <w:r>
        <w:t>40</w:t>
        <w:tab/>
        <w:t>Die bei p[2{R.} 8{v.} 1{Decker}]p erschienene Schrift "t[Preußens altes Recht an Schleswig- Holstein]t"</w:t>
      </w:r>
    </w:p>
    <w:p>
      <w:r>
        <w:t>43</w:t>
        <w:tab/>
        <w:t>1865</w:t>
      </w:r>
    </w:p>
    <w:p>
      <w:r>
        <w:br/>
        <w:t>26</w:t>
        <w:tab/>
        <w:t>Vatikan (2.4.27)</w:t>
      </w:r>
    </w:p>
    <w:p>
      <w:r>
        <w:t>27</w:t>
        <w:tab/>
        <w:t>k[1{Gesandtschaft} 2{beim o[Vatikan]o}]k 1816 - 1934</w:t>
      </w:r>
    </w:p>
    <w:p>
      <w:r>
        <w:t>29</w:t>
        <w:tab/>
        <w:t>Findbuch, 2 Bde.</w:t>
      </w:r>
    </w:p>
    <w:p>
      <w:r>
        <w:t>30</w:t>
        <w:tab/>
        <w:t>Nr. 2</w:t>
      </w:r>
    </w:p>
    <w:p>
      <w:r>
        <w:t>31</w:t>
        <w:tab/>
        <w:t>Rep. 81 Rom II A Nr. 115</w:t>
      </w:r>
    </w:p>
    <w:p>
      <w:r>
        <w:t>33</w:t>
        <w:tab/>
        <w:t>Bd. 1, S. 1</w:t>
      </w:r>
    </w:p>
    <w:p>
      <w:r>
        <w:t>40</w:t>
        <w:tab/>
        <w:t>Gesandtschaftsarchiv, s[Gesandtschaftsbibliothek &lt;der Gesandtschaft beim Vatikan&gt;]s, Chiffres und Siegel der Gesandtschaft</w:t>
      </w:r>
    </w:p>
    <w:p>
      <w:r>
        <w:t>43</w:t>
        <w:tab/>
        <w:t>1816 - 1869</w:t>
      </w:r>
    </w:p>
    <w:p>
      <w:r>
        <w:br/>
        <w:t>30</w:t>
        <w:tab/>
        <w:t>Nr. 49</w:t>
      </w:r>
    </w:p>
    <w:p>
      <w:r>
        <w:t>33</w:t>
        <w:tab/>
        <w:t>Bd. 1, S. 7</w:t>
      </w:r>
    </w:p>
    <w:p>
      <w:r>
        <w:t>40</w:t>
        <w:tab/>
        <w:t>s[Flugschrift über die revolutionären Bewegungen im Kirchenstaate]s</w:t>
      </w:r>
    </w:p>
    <w:p>
      <w:r>
        <w:t>43</w:t>
        <w:tab/>
        <w:t>1831 - 1832</w:t>
      </w:r>
    </w:p>
    <w:p>
      <w:r>
        <w:br/>
        <w:t>30</w:t>
        <w:tab/>
        <w:t>Nr. 169</w:t>
      </w:r>
    </w:p>
    <w:p>
      <w:r>
        <w:t>31</w:t>
        <w:tab/>
        <w:t>Rep. 81 Rom II A Nr. 140</w:t>
      </w:r>
    </w:p>
    <w:p>
      <w:r>
        <w:t>33</w:t>
        <w:tab/>
        <w:t>Bd. 1, S. 21</w:t>
      </w:r>
    </w:p>
    <w:p>
      <w:r>
        <w:t>40</w:t>
        <w:tab/>
        <w:t xml:space="preserve">Wissenschaftliche und Kunstsachen </w:t>
      </w:r>
    </w:p>
    <w:p>
      <w:r>
        <w:t>41</w:t>
        <w:tab/>
        <w:t>u. a. Herausgabe des t[Ulphilas]t nach der Handschrift von Ambrosiana z[1819-1826]z / Einsendung der s[2{Hitzigsche}n 1{Preßzeitung}]s z[1841]z, Sammlung der Werke p[Palestrina]ps von p[7{Abate} 1{Baini}]p 1841 / t[Rheinischer Beobachter]t z[1844]z /s[Musterkalender]s z[1845]z, t[Toscanischer Staatskalender]t z[1849]z / Regulativ für die Benutzung der s[2{Vatikanische}n 1{Bibliothek}]s 1851</w:t>
      </w:r>
    </w:p>
    <w:p>
      <w:r>
        <w:t>43</w:t>
        <w:tab/>
        <w:t>1823 - 1871</w:t>
      </w:r>
    </w:p>
    <w:p>
      <w:r>
        <w:br/>
        <w:t>30</w:t>
        <w:tab/>
        <w:t>Nr. 173/1</w:t>
      </w:r>
    </w:p>
    <w:p>
      <w:r>
        <w:t>33</w:t>
        <w:tab/>
        <w:t>Bd. 1, S. 22</w:t>
      </w:r>
    </w:p>
    <w:p>
      <w:r>
        <w:t>40</w:t>
        <w:tab/>
        <w:t>Denkschrift über die Abfassung gleichförmiger Verfügungen über die Sicherstellung der s[Rechte der s[Schriftsteller]s und s[Verleger]s gegen den s[Nachdruck]s]s</w:t>
      </w:r>
    </w:p>
    <w:p>
      <w:r>
        <w:t>43</w:t>
        <w:tab/>
        <w:t>1836</w:t>
      </w:r>
    </w:p>
    <w:p>
      <w:r>
        <w:br/>
        <w:t>30</w:t>
        <w:tab/>
        <w:t>Nr. 174/1</w:t>
      </w:r>
    </w:p>
    <w:p>
      <w:r>
        <w:t>33</w:t>
        <w:tab/>
        <w:t>Bd. 1, S. 22</w:t>
      </w:r>
    </w:p>
    <w:p>
      <w:r>
        <w:t>40</w:t>
        <w:tab/>
        <w:t>Denkschrift über Maßnahmen gegen die s[Presse in o[Bayern]o]s</w:t>
      </w:r>
    </w:p>
    <w:p>
      <w:r>
        <w:t>42</w:t>
        <w:tab/>
        <w:t>Beilage A: Charakteristik der t[Neuen Würzburger Zeitung]t über kath. Angelegenheiten in o[Preußen]o / Beilage B: Darstellung der k[1{Preußischen Gesandtschaft} 2{in o[München]o}]k über Maßnahmen gegen die s[Presse in Preußen]s</w:t>
      </w:r>
    </w:p>
    <w:p>
      <w:r>
        <w:t>43</w:t>
        <w:tab/>
        <w:t>1838</w:t>
      </w:r>
    </w:p>
    <w:p>
      <w:r>
        <w:br/>
        <w:t>30</w:t>
        <w:tab/>
        <w:t>Nr. 178</w:t>
      </w:r>
    </w:p>
    <w:p>
      <w:r>
        <w:t>31</w:t>
        <w:tab/>
        <w:t>Rep. 81 Rom II A Nr. 140 I Fasc. 1</w:t>
      </w:r>
    </w:p>
    <w:p>
      <w:r>
        <w:t>33</w:t>
        <w:tab/>
        <w:t>Bd. 1, S. 22</w:t>
      </w:r>
    </w:p>
    <w:p>
      <w:r>
        <w:t>40</w:t>
        <w:tab/>
        <w:t>s[Bibliothek Albani]s</w:t>
      </w:r>
    </w:p>
    <w:p>
      <w:r>
        <w:t>43</w:t>
        <w:tab/>
        <w:t>1862 - 1865 ; 1879</w:t>
      </w:r>
    </w:p>
    <w:p>
      <w:r>
        <w:br/>
        <w:t>30</w:t>
        <w:tab/>
        <w:t>Nr. 194</w:t>
      </w:r>
    </w:p>
    <w:p>
      <w:r>
        <w:t>31</w:t>
        <w:tab/>
        <w:t>Rep. 81 Rom II B Nr. 27b Bd. 2</w:t>
      </w:r>
    </w:p>
    <w:p>
      <w:r>
        <w:t>33</w:t>
        <w:tab/>
        <w:t>Bd. 1, S. 25</w:t>
      </w:r>
    </w:p>
    <w:p>
      <w:r>
        <w:t>40</w:t>
        <w:tab/>
        <w:t>Verschiedene Kirchensachen</w:t>
      </w:r>
    </w:p>
    <w:p>
      <w:r>
        <w:t>41</w:t>
        <w:tab/>
        <w:t>Berichtigung des s[2{römische&lt;r&gt;}n 1{Staatskalender}]ss z[1824-1829]z, Kistenmaker Edition der t[Vulgata]t z[1825]z, s[Bücherverbote der k[Congregatio Indicis]k]s z[1825-1833]z</w:t>
      </w:r>
    </w:p>
    <w:p>
      <w:r>
        <w:t>43</w:t>
        <w:tab/>
        <w:t>1818 - 1861</w:t>
      </w:r>
    </w:p>
    <w:p>
      <w:r>
        <w:br/>
        <w:t>30</w:t>
        <w:tab/>
        <w:t>Nr. 211</w:t>
      </w:r>
    </w:p>
    <w:p>
      <w:r>
        <w:t>31</w:t>
        <w:tab/>
        <w:t>Rep. 81 Rom II B Nr. 27c Bd. 3</w:t>
      </w:r>
    </w:p>
    <w:p>
      <w:r>
        <w:t>33</w:t>
        <w:tab/>
        <w:t>Bd. 1, S. 29</w:t>
      </w:r>
    </w:p>
    <w:p>
      <w:r>
        <w:t>40</w:t>
        <w:tab/>
        <w:t>Die p[Herme]pschen Streitigkeiten</w:t>
      </w:r>
    </w:p>
    <w:p>
      <w:r>
        <w:t>41</w:t>
        <w:tab/>
        <w:t>Die s[Verdammung der Hermeschen Schriften]s, Gegenbemühungen der Hermesianer</w:t>
      </w:r>
    </w:p>
    <w:p>
      <w:r>
        <w:t>43</w:t>
        <w:tab/>
        <w:t>1835 - 1848</w:t>
      </w:r>
    </w:p>
    <w:p/>
    <w:p/>
    <w:p>
      <w:r>
        <w:br/>
        <w:t>20</w:t>
        <w:tab/>
        <w:t>I. HA, Rep. 83 (M)</w:t>
      </w:r>
    </w:p>
    <w:p>
      <w:r>
        <w:t>21</w:t>
        <w:tab/>
        <w:t>Oberpräsidium für Brandenburg und Pommern</w:t>
      </w:r>
    </w:p>
    <w:p>
      <w:r>
        <w:t>22</w:t>
        <w:tab/>
        <w:t>I. Hauptabteilung \ Rep. 83 Oberpräsidium für Brandenburg und Pommern</w:t>
      </w:r>
    </w:p>
    <w:p>
      <w:r>
        <w:t>23</w:t>
        <w:tab/>
        <w:t>1808 - 1814</w:t>
      </w:r>
    </w:p>
    <w:p>
      <w:r>
        <w:t>24</w:t>
        <w:tab/>
        <w:t>Findkartei</w:t>
      </w:r>
    </w:p>
    <w:p>
      <w:r>
        <w:t>30</w:t>
        <w:tab/>
        <w:t>A XXI 26</w:t>
      </w:r>
    </w:p>
    <w:p>
      <w:r>
        <w:t>40</w:t>
        <w:tab/>
        <w:t>Ablieferung der s[Intelligenzblätter]s durch das k[2{o[Berlin]o}er 1{Intelligenzkontor}]k an das ehemalige k[Generaldirektorium]k</w:t>
      </w:r>
    </w:p>
    <w:p>
      <w:r>
        <w:t>43</w:t>
        <w:tab/>
        <w:t>1809</w:t>
      </w:r>
    </w:p>
    <w:p>
      <w:r>
        <w:br/>
        <w:t>30</w:t>
        <w:tab/>
        <w:t>B XII 8</w:t>
      </w:r>
    </w:p>
    <w:p>
      <w:r>
        <w:t>40</w:t>
        <w:tab/>
        <w:t>Inhaftierung des p[7{Hofbuchdrucker}s 1{Trowitz}]p und dessen Faktors von dem p[7{französischen Kommandanten von o[Küstrin]o}, 3{Baron} 1{Armand}]p</w:t>
      </w:r>
    </w:p>
    <w:p>
      <w:r>
        <w:t>43</w:t>
        <w:tab/>
        <w:t>1809</w:t>
      </w:r>
    </w:p>
    <w:p>
      <w:r>
        <w:br/>
        <w:t>30</w:t>
        <w:tab/>
        <w:t>B XIV 4</w:t>
      </w:r>
    </w:p>
    <w:p>
      <w:r>
        <w:t>40</w:t>
        <w:tab/>
        <w:t>Herausgabe des t[Sternbergischen Kreisanzeiger]ts</w:t>
      </w:r>
    </w:p>
    <w:p>
      <w:r>
        <w:t>43</w:t>
        <w:tab/>
        <w:t>1809</w:t>
      </w:r>
    </w:p>
    <w:p>
      <w:r>
        <w:br/>
        <w:t>30</w:t>
        <w:tab/>
        <w:t>C IX 2</w:t>
      </w:r>
    </w:p>
    <w:p>
      <w:r>
        <w:t>40</w:t>
        <w:tab/>
        <w:t>Wegen der s[2{Akademische}n Kunst- und 1{Buchhandlung}]s</w:t>
      </w:r>
    </w:p>
    <w:p>
      <w:r>
        <w:t>43</w:t>
        <w:tab/>
        <w:t>1809</w:t>
      </w:r>
    </w:p>
    <w:p>
      <w:r>
        <w:t>45</w:t>
        <w:tab/>
        <w:t>betr. s[Konzession]s</w:t>
      </w:r>
    </w:p>
    <w:p>
      <w:r>
        <w:br/>
        <w:t>30</w:t>
        <w:tab/>
        <w:t>C IX 6</w:t>
      </w:r>
    </w:p>
    <w:p>
      <w:r>
        <w:t>40</w:t>
        <w:tab/>
        <w:t>Verkauf der o[Halle]oschen und anderer s[Bibelauflage]sn</w:t>
      </w:r>
    </w:p>
    <w:p>
      <w:r>
        <w:t>43</w:t>
        <w:tab/>
        <w:t>1809</w:t>
      </w:r>
    </w:p>
    <w:p>
      <w:r>
        <w:t>45</w:t>
        <w:tab/>
        <w:t>betr. s[Konzession]s</w:t>
      </w:r>
    </w:p>
    <w:p>
      <w:r>
        <w:br/>
        <w:t>30</w:t>
        <w:tab/>
        <w:t>C IX 9</w:t>
      </w:r>
    </w:p>
    <w:p>
      <w:r>
        <w:t>40</w:t>
        <w:tab/>
        <w:t>Wegen der s[Buchhändlerprivileg]sien</w:t>
      </w:r>
    </w:p>
    <w:p>
      <w:r>
        <w:t>43</w:t>
        <w:tab/>
        <w:t>1809</w:t>
      </w:r>
    </w:p>
    <w:p>
      <w:r>
        <w:t>45</w:t>
        <w:tab/>
        <w:t>betr. s[Konzession]s</w:t>
      </w:r>
    </w:p>
    <w:p>
      <w:r>
        <w:br/>
        <w:t>30</w:t>
        <w:tab/>
        <w:t>C XIX 20</w:t>
      </w:r>
    </w:p>
    <w:p>
      <w:r>
        <w:t>40</w:t>
        <w:tab/>
        <w:t>Der t[Gemeinnützige Anzeiger des t[Berliner Intelligenzblatt]tes]t</w:t>
      </w:r>
    </w:p>
    <w:p>
      <w:r>
        <w:t>43</w:t>
        <w:tab/>
        <w:t>1810</w:t>
      </w:r>
    </w:p>
    <w:p>
      <w:r>
        <w:br/>
        <w:t>30</w:t>
        <w:tab/>
        <w:t>C XIX 21</w:t>
      </w:r>
    </w:p>
    <w:p>
      <w:r>
        <w:t>40</w:t>
        <w:tab/>
        <w:t>s[2{Herausgabe} eines 1{Wochenblattes}]s in o[Potsdam]o</w:t>
      </w:r>
    </w:p>
    <w:p>
      <w:r>
        <w:t>43</w:t>
        <w:tab/>
        <w:t>1810</w:t>
      </w:r>
    </w:p>
    <w:p/>
    <w:p/>
    <w:p>
      <w:r>
        <w:br/>
        <w:t>20</w:t>
        <w:tab/>
        <w:t>I. HA, Rep. 84a (2.5.1.) (M)</w:t>
      </w:r>
    </w:p>
    <w:p>
      <w:r>
        <w:t>21</w:t>
        <w:tab/>
        <w:t>Justizministerium</w:t>
      </w:r>
    </w:p>
    <w:p>
      <w:r>
        <w:t>22</w:t>
        <w:tab/>
        <w:t>I. Hauptabteilung \ Rep. 84a Justizministerium</w:t>
      </w:r>
    </w:p>
    <w:p>
      <w:r>
        <w:t>23</w:t>
        <w:tab/>
        <w:t>1808 - 1935</w:t>
      </w:r>
    </w:p>
    <w:p>
      <w:r>
        <w:t>24</w:t>
        <w:tab/>
        <w:t>Findbuch</w:t>
      </w:r>
    </w:p>
    <w:p>
      <w:r>
        <w:t>25</w:t>
        <w:tab/>
        <w:t>Die Findbücher umfassen 18 Bände. Findbuch Bd. 9 enthält überwiegend Akten zu Strafrechtssachen von Arbeitern, Bauern, Bürgern (bes. Redakteure), wegen Artikeln in der Presse oder Schriften gegen den Staat, Unterstützung der freien Presse, Verbreitung rev. Schriften, Verbot von Drucksachen. Untersuchungs- und Strafsachen gegen Presseorgane, vorwiegend der lokalen bürgerlichen Presse, bes. der Presse der Sozialdemokratischen Partei, gegen Verfasser politischer Druckschriften sind in Abschnitt D. 2.3.1.2, S. 1226 - 1246; Presse und Agitation nationaler Bewegungen in Abschnitt 3, S. 1279 - 1304. Findbuch Bd. 12 enthält in Abschnitt D. 4.2.6. (Presse und Agitation) Akten zu Strafverfolgungsprozessen gegen Anhänger der Arbeiterbewegung 1918 - 1936, wegen Tätigkeit in Presse und Agitation (bes. Redakteure der "Roten Fahne"), Verbreitung von Druck- und Flugschriften, desgl. Bd. 13 in Abschnitt 4.3.3. , Bd. 14 Akten zu Strafverfolgungsprozessen gegen Angehörige und Organisationen der bürgerlichen Presse (D. 5.1.)</w:t>
      </w:r>
    </w:p>
    <w:p>
      <w:r>
        <w:t>30</w:t>
        <w:tab/>
        <w:t>Nr. 452</w:t>
      </w:r>
    </w:p>
    <w:p>
      <w:r>
        <w:t>31</w:t>
        <w:tab/>
        <w:t>I G p 40</w:t>
      </w:r>
    </w:p>
    <w:p>
      <w:r>
        <w:t>33</w:t>
        <w:tab/>
        <w:t>Bd. 2, S. 65</w:t>
      </w:r>
    </w:p>
    <w:p>
      <w:r>
        <w:t>40</w:t>
        <w:tab/>
        <w:t>Von der Registratur des k[Geheime&lt;s&gt;n Obertribunal]ks abgeliefertes Fascikel, enthaltend den s[Debit des Allgemeinen Landrechts und der Allgemeinen Gerichtsordnung]s</w:t>
      </w:r>
    </w:p>
    <w:p>
      <w:r>
        <w:t>43</w:t>
        <w:tab/>
        <w:t>1792 - 1816</w:t>
      </w:r>
    </w:p>
    <w:p>
      <w:r>
        <w:br/>
        <w:t>30</w:t>
        <w:tab/>
        <w:t>Nr. 453</w:t>
      </w:r>
    </w:p>
    <w:p>
      <w:r>
        <w:t>31</w:t>
        <w:tab/>
        <w:t>27</w:t>
      </w:r>
    </w:p>
    <w:p>
      <w:r>
        <w:t>33</w:t>
        <w:tab/>
        <w:t>Bd. 2, S. 65</w:t>
      </w:r>
    </w:p>
    <w:p>
      <w:r>
        <w:t>40</w:t>
        <w:tab/>
        <w:t>Berechnung mit dem s[2{Geheime&lt;r&gt;}n 1{Oberhofbuchdrucker}]s wegen des s[Drucks der lateinischen Übersetzung des Allgemeinen Landrechts]s und Kontrakt mit dem p[5{s[Buchhändler]s} 1{Nauck}]p wegen des weiteren s[Verlag]ss der Übersetzung</w:t>
      </w:r>
    </w:p>
    <w:p>
      <w:r>
        <w:t>43</w:t>
        <w:tab/>
        <w:t>1799 - 1827</w:t>
      </w:r>
    </w:p>
    <w:p>
      <w:r>
        <w:br/>
        <w:t>30</w:t>
        <w:tab/>
        <w:t>Nr. 454</w:t>
      </w:r>
    </w:p>
    <w:p>
      <w:r>
        <w:t>31</w:t>
        <w:tab/>
        <w:t>4</w:t>
      </w:r>
    </w:p>
    <w:p>
      <w:r>
        <w:t>33</w:t>
        <w:tab/>
        <w:t>Bd. 2, S. 65</w:t>
      </w:r>
    </w:p>
    <w:p>
      <w:r>
        <w:t>40</w:t>
        <w:tab/>
        <w:t>Anfertigung des Anhangs zum Allgemeinen Landrecht und s[Neuauflage des Landrechts]s</w:t>
      </w:r>
    </w:p>
    <w:p>
      <w:r>
        <w:t>43</w:t>
        <w:tab/>
        <w:t>1802 - 1817</w:t>
      </w:r>
    </w:p>
    <w:p>
      <w:r>
        <w:br/>
        <w:t>30</w:t>
        <w:tab/>
        <w:t>Nr. 455</w:t>
      </w:r>
    </w:p>
    <w:p>
      <w:r>
        <w:t>31</w:t>
        <w:tab/>
        <w:t>28</w:t>
      </w:r>
    </w:p>
    <w:p>
      <w:r>
        <w:t>33</w:t>
        <w:tab/>
        <w:t>Bd. 2, S. 65</w:t>
      </w:r>
    </w:p>
    <w:p>
      <w:r>
        <w:t>40</w:t>
        <w:tab/>
        <w:t>s[Debit des lateinischen Exemplars des Allgemeinen Landrechts]s</w:t>
      </w:r>
    </w:p>
    <w:p>
      <w:r>
        <w:t>43</w:t>
        <w:tab/>
        <w:t>1814 - 1826</w:t>
      </w:r>
    </w:p>
    <w:p>
      <w:r>
        <w:br/>
        <w:t>30</w:t>
        <w:tab/>
        <w:t>Nr. 456 - 458</w:t>
      </w:r>
    </w:p>
    <w:p>
      <w:r>
        <w:t>31</w:t>
        <w:tab/>
        <w:t>16</w:t>
      </w:r>
    </w:p>
    <w:p>
      <w:r>
        <w:t>33</w:t>
        <w:tab/>
        <w:t>Bd. 2, S. 65</w:t>
      </w:r>
    </w:p>
    <w:p>
      <w:r>
        <w:t>40</w:t>
        <w:tab/>
        <w:t>s[Druck und Verkauf des Allgemeinen Landrechts und der Gerichtsordnung]s, Bd. 1 - 3</w:t>
      </w:r>
    </w:p>
    <w:p>
      <w:r>
        <w:t>43</w:t>
        <w:tab/>
        <w:t>1819 - 1880</w:t>
      </w:r>
    </w:p>
    <w:p>
      <w:r>
        <w:br/>
        <w:t>30</w:t>
        <w:tab/>
        <w:t>Nr. 459</w:t>
      </w:r>
    </w:p>
    <w:p>
      <w:r>
        <w:t>31</w:t>
        <w:tab/>
        <w:t>I G 663</w:t>
      </w:r>
    </w:p>
    <w:p>
      <w:r>
        <w:t>33</w:t>
        <w:tab/>
        <w:t>Bd. 2, S. 66</w:t>
      </w:r>
    </w:p>
    <w:p>
      <w:r>
        <w:t>40</w:t>
        <w:tab/>
        <w:t>Verkauf der s[2{preußische}n 1{Gesetz- und Hilfsbücher}]s in den Provinzen jenseits der Elbe wegen des s[Zwangsdebit]ss der Gesetzsammlung</w:t>
      </w:r>
    </w:p>
    <w:p>
      <w:r>
        <w:t>43</w:t>
        <w:tab/>
        <w:t>1814 - 1821</w:t>
      </w:r>
    </w:p>
    <w:p>
      <w:r>
        <w:br/>
        <w:t>30</w:t>
        <w:tab/>
        <w:t>Nr. 461 - 465</w:t>
      </w:r>
    </w:p>
    <w:p>
      <w:r>
        <w:t>31</w:t>
        <w:tab/>
        <w:t>I B J 34</w:t>
      </w:r>
    </w:p>
    <w:p>
      <w:r>
        <w:t>33</w:t>
        <w:tab/>
        <w:t>Bd. 2, S. 66</w:t>
      </w:r>
    </w:p>
    <w:p>
      <w:r>
        <w:t>40</w:t>
        <w:tab/>
        <w:t>Herausgabe der t[Jahrbücher für die Preußische Gesetzgebung, Rechtswissenschaft und Rechtsverwaltung]t, Bd. 1 - 5</w:t>
      </w:r>
    </w:p>
    <w:p>
      <w:r>
        <w:t>43</w:t>
        <w:tab/>
        <w:t>1805 - 1892</w:t>
      </w:r>
    </w:p>
    <w:p>
      <w:r>
        <w:br/>
        <w:t>30</w:t>
        <w:tab/>
        <w:t>Nr. 465/1</w:t>
      </w:r>
    </w:p>
    <w:p>
      <w:r>
        <w:t>33</w:t>
        <w:tab/>
        <w:t>Bd. 2, S. 66</w:t>
      </w:r>
    </w:p>
    <w:p>
      <w:r>
        <w:t>40</w:t>
        <w:tab/>
        <w:t>Einrichtung der s[Amtsblätter]s bei den Regierungen. s[Publikation der Gesetze und Verfügungen]s...</w:t>
      </w:r>
    </w:p>
    <w:p>
      <w:r>
        <w:t>43</w:t>
        <w:tab/>
        <w:t>1811 - 1819</w:t>
      </w:r>
    </w:p>
    <w:p>
      <w:r>
        <w:br/>
        <w:t>30</w:t>
        <w:tab/>
        <w:t>Nr. 472 - 473</w:t>
      </w:r>
    </w:p>
    <w:p>
      <w:r>
        <w:t>31</w:t>
        <w:tab/>
        <w:t>I B  G alt Nr. 70</w:t>
      </w:r>
    </w:p>
    <w:p>
      <w:r>
        <w:t>33</w:t>
        <w:tab/>
        <w:t>Bd. 2, S. 67</w:t>
      </w:r>
    </w:p>
    <w:p>
      <w:r>
        <w:t>40</w:t>
        <w:tab/>
        <w:t>Herausgabe der in den s[Kamptzschen Jahrbücher]sn enthaltenen Verordnungen durch den p[7{Justizkommissar} 1{Graeff} in 6{o[Breslau]o}]p, 1 - 2</w:t>
      </w:r>
    </w:p>
    <w:p>
      <w:r>
        <w:t>43</w:t>
        <w:tab/>
        <w:t>1829 - 1857</w:t>
      </w:r>
    </w:p>
    <w:p>
      <w:r>
        <w:br/>
        <w:t>30</w:t>
        <w:tab/>
        <w:t>Nr. 475</w:t>
      </w:r>
    </w:p>
    <w:p>
      <w:r>
        <w:t>31</w:t>
        <w:tab/>
        <w:t>I P v 4</w:t>
      </w:r>
    </w:p>
    <w:p>
      <w:r>
        <w:t>33</w:t>
        <w:tab/>
        <w:t>Bd. 2, S. 67</w:t>
      </w:r>
    </w:p>
    <w:p>
      <w:r>
        <w:t>40</w:t>
        <w:tab/>
        <w:t>o[Dänisch]oe Übersetzung der s[2{o[preußisch]oe}n 1{Gesetzsammlung}]s</w:t>
      </w:r>
    </w:p>
    <w:p>
      <w:r>
        <w:t>43</w:t>
        <w:tab/>
        <w:t>1867 - 1873</w:t>
      </w:r>
    </w:p>
    <w:p>
      <w:r>
        <w:br/>
        <w:t>30</w:t>
        <w:tab/>
        <w:t>Nr. 488 - 489</w:t>
      </w:r>
    </w:p>
    <w:p>
      <w:r>
        <w:t>31</w:t>
        <w:tab/>
        <w:t>I P f 7</w:t>
      </w:r>
    </w:p>
    <w:p>
      <w:r>
        <w:t>33</w:t>
        <w:tab/>
        <w:t>Bd. 2, S. 69</w:t>
      </w:r>
    </w:p>
    <w:p>
      <w:r>
        <w:t>40</w:t>
        <w:tab/>
        <w:t>o[Polnisch]oe Übersetzung der s[2{o[preußisch]oe}n 1{Gesetzsammlung}]s und der s[Gesetzsammlung für das o[2{Großherzogtum} 1{Posen}]o]s, Bd. 1 - 2</w:t>
      </w:r>
    </w:p>
    <w:p>
      <w:r>
        <w:t>43</w:t>
        <w:tab/>
        <w:t>1815 - 1887</w:t>
      </w:r>
    </w:p>
    <w:p>
      <w:r>
        <w:br/>
        <w:t>30</w:t>
        <w:tab/>
        <w:t>Nr. 497 - 498</w:t>
      </w:r>
    </w:p>
    <w:p>
      <w:r>
        <w:t>31</w:t>
        <w:tab/>
        <w:t>9</w:t>
      </w:r>
    </w:p>
    <w:p>
      <w:r>
        <w:t>33</w:t>
        <w:tab/>
        <w:t>Bd. 2, S. 70</w:t>
      </w:r>
    </w:p>
    <w:p>
      <w:r>
        <w:t>40</w:t>
        <w:tab/>
        <w:t>s[Gesetzsammlung]s, s[Amts&lt;blätter&gt;]s- und s[Intelligenzblätter]s in der o[Rheinprovinz]o, Bd. 1 - 2</w:t>
      </w:r>
    </w:p>
    <w:p>
      <w:r>
        <w:t>43</w:t>
        <w:tab/>
        <w:t>1818 - 1863</w:t>
      </w:r>
    </w:p>
    <w:p>
      <w:r>
        <w:br/>
        <w:t>30</w:t>
        <w:tab/>
        <w:t>Nr. 508</w:t>
      </w:r>
    </w:p>
    <w:p>
      <w:r>
        <w:t>31</w:t>
        <w:tab/>
        <w:t>I R a 100</w:t>
      </w:r>
    </w:p>
    <w:p>
      <w:r>
        <w:t>33</w:t>
        <w:tab/>
        <w:t>Bd. 2, S. 71</w:t>
      </w:r>
    </w:p>
    <w:p>
      <w:r>
        <w:t>40</w:t>
        <w:tab/>
        <w:t>Herausgabe s[2{rechtswissenschaftliche}r 1{Zeitschrift}]sen in der o[Rheinprovinz]o</w:t>
      </w:r>
    </w:p>
    <w:p>
      <w:r>
        <w:t>43</w:t>
        <w:tab/>
        <w:t>1831 - 1888</w:t>
      </w:r>
    </w:p>
    <w:p>
      <w:r>
        <w:br/>
        <w:t>30</w:t>
        <w:tab/>
        <w:t>Nr. 1153</w:t>
      </w:r>
    </w:p>
    <w:p>
      <w:r>
        <w:t>31</w:t>
        <w:tab/>
        <w:t>VI Allg. 8, Bd. 3</w:t>
      </w:r>
    </w:p>
    <w:p>
      <w:r>
        <w:t>33</w:t>
        <w:tab/>
        <w:t>Bd. 2, S. 141</w:t>
      </w:r>
    </w:p>
    <w:p>
      <w:r>
        <w:t>40</w:t>
        <w:tab/>
        <w:t>Bezug der t[Zeitschrift für Bauwesen]t bzw. des t[Zentralblattes der Bauverwaltung]t</w:t>
      </w:r>
    </w:p>
    <w:p>
      <w:r>
        <w:t>43</w:t>
        <w:tab/>
        <w:t>1851 - 1934</w:t>
      </w:r>
    </w:p>
    <w:p>
      <w:r>
        <w:br/>
        <w:t>30</w:t>
        <w:tab/>
        <w:t>Nr. 7094</w:t>
      </w:r>
    </w:p>
    <w:p>
      <w:r>
        <w:t>31</w:t>
        <w:tab/>
        <w:t>I R a 177</w:t>
      </w:r>
    </w:p>
    <w:p>
      <w:r>
        <w:t>33</w:t>
        <w:tab/>
        <w:t>Bd. 7, S. 820</w:t>
      </w:r>
    </w:p>
    <w:p>
      <w:r>
        <w:t>40</w:t>
        <w:tab/>
        <w:t>Beschaffung der t[Gazette des Tribunaux]t und der t[Bulletins des Lois]t</w:t>
      </w:r>
    </w:p>
    <w:p>
      <w:r>
        <w:t>43</w:t>
        <w:tab/>
        <w:t>1831 - 1883</w:t>
      </w:r>
    </w:p>
    <w:p>
      <w:r>
        <w:br/>
        <w:t>30</w:t>
        <w:tab/>
        <w:t>Nr. 7862</w:t>
      </w:r>
    </w:p>
    <w:p>
      <w:r>
        <w:t>31</w:t>
        <w:tab/>
        <w:t>II K 97</w:t>
      </w:r>
    </w:p>
    <w:p>
      <w:r>
        <w:t>33</w:t>
        <w:tab/>
        <w:t>Bd. 7, S. 909</w:t>
      </w:r>
    </w:p>
    <w:p>
      <w:r>
        <w:t>40</w:t>
        <w:tab/>
        <w:t>Herausgabe der Krünitzschen ökonomisch-technologischen t[&lt;Ökonomisch-technologische&gt; Enzyklopädie &lt;(Krünitzsche)&gt;]t und ihrer Fortsetzung durch den p[7{Privatgelehrten der Naturgeschichte} 4{Prof. Dr.} 2{Heinrich Gustav} 1{Flörcke} in 6{o[Rostock]o}]p</w:t>
      </w:r>
    </w:p>
    <w:p>
      <w:r>
        <w:t>43</w:t>
        <w:tab/>
        <w:t>1817 - 1818</w:t>
      </w:r>
    </w:p>
    <w:p>
      <w:r>
        <w:br/>
        <w:t>30</w:t>
        <w:tab/>
        <w:t>Nr. 7921</w:t>
      </w:r>
    </w:p>
    <w:p>
      <w:r>
        <w:t>31</w:t>
        <w:tab/>
        <w:t>I p m 14</w:t>
      </w:r>
    </w:p>
    <w:p>
      <w:r>
        <w:t>33</w:t>
        <w:tab/>
        <w:t>Bd. 7, S. 917</w:t>
      </w:r>
    </w:p>
    <w:p>
      <w:r>
        <w:t>40</w:t>
        <w:tab/>
        <w:t>s[Buchdruckerprivilegium]s des p[7{Hofkammerrat}es 1{Ribler} in 6{o[Hechingen]o}]p</w:t>
      </w:r>
    </w:p>
    <w:p>
      <w:r>
        <w:t>43</w:t>
        <w:tab/>
        <w:t>1856 - 1859</w:t>
      </w:r>
    </w:p>
    <w:p>
      <w:r>
        <w:br/>
        <w:t>30</w:t>
        <w:tab/>
        <w:t>Nr. 8395</w:t>
      </w:r>
    </w:p>
    <w:p>
      <w:r>
        <w:t>31</w:t>
        <w:tab/>
        <w:t>I R a 130</w:t>
      </w:r>
    </w:p>
    <w:p>
      <w:r>
        <w:t>33</w:t>
        <w:tab/>
        <w:t>Bd. 8, S. 974</w:t>
      </w:r>
    </w:p>
    <w:p>
      <w:r>
        <w:t>40</w:t>
        <w:tab/>
        <w:t>Übersetzung der französischen s[Gesetzbücher für die o[Rheinprovinz]o]s</w:t>
      </w:r>
    </w:p>
    <w:p>
      <w:r>
        <w:t>43</w:t>
        <w:tab/>
        <w:t>1833 - 1847</w:t>
      </w:r>
    </w:p>
    <w:p>
      <w:r>
        <w:br/>
        <w:t>30</w:t>
        <w:tab/>
        <w:t>Nr. 8520</w:t>
      </w:r>
    </w:p>
    <w:p>
      <w:r>
        <w:t>31</w:t>
        <w:tab/>
        <w:t>III Rheinprovinz 52</w:t>
      </w:r>
    </w:p>
    <w:p>
      <w:r>
        <w:t>33</w:t>
        <w:tab/>
        <w:t>Bd. 8, S. 985</w:t>
      </w:r>
    </w:p>
    <w:p>
      <w:r>
        <w:t>40</w:t>
        <w:tab/>
        <w:t>Gesuch des p[5{Prediger}s 1{Scheibler} in 6{o[Montjoie bei Aachen]o}]p um s[Druckerlaubnis]s für seine Schrift über die Bekämpfung der Bankrotte</w:t>
      </w:r>
    </w:p>
    <w:p>
      <w:r>
        <w:t>43</w:t>
        <w:tab/>
        <w:t>1826</w:t>
      </w:r>
    </w:p>
    <w:p>
      <w:r>
        <w:br/>
        <w:t>30</w:t>
        <w:tab/>
        <w:t>Nr. 9646 - 9647</w:t>
      </w:r>
    </w:p>
    <w:p>
      <w:r>
        <w:t>31</w:t>
        <w:tab/>
        <w:t>I G p 48</w:t>
      </w:r>
    </w:p>
    <w:p>
      <w:r>
        <w:t>33</w:t>
        <w:tab/>
        <w:t>Bd. 9, S. 1125</w:t>
      </w:r>
    </w:p>
    <w:p>
      <w:r>
        <w:t>40</w:t>
        <w:tab/>
        <w:t>s[Druck und Verkauf der Kriminalordnung]s, Bd. 1 - 2</w:t>
      </w:r>
    </w:p>
    <w:p>
      <w:r>
        <w:t>43</w:t>
        <w:tab/>
        <w:t>1807 - 1873</w:t>
      </w:r>
    </w:p>
    <w:p>
      <w:r>
        <w:br/>
        <w:t>30</w:t>
        <w:tab/>
        <w:t>Nr. 9804</w:t>
      </w:r>
    </w:p>
    <w:p>
      <w:r>
        <w:t>33</w:t>
        <w:tab/>
        <w:t>Bd. 9, S. 1144</w:t>
      </w:r>
    </w:p>
    <w:p>
      <w:r>
        <w:t>40</w:t>
        <w:tab/>
        <w:t>Untersuchungen gegen Bauernberater ("s[Winkelschriftsteller]s") wegen Verdächtigung als Verfasser einer in o[Tilsit]o verbreiteten revolutionären s[Flugschrift]s</w:t>
      </w:r>
    </w:p>
    <w:p>
      <w:r>
        <w:t>43</w:t>
        <w:tab/>
        <w:t>1823 - 1830</w:t>
      </w:r>
    </w:p>
    <w:p>
      <w:r>
        <w:br/>
        <w:t>30</w:t>
        <w:tab/>
        <w:t>Nr. 9818</w:t>
      </w:r>
    </w:p>
    <w:p>
      <w:r>
        <w:t>31</w:t>
        <w:tab/>
        <w:t>I P aa 17 (1)</w:t>
      </w:r>
    </w:p>
    <w:p>
      <w:r>
        <w:t>33</w:t>
        <w:tab/>
        <w:t>Bd. 9, S. 1148</w:t>
      </w:r>
    </w:p>
    <w:p>
      <w:r>
        <w:t>40</w:t>
        <w:tab/>
        <w:t>s[Zensur]s der s[2{o[Berlin]oer} 1{Monats&lt;schrift&gt;}]s- und s[2{&lt;Berliner&gt;} 1{Wochenschrift}]sen</w:t>
      </w:r>
    </w:p>
    <w:p>
      <w:r>
        <w:t>41</w:t>
        <w:tab/>
        <w:t>u. a.: Einführung der Zensur in Berlin</w:t>
      </w:r>
    </w:p>
    <w:p>
      <w:r>
        <w:t>43</w:t>
        <w:tab/>
        <w:t>1795 - 1816</w:t>
      </w:r>
    </w:p>
    <w:p>
      <w:r>
        <w:br/>
        <w:t>30</w:t>
        <w:tab/>
        <w:t>Nr. 9832</w:t>
      </w:r>
    </w:p>
    <w:p>
      <w:r>
        <w:t>31</w:t>
        <w:tab/>
        <w:t>IV W Nr. 275</w:t>
      </w:r>
    </w:p>
    <w:p>
      <w:r>
        <w:t>33</w:t>
        <w:tab/>
        <w:t>Bd. 9, S. 1154</w:t>
      </w:r>
    </w:p>
    <w:p>
      <w:r>
        <w:t>40</w:t>
        <w:tab/>
        <w:t>Umwandlung der gegen den p[5{Buchdrucker} 2{Friedrich Wilhelm} 1{Wagner} aus 6{o[Körtin/Pommern]o}]p und gegen zwei andere ehemalige Mitglieder des k[Geheimbundes "Das junge Deutschland"]k verhängten Todesstrafe in 30jährige Zuchthausstrafe</w:t>
      </w:r>
    </w:p>
    <w:p>
      <w:r>
        <w:t>43</w:t>
        <w:tab/>
        <w:t>1840 - 1841</w:t>
      </w:r>
    </w:p>
    <w:p>
      <w:r>
        <w:br/>
        <w:t>30</w:t>
        <w:tab/>
        <w:t>Nr. 9836</w:t>
      </w:r>
    </w:p>
    <w:p>
      <w:r>
        <w:t>31</w:t>
        <w:tab/>
        <w:t>ZB U Nr 1 Bd. 1</w:t>
      </w:r>
    </w:p>
    <w:p>
      <w:r>
        <w:t>33</w:t>
        <w:tab/>
        <w:t>Bd. 9, S. 1155</w:t>
      </w:r>
    </w:p>
    <w:p>
      <w:r>
        <w:t>40</w:t>
        <w:tab/>
        <w:t>Untersuchungsverfahren vor allem wegen Majestäts- und Beamtenbeleidigungen gegen s[2{bürgerliche} 1{Presseorgane}]s, Schriftsteller und Abgeordnete. Untersuchungen wegen Attentate. Bericht über die Haltung der Bevölkerung in der o[2{Provinz} 1{Posen}]o in der s[Revolution z[1848]z]s und die Tätigkeit des polnischen Komitees. Untersuchungen wegen Amtsvergehen</w:t>
      </w:r>
    </w:p>
    <w:p>
      <w:r>
        <w:t>41</w:t>
        <w:tab/>
        <w:t>u. a. Dennunziation des p[5{Schriftsteller}s 2{Heinrich} 1{Bettziche} in 6{o[Berlin]o}]p seiner antimonarchistischen Opposition, z[Okt. 1844]z / Prüfung der Strafverfolgung p[2{Ferdinand} 1{Freiligrath}]ps wegen der Herausgabe seiner t[2{Gedichtsammlung} "1{Ein Glaubensbekenntnis}]t", Feststellung seiner Staatsbürgerschaft, z[Nov. 1844 - Juni 1845]z / Prüfung der Strafverfolgung des p[5{Schriftsteller}s 2{Ludwig} 1{Rellstab}]p wegen Majestätsbeleidigung durch öffentliche Kritik an den Verhandlungen des Allgemeinen Landtages in einem Zeitungsartikel, April 1847. Dabei: t[Vossche Zeitung]t vom z[21. April 1847]z / Prüfung der Strafverfolgung der t[2{Zeitschrift} "1{Fortschritt}]t" wegen eines Artikels mit öffentlicher Kritik an dem p[7{Minister des Innern}, 3{Graf} 1{Eulenburg}]p, z[Jan. 1863]z / Untersuchungen wegen Majestätsbeleidigung gegen den in p[6{o[Lingen]o} verurteilten 5{Buchdrucker} 8{v.} 1{Bloch}]p, z[Juli - Sept. 1869]z</w:t>
      </w:r>
    </w:p>
    <w:p>
      <w:r>
        <w:t>43</w:t>
        <w:tab/>
        <w:t>1840 - 1878</w:t>
      </w:r>
    </w:p>
    <w:p>
      <w:r>
        <w:br/>
        <w:t>30</w:t>
        <w:tab/>
        <w:t>Nr. 9844</w:t>
      </w:r>
    </w:p>
    <w:p>
      <w:r>
        <w:t>31</w:t>
        <w:tab/>
        <w:t>IV a 15</w:t>
      </w:r>
    </w:p>
    <w:p>
      <w:r>
        <w:t>33</w:t>
        <w:tab/>
        <w:t>Bd. 9, S. 1158</w:t>
      </w:r>
    </w:p>
    <w:p>
      <w:r>
        <w:t>40</w:t>
        <w:tab/>
        <w:t>Untersuchung gegen den p[4{Professor} 2{Leopold Dorotheus} 8{von} 1{Henning}]p und den p[5{s[Verleger]s} 2{Ernst Siegfried} 1{Mittler}, 6{o[Berlin]o}]p, wegen Beleidigung des p[7{Generaladvokat}en 1{Sandt} in 6{o[Köln]o}]p wegen der von Henning verfaßten Schrift "t[Rechtliche Beleuchtung einer Protestation gegen die zu Koblenz stattgefundenen Wahlen des zweiten Stanndes des Rheinischen Provinziallandtages]t". k[2{Berlin, o[Posen]o, o[Bromberg]o} bei 1{Ernst Siegfried Mittler}]k, z[1826]z</w:t>
      </w:r>
    </w:p>
    <w:p>
      <w:r>
        <w:t>43</w:t>
        <w:tab/>
        <w:t>1828 - 1830</w:t>
      </w:r>
    </w:p>
    <w:p>
      <w:r>
        <w:br/>
        <w:t>30</w:t>
        <w:tab/>
        <w:t>Nr. 9860</w:t>
      </w:r>
    </w:p>
    <w:p>
      <w:r>
        <w:t>31</w:t>
        <w:tab/>
        <w:t>Rheinprovinz Krim. Nr 39</w:t>
      </w:r>
    </w:p>
    <w:p>
      <w:r>
        <w:t>33</w:t>
        <w:tab/>
        <w:t>Bd. 9, S. 1163</w:t>
      </w:r>
    </w:p>
    <w:p>
      <w:r>
        <w:t>40</w:t>
        <w:tab/>
        <w:t>Maßregeln in der o[Rheinprovinz]o gegen Teilnehmer am s[Hambacher Fest]s, Mitglieder der Burschenschaften und des k[Deutschen Vaterlandsvereins zur Unterstützung der freien Presse]k sowie gegen die s[Verbreitung revolutionärer Schriften]s</w:t>
      </w:r>
    </w:p>
    <w:p>
      <w:r>
        <w:t>43</w:t>
        <w:tab/>
        <w:t>1832 - 1833</w:t>
      </w:r>
    </w:p>
    <w:p>
      <w:r>
        <w:br/>
        <w:t>30</w:t>
        <w:tab/>
        <w:t>Nr. 9862</w:t>
      </w:r>
    </w:p>
    <w:p>
      <w:r>
        <w:t>31</w:t>
        <w:tab/>
        <w:t>IV S Nr 25</w:t>
      </w:r>
    </w:p>
    <w:p>
      <w:r>
        <w:t>33</w:t>
        <w:tab/>
        <w:t>Bd. 9, S. 1163</w:t>
      </w:r>
    </w:p>
    <w:p>
      <w:r>
        <w:t>40</w:t>
        <w:tab/>
        <w:t>Untersuchungen gegen den p[7{Rittmeister a. D.} 2{Ferdinand Benjamin} 8{v.} 1{Schachtmeyer}]p und den p[5{Weinhändler} 2{Joseph} 1{Schmitz} in 6{o[Mainz]o}]p wegen Teilnahme am s[Hambacher Fest]s und Beteiligung am k[Verein zur Förderung der s[Pressefreiheit]s in o[Deutschland]o]k</w:t>
      </w:r>
    </w:p>
    <w:p>
      <w:r>
        <w:t>43</w:t>
        <w:tab/>
        <w:t>1832 - 1839</w:t>
      </w:r>
    </w:p>
    <w:p>
      <w:r>
        <w:br/>
        <w:t>30</w:t>
        <w:tab/>
        <w:t>Nr. 9880</w:t>
      </w:r>
    </w:p>
    <w:p>
      <w:r>
        <w:t>31</w:t>
        <w:tab/>
        <w:t>Rep. 46 B Nr 150 F</w:t>
      </w:r>
    </w:p>
    <w:p>
      <w:r>
        <w:t>33</w:t>
        <w:tab/>
        <w:t>Bd. 9, S. 1169</w:t>
      </w:r>
    </w:p>
    <w:p>
      <w:r>
        <w:t>40</w:t>
        <w:tab/>
        <w:t>Landesverratsprozeß gegen den bürgerlich-radikalen p[5{Publizist}en, den 7{Kriegs- und Steuerrat} 2{Friedrich} 8{von} 1{Cölln} in 6{o[Breslau]o}]p wegen Herausgabe der "t[Vertrauten Briefe über die Verhältnisse am preußischen Hofe]t", der t[2{Zeitschrift} "1{Neue Feuerbrände}]t" u. a. Schriften</w:t>
      </w:r>
    </w:p>
    <w:p>
      <w:r>
        <w:t>43</w:t>
        <w:tab/>
        <w:t>1809 - 1814</w:t>
      </w:r>
    </w:p>
    <w:p>
      <w:r>
        <w:br/>
        <w:t>30</w:t>
        <w:tab/>
        <w:t>Nr. 9927</w:t>
      </w:r>
    </w:p>
    <w:p>
      <w:r>
        <w:t>31</w:t>
        <w:tab/>
        <w:t>IV S Nr. 907</w:t>
      </w:r>
    </w:p>
    <w:p>
      <w:r>
        <w:t>33</w:t>
        <w:tab/>
        <w:t>Bd. 9, S. 1185</w:t>
      </w:r>
    </w:p>
    <w:p>
      <w:r>
        <w:t>40</w:t>
        <w:tab/>
        <w:t>Strafsache gegen den p[5{Redakteur und s[Buchhändler]s} 2{Wilhelm} 1{Sommerfeld} in 6{o[Tilsit]o bzw. o[Königsberg i. Pr.]o}]p wegen Aufforderung einberufener Wehrmannschaften zur Befehlsverweigerung und wegen s[3{Verbreitung} 2{revolutionäre}r 1{Schriften}]s im z[November 1848]z</w:t>
      </w:r>
    </w:p>
    <w:p>
      <w:r>
        <w:t>43</w:t>
        <w:tab/>
        <w:t>1849 - 1857</w:t>
      </w:r>
    </w:p>
    <w:p>
      <w:r>
        <w:br/>
        <w:t>30</w:t>
        <w:tab/>
        <w:t>Nr. 9946</w:t>
      </w:r>
    </w:p>
    <w:p>
      <w:r>
        <w:t>31</w:t>
        <w:tab/>
        <w:t>V B Nr 132</w:t>
      </w:r>
    </w:p>
    <w:p>
      <w:r>
        <w:t>33</w:t>
        <w:tab/>
        <w:t>Bd. 9, S. 1190</w:t>
      </w:r>
    </w:p>
    <w:p>
      <w:r>
        <w:t>40</w:t>
        <w:tab/>
        <w:t>Hochverratsverfahren gegen p[4{Prof. Dr.} 2{Gottfried} 1{Kinkel} in 6{o[Bonn]o}, 7{Redakteur der t[Bonner Zeitung]t, Mitglied des Abgeordnetenhauses}]p, wegen Kritik an der preußischen Garnison in o[Mainz]o</w:t>
      </w:r>
    </w:p>
    <w:p>
      <w:r>
        <w:t>43</w:t>
        <w:tab/>
        <w:t>1848 - 1850 ; 1867</w:t>
      </w:r>
    </w:p>
    <w:p>
      <w:r>
        <w:br/>
        <w:t>30</w:t>
        <w:tab/>
        <w:t>Nr. 10039</w:t>
      </w:r>
    </w:p>
    <w:p>
      <w:r>
        <w:t>31</w:t>
        <w:tab/>
        <w:t>IV a Verw. Krim. N. Nr 34</w:t>
      </w:r>
    </w:p>
    <w:p>
      <w:r>
        <w:t>33</w:t>
        <w:tab/>
        <w:t>Bd. 9, S. 1223</w:t>
      </w:r>
    </w:p>
    <w:p>
      <w:r>
        <w:t>40</w:t>
        <w:tab/>
        <w:t>Untersuchungssache gegen den p[7{Expedienten der "t[Freiheit]t" (o[London]o)}, 2{Johannes} 1{Neve}, 5{Tischler} aus 6{o[Ülvesbüll (Schleswig-Holsein)]o}]p, wegen Vorbereitung revolutionärer Aktionen durch Verbreitung von s[Druckschrift]sen</w:t>
      </w:r>
    </w:p>
    <w:p>
      <w:r>
        <w:t>43</w:t>
        <w:tab/>
        <w:t>1883 - 1884</w:t>
      </w:r>
    </w:p>
    <w:p>
      <w:r>
        <w:br/>
        <w:t>30</w:t>
        <w:tab/>
        <w:t>Nr. 10045</w:t>
      </w:r>
    </w:p>
    <w:p>
      <w:r>
        <w:t>33</w:t>
        <w:tab/>
        <w:t>Bd. 9, S. 1225</w:t>
      </w:r>
    </w:p>
    <w:p>
      <w:r>
        <w:t>40</w:t>
        <w:tab/>
        <w:t>Untersuchung gegen den p[5{Buchbinder} 2{Friedrich} 1{Dempwolf} in 6{o[Berlin]o}]p wegen anarchistischer Agitation in öffentlichen Versammlungen, Beleidigung des Offizierskorps und Afforderung zur Beseitigung der Regierung</w:t>
      </w:r>
    </w:p>
    <w:p>
      <w:r>
        <w:t>43</w:t>
        <w:tab/>
        <w:t>1897 - 1899</w:t>
      </w:r>
    </w:p>
    <w:p>
      <w:r>
        <w:br/>
        <w:t>30</w:t>
        <w:tab/>
        <w:t>Nr. 10046</w:t>
      </w:r>
    </w:p>
    <w:p>
      <w:r>
        <w:t>33</w:t>
        <w:tab/>
        <w:t>Bd. 9, S. 1226</w:t>
      </w:r>
    </w:p>
    <w:p>
      <w:r>
        <w:t>40</w:t>
        <w:tab/>
        <w:t>Prüfung von Aufsätzen in den s[2{anarchistische}n 1{Blätter}]sn "t[Sozialist]t", "t[Armer Konrad]t" und "t[Neues Leben]t" zu dem Attentat auf die p[3{Kaiserin} 2{Elisabeth} 6{von o[Österreich]o}]p auf die Möglichkeit der Strafverfolgung</w:t>
      </w:r>
    </w:p>
    <w:p>
      <w:r>
        <w:t>43</w:t>
        <w:tab/>
        <w:t>09.1898 - 10.1898</w:t>
      </w:r>
    </w:p>
    <w:p>
      <w:r>
        <w:br/>
        <w:t>30</w:t>
        <w:tab/>
        <w:t>Nr. 10050</w:t>
      </w:r>
    </w:p>
    <w:p>
      <w:r>
        <w:t>33</w:t>
        <w:tab/>
        <w:t>Bd. 9, S. 1227</w:t>
      </w:r>
    </w:p>
    <w:p>
      <w:r>
        <w:t>40</w:t>
        <w:tab/>
        <w:t>Strafverfolgung des p[5{Verleger}s und 7{Redakteurs der in o[Bochum]o erscheinenden "t[Westfälischen Volkszeitung]t}" 2{Michael} 1{Stoffels} zu 6{o[Neuß]o}]p und p[2{Josef} 1{Blum} zu 6{Bochum}]p sowie der Mitarbeiter p[5{Kaufmann} 1{Franssen} (7{M&lt;itarbeiter&gt;. d. R&lt;ed&gt;. &lt;der "Westfälischen Volkszeitung"&gt;})]p und p[7{Landrat a. D.} 8{von} 1{Schroetter}]p wegen Beleidigung des p[7{Reichskanzler}s 8{von} 1{Bismarck}]p ... u. a. in mehreren s[Presseartikel]sn</w:t>
      </w:r>
    </w:p>
    <w:p>
      <w:r>
        <w:t>43</w:t>
        <w:tab/>
        <w:t>1873 - 1875</w:t>
      </w:r>
    </w:p>
    <w:p>
      <w:r>
        <w:br/>
        <w:t>30</w:t>
        <w:tab/>
        <w:t>Nr. 10051</w:t>
      </w:r>
    </w:p>
    <w:p>
      <w:r>
        <w:t>31</w:t>
        <w:tab/>
        <w:t>IV Verw. Krim. Z Nr 147</w:t>
      </w:r>
    </w:p>
    <w:p>
      <w:r>
        <w:t>33</w:t>
        <w:tab/>
        <w:t>Bd. 9, S. 1227</w:t>
      </w:r>
    </w:p>
    <w:p>
      <w:r>
        <w:t>40</w:t>
        <w:tab/>
        <w:t>s[Beschlagnahme der in o[Leipzig]o erscheinenden, als Beilage der "t[Berliner Freien Presse]t" in o[Berlin]o verbreiteten t[2{Zeitschrift} "1{Die Neue Welt}]t]s" Nr 10, z[1876]z. Strafverfolgung des Redakteurs der "Neuen Welt", p[2{Wilhelm} 1{Liebknecht}]p, und des p[5{Verleger}s der "Neuen Freien Presse", 2{Heinrich} 1{Rackow}]p, wegen antimilitaristischer Propaganda und Majestätsbeleidigung</w:t>
      </w:r>
    </w:p>
    <w:p>
      <w:r>
        <w:t>43</w:t>
        <w:tab/>
        <w:t>1876 - 1879</w:t>
      </w:r>
    </w:p>
    <w:p>
      <w:r>
        <w:br/>
        <w:t>30</w:t>
        <w:tab/>
        <w:t>Nr. 10058</w:t>
      </w:r>
    </w:p>
    <w:p>
      <w:r>
        <w:t>31</w:t>
        <w:tab/>
        <w:t>IV Verw.</w:t>
      </w:r>
    </w:p>
    <w:p>
      <w:r>
        <w:t>33</w:t>
        <w:tab/>
        <w:t>Bd. 9, S. 1230</w:t>
      </w:r>
    </w:p>
    <w:p>
      <w:r>
        <w:t>40</w:t>
        <w:tab/>
        <w:t>s[Beschlagnahme des "t[Sozialdemokratischen Liederbuch]ts"]s von p[2{Max} 1{Kegel}]p, erschienen bei k[1{p[2{J. H. W.} 1{Dietz}]p} in 2{o[Stuttgart]o}]k</w:t>
      </w:r>
    </w:p>
    <w:p>
      <w:r>
        <w:t>43</w:t>
        <w:tab/>
        <w:t>1893 - 1894</w:t>
      </w:r>
    </w:p>
    <w:p>
      <w:r>
        <w:br/>
        <w:t>30</w:t>
        <w:tab/>
        <w:t>Nr. 10061</w:t>
      </w:r>
    </w:p>
    <w:p>
      <w:r>
        <w:t>33</w:t>
        <w:tab/>
        <w:t>Bd. 9, S. 1231</w:t>
      </w:r>
    </w:p>
    <w:p>
      <w:r>
        <w:t>40</w:t>
        <w:tab/>
        <w:t>Gutachten über das in der Strafsache gegen den p[7{Buchdruckereibesitzer} 1{Rauh} zu 6{o[Probstheida]o}]p und Genossen wegen Beleidigung des Militärs in dem Artikel "Soldatenschinderei" in der k[SPD]k-t[2{Zeitung} "1{Thüringer Tribüne}]t" gefällte Urteil des k[1{Landgericht}es 2{o[Erfurt]o}]k und die damit verbundene Umbesetzung der I. Strafkammer des Landgerichtes Erfurt</w:t>
      </w:r>
    </w:p>
    <w:p>
      <w:r>
        <w:t>43</w:t>
        <w:tab/>
        <w:t>1894</w:t>
      </w:r>
    </w:p>
    <w:p>
      <w:r>
        <w:br/>
        <w:t>30</w:t>
        <w:tab/>
        <w:t>Nr. 10178</w:t>
      </w:r>
    </w:p>
    <w:p>
      <w:r>
        <w:t>31</w:t>
        <w:tab/>
        <w:t>IV Verw.</w:t>
      </w:r>
    </w:p>
    <w:p>
      <w:r>
        <w:t>33</w:t>
        <w:tab/>
        <w:t>Bd. 9, S. 1266</w:t>
      </w:r>
    </w:p>
    <w:p>
      <w:r>
        <w:t>40</w:t>
        <w:tab/>
        <w:t>Untersuchung gegen die p[5{s[Buchhändler]s} 1{Malcomes} 6{&lt;Berlin&gt;}]p, p[5{&lt;Buchhändler&gt;} 1{Zimmermann} 6{&lt;Berlin&gt;}]p und p[5{&lt;Buchhändler&gt;} 1{Marcus} in 6{o[Berlin]o}]p wegen Verkaufs der in o[London]o und o[Leipzig]o erschienenen Broschüre "t[Der Zar-irrsinnig. Enthüllungen aus dem Privatleben des russischen Kaisers]t"</w:t>
      </w:r>
    </w:p>
    <w:p>
      <w:r>
        <w:t>43</w:t>
        <w:tab/>
        <w:t>1891 - 1892</w:t>
      </w:r>
    </w:p>
    <w:p>
      <w:r>
        <w:br/>
        <w:t>30</w:t>
        <w:tab/>
        <w:t>Nr. 10180</w:t>
      </w:r>
    </w:p>
    <w:p>
      <w:r>
        <w:t>31</w:t>
        <w:tab/>
        <w:t>IV (Z)</w:t>
      </w:r>
    </w:p>
    <w:p>
      <w:r>
        <w:t>33</w:t>
        <w:tab/>
        <w:t>Bd. 9, S. 1267</w:t>
      </w:r>
    </w:p>
    <w:p>
      <w:r>
        <w:t>40</w:t>
        <w:tab/>
        <w:t>s[Beschlagnahme der Druckschrift "t[Caprivis Heldentaten", Politischer Bilderbogen Nr. 4]t, o[Dresden]o z[1892]z, wegen Majestätsbeleidigung]s. Polizeiliche Maßnahmen gegen den öffentlichen Vertrieb der s[Bilderbogen]s in den Straßen o[Berlin]os</w:t>
      </w:r>
    </w:p>
    <w:p>
      <w:r>
        <w:t>43</w:t>
        <w:tab/>
        <w:t>1892 - 1893</w:t>
      </w:r>
    </w:p>
    <w:p>
      <w:r>
        <w:br/>
        <w:t>30</w:t>
        <w:tab/>
        <w:t>Nr. 10181</w:t>
      </w:r>
    </w:p>
    <w:p>
      <w:r>
        <w:t>31</w:t>
        <w:tab/>
        <w:t>IV Verw. Z</w:t>
      </w:r>
    </w:p>
    <w:p>
      <w:r>
        <w:t>33</w:t>
        <w:tab/>
        <w:t>Bd. 9, S. 1267</w:t>
      </w:r>
    </w:p>
    <w:p>
      <w:r>
        <w:t>40</w:t>
        <w:tab/>
        <w:t>Strafsache wegen Majestätsbeleidigung gegen den Herausgeber der "t[Zukunft]t" p[2{Maximilian} 1{Harden}]p auf Grund des Artikels "Monarchen-Erziehung"</w:t>
      </w:r>
    </w:p>
    <w:p>
      <w:r>
        <w:t>43</w:t>
        <w:tab/>
        <w:t>1892 - 1893</w:t>
      </w:r>
    </w:p>
    <w:p>
      <w:r>
        <w:br/>
        <w:t>30</w:t>
        <w:tab/>
        <w:t>Nr. 10182</w:t>
      </w:r>
    </w:p>
    <w:p>
      <w:r>
        <w:t>33</w:t>
        <w:tab/>
        <w:t>Bd. 9, S. 1267</w:t>
      </w:r>
    </w:p>
    <w:p>
      <w:r>
        <w:t>40</w:t>
        <w:tab/>
        <w:t>Anzeige gegen den p[5{Schriftsteller} 2{Maximilian} 1{Harden}]p wegen Beleidigung der kommandierenden p[7{General}e 3{Graf}en 8{von} 1{Waldersee}]p und p[7{&lt;General&gt;} 3{&lt;Graf&gt;} 8{von} 1{Loe}]p in dem Artikel "Kommende Männer" in Nr. 16 der "t[Zukunft]t"</w:t>
      </w:r>
    </w:p>
    <w:p>
      <w:r>
        <w:t>43</w:t>
        <w:tab/>
        <w:t>1893</w:t>
      </w:r>
    </w:p>
    <w:p>
      <w:r>
        <w:br/>
        <w:t>30</w:t>
        <w:tab/>
        <w:t>Nr. 10219</w:t>
      </w:r>
    </w:p>
    <w:p>
      <w:r>
        <w:t>31</w:t>
        <w:tab/>
        <w:t>Staatsanwaltschaft Altona</w:t>
      </w:r>
    </w:p>
    <w:p>
      <w:r>
        <w:t>33</w:t>
        <w:tab/>
        <w:t>Bd. 9, S. 1278</w:t>
      </w:r>
    </w:p>
    <w:p>
      <w:r>
        <w:t>40</w:t>
        <w:tab/>
        <w:t>Gnadengesuch des wegen s[3{Verbreitung} 2{atheistische}r 1{Schrift}]sen verurteilten p[5{s[Buchhändler]s}s 2{Cecil} 2{Bagel} in 6{o[Altona]o}]p. Einstellung des Verfahrens gegen den p[5{Buchhändler} 2{Franz} 1{Schumi} in 6{o[Genf]o}]p</w:t>
      </w:r>
    </w:p>
    <w:p>
      <w:r>
        <w:t>43</w:t>
        <w:tab/>
        <w:t>1910 - 1911</w:t>
      </w:r>
    </w:p>
    <w:p>
      <w:r>
        <w:br/>
        <w:t>30</w:t>
        <w:tab/>
        <w:t>Nr. 10303</w:t>
      </w:r>
    </w:p>
    <w:p>
      <w:r>
        <w:t>31</w:t>
        <w:tab/>
        <w:t>IV S Nr. 957</w:t>
      </w:r>
    </w:p>
    <w:p>
      <w:r>
        <w:t>33</w:t>
        <w:tab/>
        <w:t>Bd. 9, 1292</w:t>
      </w:r>
    </w:p>
    <w:p>
      <w:r>
        <w:t>40</w:t>
        <w:tab/>
        <w:t>Strafsache gegen p[2{Valentin} 1{Stefanski}, 5{Holzhändler} in 6{o[Brunswalde bei Pr. Stargard]o}]p, und p[2{Ignatz} 1{Danielewski}, 7{Literat} in 6{o[Kulm]o}]p, wegen Vorbereitung eines hochverräterischen Unternehmems</w:t>
      </w:r>
    </w:p>
    <w:p>
      <w:r>
        <w:t>41</w:t>
        <w:tab/>
        <w:t>Untersuchung gegen den p[7{Buchdruckereibesitzer} 2{Johann} 8{v.} 1{Golkowski} in 6{o[Kulm]o}]p</w:t>
      </w:r>
    </w:p>
    <w:p>
      <w:r>
        <w:t>43</w:t>
        <w:tab/>
        <w:t>1861 - 1863</w:t>
      </w:r>
    </w:p>
    <w:p>
      <w:r>
        <w:br/>
        <w:t>30</w:t>
        <w:tab/>
        <w:t>Nr. 10314</w:t>
      </w:r>
    </w:p>
    <w:p>
      <w:r>
        <w:t>33</w:t>
        <w:tab/>
        <w:t>Bd. 9, 1294</w:t>
      </w:r>
    </w:p>
    <w:p>
      <w:r>
        <w:t>40</w:t>
        <w:tab/>
        <w:t>Anklageschrift gegen den p[5{Buchbindergeselle}n 2{Konstantin} 1{Janiszewski} in 6{o[Dresden]o}]p und andere Polen wegen Vergehen gegen die öffentliche Ordnung und das s[Sozialistengesetz]s</w:t>
      </w:r>
    </w:p>
    <w:p>
      <w:r>
        <w:t>43</w:t>
        <w:tab/>
        <w:t>1887</w:t>
      </w:r>
    </w:p>
    <w:p>
      <w:r>
        <w:br/>
        <w:t>30</w:t>
        <w:tab/>
        <w:t>Nr. 10356</w:t>
      </w:r>
    </w:p>
    <w:p>
      <w:r>
        <w:t>31</w:t>
        <w:tab/>
        <w:t>IV</w:t>
      </w:r>
    </w:p>
    <w:p>
      <w:r>
        <w:t>33</w:t>
        <w:tab/>
        <w:t>Bd. 9, S. 1301</w:t>
      </w:r>
    </w:p>
    <w:p>
      <w:r>
        <w:t>40</w:t>
        <w:tab/>
        <w:t>p[1{Morawski}, 2{Franz}, 5{s[Verleger]s} in 6{o[Berlin]o}]p, u. a.. Ein s[2{deutsch-o[polnisch]oes} 1{Wahlflugblatt}]s; Untersuchungssache wegen zweimaliger Strafvollstreckung gegen den p[5{Kolporteur} 2{Johann} 1{Dylong} in 6{o[Königshütte]o}]p</w:t>
      </w:r>
    </w:p>
    <w:p>
      <w:r>
        <w:t>43</w:t>
        <w:tab/>
        <w:t>1897 - 1899</w:t>
      </w:r>
    </w:p>
    <w:p>
      <w:r>
        <w:br/>
        <w:t>30</w:t>
        <w:tab/>
        <w:t>Nr. 10360</w:t>
      </w:r>
    </w:p>
    <w:p>
      <w:r>
        <w:t>33</w:t>
        <w:tab/>
        <w:t>Bd. 9, S. 1301</w:t>
      </w:r>
    </w:p>
    <w:p>
      <w:r>
        <w:t>40</w:t>
        <w:tab/>
        <w:t>Zeugnisverweigerung für den p[5{Druckereilehrling} 2{Bernhard} 1{Kurzynski} in 6{o[Graudenz]o}]p wegen Verweigerung der Nennung des Namens des Verfassers eines Artikels in der "t[Gazeta Grudziacka]t"</w:t>
      </w:r>
    </w:p>
    <w:p>
      <w:r>
        <w:t>43</w:t>
        <w:tab/>
        <w:t>1898</w:t>
      </w:r>
    </w:p>
    <w:p>
      <w:r>
        <w:br/>
        <w:t>30</w:t>
        <w:tab/>
        <w:t>Nr. 10367</w:t>
      </w:r>
    </w:p>
    <w:p>
      <w:r>
        <w:t>33</w:t>
        <w:tab/>
        <w:t>Bd. 9, S. 1303</w:t>
      </w:r>
    </w:p>
    <w:p>
      <w:r>
        <w:t>40</w:t>
        <w:tab/>
        <w:t>Strafsache gegen den p[5{s[Buchhändler]s} 2{Josef} 1{Danielak} in 6{o[Wanne]o}]p und Gen. wegen Anreizung zu Gewalttätigkeiten</w:t>
      </w:r>
    </w:p>
    <w:p>
      <w:r>
        <w:t>43</w:t>
        <w:tab/>
        <w:t>1902</w:t>
      </w:r>
    </w:p>
    <w:p>
      <w:r>
        <w:br/>
        <w:t>30</w:t>
        <w:tab/>
        <w:t>Nr. 10368</w:t>
      </w:r>
    </w:p>
    <w:p>
      <w:r>
        <w:t>33</w:t>
        <w:tab/>
        <w:t>Bd. 9, S. 1303</w:t>
      </w:r>
    </w:p>
    <w:p>
      <w:r>
        <w:t>40</w:t>
        <w:tab/>
        <w:t>Strafsache gegen den p[7{Druckereibesitzer} und 5{s[Zeitungsverleger]s} 2{Viktor} 1{Kulerski} in 6{o[Graudenz]o}]p wegen Verächtlichmachung von Staatseinrichtungen und wegen Beleidigung</w:t>
      </w:r>
    </w:p>
    <w:p>
      <w:r>
        <w:t>43</w:t>
        <w:tab/>
        <w:t>1903 - 1906</w:t>
      </w:r>
    </w:p>
    <w:p>
      <w:r>
        <w:br/>
        <w:t>30</w:t>
        <w:tab/>
        <w:t>Nr. 11737</w:t>
      </w:r>
    </w:p>
    <w:p>
      <w:r>
        <w:t>33</w:t>
        <w:tab/>
        <w:t>Bd. 12, S. 1656</w:t>
      </w:r>
    </w:p>
    <w:p>
      <w:r>
        <w:t>40</w:t>
        <w:tab/>
        <w:t>Ermittlungsverfahren gegen die k[1{Vereinigung Internationaler Verlagsanstalten} in 2{o[Berlin]o}]k wegen der z[1924]z herausgegebenen und in ihrem s[Verlag]s erschienenen Broschüre "t[Korruption]t" mit scharfer Kritik an der bürgerlichen Gesellschaft, ihrem Ausbeuterstaat und der Sozialdemokratie (vermutlich von Seiten der k[KPD]k)</w:t>
      </w:r>
    </w:p>
    <w:p>
      <w:r>
        <w:t>43</w:t>
        <w:tab/>
        <w:t>1925 - 1926</w:t>
      </w:r>
    </w:p>
    <w:p>
      <w:r>
        <w:br/>
        <w:t>30</w:t>
        <w:tab/>
        <w:t>Nr. 11738</w:t>
      </w:r>
    </w:p>
    <w:p>
      <w:r>
        <w:t>33</w:t>
        <w:tab/>
        <w:t>Bd. 12, S. 1657</w:t>
      </w:r>
    </w:p>
    <w:p>
      <w:r>
        <w:t>40</w:t>
        <w:tab/>
        <w:t>Prozeß wegen Unbrauchbarmachung der revolutionären k[KPD]k-Druckschrift "t[Unter dem weißen Terror. Die Reichswehrgreuel in Sachsen Oktober - November 1923 und die Blutschuld der Sozialdemokraten]t", z[1924]z im k[Viva-Verlag]k erschienen</w:t>
      </w:r>
    </w:p>
    <w:p>
      <w:r>
        <w:t>43</w:t>
        <w:tab/>
        <w:t>1925 - 1926</w:t>
      </w:r>
    </w:p>
    <w:p>
      <w:r>
        <w:br/>
        <w:t>30</w:t>
        <w:tab/>
        <w:t>Nr. 11739</w:t>
      </w:r>
    </w:p>
    <w:p>
      <w:r>
        <w:t>33</w:t>
        <w:tab/>
        <w:t>Bd. 12, S. 1657</w:t>
      </w:r>
    </w:p>
    <w:p>
      <w:r>
        <w:t>40</w:t>
        <w:tab/>
        <w:t>Beleidigungsprozeß gegen p[2{Rudolf Felix} 1{Reimann} (7{k[KPD]k}) als 7{Prokurist des k[Verlages "Junge Garde"]k}]p wegen Veröffentlichung der von der k[Kommunistischen Jugend Deutschlands]k herausgegebenen revolutionären Druckschrift "t[Sachverständigenabkommmen - Arbeitsdienstpflichtjahr]t"</w:t>
      </w:r>
    </w:p>
    <w:p>
      <w:r>
        <w:t>43</w:t>
        <w:tab/>
        <w:t>1924 - 1925</w:t>
      </w:r>
    </w:p>
    <w:p>
      <w:r>
        <w:br/>
        <w:t>30</w:t>
        <w:tab/>
        <w:t>Nr. 11745</w:t>
      </w:r>
    </w:p>
    <w:p>
      <w:r>
        <w:t>33</w:t>
        <w:tab/>
        <w:t>Bd. 12, S. 1659</w:t>
      </w:r>
    </w:p>
    <w:p>
      <w:r>
        <w:t>40</w:t>
        <w:tab/>
        <w:t>Untersuchung gegen die in o[Berlin]o erscheinenden t[2{Zeitung}en "1{Berliner Tageblatt}]t", t[2{&lt;Zeitung&gt;} "1{Montag-Morgen}]t", t[2{&lt;Zeitung&gt;} "1{Rote Fahne}]t", t[2{&lt;Zeitung&gt;} "1{Zeitnotizen}]t" und "t[2{&lt;Zeitung&gt;} 1{Vorwärts}]t" wegen angeblichen Verrats militärischer Geheimnisse durch Abdruck von Mitteilungen über das Landesverratsverfahren gegen p[4{Dr.} 1{Dietz}]p, Hauptzeuge für die Putschpläne von p[Claß]p und p[Hugenberg]p</w:t>
      </w:r>
    </w:p>
    <w:p>
      <w:r>
        <w:t>43</w:t>
        <w:tab/>
        <w:t>1927 - 1928</w:t>
      </w:r>
    </w:p>
    <w:p>
      <w:r>
        <w:br/>
        <w:t>30</w:t>
        <w:tab/>
        <w:t>Nr. 11750</w:t>
      </w:r>
    </w:p>
    <w:p>
      <w:r>
        <w:t>33</w:t>
        <w:tab/>
        <w:t>Bd. 12, S. 1660</w:t>
      </w:r>
    </w:p>
    <w:p>
      <w:r>
        <w:t>40</w:t>
        <w:tab/>
        <w:t>Strafsache gegen den Geschäftsführer des der k[Roten Hilfe]k nahestehenden p[7{&lt;Geschäftsführer des&gt; k[1{Mopr-Verlag} 2{&lt;Berlin&gt;}]kes} 2{Rudolf} 1{Belke} (k[KPD]k) in 6{o[Berlin]o}]p wegen Veröffentlichung von Auszügen aus Anklageakten des k[Reichsgericht]ks gegen p[2{Johannes R.} 1{Becher}]p in der Broschüre "t[Der literarische Hochverrat von Johannes R. Becher]t" im Zusammenhang mit der Protestbewegung gegen das Hochveratsverfahren</w:t>
      </w:r>
    </w:p>
    <w:p>
      <w:r>
        <w:t>43</w:t>
        <w:tab/>
        <w:t>1928</w:t>
      </w:r>
    </w:p>
    <w:p>
      <w:r>
        <w:br/>
        <w:t>30</w:t>
        <w:tab/>
        <w:t>Nr. 11751</w:t>
      </w:r>
    </w:p>
    <w:p>
      <w:r>
        <w:t>33</w:t>
        <w:tab/>
        <w:t>Bd. 12, S. 1661</w:t>
      </w:r>
    </w:p>
    <w:p>
      <w:r>
        <w:t>40</w:t>
        <w:tab/>
        <w:t>Strafverfahren und s[Beschlagnahme der im k[1{Verlag "Junge Garde"} in 2{o[Berlin]o}]k z[1928]z erschienen s[Neuauflage]s des kommunistischen t[2{Liederbuch}es "1{Mit Gesang wird gekämpft}]t"]s</w:t>
      </w:r>
    </w:p>
    <w:p>
      <w:r>
        <w:t>43</w:t>
        <w:tab/>
        <w:t>1928 - 1929</w:t>
      </w:r>
    </w:p>
    <w:p>
      <w:r>
        <w:br/>
        <w:t>30</w:t>
        <w:tab/>
        <w:t>Nr. 11753</w:t>
      </w:r>
    </w:p>
    <w:p>
      <w:r>
        <w:t>33</w:t>
        <w:tab/>
        <w:t>Bd. 12, S. 1661</w:t>
      </w:r>
    </w:p>
    <w:p>
      <w:r>
        <w:t>40</w:t>
        <w:tab/>
        <w:t>Untersuchungsverfahren gegen die verantwortlichen Redakteure der s[2{kommunistische}n 1{Tageszeitung}]sen "t[1{Freiheit}"2{&lt;Zeitung&gt;}]t, o[Düsseldorf]o und "t[1{Neue Arbeiter-Zeitung} 2{&lt;Zeitung&gt;}]t, o[Hannover]o" p[5{Lehrer} 2{Ernst} 1{Schneller}]p (k[MdR]k, k[KPD]k) und p[5{Arbeiter} 2{Georg} 1{Stibi}]p (KPD) wegen antimilitaristischer Agitation</w:t>
      </w:r>
    </w:p>
    <w:p>
      <w:r>
        <w:t>43</w:t>
        <w:tab/>
        <w:t>02.1929 - 11.1929</w:t>
      </w:r>
    </w:p>
    <w:p>
      <w:r>
        <w:br/>
        <w:t>30</w:t>
        <w:tab/>
        <w:t>Nr. 11768</w:t>
      </w:r>
    </w:p>
    <w:p>
      <w:r>
        <w:t>33</w:t>
        <w:tab/>
        <w:t>Bd. 12, S. 1666</w:t>
      </w:r>
    </w:p>
    <w:p>
      <w:r>
        <w:t>40</w:t>
        <w:tab/>
        <w:t>Ermittlungsverfahren über eine s[Druckschrift der k[KPD]k]s mit der Aufforderung an die Schutzpolizei zur Solidarität mit der revolutionären Arbeiterschaft am z[1. Mai 1930]z</w:t>
      </w:r>
    </w:p>
    <w:p>
      <w:r>
        <w:t>43</w:t>
        <w:tab/>
        <w:t>05.1930</w:t>
      </w:r>
    </w:p>
    <w:p>
      <w:r>
        <w:br/>
        <w:t>30</w:t>
        <w:tab/>
        <w:t>Nr. 11777</w:t>
      </w:r>
    </w:p>
    <w:p>
      <w:r>
        <w:t>33</w:t>
        <w:tab/>
        <w:t>Bd. 12, S. 1668</w:t>
      </w:r>
    </w:p>
    <w:p>
      <w:r>
        <w:t>40</w:t>
        <w:tab/>
        <w:t>Untersuchungssache gegen die p[7{Berufsschüler} 2{Kurt} 1{Marquardt} 6{&lt;Berlin-Charlottenburg&gt;}]p und den p[5{Maurer} 2{Walter} 1{Moßmann} in 6{o[Berlin-Charlottenburg]o}]p wegen Verteilung der illegal erscheinenden kommunistischen Zellenzeitung t[2{&lt;Zeitung&gt;} "1{Die Schultrompete}]t" an Besucher der k[2{gewerblichen Berufsschule} in 2{Berlin-Charlottenburg}]k am z[19. Februar 1932]z</w:t>
      </w:r>
    </w:p>
    <w:p>
      <w:r>
        <w:t>43</w:t>
        <w:tab/>
        <w:t>07.1932 - 08.1932</w:t>
      </w:r>
    </w:p>
    <w:p>
      <w:r>
        <w:br/>
        <w:t>30</w:t>
        <w:tab/>
        <w:t>Nr. 11779</w:t>
      </w:r>
    </w:p>
    <w:p>
      <w:r>
        <w:t>33</w:t>
        <w:tab/>
        <w:t>Bd. 12, S. 1669</w:t>
      </w:r>
    </w:p>
    <w:p>
      <w:r>
        <w:t>40</w:t>
        <w:tab/>
        <w:t>Strafsache gegen den p[5{s[Verleger]s} 2{Erich} 1{Rinka} (k[KPD]k) in 6{o[Berlin]o}]p und den p[7{Geschäftsführer} und 5{Drucker} 2{Felix} 1{Wolff} (KPD) in 6{o[Charlottenburg]o}]p wegen Herausgabe einer s[2{persische}n 1{Zeitung}]s "t[1{Nähzät}" 2{&lt;persische Zeitung&gt;}]t am z[1. März 1932]z als Ersatzblatt für die verbotene, von der k[Kommunistischen Partei Persiens]k herausgegebene t[2{Zeitung} "1{Paykar}]t"</w:t>
      </w:r>
    </w:p>
    <w:p>
      <w:r>
        <w:t>43</w:t>
        <w:tab/>
        <w:t>1932</w:t>
      </w:r>
    </w:p>
    <w:p>
      <w:r>
        <w:br/>
        <w:t>30</w:t>
        <w:tab/>
        <w:t>Nr. 11783</w:t>
      </w:r>
    </w:p>
    <w:p>
      <w:r>
        <w:t>33</w:t>
        <w:tab/>
        <w:t>Bd. 12, S. 1670</w:t>
      </w:r>
    </w:p>
    <w:p>
      <w:r>
        <w:t>40</w:t>
        <w:tab/>
        <w:t>Untersuchungssache wegen Lieferung der t[2{Zeitung}en "1{Berlin am Morgen}]t" und t[2{&lt;Zeitung&gt;} "1{8-Uhr-Abendblatt}]t" als angeblichen Ersatz für vom Militärsbefehlshaber o[Berlin]os am z[22. Juli 1932]z s[2{verbotene} 1{KPD-Zeitung}]s t[2{&lt;Zeitung&gt;} "1{Die Rote Fahne}]t"</w:t>
      </w:r>
    </w:p>
    <w:p>
      <w:r>
        <w:t>43</w:t>
        <w:tab/>
        <w:t>1932 - 1933</w:t>
      </w:r>
    </w:p>
    <w:p>
      <w:r>
        <w:br/>
        <w:t>30</w:t>
        <w:tab/>
        <w:t>Nr. 11786</w:t>
      </w:r>
    </w:p>
    <w:p>
      <w:r>
        <w:t>33</w:t>
        <w:tab/>
        <w:t>Bd. 12, S. 1670</w:t>
      </w:r>
    </w:p>
    <w:p>
      <w:r>
        <w:t>40</w:t>
        <w:tab/>
        <w:t>s[Verbot und Beschlagnahme der &lt;Druckschrift "Justiz und Recht"&gt;]s angeblichen als Ersatzblatt für die s[2{verbotene} 1{KPD-Zeitung}]s t[2{&lt;Zeitung&gt;} "1{Die Rote Fahne}]t" in o[Leipzig]o erscheinende und in o[Berlin]o verbreitete Druckschrift "t[Justiz und Recht]t"</w:t>
      </w:r>
    </w:p>
    <w:p>
      <w:r>
        <w:t>43</w:t>
        <w:tab/>
        <w:t>09.1932 - 11.1933</w:t>
      </w:r>
    </w:p>
    <w:p>
      <w:r>
        <w:br/>
        <w:t>30</w:t>
        <w:tab/>
        <w:t>Nr. 11809</w:t>
      </w:r>
    </w:p>
    <w:p>
      <w:r>
        <w:t>33</w:t>
        <w:tab/>
        <w:t>Bd. 12, S. 1677</w:t>
      </w:r>
    </w:p>
    <w:p>
      <w:r>
        <w:t>40</w:t>
        <w:tab/>
        <w:t>Strafsache gegen den p[5{Schlosser} 2{August} 1{Hampe}]p (k[KPD]k) und den p[5{s[Buchhändler]s} 2{Hans} 1{Leicher} in 6{o[Göttingen]o}]p wegen Abdruck eines Christus-"Witzes" in der t[2{Beilage &lt;der KPD-Wochenschrift "Die Einheitsfront"&gt;} "1{Der proletarische Freidenker}]t" der t[2{KPD-Wochenschrift} "1{Die Einheitsfront}]t" vom z[10. April 1931]z</w:t>
      </w:r>
    </w:p>
    <w:p>
      <w:r>
        <w:t>43</w:t>
        <w:tab/>
        <w:t>04.1932 - 09.1932</w:t>
      </w:r>
    </w:p>
    <w:p>
      <w:r>
        <w:br/>
        <w:t>30</w:t>
        <w:tab/>
        <w:t>Nr. 11836</w:t>
      </w:r>
    </w:p>
    <w:p>
      <w:r>
        <w:t>33</w:t>
        <w:tab/>
        <w:t>Bd. 12, S. 1684</w:t>
      </w:r>
    </w:p>
    <w:p>
      <w:r>
        <w:t>40</w:t>
        <w:tab/>
        <w:t>Beschlagnahme des "t[Arbeiterbilderbuch]tes", herausgegeben von der k[1{Roten Hilfe} 2{o[Rheinland-Westfalen]o}]k, k[1{Freiheitsverlag} 2{o[Düsseldorf]o}]k</w:t>
      </w:r>
    </w:p>
    <w:p>
      <w:r>
        <w:t>43</w:t>
        <w:tab/>
        <w:t>01.1926 - 08.1926</w:t>
      </w:r>
    </w:p>
    <w:p>
      <w:r>
        <w:br/>
        <w:t>30</w:t>
        <w:tab/>
        <w:t>Nr. 11863</w:t>
      </w:r>
    </w:p>
    <w:p>
      <w:r>
        <w:t>33</w:t>
        <w:tab/>
        <w:t>Bd. 12, S. 1690</w:t>
      </w:r>
    </w:p>
    <w:p>
      <w:r>
        <w:t>40</w:t>
        <w:tab/>
        <w:t>Strafsache gegen den p[5{s[Buchhändler]s} 2{Emil} 1{Möllinger} in 6{o[Ludwigshafen]o}, 7{Leiter der k[2{Zweigstelle o[Düsseldorf]o} des 1{Literaturvertriebs der t[2{KPD-Zeitung} "1{Freiheit}]t"}]k}]p, wegen Verbreitung der satirischen t[2{Zeitschrift} "1{Eulenspiegel}]t" (k[KPD]k)</w:t>
      </w:r>
    </w:p>
    <w:p>
      <w:r>
        <w:t>43</w:t>
        <w:tab/>
        <w:t>1928 - 1929</w:t>
      </w:r>
    </w:p>
    <w:p>
      <w:r>
        <w:br/>
        <w:t>30</w:t>
        <w:tab/>
        <w:t>Nr. 12187</w:t>
      </w:r>
    </w:p>
    <w:p>
      <w:r>
        <w:t>33</w:t>
        <w:tab/>
        <w:t>Bd. 13, S. 1796</w:t>
      </w:r>
    </w:p>
    <w:p>
      <w:r>
        <w:t>40</w:t>
        <w:tab/>
        <w:t>Strafsache gegen den p[5{s[Buchhändler]s} 1{Martin} 1{Blinde}, 7{Leiter einer faschistischen s[Buchhandlung]s} in 6{o[Halle]o}]p, wegen Vertriebs von Postkarten mit Liedertexten antisemitischen und die Eiserne Front verleumdenden Inhalts</w:t>
      </w:r>
    </w:p>
    <w:p>
      <w:r>
        <w:t>43</w:t>
        <w:tab/>
        <w:t>1932</w:t>
      </w:r>
    </w:p>
    <w:p>
      <w:r>
        <w:br/>
        <w:t>30</w:t>
        <w:tab/>
        <w:t>Nr. 12287</w:t>
      </w:r>
    </w:p>
    <w:p>
      <w:r>
        <w:t>33</w:t>
        <w:tab/>
        <w:t>Bd. 13, S. 1833</w:t>
      </w:r>
    </w:p>
    <w:p>
      <w:r>
        <w:t>40</w:t>
        <w:tab/>
        <w:t>Strafverfahren gegen den p[5{s[Buchhändler]s} 2{Richard} 1{Schaller}]p und weitere k[Stahlhelm]k-Mitglieder wegen bewaffneten Vorgehens gegen kommunistische Demonstrationen in o[Köln]o</w:t>
      </w:r>
    </w:p>
    <w:p>
      <w:r>
        <w:t>43</w:t>
        <w:tab/>
        <w:t>05.1929 - 01.1930</w:t>
      </w:r>
    </w:p>
    <w:p>
      <w:r>
        <w:br/>
        <w:t>30</w:t>
        <w:tab/>
        <w:t>Nr. 12356</w:t>
      </w:r>
    </w:p>
    <w:p>
      <w:r>
        <w:t>33</w:t>
        <w:tab/>
        <w:t>Bd. 13, S. 1856</w:t>
      </w:r>
    </w:p>
    <w:p>
      <w:r>
        <w:t>40</w:t>
        <w:tab/>
        <w:t>Strafverfahren gegen den p[5{Buchdrucker} 2{Gustav} 1{Brinkmann}]p und den p[5{Redakteur} 2{Johann} 1{Cramer}]p aufgrund eines Artikels in der sozialdemokratischen "t[Ostfriesischen Volkszeitung]t" über die voreingenommene Untersuchung durch den p[7{Landeskirchenrat} 4{Dr.} 1{Brüel}]p zugunsten des antisemitischen p[5{Pastor}s 1{Münchmeyer}]p</w:t>
      </w:r>
    </w:p>
    <w:p>
      <w:r>
        <w:t>43</w:t>
        <w:tab/>
        <w:t>03.1926 - 06.1926</w:t>
      </w:r>
    </w:p>
    <w:p>
      <w:r>
        <w:br/>
        <w:t>30</w:t>
        <w:tab/>
        <w:t>Nr. 12659</w:t>
      </w:r>
    </w:p>
    <w:p>
      <w:r>
        <w:t>33</w:t>
        <w:tab/>
        <w:t>Bd. 14, S. 1937</w:t>
      </w:r>
    </w:p>
    <w:p>
      <w:r>
        <w:t>40</w:t>
        <w:tab/>
        <w:t>Strafsache gegen den p[5{s[Verleger]s und Redakteur} 2{Georg} 1{Wahlmann} in 6{o[Berlin]o}]p wegen Verbreitung der Druckschrift "t[Massenmörder Haarmann und Haarmann-Noske-System (Extrablatt t[Volksbefreiung. Volksaufklärungs und Aufrüttelungs-Zeitschrift]t, 1924, Nr. 4)]t" sowie wegen Beleidigung des p[7{Oberpräsident}en 1{Noske}]p z[September 1924]z</w:t>
      </w:r>
    </w:p>
    <w:p>
      <w:r>
        <w:t>43</w:t>
        <w:tab/>
        <w:t>1924 - 1926</w:t>
      </w:r>
    </w:p>
    <w:p>
      <w:r>
        <w:br/>
        <w:t>30</w:t>
        <w:tab/>
        <w:t>Nr. 12668</w:t>
      </w:r>
    </w:p>
    <w:p>
      <w:r>
        <w:t>33</w:t>
        <w:tab/>
        <w:t>Bd. 14, S. 1939</w:t>
      </w:r>
    </w:p>
    <w:p>
      <w:r>
        <w:t>40</w:t>
        <w:tab/>
        <w:t>Untersuchung gegen die anarchosyndikalistische t[2{Zeitung} "1{Tribüne}]t" in o[Breslau]o wegen Abdrucks des Romans "t[Die Abenteuer des braven Solaten Schwejk im Weltkrieg]t" von p[2{Jaroslaw} 1{Hasek}]p</w:t>
      </w:r>
    </w:p>
    <w:p>
      <w:r>
        <w:t>43</w:t>
        <w:tab/>
        <w:t>1928</w:t>
      </w:r>
    </w:p>
    <w:p>
      <w:r>
        <w:br/>
        <w:t>30</w:t>
        <w:tab/>
        <w:t>Nr. 12675</w:t>
      </w:r>
    </w:p>
    <w:p>
      <w:r>
        <w:t>33</w:t>
        <w:tab/>
        <w:t>Bd. 14, S. 1941</w:t>
      </w:r>
    </w:p>
    <w:p>
      <w:r>
        <w:t>40</w:t>
        <w:tab/>
        <w:t>Untersuchung gegen den p[5{Redakteur der "t[Tribüne]t"} 2{Max} 1{Gruschwitz} in 6{o[Breslau]o}]p wegen Vergehens gegen das s[Pressegesetz]s</w:t>
      </w:r>
    </w:p>
    <w:p>
      <w:r>
        <w:t>43</w:t>
        <w:tab/>
        <w:t>1929</w:t>
      </w:r>
    </w:p>
    <w:p>
      <w:r>
        <w:br/>
        <w:t>30</w:t>
        <w:tab/>
        <w:t>Nr. 12698</w:t>
      </w:r>
    </w:p>
    <w:p>
      <w:r>
        <w:t>33</w:t>
        <w:tab/>
        <w:t>Bd. 14, S. 1948</w:t>
      </w:r>
    </w:p>
    <w:p>
      <w:r>
        <w:t>40</w:t>
        <w:tab/>
        <w:t>Strafsache gegen den p[5{s[Verlagsbuchhändler]s} 2{Albert} 1{Bock} in 6{o[Berlin]o}]p wegen Herausgabe des gegen die katholische Kirche gerichteten "t[Pfaffenspiegel]ts" von p[2{Otto} 8{von} 1{Corvin}]p</w:t>
      </w:r>
    </w:p>
    <w:p>
      <w:r>
        <w:t>43</w:t>
        <w:tab/>
        <w:t>1925 - 1927</w:t>
      </w:r>
    </w:p>
    <w:p>
      <w:r>
        <w:br/>
        <w:t>30</w:t>
        <w:tab/>
        <w:t>Nr. 12699</w:t>
      </w:r>
    </w:p>
    <w:p>
      <w:r>
        <w:t>33</w:t>
        <w:tab/>
        <w:t>Bd. 14, S. 1948</w:t>
      </w:r>
    </w:p>
    <w:p>
      <w:r>
        <w:t>40</w:t>
        <w:tab/>
        <w:t>Strafsache gegen den p[5{s[Verlagsbuchhändler]s} 2{Leon} 1{Hirsch} in 6{o[Berlin-Schöneberg]o}]p wegen Kritik an den Einrichtungen der christlichen Kirche in dem von ihm herausgegebenen t[2{Gedichtband} "1{Revolutionäre Dichtungen}]t"</w:t>
      </w:r>
    </w:p>
    <w:p>
      <w:r>
        <w:t>43</w:t>
        <w:tab/>
        <w:t>04.1927 - 04.1928</w:t>
      </w:r>
    </w:p>
    <w:p>
      <w:r>
        <w:br/>
        <w:t>30</w:t>
        <w:tab/>
        <w:t>Nr. 12700</w:t>
      </w:r>
    </w:p>
    <w:p>
      <w:r>
        <w:t>33</w:t>
        <w:tab/>
        <w:t>Bd. 14, S. 1948</w:t>
      </w:r>
    </w:p>
    <w:p>
      <w:r>
        <w:t>40</w:t>
        <w:tab/>
        <w:t>Strafsache gegen den p[5{Maler} 2{Georg} 1{Grosz} in 6{o[Berlin-Wilmersdorf]o}]p und den p[5{s[Verleger]s} 2{Wieland} 1{Herzfelde} in 6{o[Berlin-Charlottenburg]o}]p wegen einer Christus-Darstellung mit Gasmaske und Autobrille ...</w:t>
      </w:r>
    </w:p>
    <w:p>
      <w:r>
        <w:t>41</w:t>
        <w:tab/>
        <w:t>Anklage gegen den p[5{s[Buchhändler]s} 2{Erich} 1{Teufert} ... in 6{o[Hindenburg]o}]p wegen Ausstelung der Bilder von Grosz im Schaufenster einer s[Buchhandlung]s, z[Mai 1928]z</w:t>
      </w:r>
    </w:p>
    <w:p>
      <w:r>
        <w:t>43</w:t>
        <w:tab/>
        <w:t>1927 - 1932</w:t>
      </w:r>
    </w:p>
    <w:p>
      <w:r>
        <w:br/>
        <w:t>30</w:t>
        <w:tab/>
        <w:t>Nr. 12706</w:t>
      </w:r>
    </w:p>
    <w:p>
      <w:r>
        <w:t>33</w:t>
        <w:tab/>
        <w:t>Bd. 14, S. 1950</w:t>
      </w:r>
    </w:p>
    <w:p>
      <w:r>
        <w:t>40</w:t>
        <w:tab/>
        <w:t>s[Beschlagnahme des s[Buch]ses "t[Die Kirche in der Karrikatur"]t]s von p[2{Friedrich} 1{Wendel}]p. k[1{Verlag "Der Freidenker"}, 2{o[Berlin]o}]k z[1927]z</w:t>
      </w:r>
    </w:p>
    <w:p>
      <w:r>
        <w:t>43</w:t>
        <w:tab/>
        <w:t>12.1927 - 04.1929</w:t>
      </w:r>
    </w:p>
    <w:p>
      <w:r>
        <w:br/>
        <w:t>30</w:t>
        <w:tab/>
        <w:t>Nr. 12707</w:t>
      </w:r>
    </w:p>
    <w:p>
      <w:r>
        <w:t>33</w:t>
        <w:tab/>
        <w:t>Bd. 14, S. 1950</w:t>
      </w:r>
    </w:p>
    <w:p>
      <w:r>
        <w:t>40</w:t>
        <w:tab/>
        <w:t>Ermittlungsverfahren gegen p[2{Hugo} 1{Efferoth}, 7{Herausgeber der "t[Ketzerbibel. Waffensammlung für den kämpfenden Freidenker gegen Aberglauben ud Volksverdummung]t"}]p, erschienen im k[1{Verlag "Der Freidenker"}, 2{o[Berlin]o}]k</w:t>
      </w:r>
    </w:p>
    <w:p>
      <w:r>
        <w:t>43</w:t>
        <w:tab/>
        <w:t>02.1928 - 04.1928</w:t>
      </w:r>
    </w:p>
    <w:p>
      <w:r>
        <w:br/>
        <w:t>30</w:t>
        <w:tab/>
        <w:t>Nr. 12708</w:t>
      </w:r>
    </w:p>
    <w:p>
      <w:r>
        <w:t>33</w:t>
        <w:tab/>
        <w:t>Bd. 14, S. 1951</w:t>
      </w:r>
    </w:p>
    <w:p>
      <w:r>
        <w:t>40</w:t>
        <w:tab/>
        <w:t>Strafsache gegen den p[5{s[Verlagsbuchhändler]s} 2{Eugen} 1{Bartels}]p, den p[5{Buchdrucker} 2{Eugen} 1{Bartels} 7{jun.}]p und den p[5{Buchbinder} 2{Hans} 1{Bartels} in 6{o[Berlin-Weißensee]o}]p wegen Herausgabe des gegen die katholische Kirche gerichteten "t[Pfafffenspiegel]ts" von p[2{Otto} 8{von} 1{Corvin}]p</w:t>
      </w:r>
    </w:p>
    <w:p>
      <w:r>
        <w:t>43</w:t>
        <w:tab/>
        <w:t>03.1928 - 06.1929</w:t>
      </w:r>
    </w:p>
    <w:p>
      <w:r>
        <w:br/>
        <w:t>30</w:t>
        <w:tab/>
        <w:t>Nr. 12721</w:t>
      </w:r>
    </w:p>
    <w:p>
      <w:r>
        <w:t>33</w:t>
        <w:tab/>
        <w:t>Bd. 14, S. 1955</w:t>
      </w:r>
    </w:p>
    <w:p>
      <w:r>
        <w:t>40</w:t>
        <w:tab/>
        <w:t>s[Verbot der t[2{Monatsschrift} "1{Proletarische Freidenkerstimme}]t"]s Nr. 7 vom z[Juli 1931]z wegen des darin abgedruckten t[2{Gedicht}s "1{Alles in Gottes Namen}]t"</w:t>
      </w:r>
    </w:p>
    <w:p>
      <w:r>
        <w:t>43</w:t>
        <w:tab/>
        <w:t>09.1931 - 05.1932</w:t>
      </w:r>
    </w:p>
    <w:p>
      <w:r>
        <w:br/>
        <w:t>30</w:t>
        <w:tab/>
        <w:t>Nr. 12728</w:t>
      </w:r>
    </w:p>
    <w:p>
      <w:r>
        <w:t>33</w:t>
        <w:tab/>
        <w:t>Bd. 14, S. 1957</w:t>
      </w:r>
    </w:p>
    <w:p>
      <w:r>
        <w:t>40</w:t>
        <w:tab/>
        <w:t>Strafsache gegen den p[5{Schreiner} 2{Alex} 1{Judick} in 6{o[Neviges-Tönisheide (bei Wuppertal)]o}]p wegen Kritik an der Kirche durch Abdruck des t[2{Gedicht}es "1{Zum alten Eisen}]t" von p[2{Erich} 1{Weinert}]p und von Karrikaturen in der Nr. 3 der in Neviges erscheinenden Monatszeitschrift des k[Verbandes der proletarischen Freidenker]k "t[1{Die Leuchtrakete}" 2{&lt;Monatszeitschrift&gt;}]t vom z[Dezember 1931]z</w:t>
      </w:r>
    </w:p>
    <w:p>
      <w:r>
        <w:t>43</w:t>
        <w:tab/>
        <w:t>02.1032 - 04.1932</w:t>
      </w:r>
    </w:p>
    <w:p>
      <w:r>
        <w:br/>
        <w:t>30</w:t>
        <w:tab/>
        <w:t>Nr. 12731</w:t>
      </w:r>
    </w:p>
    <w:p>
      <w:r>
        <w:t>33</w:t>
        <w:tab/>
        <w:t>Bd. 14, S. 1958</w:t>
      </w:r>
    </w:p>
    <w:p>
      <w:r>
        <w:t>40</w:t>
        <w:tab/>
        <w:t>s[Verbot der Druckschrift "t[Der freie Arbeiter. Publikationsorgan der anarchistischen Föderation]t"]s Nr. 34 vom z[20. August 1932]z</w:t>
      </w:r>
    </w:p>
    <w:p>
      <w:r>
        <w:t>43</w:t>
        <w:tab/>
        <w:t>1932 - 1933</w:t>
      </w:r>
    </w:p>
    <w:p>
      <w:r>
        <w:br/>
        <w:t>30</w:t>
        <w:tab/>
        <w:t>Nr. 12807</w:t>
      </w:r>
    </w:p>
    <w:p>
      <w:r>
        <w:t>33</w:t>
        <w:tab/>
        <w:t>Bd. 14, S. 1979</w:t>
      </w:r>
    </w:p>
    <w:p>
      <w:r>
        <w:t>40</w:t>
        <w:tab/>
        <w:t>Untersuchung wegen Veröffentlichung der t[2{Gedicht &lt;von Klabund&gt;} "1{Die heiligen drei Könige}]t" von p[9{Klabund} 2{&lt;Alfred&gt;} 1{&lt;Henschke&gt;} 5{&lt;Schriftsteller&gt;}]p in der von p[2{Erich} 1{Kuttner}]p heausgegebenen t[2{Zeitschrift} "1{Lachen links}]t" - und "t[1{Maria} 2{&lt;Gedicht von Brecht&gt;}]t" von p[2{Bert} 1{Brecht}]p im "t[Berliner Börsen-Courier]t" - sowie der t[2{Reiseskizze} "1{Jeruschalim}]t" von p[2{Alfred} 1{Kerr}]p</w:t>
      </w:r>
    </w:p>
    <w:p>
      <w:r>
        <w:t>43</w:t>
        <w:tab/>
        <w:t>02.1925 - 01.1931</w:t>
      </w:r>
    </w:p>
    <w:p>
      <w:r>
        <w:br/>
        <w:t>30</w:t>
        <w:tab/>
        <w:t>Nr. 12817</w:t>
      </w:r>
    </w:p>
    <w:p>
      <w:r>
        <w:t>33</w:t>
        <w:tab/>
        <w:t>Bd. 14, S. 1982</w:t>
      </w:r>
    </w:p>
    <w:p>
      <w:r>
        <w:t>40</w:t>
        <w:tab/>
        <w:t>Strafsache gegen den p[5{Schriftsteller und Schauspieler} 2{Josef Franz} (7{gen. Rolf}) 1{Gärtner} in 6{o[Berlin-Zehlendorf]o}]p und den p[5{Verlagsangestellte&lt;r&gt;}n 2{Max} 1{Winkler} in 6{o[Berlin-Neuköln]o}]p wegen Beleidigung der Republik und ihrer Institutionen in einer Protestversammlung gegen das sog. "s[Schund- und Schmutzgesetz]s" sowie in einer im Auftrage der k[Vereinigung linksgerichteter Verleger]k herausgegebenen Broschüre "t[Weg mit dem Schmutz- und Schundgesetz]t"</w:t>
      </w:r>
    </w:p>
    <w:p>
      <w:r>
        <w:t>43</w:t>
        <w:tab/>
        <w:t>1926 - 1928</w:t>
      </w:r>
    </w:p>
    <w:p>
      <w:r>
        <w:br/>
        <w:t>30</w:t>
        <w:tab/>
        <w:t>Nr. 12832</w:t>
      </w:r>
    </w:p>
    <w:p>
      <w:r>
        <w:t>33</w:t>
        <w:tab/>
        <w:t>Bd. 14, S. 1986</w:t>
      </w:r>
    </w:p>
    <w:p>
      <w:r>
        <w:t>40</w:t>
        <w:tab/>
        <w:t>Untersuchung gegen den p[5{Schriftsteller} 2{Heinrich} 1{Wandt}]p wegen Herausgabe der Broschüre "t[Erotik und Spionage in der Etappe Gent]t" k[1{Agis-Verlag} 2{o[Wien]o-o[Berlin]o}]k z[1928]z</w:t>
      </w:r>
    </w:p>
    <w:p>
      <w:r>
        <w:t>43</w:t>
        <w:tab/>
        <w:t>1028 - 1930</w:t>
      </w:r>
    </w:p>
    <w:p>
      <w:r>
        <w:br/>
        <w:t>30</w:t>
        <w:tab/>
        <w:t>Nr. 12837</w:t>
      </w:r>
    </w:p>
    <w:p>
      <w:r>
        <w:t>33</w:t>
        <w:tab/>
        <w:t>Bd. 14, S. 1988</w:t>
      </w:r>
    </w:p>
    <w:p>
      <w:r>
        <w:t>40</w:t>
        <w:tab/>
        <w:t>Untersuchungssache gegen p[2{Kurt} 1{Tucholsky}]p wegen angeblicher Gotteslästerung in einer Lesung aus seinem Buch "t[Das Lächeln der Mona Lisa]t" vor der literarischen k[1{&lt;Literarische&gt; Gesellschaft} in 2{o[Wiesbaden]o}]k</w:t>
      </w:r>
    </w:p>
    <w:p>
      <w:r>
        <w:t>43</w:t>
        <w:tab/>
        <w:t>1929</w:t>
      </w:r>
    </w:p>
    <w:p>
      <w:r>
        <w:br/>
        <w:t>30</w:t>
        <w:tab/>
        <w:t>Nr. 12862</w:t>
      </w:r>
    </w:p>
    <w:p>
      <w:r>
        <w:t>33</w:t>
        <w:tab/>
        <w:t>Bd. 14, S. 1995</w:t>
      </w:r>
    </w:p>
    <w:p>
      <w:r>
        <w:t>40</w:t>
        <w:tab/>
        <w:t>Strafsache gegen den p[5{Redakteur der s[2{pazifistische}n 1{Wochenschrift}]s t[2{&lt;Zeitschrift&gt;} "1{Die Menschheit}]t"} 2{Fritz} 1{Röttcher} 6{&lt;Wiesbaden&gt;}]p und seine p[7{Ehefrau &lt;von Fritz Röttcher, geb. Mertens&gt;} 2{Anni} 1{&lt;Röttcher&gt;} 6{&lt;Wiesbaden&gt;}]p geb. Mertens in o[Wiesbaden]o wegen angeblichen Betrugs durch Angabe falscher s[Auflageziffern für die Zeitschrift "Die Menschheit"]s</w:t>
      </w:r>
    </w:p>
    <w:p>
      <w:r>
        <w:t>43</w:t>
        <w:tab/>
        <w:t>1927 - 1928</w:t>
      </w:r>
    </w:p>
    <w:p>
      <w:r>
        <w:br/>
        <w:t>30</w:t>
        <w:tab/>
        <w:t>Nr. 14565</w:t>
      </w:r>
    </w:p>
    <w:p>
      <w:r>
        <w:t>33</w:t>
        <w:tab/>
        <w:t>Bd. 16, S. 2245</w:t>
      </w:r>
    </w:p>
    <w:p>
      <w:r>
        <w:t>40</w:t>
        <w:tab/>
        <w:t>Untersuchung gegen den p[5{s[Verleger]s} 2{Richard} 1{Kunze} in 6{o[Berlin]o}, 7{Führer der k[Deutsch-Sozialen Partei]k}]p, wegen Erschießung eines jüdischen Versammlungsteilnehmers in o[Oppeln]o</w:t>
      </w:r>
    </w:p>
    <w:p>
      <w:r>
        <w:t>43</w:t>
        <w:tab/>
        <w:t>1922</w:t>
      </w:r>
    </w:p>
    <w:p>
      <w:r>
        <w:br/>
        <w:t>30</w:t>
        <w:tab/>
        <w:t>Nr. 14584</w:t>
      </w:r>
    </w:p>
    <w:p>
      <w:r>
        <w:t>33</w:t>
        <w:tab/>
        <w:t>Bd. 16, S. 2248</w:t>
      </w:r>
    </w:p>
    <w:p>
      <w:r>
        <w:t>40</w:t>
        <w:tab/>
        <w:t>Untersuchung gegen die Eheleute p[1{Kunze}, 7{&lt;Eheleute&gt; Inhaber der k[Friedenauer Buch- und Kunstdruckerei]k}]p, wegen Herausgabe des "t[Deutsch-Völkischen Liederbuch]tes"</w:t>
      </w:r>
    </w:p>
    <w:p>
      <w:r>
        <w:t>43</w:t>
        <w:tab/>
        <w:t>1926 - 1927</w:t>
      </w:r>
    </w:p>
    <w:p>
      <w:r>
        <w:br/>
        <w:t>30</w:t>
        <w:tab/>
        <w:t>Nr. 14593</w:t>
      </w:r>
    </w:p>
    <w:p>
      <w:r>
        <w:t>33</w:t>
        <w:tab/>
        <w:t>Bd. 16, S. 2249</w:t>
      </w:r>
    </w:p>
    <w:p>
      <w:r>
        <w:t>40</w:t>
        <w:tab/>
        <w:t xml:space="preserve">Strafverfahren gegen den deutsch-völkischen p[5{Verleger} 2{Richard} 1{Kopsch} in 6{o[Berlin-Treptow]o}]p u. a. durch die Broschüre "t[Herr Ministerpräsident Braun: Wer ist Oppenheimer?]t" wegen Beleidigung </w:t>
      </w:r>
    </w:p>
    <w:p>
      <w:r>
        <w:t>43</w:t>
        <w:tab/>
        <w:t>1927 - 1929</w:t>
      </w:r>
    </w:p>
    <w:p>
      <w:r>
        <w:br/>
        <w:t>30</w:t>
        <w:tab/>
        <w:t>Nr. 14594</w:t>
      </w:r>
    </w:p>
    <w:p>
      <w:r>
        <w:t>33</w:t>
        <w:tab/>
        <w:t>Bd. 16, S. 2249</w:t>
      </w:r>
    </w:p>
    <w:p>
      <w:r>
        <w:t>40</w:t>
        <w:tab/>
        <w:t>Strafverfahren gegen den deutsch-völkischen p[5{s[Verlagsbuchhändler]s} 2{Walter} 1{Kramer} in 6{o[Zuckelhausen bei Leipzig]o}]p und den p[7{Buchdruckereibesitzer} 2{Otto} 1{Hientzsch} in 6{o[Leipzig]o}]p wegen Beleidigung des p[7{Ministerpräsident}en 2{Otto} 1{Braun}]p</w:t>
      </w:r>
    </w:p>
    <w:p>
      <w:r>
        <w:t>43</w:t>
        <w:tab/>
        <w:t>1927 - 1928</w:t>
      </w:r>
    </w:p>
    <w:p>
      <w:r>
        <w:br/>
        <w:t>30</w:t>
        <w:tab/>
        <w:t>Nr. 14598</w:t>
      </w:r>
    </w:p>
    <w:p>
      <w:r>
        <w:t>33</w:t>
        <w:tab/>
        <w:t>Bd. 16, S. 2250</w:t>
      </w:r>
    </w:p>
    <w:p>
      <w:r>
        <w:t>40</w:t>
        <w:tab/>
        <w:t>Strafsache gegen den p[7{Buchdruckereibesitzer} 2{Friedrich} 1{Wechsung} in 6{o[Sperenberg, Kreis Teltow]o}]p und den p[7{Gerichtsassessor} 4{Dr.} 2{Botho} 1{Laserstein} in 6{o[Berlin-Friedenau]o}]p wegen Beleidigung des p[7{General}s 2{Erich} 1{Ludendorff}]p</w:t>
      </w:r>
    </w:p>
    <w:p>
      <w:r>
        <w:t>43</w:t>
        <w:tab/>
        <w:t>1928</w:t>
      </w:r>
    </w:p>
    <w:p>
      <w:r>
        <w:br/>
        <w:t>30</w:t>
        <w:tab/>
        <w:t>Nr. 14616 - 14617</w:t>
      </w:r>
    </w:p>
    <w:p>
      <w:r>
        <w:t>33</w:t>
        <w:tab/>
        <w:t>Bd. 16, S. 2252</w:t>
      </w:r>
    </w:p>
    <w:p>
      <w:r>
        <w:t>40</w:t>
        <w:tab/>
        <w:t>Ermittlungs- und Strafverfahren gegen den völkischen p[5{Schriftsteller} 2{Ewald} 1{Moritz}, Pseudonym: 9{Gottfried Zarnow}]p und seinen p[5{s[Verleger]s} 2{J. F.} 1{Lehmann} 6{&lt;München&gt;}]p wegen übler Nachrede gegen Staatsbeamte und Parlamentarier in dem Buch "t[Gefesselte Justiz]t" und in der s[2{rechtsradikale}n 1{Presse}]s, Bd. 1 - 2</w:t>
      </w:r>
    </w:p>
    <w:p>
      <w:r>
        <w:t>43</w:t>
        <w:tab/>
        <w:t>1925 - 1933</w:t>
      </w:r>
    </w:p>
    <w:p>
      <w:r>
        <w:t>45</w:t>
        <w:tab/>
        <w:t>Zu diesem Thema auch die folgenden Akten: 14618 - 14629</w:t>
      </w:r>
    </w:p>
    <w:p>
      <w:r>
        <w:br/>
        <w:t>30</w:t>
        <w:tab/>
        <w:t>Nr. 14697</w:t>
      </w:r>
    </w:p>
    <w:p>
      <w:r>
        <w:t>33</w:t>
        <w:tab/>
        <w:t>Bd. 16, S. 2266</w:t>
      </w:r>
    </w:p>
    <w:p>
      <w:r>
        <w:t>40</w:t>
        <w:tab/>
        <w:t>Anzeige gegen den p[7{Buchdruckereibesitzer} 2{Heinrich} 1{Lühr} (k[DNVP]k) in 6{o[Plön/Holstein]o}]p wegen Beleidigung der p[7{k[NSDAP]k-Reichstagsabgeordnete&lt;r&gt;}n 1{Kaufmann}]p und p[7{&lt;NSDAP-Reichstagsabgeordneter&gt;} 1{Haake}]p in der s[Presse]s</w:t>
      </w:r>
    </w:p>
    <w:p>
      <w:r>
        <w:t>43</w:t>
        <w:tab/>
        <w:t>1932</w:t>
      </w:r>
    </w:p>
    <w:p>
      <w:r>
        <w:br/>
        <w:t>30</w:t>
        <w:tab/>
        <w:t>Nr. 14844</w:t>
      </w:r>
    </w:p>
    <w:p>
      <w:r>
        <w:t>33</w:t>
        <w:tab/>
        <w:t>Bd. 16, S. 2286</w:t>
      </w:r>
    </w:p>
    <w:p>
      <w:r>
        <w:t>40</w:t>
        <w:tab/>
        <w:t>Ermittlungsverfahren gegen den k[1{Brunnenverlag} in 2{o[Berlin]o}]k wegen des t[2{Roman}s "1{Revolution 1933}]t"</w:t>
      </w:r>
    </w:p>
    <w:p>
      <w:r>
        <w:t>43</w:t>
        <w:tab/>
        <w:t>1930</w:t>
      </w:r>
    </w:p>
    <w:p>
      <w:r>
        <w:br/>
        <w:t>30</w:t>
        <w:tab/>
        <w:t>Nr. 14893</w:t>
      </w:r>
    </w:p>
    <w:p>
      <w:r>
        <w:t>33</w:t>
        <w:tab/>
        <w:t>Bd. 16, S. 2296</w:t>
      </w:r>
    </w:p>
    <w:p>
      <w:r>
        <w:t>40</w:t>
        <w:tab/>
        <w:t>Ermittlungsverfahren gegen den p[7{Buchdruckereibesitzer} und 5{Redakteur des "t[Landvolk]t"} 2{Ferdinand} 1{Pramor}]p wegen falscher Berichterstattung...</w:t>
      </w:r>
    </w:p>
    <w:p>
      <w:r>
        <w:t>43</w:t>
        <w:tab/>
        <w:t>1929</w:t>
      </w:r>
    </w:p>
    <w:p>
      <w:r>
        <w:t>45</w:t>
        <w:tab/>
        <w:t>Zu Pramor auch Akten 14894 und 14896</w:t>
      </w:r>
    </w:p>
    <w:p>
      <w:r>
        <w:br/>
        <w:t>30</w:t>
        <w:tab/>
        <w:t>Nr. 14902</w:t>
      </w:r>
    </w:p>
    <w:p>
      <w:r>
        <w:t>33</w:t>
        <w:tab/>
        <w:t>Bd. 16, S. 2297</w:t>
      </w:r>
    </w:p>
    <w:p>
      <w:r>
        <w:t>40</w:t>
        <w:tab/>
        <w:t>Strafverfahren gegen den p[5{Chefredakteur des "t[Landvolk]t" und der "t[Deutschen Front]t"} und 7{ehemaligen Leutnant} 2{Bruno} 8{v.} 1{Salomon} in 6{o[Itzehoe]o}]p wegen Vergehen gegen das s[Republikschutzgesetz]s</w:t>
      </w:r>
    </w:p>
    <w:p>
      <w:r>
        <w:t>43</w:t>
        <w:tab/>
        <w:t>1929 - 1930</w:t>
      </w:r>
    </w:p>
    <w:p>
      <w:r>
        <w:t>45</w:t>
        <w:tab/>
        <w:t>Zu Salomon auch Akten 14903 - 14911</w:t>
      </w:r>
    </w:p>
    <w:p>
      <w:r>
        <w:br/>
        <w:t>30</w:t>
        <w:tab/>
        <w:t>Nr. 14951</w:t>
      </w:r>
    </w:p>
    <w:p>
      <w:r>
        <w:t>33</w:t>
        <w:tab/>
        <w:t>Bd. 16, S. 2305</w:t>
      </w:r>
    </w:p>
    <w:p>
      <w:r>
        <w:t>40</w:t>
        <w:tab/>
        <w:t>Strafverfahren gegen den p[5{Landwirt} 2{Herbert} 1{Weichhardt}]p und den p[5{s[Buchhändler]s} 2{Albert Wilhelm} 1{Grenz} in 6{o[Oldenburg]o}]p wegen versuchten Mordes an p[2{Maximilian} 1{Harden}]p</w:t>
      </w:r>
    </w:p>
    <w:p>
      <w:r>
        <w:t>43</w:t>
        <w:tab/>
        <w:t>1922 - 1928</w:t>
      </w:r>
    </w:p>
    <w:p>
      <w:r>
        <w:br/>
        <w:t>30</w:t>
        <w:tab/>
        <w:t>Nr. 15012</w:t>
      </w:r>
    </w:p>
    <w:p>
      <w:r>
        <w:t>33</w:t>
        <w:tab/>
        <w:t>Bd. 16, S. 2314</w:t>
      </w:r>
    </w:p>
    <w:p>
      <w:r>
        <w:t>40</w:t>
        <w:tab/>
        <w:t>Strafverfahren gegen den p[5{s[Verleger]s} und 7{Druckereibesitzer} 2{Ernst} 1{Vieweger} in 6{o[Neisse]o}]p wegen Nichtnennung des Druckers und Verlegers von s[Flugblättern zum Volksbegehren "Freiheitsgesetz"]s</w:t>
      </w:r>
    </w:p>
    <w:p>
      <w:r>
        <w:t>43</w:t>
        <w:tab/>
        <w:t>1929</w:t>
      </w:r>
    </w:p>
    <w:p>
      <w:r>
        <w:br/>
        <w:t>30</w:t>
        <w:tab/>
        <w:t>Nr. 15023</w:t>
      </w:r>
    </w:p>
    <w:p>
      <w:r>
        <w:t>33</w:t>
        <w:tab/>
        <w:t>Bd. 16, S. 2316</w:t>
      </w:r>
    </w:p>
    <w:p>
      <w:r>
        <w:t>40</w:t>
        <w:tab/>
        <w:t>Strafverfahren gegen den p[7{Buchdruckereibesitzer} 2{Erich} 1{Püttmann} in 6{o[Krefeld]o}]p wegen Beleidigung des p[7{Reichsfinanzminister}s 4{Dr.} 1{Hilferding}]p durch ein s[Flugblatt]s</w:t>
      </w:r>
    </w:p>
    <w:p>
      <w:r>
        <w:t>43</w:t>
        <w:tab/>
        <w:t>1929 - 1930</w:t>
      </w:r>
    </w:p>
    <w:p>
      <w:r>
        <w:br/>
        <w:t>30</w:t>
        <w:tab/>
        <w:t>Nr. 15028</w:t>
      </w:r>
    </w:p>
    <w:p>
      <w:r>
        <w:t>33</w:t>
        <w:tab/>
        <w:t>Bd. 16, S. 2316</w:t>
      </w:r>
    </w:p>
    <w:p>
      <w:r>
        <w:t>40</w:t>
        <w:tab/>
        <w:t>Strafverfahren gegen den p[5{Buchdrucker} 2{Hans} 1{Otto} in 6{o[Krojanke, Kreis Flatow]o}]p, wegen Beleidigung p[Hindenburg]ps in einem Lokal</w:t>
      </w:r>
    </w:p>
    <w:p>
      <w:r>
        <w:t>43</w:t>
        <w:tab/>
        <w:t>1930</w:t>
      </w:r>
    </w:p>
    <w:p>
      <w:r>
        <w:br/>
        <w:t>30</w:t>
        <w:tab/>
        <w:t>Nr. 15057</w:t>
      </w:r>
    </w:p>
    <w:p>
      <w:r>
        <w:t>33</w:t>
        <w:tab/>
        <w:t>Bd. 16, S. 2320</w:t>
      </w:r>
    </w:p>
    <w:p>
      <w:r>
        <w:t>40</w:t>
        <w:tab/>
        <w:t>Strafverfahren gegen den p[5{s[Buchhändler]s} 7{z. Z. Unterstützungsempfänger} 2{Wilhelm} 1{Werner} in 6{o[Wiesbaden]o}]p wegen Beleidigung des p[7{Polizeipräsident}en in 6{o[Berlin]o} 1{Grzesinski}]p</w:t>
      </w:r>
    </w:p>
    <w:p>
      <w:r>
        <w:t>43</w:t>
        <w:tab/>
        <w:t>1931 - 1932</w:t>
      </w:r>
    </w:p>
    <w:p>
      <w:r>
        <w:br/>
        <w:t>30</w:t>
        <w:tab/>
        <w:t>Nr. 15111</w:t>
      </w:r>
    </w:p>
    <w:p>
      <w:r>
        <w:t>33</w:t>
        <w:tab/>
        <w:t>Bd. 16, S. 2329</w:t>
      </w:r>
    </w:p>
    <w:p>
      <w:r>
        <w:t>40</w:t>
        <w:tab/>
        <w:t>Ermittlungsverfahren gegen den p[5{Schriftsteller} 2{Reinhold} 1{Scharunke} in 6{o[Berlin-Johannisthal]o}]p und den p[5{s[Verleger]s} 2{Paul} 1{Zimmermann} in 6{o[Berlin-Frohnau]o}]p wegen Beleidigung, übler Nachrede usw.</w:t>
      </w:r>
    </w:p>
    <w:p>
      <w:r>
        <w:t>43</w:t>
        <w:tab/>
        <w:t>1932</w:t>
      </w:r>
    </w:p>
    <w:p>
      <w:r>
        <w:br/>
        <w:t>30</w:t>
        <w:tab/>
        <w:t>Nr. 15112</w:t>
      </w:r>
    </w:p>
    <w:p>
      <w:r>
        <w:t>33</w:t>
        <w:tab/>
        <w:t>Bd. 16, S. 2329</w:t>
      </w:r>
    </w:p>
    <w:p>
      <w:r>
        <w:t>40</w:t>
        <w:tab/>
        <w:t>Strafverfahren gegen das M. d. R. p[7{Rektor} 2{Hermann} 1{Ahlwardt} in 6{o[Berlin]o}]p wegen der Druckschrift "t[Der Verzweiflungskampf der arischen Völker mit dem Judentum]t"</w:t>
      </w:r>
    </w:p>
    <w:p>
      <w:r>
        <w:t>43</w:t>
        <w:tab/>
        <w:t>1890 - 1993</w:t>
      </w:r>
    </w:p>
    <w:p>
      <w:r>
        <w:br/>
        <w:t>30</w:t>
        <w:tab/>
        <w:t>Nr. 15113</w:t>
      </w:r>
    </w:p>
    <w:p>
      <w:r>
        <w:t>33</w:t>
        <w:tab/>
        <w:t>Bd. 16, S. 2329</w:t>
      </w:r>
    </w:p>
    <w:p>
      <w:r>
        <w:t>40</w:t>
        <w:tab/>
        <w:t>Strafverfahren gegen p[2{Hermann} 1{Ahlwardt}]p wegen eines Vortrages in o[Essen]o und der Druckschrift "t[Jüdische Taktik]t"</w:t>
      </w:r>
    </w:p>
    <w:p>
      <w:r>
        <w:t>43</w:t>
        <w:tab/>
        <w:t>1891 - 1894</w:t>
      </w:r>
    </w:p>
    <w:p>
      <w:r>
        <w:br/>
        <w:t>30</w:t>
        <w:tab/>
        <w:t>Nr. 15114 - 15115</w:t>
      </w:r>
    </w:p>
    <w:p>
      <w:r>
        <w:t>33</w:t>
        <w:tab/>
        <w:t>Bd. 16, S. 2330</w:t>
      </w:r>
    </w:p>
    <w:p>
      <w:r>
        <w:t>40</w:t>
        <w:tab/>
        <w:t>Strafverfahren gegen p[2{Hermann} 1{Ahlwardt} in 6{o[Berlin]o}]p wegen der s[2{antisemitische}n 1{Druckschrift}]s "t[Judenflinten]t"</w:t>
      </w:r>
    </w:p>
    <w:p>
      <w:r>
        <w:t>43</w:t>
        <w:tab/>
        <w:t>1892 - 1894</w:t>
      </w:r>
    </w:p>
    <w:p>
      <w:r>
        <w:br/>
        <w:t>30</w:t>
        <w:tab/>
        <w:t>Nr. 15116</w:t>
      </w:r>
    </w:p>
    <w:p>
      <w:r>
        <w:t>33</w:t>
        <w:tab/>
        <w:t>Bd. 16, S. 2330</w:t>
      </w:r>
    </w:p>
    <w:p>
      <w:r>
        <w:t>40</w:t>
        <w:tab/>
        <w:t>Beschlagnahme der antisemitischen Broschüre "t[Der Fall Ahlwardt in der öffentlichen Meinung und im Lichte der Wahrheit]t" von p[4{Dr.} 2{Paul} 1{Förster}]p</w:t>
      </w:r>
    </w:p>
    <w:p>
      <w:r>
        <w:t>43</w:t>
        <w:tab/>
        <w:t>1892</w:t>
      </w:r>
    </w:p>
    <w:p>
      <w:r>
        <w:br/>
        <w:t>30</w:t>
        <w:tab/>
        <w:t>Nr. 15117 - 15118</w:t>
      </w:r>
    </w:p>
    <w:p>
      <w:r>
        <w:t>33</w:t>
        <w:tab/>
        <w:t>Bd. 16, S. 2330</w:t>
      </w:r>
    </w:p>
    <w:p>
      <w:r>
        <w:t>40</w:t>
        <w:tab/>
        <w:t>Maßnahmen gegen die Verbreitung der antisemitischen Broschüre "t[Juden-Bordelle]t"</w:t>
      </w:r>
    </w:p>
    <w:p>
      <w:r>
        <w:t>43</w:t>
        <w:tab/>
        <w:t>1892</w:t>
      </w:r>
    </w:p>
    <w:p>
      <w:r>
        <w:br/>
        <w:t>30</w:t>
        <w:tab/>
        <w:t>Nr. 15119</w:t>
      </w:r>
    </w:p>
    <w:p>
      <w:r>
        <w:t>33</w:t>
        <w:tab/>
        <w:t>Bd. 16, S. 2330</w:t>
      </w:r>
    </w:p>
    <w:p>
      <w:r>
        <w:t>40</w:t>
        <w:tab/>
        <w:t>Strafverfahren auf Anzeige des jüdischen p[5{Theologe}n 4{Professor Dr.} 2{Hermann L.} 1{Strack}]p gegen den p[5{Redakteur} 4{Dr.} 1{Bacher}]p und den p[5{Drucker} 1{Baade}]p wegen Verbreitung eines s[Flugblatt]ses in der "t[Staatsbürger-Zeitung]t" mit Beschimpfungen der jüdischen Religion</w:t>
      </w:r>
    </w:p>
    <w:p>
      <w:r>
        <w:t>43</w:t>
        <w:tab/>
        <w:t>1892 - 1900</w:t>
      </w:r>
    </w:p>
    <w:p>
      <w:r>
        <w:br/>
        <w:t>30</w:t>
        <w:tab/>
        <w:t>Nr. 15120</w:t>
      </w:r>
    </w:p>
    <w:p>
      <w:r>
        <w:t>33</w:t>
        <w:tab/>
        <w:t>Bd. 16, S. 2330</w:t>
      </w:r>
    </w:p>
    <w:p>
      <w:r>
        <w:t>40</w:t>
        <w:tab/>
        <w:t>Strafverfahren gegen den p[5{s[Verlagsbuchhändler]s} 2{Paul} 1{Glöss} in 6{o[Dresden]o}]p u. a. wegen Beleidigung p[Caprivi]ps durch antisemitische Äußerungen im "t[Politischen Bilderbogen" Nr. 9: "Bismarck in Berlin"]t</w:t>
      </w:r>
    </w:p>
    <w:p>
      <w:r>
        <w:t>43</w:t>
        <w:tab/>
        <w:t>1893 - 1895</w:t>
      </w:r>
    </w:p>
    <w:p>
      <w:r>
        <w:br/>
        <w:t>30</w:t>
        <w:tab/>
        <w:t>Nr. 15125</w:t>
      </w:r>
    </w:p>
    <w:p>
      <w:r>
        <w:t>33</w:t>
        <w:tab/>
        <w:t>Bd. 16, S. 2331</w:t>
      </w:r>
    </w:p>
    <w:p>
      <w:r>
        <w:t>40</w:t>
        <w:tab/>
        <w:t>Polizeiliche Überwachung des antisemitischen "t[Deutschen Generalanzeiger]ts" wegen s[Pressevergehen]s</w:t>
      </w:r>
    </w:p>
    <w:p>
      <w:r>
        <w:t>43</w:t>
        <w:tab/>
        <w:t>1899</w:t>
      </w:r>
    </w:p>
    <w:p>
      <w:r>
        <w:br/>
        <w:t>30</w:t>
        <w:tab/>
        <w:t>Nr. 15162</w:t>
      </w:r>
    </w:p>
    <w:p>
      <w:r>
        <w:t>33</w:t>
        <w:tab/>
        <w:t>Bd. 16, S. 2337</w:t>
      </w:r>
    </w:p>
    <w:p>
      <w:r>
        <w:t>40</w:t>
        <w:tab/>
        <w:t>Strafverfahren gegen den Redakteur des in o[Strehlen]o erscheinenden des "t[Volksbote]tn" , p[2{Ernst} 1{Grosse} in 6{o[Breslau]o} 5{&lt;Redakteur&gt;}]p und den p[7{Buchdruckereibesitzer} 2{Maximilian} 1{Mervius} in 6{Strehlen}]p wegen Anreizung zum Rassenhaß und Beschimpfung der jüdischen Religion</w:t>
      </w:r>
    </w:p>
    <w:p>
      <w:r>
        <w:t>43</w:t>
        <w:tab/>
        <w:t>1927</w:t>
      </w:r>
    </w:p>
    <w:p>
      <w:r>
        <w:br/>
        <w:t>30</w:t>
        <w:tab/>
        <w:t>Nr. 15167</w:t>
      </w:r>
    </w:p>
    <w:p>
      <w:r>
        <w:t>33</w:t>
        <w:tab/>
        <w:t>Bd. 16, S. 2337</w:t>
      </w:r>
    </w:p>
    <w:p>
      <w:r>
        <w:t>40</w:t>
        <w:tab/>
        <w:t>Strafverfahren gegen den p[5{s[Buch&lt;händler&gt;]s-, Kunst- und Antiquitätenhändler} 2{Herbert} 8{v.} 1{Doleisch-Dolsperg} in 6{o[Kassel]o}]p wegen Anreizung zum Rassenhaß und Beschimpfung der jüdischen Religionsgesellschaft</w:t>
      </w:r>
    </w:p>
    <w:p>
      <w:r>
        <w:t>43</w:t>
        <w:tab/>
        <w:t>1927 - 1928</w:t>
      </w:r>
    </w:p>
    <w:p>
      <w:r>
        <w:br/>
        <w:t>30</w:t>
        <w:tab/>
        <w:t>Nr. 15226</w:t>
      </w:r>
    </w:p>
    <w:p>
      <w:r>
        <w:t>33</w:t>
        <w:tab/>
        <w:t>Bd. 16, S. 2347</w:t>
      </w:r>
    </w:p>
    <w:p>
      <w:r>
        <w:t>40</w:t>
        <w:tab/>
        <w:t>Ermittlungsverfahrren gegen den p[5{Buchdrucker} 2{Peter} 8{de} 1{Cruppe} in 6{o[Linz am Rhein]o}]p, ehemaliger Separatist, wegen Vergehen gegen das s[Republikschutzgesetz]s</w:t>
      </w:r>
    </w:p>
    <w:p>
      <w:r>
        <w:t>43</w:t>
        <w:tab/>
        <w:t>1926</w:t>
      </w:r>
    </w:p>
    <w:p>
      <w:r>
        <w:br/>
        <w:t>30</w:t>
        <w:tab/>
        <w:t>Nr. 15760</w:t>
      </w:r>
    </w:p>
    <w:p>
      <w:r>
        <w:t>31</w:t>
        <w:tab/>
        <w:t>Rheinpr. C. Nr 1</w:t>
      </w:r>
    </w:p>
    <w:p>
      <w:r>
        <w:t>33</w:t>
        <w:tab/>
        <w:t>Bd. 17, S. 2424</w:t>
      </w:r>
    </w:p>
    <w:p>
      <w:r>
        <w:t>40</w:t>
        <w:tab/>
        <w:t>Druckschrift "t[Die katholische Kirche in der preußischen Rheinprovinz und der Erzbischof Clemens August von Köln. Ein Beitrag zur Kultur- und Sittengeschichte des 19. Jahrhunderts]t"</w:t>
      </w:r>
    </w:p>
    <w:p>
      <w:r>
        <w:t>43</w:t>
        <w:tab/>
        <w:t>1838 - 1839</w:t>
      </w:r>
    </w:p>
    <w:p>
      <w:r>
        <w:br/>
        <w:t>30</w:t>
        <w:tab/>
        <w:t>Nr. 15761</w:t>
      </w:r>
    </w:p>
    <w:p>
      <w:r>
        <w:t>31</w:t>
        <w:tab/>
        <w:t>V B Nr 1</w:t>
      </w:r>
    </w:p>
    <w:p>
      <w:r>
        <w:t>33</w:t>
        <w:tab/>
        <w:t>Bd. 17, S. 2425</w:t>
      </w:r>
    </w:p>
    <w:p>
      <w:r>
        <w:t>40</w:t>
        <w:tab/>
        <w:t>Untersuchung gegen den p[5{Pfarrer} 4{Dr. theol.} 2{Anton Joseph} 1{Binterim} aus 6{o[Bilk , Kreis Steinfurt, Westfalen]o}]p, und den p[5{ehemalige&lt;r&gt;n Gerichtsvollzieher, dann Schankwirt} 2{Franz} 1{Schaeven} aus 6{o[Erkelenz im Rheinland]o}]p wegen der Druckschrift "t[Der katholische Bruder- und Schwesternbund zu einer rein katholischen Ehe]t" und andere Druckschriften</w:t>
      </w:r>
    </w:p>
    <w:p>
      <w:r>
        <w:t>43</w:t>
        <w:tab/>
        <w:t>1838 - 1839</w:t>
      </w:r>
    </w:p>
    <w:p>
      <w:r>
        <w:br/>
        <w:t>30</w:t>
        <w:tab/>
        <w:t>Nr. 15762</w:t>
      </w:r>
    </w:p>
    <w:p>
      <w:r>
        <w:t>31</w:t>
        <w:tab/>
        <w:t>V C Nr 9</w:t>
      </w:r>
    </w:p>
    <w:p>
      <w:r>
        <w:t>33</w:t>
        <w:tab/>
        <w:t>Bd. 17, S. 2425</w:t>
      </w:r>
    </w:p>
    <w:p>
      <w:r>
        <w:t>40</w:t>
        <w:tab/>
        <w:t>Die in o[Köln]o verbreiteten s[Schmähschrift]sen</w:t>
      </w:r>
    </w:p>
    <w:p>
      <w:r>
        <w:t>43</w:t>
        <w:tab/>
        <w:t>1839 - 1840</w:t>
      </w:r>
    </w:p>
    <w:p>
      <w:r>
        <w:br/>
        <w:t>30</w:t>
        <w:tab/>
        <w:t>Nr. 15767</w:t>
      </w:r>
    </w:p>
    <w:p>
      <w:r>
        <w:t>33</w:t>
        <w:tab/>
        <w:t>Bd. 17, S. 2425</w:t>
      </w:r>
    </w:p>
    <w:p>
      <w:r>
        <w:t>40</w:t>
        <w:tab/>
        <w:t>Beschwerden des p[5{s[Buchhändler]s}s 2{Friedrich} 1{Gerhard} in 6{o[Danzig]o}]p im Zusammenhang mit den von katholischen Pfarrern gegen ihn erhobenen Klagen wegen Beleidigung in der s[Presse]s</w:t>
      </w:r>
    </w:p>
    <w:p>
      <w:r>
        <w:t>43</w:t>
        <w:tab/>
        <w:t>1844 - 1850</w:t>
      </w:r>
    </w:p>
    <w:p>
      <w:r>
        <w:br/>
        <w:t>30</w:t>
        <w:tab/>
        <w:t>Nr. 16018</w:t>
      </w:r>
    </w:p>
    <w:p>
      <w:r>
        <w:t>33</w:t>
        <w:tab/>
        <w:t>Bd. 17, S. 2461</w:t>
      </w:r>
    </w:p>
    <w:p>
      <w:r>
        <w:t>40</w:t>
        <w:tab/>
        <w:t>Strafanzeige des p[5{Philosoph}en 2{Friedrich} 8{von} 1{Schelling}]p gegen den p[5{s[Buchhändler]s} 2{E. S.} 1{Mittler} in 6{o[Berlin]o}]p wegen des Verkaufs der von dem p[6{o[Heidelberg]o}er 5{Theolog&lt;e&gt;}ieprofessors 4{&lt;Professor&gt;} 1{Paulus}]p veranlaßten s[Nachdruck]ss seiner Vorlesungen Schellings</w:t>
      </w:r>
    </w:p>
    <w:p>
      <w:r>
        <w:t>43</w:t>
        <w:tab/>
        <w:t>1843 - 1845</w:t>
      </w:r>
    </w:p>
    <w:p>
      <w:r>
        <w:br/>
        <w:t>30</w:t>
        <w:tab/>
        <w:t>Nr. 16019</w:t>
      </w:r>
    </w:p>
    <w:p>
      <w:r>
        <w:t>33</w:t>
        <w:tab/>
        <w:t>Bd. 17, S. 2461</w:t>
      </w:r>
    </w:p>
    <w:p>
      <w:r>
        <w:t>40</w:t>
        <w:tab/>
        <w:t>s[Pressevergehen]s des p[5{s[Buchhändler]s}s 2{Eduard} 1{Levyson} aus 6{o[Marienwerder]o}]p</w:t>
      </w:r>
    </w:p>
    <w:p>
      <w:r>
        <w:t>43</w:t>
        <w:tab/>
        <w:t>1863 - 1864</w:t>
      </w:r>
    </w:p>
    <w:p>
      <w:r>
        <w:br/>
        <w:t>30</w:t>
        <w:tab/>
        <w:t>Nr. 16447</w:t>
      </w:r>
    </w:p>
    <w:p>
      <w:r>
        <w:t>33</w:t>
        <w:tab/>
        <w:t>Bd. 17, S. 2511</w:t>
      </w:r>
    </w:p>
    <w:p>
      <w:r>
        <w:t>40</w:t>
        <w:tab/>
        <w:t>Schwere Urkundenfälschung und Betrug durch den p[5{s[Verlagsbuchhändler]s} 2{Paul} 1{Richter} aus 6{o[Berlin]o}]p u. a.</w:t>
      </w:r>
    </w:p>
    <w:p>
      <w:r>
        <w:t>43</w:t>
        <w:tab/>
        <w:t>1924 ; 1930</w:t>
      </w:r>
    </w:p>
    <w:p>
      <w:r>
        <w:br/>
        <w:t>30</w:t>
        <w:tab/>
        <w:t>Nr. 16544</w:t>
      </w:r>
    </w:p>
    <w:p>
      <w:r>
        <w:t>33</w:t>
        <w:tab/>
        <w:t>Bd. 17, S. 2523</w:t>
      </w:r>
    </w:p>
    <w:p>
      <w:r>
        <w:t>40</w:t>
        <w:tab/>
        <w:t>Betrug durch den p[5{s[Verlagsbuchhändler]s} 2{Fred} 1{Schendel} 6{&lt;Berlin&gt;}]p und den p[5{Chefredakteur} 2{Hans} 1{Beer} in  6{o[Berlin]o}]p</w:t>
      </w:r>
    </w:p>
    <w:p>
      <w:r>
        <w:t>43</w:t>
        <w:tab/>
        <w:t>1928 - 1931</w:t>
      </w:r>
    </w:p>
    <w:p>
      <w:r>
        <w:br/>
        <w:t>30</w:t>
        <w:tab/>
        <w:t>Nr. 17331</w:t>
      </w:r>
    </w:p>
    <w:p>
      <w:r>
        <w:t>31</w:t>
        <w:tab/>
        <w:t>III</w:t>
      </w:r>
    </w:p>
    <w:p>
      <w:r>
        <w:t>33</w:t>
        <w:tab/>
        <w:t>Bd. 18, S. 2627</w:t>
      </w:r>
    </w:p>
    <w:p>
      <w:r>
        <w:t>40</w:t>
        <w:tab/>
        <w:t>s[Bekämpfung des Handels mit s[2{unsittliche}n 1{Schrift}]sen]s</w:t>
      </w:r>
    </w:p>
    <w:p>
      <w:r>
        <w:t>43</w:t>
        <w:tab/>
        <w:t>1893 - 1894</w:t>
      </w:r>
    </w:p>
    <w:p>
      <w:r>
        <w:br/>
        <w:t>30</w:t>
        <w:tab/>
        <w:t>Nr. 17332</w:t>
      </w:r>
    </w:p>
    <w:p>
      <w:r>
        <w:t>31</w:t>
        <w:tab/>
        <w:t>IV</w:t>
      </w:r>
    </w:p>
    <w:p>
      <w:r>
        <w:t>33</w:t>
        <w:tab/>
        <w:t>Bd. 18, S. 2627</w:t>
      </w:r>
    </w:p>
    <w:p>
      <w:r>
        <w:t>40</w:t>
        <w:tab/>
        <w:t>Strafsache gegen die p[5{Schriftstellerin} 2{Helene} 8{v.} 1{Monbart} (Pseudonym: 9{Hans von Kahlenberg}) in 6{o[Berlin-Steglitz]o}]p und den p[5{s[Verlagsbuchhändler]s} 2{Karl} 1{Reißner} in 6{o[Dresden]o}]p wegen des unsittlichen Inhalts der t[2{Novelle} "1{Nixchen}]t"</w:t>
      </w:r>
    </w:p>
    <w:p>
      <w:r>
        <w:t>43</w:t>
        <w:tab/>
        <w:t>1902 - 1904</w:t>
      </w:r>
    </w:p>
    <w:p>
      <w:r>
        <w:br/>
        <w:t>30</w:t>
        <w:tab/>
        <w:t>Nr. 17333</w:t>
      </w:r>
    </w:p>
    <w:p>
      <w:r>
        <w:t>31</w:t>
        <w:tab/>
        <w:t>IV</w:t>
      </w:r>
    </w:p>
    <w:p>
      <w:r>
        <w:t>33</w:t>
        <w:tab/>
        <w:t>Bd. 18, S. 2627</w:t>
      </w:r>
    </w:p>
    <w:p>
      <w:r>
        <w:t>40</w:t>
        <w:tab/>
        <w:t>Verbreitung s[2{unsittliche}r 1{Schrift}]sen und Beleidigung durch den praktischen p[5{Arzt} 4{Dr.} 2{Magnus} 1{Hirschfeld} aus 6{o[Berlin-Charlottenburg]o}]p</w:t>
      </w:r>
    </w:p>
    <w:p>
      <w:r>
        <w:t>43</w:t>
        <w:tab/>
        <w:t>1903 - 1905</w:t>
      </w:r>
    </w:p>
    <w:p>
      <w:r>
        <w:br/>
        <w:t>30</w:t>
        <w:tab/>
        <w:t>Nr. 17334</w:t>
      </w:r>
    </w:p>
    <w:p>
      <w:r>
        <w:t>31</w:t>
        <w:tab/>
        <w:t>IV</w:t>
      </w:r>
    </w:p>
    <w:p>
      <w:r>
        <w:t>33</w:t>
        <w:tab/>
        <w:t>Bd. 18, S. 2628</w:t>
      </w:r>
    </w:p>
    <w:p>
      <w:r>
        <w:t>40</w:t>
        <w:tab/>
        <w:t>Eingabe des Vorsitzenden der s[2{Allg. deutsche}n 1{Sittlichkeitskonferenz}]s p[7{Lic.} 1{Weber} aus 6{o[Mönchen-Gladbach]o}]p, wegen Prüfung von Listen s[2{unsittliche}r 1{Schrift}]sen</w:t>
      </w:r>
    </w:p>
    <w:p>
      <w:r>
        <w:t>43</w:t>
        <w:tab/>
        <w:t>1904 - 1905</w:t>
      </w:r>
    </w:p>
    <w:p>
      <w:r>
        <w:br/>
        <w:t>30</w:t>
        <w:tab/>
        <w:t>Nr. 17335</w:t>
      </w:r>
    </w:p>
    <w:p>
      <w:r>
        <w:t>31</w:t>
        <w:tab/>
        <w:t>IV c</w:t>
      </w:r>
    </w:p>
    <w:p>
      <w:r>
        <w:t>33</w:t>
        <w:tab/>
        <w:t>Bd. 18, S. 2628</w:t>
      </w:r>
    </w:p>
    <w:p>
      <w:r>
        <w:t>40</w:t>
        <w:tab/>
        <w:t xml:space="preserve">Verbreitung s[2{unsittliche}r 1{Schrift}]sen und Beleidigung durch den p[5{Ingenieur} und 7{Reisende&lt;r&gt;}n 2{Erich} 1{Heinemann} aus 6{o[Berlin]o}]p u. a. </w:t>
      </w:r>
    </w:p>
    <w:p>
      <w:r>
        <w:t>43</w:t>
        <w:tab/>
        <w:t>1922 ; 1928 - 1929</w:t>
      </w:r>
    </w:p>
    <w:p>
      <w:r>
        <w:br/>
        <w:t>30</w:t>
        <w:tab/>
        <w:t>Nr. 17336</w:t>
      </w:r>
    </w:p>
    <w:p>
      <w:r>
        <w:t>33</w:t>
        <w:tab/>
        <w:t>Bd. 18, S. 2628</w:t>
      </w:r>
    </w:p>
    <w:p>
      <w:r>
        <w:t>40</w:t>
        <w:tab/>
        <w:t>Verbreitung s[2{unsittliche}r 1{Schrift}]sen durch den p[5{s[Buchgroßhändler]s} 2{Karl} 1{Lange} aus 6{o[Elberfeld]o}]p</w:t>
      </w:r>
    </w:p>
    <w:p>
      <w:r>
        <w:t>43</w:t>
        <w:tab/>
        <w:t>1930</w:t>
      </w:r>
    </w:p>
    <w:p>
      <w:r>
        <w:br/>
        <w:t>30</w:t>
        <w:tab/>
        <w:t>Nr. 17337</w:t>
      </w:r>
    </w:p>
    <w:p>
      <w:r>
        <w:t>31</w:t>
        <w:tab/>
        <w:t>IV c</w:t>
      </w:r>
    </w:p>
    <w:p>
      <w:r>
        <w:t>33</w:t>
        <w:tab/>
        <w:t>Bd. 18, S. 2628</w:t>
      </w:r>
    </w:p>
    <w:p>
      <w:r>
        <w:t>40</w:t>
        <w:tab/>
        <w:t>Verbreitung s[2{unsittliche}r 1{Schrift}]sen durch den p[5{Buchhandlungsgehilfe}n 2{Paul} 1{Lippe} aus 6{o[Berlin-Wilmersdorf]o}]p u. a.</w:t>
      </w:r>
    </w:p>
    <w:p>
      <w:r>
        <w:t>43</w:t>
        <w:tab/>
        <w:t>1925 - 1926</w:t>
      </w:r>
    </w:p>
    <w:p>
      <w:r>
        <w:br/>
        <w:t>30</w:t>
        <w:tab/>
        <w:t>Nr. 17338</w:t>
      </w:r>
    </w:p>
    <w:p>
      <w:r>
        <w:t>31</w:t>
        <w:tab/>
        <w:t>IV d</w:t>
      </w:r>
    </w:p>
    <w:p>
      <w:r>
        <w:t>33</w:t>
        <w:tab/>
        <w:t>Bd. 18, S. 2628</w:t>
      </w:r>
    </w:p>
    <w:p>
      <w:r>
        <w:t>40</w:t>
        <w:tab/>
        <w:t>Verbreitung s[2{unsittliche}r 1{Schrift}]sen durch den p[5{Kaufmann} 2{Ernst} 1{Dingel} aus 6{o[Essen]o}]p</w:t>
      </w:r>
    </w:p>
    <w:p>
      <w:r>
        <w:t>43</w:t>
        <w:tab/>
        <w:t>1925 - 1926</w:t>
      </w:r>
    </w:p>
    <w:p>
      <w:r>
        <w:br/>
        <w:t>30</w:t>
        <w:tab/>
        <w:t>Nr. 17339</w:t>
      </w:r>
    </w:p>
    <w:p>
      <w:r>
        <w:t>31</w:t>
        <w:tab/>
        <w:t>IV c</w:t>
      </w:r>
    </w:p>
    <w:p>
      <w:r>
        <w:t>33</w:t>
        <w:tab/>
        <w:t>Bd. 18, S. 2628</w:t>
      </w:r>
    </w:p>
    <w:p>
      <w:r>
        <w:t>40</w:t>
        <w:tab/>
        <w:t>Handel des p[5{Handlungsgehilfe}n 2{Fritz} 1{Cohn} aus 6{o[Berlin]o}]p mit s[2{unsittliche}n 1{Bücher}]sn und Bildern</w:t>
      </w:r>
    </w:p>
    <w:p>
      <w:r>
        <w:t>43</w:t>
        <w:tab/>
        <w:t>1926</w:t>
      </w:r>
    </w:p>
    <w:p>
      <w:r>
        <w:br/>
        <w:t>30</w:t>
        <w:tab/>
        <w:t>Nr. 17340</w:t>
      </w:r>
    </w:p>
    <w:p>
      <w:r>
        <w:t>31</w:t>
        <w:tab/>
        <w:t>IV c</w:t>
      </w:r>
    </w:p>
    <w:p>
      <w:r>
        <w:t>33</w:t>
        <w:tab/>
        <w:t>Bd. 18, S. 2629</w:t>
      </w:r>
    </w:p>
    <w:p>
      <w:r>
        <w:t>40</w:t>
        <w:tab/>
        <w:t>Handel des p[5{Kaufmann}s 2{Oskar} 1{Zeller} aus 6{o[Berlin]o}]p mit s[2{unsittliche}n 1{Schrift}]sen</w:t>
      </w:r>
    </w:p>
    <w:p>
      <w:r>
        <w:t>43</w:t>
        <w:tab/>
        <w:t>1926</w:t>
      </w:r>
    </w:p>
    <w:p>
      <w:r>
        <w:br/>
        <w:t>30</w:t>
        <w:tab/>
        <w:t>Nr. 17341</w:t>
      </w:r>
    </w:p>
    <w:p>
      <w:r>
        <w:t>31</w:t>
        <w:tab/>
        <w:t>IV c</w:t>
      </w:r>
    </w:p>
    <w:p>
      <w:r>
        <w:t>33</w:t>
        <w:tab/>
        <w:t>Bd. 18, S. 2629</w:t>
      </w:r>
    </w:p>
    <w:p>
      <w:r>
        <w:t>40</w:t>
        <w:tab/>
        <w:t>Verbreitung s[2{unsittliche}r 1{Schrift}]sen... durch den p[5{Laborant}en 2{Karl} 1{Bosenius} u. a. aus 6{o[Düren bei Aachen]o}]p</w:t>
      </w:r>
    </w:p>
    <w:p>
      <w:r>
        <w:t>43</w:t>
        <w:tab/>
        <w:t>1926</w:t>
      </w:r>
    </w:p>
    <w:p>
      <w:r>
        <w:br/>
        <w:t>30</w:t>
        <w:tab/>
        <w:t>Nr. 17344</w:t>
      </w:r>
    </w:p>
    <w:p>
      <w:r>
        <w:t>31</w:t>
        <w:tab/>
        <w:t>IV c</w:t>
      </w:r>
    </w:p>
    <w:p>
      <w:r>
        <w:t>33</w:t>
        <w:tab/>
        <w:t>Bd. 18, S. 2629</w:t>
      </w:r>
    </w:p>
    <w:p>
      <w:r>
        <w:t>40</w:t>
        <w:tab/>
        <w:t>s[Beschlagnahme des Buches "t[Arabellas Opferung]t"]s von p[2{A. M.} 1{Frey} in 6{o[Berlin]o}]p</w:t>
      </w:r>
    </w:p>
    <w:p>
      <w:r>
        <w:t>41</w:t>
        <w:tab/>
        <w:t>Gutachten von p[2{Walter} 8{von} 1{Molo}]p, p[2{Kurt} 1{Tucholski}]p, p[2{Herbert} 1{Ihring}]p, p[2{Bruno} 1{Frank}]p, p[2{Max} 1{Brode}]p, p[2{Max} 1{Halbe}]p, p[2{Lion} 1{Feuchtwanger}]p, p[2{Norbert} 1{Jaquè}]p, p[2{Wilhelm} 1{Schmidtbonn}]p, p[2{Heinrich} 1{Mann}]p</w:t>
      </w:r>
    </w:p>
    <w:p>
      <w:r>
        <w:t>43</w:t>
        <w:tab/>
        <w:t>1927 - 1929</w:t>
      </w:r>
    </w:p>
    <w:p>
      <w:r>
        <w:br/>
        <w:t>30</w:t>
        <w:tab/>
        <w:t>Nr. 17346</w:t>
      </w:r>
    </w:p>
    <w:p>
      <w:r>
        <w:t>31</w:t>
        <w:tab/>
        <w:t>IV a</w:t>
      </w:r>
    </w:p>
    <w:p>
      <w:r>
        <w:t>33</w:t>
        <w:tab/>
        <w:t>Bd. 18, S. 2629</w:t>
      </w:r>
    </w:p>
    <w:p>
      <w:r>
        <w:t>40</w:t>
        <w:tab/>
        <w:t>Verbreitung s[2{unsittliche}r 1{Schrift}]sen durch den p[5{s[Verlagsbuchhändler]s} 2{Robert} 1{Laurer} aus 6{o[Egestorf, Kreis Winsen]o}]p</w:t>
      </w:r>
    </w:p>
    <w:p>
      <w:r>
        <w:t>43</w:t>
        <w:tab/>
        <w:t>1927 - 1928</w:t>
      </w:r>
    </w:p>
    <w:p>
      <w:r>
        <w:br/>
        <w:t>30</w:t>
        <w:tab/>
        <w:t>Nr. 17347</w:t>
      </w:r>
    </w:p>
    <w:p>
      <w:r>
        <w:t>31</w:t>
        <w:tab/>
        <w:t>IV c</w:t>
      </w:r>
    </w:p>
    <w:p>
      <w:r>
        <w:t>33</w:t>
        <w:tab/>
        <w:t>Bd. 18, S. 2629</w:t>
      </w:r>
    </w:p>
    <w:p>
      <w:r>
        <w:t>40</w:t>
        <w:tab/>
        <w:t>s[Beschlagnahme der Homosexuellen-t[2{Zeitschrift} "1{Die Insel}]t"]s</w:t>
      </w:r>
    </w:p>
    <w:p>
      <w:r>
        <w:t>43</w:t>
        <w:tab/>
        <w:t>1929</w:t>
      </w:r>
    </w:p>
    <w:p>
      <w:r>
        <w:br/>
        <w:t>30</w:t>
        <w:tab/>
        <w:t>Nr. 17348</w:t>
      </w:r>
    </w:p>
    <w:p>
      <w:r>
        <w:t>31</w:t>
        <w:tab/>
        <w:t>IV c</w:t>
      </w:r>
    </w:p>
    <w:p>
      <w:r>
        <w:t>33</w:t>
        <w:tab/>
        <w:t>Bd. 18, S. 2630</w:t>
      </w:r>
    </w:p>
    <w:p>
      <w:r>
        <w:t>40</w:t>
        <w:tab/>
        <w:t>Verbreitung s[2{unsittliche}r 1{Schrift}]sen durch den p[5{Arzt und Schriftsteller} 4{Dr.} 2{Heinrich} 1{Dehmel} aus 6{o[Berlin-Wilmersdorf]o}]p und durch den p[5{Redakteur} 4{Dr.} 2{Jakob} 1{Spinner} aus 6{o[Berlin]o}]p</w:t>
      </w:r>
    </w:p>
    <w:p>
      <w:r>
        <w:t>43</w:t>
        <w:tab/>
        <w:t>1929</w:t>
      </w:r>
    </w:p>
    <w:p>
      <w:r>
        <w:br/>
        <w:t>30</w:t>
        <w:tab/>
        <w:t>Nr. 17349</w:t>
      </w:r>
    </w:p>
    <w:p>
      <w:r>
        <w:t>31</w:t>
        <w:tab/>
        <w:t>IV c</w:t>
      </w:r>
    </w:p>
    <w:p>
      <w:r>
        <w:t>33</w:t>
        <w:tab/>
        <w:t>Bd. 18, S. 2630</w:t>
      </w:r>
    </w:p>
    <w:p>
      <w:r>
        <w:t>40</w:t>
        <w:tab/>
        <w:t>Vorgehen gegen den p[5{Redakteur der satirischen t[2{Wochenschrift} "1{Götz von Berlichingen}]t"} in 6{o[Berlin]o}, 2{Kurt} 1{Haas}]p</w:t>
      </w:r>
    </w:p>
    <w:p>
      <w:r>
        <w:t>43</w:t>
        <w:tab/>
        <w:t>1929</w:t>
      </w:r>
    </w:p>
    <w:p>
      <w:r>
        <w:br/>
        <w:t>30</w:t>
        <w:tab/>
        <w:t>Nr. 17350</w:t>
      </w:r>
    </w:p>
    <w:p>
      <w:r>
        <w:t>31</w:t>
        <w:tab/>
        <w:t>IV c</w:t>
      </w:r>
    </w:p>
    <w:p>
      <w:r>
        <w:t>33</w:t>
        <w:tab/>
        <w:t>Bd. 18, S. 2630</w:t>
      </w:r>
    </w:p>
    <w:p>
      <w:r>
        <w:t>40</w:t>
        <w:tab/>
        <w:t>Verletzung des s[Urheberrecht]ss durch p[2{Siegfried} 1{Jacobsohn}, 7{Leiter des Charlott-Kasinos} in 6{o[Berlin]o}]p</w:t>
      </w:r>
    </w:p>
    <w:p>
      <w:r>
        <w:t>43</w:t>
        <w:tab/>
        <w:t>1929 - 1933</w:t>
      </w:r>
    </w:p>
    <w:p>
      <w:r>
        <w:br/>
        <w:t>30</w:t>
        <w:tab/>
        <w:t>Nr. 17351</w:t>
      </w:r>
    </w:p>
    <w:p>
      <w:r>
        <w:t>31</w:t>
        <w:tab/>
        <w:t>IV e</w:t>
      </w:r>
    </w:p>
    <w:p>
      <w:r>
        <w:t>33</w:t>
        <w:tab/>
        <w:t>Bd. 18, S. 2630</w:t>
      </w:r>
    </w:p>
    <w:p>
      <w:r>
        <w:t>40</w:t>
        <w:tab/>
        <w:t>Anstiftung zur Verbreitung s[2{unsittliche}r 1{Schrift}]sen durch den p[5{Rohrleger} 2{Benno} 1{Levy} aus 6{o[Berlin]o}]p</w:t>
      </w:r>
    </w:p>
    <w:p>
      <w:r>
        <w:t>43</w:t>
        <w:tab/>
        <w:t>1929</w:t>
      </w:r>
    </w:p>
    <w:p>
      <w:r>
        <w:br/>
        <w:t>30</w:t>
        <w:tab/>
        <w:t>Nr. 17352</w:t>
      </w:r>
    </w:p>
    <w:p>
      <w:r>
        <w:t>31</w:t>
        <w:tab/>
        <w:t>IV</w:t>
      </w:r>
    </w:p>
    <w:p>
      <w:r>
        <w:t>33</w:t>
        <w:tab/>
        <w:t>Bd. 18, S. 2630</w:t>
      </w:r>
    </w:p>
    <w:p>
      <w:r>
        <w:t>40</w:t>
        <w:tab/>
        <w:t>Verbreitung s[2{unsittliche}r 1{Schrift}]sen durch den p[5{Provisionsvertreter} 2{Paul} 1{Mlasowsky} aus 6{o[Magdeburg]o}]p</w:t>
      </w:r>
    </w:p>
    <w:p>
      <w:r>
        <w:t>43</w:t>
        <w:tab/>
        <w:t>1929</w:t>
      </w:r>
    </w:p>
    <w:p>
      <w:r>
        <w:br/>
        <w:t>30</w:t>
        <w:tab/>
        <w:t>Nr. 17353</w:t>
      </w:r>
    </w:p>
    <w:p>
      <w:r>
        <w:t>31</w:t>
        <w:tab/>
        <w:t>IV c</w:t>
      </w:r>
    </w:p>
    <w:p>
      <w:r>
        <w:t>33</w:t>
        <w:tab/>
        <w:t>Bd. 18, S. 2630</w:t>
      </w:r>
    </w:p>
    <w:p>
      <w:r>
        <w:t>40</w:t>
        <w:tab/>
        <w:t>Verbreitung s[2{unsittliche}r 1{Schrift}]sen und Abbildungen durch den p[5{Kaufmann} 2{Adolf} 1{Heinrich} aus 6{o[Berlin-Reinickendorf]o}]p</w:t>
      </w:r>
    </w:p>
    <w:p>
      <w:r>
        <w:t>43</w:t>
        <w:tab/>
        <w:t>1932</w:t>
      </w:r>
    </w:p>
    <w:p>
      <w:r>
        <w:br/>
        <w:t>30</w:t>
        <w:tab/>
        <w:t>Nr. 17355</w:t>
      </w:r>
    </w:p>
    <w:p>
      <w:r>
        <w:t>31</w:t>
        <w:tab/>
        <w:t>IV c</w:t>
      </w:r>
    </w:p>
    <w:p>
      <w:r>
        <w:t>33</w:t>
        <w:tab/>
        <w:t>Bd. 18, S. 2631</w:t>
      </w:r>
    </w:p>
    <w:p>
      <w:r>
        <w:t>40</w:t>
        <w:tab/>
        <w:t>Eingabe des in p[6{o[Florenz]o} lebenden Deutschen 4{Dr.} 2{Martin} 1{Vogel}]p gegen die Verbreitung der s[Publikation]sen des k[1{Verlages für Sexualwissenschaft Schneider &amp; Co.} , 2{o[Leipzig]o - o[Wien]o}]k, "t[Sittengeschichte des Weltkrieges]t" von p[2{Magnus} 1{Hirschfeld}]p, "t[Die Jungfernschaft]t" und "t[Geschlecht und Verbrechen]t" von p[Spinner]p</w:t>
      </w:r>
    </w:p>
    <w:p>
      <w:r>
        <w:t>43</w:t>
        <w:tab/>
        <w:t>1931</w:t>
      </w:r>
    </w:p>
    <w:p>
      <w:r>
        <w:br/>
        <w:t>30</w:t>
        <w:tab/>
        <w:t>Nr. 17356</w:t>
      </w:r>
    </w:p>
    <w:p>
      <w:r>
        <w:t>31</w:t>
        <w:tab/>
        <w:t>IV c</w:t>
      </w:r>
    </w:p>
    <w:p>
      <w:r>
        <w:t>33</w:t>
        <w:tab/>
        <w:t>Bd. 18, S. 2631</w:t>
      </w:r>
    </w:p>
    <w:p>
      <w:r>
        <w:t>40</w:t>
        <w:tab/>
        <w:t>Beschlagnahme von 3500 s[2{unsittliche}n 1{Bücher}]sn und Bildern in Berlin</w:t>
      </w:r>
    </w:p>
    <w:p>
      <w:r>
        <w:t>43</w:t>
        <w:tab/>
        <w:t>1931</w:t>
      </w:r>
    </w:p>
    <w:p>
      <w:r>
        <w:br/>
        <w:t>30</w:t>
        <w:tab/>
        <w:t>Nr. 17357</w:t>
      </w:r>
    </w:p>
    <w:p>
      <w:r>
        <w:t>31</w:t>
        <w:tab/>
        <w:t>IV c</w:t>
      </w:r>
    </w:p>
    <w:p>
      <w:r>
        <w:t>33</w:t>
        <w:tab/>
        <w:t>Bd. 18, S. 2631</w:t>
      </w:r>
    </w:p>
    <w:p>
      <w:r>
        <w:t>40</w:t>
        <w:tab/>
        <w:t>Verbreitung s[2{unsittliche}r 1{Schrift}]sen durch den p[5{Kaufmann} 2{Gerhard} 1{Abrahamson} aus 6{o[Berlin]o}]p</w:t>
      </w:r>
    </w:p>
    <w:p>
      <w:r>
        <w:t>43</w:t>
        <w:tab/>
        <w:t>1932</w:t>
      </w:r>
    </w:p>
    <w:p>
      <w:r>
        <w:br/>
        <w:t>30</w:t>
        <w:tab/>
        <w:t>Nr. 17358</w:t>
      </w:r>
    </w:p>
    <w:p>
      <w:r>
        <w:t>31</w:t>
        <w:tab/>
        <w:t>IV c</w:t>
      </w:r>
    </w:p>
    <w:p>
      <w:r>
        <w:t>33</w:t>
        <w:tab/>
        <w:t>Bd. 18, S. 2631</w:t>
      </w:r>
    </w:p>
    <w:p>
      <w:r>
        <w:t>40</w:t>
        <w:tab/>
        <w:t>Verbreitung s[2{unsittliche}r 1{Schrift}]sen durch den p[5{Kaufmann} 2{Wilhelm} 1{Kuhrt} aus 6{o[Berlin-Charlottenburg]o}]p und den p[5{s[Verleger]s} 2{Karl} 1{Taucar} aus 6{o[Wien]o}]p</w:t>
      </w:r>
    </w:p>
    <w:p>
      <w:r>
        <w:t>43</w:t>
        <w:tab/>
        <w:t>1930</w:t>
      </w:r>
    </w:p>
    <w:p>
      <w:r>
        <w:br/>
        <w:t>30</w:t>
        <w:tab/>
        <w:t>Nr. 17359</w:t>
      </w:r>
    </w:p>
    <w:p>
      <w:r>
        <w:t>31</w:t>
        <w:tab/>
        <w:t>IV c</w:t>
      </w:r>
    </w:p>
    <w:p>
      <w:r>
        <w:t>33</w:t>
        <w:tab/>
        <w:t>Bd. 18, S. 2631</w:t>
      </w:r>
    </w:p>
    <w:p>
      <w:r>
        <w:t>40</w:t>
        <w:tab/>
        <w:t>Vorgehen gegen den Roman von p[2{Ernst} 1{Friedrich}]p "t[1{Menschen im Käfig}"2{&lt;Roman&gt;}]t</w:t>
      </w:r>
    </w:p>
    <w:p>
      <w:r>
        <w:t>43</w:t>
        <w:tab/>
        <w:t>1930 - 1931</w:t>
      </w:r>
    </w:p>
    <w:p>
      <w:r>
        <w:br/>
        <w:t>30</w:t>
        <w:tab/>
        <w:t>Nr. 173560</w:t>
      </w:r>
    </w:p>
    <w:p>
      <w:r>
        <w:t>31</w:t>
        <w:tab/>
        <w:t>IV a</w:t>
      </w:r>
    </w:p>
    <w:p>
      <w:r>
        <w:t>33</w:t>
        <w:tab/>
        <w:t>Bd. 18, S. 2631</w:t>
      </w:r>
    </w:p>
    <w:p>
      <w:r>
        <w:t>40</w:t>
        <w:tab/>
        <w:t>Verbreitung der als Teile der s[Publikation]s des k[1{Verlages für Kulturforschung} in 2{o[Wien]o}]k "t[Die fünf Sinne]t" zugehörigen sexualpsychologischen Darstelllungen "t[Das Gesicht]t" und "t[Das Gefühl]t" in o[Deutschland]o</w:t>
      </w:r>
    </w:p>
    <w:p>
      <w:r>
        <w:t>43</w:t>
        <w:tab/>
        <w:t>1930 - 1931</w:t>
      </w:r>
    </w:p>
    <w:p>
      <w:r>
        <w:br/>
        <w:t>30</w:t>
        <w:tab/>
        <w:t>Nr. 173561</w:t>
      </w:r>
    </w:p>
    <w:p>
      <w:r>
        <w:t>31</w:t>
        <w:tab/>
        <w:t>IV c</w:t>
      </w:r>
    </w:p>
    <w:p>
      <w:r>
        <w:t>33</w:t>
        <w:tab/>
        <w:t>Bd. 18, S. 2631</w:t>
      </w:r>
    </w:p>
    <w:p>
      <w:r>
        <w:t>40</w:t>
        <w:tab/>
        <w:t>s[Verbot von in mehreren s[Prospekt]sen angebotenen s[2{sexualwissenschaftliche}n 1{Bücher}]sn]s</w:t>
      </w:r>
    </w:p>
    <w:p>
      <w:r>
        <w:t>43</w:t>
        <w:tab/>
        <w:t>1930</w:t>
      </w:r>
    </w:p>
    <w:p>
      <w:r>
        <w:br/>
        <w:t>30</w:t>
        <w:tab/>
        <w:t>Nr. 17963 - 17964</w:t>
      </w:r>
    </w:p>
    <w:p>
      <w:r>
        <w:t>31</w:t>
        <w:tab/>
        <w:t>VIII I 12 b</w:t>
      </w:r>
    </w:p>
    <w:p>
      <w:r>
        <w:t>33</w:t>
        <w:tab/>
        <w:t>Bd. 18, S. 2698</w:t>
      </w:r>
    </w:p>
    <w:p>
      <w:r>
        <w:t>40</w:t>
        <w:tab/>
        <w:t>s[Anpreisung von s[Bücher]sn und Schriften &lt;im Strafvollzug&gt;]s, Bd. 1 - 2</w:t>
      </w:r>
    </w:p>
    <w:p>
      <w:r>
        <w:t>43</w:t>
        <w:tab/>
        <w:t>1915 - 1933</w:t>
      </w:r>
    </w:p>
    <w:p>
      <w:r>
        <w:br/>
        <w:t>30</w:t>
        <w:tab/>
        <w:t>Nr. 17976 - 17977</w:t>
      </w:r>
    </w:p>
    <w:p>
      <w:r>
        <w:t>31</w:t>
        <w:tab/>
        <w:t>VIII I 12 f</w:t>
      </w:r>
    </w:p>
    <w:p>
      <w:r>
        <w:t>33</w:t>
        <w:tab/>
        <w:t>Bd. 18, S. 2699</w:t>
      </w:r>
    </w:p>
    <w:p>
      <w:r>
        <w:t>40</w:t>
        <w:tab/>
        <w:t>s[Gefangenenzeitung]sen, Bd. 1 - 2</w:t>
      </w:r>
    </w:p>
    <w:p>
      <w:r>
        <w:t>43</w:t>
        <w:tab/>
        <w:t>1926 - 1934</w:t>
      </w:r>
    </w:p>
    <w:p/>
    <w:p/>
    <w:p>
      <w:r>
        <w:br/>
        <w:t>20</w:t>
        <w:tab/>
        <w:t>I. HA, Rep. 87 (M)</w:t>
      </w:r>
    </w:p>
    <w:p>
      <w:r>
        <w:t>21</w:t>
        <w:tab/>
        <w:t>Ministerium für Landwirtschaft, Domänen und Forsten</w:t>
      </w:r>
    </w:p>
    <w:p>
      <w:r>
        <w:t>22</w:t>
        <w:tab/>
        <w:t>I. Hauptabteilung \ Rep. 87 Ministerium für Landwirtschaft, Domänen und Forsten</w:t>
      </w:r>
    </w:p>
    <w:p>
      <w:r>
        <w:t>23</w:t>
        <w:tab/>
        <w:t>1787 - 1934</w:t>
      </w:r>
    </w:p>
    <w:p>
      <w:r>
        <w:t>24</w:t>
        <w:tab/>
        <w:t>Findbuch</w:t>
      </w:r>
    </w:p>
    <w:p>
      <w:r>
        <w:t>25</w:t>
        <w:tab/>
        <w:t>Findbücher, 34 Bde.</w:t>
      </w:r>
    </w:p>
    <w:p>
      <w:r>
        <w:t>26</w:t>
        <w:tab/>
        <w:t>ZB</w:t>
      </w:r>
    </w:p>
    <w:p>
      <w:r>
        <w:t>27</w:t>
        <w:tab/>
        <w:t>Zentralbüro</w:t>
      </w:r>
    </w:p>
    <w:p>
      <w:r>
        <w:t>29</w:t>
        <w:tab/>
        <w:t>Findbuchband ZB / Die Akten mit der Signatur 48/1 - 48/11 sind auf einer zwischen den Seiten 3 und 4 im Findbuch eingelegten Seite verzeichnet, die keine Seitenzahl hat.</w:t>
      </w:r>
    </w:p>
    <w:p>
      <w:r>
        <w:t>30</w:t>
        <w:tab/>
        <w:t>Nr. 48/1</w:t>
      </w:r>
    </w:p>
    <w:p>
      <w:r>
        <w:t>40</w:t>
        <w:tab/>
        <w:t>Errichtung und Verwaltung der s[Bibliothek im k[Landwirtschaftsministerium]k]s</w:t>
      </w:r>
    </w:p>
    <w:p>
      <w:r>
        <w:t>43</w:t>
        <w:tab/>
        <w:t>1842 - 1864</w:t>
      </w:r>
    </w:p>
    <w:p>
      <w:r>
        <w:br/>
        <w:t>30</w:t>
        <w:tab/>
        <w:t>Nr. 48/2</w:t>
      </w:r>
    </w:p>
    <w:p>
      <w:r>
        <w:t>40</w:t>
        <w:tab/>
        <w:t>Verhandlungen des k[Landwirtschaftsministerium]ks mit der k[1{s[Buchhandlung]s p[1{Gustav} 2{Fock} 6{&lt;Leipzig&gt;}]p}, 2{o[Leipzig]o}]k, über den s[2{Kauf} von 1{Bücher}]sn</w:t>
      </w:r>
    </w:p>
    <w:p>
      <w:r>
        <w:t>43</w:t>
        <w:tab/>
        <w:t>1916 - 1924</w:t>
      </w:r>
    </w:p>
    <w:p>
      <w:r>
        <w:br/>
        <w:t>30</w:t>
        <w:tab/>
        <w:t>Nr. 48/3</w:t>
      </w:r>
    </w:p>
    <w:p>
      <w:r>
        <w:t>40</w:t>
        <w:tab/>
        <w:t>s[Buchaustausch]s des k[Landwirtschaftsministerium]ks mit den k[1{Buchhandlungen p[Fock]p} 2{&lt;Leipzig&gt;}]k und k[1{&lt;Buchhandlung&gt; p[Franz]p} in 2{o[Leipzig]o}]k</w:t>
      </w:r>
    </w:p>
    <w:p>
      <w:r>
        <w:t>43</w:t>
        <w:tab/>
        <w:t>1929 - 1934</w:t>
      </w:r>
    </w:p>
    <w:p>
      <w:r>
        <w:br/>
        <w:t>30</w:t>
        <w:tab/>
        <w:t>Nr. 48/4 - 48/9</w:t>
      </w:r>
    </w:p>
    <w:p>
      <w:r>
        <w:t>40</w:t>
        <w:tab/>
        <w:t>Verhandlungen des k[Landwirtschaftsministerium]ks mit verschiedenen s[Buchhandlung]sen über den s[2{Kauf} von 1{Bücher}]sn, Bd. 1 - 4</w:t>
      </w:r>
    </w:p>
    <w:p>
      <w:r>
        <w:t>43</w:t>
        <w:tab/>
        <w:t>1917 - 1933</w:t>
      </w:r>
    </w:p>
    <w:p>
      <w:r>
        <w:br/>
        <w:t>30</w:t>
        <w:tab/>
        <w:t>Nr. 48/10</w:t>
      </w:r>
    </w:p>
    <w:p>
      <w:r>
        <w:t>40</w:t>
        <w:tab/>
        <w:t>Verkauf von s[Dubletten]s oder s[2{entbehrliche}r 1{Bücher}]s des k[Landwirtschaftsministerium]ks</w:t>
      </w:r>
    </w:p>
    <w:p>
      <w:r>
        <w:t>43</w:t>
        <w:tab/>
        <w:t>1915 - 1925</w:t>
      </w:r>
    </w:p>
    <w:p>
      <w:r>
        <w:br/>
        <w:t>30</w:t>
        <w:tab/>
        <w:t>Nr. 48/11</w:t>
      </w:r>
    </w:p>
    <w:p>
      <w:r>
        <w:t>40</w:t>
        <w:tab/>
        <w:t>Allgemeine Angelegenheiten der s[Bibliothek des k[Landwirtschaftsministerium]ks]s</w:t>
      </w:r>
    </w:p>
    <w:p>
      <w:r>
        <w:t>43</w:t>
        <w:tab/>
        <w:t>1924</w:t>
      </w:r>
    </w:p>
    <w:p>
      <w:r>
        <w:br/>
        <w:t>26</w:t>
        <w:tab/>
        <w:t>ZV</w:t>
      </w:r>
    </w:p>
    <w:p>
      <w:r>
        <w:t>27</w:t>
        <w:tab/>
        <w:t>Zentralverwaltung</w:t>
      </w:r>
    </w:p>
    <w:p>
      <w:r>
        <w:t>29</w:t>
        <w:tab/>
        <w:t>Findbuchband ZV, Bd. 1</w:t>
      </w:r>
    </w:p>
    <w:p>
      <w:r>
        <w:t>30</w:t>
        <w:tab/>
        <w:t>Nr. 58/1</w:t>
      </w:r>
    </w:p>
    <w:p>
      <w:r>
        <w:t>33</w:t>
        <w:tab/>
        <w:t>S. 7</w:t>
      </w:r>
    </w:p>
    <w:p>
      <w:r>
        <w:t>40</w:t>
        <w:tab/>
        <w:t>Verwaltung und Vermehrung der s[Bibliothek &lt;des Landwirtschaftsministerium&gt;s]s, Bd. 2</w:t>
      </w:r>
    </w:p>
    <w:p>
      <w:r>
        <w:t>43</w:t>
        <w:tab/>
        <w:t>1841 - 1845</w:t>
      </w:r>
    </w:p>
    <w:p>
      <w:r>
        <w:br/>
        <w:t>26</w:t>
        <w:tab/>
        <w:t>B</w:t>
      </w:r>
    </w:p>
    <w:p>
      <w:r>
        <w:t>27</w:t>
        <w:tab/>
        <w:t>B. Landwirtschaftsabteilung</w:t>
      </w:r>
    </w:p>
    <w:p>
      <w:r>
        <w:t>29</w:t>
        <w:tab/>
        <w:t>Findbücher, 12 Bde. Die folgenden Aktentitel wurden dem Spezialinventar "Buchhändler und Bibliotheken. Quellen zur Geschichte des Buchhandels und seines Umfeldes im 19. und 20. Jahrhundert in der Dienststelle Merseburg" entnommen.</w:t>
      </w:r>
    </w:p>
    <w:p>
      <w:r>
        <w:t>30</w:t>
        <w:tab/>
        <w:t>Nr. 20107 - 20110</w:t>
      </w:r>
    </w:p>
    <w:p>
      <w:r>
        <w:t>40</w:t>
        <w:tab/>
        <w:t>s[Bibliothek der k[1{Landwirtschaftlichen Hochschule} zu 2{o[Berlin]o}]k]s</w:t>
      </w:r>
    </w:p>
    <w:p>
      <w:r>
        <w:t>43</w:t>
        <w:tab/>
        <w:t>1880 - 1932</w:t>
      </w:r>
    </w:p>
    <w:p>
      <w:r>
        <w:br/>
        <w:t>30</w:t>
        <w:tab/>
        <w:t>Nr. 20354</w:t>
      </w:r>
    </w:p>
    <w:p>
      <w:r>
        <w:t>40</w:t>
        <w:tab/>
        <w:t>Bildung eines s[2{akademische&lt;r&gt;}n 1{Leseverein}]ss an der k[1{Landwirtschaftlichen Akademie}  2{o[Poppelsdorf]o}]k</w:t>
      </w:r>
    </w:p>
    <w:p>
      <w:r>
        <w:t>43</w:t>
        <w:tab/>
        <w:t>1894 - 1910</w:t>
      </w:r>
    </w:p>
    <w:p>
      <w:r>
        <w:br/>
        <w:t>30</w:t>
        <w:tab/>
        <w:t>Nr. 20358</w:t>
      </w:r>
    </w:p>
    <w:p>
      <w:r>
        <w:t>40</w:t>
        <w:tab/>
        <w:t>s[Bibliothek der k[1{Landwirtschaftlichen Akademie}  2{o[Poppelsdorf]o}]k]s</w:t>
      </w:r>
    </w:p>
    <w:p>
      <w:r>
        <w:t>43</w:t>
        <w:tab/>
        <w:t>1913 - 1936</w:t>
      </w:r>
    </w:p>
    <w:p>
      <w:r>
        <w:br/>
        <w:t>30</w:t>
        <w:tab/>
        <w:t>Nr. 13719 - 13720</w:t>
      </w:r>
    </w:p>
    <w:p>
      <w:r>
        <w:t>40</w:t>
        <w:tab/>
        <w:t>s[Herausgabe von Werken über Agrargesetzgebung und Landwirtschaft]s sowie von s[Zeitschrift]sen</w:t>
      </w:r>
    </w:p>
    <w:p>
      <w:r>
        <w:t>43</w:t>
        <w:tab/>
        <w:t>1811 - 1845</w:t>
      </w:r>
    </w:p>
    <w:p>
      <w:r>
        <w:br/>
        <w:t>30</w:t>
        <w:tab/>
        <w:t>Nr. 10654 - 10657</w:t>
      </w:r>
    </w:p>
    <w:p>
      <w:r>
        <w:t>40</w:t>
        <w:tab/>
        <w:t>s[Herausgabe der t[Landwirtschaftlichen Jahrbücher]t]s, Bd. 1 - 4</w:t>
      </w:r>
    </w:p>
    <w:p>
      <w:r>
        <w:t>43</w:t>
        <w:tab/>
        <w:t>1913 - 1930</w:t>
      </w:r>
    </w:p>
    <w:p>
      <w:r>
        <w:br/>
        <w:t>30</w:t>
        <w:tab/>
        <w:t>Nr. 10658</w:t>
      </w:r>
    </w:p>
    <w:p>
      <w:r>
        <w:t>40</w:t>
        <w:tab/>
        <w:t>Angebote von s[Lehrbücher]sn für landwirtschaftliche Unterrichtsanstalten</w:t>
      </w:r>
    </w:p>
    <w:p>
      <w:r>
        <w:t>43</w:t>
        <w:tab/>
        <w:t>1913 - 1932</w:t>
      </w:r>
    </w:p>
    <w:p>
      <w:r>
        <w:br/>
        <w:t>30</w:t>
        <w:tab/>
        <w:t>Nr. 10659 - 10661</w:t>
      </w:r>
    </w:p>
    <w:p>
      <w:r>
        <w:t>40</w:t>
        <w:tab/>
        <w:t>s[2{Angebote} von 1{Werke}]sn und s[Zeitschrift]sen, Bd. 1 - 3</w:t>
      </w:r>
    </w:p>
    <w:p>
      <w:r>
        <w:t>43</w:t>
        <w:tab/>
        <w:t>1913 - 1935</w:t>
      </w:r>
    </w:p>
    <w:p>
      <w:r>
        <w:br/>
        <w:t>30</w:t>
        <w:tab/>
        <w:t>Nr. 10662 - 10663</w:t>
      </w:r>
    </w:p>
    <w:p>
      <w:r>
        <w:t>40</w:t>
        <w:tab/>
        <w:t>Unterstützung von Fachgelehrten bei der s[Herausgabe von Werken]s und s[Zeitschriften landwirtschaftlichen Inhalts]s, Bd. 1 - 2</w:t>
      </w:r>
    </w:p>
    <w:p>
      <w:r>
        <w:t>43</w:t>
        <w:tab/>
        <w:t>1913 - 1932</w:t>
      </w:r>
    </w:p>
    <w:p>
      <w:r>
        <w:br/>
        <w:t>26</w:t>
        <w:tab/>
        <w:t>C</w:t>
      </w:r>
    </w:p>
    <w:p>
      <w:r>
        <w:t>27</w:t>
        <w:tab/>
        <w:t>C. Domänenabteilung</w:t>
      </w:r>
    </w:p>
    <w:p>
      <w:r>
        <w:t>30</w:t>
        <w:tab/>
        <w:t>Nr. 196</w:t>
      </w:r>
    </w:p>
    <w:p>
      <w:r>
        <w:t>33</w:t>
        <w:tab/>
        <w:t>C, Bd, 1, S. 16</w:t>
      </w:r>
    </w:p>
    <w:p>
      <w:r>
        <w:t>40</w:t>
        <w:tab/>
        <w:t>s[Bibliothek der k[Generalverwaltung der Domänen, Forsten und direkten Steuern]k]s</w:t>
      </w:r>
    </w:p>
    <w:p>
      <w:r>
        <w:t>43</w:t>
        <w:tab/>
        <w:t>1819 - 1870</w:t>
      </w:r>
    </w:p>
    <w:p>
      <w:r>
        <w:br/>
        <w:t>30</w:t>
        <w:tab/>
        <w:t>Nr. 197</w:t>
      </w:r>
    </w:p>
    <w:p>
      <w:r>
        <w:t>33</w:t>
        <w:tab/>
        <w:t>C, Bd, 1, S. 16</w:t>
      </w:r>
    </w:p>
    <w:p>
      <w:r>
        <w:t>40</w:t>
        <w:tab/>
        <w:t>s[Bibliothek der 2. Abteilung des k[Landwirtschaftsministerium]k]s</w:t>
      </w:r>
    </w:p>
    <w:p>
      <w:r>
        <w:t>43</w:t>
        <w:tab/>
        <w:t>1870 - 1901</w:t>
      </w:r>
    </w:p>
    <w:p>
      <w:r>
        <w:br/>
        <w:t>30</w:t>
        <w:tab/>
        <w:t>Nr. 2879/1</w:t>
      </w:r>
    </w:p>
    <w:p>
      <w:r>
        <w:t>33</w:t>
        <w:tab/>
        <w:t>C, Bd, 2, S. 329</w:t>
      </w:r>
    </w:p>
    <w:p>
      <w:r>
        <w:t>40</w:t>
        <w:tab/>
        <w:t>s[Bibliothek des aufgehobenen k[1{Dominikanerkloster}s in 2{o[Halberstadt]o}]k]s</w:t>
      </w:r>
    </w:p>
    <w:p>
      <w:r>
        <w:t>43</w:t>
        <w:tab/>
        <w:t>1816</w:t>
      </w:r>
    </w:p>
    <w:p>
      <w:r>
        <w:br/>
        <w:t>26</w:t>
        <w:tab/>
        <w:t>D</w:t>
      </w:r>
    </w:p>
    <w:p>
      <w:r>
        <w:t>27</w:t>
        <w:tab/>
        <w:t>D. Forstabteilung</w:t>
      </w:r>
    </w:p>
    <w:p>
      <w:r>
        <w:t>30</w:t>
        <w:tab/>
        <w:t>Nr. 1708</w:t>
      </w:r>
    </w:p>
    <w:p>
      <w:r>
        <w:t>33</w:t>
        <w:tab/>
        <w:t>D, Bd, 2, S. 183</w:t>
      </w:r>
    </w:p>
    <w:p>
      <w:r>
        <w:t>40</w:t>
        <w:tab/>
        <w:t>t[Handbuch über Forstwirtschaft]t von p[7{Oberforstrat} 1{Krause}]p</w:t>
      </w:r>
    </w:p>
    <w:p>
      <w:r>
        <w:t>43</w:t>
        <w:tab/>
        <w:t>1807 - 1823</w:t>
      </w:r>
    </w:p>
    <w:p>
      <w:r>
        <w:br/>
        <w:t>30</w:t>
        <w:tab/>
        <w:t>Nr. 1709</w:t>
      </w:r>
    </w:p>
    <w:p>
      <w:r>
        <w:t>33</w:t>
        <w:tab/>
        <w:t>D, Bd, 2, S. 183</w:t>
      </w:r>
    </w:p>
    <w:p>
      <w:r>
        <w:t>40</w:t>
        <w:tab/>
        <w:t>t[Forsthandbuch]t von p[7{Oberforstmeister} 8{v.} 1{Kropf}]p</w:t>
      </w:r>
    </w:p>
    <w:p>
      <w:r>
        <w:t>43</w:t>
        <w:tab/>
        <w:t>1809 - 1816</w:t>
      </w:r>
    </w:p>
    <w:p>
      <w:r>
        <w:br/>
        <w:t>30</w:t>
        <w:tab/>
        <w:t>Nr. 1710 - 1711</w:t>
      </w:r>
    </w:p>
    <w:p>
      <w:r>
        <w:t>33</w:t>
        <w:tab/>
        <w:t>D, Bd, 2, S. 184</w:t>
      </w:r>
    </w:p>
    <w:p>
      <w:r>
        <w:t>40</w:t>
        <w:tab/>
        <w:t>s[Forstlehr&lt;bücher&gt;]s und s[&lt;Forst&gt;-Handbücher]s, Bd. 1 - 2</w:t>
      </w:r>
    </w:p>
    <w:p>
      <w:r>
        <w:t>43</w:t>
        <w:tab/>
        <w:t>1817 - 1888</w:t>
      </w:r>
    </w:p>
    <w:p>
      <w:r>
        <w:br/>
        <w:t>30</w:t>
        <w:tab/>
        <w:t>Nr. 1712</w:t>
      </w:r>
    </w:p>
    <w:p>
      <w:r>
        <w:t>33</w:t>
        <w:tab/>
        <w:t>D, Bd, 2, S. 184</w:t>
      </w:r>
    </w:p>
    <w:p>
      <w:r>
        <w:t>40</w:t>
        <w:tab/>
        <w:t>p[7{Landesforstmeister} 1{Pfeil}]p, t[Die Forstwissenschaft]t</w:t>
      </w:r>
    </w:p>
    <w:p>
      <w:r>
        <w:t>43</w:t>
        <w:tab/>
        <w:t>1820</w:t>
      </w:r>
    </w:p>
    <w:p>
      <w:r>
        <w:br/>
        <w:t>30</w:t>
        <w:tab/>
        <w:t>Nr. 1713 - 1714</w:t>
      </w:r>
    </w:p>
    <w:p>
      <w:r>
        <w:t>33</w:t>
        <w:tab/>
        <w:t>D, Bd, 2, S. 184</w:t>
      </w:r>
    </w:p>
    <w:p>
      <w:r>
        <w:t>40</w:t>
        <w:tab/>
        <w:t>s[Herausgabe]s einer Beschreibung und Abbildung von Forstinsekten, Bd. 1 - 2</w:t>
      </w:r>
    </w:p>
    <w:p>
      <w:r>
        <w:t>43</w:t>
        <w:tab/>
        <w:t>1835 - 1865</w:t>
      </w:r>
    </w:p>
    <w:p>
      <w:r>
        <w:br/>
        <w:t>30</w:t>
        <w:tab/>
        <w:t>Nr. 1715</w:t>
      </w:r>
    </w:p>
    <w:p>
      <w:r>
        <w:t>33</w:t>
        <w:tab/>
        <w:t>D, Bd, 2, S. 184</w:t>
      </w:r>
    </w:p>
    <w:p>
      <w:r>
        <w:t>40</w:t>
        <w:tab/>
        <w:t>s[Herausgabe]s der Schrift "t[Massentafeln zur Bestimmung des Holzgehaltes stehender Bäume]t" von p[5{Oberförster} 1{Stahl} aus 6{o[Rüdersdorf]o}]p, Bd. 2</w:t>
      </w:r>
    </w:p>
    <w:p>
      <w:r>
        <w:t>43</w:t>
        <w:tab/>
        <w:t>1857 - 1866</w:t>
      </w:r>
    </w:p>
    <w:p>
      <w:r>
        <w:br/>
        <w:t>30</w:t>
        <w:tab/>
        <w:t>Nr. 1716</w:t>
      </w:r>
    </w:p>
    <w:p>
      <w:r>
        <w:t>33</w:t>
        <w:tab/>
        <w:t>D, Bd, 2, S. 184</w:t>
      </w:r>
    </w:p>
    <w:p>
      <w:r>
        <w:t>40</w:t>
        <w:tab/>
        <w:t>s[2{Botanische} 1{Schriften}]s und s[2{&lt;botanische&gt;} 1{Werke}]s</w:t>
      </w:r>
    </w:p>
    <w:p>
      <w:r>
        <w:t>43</w:t>
        <w:tab/>
        <w:t>1859 - 1896</w:t>
      </w:r>
    </w:p>
    <w:p>
      <w:r>
        <w:br/>
        <w:t>30</w:t>
        <w:tab/>
        <w:t>Nr. 1717</w:t>
      </w:r>
    </w:p>
    <w:p>
      <w:r>
        <w:t>33</w:t>
        <w:tab/>
        <w:t>D, Bd, 2, S. 184</w:t>
      </w:r>
    </w:p>
    <w:p>
      <w:r>
        <w:t>40</w:t>
        <w:tab/>
        <w:t>t[2{Zeitschrift} 1{Die Forstlichen Blätter}]t</w:t>
      </w:r>
    </w:p>
    <w:p>
      <w:r>
        <w:t>43</w:t>
        <w:tab/>
        <w:t>1863 - 1894</w:t>
      </w:r>
    </w:p>
    <w:p>
      <w:r>
        <w:br/>
        <w:t>30</w:t>
        <w:tab/>
        <w:t>Nr. 1718</w:t>
      </w:r>
    </w:p>
    <w:p>
      <w:r>
        <w:t>33</w:t>
        <w:tab/>
        <w:t>D, Bd, 2, S. 184</w:t>
      </w:r>
    </w:p>
    <w:p>
      <w:r>
        <w:t>40</w:t>
        <w:tab/>
        <w:t>t[2{Zeitschrift} 1{Mündener Forstliche Hefte}]t</w:t>
      </w:r>
    </w:p>
    <w:p>
      <w:r>
        <w:t>43</w:t>
        <w:tab/>
        <w:t>1893 - 1902</w:t>
      </w:r>
    </w:p>
    <w:p>
      <w:r>
        <w:br/>
        <w:t>26</w:t>
        <w:tab/>
        <w:t>F</w:t>
      </w:r>
    </w:p>
    <w:p>
      <w:r>
        <w:t>27</w:t>
        <w:tab/>
        <w:t>F. Wasserwirtschaft</w:t>
      </w:r>
    </w:p>
    <w:p>
      <w:r>
        <w:t>30</w:t>
        <w:tab/>
        <w:t>Nr. 94 - 111</w:t>
      </w:r>
    </w:p>
    <w:p>
      <w:r>
        <w:t>33</w:t>
        <w:tab/>
        <w:t>F, Bd, 1, S. 6f.</w:t>
      </w:r>
    </w:p>
    <w:p>
      <w:r>
        <w:t>40</w:t>
        <w:tab/>
        <w:t>Beschaffung von Meßgeräten, s[Bücher]sn, Karten pp. für die Meliorationsbauämter und die meliorationstechnischen Beamten, Bd. 1 - 18</w:t>
      </w:r>
    </w:p>
    <w:p>
      <w:r>
        <w:t>43</w:t>
        <w:tab/>
        <w:t>1848 - 1929</w:t>
      </w:r>
    </w:p>
    <w:p>
      <w:r>
        <w:br/>
        <w:t>30</w:t>
        <w:tab/>
        <w:t>Nr. 112 - 115</w:t>
      </w:r>
    </w:p>
    <w:p>
      <w:r>
        <w:t>33</w:t>
        <w:tab/>
        <w:t>F, Bd, 2, S. 7</w:t>
      </w:r>
    </w:p>
    <w:p>
      <w:r>
        <w:t>40</w:t>
        <w:tab/>
        <w:t>Adhib 1: Rechnungen des s[Verlag]ses und Empfangsbestätigngen der Meliorationsbauämter über die t[Zeitschrift für Bauwesen]t und das t[Zentralblatt der Bauverwaltung]t, Bd. 1 - 4</w:t>
      </w:r>
    </w:p>
    <w:p>
      <w:r>
        <w:t>43</w:t>
        <w:tab/>
        <w:t>1908 - 1918</w:t>
      </w:r>
    </w:p>
    <w:p/>
    <w:p/>
    <w:p>
      <w:r>
        <w:br/>
        <w:t>20</w:t>
        <w:tab/>
        <w:t>I. HA, Rep. 89 (2. 2. 1.) (M)</w:t>
      </w:r>
    </w:p>
    <w:p>
      <w:r>
        <w:t>21</w:t>
        <w:tab/>
        <w:t>Preußisches Geheimes Zivilkabinett</w:t>
      </w:r>
    </w:p>
    <w:p>
      <w:r>
        <w:t>22</w:t>
        <w:tab/>
        <w:t>I. Hauptabteilung \ Rep. 89 Geheimes Zivilkabinett, jüngere Periode</w:t>
      </w:r>
    </w:p>
    <w:p>
      <w:r>
        <w:t>23</w:t>
        <w:tab/>
        <w:t>1807 - 1920 ; 1924</w:t>
      </w:r>
    </w:p>
    <w:p>
      <w:r>
        <w:t>24</w:t>
        <w:tab/>
        <w:t>Findbuch</w:t>
      </w:r>
    </w:p>
    <w:p>
      <w:r>
        <w:t>25</w:t>
        <w:tab/>
        <w:t>Die Findbücher umfassen 17 Bde. und 1 Bd. Gesamtübersicht. Findbuch Bd. 10 enthält umfangreiche Akten über Korrespondenz zu eingesandten Werken bzw. Schriften der Wissenschaft und Kunst (Aktentitel wurden nicht einzeln aufgenommen), Findbuch Bd. 11 enthält auch Akten zu regionalen Bibliotheken (Signaturen: 21345 - 21350, 21668, 21700)</w:t>
      </w:r>
    </w:p>
    <w:p>
      <w:r>
        <w:t>30</w:t>
        <w:tab/>
        <w:t>Nr. 838</w:t>
      </w:r>
    </w:p>
    <w:p>
      <w:r>
        <w:t>31</w:t>
        <w:tab/>
        <w:t>89 H XXIX b</w:t>
      </w:r>
    </w:p>
    <w:p>
      <w:r>
        <w:t>33</w:t>
        <w:tab/>
        <w:t>Bd. 1, S. 57</w:t>
      </w:r>
    </w:p>
    <w:p>
      <w:r>
        <w:t>40</w:t>
        <w:tab/>
        <w:t>Eingaben des p[7{Buchdruckereibesitzer}s 2{Ernst} 1{Litfaß} in 6{o[Berlin]o}]p, des Erfinders der Litfaß-Säulen (... Verleihung des Kommissionsratstitels und des Charakters als Geheimer Kommissionsrat an Litfaß ...)</w:t>
      </w:r>
    </w:p>
    <w:p>
      <w:r>
        <w:t>43</w:t>
        <w:tab/>
        <w:t>1856 - 1880</w:t>
      </w:r>
    </w:p>
    <w:p>
      <w:r>
        <w:br/>
        <w:t>30</w:t>
        <w:tab/>
        <w:t>Nr. 847</w:t>
      </w:r>
    </w:p>
    <w:p>
      <w:r>
        <w:t>31</w:t>
        <w:tab/>
        <w:t>89 H XXIX b</w:t>
      </w:r>
    </w:p>
    <w:p>
      <w:r>
        <w:t>33</w:t>
        <w:tab/>
        <w:t>Bd. 1, S. 58</w:t>
      </w:r>
    </w:p>
    <w:p>
      <w:r>
        <w:t>40</w:t>
        <w:tab/>
        <w:t>Eingaben des früheren p[7{&lt;früherer&gt; Buchdruckerei-Disponenten in o[Frankfurt (Oder)]o} und nachherigen 5{Redakteur}s 2{Carl} 1{Bärmann} in 6{o[Leipzig]o, o[Lübeck]o, o[Bielefeld]o und o[Berlin]o}]p in persönlichen und Geschäftsangelegenheiten</w:t>
      </w:r>
    </w:p>
    <w:p>
      <w:r>
        <w:t>43</w:t>
        <w:tab/>
        <w:t>1890 - 1906</w:t>
      </w:r>
    </w:p>
    <w:p>
      <w:r>
        <w:br/>
        <w:t>30</w:t>
        <w:tab/>
        <w:t>Nr. 918</w:t>
      </w:r>
    </w:p>
    <w:p>
      <w:r>
        <w:t>31</w:t>
        <w:tab/>
        <w:t>Rep. 89 C XVIII Gen. Nr. 3</w:t>
      </w:r>
    </w:p>
    <w:p>
      <w:r>
        <w:t>33</w:t>
        <w:tab/>
        <w:t>Bd. 1, S. 63</w:t>
      </w:r>
    </w:p>
    <w:p>
      <w:r>
        <w:t>40</w:t>
        <w:tab/>
        <w:t>Herausgabe des preußischen t[&lt;Preußisches&gt; Adelsarchiv]ts und des preußischen t[&lt;Preußischer&gt; Wappensaal]ts durch den p[7{Regierungsrat} 8{von} 1{Reiswitz}]p</w:t>
      </w:r>
    </w:p>
    <w:p>
      <w:r>
        <w:t>43</w:t>
        <w:tab/>
        <w:t>1824</w:t>
      </w:r>
    </w:p>
    <w:p>
      <w:r>
        <w:br/>
        <w:t>30</w:t>
        <w:tab/>
        <w:t>Nr. 3062</w:t>
      </w:r>
    </w:p>
    <w:p>
      <w:r>
        <w:t>31</w:t>
        <w:tab/>
        <w:t>Rep. 89 XVIII Nr 6</w:t>
      </w:r>
    </w:p>
    <w:p>
      <w:r>
        <w:t>33</w:t>
        <w:tab/>
        <w:t>Bd. 2, S. 228</w:t>
      </w:r>
    </w:p>
    <w:p>
      <w:r>
        <w:t>40</w:t>
        <w:tab/>
        <w:t>s[Büchersendungen für p[Friedrich Wilhelm IV.]p]s aus o[London]o und o[Neuchâtel]o</w:t>
      </w:r>
    </w:p>
    <w:p>
      <w:r>
        <w:t>43</w:t>
        <w:tab/>
        <w:t>1842</w:t>
      </w:r>
    </w:p>
    <w:p>
      <w:r>
        <w:br/>
        <w:t>30</w:t>
        <w:tab/>
        <w:t>Nr. 3735</w:t>
      </w:r>
    </w:p>
    <w:p>
      <w:r>
        <w:t>31</w:t>
        <w:tab/>
        <w:t>Rep. 89 C III Nr 1c</w:t>
      </w:r>
    </w:p>
    <w:p>
      <w:r>
        <w:t>33</w:t>
        <w:tab/>
        <w:t xml:space="preserve">Bd. 2, S. </w:t>
      </w:r>
    </w:p>
    <w:p>
      <w:r>
        <w:t>40</w:t>
        <w:tab/>
        <w:t>Vorschläge des p[2{H. C.} 1{Hiltrop}]p zur Staatsverwaltung und seine Ansprüche an den p[5{s[Buchhändler]s} 2{F. A.} 1{Brockhaus} in 6{o[Leipzig]o}]p</w:t>
      </w:r>
    </w:p>
    <w:p>
      <w:r>
        <w:t>43</w:t>
        <w:tab/>
        <w:t>1849 - 1850</w:t>
      </w:r>
    </w:p>
    <w:p>
      <w:r>
        <w:br/>
        <w:t>30</w:t>
        <w:tab/>
        <w:t>Nr. 15151</w:t>
      </w:r>
    </w:p>
    <w:p>
      <w:r>
        <w:t>31</w:t>
        <w:tab/>
        <w:t>Rep. 89 A XXIV 2</w:t>
      </w:r>
    </w:p>
    <w:p>
      <w:r>
        <w:t>33</w:t>
        <w:tab/>
        <w:t>Bd. 8, S. 1339</w:t>
      </w:r>
    </w:p>
    <w:p>
      <w:r>
        <w:t>40</w:t>
        <w:tab/>
        <w:t>s[Zensur]s s[2{politische}r und 3{gemeinnützige}r 1{Schrift}]sen</w:t>
      </w:r>
    </w:p>
    <w:p>
      <w:r>
        <w:t>43</w:t>
        <w:tab/>
        <w:t>1807 - 1809</w:t>
      </w:r>
    </w:p>
    <w:p>
      <w:r>
        <w:br/>
        <w:t>30</w:t>
        <w:tab/>
        <w:t>Nr. 15152 - 15153</w:t>
      </w:r>
    </w:p>
    <w:p>
      <w:r>
        <w:t>31</w:t>
        <w:tab/>
        <w:t>Rep. 89 B III 93 Nr 1, Bd. 1 - 2</w:t>
      </w:r>
    </w:p>
    <w:p>
      <w:r>
        <w:t>33</w:t>
        <w:tab/>
        <w:t>Bd. 8, s. 1339</w:t>
      </w:r>
    </w:p>
    <w:p>
      <w:r>
        <w:t>40</w:t>
        <w:tab/>
        <w:t>s[Zensurwesen]s, Bd. 1 - 2</w:t>
      </w:r>
    </w:p>
    <w:p>
      <w:r>
        <w:t>41</w:t>
        <w:tab/>
        <w:t>u. a. p[Gutzkow]p, z[1840]z</w:t>
      </w:r>
    </w:p>
    <w:p>
      <w:r>
        <w:t>43</w:t>
        <w:tab/>
        <w:t>1810 - 1859</w:t>
      </w:r>
    </w:p>
    <w:p>
      <w:r>
        <w:br/>
        <w:t>30</w:t>
        <w:tab/>
        <w:t>Nr. 15154</w:t>
      </w:r>
    </w:p>
    <w:p>
      <w:r>
        <w:t>33</w:t>
        <w:tab/>
        <w:t>Bd. 8, s. 1339</w:t>
      </w:r>
    </w:p>
    <w:p>
      <w:r>
        <w:t>40</w:t>
        <w:tab/>
        <w:t>Allgemeine s[Presse]s- und s[Zensursachen]s</w:t>
      </w:r>
    </w:p>
    <w:p>
      <w:r>
        <w:t>43</w:t>
        <w:tab/>
        <w:t>1810 - 1840</w:t>
      </w:r>
    </w:p>
    <w:p>
      <w:r>
        <w:br/>
        <w:t>30</w:t>
        <w:tab/>
        <w:t>Nr. 15155</w:t>
      </w:r>
    </w:p>
    <w:p>
      <w:r>
        <w:t>31</w:t>
        <w:tab/>
        <w:t>Rep. 89 B III 93 Nr 1,1/2</w:t>
      </w:r>
    </w:p>
    <w:p>
      <w:r>
        <w:t>33</w:t>
        <w:tab/>
        <w:t>Bd. 8, s. 1339</w:t>
      </w:r>
    </w:p>
    <w:p>
      <w:r>
        <w:t>40</w:t>
        <w:tab/>
        <w:t>s[Zensur]s und s[Druck]s s[2{politische}r 1{Schrift}]sen</w:t>
      </w:r>
    </w:p>
    <w:p>
      <w:r>
        <w:t>43</w:t>
        <w:tab/>
        <w:t>1810 - 1815</w:t>
      </w:r>
    </w:p>
    <w:p>
      <w:r>
        <w:br/>
        <w:t>30</w:t>
        <w:tab/>
        <w:t>Nr. 15156</w:t>
      </w:r>
    </w:p>
    <w:p>
      <w:r>
        <w:t>33</w:t>
        <w:tab/>
        <w:t>Bd. 8, s. 1339</w:t>
      </w:r>
    </w:p>
    <w:p>
      <w:r>
        <w:t>40</w:t>
        <w:tab/>
        <w:t>Ernennung des p[7{Geh. expedierende&lt;r&gt;n Sekretär}s 1{Bratring} zum 5{s[Bücherauktionskommissar]s} in 6{o[Berlin]o}]p</w:t>
      </w:r>
    </w:p>
    <w:p>
      <w:r>
        <w:t>43</w:t>
        <w:tab/>
        <w:t>1813</w:t>
      </w:r>
    </w:p>
    <w:p>
      <w:r>
        <w:br/>
        <w:t>30</w:t>
        <w:tab/>
        <w:t>Nr. 15157 - 15159</w:t>
      </w:r>
    </w:p>
    <w:p>
      <w:r>
        <w:t>31</w:t>
        <w:tab/>
        <w:t>Rep. 89 B III 94 Bd. 1 - 3</w:t>
      </w:r>
    </w:p>
    <w:p>
      <w:r>
        <w:t>33</w:t>
        <w:tab/>
        <w:t>Bd. 8, s. 1339</w:t>
      </w:r>
    </w:p>
    <w:p>
      <w:r>
        <w:t>40</w:t>
        <w:tab/>
        <w:t>Herausgabe von s[Zeitung]sen und s[Zeitschrift]sen, Bd. 1 - 3</w:t>
      </w:r>
    </w:p>
    <w:p>
      <w:r>
        <w:t>43</w:t>
        <w:tab/>
        <w:t>1819 - 1860</w:t>
      </w:r>
    </w:p>
    <w:p>
      <w:r>
        <w:br/>
        <w:t>30</w:t>
        <w:tab/>
        <w:t>Nr. 15160</w:t>
      </w:r>
    </w:p>
    <w:p>
      <w:r>
        <w:t>31</w:t>
        <w:tab/>
        <w:t>Rep. 89 B III 93 Nr 5</w:t>
      </w:r>
    </w:p>
    <w:p>
      <w:r>
        <w:t>33</w:t>
        <w:tab/>
        <w:t>Bd. 8, s. 1339</w:t>
      </w:r>
    </w:p>
    <w:p>
      <w:r>
        <w:t>40</w:t>
        <w:tab/>
        <w:t>s[Rezensur]s der bei k[1{Brockhaus} in2{o[ Leipzig]o}]k verlegten Schriften</w:t>
      </w:r>
    </w:p>
    <w:p>
      <w:r>
        <w:t>43</w:t>
        <w:tab/>
        <w:t>1822</w:t>
      </w:r>
    </w:p>
    <w:p>
      <w:r>
        <w:br/>
        <w:t>30</w:t>
        <w:tab/>
        <w:t>Nr. 15161</w:t>
      </w:r>
    </w:p>
    <w:p>
      <w:r>
        <w:t>31</w:t>
        <w:tab/>
        <w:t>Rep. 89 B III 93 Nr 9</w:t>
      </w:r>
    </w:p>
    <w:p>
      <w:r>
        <w:t>33</w:t>
        <w:tab/>
        <w:t>Bd. 8, s. 1340</w:t>
      </w:r>
    </w:p>
    <w:p>
      <w:r>
        <w:t>40</w:t>
        <w:tab/>
        <w:t>Beschwerde des p[5{s[Buchhändler]s}s 2{F.} 1{Reimer}]p über s[2{verweigerte} 1{Druckgenehmigung}]s der Schrift "t[Mémoires de Napoléon]t"</w:t>
      </w:r>
    </w:p>
    <w:p>
      <w:r>
        <w:t>43</w:t>
        <w:tab/>
        <w:t>1822</w:t>
      </w:r>
    </w:p>
    <w:p>
      <w:r>
        <w:br/>
        <w:t>30</w:t>
        <w:tab/>
        <w:t>Nr. 15162</w:t>
      </w:r>
    </w:p>
    <w:p>
      <w:r>
        <w:t>31</w:t>
        <w:tab/>
        <w:t>Rep. 89 C XV Nr 2</w:t>
      </w:r>
    </w:p>
    <w:p>
      <w:r>
        <w:t>33</w:t>
        <w:tab/>
        <w:t>Bd. 8, S. 1340</w:t>
      </w:r>
    </w:p>
    <w:p>
      <w:r>
        <w:t>40</w:t>
        <w:tab/>
        <w:t>Untersuchung gegen den p[5{s[Buchhändler]s} 1{Reimer} in 6{o[Berlin]o}]p wegen des s[Abdruck]ses der "t[Mémoires de Napoléon]t"</w:t>
      </w:r>
    </w:p>
    <w:p>
      <w:r>
        <w:t>43</w:t>
        <w:tab/>
        <w:t>1824 - 1825</w:t>
      </w:r>
    </w:p>
    <w:p>
      <w:r>
        <w:br/>
        <w:t>30</w:t>
        <w:tab/>
        <w:t>Nr. 15162/1</w:t>
      </w:r>
    </w:p>
    <w:p>
      <w:r>
        <w:t>31</w:t>
        <w:tab/>
        <w:t>Rep. 89 C XV Nr 4</w:t>
      </w:r>
    </w:p>
    <w:p>
      <w:r>
        <w:t>33</w:t>
        <w:tab/>
        <w:t>Bd. 8, S. 1340</w:t>
      </w:r>
    </w:p>
    <w:p>
      <w:r>
        <w:t>40</w:t>
        <w:tab/>
        <w:t>s[Zeitungswesen]s im Allgemeinen und die s[Provision der Postämter]s</w:t>
      </w:r>
    </w:p>
    <w:p>
      <w:r>
        <w:t>43</w:t>
        <w:tab/>
        <w:t>1823 - 1847</w:t>
      </w:r>
    </w:p>
    <w:p>
      <w:r>
        <w:br/>
        <w:t>30</w:t>
        <w:tab/>
        <w:t>Nr. 15163 - 15167</w:t>
      </w:r>
    </w:p>
    <w:p>
      <w:r>
        <w:t>31</w:t>
        <w:tab/>
        <w:t>Rep. 89 C XV Nr 1, Bd. 1 - 5</w:t>
      </w:r>
    </w:p>
    <w:p>
      <w:r>
        <w:t>33</w:t>
        <w:tab/>
        <w:t>Bd. 8, S. 1340</w:t>
      </w:r>
    </w:p>
    <w:p>
      <w:r>
        <w:t>40</w:t>
        <w:tab/>
        <w:t>Verordnungen in s[Zensursachen]s, s[Einzelzensurvergehen]s, Beschwerden und s[Zensurgebühren]s. Personal und Organisation der s[Zensurbehörde]s, Bd. 1 - 5</w:t>
      </w:r>
    </w:p>
    <w:p>
      <w:r>
        <w:t>43</w:t>
        <w:tab/>
        <w:t>1823 - 1849</w:t>
      </w:r>
    </w:p>
    <w:p>
      <w:r>
        <w:br/>
        <w:t>30</w:t>
        <w:tab/>
        <w:t>Nr. 15168</w:t>
      </w:r>
    </w:p>
    <w:p>
      <w:r>
        <w:t>31</w:t>
        <w:tab/>
        <w:t>Rep. 89 C XV Nr 8</w:t>
      </w:r>
    </w:p>
    <w:p>
      <w:r>
        <w:t>33</w:t>
        <w:tab/>
        <w:t>Bd. 8, S. 1340</w:t>
      </w:r>
    </w:p>
    <w:p>
      <w:r>
        <w:t>40</w:t>
        <w:tab/>
        <w:t>Schrift des ehemaligen p[7{Oberst}en 8{v.} 1{Massenbach}]p über die wo[&lt;W&gt;ürttemberg]oische Staatsschuld</w:t>
      </w:r>
    </w:p>
    <w:p>
      <w:r>
        <w:t>43</w:t>
        <w:tab/>
        <w:t>1823 - 1826</w:t>
      </w:r>
    </w:p>
    <w:p>
      <w:r>
        <w:br/>
        <w:t>30</w:t>
        <w:tab/>
        <w:t>Nr. 15169 - 15170</w:t>
      </w:r>
    </w:p>
    <w:p>
      <w:r>
        <w:t>31</w:t>
        <w:tab/>
        <w:t>Rep. 89 C XV Nr 14, Bd. 1 - 2</w:t>
      </w:r>
    </w:p>
    <w:p>
      <w:r>
        <w:t>33</w:t>
        <w:tab/>
        <w:t>Bd. 8, S. 1340</w:t>
      </w:r>
    </w:p>
    <w:p>
      <w:r>
        <w:t>40</w:t>
        <w:tab/>
        <w:t>"t[Allgemeine Preußische Staatszeitung]t", dann "t[Allgemeine Preußische Zeitung]t" und der "t[Preußische&lt;r&gt; Staatsanzeiger]t", Bd. 1 - 2</w:t>
      </w:r>
    </w:p>
    <w:p>
      <w:r>
        <w:t>43</w:t>
        <w:tab/>
        <w:t>1823 - 1843</w:t>
      </w:r>
    </w:p>
    <w:p>
      <w:r>
        <w:br/>
        <w:t>30</w:t>
        <w:tab/>
        <w:t>Nr. 15171</w:t>
      </w:r>
    </w:p>
    <w:p>
      <w:r>
        <w:t>31</w:t>
        <w:tab/>
        <w:t>Rep. 89 B III 93 Nr 7</w:t>
      </w:r>
    </w:p>
    <w:p>
      <w:r>
        <w:t>33</w:t>
        <w:tab/>
        <w:t>Bd. 8, s. 1340</w:t>
      </w:r>
    </w:p>
    <w:p>
      <w:r>
        <w:t>40</w:t>
        <w:tab/>
        <w:t>Herausgabe der t[Vossische&lt; Zeitung&gt;]tn und der t[Spenerschen Zeitung]t</w:t>
      </w:r>
    </w:p>
    <w:p>
      <w:r>
        <w:t>43</w:t>
        <w:tab/>
        <w:t>1823 - 1856</w:t>
      </w:r>
    </w:p>
    <w:p>
      <w:r>
        <w:br/>
        <w:t>30</w:t>
        <w:tab/>
        <w:t>Nr. 15172 - 15173</w:t>
      </w:r>
    </w:p>
    <w:p>
      <w:r>
        <w:t>31</w:t>
        <w:tab/>
        <w:t>Rep. 89 C XV Nr 5, Bd. 1 - 2</w:t>
      </w:r>
    </w:p>
    <w:p>
      <w:r>
        <w:t>33</w:t>
        <w:tab/>
        <w:t>Bd. 8, S. 1341</w:t>
      </w:r>
    </w:p>
    <w:p>
      <w:r>
        <w:t>40</w:t>
        <w:tab/>
        <w:t>Verhältnisse der s[Intelligenzblätter]s</w:t>
      </w:r>
    </w:p>
    <w:p>
      <w:r>
        <w:t>43</w:t>
        <w:tab/>
        <w:t>1824 - 1850</w:t>
      </w:r>
    </w:p>
    <w:p>
      <w:r>
        <w:br/>
        <w:t>30</w:t>
        <w:tab/>
        <w:t>Nr. 15174</w:t>
      </w:r>
    </w:p>
    <w:p>
      <w:r>
        <w:t>31</w:t>
        <w:tab/>
        <w:t>Rep. 89 C XV Nr 3</w:t>
      </w:r>
    </w:p>
    <w:p>
      <w:r>
        <w:t>33</w:t>
        <w:tab/>
        <w:t>Bd. 8, S. 1341</w:t>
      </w:r>
    </w:p>
    <w:p>
      <w:r>
        <w:t>40</w:t>
        <w:tab/>
        <w:t>Gesuche um das s[Imprimatur]s</w:t>
      </w:r>
    </w:p>
    <w:p>
      <w:r>
        <w:t>43</w:t>
        <w:tab/>
        <w:t>1825</w:t>
      </w:r>
    </w:p>
    <w:p>
      <w:r>
        <w:br/>
        <w:t>30</w:t>
        <w:tab/>
        <w:t>Nr. 15175</w:t>
      </w:r>
    </w:p>
    <w:p>
      <w:r>
        <w:t>31</w:t>
        <w:tab/>
        <w:t>Rep. 89 C XV Nr 9</w:t>
      </w:r>
    </w:p>
    <w:p>
      <w:r>
        <w:t>33</w:t>
        <w:tab/>
        <w:t>Bd. 8, S. 1341</w:t>
      </w:r>
    </w:p>
    <w:p>
      <w:r>
        <w:t>40</w:t>
        <w:tab/>
        <w:t>Beschwerden über die in s[2{o[preußisch]oe}n 1{Zeitung}]sen aufgenommenen Artikel und Aufsätze und deren Widerlegung</w:t>
      </w:r>
    </w:p>
    <w:p>
      <w:r>
        <w:t>43</w:t>
        <w:tab/>
        <w:t>1825 - 1846</w:t>
      </w:r>
    </w:p>
    <w:p>
      <w:r>
        <w:br/>
        <w:t>30</w:t>
        <w:tab/>
        <w:t>Nr. 15176</w:t>
      </w:r>
    </w:p>
    <w:p>
      <w:r>
        <w:t>31</w:t>
        <w:tab/>
        <w:t>Rep. 89 B III 93 Nr 12</w:t>
      </w:r>
    </w:p>
    <w:p>
      <w:r>
        <w:t>33</w:t>
        <w:tab/>
        <w:t>Bd. 8, S. 1341</w:t>
      </w:r>
    </w:p>
    <w:p>
      <w:r>
        <w:t>40</w:t>
        <w:tab/>
        <w:t>s[Intelligenzwesen]s</w:t>
      </w:r>
    </w:p>
    <w:p>
      <w:r>
        <w:t>43</w:t>
        <w:tab/>
        <w:t>1825 - 1832</w:t>
      </w:r>
    </w:p>
    <w:p>
      <w:r>
        <w:br/>
        <w:t>30</w:t>
        <w:tab/>
        <w:t>Nr. 15177</w:t>
      </w:r>
    </w:p>
    <w:p>
      <w:r>
        <w:t>31</w:t>
        <w:tab/>
        <w:t>Rep. 89 C XV Nr 7</w:t>
      </w:r>
    </w:p>
    <w:p>
      <w:r>
        <w:t>33</w:t>
        <w:tab/>
        <w:t>Bd. 8, S. 1341</w:t>
      </w:r>
    </w:p>
    <w:p>
      <w:r>
        <w:t>40</w:t>
        <w:tab/>
        <w:t>Schrift des p[5{Ökonom}en 1{Schüttge} in 6{o[Sorau]o}]p über ein neues Getreidesystem</w:t>
      </w:r>
    </w:p>
    <w:p>
      <w:r>
        <w:t>43</w:t>
        <w:tab/>
        <w:t>1825</w:t>
      </w:r>
    </w:p>
    <w:p>
      <w:r>
        <w:br/>
        <w:t>30</w:t>
        <w:tab/>
        <w:t>Nr. 15178</w:t>
      </w:r>
    </w:p>
    <w:p>
      <w:r>
        <w:t>31</w:t>
        <w:tab/>
        <w:t>Rep. 89 C XV Nr 6</w:t>
      </w:r>
    </w:p>
    <w:p>
      <w:r>
        <w:t>33</w:t>
        <w:tab/>
        <w:t>Bd. 8, S. 1341</w:t>
      </w:r>
    </w:p>
    <w:p>
      <w:r>
        <w:t>40</w:t>
        <w:tab/>
        <w:t>s[2{p[Spener]psches} 1{Privilegium} 3{zur Herausgabe einer s[2{politische}n und 3{gelehrte}n 1{Zeitung}]s}]s in o[Berlin]o, und die dem p[4{Dr.} 1{Spiker}]p erteilte s[Konzession zur Herausgabe einer Zeitung]s</w:t>
      </w:r>
    </w:p>
    <w:p>
      <w:r>
        <w:t>43</w:t>
        <w:tab/>
        <w:t>1825 - 1841</w:t>
      </w:r>
    </w:p>
    <w:p>
      <w:r>
        <w:br/>
        <w:t>30</w:t>
        <w:tab/>
        <w:t>Nr. 15179 - 15180</w:t>
      </w:r>
    </w:p>
    <w:p>
      <w:r>
        <w:t>31</w:t>
        <w:tab/>
        <w:t>Rep. 89 C XV Nr 13, Bd. 1 - 2</w:t>
      </w:r>
    </w:p>
    <w:p>
      <w:r>
        <w:t>33</w:t>
        <w:tab/>
        <w:t>Bd. 8, S. 1341</w:t>
      </w:r>
    </w:p>
    <w:p>
      <w:r>
        <w:t>40</w:t>
        <w:tab/>
        <w:t>Gesuche um Erlaubnis zur Einführung und zum s[Verlag]s s[2{ausländische}r 1{Journale}]s, s[1{Zeitung}en 2{&lt;ausländische&gt;}]s, s[1{Zeitschrift}en 2{&lt;ausländische&gt;}]s usw. in o[Preußen]o; Bestimungen und Maßregeln gegen ungeziemende Aufsätze in fremden Zeitungen, Bd. 1 - 2</w:t>
      </w:r>
    </w:p>
    <w:p>
      <w:r>
        <w:t>43</w:t>
        <w:tab/>
        <w:t>1826 - 1850</w:t>
      </w:r>
    </w:p>
    <w:p>
      <w:r>
        <w:br/>
        <w:t>30</w:t>
        <w:tab/>
        <w:t>Nr. 15181</w:t>
      </w:r>
    </w:p>
    <w:p>
      <w:r>
        <w:t>31</w:t>
        <w:tab/>
        <w:t>Rep. 89 B III 93 Nr 8</w:t>
      </w:r>
    </w:p>
    <w:p>
      <w:r>
        <w:t>33</w:t>
        <w:tab/>
        <w:t>Bd. 8, S. 1342</w:t>
      </w:r>
    </w:p>
    <w:p>
      <w:r>
        <w:t>40</w:t>
        <w:tab/>
        <w:t>Einführung der s[2{in o[Paris]o herauskommende}n 3{deutsche}n 1{Zeitung}]sen nach o[Preußen]o</w:t>
      </w:r>
    </w:p>
    <w:p>
      <w:r>
        <w:t>43</w:t>
        <w:tab/>
        <w:t>1826</w:t>
      </w:r>
    </w:p>
    <w:p>
      <w:r>
        <w:br/>
        <w:t>30</w:t>
        <w:tab/>
        <w:t>Nr. 15182</w:t>
      </w:r>
    </w:p>
    <w:p>
      <w:r>
        <w:t>31</w:t>
        <w:tab/>
        <w:t>Rep. 89 B III 93 Nr 6</w:t>
      </w:r>
    </w:p>
    <w:p>
      <w:r>
        <w:t>33</w:t>
        <w:tab/>
        <w:t>Bd. 8, S. 1342</w:t>
      </w:r>
    </w:p>
    <w:p>
      <w:r>
        <w:t>40</w:t>
        <w:tab/>
        <w:t>Zurechtweisung des p[5{Journalist}en 1{Saphir}]p</w:t>
      </w:r>
    </w:p>
    <w:p>
      <w:r>
        <w:t>43</w:t>
        <w:tab/>
        <w:t>1826 - 1828</w:t>
      </w:r>
    </w:p>
    <w:p>
      <w:r>
        <w:br/>
        <w:t>30</w:t>
        <w:tab/>
        <w:t>Nr. 15183 - 15184</w:t>
      </w:r>
    </w:p>
    <w:p>
      <w:r>
        <w:t>31</w:t>
        <w:tab/>
        <w:t>Rep. 89 C XV Nr 11, Bd. 1 - 2</w:t>
      </w:r>
    </w:p>
    <w:p>
      <w:r>
        <w:t>33</w:t>
        <w:tab/>
        <w:t>Bd. 8, S. 1342</w:t>
      </w:r>
    </w:p>
    <w:p>
      <w:r>
        <w:t>40</w:t>
        <w:tab/>
        <w:t>k[1{Oberzensurkollegium} 2{&lt;Berlin&gt;}]k und k[1{Oberzensurgericht} in 2{o[Berlin]o}]k, Bd. 1 - 2</w:t>
      </w:r>
    </w:p>
    <w:p>
      <w:r>
        <w:t>43</w:t>
        <w:tab/>
        <w:t>1827 - 1848</w:t>
      </w:r>
    </w:p>
    <w:p>
      <w:r>
        <w:br/>
        <w:t>30</w:t>
        <w:tab/>
        <w:t>Nr. 15185</w:t>
      </w:r>
    </w:p>
    <w:p>
      <w:r>
        <w:t>31</w:t>
        <w:tab/>
        <w:t>Rep. 89 C XV Nr 42</w:t>
      </w:r>
    </w:p>
    <w:p>
      <w:r>
        <w:t>33</w:t>
        <w:tab/>
        <w:t>Bd. 8, S. 1342</w:t>
      </w:r>
    </w:p>
    <w:p>
      <w:r>
        <w:t>40</w:t>
        <w:tab/>
        <w:t>Gebäude des k[1{Oberzensurgericht}s in 2{o[Berlin]o}]k</w:t>
      </w:r>
    </w:p>
    <w:p>
      <w:r>
        <w:t>43</w:t>
        <w:tab/>
        <w:t>1843 - 1845</w:t>
      </w:r>
    </w:p>
    <w:p>
      <w:r>
        <w:br/>
        <w:t>30</w:t>
        <w:tab/>
        <w:t>Nr. 15186</w:t>
      </w:r>
    </w:p>
    <w:p>
      <w:r>
        <w:t>31</w:t>
        <w:tab/>
        <w:t>Rep. 89 C XV Nr 15</w:t>
      </w:r>
    </w:p>
    <w:p>
      <w:r>
        <w:t>33</w:t>
        <w:tab/>
        <w:t>Bd. 8, S. 1342</w:t>
      </w:r>
    </w:p>
    <w:p>
      <w:r>
        <w:t>40</w:t>
        <w:tab/>
        <w:t>Manuskript des p[7{Staatsminister}s 3{Graf} 8{v.} 1{Haugwitz}]p gegen die ihm zugefügten Beleidigungen in der von p[2{Walter} 1{Scott}]p herausgegebenen Lebensgeschichte p[Bonaparte]ps</w:t>
      </w:r>
    </w:p>
    <w:p>
      <w:r>
        <w:t>43</w:t>
        <w:tab/>
        <w:t>1829</w:t>
      </w:r>
    </w:p>
    <w:p>
      <w:r>
        <w:br/>
        <w:t>30</w:t>
        <w:tab/>
        <w:t>Nr. 15187 - 15188</w:t>
      </w:r>
    </w:p>
    <w:p>
      <w:r>
        <w:t>31</w:t>
        <w:tab/>
        <w:t>Rep. 89 C XV Nr 17</w:t>
      </w:r>
    </w:p>
    <w:p>
      <w:r>
        <w:t>33</w:t>
        <w:tab/>
        <w:t>Bd. 8, S. 1342</w:t>
      </w:r>
    </w:p>
    <w:p>
      <w:r>
        <w:t>40</w:t>
        <w:tab/>
        <w:t>s[Pressegesetzgebung]s und Maßnahmen gegen ihren Mißbrauch, Bd. 1 - 2</w:t>
      </w:r>
    </w:p>
    <w:p>
      <w:r>
        <w:t>43</w:t>
        <w:tab/>
        <w:t>1830 - 1895</w:t>
      </w:r>
    </w:p>
    <w:p>
      <w:r>
        <w:br/>
        <w:t>30</w:t>
        <w:tab/>
        <w:t>Nr. 15189</w:t>
      </w:r>
    </w:p>
    <w:p>
      <w:r>
        <w:t>31</w:t>
        <w:tab/>
        <w:t>Rep. 89 C XV Nr 19</w:t>
      </w:r>
    </w:p>
    <w:p>
      <w:r>
        <w:t>33</w:t>
        <w:tab/>
        <w:t>Bd. 8, S. 1342</w:t>
      </w:r>
    </w:p>
    <w:p>
      <w:r>
        <w:t>40</w:t>
        <w:tab/>
        <w:t>Schriften des p[2{David Alexander} 1{Benda}]p</w:t>
      </w:r>
    </w:p>
    <w:p>
      <w:r>
        <w:t>43</w:t>
        <w:tab/>
        <w:t>1830 - 1831</w:t>
      </w:r>
    </w:p>
    <w:p>
      <w:r>
        <w:br/>
        <w:t>30</w:t>
        <w:tab/>
        <w:t>Nr. 15191</w:t>
      </w:r>
    </w:p>
    <w:p>
      <w:r>
        <w:t>31</w:t>
        <w:tab/>
        <w:t>Rep. 89 E XII Nr 1</w:t>
      </w:r>
    </w:p>
    <w:p>
      <w:r>
        <w:t>33</w:t>
        <w:tab/>
        <w:t>Bd. 8, S. 1343</w:t>
      </w:r>
    </w:p>
    <w:p>
      <w:r>
        <w:t>40</w:t>
        <w:tab/>
        <w:t>Das in o[Stuttgart]o herausgekommene s[Werk über die neuste s[französische Revolution]s]s</w:t>
      </w:r>
    </w:p>
    <w:p>
      <w:r>
        <w:t>43</w:t>
        <w:tab/>
        <w:t>1830</w:t>
      </w:r>
    </w:p>
    <w:p>
      <w:r>
        <w:br/>
        <w:t>30</w:t>
        <w:tab/>
        <w:t>Nr. 15192</w:t>
      </w:r>
    </w:p>
    <w:p>
      <w:r>
        <w:t>31</w:t>
        <w:tab/>
        <w:t>Rep. 89 H XXI Gen. Nr 45</w:t>
      </w:r>
    </w:p>
    <w:p>
      <w:r>
        <w:t>33</w:t>
        <w:tab/>
        <w:t>Bd. 8, S. 1343</w:t>
      </w:r>
    </w:p>
    <w:p>
      <w:r>
        <w:t>40</w:t>
        <w:tab/>
        <w:t>s[Bestimmungen über Zeitungsmeldungen über die königlichen Haus- und Hofverhältnisse]s</w:t>
      </w:r>
    </w:p>
    <w:p>
      <w:r>
        <w:t>43</w:t>
        <w:tab/>
        <w:t>1831 - 1896</w:t>
      </w:r>
    </w:p>
    <w:p>
      <w:r>
        <w:br/>
        <w:t>30</w:t>
        <w:tab/>
        <w:t>Nr. 15193</w:t>
      </w:r>
    </w:p>
    <w:p>
      <w:r>
        <w:t>31</w:t>
        <w:tab/>
        <w:t>Rep. 89 C XV Nr 18</w:t>
      </w:r>
    </w:p>
    <w:p>
      <w:r>
        <w:t>33</w:t>
        <w:tab/>
        <w:t>Bd. 8, S. 1343</w:t>
      </w:r>
    </w:p>
    <w:p>
      <w:r>
        <w:t>40</w:t>
        <w:tab/>
        <w:t>s[2{Politische} 1{Wochenschrift}]s des p[4{Prof. Dr.} 1{Jarcke} in 6{o[Berlin]o}]p, nachher des p[7{Majors a. D.} 4{Dr.} 1{Streit}]p und des p[7{Hofrat}s 4{Prof.} 1{Stein}]p</w:t>
      </w:r>
    </w:p>
    <w:p>
      <w:r>
        <w:t>43</w:t>
        <w:tab/>
        <w:t>1831 - 1839</w:t>
      </w:r>
    </w:p>
    <w:p>
      <w:r>
        <w:br/>
        <w:t>30</w:t>
        <w:tab/>
        <w:t>Nr. 15194</w:t>
      </w:r>
    </w:p>
    <w:p>
      <w:r>
        <w:t>31</w:t>
        <w:tab/>
        <w:t>Rep. 89 C XV Nr 16</w:t>
      </w:r>
    </w:p>
    <w:p>
      <w:r>
        <w:t>33</w:t>
        <w:tab/>
        <w:t>Bd. 8, S. 1343</w:t>
      </w:r>
    </w:p>
    <w:p>
      <w:r>
        <w:t>40</w:t>
        <w:tab/>
        <w:t>Herausgabe der t[2{Zeitschrift} "1{Der canonische Wächter}]t"</w:t>
      </w:r>
    </w:p>
    <w:p>
      <w:r>
        <w:t>43</w:t>
        <w:tab/>
        <w:t>1831 - 1834</w:t>
      </w:r>
    </w:p>
    <w:p>
      <w:r>
        <w:br/>
        <w:t>30</w:t>
        <w:tab/>
        <w:t>Nr. 15195</w:t>
      </w:r>
    </w:p>
    <w:p>
      <w:r>
        <w:t>31</w:t>
        <w:tab/>
        <w:t>Rep. 89 C XV Nr 20</w:t>
      </w:r>
    </w:p>
    <w:p>
      <w:r>
        <w:t>33</w:t>
        <w:tab/>
        <w:t>Bd. 8, S. 1343</w:t>
      </w:r>
    </w:p>
    <w:p>
      <w:r>
        <w:t>40</w:t>
        <w:tab/>
        <w:t>"t[Allgemeine deutsche Zeitung]t", Erscheinungsort:o[ Stuttgart]o</w:t>
      </w:r>
    </w:p>
    <w:p>
      <w:r>
        <w:t>43</w:t>
        <w:tab/>
        <w:t>1832</w:t>
      </w:r>
    </w:p>
    <w:p>
      <w:r>
        <w:br/>
        <w:t>30</w:t>
        <w:tab/>
        <w:t>Nr. 15196</w:t>
      </w:r>
    </w:p>
    <w:p>
      <w:r>
        <w:t>31</w:t>
        <w:tab/>
        <w:t>Rep. 89 C XV Nr 22</w:t>
      </w:r>
    </w:p>
    <w:p>
      <w:r>
        <w:t>33</w:t>
        <w:tab/>
        <w:t>Bd. 8, S. 1343</w:t>
      </w:r>
    </w:p>
    <w:p>
      <w:r>
        <w:t>40</w:t>
        <w:tab/>
        <w:t>s[Zeitschrift &lt;über die Cholera&gt;]s des p[4{Dr.} 2{Albert} 1{Sachs}]p über die Cholera</w:t>
      </w:r>
    </w:p>
    <w:p>
      <w:r>
        <w:t>43</w:t>
        <w:tab/>
        <w:t>1832</w:t>
      </w:r>
    </w:p>
    <w:p>
      <w:r>
        <w:br/>
        <w:t>30</w:t>
        <w:tab/>
        <w:t>Nr. 15197</w:t>
      </w:r>
    </w:p>
    <w:p>
      <w:r>
        <w:t>31</w:t>
        <w:tab/>
        <w:t>Rep. 89 C XV Nr 21</w:t>
      </w:r>
    </w:p>
    <w:p>
      <w:r>
        <w:t>33</w:t>
        <w:tab/>
        <w:t>Bd. 8, S. 1343</w:t>
      </w:r>
    </w:p>
    <w:p>
      <w:r>
        <w:t>40</w:t>
        <w:tab/>
        <w:t>"t[Mannheimer Zeitung]t"</w:t>
      </w:r>
    </w:p>
    <w:p>
      <w:r>
        <w:t>43</w:t>
        <w:tab/>
        <w:t>1832 - 1834</w:t>
      </w:r>
    </w:p>
    <w:p>
      <w:r>
        <w:br/>
        <w:t>30</w:t>
        <w:tab/>
        <w:t>Nr. 15198 - 15199</w:t>
      </w:r>
    </w:p>
    <w:p>
      <w:r>
        <w:t>31</w:t>
        <w:tab/>
        <w:t>Rep. 89 C XV Nr 27, Bd. 1 - 2</w:t>
      </w:r>
    </w:p>
    <w:p>
      <w:r>
        <w:t>33</w:t>
        <w:tab/>
        <w:t>Bd. 8, S. 1343</w:t>
      </w:r>
    </w:p>
    <w:p>
      <w:r>
        <w:t>40</w:t>
        <w:tab/>
        <w:t>Gesuche um die Erlaubnis zur Herausgabe von s[Zeitung]sen, s[Journal]sen, s[Flugschrift]sen usw. und die Bestimmungen darüber, Bd. 1 - 2</w:t>
      </w:r>
    </w:p>
    <w:p>
      <w:r>
        <w:t>43</w:t>
        <w:tab/>
        <w:t>1833 - 1849</w:t>
      </w:r>
    </w:p>
    <w:p>
      <w:r>
        <w:br/>
        <w:t>30</w:t>
        <w:tab/>
        <w:t>Nr. 15200</w:t>
      </w:r>
    </w:p>
    <w:p>
      <w:r>
        <w:t>31</w:t>
        <w:tab/>
        <w:t>Rep. 89 B III 93 Nr 4</w:t>
      </w:r>
    </w:p>
    <w:p>
      <w:r>
        <w:t>33</w:t>
        <w:tab/>
        <w:t>Bd. 8, S. 1344</w:t>
      </w:r>
    </w:p>
    <w:p>
      <w:r>
        <w:t>40</w:t>
        <w:tab/>
        <w:t>Amtliche Inserate in den s[Zeitung]sen</w:t>
      </w:r>
    </w:p>
    <w:p>
      <w:r>
        <w:t>43</w:t>
        <w:tab/>
        <w:t>1833 - 1834</w:t>
      </w:r>
    </w:p>
    <w:p>
      <w:r>
        <w:br/>
        <w:t>30</w:t>
        <w:tab/>
        <w:t>Nr. 15201</w:t>
      </w:r>
    </w:p>
    <w:p>
      <w:r>
        <w:t>31</w:t>
        <w:tab/>
        <w:t>Rep. 89 C XV Nr 24</w:t>
      </w:r>
    </w:p>
    <w:p>
      <w:r>
        <w:t>33</w:t>
        <w:tab/>
        <w:t>Bd. 8, S. 1344</w:t>
      </w:r>
    </w:p>
    <w:p>
      <w:r>
        <w:t>40</w:t>
        <w:tab/>
        <w:t>Herausgabe der "t[Breslauer Zeitung]t"</w:t>
      </w:r>
    </w:p>
    <w:p>
      <w:r>
        <w:t>43</w:t>
        <w:tab/>
        <w:t>1833 - 1837</w:t>
      </w:r>
    </w:p>
    <w:p>
      <w:r>
        <w:br/>
        <w:t>30</w:t>
        <w:tab/>
        <w:t>Nr. 15202</w:t>
      </w:r>
    </w:p>
    <w:p>
      <w:r>
        <w:t>31</w:t>
        <w:tab/>
        <w:t>Rep. 89 C XV Nr 23</w:t>
      </w:r>
    </w:p>
    <w:p>
      <w:r>
        <w:t>33</w:t>
        <w:tab/>
        <w:t>Bd. 8, S. 1344</w:t>
      </w:r>
    </w:p>
    <w:p>
      <w:r>
        <w:t>40</w:t>
        <w:tab/>
        <w:t>s[Herausgabe einer Sammlung Briefe des p[3{König}s 2{Friedrich II.}]p]s an den p[7{Geh. Kämmerer} 1{Fredersdorf}]p</w:t>
      </w:r>
    </w:p>
    <w:p>
      <w:r>
        <w:t>43</w:t>
        <w:tab/>
        <w:t>1833</w:t>
      </w:r>
    </w:p>
    <w:p>
      <w:r>
        <w:br/>
        <w:t>30</w:t>
        <w:tab/>
        <w:t>Nr. 15203</w:t>
      </w:r>
    </w:p>
    <w:p>
      <w:r>
        <w:t>31</w:t>
        <w:tab/>
        <w:t>Rep. 89 C XV Nr 26</w:t>
      </w:r>
    </w:p>
    <w:p>
      <w:r>
        <w:t>33</w:t>
        <w:tab/>
        <w:t>Bd. 8, S. 1344</w:t>
      </w:r>
    </w:p>
    <w:p>
      <w:r>
        <w:t>40</w:t>
        <w:tab/>
        <w:t>Herausgabe einer s[Zeitschrift über die Gesetzgebung der Staaten des o[Deutschen Bund]oes und der Nachbarländer]s</w:t>
      </w:r>
    </w:p>
    <w:p>
      <w:r>
        <w:t>43</w:t>
        <w:tab/>
        <w:t>1834 - 1835</w:t>
      </w:r>
    </w:p>
    <w:p>
      <w:r>
        <w:br/>
        <w:t>30</w:t>
        <w:tab/>
        <w:t>Nr. 15204</w:t>
      </w:r>
    </w:p>
    <w:p>
      <w:r>
        <w:t>31</w:t>
        <w:tab/>
        <w:t>Rep. 89 C XV Nr 2</w:t>
      </w:r>
    </w:p>
    <w:p>
      <w:r>
        <w:t>33</w:t>
        <w:tab/>
        <w:t>Bd. 8, S. 1344</w:t>
      </w:r>
    </w:p>
    <w:p>
      <w:r>
        <w:t>40</w:t>
        <w:tab/>
        <w:t>p[7{Regierungsrat} 1{Ritz}]p als angeblicher Verfasser der Schrift "t[Frankreich und Preußen]t" von p[Hansemann]p</w:t>
      </w:r>
    </w:p>
    <w:p>
      <w:r>
        <w:t>43</w:t>
        <w:tab/>
        <w:t>1834</w:t>
      </w:r>
    </w:p>
    <w:p>
      <w:r>
        <w:br/>
        <w:t>30</w:t>
        <w:tab/>
        <w:t>Nr. 15205</w:t>
      </w:r>
    </w:p>
    <w:p>
      <w:r>
        <w:t>31</w:t>
        <w:tab/>
        <w:t>Rep. 89 C XV Nr 28</w:t>
      </w:r>
    </w:p>
    <w:p>
      <w:r>
        <w:t>33</w:t>
        <w:tab/>
        <w:t>Bd. 8, S. 1344</w:t>
      </w:r>
    </w:p>
    <w:p>
      <w:r>
        <w:t>40</w:t>
        <w:tab/>
        <w:t>s[Zeitschrift]s des p[4{Dr.} 2{Friedrich} 1{Richter} in 6{o[Breslau]o}]p und die Untersuchung gegen ihn</w:t>
      </w:r>
    </w:p>
    <w:p>
      <w:r>
        <w:t>43</w:t>
        <w:tab/>
        <w:t>1835</w:t>
      </w:r>
    </w:p>
    <w:p>
      <w:r>
        <w:br/>
        <w:t>30</w:t>
        <w:tab/>
        <w:t>Nr. 15206</w:t>
      </w:r>
    </w:p>
    <w:p>
      <w:r>
        <w:t>31</w:t>
        <w:tab/>
        <w:t>Rep. 89 C XV Nr 29</w:t>
      </w:r>
    </w:p>
    <w:p>
      <w:r>
        <w:t>33</w:t>
        <w:tab/>
        <w:t>Bd. 8, S. 1344</w:t>
      </w:r>
    </w:p>
    <w:p>
      <w:r>
        <w:t>40</w:t>
        <w:tab/>
        <w:t>Gesetze über das s[Pressewesen in o[Neufchâtel]o]s</w:t>
      </w:r>
    </w:p>
    <w:p>
      <w:r>
        <w:t>43</w:t>
        <w:tab/>
        <w:t>1836 - 1843</w:t>
      </w:r>
    </w:p>
    <w:p>
      <w:r>
        <w:br/>
        <w:t>30</w:t>
        <w:tab/>
        <w:t>Nr. 15207</w:t>
      </w:r>
    </w:p>
    <w:p>
      <w:r>
        <w:t>31</w:t>
        <w:tab/>
        <w:t>Rep. 89 C XV Nr 30</w:t>
      </w:r>
    </w:p>
    <w:p>
      <w:r>
        <w:t>33</w:t>
        <w:tab/>
        <w:t>Bd. 8, S. 1344</w:t>
      </w:r>
    </w:p>
    <w:p>
      <w:r>
        <w:t>40</w:t>
        <w:tab/>
        <w:t>Bestimmungen über die s[Herausgabe von s[Landkarte]sn]s</w:t>
      </w:r>
    </w:p>
    <w:p>
      <w:r>
        <w:t>43</w:t>
        <w:tab/>
        <w:t>1836</w:t>
      </w:r>
    </w:p>
    <w:p>
      <w:r>
        <w:br/>
        <w:t>30</w:t>
        <w:tab/>
        <w:t>Nr. 15208</w:t>
      </w:r>
    </w:p>
    <w:p>
      <w:r>
        <w:t>31</w:t>
        <w:tab/>
        <w:t>Rep. 89 C XV Nr 31</w:t>
      </w:r>
    </w:p>
    <w:p>
      <w:r>
        <w:t>33</w:t>
        <w:tab/>
        <w:t>Bd. 8, S. 1345</w:t>
      </w:r>
    </w:p>
    <w:p>
      <w:r>
        <w:t>40</w:t>
        <w:tab/>
        <w:t>Herausgabe der hinterlassenen und ungedruckten Werke p[Schleiermacher]ps</w:t>
      </w:r>
    </w:p>
    <w:p>
      <w:r>
        <w:t>43</w:t>
        <w:tab/>
        <w:t>1836</w:t>
      </w:r>
    </w:p>
    <w:p>
      <w:r>
        <w:br/>
        <w:t>30</w:t>
        <w:tab/>
        <w:t>Nr. 15209/1</w:t>
      </w:r>
    </w:p>
    <w:p>
      <w:r>
        <w:t>31</w:t>
        <w:tab/>
        <w:t>Rep. 89 Deduktionen Nr 657b</w:t>
      </w:r>
    </w:p>
    <w:p>
      <w:r>
        <w:t>33</w:t>
        <w:tab/>
        <w:t>Bd. 8, S. 1345</w:t>
      </w:r>
    </w:p>
    <w:p>
      <w:r>
        <w:t>40</w:t>
        <w:tab/>
        <w:t>s[Denkschrift]s über die Anwendung der Bundesgesetze auf den in Bayern geduldeten "s[Presseunfug]s", inbesondere in der t[Neuen Würzburger Zeitung]t, o[Berlin]o, z[April 1838]z</w:t>
      </w:r>
    </w:p>
    <w:p>
      <w:r>
        <w:t>42</w:t>
        <w:tab/>
        <w:t>Beilage A zur Denkschrift vom April 1838: Charakteristik der Neuen Würzburger Zeitung in betreff der katholischen Angelegenheiten o[Preußen]os, z[1837 - 1838]z / Beilage B zur Denkschrift vom April 1838: Darstellung der von der k[1{preuß. Gesandtschaft} 2{in o[München]o}]k bei der bayerischen k[1{&lt;Bayrische&gt; Regierung} 2{&lt;München&gt;}]k zur Hinderung des "Presseunfugs" gegen o[Preussen]o getanen Schritte, 1837 - 1838</w:t>
      </w:r>
    </w:p>
    <w:p>
      <w:r>
        <w:t>43</w:t>
        <w:tab/>
        <w:t>1838</w:t>
      </w:r>
    </w:p>
    <w:p>
      <w:r>
        <w:br/>
        <w:t>30</w:t>
        <w:tab/>
        <w:t>Nr. 15210 - 15211</w:t>
      </w:r>
    </w:p>
    <w:p>
      <w:r>
        <w:t>31</w:t>
        <w:tab/>
        <w:t>Rep. 89 C XV Nr 39 Bd. 1 - 2</w:t>
      </w:r>
    </w:p>
    <w:p>
      <w:r>
        <w:t>33</w:t>
        <w:tab/>
        <w:t>Bd. 8, S. 1345</w:t>
      </w:r>
    </w:p>
    <w:p>
      <w:r>
        <w:t>40</w:t>
        <w:tab/>
        <w:t>s[Veröffentlichung der Beratungen und Beschlüsse der obersten Staatsbehörden]s über wichtige Gegenstände der Staatsverwaltug und die Widerlegung unrichtiger Urteile über Maßregeln der Regierung durch die s[Zeitung]sen. Die t[allgemeine preußische (Stern) Zeitung]t, Bd. 1 - 2</w:t>
      </w:r>
    </w:p>
    <w:p>
      <w:r>
        <w:t>43</w:t>
        <w:tab/>
        <w:t>1838 - 1862</w:t>
      </w:r>
    </w:p>
    <w:p>
      <w:r>
        <w:br/>
        <w:t>30</w:t>
        <w:tab/>
        <w:t>Nr. 15212</w:t>
      </w:r>
    </w:p>
    <w:p>
      <w:r>
        <w:t>31</w:t>
        <w:tab/>
        <w:t>Rep. 89 C XV Nr 33</w:t>
      </w:r>
    </w:p>
    <w:p>
      <w:r>
        <w:t>33</w:t>
        <w:tab/>
        <w:t>Bd. 8, S. 1345</w:t>
      </w:r>
    </w:p>
    <w:p>
      <w:r>
        <w:t>40</w:t>
        <w:tab/>
        <w:t>s[2{Unberechtigte Herausgabe} der 1{Schrift}]sen des p[3{Graf}en 8{v.} 1{Ross}]p durch den reisenden p[5{s[Buchhändler]s} 1{Blumer} in 6{o[Aachen]o}]p</w:t>
      </w:r>
    </w:p>
    <w:p>
      <w:r>
        <w:t>43</w:t>
        <w:tab/>
        <w:t>1838</w:t>
      </w:r>
    </w:p>
    <w:p>
      <w:r>
        <w:br/>
        <w:t>30</w:t>
        <w:tab/>
        <w:t>Nr. 15213</w:t>
      </w:r>
    </w:p>
    <w:p>
      <w:r>
        <w:t>31</w:t>
        <w:tab/>
        <w:t>Rep. 89 C XV Nr 35</w:t>
      </w:r>
    </w:p>
    <w:p>
      <w:r>
        <w:t>33</w:t>
        <w:tab/>
        <w:t>Bd. 8, S. 1345</w:t>
      </w:r>
    </w:p>
    <w:p>
      <w:r>
        <w:t>40</w:t>
        <w:tab/>
        <w:t>s[2{o[Würzburg]oer} 1{Zeitung}]sen und der s[Presseunfug in o[Bayern]o]s</w:t>
      </w:r>
    </w:p>
    <w:p>
      <w:r>
        <w:t>43</w:t>
        <w:tab/>
        <w:t>1838 - 1843</w:t>
      </w:r>
    </w:p>
    <w:p>
      <w:r>
        <w:br/>
        <w:t>30</w:t>
        <w:tab/>
        <w:t>Nr. 15214</w:t>
      </w:r>
    </w:p>
    <w:p>
      <w:r>
        <w:t>31</w:t>
        <w:tab/>
        <w:t>Rep. 89 C XV Nr 34</w:t>
      </w:r>
    </w:p>
    <w:p>
      <w:r>
        <w:t>33</w:t>
        <w:tab/>
        <w:t>Bd. 8, S. 1345</w:t>
      </w:r>
    </w:p>
    <w:p>
      <w:r>
        <w:t>40</w:t>
        <w:tab/>
        <w:t>t[2{Flugschrift} "1{Die katholische Kirche in der Rheinprovinz}]t"</w:t>
      </w:r>
    </w:p>
    <w:p>
      <w:r>
        <w:t>43</w:t>
        <w:tab/>
        <w:t>1839</w:t>
      </w:r>
    </w:p>
    <w:p>
      <w:r>
        <w:br/>
        <w:t>30</w:t>
        <w:tab/>
        <w:t>Nr. 15215</w:t>
      </w:r>
    </w:p>
    <w:p>
      <w:r>
        <w:t>31</w:t>
        <w:tab/>
        <w:t>Rep. 89 D I Nr 100</w:t>
      </w:r>
    </w:p>
    <w:p>
      <w:r>
        <w:t>33</w:t>
        <w:tab/>
        <w:t>Bd. 8, S. 1345</w:t>
      </w:r>
    </w:p>
    <w:p>
      <w:r>
        <w:t>40</w:t>
        <w:tab/>
        <w:t>Maßnahmen gegen den s[Presseunfug]s s[2{aus- und inländische}r 1{Blätter}]s, s[Flugschrift]sen</w:t>
      </w:r>
    </w:p>
    <w:p>
      <w:r>
        <w:t>43</w:t>
        <w:tab/>
        <w:t>1841 - 1842</w:t>
      </w:r>
    </w:p>
    <w:p>
      <w:r>
        <w:br/>
        <w:t>30</w:t>
        <w:tab/>
        <w:t>Nr. 15216</w:t>
      </w:r>
    </w:p>
    <w:p>
      <w:r>
        <w:t>31</w:t>
        <w:tab/>
        <w:t>Rep. 89 H XXI Gen Nr 44</w:t>
      </w:r>
    </w:p>
    <w:p>
      <w:r>
        <w:t>33</w:t>
        <w:tab/>
        <w:t>Bd. 8, S. 1345</w:t>
      </w:r>
    </w:p>
    <w:p>
      <w:r>
        <w:t>40</w:t>
        <w:tab/>
        <w:t>Maßnahmen gegen Verkauf und Verbreitung anstößiger und s[2{unsittliche&lt;s&gt;}r 1{Kunstwerk}]se, Karrikaturen usw.</w:t>
      </w:r>
    </w:p>
    <w:p>
      <w:r>
        <w:t>43</w:t>
        <w:tab/>
        <w:t>1841 - 1914</w:t>
      </w:r>
    </w:p>
    <w:p>
      <w:r>
        <w:br/>
        <w:t>30</w:t>
        <w:tab/>
        <w:t>Nr. 15217</w:t>
      </w:r>
    </w:p>
    <w:p>
      <w:r>
        <w:t>31</w:t>
        <w:tab/>
        <w:t>Rep. 89 B III 93 Nr 14</w:t>
      </w:r>
    </w:p>
    <w:p>
      <w:r>
        <w:t>33</w:t>
        <w:tab/>
        <w:t>Bd. 8, S. 1346</w:t>
      </w:r>
    </w:p>
    <w:p>
      <w:r>
        <w:t>40</w:t>
        <w:tab/>
        <w:t>s[Buchhändler]s und s[Buchdrucker]s</w:t>
      </w:r>
    </w:p>
    <w:p>
      <w:r>
        <w:t>43</w:t>
        <w:tab/>
        <w:t>1841 - 1842</w:t>
      </w:r>
    </w:p>
    <w:p>
      <w:r>
        <w:br/>
        <w:t>30</w:t>
        <w:tab/>
        <w:t>Nr. 15218</w:t>
      </w:r>
    </w:p>
    <w:p>
      <w:r>
        <w:t>31</w:t>
        <w:tab/>
        <w:t>Rep. 89 C XV Nr 36</w:t>
      </w:r>
    </w:p>
    <w:p>
      <w:r>
        <w:t>33</w:t>
        <w:tab/>
        <w:t>Bd. 8, S. 1346</w:t>
      </w:r>
    </w:p>
    <w:p>
      <w:r>
        <w:t>40</w:t>
        <w:tab/>
        <w:t>"t[Rheinische Zeitung]t" in o[Köln]o</w:t>
      </w:r>
    </w:p>
    <w:p>
      <w:r>
        <w:t>43</w:t>
        <w:tab/>
        <w:t>1842 - 1843</w:t>
      </w:r>
    </w:p>
    <w:p>
      <w:r>
        <w:br/>
        <w:t>30</w:t>
        <w:tab/>
        <w:t>Nr. 15219</w:t>
      </w:r>
    </w:p>
    <w:p>
      <w:r>
        <w:t>31</w:t>
        <w:tab/>
        <w:t>Rep. 89 D I Nr 79</w:t>
      </w:r>
    </w:p>
    <w:p>
      <w:r>
        <w:t>33</w:t>
        <w:tab/>
        <w:t>Bd. 8, S. 1346</w:t>
      </w:r>
    </w:p>
    <w:p>
      <w:r>
        <w:t>40</w:t>
        <w:tab/>
        <w:t>Herausgabe von s[Volksschrift]sen</w:t>
      </w:r>
    </w:p>
    <w:p>
      <w:r>
        <w:t>43</w:t>
        <w:tab/>
        <w:t>1843 - 1847</w:t>
      </w:r>
    </w:p>
    <w:p>
      <w:r>
        <w:br/>
        <w:t>30</w:t>
        <w:tab/>
        <w:t>Nr. 15220</w:t>
      </w:r>
    </w:p>
    <w:p>
      <w:r>
        <w:t>31</w:t>
        <w:tab/>
        <w:t>Rep. 89 E XI Nr 4</w:t>
      </w:r>
    </w:p>
    <w:p>
      <w:r>
        <w:t>33</w:t>
        <w:tab/>
        <w:t>Bd. 8, S. 1346</w:t>
      </w:r>
    </w:p>
    <w:p>
      <w:r>
        <w:t>40</w:t>
        <w:tab/>
        <w:t>Bericht p[Arnim]ps über die im letzten Vierteljahr erlassenen s[Verbote und s[Konfiskation]sen von s[Bücher]sn und Schriften]s</w:t>
      </w:r>
    </w:p>
    <w:p>
      <w:r>
        <w:t>43</w:t>
        <w:tab/>
        <w:t>1843</w:t>
      </w:r>
    </w:p>
    <w:p>
      <w:r>
        <w:br/>
        <w:t>30</w:t>
        <w:tab/>
        <w:t>Nr. 15221</w:t>
      </w:r>
    </w:p>
    <w:p>
      <w:r>
        <w:t>31</w:t>
        <w:tab/>
        <w:t>Rep. 89 C XV Nr 47</w:t>
      </w:r>
    </w:p>
    <w:p>
      <w:r>
        <w:t>33</w:t>
        <w:tab/>
        <w:t>Bd. 8, S. 1346</w:t>
      </w:r>
    </w:p>
    <w:p>
      <w:r>
        <w:t>40</w:t>
        <w:tab/>
        <w:t>Gründung der t[2{literarisch-politischen Zeitschrift} 1{Janus}]t von p[4{Prof. Dr.} 2{A.} 1{Huber}]p und von ihm eingesandte Schriften</w:t>
      </w:r>
    </w:p>
    <w:p>
      <w:r>
        <w:t>43</w:t>
        <w:tab/>
        <w:t>1843 - 1848</w:t>
      </w:r>
    </w:p>
    <w:p>
      <w:r>
        <w:br/>
        <w:t>30</w:t>
        <w:tab/>
        <w:t>Nr. 15222</w:t>
      </w:r>
    </w:p>
    <w:p>
      <w:r>
        <w:t>31</w:t>
        <w:tab/>
        <w:t>Rep. 89 C XV Nr 37</w:t>
      </w:r>
    </w:p>
    <w:p>
      <w:r>
        <w:t>33</w:t>
        <w:tab/>
        <w:t>Bd. 8, S. 1346</w:t>
      </w:r>
    </w:p>
    <w:p>
      <w:r>
        <w:t>40</w:t>
        <w:tab/>
        <w:t>t[Königsberger privilegierte Zeitung]t und Gründung einer neuen s[Zeitung in o[Königsberg]o]s</w:t>
      </w:r>
    </w:p>
    <w:p>
      <w:r>
        <w:t>43</w:t>
        <w:tab/>
        <w:t>1843 - 1848</w:t>
      </w:r>
    </w:p>
    <w:p>
      <w:r>
        <w:br/>
        <w:t>30</w:t>
        <w:tab/>
        <w:t>Nr. 15223</w:t>
      </w:r>
    </w:p>
    <w:p>
      <w:r>
        <w:t>31</w:t>
        <w:tab/>
        <w:t>Rep. 89 C XV Nr 38</w:t>
      </w:r>
    </w:p>
    <w:p>
      <w:r>
        <w:t>33</w:t>
        <w:tab/>
        <w:t>Bd. 8, S. 1346</w:t>
      </w:r>
    </w:p>
    <w:p>
      <w:r>
        <w:t>40</w:t>
        <w:tab/>
        <w:t>"t[Zeitschrift für Recht und Besitz]t" des p[3{Freiherr}n 8{v.} 1{Strachwitz auf Bruschwitz}]p und des p[3{Graf}en 1{Pfeil}]p</w:t>
      </w:r>
    </w:p>
    <w:p>
      <w:r>
        <w:t>43</w:t>
        <w:tab/>
        <w:t>1843</w:t>
      </w:r>
    </w:p>
    <w:p>
      <w:r>
        <w:br/>
        <w:t>30</w:t>
        <w:tab/>
        <w:t>Nr. 15224</w:t>
      </w:r>
    </w:p>
    <w:p>
      <w:r>
        <w:t>31</w:t>
        <w:tab/>
        <w:t>Rep. 89 C XV Nr 43</w:t>
      </w:r>
    </w:p>
    <w:p>
      <w:r>
        <w:t>33</w:t>
        <w:tab/>
        <w:t>Bd. 8, S. 1347</w:t>
      </w:r>
    </w:p>
    <w:p>
      <w:r>
        <w:t>40</w:t>
        <w:tab/>
        <w:t>Verhandlungen über Maßregeln des o[Deutschen Bund]oes gegen die s[2{o[Schweiz]oer} 1{Presse und Publizistik}]s, besonder über das s[Verbot der Verbreitung kritischer und revolutionärer Schriften]s der s[Verlag]se k[1{Literarisches Comptoir} in 2{o[Zürich]o und o[Winterthur]o}]k, k[1{s[Buchhandlung]s p[2{Julius} 1{Fröbel}]p &amp; Co.} in 2{Zürich}]k und k[1{Literarisches Institut} in 2{o[Herisau]o}]k</w:t>
      </w:r>
    </w:p>
    <w:p>
      <w:r>
        <w:t>43</w:t>
        <w:tab/>
        <w:t>1843 - 1847</w:t>
      </w:r>
    </w:p>
    <w:p>
      <w:r>
        <w:br/>
        <w:t>30</w:t>
        <w:tab/>
        <w:t>Nr. 15225</w:t>
      </w:r>
    </w:p>
    <w:p>
      <w:r>
        <w:t>31</w:t>
        <w:tab/>
        <w:t>Rep. 89 C XV Nr 40</w:t>
      </w:r>
    </w:p>
    <w:p>
      <w:r>
        <w:t>33</w:t>
        <w:tab/>
        <w:t>Bd. 8, S. 1347</w:t>
      </w:r>
    </w:p>
    <w:p>
      <w:r>
        <w:t>40</w:t>
        <w:tab/>
        <w:t>s[Schrift über die Verhandlungen des rheinischen k[&lt;Rheinischer&gt; Landtag]kes]s, Erscheinungsort: o[Barmen]o</w:t>
      </w:r>
    </w:p>
    <w:p>
      <w:r>
        <w:t>41</w:t>
        <w:tab/>
        <w:t>Einnahmen und Ausgaben für die t[Allgemeine Preußische Zeitung]t, z[1844]z / s[Zensur]s: "t[Breslauer Zeitung]t", "t[Privilegierte Schlesische Zeitung]t", t[Kölnische Zeitung]t"</w:t>
      </w:r>
    </w:p>
    <w:p>
      <w:r>
        <w:t>43</w:t>
        <w:tab/>
        <w:t>1844</w:t>
      </w:r>
    </w:p>
    <w:p>
      <w:r>
        <w:br/>
        <w:t>30</w:t>
        <w:tab/>
        <w:t>Nr. 15226</w:t>
      </w:r>
    </w:p>
    <w:p>
      <w:r>
        <w:t>31</w:t>
        <w:tab/>
        <w:t>Rep. 89 C XV Nr 48</w:t>
      </w:r>
    </w:p>
    <w:p>
      <w:r>
        <w:t>33</w:t>
        <w:tab/>
        <w:t>Bd. 8, S. 1347</w:t>
      </w:r>
    </w:p>
    <w:p>
      <w:r>
        <w:t>40</w:t>
        <w:tab/>
        <w:t>Unterstützung des p[4{Prof. Dr.} 1{Bercht}]p bei Herausgabe der von ihm redigierten t[2{Zeitschrift} "1{Der Rheinische Beoabachter}]t"</w:t>
      </w:r>
    </w:p>
    <w:p>
      <w:r>
        <w:t>43</w:t>
        <w:tab/>
        <w:t>1844 - 1848</w:t>
      </w:r>
    </w:p>
    <w:p>
      <w:r>
        <w:br/>
        <w:t>30</w:t>
        <w:tab/>
        <w:t>Nr. 15227</w:t>
      </w:r>
    </w:p>
    <w:p>
      <w:r>
        <w:t>31</w:t>
        <w:tab/>
        <w:t>Rep. 89 C XV Nr 44</w:t>
      </w:r>
    </w:p>
    <w:p>
      <w:r>
        <w:t>33</w:t>
        <w:tab/>
        <w:t>Bd. 8, S. 1347</w:t>
      </w:r>
    </w:p>
    <w:p>
      <w:r>
        <w:t>40</w:t>
        <w:tab/>
        <w:t>s[Zeitschriften &lt;fremder Staaten&gt;]s und s[Journale fremder Staaten]s und Unterstützung der Redakteure und Literaten in s[Presseangelegenheiten]s</w:t>
      </w:r>
    </w:p>
    <w:p>
      <w:r>
        <w:t>43</w:t>
        <w:tab/>
        <w:t>1844 - 1861</w:t>
      </w:r>
    </w:p>
    <w:p>
      <w:r>
        <w:br/>
        <w:t>30</w:t>
        <w:tab/>
        <w:t>Nr. 15228</w:t>
      </w:r>
    </w:p>
    <w:p>
      <w:r>
        <w:t>31</w:t>
        <w:tab/>
        <w:t>Rep. 89 E XII Nr 5</w:t>
      </w:r>
    </w:p>
    <w:p>
      <w:r>
        <w:t>33</w:t>
        <w:tab/>
        <w:t>Bd. 8, S. 1347</w:t>
      </w:r>
    </w:p>
    <w:p>
      <w:r>
        <w:t>40</w:t>
        <w:tab/>
        <w:t>Beratung eines s[Presse-Strafgesetz]ses</w:t>
      </w:r>
    </w:p>
    <w:p>
      <w:r>
        <w:t>43</w:t>
        <w:tab/>
        <w:t>1845</w:t>
      </w:r>
    </w:p>
    <w:p>
      <w:r>
        <w:br/>
        <w:t>30</w:t>
        <w:tab/>
        <w:t>Nr. 15229</w:t>
      </w:r>
    </w:p>
    <w:p>
      <w:r>
        <w:t>31</w:t>
        <w:tab/>
        <w:t>Rep. 89 C XV Nr 41</w:t>
      </w:r>
    </w:p>
    <w:p>
      <w:r>
        <w:t>33</w:t>
        <w:tab/>
        <w:t>Bd. 8, S. 1348</w:t>
      </w:r>
    </w:p>
    <w:p>
      <w:r>
        <w:t>40</w:t>
        <w:tab/>
        <w:t>Schrift des p[7{Oberprokurator}s 1{Leue} in 6{o[Koblenz]o}]p über das Geschworenengericht und die Disziplinaruntersuchung gegen ihn</w:t>
      </w:r>
    </w:p>
    <w:p>
      <w:r>
        <w:t>43</w:t>
        <w:tab/>
        <w:t>1845 - 1847</w:t>
      </w:r>
    </w:p>
    <w:p>
      <w:r>
        <w:br/>
        <w:t>30</w:t>
        <w:tab/>
        <w:t>Nr. 15230</w:t>
      </w:r>
    </w:p>
    <w:p>
      <w:r>
        <w:t>31</w:t>
        <w:tab/>
        <w:t>Rep. 89 C XV Nr 45</w:t>
      </w:r>
    </w:p>
    <w:p>
      <w:r>
        <w:t>33</w:t>
        <w:tab/>
        <w:t>Bd. 8, S. 1348</w:t>
      </w:r>
    </w:p>
    <w:p>
      <w:r>
        <w:t>40</w:t>
        <w:tab/>
        <w:t>Herausgabe der Schrift "t[Die Volksbibliothek]t" von p[5{Pfarrer} 1{Redenbacher} in 6{o[Sachsenburg]o}]p und sonstige Angelegenheiten Redenbachers</w:t>
      </w:r>
    </w:p>
    <w:p>
      <w:r>
        <w:t>43</w:t>
        <w:tab/>
        <w:t>1847 - 1848</w:t>
      </w:r>
    </w:p>
    <w:p>
      <w:r>
        <w:br/>
        <w:t>30</w:t>
        <w:tab/>
        <w:t>Nr. 15231</w:t>
      </w:r>
    </w:p>
    <w:p>
      <w:r>
        <w:t>31</w:t>
        <w:tab/>
        <w:t>Rep. 89 E XII Nr 6</w:t>
      </w:r>
    </w:p>
    <w:p>
      <w:r>
        <w:t>33</w:t>
        <w:tab/>
        <w:t>Bd. 8, S. 1348</w:t>
      </w:r>
    </w:p>
    <w:p>
      <w:r>
        <w:t>40</w:t>
        <w:tab/>
        <w:t>Unterstützungsfonds zur s[Förderung s[2{nützliche}r 1{Volksschrift}]sen]s</w:t>
      </w:r>
    </w:p>
    <w:p>
      <w:r>
        <w:t>43</w:t>
        <w:tab/>
        <w:t>1848</w:t>
      </w:r>
    </w:p>
    <w:p>
      <w:r>
        <w:br/>
        <w:t>30</w:t>
        <w:tab/>
        <w:t>Nr. 15232</w:t>
      </w:r>
    </w:p>
    <w:p>
      <w:r>
        <w:t>31</w:t>
        <w:tab/>
        <w:t>Rep. 89 C XV Nr 46</w:t>
      </w:r>
    </w:p>
    <w:p>
      <w:r>
        <w:t>33</w:t>
        <w:tab/>
        <w:t>Bd. 8, S. 1348</w:t>
      </w:r>
    </w:p>
    <w:p>
      <w:r>
        <w:t>40</w:t>
        <w:tab/>
        <w:t>t[Neue Berliner Zeitung]t</w:t>
      </w:r>
    </w:p>
    <w:p>
      <w:r>
        <w:t>43</w:t>
        <w:tab/>
        <w:t>1849</w:t>
      </w:r>
    </w:p>
    <w:p>
      <w:r>
        <w:br/>
        <w:t>30</w:t>
        <w:tab/>
        <w:t>Nr. 15233</w:t>
      </w:r>
    </w:p>
    <w:p>
      <w:r>
        <w:t>31</w:t>
        <w:tab/>
        <w:t>Rep. 89 C XV Nr 49</w:t>
      </w:r>
    </w:p>
    <w:p>
      <w:r>
        <w:t>33</w:t>
        <w:tab/>
        <w:t>Bd. 8, S. 1348</w:t>
      </w:r>
    </w:p>
    <w:p>
      <w:r>
        <w:t>40</w:t>
        <w:tab/>
        <w:t>Herausgabe der deutschen t[&lt;Deutsche&gt; Militär- und Marinezeitung]t</w:t>
      </w:r>
    </w:p>
    <w:p>
      <w:r>
        <w:t>43</w:t>
        <w:tab/>
        <w:t>1857</w:t>
      </w:r>
    </w:p>
    <w:p>
      <w:r>
        <w:br/>
        <w:t>30</w:t>
        <w:tab/>
        <w:t>Nr. 15234 - 153236</w:t>
      </w:r>
    </w:p>
    <w:p>
      <w:r>
        <w:t>31</w:t>
        <w:tab/>
        <w:t>Rep. 89 H XII Gen Nr 46 Bd. 1 - 3</w:t>
      </w:r>
    </w:p>
    <w:p>
      <w:r>
        <w:t>33</w:t>
        <w:tab/>
        <w:t>Bd. 8, S. 1348</w:t>
      </w:r>
    </w:p>
    <w:p>
      <w:r>
        <w:t>40</w:t>
        <w:tab/>
        <w:t>s[Zeitung]sen und s[Zeitschrift]sen, Bd. 1 - 3</w:t>
      </w:r>
    </w:p>
    <w:p>
      <w:r>
        <w:t>43</w:t>
        <w:tab/>
        <w:t>1861 - 1918</w:t>
      </w:r>
    </w:p>
    <w:p>
      <w:r>
        <w:br/>
        <w:t>30</w:t>
        <w:tab/>
        <w:t>Nr. 15237</w:t>
      </w:r>
    </w:p>
    <w:p>
      <w:r>
        <w:t>31</w:t>
        <w:tab/>
        <w:t>Rep. 89 H XXI Elsaß-Lothringen Nr 7</w:t>
      </w:r>
    </w:p>
    <w:p>
      <w:r>
        <w:t>33</w:t>
        <w:tab/>
        <w:t>Bd. 8, S. 1348</w:t>
      </w:r>
    </w:p>
    <w:p>
      <w:r>
        <w:t>40</w:t>
        <w:tab/>
        <w:t>s[Zeitungswesen in o[Elsaß-Lothringen]o]s</w:t>
      </w:r>
    </w:p>
    <w:p>
      <w:r>
        <w:t>43</w:t>
        <w:tab/>
        <w:t>1872 - 1906</w:t>
      </w:r>
    </w:p>
    <w:p>
      <w:r>
        <w:br/>
        <w:t>30</w:t>
        <w:tab/>
        <w:t>Nr. 15238</w:t>
      </w:r>
    </w:p>
    <w:p>
      <w:r>
        <w:t>31</w:t>
        <w:tab/>
        <w:t>Rep. 89 H XXIX b</w:t>
      </w:r>
    </w:p>
    <w:p>
      <w:r>
        <w:t>33</w:t>
        <w:tab/>
        <w:t>Bd. 8, S. 1348</w:t>
      </w:r>
    </w:p>
    <w:p>
      <w:r>
        <w:t>40</w:t>
        <w:tab/>
        <w:t>Angelegenheiten (Audienzgesuche ) des p[2{Theodor} 1{Reuß}, 5{o[Berlin]oer Korrespondent der o[London]oer t[2{Zeitung} "1{Daily Chronocle}]t", später Herausgeber der "t[Neuen Correspondenz für Bayern]t"} (7{früher auch Agent des Berliner Polizeipräsidiums}]p)</w:t>
      </w:r>
    </w:p>
    <w:p>
      <w:r>
        <w:t>43</w:t>
        <w:tab/>
        <w:t>1889 - 1893</w:t>
      </w:r>
    </w:p>
    <w:p>
      <w:r>
        <w:br/>
        <w:t>30</w:t>
        <w:tab/>
        <w:t>Nr. 16812 - 16814</w:t>
      </w:r>
    </w:p>
    <w:p>
      <w:r>
        <w:t>31</w:t>
        <w:tab/>
        <w:t>Rep. 89 B VII 118 Nr 1 und Rep. 89 H XXI Gen. Nr 50 Bd. 1 - 3</w:t>
      </w:r>
    </w:p>
    <w:p>
      <w:r>
        <w:t>33</w:t>
        <w:tab/>
        <w:t>Bd. 8, 1427</w:t>
      </w:r>
    </w:p>
    <w:p>
      <w:r>
        <w:t>40</w:t>
        <w:tab/>
        <w:t>s[Kalenderwesen]s und seine Beamten, Bd. 1 - 3</w:t>
      </w:r>
    </w:p>
    <w:p>
      <w:r>
        <w:t>43</w:t>
        <w:tab/>
        <w:t>1816 - 1916</w:t>
      </w:r>
    </w:p>
    <w:p>
      <w:r>
        <w:br/>
        <w:t>30</w:t>
        <w:tab/>
        <w:t>Nr. 16815</w:t>
      </w:r>
    </w:p>
    <w:p>
      <w:r>
        <w:t>31</w:t>
        <w:tab/>
        <w:t>Rep. 89 C XVIII Gen. Nr 5</w:t>
      </w:r>
    </w:p>
    <w:p>
      <w:r>
        <w:t>33</w:t>
        <w:tab/>
        <w:t>Bd. 8, 1427</w:t>
      </w:r>
    </w:p>
    <w:p>
      <w:r>
        <w:t>40</w:t>
        <w:tab/>
        <w:t>t[Hof- und Staatshandbuch]t, später t[Preußischer Staatskalender]t</w:t>
      </w:r>
    </w:p>
    <w:p>
      <w:r>
        <w:t>43</w:t>
        <w:tab/>
        <w:t>1826 - 1853</w:t>
      </w:r>
    </w:p>
    <w:p>
      <w:r>
        <w:br/>
        <w:t>30</w:t>
        <w:tab/>
        <w:t>Nr. 16816</w:t>
      </w:r>
    </w:p>
    <w:p>
      <w:r>
        <w:t>31</w:t>
        <w:tab/>
        <w:t>Rep. 89 B VII 118 Nr 1a</w:t>
      </w:r>
    </w:p>
    <w:p>
      <w:r>
        <w:t>33</w:t>
        <w:tab/>
        <w:t>Bd. 8, 1427</w:t>
      </w:r>
    </w:p>
    <w:p>
      <w:r>
        <w:t>40</w:t>
        <w:tab/>
        <w:t>Verhandlungen über den ehemaligen t[Berliner Kalender]t</w:t>
      </w:r>
    </w:p>
    <w:p>
      <w:r>
        <w:t>43</w:t>
        <w:tab/>
        <w:t>1832 - 1850</w:t>
      </w:r>
    </w:p>
    <w:p>
      <w:r>
        <w:br/>
        <w:t>30</w:t>
        <w:tab/>
        <w:t>Nr. 16817</w:t>
      </w:r>
    </w:p>
    <w:p>
      <w:r>
        <w:t>31</w:t>
        <w:tab/>
        <w:t>Rep. 89 B III 93 Nr 13</w:t>
      </w:r>
    </w:p>
    <w:p>
      <w:r>
        <w:t>33</w:t>
        <w:tab/>
        <w:t>Bd. 8, 1427</w:t>
      </w:r>
    </w:p>
    <w:p>
      <w:r>
        <w:t>40</w:t>
        <w:tab/>
        <w:t>Herausgabe eines s[t[Adresskalenders für Berlin]t]s</w:t>
      </w:r>
    </w:p>
    <w:p>
      <w:r>
        <w:t>43</w:t>
        <w:tab/>
        <w:t>1837 - 1847</w:t>
      </w:r>
    </w:p>
    <w:p>
      <w:r>
        <w:br/>
        <w:t>30</w:t>
        <w:tab/>
        <w:t>Nr. 16818</w:t>
      </w:r>
    </w:p>
    <w:p>
      <w:r>
        <w:t>31</w:t>
        <w:tab/>
        <w:t>Rep. 89 C XVIII Gen. Nr 16</w:t>
      </w:r>
    </w:p>
    <w:p>
      <w:r>
        <w:t>33</w:t>
        <w:tab/>
        <w:t>Bd. 8, 1427</w:t>
      </w:r>
    </w:p>
    <w:p>
      <w:r>
        <w:t>40</w:t>
        <w:tab/>
        <w:t>s[2{Herausgabe} eines allgemeinen 1{Adressbuche}]ss</w:t>
      </w:r>
    </w:p>
    <w:p>
      <w:r>
        <w:t>43</w:t>
        <w:tab/>
        <w:t>1838</w:t>
      </w:r>
    </w:p>
    <w:p>
      <w:r>
        <w:br/>
        <w:t>30</w:t>
        <w:tab/>
        <w:t>Nr. 16818/1</w:t>
      </w:r>
    </w:p>
    <w:p>
      <w:r>
        <w:t>31</w:t>
        <w:tab/>
        <w:t>Rep. 89 C II b Nr 11</w:t>
      </w:r>
    </w:p>
    <w:p>
      <w:r>
        <w:t>33</w:t>
        <w:tab/>
        <w:t>Bd. 8, 1427</w:t>
      </w:r>
    </w:p>
    <w:p>
      <w:r>
        <w:t>40</w:t>
        <w:tab/>
        <w:t>Herausgabe von s[Kreisblätter]sn</w:t>
      </w:r>
    </w:p>
    <w:p>
      <w:r>
        <w:t>43</w:t>
        <w:tab/>
        <w:t>1842 - 1855</w:t>
      </w:r>
    </w:p>
    <w:p>
      <w:r>
        <w:br/>
        <w:t>30</w:t>
        <w:tab/>
        <w:t>Nr. 16819</w:t>
      </w:r>
    </w:p>
    <w:p>
      <w:r>
        <w:t>31</w:t>
        <w:tab/>
        <w:t>Rep. 89 B III 93 Nr 15</w:t>
      </w:r>
    </w:p>
    <w:p>
      <w:r>
        <w:t>33</w:t>
        <w:tab/>
        <w:t>Bd. 8, 1427</w:t>
      </w:r>
    </w:p>
    <w:p>
      <w:r>
        <w:t>40</w:t>
        <w:tab/>
        <w:t>s[Provinzialadressbücher]s</w:t>
      </w:r>
    </w:p>
    <w:p>
      <w:r>
        <w:t>43</w:t>
        <w:tab/>
        <w:t>1846</w:t>
      </w:r>
    </w:p>
    <w:p>
      <w:r>
        <w:br/>
        <w:t>30</w:t>
        <w:tab/>
        <w:t>Nr. 16820</w:t>
      </w:r>
    </w:p>
    <w:p>
      <w:r>
        <w:t>31</w:t>
        <w:tab/>
        <w:t>Rep. 89 C XVIII Rheinprov. , Westfalen Nr 3</w:t>
      </w:r>
    </w:p>
    <w:p>
      <w:r>
        <w:t>33</w:t>
        <w:tab/>
        <w:t>Bd. 8, 1427</w:t>
      </w:r>
    </w:p>
    <w:p>
      <w:r>
        <w:t>40</w:t>
        <w:tab/>
        <w:t>s[Adressbuch für die o[2{Provinz} 1{Westfalen}]o]s</w:t>
      </w:r>
    </w:p>
    <w:p>
      <w:r>
        <w:t>43</w:t>
        <w:tab/>
        <w:t>1846</w:t>
      </w:r>
    </w:p>
    <w:p>
      <w:r>
        <w:br/>
        <w:t>30</w:t>
        <w:tab/>
        <w:t>Nr. 16821</w:t>
      </w:r>
    </w:p>
    <w:p>
      <w:r>
        <w:t>31</w:t>
        <w:tab/>
        <w:t>Rep. 89 C XVIII Gen. Nr 18</w:t>
      </w:r>
    </w:p>
    <w:p>
      <w:r>
        <w:t>33</w:t>
        <w:tab/>
        <w:t>Bd. 8, 1427/1</w:t>
      </w:r>
    </w:p>
    <w:p>
      <w:r>
        <w:t>40</w:t>
        <w:tab/>
        <w:t>Verzeichnisse der Beamten des k[Geheime&lt;s&gt;n Zivilkabinett]ks, der I. Abteilung, für die Herausgabe des t[Hof- und Staatshandbuch]tes</w:t>
      </w:r>
    </w:p>
    <w:p>
      <w:r>
        <w:t>43</w:t>
        <w:tab/>
        <w:t>1846 - 1848</w:t>
      </w:r>
    </w:p>
    <w:p>
      <w:r>
        <w:br/>
        <w:t>30</w:t>
        <w:tab/>
        <w:t>Nr. 16822</w:t>
      </w:r>
    </w:p>
    <w:p>
      <w:r>
        <w:t>31</w:t>
        <w:tab/>
        <w:t>Rep. 89 H XXI Gen. Nr 50a</w:t>
      </w:r>
    </w:p>
    <w:p>
      <w:r>
        <w:t>33</w:t>
        <w:tab/>
        <w:t>Bd. 8, 1427/1</w:t>
      </w:r>
    </w:p>
    <w:p>
      <w:r>
        <w:t>40</w:t>
        <w:tab/>
        <w:t>Redaktion der mit dem t[Preußischen Staatskalender]t verbundenen vergleichenden s[Kalender]s</w:t>
      </w:r>
    </w:p>
    <w:p>
      <w:r>
        <w:t>43</w:t>
        <w:tab/>
        <w:t>1849 - 1882</w:t>
      </w:r>
    </w:p>
    <w:p>
      <w:r>
        <w:br/>
        <w:t>30</w:t>
        <w:tab/>
        <w:t>Nr. 18746</w:t>
      </w:r>
    </w:p>
    <w:p>
      <w:r>
        <w:t>31</w:t>
        <w:tab/>
        <w:t>Rep. 89 B XIV 7 Nr 1</w:t>
      </w:r>
    </w:p>
    <w:p>
      <w:r>
        <w:t>33</w:t>
        <w:tab/>
        <w:t>Bd. 10, S. 1553</w:t>
      </w:r>
    </w:p>
    <w:p>
      <w:r>
        <w:t>40</w:t>
        <w:tab/>
        <w:t>Pränumerationen und s[Subskiptionen auf Druck- und Kunstsachen]s</w:t>
      </w:r>
    </w:p>
    <w:p>
      <w:r>
        <w:t>43</w:t>
        <w:tab/>
        <w:t>1822 - 1831</w:t>
      </w:r>
    </w:p>
    <w:p>
      <w:r>
        <w:br/>
        <w:t>30</w:t>
        <w:tab/>
        <w:t>Nr. 18747 - 18748</w:t>
      </w:r>
    </w:p>
    <w:p>
      <w:r>
        <w:t>31</w:t>
        <w:tab/>
        <w:t>Rep. 89 H XI Gen. Nr 33 Bd. 1 - 2</w:t>
      </w:r>
    </w:p>
    <w:p>
      <w:r>
        <w:t>33</w:t>
        <w:tab/>
        <w:t>Bd. 10, S. 1554</w:t>
      </w:r>
    </w:p>
    <w:p>
      <w:r>
        <w:t>40</w:t>
        <w:tab/>
        <w:t>Allgemeine Bestimmungen über den s[Schutz von Werken der Wissenschaft und Kunst gegen s[Nachdruck]s und Nachbildung]s (s[Urheberrecht]s), Bd. 1 - 2</w:t>
      </w:r>
    </w:p>
    <w:p>
      <w:r>
        <w:t>43</w:t>
        <w:tab/>
        <w:t>1823 - 1910</w:t>
      </w:r>
    </w:p>
    <w:p>
      <w:r>
        <w:br/>
        <w:t>30</w:t>
        <w:tab/>
        <w:t>Nr. 18749 - 18753</w:t>
      </w:r>
    </w:p>
    <w:p>
      <w:r>
        <w:t>31</w:t>
        <w:tab/>
        <w:t>Rep. 89 H XI Gen. Nr 40 Bd. 1 - 4</w:t>
      </w:r>
    </w:p>
    <w:p>
      <w:r>
        <w:t>33</w:t>
        <w:tab/>
        <w:t>Bd. 10, S. 1554</w:t>
      </w:r>
    </w:p>
    <w:p>
      <w:r>
        <w:t>40</w:t>
        <w:tab/>
        <w:t>Gesuche um s[Subskriptionen für die Herausgabe von Werken der Kunst und Literatur]s, Bd. 1 - 4</w:t>
      </w:r>
    </w:p>
    <w:p>
      <w:r>
        <w:t>42</w:t>
        <w:tab/>
        <w:t>1 Beiheft</w:t>
      </w:r>
    </w:p>
    <w:p>
      <w:r>
        <w:t>43</w:t>
        <w:tab/>
        <w:t>1828 - 1873</w:t>
      </w:r>
    </w:p>
    <w:p>
      <w:r>
        <w:br/>
        <w:t>30</w:t>
        <w:tab/>
        <w:t>Nr. 18754</w:t>
      </w:r>
    </w:p>
    <w:p>
      <w:r>
        <w:t>31</w:t>
        <w:tab/>
        <w:t>Rep. 89 E XII  Nr 3</w:t>
      </w:r>
    </w:p>
    <w:p>
      <w:r>
        <w:t>33</w:t>
        <w:tab/>
        <w:t>Bd. 10, S. 1554</w:t>
      </w:r>
    </w:p>
    <w:p>
      <w:r>
        <w:t>40</w:t>
        <w:tab/>
        <w:t>Gesetz zum s[Schutz des Eigentums von Werken der Wissenschaft und Kunst gegen s[Nachdruck]s]s und Nachbildung</w:t>
      </w:r>
    </w:p>
    <w:p>
      <w:r>
        <w:t>43</w:t>
        <w:tab/>
        <w:t>1836</w:t>
      </w:r>
    </w:p>
    <w:p>
      <w:r>
        <w:br/>
        <w:t>30</w:t>
        <w:tab/>
        <w:t>Nr. 18755</w:t>
      </w:r>
    </w:p>
    <w:p>
      <w:r>
        <w:t>31</w:t>
        <w:tab/>
        <w:t>Rep. 89 H XI Gen. Nr 33a</w:t>
      </w:r>
    </w:p>
    <w:p>
      <w:r>
        <w:t>33</w:t>
        <w:tab/>
        <w:t>Bd. 10, S. 1554</w:t>
      </w:r>
    </w:p>
    <w:p>
      <w:r>
        <w:t>40</w:t>
        <w:tab/>
        <w:t>s[Nachdruck]s und Nachbildung von Werken der Wissenschaft und Kunst (Einzelfälle)</w:t>
      </w:r>
    </w:p>
    <w:p>
      <w:r>
        <w:t>43</w:t>
        <w:tab/>
        <w:t>1895 - 1917</w:t>
      </w:r>
    </w:p>
    <w:p>
      <w:r>
        <w:br/>
        <w:t>30</w:t>
        <w:tab/>
        <w:t>Nr. 18756 - 18762</w:t>
      </w:r>
    </w:p>
    <w:p>
      <w:r>
        <w:t>33</w:t>
        <w:tab/>
        <w:t>Bd. 10, S. 1554</w:t>
      </w:r>
    </w:p>
    <w:p>
      <w:r>
        <w:t>40</w:t>
        <w:tab/>
        <w:t>Korrespondenz zu eingesandten s[Schriften auf dem Gebiet von Wissenschaft und Kunst]s, s[Literatur und Sozialpolitik]s, Bd. 1 - 7</w:t>
      </w:r>
    </w:p>
    <w:p>
      <w:r>
        <w:t>43</w:t>
        <w:tab/>
        <w:t>1810 - 1872</w:t>
      </w:r>
    </w:p>
    <w:p>
      <w:r>
        <w:br/>
        <w:t>30</w:t>
        <w:tab/>
        <w:t>Nr. 18764 - 19448</w:t>
      </w:r>
    </w:p>
    <w:p>
      <w:r>
        <w:t>33</w:t>
        <w:tab/>
        <w:t>Bd. 10, S. 1555 ff.</w:t>
      </w:r>
    </w:p>
    <w:p>
      <w:r>
        <w:t>40</w:t>
        <w:tab/>
        <w:t>Korrespondenz zu s[2{eingesandte}n 1{Schriften}]s, A - Z</w:t>
      </w:r>
    </w:p>
    <w:p>
      <w:r>
        <w:t>43</w:t>
        <w:tab/>
        <w:t>1841 - 1873</w:t>
      </w:r>
    </w:p>
    <w:p>
      <w:r>
        <w:br/>
        <w:t>30</w:t>
        <w:tab/>
        <w:t>Nr. 19473</w:t>
      </w:r>
    </w:p>
    <w:p>
      <w:r>
        <w:t>33</w:t>
        <w:tab/>
        <w:t>Bd. 10, S. 1570</w:t>
      </w:r>
    </w:p>
    <w:p>
      <w:r>
        <w:t>40</w:t>
        <w:tab/>
        <w:t>Übersendung von s[1{Werke}n 2{über die ungarische und die portugiesische Pflanzenwelt}]s sowie der t[Memoiren des Herzogs von Dalmatien]t</w:t>
      </w:r>
    </w:p>
    <w:p>
      <w:r>
        <w:t>43</w:t>
        <w:tab/>
        <w:t>1813 - 1815</w:t>
      </w:r>
    </w:p>
    <w:p>
      <w:r>
        <w:br/>
        <w:t>30</w:t>
        <w:tab/>
        <w:t>Nr. 19474</w:t>
      </w:r>
    </w:p>
    <w:p>
      <w:r>
        <w:t>31</w:t>
        <w:tab/>
        <w:t>Rep. 89 B XIV 14 Nr 1</w:t>
      </w:r>
    </w:p>
    <w:p>
      <w:r>
        <w:t>33</w:t>
        <w:tab/>
        <w:t>Bd. 10, S. 1571</w:t>
      </w:r>
    </w:p>
    <w:p>
      <w:r>
        <w:t>40</w:t>
        <w:tab/>
        <w:t>Vom p[7{Hofagent}en 1{Tyroff} in 6{o[Nürnberg]o}]p herausgegebene s[Wappenbücher]s usw.</w:t>
      </w:r>
    </w:p>
    <w:p>
      <w:r>
        <w:t>43</w:t>
        <w:tab/>
        <w:t>1816 - 1871</w:t>
      </w:r>
    </w:p>
    <w:p>
      <w:r>
        <w:br/>
        <w:t>30</w:t>
        <w:tab/>
        <w:t>Nr. 19475</w:t>
      </w:r>
    </w:p>
    <w:p>
      <w:r>
        <w:t>31</w:t>
        <w:tab/>
        <w:t>Rep. 89 C XLIV Nr 3</w:t>
      </w:r>
    </w:p>
    <w:p>
      <w:r>
        <w:t>33</w:t>
        <w:tab/>
        <w:t>Bd. 10, S. 1571</w:t>
      </w:r>
    </w:p>
    <w:p>
      <w:r>
        <w:t>40</w:t>
        <w:tab/>
        <w:t>Unterstützung des p[4{Prof.} 1{Klaproth}]p zur Herausgabe seiner asiatischen Werke; Ankauf seiner chinesischen und mandschurischen Werke</w:t>
      </w:r>
    </w:p>
    <w:p>
      <w:r>
        <w:t>43</w:t>
        <w:tab/>
        <w:t>1824 - 1828</w:t>
      </w:r>
    </w:p>
    <w:p>
      <w:r>
        <w:br/>
        <w:t>30</w:t>
        <w:tab/>
        <w:t>Nr. 19476</w:t>
      </w:r>
    </w:p>
    <w:p>
      <w:r>
        <w:t>31</w:t>
        <w:tab/>
        <w:t>Rep. 89 B XIV 10 Nr 1</w:t>
      </w:r>
    </w:p>
    <w:p>
      <w:r>
        <w:t>33</w:t>
        <w:tab/>
        <w:t>Bd. 10, S. 1572</w:t>
      </w:r>
    </w:p>
    <w:p>
      <w:r>
        <w:t>40</w:t>
        <w:tab/>
        <w:t>Herausgabe der t[Allgemeinen Enzyklopädie der Künste und Wissenschaften]t von p[Ersch]p und p[Gruber]p</w:t>
      </w:r>
    </w:p>
    <w:p>
      <w:r>
        <w:t>43</w:t>
        <w:tab/>
        <w:t>1825 - 1851</w:t>
      </w:r>
    </w:p>
    <w:p>
      <w:r>
        <w:br/>
        <w:t>30</w:t>
        <w:tab/>
        <w:t>Nr. 19477</w:t>
      </w:r>
    </w:p>
    <w:p>
      <w:r>
        <w:t>31</w:t>
        <w:tab/>
        <w:t>Rep. 89 C XLIV Nr 6</w:t>
      </w:r>
    </w:p>
    <w:p>
      <w:r>
        <w:t>33</w:t>
        <w:tab/>
        <w:t>Bd. 10, S. 1572</w:t>
      </w:r>
    </w:p>
    <w:p>
      <w:r>
        <w:t>40</w:t>
        <w:tab/>
        <w:t>Unterstützung von p[4{Prof.} 1{Radloff}]p bei der  Herausgabe einer deutschen t[&lt;Deutsche&gt; Sprachlehre]t</w:t>
      </w:r>
    </w:p>
    <w:p>
      <w:r>
        <w:t>43</w:t>
        <w:tab/>
        <w:t>1826</w:t>
      </w:r>
    </w:p>
    <w:p>
      <w:r>
        <w:br/>
        <w:t>30</w:t>
        <w:tab/>
        <w:t>Nr. 19478</w:t>
      </w:r>
    </w:p>
    <w:p>
      <w:r>
        <w:t>31</w:t>
        <w:tab/>
        <w:t>Rep. 89 B XIV 4 Nr 10 1/2</w:t>
      </w:r>
    </w:p>
    <w:p>
      <w:r>
        <w:t>33</w:t>
        <w:tab/>
        <w:t>Bd. 10, S. 1572</w:t>
      </w:r>
    </w:p>
    <w:p>
      <w:r>
        <w:t>40</w:t>
        <w:tab/>
        <w:t>Neuherausgabe der Werke p[Zwingli]ps durch p[4{Prof.} 1{Schultess}]p</w:t>
      </w:r>
    </w:p>
    <w:p>
      <w:r>
        <w:t>43</w:t>
        <w:tab/>
        <w:t>1827</w:t>
      </w:r>
    </w:p>
    <w:p>
      <w:r>
        <w:br/>
        <w:t>30</w:t>
        <w:tab/>
        <w:t>Nr. 19479</w:t>
      </w:r>
    </w:p>
    <w:p>
      <w:r>
        <w:t>31</w:t>
        <w:tab/>
        <w:t>Rep. 89 B XIV 9 Nr 10</w:t>
      </w:r>
    </w:p>
    <w:p>
      <w:r>
        <w:t>33</w:t>
        <w:tab/>
        <w:t>Bd. 10, S. 1572</w:t>
      </w:r>
    </w:p>
    <w:p>
      <w:r>
        <w:t>40</w:t>
        <w:tab/>
        <w:t>Herausgabe des vom p[7{Geheimen Oberbaurat} 4{Dr.} 1{Crelle}]p bearbeiteten t[Journals der Mathematik]t</w:t>
      </w:r>
    </w:p>
    <w:p>
      <w:r>
        <w:t>43</w:t>
        <w:tab/>
        <w:t>1827 - 1854</w:t>
      </w:r>
    </w:p>
    <w:p>
      <w:r>
        <w:br/>
        <w:t>30</w:t>
        <w:tab/>
        <w:t>Nr. 19480</w:t>
      </w:r>
    </w:p>
    <w:p>
      <w:r>
        <w:t>31</w:t>
        <w:tab/>
        <w:t>Rep. 89 C XVIII Gen Nr 10</w:t>
      </w:r>
    </w:p>
    <w:p>
      <w:r>
        <w:t>33</w:t>
        <w:tab/>
        <w:t>Bd. 10, S. 1572</w:t>
      </w:r>
    </w:p>
    <w:p>
      <w:r>
        <w:t>40</w:t>
        <w:tab/>
        <w:t>Herausgabe einer Darstellung der Geschichte des preußischen Staates von dem p[7{Generalmajor} 1{Rühle von Lilienstern}]p</w:t>
      </w:r>
    </w:p>
    <w:p>
      <w:r>
        <w:t>43</w:t>
        <w:tab/>
        <w:t>1828 - 1838</w:t>
      </w:r>
    </w:p>
    <w:p>
      <w:r>
        <w:br/>
        <w:t>30</w:t>
        <w:tab/>
        <w:t>Nr. 19481</w:t>
      </w:r>
    </w:p>
    <w:p>
      <w:r>
        <w:t>31</w:t>
        <w:tab/>
        <w:t>Rep. 89 C XLIII a Gen Nr 8</w:t>
      </w:r>
    </w:p>
    <w:p>
      <w:r>
        <w:t>33</w:t>
        <w:tab/>
        <w:t>Bd. 10, S. 1572</w:t>
      </w:r>
    </w:p>
    <w:p>
      <w:r>
        <w:t>40</w:t>
        <w:tab/>
        <w:t>Beabsichtigte Herausgabe der t[Panoramen der Rhein- und Maingegenden]t durch den p[5{s[Buch&lt;händler&gt;]s- und Kunsthändler} 1{Wilmans} in 6{o[Frankfurt a. M.]o}]p</w:t>
      </w:r>
    </w:p>
    <w:p>
      <w:r>
        <w:t>43</w:t>
        <w:tab/>
        <w:t>1829</w:t>
      </w:r>
    </w:p>
    <w:p>
      <w:r>
        <w:br/>
        <w:t>30</w:t>
        <w:tab/>
        <w:t>Nr. 19482</w:t>
      </w:r>
    </w:p>
    <w:p>
      <w:r>
        <w:t>31</w:t>
        <w:tab/>
        <w:t>Rep. 89 C XLIII a Westfalen Nr 7</w:t>
      </w:r>
    </w:p>
    <w:p>
      <w:r>
        <w:t>33</w:t>
        <w:tab/>
        <w:t>Bd. 10, S. 1572</w:t>
      </w:r>
    </w:p>
    <w:p>
      <w:r>
        <w:t>40</w:t>
        <w:tab/>
        <w:t>Schrift des p[7{Direktors des Gymnasiums} in 6{o[Hamm]o}, 4{Dr.} 1{Kapp}]p, über Elementargeographie und von ihm s[2{herauszugebende}n 1{Karte}]sn</w:t>
      </w:r>
    </w:p>
    <w:p>
      <w:r>
        <w:t>43</w:t>
        <w:tab/>
        <w:t>1835</w:t>
      </w:r>
    </w:p>
    <w:p>
      <w:r>
        <w:br/>
        <w:t>30</w:t>
        <w:tab/>
        <w:t>Nr. 19483 - 19488</w:t>
      </w:r>
    </w:p>
    <w:p>
      <w:r>
        <w:t>31</w:t>
        <w:tab/>
        <w:t>Rep. 89 H XI Gen. Nr 4 Bd 1 - 6</w:t>
      </w:r>
    </w:p>
    <w:p>
      <w:r>
        <w:t>33</w:t>
        <w:tab/>
        <w:t>Bd. 10, S. 1573</w:t>
      </w:r>
    </w:p>
    <w:p>
      <w:r>
        <w:t>40</w:t>
        <w:tab/>
        <w:t>Herausgabe der Schriften p[3{König} 2{Friedrichs II.}]p, Bd. 1 - 6</w:t>
      </w:r>
    </w:p>
    <w:p>
      <w:r>
        <w:t>43</w:t>
        <w:tab/>
        <w:t>1835 - 1918</w:t>
      </w:r>
    </w:p>
    <w:p>
      <w:r>
        <w:br/>
        <w:t>30</w:t>
        <w:tab/>
        <w:t>Nr. 19489</w:t>
      </w:r>
    </w:p>
    <w:p>
      <w:r>
        <w:t>31</w:t>
        <w:tab/>
        <w:t>Rep. 89 B XIV 9 Nr 3</w:t>
      </w:r>
    </w:p>
    <w:p>
      <w:r>
        <w:t>33</w:t>
        <w:tab/>
        <w:t>Bd. 10, S. 1573</w:t>
      </w:r>
    </w:p>
    <w:p>
      <w:r>
        <w:t>40</w:t>
        <w:tab/>
        <w:t>Herausgabe der t[Geschichte von Pommern]t durch p[4{Professor Dr.} 1{Barthold} in 6{o[Greifswald]o}]p</w:t>
      </w:r>
    </w:p>
    <w:p>
      <w:r>
        <w:t>43</w:t>
        <w:tab/>
        <w:t>1836 - 1851</w:t>
      </w:r>
    </w:p>
    <w:p>
      <w:r>
        <w:br/>
        <w:t>30</w:t>
        <w:tab/>
        <w:t>Nr. 19490</w:t>
      </w:r>
    </w:p>
    <w:p>
      <w:r>
        <w:t>31</w:t>
        <w:tab/>
        <w:t>Rep. 89 C XLIII a Sachsen Nr 25</w:t>
      </w:r>
    </w:p>
    <w:p>
      <w:r>
        <w:t>33</w:t>
        <w:tab/>
        <w:t>Bd. 10, S. 1573</w:t>
      </w:r>
    </w:p>
    <w:p>
      <w:r>
        <w:t>40</w:t>
        <w:tab/>
        <w:t>"t[Denkmale der Baukunst des Mittelalters in Sachsen]t" von p[4{Dr.} 1{Puttrich} in 6{o[Leipzig]o}]p</w:t>
      </w:r>
    </w:p>
    <w:p>
      <w:r>
        <w:t>43</w:t>
        <w:tab/>
        <w:t>1837</w:t>
      </w:r>
    </w:p>
    <w:p>
      <w:r>
        <w:br/>
        <w:t>30</w:t>
        <w:tab/>
        <w:t>Nr. 19492</w:t>
      </w:r>
    </w:p>
    <w:p>
      <w:r>
        <w:t>31</w:t>
        <w:tab/>
        <w:t>Rep. 89 H XI Gen. Nr 14</w:t>
      </w:r>
    </w:p>
    <w:p>
      <w:r>
        <w:t>33</w:t>
        <w:tab/>
        <w:t>Bd. 10, S. 1573</w:t>
      </w:r>
    </w:p>
    <w:p>
      <w:r>
        <w:t>40</w:t>
        <w:tab/>
        <w:t>p[4{Professor}en 2{Jakob} 1{&lt;Grimm&gt;}]p und p[4{&lt;Professor&gt;} 2{Wilhelm} 1{Grimm}]p, ihre Schriften und das von ihnen begonnene deutsche t[&lt;Deutsches&gt; Wörterbuch]t</w:t>
      </w:r>
    </w:p>
    <w:p>
      <w:r>
        <w:t>43</w:t>
        <w:tab/>
        <w:t>1840 - 1908</w:t>
      </w:r>
    </w:p>
    <w:p>
      <w:r>
        <w:br/>
        <w:t>30</w:t>
        <w:tab/>
        <w:t>Nr. 19493</w:t>
      </w:r>
    </w:p>
    <w:p>
      <w:r>
        <w:t>31</w:t>
        <w:tab/>
        <w:t>Rep. 89 H XI Sachsen Nr 8</w:t>
      </w:r>
    </w:p>
    <w:p>
      <w:r>
        <w:t>33</w:t>
        <w:tab/>
        <w:t>Bd. 10, S. 1573</w:t>
      </w:r>
    </w:p>
    <w:p>
      <w:r>
        <w:t>40</w:t>
        <w:tab/>
        <w:t>t[Hennebergische&lt;s&gt; Urkundenbuch]t des k[1{Hennebergischen Altertumsverein} in 2{o[Meiningen]o}]k</w:t>
      </w:r>
    </w:p>
    <w:p>
      <w:r>
        <w:t>43</w:t>
        <w:tab/>
        <w:t>1841 - 1877</w:t>
      </w:r>
    </w:p>
    <w:p>
      <w:r>
        <w:br/>
        <w:t>30</w:t>
        <w:tab/>
        <w:t>Nr. 19494</w:t>
      </w:r>
    </w:p>
    <w:p>
      <w:r>
        <w:t>31</w:t>
        <w:tab/>
        <w:t>Rep. 89 C XLIII a Gen. Nr 40</w:t>
      </w:r>
    </w:p>
    <w:p>
      <w:r>
        <w:t>33</w:t>
        <w:tab/>
        <w:t>Bd. 10, S. 1573</w:t>
      </w:r>
    </w:p>
    <w:p>
      <w:r>
        <w:t>40</w:t>
        <w:tab/>
        <w:t>s[2{Abdruck} von 1{Handschriften}]s</w:t>
      </w:r>
    </w:p>
    <w:p>
      <w:r>
        <w:t>43</w:t>
        <w:tab/>
        <w:t>1842</w:t>
      </w:r>
    </w:p>
    <w:p>
      <w:r>
        <w:br/>
        <w:t>30</w:t>
        <w:tab/>
        <w:t>Nr. 19495</w:t>
      </w:r>
    </w:p>
    <w:p>
      <w:r>
        <w:t>31</w:t>
        <w:tab/>
        <w:t>Rep. 89 C XI a Nr 17</w:t>
      </w:r>
    </w:p>
    <w:p>
      <w:r>
        <w:t>33</w:t>
        <w:tab/>
        <w:t>Bd. 10, S. 1573</w:t>
      </w:r>
    </w:p>
    <w:p>
      <w:r>
        <w:t>40</w:t>
        <w:tab/>
        <w:t>Herausgabe einer Urkundensammlung zur Geschichte der o[2{Provinz} 1{Schlesien}]o durch den p[7{Geh. Archivrat} 4{Dr.} 1{Stenzel} aus 6{o[Breslau]o}]p</w:t>
      </w:r>
    </w:p>
    <w:p>
      <w:r>
        <w:t>43</w:t>
        <w:tab/>
        <w:t>1845</w:t>
      </w:r>
    </w:p>
    <w:p>
      <w:r>
        <w:br/>
        <w:t>30</w:t>
        <w:tab/>
        <w:t>Nr. 19496</w:t>
      </w:r>
    </w:p>
    <w:p>
      <w:r>
        <w:t>31</w:t>
        <w:tab/>
        <w:t>Rep. 89 H XI Gen. Nr 5a</w:t>
      </w:r>
    </w:p>
    <w:p>
      <w:r>
        <w:t>33</w:t>
        <w:tab/>
        <w:t>Bd. 10, S. 1573</w:t>
      </w:r>
    </w:p>
    <w:p>
      <w:r>
        <w:t>40</w:t>
        <w:tab/>
        <w:t>Veröffentlichung der t[Memoiren des Staatskanzlers Fürst von Hardenberg]t</w:t>
      </w:r>
    </w:p>
    <w:p>
      <w:r>
        <w:t>43</w:t>
        <w:tab/>
        <w:t>1864 - 1887</w:t>
      </w:r>
    </w:p>
    <w:p>
      <w:r>
        <w:br/>
        <w:t>30</w:t>
        <w:tab/>
        <w:t>Nr. 19497</w:t>
      </w:r>
    </w:p>
    <w:p>
      <w:r>
        <w:t>31</w:t>
        <w:tab/>
        <w:t>Rep. 89 H XI Gen. Nr 2c</w:t>
      </w:r>
    </w:p>
    <w:p>
      <w:r>
        <w:t>33</w:t>
        <w:tab/>
        <w:t>Bd. 10, S. 1573</w:t>
      </w:r>
    </w:p>
    <w:p>
      <w:r>
        <w:t>40</w:t>
        <w:tab/>
        <w:t>Gesamtausgabe der Werke p[4{Dr.} 2{Martin} 1{Luther}]ps</w:t>
      </w:r>
    </w:p>
    <w:p>
      <w:r>
        <w:t>43</w:t>
        <w:tab/>
        <w:t>1881 - 1917</w:t>
      </w:r>
    </w:p>
    <w:p>
      <w:r>
        <w:br/>
        <w:t>30</w:t>
        <w:tab/>
        <w:t>Nr. 19511</w:t>
      </w:r>
    </w:p>
    <w:p>
      <w:r>
        <w:t>31</w:t>
        <w:tab/>
        <w:t>Rep. 89 H XXVIII Nr 2</w:t>
      </w:r>
    </w:p>
    <w:p>
      <w:r>
        <w:t>33</w:t>
        <w:tab/>
        <w:t>Bd. 10, S. 1575</w:t>
      </w:r>
    </w:p>
    <w:p>
      <w:r>
        <w:t>40</w:t>
        <w:tab/>
        <w:t>p[1{Baensch}, 5{s[Buchhändler]s} in 6{o[Magdeburg]o}]p</w:t>
      </w:r>
    </w:p>
    <w:p>
      <w:r>
        <w:t>43</w:t>
        <w:tab/>
        <w:t>1846 - 1900</w:t>
      </w:r>
    </w:p>
    <w:p>
      <w:r>
        <w:br/>
        <w:t>30</w:t>
        <w:tab/>
        <w:t>Nr. 19534</w:t>
      </w:r>
    </w:p>
    <w:p>
      <w:r>
        <w:t>31</w:t>
        <w:tab/>
        <w:t>Rep. 89 H XXVIII Nr 5</w:t>
      </w:r>
    </w:p>
    <w:p>
      <w:r>
        <w:t>33</w:t>
        <w:tab/>
        <w:t>Bd. 10, S. 1577</w:t>
      </w:r>
    </w:p>
    <w:p>
      <w:r>
        <w:t>40</w:t>
        <w:tab/>
        <w:t>k[1{Braun &amp; Cie, Ad. , Fotographische Kunstanstalt und Verlagsbuchhandlung} in 2{o[Dornach]o}]k: s[Einsendung von Kunstsachen]s</w:t>
      </w:r>
    </w:p>
    <w:p>
      <w:r>
        <w:t>43</w:t>
        <w:tab/>
        <w:t>1881 - 1889</w:t>
      </w:r>
    </w:p>
    <w:p>
      <w:r>
        <w:br/>
        <w:t>30</w:t>
        <w:tab/>
        <w:t>Nr. 19539 - 19540</w:t>
      </w:r>
    </w:p>
    <w:p>
      <w:r>
        <w:t>31</w:t>
        <w:tab/>
        <w:t>Rep. 89 H XXVIII Nr 8 Bd 1 - 2</w:t>
      </w:r>
    </w:p>
    <w:p>
      <w:r>
        <w:t>33</w:t>
        <w:tab/>
        <w:t>Bd. 10, S. 1578</w:t>
      </w:r>
    </w:p>
    <w:p>
      <w:r>
        <w:t>40</w:t>
        <w:tab/>
        <w:t>p[1{Büxenstein}, 2{Georg W.} , 7{Buchdruckerei- und Kunstanstaltsbesitzer} in 6{o[Berlin]o}]p, Bd. 1 - 2</w:t>
      </w:r>
    </w:p>
    <w:p>
      <w:r>
        <w:t>43</w:t>
        <w:tab/>
        <w:t>1897 - 1917</w:t>
      </w:r>
    </w:p>
    <w:p>
      <w:r>
        <w:br/>
        <w:t>30</w:t>
        <w:tab/>
        <w:t>Nr. 19611</w:t>
      </w:r>
    </w:p>
    <w:p>
      <w:r>
        <w:t>31</w:t>
        <w:tab/>
        <w:t>Rep. 89 H XXVIII Nr 26</w:t>
      </w:r>
    </w:p>
    <w:p>
      <w:r>
        <w:t>33</w:t>
        <w:tab/>
        <w:t>Bd. 10, S. 1586</w:t>
      </w:r>
    </w:p>
    <w:p>
      <w:r>
        <w:t>40</w:t>
        <w:tab/>
        <w:t>p[1{Hallberger}, 5{s[Verlagsbuchhändler]s} in 6{o[Stuttgart]o}]p, und p[1{Meding}, 7{Regierungsrat a. D.} in 6{o[Wohlenberg]o}]p</w:t>
      </w:r>
    </w:p>
    <w:p>
      <w:r>
        <w:t>43</w:t>
        <w:tab/>
        <w:t>1856 - 1901</w:t>
      </w:r>
    </w:p>
    <w:p>
      <w:r>
        <w:br/>
        <w:t>30</w:t>
        <w:tab/>
        <w:t>Nr. 19740</w:t>
      </w:r>
    </w:p>
    <w:p>
      <w:r>
        <w:t>31</w:t>
        <w:tab/>
        <w:t>Rep. 89 B XIV 12 Nr 4</w:t>
      </w:r>
    </w:p>
    <w:p>
      <w:r>
        <w:t>33</w:t>
        <w:tab/>
        <w:t>Bd. 10, S. 1600</w:t>
      </w:r>
    </w:p>
    <w:p>
      <w:r>
        <w:t>40</w:t>
        <w:tab/>
        <w:t>p[1{Riegel}, 5{s[Buchhändler]s} in 6{o[Potsdam]o}]p: Einsendung von Schriften</w:t>
      </w:r>
    </w:p>
    <w:p>
      <w:r>
        <w:t>43</w:t>
        <w:tab/>
        <w:t>1837 - 1856</w:t>
      </w:r>
    </w:p>
    <w:p>
      <w:r>
        <w:br/>
        <w:t>30</w:t>
        <w:tab/>
        <w:t>Nr. 19762 - 19763</w:t>
      </w:r>
    </w:p>
    <w:p>
      <w:r>
        <w:t>31</w:t>
        <w:tab/>
        <w:t>Rep. 89 H XXVIII Nr 40 Bd 1 - 2</w:t>
      </w:r>
    </w:p>
    <w:p>
      <w:r>
        <w:t>33</w:t>
        <w:tab/>
        <w:t>Bd. 10, S. 1603</w:t>
      </w:r>
    </w:p>
    <w:p>
      <w:r>
        <w:t>40</w:t>
        <w:tab/>
        <w:t>p[1{Scherl}, 5{s[Verlagsbuchhändler]s und s[Zeitungsverleger]s} in 6{o[Berlin]o}]p, Bd. 1 - 2</w:t>
      </w:r>
    </w:p>
    <w:p>
      <w:r>
        <w:t>43</w:t>
        <w:tab/>
        <w:t>1890 - 1918</w:t>
      </w:r>
    </w:p>
    <w:p>
      <w:r>
        <w:br/>
        <w:t>30</w:t>
        <w:tab/>
        <w:t>Nr. 19769</w:t>
      </w:r>
    </w:p>
    <w:p>
      <w:r>
        <w:t>31</w:t>
        <w:tab/>
        <w:t>Rep. 89 C IV S Nr 1</w:t>
      </w:r>
    </w:p>
    <w:p>
      <w:r>
        <w:t>33</w:t>
        <w:tab/>
        <w:t>Bd. 10, S. 1603</w:t>
      </w:r>
    </w:p>
    <w:p>
      <w:r>
        <w:t>40</w:t>
        <w:tab/>
        <w:t>p[1{Schmidt}, 5{s[Buchdrucker]s}]p</w:t>
      </w:r>
    </w:p>
    <w:p>
      <w:r>
        <w:t>43</w:t>
        <w:tab/>
        <w:t>1824</w:t>
      </w:r>
    </w:p>
    <w:p>
      <w:r>
        <w:br/>
        <w:t>30</w:t>
        <w:tab/>
        <w:t>Nr. 19785</w:t>
      </w:r>
    </w:p>
    <w:p>
      <w:r>
        <w:t>31</w:t>
        <w:tab/>
        <w:t>Rep. 89 B XIV 12 Nr 8</w:t>
      </w:r>
    </w:p>
    <w:p>
      <w:r>
        <w:t>33</w:t>
        <w:tab/>
        <w:t>Bd. 10, S. 1605</w:t>
      </w:r>
    </w:p>
    <w:p>
      <w:r>
        <w:t>40</w:t>
        <w:tab/>
        <w:t>p[1{Schwetschke}, 5{s[Buchhändler]s} in 6{o[Halle (Saale)]o}]p: Einsendung von s[2{literarische}n 1{Werke}]sn</w:t>
      </w:r>
    </w:p>
    <w:p>
      <w:r>
        <w:t>43</w:t>
        <w:tab/>
        <w:t>1828 - 1863</w:t>
      </w:r>
    </w:p>
    <w:p>
      <w:r>
        <w:br/>
        <w:t>30</w:t>
        <w:tab/>
        <w:t>Nr. 19795</w:t>
      </w:r>
    </w:p>
    <w:p>
      <w:r>
        <w:t>31</w:t>
        <w:tab/>
        <w:t>Rep. 89 H XXVIII Nr 47</w:t>
      </w:r>
    </w:p>
    <w:p>
      <w:r>
        <w:t>33</w:t>
        <w:tab/>
        <w:t>Bd. 10, S. 1606</w:t>
      </w:r>
    </w:p>
    <w:p>
      <w:r>
        <w:t>40</w:t>
        <w:tab/>
        <w:t>p[1{Soldan}, 5{Hof-, s[Buch&lt;händler&gt;]s- und Kunsthändler} in 6{o[Nürnberg]o}]p</w:t>
      </w:r>
    </w:p>
    <w:p>
      <w:r>
        <w:t>43</w:t>
        <w:tab/>
        <w:t>1861 - 1889</w:t>
      </w:r>
    </w:p>
    <w:p>
      <w:r>
        <w:br/>
        <w:t>30</w:t>
        <w:tab/>
        <w:t>Nr. 19809</w:t>
      </w:r>
    </w:p>
    <w:p>
      <w:r>
        <w:t>31</w:t>
        <w:tab/>
        <w:t>Rep. 89 C IV Lit. T Nr 2</w:t>
      </w:r>
    </w:p>
    <w:p>
      <w:r>
        <w:t>33</w:t>
        <w:tab/>
        <w:t>Bd. 10, S. 1608</w:t>
      </w:r>
    </w:p>
    <w:p>
      <w:r>
        <w:t>40</w:t>
        <w:tab/>
        <w:t>p[1{Tauchnitz}, 2{L.} , 5{s[Buchhändler]s}]p</w:t>
      </w:r>
    </w:p>
    <w:p>
      <w:r>
        <w:t>43</w:t>
        <w:tab/>
        <w:t>1847</w:t>
      </w:r>
    </w:p>
    <w:p>
      <w:r>
        <w:br/>
        <w:t>30</w:t>
        <w:tab/>
        <w:t>Nr. 19820</w:t>
      </w:r>
    </w:p>
    <w:p>
      <w:r>
        <w:t>31</w:t>
        <w:tab/>
        <w:t>Rep. 89 B XIV 14 Nr 2</w:t>
      </w:r>
    </w:p>
    <w:p>
      <w:r>
        <w:t>33</w:t>
        <w:tab/>
        <w:t>Bd. 10, S. 1609</w:t>
      </w:r>
    </w:p>
    <w:p>
      <w:r>
        <w:t>40</w:t>
        <w:tab/>
        <w:t>p[1{Voigt}, 5{s[Hofbuchhändler]s} in 6{o[Weimar]o}]p: Einsendung von s[2{literarische}n 1{Werke}]sn</w:t>
      </w:r>
    </w:p>
    <w:p>
      <w:r>
        <w:t>43</w:t>
        <w:tab/>
        <w:t>1827 - 1854</w:t>
      </w:r>
    </w:p>
    <w:p>
      <w:r>
        <w:br/>
        <w:t>30</w:t>
        <w:tab/>
        <w:t>Nr. 19821 - 19822</w:t>
      </w:r>
    </w:p>
    <w:p>
      <w:r>
        <w:t>31</w:t>
        <w:tab/>
        <w:t>Rep. 89 B XIV 14 Nr 3</w:t>
      </w:r>
    </w:p>
    <w:p>
      <w:r>
        <w:t>33</w:t>
        <w:tab/>
        <w:t>Bd. 10, S. 1609</w:t>
      </w:r>
    </w:p>
    <w:p>
      <w:r>
        <w:t>40</w:t>
        <w:tab/>
        <w:t>p[1{Voigt}, 2{Johannis}, 7{Geh. Archivdirektor} und 4{Professor} in 6{o[Königsberg in Preußen]o}]p: Einsendung seiner Werke und Unterstützung bei der Herausgabe seiner "t[Geschichte Preußens]t", Bd. 1 - 2</w:t>
      </w:r>
    </w:p>
    <w:p>
      <w:r>
        <w:t>43</w:t>
        <w:tab/>
        <w:t>1827 - 1859</w:t>
      </w:r>
    </w:p>
    <w:p>
      <w:r>
        <w:br/>
        <w:t>30</w:t>
        <w:tab/>
        <w:t>Nr. 19851</w:t>
      </w:r>
    </w:p>
    <w:p>
      <w:r>
        <w:t>31</w:t>
        <w:tab/>
        <w:t>Rep. 89 C IV Lit. Z 3</w:t>
      </w:r>
    </w:p>
    <w:p>
      <w:r>
        <w:t>33</w:t>
        <w:tab/>
        <w:t>Bd. 10, S. 1613</w:t>
      </w:r>
    </w:p>
    <w:p>
      <w:r>
        <w:t>40</w:t>
        <w:tab/>
        <w:t>p[1{Zirges}, 2{Wilhelm}, 5{s[Buchhändler]s} in 6{o[Leipzig]o}]p: Einsendung einer Schrift mit den t[2{Gedicht}en "1{Osterlied für Europa}]t" und "t[2{&lt;Gedicht&gt;} 1{Pfingstgedicht für Europa}]t" von p[2{Ernst} 1{Ortlepp}]p, Leipzig z[1831]z. 19 und 20 Seiten (s[Druck]s)</w:t>
      </w:r>
    </w:p>
    <w:p>
      <w:r>
        <w:t>43</w:t>
        <w:tab/>
        <w:t>1831</w:t>
      </w:r>
    </w:p>
    <w:p>
      <w:r>
        <w:br/>
        <w:t>30</w:t>
        <w:tab/>
        <w:t>Nr. 19934</w:t>
      </w:r>
    </w:p>
    <w:p>
      <w:r>
        <w:t>33</w:t>
        <w:tab/>
        <w:t>Bd. 10, S. 1620</w:t>
      </w:r>
    </w:p>
    <w:p>
      <w:r>
        <w:t>40</w:t>
        <w:tab/>
        <w:t>s[2{Städtische} 1{Volksbibliothek}]sen</w:t>
      </w:r>
    </w:p>
    <w:p>
      <w:r>
        <w:t>43</w:t>
        <w:tab/>
        <w:t>1867 - 1901</w:t>
      </w:r>
    </w:p>
    <w:p>
      <w:r>
        <w:br/>
        <w:t>30</w:t>
        <w:tab/>
        <w:t>Nr. 2000</w:t>
      </w:r>
    </w:p>
    <w:p>
      <w:r>
        <w:t>31</w:t>
        <w:tab/>
        <w:t>Rep. 89 C XLIII a Berlin Nr 12</w:t>
      </w:r>
    </w:p>
    <w:p>
      <w:r>
        <w:t>33</w:t>
        <w:tab/>
        <w:t>Bd. 10, S. 1623</w:t>
      </w:r>
    </w:p>
    <w:p>
      <w:r>
        <w:t>40</w:t>
        <w:tab/>
        <w:t>Bildung einer literarischen k[&lt;Literarische&gt; Gesellschaft zur Herausgabe einer t[2{Zeitschrift} "1{Berliner Jahrbücher für wissenschaftliche Kritik}]t"]k</w:t>
      </w:r>
    </w:p>
    <w:p>
      <w:r>
        <w:t>43</w:t>
        <w:tab/>
        <w:t>1826 - 1827</w:t>
      </w:r>
    </w:p>
    <w:p>
      <w:r>
        <w:br/>
        <w:t>30</w:t>
        <w:tab/>
        <w:t>Nr. 20539</w:t>
      </w:r>
    </w:p>
    <w:p>
      <w:r>
        <w:t>31</w:t>
        <w:tab/>
        <w:t>Rep. 89 R XIV 11Nr 8</w:t>
      </w:r>
    </w:p>
    <w:p>
      <w:r>
        <w:t>33</w:t>
        <w:tab/>
        <w:t>Bd. 10, S. 1652</w:t>
      </w:r>
    </w:p>
    <w:p>
      <w:r>
        <w:t>40</w:t>
        <w:tab/>
        <w:t>Ankauf der s[2{musikalisch-liturgische}n 1{Bibliothek}]s des p[7{Universitätsmusikdirektor}s 1{Naue}]p</w:t>
      </w:r>
    </w:p>
    <w:p>
      <w:r>
        <w:t>43</w:t>
        <w:tab/>
        <w:t>1823</w:t>
      </w:r>
    </w:p>
    <w:p>
      <w:r>
        <w:br/>
        <w:t>30</w:t>
        <w:tab/>
        <w:t>Nr. 20555</w:t>
      </w:r>
    </w:p>
    <w:p>
      <w:r>
        <w:t>33</w:t>
        <w:tab/>
        <w:t>Bd. 10, s. 1654</w:t>
      </w:r>
    </w:p>
    <w:p>
      <w:r>
        <w:t>40</w:t>
        <w:tab/>
        <w:t>s[2{Ankauf} der 1{Bibliothek}]s von und der Medaillensammlung von p[7{Medizinalrat} 4{Dr.} 1{Rudolphi}]p</w:t>
      </w:r>
    </w:p>
    <w:p>
      <w:r>
        <w:t>43</w:t>
        <w:tab/>
        <w:t>1833</w:t>
      </w:r>
    </w:p>
    <w:p>
      <w:r>
        <w:br/>
        <w:t>30</w:t>
        <w:tab/>
        <w:t>Nr. 20600 - 20601</w:t>
      </w:r>
    </w:p>
    <w:p>
      <w:r>
        <w:t>31</w:t>
        <w:tab/>
        <w:t>HA Rep. 122 Abt. III Nr 12 Bd. 1 - 2</w:t>
      </w:r>
    </w:p>
    <w:p>
      <w:r>
        <w:t>33</w:t>
        <w:tab/>
        <w:t>Bd. 10, S. 1659</w:t>
      </w:r>
    </w:p>
    <w:p>
      <w:r>
        <w:t>40</w:t>
        <w:tab/>
        <w:t>s[Bibliotheken in königlichen Schlössern]s, Bd. 1 - 2</w:t>
      </w:r>
    </w:p>
    <w:p>
      <w:r>
        <w:t>43</w:t>
        <w:tab/>
        <w:t>1840 - 1918</w:t>
      </w:r>
    </w:p>
    <w:p>
      <w:r>
        <w:br/>
        <w:t>30</w:t>
        <w:tab/>
        <w:t>Nr. 21332</w:t>
      </w:r>
    </w:p>
    <w:p>
      <w:r>
        <w:t>31</w:t>
        <w:tab/>
        <w:t>Rep. 89 H XI Gen. Nr 1</w:t>
      </w:r>
    </w:p>
    <w:p>
      <w:r>
        <w:t>33</w:t>
        <w:tab/>
        <w:t>Bd. 11, S. 1723</w:t>
      </w:r>
    </w:p>
    <w:p>
      <w:r>
        <w:t>40</w:t>
        <w:tab/>
        <w:t>Ankauf von s[2{wissenschaftliche}n 1{Werke}]sn, s[Bibliothek]sen usw. Bibliotheksgebäude</w:t>
      </w:r>
    </w:p>
    <w:p>
      <w:r>
        <w:t>43</w:t>
        <w:tab/>
        <w:t>1824 - 1888</w:t>
      </w:r>
    </w:p>
    <w:p>
      <w:r>
        <w:br/>
        <w:t>30</w:t>
        <w:tab/>
        <w:t>Nr. 21333</w:t>
      </w:r>
    </w:p>
    <w:p>
      <w:r>
        <w:t>31</w:t>
        <w:tab/>
        <w:t>Rep. 89 H XI Gen. Nr 3</w:t>
      </w:r>
    </w:p>
    <w:p>
      <w:r>
        <w:t>33</w:t>
        <w:tab/>
        <w:t>Bd. 11, S. 1723</w:t>
      </w:r>
    </w:p>
    <w:p>
      <w:r>
        <w:t>40</w:t>
        <w:tab/>
        <w:t>Verpflichtung der s[Verleger]s zur Ablieferung von s[Freiexemplar]sen ihrer s[Verlagsartikel]s an die k[1{Königliche Bibliothek} in 2{o[Berlin]o}]k und an die s[Universitätsbibliothek]sen</w:t>
      </w:r>
    </w:p>
    <w:p>
      <w:r>
        <w:t>43</w:t>
        <w:tab/>
        <w:t>1824 - 1855</w:t>
      </w:r>
    </w:p>
    <w:p>
      <w:r>
        <w:br/>
        <w:t>30</w:t>
        <w:tab/>
        <w:t>Nr. 21342 - 21344</w:t>
      </w:r>
    </w:p>
    <w:p>
      <w:r>
        <w:t>31</w:t>
        <w:tab/>
        <w:t>Rep. 89 H XI Berlin Nr 14a Bd. 1 - 3</w:t>
      </w:r>
    </w:p>
    <w:p>
      <w:r>
        <w:t>33</w:t>
        <w:tab/>
        <w:t>Bd. 11, S. 1724</w:t>
      </w:r>
    </w:p>
    <w:p>
      <w:r>
        <w:t>40</w:t>
        <w:tab/>
        <w:t xml:space="preserve">s[3{Erwerbung} von 1{Bücher}]sn für die k[1{Königliche Bibliothek} in 2{o[Berlin]o}]k, Bd. 1 - </w:t>
      </w:r>
    </w:p>
    <w:p>
      <w:r>
        <w:t>43</w:t>
        <w:tab/>
        <w:t>1849 - 1916</w:t>
      </w:r>
    </w:p>
    <w:p>
      <w:r>
        <w:br/>
        <w:t>30</w:t>
        <w:tab/>
        <w:t>Nr. 22174 - 22175</w:t>
      </w:r>
    </w:p>
    <w:p>
      <w:r>
        <w:t>31</w:t>
        <w:tab/>
        <w:t>Rep. 89 H X Gen. Nr 13 Bd. 1 - 2</w:t>
      </w:r>
    </w:p>
    <w:p>
      <w:r>
        <w:t>33</w:t>
        <w:tab/>
        <w:t>Bd. 11, S. 1790</w:t>
      </w:r>
    </w:p>
    <w:p>
      <w:r>
        <w:t>40</w:t>
        <w:tab/>
        <w:t>s[Volksschrift]sen und ihre Verbreitung, Bd. 1 - 2</w:t>
      </w:r>
    </w:p>
    <w:p>
      <w:r>
        <w:t>43</w:t>
        <w:tab/>
        <w:t>1848 - 1918</w:t>
      </w:r>
    </w:p>
    <w:p>
      <w:r>
        <w:br/>
        <w:t>30</w:t>
        <w:tab/>
        <w:t>Nr. 23560</w:t>
      </w:r>
    </w:p>
    <w:p>
      <w:r>
        <w:t>31</w:t>
        <w:tab/>
        <w:t>Rep. 89 H IX Gen. Nr 37a</w:t>
      </w:r>
    </w:p>
    <w:p>
      <w:r>
        <w:t>33</w:t>
        <w:tab/>
        <w:t>Bd.12, S. 1913</w:t>
      </w:r>
    </w:p>
    <w:p>
      <w:r>
        <w:t>40</w:t>
        <w:tab/>
        <w:t>s[2{Herausgabe und Verbreitung} von 1{Bibel}]sn</w:t>
      </w:r>
    </w:p>
    <w:p>
      <w:r>
        <w:t>43</w:t>
        <w:tab/>
        <w:t>1838 - 1914</w:t>
      </w:r>
    </w:p>
    <w:p>
      <w:r>
        <w:br/>
        <w:t>30</w:t>
        <w:tab/>
        <w:t>Nr. 27805</w:t>
      </w:r>
    </w:p>
    <w:p>
      <w:r>
        <w:t>31</w:t>
        <w:tab/>
        <w:t>Rep. 89 C XXXV Gen. Nr 26</w:t>
      </w:r>
    </w:p>
    <w:p>
      <w:r>
        <w:t>33</w:t>
        <w:tab/>
        <w:t>Bd. 14, S. 2341</w:t>
      </w:r>
    </w:p>
    <w:p>
      <w:r>
        <w:t>40</w:t>
        <w:tab/>
        <w:t>Verhältnisse der s[Buchdrucker in den Provinzen]s</w:t>
      </w:r>
    </w:p>
    <w:p>
      <w:r>
        <w:t>43</w:t>
        <w:tab/>
        <w:t>1828 - 1847</w:t>
      </w:r>
    </w:p>
    <w:p>
      <w:r>
        <w:br/>
        <w:t>30</w:t>
        <w:tab/>
        <w:t>Nr. 27806</w:t>
      </w:r>
    </w:p>
    <w:p>
      <w:r>
        <w:t>31</w:t>
        <w:tab/>
        <w:t>Rep. 89 C XXXV Gen. Nr 66</w:t>
      </w:r>
    </w:p>
    <w:p>
      <w:r>
        <w:t>33</w:t>
        <w:tab/>
        <w:t>Bd. 14, S. 2341</w:t>
      </w:r>
    </w:p>
    <w:p>
      <w:r>
        <w:t>40</w:t>
        <w:tab/>
        <w:t>Verhältnisse der s[Buchbinder]s und s[Buchhändler]s</w:t>
      </w:r>
    </w:p>
    <w:p>
      <w:r>
        <w:t>43</w:t>
        <w:tab/>
        <w:t>1847 - 1849</w:t>
      </w:r>
    </w:p>
    <w:p>
      <w:r>
        <w:br/>
        <w:t>30</w:t>
        <w:tab/>
        <w:t>Nr. 27931</w:t>
      </w:r>
    </w:p>
    <w:p>
      <w:r>
        <w:t>31</w:t>
        <w:tab/>
        <w:t>Rep. 89 B III 93 Nr 3</w:t>
      </w:r>
    </w:p>
    <w:p>
      <w:r>
        <w:t>33</w:t>
        <w:tab/>
        <w:t>Bd. 14, S. 2356</w:t>
      </w:r>
    </w:p>
    <w:p>
      <w:r>
        <w:t>40</w:t>
        <w:tab/>
        <w:t>Konkurs des k[p[Unger]psche&lt;s&gt;n Buchdruckerei- und Verlagshaus]kes</w:t>
      </w:r>
    </w:p>
    <w:p>
      <w:r>
        <w:t>43</w:t>
        <w:tab/>
        <w:t>1810 - 1812</w:t>
      </w:r>
    </w:p>
    <w:p>
      <w:r>
        <w:br/>
        <w:t>30</w:t>
        <w:tab/>
        <w:t>Nr. 27932</w:t>
      </w:r>
    </w:p>
    <w:p>
      <w:r>
        <w:t>31</w:t>
        <w:tab/>
        <w:t>Rep. 89 C XXXV Kurmark, Neumark, Sachsen Nr 4</w:t>
      </w:r>
    </w:p>
    <w:p>
      <w:r>
        <w:t>33</w:t>
        <w:tab/>
        <w:t>Bd. 14, S. 2356</w:t>
      </w:r>
    </w:p>
    <w:p>
      <w:r>
        <w:t>40</w:t>
        <w:tab/>
        <w:t>k[1{Steindruckerei p[Siebert]p} in 2{o[Berlin]o}]k</w:t>
      </w:r>
    </w:p>
    <w:p>
      <w:r>
        <w:t>43</w:t>
        <w:tab/>
        <w:t>1823 - 1824</w:t>
      </w:r>
    </w:p>
    <w:p>
      <w:r>
        <w:br/>
        <w:t>30</w:t>
        <w:tab/>
        <w:t>Nr. 27933</w:t>
      </w:r>
    </w:p>
    <w:p>
      <w:r>
        <w:t>31</w:t>
        <w:tab/>
        <w:t>Rep. 89 H XIII Berlin Nr 5b</w:t>
      </w:r>
    </w:p>
    <w:p>
      <w:r>
        <w:t>33</w:t>
        <w:tab/>
        <w:t>Bd, 14, S. 2357</w:t>
      </w:r>
    </w:p>
    <w:p>
      <w:r>
        <w:t>40</w:t>
        <w:tab/>
        <w:t>s[Buchhandlung]sen und s[Buchdruckerei]sen in o[Berlin]o</w:t>
      </w:r>
    </w:p>
    <w:p>
      <w:r>
        <w:t>43</w:t>
        <w:tab/>
        <w:t>1824 - 1915</w:t>
      </w:r>
    </w:p>
    <w:p>
      <w:r>
        <w:br/>
        <w:t>30</w:t>
        <w:tab/>
        <w:t>Nr. 27934</w:t>
      </w:r>
    </w:p>
    <w:p>
      <w:r>
        <w:t>31</w:t>
        <w:tab/>
        <w:t>Rep. 89 C XXXV Kurmark, Neumark, Sachsen Nr 13</w:t>
      </w:r>
    </w:p>
    <w:p>
      <w:r>
        <w:t>33</w:t>
        <w:tab/>
        <w:t>Bd. 14, S. 2357</w:t>
      </w:r>
    </w:p>
    <w:p>
      <w:r>
        <w:t>40</w:t>
        <w:tab/>
        <w:t>k[1{Lithographisches Institut des Generalstabes} 2{&lt;Berlin&gt;}]k und die s[Steindruckerei]sen in o[Berlin]o</w:t>
      </w:r>
    </w:p>
    <w:p>
      <w:r>
        <w:t>43</w:t>
        <w:tab/>
        <w:t>1826 - 1837</w:t>
      </w:r>
    </w:p>
    <w:p>
      <w:r>
        <w:br/>
        <w:t>30</w:t>
        <w:tab/>
        <w:t>Nr. 27940</w:t>
      </w:r>
    </w:p>
    <w:p>
      <w:r>
        <w:t>31</w:t>
        <w:tab/>
        <w:t>Rep. 89 C XXXV Schlesien, Posen Nr 12</w:t>
      </w:r>
    </w:p>
    <w:p>
      <w:r>
        <w:t>33</w:t>
        <w:tab/>
        <w:t>Bd. 14, S. 2357</w:t>
      </w:r>
    </w:p>
    <w:p>
      <w:r>
        <w:t>40</w:t>
        <w:tab/>
        <w:t>Reklamation des p[7{Justizkommissar}s 4{Dr.} 1{Weidemann} in 6{o[Ratibor]o}]p wegen der s[Konzession zum s[Buchhandel]s]s und der Herausgabe der t[2{Zeitschrift} 1{Salina}]t</w:t>
      </w:r>
    </w:p>
    <w:p>
      <w:r>
        <w:t>43</w:t>
        <w:tab/>
        <w:t>1835</w:t>
      </w:r>
    </w:p>
    <w:p>
      <w:r>
        <w:br/>
        <w:t>30</w:t>
        <w:tab/>
        <w:t>Nr. 27942</w:t>
      </w:r>
    </w:p>
    <w:p>
      <w:r>
        <w:t>31</w:t>
        <w:tab/>
        <w:t>Rep. 89 B VII 102 Nr 10</w:t>
      </w:r>
    </w:p>
    <w:p>
      <w:r>
        <w:t>33</w:t>
        <w:tab/>
        <w:t>Bd. 14, S. 2358</w:t>
      </w:r>
    </w:p>
    <w:p>
      <w:r>
        <w:t>40</w:t>
        <w:tab/>
        <w:t>Säkularfeier zur Erfindung der s[Buchdruckerkunst]s</w:t>
      </w:r>
    </w:p>
    <w:p>
      <w:r>
        <w:t>43</w:t>
        <w:tab/>
        <w:t>1840</w:t>
      </w:r>
    </w:p>
    <w:p>
      <w:r>
        <w:br/>
        <w:t>30</w:t>
        <w:tab/>
        <w:t>Nr. 27943</w:t>
      </w:r>
    </w:p>
    <w:p>
      <w:r>
        <w:t>31</w:t>
        <w:tab/>
        <w:t>Rep. 89 C XXXV Preußen, Ostpr. , Westpr. , Litauen Nr 11</w:t>
      </w:r>
    </w:p>
    <w:p>
      <w:r>
        <w:t>33</w:t>
        <w:tab/>
        <w:t>Bd. 14, S. 2358</w:t>
      </w:r>
    </w:p>
    <w:p>
      <w:r>
        <w:t>40</w:t>
        <w:tab/>
        <w:t>k[1{Lithographische Anstalt des p[7{Regierungssekretär}s 1{Falk}]p} in 2{o[Königsberg/Pr.]o}]k</w:t>
      </w:r>
    </w:p>
    <w:p>
      <w:r>
        <w:t>43</w:t>
        <w:tab/>
        <w:t>1841</w:t>
      </w:r>
    </w:p>
    <w:p>
      <w:r>
        <w:br/>
        <w:t>30</w:t>
        <w:tab/>
        <w:t>Nr. 27944</w:t>
      </w:r>
    </w:p>
    <w:p>
      <w:r>
        <w:t>31</w:t>
        <w:tab/>
        <w:t>Rep. 89 B VII 105 Nr 9</w:t>
      </w:r>
    </w:p>
    <w:p>
      <w:r>
        <w:t>33</w:t>
        <w:tab/>
        <w:t>Bd. 14, S. 2358</w:t>
      </w:r>
    </w:p>
    <w:p>
      <w:r>
        <w:t>40</w:t>
        <w:tab/>
        <w:t>k[Staatliches Lithographisches Institut]k</w:t>
      </w:r>
    </w:p>
    <w:p>
      <w:r>
        <w:t>43</w:t>
        <w:tab/>
        <w:t>1844 - 1859</w:t>
      </w:r>
    </w:p>
    <w:p>
      <w:r>
        <w:br/>
        <w:t>30</w:t>
        <w:tab/>
        <w:t>Nr. 27946</w:t>
      </w:r>
    </w:p>
    <w:p>
      <w:r>
        <w:t>31</w:t>
        <w:tab/>
        <w:t>Rep. 89 C XXXV Preußen, Ostpr. , Westpr. , Litauen Nr 16</w:t>
      </w:r>
    </w:p>
    <w:p>
      <w:r>
        <w:t>33</w:t>
        <w:tab/>
        <w:t>Bd. 14, S. 2358</w:t>
      </w:r>
    </w:p>
    <w:p>
      <w:r>
        <w:t>40</w:t>
        <w:tab/>
        <w:t>k[1{p[Hartung]psche Buchdruckerei} in 2{o[Königsberg/Pr.]o}]k</w:t>
      </w:r>
    </w:p>
    <w:p>
      <w:r>
        <w:t>43</w:t>
        <w:tab/>
        <w:t>1850</w:t>
      </w:r>
    </w:p>
    <w:p>
      <w:r>
        <w:br/>
        <w:t>30</w:t>
        <w:tab/>
        <w:t>Nr. 32029</w:t>
      </w:r>
    </w:p>
    <w:p>
      <w:r>
        <w:t>31</w:t>
        <w:tab/>
        <w:t>Rep. 89 B VI 111 Nr 9</w:t>
      </w:r>
    </w:p>
    <w:p>
      <w:r>
        <w:t>33</w:t>
        <w:tab/>
        <w:t>Bd. 17, S. 2805</w:t>
      </w:r>
    </w:p>
    <w:p>
      <w:r>
        <w:t>40</w:t>
        <w:tab/>
        <w:t>s[Verlag der Rang- und Stammlisten]s durch den p[5{Buchdrucker} 1{Diederici}]p</w:t>
      </w:r>
    </w:p>
    <w:p>
      <w:r>
        <w:t>43</w:t>
        <w:tab/>
        <w:t>1816</w:t>
      </w:r>
    </w:p>
    <w:p/>
    <w:p/>
    <w:p>
      <w:r>
        <w:br/>
        <w:t>20</w:t>
        <w:tab/>
        <w:t>I. HA, Rep. 90 - 90a (M)</w:t>
      </w:r>
    </w:p>
    <w:p>
      <w:r>
        <w:t>21</w:t>
        <w:tab/>
        <w:t>Staatsministerium</w:t>
      </w:r>
    </w:p>
    <w:p>
      <w:r>
        <w:t>22</w:t>
        <w:tab/>
        <w:t>I. Hauptabteilung \ Rep. 90 - 90a Staatsministerium</w:t>
      </w:r>
    </w:p>
    <w:p>
      <w:r>
        <w:t>23</w:t>
        <w:tab/>
        <w:t>1814 - 1945</w:t>
      </w:r>
    </w:p>
    <w:p>
      <w:r>
        <w:t>24</w:t>
        <w:tab/>
        <w:t>Findbuch</w:t>
      </w:r>
    </w:p>
    <w:p>
      <w:r>
        <w:t>25</w:t>
        <w:tab/>
        <w:t>Findbücher, 6 Bde. / vgl. dazu den Dahlemer Bestand Rep. 90: In dem 15bändigem Findbuch sind die Merseburger Bestände teilweise mit genannt, jedoch ohne Angabe der Faszikelsignatur, welche dem entsprechenden Merseburger Findbuch zu entnehmen ist. Die Aktenbestände sind nicht mehr vollständig vorhanden, so daß zwar Aktentitel angegeben werden, die Akte aber weder bei den Dahlemer noch bei den Merseburger Beständen vorhanden ist. Das Findbuch Rep. 90a, Bd. 1 war zur Zeit der Erstellung des Inventars zur Restaurierung und damit zur Benutzung nicht zugänglich.</w:t>
      </w:r>
    </w:p>
    <w:p>
      <w:r>
        <w:t>26</w:t>
        <w:tab/>
        <w:t>XXVIII</w:t>
      </w:r>
    </w:p>
    <w:p>
      <w:r>
        <w:t>27</w:t>
        <w:tab/>
        <w:t>XXVIII. Wissenschaftliche und Kunstsachen</w:t>
      </w:r>
    </w:p>
    <w:p>
      <w:r>
        <w:t>29</w:t>
        <w:tab/>
        <w:t>Findbuch Rep. 90, Bd. 2</w:t>
      </w:r>
    </w:p>
    <w:p>
      <w:r>
        <w:t>30</w:t>
        <w:tab/>
        <w:t>Nr. 91</w:t>
      </w:r>
    </w:p>
    <w:p>
      <w:r>
        <w:t>33</w:t>
        <w:tab/>
        <w:t>S. 409</w:t>
      </w:r>
    </w:p>
    <w:p>
      <w:r>
        <w:t>40</w:t>
        <w:tab/>
        <w:t>k[Verein o[Berlin]oer s[Buchhändler]s]k</w:t>
      </w:r>
    </w:p>
    <w:p>
      <w:r>
        <w:t>43</w:t>
        <w:tab/>
        <w:t>1830 - 1832</w:t>
      </w:r>
    </w:p>
    <w:p>
      <w:r>
        <w:br/>
        <w:t>26</w:t>
        <w:tab/>
        <w:t>XXXVI</w:t>
      </w:r>
    </w:p>
    <w:p>
      <w:r>
        <w:t>27</w:t>
        <w:tab/>
        <w:t>XXXVI. s[Zensur]s- und Zeitungswesen</w:t>
      </w:r>
    </w:p>
    <w:p>
      <w:r>
        <w:t>29</w:t>
        <w:tab/>
        <w:t>Findbuch Rep. 90, Bd. 2</w:t>
      </w:r>
    </w:p>
    <w:p>
      <w:r>
        <w:t>30</w:t>
        <w:tab/>
        <w:t>Nr. 2</w:t>
      </w:r>
    </w:p>
    <w:p>
      <w:r>
        <w:t>33</w:t>
        <w:tab/>
        <w:t>S. 468</w:t>
      </w:r>
    </w:p>
    <w:p>
      <w:r>
        <w:t>40</w:t>
        <w:tab/>
        <w:t>betr. die s[1{&lt;Zensur &gt;}2{Schrift}]s über den angeblichen Versuch der Vergiftung Ludwigs des 18. und seiner Familie, von p[Beauchamp]p</w:t>
      </w:r>
    </w:p>
    <w:p>
      <w:r>
        <w:t>43</w:t>
        <w:tab/>
        <w:t>1822 - 1823</w:t>
      </w:r>
    </w:p>
    <w:p>
      <w:r>
        <w:br/>
        <w:t>30</w:t>
        <w:tab/>
        <w:t>Nr. 3</w:t>
      </w:r>
    </w:p>
    <w:p>
      <w:r>
        <w:t>33</w:t>
        <w:tab/>
        <w:t>S. 468</w:t>
      </w:r>
    </w:p>
    <w:p>
      <w:r>
        <w:t>40</w:t>
        <w:tab/>
        <w:t>betr. den p[4{Professor} 1{Görres}]p und seine Schrift: "t[Deutschland und die Revolution]t"</w:t>
      </w:r>
    </w:p>
    <w:p>
      <w:r>
        <w:t>43</w:t>
        <w:tab/>
        <w:t>1819</w:t>
      </w:r>
    </w:p>
    <w:p>
      <w:r>
        <w:br/>
        <w:t>30</w:t>
        <w:tab/>
        <w:t>Nr. 4</w:t>
      </w:r>
    </w:p>
    <w:p>
      <w:r>
        <w:t>33</w:t>
        <w:tab/>
        <w:t>S. 468</w:t>
      </w:r>
    </w:p>
    <w:p>
      <w:r>
        <w:t>40</w:t>
        <w:tab/>
        <w:t>betr. die Schrift des p[4{Professor} 1{Arndt}]p: t[Urtheil über Friedrich den Großen]t</w:t>
      </w:r>
    </w:p>
    <w:p>
      <w:r>
        <w:t>43</w:t>
        <w:tab/>
        <w:t>1819</w:t>
      </w:r>
    </w:p>
    <w:p>
      <w:r>
        <w:br/>
        <w:t>30</w:t>
        <w:tab/>
        <w:t>Nr. 5</w:t>
      </w:r>
    </w:p>
    <w:p>
      <w:r>
        <w:t>33</w:t>
        <w:tab/>
        <w:t>S. 468</w:t>
      </w:r>
    </w:p>
    <w:p>
      <w:r>
        <w:t>40</w:t>
        <w:tab/>
        <w:t>betr. die Herausgabe des "t[Deutschen Beobachter]ts" in o[Hamburg]o</w:t>
      </w:r>
    </w:p>
    <w:p>
      <w:r>
        <w:t>43</w:t>
        <w:tab/>
        <w:t>1815</w:t>
      </w:r>
    </w:p>
    <w:p>
      <w:r>
        <w:br/>
        <w:t>30</w:t>
        <w:tab/>
        <w:t>Nr. 7a</w:t>
      </w:r>
    </w:p>
    <w:p>
      <w:r>
        <w:t>33</w:t>
        <w:tab/>
        <w:t>S. 468</w:t>
      </w:r>
    </w:p>
    <w:p>
      <w:r>
        <w:t>40</w:t>
        <w:tab/>
        <w:t>betr. die Einführung der s[Preßfreiheit]s</w:t>
      </w:r>
    </w:p>
    <w:p>
      <w:r>
        <w:t>42</w:t>
        <w:tab/>
        <w:t>Adhib: Kommissionsakten, betr. die Vorschläge zu einer gesetzlichen Bestimmung über Preßfreiheit 1819</w:t>
      </w:r>
    </w:p>
    <w:p>
      <w:r>
        <w:t>43</w:t>
        <w:tab/>
        <w:t>1819 - 1820</w:t>
      </w:r>
    </w:p>
    <w:p>
      <w:r>
        <w:br/>
        <w:t>30</w:t>
        <w:tab/>
        <w:t>Nr. 7</w:t>
      </w:r>
    </w:p>
    <w:p>
      <w:r>
        <w:t>33</w:t>
        <w:tab/>
        <w:t>S. 468</w:t>
      </w:r>
    </w:p>
    <w:p>
      <w:r>
        <w:t>40</w:t>
        <w:tab/>
        <w:t>Acta, betr. die Verordnungen in s[Censur]s-Angelegenheiten und die Organisation der s[Censur-Behörde]sn, Bd. 1 - 5</w:t>
      </w:r>
    </w:p>
    <w:p>
      <w:r>
        <w:t>43</w:t>
        <w:tab/>
        <w:t>1823 - 1848</w:t>
      </w:r>
    </w:p>
    <w:p>
      <w:r>
        <w:br/>
        <w:t>30</w:t>
        <w:tab/>
        <w:t>Nr. 8</w:t>
      </w:r>
    </w:p>
    <w:p>
      <w:r>
        <w:t>33</w:t>
        <w:tab/>
        <w:t>S. 469</w:t>
      </w:r>
    </w:p>
    <w:p>
      <w:r>
        <w:t>40</w:t>
        <w:tab/>
        <w:t>Acta, betr. die Verhältnisse der s[Intelligenz-Blätter]s und die Aufhebung derselben und des s[Intelligenzblattwesen]ss</w:t>
      </w:r>
    </w:p>
    <w:p>
      <w:r>
        <w:t>43</w:t>
        <w:tab/>
        <w:t>1827 - 1849</w:t>
      </w:r>
    </w:p>
    <w:p>
      <w:r>
        <w:br/>
        <w:t>30</w:t>
        <w:tab/>
        <w:t>Nr. 13</w:t>
      </w:r>
    </w:p>
    <w:p>
      <w:r>
        <w:t>33</w:t>
        <w:tab/>
        <w:t>S. 469</w:t>
      </w:r>
    </w:p>
    <w:p>
      <w:r>
        <w:t>40</w:t>
        <w:tab/>
        <w:t>Acta, betr. die Herausgabe des literarischen Nachlaßes des p[5{Prediger}s und 4{Professors Doctor} 1{Schleiermacher}]p</w:t>
      </w:r>
    </w:p>
    <w:p>
      <w:r>
        <w:t>43</w:t>
        <w:tab/>
        <w:t>1835</w:t>
      </w:r>
    </w:p>
    <w:p>
      <w:r>
        <w:br/>
        <w:t>30</w:t>
        <w:tab/>
        <w:t>Nr. 14</w:t>
      </w:r>
    </w:p>
    <w:p>
      <w:r>
        <w:t>33</w:t>
        <w:tab/>
        <w:t>S. 469</w:t>
      </w:r>
    </w:p>
    <w:p>
      <w:r>
        <w:t>40</w:t>
        <w:tab/>
        <w:t>Acta, betr. die Bestimmungen wegen der s[Censur]s und s[Herausgabe s[2{militärische}r 1{Schrift}]sen]s, Karten und Pläne</w:t>
      </w:r>
    </w:p>
    <w:p>
      <w:r>
        <w:t>43</w:t>
        <w:tab/>
        <w:t>1823 - 1848</w:t>
      </w:r>
    </w:p>
    <w:p>
      <w:r>
        <w:br/>
        <w:t>30</w:t>
        <w:tab/>
        <w:t>Nr. 16</w:t>
      </w:r>
    </w:p>
    <w:p>
      <w:r>
        <w:t>33</w:t>
        <w:tab/>
        <w:t>S. 470</w:t>
      </w:r>
    </w:p>
    <w:p>
      <w:r>
        <w:t>40</w:t>
        <w:tab/>
        <w:t>Acta, betr. das k[1{Ober-Censur-Gericht} 2{zu o[Berlin]o}]k</w:t>
      </w:r>
    </w:p>
    <w:p>
      <w:r>
        <w:t>43</w:t>
        <w:tab/>
        <w:t>1843 - 1848</w:t>
      </w:r>
    </w:p>
    <w:p>
      <w:r>
        <w:br/>
        <w:t>30</w:t>
        <w:tab/>
        <w:t>Nr. 17</w:t>
      </w:r>
    </w:p>
    <w:p>
      <w:r>
        <w:t>33</w:t>
        <w:tab/>
        <w:t>S. 470</w:t>
      </w:r>
    </w:p>
    <w:p>
      <w:r>
        <w:t>40</w:t>
        <w:tab/>
        <w:t>Acta, betr. den Competenz-Conflikt zwischen der s[Censur&lt;verwaltung&gt;]s- und Justizverwaltung</w:t>
      </w:r>
    </w:p>
    <w:p>
      <w:r>
        <w:t>43</w:t>
        <w:tab/>
        <w:t>1845 - 1846</w:t>
      </w:r>
    </w:p>
    <w:p>
      <w:r>
        <w:br/>
        <w:t>30</w:t>
        <w:tab/>
        <w:t>Nr. 17</w:t>
      </w:r>
    </w:p>
    <w:p>
      <w:r>
        <w:t>33</w:t>
        <w:tab/>
        <w:t>S. 471</w:t>
      </w:r>
    </w:p>
    <w:p>
      <w:r>
        <w:t>40</w:t>
        <w:tab/>
        <w:t>Acta, betr. das s[Preßgesetz]s für die o[deutschen Bundesstaaten]o</w:t>
      </w:r>
    </w:p>
    <w:p>
      <w:r>
        <w:t>43</w:t>
        <w:tab/>
        <w:t>1854 - 1856</w:t>
      </w:r>
    </w:p>
    <w:p>
      <w:r>
        <w:br/>
        <w:t>26</w:t>
        <w:tab/>
        <w:t>LVI</w:t>
      </w:r>
    </w:p>
    <w:p>
      <w:r>
        <w:t>27</w:t>
        <w:tab/>
        <w:t>LVI. Eingesandte Schriften</w:t>
      </w:r>
    </w:p>
    <w:p>
      <w:r>
        <w:t>29</w:t>
        <w:tab/>
        <w:t>Findbuch Rep. 90, Bd. 2</w:t>
      </w:r>
    </w:p>
    <w:p>
      <w:r>
        <w:t>30</w:t>
        <w:tab/>
        <w:t>Nr. 2</w:t>
      </w:r>
    </w:p>
    <w:p>
      <w:r>
        <w:t>33</w:t>
        <w:tab/>
        <w:t>S. 703</w:t>
      </w:r>
    </w:p>
    <w:p>
      <w:r>
        <w:t>40</w:t>
        <w:tab/>
        <w:t>Die verschiedenen eingesandten s[2{literarische} 1{&lt;Werke&gt;}]sn und Kunst-Werke und Gesuche um s[Subskription]s darauf, Bd. 1 - 20</w:t>
      </w:r>
    </w:p>
    <w:p>
      <w:r>
        <w:t>43</w:t>
        <w:tab/>
        <w:t>1819 - 1888</w:t>
      </w:r>
    </w:p>
    <w:p>
      <w:r>
        <w:br/>
        <w:t>30</w:t>
        <w:tab/>
        <w:t>Nr. 14</w:t>
      </w:r>
    </w:p>
    <w:p>
      <w:r>
        <w:t>33</w:t>
        <w:tab/>
        <w:t>S. 704</w:t>
      </w:r>
    </w:p>
    <w:p>
      <w:r>
        <w:t>40</w:t>
        <w:tab/>
        <w:t>Die von dem ehemaligen p[5{s[Buchhändler]s} 2{Louis} 1{Quien}]p s[2{eingesandte}n 1{Schrift}]sen</w:t>
      </w:r>
    </w:p>
    <w:p>
      <w:r>
        <w:t>43</w:t>
        <w:tab/>
        <w:t>1850 - 1855</w:t>
      </w:r>
    </w:p>
    <w:p>
      <w:r>
        <w:br/>
        <w:t>30</w:t>
        <w:tab/>
        <w:t>Nr. 15</w:t>
      </w:r>
    </w:p>
    <w:p>
      <w:r>
        <w:t>33</w:t>
        <w:tab/>
        <w:t>S. 704</w:t>
      </w:r>
    </w:p>
    <w:p>
      <w:r>
        <w:t>40</w:t>
        <w:tab/>
        <w:t>Die von dem pensionierten p[5{Gymnasiallehrer} 1{Kohlheim} zu 6{o[Berlin]o}]p s[2{herausgegebene}n 1{Schrift}]sen und dessen Gesuche um Unterstützungen</w:t>
      </w:r>
    </w:p>
    <w:p>
      <w:r>
        <w:t>43</w:t>
        <w:tab/>
        <w:t>1850 - 1863</w:t>
      </w:r>
    </w:p>
    <w:p>
      <w:r>
        <w:br/>
        <w:t>30</w:t>
        <w:tab/>
        <w:t>Nr. 16</w:t>
      </w:r>
    </w:p>
    <w:p>
      <w:r>
        <w:t>33</w:t>
        <w:tab/>
        <w:t>S. 704</w:t>
      </w:r>
    </w:p>
    <w:p>
      <w:r>
        <w:t>40</w:t>
        <w:tab/>
        <w:t>Die von der p[5{Dichterin} 2{Elfriede} 8{von} 1{Mühlenfels}]p s[2{herausgegebene}n 1{Schrift}]sen und gemachten Vorschläge</w:t>
      </w:r>
    </w:p>
    <w:p>
      <w:r>
        <w:t>41</w:t>
        <w:tab/>
        <w:t>Herausgabe einer 2. Auflage ihrer t[2{Gedichte} 1{"Dresdener Album"}]t zum Besten der an Rhein und Weichsel durch Überschwemmung Geschädigten</w:t>
      </w:r>
    </w:p>
    <w:p>
      <w:r>
        <w:t>43</w:t>
        <w:tab/>
        <w:t>1855 - 1856</w:t>
      </w:r>
    </w:p>
    <w:p>
      <w:r>
        <w:br/>
        <w:t>26</w:t>
        <w:tab/>
        <w:t>R VI</w:t>
      </w:r>
    </w:p>
    <w:p>
      <w:r>
        <w:t>27</w:t>
        <w:tab/>
        <w:t>R VI</w:t>
      </w:r>
    </w:p>
    <w:p>
      <w:r>
        <w:t>29</w:t>
        <w:tab/>
        <w:t>Findbuch Rep. 90a, Bd. 2</w:t>
      </w:r>
    </w:p>
    <w:p>
      <w:r>
        <w:t>30</w:t>
        <w:tab/>
        <w:t>Nr. 1</w:t>
      </w:r>
    </w:p>
    <w:p>
      <w:r>
        <w:t>33</w:t>
        <w:tab/>
        <w:t>S. 387</w:t>
      </w:r>
    </w:p>
    <w:p>
      <w:r>
        <w:t>40</w:t>
        <w:tab/>
        <w:t>Akten, betr. die s[Volksbibliothek]sen, s[Volksbildungsverein]se</w:t>
      </w:r>
    </w:p>
    <w:p>
      <w:r>
        <w:t>43</w:t>
        <w:tab/>
        <w:t>1868</w:t>
      </w:r>
    </w:p>
    <w:p>
      <w:r>
        <w:br/>
        <w:t>26</w:t>
        <w:tab/>
        <w:t>S I</w:t>
      </w:r>
    </w:p>
    <w:p>
      <w:r>
        <w:t>27</w:t>
        <w:tab/>
        <w:t>S I</w:t>
      </w:r>
    </w:p>
    <w:p>
      <w:r>
        <w:t>29</w:t>
        <w:tab/>
        <w:t>Findbuch Rep. 90a, Bd. 3</w:t>
      </w:r>
    </w:p>
    <w:p>
      <w:r>
        <w:t>30</w:t>
        <w:tab/>
        <w:t>Nr. 1</w:t>
      </w:r>
    </w:p>
    <w:p>
      <w:r>
        <w:t>33</w:t>
        <w:tab/>
        <w:t>S. 2</w:t>
      </w:r>
    </w:p>
    <w:p>
      <w:r>
        <w:t>40</w:t>
        <w:tab/>
        <w:t>Akten, betr. den Schutz der Werke der Wissenschaft und Kunst gegen s[Nachdruck]s und Nachbildung, Bd. 1- 2</w:t>
      </w:r>
    </w:p>
    <w:p>
      <w:r>
        <w:t>43</w:t>
        <w:tab/>
        <w:t>1815 - 1867</w:t>
      </w:r>
    </w:p>
    <w:p>
      <w:r>
        <w:br/>
        <w:t>30</w:t>
        <w:tab/>
        <w:t>Nr. 2</w:t>
      </w:r>
    </w:p>
    <w:p>
      <w:r>
        <w:t>33</w:t>
        <w:tab/>
        <w:t>S. 2</w:t>
      </w:r>
    </w:p>
    <w:p>
      <w:r>
        <w:t>40</w:t>
        <w:tab/>
        <w:t>Akten, betr. das s[Urheber&lt;recht&gt;]s und das s[Verlagsrecht]s an Werken der Literatur und der Tonkunst, Bd. 1 - 4</w:t>
      </w:r>
    </w:p>
    <w:p>
      <w:r>
        <w:t>41</w:t>
        <w:tab/>
        <w:t>zu Bd. 3: Votum des Kriegsministers zu dem Gesetzentwurf betr. das Urheberrecht an Werken der Literatur und der Tonkunst</w:t>
      </w:r>
    </w:p>
    <w:p>
      <w:r>
        <w:t>43</w:t>
        <w:tab/>
        <w:t>1868 - 1912</w:t>
      </w:r>
    </w:p>
    <w:p>
      <w:r>
        <w:t>45</w:t>
        <w:tab/>
        <w:t>wahrscheinlich nur Bd. 3 erhalten</w:t>
      </w:r>
    </w:p>
    <w:p>
      <w:r>
        <w:br/>
        <w:t>30</w:t>
        <w:tab/>
        <w:t>Nr. 6</w:t>
      </w:r>
    </w:p>
    <w:p>
      <w:r>
        <w:t>33</w:t>
        <w:tab/>
        <w:t>S. 2</w:t>
      </w:r>
    </w:p>
    <w:p>
      <w:r>
        <w:t>40</w:t>
        <w:tab/>
        <w:t>Akten, betr. die Verträge mit anderen Staaten zum s[Schutze der Rechte an Werken der Literatur und Kunst]s, Bd. 1 - 3</w:t>
      </w:r>
    </w:p>
    <w:p>
      <w:r>
        <w:t>43</w:t>
        <w:tab/>
        <w:t>1846 - 1930</w:t>
      </w:r>
    </w:p>
    <w:p>
      <w:r>
        <w:t>45</w:t>
        <w:tab/>
        <w:t>fehlt wahrscheinlich</w:t>
      </w:r>
    </w:p>
    <w:p>
      <w:r>
        <w:br/>
        <w:t>26</w:t>
        <w:tab/>
        <w:t>S II 1</w:t>
      </w:r>
    </w:p>
    <w:p>
      <w:r>
        <w:t>27</w:t>
        <w:tab/>
        <w:t>S II 1</w:t>
      </w:r>
    </w:p>
    <w:p>
      <w:r>
        <w:t>29</w:t>
        <w:tab/>
        <w:t>Findbuch Rep. 90a, Bd. 3</w:t>
      </w:r>
    </w:p>
    <w:p>
      <w:r>
        <w:t>30</w:t>
        <w:tab/>
        <w:t>Nr. 4</w:t>
      </w:r>
    </w:p>
    <w:p>
      <w:r>
        <w:t>33</w:t>
        <w:tab/>
        <w:t>S. 3</w:t>
      </w:r>
    </w:p>
    <w:p>
      <w:r>
        <w:t>40</w:t>
        <w:tab/>
        <w:t>Akten, betr. die Ablieferung von s[Freiexemplar]sen der Druckschriften pp. und Kunstwerke an die s[2{öffentliche}n 1{Bibliothek}]sen und Kunstsammlungen</w:t>
      </w:r>
    </w:p>
    <w:p>
      <w:r>
        <w:t>43</w:t>
        <w:tab/>
        <w:t>1824</w:t>
      </w:r>
    </w:p>
    <w:p>
      <w:r>
        <w:br/>
        <w:t>30</w:t>
        <w:tab/>
        <w:t>Nr. 9</w:t>
      </w:r>
    </w:p>
    <w:p>
      <w:r>
        <w:t>33</w:t>
        <w:tab/>
        <w:t>S. 3</w:t>
      </w:r>
    </w:p>
    <w:p>
      <w:r>
        <w:t>40</w:t>
        <w:tab/>
        <w:t>Akten, betr. die t[Zeitschrift für Preussische Geschichte und Landeskunde]t</w:t>
      </w:r>
    </w:p>
    <w:p>
      <w:r>
        <w:t>43</w:t>
        <w:tab/>
        <w:t>1864</w:t>
      </w:r>
    </w:p>
    <w:p>
      <w:r>
        <w:br/>
        <w:t>30</w:t>
        <w:tab/>
        <w:t>Nr. 12</w:t>
      </w:r>
    </w:p>
    <w:p>
      <w:r>
        <w:t>33</w:t>
        <w:tab/>
        <w:t>S. 4</w:t>
      </w:r>
    </w:p>
    <w:p>
      <w:r>
        <w:t>40</w:t>
        <w:tab/>
        <w:t>Akten, betr. die k[1{Deutsche Bücherei} in 2{o[Leipzig]o}]k</w:t>
      </w:r>
    </w:p>
    <w:p>
      <w:r>
        <w:t>43</w:t>
        <w:tab/>
        <w:t>1913</w:t>
      </w:r>
    </w:p>
    <w:p>
      <w:r>
        <w:br/>
        <w:t>30</w:t>
        <w:tab/>
        <w:t>Nr. 23</w:t>
      </w:r>
    </w:p>
    <w:p>
      <w:r>
        <w:t>33</w:t>
        <w:tab/>
        <w:t>S. 5</w:t>
      </w:r>
    </w:p>
    <w:p>
      <w:r>
        <w:t>40</w:t>
        <w:tab/>
        <w:t>Akten, betr. die k[1{Stolberg-Wernigerodische Bibliothek} in 2{o[Wernigerode]o}]k</w:t>
      </w:r>
    </w:p>
    <w:p>
      <w:r>
        <w:t>43</w:t>
        <w:tab/>
        <w:t>1920</w:t>
      </w:r>
    </w:p>
    <w:p>
      <w:r>
        <w:br/>
        <w:t>26</w:t>
        <w:tab/>
        <w:t>T I 1</w:t>
      </w:r>
    </w:p>
    <w:p>
      <w:r>
        <w:t>27</w:t>
        <w:tab/>
        <w:t>T I 1</w:t>
      </w:r>
    </w:p>
    <w:p>
      <w:r>
        <w:t>29</w:t>
        <w:tab/>
        <w:t>Findbuch Rep. 90a, Bd. 3</w:t>
      </w:r>
    </w:p>
    <w:p>
      <w:r>
        <w:t>30</w:t>
        <w:tab/>
        <w:t>Nr. 1</w:t>
      </w:r>
    </w:p>
    <w:p>
      <w:r>
        <w:t>33</w:t>
        <w:tab/>
        <w:t>S. 22</w:t>
      </w:r>
    </w:p>
    <w:p>
      <w:r>
        <w:t>40</w:t>
        <w:tab/>
        <w:t>General-Akten, betr. Bestimmungen über die s[Presse]s, Bd. 1 - 5</w:t>
      </w:r>
    </w:p>
    <w:p>
      <w:r>
        <w:t>43</w:t>
        <w:tab/>
        <w:t>1848 - 1932</w:t>
      </w:r>
    </w:p>
    <w:p>
      <w:r>
        <w:br/>
        <w:t>30</w:t>
        <w:tab/>
        <w:t>Nr. 3</w:t>
      </w:r>
    </w:p>
    <w:p>
      <w:r>
        <w:t>33</w:t>
        <w:tab/>
        <w:t>S. 22</w:t>
      </w:r>
    </w:p>
    <w:p>
      <w:r>
        <w:t>40</w:t>
        <w:tab/>
        <w:t>Akten, betr. die Massnahmen zur Sicherung des Fortbestehens der s[Zeitung]sen usw. und zur Milderung der wirtschaflichen Notlage der s[Presse]s im Allgemeinen, Bd. 1 - 3</w:t>
      </w:r>
    </w:p>
    <w:p>
      <w:r>
        <w:t>43</w:t>
        <w:tab/>
        <w:t>1916 - 1936</w:t>
      </w:r>
    </w:p>
    <w:p>
      <w:r>
        <w:br/>
        <w:t>30</w:t>
        <w:tab/>
        <w:t>Nr. 4</w:t>
      </w:r>
    </w:p>
    <w:p>
      <w:r>
        <w:t>33</w:t>
        <w:tab/>
        <w:t>S. 22</w:t>
      </w:r>
    </w:p>
    <w:p>
      <w:r>
        <w:t>40</w:t>
        <w:tab/>
        <w:t>Akten, betr. die Unterstützung der deutschen s[Presse]s im besetzten Gebiete und in den national gefährdeten Grenzgebieten</w:t>
      </w:r>
    </w:p>
    <w:p>
      <w:r>
        <w:t>43</w:t>
        <w:tab/>
        <w:t>1922</w:t>
      </w:r>
    </w:p>
    <w:p>
      <w:r>
        <w:br/>
        <w:t>30</w:t>
        <w:tab/>
        <w:t>Nr. 5</w:t>
      </w:r>
    </w:p>
    <w:p>
      <w:r>
        <w:t>33</w:t>
        <w:tab/>
        <w:t>S. 22</w:t>
      </w:r>
    </w:p>
    <w:p>
      <w:r>
        <w:t>40</w:t>
        <w:tab/>
        <w:t>Akten, betr. die Ausübung der s[Pressezensur]s während des Krieges z[1914 - 1918]z, Bd. 1 - 2</w:t>
      </w:r>
    </w:p>
    <w:p>
      <w:r>
        <w:t>42</w:t>
        <w:tab/>
        <w:t>Adhib. Sammlung der Anordnungen der k[Oberzensurstelle]k, Bd. 1 - 3 1916 - 1918</w:t>
      </w:r>
    </w:p>
    <w:p>
      <w:r>
        <w:t>43</w:t>
        <w:tab/>
        <w:t>1914 - 1916</w:t>
      </w:r>
    </w:p>
    <w:p>
      <w:r>
        <w:br/>
        <w:t>30</w:t>
        <w:tab/>
        <w:t>Nr. 6</w:t>
      </w:r>
    </w:p>
    <w:p>
      <w:r>
        <w:t>33</w:t>
        <w:tab/>
        <w:t>S. 22</w:t>
      </w:r>
    </w:p>
    <w:p>
      <w:r>
        <w:t>40</w:t>
        <w:tab/>
        <w:t>Akten, betr. die Rechte und Pflichten der s[Schriftleiter s[2{periodische}r 1{Druckschrift}]sen]s (s[Journalistengesetz]s)</w:t>
      </w:r>
    </w:p>
    <w:p>
      <w:r>
        <w:t>43</w:t>
        <w:tab/>
        <w:t>1924</w:t>
      </w:r>
    </w:p>
    <w:p>
      <w:r>
        <w:br/>
        <w:t>30</w:t>
        <w:tab/>
        <w:t>Nr. 7</w:t>
      </w:r>
    </w:p>
    <w:p>
      <w:r>
        <w:t>33</w:t>
        <w:tab/>
        <w:t>S. 22</w:t>
      </w:r>
    </w:p>
    <w:p>
      <w:r>
        <w:t>40</w:t>
        <w:tab/>
        <w:t>Akten, betr. den s[Schutz der s[Pressenachricht]sen]s gegen unbefugte Verwertung</w:t>
      </w:r>
    </w:p>
    <w:p>
      <w:r>
        <w:t>43</w:t>
        <w:tab/>
        <w:t>1928</w:t>
      </w:r>
    </w:p>
    <w:p>
      <w:r>
        <w:br/>
        <w:t>30</w:t>
        <w:tab/>
        <w:t>Nr. 8</w:t>
      </w:r>
    </w:p>
    <w:p>
      <w:r>
        <w:t>33</w:t>
        <w:tab/>
        <w:t>S. 23</w:t>
      </w:r>
    </w:p>
    <w:p>
      <w:r>
        <w:t>40</w:t>
        <w:tab/>
        <w:t>Akten, betr. die Errichtung einer s[Reichspressekammer]s</w:t>
      </w:r>
    </w:p>
    <w:p>
      <w:r>
        <w:t>43</w:t>
        <w:tab/>
        <w:t>1933</w:t>
      </w:r>
    </w:p>
    <w:p>
      <w:r>
        <w:br/>
        <w:t>26</w:t>
        <w:tab/>
        <w:t>T II Spez.</w:t>
      </w:r>
    </w:p>
    <w:p>
      <w:r>
        <w:t>27</w:t>
        <w:tab/>
        <w:t>T II Spezialia</w:t>
      </w:r>
    </w:p>
    <w:p>
      <w:r>
        <w:t>29</w:t>
        <w:tab/>
        <w:t>Findbuch Rep. 90a, Bd. 3 / Abteilung T III, Findbuchseiten 26 - 28 enthalten Akten zum Reichs- und Staatsanzeiger</w:t>
      </w:r>
    </w:p>
    <w:p>
      <w:r>
        <w:t>30</w:t>
        <w:tab/>
        <w:t>Nr. 1</w:t>
      </w:r>
    </w:p>
    <w:p>
      <w:r>
        <w:t>33</w:t>
        <w:tab/>
        <w:t>S. 24</w:t>
      </w:r>
    </w:p>
    <w:p>
      <w:r>
        <w:t>40</w:t>
        <w:tab/>
        <w:t>Akten, betr. Gesuche um Förderung, Unterstütung pp. der Herausgabe von s[Zeitung]sen, Bd. 1 - 2</w:t>
      </w:r>
    </w:p>
    <w:p>
      <w:r>
        <w:t>43</w:t>
        <w:tab/>
        <w:t>1820 - 1927</w:t>
      </w:r>
    </w:p>
    <w:p>
      <w:r>
        <w:br/>
        <w:t>30</w:t>
        <w:tab/>
        <w:t>Nr. 2</w:t>
      </w:r>
    </w:p>
    <w:p>
      <w:r>
        <w:t>33</w:t>
        <w:tab/>
        <w:t>S. 24</w:t>
      </w:r>
    </w:p>
    <w:p>
      <w:r>
        <w:t>40</w:t>
        <w:tab/>
        <w:t>Akten, betr. die Verzeichnisse der s[2{debitierte}n 1{Zeitung}]sen und s[2{&lt;debitierte&gt;} 1{Zeitschrift}]sen</w:t>
      </w:r>
    </w:p>
    <w:p>
      <w:r>
        <w:t>43</w:t>
        <w:tab/>
        <w:t>1853</w:t>
      </w:r>
    </w:p>
    <w:p>
      <w:r>
        <w:br/>
        <w:t>30</w:t>
        <w:tab/>
        <w:t>Nr. 4</w:t>
      </w:r>
    </w:p>
    <w:p>
      <w:r>
        <w:t>33</w:t>
        <w:tab/>
        <w:t>S. 24</w:t>
      </w:r>
    </w:p>
    <w:p>
      <w:r>
        <w:t>40</w:t>
        <w:tab/>
        <w:t>Akten, betr. die s[2{ausländische}n 1{Zeitung}]sen und s[2{&lt;ausländische&gt;} 1{Verlagsartikel}]s</w:t>
      </w:r>
    </w:p>
    <w:p>
      <w:r>
        <w:t>43</w:t>
        <w:tab/>
        <w:t>1820</w:t>
      </w:r>
    </w:p>
    <w:p>
      <w:r>
        <w:br/>
        <w:t>30</w:t>
        <w:tab/>
        <w:t>Nr. 5</w:t>
      </w:r>
    </w:p>
    <w:p>
      <w:r>
        <w:t>33</w:t>
        <w:tab/>
        <w:t>S. 24</w:t>
      </w:r>
    </w:p>
    <w:p>
      <w:r>
        <w:t>40</w:t>
        <w:tab/>
        <w:t>Akten, betr. die Förderung der Herausgabe s[2{gemeinnütziger volkstümliche}r 1{Schrift}]sen und die s[Bekämpfung der s[Schundliteratur]s]s, Bd. 1 - 2</w:t>
      </w:r>
    </w:p>
    <w:p>
      <w:r>
        <w:t>43</w:t>
        <w:tab/>
        <w:t>1873 - 1926</w:t>
      </w:r>
    </w:p>
    <w:p>
      <w:r>
        <w:br/>
        <w:t>30</w:t>
        <w:tab/>
        <w:t>Nr. 6</w:t>
      </w:r>
    </w:p>
    <w:p>
      <w:r>
        <w:t>33</w:t>
        <w:tab/>
        <w:t>S. 24</w:t>
      </w:r>
    </w:p>
    <w:p>
      <w:r>
        <w:t>40</w:t>
        <w:tab/>
        <w:t>Akten, betr. den k[Christlichen Zeitschriftenverein]k</w:t>
      </w:r>
    </w:p>
    <w:p>
      <w:r>
        <w:t>43</w:t>
        <w:tab/>
        <w:t>1896</w:t>
      </w:r>
    </w:p>
    <w:p>
      <w:r>
        <w:br/>
        <w:t>30</w:t>
        <w:tab/>
        <w:t>Nr. 8</w:t>
      </w:r>
    </w:p>
    <w:p>
      <w:r>
        <w:t>33</w:t>
        <w:tab/>
        <w:t>S. 24</w:t>
      </w:r>
    </w:p>
    <w:p>
      <w:r>
        <w:t>40</w:t>
        <w:tab/>
        <w:t>Akten, betr. die Prüfstellen und die k[Ober-Prüfstelle zur Ausführung des s[Gesetzes zur Bewahrung der Jugend vor s[Schmutz- und Schundschriften]s]s]k</w:t>
      </w:r>
    </w:p>
    <w:p>
      <w:r>
        <w:t>43</w:t>
        <w:tab/>
        <w:t>1927</w:t>
      </w:r>
    </w:p>
    <w:p>
      <w:r>
        <w:br/>
        <w:t>30</w:t>
        <w:tab/>
        <w:t>Nr. 9</w:t>
      </w:r>
    </w:p>
    <w:p>
      <w:r>
        <w:t>33</w:t>
        <w:tab/>
        <w:t>S. 24</w:t>
      </w:r>
    </w:p>
    <w:p>
      <w:r>
        <w:t>40</w:t>
        <w:tab/>
        <w:t>Akten, betr. das k[1{Institut für internationale Zeitungskunde} in 2{o[Köln]o}]k</w:t>
      </w:r>
    </w:p>
    <w:p>
      <w:r>
        <w:t>43</w:t>
        <w:tab/>
        <w:t>1928</w:t>
      </w:r>
    </w:p>
    <w:p>
      <w:r>
        <w:br/>
        <w:t>30</w:t>
        <w:tab/>
        <w:t>Nr. 10</w:t>
      </w:r>
    </w:p>
    <w:p>
      <w:r>
        <w:t>33</w:t>
        <w:tab/>
        <w:t>S. 25</w:t>
      </w:r>
    </w:p>
    <w:p>
      <w:r>
        <w:t>40</w:t>
        <w:tab/>
        <w:t>Sammel-Akten, betr. die s[Verbote von s[Zeitung]sen, s[Zeitschrift]sen]s usw.</w:t>
      </w:r>
    </w:p>
    <w:p>
      <w:r>
        <w:t>43</w:t>
        <w:tab/>
        <w:t>1932</w:t>
      </w:r>
    </w:p>
    <w:p>
      <w:r>
        <w:br/>
        <w:t>26</w:t>
        <w:tab/>
        <w:t>T III 1</w:t>
      </w:r>
    </w:p>
    <w:p>
      <w:r>
        <w:t>27</w:t>
        <w:tab/>
        <w:t>T III 1</w:t>
      </w:r>
    </w:p>
    <w:p>
      <w:r>
        <w:t>29</w:t>
        <w:tab/>
        <w:t>Findbuch Rep. 90a, Bd. 3</w:t>
      </w:r>
    </w:p>
    <w:p>
      <w:r>
        <w:t>30</w:t>
        <w:tab/>
        <w:t>Nr. 1</w:t>
      </w:r>
    </w:p>
    <w:p>
      <w:r>
        <w:t>33</w:t>
        <w:tab/>
        <w:t>S. 26</w:t>
      </w:r>
    </w:p>
    <w:p>
      <w:r>
        <w:t>40</w:t>
        <w:tab/>
        <w:t>General-Akten, betr. die Einrichtung pp. (der t[Staats-Zeitung]t t[Allgemeinen Preußischen Zeitung]t) des t[Reichs- und Staatsanzeiger]ts, Bd. 1 - 3</w:t>
      </w:r>
    </w:p>
    <w:p>
      <w:r>
        <w:t>43</w:t>
        <w:tab/>
        <w:t>1822 - 1923</w:t>
      </w:r>
    </w:p>
    <w:p>
      <w:r>
        <w:br/>
        <w:t>26</w:t>
        <w:tab/>
        <w:t>T VI</w:t>
      </w:r>
    </w:p>
    <w:p>
      <w:r>
        <w:t>27</w:t>
        <w:tab/>
        <w:t>T VI</w:t>
      </w:r>
    </w:p>
    <w:p>
      <w:r>
        <w:t>29</w:t>
        <w:tab/>
        <w:t>Findbuch Rep. 90a, Bd. 3</w:t>
      </w:r>
    </w:p>
    <w:p>
      <w:r>
        <w:t>30</w:t>
        <w:tab/>
        <w:t>Nr. 1</w:t>
      </w:r>
    </w:p>
    <w:p>
      <w:r>
        <w:t>33</w:t>
        <w:tab/>
        <w:t>S. 29</w:t>
      </w:r>
    </w:p>
    <w:p>
      <w:r>
        <w:t>40</w:t>
        <w:tab/>
        <w:t>Akten, betr. die Einwirkung auf die s[Privatpresse]s im Sinne der Regierung (s. g. offiziöses s[Pressewesen]s), Bd. 1 - 3</w:t>
      </w:r>
    </w:p>
    <w:p>
      <w:r>
        <w:t>43</w:t>
        <w:tab/>
        <w:t>1848 - 1931</w:t>
      </w:r>
    </w:p>
    <w:p>
      <w:r>
        <w:br/>
        <w:t>30</w:t>
        <w:tab/>
        <w:t>Nr. 9</w:t>
      </w:r>
    </w:p>
    <w:p>
      <w:r>
        <w:t>33</w:t>
        <w:tab/>
        <w:t>S. 30</w:t>
      </w:r>
    </w:p>
    <w:p>
      <w:r>
        <w:t>40</w:t>
        <w:tab/>
        <w:t>Akten, betr. die amtlichen s[Kreisblätter]s</w:t>
      </w:r>
    </w:p>
    <w:p>
      <w:r>
        <w:t>43</w:t>
        <w:tab/>
        <w:t>1863</w:t>
      </w:r>
    </w:p>
    <w:p>
      <w:r>
        <w:br/>
        <w:t>30</w:t>
        <w:tab/>
        <w:t>Nr. 10</w:t>
      </w:r>
    </w:p>
    <w:p>
      <w:r>
        <w:t>33</w:t>
        <w:tab/>
        <w:t>S. 30</w:t>
      </w:r>
    </w:p>
    <w:p>
      <w:r>
        <w:t>40</w:t>
        <w:tab/>
        <w:t>Akten, betr. den k[Reichs- und Staatsverlag G.m.b.H.]k</w:t>
      </w:r>
    </w:p>
    <w:p>
      <w:r>
        <w:t>43</w:t>
        <w:tab/>
        <w:t>1923</w:t>
      </w:r>
    </w:p>
    <w:p>
      <w:r>
        <w:br/>
        <w:t>30</w:t>
        <w:tab/>
        <w:t>Nr. 11</w:t>
      </w:r>
    </w:p>
    <w:p>
      <w:r>
        <w:t>33</w:t>
        <w:tab/>
        <w:t>S. 30</w:t>
      </w:r>
    </w:p>
    <w:p>
      <w:r>
        <w:t>40</w:t>
        <w:tab/>
        <w:t>Akten, betr. die k[Preußische Druckerei- und Verlags-Aktiengesellschaft (Staatsdruckerei)]k</w:t>
      </w:r>
    </w:p>
    <w:p>
      <w:r>
        <w:t>43</w:t>
        <w:tab/>
        <w:t>1926 - 1941</w:t>
      </w:r>
    </w:p>
    <w:p>
      <w:r>
        <w:br/>
        <w:t>26</w:t>
        <w:tab/>
        <w:t>T V</w:t>
      </w:r>
    </w:p>
    <w:p>
      <w:r>
        <w:t>27</w:t>
        <w:tab/>
        <w:t>T V</w:t>
      </w:r>
    </w:p>
    <w:p>
      <w:r>
        <w:t>29</w:t>
        <w:tab/>
        <w:t>Findbuch Rep. 90a, Bd. 3 / enthält Akten, betr. einzelne s[Zeitungen]s / s[Zeitschriften]s , alphabetisch geordnet, die nicht mit aufgenommen wurden (S. 31 - 88)</w:t>
      </w:r>
    </w:p>
    <w:p>
      <w:r>
        <w:t>30</w:t>
        <w:tab/>
        <w:t>Nr. 30</w:t>
      </w:r>
    </w:p>
    <w:p>
      <w:r>
        <w:t>33</w:t>
        <w:tab/>
        <w:t>S. 41</w:t>
      </w:r>
    </w:p>
    <w:p>
      <w:r>
        <w:t>40</w:t>
        <w:tab/>
        <w:t>Akten, betr. die k[1{Deutsche Nachrichtenagentur "Dena", Ost-West-Verlag G.m.b.H.} in 2{o[Berlin]o}]k</w:t>
      </w:r>
    </w:p>
    <w:p>
      <w:r>
        <w:t>43</w:t>
        <w:tab/>
        <w:t>1920</w:t>
      </w:r>
    </w:p>
    <w:p>
      <w:r>
        <w:br/>
        <w:t>30</w:t>
        <w:tab/>
        <w:t>Nr. 31</w:t>
      </w:r>
    </w:p>
    <w:p>
      <w:r>
        <w:t>33</w:t>
        <w:tab/>
        <w:t>S. 41</w:t>
      </w:r>
    </w:p>
    <w:p>
      <w:r>
        <w:t>40</w:t>
        <w:tab/>
        <w:t>Akten, betr. den k[Presse Verlag "p[4{Dr.} 2{R.} 1{Dammert}]p"]k</w:t>
      </w:r>
    </w:p>
    <w:p>
      <w:r>
        <w:t>43</w:t>
        <w:tab/>
        <w:t>1924</w:t>
      </w:r>
    </w:p>
    <w:p/>
    <w:p/>
    <w:p>
      <w:r>
        <w:br/>
        <w:t>20</w:t>
        <w:tab/>
        <w:t>I. HA, Rep. 92 Althoff (M)</w:t>
      </w:r>
    </w:p>
    <w:p>
      <w:r>
        <w:t>22</w:t>
        <w:tab/>
        <w:t>I. Hauptabteilung \ Rep. 92 Nachlaß von p[2{Friedrich} 1{Althoff}, 7{Unterstaatssekretär im k[Kultusmininisterium]k}]p</w:t>
      </w:r>
    </w:p>
    <w:p>
      <w:r>
        <w:t>23</w:t>
        <w:tab/>
        <w:t>1839 - 1908</w:t>
      </w:r>
    </w:p>
    <w:p>
      <w:r>
        <w:t>24</w:t>
        <w:tab/>
        <w:t>Findbuch</w:t>
      </w:r>
    </w:p>
    <w:p>
      <w:r>
        <w:t>26</w:t>
        <w:tab/>
        <w:t>Abt. A</w:t>
      </w:r>
    </w:p>
    <w:p>
      <w:r>
        <w:t>27</w:t>
        <w:tab/>
        <w:t>Abteilung A (sachlich geordnete Korrespondenz)</w:t>
      </w:r>
    </w:p>
    <w:p>
      <w:r>
        <w:t>29</w:t>
        <w:tab/>
        <w:t>Korrespondenz zu Bibliotheken (A I 187 - A I 190) wurde nur auszugsweise aufgenommen.</w:t>
      </w:r>
    </w:p>
    <w:p>
      <w:r>
        <w:t>30</w:t>
        <w:tab/>
        <w:t>Nr. I 3,</w:t>
      </w:r>
    </w:p>
    <w:p>
      <w:r>
        <w:t>33</w:t>
        <w:tab/>
        <w:t>S. 1</w:t>
      </w:r>
    </w:p>
    <w:p>
      <w:r>
        <w:t>40</w:t>
        <w:tab/>
        <w:t xml:space="preserve">Schriftwechsel zwischen Althoff, p[Förtsch]p, p[Keller]p, p[Leoni]p, p[Trübner]p u.a. zur Gesetzsammlung </w:t>
      </w:r>
    </w:p>
    <w:p>
      <w:r>
        <w:t>41</w:t>
        <w:tab/>
        <w:t>auch verschiedene s[Buchhändlerrechnungen Althoffs]s</w:t>
      </w:r>
    </w:p>
    <w:p>
      <w:r>
        <w:t>43</w:t>
        <w:tab/>
        <w:t>1872 - 1878</w:t>
      </w:r>
    </w:p>
    <w:p>
      <w:r>
        <w:t>45</w:t>
        <w:tab/>
        <w:t>Bd. 2</w:t>
      </w:r>
    </w:p>
    <w:p>
      <w:r>
        <w:br/>
        <w:t>30</w:t>
        <w:tab/>
        <w:t>Nr. I 188/2a</w:t>
      </w:r>
    </w:p>
    <w:p>
      <w:r>
        <w:t>33</w:t>
        <w:tab/>
        <w:t>S. 18</w:t>
      </w:r>
    </w:p>
    <w:p>
      <w:r>
        <w:t>40</w:t>
        <w:tab/>
        <w:t>s[Erwerbungen für die s[Kgl. Bibliothek]s]s</w:t>
      </w:r>
    </w:p>
    <w:p>
      <w:r>
        <w:t>43</w:t>
        <w:tab/>
        <w:t>1888 - 1891</w:t>
      </w:r>
    </w:p>
    <w:p>
      <w:r>
        <w:br/>
        <w:t>30</w:t>
        <w:tab/>
        <w:t>Nr. I 220</w:t>
      </w:r>
    </w:p>
    <w:p>
      <w:r>
        <w:t>33</w:t>
        <w:tab/>
        <w:t>S. 21</w:t>
      </w:r>
    </w:p>
    <w:p>
      <w:r>
        <w:t>40</w:t>
        <w:tab/>
        <w:t>t[Internationale Wochenschrift]t</w:t>
      </w:r>
    </w:p>
    <w:p>
      <w:r>
        <w:t>43</w:t>
        <w:tab/>
        <w:t>1907 - 1908</w:t>
      </w:r>
    </w:p>
    <w:p>
      <w:r>
        <w:t>45</w:t>
        <w:tab/>
        <w:t>vgl. A II Nr. 94a</w:t>
      </w:r>
    </w:p>
    <w:p>
      <w:r>
        <w:br/>
        <w:t>30</w:t>
        <w:tab/>
        <w:t>Nr. I 222</w:t>
      </w:r>
    </w:p>
    <w:p>
      <w:r>
        <w:t>33</w:t>
        <w:tab/>
        <w:t>S. 21</w:t>
      </w:r>
    </w:p>
    <w:p>
      <w:r>
        <w:t>40</w:t>
        <w:tab/>
        <w:t>Die Herausgabe des Werks "t[Unser Kaiser]t"</w:t>
      </w:r>
    </w:p>
    <w:p>
      <w:r>
        <w:t>43</w:t>
        <w:tab/>
        <w:t>1898</w:t>
      </w:r>
    </w:p>
    <w:p>
      <w:r>
        <w:br/>
        <w:t>30</w:t>
        <w:tab/>
        <w:t>Nr. II 69</w:t>
      </w:r>
    </w:p>
    <w:p>
      <w:r>
        <w:t>33</w:t>
        <w:tab/>
        <w:t>S. 39</w:t>
      </w:r>
    </w:p>
    <w:p>
      <w:r>
        <w:t>40</w:t>
        <w:tab/>
        <w:t>s[Presse]s (öffentliche Meinung, Majoritäten, s[Schmähschrift]sen u.s.w.)</w:t>
      </w:r>
    </w:p>
    <w:p>
      <w:r>
        <w:t>43</w:t>
        <w:tab/>
        <w:t>1895 - 1906</w:t>
      </w:r>
    </w:p>
    <w:p>
      <w:r>
        <w:br/>
        <w:t>30</w:t>
        <w:tab/>
        <w:t>Nr. II 69b</w:t>
      </w:r>
    </w:p>
    <w:p>
      <w:r>
        <w:t>33</w:t>
        <w:tab/>
        <w:t>S. 39</w:t>
      </w:r>
    </w:p>
    <w:p>
      <w:r>
        <w:t>40</w:t>
        <w:tab/>
        <w:t>s[Zeitung]sen und s[Druckschrift]sen</w:t>
      </w:r>
    </w:p>
    <w:p>
      <w:r>
        <w:t>43</w:t>
        <w:tab/>
        <w:t>1883 - 1908</w:t>
      </w:r>
    </w:p>
    <w:p>
      <w:r>
        <w:br/>
        <w:t>26</w:t>
        <w:tab/>
        <w:t>Abt. B</w:t>
      </w:r>
    </w:p>
    <w:p>
      <w:r>
        <w:t>27</w:t>
        <w:tab/>
        <w:t>Abteilung B (alphabetisch geordnete Korrespondenz)</w:t>
      </w:r>
    </w:p>
    <w:p>
      <w:r>
        <w:t>30</w:t>
        <w:tab/>
        <w:t>Nr. 14</w:t>
      </w:r>
    </w:p>
    <w:p>
      <w:r>
        <w:t>33</w:t>
        <w:tab/>
        <w:t>S. 45</w:t>
      </w:r>
    </w:p>
    <w:p>
      <w:r>
        <w:t>40</w:t>
        <w:tab/>
        <w:t>Korrespondenz p[Bödicker]p-p[Boennecken]p</w:t>
      </w:r>
    </w:p>
    <w:p>
      <w:r>
        <w:t>41</w:t>
        <w:tab/>
        <w:t>p[1{Böhlau}, 2{H}. 6{o[Weimar]o}]p</w:t>
      </w:r>
    </w:p>
    <w:p>
      <w:r>
        <w:t>43</w:t>
        <w:tab/>
        <w:t>1888</w:t>
      </w:r>
    </w:p>
    <w:p>
      <w:r>
        <w:t>45</w:t>
        <w:tab/>
        <w:t>Bd. 1</w:t>
      </w:r>
    </w:p>
    <w:p>
      <w:r>
        <w:br/>
        <w:t>30</w:t>
        <w:tab/>
        <w:t>Nr. 19</w:t>
      </w:r>
    </w:p>
    <w:p>
      <w:r>
        <w:t>33</w:t>
        <w:tab/>
        <w:t>S. 46</w:t>
      </w:r>
    </w:p>
    <w:p>
      <w:r>
        <w:t>40</w:t>
        <w:tab/>
        <w:t>Korrespondenz p[Bubendey]p - p[Bünning]p</w:t>
      </w:r>
    </w:p>
    <w:p>
      <w:r>
        <w:t>41</w:t>
        <w:tab/>
        <w:t>k[1{s[Buchhandlung]s des Waisenhauses} in 2{o[Halle]o}]k</w:t>
      </w:r>
    </w:p>
    <w:p>
      <w:r>
        <w:t>43</w:t>
        <w:tab/>
        <w:t>1898</w:t>
      </w:r>
    </w:p>
    <w:p>
      <w:r>
        <w:t>45</w:t>
        <w:tab/>
        <w:t>Bd. 1</w:t>
      </w:r>
    </w:p>
    <w:p>
      <w:r>
        <w:br/>
        <w:t>30</w:t>
        <w:tab/>
        <w:t>Nr. 145</w:t>
      </w:r>
    </w:p>
    <w:p>
      <w:r>
        <w:t>33</w:t>
        <w:tab/>
        <w:t>S. 53</w:t>
      </w:r>
    </w:p>
    <w:p>
      <w:r>
        <w:t>40</w:t>
        <w:tab/>
        <w:t>Korrespondenz k[Pharus-Verlag]k - k[Piper&lt;-Verlag&gt;]k</w:t>
      </w:r>
    </w:p>
    <w:p>
      <w:r>
        <w:t>45</w:t>
        <w:tab/>
        <w:t>Bd. 1</w:t>
      </w:r>
    </w:p>
    <w:p>
      <w:r>
        <w:br/>
        <w:t>26</w:t>
        <w:tab/>
        <w:t>Abt. C</w:t>
      </w:r>
    </w:p>
    <w:p>
      <w:r>
        <w:t>27</w:t>
        <w:tab/>
        <w:t>Abteilung C (nach Berufen der Absender geordnete Korrespondenz)</w:t>
      </w:r>
    </w:p>
    <w:p>
      <w:r>
        <w:t>30</w:t>
        <w:tab/>
        <w:t>Nr. Nr. 3</w:t>
      </w:r>
    </w:p>
    <w:p>
      <w:r>
        <w:t>33</w:t>
        <w:tab/>
        <w:t>S. 60</w:t>
      </w:r>
    </w:p>
    <w:p>
      <w:r>
        <w:t>40</w:t>
        <w:tab/>
        <w:t>Botaniker, s[Buchhändler]s, s[Bibliothekar]se</w:t>
      </w:r>
    </w:p>
    <w:p>
      <w:r>
        <w:t>41</w:t>
        <w:tab/>
        <w:t>Alberti, p[2{Anton} 3{Graf} 1{A&lt;lberti&gt;. d'Enno}, 6{o[Wien]o}, 7{Herausgeber der s[2{öo[&lt;Ö&gt;sterreich]oisch-o[ungarisch]oe}n 1{Adelszeitung}]s}]p, fordert p[3{Graf} 1{Rehbinder}]p zur Mitarbeit auf z[4.6.&lt;18&gt;94]z / p[1{Ascherson}, 2{F.}, 6{o[Berlin]o}]p, übersendet die neueste Ausgabe seines t[Universitätskalender]ts z[2.5.&lt;18&gt;92]z / p[1{Bailleu}, 4{Dr.}, 7{Archivrat}, 6{o[Charlottenburg]o}]p, meldet die Übernahme der Redaktion des "t[Correspondenzblattes der deutschen Geschichts- und Altertumsvereine]t" z[27.1.&lt;18&gt;96]z / p[1{Barack}, 4{Prof. Dr.}, 6{o[Straßburg]o}, 5{Universitäts-Oberbibliothekar}]p, betr. ein s[Werk über Inkunabelnkunde]s von p[4{Dr.} 2{K.} 1{Burger}, 5{Kustos des k[1{Buchgewerbemuseum}s, 2{o[Leipzig]o}]k}]p z[6.2.&lt;18&gt;92]z / p[1{Büxenstein}, 2{Georg, W.}, 6{o[Berlin]o}]p, Dank für die Förderung des Werkes "t[Unser Kaiser]t" z[8.6.&lt;18&gt;98]z / p[1{Dürr}, 2{Johannes Friedrich}, 5{s[Verlagsbuchhändler]s}, 6{o[Leipzig]o}]p, sendet die Geschichte seiner Firma z[25.3.&lt;19&gt;06]z / p[1{Fischer}, 4{Dr.} 2{Gustav}, 6{o[Jena]o}, 5{Verlagsbuchhändler}]p, dankt für den Roten Adlerorden 4. Klasse z[9.12.&lt;18&gt;95]z / p[1{Grunow}, 2{Johannes}, 5{Verlagsbuchhändler}, 6{Leipzig}]p, betr. sein s[2{grammatisches} 1{Nachschlagebuch}]s z[28.1.&lt;19&gt;06]z / p[1{Jaensch}, 2{Emanuel}, 5{Verlagsbuchhändler}, 6{Magdeburg}]p, s. Döring, sendet: t[Meisterwerke der Kunst aus Sachsen und Thüringen]t z[9.12.&lt;19&gt;04]z / p[1{Kichhoff}, 4{Dr.} 2{A.}, 5{Buchhändler}, 6{Leipzig}]p, übersendet den 1. Band des s[2{Katalog}s der 1{Bibliothek des k[Börsenverein]ks}]s z[Juni &lt;18&gt;85]z / p[1{Perthes}, 2{Emil}, 5{Buchhändler} in 6{o[Gotha]o}]p, verwendet sich für p[2{Hermann} 1{Henrici}, 6{o[Bremen]o}]p z[24.4.&lt;18&gt;95]z / p[1{Trübner}, 2{Karl} 7{j.}, 5{Buchhändler}, 6{o[Straßburg]o}]p, betr. die t[Manessische Liederhandschrift]t z[9.11.&lt;18&gt;87]z / p[1{Toeche-Mittler}, 4{Dr.} 2{Theodor}, 5{s[Hofbuchhändler]s}, 6{Berlin}]p, sendet das Werk des p[7{Geh. Archivrat}es 1{Berner}]p, die t[Briefe Kaiser Wilhelms d. Gr.]t z[24.11.&lt;19&gt;05]z / k[1{p[Voss]pische s[Buchhandlung]s}, 2{Berlin}]k, sendet ihr neuestes s[Verlagswerk]s: t[Briefe, Reden und Erlasse des Kaisers und Königs Friedrich III.]t von p[7{Archivrat} 4{Dr.} 2{G.} 1{Schuster}]p z[31.5.&lt;19&gt;07]z</w:t>
      </w:r>
    </w:p>
    <w:p>
      <w:r>
        <w:t>45</w:t>
        <w:tab/>
        <w:t>vgl. dazu die Analyse der Abteilung C, Findbuch S. 365 und S. 371f. Dort sind Name, eine kurze Inhaltsangabe sowie Daten der Briefe verzeichnet.</w:t>
      </w:r>
    </w:p>
    <w:p>
      <w:r>
        <w:br/>
        <w:t>30</w:t>
        <w:tab/>
        <w:t>Nr. Nr. 5</w:t>
      </w:r>
    </w:p>
    <w:p>
      <w:r>
        <w:t>33</w:t>
        <w:tab/>
        <w:t>S.60</w:t>
      </w:r>
    </w:p>
    <w:p>
      <w:r>
        <w:t>40</w:t>
        <w:tab/>
        <w:t>Chemiker und Technologen, Dichter und Schriftsteller, Bd. 1</w:t>
      </w:r>
    </w:p>
    <w:p>
      <w:r>
        <w:t>41</w:t>
        <w:tab/>
        <w:t>p[1{Dahn}, 4{Prof. Dr.} 2{Felix}, 6{o[Breslau]o}]p, an k[Breitkopf &amp; Härtel]k - ist empört über die verschleppte s[Drucklegung]s seiner Werke 16.12.92</w:t>
      </w:r>
    </w:p>
    <w:p>
      <w:r>
        <w:t>45</w:t>
        <w:tab/>
        <w:t>vgl. dazu die Analyse der Abteilung C, Findbuch S. 375</w:t>
      </w:r>
    </w:p>
    <w:p/>
    <w:p/>
    <w:p>
      <w:r>
        <w:br/>
        <w:t>20</w:t>
        <w:tab/>
        <w:t>I. HA, Rep. 92 Cleinow (M)</w:t>
      </w:r>
    </w:p>
    <w:p>
      <w:r>
        <w:t>22</w:t>
        <w:tab/>
        <w:t>I. Hauptabteilung \ Rep. 92 Nachlaß von p[2{Georg} 1{Cleinow}]p</w:t>
      </w:r>
    </w:p>
    <w:p>
      <w:r>
        <w:t>23</w:t>
        <w:tab/>
        <w:t>1873 - 1935</w:t>
      </w:r>
    </w:p>
    <w:p>
      <w:r>
        <w:t>24</w:t>
        <w:tab/>
        <w:t>Findbuch</w:t>
      </w:r>
    </w:p>
    <w:p>
      <w:r>
        <w:t>30</w:t>
        <w:tab/>
        <w:t>Nr. 9</w:t>
      </w:r>
    </w:p>
    <w:p>
      <w:r>
        <w:t>33</w:t>
        <w:tab/>
        <w:t>S. 1</w:t>
      </w:r>
    </w:p>
    <w:p>
      <w:r>
        <w:t>40</w:t>
        <w:tab/>
        <w:t>Im o[2{Generalgouvernement} 1{Warschau}]o s[2{verbotene} 1{Bücher}]s</w:t>
      </w:r>
    </w:p>
    <w:p>
      <w:r>
        <w:t>43</w:t>
        <w:tab/>
        <w:t>1915 - 1916</w:t>
      </w:r>
    </w:p>
    <w:p>
      <w:r>
        <w:br/>
        <w:t>30</w:t>
        <w:tab/>
        <w:t>Nr. 45</w:t>
      </w:r>
    </w:p>
    <w:p>
      <w:r>
        <w:t>33</w:t>
        <w:tab/>
        <w:t>S. 6</w:t>
      </w:r>
    </w:p>
    <w:p>
      <w:r>
        <w:t>40</w:t>
        <w:tab/>
        <w:t>k[1{p[7{&lt;Gebrüder&gt;} 1{Richter}s 6{&lt;Erfurt&gt;}]p s[Verlagsanstalt]s} , 2{o[Erfurt]o}]k. o[Russisch]oe Abteilung</w:t>
      </w:r>
    </w:p>
    <w:p>
      <w:r>
        <w:t>43</w:t>
        <w:tab/>
        <w:t>1923 - 1925</w:t>
      </w:r>
    </w:p>
    <w:p>
      <w:r>
        <w:t>51</w:t>
        <w:tab/>
        <w:t>4 Bde.</w:t>
      </w:r>
    </w:p>
    <w:p>
      <w:r>
        <w:br/>
        <w:t>30</w:t>
        <w:tab/>
        <w:t>Nr. 46</w:t>
      </w:r>
    </w:p>
    <w:p>
      <w:r>
        <w:t>33</w:t>
        <w:tab/>
        <w:t>S. 6</w:t>
      </w:r>
    </w:p>
    <w:p>
      <w:r>
        <w:t>40</w:t>
        <w:tab/>
        <w:t>Berichte p[Cleinow]ps an die k[1{Firma p[7{Gebrüder} 1{Richter} 6{&lt;Erfurt&gt;}]p}, 2{o[Erfurt]o}]k aus o[Moskau]o</w:t>
      </w:r>
    </w:p>
    <w:p>
      <w:r>
        <w:t>43</w:t>
        <w:tab/>
        <w:t>1924</w:t>
      </w:r>
    </w:p>
    <w:p>
      <w:r>
        <w:br/>
        <w:t>30</w:t>
        <w:tab/>
        <w:t>Nr. 48</w:t>
      </w:r>
    </w:p>
    <w:p>
      <w:r>
        <w:t>33</w:t>
        <w:tab/>
        <w:t>S. 6</w:t>
      </w:r>
    </w:p>
    <w:p>
      <w:r>
        <w:t>40</w:t>
        <w:tab/>
        <w:t>Verhandlungen mit p[2{Georg} 1{Potechin}, 6{o[Moskau]o}]p, über die Herausgabe einer russischen s[Wirtschaftszeitschrift]s mit o[deutsch]oem, o[russisch]oem und o[englisch]oem Paralleltext</w:t>
      </w:r>
    </w:p>
    <w:p>
      <w:r>
        <w:t>43</w:t>
        <w:tab/>
        <w:t>1924</w:t>
      </w:r>
    </w:p>
    <w:p>
      <w:r>
        <w:br/>
        <w:t>30</w:t>
        <w:tab/>
        <w:t>Nr. 72</w:t>
      </w:r>
    </w:p>
    <w:p>
      <w:r>
        <w:t>33</w:t>
        <w:tab/>
        <w:t>S. 9</w:t>
      </w:r>
    </w:p>
    <w:p>
      <w:r>
        <w:t>40</w:t>
        <w:tab/>
        <w:t>Mitarbeit p[Cleinow]ps an dem von p[4{Dr.} 1{Laslowski}]p geplanten t[Handbuch der Oberschlesischen Frage]t</w:t>
      </w:r>
    </w:p>
    <w:p>
      <w:r>
        <w:t>43</w:t>
        <w:tab/>
        <w:t>1933 - 1934</w:t>
      </w:r>
    </w:p>
    <w:p>
      <w:r>
        <w:br/>
        <w:t>30</w:t>
        <w:tab/>
        <w:t>Nr. 73</w:t>
      </w:r>
    </w:p>
    <w:p>
      <w:r>
        <w:t>33</w:t>
        <w:tab/>
        <w:t>S. 9</w:t>
      </w:r>
    </w:p>
    <w:p>
      <w:r>
        <w:t>40</w:t>
        <w:tab/>
        <w:t>Bemühungen um einen s[Verleger]s zur Herausgabe für das t[2{Manuskript}s "1{Die Sowjetgänger}]t"</w:t>
      </w:r>
    </w:p>
    <w:p>
      <w:r>
        <w:t>43</w:t>
        <w:tab/>
        <w:t>1931</w:t>
      </w:r>
    </w:p>
    <w:p>
      <w:r>
        <w:br/>
        <w:t>30</w:t>
        <w:tab/>
        <w:t>Nr. 76</w:t>
      </w:r>
    </w:p>
    <w:p>
      <w:r>
        <w:t>33</w:t>
        <w:tab/>
        <w:t>S. 10</w:t>
      </w:r>
    </w:p>
    <w:p>
      <w:r>
        <w:t>40</w:t>
        <w:tab/>
        <w:t>"t[Der Osten. Korrespondenz für die Ostmark]t", hrsg. von p[4{Prof. Dr.} 2{Otto} 1{Hoetzsch}]p</w:t>
      </w:r>
    </w:p>
    <w:p>
      <w:r>
        <w:t>43</w:t>
        <w:tab/>
        <w:t>1909 - 1923</w:t>
      </w:r>
    </w:p>
    <w:p/>
    <w:p/>
    <w:p>
      <w:r>
        <w:br/>
        <w:t>20</w:t>
        <w:tab/>
        <w:t>I. HA, Rep. 92 Duncker (M)</w:t>
      </w:r>
    </w:p>
    <w:p>
      <w:r>
        <w:t>22</w:t>
        <w:tab/>
        <w:t>I. Hauptabteilung \ Rep. 92 Nachlaß von p[2{Max} 1{Duncker}, 5{Historiker}, 7{Direktor der preußischen Staatsarchive}]p</w:t>
      </w:r>
    </w:p>
    <w:p>
      <w:r>
        <w:t>24</w:t>
        <w:tab/>
        <w:t>Findbuch</w:t>
      </w:r>
    </w:p>
    <w:p>
      <w:r>
        <w:t>30</w:t>
        <w:tab/>
        <w:t>Nr. 165</w:t>
      </w:r>
    </w:p>
    <w:p>
      <w:r>
        <w:t>33</w:t>
        <w:tab/>
        <w:t>S. 20</w:t>
      </w:r>
    </w:p>
    <w:p>
      <w:r>
        <w:t>40</w:t>
        <w:tab/>
        <w:t>Briefwechsel mit dem k[s[Verlag]s Duncker u. Humblot]k</w:t>
      </w:r>
    </w:p>
    <w:p>
      <w:r>
        <w:t>43</w:t>
        <w:tab/>
        <w:t>1856 ; 1869 - 1887</w:t>
      </w:r>
    </w:p>
    <w:p>
      <w:r>
        <w:br/>
        <w:t>30</w:t>
        <w:tab/>
        <w:t>Nr. 167</w:t>
      </w:r>
    </w:p>
    <w:p>
      <w:r>
        <w:t>33</w:t>
        <w:tab/>
        <w:t>S. 20</w:t>
      </w:r>
    </w:p>
    <w:p>
      <w:r>
        <w:t>40</w:t>
        <w:tab/>
        <w:t>Briefwechsel, betr. die Redaktion der t[Zeitschrift für Preuß. Geschichte]t (p[4{Dr.} 2{W.} 1{Boehm}]p, p[4{Dr.} 2{David} 1{Müller}]p, p[4{Dr.} 2{B.} 1{Simson}]p)</w:t>
      </w:r>
    </w:p>
    <w:p>
      <w:r>
        <w:t>43</w:t>
        <w:tab/>
        <w:t>1872</w:t>
      </w:r>
    </w:p>
    <w:p>
      <w:r>
        <w:br/>
        <w:t>30</w:t>
        <w:tab/>
        <w:t>Nr. 175</w:t>
      </w:r>
    </w:p>
    <w:p>
      <w:r>
        <w:t>33</w:t>
        <w:tab/>
        <w:t>S. 21</w:t>
      </w:r>
    </w:p>
    <w:p>
      <w:r>
        <w:t>40</w:t>
        <w:tab/>
        <w:t>Gründung einer s[2{politische}n 1{Zeitung}]s</w:t>
      </w:r>
    </w:p>
    <w:p>
      <w:r>
        <w:t>43</w:t>
        <w:tab/>
        <w:t>1854 - 1855</w:t>
      </w:r>
    </w:p>
    <w:p/>
    <w:p/>
    <w:p>
      <w:r>
        <w:br/>
        <w:t>20</w:t>
        <w:tab/>
        <w:t>I. HA, Rep. 92 Eichhorn (M)</w:t>
      </w:r>
    </w:p>
    <w:p>
      <w:r>
        <w:t>22</w:t>
        <w:tab/>
        <w:t>I. Hauptabteilung \ Rep. 92 Nachlaß von p[1{Eichhorn}, 2{Johann Albrecht Friedrich} 7{Staats-Minister}]p</w:t>
      </w:r>
    </w:p>
    <w:p>
      <w:r>
        <w:t>24</w:t>
        <w:tab/>
        <w:t>Findbuch</w:t>
      </w:r>
    </w:p>
    <w:p>
      <w:r>
        <w:t>30</w:t>
        <w:tab/>
        <w:t>Nr. 27</w:t>
      </w:r>
    </w:p>
    <w:p>
      <w:r>
        <w:t>33</w:t>
        <w:tab/>
        <w:t>S. 3</w:t>
      </w:r>
    </w:p>
    <w:p>
      <w:r>
        <w:t>40</w:t>
        <w:tab/>
        <w:t>A. betr. s[Zensurwesen]s und s[Pressfreiheit]s</w:t>
      </w:r>
    </w:p>
    <w:p>
      <w:r>
        <w:t>41</w:t>
        <w:tab/>
        <w:t>u. a. t[Rhein. Merkur]t</w:t>
      </w:r>
    </w:p>
    <w:p>
      <w:r>
        <w:t>43</w:t>
        <w:tab/>
        <w:t>1815 - 1816</w:t>
      </w:r>
    </w:p>
    <w:p>
      <w:r>
        <w:br/>
        <w:t>30</w:t>
        <w:tab/>
        <w:t>Nr. 48</w:t>
      </w:r>
    </w:p>
    <w:p>
      <w:r>
        <w:t>33</w:t>
        <w:tab/>
        <w:t>S. 6</w:t>
      </w:r>
    </w:p>
    <w:p>
      <w:r>
        <w:t>40</w:t>
        <w:tab/>
        <w:t>Varia aus der Zeit des Ministeriums</w:t>
      </w:r>
    </w:p>
    <w:p>
      <w:r>
        <w:t>41</w:t>
        <w:tab/>
        <w:t>Angelegenheit der Klage p[Schelling]ps wegen s[Nachdruck]s</w:t>
      </w:r>
    </w:p>
    <w:p>
      <w:r>
        <w:t>43</w:t>
        <w:tab/>
        <w:t>1843</w:t>
      </w:r>
    </w:p>
    <w:p/>
    <w:p/>
    <w:p>
      <w:r>
        <w:br/>
        <w:t>20</w:t>
        <w:tab/>
        <w:t>I. HA, Rep. 92 Falk (M)</w:t>
      </w:r>
    </w:p>
    <w:p>
      <w:r>
        <w:t>22</w:t>
        <w:tab/>
        <w:t>I. Hauptabteilung \ Rep. 92 Nachlaß von p[4{Dr.} 2{Adalbert} 1{Falk,} 7{Cultus-Minister}]p</w:t>
      </w:r>
    </w:p>
    <w:p>
      <w:r>
        <w:t>24</w:t>
        <w:tab/>
        <w:t>Findbuch</w:t>
      </w:r>
    </w:p>
    <w:p>
      <w:r>
        <w:t>30</w:t>
        <w:tab/>
        <w:t>Nr. 3 b</w:t>
      </w:r>
    </w:p>
    <w:p>
      <w:r>
        <w:t>33</w:t>
        <w:tab/>
        <w:t>S. 2</w:t>
      </w:r>
    </w:p>
    <w:p>
      <w:r>
        <w:t>40</w:t>
        <w:tab/>
        <w:t>Volksschulwesen</w:t>
      </w:r>
    </w:p>
    <w:p>
      <w:r>
        <w:t>41</w:t>
        <w:tab/>
        <w:t>s[Schul-Lesebücher]s</w:t>
      </w:r>
    </w:p>
    <w:p>
      <w:r>
        <w:t>45</w:t>
        <w:tab/>
        <w:t>o. J.</w:t>
      </w:r>
    </w:p>
    <w:p/>
    <w:p/>
    <w:p>
      <w:r>
        <w:br/>
        <w:t>20</w:t>
        <w:tab/>
        <w:t>I. HA, Rep. 92 Pertz (M)</w:t>
      </w:r>
    </w:p>
    <w:p>
      <w:r>
        <w:t>22</w:t>
        <w:tab/>
        <w:t>I. Hauptabteilung \ Rep. 92 Nachlaß von p[1{Pertz} 2{Georg Heinrich} 5{Historiker} 7{Geheimrat}]p</w:t>
      </w:r>
    </w:p>
    <w:p>
      <w:r>
        <w:t>23</w:t>
        <w:tab/>
        <w:t>1795 - 1876</w:t>
      </w:r>
    </w:p>
    <w:p>
      <w:r>
        <w:t>24</w:t>
        <w:tab/>
        <w:t>Findbuch</w:t>
      </w:r>
    </w:p>
    <w:p>
      <w:r>
        <w:t>26</w:t>
        <w:tab/>
        <w:t>D</w:t>
      </w:r>
    </w:p>
    <w:p>
      <w:r>
        <w:t>27</w:t>
        <w:tab/>
        <w:t>D. Journalistisches und Politisches</w:t>
      </w:r>
    </w:p>
    <w:p>
      <w:r>
        <w:t>30</w:t>
        <w:tab/>
        <w:t>Nr. 6</w:t>
      </w:r>
    </w:p>
    <w:p>
      <w:r>
        <w:t>33</w:t>
        <w:tab/>
        <w:t>S. 3</w:t>
      </w:r>
    </w:p>
    <w:p>
      <w:r>
        <w:t>40</w:t>
        <w:tab/>
        <w:t>Pertz "t[Ankündigung der deutschen Zeitung]t"</w:t>
      </w:r>
    </w:p>
    <w:p>
      <w:r>
        <w:t>45</w:t>
        <w:tab/>
        <w:t>o. D.</w:t>
      </w:r>
    </w:p>
    <w:p>
      <w:r>
        <w:br/>
        <w:t>30</w:t>
        <w:tab/>
        <w:t>Nr. 7</w:t>
      </w:r>
    </w:p>
    <w:p>
      <w:r>
        <w:t>33</w:t>
        <w:tab/>
        <w:t>S. 3</w:t>
      </w:r>
    </w:p>
    <w:p>
      <w:r>
        <w:t>40</w:t>
        <w:tab/>
        <w:t>Programm für die t[Deutsche Reichs-Zeitung]t</w:t>
      </w:r>
    </w:p>
    <w:p>
      <w:r>
        <w:t>43</w:t>
        <w:tab/>
        <w:t>1848</w:t>
      </w:r>
    </w:p>
    <w:p>
      <w:r>
        <w:br/>
        <w:t>26</w:t>
        <w:tab/>
        <w:t>E</w:t>
      </w:r>
    </w:p>
    <w:p>
      <w:r>
        <w:t>27</w:t>
        <w:tab/>
        <w:t>E. Gelehrte Gesellschaften, Akademien, Bibliotheken und Archive</w:t>
      </w:r>
    </w:p>
    <w:p>
      <w:r>
        <w:t>30</w:t>
        <w:tab/>
        <w:t>Nr. 10</w:t>
      </w:r>
    </w:p>
    <w:p>
      <w:r>
        <w:t>33</w:t>
        <w:tab/>
        <w:t>S. 6</w:t>
      </w:r>
    </w:p>
    <w:p>
      <w:r>
        <w:t>40</w:t>
        <w:tab/>
        <w:t>Die s[2{königliche}n 1{Bibliothek}]sen in o[Berlin]o und o[Hannover]o</w:t>
      </w:r>
    </w:p>
    <w:p>
      <w:r>
        <w:t>43</w:t>
        <w:tab/>
        <w:t>1857 - 1867</w:t>
      </w:r>
    </w:p>
    <w:p>
      <w:r>
        <w:br/>
        <w:t>26</w:t>
        <w:tab/>
        <w:t>L</w:t>
      </w:r>
    </w:p>
    <w:p>
      <w:r>
        <w:t>27</w:t>
        <w:tab/>
        <w:t>L. Schriftwechsel von G. H. Pertz über verschiedene Gegenstände</w:t>
      </w:r>
    </w:p>
    <w:p>
      <w:r>
        <w:t>30</w:t>
        <w:tab/>
        <w:t>Nr. 65</w:t>
      </w:r>
    </w:p>
    <w:p>
      <w:r>
        <w:t>33</w:t>
        <w:tab/>
        <w:t>S. 37</w:t>
      </w:r>
    </w:p>
    <w:p>
      <w:r>
        <w:t>40</w:t>
        <w:tab/>
        <w:t>Schriftwechsel mit dem p[5{s[Buchhändler]s} 1{Decker} in 6{o[Berlin]o}]p</w:t>
      </w:r>
    </w:p>
    <w:p>
      <w:r>
        <w:t>43</w:t>
        <w:tab/>
        <w:t>1848</w:t>
      </w:r>
    </w:p>
    <w:p>
      <w:r>
        <w:br/>
        <w:t>30</w:t>
        <w:tab/>
        <w:t>Nr. 79</w:t>
      </w:r>
    </w:p>
    <w:p>
      <w:r>
        <w:t>33</w:t>
        <w:tab/>
        <w:t>S. 38</w:t>
      </w:r>
    </w:p>
    <w:p>
      <w:r>
        <w:t>40</w:t>
        <w:tab/>
        <w:t>Schriftwechsel mit dem p[5{s[Buchhändler]s} 1{Duncker} in 6{o[Berlin]o}]p</w:t>
      </w:r>
    </w:p>
    <w:p>
      <w:r>
        <w:t>43</w:t>
        <w:tab/>
        <w:t>1857</w:t>
      </w:r>
    </w:p>
    <w:p>
      <w:r>
        <w:br/>
        <w:t>30</w:t>
        <w:tab/>
        <w:t>Nr. 147</w:t>
      </w:r>
    </w:p>
    <w:p>
      <w:r>
        <w:t>33</w:t>
        <w:tab/>
        <w:t>S. 45</w:t>
      </w:r>
    </w:p>
    <w:p>
      <w:r>
        <w:t>40</w:t>
        <w:tab/>
        <w:t>Schriftwechsel mit dem p[5{s[Buchhändler]s} 1{Hahn} in 6{o[Hannover]o}]p</w:t>
      </w:r>
    </w:p>
    <w:p>
      <w:r>
        <w:t>43</w:t>
        <w:tab/>
        <w:t>1826 - 1874</w:t>
      </w:r>
    </w:p>
    <w:p>
      <w:r>
        <w:br/>
        <w:t>30</w:t>
        <w:tab/>
        <w:t>Nr. 324</w:t>
      </w:r>
    </w:p>
    <w:p>
      <w:r>
        <w:t>33</w:t>
        <w:tab/>
        <w:t>S. 61</w:t>
      </w:r>
    </w:p>
    <w:p>
      <w:r>
        <w:t>40</w:t>
        <w:tab/>
        <w:t>Schriftwechsel mit dem p[5{s[Buchhändler]s} 2{Georg} 1{Reimer}]p</w:t>
      </w:r>
    </w:p>
    <w:p>
      <w:r>
        <w:t>43</w:t>
        <w:tab/>
        <w:t>1849 - 1851</w:t>
      </w:r>
    </w:p>
    <w:p/>
    <w:p/>
    <w:p>
      <w:r>
        <w:br/>
        <w:t>20</w:t>
        <w:tab/>
        <w:t>I. HA, Rep. 92 Schmitt-Ott (M)</w:t>
      </w:r>
    </w:p>
    <w:p>
      <w:r>
        <w:t>22</w:t>
        <w:tab/>
        <w:t>I. Hauptabteilung \ Rep. 92 Nachlaß von p[1{Schmitt-Ott,} 2{Friedrich,} 7{Minister der geistlichen und Unterrichtsangelegenheiten}]p</w:t>
      </w:r>
    </w:p>
    <w:p>
      <w:r>
        <w:t>23</w:t>
        <w:tab/>
        <w:t>1860 - 1940</w:t>
      </w:r>
    </w:p>
    <w:p>
      <w:r>
        <w:t>24</w:t>
        <w:tab/>
        <w:t>Findbuch</w:t>
      </w:r>
    </w:p>
    <w:p>
      <w:r>
        <w:t>25</w:t>
        <w:tab/>
        <w:t>vgl. auch Dahlemer Bestand des Nachlasses Schmidt-Ott</w:t>
      </w:r>
    </w:p>
    <w:p>
      <w:r>
        <w:t>26</w:t>
        <w:tab/>
        <w:t>A LXV</w:t>
      </w:r>
    </w:p>
    <w:p>
      <w:r>
        <w:t>27</w:t>
        <w:tab/>
        <w:t>A LXV Bibliothekswesen und Königliche Bibliothek</w:t>
      </w:r>
    </w:p>
    <w:p>
      <w:r>
        <w:t>29</w:t>
        <w:tab/>
        <w:t>Fasc. 1I - 1IV, 2 - 4: zur Königlichen Bibliothek (Bausachen, Personalfragen, Kuratorium etc.) 1908 - 1909</w:t>
      </w:r>
    </w:p>
    <w:p>
      <w:r>
        <w:t>30</w:t>
        <w:tab/>
        <w:t>Nr. 1II</w:t>
      </w:r>
    </w:p>
    <w:p>
      <w:r>
        <w:t>33</w:t>
        <w:tab/>
        <w:t>S. 10</w:t>
      </w:r>
    </w:p>
    <w:p>
      <w:r>
        <w:t>40</w:t>
        <w:tab/>
        <w:t>Abgabe von s[Pflichtexemplar]sen usw.</w:t>
      </w:r>
    </w:p>
    <w:p>
      <w:r>
        <w:t>43</w:t>
        <w:tab/>
        <w:t>1908 - 1909</w:t>
      </w:r>
    </w:p>
    <w:p>
      <w:r>
        <w:br/>
        <w:t>30</w:t>
        <w:tab/>
        <w:t>Nr. 6I</w:t>
      </w:r>
    </w:p>
    <w:p>
      <w:r>
        <w:t>33</w:t>
        <w:tab/>
        <w:t>S. 10</w:t>
      </w:r>
    </w:p>
    <w:p>
      <w:r>
        <w:t>40</w:t>
        <w:tab/>
        <w:t>Einzelne s[1{Bibliothek}en. 2{o[Berlin]o}]s, s[1{&lt;Bibliothek&gt;} 2{o[Wiesbaden]o}]s</w:t>
      </w:r>
    </w:p>
    <w:p>
      <w:r>
        <w:t>43</w:t>
        <w:tab/>
        <w:t>1895 - 1909 ; 1896 - 1908</w:t>
      </w:r>
    </w:p>
    <w:p>
      <w:r>
        <w:br/>
        <w:t>30</w:t>
        <w:tab/>
        <w:t>Nr. 6II</w:t>
      </w:r>
    </w:p>
    <w:p>
      <w:r>
        <w:t>33</w:t>
        <w:tab/>
        <w:t>S. 10</w:t>
      </w:r>
    </w:p>
    <w:p>
      <w:r>
        <w:t>40</w:t>
        <w:tab/>
        <w:t>s[1{Bibliothek}en in 2{o[Danzig]o}]s, s[1{&lt;Bibliothek&gt;} 2{o[Frankfurt]o}]s, s[1{&lt;Bibliothek&gt;} 2{o[Göttingen]o}]s, s[1{&lt;Bibliothek&gt;} 2{o[Halle]o}]s, s[1{&lt;Bibliothek&gt;} 2{o[Hannover]o}]s, s[1{&lt;Bibliothek&gt;} 2{o[Königsberg]o}]s, s[1{&lt;Bibliothek&gt;} 2{o[München]o}]s, s[1{&lt;Bibliothek&gt;} 2{o[Münster]o}]s</w:t>
      </w:r>
    </w:p>
    <w:p>
      <w:r>
        <w:t>43</w:t>
        <w:tab/>
        <w:t>1894 - 1910</w:t>
      </w:r>
    </w:p>
    <w:p>
      <w:r>
        <w:br/>
        <w:t>30</w:t>
        <w:tab/>
        <w:t>Nr. 6III</w:t>
      </w:r>
    </w:p>
    <w:p>
      <w:r>
        <w:t>33</w:t>
        <w:tab/>
        <w:t>S. 10</w:t>
      </w:r>
    </w:p>
    <w:p>
      <w:r>
        <w:t>40</w:t>
        <w:tab/>
        <w:t>s[Bibliotheksdrucksachen]s</w:t>
      </w:r>
    </w:p>
    <w:p>
      <w:r>
        <w:t>45</w:t>
        <w:tab/>
        <w:t>o. J.</w:t>
      </w:r>
    </w:p>
    <w:p>
      <w:r>
        <w:br/>
        <w:t>30</w:t>
        <w:tab/>
        <w:t>Nr. 9</w:t>
      </w:r>
    </w:p>
    <w:p>
      <w:r>
        <w:t>33</w:t>
        <w:tab/>
        <w:t>S. 10</w:t>
      </w:r>
    </w:p>
    <w:p>
      <w:r>
        <w:t>40</w:t>
        <w:tab/>
        <w:t>s[Bibliothekswesen]s. Verschiedenes</w:t>
      </w:r>
    </w:p>
    <w:p>
      <w:r>
        <w:t>45</w:t>
        <w:tab/>
        <w:t>o. J.</w:t>
      </w:r>
    </w:p>
    <w:p>
      <w:r>
        <w:br/>
        <w:t>26</w:t>
        <w:tab/>
        <w:t>B XXXVI</w:t>
      </w:r>
    </w:p>
    <w:p>
      <w:r>
        <w:t>27</w:t>
        <w:tab/>
        <w:t>B XXXVI Buchhandel</w:t>
      </w:r>
    </w:p>
    <w:p>
      <w:r>
        <w:t>30</w:t>
        <w:tab/>
        <w:t>Nr. 1</w:t>
      </w:r>
    </w:p>
    <w:p>
      <w:r>
        <w:t>33</w:t>
        <w:tab/>
        <w:t>S. 19</w:t>
      </w:r>
    </w:p>
    <w:p>
      <w:r>
        <w:t>40</w:t>
        <w:tab/>
        <w:t>s[1{&lt;Buchhandel&gt;}2{Briefwechsel &lt;Schmidt-Ott&gt;}]s</w:t>
      </w:r>
    </w:p>
    <w:p>
      <w:r>
        <w:t>43</w:t>
        <w:tab/>
        <w:t>1898 - 1914</w:t>
      </w:r>
    </w:p>
    <w:p>
      <w:r>
        <w:br/>
        <w:t>30</w:t>
        <w:tab/>
        <w:t>Nr. 2</w:t>
      </w:r>
    </w:p>
    <w:p>
      <w:r>
        <w:t>33</w:t>
        <w:tab/>
        <w:t>S. 19</w:t>
      </w:r>
    </w:p>
    <w:p>
      <w:r>
        <w:t>40</w:t>
        <w:tab/>
        <w:t>s[1{&lt;Buchhandel&gt;}2{Rabattfragen}]s</w:t>
      </w:r>
    </w:p>
    <w:p>
      <w:r>
        <w:t>43</w:t>
        <w:tab/>
        <w:t>1898 - 1914</w:t>
      </w:r>
    </w:p>
    <w:p>
      <w:r>
        <w:br/>
        <w:t>30</w:t>
        <w:tab/>
        <w:t>Nr. 3</w:t>
      </w:r>
    </w:p>
    <w:p>
      <w:r>
        <w:t>33</w:t>
        <w:tab/>
        <w:t>S. 19</w:t>
      </w:r>
    </w:p>
    <w:p>
      <w:r>
        <w:t>40</w:t>
        <w:tab/>
        <w:t>s[Bibliothekswesen]s</w:t>
      </w:r>
    </w:p>
    <w:p>
      <w:r>
        <w:t>43</w:t>
        <w:tab/>
        <w:t>1898 - 1914</w:t>
      </w:r>
    </w:p>
    <w:p>
      <w:r>
        <w:br/>
        <w:t>30</w:t>
        <w:tab/>
        <w:t>Nr. 4</w:t>
      </w:r>
    </w:p>
    <w:p>
      <w:r>
        <w:t>33</w:t>
        <w:tab/>
        <w:t>S. 19</w:t>
      </w:r>
    </w:p>
    <w:p>
      <w:r>
        <w:t>40</w:t>
        <w:tab/>
        <w:t>s[1{&lt;Buchhandel&gt;}2{Drucksachen}]s</w:t>
      </w:r>
    </w:p>
    <w:p>
      <w:r>
        <w:t>43</w:t>
        <w:tab/>
        <w:t>1898 - 1914</w:t>
      </w:r>
    </w:p>
    <w:p>
      <w:r>
        <w:br/>
        <w:t>26</w:t>
        <w:tab/>
        <w:t>B XXXXVI</w:t>
      </w:r>
    </w:p>
    <w:p>
      <w:r>
        <w:t>27</w:t>
        <w:tab/>
        <w:t>B XXXXVI Bibliotheken</w:t>
      </w:r>
    </w:p>
    <w:p>
      <w:r>
        <w:t>30</w:t>
        <w:tab/>
        <w:t>Nr. 7</w:t>
      </w:r>
    </w:p>
    <w:p>
      <w:r>
        <w:t>33</w:t>
        <w:tab/>
        <w:t>S. 21</w:t>
      </w:r>
    </w:p>
    <w:p>
      <w:r>
        <w:t>40</w:t>
        <w:tab/>
        <w:t>k[1{Deutsche Bücherei} 2{o[Leipzig]o}]k</w:t>
      </w:r>
    </w:p>
    <w:p>
      <w:r>
        <w:t>45</w:t>
        <w:tab/>
        <w:t>o. J.</w:t>
      </w:r>
    </w:p>
    <w:p>
      <w:r>
        <w:br/>
        <w:t>26</w:t>
        <w:tab/>
        <w:t>B L II</w:t>
      </w:r>
    </w:p>
    <w:p>
      <w:r>
        <w:t>27</w:t>
        <w:tab/>
        <w:t>B L II Volksbildung und s[Volksbibliothek]sen</w:t>
      </w:r>
    </w:p>
    <w:p>
      <w:r>
        <w:t>30</w:t>
        <w:tab/>
        <w:t>Nr. 1</w:t>
      </w:r>
    </w:p>
    <w:p>
      <w:r>
        <w:t>33</w:t>
        <w:tab/>
        <w:t>S. 22</w:t>
      </w:r>
    </w:p>
    <w:p>
      <w:r>
        <w:t>40</w:t>
        <w:tab/>
        <w:t>Allgemeines. s[Stadtbibliothek]sen und s[Lesehalle]sn</w:t>
      </w:r>
    </w:p>
    <w:p>
      <w:r>
        <w:t>43</w:t>
        <w:tab/>
        <w:t>1896</w:t>
      </w:r>
    </w:p>
    <w:p>
      <w:r>
        <w:br/>
        <w:t>30</w:t>
        <w:tab/>
        <w:t>Nr. 2</w:t>
      </w:r>
    </w:p>
    <w:p>
      <w:r>
        <w:t>33</w:t>
        <w:tab/>
        <w:t>S. 22</w:t>
      </w:r>
    </w:p>
    <w:p>
      <w:r>
        <w:t>40</w:t>
        <w:tab/>
        <w:t>s[1{Volksbibliothek}en in 2{o[Charlottenburg]o}]s und s[1{&lt;Volksbibliothek&gt;} 2{o[Berlin]o}]s</w:t>
      </w:r>
    </w:p>
    <w:p>
      <w:r>
        <w:t>43</w:t>
        <w:tab/>
        <w:t>1895 - 1900</w:t>
      </w:r>
    </w:p>
    <w:p>
      <w:r>
        <w:br/>
        <w:t>30</w:t>
        <w:tab/>
        <w:t>Nr. 3</w:t>
      </w:r>
    </w:p>
    <w:p>
      <w:r>
        <w:t>33</w:t>
        <w:tab/>
        <w:t>S. 22</w:t>
      </w:r>
    </w:p>
    <w:p>
      <w:r>
        <w:t>40</w:t>
        <w:tab/>
        <w:t>s[1{Volksbibliothek}en in 2{o[Hamburg]o}]s, s[1{&lt;Volksbibliothek&gt;} 2{o[Hessen-Nassau]o}]s, s[1{&lt;Volksbibliothek&gt;} 2{o[Bonn]o}]s, s[1{&lt;Volksbibliothek&gt;} 2{o[Greifswald]o}]s, s[1{&lt;Volksbibliothek&gt;} 2{o[Breslau]o}]s, s[1{&lt;Volksbibliothek&gt;} in der 2{o[Ostmark]o}]s, k[1{p[3{Freiherr} 8{v.} 1{Rothschild}]psche Bibliothek} in 2{o[Frankfurt a. M.]o}]k, k[p[Krupp]psche s[Bücherhalle]s]k</w:t>
      </w:r>
    </w:p>
    <w:p>
      <w:r>
        <w:t>43</w:t>
        <w:tab/>
        <w:t>1895 - 1900</w:t>
      </w:r>
    </w:p>
    <w:p>
      <w:r>
        <w:br/>
        <w:t>26</w:t>
        <w:tab/>
        <w:t>C / D</w:t>
      </w:r>
    </w:p>
    <w:p>
      <w:r>
        <w:t>27</w:t>
        <w:tab/>
        <w:t>C / D. Jüngere Akten (nach 1917 entstanden, jedoch auch einige ältere Stücke enthaltend) Allgemeines, Hochschulen, Unterrichtswesen, Bibliotheken, und geistliche Angelegenheiten</w:t>
      </w:r>
    </w:p>
    <w:p>
      <w:r>
        <w:t>30</w:t>
        <w:tab/>
        <w:t>Nr. C 6</w:t>
      </w:r>
    </w:p>
    <w:p>
      <w:r>
        <w:t>33</w:t>
        <w:tab/>
        <w:t>S. 27</w:t>
      </w:r>
    </w:p>
    <w:p>
      <w:r>
        <w:t>40</w:t>
        <w:tab/>
        <w:t>k[s[Buchhändlerbörsenverein]s]k</w:t>
      </w:r>
    </w:p>
    <w:p>
      <w:r>
        <w:t>43</w:t>
        <w:tab/>
        <w:t>1930</w:t>
      </w:r>
    </w:p>
    <w:p>
      <w:r>
        <w:br/>
        <w:t>30</w:t>
        <w:tab/>
        <w:t>Nr. 29</w:t>
      </w:r>
    </w:p>
    <w:p>
      <w:r>
        <w:t>33</w:t>
        <w:tab/>
        <w:t>S. 27</w:t>
      </w:r>
    </w:p>
    <w:p>
      <w:r>
        <w:t>40</w:t>
        <w:tab/>
        <w:t>s[Bibliothek]sen und s[Buch]s</w:t>
      </w:r>
    </w:p>
    <w:p>
      <w:r>
        <w:t>43</w:t>
        <w:tab/>
        <w:t>1925 - 1928</w:t>
      </w:r>
    </w:p>
    <w:p>
      <w:r>
        <w:br/>
        <w:t>30</w:t>
        <w:tab/>
        <w:t>Nr. 88</w:t>
      </w:r>
    </w:p>
    <w:p>
      <w:r>
        <w:t>33</w:t>
        <w:tab/>
        <w:t>S. 27</w:t>
      </w:r>
    </w:p>
    <w:p>
      <w:r>
        <w:t>40</w:t>
        <w:tab/>
        <w:t>k[K&lt;aiser&gt;.W&lt;ilhelm&gt;.G&lt;esellschaft&gt;. Institut für Deutsche Geschichte. s[Bibliotheka Hertziana]s]k</w:t>
      </w:r>
    </w:p>
    <w:p>
      <w:r>
        <w:t>43</w:t>
        <w:tab/>
        <w:t>1916 - 1932</w:t>
      </w:r>
    </w:p>
    <w:p/>
    <w:p/>
    <w:p>
      <w:r>
        <w:br/>
        <w:t>20</w:t>
        <w:tab/>
        <w:t>I. HA, Rep. 92 Zinkeisen (M)</w:t>
      </w:r>
    </w:p>
    <w:p>
      <w:r>
        <w:t>22</w:t>
        <w:tab/>
        <w:t>I. Hauptabteilung \ Rep. 92 Nachlaß von p[4{Professor Dr.} 1{Zinkeisen,} 2{Johann Wilhelm,} 5{Publizist,} 7{Hauptredakteur der t[Preußischen Allgemeinen Zeitung]t bzw. des t[Preußischen Staatsanzeiger]ts, gest. 1863}]p</w:t>
      </w:r>
    </w:p>
    <w:p>
      <w:r>
        <w:t>24</w:t>
        <w:tab/>
        <w:t>Findbuch</w:t>
      </w:r>
    </w:p>
    <w:p>
      <w:r>
        <w:t>30</w:t>
        <w:tab/>
        <w:t>Nr. 3</w:t>
      </w:r>
    </w:p>
    <w:p>
      <w:r>
        <w:t>33</w:t>
        <w:tab/>
        <w:t>S. 1</w:t>
      </w:r>
    </w:p>
    <w:p>
      <w:r>
        <w:t>40</w:t>
        <w:tab/>
        <w:t>Summarischer Entwurf zum Etat des s[Staatszeitungsinstitut]ss</w:t>
      </w:r>
    </w:p>
    <w:p>
      <w:r>
        <w:t>43</w:t>
        <w:tab/>
        <w:t>1842</w:t>
      </w:r>
    </w:p>
    <w:p>
      <w:r>
        <w:br/>
        <w:t>30</w:t>
        <w:tab/>
        <w:t>Nr. 5</w:t>
      </w:r>
    </w:p>
    <w:p>
      <w:r>
        <w:t>33</w:t>
        <w:tab/>
        <w:t>S. 1</w:t>
      </w:r>
    </w:p>
    <w:p>
      <w:r>
        <w:t>40</w:t>
        <w:tab/>
        <w:t>Brief p[Zinkeisen]ps über Zustände und Reformen der t[Staatszeitung]t</w:t>
      </w:r>
    </w:p>
    <w:p>
      <w:r>
        <w:t>43</w:t>
        <w:tab/>
        <w:t>1843</w:t>
      </w:r>
    </w:p>
    <w:p>
      <w:r>
        <w:br/>
        <w:t>30</w:t>
        <w:tab/>
        <w:t>Nr. 6</w:t>
      </w:r>
    </w:p>
    <w:p>
      <w:r>
        <w:t>33</w:t>
        <w:tab/>
        <w:t>S. 1</w:t>
      </w:r>
    </w:p>
    <w:p>
      <w:r>
        <w:t>40</w:t>
        <w:tab/>
        <w:t>Vertraulicher Bericht p[Zinkeisen]ps über das s[Institut der t[Staatszeitung]t]s und ihre Redaktion vom z[21.10.1843]z nebst Antwort des Curatoriums vom z[7.11.1843]z</w:t>
      </w:r>
    </w:p>
    <w:p>
      <w:r>
        <w:t>45</w:t>
        <w:tab/>
        <w:t>21.10.1843 - 07.11.1843</w:t>
      </w:r>
    </w:p>
    <w:p>
      <w:r>
        <w:br/>
        <w:t>30</w:t>
        <w:tab/>
        <w:t>Nr. 8</w:t>
      </w:r>
    </w:p>
    <w:p>
      <w:r>
        <w:t>33</w:t>
        <w:tab/>
        <w:t>S. 1</w:t>
      </w:r>
    </w:p>
    <w:p>
      <w:r>
        <w:t>40</w:t>
        <w:tab/>
        <w:t>Brief vom z[9.12.1843]z über die Hebung des inneren Gehalts der in die t[Allgemeine Preußische Zeitung]t verwandelten t[Staatszeitung]t</w:t>
      </w:r>
    </w:p>
    <w:p>
      <w:r>
        <w:t>45</w:t>
        <w:tab/>
        <w:t>09.12.1843</w:t>
      </w:r>
    </w:p>
    <w:p>
      <w:r>
        <w:br/>
        <w:t>30</w:t>
        <w:tab/>
        <w:t>Nr. 9</w:t>
      </w:r>
    </w:p>
    <w:p>
      <w:r>
        <w:t>33</w:t>
        <w:tab/>
        <w:t>S. 1</w:t>
      </w:r>
    </w:p>
    <w:p>
      <w:r>
        <w:t>40</w:t>
        <w:tab/>
        <w:t>Bericht über die finanziellen Verhältnisse der t[Allgemeinen Preußischen Zeitung]t vom z[23.12.1843]z und Etat derselben für z[1844]z</w:t>
      </w:r>
    </w:p>
    <w:p>
      <w:r>
        <w:t>45</w:t>
        <w:tab/>
        <w:t>23.12.1843 ; 1844</w:t>
      </w:r>
    </w:p>
    <w:p>
      <w:r>
        <w:br/>
        <w:t>30</w:t>
        <w:tab/>
        <w:t>Nr. 10</w:t>
      </w:r>
    </w:p>
    <w:p>
      <w:r>
        <w:t>33</w:t>
        <w:tab/>
        <w:t>S. 1</w:t>
      </w:r>
    </w:p>
    <w:p>
      <w:r>
        <w:t>40</w:t>
        <w:tab/>
        <w:t>Aufnahme einer Rede p[List]ps in die t[Allgemeine Preußische Zeitung]t</w:t>
      </w:r>
    </w:p>
    <w:p>
      <w:r>
        <w:t>43</w:t>
        <w:tab/>
        <w:t>1843</w:t>
      </w:r>
    </w:p>
    <w:p>
      <w:r>
        <w:br/>
        <w:t>30</w:t>
        <w:tab/>
        <w:t>Nr. 12</w:t>
      </w:r>
    </w:p>
    <w:p>
      <w:r>
        <w:t>33</w:t>
        <w:tab/>
        <w:t>S. 2</w:t>
      </w:r>
    </w:p>
    <w:p>
      <w:r>
        <w:t>40</w:t>
        <w:tab/>
        <w:t>Vertraulicher Bericht über die Zustände der t[Preußischen Allgemeinen Zeitung]t vom 11.4.1844</w:t>
      </w:r>
    </w:p>
    <w:p>
      <w:r>
        <w:t>45</w:t>
        <w:tab/>
        <w:t>11.04.1844</w:t>
      </w:r>
    </w:p>
    <w:p>
      <w:r>
        <w:br/>
        <w:t>30</w:t>
        <w:tab/>
        <w:t>Nr. 13</w:t>
      </w:r>
    </w:p>
    <w:p>
      <w:r>
        <w:t>33</w:t>
        <w:tab/>
        <w:t>S. 2</w:t>
      </w:r>
    </w:p>
    <w:p>
      <w:r>
        <w:t>40</w:t>
        <w:tab/>
        <w:t>Generalia der t[Staatszeitung]t und t[Allgemeinen Preußischen Zeitung]t, Correspondenz zwischen Redaktion und Curatorium</w:t>
      </w:r>
    </w:p>
    <w:p>
      <w:r>
        <w:t>43</w:t>
        <w:tab/>
        <w:t>1844</w:t>
      </w:r>
    </w:p>
    <w:p>
      <w:r>
        <w:br/>
        <w:t>30</w:t>
        <w:tab/>
        <w:t>Nr. 14</w:t>
      </w:r>
    </w:p>
    <w:p>
      <w:r>
        <w:t>33</w:t>
        <w:tab/>
        <w:t>S. 2</w:t>
      </w:r>
    </w:p>
    <w:p>
      <w:r>
        <w:t>40</w:t>
        <w:tab/>
        <w:t>Berichte aus o[London]o für die t[Preußische Staatszeitung]t</w:t>
      </w:r>
    </w:p>
    <w:p>
      <w:r>
        <w:t>43</w:t>
        <w:tab/>
        <w:t>1844</w:t>
      </w:r>
    </w:p>
    <w:p>
      <w:r>
        <w:br/>
        <w:t>30</w:t>
        <w:tab/>
        <w:t>Nr. 17</w:t>
      </w:r>
    </w:p>
    <w:p>
      <w:r>
        <w:t>33</w:t>
        <w:tab/>
        <w:t>S. 2</w:t>
      </w:r>
    </w:p>
    <w:p>
      <w:r>
        <w:t>40</w:t>
        <w:tab/>
        <w:t>Vertraulicher Bericht über die Zustände der t[Preußischen Allgemeinen Zeitung]t unter dem Curatorium des p[7{Oberstlieutenant}s 1{Schulz} 5{&lt;Curator der Allgemeinen Preußischen Zeitung&gt;}]p, 2 Voll.</w:t>
      </w:r>
    </w:p>
    <w:p>
      <w:r>
        <w:t>43</w:t>
        <w:tab/>
        <w:t>1844 - 1845</w:t>
      </w:r>
    </w:p>
    <w:p>
      <w:r>
        <w:br/>
        <w:t>30</w:t>
        <w:tab/>
        <w:t>Nr. 19</w:t>
      </w:r>
    </w:p>
    <w:p>
      <w:r>
        <w:t>33</w:t>
        <w:tab/>
        <w:t>S. 2</w:t>
      </w:r>
    </w:p>
    <w:p>
      <w:r>
        <w:t>40</w:t>
        <w:tab/>
        <w:t>Berichte an die t[Staatszeitung]t über o[sächsisch]oe Zustände</w:t>
      </w:r>
    </w:p>
    <w:p>
      <w:r>
        <w:t>43</w:t>
        <w:tab/>
        <w:t>1845 - 1846</w:t>
      </w:r>
    </w:p>
    <w:p>
      <w:r>
        <w:br/>
        <w:t>30</w:t>
        <w:tab/>
        <w:t>Nr. 20</w:t>
      </w:r>
    </w:p>
    <w:p>
      <w:r>
        <w:t>33</w:t>
        <w:tab/>
        <w:t>S. 2</w:t>
      </w:r>
    </w:p>
    <w:p>
      <w:r>
        <w:t>40</w:t>
        <w:tab/>
        <w:t>Acta betr. Nichtaufnahme eines Erlaßes des bischöflichen Generalvikariats zu o[Culm]o in die t[Allgemeine Preußischen Zeitung]t</w:t>
      </w:r>
    </w:p>
    <w:p>
      <w:r>
        <w:t>43</w:t>
        <w:tab/>
        <w:t>04.01.1846</w:t>
      </w:r>
    </w:p>
    <w:p>
      <w:r>
        <w:br/>
        <w:t>30</w:t>
        <w:tab/>
        <w:t>Nr. 21</w:t>
      </w:r>
    </w:p>
    <w:p>
      <w:r>
        <w:t>33</w:t>
        <w:tab/>
        <w:t>S. 2</w:t>
      </w:r>
    </w:p>
    <w:p>
      <w:r>
        <w:t>40</w:t>
        <w:tab/>
        <w:t>Acta betr. Artikel der t[Allgemeinen Preußischen Zeitung]t über o[Galizien]o und o[Polen]o</w:t>
      </w:r>
    </w:p>
    <w:p>
      <w:r>
        <w:t>43</w:t>
        <w:tab/>
        <w:t>1846</w:t>
      </w:r>
    </w:p>
    <w:p>
      <w:r>
        <w:br/>
        <w:t>30</w:t>
        <w:tab/>
        <w:t>Nr. 22</w:t>
      </w:r>
    </w:p>
    <w:p>
      <w:r>
        <w:t>33</w:t>
        <w:tab/>
        <w:t>S. 2</w:t>
      </w:r>
    </w:p>
    <w:p>
      <w:r>
        <w:t>40</w:t>
        <w:tab/>
        <w:t>Acta betr. Aufnahme von Artikeln des p[5{Literat}en 1{Julius}]p über die Bankfrage in die t[Allgemeine Preußische Zeitung]t</w:t>
      </w:r>
    </w:p>
    <w:p>
      <w:r>
        <w:t>43</w:t>
        <w:tab/>
        <w:t>1846</w:t>
      </w:r>
    </w:p>
    <w:p>
      <w:r>
        <w:br/>
        <w:t>30</w:t>
        <w:tab/>
        <w:t>Nr. 24</w:t>
      </w:r>
    </w:p>
    <w:p>
      <w:r>
        <w:t>33</w:t>
        <w:tab/>
        <w:t>S. 3</w:t>
      </w:r>
    </w:p>
    <w:p>
      <w:r>
        <w:t>40</w:t>
        <w:tab/>
        <w:t>Acta betr. Abnahme des Abonnements der t[Allgemeinen Preußischen Zeitung]t und Rechnungsabschluß derselben</w:t>
      </w:r>
    </w:p>
    <w:p>
      <w:r>
        <w:t>43</w:t>
        <w:tab/>
        <w:t>1846</w:t>
      </w:r>
    </w:p>
    <w:p>
      <w:r>
        <w:br/>
        <w:t>30</w:t>
        <w:tab/>
        <w:t>Nr. 25</w:t>
      </w:r>
    </w:p>
    <w:p>
      <w:r>
        <w:t>33</w:t>
        <w:tab/>
        <w:t>S. 3</w:t>
      </w:r>
    </w:p>
    <w:p>
      <w:r>
        <w:t>40</w:t>
        <w:tab/>
        <w:t>Protest p[2{Alexander}s 8{von} 1{Humboldt}]p gegen einen Artikel der t[Allgemeinen Preußischen Zeitung]t</w:t>
      </w:r>
    </w:p>
    <w:p>
      <w:r>
        <w:t>43</w:t>
        <w:tab/>
        <w:t>1846</w:t>
      </w:r>
    </w:p>
    <w:p>
      <w:r>
        <w:br/>
        <w:t>30</w:t>
        <w:tab/>
        <w:t>Nr. 27a</w:t>
      </w:r>
    </w:p>
    <w:p>
      <w:r>
        <w:t>33</w:t>
        <w:tab/>
        <w:t>S. 3</w:t>
      </w:r>
    </w:p>
    <w:p>
      <w:r>
        <w:t>40</w:t>
        <w:tab/>
        <w:t>Die s[2{deutsche}n 1{Zeitung}]sen, ein Beitrag zur Geschichte der Geburtswehen der vaterländischen s[Presse]s in den Jahren 1846/47</w:t>
      </w:r>
    </w:p>
    <w:p>
      <w:r>
        <w:t>45</w:t>
        <w:tab/>
        <w:t>o. J.</w:t>
      </w:r>
    </w:p>
    <w:p>
      <w:r>
        <w:br/>
        <w:t>30</w:t>
        <w:tab/>
        <w:t>Nr. 28</w:t>
      </w:r>
    </w:p>
    <w:p>
      <w:r>
        <w:t>33</w:t>
        <w:tab/>
        <w:t>S. 3</w:t>
      </w:r>
    </w:p>
    <w:p>
      <w:r>
        <w:t>40</w:t>
        <w:tab/>
        <w:t>Acta betr. das Toleranzedikt vom z[9.4.1847]z</w:t>
      </w:r>
    </w:p>
    <w:p>
      <w:r>
        <w:t>45</w:t>
        <w:tab/>
        <w:t>o. J.</w:t>
      </w:r>
    </w:p>
    <w:p>
      <w:r>
        <w:br/>
        <w:t>30</w:t>
        <w:tab/>
        <w:t>Nr. 29</w:t>
      </w:r>
    </w:p>
    <w:p>
      <w:r>
        <w:t>33</w:t>
        <w:tab/>
        <w:t>S. 3</w:t>
      </w:r>
    </w:p>
    <w:p>
      <w:r>
        <w:t>40</w:t>
        <w:tab/>
        <w:t>Gegenbemerkungen p[Zinkeisen]ps auf Äußerungen des p[3{Fürst}en 1{Lichnowsky}]p über Redaktion und s[Druck]s der t[Allgemeinen Preußischen Zeitung]t</w:t>
      </w:r>
    </w:p>
    <w:p>
      <w:r>
        <w:t>43</w:t>
        <w:tab/>
        <w:t>17.05.1847</w:t>
      </w:r>
    </w:p>
    <w:p>
      <w:r>
        <w:br/>
        <w:t>30</w:t>
        <w:tab/>
        <w:t>Nr. 30</w:t>
      </w:r>
    </w:p>
    <w:p>
      <w:r>
        <w:t>33</w:t>
        <w:tab/>
        <w:t>S. 3</w:t>
      </w:r>
    </w:p>
    <w:p>
      <w:r>
        <w:t>40</w:t>
        <w:tab/>
        <w:t>Acta betr. Aufnahme von Artikeln des p[4{Dr.} 1{Widmann}]p u. Äußerung in der ständischen Versammlung vom 18.5. über Stellung der t[Allgemeinen Preußischen Zeitung]t zur Regierung</w:t>
      </w:r>
    </w:p>
    <w:p>
      <w:r>
        <w:t>43</w:t>
        <w:tab/>
        <w:t>1847</w:t>
      </w:r>
    </w:p>
    <w:p>
      <w:r>
        <w:br/>
        <w:t>30</w:t>
        <w:tab/>
        <w:t>Nr. 33</w:t>
      </w:r>
    </w:p>
    <w:p>
      <w:r>
        <w:t>33</w:t>
        <w:tab/>
        <w:t>S. 4</w:t>
      </w:r>
    </w:p>
    <w:p>
      <w:r>
        <w:t>40</w:t>
        <w:tab/>
        <w:t>Acta betr. Aufnahme eines Artikels über das p[Scheidtmann]psche s[Buch]s: "t[Der Kornwucher und die Noth der Zeit]t"</w:t>
      </w:r>
    </w:p>
    <w:p>
      <w:r>
        <w:t>43</w:t>
        <w:tab/>
        <w:t>1847</w:t>
      </w:r>
    </w:p>
    <w:p>
      <w:r>
        <w:br/>
        <w:t>30</w:t>
        <w:tab/>
        <w:t>Nr. 34</w:t>
      </w:r>
    </w:p>
    <w:p>
      <w:r>
        <w:t>33</w:t>
        <w:tab/>
        <w:t>S. 4</w:t>
      </w:r>
    </w:p>
    <w:p>
      <w:r>
        <w:t>40</w:t>
        <w:tab/>
        <w:t>Acta den Angriff des t[Westfälischen Kurier]ts auf den o[London]oer Correspondenten der t[Allgemeinen Preußischen Zeitung]t und die Stellung des letzteren zur Regierung</w:t>
      </w:r>
    </w:p>
    <w:p>
      <w:r>
        <w:t>43</w:t>
        <w:tab/>
        <w:t>1847</w:t>
      </w:r>
    </w:p>
    <w:p>
      <w:r>
        <w:br/>
        <w:t>30</w:t>
        <w:tab/>
        <w:t>Nr. 37</w:t>
      </w:r>
    </w:p>
    <w:p>
      <w:r>
        <w:t>33</w:t>
        <w:tab/>
        <w:t>S. 4</w:t>
      </w:r>
    </w:p>
    <w:p>
      <w:r>
        <w:t>40</w:t>
        <w:tab/>
        <w:t>Acta den Artikel dert[ Allgemeinen Preußischen Zeitung]t betitelt: "Rückblick auf den vereinigten Landtag"</w:t>
      </w:r>
    </w:p>
    <w:p>
      <w:r>
        <w:t>43</w:t>
        <w:tab/>
        <w:t>1847</w:t>
      </w:r>
    </w:p>
    <w:p>
      <w:r>
        <w:br/>
        <w:t>30</w:t>
        <w:tab/>
        <w:t>Nr. 38</w:t>
      </w:r>
    </w:p>
    <w:p>
      <w:r>
        <w:t>33</w:t>
        <w:tab/>
        <w:t>S. 4</w:t>
      </w:r>
    </w:p>
    <w:p>
      <w:r>
        <w:t>40</w:t>
        <w:tab/>
        <w:t>Acta den Artikel der t[Allgemeinen Preußischen Zeitung]t über p[Marr]ps: "t[Das junge Deutschland und die Schweiz]t", p[Heinzen]p und p[Freiligrath]p</w:t>
      </w:r>
    </w:p>
    <w:p>
      <w:r>
        <w:t>43</w:t>
        <w:tab/>
        <w:t>1847</w:t>
      </w:r>
    </w:p>
    <w:p>
      <w:r>
        <w:br/>
        <w:t>30</w:t>
        <w:tab/>
        <w:t>Nr. 54</w:t>
      </w:r>
    </w:p>
    <w:p>
      <w:r>
        <w:t>33</w:t>
        <w:tab/>
        <w:t>S. 6</w:t>
      </w:r>
    </w:p>
    <w:p>
      <w:r>
        <w:t>40</w:t>
        <w:tab/>
        <w:t>Acta betr. die Umwandlung der t[Allgemeinen Preußischen Zeitung]t in den t[Staatsanzeiger]t, Correspondenz der Redaktion mit dem Curatorium und andere Generalia</w:t>
      </w:r>
    </w:p>
    <w:p>
      <w:r>
        <w:t>43</w:t>
        <w:tab/>
        <w:t>1848 - 1850</w:t>
      </w:r>
    </w:p>
    <w:p>
      <w:r>
        <w:br/>
        <w:t>30</w:t>
        <w:tab/>
        <w:t>Nr. 59</w:t>
      </w:r>
    </w:p>
    <w:p>
      <w:r>
        <w:t>33</w:t>
        <w:tab/>
        <w:t>S. 6</w:t>
      </w:r>
    </w:p>
    <w:p>
      <w:r>
        <w:t>40</w:t>
        <w:tab/>
        <w:t>Dankschrift p[Zinkeisen]ps über seine Stellung als Hauptredakteur der t[Preußischen Staatszeitung]t, der t[Allgemeinen Preußischen Zeitung]t und des t[Preußischen Staatsanzeiger]ts von z[1840 - 1851]z</w:t>
      </w:r>
    </w:p>
    <w:p>
      <w:r>
        <w:t>45</w:t>
        <w:tab/>
        <w:t>&lt;1840 - 1851&gt;</w:t>
      </w:r>
    </w:p>
    <w:p>
      <w:r>
        <w:br/>
        <w:t>30</w:t>
        <w:tab/>
        <w:t>Nr. 61</w:t>
      </w:r>
    </w:p>
    <w:p>
      <w:r>
        <w:t>33</w:t>
        <w:tab/>
        <w:t>S. 6</w:t>
      </w:r>
    </w:p>
    <w:p>
      <w:r>
        <w:t>40</w:t>
        <w:tab/>
        <w:t>Plan über die Anordnung der Artikel im t[Preußischen Amtsanzeiger]t</w:t>
      </w:r>
    </w:p>
    <w:p>
      <w:r>
        <w:t>45</w:t>
        <w:tab/>
        <w:t>o. J.</w:t>
      </w:r>
    </w:p>
    <w:p>
      <w:r>
        <w:br/>
        <w:t>30</w:t>
        <w:tab/>
        <w:t>Nr. 62</w:t>
      </w:r>
    </w:p>
    <w:p>
      <w:r>
        <w:t>33</w:t>
        <w:tab/>
        <w:t>S. 6</w:t>
      </w:r>
    </w:p>
    <w:p>
      <w:r>
        <w:t>40</w:t>
        <w:tab/>
        <w:t>Acta betr. die Umwandlung der t[Staatszeitung]t in ein gouvernementales Blatt konservativer Richtung</w:t>
      </w:r>
    </w:p>
    <w:p>
      <w:r>
        <w:t>45</w:t>
        <w:tab/>
        <w:t>o. J.</w:t>
      </w:r>
    </w:p>
    <w:p>
      <w:r>
        <w:br/>
        <w:t>30</w:t>
        <w:tab/>
        <w:t>Nr. 71</w:t>
      </w:r>
    </w:p>
    <w:p>
      <w:r>
        <w:t>33</w:t>
        <w:tab/>
        <w:t>S. 6</w:t>
      </w:r>
    </w:p>
    <w:p>
      <w:r>
        <w:t>40</w:t>
        <w:tab/>
        <w:t>Plan zu einer Veränderung in der Redaktion der t[Staatszeitung]t mit Rücksicht auf die in den Conferenzen vom z[2. und 26. Juni 1843]z gefaßten Beschlüsse</w:t>
      </w:r>
    </w:p>
    <w:p>
      <w:r>
        <w:t>45</w:t>
        <w:tab/>
        <w:t>o. J.</w:t>
      </w:r>
    </w:p>
    <w:p>
      <w:r>
        <w:br/>
        <w:t>30</w:t>
        <w:tab/>
        <w:t>Nr. 73</w:t>
      </w:r>
    </w:p>
    <w:p>
      <w:r>
        <w:t>33</w:t>
        <w:tab/>
        <w:t>S. 6</w:t>
      </w:r>
    </w:p>
    <w:p>
      <w:r>
        <w:t>40</w:t>
        <w:tab/>
        <w:t>Acta enthaltend Berichte an den Minister über die Zustände der t[Allgemeinen Preußischen Zeitung]t und p[Zinkeisen]ps Stellung auf Veranlassung des p[Dronke]pschen Processes &lt;Injurienprozeß Dronkes gegen Zinkeisen, 1845&gt;</w:t>
      </w:r>
    </w:p>
    <w:p>
      <w:r>
        <w:t>43</w:t>
        <w:tab/>
        <w:t>1845</w:t>
      </w:r>
    </w:p>
    <w:p>
      <w:r>
        <w:br/>
        <w:t>30</w:t>
        <w:tab/>
        <w:t>Nr. 74</w:t>
      </w:r>
    </w:p>
    <w:p>
      <w:r>
        <w:t>33</w:t>
        <w:tab/>
        <w:t>S. 6</w:t>
      </w:r>
    </w:p>
    <w:p>
      <w:r>
        <w:t>40</w:t>
        <w:tab/>
        <w:t>Bericht an p[1{Bodelschwingh} 8{&lt;von&gt;} 7{&lt;Minister&gt;}]p über die dauernde Ungewißheit der Zustände der t[Staatszeitung]t</w:t>
      </w:r>
    </w:p>
    <w:p>
      <w:r>
        <w:t>43</w:t>
        <w:tab/>
        <w:t>1847</w:t>
      </w:r>
    </w:p>
    <w:p>
      <w:r>
        <w:br/>
        <w:t>30</w:t>
        <w:tab/>
        <w:t>Nr. 75</w:t>
      </w:r>
    </w:p>
    <w:p>
      <w:r>
        <w:t>33</w:t>
        <w:tab/>
        <w:t>S. 7</w:t>
      </w:r>
    </w:p>
    <w:p>
      <w:r>
        <w:t>40</w:t>
        <w:tab/>
        <w:t>Bericht an p[1{Sulzer} 7{&lt;Curator der Allgemeinen Preußischen Zeitung&gt;}]p über die Hebung der t[Allgemeinen Preußischen Zeitung]t vom 23. Juli 1847</w:t>
      </w:r>
    </w:p>
    <w:p>
      <w:r>
        <w:t>43</w:t>
        <w:tab/>
        <w:t>1847</w:t>
      </w:r>
    </w:p>
    <w:p>
      <w:r>
        <w:br/>
        <w:t>30</w:t>
        <w:tab/>
        <w:t>Nr. 76</w:t>
      </w:r>
    </w:p>
    <w:p>
      <w:r>
        <w:t>33</w:t>
        <w:tab/>
        <w:t>S. 7</w:t>
      </w:r>
    </w:p>
    <w:p>
      <w:r>
        <w:t>40</w:t>
        <w:tab/>
        <w:t>Plan zu einer s[2{politische}n 1{Zeitung}]s, welche vom z[1. Juli 1848]z ab unter dem Titel "t[Neue Berliner Zeitung]t" erscheinen soll</w:t>
      </w:r>
    </w:p>
    <w:p>
      <w:r>
        <w:t>45</w:t>
        <w:tab/>
        <w:t>o. J.</w:t>
      </w:r>
    </w:p>
    <w:p>
      <w:r>
        <w:br/>
        <w:t>30</w:t>
        <w:tab/>
        <w:t>Nr. 77</w:t>
      </w:r>
    </w:p>
    <w:p>
      <w:r>
        <w:t>33</w:t>
        <w:tab/>
        <w:t>S. 7</w:t>
      </w:r>
    </w:p>
    <w:p>
      <w:r>
        <w:t>40</w:t>
        <w:tab/>
        <w:t>Fragmente zu einem Tagebuch aus dem Jahre z[1848]z</w:t>
      </w:r>
    </w:p>
    <w:p>
      <w:r>
        <w:t>41</w:t>
        <w:tab/>
        <w:t>intus: Aufzeichnungen, Berichte und Protokolle betr. Scene mit p[Bodelschwingh]p wegen Aufnahme der Bekanntmachung des o[Berlin]oer Magistrats betr. die Staßenunruhen in die t[Allgemeine Preußische Zeitung]t vom 14. März, betr. Vorfälle am z[20. und 21. März 1848]z, p[Zinkeisen]ps Abreise betr.</w:t>
      </w:r>
    </w:p>
    <w:p>
      <w:r>
        <w:t>45</w:t>
        <w:tab/>
        <w:t>o. J.</w:t>
      </w:r>
    </w:p>
    <w:p>
      <w:r>
        <w:br/>
        <w:t>30</w:t>
        <w:tab/>
        <w:t>Nr. 79</w:t>
      </w:r>
    </w:p>
    <w:p>
      <w:r>
        <w:t>33</w:t>
        <w:tab/>
        <w:t>S. 7</w:t>
      </w:r>
    </w:p>
    <w:p>
      <w:r>
        <w:t>40</w:t>
        <w:tab/>
        <w:t>Bericht an den p[7{Minister} 1{Manteuffel}]p über Aufnahme der stenographischen Berichte der Verhandlungen des deutschen Staaten und Volkshauses zu o[Erfurt]o in den t[Preuß. Staatsanzeiger]t</w:t>
      </w:r>
    </w:p>
    <w:p>
      <w:r>
        <w:t>43</w:t>
        <w:tab/>
        <w:t>1850</w:t>
      </w:r>
    </w:p>
    <w:p>
      <w:r>
        <w:br/>
        <w:t>30</w:t>
        <w:tab/>
        <w:t>Nr. 80</w:t>
      </w:r>
    </w:p>
    <w:p>
      <w:r>
        <w:t>33</w:t>
        <w:tab/>
        <w:t>S. 7</w:t>
      </w:r>
    </w:p>
    <w:p>
      <w:r>
        <w:t>40</w:t>
        <w:tab/>
        <w:t>Plan einer zu begründenden s[Handelszeitung]s</w:t>
      </w:r>
    </w:p>
    <w:p>
      <w:r>
        <w:t>43</w:t>
        <w:tab/>
        <w:t>1850</w:t>
      </w:r>
    </w:p>
    <w:p>
      <w:r>
        <w:br/>
        <w:t>30</w:t>
        <w:tab/>
        <w:t>Nr. 81</w:t>
      </w:r>
    </w:p>
    <w:p>
      <w:r>
        <w:t>33</w:t>
        <w:tab/>
        <w:t>S. 7</w:t>
      </w:r>
    </w:p>
    <w:p>
      <w:r>
        <w:t>40</w:t>
        <w:tab/>
        <w:t>Acta betr. den geplanten Verein zur Förderung der gewerblichen und industriellen Interessen o[Schlesien]os und die t[Breslauer Zeitung]t</w:t>
      </w:r>
    </w:p>
    <w:p>
      <w:r>
        <w:t>43</w:t>
        <w:tab/>
        <w:t>1851</w:t>
      </w:r>
    </w:p>
    <w:p>
      <w:r>
        <w:br/>
        <w:t>30</w:t>
        <w:tab/>
        <w:t>Nr. 82</w:t>
      </w:r>
    </w:p>
    <w:p>
      <w:r>
        <w:t>33</w:t>
        <w:tab/>
        <w:t>S. 7</w:t>
      </w:r>
    </w:p>
    <w:p>
      <w:r>
        <w:t>40</w:t>
        <w:tab/>
        <w:t>Plan zu einer s[Zeitung der conservativen Partei]s</w:t>
      </w:r>
    </w:p>
    <w:p>
      <w:r>
        <w:t>43</w:t>
        <w:tab/>
        <w:t>1851</w:t>
      </w:r>
    </w:p>
    <w:p/>
    <w:p/>
    <w:p>
      <w:r>
        <w:br/>
        <w:t>20</w:t>
        <w:tab/>
        <w:t>I. HA, Rep. 93 (M)</w:t>
      </w:r>
    </w:p>
    <w:p>
      <w:r>
        <w:t>21</w:t>
        <w:tab/>
        <w:t>Ministerium der öffentlichen Arbeiten</w:t>
      </w:r>
    </w:p>
    <w:p>
      <w:r>
        <w:t>22</w:t>
        <w:tab/>
        <w:t>I. Hauptabteilung \ Rep. 93 Ministerium der öffentlichen Arbeiten</w:t>
      </w:r>
    </w:p>
    <w:p>
      <w:r>
        <w:t>23</w:t>
        <w:tab/>
        <w:t>1878 - 1921</w:t>
      </w:r>
    </w:p>
    <w:p>
      <w:r>
        <w:t>25</w:t>
        <w:tab/>
        <w:t>Findkartei für Bestand B, Findbücher für die Bestände D und E</w:t>
      </w:r>
    </w:p>
    <w:p>
      <w:r>
        <w:t>26</w:t>
        <w:tab/>
        <w:t>B</w:t>
      </w:r>
    </w:p>
    <w:p>
      <w:r>
        <w:t>27</w:t>
        <w:tab/>
        <w:t>B. Hochbau</w:t>
      </w:r>
    </w:p>
    <w:p>
      <w:r>
        <w:t>30</w:t>
        <w:tab/>
        <w:t>Nr. 989</w:t>
      </w:r>
    </w:p>
    <w:p>
      <w:r>
        <w:t>40</w:t>
        <w:tab/>
        <w:t>Eingereichte s[Schriften über bauwissenschaftliche Gegenstände]s</w:t>
      </w:r>
    </w:p>
    <w:p>
      <w:r>
        <w:t>43</w:t>
        <w:tab/>
        <w:t>1815 - 1834</w:t>
      </w:r>
    </w:p>
    <w:p>
      <w:r>
        <w:br/>
        <w:t>30</w:t>
        <w:tab/>
        <w:t>Nr. 990</w:t>
      </w:r>
    </w:p>
    <w:p>
      <w:r>
        <w:t>40</w:t>
        <w:tab/>
        <w:t>Vorschläge und s[Schriften über Verbesserungen in der Baukunst]s</w:t>
      </w:r>
    </w:p>
    <w:p>
      <w:r>
        <w:t>43</w:t>
        <w:tab/>
        <w:t>1819 ; 1835 - 1866</w:t>
      </w:r>
    </w:p>
    <w:p>
      <w:r>
        <w:br/>
        <w:t>30</w:t>
        <w:tab/>
        <w:t>Nr. 999</w:t>
      </w:r>
    </w:p>
    <w:p>
      <w:r>
        <w:t>40</w:t>
        <w:tab/>
        <w:t>Verbreitung der auf Staatskosten herausgegebenen und von Privatpersonen angekauften technischen Werke "t[Bauausführungen im Preußischen Staat]t", "t[Vorlageblätter für Baumeister]t", "t[Vorbilder für Fabrikanten und Handwerker]t"</w:t>
      </w:r>
    </w:p>
    <w:p>
      <w:r>
        <w:t>43</w:t>
        <w:tab/>
        <w:t>1849 - 1853</w:t>
      </w:r>
    </w:p>
    <w:p>
      <w:r>
        <w:br/>
        <w:t>30</w:t>
        <w:tab/>
        <w:t>Nr. 1002</w:t>
      </w:r>
    </w:p>
    <w:p>
      <w:r>
        <w:t>40</w:t>
        <w:tab/>
        <w:t>Ankauf und Veröffentlichung der Ausarbeitung von p[2{Carl} 1{Trapp}, 6{o[Giessen]o}]p, über die Methode zur Sprengung von Steinen unter Wasser zur Beseitigung von Kalkablagerungen</w:t>
      </w:r>
    </w:p>
    <w:p>
      <w:r>
        <w:t>43</w:t>
        <w:tab/>
        <w:t>1850 - 1856</w:t>
      </w:r>
    </w:p>
    <w:p>
      <w:r>
        <w:br/>
        <w:t>30</w:t>
        <w:tab/>
        <w:t>Nr. 1003</w:t>
      </w:r>
    </w:p>
    <w:p>
      <w:r>
        <w:t>40</w:t>
        <w:tab/>
        <w:t>s[Werke über Baukunst]s von p[2{Franz} 1{Mertens}]p</w:t>
      </w:r>
    </w:p>
    <w:p>
      <w:r>
        <w:t>43</w:t>
        <w:tab/>
        <w:t>1850 - 1911</w:t>
      </w:r>
    </w:p>
    <w:p>
      <w:r>
        <w:br/>
        <w:t>30</w:t>
        <w:tab/>
        <w:t>Nr. 1004 - 1005</w:t>
      </w:r>
    </w:p>
    <w:p>
      <w:r>
        <w:t>40</w:t>
        <w:tab/>
        <w:t>Herausgabe des Werkes "t[Die mittelalterlichen Bauwerke des Backsteinbaus in Preußen vom 11. bis 16. Jh.]t" von p[2{Franz} 1{Adler}]p, Bd. 1 - 2</w:t>
      </w:r>
    </w:p>
    <w:p>
      <w:r>
        <w:t>43</w:t>
        <w:tab/>
        <w:t>1858 - 1906</w:t>
      </w:r>
    </w:p>
    <w:p>
      <w:r>
        <w:br/>
        <w:t>30</w:t>
        <w:tab/>
        <w:t>Nr. 1007 - 1008</w:t>
      </w:r>
    </w:p>
    <w:p>
      <w:r>
        <w:t>40</w:t>
        <w:tab/>
        <w:t>s[Werke über Baukunst]s. Allgemeines, Bd. 1 und 3</w:t>
      </w:r>
    </w:p>
    <w:p>
      <w:r>
        <w:t>43</w:t>
        <w:tab/>
        <w:t>1875 - 1912</w:t>
      </w:r>
    </w:p>
    <w:p>
      <w:r>
        <w:br/>
        <w:t>30</w:t>
        <w:tab/>
        <w:t>Nr. 1009</w:t>
      </w:r>
    </w:p>
    <w:p>
      <w:r>
        <w:t>40</w:t>
        <w:tab/>
        <w:t>"t[Bauunterhaltung in Haus und Hof]t" von p[7{Baurat} 1{Hilger}]p</w:t>
      </w:r>
    </w:p>
    <w:p>
      <w:r>
        <w:t>43</w:t>
        <w:tab/>
        <w:t>1882 - 1908</w:t>
      </w:r>
    </w:p>
    <w:p>
      <w:r>
        <w:br/>
        <w:t>30</w:t>
        <w:tab/>
        <w:t>Nr. 1010</w:t>
      </w:r>
    </w:p>
    <w:p>
      <w:r>
        <w:t>40</w:t>
        <w:tab/>
        <w:t>"t[Palastarchitektur in Oberitalien und in der Toscana]t" von p[Raschdorf]p</w:t>
      </w:r>
    </w:p>
    <w:p>
      <w:r>
        <w:t>43</w:t>
        <w:tab/>
        <w:t>1882 - 1917</w:t>
      </w:r>
    </w:p>
    <w:p>
      <w:r>
        <w:br/>
        <w:t>26</w:t>
        <w:tab/>
        <w:t>E</w:t>
      </w:r>
    </w:p>
    <w:p>
      <w:r>
        <w:t>27</w:t>
        <w:tab/>
        <w:t>E. Eisenbahnangelegenheiten</w:t>
      </w:r>
    </w:p>
    <w:p>
      <w:r>
        <w:t>29</w:t>
        <w:tab/>
        <w:t>Findbücher, 2 Bde.</w:t>
      </w:r>
    </w:p>
    <w:p>
      <w:r>
        <w:t>30</w:t>
        <w:tab/>
        <w:t>Nr. 159</w:t>
      </w:r>
    </w:p>
    <w:p>
      <w:r>
        <w:t>33</w:t>
        <w:tab/>
        <w:t>Bd. 1, S. 13</w:t>
      </w:r>
    </w:p>
    <w:p>
      <w:r>
        <w:t>40</w:t>
        <w:tab/>
        <w:t>Die Herausgabe eines s[1{Werk}es 2{über Umfang und Vertragsverhältnisse der preußischen Eisenbahnen}]s</w:t>
      </w:r>
    </w:p>
    <w:p>
      <w:r>
        <w:t>43</w:t>
        <w:tab/>
        <w:t>1877 - 1896</w:t>
      </w:r>
    </w:p>
    <w:p>
      <w:r>
        <w:br/>
        <w:t>30</w:t>
        <w:tab/>
        <w:t>Nr. 446 - 458</w:t>
      </w:r>
    </w:p>
    <w:p>
      <w:r>
        <w:t>33</w:t>
        <w:tab/>
        <w:t>Bd. 1, S. 38</w:t>
      </w:r>
    </w:p>
    <w:p>
      <w:r>
        <w:t>40</w:t>
        <w:tab/>
        <w:t>Die Auslegung von s[Zeitungen in Bahnhofsgaststätten]s. Verkauf von s[1{Bücher}n 2{&lt;Verkauf auf Bahnhöfen&gt;}]s, s[1{Zeitungen} 2{&lt;Verkauf auf Bahnhöfen&gt;}]s und sonstiger s[1{Druckschriften} 2{&lt;Verkauf auf Bahnhöfen&gt;}]s auf Bahnhöfen, Bd. 1 - 13</w:t>
      </w:r>
    </w:p>
    <w:p>
      <w:r>
        <w:t>43</w:t>
        <w:tab/>
        <w:t>1852 - 1922</w:t>
      </w:r>
    </w:p>
    <w:p>
      <w:r>
        <w:br/>
        <w:t>30</w:t>
        <w:tab/>
        <w:t>Nr. 562</w:t>
      </w:r>
    </w:p>
    <w:p>
      <w:r>
        <w:t>33</w:t>
        <w:tab/>
        <w:t>Bd. 1, S. 48</w:t>
      </w:r>
    </w:p>
    <w:p>
      <w:r>
        <w:t>40</w:t>
        <w:tab/>
        <w:t>Die Druckschriften des p[7{Oberlandesgerichtsrates a.D.} 1{Augustin}]p über preußische Finanzfragen und dagegen gerichtete Stellungnahmen für die s[Presse]s</w:t>
      </w:r>
    </w:p>
    <w:p>
      <w:r>
        <w:t>43</w:t>
        <w:tab/>
        <w:t>1859 - 1860</w:t>
      </w:r>
    </w:p>
    <w:p>
      <w:r>
        <w:br/>
        <w:t>26</w:t>
        <w:tab/>
        <w:t>D</w:t>
      </w:r>
    </w:p>
    <w:p>
      <w:r>
        <w:t>27</w:t>
        <w:tab/>
        <w:t>D. Technische Oberbaudeputation 1805 - 1880</w:t>
      </w:r>
    </w:p>
    <w:p>
      <w:r>
        <w:t>29</w:t>
        <w:tab/>
        <w:t>Findbuch, Bd. D</w:t>
      </w:r>
    </w:p>
    <w:p>
      <w:r>
        <w:t>30</w:t>
        <w:tab/>
        <w:t>Lit. W Nr. 4</w:t>
      </w:r>
    </w:p>
    <w:p>
      <w:r>
        <w:t>33</w:t>
        <w:tab/>
        <w:t>Bl. 51</w:t>
      </w:r>
    </w:p>
    <w:p>
      <w:r>
        <w:t>40</w:t>
        <w:tab/>
        <w:t>Die s[2{zur k[Königlichen Ober-Bau-Deputations-Bibliothek]k angekaufte}n 1{Bücher}]s</w:t>
      </w:r>
    </w:p>
    <w:p>
      <w:r>
        <w:t>43</w:t>
        <w:tab/>
        <w:t>1810 - 1815</w:t>
      </w:r>
    </w:p>
    <w:p/>
    <w:p/>
    <w:p>
      <w:r>
        <w:br/>
        <w:t>20</w:t>
        <w:tab/>
        <w:t>I. HA, Rep. 94 (M)</w:t>
      </w:r>
    </w:p>
    <w:p>
      <w:r>
        <w:t>22</w:t>
        <w:tab/>
        <w:t>I. Hauptabteilung \ Rep. 94 Kleine Erwerbungen</w:t>
      </w:r>
    </w:p>
    <w:p>
      <w:r>
        <w:t>24</w:t>
        <w:tab/>
        <w:t>Findbuch</w:t>
      </w:r>
    </w:p>
    <w:p>
      <w:r>
        <w:t>25</w:t>
        <w:tab/>
        <w:t>16. - 20. Jahrhundert / Findbücher, 4 Bde. und 1 Bd. Alphabetischer Index (Nicht alle Titel, die im alphabetischen Index stehen, sind dann auch im Findbuch verzeichnet.)</w:t>
      </w:r>
    </w:p>
    <w:p>
      <w:r>
        <w:t>26</w:t>
        <w:tab/>
        <w:t>IV N b</w:t>
      </w:r>
    </w:p>
    <w:p>
      <w:r>
        <w:t>27</w:t>
        <w:tab/>
        <w:t>IV. Brandenburg-Preußen. Regenten \ N b</w:t>
      </w:r>
    </w:p>
    <w:p>
      <w:r>
        <w:t>30</w:t>
        <w:tab/>
        <w:t>Nr. 2</w:t>
      </w:r>
    </w:p>
    <w:p>
      <w:r>
        <w:t>33</w:t>
        <w:tab/>
        <w:t>Bd. II, Teil 2, S. 293</w:t>
      </w:r>
    </w:p>
    <w:p>
      <w:r>
        <w:t>40</w:t>
        <w:tab/>
        <w:t>Briefe von p[2{Friedrich} 1{Gentz}]p an den p[5{s[Buchhändler]s} 1{Frölich}]p</w:t>
      </w:r>
    </w:p>
    <w:p>
      <w:r>
        <w:t>43</w:t>
        <w:tab/>
        <w:t>1799 - 1805</w:t>
      </w:r>
    </w:p>
    <w:p>
      <w:r>
        <w:br/>
        <w:t>26</w:t>
        <w:tab/>
        <w:t>IV N i</w:t>
      </w:r>
    </w:p>
    <w:p>
      <w:r>
        <w:t>27</w:t>
        <w:tab/>
        <w:t>IV. Brandenburg-Preußen. Regenten \ N i</w:t>
      </w:r>
    </w:p>
    <w:p>
      <w:r>
        <w:t>30</w:t>
        <w:tab/>
        <w:t>Nr. 74</w:t>
      </w:r>
    </w:p>
    <w:p>
      <w:r>
        <w:t>33</w:t>
        <w:tab/>
        <w:t>Bd. II, Teil 2, S. 522</w:t>
      </w:r>
    </w:p>
    <w:p>
      <w:r>
        <w:t>40</w:t>
        <w:tab/>
        <w:t>Verschiedene Schriftstücke betr. Demagogenverfolgungen aus p[Treitschke]ps Nachlaß</w:t>
      </w:r>
    </w:p>
    <w:p>
      <w:r>
        <w:t>41</w:t>
        <w:tab/>
        <w:t>u. a. 2 Schreiben an p[5{s[Buchhändler]s} 1{Reimer}]p z[1824]z</w:t>
      </w:r>
    </w:p>
    <w:p>
      <w:r>
        <w:t>45</w:t>
        <w:tab/>
        <w:t>1819 - 1838</w:t>
      </w:r>
    </w:p>
    <w:p/>
    <w:p/>
    <w:p>
      <w:r>
        <w:br/>
        <w:t>20</w:t>
        <w:tab/>
        <w:t>I. HA, Rep. 97 (M)</w:t>
      </w:r>
    </w:p>
    <w:p>
      <w:r>
        <w:t>21</w:t>
        <w:tab/>
        <w:t>Kammergericht</w:t>
      </w:r>
    </w:p>
    <w:p>
      <w:r>
        <w:t>22</w:t>
        <w:tab/>
        <w:t>I. Hauptabteilung \ Rep. 97 Kammergericht</w:t>
      </w:r>
    </w:p>
    <w:p>
      <w:r>
        <w:t>23</w:t>
        <w:tab/>
        <w:t>1662 - 1880</w:t>
      </w:r>
    </w:p>
    <w:p>
      <w:r>
        <w:t>24</w:t>
        <w:tab/>
        <w:t>Findbuch</w:t>
      </w:r>
    </w:p>
    <w:p>
      <w:r>
        <w:t>25</w:t>
        <w:tab/>
        <w:t>Verluste auf Grund kriegsbedingter Auslagerung</w:t>
      </w:r>
    </w:p>
    <w:p>
      <w:r>
        <w:t>26</w:t>
        <w:tab/>
        <w:t>XI</w:t>
      </w:r>
    </w:p>
    <w:p>
      <w:r>
        <w:t>27</w:t>
        <w:tab/>
        <w:t>XI. Politische Prozesse</w:t>
      </w:r>
    </w:p>
    <w:p>
      <w:r>
        <w:t>30</w:t>
        <w:tab/>
        <w:t>Nr. 8</w:t>
      </w:r>
    </w:p>
    <w:p>
      <w:r>
        <w:t>31</w:t>
        <w:tab/>
        <w:t>Nr. 3 des Urteilsbuches 54. Lit. V Nr. 37</w:t>
      </w:r>
    </w:p>
    <w:p>
      <w:r>
        <w:t>33</w:t>
        <w:tab/>
        <w:t>S. 214</w:t>
      </w:r>
    </w:p>
    <w:p>
      <w:r>
        <w:t>40</w:t>
        <w:tab/>
        <w:t>Acta, betr. die s[1{Vernichtung} der 2{Druckschrift}]s t["Mord und Freiheit"]t von p[2{Carl} 1{Heinzen}]p</w:t>
      </w:r>
    </w:p>
    <w:p>
      <w:r>
        <w:t>43</w:t>
        <w:tab/>
        <w:t>1853 - 1854</w:t>
      </w:r>
    </w:p>
    <w:p>
      <w:r>
        <w:br/>
        <w:t>30</w:t>
        <w:tab/>
        <w:t>Nr. 25 - 25/5</w:t>
      </w:r>
    </w:p>
    <w:p>
      <w:r>
        <w:t>33</w:t>
        <w:tab/>
        <w:t>S. 217</w:t>
      </w:r>
    </w:p>
    <w:p>
      <w:r>
        <w:t>40</w:t>
        <w:tab/>
        <w:t>Criminal-Untersuchung wider p[1{Binder}, 2{Robert}, 5{s[Buchhändler]s} aus 6{o[Großenhayn]o}]p, wegen Verbreitung s[2{verbotene}r und 3{revolutionäre}r 1{Schrift}]sen</w:t>
      </w:r>
    </w:p>
    <w:p>
      <w:r>
        <w:t>43</w:t>
        <w:tab/>
        <w:t>1835 - 1841</w:t>
      </w:r>
    </w:p>
    <w:p>
      <w:r>
        <w:br/>
        <w:t>30</w:t>
        <w:tab/>
        <w:t>Nr. 26 - 26/4</w:t>
      </w:r>
    </w:p>
    <w:p>
      <w:r>
        <w:t>33</w:t>
        <w:tab/>
        <w:t>S. 217</w:t>
      </w:r>
    </w:p>
    <w:p>
      <w:r>
        <w:t>40</w:t>
        <w:tab/>
        <w:t>Acta inquisitionis wider p[1{Binder}, 2{ Carl Robert}, 5{s[Buchhändler]s} aus 6{o[Großenhayn]o}]p, wegen Teilnahme an geheimen Verbindungen und Verbreitung s[2{verbotene}r 1{Schrift}]sen</w:t>
      </w:r>
    </w:p>
    <w:p>
      <w:r>
        <w:t>43</w:t>
        <w:tab/>
        <w:t>1835 - 1846</w:t>
      </w:r>
    </w:p>
    <w:p>
      <w:r>
        <w:br/>
        <w:t>30</w:t>
        <w:tab/>
        <w:t>Nr. 32 - 32/3</w:t>
      </w:r>
    </w:p>
    <w:p>
      <w:r>
        <w:t>33</w:t>
        <w:tab/>
        <w:t>S. 219</w:t>
      </w:r>
    </w:p>
    <w:p>
      <w:r>
        <w:t>40</w:t>
        <w:tab/>
        <w:t>Criminal-Untersuchung wider p[1{Laube}, 2{Heinrich}, 4{Dr. phil.} aus 6{o[Sprottau]o}]p</w:t>
      </w:r>
    </w:p>
    <w:p>
      <w:r>
        <w:t>41</w:t>
        <w:tab/>
        <w:t>32/3: s[Zeitungen für die "Elegante Welt"]s</w:t>
      </w:r>
    </w:p>
    <w:p>
      <w:r>
        <w:t>43</w:t>
        <w:tab/>
        <w:t>1835</w:t>
      </w:r>
    </w:p>
    <w:p>
      <w:r>
        <w:br/>
        <w:t>30</w:t>
        <w:tab/>
        <w:t>Nr. 52/42</w:t>
      </w:r>
    </w:p>
    <w:p>
      <w:r>
        <w:t>33</w:t>
        <w:tab/>
        <w:t>S. 225</w:t>
      </w:r>
    </w:p>
    <w:p>
      <w:r>
        <w:t>40</w:t>
        <w:tab/>
        <w:t>Untersuchungssache wider p[1{Weidle}, 2{Jacob Friedrich Wilhelm}, 5{s[Buchhändler]s und Buchdrucker}]p, den p[4{Dr. phil.} 1{Ladendorf}]p und Cons.</w:t>
      </w:r>
    </w:p>
    <w:p>
      <w:r>
        <w:t>43</w:t>
        <w:tab/>
        <w:t>1853 - 1854</w:t>
      </w:r>
    </w:p>
    <w:p/>
    <w:p/>
    <w:p>
      <w:r>
        <w:br/>
        <w:t>20</w:t>
        <w:tab/>
        <w:t>I. HA, Rep. 97a (2.5.10.) (M)</w:t>
      </w:r>
    </w:p>
    <w:p>
      <w:r>
        <w:t>21</w:t>
        <w:tab/>
        <w:t>Geheimes Obertribunal</w:t>
      </w:r>
    </w:p>
    <w:p>
      <w:r>
        <w:t>22</w:t>
        <w:tab/>
        <w:t>I. Hauptabteilung \ Rep. 97a Geheimes Obertribunal</w:t>
      </w:r>
    </w:p>
    <w:p>
      <w:r>
        <w:t>23</w:t>
        <w:tab/>
        <w:t>1782 - 1879</w:t>
      </w:r>
    </w:p>
    <w:p>
      <w:r>
        <w:t>24</w:t>
        <w:tab/>
        <w:t>Findbuch</w:t>
      </w:r>
    </w:p>
    <w:p>
      <w:r>
        <w:t>30</w:t>
        <w:tab/>
        <w:t>Nr. 92</w:t>
      </w:r>
    </w:p>
    <w:p>
      <w:r>
        <w:t>31</w:t>
        <w:tab/>
        <w:t>Rep. 97 A Abt. I c Nr 14</w:t>
      </w:r>
    </w:p>
    <w:p>
      <w:r>
        <w:t>33</w:t>
        <w:tab/>
        <w:t>S. 12</w:t>
      </w:r>
    </w:p>
    <w:p>
      <w:r>
        <w:t>40</w:t>
        <w:tab/>
        <w:t>Die Erwerbung der von dem verstorbenen p[7{Geheimen Obertribunalsrat} 1{Braßert}]p hinterlassenen Sammlung s[2{juristische}r 1{Bücher}]s für die s[Bibliothek des k[Geheimen Obertribunal]ks]s</w:t>
      </w:r>
    </w:p>
    <w:p>
      <w:r>
        <w:t>43</w:t>
        <w:tab/>
        <w:t>1841 - 1843</w:t>
      </w:r>
    </w:p>
    <w:p>
      <w:r>
        <w:br/>
        <w:t>30</w:t>
        <w:tab/>
        <w:t>Nr. 93</w:t>
      </w:r>
    </w:p>
    <w:p>
      <w:r>
        <w:t>31</w:t>
        <w:tab/>
        <w:t>Rep. 97 A Abt. I i Nr 11</w:t>
      </w:r>
    </w:p>
    <w:p>
      <w:r>
        <w:t>33</w:t>
        <w:tab/>
        <w:t>S. 12</w:t>
      </w:r>
    </w:p>
    <w:p>
      <w:r>
        <w:t>40</w:t>
        <w:tab/>
        <w:t>Die Gründung eines s[Lesezirkel]ss beim k[Geheimen Obertribunal]k</w:t>
      </w:r>
    </w:p>
    <w:p>
      <w:r>
        <w:t>43</w:t>
        <w:tab/>
        <w:t>1843 - 1845</w:t>
      </w:r>
    </w:p>
    <w:p>
      <w:r>
        <w:br/>
        <w:t>30</w:t>
        <w:tab/>
        <w:t>Nr. 105</w:t>
      </w:r>
    </w:p>
    <w:p>
      <w:r>
        <w:t>31</w:t>
        <w:tab/>
        <w:t>Rep. 97 A Abt. I f Nr 7</w:t>
      </w:r>
    </w:p>
    <w:p>
      <w:r>
        <w:t>33</w:t>
        <w:tab/>
        <w:t>S. 13</w:t>
      </w:r>
    </w:p>
    <w:p>
      <w:r>
        <w:t>40</w:t>
        <w:tab/>
        <w:t>Die Mitteilung der Entscheidungen zur Veröffentlichung durch ein s[Beiblatt zur s[2{juristische}n 1{Wochenschrift}]s]s. Die s[Herausgabe der Präjudizien]s, geordnet nach der Paragraphenfolge und dem Alphabet</w:t>
      </w:r>
    </w:p>
    <w:p>
      <w:r>
        <w:t>43</w:t>
        <w:tab/>
        <w:t>1847 - 1849</w:t>
      </w:r>
    </w:p>
    <w:p>
      <w:r>
        <w:br/>
        <w:t>30</w:t>
        <w:tab/>
        <w:t>Nr. 106</w:t>
      </w:r>
    </w:p>
    <w:p>
      <w:r>
        <w:t>31</w:t>
        <w:tab/>
        <w:t>Rep. 97 A Abt. II f Nr 1</w:t>
      </w:r>
    </w:p>
    <w:p>
      <w:r>
        <w:t>33</w:t>
        <w:tab/>
        <w:t>S. 13</w:t>
      </w:r>
    </w:p>
    <w:p>
      <w:r>
        <w:t>40</w:t>
        <w:tab/>
        <w:t>Die Herausgabe einer s[Zeitschrift mit den Entscheidungen des Geheimen Obertribunals]s. Gründe gegen die Veröffentlichung der Gutachten des Obertribunals in zweifelhaften Rechtsfragen</w:t>
      </w:r>
    </w:p>
    <w:p>
      <w:r>
        <w:t>43</w:t>
        <w:tab/>
        <w:t>1834 - 1849</w:t>
      </w:r>
    </w:p>
    <w:p>
      <w:r>
        <w:br/>
        <w:t>30</w:t>
        <w:tab/>
        <w:t>Nr. 107</w:t>
      </w:r>
    </w:p>
    <w:p>
      <w:r>
        <w:t>31</w:t>
        <w:tab/>
        <w:t>Rep. 97 A Abt. I f Nr 5</w:t>
      </w:r>
    </w:p>
    <w:p>
      <w:r>
        <w:t>33</w:t>
        <w:tab/>
        <w:t>S. 14</w:t>
      </w:r>
    </w:p>
    <w:p>
      <w:r>
        <w:t>40</w:t>
        <w:tab/>
        <w:t>Der Abschluß des s[Verlagsvertrag]ses wegen der zweiten Folge der Entscheidungen des Obertribunals und die Herausgabe der Bände 21 - 27</w:t>
      </w:r>
    </w:p>
    <w:p>
      <w:r>
        <w:t>43</w:t>
        <w:tab/>
        <w:t>1851 - 1854</w:t>
      </w:r>
    </w:p>
    <w:p>
      <w:r>
        <w:br/>
        <w:t>30</w:t>
        <w:tab/>
        <w:t>Nr. 108 - 110</w:t>
      </w:r>
    </w:p>
    <w:p>
      <w:r>
        <w:t>31</w:t>
        <w:tab/>
        <w:t>Rep. 97 A Abt. I f Nr 6</w:t>
      </w:r>
    </w:p>
    <w:p>
      <w:r>
        <w:t>33</w:t>
        <w:tab/>
        <w:t>S. 14</w:t>
      </w:r>
    </w:p>
    <w:p>
      <w:r>
        <w:t>40</w:t>
        <w:tab/>
        <w:t>Die s[Herausgabe der Entscheidungen des Geheimen Obertribunals]s, Bd. 1 - 3</w:t>
      </w:r>
    </w:p>
    <w:p>
      <w:r>
        <w:t>43</w:t>
        <w:tab/>
        <w:t>1850 - 1879</w:t>
      </w:r>
    </w:p>
    <w:p>
      <w:r>
        <w:br/>
        <w:t>30</w:t>
        <w:tab/>
        <w:t>Nr. 111</w:t>
      </w:r>
    </w:p>
    <w:p>
      <w:r>
        <w:t>31</w:t>
        <w:tab/>
        <w:t>Rep. 97 A Abt. I f Nr 9</w:t>
      </w:r>
    </w:p>
    <w:p>
      <w:r>
        <w:t>33</w:t>
        <w:tab/>
        <w:t>S. 14</w:t>
      </w:r>
    </w:p>
    <w:p>
      <w:r>
        <w:t>40</w:t>
        <w:tab/>
        <w:t>Die s[Herausgabe eines Generalregisters &lt;Entscheidungen des Geheimen Obertribunals&gt;]s für die Bände 1 - 80</w:t>
      </w:r>
    </w:p>
    <w:p>
      <w:r>
        <w:t>43</w:t>
        <w:tab/>
        <w:t>1877 - 1879</w:t>
      </w:r>
    </w:p>
    <w:p>
      <w:r>
        <w:br/>
        <w:t>30</w:t>
        <w:tab/>
        <w:t>Nr. 112</w:t>
      </w:r>
    </w:p>
    <w:p>
      <w:r>
        <w:t>31</w:t>
        <w:tab/>
        <w:t>Rep. 97 A Abt. I f Nr 8</w:t>
      </w:r>
    </w:p>
    <w:p>
      <w:r>
        <w:t>33</w:t>
        <w:tab/>
        <w:t>S. 14</w:t>
      </w:r>
    </w:p>
    <w:p>
      <w:r>
        <w:t>40</w:t>
        <w:tab/>
        <w:t>s[Redaktionskommission &lt;für die Veröffentlichung&gt; der Entscheidungen des &lt;Geheimen&gt; Obertribunals]s</w:t>
      </w:r>
    </w:p>
    <w:p>
      <w:r>
        <w:t>43</w:t>
        <w:tab/>
        <w:t>1873 - 1877</w:t>
      </w:r>
    </w:p>
    <w:p>
      <w:r>
        <w:br/>
        <w:t>30</w:t>
        <w:tab/>
        <w:t>Nr. 132</w:t>
      </w:r>
    </w:p>
    <w:p>
      <w:r>
        <w:t>31</w:t>
        <w:tab/>
        <w:t>Rep. 97 A Abt. I f Nr 3</w:t>
      </w:r>
    </w:p>
    <w:p>
      <w:r>
        <w:t>33</w:t>
        <w:tab/>
        <w:t>S. 16</w:t>
      </w:r>
    </w:p>
    <w:p>
      <w:r>
        <w:t>40</w:t>
        <w:tab/>
        <w:t>Berechnung und Vertreilung des Honorars für die s[Herausgabe der Entscheidungen des Obertribunals]s</w:t>
      </w:r>
    </w:p>
    <w:p>
      <w:r>
        <w:t>43</w:t>
        <w:tab/>
        <w:t>1843 - 1850</w:t>
      </w:r>
    </w:p>
    <w:p>
      <w:r>
        <w:br/>
        <w:t>30</w:t>
        <w:tab/>
        <w:t>Nr. 133</w:t>
      </w:r>
    </w:p>
    <w:p>
      <w:r>
        <w:t>31</w:t>
        <w:tab/>
        <w:t>Rep. 97 A Abt. I f Nr 4</w:t>
      </w:r>
    </w:p>
    <w:p>
      <w:r>
        <w:t>33</w:t>
        <w:tab/>
        <w:t>S. 16</w:t>
      </w:r>
    </w:p>
    <w:p>
      <w:r>
        <w:t>40</w:t>
        <w:tab/>
        <w:t>Die s[Herausgabe der Entscheidungen des Obertribunals]s im amtlichen Auftrag; bes. Honorabrechnungen</w:t>
      </w:r>
    </w:p>
    <w:p>
      <w:r>
        <w:t>43</w:t>
        <w:tab/>
        <w:t>1844 - 1852</w:t>
      </w:r>
    </w:p>
    <w:p>
      <w:r>
        <w:br/>
        <w:t>30</w:t>
        <w:tab/>
        <w:t>Nr. 424 - 425</w:t>
      </w:r>
    </w:p>
    <w:p>
      <w:r>
        <w:t>31</w:t>
        <w:tab/>
        <w:t>Rep. 97 A Abt. III b Sekt. II Nr 13a</w:t>
      </w:r>
    </w:p>
    <w:p>
      <w:r>
        <w:t>33</w:t>
        <w:tab/>
        <w:t>S. 42</w:t>
      </w:r>
    </w:p>
    <w:p>
      <w:r>
        <w:t>40</w:t>
        <w:tab/>
        <w:t>Auslegung und Anwendung des s[Pressegesetz]ses, Bd. 1 - 2</w:t>
      </w:r>
    </w:p>
    <w:p>
      <w:r>
        <w:t>43</w:t>
        <w:tab/>
        <w:t>1852 - 1876</w:t>
      </w:r>
    </w:p>
    <w:p/>
    <w:p/>
    <w:p>
      <w:r>
        <w:br/>
        <w:t>20</w:t>
        <w:tab/>
        <w:t>I. HA, Rep. 100 (2.2.10.) (M)</w:t>
      </w:r>
    </w:p>
    <w:p>
      <w:r>
        <w:t>21</w:t>
        <w:tab/>
        <w:t>Ministerium des Königlichen Hauses</w:t>
      </w:r>
    </w:p>
    <w:p>
      <w:r>
        <w:t>22</w:t>
        <w:tab/>
        <w:t>I. Hauptabteilung \ Rep. 100 Ministerium des Königlichen Hauses</w:t>
      </w:r>
    </w:p>
    <w:p>
      <w:r>
        <w:t>23</w:t>
        <w:tab/>
        <w:t>1808 - 1920</w:t>
      </w:r>
    </w:p>
    <w:p>
      <w:r>
        <w:t>24</w:t>
        <w:tab/>
        <w:t>Findkartei</w:t>
      </w:r>
    </w:p>
    <w:p>
      <w:r>
        <w:t>25</w:t>
        <w:tab/>
        <w:t>Unter Gliederungsnr. 3.4.2. Wissenschaftliche Werke sind eine Reihe Akten verzeichnet, die sich unter dem Thema: Einreichung von Werken und Schriften an das Ministerium des Kgl. Hauses bzw. an den König zusammenfassen lassen. Die Titel und Verfasser der einzelnen Werke und Schriften wurden nicht einzeln in das Inventar aufgenommen.</w:t>
      </w:r>
    </w:p>
    <w:p>
      <w:r>
        <w:t>30</w:t>
        <w:tab/>
        <w:t>Nr. 121</w:t>
      </w:r>
    </w:p>
    <w:p>
      <w:r>
        <w:t>31</w:t>
        <w:tab/>
        <w:t>Rep. 100 XVIII Presse und Zensur Nr. 2</w:t>
      </w:r>
    </w:p>
    <w:p>
      <w:r>
        <w:t>40</w:t>
        <w:tab/>
        <w:t>Festlegung der in der t[Staatszeitung]t zu veröffentlichenden Bestimmungen</w:t>
      </w:r>
    </w:p>
    <w:p>
      <w:r>
        <w:t>43</w:t>
        <w:tab/>
        <w:t>1822</w:t>
      </w:r>
    </w:p>
    <w:p>
      <w:r>
        <w:br/>
        <w:t>30</w:t>
        <w:tab/>
        <w:t>Nr. 122</w:t>
      </w:r>
    </w:p>
    <w:p>
      <w:r>
        <w:t>31</w:t>
        <w:tab/>
        <w:t>Rep. 100 XVIII Presse und Zensur Nr. 5</w:t>
      </w:r>
    </w:p>
    <w:p>
      <w:r>
        <w:t>40</w:t>
        <w:tab/>
        <w:t>Verzeichnis der Beamten des Hausministeriums für das t[Staatshandbuch]t</w:t>
      </w:r>
    </w:p>
    <w:p>
      <w:r>
        <w:t>43</w:t>
        <w:tab/>
        <w:t>1827</w:t>
      </w:r>
    </w:p>
    <w:p>
      <w:r>
        <w:br/>
        <w:t>30</w:t>
        <w:tab/>
        <w:t>Nr. 123</w:t>
      </w:r>
    </w:p>
    <w:p>
      <w:r>
        <w:t>31</w:t>
        <w:tab/>
        <w:t>Rep. 100 XVIII Presse und Zensur Nr. 6</w:t>
      </w:r>
    </w:p>
    <w:p>
      <w:r>
        <w:t>40</w:t>
        <w:tab/>
        <w:t>Hofsachen und höhere Hofämter im s[2{o[Berlin]oer} 1{Adreßkalender}]s</w:t>
      </w:r>
    </w:p>
    <w:p>
      <w:r>
        <w:t>43</w:t>
        <w:tab/>
        <w:t>1824 - 1836</w:t>
      </w:r>
    </w:p>
    <w:p>
      <w:r>
        <w:br/>
        <w:t>30</w:t>
        <w:tab/>
        <w:t>Nr. 125</w:t>
      </w:r>
    </w:p>
    <w:p>
      <w:r>
        <w:t>31</w:t>
        <w:tab/>
        <w:t>Rep. 100 XVIII Presse und Zensur Nr. 15</w:t>
      </w:r>
    </w:p>
    <w:p>
      <w:r>
        <w:t>40</w:t>
        <w:tab/>
        <w:t>Bestimmungen über die Einholung der s[Druckgenehmigung]s bei der Aufnahme der Anzeigen über das Hausministeriium durch die Redaktion der t[Staatszeitung]t</w:t>
      </w:r>
    </w:p>
    <w:p>
      <w:r>
        <w:t>43</w:t>
        <w:tab/>
        <w:t>1832 - 1843</w:t>
      </w:r>
    </w:p>
    <w:p>
      <w:r>
        <w:br/>
        <w:t>30</w:t>
        <w:tab/>
        <w:t>Nr. 126</w:t>
      </w:r>
    </w:p>
    <w:p>
      <w:r>
        <w:t>31</w:t>
        <w:tab/>
        <w:t>Rep. 100 XVIII Presse und Zensur Nr. 16</w:t>
      </w:r>
    </w:p>
    <w:p>
      <w:r>
        <w:t>40</w:t>
        <w:tab/>
        <w:t>s[Subskiption]s auf eine bei p[Sander]p erscheinende Sammlung o[rheinisch]oer Gesetze, Verordnungen und Ministerialreskripte</w:t>
      </w:r>
    </w:p>
    <w:p>
      <w:r>
        <w:t>43</w:t>
        <w:tab/>
        <w:t>1833</w:t>
      </w:r>
    </w:p>
    <w:p>
      <w:r>
        <w:br/>
        <w:t>30</w:t>
        <w:tab/>
        <w:t>Nr. 127</w:t>
      </w:r>
    </w:p>
    <w:p>
      <w:r>
        <w:t>31</w:t>
        <w:tab/>
        <w:t>Rep. 100 XVIII Presse und Zensur Nr. 19</w:t>
      </w:r>
    </w:p>
    <w:p>
      <w:r>
        <w:t>40</w:t>
        <w:tab/>
        <w:t>Erteilung einer Rüge an die Redaktion der t[Staatszeitung]t wegen eigenmächtiger Änderung der von ihr publizierten offiziellen Hofartikel</w:t>
      </w:r>
    </w:p>
    <w:p>
      <w:r>
        <w:t>43</w:t>
        <w:tab/>
        <w:t>1833 - 1835</w:t>
      </w:r>
    </w:p>
    <w:p>
      <w:r>
        <w:br/>
        <w:t>30</w:t>
        <w:tab/>
        <w:t>Nr. 128</w:t>
      </w:r>
    </w:p>
    <w:p>
      <w:r>
        <w:t>31</w:t>
        <w:tab/>
        <w:t>Rep. 100 XVIII Presse und Zensur Nr. 18</w:t>
      </w:r>
    </w:p>
    <w:p>
      <w:r>
        <w:t>40</w:t>
        <w:tab/>
        <w:t>Druck des t[Staatshandbuch]tes</w:t>
      </w:r>
    </w:p>
    <w:p>
      <w:r>
        <w:t>43</w:t>
        <w:tab/>
        <w:t>1833 - 1847</w:t>
      </w:r>
    </w:p>
    <w:p>
      <w:r>
        <w:br/>
        <w:t>30</w:t>
        <w:tab/>
        <w:t>Nr. 131</w:t>
      </w:r>
    </w:p>
    <w:p>
      <w:r>
        <w:t>31</w:t>
        <w:tab/>
        <w:t>Rep. 100 XVIII Presse und Zensur Nr. 27</w:t>
      </w:r>
    </w:p>
    <w:p>
      <w:r>
        <w:t>40</w:t>
        <w:tab/>
        <w:t>Bestimmungen über die vorzugsweise Beschäftigung des p[5{Oberhofbuchdrucker}s 1{Decker}]p durch die staatlichen Behörden</w:t>
      </w:r>
    </w:p>
    <w:p>
      <w:r>
        <w:t>43</w:t>
        <w:tab/>
        <w:t>1837 - 1848</w:t>
      </w:r>
    </w:p>
    <w:p>
      <w:r>
        <w:br/>
        <w:t>30</w:t>
        <w:tab/>
        <w:t>Nr. 132</w:t>
      </w:r>
    </w:p>
    <w:p>
      <w:r>
        <w:t>31</w:t>
        <w:tab/>
        <w:t>Rep. 100 XVIII Presse und Zensur Nr. 26</w:t>
      </w:r>
    </w:p>
    <w:p>
      <w:r>
        <w:t>40</w:t>
        <w:tab/>
        <w:t xml:space="preserve">Herausgabe des t[Hof- und Staatshandbuch]tes unter der obersten Leitung des k[Hausministerium]ks </w:t>
      </w:r>
    </w:p>
    <w:p>
      <w:r>
        <w:t>43</w:t>
        <w:tab/>
        <w:t>1837 - 1850</w:t>
      </w:r>
    </w:p>
    <w:p>
      <w:r>
        <w:br/>
        <w:t>30</w:t>
        <w:tab/>
        <w:t>Nr. 133</w:t>
      </w:r>
    </w:p>
    <w:p>
      <w:r>
        <w:t>31</w:t>
        <w:tab/>
        <w:t>Rep. 100 XVIII Presse und Zensur Nr. 28</w:t>
      </w:r>
    </w:p>
    <w:p>
      <w:r>
        <w:t>40</w:t>
        <w:tab/>
        <w:t>Mitwirkung des k[Staatsministerium]ks bei der Herausgabe der t[Staatszeitung]t</w:t>
      </w:r>
    </w:p>
    <w:p>
      <w:r>
        <w:t>41</w:t>
        <w:tab/>
        <w:t>Berufung p[2{Leopold} 1{Ranke}]ps zum Hauptredakteur</w:t>
      </w:r>
    </w:p>
    <w:p>
      <w:r>
        <w:t>43</w:t>
        <w:tab/>
        <w:t>1838 - 1843</w:t>
      </w:r>
    </w:p>
    <w:p>
      <w:r>
        <w:br/>
        <w:t>30</w:t>
        <w:tab/>
        <w:t>Nr. 135</w:t>
      </w:r>
    </w:p>
    <w:p>
      <w:r>
        <w:t>31</w:t>
        <w:tab/>
        <w:t>Rep. 100 XVIII Presse und Zensur Nr. 32</w:t>
      </w:r>
    </w:p>
    <w:p>
      <w:r>
        <w:t>40</w:t>
        <w:tab/>
        <w:t>Bestimmungen über die Neubearbeitung des Anhanges des t[Hof- und Staatshandbuch]tes</w:t>
      </w:r>
    </w:p>
    <w:p>
      <w:r>
        <w:t>43</w:t>
        <w:tab/>
        <w:t>1839</w:t>
      </w:r>
    </w:p>
    <w:p>
      <w:r>
        <w:br/>
        <w:t>30</w:t>
        <w:tab/>
        <w:t>Nr. 137</w:t>
      </w:r>
    </w:p>
    <w:p>
      <w:r>
        <w:t>31</w:t>
        <w:tab/>
        <w:t>Rep. 100 XVIII Presse und Zensur Nr. 39 1/2</w:t>
      </w:r>
    </w:p>
    <w:p>
      <w:r>
        <w:t>40</w:t>
        <w:tab/>
        <w:t>Stellung des k[2{o[Berlin]oer} 1{Polizeipräsidium}]ks im t[Staatshandbuch]t</w:t>
      </w:r>
    </w:p>
    <w:p>
      <w:r>
        <w:t>43</w:t>
        <w:tab/>
        <w:t>1843</w:t>
      </w:r>
    </w:p>
    <w:p>
      <w:r>
        <w:br/>
        <w:t>30</w:t>
        <w:tab/>
        <w:t>Nr. 138</w:t>
      </w:r>
    </w:p>
    <w:p>
      <w:r>
        <w:t>31</w:t>
        <w:tab/>
        <w:t>Rep. 100 XVIII Presse und Zensur Nr.41</w:t>
      </w:r>
    </w:p>
    <w:p>
      <w:r>
        <w:t>40</w:t>
        <w:tab/>
        <w:t>Aufführung der evangelischen Dom- und Fräuleinstifter im t[Hof- und Staatshandbuch]t</w:t>
      </w:r>
    </w:p>
    <w:p>
      <w:r>
        <w:t>43</w:t>
        <w:tab/>
        <w:t>1844</w:t>
      </w:r>
    </w:p>
    <w:p>
      <w:r>
        <w:br/>
        <w:t>30</w:t>
        <w:tab/>
        <w:t>Nr. 139</w:t>
      </w:r>
    </w:p>
    <w:p>
      <w:r>
        <w:t>31</w:t>
        <w:tab/>
        <w:t>Rep. 100 XVIII Presse und Zensur Nr. 43</w:t>
      </w:r>
    </w:p>
    <w:p>
      <w:r>
        <w:t>40</w:t>
        <w:tab/>
        <w:t>Stellung des p[7{Minister&lt;, Chefpräsident des Geheimen Obertribunals&gt;}s 1{Mühler}]p als Chefpräsident des Geheimen k[&lt;Geheimes&gt; Obertribunal]ks im t[Hof- und Staatshandbuch]t</w:t>
      </w:r>
    </w:p>
    <w:p>
      <w:r>
        <w:t>43</w:t>
        <w:tab/>
        <w:t>1845</w:t>
      </w:r>
    </w:p>
    <w:p>
      <w:r>
        <w:br/>
        <w:t>30</w:t>
        <w:tab/>
        <w:t>Nr. 135</w:t>
      </w:r>
    </w:p>
    <w:p>
      <w:r>
        <w:t>31</w:t>
        <w:tab/>
        <w:t>Rep. 100 XVIII Presse und Zensur Nr. 32</w:t>
      </w:r>
    </w:p>
    <w:p>
      <w:r>
        <w:t>40</w:t>
        <w:tab/>
        <w:t>Bestimmungen über die Neubearbeitung des Anhanges des t[Hof- und Staatshandbuch]tes</w:t>
      </w:r>
    </w:p>
    <w:p>
      <w:r>
        <w:t>43</w:t>
        <w:tab/>
        <w:t>1839</w:t>
      </w:r>
    </w:p>
    <w:p>
      <w:r>
        <w:br/>
        <w:t>30</w:t>
        <w:tab/>
        <w:t>Nr. 145</w:t>
      </w:r>
    </w:p>
    <w:p>
      <w:r>
        <w:t>31</w:t>
        <w:tab/>
        <w:t>Rep. 100 III Archiv Nr. 2</w:t>
      </w:r>
    </w:p>
    <w:p>
      <w:r>
        <w:t>40</w:t>
        <w:tab/>
        <w:t>Einsendung des t[Jahrbuchs von Pommern für 1828 und 1831]t durch den p[7{Wirklichen Geheimen Rat} 1{Sack} in 6{o[Stettin]o}]p</w:t>
      </w:r>
    </w:p>
    <w:p>
      <w:r>
        <w:t>43</w:t>
        <w:tab/>
        <w:t>1828 - 1831</w:t>
      </w:r>
    </w:p>
    <w:p>
      <w:r>
        <w:br/>
        <w:t>30</w:t>
        <w:tab/>
        <w:t>Nr. 148</w:t>
      </w:r>
    </w:p>
    <w:p>
      <w:r>
        <w:t>31</w:t>
        <w:tab/>
        <w:t>Rep. 100 III Archiv Nr. 5</w:t>
      </w:r>
    </w:p>
    <w:p>
      <w:r>
        <w:t>40</w:t>
        <w:tab/>
        <w:t>Die s[2{p[8{von} 1{Steck}]psche} 1{Bibliothek}]s im k[Geheimen Staatsarchiv]k</w:t>
      </w:r>
    </w:p>
    <w:p>
      <w:r>
        <w:t>43</w:t>
        <w:tab/>
        <w:t>1830 - 1833</w:t>
      </w:r>
    </w:p>
    <w:p>
      <w:r>
        <w:br/>
        <w:t>30</w:t>
        <w:tab/>
        <w:t>Nr. 160</w:t>
      </w:r>
    </w:p>
    <w:p>
      <w:r>
        <w:t>31</w:t>
        <w:tab/>
        <w:t>Rep. 100 III Archiv Nr. 11</w:t>
      </w:r>
    </w:p>
    <w:p>
      <w:r>
        <w:t>40</w:t>
        <w:tab/>
        <w:t>Anschaffung von s[1{Bücher} usw. 2{&lt;Anschaffung&gt; für die s[Archivbibliothek]s}]s</w:t>
      </w:r>
    </w:p>
    <w:p>
      <w:r>
        <w:t>43</w:t>
        <w:tab/>
        <w:t>1841 - 1847</w:t>
      </w:r>
    </w:p>
    <w:p>
      <w:r>
        <w:br/>
        <w:t>30</w:t>
        <w:tab/>
        <w:t>Nr. 366</w:t>
      </w:r>
    </w:p>
    <w:p>
      <w:r>
        <w:t>31</w:t>
        <w:tab/>
        <w:t>Rep. 100 XVIII Presse und Zensur Nr. 8</w:t>
      </w:r>
    </w:p>
    <w:p>
      <w:r>
        <w:t>40</w:t>
        <w:tab/>
        <w:t>Anträge des p[5{Buchdrucker}s 1{Hayn}]p wegen Verminderung der Kosten für die Ausfertigung von Druckschriften bei den Behörden</w:t>
      </w:r>
    </w:p>
    <w:p>
      <w:r>
        <w:t>43</w:t>
        <w:tab/>
        <w:t>1825 - 1838</w:t>
      </w:r>
    </w:p>
    <w:p>
      <w:r>
        <w:br/>
        <w:t>30</w:t>
        <w:tab/>
        <w:t>Nr. 367</w:t>
      </w:r>
    </w:p>
    <w:p>
      <w:r>
        <w:t>31</w:t>
        <w:tab/>
        <w:t>Rep. 100 XVIII Presse und Zensur Nr. 9</w:t>
      </w:r>
    </w:p>
    <w:p>
      <w:r>
        <w:t>40</w:t>
        <w:tab/>
        <w:t>s[Zensur]s des s[2{statistische&lt;s&gt;}n 1{Werk}]ses des p[3{Freiherr}n 8{von} 1{Zedlitz}]p, besonders des Abschnittes "Der Regent und sein Haus"</w:t>
      </w:r>
    </w:p>
    <w:p>
      <w:r>
        <w:t>43</w:t>
        <w:tab/>
        <w:t>1828</w:t>
      </w:r>
    </w:p>
    <w:p>
      <w:r>
        <w:br/>
        <w:t>30</w:t>
        <w:tab/>
        <w:t>Nr. 368</w:t>
      </w:r>
    </w:p>
    <w:p>
      <w:r>
        <w:t>31</w:t>
        <w:tab/>
        <w:t>Rep. 100 XVIII Presse und Zensur Nr. 17</w:t>
      </w:r>
    </w:p>
    <w:p>
      <w:r>
        <w:t>40</w:t>
        <w:tab/>
        <w:t>Berichtigung der Hauptvornamen der jüngeren Mitglieder der Königlichen Familie wegen der Aufnahme im t[Berliner genealogischen Kalender]t</w:t>
      </w:r>
    </w:p>
    <w:p>
      <w:r>
        <w:t>43</w:t>
        <w:tab/>
        <w:t>1833</w:t>
      </w:r>
    </w:p>
    <w:p>
      <w:r>
        <w:br/>
        <w:t>30</w:t>
        <w:tab/>
        <w:t>Nr. 369</w:t>
      </w:r>
    </w:p>
    <w:p>
      <w:r>
        <w:t>31</w:t>
        <w:tab/>
        <w:t>Rep. 100 XVIII Presse und Zensur Nr. 21</w:t>
      </w:r>
    </w:p>
    <w:p>
      <w:r>
        <w:t>40</w:t>
        <w:tab/>
        <w:t>Übernahme von Artikeln s[2{o[Berlin]oer} 1{Zeitung}]sen über die Königliche Familie und Hofangelegenheiten durch s[Provinzzeitung]sen</w:t>
      </w:r>
    </w:p>
    <w:p>
      <w:r>
        <w:t>43</w:t>
        <w:tab/>
        <w:t>1834</w:t>
      </w:r>
    </w:p>
    <w:p>
      <w:r>
        <w:br/>
        <w:t>30</w:t>
        <w:tab/>
        <w:t>Nr. 370</w:t>
      </w:r>
    </w:p>
    <w:p>
      <w:r>
        <w:t>31</w:t>
        <w:tab/>
        <w:t>Rep. 100 XVIII Presse und Zensur Nr. 20</w:t>
      </w:r>
    </w:p>
    <w:p>
      <w:r>
        <w:t>40</w:t>
        <w:tab/>
        <w:t>Bestimmungen über die Genehmigung für die Aufnahme von Artikeln über preußische Hofangelegenheiten durch s[2{o[Berlin]oer} 1{Zeitung}]sen seitens des Oberzeremonienmeisters</w:t>
      </w:r>
    </w:p>
    <w:p>
      <w:r>
        <w:t>43</w:t>
        <w:tab/>
        <w:t>1834</w:t>
      </w:r>
    </w:p>
    <w:p>
      <w:r>
        <w:br/>
        <w:t>30</w:t>
        <w:tab/>
        <w:t>Nr. 371</w:t>
      </w:r>
    </w:p>
    <w:p>
      <w:r>
        <w:t>31</w:t>
        <w:tab/>
        <w:t>Rep. 100 XVIII Presse und Zensur Nr. 24</w:t>
      </w:r>
    </w:p>
    <w:p>
      <w:r>
        <w:t>40</w:t>
        <w:tab/>
        <w:t>Der t[Berliner Kalender]t</w:t>
      </w:r>
    </w:p>
    <w:p>
      <w:r>
        <w:t>43</w:t>
        <w:tab/>
        <w:t>1836 - 1843</w:t>
      </w:r>
    </w:p>
    <w:p>
      <w:r>
        <w:br/>
        <w:t>30</w:t>
        <w:tab/>
        <w:t>Nr. 373</w:t>
      </w:r>
    </w:p>
    <w:p>
      <w:r>
        <w:t>31</w:t>
        <w:tab/>
        <w:t>Rep. 100 XVIII Presse und Zensur Nr. 25</w:t>
      </w:r>
    </w:p>
    <w:p>
      <w:r>
        <w:t>40</w:t>
        <w:tab/>
        <w:t>Bestimmung über die s[Zensur]s aller im lithographischen s[&lt;Lithographisches&gt; Institut]s gedruckten Schriften mit Ausnahme der dienstlichen Schriften</w:t>
      </w:r>
    </w:p>
    <w:p>
      <w:r>
        <w:t>43</w:t>
        <w:tab/>
        <w:t>1837</w:t>
      </w:r>
    </w:p>
    <w:p>
      <w:r>
        <w:br/>
        <w:t>30</w:t>
        <w:tab/>
        <w:t>Nr. 374</w:t>
      </w:r>
    </w:p>
    <w:p>
      <w:r>
        <w:t>31</w:t>
        <w:tab/>
        <w:t>Rep. 100 XVIII Presse und Zensur Nr. 35</w:t>
      </w:r>
    </w:p>
    <w:p>
      <w:r>
        <w:t>40</w:t>
        <w:tab/>
        <w:t>Errichtung eines s[Zeitungsbüro]ss zur Berichtigung von Zeitungartikeln über preußische Angelegenheiten</w:t>
      </w:r>
    </w:p>
    <w:p>
      <w:r>
        <w:t>43</w:t>
        <w:tab/>
        <w:t>1841</w:t>
      </w:r>
    </w:p>
    <w:p>
      <w:r>
        <w:br/>
        <w:t>30</w:t>
        <w:tab/>
        <w:t>Nr. 375</w:t>
      </w:r>
    </w:p>
    <w:p>
      <w:r>
        <w:t>31</w:t>
        <w:tab/>
        <w:t>Rep. 100 XVIII Presse und Zensur Nr. 38</w:t>
      </w:r>
    </w:p>
    <w:p>
      <w:r>
        <w:t>40</w:t>
        <w:tab/>
        <w:t>Beabsichtigte Herausgabe einer s[2{o[Berlin]oer} 1{Theaterzeitung}]s durch den p[7{Geheimen Hofrat} 1{Raupach}]p</w:t>
      </w:r>
    </w:p>
    <w:p>
      <w:r>
        <w:t>43</w:t>
        <w:tab/>
        <w:t>1843</w:t>
      </w:r>
    </w:p>
    <w:p>
      <w:r>
        <w:br/>
        <w:t>30</w:t>
        <w:tab/>
        <w:t>Nr. 377</w:t>
      </w:r>
    </w:p>
    <w:p>
      <w:r>
        <w:t>31</w:t>
        <w:tab/>
        <w:t>Rep. 100 XVIII Presse und Zensur Nr. 40</w:t>
      </w:r>
    </w:p>
    <w:p>
      <w:r>
        <w:t>40</w:t>
        <w:tab/>
        <w:t>Vorzugsweise Benutzung der "t[Preußischen Allgemeinen Zeitung]t" zur Veröffentlichung der von preußischen Behörden veranlaßten Artikel</w:t>
      </w:r>
    </w:p>
    <w:p>
      <w:r>
        <w:t>43</w:t>
        <w:tab/>
        <w:t>1844</w:t>
      </w:r>
    </w:p>
    <w:p>
      <w:r>
        <w:br/>
        <w:t>30</w:t>
        <w:tab/>
        <w:t>Nr. 378</w:t>
      </w:r>
    </w:p>
    <w:p>
      <w:r>
        <w:t>31</w:t>
        <w:tab/>
        <w:t>Rep. 100 XVIII Presse und Zensur Nr. 42</w:t>
      </w:r>
    </w:p>
    <w:p>
      <w:r>
        <w:t>40</w:t>
        <w:tab/>
        <w:t>Gesuch des p[8{von} 1{Greza}]p wegen Herausgabe eines s[Volksblatt]ses mit dem Titel "t[Berliner Guten Morgen]t"</w:t>
      </w:r>
    </w:p>
    <w:p>
      <w:r>
        <w:t>43</w:t>
        <w:tab/>
        <w:t>1845</w:t>
      </w:r>
    </w:p>
    <w:p>
      <w:r>
        <w:br/>
        <w:t>30</w:t>
        <w:tab/>
        <w:t>Nr. 537</w:t>
      </w:r>
    </w:p>
    <w:p>
      <w:r>
        <w:t>31</w:t>
        <w:tab/>
        <w:t>HA Rep. 10 Fremde Hofprädikate</w:t>
      </w:r>
    </w:p>
    <w:p>
      <w:r>
        <w:t>40</w:t>
        <w:tab/>
        <w:t>Verleihung des Königlich o[bayrisch]oen Hofprädikats an den p[5{s[Buch&lt;händler&gt;]s-, Zigarren- und Barometerhändler} 2{Michaelis} 1{Schlesinger}, 6{o[Berlin]o}]p...</w:t>
      </w:r>
    </w:p>
    <w:p>
      <w:r>
        <w:t>43</w:t>
        <w:tab/>
        <w:t>1871 - 1880</w:t>
      </w:r>
    </w:p>
    <w:p>
      <w:r>
        <w:br/>
        <w:t>30</w:t>
        <w:tab/>
        <w:t>Nr. 549</w:t>
      </w:r>
    </w:p>
    <w:p>
      <w:r>
        <w:t>31</w:t>
        <w:tab/>
        <w:t>HA Rep. 10</w:t>
      </w:r>
    </w:p>
    <w:p>
      <w:r>
        <w:t>40</w:t>
        <w:tab/>
        <w:t>Gesuche um Verleihung des Hofprädikats an s[Buchbinder]s</w:t>
      </w:r>
    </w:p>
    <w:p>
      <w:r>
        <w:t>43</w:t>
        <w:tab/>
        <w:t>1754 - 1885</w:t>
      </w:r>
    </w:p>
    <w:p>
      <w:r>
        <w:br/>
        <w:t>30</w:t>
        <w:tab/>
        <w:t>Nr. 550 - 551</w:t>
      </w:r>
    </w:p>
    <w:p>
      <w:r>
        <w:t>31</w:t>
        <w:tab/>
        <w:t>HA Rep. 10</w:t>
      </w:r>
    </w:p>
    <w:p>
      <w:r>
        <w:t>40</w:t>
        <w:tab/>
        <w:t>Gesuche um Verleihung des Hofprädikats an s[Buchdrucker]s, Bd. 1 - 2</w:t>
      </w:r>
    </w:p>
    <w:p>
      <w:r>
        <w:t>43</w:t>
        <w:tab/>
        <w:t>1830 - 1890</w:t>
      </w:r>
    </w:p>
    <w:p>
      <w:r>
        <w:br/>
        <w:t>30</w:t>
        <w:tab/>
        <w:t>Nr. 678 - 680</w:t>
      </w:r>
    </w:p>
    <w:p>
      <w:r>
        <w:t>31</w:t>
        <w:tab/>
        <w:t>HA Rep. 10</w:t>
      </w:r>
    </w:p>
    <w:p>
      <w:r>
        <w:t>40</w:t>
        <w:tab/>
        <w:t>Gesuche um Verleihung des Prädikats Hoflieferant an s[Buchhändler]s, Bd. 1 - 3</w:t>
      </w:r>
    </w:p>
    <w:p>
      <w:r>
        <w:t>43</w:t>
        <w:tab/>
        <w:t>1841 - 1890</w:t>
      </w:r>
    </w:p>
    <w:p>
      <w:r>
        <w:br/>
        <w:t>30</w:t>
        <w:tab/>
        <w:t>Nr. 1733</w:t>
      </w:r>
    </w:p>
    <w:p>
      <w:r>
        <w:t>31</w:t>
        <w:tab/>
        <w:t>Rep. 100 XVIII Presse und Zensur Nr. 12</w:t>
      </w:r>
    </w:p>
    <w:p>
      <w:r>
        <w:t>40</w:t>
        <w:tab/>
        <w:t>s[Subskription]s auf das Wappenwerk von p[Gelbke]ps</w:t>
      </w:r>
    </w:p>
    <w:p>
      <w:r>
        <w:t>43</w:t>
        <w:tab/>
        <w:t>1830</w:t>
      </w:r>
    </w:p>
    <w:p>
      <w:r>
        <w:br/>
        <w:t>30</w:t>
        <w:tab/>
        <w:t>Nr. 1734</w:t>
      </w:r>
    </w:p>
    <w:p>
      <w:r>
        <w:t>31</w:t>
        <w:tab/>
        <w:t>Rep. 100 XVIII Presse und Zensur Nr. 11</w:t>
      </w:r>
    </w:p>
    <w:p>
      <w:r>
        <w:t>40</w:t>
        <w:tab/>
        <w:t>s[Herausgabe einer Statistik des o[preußischen Staat]oes]s durch p[4{Professor} 1{Voigtel} in 6{o[Halle]o}]p</w:t>
      </w:r>
    </w:p>
    <w:p>
      <w:r>
        <w:t>43</w:t>
        <w:tab/>
        <w:t>1830</w:t>
      </w:r>
    </w:p>
    <w:p>
      <w:r>
        <w:br/>
        <w:t>30</w:t>
        <w:tab/>
        <w:t>Nr. 1736</w:t>
      </w:r>
    </w:p>
    <w:p>
      <w:r>
        <w:t>31</w:t>
        <w:tab/>
        <w:t>Rep. 100 XVIII Presse und Zensur Nr. 29</w:t>
      </w:r>
    </w:p>
    <w:p>
      <w:r>
        <w:t>40</w:t>
        <w:tab/>
        <w:t>Die von p[Dorow]p beabsichtigte s[Publizierung eines Schreibens des p[3{Kurfürst}en 2{Friedrich Wilhelm}]p an p[2{Ewald} 8{von} 1{Kleist}]p]s aus dem Jahre z[1663]z über Kleists Übertritt zum Katholizismus</w:t>
      </w:r>
    </w:p>
    <w:p>
      <w:r>
        <w:t>43</w:t>
        <w:tab/>
        <w:t>1838</w:t>
      </w:r>
    </w:p>
    <w:p>
      <w:r>
        <w:br/>
        <w:t>30</w:t>
        <w:tab/>
        <w:t>Nr. 1737</w:t>
      </w:r>
    </w:p>
    <w:p>
      <w:r>
        <w:t>31</w:t>
        <w:tab/>
        <w:t>Rep. 100 XVIII Presse und Zensur Nr. 30</w:t>
      </w:r>
    </w:p>
    <w:p>
      <w:r>
        <w:t>40</w:t>
        <w:tab/>
        <w:t>s[Abdruck von Kabinettsbefehlen]s und Handschreiben des p[3{Kurfürst}en 2{Friedrich Wilhelm}]p in p[Arlich]ps "t[Geschichte des preußischen Staates]t"</w:t>
      </w:r>
    </w:p>
    <w:p>
      <w:r>
        <w:t>43</w:t>
        <w:tab/>
        <w:t>1838 - 1839</w:t>
      </w:r>
    </w:p>
    <w:p>
      <w:r>
        <w:br/>
        <w:t>30</w:t>
        <w:tab/>
        <w:t>Nr. 1739</w:t>
      </w:r>
    </w:p>
    <w:p>
      <w:r>
        <w:t>31</w:t>
        <w:tab/>
        <w:t>Rep. 100 XVIII Presse und Zensur Nr. 36</w:t>
      </w:r>
    </w:p>
    <w:p>
      <w:r>
        <w:t>40</w:t>
        <w:tab/>
        <w:t>Gesuch p[Brenner]ps wegen Herausgabe eines Werkes über p[3{König} 2{Friedrich Wilhelm III.}]p</w:t>
      </w:r>
    </w:p>
    <w:p>
      <w:r>
        <w:t>43</w:t>
        <w:tab/>
        <w:t>1843</w:t>
      </w:r>
    </w:p>
    <w:p>
      <w:r>
        <w:br/>
        <w:t>30</w:t>
        <w:tab/>
        <w:t>Nr. 1741 - 1743</w:t>
      </w:r>
    </w:p>
    <w:p>
      <w:r>
        <w:t>31</w:t>
        <w:tab/>
        <w:t>HA Wissenschaft Rep. 20 186</w:t>
      </w:r>
    </w:p>
    <w:p>
      <w:r>
        <w:t>40</w:t>
        <w:tab/>
        <w:t>s[Förderung von wissenschaftlichen Werken durch den König]s. Unterstützung von Gelehrten, Bd. 1 - 3</w:t>
      </w:r>
    </w:p>
    <w:p>
      <w:r>
        <w:t>43</w:t>
        <w:tab/>
        <w:t>1852 - 1881</w:t>
      </w:r>
    </w:p>
    <w:p>
      <w:r>
        <w:br/>
        <w:t>30</w:t>
        <w:tab/>
        <w:t>Nr. 1747</w:t>
      </w:r>
    </w:p>
    <w:p>
      <w:r>
        <w:t>31</w:t>
        <w:tab/>
        <w:t>HA Wissenschaft Rep. 20 188</w:t>
      </w:r>
    </w:p>
    <w:p>
      <w:r>
        <w:t>40</w:t>
        <w:tab/>
        <w:t>Beihilfe für das von p[4{Dr.} 2{B. J. A.} 1{Meyer} in 6{o[Charlottenburg]o}]p herausgegebene Werk "t[Archiv für Handelskunde des preußischen Staates]t"</w:t>
      </w:r>
    </w:p>
    <w:p>
      <w:r>
        <w:t>43</w:t>
        <w:tab/>
        <w:t>1862 - 1866</w:t>
      </w:r>
    </w:p>
    <w:p>
      <w:r>
        <w:br/>
        <w:t>30</w:t>
        <w:tab/>
        <w:t>Nr. 1751</w:t>
      </w:r>
    </w:p>
    <w:p>
      <w:r>
        <w:t>31</w:t>
        <w:tab/>
        <w:t>HA Wissenschaft Rep. 20 192</w:t>
      </w:r>
    </w:p>
    <w:p>
      <w:r>
        <w:t>40</w:t>
        <w:tab/>
        <w:t>Gesuch des p[5{s[Buchhändler]s}s 2{Otto} 1{Janke} in 6{o[Berlin]o}]p um Erlaubnis zur Einreichung seiner s[Verlagswerk]se an den König</w:t>
      </w:r>
    </w:p>
    <w:p>
      <w:r>
        <w:t>43</w:t>
        <w:tab/>
        <w:t>1864</w:t>
      </w:r>
    </w:p>
    <w:p>
      <w:r>
        <w:br/>
        <w:t>30</w:t>
        <w:tab/>
        <w:t>Nr. 1752</w:t>
      </w:r>
    </w:p>
    <w:p>
      <w:r>
        <w:t>31</w:t>
        <w:tab/>
        <w:t>HA Wissenschaft Rep. 20 193</w:t>
      </w:r>
    </w:p>
    <w:p>
      <w:r>
        <w:t>40</w:t>
        <w:tab/>
        <w:t>Herausgabe der t[2{Wochenschrift} "1{Daheim}]t" durch die k[1{s[Verlagsbuchhandlung]s Velhagen und Klasing} in 2{o[Bielefeld]o}]k</w:t>
      </w:r>
    </w:p>
    <w:p>
      <w:r>
        <w:t>43</w:t>
        <w:tab/>
        <w:t>1864 - 1872</w:t>
      </w:r>
    </w:p>
    <w:p>
      <w:r>
        <w:br/>
        <w:t>30</w:t>
        <w:tab/>
        <w:t>Nr. 1754</w:t>
      </w:r>
    </w:p>
    <w:p>
      <w:r>
        <w:t>31</w:t>
        <w:tab/>
        <w:t>F II Politika R. 47 F. I Nr. 5</w:t>
      </w:r>
    </w:p>
    <w:p>
      <w:r>
        <w:t>40</w:t>
        <w:tab/>
        <w:t>Die von p[Bismark]p angeregte s[Veröffentlichung authentischer Aktenstücke über die auswärtige Politik p[Friedrichs II.]p]s</w:t>
      </w:r>
    </w:p>
    <w:p>
      <w:r>
        <w:t>43</w:t>
        <w:tab/>
        <w:t>1869</w:t>
      </w:r>
    </w:p>
    <w:p>
      <w:r>
        <w:br/>
        <w:t>30</w:t>
        <w:tab/>
        <w:t>Nr. 1757</w:t>
      </w:r>
    </w:p>
    <w:p>
      <w:r>
        <w:t>31</w:t>
        <w:tab/>
        <w:t>R 47 F I A 9</w:t>
      </w:r>
    </w:p>
    <w:p>
      <w:r>
        <w:t>40</w:t>
        <w:tab/>
        <w:t>Die vom p[3{Kronprinz}en 2{Friedrich Wilhelm}]p veranlaßte Verzeichnung aller im Druck erschienen Ausgaben und Übersetzungen der s[Schriften p[Friedrich II.]p]s und Anlegung einer s[2{Friderizianische}n 1{Bibliothek}]s oder vollständigen Sammlung solcher Drucke</w:t>
      </w:r>
    </w:p>
    <w:p>
      <w:r>
        <w:t>43</w:t>
        <w:tab/>
        <w:t>1875 - 1878</w:t>
      </w:r>
    </w:p>
    <w:p>
      <w:r>
        <w:br/>
        <w:t>30</w:t>
        <w:tab/>
        <w:t>Nr. 1763</w:t>
      </w:r>
    </w:p>
    <w:p>
      <w:r>
        <w:t>31</w:t>
        <w:tab/>
        <w:t>H. A. Rep. 20 35</w:t>
      </w:r>
    </w:p>
    <w:p>
      <w:r>
        <w:t>40</w:t>
        <w:tab/>
        <w:t>Gründung einer s[Königlichen Hausbibliothek]s</w:t>
      </w:r>
    </w:p>
    <w:p>
      <w:r>
        <w:t>43</w:t>
        <w:tab/>
        <w:t>1861 - 1869</w:t>
      </w:r>
    </w:p>
    <w:p>
      <w:r>
        <w:br/>
        <w:t>30</w:t>
        <w:tab/>
        <w:t>Nr. 1764</w:t>
      </w:r>
    </w:p>
    <w:p>
      <w:r>
        <w:t>31</w:t>
        <w:tab/>
        <w:t>H. A. Bibliothek Rep. 20 36</w:t>
      </w:r>
    </w:p>
    <w:p>
      <w:r>
        <w:t>40</w:t>
        <w:tab/>
        <w:t>Gesuch der p[3{Gräfin} 8{von} 1{Stillfried} in 6{o[Potsdam]o}]p um Ankauf der von ihrem verstorbenen Ehegatten hinterlassenen s[Büchersammlung]s</w:t>
      </w:r>
    </w:p>
    <w:p>
      <w:r>
        <w:t>43</w:t>
        <w:tab/>
        <w:t>1870</w:t>
      </w:r>
    </w:p>
    <w:p/>
    <w:p/>
    <w:p>
      <w:r>
        <w:br/>
        <w:t>20</w:t>
        <w:tab/>
        <w:t>I. HA, Rep. 101 (M)</w:t>
      </w:r>
    </w:p>
    <w:p>
      <w:r>
        <w:t>21</w:t>
        <w:tab/>
        <w:t>Oberzensurkollegium und Oberzensurgericht</w:t>
      </w:r>
    </w:p>
    <w:p>
      <w:r>
        <w:t>22</w:t>
        <w:tab/>
        <w:t>I. Hauptabteilung \ Rep. 101 Oberzensurkollegium und Oberzensurgericht</w:t>
      </w:r>
    </w:p>
    <w:p>
      <w:r>
        <w:t>23</w:t>
        <w:tab/>
        <w:t>1819 - 1848</w:t>
      </w:r>
    </w:p>
    <w:p>
      <w:r>
        <w:t>24</w:t>
        <w:tab/>
        <w:t>Findbuch</w:t>
      </w:r>
    </w:p>
    <w:p>
      <w:r>
        <w:t>25</w:t>
        <w:tab/>
        <w:t>Beachte: Personenregister im Findbuch: S. 88 ff. und Sachregister: S. 94 ff.</w:t>
      </w:r>
    </w:p>
    <w:p>
      <w:r>
        <w:t>26</w:t>
        <w:tab/>
        <w:t>A</w:t>
      </w:r>
    </w:p>
    <w:p>
      <w:r>
        <w:t>27</w:t>
        <w:tab/>
        <w:t>A. Organisation</w:t>
      </w:r>
    </w:p>
    <w:p>
      <w:r>
        <w:t>30</w:t>
        <w:tab/>
        <w:t>Nr. 1</w:t>
      </w:r>
    </w:p>
    <w:p>
      <w:r>
        <w:t>33</w:t>
        <w:tab/>
        <w:t>S. 1</w:t>
      </w:r>
    </w:p>
    <w:p>
      <w:r>
        <w:t>40</w:t>
        <w:tab/>
        <w:t>Die Einrichtung des k[Oberzensur-Collegium]ks durch Edikt vom z[18.10.1819]z, Bd. 1 - 3</w:t>
      </w:r>
    </w:p>
    <w:p>
      <w:r>
        <w:t>43</w:t>
        <w:tab/>
        <w:t>1819 - 1843</w:t>
      </w:r>
    </w:p>
    <w:p>
      <w:r>
        <w:br/>
        <w:t>30</w:t>
        <w:tab/>
        <w:t>Nr. 10</w:t>
      </w:r>
    </w:p>
    <w:p>
      <w:r>
        <w:t>33</w:t>
        <w:tab/>
        <w:t>S. 1</w:t>
      </w:r>
    </w:p>
    <w:p>
      <w:r>
        <w:t>40</w:t>
        <w:tab/>
        <w:t>Die Grundsätze einer künftigen s[Preßgesetzgebung]s und der Wirksamkeit des k[Oberzensur-Collegium]ks während der Dauer desselben</w:t>
      </w:r>
    </w:p>
    <w:p>
      <w:r>
        <w:t>43</w:t>
        <w:tab/>
        <w:t>1824</w:t>
      </w:r>
    </w:p>
    <w:p>
      <w:r>
        <w:br/>
        <w:t>26</w:t>
        <w:tab/>
        <w:t>C</w:t>
      </w:r>
    </w:p>
    <w:p>
      <w:r>
        <w:t>27</w:t>
        <w:tab/>
        <w:t>C. Zensurverwaltung in den einzelnen Provinzen</w:t>
      </w:r>
    </w:p>
    <w:p>
      <w:r>
        <w:t>30</w:t>
        <w:tab/>
        <w:t>Nr. 1</w:t>
      </w:r>
    </w:p>
    <w:p>
      <w:r>
        <w:t>33</w:t>
        <w:tab/>
        <w:t>S. 4</w:t>
      </w:r>
    </w:p>
    <w:p>
      <w:r>
        <w:t>40</w:t>
        <w:tab/>
        <w:t>Die s[Zensur-Verwaltung in der preußischen Monarchie]s</w:t>
      </w:r>
    </w:p>
    <w:p>
      <w:r>
        <w:t>43</w:t>
        <w:tab/>
        <w:t>1819 - 1841</w:t>
      </w:r>
    </w:p>
    <w:p>
      <w:r>
        <w:br/>
        <w:t>30</w:t>
        <w:tab/>
        <w:t>Nr. 2</w:t>
      </w:r>
    </w:p>
    <w:p>
      <w:r>
        <w:t>33</w:t>
        <w:tab/>
        <w:t>S. 4</w:t>
      </w:r>
    </w:p>
    <w:p>
      <w:r>
        <w:t>40</w:t>
        <w:tab/>
        <w:t>Die s[1{Zensurverwaltung} in dem Oberpräsidialbezirk der 2{o[2{Mark} 1{Brandenburg}]o}]s, Bd. 1 - 3</w:t>
      </w:r>
    </w:p>
    <w:p>
      <w:r>
        <w:t>43</w:t>
        <w:tab/>
        <w:t>1819 - 1843</w:t>
      </w:r>
    </w:p>
    <w:p>
      <w:r>
        <w:br/>
        <w:t>30</w:t>
        <w:tab/>
        <w:t>Nr. 3</w:t>
      </w:r>
    </w:p>
    <w:p>
      <w:r>
        <w:t>33</w:t>
        <w:tab/>
        <w:t>S. 4</w:t>
      </w:r>
    </w:p>
    <w:p>
      <w:r>
        <w:t>40</w:t>
        <w:tab/>
        <w:t>Die s[1{Zensurverwaltung} in dem Oberpräsidialbezirk der 2{o[2{Provinz} 1{Pommern}]o}]s. Regierungen zu o[Stettin]o, o[Cöslin]o und o[Stralsund]o, Bd. 1 - 2</w:t>
      </w:r>
    </w:p>
    <w:p>
      <w:r>
        <w:t>43</w:t>
        <w:tab/>
        <w:t>1819 - 1843</w:t>
      </w:r>
    </w:p>
    <w:p>
      <w:r>
        <w:br/>
        <w:t>30</w:t>
        <w:tab/>
        <w:t>Nr. 4</w:t>
      </w:r>
    </w:p>
    <w:p>
      <w:r>
        <w:t>33</w:t>
        <w:tab/>
        <w:t>S. 4</w:t>
      </w:r>
    </w:p>
    <w:p>
      <w:r>
        <w:t>40</w:t>
        <w:tab/>
        <w:t>Die s[1{Zensurverwaltung} in dem Oberpräsidialbezirk der 2{o[2{Provinz} 1{Westpreußen}]o}]s. Regierungen zu o[Marienwerder]o und o[Danzig]o</w:t>
      </w:r>
    </w:p>
    <w:p>
      <w:r>
        <w:t>43</w:t>
        <w:tab/>
        <w:t>1819 - 1843</w:t>
      </w:r>
    </w:p>
    <w:p>
      <w:r>
        <w:br/>
        <w:t>30</w:t>
        <w:tab/>
        <w:t>Nr. 5</w:t>
      </w:r>
    </w:p>
    <w:p>
      <w:r>
        <w:t>33</w:t>
        <w:tab/>
        <w:t>S. 4</w:t>
      </w:r>
    </w:p>
    <w:p>
      <w:r>
        <w:t>40</w:t>
        <w:tab/>
        <w:t>Die s[1{Zensurverwaltung} in dem Oberpräsidialbezirk der 2{o[2{Provinz} 1{Ostpreußen}]o}]s. Regierungen zu o[Königsberg]o und o[Gumbinnen]o, Bd. 1 - 2</w:t>
      </w:r>
    </w:p>
    <w:p>
      <w:r>
        <w:t>43</w:t>
        <w:tab/>
        <w:t>1819 - 1842</w:t>
      </w:r>
    </w:p>
    <w:p>
      <w:r>
        <w:br/>
        <w:t>30</w:t>
        <w:tab/>
        <w:t>Nr. 6</w:t>
      </w:r>
    </w:p>
    <w:p>
      <w:r>
        <w:t>33</w:t>
        <w:tab/>
        <w:t>S. 4</w:t>
      </w:r>
    </w:p>
    <w:p>
      <w:r>
        <w:t>40</w:t>
        <w:tab/>
        <w:t>Die s[1{Zensurverwaltung} in dem Oberpräsidialbezirk des 2{o[2{Großherzogtum}s 1{Posen}]o}]s. Regierungen zu o[Posen]o und o[Bromberg]o, Bd. 1 - 2</w:t>
      </w:r>
    </w:p>
    <w:p>
      <w:r>
        <w:t>43</w:t>
        <w:tab/>
        <w:t>1819 - 1842</w:t>
      </w:r>
    </w:p>
    <w:p>
      <w:r>
        <w:br/>
        <w:t>30</w:t>
        <w:tab/>
        <w:t>Nr. 7</w:t>
      </w:r>
    </w:p>
    <w:p>
      <w:r>
        <w:t>33</w:t>
        <w:tab/>
        <w:t>S. 5</w:t>
      </w:r>
    </w:p>
    <w:p>
      <w:r>
        <w:t>40</w:t>
        <w:tab/>
        <w:t>Die s[1{Zensurverwaltung} in dem Oberpräsidialbezirk der 2{o[2{Provinz} 1{Schlesien}]o}]s. Regierungen zu o[Breslau]o, o[Liegnitz]o, o[Oppeln]o, o[Reichenbach]o, Bd. 1 - 4</w:t>
      </w:r>
    </w:p>
    <w:p>
      <w:r>
        <w:t>43</w:t>
        <w:tab/>
        <w:t>1820 - 1843</w:t>
      </w:r>
    </w:p>
    <w:p>
      <w:r>
        <w:br/>
        <w:t>30</w:t>
        <w:tab/>
        <w:t>Nr. 8</w:t>
      </w:r>
    </w:p>
    <w:p>
      <w:r>
        <w:t>33</w:t>
        <w:tab/>
        <w:t>S. 5</w:t>
      </w:r>
    </w:p>
    <w:p>
      <w:r>
        <w:t>40</w:t>
        <w:tab/>
        <w:t>Die s[1{Zensurverwaltung} in dem Oberpräsidialbezirk der 2{o[2{Provinz} 1{Sachsen}]o}]s. Regierungen zu o[Merseburg]o, o[Magdeburg]o, o[Erfurt]o, Bd. 1 - 4</w:t>
      </w:r>
    </w:p>
    <w:p>
      <w:r>
        <w:t>43</w:t>
        <w:tab/>
        <w:t>1829 - 1842</w:t>
      </w:r>
    </w:p>
    <w:p>
      <w:r>
        <w:br/>
        <w:t>30</w:t>
        <w:tab/>
        <w:t>Nr. 9</w:t>
      </w:r>
    </w:p>
    <w:p>
      <w:r>
        <w:t>33</w:t>
        <w:tab/>
        <w:t>S. 5</w:t>
      </w:r>
    </w:p>
    <w:p>
      <w:r>
        <w:t>40</w:t>
        <w:tab/>
        <w:t>Die s[1{Zensurverwaltung} in dem Oberpräsidialbezirk der 2{o[2{Provinz} 1{Westfalen}]o}]s. Regierungen zu o[Münster]o, o[Minden]o und o[Arnsberg]o</w:t>
      </w:r>
    </w:p>
    <w:p>
      <w:r>
        <w:t>43</w:t>
        <w:tab/>
        <w:t>1819 - 1842</w:t>
      </w:r>
    </w:p>
    <w:p>
      <w:r>
        <w:br/>
        <w:t>30</w:t>
        <w:tab/>
        <w:t>Nr. 10</w:t>
      </w:r>
    </w:p>
    <w:p>
      <w:r>
        <w:t>33</w:t>
        <w:tab/>
        <w:t>S. 5</w:t>
      </w:r>
    </w:p>
    <w:p>
      <w:r>
        <w:t>40</w:t>
        <w:tab/>
        <w:t>Die s[1{Zensurverwaltung} in dem Oberpräsidialbezirk der 2{o[2{Provinz}en 1{Jülich}]o, o[2{&lt;Provinz&gt;} 1{Cleve}]o u. o[2{&lt;Provinz&gt;} 1{Berg}]o}]s. Regierungen zu o[Köln]o, o[Düsseldorf]o u. o[Cleve]o</w:t>
      </w:r>
    </w:p>
    <w:p>
      <w:r>
        <w:t>43</w:t>
        <w:tab/>
        <w:t>1819 - 1842</w:t>
      </w:r>
    </w:p>
    <w:p>
      <w:r>
        <w:br/>
        <w:t>30</w:t>
        <w:tab/>
        <w:t>Nr. 11</w:t>
      </w:r>
    </w:p>
    <w:p>
      <w:r>
        <w:t>33</w:t>
        <w:tab/>
        <w:t>S. 5</w:t>
      </w:r>
    </w:p>
    <w:p>
      <w:r>
        <w:t>40</w:t>
        <w:tab/>
        <w:t>Die s[1{Zensurverwaltung} in dem Oberpräsidialbezirk des 2{o[2{Großherzogtum}s 1{Niederrhein}]o}]s. Regierungen zu o[Koblenz]o, o[Trier]o u. o[Aachen]o, Bd. 1 - 3</w:t>
      </w:r>
    </w:p>
    <w:p>
      <w:r>
        <w:t>43</w:t>
        <w:tab/>
        <w:t>1819 - 1843</w:t>
      </w:r>
    </w:p>
    <w:p>
      <w:r>
        <w:br/>
        <w:t>30</w:t>
        <w:tab/>
        <w:t>Nr. 13</w:t>
      </w:r>
    </w:p>
    <w:p>
      <w:r>
        <w:t>33</w:t>
        <w:tab/>
        <w:t>S. 6</w:t>
      </w:r>
    </w:p>
    <w:p>
      <w:r>
        <w:t>40</w:t>
        <w:tab/>
        <w:t>Die Form hinsichtlich der Erteilung der s[Imprimatur]s u. das Verfahren rücksichtlich der s[2{eingereichte}n 1{Manuscripte}]s</w:t>
      </w:r>
    </w:p>
    <w:p>
      <w:r>
        <w:t>43</w:t>
        <w:tab/>
        <w:t>1820 - 1837</w:t>
      </w:r>
    </w:p>
    <w:p>
      <w:r>
        <w:br/>
        <w:t>30</w:t>
        <w:tab/>
        <w:t>Nr. 14</w:t>
      </w:r>
    </w:p>
    <w:p>
      <w:r>
        <w:t>33</w:t>
        <w:tab/>
        <w:t>S. 6</w:t>
      </w:r>
    </w:p>
    <w:p>
      <w:r>
        <w:t>40</w:t>
        <w:tab/>
        <w:t>Die wegen der s[Zensurgebühren]s ergangenen allgemeinen Bestimmungen, Bd. 1 - 5</w:t>
      </w:r>
    </w:p>
    <w:p>
      <w:r>
        <w:t>43</w:t>
        <w:tab/>
        <w:t>1820 - 1839</w:t>
      </w:r>
    </w:p>
    <w:p>
      <w:r>
        <w:br/>
        <w:t>30</w:t>
        <w:tab/>
        <w:t>Nr. 15</w:t>
      </w:r>
    </w:p>
    <w:p>
      <w:r>
        <w:t>33</w:t>
        <w:tab/>
        <w:t>S. 6</w:t>
      </w:r>
    </w:p>
    <w:p>
      <w:r>
        <w:t>40</w:t>
        <w:tab/>
        <w:t>Die Einsendung monatlicher Verzeichnisse der in den Oberpräsidialbezirken s[3{&lt;Verzeichnisse&gt;} 2{zensierte}n 1{Schriften}]s</w:t>
      </w:r>
    </w:p>
    <w:p>
      <w:r>
        <w:t>43</w:t>
        <w:tab/>
        <w:t>1819 - 1841</w:t>
      </w:r>
    </w:p>
    <w:p>
      <w:r>
        <w:br/>
        <w:t>30</w:t>
        <w:tab/>
        <w:t>Nr. 16</w:t>
      </w:r>
    </w:p>
    <w:p>
      <w:r>
        <w:t>33</w:t>
        <w:tab/>
        <w:t>S. 6</w:t>
      </w:r>
    </w:p>
    <w:p>
      <w:r>
        <w:t>40</w:t>
        <w:tab/>
        <w:t>Die für die s[Zensur]s s[2{politische}r 1{Zeitung}]sen, s[Zeitschrift]sen u. s[Flugschrift]sen gegebenen besonderen Instruktionen</w:t>
      </w:r>
    </w:p>
    <w:p>
      <w:r>
        <w:t>43</w:t>
        <w:tab/>
        <w:t>1820 - 1833</w:t>
      </w:r>
    </w:p>
    <w:p>
      <w:r>
        <w:br/>
        <w:t>30</w:t>
        <w:tab/>
        <w:t>Nr. 19</w:t>
      </w:r>
    </w:p>
    <w:p>
      <w:r>
        <w:t>33</w:t>
        <w:tab/>
        <w:t>S. 6</w:t>
      </w:r>
    </w:p>
    <w:p>
      <w:r>
        <w:t>40</w:t>
        <w:tab/>
        <w:t>Die Handhabung einer besseren s[Zensur]s rücksichtl. der in der allgemeinen preußischen t[&lt;Allgemeine Preußische&gt; Staatszeitung]t u. in den s[2{o[Berlin]oer} 1{Zeitung}]sen vorkommenden politischen Artikel</w:t>
      </w:r>
    </w:p>
    <w:p>
      <w:r>
        <w:t>43</w:t>
        <w:tab/>
        <w:t>1829 - 1830</w:t>
      </w:r>
    </w:p>
    <w:p>
      <w:r>
        <w:br/>
        <w:t>30</w:t>
        <w:tab/>
        <w:t>Nr. 20</w:t>
      </w:r>
    </w:p>
    <w:p>
      <w:r>
        <w:t>33</w:t>
        <w:tab/>
        <w:t>S. 6</w:t>
      </w:r>
    </w:p>
    <w:p>
      <w:r>
        <w:t>40</w:t>
        <w:tab/>
        <w:t>Die durch allerhöchste Kabinetsordres v. z[6. Okt. 1830]z angeordnete strengere s[Zensur]s der über die neuesten Zeitbegebenheiten sich erstreckenden s[Zeitung]sen, s[Zeitschrift]sen u. s[Flugblätter]s, Bd. 1 - 2</w:t>
      </w:r>
    </w:p>
    <w:p>
      <w:r>
        <w:t>43</w:t>
        <w:tab/>
        <w:t>10.1830 - 1841</w:t>
      </w:r>
    </w:p>
    <w:p>
      <w:r>
        <w:br/>
        <w:t>30</w:t>
        <w:tab/>
        <w:t>Nr. 22</w:t>
      </w:r>
    </w:p>
    <w:p>
      <w:r>
        <w:t>33</w:t>
        <w:tab/>
        <w:t>S. 7</w:t>
      </w:r>
    </w:p>
    <w:p>
      <w:r>
        <w:t>40</w:t>
        <w:tab/>
        <w:t>Die Lieferung von s[Freiexemplar]sen von den im Inlande erscheinenden s[Verlagsartikel]s an s[2{öffentl.} 1{&lt;Bibliothek&gt;}]su. s[2{Königl.} 1{Bibliothek}]sen</w:t>
      </w:r>
    </w:p>
    <w:p>
      <w:r>
        <w:t>43</w:t>
        <w:tab/>
        <w:t>1823 - 1839</w:t>
      </w:r>
    </w:p>
    <w:p>
      <w:r>
        <w:br/>
        <w:t>30</w:t>
        <w:tab/>
        <w:t>Nr. 23</w:t>
      </w:r>
    </w:p>
    <w:p>
      <w:r>
        <w:t>33</w:t>
        <w:tab/>
        <w:t>S. 7</w:t>
      </w:r>
    </w:p>
    <w:p>
      <w:r>
        <w:t>40</w:t>
        <w:tab/>
        <w:t>Der Instanzenzug in s[Zensur-Beschwerdeangelegenheit]sen, sowie in s[Zensur-Contraventionssache]sn</w:t>
      </w:r>
    </w:p>
    <w:p>
      <w:r>
        <w:t>43</w:t>
        <w:tab/>
        <w:t>1820 - 1843</w:t>
      </w:r>
    </w:p>
    <w:p>
      <w:r>
        <w:br/>
        <w:t>26</w:t>
        <w:tab/>
        <w:t>D</w:t>
      </w:r>
    </w:p>
    <w:p>
      <w:r>
        <w:t>27</w:t>
        <w:tab/>
        <w:t>D. Zensursachen \ Generalia</w:t>
      </w:r>
    </w:p>
    <w:p>
      <w:r>
        <w:t>30</w:t>
        <w:tab/>
        <w:t>Nr. 1</w:t>
      </w:r>
    </w:p>
    <w:p>
      <w:r>
        <w:t>33</w:t>
        <w:tab/>
        <w:t>S. 8</w:t>
      </w:r>
    </w:p>
    <w:p>
      <w:r>
        <w:t>40</w:t>
        <w:tab/>
        <w:t>Die über das s[Zensurwesen]s erschienenen königlichen Verordnungen</w:t>
      </w:r>
    </w:p>
    <w:p>
      <w:r>
        <w:t>43</w:t>
        <w:tab/>
        <w:t>1819 - 1842</w:t>
      </w:r>
    </w:p>
    <w:p>
      <w:r>
        <w:br/>
        <w:t>30</w:t>
        <w:tab/>
        <w:t>Nr. 2</w:t>
      </w:r>
    </w:p>
    <w:p>
      <w:r>
        <w:t>33</w:t>
        <w:tab/>
        <w:t>S. 8</w:t>
      </w:r>
    </w:p>
    <w:p>
      <w:r>
        <w:t>40</w:t>
        <w:tab/>
        <w:t>Die s[Zensur]s der s[2{statistische}n 1{Werke}]s und Landkarten</w:t>
      </w:r>
    </w:p>
    <w:p>
      <w:r>
        <w:t>43</w:t>
        <w:tab/>
        <w:t>1819 - 1829</w:t>
      </w:r>
    </w:p>
    <w:p>
      <w:r>
        <w:br/>
        <w:t>30</w:t>
        <w:tab/>
        <w:t>Nr. 3</w:t>
      </w:r>
    </w:p>
    <w:p>
      <w:r>
        <w:t>33</w:t>
        <w:tab/>
        <w:t>S. 8</w:t>
      </w:r>
    </w:p>
    <w:p>
      <w:r>
        <w:t>40</w:t>
        <w:tab/>
        <w:t>Die s[Zensur]s von s[Bücherrezension]sen</w:t>
      </w:r>
    </w:p>
    <w:p>
      <w:r>
        <w:t>43</w:t>
        <w:tab/>
        <w:t>1819 - 1820</w:t>
      </w:r>
    </w:p>
    <w:p>
      <w:r>
        <w:br/>
        <w:t>30</w:t>
        <w:tab/>
        <w:t>Nr. 4</w:t>
      </w:r>
    </w:p>
    <w:p>
      <w:r>
        <w:t>33</w:t>
        <w:tab/>
        <w:t>S. 8</w:t>
      </w:r>
    </w:p>
    <w:p>
      <w:r>
        <w:t>40</w:t>
        <w:tab/>
        <w:t>Die s[Zensur]s u. der s[Debit]s der durch Lithographie . Kupferstich, sowie durch Holzschnitt vervielfältigten Schriften u. Abbildungen; desgl. der s[2{unsittliche}n 1{&lt;Schrift&gt;}]s, besonders für den gemeinen Mann bestimmten Bilder, Lieder etc., sowie die Zensur der für öffentliche Blätter bestimmten, Religion, Sitte u. Anstand verletzenden Ankündigungen von Schriften, Bildern etc.</w:t>
      </w:r>
    </w:p>
    <w:p>
      <w:r>
        <w:t>43</w:t>
        <w:tab/>
        <w:t>1819 - 1842</w:t>
      </w:r>
    </w:p>
    <w:p>
      <w:r>
        <w:br/>
        <w:t>30</w:t>
        <w:tab/>
        <w:t>Nr. 5</w:t>
      </w:r>
    </w:p>
    <w:p>
      <w:r>
        <w:t>33</w:t>
        <w:tab/>
        <w:t>S. 8</w:t>
      </w:r>
    </w:p>
    <w:p>
      <w:r>
        <w:t>40</w:t>
        <w:tab/>
        <w:t>Die s[Zensur]s der s[Kalender]s, Bd. 1 - 2</w:t>
      </w:r>
    </w:p>
    <w:p>
      <w:r>
        <w:t>43</w:t>
        <w:tab/>
        <w:t>1819 - 1841</w:t>
      </w:r>
    </w:p>
    <w:p>
      <w:r>
        <w:br/>
        <w:t>30</w:t>
        <w:tab/>
        <w:t>Nr. 6</w:t>
      </w:r>
    </w:p>
    <w:p>
      <w:r>
        <w:t>33</w:t>
        <w:tab/>
        <w:t>S. 8</w:t>
      </w:r>
    </w:p>
    <w:p>
      <w:r>
        <w:t>40</w:t>
        <w:tab/>
        <w:t>Die Ankündigung s[2{verbotene}r 1{Schrift}]sen durch s[Bücherkatalog]se. Ankündigung durch s[Buchhändler]s in s[Zeitung]sen und s[Zeitschrift]sen</w:t>
      </w:r>
    </w:p>
    <w:p>
      <w:r>
        <w:t>43</w:t>
        <w:tab/>
        <w:t>1820 - 1836</w:t>
      </w:r>
    </w:p>
    <w:p>
      <w:r>
        <w:br/>
        <w:t>30</w:t>
        <w:tab/>
        <w:t>Nr. 7</w:t>
      </w:r>
    </w:p>
    <w:p>
      <w:r>
        <w:t>33</w:t>
        <w:tab/>
        <w:t>S. 8</w:t>
      </w:r>
    </w:p>
    <w:p>
      <w:r>
        <w:t>40</w:t>
        <w:tab/>
        <w:t>Die s[Zensur]s und s[Debitierung]s s[2{ausländische}r 1{Schrift}]sen und s[1{Bücher} 2{&lt;ausländische&gt;}]s, Bd. 1 - 7</w:t>
      </w:r>
    </w:p>
    <w:p>
      <w:r>
        <w:t>43</w:t>
        <w:tab/>
        <w:t>1819 - 1843</w:t>
      </w:r>
    </w:p>
    <w:p>
      <w:r>
        <w:br/>
        <w:t>30</w:t>
        <w:tab/>
        <w:t>Nr. 8</w:t>
      </w:r>
    </w:p>
    <w:p>
      <w:r>
        <w:t>33</w:t>
        <w:tab/>
        <w:t>S. 9</w:t>
      </w:r>
    </w:p>
    <w:p>
      <w:r>
        <w:t>40</w:t>
        <w:tab/>
        <w:t>Die s[Unterdrückung s[2{verbotene}r 1{Schrift}]sen und s[2{&lt;verbotene&gt;} 1{Bücher}]s]s</w:t>
      </w:r>
    </w:p>
    <w:p>
      <w:r>
        <w:t>43</w:t>
        <w:tab/>
        <w:t>1820 - 1841</w:t>
      </w:r>
    </w:p>
    <w:p>
      <w:r>
        <w:br/>
        <w:t>30</w:t>
        <w:tab/>
        <w:t>Nr. 9</w:t>
      </w:r>
    </w:p>
    <w:p>
      <w:r>
        <w:t>33</w:t>
        <w:tab/>
        <w:t>S. 9</w:t>
      </w:r>
    </w:p>
    <w:p>
      <w:r>
        <w:t>40</w:t>
        <w:tab/>
        <w:t>Die Aufnahme amtlicher Verfügungen u. offizieller Artikel in s[Bücher]s u. s[Zeitschrift]sen, desgl. der Abdruck von Bittschriften u. allerhöchster Kabinets-Ordern</w:t>
      </w:r>
    </w:p>
    <w:p>
      <w:r>
        <w:t>43</w:t>
        <w:tab/>
        <w:t>1820 - 1843</w:t>
      </w:r>
    </w:p>
    <w:p>
      <w:r>
        <w:br/>
        <w:t>30</w:t>
        <w:tab/>
        <w:t>Nr. 10</w:t>
      </w:r>
    </w:p>
    <w:p>
      <w:r>
        <w:t>33</w:t>
        <w:tab/>
        <w:t>S. 9</w:t>
      </w:r>
    </w:p>
    <w:p>
      <w:r>
        <w:t>40</w:t>
        <w:tab/>
        <w:t>Die einzelnen wissenschaftlichen Instituten zu bewilligende s[Zensurfreiheit]s</w:t>
      </w:r>
    </w:p>
    <w:p>
      <w:r>
        <w:t>43</w:t>
        <w:tab/>
        <w:t>1820</w:t>
      </w:r>
    </w:p>
    <w:p>
      <w:r>
        <w:br/>
        <w:t>30</w:t>
        <w:tab/>
        <w:t>Nr. 12</w:t>
      </w:r>
    </w:p>
    <w:p>
      <w:r>
        <w:t>33</w:t>
        <w:tab/>
        <w:t>S. 9</w:t>
      </w:r>
    </w:p>
    <w:p>
      <w:r>
        <w:t>40</w:t>
        <w:tab/>
        <w:t>Die Anlegung und s[Beaufsichtigung der s[Leihbibliothek]sen]s</w:t>
      </w:r>
    </w:p>
    <w:p>
      <w:r>
        <w:t>43</w:t>
        <w:tab/>
        <w:t>1820 - 1837</w:t>
      </w:r>
    </w:p>
    <w:p>
      <w:r>
        <w:br/>
        <w:t>30</w:t>
        <w:tab/>
        <w:t>Nr. 13</w:t>
      </w:r>
    </w:p>
    <w:p>
      <w:r>
        <w:t>33</w:t>
        <w:tab/>
        <w:t>S. 9</w:t>
      </w:r>
    </w:p>
    <w:p>
      <w:r>
        <w:t>40</w:t>
        <w:tab/>
        <w:t>Die Ankündigung und den s[Debit]s s[2{obszöne}r 1{Schrift}]sen</w:t>
      </w:r>
    </w:p>
    <w:p>
      <w:r>
        <w:t>43</w:t>
        <w:tab/>
        <w:t>1820 - 1841</w:t>
      </w:r>
    </w:p>
    <w:p>
      <w:r>
        <w:br/>
        <w:t>30</w:t>
        <w:tab/>
        <w:t>Nr. 14</w:t>
      </w:r>
    </w:p>
    <w:p>
      <w:r>
        <w:t>33</w:t>
        <w:tab/>
        <w:t>S. 9</w:t>
      </w:r>
    </w:p>
    <w:p>
      <w:r>
        <w:t>40</w:t>
        <w:tab/>
        <w:t>Die s[Zensur]s der s[2{über Ökonomie und Landwirtschaft herausgegebene}n 1{Schrift}]sen</w:t>
      </w:r>
    </w:p>
    <w:p>
      <w:r>
        <w:t>43</w:t>
        <w:tab/>
        <w:t>1820 - 1831</w:t>
      </w:r>
    </w:p>
    <w:p>
      <w:r>
        <w:br/>
        <w:t>30</w:t>
        <w:tab/>
        <w:t>Nr. 15</w:t>
      </w:r>
    </w:p>
    <w:p>
      <w:r>
        <w:t>33</w:t>
        <w:tab/>
        <w:t>S. 9</w:t>
      </w:r>
    </w:p>
    <w:p>
      <w:r>
        <w:t>40</w:t>
        <w:tab/>
        <w:t>Die s[Zensur]s s[2{geistliche}r u. 3{religiöse}r 1{Schrift}]sen, Bd. 1 - 2</w:t>
      </w:r>
    </w:p>
    <w:p>
      <w:r>
        <w:t>43</w:t>
        <w:tab/>
        <w:t>1820 - 1842</w:t>
      </w:r>
    </w:p>
    <w:p>
      <w:r>
        <w:br/>
        <w:t>30</w:t>
        <w:tab/>
        <w:t>Nr. 16</w:t>
      </w:r>
    </w:p>
    <w:p>
      <w:r>
        <w:t>33</w:t>
        <w:tab/>
        <w:t>S. 10</w:t>
      </w:r>
    </w:p>
    <w:p>
      <w:r>
        <w:t>40</w:t>
        <w:tab/>
        <w:t>Die s[Zensur]s wissenschaftlicher Werke und deren s[Debit]s</w:t>
      </w:r>
    </w:p>
    <w:p>
      <w:r>
        <w:t>43</w:t>
        <w:tab/>
        <w:t>1820 - 1843</w:t>
      </w:r>
    </w:p>
    <w:p>
      <w:r>
        <w:br/>
        <w:t>30</w:t>
        <w:tab/>
        <w:t>Nr. 17</w:t>
      </w:r>
    </w:p>
    <w:p>
      <w:r>
        <w:t>33</w:t>
        <w:tab/>
        <w:t>S. 10</w:t>
      </w:r>
    </w:p>
    <w:p>
      <w:r>
        <w:t>40</w:t>
        <w:tab/>
        <w:t>Die Herausgabe neuer s[2{politische}r 1{Zeitung}]sen; desgl. die s[Zensur]s der Zeitungen u. s[2{politische}n 1{Blätter}]s überhaupt</w:t>
      </w:r>
    </w:p>
    <w:p>
      <w:r>
        <w:t>43</w:t>
        <w:tab/>
        <w:t>1820</w:t>
      </w:r>
    </w:p>
    <w:p>
      <w:r>
        <w:br/>
        <w:t>30</w:t>
        <w:tab/>
        <w:t>Nr. 18</w:t>
      </w:r>
    </w:p>
    <w:p>
      <w:r>
        <w:t>33</w:t>
        <w:tab/>
        <w:t>S. 10</w:t>
      </w:r>
    </w:p>
    <w:p>
      <w:r>
        <w:t>40</w:t>
        <w:tab/>
        <w:t>Die s[Zensur]s belletristischer Aufsätze u. s[1{Schrift} 2{&lt;belletristische&gt;}]sen</w:t>
      </w:r>
    </w:p>
    <w:p>
      <w:r>
        <w:t>43</w:t>
        <w:tab/>
        <w:t>1820 - 1841</w:t>
      </w:r>
    </w:p>
    <w:p>
      <w:r>
        <w:br/>
        <w:t>30</w:t>
        <w:tab/>
        <w:t>Nr. 19</w:t>
      </w:r>
    </w:p>
    <w:p>
      <w:r>
        <w:t>33</w:t>
        <w:tab/>
        <w:t>S. 10</w:t>
      </w:r>
    </w:p>
    <w:p>
      <w:r>
        <w:t>40</w:t>
        <w:tab/>
        <w:t>Die Rüge und Bestrafung der in s[2{öffentliche}n 1{Blätter}]sn u. Druckschriften angedeuteten s[Zensurlücken]s</w:t>
      </w:r>
    </w:p>
    <w:p>
      <w:r>
        <w:t>43</w:t>
        <w:tab/>
        <w:t>1823 - 1840</w:t>
      </w:r>
    </w:p>
    <w:p>
      <w:r>
        <w:br/>
        <w:t>30</w:t>
        <w:tab/>
        <w:t>Nr. 20</w:t>
      </w:r>
    </w:p>
    <w:p>
      <w:r>
        <w:t>33</w:t>
        <w:tab/>
        <w:t>S. 10</w:t>
      </w:r>
    </w:p>
    <w:p>
      <w:r>
        <w:t>40</w:t>
        <w:tab/>
        <w:t>Verfahren gegen die ohne Angabe des s[Druckort]ses und der s[Verlagshandlung]s in den s[Buchhandel]s gekommenen Schriften</w:t>
      </w:r>
    </w:p>
    <w:p>
      <w:r>
        <w:t>43</w:t>
        <w:tab/>
        <w:t>1820 - 1842</w:t>
      </w:r>
    </w:p>
    <w:p>
      <w:r>
        <w:br/>
        <w:t>30</w:t>
        <w:tab/>
        <w:t>Nr. 21</w:t>
      </w:r>
    </w:p>
    <w:p>
      <w:r>
        <w:t>33</w:t>
        <w:tab/>
        <w:t>S. 10</w:t>
      </w:r>
    </w:p>
    <w:p>
      <w:r>
        <w:t>40</w:t>
        <w:tab/>
        <w:t>Die s[Zensur]s s[2{injuriöse}r 1{Schrift}]sen und Aufsätze</w:t>
      </w:r>
    </w:p>
    <w:p>
      <w:r>
        <w:t>43</w:t>
        <w:tab/>
        <w:t>1820 - 1841</w:t>
      </w:r>
    </w:p>
    <w:p>
      <w:r>
        <w:br/>
        <w:t>30</w:t>
        <w:tab/>
        <w:t>Nr. 22</w:t>
      </w:r>
    </w:p>
    <w:p>
      <w:r>
        <w:t>33</w:t>
        <w:tab/>
        <w:t>S. 10</w:t>
      </w:r>
    </w:p>
    <w:p>
      <w:r>
        <w:t>40</w:t>
        <w:tab/>
        <w:t>Die gegen den s[Büchernachdruck]s ergangenen Bestimmungen</w:t>
      </w:r>
    </w:p>
    <w:p>
      <w:r>
        <w:t>43</w:t>
        <w:tab/>
        <w:t>1820 - 1836</w:t>
      </w:r>
    </w:p>
    <w:p>
      <w:r>
        <w:br/>
        <w:t>30</w:t>
        <w:tab/>
        <w:t>Nr. 26</w:t>
      </w:r>
    </w:p>
    <w:p>
      <w:r>
        <w:t>33</w:t>
        <w:tab/>
        <w:t>S. 11</w:t>
      </w:r>
    </w:p>
    <w:p>
      <w:r>
        <w:t>40</w:t>
        <w:tab/>
        <w:t>Die s[Zensur]s u. den s[Debit]s der über die revolutionären Unruhen in o[Griechenland]o u. der Griechen erschienenen Aufsätze, Schriften u. s[Bücher]s</w:t>
      </w:r>
    </w:p>
    <w:p>
      <w:r>
        <w:t>43</w:t>
        <w:tab/>
        <w:t>1821 - 1833</w:t>
      </w:r>
    </w:p>
    <w:p>
      <w:r>
        <w:br/>
        <w:t>30</w:t>
        <w:tab/>
        <w:t>Nr. 27</w:t>
      </w:r>
    </w:p>
    <w:p>
      <w:r>
        <w:t>33</w:t>
        <w:tab/>
        <w:t>S. 11</w:t>
      </w:r>
    </w:p>
    <w:p>
      <w:r>
        <w:t>40</w:t>
        <w:tab/>
        <w:t>Die s[Zensur]s der über die Verhältnisse zwischen evangelischen Glaubensgenossen u. Katholiken erschienenen Aufsätze u. Schriften, Bd. 1 - 2</w:t>
      </w:r>
    </w:p>
    <w:p>
      <w:r>
        <w:t>43</w:t>
        <w:tab/>
        <w:t>1821 - 1843</w:t>
      </w:r>
    </w:p>
    <w:p>
      <w:r>
        <w:br/>
        <w:t>30</w:t>
        <w:tab/>
        <w:t>Nr. 28</w:t>
      </w:r>
    </w:p>
    <w:p>
      <w:r>
        <w:t>33</w:t>
        <w:tab/>
        <w:t>S. 11</w:t>
      </w:r>
    </w:p>
    <w:p>
      <w:r>
        <w:t>40</w:t>
        <w:tab/>
        <w:t>Die s[Zensur]s der über die Verhältnisse u. den Kultus der Juden erschienenen Aufsätze</w:t>
      </w:r>
    </w:p>
    <w:p>
      <w:r>
        <w:t>45</w:t>
        <w:tab/>
        <w:t>o. J.</w:t>
      </w:r>
    </w:p>
    <w:p>
      <w:r>
        <w:br/>
        <w:t>30</w:t>
        <w:tab/>
        <w:t>Nr. 31</w:t>
      </w:r>
    </w:p>
    <w:p>
      <w:r>
        <w:t>33</w:t>
        <w:tab/>
        <w:t>S. 11</w:t>
      </w:r>
    </w:p>
    <w:p>
      <w:r>
        <w:t>40</w:t>
        <w:tab/>
        <w:t>Die s[Zensur]s medizinischer Schriften, Aufsätze u. s[1{Bücher} 2{&lt;medizinische&gt;}]s</w:t>
      </w:r>
    </w:p>
    <w:p>
      <w:r>
        <w:t>43</w:t>
        <w:tab/>
        <w:t>1822 - 1841</w:t>
      </w:r>
    </w:p>
    <w:p>
      <w:r>
        <w:br/>
        <w:t>30</w:t>
        <w:tab/>
        <w:t>Nr. 32</w:t>
      </w:r>
    </w:p>
    <w:p>
      <w:r>
        <w:t>33</w:t>
        <w:tab/>
        <w:t>S. 11</w:t>
      </w:r>
    </w:p>
    <w:p>
      <w:r>
        <w:t>40</w:t>
        <w:tab/>
        <w:t>Die s[Zensur]s u. den s[Debit]s der über ständische Verfassungen erscheinenden Aufsätze, Schriften u. s[Bücher &lt;über ständische Verfassungen&gt;]s</w:t>
      </w:r>
    </w:p>
    <w:p>
      <w:r>
        <w:t>43</w:t>
        <w:tab/>
        <w:t>1822 - 1841</w:t>
      </w:r>
    </w:p>
    <w:p>
      <w:r>
        <w:br/>
        <w:t>30</w:t>
        <w:tab/>
        <w:t>Nr. 33</w:t>
      </w:r>
    </w:p>
    <w:p>
      <w:r>
        <w:t>33</w:t>
        <w:tab/>
        <w:t>S. 11</w:t>
      </w:r>
    </w:p>
    <w:p>
      <w:r>
        <w:t>40</w:t>
        <w:tab/>
        <w:t>Die s[Zensur]s u. den s[Debit]s der über die öffentl. Rechtspflege in den o[Rheinprovinzen]o erschienenen Aufsätze, Schriften u. s[Bücher &lt;über die öffentl. Rechtspflege in den Rheinprovinzen&gt;]s</w:t>
      </w:r>
    </w:p>
    <w:p>
      <w:r>
        <w:t>43</w:t>
        <w:tab/>
        <w:t>1822 - 1841</w:t>
      </w:r>
    </w:p>
    <w:p>
      <w:r>
        <w:br/>
        <w:t>30</w:t>
        <w:tab/>
        <w:t>Nr. 35</w:t>
      </w:r>
    </w:p>
    <w:p>
      <w:r>
        <w:t>33</w:t>
        <w:tab/>
        <w:t>S. 12</w:t>
      </w:r>
    </w:p>
    <w:p>
      <w:r>
        <w:t>40</w:t>
        <w:tab/>
        <w:t>Die s[Zensur]s von s[Gelegenheitsgedicht]sen</w:t>
      </w:r>
    </w:p>
    <w:p>
      <w:r>
        <w:t>43</w:t>
        <w:tab/>
        <w:t>1823 - 1840</w:t>
      </w:r>
    </w:p>
    <w:p>
      <w:r>
        <w:br/>
        <w:t>30</w:t>
        <w:tab/>
        <w:t>Nr. 36</w:t>
      </w:r>
    </w:p>
    <w:p>
      <w:r>
        <w:t>33</w:t>
        <w:tab/>
        <w:t>S. 12</w:t>
      </w:r>
    </w:p>
    <w:p>
      <w:r>
        <w:t>40</w:t>
        <w:tab/>
        <w:t>Die s[Zensur]s u. den s[Debit]s der s[2{über geheime Verbindungen (Studentenverb. ) u. Teilnehmer an selbigen erschienene}n 1{Schrift}]sen u.Aufsätze</w:t>
      </w:r>
    </w:p>
    <w:p>
      <w:r>
        <w:t>43</w:t>
        <w:tab/>
        <w:t>1823 - 1835</w:t>
      </w:r>
    </w:p>
    <w:p>
      <w:r>
        <w:br/>
        <w:t>30</w:t>
        <w:tab/>
        <w:t>Nr. 37</w:t>
      </w:r>
    </w:p>
    <w:p>
      <w:r>
        <w:t>33</w:t>
        <w:tab/>
        <w:t>S. 12</w:t>
      </w:r>
    </w:p>
    <w:p>
      <w:r>
        <w:t>40</w:t>
        <w:tab/>
        <w:t>Die s[Zensur]s u. den s[Debit]s der s[2{über Staatswirtschaft erscheinende} 1{&lt;Bücher&gt;}]sn Schriften u. Bücher</w:t>
      </w:r>
    </w:p>
    <w:p>
      <w:r>
        <w:t>43</w:t>
        <w:tab/>
        <w:t>1823 - 1841</w:t>
      </w:r>
    </w:p>
    <w:p>
      <w:r>
        <w:br/>
        <w:t>30</w:t>
        <w:tab/>
        <w:t>Nr. 38</w:t>
      </w:r>
    </w:p>
    <w:p>
      <w:r>
        <w:t>33</w:t>
        <w:tab/>
        <w:t>S. 12</w:t>
      </w:r>
    </w:p>
    <w:p>
      <w:r>
        <w:t>40</w:t>
        <w:tab/>
        <w:t>Die s[Zensur]s s[2{militärische}r 1{Druckschrift}]sen</w:t>
      </w:r>
    </w:p>
    <w:p>
      <w:r>
        <w:t>43</w:t>
        <w:tab/>
        <w:t>1823 - 1841</w:t>
      </w:r>
    </w:p>
    <w:p>
      <w:r>
        <w:br/>
        <w:t>30</w:t>
        <w:tab/>
        <w:t>Nr. 39</w:t>
      </w:r>
    </w:p>
    <w:p>
      <w:r>
        <w:t>33</w:t>
        <w:tab/>
        <w:t>S. 12</w:t>
      </w:r>
    </w:p>
    <w:p>
      <w:r>
        <w:t>40</w:t>
        <w:tab/>
        <w:t>Den s[Debit]s der s[Verlagsartikel]s ausländischer, einem inländischen s[Buchhändler]s gehörigen s[Buchhandlung]sen</w:t>
      </w:r>
    </w:p>
    <w:p>
      <w:r>
        <w:t>43</w:t>
        <w:tab/>
        <w:t>1823 - 1825</w:t>
      </w:r>
    </w:p>
    <w:p>
      <w:r>
        <w:br/>
        <w:t>30</w:t>
        <w:tab/>
        <w:t>Nr. 41</w:t>
      </w:r>
    </w:p>
    <w:p>
      <w:r>
        <w:t>33</w:t>
        <w:tab/>
        <w:t>S. 12</w:t>
      </w:r>
    </w:p>
    <w:p>
      <w:r>
        <w:t>40</w:t>
        <w:tab/>
        <w:t>Die s[Zensur]s des jährl. s[Zeitungs-Preis-Courant]ss für das k[1{Königl. Zeitungs-Comptoir} in 2{o[Berlin]o}]k, Bd. 1 - 2</w:t>
      </w:r>
    </w:p>
    <w:p>
      <w:r>
        <w:t>43</w:t>
        <w:tab/>
        <w:t>1826 - 1842</w:t>
      </w:r>
    </w:p>
    <w:p>
      <w:r>
        <w:br/>
        <w:t>30</w:t>
        <w:tab/>
        <w:t>Nr. 42</w:t>
      </w:r>
    </w:p>
    <w:p>
      <w:r>
        <w:t>33</w:t>
        <w:tab/>
        <w:t>S. 12</w:t>
      </w:r>
    </w:p>
    <w:p>
      <w:r>
        <w:t>40</w:t>
        <w:tab/>
        <w:t>Die Herausgabe u. s[Zensur]s solcher s[Zeitschrift]sen, die sich nicht auf Politik, Religion, Staatsverwaltung u. Geschichte der gegenwärtigen Zeit erstrecken, sonder nur für Erzählungen, Anekdoten etc. bestimmt sind</w:t>
      </w:r>
    </w:p>
    <w:p>
      <w:r>
        <w:t>43</w:t>
        <w:tab/>
        <w:t>1827 - 1837</w:t>
      </w:r>
    </w:p>
    <w:p>
      <w:r>
        <w:br/>
        <w:t>30</w:t>
        <w:tab/>
        <w:t>Nr. 46</w:t>
      </w:r>
    </w:p>
    <w:p>
      <w:r>
        <w:t>33</w:t>
        <w:tab/>
        <w:t>S. 13</w:t>
      </w:r>
    </w:p>
    <w:p>
      <w:r>
        <w:t>40</w:t>
        <w:tab/>
        <w:t>Die s[Zensur]s u. den s[Debit]s der s[2{über religiösen Mystizismus, Pietismus, sowie über Sektierer erschienene}n Schriften u. 1{Bücher}]s</w:t>
      </w:r>
    </w:p>
    <w:p>
      <w:r>
        <w:t>43</w:t>
        <w:tab/>
        <w:t>1830 - 1842</w:t>
      </w:r>
    </w:p>
    <w:p>
      <w:r>
        <w:br/>
        <w:t>30</w:t>
        <w:tab/>
        <w:t>Nr. 47</w:t>
      </w:r>
    </w:p>
    <w:p>
      <w:r>
        <w:t>33</w:t>
        <w:tab/>
        <w:t>S. 13</w:t>
      </w:r>
    </w:p>
    <w:p>
      <w:r>
        <w:t>40</w:t>
        <w:tab/>
        <w:t>s[Zensur]s und s[Debit]s der s[2{über Revolutionen in fremden Staaten erschienene}n 1{Bücher}]s, Schriften, s[Musikalien]s usw., Bd. 1 - 4</w:t>
      </w:r>
    </w:p>
    <w:p>
      <w:r>
        <w:t>43</w:t>
        <w:tab/>
        <w:t>1830 - 1841</w:t>
      </w:r>
    </w:p>
    <w:p/>
    <w:p/>
    <w:p>
      <w:r>
        <w:t>30</w:t>
        <w:tab/>
        <w:t>Nr. 50</w:t>
      </w:r>
    </w:p>
    <w:p>
      <w:r>
        <w:t>33</w:t>
        <w:tab/>
        <w:t>S. 13</w:t>
      </w:r>
    </w:p>
    <w:p>
      <w:r>
        <w:t>40</w:t>
        <w:tab/>
        <w:t>Die s[2{über die neuesten Zeitereignisse u. Revolutionen erschienene}n, in gutem Geiste abgefaßten Schriften, 1{Bücher}]s u. Aufsätze</w:t>
      </w:r>
    </w:p>
    <w:p>
      <w:r>
        <w:t>43</w:t>
        <w:tab/>
        <w:t>1831 - 1836</w:t>
      </w:r>
    </w:p>
    <w:p>
      <w:r>
        <w:br/>
        <w:t>30</w:t>
        <w:tab/>
        <w:t>Nr. 52</w:t>
      </w:r>
    </w:p>
    <w:p>
      <w:r>
        <w:t>33</w:t>
        <w:tab/>
        <w:t>S. 14</w:t>
      </w:r>
    </w:p>
    <w:p>
      <w:r>
        <w:t>40</w:t>
        <w:tab/>
        <w:t>Die Prüfung der Gesuche um Erlaubniß zur s[2{Herausgabe} von 1{Zeitschrift}]sen in Beziehung auf persönliche Verhältnisse u. Qualifikation der s[Herausgeber]s</w:t>
      </w:r>
    </w:p>
    <w:p>
      <w:r>
        <w:t>43</w:t>
        <w:tab/>
        <w:t>1833 - 1842</w:t>
      </w:r>
    </w:p>
    <w:p>
      <w:r>
        <w:br/>
        <w:t>30</w:t>
        <w:tab/>
        <w:t>Nr. 53</w:t>
      </w:r>
    </w:p>
    <w:p>
      <w:r>
        <w:t>33</w:t>
        <w:tab/>
        <w:t>S. 14</w:t>
      </w:r>
    </w:p>
    <w:p>
      <w:r>
        <w:t>40</w:t>
        <w:tab/>
        <w:t>Das Verfahren mit einzelnen an das k[Königl. Oberzensur-Collegium]k eingesandten zum Druck bestimmten Manuskripte</w:t>
      </w:r>
    </w:p>
    <w:p>
      <w:r>
        <w:t>43</w:t>
        <w:tab/>
        <w:t>1833 - 1843</w:t>
      </w:r>
    </w:p>
    <w:p>
      <w:r>
        <w:br/>
        <w:t>30</w:t>
        <w:tab/>
        <w:t>Nr. 55</w:t>
      </w:r>
    </w:p>
    <w:p>
      <w:r>
        <w:t>33</w:t>
        <w:tab/>
        <w:t>S. 14</w:t>
      </w:r>
    </w:p>
    <w:p>
      <w:r>
        <w:t>40</w:t>
        <w:tab/>
        <w:t>Die s[Censur]s und den s[Debit]s der s[2{außerhalb der o[preußischen Staaten]o in o[polnisch]oer Sprache erscheinende}n Schriften und 1{Bücher}]s, Bd.1 - 5</w:t>
      </w:r>
    </w:p>
    <w:p>
      <w:r>
        <w:t>43</w:t>
        <w:tab/>
        <w:t>1833 - 1843</w:t>
      </w:r>
    </w:p>
    <w:p>
      <w:r>
        <w:br/>
        <w:t>30</w:t>
        <w:tab/>
        <w:t>Nr. 56</w:t>
      </w:r>
    </w:p>
    <w:p>
      <w:r>
        <w:t>33</w:t>
        <w:tab/>
        <w:t>S. 14</w:t>
      </w:r>
    </w:p>
    <w:p>
      <w:r>
        <w:t>40</w:t>
        <w:tab/>
        <w:t>Das s[Verbot der Beschreibung der sogenannten Höllen- oder Mordmaschinen in den s[2{öffentliche}n 1{Blätter}]sn]s, u. deren Anwendung</w:t>
      </w:r>
    </w:p>
    <w:p>
      <w:r>
        <w:t>43</w:t>
        <w:tab/>
        <w:t>1835</w:t>
      </w:r>
    </w:p>
    <w:p>
      <w:r>
        <w:br/>
        <w:t>30</w:t>
        <w:tab/>
        <w:t>Nr. 57</w:t>
      </w:r>
    </w:p>
    <w:p>
      <w:r>
        <w:t>33</w:t>
        <w:tab/>
        <w:t>S. 14</w:t>
      </w:r>
    </w:p>
    <w:p>
      <w:r>
        <w:t>40</w:t>
        <w:tab/>
        <w:t>Die s[Verbote der &lt;Bücher des "Jungen Deutschland"&gt;]s von einem Vereine deutscher Schriftsteller unter der Bezeichnung: k[Das junge Deutschland]k d. die junge Literatur erschienenen, in Beziehung auf Sitte u. Religion verderblichen erschienenen Schriften und s[1{Bücher} 2{&lt;in Beziehung auf Sitte u. Religion verderbliche&gt;}]s; namentlich der sämtlichen s[Verlags-und Kommissionsartikel]s der k[1{Loewnenthalschen Buchhandlung} in 2{o[Mannheim]o}]k, desgl. der Druckschriften von p[2{Karl} 1{Gutzkow}]p, p[2{Ludolf} 1{Wienbarg}]p, p[2{Heinr.} 1{Laube}]p u. p[2{Theodor} 1{Mundt}]p</w:t>
      </w:r>
    </w:p>
    <w:p>
      <w:r>
        <w:t>43</w:t>
        <w:tab/>
        <w:t>1835 - 1842</w:t>
      </w:r>
    </w:p>
    <w:p>
      <w:r>
        <w:br/>
        <w:t>30</w:t>
        <w:tab/>
        <w:t>Nr. 59</w:t>
      </w:r>
    </w:p>
    <w:p>
      <w:r>
        <w:t>33</w:t>
        <w:tab/>
        <w:t>S. 15</w:t>
      </w:r>
    </w:p>
    <w:p>
      <w:r>
        <w:t>40</w:t>
        <w:tab/>
        <w:t>Die s[Censur]s und den s[Debit]s der s[2{über Regenten fremder Staaten erschienene}n 1{Schrift}]sen</w:t>
      </w:r>
    </w:p>
    <w:p>
      <w:r>
        <w:t>43</w:t>
        <w:tab/>
        <w:t>1836 - 1840</w:t>
      </w:r>
    </w:p>
    <w:p>
      <w:r>
        <w:br/>
        <w:t>30</w:t>
        <w:tab/>
        <w:t>Nr. 60</w:t>
      </w:r>
    </w:p>
    <w:p>
      <w:r>
        <w:t>33</w:t>
        <w:tab/>
        <w:t>S. 15</w:t>
      </w:r>
    </w:p>
    <w:p>
      <w:r>
        <w:t>40</w:t>
        <w:tab/>
        <w:t>Die s[Censur]s und den s[Debit]s der s[2{über sogenannte Mucker und Muckerei erschienene}n 3{unsittliche}n 1{Schrift}]sen, Abhandlungen und Aufsätze</w:t>
      </w:r>
    </w:p>
    <w:p>
      <w:r>
        <w:t>43</w:t>
        <w:tab/>
        <w:t>1837 - 1838</w:t>
      </w:r>
    </w:p>
    <w:p>
      <w:r>
        <w:br/>
        <w:t>30</w:t>
        <w:tab/>
        <w:t>Nr. 63</w:t>
      </w:r>
    </w:p>
    <w:p>
      <w:r>
        <w:t>33</w:t>
        <w:tab/>
        <w:t>S. 15</w:t>
      </w:r>
    </w:p>
    <w:p>
      <w:r>
        <w:t>40</w:t>
        <w:tab/>
        <w:t>Die s[Censur]s und den s[Debit]s der s[2{über die Verhältnisse der kathol. Kirche zum Staate erschienene}n 1{Druckschrift}]sen und Abhandlungen</w:t>
      </w:r>
    </w:p>
    <w:p>
      <w:r>
        <w:t>43</w:t>
        <w:tab/>
        <w:t>1838 - 1842</w:t>
      </w:r>
    </w:p>
    <w:p>
      <w:r>
        <w:br/>
        <w:t>30</w:t>
        <w:tab/>
        <w:t>Nr. 66</w:t>
      </w:r>
    </w:p>
    <w:p>
      <w:r>
        <w:t>33</w:t>
        <w:tab/>
        <w:t>S. 15</w:t>
      </w:r>
    </w:p>
    <w:p>
      <w:r>
        <w:t>40</w:t>
        <w:tab/>
        <w:t>Die s[Censur]s und den s[Debit]s der in hebräischer Sprache erschienenen Schriften und s[Bücher &lt;in hebräischer Sprache&gt;]s</w:t>
      </w:r>
    </w:p>
    <w:p>
      <w:r>
        <w:t>43</w:t>
        <w:tab/>
        <w:t>1838</w:t>
      </w:r>
    </w:p>
    <w:p>
      <w:r>
        <w:br/>
        <w:t>26</w:t>
        <w:tab/>
        <w:t>E Spec., Lit. A</w:t>
      </w:r>
    </w:p>
    <w:p>
      <w:r>
        <w:t>27</w:t>
        <w:tab/>
        <w:t>E. s[Zensursachen]s \ Specialia (alphabetisch) \ Lit. A</w:t>
      </w:r>
    </w:p>
    <w:p>
      <w:r>
        <w:t>30</w:t>
        <w:tab/>
        <w:t>Nr. 1</w:t>
      </w:r>
    </w:p>
    <w:p>
      <w:r>
        <w:t>33</w:t>
        <w:tab/>
        <w:t>S. 17</w:t>
      </w:r>
    </w:p>
    <w:p>
      <w:r>
        <w:t>40</w:t>
        <w:tab/>
        <w:t>Der s[Debit]s der von dem p[7{herzogl. Nassauischen Geheimrat u. Präsident}en, 3{Freiherr}n 1{Harscher von Almendingen}]p in s[Verlag]s gegebenen Schrift: "t[Über den Rechtsstreit der beiden Linien des Anhalt-Bernburgschen Fürstenhauses wegen der Gültikeit mehrerer Schenkungen]t"</w:t>
      </w:r>
    </w:p>
    <w:p>
      <w:r>
        <w:t>43</w:t>
        <w:tab/>
        <w:t>1820 - 1822</w:t>
      </w:r>
    </w:p>
    <w:p>
      <w:r>
        <w:br/>
        <w:t>30</w:t>
        <w:tab/>
        <w:t>Nr. 2</w:t>
      </w:r>
    </w:p>
    <w:p>
      <w:r>
        <w:t>33</w:t>
        <w:tab/>
        <w:t>S. 17</w:t>
      </w:r>
    </w:p>
    <w:p>
      <w:r>
        <w:t>40</w:t>
        <w:tab/>
        <w:t>s[Unterdrückung der im k[1{Verlag Schueholz} in 2{o[Horsten]o}]k erscheinenden anstößigen Zeitschrift]s unter dem Titel "t[1{Argus}" 2{&lt;Zeitschrift&gt;}]t</w:t>
      </w:r>
    </w:p>
    <w:p>
      <w:r>
        <w:t>43</w:t>
        <w:tab/>
        <w:t>1820 - 1827</w:t>
      </w:r>
    </w:p>
    <w:p>
      <w:r>
        <w:br/>
        <w:t>30</w:t>
        <w:tab/>
        <w:t>Nr. 3</w:t>
      </w:r>
    </w:p>
    <w:p>
      <w:r>
        <w:t>33</w:t>
        <w:tab/>
        <w:t>S. 17</w:t>
      </w:r>
    </w:p>
    <w:p>
      <w:r>
        <w:t>40</w:t>
        <w:tab/>
        <w:t>Die von dem p[5{s[Buchhändler]s} 1{Ragotzky} in 6{o[Prenzlau]o}]p geplante Herausgabe einer Zeitschrift unter dem Titel "t[1{Athenäa} 2{&lt;Zeitschrift&gt;}]t"</w:t>
      </w:r>
    </w:p>
    <w:p>
      <w:r>
        <w:t>43</w:t>
        <w:tab/>
        <w:t>1821 - 1825</w:t>
      </w:r>
    </w:p>
    <w:p>
      <w:r>
        <w:br/>
        <w:t>30</w:t>
        <w:tab/>
        <w:t>Nr. 4</w:t>
      </w:r>
    </w:p>
    <w:p>
      <w:r>
        <w:t>33</w:t>
        <w:tab/>
        <w:t>S. 17</w:t>
      </w:r>
    </w:p>
    <w:p>
      <w:r>
        <w:t>40</w:t>
        <w:tab/>
        <w:t>Die bei dem p[7{Kommissionsrat}e 1{Alberti} zu 6{o[Danzig]o}]p erscheinende t[2{Zeitschrift} "1{Der Ährenleser}]t"</w:t>
      </w:r>
    </w:p>
    <w:p>
      <w:r>
        <w:t>43</w:t>
        <w:tab/>
        <w:t>1821 - 1824</w:t>
      </w:r>
    </w:p>
    <w:p>
      <w:r>
        <w:br/>
        <w:t>30</w:t>
        <w:tab/>
        <w:t>Nr. 5</w:t>
      </w:r>
    </w:p>
    <w:p>
      <w:r>
        <w:t>33</w:t>
        <w:tab/>
        <w:t>S. 17</w:t>
      </w:r>
    </w:p>
    <w:p>
      <w:r>
        <w:t>40</w:t>
        <w:tab/>
        <w:t>Die s[Zensur]s und den s[Debit]s der in der k[Cottaschen Buchhandlung]k erscheinenden t[2{Zeitschrift "Allgemeine politische Annalen}]t"</w:t>
      </w:r>
    </w:p>
    <w:p>
      <w:r>
        <w:t>43</w:t>
        <w:tab/>
        <w:t>1822 - 1823</w:t>
      </w:r>
    </w:p>
    <w:p>
      <w:r>
        <w:br/>
        <w:t>30</w:t>
        <w:tab/>
        <w:t>Nr. 6</w:t>
      </w:r>
    </w:p>
    <w:p>
      <w:r>
        <w:t>33</w:t>
        <w:tab/>
        <w:t>S. 17</w:t>
      </w:r>
    </w:p>
    <w:p>
      <w:r>
        <w:t>40</w:t>
        <w:tab/>
        <w:t>Die s[Zensur]s von dem p[7{Konsitorialrat} 1{Wachler} in 6{o[Breslau]o}]p herausgegebenen s[2{neue}n 3{theologische}n 1{Annalen}]s</w:t>
      </w:r>
    </w:p>
    <w:p>
      <w:r>
        <w:t>43</w:t>
        <w:tab/>
        <w:t>1822</w:t>
      </w:r>
    </w:p>
    <w:p>
      <w:r>
        <w:br/>
        <w:t>30</w:t>
        <w:tab/>
        <w:t>Nr. 7</w:t>
      </w:r>
    </w:p>
    <w:p>
      <w:r>
        <w:t>33</w:t>
        <w:tab/>
        <w:t>S. 18</w:t>
      </w:r>
    </w:p>
    <w:p>
      <w:r>
        <w:t>40</w:t>
        <w:tab/>
        <w:t>Die s[Zensur]s und den s[Debit]s der p[Görres]pschen Schrift "t[Die heilige Allianz und die Völker auf dem Kongress von Verona]t". o[Stuttgart]o z[1822]z</w:t>
      </w:r>
    </w:p>
    <w:p>
      <w:r>
        <w:t>43</w:t>
        <w:tab/>
        <w:t>1822</w:t>
      </w:r>
    </w:p>
    <w:p>
      <w:r>
        <w:br/>
        <w:t>30</w:t>
        <w:tab/>
        <w:t>Nr. 8</w:t>
      </w:r>
    </w:p>
    <w:p>
      <w:r>
        <w:t>33</w:t>
        <w:tab/>
        <w:t>S. 18</w:t>
      </w:r>
    </w:p>
    <w:p>
      <w:r>
        <w:t>40</w:t>
        <w:tab/>
        <w:t>Der s[2{freigegebene&lt;r&gt;} 1{Debit}]s der Schrift "t[Der neue Achilles]t", o[Köln]o z[1821]z</w:t>
      </w:r>
    </w:p>
    <w:p>
      <w:r>
        <w:t>43</w:t>
        <w:tab/>
        <w:t>1823</w:t>
      </w:r>
    </w:p>
    <w:p>
      <w:r>
        <w:br/>
        <w:t>30</w:t>
        <w:tab/>
        <w:t>Nr. 9</w:t>
      </w:r>
    </w:p>
    <w:p>
      <w:r>
        <w:t>33</w:t>
        <w:tab/>
        <w:t>S. 18</w:t>
      </w:r>
    </w:p>
    <w:p>
      <w:r>
        <w:t>40</w:t>
        <w:tab/>
        <w:t>Die s[Zensur]s der s[2{o[Aachen]oer} 1{Zeitung}]sen</w:t>
      </w:r>
    </w:p>
    <w:p>
      <w:r>
        <w:t>43</w:t>
        <w:tab/>
        <w:t>1823 - 1842</w:t>
      </w:r>
    </w:p>
    <w:p>
      <w:r>
        <w:br/>
        <w:t>30</w:t>
        <w:tab/>
        <w:t>Nr. 10</w:t>
      </w:r>
    </w:p>
    <w:p>
      <w:r>
        <w:t>33</w:t>
        <w:tab/>
        <w:t>S. 18</w:t>
      </w:r>
    </w:p>
    <w:p>
      <w:r>
        <w:t>40</w:t>
        <w:tab/>
        <w:t>Die von der k[1{Buchhandlung Stuckart} in 2{o[Waldenburg]o}]k geplante Herausgabe einer t[2{Wochenschrift} unter dem Titel " 1{Abendstunden}]t"</w:t>
      </w:r>
    </w:p>
    <w:p>
      <w:r>
        <w:t>43</w:t>
        <w:tab/>
        <w:t>1824</w:t>
      </w:r>
    </w:p>
    <w:p>
      <w:r>
        <w:br/>
        <w:t>30</w:t>
        <w:tab/>
        <w:t>Nr. 11</w:t>
      </w:r>
    </w:p>
    <w:p>
      <w:r>
        <w:t>33</w:t>
        <w:tab/>
        <w:t>S. 18</w:t>
      </w:r>
    </w:p>
    <w:p>
      <w:r>
        <w:t>40</w:t>
        <w:tab/>
        <w:t>Die s[Zensur]s und den s[Debit]s des t[Genealogisch-historisch-statistischen Almanachs für 1824]t v. p[4{Dr.} 2{G.} 1{Hasfeldt}]p. o[Weimar]o</w:t>
      </w:r>
    </w:p>
    <w:p>
      <w:r>
        <w:t>43</w:t>
        <w:tab/>
        <w:t>1824</w:t>
      </w:r>
    </w:p>
    <w:p>
      <w:r>
        <w:br/>
        <w:t>30</w:t>
        <w:tab/>
        <w:t>Nr. 12</w:t>
      </w:r>
    </w:p>
    <w:p>
      <w:r>
        <w:t>33</w:t>
        <w:tab/>
        <w:t>S. 18</w:t>
      </w:r>
    </w:p>
    <w:p>
      <w:r>
        <w:t>40</w:t>
        <w:tab/>
        <w:t>Die s[Konfiskation der s[2{anstößige}n 1{Schrift}]s t[Ali-Ben-Hadad Effendi. Über Aufgeklärtheit, Barbarei u. Vorurteile]t]s. hrsg. von p[2{Chr.-Ludwig} 1{Paalzow}]p, o[Berlin]o, in s[Kommission]s bei k[1{Schoen}, 2{&lt;Berlin&gt;}]k z[1823]z</w:t>
      </w:r>
    </w:p>
    <w:p>
      <w:r>
        <w:t>43</w:t>
        <w:tab/>
        <w:t>1824 - 1825</w:t>
      </w:r>
    </w:p>
    <w:p>
      <w:r>
        <w:br/>
        <w:t>30</w:t>
        <w:tab/>
        <w:t>Nr. 13</w:t>
      </w:r>
    </w:p>
    <w:p>
      <w:r>
        <w:t>33</w:t>
        <w:tab/>
        <w:t>S. 18</w:t>
      </w:r>
    </w:p>
    <w:p>
      <w:r>
        <w:t>40</w:t>
        <w:tab/>
        <w:t>Die von p[4{Professor} u. 5{Archivar} Dr. 1{Büsching} in 6{o[Breslau]o}]p herausgegebene Beschreibung von Altertümern in der o[Altmark]o. o[Tangermünde]o</w:t>
      </w:r>
    </w:p>
    <w:p>
      <w:r>
        <w:t>43</w:t>
        <w:tab/>
        <w:t>1825</w:t>
      </w:r>
    </w:p>
    <w:p>
      <w:r>
        <w:br/>
        <w:t>30</w:t>
        <w:tab/>
        <w:t>Nr. 15</w:t>
      </w:r>
    </w:p>
    <w:p>
      <w:r>
        <w:t>33</w:t>
        <w:tab/>
        <w:t>S. 19</w:t>
      </w:r>
    </w:p>
    <w:p>
      <w:r>
        <w:t>40</w:t>
        <w:tab/>
        <w:t>Die s[Zensur]s und der s[Debit]s s[2{o[amerikanisch]o-deutsche}r 1{Zeit&lt;schrift&gt;}]s- und s[1{Flugschrift} 2{&lt;amerikanisch-deutsche&gt;}]sen</w:t>
      </w:r>
    </w:p>
    <w:p>
      <w:r>
        <w:t>43</w:t>
        <w:tab/>
        <w:t>1826</w:t>
      </w:r>
    </w:p>
    <w:p>
      <w:r>
        <w:br/>
        <w:t>30</w:t>
        <w:tab/>
        <w:t>Nr. 18</w:t>
      </w:r>
    </w:p>
    <w:p>
      <w:r>
        <w:t>33</w:t>
        <w:tab/>
        <w:t>S. 19</w:t>
      </w:r>
    </w:p>
    <w:p>
      <w:r>
        <w:t>40</w:t>
        <w:tab/>
        <w:t>Die s[Zensur]s der von dem p[4{Prof.} 1{Schilerer} zu 6{o[Greifswald]o}]p herausgegebenen "t[Akademischen Zeitschrift]t" u. der daraus besonders abgedruckten Abhandlungen</w:t>
      </w:r>
    </w:p>
    <w:p>
      <w:r>
        <w:t>43</w:t>
        <w:tab/>
        <w:t>1831</w:t>
      </w:r>
    </w:p>
    <w:p>
      <w:r>
        <w:br/>
        <w:t>30</w:t>
        <w:tab/>
        <w:t>Nr. 20</w:t>
      </w:r>
    </w:p>
    <w:p>
      <w:r>
        <w:t>33</w:t>
        <w:tab/>
        <w:t>S. 19</w:t>
      </w:r>
    </w:p>
    <w:p>
      <w:r>
        <w:t>40</w:t>
        <w:tab/>
        <w:t>Die s[Zensur]s und den s[Debit]s des Archivs t[&lt;Archiv&gt; für die neueste Gesetzgebung aller deutschen Staaten]t von p[2{Alexander} 1{Müller}]p, o[Mainz]o z[1832]z</w:t>
      </w:r>
    </w:p>
    <w:p>
      <w:r>
        <w:t>43</w:t>
        <w:tab/>
        <w:t>1832 - 1833</w:t>
      </w:r>
    </w:p>
    <w:p>
      <w:r>
        <w:br/>
        <w:t>30</w:t>
        <w:tab/>
        <w:t>Nr. 24</w:t>
      </w:r>
    </w:p>
    <w:p>
      <w:r>
        <w:t>33</w:t>
        <w:tab/>
        <w:t>S. 19</w:t>
      </w:r>
    </w:p>
    <w:p>
      <w:r>
        <w:t>40</w:t>
        <w:tab/>
        <w:t>Die s[Zensur]s und der s[Debit]s der von dem p[2{C.} 8{v.} 1{Alvensleben}]p herausgegebenen Schriften und s[1{Bücher} 2{&lt;von Alvensleben herausgegebene&gt;}]s</w:t>
      </w:r>
    </w:p>
    <w:p>
      <w:r>
        <w:t>43</w:t>
        <w:tab/>
        <w:t>1833</w:t>
      </w:r>
    </w:p>
    <w:p>
      <w:r>
        <w:br/>
        <w:t>30</w:t>
        <w:tab/>
        <w:t>Nr. 25</w:t>
      </w:r>
    </w:p>
    <w:p>
      <w:r>
        <w:t>33</w:t>
        <w:tab/>
        <w:t>S. 20</w:t>
      </w:r>
    </w:p>
    <w:p>
      <w:r>
        <w:t>40</w:t>
        <w:tab/>
        <w:t>Die s[Zensur]s der von dem p[5{Archivar}, 3{Baron} 8{von} 1{Medem} in 6{o[Stettin]o}]p herauszugebenden t[Zeitschrift für Archivkunde, Diplomatik u. Geschichte]t</w:t>
      </w:r>
    </w:p>
    <w:p>
      <w:r>
        <w:t>43</w:t>
        <w:tab/>
        <w:t>1833</w:t>
      </w:r>
    </w:p>
    <w:p>
      <w:r>
        <w:br/>
        <w:t>30</w:t>
        <w:tab/>
        <w:t>Nr. 27</w:t>
      </w:r>
    </w:p>
    <w:p>
      <w:r>
        <w:t>33</w:t>
        <w:tab/>
        <w:t>S. 20</w:t>
      </w:r>
    </w:p>
    <w:p>
      <w:r>
        <w:t>40</w:t>
        <w:tab/>
        <w:t>Das s[Verbot der &lt;Annalen für Geschichte und Politik&gt;]s von p[4{Dr.} 1{Weick}]p u. anderen Gelehrten zu o[Leipzig]o und o[Stuttgart]o herausgegebenen t[Annalen für Geschichte und Politik]t</w:t>
      </w:r>
    </w:p>
    <w:p>
      <w:r>
        <w:t>43</w:t>
        <w:tab/>
        <w:t>1833</w:t>
      </w:r>
    </w:p>
    <w:p>
      <w:r>
        <w:br/>
        <w:t>30</w:t>
        <w:tab/>
        <w:t>Nr. 30</w:t>
      </w:r>
    </w:p>
    <w:p>
      <w:r>
        <w:t>33</w:t>
        <w:tab/>
        <w:t>S. 20</w:t>
      </w:r>
    </w:p>
    <w:p>
      <w:r>
        <w:t>40</w:t>
        <w:tab/>
        <w:t>Die s[Zensur]s des von dem p[5{s[Buchhändler]s} 1{Roschütz} in 6{o[Aachen]o}]p herauszugebenden "t[Gemeinnützigen und belehrenden Wochenblattes für Aachen und Burtscheid]t", verbunden mit einem s[Anzeiger]s</w:t>
      </w:r>
    </w:p>
    <w:p>
      <w:r>
        <w:t>43</w:t>
        <w:tab/>
        <w:t>1834 - 1836</w:t>
      </w:r>
    </w:p>
    <w:p>
      <w:r>
        <w:br/>
        <w:t>30</w:t>
        <w:tab/>
        <w:t>Nr. 31</w:t>
      </w:r>
    </w:p>
    <w:p>
      <w:r>
        <w:t>33</w:t>
        <w:tab/>
        <w:t>S. 20</w:t>
      </w:r>
    </w:p>
    <w:p>
      <w:r>
        <w:t>40</w:t>
        <w:tab/>
        <w:t>Die s[Zensur]s der von dem p[5{s[Buchhändler]s und Buchdrucker} 2{J.} 1{Hensen}]p in französischer Sprache geplanten politischen t[2{Zeitung} "1{Journal d'Aix la Chapelle}]t"</w:t>
      </w:r>
    </w:p>
    <w:p>
      <w:r>
        <w:t>43</w:t>
        <w:tab/>
        <w:t>1835</w:t>
      </w:r>
    </w:p>
    <w:p>
      <w:r>
        <w:br/>
        <w:t>30</w:t>
        <w:tab/>
        <w:t>Nr. 36</w:t>
      </w:r>
    </w:p>
    <w:p>
      <w:r>
        <w:t>33</w:t>
        <w:tab/>
        <w:t>S. 21</w:t>
      </w:r>
    </w:p>
    <w:p>
      <w:r>
        <w:t>40</w:t>
        <w:tab/>
        <w:t>Die s[Zensur]s der von dem p[4{Dr. phil.} 2{Carl} 1{Riedel} in 6{o[Berlin]o}]p, unter dem Titel "t[1{Athenäum}" 2{&lt;Monatsschrift&gt;}]t herausgegebenen Monatsschrift u. die Einstellung der letzteren nach Verweisung des Riedel aus Berlin</w:t>
      </w:r>
    </w:p>
    <w:p>
      <w:r>
        <w:t>43</w:t>
        <w:tab/>
        <w:t>1840 - 1841</w:t>
      </w:r>
    </w:p>
    <w:p>
      <w:r>
        <w:br/>
        <w:t>26</w:t>
        <w:tab/>
        <w:t>E Spec., Lit. B</w:t>
      </w:r>
    </w:p>
    <w:p>
      <w:r>
        <w:t>27</w:t>
        <w:tab/>
        <w:t>E. s[Zensursachen]s \ Specialia \ Lit. B</w:t>
      </w:r>
    </w:p>
    <w:p>
      <w:r>
        <w:t>30</w:t>
        <w:tab/>
        <w:t>Nr. 1</w:t>
      </w:r>
    </w:p>
    <w:p>
      <w:r>
        <w:t>33</w:t>
        <w:tab/>
        <w:t>S. 21</w:t>
      </w:r>
    </w:p>
    <w:p>
      <w:r>
        <w:t>40</w:t>
        <w:tab/>
        <w:t>Die s[Zensur]s der s[2{o[Berlin]oer} 1{Zeitung}]sen, Bd. 1 - 2</w:t>
      </w:r>
    </w:p>
    <w:p>
      <w:r>
        <w:t>43</w:t>
        <w:tab/>
        <w:t>1819 - 1836</w:t>
      </w:r>
    </w:p>
    <w:p>
      <w:r>
        <w:br/>
        <w:t>30</w:t>
        <w:tab/>
        <w:t>Nr. 2</w:t>
      </w:r>
    </w:p>
    <w:p>
      <w:r>
        <w:t>33</w:t>
        <w:tab/>
        <w:t>S. 21</w:t>
      </w:r>
    </w:p>
    <w:p>
      <w:r>
        <w:t>40</w:t>
        <w:tab/>
        <w:t>Die s[Zensur]s der t[Neuen Breslauer Zeitung]t u. der für selbige bestimmten einzelnen Aufsätze</w:t>
      </w:r>
    </w:p>
    <w:p>
      <w:r>
        <w:t>43</w:t>
        <w:tab/>
        <w:t>1820 - 1842</w:t>
      </w:r>
    </w:p>
    <w:p>
      <w:r>
        <w:br/>
        <w:t>30</w:t>
        <w:tab/>
        <w:t>Nr. 3</w:t>
      </w:r>
    </w:p>
    <w:p>
      <w:r>
        <w:t>33</w:t>
        <w:tab/>
        <w:t>S. 22</w:t>
      </w:r>
    </w:p>
    <w:p>
      <w:r>
        <w:t>40</w:t>
        <w:tab/>
        <w:t>Die strengere s[Zensur]s der im k[1{s[Verlag]s des s[Buchändler]ss p[Brockhaus]p} in 2{o[Leipzig]o und o[Altenburg]o}]k erscheinenden Schriften und s[Bücher]s</w:t>
      </w:r>
    </w:p>
    <w:p>
      <w:r>
        <w:t>43</w:t>
        <w:tab/>
        <w:t>1820 - 1823</w:t>
      </w:r>
    </w:p>
    <w:p>
      <w:r>
        <w:br/>
        <w:t>30</w:t>
        <w:tab/>
        <w:t>Nr. 4</w:t>
      </w:r>
    </w:p>
    <w:p>
      <w:r>
        <w:t>33</w:t>
        <w:tab/>
        <w:t>S. 22</w:t>
      </w:r>
    </w:p>
    <w:p>
      <w:r>
        <w:t>40</w:t>
        <w:tab/>
        <w:t>Die s[Zensur]s der von p[2{Friedr.} 1{Buchholz}]p herausgegebenen Neuen s[Monatsschrift f. o[Deutschland]o historisch-politischen Inhalts]s</w:t>
      </w:r>
    </w:p>
    <w:p>
      <w:r>
        <w:t>43</w:t>
        <w:tab/>
        <w:t>1820 - 1833</w:t>
      </w:r>
    </w:p>
    <w:p>
      <w:r>
        <w:br/>
        <w:t>30</w:t>
        <w:tab/>
        <w:t>Nr. 5</w:t>
      </w:r>
    </w:p>
    <w:p>
      <w:r>
        <w:t>33</w:t>
        <w:tab/>
        <w:t>S. 22</w:t>
      </w:r>
    </w:p>
    <w:p>
      <w:r>
        <w:t>40</w:t>
        <w:tab/>
        <w:t>Die s[Zensur]s der von dem p[4{Dr.} 2{Fr.} 1{Förster}]p herausgegebenen t[Biographie des Fürsten Blücher v. Wahlstadt]t</w:t>
      </w:r>
    </w:p>
    <w:p>
      <w:r>
        <w:t>43</w:t>
        <w:tab/>
        <w:t>1821</w:t>
      </w:r>
    </w:p>
    <w:p>
      <w:r>
        <w:br/>
        <w:t>30</w:t>
        <w:tab/>
        <w:t>Nr. 7</w:t>
      </w:r>
    </w:p>
    <w:p>
      <w:r>
        <w:t>33</w:t>
        <w:tab/>
        <w:t>S. 22</w:t>
      </w:r>
    </w:p>
    <w:p>
      <w:r>
        <w:t>40</w:t>
        <w:tab/>
        <w:t>Die Ankündigung und den s[Debit]s der bei k[1{p[Brockhaus]p} in 2{o[Leipzig]o}]k erschienenen Schrift "t[Leben des Grafen von Bühlow, Königl. preuß. Staats- und Handelsminister]t"</w:t>
      </w:r>
    </w:p>
    <w:p>
      <w:r>
        <w:t>43</w:t>
        <w:tab/>
        <w:t>1821</w:t>
      </w:r>
    </w:p>
    <w:p>
      <w:r>
        <w:br/>
        <w:t>30</w:t>
        <w:tab/>
        <w:t>Nr. 13</w:t>
      </w:r>
    </w:p>
    <w:p>
      <w:r>
        <w:t>33</w:t>
        <w:tab/>
        <w:t>S. 23</w:t>
      </w:r>
    </w:p>
    <w:p>
      <w:r>
        <w:t>40</w:t>
        <w:tab/>
        <w:t>Die s[Zensur]s und der s[Debit]s der p[2{&lt;M.&gt;} 1{Bignon}]pschen Schriften und s[Bücher]s</w:t>
      </w:r>
    </w:p>
    <w:p>
      <w:r>
        <w:t>43</w:t>
        <w:tab/>
        <w:t>1823</w:t>
      </w:r>
    </w:p>
    <w:p>
      <w:r>
        <w:br/>
        <w:t>30</w:t>
        <w:tab/>
        <w:t>Nr. 18</w:t>
      </w:r>
    </w:p>
    <w:p>
      <w:r>
        <w:t>33</w:t>
        <w:tab/>
        <w:t>S. 23</w:t>
      </w:r>
    </w:p>
    <w:p>
      <w:r>
        <w:t>40</w:t>
        <w:tab/>
        <w:t>Die s[Zensur]s der von dem p[Bülow auf Cummerow]p erschienenen Schriften und Aufsätze</w:t>
      </w:r>
    </w:p>
    <w:p>
      <w:r>
        <w:t>43</w:t>
        <w:tab/>
        <w:t>1823</w:t>
      </w:r>
    </w:p>
    <w:p>
      <w:r>
        <w:br/>
        <w:t>30</w:t>
        <w:tab/>
        <w:t>Nr. 20</w:t>
      </w:r>
    </w:p>
    <w:p>
      <w:r>
        <w:t>33</w:t>
        <w:tab/>
        <w:t>S. 23</w:t>
      </w:r>
    </w:p>
    <w:p>
      <w:r>
        <w:t>40</w:t>
        <w:tab/>
        <w:t>Die s[Zensur]s und der s[Debit]s der von dem p[7{Geheimen Justizrat} 4{Prof.} 1{Schmalz}]p herausgegebenen Schrift: "t[Sammlung der Grund- und organischen Gesetze des deutschen Bundes als Zugabe zum Lehrbuche des deutschen Staatsrechts]t"</w:t>
      </w:r>
    </w:p>
    <w:p>
      <w:r>
        <w:t>43</w:t>
        <w:tab/>
        <w:t>1825</w:t>
      </w:r>
    </w:p>
    <w:p>
      <w:r>
        <w:br/>
        <w:t>30</w:t>
        <w:tab/>
        <w:t>Nr. 21</w:t>
      </w:r>
    </w:p>
    <w:p>
      <w:r>
        <w:t>33</w:t>
        <w:tab/>
        <w:t>S. 23</w:t>
      </w:r>
    </w:p>
    <w:p>
      <w:r>
        <w:t>40</w:t>
        <w:tab/>
        <w:t>Die s[Zensur]s und der s[Debit]s der von p[2{M. G.} 1{Saphir} in 6{o[Berlin]o}]p herausgegebenen t[2{Zeitschrift}: 1{Berliner Schnellpost für Literatur, Theater u. Geselligkeit}]t</w:t>
      </w:r>
    </w:p>
    <w:p>
      <w:r>
        <w:t>43</w:t>
        <w:tab/>
        <w:t>1826 - 1828</w:t>
      </w:r>
    </w:p>
    <w:p>
      <w:r>
        <w:br/>
        <w:t>30</w:t>
        <w:tab/>
        <w:t>Nr. 22</w:t>
      </w:r>
    </w:p>
    <w:p>
      <w:r>
        <w:t>33</w:t>
        <w:tab/>
        <w:t>S. 24</w:t>
      </w:r>
    </w:p>
    <w:p>
      <w:r>
        <w:t>40</w:t>
        <w:tab/>
        <w:t>Die s[Zensur]s eines in o[Berlin]o erscheinenden s[2{literarische&lt;s&gt;}n 1{Oppositionsblatt}es 3{der Berliner Estaffette}]s</w:t>
      </w:r>
    </w:p>
    <w:p>
      <w:r>
        <w:t>43</w:t>
        <w:tab/>
        <w:t>1827 - 1828</w:t>
      </w:r>
    </w:p>
    <w:p>
      <w:r>
        <w:br/>
        <w:t>30</w:t>
        <w:tab/>
        <w:t>Nr. 23</w:t>
      </w:r>
    </w:p>
    <w:p>
      <w:r>
        <w:t>33</w:t>
        <w:tab/>
        <w:t>S. 24</w:t>
      </w:r>
    </w:p>
    <w:p>
      <w:r>
        <w:t>40</w:t>
        <w:tab/>
        <w:t>Die s[Censur]s des von dem p[5{s[Buchhändler]s} 1{Lasch}]p und dem p[5{Bibliothekar} 1{Bauer}]p in o[Berlin]o herausgegebenen t[Berliner Tageblatt]ts</w:t>
      </w:r>
    </w:p>
    <w:p>
      <w:r>
        <w:t>43</w:t>
        <w:tab/>
        <w:t>1828</w:t>
      </w:r>
    </w:p>
    <w:p>
      <w:r>
        <w:br/>
        <w:t>30</w:t>
        <w:tab/>
        <w:t>Nr. 26</w:t>
      </w:r>
    </w:p>
    <w:p>
      <w:r>
        <w:t>33</w:t>
        <w:tab/>
        <w:t>S. 24</w:t>
      </w:r>
    </w:p>
    <w:p>
      <w:r>
        <w:t>40</w:t>
        <w:tab/>
        <w:t>Die s[Zensur]s des von dem p[5{s[Buchhändler]s} 2{James} 1{Schuhmann}]p und p[4{Dr. med.} 2{Ewald} 1{Dietrich}]p unter dem Titel "t[1{Der Berliner Stadt- und Landbote}" 2{&lt;Zeitschrift&gt;}]t herausgegebenen Zeitschrift, desgl. anderer von ebendenselben später redigierten s[Zeitschrift]sen</w:t>
      </w:r>
    </w:p>
    <w:p>
      <w:r>
        <w:t>43</w:t>
        <w:tab/>
        <w:t>1827 - 1837</w:t>
      </w:r>
    </w:p>
    <w:p>
      <w:r>
        <w:br/>
        <w:t>30</w:t>
        <w:tab/>
        <w:t>Nr. 28</w:t>
      </w:r>
    </w:p>
    <w:p>
      <w:r>
        <w:t>33</w:t>
        <w:tab/>
        <w:t>S. 24</w:t>
      </w:r>
    </w:p>
    <w:p>
      <w:r>
        <w:t>40</w:t>
        <w:tab/>
        <w:t>Die s[Zensur]s des von dem p[5{Oberlehrer} 4{Dr.} 1{Roetscher}]p redigierten "t[Bromberger allgemeinen Anzeiger]ts"</w:t>
      </w:r>
    </w:p>
    <w:p>
      <w:r>
        <w:t>43</w:t>
        <w:tab/>
        <w:t>1830 - 1833</w:t>
      </w:r>
    </w:p>
    <w:p>
      <w:r>
        <w:br/>
        <w:t>30</w:t>
        <w:tab/>
        <w:t>Nr. 29</w:t>
      </w:r>
    </w:p>
    <w:p>
      <w:r>
        <w:t>33</w:t>
        <w:tab/>
        <w:t>S. 24</w:t>
      </w:r>
    </w:p>
    <w:p>
      <w:r>
        <w:t>40</w:t>
        <w:tab/>
        <w:t>Die s[Zensur]s u. d. s[Debit]s der von p[4{Dr.} 2{A.} 1{Benda}]p in o[Berlin]o erschienenen Schriften und s[Bücher]s</w:t>
      </w:r>
    </w:p>
    <w:p>
      <w:r>
        <w:t>43</w:t>
        <w:tab/>
        <w:t>1827 - 1830</w:t>
      </w:r>
    </w:p>
    <w:p>
      <w:r>
        <w:br/>
        <w:t>30</w:t>
        <w:tab/>
        <w:t>Nr. 36</w:t>
      </w:r>
    </w:p>
    <w:p>
      <w:r>
        <w:t>33</w:t>
        <w:tab/>
        <w:t>S. 25</w:t>
      </w:r>
    </w:p>
    <w:p>
      <w:r>
        <w:t>40</w:t>
        <w:tab/>
        <w:t>Die s[Zensur]s des von p[4{Prof. Dr.} 1{Jarcke} in 6{o[Berlin]o}]p herausgegebenen "t[Berliner politischen Wochenblatt]ts"</w:t>
      </w:r>
    </w:p>
    <w:p>
      <w:r>
        <w:t>43</w:t>
        <w:tab/>
        <w:t>1831 - 1842</w:t>
      </w:r>
    </w:p>
    <w:p>
      <w:r>
        <w:br/>
        <w:t>30</w:t>
        <w:tab/>
        <w:t>Nr. 37</w:t>
      </w:r>
    </w:p>
    <w:p>
      <w:r>
        <w:t>33</w:t>
        <w:tab/>
        <w:t>S. 25</w:t>
      </w:r>
    </w:p>
    <w:p>
      <w:r>
        <w:t>40</w:t>
        <w:tab/>
        <w:t>Die s[Zensur]s u. d. s[Debit]s der von dem p[7{Regierungsrat} 4{Dr.} 2{W.} 1{Butte}]p in o[Berlin]o erschienenen Schriften und s[Bücher &lt;von W. Butte&gt;]s</w:t>
      </w:r>
    </w:p>
    <w:p>
      <w:r>
        <w:t>41</w:t>
        <w:tab/>
        <w:t>t[Die polnisch-russische Angelegenheit]t, k[2{o[Leipzig]o}, bei 1{p[Müller]p}]k</w:t>
      </w:r>
    </w:p>
    <w:p>
      <w:r>
        <w:t>43</w:t>
        <w:tab/>
        <w:t>1831</w:t>
      </w:r>
    </w:p>
    <w:p>
      <w:r>
        <w:br/>
        <w:t>30</w:t>
        <w:tab/>
        <w:t>Nr. 39</w:t>
      </w:r>
    </w:p>
    <w:p>
      <w:r>
        <w:t>33</w:t>
        <w:tab/>
        <w:t>S. 25</w:t>
      </w:r>
    </w:p>
    <w:p>
      <w:r>
        <w:t>40</w:t>
        <w:tab/>
        <w:t>s[2{Verbot} des 1{Debit}]ss der in k[2{o[Hamburg]o} bei 1{Hoffmann &amp; Campe}]k erscheinenden "t[Briefe aus Paris 1830 - 1831]t" von p[2{Ludwig} 1{Boerne}]p, Bd. 1 - 2</w:t>
      </w:r>
    </w:p>
    <w:p>
      <w:r>
        <w:t>43</w:t>
        <w:tab/>
        <w:t>1831 - 1834</w:t>
      </w:r>
    </w:p>
    <w:p>
      <w:r>
        <w:br/>
        <w:t>30</w:t>
        <w:tab/>
        <w:t>Nr. 41</w:t>
      </w:r>
    </w:p>
    <w:p>
      <w:r>
        <w:t>33</w:t>
        <w:tab/>
        <w:t>S. 26</w:t>
      </w:r>
    </w:p>
    <w:p>
      <w:r>
        <w:t>40</w:t>
        <w:tab/>
        <w:t>Die s[Zensur]s der von p[2{A.} 1{Glaßbrenner} in 6{o[Berlin]o}]p unter dem Titel: "t[1{Berliner Don Quichotte}" 2{&lt;Zeitschrift&gt;}]t herausgegebenen Zeitschrift</w:t>
      </w:r>
    </w:p>
    <w:p>
      <w:r>
        <w:t>43</w:t>
        <w:tab/>
        <w:t>1831 - 1833</w:t>
      </w:r>
    </w:p>
    <w:p>
      <w:r>
        <w:br/>
        <w:t>30</w:t>
        <w:tab/>
        <w:t>Nr. 44</w:t>
      </w:r>
    </w:p>
    <w:p>
      <w:r>
        <w:t>33</w:t>
        <w:tab/>
        <w:t>S. 26</w:t>
      </w:r>
    </w:p>
    <w:p>
      <w:r>
        <w:t>40</w:t>
        <w:tab/>
        <w:t>Die s[Zensur]s des zum Besten der k[Wadzecks-Anstalt]k erscheinenden "t[Neuen Berliner Wochenblatt]ts"</w:t>
      </w:r>
    </w:p>
    <w:p>
      <w:r>
        <w:t>43</w:t>
        <w:tab/>
        <w:t>1832 - 1843</w:t>
      </w:r>
    </w:p>
    <w:p>
      <w:r>
        <w:br/>
        <w:t>30</w:t>
        <w:tab/>
        <w:t>Nr. 47</w:t>
      </w:r>
    </w:p>
    <w:p>
      <w:r>
        <w:t>33</w:t>
        <w:tab/>
        <w:t>S. 26</w:t>
      </w:r>
    </w:p>
    <w:p>
      <w:r>
        <w:t>40</w:t>
        <w:tab/>
        <w:t>Die s[Censur]s der von dem p[5{s[Buchhändler]s} 2{Friedr.} 1{Weise} in 6{o[Barmen]o}]p herauszugebenden "t[Barmer Zeitung]t"</w:t>
      </w:r>
    </w:p>
    <w:p>
      <w:r>
        <w:t>43</w:t>
        <w:tab/>
        <w:t>1832 - 1841</w:t>
      </w:r>
    </w:p>
    <w:p>
      <w:r>
        <w:br/>
        <w:t>30</w:t>
        <w:tab/>
        <w:t>Nr. 48</w:t>
      </w:r>
    </w:p>
    <w:p>
      <w:r>
        <w:t>33</w:t>
        <w:tab/>
        <w:t>S. 26</w:t>
      </w:r>
    </w:p>
    <w:p>
      <w:r>
        <w:t>40</w:t>
        <w:tab/>
        <w:t>Das s[Verbot der s[2{anstößige}n u. 3{unsittliche}n 1{Schrift}]sen von p[2{Friedr. Wilh.} 1{Bruckbraen}]p]s</w:t>
      </w:r>
    </w:p>
    <w:p>
      <w:r>
        <w:t>43</w:t>
        <w:tab/>
        <w:t>1832</w:t>
      </w:r>
    </w:p>
    <w:p>
      <w:r>
        <w:br/>
        <w:t>30</w:t>
        <w:tab/>
        <w:t>Nr. 49</w:t>
      </w:r>
    </w:p>
    <w:p>
      <w:r>
        <w:t>33</w:t>
        <w:tab/>
        <w:t>S. 26</w:t>
      </w:r>
    </w:p>
    <w:p>
      <w:r>
        <w:t>40</w:t>
        <w:tab/>
        <w:t>Die s[Zensur]s u. d. s[Debit]s der s[2{über die Regenten und Regierungsverhältnisse des o[2{Herzogtum}s 1{Braunschweig}]o erschienene}n 1{&lt;Bücher&gt;}]s Schriften und Bücher</w:t>
      </w:r>
    </w:p>
    <w:p>
      <w:r>
        <w:t>43</w:t>
        <w:tab/>
        <w:t>1833</w:t>
      </w:r>
    </w:p>
    <w:p>
      <w:r>
        <w:br/>
        <w:t>30</w:t>
        <w:tab/>
        <w:t>Nr. 54</w:t>
      </w:r>
    </w:p>
    <w:p>
      <w:r>
        <w:t>33</w:t>
        <w:tab/>
        <w:t>S. 27</w:t>
      </w:r>
    </w:p>
    <w:p>
      <w:r>
        <w:t>40</w:t>
        <w:tab/>
        <w:t xml:space="preserve">Die s[Zensur]s u. d. s[Debit]s der von p[2{Eduard} 1{Beurmann}]p erschienenen Schriften </w:t>
      </w:r>
    </w:p>
    <w:p>
      <w:r>
        <w:t>45</w:t>
        <w:tab/>
        <w:t>o. J.</w:t>
      </w:r>
    </w:p>
    <w:p>
      <w:r>
        <w:br/>
        <w:t>30</w:t>
        <w:tab/>
        <w:t>Nr. 61</w:t>
      </w:r>
    </w:p>
    <w:p>
      <w:r>
        <w:t>33</w:t>
        <w:tab/>
        <w:t>S. 27</w:t>
      </w:r>
    </w:p>
    <w:p>
      <w:r>
        <w:t>40</w:t>
        <w:tab/>
        <w:t>Die Herausgabe und s[Zensur]s einer s[Zeitschrift in o[Schweidnitz]o, später in o[Waldenburg]o]s unter dem Titel "t[1{Beobachter am Eulentale}"2{&lt;Zeitschrift&gt;}]t</w:t>
      </w:r>
    </w:p>
    <w:p>
      <w:r>
        <w:t>43</w:t>
        <w:tab/>
        <w:t>1842</w:t>
      </w:r>
    </w:p>
    <w:p>
      <w:r>
        <w:br/>
        <w:t>30</w:t>
        <w:tab/>
        <w:t>Nr. 62</w:t>
      </w:r>
    </w:p>
    <w:p>
      <w:r>
        <w:t>33</w:t>
        <w:tab/>
        <w:t>S. 27</w:t>
      </w:r>
    </w:p>
    <w:p>
      <w:r>
        <w:t>40</w:t>
        <w:tab/>
        <w:t>Die s[Zensur]s u. d. s[Debit]s der von p[2{Edgar} 1{Bauer}]p erscheinenden Druckschriften</w:t>
      </w:r>
    </w:p>
    <w:p>
      <w:r>
        <w:t>43</w:t>
        <w:tab/>
        <w:t>1842</w:t>
      </w:r>
    </w:p>
    <w:p>
      <w:r>
        <w:br/>
        <w:t>30</w:t>
        <w:tab/>
        <w:t>Nr. 63</w:t>
      </w:r>
    </w:p>
    <w:p>
      <w:r>
        <w:t>33</w:t>
        <w:tab/>
        <w:t>S. 28</w:t>
      </w:r>
    </w:p>
    <w:p>
      <w:r>
        <w:t>40</w:t>
        <w:tab/>
        <w:t xml:space="preserve">Die s[Zensur]s der von dem p[5{Schriftsteller} 2{L.} 1{Buhl} in 6{o[Berlin]o}]p herauszugebenden Druckschriften </w:t>
      </w:r>
    </w:p>
    <w:p>
      <w:r>
        <w:t>43</w:t>
        <w:tab/>
        <w:t>1843</w:t>
      </w:r>
    </w:p>
    <w:p>
      <w:r>
        <w:br/>
        <w:t>26</w:t>
        <w:tab/>
        <w:t>E. Spec., Lit. C</w:t>
      </w:r>
    </w:p>
    <w:p>
      <w:r>
        <w:t>27</w:t>
        <w:tab/>
        <w:t>E. s[Zensursachen]s \ Specialia \ Lit. C</w:t>
      </w:r>
    </w:p>
    <w:p>
      <w:r>
        <w:t>30</w:t>
        <w:tab/>
        <w:t>Nr. 1</w:t>
      </w:r>
    </w:p>
    <w:p>
      <w:r>
        <w:t>33</w:t>
        <w:tab/>
        <w:t>S. 28</w:t>
      </w:r>
    </w:p>
    <w:p>
      <w:r>
        <w:t>40</w:t>
        <w:tab/>
        <w:t>Die Erteilung des s[Imprimatur]s für die von dem p[7{Kriegsrat} 8{von} 1{Cöln}]p herausgegebenen Schriften und Aufsätze</w:t>
      </w:r>
    </w:p>
    <w:p>
      <w:r>
        <w:t>43</w:t>
        <w:tab/>
        <w:t>1820</w:t>
      </w:r>
    </w:p>
    <w:p>
      <w:r>
        <w:br/>
        <w:t>30</w:t>
        <w:tab/>
        <w:t>Nr. 2</w:t>
      </w:r>
    </w:p>
    <w:p>
      <w:r>
        <w:t>33</w:t>
        <w:tab/>
        <w:t>S. 28</w:t>
      </w:r>
    </w:p>
    <w:p>
      <w:r>
        <w:t>40</w:t>
        <w:tab/>
        <w:t>Die s[Censur]s der von dem p[5{Buchdrucker} 1{Crenzer} in 6{o[Düsseldorf]o}]p herausgegebenen t[2{Zeitschrift}, betitelt "1{Deutsche Chronik}]t"</w:t>
      </w:r>
    </w:p>
    <w:p>
      <w:r>
        <w:t>43</w:t>
        <w:tab/>
        <w:t>1821</w:t>
      </w:r>
    </w:p>
    <w:p>
      <w:r>
        <w:br/>
        <w:t>30</w:t>
        <w:tab/>
        <w:t>Nr. 3</w:t>
      </w:r>
    </w:p>
    <w:p>
      <w:r>
        <w:t>33</w:t>
        <w:tab/>
        <w:t>S. 28</w:t>
      </w:r>
    </w:p>
    <w:p>
      <w:r>
        <w:t>40</w:t>
        <w:tab/>
        <w:t>Die s[Zensur]s u. d. s[Debit]s der über die Gesellschaft u. die Verbindungen der Carbonari erschienenen Schriften und s[Bücher &lt;über die Carbonari&gt;]s</w:t>
      </w:r>
    </w:p>
    <w:p>
      <w:r>
        <w:t>43</w:t>
        <w:tab/>
        <w:t>1822</w:t>
      </w:r>
    </w:p>
    <w:p>
      <w:r>
        <w:br/>
        <w:t>30</w:t>
        <w:tab/>
        <w:t>Nr. 8</w:t>
      </w:r>
    </w:p>
    <w:p>
      <w:r>
        <w:t>33</w:t>
        <w:tab/>
        <w:t>S. 29</w:t>
      </w:r>
    </w:p>
    <w:p>
      <w:r>
        <w:t>40</w:t>
        <w:tab/>
        <w:t>Die s[Zensur]s u. d. s[Debit]s der s[2{constitutionelle}n 1{Zeitschrift}]s, o[Stuttgart]o</w:t>
      </w:r>
    </w:p>
    <w:p>
      <w:r>
        <w:t>43</w:t>
        <w:tab/>
        <w:t>1823</w:t>
      </w:r>
    </w:p>
    <w:p>
      <w:r>
        <w:br/>
        <w:t>30</w:t>
        <w:tab/>
        <w:t>Nr. 10</w:t>
      </w:r>
    </w:p>
    <w:p>
      <w:r>
        <w:t>33</w:t>
        <w:tab/>
        <w:t>S. 29</w:t>
      </w:r>
    </w:p>
    <w:p>
      <w:r>
        <w:t>40</w:t>
        <w:tab/>
        <w:t>Die s[Zensur]s u. d. s[Debit]s der von p[2{Alexander} 1{Müller}]p herausgegebenen s[2{antijesuitische}n 1{Zeitschrift}]s, betitelt "t[1{Der canonische Wächter}" 2{&lt;Zeitschrift&gt;}]t</w:t>
      </w:r>
    </w:p>
    <w:p>
      <w:r>
        <w:t>43</w:t>
        <w:tab/>
        <w:t>1831 - 1833</w:t>
      </w:r>
    </w:p>
    <w:p>
      <w:r>
        <w:br/>
        <w:t>30</w:t>
        <w:tab/>
        <w:t>Nr. 12</w:t>
      </w:r>
    </w:p>
    <w:p>
      <w:r>
        <w:t>33</w:t>
        <w:tab/>
        <w:t>S. 29</w:t>
      </w:r>
    </w:p>
    <w:p>
      <w:r>
        <w:t>40</w:t>
        <w:tab/>
        <w:t>Die von dem p[2{Geheimen Hofrat}he 1{Heun} in 6{o[Berlin]o} unter dem Namen 9{H. Clauren}]p herausgegebenen s[2{belletristische}n 1{Schrift}]sen u. die dagegen erschienenen s[Schmähschrift]sen</w:t>
      </w:r>
    </w:p>
    <w:p>
      <w:r>
        <w:t>43</w:t>
        <w:tab/>
        <w:t>1826 - 1828</w:t>
      </w:r>
    </w:p>
    <w:p>
      <w:r>
        <w:br/>
        <w:t>30</w:t>
        <w:tab/>
        <w:t>Nr. 14</w:t>
      </w:r>
    </w:p>
    <w:p>
      <w:r>
        <w:t>33</w:t>
        <w:tab/>
        <w:t>S. 29</w:t>
      </w:r>
    </w:p>
    <w:p>
      <w:r>
        <w:t>40</w:t>
        <w:tab/>
        <w:t>Die s[Zensur]s der von dem p[7{bischöflichen Sekretarius} 1{Hansen} in 6{o[Trier]o}]p herausgegebenen Schrift "t[Chronik der Diözese Trier]t"</w:t>
      </w:r>
    </w:p>
    <w:p>
      <w:r>
        <w:t>43</w:t>
        <w:tab/>
        <w:t>1828 - 1833</w:t>
      </w:r>
    </w:p>
    <w:p>
      <w:r>
        <w:br/>
        <w:t>30</w:t>
        <w:tab/>
        <w:t>Nr. 16</w:t>
      </w:r>
    </w:p>
    <w:p>
      <w:r>
        <w:t>33</w:t>
        <w:tab/>
        <w:t>S. 30</w:t>
      </w:r>
    </w:p>
    <w:p>
      <w:r>
        <w:t>40</w:t>
        <w:tab/>
        <w:t>Die s[Zensur]s der über die Cholera-Krankheit erschienenen Schriften, s[Zeitschr&lt;ift&gt;]s. u. s[Flugblätter]s</w:t>
      </w:r>
    </w:p>
    <w:p>
      <w:r>
        <w:t>43</w:t>
        <w:tab/>
        <w:t>1831 - 1838</w:t>
      </w:r>
    </w:p>
    <w:p>
      <w:r>
        <w:br/>
        <w:t>30</w:t>
        <w:tab/>
        <w:t>Nr. 17</w:t>
      </w:r>
    </w:p>
    <w:p>
      <w:r>
        <w:t>33</w:t>
        <w:tab/>
        <w:t>S. 30</w:t>
      </w:r>
    </w:p>
    <w:p>
      <w:r>
        <w:t>40</w:t>
        <w:tab/>
        <w:t>Die s[Zensur]s u. d. s[Debit]s der p[Chateaubriand]pschen Schriften</w:t>
      </w:r>
    </w:p>
    <w:p>
      <w:r>
        <w:t>43</w:t>
        <w:tab/>
        <w:t>1831</w:t>
      </w:r>
    </w:p>
    <w:p>
      <w:r>
        <w:br/>
        <w:t>30</w:t>
        <w:tab/>
        <w:t>Nr. 18</w:t>
      </w:r>
    </w:p>
    <w:p>
      <w:r>
        <w:t>33</w:t>
        <w:tab/>
        <w:t>S. 30</w:t>
      </w:r>
    </w:p>
    <w:p>
      <w:r>
        <w:t>40</w:t>
        <w:tab/>
        <w:t>Das s[Verbot der unter dem Titel "t[Chronique  scandaleuse des Petersburger Hofes seit den Zeiten der Kaiserin Elisabeth]t". o[Fürth]o z[1832]z erschienenen Schrift]s</w:t>
      </w:r>
    </w:p>
    <w:p>
      <w:r>
        <w:t>43</w:t>
        <w:tab/>
        <w:t>1832</w:t>
      </w:r>
    </w:p>
    <w:p>
      <w:r>
        <w:br/>
        <w:t>30</w:t>
        <w:tab/>
        <w:t>Nr. 20</w:t>
      </w:r>
    </w:p>
    <w:p>
      <w:r>
        <w:t>33</w:t>
        <w:tab/>
        <w:t>S. 30</w:t>
      </w:r>
    </w:p>
    <w:p>
      <w:r>
        <w:t>40</w:t>
        <w:tab/>
        <w:t>Die s[Zensur]s der s[2{o[Cöln]oer} 1{Zeitung}]sen und s[1{Zeitschrift} 2{&lt;Kölner&gt;}]sen</w:t>
      </w:r>
    </w:p>
    <w:p>
      <w:r>
        <w:t>41</w:t>
        <w:tab/>
        <w:t>intus: s[2{o[Rheinisch]oe} 1{Zeitungen}]s</w:t>
      </w:r>
    </w:p>
    <w:p>
      <w:r>
        <w:t>43</w:t>
        <w:tab/>
        <w:t>1832 - 1842</w:t>
      </w:r>
    </w:p>
    <w:p>
      <w:r>
        <w:br/>
        <w:t>30</w:t>
        <w:tab/>
        <w:t>Nr. 22</w:t>
      </w:r>
    </w:p>
    <w:p>
      <w:r>
        <w:t>33</w:t>
        <w:tab/>
        <w:t>S. 30</w:t>
      </w:r>
    </w:p>
    <w:p>
      <w:r>
        <w:t>40</w:t>
        <w:tab/>
        <w:t>Die s[Zensur]s u. d. s[Debit]s der von p[2{Friedr.} 1{Clemens}]p erschienenen Druckschriften</w:t>
      </w:r>
    </w:p>
    <w:p>
      <w:r>
        <w:t>43</w:t>
        <w:tab/>
        <w:t>1835 - 1836</w:t>
      </w:r>
    </w:p>
    <w:p>
      <w:r>
        <w:br/>
        <w:t>30</w:t>
        <w:tab/>
        <w:t>Nr. 23</w:t>
      </w:r>
    </w:p>
    <w:p>
      <w:r>
        <w:t>33</w:t>
        <w:tab/>
        <w:t>S. 30</w:t>
      </w:r>
    </w:p>
    <w:p>
      <w:r>
        <w:t>40</w:t>
        <w:tab/>
        <w:t>Das s[Verbot der in k[2{o[Leipzig]o} bei 1{p[2{Adolf} 1{Froberger}]p}]k erschienenen s[2{anstößige}n 1{Schrift}]s "t[Ansichten aus der Kavalier-Perspektive im Jahre 1835. Aus den Papieren eines Verstorbenen]t"]s</w:t>
      </w:r>
    </w:p>
    <w:p>
      <w:r>
        <w:t>43</w:t>
        <w:tab/>
        <w:t>1836 - 1838</w:t>
      </w:r>
    </w:p>
    <w:p>
      <w:r>
        <w:br/>
        <w:t>26</w:t>
        <w:tab/>
        <w:t>E Spec., Lit. D</w:t>
      </w:r>
    </w:p>
    <w:p>
      <w:r>
        <w:t>27</w:t>
        <w:tab/>
        <w:t>E. s[Zensursachen]s \ Specialia \ Lit. D</w:t>
      </w:r>
    </w:p>
    <w:p>
      <w:r>
        <w:t>30</w:t>
        <w:tab/>
        <w:t>Nr. 2</w:t>
      </w:r>
    </w:p>
    <w:p>
      <w:r>
        <w:t>33</w:t>
        <w:tab/>
        <w:t>S. 31</w:t>
      </w:r>
    </w:p>
    <w:p>
      <w:r>
        <w:t>40</w:t>
        <w:tab/>
        <w:t>Die Herausgabe und s[Zensur]s der t[Düsseldorfer Zeitung]t</w:t>
      </w:r>
    </w:p>
    <w:p>
      <w:r>
        <w:t>43</w:t>
        <w:tab/>
        <w:t>1823 - 1842</w:t>
      </w:r>
    </w:p>
    <w:p>
      <w:r>
        <w:br/>
        <w:t>30</w:t>
        <w:tab/>
        <w:t>Nr. 6</w:t>
      </w:r>
    </w:p>
    <w:p>
      <w:r>
        <w:t>33</w:t>
        <w:tab/>
        <w:t>S. 31</w:t>
      </w:r>
    </w:p>
    <w:p>
      <w:r>
        <w:t>40</w:t>
        <w:tab/>
        <w:t>Die s[Zensur]s u. d. s[Debit]s der deutschen t[&lt;Deutsche&gt; National-Zeitung]t aus o[Braunschweig]o u. o[Hannover]o</w:t>
      </w:r>
    </w:p>
    <w:p>
      <w:r>
        <w:t>43</w:t>
        <w:tab/>
        <w:t>1831 - 1832</w:t>
      </w:r>
    </w:p>
    <w:p>
      <w:r>
        <w:br/>
        <w:t>30</w:t>
        <w:tab/>
        <w:t>Nr. 7</w:t>
      </w:r>
    </w:p>
    <w:p>
      <w:r>
        <w:t>33</w:t>
        <w:tab/>
        <w:t>S. 31</w:t>
      </w:r>
    </w:p>
    <w:p>
      <w:r>
        <w:t>40</w:t>
        <w:tab/>
        <w:t>Die s[Zensur]s der von p[2{Wilh.} 1{Schuhmacher}]p erschienenen t[2{Zeitschrift} "1{Danziger Dampfboot}]t"</w:t>
      </w:r>
    </w:p>
    <w:p>
      <w:r>
        <w:t>43</w:t>
        <w:tab/>
        <w:t>1832 - 1841</w:t>
      </w:r>
    </w:p>
    <w:p>
      <w:r>
        <w:br/>
        <w:t>30</w:t>
        <w:tab/>
        <w:t>Nr. 10</w:t>
      </w:r>
    </w:p>
    <w:p>
      <w:r>
        <w:t>33</w:t>
        <w:tab/>
        <w:t>S. 31</w:t>
      </w:r>
    </w:p>
    <w:p>
      <w:r>
        <w:t>40</w:t>
        <w:tab/>
        <w:t>Die s[Zensur]s der von p[2{Louis} 1{Sebert} in 6{o[Düsseldorf]o}]p herausgegebenen t[2{Zeitschrift} "1{Düsseldorfer Unterhaltungsblatt}]t"</w:t>
      </w:r>
    </w:p>
    <w:p>
      <w:r>
        <w:t>43</w:t>
        <w:tab/>
        <w:t>1834</w:t>
      </w:r>
    </w:p>
    <w:p>
      <w:r>
        <w:br/>
        <w:t>30</w:t>
        <w:tab/>
        <w:t>Nr. 15</w:t>
      </w:r>
    </w:p>
    <w:p>
      <w:r>
        <w:t>33</w:t>
        <w:tab/>
        <w:t>S. 32</w:t>
      </w:r>
    </w:p>
    <w:p>
      <w:r>
        <w:t>40</w:t>
        <w:tab/>
        <w:t>Das s[Verbot der zu k[2{o[Mannheim]o} im 1{s[Verlag]s von p[2{Heinrich} 1{Hoff}]p}]k erschienenen s[2{verwerfliche}n 1{Schrift}]s "t[Deutschland und Rußland]t"]s</w:t>
      </w:r>
    </w:p>
    <w:p>
      <w:r>
        <w:t>43</w:t>
        <w:tab/>
        <w:t>1839</w:t>
      </w:r>
    </w:p>
    <w:p>
      <w:r>
        <w:br/>
        <w:t>26</w:t>
        <w:tab/>
        <w:t>E., Specialia, Lit. E</w:t>
      </w:r>
    </w:p>
    <w:p>
      <w:r>
        <w:t>27</w:t>
        <w:tab/>
        <w:t>E. s[Zensursachen]s \ Specialia \ Lit. E</w:t>
      </w:r>
    </w:p>
    <w:p>
      <w:r>
        <w:t>30</w:t>
        <w:tab/>
        <w:t>Nr. 3</w:t>
      </w:r>
    </w:p>
    <w:p>
      <w:r>
        <w:t>33</w:t>
        <w:tab/>
        <w:t>S. 32</w:t>
      </w:r>
    </w:p>
    <w:p>
      <w:r>
        <w:t>40</w:t>
        <w:tab/>
        <w:t>Die s[Zensur]s und den s[Debit]s der s[2{anstößige}n 1{Druckschrift}]s "t[Europa und die Revolution]t" v. p[Görres]p, k[2{o[Stuttgart]o} 1{p[2{J. B.} 1{Metzler}]psche s[Buchhandlung]s}]k, z[1821]z</w:t>
      </w:r>
    </w:p>
    <w:p>
      <w:r>
        <w:t>43</w:t>
        <w:tab/>
        <w:t>1821</w:t>
      </w:r>
    </w:p>
    <w:p>
      <w:r>
        <w:br/>
        <w:t>30</w:t>
        <w:tab/>
        <w:t>Nr. 5</w:t>
      </w:r>
    </w:p>
    <w:p>
      <w:r>
        <w:t>33</w:t>
        <w:tab/>
        <w:t>S. 32</w:t>
      </w:r>
    </w:p>
    <w:p>
      <w:r>
        <w:t>40</w:t>
        <w:tab/>
        <w:t>Die s[Zensur]s und den s[Debit]s der Schrift "t[Europa od. Übersicht der Lage der europäischen Hauptmächte im J. 1821]t" v. p[2{A. G.} 1{Everet}. 6{o[Bamberg]o}]p</w:t>
      </w:r>
    </w:p>
    <w:p>
      <w:r>
        <w:t>43</w:t>
        <w:tab/>
        <w:t>1823</w:t>
      </w:r>
    </w:p>
    <w:p>
      <w:r>
        <w:br/>
        <w:t>30</w:t>
        <w:tab/>
        <w:t>Nr. 9</w:t>
      </w:r>
    </w:p>
    <w:p>
      <w:r>
        <w:t>33</w:t>
        <w:tab/>
        <w:t>S. 33</w:t>
      </w:r>
    </w:p>
    <w:p>
      <w:r>
        <w:t>40</w:t>
        <w:tab/>
        <w:t>Die s[Zensur]s der s[2{o[Elberfeld]oer} 1{Zeitungen}]s, s[2{&lt;Elberfelder&gt;} 1{Tages&lt;blätter&gt;}]s- und s[2{&lt;Elberfelder&gt;} 1{Wochenblätter}]s</w:t>
      </w:r>
    </w:p>
    <w:p>
      <w:r>
        <w:t>43</w:t>
        <w:tab/>
        <w:t>1826 - 1840</w:t>
      </w:r>
    </w:p>
    <w:p>
      <w:r>
        <w:br/>
        <w:t>30</w:t>
        <w:tab/>
        <w:t>Nr. 12</w:t>
      </w:r>
    </w:p>
    <w:p>
      <w:r>
        <w:t>33</w:t>
        <w:tab/>
        <w:t>S. 33</w:t>
      </w:r>
    </w:p>
    <w:p>
      <w:r>
        <w:t>40</w:t>
        <w:tab/>
        <w:t>Die s[Zensur]s und den s[Debit]s des t[Berliner Eulenspiegel, eine Zeitschrift von und für Narren]t, hrsg. v. p[2{Eduard} 1{Oettinger}]p</w:t>
      </w:r>
    </w:p>
    <w:p>
      <w:r>
        <w:t>43</w:t>
        <w:tab/>
        <w:t>1829 - 1833</w:t>
      </w:r>
    </w:p>
    <w:p>
      <w:r>
        <w:br/>
        <w:t>30</w:t>
        <w:tab/>
        <w:t>Nr. 17</w:t>
      </w:r>
    </w:p>
    <w:p>
      <w:r>
        <w:t>33</w:t>
        <w:tab/>
        <w:t>S. 33</w:t>
      </w:r>
    </w:p>
    <w:p>
      <w:r>
        <w:t>40</w:t>
        <w:tab/>
        <w:t>Die s[Zensur]s der bei k[1{p[2{Agnes} 1{Albrecht}]p} in 2{o[Elbing]o}]k erscheinenden t[Elbinger Anzeigen]t</w:t>
      </w:r>
    </w:p>
    <w:p>
      <w:r>
        <w:t>43</w:t>
        <w:tab/>
        <w:t>1831</w:t>
      </w:r>
    </w:p>
    <w:p>
      <w:r>
        <w:br/>
        <w:t>30</w:t>
        <w:tab/>
        <w:t>Nr. 18</w:t>
      </w:r>
    </w:p>
    <w:p>
      <w:r>
        <w:t>33</w:t>
        <w:tab/>
        <w:t>S. 34</w:t>
      </w:r>
    </w:p>
    <w:p>
      <w:r>
        <w:t>40</w:t>
        <w:tab/>
        <w:t>Die s[Unterdrückung der anstößigen zu o[Altenburg]o und o[Leipzig]o erschienenen s[1{Schrift} 2{&lt;anstößige&gt;}]s "t[Europas nächste Zukunft od. der Gang der politischen Ereignisse nach Wahrscheinlichkeitsgesetzen von einem ehemaligen süddeutschen Staatsbeamten]t"]s</w:t>
      </w:r>
    </w:p>
    <w:p>
      <w:r>
        <w:t>43</w:t>
        <w:tab/>
        <w:t>1831</w:t>
      </w:r>
    </w:p>
    <w:p>
      <w:r>
        <w:br/>
        <w:t>30</w:t>
        <w:tab/>
        <w:t>Nr. 19</w:t>
      </w:r>
    </w:p>
    <w:p>
      <w:r>
        <w:t>33</w:t>
        <w:tab/>
        <w:t>S. 34</w:t>
      </w:r>
    </w:p>
    <w:p>
      <w:r>
        <w:t>40</w:t>
        <w:tab/>
        <w:t>Der s[Debit]s des von p[2{Friedr.} 1{Gleich}]p in o[Altenburg]o herauskommenden t[2{Journal}s "1{Der Eremit", Blicke in das Leben, die Journalistik u. Literatur der Zeit}]t</w:t>
      </w:r>
    </w:p>
    <w:p>
      <w:r>
        <w:t>43</w:t>
        <w:tab/>
        <w:t>1831 - 1840</w:t>
      </w:r>
    </w:p>
    <w:p>
      <w:r>
        <w:br/>
        <w:t>30</w:t>
        <w:tab/>
        <w:t>Nr. 20</w:t>
      </w:r>
    </w:p>
    <w:p>
      <w:r>
        <w:t>33</w:t>
        <w:tab/>
        <w:t>S. 34</w:t>
      </w:r>
    </w:p>
    <w:p>
      <w:r>
        <w:t>40</w:t>
        <w:tab/>
        <w:t>Das s[Verbot der zu o[Stuttgart]o erschienenen s[2{verwerfliche}n 1{Schrift}]s "t[Erinnerungen aus Paris im J. 1831 von einem Süddeutschen]t"]s</w:t>
      </w:r>
    </w:p>
    <w:p>
      <w:r>
        <w:t>43</w:t>
        <w:tab/>
        <w:t>1832</w:t>
      </w:r>
    </w:p>
    <w:p>
      <w:r>
        <w:br/>
        <w:t>30</w:t>
        <w:tab/>
        <w:t>Nr. 23</w:t>
      </w:r>
    </w:p>
    <w:p>
      <w:r>
        <w:t>33</w:t>
        <w:tab/>
        <w:t>S. 34</w:t>
      </w:r>
    </w:p>
    <w:p>
      <w:r>
        <w:t>40</w:t>
        <w:tab/>
        <w:t>Das s[2{Verbot} des 1{Debit}]ss der unter dem Titel "t[Europäische Geheimnisse eines Mediatisierten. Metternich und Europa]t". o[Wien]o und o[Hamburg]o z[1836]z, im k[1{s[Verlag]s bei p[2{Georg} 1{Boomann}]p} 2{&lt;Wien und Hamburg&gt;}]k erschienenen s[2{anstößige}n 1{Schrift}]s</w:t>
      </w:r>
    </w:p>
    <w:p>
      <w:r>
        <w:t>43</w:t>
        <w:tab/>
        <w:t>1836</w:t>
      </w:r>
    </w:p>
    <w:p>
      <w:r>
        <w:br/>
        <w:t>26</w:t>
        <w:tab/>
        <w:t>E Spec., Lit. F</w:t>
      </w:r>
    </w:p>
    <w:p>
      <w:r>
        <w:t>27</w:t>
        <w:tab/>
        <w:t>E. s[Zensursachen]s \ Specialia \ Lit. F</w:t>
      </w:r>
    </w:p>
    <w:p>
      <w:r>
        <w:t>30</w:t>
        <w:tab/>
        <w:t>Nr. 3</w:t>
      </w:r>
    </w:p>
    <w:p>
      <w:r>
        <w:t>33</w:t>
        <w:tab/>
        <w:t>S. 35</w:t>
      </w:r>
    </w:p>
    <w:p>
      <w:r>
        <w:t>40</w:t>
        <w:tab/>
        <w:t>Die s[Zensur]s und den s[Debit]s der unter dem Titel t[Friedrich Wilhelm III.]t erschienenen Schrift</w:t>
      </w:r>
    </w:p>
    <w:p>
      <w:r>
        <w:t>43</w:t>
        <w:tab/>
        <w:t>1821</w:t>
      </w:r>
    </w:p>
    <w:p>
      <w:r>
        <w:br/>
        <w:t>30</w:t>
        <w:tab/>
        <w:t>Nr. 6</w:t>
      </w:r>
    </w:p>
    <w:p>
      <w:r>
        <w:t>33</w:t>
        <w:tab/>
        <w:t>S. 35</w:t>
      </w:r>
    </w:p>
    <w:p>
      <w:r>
        <w:t>40</w:t>
        <w:tab/>
        <w:t>Die s[Zensur]s der von p[4{Dr.} 1{Kuhn} in 6{o[Berlin]o}]p herausgegebenen t[2{Zeitschrift} "1{Der Freimüthige}]t"</w:t>
      </w:r>
    </w:p>
    <w:p>
      <w:r>
        <w:t>43</w:t>
        <w:tab/>
        <w:t>1822 - 1840</w:t>
      </w:r>
    </w:p>
    <w:p>
      <w:r>
        <w:br/>
        <w:t>30</w:t>
        <w:tab/>
        <w:t>Nr. 7</w:t>
      </w:r>
    </w:p>
    <w:p>
      <w:r>
        <w:t>33</w:t>
        <w:tab/>
        <w:t>S. 35</w:t>
      </w:r>
    </w:p>
    <w:p>
      <w:r>
        <w:t>40</w:t>
        <w:tab/>
        <w:t>Die s[Zensur]s und den s[Debit]s der von p[4{Dr.} 2{Friedrich} 1{Förster}]p herausgegebenen Schriften und s[Bücher]s</w:t>
      </w:r>
    </w:p>
    <w:p>
      <w:r>
        <w:t>43</w:t>
        <w:tab/>
        <w:t>1823</w:t>
      </w:r>
    </w:p>
    <w:p>
      <w:r>
        <w:br/>
        <w:t>30</w:t>
        <w:tab/>
        <w:t>Nr. 9</w:t>
      </w:r>
    </w:p>
    <w:p>
      <w:r>
        <w:t>33</w:t>
        <w:tab/>
        <w:t>S. 35</w:t>
      </w:r>
    </w:p>
    <w:p>
      <w:r>
        <w:t>40</w:t>
        <w:tab/>
        <w:t>Die s[Zensur]s der von p[1{Nendel} in 6{o[Görlitz]o}]p herausgegebenen t[2{Wochenschrift} "1{Oberlausitzer Fama}]t", desgl. der in o[Löwenberg]o erscheinenden t[Schlesischen Fama]t</w:t>
      </w:r>
    </w:p>
    <w:p>
      <w:r>
        <w:t>43</w:t>
        <w:tab/>
        <w:t>1824 - 1834</w:t>
      </w:r>
    </w:p>
    <w:p>
      <w:r>
        <w:br/>
        <w:t>30</w:t>
        <w:tab/>
        <w:t>Nr. 10</w:t>
      </w:r>
    </w:p>
    <w:p>
      <w:r>
        <w:t>33</w:t>
        <w:tab/>
        <w:t>S. 35</w:t>
      </w:r>
    </w:p>
    <w:p>
      <w:r>
        <w:t>40</w:t>
        <w:tab/>
        <w:t>Die s[Zensur]s und den s[Debit]s der von dem ehemaligen Universitätsprof. zu p[6{o[Würzburg]o} 4{&lt;Prof.&gt; Dr.} 2{Christian August} 1{Fischer}]p herausgegebenen Schriften und s[Bücher]s</w:t>
      </w:r>
    </w:p>
    <w:p>
      <w:r>
        <w:t>43</w:t>
        <w:tab/>
        <w:t>1824</w:t>
      </w:r>
    </w:p>
    <w:p>
      <w:r>
        <w:br/>
        <w:t>30</w:t>
        <w:tab/>
        <w:t>Nr. 12</w:t>
      </w:r>
    </w:p>
    <w:p>
      <w:r>
        <w:t>33</w:t>
        <w:tab/>
        <w:t>S. 36</w:t>
      </w:r>
    </w:p>
    <w:p>
      <w:r>
        <w:t>40</w:t>
        <w:tab/>
        <w:t>Die von einem Ungenannten in o[Pommern]o beabsichtigte Herausgabe einer Schrift, unter dem Titel: "t[Friedrich d. Großen Identitätslehre]t"</w:t>
      </w:r>
    </w:p>
    <w:p>
      <w:r>
        <w:t>43</w:t>
        <w:tab/>
        <w:t>1826</w:t>
      </w:r>
    </w:p>
    <w:p>
      <w:r>
        <w:br/>
        <w:t>30</w:t>
        <w:tab/>
        <w:t>Nr. 15</w:t>
      </w:r>
    </w:p>
    <w:p>
      <w:r>
        <w:t>33</w:t>
        <w:tab/>
        <w:t>S. 36</w:t>
      </w:r>
    </w:p>
    <w:p>
      <w:r>
        <w:t>40</w:t>
        <w:tab/>
        <w:t>Der s[Debit]s der durch den p[7{Privatgelehrte&lt;r&gt;}n 4{Dr.} 2{Karl} 1{Herloßsohn} in 6{o[Leipzig]o}]p herausgegebenen Schrift "t[Vier Farben]t"</w:t>
      </w:r>
    </w:p>
    <w:p>
      <w:r>
        <w:t>43</w:t>
        <w:tab/>
        <w:t>1829 - 1830</w:t>
      </w:r>
    </w:p>
    <w:p>
      <w:r>
        <w:br/>
        <w:t>30</w:t>
        <w:tab/>
        <w:t>Nr. 16</w:t>
      </w:r>
    </w:p>
    <w:p>
      <w:r>
        <w:t>33</w:t>
        <w:tab/>
        <w:t>S. 36</w:t>
      </w:r>
    </w:p>
    <w:p>
      <w:r>
        <w:t>40</w:t>
        <w:tab/>
        <w:t>Die s[Zensur]s u. der s[Debit]s der von p[3{Baron} 8{von} 1{Frauendorf}]p erschienenen Broschüren und Druckschriften</w:t>
      </w:r>
    </w:p>
    <w:p>
      <w:r>
        <w:t>43</w:t>
        <w:tab/>
        <w:t>1830</w:t>
      </w:r>
    </w:p>
    <w:p>
      <w:r>
        <w:br/>
        <w:t>30</w:t>
        <w:tab/>
        <w:t>Nr. 17</w:t>
      </w:r>
    </w:p>
    <w:p>
      <w:r>
        <w:t>33</w:t>
        <w:tab/>
        <w:t>S. 36</w:t>
      </w:r>
    </w:p>
    <w:p>
      <w:r>
        <w:t>40</w:t>
        <w:tab/>
        <w:t>Das s[Verbot der &lt;Flugschrift "Die Fackeljungen in Trier"&gt;]s angeblich im typographischen k[1{&lt;Typographisches&gt; Institut} zu 2{o[Freiburg]o}]k erscheinenden verwerflichen t[2{Flugschrift} "1{Die Fackeljungen in Trier}]t"</w:t>
      </w:r>
    </w:p>
    <w:p>
      <w:r>
        <w:t>43</w:t>
        <w:tab/>
        <w:t>1823</w:t>
      </w:r>
    </w:p>
    <w:p>
      <w:r>
        <w:br/>
        <w:t>30</w:t>
        <w:tab/>
        <w:t>Nr. 18</w:t>
      </w:r>
    </w:p>
    <w:p>
      <w:r>
        <w:t>33</w:t>
        <w:tab/>
        <w:t>S. 36</w:t>
      </w:r>
    </w:p>
    <w:p>
      <w:r>
        <w:t>40</w:t>
        <w:tab/>
        <w:t>Die s[Zensur]s u. der s[Debit]s der von p[4{Dr.} 2{Theodor} 1{Frey}]p herausgegebenen Flugschriften und s[Bücher]s</w:t>
      </w:r>
    </w:p>
    <w:p>
      <w:r>
        <w:t>43</w:t>
        <w:tab/>
        <w:t>1831</w:t>
      </w:r>
    </w:p>
    <w:p>
      <w:r>
        <w:br/>
        <w:t>30</w:t>
        <w:tab/>
        <w:t>Nr. 21</w:t>
      </w:r>
    </w:p>
    <w:p>
      <w:r>
        <w:t>33</w:t>
        <w:tab/>
        <w:t>S. 37</w:t>
      </w:r>
    </w:p>
    <w:p>
      <w:r>
        <w:t>40</w:t>
        <w:tab/>
        <w:t>Das s[Debitverbot]s der zu Leipzig u. Meißen erschienenen verwerflichen Schrift: "Buch der Freiheit, od. der Geist des 19. Jhds. von einem ausgewanderten Oesterreicher"</w:t>
      </w:r>
    </w:p>
    <w:p>
      <w:r>
        <w:t>43</w:t>
        <w:tab/>
        <w:t>1833</w:t>
      </w:r>
    </w:p>
    <w:p>
      <w:r>
        <w:br/>
        <w:t>30</w:t>
        <w:tab/>
        <w:t>Nr. 22</w:t>
      </w:r>
    </w:p>
    <w:p>
      <w:r>
        <w:t>33</w:t>
        <w:tab/>
        <w:t>S. 37</w:t>
      </w:r>
    </w:p>
    <w:p>
      <w:r>
        <w:t>40</w:t>
        <w:tab/>
        <w:t>Die s[Zensur]s u. der s[Debit]s der s[2{über o[Frankreich]o u. dessen Regenten erschienene}n 1{Schrift}]sen</w:t>
      </w:r>
    </w:p>
    <w:p>
      <w:r>
        <w:t>43</w:t>
        <w:tab/>
        <w:t>1833 - 1839</w:t>
      </w:r>
    </w:p>
    <w:p>
      <w:r>
        <w:br/>
        <w:t>30</w:t>
        <w:tab/>
        <w:t>Nr. 23</w:t>
      </w:r>
    </w:p>
    <w:p>
      <w:r>
        <w:t>33</w:t>
        <w:tab/>
        <w:t>S. 37</w:t>
      </w:r>
    </w:p>
    <w:p>
      <w:r>
        <w:t>40</w:t>
        <w:tab/>
        <w:t>Das s[Debitverbot]s der in o[Paris]o erscheinenden t[2{Zeitschrift} "1{Figaro}]t"</w:t>
      </w:r>
    </w:p>
    <w:p>
      <w:r>
        <w:t>43</w:t>
        <w:tab/>
        <w:t>1832 - 1834</w:t>
      </w:r>
    </w:p>
    <w:p>
      <w:r>
        <w:br/>
        <w:t>30</w:t>
        <w:tab/>
        <w:t>Nr. 24</w:t>
      </w:r>
    </w:p>
    <w:p>
      <w:r>
        <w:t>33</w:t>
        <w:tab/>
        <w:t>S. 37</w:t>
      </w:r>
    </w:p>
    <w:p>
      <w:r>
        <w:t>40</w:t>
        <w:tab/>
        <w:t>Die s[Zensur]s der von dem p[5{Gymnasiallehrer} 4{Dr.} 1{Schulz} zu 6{o[Bielefeld]o}]p redigierten o[franösisch]oen u. o[englisch]oen s[Wochenschrift]s</w:t>
      </w:r>
    </w:p>
    <w:p>
      <w:r>
        <w:t>43</w:t>
        <w:tab/>
        <w:t>1836</w:t>
      </w:r>
    </w:p>
    <w:p>
      <w:r>
        <w:br/>
        <w:t>26</w:t>
        <w:tab/>
        <w:t>E Spec., Lit. G</w:t>
      </w:r>
    </w:p>
    <w:p>
      <w:r>
        <w:t>27</w:t>
        <w:tab/>
        <w:t>E. s[Zensursachen]s \ Specialia \ Lit. G</w:t>
      </w:r>
    </w:p>
    <w:p>
      <w:r>
        <w:t>30</w:t>
        <w:tab/>
        <w:t>Nr. 2</w:t>
      </w:r>
    </w:p>
    <w:p>
      <w:r>
        <w:t>33</w:t>
        <w:tab/>
        <w:t>S. 37</w:t>
      </w:r>
    </w:p>
    <w:p>
      <w:r>
        <w:t>40</w:t>
        <w:tab/>
        <w:t>Der s[Debit]s der von dem p[7{Regierungsrat}e 2{D.} 1{Gravelt}]p herausgegebenen Schrift "t[Der Staatsbeamte als Schriftsteller od. der Schriftsteller als Staatsbeamter im Preußischen]t". o[Stuttgart]o, z[1820]z</w:t>
      </w:r>
    </w:p>
    <w:p>
      <w:r>
        <w:t>43</w:t>
        <w:tab/>
        <w:t>1820 - 1821</w:t>
      </w:r>
    </w:p>
    <w:p>
      <w:r>
        <w:br/>
        <w:t>30</w:t>
        <w:tab/>
        <w:t>Nr. 6</w:t>
      </w:r>
    </w:p>
    <w:p>
      <w:r>
        <w:t>33</w:t>
        <w:tab/>
        <w:t>S. 38</w:t>
      </w:r>
    </w:p>
    <w:p>
      <w:r>
        <w:t>40</w:t>
        <w:tab/>
        <w:t>Die s[Zensur]s u. der s[2{untersagte&lt;r&gt;} 1{Debit}]s der s[2{anstößige}n 1{Schrift}]s: "t[In Sachen der Rheinprovinzen u. in eigener Angelegenheit]t" von p[2{J}. 1{Görres}]p. o[Stuttg&lt;art&gt;]o. z[1822]z. desgl. anderer von ebendemselben herausgegebenen Schriften und s[Bücher]s</w:t>
      </w:r>
    </w:p>
    <w:p>
      <w:r>
        <w:t>43</w:t>
        <w:tab/>
        <w:t>1822 - 1830</w:t>
      </w:r>
    </w:p>
    <w:p>
      <w:r>
        <w:br/>
        <w:t>30</w:t>
        <w:tab/>
        <w:t>Nr. 7</w:t>
      </w:r>
    </w:p>
    <w:p>
      <w:r>
        <w:t>33</w:t>
        <w:tab/>
        <w:t>S. 38</w:t>
      </w:r>
    </w:p>
    <w:p>
      <w:r>
        <w:t>40</w:t>
        <w:tab/>
        <w:t>Die s[Zensur]s u. der s[Debit]s der von dem p[5{Privatlehrer} 8{v.} 1{Goßow} zu 6{o[Guben]o}]p herausgegebenen Schriften und s[Bücher]s</w:t>
      </w:r>
    </w:p>
    <w:p>
      <w:r>
        <w:t>43</w:t>
        <w:tab/>
        <w:t>1822</w:t>
      </w:r>
    </w:p>
    <w:p>
      <w:r>
        <w:br/>
        <w:t>30</w:t>
        <w:tab/>
        <w:t>Nr. 8</w:t>
      </w:r>
    </w:p>
    <w:p>
      <w:r>
        <w:t>33</w:t>
        <w:tab/>
        <w:t>S. 38</w:t>
      </w:r>
    </w:p>
    <w:p>
      <w:r>
        <w:t>40</w:t>
        <w:tab/>
        <w:t>Die s[Zensur]s u. der s[Debit]s der Schrift: "t[Griechenland in seinem Verhältnis zu Europa]t"; von p[8{de} 1{Pradt}]p; mit Bemerkungen und Zusätzen von p[4{Dr.} 2{F. L.} 1{Lindner}]p</w:t>
      </w:r>
    </w:p>
    <w:p>
      <w:r>
        <w:t>43</w:t>
        <w:tab/>
        <w:t>1822</w:t>
      </w:r>
    </w:p>
    <w:p>
      <w:r>
        <w:br/>
        <w:t>30</w:t>
        <w:tab/>
        <w:t>Nr. 9</w:t>
      </w:r>
    </w:p>
    <w:p>
      <w:r>
        <w:t>33</w:t>
        <w:tab/>
        <w:t>S. 38</w:t>
      </w:r>
    </w:p>
    <w:p>
      <w:r>
        <w:t>40</w:t>
        <w:tab/>
        <w:t>Die s[Zensur]s und der s[Debit]s des bei k[1{Brockhaus} in 2{o[Leipzig]o}]k erschienenen t[Geschäftslexikons für die deutschen Landstände, Staats- und Gemeindebeamte]t v. p[4{Dr.} 2{Theodor} 1{Hartleben}]p</w:t>
      </w:r>
    </w:p>
    <w:p>
      <w:r>
        <w:t>43</w:t>
        <w:tab/>
        <w:t>1824</w:t>
      </w:r>
    </w:p>
    <w:p>
      <w:r>
        <w:br/>
        <w:t>30</w:t>
        <w:tab/>
        <w:t>Nr. 15</w:t>
      </w:r>
    </w:p>
    <w:p>
      <w:r>
        <w:t>33</w:t>
        <w:tab/>
        <w:t>S. 39</w:t>
      </w:r>
    </w:p>
    <w:p>
      <w:r>
        <w:t>40</w:t>
        <w:tab/>
        <w:t>Die s[Zensur]s und der s[Debit]s der in o[Stuttgart]o erscheinenden s[2{anstößige}n 1{Schrift}]s: "t[Die Geschichte unserer Tage]t"</w:t>
      </w:r>
    </w:p>
    <w:p>
      <w:r>
        <w:t>43</w:t>
        <w:tab/>
        <w:t>1831 - 1832</w:t>
      </w:r>
    </w:p>
    <w:p>
      <w:r>
        <w:br/>
        <w:t>30</w:t>
        <w:tab/>
        <w:t>Nr. 16</w:t>
      </w:r>
    </w:p>
    <w:p>
      <w:r>
        <w:t>33</w:t>
        <w:tab/>
        <w:t>S. 39</w:t>
      </w:r>
    </w:p>
    <w:p>
      <w:r>
        <w:t>40</w:t>
        <w:tab/>
        <w:t>Die s[Zensur]s der von dem p[4{Professor der Rechte Dr.} 2{Eduard} 1{Gans} in 6{o[Berlin]o}]p herausgegebenen Schriften und s[Bücher]s</w:t>
      </w:r>
    </w:p>
    <w:p>
      <w:r>
        <w:t>43</w:t>
        <w:tab/>
        <w:t>1831 - 1832</w:t>
      </w:r>
    </w:p>
    <w:p>
      <w:r>
        <w:br/>
        <w:t>30</w:t>
        <w:tab/>
        <w:t>Nr. 22</w:t>
      </w:r>
    </w:p>
    <w:p>
      <w:r>
        <w:t>33</w:t>
        <w:tab/>
        <w:t>S. 39</w:t>
      </w:r>
    </w:p>
    <w:p>
      <w:r>
        <w:t>40</w:t>
        <w:tab/>
        <w:t>Die s[Zensur]s und der s[Debit]s der von p[2{Adolph} 1{Glaßbrenner}]p herausgegebenen Schriften</w:t>
      </w:r>
    </w:p>
    <w:p>
      <w:r>
        <w:t>43</w:t>
        <w:tab/>
        <w:t>1834 - 1840</w:t>
      </w:r>
    </w:p>
    <w:p>
      <w:r>
        <w:br/>
        <w:t>30</w:t>
        <w:tab/>
        <w:t>Nr. 24</w:t>
      </w:r>
    </w:p>
    <w:p>
      <w:r>
        <w:t>33</w:t>
        <w:tab/>
        <w:t>S. 40</w:t>
      </w:r>
    </w:p>
    <w:p>
      <w:r>
        <w:t>40</w:t>
        <w:tab/>
        <w:t>Die von dem p[7{Kriegs- und Domänenrat} 8{von} 1{Graeve} zu 6{o[Erfurt]o}]p s[2{nachgesuchte Erlaubnis zur Herausgabe} einer 1{Zeitschrift}]s</w:t>
      </w:r>
    </w:p>
    <w:p>
      <w:r>
        <w:t>43</w:t>
        <w:tab/>
        <w:t>1835</w:t>
      </w:r>
    </w:p>
    <w:p>
      <w:r>
        <w:br/>
        <w:t>30</w:t>
        <w:tab/>
        <w:t>Nr. 26</w:t>
      </w:r>
    </w:p>
    <w:p>
      <w:r>
        <w:t>33</w:t>
        <w:tab/>
        <w:t>S. 40</w:t>
      </w:r>
    </w:p>
    <w:p>
      <w:r>
        <w:t>40</w:t>
        <w:tab/>
        <w:t>Die s[Zensur]s und der s[Debit]s der von p[2{Karl} 1{Gutzkow}]p erschienenen Schriften und s[Bücher]s</w:t>
      </w:r>
    </w:p>
    <w:p>
      <w:r>
        <w:t>43</w:t>
        <w:tab/>
        <w:t>1835 - 1843</w:t>
      </w:r>
    </w:p>
    <w:p>
      <w:r>
        <w:br/>
        <w:t>30</w:t>
        <w:tab/>
        <w:t>Nr. 29</w:t>
      </w:r>
    </w:p>
    <w:p>
      <w:r>
        <w:t>33</w:t>
        <w:tab/>
        <w:t>S. 40</w:t>
      </w:r>
    </w:p>
    <w:p>
      <w:r>
        <w:t>40</w:t>
        <w:tab/>
        <w:t>Die s[Zensur]s und der s[Debit]s der von G *** erschienenen Druckschriften: "t[Der Zeitgeist od. das Geld]t" u. "t[Die Zeit u. die Armut]t"</w:t>
      </w:r>
    </w:p>
    <w:p>
      <w:r>
        <w:t>43</w:t>
        <w:tab/>
        <w:t>1836</w:t>
      </w:r>
    </w:p>
    <w:p>
      <w:r>
        <w:br/>
        <w:t>30</w:t>
        <w:tab/>
        <w:t>Nr. 30</w:t>
      </w:r>
    </w:p>
    <w:p>
      <w:r>
        <w:t>33</w:t>
        <w:tab/>
        <w:t>S. 40</w:t>
      </w:r>
    </w:p>
    <w:p>
      <w:r>
        <w:t>40</w:t>
        <w:tab/>
        <w:t>Die s[Zensur]s und der s[Debit]s der von dem vormaligen p[6{o[Göttinge&lt;n&gt;]o}r 4{Professor} 2{G. G.} 1{Gervinus}]p erschienenen Druckschriften</w:t>
      </w:r>
    </w:p>
    <w:p>
      <w:r>
        <w:t>43</w:t>
        <w:tab/>
        <w:t>1838</w:t>
      </w:r>
    </w:p>
    <w:p>
      <w:r>
        <w:br/>
        <w:t>30</w:t>
        <w:tab/>
        <w:t>Nr. 35</w:t>
      </w:r>
    </w:p>
    <w:p>
      <w:r>
        <w:t>33</w:t>
        <w:tab/>
        <w:t>S. 41</w:t>
      </w:r>
    </w:p>
    <w:p>
      <w:r>
        <w:t>40</w:t>
        <w:tab/>
        <w:t>s[Debitverbot]s gegen das in einem k[1{Literarischen Comptoir} zu 2{o[Zürich]o und o[Winterthur]o}]k erschienenen Werk "t[Geschichte eines Lebendigen mit einer Dedikation an den Verstorbenen]t"</w:t>
      </w:r>
    </w:p>
    <w:p>
      <w:r>
        <w:t>43</w:t>
        <w:tab/>
        <w:t>1841 - 1843</w:t>
      </w:r>
    </w:p>
    <w:p>
      <w:r>
        <w:br/>
        <w:t>26</w:t>
        <w:tab/>
        <w:t>E Spec., Lit. H</w:t>
      </w:r>
    </w:p>
    <w:p>
      <w:r>
        <w:t>27</w:t>
        <w:tab/>
        <w:t>E. s[Zensursachen]s \ Specialia \ Lit. H</w:t>
      </w:r>
    </w:p>
    <w:p>
      <w:r>
        <w:t>30</w:t>
        <w:tab/>
        <w:t>Nr. 1</w:t>
      </w:r>
    </w:p>
    <w:p>
      <w:r>
        <w:t>33</w:t>
        <w:tab/>
        <w:t>S. 41</w:t>
      </w:r>
    </w:p>
    <w:p>
      <w:r>
        <w:t>40</w:t>
        <w:tab/>
        <w:t>Die s[Zensurbeschwerden]s des p[7{Gutsbesitzer}s 1{Hahnrieder}, zu 6{o[Oßa in Ostpreußen]o}]p</w:t>
      </w:r>
    </w:p>
    <w:p>
      <w:r>
        <w:t>43</w:t>
        <w:tab/>
        <w:t>1819 - 1822</w:t>
      </w:r>
    </w:p>
    <w:p>
      <w:r>
        <w:br/>
        <w:t>30</w:t>
        <w:tab/>
        <w:t>Nr. 4</w:t>
      </w:r>
    </w:p>
    <w:p>
      <w:r>
        <w:t>33</w:t>
        <w:tab/>
        <w:t>S. 41</w:t>
      </w:r>
    </w:p>
    <w:p>
      <w:r>
        <w:t>40</w:t>
        <w:tab/>
        <w:t>Die s[Zensur]s und den s[Debit]s der bei k[1{Brockhaus} in 2{o[Leipzig]o}]k erschienenen Schrift "t[Die Verwaltung des Staatskanzlers Fürsten v. Hardenberg]t"; desgl. anderer damit in unmittelbarer Verbindung stehenden Schriften</w:t>
      </w:r>
    </w:p>
    <w:p>
      <w:r>
        <w:t>43</w:t>
        <w:tab/>
        <w:t>1820 - 1821</w:t>
      </w:r>
    </w:p>
    <w:p>
      <w:r>
        <w:br/>
        <w:t>30</w:t>
        <w:tab/>
        <w:t>Nr. 5</w:t>
      </w:r>
    </w:p>
    <w:p>
      <w:r>
        <w:t>33</w:t>
        <w:tab/>
        <w:t>S. 41</w:t>
      </w:r>
    </w:p>
    <w:p>
      <w:r>
        <w:t>40</w:t>
        <w:tab/>
        <w:t>Die s[Unterdrückung der &lt;Zeitschrift "Der Merkur"&gt;]s von dem vormaligen p[7{Leutnant} 1{Hecke}]p herausgegebenen t[2{Zeitschrift} "1{Der Merkur}]t"</w:t>
      </w:r>
    </w:p>
    <w:p>
      <w:r>
        <w:t>43</w:t>
        <w:tab/>
        <w:t>1821 - 1827</w:t>
      </w:r>
    </w:p>
    <w:p>
      <w:r>
        <w:br/>
        <w:t>30</w:t>
        <w:tab/>
        <w:t>Nr. 6</w:t>
      </w:r>
    </w:p>
    <w:p>
      <w:r>
        <w:t>33</w:t>
        <w:tab/>
        <w:t>S. 41</w:t>
      </w:r>
    </w:p>
    <w:p>
      <w:r>
        <w:t>40</w:t>
        <w:tab/>
        <w:t>Die s[Zensur]s des t[Halleschen Land- und Hauswirt]ts</w:t>
      </w:r>
    </w:p>
    <w:p>
      <w:r>
        <w:t>43</w:t>
        <w:tab/>
        <w:t>1821</w:t>
      </w:r>
    </w:p>
    <w:p>
      <w:r>
        <w:br/>
        <w:t>30</w:t>
        <w:tab/>
        <w:t>Nr. 7</w:t>
      </w:r>
    </w:p>
    <w:p>
      <w:r>
        <w:t>33</w:t>
        <w:tab/>
        <w:t>S. 42</w:t>
      </w:r>
    </w:p>
    <w:p>
      <w:r>
        <w:t>40</w:t>
        <w:tab/>
        <w:t>Die Herausgabe und s[Zensur]s der von dem p[5{Prediger} 1{Seegemund} zu 6{o[Wernigerode]o}]p redigierten christlichen t[2{Zeitschrift} "1{Die Hirtenstimme}]t"</w:t>
      </w:r>
    </w:p>
    <w:p>
      <w:r>
        <w:t>43</w:t>
        <w:tab/>
        <w:t>1821</w:t>
      </w:r>
    </w:p>
    <w:p>
      <w:r>
        <w:br/>
        <w:t>30</w:t>
        <w:tab/>
        <w:t>Nr. 8</w:t>
      </w:r>
    </w:p>
    <w:p>
      <w:r>
        <w:t>33</w:t>
        <w:tab/>
        <w:t>S. 42</w:t>
      </w:r>
    </w:p>
    <w:p>
      <w:r>
        <w:t>40</w:t>
        <w:tab/>
        <w:t>Die Herausgabe und s[Zensur]s der von p[4{Dr.} 1{Rauschnik}]p und p[5{s[Buchhändler]s} 1{Scherz} in 6{o[Schwelm]o}]p redigierten nichtpolitischen t[2{Zeitschrift} "1{Herrmann}]t"</w:t>
      </w:r>
    </w:p>
    <w:p>
      <w:r>
        <w:t>43</w:t>
        <w:tab/>
        <w:t>1822 - 1834</w:t>
      </w:r>
    </w:p>
    <w:p>
      <w:r>
        <w:br/>
        <w:t>30</w:t>
        <w:tab/>
        <w:t>Nr. 10</w:t>
      </w:r>
    </w:p>
    <w:p>
      <w:r>
        <w:t>33</w:t>
        <w:tab/>
        <w:t>S. 42</w:t>
      </w:r>
    </w:p>
    <w:p>
      <w:r>
        <w:t>40</w:t>
        <w:tab/>
        <w:t>Die s[Zensur]s und den s[Debit]s der bei k[1{Wienbrack} in 2{o[Leipzig]o}]k erscheinenden, vom p[7{Hofrat} 4{Dr.} 1{Müllner} in 6{o[Weißenfels]o}]p herausgegebenen t[2{Zeitschrift} "1{Hekate. Ein literarisches Wochenblatt, redigiert und glossiert von Kotzebues Schatten}]t"</w:t>
      </w:r>
    </w:p>
    <w:p>
      <w:r>
        <w:t>43</w:t>
        <w:tab/>
        <w:t>1823</w:t>
      </w:r>
    </w:p>
    <w:p>
      <w:r>
        <w:br/>
        <w:t>30</w:t>
        <w:tab/>
        <w:t>Nr. 12</w:t>
      </w:r>
    </w:p>
    <w:p>
      <w:r>
        <w:t>33</w:t>
        <w:tab/>
        <w:t>S. 42</w:t>
      </w:r>
    </w:p>
    <w:p>
      <w:r>
        <w:t>40</w:t>
        <w:tab/>
        <w:t>Die von einem gewissen p[1{Hatzfeld} zu 6{o[Düsseldorf]o}]p geführten s[Zensurbeschwerden]s</w:t>
      </w:r>
    </w:p>
    <w:p>
      <w:r>
        <w:t>43</w:t>
        <w:tab/>
        <w:t>1823 - 1824</w:t>
      </w:r>
    </w:p>
    <w:p>
      <w:r>
        <w:br/>
        <w:t>30</w:t>
        <w:tab/>
        <w:t>Nr. 17</w:t>
      </w:r>
    </w:p>
    <w:p>
      <w:r>
        <w:t>33</w:t>
        <w:tab/>
        <w:t>S. 43</w:t>
      </w:r>
    </w:p>
    <w:p>
      <w:r>
        <w:t>40</w:t>
        <w:tab/>
        <w:t>Die s[Zensur]s der von p[4{Dr.} 1{Schulz} zu 6{o[Hamm]o}]p herausgegebenen Kunst- und wissenschaftlichen t[2{Zeitschrift} "1{Hermine}]t"</w:t>
      </w:r>
    </w:p>
    <w:p>
      <w:r>
        <w:t>43</w:t>
        <w:tab/>
        <w:t>1827</w:t>
      </w:r>
    </w:p>
    <w:p>
      <w:r>
        <w:br/>
        <w:t>30</w:t>
        <w:tab/>
        <w:t>Nr. 21</w:t>
      </w:r>
    </w:p>
    <w:p>
      <w:r>
        <w:t>33</w:t>
        <w:tab/>
        <w:t>S. 43</w:t>
      </w:r>
    </w:p>
    <w:p>
      <w:r>
        <w:t>40</w:t>
        <w:tab/>
        <w:t>Die s[Zensur]s und der s[Debit]s der von p[2{Heinrich} 1{Heine}]p erschienenen Schriften und s[Bücher]s</w:t>
      </w:r>
    </w:p>
    <w:p>
      <w:r>
        <w:t>43</w:t>
        <w:tab/>
        <w:t>1828 - 1841</w:t>
      </w:r>
    </w:p>
    <w:p>
      <w:r>
        <w:br/>
        <w:t>30</w:t>
        <w:tab/>
        <w:t>Nr. 22</w:t>
      </w:r>
    </w:p>
    <w:p>
      <w:r>
        <w:t>33</w:t>
        <w:tab/>
        <w:t>S. 43</w:t>
      </w:r>
    </w:p>
    <w:p>
      <w:r>
        <w:t>40</w:t>
        <w:tab/>
        <w:t>Die s[Zensur]s und der s[Debit]s der von p[2{Hartwig} 1{Hundt-Radowsky}]p erschienenen s[3{aufrührerische}n und 2{anstößige}n 1{Schrift}]sen</w:t>
      </w:r>
    </w:p>
    <w:p>
      <w:r>
        <w:t>43</w:t>
        <w:tab/>
        <w:t>1831</w:t>
      </w:r>
    </w:p>
    <w:p>
      <w:r>
        <w:br/>
        <w:t>30</w:t>
        <w:tab/>
        <w:t>Nr. 23</w:t>
      </w:r>
    </w:p>
    <w:p>
      <w:r>
        <w:t>33</w:t>
        <w:tab/>
        <w:t>S. 43</w:t>
      </w:r>
    </w:p>
    <w:p>
      <w:r>
        <w:t>40</w:t>
        <w:tab/>
        <w:t>Die s[Zensur]s und der s[Debit]s der von dem p[5{Advokat}en 2{Karl} 1{Hoffmann} in 6{o[Damstadt]o}]p erschienenen Schriften und s[Bücher]s</w:t>
      </w:r>
    </w:p>
    <w:p>
      <w:r>
        <w:t>43</w:t>
        <w:tab/>
        <w:t>1831</w:t>
      </w:r>
    </w:p>
    <w:p>
      <w:r>
        <w:br/>
        <w:t>30</w:t>
        <w:tab/>
        <w:t>Nr. 29</w:t>
      </w:r>
    </w:p>
    <w:p>
      <w:r>
        <w:t>33</w:t>
        <w:tab/>
        <w:t>S. 44</w:t>
      </w:r>
    </w:p>
    <w:p>
      <w:r>
        <w:t>40</w:t>
        <w:tab/>
        <w:t>Die s[Zensur]s und der s[Debit]s der über p[2{Caspar} 1{Hauser}]p erschienenen Schriften und s[Bücher]s</w:t>
      </w:r>
    </w:p>
    <w:p>
      <w:r>
        <w:t>43</w:t>
        <w:tab/>
        <w:t>1834</w:t>
      </w:r>
    </w:p>
    <w:p>
      <w:r>
        <w:br/>
        <w:t>30</w:t>
        <w:tab/>
        <w:t>Nr. 36</w:t>
      </w:r>
    </w:p>
    <w:p>
      <w:r>
        <w:t>33</w:t>
        <w:tab/>
        <w:t>S. 44</w:t>
      </w:r>
    </w:p>
    <w:p>
      <w:r>
        <w:t>40</w:t>
        <w:tab/>
        <w:t>Die s[Zensur]s der t[Hallischen Jahrbücher]t u. der t[Hallischen Literaturzeitung]t</w:t>
      </w:r>
    </w:p>
    <w:p>
      <w:r>
        <w:t>43</w:t>
        <w:tab/>
        <w:t>1838 - 1841</w:t>
      </w:r>
    </w:p>
    <w:p>
      <w:r>
        <w:br/>
        <w:t>26</w:t>
        <w:tab/>
        <w:t>E Spec., Lit. J</w:t>
      </w:r>
    </w:p>
    <w:p>
      <w:r>
        <w:t>27</w:t>
        <w:tab/>
        <w:t>E. s[Zensursachen]s \ Specialia \ Lit. J</w:t>
      </w:r>
    </w:p>
    <w:p>
      <w:r>
        <w:t>30</w:t>
        <w:tab/>
        <w:t>Nr. 2</w:t>
      </w:r>
    </w:p>
    <w:p>
      <w:r>
        <w:t>33</w:t>
        <w:tab/>
        <w:t>S. 45</w:t>
      </w:r>
    </w:p>
    <w:p>
      <w:r>
        <w:t>40</w:t>
        <w:tab/>
        <w:t>Die s[Zensur]s und der s[Debit]s der in der k[1{p[Metzler]pschen s[Buchhandlung]s} in 2{o[Stuttgart]o}]k erschienenen Schrift "t[Ideale und Irrtümer des akademischen Lebens in unserer Zeit]t" dargestellt v. p[2{Ferdinand} 1{Herbst}]p, z[1823]z</w:t>
      </w:r>
    </w:p>
    <w:p>
      <w:r>
        <w:t>43</w:t>
        <w:tab/>
        <w:t>1823</w:t>
      </w:r>
    </w:p>
    <w:p>
      <w:r>
        <w:br/>
        <w:t>30</w:t>
        <w:tab/>
        <w:t>Nr. 7</w:t>
      </w:r>
    </w:p>
    <w:p>
      <w:r>
        <w:t>33</w:t>
        <w:tab/>
        <w:t>S. 45</w:t>
      </w:r>
    </w:p>
    <w:p>
      <w:r>
        <w:t>40</w:t>
        <w:tab/>
        <w:t>Die s[Zensur]s und der s[Debit]s der von p[2{J.} 1{Jakobi}]p herausgegebenen Schriften</w:t>
      </w:r>
    </w:p>
    <w:p>
      <w:r>
        <w:t>43</w:t>
        <w:tab/>
        <w:t>1833</w:t>
      </w:r>
    </w:p>
    <w:p>
      <w:r>
        <w:br/>
        <w:t>30</w:t>
        <w:tab/>
        <w:t>Nr. 9</w:t>
      </w:r>
    </w:p>
    <w:p>
      <w:r>
        <w:t>33</w:t>
        <w:tab/>
        <w:t>S. 45</w:t>
      </w:r>
    </w:p>
    <w:p>
      <w:r>
        <w:t>40</w:t>
        <w:tab/>
        <w:t>Die s[Zensur]s und der s[Debit]s der von dem p[5{ehemaligen Turnlehrer} 4{Dr.} 2{Friedrich Ludwig} 1{Jahn} 6{früher zu o[Berlin]o, jetzt zu o[Freiburg a./U.]o}]p herausgegebenen Schriften</w:t>
      </w:r>
    </w:p>
    <w:p>
      <w:r>
        <w:t>43</w:t>
        <w:tab/>
        <w:t>1827 - 1837</w:t>
      </w:r>
    </w:p>
    <w:p>
      <w:r>
        <w:br/>
        <w:t>30</w:t>
        <w:tab/>
        <w:t>Nr. 11</w:t>
      </w:r>
    </w:p>
    <w:p>
      <w:r>
        <w:t>33</w:t>
        <w:tab/>
        <w:t>S. 46</w:t>
      </w:r>
    </w:p>
    <w:p>
      <w:r>
        <w:t>40</w:t>
        <w:tab/>
        <w:t>Die s[Zensur]s und der s[Debit]s der in o[Berlin]o erscheinenden t[2{Zeitschrift} "1{Jahrbücher für wissenschaftliche Kritik}]t"</w:t>
      </w:r>
    </w:p>
    <w:p>
      <w:r>
        <w:t>43</w:t>
        <w:tab/>
        <w:t>1829 - 1841</w:t>
      </w:r>
    </w:p>
    <w:p>
      <w:r>
        <w:br/>
        <w:t>30</w:t>
        <w:tab/>
        <w:t>Nr. 18</w:t>
      </w:r>
    </w:p>
    <w:p>
      <w:r>
        <w:t>33</w:t>
        <w:tab/>
        <w:t>S. 46</w:t>
      </w:r>
    </w:p>
    <w:p>
      <w:r>
        <w:t>40</w:t>
        <w:tab/>
        <w:t>Die s[Beschlagnahme der &lt;anstößigen Schrift "Das Jubelfahr 1840 und seine Ahnen. Vergangenheit und Gegenwart"&gt;]s in der k[1{Vereinsbuchhandlung} zu 2{o[Berlin]o}]k erschienenen s[2{anstößige}n 1{Schrift}]s "t[Das Jubelfahr 1840 und seine Ahnen. Vergangenheit und Gegenwart]t" von p[2{Heinrich} 1{Beta}]p</w:t>
      </w:r>
    </w:p>
    <w:p>
      <w:r>
        <w:t>43</w:t>
        <w:tab/>
        <w:t>1840</w:t>
      </w:r>
    </w:p>
    <w:p>
      <w:r>
        <w:br/>
        <w:t>26</w:t>
        <w:tab/>
        <w:t>E Spec., Lit. K</w:t>
      </w:r>
    </w:p>
    <w:p>
      <w:r>
        <w:t>27</w:t>
        <w:tab/>
        <w:t>E. s[Zensursachen]s \ Specialia \ Lit. K</w:t>
      </w:r>
    </w:p>
    <w:p>
      <w:r>
        <w:t>30</w:t>
        <w:tab/>
        <w:t>Nr. 1</w:t>
      </w:r>
    </w:p>
    <w:p>
      <w:r>
        <w:t>33</w:t>
        <w:tab/>
        <w:t>S. 47</w:t>
      </w:r>
    </w:p>
    <w:p>
      <w:r>
        <w:t>40</w:t>
        <w:tab/>
        <w:t>Die s[Zensur]s des von dem p[5{s[Buchhändler]s} 1{Koch} in 6{o[Cleve]o}]p herausgegebenen t[2{Zeitungsblatt}es "1{Kurier vom Niederrhein}]t"</w:t>
      </w:r>
    </w:p>
    <w:p>
      <w:r>
        <w:t>43</w:t>
        <w:tab/>
        <w:t>1822 - 1823</w:t>
      </w:r>
    </w:p>
    <w:p>
      <w:r>
        <w:br/>
        <w:t>30</w:t>
        <w:tab/>
        <w:t>Nr. 6</w:t>
      </w:r>
    </w:p>
    <w:p>
      <w:r>
        <w:t>33</w:t>
        <w:tab/>
        <w:t>S. 47</w:t>
      </w:r>
    </w:p>
    <w:p>
      <w:r>
        <w:t>40</w:t>
        <w:tab/>
        <w:t>Die s[Zensur]s der in o[Berlin]o erscheinenden s[2{evangelische}n 1{Kirchenzeitung}]s</w:t>
      </w:r>
    </w:p>
    <w:p>
      <w:r>
        <w:t>43</w:t>
        <w:tab/>
        <w:t>1829 - 1841</w:t>
      </w:r>
    </w:p>
    <w:p>
      <w:r>
        <w:br/>
        <w:t>30</w:t>
        <w:tab/>
        <w:t>Nr. 9</w:t>
      </w:r>
    </w:p>
    <w:p>
      <w:r>
        <w:t>33</w:t>
        <w:tab/>
        <w:t>S. 48</w:t>
      </w:r>
    </w:p>
    <w:p>
      <w:r>
        <w:t>40</w:t>
        <w:tab/>
        <w:t>Die s[Zensur]s des in k[2{o[Quedlinburg]o und o[Leipzig]o} im 1{s[Verlag]s des p[5{s[Buchhändler]s}s 1{Baße}]p}]k erscheinendn "t[Politischen Katechismus]t"</w:t>
      </w:r>
    </w:p>
    <w:p>
      <w:r>
        <w:t>43</w:t>
        <w:tab/>
        <w:t>1830</w:t>
      </w:r>
    </w:p>
    <w:p>
      <w:r>
        <w:br/>
        <w:t>30</w:t>
        <w:tab/>
        <w:t>Nr. 12</w:t>
      </w:r>
    </w:p>
    <w:p>
      <w:r>
        <w:t>33</w:t>
        <w:tab/>
        <w:t>S. 48</w:t>
      </w:r>
    </w:p>
    <w:p>
      <w:r>
        <w:t>40</w:t>
        <w:tab/>
        <w:t>Die s[Zensur]s der von dem p[7{Major a. D.} 2{Alexander} 8{v.} 1{Wartenberg} in 6{o[Berlin]o}]p herausgegebenen t[2{Zeitschrift} "1{Der König und das preußische Vaterland}]t"</w:t>
      </w:r>
    </w:p>
    <w:p>
      <w:r>
        <w:t>43</w:t>
        <w:tab/>
        <w:t>1832</w:t>
      </w:r>
    </w:p>
    <w:p>
      <w:r>
        <w:br/>
        <w:t>30</w:t>
        <w:tab/>
        <w:t>Nr. 13</w:t>
      </w:r>
    </w:p>
    <w:p>
      <w:r>
        <w:t>33</w:t>
        <w:tab/>
        <w:t>S. 48</w:t>
      </w:r>
    </w:p>
    <w:p>
      <w:r>
        <w:t>40</w:t>
        <w:tab/>
        <w:t>Die s[Zensur]s der t[Staats- Kriegs- u. Friedens-Zeitung]t</w:t>
      </w:r>
    </w:p>
    <w:p>
      <w:r>
        <w:t>43</w:t>
        <w:tab/>
        <w:t>1832 - 1843</w:t>
      </w:r>
    </w:p>
    <w:p>
      <w:r>
        <w:br/>
        <w:t>30</w:t>
        <w:tab/>
        <w:t>Nr. 17</w:t>
      </w:r>
    </w:p>
    <w:p>
      <w:r>
        <w:t>33</w:t>
        <w:tab/>
        <w:t>S. 48</w:t>
      </w:r>
    </w:p>
    <w:p>
      <w:r>
        <w:t>40</w:t>
        <w:tab/>
        <w:t>Die s[Zensur]s u.der s[Debit]s der k[1{p[Kollmann]psche&lt;r&gt;n s[Verlag]s}sartikel in 2{o[Augsburg]o}]k</w:t>
      </w:r>
    </w:p>
    <w:p>
      <w:r>
        <w:t>43</w:t>
        <w:tab/>
        <w:t>1835</w:t>
      </w:r>
    </w:p>
    <w:p>
      <w:r>
        <w:br/>
        <w:t>30</w:t>
        <w:tab/>
        <w:t>Nr. 18</w:t>
      </w:r>
    </w:p>
    <w:p>
      <w:r>
        <w:t>33</w:t>
        <w:tab/>
        <w:t>S. 49</w:t>
      </w:r>
    </w:p>
    <w:p>
      <w:r>
        <w:t>40</w:t>
        <w:tab/>
        <w:t>Das s[2{Verbot} des 1{Debit}]s der in o[Frankfurt a./M.]o herauskommenden t[2{Zeitschrift} "1{Unparteiische Universalkirchenzeitung für die Geistlichkeit u. die gebildete Volksklasse des protestantischen, katholischen u. israelitischen Deutschlands}]t"</w:t>
      </w:r>
    </w:p>
    <w:p>
      <w:r>
        <w:t>43</w:t>
        <w:tab/>
        <w:t>1837 - 1838</w:t>
      </w:r>
    </w:p>
    <w:p>
      <w:r>
        <w:br/>
        <w:t>30</w:t>
        <w:tab/>
        <w:t>Nr. 21</w:t>
      </w:r>
    </w:p>
    <w:p>
      <w:r>
        <w:t>33</w:t>
        <w:tab/>
        <w:t>S. 49</w:t>
      </w:r>
    </w:p>
    <w:p>
      <w:r>
        <w:t>40</w:t>
        <w:tab/>
        <w:t>Die Herausgabe einer historisch-politischen t[2{Zeitschrift} "1{Für das katholische Deutschland}]t" durch den p[4{Professor} 1{Philipps}]p u. p[4{Dr.} 1{Görres}]p</w:t>
      </w:r>
    </w:p>
    <w:p>
      <w:r>
        <w:t>43</w:t>
        <w:tab/>
        <w:t>1838</w:t>
      </w:r>
    </w:p>
    <w:p>
      <w:r>
        <w:br/>
        <w:t>30</w:t>
        <w:tab/>
        <w:t>Nr. 22</w:t>
      </w:r>
    </w:p>
    <w:p>
      <w:r>
        <w:t>33</w:t>
        <w:tab/>
        <w:t>S. 49</w:t>
      </w:r>
    </w:p>
    <w:p>
      <w:r>
        <w:t>40</w:t>
        <w:tab/>
        <w:t>Das s[Debitverbot]s der bei k[1{p[2{G. J.} 1{Manz}]p} in 2{o[Regensburg]o}]k erschienenen t[2{Zeitschrift} "1{Katholische Stimmen}]t"</w:t>
      </w:r>
    </w:p>
    <w:p>
      <w:r>
        <w:t>43</w:t>
        <w:tab/>
        <w:t>1839</w:t>
      </w:r>
    </w:p>
    <w:p>
      <w:r>
        <w:br/>
        <w:t>30</w:t>
        <w:tab/>
        <w:t>Nr. 23</w:t>
      </w:r>
    </w:p>
    <w:p>
      <w:r>
        <w:t>33</w:t>
        <w:tab/>
        <w:t>S. 49</w:t>
      </w:r>
    </w:p>
    <w:p>
      <w:r>
        <w:t>40</w:t>
        <w:tab/>
        <w:t>Die s[Zensur]s der von p[4{Dr.} 2{Joseph} 1{Sauer}]p u. p[5{Pfarrer} 2{M.} 1{Thiel} in 6{o[Breslau]o}]p herausgegebenen katholischen t[2{Zeitschrift} "1{Schlesisches Kirchenblatt}]t"</w:t>
      </w:r>
    </w:p>
    <w:p>
      <w:r>
        <w:t>43</w:t>
        <w:tab/>
        <w:t>1835 - 1842</w:t>
      </w:r>
    </w:p>
    <w:p>
      <w:r>
        <w:br/>
        <w:t>30</w:t>
        <w:tab/>
        <w:t>Nr. 26</w:t>
      </w:r>
    </w:p>
    <w:p>
      <w:r>
        <w:t>33</w:t>
        <w:tab/>
        <w:t>S. 50</w:t>
      </w:r>
    </w:p>
    <w:p>
      <w:r>
        <w:t>40</w:t>
        <w:tab/>
        <w:t>Die s[Zensur]s der von dem p[4{Professor Dr.} 1{Schubert} zu 6{o[Königsberg i. Pr.]o}]p herausgegebenen neuen politischen "t[Königsberger Zeitung]t"</w:t>
      </w:r>
    </w:p>
    <w:p>
      <w:r>
        <w:t>43</w:t>
        <w:tab/>
        <w:t>1842</w:t>
      </w:r>
    </w:p>
    <w:p>
      <w:r>
        <w:br/>
        <w:t>26</w:t>
        <w:tab/>
        <w:t>E Spec., Lit. L</w:t>
      </w:r>
    </w:p>
    <w:p>
      <w:r>
        <w:t>27</w:t>
        <w:tab/>
        <w:t>E. s[Zensursachen]s \ Specialia \ Lit. L</w:t>
      </w:r>
    </w:p>
    <w:p>
      <w:r>
        <w:t>30</w:t>
        <w:tab/>
        <w:t>Nr. 1</w:t>
      </w:r>
    </w:p>
    <w:p>
      <w:r>
        <w:t>33</w:t>
        <w:tab/>
        <w:t>S. 50</w:t>
      </w:r>
    </w:p>
    <w:p>
      <w:r>
        <w:t>40</w:t>
        <w:tab/>
        <w:t>s[2{Verbot} des 1{Debit}]ss der von dem p[5{s[Buchhändler]s} 1{Brockhaus} in 6{o[Leipzig]o}]p verlegten, ehemals von p[Kotzebue]p herausgegebenen "t[Literarischen Wochenblatt]ts"</w:t>
      </w:r>
    </w:p>
    <w:p>
      <w:r>
        <w:t>43</w:t>
        <w:tab/>
        <w:t>1820</w:t>
      </w:r>
    </w:p>
    <w:p>
      <w:r>
        <w:br/>
        <w:t>30</w:t>
        <w:tab/>
        <w:t>Nr. 2</w:t>
      </w:r>
    </w:p>
    <w:p>
      <w:r>
        <w:t>33</w:t>
        <w:tab/>
        <w:t>S. 50</w:t>
      </w:r>
    </w:p>
    <w:p>
      <w:r>
        <w:t>40</w:t>
        <w:tab/>
        <w:t>Die s[Zensur]s u.der s[Debit]s der von dem p[7{Gutsbesitzer} 2{Gustav Franz} 8{von der} 1{Leyen} zu 6{o[Palmersheim, bei Bonn]o}]p, herausgegebenen Schriften</w:t>
      </w:r>
    </w:p>
    <w:p>
      <w:r>
        <w:t>43</w:t>
        <w:tab/>
        <w:t>1820</w:t>
      </w:r>
    </w:p>
    <w:p>
      <w:r>
        <w:br/>
        <w:t>30</w:t>
        <w:tab/>
        <w:t>Nr. 4</w:t>
      </w:r>
    </w:p>
    <w:p>
      <w:r>
        <w:t>33</w:t>
        <w:tab/>
        <w:t>S. 50</w:t>
      </w:r>
    </w:p>
    <w:p>
      <w:r>
        <w:t>40</w:t>
        <w:tab/>
        <w:t>Der s[Debit]s der von dem p[5{s[Buchhändler]s} 2{F. A.} 1{Brockhaus} in 6{o[Altenburg]o}]p redigierten "t[Literarischen Konversationsblatt]tes"</w:t>
      </w:r>
    </w:p>
    <w:p>
      <w:r>
        <w:t>43</w:t>
        <w:tab/>
        <w:t>1820 - 1831</w:t>
      </w:r>
    </w:p>
    <w:p>
      <w:r>
        <w:br/>
        <w:t>30</w:t>
        <w:tab/>
        <w:t>Nr. 7</w:t>
      </w:r>
    </w:p>
    <w:p>
      <w:r>
        <w:t>33</w:t>
        <w:tab/>
        <w:t>S. 51</w:t>
      </w:r>
    </w:p>
    <w:p>
      <w:r>
        <w:t>40</w:t>
        <w:tab/>
        <w:t>Die s[Zensur]s und der s[Debit]s der bei k[1{p[Decker]p} in 2{o[Berlin]o}]k erschienenen Schrift "t[Auswahl deutscher Volks- und Burschenlieder]t"</w:t>
      </w:r>
    </w:p>
    <w:p>
      <w:r>
        <w:t>43</w:t>
        <w:tab/>
        <w:t>1821 - 1823</w:t>
      </w:r>
    </w:p>
    <w:p>
      <w:r>
        <w:br/>
        <w:t>30</w:t>
        <w:tab/>
        <w:t>Nr. 9</w:t>
      </w:r>
    </w:p>
    <w:p>
      <w:r>
        <w:t>33</w:t>
        <w:tab/>
        <w:t>S. 51</w:t>
      </w:r>
    </w:p>
    <w:p>
      <w:r>
        <w:t>40</w:t>
        <w:tab/>
        <w:t>Die s[Zensur]s der t[Hallischen allgemeinen Literaturzeitung]t</w:t>
      </w:r>
    </w:p>
    <w:p>
      <w:r>
        <w:t>43</w:t>
        <w:tab/>
        <w:t>1820</w:t>
      </w:r>
    </w:p>
    <w:p>
      <w:r>
        <w:br/>
        <w:t>30</w:t>
        <w:tab/>
        <w:t>Nr. 23</w:t>
      </w:r>
    </w:p>
    <w:p>
      <w:r>
        <w:t>33</w:t>
        <w:tab/>
        <w:t>S. 52</w:t>
      </w:r>
    </w:p>
    <w:p>
      <w:r>
        <w:t>40</w:t>
        <w:tab/>
        <w:t>Die s[Zensur]s und der s[Debit]s der von p[2{Heinrich} 1{Laube}]p erschienenen Schriften und s[Bücher]s</w:t>
      </w:r>
    </w:p>
    <w:p>
      <w:r>
        <w:t>43</w:t>
        <w:tab/>
        <w:t>1833 - 1842</w:t>
      </w:r>
    </w:p>
    <w:p>
      <w:r>
        <w:br/>
        <w:t>30</w:t>
        <w:tab/>
        <w:t>Nr. 25</w:t>
      </w:r>
    </w:p>
    <w:p>
      <w:r>
        <w:t>33</w:t>
        <w:tab/>
        <w:t>S. 53</w:t>
      </w:r>
    </w:p>
    <w:p>
      <w:r>
        <w:t>40</w:t>
        <w:tab/>
        <w:t>Die s[Zensur]s der im k[1{s[Verlag]s von p[Duncker]p &amp; p[Humblot]p} in 2{o[Berlin]o}]k erscheinenden, von p[2{Karl} 1{Büchner}]p herausgegebenen "t[Literarischen Zeitung]t"</w:t>
      </w:r>
    </w:p>
    <w:p>
      <w:r>
        <w:t>43</w:t>
        <w:tab/>
        <w:t>1835 - 1838</w:t>
      </w:r>
    </w:p>
    <w:p>
      <w:r>
        <w:br/>
        <w:t>30</w:t>
        <w:tab/>
        <w:t>Nr. 26</w:t>
      </w:r>
    </w:p>
    <w:p>
      <w:r>
        <w:t>33</w:t>
        <w:tab/>
        <w:t>S. 53</w:t>
      </w:r>
    </w:p>
    <w:p>
      <w:r>
        <w:t>40</w:t>
        <w:tab/>
        <w:t>Die s[Zensur]s und der s[Debit]s der von p[2{August} 1{Lewald}]p erschienenen Schriften</w:t>
      </w:r>
    </w:p>
    <w:p>
      <w:r>
        <w:t>43</w:t>
        <w:tab/>
        <w:t>1836 - 1838</w:t>
      </w:r>
    </w:p>
    <w:p>
      <w:r>
        <w:br/>
        <w:t>30</w:t>
        <w:tab/>
        <w:t>Nr. 30</w:t>
      </w:r>
    </w:p>
    <w:p>
      <w:r>
        <w:t>33</w:t>
        <w:tab/>
        <w:t>S. 53</w:t>
      </w:r>
    </w:p>
    <w:p>
      <w:r>
        <w:t>40</w:t>
        <w:tab/>
        <w:t>Die s[Zensur]s und der s[Debit]s der bei k[1{Brockhaus} in 2{o[Leipzig]o}]k erscheinenden t[Allgemeinen Zeitung]t</w:t>
      </w:r>
    </w:p>
    <w:p>
      <w:r>
        <w:t>43</w:t>
        <w:tab/>
        <w:t>1837</w:t>
      </w:r>
    </w:p>
    <w:p>
      <w:r>
        <w:br/>
        <w:t>30</w:t>
        <w:tab/>
        <w:t>Nr. 31</w:t>
      </w:r>
    </w:p>
    <w:p>
      <w:r>
        <w:t>33</w:t>
        <w:tab/>
        <w:t>S. 53</w:t>
      </w:r>
    </w:p>
    <w:p>
      <w:r>
        <w:t>40</w:t>
        <w:tab/>
        <w:t>Die s[Zensur]s und der s[Debit]s der zu o[Konstanz in Baden]o erscheinenden, von p[2{J.} 1{Vanotti}]p redigierten politischen t[2{Tageblatt}s: "1{Der Leuchtturm}]t"; desgl. der daselbst erscheinenden t[2{Zeitschrift} "1{Deutsche Volkshalle}]t"</w:t>
      </w:r>
    </w:p>
    <w:p>
      <w:r>
        <w:t>43</w:t>
        <w:tab/>
        <w:t>1838 - 1840</w:t>
      </w:r>
    </w:p>
    <w:p>
      <w:r>
        <w:br/>
        <w:t>26</w:t>
        <w:tab/>
        <w:t>E Spec., Lit. M</w:t>
      </w:r>
    </w:p>
    <w:p>
      <w:r>
        <w:t>27</w:t>
        <w:tab/>
        <w:t>E. s[Zensursachen]s \ Specialia \ Lit. M</w:t>
      </w:r>
    </w:p>
    <w:p>
      <w:r>
        <w:t>30</w:t>
        <w:tab/>
        <w:t>Nr. 4</w:t>
      </w:r>
    </w:p>
    <w:p>
      <w:r>
        <w:t>33</w:t>
        <w:tab/>
        <w:t>S. 54</w:t>
      </w:r>
    </w:p>
    <w:p>
      <w:r>
        <w:t>40</w:t>
        <w:tab/>
        <w:t>Die s[2{Untersagung} des 1{Debit}]ss der s[2{anstößige}n 1{Schrift}]s "t[Manuskript aus Süddeutschland]t"</w:t>
      </w:r>
    </w:p>
    <w:p>
      <w:r>
        <w:t>43</w:t>
        <w:tab/>
        <w:t>1820 - 1821</w:t>
      </w:r>
    </w:p>
    <w:p>
      <w:r>
        <w:br/>
        <w:t>30</w:t>
        <w:tab/>
        <w:t>Nr. 5</w:t>
      </w:r>
    </w:p>
    <w:p>
      <w:r>
        <w:t>33</w:t>
        <w:tab/>
        <w:t>S. 54</w:t>
      </w:r>
    </w:p>
    <w:p>
      <w:r>
        <w:t>40</w:t>
        <w:tab/>
        <w:t>Die s[Zensur]s des t[Militärwochenblatt]ts u. der t[Militärliteratur-Zeitung]t</w:t>
      </w:r>
    </w:p>
    <w:p>
      <w:r>
        <w:t>43</w:t>
        <w:tab/>
        <w:t>1821 - 1823</w:t>
      </w:r>
    </w:p>
    <w:p>
      <w:r>
        <w:br/>
        <w:t>30</w:t>
        <w:tab/>
        <w:t>Nr. 15</w:t>
      </w:r>
    </w:p>
    <w:p>
      <w:r>
        <w:t>33</w:t>
        <w:tab/>
        <w:t>S. 55</w:t>
      </w:r>
    </w:p>
    <w:p>
      <w:r>
        <w:t>40</w:t>
        <w:tab/>
        <w:t>Die s[Zensur]s der von dem p[7{Oberst} 3{Freiherr}n 8{von} 1{Massenbach}, zu 6{o[Glatz]o}]p, herausgegebenen Schriften</w:t>
      </w:r>
    </w:p>
    <w:p>
      <w:r>
        <w:t>43</w:t>
        <w:tab/>
        <w:t>1822 - 1826</w:t>
      </w:r>
    </w:p>
    <w:p>
      <w:r>
        <w:br/>
        <w:t>30</w:t>
        <w:tab/>
        <w:t>Nr. 17</w:t>
      </w:r>
    </w:p>
    <w:p>
      <w:r>
        <w:t>33</w:t>
        <w:tab/>
        <w:t>S. 55</w:t>
      </w:r>
    </w:p>
    <w:p>
      <w:r>
        <w:t>40</w:t>
        <w:tab/>
        <w:t>Die s[Zensur]s u. der s[Debit]s der t[2{Zeitschrift} "1{Der christliche Menschenfreund}]t" vom p[3{Graf}en 8{von der} 1{Recke} zu 6{o[Vollmarstein]o}]p</w:t>
      </w:r>
    </w:p>
    <w:p>
      <w:r>
        <w:t>43</w:t>
        <w:tab/>
        <w:t>1824</w:t>
      </w:r>
    </w:p>
    <w:p>
      <w:r>
        <w:br/>
        <w:t>30</w:t>
        <w:tab/>
        <w:t>Nr. 19</w:t>
      </w:r>
    </w:p>
    <w:p>
      <w:r>
        <w:t>33</w:t>
        <w:tab/>
        <w:t>S. 56</w:t>
      </w:r>
    </w:p>
    <w:p>
      <w:r>
        <w:t>40</w:t>
        <w:tab/>
        <w:t>Die s[Zensur]s der von dem p[7{Polizeirat} 1{Merker} in 6{o[Berlin]o}]p herausgegebenen s[Zeitschrift]sen u. s[Bücher]s</w:t>
      </w:r>
    </w:p>
    <w:p>
      <w:r>
        <w:t>43</w:t>
        <w:tab/>
        <w:t>1827 - 1830</w:t>
      </w:r>
    </w:p>
    <w:p>
      <w:r>
        <w:br/>
        <w:t>30</w:t>
        <w:tab/>
        <w:t>Nr. 23</w:t>
      </w:r>
    </w:p>
    <w:p>
      <w:r>
        <w:t>33</w:t>
        <w:tab/>
        <w:t>S. 56</w:t>
      </w:r>
    </w:p>
    <w:p>
      <w:r>
        <w:t>40</w:t>
        <w:tab/>
        <w:t>Die s[Zensur]s u. der s[Debit]s der von p[4{Prof.} 1{Münch} in 6{o[Lüttich]o}]p erschienenen Schriften u. s[Bücher]s</w:t>
      </w:r>
    </w:p>
    <w:p>
      <w:r>
        <w:t>43</w:t>
        <w:tab/>
        <w:t>1829 - 1837</w:t>
      </w:r>
    </w:p>
    <w:p>
      <w:r>
        <w:br/>
        <w:t>30</w:t>
        <w:tab/>
        <w:t>Nr. 25</w:t>
      </w:r>
    </w:p>
    <w:p>
      <w:r>
        <w:t>33</w:t>
        <w:tab/>
        <w:t>S. 56</w:t>
      </w:r>
    </w:p>
    <w:p>
      <w:r>
        <w:t>40</w:t>
        <w:tab/>
        <w:t>Die s[Zensur]s u. der s[Debit]s der von dem p[3{Freiherr}n 2{G. A.} 8{von} 1{Maltitz}, in 6{o[Hamburg]o}]p, herausgegebenen s[2{revolutionäre}n 1{Schrift}]sen u. Broschüren</w:t>
      </w:r>
    </w:p>
    <w:p>
      <w:r>
        <w:t>43</w:t>
        <w:tab/>
        <w:t>1831 - 1832</w:t>
      </w:r>
    </w:p>
    <w:p>
      <w:r>
        <w:br/>
        <w:t>30</w:t>
        <w:tab/>
        <w:t>Nr. 27</w:t>
      </w:r>
    </w:p>
    <w:p>
      <w:r>
        <w:t>33</w:t>
        <w:tab/>
        <w:t>S. 57</w:t>
      </w:r>
    </w:p>
    <w:p>
      <w:r>
        <w:t>40</w:t>
        <w:tab/>
        <w:t>Die s[Zensur]s der von p[4{Dr.} 1{Zoepfl} zu 6{o[Heidelberg]o}]p herausgegebenen polemischen t[2{Zeitschrift für Staatskunst und Staatsrechtswissenschaft} "1{Mikrokosmos}]t"</w:t>
      </w:r>
    </w:p>
    <w:p>
      <w:r>
        <w:t>43</w:t>
        <w:tab/>
        <w:t>1832</w:t>
      </w:r>
    </w:p>
    <w:p>
      <w:r>
        <w:br/>
        <w:t>30</w:t>
        <w:tab/>
        <w:t>Nr. 28</w:t>
      </w:r>
    </w:p>
    <w:p>
      <w:r>
        <w:t>33</w:t>
        <w:tab/>
        <w:t>S. 57</w:t>
      </w:r>
    </w:p>
    <w:p>
      <w:r>
        <w:t>40</w:t>
        <w:tab/>
        <w:t>Die s[Zensur]s u. der s[Debit]s der von p[2{Friedrich} 1{Murhard}]p herausgegebenen Schriften</w:t>
      </w:r>
    </w:p>
    <w:p>
      <w:r>
        <w:t>43</w:t>
        <w:tab/>
        <w:t>1833</w:t>
      </w:r>
    </w:p>
    <w:p>
      <w:r>
        <w:br/>
        <w:t>30</w:t>
        <w:tab/>
        <w:t>Nr. 30</w:t>
      </w:r>
    </w:p>
    <w:p>
      <w:r>
        <w:t>33</w:t>
        <w:tab/>
        <w:t>S. 57</w:t>
      </w:r>
    </w:p>
    <w:p>
      <w:r>
        <w:t>40</w:t>
        <w:tab/>
        <w:t>Die s[Zensur]s u. der s[Debit]s der von p[4{Dr.} 2{Wolfgang} 1{Menzel}]p herausgegebenen Schriften</w:t>
      </w:r>
    </w:p>
    <w:p>
      <w:r>
        <w:t>43</w:t>
        <w:tab/>
        <w:t>1834 - 1838</w:t>
      </w:r>
    </w:p>
    <w:p>
      <w:r>
        <w:br/>
        <w:t>30</w:t>
        <w:tab/>
        <w:t>Nr. 31</w:t>
      </w:r>
    </w:p>
    <w:p>
      <w:r>
        <w:t>33</w:t>
        <w:tab/>
        <w:t>S. 57</w:t>
      </w:r>
    </w:p>
    <w:p>
      <w:r>
        <w:t>40</w:t>
        <w:tab/>
        <w:t>s[Verbot der bei k[1{p[2{G. H. F.} 1{Hartmann}]p} in 2{o[Leipzig]o}]k erschienenen Schrift "t[Memoiren eines Verstorbenen]t"]s</w:t>
      </w:r>
    </w:p>
    <w:p>
      <w:r>
        <w:t>43</w:t>
        <w:tab/>
        <w:t>1835</w:t>
      </w:r>
    </w:p>
    <w:p>
      <w:r>
        <w:br/>
        <w:t>30</w:t>
        <w:tab/>
        <w:t>Nr. 33</w:t>
      </w:r>
    </w:p>
    <w:p>
      <w:r>
        <w:t>33</w:t>
        <w:tab/>
        <w:t>S. 57</w:t>
      </w:r>
    </w:p>
    <w:p>
      <w:r>
        <w:t>40</w:t>
        <w:tab/>
        <w:t>Die s[Zensur]s u. der s[Debit]s der von p[4{Dr. phil.} 2{Theodor} 1{Mundt}]p erschienenen Schriften</w:t>
      </w:r>
    </w:p>
    <w:p>
      <w:r>
        <w:t>43</w:t>
        <w:tab/>
        <w:t>1835 - 1842</w:t>
      </w:r>
    </w:p>
    <w:p>
      <w:r>
        <w:br/>
        <w:t>30</w:t>
        <w:tab/>
        <w:t>Nr. 36</w:t>
      </w:r>
    </w:p>
    <w:p>
      <w:r>
        <w:t>33</w:t>
        <w:tab/>
        <w:t>S. 58</w:t>
      </w:r>
    </w:p>
    <w:p>
      <w:r>
        <w:t>40</w:t>
        <w:tab/>
        <w:t>Die s[Zensur]s u. der s[Debit]s der vom p[3{Marquis} 8{de} 1{Maubreuil}]p erschienenen Schriften u. s[Bücher]s</w:t>
      </w:r>
    </w:p>
    <w:p>
      <w:r>
        <w:t>43</w:t>
        <w:tab/>
        <w:t>1836</w:t>
      </w:r>
    </w:p>
    <w:p>
      <w:r>
        <w:br/>
        <w:t>30</w:t>
        <w:tab/>
        <w:t>Nr. 37</w:t>
      </w:r>
    </w:p>
    <w:p>
      <w:r>
        <w:t>33</w:t>
        <w:tab/>
        <w:t>S. 58</w:t>
      </w:r>
    </w:p>
    <w:p>
      <w:r>
        <w:t>40</w:t>
        <w:tab/>
        <w:t>Die s[Zensur]s u. der s[Debit]s der von p[2{Joseph} 1{Mazzini}]p erschienenen Schriften u. s[Bücher]s</w:t>
      </w:r>
    </w:p>
    <w:p>
      <w:r>
        <w:t>43</w:t>
        <w:tab/>
        <w:t>1836</w:t>
      </w:r>
    </w:p>
    <w:p>
      <w:r>
        <w:br/>
        <w:t>30</w:t>
        <w:tab/>
        <w:t>Nr. 39</w:t>
      </w:r>
    </w:p>
    <w:p>
      <w:r>
        <w:t>33</w:t>
        <w:tab/>
        <w:t>S. 58</w:t>
      </w:r>
    </w:p>
    <w:p>
      <w:r>
        <w:t>40</w:t>
        <w:tab/>
        <w:t>Das s[Debitverbot]s sämtlicher s[Verlagsartikel]s von k[1{p[2{G. J.} 1{Manz}]p} zu 2{o[Regensburg]o}]k, aus Veranlassung der von demselben verlegten p[Venedey]pschen Schrift "t[Preußen und Preußentum]t"</w:t>
      </w:r>
    </w:p>
    <w:p>
      <w:r>
        <w:t>43</w:t>
        <w:tab/>
        <w:t>1839 - 1842</w:t>
      </w:r>
    </w:p>
    <w:p>
      <w:r>
        <w:br/>
        <w:t>26</w:t>
        <w:tab/>
        <w:t>E Spec., Lit. N</w:t>
      </w:r>
    </w:p>
    <w:p>
      <w:r>
        <w:t>27</w:t>
        <w:tab/>
        <w:t>E. s[Zensursachen]s \ Specialia \ Lit. N</w:t>
      </w:r>
    </w:p>
    <w:p>
      <w:r>
        <w:t>30</w:t>
        <w:tab/>
        <w:t>Nr. 9</w:t>
      </w:r>
    </w:p>
    <w:p>
      <w:r>
        <w:t>33</w:t>
        <w:tab/>
        <w:t>S. 59</w:t>
      </w:r>
    </w:p>
    <w:p>
      <w:r>
        <w:t>40</w:t>
        <w:tab/>
        <w:t>Die s[Zensur]s u. der s[Debit]s der angeblich von dem verstorbenen p[4{Dr.} 1{Hanff}, in 6{o[Stuttgart]o}]p, verfaßten Schrift "t[Napoleon in der anderen Welt]t". Stuttgart z[1828]z</w:t>
      </w:r>
    </w:p>
    <w:p>
      <w:r>
        <w:t>43</w:t>
        <w:tab/>
        <w:t>1828</w:t>
      </w:r>
    </w:p>
    <w:p>
      <w:r>
        <w:br/>
        <w:t>30</w:t>
        <w:tab/>
        <w:t>Nr. 12</w:t>
      </w:r>
    </w:p>
    <w:p>
      <w:r>
        <w:t>33</w:t>
        <w:tab/>
        <w:t>S. 59</w:t>
      </w:r>
    </w:p>
    <w:p>
      <w:r>
        <w:t>40</w:t>
        <w:tab/>
        <w:t>Die s[Zensur]s u. der s[Debit]s der über einen gewissen p[1{Naundorf}, 7{angeblichen Sohn p[2{Ludwigs XVI}., 3{König}s von 6{&lt;von&gt; o[Frankreich]o}]p}]p, herauszugebenden Schriften</w:t>
      </w:r>
    </w:p>
    <w:p>
      <w:r>
        <w:t>43</w:t>
        <w:tab/>
        <w:t>1832 - 1836</w:t>
      </w:r>
    </w:p>
    <w:p>
      <w:r>
        <w:br/>
        <w:t>30</w:t>
        <w:tab/>
        <w:t>Nr. 14</w:t>
      </w:r>
    </w:p>
    <w:p>
      <w:r>
        <w:t>33</w:t>
        <w:tab/>
        <w:t>S. 59</w:t>
      </w:r>
    </w:p>
    <w:p>
      <w:r>
        <w:t>40</w:t>
        <w:tab/>
        <w:t>Das s[Verbot der "&lt;Neckar-Zeitung&gt;"]sin der k[1{p[Brodhagen]pschen s[Buchhandlung]s} in 2{o[Stuttgart]o}]k erscheinenden t[Neckar-Zeitung]t</w:t>
      </w:r>
    </w:p>
    <w:p>
      <w:r>
        <w:t>43</w:t>
        <w:tab/>
        <w:t>1823 - 1833</w:t>
      </w:r>
    </w:p>
    <w:p>
      <w:r>
        <w:br/>
        <w:t>30</w:t>
        <w:tab/>
        <w:t>Nr. 15</w:t>
      </w:r>
    </w:p>
    <w:p>
      <w:r>
        <w:t>33</w:t>
        <w:tab/>
        <w:t>S. 60</w:t>
      </w:r>
    </w:p>
    <w:p>
      <w:r>
        <w:t>40</w:t>
        <w:tab/>
        <w:t>Das s[Verbot der zu o[Brüssel]o in deutscher Sprache erschienenen Druckschrift "t[Der Abfall der Niederlande]t"]s</w:t>
      </w:r>
    </w:p>
    <w:p>
      <w:r>
        <w:t>43</w:t>
        <w:tab/>
        <w:t>1833</w:t>
      </w:r>
    </w:p>
    <w:p>
      <w:r>
        <w:br/>
        <w:t>30</w:t>
        <w:tab/>
        <w:t>Nr. 17</w:t>
      </w:r>
    </w:p>
    <w:p>
      <w:r>
        <w:t>33</w:t>
        <w:tab/>
        <w:t>S. 60</w:t>
      </w:r>
    </w:p>
    <w:p>
      <w:r>
        <w:t>40</w:t>
        <w:tab/>
        <w:t>Die s[Zensur]s der von dem p[7{Leutnant} 2{W.} 1{Held} in 6{o[Saarluis]o}]p herauszugebenden t[2{Wochenschrift}: "1{Novellina, Blätter für Erholung und Unterhaltung}]t". desgl. der t[2{Wochenschrift} "1{Saraepontonia}]t</w:t>
      </w:r>
    </w:p>
    <w:p>
      <w:r>
        <w:t>43</w:t>
        <w:tab/>
        <w:t>1834 - 1836</w:t>
      </w:r>
    </w:p>
    <w:p>
      <w:r>
        <w:br/>
        <w:t>26</w:t>
        <w:tab/>
        <w:t>E Spec., Lit. O</w:t>
      </w:r>
    </w:p>
    <w:p>
      <w:r>
        <w:t>27</w:t>
        <w:tab/>
        <w:t>E. s[Zensursachen]s \ Specialia \ Lit. O</w:t>
      </w:r>
    </w:p>
    <w:p>
      <w:r>
        <w:t>30</w:t>
        <w:tab/>
        <w:t>Nr. 5</w:t>
      </w:r>
    </w:p>
    <w:p>
      <w:r>
        <w:t>33</w:t>
        <w:tab/>
        <w:t>S. 61</w:t>
      </w:r>
    </w:p>
    <w:p>
      <w:r>
        <w:t>40</w:t>
        <w:tab/>
        <w:t>Die s[Konfiskation der revolutionären Broschüre "t[Osterlied für Europa]t"]s von p[2{Ernst} 1{Ortlepp}]p, o[Leipzig]o v. p[2{W.} 1{Zirges}]p</w:t>
      </w:r>
    </w:p>
    <w:p>
      <w:r>
        <w:t>43</w:t>
        <w:tab/>
        <w:t>1831 - 1835</w:t>
      </w:r>
    </w:p>
    <w:p>
      <w:r>
        <w:br/>
        <w:t>30</w:t>
        <w:tab/>
        <w:t>Nr. 6</w:t>
      </w:r>
    </w:p>
    <w:p>
      <w:r>
        <w:t>33</w:t>
        <w:tab/>
        <w:t>S. 61</w:t>
      </w:r>
    </w:p>
    <w:p>
      <w:r>
        <w:t>40</w:t>
        <w:tab/>
        <w:t>Die s[Konfiskation der &lt;anstößigen Schrift "Die Familie Orloff als Mörder der russischen Kaiser"&gt;]s in der k[Weidemannschen Buch- und Kunsthandlung]k erschienenen s[2{anstößige}n 1{Schrift}]s "t[Die Familie Orloff als Mörder der russischen Kaiser]t"</w:t>
      </w:r>
    </w:p>
    <w:p>
      <w:r>
        <w:t>43</w:t>
        <w:tab/>
        <w:t>1833</w:t>
      </w:r>
    </w:p>
    <w:p>
      <w:r>
        <w:br/>
        <w:t>26</w:t>
        <w:tab/>
        <w:t>E Spec., Lit. P</w:t>
      </w:r>
    </w:p>
    <w:p>
      <w:r>
        <w:t>27</w:t>
        <w:tab/>
        <w:t>E. s[Zensursachen]s \ Specialia \ Lit. P</w:t>
      </w:r>
    </w:p>
    <w:p>
      <w:r>
        <w:t>30</w:t>
        <w:tab/>
        <w:t>Nr. 7</w:t>
      </w:r>
    </w:p>
    <w:p>
      <w:r>
        <w:t>33</w:t>
        <w:tab/>
        <w:t>S. 62</w:t>
      </w:r>
    </w:p>
    <w:p>
      <w:r>
        <w:t>40</w:t>
        <w:tab/>
        <w:t>Die s[Zensur]s u. der s[Debit]s der über die Angelegenheiten des Königreichs o[Portugal]o erschienenen Schriften und s[1{Bücher} 2{&lt;über die Angelegenheiten des Königreichs Portugal erschienene&gt;}]s</w:t>
      </w:r>
    </w:p>
    <w:p>
      <w:r>
        <w:t>43</w:t>
        <w:tab/>
        <w:t>1829 - 1833</w:t>
      </w:r>
    </w:p>
    <w:p>
      <w:r>
        <w:br/>
        <w:t>30</w:t>
        <w:tab/>
        <w:t>Nr. 10</w:t>
      </w:r>
    </w:p>
    <w:p>
      <w:r>
        <w:t>33</w:t>
        <w:tab/>
        <w:t>S. 62</w:t>
      </w:r>
    </w:p>
    <w:p>
      <w:r>
        <w:t>40</w:t>
        <w:tab/>
        <w:t>Die s[Zensur]s der s[2{politische}n 1{Zeitung}]s des o[2{Großherzogtum}s 1{Posen}]o</w:t>
      </w:r>
    </w:p>
    <w:p>
      <w:r>
        <w:t>43</w:t>
        <w:tab/>
        <w:t>1830 - 1843</w:t>
      </w:r>
    </w:p>
    <w:p>
      <w:r>
        <w:br/>
        <w:t>30</w:t>
        <w:tab/>
        <w:t>Nr. 12</w:t>
      </w:r>
    </w:p>
    <w:p>
      <w:r>
        <w:t>33</w:t>
        <w:tab/>
        <w:t>S. 62</w:t>
      </w:r>
    </w:p>
    <w:p>
      <w:r>
        <w:t>40</w:t>
        <w:tab/>
        <w:t>Die s[Zensur]s der von dem p[7{Major} 2{Alexander} 8{von} 1{Oppeln-Bronikowski}]p herausgegebenen Schrift "t[Wenige Worte eines Polen an seine Mitbrüder]t"</w:t>
      </w:r>
    </w:p>
    <w:p>
      <w:r>
        <w:t>43</w:t>
        <w:tab/>
        <w:t>1831</w:t>
      </w:r>
    </w:p>
    <w:p>
      <w:r>
        <w:br/>
        <w:t>30</w:t>
        <w:tab/>
        <w:t>Nr. 13</w:t>
      </w:r>
    </w:p>
    <w:p>
      <w:r>
        <w:t>33</w:t>
        <w:tab/>
        <w:t>S. 62</w:t>
      </w:r>
    </w:p>
    <w:p>
      <w:r>
        <w:t>40</w:t>
        <w:tab/>
        <w:t>Die s[2{Untersagung} des 1{Debit}]ss der zu o[Paris]o in deutscher Sprache erschienenen Schrift "t[Polens Schicksale seit 1763 bis zu dem Augenblick, wo es sich für unabhängig erklärte]t"</w:t>
      </w:r>
    </w:p>
    <w:p>
      <w:r>
        <w:t>43</w:t>
        <w:tab/>
        <w:t>1831</w:t>
      </w:r>
    </w:p>
    <w:p>
      <w:r>
        <w:br/>
        <w:t>30</w:t>
        <w:tab/>
        <w:t>Nr. 15</w:t>
      </w:r>
    </w:p>
    <w:p>
      <w:r>
        <w:t>33</w:t>
        <w:tab/>
        <w:t>S. 63</w:t>
      </w:r>
    </w:p>
    <w:p>
      <w:r>
        <w:t>40</w:t>
        <w:tab/>
        <w:t>Die s[Zensur]s u. der s[Debit]s der über die Verhältnisse des insurgierten Königreichs o[Polen]o erschienenen Schriften und s[1{Bücher} 2{&lt;über die Verhältnisse des insurgierten Königreichs Polen erschienene&gt;}]s, Bd. 1 - 2</w:t>
      </w:r>
    </w:p>
    <w:p>
      <w:r>
        <w:t>43</w:t>
        <w:tab/>
        <w:t>1835 - 1841</w:t>
      </w:r>
    </w:p>
    <w:p>
      <w:r>
        <w:br/>
        <w:t>30</w:t>
        <w:tab/>
        <w:t>Nr. 17</w:t>
      </w:r>
    </w:p>
    <w:p>
      <w:r>
        <w:t>33</w:t>
        <w:tab/>
        <w:t>S. 63</w:t>
      </w:r>
    </w:p>
    <w:p>
      <w:r>
        <w:t>40</w:t>
        <w:tab/>
        <w:t>Der s[Debit]s der bei k[1{Brockhaus} in 2{o[Leipzig]o}]k erschienenen s[2{anstößige}n 1{Schrift}]s "t[Stimme aus Preußen]t"</w:t>
      </w:r>
    </w:p>
    <w:p>
      <w:r>
        <w:t>43</w:t>
        <w:tab/>
        <w:t>1831</w:t>
      </w:r>
    </w:p>
    <w:p>
      <w:r>
        <w:br/>
        <w:t>30</w:t>
        <w:tab/>
        <w:t>Nr. 18</w:t>
      </w:r>
    </w:p>
    <w:p>
      <w:r>
        <w:t>33</w:t>
        <w:tab/>
        <w:t>S. 63</w:t>
      </w:r>
    </w:p>
    <w:p>
      <w:r>
        <w:t>40</w:t>
        <w:tab/>
        <w:t>Die s[Zensur]s u. der s[Debit]s der von p[4{Dr.} 1{Spazier} zu 6{o[Ansbach]o}]p erschienenen s[2{anstößige}n 1{Schrift}]s "t[Geschichte des polnischen Volkes und seines Feldzuges im Jahre 1831]t"</w:t>
      </w:r>
    </w:p>
    <w:p>
      <w:r>
        <w:t>43</w:t>
        <w:tab/>
        <w:t>1831</w:t>
      </w:r>
    </w:p>
    <w:p>
      <w:r>
        <w:br/>
        <w:t>30</w:t>
        <w:tab/>
        <w:t>Nr. 23</w:t>
      </w:r>
    </w:p>
    <w:p>
      <w:r>
        <w:t>33</w:t>
        <w:tab/>
        <w:t>S. 63</w:t>
      </w:r>
    </w:p>
    <w:p>
      <w:r>
        <w:t>40</w:t>
        <w:tab/>
        <w:t>Die s[Zensur]s des von p[4{Dr. phil.} 2{Friedrich} 1{Richter} in 6{o[Breslau]o}]p herauszugebenden t[2{Sonntagsblatt}s "1{Der Prophet}]t" u. anderer von demselben herauszugebenden Schriften und Broschüren</w:t>
      </w:r>
    </w:p>
    <w:p>
      <w:r>
        <w:t>43</w:t>
        <w:tab/>
        <w:t>1833 - 1835</w:t>
      </w:r>
    </w:p>
    <w:p>
      <w:r>
        <w:br/>
        <w:t>30</w:t>
        <w:tab/>
        <w:t>Nr. 32</w:t>
      </w:r>
    </w:p>
    <w:p>
      <w:r>
        <w:t>33</w:t>
        <w:tab/>
        <w:t>S. 64</w:t>
      </w:r>
    </w:p>
    <w:p>
      <w:r>
        <w:t>40</w:t>
        <w:tab/>
        <w:t>Die s[Zensur]s u. der s[Debit]s der von p[2{P. A.} 1{Pfitzer} in 6{o[Stuttgart]o}]p erschienenen s[2{anstößige}n 1{Schrift}]sen und s[1{Bücher} 2{&lt;anstößige&gt;}]s</w:t>
      </w:r>
    </w:p>
    <w:p>
      <w:r>
        <w:t>43</w:t>
        <w:tab/>
        <w:t>1835</w:t>
      </w:r>
    </w:p>
    <w:p>
      <w:r>
        <w:br/>
        <w:t>30</w:t>
        <w:tab/>
        <w:t>Nr. 37</w:t>
      </w:r>
    </w:p>
    <w:p>
      <w:r>
        <w:t>33</w:t>
        <w:tab/>
        <w:t>S. 64</w:t>
      </w:r>
    </w:p>
    <w:p>
      <w:r>
        <w:t>40</w:t>
        <w:tab/>
        <w:t xml:space="preserve">Die s[Zensur]s der zu k[2{o[Lissa]o} bei 1{p[2{&lt;Ernst&gt;} 1{Günther}]p}]k erscheinenden o[polnisch]oen t[2{Zeitschrift} "1{Der Volksfreund}]t" </w:t>
      </w:r>
    </w:p>
    <w:p>
      <w:r>
        <w:t>43</w:t>
        <w:tab/>
        <w:t>1839</w:t>
      </w:r>
    </w:p>
    <w:p>
      <w:r>
        <w:br/>
        <w:t>30</w:t>
        <w:tab/>
        <w:t>Nr. 38</w:t>
      </w:r>
    </w:p>
    <w:p>
      <w:r>
        <w:t>33</w:t>
        <w:tab/>
        <w:t>S. 64</w:t>
      </w:r>
    </w:p>
    <w:p>
      <w:r>
        <w:t>40</w:t>
        <w:tab/>
        <w:t>s[Debitverbot]s gegen die bei k[1{p[2{Otto} 1{Wiegand}]p} in 2{o[Leipzig]o}]k erschienene Schrift "t[Die Posaune des jüngsten Gerichts über Hegel, den Atheisten und Antichristen. Ein Ultimatum]t"</w:t>
      </w:r>
    </w:p>
    <w:p>
      <w:r>
        <w:t>43</w:t>
        <w:tab/>
        <w:t>1841</w:t>
      </w:r>
    </w:p>
    <w:p>
      <w:r>
        <w:br/>
        <w:t>30</w:t>
        <w:tab/>
        <w:t>Nr. 40</w:t>
      </w:r>
    </w:p>
    <w:p>
      <w:r>
        <w:t>33</w:t>
        <w:tab/>
        <w:t>S. 65</w:t>
      </w:r>
    </w:p>
    <w:p>
      <w:r>
        <w:t>40</w:t>
        <w:tab/>
        <w:t>Die s[Zensur]s u. der s[Debit]s der von p[2{R. E.} 1{Prutz}]p erschienenen Druckschriften</w:t>
      </w:r>
    </w:p>
    <w:p>
      <w:r>
        <w:t>43</w:t>
        <w:tab/>
        <w:t>1842</w:t>
      </w:r>
    </w:p>
    <w:p>
      <w:r>
        <w:br/>
        <w:t>26</w:t>
        <w:tab/>
        <w:t>E Spec., Lit. R</w:t>
      </w:r>
    </w:p>
    <w:p>
      <w:r>
        <w:t>27</w:t>
        <w:tab/>
        <w:t>E. s[Zensursachen]s \ Specialia \ Lit. R</w:t>
      </w:r>
    </w:p>
    <w:p>
      <w:r>
        <w:t>30</w:t>
        <w:tab/>
        <w:t>Nr. 1</w:t>
      </w:r>
    </w:p>
    <w:p>
      <w:r>
        <w:t>33</w:t>
        <w:tab/>
        <w:t>S. 65</w:t>
      </w:r>
    </w:p>
    <w:p>
      <w:r>
        <w:t>40</w:t>
        <w:tab/>
        <w:t>Die s[Zensurbeschwerden]s des p[5{s[Buchhändler]s}s 1{Reimer} in 6{o[Berlin]o}]p</w:t>
      </w:r>
    </w:p>
    <w:p>
      <w:r>
        <w:t>43</w:t>
        <w:tab/>
        <w:t>1819 - 1826</w:t>
      </w:r>
    </w:p>
    <w:p>
      <w:r>
        <w:br/>
        <w:t>30</w:t>
        <w:tab/>
        <w:t>Nr. 2</w:t>
      </w:r>
    </w:p>
    <w:p>
      <w:r>
        <w:t>33</w:t>
        <w:tab/>
        <w:t>S. 65</w:t>
      </w:r>
    </w:p>
    <w:p>
      <w:r>
        <w:t>40</w:t>
        <w:tab/>
        <w:t>Die s[Zensur]s der von p[4{Dr.} 1{Rambach} zu 6{o[Breslau]o}]p herauszugebenden Schriften</w:t>
      </w:r>
    </w:p>
    <w:p>
      <w:r>
        <w:t>43</w:t>
        <w:tab/>
        <w:t>1821 - 1822</w:t>
      </w:r>
    </w:p>
    <w:p>
      <w:r>
        <w:br/>
        <w:t>30</w:t>
        <w:tab/>
        <w:t>Nr. 6</w:t>
      </w:r>
    </w:p>
    <w:p>
      <w:r>
        <w:t>33</w:t>
        <w:tab/>
        <w:t>S. 65</w:t>
      </w:r>
    </w:p>
    <w:p>
      <w:r>
        <w:t>40</w:t>
        <w:tab/>
        <w:t>Die s[Zensur]s des p[Remer]pschen t[Lehrbuchs der allgemeinen Geschichte]t, neubearbeitet von p[Voigtel]p</w:t>
      </w:r>
    </w:p>
    <w:p>
      <w:r>
        <w:t>43</w:t>
        <w:tab/>
        <w:t>1822 - 1824</w:t>
      </w:r>
    </w:p>
    <w:p>
      <w:r>
        <w:br/>
        <w:t>30</w:t>
        <w:tab/>
        <w:t>Nr. 7</w:t>
      </w:r>
    </w:p>
    <w:p>
      <w:r>
        <w:t>33</w:t>
        <w:tab/>
        <w:t>S. 65</w:t>
      </w:r>
    </w:p>
    <w:p>
      <w:r>
        <w:t>40</w:t>
        <w:tab/>
        <w:t>Die s[Zensur]s der von dem p[7{Königl Regierungsrat}e 4{Prof.} 8{v.} 1{Raumer}]p herausgegebenen Schriften</w:t>
      </w:r>
    </w:p>
    <w:p>
      <w:r>
        <w:t>43</w:t>
        <w:tab/>
        <w:t>1824 - 1836</w:t>
      </w:r>
    </w:p>
    <w:p>
      <w:r>
        <w:br/>
        <w:t>30</w:t>
        <w:tab/>
        <w:t>Nr. 8</w:t>
      </w:r>
    </w:p>
    <w:p>
      <w:r>
        <w:t>33</w:t>
        <w:tab/>
        <w:t>S. 65</w:t>
      </w:r>
    </w:p>
    <w:p>
      <w:r>
        <w:t>40</w:t>
        <w:tab/>
        <w:t>Die s[Zensur]s u. der s[Debit]s der s[2{anstößig erscheinende}n 1{Schrift}]s "t[Über der Einfluß der Reformation Luthers etc.]t" von p[1{Robelot}, zu 6{o[Dijon]o}]p; übersetzt von p[Räß]p u. p[Weiß]p. o[Mainz]o z[1823]z</w:t>
      </w:r>
    </w:p>
    <w:p>
      <w:r>
        <w:t>43</w:t>
        <w:tab/>
        <w:t>1823 - 1824</w:t>
      </w:r>
    </w:p>
    <w:p>
      <w:r>
        <w:br/>
        <w:t>30</w:t>
        <w:tab/>
        <w:t>Nr. 9</w:t>
      </w:r>
    </w:p>
    <w:p>
      <w:r>
        <w:t>33</w:t>
        <w:tab/>
        <w:t>S. 66</w:t>
      </w:r>
    </w:p>
    <w:p>
      <w:r>
        <w:t>40</w:t>
        <w:tab/>
        <w:t>Die s[Zensur]s u. der s[Debit]s der von dem p[7{Leutnant a. D.} 2{Ludwig} 1{Rellstab}, in 6{o[Berlin]o}]p, herausgegebenen Schriften und s[Bücher]s</w:t>
      </w:r>
    </w:p>
    <w:p>
      <w:r>
        <w:t>43</w:t>
        <w:tab/>
        <w:t>1827 - 1837</w:t>
      </w:r>
    </w:p>
    <w:p>
      <w:r>
        <w:br/>
        <w:t>30</w:t>
        <w:tab/>
        <w:t>Nr. 10</w:t>
      </w:r>
    </w:p>
    <w:p>
      <w:r>
        <w:t>33</w:t>
        <w:tab/>
        <w:t>S. 66</w:t>
      </w:r>
    </w:p>
    <w:p>
      <w:r>
        <w:t>40</w:t>
        <w:tab/>
        <w:t>Die s[Zensur]s der vom p[7{Hofrat} u. 4{Prof. Dr.} 2{Karl} 8{v.} 1{Rotteck} in 6{o[Freiburg]o}]p herausgegebenen s[2{geschichtliche}n 1{Werke}]s</w:t>
      </w:r>
    </w:p>
    <w:p>
      <w:r>
        <w:t>43</w:t>
        <w:tab/>
        <w:t>1831 - 1843</w:t>
      </w:r>
    </w:p>
    <w:p>
      <w:r>
        <w:br/>
        <w:t>30</w:t>
        <w:tab/>
        <w:t>Nr. 11</w:t>
      </w:r>
    </w:p>
    <w:p>
      <w:r>
        <w:t>33</w:t>
        <w:tab/>
        <w:t>S. 66</w:t>
      </w:r>
    </w:p>
    <w:p>
      <w:r>
        <w:t>40</w:t>
        <w:tab/>
        <w:t>Die s[2{versagte} 1{Druckerlaubniß}]s für das in dem Prozesse des p[3{Herzog}s 8{von} 1{Rovigo}]p wider den Fiskus wegen des Gutes Sommerschenburg ergangenen Erkenntnis</w:t>
      </w:r>
    </w:p>
    <w:p>
      <w:r>
        <w:t>43</w:t>
        <w:tab/>
        <w:t>1830</w:t>
      </w:r>
    </w:p>
    <w:p>
      <w:r>
        <w:br/>
        <w:t>30</w:t>
        <w:tab/>
        <w:t>Nr. 13</w:t>
      </w:r>
    </w:p>
    <w:p>
      <w:r>
        <w:t>33</w:t>
        <w:tab/>
        <w:t>S. 66</w:t>
      </w:r>
    </w:p>
    <w:p>
      <w:r>
        <w:t>40</w:t>
        <w:tab/>
        <w:t>Die s[Zensur]s der in o[Koblenz]o erschienenen "t[Rhein- und Moselzeitung]t"</w:t>
      </w:r>
    </w:p>
    <w:p>
      <w:r>
        <w:t>43</w:t>
        <w:tab/>
        <w:t>1831 - 1843</w:t>
      </w:r>
    </w:p>
    <w:p>
      <w:r>
        <w:br/>
        <w:t>30</w:t>
        <w:tab/>
        <w:t>Nr. 15</w:t>
      </w:r>
    </w:p>
    <w:p>
      <w:r>
        <w:t>33</w:t>
        <w:tab/>
        <w:t>S. 66</w:t>
      </w:r>
    </w:p>
    <w:p>
      <w:r>
        <w:t>40</w:t>
        <w:tab/>
        <w:t>Die s[Zensur]s der von p[4{Prof.} 1{Ranke} in 6{o[Berlin]o}]p herausgegebenen und von k[1{p[Perthes]p} in 2{o[Gotha]o}]k in s[Verlag]s genommenen "t[Historisch-politischen Zeitschrift]t"</w:t>
      </w:r>
    </w:p>
    <w:p>
      <w:r>
        <w:t>43</w:t>
        <w:tab/>
        <w:t>1832</w:t>
      </w:r>
    </w:p>
    <w:p>
      <w:r>
        <w:br/>
        <w:t>30</w:t>
        <w:tab/>
        <w:t>Nr. 20</w:t>
      </w:r>
    </w:p>
    <w:p>
      <w:r>
        <w:t>33</w:t>
        <w:tab/>
        <w:t>S. 67</w:t>
      </w:r>
    </w:p>
    <w:p>
      <w:r>
        <w:t>40</w:t>
        <w:tab/>
        <w:t>Die Strengere s[Zensur]s der in der o[Rheinprovinz]o erscheinenden s[1{Zeitungen} 2{&lt;in der Rheinprovinz&gt;}]s u. s[1{Zeitschriften} 2{&lt;in der Rheinprovinz&gt;}]s</w:t>
      </w:r>
    </w:p>
    <w:p>
      <w:r>
        <w:t>43</w:t>
        <w:tab/>
        <w:t>1834 - 1843</w:t>
      </w:r>
    </w:p>
    <w:p>
      <w:r>
        <w:br/>
        <w:t>26</w:t>
        <w:tab/>
        <w:t>E Spec., Lit. S</w:t>
      </w:r>
    </w:p>
    <w:p>
      <w:r>
        <w:t>27</w:t>
        <w:tab/>
        <w:t>E. s[Zensursachen]s \ Specialia \ Lit. S</w:t>
      </w:r>
    </w:p>
    <w:p>
      <w:r>
        <w:t>30</w:t>
        <w:tab/>
        <w:t>Nr. 1</w:t>
      </w:r>
    </w:p>
    <w:p>
      <w:r>
        <w:t>33</w:t>
        <w:tab/>
        <w:t>S. 67</w:t>
      </w:r>
    </w:p>
    <w:p>
      <w:r>
        <w:t>40</w:t>
        <w:tab/>
        <w:t>Die s[Zensur]s der über die o[spanisch]oen Angelegenheiten erscheinenden Bekanntmachungen, Schriften und s[2{&lt;über die spanischen Angelegenheiten erscheinende&gt;} 1{Bücher}]s</w:t>
      </w:r>
    </w:p>
    <w:p>
      <w:r>
        <w:t>43</w:t>
        <w:tab/>
        <w:t>1820 - 1830</w:t>
      </w:r>
    </w:p>
    <w:p>
      <w:r>
        <w:br/>
        <w:t>30</w:t>
        <w:tab/>
        <w:t>Nr. 2</w:t>
      </w:r>
    </w:p>
    <w:p>
      <w:r>
        <w:t>33</w:t>
        <w:tab/>
        <w:t>S. 67</w:t>
      </w:r>
    </w:p>
    <w:p>
      <w:r>
        <w:t>40</w:t>
        <w:tab/>
        <w:t>Die s[Zensur]s u. der s[Debit]s der über den Meuchelmörder p[Sand]p erschienenen Aufsätze und Schriften</w:t>
      </w:r>
    </w:p>
    <w:p>
      <w:r>
        <w:t>43</w:t>
        <w:tab/>
        <w:t>1820 - 1837</w:t>
      </w:r>
    </w:p>
    <w:p>
      <w:r>
        <w:br/>
        <w:t>30</w:t>
        <w:tab/>
        <w:t>Nr. 5</w:t>
      </w:r>
    </w:p>
    <w:p>
      <w:r>
        <w:t>33</w:t>
        <w:tab/>
        <w:t>S. 67</w:t>
      </w:r>
    </w:p>
    <w:p>
      <w:r>
        <w:t>40</w:t>
        <w:tab/>
        <w:t>Die Ankündigung und der s[Debit]s der bei dem p[5{s[Buchhändler]s} 1{Rücker} in 6{o[Berlin]o}]p erschienenen Schrift "t[Satans Bastard. Dramatische Szenen aus der Zeitgeschichte]t" von p[2{J. F.} 1{Schink}]p</w:t>
      </w:r>
    </w:p>
    <w:p>
      <w:r>
        <w:t>43</w:t>
        <w:tab/>
        <w:t>1821</w:t>
      </w:r>
    </w:p>
    <w:p>
      <w:r>
        <w:br/>
        <w:t>30</w:t>
        <w:tab/>
        <w:t>Nr. 7</w:t>
      </w:r>
    </w:p>
    <w:p>
      <w:r>
        <w:t>33</w:t>
        <w:tab/>
        <w:t>S. 68</w:t>
      </w:r>
    </w:p>
    <w:p>
      <w:r>
        <w:t>40</w:t>
        <w:tab/>
        <w:t>Die s[Zensur]s der von dem p[3{Freiherr}n 8{von} 1{Seckendorff} zu 6{o[Zingst]o}]p redigierten Aufsätze</w:t>
      </w:r>
    </w:p>
    <w:p>
      <w:r>
        <w:t>43</w:t>
        <w:tab/>
        <w:t>1822</w:t>
      </w:r>
    </w:p>
    <w:p>
      <w:r>
        <w:br/>
        <w:t>30</w:t>
        <w:tab/>
        <w:t>Nr. 9</w:t>
      </w:r>
    </w:p>
    <w:p>
      <w:r>
        <w:t>33</w:t>
        <w:tab/>
        <w:t>S. 68</w:t>
      </w:r>
    </w:p>
    <w:p>
      <w:r>
        <w:t>40</w:t>
        <w:tab/>
        <w:t>Die s[Zensur]s u. der s[Debit]s der des s[Buch]ses "t[Münch über die alten u. neuen Cortes von Spanien]t"</w:t>
      </w:r>
    </w:p>
    <w:p>
      <w:r>
        <w:t>43</w:t>
        <w:tab/>
        <w:t>1824 - 1827</w:t>
      </w:r>
    </w:p>
    <w:p>
      <w:r>
        <w:br/>
        <w:t>30</w:t>
        <w:tab/>
        <w:t>Nr. 14</w:t>
      </w:r>
    </w:p>
    <w:p>
      <w:r>
        <w:t>33</w:t>
        <w:tab/>
        <w:t>S. 68</w:t>
      </w:r>
    </w:p>
    <w:p>
      <w:r>
        <w:t>40</w:t>
        <w:tab/>
        <w:t>Die s[Zensur]s der von dem p[7{Justizkommissarius} 1{Weidemann} in 6{o[Halle]o}]p unter dem Titel "t[1{Salina&lt;.Zeitschrift für gebildete Leser&gt;}" 2{&lt;Zeitschrift&gt;}]t herausgegebenen Zeitschrift (Zeitschrift für gebildete Leser)</w:t>
      </w:r>
    </w:p>
    <w:p>
      <w:r>
        <w:t>43</w:t>
        <w:tab/>
        <w:t>1831 - 1833</w:t>
      </w:r>
    </w:p>
    <w:p>
      <w:r>
        <w:br/>
        <w:t>30</w:t>
        <w:tab/>
        <w:t>Nr. 16</w:t>
      </w:r>
    </w:p>
    <w:p>
      <w:r>
        <w:t>33</w:t>
        <w:tab/>
        <w:t>S. 68</w:t>
      </w:r>
    </w:p>
    <w:p>
      <w:r>
        <w:t>40</w:t>
        <w:tab/>
        <w:t>Die s[Zensur]s der von p[4{Dr.} 1{Siebenpfeiffer} in 6{o[Bayern]o}]p herausgegebenen s[Zeit&lt;schrift&gt;]s- u. s[Flugschrift]sen u. deren s[Debit]s</w:t>
      </w:r>
    </w:p>
    <w:p>
      <w:r>
        <w:t>43</w:t>
        <w:tab/>
        <w:t>1831 - 1832</w:t>
      </w:r>
    </w:p>
    <w:p>
      <w:r>
        <w:br/>
        <w:t>30</w:t>
        <w:tab/>
        <w:t>Nr. 18</w:t>
      </w:r>
    </w:p>
    <w:p>
      <w:r>
        <w:t>33</w:t>
        <w:tab/>
        <w:t>S. 68</w:t>
      </w:r>
    </w:p>
    <w:p>
      <w:r>
        <w:t>40</w:t>
        <w:tab/>
        <w:t>Die s[Zensur]s u. der s[Debit]s der über die St. Simonisten-Sekte erschienenen Aufsätze und s[Schriften &lt;über die St. Simonisten-Sekte&gt;]s</w:t>
      </w:r>
    </w:p>
    <w:p>
      <w:r>
        <w:t>43</w:t>
        <w:tab/>
        <w:t>1832</w:t>
      </w:r>
    </w:p>
    <w:p>
      <w:r>
        <w:br/>
        <w:t>30</w:t>
        <w:tab/>
        <w:t>Nr. 20</w:t>
      </w:r>
    </w:p>
    <w:p>
      <w:r>
        <w:t>33</w:t>
        <w:tab/>
        <w:t>S. 69</w:t>
      </w:r>
    </w:p>
    <w:p>
      <w:r>
        <w:t>40</w:t>
        <w:tab/>
        <w:t>Die s[Zensur]s der von p[2{M. G.} 1{Saphir}, in 6{o[München]o}]p, erschienenen Schriften u. deren s[Debit]s in den o[preußischen Staaten]o</w:t>
      </w:r>
    </w:p>
    <w:p>
      <w:r>
        <w:t>43</w:t>
        <w:tab/>
        <w:t>1834</w:t>
      </w:r>
    </w:p>
    <w:p>
      <w:r>
        <w:br/>
        <w:t>30</w:t>
        <w:tab/>
        <w:t>Nr. 21</w:t>
      </w:r>
    </w:p>
    <w:p>
      <w:r>
        <w:t>33</w:t>
        <w:tab/>
        <w:t>S. 69</w:t>
      </w:r>
    </w:p>
    <w:p>
      <w:r>
        <w:t>40</w:t>
        <w:tab/>
        <w:t>Die s[Zensur]s u. der s[Debit]s der von p[2{Friedrich} 1{Seybold}]p herausgegebenen Schriften</w:t>
      </w:r>
    </w:p>
    <w:p>
      <w:r>
        <w:t>43</w:t>
        <w:tab/>
        <w:t>1834</w:t>
      </w:r>
    </w:p>
    <w:p>
      <w:r>
        <w:br/>
        <w:t>30</w:t>
        <w:tab/>
        <w:t>Nr. 22</w:t>
      </w:r>
    </w:p>
    <w:p>
      <w:r>
        <w:t>33</w:t>
        <w:tab/>
        <w:t>S. 69</w:t>
      </w:r>
    </w:p>
    <w:p>
      <w:r>
        <w:t>40</w:t>
        <w:tab/>
        <w:t>Die s[Zensur]s u. der s[Debit]s der von p[2{Emerentius} 1{Scävola}]p erschienenen Druckschriften</w:t>
      </w:r>
    </w:p>
    <w:p>
      <w:r>
        <w:t>43</w:t>
        <w:tab/>
        <w:t>1836</w:t>
      </w:r>
    </w:p>
    <w:p>
      <w:r>
        <w:br/>
        <w:t>30</w:t>
        <w:tab/>
        <w:t>Nr. 23</w:t>
      </w:r>
    </w:p>
    <w:p>
      <w:r>
        <w:t>33</w:t>
        <w:tab/>
        <w:t>S. 69</w:t>
      </w:r>
    </w:p>
    <w:p>
      <w:r>
        <w:t>40</w:t>
        <w:tab/>
        <w:t>Die s[Zensur]s u. der s[Debit]s der in deutscher Übersetzung erschienenen Werke des p[2{J. C. L. Simonde} 8{v.} 1{Sismondi}]p</w:t>
      </w:r>
    </w:p>
    <w:p>
      <w:r>
        <w:t>45</w:t>
        <w:tab/>
        <w:t>o. J.</w:t>
      </w:r>
    </w:p>
    <w:p>
      <w:r>
        <w:br/>
        <w:t>26</w:t>
        <w:tab/>
        <w:t>E Spec., Lit. Sch</w:t>
      </w:r>
    </w:p>
    <w:p>
      <w:r>
        <w:t>27</w:t>
        <w:tab/>
        <w:t>E. s[Zensursachen]s \ Specialia \ Lit. Sch</w:t>
      </w:r>
    </w:p>
    <w:p>
      <w:r>
        <w:t>30</w:t>
        <w:tab/>
        <w:t>Nr. 1</w:t>
      </w:r>
    </w:p>
    <w:p>
      <w:r>
        <w:t>33</w:t>
        <w:tab/>
        <w:t>S. 69</w:t>
      </w:r>
    </w:p>
    <w:p>
      <w:r>
        <w:t>40</w:t>
        <w:tab/>
        <w:t>Die s[Zensur]s vermischter zum Druck bestimmter Aufsätze des p[7{Privatgelehrte&lt;r&gt;}n 2{W.} 1{Scheerer} zu 6{o[Berlin]o}]p</w:t>
      </w:r>
    </w:p>
    <w:p>
      <w:r>
        <w:t>43</w:t>
        <w:tab/>
        <w:t>1820</w:t>
      </w:r>
    </w:p>
    <w:p>
      <w:r>
        <w:br/>
        <w:t>30</w:t>
        <w:tab/>
        <w:t>Nr. 18</w:t>
      </w:r>
    </w:p>
    <w:p>
      <w:r>
        <w:t>33</w:t>
        <w:tab/>
        <w:t>S. 70</w:t>
      </w:r>
    </w:p>
    <w:p>
      <w:r>
        <w:t>40</w:t>
        <w:tab/>
        <w:t>Die s[Zensur]s u. der s[Debit]s der beiden kleinen Schriften "t[Schatten und Licht, Freimütige Beleuchtung des Verfahrens der Leipziger Polizei bei Gelegenheit des Jubelfests der Augsburgischen Konfession]t". o[Halle]o z[1830]z u. "t[Licht ohne Schatten". Eine Beleuchtung des Verfahrens über den "Schatten ohne Licht"]t in Briefen von p[4{Dr.} 1{Weidemann}, 6{o[Halle]o}]p</w:t>
      </w:r>
    </w:p>
    <w:p>
      <w:r>
        <w:t>43</w:t>
        <w:tab/>
        <w:t>1830</w:t>
      </w:r>
    </w:p>
    <w:p>
      <w:r>
        <w:br/>
        <w:t>30</w:t>
        <w:tab/>
        <w:t>Nr. 29</w:t>
      </w:r>
    </w:p>
    <w:p>
      <w:r>
        <w:t>33</w:t>
        <w:tab/>
        <w:t>S. 70</w:t>
      </w:r>
    </w:p>
    <w:p>
      <w:r>
        <w:t>40</w:t>
        <w:tab/>
        <w:t>Die s[Zensur]s u. der s[Debit]s der von und über p[4{Prof. &lt;Dr.&gt;} u. 5{Prediger} Dr. 1{Schleiermacher}]p erschienenen s[Bücher]s, Schriften u. Abhandlungen</w:t>
      </w:r>
    </w:p>
    <w:p>
      <w:r>
        <w:t>43</w:t>
        <w:tab/>
        <w:t>1835</w:t>
      </w:r>
    </w:p>
    <w:p>
      <w:r>
        <w:br/>
        <w:t>30</w:t>
        <w:tab/>
        <w:t>Nr. 37</w:t>
      </w:r>
    </w:p>
    <w:p>
      <w:r>
        <w:t>33</w:t>
        <w:tab/>
        <w:t>S. 71</w:t>
      </w:r>
    </w:p>
    <w:p>
      <w:r>
        <w:t>40</w:t>
        <w:tab/>
        <w:t>Die von p[7{Geheimrat} 8{von} 1{Schelling}]p u. über denselben erscheinenden Schriften</w:t>
      </w:r>
    </w:p>
    <w:p>
      <w:r>
        <w:t>43</w:t>
        <w:tab/>
        <w:t>1841 - 1842</w:t>
      </w:r>
    </w:p>
    <w:p>
      <w:r>
        <w:br/>
        <w:t>26</w:t>
        <w:tab/>
        <w:t>E Spec., Lit. St</w:t>
      </w:r>
    </w:p>
    <w:p>
      <w:r>
        <w:t>27</w:t>
        <w:tab/>
        <w:t>E. s[Zensursachen]s \ Specialia \ Lit. St</w:t>
      </w:r>
    </w:p>
    <w:p>
      <w:r>
        <w:t>30</w:t>
        <w:tab/>
        <w:t>Nr. 1</w:t>
      </w:r>
    </w:p>
    <w:p>
      <w:r>
        <w:t>33</w:t>
        <w:tab/>
        <w:t>S. 71</w:t>
      </w:r>
    </w:p>
    <w:p>
      <w:r>
        <w:t>40</w:t>
        <w:tab/>
        <w:t>Die Herausgabe u. s[Zensur]s der allgemeinen s[Staatszeitung]s</w:t>
      </w:r>
    </w:p>
    <w:p>
      <w:r>
        <w:t>43</w:t>
        <w:tab/>
        <w:t>1822 - 1836</w:t>
      </w:r>
    </w:p>
    <w:p>
      <w:r>
        <w:br/>
        <w:t>30</w:t>
        <w:tab/>
        <w:t>Nr. 5</w:t>
      </w:r>
    </w:p>
    <w:p>
      <w:r>
        <w:t>33</w:t>
        <w:tab/>
        <w:t>S. 71</w:t>
      </w:r>
    </w:p>
    <w:p>
      <w:r>
        <w:t>40</w:t>
        <w:tab/>
        <w:t>Die s[Zensur]s u. der s[Debit]s der von von p[3{Freiherr}n 8{v.} 1{Zedlitz} in 6{o[Berlin]o}]p herausgegebenen Schrift "t[Staatseinkünfte der preußischen Monarchie]t"</w:t>
      </w:r>
    </w:p>
    <w:p>
      <w:r>
        <w:t>43</w:t>
        <w:tab/>
        <w:t>1828</w:t>
      </w:r>
    </w:p>
    <w:p>
      <w:r>
        <w:br/>
        <w:t>30</w:t>
        <w:tab/>
        <w:t>Nr. 11</w:t>
      </w:r>
    </w:p>
    <w:p>
      <w:r>
        <w:t>33</w:t>
        <w:tab/>
        <w:t>S. 71</w:t>
      </w:r>
    </w:p>
    <w:p>
      <w:r>
        <w:t>40</w:t>
        <w:tab/>
        <w:t>Das s[Verbot der &lt;Schrift "Stimme aus Berlin. An die Rheinländer und Westfalen"&gt;]s von p[2{J.} 1{Jakobi}]p erschienenen Schrift "t[Stimme aus Berlin. An die Rheinländer und Westfalen]t". o[Berlin]o z[1838]z</w:t>
      </w:r>
    </w:p>
    <w:p>
      <w:r>
        <w:t>43</w:t>
        <w:tab/>
        <w:t>1839</w:t>
      </w:r>
    </w:p>
    <w:p>
      <w:r>
        <w:br/>
        <w:t>26</w:t>
        <w:tab/>
        <w:t>E Spec., Lit. T</w:t>
      </w:r>
    </w:p>
    <w:p>
      <w:r>
        <w:t>27</w:t>
        <w:tab/>
        <w:t>E. s[Zensursachen]s \ Specialia \ Lit. T</w:t>
      </w:r>
    </w:p>
    <w:p>
      <w:r>
        <w:t>30</w:t>
        <w:tab/>
        <w:t>Nr. 6</w:t>
      </w:r>
    </w:p>
    <w:p>
      <w:r>
        <w:t>33</w:t>
        <w:tab/>
        <w:t>S. 72</w:t>
      </w:r>
    </w:p>
    <w:p>
      <w:r>
        <w:t>40</w:t>
        <w:tab/>
        <w:t>Die s[Zensur]s und der s[Debit]s der bei k[1{p[Reimer]p} in 2{o[Berlin]o}]k erschienenen Schrift "t[Theodor oder des Zweiflers Weihe. Bildungsgeschichte eines evangelischen Geistlichen]t", z[1822]z</w:t>
      </w:r>
    </w:p>
    <w:p>
      <w:r>
        <w:t>43</w:t>
        <w:tab/>
        <w:t>1824</w:t>
      </w:r>
    </w:p>
    <w:p>
      <w:r>
        <w:br/>
        <w:t>30</w:t>
        <w:tab/>
        <w:t>Nr. 13</w:t>
      </w:r>
    </w:p>
    <w:p>
      <w:r>
        <w:t>33</w:t>
        <w:tab/>
        <w:t>S. 72</w:t>
      </w:r>
    </w:p>
    <w:p>
      <w:r>
        <w:t>40</w:t>
        <w:tab/>
        <w:t>Die s[Zensur]s und der s[Debit]s der von dem flüchtig gewordenen p[5{Schriftsteller} 2{August} 1{Taxel}]p herausgegebenen Schriften</w:t>
      </w:r>
    </w:p>
    <w:p>
      <w:r>
        <w:t>43</w:t>
        <w:tab/>
        <w:t>1833 - 1835</w:t>
      </w:r>
    </w:p>
    <w:p>
      <w:r>
        <w:br/>
        <w:t>30</w:t>
        <w:tab/>
        <w:t>Nr. 16</w:t>
      </w:r>
    </w:p>
    <w:p>
      <w:r>
        <w:t>33</w:t>
        <w:tab/>
        <w:t>S. 72</w:t>
      </w:r>
    </w:p>
    <w:p>
      <w:r>
        <w:t>40</w:t>
        <w:tab/>
        <w:t>Die s[Zensur]s und der s[Debit]s der bei k[1{Hoffmann &amp; Campe} in 2{o[Hamburg]o}]k erschienenen t[2{Zeitschrift} "1{Telegraph für Deutschland}]t"</w:t>
      </w:r>
    </w:p>
    <w:p>
      <w:r>
        <w:t>43</w:t>
        <w:tab/>
        <w:t>1831 - 1841</w:t>
      </w:r>
    </w:p>
    <w:p>
      <w:r>
        <w:br/>
        <w:t>26</w:t>
        <w:tab/>
        <w:t>E Spec., Lit. U</w:t>
      </w:r>
    </w:p>
    <w:p>
      <w:r>
        <w:t>27</w:t>
        <w:tab/>
        <w:t>E. s[Zensursachen]s \ Specialia \ Lit. U</w:t>
      </w:r>
    </w:p>
    <w:p>
      <w:r>
        <w:t>30</w:t>
        <w:tab/>
        <w:t>Nr. 1</w:t>
      </w:r>
    </w:p>
    <w:p>
      <w:r>
        <w:t>33</w:t>
        <w:tab/>
        <w:t>S. 73</w:t>
      </w:r>
    </w:p>
    <w:p>
      <w:r>
        <w:t>40</w:t>
        <w:tab/>
        <w:t>Die s[Zensur]s und der s[Debit]s des s[Taschenbuch]ss "t[Urania]t"</w:t>
      </w:r>
    </w:p>
    <w:p>
      <w:r>
        <w:t>43</w:t>
        <w:tab/>
        <w:t>1821</w:t>
      </w:r>
    </w:p>
    <w:p>
      <w:r>
        <w:br/>
        <w:t>26</w:t>
        <w:tab/>
        <w:t>E Spec., Lit. V</w:t>
      </w:r>
    </w:p>
    <w:p>
      <w:r>
        <w:t>27</w:t>
        <w:tab/>
        <w:t>E. s[Zensursachen]s \ Specialia \ Lit. V</w:t>
      </w:r>
    </w:p>
    <w:p>
      <w:r>
        <w:t>30</w:t>
        <w:tab/>
        <w:t>Nr. 3</w:t>
      </w:r>
    </w:p>
    <w:p>
      <w:r>
        <w:t>33</w:t>
        <w:tab/>
        <w:t>S. 73</w:t>
      </w:r>
    </w:p>
    <w:p>
      <w:r>
        <w:t>40</w:t>
        <w:tab/>
        <w:t>Die s[Zensur]s des von dem p[7{Premier-Leutnant} 8{von} 1{Suckow} in 6{o[Stralsund]o}]p im Verein von mehreren Gelehrten herauszugebenden "t[Volksblatt]ts"</w:t>
      </w:r>
    </w:p>
    <w:p>
      <w:r>
        <w:t>43</w:t>
        <w:tab/>
        <w:t>1827 - 1841</w:t>
      </w:r>
    </w:p>
    <w:p>
      <w:r>
        <w:br/>
        <w:t>30</w:t>
        <w:tab/>
        <w:t>Nr. 5</w:t>
      </w:r>
    </w:p>
    <w:p>
      <w:r>
        <w:t>33</w:t>
        <w:tab/>
        <w:t>S. 73</w:t>
      </w:r>
    </w:p>
    <w:p>
      <w:r>
        <w:t>40</w:t>
        <w:tab/>
        <w:t>Die s[Zensur]s und der s[Debit]s der zu o[Fürth]o erscheinenden t[2{Zeitschrift} "1{Der deutsche Volksbote}]t" u. der Schrift "t[Der Verfassungsrat für Deutschlands konstitutionelle Bürger in der Stadt u. auf dem Lande]t"</w:t>
      </w:r>
    </w:p>
    <w:p>
      <w:r>
        <w:t>43</w:t>
        <w:tab/>
        <w:t>1831 - 1833</w:t>
      </w:r>
    </w:p>
    <w:p>
      <w:r>
        <w:br/>
        <w:t>26</w:t>
        <w:tab/>
        <w:t>E Spec., Lit. W</w:t>
      </w:r>
    </w:p>
    <w:p>
      <w:r>
        <w:t>27</w:t>
        <w:tab/>
        <w:t>E. s[Zensursachen]s \ Specialia \ Lit. W</w:t>
      </w:r>
    </w:p>
    <w:p>
      <w:r>
        <w:t>30</w:t>
        <w:tab/>
        <w:t>Nr. 3</w:t>
      </w:r>
    </w:p>
    <w:p>
      <w:r>
        <w:t>33</w:t>
        <w:tab/>
        <w:t>S. 74</w:t>
      </w:r>
    </w:p>
    <w:p>
      <w:r>
        <w:t>40</w:t>
        <w:tab/>
        <w:t>Die s[Zensur]s des von p[4{Dr.} 1{Schulz} in 6{o[Hameln]o}]p herausgegebenen s[Anzeiger]ss "t[Rheinisch Westphälischer Anzeiger]t"</w:t>
      </w:r>
    </w:p>
    <w:p>
      <w:r>
        <w:t>43</w:t>
        <w:tab/>
        <w:t>1820 - 1841</w:t>
      </w:r>
    </w:p>
    <w:p>
      <w:r>
        <w:br/>
        <w:t>30</w:t>
        <w:tab/>
        <w:t>Nr. 14</w:t>
      </w:r>
    </w:p>
    <w:p>
      <w:r>
        <w:t>33</w:t>
        <w:tab/>
        <w:t>S. 74</w:t>
      </w:r>
    </w:p>
    <w:p>
      <w:r>
        <w:t>40</w:t>
        <w:tab/>
        <w:t>Die Herausgabe von s[Zeitschriften für die o[2{Provinz} 1{Westfalen}]o]s</w:t>
      </w:r>
    </w:p>
    <w:p>
      <w:r>
        <w:t>43</w:t>
        <w:tab/>
        <w:t>1826 - 1843</w:t>
      </w:r>
    </w:p>
    <w:p>
      <w:r>
        <w:br/>
        <w:t>30</w:t>
        <w:tab/>
        <w:t>Nr. 18</w:t>
      </w:r>
    </w:p>
    <w:p>
      <w:r>
        <w:t>33</w:t>
        <w:tab/>
        <w:t>S. 74</w:t>
      </w:r>
    </w:p>
    <w:p>
      <w:r>
        <w:t>40</w:t>
        <w:tab/>
        <w:t>Die s[Zensur]s der bei k[1{S&lt;t&gt;ruck} in 2{o[Stettin]o}]k gedruckten iniuriösen Schrift "t[Berthold Theodor Wilhelmi an die wohllöbliche Kaufmannschaft]t"</w:t>
      </w:r>
    </w:p>
    <w:p>
      <w:r>
        <w:t>43</w:t>
        <w:tab/>
        <w:t>1826 - 1830</w:t>
      </w:r>
    </w:p>
    <w:p>
      <w:r>
        <w:br/>
        <w:t>30</w:t>
        <w:tab/>
        <w:t>Nr. 22</w:t>
      </w:r>
    </w:p>
    <w:p>
      <w:r>
        <w:t>33</w:t>
        <w:tab/>
        <w:t>S. 74</w:t>
      </w:r>
    </w:p>
    <w:p>
      <w:r>
        <w:t>40</w:t>
        <w:tab/>
        <w:t>Die s[Zensur]s der von p[8{v.} 1{Witt}, 9{genannt v. Doering}]p herausgegebenen Schriften u. deren s[Debit]s</w:t>
      </w:r>
    </w:p>
    <w:p>
      <w:r>
        <w:t>43</w:t>
        <w:tab/>
        <w:t>1830 - 1832</w:t>
      </w:r>
    </w:p>
    <w:p>
      <w:r>
        <w:br/>
        <w:t>30</w:t>
        <w:tab/>
        <w:t>Nr. 28</w:t>
      </w:r>
    </w:p>
    <w:p>
      <w:r>
        <w:t>33</w:t>
        <w:tab/>
        <w:t>S. 75</w:t>
      </w:r>
    </w:p>
    <w:p>
      <w:r>
        <w:t>40</w:t>
        <w:tab/>
        <w:t>Die s[Zensur]s und der s[Debit]s der von p[2{L.} 1{Wienbarg}]p in o[Hamburg]o erschienenen Schriften</w:t>
      </w:r>
    </w:p>
    <w:p>
      <w:r>
        <w:t>43</w:t>
        <w:tab/>
        <w:t>1834 - 1839</w:t>
      </w:r>
    </w:p>
    <w:p>
      <w:r>
        <w:br/>
        <w:t>30</w:t>
        <w:tab/>
        <w:t>Nr. 30</w:t>
      </w:r>
    </w:p>
    <w:p>
      <w:r>
        <w:t>33</w:t>
        <w:tab/>
        <w:t>S. 75</w:t>
      </w:r>
    </w:p>
    <w:p>
      <w:r>
        <w:t>40</w:t>
        <w:tab/>
        <w:t>Die s[Zensur]s und der s[Debit]s der von dem p[7{Oberlandesgerichtskommissar} 4{Dr.} 2{Gottlob Friedr&lt;ich&gt;}. 1{Weidemann}, in 6{o[Ratibor]o}]p, herausgegebenen Schriften u. s[Bücher]s</w:t>
      </w:r>
    </w:p>
    <w:p>
      <w:r>
        <w:t>43</w:t>
        <w:tab/>
        <w:t>1834 - 1835</w:t>
      </w:r>
    </w:p>
    <w:p>
      <w:r>
        <w:br/>
        <w:t>30</w:t>
        <w:tab/>
        <w:t>Nr. 35</w:t>
      </w:r>
    </w:p>
    <w:p>
      <w:r>
        <w:t>33</w:t>
        <w:tab/>
        <w:t>S. 75</w:t>
      </w:r>
    </w:p>
    <w:p>
      <w:r>
        <w:t>40</w:t>
        <w:tab/>
        <w:t>Die s[Zensur]s der Schrift "t[Woher u. Wohin?]t" s[Nachdruck]s zu o[Straßburg]o mit einem s[Nachwort]s von p[2{Georg} 1{Fein}]p</w:t>
      </w:r>
    </w:p>
    <w:p>
      <w:r>
        <w:t>43</w:t>
        <w:tab/>
        <w:t>1842</w:t>
      </w:r>
    </w:p>
    <w:p>
      <w:r>
        <w:br/>
        <w:t>26</w:t>
        <w:tab/>
        <w:t>F</w:t>
      </w:r>
    </w:p>
    <w:p>
      <w:r>
        <w:t>27</w:t>
        <w:tab/>
        <w:t>F. Einsendung der Zeitschriften aus den Provinzen</w:t>
      </w:r>
    </w:p>
    <w:p>
      <w:r>
        <w:t>30</w:t>
        <w:tab/>
        <w:t>Nr. 1</w:t>
      </w:r>
    </w:p>
    <w:p>
      <w:r>
        <w:t>33</w:t>
        <w:tab/>
        <w:t>S. 76</w:t>
      </w:r>
    </w:p>
    <w:p>
      <w:r>
        <w:t>40</w:t>
        <w:tab/>
        <w:t>Die Einsendung eines Exemplars der in den Oberpräsidialbezirken herauskommenden s[Zeitung]sen, s[Journal]se u. s[Zeitschrift]sen an das k[Königl. Ober-Zensur-Collegium]k</w:t>
      </w:r>
    </w:p>
    <w:p>
      <w:r>
        <w:t>43</w:t>
        <w:tab/>
        <w:t>1820 - 1845</w:t>
      </w:r>
    </w:p>
    <w:p>
      <w:r>
        <w:br/>
        <w:t>30</w:t>
        <w:tab/>
        <w:t>Nr. 2</w:t>
      </w:r>
    </w:p>
    <w:p>
      <w:r>
        <w:t>33</w:t>
        <w:tab/>
        <w:t>S. 76</w:t>
      </w:r>
    </w:p>
    <w:p>
      <w:r>
        <w:t>40</w:t>
        <w:tab/>
        <w:t>Die Einsendung von s[Zeitschriften aus der o[2{Mark} 1{Brandenburg}]o; o[Berliner &lt;Reg. Departement&gt;]o, o[Potsdamer &lt;Reg. Departement&gt;]o u. o[Frankfurter Reg. Departement]os]s, Bd. 1 - 5</w:t>
      </w:r>
    </w:p>
    <w:p>
      <w:r>
        <w:t>43</w:t>
        <w:tab/>
        <w:t>1820 - 1843</w:t>
      </w:r>
    </w:p>
    <w:p>
      <w:r>
        <w:br/>
        <w:t>30</w:t>
        <w:tab/>
        <w:t>Nr. 3</w:t>
      </w:r>
    </w:p>
    <w:p>
      <w:r>
        <w:t>33</w:t>
        <w:tab/>
        <w:t>S. 76</w:t>
      </w:r>
    </w:p>
    <w:p>
      <w:r>
        <w:t>40</w:t>
        <w:tab/>
        <w:t>Die in der o[2{Provinz} 1{Pommern}]o erschienenen s[Zeitschriften &lt;in der Provinz Pommern&gt;]s u. s[Flugblätter &lt;in der Provinz Pommern&gt;]s. o[Stettiner &lt;Reg. Departement&gt;]o, o[Cösliner &lt;Reg. Departement&gt;]o u. o[Stralsunder Reg. Departement]os</w:t>
      </w:r>
    </w:p>
    <w:p>
      <w:r>
        <w:t>43</w:t>
        <w:tab/>
        <w:t>1821 - 1843</w:t>
      </w:r>
    </w:p>
    <w:p>
      <w:r>
        <w:br/>
        <w:t>30</w:t>
        <w:tab/>
        <w:t>Nr. 4</w:t>
      </w:r>
    </w:p>
    <w:p>
      <w:r>
        <w:t>33</w:t>
        <w:tab/>
        <w:t>S. 76</w:t>
      </w:r>
    </w:p>
    <w:p>
      <w:r>
        <w:t>40</w:t>
        <w:tab/>
        <w:t>Die Einsendung von s[Zeitschriften aus der o[2{Provinz} 1{Westpreußen}]o]s. Regierungen zu o[Marienwerder]o u. o[Danzig]o</w:t>
      </w:r>
    </w:p>
    <w:p>
      <w:r>
        <w:t>43</w:t>
        <w:tab/>
        <w:t>1820 - 1843</w:t>
      </w:r>
    </w:p>
    <w:p>
      <w:r>
        <w:br/>
        <w:t>30</w:t>
        <w:tab/>
        <w:t>Nr. 5</w:t>
      </w:r>
    </w:p>
    <w:p>
      <w:r>
        <w:t>33</w:t>
        <w:tab/>
        <w:t>S. 76</w:t>
      </w:r>
    </w:p>
    <w:p>
      <w:r>
        <w:t>40</w:t>
        <w:tab/>
        <w:t>Die s[Zensur]s von s[Zeitschriften aus dem o[2{Oberpräsidialbezirk} 1{Ostpreußen}]o]s. Regierungen zu o[Königsberg]o u. o[Gumbinnen]o, Bd. 1 - 2</w:t>
      </w:r>
    </w:p>
    <w:p>
      <w:r>
        <w:t>43</w:t>
        <w:tab/>
        <w:t>1820 - 1843</w:t>
      </w:r>
    </w:p>
    <w:p>
      <w:r>
        <w:br/>
        <w:t>30</w:t>
        <w:tab/>
        <w:t>Nr. 6</w:t>
      </w:r>
    </w:p>
    <w:p>
      <w:r>
        <w:t>33</w:t>
        <w:tab/>
        <w:t>S. 77</w:t>
      </w:r>
    </w:p>
    <w:p>
      <w:r>
        <w:t>40</w:t>
        <w:tab/>
        <w:t>Die Einsendung von s[Zeitschriften aus dem o[2{Großherzogtum} 1{Posen}]o]s. Regierungen zu o[Posen]o u. o[Bromberg]o</w:t>
      </w:r>
    </w:p>
    <w:p>
      <w:r>
        <w:t>43</w:t>
        <w:tab/>
        <w:t>1820 - 1843</w:t>
      </w:r>
    </w:p>
    <w:p>
      <w:r>
        <w:br/>
        <w:t>30</w:t>
        <w:tab/>
        <w:t>Nr. 7</w:t>
      </w:r>
    </w:p>
    <w:p>
      <w:r>
        <w:t>33</w:t>
        <w:tab/>
        <w:t>S. 77</w:t>
      </w:r>
    </w:p>
    <w:p>
      <w:r>
        <w:t>40</w:t>
        <w:tab/>
        <w:t>Die Einsendung von s[Zeitschriften aus der o[2{Provinz} 1{Schlesien}]o]s. Regierungen zu o[Breslau]o, o[Liegnitz]o u. o[Oppeln]o, Bd. 1 - 4</w:t>
      </w:r>
    </w:p>
    <w:p>
      <w:r>
        <w:t>43</w:t>
        <w:tab/>
        <w:t>1820 - 1843</w:t>
      </w:r>
    </w:p>
    <w:p>
      <w:r>
        <w:br/>
        <w:t>30</w:t>
        <w:tab/>
        <w:t>Nr. 8</w:t>
      </w:r>
    </w:p>
    <w:p>
      <w:r>
        <w:t>33</w:t>
        <w:tab/>
        <w:t>S. 77</w:t>
      </w:r>
    </w:p>
    <w:p>
      <w:r>
        <w:t>40</w:t>
        <w:tab/>
        <w:t>Die Einsendung von s[Zeitschriften aus dem o[2{Herzogtum} 1{Sachsen}]o]s. Regierungen zu o[Merseburg]o, o[Magdeburg]o u. o[Erfurt]o, Bd. 1 - 2</w:t>
      </w:r>
    </w:p>
    <w:p>
      <w:r>
        <w:t>43</w:t>
        <w:tab/>
        <w:t>1820 - 1843</w:t>
      </w:r>
    </w:p>
    <w:p>
      <w:r>
        <w:br/>
        <w:t>30</w:t>
        <w:tab/>
        <w:t>Nr. 9</w:t>
      </w:r>
    </w:p>
    <w:p>
      <w:r>
        <w:t>33</w:t>
        <w:tab/>
        <w:t>S. 77</w:t>
      </w:r>
    </w:p>
    <w:p>
      <w:r>
        <w:t>40</w:t>
        <w:tab/>
        <w:t>Die Einsendung von s[Zeitschriften aus der o[2{Provinz} 1{Westfalen}]o]s. Regierungen zu o[Münster]o, o[Minden]o u. o[Arnsberg]o</w:t>
      </w:r>
    </w:p>
    <w:p>
      <w:r>
        <w:t>43</w:t>
        <w:tab/>
        <w:t>1820 - 1843</w:t>
      </w:r>
    </w:p>
    <w:p>
      <w:r>
        <w:br/>
        <w:t>30</w:t>
        <w:tab/>
        <w:t>Nr. 10</w:t>
      </w:r>
    </w:p>
    <w:p>
      <w:r>
        <w:t>33</w:t>
        <w:tab/>
        <w:t>S. 77</w:t>
      </w:r>
    </w:p>
    <w:p>
      <w:r>
        <w:t>40</w:t>
        <w:tab/>
        <w:t>Die Einsendung von s[Zeitschriften aus den o[2{Provinz}en 1{Jülich}]o, o[2{&lt;Provinz&gt;} 1{Cleve}]o u. o[2{&lt;Provinz&gt;} 1{Berg}]o]s. Regierungen zu o[Köln]o, o[Düsseldorf]o u. o[Cleve]o</w:t>
      </w:r>
    </w:p>
    <w:p>
      <w:r>
        <w:t>43</w:t>
        <w:tab/>
        <w:t>1820 - 1843</w:t>
      </w:r>
    </w:p>
    <w:p>
      <w:r>
        <w:br/>
        <w:t>30</w:t>
        <w:tab/>
        <w:t>Nr. 11</w:t>
      </w:r>
    </w:p>
    <w:p>
      <w:r>
        <w:t>33</w:t>
        <w:tab/>
        <w:t>S. 77</w:t>
      </w:r>
    </w:p>
    <w:p>
      <w:r>
        <w:t>40</w:t>
        <w:tab/>
        <w:t>Die Einsendung von s[Zeitschriften aus dem o[2{Großherzogtum} 1{Niederrhein}]o]s. Regierungen zu o[Koblenz]o, o[Trier]o u. o[Aachen]o, Bd. 1- 2</w:t>
      </w:r>
    </w:p>
    <w:p>
      <w:r>
        <w:t>43</w:t>
        <w:tab/>
        <w:t>1820 - 1842</w:t>
      </w:r>
    </w:p>
    <w:p>
      <w:r>
        <w:br/>
        <w:t>30</w:t>
        <w:tab/>
        <w:t>Nr. 12</w:t>
      </w:r>
    </w:p>
    <w:p>
      <w:r>
        <w:t>33</w:t>
        <w:tab/>
        <w:t>S. 78</w:t>
      </w:r>
    </w:p>
    <w:p>
      <w:r>
        <w:t>40</w:t>
        <w:tab/>
        <w:t>Die Anschaffung der s[2{außerhalb der o[1{preußische}n 2{&lt;Bundesstaaten&gt;}]o und o[1{deutsche}n 2{Bundesstaaten}]o herauskommnde}n 3{deutsche}n 1{Bücher}]s und s[1{Zeitschrift}en 2{außerhalb der preußischen  und deutschen Bundesstaaten herauskommnde}n 3{deutsche}]s</w:t>
      </w:r>
    </w:p>
    <w:p>
      <w:r>
        <w:t>43</w:t>
        <w:tab/>
        <w:t>1820 - 1843</w:t>
      </w:r>
    </w:p>
    <w:p>
      <w:r>
        <w:br/>
        <w:t>26</w:t>
        <w:tab/>
        <w:t>G.</w:t>
      </w:r>
    </w:p>
    <w:p>
      <w:r>
        <w:t>27</w:t>
        <w:tab/>
        <w:t>G. s[Zensurverwaltung in fremden Staaten]s</w:t>
      </w:r>
    </w:p>
    <w:p>
      <w:r>
        <w:t>30</w:t>
        <w:tab/>
        <w:t>Nr. 1</w:t>
      </w:r>
    </w:p>
    <w:p>
      <w:r>
        <w:t>33</w:t>
        <w:tab/>
        <w:t>S. 79</w:t>
      </w:r>
    </w:p>
    <w:p>
      <w:r>
        <w:t>40</w:t>
        <w:tab/>
        <w:t>Die s[Zensurverwaltung &lt;in den deutschen Bundesstaaten&gt;]s u. Steuerung des s[Preßunfug]ss in fremden Staaten, besonders in den o[1{deutsche}n 2{Bundesstaaten}]o</w:t>
      </w:r>
    </w:p>
    <w:p>
      <w:r>
        <w:t>43</w:t>
        <w:tab/>
        <w:t>1833</w:t>
      </w:r>
    </w:p>
    <w:p>
      <w:r>
        <w:br/>
        <w:t>30</w:t>
        <w:tab/>
        <w:t>Nr. 2</w:t>
      </w:r>
    </w:p>
    <w:p>
      <w:r>
        <w:t>33</w:t>
        <w:tab/>
        <w:t>S. 79</w:t>
      </w:r>
    </w:p>
    <w:p>
      <w:r>
        <w:t>40</w:t>
        <w:tab/>
        <w:t>Die s[Zensurverwaltung &lt;im Königreich Württemberg&gt;]s u. der s[Preßunfug]ss im o[2{Königreich}e 1{Württemberg}]o</w:t>
      </w:r>
    </w:p>
    <w:p>
      <w:r>
        <w:t>41</w:t>
        <w:tab/>
        <w:t>1. t[Die Neckarzeitung]t / 2. t[Der teutsche Beobachter]t</w:t>
      </w:r>
    </w:p>
    <w:p>
      <w:r>
        <w:t>43</w:t>
        <w:tab/>
        <w:t>1823 - 1833</w:t>
      </w:r>
    </w:p>
    <w:p>
      <w:r>
        <w:br/>
        <w:t>30</w:t>
        <w:tab/>
        <w:t>Nr. 3</w:t>
      </w:r>
    </w:p>
    <w:p>
      <w:r>
        <w:t>33</w:t>
        <w:tab/>
        <w:t>S. 79</w:t>
      </w:r>
    </w:p>
    <w:p>
      <w:r>
        <w:t>40</w:t>
        <w:tab/>
        <w:t>Die s[Zensurverwaltung in dem o[2{Königreich}e 1{Bayern}]o]s</w:t>
      </w:r>
    </w:p>
    <w:p>
      <w:r>
        <w:t>43</w:t>
        <w:tab/>
        <w:t>1830 - 1842</w:t>
      </w:r>
    </w:p>
    <w:p>
      <w:r>
        <w:br/>
        <w:t>30</w:t>
        <w:tab/>
        <w:t>Nr. 4</w:t>
      </w:r>
    </w:p>
    <w:p>
      <w:r>
        <w:t>33</w:t>
        <w:tab/>
        <w:t>S. 79</w:t>
      </w:r>
    </w:p>
    <w:p>
      <w:r>
        <w:t>40</w:t>
        <w:tab/>
        <w:t>Die s[Zensurverwaltung &lt;im Großherzogtum Baden&gt;]s u. der s[Preßunfug]s in dem o[2{Großherzogtum} 1{Baden}]o</w:t>
      </w:r>
    </w:p>
    <w:p>
      <w:r>
        <w:t>43</w:t>
        <w:tab/>
        <w:t>1832 - 1833</w:t>
      </w:r>
    </w:p>
    <w:p>
      <w:r>
        <w:br/>
        <w:t>30</w:t>
        <w:tab/>
        <w:t>Nr. 5</w:t>
      </w:r>
    </w:p>
    <w:p>
      <w:r>
        <w:t>33</w:t>
        <w:tab/>
        <w:t>S. 79</w:t>
      </w:r>
    </w:p>
    <w:p>
      <w:r>
        <w:t>40</w:t>
        <w:tab/>
        <w:t>Die s[Zensurverwaltung &lt;im Kurfürstentum Hessen&gt;]s u. der s[Preßunfug]s in dem o[2{Kurfürstentum} 1{Hessen}]o</w:t>
      </w:r>
    </w:p>
    <w:p>
      <w:r>
        <w:t>43</w:t>
        <w:tab/>
        <w:t>1832 - 1833</w:t>
      </w:r>
    </w:p>
    <w:p>
      <w:r>
        <w:br/>
        <w:t>30</w:t>
        <w:tab/>
        <w:t>Nr. 6</w:t>
      </w:r>
    </w:p>
    <w:p>
      <w:r>
        <w:t>33</w:t>
        <w:tab/>
        <w:t>S. 79</w:t>
      </w:r>
    </w:p>
    <w:p>
      <w:r>
        <w:t>40</w:t>
        <w:tab/>
        <w:t>Die s[Zensurverwaltung]s u. der s[Preßunfug]s in den o[1{Sächsische}n 2{Herzogtümer}]on</w:t>
      </w:r>
    </w:p>
    <w:p>
      <w:r>
        <w:t>43</w:t>
        <w:tab/>
        <w:t>1832 - 1834</w:t>
      </w:r>
    </w:p>
    <w:p>
      <w:r>
        <w:br/>
        <w:t>30</w:t>
        <w:tab/>
        <w:t>Nr. 7</w:t>
      </w:r>
    </w:p>
    <w:p>
      <w:r>
        <w:t>33</w:t>
        <w:tab/>
        <w:t>S. 79</w:t>
      </w:r>
    </w:p>
    <w:p>
      <w:r>
        <w:t>40</w:t>
        <w:tab/>
        <w:t>Die s[Zensurverwaltung &lt;im Großherzogtum Hessen-Darmstadt&gt;]s u. der s[Preßunfug]s im o[2{Großherzogtum} 1{Hessen-Darmstadt}]o</w:t>
      </w:r>
    </w:p>
    <w:p>
      <w:r>
        <w:t>43</w:t>
        <w:tab/>
        <w:t>1832 - 1834</w:t>
      </w:r>
    </w:p>
    <w:p>
      <w:r>
        <w:br/>
        <w:t>30</w:t>
        <w:tab/>
        <w:t>Nr. 9</w:t>
      </w:r>
    </w:p>
    <w:p>
      <w:r>
        <w:t>33</w:t>
        <w:tab/>
        <w:t>S. 80</w:t>
      </w:r>
    </w:p>
    <w:p>
      <w:r>
        <w:t>40</w:t>
        <w:tab/>
        <w:t>Die s[Zensurverwaltung &lt;im Königreich Sachsen&gt;]s u. der s[Preßunfug]s im o[2{Königreich} 1{Sachsen}]o</w:t>
      </w:r>
    </w:p>
    <w:p>
      <w:r>
        <w:t>43</w:t>
        <w:tab/>
        <w:t>1833 - 1838</w:t>
      </w:r>
    </w:p>
    <w:p>
      <w:r>
        <w:br/>
        <w:t>30</w:t>
        <w:tab/>
        <w:t>Nr. 12</w:t>
      </w:r>
    </w:p>
    <w:p>
      <w:r>
        <w:t>33</w:t>
        <w:tab/>
        <w:t>S. 80</w:t>
      </w:r>
    </w:p>
    <w:p>
      <w:r>
        <w:t>40</w:t>
        <w:tab/>
        <w:t>Die s[Zensurverwaltung &lt;in der freien Stadt Frankfurt a./M.&gt;]s u. der s[Preßunfug]s in der freien Stadt o[Frankfurt a./M.]o</w:t>
      </w:r>
    </w:p>
    <w:p>
      <w:r>
        <w:t>43</w:t>
        <w:tab/>
        <w:t>1837</w:t>
      </w:r>
    </w:p>
    <w:p>
      <w:r>
        <w:br/>
        <w:t>26</w:t>
        <w:tab/>
        <w:t>H</w:t>
      </w:r>
    </w:p>
    <w:p>
      <w:r>
        <w:t>27</w:t>
        <w:tab/>
        <w:t>H. Staatsanwalt beim k[Oberzensurgericht]k</w:t>
      </w:r>
    </w:p>
    <w:p>
      <w:r>
        <w:t>30</w:t>
        <w:tab/>
        <w:t>Nr. 1</w:t>
      </w:r>
    </w:p>
    <w:p>
      <w:r>
        <w:t>33</w:t>
        <w:tab/>
        <w:t>S. 81</w:t>
      </w:r>
    </w:p>
    <w:p>
      <w:r>
        <w:t>40</w:t>
        <w:tab/>
        <w:t>Acta miscellana des Staatsanwalts beim k[Königl. Oberzensurgericht]k</w:t>
      </w:r>
    </w:p>
    <w:p>
      <w:r>
        <w:t>41</w:t>
        <w:tab/>
        <w:t>Weniges über p[2{Karl} 1{Heinzen}]p, p[2{Heinrich} 1{Heine}]p, p[2{G. G.} 1{Gervinus}]p, p[2{K.} 1{Nauwerck}]p u. p[2{Arn.} 1{Ruge}]p</w:t>
      </w:r>
    </w:p>
    <w:p>
      <w:r>
        <w:t>43</w:t>
        <w:tab/>
        <w:t>1844 - 1848</w:t>
      </w:r>
    </w:p>
    <w:p>
      <w:r>
        <w:br/>
        <w:t>30</w:t>
        <w:tab/>
        <w:t>Nr. 2</w:t>
      </w:r>
    </w:p>
    <w:p>
      <w:r>
        <w:t>33</w:t>
        <w:tab/>
        <w:t>S. 81</w:t>
      </w:r>
    </w:p>
    <w:p>
      <w:r>
        <w:t>40</w:t>
        <w:tab/>
        <w:t>Kompetenz-Konflikte</w:t>
      </w:r>
    </w:p>
    <w:p>
      <w:r>
        <w:t>41</w:t>
        <w:tab/>
        <w:t>Weniges über p[2{K.} 1{Nauwerck}]p u. p[4{Dr.} 2{A.} 1{Rutenberg}]p</w:t>
      </w:r>
    </w:p>
    <w:p>
      <w:r>
        <w:t>43</w:t>
        <w:tab/>
        <w:t>1845 - 1847</w:t>
      </w:r>
    </w:p>
    <w:p>
      <w:r>
        <w:br/>
        <w:t>30</w:t>
        <w:tab/>
        <w:t>Nr. 3</w:t>
      </w:r>
    </w:p>
    <w:p>
      <w:r>
        <w:t>33</w:t>
        <w:tab/>
        <w:t>S. 81</w:t>
      </w:r>
    </w:p>
    <w:p>
      <w:r>
        <w:t>40</w:t>
        <w:tab/>
        <w:t>s[Konzessions-Sachen]s</w:t>
      </w:r>
    </w:p>
    <w:p>
      <w:r>
        <w:t>43</w:t>
        <w:tab/>
        <w:t>1844</w:t>
      </w:r>
    </w:p>
    <w:p>
      <w:r>
        <w:br/>
        <w:t>30</w:t>
        <w:tab/>
        <w:t>Nr. 4 - 6</w:t>
      </w:r>
    </w:p>
    <w:p>
      <w:r>
        <w:t>33</w:t>
        <w:tab/>
        <w:t>S. 81</w:t>
      </w:r>
    </w:p>
    <w:p>
      <w:r>
        <w:t>40</w:t>
        <w:tab/>
        <w:t>Acta generalia, Bd. 1 - 2</w:t>
      </w:r>
    </w:p>
    <w:p>
      <w:r>
        <w:t>41</w:t>
        <w:tab/>
        <w:t>Weniges über t[Rhein. Zeitung]t, die t[Köln. Zeitung]t, p[2{Bruno} 1{Bau&lt;e&gt;r}]p, p[Schlöffel]p, p[Freiliggrath]p, p[Nauwerck]p, p[2{K.} 1{Heinzen}]p, die t[Trierer Zeitung]t, p[2{Wilhelm} 1{Wolff}]p u. p[Lüning]p</w:t>
      </w:r>
    </w:p>
    <w:p>
      <w:r>
        <w:t>43</w:t>
        <w:tab/>
        <w:t>1843 - 1848</w:t>
      </w:r>
    </w:p>
    <w:p>
      <w:r>
        <w:br/>
        <w:t>30</w:t>
        <w:tab/>
        <w:t>Nr. 7</w:t>
      </w:r>
    </w:p>
    <w:p>
      <w:r>
        <w:t>33</w:t>
        <w:tab/>
        <w:t>S. 81</w:t>
      </w:r>
    </w:p>
    <w:p>
      <w:r>
        <w:t>40</w:t>
        <w:tab/>
        <w:t>s[Debits-Verbote von Schriften]s, Bd. 1</w:t>
      </w:r>
    </w:p>
    <w:p>
      <w:r>
        <w:t>41</w:t>
        <w:tab/>
        <w:t>p[2{Bruno} 1{Bauer}]p u. "t[Bettina u. ihr Königsbuch]t" v. A. St.</w:t>
      </w:r>
    </w:p>
    <w:p>
      <w:r>
        <w:t>45</w:t>
        <w:tab/>
        <w:t>o. J.</w:t>
      </w:r>
    </w:p>
    <w:p>
      <w:r>
        <w:br/>
        <w:t>30</w:t>
        <w:tab/>
        <w:t>Nr. 8</w:t>
      </w:r>
    </w:p>
    <w:p>
      <w:r>
        <w:t>33</w:t>
        <w:tab/>
        <w:t>S. 82</w:t>
      </w:r>
    </w:p>
    <w:p>
      <w:r>
        <w:t>40</w:t>
        <w:tab/>
        <w:t>s[Debits-Verbote von Schriften]s. Inhaltsverzeichnis vorgeheftet, Bd. 2</w:t>
      </w:r>
    </w:p>
    <w:p>
      <w:r>
        <w:t>41</w:t>
        <w:tab/>
        <w:t>u. a. p[Weitling]p, p[Heine]p, p[Püttmann]p, p[Freiligrath]p, p[Schlöffel]p, p[Stirner]p, p[2{Karl} 1{Grün}]p</w:t>
      </w:r>
    </w:p>
    <w:p>
      <w:r>
        <w:t>43</w:t>
        <w:tab/>
        <w:t>1845</w:t>
      </w:r>
    </w:p>
    <w:p>
      <w:r>
        <w:br/>
        <w:t>30</w:t>
        <w:tab/>
        <w:t>Nr. 9</w:t>
      </w:r>
    </w:p>
    <w:p>
      <w:r>
        <w:t>33</w:t>
        <w:tab/>
        <w:t>S. 82</w:t>
      </w:r>
    </w:p>
    <w:p>
      <w:r>
        <w:t>40</w:t>
        <w:tab/>
        <w:t>s[Debits-Verbote von Schriften]s. Inhaltsverzeichnis vorgeheftet, Bd. 4</w:t>
      </w:r>
    </w:p>
    <w:p>
      <w:r>
        <w:t>41</w:t>
        <w:tab/>
        <w:t>u. a. p[2{Robert} 1{Blum}]p, p[Welcker]p</w:t>
      </w:r>
    </w:p>
    <w:p>
      <w:r>
        <w:t>43</w:t>
        <w:tab/>
        <w:t>1846</w:t>
      </w:r>
    </w:p>
    <w:p>
      <w:r>
        <w:br/>
        <w:t>30</w:t>
        <w:tab/>
        <w:t>Nr. 10</w:t>
      </w:r>
    </w:p>
    <w:p>
      <w:r>
        <w:t>33</w:t>
        <w:tab/>
        <w:t>S. 82</w:t>
      </w:r>
    </w:p>
    <w:p>
      <w:r>
        <w:t>40</w:t>
        <w:tab/>
        <w:t>s[Debits-Verbote von Schriften]s. Inhaltsverzeichnis vorgeheftet, Bd. 5</w:t>
      </w:r>
    </w:p>
    <w:p>
      <w:r>
        <w:t>41</w:t>
        <w:tab/>
        <w:t>u. a. p[2{Arnold} 1{Ruge}]p, p[2{Karl} 1{Heinzen}]p, p[2{Robert} 1{Blum}]p</w:t>
      </w:r>
    </w:p>
    <w:p>
      <w:r>
        <w:t>43</w:t>
        <w:tab/>
        <w:t>1847</w:t>
      </w:r>
    </w:p>
    <w:p>
      <w:r>
        <w:br/>
        <w:t>30</w:t>
        <w:tab/>
        <w:t>Nr. 11</w:t>
      </w:r>
    </w:p>
    <w:p>
      <w:r>
        <w:t>33</w:t>
        <w:tab/>
        <w:t>S. 82</w:t>
      </w:r>
    </w:p>
    <w:p>
      <w:r>
        <w:t>40</w:t>
        <w:tab/>
        <w:t>s[Debits-Verbot der Schrift: t[Chowanna czyli system pedagogik]t]s, ad. Bd. 6</w:t>
      </w:r>
    </w:p>
    <w:p>
      <w:r>
        <w:t>43</w:t>
        <w:tab/>
        <w:t>1847</w:t>
      </w:r>
    </w:p>
    <w:p>
      <w:r>
        <w:br/>
        <w:t>30</w:t>
        <w:tab/>
        <w:t>Nr. 12</w:t>
      </w:r>
    </w:p>
    <w:p>
      <w:r>
        <w:t>33</w:t>
        <w:tab/>
        <w:t>S. 82</w:t>
      </w:r>
    </w:p>
    <w:p>
      <w:r>
        <w:t>40</w:t>
        <w:tab/>
        <w:t>s[Debits-Verbote von Schriften]s. Inhaltsverzeichnis vorgeheftet, Bd. 6</w:t>
      </w:r>
    </w:p>
    <w:p>
      <w:r>
        <w:t>41</w:t>
        <w:tab/>
        <w:t>u. a. p[2{Arnold} 1{Ruge}]p, p[2{Heinr.} 1{Heine}]p</w:t>
      </w:r>
    </w:p>
    <w:p>
      <w:r>
        <w:t>43</w:t>
        <w:tab/>
        <w:t>1847</w:t>
      </w:r>
    </w:p>
    <w:p>
      <w:r>
        <w:br/>
        <w:t>30</w:t>
        <w:tab/>
        <w:t>Nr. 13 - 15</w:t>
      </w:r>
    </w:p>
    <w:p>
      <w:r>
        <w:t>33</w:t>
        <w:tab/>
        <w:t>S. 82</w:t>
      </w:r>
    </w:p>
    <w:p>
      <w:r>
        <w:t>40</w:t>
        <w:tab/>
        <w:t>s[2{Erteilung u. Entziehung der Erlaubnis} zum 1{Debit von Schriften}]s</w:t>
      </w:r>
    </w:p>
    <w:p>
      <w:r>
        <w:t>41</w:t>
        <w:tab/>
        <w:t>p[7{Gebr.} 1{Bauer}]p</w:t>
      </w:r>
    </w:p>
    <w:p>
      <w:r>
        <w:t>43</w:t>
        <w:tab/>
        <w:t>1843 - 1848</w:t>
      </w:r>
    </w:p>
    <w:p>
      <w:r>
        <w:br/>
        <w:t>30</w:t>
        <w:tab/>
        <w:t>Nr. 16</w:t>
      </w:r>
    </w:p>
    <w:p>
      <w:r>
        <w:t>33</w:t>
        <w:tab/>
        <w:t>S. 83</w:t>
      </w:r>
    </w:p>
    <w:p>
      <w:r>
        <w:t>40</w:t>
        <w:tab/>
        <w:t>Die Beschwerden über die s[2{Verweigerung} der 1{Druckerlaubnis}]s, Bd. 1</w:t>
      </w:r>
    </w:p>
    <w:p>
      <w:r>
        <w:t>41</w:t>
        <w:tab/>
        <w:t>p[2{Karl} 1{Heinzen}]p</w:t>
      </w:r>
    </w:p>
    <w:p>
      <w:r>
        <w:t>43</w:t>
        <w:tab/>
        <w:t>1843</w:t>
      </w:r>
    </w:p>
    <w:p>
      <w:r>
        <w:br/>
        <w:t>30</w:t>
        <w:tab/>
        <w:t>Nr. 17</w:t>
      </w:r>
    </w:p>
    <w:p>
      <w:r>
        <w:t>33</w:t>
        <w:tab/>
        <w:t>S. 83</w:t>
      </w:r>
    </w:p>
    <w:p>
      <w:r>
        <w:t>40</w:t>
        <w:tab/>
        <w:t>Die Beschwerden über die s[2{Verweigerung} der 1{Druckerlaubnis}]s, Bd. 2</w:t>
      </w:r>
    </w:p>
    <w:p>
      <w:r>
        <w:t>41</w:t>
        <w:tab/>
        <w:t>t[Kölner Zeitung]t p. 140 ff / p[2{J.} 1{Jakobi}, 6{o[Königsberg]o}]p p. 157 f.</w:t>
      </w:r>
    </w:p>
    <w:p>
      <w:r>
        <w:t>43</w:t>
        <w:tab/>
        <w:t>1843</w:t>
      </w:r>
    </w:p>
    <w:p>
      <w:r>
        <w:br/>
        <w:t>30</w:t>
        <w:tab/>
        <w:t>Nr. 18</w:t>
      </w:r>
    </w:p>
    <w:p>
      <w:r>
        <w:t>33</w:t>
        <w:tab/>
        <w:t>S. 83</w:t>
      </w:r>
    </w:p>
    <w:p>
      <w:r>
        <w:t>40</w:t>
        <w:tab/>
        <w:t>Die Beschwerden über die s[2{Verweigerung} der 1{Druckerlaubnis}]s, Bd. 1</w:t>
      </w:r>
    </w:p>
    <w:p>
      <w:r>
        <w:t>41</w:t>
        <w:tab/>
        <w:t>p[Freiliggrath]p, p[Wolff]p, p[Schlöffel]p, p[Nauwerck]p, p[2{Bruno} 1{Bauer}]p, p[2{Karl} 1{Heinzen}]p</w:t>
      </w:r>
    </w:p>
    <w:p>
      <w:r>
        <w:t>43</w:t>
        <w:tab/>
        <w:t>1844</w:t>
      </w:r>
    </w:p>
    <w:p>
      <w:r>
        <w:br/>
        <w:t>30</w:t>
        <w:tab/>
        <w:t>Nr. 19</w:t>
      </w:r>
    </w:p>
    <w:p>
      <w:r>
        <w:t>33</w:t>
        <w:tab/>
        <w:t>S. 83</w:t>
      </w:r>
    </w:p>
    <w:p>
      <w:r>
        <w:t>40</w:t>
        <w:tab/>
        <w:t>Die Beschwerden über die s[2{Verweigerung} der 1{Druckerlaubnis}]s, Bd. 2</w:t>
      </w:r>
    </w:p>
    <w:p>
      <w:r>
        <w:t>41</w:t>
        <w:tab/>
        <w:t>p[2{Egbert} 1{Bauer}]p, t[Kölner Zeitung]t, p[2{W.} 1{Wolff}]p, p[2{Karl} 1{Heinzen}]p, p[Hansemann]p</w:t>
      </w:r>
    </w:p>
    <w:p>
      <w:r>
        <w:t>43</w:t>
        <w:tab/>
        <w:t>1844</w:t>
      </w:r>
    </w:p>
    <w:p>
      <w:r>
        <w:br/>
        <w:t>30</w:t>
        <w:tab/>
        <w:t>Nr. 20</w:t>
      </w:r>
    </w:p>
    <w:p>
      <w:r>
        <w:t>33</w:t>
        <w:tab/>
        <w:t>S. 83</w:t>
      </w:r>
    </w:p>
    <w:p>
      <w:r>
        <w:t>40</w:t>
        <w:tab/>
        <w:t>Die Beschwerden über die s[2{Verweigerung} der 1{Druckerlaubnis}]s, Bd. 3</w:t>
      </w:r>
    </w:p>
    <w:p>
      <w:r>
        <w:t>41</w:t>
        <w:tab/>
        <w:t>t[Kölnische Zeitung]t, p[2{H. O.} 1{Lüning}]p, p[2{Edg.} 1{Bauer}]p, t[Trierer Z&lt;ei&gt;t&lt;un&gt;g]t</w:t>
      </w:r>
    </w:p>
    <w:p>
      <w:r>
        <w:t>43</w:t>
        <w:tab/>
        <w:t>1844</w:t>
      </w:r>
    </w:p>
    <w:p>
      <w:r>
        <w:br/>
        <w:t>30</w:t>
        <w:tab/>
        <w:t>Nr. 21</w:t>
      </w:r>
    </w:p>
    <w:p>
      <w:r>
        <w:t>33</w:t>
        <w:tab/>
        <w:t>S. 83</w:t>
      </w:r>
    </w:p>
    <w:p>
      <w:r>
        <w:t>40</w:t>
        <w:tab/>
        <w:t>Die Beschwerden über die s[2{Verweigerung} der 1{Druckerlaubnis}]s, Bd. 1</w:t>
      </w:r>
    </w:p>
    <w:p>
      <w:r>
        <w:t>41</w:t>
        <w:tab/>
        <w:t>t[Trierer Zeitung]t / t[Weserdampfboot]t</w:t>
      </w:r>
    </w:p>
    <w:p>
      <w:r>
        <w:t>43</w:t>
        <w:tab/>
        <w:t>1845</w:t>
      </w:r>
    </w:p>
    <w:p>
      <w:r>
        <w:br/>
        <w:t>30</w:t>
        <w:tab/>
        <w:t>Nr. 22</w:t>
      </w:r>
    </w:p>
    <w:p>
      <w:r>
        <w:t>33</w:t>
        <w:tab/>
        <w:t>S. 84</w:t>
      </w:r>
    </w:p>
    <w:p>
      <w:r>
        <w:t>40</w:t>
        <w:tab/>
        <w:t>Die Beschwerden wegen s[2{versagte}r 1{Druckerlaubnis}]s, Bd. 2</w:t>
      </w:r>
    </w:p>
    <w:p>
      <w:r>
        <w:t>41</w:t>
        <w:tab/>
        <w:t>t[Trierer Zeitung]t</w:t>
      </w:r>
    </w:p>
    <w:p>
      <w:r>
        <w:t>43</w:t>
        <w:tab/>
        <w:t>1845</w:t>
      </w:r>
    </w:p>
    <w:p>
      <w:r>
        <w:br/>
        <w:t>30</w:t>
        <w:tab/>
        <w:t>Nr. 23</w:t>
      </w:r>
    </w:p>
    <w:p>
      <w:r>
        <w:t>33</w:t>
        <w:tab/>
        <w:t>S. 84</w:t>
      </w:r>
    </w:p>
    <w:p>
      <w:r>
        <w:t>40</w:t>
        <w:tab/>
        <w:t>Die Beschwerde des p[4{Professor}s 2{Anton} 1{Gubitz}]p</w:t>
      </w:r>
    </w:p>
    <w:p>
      <w:r>
        <w:t>43</w:t>
        <w:tab/>
        <w:t>1844</w:t>
      </w:r>
    </w:p>
    <w:p>
      <w:r>
        <w:br/>
        <w:t>30</w:t>
        <w:tab/>
        <w:t>Nr. 24</w:t>
      </w:r>
    </w:p>
    <w:p>
      <w:r>
        <w:t>33</w:t>
        <w:tab/>
        <w:t>S. 84</w:t>
      </w:r>
    </w:p>
    <w:p>
      <w:r>
        <w:t>40</w:t>
        <w:tab/>
        <w:t>Antrag auf s[Verwarnung der t[Trierschen Zeitung]t]s</w:t>
      </w:r>
    </w:p>
    <w:p>
      <w:r>
        <w:t>43</w:t>
        <w:tab/>
        <w:t>1844 - 1848</w:t>
      </w:r>
    </w:p>
    <w:p>
      <w:r>
        <w:br/>
        <w:t>30</w:t>
        <w:tab/>
        <w:t>Nr. 25</w:t>
      </w:r>
    </w:p>
    <w:p>
      <w:r>
        <w:t>33</w:t>
        <w:tab/>
        <w:t>S. 84</w:t>
      </w:r>
    </w:p>
    <w:p>
      <w:r>
        <w:t>40</w:t>
        <w:tab/>
        <w:t>Antrag auf s[Verwarnung des "t[Sprecher]ts" od. "t[Rheinisch-Westphälischen Anzeiger]ts"]s</w:t>
      </w:r>
    </w:p>
    <w:p>
      <w:r>
        <w:t>41</w:t>
        <w:tab/>
        <w:t>p[2{Karl} 1{Grün}]p u. p[2{H. O.} 1{Lüning}]p</w:t>
      </w:r>
    </w:p>
    <w:p>
      <w:r>
        <w:t>43</w:t>
        <w:tab/>
        <w:t>1844</w:t>
      </w:r>
    </w:p>
    <w:p>
      <w:r>
        <w:br/>
        <w:t>30</w:t>
        <w:tab/>
        <w:t>Nr. 27</w:t>
      </w:r>
    </w:p>
    <w:p>
      <w:r>
        <w:t>33</w:t>
        <w:tab/>
        <w:t>S. 84</w:t>
      </w:r>
    </w:p>
    <w:p>
      <w:r>
        <w:t>40</w:t>
        <w:tab/>
        <w:t>Anträge auf s[Verwarnung des t[Erfurter Stadt- und Landboten]t]s</w:t>
      </w:r>
    </w:p>
    <w:p>
      <w:r>
        <w:t>43</w:t>
        <w:tab/>
        <w:t>1846</w:t>
      </w:r>
    </w:p>
    <w:p>
      <w:r>
        <w:br/>
        <w:t>30</w:t>
        <w:tab/>
        <w:t>Nr. 28</w:t>
      </w:r>
    </w:p>
    <w:p>
      <w:r>
        <w:t>33</w:t>
        <w:tab/>
        <w:t>S. 84</w:t>
      </w:r>
    </w:p>
    <w:p>
      <w:r>
        <w:t>40</w:t>
        <w:tab/>
        <w:t>Antrag gegen den p[5{s[Buchhändler]s} 2{Emil} 1{Baensch} zu 6{o[Magdeburg]o}]p, desgl. gegen den p[5{s[Buchhändler]s} 2{Ernst Friedrich} 1{Fürst} zu 6{o[Nordhausen]o}]p</w:t>
      </w:r>
    </w:p>
    <w:p>
      <w:r>
        <w:t>43</w:t>
        <w:tab/>
        <w:t>1845 - 1848</w:t>
      </w:r>
    </w:p>
    <w:p>
      <w:r>
        <w:br/>
        <w:t>30</w:t>
        <w:tab/>
        <w:t>Nr. 29</w:t>
      </w:r>
    </w:p>
    <w:p>
      <w:r>
        <w:t>33</w:t>
        <w:tab/>
        <w:t>S. 84</w:t>
      </w:r>
    </w:p>
    <w:p>
      <w:r>
        <w:t>40</w:t>
        <w:tab/>
        <w:t>Die gegen p[5{s[&lt;Buchhändler&gt;]s &lt;und Buchdrucker&gt;} 2{Ferdinand} 1{Reichhardt}, 6{o[Berlin]o}]p, notwendig gewordene s[2{Entziehung} seiner 1{Konzession als Buchhändler und Buchdrucker}]s</w:t>
      </w:r>
    </w:p>
    <w:p>
      <w:r>
        <w:t>43</w:t>
        <w:tab/>
        <w:t>1847</w:t>
      </w:r>
    </w:p>
    <w:p>
      <w:r>
        <w:br/>
        <w:t>30</w:t>
        <w:tab/>
        <w:t>Nr. 30</w:t>
      </w:r>
    </w:p>
    <w:p>
      <w:r>
        <w:t>33</w:t>
        <w:tab/>
        <w:t>S. 85</w:t>
      </w:r>
    </w:p>
    <w:p>
      <w:r>
        <w:t>40</w:t>
        <w:tab/>
        <w:t>Antrag auf s[Verwarnung der k[1{p[2{C. W.} 1{Leske}]p'schen s[Buchhandlung]s} zu 2{o[Darmstadt]o}]k]s</w:t>
      </w:r>
    </w:p>
    <w:p>
      <w:r>
        <w:t>41</w:t>
        <w:tab/>
        <w:t>p[2{Karl} 1{Grün}]p, p[Püttmann]p, p[2{Karl} 1{Heinzen}]p</w:t>
      </w:r>
    </w:p>
    <w:p>
      <w:r>
        <w:t>43</w:t>
        <w:tab/>
        <w:t>1845 - 1846</w:t>
      </w:r>
    </w:p>
    <w:p>
      <w:r>
        <w:br/>
        <w:t>26</w:t>
        <w:tab/>
        <w:t>J</w:t>
      </w:r>
    </w:p>
    <w:p>
      <w:r>
        <w:t>27</w:t>
        <w:tab/>
        <w:t>J. k[Oberzensurgericht]k</w:t>
      </w:r>
    </w:p>
    <w:p>
      <w:r>
        <w:t>30</w:t>
        <w:tab/>
        <w:t>Nr. 1</w:t>
      </w:r>
    </w:p>
    <w:p>
      <w:r>
        <w:t>33</w:t>
        <w:tab/>
        <w:t>S. 86</w:t>
      </w:r>
    </w:p>
    <w:p>
      <w:r>
        <w:t>40</w:t>
        <w:tab/>
        <w:t>Die materielle Korrespondenz mit dem k[Justizministerium]k u. der k[Zensurverwaltung]k, Bd. 1 - 2</w:t>
      </w:r>
    </w:p>
    <w:p>
      <w:r>
        <w:t>43</w:t>
        <w:tab/>
        <w:t>1843 - 1847</w:t>
      </w:r>
    </w:p>
    <w:p>
      <w:r>
        <w:br/>
        <w:t>30</w:t>
        <w:tab/>
        <w:t>Nr. 4</w:t>
      </w:r>
    </w:p>
    <w:p>
      <w:r>
        <w:t>33</w:t>
        <w:tab/>
        <w:t>S. 86</w:t>
      </w:r>
    </w:p>
    <w:p>
      <w:r>
        <w:t>40</w:t>
        <w:tab/>
        <w:t>Die Jahresberichte des k[Oberzensurgericht]ks</w:t>
      </w:r>
    </w:p>
    <w:p>
      <w:r>
        <w:t>43</w:t>
        <w:tab/>
        <w:t>1843 - 1847</w:t>
      </w:r>
    </w:p>
    <w:p>
      <w:r>
        <w:br/>
        <w:t>30</w:t>
        <w:tab/>
        <w:t>Nr. 5</w:t>
      </w:r>
    </w:p>
    <w:p>
      <w:r>
        <w:t>33</w:t>
        <w:tab/>
        <w:t>S. 86</w:t>
      </w:r>
    </w:p>
    <w:p>
      <w:r>
        <w:t>40</w:t>
        <w:tab/>
        <w:t>Acta miscellana des k[Oberzensurgericht]ks</w:t>
      </w:r>
    </w:p>
    <w:p>
      <w:r>
        <w:t>43</w:t>
        <w:tab/>
        <w:t>1843 - 1847</w:t>
      </w:r>
    </w:p>
    <w:p>
      <w:r>
        <w:br/>
        <w:t>30</w:t>
        <w:tab/>
        <w:t>Nr. 8</w:t>
      </w:r>
    </w:p>
    <w:p>
      <w:r>
        <w:t>33</w:t>
        <w:tab/>
        <w:t>S. 86</w:t>
      </w:r>
    </w:p>
    <w:p>
      <w:r>
        <w:t>40</w:t>
        <w:tab/>
        <w:t>Präsidialakten &lt;des k[Oberzensurgericht]ks&gt;</w:t>
      </w:r>
    </w:p>
    <w:p>
      <w:r>
        <w:t>43</w:t>
        <w:tab/>
        <w:t>1843 - 1848</w:t>
      </w:r>
    </w:p>
    <w:p/>
    <w:p/>
    <w:p>
      <w:r>
        <w:br/>
        <w:t>20</w:t>
        <w:tab/>
        <w:t>I. HA, Rep. 103 (M)</w:t>
      </w:r>
    </w:p>
    <w:p>
      <w:r>
        <w:t>21</w:t>
        <w:tab/>
        <w:t>Generalpostmeister, Generalpostamt</w:t>
      </w:r>
    </w:p>
    <w:p>
      <w:r>
        <w:t>22</w:t>
        <w:tab/>
        <w:t>I. Hauptabteilung \ Rep. 103, Generalpostmeister bzw. Generalpostamt</w:t>
      </w:r>
    </w:p>
    <w:p>
      <w:r>
        <w:t>23</w:t>
        <w:tab/>
        <w:t>1646 - 1867</w:t>
      </w:r>
    </w:p>
    <w:p>
      <w:r>
        <w:t>24</w:t>
        <w:tab/>
        <w:t>Findkartei</w:t>
      </w:r>
    </w:p>
    <w:p>
      <w:r>
        <w:t>26a</w:t>
        <w:tab/>
        <w:t>7.8.1.</w:t>
      </w:r>
    </w:p>
    <w:p>
      <w:r>
        <w:t>27</w:t>
        <w:tab/>
        <w:t>7. Postbetrieb \ 7.8. Zeitungswesen \ 7.8.1. Gesetzessammlung</w:t>
      </w:r>
    </w:p>
    <w:p>
      <w:r>
        <w:t>30</w:t>
        <w:tab/>
        <w:t>Nr. 982</w:t>
      </w:r>
    </w:p>
    <w:p>
      <w:r>
        <w:t>40</w:t>
        <w:tab/>
        <w:t>Prüfung der Rechte des p[5{Geheimen Oberhofbuchdrucker}s 1{Decker}]p wegen des s[1{Druck}es der 2{Gesetzessammlung}]s</w:t>
      </w:r>
    </w:p>
    <w:p>
      <w:r>
        <w:t>43</w:t>
        <w:tab/>
        <w:t>1835 - 1839</w:t>
      </w:r>
    </w:p>
    <w:p>
      <w:r>
        <w:br/>
        <w:t>26a</w:t>
        <w:tab/>
        <w:t>7.8.2.</w:t>
      </w:r>
    </w:p>
    <w:p>
      <w:r>
        <w:t>27</w:t>
        <w:tab/>
        <w:t>7. Postbetrieb \ 7.8. Zeitungswesen \ 7.8.2. Amtsblätter</w:t>
      </w:r>
    </w:p>
    <w:p>
      <w:r>
        <w:t>30</w:t>
        <w:tab/>
        <w:t>Nr. 986</w:t>
      </w:r>
    </w:p>
    <w:p>
      <w:r>
        <w:t>40</w:t>
        <w:tab/>
        <w:t>Herausgabe der s[Regierungsamtsblätter]s</w:t>
      </w:r>
    </w:p>
    <w:p>
      <w:r>
        <w:t>43</w:t>
        <w:tab/>
        <w:t>1818 - 1819 ; 1847 - 1850</w:t>
      </w:r>
    </w:p>
    <w:p>
      <w:r>
        <w:br/>
        <w:t>30</w:t>
        <w:tab/>
        <w:t>Nr. 987 - 989</w:t>
      </w:r>
    </w:p>
    <w:p>
      <w:r>
        <w:t>40</w:t>
        <w:tab/>
        <w:t>s[2{Debit} der 1{Amtsblätter}]s. Provision der Postbeamten für den s[2{Vertrieb} der 1{Amtsblätter}]s</w:t>
      </w:r>
    </w:p>
    <w:p>
      <w:r>
        <w:t>43</w:t>
        <w:tab/>
        <w:t>1812 - 1852</w:t>
      </w:r>
    </w:p>
    <w:p>
      <w:r>
        <w:t>50</w:t>
        <w:tab/>
        <w:t>3 Bde.</w:t>
      </w:r>
    </w:p>
    <w:p>
      <w:r>
        <w:br/>
        <w:t>30</w:t>
        <w:tab/>
        <w:t>Nr. 990</w:t>
      </w:r>
    </w:p>
    <w:p>
      <w:r>
        <w:t>40</w:t>
        <w:tab/>
        <w:t>s[2{Herausgabe} des 1{Amtsblatt}]ses des königlichen Postdepartements. Veröffentlichungen im s[Postamtsblatt]s</w:t>
      </w:r>
    </w:p>
    <w:p>
      <w:r>
        <w:t>43</w:t>
        <w:tab/>
        <w:t>1816 - 1867</w:t>
      </w:r>
    </w:p>
    <w:p>
      <w:r>
        <w:br/>
        <w:t>30</w:t>
        <w:tab/>
        <w:t>Nr. 991</w:t>
      </w:r>
    </w:p>
    <w:p>
      <w:r>
        <w:t>40</w:t>
        <w:tab/>
        <w:t>Haltung der s[Amtsblätter]s. Dispensationen von der Haltung der Amtsblätter</w:t>
      </w:r>
    </w:p>
    <w:p>
      <w:r>
        <w:t>43</w:t>
        <w:tab/>
        <w:t>1827 - 1865</w:t>
      </w:r>
    </w:p>
    <w:p>
      <w:r>
        <w:br/>
        <w:t>26a</w:t>
        <w:tab/>
        <w:t>7.8.3.</w:t>
      </w:r>
    </w:p>
    <w:p>
      <w:r>
        <w:t>27</w:t>
        <w:tab/>
        <w:t>7. Postbetrieb \ 7.8. Zeitungswesen \ 7.8.3. s[Intelligenzblätter]s</w:t>
      </w:r>
    </w:p>
    <w:p>
      <w:r>
        <w:t>30</w:t>
        <w:tab/>
        <w:t>Nr. 992 - 994</w:t>
      </w:r>
    </w:p>
    <w:p>
      <w:r>
        <w:t>40</w:t>
        <w:tab/>
        <w:t>Aufnahme von Artikeln in die s[Intelligenzblätter]s</w:t>
      </w:r>
    </w:p>
    <w:p>
      <w:r>
        <w:t>43</w:t>
        <w:tab/>
        <w:t>1827 - 1850</w:t>
      </w:r>
    </w:p>
    <w:p>
      <w:r>
        <w:t>50</w:t>
        <w:tab/>
        <w:t>3 Bde.</w:t>
      </w:r>
    </w:p>
    <w:p>
      <w:r>
        <w:br/>
        <w:t>30</w:t>
        <w:tab/>
        <w:t>Nr. 995</w:t>
      </w:r>
    </w:p>
    <w:p>
      <w:r>
        <w:t>40</w:t>
        <w:tab/>
        <w:t>s[Intelligenzblätter]s</w:t>
      </w:r>
    </w:p>
    <w:p>
      <w:r>
        <w:t>43</w:t>
        <w:tab/>
        <w:t>1728 - 1836</w:t>
      </w:r>
    </w:p>
    <w:p>
      <w:r>
        <w:br/>
        <w:t>30</w:t>
        <w:tab/>
        <w:t>Nr. 996 - 997</w:t>
      </w:r>
    </w:p>
    <w:p>
      <w:r>
        <w:t>40</w:t>
        <w:tab/>
        <w:t>Abführung von Überschußgeldern der s[Intelligenzblätter]s an das k[Potsdamer Waisenhaus]k</w:t>
      </w:r>
    </w:p>
    <w:p>
      <w:r>
        <w:t>43</w:t>
        <w:tab/>
        <w:t>1728 - 1802 ; 1818 - 1855</w:t>
      </w:r>
    </w:p>
    <w:p>
      <w:r>
        <w:t>50</w:t>
        <w:tab/>
        <w:t>2 Bde.</w:t>
      </w:r>
    </w:p>
    <w:p>
      <w:r>
        <w:br/>
        <w:t>30</w:t>
        <w:tab/>
        <w:t>Nr. 1000</w:t>
      </w:r>
    </w:p>
    <w:p>
      <w:r>
        <w:t>40</w:t>
        <w:tab/>
        <w:t>s[Zensur]s der s[Intelligenzblätter]s</w:t>
      </w:r>
    </w:p>
    <w:p>
      <w:r>
        <w:t>43</w:t>
        <w:tab/>
        <w:t>1800 - 1848</w:t>
      </w:r>
    </w:p>
    <w:p>
      <w:r>
        <w:br/>
        <w:t>30</w:t>
        <w:tab/>
        <w:t>Nr. 1001</w:t>
      </w:r>
    </w:p>
    <w:p>
      <w:r>
        <w:t>40</w:t>
        <w:tab/>
        <w:t>Pachtung der s[Intelligenzblätter]s durch das k[Generalpostamt]k</w:t>
      </w:r>
    </w:p>
    <w:p>
      <w:r>
        <w:t>43</w:t>
        <w:tab/>
        <w:t>1806 - 1817</w:t>
      </w:r>
    </w:p>
    <w:p>
      <w:r>
        <w:br/>
        <w:t>30</w:t>
        <w:tab/>
        <w:t>Nr. 1002</w:t>
      </w:r>
    </w:p>
    <w:p>
      <w:r>
        <w:t>40</w:t>
        <w:tab/>
        <w:t>Vereinigung der s[Intelligenzblätter]s mit den s[Amtsblätter]sn. Einrichtung von s[Intelligenzkontor]ss in o[Frankfurt a. M.]o, o[Köslin]o, o[Bromberg]o und o[Merseburg]o</w:t>
      </w:r>
    </w:p>
    <w:p>
      <w:r>
        <w:t>43</w:t>
        <w:tab/>
        <w:t>1817 - 1834</w:t>
      </w:r>
    </w:p>
    <w:p>
      <w:r>
        <w:br/>
        <w:t>30</w:t>
        <w:tab/>
        <w:t>Nr. 1003</w:t>
      </w:r>
    </w:p>
    <w:p>
      <w:r>
        <w:t>40</w:t>
        <w:tab/>
        <w:t>Normaletats für die k[Intelligenzblattverwaltung]k</w:t>
      </w:r>
    </w:p>
    <w:p>
      <w:r>
        <w:t>43</w:t>
        <w:tab/>
        <w:t>1827 - 1849</w:t>
      </w:r>
    </w:p>
    <w:p>
      <w:r>
        <w:br/>
        <w:t>30</w:t>
        <w:tab/>
        <w:t>Nr. 1004</w:t>
      </w:r>
    </w:p>
    <w:p>
      <w:r>
        <w:t>40</w:t>
        <w:tab/>
        <w:t>Berechnung der Rekognitionen für s[Wochenblätter]s durch die s[Intelligenzblätterkontor]se</w:t>
      </w:r>
    </w:p>
    <w:p>
      <w:r>
        <w:t>43</w:t>
        <w:tab/>
        <w:t>1831 - 1848</w:t>
      </w:r>
    </w:p>
    <w:p>
      <w:r>
        <w:br/>
        <w:t>30</w:t>
        <w:tab/>
        <w:t>Nr. 1005 - 1007</w:t>
      </w:r>
    </w:p>
    <w:p>
      <w:r>
        <w:t>40</w:t>
        <w:tab/>
        <w:t>Verpachtung des t[Berliner Intelligenzblatt]tes</w:t>
      </w:r>
    </w:p>
    <w:p>
      <w:r>
        <w:t>43</w:t>
        <w:tab/>
        <w:t>1833 - 1850</w:t>
      </w:r>
    </w:p>
    <w:p>
      <w:r>
        <w:t>50</w:t>
        <w:tab/>
        <w:t>3 Bde.</w:t>
      </w:r>
    </w:p>
    <w:p>
      <w:r>
        <w:br/>
        <w:t>30</w:t>
        <w:tab/>
        <w:t>Nr. 1008 - 1009</w:t>
      </w:r>
    </w:p>
    <w:p>
      <w:r>
        <w:t>40</w:t>
        <w:tab/>
        <w:t>Aufhebung des s[Intelligenzblattinstitut]ss</w:t>
      </w:r>
    </w:p>
    <w:p>
      <w:r>
        <w:t>43</w:t>
        <w:tab/>
        <w:t>1837 - 1848</w:t>
      </w:r>
    </w:p>
    <w:p>
      <w:r>
        <w:t>50</w:t>
        <w:tab/>
        <w:t>2 Bde.</w:t>
      </w:r>
    </w:p>
    <w:p>
      <w:r>
        <w:br/>
        <w:t>26a</w:t>
        <w:tab/>
        <w:t>7.8.4.</w:t>
      </w:r>
    </w:p>
    <w:p>
      <w:r>
        <w:t>27</w:t>
        <w:tab/>
        <w:t>7. Postbetrieb \ 7.8. Zeitungswesen \ 7.8.4. Zeitungen und Zeitschriften</w:t>
      </w:r>
    </w:p>
    <w:p>
      <w:r>
        <w:t>30</w:t>
        <w:tab/>
        <w:t>Nr. 1011</w:t>
      </w:r>
    </w:p>
    <w:p>
      <w:r>
        <w:t>40</w:t>
        <w:tab/>
        <w:t>s[2{Untersagter} 1{Debit}]s verschiedener s[Zeitung]sen und Broschüren, Bd. 2</w:t>
      </w:r>
    </w:p>
    <w:p>
      <w:r>
        <w:t>43</w:t>
        <w:tab/>
        <w:t>1798 - 1822</w:t>
      </w:r>
    </w:p>
    <w:p>
      <w:r>
        <w:br/>
        <w:t>30</w:t>
        <w:tab/>
        <w:t>Nr. 1012 - 1013</w:t>
      </w:r>
    </w:p>
    <w:p>
      <w:r>
        <w:t>40</w:t>
        <w:tab/>
        <w:t>s[2{Untersagter} 1{Debit}]s verschiedener s[Zeitung]sen. Rückzahlung des s[Abonnentenpreis]ses, Bd. 3 - 4</w:t>
      </w:r>
    </w:p>
    <w:p>
      <w:r>
        <w:t>43</w:t>
        <w:tab/>
        <w:t>1823 - 1853</w:t>
      </w:r>
    </w:p>
    <w:p>
      <w:r>
        <w:br/>
        <w:t>30</w:t>
        <w:tab/>
        <w:t>Nr. 1014 - 1015</w:t>
      </w:r>
    </w:p>
    <w:p>
      <w:r>
        <w:t>40</w:t>
        <w:tab/>
        <w:t>s[Debit]s der s[Zeitung]sen und s[2{periodische}n 1{Schrift}]sen</w:t>
      </w:r>
    </w:p>
    <w:p>
      <w:r>
        <w:t>43</w:t>
        <w:tab/>
        <w:t>1798 - 1866</w:t>
      </w:r>
    </w:p>
    <w:p>
      <w:r>
        <w:t>50</w:t>
        <w:tab/>
        <w:t>2 Bde.</w:t>
      </w:r>
    </w:p>
    <w:p>
      <w:r>
        <w:br/>
        <w:t>30</w:t>
        <w:tab/>
        <w:t>Nr. 1016 - 1019</w:t>
      </w:r>
    </w:p>
    <w:p>
      <w:r>
        <w:t>40</w:t>
        <w:tab/>
        <w:t>Bestimmung der s[Zeitungspreis]se. s[2{Provision von verkauften} 1{Zeitung}]sen</w:t>
      </w:r>
    </w:p>
    <w:p>
      <w:r>
        <w:t>43</w:t>
        <w:tab/>
        <w:t>1811 - 1867</w:t>
      </w:r>
    </w:p>
    <w:p>
      <w:r>
        <w:t>45</w:t>
        <w:tab/>
        <w:t>Bd. 2 hat 2 Teile.</w:t>
      </w:r>
    </w:p>
    <w:p>
      <w:r>
        <w:t>50</w:t>
        <w:tab/>
        <w:t>3 Bde.</w:t>
      </w:r>
    </w:p>
    <w:p>
      <w:r>
        <w:br/>
        <w:t>30</w:t>
        <w:tab/>
        <w:t>Nr. 1020</w:t>
      </w:r>
    </w:p>
    <w:p>
      <w:r>
        <w:t>40</w:t>
        <w:tab/>
        <w:t>Nachweisungen der s[Zeitungspreis]se und Provision bei allen preußischen Postämtern</w:t>
      </w:r>
    </w:p>
    <w:p>
      <w:r>
        <w:t>45</w:t>
        <w:tab/>
        <w:t>nach 1815</w:t>
      </w:r>
    </w:p>
    <w:p>
      <w:r>
        <w:br/>
        <w:t>30</w:t>
        <w:tab/>
        <w:t>Nr. 1021 - 1022</w:t>
      </w:r>
    </w:p>
    <w:p>
      <w:r>
        <w:t>40</w:t>
        <w:tab/>
        <w:t>Verkauf der t[Allgemeinen Preußischen Staatszeitung]t</w:t>
      </w:r>
    </w:p>
    <w:p>
      <w:r>
        <w:t>43</w:t>
        <w:tab/>
        <w:t>1818 - 1852</w:t>
      </w:r>
    </w:p>
    <w:p>
      <w:r>
        <w:t>50</w:t>
        <w:tab/>
        <w:t>2 Bde.</w:t>
      </w:r>
    </w:p>
    <w:p>
      <w:r>
        <w:br/>
        <w:t>30</w:t>
        <w:tab/>
        <w:t>Nr. 1025 - 1026</w:t>
      </w:r>
    </w:p>
    <w:p>
      <w:r>
        <w:t>40</w:t>
        <w:tab/>
        <w:t>s[Zeitungsregulativ]s</w:t>
      </w:r>
    </w:p>
    <w:p>
      <w:r>
        <w:t>43</w:t>
        <w:tab/>
        <w:t>1821 - 1850</w:t>
      </w:r>
    </w:p>
    <w:p>
      <w:r>
        <w:t>50</w:t>
        <w:tab/>
        <w:t>2 Bde.</w:t>
      </w:r>
    </w:p>
    <w:p>
      <w:r>
        <w:br/>
        <w:t>30</w:t>
        <w:tab/>
        <w:t>Nr. 1027 - 1029</w:t>
      </w:r>
    </w:p>
    <w:p>
      <w:r>
        <w:t>40</w:t>
        <w:tab/>
        <w:t>s[Zeitungsstempelsteuer]s und s[Zeitungsstempelsteuergesetz]s</w:t>
      </w:r>
    </w:p>
    <w:p>
      <w:r>
        <w:t>43</w:t>
        <w:tab/>
        <w:t>1821 - 1867</w:t>
      </w:r>
    </w:p>
    <w:p>
      <w:r>
        <w:t>50</w:t>
        <w:tab/>
        <w:t>3 Bde.</w:t>
      </w:r>
    </w:p>
    <w:p>
      <w:r>
        <w:br/>
        <w:t>30</w:t>
        <w:tab/>
        <w:t>Nr. 1030</w:t>
      </w:r>
    </w:p>
    <w:p>
      <w:r>
        <w:t>40</w:t>
        <w:tab/>
        <w:t>s[Zeitungsbestellung]sen. Berichtigung der s[Zeitungsgeld]ser</w:t>
      </w:r>
    </w:p>
    <w:p>
      <w:r>
        <w:t>43</w:t>
        <w:tab/>
        <w:t>1823 - 1852</w:t>
      </w:r>
    </w:p>
    <w:p>
      <w:r>
        <w:br/>
        <w:t>30</w:t>
        <w:tab/>
        <w:t>Nr. 1031</w:t>
      </w:r>
    </w:p>
    <w:p>
      <w:r>
        <w:t>40</w:t>
        <w:tab/>
        <w:t>Berechnung der s[Zeitungsprovision]s. Bescheinigung der s[Zeitungsdebitberechnung]sen. s[Zeitungsbücher]s</w:t>
      </w:r>
    </w:p>
    <w:p>
      <w:r>
        <w:t>43</w:t>
        <w:tab/>
        <w:t>1824 - 1841</w:t>
      </w:r>
    </w:p>
    <w:p>
      <w:r>
        <w:br/>
        <w:t>30</w:t>
        <w:tab/>
        <w:t>Nr. 1032 - 1033</w:t>
      </w:r>
    </w:p>
    <w:p>
      <w:r>
        <w:t>40</w:t>
        <w:tab/>
        <w:t>s[2{Preise und Verkauf} der 1{Zeitung}]sen und s[2{&lt;Preise und Verkauf&gt;} 1{Zeitschrift}]sen bei denen eine s[buchhändlerische Konkurrenz]s eintritt</w:t>
      </w:r>
    </w:p>
    <w:p>
      <w:r>
        <w:t>43</w:t>
        <w:tab/>
        <w:t>1824 - 1856</w:t>
      </w:r>
    </w:p>
    <w:p>
      <w:r>
        <w:t>50</w:t>
        <w:tab/>
        <w:t>2 Bde.</w:t>
      </w:r>
    </w:p>
    <w:p>
      <w:r>
        <w:br/>
        <w:t>30</w:t>
        <w:tab/>
        <w:t>Nr. 1034</w:t>
      </w:r>
    </w:p>
    <w:p>
      <w:r>
        <w:t>40</w:t>
        <w:tab/>
        <w:t>Herausgabe des t[Allgemeinen Anzeiger]ts</w:t>
      </w:r>
    </w:p>
    <w:p>
      <w:r>
        <w:t>43</w:t>
        <w:tab/>
        <w:t>1826 - 1832</w:t>
      </w:r>
    </w:p>
    <w:p>
      <w:r>
        <w:br/>
        <w:t>30</w:t>
        <w:tab/>
        <w:t>Nr. 1035</w:t>
      </w:r>
    </w:p>
    <w:p>
      <w:r>
        <w:t>40</w:t>
        <w:tab/>
        <w:t>Portoaufschlag für s[2{Ankündigung}en von 1{Bücher}]sn, Sämereien und andere, s[2{den s[Zeitung]sen als außergewöhnlich zugefügte} 1{Kataloge}]s</w:t>
      </w:r>
    </w:p>
    <w:p>
      <w:r>
        <w:t>43</w:t>
        <w:tab/>
        <w:t>1827 - 1863</w:t>
      </w:r>
    </w:p>
    <w:p>
      <w:r>
        <w:br/>
        <w:t>30</w:t>
        <w:tab/>
        <w:t>Nr. 1037</w:t>
      </w:r>
    </w:p>
    <w:p>
      <w:r>
        <w:t>40</w:t>
        <w:tab/>
        <w:t>Verteilung und Versendung der Ankündigungen und s[Probeblätter von s[Zeitschrift]sen]s durch die Postanstalten</w:t>
      </w:r>
    </w:p>
    <w:p>
      <w:r>
        <w:t>43</w:t>
        <w:tab/>
        <w:t>1840 - 1863</w:t>
      </w:r>
    </w:p>
    <w:p>
      <w:r>
        <w:br/>
        <w:t>30</w:t>
        <w:tab/>
        <w:t>Nr. 1038</w:t>
      </w:r>
    </w:p>
    <w:p>
      <w:r>
        <w:t>40</w:t>
        <w:tab/>
        <w:t>Gesetzliche Bestimmungen für die s[Pressezensur]s</w:t>
      </w:r>
    </w:p>
    <w:p>
      <w:r>
        <w:t>43</w:t>
        <w:tab/>
        <w:t>1841 - 1850 ; 1857</w:t>
      </w:r>
    </w:p>
    <w:p>
      <w:r>
        <w:br/>
        <w:t>30</w:t>
        <w:tab/>
        <w:t>Nr. 1040</w:t>
      </w:r>
    </w:p>
    <w:p>
      <w:r>
        <w:t>40</w:t>
        <w:tab/>
        <w:t>Verhandlungen mit den deutschen Postverwaltungen über s[Zeitungsverkehr]s und s[Zeitungswesen]s im k[Postverein]ksgebiet</w:t>
      </w:r>
    </w:p>
    <w:p>
      <w:r>
        <w:t>43</w:t>
        <w:tab/>
        <w:t>1849 - 1854</w:t>
      </w:r>
    </w:p>
    <w:p>
      <w:r>
        <w:br/>
        <w:t>30</w:t>
        <w:tab/>
        <w:t>Nr. 1041</w:t>
      </w:r>
    </w:p>
    <w:p>
      <w:r>
        <w:t>40</w:t>
        <w:tab/>
        <w:t>Überlassung von Unterlagen zur Benutzung für die k[Zentralstelle für s[Preßangelegenheit]sen]k</w:t>
      </w:r>
    </w:p>
    <w:p>
      <w:r>
        <w:t>43</w:t>
        <w:tab/>
        <w:t>1853 - 1860</w:t>
      </w:r>
    </w:p>
    <w:p>
      <w:r>
        <w:br/>
        <w:t>30</w:t>
        <w:tab/>
        <w:t>Nr. 1042</w:t>
      </w:r>
    </w:p>
    <w:p>
      <w:r>
        <w:t>40</w:t>
        <w:tab/>
        <w:t>Verwaltungsresultate beim s[Zeitungskomtoir]s (z[1871]z s[Postzeitungsamt]s)</w:t>
      </w:r>
    </w:p>
    <w:p>
      <w:r>
        <w:t>43</w:t>
        <w:tab/>
        <w:t>1860</w:t>
      </w:r>
    </w:p>
    <w:p/>
    <w:p/>
    <w:p>
      <w:r>
        <w:br/>
        <w:t>20</w:t>
        <w:tab/>
        <w:t>1. HA, Rep. 120 (M)</w:t>
      </w:r>
    </w:p>
    <w:p>
      <w:r>
        <w:t>21</w:t>
        <w:tab/>
        <w:t>Ministerium für Handel und Gewerbe</w:t>
      </w:r>
    </w:p>
    <w:p>
      <w:r>
        <w:t>22</w:t>
        <w:tab/>
        <w:t>I. Hauptabteilung \ Rep. 120 Ministerium für Handel und Gewerbe</w:t>
      </w:r>
    </w:p>
    <w:p>
      <w:r>
        <w:t>23</w:t>
        <w:tab/>
        <w:t>1808 - 1935</w:t>
      </w:r>
    </w:p>
    <w:p>
      <w:r>
        <w:t>24</w:t>
        <w:tab/>
        <w:t>Findbuch</w:t>
      </w:r>
    </w:p>
    <w:p>
      <w:r>
        <w:t>25</w:t>
        <w:tab/>
        <w:t>Findbücher, 24 Bde. / Zu diesem Bestand existiert ein Spezialinventar: "Zur Geschichte der Produktivkräfte und Produktionsverhältnisse in Preußen 1810 - 1933. Spezialinventar des Bestandes Preuß. Ministerium für Handel und Gewerbe, Bd. 1 - 3, bearbeitet von Herbert Buck, Hermann Böhlaus Nachf., Weimar 1966. Es befindet sich im GStAPk, Forschungssaal, Handapparat: 69: 6 / Band 1 des Spezialinventars besteht aus Bd. 1.1 und Bd. 1.2; Zu beachten sind die Register (Geographisches Register, Körperschafts- und Stichwortregister) am Ende der Bände. Die Stichwortregister zeigen auch Akten zu Buchdruckergewerbeberechtigungen, Buchbindern, Buchdruckern, Buchdruckereien, Buchdruckereibesitzern an, welche nicht mit aufgenommen wurden.</w:t>
      </w:r>
    </w:p>
    <w:p>
      <w:r>
        <w:t>26</w:t>
        <w:tab/>
        <w:t>CB I</w:t>
      </w:r>
    </w:p>
    <w:p>
      <w:r>
        <w:t>27</w:t>
        <w:tab/>
        <w:t>Central-Büro \ I</w:t>
      </w:r>
    </w:p>
    <w:p>
      <w:r>
        <w:t>30</w:t>
        <w:tab/>
        <w:t>Nr. 59</w:t>
      </w:r>
    </w:p>
    <w:p>
      <w:r>
        <w:t>33</w:t>
        <w:tab/>
        <w:t>Bd. Zentralbüro, S. 13</w:t>
      </w:r>
    </w:p>
    <w:p>
      <w:r>
        <w:t>40</w:t>
        <w:tab/>
        <w:t>Die Angelegenheiten der s[Bibliothek &lt;des Ministeriums für Handel und Gewerbe&gt;]s, Bd. 1 - 2</w:t>
      </w:r>
    </w:p>
    <w:p>
      <w:r>
        <w:t>43</w:t>
        <w:tab/>
        <w:t>1879 - 1933</w:t>
      </w:r>
    </w:p>
    <w:p>
      <w:r>
        <w:br/>
        <w:t>30</w:t>
        <w:tab/>
        <w:t>Nr. 63</w:t>
      </w:r>
    </w:p>
    <w:p>
      <w:r>
        <w:t>33</w:t>
        <w:tab/>
        <w:t>Bd. Zentralbüro, S. 14</w:t>
      </w:r>
    </w:p>
    <w:p>
      <w:r>
        <w:t>40</w:t>
        <w:tab/>
        <w:t>Die s[2{Einsendung und Annschaffung} von 1{Drucksachen}]s und Berichtigung des s[Adresskalender]ss pp. , Bd. 1 - 11</w:t>
      </w:r>
    </w:p>
    <w:p>
      <w:r>
        <w:t>43</w:t>
        <w:tab/>
        <w:t>1879 - 1928</w:t>
      </w:r>
    </w:p>
    <w:p>
      <w:r>
        <w:br/>
        <w:t>26</w:t>
        <w:tab/>
        <w:t>A I, 1</w:t>
      </w:r>
    </w:p>
    <w:p>
      <w:r>
        <w:t>27</w:t>
        <w:tab/>
        <w:t>A. Allgemeine Verwaltung \ I \ 1</w:t>
      </w:r>
    </w:p>
    <w:p>
      <w:r>
        <w:t>30</w:t>
        <w:tab/>
        <w:t>Nr. 35</w:t>
      </w:r>
    </w:p>
    <w:p>
      <w:r>
        <w:t>33</w:t>
        <w:tab/>
        <w:t>Bd. A I - V, S. 11</w:t>
      </w:r>
    </w:p>
    <w:p>
      <w:r>
        <w:t>40</w:t>
        <w:tab/>
        <w:t>s[Kalenderwesen]s, Bd. 1</w:t>
      </w:r>
    </w:p>
    <w:p>
      <w:r>
        <w:t>43</w:t>
        <w:tab/>
        <w:t>1844 - 1930</w:t>
      </w:r>
    </w:p>
    <w:p>
      <w:r>
        <w:br/>
        <w:t>30</w:t>
        <w:tab/>
        <w:t>Nr. 78</w:t>
      </w:r>
    </w:p>
    <w:p>
      <w:r>
        <w:t>33</w:t>
        <w:tab/>
        <w:t>Bd. A I - V, S. 23</w:t>
      </w:r>
    </w:p>
    <w:p>
      <w:r>
        <w:t>40</w:t>
        <w:tab/>
        <w:t>Die Wahl, Berufung und Ernennung der Mitglieder und des permanenten Ausschusses des Volkswirtschaftsrates, Bd. 1 - 4</w:t>
      </w:r>
    </w:p>
    <w:p>
      <w:r>
        <w:t>41</w:t>
        <w:tab/>
        <w:t>Bd. 1: Vertretung von Versicherungsgesellschaften des s[Buchhandel]ss, dazu Statuten für die k[Korporation der o[Berlin]oer s[Buchhändler]s]k z[1873]z</w:t>
      </w:r>
    </w:p>
    <w:p>
      <w:r>
        <w:t>43</w:t>
        <w:tab/>
        <w:t>1880 - 1892</w:t>
      </w:r>
    </w:p>
    <w:p>
      <w:r>
        <w:br/>
        <w:t>30</w:t>
        <w:tab/>
        <w:t>Nr. 169</w:t>
      </w:r>
    </w:p>
    <w:p>
      <w:r>
        <w:t>33</w:t>
        <w:tab/>
        <w:t>Bd. A I - V, S. 47</w:t>
      </w:r>
    </w:p>
    <w:p>
      <w:r>
        <w:t>40</w:t>
        <w:tab/>
        <w:t>Das s[Pressewesen]s</w:t>
      </w:r>
    </w:p>
    <w:p>
      <w:r>
        <w:t>43</w:t>
        <w:tab/>
        <w:t>1925 - 1933</w:t>
      </w:r>
    </w:p>
    <w:p>
      <w:r>
        <w:br/>
        <w:t>26</w:t>
        <w:tab/>
        <w:t>A I, 2</w:t>
      </w:r>
    </w:p>
    <w:p>
      <w:r>
        <w:t>27</w:t>
        <w:tab/>
        <w:t>A. Allgemeine Verwaltung \ I \ 2</w:t>
      </w:r>
    </w:p>
    <w:p>
      <w:r>
        <w:t>30</w:t>
        <w:tab/>
        <w:t>Nr. 5</w:t>
      </w:r>
    </w:p>
    <w:p>
      <w:r>
        <w:t>33</w:t>
        <w:tab/>
        <w:t>Bd. A I - V, S. 55</w:t>
      </w:r>
    </w:p>
    <w:p>
      <w:r>
        <w:t>40</w:t>
        <w:tab/>
        <w:t>Die einzusendenden s[Amtsblätter]s, Gesetzessammlungen und anderen s[2{periodische}n 1{Schrift}]sen, Bd. 1 - 2</w:t>
      </w:r>
    </w:p>
    <w:p>
      <w:r>
        <w:t>41</w:t>
        <w:tab/>
        <w:t>Beiheft: Die aus den s[Zeitungsexpeditionen zu o[Berlin]o]s an das Büro des Departements für Gewerbe und Handel zu verabfolgenden s[Zeitung]sen z[1811 - 1814]z</w:t>
      </w:r>
    </w:p>
    <w:p>
      <w:r>
        <w:t>43</w:t>
        <w:tab/>
        <w:t>1811 - 1929</w:t>
      </w:r>
    </w:p>
    <w:p>
      <w:r>
        <w:br/>
        <w:t>30</w:t>
        <w:tab/>
        <w:t>Nr. 7</w:t>
      </w:r>
    </w:p>
    <w:p>
      <w:r>
        <w:t>33</w:t>
        <w:tab/>
        <w:t>Bd. A I - V, S. 55</w:t>
      </w:r>
    </w:p>
    <w:p>
      <w:r>
        <w:t>40</w:t>
        <w:tab/>
        <w:t>Die s[2{Herausgabe} von 1{Zeitschrift}]sen, zu welchen Beiträge von den Staatsbehörden geliefert werden, auch s[Subvention von Zeitschriften]s, Bd. 1 - 7</w:t>
      </w:r>
    </w:p>
    <w:p>
      <w:r>
        <w:t>43</w:t>
        <w:tab/>
        <w:t>1818 - 1920</w:t>
      </w:r>
    </w:p>
    <w:p>
      <w:r>
        <w:br/>
        <w:t>30</w:t>
        <w:tab/>
        <w:t>Nr. 7a</w:t>
      </w:r>
    </w:p>
    <w:p>
      <w:r>
        <w:t>33</w:t>
        <w:tab/>
        <w:t>Bd. A I - V, S. 55</w:t>
      </w:r>
    </w:p>
    <w:p>
      <w:r>
        <w:t>40</w:t>
        <w:tab/>
        <w:t>Der s[Zeitungsbezug]s durch Postanstalten</w:t>
      </w:r>
    </w:p>
    <w:p>
      <w:r>
        <w:t>43</w:t>
        <w:tab/>
        <w:t>1867 - 1900</w:t>
      </w:r>
    </w:p>
    <w:p>
      <w:r>
        <w:br/>
        <w:t>30</w:t>
        <w:tab/>
        <w:t>Nr. 36</w:t>
      </w:r>
    </w:p>
    <w:p>
      <w:r>
        <w:t>33</w:t>
        <w:tab/>
        <w:t>Bd. A I - V, S. 65</w:t>
      </w:r>
    </w:p>
    <w:p>
      <w:r>
        <w:t>40</w:t>
        <w:tab/>
        <w:t>Die Verabfolgung von s[Freiexemplar]sen der s[Amtsblätter]s</w:t>
      </w:r>
    </w:p>
    <w:p>
      <w:r>
        <w:t>43</w:t>
        <w:tab/>
        <w:t>1822 - 1878</w:t>
      </w:r>
    </w:p>
    <w:p>
      <w:r>
        <w:br/>
        <w:t>30</w:t>
        <w:tab/>
        <w:t>Nr. 37</w:t>
      </w:r>
    </w:p>
    <w:p>
      <w:r>
        <w:t>33</w:t>
        <w:tab/>
        <w:t>Bd. A I - V, S. 65</w:t>
      </w:r>
    </w:p>
    <w:p>
      <w:r>
        <w:t>40</w:t>
        <w:tab/>
        <w:t>Die s[2{Einsendung &lt;an den König&gt;} von 1{Schrift}]sen, Kunstproduktionen, Geschenken an S. Majestät den König; auch Huldigungs-Umzüge, Bd. 1 - 3</w:t>
      </w:r>
    </w:p>
    <w:p>
      <w:r>
        <w:t>43</w:t>
        <w:tab/>
        <w:t>1835 - 1918</w:t>
      </w:r>
    </w:p>
    <w:p>
      <w:r>
        <w:br/>
        <w:t>30</w:t>
        <w:tab/>
        <w:t>Nr. 39</w:t>
      </w:r>
    </w:p>
    <w:p>
      <w:r>
        <w:t>33</w:t>
        <w:tab/>
        <w:t>Bd. A I - V, S. 65</w:t>
      </w:r>
    </w:p>
    <w:p>
      <w:r>
        <w:t>40</w:t>
        <w:tab/>
        <w:t>Die Bestimmungen über die Einrichtung und Benutzung der k[1{Kgl. Bibliothek} in 2{o[Berlin]o}]k</w:t>
      </w:r>
    </w:p>
    <w:p>
      <w:r>
        <w:t>43</w:t>
        <w:tab/>
        <w:t>1841 - 1921</w:t>
      </w:r>
    </w:p>
    <w:p>
      <w:r>
        <w:br/>
        <w:t>26</w:t>
        <w:tab/>
        <w:t>A I, 6</w:t>
      </w:r>
    </w:p>
    <w:p>
      <w:r>
        <w:t>27</w:t>
        <w:tab/>
        <w:t>A. Allgemeine Verwaltung \ I \ 6</w:t>
      </w:r>
    </w:p>
    <w:p>
      <w:r>
        <w:t>30</w:t>
        <w:tab/>
        <w:t>Nr. 8</w:t>
      </w:r>
    </w:p>
    <w:p>
      <w:r>
        <w:t>33</w:t>
        <w:tab/>
        <w:t>Bd. A I - V, S. 89</w:t>
      </w:r>
    </w:p>
    <w:p>
      <w:r>
        <w:t>40</w:t>
        <w:tab/>
        <w:t>s[Bibliothek des Ministeriums &lt;für Handel und Gewerbe&gt;]s, Bd. 1 - 13</w:t>
      </w:r>
    </w:p>
    <w:p>
      <w:r>
        <w:t>43</w:t>
        <w:tab/>
        <w:t>1825 - 1922</w:t>
      </w:r>
    </w:p>
    <w:p>
      <w:r>
        <w:br/>
        <w:t>30</w:t>
        <w:tab/>
        <w:t>Nr. 9</w:t>
      </w:r>
    </w:p>
    <w:p>
      <w:r>
        <w:t>33</w:t>
        <w:tab/>
        <w:t>Bd. A I - V, S. 89</w:t>
      </w:r>
    </w:p>
    <w:p>
      <w:r>
        <w:t>40</w:t>
        <w:tab/>
        <w:t>Aufsicht und Benutzung der s[Bibliothek &lt;des Ministeriums für Handel und Gewerbe&gt;]s; s[Bibliotheksfonds]s</w:t>
      </w:r>
    </w:p>
    <w:p>
      <w:r>
        <w:t>43</w:t>
        <w:tab/>
        <w:t>1817 - 1913</w:t>
      </w:r>
    </w:p>
    <w:p>
      <w:r>
        <w:br/>
        <w:t>30</w:t>
        <w:tab/>
        <w:t>Nr. 11</w:t>
      </w:r>
    </w:p>
    <w:p>
      <w:r>
        <w:t>33</w:t>
        <w:tab/>
        <w:t>Bd. A I - V, S. 89</w:t>
      </w:r>
    </w:p>
    <w:p>
      <w:r>
        <w:t>40</w:t>
        <w:tab/>
        <w:t>Die t[Allgemeine Zeitung]t</w:t>
      </w:r>
    </w:p>
    <w:p>
      <w:r>
        <w:t>45</w:t>
        <w:tab/>
        <w:t>o. J.</w:t>
      </w:r>
    </w:p>
    <w:p>
      <w:r>
        <w:br/>
        <w:t>30</w:t>
        <w:tab/>
        <w:t>Nr. 12</w:t>
      </w:r>
    </w:p>
    <w:p>
      <w:r>
        <w:t>33</w:t>
        <w:tab/>
        <w:t>Bd. A I - V, S. 89</w:t>
      </w:r>
    </w:p>
    <w:p>
      <w:r>
        <w:t>40</w:t>
        <w:tab/>
        <w:t>Die in o[Stettin]o erscheinende t[2{Zeitschrift} "1{Börsennachrichten der Ostsee}]t"</w:t>
      </w:r>
    </w:p>
    <w:p>
      <w:r>
        <w:t>43</w:t>
        <w:tab/>
        <w:t>1835 - 1838</w:t>
      </w:r>
    </w:p>
    <w:p>
      <w:r>
        <w:br/>
        <w:t>30</w:t>
        <w:tab/>
        <w:t>Nr. 13</w:t>
      </w:r>
    </w:p>
    <w:p>
      <w:r>
        <w:t>33</w:t>
        <w:tab/>
        <w:t>Bd. A I - V, S. 89</w:t>
      </w:r>
    </w:p>
    <w:p>
      <w:r>
        <w:t>40</w:t>
        <w:tab/>
        <w:t>Die in o[Köln]o erscheinende t[2{Zeitschrift} "1{Allgemeines Organ für Handel}]t"</w:t>
      </w:r>
    </w:p>
    <w:p>
      <w:r>
        <w:t>43</w:t>
        <w:tab/>
        <w:t>1834 - 1838</w:t>
      </w:r>
    </w:p>
    <w:p>
      <w:r>
        <w:br/>
        <w:t>30</w:t>
        <w:tab/>
        <w:t>Nr. 23</w:t>
      </w:r>
    </w:p>
    <w:p>
      <w:r>
        <w:t>33</w:t>
        <w:tab/>
        <w:t>Bd. A I - V, S. 93</w:t>
      </w:r>
    </w:p>
    <w:p>
      <w:r>
        <w:t>40</w:t>
        <w:tab/>
        <w:t>Die s[2{Beschaffung} von 1{Drucksachen}]s, Bd. 1 - 2</w:t>
      </w:r>
    </w:p>
    <w:p>
      <w:r>
        <w:t>43</w:t>
        <w:tab/>
        <w:t>1850 - 1914</w:t>
      </w:r>
    </w:p>
    <w:p>
      <w:r>
        <w:br/>
        <w:t>30</w:t>
        <w:tab/>
        <w:t>Nr. 34</w:t>
      </w:r>
    </w:p>
    <w:p>
      <w:r>
        <w:t>33</w:t>
        <w:tab/>
        <w:t>Bd. A I - V, S. 95</w:t>
      </w:r>
    </w:p>
    <w:p>
      <w:r>
        <w:t>40</w:t>
        <w:tab/>
        <w:t>s[2{Austausch} von 1{Drucksachen}]s an die s[Bibliothek des Reichstags]s</w:t>
      </w:r>
    </w:p>
    <w:p>
      <w:r>
        <w:t>43</w:t>
        <w:tab/>
        <w:t>1895 - 1914</w:t>
      </w:r>
    </w:p>
    <w:p>
      <w:r>
        <w:br/>
        <w:t>26</w:t>
        <w:tab/>
        <w:t>A IV</w:t>
      </w:r>
    </w:p>
    <w:p>
      <w:r>
        <w:t>27</w:t>
        <w:tab/>
        <w:t>A. Allgemeine Verwaltung \ IV</w:t>
      </w:r>
    </w:p>
    <w:p>
      <w:r>
        <w:t>30</w:t>
        <w:tab/>
        <w:t>Nr. 5</w:t>
      </w:r>
    </w:p>
    <w:p>
      <w:r>
        <w:t>33</w:t>
        <w:tab/>
        <w:t>Bd. A I - V, S. 259</w:t>
      </w:r>
    </w:p>
    <w:p>
      <w:r>
        <w:t>40</w:t>
        <w:tab/>
        <w:t>Titel-, Ordens-pp. Verleihungen an Kaufleute und Gewerbetreibende in der o[2{Provinz} 1{Brandenburg}]o, Bd. 1 - 21</w:t>
      </w:r>
    </w:p>
    <w:p>
      <w:r>
        <w:t>41</w:t>
        <w:tab/>
        <w:t>Bd. 1:Eingabe des p[5{s[Buchhändler]s}s 1{Heymann}, 6{o[Berlin]o}]p, um Verleihung des Titels Kommissions- oder Kommerzienrat, z[1836]z / Bd. 3: Buchhändler Heymann, Berlin, z[1845]z / Bd. 4: p[5{Buchhändler} und 7{Buchdruckereibesitzer} 1{Mittler}, 6{Berlin}]p, z[1854]z / Bd. 5: p[5{Buchhändler} und 7{Buchdruckereibesitzer} 1{Hayn}, 6{Berlin}]p, z[1854/1855]z / p[5{s[Verlagsbuchhändler]s} 1{Heymann}, 6{Berlin}]p, z[1856]z / p[5{Hofbuchdrucker} 1{Unger}, 6{Berlin}]p, z[1857]z</w:t>
      </w:r>
    </w:p>
    <w:p>
      <w:r>
        <w:t>43</w:t>
        <w:tab/>
        <w:t>1810 - 1880</w:t>
      </w:r>
    </w:p>
    <w:p>
      <w:r>
        <w:t>45</w:t>
        <w:tab/>
        <w:t>zu 5 Geheimakten über Titel-, Ordens-Verleihungen an Kaufleute und Gewerbetreibende in der Provinz Brandenburg, Bd. 1 - 2, enthält auch s[Verlagskatalog von k[1{Duncker &amp; Humblot}, 2{Berlin}]k]s, z[April 1857]z</w:t>
      </w:r>
    </w:p>
    <w:p>
      <w:r>
        <w:br/>
        <w:t>30</w:t>
        <w:tab/>
        <w:t>Nr. 5a</w:t>
      </w:r>
    </w:p>
    <w:p>
      <w:r>
        <w:t>33</w:t>
        <w:tab/>
        <w:t>Bd. A I - V, S. 260</w:t>
      </w:r>
    </w:p>
    <w:p>
      <w:r>
        <w:t>40</w:t>
        <w:tab/>
        <w:t>Titel-Verleihungen an Kaufleute und Gewerbetreibende in o[Berlin]o, 1 - 4</w:t>
      </w:r>
    </w:p>
    <w:p>
      <w:r>
        <w:t>41</w:t>
        <w:tab/>
        <w:t>Bd. 4: p[5{s[Verlagsbuchhändler]s} 2{Karl} 1{Langenscheidt}, 6{Berlin}]p, z[1901]z</w:t>
      </w:r>
    </w:p>
    <w:p>
      <w:r>
        <w:t>43</w:t>
        <w:tab/>
        <w:t>1880 - 1901</w:t>
      </w:r>
    </w:p>
    <w:p>
      <w:r>
        <w:br/>
        <w:t>30</w:t>
        <w:tab/>
        <w:t>Nr. 13</w:t>
      </w:r>
    </w:p>
    <w:p>
      <w:r>
        <w:t>33</w:t>
        <w:tab/>
        <w:t>Bd. A I - V, S. 263</w:t>
      </w:r>
    </w:p>
    <w:p>
      <w:r>
        <w:t>40</w:t>
        <w:tab/>
        <w:t>Titel-, Ordens-pp. Verleihungen an Kaufleute und Gewerbetreibende in der o[Rheinprovinz]o, Bd. 1 - 14</w:t>
      </w:r>
    </w:p>
    <w:p>
      <w:r>
        <w:t>41</w:t>
        <w:tab/>
        <w:t>Bd. 9: p[7{Papierfabrikant} und 5{s[Buchhändler]s} 1{Bagel}, 1{Wesel}]p, z[1873]z</w:t>
      </w:r>
    </w:p>
    <w:p>
      <w:r>
        <w:t>43</w:t>
        <w:tab/>
        <w:t>1820 - 1882</w:t>
      </w:r>
    </w:p>
    <w:p>
      <w:r>
        <w:br/>
        <w:t>30</w:t>
        <w:tab/>
        <w:t>Nr. 14</w:t>
      </w:r>
    </w:p>
    <w:p>
      <w:r>
        <w:t>33</w:t>
        <w:tab/>
        <w:t>Bd. A I - V, S. 263</w:t>
      </w:r>
    </w:p>
    <w:p>
      <w:r>
        <w:t>40</w:t>
        <w:tab/>
        <w:t>Titel-, Ordens-pp. Verleihungen an Kaufleute und Gewerbetreibende in der o[2{Provinz} 1{Hannover}]o, Bd. 1 - 2</w:t>
      </w:r>
    </w:p>
    <w:p>
      <w:r>
        <w:t>41</w:t>
        <w:tab/>
        <w:t>Bd. 1: k[1{Buchdruckerei von p[Jaenecke]p}, 2{o[Hannover]o}]k (Druck der preußenfreundlichen "t[Neuen Hannoverschen Anzeigen]t"), z[1868]z</w:t>
      </w:r>
    </w:p>
    <w:p>
      <w:r>
        <w:t>43</w:t>
        <w:tab/>
        <w:t>1867 - 1882</w:t>
      </w:r>
    </w:p>
    <w:p>
      <w:r>
        <w:br/>
        <w:t>30</w:t>
        <w:tab/>
        <w:t>Nr. 19</w:t>
      </w:r>
    </w:p>
    <w:p>
      <w:r>
        <w:t>33</w:t>
        <w:tab/>
        <w:t>Bd. A I - V, S. 265</w:t>
      </w:r>
    </w:p>
    <w:p>
      <w:r>
        <w:t>40</w:t>
        <w:tab/>
        <w:t>Die Vorschläge wegen zu verteilender Orden- und Ehrenzeichen, Bd. 1 - 8</w:t>
      </w:r>
    </w:p>
    <w:p>
      <w:r>
        <w:t>41</w:t>
        <w:tab/>
        <w:t>Bd. 9: k[1{Velhagen &amp; Klasing, s[Verlagsanstalt]s}, 2{o[Bielefeld]o}]k, z[1889/1890]z</w:t>
      </w:r>
    </w:p>
    <w:p>
      <w:r>
        <w:t>43</w:t>
        <w:tab/>
        <w:t>1822 - 1889</w:t>
      </w:r>
    </w:p>
    <w:p>
      <w:r>
        <w:br/>
        <w:t>30</w:t>
        <w:tab/>
        <w:t>Nr. 19d</w:t>
      </w:r>
    </w:p>
    <w:p>
      <w:r>
        <w:t>33</w:t>
        <w:tab/>
        <w:t xml:space="preserve">Bd. A I - V, S. </w:t>
      </w:r>
    </w:p>
    <w:p>
      <w:r>
        <w:t>40</w:t>
        <w:tab/>
        <w:t>Ordens- und Titel-Verleihungen bei Gelegenheit von Manövern, Bd. 1 - 4</w:t>
      </w:r>
    </w:p>
    <w:p>
      <w:r>
        <w:t>41</w:t>
        <w:tab/>
        <w:t>Bd. 1, 1890 - 1892: p[7{Papierfabrikant} und 5{s[Verlagsbuchhändler]s} 1{Bagel}, 6{o[Düsseldorf]o}]p</w:t>
      </w:r>
    </w:p>
    <w:p>
      <w:r>
        <w:t>43</w:t>
        <w:tab/>
        <w:t>1890 - 1903</w:t>
      </w:r>
    </w:p>
    <w:p>
      <w:r>
        <w:br/>
        <w:t>26</w:t>
        <w:tab/>
        <w:t>A V, 1</w:t>
      </w:r>
    </w:p>
    <w:p>
      <w:r>
        <w:t>27</w:t>
        <w:tab/>
        <w:t>A. Allgemeine Verwaltung \ V \ 1</w:t>
      </w:r>
    </w:p>
    <w:p>
      <w:r>
        <w:t>30</w:t>
        <w:tab/>
        <w:t>Nr. 4</w:t>
      </w:r>
    </w:p>
    <w:p>
      <w:r>
        <w:t>33</w:t>
        <w:tab/>
        <w:t>Bd. A I - V, S. 297</w:t>
      </w:r>
    </w:p>
    <w:p>
      <w:r>
        <w:t>40</w:t>
        <w:tab/>
        <w:t>Das s[2{statistisch-topographisch}e 1{Werk über die Zollvereinsstaaten}]s</w:t>
      </w:r>
    </w:p>
    <w:p>
      <w:r>
        <w:t>43</w:t>
        <w:tab/>
        <w:t>1844 - 1859</w:t>
      </w:r>
    </w:p>
    <w:p>
      <w:r>
        <w:br/>
        <w:t>30</w:t>
        <w:tab/>
        <w:t>Nr. 5</w:t>
      </w:r>
    </w:p>
    <w:p>
      <w:r>
        <w:t>33</w:t>
        <w:tab/>
        <w:t>Bd. A I - V, S. 297</w:t>
      </w:r>
    </w:p>
    <w:p>
      <w:r>
        <w:t>40</w:t>
        <w:tab/>
        <w:t>Die s[Herausgabe eines topographisch-statistischen Wörterbuchs des o[Preußischen Staat]oes]s</w:t>
      </w:r>
    </w:p>
    <w:p>
      <w:r>
        <w:t>43</w:t>
        <w:tab/>
        <w:t>1845 - 1870</w:t>
      </w:r>
    </w:p>
    <w:p>
      <w:r>
        <w:br/>
        <w:t>26</w:t>
        <w:tab/>
        <w:t>A V, 5</w:t>
      </w:r>
    </w:p>
    <w:p>
      <w:r>
        <w:t>27</w:t>
        <w:tab/>
        <w:t>A. Allgemeine Verwaltung \ V \ 5</w:t>
      </w:r>
    </w:p>
    <w:p>
      <w:r>
        <w:t>30</w:t>
        <w:tab/>
        <w:t>Nr. 30</w:t>
      </w:r>
    </w:p>
    <w:p>
      <w:r>
        <w:t>33</w:t>
        <w:tab/>
        <w:t xml:space="preserve">Bd. A I - V, S. </w:t>
      </w:r>
    </w:p>
    <w:p>
      <w:r>
        <w:t>40</w:t>
        <w:tab/>
        <w:t>s[2{Statistische Nachrichten} über den 1{Buchhandel}]s und die Literatur</w:t>
      </w:r>
    </w:p>
    <w:p>
      <w:r>
        <w:t>45</w:t>
        <w:tab/>
        <w:t>o. J. Akte fehlt</w:t>
      </w:r>
    </w:p>
    <w:p>
      <w:r>
        <w:br/>
        <w:t>26</w:t>
        <w:tab/>
        <w:t>A VI</w:t>
      </w:r>
    </w:p>
    <w:p>
      <w:r>
        <w:t>27</w:t>
        <w:tab/>
        <w:t>A. Allgemeine Verwaltung \ VI</w:t>
      </w:r>
    </w:p>
    <w:p>
      <w:r>
        <w:t>30</w:t>
        <w:tab/>
        <w:t>Nr. 2</w:t>
      </w:r>
    </w:p>
    <w:p>
      <w:r>
        <w:t>33</w:t>
        <w:tab/>
        <w:t>Bd. A VI - XIV, S. 353</w:t>
      </w:r>
    </w:p>
    <w:p>
      <w:r>
        <w:t>40</w:t>
        <w:tab/>
        <w:t>Die Anträge der Provinzialstände in o[Preußen]o in Gewerbe- und Handelsangelegenheiten und die ihnen erteilten Landtagsabschiede, Bd. 2 - 3</w:t>
      </w:r>
    </w:p>
    <w:p>
      <w:r>
        <w:t>41</w:t>
        <w:tab/>
        <w:t>Bd. 2: Verhältnisse von s[Presse]s und s[Zensur]s / Bd. 3: Beseitigung der aus dem jetzigen s[Zensurverfahren]s erwachsenden Übelstände</w:t>
      </w:r>
    </w:p>
    <w:p>
      <w:r>
        <w:t>43</w:t>
        <w:tab/>
        <w:t>1832 - 1856</w:t>
      </w:r>
    </w:p>
    <w:p>
      <w:r>
        <w:br/>
        <w:t>30</w:t>
        <w:tab/>
        <w:t>Nr. 6</w:t>
      </w:r>
    </w:p>
    <w:p>
      <w:r>
        <w:t>33</w:t>
        <w:tab/>
        <w:t>Bd. A VI - XIV, S. 355</w:t>
      </w:r>
    </w:p>
    <w:p>
      <w:r>
        <w:t>40</w:t>
        <w:tab/>
        <w:t>Die Anträge der Provinzialstände in o[Schlesien]o, o[Glatz]o und o[Oberlausitz]o pp. in Gewerbe- und Handelsangelegenheiten und die ihnen erteilten Landtagsabschiede, Bd. 1 - 3</w:t>
      </w:r>
    </w:p>
    <w:p>
      <w:r>
        <w:t>41</w:t>
        <w:tab/>
        <w:t>Bd. Bd. 2, z[1844 - 1856]z: Erlaß eines s[Preßgesetze]ss und Gewährung der s[Preßfreiheit]s</w:t>
      </w:r>
    </w:p>
    <w:p>
      <w:r>
        <w:t>43</w:t>
        <w:tab/>
        <w:t>1826 - 1872</w:t>
      </w:r>
    </w:p>
    <w:p>
      <w:r>
        <w:br/>
        <w:t>26</w:t>
        <w:tab/>
        <w:t>A VII, 2</w:t>
      </w:r>
    </w:p>
    <w:p>
      <w:r>
        <w:t>27</w:t>
        <w:tab/>
        <w:t>A. Allgemeine Verwaltung \ VII \ 2</w:t>
      </w:r>
    </w:p>
    <w:p>
      <w:r>
        <w:t>30</w:t>
        <w:tab/>
        <w:t>Nr. 42</w:t>
      </w:r>
    </w:p>
    <w:p>
      <w:r>
        <w:t>33</w:t>
        <w:tab/>
        <w:t>Bd. A VI - XIV, S. 389</w:t>
      </w:r>
    </w:p>
    <w:p>
      <w:r>
        <w:t>40</w:t>
        <w:tab/>
        <w:t>Fonds aus der Einnahme verkaufter s[2{durch das Ministerium herausgegebene}r 1{Bücher}]s</w:t>
      </w:r>
    </w:p>
    <w:p>
      <w:r>
        <w:t>43</w:t>
        <w:tab/>
        <w:t>1846 - 1878</w:t>
      </w:r>
    </w:p>
    <w:p>
      <w:r>
        <w:br/>
        <w:t>26</w:t>
        <w:tab/>
        <w:t>A XII, 7</w:t>
      </w:r>
    </w:p>
    <w:p>
      <w:r>
        <w:t>27</w:t>
        <w:tab/>
        <w:t>A. Allgemeine Verwaltung \ XII \ 7</w:t>
      </w:r>
    </w:p>
    <w:p>
      <w:r>
        <w:t>30</w:t>
        <w:tab/>
        <w:t>Nr. 53</w:t>
      </w:r>
    </w:p>
    <w:p>
      <w:r>
        <w:t>33</w:t>
        <w:tab/>
        <w:t>Bd. A VI - XIV, S. 775</w:t>
      </w:r>
    </w:p>
    <w:p>
      <w:r>
        <w:t>40</w:t>
        <w:tab/>
        <w:t>Bildung von Aktiengesellschaften behufs literarischer Unterhaltung (s[2{o[Berlin]oer} 1{Zeitungshalle}]s)</w:t>
      </w:r>
    </w:p>
    <w:p>
      <w:r>
        <w:t>43</w:t>
        <w:tab/>
        <w:t>1848</w:t>
      </w:r>
    </w:p>
    <w:p>
      <w:r>
        <w:br/>
        <w:t>26</w:t>
        <w:tab/>
        <w:t>A XIV</w:t>
      </w:r>
    </w:p>
    <w:p>
      <w:r>
        <w:t>27</w:t>
        <w:tab/>
        <w:t>A. Allgemeine Verwaltung \ XIV</w:t>
      </w:r>
    </w:p>
    <w:p>
      <w:r>
        <w:t>30</w:t>
        <w:tab/>
        <w:t>Nr. 3</w:t>
      </w:r>
    </w:p>
    <w:p>
      <w:r>
        <w:t>33</w:t>
        <w:tab/>
        <w:t>Bd. A VI - XIV, S. 827</w:t>
      </w:r>
    </w:p>
    <w:p>
      <w:r>
        <w:t>40</w:t>
        <w:tab/>
        <w:t>Die Organisation (Verbesserung) des s[Postwesen]ss, Bd. 1 - 4</w:t>
      </w:r>
    </w:p>
    <w:p>
      <w:r>
        <w:t>41</w:t>
        <w:tab/>
        <w:t>Bd. 2: s[Bücherversand]s des p[5{s[Buchhändler]s}s 1{Flemming}, 6{o[Glogau]o}]p, z[1836]z / Bd. 3: In der Konferenz höherer Polizeibeamten der größeren deutschen Staaten angeregte s[Entziehung der Begünstigung der Versendung unter Kreuzband]s für "s[Zeitschriften von bedenklicher Richtung]s", z[1859]z</w:t>
      </w:r>
    </w:p>
    <w:p>
      <w:r>
        <w:t>43</w:t>
        <w:tab/>
        <w:t>1819 - 1885</w:t>
      </w:r>
    </w:p>
    <w:p>
      <w:r>
        <w:br/>
        <w:t>30</w:t>
        <w:tab/>
        <w:t>Nr. 3f</w:t>
      </w:r>
    </w:p>
    <w:p>
      <w:r>
        <w:t>33</w:t>
        <w:tab/>
        <w:t>Bd. A VI - XIV, S. 833</w:t>
      </w:r>
    </w:p>
    <w:p>
      <w:r>
        <w:t>40</w:t>
        <w:tab/>
        <w:t>Die s[Deutsche Reichspost]s. Einzelfragen, Bd. 2</w:t>
      </w:r>
    </w:p>
    <w:p>
      <w:r>
        <w:t>41</w:t>
        <w:tab/>
        <w:t>k[Reichsverband der s[Adressbuchverleger]s]k</w:t>
      </w:r>
    </w:p>
    <w:p>
      <w:r>
        <w:t>43</w:t>
        <w:tab/>
        <w:t>1928 - 1930</w:t>
      </w:r>
    </w:p>
    <w:p>
      <w:r>
        <w:br/>
        <w:t>26</w:t>
        <w:tab/>
        <w:t>B I, 1</w:t>
      </w:r>
    </w:p>
    <w:p>
      <w:r>
        <w:t>27</w:t>
        <w:tab/>
        <w:t>B. Gewerbesachen \ I \ 1</w:t>
      </w:r>
    </w:p>
    <w:p>
      <w:r>
        <w:t>30</w:t>
        <w:tab/>
        <w:t>Nr. 47</w:t>
      </w:r>
    </w:p>
    <w:p>
      <w:r>
        <w:t>33</w:t>
        <w:tab/>
        <w:t>Bd. B, S. 7</w:t>
      </w:r>
    </w:p>
    <w:p>
      <w:r>
        <w:t>40</w:t>
        <w:tab/>
        <w:t>Die Ausschließung von Gewerbetreibenden vom Gewerbebetrieb wegen moralischer Gebrechen</w:t>
      </w:r>
    </w:p>
    <w:p>
      <w:r>
        <w:t>41</w:t>
        <w:tab/>
        <w:t>s[Buchhändler]s und s[Buchdrucker]s</w:t>
      </w:r>
    </w:p>
    <w:p>
      <w:r>
        <w:t>43</w:t>
        <w:tab/>
        <w:t>09.10.1845 - 16.07.1861</w:t>
      </w:r>
    </w:p>
    <w:p>
      <w:r>
        <w:br/>
        <w:t>30</w:t>
        <w:tab/>
        <w:t>Nr. 71</w:t>
      </w:r>
    </w:p>
    <w:p>
      <w:r>
        <w:t>33</w:t>
        <w:tab/>
        <w:t>Bd. B, S. 15</w:t>
      </w:r>
    </w:p>
    <w:p>
      <w:r>
        <w:t>40</w:t>
        <w:tab/>
        <w:t>Sammlung der zur s[Gewerbe-Polizei-Registratur]s gelangten Berichte der Petitionskommissionen der beiden Kammern und sonstiger Kammer-Verhandlungen, Bd. 1 - 2</w:t>
      </w:r>
    </w:p>
    <w:p>
      <w:r>
        <w:t>41</w:t>
        <w:tab/>
        <w:t>Bd. 1: über Beschränkung der s[Pressfreiheit]s, polizeiliche s[Konzessionsentziehung]s im s[Buchhandel]s / Bd. 2: über Beeinträchtigung der Pressfreiheit</w:t>
      </w:r>
    </w:p>
    <w:p>
      <w:r>
        <w:t>43</w:t>
        <w:tab/>
        <w:t>14.02.1851 - 10.02.1869</w:t>
      </w:r>
    </w:p>
    <w:p>
      <w:r>
        <w:br/>
        <w:t>26</w:t>
        <w:tab/>
        <w:t>B I, 2</w:t>
      </w:r>
    </w:p>
    <w:p>
      <w:r>
        <w:t>27</w:t>
        <w:tab/>
        <w:t>B. Gewerbesachen \ I \ 2</w:t>
      </w:r>
    </w:p>
    <w:p>
      <w:r>
        <w:t>30</w:t>
        <w:tab/>
        <w:t>Nr. 1</w:t>
      </w:r>
    </w:p>
    <w:p>
      <w:r>
        <w:t>33</w:t>
        <w:tab/>
        <w:t>Bd. B, S. 18</w:t>
      </w:r>
    </w:p>
    <w:p>
      <w:r>
        <w:t>40</w:t>
        <w:tab/>
        <w:t>Handel- und Gewerbebetrieb der Ausländer im Inlande und die Beschwerden deshalb, Bd. 1</w:t>
      </w:r>
    </w:p>
    <w:p>
      <w:r>
        <w:t>41</w:t>
        <w:tab/>
        <w:t>Behandlung s[2{ausländische}r 1{Buchhändler}]s und Apotheker</w:t>
      </w:r>
    </w:p>
    <w:p>
      <w:r>
        <w:t>43</w:t>
        <w:tab/>
        <w:t>1845 - 1860</w:t>
      </w:r>
    </w:p>
    <w:p>
      <w:r>
        <w:br/>
        <w:t>30</w:t>
        <w:tab/>
        <w:t>Nr. 34</w:t>
      </w:r>
    </w:p>
    <w:p>
      <w:r>
        <w:t>33</w:t>
        <w:tab/>
        <w:t>Bd. B, S. 23</w:t>
      </w:r>
    </w:p>
    <w:p>
      <w:r>
        <w:t>40</w:t>
        <w:tab/>
        <w:t>Den Unterthanen der freien Reichsstadt o[Frankfurt a. M.]o gestatteten Betrieb stehender Gewerbe im o[preußischen Staat]oe</w:t>
      </w:r>
    </w:p>
    <w:p>
      <w:r>
        <w:t>41</w:t>
        <w:tab/>
        <w:t>s[Gewerbeerlaubnis]s p[5{s[Buchhändler]s} 2{Carl} 1{Jürgel}]p: s[Lesekabinett]s mit s[Leihbibliothek]s und "t[literarisch-artistischem Magazin]t" in o[Bad Kreuznach]o während der Kurzeit, 1847</w:t>
      </w:r>
    </w:p>
    <w:p>
      <w:r>
        <w:t>43</w:t>
        <w:tab/>
        <w:t>08.03.1847 - 16.10.1860</w:t>
      </w:r>
    </w:p>
    <w:p>
      <w:r>
        <w:br/>
        <w:t>30</w:t>
        <w:tab/>
        <w:t>Nr. 36</w:t>
      </w:r>
    </w:p>
    <w:p>
      <w:r>
        <w:t>33</w:t>
        <w:tab/>
        <w:t>Bd. B, S. 23</w:t>
      </w:r>
    </w:p>
    <w:p>
      <w:r>
        <w:t>40</w:t>
        <w:tab/>
        <w:t>Den Unterthanen des o[2{Fürstenthum}s 1{Waldeck}]o etc. &lt;Betrieb stehender Gewerbe im Fürstentum Waldeck&gt;</w:t>
      </w:r>
    </w:p>
    <w:p>
      <w:r>
        <w:t>41</w:t>
        <w:tab/>
        <w:t>s[Buchhandel]s und s[Ausleihe von s[Bücher]sn durch Ausländer]s 1847</w:t>
      </w:r>
    </w:p>
    <w:p>
      <w:r>
        <w:t>43</w:t>
        <w:tab/>
        <w:t>31.07.1847 - 11.08.1856</w:t>
      </w:r>
    </w:p>
    <w:p>
      <w:r>
        <w:br/>
        <w:t>26</w:t>
        <w:tab/>
        <w:t>B IX, 1</w:t>
      </w:r>
    </w:p>
    <w:p>
      <w:r>
        <w:t>27</w:t>
        <w:tab/>
        <w:t>B. Gewerbesachen \ IX \ 1</w:t>
      </w:r>
    </w:p>
    <w:p>
      <w:r>
        <w:t>30</w:t>
        <w:tab/>
        <w:t>Nr. 4</w:t>
      </w:r>
    </w:p>
    <w:p>
      <w:r>
        <w:t>33</w:t>
        <w:tab/>
        <w:t>Bd. B, S. 193</w:t>
      </w:r>
    </w:p>
    <w:p>
      <w:r>
        <w:t>40</w:t>
        <w:tab/>
        <w:t>Die Ertheilung der s[Konzessionen zur Errichtung von s[Buchhandlung]sen]s, Bd. 1 - 4</w:t>
      </w:r>
    </w:p>
    <w:p>
      <w:r>
        <w:t>41</w:t>
        <w:tab/>
        <w:t>Bd. 1: Die Ertheilung der s[Konzessionen zur Errichtung von s[Musikalienverlag]sen und -handlungen]s,</w:t>
      </w:r>
    </w:p>
    <w:p>
      <w:r>
        <w:t>43</w:t>
        <w:tab/>
        <w:t>01.01.1807 - 20.05.1848</w:t>
      </w:r>
    </w:p>
    <w:p>
      <w:r>
        <w:t>45</w:t>
        <w:tab/>
        <w:t>Ausführliche Enthältvermerke im Spezialinventar, Bd. 1, 2. Teil, S. 362</w:t>
      </w:r>
    </w:p>
    <w:p>
      <w:r>
        <w:br/>
        <w:t>26</w:t>
        <w:tab/>
        <w:t>B XIII</w:t>
      </w:r>
    </w:p>
    <w:p>
      <w:r>
        <w:t>27</w:t>
        <w:tab/>
        <w:t>B. Gewerbesachen \ XIII</w:t>
      </w:r>
    </w:p>
    <w:p>
      <w:r>
        <w:t>30</w:t>
        <w:tab/>
        <w:t>Nr. 23</w:t>
      </w:r>
    </w:p>
    <w:p>
      <w:r>
        <w:t>33</w:t>
        <w:tab/>
        <w:t>Bd. B, S. 207</w:t>
      </w:r>
    </w:p>
    <w:p>
      <w:r>
        <w:t>40</w:t>
        <w:tab/>
        <w:t>Commissionaire im o[2{Reg. Bez.} 1{Posen}]o</w:t>
      </w:r>
    </w:p>
    <w:p>
      <w:r>
        <w:t>41</w:t>
        <w:tab/>
        <w:t>Politische Haltung des p[5{s[Buchhändler]ss und Buchdrucker}s  1{Stefanski}]p, s[Konzessionsentziehung]s, z[1851 - 1852]z / Ablehnung der Konzession als Kommissionär für den p[5{Papierwarenhändler} 1{Billich}, 6{o[Posen]o}]p, wegen regierungsfeindlicher Einstellung und Unterstützung des Stefanski, 1853</w:t>
      </w:r>
    </w:p>
    <w:p>
      <w:r>
        <w:t>43</w:t>
        <w:tab/>
        <w:t>15.09.1834 - 08.11.1871</w:t>
      </w:r>
    </w:p>
    <w:p>
      <w:r>
        <w:br/>
        <w:t>26</w:t>
        <w:tab/>
        <w:t>B XIV</w:t>
      </w:r>
    </w:p>
    <w:p>
      <w:r>
        <w:t>27</w:t>
        <w:tab/>
        <w:t>B. Gewerbesachen \ XIV</w:t>
      </w:r>
    </w:p>
    <w:p>
      <w:r>
        <w:t>30</w:t>
        <w:tab/>
        <w:t>Nr. 20</w:t>
      </w:r>
    </w:p>
    <w:p>
      <w:r>
        <w:t>33</w:t>
        <w:tab/>
        <w:t>Bd. B, S. 219</w:t>
      </w:r>
    </w:p>
    <w:p>
      <w:r>
        <w:t>40</w:t>
        <w:tab/>
        <w:t>Die Auctionen und die Bestellung der Auctionatoren im o[2{Reg.-Bez.} 1{Merseburg}]o, Bd. 1 - 2</w:t>
      </w:r>
    </w:p>
    <w:p>
      <w:r>
        <w:t>41</w:t>
        <w:tab/>
        <w:t>Bd. 1: Verfahren bei Verkäufen der s[Büchersammlung hallischer Universitätsprofessoren]s; Befugnis des p[5{Auktionator}s 1{Lippert} in 6{o[Halle]o}]p zum Mitbieten bei von ihm abzuhaltenden s[Bücherauktion]sen, z[1832 - 1836]z / Bd. 2: Über Zurückziehung von s[Bücher]sn, die im s[Auktionskatalog]s verzeichnet sind, bei Bücherauktionen in Halle, o[1851]o</w:t>
      </w:r>
    </w:p>
    <w:p>
      <w:r>
        <w:t>43</w:t>
        <w:tab/>
        <w:t>29.04.1820 - 19.10.1851</w:t>
      </w:r>
    </w:p>
    <w:p>
      <w:r>
        <w:br/>
        <w:t>26</w:t>
        <w:tab/>
        <w:t>B XIX, 3</w:t>
      </w:r>
    </w:p>
    <w:p>
      <w:r>
        <w:t>27</w:t>
        <w:tab/>
        <w:t>B. Gewerbesachen \ XIX \ 3</w:t>
      </w:r>
    </w:p>
    <w:p>
      <w:r>
        <w:t>30</w:t>
        <w:tab/>
        <w:t>Nr. 3</w:t>
      </w:r>
    </w:p>
    <w:p>
      <w:r>
        <w:t>33</w:t>
        <w:tab/>
        <w:t>Bd. B, S. 291</w:t>
      </w:r>
    </w:p>
    <w:p>
      <w:r>
        <w:t>40</w:t>
        <w:tab/>
        <w:t>Die ausschließliche s[Gewerbeberechtigung]s des p[5{Hof-Buchdrucker}s 1{Kanter} zu 6{o[Marienwerder]o}]p</w:t>
      </w:r>
    </w:p>
    <w:p>
      <w:r>
        <w:t>41</w:t>
        <w:tab/>
        <w:t>s[Privileg p[2{Friedrichs II}. 3{&lt;König&gt;}]p]s vom z[10. 12. 1772]z</w:t>
      </w:r>
    </w:p>
    <w:p>
      <w:r>
        <w:t>43</w:t>
        <w:tab/>
        <w:t>1821 - 1831</w:t>
      </w:r>
    </w:p>
    <w:p>
      <w:r>
        <w:br/>
        <w:t>26</w:t>
        <w:tab/>
        <w:t>BB I, 1</w:t>
      </w:r>
    </w:p>
    <w:p>
      <w:r>
        <w:t>27</w:t>
        <w:tab/>
        <w:t>BB. \ I \ 1</w:t>
      </w:r>
    </w:p>
    <w:p>
      <w:r>
        <w:t>30</w:t>
        <w:tab/>
        <w:t>Nr. 12</w:t>
      </w:r>
    </w:p>
    <w:p>
      <w:r>
        <w:t>33</w:t>
        <w:tab/>
        <w:t>Bd. BB I - IV, S. 4 (Rückseite)</w:t>
      </w:r>
    </w:p>
    <w:p>
      <w:r>
        <w:t>40</w:t>
        <w:tab/>
        <w:t>Die Reform der s[Gewerbe-Gesetze]s, Bd. 1 - 35</w:t>
      </w:r>
    </w:p>
    <w:p>
      <w:r>
        <w:t>41</w:t>
        <w:tab/>
        <w:t>Bd. 28, z[1910 - 1913]z: Maßnahmen zur Bekämpfung der s[Schundliteratur]s durch Verbot des Zurschaustellens in Läden / Bd. 29, z[1913 - 1914]z: Die Gefährdung der Jugend durch Zurschaustellen von Schriften, Abbildungen und Darstellungen</w:t>
      </w:r>
    </w:p>
    <w:p>
      <w:r>
        <w:t>43</w:t>
        <w:tab/>
        <w:t>1863 - 1932</w:t>
      </w:r>
    </w:p>
    <w:p>
      <w:r>
        <w:br/>
        <w:t>30</w:t>
        <w:tab/>
        <w:t>Nr. 13</w:t>
      </w:r>
    </w:p>
    <w:p>
      <w:r>
        <w:t>33</w:t>
        <w:tab/>
        <w:t>Bd. BB I - IV, S. 7</w:t>
      </w:r>
    </w:p>
    <w:p>
      <w:r>
        <w:t>40</w:t>
        <w:tab/>
        <w:t>Petitionen und nichtamtliche Äußerungen wegen Abänderung der s[Gewerbegesetzgebung]s, Bd. 1 - 13</w:t>
      </w:r>
    </w:p>
    <w:p>
      <w:r>
        <w:t>41</w:t>
        <w:tab/>
        <w:t>Bd. 6, z[1881 - 1882]z: s[Kolportagebuchhandel]s / Bd. 7, z[1882 - 1884]z: Abänderungswünsche zu den s[2{gewerberechtlichen Bestimmungen} im 1{Buchhandel}]s / Bd. 9: Generalversammlung des k[1{Buchhändlerverein}s in 2{o[Frankfurt a. M.]o}]k z[1887]z</w:t>
      </w:r>
    </w:p>
    <w:p>
      <w:r>
        <w:t>43</w:t>
        <w:tab/>
        <w:t>1865 - 1933</w:t>
      </w:r>
    </w:p>
    <w:p>
      <w:r>
        <w:br/>
        <w:t>26</w:t>
        <w:tab/>
        <w:t>BB III, 1</w:t>
      </w:r>
    </w:p>
    <w:p>
      <w:r>
        <w:t>27</w:t>
        <w:tab/>
        <w:t>BB. \ III \ 1</w:t>
      </w:r>
    </w:p>
    <w:p>
      <w:r>
        <w:t>30</w:t>
        <w:tab/>
        <w:t>Nr. 1</w:t>
      </w:r>
    </w:p>
    <w:p>
      <w:r>
        <w:t>33</w:t>
        <w:tab/>
        <w:t>Bd. BB I - IV, S. 165</w:t>
      </w:r>
    </w:p>
    <w:p>
      <w:r>
        <w:t>40</w:t>
        <w:tab/>
        <w:t>Die Bestimmungen über den s[Gewerbebetrieb im Umherziehen]s, Bd. 1 - 29</w:t>
      </w:r>
    </w:p>
    <w:p>
      <w:r>
        <w:t>41</w:t>
        <w:tab/>
        <w:t>Bd. 7, 1892 - 1894: Eingaben und Denkschrift von s[Buchhändler]sn usw. speziell gegen die Unterdrückung des s[Kolportagebuchhandel]ss</w:t>
      </w:r>
    </w:p>
    <w:p>
      <w:r>
        <w:t>43</w:t>
        <w:tab/>
        <w:t>1820 - 1933</w:t>
      </w:r>
    </w:p>
    <w:p>
      <w:r>
        <w:br/>
        <w:t>26</w:t>
        <w:tab/>
        <w:t>BB VI</w:t>
      </w:r>
    </w:p>
    <w:p>
      <w:r>
        <w:t>27</w:t>
        <w:tab/>
        <w:t>BB. \ VI</w:t>
      </w:r>
    </w:p>
    <w:p>
      <w:r>
        <w:t>30</w:t>
        <w:tab/>
        <w:t>Nr. 123</w:t>
      </w:r>
    </w:p>
    <w:p>
      <w:r>
        <w:t>33</w:t>
        <w:tab/>
        <w:t>Bd. BB V - XVII, S. 201</w:t>
      </w:r>
    </w:p>
    <w:p>
      <w:r>
        <w:t>40</w:t>
        <w:tab/>
        <w:t>Verbindlichkeitserklärungen von Schiedssprüchen in außerpreußischen Bundesstaaten</w:t>
      </w:r>
    </w:p>
    <w:p>
      <w:r>
        <w:t>41</w:t>
        <w:tab/>
        <w:t>s[2{Gehaltssätze} im 1{Buchhandel}]s für z[1922]z</w:t>
      </w:r>
    </w:p>
    <w:p>
      <w:r>
        <w:t>43</w:t>
        <w:tab/>
        <w:t>1920 - 1927</w:t>
      </w:r>
    </w:p>
    <w:p>
      <w:r>
        <w:br/>
        <w:t>30</w:t>
        <w:tab/>
        <w:t>Nr. 171</w:t>
      </w:r>
    </w:p>
    <w:p>
      <w:r>
        <w:t>33</w:t>
        <w:tab/>
        <w:t>Bd. BB V - XVII, S. 206</w:t>
      </w:r>
    </w:p>
    <w:p>
      <w:r>
        <w:t>40</w:t>
        <w:tab/>
        <w:t>Streiks und Aussperrungen. Allgemein, Bd. 1 - 3</w:t>
      </w:r>
    </w:p>
    <w:p>
      <w:r>
        <w:t>41</w:t>
        <w:tab/>
        <w:t>Bd. 3, z[02. - 07. 1934]z: Ende der k[1{o[Königsberg]oer Hartungschen Zeitung und Verlagsdruckerei} 2{&lt;Königsberg&gt;}]k ("t[Königsberger Tageblatt]t"), Eröffnung des Konkursverfahrens am z[1.2.1934]z, Neugründung der k[Königsberger Verlagsanstalt GmbH]k, z[Nov. 1933 - Mai 1934]z</w:t>
      </w:r>
    </w:p>
    <w:p>
      <w:r>
        <w:t>43</w:t>
        <w:tab/>
        <w:t>1921 - 1934</w:t>
      </w:r>
    </w:p>
    <w:p>
      <w:r>
        <w:br/>
        <w:t>30</w:t>
        <w:tab/>
        <w:t>Nr. 228</w:t>
      </w:r>
    </w:p>
    <w:p>
      <w:r>
        <w:t>33</w:t>
        <w:tab/>
        <w:t>Bd. BB V - XVII, S. 212</w:t>
      </w:r>
    </w:p>
    <w:p>
      <w:r>
        <w:t>40</w:t>
        <w:tab/>
        <w:t>Sozialpolitik in o[Rußland]o, Bd. 1 - 3</w:t>
      </w:r>
    </w:p>
    <w:p>
      <w:r>
        <w:t>41</w:t>
        <w:tab/>
        <w:t>Wöchentliche Mitteilungen des k[1{Ostwelt-Verlag}es, 2{o[Berlin]o}]k, unter dem Titel "t[Materialien zur Sozialplitik der Sowjetunion]t" v. z[20.8.1927 - 11.1.1930]z</w:t>
      </w:r>
    </w:p>
    <w:p>
      <w:r>
        <w:t>43</w:t>
        <w:tab/>
        <w:t>1927 - 1931</w:t>
      </w:r>
    </w:p>
    <w:p>
      <w:r>
        <w:br/>
        <w:t>26</w:t>
        <w:tab/>
        <w:t>BB VII, 1</w:t>
      </w:r>
    </w:p>
    <w:p>
      <w:r>
        <w:t>27</w:t>
        <w:tab/>
        <w:t>BB. \ VII \ 1</w:t>
      </w:r>
    </w:p>
    <w:p>
      <w:r>
        <w:t>30</w:t>
        <w:tab/>
        <w:t>Nr. 1</w:t>
      </w:r>
    </w:p>
    <w:p>
      <w:r>
        <w:t>33</w:t>
        <w:tab/>
        <w:t>Bd. BB V - XVII, S. 233</w:t>
      </w:r>
    </w:p>
    <w:p>
      <w:r>
        <w:t>40</w:t>
        <w:tab/>
        <w:t>Die gewerblichen Arbeiten im Allgemeinen..., Bd. 1 - 9</w:t>
      </w:r>
    </w:p>
    <w:p>
      <w:r>
        <w:t>41</w:t>
        <w:tab/>
        <w:t>adhib. 1: t[Bibliographie der Sozialwissenschaften]t z[1913 - 1915]z</w:t>
      </w:r>
    </w:p>
    <w:p>
      <w:r>
        <w:t>43</w:t>
        <w:tab/>
        <w:t>1866 - 1934</w:t>
      </w:r>
    </w:p>
    <w:p>
      <w:r>
        <w:br/>
        <w:t>30</w:t>
        <w:tab/>
        <w:t>Nr. 3 b</w:t>
      </w:r>
    </w:p>
    <w:p>
      <w:r>
        <w:t>33</w:t>
        <w:tab/>
        <w:t>Bd. BB V - XVII, S. 238</w:t>
      </w:r>
    </w:p>
    <w:p>
      <w:r>
        <w:t>40</w:t>
        <w:tab/>
        <w:t>Die Arbeitslosigkeit. Spezialia, Bd. 1 - 18</w:t>
      </w:r>
    </w:p>
    <w:p>
      <w:r>
        <w:t>41</w:t>
        <w:tab/>
        <w:t>Bd. 18, z[1933 - 1934]z: Maßnahmen zur Abwendung der Stillegung des Betriebes "k[Christlicher Zeitschriftenverlag]k", dabei Ausführungen über s[2{Beschränkung des Bezuges} von 1{Druckschrift}]sen durch die "k[Glaubensbewegung Deutscher Christen]k"</w:t>
      </w:r>
    </w:p>
    <w:p>
      <w:r>
        <w:t>43</w:t>
        <w:tab/>
        <w:t>1891 - 1934</w:t>
      </w:r>
    </w:p>
    <w:p>
      <w:r>
        <w:br/>
        <w:t>30</w:t>
        <w:tab/>
        <w:t>Nr. 3 f</w:t>
      </w:r>
    </w:p>
    <w:p>
      <w:r>
        <w:t>33</w:t>
        <w:tab/>
        <w:t>Bd. BB V - XVII, S. 239</w:t>
      </w:r>
    </w:p>
    <w:p>
      <w:r>
        <w:t>40</w:t>
        <w:tab/>
        <w:t>Die Arbeitsverhältnisse während des Krieges, Bd. 1 - 6</w:t>
      </w:r>
    </w:p>
    <w:p>
      <w:r>
        <w:t>41</w:t>
        <w:tab/>
        <w:t>Bd. 3, z[1914 - 1915]z: gekürzte Gehaltszahlungen (k[1{Deutsches Druck- und Verlagshaus} in 2{o[Berlin]o}]k)</w:t>
      </w:r>
    </w:p>
    <w:p>
      <w:r>
        <w:t>43</w:t>
        <w:tab/>
        <w:t>1914 - 1920</w:t>
      </w:r>
    </w:p>
    <w:p>
      <w:r>
        <w:br/>
        <w:t>30</w:t>
        <w:tab/>
        <w:t>Nr. 4</w:t>
      </w:r>
    </w:p>
    <w:p>
      <w:r>
        <w:t>33</w:t>
        <w:tab/>
        <w:t>Bd. BB V - XVII, S. 246</w:t>
      </w:r>
    </w:p>
    <w:p>
      <w:r>
        <w:t>40</w:t>
        <w:tab/>
        <w:t>Die Maßregeln zur Sicherung der Arbeiter in gewerblichen Unternehmungen gegen Gefahr für Leben und Gesundheit, Bd. 1 - 35</w:t>
      </w:r>
    </w:p>
    <w:p>
      <w:r>
        <w:t>41</w:t>
        <w:tab/>
        <w:t>Bd. 31, 1926 - 1928: Werbung: k[1{Verlagsanstalt Deleiter}, 2{o[Dresden]o}]k, für "t[Gesundheitsbüchlein]t"</w:t>
      </w:r>
    </w:p>
    <w:p>
      <w:r>
        <w:t>43</w:t>
        <w:tab/>
        <w:t>1822 - 1934</w:t>
      </w:r>
    </w:p>
    <w:p>
      <w:r>
        <w:br/>
        <w:t>30</w:t>
        <w:tab/>
        <w:t>Nr. 14</w:t>
      </w:r>
    </w:p>
    <w:p>
      <w:r>
        <w:t>33</w:t>
        <w:tab/>
        <w:t>Bd. BB V - XVII, S. 263</w:t>
      </w:r>
    </w:p>
    <w:p>
      <w:r>
        <w:t>40</w:t>
        <w:tab/>
        <w:t>Das Vereins- und Versammlungswesen in o[Preußen]o</w:t>
      </w:r>
    </w:p>
    <w:p>
      <w:r>
        <w:t>41</w:t>
        <w:tab/>
        <w:t>adhib. 10: Christliche Gewerkschaften und Gewerkvereine, darin: k[1{Firma Butzon &amp; Becker}, 2{o[Kevelaer]o}]k, s[Verleger des Vatikans]s, über die Erfahrungen mit der christlichen Gewerkschaft: t["Eine Taktik wie sie nicht sein soll]t", z[1906]z</w:t>
      </w:r>
    </w:p>
    <w:p>
      <w:r>
        <w:t>43</w:t>
        <w:tab/>
        <w:t>1890 - 1898</w:t>
      </w:r>
    </w:p>
    <w:p>
      <w:r>
        <w:br/>
        <w:t>30</w:t>
        <w:tab/>
        <w:t>Nr. 18</w:t>
      </w:r>
    </w:p>
    <w:p>
      <w:r>
        <w:t>33</w:t>
        <w:tab/>
        <w:t>Bd. BB V - XVII, S. 277</w:t>
      </w:r>
    </w:p>
    <w:p>
      <w:r>
        <w:t>40</w:t>
        <w:tab/>
        <w:t>Die Maßregeln gegen die Ausschreitungen der Sozialdemokratie, Bd. 1 - 9</w:t>
      </w:r>
    </w:p>
    <w:p>
      <w:r>
        <w:t>41</w:t>
        <w:tab/>
        <w:t>Bd. 2, z[1878 - 1887]z: Verurteilungen wegen Beleidigung durch die s[Presse]s / Das Unternehmen des p[5{s[Verlagsbuchhändler]s}s 1{Lange}, 6{o[Darmstadt]o}]p: Bekämpfung der sozialdemokratischen Bewegung durch Verbreitung populärer s[Schriften &lt;zur Bekämpfung der sozialdemokratischen Bewegung&gt;]s , z[1878]z / Bd. 6, z[1901 - 1906]z: "t[Deutsche Männer! Bewahrt Euch die Freude am Vaterlande!]t", k[2{o[Berlin]o} (1{Decker-Verlag}]k)</w:t>
      </w:r>
    </w:p>
    <w:p>
      <w:r>
        <w:t>43</w:t>
        <w:tab/>
        <w:t>1878 - 1919</w:t>
      </w:r>
    </w:p>
    <w:p>
      <w:r>
        <w:br/>
        <w:t>30</w:t>
        <w:tab/>
        <w:t>Nr. 130</w:t>
      </w:r>
    </w:p>
    <w:p>
      <w:r>
        <w:t>33</w:t>
        <w:tab/>
        <w:t>Bd. BB V - XVII, S. 304</w:t>
      </w:r>
    </w:p>
    <w:p>
      <w:r>
        <w:t>40</w:t>
        <w:tab/>
        <w:t>Die Bestrebungen auf dem Gebiet der Gesundheitspflege, Bd. 1 - 9</w:t>
      </w:r>
    </w:p>
    <w:p>
      <w:r>
        <w:t>41</w:t>
        <w:tab/>
        <w:t>adhib. 2: Die internationalen Kongresse für Hygiene und Demographie, Bd. 1, z[1906 - 1908]z, darin: Literatur über Gesundheitswesen, einschl. s[Zeitschriften &lt;über Gesundheitswesen&gt;]s, zus.gest. durch die k[1{s[Buchhandlung]s Puttkammer &amp; Mühlbrecht}, 2{o[Berlin]o}]k, z[1907]z, auch Werbung für s[2{nationalökonomisches, juristisches und statistisches} 1{Schrifttum}]s</w:t>
      </w:r>
    </w:p>
    <w:p>
      <w:r>
        <w:t>43</w:t>
        <w:tab/>
        <w:t>1892 - 1935</w:t>
      </w:r>
    </w:p>
    <w:p>
      <w:r>
        <w:br/>
        <w:t>26</w:t>
        <w:tab/>
        <w:t>BB VII, 3</w:t>
      </w:r>
    </w:p>
    <w:p>
      <w:r>
        <w:t>27</w:t>
        <w:tab/>
        <w:t>BB. \ VII \ 3</w:t>
      </w:r>
    </w:p>
    <w:p>
      <w:r>
        <w:t>30</w:t>
        <w:tab/>
        <w:t>Nr. 1</w:t>
      </w:r>
    </w:p>
    <w:p>
      <w:r>
        <w:t>33</w:t>
        <w:tab/>
        <w:t>Bd. BB V - XVII, S. 309</w:t>
      </w:r>
    </w:p>
    <w:p>
      <w:r>
        <w:t>40</w:t>
        <w:tab/>
        <w:t>Die Beschäftigung jugendlicher Arbeiter in Fabriken, Bd. 1 - 13</w:t>
      </w:r>
    </w:p>
    <w:p>
      <w:r>
        <w:t>41</w:t>
        <w:tab/>
        <w:t>Bd. 1, z[1828 - 1846]z: Sonn- und Festtagsarbeit von Knaben unter 16 Jahren bei dem p[5{Oberhofbuchdrucker} 1{Decker}, 6{o[Berlin]o}]p, zum Drucke der t[Staatszeitung]t, z[1842]z</w:t>
      </w:r>
    </w:p>
    <w:p>
      <w:r>
        <w:t>43</w:t>
        <w:tab/>
        <w:t>1828 - 1887</w:t>
      </w:r>
    </w:p>
    <w:p>
      <w:r>
        <w:br/>
        <w:t>26</w:t>
        <w:tab/>
        <w:t>BB IX, 1</w:t>
      </w:r>
    </w:p>
    <w:p>
      <w:r>
        <w:t>27</w:t>
        <w:tab/>
        <w:t>BB. \ IX \ 1</w:t>
      </w:r>
    </w:p>
    <w:p>
      <w:r>
        <w:t>30</w:t>
        <w:tab/>
        <w:t>Nr. 2</w:t>
      </w:r>
    </w:p>
    <w:p>
      <w:r>
        <w:t>33</w:t>
        <w:tab/>
        <w:t>Bd. BB V - XVII, S. 335</w:t>
      </w:r>
    </w:p>
    <w:p>
      <w:r>
        <w:t>40</w:t>
        <w:tab/>
        <w:t>Die Führung der kaufmännischen Bücher und die Verpflichtung der Kaufleute, den Staatsbehörden deren Einsicht zu gestatten</w:t>
      </w:r>
    </w:p>
    <w:p>
      <w:r>
        <w:t>41</w:t>
        <w:tab/>
        <w:t>Um die s[2{Buchführung} der 1{Buchhändler}]s, z[1852]z</w:t>
      </w:r>
    </w:p>
    <w:p>
      <w:r>
        <w:t>43</w:t>
        <w:tab/>
        <w:t>1812 - 1867</w:t>
      </w:r>
    </w:p>
    <w:p>
      <w:r>
        <w:br/>
        <w:t>30</w:t>
        <w:tab/>
        <w:t>Nr. 8</w:t>
      </w:r>
    </w:p>
    <w:p>
      <w:r>
        <w:t>33</w:t>
        <w:tab/>
        <w:t>Bd. BB V - XVII, S. 336</w:t>
      </w:r>
    </w:p>
    <w:p>
      <w:r>
        <w:t>40</w:t>
        <w:tab/>
        <w:t>Der Gewerbebetrieb der s[Buchhändler]s, Buch- und Steindrucker, Bd. 1 - 3</w:t>
      </w:r>
    </w:p>
    <w:p>
      <w:r>
        <w:t>43</w:t>
        <w:tab/>
        <w:t>1809 - 1904</w:t>
      </w:r>
    </w:p>
    <w:p>
      <w:r>
        <w:br/>
        <w:t>30</w:t>
        <w:tab/>
        <w:t>Nr. 9</w:t>
      </w:r>
    </w:p>
    <w:p>
      <w:r>
        <w:t>33</w:t>
        <w:tab/>
        <w:t>Bd. BB V - XVII, S. 337</w:t>
      </w:r>
    </w:p>
    <w:p>
      <w:r>
        <w:t>40</w:t>
        <w:tab/>
        <w:t>Der Gewerbebetrieb der s[Buchdrucker]s, Bd. 1 - 4</w:t>
      </w:r>
    </w:p>
    <w:p>
      <w:r>
        <w:t>41</w:t>
        <w:tab/>
        <w:t>adhib 2: Der s[2{Tarifvertrag} im 1{Buchdruckergewerbe}]s, Bd. 1 - 2, 1897 - 1920</w:t>
      </w:r>
    </w:p>
    <w:p>
      <w:r>
        <w:t>43</w:t>
        <w:tab/>
        <w:t>1890 - 1918</w:t>
      </w:r>
    </w:p>
    <w:p>
      <w:r>
        <w:br/>
        <w:t>30</w:t>
        <w:tab/>
        <w:t>Nr. 17</w:t>
      </w:r>
    </w:p>
    <w:p>
      <w:r>
        <w:t>33</w:t>
        <w:tab/>
        <w:t>Bd. BB V - XVII, S. 340</w:t>
      </w:r>
    </w:p>
    <w:p>
      <w:r>
        <w:t>40</w:t>
        <w:tab/>
        <w:t>Der Schutz der Angestellten in offenen Verkaufsstellen. Generalia, Bd. 1 - 3</w:t>
      </w:r>
    </w:p>
    <w:p>
      <w:r>
        <w:t>41</w:t>
        <w:tab/>
        <w:t>adhib. 1: Bd. 5 s[Bahnhofsbuchhandel]s, 1911 / adhib. 3: Die von der Eisenbahnverwaltung im Interesse des Reiseverkehrs getroffenen Einrichtungen wie Bahnwirtschaften, Automaten, s[Bahnhofs-Buchhandlungen]s usw., 1902 - 1930</w:t>
      </w:r>
    </w:p>
    <w:p>
      <w:r>
        <w:t>43</w:t>
        <w:tab/>
        <w:t>1896 - 1934</w:t>
      </w:r>
    </w:p>
    <w:p>
      <w:r>
        <w:br/>
        <w:t>26</w:t>
        <w:tab/>
        <w:t>C VII, 2</w:t>
      </w:r>
    </w:p>
    <w:p>
      <w:r>
        <w:t>27</w:t>
        <w:tab/>
        <w:t>C. Binnen- und Außenhandel \ VII \ 2</w:t>
      </w:r>
    </w:p>
    <w:p>
      <w:r>
        <w:t>30</w:t>
        <w:tab/>
        <w:t>Nr. 36</w:t>
      </w:r>
    </w:p>
    <w:p>
      <w:r>
        <w:t>33</w:t>
        <w:tab/>
        <w:t>Bd. C V - X, S. 97</w:t>
      </w:r>
    </w:p>
    <w:p>
      <w:r>
        <w:t>40</w:t>
        <w:tab/>
        <w:t>Die Besteuerung des Papiers, des Papierstoffs, der gedruckten s[1{Bücher} 2{&lt;Besteuerung&gt;}]s, der Tapeten, Bilder, Lithographien, Photographien, Spielkarten und dergl., Bd. 2</w:t>
      </w:r>
    </w:p>
    <w:p>
      <w:r>
        <w:t>43</w:t>
        <w:tab/>
        <w:t>1840 - 1869</w:t>
      </w:r>
    </w:p>
    <w:p>
      <w:r>
        <w:t>45</w:t>
        <w:tab/>
        <w:t>Zum Inhalt vgl. Spez. inv., Bd. 3, Nr. 1015, S. 117f.</w:t>
      </w:r>
    </w:p>
    <w:p>
      <w:r>
        <w:br/>
        <w:t>26</w:t>
        <w:tab/>
        <w:t>C VII, 2a</w:t>
      </w:r>
    </w:p>
    <w:p>
      <w:r>
        <w:t>27</w:t>
        <w:tab/>
        <w:t>C. Binnen- und Außenhandel \ VII \ 2a</w:t>
      </w:r>
    </w:p>
    <w:p>
      <w:r>
        <w:t>30</w:t>
        <w:tab/>
        <w:t>Nr. 24</w:t>
      </w:r>
    </w:p>
    <w:p>
      <w:r>
        <w:t>33</w:t>
        <w:tab/>
        <w:t>Bd. C V - X, S. 125</w:t>
      </w:r>
    </w:p>
    <w:p>
      <w:r>
        <w:t>40</w:t>
        <w:tab/>
        <w:t>Die Besteuerung der vom Auslande eingehenden literarischen und Kunstgegenstände</w:t>
      </w:r>
    </w:p>
    <w:p>
      <w:r>
        <w:t>41</w:t>
        <w:tab/>
        <w:t>Anträge von s[Verlagsbuchhändler]sn und Druckereibesitzern um s[Schutzzölle für s[Bücher]s]s, z[1890 - 1891]z</w:t>
      </w:r>
    </w:p>
    <w:p>
      <w:r>
        <w:t>43</w:t>
        <w:tab/>
        <w:t>1890 - 1904</w:t>
      </w:r>
    </w:p>
    <w:p>
      <w:r>
        <w:br/>
        <w:t>30</w:t>
        <w:tab/>
        <w:t>Nr. 40</w:t>
      </w:r>
    </w:p>
    <w:p>
      <w:r>
        <w:t>33</w:t>
        <w:tab/>
        <w:t>Bd. C V - X, S. 131</w:t>
      </w:r>
    </w:p>
    <w:p>
      <w:r>
        <w:t>40</w:t>
        <w:tab/>
        <w:t>Die Besteuerung des vom Auslande eingehenden Wachstuchs, Wachsmusselins, Wachstafts</w:t>
      </w:r>
    </w:p>
    <w:p>
      <w:r>
        <w:t>41</w:t>
        <w:tab/>
        <w:t>Stuttgarter Handels- und Gewerbekammer gegen Erhöhung des Eingangszolls wegen Schädigung des s[Buchbindergewerbe]ss und s[Verlagsbuchhandel]ss und der besseren Qualität englischer Leinen, 1884</w:t>
      </w:r>
    </w:p>
    <w:p>
      <w:r>
        <w:t>43</w:t>
        <w:tab/>
        <w:t>1880 - 1905</w:t>
      </w:r>
    </w:p>
    <w:p>
      <w:r>
        <w:br/>
        <w:t>26</w:t>
        <w:tab/>
        <w:t>C VIII, 1</w:t>
      </w:r>
    </w:p>
    <w:p>
      <w:r>
        <w:t>27</w:t>
        <w:tab/>
        <w:t>C. Binnen- und Außenhandel \ VIII \ 1</w:t>
      </w:r>
    </w:p>
    <w:p>
      <w:r>
        <w:t>30</w:t>
        <w:tab/>
        <w:t>Nr. 25</w:t>
      </w:r>
    </w:p>
    <w:p>
      <w:r>
        <w:t>33</w:t>
        <w:tab/>
        <w:t>Bd. C V - X, S. 205</w:t>
      </w:r>
    </w:p>
    <w:p>
      <w:r>
        <w:t>40</w:t>
        <w:tab/>
        <w:t>Die Beförderung und der Schutz des Handels und der Industrie, Bd. 1 - 10ff.</w:t>
      </w:r>
    </w:p>
    <w:p>
      <w:r>
        <w:t>41</w:t>
        <w:tab/>
        <w:t>Bd. 8: Über das Nachschlagebuch des k[1{Industriellen Verlags p[2{H. G. Martin} 1{Bürgel}]p GmbH}, 2{o[Berlin]o}]k, z[1903]z / Werbung des k[1{s[Verlag]ses p[2{Karl Fr.} 1{Pfau}]p}, 2{o[Leipzig]o}]k, z[1902]z</w:t>
      </w:r>
    </w:p>
    <w:p>
      <w:r>
        <w:t>43</w:t>
        <w:tab/>
        <w:t>1841 - 1915</w:t>
      </w:r>
    </w:p>
    <w:p>
      <w:r>
        <w:br/>
        <w:t>30</w:t>
        <w:tab/>
        <w:t>Nr. 54 b</w:t>
      </w:r>
    </w:p>
    <w:p>
      <w:r>
        <w:t>33</w:t>
        <w:tab/>
        <w:t>Bd. C V - X, S. 217a</w:t>
      </w:r>
    </w:p>
    <w:p>
      <w:r>
        <w:t>40</w:t>
        <w:tab/>
        <w:t>Das Gesetz gegen den verbrecherischen und gemeingefährlichen Gebrauch von Sprengstoffen vom z[9. Juni 1884]z und dessen Ausführung, Bd. 1 - 4</w:t>
      </w:r>
    </w:p>
    <w:p>
      <w:r>
        <w:t>41</w:t>
        <w:tab/>
        <w:t>Bd. 4: "t[Rauchlose Pulver, Dynamit und andere Sprengstoffe]t", Nr. 255/256 der s[Miniaturbibliothek des k[1{Verlags für Kunst und Wissenschaft p[2{Albert Otto} 1{Paul}]p}, 2{o[Leipzig]o}]k]s, z[1912]z</w:t>
      </w:r>
    </w:p>
    <w:p>
      <w:r>
        <w:t>43</w:t>
        <w:tab/>
        <w:t>1884 - 1914</w:t>
      </w:r>
    </w:p>
    <w:p>
      <w:r>
        <w:br/>
        <w:t>30</w:t>
        <w:tab/>
        <w:t>Nr. 72</w:t>
      </w:r>
    </w:p>
    <w:p>
      <w:r>
        <w:t>33</w:t>
        <w:tab/>
        <w:t>Bd. C V - X, S. 224</w:t>
      </w:r>
    </w:p>
    <w:p>
      <w:r>
        <w:t>40</w:t>
        <w:tab/>
        <w:t>Die industriellen Vereinigungen (Kartelle, Syndikate) zum Zwecke der Förderung der Produktion und Hebung des Absatzes, Bd. 1 - 9</w:t>
      </w:r>
    </w:p>
    <w:p>
      <w:r>
        <w:t>41</w:t>
        <w:tab/>
        <w:t>adhib. 56: k[Börsenverein der deutschen Buchhändler]k, z[1904]z (Findbuchseite: 234)</w:t>
      </w:r>
    </w:p>
    <w:p>
      <w:r>
        <w:t>43</w:t>
        <w:tab/>
        <w:t>1886 - 1934</w:t>
      </w:r>
    </w:p>
    <w:p>
      <w:r>
        <w:br/>
        <w:t>30</w:t>
        <w:tab/>
        <w:t>Nr. 102</w:t>
      </w:r>
    </w:p>
    <w:p>
      <w:r>
        <w:t>33</w:t>
        <w:tab/>
        <w:t>Bd. C V - X, S. 244</w:t>
      </w:r>
    </w:p>
    <w:p>
      <w:r>
        <w:t>40</w:t>
        <w:tab/>
        <w:t>Deutschlands Maschinenhandel pp., Bd. 1 - 6</w:t>
      </w:r>
    </w:p>
    <w:p>
      <w:r>
        <w:t>41</w:t>
        <w:tab/>
        <w:t>Bd. 5: k[1{s[Fachzeitschriftenverlag]s und Großbuchdruckerei p[2{C. G.} 1{Vogel}]p}, 2{o[Pößneck/Thür.]o}]k, z[1928]z</w:t>
      </w:r>
    </w:p>
    <w:p>
      <w:r>
        <w:t>43</w:t>
        <w:tab/>
        <w:t>1893 - 1934</w:t>
      </w:r>
    </w:p>
    <w:p>
      <w:r>
        <w:br/>
        <w:t>30</w:t>
        <w:tab/>
        <w:t>Nr. 116</w:t>
      </w:r>
    </w:p>
    <w:p>
      <w:r>
        <w:t>33</w:t>
        <w:tab/>
        <w:t>Bd. C V - X, S. 248</w:t>
      </w:r>
    </w:p>
    <w:p>
      <w:r>
        <w:t>40</w:t>
        <w:tab/>
        <w:t>Die deutsche Tuchfabrikation</w:t>
      </w:r>
    </w:p>
    <w:p>
      <w:r>
        <w:t>41</w:t>
        <w:tab/>
        <w:t>Kritik am "t[Ratgeber, Nachschlage- und Auskunftsbuch für den deutschen Offizier und seine Familie auf wirtschaftlichem, gesellschaftlichem und literarischem Gebiete]t" der k[1{s[Verlagsbuchhandlung]s p[2{R.} 1{Eisenschmidt}]p}, 2{o[Berlin]o}]k, z[Frühjahr 1911]z</w:t>
      </w:r>
    </w:p>
    <w:p>
      <w:r>
        <w:t>43</w:t>
        <w:tab/>
        <w:t>1895 - 1923</w:t>
      </w:r>
    </w:p>
    <w:p>
      <w:r>
        <w:br/>
        <w:t>30</w:t>
        <w:tab/>
        <w:t>Nr. 134</w:t>
      </w:r>
    </w:p>
    <w:p>
      <w:r>
        <w:t>33</w:t>
        <w:tab/>
        <w:t>Bd. C V - X, S. 252</w:t>
      </w:r>
    </w:p>
    <w:p>
      <w:r>
        <w:t>40</w:t>
        <w:tab/>
        <w:t>Der Kleinhandel, Bd. 1 - 2</w:t>
      </w:r>
    </w:p>
    <w:p>
      <w:r>
        <w:t>41</w:t>
        <w:tab/>
        <w:t>Kampf der s[Sortimentsbuchhandlung]sen in o[Hamburg-Altona]o gegen Basare und Warenhäuser, z[1898]z</w:t>
      </w:r>
    </w:p>
    <w:p>
      <w:r>
        <w:t>43</w:t>
        <w:tab/>
        <w:t>1896 - 1920</w:t>
      </w:r>
    </w:p>
    <w:p>
      <w:r>
        <w:br/>
        <w:t>30</w:t>
        <w:tab/>
        <w:t>Nr. 139</w:t>
      </w:r>
    </w:p>
    <w:p>
      <w:r>
        <w:t>33</w:t>
        <w:tab/>
        <w:t>Bd. C V - X, S. 252</w:t>
      </w:r>
    </w:p>
    <w:p>
      <w:r>
        <w:t>40</w:t>
        <w:tab/>
        <w:t>Der s[Buchhandel]s, Bd. 1 - 2</w:t>
      </w:r>
    </w:p>
    <w:p>
      <w:r>
        <w:t>43</w:t>
        <w:tab/>
        <w:t>1898 - 1934</w:t>
      </w:r>
    </w:p>
    <w:p>
      <w:r>
        <w:t>45</w:t>
        <w:tab/>
        <w:t>Ausführliche Enthältvermerke im Spezialinventar, Bd. 3, Nr. 2231 und 2232, S. 561 f.</w:t>
      </w:r>
    </w:p>
    <w:p>
      <w:r>
        <w:br/>
        <w:t>30</w:t>
        <w:tab/>
        <w:t>Nr. 151</w:t>
      </w:r>
    </w:p>
    <w:p>
      <w:r>
        <w:t>33</w:t>
        <w:tab/>
        <w:t>Bd. C V - X, S. 256</w:t>
      </w:r>
    </w:p>
    <w:p>
      <w:r>
        <w:t>40</w:t>
        <w:tab/>
        <w:t>Der Handel mit Kleidern und Putzwaren</w:t>
      </w:r>
    </w:p>
    <w:p>
      <w:r>
        <w:t>41</w:t>
        <w:tab/>
        <w:t>Vorschlag der s[Frauenblätter]s des k[1{s[Verlag]ses Ullstein &amp; Co.}, 2{o[Berlin]o}]k, zur "t[Organisierung der Mode]t" (mit Abbildungen), 1916</w:t>
      </w:r>
    </w:p>
    <w:p>
      <w:r>
        <w:t>43</w:t>
        <w:tab/>
        <w:t>1888 - 1919</w:t>
      </w:r>
    </w:p>
    <w:p>
      <w:r>
        <w:br/>
        <w:t>30</w:t>
        <w:tab/>
        <w:t>Nr. 156</w:t>
      </w:r>
    </w:p>
    <w:p>
      <w:r>
        <w:t>33</w:t>
        <w:tab/>
        <w:t>Bd. C V - X, S. 256</w:t>
      </w:r>
    </w:p>
    <w:p>
      <w:r>
        <w:t>40</w:t>
        <w:tab/>
        <w:t>Miscellanea, Bd. 1 - 3</w:t>
      </w:r>
    </w:p>
    <w:p>
      <w:r>
        <w:t>41</w:t>
        <w:tab/>
        <w:t>Bd. 3: Werbung für das Buch "t[Nationalsozialistische Ostpolitik]t" des p[7{Gauleiters u. Ob. Präs.} der 6{o[2{Prov.} 1{Ostpreußen}]o} 1{Koch}]p, z[1934]z</w:t>
      </w:r>
    </w:p>
    <w:p>
      <w:r>
        <w:t>43</w:t>
        <w:tab/>
        <w:t>1899 - 1934</w:t>
      </w:r>
    </w:p>
    <w:p>
      <w:r>
        <w:br/>
        <w:t>30</w:t>
        <w:tab/>
        <w:t>Nr. 175</w:t>
      </w:r>
    </w:p>
    <w:p>
      <w:r>
        <w:t>33</w:t>
        <w:tab/>
        <w:t>Bd. C V - X, S. 266</w:t>
      </w:r>
    </w:p>
    <w:p>
      <w:r>
        <w:t>40</w:t>
        <w:tab/>
        <w:t>Der Handel mit s[Musikalien]s und Musikinstrumenten</w:t>
      </w:r>
    </w:p>
    <w:p>
      <w:r>
        <w:t>43</w:t>
        <w:tab/>
        <w:t>1917 - 1933</w:t>
      </w:r>
    </w:p>
    <w:p>
      <w:r>
        <w:br/>
        <w:t>26</w:t>
        <w:tab/>
        <w:t>C VIII, 2a</w:t>
      </w:r>
    </w:p>
    <w:p>
      <w:r>
        <w:t>27</w:t>
        <w:tab/>
        <w:t>C. Binnen- und Außenhandel \ VIII \ 2a</w:t>
      </w:r>
    </w:p>
    <w:p>
      <w:r>
        <w:t>30</w:t>
        <w:tab/>
        <w:t>Nr. 31</w:t>
      </w:r>
    </w:p>
    <w:p>
      <w:r>
        <w:t>33</w:t>
        <w:tab/>
        <w:t>Bd. C V - X, S. 284</w:t>
      </w:r>
    </w:p>
    <w:p>
      <w:r>
        <w:t>40</w:t>
        <w:tab/>
        <w:t>Monatsberichte des k[Reichswirtschaftministerium]ks über die Wirtschaftslage im o[Deutschen Reich]o, Bd. 1 - 9</w:t>
      </w:r>
    </w:p>
    <w:p>
      <w:r>
        <w:t>41</w:t>
        <w:tab/>
        <w:t>Bd. 4: Werbematerialien u. a. für das t[Handbuch wirtschaftlicher Verbände und Vereine des Deutschen Reiches]t (k[1{Industrieverlag Spaeth &amp; Linde}, 2{o[Berlin]o/o[Wien]o}]k, z[1928]z / t[Deutscher Wirtschaftsatlas]t, hrsg. von p[4{Prof.} 1{Tießen}]p in Verbindung mit dem k[Reichsverband der Deutschen Industrie]k (k[1{s[Verlag]s p[2{Reimar} 1{Hobbing}]p}, 2{o[Berlin]o}]k, z[1928/29]z) / Bd. 9: s[2{Förderung des Vertriebes} des 1{Buch}]ses "t[Die Greuelpropaganda ist eine Lügenpropaganda sagen die deutschen Juden selbst]t" (k[1{s[Verlag]s p[2{Jakow} 1{Trachtenberg}]p}, 2{o[Berlin-Charlottenburg]o}]k) / Werbematerialien, so für "t[Das Wirtschaftsjahr]t" (k[1{s[Verlag]s p[2{E. A.} 1{Seemann}]p}, 2{o[Leipzig]o}]k), z[1933]z</w:t>
      </w:r>
    </w:p>
    <w:p>
      <w:r>
        <w:t>43</w:t>
        <w:tab/>
        <w:t>1921 - 1934</w:t>
      </w:r>
    </w:p>
    <w:p>
      <w:r>
        <w:br/>
        <w:t>26</w:t>
        <w:tab/>
        <w:t>C VIII, 3</w:t>
      </w:r>
    </w:p>
    <w:p>
      <w:r>
        <w:t>27</w:t>
        <w:tab/>
        <w:t>C. Binnen- und Außenhandel \ VIII \ 3</w:t>
      </w:r>
    </w:p>
    <w:p>
      <w:r>
        <w:t>30</w:t>
        <w:tab/>
        <w:t>Nr. 26</w:t>
      </w:r>
    </w:p>
    <w:p>
      <w:r>
        <w:t>33</w:t>
        <w:tab/>
        <w:t>Bd. C XV - XIII, S. 1104</w:t>
      </w:r>
    </w:p>
    <w:p>
      <w:r>
        <w:t>40</w:t>
        <w:tab/>
        <w:t>Die s[Navigations-Lehrschulbücher]s, Bd. 1 - 5</w:t>
      </w:r>
    </w:p>
    <w:p>
      <w:r>
        <w:t>43</w:t>
        <w:tab/>
        <w:t>1840 - 1913</w:t>
      </w:r>
    </w:p>
    <w:p>
      <w:r>
        <w:br/>
        <w:t>26</w:t>
        <w:tab/>
        <w:t>C XVII, 4</w:t>
      </w:r>
    </w:p>
    <w:p>
      <w:r>
        <w:t>27</w:t>
        <w:tab/>
        <w:t>C. Binnen- und Außenhandel \ XVII \ 4</w:t>
      </w:r>
    </w:p>
    <w:p>
      <w:r>
        <w:t>30</w:t>
        <w:tab/>
        <w:t>Nr. 57</w:t>
      </w:r>
    </w:p>
    <w:p>
      <w:r>
        <w:t>33</w:t>
        <w:tab/>
        <w:t>Bd. C XV - XIII, S. 1148</w:t>
      </w:r>
    </w:p>
    <w:p>
      <w:r>
        <w:t>40</w:t>
        <w:tab/>
        <w:t>Die Herausgabe eines t[Jahrbuchs für Seeleute]t, Bd. 1 - 5</w:t>
      </w:r>
    </w:p>
    <w:p>
      <w:r>
        <w:t>43</w:t>
        <w:tab/>
        <w:t>1840 - 1931</w:t>
      </w:r>
    </w:p>
    <w:p>
      <w:r>
        <w:br/>
        <w:t>26</w:t>
        <w:tab/>
        <w:t>D II</w:t>
      </w:r>
    </w:p>
    <w:p>
      <w:r>
        <w:t>27</w:t>
        <w:tab/>
        <w:t>D. Technik der Gewerbe und Fabrikation \ II</w:t>
      </w:r>
    </w:p>
    <w:p>
      <w:r>
        <w:t>30</w:t>
        <w:tab/>
        <w:t>Nr. 35</w:t>
      </w:r>
    </w:p>
    <w:p>
      <w:r>
        <w:t>33</w:t>
        <w:tab/>
        <w:t>Bd. D I - VII, S. 48</w:t>
      </w:r>
    </w:p>
    <w:p>
      <w:r>
        <w:t>40</w:t>
        <w:tab/>
        <w:t>Maßregeln zur s[Sicherstellung des schriftstellerischen und künstlerischen Eigentums]s (s[Urheberschutz]s), Bd. 1 - 5</w:t>
      </w:r>
    </w:p>
    <w:p>
      <w:r>
        <w:t>43</w:t>
        <w:tab/>
        <w:t>1823 - 1869</w:t>
      </w:r>
    </w:p>
    <w:p>
      <w:r>
        <w:br/>
        <w:t>30</w:t>
        <w:tab/>
        <w:t>Nr. 38</w:t>
      </w:r>
    </w:p>
    <w:p>
      <w:r>
        <w:t>33</w:t>
        <w:tab/>
        <w:t>Bd. D I - VII, S. 49</w:t>
      </w:r>
    </w:p>
    <w:p>
      <w:r>
        <w:t>40</w:t>
        <w:tab/>
        <w:t>Die s[2{auf schriftstellerische und künstlerische Gegenstände erteilte}n 1{Privilegien}]s (s[Verlagsprivileg]sien)</w:t>
      </w:r>
    </w:p>
    <w:p>
      <w:r>
        <w:t>43</w:t>
        <w:tab/>
        <w:t>1811 - 1855</w:t>
      </w:r>
    </w:p>
    <w:p>
      <w:r>
        <w:br/>
        <w:t>30</w:t>
        <w:tab/>
        <w:t>Nr. 67</w:t>
      </w:r>
    </w:p>
    <w:p>
      <w:r>
        <w:t>33</w:t>
        <w:tab/>
        <w:t>Bd. D I - VII, S. 51</w:t>
      </w:r>
    </w:p>
    <w:p>
      <w:r>
        <w:t>40</w:t>
        <w:tab/>
        <w:t>Die Beförderung der s[Herausgabe von Karten]s (Straßen-, Industrie- und Verkehrskarte des p[4{Dr.} 1{Kufscheidt} zu 6{o[Berlin]o}]p)</w:t>
      </w:r>
    </w:p>
    <w:p>
      <w:r>
        <w:t>43</w:t>
        <w:tab/>
        <w:t>1846</w:t>
      </w:r>
    </w:p>
    <w:p>
      <w:r>
        <w:br/>
        <w:t>30</w:t>
        <w:tab/>
        <w:t>Nr. 91</w:t>
      </w:r>
    </w:p>
    <w:p>
      <w:r>
        <w:t>33</w:t>
        <w:tab/>
        <w:t>Bd. D I - VII, S. 53</w:t>
      </w:r>
    </w:p>
    <w:p>
      <w:r>
        <w:t>40</w:t>
        <w:tab/>
        <w:t>Die s[Zeitschriften für Patentwesen]s, Bd. 1 - 7</w:t>
      </w:r>
    </w:p>
    <w:p>
      <w:r>
        <w:t>41</w:t>
        <w:tab/>
        <w:t>chronologische Verzeichnise der im preußischen o[&lt;Preußischer&gt; Staat]oe erteilten und aufgehobenen Patente</w:t>
      </w:r>
    </w:p>
    <w:p>
      <w:r>
        <w:t>43</w:t>
        <w:tab/>
        <w:t>1853 - 1884</w:t>
      </w:r>
    </w:p>
    <w:p>
      <w:r>
        <w:br/>
        <w:t>30</w:t>
        <w:tab/>
        <w:t>Nr. 101</w:t>
      </w:r>
    </w:p>
    <w:p>
      <w:r>
        <w:t>33</w:t>
        <w:tab/>
        <w:t>Bd. D I - VII, S. 56</w:t>
      </w:r>
    </w:p>
    <w:p>
      <w:r>
        <w:t>40</w:t>
        <w:tab/>
        <w:t>Verleihung von Korporationsrechten an den s[Buchhändlerverein]s</w:t>
      </w:r>
    </w:p>
    <w:p>
      <w:r>
        <w:t>45</w:t>
        <w:tab/>
        <w:t>o. J. Akte fehlt</w:t>
      </w:r>
    </w:p>
    <w:p>
      <w:r>
        <w:br/>
        <w:t>30</w:t>
        <w:tab/>
        <w:t>Nr. 146</w:t>
      </w:r>
    </w:p>
    <w:p>
      <w:r>
        <w:t>33</w:t>
        <w:tab/>
        <w:t>Bd. D I - VII, S. 61</w:t>
      </w:r>
    </w:p>
    <w:p>
      <w:r>
        <w:t>40</w:t>
        <w:tab/>
        <w:t>Der s[2{internationale&lt;r&gt; Austausch} über 1{Kunst- pp. Werke}]s</w:t>
      </w:r>
    </w:p>
    <w:p>
      <w:r>
        <w:t>45</w:t>
        <w:tab/>
        <w:t>o. J.</w:t>
      </w:r>
    </w:p>
    <w:p>
      <w:r>
        <w:br/>
        <w:t>26</w:t>
        <w:tab/>
        <w:t>D III, 1</w:t>
      </w:r>
    </w:p>
    <w:p>
      <w:r>
        <w:t>27</w:t>
        <w:tab/>
        <w:t>D. Technik der Gewerbe und Fabrikation \ III \ 1</w:t>
      </w:r>
    </w:p>
    <w:p>
      <w:r>
        <w:t>30</w:t>
        <w:tab/>
        <w:t>Nr. 3</w:t>
      </w:r>
    </w:p>
    <w:p>
      <w:r>
        <w:t>33</w:t>
        <w:tab/>
        <w:t>Bd. D I - VII, S. 71</w:t>
      </w:r>
    </w:p>
    <w:p>
      <w:r>
        <w:t>40</w:t>
        <w:tab/>
        <w:t>Die Kupferstecher der technischen Gewerbedeputation und die Anfertigung der Zeichnungen für die von letzteren s[2{&lt;von Kupferstechern herauszugebende&gt;}n 1{Jahrbücher}]s , Bd. 1 - 3</w:t>
      </w:r>
    </w:p>
    <w:p>
      <w:r>
        <w:t>43</w:t>
        <w:tab/>
        <w:t>1818 - 02.11.1875</w:t>
      </w:r>
    </w:p>
    <w:p>
      <w:r>
        <w:br/>
        <w:t>30</w:t>
        <w:tab/>
        <w:t>Nr. 9</w:t>
      </w:r>
    </w:p>
    <w:p>
      <w:r>
        <w:t>33</w:t>
        <w:tab/>
        <w:t>Bd. D I - VII, S. 71 (Rückseite)</w:t>
      </w:r>
    </w:p>
    <w:p>
      <w:r>
        <w:t>40</w:t>
        <w:tab/>
        <w:t>Die s[2{Herausgabe und &lt;Verteilung&gt;} 1{Abhandlungen der Technischen Deputation für Gewerbe}]s und deren Verteilung</w:t>
      </w:r>
    </w:p>
    <w:p>
      <w:r>
        <w:t>43</w:t>
        <w:tab/>
        <w:t>1820 - 1855</w:t>
      </w:r>
    </w:p>
    <w:p>
      <w:r>
        <w:br/>
        <w:t>30</w:t>
        <w:tab/>
        <w:t>Nr. 116</w:t>
      </w:r>
    </w:p>
    <w:p>
      <w:r>
        <w:t>33</w:t>
        <w:tab/>
        <w:t>Bd. D I - VII, S. 75</w:t>
      </w:r>
    </w:p>
    <w:p>
      <w:r>
        <w:t>40</w:t>
        <w:tab/>
        <w:t>Die t[Zeitschrift für das Berg-, Hütten- und Salinen-Wesen im Preußischen Staate]t</w:t>
      </w:r>
    </w:p>
    <w:p>
      <w:r>
        <w:t>43</w:t>
        <w:tab/>
        <w:t>1853 - 1880</w:t>
      </w:r>
    </w:p>
    <w:p>
      <w:r>
        <w:br/>
        <w:t>26</w:t>
        <w:tab/>
        <w:t>D VIII, 1</w:t>
      </w:r>
    </w:p>
    <w:p>
      <w:r>
        <w:t>27</w:t>
        <w:tab/>
        <w:t>D. Technik der Gewerbe und Fabrikation \ VIII \ 1</w:t>
      </w:r>
    </w:p>
    <w:p>
      <w:r>
        <w:t>30</w:t>
        <w:tab/>
        <w:t>Nr. 22</w:t>
      </w:r>
    </w:p>
    <w:p>
      <w:r>
        <w:t>33</w:t>
        <w:tab/>
        <w:t>Bd. D VIII - XXII, S. 144</w:t>
      </w:r>
    </w:p>
    <w:p>
      <w:r>
        <w:t>40</w:t>
        <w:tab/>
        <w:t>Die Verbesserung und Beförderung der s[Buchdruckerei]sen</w:t>
      </w:r>
    </w:p>
    <w:p>
      <w:r>
        <w:t>43</w:t>
        <w:tab/>
        <w:t>1842 - 1857</w:t>
      </w:r>
    </w:p>
    <w:p>
      <w:r>
        <w:br/>
        <w:t>26</w:t>
        <w:tab/>
        <w:t>D VIII, 2</w:t>
      </w:r>
    </w:p>
    <w:p>
      <w:r>
        <w:t>27</w:t>
        <w:tab/>
        <w:t>D. Technik der Gewerbe und Fabrikation \ VIII \ 2</w:t>
      </w:r>
    </w:p>
    <w:p>
      <w:r>
        <w:t>30</w:t>
        <w:tab/>
        <w:t>Nr. 6</w:t>
      </w:r>
    </w:p>
    <w:p>
      <w:r>
        <w:t>33</w:t>
        <w:tab/>
        <w:t>Bd. D VIII - XXII, S. 148</w:t>
      </w:r>
    </w:p>
    <w:p>
      <w:r>
        <w:t>40</w:t>
        <w:tab/>
        <w:t>Die Unterstützungs-Gesuche der s[Buch&lt;drucker&gt;]s-, s[Steindrucker]s und s[Schriftsetzer]s</w:t>
      </w:r>
    </w:p>
    <w:p>
      <w:r>
        <w:t>43</w:t>
        <w:tab/>
        <w:t>1821 - 1869</w:t>
      </w:r>
    </w:p>
    <w:p>
      <w:r>
        <w:br/>
        <w:t>26</w:t>
        <w:tab/>
        <w:t>E I Gen.</w:t>
      </w:r>
    </w:p>
    <w:p>
      <w:r>
        <w:t>27</w:t>
        <w:tab/>
        <w:t>E. Gewerbliches Unterichtswesen \ I. \ Gen.</w:t>
      </w:r>
    </w:p>
    <w:p>
      <w:r>
        <w:t>30</w:t>
        <w:tab/>
        <w:t>Nr. 27</w:t>
      </w:r>
    </w:p>
    <w:p>
      <w:r>
        <w:t>33</w:t>
        <w:tab/>
        <w:t>Bd. E, S. 8</w:t>
      </w:r>
    </w:p>
    <w:p>
      <w:r>
        <w:t>40</w:t>
        <w:tab/>
        <w:t>Die Errichtung eines k[Landesgewerbeamt]kes und eines ständigen Beirats für gewerbliches und Unterrichtwesen und der Gewerbeförderung, Bd. 1 - 3</w:t>
      </w:r>
    </w:p>
    <w:p>
      <w:r>
        <w:t>42</w:t>
        <w:tab/>
        <w:t>Beiheft 3: Die Verwaltungsberichte, dies[Bücherschau]s und die anderen s[Veröffentlichungen des Landesgewerbeamtes]s, Bd. 1 - 3, z[1905 - 1933]z</w:t>
      </w:r>
    </w:p>
    <w:p>
      <w:r>
        <w:t>43</w:t>
        <w:tab/>
        <w:t>1904 - 1934</w:t>
      </w:r>
    </w:p>
    <w:p>
      <w:r>
        <w:br/>
        <w:t>26</w:t>
        <w:tab/>
        <w:t>E I Spez.</w:t>
      </w:r>
    </w:p>
    <w:p>
      <w:r>
        <w:t>27</w:t>
        <w:tab/>
        <w:t>E. Gewerbliches Unterichtswesen \ I. \ Spez. \ 1</w:t>
      </w:r>
    </w:p>
    <w:p>
      <w:r>
        <w:t>30</w:t>
        <w:tab/>
        <w:t>Nr. 55a</w:t>
      </w:r>
    </w:p>
    <w:p>
      <w:r>
        <w:t>33</w:t>
        <w:tab/>
        <w:t>Bd. E, S. 47</w:t>
      </w:r>
    </w:p>
    <w:p>
      <w:r>
        <w:t>40</w:t>
        <w:tab/>
        <w:t>s[Lehrmittel für Berufs- und Handelsschulen]s</w:t>
      </w:r>
    </w:p>
    <w:p>
      <w:r>
        <w:t>43</w:t>
        <w:tab/>
        <w:t>1927 - 1931</w:t>
      </w:r>
    </w:p>
    <w:p>
      <w:r>
        <w:br/>
        <w:t>26</w:t>
        <w:tab/>
        <w:t>E III Spez.</w:t>
      </w:r>
    </w:p>
    <w:p>
      <w:r>
        <w:t>27</w:t>
        <w:tab/>
        <w:t>E. Gewerbliches Unterichtswesen \ III. \ Spez. \ 1</w:t>
      </w:r>
    </w:p>
    <w:p>
      <w:r>
        <w:t>30</w:t>
        <w:tab/>
        <w:t>Nr. 16</w:t>
      </w:r>
    </w:p>
    <w:p>
      <w:r>
        <w:t>33</w:t>
        <w:tab/>
        <w:t>Bd. E, S. 99</w:t>
      </w:r>
    </w:p>
    <w:p>
      <w:r>
        <w:t>40</w:t>
        <w:tab/>
        <w:t>Die s[Bibliotheken &lt;der Baugewerbeschulen&gt;]s und s[Lehrmittel der Baugewerbeschulen]s, Bd. 1 - 10</w:t>
      </w:r>
    </w:p>
    <w:p>
      <w:r>
        <w:t>43</w:t>
        <w:tab/>
        <w:t>1896 - 1934</w:t>
      </w:r>
    </w:p>
    <w:p>
      <w:r>
        <w:br/>
        <w:t>26</w:t>
        <w:tab/>
        <w:t>E IV Spez.</w:t>
      </w:r>
    </w:p>
    <w:p>
      <w:r>
        <w:t>27</w:t>
        <w:tab/>
        <w:t>Abt. E.: Gewerbliches Unterichtswesen \ IV. \ Spez. \ 1</w:t>
      </w:r>
    </w:p>
    <w:p>
      <w:r>
        <w:t>30</w:t>
        <w:tab/>
        <w:t>Nr. 63</w:t>
      </w:r>
    </w:p>
    <w:p>
      <w:r>
        <w:t>33</w:t>
        <w:tab/>
        <w:t>Bd. E, S. 132</w:t>
      </w:r>
    </w:p>
    <w:p>
      <w:r>
        <w:t>40</w:t>
        <w:tab/>
        <w:t>Die s[Lehrmittel &lt;für Maschinenbau- und Metallfachschulen&gt;]s, Sammlungen, s[Bibliotheken &lt;der Maschinenbau- und Metallfachschulen&gt;]s und Drucksachen pp. (Maschinenbauschulen). Bd. 2 desgl. Metallfachschulen, Bd. 1 - 2</w:t>
      </w:r>
    </w:p>
    <w:p>
      <w:r>
        <w:t>43</w:t>
        <w:tab/>
        <w:t>1921 - 1936</w:t>
      </w:r>
    </w:p>
    <w:p>
      <w:r>
        <w:br/>
        <w:t>26</w:t>
        <w:tab/>
        <w:t>E V</w:t>
      </w:r>
    </w:p>
    <w:p>
      <w:r>
        <w:t>27</w:t>
        <w:tab/>
        <w:t>E. Gewerbliches Unterichtswesen \ V</w:t>
      </w:r>
    </w:p>
    <w:p>
      <w:r>
        <w:t>30</w:t>
        <w:tab/>
        <w:t>Nr. 17</w:t>
      </w:r>
    </w:p>
    <w:p>
      <w:r>
        <w:t>33</w:t>
        <w:tab/>
        <w:t>Bd. E, S. 172</w:t>
      </w:r>
    </w:p>
    <w:p>
      <w:r>
        <w:t>40</w:t>
        <w:tab/>
        <w:t>Die Überweisung von Werken, s[Bücher]sn, Schriften, Bd. 2 - 30</w:t>
      </w:r>
    </w:p>
    <w:p>
      <w:r>
        <w:t>41</w:t>
        <w:tab/>
        <w:t>adhib. 2: Bekämpfung der s[Schundliteratur]s, Bd. 1 - 2, z[1911 - 1933]z (Findbuchseite: 170)</w:t>
      </w:r>
    </w:p>
    <w:p>
      <w:r>
        <w:t>43</w:t>
        <w:tab/>
        <w:t>1882 - 1934</w:t>
      </w:r>
    </w:p>
    <w:p>
      <w:r>
        <w:br/>
        <w:t>30</w:t>
        <w:tab/>
        <w:t>Nr. 18</w:t>
      </w:r>
    </w:p>
    <w:p>
      <w:r>
        <w:t>33</w:t>
        <w:tab/>
        <w:t>Bd. E, S. 170</w:t>
      </w:r>
    </w:p>
    <w:p>
      <w:r>
        <w:t>40</w:t>
        <w:tab/>
        <w:t>Der s[2{internationale&lt;r&gt; Austausch} von 1{Werken der Kunst und Wissenschaft}]s</w:t>
      </w:r>
    </w:p>
    <w:p>
      <w:r>
        <w:t>43</w:t>
        <w:tab/>
        <w:t>1873 - 1877</w:t>
      </w:r>
    </w:p>
    <w:p>
      <w:r>
        <w:br/>
        <w:t>30</w:t>
        <w:tab/>
        <w:t>Nr. 54</w:t>
      </w:r>
    </w:p>
    <w:p>
      <w:r>
        <w:t>33</w:t>
        <w:tab/>
        <w:t>Bd. E, S. 177</w:t>
      </w:r>
    </w:p>
    <w:p>
      <w:r>
        <w:t>40</w:t>
        <w:tab/>
        <w:t>Die s[Literatur über Porzellan- und Glas-Fabrikation]s</w:t>
      </w:r>
    </w:p>
    <w:p>
      <w:r>
        <w:t>43</w:t>
        <w:tab/>
        <w:t>1855 - 1891</w:t>
      </w:r>
    </w:p>
    <w:p>
      <w:r>
        <w:br/>
        <w:t>30</w:t>
        <w:tab/>
        <w:t>Nr. 85</w:t>
      </w:r>
    </w:p>
    <w:p>
      <w:r>
        <w:t>33</w:t>
        <w:tab/>
        <w:t>Bd. E, S. 177</w:t>
      </w:r>
    </w:p>
    <w:p>
      <w:r>
        <w:t>40</w:t>
        <w:tab/>
        <w:t>Die Herausgabe der t[Trierer Baudenkmale]t durch p[2{Christian} 1{Schmidt}]p</w:t>
      </w:r>
    </w:p>
    <w:p>
      <w:r>
        <w:t>43</w:t>
        <w:tab/>
        <w:t>1836 - 1850</w:t>
      </w:r>
    </w:p>
    <w:p>
      <w:r>
        <w:br/>
        <w:t>30</w:t>
        <w:tab/>
        <w:t>Nr. 92</w:t>
      </w:r>
    </w:p>
    <w:p>
      <w:r>
        <w:t>33</w:t>
        <w:tab/>
        <w:t>Bd. E, S. 177</w:t>
      </w:r>
    </w:p>
    <w:p>
      <w:r>
        <w:t>40</w:t>
        <w:tab/>
        <w:t>s[2{Ankauf und Verteilung} der 1{Werke &lt;über das Schloß Liegnitz&gt;}]s des p[7{Regierungsrat}es 2{Alexander} 8{v.} 1{Minotuoli}]p über das Schloß Liegnitz ...</w:t>
      </w:r>
    </w:p>
    <w:p>
      <w:r>
        <w:t>43</w:t>
        <w:tab/>
        <w:t>1845 - 1888</w:t>
      </w:r>
    </w:p>
    <w:p>
      <w:r>
        <w:br/>
        <w:t>30</w:t>
        <w:tab/>
        <w:t>Nr. 96</w:t>
      </w:r>
    </w:p>
    <w:p>
      <w:r>
        <w:t>33</w:t>
        <w:tab/>
        <w:t>Bd. E, S. 178</w:t>
      </w:r>
    </w:p>
    <w:p>
      <w:r>
        <w:t>40</w:t>
        <w:tab/>
        <w:t>s[2{Verbreitung der auf Staatskosten herausgegebenen technischen Kupferwerke} durch den 1{Buchhandel}]s</w:t>
      </w:r>
    </w:p>
    <w:p>
      <w:r>
        <w:t>43</w:t>
        <w:tab/>
        <w:t>1849 - 1853</w:t>
      </w:r>
    </w:p>
    <w:p>
      <w:r>
        <w:br/>
        <w:t>30</w:t>
        <w:tab/>
        <w:t>Nr. 103</w:t>
      </w:r>
    </w:p>
    <w:p>
      <w:r>
        <w:t>33</w:t>
        <w:tab/>
        <w:t>Bd. E, S. 178</w:t>
      </w:r>
    </w:p>
    <w:p>
      <w:r>
        <w:t>40</w:t>
        <w:tab/>
        <w:t>Herausgabe und Verteilung des t[Allgemeinen Repertoriums der technischen Literatur]t, Bd. 1 - 2</w:t>
      </w:r>
    </w:p>
    <w:p>
      <w:r>
        <w:t>43</w:t>
        <w:tab/>
        <w:t>1853 - 1899</w:t>
      </w:r>
    </w:p>
    <w:p>
      <w:r>
        <w:br/>
        <w:t>30</w:t>
        <w:tab/>
        <w:t>Nr. 112</w:t>
      </w:r>
    </w:p>
    <w:p>
      <w:r>
        <w:t>33</w:t>
        <w:tab/>
        <w:t>Bd. E, S. 178</w:t>
      </w:r>
    </w:p>
    <w:p>
      <w:r>
        <w:t>40</w:t>
        <w:tab/>
        <w:t>Die von dem p[7{Fabriken-Kommissonsrat} 1{Weber}]p herausgegebene t[2{Zeitschrift} (1{Beiträge zur Gewerbe- und Handelskunde}]t) und dessen polytechnischen Vorlesungen</w:t>
      </w:r>
    </w:p>
    <w:p>
      <w:r>
        <w:t>43</w:t>
        <w:tab/>
        <w:t>1821 - 1828</w:t>
      </w:r>
    </w:p>
    <w:p>
      <w:r>
        <w:br/>
        <w:t>30</w:t>
        <w:tab/>
        <w:t>Nr. 118</w:t>
      </w:r>
    </w:p>
    <w:p>
      <w:r>
        <w:t>33</w:t>
        <w:tab/>
        <w:t>Bd. E, S. 179</w:t>
      </w:r>
    </w:p>
    <w:p>
      <w:r>
        <w:t>40</w:t>
        <w:tab/>
        <w:t>Die t[Zeitschrift für das Bauwesen]t</w:t>
      </w:r>
    </w:p>
    <w:p>
      <w:r>
        <w:t>43</w:t>
        <w:tab/>
        <w:t>1891 - 1904</w:t>
      </w:r>
    </w:p>
    <w:p>
      <w:r>
        <w:br/>
        <w:t>30</w:t>
        <w:tab/>
        <w:t>Nr. 131</w:t>
      </w:r>
    </w:p>
    <w:p>
      <w:r>
        <w:t>33</w:t>
        <w:tab/>
        <w:t>Bd. E, S. 180</w:t>
      </w:r>
    </w:p>
    <w:p>
      <w:r>
        <w:t>40</w:t>
        <w:tab/>
        <w:t>Die Herausgabe und Verteilung des Werkes "t[Das Fach Zeichnen für Tischler]t" von p[Blunck]p, Bd. 1 - 2</w:t>
      </w:r>
    </w:p>
    <w:p>
      <w:r>
        <w:t>43</w:t>
        <w:tab/>
        <w:t>1898 - 1927</w:t>
      </w:r>
    </w:p>
    <w:p>
      <w:r>
        <w:br/>
        <w:t>30</w:t>
        <w:tab/>
        <w:t>Nr. 137</w:t>
      </w:r>
    </w:p>
    <w:p>
      <w:r>
        <w:t>33</w:t>
        <w:tab/>
        <w:t>Bd. E, S. 180</w:t>
      </w:r>
    </w:p>
    <w:p>
      <w:r>
        <w:t>40</w:t>
        <w:tab/>
        <w:t>Die s[2{Gesuche um Überlassung} 1{&lt;Bücher&gt;}]s von Zeichnungsvorlagen und Büchern</w:t>
      </w:r>
    </w:p>
    <w:p>
      <w:r>
        <w:t>43</w:t>
        <w:tab/>
        <w:t>1876 - 1906</w:t>
      </w:r>
    </w:p>
    <w:p>
      <w:r>
        <w:br/>
        <w:t>26</w:t>
        <w:tab/>
        <w:t>E XII, 2</w:t>
      </w:r>
    </w:p>
    <w:p>
      <w:r>
        <w:t>27</w:t>
        <w:tab/>
        <w:t>E. Gewerbliches Unterichtswesen \ XII \ 2</w:t>
      </w:r>
    </w:p>
    <w:p>
      <w:r>
        <w:t>30</w:t>
        <w:tab/>
        <w:t>Nr. 13</w:t>
      </w:r>
    </w:p>
    <w:p>
      <w:r>
        <w:t>33</w:t>
        <w:tab/>
        <w:t>Bd. E, S. 318</w:t>
      </w:r>
    </w:p>
    <w:p>
      <w:r>
        <w:t>40</w:t>
        <w:tab/>
        <w:t>k[1{Buchbinderfachschule des p[2{Paul} 1{Adam}]p} in 2{o[Düsseldorf]o}]k</w:t>
      </w:r>
    </w:p>
    <w:p>
      <w:r>
        <w:t>43</w:t>
        <w:tab/>
        <w:t>01.1901 - 06.1912</w:t>
      </w:r>
    </w:p>
    <w:p>
      <w:r>
        <w:br/>
        <w:t>30</w:t>
        <w:tab/>
        <w:t>Nr. 16</w:t>
      </w:r>
    </w:p>
    <w:p>
      <w:r>
        <w:t>33</w:t>
        <w:tab/>
        <w:t>Bd. E, S. 319</w:t>
      </w:r>
    </w:p>
    <w:p>
      <w:r>
        <w:t>40</w:t>
        <w:tab/>
        <w:t>k[1{Buchbinderfachschule des p[2{Gustav} 1{Bernhardt}]p} in 2{o[Schwiebus]o}]k</w:t>
      </w:r>
    </w:p>
    <w:p>
      <w:r>
        <w:t>43</w:t>
        <w:tab/>
        <w:t>08.1897 - 06.1922</w:t>
      </w:r>
    </w:p>
    <w:p>
      <w:r>
        <w:br/>
        <w:t>30</w:t>
        <w:tab/>
        <w:t>Nr. 18</w:t>
      </w:r>
    </w:p>
    <w:p>
      <w:r>
        <w:t>33</w:t>
        <w:tab/>
        <w:t>Bd. E, S. 319</w:t>
      </w:r>
    </w:p>
    <w:p>
      <w:r>
        <w:t>40</w:t>
        <w:tab/>
        <w:t>s[Kunstbuchbinderfachschule]s an der k[1{Fachschule für Buchbinder} in 2{o[Berlin]o}]k, Bd. 1 - 2</w:t>
      </w:r>
    </w:p>
    <w:p>
      <w:r>
        <w:t>43</w:t>
        <w:tab/>
        <w:t>1902 - 1924</w:t>
      </w:r>
    </w:p>
    <w:p>
      <w:r>
        <w:br/>
        <w:t>26</w:t>
        <w:tab/>
        <w:t>E XIV, 2</w:t>
      </w:r>
    </w:p>
    <w:p>
      <w:r>
        <w:t>27</w:t>
        <w:tab/>
        <w:t>E. Gewerbliches Unterichtswesen \ XIV \ 2</w:t>
      </w:r>
    </w:p>
    <w:p>
      <w:r>
        <w:t>30</w:t>
        <w:tab/>
        <w:t>Nr. 8</w:t>
      </w:r>
    </w:p>
    <w:p>
      <w:r>
        <w:t>33</w:t>
        <w:tab/>
        <w:t>Bd. E, S. 409 - 413</w:t>
      </w:r>
    </w:p>
    <w:p>
      <w:r>
        <w:t>40</w:t>
        <w:tab/>
        <w:t>Innungen der Gewerbetreibenden zu o[Berlin]o</w:t>
      </w:r>
    </w:p>
    <w:p>
      <w:r>
        <w:t>41</w:t>
        <w:tab/>
        <w:t xml:space="preserve">Adhib. 15: Die k[1{Buchdruckerinnung} zu 2{Berlin}]k z[1892 - 1900]z / Adhib. 20: Die k[1{Buchbinderinnung} zu 2{Berlin}]k z[1853 - 1929]z / Adhib. 49: Die Bildung einer k[1{Innung der Berliner Buchhändler} 2{&lt;Berlin&gt;}]k z[09.1848 - 11.1849]z / </w:t>
      </w:r>
    </w:p>
    <w:p>
      <w:r>
        <w:t>43</w:t>
        <w:tab/>
        <w:t>1850 - 1890</w:t>
      </w:r>
    </w:p>
    <w:p>
      <w:r>
        <w:br/>
        <w:t>26</w:t>
        <w:tab/>
        <w:t>E XIV, 4</w:t>
      </w:r>
    </w:p>
    <w:p>
      <w:r>
        <w:t>27</w:t>
        <w:tab/>
        <w:t>E. Gewerbliches Unterichtswesen \ XIV \ 4</w:t>
      </w:r>
    </w:p>
    <w:p>
      <w:r>
        <w:t>30</w:t>
        <w:tab/>
        <w:t>Nr. 16</w:t>
      </w:r>
    </w:p>
    <w:p>
      <w:r>
        <w:t>33</w:t>
        <w:tab/>
        <w:t>Bd. E, S. 419</w:t>
      </w:r>
    </w:p>
    <w:p>
      <w:r>
        <w:t>40</w:t>
        <w:tab/>
        <w:t>k[Innungsverband "Bund deutscher Buchbinderinnungen"]k, Bd. 1 - 2</w:t>
      </w:r>
    </w:p>
    <w:p>
      <w:r>
        <w:t>43</w:t>
        <w:tab/>
        <w:t>1885 - 1934</w:t>
      </w:r>
    </w:p>
    <w:p>
      <w:r>
        <w:br/>
        <w:t>30</w:t>
        <w:tab/>
        <w:t>Nr. 52</w:t>
      </w:r>
    </w:p>
    <w:p>
      <w:r>
        <w:t>33</w:t>
        <w:tab/>
        <w:t>Bd. E, S. 424</w:t>
      </w:r>
    </w:p>
    <w:p>
      <w:r>
        <w:t>40</w:t>
        <w:tab/>
        <w:t>k[Verband westfälischer Buchbinderinnungen und-vereinigungen]k</w:t>
      </w:r>
    </w:p>
    <w:p>
      <w:r>
        <w:t>43</w:t>
        <w:tab/>
        <w:t>1913 - 1918</w:t>
      </w:r>
    </w:p>
    <w:p/>
    <w:p/>
    <w:p>
      <w:r>
        <w:br/>
        <w:t>20</w:t>
        <w:tab/>
        <w:t>1. HA, Rep. 134 (M)</w:t>
      </w:r>
    </w:p>
    <w:p>
      <w:r>
        <w:t>21</w:t>
        <w:tab/>
        <w:t>Schatzministerium</w:t>
      </w:r>
    </w:p>
    <w:p>
      <w:r>
        <w:t>22</w:t>
        <w:tab/>
        <w:t>I. Hauptabteilung \ Rep. 134 Schatzministerium</w:t>
      </w:r>
    </w:p>
    <w:p>
      <w:r>
        <w:t>23</w:t>
        <w:tab/>
        <w:t>1814 - 1823</w:t>
      </w:r>
    </w:p>
    <w:p>
      <w:r>
        <w:t>24</w:t>
        <w:tab/>
        <w:t>Findbuch</w:t>
      </w:r>
    </w:p>
    <w:p>
      <w:r>
        <w:t>25</w:t>
        <w:tab/>
        <w:t>Akten zu Bibliotheken wurden nur auszugsweise aufgenommen.</w:t>
      </w:r>
    </w:p>
    <w:p>
      <w:r>
        <w:t>26</w:t>
        <w:tab/>
        <w:t>VII</w:t>
      </w:r>
    </w:p>
    <w:p>
      <w:r>
        <w:t>27</w:t>
        <w:tab/>
        <w:t>Titel VII. Bibliotheken, Literatur und Kunstsachen</w:t>
      </w:r>
    </w:p>
    <w:p>
      <w:r>
        <w:t>30</w:t>
        <w:tab/>
        <w:t>Nr. 1</w:t>
      </w:r>
    </w:p>
    <w:p>
      <w:r>
        <w:t>33</w:t>
        <w:tab/>
        <w:t>S. 75</w:t>
      </w:r>
    </w:p>
    <w:p>
      <w:r>
        <w:t>40</w:t>
        <w:tab/>
        <w:t>Acta betr. die für die s[1{Königl. Bibliothek} 2{angekaufte}n 3{Werke}]s</w:t>
      </w:r>
    </w:p>
    <w:p>
      <w:r>
        <w:t>43</w:t>
        <w:tab/>
        <w:t>1818 - 1823</w:t>
      </w:r>
    </w:p>
    <w:p>
      <w:r>
        <w:br/>
        <w:t>30</w:t>
        <w:tab/>
        <w:t>Nr. 3</w:t>
      </w:r>
    </w:p>
    <w:p>
      <w:r>
        <w:t>33</w:t>
        <w:tab/>
        <w:t>S. 75</w:t>
      </w:r>
    </w:p>
    <w:p>
      <w:r>
        <w:t>40</w:t>
        <w:tab/>
        <w:t>Die vom p[7{Geheimen Rat} 1{Piantaz}]p eingesandten, in o[Paris]o erschienenen Schriften</w:t>
      </w:r>
    </w:p>
    <w:p>
      <w:r>
        <w:t>43</w:t>
        <w:tab/>
        <w:t>1817 - 1821</w:t>
      </w:r>
    </w:p>
    <w:p>
      <w:r>
        <w:br/>
        <w:t>30</w:t>
        <w:tab/>
        <w:t>Nr. 4</w:t>
      </w:r>
    </w:p>
    <w:p>
      <w:r>
        <w:t>33</w:t>
        <w:tab/>
        <w:t>S. 75</w:t>
      </w:r>
    </w:p>
    <w:p>
      <w:r>
        <w:t>40</w:t>
        <w:tab/>
        <w:t>Acta betr. die von den Regierungen einzureichenden s[Amtsblätter]s</w:t>
      </w:r>
    </w:p>
    <w:p>
      <w:r>
        <w:t>43</w:t>
        <w:tab/>
        <w:t>1818 - 1823</w:t>
      </w:r>
    </w:p>
    <w:p>
      <w:r>
        <w:br/>
        <w:t>30</w:t>
        <w:tab/>
        <w:t>Nr. 7</w:t>
      </w:r>
    </w:p>
    <w:p>
      <w:r>
        <w:t>33</w:t>
        <w:tab/>
        <w:t>S. 75</w:t>
      </w:r>
    </w:p>
    <w:p>
      <w:r>
        <w:t>40</w:t>
        <w:tab/>
        <w:t>Acta betr. den Ankauf von Schriften für die s[Bibliothek des Schatzministeriums]s</w:t>
      </w:r>
    </w:p>
    <w:p>
      <w:r>
        <w:t>43</w:t>
        <w:tab/>
        <w:t>1818 - 1823</w:t>
      </w:r>
    </w:p>
    <w:p>
      <w:r>
        <w:br/>
        <w:t>30</w:t>
        <w:tab/>
        <w:t>Nr. 8</w:t>
      </w:r>
    </w:p>
    <w:p>
      <w:r>
        <w:t>33</w:t>
        <w:tab/>
        <w:t>S. 76</w:t>
      </w:r>
    </w:p>
    <w:p>
      <w:r>
        <w:t>40</w:t>
        <w:tab/>
        <w:t>Acta betr. die s[Gesuche um Erlaubniß, Ministerial-Verfügungen, Instruktionen und Verordnungen in herauszugebende Werke aufnehmen zu können]s</w:t>
      </w:r>
    </w:p>
    <w:p>
      <w:r>
        <w:t>43</w:t>
        <w:tab/>
        <w:t>1819</w:t>
      </w:r>
    </w:p>
    <w:p>
      <w:r>
        <w:br/>
        <w:t>30</w:t>
        <w:tab/>
        <w:t>Nr. 9</w:t>
      </w:r>
    </w:p>
    <w:p>
      <w:r>
        <w:t>33</w:t>
        <w:tab/>
        <w:t>S. 76</w:t>
      </w:r>
    </w:p>
    <w:p>
      <w:r>
        <w:t>40</w:t>
        <w:tab/>
        <w:t>Acta betr. die auf s[Subskription]s angekündigte Werke und anderen Kunstsachen</w:t>
      </w:r>
    </w:p>
    <w:p>
      <w:r>
        <w:t>43</w:t>
        <w:tab/>
        <w:t>1821</w:t>
      </w:r>
    </w:p>
    <w:p>
      <w:r>
        <w:br/>
        <w:t>30</w:t>
        <w:tab/>
        <w:t>Nr. 12</w:t>
      </w:r>
    </w:p>
    <w:p>
      <w:r>
        <w:t>33</w:t>
        <w:tab/>
        <w:t>S. 76</w:t>
      </w:r>
    </w:p>
    <w:p>
      <w:r>
        <w:t>40</w:t>
        <w:tab/>
        <w:t>Acta betr. das k[Institut der t[Staatszeitung]t]k</w:t>
      </w:r>
    </w:p>
    <w:p>
      <w:r>
        <w:t>43</w:t>
        <w:tab/>
        <w:t>1820 - 1823</w:t>
      </w:r>
    </w:p>
    <w:p/>
    <w:p/>
    <w:p>
      <w:r>
        <w:br/>
        <w:t>20</w:t>
        <w:tab/>
        <w:t>I. HA, Rep. 135 (M)</w:t>
      </w:r>
    </w:p>
    <w:p>
      <w:r>
        <w:t>21</w:t>
        <w:tab/>
        <w:t>Ministerium für das o[2{Herzogtum} 1{Lauenburg}]o</w:t>
      </w:r>
    </w:p>
    <w:p>
      <w:r>
        <w:t>22</w:t>
        <w:tab/>
        <w:t>I. Hauptabteilung \ Rep. 135, Ministerium für Lauenburg</w:t>
      </w:r>
    </w:p>
    <w:p>
      <w:r>
        <w:t>23</w:t>
        <w:tab/>
        <w:t>1865 - 1876</w:t>
      </w:r>
    </w:p>
    <w:p>
      <w:r>
        <w:t>24</w:t>
        <w:tab/>
        <w:t>Findbuch</w:t>
      </w:r>
    </w:p>
    <w:p>
      <w:r>
        <w:t>26</w:t>
        <w:tab/>
        <w:t>I, Tit. 2</w:t>
      </w:r>
    </w:p>
    <w:p>
      <w:r>
        <w:t>27</w:t>
        <w:tab/>
        <w:t>I. Allgemeine Landes-Verwaltung \ Tit. 2. Spezialakten</w:t>
      </w:r>
    </w:p>
    <w:p>
      <w:r>
        <w:t>30</w:t>
        <w:tab/>
        <w:t>Nr. 33</w:t>
      </w:r>
    </w:p>
    <w:p>
      <w:r>
        <w:t>33</w:t>
        <w:tab/>
        <w:t>S. 10</w:t>
      </w:r>
    </w:p>
    <w:p>
      <w:r>
        <w:t>40</w:t>
        <w:tab/>
        <w:t>Beschaffung, respective Einlieferung von s[1{Bücher}n und Karten 2{für die s[Bibliothek des Ministeriums &lt;für Lauenburg&gt;]s}]s</w:t>
      </w:r>
    </w:p>
    <w:p>
      <w:r>
        <w:t>43</w:t>
        <w:tab/>
        <w:t>1804 - 1875</w:t>
      </w:r>
    </w:p>
    <w:p>
      <w:r>
        <w:br/>
        <w:t>30</w:t>
        <w:tab/>
        <w:t>Nr. 47</w:t>
      </w:r>
    </w:p>
    <w:p>
      <w:r>
        <w:t>33</w:t>
        <w:tab/>
        <w:t>S. 12</w:t>
      </w:r>
    </w:p>
    <w:p>
      <w:r>
        <w:t>40</w:t>
        <w:tab/>
        <w:t>Die Lauenburgische Gesetz- und Verordnungen-Sammlung und die Bewilligung von s[2{Beihilfen} zur 1{Herausgabe}]s derselben aus der Staatskasse</w:t>
      </w:r>
    </w:p>
    <w:p>
      <w:r>
        <w:t>43</w:t>
        <w:tab/>
        <w:t>1864 - 1876</w:t>
      </w:r>
    </w:p>
    <w:p>
      <w:r>
        <w:br/>
        <w:t>30</w:t>
        <w:tab/>
        <w:t>Nr. 48</w:t>
      </w:r>
    </w:p>
    <w:p>
      <w:r>
        <w:t>33</w:t>
        <w:tab/>
        <w:t>S. 12</w:t>
      </w:r>
    </w:p>
    <w:p>
      <w:r>
        <w:t>40</w:t>
        <w:tab/>
        <w:t>Die Beschaffung respective Einlieferung s[2{o[Lauenburg]oische}r und anderer 1{Zeitung}]sen für das Ministerium</w:t>
      </w:r>
    </w:p>
    <w:p>
      <w:r>
        <w:t>43</w:t>
        <w:tab/>
        <w:t>1864 - 1874</w:t>
      </w:r>
    </w:p>
    <w:p>
      <w:r>
        <w:br/>
        <w:t>30</w:t>
        <w:tab/>
        <w:t>Nr. 50</w:t>
      </w:r>
    </w:p>
    <w:p>
      <w:r>
        <w:t>33</w:t>
        <w:tab/>
        <w:t>S. 12</w:t>
      </w:r>
    </w:p>
    <w:p>
      <w:r>
        <w:t>40</w:t>
        <w:tab/>
        <w:t>Die s[2{Überreichung} von 1{Bücher}]sn und anderen Geschenken von o[Lauenburg]oischen Staatsangehörigen an Seine Majestät den König</w:t>
      </w:r>
    </w:p>
    <w:p>
      <w:r>
        <w:t>43</w:t>
        <w:tab/>
        <w:t>1866</w:t>
      </w:r>
    </w:p>
    <w:p>
      <w:r>
        <w:br/>
        <w:t>26</w:t>
        <w:tab/>
        <w:t>III</w:t>
      </w:r>
    </w:p>
    <w:p>
      <w:r>
        <w:t>27</w:t>
        <w:tab/>
        <w:t>III. Auswärtige Angelegenheiten</w:t>
      </w:r>
    </w:p>
    <w:p>
      <w:r>
        <w:t>30</w:t>
        <w:tab/>
        <w:t>Nr. 21</w:t>
      </w:r>
    </w:p>
    <w:p>
      <w:r>
        <w:t>33</w:t>
        <w:tab/>
        <w:t>S. 27</w:t>
      </w:r>
    </w:p>
    <w:p>
      <w:r>
        <w:t>40</w:t>
        <w:tab/>
        <w:t>s[2{Überreichung} von 1{Bücher}]sn und anderen Geschenken von Ausländern an Seine Majestät den König</w:t>
      </w:r>
    </w:p>
    <w:p>
      <w:r>
        <w:t>43</w:t>
        <w:tab/>
        <w:t>1865 - 1866</w:t>
      </w:r>
    </w:p>
    <w:p>
      <w:r>
        <w:br/>
        <w:t>30</w:t>
        <w:tab/>
        <w:t>Nr. 127</w:t>
      </w:r>
    </w:p>
    <w:p>
      <w:r>
        <w:t>33</w:t>
        <w:tab/>
        <w:t>S. 44</w:t>
      </w:r>
    </w:p>
    <w:p>
      <w:r>
        <w:t>40</w:t>
        <w:tab/>
        <w:t>Gesuch des Vorstandes des k[1{Great Seal Patent Office} in 2{o[London]o}]k um Mittheilung von s[1{Werke} und Veröffentlichungen 2{über wissenschaftliche und industrielle Gegenstände}]s</w:t>
      </w:r>
    </w:p>
    <w:p>
      <w:r>
        <w:t>43</w:t>
        <w:tab/>
        <w:t>1875</w:t>
      </w:r>
    </w:p>
    <w:p>
      <w:r>
        <w:br/>
        <w:t>26</w:t>
        <w:tab/>
        <w:t>IV, Tit. V</w:t>
      </w:r>
    </w:p>
    <w:p>
      <w:r>
        <w:t>27</w:t>
        <w:tab/>
        <w:t>IV. Innere Verwaltung \ Tit. V. Polizeisachen</w:t>
      </w:r>
    </w:p>
    <w:p>
      <w:r>
        <w:t>30</w:t>
        <w:tab/>
        <w:t>Nr. 22</w:t>
      </w:r>
    </w:p>
    <w:p>
      <w:r>
        <w:t>33</w:t>
        <w:tab/>
        <w:t>S. 106</w:t>
      </w:r>
    </w:p>
    <w:p>
      <w:r>
        <w:t>40</w:t>
        <w:tab/>
        <w:t>Den s[2{Erlaß und die Ausführung eines Reichsgesetzes} über die 1{Presse}]s</w:t>
      </w:r>
    </w:p>
    <w:p>
      <w:r>
        <w:t>43</w:t>
        <w:tab/>
        <w:t xml:space="preserve">1871 - </w:t>
      </w:r>
    </w:p>
    <w:p>
      <w:r>
        <w:br/>
        <w:t>30</w:t>
        <w:tab/>
        <w:t>Nr. 23</w:t>
      </w:r>
    </w:p>
    <w:p>
      <w:r>
        <w:t>33</w:t>
        <w:tab/>
        <w:t>S. 106</w:t>
      </w:r>
    </w:p>
    <w:p>
      <w:r>
        <w:t>40</w:t>
        <w:tab/>
        <w:t>Die s[2{im o[2{Herzogthum} 1{Lauenburg}]o erscheinende}n 1{Zeitung}]sen, deren Benutzung durch Lauenburgische Behörden, sowie auf die s[Herausgabe von Zeitungen]s daselbst gerichteten Gesuche</w:t>
      </w:r>
    </w:p>
    <w:p>
      <w:r>
        <w:t>43</w:t>
        <w:tab/>
        <w:t xml:space="preserve">1865 - </w:t>
      </w:r>
    </w:p>
    <w:p>
      <w:r>
        <w:br/>
        <w:t>30</w:t>
        <w:tab/>
        <w:t>Nr. 24</w:t>
      </w:r>
    </w:p>
    <w:p>
      <w:r>
        <w:t>33</w:t>
        <w:tab/>
        <w:t>S. 107</w:t>
      </w:r>
    </w:p>
    <w:p>
      <w:r>
        <w:t>40</w:t>
        <w:tab/>
        <w:t>auswärtige s[1{Zeitung}en, deren 2{Zulassung im o[2{Herzogthum} 1{Lauenburg}]o}]s, sowie die Benutzung derselben durch Lauenburg'sche Behörden</w:t>
      </w:r>
    </w:p>
    <w:p>
      <w:r>
        <w:t>43</w:t>
        <w:tab/>
        <w:t xml:space="preserve">1864 - </w:t>
      </w:r>
    </w:p>
    <w:p>
      <w:r>
        <w:br/>
        <w:t>30</w:t>
        <w:tab/>
        <w:t>Nr. 25</w:t>
      </w:r>
    </w:p>
    <w:p>
      <w:r>
        <w:t>33</w:t>
        <w:tab/>
        <w:t>S. 107</w:t>
      </w:r>
    </w:p>
    <w:p>
      <w:r>
        <w:t>40</w:t>
        <w:tab/>
        <w:t>Die Lieferung von s[Freiexemplar]sen der s[2{im o[2{Herzogthum} 1{Lauenburg}]o erscheinende}n 1{Zeitung}]sen an Lauenburgische Behörden</w:t>
      </w:r>
    </w:p>
    <w:p>
      <w:r>
        <w:t>43</w:t>
        <w:tab/>
        <w:t xml:space="preserve">1870 - </w:t>
      </w:r>
    </w:p>
    <w:p>
      <w:r>
        <w:br/>
        <w:t>30</w:t>
        <w:tab/>
        <w:t>Nr. 26</w:t>
      </w:r>
    </w:p>
    <w:p>
      <w:r>
        <w:t>33</w:t>
        <w:tab/>
        <w:t>S. 107</w:t>
      </w:r>
    </w:p>
    <w:p>
      <w:r>
        <w:t>40</w:t>
        <w:tab/>
        <w:t>Die s[Überwachung der s[Presse]s]s während des französischen s[Krieges z[1870/71]z]s</w:t>
      </w:r>
    </w:p>
    <w:p>
      <w:r>
        <w:t>43</w:t>
        <w:tab/>
        <w:t xml:space="preserve">1870 - </w:t>
      </w:r>
    </w:p>
    <w:p>
      <w:r>
        <w:br/>
        <w:t>30</w:t>
        <w:tab/>
        <w:t>Nr. 27</w:t>
      </w:r>
    </w:p>
    <w:p>
      <w:r>
        <w:t>33</w:t>
        <w:tab/>
        <w:t>S. 107</w:t>
      </w:r>
    </w:p>
    <w:p>
      <w:r>
        <w:t>40</w:t>
        <w:tab/>
        <w:t>Mittheilung des Reichskanzlers und bezügliche Anweisung des Ministeriums an den Landrat zu o[Ratzeburg]o wegen scharfer s[Überwachung der s[Tagespresse]s]s</w:t>
      </w:r>
    </w:p>
    <w:p>
      <w:r>
        <w:t>43</w:t>
        <w:tab/>
        <w:t xml:space="preserve">1874 - </w:t>
      </w:r>
    </w:p>
    <w:p>
      <w:r>
        <w:br/>
        <w:t>26</w:t>
        <w:tab/>
        <w:t>IV, Tit. VIII</w:t>
      </w:r>
    </w:p>
    <w:p>
      <w:r>
        <w:t>27</w:t>
        <w:tab/>
        <w:t>IV. Innere Verwaltung \ Tit. VIII. Statistische Sachen</w:t>
      </w:r>
    </w:p>
    <w:p>
      <w:r>
        <w:t>30</w:t>
        <w:tab/>
        <w:t>Nr. 8</w:t>
      </w:r>
    </w:p>
    <w:p>
      <w:r>
        <w:t>33</w:t>
        <w:tab/>
        <w:t>S. 128</w:t>
      </w:r>
    </w:p>
    <w:p>
      <w:r>
        <w:t>40</w:t>
        <w:tab/>
        <w:t>Die s[1{Herausgabe} eines statistischen Hand- und Adreßbuchs seitens des p[5{s[Buchhändler]s}s 1{Linsen} in 6{o[Ratzeburg]o}]p und die Bewilligung von 2{Beihülfen}]s hierzu aus der Staatskasse</w:t>
      </w:r>
    </w:p>
    <w:p>
      <w:r>
        <w:t>43</w:t>
        <w:tab/>
        <w:t>1865 - 1873</w:t>
      </w:r>
    </w:p>
    <w:p>
      <w:r>
        <w:br/>
        <w:t>30</w:t>
        <w:tab/>
        <w:t>Nr. 10</w:t>
      </w:r>
    </w:p>
    <w:p>
      <w:r>
        <w:t>33</w:t>
        <w:tab/>
        <w:t>S. 128</w:t>
      </w:r>
    </w:p>
    <w:p>
      <w:r>
        <w:t>40</w:t>
        <w:tab/>
        <w:t>ein Gesuch des p[5{s[Buchhändler]s}s 1{Homann} zu 6{o[Kiel]o}]p um Mittheilung statistischer Nachrichten über o[Lauenburg]o für das von ihm herauszugebende t[Provinzial-Handbuch für Schleswig-Holstein und Lauenburg]t</w:t>
      </w:r>
    </w:p>
    <w:p>
      <w:r>
        <w:t>43</w:t>
        <w:tab/>
        <w:t>1874</w:t>
      </w:r>
    </w:p>
    <w:p>
      <w:r>
        <w:br/>
        <w:t>26</w:t>
        <w:tab/>
        <w:t>IX, Tit. IV</w:t>
      </w:r>
    </w:p>
    <w:p>
      <w:r>
        <w:t>27</w:t>
        <w:tab/>
        <w:t>IX. Handel, Gewerbe und öffentliche Arbeiten \ Tit. IV. Handel und Gewerbe</w:t>
      </w:r>
    </w:p>
    <w:p>
      <w:r>
        <w:t>30</w:t>
        <w:tab/>
        <w:t>Nr. 4</w:t>
      </w:r>
    </w:p>
    <w:p>
      <w:r>
        <w:t>33</w:t>
        <w:tab/>
        <w:t>S. 311</w:t>
      </w:r>
    </w:p>
    <w:p>
      <w:r>
        <w:t>40</w:t>
        <w:tab/>
        <w:t>s[2{Gesuche um Zulassung} zum Betriebe des 1{Buchdruckereigewerbe}]ss und Beschwerde wegen verweigerter Zulassung</w:t>
      </w:r>
    </w:p>
    <w:p>
      <w:r>
        <w:t>43</w:t>
        <w:tab/>
        <w:t>1864 - 1868</w:t>
      </w:r>
    </w:p>
    <w:p>
      <w:r>
        <w:br/>
        <w:t>26</w:t>
        <w:tab/>
        <w:t>IX, Tit. V</w:t>
      </w:r>
    </w:p>
    <w:p>
      <w:r>
        <w:t>27</w:t>
        <w:tab/>
        <w:t>IX. Handel, Gewerbe und öffentliche Arbeiten \ Tit. V. Post- und Telegraphenwesen</w:t>
      </w:r>
    </w:p>
    <w:p>
      <w:r>
        <w:t>30</w:t>
        <w:tab/>
        <w:t>Nr. 25</w:t>
      </w:r>
    </w:p>
    <w:p>
      <w:r>
        <w:t>33</w:t>
        <w:tab/>
        <w:t>S. 323</w:t>
      </w:r>
    </w:p>
    <w:p>
      <w:r>
        <w:t>40</w:t>
        <w:tab/>
        <w:t>Die vom Reichskanzler erlassene s[Verordnung über die Versendung extraordinairer s[Zeitungsbeilage]sn durch die Post]s</w:t>
      </w:r>
    </w:p>
    <w:p>
      <w:r>
        <w:t>43</w:t>
        <w:tab/>
        <w:t>09.1871 - 10.1871</w:t>
      </w:r>
    </w:p>
    <w:p>
      <w:r>
        <w:br/>
        <w:t>30</w:t>
        <w:tab/>
        <w:t>Nr. 26</w:t>
      </w:r>
    </w:p>
    <w:p>
      <w:r>
        <w:t>33</w:t>
        <w:tab/>
        <w:t>S. 323</w:t>
      </w:r>
    </w:p>
    <w:p>
      <w:r>
        <w:t>40</w:t>
        <w:tab/>
        <w:t>Die vom Reichskanzler erlassene Verordnung über die s[Bücher-Bestellzettel]s</w:t>
      </w:r>
    </w:p>
    <w:p>
      <w:r>
        <w:t>43</w:t>
        <w:tab/>
        <w:t>10.1871 - 11.1871</w:t>
      </w:r>
    </w:p>
    <w:p>
      <w:r>
        <w:br/>
        <w:t>26</w:t>
        <w:tab/>
        <w:t>X, Tit. IV</w:t>
      </w:r>
    </w:p>
    <w:p>
      <w:r>
        <w:t>27</w:t>
        <w:tab/>
        <w:t>X. Geistliche-, unterrichts- und Medizinalangelegenheiten \ Tit. IV. Kunst und Wissenschaft</w:t>
      </w:r>
    </w:p>
    <w:p>
      <w:r>
        <w:t>30</w:t>
        <w:tab/>
        <w:t>Nr. 8</w:t>
      </w:r>
    </w:p>
    <w:p>
      <w:r>
        <w:t>33</w:t>
        <w:tab/>
        <w:t>S. 353</w:t>
      </w:r>
    </w:p>
    <w:p>
      <w:r>
        <w:t>40</w:t>
        <w:tab/>
        <w:t>Die Fortsetzung und Vollendung des t[Grimmschen Wörterbuch]ts und die dazu aus der o[Lauenburg]oischen Staatskasse gezahlten Beiträge</w:t>
      </w:r>
    </w:p>
    <w:p>
      <w:r>
        <w:t>43</w:t>
        <w:tab/>
        <w:t xml:space="preserve">1868 - </w:t>
      </w:r>
    </w:p>
    <w:p/>
    <w:p/>
    <w:p>
      <w:r>
        <w:br/>
        <w:t>20</w:t>
        <w:tab/>
        <w:t>I. HA, Rep. 138, (2.7.20) (M)</w:t>
      </w:r>
    </w:p>
    <w:p>
      <w:r>
        <w:t>21</w:t>
        <w:tab/>
        <w:t>Oberrechnungskammer</w:t>
      </w:r>
    </w:p>
    <w:p>
      <w:r>
        <w:t>22</w:t>
        <w:tab/>
        <w:t>I. Hauptabteilung \ Rep. 138 Oberrechnungskammer</w:t>
      </w:r>
    </w:p>
    <w:p>
      <w:r>
        <w:t>23</w:t>
        <w:tab/>
        <w:t>1721 - 1945</w:t>
      </w:r>
    </w:p>
    <w:p>
      <w:r>
        <w:t>24</w:t>
        <w:tab/>
        <w:t>Findkartei</w:t>
      </w:r>
    </w:p>
    <w:p>
      <w:r>
        <w:t>25</w:t>
        <w:tab/>
        <w:t>Hinweis: s. Abt. 8. Prüfungsgebiet Wissenschaft und Erziehung, 8.3.3.2. Einzelne Bibliotheken. Hier befinden sich Akten (Erhebungsbögen) zu Universitäts-, Hochschul- und Institutsbibliotheken, welche nicht einzeln aufgenommen wurden.</w:t>
      </w:r>
    </w:p>
    <w:p>
      <w:r>
        <w:t>26a</w:t>
        <w:tab/>
        <w:t>8, 8.3.3.</w:t>
      </w:r>
    </w:p>
    <w:p>
      <w:r>
        <w:t>27</w:t>
        <w:tab/>
        <w:t>Abteilung 8. Prüfungsgebiet Wissenschaft und Erziehung \ 8.3.3. Bibliotheken, Allgemeines</w:t>
      </w:r>
    </w:p>
    <w:p>
      <w:r>
        <w:t>29</w:t>
        <w:tab/>
        <w:t>In diesem Teilbestand befinden sich auch Akten zu öffentlichen Bibliotheken.</w:t>
      </w:r>
    </w:p>
    <w:p>
      <w:r>
        <w:t>30</w:t>
        <w:tab/>
        <w:t>Nr. 994</w:t>
      </w:r>
    </w:p>
    <w:p>
      <w:r>
        <w:t>40</w:t>
        <w:tab/>
        <w:t>s[Institutsbibliothek]sen</w:t>
      </w:r>
    </w:p>
    <w:p>
      <w:r>
        <w:t>43</w:t>
        <w:tab/>
        <w:t>1932 - 1934</w:t>
      </w:r>
    </w:p>
    <w:p>
      <w:r>
        <w:br/>
        <w:t>30</w:t>
        <w:tab/>
        <w:t>Nr. 997 - 998</w:t>
      </w:r>
    </w:p>
    <w:p>
      <w:r>
        <w:t>40</w:t>
        <w:tab/>
        <w:t>k[1{Reichsstelle und Reichsprüfungsamt für das s[Büchereiwesen]s} in 2{o[Teplitz-Schönau]o}]k, Bd. 1 - 2</w:t>
      </w:r>
    </w:p>
    <w:p>
      <w:r>
        <w:t>43</w:t>
        <w:tab/>
        <w:t>1942 - 1944</w:t>
      </w:r>
    </w:p>
    <w:p>
      <w:r>
        <w:br/>
        <w:t>30</w:t>
        <w:tab/>
        <w:t>Nr. 999</w:t>
      </w:r>
    </w:p>
    <w:p>
      <w:r>
        <w:t>40</w:t>
        <w:tab/>
        <w:t>s[Reichsbüchereistellen]s. Kriegsschäden, Bewirtschaftung</w:t>
      </w:r>
    </w:p>
    <w:p>
      <w:r>
        <w:t>43</w:t>
        <w:tab/>
        <w:t>1943 - 1944</w:t>
      </w:r>
    </w:p>
    <w:p>
      <w:r>
        <w:br/>
        <w:t>30</w:t>
        <w:tab/>
        <w:t>Nr. 1000</w:t>
      </w:r>
    </w:p>
    <w:p>
      <w:r>
        <w:t>40</w:t>
        <w:tab/>
        <w:t>s[Katalogwesen]s</w:t>
      </w:r>
    </w:p>
    <w:p>
      <w:r>
        <w:t>45</w:t>
        <w:tab/>
        <w:t>o. J.</w:t>
      </w:r>
    </w:p>
    <w:p/>
    <w:p/>
    <w:p>
      <w:r>
        <w:br/>
        <w:t>20</w:t>
        <w:tab/>
        <w:t>I. HA, Rep. 151 (M)</w:t>
      </w:r>
    </w:p>
    <w:p>
      <w:r>
        <w:t>21</w:t>
        <w:tab/>
        <w:t>Finanzministerium</w:t>
      </w:r>
    </w:p>
    <w:p>
      <w:r>
        <w:t>22</w:t>
        <w:tab/>
        <w:t>I. Hauptabteilung \ Rep. 151 Finanzministerium</w:t>
      </w:r>
    </w:p>
    <w:p>
      <w:r>
        <w:t>23</w:t>
        <w:tab/>
        <w:t>ca. 1806 - 1945</w:t>
      </w:r>
    </w:p>
    <w:p>
      <w:r>
        <w:t>24</w:t>
        <w:tab/>
        <w:t>Findbücher, 27 Bde.</w:t>
      </w:r>
    </w:p>
    <w:p>
      <w:r>
        <w:t>26</w:t>
        <w:tab/>
        <w:t>HB</w:t>
      </w:r>
    </w:p>
    <w:p>
      <w:r>
        <w:t>27</w:t>
        <w:tab/>
        <w:t>Hauptbüro</w:t>
      </w:r>
    </w:p>
    <w:p>
      <w:r>
        <w:t>30</w:t>
        <w:tab/>
        <w:t>Nr. 334</w:t>
      </w:r>
    </w:p>
    <w:p>
      <w:r>
        <w:t>33</w:t>
        <w:tab/>
        <w:t>Bd. 1, S. 35</w:t>
      </w:r>
    </w:p>
    <w:p>
      <w:r>
        <w:t>40</w:t>
        <w:tab/>
        <w:t>Das s[Privileg]s des p[5{Oberhofbuchdrucker}s 1{Decker}]p</w:t>
      </w:r>
    </w:p>
    <w:p>
      <w:r>
        <w:t>43</w:t>
        <w:tab/>
        <w:t>1812</w:t>
      </w:r>
    </w:p>
    <w:p>
      <w:r>
        <w:br/>
        <w:t>30</w:t>
        <w:tab/>
        <w:t>Nr. 335</w:t>
      </w:r>
    </w:p>
    <w:p>
      <w:r>
        <w:t>33</w:t>
        <w:tab/>
        <w:t>Bd. 1, S. 35</w:t>
      </w:r>
    </w:p>
    <w:p>
      <w:r>
        <w:t>40</w:t>
        <w:tab/>
        <w:t>Anschaffung von s[Bücher]sn, s[Journal]sen und Landkarten usw. für den Dienstgebrauch</w:t>
      </w:r>
    </w:p>
    <w:p>
      <w:r>
        <w:t>43</w:t>
        <w:tab/>
        <w:t>1812</w:t>
      </w:r>
    </w:p>
    <w:p>
      <w:r>
        <w:br/>
        <w:t>30</w:t>
        <w:tab/>
        <w:t>Nr. 337 - 339</w:t>
      </w:r>
    </w:p>
    <w:p>
      <w:r>
        <w:t>33</w:t>
        <w:tab/>
        <w:t>Bd. 1, S. 35</w:t>
      </w:r>
    </w:p>
    <w:p>
      <w:r>
        <w:t>40</w:t>
        <w:tab/>
        <w:t>s[2{An das k[Finanzministerium]k einzusendende} 1{Zeitung}]sen, s[Journal]se, s[Amtsblätter]s und Ortschaftsverzeichnisse, Bd. 1 - 3</w:t>
      </w:r>
    </w:p>
    <w:p>
      <w:r>
        <w:t>43</w:t>
        <w:tab/>
        <w:t>1813 - 1845</w:t>
      </w:r>
    </w:p>
    <w:p>
      <w:r>
        <w:br/>
        <w:t>30</w:t>
        <w:tab/>
        <w:t>Nr. 340 - 341</w:t>
      </w:r>
    </w:p>
    <w:p>
      <w:r>
        <w:t>33</w:t>
        <w:tab/>
        <w:t>Bd. 1, S. 35</w:t>
      </w:r>
    </w:p>
    <w:p>
      <w:r>
        <w:t>40</w:t>
        <w:tab/>
        <w:t>t[Finanzministerialblatt]t, Bd. 1 - 2</w:t>
      </w:r>
    </w:p>
    <w:p>
      <w:r>
        <w:t>43</w:t>
        <w:tab/>
        <w:t>1917 - 1928</w:t>
      </w:r>
    </w:p>
    <w:p>
      <w:r>
        <w:br/>
        <w:t>30</w:t>
        <w:tab/>
        <w:t>Nr. 342</w:t>
      </w:r>
    </w:p>
    <w:p>
      <w:r>
        <w:t>33</w:t>
        <w:tab/>
        <w:t>Bd. 1, S. 35</w:t>
      </w:r>
    </w:p>
    <w:p>
      <w:r>
        <w:t>40</w:t>
        <w:tab/>
        <w:t>Vom k[Finanzministerium]k herausgegebene s[Ministerialblätter]s. Hauptakten</w:t>
      </w:r>
    </w:p>
    <w:p>
      <w:r>
        <w:t>43</w:t>
        <w:tab/>
        <w:t>1927 - 1944</w:t>
      </w:r>
    </w:p>
    <w:p>
      <w:r>
        <w:br/>
        <w:t>30</w:t>
        <w:tab/>
        <w:t>Nr. 343</w:t>
      </w:r>
    </w:p>
    <w:p>
      <w:r>
        <w:t>33</w:t>
        <w:tab/>
        <w:t>Bd. 1, S. 35</w:t>
      </w:r>
    </w:p>
    <w:p>
      <w:r>
        <w:t>40</w:t>
        <w:tab/>
        <w:t>t[Preußisches Besoldungsblatt]t</w:t>
      </w:r>
    </w:p>
    <w:p>
      <w:r>
        <w:t>43</w:t>
        <w:tab/>
        <w:t>1922 - 1928</w:t>
      </w:r>
    </w:p>
    <w:p>
      <w:r>
        <w:br/>
        <w:t>30</w:t>
        <w:tab/>
        <w:t>Nr. 344</w:t>
      </w:r>
    </w:p>
    <w:p>
      <w:r>
        <w:t>33</w:t>
        <w:tab/>
        <w:t>Bd. 1, S. 36</w:t>
      </w:r>
    </w:p>
    <w:p>
      <w:r>
        <w:t>40</w:t>
        <w:tab/>
        <w:t>t[Staatshandbuch]t und t[Handbuch für das Deutsche Reich]t</w:t>
      </w:r>
    </w:p>
    <w:p>
      <w:r>
        <w:t>43</w:t>
        <w:tab/>
        <w:t>1921 - 1928</w:t>
      </w:r>
    </w:p>
    <w:p>
      <w:r>
        <w:br/>
        <w:t>30</w:t>
        <w:tab/>
        <w:t>Nr. 345/1</w:t>
      </w:r>
    </w:p>
    <w:p>
      <w:r>
        <w:t>33</w:t>
        <w:tab/>
        <w:t>Bd. 1, S. 35 (Rückseite)</w:t>
      </w:r>
    </w:p>
    <w:p>
      <w:r>
        <w:t>40</w:t>
        <w:tab/>
        <w:t>Verzeichnis der s[Zeitschrift]sen und Gesetzblätter der s[Bibliothek]s</w:t>
      </w:r>
    </w:p>
    <w:p>
      <w:r>
        <w:t>43</w:t>
        <w:tab/>
        <w:t>1931</w:t>
      </w:r>
    </w:p>
    <w:p>
      <w:r>
        <w:br/>
        <w:t>26</w:t>
        <w:tab/>
        <w:t>I., A</w:t>
      </w:r>
    </w:p>
    <w:p>
      <w:r>
        <w:t>27</w:t>
        <w:tab/>
        <w:t>Abteilung I. Etats- und Kassenwesen \ A. Allgemeine Finanzverwaltung</w:t>
      </w:r>
    </w:p>
    <w:p>
      <w:r>
        <w:t>30</w:t>
        <w:tab/>
        <w:t>Nr. 8015</w:t>
      </w:r>
    </w:p>
    <w:p>
      <w:r>
        <w:t>33</w:t>
        <w:tab/>
        <w:t>Bd. 5, S. 1052</w:t>
      </w:r>
    </w:p>
    <w:p>
      <w:r>
        <w:t>40</w:t>
        <w:tab/>
        <w:t>Einziehung und Verwertung von Bargeld, Guthaben, Wertpapieren und Darlehen in o[Berlin]o, Bd. 2</w:t>
      </w:r>
    </w:p>
    <w:p>
      <w:r>
        <w:t>41</w:t>
        <w:tab/>
        <w:t>u. a. Nachweisungen über die k[1{s[Verlagsbuchhandlung]s p[2{J. H. W.} 1{Dietz}]p Nachf. GmbH}, 2{Berlin}]k z[1934]z / k[1{s[Verlag]s "Sozialistische Monatshefte"}, 2{Berlin}]k z[1933 - 1934]z / k[1{s[Verlag]s "Junge Garde"}, 2{Berlin}]k z[1934]z / k[1{Nebelhorn-Verlag}, 2{Berlin}]k 1934</w:t>
      </w:r>
    </w:p>
    <w:p>
      <w:r>
        <w:t>43</w:t>
        <w:tab/>
        <w:t>1933 - 1937</w:t>
      </w:r>
    </w:p>
    <w:p>
      <w:r>
        <w:br/>
        <w:t>30</w:t>
        <w:tab/>
        <w:t>Nr. 8211 - 8218</w:t>
      </w:r>
    </w:p>
    <w:p>
      <w:r>
        <w:t>33</w:t>
        <w:tab/>
        <w:t>Bd. 5, S. 1085</w:t>
      </w:r>
    </w:p>
    <w:p>
      <w:r>
        <w:t>40</w:t>
        <w:tab/>
        <w:t>Einziehung und Verwertung von s[Druckerei]sen und s[Verlag]sen, Bd. 1 - 8</w:t>
      </w:r>
    </w:p>
    <w:p>
      <w:r>
        <w:t>41</w:t>
        <w:tab/>
        <w:t>Bd. 3 enth. u. a. k[1{Schlesische Verlagsgesellschaft u. Druckerei Fortschritt AG}, 2{Filiale o[Breslau]o}]k z[1933]z / k[1{Vorwärts-Verlag und Vorwärts-Buchdruckerei}, 2{o[Berlin]o}]k / Bde. 6 u. 8 enth. u. a. k[Phönix-Illustrationsdruck- und Verlags-GmbH]k (Rechtsstreitigkeiten)</w:t>
      </w:r>
    </w:p>
    <w:p>
      <w:r>
        <w:t>43</w:t>
        <w:tab/>
        <w:t>1933 - 1941</w:t>
      </w:r>
    </w:p>
    <w:p>
      <w:r>
        <w:br/>
        <w:t>30</w:t>
        <w:tab/>
        <w:t>Nr. 8219 - 8222</w:t>
      </w:r>
    </w:p>
    <w:p>
      <w:r>
        <w:t>33</w:t>
        <w:tab/>
        <w:t>Bd. 5, S. 1086</w:t>
      </w:r>
    </w:p>
    <w:p>
      <w:r>
        <w:t>40</w:t>
        <w:tab/>
        <w:t>Einziehung und Verwertung von Maschinen und Zubehör von s[Druckerei]sen und s[Verlag]sen, Bd. 1 - 4</w:t>
      </w:r>
    </w:p>
    <w:p>
      <w:r>
        <w:t>43</w:t>
        <w:tab/>
        <w:t>1933 - 1944</w:t>
      </w:r>
    </w:p>
    <w:p>
      <w:r>
        <w:br/>
        <w:t>30</w:t>
        <w:tab/>
        <w:t>Nr. 8223 - 8224</w:t>
      </w:r>
    </w:p>
    <w:p>
      <w:r>
        <w:t>33</w:t>
        <w:tab/>
        <w:t>Bd. 5, S. 1086 - 1087</w:t>
      </w:r>
    </w:p>
    <w:p>
      <w:r>
        <w:t>40</w:t>
        <w:tab/>
        <w:t>Einziehung und Verwertung von s[Druckerei]sen und s[Verlag]sen der k[Konzentration AG]k und ihre Neuorganisation, Bd. 1 - 2</w:t>
      </w:r>
    </w:p>
    <w:p>
      <w:r>
        <w:t>41</w:t>
        <w:tab/>
        <w:t>k[Lindenhaus AG]k / k[Vorwärts-Buchdruckerei]k und k[1{s[Verlagsanstalt]s p[2{Paul} 1{Singer}]p &amp; Co.}, 2{o[Berlin]o}]k z[1933 - 1935]z</w:t>
      </w:r>
    </w:p>
    <w:p>
      <w:r>
        <w:t>43</w:t>
        <w:tab/>
        <w:t>1933 - 1940</w:t>
      </w:r>
    </w:p>
    <w:p>
      <w:r>
        <w:br/>
        <w:t>30</w:t>
        <w:tab/>
        <w:t>Nr. 8225 - 8226</w:t>
      </w:r>
    </w:p>
    <w:p>
      <w:r>
        <w:t>33</w:t>
        <w:tab/>
        <w:t>Bd. 5, S. 1087</w:t>
      </w:r>
    </w:p>
    <w:p>
      <w:r>
        <w:t>40</w:t>
        <w:tab/>
        <w:t>Personalangelegenheiten der k[Konzentration AG]k, Bd. 1 - 2</w:t>
      </w:r>
    </w:p>
    <w:p>
      <w:r>
        <w:t>43</w:t>
        <w:tab/>
        <w:t>1933 - 1943</w:t>
      </w:r>
    </w:p>
    <w:p>
      <w:r>
        <w:br/>
        <w:t>30</w:t>
        <w:tab/>
        <w:t>Nr. 8227</w:t>
      </w:r>
    </w:p>
    <w:p>
      <w:r>
        <w:t>33</w:t>
        <w:tab/>
        <w:t>Bd. 5, S. 1087</w:t>
      </w:r>
    </w:p>
    <w:p>
      <w:r>
        <w:t>40</w:t>
        <w:tab/>
        <w:t>Bewerbung des ehem. p[7{Treuhänders der k[Konzentration AG]k}, 2{Karl} 1{Becker}, 6{o[Bad Salzbrunn]o}]p</w:t>
      </w:r>
    </w:p>
    <w:p>
      <w:r>
        <w:t>43</w:t>
        <w:tab/>
        <w:t>1937 - 1940</w:t>
      </w:r>
    </w:p>
    <w:p>
      <w:r>
        <w:br/>
        <w:t>30</w:t>
        <w:tab/>
        <w:t>Nr. 8228 - 8239</w:t>
      </w:r>
    </w:p>
    <w:p>
      <w:r>
        <w:t>33</w:t>
        <w:tab/>
        <w:t>Bd. 5, S. 1087 - 1089</w:t>
      </w:r>
    </w:p>
    <w:p>
      <w:r>
        <w:t>40</w:t>
        <w:tab/>
        <w:t>k[Konzentration AG]k</w:t>
      </w:r>
    </w:p>
    <w:p>
      <w:r>
        <w:t>43</w:t>
        <w:tab/>
        <w:t xml:space="preserve">1933 - </w:t>
      </w:r>
    </w:p>
    <w:p>
      <w:r>
        <w:br/>
        <w:t>30</w:t>
        <w:tab/>
        <w:t>Nr. 8240</w:t>
      </w:r>
    </w:p>
    <w:p>
      <w:r>
        <w:t>33</w:t>
        <w:tab/>
        <w:t>Bd. 5, S. 1090</w:t>
      </w:r>
    </w:p>
    <w:p>
      <w:r>
        <w:t>40</w:t>
        <w:tab/>
        <w:t>Verwaltung von s[Druckerei]sen und s[Verlag]sen durch die k[Konzentration AG]k.</w:t>
      </w:r>
    </w:p>
    <w:p>
      <w:r>
        <w:t>41</w:t>
        <w:tab/>
        <w:t>Übereignung von Druckereien und Verlagen an die Konzentration AG</w:t>
      </w:r>
    </w:p>
    <w:p>
      <w:r>
        <w:t>43</w:t>
        <w:tab/>
        <w:t>1934 - 1935</w:t>
      </w:r>
    </w:p>
    <w:p>
      <w:r>
        <w:br/>
        <w:t>30</w:t>
        <w:tab/>
        <w:t>Nr. 8241</w:t>
      </w:r>
    </w:p>
    <w:p>
      <w:r>
        <w:t>33</w:t>
        <w:tab/>
        <w:t>Bd. 5, S. 1090</w:t>
      </w:r>
    </w:p>
    <w:p>
      <w:r>
        <w:t>40</w:t>
        <w:tab/>
        <w:t>Verwaltung von s[Druckerei]sen und s[Verlag]sen durch die k[Konzentration AG]k ... Behandlung rückständiger Steuerforderungen durch die Konzentration AG</w:t>
      </w:r>
    </w:p>
    <w:p>
      <w:r>
        <w:t>43</w:t>
        <w:tab/>
        <w:t>1933 - 1937</w:t>
      </w:r>
    </w:p>
    <w:p>
      <w:r>
        <w:br/>
        <w:t>30</w:t>
        <w:tab/>
        <w:t>Nr. 8242 - 8260</w:t>
      </w:r>
    </w:p>
    <w:p>
      <w:r>
        <w:t>33</w:t>
        <w:tab/>
        <w:t>Bd. 5, S. 1090-1092</w:t>
      </w:r>
    </w:p>
    <w:p>
      <w:r>
        <w:t>40</w:t>
        <w:tab/>
        <w:t>Forderungen von Gläubigern an die k[Konzentration AG]k, Bd. 1 - 13</w:t>
      </w:r>
    </w:p>
    <w:p>
      <w:r>
        <w:t>43</w:t>
        <w:tab/>
        <w:t>1933 - 1939</w:t>
      </w:r>
    </w:p>
    <w:p>
      <w:r>
        <w:br/>
        <w:t>30</w:t>
        <w:tab/>
        <w:t>Nr. 8262</w:t>
      </w:r>
    </w:p>
    <w:p>
      <w:r>
        <w:t>33</w:t>
        <w:tab/>
        <w:t>Bd. 5, S. 1092</w:t>
      </w:r>
    </w:p>
    <w:p>
      <w:r>
        <w:t>40</w:t>
        <w:tab/>
        <w:t>Entschädigung von Gläubigern durch die k[Konzentration AG]k</w:t>
      </w:r>
    </w:p>
    <w:p>
      <w:r>
        <w:t>43</w:t>
        <w:tab/>
        <w:t>1936 - 1937</w:t>
      </w:r>
    </w:p>
    <w:p>
      <w:r>
        <w:br/>
        <w:t>30</w:t>
        <w:tab/>
        <w:t>Nr. 8263</w:t>
      </w:r>
    </w:p>
    <w:p>
      <w:r>
        <w:t>33</w:t>
        <w:tab/>
        <w:t>Bd. 5, S. 1092</w:t>
      </w:r>
    </w:p>
    <w:p>
      <w:r>
        <w:t>40</w:t>
        <w:tab/>
        <w:t>Bürgschaftsforderungen der k[Konzentration AG]k i. L. gegenüber ehemaligen k[SPD]k-Betrieben in o[1{außerpreußische}n 1{Länder}]on</w:t>
      </w:r>
    </w:p>
    <w:p>
      <w:r>
        <w:t>43</w:t>
        <w:tab/>
        <w:t>1934 - 1937</w:t>
      </w:r>
    </w:p>
    <w:p>
      <w:r>
        <w:br/>
        <w:t>30</w:t>
        <w:tab/>
        <w:t>Nr. 8264 - 8315</w:t>
      </w:r>
    </w:p>
    <w:p>
      <w:r>
        <w:t>33</w:t>
        <w:tab/>
        <w:t>Bd. 5, S. 1093 - 1103</w:t>
      </w:r>
    </w:p>
    <w:p>
      <w:r>
        <w:t>40</w:t>
        <w:tab/>
        <w:t>s[Druckerei]sen und s[Verlag]se der k[Konzentration AG]k. Einzelfälle nach Orten</w:t>
      </w:r>
    </w:p>
    <w:p>
      <w:r>
        <w:t>45</w:t>
        <w:tab/>
        <w:t>o. J.</w:t>
      </w:r>
    </w:p>
    <w:p>
      <w:r>
        <w:br/>
        <w:t>30</w:t>
        <w:tab/>
        <w:t>Nr. 8369</w:t>
      </w:r>
    </w:p>
    <w:p>
      <w:r>
        <w:t>33</w:t>
        <w:tab/>
        <w:t>Bd. 5, S. 1109</w:t>
      </w:r>
    </w:p>
    <w:p>
      <w:r>
        <w:t>40</w:t>
        <w:tab/>
        <w:t>s[2{Einziehung und Verwertung} von 1{Bücher}]sn, Druckschriften und Briefmarkensammlungen</w:t>
      </w:r>
    </w:p>
    <w:p>
      <w:r>
        <w:t>41</w:t>
        <w:tab/>
        <w:t>u. a. k[1{s[Verlag]s p[2{J. H. W.} 1{Dietz}]p Nachf. GmbH}, 2{o[Berlin]o}]k z[1933]z / k[1{Verlag "Der Bücherkreis" GmbH}, 2{Berlin}]k 1933</w:t>
      </w:r>
    </w:p>
    <w:p>
      <w:r>
        <w:t>43</w:t>
        <w:tab/>
        <w:t>1933 - 1943</w:t>
      </w:r>
    </w:p>
    <w:p>
      <w:r>
        <w:br/>
        <w:t>26</w:t>
        <w:tab/>
        <w:t>I., B</w:t>
      </w:r>
    </w:p>
    <w:p>
      <w:r>
        <w:t>27</w:t>
        <w:tab/>
        <w:t>Abteilung I. Etats- und Kassenwesen \ B. Verwaltung und Beamte</w:t>
      </w:r>
    </w:p>
    <w:p>
      <w:r>
        <w:t>30</w:t>
        <w:tab/>
        <w:t>Nr. 106 - 112</w:t>
      </w:r>
    </w:p>
    <w:p>
      <w:r>
        <w:t>33</w:t>
        <w:tab/>
        <w:t>Bd. 1, S. 12</w:t>
      </w:r>
    </w:p>
    <w:p>
      <w:r>
        <w:t>40</w:t>
        <w:tab/>
        <w:t>s[Regierungsbibliothek]sen und Plankammern, Bd. 1 - 7</w:t>
      </w:r>
    </w:p>
    <w:p>
      <w:r>
        <w:t>43</w:t>
        <w:tab/>
        <w:t>1809 - 1923</w:t>
      </w:r>
    </w:p>
    <w:p>
      <w:r>
        <w:br/>
        <w:t>30</w:t>
        <w:tab/>
        <w:t>Nr. 216</w:t>
      </w:r>
    </w:p>
    <w:p>
      <w:r>
        <w:t>33</w:t>
        <w:tab/>
        <w:t>Bd. 1, S. 20</w:t>
      </w:r>
    </w:p>
    <w:p>
      <w:r>
        <w:t>40</w:t>
        <w:tab/>
        <w:t>Forderung des p[5{Buchbinder}s 1{Lehmann}]p für die Lieferung von Arbeiten an die Landesbehörden</w:t>
      </w:r>
    </w:p>
    <w:p>
      <w:r>
        <w:t>43</w:t>
        <w:tab/>
        <w:t>1810</w:t>
      </w:r>
    </w:p>
    <w:p>
      <w:r>
        <w:br/>
        <w:t>30</w:t>
        <w:tab/>
        <w:t>Nr. 232</w:t>
      </w:r>
    </w:p>
    <w:p>
      <w:r>
        <w:t>33</w:t>
        <w:tab/>
        <w:t>Bd. 1, S. 22</w:t>
      </w:r>
    </w:p>
    <w:p>
      <w:r>
        <w:t>40</w:t>
        <w:tab/>
        <w:t>Beanspruchung von s[Rabatt]s bei s[Buchbestellungen durch die Behörden]s, Bd. 2</w:t>
      </w:r>
    </w:p>
    <w:p>
      <w:r>
        <w:t>43</w:t>
        <w:tab/>
        <w:t>1892 - 1918</w:t>
      </w:r>
    </w:p>
    <w:p/>
    <w:p>
      <w:r>
        <w:br/>
        <w:t>30</w:t>
        <w:tab/>
        <w:t>Nr. 322</w:t>
      </w:r>
    </w:p>
    <w:p>
      <w:r>
        <w:t>33</w:t>
        <w:tab/>
        <w:t>Bd. 1, S. 29</w:t>
      </w:r>
    </w:p>
    <w:p>
      <w:r>
        <w:t>40</w:t>
        <w:tab/>
        <w:t>Die von p[5{Oberhofbuchdrucker} 1{Decker}]p auf Grund seines s[Privileg]ss abzuliefernden s[2{gedruckte}n 1{Verordnung}]sen</w:t>
      </w:r>
    </w:p>
    <w:p>
      <w:r>
        <w:t>43</w:t>
        <w:tab/>
        <w:t>1809 - 1810</w:t>
      </w:r>
    </w:p>
    <w:p>
      <w:r>
        <w:br/>
        <w:t>30</w:t>
        <w:tab/>
        <w:t>Nr. 324</w:t>
      </w:r>
    </w:p>
    <w:p>
      <w:r>
        <w:t>33</w:t>
        <w:tab/>
        <w:t>Bd. 1, S. 29</w:t>
      </w:r>
    </w:p>
    <w:p>
      <w:r>
        <w:t>40</w:t>
        <w:tab/>
        <w:t>Die Herausgabe eines offiziellen s[Regierungsblatt]ses und der s[Gesetzsammlung]s</w:t>
      </w:r>
    </w:p>
    <w:p>
      <w:r>
        <w:t>43</w:t>
        <w:tab/>
        <w:t>1809 - 1812</w:t>
      </w:r>
    </w:p>
    <w:p>
      <w:r>
        <w:br/>
        <w:t>30</w:t>
        <w:tab/>
        <w:t>Nr. 324/1</w:t>
      </w:r>
    </w:p>
    <w:p>
      <w:r>
        <w:t>33</w:t>
        <w:tab/>
        <w:t>Bd. 1, S. 29</w:t>
      </w:r>
    </w:p>
    <w:p>
      <w:r>
        <w:t>40</w:t>
        <w:tab/>
        <w:t>Rückverfügung über die s[Herausgabe der preußischen Gesetzsammlung]s durch den k[1{p[2{R.} 8{von} 1{Deckers}]p-s[Verlag]s (p[2{G.} 1{Schenk}]p)}, 2{o[Berlin]o}]k</w:t>
      </w:r>
    </w:p>
    <w:p>
      <w:r>
        <w:t>43</w:t>
        <w:tab/>
        <w:t>1945</w:t>
      </w:r>
    </w:p>
    <w:p>
      <w:r>
        <w:br/>
        <w:t>30</w:t>
        <w:tab/>
        <w:t>Nr. 325</w:t>
      </w:r>
    </w:p>
    <w:p>
      <w:r>
        <w:t>33</w:t>
        <w:tab/>
        <w:t>Bd. 1, S. 30</w:t>
      </w:r>
    </w:p>
    <w:p>
      <w:r>
        <w:t>40</w:t>
        <w:tab/>
        <w:t>Die Herausgabe eines t[Handbuches für den preußischen Hof und Staat]t</w:t>
      </w:r>
    </w:p>
    <w:p>
      <w:r>
        <w:t>43</w:t>
        <w:tab/>
        <w:t>1812 - 1813</w:t>
      </w:r>
    </w:p>
    <w:p>
      <w:r>
        <w:br/>
        <w:t>30</w:t>
        <w:tab/>
        <w:t>Nr. 326 - 329</w:t>
      </w:r>
    </w:p>
    <w:p>
      <w:r>
        <w:t>33</w:t>
        <w:tab/>
        <w:t>Bd. 1, S. 30</w:t>
      </w:r>
    </w:p>
    <w:p>
      <w:r>
        <w:t>40</w:t>
        <w:tab/>
        <w:t>Die Herausgabe eines t[Handbuches für den preußischen Hof und Staat]t, Bd. 1 - 4</w:t>
      </w:r>
    </w:p>
    <w:p>
      <w:r>
        <w:t>43</w:t>
        <w:tab/>
        <w:t>1815 - 1855</w:t>
      </w:r>
    </w:p>
    <w:p>
      <w:r>
        <w:br/>
        <w:t>30</w:t>
        <w:tab/>
        <w:t>Nr. 330</w:t>
      </w:r>
    </w:p>
    <w:p>
      <w:r>
        <w:t>33</w:t>
        <w:tab/>
        <w:t>Bd. 1, S. 30</w:t>
      </w:r>
    </w:p>
    <w:p>
      <w:r>
        <w:t>40</w:t>
        <w:tab/>
        <w:t>Materialien für einen neuen Anhang zum t[Handbuch für den preußischen Hof und Staat]t</w:t>
      </w:r>
    </w:p>
    <w:p>
      <w:r>
        <w:t>43</w:t>
        <w:tab/>
        <w:t>1839 - 1841</w:t>
      </w:r>
    </w:p>
    <w:p>
      <w:r>
        <w:br/>
        <w:t>30</w:t>
        <w:tab/>
        <w:t>Nr. 343</w:t>
      </w:r>
    </w:p>
    <w:p>
      <w:r>
        <w:t>33</w:t>
        <w:tab/>
        <w:t>Bd. 1, S. 31</w:t>
      </w:r>
    </w:p>
    <w:p>
      <w:r>
        <w:t>40</w:t>
        <w:tab/>
        <w:t>Etat für den Deutschen t[&lt;Deutscher&gt; Reichs&lt;anzeiger&gt;]t- und den t[Preußischen Staatsanzeiger]t, Bd. 3 - 5</w:t>
      </w:r>
    </w:p>
    <w:p>
      <w:r>
        <w:t>43</w:t>
        <w:tab/>
        <w:t>1881 - 1907</w:t>
      </w:r>
    </w:p>
    <w:p>
      <w:r>
        <w:br/>
        <w:t>26</w:t>
        <w:tab/>
        <w:t>I, C</w:t>
      </w:r>
    </w:p>
    <w:p>
      <w:r>
        <w:t>27</w:t>
        <w:tab/>
        <w:t>Abteilung I. Etats- und Kassenwesen \ C. Einzelressorts</w:t>
      </w:r>
    </w:p>
    <w:p>
      <w:r>
        <w:t>29</w:t>
        <w:tab/>
        <w:t>Akten zu Berliner und anderen Bibliotheken: Nr. 7151 - 7168</w:t>
      </w:r>
    </w:p>
    <w:p>
      <w:r>
        <w:t>30</w:t>
        <w:tab/>
        <w:t>Nr. 1059</w:t>
      </w:r>
    </w:p>
    <w:p>
      <w:r>
        <w:t>33</w:t>
        <w:tab/>
        <w:t>Bd. 1, S. 111</w:t>
      </w:r>
    </w:p>
    <w:p>
      <w:r>
        <w:t>40</w:t>
        <w:tab/>
        <w:t>Gewährung eines Vorschusses für den p[5{Regierungsgeometer} 1{Brunchow}]p zur Fertigstellung des Werkes: "t[Die Wohnplätze des Deutschen Reiches]t"</w:t>
      </w:r>
    </w:p>
    <w:p>
      <w:r>
        <w:t>43</w:t>
        <w:tab/>
        <w:t>1879 - 1910</w:t>
      </w:r>
    </w:p>
    <w:p>
      <w:r>
        <w:br/>
        <w:t>30</w:t>
        <w:tab/>
        <w:t>Nr. 1060</w:t>
      </w:r>
    </w:p>
    <w:p>
      <w:r>
        <w:t>33</w:t>
        <w:tab/>
        <w:t>Bd. 1, S. 111</w:t>
      </w:r>
    </w:p>
    <w:p>
      <w:r>
        <w:t>40</w:t>
        <w:tab/>
        <w:t>Herausgabe eines statistischen t[&lt;Statistisches&gt; Jahrbuches für das Königreich Preußen]t</w:t>
      </w:r>
    </w:p>
    <w:p>
      <w:r>
        <w:t>43</w:t>
        <w:tab/>
        <w:t>1903 - 1911</w:t>
      </w:r>
    </w:p>
    <w:p>
      <w:r>
        <w:br/>
        <w:t>30</w:t>
        <w:tab/>
        <w:t>Nr. 1158</w:t>
      </w:r>
    </w:p>
    <w:p>
      <w:r>
        <w:t>33</w:t>
        <w:tab/>
        <w:t>Bd. 1, S. 120</w:t>
      </w:r>
    </w:p>
    <w:p>
      <w:r>
        <w:t>40</w:t>
        <w:tab/>
        <w:t>s[2{Aufhebung} des 1{Druck}]ses der s[Memoiren des p[7{Oberst}en 8{v.} 1{Massenbach} in 6{o[Jena]o}]p zur Geschichte des preußischen Staates]s</w:t>
      </w:r>
    </w:p>
    <w:p>
      <w:r>
        <w:t>43</w:t>
        <w:tab/>
        <w:t>1810</w:t>
      </w:r>
    </w:p>
    <w:p>
      <w:r>
        <w:br/>
        <w:t>30</w:t>
        <w:tab/>
        <w:t>Nr. 1159</w:t>
      </w:r>
    </w:p>
    <w:p>
      <w:r>
        <w:t>33</w:t>
        <w:tab/>
        <w:t>Bd. 1, S. 120</w:t>
      </w:r>
    </w:p>
    <w:p>
      <w:r>
        <w:t>40</w:t>
        <w:tab/>
        <w:t>Das s[Intelligenzwesen]s</w:t>
      </w:r>
    </w:p>
    <w:p>
      <w:r>
        <w:t>45</w:t>
        <w:tab/>
        <w:t>o. J.</w:t>
      </w:r>
    </w:p>
    <w:p>
      <w:r>
        <w:br/>
        <w:t>30</w:t>
        <w:tab/>
        <w:t>Nr. 1160</w:t>
      </w:r>
    </w:p>
    <w:p>
      <w:r>
        <w:t>33</w:t>
        <w:tab/>
        <w:t>Bd. 1, S. 120</w:t>
      </w:r>
    </w:p>
    <w:p>
      <w:r>
        <w:t>40</w:t>
        <w:tab/>
        <w:t>Die Herausgabe eines s[Industrieadreßkalender]ss</w:t>
      </w:r>
    </w:p>
    <w:p>
      <w:r>
        <w:t>43</w:t>
        <w:tab/>
        <w:t>1810 - 1812</w:t>
      </w:r>
    </w:p>
    <w:p>
      <w:r>
        <w:br/>
        <w:t>30</w:t>
        <w:tab/>
        <w:t>Nr. 1164</w:t>
      </w:r>
    </w:p>
    <w:p>
      <w:r>
        <w:t>33</w:t>
        <w:tab/>
        <w:t>Bd. 1, S. 121</w:t>
      </w:r>
    </w:p>
    <w:p>
      <w:r>
        <w:t>40</w:t>
        <w:tab/>
        <w:t>Die Herausgabe eines allgemeinen t[&lt;Allgemeiner&gt; Straßen- und Wohnungsanzeigers für Berlin]t durch p[5{Bauinspektor} 1{Sachs}]p</w:t>
      </w:r>
    </w:p>
    <w:p>
      <w:r>
        <w:t>43</w:t>
        <w:tab/>
        <w:t>1812</w:t>
      </w:r>
    </w:p>
    <w:p>
      <w:r>
        <w:br/>
        <w:t>30</w:t>
        <w:tab/>
        <w:t>Nr. 1167</w:t>
      </w:r>
    </w:p>
    <w:p>
      <w:r>
        <w:t>33</w:t>
        <w:tab/>
        <w:t>Bd. 1, S. 121</w:t>
      </w:r>
    </w:p>
    <w:p>
      <w:r>
        <w:t>40</w:t>
        <w:tab/>
        <w:t>Personal für das k[Oberzensurkollegium]k</w:t>
      </w:r>
    </w:p>
    <w:p>
      <w:r>
        <w:t>43</w:t>
        <w:tab/>
        <w:t>1821 - 1848</w:t>
      </w:r>
    </w:p>
    <w:p>
      <w:r>
        <w:br/>
        <w:t>30</w:t>
        <w:tab/>
        <w:t>Nr. 1168</w:t>
      </w:r>
    </w:p>
    <w:p>
      <w:r>
        <w:t>33</w:t>
        <w:tab/>
        <w:t>Bd. 1, S. 121</w:t>
      </w:r>
    </w:p>
    <w:p>
      <w:r>
        <w:t>40</w:t>
        <w:tab/>
        <w:t>Das s[Zensurwesen]s</w:t>
      </w:r>
    </w:p>
    <w:p>
      <w:r>
        <w:t>43</w:t>
        <w:tab/>
        <w:t>1836 - 1844</w:t>
      </w:r>
    </w:p>
    <w:p>
      <w:r>
        <w:br/>
        <w:t>30</w:t>
        <w:tab/>
        <w:t>Nr. 1169</w:t>
      </w:r>
    </w:p>
    <w:p>
      <w:r>
        <w:t>33</w:t>
        <w:tab/>
        <w:t>Bd. 1, S. 121</w:t>
      </w:r>
    </w:p>
    <w:p>
      <w:r>
        <w:t>40</w:t>
        <w:tab/>
        <w:t>Die Organisation des k[Oberzensurgericht]ks und der s[Zensurbehörde]sn</w:t>
      </w:r>
    </w:p>
    <w:p>
      <w:r>
        <w:t>43</w:t>
        <w:tab/>
        <w:t>1843 - 1847</w:t>
      </w:r>
    </w:p>
    <w:p>
      <w:r>
        <w:br/>
        <w:t>30</w:t>
        <w:tab/>
        <w:t>Nr. 1170</w:t>
      </w:r>
    </w:p>
    <w:p>
      <w:r>
        <w:t>33</w:t>
        <w:tab/>
        <w:t>Bd. 1, S. 122</w:t>
      </w:r>
    </w:p>
    <w:p>
      <w:r>
        <w:t>40</w:t>
        <w:tab/>
        <w:t>Reform der bisherigen Einrichtung des s[Intelligenzblattwesen]ss</w:t>
      </w:r>
    </w:p>
    <w:p>
      <w:r>
        <w:t>43</w:t>
        <w:tab/>
        <w:t>1842 - 1849</w:t>
      </w:r>
    </w:p>
    <w:p>
      <w:r>
        <w:br/>
        <w:t>30</w:t>
        <w:tab/>
        <w:t>Nr. 1478</w:t>
      </w:r>
    </w:p>
    <w:p>
      <w:r>
        <w:t>33</w:t>
        <w:tab/>
        <w:t>Bd. 1, S. 150</w:t>
      </w:r>
    </w:p>
    <w:p>
      <w:r>
        <w:t>40</w:t>
        <w:tab/>
        <w:t>k[1{Zentralpolizeistelle zur Bekämpfung unzüchtiger Bilder und s[1{Schrift} 2{&lt;unzüchtige&gt;}]sen beim Polizeipräsidium} in 2{o[Berlin]o}]k</w:t>
      </w:r>
    </w:p>
    <w:p>
      <w:r>
        <w:t>43</w:t>
        <w:tab/>
        <w:t>1911 - 1920</w:t>
      </w:r>
    </w:p>
    <w:p>
      <w:r>
        <w:br/>
        <w:t>30</w:t>
        <w:tab/>
        <w:t>Nr. 2519</w:t>
      </w:r>
    </w:p>
    <w:p>
      <w:r>
        <w:t>33</w:t>
        <w:tab/>
        <w:t>Bd. 2, S. 248</w:t>
      </w:r>
    </w:p>
    <w:p>
      <w:r>
        <w:t>40</w:t>
        <w:tab/>
        <w:t>Kosten für die geplante s[Feldbuchdruckerei]s</w:t>
      </w:r>
    </w:p>
    <w:p>
      <w:r>
        <w:t>43</w:t>
        <w:tab/>
        <w:t>1813 - 1817</w:t>
      </w:r>
    </w:p>
    <w:p>
      <w:r>
        <w:br/>
        <w:t>30</w:t>
        <w:tab/>
        <w:t>Nr. 5619</w:t>
      </w:r>
    </w:p>
    <w:p>
      <w:r>
        <w:t>33</w:t>
        <w:tab/>
        <w:t>Bd. 3, S. 605</w:t>
      </w:r>
    </w:p>
    <w:p>
      <w:r>
        <w:t>40</w:t>
        <w:tab/>
        <w:t>Ankauf der s[Bibliothek des p[7{Oberleutnant}s 8{v.} 1{Gaudi}]p]s für die allgemeine Kriegsschule</w:t>
      </w:r>
    </w:p>
    <w:p>
      <w:r>
        <w:t>43</w:t>
        <w:tab/>
        <w:t>1810 - 1811</w:t>
      </w:r>
    </w:p>
    <w:p>
      <w:r>
        <w:br/>
        <w:t>30</w:t>
        <w:tab/>
        <w:t>Nr. 6506</w:t>
      </w:r>
    </w:p>
    <w:p>
      <w:r>
        <w:t>33</w:t>
        <w:tab/>
        <w:t>Bd. 4, S. 688</w:t>
      </w:r>
    </w:p>
    <w:p>
      <w:r>
        <w:t>40</w:t>
        <w:tab/>
        <w:t>k[Stiftung Preußenhaus. s[Bücherei des früheren Landtages]s]k</w:t>
      </w:r>
    </w:p>
    <w:p>
      <w:r>
        <w:t>43</w:t>
        <w:tab/>
        <w:t>1935 - 1943</w:t>
      </w:r>
    </w:p>
    <w:p>
      <w:r>
        <w:br/>
        <w:t>30</w:t>
        <w:tab/>
        <w:t>Nr. 6957</w:t>
      </w:r>
    </w:p>
    <w:p>
      <w:r>
        <w:t>33</w:t>
        <w:tab/>
        <w:t>Bd. 4, S. 719</w:t>
      </w:r>
    </w:p>
    <w:p>
      <w:r>
        <w:t>40</w:t>
        <w:tab/>
        <w:t>s[Bibliotheken der Technischen Hochschulen]s</w:t>
      </w:r>
    </w:p>
    <w:p>
      <w:r>
        <w:t>43</w:t>
        <w:tab/>
        <w:t>1929 - 1935</w:t>
      </w:r>
    </w:p>
    <w:p>
      <w:r>
        <w:br/>
        <w:t>30</w:t>
        <w:tab/>
        <w:t>Nr. 7118</w:t>
      </w:r>
    </w:p>
    <w:p>
      <w:r>
        <w:t>33</w:t>
        <w:tab/>
        <w:t>Bd. 4, S. 734</w:t>
      </w:r>
    </w:p>
    <w:p>
      <w:r>
        <w:t>40</w:t>
        <w:tab/>
        <w:t>s[Zensurwesen]s</w:t>
      </w:r>
    </w:p>
    <w:p>
      <w:r>
        <w:t>43</w:t>
        <w:tab/>
        <w:t>1809 - 1810</w:t>
      </w:r>
    </w:p>
    <w:p>
      <w:r>
        <w:br/>
        <w:t>30</w:t>
        <w:tab/>
        <w:t>Nr. 7119</w:t>
      </w:r>
    </w:p>
    <w:p>
      <w:r>
        <w:t>33</w:t>
        <w:tab/>
        <w:t>Bd. 4, S. 734</w:t>
      </w:r>
    </w:p>
    <w:p>
      <w:r>
        <w:t>40</w:t>
        <w:tab/>
        <w:t>s[3{Herausgabe} 2{gemeinnützige}r 1{Schrift}]sen</w:t>
      </w:r>
    </w:p>
    <w:p>
      <w:r>
        <w:t>43</w:t>
        <w:tab/>
        <w:t>1810</w:t>
      </w:r>
    </w:p>
    <w:p>
      <w:r>
        <w:br/>
        <w:t>30</w:t>
        <w:tab/>
        <w:t>Nr. 7121</w:t>
      </w:r>
    </w:p>
    <w:p>
      <w:r>
        <w:t>33</w:t>
        <w:tab/>
        <w:t>Bd. 4, S. 734</w:t>
      </w:r>
    </w:p>
    <w:p>
      <w:r>
        <w:t>40</w:t>
        <w:tab/>
        <w:t>Unterstützungsbewilligungen zur s[2{Herausgabe} von 1{Zeitschrift}]sen</w:t>
      </w:r>
    </w:p>
    <w:p>
      <w:r>
        <w:t>43</w:t>
        <w:tab/>
        <w:t>1815 - 1900</w:t>
      </w:r>
    </w:p>
    <w:p>
      <w:r>
        <w:br/>
        <w:t>30</w:t>
        <w:tab/>
        <w:t>Nr. 7122</w:t>
      </w:r>
    </w:p>
    <w:p>
      <w:r>
        <w:t>33</w:t>
        <w:tab/>
        <w:t>Bd. 4, S. 734</w:t>
      </w:r>
    </w:p>
    <w:p>
      <w:r>
        <w:t>40</w:t>
        <w:tab/>
        <w:t>s[Schriften &lt;über Brasilien&gt;]s des p[4{Dr.} 8{v.} 1{Martius}, 6{o[München]o}]p, über Brasilien</w:t>
      </w:r>
    </w:p>
    <w:p>
      <w:r>
        <w:t>43</w:t>
        <w:tab/>
        <w:t>1826 - 1906</w:t>
      </w:r>
    </w:p>
    <w:p>
      <w:r>
        <w:br/>
        <w:t>30</w:t>
        <w:tab/>
        <w:t>Nr. 7125 - 7127</w:t>
      </w:r>
    </w:p>
    <w:p>
      <w:r>
        <w:t>33</w:t>
        <w:tab/>
        <w:t>Bd. 4, S. 734</w:t>
      </w:r>
    </w:p>
    <w:p>
      <w:r>
        <w:t>40</w:t>
        <w:tab/>
        <w:t>s[Schutz des s[1{Eigentumrecht}s 2{an Werken der Literatur}]s]s, Bd. 1 - 3</w:t>
      </w:r>
    </w:p>
    <w:p>
      <w:r>
        <w:t>43</w:t>
        <w:tab/>
        <w:t>1834 - 1929</w:t>
      </w:r>
    </w:p>
    <w:p>
      <w:r>
        <w:br/>
        <w:t>30</w:t>
        <w:tab/>
        <w:t>Nr. 7131 - 7132</w:t>
      </w:r>
    </w:p>
    <w:p>
      <w:r>
        <w:t>33</w:t>
        <w:tab/>
        <w:t>Bd. 4, S. 735</w:t>
      </w:r>
    </w:p>
    <w:p>
      <w:r>
        <w:t>40</w:t>
        <w:tab/>
        <w:t>Ankauf des Werkes "t[Corpus reformatorum]t" zur Verteilung an die Konsistorien, Bd. 1 - 2</w:t>
      </w:r>
    </w:p>
    <w:p>
      <w:r>
        <w:t>43</w:t>
        <w:tab/>
        <w:t>1835 - 1929</w:t>
      </w:r>
    </w:p>
    <w:p>
      <w:r>
        <w:br/>
        <w:t>30</w:t>
        <w:tab/>
        <w:t>Nr. 7134</w:t>
      </w:r>
    </w:p>
    <w:p>
      <w:r>
        <w:t>33</w:t>
        <w:tab/>
        <w:t>Bd. 4, S. 735</w:t>
      </w:r>
    </w:p>
    <w:p>
      <w:r>
        <w:t>40</w:t>
        <w:tab/>
        <w:t>s[Herausgabe der Schriften p[2{Friedrich &lt;II.&gt;} 3{&lt;König&gt;}]p]s II.</w:t>
      </w:r>
    </w:p>
    <w:p>
      <w:r>
        <w:t>43</w:t>
        <w:tab/>
        <w:t>1839 - 1922</w:t>
      </w:r>
    </w:p>
    <w:p>
      <w:r>
        <w:br/>
        <w:t>30</w:t>
        <w:tab/>
        <w:t>Nr. 7135</w:t>
      </w:r>
    </w:p>
    <w:p>
      <w:r>
        <w:t>33</w:t>
        <w:tab/>
        <w:t>Bd. 4, S. 735</w:t>
      </w:r>
    </w:p>
    <w:p>
      <w:r>
        <w:t>40</w:t>
        <w:tab/>
        <w:t>Reiseunterstützung des p[4{Professor}s 1{Lepsius}]p u. dessen s[Werk über die o[ägyptisch]oen Altertümer]s</w:t>
      </w:r>
    </w:p>
    <w:p>
      <w:r>
        <w:t>43</w:t>
        <w:tab/>
        <w:t>1840 - 1924</w:t>
      </w:r>
    </w:p>
    <w:p>
      <w:r>
        <w:br/>
        <w:t>30</w:t>
        <w:tab/>
        <w:t>Nr. 7136</w:t>
      </w:r>
    </w:p>
    <w:p>
      <w:r>
        <w:t>33</w:t>
        <w:tab/>
        <w:t>Bd. 4, S. 735</w:t>
      </w:r>
    </w:p>
    <w:p>
      <w:r>
        <w:t>40</w:t>
        <w:tab/>
        <w:t>Ankauf des Werkes "t[Monumenta Germaniae Historica]t" zur Verteilung an s[2{öffentliche} 1{Bibliothek}]sen</w:t>
      </w:r>
    </w:p>
    <w:p>
      <w:r>
        <w:t>43</w:t>
        <w:tab/>
        <w:t>1844 - 1921</w:t>
      </w:r>
    </w:p>
    <w:p>
      <w:r>
        <w:br/>
        <w:t>30</w:t>
        <w:tab/>
        <w:t>Nr. 7137</w:t>
      </w:r>
    </w:p>
    <w:p>
      <w:r>
        <w:t>33</w:t>
        <w:tab/>
        <w:t>Bd. 4, S. 735</w:t>
      </w:r>
    </w:p>
    <w:p>
      <w:r>
        <w:t>40</w:t>
        <w:tab/>
        <w:t>Unterstützung der k[Akademie der Wissenschaften]k bei der Herausgabe des Werkes "t[Corpus inscriptionum latinarum]t"</w:t>
      </w:r>
    </w:p>
    <w:p>
      <w:r>
        <w:t>43</w:t>
        <w:tab/>
        <w:t>1846 - 1903</w:t>
      </w:r>
    </w:p>
    <w:p>
      <w:r>
        <w:br/>
        <w:t>30</w:t>
        <w:tab/>
        <w:t>Nr. 7138</w:t>
      </w:r>
    </w:p>
    <w:p>
      <w:r>
        <w:t>33</w:t>
        <w:tab/>
        <w:t>Bd. 4, S. 736</w:t>
      </w:r>
    </w:p>
    <w:p>
      <w:r>
        <w:t>40</w:t>
        <w:tab/>
        <w:t>t[Geschichte des Großen Kurfürsten]t von p[4{Prof.} 1{Droysen}]p</w:t>
      </w:r>
    </w:p>
    <w:p>
      <w:r>
        <w:t>43</w:t>
        <w:tab/>
        <w:t>1861 - 1928</w:t>
      </w:r>
    </w:p>
    <w:p>
      <w:r>
        <w:br/>
        <w:t>30</w:t>
        <w:tab/>
        <w:t>Nr. 7148</w:t>
      </w:r>
    </w:p>
    <w:p>
      <w:r>
        <w:t>33</w:t>
        <w:tab/>
        <w:t>Bd. 4, S. 736</w:t>
      </w:r>
    </w:p>
    <w:p>
      <w:r>
        <w:t>40</w:t>
        <w:tab/>
        <w:t>Ankauf mehrerer Exemplare der "t[Geschichte der hannoverschen Armee]t" von p[Sichart]p</w:t>
      </w:r>
    </w:p>
    <w:p>
      <w:r>
        <w:t>43</w:t>
        <w:tab/>
        <w:t>1868 - 1899</w:t>
      </w:r>
    </w:p>
    <w:p>
      <w:r>
        <w:br/>
        <w:t>30</w:t>
        <w:tab/>
        <w:t>Nr. 7190</w:t>
      </w:r>
    </w:p>
    <w:p>
      <w:r>
        <w:t>33</w:t>
        <w:tab/>
        <w:t>Bd. 4, S. 740</w:t>
      </w:r>
    </w:p>
    <w:p>
      <w:r>
        <w:t>40</w:t>
        <w:tab/>
        <w:t>Auskunftsstelle für s[Lehrbücher des höheren Unterrichtswesens]s, jetzt Auskunftsstelle für das gesamte Schulwesen. Zentralinstitut für Erziehung und Unterricht</w:t>
      </w:r>
    </w:p>
    <w:p>
      <w:r>
        <w:t>43</w:t>
        <w:tab/>
        <w:t>1897 - 1924</w:t>
      </w:r>
    </w:p>
    <w:p>
      <w:r>
        <w:br/>
        <w:t>30</w:t>
        <w:tab/>
        <w:t>Nr. 7807</w:t>
      </w:r>
    </w:p>
    <w:p>
      <w:r>
        <w:t>33</w:t>
        <w:tab/>
        <w:t>Bd. 4, S. 801</w:t>
      </w:r>
    </w:p>
    <w:p>
      <w:r>
        <w:t>40</w:t>
        <w:tab/>
        <w:t>s[2{Herausgabe} von 1{Schulbücher}]sn</w:t>
      </w:r>
    </w:p>
    <w:p>
      <w:r>
        <w:t>43</w:t>
        <w:tab/>
        <w:t>1810</w:t>
      </w:r>
    </w:p>
    <w:p>
      <w:r>
        <w:br/>
        <w:t>30</w:t>
        <w:tab/>
        <w:t>Nr. 8123</w:t>
      </w:r>
    </w:p>
    <w:p>
      <w:r>
        <w:t>33</w:t>
        <w:tab/>
        <w:t>Bd. 4, S. 833</w:t>
      </w:r>
    </w:p>
    <w:p>
      <w:r>
        <w:t>40</w:t>
        <w:tab/>
        <w:t>Forderung des p[5{s[Buchhändler]s}s 1{Göschen} aus 6{o[Leipzig]o}]p von 130 Talern für sechs im Jahre z[1806]z auf preuß. Befehl bestellte Exemplare der s[Folioausgabe des p[Wolff]pschen p[Homer]p]s</w:t>
      </w:r>
    </w:p>
    <w:p>
      <w:r>
        <w:t>43</w:t>
        <w:tab/>
        <w:t>1815</w:t>
      </w:r>
    </w:p>
    <w:p>
      <w:r>
        <w:br/>
        <w:t>30</w:t>
        <w:tab/>
        <w:t>Nr. 8128</w:t>
      </w:r>
    </w:p>
    <w:p>
      <w:r>
        <w:t>33</w:t>
        <w:tab/>
        <w:t>Bd. 4, S. 833</w:t>
      </w:r>
    </w:p>
    <w:p>
      <w:r>
        <w:t>40</w:t>
        <w:tab/>
        <w:t>Prozeß der k[Akademie der Künste]k gegen den Unternehmer der s[2{akademische}n 1{Buchhandlung}]s</w:t>
      </w:r>
    </w:p>
    <w:p>
      <w:r>
        <w:t>43</w:t>
        <w:tab/>
        <w:t>1811</w:t>
      </w:r>
    </w:p>
    <w:p>
      <w:r>
        <w:br/>
        <w:t>30</w:t>
        <w:tab/>
        <w:t>Nr. 8396</w:t>
      </w:r>
    </w:p>
    <w:p>
      <w:r>
        <w:t>33</w:t>
        <w:tab/>
        <w:t>Bd. 4, S. 857</w:t>
      </w:r>
    </w:p>
    <w:p>
      <w:r>
        <w:t>40</w:t>
        <w:tab/>
        <w:t>s[Buchschulden der aufgehobenen Stifter und Klöster]s</w:t>
      </w:r>
    </w:p>
    <w:p>
      <w:r>
        <w:t>43</w:t>
        <w:tab/>
        <w:t>1822 - 1825</w:t>
      </w:r>
    </w:p>
    <w:p>
      <w:r>
        <w:br/>
        <w:t>30</w:t>
        <w:tab/>
        <w:t>Nr. 8601</w:t>
      </w:r>
    </w:p>
    <w:p>
      <w:r>
        <w:t>33</w:t>
        <w:tab/>
        <w:t>Bd. 4, S. 879</w:t>
      </w:r>
    </w:p>
    <w:p>
      <w:r>
        <w:t>40</w:t>
        <w:tab/>
        <w:t>s[Buchschulden der aufgehobenen Stifter und Klöster]s aus der bo[&lt;B&gt;erg]oischen Verwaltungszeit</w:t>
      </w:r>
    </w:p>
    <w:p>
      <w:r>
        <w:t>43</w:t>
        <w:tab/>
        <w:t>1823 - 1826</w:t>
      </w:r>
    </w:p>
    <w:p>
      <w:r>
        <w:br/>
        <w:t>30</w:t>
        <w:tab/>
        <w:t>Nr. 8602</w:t>
      </w:r>
    </w:p>
    <w:p>
      <w:r>
        <w:t>33</w:t>
        <w:tab/>
        <w:t>Bd. 4, S. 879</w:t>
      </w:r>
    </w:p>
    <w:p>
      <w:r>
        <w:t>40</w:t>
        <w:tab/>
        <w:t>s[Buchschulden der aufgehobenen Stifter und Klöster]s im o[2{Regierungsbezirk} 1{Köln}]o</w:t>
      </w:r>
    </w:p>
    <w:p>
      <w:r>
        <w:t>43</w:t>
        <w:tab/>
        <w:t>1825 - 1826</w:t>
      </w:r>
    </w:p>
    <w:p>
      <w:r>
        <w:br/>
        <w:t>30</w:t>
        <w:tab/>
        <w:t>Nr. 8603</w:t>
      </w:r>
    </w:p>
    <w:p>
      <w:r>
        <w:t>33</w:t>
        <w:tab/>
        <w:t>Bd. 4, S. 879</w:t>
      </w:r>
    </w:p>
    <w:p>
      <w:r>
        <w:t>40</w:t>
        <w:tab/>
        <w:t>s[Buchschulden der aufgehobenen Stifter und Klöster]s im o[2{Regierungsbezirk} 1{Düsseldorf}]o</w:t>
      </w:r>
    </w:p>
    <w:p>
      <w:r>
        <w:t>43</w:t>
        <w:tab/>
        <w:t>1826 - 1827</w:t>
      </w:r>
    </w:p>
    <w:p>
      <w:r>
        <w:br/>
        <w:t>30</w:t>
        <w:tab/>
        <w:t>Nr. 8604</w:t>
      </w:r>
    </w:p>
    <w:p>
      <w:r>
        <w:t>33</w:t>
        <w:tab/>
        <w:t>Bd. 4, S. 879</w:t>
      </w:r>
    </w:p>
    <w:p>
      <w:r>
        <w:t>40</w:t>
        <w:tab/>
        <w:t>s[Buchschulden der aufgehobenen Stifter und Klöster]s im o[2{Regierungsbezirk} 1{Koblenz}]o</w:t>
      </w:r>
    </w:p>
    <w:p>
      <w:r>
        <w:t>43</w:t>
        <w:tab/>
        <w:t>1828</w:t>
      </w:r>
    </w:p>
    <w:p>
      <w:r>
        <w:br/>
        <w:t>26</w:t>
        <w:tab/>
        <w:t>II</w:t>
      </w:r>
    </w:p>
    <w:p>
      <w:r>
        <w:t>27</w:t>
        <w:tab/>
        <w:t>Abteilung II. Verwaltung der direkten Steuern</w:t>
      </w:r>
    </w:p>
    <w:p>
      <w:r>
        <w:t>29</w:t>
        <w:tab/>
        <w:t>Akten zur Bibliothek der IV. bzw. II. Abt. des Finanzministeriums: Nr. 21 - 28</w:t>
      </w:r>
    </w:p>
    <w:p>
      <w:r>
        <w:t>30</w:t>
        <w:tab/>
        <w:t>Nr. 270</w:t>
      </w:r>
    </w:p>
    <w:p>
      <w:r>
        <w:t>33</w:t>
        <w:tab/>
        <w:t>II, Bd. 1, S. 21</w:t>
      </w:r>
    </w:p>
    <w:p>
      <w:r>
        <w:t>40</w:t>
        <w:tab/>
        <w:t>Gesetzessammlungen und s[1{Amtsblätter}. 2{Haltung und Einrichtung}]s</w:t>
      </w:r>
    </w:p>
    <w:p>
      <w:r>
        <w:t>43</w:t>
        <w:tab/>
        <w:t>1812 - 1863</w:t>
      </w:r>
    </w:p>
    <w:p>
      <w:r>
        <w:br/>
        <w:t>30</w:t>
        <w:tab/>
        <w:t>Nr. 271</w:t>
      </w:r>
    </w:p>
    <w:p>
      <w:r>
        <w:t>33</w:t>
        <w:tab/>
        <w:t>II, Bd. 1, S. 22</w:t>
      </w:r>
    </w:p>
    <w:p>
      <w:r>
        <w:t>40</w:t>
        <w:tab/>
        <w:t>Anlegung der Gesetzessammlungen. s[Amtsblätter]s usw.</w:t>
      </w:r>
    </w:p>
    <w:p>
      <w:r>
        <w:t>43</w:t>
        <w:tab/>
        <w:t>1865 - 1914</w:t>
      </w:r>
    </w:p>
    <w:p>
      <w:r>
        <w:br/>
        <w:t>30</w:t>
        <w:tab/>
        <w:t>Nr. 272 - 276</w:t>
      </w:r>
    </w:p>
    <w:p>
      <w:r>
        <w:t>33</w:t>
        <w:tab/>
        <w:t>II, Bd. 1, S. 22</w:t>
      </w:r>
    </w:p>
    <w:p>
      <w:r>
        <w:t>40</w:t>
        <w:tab/>
        <w:t>Ankündigung und Empfehlung von s[Bücher &lt;zum amtlichen Gebrauch&gt;]sn und Tabellen zum amtlichen Gebrauch, Bd. 1 - 4</w:t>
      </w:r>
    </w:p>
    <w:p>
      <w:r>
        <w:t>43</w:t>
        <w:tab/>
        <w:t>1817 - 1917</w:t>
      </w:r>
    </w:p>
    <w:p>
      <w:r>
        <w:br/>
        <w:t>30</w:t>
        <w:tab/>
        <w:t>Nr. 285</w:t>
      </w:r>
    </w:p>
    <w:p>
      <w:r>
        <w:t>33</w:t>
        <w:tab/>
        <w:t>II, Bd. 1, S. 23</w:t>
      </w:r>
    </w:p>
    <w:p>
      <w:r>
        <w:t>40</w:t>
        <w:tab/>
        <w:t>Mitteilungen anderer Behörden über die Organisation für das t[Staatshandbuch]t und den s[Adreßkalender]s</w:t>
      </w:r>
    </w:p>
    <w:p>
      <w:r>
        <w:t>43</w:t>
        <w:tab/>
        <w:t>1868 - 1914</w:t>
      </w:r>
    </w:p>
    <w:p>
      <w:r>
        <w:br/>
        <w:t>30</w:t>
        <w:tab/>
        <w:t>Nr. 286</w:t>
      </w:r>
    </w:p>
    <w:p>
      <w:r>
        <w:t>33</w:t>
        <w:tab/>
        <w:t>II, Bd. 1, S. 23</w:t>
      </w:r>
    </w:p>
    <w:p>
      <w:r>
        <w:t>40</w:t>
        <w:tab/>
        <w:t>Benutzung der s[Bibliothek in o[Berlin]o]s. s[Abgabe von Drucksachen]s an diese und an andere s[Bücherei]sen</w:t>
      </w:r>
    </w:p>
    <w:p>
      <w:r>
        <w:t>43</w:t>
        <w:tab/>
        <w:t>1877 - 1919</w:t>
      </w:r>
    </w:p>
    <w:p>
      <w:r>
        <w:br/>
        <w:t>30</w:t>
        <w:tab/>
        <w:t>Nr. 2339</w:t>
      </w:r>
    </w:p>
    <w:p>
      <w:r>
        <w:t>33</w:t>
        <w:tab/>
        <w:t>II, Bd. 2, S. 2</w:t>
      </w:r>
    </w:p>
    <w:p>
      <w:r>
        <w:t>40</w:t>
        <w:tab/>
        <w:t>Die über die Einführung einer Staatseinkommensteuer eingegangenen Broschüren und s[1{Schrift}en 2{&lt;über die Einführung einer Staatseinkommensteuer eingegangene&gt;}]s</w:t>
      </w:r>
    </w:p>
    <w:p>
      <w:r>
        <w:t>43</w:t>
        <w:tab/>
        <w:t>1849 - 1859</w:t>
      </w:r>
    </w:p>
    <w:p>
      <w:r>
        <w:br/>
        <w:t>30</w:t>
        <w:tab/>
        <w:t>Nr. 2434</w:t>
      </w:r>
    </w:p>
    <w:p>
      <w:r>
        <w:t>33</w:t>
        <w:tab/>
        <w:t>II, Bd. 2, S. 220</w:t>
      </w:r>
    </w:p>
    <w:p>
      <w:r>
        <w:t>40</w:t>
        <w:tab/>
        <w:t>s[Entwurf eines Handelsgesetzbuches für den preußischen Staat]s</w:t>
      </w:r>
    </w:p>
    <w:p>
      <w:r>
        <w:t>43</w:t>
        <w:tab/>
        <w:t>1857 - 1883</w:t>
      </w:r>
    </w:p>
    <w:p>
      <w:r>
        <w:br/>
        <w:t>30</w:t>
        <w:tab/>
        <w:t>Nr. 2875</w:t>
      </w:r>
    </w:p>
    <w:p>
      <w:r>
        <w:t>33</w:t>
        <w:tab/>
        <w:t>II, Bd. 2, S. 254</w:t>
      </w:r>
    </w:p>
    <w:p>
      <w:r>
        <w:t>40</w:t>
        <w:tab/>
        <w:t>s[Hausierhandel]s mit Bildern (Kupferstichen, Gemälden, Lithographien), Landkarten u. ä.</w:t>
      </w:r>
    </w:p>
    <w:p>
      <w:r>
        <w:t>43</w:t>
        <w:tab/>
        <w:t>1838 - 1867</w:t>
      </w:r>
    </w:p>
    <w:p>
      <w:r>
        <w:br/>
        <w:t>30</w:t>
        <w:tab/>
        <w:t>Nr. 3022 - 3027</w:t>
      </w:r>
    </w:p>
    <w:p>
      <w:r>
        <w:t>33</w:t>
        <w:tab/>
        <w:t>II, Bd. 2, S. 262</w:t>
      </w:r>
    </w:p>
    <w:p>
      <w:r>
        <w:t>40</w:t>
        <w:tab/>
        <w:t>s[Gewerbesteuer]s der s[Buchbinder]s, s[Buchdrucker]s und s[Buchhändler]s, Bd. 1 - 6</w:t>
      </w:r>
    </w:p>
    <w:p>
      <w:r>
        <w:t>43</w:t>
        <w:tab/>
        <w:t>1821 - 1895</w:t>
      </w:r>
    </w:p>
    <w:p>
      <w:r>
        <w:br/>
        <w:t>30</w:t>
        <w:tab/>
        <w:t>Nr. 3191</w:t>
      </w:r>
    </w:p>
    <w:p>
      <w:r>
        <w:t>33</w:t>
        <w:tab/>
        <w:t>II, Bd. 2, S. 275</w:t>
      </w:r>
    </w:p>
    <w:p>
      <w:r>
        <w:t>40</w:t>
        <w:tab/>
        <w:t>s[Gewerbesteuer]s der s[Leihbibliothekeninhaber]s</w:t>
      </w:r>
    </w:p>
    <w:p>
      <w:r>
        <w:t>43</w:t>
        <w:tab/>
        <w:t>1821 - 1891</w:t>
      </w:r>
    </w:p>
    <w:p>
      <w:r>
        <w:br/>
        <w:t>30</w:t>
        <w:tab/>
        <w:t>Nr. 3210</w:t>
      </w:r>
    </w:p>
    <w:p>
      <w:r>
        <w:t>33</w:t>
        <w:tab/>
        <w:t>II, Bd. 2, S. 276</w:t>
      </w:r>
    </w:p>
    <w:p>
      <w:r>
        <w:t>40</w:t>
        <w:tab/>
        <w:t>Gesuche um Erteilung einer s[Konzesion zum Verkauf von s[Zeitung]sen auf den Bahnhöfen]s</w:t>
      </w:r>
    </w:p>
    <w:p>
      <w:r>
        <w:t>43</w:t>
        <w:tab/>
        <w:t>1847</w:t>
      </w:r>
    </w:p>
    <w:p>
      <w:r>
        <w:br/>
        <w:t>26</w:t>
        <w:tab/>
        <w:t>III</w:t>
      </w:r>
    </w:p>
    <w:p>
      <w:r>
        <w:t>27</w:t>
        <w:tab/>
        <w:t>Abteilung III. Verwaltung der indirekten Steuern und Zölle</w:t>
      </w:r>
    </w:p>
    <w:p>
      <w:r>
        <w:t>29</w:t>
        <w:tab/>
        <w:t>Akten zur Spielkartenbesteuerung: vgl. Findbuch III, Bd. 5, S. 998 - 1002 / Akten zu Kalenderkassensachen: vgl. Findbuch III, Bd. 5, S. 1008 - 1009</w:t>
      </w:r>
    </w:p>
    <w:p>
      <w:r>
        <w:t>30</w:t>
        <w:tab/>
        <w:t>Nr. 81</w:t>
      </w:r>
    </w:p>
    <w:p>
      <w:r>
        <w:t>33</w:t>
        <w:tab/>
        <w:t>III, Bd. 1, S. 9</w:t>
      </w:r>
    </w:p>
    <w:p>
      <w:r>
        <w:t>40</w:t>
        <w:tab/>
        <w:t>Die Preise der von dem p[5{Geh. Oberhofbuchdrucker} 1{Decker}]p zu liefernden Drucksachen, Bd. 2</w:t>
      </w:r>
    </w:p>
    <w:p>
      <w:r>
        <w:t>43</w:t>
        <w:tab/>
        <w:t>1812 - 1821</w:t>
      </w:r>
    </w:p>
    <w:p>
      <w:r>
        <w:br/>
        <w:t>30</w:t>
        <w:tab/>
        <w:t>Nr. 89</w:t>
      </w:r>
    </w:p>
    <w:p>
      <w:r>
        <w:t>33</w:t>
        <w:tab/>
        <w:t>III, Bd. 1, S. 10</w:t>
      </w:r>
    </w:p>
    <w:p>
      <w:r>
        <w:t>40</w:t>
        <w:tab/>
        <w:t>Bestimmungen über die Verwaltung der s[1{Bibliothek} und über die 2{Neuanschaffung von Werken, desg. deren Verleihung}]s</w:t>
      </w:r>
    </w:p>
    <w:p>
      <w:r>
        <w:t>43</w:t>
        <w:tab/>
        <w:t>1841 - 1908</w:t>
      </w:r>
    </w:p>
    <w:p>
      <w:r>
        <w:br/>
        <w:t>30</w:t>
        <w:tab/>
        <w:t>Nr. 135</w:t>
      </w:r>
    </w:p>
    <w:p>
      <w:r>
        <w:t>33</w:t>
        <w:tab/>
        <w:t>III, Bd. 1, S. 16</w:t>
      </w:r>
    </w:p>
    <w:p>
      <w:r>
        <w:t>40</w:t>
        <w:tab/>
        <w:t>s[Zensurangelegenheiten]s</w:t>
      </w:r>
    </w:p>
    <w:p>
      <w:r>
        <w:t>43</w:t>
        <w:tab/>
        <w:t>1800 - 1816</w:t>
      </w:r>
    </w:p>
    <w:p>
      <w:r>
        <w:br/>
        <w:t>30</w:t>
        <w:tab/>
        <w:t>Nr. 485</w:t>
      </w:r>
    </w:p>
    <w:p>
      <w:r>
        <w:t>33</w:t>
        <w:tab/>
        <w:t>III, Bd. 1, S. 49</w:t>
      </w:r>
    </w:p>
    <w:p>
      <w:r>
        <w:t>40</w:t>
        <w:tab/>
        <w:t>Anschaffung der Gesetzessammlung und der s[Amtsblätter]s. Kosten ders.</w:t>
      </w:r>
    </w:p>
    <w:p>
      <w:r>
        <w:t>43</w:t>
        <w:tab/>
        <w:t>1810 - 1915</w:t>
      </w:r>
    </w:p>
    <w:p>
      <w:r>
        <w:br/>
        <w:t>30</w:t>
        <w:tab/>
        <w:t>Nr. 487</w:t>
      </w:r>
    </w:p>
    <w:p>
      <w:r>
        <w:t>33</w:t>
        <w:tab/>
        <w:t>III, Bd. 1, S. 49</w:t>
      </w:r>
    </w:p>
    <w:p>
      <w:r>
        <w:t>40</w:t>
        <w:tab/>
        <w:t>t[Handbuch für den preußischen Hof und Staat]t</w:t>
      </w:r>
    </w:p>
    <w:p>
      <w:r>
        <w:t>43</w:t>
        <w:tab/>
        <w:t>1812</w:t>
      </w:r>
    </w:p>
    <w:p>
      <w:r>
        <w:br/>
        <w:t>30</w:t>
        <w:tab/>
        <w:t>Nr. 505</w:t>
      </w:r>
    </w:p>
    <w:p>
      <w:r>
        <w:t>33</w:t>
        <w:tab/>
        <w:t>III, Bd. 1, S. 50</w:t>
      </w:r>
    </w:p>
    <w:p>
      <w:r>
        <w:t>40</w:t>
        <w:tab/>
        <w:t>Mitteilung von Nachrichten für die s[Intelligenzblätter]s</w:t>
      </w:r>
    </w:p>
    <w:p>
      <w:r>
        <w:t>43</w:t>
        <w:tab/>
        <w:t>1833</w:t>
      </w:r>
    </w:p>
    <w:p>
      <w:r>
        <w:br/>
        <w:t>30</w:t>
        <w:tab/>
        <w:t>Nr. 510 - 513</w:t>
      </w:r>
    </w:p>
    <w:p>
      <w:r>
        <w:t>33</w:t>
        <w:tab/>
        <w:t>III, Bd. 1 - 4, S. 51</w:t>
      </w:r>
    </w:p>
    <w:p>
      <w:r>
        <w:t>40</w:t>
        <w:tab/>
        <w:t>Herausgabe des t[Zentralblattes der Abgaben-, Gewerbe- und Handelsgesetzgebung]t sowie Verwaltung, Bd. 1 - 4</w:t>
      </w:r>
    </w:p>
    <w:p>
      <w:r>
        <w:t>43</w:t>
        <w:tab/>
        <w:t>1839 - 1921</w:t>
      </w:r>
    </w:p>
    <w:p>
      <w:r>
        <w:br/>
        <w:t>30</w:t>
        <w:tab/>
        <w:t>Nr. 514</w:t>
      </w:r>
    </w:p>
    <w:p>
      <w:r>
        <w:t>33</w:t>
        <w:tab/>
        <w:t>III, Bd. 1, S. 51</w:t>
      </w:r>
    </w:p>
    <w:p>
      <w:r>
        <w:t>40</w:t>
        <w:tab/>
        <w:t>s[Zensur der durch den Druck zu vervielfältigenden Dienstsachen]s</w:t>
      </w:r>
    </w:p>
    <w:p>
      <w:r>
        <w:t>43</w:t>
        <w:tab/>
        <w:t>1841</w:t>
      </w:r>
    </w:p>
    <w:p>
      <w:r>
        <w:br/>
        <w:t>30</w:t>
        <w:tab/>
        <w:t>Nr. 515</w:t>
      </w:r>
    </w:p>
    <w:p>
      <w:r>
        <w:t>33</w:t>
        <w:tab/>
        <w:t>III, Bd. 1, S. 51</w:t>
      </w:r>
    </w:p>
    <w:p>
      <w:r>
        <w:t>40</w:t>
        <w:tab/>
        <w:t>Herausgabe des t[Hof- und  Staatshandbuch]tes. Mitteilungen der Veränderungen bei den Behörden und im Personal der Steuerverwaltung zur Berichtigung des Hof- und  Staatshandbuches</w:t>
      </w:r>
    </w:p>
    <w:p>
      <w:r>
        <w:t>43</w:t>
        <w:tab/>
        <w:t>1842 - 1889</w:t>
      </w:r>
    </w:p>
    <w:p>
      <w:r>
        <w:br/>
        <w:t>30</w:t>
        <w:tab/>
        <w:t>Nr. 518</w:t>
      </w:r>
    </w:p>
    <w:p>
      <w:r>
        <w:t>33</w:t>
        <w:tab/>
        <w:t>III, Bd. 1, S. 52</w:t>
      </w:r>
    </w:p>
    <w:p>
      <w:r>
        <w:t>40</w:t>
        <w:tab/>
        <w:t>Herausgabe des t[Zentralblattes für das Deutsche Reich]t</w:t>
      </w:r>
    </w:p>
    <w:p>
      <w:r>
        <w:t>43</w:t>
        <w:tab/>
        <w:t>1872 - 1881</w:t>
      </w:r>
    </w:p>
    <w:p>
      <w:r>
        <w:t>45</w:t>
        <w:tab/>
        <w:t>(1899)</w:t>
      </w:r>
    </w:p>
    <w:p>
      <w:r>
        <w:br/>
        <w:t>30</w:t>
        <w:tab/>
        <w:t>Nr. 519</w:t>
      </w:r>
    </w:p>
    <w:p>
      <w:r>
        <w:t>33</w:t>
        <w:tab/>
        <w:t>III, Bd. 1, S. 52</w:t>
      </w:r>
    </w:p>
    <w:p>
      <w:r>
        <w:t>40</w:t>
        <w:tab/>
        <w:t>t[Nachrichtenblatt für die Zollstellen]t</w:t>
      </w:r>
    </w:p>
    <w:p>
      <w:r>
        <w:t>43</w:t>
        <w:tab/>
        <w:t>1912 - 1919</w:t>
      </w:r>
    </w:p>
    <w:p>
      <w:r>
        <w:br/>
        <w:t>30</w:t>
        <w:tab/>
        <w:t>Nr. 523</w:t>
      </w:r>
    </w:p>
    <w:p>
      <w:r>
        <w:t>33</w:t>
        <w:tab/>
        <w:t>III, Bd. 1, S. 52</w:t>
      </w:r>
    </w:p>
    <w:p>
      <w:r>
        <w:t>40</w:t>
        <w:tab/>
        <w:t>Das dem Geheimen p[5{&lt;Geh.&gt; Oberhofbuchdrucker} 1{Decker}]p ertheilte s[Privileg zum Abdruck aller Drucksachen für die Landesdikasterien]s in o[Berlin]o und die Preise der von Decker zu liefernden s[1{Drucksachen} 2{&lt;Preise&gt;}]s (1769)</w:t>
      </w:r>
    </w:p>
    <w:p>
      <w:r>
        <w:t>43</w:t>
        <w:tab/>
        <w:t>1810 - 1812</w:t>
      </w:r>
    </w:p>
    <w:p>
      <w:r>
        <w:br/>
        <w:t>30</w:t>
        <w:tab/>
        <w:t>Nr. 524</w:t>
      </w:r>
    </w:p>
    <w:p>
      <w:r>
        <w:t>33</w:t>
        <w:tab/>
        <w:t>III, Bd. 1, S. 52</w:t>
      </w:r>
    </w:p>
    <w:p>
      <w:r>
        <w:t>40</w:t>
        <w:tab/>
        <w:t>Auszahlung der s[Druckkosten]s an den p[5{&lt;Geh.&gt; Oberhofbuchdrucker} 1{Decker}]p</w:t>
      </w:r>
    </w:p>
    <w:p>
      <w:r>
        <w:t>43</w:t>
        <w:tab/>
        <w:t>1810 - 1814</w:t>
      </w:r>
    </w:p>
    <w:p>
      <w:r>
        <w:br/>
        <w:t>30</w:t>
        <w:tab/>
        <w:t>Nr. 552</w:t>
      </w:r>
    </w:p>
    <w:p>
      <w:r>
        <w:t>33</w:t>
        <w:tab/>
        <w:t>III, Bd. 1, S. 56</w:t>
      </w:r>
    </w:p>
    <w:p>
      <w:r>
        <w:t>40</w:t>
        <w:tab/>
        <w:t>Verantwortlichkeit der s[Buchdrucker]s für durch ihr oder ihrer Beschäftigten Verschulden entstehenden Mißbrauch mit Zetteln und anderen Formularen</w:t>
      </w:r>
    </w:p>
    <w:p>
      <w:r>
        <w:t>43</w:t>
        <w:tab/>
        <w:t>1829</w:t>
      </w:r>
    </w:p>
    <w:p>
      <w:r>
        <w:br/>
        <w:t>30</w:t>
        <w:tab/>
        <w:t>Nr. 1946</w:t>
      </w:r>
    </w:p>
    <w:p>
      <w:r>
        <w:t>33</w:t>
        <w:tab/>
        <w:t>III, Bd. 1, S. 198</w:t>
      </w:r>
    </w:p>
    <w:p>
      <w:r>
        <w:t>40</w:t>
        <w:tab/>
        <w:t>Festsetzung der s[2{für den Steuerdienst anzuschaffende}n 1{Bücher}]s und s[2{&lt;für den Steuerdienst anzuschaffende&gt;} 1{Zeitschrift}]sen, Bd. 1 - 3</w:t>
      </w:r>
    </w:p>
    <w:p>
      <w:r>
        <w:t>43</w:t>
        <w:tab/>
        <w:t>1823 - 1919</w:t>
      </w:r>
    </w:p>
    <w:p>
      <w:r>
        <w:br/>
        <w:t>30</w:t>
        <w:tab/>
        <w:t>Nr. 2266 - 2267</w:t>
      </w:r>
    </w:p>
    <w:p>
      <w:r>
        <w:t>33</w:t>
        <w:tab/>
        <w:t>III, Bd. 2, S. 223</w:t>
      </w:r>
    </w:p>
    <w:p>
      <w:r>
        <w:t>40</w:t>
        <w:tab/>
        <w:t>s[Schriften über die Steuergesetzgebung]s, Bd. 1 - 2</w:t>
      </w:r>
    </w:p>
    <w:p>
      <w:r>
        <w:t>43</w:t>
        <w:tab/>
        <w:t>1822 - 1886</w:t>
      </w:r>
    </w:p>
    <w:p>
      <w:r>
        <w:br/>
        <w:t>30</w:t>
        <w:tab/>
        <w:t>Nr. 4742</w:t>
      </w:r>
    </w:p>
    <w:p>
      <w:r>
        <w:t>33</w:t>
        <w:tab/>
        <w:t>III, Bd. 3, S. 451</w:t>
      </w:r>
    </w:p>
    <w:p>
      <w:r>
        <w:t>40</w:t>
        <w:tab/>
        <w:t>s[2{&lt;Abgabentarife&gt;} 1{Buchbinderzeugstoffe}]s u. a.</w:t>
      </w:r>
    </w:p>
    <w:p>
      <w:r>
        <w:t>43</w:t>
        <w:tab/>
        <w:t>1905 - 1910</w:t>
      </w:r>
    </w:p>
    <w:p>
      <w:r>
        <w:br/>
        <w:t>30</w:t>
        <w:tab/>
        <w:t>Nr. 4780 - 4781</w:t>
      </w:r>
    </w:p>
    <w:p>
      <w:r>
        <w:t>33</w:t>
        <w:tab/>
        <w:t>III, Bd. 3, S. 454</w:t>
      </w:r>
    </w:p>
    <w:p>
      <w:r>
        <w:t>40</w:t>
        <w:tab/>
        <w:t>s[2{&lt;Abgabentarife&gt;} 1{Bücher}]s, Bilder, Gemälde. Nummern des Zolltarifs 674/77, Bd. 1 - 2</w:t>
      </w:r>
    </w:p>
    <w:p>
      <w:r>
        <w:t>43</w:t>
        <w:tab/>
        <w:t>1906 - 1914</w:t>
      </w:r>
    </w:p>
    <w:p>
      <w:r>
        <w:br/>
        <w:t>30</w:t>
        <w:tab/>
        <w:t>Nr. 6088</w:t>
      </w:r>
    </w:p>
    <w:p>
      <w:r>
        <w:t>33</w:t>
        <w:tab/>
        <w:t>III, Bd. 3, S. 562</w:t>
      </w:r>
    </w:p>
    <w:p>
      <w:r>
        <w:t>40</w:t>
        <w:tab/>
        <w:t>Übersendung von Druckexemplaren der verschiedenen Abrechnungen, Kommerzialnachweisungen und sonstigen s[2{&lt;Übersendung von Druckexemplaren der&gt; offiziellen Publikationen des k[Zollverein]ks} an die 1{Staatsbibliothek}]s</w:t>
      </w:r>
    </w:p>
    <w:p>
      <w:r>
        <w:t>43</w:t>
        <w:tab/>
        <w:t>1847 - 1915</w:t>
      </w:r>
    </w:p>
    <w:p>
      <w:r>
        <w:br/>
        <w:t>30</w:t>
        <w:tab/>
        <w:t>Nr. 10135</w:t>
      </w:r>
    </w:p>
    <w:p>
      <w:r>
        <w:t>33</w:t>
        <w:tab/>
        <w:t>III, Bd. 5, S. 895</w:t>
      </w:r>
    </w:p>
    <w:p>
      <w:r>
        <w:t>40</w:t>
        <w:tab/>
        <w:t>Die s[2{über die Salzgesetzgebung verfaßte} 1{Druckschrift}]sen</w:t>
      </w:r>
    </w:p>
    <w:p>
      <w:r>
        <w:t>43</w:t>
        <w:tab/>
        <w:t>1870 - 1913</w:t>
      </w:r>
    </w:p>
    <w:p>
      <w:r>
        <w:br/>
        <w:t>30</w:t>
        <w:tab/>
        <w:t>Nr. 11270 - 11273</w:t>
      </w:r>
    </w:p>
    <w:p>
      <w:r>
        <w:t>33</w:t>
        <w:tab/>
        <w:t>III, Bd. 5, S. 997</w:t>
      </w:r>
    </w:p>
    <w:p>
      <w:r>
        <w:t>40</w:t>
        <w:tab/>
        <w:t>s[3{Stempelung} der 2{ausländische}n 1{Zeitung}]sen, Bd. 1 - 4</w:t>
      </w:r>
    </w:p>
    <w:p>
      <w:r>
        <w:t>43</w:t>
        <w:tab/>
        <w:t>1810 - 1812</w:t>
      </w:r>
    </w:p>
    <w:p>
      <w:r>
        <w:br/>
        <w:t>30</w:t>
        <w:tab/>
        <w:t>Nr. 11274</w:t>
      </w:r>
    </w:p>
    <w:p>
      <w:r>
        <w:t>33</w:t>
        <w:tab/>
        <w:t>III, Bd. 5, S. 997</w:t>
      </w:r>
    </w:p>
    <w:p>
      <w:r>
        <w:t>40</w:t>
        <w:tab/>
        <w:t>Der s[Zeitungsstempel]s</w:t>
      </w:r>
    </w:p>
    <w:p>
      <w:r>
        <w:t>43</w:t>
        <w:tab/>
        <w:t>1815 - 1822</w:t>
      </w:r>
    </w:p>
    <w:p>
      <w:r>
        <w:br/>
        <w:t>30</w:t>
        <w:tab/>
        <w:t>Nr. 11275 - 11282</w:t>
      </w:r>
    </w:p>
    <w:p>
      <w:r>
        <w:t>33</w:t>
        <w:tab/>
        <w:t>III, Bd. 5, S. 997</w:t>
      </w:r>
    </w:p>
    <w:p>
      <w:r>
        <w:t>40</w:t>
        <w:tab/>
        <w:t>s[3{Stempelung} der 2{in- und ausländische}n 1{Zeitung}]sen, Bd. 1 - 8</w:t>
      </w:r>
    </w:p>
    <w:p>
      <w:r>
        <w:t>43</w:t>
        <w:tab/>
        <w:t>1822 - 1873</w:t>
      </w:r>
    </w:p>
    <w:p>
      <w:r>
        <w:br/>
        <w:t>30</w:t>
        <w:tab/>
        <w:t>Nr. 11283 - 11284</w:t>
      </w:r>
    </w:p>
    <w:p>
      <w:r>
        <w:t>33</w:t>
        <w:tab/>
        <w:t>III, Bd. 5, S. 997</w:t>
      </w:r>
    </w:p>
    <w:p>
      <w:r>
        <w:t>40</w:t>
        <w:tab/>
        <w:t>s[Stempelsteuer]s für s[2{ausländische} 1{Zeitung}]sen und s[Anzeigenblätter]s, Bd. 1 - 2</w:t>
      </w:r>
    </w:p>
    <w:p>
      <w:r>
        <w:t>43</w:t>
        <w:tab/>
        <w:t>1854 - 1873</w:t>
      </w:r>
    </w:p>
    <w:p>
      <w:r>
        <w:br/>
        <w:t>30</w:t>
        <w:tab/>
        <w:t>Nr. 11285 - 11288</w:t>
      </w:r>
    </w:p>
    <w:p>
      <w:r>
        <w:t>33</w:t>
        <w:tab/>
        <w:t>III, Bd. 5, S. 998</w:t>
      </w:r>
    </w:p>
    <w:p>
      <w:r>
        <w:t>40</w:t>
        <w:tab/>
        <w:t>s[Zeitungsstempelgesetzgebung]s, Bd. 1 - 4</w:t>
      </w:r>
    </w:p>
    <w:p>
      <w:r>
        <w:t>43</w:t>
        <w:tab/>
        <w:t>1838 - 1921</w:t>
      </w:r>
    </w:p>
    <w:p>
      <w:r>
        <w:br/>
        <w:t>30</w:t>
        <w:tab/>
        <w:t>Nr. 11289</w:t>
      </w:r>
    </w:p>
    <w:p>
      <w:r>
        <w:t>33</w:t>
        <w:tab/>
        <w:t>III, Bd. 5, S. 998</w:t>
      </w:r>
    </w:p>
    <w:p>
      <w:r>
        <w:t>40</w:t>
        <w:tab/>
        <w:t>Das von dem p[5{Advokat}en 1{Nouguier} in 6{o[Aachen]o}]p herauszugebende politische s[Journal monarchistischer Tendenz]s</w:t>
      </w:r>
    </w:p>
    <w:p>
      <w:r>
        <w:t>43</w:t>
        <w:tab/>
        <w:t>1838</w:t>
      </w:r>
    </w:p>
    <w:p>
      <w:r>
        <w:br/>
        <w:t>30</w:t>
        <w:tab/>
        <w:t>Nr. 11291</w:t>
      </w:r>
    </w:p>
    <w:p>
      <w:r>
        <w:t>33</w:t>
        <w:tab/>
        <w:t>III, Bd. 5, S. 998</w:t>
      </w:r>
    </w:p>
    <w:p>
      <w:r>
        <w:t>40</w:t>
        <w:tab/>
        <w:t>Kreditierung der s[Zeitungssteuer]s</w:t>
      </w:r>
    </w:p>
    <w:p>
      <w:r>
        <w:t>43</w:t>
        <w:tab/>
        <w:t>1864 - 1869</w:t>
      </w:r>
    </w:p>
    <w:p>
      <w:r>
        <w:br/>
        <w:t>30</w:t>
        <w:tab/>
        <w:t>Nr. 11324 - 11325</w:t>
      </w:r>
    </w:p>
    <w:p>
      <w:r>
        <w:t>33</w:t>
        <w:tab/>
        <w:t>III, Bd. 5, S. 1002</w:t>
      </w:r>
    </w:p>
    <w:p>
      <w:r>
        <w:t>40</w:t>
        <w:tab/>
        <w:t>Von der s[Kalenderdeputation]s herauszugebende s[Kalender]s, Bd. 1 - 2</w:t>
      </w:r>
    </w:p>
    <w:p>
      <w:r>
        <w:t>43</w:t>
        <w:tab/>
        <w:t>1809 - 1845</w:t>
      </w:r>
    </w:p>
    <w:p>
      <w:r>
        <w:br/>
        <w:t>30</w:t>
        <w:tab/>
        <w:t>Nr. 11328</w:t>
      </w:r>
    </w:p>
    <w:p>
      <w:r>
        <w:t>33</w:t>
        <w:tab/>
        <w:t>III, Bd. 5, S. 1002</w:t>
      </w:r>
    </w:p>
    <w:p>
      <w:r>
        <w:t>40</w:t>
        <w:tab/>
        <w:t>Druck und Verkauf der s[2{jüdische}n 1{Kalender}]s. Die von der Judenschaft zu zahlenden Abgaben</w:t>
      </w:r>
    </w:p>
    <w:p>
      <w:r>
        <w:t>43</w:t>
        <w:tab/>
        <w:t>1810 - 1852</w:t>
      </w:r>
    </w:p>
    <w:p>
      <w:r>
        <w:br/>
        <w:t>30</w:t>
        <w:tab/>
        <w:t>Nr. 11329</w:t>
      </w:r>
    </w:p>
    <w:p>
      <w:r>
        <w:t>33</w:t>
        <w:tab/>
        <w:t>III, Bd. 5, S. 1002</w:t>
      </w:r>
    </w:p>
    <w:p>
      <w:r>
        <w:t>40</w:t>
        <w:tab/>
        <w:t>s[Zensur]s der s[2{öffentliche}n 1{&lt;Kalender&gt;}]s und der s[Privatkalender]s</w:t>
      </w:r>
    </w:p>
    <w:p>
      <w:r>
        <w:t>43</w:t>
        <w:tab/>
        <w:t>1810 - 1844</w:t>
      </w:r>
    </w:p>
    <w:p>
      <w:r>
        <w:br/>
        <w:t>30</w:t>
        <w:tab/>
        <w:t>Nr. 11330</w:t>
      </w:r>
    </w:p>
    <w:p>
      <w:r>
        <w:t>33</w:t>
        <w:tab/>
        <w:t>III, Bd. 5, S. 1002</w:t>
      </w:r>
    </w:p>
    <w:p>
      <w:r>
        <w:t>40</w:t>
        <w:tab/>
        <w:t>Die s[2{gratis zu verteilende}n 1{Kalender}]s</w:t>
      </w:r>
    </w:p>
    <w:p>
      <w:r>
        <w:t>43</w:t>
        <w:tab/>
        <w:t>1810 - 1844</w:t>
      </w:r>
    </w:p>
    <w:p>
      <w:r>
        <w:br/>
        <w:t>30</w:t>
        <w:tab/>
        <w:t>Nr. 11334 - 11335</w:t>
      </w:r>
    </w:p>
    <w:p>
      <w:r>
        <w:t>33</w:t>
        <w:tab/>
        <w:t>III, Bd. 5, S. 1003</w:t>
      </w:r>
    </w:p>
    <w:p>
      <w:r>
        <w:t>40</w:t>
        <w:tab/>
        <w:t>Anfertigung der s[Kalenderstempel]s, Bd. 1 - 2</w:t>
      </w:r>
    </w:p>
    <w:p>
      <w:r>
        <w:t>43</w:t>
        <w:tab/>
        <w:t>1811 - 1874</w:t>
      </w:r>
    </w:p>
    <w:p>
      <w:r>
        <w:br/>
        <w:t>30</w:t>
        <w:tab/>
        <w:t>Nr. 11336</w:t>
      </w:r>
    </w:p>
    <w:p>
      <w:r>
        <w:t>33</w:t>
        <w:tab/>
        <w:t>III, Bd. 5, S. 1003</w:t>
      </w:r>
    </w:p>
    <w:p>
      <w:r>
        <w:t>40</w:t>
        <w:tab/>
        <w:t>Freigabe der Herausgabe und des Verkaufs von s[Kalender]sn. k[Verein zur Herausgabe der Kalender]k</w:t>
      </w:r>
    </w:p>
    <w:p>
      <w:r>
        <w:br/>
        <w:t>30</w:t>
        <w:tab/>
        <w:t>Nr. 11337</w:t>
      </w:r>
    </w:p>
    <w:p>
      <w:r>
        <w:t>33</w:t>
        <w:tab/>
        <w:t>III, Bd. 5, S. 1003</w:t>
      </w:r>
    </w:p>
    <w:p>
      <w:r>
        <w:t>40</w:t>
        <w:tab/>
        <w:t>Herausgabe eines s[1{Universitätskalender}s 2{für o[Berlin]o}]s</w:t>
      </w:r>
    </w:p>
    <w:p>
      <w:r>
        <w:t>43</w:t>
        <w:tab/>
        <w:t>1811 - 1812</w:t>
      </w:r>
    </w:p>
    <w:p>
      <w:r>
        <w:br/>
        <w:t>30</w:t>
        <w:tab/>
        <w:t>Nr. 11338</w:t>
      </w:r>
    </w:p>
    <w:p>
      <w:r>
        <w:t>33</w:t>
        <w:tab/>
        <w:t>III, Bd. 5, S. 1003</w:t>
      </w:r>
    </w:p>
    <w:p>
      <w:r>
        <w:t>40</w:t>
        <w:tab/>
        <w:t>Einführung s[2{ausländische}r 1{Kalender}]s in o[Preußen]o</w:t>
      </w:r>
    </w:p>
    <w:p>
      <w:r>
        <w:t>43</w:t>
        <w:tab/>
        <w:t>1811 - 1824</w:t>
      </w:r>
    </w:p>
    <w:p>
      <w:r>
        <w:br/>
        <w:t>30</w:t>
        <w:tab/>
        <w:t>Nr. 11339</w:t>
      </w:r>
    </w:p>
    <w:p>
      <w:r>
        <w:t>33</w:t>
        <w:tab/>
        <w:t>III, Bd. 5, S. 1003</w:t>
      </w:r>
    </w:p>
    <w:p>
      <w:r>
        <w:t>40</w:t>
        <w:tab/>
        <w:t>Portopflicht und Portofreiheit der s[Kalendersachen]s</w:t>
      </w:r>
    </w:p>
    <w:p>
      <w:r>
        <w:t>43</w:t>
        <w:tab/>
        <w:t>1811 - 1816</w:t>
      </w:r>
    </w:p>
    <w:p>
      <w:r>
        <w:br/>
        <w:t>30</w:t>
        <w:tab/>
        <w:t>Nr. 11340</w:t>
      </w:r>
    </w:p>
    <w:p>
      <w:r>
        <w:t>33</w:t>
        <w:tab/>
        <w:t>III, Bd. 5, S. 1003</w:t>
      </w:r>
    </w:p>
    <w:p>
      <w:r>
        <w:t>40</w:t>
        <w:tab/>
        <w:t>Herausgabe eines s[Schulkalender]ss von p[4{Professor} 1{Heinsius}]p</w:t>
      </w:r>
    </w:p>
    <w:p>
      <w:r>
        <w:t>43</w:t>
        <w:tab/>
        <w:t>1813</w:t>
      </w:r>
    </w:p>
    <w:p>
      <w:r>
        <w:br/>
        <w:t>30</w:t>
        <w:tab/>
        <w:t>Nr. 11341</w:t>
      </w:r>
    </w:p>
    <w:p>
      <w:r>
        <w:t>33</w:t>
        <w:tab/>
        <w:t>III, Bd. 5, S. 1004</w:t>
      </w:r>
    </w:p>
    <w:p>
      <w:r>
        <w:t>40</w:t>
        <w:tab/>
        <w:t>Der vom p[7{Hofrat} 8{v.} 1{Mecheln}]p herausgegebene s[2{russisch-deutsche&lt;r&gt;} 2{Kalender}]s</w:t>
      </w:r>
    </w:p>
    <w:p>
      <w:r>
        <w:t>43</w:t>
        <w:tab/>
        <w:t>1813</w:t>
      </w:r>
    </w:p>
    <w:p>
      <w:r>
        <w:br/>
        <w:t>30</w:t>
        <w:tab/>
        <w:t>Nr. 11342</w:t>
      </w:r>
    </w:p>
    <w:p>
      <w:r>
        <w:t>33</w:t>
        <w:tab/>
        <w:t>III, Bd. 5, S. 1004</w:t>
      </w:r>
    </w:p>
    <w:p>
      <w:r>
        <w:t>40</w:t>
        <w:tab/>
        <w:t>Der dem o[Halle]oschen k[1{Waisenhaus} 2{&lt;Halle&gt;}]k entweder ausschließlich oder mit der s[2{o[Berlin]oer} 1{Kalenderdeputation}]s gemeinschaftlich überlassene Verkauf der s[Kalender]s in den o[Provinzen westlich der Elbe]o</w:t>
      </w:r>
    </w:p>
    <w:p>
      <w:r>
        <w:t>43</w:t>
        <w:tab/>
        <w:t>1814 - 1815</w:t>
      </w:r>
    </w:p>
    <w:p>
      <w:r>
        <w:br/>
        <w:t>30</w:t>
        <w:tab/>
        <w:t>Nr. 11343</w:t>
      </w:r>
    </w:p>
    <w:p>
      <w:r>
        <w:t>33</w:t>
        <w:tab/>
        <w:t>III, Bd. 5, S. 1004</w:t>
      </w:r>
    </w:p>
    <w:p>
      <w:r>
        <w:t>40</w:t>
        <w:tab/>
        <w:t>Das s[Kalenderwesen im o[2{Großherzogtum} 1{Posen}]o und in der Stadt o[Danzig]o]s und die dort herausgegebenen s[Kalender]s</w:t>
      </w:r>
    </w:p>
    <w:p>
      <w:r>
        <w:t>43</w:t>
        <w:tab/>
        <w:t>1815 - 1827</w:t>
      </w:r>
    </w:p>
    <w:p>
      <w:r>
        <w:br/>
        <w:t>30</w:t>
        <w:tab/>
        <w:t>Nr. 11344</w:t>
      </w:r>
    </w:p>
    <w:p>
      <w:r>
        <w:t>33</w:t>
        <w:tab/>
        <w:t>III, Bd. 5, S. 1004</w:t>
      </w:r>
    </w:p>
    <w:p>
      <w:r>
        <w:t>40</w:t>
        <w:tab/>
        <w:t>Die dem p[5{Buchdrucker} 1{Wacker} in 6{o[Eisleben]o}]p überlassene Herausgabe des t[Mansfeld-Eislebenschen Geschichts- und Hauskalender]ts</w:t>
      </w:r>
    </w:p>
    <w:p>
      <w:r>
        <w:t>43</w:t>
        <w:tab/>
        <w:t>1815</w:t>
      </w:r>
    </w:p>
    <w:p>
      <w:r>
        <w:br/>
        <w:t>30</w:t>
        <w:tab/>
        <w:t>Nr. 11345 - 11352</w:t>
      </w:r>
    </w:p>
    <w:p>
      <w:r>
        <w:t>33</w:t>
        <w:tab/>
        <w:t>III, Bd. 5, S. 1004</w:t>
      </w:r>
    </w:p>
    <w:p>
      <w:r>
        <w:t>40</w:t>
        <w:tab/>
        <w:t>s[3{Stempelung} der 2{in- und ausländische}n 1{Kalender}]s und die zu erhebende Abgabe. Versendung s[2{ungestempelte}r 1{Kalender}]s nach dem Ausland, Bd. 1 - 8</w:t>
      </w:r>
    </w:p>
    <w:p>
      <w:r>
        <w:t>43</w:t>
        <w:tab/>
        <w:t>1815 - 1874</w:t>
      </w:r>
    </w:p>
    <w:p>
      <w:r>
        <w:br/>
        <w:t>30</w:t>
        <w:tab/>
        <w:t>Nr. 11354</w:t>
      </w:r>
    </w:p>
    <w:p>
      <w:r>
        <w:t>33</w:t>
        <w:tab/>
        <w:t>III, Bd. 5, S. 1005</w:t>
      </w:r>
    </w:p>
    <w:p>
      <w:r>
        <w:t>40</w:t>
        <w:tab/>
        <w:t>Die s[2{von der s[Kalenderdeputation]s zu haltende} 1{Zeitschrift}]s</w:t>
      </w:r>
    </w:p>
    <w:p>
      <w:r>
        <w:t>43</w:t>
        <w:tab/>
        <w:t>1816 - 1817</w:t>
      </w:r>
    </w:p>
    <w:p>
      <w:r>
        <w:br/>
        <w:t>30</w:t>
        <w:tab/>
        <w:t>Nr. 11355</w:t>
      </w:r>
    </w:p>
    <w:p>
      <w:r>
        <w:t>33</w:t>
        <w:tab/>
        <w:t>III, Bd. 5, S. 1005</w:t>
      </w:r>
    </w:p>
    <w:p>
      <w:r>
        <w:t>40</w:t>
        <w:tab/>
        <w:t>s[Kalenderwesen im o[2{Großherzogtum} 1{Sachsen}]o]s</w:t>
      </w:r>
    </w:p>
    <w:p>
      <w:r>
        <w:t>43</w:t>
        <w:tab/>
        <w:t>1816 - 1843</w:t>
      </w:r>
    </w:p>
    <w:p>
      <w:r>
        <w:br/>
        <w:t>30</w:t>
        <w:tab/>
        <w:t>Nr. 11361</w:t>
      </w:r>
    </w:p>
    <w:p>
      <w:r>
        <w:t>33</w:t>
        <w:tab/>
        <w:t>III, Bd. 5, S. 1005</w:t>
      </w:r>
    </w:p>
    <w:p>
      <w:r>
        <w:t>40</w:t>
        <w:tab/>
        <w:t>s[Kalenderwesen in o[Neuvorpommern]o]s</w:t>
      </w:r>
    </w:p>
    <w:p>
      <w:r>
        <w:t>43</w:t>
        <w:tab/>
        <w:t>1826 - 1945</w:t>
      </w:r>
    </w:p>
    <w:p>
      <w:r>
        <w:br/>
        <w:t>30</w:t>
        <w:tab/>
        <w:t>Nr. 11362</w:t>
      </w:r>
    </w:p>
    <w:p>
      <w:r>
        <w:t>33</w:t>
        <w:tab/>
        <w:t>III, Bd. 5, S. 1005</w:t>
      </w:r>
    </w:p>
    <w:p>
      <w:r>
        <w:t>40</w:t>
        <w:tab/>
        <w:t>s[Kalenderwesen in o[Westfalen]o]s</w:t>
      </w:r>
    </w:p>
    <w:p>
      <w:r>
        <w:t>43</w:t>
        <w:tab/>
        <w:t>1826 - 1845</w:t>
      </w:r>
    </w:p>
    <w:p>
      <w:r>
        <w:br/>
        <w:t>30</w:t>
        <w:tab/>
        <w:t>Nr. 11363</w:t>
      </w:r>
    </w:p>
    <w:p>
      <w:r>
        <w:t>33</w:t>
        <w:tab/>
        <w:t>III, Bd. 5, S. 1006</w:t>
      </w:r>
    </w:p>
    <w:p>
      <w:r>
        <w:t>40</w:t>
        <w:tab/>
        <w:t>s[2{Hausierhandel} mit 1{Kalender}]sn</w:t>
      </w:r>
    </w:p>
    <w:p>
      <w:r>
        <w:t>43</w:t>
        <w:tab/>
        <w:t>1828 - 1873</w:t>
      </w:r>
    </w:p>
    <w:p>
      <w:r>
        <w:br/>
        <w:t>30</w:t>
        <w:tab/>
        <w:t>Nr. 11365</w:t>
      </w:r>
    </w:p>
    <w:p>
      <w:r>
        <w:t>33</w:t>
        <w:tab/>
        <w:t>III, Bd. 5, S. 1006</w:t>
      </w:r>
    </w:p>
    <w:p>
      <w:r>
        <w:t>40</w:t>
        <w:tab/>
        <w:t>s[Kalenderverkauf]s durch Beamte</w:t>
      </w:r>
    </w:p>
    <w:p>
      <w:r>
        <w:t>43</w:t>
        <w:tab/>
        <w:t>1830</w:t>
      </w:r>
    </w:p>
    <w:p>
      <w:r>
        <w:br/>
        <w:t>30</w:t>
        <w:tab/>
        <w:t>Nr. 11366</w:t>
      </w:r>
    </w:p>
    <w:p>
      <w:r>
        <w:t>33</w:t>
        <w:tab/>
        <w:t>III, Bd. 5, S. 1006</w:t>
      </w:r>
    </w:p>
    <w:p>
      <w:r>
        <w:t>40</w:t>
        <w:tab/>
        <w:t>s[Kalender für o[Mecklenburg-Strelitz]o]s</w:t>
      </w:r>
    </w:p>
    <w:p>
      <w:r>
        <w:t>43</w:t>
        <w:tab/>
        <w:t>1833</w:t>
      </w:r>
    </w:p>
    <w:p>
      <w:r>
        <w:br/>
        <w:t>30</w:t>
        <w:tab/>
        <w:t>Nr. 11367</w:t>
      </w:r>
    </w:p>
    <w:p>
      <w:r>
        <w:t>33</w:t>
        <w:tab/>
        <w:t>III, Bd. 5, S. 1006</w:t>
      </w:r>
    </w:p>
    <w:p>
      <w:r>
        <w:t>40</w:t>
        <w:tab/>
        <w:t>Ankauf der von p[4{Prof.} 1{Ideler}]p gesammelten s[Kalender]s aus den Jahren z[1807 - 1819]z</w:t>
      </w:r>
    </w:p>
    <w:p>
      <w:r>
        <w:t>43</w:t>
        <w:tab/>
        <w:t>1836</w:t>
      </w:r>
    </w:p>
    <w:p>
      <w:r>
        <w:br/>
        <w:t>30</w:t>
        <w:tab/>
        <w:t>Nr. 11368</w:t>
      </w:r>
    </w:p>
    <w:p>
      <w:r>
        <w:t>33</w:t>
        <w:tab/>
        <w:t>III, Bd. 5, S. 1006</w:t>
      </w:r>
    </w:p>
    <w:p>
      <w:r>
        <w:t>40</w:t>
        <w:tab/>
        <w:t>s[Kalenderstempelgesetzgebung]s</w:t>
      </w:r>
    </w:p>
    <w:p>
      <w:r>
        <w:t>43</w:t>
        <w:tab/>
        <w:t>1839 - 1892</w:t>
      </w:r>
    </w:p>
    <w:p>
      <w:r>
        <w:br/>
        <w:t>30</w:t>
        <w:tab/>
        <w:t>Nr. 11370</w:t>
      </w:r>
    </w:p>
    <w:p>
      <w:r>
        <w:t>33</w:t>
        <w:tab/>
        <w:t>III, Bd. 5, S. 1006</w:t>
      </w:r>
    </w:p>
    <w:p>
      <w:r>
        <w:t>40</w:t>
        <w:tab/>
        <w:t>Redaktion, Herausgabe und Verkauf des s[2{o[Berlin]oer} 1{Kalender}]ss durch den p[5{s[Buch&lt;händler&gt;]s- und Kunsthändler} 1{Reimarus}]p ab z[1845]z</w:t>
      </w:r>
    </w:p>
    <w:p>
      <w:r>
        <w:t>43</w:t>
        <w:tab/>
        <w:t>1842 - 1850</w:t>
      </w:r>
    </w:p>
    <w:p>
      <w:r>
        <w:br/>
        <w:t>30</w:t>
        <w:tab/>
        <w:t>Nr. 11371</w:t>
      </w:r>
    </w:p>
    <w:p>
      <w:r>
        <w:t>33</w:t>
        <w:tab/>
        <w:t>III, Bd. 5, S. 1007</w:t>
      </w:r>
    </w:p>
    <w:p>
      <w:r>
        <w:t>40</w:t>
        <w:tab/>
        <w:t>Erfassung der bei der s[Kalenderdeputation]s vorhandenen s[Kalender&lt;bestände&gt;]s- und s[Druckmaterialienbestände]s. Veräußerung der Kupferplatten, Akten u.s.w.</w:t>
      </w:r>
    </w:p>
    <w:p>
      <w:r>
        <w:t>43</w:t>
        <w:tab/>
        <w:t>1843 - 1845</w:t>
      </w:r>
    </w:p>
    <w:p>
      <w:r>
        <w:br/>
        <w:t>30</w:t>
        <w:tab/>
        <w:t>Nr. 11372</w:t>
      </w:r>
    </w:p>
    <w:p>
      <w:r>
        <w:t>33</w:t>
        <w:tab/>
        <w:t>III, Bd. 5, S. 1007</w:t>
      </w:r>
    </w:p>
    <w:p>
      <w:r>
        <w:t>40</w:t>
        <w:tab/>
        <w:t>Preise des s[Einband]ses der s[2{o[Berlin]oer} 1{Kalender}]s</w:t>
      </w:r>
    </w:p>
    <w:p>
      <w:r>
        <w:t>43</w:t>
        <w:tab/>
        <w:t>1843 - 1844</w:t>
      </w:r>
    </w:p>
    <w:p>
      <w:r>
        <w:br/>
        <w:t>30</w:t>
        <w:tab/>
        <w:t>Nr. 11373</w:t>
      </w:r>
    </w:p>
    <w:p>
      <w:r>
        <w:t>33</w:t>
        <w:tab/>
        <w:t>III, Bd. 5, S. 1007</w:t>
      </w:r>
    </w:p>
    <w:p>
      <w:r>
        <w:t>40</w:t>
        <w:tab/>
        <w:t>Die an das statistische Büro abgegebenen Akten über das s[Kalenderwesen]s</w:t>
      </w:r>
    </w:p>
    <w:p>
      <w:r>
        <w:t>43</w:t>
        <w:tab/>
        <w:t>1852 - 1854</w:t>
      </w:r>
    </w:p>
    <w:p>
      <w:r>
        <w:br/>
        <w:t>30</w:t>
        <w:tab/>
        <w:t>Nr. 11374</w:t>
      </w:r>
    </w:p>
    <w:p>
      <w:r>
        <w:t>33</w:t>
        <w:tab/>
        <w:t>III, Bd. 5, S. 1007</w:t>
      </w:r>
    </w:p>
    <w:p>
      <w:r>
        <w:t>40</w:t>
        <w:tab/>
        <w:t>s[Kalenderverleger-Gebühren]s</w:t>
      </w:r>
    </w:p>
    <w:p>
      <w:r>
        <w:t>43</w:t>
        <w:tab/>
        <w:t>1854 - 1872</w:t>
      </w:r>
    </w:p>
    <w:p>
      <w:r>
        <w:br/>
        <w:t>30</w:t>
        <w:tab/>
        <w:t>Nr. 11375</w:t>
      </w:r>
    </w:p>
    <w:p>
      <w:r>
        <w:t>33</w:t>
        <w:tab/>
        <w:t>III, Bd. 5, S. 1007</w:t>
      </w:r>
    </w:p>
    <w:p>
      <w:r>
        <w:t>40</w:t>
        <w:tab/>
        <w:t>Ausführung der Verordnung vom z[5. Juli 1867]z über die s[Stempelsteuer von s[Kalender]sn]s in den durch die Gesetze vom z[20. September &lt;1866&gt;]z und z[29. Dezember 1866]z mit o[Preußen]o vereinigten Landesteilen</w:t>
      </w:r>
    </w:p>
    <w:p>
      <w:r>
        <w:t>43</w:t>
        <w:tab/>
        <w:t>1867 - 1873</w:t>
      </w:r>
    </w:p>
    <w:p>
      <w:r>
        <w:br/>
        <w:t>30</w:t>
        <w:tab/>
        <w:t>Nr. 11376</w:t>
      </w:r>
    </w:p>
    <w:p>
      <w:r>
        <w:t>33</w:t>
        <w:tab/>
        <w:t>III, Bd. 5, S. 1007</w:t>
      </w:r>
    </w:p>
    <w:p>
      <w:r>
        <w:t>40</w:t>
        <w:tab/>
        <w:t>s[Gesetz über die s[Stempelabgabe]s von s[Kalender]sn in den z[1866]z erworbenen Landesteilen]s</w:t>
      </w:r>
    </w:p>
    <w:p>
      <w:r>
        <w:t>43</w:t>
        <w:tab/>
        <w:t>1867 - 1868</w:t>
      </w:r>
    </w:p>
    <w:p>
      <w:r>
        <w:br/>
        <w:t>30</w:t>
        <w:tab/>
        <w:t>Nr. 11377</w:t>
      </w:r>
    </w:p>
    <w:p>
      <w:r>
        <w:t>33</w:t>
        <w:tab/>
        <w:t>III, Bd. 5, S. 1007</w:t>
      </w:r>
    </w:p>
    <w:p>
      <w:r>
        <w:t>40</w:t>
        <w:tab/>
        <w:t>Kreditierung der s[Kalenderstempelsteuer]s</w:t>
      </w:r>
    </w:p>
    <w:p>
      <w:r>
        <w:t>43</w:t>
        <w:tab/>
        <w:t>1868 - 1873</w:t>
      </w:r>
    </w:p>
    <w:p>
      <w:r>
        <w:br/>
        <w:t>30</w:t>
        <w:tab/>
        <w:t>Nr. 11378 - 11393</w:t>
      </w:r>
    </w:p>
    <w:p>
      <w:r>
        <w:t>33</w:t>
        <w:tab/>
        <w:t>III, Bd. 5, S. 1007 ff.</w:t>
      </w:r>
    </w:p>
    <w:p>
      <w:r>
        <w:t>40</w:t>
        <w:tab/>
        <w:t>s[Kalenderkassensachen]s</w:t>
      </w:r>
    </w:p>
    <w:p>
      <w:r>
        <w:t>43</w:t>
        <w:tab/>
        <w:t>1810 - 1852</w:t>
      </w:r>
    </w:p>
    <w:p>
      <w:r>
        <w:br/>
        <w:t>26</w:t>
        <w:tab/>
        <w:t>IV</w:t>
      </w:r>
    </w:p>
    <w:p>
      <w:r>
        <w:t>27</w:t>
        <w:tab/>
        <w:t>Abteilung IV. Hochbauabteilung</w:t>
      </w:r>
    </w:p>
    <w:p>
      <w:r>
        <w:t>30</w:t>
        <w:tab/>
        <w:t>Nr. 14</w:t>
      </w:r>
    </w:p>
    <w:p>
      <w:r>
        <w:t>33</w:t>
        <w:tab/>
        <w:t>IV, Bd. 1, S. 2</w:t>
      </w:r>
    </w:p>
    <w:p>
      <w:r>
        <w:t>40</w:t>
        <w:tab/>
        <w:t>t[Preußisches Staatshandbuch]t</w:t>
      </w:r>
    </w:p>
    <w:p>
      <w:r>
        <w:t>43</w:t>
        <w:tab/>
        <w:t>1921 - 1924</w:t>
      </w:r>
    </w:p>
    <w:p>
      <w:r>
        <w:br/>
        <w:t>30</w:t>
        <w:tab/>
        <w:t>Nr. 579</w:t>
      </w:r>
    </w:p>
    <w:p>
      <w:r>
        <w:t>33</w:t>
        <w:tab/>
        <w:t>IV, Bd. 1, S. 75</w:t>
      </w:r>
    </w:p>
    <w:p>
      <w:r>
        <w:t>40</w:t>
        <w:tab/>
        <w:t>Lieferung, Verteilung, Inventarisation und Aufbewahrung der t[Zeitschrift für das Bauwesen]t, des t[Zentralblattes der Bauverwaltung]t und der t[Zeitschrift für Denkmalpflege]t, Bd. 9</w:t>
      </w:r>
    </w:p>
    <w:p>
      <w:r>
        <w:t>43</w:t>
        <w:tab/>
        <w:t>1934 - 1936</w:t>
      </w:r>
    </w:p>
    <w:p>
      <w:r>
        <w:br/>
        <w:t>30</w:t>
        <w:tab/>
        <w:t>Nr. 646 - 648</w:t>
      </w:r>
    </w:p>
    <w:p>
      <w:r>
        <w:t>33</w:t>
        <w:tab/>
        <w:t>IV, Bd. 1, S. 82</w:t>
      </w:r>
    </w:p>
    <w:p>
      <w:r>
        <w:t>40</w:t>
        <w:tab/>
        <w:t>s[2{Bauwissenschaftliche} 1{Werke}]s auf dem Gebiet des Hochbaus, Bd. 4 - 6</w:t>
      </w:r>
    </w:p>
    <w:p>
      <w:r>
        <w:t>43</w:t>
        <w:tab/>
        <w:t>1913 - 1936</w:t>
      </w:r>
    </w:p>
    <w:p>
      <w:r>
        <w:br/>
        <w:t>30</w:t>
        <w:tab/>
        <w:t>Nr. 649</w:t>
      </w:r>
    </w:p>
    <w:p>
      <w:r>
        <w:t>33</w:t>
        <w:tab/>
        <w:t>IV, Bd. 1, S. 82</w:t>
      </w:r>
    </w:p>
    <w:p>
      <w:r>
        <w:t>40</w:t>
        <w:tab/>
        <w:t>t[Technische Mitteiungen der Reichsbauverwaltung]t</w:t>
      </w:r>
    </w:p>
    <w:p>
      <w:r>
        <w:t>43</w:t>
        <w:tab/>
        <w:t>1922 - 1924</w:t>
      </w:r>
    </w:p>
    <w:p>
      <w:r>
        <w:br/>
        <w:t>30</w:t>
        <w:tab/>
        <w:t>Nr. 649/1</w:t>
      </w:r>
    </w:p>
    <w:p>
      <w:r>
        <w:t>33</w:t>
        <w:tab/>
        <w:t>IV, Bd. 1, S. 82</w:t>
      </w:r>
    </w:p>
    <w:p>
      <w:r>
        <w:t>40</w:t>
        <w:tab/>
        <w:t>t[Zentralblatt der Bauverwaltung]t, vereinigt mit t[Zeitschrift für Bauwesen, Organisation, Geschäftsbetrieb]t</w:t>
      </w:r>
    </w:p>
    <w:p>
      <w:r>
        <w:t>43</w:t>
        <w:tab/>
        <w:t>1934 - 1945</w:t>
      </w:r>
    </w:p>
    <w:p>
      <w:r>
        <w:br/>
        <w:t>30</w:t>
        <w:tab/>
        <w:t>Nr. 649/2</w:t>
      </w:r>
    </w:p>
    <w:p>
      <w:r>
        <w:t>33</w:t>
        <w:tab/>
        <w:t>IV, Bd. 1, S. 82</w:t>
      </w:r>
    </w:p>
    <w:p>
      <w:r>
        <w:t>40</w:t>
        <w:tab/>
        <w:t>Schriftleitung des t[1{Zentralblattes der Bauverwaltung} 2{&lt;Zeitschrift&gt;}]t Anordnungen zur politischen und technischen Gestaltung der Zeitschrift. Muster</w:t>
      </w:r>
    </w:p>
    <w:p>
      <w:r>
        <w:t>43</w:t>
        <w:tab/>
        <w:t>1935 - 1940</w:t>
      </w:r>
    </w:p>
    <w:p>
      <w:r>
        <w:br/>
        <w:t>30</w:t>
        <w:tab/>
        <w:t>Nr. 649/3</w:t>
      </w:r>
    </w:p>
    <w:p>
      <w:r>
        <w:t>33</w:t>
        <w:tab/>
        <w:t>IV, Bd. 1, S. 82</w:t>
      </w:r>
    </w:p>
    <w:p>
      <w:r>
        <w:t>40</w:t>
        <w:tab/>
        <w:t>s[2{Anweisungen des k[Propagandaministerium]ks zur Gestaltung} der 1{Zeitschrift}]sen; s[Zensur]s</w:t>
      </w:r>
    </w:p>
    <w:p>
      <w:r>
        <w:t>43</w:t>
        <w:tab/>
        <w:t>1939</w:t>
      </w:r>
    </w:p>
    <w:p>
      <w:r>
        <w:br/>
        <w:t>30</w:t>
        <w:tab/>
        <w:t>Nr. 649/5 - 649/6</w:t>
      </w:r>
    </w:p>
    <w:p>
      <w:r>
        <w:t>33</w:t>
        <w:tab/>
        <w:t>IV, Bd. 1, S. 82</w:t>
      </w:r>
    </w:p>
    <w:p>
      <w:r>
        <w:t>40</w:t>
        <w:tab/>
        <w:t>Verfasser- und Titelnachweise; Schriftwechsel mit Autoren t[&lt;Zeitschrift für Bauwesen&gt;]t, Bd. 1 - 2</w:t>
      </w:r>
    </w:p>
    <w:p>
      <w:r>
        <w:t>43</w:t>
        <w:tab/>
        <w:t>1931 - 1944</w:t>
      </w:r>
    </w:p>
    <w:p>
      <w:r>
        <w:t>45</w:t>
        <w:tab/>
        <w:t>Zur Zeitschrift für Bauwesen existieren noch weitere Akten, den Inhalt betreffend (bis 649/38)</w:t>
      </w:r>
    </w:p>
    <w:p/>
    <w:p/>
    <w:p>
      <w:r>
        <w:br/>
        <w:t>20</w:t>
        <w:tab/>
        <w:t>I. HA, Rep. 164a (M)</w:t>
      </w:r>
    </w:p>
    <w:p>
      <w:r>
        <w:t>21</w:t>
        <w:tab/>
        <w:t>Landesökonomiekollegium (nachgeordnete Behörde des Preußischen Landwirtschaftsministeriums)</w:t>
      </w:r>
    </w:p>
    <w:p>
      <w:r>
        <w:t>22</w:t>
        <w:tab/>
        <w:t>I. Hauptabteilung \ Rep. 164a Landesökonomiekollegium</w:t>
      </w:r>
    </w:p>
    <w:p>
      <w:r>
        <w:t>23</w:t>
        <w:tab/>
        <w:t>1852 - 1921</w:t>
      </w:r>
    </w:p>
    <w:p>
      <w:r>
        <w:t>24</w:t>
        <w:tab/>
        <w:t>Findbuch</w:t>
      </w:r>
    </w:p>
    <w:p>
      <w:r>
        <w:t>30</w:t>
        <w:tab/>
        <w:t>Nr. 193</w:t>
      </w:r>
    </w:p>
    <w:p>
      <w:r>
        <w:t>33</w:t>
        <w:tab/>
        <w:t>S. 38</w:t>
      </w:r>
    </w:p>
    <w:p>
      <w:r>
        <w:t>40</w:t>
        <w:tab/>
        <w:t>s[Annalen der Landwirtschaft in den preußischen Staaten]s, Bd. 1 - 2</w:t>
      </w:r>
    </w:p>
    <w:p>
      <w:r>
        <w:t>43</w:t>
        <w:tab/>
        <w:t>1842 - 1843</w:t>
      </w:r>
    </w:p>
    <w:p>
      <w:r>
        <w:br/>
        <w:t>30</w:t>
        <w:tab/>
        <w:t>Nr. 194</w:t>
      </w:r>
    </w:p>
    <w:p>
      <w:r>
        <w:t>33</w:t>
        <w:tab/>
        <w:t>S. 39</w:t>
      </w:r>
    </w:p>
    <w:p>
      <w:r>
        <w:t>40</w:t>
        <w:tab/>
        <w:t>Die Herausgabe und Verbreitung der s[Annalen der Landwirtschaft in den preußischen Staaten]s, Bd. 1 - 3</w:t>
      </w:r>
    </w:p>
    <w:p>
      <w:r>
        <w:t>43</w:t>
        <w:tab/>
        <w:t>1849 - 1863</w:t>
      </w:r>
    </w:p>
    <w:p>
      <w:r>
        <w:br/>
        <w:t>30</w:t>
        <w:tab/>
        <w:t>Nr. 195</w:t>
      </w:r>
    </w:p>
    <w:p>
      <w:r>
        <w:t>33</w:t>
        <w:tab/>
        <w:t>S. 39</w:t>
      </w:r>
    </w:p>
    <w:p>
      <w:r>
        <w:t>40</w:t>
        <w:tab/>
        <w:t>s[Literatur über Landwirtschaft]s, Bd. 1 - 5</w:t>
      </w:r>
    </w:p>
    <w:p>
      <w:r>
        <w:t>43</w:t>
        <w:tab/>
        <w:t>1842 - 1861</w:t>
      </w:r>
    </w:p>
    <w:p>
      <w:r>
        <w:br/>
        <w:t>30</w:t>
        <w:tab/>
        <w:t>Nr. 196</w:t>
      </w:r>
    </w:p>
    <w:p>
      <w:r>
        <w:t>33</w:t>
        <w:tab/>
        <w:t>S. 39</w:t>
      </w:r>
    </w:p>
    <w:p>
      <w:r>
        <w:t>40</w:t>
        <w:tab/>
        <w:t>Verbreitung landwirtschaftlicher Kenntnisse durch Druckschriften, Kreisblätter und Abbildungen. Einrichtung s[2{landwirtschaftliche}r 1{Bibliothek}]sen und s[Leseverein]se, Bd. 1 - 2</w:t>
      </w:r>
    </w:p>
    <w:p>
      <w:r>
        <w:t>43</w:t>
        <w:tab/>
        <w:t>1844 - 1859</w:t>
      </w:r>
    </w:p>
    <w:p/>
    <w:p/>
    <w:p>
      <w:r>
        <w:br/>
        <w:t>20</w:t>
        <w:tab/>
        <w:t>I. HA, Rep. 169 (M)</w:t>
      </w:r>
    </w:p>
    <w:p>
      <w:r>
        <w:t>21</w:t>
        <w:tab/>
        <w:t>Preußischer Landtag</w:t>
      </w:r>
    </w:p>
    <w:p>
      <w:r>
        <w:t>22</w:t>
        <w:tab/>
        <w:t>I. Hauptabteilung \ Rep. 169 Preußischer Landtag</w:t>
      </w:r>
    </w:p>
    <w:p>
      <w:r>
        <w:t>23</w:t>
        <w:tab/>
        <w:t>1849 - 1933</w:t>
      </w:r>
    </w:p>
    <w:p>
      <w:r>
        <w:t>24</w:t>
        <w:tab/>
        <w:t>Findbuch</w:t>
      </w:r>
    </w:p>
    <w:p>
      <w:r>
        <w:t>25</w:t>
        <w:tab/>
        <w:t>Findbücher, 3 Bde.</w:t>
      </w:r>
    </w:p>
    <w:p>
      <w:r>
        <w:t>26</w:t>
        <w:tab/>
        <w:t>A 36</w:t>
      </w:r>
    </w:p>
    <w:p>
      <w:r>
        <w:t>27</w:t>
        <w:tab/>
        <w:t>A. Herrenhaus \ 36</w:t>
      </w:r>
    </w:p>
    <w:p>
      <w:r>
        <w:t>30</w:t>
        <w:tab/>
        <w:t>Nr. 8</w:t>
      </w:r>
    </w:p>
    <w:p>
      <w:r>
        <w:t>33</w:t>
        <w:tab/>
        <w:t>S. 101</w:t>
      </w:r>
    </w:p>
    <w:p>
      <w:r>
        <w:t>40</w:t>
        <w:tab/>
        <w:t>s[Druck &lt;der stenographischen Berichte&gt;]s und s[Debit der stenographischen Berichte]s</w:t>
      </w:r>
    </w:p>
    <w:p>
      <w:r>
        <w:t>43</w:t>
        <w:tab/>
        <w:t>1849 - 1900</w:t>
      </w:r>
    </w:p>
    <w:p>
      <w:r>
        <w:br/>
        <w:t>26</w:t>
        <w:tab/>
        <w:t>C 28</w:t>
      </w:r>
    </w:p>
    <w:p>
      <w:r>
        <w:t>27</w:t>
        <w:tab/>
        <w:t>C. Abgeordnetenhaus \ 28</w:t>
      </w:r>
    </w:p>
    <w:p>
      <w:r>
        <w:t>30</w:t>
        <w:tab/>
        <w:t>Nr. 170</w:t>
      </w:r>
    </w:p>
    <w:p>
      <w:r>
        <w:t>31</w:t>
        <w:tab/>
        <w:t>Rep. 169 D XI n E 6</w:t>
      </w:r>
    </w:p>
    <w:p>
      <w:r>
        <w:t>33</w:t>
        <w:tab/>
        <w:t>S. 225</w:t>
      </w:r>
    </w:p>
    <w:p>
      <w:r>
        <w:t>40</w:t>
        <w:tab/>
        <w:t>s[Buchbinderei]s</w:t>
      </w:r>
    </w:p>
    <w:p>
      <w:r>
        <w:t>43</w:t>
        <w:tab/>
        <w:t>1914</w:t>
      </w:r>
    </w:p>
    <w:p>
      <w:r>
        <w:br/>
        <w:t>30</w:t>
        <w:tab/>
        <w:t>Nr. 175</w:t>
      </w:r>
    </w:p>
    <w:p>
      <w:r>
        <w:t>31</w:t>
        <w:tab/>
        <w:t>Rep. 169 D XI n E 12</w:t>
      </w:r>
    </w:p>
    <w:p>
      <w:r>
        <w:t>33</w:t>
        <w:tab/>
        <w:t>S. 225</w:t>
      </w:r>
    </w:p>
    <w:p>
      <w:r>
        <w:t>40</w:t>
        <w:tab/>
        <w:t>s[Buch&lt;druckerei&gt;]s- und Kunstdruckereien, s[Verlagsanstalt]sen</w:t>
      </w:r>
    </w:p>
    <w:p>
      <w:r>
        <w:t>43</w:t>
        <w:tab/>
        <w:t>1914 - 1918</w:t>
      </w:r>
    </w:p>
    <w:p>
      <w:r>
        <w:br/>
        <w:t>30</w:t>
        <w:tab/>
        <w:t>Nr. 219</w:t>
      </w:r>
    </w:p>
    <w:p>
      <w:r>
        <w:t>31</w:t>
        <w:tab/>
        <w:t>Rep. 169 D XI p F 4</w:t>
      </w:r>
    </w:p>
    <w:p>
      <w:r>
        <w:t>33</w:t>
        <w:tab/>
        <w:t>S. 230</w:t>
      </w:r>
    </w:p>
    <w:p>
      <w:r>
        <w:t>40</w:t>
        <w:tab/>
        <w:t>s[Buchhandel]s</w:t>
      </w:r>
    </w:p>
    <w:p>
      <w:r>
        <w:t>43</w:t>
        <w:tab/>
        <w:t>1914</w:t>
      </w:r>
    </w:p>
    <w:p>
      <w:r>
        <w:br/>
        <w:t>30</w:t>
        <w:tab/>
        <w:t>Nr. 220</w:t>
      </w:r>
    </w:p>
    <w:p>
      <w:r>
        <w:t>31</w:t>
        <w:tab/>
        <w:t>Rep. 169 D XI v L 5</w:t>
      </w:r>
    </w:p>
    <w:p>
      <w:r>
        <w:t>33</w:t>
        <w:tab/>
        <w:t>S. 230</w:t>
      </w:r>
    </w:p>
    <w:p>
      <w:r>
        <w:t>40</w:t>
        <w:tab/>
        <w:t>s[Bahnhofsbuchhandel]s</w:t>
      </w:r>
    </w:p>
    <w:p>
      <w:r>
        <w:t>43</w:t>
        <w:tab/>
        <w:t>1914 - 1918</w:t>
      </w:r>
    </w:p>
    <w:p>
      <w:r>
        <w:br/>
        <w:t>26</w:t>
        <w:tab/>
        <w:t>C 36 D</w:t>
      </w:r>
    </w:p>
    <w:p>
      <w:r>
        <w:t>27</w:t>
        <w:tab/>
        <w:t>C. Abgeordnetenhaus \ 36 D</w:t>
      </w:r>
    </w:p>
    <w:p>
      <w:r>
        <w:t>30</w:t>
        <w:tab/>
        <w:t>Nr. 130</w:t>
      </w:r>
    </w:p>
    <w:p>
      <w:r>
        <w:t>33</w:t>
        <w:tab/>
        <w:t>S. 312</w:t>
      </w:r>
    </w:p>
    <w:p>
      <w:r>
        <w:t>40</w:t>
        <w:tab/>
        <w:t>s[Lehr&lt;bücher&gt;]s- und s[Lesebücher]s</w:t>
      </w:r>
    </w:p>
    <w:p>
      <w:r>
        <w:t>43</w:t>
        <w:tab/>
        <w:t>1890 - 1912</w:t>
      </w:r>
    </w:p>
    <w:p>
      <w:r>
        <w:br/>
        <w:t>30</w:t>
        <w:tab/>
        <w:t>Nr. 148</w:t>
      </w:r>
    </w:p>
    <w:p>
      <w:r>
        <w:t>31</w:t>
        <w:tab/>
        <w:t>Rep. 169 D X f A 8</w:t>
      </w:r>
    </w:p>
    <w:p>
      <w:r>
        <w:t>33</w:t>
        <w:tab/>
        <w:t>S. 314</w:t>
      </w:r>
    </w:p>
    <w:p>
      <w:r>
        <w:t>40</w:t>
        <w:tab/>
        <w:t>s[Lehrmittel]s, s[Lern&lt;bücher&gt;]s - und s[Lesebücher]s usw. für die Volksschule</w:t>
      </w:r>
    </w:p>
    <w:p>
      <w:r>
        <w:t>43</w:t>
        <w:tab/>
        <w:t>1914</w:t>
      </w:r>
    </w:p>
    <w:p>
      <w:r>
        <w:br/>
        <w:t>26</w:t>
        <w:tab/>
        <w:t>C 47</w:t>
      </w:r>
    </w:p>
    <w:p>
      <w:r>
        <w:t>27</w:t>
        <w:tab/>
        <w:t>C. Abgeordnetenhaus \ 47</w:t>
      </w:r>
    </w:p>
    <w:p>
      <w:r>
        <w:t>30</w:t>
        <w:tab/>
        <w:t>Nr. 4</w:t>
      </w:r>
    </w:p>
    <w:p>
      <w:r>
        <w:t>33</w:t>
        <w:tab/>
        <w:t>S. 391</w:t>
      </w:r>
    </w:p>
    <w:p>
      <w:r>
        <w:t>40</w:t>
        <w:tab/>
        <w:t>Abänderungen einiger Bestimmungen des Gesetzes vom 11. 6. 1837 über den s[Schutz des Eigentums an Werken der Wissenschaft und Kunst]s</w:t>
      </w:r>
    </w:p>
    <w:p>
      <w:r>
        <w:t>43</w:t>
        <w:tab/>
        <w:t>1853 - 1854</w:t>
      </w:r>
    </w:p>
    <w:p>
      <w:r>
        <w:br/>
        <w:t>30</w:t>
        <w:tab/>
        <w:t>Nr. 4a</w:t>
      </w:r>
    </w:p>
    <w:p>
      <w:r>
        <w:t>33</w:t>
        <w:tab/>
        <w:t>S. 391</w:t>
      </w:r>
    </w:p>
    <w:p>
      <w:r>
        <w:t>40</w:t>
        <w:tab/>
        <w:t>Abänderungen einiger Bestimmungen des Gesetzes vom 11. 6. 1837 über den s[Schutz des Eigentums an Werken der Wissenschaft und Kunst]s</w:t>
      </w:r>
    </w:p>
    <w:p>
      <w:r>
        <w:t>41</w:t>
        <w:tab/>
        <w:t>adhib.: enthält hierauf bezügliche Petitionen</w:t>
      </w:r>
    </w:p>
    <w:p>
      <w:r>
        <w:t>43</w:t>
        <w:tab/>
        <w:t>1861 - 1863</w:t>
      </w:r>
    </w:p>
    <w:p>
      <w:r>
        <w:br/>
        <w:t>30</w:t>
        <w:tab/>
        <w:t>Nr. 5</w:t>
      </w:r>
    </w:p>
    <w:p>
      <w:r>
        <w:t>33</w:t>
        <w:tab/>
        <w:t>S. 391</w:t>
      </w:r>
    </w:p>
    <w:p>
      <w:r>
        <w:t>40</w:t>
        <w:tab/>
        <w:t>Erweiterung des Schutzes gegen s[Nachdruck]s und verbotene Nachbildung zu Gunsten der Erben verdienter Autoren</w:t>
      </w:r>
    </w:p>
    <w:p>
      <w:r>
        <w:t>43</w:t>
        <w:tab/>
        <w:t>1854 - 1855</w:t>
      </w:r>
    </w:p>
    <w:p>
      <w:r>
        <w:br/>
        <w:t>30</w:t>
        <w:tab/>
        <w:t>Nr. 9</w:t>
      </w:r>
    </w:p>
    <w:p>
      <w:r>
        <w:t>33</w:t>
        <w:tab/>
        <w:t>S. 392</w:t>
      </w:r>
    </w:p>
    <w:p>
      <w:r>
        <w:t>40</w:t>
        <w:tab/>
        <w:t>Das s[Urheberrecht]s an Schriftwerken , Abbildungen, musikalischen Kompositionen, dramatischen Werken und Werken der bildenden Künste, s[Verlagsrecht]s usw., Bd. 1 - 2</w:t>
      </w:r>
    </w:p>
    <w:p>
      <w:r>
        <w:t>43</w:t>
        <w:tab/>
        <w:t>1870 - 1908</w:t>
      </w:r>
    </w:p>
    <w:p>
      <w:r>
        <w:br/>
        <w:t>30</w:t>
        <w:tab/>
        <w:t>Nr. 14</w:t>
      </w:r>
    </w:p>
    <w:p>
      <w:r>
        <w:t>33</w:t>
        <w:tab/>
        <w:t>S. 392</w:t>
      </w:r>
    </w:p>
    <w:p>
      <w:r>
        <w:t>40</w:t>
        <w:tab/>
        <w:t>Die Herausgabe eines parlamentarischen t[&lt;Parlamentarisches&gt; Handbuch]tes durch das Büro des Abgeordnetenhauses</w:t>
      </w:r>
    </w:p>
    <w:p>
      <w:r>
        <w:t>43</w:t>
        <w:tab/>
        <w:t>1878</w:t>
      </w:r>
    </w:p>
    <w:p>
      <w:r>
        <w:br/>
        <w:t>26</w:t>
        <w:tab/>
        <w:t>D Xd, C</w:t>
      </w:r>
    </w:p>
    <w:p>
      <w:r>
        <w:t>27</w:t>
        <w:tab/>
        <w:t>D. Abgeordnetenhaus und Landtag \ Xd \ C</w:t>
      </w:r>
    </w:p>
    <w:p>
      <w:r>
        <w:t>30</w:t>
        <w:tab/>
        <w:t>Nr. 2</w:t>
      </w:r>
    </w:p>
    <w:p>
      <w:r>
        <w:t>33</w:t>
        <w:tab/>
        <w:t>S. 206</w:t>
      </w:r>
    </w:p>
    <w:p>
      <w:r>
        <w:t>40</w:t>
        <w:tab/>
        <w:t>Die Volksbildung durch Lektüre (s[3{Massenverbreitung} 2{gute}r 1{Volks&lt;schriften&gt;}]s- und s[Jugendschrift]sen, s[Volksschriftenverein]se usw.)</w:t>
      </w:r>
    </w:p>
    <w:p>
      <w:r>
        <w:t>43</w:t>
        <w:tab/>
        <w:t>1926</w:t>
      </w:r>
    </w:p>
    <w:p>
      <w:r>
        <w:br/>
        <w:t>26</w:t>
        <w:tab/>
        <w:t>D Xf, A</w:t>
      </w:r>
    </w:p>
    <w:p>
      <w:r>
        <w:t>27</w:t>
        <w:tab/>
        <w:t>D. Abgeordnetenhaus und Landtag \ Xf \ A</w:t>
      </w:r>
    </w:p>
    <w:p>
      <w:r>
        <w:t>30</w:t>
        <w:tab/>
        <w:t>Nr. 8</w:t>
      </w:r>
    </w:p>
    <w:p>
      <w:r>
        <w:t>31</w:t>
        <w:tab/>
        <w:t>Rep. 169 C 36 D 148</w:t>
      </w:r>
    </w:p>
    <w:p>
      <w:r>
        <w:t>33</w:t>
        <w:tab/>
        <w:t>S. 273</w:t>
      </w:r>
    </w:p>
    <w:p>
      <w:r>
        <w:t>40</w:t>
        <w:tab/>
        <w:t>s[Lehrmittel]s (s[Lern&lt;bücher&gt;]s-, s[Lesebücher]s usw. ) der Volksschule, Bd. 1 - 2</w:t>
      </w:r>
    </w:p>
    <w:p>
      <w:r>
        <w:t>43</w:t>
        <w:tab/>
        <w:t>1919 - 1932</w:t>
      </w:r>
    </w:p>
    <w:p>
      <w:r>
        <w:t>45</w:t>
        <w:tab/>
        <w:t>Adhib.: 1 - 3</w:t>
      </w:r>
    </w:p>
    <w:p>
      <w:r>
        <w:br/>
        <w:t>26</w:t>
        <w:tab/>
        <w:t>D Xn, A</w:t>
      </w:r>
    </w:p>
    <w:p>
      <w:r>
        <w:t>27</w:t>
        <w:tab/>
        <w:t>D. Abgeordnetenhaus und Landtag \ Xn \ A</w:t>
      </w:r>
    </w:p>
    <w:p>
      <w:r>
        <w:t>30</w:t>
        <w:tab/>
        <w:t>Nr. 1</w:t>
      </w:r>
    </w:p>
    <w:p>
      <w:r>
        <w:t>31</w:t>
        <w:tab/>
        <w:t>Rep. 169 C 62 15</w:t>
      </w:r>
    </w:p>
    <w:p>
      <w:r>
        <w:t>33</w:t>
        <w:tab/>
        <w:t>S. 329</w:t>
      </w:r>
    </w:p>
    <w:p>
      <w:r>
        <w:t>40</w:t>
        <w:tab/>
        <w:t>Das Schrifttum und die s[Presse]s Allgemein, Bd. 1 - 5</w:t>
      </w:r>
    </w:p>
    <w:p>
      <w:r>
        <w:t>41</w:t>
        <w:tab/>
        <w:t>Adhib.: 1 - 4</w:t>
      </w:r>
    </w:p>
    <w:p>
      <w:r>
        <w:t>43</w:t>
        <w:tab/>
        <w:t>1919 - 1933</w:t>
      </w:r>
    </w:p>
    <w:p>
      <w:r>
        <w:br/>
        <w:t>26</w:t>
        <w:tab/>
        <w:t>D Xn, B</w:t>
      </w:r>
    </w:p>
    <w:p>
      <w:r>
        <w:t>27</w:t>
        <w:tab/>
        <w:t>D. Abgeordnetenhaus und Landtag \ Xn \ B</w:t>
      </w:r>
    </w:p>
    <w:p>
      <w:r>
        <w:t>30</w:t>
        <w:tab/>
        <w:t>Nr. 5</w:t>
      </w:r>
    </w:p>
    <w:p>
      <w:r>
        <w:t>33</w:t>
        <w:tab/>
        <w:t>S. 330</w:t>
      </w:r>
    </w:p>
    <w:p>
      <w:r>
        <w:t>40</w:t>
        <w:tab/>
        <w:t>Die s[Universitätsbibliothek]sen</w:t>
      </w:r>
    </w:p>
    <w:p>
      <w:r>
        <w:t>41</w:t>
        <w:tab/>
        <w:t>Adhib.: 1 - 2</w:t>
      </w:r>
    </w:p>
    <w:p>
      <w:r>
        <w:t>43</w:t>
        <w:tab/>
        <w:t>1920 - 1932</w:t>
      </w:r>
    </w:p>
    <w:p>
      <w:r>
        <w:br/>
        <w:t>30</w:t>
        <w:tab/>
        <w:t>Nr. 7</w:t>
      </w:r>
    </w:p>
    <w:p>
      <w:r>
        <w:t>33</w:t>
        <w:tab/>
        <w:t>S. 331</w:t>
      </w:r>
    </w:p>
    <w:p>
      <w:r>
        <w:t>40</w:t>
        <w:tab/>
        <w:t>Die s[Volksbibliothek]sen und s[Lesehalle]sn</w:t>
      </w:r>
    </w:p>
    <w:p>
      <w:r>
        <w:t>43</w:t>
        <w:tab/>
        <w:t>1922 - 1930</w:t>
      </w:r>
    </w:p>
    <w:p>
      <w:r>
        <w:br/>
        <w:t>30</w:t>
        <w:tab/>
        <w:t>Nr. 8</w:t>
      </w:r>
    </w:p>
    <w:p>
      <w:r>
        <w:t>33</w:t>
        <w:tab/>
        <w:t>S. 331</w:t>
      </w:r>
    </w:p>
    <w:p>
      <w:r>
        <w:t>40</w:t>
        <w:tab/>
        <w:t>Die s[Schulbibliothek]sen</w:t>
      </w:r>
    </w:p>
    <w:p>
      <w:r>
        <w:t>41</w:t>
        <w:tab/>
        <w:t>Adhib.: 1 - 2</w:t>
      </w:r>
    </w:p>
    <w:p>
      <w:r>
        <w:t>43</w:t>
        <w:tab/>
        <w:t>1922 - 1932</w:t>
      </w:r>
    </w:p>
    <w:p>
      <w:r>
        <w:br/>
        <w:t>26</w:t>
        <w:tab/>
        <w:t>D XIp, F</w:t>
      </w:r>
    </w:p>
    <w:p>
      <w:r>
        <w:t>27</w:t>
        <w:tab/>
        <w:t>D. Abgeordnetenhaus und Landtag \ XIp \ F</w:t>
      </w:r>
    </w:p>
    <w:p>
      <w:r>
        <w:t>30</w:t>
        <w:tab/>
        <w:t>Nr. 4</w:t>
      </w:r>
    </w:p>
    <w:p>
      <w:r>
        <w:t>31</w:t>
        <w:tab/>
        <w:t>Rep. 169 C 28 219</w:t>
      </w:r>
    </w:p>
    <w:p>
      <w:r>
        <w:t>33</w:t>
        <w:tab/>
        <w:t>S. 533</w:t>
      </w:r>
    </w:p>
    <w:p>
      <w:r>
        <w:t>40</w:t>
        <w:tab/>
        <w:t>Der s[Buchhandel]s</w:t>
      </w:r>
    </w:p>
    <w:p>
      <w:r>
        <w:t>41</w:t>
        <w:tab/>
        <w:t>Adhib.: 1 - 2</w:t>
      </w:r>
    </w:p>
    <w:p>
      <w:r>
        <w:t>43</w:t>
        <w:tab/>
        <w:t>1923 - 1932</w:t>
      </w:r>
    </w:p>
    <w:p>
      <w:r>
        <w:br/>
        <w:t>30</w:t>
        <w:tab/>
        <w:t>Nr. 5</w:t>
      </w:r>
    </w:p>
    <w:p>
      <w:r>
        <w:t>31</w:t>
        <w:tab/>
        <w:t>Rep. 169 C 28, 220</w:t>
      </w:r>
    </w:p>
    <w:p>
      <w:r>
        <w:t>33</w:t>
        <w:tab/>
        <w:t>S. 561</w:t>
      </w:r>
    </w:p>
    <w:p>
      <w:r>
        <w:t>40</w:t>
        <w:tab/>
        <w:t>Der s[Bahnhofsbuchhandel]s</w:t>
      </w:r>
    </w:p>
    <w:p>
      <w:r>
        <w:t>43</w:t>
        <w:tab/>
        <w:t>1925 - 1932</w:t>
      </w:r>
    </w:p>
    <w:p/>
    <w:p/>
    <w:p>
      <w:r>
        <w:br/>
        <w:t>20</w:t>
        <w:tab/>
        <w:t>I. HA, Rep. 173 (2.3.34) (M)</w:t>
      </w:r>
    </w:p>
    <w:p>
      <w:r>
        <w:t>21</w:t>
        <w:tab/>
        <w:t>Redaktion des Handbuchs über den Kgl. Preuß. Hof und Staat</w:t>
      </w:r>
    </w:p>
    <w:p>
      <w:r>
        <w:t>22</w:t>
        <w:tab/>
        <w:t>I. Hauptabteilung \ Rep. 173 Redaktion des Handbuchs über den Kgl. Preuß. Hof und Staat</w:t>
      </w:r>
    </w:p>
    <w:p>
      <w:r>
        <w:t>23</w:t>
        <w:tab/>
        <w:t>1793 - 1918</w:t>
      </w:r>
    </w:p>
    <w:p>
      <w:r>
        <w:t>24</w:t>
        <w:tab/>
        <w:t>Findbuch</w:t>
      </w:r>
    </w:p>
    <w:p>
      <w:r>
        <w:t>25</w:t>
        <w:tab/>
        <w:t>Der Bestand wurde 1973/74 in der Dienststelle Merseburg des ZStA neu verzeichnet und geordnet. Dabei wurden die in Rep. 9, Allgemeine Verwaltung, befindlichen Teile der Überlieferung, die bei der 1968 durchgeführten Abgrenzung ausgesondert worden waren, mit denen der Rep. 173, Redaktion des Handbuches über den Kgl. Preußischen Hof und Staat 1817 - 1918 ,zusammengeführt und zu einem Bestand vereinigt. Das Findbuch enthält eine ausführliche Institutsgeschichte und einen Abriß der Bestandsgeschichte. Der Bestand gibt Informatinen über die Entstehung, den Druck und Vertrieb eines Handbuches, das einen Gesamtüberblick über die Zusammensetzung des Staates vermittelt. Fasz. nr. 51 - 76: Einzelne Ressorts des Staatshandbuches, Fasz. nr.  77 - Titel, Rang und Orden / vgl. auch den Dahlemer Bestand!</w:t>
      </w:r>
    </w:p>
    <w:p>
      <w:r>
        <w:t>30</w:t>
        <w:tab/>
        <w:t>Nr. 1</w:t>
      </w:r>
    </w:p>
    <w:p>
      <w:r>
        <w:t>31</w:t>
        <w:tab/>
        <w:t>Rep. 9 F 2 b Fasz. 35 und 51</w:t>
      </w:r>
    </w:p>
    <w:p>
      <w:r>
        <w:t>33</w:t>
        <w:tab/>
        <w:t>S. 7</w:t>
      </w:r>
    </w:p>
    <w:p>
      <w:r>
        <w:t>40</w:t>
        <w:tab/>
        <w:t>Organisation der Herausgabe, Bearbeitung, s[Druck]s und s[Vertrieb]s des t[Handbuches über den preußischen Hof und Staat]t, Bd. 1 - 2</w:t>
      </w:r>
    </w:p>
    <w:p>
      <w:r>
        <w:t>41</w:t>
        <w:tab/>
        <w:t>u. a. Bd. 1: Vertrag mit dem p[5{Hofbuchdrucker} 1{Decker}]p über den Druck, z[März 1794]z / Gesuch Deckers um Verlängerung des Kontrakts um weitere 10 Jahre, z[Aug. 1802]z / Bd. 2: Genehmigung des p[3{König}s 2{Friedrich Wilhelm II.}]p zur Herausgabe eines jährlichen s[Staatshandbuch]ses und zu dessen Druck in der k[Deckerschen Hofbuchdruckerei]k, z[Februar 1794]z / Anschaffung des Staatshandbuches durch die Behörden zur Sicherung des Absatzes, z[Dez. 1804]z / Vertrag mit dem p[5{Hofbuchdrucker} 1{Decker}]p über den Druck, z[Dez. 1805]z / Bereitschaft des p[5{s[Buchhändler]s}s 1{Saalfeld}]p zur Übernahme des Vertriebs des Buches, z[Jan. 1813]z</w:t>
      </w:r>
    </w:p>
    <w:p>
      <w:r>
        <w:t>43</w:t>
        <w:tab/>
        <w:t>08.1793 - 12.1805 ; 11.1812 - 01.1813</w:t>
      </w:r>
    </w:p>
    <w:p>
      <w:r>
        <w:br/>
        <w:t>30</w:t>
        <w:tab/>
        <w:t>Nr. 2/1 - 2/3</w:t>
      </w:r>
    </w:p>
    <w:p>
      <w:r>
        <w:t>31</w:t>
        <w:tab/>
        <w:t>Rep. 173, Nr. 26, Bd. 1 / Rep. 173, Nr. 26, Bd. 3b / Rep. 173, Nr. 26, Bd. 4</w:t>
      </w:r>
    </w:p>
    <w:p>
      <w:r>
        <w:t>33</w:t>
        <w:tab/>
        <w:t>S. 8</w:t>
      </w:r>
    </w:p>
    <w:p>
      <w:r>
        <w:t>40</w:t>
        <w:tab/>
        <w:t>Wiederaufnahme der Herausgabe eines t[Handbuches über den preußischen Hof und Staat]t, Bd. 3 - 5</w:t>
      </w:r>
    </w:p>
    <w:p>
      <w:r>
        <w:t>41</w:t>
        <w:tab/>
        <w:t>u. a. Bd. 3: Übertragung der Herausgabe an p[7{Schloßhauptmann} 8{von} 1{Buch}]p durch KO vom z[21.12.1812]z / Bd. 4: Übernahme der Redaktion des s[Staatshandbuch]ses durch das k[Hausministerium]k, z[März 1837]z / Bd. 5: Verlängerung des Vertrages mit dem p[5{Hofbuchdrucker} 1{Decker}]p, z[1842]z / Vertrag mit dem p[5{s[Buchhändler]s} 1{Dümmler}]p über den Vertrieb der Staatshandbücher</w:t>
      </w:r>
    </w:p>
    <w:p>
      <w:r>
        <w:t>43</w:t>
        <w:tab/>
        <w:t>11.1812 - 06.1824 ; 02.1837 - 05.1840 ; 11.1842 - 11.1845</w:t>
      </w:r>
    </w:p>
    <w:p>
      <w:r>
        <w:br/>
        <w:t>30</w:t>
        <w:tab/>
        <w:t>Nr. 3 - 5</w:t>
      </w:r>
    </w:p>
    <w:p>
      <w:r>
        <w:t>31</w:t>
        <w:tab/>
        <w:t>Rep. 173, Nr. 26, Bde. 6, 18, 19</w:t>
      </w:r>
    </w:p>
    <w:p>
      <w:r>
        <w:t>33</w:t>
        <w:tab/>
        <w:t>S. 9 - 10</w:t>
      </w:r>
    </w:p>
    <w:p>
      <w:r>
        <w:t>40</w:t>
        <w:tab/>
        <w:t>Organisation der Herausgabe, Bearbeitung, s[Druck]s und s[Vertrieb]s des t[Handbuches über den preußischen Hof und Staat]t, Bd. 6 - 8</w:t>
      </w:r>
    </w:p>
    <w:p>
      <w:r>
        <w:t>41</w:t>
        <w:tab/>
        <w:t>u. a. Bd. 7: Vorschlag zur Änderung des Titels in "t[Handbuch über das Deutsche Reich und den Königlich Preußischen Hof und Staat]t", z[Juni 1872]z / Übernahme des Druckes durch die k[Oberhofbuchdruckerei Decker]k, z[August 1872]z / Verteilung und Verkauf / Bd. 8: Gesuch um Übernahme des Druckes durch den k[s[Verlag]s p[2{Carl} 1{Heymann}]p]k, z[Febr. 1889]z</w:t>
      </w:r>
    </w:p>
    <w:p>
      <w:r>
        <w:t>43</w:t>
        <w:tab/>
        <w:t>1843 ; 04.1850 - 04.1864 ; 12.1869 - 01.1889 ; 03.1889 - 09.1899</w:t>
      </w:r>
    </w:p>
    <w:p>
      <w:r>
        <w:br/>
        <w:t>30</w:t>
        <w:tab/>
        <w:t>Nr. 6</w:t>
      </w:r>
    </w:p>
    <w:p>
      <w:r>
        <w:t>31</w:t>
        <w:tab/>
        <w:t>Rep. 9 F 2 b Fasz. 50</w:t>
      </w:r>
    </w:p>
    <w:p>
      <w:r>
        <w:t>33</w:t>
        <w:tab/>
        <w:t>S. 10</w:t>
      </w:r>
    </w:p>
    <w:p>
      <w:r>
        <w:t>40</w:t>
        <w:tab/>
        <w:t>Repertorium der Akten der Redaktion des t[Handbuches über den preußischen Hof und Staat]t</w:t>
      </w:r>
    </w:p>
    <w:p>
      <w:r>
        <w:t>43</w:t>
        <w:tab/>
        <w:t>1794 - 1801</w:t>
      </w:r>
    </w:p>
    <w:p>
      <w:r>
        <w:br/>
        <w:t>30</w:t>
        <w:tab/>
        <w:t>Nr. 11 - 44</w:t>
      </w:r>
    </w:p>
    <w:p>
      <w:r>
        <w:t>31</w:t>
        <w:tab/>
        <w:t>Rep. 9 F 2 b Fasz. 34 - 41, 43 - 49, 51 und Rep. 173 Nr. 26 und 30</w:t>
      </w:r>
    </w:p>
    <w:p>
      <w:r>
        <w:t>33</w:t>
        <w:tab/>
        <w:t>S. 11 - 14</w:t>
      </w:r>
    </w:p>
    <w:p>
      <w:r>
        <w:t>40</w:t>
        <w:tab/>
        <w:t>Erfassung der Angaben, Herausgabe und Druck, Veränderungen und Ergänzungen sowie Verteilung und Verkauf des Staatshandbuches, Bd. 1 - 44</w:t>
      </w:r>
    </w:p>
    <w:p>
      <w:r>
        <w:t>41</w:t>
        <w:tab/>
        <w:t xml:space="preserve">u. a. Bd. 20: Verlängerung des Vertrages mit dem p[5{Oberhofbuchdrucker} 1{Decker}]p über den Druck der s[Staatskalender]s für die Jahre z[1839 - 1844]z, z[02.1836]z </w:t>
      </w:r>
    </w:p>
    <w:p>
      <w:r>
        <w:t>43</w:t>
        <w:tab/>
        <w:t>1794 - 1869</w:t>
      </w:r>
    </w:p>
    <w:p>
      <w:r>
        <w:br/>
        <w:t>30</w:t>
        <w:tab/>
        <w:t>Nr. 44/1 - 44/2</w:t>
      </w:r>
    </w:p>
    <w:p>
      <w:r>
        <w:t>31</w:t>
        <w:tab/>
        <w:t>Rep. 173 Nr. 26, adh. 1 - 2</w:t>
      </w:r>
    </w:p>
    <w:p>
      <w:r>
        <w:t>33</w:t>
        <w:tab/>
        <w:t>S. 14</w:t>
      </w:r>
    </w:p>
    <w:p>
      <w:r>
        <w:t>40</w:t>
        <w:tab/>
        <w:t>Herausgabe des Anhanges zum t[Staatshandbuch]t, Bd. 1 - 2</w:t>
      </w:r>
    </w:p>
    <w:p>
      <w:r>
        <w:t>43</w:t>
        <w:tab/>
        <w:t>1839</w:t>
      </w:r>
    </w:p>
    <w:p/>
    <w:p/>
    <w:p>
      <w:r>
        <w:br/>
        <w:t>20</w:t>
        <w:tab/>
        <w:t>I. HA, Rep. 193 (M)</w:t>
      </w:r>
    </w:p>
    <w:p>
      <w:r>
        <w:t>21</w:t>
        <w:tab/>
        <w:t>Deutscher Gemeindetag</w:t>
      </w:r>
    </w:p>
    <w:p>
      <w:r>
        <w:t>22</w:t>
        <w:tab/>
        <w:t>I. Hauptabteilung \ Rep. 193 Deutscher Gemeindetag</w:t>
      </w:r>
    </w:p>
    <w:p>
      <w:r>
        <w:t>23</w:t>
        <w:tab/>
        <w:t>1914 - 1935</w:t>
      </w:r>
    </w:p>
    <w:p>
      <w:r>
        <w:t>24</w:t>
        <w:tab/>
        <w:t>Findkartei</w:t>
      </w:r>
    </w:p>
    <w:p>
      <w:r>
        <w:t>26</w:t>
        <w:tab/>
        <w:t>A I</w:t>
      </w:r>
    </w:p>
    <w:p>
      <w:r>
        <w:t>27</w:t>
        <w:tab/>
        <w:t>A. Deutscher und Preußischer Städtetag</w:t>
      </w:r>
    </w:p>
    <w:p>
      <w:r>
        <w:t>30</w:t>
        <w:tab/>
        <w:t>Nr. 18</w:t>
      </w:r>
    </w:p>
    <w:p>
      <w:r>
        <w:t>40</w:t>
        <w:tab/>
        <w:t>s[Kriegsliederbuch]s des p[7{Geheimrat}s 4{Prof. Dr.} 1{Friedländer}, 6{o[Berlin]o}]p</w:t>
      </w:r>
    </w:p>
    <w:p>
      <w:r>
        <w:t>45</w:t>
        <w:tab/>
        <w:t>o. J.</w:t>
      </w:r>
    </w:p>
    <w:p>
      <w:r>
        <w:br/>
        <w:t>26</w:t>
        <w:tab/>
        <w:t>B I</w:t>
      </w:r>
    </w:p>
    <w:p>
      <w:r>
        <w:t>27</w:t>
        <w:tab/>
        <w:t>B. Verband der Preußischen Provinzen</w:t>
      </w:r>
    </w:p>
    <w:p>
      <w:r>
        <w:t>30</w:t>
        <w:tab/>
        <w:t>Nr. 15</w:t>
      </w:r>
    </w:p>
    <w:p>
      <w:r>
        <w:t>40</w:t>
        <w:tab/>
        <w:t>s[2{Gesetz zur Bewahrung der Jugend} vor 1{Schmutz und Schand}]s</w:t>
      </w:r>
    </w:p>
    <w:p>
      <w:r>
        <w:t>45</w:t>
        <w:tab/>
        <w:t>o. J.</w:t>
      </w:r>
    </w:p>
    <w:p/>
    <w:p/>
    <w:p>
      <w:r>
        <w:br/>
        <w:t>20</w:t>
        <w:tab/>
        <w:t>I. HA, Rep. 195 (M)</w:t>
      </w:r>
    </w:p>
    <w:p>
      <w:r>
        <w:t>21</w:t>
        <w:tab/>
        <w:t>Deutscher Ostmarkenverein</w:t>
      </w:r>
    </w:p>
    <w:p>
      <w:r>
        <w:t>22</w:t>
        <w:tab/>
        <w:t>I. Hauptabteilung \ Rep. 195 Deutscher Ostmarkenverein</w:t>
      </w:r>
    </w:p>
    <w:p>
      <w:r>
        <w:t>23</w:t>
        <w:tab/>
        <w:t>1896 - 1935</w:t>
      </w:r>
    </w:p>
    <w:p>
      <w:r>
        <w:t>24</w:t>
        <w:tab/>
        <w:t>Findbuch</w:t>
      </w:r>
    </w:p>
    <w:p>
      <w:r>
        <w:t>26</w:t>
        <w:tab/>
        <w:t>&lt;-&gt;</w:t>
      </w:r>
    </w:p>
    <w:p>
      <w:r>
        <w:t>27</w:t>
        <w:tab/>
        <w:t>&lt;-&gt;</w:t>
      </w:r>
    </w:p>
    <w:p>
      <w:r>
        <w:t>30</w:t>
        <w:tab/>
        <w:t>Nr. 247</w:t>
      </w:r>
    </w:p>
    <w:p>
      <w:r>
        <w:t>33</w:t>
        <w:tab/>
        <w:t>S. 37</w:t>
      </w:r>
    </w:p>
    <w:p>
      <w:r>
        <w:t>40</w:t>
        <w:tab/>
        <w:t>Sammlungen für eine s[Volksbibliothek]s</w:t>
      </w:r>
    </w:p>
    <w:p>
      <w:r>
        <w:t>45</w:t>
        <w:tab/>
        <w:t>o. J.</w:t>
      </w:r>
    </w:p>
    <w:p>
      <w:r>
        <w:br/>
        <w:t>30</w:t>
        <w:tab/>
        <w:t>Nr. 304</w:t>
      </w:r>
    </w:p>
    <w:p>
      <w:r>
        <w:t>33</w:t>
        <w:tab/>
        <w:t>S. 41</w:t>
      </w:r>
    </w:p>
    <w:p>
      <w:r>
        <w:t>40</w:t>
        <w:tab/>
        <w:t>t[Der Deutsche Osten. Mitteilungen des Deutschen Ostmarkenvereins]t</w:t>
      </w:r>
    </w:p>
    <w:p>
      <w:r>
        <w:t>45</w:t>
        <w:tab/>
        <w:t>o. J.</w:t>
      </w:r>
    </w:p>
    <w:p>
      <w:r>
        <w:br/>
        <w:t>30</w:t>
        <w:tab/>
        <w:t>Nr. 358</w:t>
      </w:r>
    </w:p>
    <w:p>
      <w:r>
        <w:t>33</w:t>
        <w:tab/>
        <w:t>S. 45</w:t>
      </w:r>
    </w:p>
    <w:p>
      <w:r>
        <w:t>40</w:t>
        <w:tab/>
        <w:t>k[1{Panther-Verlag G.m.b.H.} 2{o[Leipzig]o}]k (s[Ostmarkenheft des Panthers]s)</w:t>
      </w:r>
    </w:p>
    <w:p>
      <w:r>
        <w:t>45</w:t>
        <w:tab/>
        <w:t>o. J.</w:t>
      </w:r>
    </w:p>
    <w:p>
      <w:r>
        <w:br/>
        <w:t>30</w:t>
        <w:tab/>
        <w:t>Nr. 451</w:t>
      </w:r>
    </w:p>
    <w:p>
      <w:r>
        <w:t>33</w:t>
        <w:tab/>
        <w:t>S. 50</w:t>
      </w:r>
    </w:p>
    <w:p>
      <w:r>
        <w:t>40</w:t>
        <w:tab/>
        <w:t>t[Mitteilungen des Deutschen Ostmarkenvereins]t</w:t>
      </w:r>
    </w:p>
    <w:p>
      <w:r>
        <w:t>45</w:t>
        <w:tab/>
        <w:t>o. J.</w:t>
      </w:r>
    </w:p>
    <w:p>
      <w:r>
        <w:br/>
        <w:t>26</w:t>
        <w:tab/>
        <w:t>Anhang</w:t>
      </w:r>
    </w:p>
    <w:p>
      <w:r>
        <w:t>27</w:t>
        <w:tab/>
        <w:t>Anhang</w:t>
      </w:r>
    </w:p>
    <w:p>
      <w:r>
        <w:t>30</w:t>
        <w:tab/>
        <w:t>Nr. 65</w:t>
      </w:r>
    </w:p>
    <w:p>
      <w:r>
        <w:t>33</w:t>
        <w:tab/>
        <w:t>S. 56</w:t>
      </w:r>
    </w:p>
    <w:p>
      <w:r>
        <w:t>40</w:t>
        <w:tab/>
        <w:t>t["1{Die Ostmark}". 2{Monatsblatt des Deutschen Ostmarkenvereins}]t</w:t>
      </w:r>
    </w:p>
    <w:p>
      <w:r>
        <w:t>45</w:t>
        <w:tab/>
        <w:t>o. J.</w:t>
      </w:r>
    </w:p>
    <w:p>
      <w:r>
        <w:br/>
        <w:t>30</w:t>
        <w:tab/>
        <w:t>Nr. 79</w:t>
      </w:r>
    </w:p>
    <w:p>
      <w:r>
        <w:t>33</w:t>
        <w:tab/>
        <w:t>S. 57</w:t>
      </w:r>
    </w:p>
    <w:p>
      <w:r>
        <w:t>40</w:t>
        <w:tab/>
        <w:t>"t[Die Ostmark]t" (s[Zeitung]sen)</w:t>
      </w:r>
    </w:p>
    <w:p>
      <w:r>
        <w:t>45</w:t>
        <w:tab/>
        <w:t>o. J.</w:t>
      </w:r>
    </w:p>
    <w:p>
      <w:r>
        <w:br/>
        <w:t>30</w:t>
        <w:tab/>
        <w:t>Nr. 104</w:t>
      </w:r>
    </w:p>
    <w:p>
      <w:r>
        <w:t>33</w:t>
        <w:tab/>
        <w:t>S. 59</w:t>
      </w:r>
    </w:p>
    <w:p>
      <w:r>
        <w:t>40</w:t>
        <w:tab/>
        <w:t>Schriftwechsel des Schriftleiters der t[2{Zeitschrift} "1{Die Ostmark}]t"mit s[Verlag]sen und s[Buchhandlung]sen (p[4{Dr.} 1{Bovenschen}]p)</w:t>
      </w:r>
    </w:p>
    <w:p>
      <w:r>
        <w:t>45</w:t>
        <w:tab/>
        <w:t>o. J.</w:t>
      </w:r>
    </w:p>
    <w:p/>
    <w:p/>
    <w:p>
      <w:r>
        <w:br/>
        <w:t>20</w:t>
        <w:tab/>
        <w:t>I. HA, 2.3.36 (M)</w:t>
      </w:r>
    </w:p>
    <w:p>
      <w:r>
        <w:t>21</w:t>
        <w:tab/>
        <w:t>Stiftung Preußenhaus</w:t>
      </w:r>
    </w:p>
    <w:p>
      <w:r>
        <w:t>22</w:t>
        <w:tab/>
        <w:t>I. Hauptabteilung \ 2.3.36 Stiftung Preußenhaus</w:t>
      </w:r>
    </w:p>
    <w:p>
      <w:r>
        <w:t>23</w:t>
        <w:tab/>
        <w:t>1934 - 1945</w:t>
      </w:r>
    </w:p>
    <w:p>
      <w:r>
        <w:t>24</w:t>
        <w:tab/>
        <w:t>Findbuch</w:t>
      </w:r>
    </w:p>
    <w:p>
      <w:r>
        <w:t>30</w:t>
        <w:tab/>
        <w:t>Nr. 19</w:t>
      </w:r>
    </w:p>
    <w:p>
      <w:r>
        <w:t>33</w:t>
        <w:tab/>
        <w:t>S. 4</w:t>
      </w:r>
    </w:p>
    <w:p>
      <w:r>
        <w:t>40</w:t>
        <w:tab/>
        <w:t>s[Bibliotheksangelegenheiten]s</w:t>
      </w:r>
    </w:p>
    <w:p>
      <w:r>
        <w:t>41</w:t>
        <w:tab/>
        <w:t>u. a. s[Bücherabgaben]s an die s[Reichstags&lt;bibliothek&gt;]s- bzw. s[Staatsbibliothek]s</w:t>
      </w:r>
    </w:p>
    <w:p>
      <w:r>
        <w:t>43</w:t>
        <w:tab/>
        <w:t>1934 - 1935</w:t>
      </w:r>
    </w:p>
    <w:p>
      <w:r>
        <w:br/>
        <w:t>30</w:t>
        <w:tab/>
        <w:t>Nr. 20</w:t>
      </w:r>
    </w:p>
    <w:p>
      <w:r>
        <w:t>33</w:t>
        <w:tab/>
        <w:t>S. 5</w:t>
      </w:r>
    </w:p>
    <w:p>
      <w:r>
        <w:t>40</w:t>
        <w:tab/>
        <w:t>s[Bibliotheksangelegenheiten]s</w:t>
      </w:r>
    </w:p>
    <w:p>
      <w:r>
        <w:t>41</w:t>
        <w:tab/>
        <w:t>Beschaffung s[2{völkerrechtliche}r 1{Schriften für die Prisengerichte}]s</w:t>
      </w:r>
    </w:p>
    <w:p>
      <w:r>
        <w:t>43</w:t>
        <w:tab/>
        <w:t>1936 - 1939</w:t>
      </w:r>
    </w:p>
    <w:p>
      <w:r>
        <w:br/>
        <w:t>30</w:t>
        <w:tab/>
        <w:t>Nr. 21</w:t>
      </w:r>
    </w:p>
    <w:p>
      <w:r>
        <w:t>33</w:t>
        <w:tab/>
        <w:t>S. 5</w:t>
      </w:r>
    </w:p>
    <w:p>
      <w:r>
        <w:t>40</w:t>
        <w:tab/>
        <w:t>s[Bibliotheksangelegenheiten]s</w:t>
      </w:r>
    </w:p>
    <w:p>
      <w:r>
        <w:t>43</w:t>
        <w:tab/>
        <w:t>1941 - 1943</w:t>
      </w:r>
    </w:p>
    <w:p>
      <w:r>
        <w:br/>
        <w:t>30</w:t>
        <w:tab/>
        <w:t>Nr. 22</w:t>
      </w:r>
    </w:p>
    <w:p>
      <w:r>
        <w:t>33</w:t>
        <w:tab/>
        <w:t>S. 5</w:t>
      </w:r>
    </w:p>
    <w:p>
      <w:r>
        <w:t>40</w:t>
        <w:tab/>
        <w:t>Benutzung der s[Bibliothek]s</w:t>
      </w:r>
    </w:p>
    <w:p>
      <w:r>
        <w:t>41</w:t>
        <w:tab/>
        <w:t>u. a. Leihordnung, Mahnungen</w:t>
      </w:r>
    </w:p>
    <w:p>
      <w:r>
        <w:t>43</w:t>
        <w:tab/>
        <w:t>1934 - 1940</w:t>
      </w:r>
    </w:p>
    <w:p>
      <w:r>
        <w:br/>
        <w:t>30</w:t>
        <w:tab/>
        <w:t>Nr. 23</w:t>
      </w:r>
    </w:p>
    <w:p>
      <w:r>
        <w:t>33</w:t>
        <w:tab/>
        <w:t>S. 5</w:t>
      </w:r>
    </w:p>
    <w:p>
      <w:r>
        <w:t>40</w:t>
        <w:tab/>
        <w:t>s[Bibliothekszugänge]s</w:t>
      </w:r>
    </w:p>
    <w:p>
      <w:r>
        <w:t>43</w:t>
        <w:tab/>
        <w:t>1934 - 1942</w:t>
      </w:r>
    </w:p>
    <w:p/>
    <w:p/>
    <w:p>
      <w:r>
        <w:br/>
        <w:t>20</w:t>
        <w:tab/>
        <w:t>III. HA, Auswärtiges Amt (M)</w:t>
      </w:r>
    </w:p>
    <w:p>
      <w:r>
        <w:t>21</w:t>
        <w:tab/>
        <w:t>Auswärtiges Amt</w:t>
      </w:r>
    </w:p>
    <w:p>
      <w:r>
        <w:t>22</w:t>
        <w:tab/>
        <w:t>III. Hauptabteilung \ Auswärtiges Amt</w:t>
      </w:r>
    </w:p>
    <w:p>
      <w:r>
        <w:t>23</w:t>
        <w:tab/>
        <w:t>1808 - 1919</w:t>
      </w:r>
    </w:p>
    <w:p>
      <w:r>
        <w:t>24</w:t>
        <w:tab/>
        <w:t>Findbuch</w:t>
      </w:r>
    </w:p>
    <w:p>
      <w:r>
        <w:t>25</w:t>
        <w:tab/>
        <w:t>auch Findkarteien</w:t>
      </w:r>
    </w:p>
    <w:p>
      <w:r>
        <w:t>26</w:t>
        <w:tab/>
        <w:t>Zentralbüro</w:t>
      </w:r>
    </w:p>
    <w:p>
      <w:r>
        <w:t>27</w:t>
        <w:tab/>
        <w:t>Zentralbüro</w:t>
      </w:r>
    </w:p>
    <w:p>
      <w:r>
        <w:t>29</w:t>
        <w:tab/>
        <w:t>ab 1837</w:t>
      </w:r>
    </w:p>
    <w:p>
      <w:r>
        <w:t>30</w:t>
        <w:tab/>
        <w:t>Nr. 141 - 142</w:t>
      </w:r>
    </w:p>
    <w:p>
      <w:r>
        <w:t>31</w:t>
        <w:tab/>
        <w:t>AA III Rep. 18, Nr. 436 - 437</w:t>
      </w:r>
    </w:p>
    <w:p>
      <w:r>
        <w:t>33</w:t>
        <w:tab/>
        <w:t>S. 17</w:t>
      </w:r>
    </w:p>
    <w:p>
      <w:r>
        <w:t>40</w:t>
        <w:tab/>
        <w:t>Bestellung von s[Zeitungen für das Ministerium der auswärtigen Angelegenheiten]s</w:t>
      </w:r>
    </w:p>
    <w:p>
      <w:r>
        <w:t>43</w:t>
        <w:tab/>
        <w:t>1807 - 1852</w:t>
      </w:r>
    </w:p>
    <w:p>
      <w:r>
        <w:t>50</w:t>
        <w:tab/>
        <w:t>2 Bde.</w:t>
      </w:r>
    </w:p>
    <w:p>
      <w:r>
        <w:br/>
        <w:t>30</w:t>
        <w:tab/>
        <w:t>Nr. 147 - 156</w:t>
      </w:r>
    </w:p>
    <w:p>
      <w:r>
        <w:t>31</w:t>
        <w:tab/>
        <w:t>AA III Rep. 18, Nr. 550 - 559</w:t>
      </w:r>
    </w:p>
    <w:p>
      <w:r>
        <w:t>33</w:t>
        <w:tab/>
        <w:t>S. 17</w:t>
      </w:r>
    </w:p>
    <w:p>
      <w:r>
        <w:t>40</w:t>
        <w:tab/>
        <w:t>s[2{Kauf} von 1{Bücher}]sn und s[Flugschrift]sen durch die k[1{Gesandtschaft} 2{in o[Paris]o}]k für die s[Bibliothek &lt;des Ministerium der auswärtigen Angelegenheiten&gt;]s und für die s[Bürobibliothek]sen</w:t>
      </w:r>
    </w:p>
    <w:p>
      <w:r>
        <w:t>43</w:t>
        <w:tab/>
        <w:t>1814 - 1882</w:t>
      </w:r>
    </w:p>
    <w:p>
      <w:r>
        <w:t>50</w:t>
        <w:tab/>
        <w:t>10 Bde.</w:t>
      </w:r>
    </w:p>
    <w:p>
      <w:r>
        <w:br/>
        <w:t>30</w:t>
        <w:tab/>
        <w:t>Nr. 157</w:t>
      </w:r>
    </w:p>
    <w:p>
      <w:r>
        <w:t>31</w:t>
        <w:tab/>
        <w:t>AA I Rep. 4, Nr. 294</w:t>
      </w:r>
    </w:p>
    <w:p>
      <w:r>
        <w:t>33</w:t>
        <w:tab/>
        <w:t>S. 18</w:t>
      </w:r>
    </w:p>
    <w:p>
      <w:r>
        <w:t>40</w:t>
        <w:tab/>
        <w:t>s[Freiexemplar]se für das Ministerium der auswärtigen Angelegenheiten von der k[Spenerschen Zeitungsexpedition]k und k[Vossischen Zeitungsexpedition]k sowie von dem k[Berliner Intelligenzkontor]k</w:t>
      </w:r>
    </w:p>
    <w:p>
      <w:r>
        <w:t>43</w:t>
        <w:tab/>
        <w:t>04.1815 - 05.1815 ; 05.1819</w:t>
      </w:r>
    </w:p>
    <w:p>
      <w:r>
        <w:br/>
        <w:t>30</w:t>
        <w:tab/>
        <w:t>Nr. 159</w:t>
      </w:r>
    </w:p>
    <w:p>
      <w:r>
        <w:t>31</w:t>
        <w:tab/>
        <w:t>AA I Rep. 2 ,Nr. 73</w:t>
      </w:r>
    </w:p>
    <w:p>
      <w:r>
        <w:t>33</w:t>
        <w:tab/>
        <w:t>S. 18</w:t>
      </w:r>
    </w:p>
    <w:p>
      <w:r>
        <w:t>40</w:t>
        <w:tab/>
        <w:t>Ankauf des t[Almanach Royal]t</w:t>
      </w:r>
    </w:p>
    <w:p>
      <w:r>
        <w:t>43</w:t>
        <w:tab/>
        <w:t>1817 ; 1851 - 1869</w:t>
      </w:r>
    </w:p>
    <w:p>
      <w:r>
        <w:br/>
        <w:t>30</w:t>
        <w:tab/>
        <w:t>Nr. 160</w:t>
      </w:r>
    </w:p>
    <w:p>
      <w:r>
        <w:t>31</w:t>
        <w:tab/>
        <w:t>AA I Rep. 2, Nr. 58</w:t>
      </w:r>
    </w:p>
    <w:p>
      <w:r>
        <w:t>33</w:t>
        <w:tab/>
        <w:t>S.18</w:t>
      </w:r>
    </w:p>
    <w:p>
      <w:r>
        <w:t>40</w:t>
        <w:tab/>
        <w:t>Bezahlung einer Rechnung des p[5{s[Buchhändler]s}s 1{Ukert} in 6{o[Paris]o}]p</w:t>
      </w:r>
    </w:p>
    <w:p>
      <w:r>
        <w:t>43</w:t>
        <w:tab/>
        <w:t>02.1817 - 04.1817</w:t>
      </w:r>
    </w:p>
    <w:p>
      <w:r>
        <w:br/>
        <w:t>30</w:t>
        <w:tab/>
        <w:t>Nr. 161 - 163</w:t>
      </w:r>
    </w:p>
    <w:p>
      <w:r>
        <w:t>31</w:t>
        <w:tab/>
        <w:t>AA III Rep. 18, Nr. 571 - 573</w:t>
      </w:r>
    </w:p>
    <w:p>
      <w:r>
        <w:t>33</w:t>
        <w:tab/>
        <w:t>S. 18</w:t>
      </w:r>
    </w:p>
    <w:p>
      <w:r>
        <w:t>40</w:t>
        <w:tab/>
        <w:t>s[Handbibliothek des k[Ministeriums der auswärtigen Angelegenheiten]k]s im Dienstgebäude</w:t>
      </w:r>
    </w:p>
    <w:p>
      <w:r>
        <w:t>43</w:t>
        <w:tab/>
        <w:t>1817 - 1879</w:t>
      </w:r>
    </w:p>
    <w:p>
      <w:r>
        <w:t>50</w:t>
        <w:tab/>
        <w:t>3 Bde.</w:t>
      </w:r>
    </w:p>
    <w:p>
      <w:r>
        <w:br/>
        <w:t>30</w:t>
        <w:tab/>
        <w:t>Nr. 187</w:t>
      </w:r>
    </w:p>
    <w:p>
      <w:r>
        <w:t>31</w:t>
        <w:tab/>
        <w:t>AA III Rep. 18, Nr. 588</w:t>
      </w:r>
    </w:p>
    <w:p>
      <w:r>
        <w:t>33</w:t>
        <w:tab/>
        <w:t>S. 19</w:t>
      </w:r>
    </w:p>
    <w:p>
      <w:r>
        <w:t>40</w:t>
        <w:tab/>
        <w:t>Abgabe von s[Bücher]sn durch das k[1{Geheime&lt;s&gt; Staatsarchiv} 2{&lt;Berlin&gt;}]k an die große s[Bibliothek des k[Ministeriums der auswärtigen Angelegenheiten]k]s</w:t>
      </w:r>
    </w:p>
    <w:p>
      <w:r>
        <w:t>43</w:t>
        <w:tab/>
        <w:t>1823 - 1855</w:t>
      </w:r>
    </w:p>
    <w:p>
      <w:r>
        <w:br/>
        <w:t>30</w:t>
        <w:tab/>
        <w:t>Nr. 188</w:t>
      </w:r>
    </w:p>
    <w:p>
      <w:r>
        <w:t>31</w:t>
        <w:tab/>
        <w:t>AA I Rep. 4, Nr. 836</w:t>
      </w:r>
    </w:p>
    <w:p>
      <w:r>
        <w:t>33</w:t>
        <w:tab/>
        <w:t>S. 19</w:t>
      </w:r>
    </w:p>
    <w:p>
      <w:r>
        <w:t>40</w:t>
        <w:tab/>
        <w:t>Die im k[1{Geheimen Staatsarchiv} 2{&lt;Berlin&gt;}]k ausgestellte s[Bibliothek des k[Ministeriums der auswärtigen Angelegenheiten]k]s</w:t>
      </w:r>
    </w:p>
    <w:p>
      <w:r>
        <w:t>43</w:t>
        <w:tab/>
        <w:t>1832 - 1853</w:t>
      </w:r>
    </w:p>
    <w:p>
      <w:r>
        <w:br/>
        <w:t>30</w:t>
        <w:tab/>
        <w:t>Nr. 189</w:t>
      </w:r>
    </w:p>
    <w:p>
      <w:r>
        <w:t>31</w:t>
        <w:tab/>
        <w:t>AA I Rep. 4, Nr. 307</w:t>
      </w:r>
    </w:p>
    <w:p>
      <w:r>
        <w:t>33</w:t>
        <w:tab/>
        <w:t>S. 19</w:t>
      </w:r>
    </w:p>
    <w:p>
      <w:r>
        <w:t>40</w:t>
        <w:tab/>
        <w:t>s[Zeitungsbüro des k[Ministeriums der auswärtigen Angelegenheiten]k]s</w:t>
      </w:r>
    </w:p>
    <w:p>
      <w:r>
        <w:t>43</w:t>
        <w:tab/>
        <w:t>02.1850 - 08.1850</w:t>
      </w:r>
    </w:p>
    <w:p>
      <w:r>
        <w:br/>
        <w:t>30</w:t>
        <w:tab/>
        <w:t>Nr. 195</w:t>
      </w:r>
    </w:p>
    <w:p>
      <w:r>
        <w:t>31</w:t>
        <w:tab/>
        <w:t>AA I Rep. 2, Nr. 164</w:t>
      </w:r>
    </w:p>
    <w:p>
      <w:r>
        <w:t>33</w:t>
        <w:tab/>
        <w:t>S. 21</w:t>
      </w:r>
    </w:p>
    <w:p>
      <w:r>
        <w:t>40</w:t>
        <w:tab/>
        <w:t>Kosten der t[Staatszeitung]t. Verhandlungen beim k[Staatskanzleramt]k</w:t>
      </w:r>
    </w:p>
    <w:p>
      <w:r>
        <w:t>43</w:t>
        <w:tab/>
        <w:t>1818 - 1823</w:t>
      </w:r>
    </w:p>
    <w:p>
      <w:r>
        <w:br/>
        <w:t>30</w:t>
        <w:tab/>
        <w:t>Nr. 196 - 201</w:t>
      </w:r>
    </w:p>
    <w:p>
      <w:r>
        <w:t>31</w:t>
        <w:tab/>
        <w:t>AA I Rep. 2, Nr. 165 - 170</w:t>
      </w:r>
    </w:p>
    <w:p>
      <w:r>
        <w:t>33</w:t>
        <w:tab/>
        <w:t>S.21</w:t>
      </w:r>
    </w:p>
    <w:p>
      <w:r>
        <w:t>40</w:t>
        <w:tab/>
        <w:t>Kosten der t[Staatszeitung]t</w:t>
      </w:r>
    </w:p>
    <w:p>
      <w:r>
        <w:t>43</w:t>
        <w:tab/>
        <w:t>04.1823 - 03.1849</w:t>
      </w:r>
    </w:p>
    <w:p>
      <w:r>
        <w:t>50</w:t>
        <w:tab/>
        <w:t>6 Bde.</w:t>
      </w:r>
    </w:p>
    <w:p>
      <w:r>
        <w:br/>
        <w:t>30</w:t>
        <w:tab/>
        <w:t>Nr. 202</w:t>
      </w:r>
    </w:p>
    <w:p>
      <w:r>
        <w:t>31</w:t>
        <w:tab/>
        <w:t>AA I Rep. 2, Nr. 145</w:t>
      </w:r>
    </w:p>
    <w:p>
      <w:r>
        <w:t>33</w:t>
        <w:tab/>
        <w:t>S. 21</w:t>
      </w:r>
    </w:p>
    <w:p>
      <w:r>
        <w:t>40</w:t>
        <w:tab/>
        <w:t>Etat für die t[Staatszeitung]t</w:t>
      </w:r>
    </w:p>
    <w:p>
      <w:r>
        <w:t>43</w:t>
        <w:tab/>
        <w:t>1824 - 1835</w:t>
      </w:r>
    </w:p>
    <w:p>
      <w:r>
        <w:br/>
        <w:t>30</w:t>
        <w:tab/>
        <w:t>Nr. 203</w:t>
      </w:r>
    </w:p>
    <w:p>
      <w:r>
        <w:t>31</w:t>
        <w:tab/>
        <w:t>AA I Rep. 4, Nr. 838/1</w:t>
      </w:r>
    </w:p>
    <w:p>
      <w:r>
        <w:t>33</w:t>
        <w:tab/>
        <w:t>S. 22</w:t>
      </w:r>
    </w:p>
    <w:p>
      <w:r>
        <w:t>40</w:t>
        <w:tab/>
        <w:t>s[Privileg]s des p[5{Geheimen Oberbuchdrucker}s 1{Decker}]p auf Anfertigung der s[Druckarbeiten für die preußischen Staatsbehörden]s. Vereidigung Deckers</w:t>
      </w:r>
    </w:p>
    <w:p>
      <w:r>
        <w:t>43</w:t>
        <w:tab/>
        <w:t>1819 - 1879</w:t>
      </w:r>
    </w:p>
    <w:p>
      <w:r>
        <w:br/>
        <w:t>30</w:t>
        <w:tab/>
        <w:t>Nr. 211</w:t>
      </w:r>
    </w:p>
    <w:p>
      <w:r>
        <w:t>31</w:t>
        <w:tab/>
        <w:t>AA I Rep. 2, Nr. 202</w:t>
      </w:r>
    </w:p>
    <w:p>
      <w:r>
        <w:t>33</w:t>
        <w:tab/>
        <w:t>S. 22</w:t>
      </w:r>
    </w:p>
    <w:p>
      <w:r>
        <w:t>40</w:t>
        <w:tab/>
        <w:t>Klage gegen den p[5{s[Buchhändler]s} 4{Dr.} 1{Vetter}]p wegen Nichterfüllung des ihm übertragenen s[Druck]ses und s[Debit]ss der t[Staatszeitung]t</w:t>
      </w:r>
    </w:p>
    <w:p>
      <w:r>
        <w:t>43</w:t>
        <w:tab/>
        <w:t>09.1827 - 01.1828</w:t>
      </w:r>
    </w:p>
    <w:p>
      <w:r>
        <w:br/>
        <w:t>30</w:t>
        <w:tab/>
        <w:t>Nr. 212</w:t>
      </w:r>
    </w:p>
    <w:p>
      <w:r>
        <w:t>31</w:t>
        <w:tab/>
        <w:t>AA I Rep. 2, Nr. 206</w:t>
      </w:r>
    </w:p>
    <w:p>
      <w:r>
        <w:t>33</w:t>
        <w:tab/>
        <w:t>S. 23</w:t>
      </w:r>
    </w:p>
    <w:p>
      <w:r>
        <w:t>40</w:t>
        <w:tab/>
        <w:t>Erhöhung des Preises der t[Staatszeitung]t</w:t>
      </w:r>
    </w:p>
    <w:p>
      <w:r>
        <w:t>43</w:t>
        <w:tab/>
        <w:t>03.1830 - 06.1830</w:t>
      </w:r>
    </w:p>
    <w:p>
      <w:r>
        <w:br/>
        <w:t>30</w:t>
        <w:tab/>
        <w:t>Nr. 213</w:t>
      </w:r>
    </w:p>
    <w:p>
      <w:r>
        <w:t>31</w:t>
        <w:tab/>
        <w:t>AA I Rep. 4, Nr. 682</w:t>
      </w:r>
    </w:p>
    <w:p>
      <w:r>
        <w:t>33</w:t>
        <w:tab/>
        <w:t>S. 23</w:t>
      </w:r>
    </w:p>
    <w:p>
      <w:r>
        <w:t>40</w:t>
        <w:tab/>
        <w:t>Veränderungen im s[Kalenderwesen]s. Einrichtung eines sogenannten s[Musterkalender]ss</w:t>
      </w:r>
    </w:p>
    <w:p>
      <w:r>
        <w:t>43</w:t>
        <w:tab/>
        <w:t>04.1845 - 11.1846</w:t>
      </w:r>
    </w:p>
    <w:p>
      <w:r>
        <w:br/>
        <w:t>30</w:t>
        <w:tab/>
        <w:t>Nr. 517</w:t>
      </w:r>
    </w:p>
    <w:p>
      <w:r>
        <w:t>31</w:t>
        <w:tab/>
        <w:t>AA ZB Nr. 46</w:t>
      </w:r>
    </w:p>
    <w:p>
      <w:r>
        <w:t>33</w:t>
        <w:tab/>
        <w:t>S. 51</w:t>
      </w:r>
    </w:p>
    <w:p>
      <w:r>
        <w:t>40</w:t>
        <w:tab/>
        <w:t>Einsendung von Schriftstücken über den Prozeß gegen den p[7{Rittmeister} 8{von} 1{Bismark}]p durch den p[5{s[Buchhändler]s} 1{Baumgaertner} in 6{o[Leipzig]o}]p</w:t>
      </w:r>
    </w:p>
    <w:p>
      <w:r>
        <w:t>43</w:t>
        <w:tab/>
        <w:t>04.1846 - 05.1846</w:t>
      </w:r>
    </w:p>
    <w:p>
      <w:r>
        <w:t>45</w:t>
        <w:tab/>
        <w:t>fehlt</w:t>
      </w:r>
    </w:p>
    <w:p>
      <w:r>
        <w:br/>
        <w:t>30</w:t>
        <w:tab/>
        <w:t>Nr. 606</w:t>
      </w:r>
    </w:p>
    <w:p>
      <w:r>
        <w:t>31</w:t>
        <w:tab/>
        <w:t>AA III Rep. 8, Nr. 5710</w:t>
      </w:r>
    </w:p>
    <w:p>
      <w:r>
        <w:t>33</w:t>
        <w:tab/>
        <w:t>S. 63</w:t>
      </w:r>
    </w:p>
    <w:p>
      <w:r>
        <w:t>40</w:t>
        <w:tab/>
        <w:t>Nachfrage nach s[1{Bücher}n 2{des verstorbenen p[7{Geheimen Legationsrat}s 8{von} 1{Dietz}]p}]s bei dem p[5{Arzt} 1{Thomas} in 6{o[Konstantinopel]o}]p</w:t>
      </w:r>
    </w:p>
    <w:p>
      <w:r>
        <w:t>43</w:t>
        <w:tab/>
        <w:t>1816 - 1819</w:t>
      </w:r>
    </w:p>
    <w:p>
      <w:r>
        <w:br/>
        <w:t>30</w:t>
        <w:tab/>
        <w:t>Nr. 613</w:t>
      </w:r>
    </w:p>
    <w:p>
      <w:r>
        <w:t>31</w:t>
        <w:tab/>
        <w:t>AA III Rep. 8, Nr. 13</w:t>
      </w:r>
    </w:p>
    <w:p>
      <w:r>
        <w:t>33</w:t>
        <w:tab/>
        <w:t>S.64</w:t>
      </w:r>
    </w:p>
    <w:p>
      <w:r>
        <w:t>40</w:t>
        <w:tab/>
        <w:t>Forderung der k[s[Buchhandlung]s Sander]k an p[4{Dr.} 1{Dorow}]p</w:t>
      </w:r>
    </w:p>
    <w:p>
      <w:r>
        <w:t>43</w:t>
        <w:tab/>
        <w:t>08.1820 - 11.1820</w:t>
      </w:r>
    </w:p>
    <w:p>
      <w:r>
        <w:br/>
        <w:t>30</w:t>
        <w:tab/>
        <w:t>Nr. 718</w:t>
      </w:r>
    </w:p>
    <w:p>
      <w:r>
        <w:t>31</w:t>
        <w:tab/>
        <w:t>Rep. 9, J 10, Fasz. 6</w:t>
      </w:r>
    </w:p>
    <w:p>
      <w:r>
        <w:t>33</w:t>
        <w:tab/>
        <w:t>S. 79</w:t>
      </w:r>
    </w:p>
    <w:p>
      <w:r>
        <w:t>40</w:t>
        <w:tab/>
        <w:t>Bestallung des p[7{s[Zensor]ss der s[2{politische}n 1{Schrift}]sen Kriegsrat} 1{Himly}]p zum Geheimen Kriegsrat</w:t>
      </w:r>
    </w:p>
    <w:p>
      <w:r>
        <w:t>43</w:t>
        <w:tab/>
        <w:t>10.1810 - 11.1810</w:t>
      </w:r>
    </w:p>
    <w:p>
      <w:r>
        <w:t>45</w:t>
        <w:tab/>
        <w:t>(03.1809)</w:t>
      </w:r>
    </w:p>
    <w:p>
      <w:r>
        <w:br/>
        <w:t>30</w:t>
        <w:tab/>
        <w:t>Nr. 776</w:t>
      </w:r>
    </w:p>
    <w:p>
      <w:r>
        <w:t>31</w:t>
        <w:tab/>
        <w:t>AA I Rep. 4, Nr. 2344</w:t>
      </w:r>
    </w:p>
    <w:p>
      <w:r>
        <w:t>33</w:t>
        <w:tab/>
        <w:t>S. 86</w:t>
      </w:r>
    </w:p>
    <w:p>
      <w:r>
        <w:t>40</w:t>
        <w:tab/>
        <w:t>Forderung des p[5{Buchdrucker}s 1{Sajon} in 6{o[Paris]o}]p an p[4{Professor Dr.} 1{Koreff} in 6{o[Berlin]o}]p</w:t>
      </w:r>
    </w:p>
    <w:p>
      <w:r>
        <w:t>43</w:t>
        <w:tab/>
        <w:t>02.1817 - 03.1817</w:t>
      </w:r>
    </w:p>
    <w:p>
      <w:r>
        <w:br/>
        <w:t>30</w:t>
        <w:tab/>
        <w:t>Nr. 1005</w:t>
      </w:r>
    </w:p>
    <w:p>
      <w:r>
        <w:t>31</w:t>
        <w:tab/>
        <w:t>AA III Rep. 8, Nr. 5071</w:t>
      </w:r>
    </w:p>
    <w:p>
      <w:r>
        <w:t>33</w:t>
        <w:tab/>
        <w:t>S. 115</w:t>
      </w:r>
    </w:p>
    <w:p>
      <w:r>
        <w:t>40</w:t>
        <w:tab/>
        <w:t>Verwendung für den p[7{Legationsrat} 4{Dr.} 1{Schoell}]p wegen des Verkaufs seiner s[Bibliothek]s an o[Rußland]o</w:t>
      </w:r>
    </w:p>
    <w:p>
      <w:r>
        <w:t>43</w:t>
        <w:tab/>
        <w:t>1835 ; 1838</w:t>
      </w:r>
    </w:p>
    <w:p>
      <w:r>
        <w:br/>
        <w:t>26</w:t>
        <w:tab/>
        <w:t>Sekt. I</w:t>
      </w:r>
    </w:p>
    <w:p>
      <w:r>
        <w:t>27</w:t>
        <w:tab/>
        <w:t>Sektion I. Politische Abteilung</w:t>
      </w:r>
    </w:p>
    <w:p>
      <w:r>
        <w:t>29</w:t>
        <w:tab/>
        <w:t>Findkartei</w:t>
      </w:r>
    </w:p>
    <w:p>
      <w:r>
        <w:t>30</w:t>
        <w:tab/>
        <w:t>Nr. 49</w:t>
      </w:r>
    </w:p>
    <w:p>
      <w:r>
        <w:t>31</w:t>
        <w:tab/>
        <w:t>Rep. 4, AA I</w:t>
      </w:r>
    </w:p>
    <w:p>
      <w:r>
        <w:t>40</w:t>
        <w:tab/>
        <w:t>Versendung der t[Staatszeitung]t, der t[Allgemeinen Preußischen Zeitung]t und des t[Staats- und Reichsanzeiger]ts in die Gesandtschaften im Ausland</w:t>
      </w:r>
    </w:p>
    <w:p>
      <w:r>
        <w:t>43</w:t>
        <w:tab/>
        <w:t>1819 - 1821 ; 1843 - 1870</w:t>
      </w:r>
    </w:p>
    <w:p>
      <w:r>
        <w:br/>
        <w:t>30</w:t>
        <w:tab/>
        <w:t>Nr. 537</w:t>
      </w:r>
    </w:p>
    <w:p>
      <w:r>
        <w:t>31</w:t>
        <w:tab/>
        <w:t>Rep. 9, F2a1, Nr. 23, Kurmark</w:t>
      </w:r>
    </w:p>
    <w:p>
      <w:r>
        <w:t>40</w:t>
        <w:tab/>
        <w:t>Veröffentlichung des Aufsatzes "Über Kriegsgefangenschaft" im ersten Stück der "t[Annalen der Politik]t"</w:t>
      </w:r>
    </w:p>
    <w:p>
      <w:r>
        <w:t>43</w:t>
        <w:tab/>
        <w:t>04.1809</w:t>
      </w:r>
    </w:p>
    <w:p>
      <w:r>
        <w:br/>
        <w:t>30</w:t>
        <w:tab/>
        <w:t>Nr. 538</w:t>
      </w:r>
    </w:p>
    <w:p>
      <w:r>
        <w:t>31</w:t>
        <w:tab/>
        <w:t>Rep. 9, F2a1, Nr. 23, Kurmark</w:t>
      </w:r>
    </w:p>
    <w:p>
      <w:r>
        <w:t>40</w:t>
        <w:tab/>
        <w:t>s[Zensur]s eines in mehreren s[3{nichtpolitische}n 2{o[Berlin]oer} 1{Zeitschrift}]sen aufgenommenen Stimmungsberichts aus o[Leipzig]o vom z[30. August 1809]z</w:t>
      </w:r>
    </w:p>
    <w:p>
      <w:r>
        <w:t>43</w:t>
        <w:tab/>
        <w:t>09.1809</w:t>
      </w:r>
    </w:p>
    <w:p>
      <w:r>
        <w:br/>
        <w:t>30</w:t>
        <w:tab/>
        <w:t>Nr. 539</w:t>
      </w:r>
    </w:p>
    <w:p>
      <w:r>
        <w:t>31</w:t>
        <w:tab/>
        <w:t>Rep. 9, F2a1, Nr. 23, Kurmark BB, Fasc. 21</w:t>
      </w:r>
    </w:p>
    <w:p>
      <w:r>
        <w:t>40</w:t>
        <w:tab/>
        <w:t>s[Zensur]s des Artikels"Colberg"in der t[Haude und Spenerschen Zeitung]t</w:t>
      </w:r>
    </w:p>
    <w:p>
      <w:r>
        <w:t>43</w:t>
        <w:tab/>
        <w:t>11.1809 - 02.1810</w:t>
      </w:r>
    </w:p>
    <w:p>
      <w:r>
        <w:br/>
        <w:t>30</w:t>
        <w:tab/>
        <w:t>Nr. 542</w:t>
      </w:r>
    </w:p>
    <w:p>
      <w:r>
        <w:t>31</w:t>
        <w:tab/>
        <w:t>Rep. 9, F2a1, Nr. 23, Kurmark BB, Fasc. 25</w:t>
      </w:r>
    </w:p>
    <w:p>
      <w:r>
        <w:t>40</w:t>
        <w:tab/>
        <w:t>Veröffentlichung einer nicht überlieferten Anzeige des p[7{Oberstleutnant}s 8{von} 1{Wolffen}]p in der t[Spenerschen Zeitung]t. Allgemeine Bestimmungen über die s[Zensur von Anzeigen über Militärangelegenheiten]s</w:t>
      </w:r>
    </w:p>
    <w:p>
      <w:r>
        <w:t>43</w:t>
        <w:tab/>
        <w:t>03.1810</w:t>
      </w:r>
    </w:p>
    <w:p>
      <w:r>
        <w:br/>
        <w:t>30</w:t>
        <w:tab/>
        <w:t>Nr. 543</w:t>
      </w:r>
    </w:p>
    <w:p>
      <w:r>
        <w:t>31</w:t>
        <w:tab/>
        <w:t>Rep. 9, F2a1, Nr. 23, Kurmark BB, Fasc. 25</w:t>
      </w:r>
    </w:p>
    <w:p>
      <w:r>
        <w:t>40</w:t>
        <w:tab/>
        <w:t>s[2{Bekanntgabe von Militärangelegenheiten} in den 1{Zeitung}]sen</w:t>
      </w:r>
    </w:p>
    <w:p>
      <w:r>
        <w:t>43</w:t>
        <w:tab/>
        <w:t>03.1810 - 05.1810</w:t>
      </w:r>
    </w:p>
    <w:p>
      <w:r>
        <w:br/>
        <w:t>30</w:t>
        <w:tab/>
        <w:t>Nr. 544</w:t>
      </w:r>
    </w:p>
    <w:p>
      <w:r>
        <w:t>31</w:t>
        <w:tab/>
        <w:t>Rep. 9, F2a1, Nr. 23, Kurmark</w:t>
      </w:r>
    </w:p>
    <w:p>
      <w:r>
        <w:t>40</w:t>
        <w:tab/>
        <w:t>Veröffentlichung einer Nachricht über Beurlaubungen in der preußischen Armee im "t[Hamburgischen Korrespondent]ten"</w:t>
      </w:r>
    </w:p>
    <w:p>
      <w:r>
        <w:t>43</w:t>
        <w:tab/>
        <w:t>05.1810 - 08.1810</w:t>
      </w:r>
    </w:p>
    <w:p>
      <w:r>
        <w:br/>
        <w:t>30</w:t>
        <w:tab/>
        <w:t>Nr. 545</w:t>
      </w:r>
    </w:p>
    <w:p>
      <w:r>
        <w:t>31</w:t>
        <w:tab/>
        <w:t>Rep. 9, F2a1, Nr. 23, Kurmark BB, Fasc. 25</w:t>
      </w:r>
    </w:p>
    <w:p>
      <w:r>
        <w:t>40</w:t>
        <w:tab/>
        <w:t>Mitteilungen über Verstärkung der o[preußisch]oen Küstenbefestigung in s[2{preußische}n 3{und o[Hamburg]oer} 1{Zeitung}]sen</w:t>
      </w:r>
    </w:p>
    <w:p>
      <w:r>
        <w:t>43</w:t>
        <w:tab/>
        <w:t>06.1810</w:t>
      </w:r>
    </w:p>
    <w:p>
      <w:r>
        <w:br/>
        <w:t>30</w:t>
        <w:tab/>
        <w:t>Nr. 546</w:t>
      </w:r>
    </w:p>
    <w:p>
      <w:r>
        <w:t>31</w:t>
        <w:tab/>
        <w:t>Rep. 9, F2a1, Nr. 23, Kurmark BB, Fasc. 25</w:t>
      </w:r>
    </w:p>
    <w:p>
      <w:r>
        <w:t>40</w:t>
        <w:tab/>
        <w:t>Veröffentlichung eines Aufsatzes des p[7{General}s 1{Blücher}]p</w:t>
      </w:r>
    </w:p>
    <w:p>
      <w:r>
        <w:t>43</w:t>
        <w:tab/>
        <w:t>06.1810 - 07.1810</w:t>
      </w:r>
    </w:p>
    <w:p>
      <w:r>
        <w:br/>
        <w:t>30</w:t>
        <w:tab/>
        <w:t>Nr. 549</w:t>
      </w:r>
    </w:p>
    <w:p>
      <w:r>
        <w:t>31</w:t>
        <w:tab/>
        <w:t>Rep. 9, F2a, Nr. 23, Kurmark</w:t>
      </w:r>
    </w:p>
    <w:p>
      <w:r>
        <w:t>40</w:t>
        <w:tab/>
        <w:t>s[Zensur]s der Druckschrift "t[Der Landweg von Rußland nach Ostindien]t"</w:t>
      </w:r>
    </w:p>
    <w:p>
      <w:r>
        <w:t>43</w:t>
        <w:tab/>
        <w:t>06.1812 - 07.1812</w:t>
      </w:r>
    </w:p>
    <w:p>
      <w:r>
        <w:br/>
        <w:t>30</w:t>
        <w:tab/>
        <w:t>Nr. 729</w:t>
      </w:r>
    </w:p>
    <w:p>
      <w:r>
        <w:t>31</w:t>
        <w:tab/>
        <w:t>Rep. 9, F2b, Fasc. 22, Nr. 23, Kurmark</w:t>
      </w:r>
    </w:p>
    <w:p>
      <w:r>
        <w:t>40</w:t>
        <w:tab/>
        <w:t xml:space="preserve">Einreichung eines Werkes des p[7{Geheimrat}s 1{Dohm} aus 6{o[Piestleben bei Nordhausen]o}]p </w:t>
      </w:r>
    </w:p>
    <w:p>
      <w:r>
        <w:t>43</w:t>
        <w:tab/>
        <w:t>11.1814 - 12.1814</w:t>
      </w:r>
    </w:p>
    <w:p>
      <w:r>
        <w:t>45</w:t>
        <w:tab/>
        <w:t>(08.1814)</w:t>
      </w:r>
    </w:p>
    <w:p>
      <w:r>
        <w:br/>
        <w:t>30</w:t>
        <w:tab/>
        <w:t>Nr. 887</w:t>
      </w:r>
    </w:p>
    <w:p>
      <w:r>
        <w:t>31</w:t>
        <w:tab/>
        <w:t>Rep. 11, Nr. 305a, Fasc. 61, Nr. 23, Kurmark</w:t>
      </w:r>
    </w:p>
    <w:p>
      <w:r>
        <w:t>40</w:t>
        <w:tab/>
        <w:t>Beschwerde des p[3{König}s 6{von o[WÜrttemberg]o}]p gegen den p[3{Freiherr}n 8{vom} 1{Stein}]p wegen der Flucht des p[6{o[württemberg]o}ischen 7{Landvogt}s 8{von} 1{Jasmund}]p und wegen eines Artikels im "t[Rheinischen Merkur]t"</w:t>
      </w:r>
    </w:p>
    <w:p>
      <w:r>
        <w:t>43</w:t>
        <w:tab/>
        <w:t>07.1814 - 09.1814</w:t>
      </w:r>
    </w:p>
    <w:p>
      <w:r>
        <w:t>45</w:t>
        <w:tab/>
        <w:t>(1811 - 1813)</w:t>
      </w:r>
    </w:p>
    <w:p>
      <w:r>
        <w:br/>
        <w:t>30</w:t>
        <w:tab/>
        <w:t>Nr. 8883</w:t>
      </w:r>
    </w:p>
    <w:p>
      <w:r>
        <w:t>31</w:t>
        <w:tab/>
        <w:t>Rep. 9, F2a, Fasc. 28, Nr. 23, Kurmark</w:t>
      </w:r>
    </w:p>
    <w:p>
      <w:r>
        <w:t>40</w:t>
        <w:tab/>
        <w:t>Beleidigung des p[3{König}s 6{von o[Bayern]o}]p in den Nummern 227 bis 229 der t[2{Zeitschrift} "1{Der Freimütige}]t"</w:t>
      </w:r>
    </w:p>
    <w:p>
      <w:r>
        <w:t>43</w:t>
        <w:tab/>
        <w:t>01.1811 - 04.1811</w:t>
      </w:r>
    </w:p>
    <w:p>
      <w:r>
        <w:br/>
        <w:t>30</w:t>
        <w:tab/>
        <w:t>Nr. 8920</w:t>
      </w:r>
    </w:p>
    <w:p>
      <w:r>
        <w:t>31</w:t>
        <w:tab/>
        <w:t>Rep. 9, F2a1, Fasc. 23, Nr. 23, Kurmark</w:t>
      </w:r>
    </w:p>
    <w:p>
      <w:r>
        <w:t>40</w:t>
        <w:tab/>
        <w:t>s[Bekämpfung antipreußischer Veröffentlichungen]s im Ausland</w:t>
      </w:r>
    </w:p>
    <w:p>
      <w:r>
        <w:t>43</w:t>
        <w:tab/>
        <w:t>1807 - 1811</w:t>
      </w:r>
    </w:p>
    <w:p>
      <w:r>
        <w:br/>
        <w:t>30</w:t>
        <w:tab/>
        <w:t>Nr. 8921</w:t>
      </w:r>
    </w:p>
    <w:p>
      <w:r>
        <w:t>31</w:t>
        <w:tab/>
        <w:t>Rep. 9, F2a, Fasc. 50, Nr. 23, Kurmark</w:t>
      </w:r>
    </w:p>
    <w:p>
      <w:r>
        <w:t>40</w:t>
        <w:tab/>
        <w:t>s[Zensur]s der s[2{politische}n 1{Schrift}]sen</w:t>
      </w:r>
    </w:p>
    <w:p>
      <w:r>
        <w:t>43</w:t>
        <w:tab/>
        <w:t>1808 - 1812</w:t>
      </w:r>
    </w:p>
    <w:p>
      <w:r>
        <w:br/>
        <w:t>30</w:t>
        <w:tab/>
        <w:t>Nr. 8922</w:t>
      </w:r>
    </w:p>
    <w:p>
      <w:r>
        <w:t>31</w:t>
        <w:tab/>
        <w:t>Rep. 9, F2a, Nr. 23, Kurmark</w:t>
      </w:r>
    </w:p>
    <w:p>
      <w:r>
        <w:t>40</w:t>
        <w:tab/>
        <w:t>Zirkular über die s[2{Einreichung &lt;zur Zensur&gt;} aller 1{Druckschrift}]sen zur s[Zensur]s</w:t>
      </w:r>
    </w:p>
    <w:p>
      <w:r>
        <w:t>43</w:t>
        <w:tab/>
        <w:t>06.1809</w:t>
      </w:r>
    </w:p>
    <w:p>
      <w:r>
        <w:br/>
        <w:t>30</w:t>
        <w:tab/>
        <w:t>Nr. 8923</w:t>
      </w:r>
    </w:p>
    <w:p>
      <w:r>
        <w:t>31</w:t>
        <w:tab/>
        <w:t>Rep. 9, F2a1, Fasc. 25, Nr. 23, Kurmark</w:t>
      </w:r>
    </w:p>
    <w:p>
      <w:r>
        <w:t>40</w:t>
        <w:tab/>
        <w:t>Zuständigkeitsfragen bei der s[Zensierung]s von s[Zeitung]sen und s[Zeitschrift]sen</w:t>
      </w:r>
    </w:p>
    <w:p>
      <w:r>
        <w:t>43</w:t>
        <w:tab/>
        <w:t>04.1810</w:t>
      </w:r>
    </w:p>
    <w:p>
      <w:r>
        <w:br/>
        <w:t>30</w:t>
        <w:tab/>
        <w:t>Nr. 8924</w:t>
      </w:r>
    </w:p>
    <w:p>
      <w:r>
        <w:t>31</w:t>
        <w:tab/>
        <w:t>Rep. 9, F2a1, Fasc. 25, Nr. 23, Kurmark BB</w:t>
      </w:r>
    </w:p>
    <w:p>
      <w:r>
        <w:t>40</w:t>
        <w:tab/>
        <w:t>s[Verbot des Erscheinens politischer Artikel in den s[Abendzeitung]sen]s</w:t>
      </w:r>
    </w:p>
    <w:p>
      <w:r>
        <w:t>43</w:t>
        <w:tab/>
        <w:t>11.1810 - 12.1810</w:t>
      </w:r>
    </w:p>
    <w:p>
      <w:r>
        <w:br/>
        <w:t>30</w:t>
        <w:tab/>
        <w:t>Nr. 8925</w:t>
      </w:r>
    </w:p>
    <w:p>
      <w:r>
        <w:t>31</w:t>
        <w:tab/>
        <w:t>Rep. 9, F2a, Fasc. 52, Nr. 23, Kurmark</w:t>
      </w:r>
    </w:p>
    <w:p>
      <w:r>
        <w:t>40</w:t>
        <w:tab/>
        <w:t>Abgrenzung zwischen der s[2{literarische}n 1{&lt;Zensur&gt;}]s und s[2{politische}n 1{Zensur}]s. s[Zensierung von p[Kotzebue]ps Schriften]s</w:t>
      </w:r>
    </w:p>
    <w:p>
      <w:r>
        <w:t>43</w:t>
        <w:tab/>
        <w:t>1810 - 1816</w:t>
      </w:r>
    </w:p>
    <w:p>
      <w:r>
        <w:br/>
        <w:t>30</w:t>
        <w:tab/>
        <w:t>Nr. 8926</w:t>
      </w:r>
    </w:p>
    <w:p>
      <w:r>
        <w:t>31</w:t>
        <w:tab/>
        <w:t>Rep. 9, F2a, Nr. 23, Kurmark</w:t>
      </w:r>
    </w:p>
    <w:p>
      <w:r>
        <w:t>40</w:t>
        <w:tab/>
        <w:t>s[Zensur]s der s[Katalog]se bei s[Buchauktion]sen. Allgemeine Bestimmungen</w:t>
      </w:r>
    </w:p>
    <w:p>
      <w:r>
        <w:t>43</w:t>
        <w:tab/>
        <w:t>01.1811 - 02.1811</w:t>
      </w:r>
    </w:p>
    <w:p>
      <w:r>
        <w:br/>
        <w:t>30</w:t>
        <w:tab/>
        <w:t>Nr. 8927 - 8928</w:t>
      </w:r>
    </w:p>
    <w:p>
      <w:r>
        <w:t>31</w:t>
        <w:tab/>
        <w:t>Rep. 9, F2a ,Fasc. 53 - 54, Nr. 23, Kurmark</w:t>
      </w:r>
    </w:p>
    <w:p>
      <w:r>
        <w:t>40</w:t>
        <w:tab/>
        <w:t>s[2{o[Preußisch]oe} 1{Zensurangelegenheit}]sen</w:t>
      </w:r>
    </w:p>
    <w:p>
      <w:r>
        <w:t>43</w:t>
        <w:tab/>
        <w:t>11.1812 - 04.1814</w:t>
      </w:r>
    </w:p>
    <w:p>
      <w:r>
        <w:t>50</w:t>
        <w:tab/>
        <w:t>2 Bde.</w:t>
      </w:r>
    </w:p>
    <w:p>
      <w:r>
        <w:br/>
        <w:t>30</w:t>
        <w:tab/>
        <w:t>Nr. 8929 - 8932</w:t>
      </w:r>
    </w:p>
    <w:p>
      <w:r>
        <w:t>31</w:t>
        <w:tab/>
        <w:t>AAI, Rep. 4, Zensur, Nr. 21 (Rep. 9, F2bb)</w:t>
      </w:r>
    </w:p>
    <w:p>
      <w:r>
        <w:t>40</w:t>
        <w:tab/>
        <w:t>s[Zensurreglement für o[Berlin]o und o[Preußen]o]s. s[2{Verbotene} 1{Schrift}]sen und Anfragen wegen des s[1{Druck}s 2{von Schriften}]s. s[Zensur]s der s[Zeitung]sen und politischen Schriften. Insertion des Generalpardons deutscher o[&lt;Deutsche&gt; Staaten]o</w:t>
      </w:r>
    </w:p>
    <w:p>
      <w:r>
        <w:t>43</w:t>
        <w:tab/>
        <w:t>1814 - 1820</w:t>
      </w:r>
    </w:p>
    <w:p>
      <w:r>
        <w:t>50</w:t>
        <w:tab/>
        <w:t>Bd. 6 - 9</w:t>
      </w:r>
    </w:p>
    <w:p>
      <w:r>
        <w:br/>
        <w:t>30</w:t>
        <w:tab/>
        <w:t>Nr. 8933 - 8938</w:t>
      </w:r>
    </w:p>
    <w:p>
      <w:r>
        <w:t>31</w:t>
        <w:tab/>
        <w:t>AA I, Rep. 4, Zensur, Nr. 21 ,(Rep. 9, F2bb)</w:t>
      </w:r>
    </w:p>
    <w:p>
      <w:r>
        <w:t>40</w:t>
        <w:tab/>
        <w:t>s[Zensurwesen]s. Allgemein</w:t>
      </w:r>
    </w:p>
    <w:p>
      <w:r>
        <w:t>43</w:t>
        <w:tab/>
        <w:t>1821 - 1842</w:t>
      </w:r>
    </w:p>
    <w:p>
      <w:r>
        <w:t>50</w:t>
        <w:tab/>
        <w:t>Bd. 10 - 15</w:t>
      </w:r>
    </w:p>
    <w:p>
      <w:r>
        <w:br/>
        <w:t>30</w:t>
        <w:tab/>
        <w:t>Nr. 8939</w:t>
      </w:r>
    </w:p>
    <w:p>
      <w:r>
        <w:t>31</w:t>
        <w:tab/>
        <w:t>AA III, Presse, Nr. 1</w:t>
      </w:r>
    </w:p>
    <w:p>
      <w:r>
        <w:t>40</w:t>
        <w:tab/>
        <w:t>s[2{o[Preußisch]oe Bestimmungen} über die 1{Presse}]s</w:t>
      </w:r>
    </w:p>
    <w:p>
      <w:r>
        <w:t>43</w:t>
        <w:tab/>
        <w:t>1843 - 1864</w:t>
      </w:r>
    </w:p>
    <w:p>
      <w:r>
        <w:br/>
        <w:t>30</w:t>
        <w:tab/>
        <w:t>Nr. 8940</w:t>
      </w:r>
    </w:p>
    <w:p>
      <w:r>
        <w:t>31</w:t>
        <w:tab/>
        <w:t>AA I, Rep. 5, Nr. 220 adh.</w:t>
      </w:r>
    </w:p>
    <w:p>
      <w:r>
        <w:t>40</w:t>
        <w:tab/>
        <w:t>s[Preßgesetzgebung]s</w:t>
      </w:r>
    </w:p>
    <w:p>
      <w:r>
        <w:t>43</w:t>
        <w:tab/>
        <w:t>1814 - 1832</w:t>
      </w:r>
    </w:p>
    <w:p>
      <w:r>
        <w:br/>
        <w:t>30</w:t>
        <w:tab/>
        <w:t>Nr. 8941</w:t>
      </w:r>
    </w:p>
    <w:p>
      <w:r>
        <w:t>31</w:t>
        <w:tab/>
        <w:t>AA I, Rep. 5, Nr. 294 adh.</w:t>
      </w:r>
    </w:p>
    <w:p>
      <w:r>
        <w:t>40</w:t>
        <w:tab/>
        <w:t>s[Preßgesetzgebung]s</w:t>
      </w:r>
    </w:p>
    <w:p>
      <w:r>
        <w:t>43</w:t>
        <w:tab/>
        <w:t>1814 - 1836</w:t>
      </w:r>
    </w:p>
    <w:p>
      <w:r>
        <w:br/>
        <w:t>30</w:t>
        <w:tab/>
        <w:t>Nr. 8942</w:t>
      </w:r>
    </w:p>
    <w:p>
      <w:r>
        <w:t>31</w:t>
        <w:tab/>
        <w:t>AA I, Rep. 4, Zensur, Nr. 1 (Rep. 9, F2bb)</w:t>
      </w:r>
    </w:p>
    <w:p>
      <w:r>
        <w:t>40</w:t>
        <w:tab/>
        <w:t>s[Zensur s[2{historisch-politische}r 1{Schrift}]sen]s durch den p[7{Wirklichen Geheimen Legationsrat} 1{Renfner}]p</w:t>
      </w:r>
    </w:p>
    <w:p>
      <w:r>
        <w:t>45</w:t>
        <w:tab/>
        <w:t>o. J.</w:t>
      </w:r>
    </w:p>
    <w:p>
      <w:r>
        <w:br/>
        <w:t>30</w:t>
        <w:tab/>
        <w:t>Nr. 8943</w:t>
      </w:r>
    </w:p>
    <w:p>
      <w:r>
        <w:t>31</w:t>
        <w:tab/>
        <w:t>AA I, Rep. 4, Zensur, Nr. 25, (Rep. 9, F2bb)</w:t>
      </w:r>
    </w:p>
    <w:p>
      <w:r>
        <w:t>40</w:t>
        <w:tab/>
        <w:t>Anschaffung und Übersendung der in o[Paris]o und o[London]o erscheinenden s[2{politische}n 1{Flugschrift}]sen durch die o[preußisch]oen diplomatischen Vertretungen</w:t>
      </w:r>
    </w:p>
    <w:p>
      <w:r>
        <w:t>43</w:t>
        <w:tab/>
        <w:t>03.1817 - 05.1817</w:t>
      </w:r>
    </w:p>
    <w:p>
      <w:r>
        <w:br/>
        <w:t>30</w:t>
        <w:tab/>
        <w:t>Nr. 8944-8966</w:t>
      </w:r>
    </w:p>
    <w:p>
      <w:r>
        <w:t>31</w:t>
        <w:tab/>
        <w:t>AA III Rep. 18 IX Nr. 2 (Rep. 10. 79)</w:t>
      </w:r>
    </w:p>
    <w:p>
      <w:r>
        <w:t>40</w:t>
        <w:tab/>
        <w:t>Maßnahmen hinsichtlich s[Zensur]s, s[Büchernachdruck]s und Beschränkung der s[Preßfreiheit]s, Bd. 1 - 23</w:t>
      </w:r>
    </w:p>
    <w:p>
      <w:r>
        <w:t>43</w:t>
        <w:tab/>
        <w:t>1817 - 1873</w:t>
      </w:r>
    </w:p>
    <w:p>
      <w:r>
        <w:br/>
        <w:t>30</w:t>
        <w:tab/>
        <w:t>Nr. 8966/1</w:t>
      </w:r>
    </w:p>
    <w:p>
      <w:r>
        <w:t>31</w:t>
        <w:tab/>
        <w:t>AA III Rep. 18</w:t>
      </w:r>
    </w:p>
    <w:p>
      <w:r>
        <w:t>40</w:t>
        <w:tab/>
        <w:t>Gesetzesentwürfe und Maßnahmen hinsichtlich des s[Büchernachdruck]ss</w:t>
      </w:r>
    </w:p>
    <w:p>
      <w:r>
        <w:t>43</w:t>
        <w:tab/>
        <w:t>05.1836 - 03.1838</w:t>
      </w:r>
    </w:p>
    <w:p>
      <w:r>
        <w:br/>
        <w:t>30</w:t>
        <w:tab/>
        <w:t>Nr. 8967</w:t>
      </w:r>
    </w:p>
    <w:p>
      <w:r>
        <w:t>31</w:t>
        <w:tab/>
        <w:t>AA I Rep. 4 Zensur Nr. 53 (Rep. 9 F2bb)</w:t>
      </w:r>
    </w:p>
    <w:p>
      <w:r>
        <w:t>40</w:t>
        <w:tab/>
        <w:t>s[Verbot der Ein- und Durchfuhr ausländischer &lt;Zeitungen&gt;]s, besonders o[englisch]oer, o[französisch]oer und o[niederländisch]oer Zeitungen nach o[Preußen]o. Maßnahmen gegen die Verbreitung der Lehre von p[St. Simon]p</w:t>
      </w:r>
    </w:p>
    <w:p>
      <w:r>
        <w:t>43</w:t>
        <w:tab/>
        <w:t>1819 - 1834</w:t>
      </w:r>
    </w:p>
    <w:p>
      <w:r>
        <w:br/>
        <w:t>30</w:t>
        <w:tab/>
        <w:t>Nr. 8968</w:t>
      </w:r>
    </w:p>
    <w:p>
      <w:r>
        <w:t>31</w:t>
        <w:tab/>
        <w:t>AA I Rep. 4 Zensur Nr. 59 (Rep. 9 F2bb)</w:t>
      </w:r>
    </w:p>
    <w:p>
      <w:r>
        <w:t>40</w:t>
        <w:tab/>
        <w:t>s[Zensurakten]s für z[1820]z</w:t>
      </w:r>
    </w:p>
    <w:p>
      <w:r>
        <w:t>43</w:t>
        <w:tab/>
        <w:t>12.1819 - 12.1820</w:t>
      </w:r>
    </w:p>
    <w:p>
      <w:r>
        <w:br/>
        <w:t>30</w:t>
        <w:tab/>
        <w:t>Nr. 8969</w:t>
      </w:r>
    </w:p>
    <w:p>
      <w:r>
        <w:t>31</w:t>
        <w:tab/>
        <w:t>AA I Rep. 4 Zensur Nr. 59 (Rep. 9 F2bb)</w:t>
      </w:r>
    </w:p>
    <w:p>
      <w:r>
        <w:t>40</w:t>
        <w:tab/>
        <w:t>s[Zensurakten]s für z[1821 -1822]z</w:t>
      </w:r>
    </w:p>
    <w:p>
      <w:r>
        <w:t>43</w:t>
        <w:tab/>
        <w:t>01.1821 - 12.1822</w:t>
      </w:r>
    </w:p>
    <w:p>
      <w:r>
        <w:br/>
        <w:t>30</w:t>
        <w:tab/>
        <w:t>Nr. 8970</w:t>
      </w:r>
    </w:p>
    <w:p>
      <w:r>
        <w:t>31</w:t>
        <w:tab/>
        <w:t>AA I Rep. 4 Zensur Nr. 59 (Rep. 9 F2bb)</w:t>
      </w:r>
    </w:p>
    <w:p>
      <w:r>
        <w:t>40</w:t>
        <w:tab/>
        <w:t>s[Zensurakten]s für z[1823]z</w:t>
      </w:r>
    </w:p>
    <w:p>
      <w:r>
        <w:t>43</w:t>
        <w:tab/>
        <w:t>01.1823 - 03.1823</w:t>
      </w:r>
    </w:p>
    <w:p>
      <w:r>
        <w:br/>
        <w:t>30</w:t>
        <w:tab/>
        <w:t>Nr. 8971</w:t>
      </w:r>
    </w:p>
    <w:p>
      <w:r>
        <w:t>31</w:t>
        <w:tab/>
        <w:t xml:space="preserve">AA III Nr. 5 </w:t>
      </w:r>
    </w:p>
    <w:p>
      <w:r>
        <w:t>40</w:t>
        <w:tab/>
        <w:t>Insertionen in s[2{o[preußisch]oe}n 1{Zeitung}]sen für ausländische Gesandtschaften</w:t>
      </w:r>
    </w:p>
    <w:p>
      <w:r>
        <w:t>43</w:t>
        <w:tab/>
        <w:t>1820 - 1857</w:t>
      </w:r>
    </w:p>
    <w:p>
      <w:r>
        <w:br/>
        <w:t>30</w:t>
        <w:tab/>
        <w:t>Nr. 8972</w:t>
      </w:r>
    </w:p>
    <w:p>
      <w:r>
        <w:t>31</w:t>
        <w:tab/>
        <w:t>AA I Rep. 4 Zensur Nr.181 (Rep. 9 F2bb)</w:t>
      </w:r>
    </w:p>
    <w:p>
      <w:r>
        <w:t>40</w:t>
        <w:tab/>
        <w:t>Beschwerden ausländischer Regierungen über Äußerungen in s[1{Schrift}en, die 2{von o[preußisch]oen Staatsangehörigen verfaßt, verlegt oder gedruckt}]s wurden</w:t>
      </w:r>
    </w:p>
    <w:p>
      <w:r>
        <w:t>43</w:t>
        <w:tab/>
        <w:t>1822 - 1830</w:t>
      </w:r>
    </w:p>
    <w:p>
      <w:r>
        <w:br/>
        <w:t>30</w:t>
        <w:tab/>
        <w:t>Nr. 8973</w:t>
      </w:r>
    </w:p>
    <w:p>
      <w:r>
        <w:t>31</w:t>
        <w:tab/>
        <w:t>AA I Rep. 4 Zensur Nr.59 (Rep. 9 F2bb)</w:t>
      </w:r>
    </w:p>
    <w:p>
      <w:r>
        <w:t>40</w:t>
        <w:tab/>
        <w:t>Verfügungen und Anschreiben an p[7{Regierungsrat, &lt;Zensor&gt;} 1{Naudé}]p in seiner Eigenschaft als s[Zensor]s</w:t>
      </w:r>
    </w:p>
    <w:p>
      <w:r>
        <w:t>43</w:t>
        <w:tab/>
        <w:t>1823 - 1828</w:t>
      </w:r>
    </w:p>
    <w:p>
      <w:r>
        <w:br/>
        <w:t>30</w:t>
        <w:tab/>
        <w:t>Nr. 8974</w:t>
      </w:r>
    </w:p>
    <w:p>
      <w:r>
        <w:t>31</w:t>
        <w:tab/>
        <w:t>AA I Rep. 4 Zensur Nr.146 (Rep. 9 F2bb)</w:t>
      </w:r>
    </w:p>
    <w:p>
      <w:r>
        <w:t>40</w:t>
        <w:tab/>
        <w:t>Einrichtung eines s[Oberzensurkollegium]ss</w:t>
      </w:r>
    </w:p>
    <w:p>
      <w:r>
        <w:t>43</w:t>
        <w:tab/>
        <w:t>1825 - 1833 ; 1843</w:t>
      </w:r>
    </w:p>
    <w:p>
      <w:r>
        <w:br/>
        <w:t>30</w:t>
        <w:tab/>
        <w:t>Nr. 8975</w:t>
      </w:r>
    </w:p>
    <w:p>
      <w:r>
        <w:t>31</w:t>
        <w:tab/>
        <w:t>AA III Presse Nr. 3</w:t>
      </w:r>
    </w:p>
    <w:p>
      <w:r>
        <w:t>40</w:t>
        <w:tab/>
        <w:t>s[Pressegesetzgebung im Ausland]s</w:t>
      </w:r>
    </w:p>
    <w:p>
      <w:r>
        <w:t>43</w:t>
        <w:tab/>
        <w:t>1829 - 1881</w:t>
      </w:r>
    </w:p>
    <w:p>
      <w:r>
        <w:br/>
        <w:t>30</w:t>
        <w:tab/>
        <w:t>Nr. 8976 - 8990</w:t>
      </w:r>
    </w:p>
    <w:p>
      <w:r>
        <w:t>31</w:t>
        <w:tab/>
        <w:t>AA  I Rep. 5 Nr. 220</w:t>
      </w:r>
    </w:p>
    <w:p>
      <w:r>
        <w:t>40</w:t>
        <w:tab/>
        <w:t>Maßnahmen zur Unterdrückung der s[Presse in o[Deutschland]o]s, Bd. 1 - 15</w:t>
      </w:r>
    </w:p>
    <w:p>
      <w:r>
        <w:t>43</w:t>
        <w:tab/>
        <w:t>1830 - 1847</w:t>
      </w:r>
    </w:p>
    <w:p>
      <w:r>
        <w:br/>
        <w:t>30</w:t>
        <w:tab/>
        <w:t>Nr. 8991 - 8994</w:t>
      </w:r>
    </w:p>
    <w:p>
      <w:r>
        <w:t>31</w:t>
        <w:tab/>
        <w:t>AA I Rep. 4 Zensur Nr.185 (Rep. 9 F2bb)</w:t>
      </w:r>
    </w:p>
    <w:p>
      <w:r>
        <w:t>40</w:t>
        <w:tab/>
        <w:t>Die vom p[3{Graf}en 1{Maltzan}]p eingereichte Übersicht über die in o[Süddeutschland]o erscheinenden s[Zeitung]sen, s[Zeitschrift]sen, s[Flugblätter]s und s[Flugschrift]sen sowie über die in Süddeutschland erscheinenden, besonders aus o[Frankreich]o eingeführten s[2{revolutionäre}n 1{Schrift}]sen, Bd. 1 - 4</w:t>
      </w:r>
    </w:p>
    <w:p>
      <w:r>
        <w:t>43</w:t>
        <w:tab/>
        <w:t>1830 - 1845</w:t>
      </w:r>
    </w:p>
    <w:p>
      <w:r>
        <w:br/>
        <w:t>30</w:t>
        <w:tab/>
        <w:t>Nr. 8995 - 8996</w:t>
      </w:r>
    </w:p>
    <w:p>
      <w:r>
        <w:t>31</w:t>
        <w:tab/>
        <w:t>AA I Rep. 4 Zensur Nr. 206 (Rep. 9 F2bb)</w:t>
      </w:r>
    </w:p>
    <w:p>
      <w:r>
        <w:t>40</w:t>
        <w:tab/>
        <w:t>s[Zeitung]sen und s[Tagesblätter]s o[Norddeutschland]os, Bd. 1 - 2</w:t>
      </w:r>
    </w:p>
    <w:p>
      <w:r>
        <w:t>43</w:t>
        <w:tab/>
        <w:t>1831 - 1850</w:t>
      </w:r>
    </w:p>
    <w:p>
      <w:r>
        <w:br/>
        <w:t>30</w:t>
        <w:tab/>
        <w:t>Nr. 8997 - 9008</w:t>
      </w:r>
    </w:p>
    <w:p>
      <w:r>
        <w:t>31</w:t>
        <w:tab/>
        <w:t>AA I Rep. 4 Zensur Nr. 196 (Rep. 9 F2bb)</w:t>
      </w:r>
    </w:p>
    <w:p>
      <w:r>
        <w:t>40</w:t>
        <w:tab/>
        <w:t>s[2{Verbotene} 1{Bücher}]s aus dem In- und Ausland. Die neuen s[Zensurmaßnahmen gegen die im Ausland erscheinenden s[2{politische}n 1{Schrift}]sen]s, Bd. 1 - 12</w:t>
      </w:r>
    </w:p>
    <w:p>
      <w:r>
        <w:t>43</w:t>
        <w:tab/>
        <w:t>1831 - 1852</w:t>
      </w:r>
    </w:p>
    <w:p>
      <w:r>
        <w:br/>
        <w:t>30</w:t>
        <w:tab/>
        <w:t>Nr. 9009</w:t>
      </w:r>
    </w:p>
    <w:p>
      <w:r>
        <w:t>31</w:t>
        <w:tab/>
        <w:t>AA III Presse Nr. 4</w:t>
      </w:r>
    </w:p>
    <w:p>
      <w:r>
        <w:t>40</w:t>
        <w:tab/>
        <w:t>s[2{Verbotene} 1{Bücher}]s, s[Zeitschrift]sen und Bilder des In- und Auslandes</w:t>
      </w:r>
    </w:p>
    <w:p>
      <w:r>
        <w:t>43</w:t>
        <w:tab/>
        <w:t>1853 - 1865</w:t>
      </w:r>
    </w:p>
    <w:p>
      <w:r>
        <w:br/>
        <w:t>30</w:t>
        <w:tab/>
        <w:t>Nr. 9010</w:t>
      </w:r>
    </w:p>
    <w:p>
      <w:r>
        <w:t>31</w:t>
        <w:tab/>
        <w:t>AA I Rep. 4 Zensur Nr. 208 (Rep. 9 F2bb)</w:t>
      </w:r>
    </w:p>
    <w:p>
      <w:r>
        <w:t>40</w:t>
        <w:tab/>
        <w:t>Befugnisse der nach dem s[Zensurreglement]s zur gemeinsamen s[Beaufsichtigung der s[2{periodische}n 1{Presse}]s]s verpflichteten Ministerien</w:t>
      </w:r>
    </w:p>
    <w:p>
      <w:r>
        <w:t>43</w:t>
        <w:tab/>
        <w:t>1831 - 1834</w:t>
      </w:r>
    </w:p>
    <w:p>
      <w:r>
        <w:br/>
        <w:t>30</w:t>
        <w:tab/>
        <w:t>Nr. 9011</w:t>
      </w:r>
    </w:p>
    <w:p>
      <w:r>
        <w:t>31</w:t>
        <w:tab/>
        <w:t>AA I Rep. 4 Zensur Nr. 212 (Rep. 9 F2bb)</w:t>
      </w:r>
    </w:p>
    <w:p>
      <w:r>
        <w:t>40</w:t>
        <w:tab/>
        <w:t>s[Zensurgesetzgebung]s in den o[1{deutsche}n 2{Bundesstaaten}]o</w:t>
      </w:r>
    </w:p>
    <w:p>
      <w:r>
        <w:t>43</w:t>
        <w:tab/>
        <w:t>1833 - 1868</w:t>
      </w:r>
    </w:p>
    <w:p>
      <w:r>
        <w:br/>
        <w:t>30</w:t>
        <w:tab/>
        <w:t>Nr. 9012 - 9015</w:t>
      </w:r>
    </w:p>
    <w:p>
      <w:r>
        <w:t>31</w:t>
        <w:tab/>
        <w:t>AA I Rep. 4 Zensur Nr. 214 (Rep. 9 F2bb)</w:t>
      </w:r>
    </w:p>
    <w:p>
      <w:r>
        <w:t>40</w:t>
        <w:tab/>
        <w:t>Änderung des s[Zensurwesens in o[Preußen]o]s, besonders Reorganisation des s[Oberzensurkollegium]ss, Bd. 1 - 4</w:t>
      </w:r>
    </w:p>
    <w:p>
      <w:r>
        <w:t>43</w:t>
        <w:tab/>
        <w:t>1832 - 1846</w:t>
      </w:r>
    </w:p>
    <w:p>
      <w:r>
        <w:br/>
        <w:t>30</w:t>
        <w:tab/>
        <w:t>Nr. 9016</w:t>
      </w:r>
    </w:p>
    <w:p>
      <w:r>
        <w:t>31</w:t>
        <w:tab/>
        <w:t>AA ZB Varia</w:t>
      </w:r>
    </w:p>
    <w:p>
      <w:r>
        <w:t>40</w:t>
        <w:tab/>
        <w:t>Denkschriften zur Organisation des s[Zensurwesen]ss</w:t>
      </w:r>
    </w:p>
    <w:p>
      <w:r>
        <w:t>43</w:t>
        <w:tab/>
        <w:t>03.1836</w:t>
      </w:r>
    </w:p>
    <w:p>
      <w:r>
        <w:br/>
        <w:t>30</w:t>
        <w:tab/>
        <w:t>Nr. 9017</w:t>
      </w:r>
    </w:p>
    <w:p>
      <w:r>
        <w:t>31</w:t>
        <w:tab/>
        <w:t>AA I Rep. 4 Zensur zu Nr. 214 (Rep. 9 F2bb)</w:t>
      </w:r>
    </w:p>
    <w:p>
      <w:r>
        <w:t>40</w:t>
        <w:tab/>
        <w:t>Formelle Handhabung des s[Zensurwesen]ss und die Reorganisation des s[Oberzensurkollegium]ss</w:t>
      </w:r>
    </w:p>
    <w:p>
      <w:r>
        <w:t>41</w:t>
        <w:tab/>
        <w:t>Bemerkungen: Kommissionsakten der Bevollmächtigten der drei s[Zensurministerien]s</w:t>
      </w:r>
    </w:p>
    <w:p>
      <w:r>
        <w:t>43</w:t>
        <w:tab/>
        <w:t>11.1837 - 04.1838</w:t>
      </w:r>
    </w:p>
    <w:p>
      <w:r>
        <w:br/>
        <w:t>30</w:t>
        <w:tab/>
        <w:t>Nr. 9018-9019</w:t>
      </w:r>
    </w:p>
    <w:p>
      <w:r>
        <w:t>31</w:t>
        <w:tab/>
        <w:t>AA III Rep. 18 IX Nr. 42</w:t>
      </w:r>
    </w:p>
    <w:p>
      <w:r>
        <w:t>40</w:t>
        <w:tab/>
        <w:t>Maßnahmen gegen die Einführung s[2{revolutionäre}r 1{Druckschrift}]sen aus dem Ausland und der in o[Frankreich]o s[1{nachgedruckte}n 2{Werke}]s in die o[1{deutsche}n 2{Bundesstaaten}]o, Bd. 1 - 2</w:t>
      </w:r>
    </w:p>
    <w:p>
      <w:r>
        <w:t>43</w:t>
        <w:tab/>
        <w:t>1834 - 1840</w:t>
      </w:r>
    </w:p>
    <w:p>
      <w:r>
        <w:br/>
        <w:t>30</w:t>
        <w:tab/>
        <w:t>Nr. 9020-9025</w:t>
      </w:r>
    </w:p>
    <w:p>
      <w:r>
        <w:t>31</w:t>
        <w:tab/>
        <w:t>AA  I Rep. 5 Nr. 244a</w:t>
      </w:r>
    </w:p>
    <w:p>
      <w:r>
        <w:t>40</w:t>
        <w:tab/>
        <w:t>Ausführung der s[2{Beschlüsse der o[Wien]oer Ministerialkonferenz} über das 1{Zensurwesen}]s, Bd. 1 - 6</w:t>
      </w:r>
    </w:p>
    <w:p>
      <w:r>
        <w:t>43</w:t>
        <w:tab/>
        <w:t>1834 - 1848</w:t>
      </w:r>
    </w:p>
    <w:p>
      <w:r>
        <w:br/>
        <w:t>30</w:t>
        <w:tab/>
        <w:t>Nr. 9026</w:t>
      </w:r>
    </w:p>
    <w:p>
      <w:r>
        <w:t>31</w:t>
        <w:tab/>
        <w:t>AA  I Rep. 5 Nr. 244b</w:t>
      </w:r>
    </w:p>
    <w:p>
      <w:r>
        <w:t>40</w:t>
        <w:tab/>
        <w:t>Vereinbarungen mit deutschen Regierungen über die s[Einschränkung des Vertriebs der außerhalb des o[1{deutsche&lt;s&gt;}n 1{Bundesgebiet}]os erschienenen s[2{politische}n 1{Zeitschrift}]sen]s</w:t>
      </w:r>
    </w:p>
    <w:p>
      <w:r>
        <w:t>43</w:t>
        <w:tab/>
        <w:t>02.1836 - 04.1837</w:t>
      </w:r>
    </w:p>
    <w:p>
      <w:r>
        <w:br/>
        <w:t>30</w:t>
        <w:tab/>
        <w:t>Nr. 9027 - 9029</w:t>
      </w:r>
    </w:p>
    <w:p>
      <w:r>
        <w:t>31</w:t>
        <w:tab/>
        <w:t>AA I Rep. 4 Zensur Nr. 223 (Rep. 9 F2bb)</w:t>
      </w:r>
    </w:p>
    <w:p>
      <w:r>
        <w:t>40</w:t>
        <w:tab/>
        <w:t>Korrespondenz mit den inneren Ministerien und den Oberpräsidenten über die in s[2{ausländische}n 1{Zeitung}]sen erscheinenden Artikel gegen die k[preußische Regierung]k, Bd. 1 - 3</w:t>
      </w:r>
    </w:p>
    <w:p>
      <w:r>
        <w:t>43</w:t>
        <w:tab/>
        <w:t>1839 - 1849</w:t>
      </w:r>
    </w:p>
    <w:p>
      <w:r>
        <w:br/>
        <w:t>30</w:t>
        <w:tab/>
        <w:t>Nr. 9030</w:t>
      </w:r>
    </w:p>
    <w:p>
      <w:r>
        <w:t>31</w:t>
        <w:tab/>
        <w:t>AA I Rep. 4 Zensur Nr. 222 (Rep. 9 F2bb)</w:t>
      </w:r>
    </w:p>
    <w:p>
      <w:r>
        <w:t>40</w:t>
        <w:tab/>
        <w:t>Korrespondenz mit den inneren Ministerien und den Oberpräsidenten über die in s[2{ausländische}n 1{Zeitung}]sen erscheinenden Artikel gegen die k[preußische Regierung]k</w:t>
      </w:r>
    </w:p>
    <w:p>
      <w:r>
        <w:t>43</w:t>
        <w:tab/>
        <w:t>1839 - 1842</w:t>
      </w:r>
    </w:p>
    <w:p>
      <w:r>
        <w:br/>
        <w:t>30</w:t>
        <w:tab/>
        <w:t>Nr. 9031</w:t>
      </w:r>
    </w:p>
    <w:p>
      <w:r>
        <w:t>31</w:t>
        <w:tab/>
        <w:t>AA  I Rep. 5 Nr. 284</w:t>
      </w:r>
    </w:p>
    <w:p>
      <w:r>
        <w:t>40</w:t>
        <w:tab/>
        <w:t>s[Zensur]s der Bundesbehörde bei der Herausgabe von Plänen und s[Schriften über Angelegenheiten des &lt;Deutschen&gt; Bundes]s</w:t>
      </w:r>
    </w:p>
    <w:p>
      <w:r>
        <w:t>43</w:t>
        <w:tab/>
        <w:t>1841 ; 1844</w:t>
      </w:r>
    </w:p>
    <w:p>
      <w:r>
        <w:br/>
        <w:t>30</w:t>
        <w:tab/>
        <w:t>Nr. 9032 - 9033</w:t>
      </w:r>
    </w:p>
    <w:p>
      <w:r>
        <w:t>31</w:t>
        <w:tab/>
        <w:t>AA I Rep. 4 Zensur Nr. 229 (Rep. 9 F2bb)</w:t>
      </w:r>
    </w:p>
    <w:p>
      <w:r>
        <w:t>40</w:t>
        <w:tab/>
        <w:t>s[Beaufsichtigung der s[2{o[preußisch]oe}n und der 3{&lt;und&gt; ausländische}n 1{Presse}]s]s, Bd. 1 - 2</w:t>
      </w:r>
    </w:p>
    <w:p>
      <w:r>
        <w:t>43</w:t>
        <w:tab/>
        <w:t>1843 - 1846</w:t>
      </w:r>
    </w:p>
    <w:p>
      <w:r>
        <w:br/>
        <w:t>30</w:t>
        <w:tab/>
        <w:t>Nr. 9037</w:t>
      </w:r>
    </w:p>
    <w:p>
      <w:r>
        <w:t>31</w:t>
        <w:tab/>
        <w:t>AA I Rep. 4 Zensur Nr. 233 (Rep. 9 F2bb)</w:t>
      </w:r>
    </w:p>
    <w:p>
      <w:r>
        <w:t>40</w:t>
        <w:tab/>
        <w:t>Bekämpfung der Angriffe der s[2{ausländische}n 1{Presse}]s gegen die k[preußische Regierung]k durch die k[preußischen Gesandte]kn</w:t>
      </w:r>
    </w:p>
    <w:p>
      <w:r>
        <w:t>43</w:t>
        <w:tab/>
        <w:t>03.1844 - 08.1844</w:t>
      </w:r>
    </w:p>
    <w:p>
      <w:r>
        <w:br/>
        <w:t>30</w:t>
        <w:tab/>
        <w:t>Nr. 9038-9039</w:t>
      </w:r>
    </w:p>
    <w:p>
      <w:r>
        <w:t>31</w:t>
        <w:tab/>
        <w:t>AA I Rep. 4 Zensur Nr. 239 (Rep. 9 F2bb)</w:t>
      </w:r>
    </w:p>
    <w:p>
      <w:r>
        <w:t>40</w:t>
        <w:tab/>
        <w:t>Verhandlungen über eine Verbesserung der s[Bundespreßgesetzgebung]s, Bd. 1 - 2</w:t>
      </w:r>
    </w:p>
    <w:p>
      <w:r>
        <w:t>43</w:t>
        <w:tab/>
        <w:t>1844 - 1848</w:t>
      </w:r>
    </w:p>
    <w:p>
      <w:r>
        <w:br/>
        <w:t>30</w:t>
        <w:tab/>
        <w:t>Nr. 9040</w:t>
      </w:r>
    </w:p>
    <w:p>
      <w:r>
        <w:t>31</w:t>
        <w:tab/>
        <w:t>AA III Presse Nr. 1a</w:t>
      </w:r>
    </w:p>
    <w:p>
      <w:r>
        <w:t>40</w:t>
        <w:tab/>
        <w:t>s[2{o[Preußisch]oes} 1{Pressegesetz}]s. s[2{Petitionen} über 1{Pressefreiheit}]s</w:t>
      </w:r>
    </w:p>
    <w:p>
      <w:r>
        <w:t>43</w:t>
        <w:tab/>
        <w:t>06.1845 - 05.1847</w:t>
      </w:r>
    </w:p>
    <w:p>
      <w:r>
        <w:br/>
        <w:t>30</w:t>
        <w:tab/>
        <w:t>Nr. 9041</w:t>
      </w:r>
    </w:p>
    <w:p>
      <w:r>
        <w:t>31</w:t>
        <w:tab/>
        <w:t>AA I Rep. 4 Zensur Nr. 242 (Rep. 9 F2bb)</w:t>
      </w:r>
    </w:p>
    <w:p>
      <w:r>
        <w:t>40</w:t>
        <w:tab/>
        <w:t>Einsetzung eines s[Oberzensurgericht]ss</w:t>
      </w:r>
    </w:p>
    <w:p>
      <w:r>
        <w:t>43</w:t>
        <w:tab/>
        <w:t>06.1846 - 02.1847</w:t>
      </w:r>
    </w:p>
    <w:p>
      <w:r>
        <w:br/>
        <w:t>30</w:t>
        <w:tab/>
        <w:t>Nr. 9042</w:t>
      </w:r>
    </w:p>
    <w:p>
      <w:r>
        <w:t>31</w:t>
        <w:tab/>
        <w:t>AA III Presse Nr. 34</w:t>
      </w:r>
    </w:p>
    <w:p>
      <w:r>
        <w:t>40</w:t>
        <w:tab/>
        <w:t>s[Presse in o[Süddeutschland]o]s, Bd. 1</w:t>
      </w:r>
    </w:p>
    <w:p>
      <w:r>
        <w:t>43</w:t>
        <w:tab/>
        <w:t>1846 - 1867</w:t>
      </w:r>
    </w:p>
    <w:p>
      <w:r>
        <w:br/>
        <w:t>30</w:t>
        <w:tab/>
        <w:t>Nr. 9043</w:t>
      </w:r>
    </w:p>
    <w:p>
      <w:r>
        <w:t>31</w:t>
        <w:tab/>
        <w:t>AA III Presse Nr. 34</w:t>
      </w:r>
    </w:p>
    <w:p>
      <w:r>
        <w:t>40</w:t>
        <w:tab/>
        <w:t>s[Presse in o[Süddeutschland]o]s, Bd. 2</w:t>
      </w:r>
    </w:p>
    <w:p>
      <w:r>
        <w:t>43</w:t>
        <w:tab/>
        <w:t>1903 - 1907</w:t>
      </w:r>
    </w:p>
    <w:p>
      <w:r>
        <w:br/>
        <w:t>30</w:t>
        <w:tab/>
        <w:t>Nr. 9044 - 9046</w:t>
      </w:r>
    </w:p>
    <w:p>
      <w:r>
        <w:t>31</w:t>
        <w:tab/>
        <w:t>AA  I Rep. 5 Nr. 294</w:t>
      </w:r>
    </w:p>
    <w:p>
      <w:r>
        <w:t>40</w:t>
        <w:tab/>
        <w:t>Vorschläge o[Preußen]os beim Bund zur s[Zensur der s[2{deutsche}n 1{Presse}]s]s, Bd. 1 - 3</w:t>
      </w:r>
    </w:p>
    <w:p>
      <w:r>
        <w:t>43</w:t>
        <w:tab/>
        <w:t>1847 - 1848</w:t>
      </w:r>
    </w:p>
    <w:p>
      <w:r>
        <w:br/>
        <w:t>30</w:t>
        <w:tab/>
        <w:t>Nr. 9047</w:t>
      </w:r>
    </w:p>
    <w:p>
      <w:r>
        <w:t>31</w:t>
        <w:tab/>
        <w:t>AA III Rep. 14 Nachrichten Gen. Nr. 79</w:t>
      </w:r>
    </w:p>
    <w:p>
      <w:r>
        <w:t>40</w:t>
        <w:tab/>
        <w:t>Nachrichten hinsichtlich der Bestimmungen in den konstitutinellen Staaten über den Zwang zur Aufnahme von Artikeln in die s[Intelligenzblätter]s vor ihrer Veröffentlichung in anderen s[Zeitung]sen</w:t>
      </w:r>
    </w:p>
    <w:p>
      <w:r>
        <w:t>43</w:t>
        <w:tab/>
        <w:t>1848 - 1867 ; 1868</w:t>
      </w:r>
    </w:p>
    <w:p>
      <w:r>
        <w:br/>
        <w:t>30</w:t>
        <w:tab/>
        <w:t>Nr. 9048</w:t>
      </w:r>
    </w:p>
    <w:p>
      <w:r>
        <w:t>31</w:t>
        <w:tab/>
        <w:t>AA III Rep. 14 Nachrichten Gen. Nr. 80</w:t>
      </w:r>
    </w:p>
    <w:p>
      <w:r>
        <w:t>40</w:t>
        <w:tab/>
        <w:t>Mitteilungen des p[7{Generalkonsul}s 8{von} 1{Richthofen}]p aus dem k[Literarischen Kabinett des Staatsministeriums]k</w:t>
      </w:r>
    </w:p>
    <w:p>
      <w:r>
        <w:t>43</w:t>
        <w:tab/>
        <w:t>12.1848 - 02.1849</w:t>
      </w:r>
    </w:p>
    <w:p>
      <w:r>
        <w:br/>
        <w:t>30</w:t>
        <w:tab/>
        <w:t>Nr. 9049</w:t>
      </w:r>
    </w:p>
    <w:p>
      <w:r>
        <w:t>31</w:t>
        <w:tab/>
        <w:t>AA I Rep. 7 Nr. 28</w:t>
      </w:r>
    </w:p>
    <w:p>
      <w:r>
        <w:t>40</w:t>
        <w:tab/>
        <w:t>s[Preßgesetz für o[Deutschland]o]s</w:t>
      </w:r>
    </w:p>
    <w:p>
      <w:r>
        <w:t>43</w:t>
        <w:tab/>
        <w:t>10.1848 - 10.1849</w:t>
      </w:r>
    </w:p>
    <w:p>
      <w:r>
        <w:br/>
        <w:t>30</w:t>
        <w:tab/>
        <w:t>Nr. 9050</w:t>
      </w:r>
    </w:p>
    <w:p>
      <w:r>
        <w:t>31</w:t>
        <w:tab/>
        <w:t>AA III Presse Nr. 33</w:t>
      </w:r>
    </w:p>
    <w:p>
      <w:r>
        <w:t>40</w:t>
        <w:tab/>
        <w:t>s[Presse in o[Norddeutschland]o]s, Bd. 1</w:t>
      </w:r>
    </w:p>
    <w:p>
      <w:r>
        <w:t>43</w:t>
        <w:tab/>
        <w:t>1852 - 1883</w:t>
      </w:r>
    </w:p>
    <w:p>
      <w:r>
        <w:br/>
        <w:t>30</w:t>
        <w:tab/>
        <w:t>Nr. 9051</w:t>
      </w:r>
    </w:p>
    <w:p>
      <w:r>
        <w:t>31</w:t>
        <w:tab/>
        <w:t>AA III Presse Nr. 33</w:t>
      </w:r>
    </w:p>
    <w:p>
      <w:r>
        <w:t>40</w:t>
        <w:tab/>
        <w:t>s[Presse in o[Norddeutschland]o]s, Bd. 2</w:t>
      </w:r>
    </w:p>
    <w:p>
      <w:r>
        <w:t>43</w:t>
        <w:tab/>
        <w:t>1891 - 1911</w:t>
      </w:r>
    </w:p>
    <w:p>
      <w:r>
        <w:br/>
        <w:t>30</w:t>
        <w:tab/>
        <w:t>Nr. 9052-9053</w:t>
      </w:r>
    </w:p>
    <w:p>
      <w:r>
        <w:t>31</w:t>
        <w:tab/>
        <w:t>AA I Rep. 4 Zensur Nr. 249 (Rep. 9 F2bb)</w:t>
      </w:r>
    </w:p>
    <w:p>
      <w:r>
        <w:t>40</w:t>
        <w:tab/>
        <w:t>s[Zentralstelle für s[Preßangelegenheit]sen]s, Bd. 1 - 2</w:t>
      </w:r>
    </w:p>
    <w:p>
      <w:r>
        <w:t>43</w:t>
        <w:tab/>
        <w:t>1854 - 1875</w:t>
      </w:r>
    </w:p>
    <w:p>
      <w:r>
        <w:br/>
        <w:t>30</w:t>
        <w:tab/>
        <w:t>Nr. 9054</w:t>
      </w:r>
    </w:p>
    <w:p>
      <w:r>
        <w:t>31</w:t>
        <w:tab/>
        <w:t>AA I Rep. 4 Zensur Nr. 252 (Rep. 9 F2bb)</w:t>
      </w:r>
    </w:p>
    <w:p>
      <w:r>
        <w:t>40</w:t>
        <w:tab/>
        <w:t>Anstellung von p[4{Professor} 2{Max} 1{Duncker}]p zur Beeinflussung der s[2{politische}n 1{Tagespresse}]s in o[Preußen]o</w:t>
      </w:r>
    </w:p>
    <w:p>
      <w:r>
        <w:t>43</w:t>
        <w:tab/>
        <w:t>04.1859 - 05.1859</w:t>
      </w:r>
    </w:p>
    <w:p>
      <w:r>
        <w:br/>
        <w:t>30</w:t>
        <w:tab/>
        <w:t>Nr. 9055</w:t>
      </w:r>
    </w:p>
    <w:p>
      <w:r>
        <w:t>31</w:t>
        <w:tab/>
        <w:t>AA I Rep. 4 Zensur Nr. 254 (Rep. 9 F2bb)</w:t>
      </w:r>
    </w:p>
    <w:p>
      <w:r>
        <w:t>40</w:t>
        <w:tab/>
        <w:t>Beschäftigung von p[2{Hugo} 1{Jensen}]p zur Beeinflussung der s[2{politische}n 1{Tagespresse}]s im o[preußisch]oen Interesse</w:t>
      </w:r>
    </w:p>
    <w:p>
      <w:r>
        <w:t>43</w:t>
        <w:tab/>
        <w:t>10.1862 - 11.1862</w:t>
      </w:r>
    </w:p>
    <w:p>
      <w:r>
        <w:br/>
        <w:t>30</w:t>
        <w:tab/>
        <w:t>Nr. 9056</w:t>
      </w:r>
    </w:p>
    <w:p>
      <w:r>
        <w:t>31</w:t>
        <w:tab/>
        <w:t>AA I Rep. 4 Zensur Nr. 275 (Rep. 9 F2bb)</w:t>
      </w:r>
    </w:p>
    <w:p>
      <w:r>
        <w:t>40</w:t>
        <w:tab/>
        <w:t>Die s[Presse in den o[1{deutsche}n 2{Bundesstaaten}]o]s mit Ausnahme von o[Bayern]o, o[Württemberg]o, o[Baden]o, o[Hamburg]o, o[Hessen]o, o[Sachsen]o und o[Preußen]o</w:t>
      </w:r>
    </w:p>
    <w:p>
      <w:r>
        <w:t>43</w:t>
        <w:tab/>
        <w:t>1866 - 1882</w:t>
      </w:r>
    </w:p>
    <w:p>
      <w:r>
        <w:br/>
        <w:t>30</w:t>
        <w:tab/>
        <w:t>Nr. 9057</w:t>
      </w:r>
    </w:p>
    <w:p>
      <w:r>
        <w:t>31</w:t>
        <w:tab/>
        <w:t>AA I Rep. 4 Zensur Nr. 110 (Rep. 9 F2bb)</w:t>
      </w:r>
    </w:p>
    <w:p>
      <w:r>
        <w:t>40</w:t>
        <w:tab/>
        <w:t>Die t[Staatszeitung]t und die im k[Staatskanzleramt]k darüber geführten Verhandlungen</w:t>
      </w:r>
    </w:p>
    <w:p>
      <w:r>
        <w:t>43</w:t>
        <w:tab/>
        <w:t>1818 - 1823</w:t>
      </w:r>
    </w:p>
    <w:p>
      <w:r>
        <w:br/>
        <w:t>30</w:t>
        <w:tab/>
        <w:t>Nr. 9058</w:t>
      </w:r>
    </w:p>
    <w:p>
      <w:r>
        <w:t>31</w:t>
        <w:tab/>
        <w:t>AA I Rep. 4 Zensur Nr. 62 (Rep. 9 F2bb)</w:t>
      </w:r>
    </w:p>
    <w:p>
      <w:r>
        <w:t>40</w:t>
        <w:tab/>
        <w:t>Beschwerde der k[1{o[spanisch]oen Gesandtschaft} 2{in o[Berlin]o}]k gegen einen Artikel in der t[Staatszeitung]t über die Konstitution der Cortes</w:t>
      </w:r>
    </w:p>
    <w:p>
      <w:r>
        <w:t>43</w:t>
        <w:tab/>
        <w:t>06.1820 - 07.1820</w:t>
      </w:r>
    </w:p>
    <w:p>
      <w:r>
        <w:br/>
        <w:t>30</w:t>
        <w:tab/>
        <w:t>Nr. 9059-9063</w:t>
      </w:r>
    </w:p>
    <w:p>
      <w:r>
        <w:t>31</w:t>
        <w:tab/>
        <w:t>AA I Rep. 4 Zensur Nr. 109</w:t>
      </w:r>
    </w:p>
    <w:p>
      <w:r>
        <w:t>40</w:t>
        <w:tab/>
        <w:t>s[Aufsicht des k[Ministeriums der auswärtigen Angelegenheiten]k über die t[Staatszeitung]t]s, Bd. 1 - 5</w:t>
      </w:r>
    </w:p>
    <w:p>
      <w:r>
        <w:t>43</w:t>
        <w:tab/>
        <w:t>1823 - 1843</w:t>
      </w:r>
    </w:p>
    <w:p>
      <w:r>
        <w:br/>
        <w:t>30</w:t>
        <w:tab/>
        <w:t>Nr. 9064</w:t>
      </w:r>
    </w:p>
    <w:p>
      <w:r>
        <w:t>31</w:t>
        <w:tab/>
        <w:t>AA I Rep. 4 Zensur Nr. 176 (Rep. 9 F2bb)</w:t>
      </w:r>
    </w:p>
    <w:p>
      <w:r>
        <w:t>40</w:t>
        <w:tab/>
        <w:t>Gründung eines s[2{öffentliche&lt;r&gt;}n 1{Anzeiger}]ss und seine Verbindung mit der t[Staatszeitung]t</w:t>
      </w:r>
    </w:p>
    <w:p>
      <w:r>
        <w:t>43</w:t>
        <w:tab/>
        <w:t>1828 - 1836</w:t>
      </w:r>
    </w:p>
    <w:p>
      <w:r>
        <w:br/>
        <w:t>30</w:t>
        <w:tab/>
        <w:t>Nr. 9065</w:t>
      </w:r>
    </w:p>
    <w:p>
      <w:r>
        <w:t>31</w:t>
        <w:tab/>
        <w:t>AA I Rep.4 Gen. Nr. 232 (Rep.9F2a1)</w:t>
      </w:r>
    </w:p>
    <w:p>
      <w:r>
        <w:t>40</w:t>
        <w:tab/>
        <w:t>Gesuch des p[Pilegaard]p um Aufnahme eines von ihm verfaßten Artikels in die t[Staatszeitung]t</w:t>
      </w:r>
    </w:p>
    <w:p>
      <w:r>
        <w:t>43</w:t>
        <w:tab/>
        <w:t>11.1830 - 04.1832</w:t>
      </w:r>
    </w:p>
    <w:p>
      <w:r>
        <w:br/>
        <w:t>30</w:t>
        <w:tab/>
        <w:t>Nr. 9066 - 9068</w:t>
      </w:r>
    </w:p>
    <w:p>
      <w:r>
        <w:t>31</w:t>
        <w:tab/>
        <w:t>AA I Rep. 4 Zensur Nr. 218</w:t>
      </w:r>
    </w:p>
    <w:p>
      <w:r>
        <w:t>40</w:t>
        <w:tab/>
        <w:t>Reorganisation der t[Staatszeitung]t, Bd. 1 - 3</w:t>
      </w:r>
    </w:p>
    <w:p>
      <w:r>
        <w:t>43</w:t>
        <w:tab/>
        <w:t>1837 - 1844</w:t>
      </w:r>
    </w:p>
    <w:p>
      <w:r>
        <w:br/>
        <w:t>30</w:t>
        <w:tab/>
        <w:t>Nr. 9069</w:t>
      </w:r>
    </w:p>
    <w:p>
      <w:r>
        <w:t>31</w:t>
        <w:tab/>
        <w:t>AA I Rep. 4 Zensur Nr. 219 (Rep. 9 F2bb)</w:t>
      </w:r>
    </w:p>
    <w:p>
      <w:r>
        <w:t>40</w:t>
        <w:tab/>
        <w:t>Reorganisation der t[Staatszeitung]t</w:t>
      </w:r>
    </w:p>
    <w:p>
      <w:r>
        <w:t>41</w:t>
        <w:tab/>
        <w:t>Handakten des p[7{Geheimen Legationsrat}es 1{Philipsborn}]p</w:t>
      </w:r>
    </w:p>
    <w:p>
      <w:r>
        <w:t>43</w:t>
        <w:tab/>
        <w:t>03.1838 - 12.1839</w:t>
      </w:r>
    </w:p>
    <w:p>
      <w:r>
        <w:br/>
        <w:t>30</w:t>
        <w:tab/>
        <w:t>Nr. 9070</w:t>
      </w:r>
    </w:p>
    <w:p>
      <w:r>
        <w:t>31</w:t>
        <w:tab/>
        <w:t>AA I Rep. 4 Zensur Nr. 237 (Rep. 9 F2bb)</w:t>
      </w:r>
    </w:p>
    <w:p>
      <w:r>
        <w:t>40</w:t>
        <w:tab/>
        <w:t>s[Zensur]s der amtlichen Meldungen in der t[Allgemeinen Preußischen Zeitung]t</w:t>
      </w:r>
    </w:p>
    <w:p>
      <w:r>
        <w:t>43</w:t>
        <w:tab/>
        <w:t>1842 - 1851</w:t>
      </w:r>
    </w:p>
    <w:p>
      <w:r>
        <w:br/>
        <w:t>30</w:t>
        <w:tab/>
        <w:t>Nr. 9071</w:t>
      </w:r>
    </w:p>
    <w:p>
      <w:r>
        <w:t>31</w:t>
        <w:tab/>
        <w:t>AA I Rep. 4 Zensur Nr. 231 (Rep. 9 F2bb)</w:t>
      </w:r>
    </w:p>
    <w:p>
      <w:r>
        <w:t>40</w:t>
        <w:tab/>
        <w:t>t[Allgemeine Preußische Zeitung]t</w:t>
      </w:r>
    </w:p>
    <w:p>
      <w:r>
        <w:t>43</w:t>
        <w:tab/>
        <w:t>1843 - 1848</w:t>
      </w:r>
    </w:p>
    <w:p>
      <w:r>
        <w:br/>
        <w:t>30</w:t>
        <w:tab/>
        <w:t>Nr. 9072-9073</w:t>
      </w:r>
    </w:p>
    <w:p>
      <w:r>
        <w:t>31</w:t>
        <w:tab/>
        <w:t>AA I Rep. 4 Zensur Nr. 244 (Rep. 9 F2bb)</w:t>
      </w:r>
    </w:p>
    <w:p>
      <w:r>
        <w:t>40</w:t>
        <w:tab/>
        <w:t>t[Preußischer Staatsanzeiger]t, Bd. 1 - 2</w:t>
      </w:r>
    </w:p>
    <w:p>
      <w:r>
        <w:t>43</w:t>
        <w:tab/>
        <w:t>1848 - 1874</w:t>
      </w:r>
    </w:p>
    <w:p>
      <w:r>
        <w:br/>
        <w:t>30</w:t>
        <w:tab/>
        <w:t>Nr. 9074</w:t>
      </w:r>
    </w:p>
    <w:p>
      <w:r>
        <w:t>31</w:t>
        <w:tab/>
        <w:t>Rep. 9 F 2a1 Fasc. 24 Kurmark BB</w:t>
      </w:r>
    </w:p>
    <w:p>
      <w:r>
        <w:t>40</w:t>
        <w:tab/>
        <w:t>s[Zensur]s der s[2{o[Berlin]oer} 1{Zeitung}]sen</w:t>
      </w:r>
    </w:p>
    <w:p>
      <w:r>
        <w:t>43</w:t>
        <w:tab/>
        <w:t>04.1809 - 12.1809</w:t>
      </w:r>
    </w:p>
    <w:p>
      <w:r>
        <w:br/>
        <w:t>30</w:t>
        <w:tab/>
        <w:t>Nr. 9075</w:t>
      </w:r>
    </w:p>
    <w:p>
      <w:r>
        <w:t>31</w:t>
        <w:tab/>
        <w:t>Rep. 9 F 2a1 Kurmark BB</w:t>
      </w:r>
    </w:p>
    <w:p>
      <w:r>
        <w:t>40</w:t>
        <w:tab/>
        <w:t>Beschwerde des p[5{Buchdrucker}s 1{Hayn}]p über die s[2{Verweigerung der Veröffentlichung} seiner 1{Bücheranzeige}]sn in s[2{o[Berlin]oer} 1{Zeitung}]sen</w:t>
      </w:r>
    </w:p>
    <w:p>
      <w:r>
        <w:t>43</w:t>
        <w:tab/>
        <w:t>09.1809 - 11.1809</w:t>
      </w:r>
    </w:p>
    <w:p>
      <w:r>
        <w:br/>
        <w:t>30</w:t>
        <w:tab/>
        <w:t>Nr. 9076</w:t>
      </w:r>
    </w:p>
    <w:p>
      <w:r>
        <w:t>31</w:t>
        <w:tab/>
        <w:t>Rep. 9 F 2a1 Fasc. 25 Kurmark</w:t>
      </w:r>
    </w:p>
    <w:p>
      <w:r>
        <w:t>40</w:t>
        <w:tab/>
        <w:t>s[Zensur]s der Meldungszettel</w:t>
      </w:r>
    </w:p>
    <w:p>
      <w:r>
        <w:t>43</w:t>
        <w:tab/>
        <w:t>01.1810</w:t>
      </w:r>
    </w:p>
    <w:p>
      <w:r>
        <w:br/>
        <w:t>30</w:t>
        <w:tab/>
        <w:t>Nr. 9077</w:t>
      </w:r>
    </w:p>
    <w:p>
      <w:r>
        <w:t>31</w:t>
        <w:tab/>
        <w:t>Rep. 9 F 2a1 Fasc. 28 Kurmark Varia 155</w:t>
      </w:r>
    </w:p>
    <w:p>
      <w:r>
        <w:t>40</w:t>
        <w:tab/>
        <w:t>Entbindung p[Himly]ps von der o[Berlin]oer s[Zeitungszensur]s</w:t>
      </w:r>
    </w:p>
    <w:p>
      <w:r>
        <w:t>43</w:t>
        <w:tab/>
        <w:t>03.1811</w:t>
      </w:r>
    </w:p>
    <w:p>
      <w:r>
        <w:br/>
        <w:t>30</w:t>
        <w:tab/>
        <w:t>Nr. 9078</w:t>
      </w:r>
    </w:p>
    <w:p>
      <w:r>
        <w:t>31</w:t>
        <w:tab/>
        <w:t>Rep. 9 F 2a1 Nr. 23 Kurmark</w:t>
      </w:r>
    </w:p>
    <w:p>
      <w:r>
        <w:t>40</w:t>
        <w:tab/>
        <w:t>Anzeigen in s[2{o[Berlin]oer} 1{Zeitung}]sen. Einzelfälle</w:t>
      </w:r>
    </w:p>
    <w:p>
      <w:r>
        <w:t>43</w:t>
        <w:tab/>
        <w:t>02.1812 - 10.1812</w:t>
      </w:r>
    </w:p>
    <w:p>
      <w:r>
        <w:br/>
        <w:t>30</w:t>
        <w:tab/>
        <w:t>Nr. 9079</w:t>
      </w:r>
    </w:p>
    <w:p>
      <w:r>
        <w:t>31</w:t>
        <w:tab/>
        <w:t>AA I Rep. 4 Zensur Nr. 2 (Rep. 9 F2bb)</w:t>
      </w:r>
    </w:p>
    <w:p>
      <w:r>
        <w:t>40</w:t>
        <w:tab/>
        <w:t>s[Zensur]s der s[2{o[Berlin]oer} 1{Zeitung}]sen und des s[Zeitungswesen]ss</w:t>
      </w:r>
    </w:p>
    <w:p>
      <w:r>
        <w:t>43</w:t>
        <w:tab/>
        <w:t>09.1814 - 10.1815</w:t>
      </w:r>
    </w:p>
    <w:p>
      <w:r>
        <w:br/>
        <w:t>30</w:t>
        <w:tab/>
        <w:t>Nr. 9080</w:t>
      </w:r>
    </w:p>
    <w:p>
      <w:r>
        <w:t>31</w:t>
        <w:tab/>
        <w:t>AA I Rep. 4 Zensur Nr. 20 (Rep. 9 F2bb)</w:t>
      </w:r>
    </w:p>
    <w:p>
      <w:r>
        <w:t>40</w:t>
        <w:tab/>
        <w:t>Angriffe der s[2{o[Berlin]oer} 1{Zeitung}]sen gegen die Stände in o[Thüringen]o</w:t>
      </w:r>
    </w:p>
    <w:p>
      <w:r>
        <w:t>43</w:t>
        <w:tab/>
        <w:t>11.1816 - 03.1817</w:t>
      </w:r>
    </w:p>
    <w:p>
      <w:r>
        <w:br/>
        <w:t>30</w:t>
        <w:tab/>
        <w:t>Nr. 9081</w:t>
      </w:r>
    </w:p>
    <w:p>
      <w:r>
        <w:t>31</w:t>
        <w:tab/>
        <w:t>AA I Rep. 4 Zensur Nr. 43 (Rep. 9 F2bb)</w:t>
      </w:r>
    </w:p>
    <w:p>
      <w:r>
        <w:t>40</w:t>
        <w:tab/>
        <w:t>Beschwerden o[Hessen-Kassel]os gegen o[Neuwied]oer und s[2{o[Berlin]oer} 1{Zeitung}]sen</w:t>
      </w:r>
    </w:p>
    <w:p>
      <w:r>
        <w:t>43</w:t>
        <w:tab/>
        <w:t>03.1819 - 05.1819</w:t>
      </w:r>
    </w:p>
    <w:p>
      <w:r>
        <w:br/>
        <w:t>30</w:t>
        <w:tab/>
        <w:t>Nr. 9082</w:t>
      </w:r>
    </w:p>
    <w:p>
      <w:r>
        <w:t>31</w:t>
        <w:tab/>
        <w:t>AA I Rep. 4 Zensur Nr. 54 (Rep. 9 F2bb)</w:t>
      </w:r>
    </w:p>
    <w:p>
      <w:r>
        <w:t>40</w:t>
        <w:tab/>
        <w:t>Beschwerden o[Hessen-Kassel]os gegen die s[2{o[Berlin]oer} 1{Zeitung}]sen</w:t>
      </w:r>
    </w:p>
    <w:p>
      <w:r>
        <w:t>43</w:t>
        <w:tab/>
        <w:t>03.1820</w:t>
      </w:r>
    </w:p>
    <w:p>
      <w:r>
        <w:br/>
        <w:t>30</w:t>
        <w:tab/>
        <w:t>Nr. 9083 - 9090</w:t>
      </w:r>
    </w:p>
    <w:p>
      <w:r>
        <w:t>31</w:t>
        <w:tab/>
        <w:t>AA I Rep. 4 Zensur Nr. 60 (Rep. 9 F2bb)</w:t>
      </w:r>
    </w:p>
    <w:p>
      <w:r>
        <w:t>40</w:t>
        <w:tab/>
        <w:t>s[Presse in o[Berlin]o]s, Bd. 1 - 8</w:t>
      </w:r>
    </w:p>
    <w:p>
      <w:r>
        <w:t>43</w:t>
        <w:tab/>
        <w:t>1820 - 1856</w:t>
      </w:r>
    </w:p>
    <w:p>
      <w:r>
        <w:br/>
        <w:t>30</w:t>
        <w:tab/>
        <w:t>Nr. 9091</w:t>
      </w:r>
    </w:p>
    <w:p>
      <w:r>
        <w:t>31</w:t>
        <w:tab/>
        <w:t>AA I Rep. 4 Zensur Nr. 60 (Rep. 9 F2bb)</w:t>
      </w:r>
    </w:p>
    <w:p>
      <w:r>
        <w:t>40</w:t>
        <w:tab/>
        <w:t>s[Presse in o[Berlin]o]s, Bd. 10</w:t>
      </w:r>
    </w:p>
    <w:p>
      <w:r>
        <w:t>43</w:t>
        <w:tab/>
        <w:t>1863 - 1871</w:t>
      </w:r>
    </w:p>
    <w:p>
      <w:r>
        <w:br/>
        <w:t>30</w:t>
        <w:tab/>
        <w:t>Nr. 9092 - 9093</w:t>
      </w:r>
    </w:p>
    <w:p>
      <w:r>
        <w:t>31</w:t>
        <w:tab/>
        <w:t>AA III Sektion III Presse Nr. 10</w:t>
      </w:r>
    </w:p>
    <w:p>
      <w:r>
        <w:t>40</w:t>
        <w:tab/>
        <w:t>s[Presse in o[Berlin]o]s, Bd. 1 - 2</w:t>
      </w:r>
    </w:p>
    <w:p>
      <w:r>
        <w:t>43</w:t>
        <w:tab/>
        <w:t>1856 - 1871</w:t>
      </w:r>
    </w:p>
    <w:p>
      <w:r>
        <w:br/>
        <w:t>30</w:t>
        <w:tab/>
        <w:t>Nr. 9094</w:t>
      </w:r>
    </w:p>
    <w:p>
      <w:r>
        <w:t>31</w:t>
        <w:tab/>
        <w:t>Rep. 9 F 2a1 Fasc. 27 Nr. 23 Kurmark</w:t>
      </w:r>
    </w:p>
    <w:p>
      <w:r>
        <w:t>40</w:t>
        <w:tab/>
        <w:t>s[Zensur]s der s[Zeitung]sen, s[Zeitschrift]sen und s[Flugschrift]sen in den o[&lt;Preußische&gt; Provinzen]o, Bd. 1</w:t>
      </w:r>
    </w:p>
    <w:p>
      <w:r>
        <w:t>43</w:t>
        <w:tab/>
        <w:t>1810 - 1812</w:t>
      </w:r>
    </w:p>
    <w:p>
      <w:r>
        <w:br/>
        <w:t>30</w:t>
        <w:tab/>
        <w:t>Nr. 9095</w:t>
      </w:r>
    </w:p>
    <w:p>
      <w:r>
        <w:t>31</w:t>
        <w:tab/>
        <w:t>Rep. 9 F 2a1 Fasc. 29 Nr. 23 Kurmark Varia</w:t>
      </w:r>
    </w:p>
    <w:p>
      <w:r>
        <w:t>40</w:t>
        <w:tab/>
        <w:t>s[Zensur]s der s[Zeitung]sen, s[Zeitschrift]sen und s[Flugschrift]sen in den o[&lt;Preußische&gt; Provinzen]o, Bd. 2</w:t>
      </w:r>
    </w:p>
    <w:p>
      <w:r>
        <w:t>43</w:t>
        <w:tab/>
        <w:t>1812 - 1816</w:t>
      </w:r>
    </w:p>
    <w:p>
      <w:r>
        <w:br/>
        <w:t>30</w:t>
        <w:tab/>
        <w:t>Nr. 9096</w:t>
      </w:r>
    </w:p>
    <w:p>
      <w:r>
        <w:t>31</w:t>
        <w:tab/>
        <w:t>AA I Rep. 4 Zensur Nr. 274 (Rep. 9 F2bb)</w:t>
      </w:r>
    </w:p>
    <w:p>
      <w:r>
        <w:t>40</w:t>
        <w:tab/>
        <w:t>s[Presse in o[Preußen]o]s mit Ausnahme von o[Berlin]o und o[Frankfurt]o</w:t>
      </w:r>
    </w:p>
    <w:p>
      <w:r>
        <w:t>43</w:t>
        <w:tab/>
        <w:t>1866 - 1882</w:t>
      </w:r>
    </w:p>
    <w:p>
      <w:r>
        <w:br/>
        <w:t>30</w:t>
        <w:tab/>
        <w:t>Nr. 9097</w:t>
      </w:r>
    </w:p>
    <w:p>
      <w:r>
        <w:t>31</w:t>
        <w:tab/>
        <w:t>AA I Rep. 4 Zensur Nr. 211 (Rep. 9 F2bb)</w:t>
      </w:r>
    </w:p>
    <w:p>
      <w:r>
        <w:t>40</w:t>
        <w:tab/>
        <w:t>s[Zeitschriften &lt;Provinz Brandenburg&gt;]s und s[Flugschriften in der o[2{Provinz} 1{Brandenburg}]o]s. s[Zensurverwaltung in der Provinz Brandenburg]s</w:t>
      </w:r>
    </w:p>
    <w:p>
      <w:r>
        <w:t>43</w:t>
        <w:tab/>
        <w:t>1832 - 1841</w:t>
      </w:r>
    </w:p>
    <w:p>
      <w:r>
        <w:br/>
        <w:t>30</w:t>
        <w:tab/>
        <w:t>Nr. 9098</w:t>
      </w:r>
    </w:p>
    <w:p>
      <w:r>
        <w:t>31</w:t>
        <w:tab/>
        <w:t>AA III Sektion III Presse Nr. 44</w:t>
      </w:r>
    </w:p>
    <w:p>
      <w:r>
        <w:t>40</w:t>
        <w:tab/>
        <w:t>s[Presse in der o[2{Provinz} 1{Brandenburg}]o]s</w:t>
      </w:r>
    </w:p>
    <w:p>
      <w:r>
        <w:t>43</w:t>
        <w:tab/>
        <w:t>1842 - 1864</w:t>
      </w:r>
    </w:p>
    <w:p>
      <w:r>
        <w:br/>
        <w:t>30</w:t>
        <w:tab/>
        <w:t>Nr. 9099 - 9100</w:t>
      </w:r>
    </w:p>
    <w:p>
      <w:r>
        <w:t>31</w:t>
        <w:tab/>
        <w:t>AA III Sektion III Presse Nr. 41</w:t>
      </w:r>
    </w:p>
    <w:p>
      <w:r>
        <w:t>40</w:t>
        <w:tab/>
        <w:t>s[Presse in o[Pommern]o]s, Bd. 1 - 2</w:t>
      </w:r>
    </w:p>
    <w:p>
      <w:r>
        <w:t>43</w:t>
        <w:tab/>
        <w:t>1831 - 1843 ; 1892 ; 1894</w:t>
      </w:r>
    </w:p>
    <w:p>
      <w:r>
        <w:br/>
        <w:t>30</w:t>
        <w:tab/>
        <w:t>Nr. 9101</w:t>
      </w:r>
    </w:p>
    <w:p>
      <w:r>
        <w:t>31</w:t>
        <w:tab/>
        <w:t>AA I Rep. 4 Zensur Nr. 69 (Rep. 9 F2bb)</w:t>
      </w:r>
    </w:p>
    <w:p>
      <w:r>
        <w:t>40</w:t>
        <w:tab/>
        <w:t>s[2{o[Posen]oer} 1{&lt;Zeitung&gt;}]s und s[2{o[Breslau]oer} 1{Zeitung}]sen</w:t>
      </w:r>
    </w:p>
    <w:p>
      <w:r>
        <w:t>43</w:t>
        <w:tab/>
        <w:t>1820 - 1823</w:t>
      </w:r>
    </w:p>
    <w:p>
      <w:r>
        <w:br/>
        <w:t>30</w:t>
        <w:tab/>
        <w:t>Nr. 9102</w:t>
      </w:r>
    </w:p>
    <w:p>
      <w:r>
        <w:t>31</w:t>
        <w:tab/>
        <w:t>AA I Rep. 4 Zensur Nr. 192 (Rep. 9 F2bb)</w:t>
      </w:r>
    </w:p>
    <w:p>
      <w:r>
        <w:t>40</w:t>
        <w:tab/>
        <w:t>s[Zensur]s von s[Zeitung]sen und s[Flugschrift]sen in o[Posen]o</w:t>
      </w:r>
    </w:p>
    <w:p>
      <w:r>
        <w:t>43</w:t>
        <w:tab/>
        <w:t>1831 - 1845</w:t>
      </w:r>
    </w:p>
    <w:p>
      <w:r>
        <w:br/>
        <w:t>30</w:t>
        <w:tab/>
        <w:t>Nr. 9103 - 9104</w:t>
      </w:r>
    </w:p>
    <w:p>
      <w:r>
        <w:t>31</w:t>
        <w:tab/>
        <w:t>AA III Sektion III Presse Nr. 42</w:t>
      </w:r>
    </w:p>
    <w:p>
      <w:r>
        <w:t>40</w:t>
        <w:tab/>
        <w:t>o[Polnisch]oe und deutsche s[1{Presse} in den o[2{Provinz}en 1{Posen}]o]s und s[1{&lt;Presse&gt;} o[2{&lt;Provinz&gt;}en 1{Preußen}]o]s, Bd. 1 - 2</w:t>
      </w:r>
    </w:p>
    <w:p>
      <w:r>
        <w:t>43</w:t>
        <w:tab/>
        <w:t>1843 - 1856 ; 1864 - 1906</w:t>
      </w:r>
    </w:p>
    <w:p>
      <w:r>
        <w:br/>
        <w:t>30</w:t>
        <w:tab/>
        <w:t>Nr. 9105</w:t>
      </w:r>
    </w:p>
    <w:p>
      <w:r>
        <w:t>31</w:t>
        <w:tab/>
        <w:t>Rep. 7 Nr. 192</w:t>
      </w:r>
    </w:p>
    <w:p>
      <w:r>
        <w:t>40</w:t>
        <w:tab/>
        <w:t>s[1{Zeitung}en 2{&lt;Königsberg&gt;}]s und s[1{Flugschrift}en in 2{o[Königsberg]o}]s</w:t>
      </w:r>
    </w:p>
    <w:p>
      <w:r>
        <w:t>43</w:t>
        <w:tab/>
        <w:t>1807 - 1815</w:t>
      </w:r>
    </w:p>
    <w:p>
      <w:r>
        <w:br/>
        <w:t>30</w:t>
        <w:tab/>
        <w:t>Nr. 9106 - 9107</w:t>
      </w:r>
    </w:p>
    <w:p>
      <w:r>
        <w:t>31</w:t>
        <w:tab/>
        <w:t>AA I Rep. 4 Zensur Nr. 193 (Rep. 9 F2bb)</w:t>
      </w:r>
    </w:p>
    <w:p>
      <w:r>
        <w:t>40</w:t>
        <w:tab/>
        <w:t>s[Zensur]s von s[Zeitungen &lt;in Ostpreußen und Westpreußen&gt;]s und s[Zeitschriften in o[Ostpreußen]o und o[Westpreußen]o]s, Bd. 1 - 2</w:t>
      </w:r>
    </w:p>
    <w:p>
      <w:r>
        <w:t>43</w:t>
        <w:tab/>
        <w:t>1830 - 1842</w:t>
      </w:r>
    </w:p>
    <w:p>
      <w:r>
        <w:br/>
        <w:t>30</w:t>
        <w:tab/>
        <w:t>Nr. 9108 - 9111</w:t>
      </w:r>
    </w:p>
    <w:p>
      <w:r>
        <w:t>31</w:t>
        <w:tab/>
        <w:t>AA I Rep. 4 Zensur Nr. 173 (Rep. 9 F2bb)</w:t>
      </w:r>
    </w:p>
    <w:p>
      <w:r>
        <w:t>40</w:t>
        <w:tab/>
        <w:t>s[Zensurverwaltung in der o[Rheinprovinz]o]s, Bd. 1 - 4</w:t>
      </w:r>
    </w:p>
    <w:p>
      <w:r>
        <w:t>43</w:t>
        <w:tab/>
        <w:t>1828 - 1844</w:t>
      </w:r>
    </w:p>
    <w:p>
      <w:r>
        <w:br/>
        <w:t>30</w:t>
        <w:tab/>
        <w:t>Nr. 9112</w:t>
      </w:r>
    </w:p>
    <w:p>
      <w:r>
        <w:t>31</w:t>
        <w:tab/>
        <w:t>AA III Sektion III Presse Nr. 43</w:t>
      </w:r>
    </w:p>
    <w:p>
      <w:r>
        <w:t>40</w:t>
        <w:tab/>
        <w:t>s[Presse in der o[Rheinprovinz]o und in o[Westfalen]o]s, Bd. 1</w:t>
      </w:r>
    </w:p>
    <w:p>
      <w:r>
        <w:t>43</w:t>
        <w:tab/>
        <w:t>1844 - 1864</w:t>
      </w:r>
    </w:p>
    <w:p>
      <w:r>
        <w:br/>
        <w:t>30</w:t>
        <w:tab/>
        <w:t>Nr. 9113</w:t>
      </w:r>
    </w:p>
    <w:p>
      <w:r>
        <w:t>31</w:t>
        <w:tab/>
        <w:t>AA III Sektion III Presse Nr. 43</w:t>
      </w:r>
    </w:p>
    <w:p>
      <w:r>
        <w:t>40</w:t>
        <w:tab/>
        <w:t>s[Presse in der o[Rheinprovinz]o und in o[Westfalen]o]s, Bd. 2</w:t>
      </w:r>
    </w:p>
    <w:p>
      <w:r>
        <w:t>43</w:t>
        <w:tab/>
        <w:t>1865 - 1902</w:t>
      </w:r>
    </w:p>
    <w:p>
      <w:r>
        <w:br/>
        <w:t>30</w:t>
        <w:tab/>
        <w:t>Nr. 9114</w:t>
      </w:r>
    </w:p>
    <w:p>
      <w:r>
        <w:t>31</w:t>
        <w:tab/>
        <w:t>AA I Rep. 4 Zensur Nr. 200 (Rep. 9 F2bb)</w:t>
      </w:r>
    </w:p>
    <w:p>
      <w:r>
        <w:t>40</w:t>
        <w:tab/>
        <w:t>s[Zensurverwaltung in der o[2{Provinz} 1{Sachsen}]o]s</w:t>
      </w:r>
    </w:p>
    <w:p>
      <w:r>
        <w:t>43</w:t>
        <w:tab/>
        <w:t>1831 - 1841</w:t>
      </w:r>
    </w:p>
    <w:p>
      <w:r>
        <w:br/>
        <w:t>30</w:t>
        <w:tab/>
        <w:t>Nr. 9115</w:t>
      </w:r>
    </w:p>
    <w:p>
      <w:r>
        <w:t>31</w:t>
        <w:tab/>
        <w:t>AA III Sektion III Presse Nr. 48</w:t>
      </w:r>
    </w:p>
    <w:p>
      <w:r>
        <w:t>40</w:t>
        <w:tab/>
        <w:t>s[Presse in der o[2{Provinz} 1{Sachsen}]o]s</w:t>
      </w:r>
    </w:p>
    <w:p>
      <w:r>
        <w:t>43</w:t>
        <w:tab/>
        <w:t>1842 - 1861</w:t>
      </w:r>
    </w:p>
    <w:p>
      <w:r>
        <w:br/>
        <w:t>30</w:t>
        <w:tab/>
        <w:t>Nr. 9116 - 9117</w:t>
      </w:r>
    </w:p>
    <w:p>
      <w:r>
        <w:t>31</w:t>
        <w:tab/>
        <w:t>AA I Rep. 4 Zensur Nr. 181 (Rep. 9 F2bb)</w:t>
      </w:r>
    </w:p>
    <w:p>
      <w:r>
        <w:t>40</w:t>
        <w:tab/>
        <w:t>s[Zeitungen &lt;in Schlesien&gt;]s und s[2{politisch}e 1{Schrift}]sen sowie s[Zensurverwaltung in o[Schlesien]o]s, Bd. 1 - 2</w:t>
      </w:r>
    </w:p>
    <w:p>
      <w:r>
        <w:t>43</w:t>
        <w:tab/>
        <w:t>1829 - 1841</w:t>
      </w:r>
    </w:p>
    <w:p>
      <w:r>
        <w:br/>
        <w:t>30</w:t>
        <w:tab/>
        <w:t>Nr. 9118</w:t>
      </w:r>
    </w:p>
    <w:p>
      <w:r>
        <w:t>31</w:t>
        <w:tab/>
        <w:t>AA III Sektion III Presse Nr. 49</w:t>
      </w:r>
    </w:p>
    <w:p>
      <w:r>
        <w:t>40</w:t>
        <w:tab/>
        <w:t>s[Presse in der o[2{Provinz} 1{Schlesien}]o]s</w:t>
      </w:r>
    </w:p>
    <w:p>
      <w:r>
        <w:t>43</w:t>
        <w:tab/>
        <w:t>1842 - 1866</w:t>
      </w:r>
    </w:p>
    <w:p>
      <w:r>
        <w:t>45</w:t>
        <w:tab/>
        <w:t>(1894)</w:t>
      </w:r>
    </w:p>
    <w:p>
      <w:r>
        <w:br/>
        <w:t>30</w:t>
        <w:tab/>
        <w:t>Nr. 9119</w:t>
      </w:r>
    </w:p>
    <w:p>
      <w:r>
        <w:t>31</w:t>
        <w:tab/>
        <w:t>AA I Rep. 1 Krakau Nr. 29 Rep. 9 28a3</w:t>
      </w:r>
    </w:p>
    <w:p>
      <w:r>
        <w:t>40</w:t>
        <w:tab/>
        <w:t>Vertrieb s[2{revolutionäre}r 1{Schrift}]sen von o[Breslau]o nach o[Krakau]o</w:t>
      </w:r>
    </w:p>
    <w:p>
      <w:r>
        <w:t>43</w:t>
        <w:tab/>
        <w:t>01.1836 - 03.1837</w:t>
      </w:r>
    </w:p>
    <w:p>
      <w:r>
        <w:br/>
        <w:t>30</w:t>
        <w:tab/>
        <w:t>Nr. 9120</w:t>
      </w:r>
    </w:p>
    <w:p>
      <w:r>
        <w:t>31</w:t>
        <w:tab/>
        <w:t>AA III Sektion III Schleswig-Holstein Milit. und Zivilverwaltungssachen Nr. 10 Rep. IV 257</w:t>
      </w:r>
    </w:p>
    <w:p>
      <w:r>
        <w:t>40</w:t>
        <w:tab/>
        <w:t>s[Presse in o[Schleswig-Holstein]o]s</w:t>
      </w:r>
    </w:p>
    <w:p>
      <w:r>
        <w:t>43</w:t>
        <w:tab/>
        <w:t>1865 - 1874</w:t>
      </w:r>
    </w:p>
    <w:p>
      <w:r>
        <w:br/>
        <w:t>30</w:t>
        <w:tab/>
        <w:t>Nr. 9121</w:t>
      </w:r>
    </w:p>
    <w:p>
      <w:r>
        <w:t>31</w:t>
        <w:tab/>
        <w:t>AA I Rep. 4 Zensur Nr. 195 (Rep. 9 F2bb)</w:t>
      </w:r>
    </w:p>
    <w:p>
      <w:r>
        <w:t>40</w:t>
        <w:tab/>
        <w:t>s[Zensurverwaltung in der o[2{Provinz} 1{Westfalen}]o]s</w:t>
      </w:r>
    </w:p>
    <w:p>
      <w:r>
        <w:t>43</w:t>
        <w:tab/>
        <w:t>1831 - 1844</w:t>
      </w:r>
    </w:p>
    <w:p>
      <w:r>
        <w:br/>
        <w:t>30</w:t>
        <w:tab/>
        <w:t>Nr. 9122 - 9123</w:t>
      </w:r>
    </w:p>
    <w:p>
      <w:r>
        <w:t>31</w:t>
        <w:tab/>
        <w:t>AA I Rep. 4 Zensur Nr. 225 (Rep. 9 F2bb)</w:t>
      </w:r>
    </w:p>
    <w:p>
      <w:r>
        <w:t>40</w:t>
        <w:tab/>
        <w:t>s[Zensurwesen in o[Baden]o]s, Bd. 1 - 2</w:t>
      </w:r>
    </w:p>
    <w:p>
      <w:r>
        <w:t>43</w:t>
        <w:tab/>
        <w:t>1840 - 1861</w:t>
      </w:r>
    </w:p>
    <w:p>
      <w:r>
        <w:br/>
        <w:t>30</w:t>
        <w:tab/>
        <w:t>Nr. 9124</w:t>
      </w:r>
    </w:p>
    <w:p>
      <w:r>
        <w:t>31</w:t>
        <w:tab/>
        <w:t>AA III Sektion III, Presse Nr. 34a</w:t>
      </w:r>
    </w:p>
    <w:p>
      <w:r>
        <w:t>40</w:t>
        <w:tab/>
        <w:t>Adresse aus o[Schlesien]o an die o[badisch]oe zweite Kammer aus Anlaß der Mathyschen Motion auf Herstellung der s[Pressefreiheit]s</w:t>
      </w:r>
    </w:p>
    <w:p>
      <w:r>
        <w:t>43</w:t>
        <w:tab/>
        <w:t>1844 - 1848</w:t>
      </w:r>
    </w:p>
    <w:p>
      <w:r>
        <w:br/>
        <w:t>30</w:t>
        <w:tab/>
        <w:t>Nr. 9125</w:t>
      </w:r>
    </w:p>
    <w:p>
      <w:r>
        <w:t>31</w:t>
        <w:tab/>
        <w:t>Presse Nr. 35</w:t>
      </w:r>
    </w:p>
    <w:p>
      <w:r>
        <w:t>40</w:t>
        <w:tab/>
        <w:t>s[Presse in o[Baden]o]s</w:t>
      </w:r>
    </w:p>
    <w:p>
      <w:r>
        <w:t>43</w:t>
        <w:tab/>
        <w:t>1866 - 1907</w:t>
      </w:r>
    </w:p>
    <w:p>
      <w:r>
        <w:br/>
        <w:t>30</w:t>
        <w:tab/>
        <w:t>Nr. 9126</w:t>
      </w:r>
    </w:p>
    <w:p>
      <w:r>
        <w:t>31</w:t>
        <w:tab/>
        <w:t>AA I Rep. 4 Zensur Nr. 38 (Rep. 9 F2bb)</w:t>
      </w:r>
    </w:p>
    <w:p>
      <w:r>
        <w:t>40</w:t>
        <w:tab/>
        <w:t>s[Zeitungen in o[Bayern]o]s. Angriffe der "t[Augsburger Allgemeinen Zeitung]t" gegen o[Preußen]o. "t[Nürnberger Korrespondent]t". t[2{Zeitschrift} "1{Rheinbayern}]t" in o[Zweibrücken]o. Die Zeit des p[4{Dr.} 1{Kürz} in 6{o[Augsburg]o}]p, Bd. 1</w:t>
      </w:r>
    </w:p>
    <w:p>
      <w:r>
        <w:t>43</w:t>
        <w:tab/>
        <w:t>1817 - 1836</w:t>
      </w:r>
    </w:p>
    <w:p>
      <w:r>
        <w:br/>
        <w:t>30</w:t>
        <w:tab/>
        <w:t>Nr. 9127 - 9130</w:t>
      </w:r>
    </w:p>
    <w:p>
      <w:r>
        <w:t>31</w:t>
        <w:tab/>
        <w:t>AA I Rep. 4 Zensur Nr. 38 (Rep. 9 F2bb)</w:t>
      </w:r>
    </w:p>
    <w:p>
      <w:r>
        <w:t>40</w:t>
        <w:tab/>
        <w:t>s[Presse in o[Bayern]o]s, Bd. 2 - 6</w:t>
      </w:r>
    </w:p>
    <w:p>
      <w:r>
        <w:t>43</w:t>
        <w:tab/>
        <w:t>1837 - 1868</w:t>
      </w:r>
    </w:p>
    <w:p>
      <w:r>
        <w:br/>
        <w:t>30</w:t>
        <w:tab/>
        <w:t>Nr. 9131 - 9132</w:t>
      </w:r>
    </w:p>
    <w:p>
      <w:r>
        <w:t>31</w:t>
        <w:tab/>
        <w:t>AA III Sektion III, Presse Nr. 36</w:t>
      </w:r>
    </w:p>
    <w:p>
      <w:r>
        <w:t>40</w:t>
        <w:tab/>
        <w:t>s[Presse in o[Bayern]o]s, Bd. 1 - 2</w:t>
      </w:r>
    </w:p>
    <w:p>
      <w:r>
        <w:t>43</w:t>
        <w:tab/>
        <w:t>1854 - 1868</w:t>
      </w:r>
    </w:p>
    <w:p>
      <w:r>
        <w:br/>
        <w:t>30</w:t>
        <w:tab/>
        <w:t>Nr. 9133</w:t>
      </w:r>
    </w:p>
    <w:p>
      <w:r>
        <w:t>31</w:t>
        <w:tab/>
        <w:t>Presse Nr. 36</w:t>
      </w:r>
    </w:p>
    <w:p>
      <w:r>
        <w:t>40</w:t>
        <w:tab/>
        <w:t>s[Presse in o[Bayern]o]s, Bd. 4</w:t>
      </w:r>
    </w:p>
    <w:p>
      <w:r>
        <w:t>43</w:t>
        <w:tab/>
        <w:t>1871 - 1908</w:t>
      </w:r>
    </w:p>
    <w:p>
      <w:r>
        <w:br/>
        <w:t>30</w:t>
        <w:tab/>
        <w:t>Nr. 9134</w:t>
      </w:r>
    </w:p>
    <w:p>
      <w:r>
        <w:t>31</w:t>
        <w:tab/>
        <w:t>AA I Rep. 4 Zensur Nr. 89 (Rep. 9 F2bb)</w:t>
      </w:r>
    </w:p>
    <w:p>
      <w:r>
        <w:t>40</w:t>
        <w:tab/>
        <w:t>s[Presse in o[Frankfurt/Main]o]s, Bd. 1</w:t>
      </w:r>
    </w:p>
    <w:p>
      <w:r>
        <w:t>43</w:t>
        <w:tab/>
        <w:t>1821 - 1848</w:t>
      </w:r>
    </w:p>
    <w:p>
      <w:r>
        <w:br/>
        <w:t>30</w:t>
        <w:tab/>
        <w:t>Nr. 9135 - 9136</w:t>
      </w:r>
    </w:p>
    <w:p>
      <w:r>
        <w:t>31</w:t>
        <w:tab/>
        <w:t>AA I Rep. 4 Zensur Nr. 89 (Rep. 9 F2bb)</w:t>
      </w:r>
    </w:p>
    <w:p>
      <w:r>
        <w:t>40</w:t>
        <w:tab/>
        <w:t>s[Presse in o[Frankfurt/Main]o]s, Bd. 2 und 5</w:t>
      </w:r>
    </w:p>
    <w:p>
      <w:r>
        <w:t>43</w:t>
        <w:tab/>
        <w:t>1848 - 1858 ; 1866 - 1877</w:t>
      </w:r>
    </w:p>
    <w:p>
      <w:r>
        <w:br/>
        <w:t>30</w:t>
        <w:tab/>
        <w:t>Nr. 9137 - 9138</w:t>
      </w:r>
    </w:p>
    <w:p>
      <w:r>
        <w:t>31</w:t>
        <w:tab/>
        <w:t>AA III Sektion III, Presse Nr. 37</w:t>
      </w:r>
    </w:p>
    <w:p>
      <w:r>
        <w:t>40</w:t>
        <w:tab/>
        <w:t>s[Presse in o[Frankfurt/Main]o]s, Bd. 1 - 2</w:t>
      </w:r>
    </w:p>
    <w:p>
      <w:r>
        <w:t>43</w:t>
        <w:tab/>
        <w:t>1858 - 1875</w:t>
      </w:r>
    </w:p>
    <w:p>
      <w:r>
        <w:br/>
        <w:t>30</w:t>
        <w:tab/>
        <w:t>Nr. 9139 - 9143</w:t>
      </w:r>
    </w:p>
    <w:p>
      <w:r>
        <w:t>31</w:t>
        <w:tab/>
        <w:t>AA I Rep. 4 Zensur Nr. 61 (Rep. 9 F2bb)</w:t>
      </w:r>
    </w:p>
    <w:p>
      <w:r>
        <w:t>40</w:t>
        <w:tab/>
        <w:t>s[Presse in o[Hamburg]o]s, Bd. 1 - 4 und 6</w:t>
      </w:r>
    </w:p>
    <w:p>
      <w:r>
        <w:t>43</w:t>
        <w:tab/>
        <w:t>1819 - 1855 ; 1865 - 1866</w:t>
      </w:r>
    </w:p>
    <w:p>
      <w:r>
        <w:br/>
        <w:t>30</w:t>
        <w:tab/>
        <w:t>Nr. 9144 - 9145</w:t>
      </w:r>
    </w:p>
    <w:p>
      <w:r>
        <w:t>31</w:t>
        <w:tab/>
        <w:t>AA III Sektion III, Presse Nr. 38</w:t>
      </w:r>
    </w:p>
    <w:p>
      <w:r>
        <w:t>40</w:t>
        <w:tab/>
        <w:t>s[Presse in o[Hamburg]o]s, Bd. 1 - 2</w:t>
      </w:r>
    </w:p>
    <w:p>
      <w:r>
        <w:t>43</w:t>
        <w:tab/>
        <w:t>1856 - 1912</w:t>
      </w:r>
    </w:p>
    <w:p>
      <w:r>
        <w:br/>
        <w:t>30</w:t>
        <w:tab/>
        <w:t>Nr. 9146 - 9147</w:t>
      </w:r>
    </w:p>
    <w:p>
      <w:r>
        <w:t>31</w:t>
        <w:tab/>
        <w:t>AA III Sektion III, Presse Nr. 39</w:t>
      </w:r>
    </w:p>
    <w:p>
      <w:r>
        <w:t>40</w:t>
        <w:tab/>
        <w:t>s[Presse in o[Hessen-Darmstadt]o]s, Bd. 1 - 2</w:t>
      </w:r>
    </w:p>
    <w:p>
      <w:r>
        <w:t>43</w:t>
        <w:tab/>
        <w:t>1818 - 1906</w:t>
      </w:r>
    </w:p>
    <w:p>
      <w:r>
        <w:br/>
        <w:t>30</w:t>
        <w:tab/>
        <w:t>Nr. 9148</w:t>
      </w:r>
    </w:p>
    <w:p>
      <w:r>
        <w:t>31</w:t>
        <w:tab/>
        <w:t>AA III Sektion III, Presse Nr. 40</w:t>
      </w:r>
    </w:p>
    <w:p>
      <w:r>
        <w:t>40</w:t>
        <w:tab/>
        <w:t>s[Presse in o[Hessen-Kassel]o]s</w:t>
      </w:r>
    </w:p>
    <w:p>
      <w:r>
        <w:t>43</w:t>
        <w:tab/>
        <w:t>1821 - 1863</w:t>
      </w:r>
    </w:p>
    <w:p>
      <w:r>
        <w:br/>
        <w:t>30</w:t>
        <w:tab/>
        <w:t>Nr. 9149</w:t>
      </w:r>
    </w:p>
    <w:p>
      <w:r>
        <w:t>31</w:t>
        <w:tab/>
        <w:t>Rep. 41 Nr. 5</w:t>
      </w:r>
    </w:p>
    <w:p>
      <w:r>
        <w:t>40</w:t>
        <w:tab/>
        <w:t>o[Sachsen]os Maßnahmen gegen die Verbreitung von in o[Leipzig]o erschienenen s[Schmähschriften gegen den k[preußischen Staat]k]s</w:t>
      </w:r>
    </w:p>
    <w:p>
      <w:r>
        <w:t>43</w:t>
        <w:tab/>
        <w:t>02.1808 - 10.1808</w:t>
      </w:r>
    </w:p>
    <w:p>
      <w:r>
        <w:br/>
        <w:t>30</w:t>
        <w:tab/>
        <w:t>Nr. 9150 - 9156</w:t>
      </w:r>
    </w:p>
    <w:p>
      <w:r>
        <w:t>31</w:t>
        <w:tab/>
        <w:t>AA I Rep. 4 Zensur Nr. 197 (Rep. 9 F2bb)</w:t>
      </w:r>
    </w:p>
    <w:p>
      <w:r>
        <w:t>40</w:t>
        <w:tab/>
        <w:t>s[Zensurverwaltung &lt;Sachsen&gt;]s und s[Presse in o[Sachsen]o]s, Bd. 1 - 7</w:t>
      </w:r>
    </w:p>
    <w:p>
      <w:r>
        <w:t>43</w:t>
        <w:tab/>
        <w:t>1831 - 1867</w:t>
      </w:r>
    </w:p>
    <w:p>
      <w:r>
        <w:br/>
        <w:t>30</w:t>
        <w:tab/>
        <w:t>Nr. 9157</w:t>
      </w:r>
    </w:p>
    <w:p>
      <w:r>
        <w:t>31</w:t>
        <w:tab/>
        <w:t>AA III Sektion III, Presse Nr. 45</w:t>
      </w:r>
    </w:p>
    <w:p>
      <w:r>
        <w:t>40</w:t>
        <w:tab/>
        <w:t>s[Presse in o[Sachsen]o]s, Bd. 1</w:t>
      </w:r>
    </w:p>
    <w:p>
      <w:r>
        <w:t>43</w:t>
        <w:tab/>
        <w:t>1863 - 1867</w:t>
      </w:r>
    </w:p>
    <w:p>
      <w:r>
        <w:br/>
        <w:t>30</w:t>
        <w:tab/>
        <w:t>Nr. 9158</w:t>
      </w:r>
    </w:p>
    <w:p>
      <w:r>
        <w:t>31</w:t>
        <w:tab/>
        <w:t>Presse Nr. 45</w:t>
      </w:r>
    </w:p>
    <w:p>
      <w:r>
        <w:t>40</w:t>
        <w:tab/>
        <w:t>s[Presse in o[Sachsen]o]s, Bd. 3</w:t>
      </w:r>
    </w:p>
    <w:p>
      <w:r>
        <w:t>43</w:t>
        <w:tab/>
        <w:t>1892 - 1914</w:t>
      </w:r>
    </w:p>
    <w:p>
      <w:r>
        <w:br/>
        <w:t>30</w:t>
        <w:tab/>
        <w:t>Nr. 9159 - 9160</w:t>
      </w:r>
    </w:p>
    <w:p>
      <w:r>
        <w:t>31</w:t>
        <w:tab/>
        <w:t>AA III Sektion III, Presse Nr. 47</w:t>
      </w:r>
    </w:p>
    <w:p>
      <w:r>
        <w:t>40</w:t>
        <w:tab/>
        <w:t>s[Presse in o[Sachsen-Altenburg]o, o[Sachsen-Coburg-Gotha]o und o[Sachsen-Meiningen]o]s, Bd. 1 - 2</w:t>
      </w:r>
    </w:p>
    <w:p>
      <w:r>
        <w:t>43</w:t>
        <w:tab/>
        <w:t>1823 - 1908</w:t>
      </w:r>
    </w:p>
    <w:p>
      <w:r>
        <w:br/>
        <w:t>30</w:t>
        <w:tab/>
        <w:t>Nr. 9161</w:t>
      </w:r>
    </w:p>
    <w:p>
      <w:r>
        <w:t>31</w:t>
        <w:tab/>
        <w:t>AA III Rep. 3 Differenzen mit einzelnen Staaten, Deutsche Bundesstaaten Sachsen-Koburg-Gotha Nr. 2 (Rep. 11. 296a)</w:t>
      </w:r>
    </w:p>
    <w:p>
      <w:r>
        <w:t>40</w:t>
        <w:tab/>
        <w:t>Auftrag des k[1{Ministerium}s von 2{o[Sachsen-Gotha]o}]k über Ermäßigung der o[preußisch]oen s[Stempelabgabe]sn auf s[2{nichtpreußische} 1{Zeitung}]sen</w:t>
      </w:r>
    </w:p>
    <w:p>
      <w:r>
        <w:t>43</w:t>
        <w:tab/>
        <w:t>01.1823 - 04.1823</w:t>
      </w:r>
    </w:p>
    <w:p>
      <w:r>
        <w:br/>
        <w:t>30</w:t>
        <w:tab/>
        <w:t>Nr. 9162</w:t>
      </w:r>
    </w:p>
    <w:p>
      <w:r>
        <w:t>31</w:t>
        <w:tab/>
        <w:t>AA I Rep. 4 Zensur Nr. 26 (Rep. 9 F2bb)</w:t>
      </w:r>
    </w:p>
    <w:p>
      <w:r>
        <w:t>40</w:t>
        <w:tab/>
        <w:t>Verfügung o[Sachsen-Weimar]os zur Sicherung ausländischer Regierungen gegen Angriffe der s[Presse]s</w:t>
      </w:r>
    </w:p>
    <w:p>
      <w:r>
        <w:t>43</w:t>
        <w:tab/>
        <w:t>05.1817</w:t>
      </w:r>
    </w:p>
    <w:p>
      <w:r>
        <w:br/>
        <w:t>30</w:t>
        <w:tab/>
        <w:t>Nr. 9163</w:t>
      </w:r>
    </w:p>
    <w:p>
      <w:r>
        <w:t>31</w:t>
        <w:tab/>
        <w:t>AA III Sektion III, Presse Nr. 46</w:t>
      </w:r>
    </w:p>
    <w:p>
      <w:r>
        <w:t>40</w:t>
        <w:tab/>
        <w:t>s[Presse in o[Sachsen-Weimar]o]s</w:t>
      </w:r>
    </w:p>
    <w:p>
      <w:r>
        <w:t>43</w:t>
        <w:tab/>
        <w:t>1850 - 1864</w:t>
      </w:r>
    </w:p>
    <w:p>
      <w:r>
        <w:br/>
        <w:t>30</w:t>
        <w:tab/>
        <w:t>Nr. 9164 - 9167</w:t>
      </w:r>
    </w:p>
    <w:p>
      <w:r>
        <w:t>31</w:t>
        <w:tab/>
        <w:t>AA III Sektion III, Presse Nr. 50</w:t>
      </w:r>
    </w:p>
    <w:p>
      <w:r>
        <w:t>40</w:t>
        <w:tab/>
        <w:t>s[Presse in o[Württemberg]o]s, Bd.1 - 4</w:t>
      </w:r>
    </w:p>
    <w:p>
      <w:r>
        <w:t>43</w:t>
        <w:tab/>
        <w:t>1819 - 1905</w:t>
      </w:r>
    </w:p>
    <w:p>
      <w:r>
        <w:br/>
        <w:t>30</w:t>
        <w:tab/>
        <w:t>Nr. 9168</w:t>
      </w:r>
    </w:p>
    <w:p>
      <w:r>
        <w:t>31</w:t>
        <w:tab/>
        <w:t>AA I Rep. 4 Zensur Nr. 47 (Rep. 9 F2bb)</w:t>
      </w:r>
    </w:p>
    <w:p>
      <w:r>
        <w:t>40</w:t>
        <w:tab/>
        <w:t>s[Presse in o[Württemberg]o]s</w:t>
      </w:r>
    </w:p>
    <w:p>
      <w:r>
        <w:t>43</w:t>
        <w:tab/>
        <w:t>1855 - 1868</w:t>
      </w:r>
    </w:p>
    <w:p>
      <w:r>
        <w:br/>
        <w:t>30</w:t>
        <w:tab/>
        <w:t>Nr. 9169</w:t>
      </w:r>
    </w:p>
    <w:p>
      <w:r>
        <w:t>31</w:t>
        <w:tab/>
        <w:t>AA St.M. Akten 3. Abt. Deutsche Bundesstaaten Elsaß-Lothringen Nr. 2</w:t>
      </w:r>
    </w:p>
    <w:p>
      <w:r>
        <w:t>40</w:t>
        <w:tab/>
        <w:t>s[Presse in o[Elsaß-Lothringen]o]s</w:t>
      </w:r>
    </w:p>
    <w:p>
      <w:r>
        <w:t>43</w:t>
        <w:tab/>
        <w:t>1895 - 1913</w:t>
      </w:r>
    </w:p>
    <w:p>
      <w:r>
        <w:br/>
        <w:t>30</w:t>
        <w:tab/>
        <w:t>Nr. 9170</w:t>
      </w:r>
    </w:p>
    <w:p>
      <w:r>
        <w:t>31</w:t>
        <w:tab/>
        <w:t>AA III Sektion III, Presse Nr. 11</w:t>
      </w:r>
    </w:p>
    <w:p>
      <w:r>
        <w:t>40</w:t>
        <w:tab/>
        <w:t>s[Presse in o[Belgien]o]s</w:t>
      </w:r>
    </w:p>
    <w:p>
      <w:r>
        <w:t>43</w:t>
        <w:tab/>
        <w:t>1844 - 1865</w:t>
      </w:r>
    </w:p>
    <w:p>
      <w:r>
        <w:br/>
        <w:t>30</w:t>
        <w:tab/>
        <w:t>Nr. 9171</w:t>
      </w:r>
    </w:p>
    <w:p>
      <w:r>
        <w:t>31</w:t>
        <w:tab/>
        <w:t>AA I Rep. 4 Zensur Nr. 40 (Rep. 9 F2bb)</w:t>
      </w:r>
    </w:p>
    <w:p>
      <w:r>
        <w:t>40</w:t>
        <w:tab/>
        <w:t>o[Dänisch]oe Verordnung vom z[10. Juni 1818]z über Modifikation des dänischen s[Preßfreiheitedikt]ss vom z[27. September 1799]z</w:t>
      </w:r>
    </w:p>
    <w:p>
      <w:r>
        <w:t>43</w:t>
        <w:tab/>
        <w:t>06.1818 - 07.1818</w:t>
      </w:r>
    </w:p>
    <w:p>
      <w:r>
        <w:br/>
        <w:t>30</w:t>
        <w:tab/>
        <w:t>Nr. 9172</w:t>
      </w:r>
    </w:p>
    <w:p>
      <w:r>
        <w:t>31</w:t>
        <w:tab/>
        <w:t>AA I Rep. 4 Zensur Nr. 52 (Rep. 9 F2bb)</w:t>
      </w:r>
    </w:p>
    <w:p>
      <w:r>
        <w:t>40</w:t>
        <w:tab/>
        <w:t>o[Dänisch]oe s[Zensurverordnung für o[Schleswig-Holstein]o]s auf Grund des Bundestagsbeschlusses</w:t>
      </w:r>
    </w:p>
    <w:p>
      <w:r>
        <w:t>43</w:t>
        <w:tab/>
        <w:t>11.1819 - 12.1819</w:t>
      </w:r>
    </w:p>
    <w:p>
      <w:r>
        <w:br/>
        <w:t>30</w:t>
        <w:tab/>
        <w:t>Nr. 9173 - 9176</w:t>
      </w:r>
    </w:p>
    <w:p>
      <w:r>
        <w:t>31</w:t>
        <w:tab/>
        <w:t>AA I Rep. 4 Zensur Nr. 151 (Rep. 9 F2bb)</w:t>
      </w:r>
    </w:p>
    <w:p>
      <w:r>
        <w:t>40</w:t>
        <w:tab/>
        <w:t>s[2{o[Französisch]oe} 1{Zeitung}]sen und Schriften. s[2{Französische} 1{Presse}]s, Bd. 1 - 4</w:t>
      </w:r>
    </w:p>
    <w:p>
      <w:r>
        <w:t>43</w:t>
        <w:tab/>
        <w:t>1826 - 1868</w:t>
      </w:r>
    </w:p>
    <w:p>
      <w:r>
        <w:br/>
        <w:t>30</w:t>
        <w:tab/>
        <w:t>Nr. 9177</w:t>
      </w:r>
    </w:p>
    <w:p>
      <w:r>
        <w:t>31</w:t>
        <w:tab/>
        <w:t>AA III Sektion III, Presse Nr. 14</w:t>
      </w:r>
    </w:p>
    <w:p>
      <w:r>
        <w:t>40</w:t>
        <w:tab/>
        <w:t>s[Presse in o[Frankreich]o]s</w:t>
      </w:r>
    </w:p>
    <w:p>
      <w:r>
        <w:t>43</w:t>
        <w:tab/>
        <w:t>1855 - 1867</w:t>
      </w:r>
    </w:p>
    <w:p>
      <w:r>
        <w:br/>
        <w:t>30</w:t>
        <w:tab/>
        <w:t>Nr. 9178</w:t>
      </w:r>
    </w:p>
    <w:p>
      <w:r>
        <w:t>31</w:t>
        <w:tab/>
        <w:t>Rep. 11 Nr. 73 IV 22 Nr. 23 Kurmark Zensur 68</w:t>
      </w:r>
    </w:p>
    <w:p>
      <w:r>
        <w:t>40</w:t>
        <w:tab/>
        <w:t>o[Englisch]oe Gesetze über die s[Pressefreiheit]s</w:t>
      </w:r>
    </w:p>
    <w:p>
      <w:r>
        <w:t>43</w:t>
        <w:tab/>
        <w:t>11.1815 - 03.1816</w:t>
      </w:r>
    </w:p>
    <w:p>
      <w:r>
        <w:br/>
        <w:t>30</w:t>
        <w:tab/>
        <w:t>Nr. 9179</w:t>
      </w:r>
    </w:p>
    <w:p>
      <w:r>
        <w:t>31</w:t>
        <w:tab/>
        <w:t>AA I Rep. 4 Zensur Nr. 39 (Rep. 9 F2bb)</w:t>
      </w:r>
    </w:p>
    <w:p>
      <w:r>
        <w:t>40</w:t>
        <w:tab/>
        <w:t>o[Preußisch]oe Beschwerden gegen s[2{o[englisch]oe} 1{Zeitung}]sen</w:t>
      </w:r>
    </w:p>
    <w:p>
      <w:r>
        <w:t>43</w:t>
        <w:tab/>
        <w:t>10.1817 - 11.1817</w:t>
      </w:r>
    </w:p>
    <w:p>
      <w:r>
        <w:br/>
        <w:t>30</w:t>
        <w:tab/>
        <w:t>Nr. 9180</w:t>
      </w:r>
    </w:p>
    <w:p>
      <w:r>
        <w:t>31</w:t>
        <w:tab/>
        <w:t>AA I Rep. 4 Zensur Nr. 202 (Rep. 9 F2bb)</w:t>
      </w:r>
    </w:p>
    <w:p>
      <w:r>
        <w:t>40</w:t>
        <w:tab/>
        <w:t>Angriffe s[2{o[englisch]oe} 1{Zeitung}]sen und s[2{&lt;englische&gt;} 1{Zeitschrift}]sen gegen o[Preußen]o</w:t>
      </w:r>
    </w:p>
    <w:p>
      <w:r>
        <w:t>43</w:t>
        <w:tab/>
        <w:t>1831 - 1846</w:t>
      </w:r>
    </w:p>
    <w:p>
      <w:r>
        <w:br/>
        <w:t>30</w:t>
        <w:tab/>
        <w:t>Nr. 9181</w:t>
      </w:r>
    </w:p>
    <w:p>
      <w:r>
        <w:t>31</w:t>
        <w:tab/>
        <w:t>AA III Sektion III, Presse Nr. 13</w:t>
      </w:r>
    </w:p>
    <w:p>
      <w:r>
        <w:t>40</w:t>
        <w:tab/>
        <w:t>s[Presse in o[England]o]s</w:t>
      </w:r>
    </w:p>
    <w:p>
      <w:r>
        <w:t>43</w:t>
        <w:tab/>
        <w:t>1846 - 1865</w:t>
      </w:r>
    </w:p>
    <w:p>
      <w:r>
        <w:br/>
        <w:t>30</w:t>
        <w:tab/>
        <w:t>Nr. 9182</w:t>
      </w:r>
    </w:p>
    <w:p>
      <w:r>
        <w:t>31</w:t>
        <w:tab/>
        <w:t>AA I Rep. 4 Zensur Nr. 218 (Rep. 9 F2bb)</w:t>
      </w:r>
    </w:p>
    <w:p>
      <w:r>
        <w:t>40</w:t>
        <w:tab/>
        <w:t>s[Zensurverwaltung im Freistaat o[Krakau]o]s</w:t>
      </w:r>
    </w:p>
    <w:p>
      <w:r>
        <w:t>43</w:t>
        <w:tab/>
        <w:t>1831 - 1851</w:t>
      </w:r>
    </w:p>
    <w:p>
      <w:r>
        <w:br/>
        <w:t>30</w:t>
        <w:tab/>
        <w:t>Nr. 9183</w:t>
      </w:r>
    </w:p>
    <w:p>
      <w:r>
        <w:t>31</w:t>
        <w:tab/>
        <w:t>AA I Rep. 1 Krakau Nr. 35 (Rep. 9.28a3)</w:t>
      </w:r>
    </w:p>
    <w:p>
      <w:r>
        <w:t>40</w:t>
        <w:tab/>
        <w:t>s[3{Beschränkung der Zulassung} 2{ausländische}r 1{Zeitung}]sen im Freistaat o[Krakau]o</w:t>
      </w:r>
    </w:p>
    <w:p>
      <w:r>
        <w:t>43</w:t>
        <w:tab/>
        <w:t>03.1837 - 11.1837</w:t>
      </w:r>
    </w:p>
    <w:p>
      <w:r>
        <w:br/>
        <w:t>30</w:t>
        <w:tab/>
        <w:t>Nr. 9184</w:t>
      </w:r>
    </w:p>
    <w:p>
      <w:r>
        <w:t>31</w:t>
        <w:tab/>
        <w:t>AA I Rep. 4 Zensur Nr. 6 (Rep. 9 F2bb)</w:t>
      </w:r>
    </w:p>
    <w:p>
      <w:r>
        <w:t>40</w:t>
        <w:tab/>
        <w:t>s[Presse in den o[Niederlande]on]s. Aufenthalt französischer Emigranten in den Niederlanden. Beschwerde des p[7{Regierungsdirektor}s 1{Dedekind}]p über Angriffe niederländischer s[Zeitung]sen</w:t>
      </w:r>
    </w:p>
    <w:p>
      <w:r>
        <w:t>43</w:t>
        <w:tab/>
        <w:t>1816 - 1827</w:t>
      </w:r>
    </w:p>
    <w:p>
      <w:r>
        <w:br/>
        <w:t>30</w:t>
        <w:tab/>
        <w:t>Nr. 9185</w:t>
      </w:r>
    </w:p>
    <w:p>
      <w:r>
        <w:t>31</w:t>
        <w:tab/>
        <w:t>AA III Sektion III, Presse Nr. 18</w:t>
      </w:r>
    </w:p>
    <w:p>
      <w:r>
        <w:t>40</w:t>
        <w:tab/>
        <w:t>s[Presse in o[Österreich]o]s</w:t>
      </w:r>
    </w:p>
    <w:p>
      <w:r>
        <w:t>43</w:t>
        <w:tab/>
        <w:t>1838 - 1866</w:t>
      </w:r>
    </w:p>
    <w:p>
      <w:r>
        <w:br/>
        <w:t>30</w:t>
        <w:tab/>
        <w:t>Nr. 9186</w:t>
      </w:r>
    </w:p>
    <w:p>
      <w:r>
        <w:t>31</w:t>
        <w:tab/>
        <w:t>AA I Rep. 4 Zensur Nr. 238 (Rep. 9 F2bb)</w:t>
      </w:r>
    </w:p>
    <w:p>
      <w:r>
        <w:t>40</w:t>
        <w:tab/>
        <w:t>s[Zeitungen in o[Rumänien]o (o[Moldau]o und o[Walachei]o)]s</w:t>
      </w:r>
    </w:p>
    <w:p>
      <w:r>
        <w:t>43</w:t>
        <w:tab/>
        <w:t>1845 - 1873</w:t>
      </w:r>
    </w:p>
    <w:p>
      <w:r>
        <w:br/>
        <w:t>30</w:t>
        <w:tab/>
        <w:t>Nr. 9187</w:t>
      </w:r>
    </w:p>
    <w:p>
      <w:r>
        <w:t>31</w:t>
        <w:tab/>
        <w:t>AA III Sektion III, Presse Nr. 19</w:t>
      </w:r>
    </w:p>
    <w:p>
      <w:r>
        <w:t>40</w:t>
        <w:tab/>
        <w:t>s[Presse in o[Polen]o]s</w:t>
      </w:r>
    </w:p>
    <w:p>
      <w:r>
        <w:t>43</w:t>
        <w:tab/>
        <w:t>1829 - 1866 ; 1886 - 1910</w:t>
      </w:r>
    </w:p>
    <w:p>
      <w:r>
        <w:br/>
        <w:t>30</w:t>
        <w:tab/>
        <w:t>Nr. 9188</w:t>
      </w:r>
    </w:p>
    <w:p>
      <w:r>
        <w:t>31</w:t>
        <w:tab/>
        <w:t>AA I Rep. 4 Zensur Nr. 240 (Rep. 9 F2bb)</w:t>
      </w:r>
    </w:p>
    <w:p>
      <w:r>
        <w:t>40</w:t>
        <w:tab/>
        <w:t>s[Presse in o[Schweden]o]s</w:t>
      </w:r>
    </w:p>
    <w:p>
      <w:r>
        <w:t>43</w:t>
        <w:tab/>
        <w:t>1863 - 1867</w:t>
      </w:r>
    </w:p>
    <w:p>
      <w:r>
        <w:br/>
        <w:t>30</w:t>
        <w:tab/>
        <w:t>Nr. 9189</w:t>
      </w:r>
    </w:p>
    <w:p>
      <w:r>
        <w:t>31</w:t>
        <w:tab/>
        <w:t>AA I Rep. 4 Zensur Nr. 175 (Rep. 9 F2bb)</w:t>
      </w:r>
    </w:p>
    <w:p>
      <w:r>
        <w:t>40</w:t>
        <w:tab/>
        <w:t>s[Presse in der o[Schweiz]o]s, Bd. 1</w:t>
      </w:r>
    </w:p>
    <w:p>
      <w:r>
        <w:t>43</w:t>
        <w:tab/>
        <w:t>1828 - 1849</w:t>
      </w:r>
    </w:p>
    <w:p>
      <w:r>
        <w:br/>
        <w:t>30</w:t>
        <w:tab/>
        <w:t>Nr. 9190</w:t>
      </w:r>
    </w:p>
    <w:p>
      <w:r>
        <w:t>31</w:t>
        <w:tab/>
        <w:t>AA III Sektion III, Presse Nr. 28</w:t>
      </w:r>
    </w:p>
    <w:p>
      <w:r>
        <w:t>40</w:t>
        <w:tab/>
        <w:t>s[Presse in den o[Vereinigten Staaten von Nordamerika]o]s</w:t>
      </w:r>
    </w:p>
    <w:p>
      <w:r>
        <w:t>43</w:t>
        <w:tab/>
        <w:t>1845 - 1878</w:t>
      </w:r>
    </w:p>
    <w:p>
      <w:r>
        <w:br/>
        <w:t>30</w:t>
        <w:tab/>
        <w:t>Nr. 9191</w:t>
      </w:r>
    </w:p>
    <w:p>
      <w:r>
        <w:t>31</w:t>
        <w:tab/>
        <w:t>Rep. 9 F2a Nr. 23 Kurmark 6</w:t>
      </w:r>
    </w:p>
    <w:p>
      <w:r>
        <w:t>40</w:t>
        <w:tab/>
        <w:t>Genehmigung zur Herausgabe der t[2{Zeitschrift} "1{Teutonia}]t" in p[6{o[Berlin]o} durch 4{Prof.} 2{Karl Julius} 1{Schütz}]p und p[2{Wilhelm} 1{Oehmigen} 7{d. J.}]p</w:t>
      </w:r>
    </w:p>
    <w:p>
      <w:r>
        <w:t>43</w:t>
        <w:tab/>
        <w:t>11.1807 - 12.1807</w:t>
      </w:r>
    </w:p>
    <w:p>
      <w:r>
        <w:br/>
        <w:t>30</w:t>
        <w:tab/>
        <w:t>Nr. 9192</w:t>
      </w:r>
    </w:p>
    <w:p>
      <w:r>
        <w:t>31</w:t>
        <w:tab/>
        <w:t>Rep. 7 Nr. 192</w:t>
      </w:r>
    </w:p>
    <w:p>
      <w:r>
        <w:t>40</w:t>
        <w:tab/>
        <w:t>s[Zensur]s der "t[Königsberger Zeitung]t" und s[2{politische}r 1{Schrift}]sen in o[Ostpreußen]o</w:t>
      </w:r>
    </w:p>
    <w:p>
      <w:r>
        <w:t>43</w:t>
        <w:tab/>
        <w:t>1807 - 1810</w:t>
      </w:r>
    </w:p>
    <w:p>
      <w:r>
        <w:br/>
        <w:t>30</w:t>
        <w:tab/>
        <w:t>Nr. 9192/1</w:t>
      </w:r>
    </w:p>
    <w:p>
      <w:r>
        <w:t>31</w:t>
        <w:tab/>
        <w:t>Rep. 9 F 2a</w:t>
      </w:r>
    </w:p>
    <w:p>
      <w:r>
        <w:t>40</w:t>
        <w:tab/>
        <w:t>Die in o[Hamburg]o herausgegebene s[Streitschrift]s des p[7{Justizkommissar}s 1{Schleswig}]p</w:t>
      </w:r>
    </w:p>
    <w:p>
      <w:r>
        <w:t>43</w:t>
        <w:tab/>
        <w:t>03.1809</w:t>
      </w:r>
    </w:p>
    <w:p>
      <w:r>
        <w:br/>
        <w:t>30</w:t>
        <w:tab/>
        <w:t>Nr. 9193</w:t>
      </w:r>
    </w:p>
    <w:p>
      <w:r>
        <w:t>31</w:t>
        <w:tab/>
        <w:t>Rep. 7 Nr. 192</w:t>
      </w:r>
    </w:p>
    <w:p>
      <w:r>
        <w:t>40</w:t>
        <w:tab/>
        <w:t>Inserierung von Annoncen in der "t[Königsberger Zeitung]t" und anderen s[Zeitung]sen</w:t>
      </w:r>
    </w:p>
    <w:p>
      <w:r>
        <w:t>43</w:t>
        <w:tab/>
        <w:t>07.1808 - 07.1809</w:t>
      </w:r>
    </w:p>
    <w:p>
      <w:r>
        <w:br/>
        <w:t>30</w:t>
        <w:tab/>
        <w:t>Nr. 9194</w:t>
      </w:r>
    </w:p>
    <w:p>
      <w:r>
        <w:t>31</w:t>
        <w:tab/>
        <w:t>Rep. 9 F 2a1 Fasc. 21 Nr. 23 Kurmark BB</w:t>
      </w:r>
    </w:p>
    <w:p>
      <w:r>
        <w:t>40</w:t>
        <w:tab/>
        <w:t>Verzögerung der Auslieferung der t[p[Haude]p&lt;sche&gt; &lt;Zeitung&gt;]t und t[p[Spener]pschen Zeitung]t</w:t>
      </w:r>
    </w:p>
    <w:p>
      <w:r>
        <w:t>43</w:t>
        <w:tab/>
        <w:t>12.1809 - 08.1810</w:t>
      </w:r>
    </w:p>
    <w:p>
      <w:r>
        <w:br/>
        <w:t>30</w:t>
        <w:tab/>
        <w:t>Nr. 9195</w:t>
      </w:r>
    </w:p>
    <w:p>
      <w:r>
        <w:t>31</w:t>
        <w:tab/>
        <w:t>Rep. 9 F 2a Nr. 23 Kurmark</w:t>
      </w:r>
    </w:p>
    <w:p>
      <w:r>
        <w:t>40</w:t>
        <w:tab/>
        <w:t>Herausgabe der t[2{Zeitschrift} "1{Der nordische Seher}]t" durch p[4{Professor} 1{Tieftrunck} in 6{o[Halle]o}]p</w:t>
      </w:r>
    </w:p>
    <w:p>
      <w:r>
        <w:t>43</w:t>
        <w:tab/>
        <w:t>03.1810</w:t>
      </w:r>
    </w:p>
    <w:p>
      <w:r>
        <w:br/>
        <w:t>30</w:t>
        <w:tab/>
        <w:t>Nr. 9196</w:t>
      </w:r>
    </w:p>
    <w:p>
      <w:r>
        <w:t>31</w:t>
        <w:tab/>
        <w:t>Rep. 9 F 2a1 Fasc. 25 Nr. 23 Kurmark BB</w:t>
      </w:r>
    </w:p>
    <w:p>
      <w:r>
        <w:t>40</w:t>
        <w:tab/>
        <w:t>Gesuch von p[1{Curth} aus 6{o[Berlin]o}]p um Genehmigung zur Herausgabe einer s[2{politische}n 1{Tageszeitung}]s</w:t>
      </w:r>
    </w:p>
    <w:p>
      <w:r>
        <w:t>43</w:t>
        <w:tab/>
        <w:t>03.1810 - 10.1811</w:t>
      </w:r>
    </w:p>
    <w:p>
      <w:r>
        <w:br/>
        <w:t>30</w:t>
        <w:tab/>
        <w:t>Nr. 9197</w:t>
      </w:r>
    </w:p>
    <w:p>
      <w:r>
        <w:t>31</w:t>
        <w:tab/>
        <w:t>Rep. 9 F 2a1 Fasc. 26 Nr. 23 Kurmark BB</w:t>
      </w:r>
    </w:p>
    <w:p>
      <w:r>
        <w:t>40</w:t>
        <w:tab/>
        <w:t>Gesuch der s[Verleger der t[Spenerschen &lt;Zeitung&gt;]t]s und s[&lt;Verleger der&gt; t[Vossischen Zeitung]t]s in o[Berlin]o um Preiserhöhung</w:t>
      </w:r>
    </w:p>
    <w:p>
      <w:r>
        <w:t>43</w:t>
        <w:tab/>
        <w:t>03.1810 - 12.1810</w:t>
      </w:r>
    </w:p>
    <w:p>
      <w:r>
        <w:br/>
        <w:t>30</w:t>
        <w:tab/>
        <w:t>Nr. 9198</w:t>
      </w:r>
    </w:p>
    <w:p>
      <w:r>
        <w:t>31</w:t>
        <w:tab/>
        <w:t>Rep. 46B Nr. 84</w:t>
      </w:r>
    </w:p>
    <w:p>
      <w:r>
        <w:t>40</w:t>
        <w:tab/>
        <w:t>Veröffentlichung eines antirussischen Artikels in der "t[Breslauer Zeitung]t" vom z[5. Mai 1810]z</w:t>
      </w:r>
    </w:p>
    <w:p>
      <w:r>
        <w:t>43</w:t>
        <w:tab/>
        <w:t>05.1810</w:t>
      </w:r>
    </w:p>
    <w:p>
      <w:r>
        <w:br/>
        <w:t>30</w:t>
        <w:tab/>
        <w:t>Nr. 9199</w:t>
      </w:r>
    </w:p>
    <w:p>
      <w:r>
        <w:t>31</w:t>
        <w:tab/>
        <w:t>Rep. 9 F 2a Nr. 23 Kurmark</w:t>
      </w:r>
    </w:p>
    <w:p>
      <w:r>
        <w:t>40</w:t>
        <w:tab/>
        <w:t>Herausgabe der t[2{Zeitschrift} "1{Der preußische Staatssekretär}]t" durch den p[5{Sekretär} 1{Rumpf} in 6{o[Berlin]o}]p</w:t>
      </w:r>
    </w:p>
    <w:p>
      <w:r>
        <w:t>43</w:t>
        <w:tab/>
        <w:t>05.1810 - 06.1810</w:t>
      </w:r>
    </w:p>
    <w:p>
      <w:r>
        <w:br/>
        <w:t>30</w:t>
        <w:tab/>
        <w:t>Nr. 9200</w:t>
      </w:r>
    </w:p>
    <w:p>
      <w:r>
        <w:t>31</w:t>
        <w:tab/>
        <w:t>Rep. 9 F 2a Nr. 23 Kurmark</w:t>
      </w:r>
    </w:p>
    <w:p>
      <w:r>
        <w:t>40</w:t>
        <w:tab/>
        <w:t>s[Zensur]s einer s[2{politische}n 1{Schrift}]s des p[5{Auditeur}s 1{Athenstaedt} in 6{o[Schwedt]o}]p</w:t>
      </w:r>
    </w:p>
    <w:p>
      <w:r>
        <w:t>43</w:t>
        <w:tab/>
        <w:t>07.1810</w:t>
      </w:r>
    </w:p>
    <w:p>
      <w:r>
        <w:br/>
        <w:t>30</w:t>
        <w:tab/>
        <w:t>Nr. 9201</w:t>
      </w:r>
    </w:p>
    <w:p>
      <w:r>
        <w:t>31</w:t>
        <w:tab/>
        <w:t>Rep. 46B Nr. 84</w:t>
      </w:r>
    </w:p>
    <w:p>
      <w:r>
        <w:t>40</w:t>
        <w:tab/>
        <w:t>Anstellung von p[4{Dr.} 1{Grattenauer} als 5{Redakteur des t[schlesischen Intelligenzblatt]tes}]p</w:t>
      </w:r>
    </w:p>
    <w:p>
      <w:r>
        <w:t>43</w:t>
        <w:tab/>
        <w:t>08.1810 - 09.1810</w:t>
      </w:r>
    </w:p>
    <w:p>
      <w:r>
        <w:br/>
        <w:t>30</w:t>
        <w:tab/>
        <w:t>Nr. 9202</w:t>
      </w:r>
    </w:p>
    <w:p>
      <w:r>
        <w:t>31</w:t>
        <w:tab/>
        <w:t>Rep. 9 F 2a1 Fasc. 28 Nr. 23 Kurmark</w:t>
      </w:r>
    </w:p>
    <w:p>
      <w:r>
        <w:t>40</w:t>
        <w:tab/>
        <w:t>Verschärfung der s[Zensur]s für die t[2{Zeitschrift} "1{Der preußische Hausfreund}]t"</w:t>
      </w:r>
    </w:p>
    <w:p>
      <w:r>
        <w:t>43</w:t>
        <w:tab/>
        <w:t>01.1811</w:t>
      </w:r>
    </w:p>
    <w:p>
      <w:r>
        <w:br/>
        <w:t>30</w:t>
        <w:tab/>
        <w:t>Nr. 9203</w:t>
      </w:r>
    </w:p>
    <w:p>
      <w:r>
        <w:t>31</w:t>
        <w:tab/>
        <w:t>Rep. 9 F 2a1 Fasc. 28 Nr. 23 Kurmark</w:t>
      </w:r>
    </w:p>
    <w:p>
      <w:r>
        <w:t>40</w:t>
        <w:tab/>
        <w:t>Verunglimpfung der Polen im "t[Preußischen Vaterlandsfreund]t"</w:t>
      </w:r>
    </w:p>
    <w:p>
      <w:r>
        <w:t>43</w:t>
        <w:tab/>
        <w:t>04.1811</w:t>
      </w:r>
    </w:p>
    <w:p>
      <w:r>
        <w:br/>
        <w:t>30</w:t>
        <w:tab/>
        <w:t>Nr. 9204</w:t>
      </w:r>
    </w:p>
    <w:p>
      <w:r>
        <w:t>31</w:t>
        <w:tab/>
        <w:t>Rep. 9 F 2a1 Fasc. 30 Nr. 23 Kurmark</w:t>
      </w:r>
    </w:p>
    <w:p>
      <w:r>
        <w:t>40</w:t>
        <w:tab/>
        <w:t>Veröffentlichung eines antipreußischen Artikels im "t[Araner Blatt]t"</w:t>
      </w:r>
    </w:p>
    <w:p>
      <w:r>
        <w:t>43</w:t>
        <w:tab/>
        <w:t>04.1812 - 05.1812</w:t>
      </w:r>
    </w:p>
    <w:p>
      <w:r>
        <w:br/>
        <w:t>30</w:t>
        <w:tab/>
        <w:t>Nr. 9205</w:t>
      </w:r>
    </w:p>
    <w:p>
      <w:r>
        <w:t>31</w:t>
        <w:tab/>
        <w:t>Rep. 9 F 2a1 Nr. 23 Kurmark</w:t>
      </w:r>
    </w:p>
    <w:p>
      <w:r>
        <w:t>40</w:t>
        <w:tab/>
        <w:t>Anzeige des p[7{Major}s 8{von} 1{Weitershausen} in 6{o[Magdeburg]o}]p gegen den "t[Burgschen Courier]t"</w:t>
      </w:r>
    </w:p>
    <w:p>
      <w:r>
        <w:t>43</w:t>
        <w:tab/>
        <w:t>07.1812</w:t>
      </w:r>
    </w:p>
    <w:p>
      <w:r>
        <w:br/>
        <w:t>30</w:t>
        <w:tab/>
        <w:t>Nr. 9206</w:t>
      </w:r>
    </w:p>
    <w:p>
      <w:r>
        <w:t>31</w:t>
        <w:tab/>
        <w:t>Rep. 9 F 2a1 Fasc. 30 Nr. 28 Kurmark Censur</w:t>
      </w:r>
    </w:p>
    <w:p>
      <w:r>
        <w:t>40</w:t>
        <w:tab/>
        <w:t>Herausgabe eines s[1{Wochenblatt}es in 2{o[Prenzlau]o}]s durch p[4{Dr.} 1{Kannegießer}]p</w:t>
      </w:r>
    </w:p>
    <w:p>
      <w:r>
        <w:t>43</w:t>
        <w:tab/>
        <w:t>08.1814</w:t>
      </w:r>
    </w:p>
    <w:p>
      <w:r>
        <w:br/>
        <w:t>30</w:t>
        <w:tab/>
        <w:t>Nr. 9207</w:t>
      </w:r>
    </w:p>
    <w:p>
      <w:r>
        <w:t>31</w:t>
        <w:tab/>
        <w:t>AA I Rep. 4 Zensur Nr. 6a (Rep. 9 F2bb)</w:t>
      </w:r>
    </w:p>
    <w:p>
      <w:r>
        <w:t>40</w:t>
        <w:tab/>
        <w:t>Beschwerde über die Angriffe des in o[Koblenz]o erscheinenden "t[Rheinischen Merkur]ts"</w:t>
      </w:r>
    </w:p>
    <w:p>
      <w:r>
        <w:t>43</w:t>
        <w:tab/>
        <w:t>1814 - 1816</w:t>
      </w:r>
    </w:p>
    <w:p>
      <w:r>
        <w:t>45</w:t>
        <w:tab/>
        <w:t>(1805)</w:t>
      </w:r>
    </w:p>
    <w:p>
      <w:r>
        <w:br/>
        <w:t>30</w:t>
        <w:tab/>
        <w:t>Nr. 9208</w:t>
      </w:r>
    </w:p>
    <w:p>
      <w:r>
        <w:t>31</w:t>
        <w:tab/>
        <w:t>AA III Rep. 18 IX Nr. 4 (Rep. 9 F2a)</w:t>
      </w:r>
    </w:p>
    <w:p>
      <w:r>
        <w:t>40</w:t>
        <w:tab/>
        <w:t>s[Verbot der t[2{Flugschrift} "1{Europa in Bezug auf den Frieden}]t"]s von p[Lamezan]p. Politische Tätigkeit Lamezans</w:t>
      </w:r>
    </w:p>
    <w:p>
      <w:r>
        <w:t>43</w:t>
        <w:tab/>
        <w:t>1814 - 1819</w:t>
      </w:r>
    </w:p>
    <w:p>
      <w:r>
        <w:br/>
        <w:t>30</w:t>
        <w:tab/>
        <w:t>Nr. 9209</w:t>
      </w:r>
    </w:p>
    <w:p>
      <w:r>
        <w:t>31</w:t>
        <w:tab/>
        <w:t>AA I Rep. 4 Zensur Nr. 17 (Rep. 9 F2bb)</w:t>
      </w:r>
    </w:p>
    <w:p>
      <w:r>
        <w:t>40</w:t>
        <w:tab/>
        <w:t>Die in o[Hamburg]o erscheinende t[2{Zeitung} "1{Der Hanseatische Beobachter}]t"</w:t>
      </w:r>
    </w:p>
    <w:p>
      <w:r>
        <w:t>43</w:t>
        <w:tab/>
        <w:t>01.1815 - 03.1815</w:t>
      </w:r>
    </w:p>
    <w:p>
      <w:r>
        <w:br/>
        <w:t>30</w:t>
        <w:tab/>
        <w:t>Nr. 9210</w:t>
      </w:r>
    </w:p>
    <w:p>
      <w:r>
        <w:t>31</w:t>
        <w:tab/>
        <w:t>Rep. 9 F 2a1 Fasc. 30 Nr. 23 Kurmark Censur 101</w:t>
      </w:r>
    </w:p>
    <w:p>
      <w:r>
        <w:t>40</w:t>
        <w:tab/>
        <w:t>s[Privileg]sien der Voßischen sowie s[1{&lt;Zeitungsexpedition&gt;} 2{Haude- und Spenersche}]sn s[1{Zeitungsexpedition} 2{&lt;Voßische&gt;}]s</w:t>
      </w:r>
    </w:p>
    <w:p>
      <w:r>
        <w:t>43</w:t>
        <w:tab/>
        <w:t>02.1815</w:t>
      </w:r>
    </w:p>
    <w:p>
      <w:r>
        <w:br/>
        <w:t>30</w:t>
        <w:tab/>
        <w:t>Nr. 9211</w:t>
      </w:r>
    </w:p>
    <w:p>
      <w:r>
        <w:t>31</w:t>
        <w:tab/>
        <w:t>Rep. 11 Rußland E 5a 175a² Nr. 23 Kurmark Zensur</w:t>
      </w:r>
    </w:p>
    <w:p>
      <w:r>
        <w:t>40</w:t>
        <w:tab/>
        <w:t>Die im "t[Deutschen Beobachter]t" enthaltene falsche Nachricht über die Festnahme von zwei polnischen Offizieren in o[Berlin]o</w:t>
      </w:r>
    </w:p>
    <w:p>
      <w:r>
        <w:t>43</w:t>
        <w:tab/>
        <w:t>05.1815 - 08.1815</w:t>
      </w:r>
    </w:p>
    <w:p>
      <w:r>
        <w:br/>
        <w:t>30</w:t>
        <w:tab/>
        <w:t>Nr. 9212</w:t>
      </w:r>
    </w:p>
    <w:p>
      <w:r>
        <w:t>31</w:t>
        <w:tab/>
        <w:t>AA I Rep. 4 Zensur Nr. 3 (Rep. 9 F2bb)</w:t>
      </w:r>
    </w:p>
    <w:p>
      <w:r>
        <w:t>40</w:t>
        <w:tab/>
        <w:t>Aufnahme von Aufsätzen in der o[Leipzig]oer t[2{Zeitschrift} "1{Der europäische Aufseher}]t"</w:t>
      </w:r>
    </w:p>
    <w:p>
      <w:r>
        <w:t>43</w:t>
        <w:tab/>
        <w:t>03.1816 - 06.1816</w:t>
      </w:r>
    </w:p>
    <w:p>
      <w:r>
        <w:br/>
        <w:t>30</w:t>
        <w:tab/>
        <w:t>Nr. 9213</w:t>
      </w:r>
    </w:p>
    <w:p>
      <w:r>
        <w:t>31</w:t>
        <w:tab/>
        <w:t>AA I Rep. 4 Polizei Nr. 12a (Rep. 9 DD3)</w:t>
      </w:r>
    </w:p>
    <w:p>
      <w:r>
        <w:t>40</w:t>
        <w:tab/>
        <w:t>Bekanntmachung der Schrift "t[Bericht an den König von Württemberg über den Tugendbund]t" durch den p[7{Präsidenten des o[württemberg]oischen Oberappellationstribunals} 3{Freiherr} 8{von} 1{Wangenheim}]p</w:t>
      </w:r>
    </w:p>
    <w:p>
      <w:r>
        <w:t>43</w:t>
        <w:tab/>
        <w:t>04.1816 - 06.1816</w:t>
      </w:r>
    </w:p>
    <w:p>
      <w:r>
        <w:br/>
        <w:t>30</w:t>
        <w:tab/>
        <w:t>Nr. 9214</w:t>
      </w:r>
    </w:p>
    <w:p>
      <w:r>
        <w:t>31</w:t>
        <w:tab/>
        <w:t>AA I Rep. 4 Zensur Nr. 11 (Rep. 9 F2bb)</w:t>
      </w:r>
    </w:p>
    <w:p>
      <w:r>
        <w:t>40</w:t>
        <w:tab/>
        <w:t>s[Zensur]s des in o[Nordhausen]o gedruckten "t[Hohensteiner Erzähler]ts"</w:t>
      </w:r>
    </w:p>
    <w:p>
      <w:r>
        <w:t>43</w:t>
        <w:tab/>
        <w:t>05.1816 - 08.1816</w:t>
      </w:r>
    </w:p>
    <w:p>
      <w:r>
        <w:br/>
        <w:t>30</w:t>
        <w:tab/>
        <w:t>Nr. 9215</w:t>
      </w:r>
    </w:p>
    <w:p>
      <w:r>
        <w:t>31</w:t>
        <w:tab/>
        <w:t>AA I Rep. 1 Politischer Schriftwechsel Rußland Nr. 46 (Rep. 11 175a1) (Rep. 11 Rußland 176e)</w:t>
      </w:r>
    </w:p>
    <w:p>
      <w:r>
        <w:t>40</w:t>
        <w:tab/>
        <w:t>Einsendung der russischen t[2{Zeitung} "1{Invalide}]t" aus o[Petersburg]o</w:t>
      </w:r>
    </w:p>
    <w:p>
      <w:r>
        <w:t>43</w:t>
        <w:tab/>
        <w:t>08.1816</w:t>
      </w:r>
    </w:p>
    <w:p>
      <w:r>
        <w:br/>
        <w:t>30</w:t>
        <w:tab/>
        <w:t>Nr. 9216</w:t>
      </w:r>
    </w:p>
    <w:p>
      <w:r>
        <w:t>31</w:t>
        <w:tab/>
        <w:t>AA I Rep. 1 Politischer Schriftwechsel Rußland Nr. 48 (Rep. 11 175a1) (Rep. 11 Rußland 176e)</w:t>
      </w:r>
    </w:p>
    <w:p>
      <w:r>
        <w:t>40</w:t>
        <w:tab/>
        <w:t>Einsendung der in o[Petersburg]o erscheinenden t[Senatszeitung]t an den p[7{Polizeiminister} 3{Fürst} 8{von} 1{Wittgenstein}]p</w:t>
      </w:r>
    </w:p>
    <w:p>
      <w:r>
        <w:t>43</w:t>
        <w:tab/>
        <w:t>08.1816 - 10.1816</w:t>
      </w:r>
    </w:p>
    <w:p>
      <w:r>
        <w:br/>
        <w:t>30</w:t>
        <w:tab/>
        <w:t>Nr. 9217</w:t>
      </w:r>
    </w:p>
    <w:p>
      <w:r>
        <w:t>31</w:t>
        <w:tab/>
        <w:t>AA I Rep. 4 Zensur Nr. 7 (Rep. 9 F2bb)</w:t>
      </w:r>
    </w:p>
    <w:p>
      <w:r>
        <w:t>40</w:t>
        <w:tab/>
        <w:t>Beabsichtigte Herausgabe einer Wochenzeitung unter dem Titel "t[1{Allgemeine Königsberger Zeitung}" 2{&lt;Wochenzeitung&gt;}]t durch den p[5{Buchdrucker} 1{Degen} in 6{o[Königsberg]o}]p</w:t>
      </w:r>
    </w:p>
    <w:p>
      <w:r>
        <w:t>43</w:t>
        <w:tab/>
        <w:t>08.1816 - 12.1816</w:t>
      </w:r>
    </w:p>
    <w:p>
      <w:r>
        <w:br/>
        <w:t>30</w:t>
        <w:tab/>
        <w:t>Nr. 9218</w:t>
      </w:r>
    </w:p>
    <w:p>
      <w:r>
        <w:t>31</w:t>
        <w:tab/>
        <w:t>AA I Rep. 4 Zensur Nr.15 (Rep. 9 F2bb)</w:t>
      </w:r>
    </w:p>
    <w:p>
      <w:r>
        <w:t>40</w:t>
        <w:tab/>
        <w:t>Angriff der "t[Quotidienne]t" gegen den p[7{Staatskanzler} 3{Fürst} 8{von} 1{Hardenberg}]p</w:t>
      </w:r>
    </w:p>
    <w:p>
      <w:r>
        <w:t>43</w:t>
        <w:tab/>
        <w:t>11.1816 - 12.1816</w:t>
      </w:r>
    </w:p>
    <w:p>
      <w:r>
        <w:br/>
        <w:t>30</w:t>
        <w:tab/>
        <w:t>Nr. 9219</w:t>
      </w:r>
    </w:p>
    <w:p>
      <w:r>
        <w:t>31</w:t>
        <w:tab/>
        <w:t>Rep. 41 Nr. 5 Sachsen 39</w:t>
      </w:r>
    </w:p>
    <w:p>
      <w:r>
        <w:t>40</w:t>
        <w:tab/>
        <w:t>Gesuch des p[5{s[Buchhändler]s}s 1{Webel} in 6{o[Zeitz]o}]p wegen des z[1812]z in o[Sachsen]o s[2{konfiszierte&lt;s&gt;}n 3{anonyme&lt;s&gt;}n 1{Buch}]ses "t[Briefe über den Rationalismus]t"</w:t>
      </w:r>
    </w:p>
    <w:p>
      <w:r>
        <w:t>43</w:t>
        <w:tab/>
        <w:t>11.1816 - 09.1817</w:t>
      </w:r>
    </w:p>
    <w:p>
      <w:r>
        <w:t>45</w:t>
        <w:tab/>
        <w:t>(08.1812)</w:t>
      </w:r>
    </w:p>
    <w:p>
      <w:r>
        <w:br/>
        <w:t>30</w:t>
        <w:tab/>
        <w:t>Nr. 9220</w:t>
      </w:r>
    </w:p>
    <w:p>
      <w:r>
        <w:t>31</w:t>
        <w:tab/>
        <w:t>AA I Rep. 4 Zensur Nr.9 (Rep. 9 F2bb)</w:t>
      </w:r>
    </w:p>
    <w:p>
      <w:r>
        <w:t>40</w:t>
        <w:tab/>
        <w:t>Beabsichtigte Herausgabe einer s[Zeitschrift für die o[1{preußische}n 2{Provinzen am Rhein}]o]s durch den p[7{Regierungsrat} 1{Butte} in 6{o[Köln]o}]p unter eigener s[Zensur]s</w:t>
      </w:r>
    </w:p>
    <w:p>
      <w:r>
        <w:t>43</w:t>
        <w:tab/>
        <w:t>05.1816 - 02.1817</w:t>
      </w:r>
    </w:p>
    <w:p>
      <w:r>
        <w:br/>
        <w:t>30</w:t>
        <w:tab/>
        <w:t>Nr. 9221</w:t>
      </w:r>
    </w:p>
    <w:p>
      <w:r>
        <w:t>31</w:t>
        <w:tab/>
        <w:t>AA I Rep. 4 Zensur Nr.12 (Rep. 9 F2bb)</w:t>
      </w:r>
    </w:p>
    <w:p>
      <w:r>
        <w:t>40</w:t>
        <w:tab/>
        <w:t>s[Verlag der s[Bundeszeitung]s]s durch p[4{Dr.} 1{Cotta} in 6{o[Stuttgart]o}]p. Ernennung Dr. Cottas zum preußischen Geheimen Hofrat</w:t>
      </w:r>
    </w:p>
    <w:p>
      <w:r>
        <w:t>43</w:t>
        <w:tab/>
        <w:t>02.1816 - 01.1817</w:t>
      </w:r>
    </w:p>
    <w:p>
      <w:r>
        <w:br/>
        <w:t>30</w:t>
        <w:tab/>
        <w:t>Nr. 9222</w:t>
      </w:r>
    </w:p>
    <w:p>
      <w:r>
        <w:t>31</w:t>
        <w:tab/>
        <w:t>AA I Rep. 4 Zensur Nr.9 (Rep. 9 F2bb)</w:t>
      </w:r>
    </w:p>
    <w:p>
      <w:r>
        <w:t>40</w:t>
        <w:tab/>
        <w:t>Beabsichtigte Herausgabe der t[2{Zeitschrift} "1{Neuer Rheinischer Merkur}]t" in p[6{o[Offenbach]o} durch 4{Professor} 1{Martin}]p. Herausgabe der "t[Rheinischen Blätter]t" von p[4{Professor} 1{Weitzel} in 6{o[Wiesbaden]o}]p. Angelegenheiten der s[2{Rheinische}n 1{Zeitschrift}]sen</w:t>
      </w:r>
    </w:p>
    <w:p>
      <w:r>
        <w:t>43</w:t>
        <w:tab/>
        <w:t>06.1816 - 09.1817</w:t>
      </w:r>
    </w:p>
    <w:p>
      <w:r>
        <w:br/>
        <w:t>30</w:t>
        <w:tab/>
        <w:t>Nr. 9223</w:t>
      </w:r>
    </w:p>
    <w:p>
      <w:r>
        <w:t>31</w:t>
        <w:tab/>
        <w:t>AA I Rep. 4 Zensur Nr.4 (Rep. 9 F2bb)</w:t>
      </w:r>
    </w:p>
    <w:p>
      <w:r>
        <w:t>40</w:t>
        <w:tab/>
        <w:t>Artikel der in o[Hamburg]o erscheinenden t[2{Zeitschrift} "1{Der deutsche Beobachter}]t"</w:t>
      </w:r>
    </w:p>
    <w:p>
      <w:r>
        <w:t>43</w:t>
        <w:tab/>
        <w:t>02.1816 - 06.1817</w:t>
      </w:r>
    </w:p>
    <w:p>
      <w:r>
        <w:br/>
        <w:t>30</w:t>
        <w:tab/>
        <w:t>Nr. 9224</w:t>
      </w:r>
    </w:p>
    <w:p>
      <w:r>
        <w:t>31</w:t>
        <w:tab/>
        <w:t>AA I Rep. 4 Zensur Nr.8 (Rep. 9 F2bb)</w:t>
      </w:r>
    </w:p>
    <w:p>
      <w:r>
        <w:t>40</w:t>
        <w:tab/>
        <w:t>Gesuch von p[2{Arnold} 1{Mallinckrodt} in 6{o[Dortmund]o}]p auf Überlassung der s[Zensur]s des von ihm herausgegebenen "t[Westfälischen Anzeiger]ts"</w:t>
      </w:r>
    </w:p>
    <w:p>
      <w:r>
        <w:t>43</w:t>
        <w:tab/>
        <w:t>1816 - 1818</w:t>
      </w:r>
    </w:p>
    <w:p>
      <w:r>
        <w:br/>
        <w:t>30</w:t>
        <w:tab/>
        <w:t>Nr. 9225</w:t>
      </w:r>
    </w:p>
    <w:p>
      <w:r>
        <w:t>31</w:t>
        <w:tab/>
        <w:t>AA I Rep. 4 Zensur Nr.5 (Rep. 9 F2bb)</w:t>
      </w:r>
    </w:p>
    <w:p>
      <w:r>
        <w:t>40</w:t>
        <w:tab/>
        <w:t>Beschwerde gegen die s[2{o[Breme&lt;n&gt;]or} 1{Zeitungsredaktion}]s</w:t>
      </w:r>
    </w:p>
    <w:p>
      <w:r>
        <w:t>43</w:t>
        <w:tab/>
        <w:t>1816 - 1832</w:t>
      </w:r>
    </w:p>
    <w:p>
      <w:r>
        <w:br/>
        <w:t>30</w:t>
        <w:tab/>
        <w:t>Nr. 9226</w:t>
      </w:r>
    </w:p>
    <w:p>
      <w:r>
        <w:t>31</w:t>
        <w:tab/>
        <w:t>AA I Rep. 4 Zensur Nr.18 (Rep. 9 F2bb)</w:t>
      </w:r>
    </w:p>
    <w:p>
      <w:r>
        <w:t>40</w:t>
        <w:tab/>
        <w:t>Gesuch des Redakteurs des "t[Hamburger Korrespondent]ten" um Mitteilung der o[Frankfurt]oer Bundestagsprotokolle</w:t>
      </w:r>
    </w:p>
    <w:p>
      <w:r>
        <w:t>43</w:t>
        <w:tab/>
        <w:t>02.1817</w:t>
      </w:r>
    </w:p>
    <w:p>
      <w:r>
        <w:br/>
        <w:t>30</w:t>
        <w:tab/>
        <w:t>Nr. 9227</w:t>
      </w:r>
    </w:p>
    <w:p>
      <w:r>
        <w:t>31</w:t>
        <w:tab/>
        <w:t>AA I Rep. 4 Zensur Nr.27 (Rep. 9 F2bb)</w:t>
      </w:r>
    </w:p>
    <w:p>
      <w:r>
        <w:t>40</w:t>
        <w:tab/>
        <w:t>s[Zensurbeschwerde]sn o[Kassel]os über die in o[Erfurt]o gedruckte Schrift "t[Beitrag zu den Hessen-Kasselschen Landtagsverhandlungen 1815/1816]t" des p[8{von} 1{Berlepsch}]p</w:t>
      </w:r>
    </w:p>
    <w:p>
      <w:r>
        <w:t>43</w:t>
        <w:tab/>
        <w:t>02.1817 - 04.1817</w:t>
      </w:r>
    </w:p>
    <w:p>
      <w:r>
        <w:br/>
        <w:t>30</w:t>
        <w:tab/>
        <w:t>Nr. 9228</w:t>
      </w:r>
    </w:p>
    <w:p>
      <w:r>
        <w:t>31</w:t>
        <w:tab/>
        <w:t>AA I Rep. 4 Zensur Nr.22 (Rep. 9 F2bb)</w:t>
      </w:r>
    </w:p>
    <w:p>
      <w:r>
        <w:t>40</w:t>
        <w:tab/>
        <w:t>Beschwerde der k[1{Gesandtschaft} 2{o[Bayern]os}]k über einige Artikel der in o[Berlin]o erscheinenden t[2{Zeitschrift} "1{Der alte Freimütige}]t"</w:t>
      </w:r>
    </w:p>
    <w:p>
      <w:r>
        <w:t>43</w:t>
        <w:tab/>
        <w:t>02.1817 - 05.1817</w:t>
      </w:r>
    </w:p>
    <w:p>
      <w:r>
        <w:br/>
        <w:t>30</w:t>
        <w:tab/>
        <w:t>Nr. 9229</w:t>
      </w:r>
    </w:p>
    <w:p>
      <w:r>
        <w:t>31</w:t>
        <w:tab/>
        <w:t>AA I Rep. 4 Zensur Nr.28 (Rep. 9 F2bb)</w:t>
      </w:r>
    </w:p>
    <w:p>
      <w:r>
        <w:t>40</w:t>
        <w:tab/>
        <w:t>Beabsichtigte Herausgabe einer neuen s[2{politische}n 1{Zeitung}]s durch die p[5{s[Buchhändler]s} 1{Hermann} 6{&lt;Breslau&gt;}]p und p[5{&lt;Buchhändler&gt;} 1{Lebenheim} in 6{o[Breslau]o}]p</w:t>
      </w:r>
    </w:p>
    <w:p>
      <w:r>
        <w:t>43</w:t>
        <w:tab/>
        <w:t>05.1817 - 06.1817</w:t>
      </w:r>
    </w:p>
    <w:p>
      <w:r>
        <w:br/>
        <w:t>30</w:t>
        <w:tab/>
        <w:t>Nr. 9230</w:t>
      </w:r>
    </w:p>
    <w:p>
      <w:r>
        <w:t>31</w:t>
        <w:tab/>
        <w:t>AA I Rep. 4 Zensur Nr.29 (Rep. 9 F2bb)</w:t>
      </w:r>
    </w:p>
    <w:p>
      <w:r>
        <w:t>40</w:t>
        <w:tab/>
        <w:t>Gesuch der Regierung des o[2{Kanton}s 1{Tessin}]o um die Genehmigung des Absatzes für das vom p[5{s[Buchhändler]s} 1{Veladini} in 6{o[Lugano]o}]p herausgegebene t[2{Journal} "1{Le Publiciste Europeen}]t" in o[Preußen]o</w:t>
      </w:r>
    </w:p>
    <w:p>
      <w:r>
        <w:t>43</w:t>
        <w:tab/>
        <w:t>05.1817 - 06.1817</w:t>
      </w:r>
    </w:p>
    <w:p>
      <w:r>
        <w:br/>
        <w:t>30</w:t>
        <w:tab/>
        <w:t>Nr. 9231</w:t>
      </w:r>
    </w:p>
    <w:p>
      <w:r>
        <w:t>31</w:t>
        <w:tab/>
        <w:t>AA I Rep. 4 Zensur Nr.31 (Rep. 9 F2bb)</w:t>
      </w:r>
    </w:p>
    <w:p>
      <w:r>
        <w:t>40</w:t>
        <w:tab/>
        <w:t>Gesuch des p[5{Kaufmann}s 1{Lewald} aus 6{o[Breslau]o}]p um die Erlaubnis zur Herausgabe einer s[2{politische}n 1{Zeitung}]s</w:t>
      </w:r>
    </w:p>
    <w:p>
      <w:r>
        <w:t>43</w:t>
        <w:tab/>
        <w:t>09.1817</w:t>
      </w:r>
    </w:p>
    <w:p>
      <w:r>
        <w:br/>
        <w:t>30</w:t>
        <w:tab/>
        <w:t>Nr. 9232</w:t>
      </w:r>
    </w:p>
    <w:p>
      <w:r>
        <w:t>31</w:t>
        <w:tab/>
        <w:t>AA I Rep. 4 Zensur Nr.34 (Rep. 9 F2bb)</w:t>
      </w:r>
    </w:p>
    <w:p>
      <w:r>
        <w:t>40</w:t>
        <w:tab/>
        <w:t>o[Dänemark]os Beschwerde über die von p[4{Professor} 1{Rühs}]p herausgegebene Schrift "t[Das Verhältnis Holsteins und Schleswigs zu Deutschland und Dänemark]t"</w:t>
      </w:r>
    </w:p>
    <w:p>
      <w:r>
        <w:t>43</w:t>
        <w:tab/>
        <w:t>12.1817 - 02.1818</w:t>
      </w:r>
    </w:p>
    <w:p>
      <w:r>
        <w:br/>
        <w:t>30</w:t>
        <w:tab/>
        <w:t>Nr. 9233</w:t>
      </w:r>
    </w:p>
    <w:p>
      <w:r>
        <w:t>31</w:t>
        <w:tab/>
        <w:t>AA I Rep. 4 Zensur Nr.35 (Rep. 9 F2bb)</w:t>
      </w:r>
    </w:p>
    <w:p>
      <w:r>
        <w:t>40</w:t>
        <w:tab/>
        <w:t>Herausgabe und s[Zensur]s des "t[Brandenburgischen Erzähler]ts"</w:t>
      </w:r>
    </w:p>
    <w:p>
      <w:r>
        <w:t>43</w:t>
        <w:tab/>
        <w:t>11.1817 - 10.1819</w:t>
      </w:r>
    </w:p>
    <w:p>
      <w:r>
        <w:br/>
        <w:t>30</w:t>
        <w:tab/>
        <w:t>Nr. 9234</w:t>
      </w:r>
    </w:p>
    <w:p>
      <w:r>
        <w:t>31</w:t>
        <w:tab/>
        <w:t>AA I Rep. 4 Zensur Nr.30 (Rep. 9 F2bb)</w:t>
      </w:r>
    </w:p>
    <w:p>
      <w:r>
        <w:t>40</w:t>
        <w:tab/>
        <w:t>Die im 9. Heft der in o[Jena]o erscheinenden t[2{Zeitschrift} "1{Isis}]t" enthaltenen Angriffe</w:t>
      </w:r>
    </w:p>
    <w:p>
      <w:r>
        <w:t>43</w:t>
        <w:tab/>
        <w:t>09.1817 - 01.1819</w:t>
      </w:r>
    </w:p>
    <w:p>
      <w:r>
        <w:br/>
        <w:t>30</w:t>
        <w:tab/>
        <w:t>Nr. 9235</w:t>
      </w:r>
    </w:p>
    <w:p>
      <w:r>
        <w:t>31</w:t>
        <w:tab/>
        <w:t>AA I Rep. 4 Zensur Nr.35 (Rep. 9 F2bb)</w:t>
      </w:r>
    </w:p>
    <w:p>
      <w:r>
        <w:t>40</w:t>
        <w:tab/>
        <w:t>Die in der t[Bamberger Zeitung]t erschienene angebliche Kabinettsorder</w:t>
      </w:r>
    </w:p>
    <w:p>
      <w:r>
        <w:t>43</w:t>
        <w:tab/>
        <w:t>12.1817 - 02.1818</w:t>
      </w:r>
    </w:p>
    <w:p>
      <w:r>
        <w:br/>
        <w:t>30</w:t>
        <w:tab/>
        <w:t>Nr. 9236</w:t>
      </w:r>
    </w:p>
    <w:p>
      <w:r>
        <w:t>31</w:t>
        <w:tab/>
        <w:t>Rep. 46B Nr. 33EE1 Fasc. 1</w:t>
      </w:r>
    </w:p>
    <w:p>
      <w:r>
        <w:t>40</w:t>
        <w:tab/>
        <w:t>Stellungnahme des in der portugiesischen Armee dienenden britischen p[5{Offizier}s 3{Baron} 2{Friedrich} 8{von} 1{Eben-Brunnen}]p in den "t[Hamburgischen Adreß-Comtoirnachrichten]t" vom z[Oktober 1818]z zu Beschuldigungen gegen ihn wegen angeblicher Beteiligung an einer Verschwörung in o[Portugal]o z[1817]z</w:t>
      </w:r>
    </w:p>
    <w:p>
      <w:r>
        <w:t>43</w:t>
        <w:tab/>
        <w:t>10.1818</w:t>
      </w:r>
    </w:p>
    <w:p>
      <w:r>
        <w:br/>
        <w:t>30</w:t>
        <w:tab/>
        <w:t>Nr. 9237</w:t>
      </w:r>
    </w:p>
    <w:p>
      <w:r>
        <w:t>31</w:t>
        <w:tab/>
        <w:t>AA I Rep. 4 Zensur Nr.42 (Rep. 9 F2bb)</w:t>
      </w:r>
    </w:p>
    <w:p>
      <w:r>
        <w:t>40</w:t>
        <w:tab/>
        <w:t>Beabsichtigte Herausgabe der "t[Volkszeitung]t" durch den p[7{Kriegsrat} 8{von} 1{Cöln}]p und ihre s[Zensur]s</w:t>
      </w:r>
    </w:p>
    <w:p>
      <w:r>
        <w:t>43</w:t>
        <w:tab/>
        <w:t>11.1818 - 12.1818</w:t>
      </w:r>
    </w:p>
    <w:p>
      <w:r>
        <w:br/>
        <w:t>30</w:t>
        <w:tab/>
        <w:t>Nr. 9241</w:t>
      </w:r>
    </w:p>
    <w:p>
      <w:r>
        <w:t>31</w:t>
        <w:tab/>
        <w:t>AA I Rep. 4 Zensur Nr.46 (Rep. 9 F2bb)</w:t>
      </w:r>
    </w:p>
    <w:p>
      <w:r>
        <w:t>40</w:t>
        <w:tab/>
        <w:t>Der im 14. Heft des o[Weimar]oer "t[Oppositionsblatt]tes" von z[1819]z enthaltene Aufsatz über die Untersuchungssache p[4{Dr.} 2{Friedrich} 1{Förster} in 6{o[Berlin]o}]p wegen dessen Aufsatz in der "t[Nemesis]t"</w:t>
      </w:r>
    </w:p>
    <w:p>
      <w:r>
        <w:t>43</w:t>
        <w:tab/>
        <w:t>01.1819 - 04.1819</w:t>
      </w:r>
    </w:p>
    <w:p>
      <w:r>
        <w:br/>
        <w:t>30</w:t>
        <w:tab/>
        <w:t>Nr. 9242</w:t>
      </w:r>
    </w:p>
    <w:p>
      <w:r>
        <w:t>31</w:t>
        <w:tab/>
        <w:t>AA I Rep. 4 Zensur Nr.45 (Rep. 9 F2bb)</w:t>
      </w:r>
    </w:p>
    <w:p>
      <w:r>
        <w:t>40</w:t>
        <w:tab/>
        <w:t>Die bei der k[sächsischen Regierung]k eingelegte Beschwerde gegen die Schrift von p[4{Professor} 1{Krug}]p</w:t>
      </w:r>
    </w:p>
    <w:p>
      <w:r>
        <w:t>43</w:t>
        <w:tab/>
        <w:t>03.1819 - 04.1819</w:t>
      </w:r>
    </w:p>
    <w:p>
      <w:r>
        <w:br/>
        <w:t>30</w:t>
        <w:tab/>
        <w:t>Nr. 9243</w:t>
      </w:r>
    </w:p>
    <w:p>
      <w:r>
        <w:t>31</w:t>
        <w:tab/>
        <w:t>AA I Rep. 4 Zensur Nr.48 (Rep. 9 F2bb)</w:t>
      </w:r>
    </w:p>
    <w:p>
      <w:r>
        <w:t>40</w:t>
        <w:tab/>
        <w:t>Oppositionelle Aufsätze in dem in o[Leipzig]o und o[Merseburg]o erscheinenden "t[Zeitblatt für Literatur und Politik]t"</w:t>
      </w:r>
    </w:p>
    <w:p>
      <w:r>
        <w:t>43</w:t>
        <w:tab/>
        <w:t>07.1819 - 09.1819</w:t>
      </w:r>
    </w:p>
    <w:p>
      <w:r>
        <w:br/>
        <w:t>30</w:t>
        <w:tab/>
        <w:t>Nr. 9244</w:t>
      </w:r>
    </w:p>
    <w:p>
      <w:r>
        <w:t>31</w:t>
        <w:tab/>
        <w:t>AA I Rep. 4 Zensur Nr.50 (Rep. 9 F2bb)</w:t>
      </w:r>
    </w:p>
    <w:p>
      <w:r>
        <w:t>40</w:t>
        <w:tab/>
        <w:t>Die in o[Leipzig]o herausgegebene Schrift : "t[Über geheime Bündnisse und geheime Polizeien]t" von p[2{Friedrich} 1{Fürstentreu}]p</w:t>
      </w:r>
    </w:p>
    <w:p>
      <w:r>
        <w:t>43</w:t>
        <w:tab/>
        <w:t>10.1819</w:t>
      </w:r>
    </w:p>
    <w:p>
      <w:r>
        <w:br/>
        <w:t>30</w:t>
        <w:tab/>
        <w:t>Nr. 9245</w:t>
      </w:r>
    </w:p>
    <w:p>
      <w:r>
        <w:t>31</w:t>
        <w:tab/>
        <w:t>AA I Rep. 4 Zensur Nr.51 (Rep. 9 F2bb)</w:t>
      </w:r>
    </w:p>
    <w:p>
      <w:r>
        <w:t>40</w:t>
        <w:tab/>
        <w:t>Beabsichtigte Herausgabe der t[2{Wochenschrift} "1{Delitzscher wöchentliche Nachrichten}]t" durch den p[5{Buchdrucker} 1{Meyner} in 6{o[Delitzsch]o}]p</w:t>
      </w:r>
    </w:p>
    <w:p>
      <w:r>
        <w:t>43</w:t>
        <w:tab/>
        <w:t>11.1819</w:t>
      </w:r>
    </w:p>
    <w:p>
      <w:r>
        <w:br/>
        <w:t>30</w:t>
        <w:tab/>
        <w:t>Nr. 9246</w:t>
      </w:r>
    </w:p>
    <w:p>
      <w:r>
        <w:t>31</w:t>
        <w:tab/>
        <w:t>AA I Rep. 4 Zensur Nr.49 (Rep. 9 F2bb)</w:t>
      </w:r>
    </w:p>
    <w:p>
      <w:r>
        <w:t>40</w:t>
        <w:tab/>
        <w:t>s[Beschlagnahme der Schrift von p[4{Professor} 1{Görres}]p "t[Deutschland und die Revolution]t"]s. Flucht und Aufenthalt von Görres. Seine Broschüre "t[In Sachen der Rheinprovinzen und in eigener Angelegenheit]t". o[Württemberg]oisches s[Verbot der Schriften von Görres und p[Lindner]p]s. Die Schrift von Görres "t[Welt und Zeit]t"</w:t>
      </w:r>
    </w:p>
    <w:p>
      <w:r>
        <w:t>43</w:t>
        <w:tab/>
        <w:t>1819 - 1828</w:t>
      </w:r>
    </w:p>
    <w:p>
      <w:r>
        <w:br/>
        <w:t>30</w:t>
        <w:tab/>
        <w:t>Nr. 9247</w:t>
      </w:r>
    </w:p>
    <w:p>
      <w:r>
        <w:t>31</w:t>
        <w:tab/>
        <w:t>AA I Rep. 4 Zensur Nr.55 (Rep. 9 F2bb)</w:t>
      </w:r>
    </w:p>
    <w:p>
      <w:r>
        <w:t>40</w:t>
        <w:tab/>
        <w:t>t[2{s[2{Schwedisches} 1{Zeitblatt}]s} "1{Der Freund der Freiheit}]t"</w:t>
      </w:r>
    </w:p>
    <w:p>
      <w:r>
        <w:t>43</w:t>
        <w:tab/>
        <w:t>02.1820</w:t>
      </w:r>
    </w:p>
    <w:p>
      <w:r>
        <w:br/>
        <w:t>30</w:t>
        <w:tab/>
        <w:t>Nr. 9248</w:t>
      </w:r>
    </w:p>
    <w:p>
      <w:r>
        <w:t>31</w:t>
        <w:tab/>
        <w:t>AA I Rep. 4 Zensur Nr.56 (Rep. 9 F2bb)</w:t>
      </w:r>
    </w:p>
    <w:p>
      <w:r>
        <w:t>40</w:t>
        <w:tab/>
        <w:t>Beschwerde o[Bayern]os gegen den Artikel im 7. Blatt des in o[Berlin]o erscheinenden "t[Gesellschafter]t" über das katholische Glaubensbekenntnis unter der Rubrik "o[Würzburg]o"</w:t>
      </w:r>
    </w:p>
    <w:p>
      <w:r>
        <w:t>43</w:t>
        <w:tab/>
        <w:t>03.1820 - 09.1820</w:t>
      </w:r>
    </w:p>
    <w:p>
      <w:r>
        <w:br/>
        <w:t>30</w:t>
        <w:tab/>
        <w:t>Nr. 9251</w:t>
      </w:r>
    </w:p>
    <w:p>
      <w:r>
        <w:t>31</w:t>
        <w:tab/>
        <w:t>AA I Rep. 4 Zensur Nr.58 (Rep. 9 F2bb)</w:t>
      </w:r>
    </w:p>
    <w:p>
      <w:r>
        <w:t>40</w:t>
        <w:tab/>
        <w:t>Beschwerden o[Nassau]os gegen die t[Hallesche Literaturzeitung]t</w:t>
      </w:r>
    </w:p>
    <w:p>
      <w:r>
        <w:t>43</w:t>
        <w:tab/>
        <w:t>06.1820 - 07.1820</w:t>
      </w:r>
    </w:p>
    <w:p>
      <w:r>
        <w:br/>
        <w:t>30</w:t>
        <w:tab/>
        <w:t>Nr. 9252</w:t>
      </w:r>
    </w:p>
    <w:p>
      <w:r>
        <w:t>31</w:t>
        <w:tab/>
        <w:t>AA I Rep. 4 Zensur Nr.59 (Rep. 9 F2bb)</w:t>
      </w:r>
    </w:p>
    <w:p>
      <w:r>
        <w:t>40</w:t>
        <w:tab/>
        <w:t>Die in o[Altenburg]o erscheinende Fortsetzung des ehemaligen s[3{p[8{von} 1{Kotzebue}]psche}n 2{literarische&lt;s&gt;}n 1{Wochenblatt}]ses</w:t>
      </w:r>
    </w:p>
    <w:p>
      <w:r>
        <w:t>43</w:t>
        <w:tab/>
        <w:t>06.1820 - 10.1820</w:t>
      </w:r>
    </w:p>
    <w:p>
      <w:r>
        <w:br/>
        <w:t>30</w:t>
        <w:tab/>
        <w:t>Nr. 9254</w:t>
      </w:r>
    </w:p>
    <w:p>
      <w:r>
        <w:t>31</w:t>
        <w:tab/>
        <w:t>AA I Rep. 4 Zensur Nr.65 (Rep. 9 F2bb)</w:t>
      </w:r>
    </w:p>
    <w:p>
      <w:r>
        <w:t>40</w:t>
        <w:tab/>
        <w:t>Geplante Herausgabe einer s[2{politische}n 1{Zeitung}]s unter dem Titel "t[Kölnische Oberpostamtszeitung]t" durch den p[5{s[Buchhändler]s} 1{Imhoff-Schwarz} in 6{o[Köln]o}]p</w:t>
      </w:r>
    </w:p>
    <w:p>
      <w:r>
        <w:t>43</w:t>
        <w:tab/>
        <w:t>08.1820 - 09.1820</w:t>
      </w:r>
    </w:p>
    <w:p>
      <w:r>
        <w:br/>
        <w:t>30</w:t>
        <w:tab/>
        <w:t>Nr. 9255</w:t>
      </w:r>
    </w:p>
    <w:p>
      <w:r>
        <w:t>31</w:t>
        <w:tab/>
        <w:t>AA I Rep. 4 Zensur Nr.63 (Rep. 9 F2bb)</w:t>
      </w:r>
    </w:p>
    <w:p>
      <w:r>
        <w:t>40</w:t>
        <w:tab/>
        <w:t>Die in o[Leipzig]o erschienene Schrift des p[8{de} 1{Pradt}]p über die o[spanisch]oe Revolution. Verlegung von s[1{Bücher}n 2{&lt;durch Brockhaus verlegte&gt;}]s und Schriften mit Angriffen auf die k[preußische Regierung]k durch k[1{Brockhaus} in 2{o[Leipzig]o}]k</w:t>
      </w:r>
    </w:p>
    <w:p>
      <w:r>
        <w:t>43</w:t>
        <w:tab/>
        <w:t>08.1820 - 10.1820</w:t>
      </w:r>
    </w:p>
    <w:p>
      <w:r>
        <w:br/>
        <w:t>30</w:t>
        <w:tab/>
        <w:t>Nr. 9256</w:t>
      </w:r>
    </w:p>
    <w:p>
      <w:r>
        <w:t>31</w:t>
        <w:tab/>
        <w:t>AA I Rep. 4 Zensur Nr.66 (Rep. 9 F2bb)</w:t>
      </w:r>
    </w:p>
    <w:p>
      <w:r>
        <w:t>40</w:t>
        <w:tab/>
        <w:t>Die Schrift "t[Judenspiegel]t"</w:t>
      </w:r>
    </w:p>
    <w:p>
      <w:r>
        <w:t>43</w:t>
        <w:tab/>
        <w:t>09.1820</w:t>
      </w:r>
    </w:p>
    <w:p>
      <w:r>
        <w:br/>
        <w:t>30</w:t>
        <w:tab/>
        <w:t>Nr. 9257</w:t>
      </w:r>
    </w:p>
    <w:p>
      <w:r>
        <w:t>31</w:t>
        <w:tab/>
        <w:t>AA I Rep. 4 Zensur Nr.74 (Rep. 9 F2bb)</w:t>
      </w:r>
    </w:p>
    <w:p>
      <w:r>
        <w:t>40</w:t>
        <w:tab/>
        <w:t>Schrift von p[4{Dr.} 1{Graevell} in 6{o[Stuttgart]o}]p "t[Der Staatsbeamte als Schriftsteller oder der Schriftsteller als Staatsbeamter im Preußischen]t"</w:t>
      </w:r>
    </w:p>
    <w:p>
      <w:r>
        <w:t>43</w:t>
        <w:tab/>
        <w:t>10.1820</w:t>
      </w:r>
    </w:p>
    <w:p>
      <w:r>
        <w:br/>
        <w:t>30</w:t>
        <w:tab/>
        <w:t>Nr. 9258</w:t>
      </w:r>
    </w:p>
    <w:p>
      <w:r>
        <w:t>31</w:t>
        <w:tab/>
        <w:t>AA I Rep. 4 Zensur Nr.76 (Rep. 9 F2bb)</w:t>
      </w:r>
    </w:p>
    <w:p>
      <w:r>
        <w:t>40</w:t>
        <w:tab/>
        <w:t>Bechwerde gegen ds o[Weimar]osche s[Oppositionsblatt]s und die von Seiten o[Sachsen-Weimar]os verfügte s[Unterdrückung &lt;des Weimarschen Oppositionsblattes&gt;]s dieses Blattes</w:t>
      </w:r>
    </w:p>
    <w:p>
      <w:r>
        <w:t>43</w:t>
        <w:tab/>
        <w:t>11.1820</w:t>
      </w:r>
    </w:p>
    <w:p>
      <w:r>
        <w:br/>
        <w:t>30</w:t>
        <w:tab/>
        <w:t>Nr. 9259</w:t>
      </w:r>
    </w:p>
    <w:p>
      <w:r>
        <w:t>31</w:t>
        <w:tab/>
        <w:t>AA I Rep. 4 Zensur Nr.71 (Rep. 9 F2bb)</w:t>
      </w:r>
    </w:p>
    <w:p>
      <w:r>
        <w:t>40</w:t>
        <w:tab/>
        <w:t>Schriften p[8{von} 1{Bülow&lt; auf Cummerow&gt;}]ps auf Cummerow</w:t>
      </w:r>
    </w:p>
    <w:p>
      <w:r>
        <w:t>43</w:t>
        <w:tab/>
        <w:t>12.1820 - 01.1821</w:t>
      </w:r>
    </w:p>
    <w:p>
      <w:r>
        <w:br/>
        <w:t>30</w:t>
        <w:tab/>
        <w:t>Nr. 9260</w:t>
      </w:r>
    </w:p>
    <w:p>
      <w:r>
        <w:t>31</w:t>
        <w:tab/>
        <w:t>AA I Rep. 4 Zensur Nr.70 (Rep. 9 F2bb)</w:t>
      </w:r>
    </w:p>
    <w:p>
      <w:r>
        <w:t>40</w:t>
        <w:tab/>
        <w:t>Schrift des p[3{Graf}en 2{Julius} 8{von} 1{Soden}]p über Staatsnationalbildung</w:t>
      </w:r>
    </w:p>
    <w:p>
      <w:r>
        <w:t>43</w:t>
        <w:tab/>
        <w:t>10.1820 - 01.1821</w:t>
      </w:r>
    </w:p>
    <w:p>
      <w:r>
        <w:br/>
        <w:t>30</w:t>
        <w:tab/>
        <w:t>Nr. 9261</w:t>
      </w:r>
    </w:p>
    <w:p>
      <w:r>
        <w:t>31</w:t>
        <w:tab/>
        <w:t>AA I Rep. 4 Zensur Nr.68 (Rep. 9 F2bb)</w:t>
      </w:r>
    </w:p>
    <w:p>
      <w:r>
        <w:t>40</w:t>
        <w:tab/>
        <w:t>Die in o[Süddeutschland]o erschienene Broschüre "t[Manuskript aus Süddeutschland]t" von p[Erichson]p</w:t>
      </w:r>
    </w:p>
    <w:p>
      <w:r>
        <w:t>43</w:t>
        <w:tab/>
        <w:t>10.1820 - 01.1821</w:t>
      </w:r>
    </w:p>
    <w:p>
      <w:r>
        <w:br/>
        <w:t>30</w:t>
        <w:tab/>
        <w:t>Nr. 9262</w:t>
      </w:r>
    </w:p>
    <w:p>
      <w:r>
        <w:t>31</w:t>
        <w:tab/>
        <w:t>AA I Rep. 4 Zensur Nr.73 (Rep. 9 F2bb)</w:t>
      </w:r>
    </w:p>
    <w:p>
      <w:r>
        <w:t>40</w:t>
        <w:tab/>
        <w:t>Die von p[4{Professor} 1{Buchholtz}]p herausgegebene t[Monatsschrift für Deutschland]t</w:t>
      </w:r>
    </w:p>
    <w:p>
      <w:r>
        <w:t>43</w:t>
        <w:tab/>
        <w:t>1820 - 1821; 1829</w:t>
      </w:r>
    </w:p>
    <w:p>
      <w:r>
        <w:br/>
        <w:t>30</w:t>
        <w:tab/>
        <w:t>Nr. 9263</w:t>
      </w:r>
    </w:p>
    <w:p>
      <w:r>
        <w:t>31</w:t>
        <w:tab/>
        <w:t>AA III Rep. 18 XI Nr. 12 (Rep. 11 307B 14)</w:t>
      </w:r>
    </w:p>
    <w:p>
      <w:r>
        <w:t>40</w:t>
        <w:tab/>
        <w:t>Einsendung der s[2{o[russisch]oe}n 1{Senatszeitung}]s, des "t[Conservateur impartial]t"und des "t[Russischen Invaliden]t"</w:t>
      </w:r>
    </w:p>
    <w:p>
      <w:r>
        <w:t>43</w:t>
        <w:tab/>
        <w:t>1820 - 1832</w:t>
      </w:r>
    </w:p>
    <w:p>
      <w:r>
        <w:br/>
        <w:t>30</w:t>
        <w:tab/>
        <w:t>Nr. 9265</w:t>
      </w:r>
    </w:p>
    <w:p>
      <w:r>
        <w:t>31</w:t>
        <w:tab/>
        <w:t>AA I Rep. 4 Zensur Nr.88 (Rep. 9 F2bb)</w:t>
      </w:r>
    </w:p>
    <w:p>
      <w:r>
        <w:t>40</w:t>
        <w:tab/>
        <w:t>Das bei p[Brockhaus]p erscheinende und von der k[preußischen geheimen Hof- und Staatskanzlei]k mit der s[Damnatur]s belegte s[Taschenbuch]s "t[Urania]t"</w:t>
      </w:r>
    </w:p>
    <w:p>
      <w:r>
        <w:t>43</w:t>
        <w:tab/>
        <w:t>10.1821</w:t>
      </w:r>
    </w:p>
    <w:p>
      <w:r>
        <w:br/>
        <w:t>30</w:t>
        <w:tab/>
        <w:t>Nr. 9266</w:t>
      </w:r>
    </w:p>
    <w:p>
      <w:r>
        <w:t>31</w:t>
        <w:tab/>
        <w:t>AA I Rep. 4 Zensur Nr.84 (Rep. 9 F2bb)</w:t>
      </w:r>
    </w:p>
    <w:p>
      <w:r>
        <w:t>40</w:t>
        <w:tab/>
        <w:t>s[Beschlagnahme der Schrift "t[Taschenbuch ohne Titel für das Jahr 1822]t"]s</w:t>
      </w:r>
    </w:p>
    <w:p>
      <w:r>
        <w:t>43</w:t>
        <w:tab/>
        <w:t>12.1821 - 02.1822</w:t>
      </w:r>
    </w:p>
    <w:p>
      <w:r>
        <w:br/>
        <w:t>30</w:t>
        <w:tab/>
        <w:t>Nr. 9267</w:t>
      </w:r>
    </w:p>
    <w:p>
      <w:r>
        <w:t>31</w:t>
        <w:tab/>
        <w:t>AA I Rep. 4 Zensur Nr.85 (Rep. 9 F2bb)</w:t>
      </w:r>
    </w:p>
    <w:p>
      <w:r>
        <w:t>40</w:t>
        <w:tab/>
        <w:t>s[Beschlagnahme der Schrift von p[2{V.} 1{Spaun}]p "t[Glossen über den Zeitlauf]t"]s</w:t>
      </w:r>
    </w:p>
    <w:p>
      <w:r>
        <w:t>43</w:t>
        <w:tab/>
        <w:t>11.1821 - 01.1822</w:t>
      </w:r>
    </w:p>
    <w:p>
      <w:r>
        <w:br/>
        <w:t>30</w:t>
        <w:tab/>
        <w:t>Nr. 9268</w:t>
      </w:r>
    </w:p>
    <w:p>
      <w:r>
        <w:t>31</w:t>
        <w:tab/>
        <w:t>AA I Rep. 4 Zensur Nr.77 (Rep. 9 F2bb)</w:t>
      </w:r>
    </w:p>
    <w:p>
      <w:r>
        <w:t>40</w:t>
        <w:tab/>
        <w:t>Die in o[Landshut]o erscheinende s[Literaturzeitung]s von p[Mastiaux]p</w:t>
      </w:r>
    </w:p>
    <w:p>
      <w:r>
        <w:t>43</w:t>
        <w:tab/>
        <w:t>06.1821 - 07.1823</w:t>
      </w:r>
    </w:p>
    <w:p>
      <w:r>
        <w:br/>
        <w:t>30</w:t>
        <w:tab/>
        <w:t>Nr. 9269</w:t>
      </w:r>
    </w:p>
    <w:p>
      <w:r>
        <w:t>31</w:t>
        <w:tab/>
        <w:t>AA I Rep. 4 Zensur Nr.170 (Rep. 9 F2bb)</w:t>
      </w:r>
    </w:p>
    <w:p>
      <w:r>
        <w:t>40</w:t>
        <w:tab/>
        <w:t>Erlaubnis für p[4{Professor} 1{Tieftrunk} in 6{o[Halle]o}]p zur Herausgabe der t[2{Zeitung} "1{Deutschlands Kurier oder Staatsbote}]t"</w:t>
      </w:r>
    </w:p>
    <w:p>
      <w:r>
        <w:t>43</w:t>
        <w:tab/>
        <w:t>1825 - 1830</w:t>
      </w:r>
    </w:p>
    <w:p>
      <w:r>
        <w:br/>
        <w:t>30</w:t>
        <w:tab/>
        <w:t>Nr. 9270</w:t>
      </w:r>
    </w:p>
    <w:p>
      <w:r>
        <w:t>31</w:t>
        <w:tab/>
        <w:t>AA I Rep. 4 Zensur Nr.94 (Rep. 9 F2bb)</w:t>
      </w:r>
    </w:p>
    <w:p>
      <w:r>
        <w:t>40</w:t>
        <w:tab/>
        <w:t>Beschwerden der k[1{Neapolitanischen Gesandtschaft} 2{in o[Berlin]o}]k über den p[5{s[Buchhändler]s} 1{Dümmler}]p wegen der Schrift "t[Denkwürdigkeiten der Carbonari]t"</w:t>
      </w:r>
    </w:p>
    <w:p>
      <w:r>
        <w:t>43</w:t>
        <w:tab/>
        <w:t>06.1822 - 07.1822</w:t>
      </w:r>
    </w:p>
    <w:p>
      <w:r>
        <w:br/>
        <w:t>30</w:t>
        <w:tab/>
        <w:t>Nr. 9271</w:t>
      </w:r>
    </w:p>
    <w:p>
      <w:r>
        <w:t>31</w:t>
        <w:tab/>
        <w:t>AA I Rep. 4 Zensur Nr.100 (Rep. 9 F2bb)</w:t>
      </w:r>
    </w:p>
    <w:p>
      <w:r>
        <w:t>40</w:t>
        <w:tab/>
        <w:t>Die von Dr. Lindner übersetzte Schrift p[8{de} 1{Pradt}]ps "t[Griechenland in seinen Verhältnissen zu Europa]t"</w:t>
      </w:r>
    </w:p>
    <w:p>
      <w:r>
        <w:t>43</w:t>
        <w:tab/>
        <w:t>08.1822</w:t>
      </w:r>
    </w:p>
    <w:p>
      <w:r>
        <w:br/>
        <w:t>30</w:t>
        <w:tab/>
        <w:t>Nr. 9272</w:t>
      </w:r>
    </w:p>
    <w:p>
      <w:r>
        <w:t>31</w:t>
        <w:tab/>
        <w:t>AA I Rep. 4 Zensur Nr.117 (Rep. 9 F2bb)</w:t>
      </w:r>
    </w:p>
    <w:p>
      <w:r>
        <w:t>40</w:t>
        <w:tab/>
        <w:t>Die von p[4{Professor} 1{Sendtner} in 6{o[München]o}]p herausgegebene Broschüre "t[Bonaparte und Londonderry, ein Gespräch im Reiche der Toten]t" und die Broschüre p[8{von} 1{Hornthal}]ps "t[Minister Londonderry und sein Federmesser]t"</w:t>
      </w:r>
    </w:p>
    <w:p>
      <w:r>
        <w:t>43</w:t>
        <w:tab/>
        <w:t>10.1822</w:t>
      </w:r>
    </w:p>
    <w:p>
      <w:r>
        <w:br/>
        <w:t>30</w:t>
        <w:tab/>
        <w:t>Nr. 9273</w:t>
      </w:r>
    </w:p>
    <w:p>
      <w:r>
        <w:t>31</w:t>
        <w:tab/>
        <w:t>AA I Rep. 4 Zensur Nr.102 (Rep. 9 F2bb)</w:t>
      </w:r>
    </w:p>
    <w:p>
      <w:r>
        <w:t>40</w:t>
        <w:tab/>
        <w:t>Beschwerden über die o[Zwickau]oer t[2{Zeitschrift} "1{Erinnerungsblätter für gebildete Leser}]t"</w:t>
      </w:r>
    </w:p>
    <w:p>
      <w:r>
        <w:t>43</w:t>
        <w:tab/>
        <w:t>10.1822 - 05.1823</w:t>
      </w:r>
    </w:p>
    <w:p>
      <w:r>
        <w:br/>
        <w:t>30</w:t>
        <w:tab/>
        <w:t>Nr. 9274</w:t>
      </w:r>
    </w:p>
    <w:p>
      <w:r>
        <w:t>31</w:t>
        <w:tab/>
        <w:t>AA I Rep. 4 Zensur Nr.96 (Rep. 9 F2bb)</w:t>
      </w:r>
    </w:p>
    <w:p>
      <w:r>
        <w:t>40</w:t>
        <w:tab/>
        <w:t>Maßnahmen gegen die s[Verlagstätigkeit des p[5{s[Buchhändler]s}s 1{Brockhaus} in 6{o[Leipzig]o}]p]s</w:t>
      </w:r>
    </w:p>
    <w:p>
      <w:r>
        <w:t>43</w:t>
        <w:tab/>
        <w:t>05.1822 - 06.1823</w:t>
      </w:r>
    </w:p>
    <w:p>
      <w:r>
        <w:br/>
        <w:t>30</w:t>
        <w:tab/>
        <w:t>Nr. 9275</w:t>
      </w:r>
    </w:p>
    <w:p>
      <w:r>
        <w:t>31</w:t>
        <w:tab/>
        <w:t>AA I Rep. 4 Zensur Nr.108 (Rep. 9 F2bb)</w:t>
      </w:r>
    </w:p>
    <w:p>
      <w:r>
        <w:t>40</w:t>
        <w:tab/>
        <w:t>Beschwerde o[Sachsen-Weimar]os über den in der 130. Nummer der t[Vossischen Zeitung]t aufgenommenen Artikel über p[4{Dr.} 8{de} 1{Valenti}]p</w:t>
      </w:r>
    </w:p>
    <w:p>
      <w:r>
        <w:t>43</w:t>
        <w:tab/>
        <w:t>11.1822 - 05.1823</w:t>
      </w:r>
    </w:p>
    <w:p>
      <w:r>
        <w:br/>
        <w:t>30</w:t>
        <w:tab/>
        <w:t>Nr. 9276</w:t>
      </w:r>
    </w:p>
    <w:p>
      <w:r>
        <w:t>31</w:t>
        <w:tab/>
        <w:t>AA I Rep. 4 Zensur Nr.101 (Rep. 9 F2bb)</w:t>
      </w:r>
    </w:p>
    <w:p>
      <w:r>
        <w:t>40</w:t>
        <w:tab/>
        <w:t>Die Schrift des p[7{dänischen Etatsrat}s 4{Dr.} 8{von} 1{Schmidt-Phiseldeck}]p "t[Die Politik nach Grundsätzen der Heiligen Allianz]t" und sein Werk über politische Redekunst</w:t>
      </w:r>
    </w:p>
    <w:p>
      <w:r>
        <w:t>43</w:t>
        <w:tab/>
        <w:t>07.1822 - 11.1823</w:t>
      </w:r>
    </w:p>
    <w:p>
      <w:r>
        <w:br/>
        <w:t>30</w:t>
        <w:tab/>
        <w:t>Nr. 9277</w:t>
      </w:r>
    </w:p>
    <w:p>
      <w:r>
        <w:t>31</w:t>
        <w:tab/>
        <w:t>AA I Rep. 4 Zensur Nr.99 (Rep. 9 F2bb)</w:t>
      </w:r>
    </w:p>
    <w:p>
      <w:r>
        <w:t>40</w:t>
        <w:tab/>
        <w:t>Erteilung der s[Druckerlaubnis]s für die von dem p[5{s[Buchhändler]s} 1{Reimer}]p verlegten Werke "t[Mémoires de Napoléon]t" und "t[Notes sur l'ouvrage intitulé: Mémoires pour servir a l'histoire de Charles XIV Jean, Roi de Suéde]t"</w:t>
      </w:r>
    </w:p>
    <w:p>
      <w:r>
        <w:t>43</w:t>
        <w:tab/>
        <w:t>09.1822 - 03.1824</w:t>
      </w:r>
    </w:p>
    <w:p>
      <w:r>
        <w:br/>
        <w:t>30</w:t>
        <w:tab/>
        <w:t>Nr. 9278</w:t>
      </w:r>
    </w:p>
    <w:p>
      <w:r>
        <w:t>31</w:t>
        <w:tab/>
        <w:t>AA I Rep. 4 Zensur Nr.103 (Rep. 9 F2bb)</w:t>
      </w:r>
    </w:p>
    <w:p>
      <w:r>
        <w:t>40</w:t>
        <w:tab/>
        <w:t>Maßnahmen gegen die Verbreitung der t[Chronik des neunzehnten Jahrhunderts]t von p[4{Dr.} 2{Karl} 1{Venturini}]p. Venturinis Schrift "t[Rußlands und Deutschlands Befreiungskriege in den Jahren 1812 und 1815]t"</w:t>
      </w:r>
    </w:p>
    <w:p>
      <w:r>
        <w:t>43</w:t>
        <w:tab/>
        <w:t>10.1822 - 01.1824</w:t>
      </w:r>
    </w:p>
    <w:p>
      <w:r>
        <w:br/>
        <w:t>30</w:t>
        <w:tab/>
        <w:t>Nr. 9279</w:t>
      </w:r>
    </w:p>
    <w:p>
      <w:r>
        <w:t>31</w:t>
        <w:tab/>
        <w:t>AA I Rep. 5 Nr. 141 (Rep. 75A)</w:t>
      </w:r>
    </w:p>
    <w:p>
      <w:r>
        <w:t>40</w:t>
        <w:tab/>
        <w:t>Einsendung der "t[Murhardtschen Annalen]t" an das k[Ministerium der auswärtigen Angelegenheiten]k</w:t>
      </w:r>
    </w:p>
    <w:p>
      <w:r>
        <w:t>43</w:t>
        <w:tab/>
        <w:t>05.1822 - 01.1824</w:t>
      </w:r>
    </w:p>
    <w:p>
      <w:r>
        <w:br/>
        <w:t>30</w:t>
        <w:tab/>
        <w:t>Nr. 9281</w:t>
      </w:r>
    </w:p>
    <w:p>
      <w:r>
        <w:t>31</w:t>
        <w:tab/>
        <w:t>AA I Rep. 4 Zensur Nr.92 (Rep. 9 F2bb)</w:t>
      </w:r>
    </w:p>
    <w:p>
      <w:r>
        <w:t>40</w:t>
        <w:tab/>
        <w:t>Beabsichtigte s[2{Herausgabe} einer 1{Zeitschrift}]s durch p[4{Dr}.1{ Pfeilschifter}]p</w:t>
      </w:r>
    </w:p>
    <w:p>
      <w:r>
        <w:t>43</w:t>
        <w:tab/>
        <w:t>1822 - 1830</w:t>
      </w:r>
    </w:p>
    <w:p>
      <w:r>
        <w:br/>
        <w:t>30</w:t>
        <w:tab/>
        <w:t>Nr. 9282</w:t>
      </w:r>
    </w:p>
    <w:p>
      <w:r>
        <w:t>31</w:t>
        <w:tab/>
        <w:t>AA I Rep. 4 Zensur Nr.118 (Rep. 9 F2bb)</w:t>
      </w:r>
    </w:p>
    <w:p>
      <w:r>
        <w:t>40</w:t>
        <w:tab/>
        <w:t>Erscheinen des Werkes von p[O'Meara]p "t[Napoleon in der Verbannung]t"</w:t>
      </w:r>
    </w:p>
    <w:p>
      <w:r>
        <w:t>43</w:t>
        <w:tab/>
        <w:t>01.1823 - 07.1823</w:t>
      </w:r>
    </w:p>
    <w:p>
      <w:r>
        <w:br/>
        <w:t>30</w:t>
        <w:tab/>
        <w:t>Nr. 9283</w:t>
      </w:r>
    </w:p>
    <w:p>
      <w:r>
        <w:t>31</w:t>
        <w:tab/>
        <w:t>AA III Rep. 8 Frankreich M Nr. 24 (Rep. 11 307 B7)</w:t>
      </w:r>
    </w:p>
    <w:p>
      <w:r>
        <w:t>40</w:t>
        <w:tab/>
        <w:t>Auskunft über die Identität des Herausgebers des Albums Magalon mit p[2{Paul} 8{de} 1{Magalon}]p</w:t>
      </w:r>
    </w:p>
    <w:p>
      <w:r>
        <w:t>43</w:t>
        <w:tab/>
        <w:t>03.1823 - 05.1823</w:t>
      </w:r>
    </w:p>
    <w:p>
      <w:r>
        <w:br/>
        <w:t>30</w:t>
        <w:tab/>
        <w:t>Nr. 9284</w:t>
      </w:r>
    </w:p>
    <w:p>
      <w:r>
        <w:t>31</w:t>
        <w:tab/>
        <w:t>AA I Rep. 4 Zensur Nr.112 (Rep. 9 F2bb)</w:t>
      </w:r>
    </w:p>
    <w:p>
      <w:r>
        <w:t>40</w:t>
        <w:tab/>
        <w:t>Die in der k[1{s[Buchhandlung]s p[Metzler]p} in 2{o[Stuttgart]o}]k erscheinende "t[Konstitutionelle Zeitschrift]t"</w:t>
      </w:r>
    </w:p>
    <w:p>
      <w:r>
        <w:t>43</w:t>
        <w:tab/>
        <w:t>05.1823</w:t>
      </w:r>
    </w:p>
    <w:p>
      <w:r>
        <w:br/>
        <w:t>30</w:t>
        <w:tab/>
        <w:t>Nr. 9285</w:t>
      </w:r>
    </w:p>
    <w:p>
      <w:r>
        <w:t>31</w:t>
        <w:tab/>
        <w:t>AA I Rep. 4 Zensur Nr.107 (Rep. 9 F2bb)</w:t>
      </w:r>
    </w:p>
    <w:p>
      <w:r>
        <w:t>40</w:t>
        <w:tab/>
        <w:t>Broschüre von v. p[Hornthal]p "t[Werden die deutschen Bundesfürsten am Kriege wider Spanien teilnehmen?]t"</w:t>
      </w:r>
    </w:p>
    <w:p>
      <w:r>
        <w:t>43</w:t>
        <w:tab/>
        <w:t>03.1823 - 04.1823</w:t>
      </w:r>
    </w:p>
    <w:p>
      <w:r>
        <w:br/>
        <w:t>30</w:t>
        <w:tab/>
        <w:t>Nr. 9286</w:t>
      </w:r>
    </w:p>
    <w:p>
      <w:r>
        <w:t>31</w:t>
        <w:tab/>
        <w:t>AA I Rep. 4 Zensur Nr.111 (Rep. 9 F2bb)</w:t>
      </w:r>
    </w:p>
    <w:p>
      <w:r>
        <w:t>40</w:t>
        <w:tab/>
        <w:t>Das "t[Tagebuch von St. Helena]t" von p[3{Graf} 1{Las Cazes}]p</w:t>
      </w:r>
    </w:p>
    <w:p>
      <w:r>
        <w:t>43</w:t>
        <w:tab/>
        <w:t>05.1823</w:t>
      </w:r>
    </w:p>
    <w:p>
      <w:r>
        <w:br/>
        <w:t>30</w:t>
        <w:tab/>
        <w:t>Nr. 9287</w:t>
      </w:r>
    </w:p>
    <w:p>
      <w:r>
        <w:t>31</w:t>
        <w:tab/>
        <w:t>AA I Rep. 4 Zensur Nr.113 (Rep. 9 F2bb)</w:t>
      </w:r>
    </w:p>
    <w:p>
      <w:r>
        <w:t>40</w:t>
        <w:tab/>
        <w:t>Die in o[Paris]o erschienene Broschüre "t[Mémoire d'une jeune Grecque]t"</w:t>
      </w:r>
    </w:p>
    <w:p>
      <w:r>
        <w:t>43</w:t>
        <w:tab/>
        <w:t>05.1823 - 06.1823</w:t>
      </w:r>
    </w:p>
    <w:p>
      <w:r>
        <w:br/>
        <w:t>30</w:t>
        <w:tab/>
        <w:t>Nr. 9288</w:t>
      </w:r>
    </w:p>
    <w:p>
      <w:r>
        <w:t>31</w:t>
        <w:tab/>
        <w:t>AA I Rep. 4 Zensur Nr.119 (Rep. 9 F2bb)</w:t>
      </w:r>
    </w:p>
    <w:p>
      <w:r>
        <w:t>40</w:t>
        <w:tab/>
        <w:t>Die in o[Heidelberg]o erschienene und in o[Straßburg]o gedruckte Schrift "t[Themis]t"</w:t>
      </w:r>
    </w:p>
    <w:p>
      <w:r>
        <w:t>43</w:t>
        <w:tab/>
        <w:t>06.1823</w:t>
      </w:r>
    </w:p>
    <w:p>
      <w:r>
        <w:br/>
        <w:t>30</w:t>
        <w:tab/>
        <w:t>Nr. 9289</w:t>
      </w:r>
    </w:p>
    <w:p>
      <w:r>
        <w:t>31</w:t>
        <w:tab/>
        <w:t>AA I Rep. 4 Zensur Nr.120 (Rep. 9 F2bb)</w:t>
      </w:r>
    </w:p>
    <w:p>
      <w:r>
        <w:t>40</w:t>
        <w:tab/>
        <w:t>Die in o[Stuttgart]o erschienene Schrift "t[Politik des Tages]t"</w:t>
      </w:r>
    </w:p>
    <w:p>
      <w:r>
        <w:t>43</w:t>
        <w:tab/>
        <w:t>07.1823</w:t>
      </w:r>
    </w:p>
    <w:p>
      <w:r>
        <w:br/>
        <w:t>30</w:t>
        <w:tab/>
        <w:t>Nr. 9290</w:t>
      </w:r>
    </w:p>
    <w:p>
      <w:r>
        <w:t>31</w:t>
        <w:tab/>
        <w:t>AA I Rep. 4 Zensur Nr.122 (Rep. 9 F2bb)</w:t>
      </w:r>
    </w:p>
    <w:p>
      <w:r>
        <w:t>40</w:t>
        <w:tab/>
        <w:t>Maßnahmen der Stadt o[Frankfurt/Main]o hinsichtlich der Ausweisung der politischen p[5{Schriftsteller} 2{Murhard} 8{von} 1{Meseritz}]p, p[5{&lt;Schriftsteller&gt;} 1{Pfeilschifter}]p und p[5{&lt;Schriftsteller&gt;} 1{Schlotmann}]p</w:t>
      </w:r>
    </w:p>
    <w:p>
      <w:r>
        <w:t>43</w:t>
        <w:tab/>
        <w:t>08.1823 - 09.1823</w:t>
      </w:r>
    </w:p>
    <w:p>
      <w:r>
        <w:br/>
        <w:t>30</w:t>
        <w:tab/>
        <w:t>Nr. 9291</w:t>
      </w:r>
    </w:p>
    <w:p>
      <w:r>
        <w:t>31</w:t>
        <w:tab/>
        <w:t>AA I Rep. 4 Zensur Nr.125 (Rep. 9 F2bb)</w:t>
      </w:r>
    </w:p>
    <w:p>
      <w:r>
        <w:t>40</w:t>
        <w:tab/>
        <w:t>Die im s[Druck]s erschienene Vorlesung von p[4{Dr.} 8{de} 1{Wette}]p</w:t>
      </w:r>
    </w:p>
    <w:p>
      <w:r>
        <w:t>43</w:t>
        <w:tab/>
        <w:t>11.1823</w:t>
      </w:r>
    </w:p>
    <w:p>
      <w:r>
        <w:br/>
        <w:t>30</w:t>
        <w:tab/>
        <w:t>Nr. 9292</w:t>
      </w:r>
    </w:p>
    <w:p>
      <w:r>
        <w:t>31</w:t>
        <w:tab/>
        <w:t>AA I Rep. 4 Zensur Nr.128 (Rep. 9 F2bb)</w:t>
      </w:r>
    </w:p>
    <w:p>
      <w:r>
        <w:t>40</w:t>
        <w:tab/>
        <w:t>Vorlesungen und Werke von p[4{Professor} 1{Luden} in 6{o[Jena]o}]p</w:t>
      </w:r>
    </w:p>
    <w:p>
      <w:r>
        <w:t>43</w:t>
        <w:tab/>
        <w:t>11.1823 - 12.1823</w:t>
      </w:r>
    </w:p>
    <w:p>
      <w:r>
        <w:br/>
        <w:t>30</w:t>
        <w:tab/>
        <w:t>Nr. 9293</w:t>
      </w:r>
    </w:p>
    <w:p>
      <w:r>
        <w:t>31</w:t>
        <w:tab/>
        <w:t>AA I Rep. 4 Zensur Nr.123 (Rep. 9 F2bb)</w:t>
      </w:r>
    </w:p>
    <w:p>
      <w:r>
        <w:t>40</w:t>
        <w:tab/>
        <w:t>Der angeblich in o[Glarus]o erfolgte s[Druck]s der Verteidigungsschrift von p[4{Dr.} 1{Jahn}]p</w:t>
      </w:r>
    </w:p>
    <w:p>
      <w:r>
        <w:t>43</w:t>
        <w:tab/>
        <w:t>09.1823 - 01.1824</w:t>
      </w:r>
    </w:p>
    <w:p>
      <w:r>
        <w:br/>
        <w:t>30</w:t>
        <w:tab/>
        <w:t>Nr. 9294</w:t>
      </w:r>
    </w:p>
    <w:p>
      <w:r>
        <w:t>31</w:t>
        <w:tab/>
        <w:t>AA I Rep. 4 Zensur Nr.129 (Rep. 9 F2bb)</w:t>
      </w:r>
    </w:p>
    <w:p>
      <w:r>
        <w:t>40</w:t>
        <w:tab/>
        <w:t>Die vom p[7{Hofrat} 1{André} in 6{o[Stuttgart]o}]p herausgegebene t[2{Zeitschrift} "1{Hesperus}]t"</w:t>
      </w:r>
    </w:p>
    <w:p>
      <w:r>
        <w:t>43</w:t>
        <w:tab/>
        <w:t>1823 - 1830</w:t>
      </w:r>
    </w:p>
    <w:p>
      <w:r>
        <w:br/>
        <w:t>30</w:t>
        <w:tab/>
        <w:t>Nr. 9295</w:t>
      </w:r>
    </w:p>
    <w:p>
      <w:r>
        <w:t>31</w:t>
        <w:tab/>
        <w:t>AA I Rep. 4 Zensur Nr.133 (Rep. 9 F2bb)</w:t>
      </w:r>
    </w:p>
    <w:p>
      <w:r>
        <w:t>40</w:t>
        <w:tab/>
        <w:t>Die Schrift "t[Sieyés und Napoleon]t"</w:t>
      </w:r>
    </w:p>
    <w:p>
      <w:r>
        <w:t>43</w:t>
        <w:tab/>
        <w:t>01.1824 - 02.1824</w:t>
      </w:r>
    </w:p>
    <w:p>
      <w:r>
        <w:br/>
        <w:t>30</w:t>
        <w:tab/>
        <w:t>Nr. 9296</w:t>
      </w:r>
    </w:p>
    <w:p>
      <w:r>
        <w:t>31</w:t>
        <w:tab/>
        <w:t>AA I Rep. 4 Zensur Nr.130 (Rep. 9 F2bb)</w:t>
      </w:r>
    </w:p>
    <w:p>
      <w:r>
        <w:t>40</w:t>
        <w:tab/>
        <w:t>Die in o[Frankfurt/Main]o erschienene Schrift "t[Ideale und Irrtümer des akademischen Lebens]t"</w:t>
      </w:r>
    </w:p>
    <w:p>
      <w:r>
        <w:t>43</w:t>
        <w:tab/>
        <w:t>02.1824</w:t>
      </w:r>
    </w:p>
    <w:p>
      <w:r>
        <w:br/>
        <w:t>30</w:t>
        <w:tab/>
        <w:t>Nr. 9297</w:t>
      </w:r>
    </w:p>
    <w:p>
      <w:r>
        <w:t>31</w:t>
        <w:tab/>
        <w:t>AA I Rep. 1 Gen. Nr. 12 (Rep. 11 275 d)</w:t>
      </w:r>
    </w:p>
    <w:p>
      <w:r>
        <w:t>40</w:t>
        <w:tab/>
        <w:t>Ermittlungen über die Quelle eines aus einem Gesandtschaftsbericht entnommenen Aufsatzes in Nr. 48 der "t[Augsburger Allgemeinen Zeitung]t"</w:t>
      </w:r>
    </w:p>
    <w:p>
      <w:r>
        <w:t>43</w:t>
        <w:tab/>
        <w:t>02.1824 - 08.1824</w:t>
      </w:r>
    </w:p>
    <w:p>
      <w:r>
        <w:br/>
        <w:t>30</w:t>
        <w:tab/>
        <w:t>Nr. 9298)</w:t>
      </w:r>
    </w:p>
    <w:p>
      <w:r>
        <w:t>31</w:t>
        <w:tab/>
        <w:t>AA I Rep. 4 Zensur Nr.131 (Rep. 9 F2bb)</w:t>
      </w:r>
    </w:p>
    <w:p>
      <w:r>
        <w:t>40</w:t>
        <w:tab/>
        <w:t>Die in o[Frankfurt/Main]o erschienene Schrift "t[Die Verschwörung gegen Kurfürst Wilhelm]t" von p[2{J.} 8{von} 1{Horn}]p</w:t>
      </w:r>
    </w:p>
    <w:p>
      <w:r>
        <w:t>43</w:t>
        <w:tab/>
        <w:t>04.1824</w:t>
      </w:r>
    </w:p>
    <w:p>
      <w:r>
        <w:br/>
        <w:t>30</w:t>
        <w:tab/>
        <w:t>Nr. 9299</w:t>
      </w:r>
    </w:p>
    <w:p>
      <w:r>
        <w:t>31</w:t>
        <w:tab/>
        <w:t>AA I Rep. 4 Zensur Nr.135 (Rep. 9 F2bb)</w:t>
      </w:r>
    </w:p>
    <w:p>
      <w:r>
        <w:t>40</w:t>
        <w:tab/>
        <w:t>Die in o[Frankfurt]o erschienene Schrift "t[Bemerkungen eines Protestanten]t"</w:t>
      </w:r>
    </w:p>
    <w:p>
      <w:r>
        <w:t>43</w:t>
        <w:tab/>
        <w:t>05.1824</w:t>
      </w:r>
    </w:p>
    <w:p>
      <w:r>
        <w:br/>
        <w:t>30</w:t>
        <w:tab/>
        <w:t>Nr. 9300</w:t>
      </w:r>
    </w:p>
    <w:p>
      <w:r>
        <w:t>31</w:t>
        <w:tab/>
        <w:t>AA I Rep. 4 Zensur Nr.138 (Rep. 9 F2bb)</w:t>
      </w:r>
    </w:p>
    <w:p>
      <w:r>
        <w:t>40</w:t>
        <w:tab/>
        <w:t>Das in o[Paris]o erscheinende "t[Bulletin universel des Sciences et de l'Industrie]t</w:t>
      </w:r>
    </w:p>
    <w:p>
      <w:r>
        <w:t>43</w:t>
        <w:tab/>
        <w:t>04.1824 - 05.1824</w:t>
      </w:r>
    </w:p>
    <w:p>
      <w:r>
        <w:br/>
        <w:t>30</w:t>
        <w:tab/>
        <w:t>Nr. 9301</w:t>
      </w:r>
    </w:p>
    <w:p>
      <w:r>
        <w:t>31</w:t>
        <w:tab/>
        <w:t>AA I Rep. 4 Zensur Nr.137 (Rep. 9 F2bb)</w:t>
      </w:r>
    </w:p>
    <w:p>
      <w:r>
        <w:t>40</w:t>
        <w:tab/>
        <w:t>Beschwerde o[Dänemark]os über die o[Berlin]oer t[2{Zeitschrift} "1{Der Gesellschafter für Geist und Herz}]t"</w:t>
      </w:r>
    </w:p>
    <w:p>
      <w:r>
        <w:t>43</w:t>
        <w:tab/>
        <w:t>05.1824 - 07.1824</w:t>
      </w:r>
    </w:p>
    <w:p>
      <w:r>
        <w:br/>
        <w:t>30</w:t>
        <w:tab/>
        <w:t>Nr. 9302</w:t>
      </w:r>
    </w:p>
    <w:p>
      <w:r>
        <w:t>31</w:t>
        <w:tab/>
        <w:t>AA I Rep. 4 Polizei Nr. 86 (Rep. 9 DD3)</w:t>
      </w:r>
    </w:p>
    <w:p>
      <w:r>
        <w:t>40</w:t>
        <w:tab/>
        <w:t>s[2{Oppositionelle} 1{Schrift}]sen und Betätigung von p[4{Dr.} 2{Friedrich Ludwig} 1{Lindner}]p</w:t>
      </w:r>
    </w:p>
    <w:p>
      <w:r>
        <w:t>43</w:t>
        <w:tab/>
        <w:t>05.1824 - 07.1824</w:t>
      </w:r>
    </w:p>
    <w:p>
      <w:r>
        <w:br/>
        <w:t>30</w:t>
        <w:tab/>
        <w:t>Nr. 9303</w:t>
      </w:r>
    </w:p>
    <w:p>
      <w:r>
        <w:t>31</w:t>
        <w:tab/>
        <w:t>AA I Rep. 4 Zensur Nr.142 (Rep. 9 F2bb)</w:t>
      </w:r>
    </w:p>
    <w:p>
      <w:r>
        <w:t>40</w:t>
        <w:tab/>
        <w:t>s[2{Maßnahmen gegen die Herausgabe} einer 1{Druckschrift}]s durch den ehemaligen o[bayrisch]oen p[4{Professor Dr.} 2{C. A.} 1{Frieher}]p</w:t>
      </w:r>
    </w:p>
    <w:p>
      <w:r>
        <w:t>43</w:t>
        <w:tab/>
        <w:t>09.1824 - 04.1826</w:t>
      </w:r>
    </w:p>
    <w:p>
      <w:r>
        <w:br/>
        <w:t>30</w:t>
        <w:tab/>
        <w:t>Nr. 9306</w:t>
      </w:r>
    </w:p>
    <w:p>
      <w:r>
        <w:t>31</w:t>
        <w:tab/>
        <w:t>AA I Rep. 4 Zensur Nr.153 (Rep. 9 F2bb)</w:t>
      </w:r>
    </w:p>
    <w:p>
      <w:r>
        <w:t>40</w:t>
        <w:tab/>
        <w:t>Beschwerde von p[4{Dr.} 2{Aug.} 1{Kuhn}]p wegen seines in o[Österreich]o s[2{verbotene&lt;s&gt;}n 1{Unterhaltungsblatt}]ses "t[Der Freimütige]t"</w:t>
      </w:r>
    </w:p>
    <w:p>
      <w:r>
        <w:t>43</w:t>
        <w:tab/>
        <w:t>02.1826</w:t>
      </w:r>
    </w:p>
    <w:p>
      <w:r>
        <w:br/>
        <w:t>30</w:t>
        <w:tab/>
        <w:t>Nr. 9307</w:t>
      </w:r>
    </w:p>
    <w:p>
      <w:r>
        <w:t>31</w:t>
        <w:tab/>
        <w:t>AA I Rep. 4 Zensur Nr.156 (Rep. 9 F2bb)</w:t>
      </w:r>
    </w:p>
    <w:p>
      <w:r>
        <w:t>40</w:t>
        <w:tab/>
        <w:t>s[Debit]s der in o[Kopenhagen]o herausgegebenen Schrift "t[Der dänische Staatsminister Graf von Struensee]t" von p[2{Jens Kragh} 1{Hoest}]p</w:t>
      </w:r>
    </w:p>
    <w:p>
      <w:r>
        <w:t>43</w:t>
        <w:tab/>
        <w:t>09.1826</w:t>
      </w:r>
    </w:p>
    <w:p>
      <w:r>
        <w:br/>
        <w:t>30</w:t>
        <w:tab/>
        <w:t>Nr. 9308</w:t>
      </w:r>
    </w:p>
    <w:p>
      <w:r>
        <w:t>31</w:t>
        <w:tab/>
        <w:t>AA I Rep. 4 Zensur Nr.152 (Rep. 9 F2bb)</w:t>
      </w:r>
    </w:p>
    <w:p>
      <w:r>
        <w:t>40</w:t>
        <w:tab/>
        <w:t>Die in o[Leipzig]o vebreitete Druckschrift mit einem angehängten Schreiben des p[3{König}s 6{von o[Preußen]o}]p an die p[3{Herzogin} 6{von o[Anhalt-Köthen]o}]p</w:t>
      </w:r>
    </w:p>
    <w:p>
      <w:r>
        <w:t>43</w:t>
        <w:tab/>
        <w:t>1826 - 1829 ; 1837</w:t>
      </w:r>
    </w:p>
    <w:p>
      <w:r>
        <w:br/>
        <w:t>30</w:t>
        <w:tab/>
        <w:t>Nr. 9309</w:t>
      </w:r>
    </w:p>
    <w:p>
      <w:r>
        <w:t>31</w:t>
        <w:tab/>
        <w:t>AA I Rep. 4 Zensur Nr.163 (Rep. 9 F2bb)</w:t>
      </w:r>
    </w:p>
    <w:p>
      <w:r>
        <w:t>40</w:t>
        <w:tab/>
        <w:t>Die in o[Stuttgart]o unter dem Titel "t[Süddeutsche politische Blätter]t" erschienene Schrift von p[Seybold]p</w:t>
      </w:r>
    </w:p>
    <w:p>
      <w:r>
        <w:t>43</w:t>
        <w:tab/>
        <w:t>06.1827</w:t>
      </w:r>
    </w:p>
    <w:p>
      <w:r>
        <w:br/>
        <w:t>30</w:t>
        <w:tab/>
        <w:t>Nr. 9310</w:t>
      </w:r>
    </w:p>
    <w:p>
      <w:r>
        <w:t>31</w:t>
        <w:tab/>
        <w:t>AA I Rep. 4 Zensur Nr.166a (Rep. 9 F2bb)</w:t>
      </w:r>
    </w:p>
    <w:p>
      <w:r>
        <w:t>40</w:t>
        <w:tab/>
        <w:t>Die von dem sächsischen p[7{Major} 1{Obereit}]p herausgegebenen Schrift "t[Der großen topographischen Landesaufnahme von Sachsen Übergang in preußischen Besitz]t"</w:t>
      </w:r>
    </w:p>
    <w:p>
      <w:r>
        <w:t>43</w:t>
        <w:tab/>
        <w:t>11.1827 - 05.1828</w:t>
      </w:r>
    </w:p>
    <w:p>
      <w:r>
        <w:br/>
        <w:t>30</w:t>
        <w:tab/>
        <w:t>Nr. 9311</w:t>
      </w:r>
    </w:p>
    <w:p>
      <w:r>
        <w:t>31</w:t>
        <w:tab/>
        <w:t>AA I Rep. 4 Zensur Nr.168 (Rep. 9 F2bb)</w:t>
      </w:r>
    </w:p>
    <w:p>
      <w:r>
        <w:t>40</w:t>
        <w:tab/>
        <w:t>Beschwerde der o[polnisch]oen Regierung über das in o[Danzig]o herauskommende Blatt "t[Der Gesprächige]t"</w:t>
      </w:r>
    </w:p>
    <w:p>
      <w:r>
        <w:t>43</w:t>
        <w:tab/>
        <w:t>02.1828 - 03.1828</w:t>
      </w:r>
    </w:p>
    <w:p>
      <w:r>
        <w:br/>
        <w:t>30</w:t>
        <w:tab/>
        <w:t>Nr. 9313</w:t>
      </w:r>
    </w:p>
    <w:p>
      <w:r>
        <w:t>31</w:t>
        <w:tab/>
        <w:t>AA I Rep. 4 Zensur Nr.169 (Rep. 9 F2bb)</w:t>
      </w:r>
    </w:p>
    <w:p>
      <w:r>
        <w:t>40</w:t>
        <w:tab/>
        <w:t>Die in o[Görlitz]o verlegte t[2{Zeitung} "1{Der Wanderer}]t"</w:t>
      </w:r>
    </w:p>
    <w:p>
      <w:r>
        <w:t>43</w:t>
        <w:tab/>
        <w:t>02.1828 - 04.1828</w:t>
      </w:r>
    </w:p>
    <w:p>
      <w:r>
        <w:br/>
        <w:t>30</w:t>
        <w:tab/>
        <w:t>Nr. 9314</w:t>
      </w:r>
    </w:p>
    <w:p>
      <w:r>
        <w:t>31</w:t>
        <w:tab/>
        <w:t>AA I Rep. 4 Zensur Nr.166 (Rep. 9 F2bb)</w:t>
      </w:r>
    </w:p>
    <w:p>
      <w:r>
        <w:t>40</w:t>
        <w:tab/>
        <w:t>s[Verbot der in k[2{o[Stuttgart]o} bei den 1{p[7{Gebr.} 1{Frankh}]p}]k verlegten Schrift "t[Napoleon in einer anderen Welt]t"]s</w:t>
      </w:r>
    </w:p>
    <w:p>
      <w:r>
        <w:t>43</w:t>
        <w:tab/>
        <w:t>02.1828 - 06.1828</w:t>
      </w:r>
    </w:p>
    <w:p>
      <w:r>
        <w:br/>
        <w:t>30</w:t>
        <w:tab/>
        <w:t>Nr. 9318</w:t>
      </w:r>
    </w:p>
    <w:p>
      <w:r>
        <w:t>31</w:t>
        <w:tab/>
        <w:t>AA I Rep. 4 Zensur Nr.179 (Rep. 9 F2bb)</w:t>
      </w:r>
    </w:p>
    <w:p>
      <w:r>
        <w:t>40</w:t>
        <w:tab/>
        <w:t>s[2{Gesuch um Genehmigung zur Herausgabe} einer 1{Zeitschrift}]s unter dem Titel "t[2{&lt;Zeitschrift&gt;} 1{Der Weltbote}]t" durch p[3{Freiherr}n 8{von} 1{Zedlitz-Neukirch}]p, p[4{Professor} 1{Berghaus}]p und die k[s[Buchhandlung]s Maurer]k</w:t>
      </w:r>
    </w:p>
    <w:p>
      <w:r>
        <w:t>43</w:t>
        <w:tab/>
        <w:t>01.1829 - 03.1829</w:t>
      </w:r>
    </w:p>
    <w:p>
      <w:r>
        <w:br/>
        <w:t>30</w:t>
        <w:tab/>
        <w:t>Nr. 9319</w:t>
      </w:r>
    </w:p>
    <w:p>
      <w:r>
        <w:t>31</w:t>
        <w:tab/>
        <w:t>AA I Rep. 4 Zensur Nr.183 (Rep. 9 F2bb)</w:t>
      </w:r>
    </w:p>
    <w:p>
      <w:r>
        <w:t>40</w:t>
        <w:tab/>
        <w:t>Das in o[Paris]o verlegte Werk "t[Histoire politique de la Pruss]t" als Übersetzung des Werkes von p[Manso]p</w:t>
      </w:r>
    </w:p>
    <w:p>
      <w:r>
        <w:t>43</w:t>
        <w:tab/>
        <w:t>12.1829</w:t>
      </w:r>
    </w:p>
    <w:p>
      <w:r>
        <w:br/>
        <w:t>30</w:t>
        <w:tab/>
        <w:t>Nr. 9321</w:t>
      </w:r>
    </w:p>
    <w:p>
      <w:r>
        <w:t>31</w:t>
        <w:tab/>
        <w:t>AA I Rep. 4 Hofsachen Nr. 52 (K 648 M)</w:t>
      </w:r>
    </w:p>
    <w:p>
      <w:r>
        <w:t>40</w:t>
        <w:tab/>
        <w:t>Artikel gegen p[3{Prinz} 2{Carl} 6{von o[Preußen]o}]p in s[2{o[französisch]oe}n 3{und o[englisch]oe}n 1{Zeitung}]sen</w:t>
      </w:r>
    </w:p>
    <w:p>
      <w:r>
        <w:t>43</w:t>
        <w:tab/>
        <w:t>05.1830 - 06.1830</w:t>
      </w:r>
    </w:p>
    <w:p>
      <w:r>
        <w:br/>
        <w:t>30</w:t>
        <w:tab/>
        <w:t>Nr. 9322</w:t>
      </w:r>
    </w:p>
    <w:p>
      <w:r>
        <w:t>31</w:t>
        <w:tab/>
        <w:t>AA I Rep. 4 Zensur Nr.186 (Rep. 9 F2bb)</w:t>
      </w:r>
    </w:p>
    <w:p>
      <w:r>
        <w:t>40</w:t>
        <w:tab/>
        <w:t>Beschwerde der Stände in o[Böhmen]o über die s[2{unbefugte} 1{Zueignung eines Werkes}]s von p[4{Dr.} 2{Fr.} 1{Foerster}]p</w:t>
      </w:r>
    </w:p>
    <w:p>
      <w:r>
        <w:t>43</w:t>
        <w:tab/>
        <w:t>07.1830</w:t>
      </w:r>
    </w:p>
    <w:p>
      <w:r>
        <w:br/>
        <w:t>30</w:t>
        <w:tab/>
        <w:t>Nr. 9323</w:t>
      </w:r>
    </w:p>
    <w:p>
      <w:r>
        <w:t>31</w:t>
        <w:tab/>
        <w:t>AA I Rep. 4 Zensur Nr.189 (Rep. 9 F2bb)</w:t>
      </w:r>
    </w:p>
    <w:p>
      <w:r>
        <w:t>40</w:t>
        <w:tab/>
        <w:t>Die von der k[1{s[Buchhandlung]s p[2{A. R.} 1{Friese} 6{&lt;Pirna&gt;}]p} in 2{o[Pirna]o}]k der k[1{s[Buchhandlung]s p[1{Becker} 6{&lt;Elberfeld&gt;}]p} in 2{o[Elberfeld]o}]k übersandte Druckschrift "t[Gedrängte Darstellung der Ereignisse vom 9. - 15. September in Dresden]t"</w:t>
      </w:r>
    </w:p>
    <w:p>
      <w:r>
        <w:t>43</w:t>
        <w:tab/>
        <w:t>11.1830 - 03.1832</w:t>
      </w:r>
    </w:p>
    <w:p>
      <w:r>
        <w:br/>
        <w:t>30</w:t>
        <w:tab/>
        <w:t>Nr. 9324</w:t>
      </w:r>
    </w:p>
    <w:p>
      <w:r>
        <w:t>31</w:t>
        <w:tab/>
        <w:t>AA I Rep. 4 Zensur Nr.201 (Rep. 9 F2bb)</w:t>
      </w:r>
    </w:p>
    <w:p>
      <w:r>
        <w:t>40</w:t>
        <w:tab/>
        <w:t>Die von p[4{Dr.} 1{Fleischhauer} in 6{o[Weimar]o}]p herausgegebene und überreichte Schrift "t[Die deutsche privilegierte Lehn- und Erbaristokratie, vernunftmäßig und geschichtlich gewürdigt für gebildete Deutsche aller Klassen]t"</w:t>
      </w:r>
    </w:p>
    <w:p>
      <w:r>
        <w:t>43</w:t>
        <w:tab/>
        <w:t>03.1831 - 05.1831</w:t>
      </w:r>
    </w:p>
    <w:p>
      <w:r>
        <w:br/>
        <w:t>30</w:t>
        <w:tab/>
        <w:t>Nr. 9325</w:t>
      </w:r>
    </w:p>
    <w:p>
      <w:r>
        <w:t>31</w:t>
        <w:tab/>
        <w:t>AA I Rep. 4 Zensur Nr.190 (Rep. 9 F2bb)</w:t>
      </w:r>
    </w:p>
    <w:p>
      <w:r>
        <w:t>40</w:t>
        <w:tab/>
        <w:t>s[Verbot der dem p[5{s[Buchhändler]s} 1{Helm} in 6{o[Halberstadt]o}]p von p[2{Tobias} 1{Dannheimer} in 6{o[Kempten]o}]p übersandten Schrift "t[Offener Brief eines braunschweigischen Bürgergardisten an seine Durchlaucht, den vormals regierenden Herzog Karl von Braunschweig]t"]s. s[Verbot der bei k[1{p[1{Günter} 6{&lt;Glogau&gt;}]p} in 2{o[Glogau]o}]k herausgekommenen Schrift "t[Aufruf eines schlesischen Landwehrmannes]t"]s</w:t>
      </w:r>
    </w:p>
    <w:p>
      <w:r>
        <w:t>43</w:t>
        <w:tab/>
        <w:t>01.1831 - 07.1831</w:t>
      </w:r>
    </w:p>
    <w:p>
      <w:r>
        <w:br/>
        <w:t>30</w:t>
        <w:tab/>
        <w:t>Nr. 9326</w:t>
      </w:r>
    </w:p>
    <w:p>
      <w:r>
        <w:t>31</w:t>
        <w:tab/>
        <w:t>AA I Rep. 4 Zensur Nr.198 (Rep. 9 F2bb)</w:t>
      </w:r>
    </w:p>
    <w:p>
      <w:r>
        <w:t>40</w:t>
        <w:tab/>
        <w:t>Die in o[Stuttgart]o verlegten Schriften "t[Der Schweizerspiegel]t" und "t[Die Geißel]t" von p[2{Hertwig} 1{Hundt-Radowsky}]p</w:t>
      </w:r>
    </w:p>
    <w:p>
      <w:r>
        <w:t>43</w:t>
        <w:tab/>
        <w:t>03.1831 - 05.1833</w:t>
      </w:r>
    </w:p>
    <w:p>
      <w:r>
        <w:br/>
        <w:t>30</w:t>
        <w:tab/>
        <w:t>Nr. 9327</w:t>
      </w:r>
    </w:p>
    <w:p>
      <w:r>
        <w:t>31</w:t>
        <w:tab/>
        <w:t>AA I Rep. 4 Zensur Nr.205a (Rep. 9 F2bb)</w:t>
      </w:r>
    </w:p>
    <w:p>
      <w:r>
        <w:t>40</w:t>
        <w:tab/>
        <w:t>Vorschlag des p[5{s[Buchhändler]s}s 1{Perthes}]p zur Herausgabe einer s[2{historisch-politische}n 1{Zeitschrift}]s</w:t>
      </w:r>
    </w:p>
    <w:p>
      <w:r>
        <w:t>43</w:t>
        <w:tab/>
        <w:t>1831 - 1840</w:t>
      </w:r>
    </w:p>
    <w:p>
      <w:r>
        <w:br/>
        <w:t>30</w:t>
        <w:tab/>
        <w:t>Nr. 9328-9329</w:t>
      </w:r>
    </w:p>
    <w:p>
      <w:r>
        <w:t>31</w:t>
        <w:tab/>
        <w:t>AA III Rep. 16 III C Nr. 14 (Rep. 11 307 B4)</w:t>
      </w:r>
    </w:p>
    <w:p>
      <w:r>
        <w:t>40</w:t>
        <w:tab/>
        <w:t>Ermittlungen über den ehemaligen p[5{Redakteur der t[2{Zeitung} "1{Das konstitutionelle Deutschland}]t"} in 6{o[Straßburg]o} 2{G. W.} 1{Cornelius}]p und seinen Bruder, den p[7{Kandidat}en 2{C. J.} 1{Cornelius}]p, Bd. 1 - 2</w:t>
      </w:r>
    </w:p>
    <w:p>
      <w:r>
        <w:t>43</w:t>
        <w:tab/>
        <w:t>1831 - 1841</w:t>
      </w:r>
    </w:p>
    <w:p>
      <w:r>
        <w:br/>
        <w:t>30</w:t>
        <w:tab/>
        <w:t>Nr. 9330</w:t>
      </w:r>
    </w:p>
    <w:p>
      <w:r>
        <w:t>31</w:t>
        <w:tab/>
        <w:t>AA I Rep. 4 Polizei Nr. 116 (Rep. 9 DD 3)</w:t>
      </w:r>
    </w:p>
    <w:p>
      <w:r>
        <w:t>40</w:t>
        <w:tab/>
        <w:t>Einziehung von Erkundigungen über den p[5{Schriftsteller} 2{August} 1{Traxel} alias 9{Victor Lenz}]p</w:t>
      </w:r>
    </w:p>
    <w:p>
      <w:r>
        <w:t>43</w:t>
        <w:tab/>
        <w:t>1832 - 1839</w:t>
      </w:r>
    </w:p>
    <w:p>
      <w:r>
        <w:br/>
        <w:t>30</w:t>
        <w:tab/>
        <w:t>Nr. 9332</w:t>
      </w:r>
    </w:p>
    <w:p>
      <w:r>
        <w:t>31</w:t>
        <w:tab/>
        <w:t>AA I Rep. 4 Zensur Nr.224 (Rep. 9 F2bb)</w:t>
      </w:r>
    </w:p>
    <w:p>
      <w:r>
        <w:t>40</w:t>
        <w:tab/>
        <w:t>p[4{Professor} 1{Durand}, 5{Redakteur des "t[Journal de Frankfurt]t" seit z[1839]z Herausgeber der o[Paris]oer t[2{Zeitschrift} "1{Le Capitole}]t"}]p</w:t>
      </w:r>
    </w:p>
    <w:p>
      <w:r>
        <w:t>43</w:t>
        <w:tab/>
        <w:t>1833 - 1839</w:t>
      </w:r>
    </w:p>
    <w:p>
      <w:r>
        <w:br/>
        <w:t>30</w:t>
        <w:tab/>
        <w:t>Nr. 9333</w:t>
      </w:r>
    </w:p>
    <w:p>
      <w:r>
        <w:t>31</w:t>
        <w:tab/>
        <w:t>AA I Rep. 4 Zensur Nr.213 (Rep. 9 F2bb)</w:t>
      </w:r>
    </w:p>
    <w:p>
      <w:r>
        <w:t>40</w:t>
        <w:tab/>
        <w:t>Herausgabe eines Bildnisses des preußischen Königs sowie der "t[Briefe eines Deutschen aus Paris]t" durch p[4{Professor} 1{Hegewisch} in 6{o[Kiel]o}]p</w:t>
      </w:r>
    </w:p>
    <w:p>
      <w:r>
        <w:t>43</w:t>
        <w:tab/>
        <w:t>1833 - 1840</w:t>
      </w:r>
    </w:p>
    <w:p>
      <w:r>
        <w:br/>
        <w:t>30</w:t>
        <w:tab/>
        <w:t>Nr. 9335</w:t>
      </w:r>
    </w:p>
    <w:p>
      <w:r>
        <w:t>31</w:t>
        <w:tab/>
        <w:t>AA I Rep. 4 Polizei Nr. 118 (Rep. 9 DD 3)</w:t>
      </w:r>
    </w:p>
    <w:p>
      <w:r>
        <w:t>40</w:t>
        <w:tab/>
        <w:t>Mitteilungen des p[5{Advokat}en 1{Ackert} in 6{o[Mannheim]o}]p über die revolutionäre Bewegung in o[Deutschland]o. Die von ihm beabsichtigte Herausgabe einer t[Allgemeinen Deutschen Frauenzeitung]t. Unterstützung der t[2{Monatsschrift} "1{Der aufrichtige deutsche Volksfreund und Ratgeber}]t"</w:t>
      </w:r>
    </w:p>
    <w:p>
      <w:r>
        <w:t>43</w:t>
        <w:tab/>
        <w:t>1834 - 1842</w:t>
      </w:r>
    </w:p>
    <w:p>
      <w:r>
        <w:br/>
        <w:t>30</w:t>
        <w:tab/>
        <w:t>Nr. 9336</w:t>
      </w:r>
    </w:p>
    <w:p>
      <w:r>
        <w:t>31</w:t>
        <w:tab/>
        <w:t>AA I Rep. 4 Zensur Nr.220 (Rep. 9 F2bb)</w:t>
      </w:r>
    </w:p>
    <w:p>
      <w:r>
        <w:t>40</w:t>
        <w:tab/>
        <w:t>Herausgabe der t[2{Zeitschrift} "1{Revue universelle et quotidienne}]t" in p[6{o[Aachen]o} durch den 5{Advokat}en 1{Naugier}]p</w:t>
      </w:r>
    </w:p>
    <w:p>
      <w:r>
        <w:t>43</w:t>
        <w:tab/>
        <w:t>11.1837 - 07.1838</w:t>
      </w:r>
    </w:p>
    <w:p>
      <w:r>
        <w:br/>
        <w:t>30</w:t>
        <w:tab/>
        <w:t>Nr. 9337</w:t>
      </w:r>
    </w:p>
    <w:p>
      <w:r>
        <w:t>31</w:t>
        <w:tab/>
        <w:t>Rep. 11 Nr. 33</w:t>
      </w:r>
    </w:p>
    <w:p>
      <w:r>
        <w:t>40</w:t>
        <w:tab/>
        <w:t>"t[Denkschrift, die Anwendung der Bundesgesetze auf den im Königreich Bayern geduldeten Preßunfug, insbesondere die Würzburger Zeitung betreffend]t", o[Berlin]o, z[April 1838]z</w:t>
      </w:r>
    </w:p>
    <w:p>
      <w:r>
        <w:t>43</w:t>
        <w:tab/>
        <w:t>04.1838</w:t>
      </w:r>
    </w:p>
    <w:p>
      <w:r>
        <w:br/>
        <w:t>30</w:t>
        <w:tab/>
        <w:t>Nr. 9338</w:t>
      </w:r>
    </w:p>
    <w:p>
      <w:r>
        <w:t>31</w:t>
        <w:tab/>
        <w:t>Rep. 11 Nr. 33 Beilage B</w:t>
      </w:r>
    </w:p>
    <w:p>
      <w:r>
        <w:t>40</w:t>
        <w:tab/>
        <w:t>"t[Geschichtliche Darstellung der von der Königlich Preußischen Gesandtschaft zu München bei dem Königlich Bayrischen Gouvernement zur Hinderung des Preßunfuges gegen Preußen getanen Schritte]t" Druckschrift</w:t>
      </w:r>
    </w:p>
    <w:p>
      <w:r>
        <w:t>43</w:t>
        <w:tab/>
        <w:t>04.1838</w:t>
      </w:r>
    </w:p>
    <w:p>
      <w:r>
        <w:br/>
        <w:t>30</w:t>
        <w:tab/>
        <w:t>Nr. 9340</w:t>
      </w:r>
    </w:p>
    <w:p>
      <w:r>
        <w:t>31</w:t>
        <w:tab/>
        <w:t>AA I Rep. 4 Zensur Nr.226 (Rep. 9 F2bb)</w:t>
      </w:r>
    </w:p>
    <w:p>
      <w:r>
        <w:t>40</w:t>
        <w:tab/>
        <w:t>Bekämpfung von Nachrichten über o[Berlin]oer Verhälnisse in s[2{o[französisch]oe}n 1{Zeitung}]sen durch Gegenartikel</w:t>
      </w:r>
    </w:p>
    <w:p>
      <w:r>
        <w:t>43</w:t>
        <w:tab/>
        <w:t>01.1840 - 11.1842</w:t>
      </w:r>
    </w:p>
    <w:p>
      <w:r>
        <w:br/>
        <w:t>30</w:t>
        <w:tab/>
        <w:t>Nr. 9343</w:t>
      </w:r>
    </w:p>
    <w:p>
      <w:r>
        <w:t>31</w:t>
        <w:tab/>
        <w:t>AA I Rep. 4 Polizei Nr. 227 (Rep. 9 DD 3)</w:t>
      </w:r>
    </w:p>
    <w:p>
      <w:r>
        <w:t>40</w:t>
        <w:tab/>
        <w:t>Maßnahmen gegen den p[7{Land- und Stadtgerichtsrat a. D.} 2{Heinrich} 1{Simon}]p wegen der von ihm veröffentlichten Schrift "t[Annehmen oder Ablehnen]t"</w:t>
      </w:r>
    </w:p>
    <w:p>
      <w:r>
        <w:t>43</w:t>
        <w:tab/>
        <w:t>03.1847 - 05.1847</w:t>
      </w:r>
    </w:p>
    <w:p>
      <w:r>
        <w:br/>
        <w:t>30</w:t>
        <w:tab/>
        <w:t>Nr. 9344</w:t>
      </w:r>
    </w:p>
    <w:p>
      <w:r>
        <w:t>31</w:t>
        <w:tab/>
        <w:t>AA I Rep. 4 Polizei Nr. 235 (Rep. 9 DD 3)</w:t>
      </w:r>
    </w:p>
    <w:p>
      <w:r>
        <w:t>40</w:t>
        <w:tab/>
        <w:t>Denkschrift von p[4{Professor} 1{Gelzer}]p "t[Über die Bedeutung der geheimen deutschen Verbindungen in der Schweiz]t"</w:t>
      </w:r>
    </w:p>
    <w:p>
      <w:r>
        <w:t>43</w:t>
        <w:tab/>
        <w:t>03.1847 - 06.1847</w:t>
      </w:r>
    </w:p>
    <w:p>
      <w:r>
        <w:br/>
        <w:t>30</w:t>
        <w:tab/>
        <w:t>Nr. 9345</w:t>
      </w:r>
    </w:p>
    <w:p>
      <w:r>
        <w:t>31</w:t>
        <w:tab/>
        <w:t>Rep. 11 Nr. 86</w:t>
      </w:r>
    </w:p>
    <w:p>
      <w:r>
        <w:t>40</w:t>
        <w:tab/>
        <w:t>Mehrere Exemplare des "t[Journal des debats]t", des "t[Moniteur universel]t" und von "t[La Presse]t"</w:t>
      </w:r>
    </w:p>
    <w:p>
      <w:r>
        <w:t>43</w:t>
        <w:tab/>
        <w:t>08.1848 - 12.1848</w:t>
      </w:r>
    </w:p>
    <w:p>
      <w:r>
        <w:br/>
        <w:t>30</w:t>
        <w:tab/>
        <w:t>Nr. 9346</w:t>
      </w:r>
    </w:p>
    <w:p>
      <w:r>
        <w:t>31</w:t>
        <w:tab/>
        <w:t>AA I Rep. 4 Zensur Nr.250 (Rep. 9 F2bb)</w:t>
      </w:r>
    </w:p>
    <w:p>
      <w:r>
        <w:t>40</w:t>
        <w:tab/>
        <w:t>Beschwerde des p[7{russischen Gesandten} 3{Baron} 8{von} 1{Budberg}]p über einen Artikel der "t[Neuen Preußischen Zeitung]t" (Nr. 47 von z[1852]z)</w:t>
      </w:r>
    </w:p>
    <w:p>
      <w:r>
        <w:t>43</w:t>
        <w:tab/>
        <w:t>02.1852 - 03.1853</w:t>
      </w:r>
    </w:p>
    <w:p>
      <w:r>
        <w:br/>
        <w:t>30</w:t>
        <w:tab/>
        <w:t>Nr. 9347</w:t>
      </w:r>
    </w:p>
    <w:p>
      <w:r>
        <w:t>31</w:t>
        <w:tab/>
        <w:t>AA St. M. A Kultusmin. B c17</w:t>
      </w:r>
    </w:p>
    <w:p>
      <w:r>
        <w:t>40</w:t>
        <w:tab/>
        <w:t>Strafrechtliche s[Verfolgung des in o[Straßburg]o erscheinenden "t[Volksfreund]t"]s</w:t>
      </w:r>
    </w:p>
    <w:p>
      <w:r>
        <w:t>43</w:t>
        <w:tab/>
        <w:t>04.1881 - 05.1881</w:t>
      </w:r>
    </w:p>
    <w:p>
      <w:r>
        <w:br/>
        <w:t>30</w:t>
        <w:tab/>
        <w:t>Nr. 9387</w:t>
      </w:r>
    </w:p>
    <w:p>
      <w:r>
        <w:t>31</w:t>
        <w:tab/>
        <w:t>AA I Rep. 4 Zensur Nr. 124 (Rep. 9 F2bb)</w:t>
      </w:r>
    </w:p>
    <w:p>
      <w:r>
        <w:t>40</w:t>
        <w:tab/>
        <w:t>Anordnung einer besonderen s[Zensur für s[2{militärische} 1{Schrift}]sen]s</w:t>
      </w:r>
    </w:p>
    <w:p>
      <w:r>
        <w:t>43</w:t>
        <w:tab/>
        <w:t>1823 ; 1844</w:t>
      </w:r>
    </w:p>
    <w:p>
      <w:r>
        <w:br/>
        <w:t>30</w:t>
        <w:tab/>
        <w:t>Nr. 9388</w:t>
      </w:r>
    </w:p>
    <w:p>
      <w:r>
        <w:t>31</w:t>
        <w:tab/>
        <w:t>AA I Rep. 4 Zensur Nr. 132 (Rep. 9 F2bb)</w:t>
      </w:r>
    </w:p>
    <w:p>
      <w:r>
        <w:t>40</w:t>
        <w:tab/>
        <w:t>Herausgabe einer s[2{militärische}n 1{Zeitschrift}]s durch p[8{von} 1{Decker}]p, p[8{von} 1{Ciriacy}]p und p[Blesson]p</w:t>
      </w:r>
    </w:p>
    <w:p>
      <w:r>
        <w:t>43</w:t>
        <w:tab/>
        <w:t>01.1824</w:t>
      </w:r>
    </w:p>
    <w:p>
      <w:r>
        <w:br/>
        <w:t>30</w:t>
        <w:tab/>
        <w:t>Nr. 9391</w:t>
      </w:r>
    </w:p>
    <w:p>
      <w:r>
        <w:t>31</w:t>
        <w:tab/>
        <w:t>AA I Rep. 4 Militaria Nr. 69 (Rep. 11 307 B 12)</w:t>
      </w:r>
    </w:p>
    <w:p>
      <w:r>
        <w:t>40</w:t>
        <w:tab/>
        <w:t>Bezug der s[3{o[österreich]oische}n 2{militärische}n 1{Zeitschrift}]s seitens preußischer Militärangehöriger durch die k[1{preußische Gesandtschaft} 2{in o[Wien]o}]k</w:t>
      </w:r>
    </w:p>
    <w:p>
      <w:r>
        <w:t>43</w:t>
        <w:tab/>
        <w:t>1840 - 1851 ; 1859</w:t>
      </w:r>
    </w:p>
    <w:p>
      <w:r>
        <w:br/>
        <w:t>30</w:t>
        <w:tab/>
        <w:t>Nr. 9393</w:t>
      </w:r>
    </w:p>
    <w:p>
      <w:r>
        <w:t>31</w:t>
        <w:tab/>
        <w:t>AA I Rep. 5 Nr. 337</w:t>
      </w:r>
    </w:p>
    <w:p>
      <w:r>
        <w:t>40</w:t>
        <w:tab/>
        <w:t>Das t[Militärwochenblatt für das deutsche Bundesheer]t</w:t>
      </w:r>
    </w:p>
    <w:p>
      <w:r>
        <w:t>43</w:t>
        <w:tab/>
        <w:t>1860 - 1862</w:t>
      </w:r>
    </w:p>
    <w:p>
      <w:r>
        <w:br/>
        <w:t>26</w:t>
        <w:tab/>
        <w:t>Sekt. II</w:t>
      </w:r>
    </w:p>
    <w:p>
      <w:r>
        <w:t>27</w:t>
        <w:tab/>
        <w:t>Sektion II. Handelspolitische Abteilung</w:t>
      </w:r>
    </w:p>
    <w:p>
      <w:r>
        <w:t>29</w:t>
        <w:tab/>
        <w:t>1772 - 1926</w:t>
      </w:r>
    </w:p>
    <w:p>
      <w:r>
        <w:t>30</w:t>
        <w:tab/>
        <w:t>Nr. 1016</w:t>
      </w:r>
    </w:p>
    <w:p>
      <w:r>
        <w:t>31</w:t>
        <w:tab/>
        <w:t>Rep. 9 F 2 b Fasz. 22</w:t>
      </w:r>
    </w:p>
    <w:p>
      <w:r>
        <w:t>33</w:t>
        <w:tab/>
        <w:t>S. 91</w:t>
      </w:r>
    </w:p>
    <w:p>
      <w:r>
        <w:t>40</w:t>
        <w:tab/>
        <w:t>Herausgabe und Verbreitung der t[Zeitschrift zur Förderung der Gewerbsamkeit in Preußen]t</w:t>
      </w:r>
    </w:p>
    <w:p>
      <w:r>
        <w:t>43</w:t>
        <w:tab/>
        <w:t>12.1812 - 05.1813</w:t>
      </w:r>
    </w:p>
    <w:p>
      <w:r>
        <w:br/>
        <w:t>30</w:t>
        <w:tab/>
        <w:t>Nr. 1018</w:t>
      </w:r>
    </w:p>
    <w:p>
      <w:r>
        <w:t>31</w:t>
        <w:tab/>
        <w:t>AA III Rep. 18 Nr. 302</w:t>
      </w:r>
    </w:p>
    <w:p>
      <w:r>
        <w:t>33</w:t>
        <w:tab/>
        <w:t>S. 91</w:t>
      </w:r>
    </w:p>
    <w:p>
      <w:r>
        <w:t>40</w:t>
        <w:tab/>
        <w:t>Übersendung eines Werkes von p[Nebenius]p</w:t>
      </w:r>
    </w:p>
    <w:p>
      <w:r>
        <w:t>43</w:t>
        <w:tab/>
        <w:t>12.1818</w:t>
      </w:r>
    </w:p>
    <w:p>
      <w:r>
        <w:br/>
        <w:t>30</w:t>
        <w:tab/>
        <w:t>Nr. 1020</w:t>
      </w:r>
    </w:p>
    <w:p>
      <w:r>
        <w:t>31</w:t>
        <w:tab/>
        <w:t>AA I Rep.4 Nr. 97</w:t>
      </w:r>
    </w:p>
    <w:p>
      <w:r>
        <w:t>33</w:t>
        <w:tab/>
        <w:t>S. 91</w:t>
      </w:r>
    </w:p>
    <w:p>
      <w:r>
        <w:t>40</w:t>
        <w:tab/>
        <w:t>Beabsichtigte Herausgabe einer s[2{politisch-merkantilistische}n 1{Zeitung}]s durch den p[7{Leutnant a. D.} 1{Hecke}]p</w:t>
      </w:r>
    </w:p>
    <w:p>
      <w:r>
        <w:t>43</w:t>
        <w:tab/>
        <w:t>1820 - 1827</w:t>
      </w:r>
    </w:p>
    <w:p>
      <w:r>
        <w:br/>
        <w:t>30</w:t>
        <w:tab/>
        <w:t>Nr. 1065</w:t>
      </w:r>
    </w:p>
    <w:p>
      <w:r>
        <w:t>31</w:t>
        <w:tab/>
        <w:t>AA III Rep. 14 Nr. 96</w:t>
      </w:r>
    </w:p>
    <w:p>
      <w:r>
        <w:t>33</w:t>
        <w:tab/>
        <w:t>S. 94</w:t>
      </w:r>
    </w:p>
    <w:p>
      <w:r>
        <w:t>40</w:t>
        <w:tab/>
        <w:t>Einsendung von Schriften durch den p[5{Prediger} 1{Le Grand} aus 6{o[Steintale in den Vogesen]o}]p über die Beschäftigung von Kindern in Fabriken. Mitteilung preußischer Gesetze an Le Grand</w:t>
      </w:r>
    </w:p>
    <w:p>
      <w:r>
        <w:t>43</w:t>
        <w:tab/>
        <w:t>05.1839 - 03.1841</w:t>
      </w:r>
    </w:p>
    <w:p>
      <w:r>
        <w:br/>
        <w:t>30</w:t>
        <w:tab/>
        <w:t>Nr. 1078</w:t>
      </w:r>
    </w:p>
    <w:p>
      <w:r>
        <w:t>31</w:t>
        <w:tab/>
        <w:t>AA II Rep. 6 Nr. 330</w:t>
      </w:r>
    </w:p>
    <w:p>
      <w:r>
        <w:t>33</w:t>
        <w:tab/>
        <w:t>S. 96</w:t>
      </w:r>
    </w:p>
    <w:p>
      <w:r>
        <w:t>40</w:t>
        <w:tab/>
        <w:t>Gründung eines Vereins zur Förderung des Manufakur- und Fabrikwesens. Herausgabe einer s[1{Zeitschrift} 2{&lt;Herausgabe&gt; durch p[List]p}]s. Nachrichten über die Tätigkeit Lists</w:t>
      </w:r>
    </w:p>
    <w:p>
      <w:r>
        <w:t>43</w:t>
        <w:tab/>
        <w:t>1841 - 1847</w:t>
      </w:r>
    </w:p>
    <w:p>
      <w:r>
        <w:br/>
        <w:t>30</w:t>
        <w:tab/>
        <w:t>Nr. 1123 - 1136</w:t>
      </w:r>
    </w:p>
    <w:p>
      <w:r>
        <w:t>31</w:t>
        <w:tab/>
        <w:t>09.01 Nr. 63609 und 09.01 Nr. 32940 - 32952</w:t>
      </w:r>
    </w:p>
    <w:p>
      <w:r>
        <w:t>33</w:t>
        <w:tab/>
        <w:t>S. 101 - 102</w:t>
      </w:r>
    </w:p>
    <w:p>
      <w:r>
        <w:t>40</w:t>
        <w:tab/>
        <w:t>Herausgabe von s[1{Zeitschrift}en 2{&lt;Herausgabe&gt; durch die Ministerien k[&lt;Ministerium&gt; für Handel]k und k[&lt;Ministerium&gt; für öffentliche Arbeiten]k}]s, Bd. 1 - 14</w:t>
      </w:r>
    </w:p>
    <w:p>
      <w:r>
        <w:t>43</w:t>
        <w:tab/>
        <w:t>01.1861 - 04.1921</w:t>
      </w:r>
    </w:p>
    <w:p>
      <w:r>
        <w:t>45</w:t>
        <w:tab/>
        <w:t>Bd. 1 fehlt</w:t>
      </w:r>
    </w:p>
    <w:p>
      <w:r>
        <w:br/>
        <w:t>30</w:t>
        <w:tab/>
        <w:t>Nr. 1242 - 1245</w:t>
      </w:r>
    </w:p>
    <w:p>
      <w:r>
        <w:t>31</w:t>
        <w:tab/>
        <w:t>AA II Rep. 6 Nr. 90 - 93</w:t>
      </w:r>
    </w:p>
    <w:p>
      <w:r>
        <w:t>33</w:t>
        <w:tab/>
        <w:t>S. 113</w:t>
      </w:r>
    </w:p>
    <w:p>
      <w:r>
        <w:t>40</w:t>
        <w:tab/>
        <w:t>Zusammenstellung der wichtigsten ausländischen Handelsgesetze. Einsendung und Bekantmachung ausländischer Steuer- und Abgabengesetze in der t[Staatszeitung]t. Herausgabe einer t[Zeitschrift über Gesetzgebung und Statistik des Handels, der Schiffahrt und der Industrie]t. Bd. 1 - 4</w:t>
      </w:r>
    </w:p>
    <w:p>
      <w:r>
        <w:t>43</w:t>
        <w:tab/>
        <w:t>1822 - 1874</w:t>
      </w:r>
    </w:p>
    <w:p>
      <w:r>
        <w:br/>
        <w:t>30</w:t>
        <w:tab/>
        <w:t>Nr. 1249</w:t>
      </w:r>
    </w:p>
    <w:p>
      <w:r>
        <w:t>31</w:t>
        <w:tab/>
        <w:t>AA III Rep. 18 Nr. 365</w:t>
      </w:r>
    </w:p>
    <w:p>
      <w:r>
        <w:t>33</w:t>
        <w:tab/>
        <w:t>S. 113</w:t>
      </w:r>
    </w:p>
    <w:p>
      <w:r>
        <w:t>40</w:t>
        <w:tab/>
        <w:t>Beabsichtigte s[Herausgabe eines Werkes (&lt;Tabellen von Rubichon&gt;)]s aus den in o[England]o zusammengestellten s[Tabellen über die gesellschaftlichen und statistischen Verhältnisse in England]s durch den französischen p[5{Statistiker} 1{Rubichon}]p. s[Tabellen von Rubichon über den Wohlstand in o[Österreich]o]s</w:t>
      </w:r>
    </w:p>
    <w:p>
      <w:r>
        <w:t>43</w:t>
        <w:tab/>
        <w:t>10.1837 - 01.1838</w:t>
      </w:r>
    </w:p>
    <w:p>
      <w:r>
        <w:br/>
        <w:t>30</w:t>
        <w:tab/>
        <w:t>Nr. 1250</w:t>
      </w:r>
    </w:p>
    <w:p>
      <w:r>
        <w:t>31</w:t>
        <w:tab/>
        <w:t>AA II Rep. 6 NR. 488</w:t>
      </w:r>
    </w:p>
    <w:p>
      <w:r>
        <w:t>33</w:t>
        <w:tab/>
        <w:t>S.113</w:t>
      </w:r>
    </w:p>
    <w:p>
      <w:r>
        <w:t>40</w:t>
        <w:tab/>
        <w:t>s[2{Statistische, staats- und volkswirtschaftliche} 1{Schrift}]sen von p[2{Otto} 1{Hübner}]p</w:t>
      </w:r>
    </w:p>
    <w:p>
      <w:r>
        <w:t>43</w:t>
        <w:tab/>
        <w:t>1852 - 1862</w:t>
      </w:r>
    </w:p>
    <w:p>
      <w:r>
        <w:br/>
        <w:t>30</w:t>
        <w:tab/>
        <w:t>Nr. 1270</w:t>
      </w:r>
    </w:p>
    <w:p>
      <w:r>
        <w:t>31</w:t>
        <w:tab/>
        <w:t>Rep. 41 Nr. 40 Nr.12158</w:t>
      </w:r>
    </w:p>
    <w:p>
      <w:r>
        <w:t>33</w:t>
        <w:tab/>
        <w:t>S. 117</w:t>
      </w:r>
    </w:p>
    <w:p>
      <w:r>
        <w:t>40</w:t>
        <w:tab/>
        <w:t>Abhandlungen des p[6{o[Leipzig]o}er 5{s[Buchhändler]ss und Fabrikant}en 4{Dr.} 1{Baumgärtner}]p über die Bedeutung der s[Leipziger Messe]sn. Schriftwechsel Baumgärtners mit dem k[preußischen Finanzministerium]k über den zollfreien Warentransit durch die o[2{Provinz} 1{Sachsen}]o</w:t>
      </w:r>
    </w:p>
    <w:p>
      <w:r>
        <w:t>43</w:t>
        <w:tab/>
        <w:t>02.1815 - 04.1816</w:t>
      </w:r>
    </w:p>
    <w:p>
      <w:r>
        <w:br/>
        <w:t>30</w:t>
        <w:tab/>
        <w:t>Nr. 1477 - 1481</w:t>
      </w:r>
    </w:p>
    <w:p>
      <w:r>
        <w:t>31</w:t>
        <w:tab/>
        <w:t>AA III Rep. 14 Nr. 127 - 131</w:t>
      </w:r>
    </w:p>
    <w:p>
      <w:r>
        <w:t>33</w:t>
        <w:tab/>
        <w:t>S.142</w:t>
      </w:r>
    </w:p>
    <w:p>
      <w:r>
        <w:t>40</w:t>
        <w:tab/>
        <w:t>Herausgabe einer s[1{Zeitschrift} als besonderes 2{Organ für die Landeskulturgesetzgebung in o[Preußen]o}]s. Einziehung von Nachrichten über derartige Gesetze in anderen Staaten. Landeskulturangelegenheiten, Bd. 1 - 5</w:t>
      </w:r>
    </w:p>
    <w:p>
      <w:r>
        <w:t>43</w:t>
        <w:tab/>
        <w:t>02.1847 - 01.1868</w:t>
      </w:r>
    </w:p>
    <w:p>
      <w:r>
        <w:br/>
        <w:t>30</w:t>
        <w:tab/>
        <w:t>Nr. 1680</w:t>
      </w:r>
    </w:p>
    <w:p>
      <w:r>
        <w:t>31</w:t>
        <w:tab/>
        <w:t>AA I Rep. 4 Nr.471</w:t>
      </w:r>
    </w:p>
    <w:p>
      <w:r>
        <w:t>33</w:t>
        <w:tab/>
        <w:t>S. 166</w:t>
      </w:r>
    </w:p>
    <w:p>
      <w:r>
        <w:t>40</w:t>
        <w:tab/>
        <w:t>s[Ausspielung des Werkes "t[Les Hindous]t" durch die o[Brüssel]oer Lotterie]s. Kauf von sechs Losen durch die k[1{preußische Gesandtschaft} 2{in o[Den Haag]o}]k. Angebot der Frau p[Solvyns]p auf käufliche Überlassung dieses Werkes an den p[3{König} 6{von o[Preußen]o}]p</w:t>
      </w:r>
    </w:p>
    <w:p>
      <w:r>
        <w:t>43</w:t>
        <w:tab/>
        <w:t>07.1820 - 02.1822</w:t>
      </w:r>
    </w:p>
    <w:p>
      <w:r>
        <w:br/>
        <w:t>30</w:t>
        <w:tab/>
        <w:t>Nr. 7771</w:t>
      </w:r>
    </w:p>
    <w:p>
      <w:r>
        <w:t>31</w:t>
        <w:tab/>
        <w:t>Rep.11 Nr. 195 Fasz.220</w:t>
      </w:r>
    </w:p>
    <w:p>
      <w:r>
        <w:t>33</w:t>
        <w:tab/>
        <w:t>S.919</w:t>
      </w:r>
    </w:p>
    <w:p>
      <w:r>
        <w:t>40</w:t>
        <w:tab/>
        <w:t>Herausgabe des Werkes "t[Die Darstellung des Postwesens in den preußischen Staaten]t" durch p[Matthias]p</w:t>
      </w:r>
    </w:p>
    <w:p>
      <w:r>
        <w:t>43</w:t>
        <w:tab/>
        <w:t>10.1812</w:t>
      </w:r>
    </w:p>
    <w:p>
      <w:r>
        <w:br/>
        <w:t>26</w:t>
        <w:tab/>
        <w:t>Sekt. III</w:t>
      </w:r>
    </w:p>
    <w:p>
      <w:r>
        <w:t>27</w:t>
        <w:tab/>
        <w:t>Sektion III. Rechtsabteilung</w:t>
      </w:r>
    </w:p>
    <w:p>
      <w:r>
        <w:t>29</w:t>
        <w:tab/>
        <w:t>Findkartei</w:t>
      </w:r>
    </w:p>
    <w:p>
      <w:r>
        <w:t>30</w:t>
        <w:tab/>
        <w:t>Nr. 6043</w:t>
      </w:r>
    </w:p>
    <w:p>
      <w:r>
        <w:t>31</w:t>
        <w:tab/>
        <w:t>Rep. 11, Nr. 91, Privata 376</w:t>
      </w:r>
    </w:p>
    <w:p>
      <w:r>
        <w:t>40</w:t>
        <w:tab/>
        <w:t>Forderung des p[5{Buchbinder}s 1{Dunckel}]p an den p[7{französischen Kommissar} 1{Miege}]p für gelieferte Arbeit</w:t>
      </w:r>
    </w:p>
    <w:p>
      <w:r>
        <w:t>43</w:t>
        <w:tab/>
        <w:t>03.1810 - 04.1810</w:t>
      </w:r>
    </w:p>
    <w:p>
      <w:r>
        <w:br/>
        <w:t>30</w:t>
        <w:tab/>
        <w:t>Nr. 6168</w:t>
      </w:r>
    </w:p>
    <w:p>
      <w:r>
        <w:t>31</w:t>
        <w:tab/>
        <w:t>Rep. 11, Nr. 91, Privata 615</w:t>
      </w:r>
    </w:p>
    <w:p>
      <w:r>
        <w:t>40</w:t>
        <w:tab/>
        <w:t>Forderung des p[Olto]ps an o[Frankreich]o für die Lieferung von s[Drucksachen]s an p[7{Genera}l 1{Vaublanc}]p</w:t>
      </w:r>
    </w:p>
    <w:p>
      <w:r>
        <w:t>43</w:t>
        <w:tab/>
        <w:t>01.1815 - 02.1815</w:t>
      </w:r>
    </w:p>
    <w:p>
      <w:r>
        <w:br/>
        <w:t>30</w:t>
        <w:tab/>
        <w:t>Nr. 6622</w:t>
      </w:r>
    </w:p>
    <w:p>
      <w:r>
        <w:t>31</w:t>
        <w:tab/>
        <w:t>AA III Rep. 10, Justizsachen, Frankreich Nr.3</w:t>
      </w:r>
    </w:p>
    <w:p>
      <w:r>
        <w:t>40</w:t>
        <w:tab/>
        <w:t>Ansprüche der p[3{Marquise} 8{de} 1{Brehan} 7{geb. de Moustier}]p an das preußische Grundstück des p[5{s[Buchhändler]s}s 1{Fauche-Borel}]p</w:t>
      </w:r>
    </w:p>
    <w:p>
      <w:r>
        <w:t>43</w:t>
        <w:tab/>
        <w:t>1817 - 1829</w:t>
      </w:r>
    </w:p>
    <w:p>
      <w:r>
        <w:br/>
        <w:t>30</w:t>
        <w:tab/>
        <w:t>17469</w:t>
      </w:r>
    </w:p>
    <w:p>
      <w:r>
        <w:t>31</w:t>
        <w:tab/>
        <w:t>Rep. 9, F 2 a 1</w:t>
      </w:r>
    </w:p>
    <w:p>
      <w:r>
        <w:t>40</w:t>
        <w:tab/>
        <w:t>s[Zensur]s von Artikeln über die o[Berlin]oer Polizeiverwaltung in der von p[Voß]p in o[Halle]o herausgegebenen t[2{Zeitschrift} "1{Die Zeiten oder Archiv für die neuste Staatengeschichte und Politik}]t"</w:t>
      </w:r>
    </w:p>
    <w:p>
      <w:r>
        <w:t>43</w:t>
        <w:tab/>
        <w:t>07.1812 - 08.1812</w:t>
      </w:r>
    </w:p>
    <w:p>
      <w:r>
        <w:br/>
        <w:t>30</w:t>
        <w:tab/>
        <w:t>17599</w:t>
      </w:r>
    </w:p>
    <w:p>
      <w:r>
        <w:t>31</w:t>
        <w:tab/>
        <w:t>AA III Rep. 18 II Nr. 6</w:t>
      </w:r>
    </w:p>
    <w:p>
      <w:r>
        <w:t>40</w:t>
        <w:tab/>
        <w:t>Einsendung der s[Amtsblätter der Regierungen]s</w:t>
      </w:r>
    </w:p>
    <w:p>
      <w:r>
        <w:t>43</w:t>
        <w:tab/>
        <w:t>1816 - 1884</w:t>
      </w:r>
    </w:p>
    <w:p>
      <w:r>
        <w:br/>
        <w:t>30</w:t>
        <w:tab/>
        <w:t>17607</w:t>
      </w:r>
    </w:p>
    <w:p>
      <w:r>
        <w:t>31</w:t>
        <w:tab/>
        <w:t>AA III Rep. 18 II Nr. 3</w:t>
      </w:r>
    </w:p>
    <w:p>
      <w:r>
        <w:t>40</w:t>
        <w:tab/>
        <w:t>Unentgeldliche Einsendung der s[Amtsblätter]s</w:t>
      </w:r>
    </w:p>
    <w:p>
      <w:r>
        <w:t>43</w:t>
        <w:tab/>
        <w:t>09.1819 - 11.1819</w:t>
      </w:r>
    </w:p>
    <w:p>
      <w:r>
        <w:br/>
        <w:t>30</w:t>
        <w:tab/>
        <w:t>17610</w:t>
      </w:r>
    </w:p>
    <w:p>
      <w:r>
        <w:t>31</w:t>
        <w:tab/>
        <w:t>AA III Rep. 18 IX Nr. 64</w:t>
      </w:r>
    </w:p>
    <w:p>
      <w:r>
        <w:t>40</w:t>
        <w:tab/>
        <w:t>Herausgabe eines s[1{Zentralblatt}es 2{der inneren Staatsverwaltung}]s</w:t>
      </w:r>
    </w:p>
    <w:p>
      <w:r>
        <w:t>43</w:t>
        <w:tab/>
        <w:t>03.1840 - 07.1840</w:t>
      </w:r>
    </w:p>
    <w:p>
      <w:r>
        <w:br/>
        <w:t>30</w:t>
        <w:tab/>
        <w:t>17617</w:t>
      </w:r>
    </w:p>
    <w:p>
      <w:r>
        <w:t>31</w:t>
        <w:tab/>
        <w:t>AA I Post und Telegrafie B.n.4</w:t>
      </w:r>
    </w:p>
    <w:p>
      <w:r>
        <w:t>40</w:t>
        <w:tab/>
        <w:t>k[Oberhofbuchdruckerei p[2{R.} 8{v.} 1{Decker}]p]k</w:t>
      </w:r>
    </w:p>
    <w:p>
      <w:r>
        <w:t>43</w:t>
        <w:tab/>
        <w:t>06.1877</w:t>
      </w:r>
    </w:p>
    <w:p>
      <w:r>
        <w:br/>
        <w:t>30</w:t>
        <w:tab/>
        <w:t>17619</w:t>
      </w:r>
    </w:p>
    <w:p>
      <w:r>
        <w:t>31</w:t>
        <w:tab/>
        <w:t>AA II Gen. Nr. 4</w:t>
      </w:r>
    </w:p>
    <w:p>
      <w:r>
        <w:t>40</w:t>
        <w:tab/>
        <w:t>t[Preußisches Staatshandbuch]t. t[Reichs- und Staatsanzeiger]t</w:t>
      </w:r>
    </w:p>
    <w:p>
      <w:r>
        <w:t>43</w:t>
        <w:tab/>
        <w:t>05.1888 - 06.1889</w:t>
      </w:r>
    </w:p>
    <w:p>
      <w:r>
        <w:br/>
        <w:t>30</w:t>
        <w:tab/>
        <w:t>17644</w:t>
      </w:r>
    </w:p>
    <w:p>
      <w:r>
        <w:t>31</w:t>
        <w:tab/>
        <w:t>AA III Rep. 8 Österreich K Nr. 46</w:t>
      </w:r>
    </w:p>
    <w:p>
      <w:r>
        <w:t>40</w:t>
        <w:tab/>
        <w:t>Gesuch des p[5{Archivassistent}en 1{Kratzsch} in 6{o[Naumburg]o}]p um Nachrichten über die o[österreichisch]oe Justizorganisation zur Herstellung seines s[2{topographische&lt;s&gt;}n 1{Handbuch}]ses</w:t>
      </w:r>
    </w:p>
    <w:p>
      <w:r>
        <w:t>43</w:t>
        <w:tab/>
        <w:t>03.1829 - 07.1829</w:t>
      </w:r>
    </w:p>
    <w:p>
      <w:r>
        <w:br/>
        <w:t>30</w:t>
        <w:tab/>
        <w:t>17753</w:t>
      </w:r>
    </w:p>
    <w:p>
      <w:r>
        <w:t>31</w:t>
        <w:tab/>
        <w:t>AA III Rep. 14 Gen. Nr.17</w:t>
      </w:r>
    </w:p>
    <w:p>
      <w:r>
        <w:t>40</w:t>
        <w:tab/>
        <w:t>Einziehung von Nachrichten für p[4{Dr.} 8{von der} 1{Nahmer}]p für sein s[Werk über die europäische Zivilrechtspflege]s hinsichtlich der Rechtsverhältnisse ausländischer Parteien vor den Gerichten ausländischer Staaten</w:t>
      </w:r>
    </w:p>
    <w:p>
      <w:r>
        <w:t>43</w:t>
        <w:tab/>
        <w:t>07.1831 - 03.1833</w:t>
      </w:r>
    </w:p>
    <w:p>
      <w:r>
        <w:br/>
        <w:t>30</w:t>
        <w:tab/>
        <w:t>17837</w:t>
      </w:r>
    </w:p>
    <w:p>
      <w:r>
        <w:t>31</w:t>
        <w:tab/>
        <w:t>Rep.9 F 2 a 1 Fasc. 23</w:t>
      </w:r>
    </w:p>
    <w:p>
      <w:r>
        <w:t>40</w:t>
        <w:tab/>
        <w:t>Ankündigung politischer Vorlesungen von p[4{Professor} 1{Rüdiger}]p in der t[Vossischen Zeitung]t</w:t>
      </w:r>
    </w:p>
    <w:p>
      <w:r>
        <w:t>43</w:t>
        <w:tab/>
        <w:t>08.1810 - 09.1810</w:t>
      </w:r>
    </w:p>
    <w:p>
      <w:r>
        <w:br/>
        <w:t>30</w:t>
        <w:tab/>
        <w:t>17839</w:t>
      </w:r>
    </w:p>
    <w:p>
      <w:r>
        <w:t>31</w:t>
        <w:tab/>
        <w:t>Rep. 9 F 2 a 1 Fasc. 29</w:t>
      </w:r>
    </w:p>
    <w:p>
      <w:r>
        <w:t>40</w:t>
        <w:tab/>
        <w:t>s[Zensur von Pressenachrichten über Universitätsangelegenheiten]s. Abgang von p[4{Professor} 1{Bredow} aus 6{o[Frankfurt/Oder]o}]p</w:t>
      </w:r>
    </w:p>
    <w:p>
      <w:r>
        <w:t>43</w:t>
        <w:tab/>
        <w:t>02.1811</w:t>
      </w:r>
    </w:p>
    <w:p>
      <w:r>
        <w:br/>
        <w:t>30</w:t>
        <w:tab/>
        <w:t>17954</w:t>
      </w:r>
    </w:p>
    <w:p>
      <w:r>
        <w:t>31</w:t>
        <w:tab/>
        <w:t>Rep. 9 F 2 b Fsc. 21</w:t>
      </w:r>
    </w:p>
    <w:p>
      <w:r>
        <w:t>40</w:t>
        <w:tab/>
        <w:t>Übersendung der Schrift von p[1{Graser} aus 6{o[München]o}]p an den König "t[Die schnellste Weise, Schreiben und Lesen zu lernen]t"</w:t>
      </w:r>
    </w:p>
    <w:p>
      <w:r>
        <w:t>43</w:t>
        <w:tab/>
        <w:t>12.1811</w:t>
      </w:r>
    </w:p>
    <w:p>
      <w:r>
        <w:br/>
        <w:t>30</w:t>
        <w:tab/>
        <w:t>17985</w:t>
      </w:r>
    </w:p>
    <w:p>
      <w:r>
        <w:t>31</w:t>
        <w:tab/>
        <w:t>AA I Rep. 4 Polizei Nr. 92</w:t>
      </w:r>
    </w:p>
    <w:p>
      <w:r>
        <w:t>40</w:t>
        <w:tab/>
        <w:t>Die durch p[Schmidt]p in o[Paris]o veranlaßte Verbreitung eines Prospekts zur Herausgabe der Werke p[Pestalozzi]ps</w:t>
      </w:r>
    </w:p>
    <w:p>
      <w:r>
        <w:t>43</w:t>
        <w:tab/>
        <w:t>08.1825 - 12.1825</w:t>
      </w:r>
    </w:p>
    <w:p>
      <w:r>
        <w:br/>
        <w:t>30</w:t>
        <w:tab/>
        <w:t>18012</w:t>
      </w:r>
    </w:p>
    <w:p>
      <w:r>
        <w:t>31</w:t>
        <w:tab/>
        <w:t>AA I Rep. 3 Gen. Nr. 101</w:t>
      </w:r>
    </w:p>
    <w:p>
      <w:r>
        <w:t>40</w:t>
        <w:tab/>
        <w:t>Beförderung von s[1{Werke}n 2{preußischer katholischer Gelehrter}]s an den Papst</w:t>
      </w:r>
    </w:p>
    <w:p>
      <w:r>
        <w:t>43</w:t>
        <w:tab/>
        <w:t>1839 - 1866</w:t>
      </w:r>
    </w:p>
    <w:p>
      <w:r>
        <w:br/>
        <w:t>30</w:t>
        <w:tab/>
        <w:t>18016 - 18088</w:t>
      </w:r>
    </w:p>
    <w:p>
      <w:r>
        <w:t>31</w:t>
        <w:tab/>
        <w:t>AA I Rep. 4 Gen. Nr. 51</w:t>
      </w:r>
    </w:p>
    <w:p>
      <w:r>
        <w:t>40</w:t>
        <w:tab/>
        <w:t>s[2{Widmung und Überreichung} von 1{Werke}]sn und Kunstgegenständen sowie die dafür bewilligten Geschenke, Bd. 1 - 9</w:t>
      </w:r>
    </w:p>
    <w:p>
      <w:r>
        <w:t>43</w:t>
        <w:tab/>
        <w:t>1814 - 1878</w:t>
      </w:r>
    </w:p>
    <w:p>
      <w:r>
        <w:br/>
        <w:t>30</w:t>
        <w:tab/>
        <w:t>18089 - 18093</w:t>
      </w:r>
    </w:p>
    <w:p>
      <w:r>
        <w:t>31</w:t>
        <w:tab/>
        <w:t>AA III Kunst und Wissenschaft Nr. 223</w:t>
      </w:r>
    </w:p>
    <w:p>
      <w:r>
        <w:t>40</w:t>
        <w:tab/>
        <w:t>Gesuch um Beförderung von s[1{Werke}n 2{an fürstliche Personen}]s</w:t>
      </w:r>
    </w:p>
    <w:p>
      <w:r>
        <w:t>43</w:t>
        <w:tab/>
        <w:t>1816 - 1869</w:t>
      </w:r>
    </w:p>
    <w:p>
      <w:r>
        <w:br/>
        <w:t>30</w:t>
        <w:tab/>
        <w:t>18094</w:t>
      </w:r>
    </w:p>
    <w:p>
      <w:r>
        <w:t>31</w:t>
        <w:tab/>
        <w:t>AA III Kunst und Wissenschaft Nr. 51</w:t>
      </w:r>
    </w:p>
    <w:p>
      <w:r>
        <w:t>40</w:t>
        <w:tab/>
        <w:t>s[3{Bestimmungen über die Einreichung} von 1{Werke}n 2{der Kunst und Wissenschaft}]s</w:t>
      </w:r>
    </w:p>
    <w:p>
      <w:r>
        <w:t>43</w:t>
        <w:tab/>
        <w:t>1825 - 1874</w:t>
      </w:r>
    </w:p>
    <w:p>
      <w:r>
        <w:br/>
        <w:t>30</w:t>
        <w:tab/>
        <w:t>18095</w:t>
      </w:r>
    </w:p>
    <w:p>
      <w:r>
        <w:t>31</w:t>
        <w:tab/>
        <w:t>AA III Rep. 18 XII Nr. 12</w:t>
      </w:r>
    </w:p>
    <w:p>
      <w:r>
        <w:t>40</w:t>
        <w:tab/>
        <w:t>s[2{Widmung und Einsendung} von 1{Werke}n und Kunstgegenständen 3{an den König}]s</w:t>
      </w:r>
    </w:p>
    <w:p>
      <w:r>
        <w:t>43</w:t>
        <w:tab/>
        <w:t>1829 - 1832</w:t>
      </w:r>
    </w:p>
    <w:p>
      <w:r>
        <w:br/>
        <w:t>30</w:t>
        <w:tab/>
        <w:t>18096 - 18097</w:t>
      </w:r>
    </w:p>
    <w:p>
      <w:r>
        <w:t>31</w:t>
        <w:tab/>
        <w:t>AA III Kunst und Wissenschaft Nr. 209</w:t>
      </w:r>
    </w:p>
    <w:p>
      <w:r>
        <w:t>40</w:t>
        <w:tab/>
        <w:t>s[2{Einsendung &lt;durch die preußischen Gesandtschaften&gt;} von 1{Bücher}]sn und Schriften durch die preußischen Gesandtschaften, Bd. 1 - 2</w:t>
      </w:r>
    </w:p>
    <w:p>
      <w:r>
        <w:t>43</w:t>
        <w:tab/>
        <w:t>1829 - 1887</w:t>
      </w:r>
    </w:p>
    <w:p>
      <w:r>
        <w:br/>
        <w:t>30</w:t>
        <w:tab/>
        <w:t>18098</w:t>
      </w:r>
    </w:p>
    <w:p>
      <w:r>
        <w:t>31</w:t>
        <w:tab/>
        <w:t>AA III Rep. 18 IX Nr. 51</w:t>
      </w:r>
    </w:p>
    <w:p>
      <w:r>
        <w:t>40</w:t>
        <w:tab/>
        <w:t>Gesetzliche Bestimmungen im Ausland über die Lieferung von s[Freiexemplar]sen an die Regierungen durch die s[Buch&lt;händler&gt;]s- und Kunsthändler</w:t>
      </w:r>
    </w:p>
    <w:p>
      <w:r>
        <w:t>43</w:t>
        <w:tab/>
        <w:t>03.1836 - 09.1837</w:t>
      </w:r>
    </w:p>
    <w:p>
      <w:r>
        <w:br/>
        <w:t>30</w:t>
        <w:tab/>
        <w:t>18099</w:t>
      </w:r>
    </w:p>
    <w:p>
      <w:r>
        <w:t>31</w:t>
        <w:tab/>
        <w:t>AA I Rep. 2 Gen. Nr. 49</w:t>
      </w:r>
    </w:p>
    <w:p>
      <w:r>
        <w:t>40</w:t>
        <w:tab/>
        <w:t>Einsendung ausländischer s[Werke für wissenschaftliche Einrichtungen und Gelehrte in o[Preußen]o]s durch die Gesandtschaften</w:t>
      </w:r>
    </w:p>
    <w:p>
      <w:r>
        <w:t>43</w:t>
        <w:tab/>
        <w:t>1851 - 1871</w:t>
      </w:r>
    </w:p>
    <w:p>
      <w:r>
        <w:br/>
        <w:t>30</w:t>
        <w:tab/>
        <w:t>18100</w:t>
      </w:r>
    </w:p>
    <w:p>
      <w:r>
        <w:t>31</w:t>
        <w:tab/>
        <w:t>AA I Zensur Nr.33</w:t>
      </w:r>
    </w:p>
    <w:p>
      <w:r>
        <w:t>40</w:t>
        <w:tab/>
        <w:t>Verfahren des o[Hamburg]oer Magistrats wegen des s[Büchernachdruck]ss. Beschwerden der p[5{s[Buchhändler]s} 1{Dunker}]p und p[5{&lt;Buchhändler&gt;} 1{Humblot}]p</w:t>
      </w:r>
    </w:p>
    <w:p>
      <w:r>
        <w:t>43</w:t>
        <w:tab/>
        <w:t>11.1817 - 03.1819</w:t>
      </w:r>
    </w:p>
    <w:p>
      <w:r>
        <w:br/>
        <w:t>30</w:t>
        <w:tab/>
        <w:t>18100</w:t>
      </w:r>
    </w:p>
    <w:p>
      <w:r>
        <w:t>31</w:t>
        <w:tab/>
        <w:t>AA III Rep. 10 Hessen Nr. 3</w:t>
      </w:r>
    </w:p>
    <w:p>
      <w:r>
        <w:t>40</w:t>
        <w:tab/>
        <w:t>Nachdruck von zwei in o[Landshut]o herausgegebenen Schriften durch den p[5{Buchdrucker} 1{Schürholz}]p</w:t>
      </w:r>
    </w:p>
    <w:p>
      <w:r>
        <w:t>43</w:t>
        <w:tab/>
        <w:t>07.1819</w:t>
      </w:r>
    </w:p>
    <w:p/>
    <w:p/>
    <w:p>
      <w:r>
        <w:t>30</w:t>
        <w:tab/>
        <w:t>18101/1</w:t>
      </w:r>
    </w:p>
    <w:p>
      <w:r>
        <w:t>31</w:t>
        <w:tab/>
        <w:t>AA III Rep. 8 Niederlande Nr. 11</w:t>
      </w:r>
    </w:p>
    <w:p>
      <w:r>
        <w:t>40</w:t>
        <w:tab/>
        <w:t>Schutz des p[5{s[Buchhändler]s}s 1{Hergt} in 6{o[Koblenz]o}]p vor s[Nachdruck]s der Schriften des p[5{Pastor}s 1{Dewora}]p durch den p[5{Buchdrucker} 1{Schmit-Brück} in 6{o[Luxemburg]o}]p</w:t>
      </w:r>
    </w:p>
    <w:p>
      <w:r>
        <w:t>43</w:t>
        <w:tab/>
        <w:t>10.1820 - 12.1820</w:t>
      </w:r>
    </w:p>
    <w:p>
      <w:r>
        <w:br/>
        <w:t>30</w:t>
        <w:tab/>
        <w:t>18102</w:t>
      </w:r>
    </w:p>
    <w:p>
      <w:r>
        <w:t>31</w:t>
        <w:tab/>
        <w:t>AA III Rep. 18 IX Nr. 37</w:t>
      </w:r>
    </w:p>
    <w:p>
      <w:r>
        <w:t>40</w:t>
        <w:tab/>
        <w:t>Anfechtung des wörtlichen Abdrucks eines Abschnitts aus einem Werk zum Zweck wissenschaftlicher Erläuterung als s[Nachdruck]s. Beschwerde des p[5{s[Buchhändler]s}s 1{Nauk} aus 6{o[Berlin]o}]p</w:t>
      </w:r>
    </w:p>
    <w:p>
      <w:r>
        <w:t>43</w:t>
        <w:tab/>
        <w:t>10.1833 - 11.1833</w:t>
      </w:r>
    </w:p>
    <w:p>
      <w:r>
        <w:br/>
        <w:t>30</w:t>
        <w:tab/>
        <w:t>18103</w:t>
      </w:r>
    </w:p>
    <w:p>
      <w:r>
        <w:t>31</w:t>
        <w:tab/>
        <w:t>AA III Rep. 18 IX Nr. 49</w:t>
      </w:r>
    </w:p>
    <w:p>
      <w:r>
        <w:t>40</w:t>
        <w:tab/>
        <w:t>Gesuche um s[Privilegien für die Herausgabe von Schriften]s</w:t>
      </w:r>
    </w:p>
    <w:p>
      <w:r>
        <w:t>43</w:t>
        <w:tab/>
        <w:t>01.1835</w:t>
      </w:r>
    </w:p>
    <w:p>
      <w:r>
        <w:br/>
        <w:t>30</w:t>
        <w:tab/>
        <w:t>18104</w:t>
      </w:r>
    </w:p>
    <w:p>
      <w:r>
        <w:t>31</w:t>
        <w:tab/>
        <w:t>AA III Rep. 18 IX Nr. 2 adh.</w:t>
      </w:r>
    </w:p>
    <w:p>
      <w:r>
        <w:t>40</w:t>
        <w:tab/>
        <w:t>Entwurf eines Gesetzes zum s[Schutz des Eigentums an Werken der Wissenschaft und Kunst]s gegen s[Nachdruck]s und Nachbildung</w:t>
      </w:r>
    </w:p>
    <w:p>
      <w:r>
        <w:t>43</w:t>
        <w:tab/>
        <w:t>02.1836 - 08.1836</w:t>
      </w:r>
    </w:p>
    <w:p>
      <w:r>
        <w:br/>
        <w:t>30</w:t>
        <w:tab/>
        <w:t>18105</w:t>
      </w:r>
    </w:p>
    <w:p>
      <w:r>
        <w:t>31</w:t>
        <w:tab/>
        <w:t>AA III Rep. 18 IX Nr. 53</w:t>
      </w:r>
    </w:p>
    <w:p>
      <w:r>
        <w:t>40</w:t>
        <w:tab/>
        <w:t>Beschwerde des p[5{s[Buchhändler]s}s 2{Moritz} 1{Scherz} aus 6{o[Schwelm]o}]p gegen den p[5{Buchdrucker} 1{Röbling} aus 6{o[Eschwege]o}]p wegen des s[Nachdruck]ss eines s[Buch]ses</w:t>
      </w:r>
    </w:p>
    <w:p>
      <w:r>
        <w:t>43</w:t>
        <w:tab/>
        <w:t>03.1836 - 10.1837</w:t>
      </w:r>
    </w:p>
    <w:p>
      <w:r>
        <w:br/>
        <w:t>30</w:t>
        <w:tab/>
        <w:t>18106 - 18115</w:t>
      </w:r>
    </w:p>
    <w:p>
      <w:r>
        <w:t>31</w:t>
        <w:tab/>
        <w:t>AA III Rep. 18 IX Nr. 77</w:t>
      </w:r>
    </w:p>
    <w:p>
      <w:r>
        <w:t>40</w:t>
        <w:tab/>
        <w:t>Angelegenheiten mit o[Frankreich]o wegen des gegenseitigen s[1{Schutz}es 2{von literarischen Erzeugnissen und Werken der Kunst und Wissenschaft}]s, Bd. 1 - 10</w:t>
      </w:r>
    </w:p>
    <w:p>
      <w:r>
        <w:t>43</w:t>
        <w:tab/>
        <w:t>1836 - 1869</w:t>
      </w:r>
    </w:p>
    <w:p>
      <w:r>
        <w:br/>
        <w:t>30</w:t>
        <w:tab/>
        <w:t>18116</w:t>
      </w:r>
    </w:p>
    <w:p>
      <w:r>
        <w:t>31</w:t>
        <w:tab/>
        <w:t>AA II Rep. 6 Kommissionsakten Nr. 51</w:t>
      </w:r>
    </w:p>
    <w:p>
      <w:r>
        <w:t>40</w:t>
        <w:tab/>
        <w:t>Kommissionsakten. Maßnahmen zum s[Schutz des Eigentums an Werken der Wissenschaft und Kunst]s gegen s[Nachdruck]s und Nachbildung</w:t>
      </w:r>
    </w:p>
    <w:p>
      <w:r>
        <w:t>43</w:t>
        <w:tab/>
        <w:t>03.1838</w:t>
      </w:r>
    </w:p>
    <w:p>
      <w:r>
        <w:br/>
        <w:t>30</w:t>
        <w:tab/>
        <w:t>18117 - 18118</w:t>
      </w:r>
    </w:p>
    <w:p>
      <w:r>
        <w:t>31</w:t>
        <w:tab/>
        <w:t>AA III Rep. 18 IX Nr. 75</w:t>
      </w:r>
    </w:p>
    <w:p>
      <w:r>
        <w:t>40</w:t>
        <w:tab/>
        <w:t>Angelegenheiten mit o[Belgien]o wegen der Verhinderung des s[Nachdruck]ss, Bd. 1 - 2</w:t>
      </w:r>
    </w:p>
    <w:p>
      <w:r>
        <w:t>43</w:t>
        <w:tab/>
        <w:t>1838 - 1867</w:t>
      </w:r>
    </w:p>
    <w:p>
      <w:r>
        <w:br/>
        <w:t>30</w:t>
        <w:tab/>
        <w:t>18119 - 18127</w:t>
      </w:r>
    </w:p>
    <w:p>
      <w:r>
        <w:t>31</w:t>
        <w:tab/>
        <w:t>AA III Rep. 18 IX Nr. 58</w:t>
      </w:r>
    </w:p>
    <w:p>
      <w:r>
        <w:t>40</w:t>
        <w:tab/>
        <w:t>Verhandlungen mit o[Großbritannien]o über die gegenseitige s[Sicherstellung des schriftstellerischen und künstlerischen Eigentums gegen s[Nachdruck]s und Nachbildung]s. s[2{Abgaben für eingesandte} 1{Bücher}]s und Kunstsachen, Bd. 1 - 9</w:t>
      </w:r>
    </w:p>
    <w:p>
      <w:r>
        <w:t>43</w:t>
        <w:tab/>
        <w:t>1839 - 1870</w:t>
      </w:r>
    </w:p>
    <w:p>
      <w:r>
        <w:br/>
        <w:t>30</w:t>
        <w:tab/>
        <w:t>18128</w:t>
      </w:r>
    </w:p>
    <w:p>
      <w:r>
        <w:t>31</w:t>
        <w:tab/>
        <w:t>AA ZB Varia</w:t>
      </w:r>
    </w:p>
    <w:p>
      <w:r>
        <w:t>40</w:t>
        <w:tab/>
        <w:t>Verhandlungen der Bundesversammlung über das s[Urheberrecht]s und s[Tantiemen für dramatische und musikalische Werke]s</w:t>
      </w:r>
    </w:p>
    <w:p>
      <w:r>
        <w:t>43</w:t>
        <w:tab/>
        <w:t>08.1842 - 10.1842</w:t>
      </w:r>
    </w:p>
    <w:p>
      <w:r>
        <w:br/>
        <w:t>30</w:t>
        <w:tab/>
        <w:t>18129</w:t>
      </w:r>
    </w:p>
    <w:p>
      <w:r>
        <w:t>31</w:t>
        <w:tab/>
        <w:t>AA I Rep. 1 Traktate Spez. E Nr. 15</w:t>
      </w:r>
    </w:p>
    <w:p>
      <w:r>
        <w:t>40</w:t>
        <w:tab/>
        <w:t>Vertrag zwischen o[Preußen]o und o[Großbritannien]o über den gegenseitigen s[Schutz der s[Autorenrecht]se]s gegen s[Nachdruck]s und unbefugte Nachbildung. o[Berlin]o</w:t>
      </w:r>
    </w:p>
    <w:p>
      <w:r>
        <w:t>43</w:t>
        <w:tab/>
        <w:t>13.05.1846 - 1855 ; 1898</w:t>
      </w:r>
    </w:p>
    <w:p>
      <w:r>
        <w:br/>
        <w:t>30</w:t>
        <w:tab/>
        <w:t>18130</w:t>
      </w:r>
    </w:p>
    <w:p>
      <w:r>
        <w:t>31</w:t>
        <w:tab/>
        <w:t>Staatsverträge Sachsen Nr. 96</w:t>
      </w:r>
    </w:p>
    <w:p>
      <w:r>
        <w:t>40</w:t>
        <w:tab/>
        <w:t>Ratifizierte Beitrittsakte o[Sachsen]os zu dem Vertrag zwischen o[Preußen]o und o[England]o über den gegenseitigen s[Schutz der s[Autorenrecht]se]s vom z[13. Mai 1846]z. o[Dresden]o</w:t>
      </w:r>
    </w:p>
    <w:p>
      <w:r>
        <w:t>43</w:t>
        <w:tab/>
        <w:t>21.08.1846</w:t>
      </w:r>
    </w:p>
    <w:p>
      <w:r>
        <w:br/>
        <w:t>30</w:t>
        <w:tab/>
        <w:t>18131</w:t>
      </w:r>
    </w:p>
    <w:p>
      <w:r>
        <w:t>31</w:t>
        <w:tab/>
        <w:t>Staatsverträge Braunschweig Nr. 90</w:t>
      </w:r>
    </w:p>
    <w:p>
      <w:r>
        <w:t>40</w:t>
        <w:tab/>
        <w:t>Beitrittsakte o[Braunschweig]os zu dem am z[13. März 1846]z in o[Berlin]o zwischen o[Preußen]o und o[Großbritannien]o geschlossenen Vertrages wegen des gegenseitigen s[1{Schutz}es 2{der s[Autorenrecht]se}]s gegen s[Nachdruck]s und Nachbildung. Berlin</w:t>
      </w:r>
    </w:p>
    <w:p>
      <w:r>
        <w:t>43</w:t>
        <w:tab/>
        <w:t>30.03.1847</w:t>
      </w:r>
    </w:p>
    <w:p>
      <w:r>
        <w:br/>
        <w:t>30</w:t>
        <w:tab/>
        <w:t>18132</w:t>
      </w:r>
    </w:p>
    <w:p>
      <w:r>
        <w:t>31</w:t>
        <w:tab/>
        <w:t>AA III Rep. 18 IX Nr. 79</w:t>
      </w:r>
    </w:p>
    <w:p>
      <w:r>
        <w:t>40</w:t>
        <w:tab/>
        <w:t>Angelegenheiten mit o[Rußland]o wegen des gegenseitigen s[1{Schutz}es 2{von literarischen Erzeugnissen und Werken der Kunst und Wissenschaft}]s</w:t>
      </w:r>
    </w:p>
    <w:p>
      <w:r>
        <w:t>43</w:t>
        <w:tab/>
        <w:t>1847 - 1889</w:t>
      </w:r>
    </w:p>
    <w:p>
      <w:r>
        <w:br/>
        <w:t>30</w:t>
        <w:tab/>
        <w:t>18133</w:t>
      </w:r>
    </w:p>
    <w:p>
      <w:r>
        <w:t>31</w:t>
        <w:tab/>
        <w:t>Staatsvertäge Hessen-Darmstadt Nr. 58</w:t>
      </w:r>
    </w:p>
    <w:p>
      <w:r>
        <w:t>40</w:t>
        <w:tab/>
        <w:t>Ratifizierte Beitrittsakte o[Hessen-Darmstadt]os zu dem am z[13. Mai 1846]z zwischen o[Preußen]o und o[Großbritannien]o geschlossenen Vertrag und dem Zusatzvertrag vom z[13. August 1853]z über den gegenseitigen s[1{Schutz}es 2{der s[Autorenrecht]se}]s. o[Berlin]o</w:t>
      </w:r>
    </w:p>
    <w:p>
      <w:r>
        <w:t>43</w:t>
        <w:tab/>
        <w:t>19.11.1861</w:t>
      </w:r>
    </w:p>
    <w:p>
      <w:r>
        <w:br/>
        <w:t>30</w:t>
        <w:tab/>
        <w:t>18134</w:t>
      </w:r>
    </w:p>
    <w:p>
      <w:r>
        <w:t>31</w:t>
        <w:tab/>
        <w:t>Staatsvertäge Belgien Nr. 18</w:t>
      </w:r>
    </w:p>
    <w:p>
      <w:r>
        <w:t>40</w:t>
        <w:tab/>
        <w:t xml:space="preserve">Belgische Ratifikation der am z[28. März 1863]z in o[Berlin]o zwischen o[Belgien]o und o[Preußen]o vereinbarten Übereinkunft zum s[Schutz der Rechte an literarischen Erzeugnissen und Werken der Kunst]s. Chateau de Laeken </w:t>
      </w:r>
    </w:p>
    <w:p>
      <w:r>
        <w:t>43</w:t>
        <w:tab/>
        <w:t>15.06.1863</w:t>
      </w:r>
    </w:p>
    <w:p>
      <w:r>
        <w:br/>
        <w:t>30</w:t>
        <w:tab/>
        <w:t>18135</w:t>
      </w:r>
    </w:p>
    <w:p>
      <w:r>
        <w:t>31</w:t>
        <w:tab/>
        <w:t>Staatsvertäge Sachsen Nr. 134</w:t>
      </w:r>
    </w:p>
    <w:p>
      <w:r>
        <w:t>40</w:t>
        <w:tab/>
        <w:t>Protokoll über die Erklärungen verschiedener Staaten über die Form ihres Beitritts zu der Übereinkunft zwischen o[Preußen]o und o[Frankreich]o wegen des gegenseitigen s[1{Schutz}es 2{von literarischen Erzeugnissen und Werken der Kunst}]s vom z[2. August 1862]z. o[Berlin]o</w:t>
      </w:r>
    </w:p>
    <w:p>
      <w:r>
        <w:t>43</w:t>
        <w:tab/>
        <w:t>15.08.1864</w:t>
      </w:r>
    </w:p>
    <w:p>
      <w:r>
        <w:br/>
        <w:t>30</w:t>
        <w:tab/>
        <w:t>18136 - 18137</w:t>
      </w:r>
    </w:p>
    <w:p>
      <w:r>
        <w:t>31</w:t>
        <w:tab/>
        <w:t>AA I Rep. 4 Zensur Nr. 204</w:t>
      </w:r>
    </w:p>
    <w:p>
      <w:r>
        <w:t>40</w:t>
        <w:tab/>
        <w:t>Anerbieten von Schriftstellern und Gelehrten zu s[2{Subskiptionen und Pränumerationen} auf ihre 1{Werke}]s, Bd. 1 - 2</w:t>
      </w:r>
    </w:p>
    <w:p>
      <w:r>
        <w:t>43</w:t>
        <w:tab/>
        <w:t>1831 - 1864</w:t>
      </w:r>
    </w:p>
    <w:p>
      <w:r>
        <w:br/>
        <w:t>30</w:t>
        <w:tab/>
        <w:t>18137/1</w:t>
      </w:r>
    </w:p>
    <w:p>
      <w:r>
        <w:t>31</w:t>
        <w:tab/>
        <w:t>AA I Rep. 4 Gen. Nr. 303</w:t>
      </w:r>
    </w:p>
    <w:p>
      <w:r>
        <w:t>40</w:t>
        <w:tab/>
        <w:t>Anerbieten von Schriftstellern und Gelehrten zu s[2{Subskiptionen und Pränumerationen} auf ihre 1{Werke}]s, Bd. 3</w:t>
      </w:r>
    </w:p>
    <w:p>
      <w:r>
        <w:t>43</w:t>
        <w:tab/>
        <w:t>1865 - 1871</w:t>
      </w:r>
    </w:p>
    <w:p>
      <w:r>
        <w:br/>
        <w:t>30</w:t>
        <w:tab/>
        <w:t>18138</w:t>
      </w:r>
    </w:p>
    <w:p>
      <w:r>
        <w:t>31</w:t>
        <w:tab/>
        <w:t>AA I Rep. 4 Gen. Nr. 303 adh.</w:t>
      </w:r>
    </w:p>
    <w:p>
      <w:r>
        <w:t>40</w:t>
        <w:tab/>
        <w:t>s[2{Subskiption}en auf 1{Werke der Wissenschaft und Kunst}]s</w:t>
      </w:r>
    </w:p>
    <w:p>
      <w:r>
        <w:t>43</w:t>
        <w:tab/>
        <w:t>1852 - 1865</w:t>
      </w:r>
    </w:p>
    <w:p>
      <w:r>
        <w:br/>
        <w:t>30</w:t>
        <w:tab/>
        <w:t>18160</w:t>
      </w:r>
    </w:p>
    <w:p>
      <w:r>
        <w:t>31</w:t>
        <w:tab/>
        <w:t>Rep. 11 Nr. 279 Fasc. 405</w:t>
      </w:r>
    </w:p>
    <w:p>
      <w:r>
        <w:t>40</w:t>
        <w:tab/>
        <w:t>Beschwerde des p[5{s[Buchhändler]s}s 1{Pauli}]p über den s[Nachdruck]s der s[Enzyklopädie von p[Krünitz]p]s durch p[1{Tassler} in 6{o[Brünn]o}]p</w:t>
      </w:r>
    </w:p>
    <w:p>
      <w:r>
        <w:t>43</w:t>
        <w:tab/>
        <w:t>07.1810 - 09.1810</w:t>
      </w:r>
    </w:p>
    <w:p>
      <w:r>
        <w:br/>
        <w:t>30</w:t>
        <w:tab/>
        <w:t>18161</w:t>
      </w:r>
    </w:p>
    <w:p>
      <w:r>
        <w:t>31</w:t>
        <w:tab/>
        <w:t>Rep. 9 EE9</w:t>
      </w:r>
    </w:p>
    <w:p>
      <w:r>
        <w:t>40</w:t>
        <w:tab/>
        <w:t>Freie Durchfuhr für die s[2{von der k[1{Königlichen Bibliothek} in 2{o[Kopenhagen]o}]k gekaufte}n 1{Bücher}]s</w:t>
      </w:r>
    </w:p>
    <w:p>
      <w:r>
        <w:t>43</w:t>
        <w:tab/>
        <w:t>07.1812 - 11.1812</w:t>
      </w:r>
    </w:p>
    <w:p>
      <w:r>
        <w:br/>
        <w:t>30</w:t>
        <w:tab/>
        <w:t>18162</w:t>
      </w:r>
    </w:p>
    <w:p>
      <w:r>
        <w:t>31</w:t>
        <w:tab/>
        <w:t>Rep. 9 F 2 b Fasc. 22</w:t>
      </w:r>
    </w:p>
    <w:p>
      <w:r>
        <w:t>40</w:t>
        <w:tab/>
        <w:t>Das der k[1{Königlichen Bibliothek} in 2{o[Berlin]o}]k durch von p[1{Matolay} aus 6{o[Wien]o}]p angebotene Werk von p[Cernitus]p</w:t>
      </w:r>
    </w:p>
    <w:p>
      <w:r>
        <w:t>43</w:t>
        <w:tab/>
        <w:t>02.1813 - 04.1815</w:t>
      </w:r>
    </w:p>
    <w:p>
      <w:r>
        <w:br/>
        <w:t>30</w:t>
        <w:tab/>
        <w:t>18163</w:t>
      </w:r>
    </w:p>
    <w:p>
      <w:r>
        <w:t>31</w:t>
        <w:tab/>
        <w:t>AA III Rep. 18 IX Nr. 8</w:t>
      </w:r>
    </w:p>
    <w:p>
      <w:r>
        <w:t>40</w:t>
        <w:tab/>
        <w:t>Die von dem p[7{Kanzleidirektor} 2{F.} 1{Seiz}]p zum Verkauf angebotene s[Büchersammlung]s</w:t>
      </w:r>
    </w:p>
    <w:p>
      <w:r>
        <w:t>43</w:t>
        <w:tab/>
        <w:t>11.1818</w:t>
      </w:r>
    </w:p>
    <w:p>
      <w:r>
        <w:br/>
        <w:t>30</w:t>
        <w:tab/>
        <w:t>18164</w:t>
      </w:r>
    </w:p>
    <w:p>
      <w:r>
        <w:t>31</w:t>
        <w:tab/>
        <w:t>AA III Rep. 18 IX Nr. 3</w:t>
      </w:r>
    </w:p>
    <w:p>
      <w:r>
        <w:t>40</w:t>
        <w:tab/>
        <w:t>Vorschußzahlung an den p[7{Kandidat}en 1{Schottki} in 6{o[Wien]o}]p zum Kauf von s[1{Bücher}n 2{für die k[1{Königlichen Bibliothek} in 2{o[Berlin]o}]k}]s. Vorschüsse für Kunstsachen</w:t>
      </w:r>
    </w:p>
    <w:p>
      <w:r>
        <w:t>43</w:t>
        <w:tab/>
        <w:t>1818 - 1821</w:t>
      </w:r>
    </w:p>
    <w:p>
      <w:r>
        <w:br/>
        <w:t>30</w:t>
        <w:tab/>
        <w:t>18165 - 18166</w:t>
      </w:r>
    </w:p>
    <w:p>
      <w:r>
        <w:t>31</w:t>
        <w:tab/>
        <w:t>AA I Rep. 2 Gen. Nr. 49</w:t>
      </w:r>
    </w:p>
    <w:p>
      <w:r>
        <w:t>40</w:t>
        <w:tab/>
        <w:t>Kauf und Einsendung der im Ausland erscheinenden wichtigen s[1{Werke} 2{für die k[1{Königlichen Bibliothek} 2{&lt;Berlin&gt;}]k}]s durch die preußischen Gesandtschaften, Bd. 1 - 2</w:t>
      </w:r>
    </w:p>
    <w:p>
      <w:r>
        <w:t>43</w:t>
        <w:tab/>
        <w:t>1819 - 1850</w:t>
      </w:r>
    </w:p>
    <w:p>
      <w:r>
        <w:br/>
        <w:t>30</w:t>
        <w:tab/>
        <w:t>18167</w:t>
      </w:r>
    </w:p>
    <w:p>
      <w:r>
        <w:t>31</w:t>
        <w:tab/>
        <w:t>AA III Rep. 3 Gemischte Differenzen Westfalen Nr. 91</w:t>
      </w:r>
    </w:p>
    <w:p>
      <w:r>
        <w:t>40</w:t>
        <w:tab/>
        <w:t>Reklamation der nach o[Kassel]o und o[Marburg]o gebrachten s[1{Bücher} und Gemälde 2{der Abtei Corvy}]s sowie der s[2{von der k[1{Universität} 2{o[Helmstedt]o}]k an die k[1{Universität} 2{o[Halle]o}]k abgegebene}n 1{Bücher}]s und Mathematischen Instrumente</w:t>
      </w:r>
    </w:p>
    <w:p>
      <w:r>
        <w:t>43</w:t>
        <w:tab/>
        <w:t>1819 - 1833</w:t>
      </w:r>
    </w:p>
    <w:p>
      <w:r>
        <w:br/>
        <w:t>30</w:t>
        <w:tab/>
        <w:t>18168</w:t>
      </w:r>
    </w:p>
    <w:p>
      <w:r>
        <w:t>40</w:t>
        <w:tab/>
        <w:t>Antrag der p[4{Professor}en 1{Becker}]p und p[4{&lt;Professor&gt;} 1{Brandis}]p auf längere Benutzung der s[Bibliothek]sen in o[Mailand]o, o[Turin]o, o[Florenz]o und o[Venedig]o</w:t>
      </w:r>
    </w:p>
    <w:p>
      <w:r>
        <w:t>43</w:t>
        <w:tab/>
        <w:t>1819 - 1820</w:t>
      </w:r>
    </w:p>
    <w:p>
      <w:r>
        <w:br/>
        <w:t>30</w:t>
        <w:tab/>
        <w:t>18169</w:t>
      </w:r>
    </w:p>
    <w:p>
      <w:r>
        <w:t>31</w:t>
        <w:tab/>
        <w:t>AA I Rep. 1 Polit. Schriftwechsel Baden Nr. 16</w:t>
      </w:r>
    </w:p>
    <w:p>
      <w:r>
        <w:t>40</w:t>
        <w:tab/>
        <w:t>Einwendungen o[Baden]os gegen die Versendung der Handschriften der ehemaligen k[1{palatinischen Bibliothek} in 2{o[Heidelberg]o}]k an Gelehrte der deutschen Universitäten</w:t>
      </w:r>
    </w:p>
    <w:p>
      <w:r>
        <w:t>43</w:t>
        <w:tab/>
        <w:t>01.1822 - 05.1822</w:t>
      </w:r>
    </w:p>
    <w:p>
      <w:r>
        <w:br/>
        <w:t>30</w:t>
        <w:tab/>
        <w:t>18170</w:t>
      </w:r>
    </w:p>
    <w:p>
      <w:r>
        <w:t>31</w:t>
        <w:tab/>
        <w:t>AA III Rep. 3 Differenzen mit einzelnen Staaten Hannover Nr. 60</w:t>
      </w:r>
    </w:p>
    <w:p>
      <w:r>
        <w:t>40</w:t>
        <w:tab/>
        <w:t>Ermittlungen über den Anspruch o[Preußen]os an die s[2{rabbinische} 1{Bibliothek}]s von p[1{Seeligmann} in 6{o[Hamburg]o}]p in Verbindung mit der Konkursmasse des p[7{Kammeragent}en 1{Oppenheim} in 6{o[Hildesheim]o}]p</w:t>
      </w:r>
    </w:p>
    <w:p>
      <w:r>
        <w:t>43</w:t>
        <w:tab/>
        <w:t>1827 - 1830</w:t>
      </w:r>
    </w:p>
    <w:p>
      <w:r>
        <w:br/>
        <w:t>30</w:t>
        <w:tab/>
        <w:t>18171</w:t>
      </w:r>
    </w:p>
    <w:p>
      <w:r>
        <w:t>31</w:t>
        <w:tab/>
        <w:t>AA III Rep. 18 IX Nr. 32</w:t>
      </w:r>
    </w:p>
    <w:p>
      <w:r>
        <w:t>40</w:t>
        <w:tab/>
        <w:t>Erwerbung der s[2{theologische}n 1{Bibliothek}]s von p[4{Dr.} 2{Leander} 8{van} 1{Ess} in 6{o[Darmstadt]o}]p</w:t>
      </w:r>
    </w:p>
    <w:p>
      <w:r>
        <w:t>43</w:t>
        <w:tab/>
        <w:t>03.1831 - 03.1832</w:t>
      </w:r>
    </w:p>
    <w:p>
      <w:r>
        <w:br/>
        <w:t>30</w:t>
        <w:tab/>
        <w:t>18172 - 18192</w:t>
      </w:r>
    </w:p>
    <w:p>
      <w:r>
        <w:t>31</w:t>
        <w:tab/>
        <w:t>AA I Rep. 4 Gen. Nr. 242 und AA III Kunst und Wissenschaft Nr. 242</w:t>
      </w:r>
    </w:p>
    <w:p>
      <w:r>
        <w:t>40</w:t>
        <w:tab/>
        <w:t>Gesuche preußischer Gelehrter um leihweise Beschaffung von s[1{Bücher}n 2{&lt;leihweise Beschaffung aus außerpreußischen Bibliotheken&gt;}]s und Manuskripten aus s[2{außerpreußische}n 1{Bibliothek}]sen. Benutzung ausländischer Archive, Bd. 1 - 21</w:t>
      </w:r>
    </w:p>
    <w:p>
      <w:r>
        <w:t>43</w:t>
        <w:tab/>
        <w:t>1833 - 1870</w:t>
      </w:r>
    </w:p>
    <w:p>
      <w:r>
        <w:br/>
        <w:t>30</w:t>
        <w:tab/>
        <w:t>18193 - 18196</w:t>
      </w:r>
    </w:p>
    <w:p>
      <w:r>
        <w:t>31</w:t>
        <w:tab/>
        <w:t>AA I Rep. 4 Gen. Nr. 247 und AA III Kunst und Wissenschaft Nr. 247</w:t>
      </w:r>
    </w:p>
    <w:p>
      <w:r>
        <w:t>40</w:t>
        <w:tab/>
        <w:t>Gesuche ausländischer Gelehrter um leihweise Beschaffung von s[1{Bücher}n 2{&lt;leihweise Beschaffung aus preußischen Bibliotheken&gt;}]s und Manuskripten aus s[2{preußische}n 1{Bibliothek}]sen. Benuzung preußischer Archive, Bd. 1 - 4</w:t>
      </w:r>
    </w:p>
    <w:p>
      <w:r>
        <w:t>43</w:t>
        <w:tab/>
        <w:t>1834 - 1869</w:t>
      </w:r>
    </w:p>
    <w:p>
      <w:r>
        <w:br/>
        <w:t>30</w:t>
        <w:tab/>
        <w:t>18197</w:t>
      </w:r>
    </w:p>
    <w:p>
      <w:r>
        <w:t>31</w:t>
        <w:tab/>
        <w:t>AA III Rep. 8 Sachsen S Nr. 22</w:t>
      </w:r>
    </w:p>
    <w:p>
      <w:r>
        <w:t>40</w:t>
        <w:tab/>
        <w:t>Forderung der s[Bibliothek in o[Weimar]o]s an den verstorbenen p[7{Generalmajor} 8{von} 1{Schütz}]p wegen mehrerer s[Bücher]s</w:t>
      </w:r>
    </w:p>
    <w:p>
      <w:r>
        <w:t>43</w:t>
        <w:tab/>
        <w:t>11.1833 - 12.1833</w:t>
      </w:r>
    </w:p>
    <w:p>
      <w:r>
        <w:br/>
        <w:t>30</w:t>
        <w:tab/>
        <w:t>18198</w:t>
      </w:r>
    </w:p>
    <w:p>
      <w:r>
        <w:t>31</w:t>
        <w:tab/>
        <w:t>AA I Rep. 4 Gen. Nr. 252</w:t>
      </w:r>
    </w:p>
    <w:p>
      <w:r>
        <w:t>40</w:t>
        <w:tab/>
        <w:t>Verkaufsangebot einer s[Privatbibliothek]s durch p[1{Motteley} in 6{o[Paris]o}]p</w:t>
      </w:r>
    </w:p>
    <w:p>
      <w:r>
        <w:t>43</w:t>
        <w:tab/>
        <w:t>05.1838 - 07.1838</w:t>
      </w:r>
    </w:p>
    <w:p>
      <w:r>
        <w:br/>
        <w:t>30</w:t>
        <w:tab/>
        <w:t>18199</w:t>
      </w:r>
    </w:p>
    <w:p>
      <w:r>
        <w:t>31</w:t>
        <w:tab/>
        <w:t>AA I Rep. 4 Gen. Nr. 321</w:t>
      </w:r>
    </w:p>
    <w:p>
      <w:r>
        <w:t>40</w:t>
        <w:tab/>
        <w:t>Käufe aus der von p[Halil-Pascha]p hinterlassenen s[Bibliothek &lt;von Halil-Pascha&gt;]s</w:t>
      </w:r>
    </w:p>
    <w:p>
      <w:r>
        <w:t>43</w:t>
        <w:tab/>
        <w:t>06.1856</w:t>
      </w:r>
    </w:p>
    <w:p>
      <w:r>
        <w:br/>
        <w:t>30</w:t>
        <w:tab/>
        <w:t>18200</w:t>
      </w:r>
    </w:p>
    <w:p>
      <w:r>
        <w:t>31</w:t>
        <w:tab/>
        <w:t>AA III Kunst und Wissenschaft Nr. 355</w:t>
      </w:r>
    </w:p>
    <w:p>
      <w:r>
        <w:t>40</w:t>
        <w:tab/>
        <w:t>Erwerb der Albanischen s[1{Bibliothek &lt;der Villa Albani in Rom&gt;} 2{&lt;Erwerb&gt;}]s und der Antikensammlung der Villa Albani in o[Rom]o</w:t>
      </w:r>
    </w:p>
    <w:p>
      <w:r>
        <w:t>43</w:t>
        <w:tab/>
        <w:t>1862 - 1874</w:t>
      </w:r>
    </w:p>
    <w:p>
      <w:r>
        <w:br/>
        <w:t>30</w:t>
        <w:tab/>
        <w:t>18201</w:t>
      </w:r>
    </w:p>
    <w:p>
      <w:r>
        <w:t>31</w:t>
        <w:tab/>
        <w:t>AA I Geschäftsgang Nr. 69</w:t>
      </w:r>
    </w:p>
    <w:p>
      <w:r>
        <w:t>40</w:t>
        <w:tab/>
        <w:t>Unentgeldliche Überweisung eines Exemplars aller s[2{auf öffentliche Kosten hergestellte}n 1{Werke}]s an die s[Universitätsbibliothek]sen</w:t>
      </w:r>
    </w:p>
    <w:p>
      <w:r>
        <w:t>43</w:t>
        <w:tab/>
        <w:t>09.1862 - 11.1862</w:t>
      </w:r>
    </w:p>
    <w:p>
      <w:r>
        <w:br/>
        <w:t>30</w:t>
        <w:tab/>
        <w:t>18202</w:t>
      </w:r>
    </w:p>
    <w:p>
      <w:r>
        <w:t>31</w:t>
        <w:tab/>
        <w:t>AA I Rep. 4 Gen. Nr. 367</w:t>
      </w:r>
    </w:p>
    <w:p>
      <w:r>
        <w:t>40</w:t>
        <w:tab/>
        <w:t>s[2{Erwerbung &lt;für die Königliche Bibliothek&gt;} von 1{Werke}]sn aus der typografischen k[1{&lt;Typographische&gt; Anstalt von p[7{Cavaliere} 1{Bodoni}]p} in 2{o[Parma]o}]k für die s[Königliche Bibliothek]s</w:t>
      </w:r>
    </w:p>
    <w:p>
      <w:r>
        <w:t>43</w:t>
        <w:tab/>
        <w:t>08.1863 - 09.1863</w:t>
      </w:r>
    </w:p>
    <w:p>
      <w:r>
        <w:br/>
        <w:t>30</w:t>
        <w:tab/>
        <w:t>18203 - 18206</w:t>
      </w:r>
    </w:p>
    <w:p>
      <w:r>
        <w:t>31</w:t>
        <w:tab/>
        <w:t>AA III Rep. 14 Nordamerika Nr. 3</w:t>
      </w:r>
    </w:p>
    <w:p>
      <w:r>
        <w:t>40</w:t>
        <w:tab/>
        <w:t>Fortlaufende Überweisung s[2{amtliche}r 1{Veröffentlichung}]sen aus o[Preußen]o an die k[1{Kongreßbibliothek} in 2{o[Washington]o}]k, Bd. 1 - 4</w:t>
      </w:r>
    </w:p>
    <w:p>
      <w:r>
        <w:t>43</w:t>
        <w:tab/>
        <w:t>1902 - 1916</w:t>
      </w:r>
    </w:p>
    <w:p>
      <w:r>
        <w:br/>
        <w:t>30</w:t>
        <w:tab/>
        <w:t>18207/1</w:t>
      </w:r>
    </w:p>
    <w:p>
      <w:r>
        <w:t>40</w:t>
        <w:tab/>
        <w:t>Gesuch des p[7{Geheimen Archivassistent}en und 5{Prediger}s 1{Cosmar}]p um Einsichtnahme in die Kronakten zwecks Berichtigung eines im "t[Preußischen Hausfreund]t" erschienenen Artikels über die Erlangung der Königswürde durch p[3{Kurfürst} 2{Friedrich III.}]p</w:t>
      </w:r>
    </w:p>
    <w:p>
      <w:r>
        <w:t>43</w:t>
        <w:tab/>
        <w:t>02.1810 - 06.1810</w:t>
      </w:r>
    </w:p>
    <w:p>
      <w:r>
        <w:br/>
        <w:t>30</w:t>
        <w:tab/>
        <w:t>18207/2</w:t>
      </w:r>
    </w:p>
    <w:p>
      <w:r>
        <w:t>31</w:t>
        <w:tab/>
        <w:t>Rep. 8 Nr. 168b</w:t>
      </w:r>
    </w:p>
    <w:p>
      <w:r>
        <w:t>40</w:t>
        <w:tab/>
        <w:t>Gesuch des p[7{Geheimen Archivassistent}en und 5{Prediger}s 1{Cosmar}]p um Benutzung der Akten des k[Geheimen Staats- und Kabinettsarchiv]ks zwecks Abfassung einer Verteidigungsschrift über den p[7{Wirklichen Geheimen Rat} 2{Adam} 3{Graf} 8{von} 1{Schwartzenberg}]p</w:t>
      </w:r>
    </w:p>
    <w:p>
      <w:r>
        <w:t>43</w:t>
        <w:tab/>
        <w:t>07.1810</w:t>
      </w:r>
    </w:p>
    <w:p>
      <w:r>
        <w:br/>
        <w:t>30</w:t>
        <w:tab/>
        <w:t>18228</w:t>
      </w:r>
    </w:p>
    <w:p>
      <w:r>
        <w:t>31</w:t>
        <w:tab/>
        <w:t>Rep. 18 XV Nr. 19</w:t>
      </w:r>
    </w:p>
    <w:p>
      <w:r>
        <w:t>40</w:t>
        <w:tab/>
        <w:t>Auskünfte preußischer Staatsarchive aus Akten und s[Bibliothek]sen an Behörden und Privatpersonen</w:t>
      </w:r>
    </w:p>
    <w:p>
      <w:r>
        <w:t>43</w:t>
        <w:tab/>
        <w:t>1826 - 1879</w:t>
      </w:r>
    </w:p>
    <w:p>
      <w:r>
        <w:br/>
        <w:t>30</w:t>
        <w:tab/>
        <w:t>18261</w:t>
      </w:r>
    </w:p>
    <w:p>
      <w:r>
        <w:t>31</w:t>
        <w:tab/>
        <w:t>Rep. 11 N. 140C Konv. 47 Fasc. 11</w:t>
      </w:r>
    </w:p>
    <w:p>
      <w:r>
        <w:t>40</w:t>
        <w:tab/>
        <w:t>Forderung o[Hannover]os auf Herausgabe des von den Behörden des o[2{Königreich}es 1{Westfalen}]o aus o[Paderborn]o, o[Corvey]o und o[Ravensbrück]o nach o[Göttingen]o gebrachten Archiv- und s[Bibliotheksgut]ses</w:t>
      </w:r>
    </w:p>
    <w:p>
      <w:r>
        <w:t>43</w:t>
        <w:tab/>
        <w:t>07.1816 - 08.1816</w:t>
      </w:r>
    </w:p>
    <w:p>
      <w:r>
        <w:br/>
        <w:t>30</w:t>
        <w:tab/>
        <w:t>18448</w:t>
      </w:r>
    </w:p>
    <w:p>
      <w:r>
        <w:t>31</w:t>
        <w:tab/>
        <w:t>Rep. 11 Nr. 91 Privata Nr. 411</w:t>
      </w:r>
    </w:p>
    <w:p>
      <w:r>
        <w:t>40</w:t>
        <w:tab/>
        <w:t>Gesuch von k[1{p[Treuttel]p und p[Würz]p} in 2{o[Paris]o}]k um Begleichung der Kosten für die von ihnen nach o[Berlin]o zu sendenden Exemplare des Werkes "t[Histoire de l'art par d'Agincourt]t" durch die k[1{preußische Gesandtschaft} 2{in o[Paris]o}]k</w:t>
      </w:r>
    </w:p>
    <w:p>
      <w:r>
        <w:t>43</w:t>
        <w:tab/>
        <w:t>08.1811</w:t>
      </w:r>
    </w:p>
    <w:p>
      <w:r>
        <w:br/>
        <w:t>30</w:t>
        <w:tab/>
        <w:t>18538</w:t>
      </w:r>
    </w:p>
    <w:p>
      <w:r>
        <w:t>31</w:t>
        <w:tab/>
        <w:t>Rep. 50 Nr. 28a 4</w:t>
      </w:r>
    </w:p>
    <w:p>
      <w:r>
        <w:t>40</w:t>
        <w:tab/>
        <w:t>s[2{Übersendung &lt;an den König&gt;} von 1{Bücher}]sn und Kupferstichen an den König durch p[1{Bourcard} aus 6{o[London]o}]p</w:t>
      </w:r>
    </w:p>
    <w:p>
      <w:r>
        <w:t>43</w:t>
        <w:tab/>
        <w:t>02.1817 - 03.1817</w:t>
      </w:r>
    </w:p>
    <w:p>
      <w:r>
        <w:br/>
        <w:t>30</w:t>
        <w:tab/>
        <w:t>18621</w:t>
      </w:r>
    </w:p>
    <w:p>
      <w:r>
        <w:t>31</w:t>
        <w:tab/>
        <w:t>Rep. 11 17502 Rußland D Nr. 776</w:t>
      </w:r>
    </w:p>
    <w:p>
      <w:r>
        <w:t>40</w:t>
        <w:tab/>
        <w:t>Verwendung bei o[Rußland]o für den p[5{Schriftsteller} 2{Antonio} 1{Montucci}]p</w:t>
      </w:r>
    </w:p>
    <w:p>
      <w:r>
        <w:t>43</w:t>
        <w:tab/>
        <w:t>12.1807 - 01.1808</w:t>
      </w:r>
    </w:p>
    <w:p>
      <w:r>
        <w:br/>
        <w:t>30</w:t>
        <w:tab/>
        <w:t>18622</w:t>
      </w:r>
    </w:p>
    <w:p>
      <w:r>
        <w:t>31</w:t>
        <w:tab/>
        <w:t>Rep. 9 F2a1 Fasc. 21</w:t>
      </w:r>
    </w:p>
    <w:p>
      <w:r>
        <w:t>40</w:t>
        <w:tab/>
        <w:t>s[Zensur]s eines Gedichts von p[2{Heinrich} 8{von} 1{Kleist}]p anläßlich der Rückkehr des Königs nach o[Berlin]o</w:t>
      </w:r>
    </w:p>
    <w:p>
      <w:r>
        <w:t>43</w:t>
        <w:tab/>
        <w:t>04.1809</w:t>
      </w:r>
    </w:p>
    <w:p>
      <w:r>
        <w:br/>
        <w:t>30</w:t>
        <w:tab/>
        <w:t>18623</w:t>
      </w:r>
    </w:p>
    <w:p>
      <w:r>
        <w:t>31</w:t>
        <w:tab/>
        <w:t>Rep. 9 F2a Fasc. 51</w:t>
      </w:r>
    </w:p>
    <w:p>
      <w:r>
        <w:t>40</w:t>
        <w:tab/>
        <w:t>s[Zensur]s eines Gedichtes von p[2{Johann} 1{Amberg} aus 6{o[Berlin]o}]p</w:t>
      </w:r>
    </w:p>
    <w:p>
      <w:r>
        <w:t>43</w:t>
        <w:tab/>
        <w:t>03.1810</w:t>
      </w:r>
    </w:p>
    <w:p>
      <w:r>
        <w:br/>
        <w:t>30</w:t>
        <w:tab/>
        <w:t>18624</w:t>
      </w:r>
    </w:p>
    <w:p>
      <w:r>
        <w:t>31</w:t>
        <w:tab/>
        <w:t>Rep. 9 F2a1 Fasc. 28</w:t>
      </w:r>
    </w:p>
    <w:p>
      <w:r>
        <w:t>40</w:t>
        <w:tab/>
        <w:t>s[Zensur]s der von p[Kotzebue]p in o[Königsberg]o herausgegebenen t[2{Zeitschrift} "1{Die Grille}]t"</w:t>
      </w:r>
    </w:p>
    <w:p>
      <w:r>
        <w:t>43</w:t>
        <w:tab/>
        <w:t>05.1811 - 06.1811</w:t>
      </w:r>
    </w:p>
    <w:p>
      <w:r>
        <w:br/>
        <w:t>30</w:t>
        <w:tab/>
        <w:t>18625</w:t>
      </w:r>
    </w:p>
    <w:p>
      <w:r>
        <w:t>31</w:t>
        <w:tab/>
        <w:t>Rep. 9 F 2b Fasc. 22</w:t>
      </w:r>
    </w:p>
    <w:p>
      <w:r>
        <w:t>40</w:t>
        <w:tab/>
        <w:t>Beabsichtigte Herausgabe s[2{italienische}r 1{Literatur}]s in o[Paris]o</w:t>
      </w:r>
    </w:p>
    <w:p>
      <w:r>
        <w:t>43</w:t>
        <w:tab/>
        <w:t>12.1812 - 03.1813</w:t>
      </w:r>
    </w:p>
    <w:p>
      <w:r>
        <w:br/>
        <w:t>30</w:t>
        <w:tab/>
        <w:t>18626</w:t>
      </w:r>
    </w:p>
    <w:p>
      <w:r>
        <w:t>31</w:t>
        <w:tab/>
        <w:t>Rep. 9 F 2b Fasc. 22</w:t>
      </w:r>
    </w:p>
    <w:p>
      <w:r>
        <w:t>40</w:t>
        <w:tab/>
        <w:t>s[Verbot der Verbeitung s[2{politische}r 1{Flugblätter}]s]s durch die p[7{Witwe} 1{Zürngibel}]p und den p[5{Buchdrucker} 1{Littfaß}]p</w:t>
      </w:r>
    </w:p>
    <w:p>
      <w:r>
        <w:t>43</w:t>
        <w:tab/>
        <w:t>09.1813 - 10.1813</w:t>
      </w:r>
    </w:p>
    <w:p>
      <w:r>
        <w:br/>
        <w:t>30</w:t>
        <w:tab/>
        <w:t>18627</w:t>
      </w:r>
    </w:p>
    <w:p>
      <w:r>
        <w:t>31</w:t>
        <w:tab/>
        <w:t>Rep. 11 Nr. 279 Fasc. 426</w:t>
      </w:r>
    </w:p>
    <w:p>
      <w:r>
        <w:t>40</w:t>
        <w:tab/>
        <w:t>Schriftwechsel des p[7{österreichischen Hofsekretär}s 2{Friedrich} 1{Schlegel}]p mit dem p[5{Redakteur des "t[Hamburgischen unparteiischen Korrespondenten]t"} 4{Dr.} 1{Grund}]p</w:t>
      </w:r>
    </w:p>
    <w:p>
      <w:r>
        <w:t>43</w:t>
        <w:tab/>
        <w:t>11.1814</w:t>
      </w:r>
    </w:p>
    <w:p>
      <w:r>
        <w:br/>
        <w:t>30</w:t>
        <w:tab/>
        <w:t>18629</w:t>
      </w:r>
    </w:p>
    <w:p>
      <w:r>
        <w:t>31</w:t>
        <w:tab/>
        <w:t>Rep. 11 Nr.279 Fasc. 443</w:t>
      </w:r>
    </w:p>
    <w:p>
      <w:r>
        <w:t>40</w:t>
        <w:tab/>
        <w:t>Forderung von p[2{Carl} 1{Oesterlein}]p an den p[1{Geistinger} in 6{o[Wien]o}]p für 50 Gedichtexemplare</w:t>
      </w:r>
    </w:p>
    <w:p>
      <w:r>
        <w:t>43</w:t>
        <w:tab/>
        <w:t>04.1816</w:t>
      </w:r>
    </w:p>
    <w:p>
      <w:r>
        <w:br/>
        <w:t>30</w:t>
        <w:tab/>
        <w:t>18630</w:t>
      </w:r>
    </w:p>
    <w:p>
      <w:r>
        <w:t>31</w:t>
        <w:tab/>
        <w:t>AA I Rep. 4 Zensur Nr. 14</w:t>
      </w:r>
    </w:p>
    <w:p>
      <w:r>
        <w:t>40</w:t>
        <w:tab/>
        <w:t>Gesuch der k[Buchdruckerei p[Littfaß]p]k um Erlaubnis zum s[Druck]s der Geschichte des p[5{Bauer}n 2{Johann Adam} 1{Müller}]p</w:t>
      </w:r>
    </w:p>
    <w:p>
      <w:r>
        <w:t>43</w:t>
        <w:tab/>
        <w:t>11.1816 - 01.1817</w:t>
      </w:r>
    </w:p>
    <w:p>
      <w:r>
        <w:br/>
        <w:t>30</w:t>
        <w:tab/>
        <w:t>18636</w:t>
      </w:r>
    </w:p>
    <w:p>
      <w:r>
        <w:t>31</w:t>
        <w:tab/>
        <w:t>AA I Rep. 4 Zensur Nr. 93</w:t>
      </w:r>
    </w:p>
    <w:p>
      <w:r>
        <w:t>40</w:t>
        <w:tab/>
        <w:t>Die Schrift p[Gagern]ps "t[Der Einsiedler]t"</w:t>
      </w:r>
    </w:p>
    <w:p>
      <w:r>
        <w:t>43</w:t>
        <w:tab/>
        <w:t>06.1822</w:t>
      </w:r>
    </w:p>
    <w:p>
      <w:r>
        <w:br/>
        <w:t>30</w:t>
        <w:tab/>
        <w:t>18638</w:t>
      </w:r>
    </w:p>
    <w:p>
      <w:r>
        <w:t>31</w:t>
        <w:tab/>
        <w:t>AA I Rep. 4 Zensur Nr. 154</w:t>
      </w:r>
    </w:p>
    <w:p>
      <w:r>
        <w:t>40</w:t>
        <w:tab/>
        <w:t>Gesuch p[1{Grillparzer}s in 6{o[Wien]o}]p um Schutz seines t[2{Trauerspiel}s "1{König Ottokars Glück und Ende}]t" s[&lt;Schutz&gt; gegen s[Nachdruck]s]s</w:t>
      </w:r>
    </w:p>
    <w:p>
      <w:r>
        <w:t>43</w:t>
        <w:tab/>
        <w:t>07.1824</w:t>
      </w:r>
    </w:p>
    <w:p>
      <w:r>
        <w:br/>
        <w:t>30</w:t>
        <w:tab/>
        <w:t>18639</w:t>
      </w:r>
    </w:p>
    <w:p>
      <w:r>
        <w:t>31</w:t>
        <w:tab/>
        <w:t>AA III Rep. 18 IX Nr. 66</w:t>
      </w:r>
    </w:p>
    <w:p>
      <w:r>
        <w:t>40</w:t>
        <w:tab/>
        <w:t>Schutz der Werke p[Goethe]ps s[&lt;Schutz&gt; gegen s[Nachdruck]s]s</w:t>
      </w:r>
    </w:p>
    <w:p>
      <w:r>
        <w:t>43</w:t>
        <w:tab/>
        <w:t>1824 - 1863</w:t>
      </w:r>
    </w:p>
    <w:p>
      <w:r>
        <w:br/>
        <w:t>30</w:t>
        <w:tab/>
        <w:t>18641</w:t>
      </w:r>
    </w:p>
    <w:p>
      <w:r>
        <w:t>31</w:t>
        <w:tab/>
        <w:t>AA III Rep. 18 IX Nr. 28</w:t>
      </w:r>
    </w:p>
    <w:p>
      <w:r>
        <w:t>40</w:t>
        <w:tab/>
        <w:t>s[Privileg &lt;gegen Nachdruck&gt;]s für die Werke p[Schiller]ps gegen s[Nachdruck]s. Verwendung bei o[Dänemark]o, o[Rußland]o und de o[Schweiz]o</w:t>
      </w:r>
    </w:p>
    <w:p>
      <w:r>
        <w:t>43</w:t>
        <w:tab/>
        <w:t>1826 - 1863</w:t>
      </w:r>
    </w:p>
    <w:p>
      <w:r>
        <w:br/>
        <w:t>30</w:t>
        <w:tab/>
        <w:t>18643</w:t>
      </w:r>
    </w:p>
    <w:p>
      <w:r>
        <w:t>31</w:t>
        <w:tab/>
        <w:t>AA III Rep. 18 IX Nr. 48</w:t>
      </w:r>
    </w:p>
    <w:p>
      <w:r>
        <w:t>40</w:t>
        <w:tab/>
        <w:t>Beschwerde über s[Nachdruck]s der Werke von p[2{Theodor} 1{Körner}]p</w:t>
      </w:r>
    </w:p>
    <w:p>
      <w:r>
        <w:t>43</w:t>
        <w:tab/>
        <w:t>1834 - 1838</w:t>
      </w:r>
    </w:p>
    <w:p>
      <w:r>
        <w:br/>
        <w:t>30</w:t>
        <w:tab/>
        <w:t>18645</w:t>
      </w:r>
    </w:p>
    <w:p>
      <w:r>
        <w:t>31</w:t>
        <w:tab/>
        <w:t>AA III Rep. 18 IX Nr. 65</w:t>
      </w:r>
    </w:p>
    <w:p>
      <w:r>
        <w:t>40</w:t>
        <w:tab/>
        <w:t>Antrag auf s[Schutz&lt; gegen Nachdruck&gt;]s der Werke von p[9{Jean Paul}2{&lt; Jean Paul Friedrich&gt;}1{&lt; Richter&gt;}]p, p[Wieland]p und p[Herder]p</w:t>
      </w:r>
    </w:p>
    <w:p>
      <w:r>
        <w:t>43</w:t>
        <w:tab/>
        <w:t>1840 - 1863</w:t>
      </w:r>
    </w:p>
    <w:p>
      <w:r>
        <w:br/>
        <w:t>30</w:t>
        <w:tab/>
        <w:t>18646</w:t>
      </w:r>
    </w:p>
    <w:p>
      <w:r>
        <w:t>31</w:t>
        <w:tab/>
        <w:t>AA III Rep. 8 England B Nr. 57</w:t>
      </w:r>
    </w:p>
    <w:p>
      <w:r>
        <w:t>40</w:t>
        <w:tab/>
        <w:t>Verwendung für den p[7{englische&lt;r&gt;}n 5{Schriftsteller} 1{Birch}]p bei der Erlangung einer Pension</w:t>
      </w:r>
    </w:p>
    <w:p>
      <w:r>
        <w:t>43</w:t>
        <w:tab/>
        <w:t>01.1841 - 10.1841</w:t>
      </w:r>
    </w:p>
    <w:p>
      <w:r>
        <w:br/>
        <w:t>30</w:t>
        <w:tab/>
        <w:t>18648</w:t>
      </w:r>
    </w:p>
    <w:p>
      <w:r>
        <w:t>31</w:t>
        <w:tab/>
        <w:t>AA I Rep. 4 Gen. Nr. 315</w:t>
      </w:r>
    </w:p>
    <w:p>
      <w:r>
        <w:t>40</w:t>
        <w:tab/>
        <w:t>Kauf eines Manuskripts von p[2{Wilhelm} 8{von} 1{Humboldt}]p</w:t>
      </w:r>
    </w:p>
    <w:p>
      <w:r>
        <w:t>43</w:t>
        <w:tab/>
        <w:t>06.1854</w:t>
      </w:r>
    </w:p>
    <w:p>
      <w:r>
        <w:br/>
        <w:t>30</w:t>
        <w:tab/>
        <w:t>18653</w:t>
      </w:r>
    </w:p>
    <w:p>
      <w:r>
        <w:t>31</w:t>
        <w:tab/>
        <w:t>Rep.41 Nr. 5</w:t>
      </w:r>
    </w:p>
    <w:p>
      <w:r>
        <w:t>40</w:t>
        <w:tab/>
        <w:t>Interzession für den p[5{Kapellmeister} 1{Righini}]p auf Schadenersatz für den s[Nachdruck]s einiger seiner Opern durch die p[6{o[Leipzig]o}er 5{s[Buchhändler]s} 1{Breitkopf}]p und p[6{&lt;Leipzig&gt;} 5{&lt;Buchhändler&gt;} 1{Haertel}]p</w:t>
      </w:r>
    </w:p>
    <w:p>
      <w:r>
        <w:t>43</w:t>
        <w:tab/>
        <w:t>03.1811 - 10.1811</w:t>
      </w:r>
    </w:p>
    <w:p>
      <w:r>
        <w:br/>
        <w:t>30</w:t>
        <w:tab/>
        <w:t>18656</w:t>
      </w:r>
    </w:p>
    <w:p>
      <w:r>
        <w:t>31</w:t>
        <w:tab/>
        <w:t>Rep. 11 Nr. 279 Fasc. 441</w:t>
      </w:r>
    </w:p>
    <w:p>
      <w:r>
        <w:t>40</w:t>
        <w:tab/>
        <w:t>Der in o[Sebastianberg]o zurückgehaltene nach o[Budapest]o bestimmte Ballen mit Musikalien und s[Bücher]sn der k[1{s[Buchhandlung]s p[Renger]p} in 2{o[Halle]o}]k</w:t>
      </w:r>
    </w:p>
    <w:p>
      <w:r>
        <w:t>43</w:t>
        <w:tab/>
        <w:t>12.1816</w:t>
      </w:r>
    </w:p>
    <w:p>
      <w:r>
        <w:br/>
        <w:t>30</w:t>
        <w:tab/>
        <w:t>18668</w:t>
      </w:r>
    </w:p>
    <w:p>
      <w:r>
        <w:t>31</w:t>
        <w:tab/>
        <w:t>AA III Rep. 18 IX Nr. 140</w:t>
      </w:r>
    </w:p>
    <w:p>
      <w:r>
        <w:t>40</w:t>
        <w:tab/>
        <w:t>Beschwerde des p[5{Musikalienhändler}s 1{Haslinger} in 6{o[Wien]o}]p über den p[5{Kunsthändler} 1{Müller} in 6{o[Berlin]o}]p wegen des s[1{Nachdruck}s 2{von Musikalien}]s</w:t>
      </w:r>
    </w:p>
    <w:p>
      <w:r>
        <w:t>43</w:t>
        <w:tab/>
        <w:t>1834 - 1837</w:t>
      </w:r>
    </w:p>
    <w:p>
      <w:r>
        <w:br/>
        <w:t>30</w:t>
        <w:tab/>
        <w:t>18671</w:t>
      </w:r>
    </w:p>
    <w:p>
      <w:r>
        <w:t>31</w:t>
        <w:tab/>
        <w:t>AA III Kunst und Wissenschaft Nr. 320</w:t>
      </w:r>
    </w:p>
    <w:p>
      <w:r>
        <w:t>40</w:t>
        <w:tab/>
        <w:t>Herausgabe der Werke von p[Palstrina]p</w:t>
      </w:r>
    </w:p>
    <w:p>
      <w:r>
        <w:t>43</w:t>
        <w:tab/>
        <w:t>1841 - 1885</w:t>
      </w:r>
    </w:p>
    <w:p>
      <w:r>
        <w:br/>
        <w:t>30</w:t>
        <w:tab/>
        <w:t>18674</w:t>
      </w:r>
    </w:p>
    <w:p>
      <w:r>
        <w:t>31</w:t>
        <w:tab/>
        <w:t>AA III Rep. 18 X Nr. 37</w:t>
      </w:r>
    </w:p>
    <w:p>
      <w:r>
        <w:t>40</w:t>
        <w:tab/>
        <w:t>o[Bayrisch]oe Beschwerde über das Verfahren bei der Ankündigung einer Auktion älterer s[2{musikalische}r 1{Werke}]s durch die k[1{s[Buchhandlung]s p[2{R.} 1{Friedländer} 6{&lt;Berlin&gt;}]p} in 2{o[Berlin]o}]k</w:t>
      </w:r>
    </w:p>
    <w:p>
      <w:r>
        <w:t>43</w:t>
        <w:tab/>
        <w:t>03.1859 - 06.1859</w:t>
      </w:r>
    </w:p>
    <w:p>
      <w:r>
        <w:br/>
        <w:t>30</w:t>
        <w:tab/>
        <w:t>18695</w:t>
      </w:r>
    </w:p>
    <w:p>
      <w:r>
        <w:t>31</w:t>
        <w:tab/>
        <w:t>AA I Rep. 4 Gen. Nr. 171</w:t>
      </w:r>
    </w:p>
    <w:p>
      <w:r>
        <w:t>40</w:t>
        <w:tab/>
        <w:t>Gesuch von p[4{Professor} 1{Becker}]p um Mitteilung der Werke über p[Aristoteles]p aus den s[1{Bibliothek}en in 2{o[Wien]o}]s und s[1{&lt;Bibliothek&gt;} 2{o[München]o}]s</w:t>
      </w:r>
    </w:p>
    <w:p>
      <w:r>
        <w:t>43</w:t>
        <w:tab/>
        <w:t>07.1826 - 08.1826</w:t>
      </w:r>
    </w:p>
    <w:p>
      <w:r>
        <w:br/>
        <w:t>30</w:t>
        <w:tab/>
        <w:t>18696</w:t>
      </w:r>
    </w:p>
    <w:p>
      <w:r>
        <w:t>31</w:t>
        <w:tab/>
        <w:t>AA I Rep. 4 Gen. Nr. 220</w:t>
      </w:r>
    </w:p>
    <w:p>
      <w:r>
        <w:t>40</w:t>
        <w:tab/>
        <w:t>Gesuch von p[4{Professor} 1{Schneider}]p um Übersenung einer Handschrift von p[Plato]p aus der k[1{Königlichen Bibliothek} in 2{o[München]o}]k</w:t>
      </w:r>
    </w:p>
    <w:p>
      <w:r>
        <w:t>43</w:t>
        <w:tab/>
        <w:t>01.1830 - 10.1830</w:t>
      </w:r>
    </w:p>
    <w:p>
      <w:r>
        <w:br/>
        <w:t>30</w:t>
        <w:tab/>
        <w:t>18697</w:t>
      </w:r>
    </w:p>
    <w:p>
      <w:r>
        <w:t>31</w:t>
        <w:tab/>
        <w:t>AA I Rep. 4 Gen. Nr. 221</w:t>
      </w:r>
    </w:p>
    <w:p>
      <w:r>
        <w:t>40</w:t>
        <w:tab/>
        <w:t>Gesuch von p[4{Professor} 2{Heinrich} 1{Ritter}]p um Übersendung von zwei Manuskripten über die Lehre p[Straton]ps aus der k[1{Königlichen Bibliothek} in 2{o[München]o}]k</w:t>
      </w:r>
    </w:p>
    <w:p>
      <w:r>
        <w:t>43</w:t>
        <w:tab/>
        <w:t>02.1830 - 04.1830</w:t>
      </w:r>
    </w:p>
    <w:p>
      <w:r>
        <w:br/>
        <w:t>30</w:t>
        <w:tab/>
        <w:t>18698</w:t>
      </w:r>
    </w:p>
    <w:p>
      <w:r>
        <w:t>31</w:t>
        <w:tab/>
        <w:t>AA III Rep. 18 IX Nr. 45</w:t>
      </w:r>
    </w:p>
    <w:p>
      <w:r>
        <w:t>40</w:t>
        <w:tab/>
        <w:t>s[Privileg zur ausschließlichen Herausgabe]s der Werke von p[4{Professor} 1{Schleiermacher}]p</w:t>
      </w:r>
    </w:p>
    <w:p>
      <w:r>
        <w:t>43</w:t>
        <w:tab/>
        <w:t>10.1835 - 06.1836</w:t>
      </w:r>
    </w:p>
    <w:p>
      <w:r>
        <w:br/>
        <w:t>30</w:t>
        <w:tab/>
        <w:t>18700</w:t>
      </w:r>
    </w:p>
    <w:p>
      <w:r>
        <w:t>31</w:t>
        <w:tab/>
        <w:t>AA III Rep. 18 IX Nr. 73</w:t>
      </w:r>
    </w:p>
    <w:p>
      <w:r>
        <w:t>40</w:t>
        <w:tab/>
        <w:t>s[Beschlagnahme des Werkes von p[4{Professor Dr.} 1{Paulus} in 6{o[Heidelberg]o}]p]s als s[Nachdruck]s der Vorlesungen von p[Schelling]p über Philosophie</w:t>
      </w:r>
    </w:p>
    <w:p>
      <w:r>
        <w:t>43</w:t>
        <w:tab/>
        <w:t>1843 - 1847</w:t>
      </w:r>
    </w:p>
    <w:p>
      <w:r>
        <w:br/>
        <w:t>30</w:t>
        <w:tab/>
        <w:t>18701</w:t>
      </w:r>
    </w:p>
    <w:p>
      <w:r>
        <w:t>31</w:t>
        <w:tab/>
        <w:t>Rep. 9 F2a Nr. 23 Kurmark</w:t>
      </w:r>
    </w:p>
    <w:p>
      <w:r>
        <w:t>40</w:t>
        <w:tab/>
        <w:t>s[Zensur]s der von einem schwedischen Offizier verfaßten "t[Geschichte Gustavs III. König von Schweden]t"</w:t>
      </w:r>
    </w:p>
    <w:p>
      <w:r>
        <w:t>43</w:t>
        <w:tab/>
        <w:t>04.1809</w:t>
      </w:r>
    </w:p>
    <w:p>
      <w:r>
        <w:br/>
        <w:t>30</w:t>
        <w:tab/>
        <w:t>18702</w:t>
      </w:r>
    </w:p>
    <w:p>
      <w:r>
        <w:t>31</w:t>
        <w:tab/>
        <w:t>Rep. 9 F2a Nr. 23 Kurmark Varia 114</w:t>
      </w:r>
    </w:p>
    <w:p>
      <w:r>
        <w:t>40</w:t>
        <w:tab/>
        <w:t>Einsendung der Schrift "t[Principes de chronologie pour les tems anterieurs aux Olympiade]t" durch den p[3{Graf}en 2{Joh.} 8{von} 1{Potocki} in 6{o[Petersburg]o}]p</w:t>
      </w:r>
    </w:p>
    <w:p>
      <w:r>
        <w:t>43</w:t>
        <w:tab/>
        <w:t>12.1810 - 01.1811</w:t>
      </w:r>
    </w:p>
    <w:p>
      <w:r>
        <w:br/>
        <w:t>30</w:t>
        <w:tab/>
        <w:t>18703</w:t>
      </w:r>
    </w:p>
    <w:p>
      <w:r>
        <w:t>31</w:t>
        <w:tab/>
        <w:t>Rep. 46B Nr. 84</w:t>
      </w:r>
    </w:p>
    <w:p>
      <w:r>
        <w:t>40</w:t>
        <w:tab/>
        <w:t>Gesuch des p[5{Archivar}s 2{D.} 1{Busching}]p um s[Veröffentlichung von Urkunden zur o[schlesisch]oen Geschichte]s</w:t>
      </w:r>
    </w:p>
    <w:p>
      <w:r>
        <w:t>43</w:t>
        <w:tab/>
        <w:t>12.1812 - 03.1813</w:t>
      </w:r>
    </w:p>
    <w:p>
      <w:r>
        <w:br/>
        <w:t>30</w:t>
        <w:tab/>
        <w:t>18706</w:t>
      </w:r>
    </w:p>
    <w:p>
      <w:r>
        <w:t>31</w:t>
        <w:tab/>
        <w:t>AA III Rep. 5 Rußland und Polen Nr. 6</w:t>
      </w:r>
    </w:p>
    <w:p>
      <w:r>
        <w:t>40</w:t>
        <w:tab/>
        <w:t>Ausleihe von Werken aus der k[1{Bibliothek des Zisterzienserklosters} in 2{o[Oliva]o}]k für p[7{Minister} 3{Graf} 8{von} 1{Hertzberg}]p</w:t>
      </w:r>
    </w:p>
    <w:p>
      <w:r>
        <w:t>43</w:t>
        <w:tab/>
        <w:t>10.1819 - 12.1819</w:t>
      </w:r>
    </w:p>
    <w:p>
      <w:r>
        <w:br/>
        <w:t>30</w:t>
        <w:tab/>
        <w:t>18715</w:t>
      </w:r>
    </w:p>
    <w:p>
      <w:r>
        <w:t>31</w:t>
        <w:tab/>
        <w:t>AA I Rep. 4 Zensur Nr. 80</w:t>
      </w:r>
    </w:p>
    <w:p>
      <w:r>
        <w:t>40</w:t>
        <w:tab/>
        <w:t>Das von der Münchner Gesandtschaft eingesandte Werk "t[Histoire des Jacobins]t"</w:t>
      </w:r>
    </w:p>
    <w:p>
      <w:r>
        <w:t>43</w:t>
        <w:tab/>
        <w:t>05.1821 - 06.1821</w:t>
      </w:r>
    </w:p>
    <w:p>
      <w:r>
        <w:br/>
        <w:t>30</w:t>
        <w:tab/>
        <w:t>18716</w:t>
      </w:r>
    </w:p>
    <w:p>
      <w:r>
        <w:t>31</w:t>
        <w:tab/>
        <w:t>AA I Rep. 4 Zensur Nr. 78</w:t>
      </w:r>
    </w:p>
    <w:p>
      <w:r>
        <w:t>40</w:t>
        <w:tab/>
        <w:t>"t[Historische Entwicklung der Ursachen und Wirkungen des Rheinbundes]t" von p[3{Marchese} 1{Lucchesini}]p</w:t>
      </w:r>
    </w:p>
    <w:p>
      <w:r>
        <w:t>43</w:t>
        <w:tab/>
        <w:t>06.1821</w:t>
      </w:r>
    </w:p>
    <w:p>
      <w:r>
        <w:br/>
        <w:t>30</w:t>
        <w:tab/>
        <w:t>18718</w:t>
      </w:r>
    </w:p>
    <w:p>
      <w:r>
        <w:t>31</w:t>
        <w:tab/>
        <w:t>AA I Rep. 4 Zensur Nr. 104</w:t>
      </w:r>
    </w:p>
    <w:p>
      <w:r>
        <w:t>40</w:t>
        <w:tab/>
        <w:t>Schrift p[4{Dr.} 1{Schöll}]ps über p[8{de} 1{Beauchamp}]ps "t[Geschichte Ludwigs XVIII]t"</w:t>
      </w:r>
    </w:p>
    <w:p>
      <w:r>
        <w:t>43</w:t>
        <w:tab/>
        <w:t>1823 - 1831</w:t>
      </w:r>
    </w:p>
    <w:p>
      <w:r>
        <w:br/>
        <w:t>30</w:t>
        <w:tab/>
        <w:t>18720</w:t>
      </w:r>
    </w:p>
    <w:p>
      <w:r>
        <w:t>31</w:t>
        <w:tab/>
        <w:t>AA I Rep. 4 Zensur Nr. 147</w:t>
      </w:r>
    </w:p>
    <w:p>
      <w:r>
        <w:t>40</w:t>
        <w:tab/>
        <w:t>Beschwerde von p[2{Karl Christian} 8{von} 1{Leutsch}]p gegen den p[7{s[Zensor der s[2{politische}n 1{Schrift}]sen]s Regierungsrat} 1{Naude}]p über eine s[2{Verweigerung} der 1{Imprimatur}]s einer Schlußanmerkung zum dritten Band der "t[Geschichte des preußischen Reiches]t"</w:t>
      </w:r>
    </w:p>
    <w:p>
      <w:r>
        <w:t>43</w:t>
        <w:tab/>
        <w:t>05.1825 - 06.1825</w:t>
      </w:r>
    </w:p>
    <w:p>
      <w:r>
        <w:br/>
        <w:t>30</w:t>
        <w:tab/>
        <w:t>18726</w:t>
      </w:r>
    </w:p>
    <w:p>
      <w:r>
        <w:t>40</w:t>
        <w:tab/>
        <w:t>Beantragung der Benutzungsgenehmigung des k[1{Geheimen Archiv}s in 2{o[Wien]o}]k für p[7{Oberbibliothekar} 4{Professor} 1{Wilken}]p</w:t>
      </w:r>
    </w:p>
    <w:p>
      <w:r>
        <w:t>43</w:t>
        <w:tab/>
        <w:t>1827</w:t>
      </w:r>
    </w:p>
    <w:p>
      <w:r>
        <w:br/>
        <w:t>30</w:t>
        <w:tab/>
        <w:t>18728</w:t>
      </w:r>
    </w:p>
    <w:p>
      <w:r>
        <w:t>31</w:t>
        <w:tab/>
        <w:t>AA I Rep. 1 Politischer Schriftwechsel Krakau Nr.20</w:t>
      </w:r>
    </w:p>
    <w:p>
      <w:r>
        <w:t>40</w:t>
        <w:tab/>
        <w:t>Herausgabe der z[1526]z nach o[Krakau]o gelangten Bücher, Register und Urkunden s[&lt;Bücher&gt; über die Marienburg]s</w:t>
      </w:r>
    </w:p>
    <w:p>
      <w:r>
        <w:t>43</w:t>
        <w:tab/>
        <w:t>05.1828</w:t>
      </w:r>
    </w:p>
    <w:p>
      <w:r>
        <w:br/>
        <w:t>30</w:t>
        <w:tab/>
        <w:t>18732</w:t>
      </w:r>
    </w:p>
    <w:p>
      <w:r>
        <w:t>31</w:t>
        <w:tab/>
        <w:t>AA I Rep. 4 Gen. Nr. 228</w:t>
      </w:r>
    </w:p>
    <w:p>
      <w:r>
        <w:t>40</w:t>
        <w:tab/>
        <w:t>Erwerbung des englischen Werkes "t[Skriptores rerum Hibernicarum]t" für die k[1{königliche Bibliothek} in 2{o[Berlin]o}]k</w:t>
      </w:r>
    </w:p>
    <w:p>
      <w:r>
        <w:t>43</w:t>
        <w:tab/>
        <w:t>08.1830 - 12.1830</w:t>
      </w:r>
    </w:p>
    <w:p>
      <w:r>
        <w:br/>
        <w:t>30</w:t>
        <w:tab/>
        <w:t>18733</w:t>
      </w:r>
    </w:p>
    <w:p>
      <w:r>
        <w:t>40</w:t>
        <w:tab/>
        <w:t>Gesuch von p[4{Professor} 1{Tafel} in 6{o[Tübingen]o}]p um Auskünfte aus griechischen Handschriften aus der königlichen k[1{&lt;Königliche&gt; Bibliothek Escorial} in 2{o[Spanien]o}]k</w:t>
      </w:r>
    </w:p>
    <w:p>
      <w:r>
        <w:t>43</w:t>
        <w:tab/>
        <w:t>1831</w:t>
      </w:r>
    </w:p>
    <w:p>
      <w:r>
        <w:br/>
        <w:t>30</w:t>
        <w:tab/>
        <w:t>18734</w:t>
      </w:r>
    </w:p>
    <w:p>
      <w:r>
        <w:t>31</w:t>
        <w:tab/>
        <w:t>AA I Rep. 1 Politischer Schriftwechsel Polen Nr. 24</w:t>
      </w:r>
    </w:p>
    <w:p>
      <w:r>
        <w:t>40</w:t>
        <w:tab/>
        <w:t>Ermittlungen über Manuskripte zur preußischen Geschichte in der k[1{Bibliothek des p[3{Fürst}en 2{Adam} 1{Czartoryski}]p} in 2{o[Pulawy]o}]k</w:t>
      </w:r>
    </w:p>
    <w:p>
      <w:r>
        <w:t>43</w:t>
        <w:tab/>
        <w:t>11.1831 - 03.1832</w:t>
      </w:r>
    </w:p>
    <w:p>
      <w:r>
        <w:br/>
        <w:t>30</w:t>
        <w:tab/>
        <w:t>18736</w:t>
      </w:r>
    </w:p>
    <w:p>
      <w:r>
        <w:t>31</w:t>
        <w:tab/>
        <w:t>AA I Rep. 4 Gen. Nr. 241</w:t>
      </w:r>
    </w:p>
    <w:p>
      <w:r>
        <w:t>40</w:t>
        <w:tab/>
        <w:t>Beschaffung von Codices aus der k[1{Universitätsbibliothek} 2{o[Leipzig]o}]k für die k[Gesellschaft für pommersche Geschichts- und Altertumskunde]k</w:t>
      </w:r>
    </w:p>
    <w:p>
      <w:r>
        <w:t>43</w:t>
        <w:tab/>
        <w:t>1832 - 1836</w:t>
      </w:r>
    </w:p>
    <w:p>
      <w:r>
        <w:br/>
        <w:t>30</w:t>
        <w:tab/>
        <w:t>18737</w:t>
      </w:r>
    </w:p>
    <w:p>
      <w:r>
        <w:t>31</w:t>
        <w:tab/>
        <w:t>AA III Rep. 18 IX Nr. 39</w:t>
      </w:r>
    </w:p>
    <w:p>
      <w:r>
        <w:t>40</w:t>
        <w:tab/>
        <w:t>Übersendung des Werkes des p[5{s[Buchhändler]s}s 1{Brüggemann} in 6{o[Halberstadt]o}]p "t[Denkmünzen zur Geschichte des Königs Friedrich Wilhelm III.]t" an mehrere europäische Höfe</w:t>
      </w:r>
    </w:p>
    <w:p>
      <w:r>
        <w:t>43</w:t>
        <w:tab/>
        <w:t>03.1834 - 04.1835</w:t>
      </w:r>
    </w:p>
    <w:p>
      <w:r>
        <w:br/>
        <w:t>30</w:t>
        <w:tab/>
        <w:t>18754</w:t>
      </w:r>
    </w:p>
    <w:p>
      <w:r>
        <w:t>31</w:t>
        <w:tab/>
        <w:t>AA III Rep. 18 IX Nr. 74</w:t>
      </w:r>
    </w:p>
    <w:p>
      <w:r>
        <w:t>40</w:t>
        <w:tab/>
        <w:t>Gesuch der k[Vossischen Buchhandlung]k und des p[5{Geheimen Oberhofbuchdrucker}s 1{Decker} in 6{o[Berlin]o}]p an die sächsische Regierung um Ausstellung eines s[Verlagsschein]ses für die Werke p[Friedrichs II. von o[Preußen]o]p</w:t>
      </w:r>
    </w:p>
    <w:p>
      <w:r>
        <w:t>43</w:t>
        <w:tab/>
        <w:t>07.1845 - 10.1846</w:t>
      </w:r>
    </w:p>
    <w:p>
      <w:r>
        <w:br/>
        <w:t>30</w:t>
        <w:tab/>
        <w:t>18759</w:t>
      </w:r>
    </w:p>
    <w:p>
      <w:r>
        <w:t>31</w:t>
        <w:tab/>
        <w:t>AA I Rep. 4 Gen. Nr. 312</w:t>
      </w:r>
    </w:p>
    <w:p>
      <w:r>
        <w:t>40</w:t>
        <w:tab/>
        <w:t>Rückgabe eines von der k[1{königlichen Bibliothek} in 2{o[Berlin]o}]k aus der k[1{Bibliothek der Stadtkirche St. Laurentius} in 2{o[Pegan]o}]k gekauften Manuskripts</w:t>
      </w:r>
    </w:p>
    <w:p>
      <w:r>
        <w:t>43</w:t>
        <w:tab/>
        <w:t>12.1853 - 03.1855</w:t>
      </w:r>
    </w:p>
    <w:p>
      <w:r>
        <w:br/>
        <w:t>30</w:t>
        <w:tab/>
        <w:t>18760</w:t>
      </w:r>
    </w:p>
    <w:p>
      <w:r>
        <w:t>31</w:t>
        <w:tab/>
        <w:t>AA III Kunst und Wissenschaft Nr. 287</w:t>
      </w:r>
    </w:p>
    <w:p>
      <w:r>
        <w:t>40</w:t>
        <w:tab/>
        <w:t>Herausgabe der Werke p[3{König} 2{Friedrichs II. von o[Preußen]o}]p durch die k[1{Akademie der Wissenschaften} in 2{o[Berlin]o}]k, Bd. 2</w:t>
      </w:r>
    </w:p>
    <w:p>
      <w:r>
        <w:t>43</w:t>
        <w:tab/>
        <w:t>1855 - 1874</w:t>
      </w:r>
    </w:p>
    <w:p>
      <w:r>
        <w:br/>
        <w:t>30</w:t>
        <w:tab/>
        <w:t>18761</w:t>
      </w:r>
    </w:p>
    <w:p>
      <w:r>
        <w:t>31</w:t>
        <w:tab/>
        <w:t>AA I Rep. 4 Gen. Nr. 322</w:t>
      </w:r>
    </w:p>
    <w:p>
      <w:r>
        <w:t>40</w:t>
        <w:tab/>
        <w:t>Unterstützung des p[7{Generalkonsul}s 8{von} 1{Minutoli}]p bei Herausgabe eines Werkes über o[Preußen]o in o[spanisch]oer Sprache</w:t>
      </w:r>
    </w:p>
    <w:p>
      <w:r>
        <w:t>43</w:t>
        <w:tab/>
        <w:t>05.1856 - 08.1856</w:t>
      </w:r>
    </w:p>
    <w:p>
      <w:r>
        <w:br/>
        <w:t>30</w:t>
        <w:tab/>
        <w:t>18762</w:t>
      </w:r>
    </w:p>
    <w:p>
      <w:r>
        <w:t>31</w:t>
        <w:tab/>
        <w:t>AA I Rep. 4 Gen. Nr. 339</w:t>
      </w:r>
    </w:p>
    <w:p>
      <w:r>
        <w:t>40</w:t>
        <w:tab/>
        <w:t>Die "t[Regesta diplomatica]t" von p[4{Dr.} 2{C. F.} 1{Jasper}]p</w:t>
      </w:r>
    </w:p>
    <w:p>
      <w:r>
        <w:t>43</w:t>
        <w:tab/>
        <w:t>08.1856 - 10.1858</w:t>
      </w:r>
    </w:p>
    <w:p>
      <w:r>
        <w:br/>
        <w:t>30</w:t>
        <w:tab/>
        <w:t>18782</w:t>
      </w:r>
    </w:p>
    <w:p>
      <w:r>
        <w:t>31</w:t>
        <w:tab/>
        <w:t>AA I Rep. 4 Gen. Nr. 267</w:t>
      </w:r>
    </w:p>
    <w:p>
      <w:r>
        <w:t>40</w:t>
        <w:tab/>
        <w:t>Übermittlung der t[2{Zeitschrift} "1{Bulletino archäologico Napoletano}]t"an p[4{Professor} 1{Gerhard}]p bzw. der k[1{Akademie der Wissenschafen} in 2{o[Berlin]o}]k</w:t>
      </w:r>
    </w:p>
    <w:p>
      <w:r>
        <w:t>43</w:t>
        <w:tab/>
        <w:t>1842 - 1858</w:t>
      </w:r>
    </w:p>
    <w:p>
      <w:r>
        <w:br/>
        <w:t>30</w:t>
        <w:tab/>
        <w:t>18788</w:t>
      </w:r>
    </w:p>
    <w:p>
      <w:r>
        <w:t>31</w:t>
        <w:tab/>
        <w:t>Rep. 46B Nr. 84</w:t>
      </w:r>
    </w:p>
    <w:p>
      <w:r>
        <w:t>40</w:t>
        <w:tab/>
        <w:t>Veröffentlichung der Schrift "t[Beitrag zur Geschichte des Krieges in Schlesien 1806 und 1807]t" von p[Luttwitz]p</w:t>
      </w:r>
    </w:p>
    <w:p>
      <w:r>
        <w:t>43</w:t>
        <w:tab/>
        <w:t>10.1809 - 06.1810</w:t>
      </w:r>
    </w:p>
    <w:p>
      <w:r>
        <w:br/>
        <w:t>30</w:t>
        <w:tab/>
        <w:t>18789</w:t>
      </w:r>
    </w:p>
    <w:p>
      <w:r>
        <w:t>31</w:t>
        <w:tab/>
        <w:t>Rep. 9 F2a</w:t>
      </w:r>
    </w:p>
    <w:p>
      <w:r>
        <w:t>40</w:t>
        <w:tab/>
        <w:t>s[Zensur]s des "t[Versuchs einer Geschichte des Feldzuges an der Donau im Jahre 1809]t" von p[7{Major} 1{Valentini}]p</w:t>
      </w:r>
    </w:p>
    <w:p>
      <w:r>
        <w:t>43</w:t>
        <w:tab/>
        <w:t>08.1810 - 09.1810</w:t>
      </w:r>
    </w:p>
    <w:p>
      <w:r>
        <w:br/>
        <w:t>30</w:t>
        <w:tab/>
        <w:t>18790</w:t>
      </w:r>
    </w:p>
    <w:p>
      <w:r>
        <w:t>31</w:t>
        <w:tab/>
        <w:t>AA I Rep. 4 Zensur Nr. 16</w:t>
      </w:r>
    </w:p>
    <w:p>
      <w:r>
        <w:t>40</w:t>
        <w:tab/>
        <w:t>Veröffentlichung des Aufsatzes "t[Einige strategische Bemerkungen über den Feldzug 1815]t" von p[2{V.} 1{Goschizky}]p im t[2{vossischen Oktoberheft} "1{Die Zeiten}]t" z[1816]z</w:t>
      </w:r>
    </w:p>
    <w:p>
      <w:r>
        <w:t>43</w:t>
        <w:tab/>
        <w:t>12.1816</w:t>
      </w:r>
    </w:p>
    <w:p>
      <w:r>
        <w:br/>
        <w:t>30</w:t>
        <w:tab/>
        <w:t>18793</w:t>
      </w:r>
    </w:p>
    <w:p>
      <w:r>
        <w:t>31</w:t>
        <w:tab/>
        <w:t>AA I Rep. 4 Militaria Nr. 75</w:t>
      </w:r>
    </w:p>
    <w:p>
      <w:r>
        <w:t>40</w:t>
        <w:tab/>
        <w:t>Bezug des von dem p[7{o[österreichisch]oen Oberstleutnant} 1{Schels}]p herausgegebenen Werkes "t[Die Operation der verbündeten Heere gegen Paris im Jahre 1814]t" seitens preußischer Militärangehörigen durch die k[1{preußische Gesandtschaft} 2{in o[Wien]o}]k</w:t>
      </w:r>
    </w:p>
    <w:p>
      <w:r>
        <w:t>43</w:t>
        <w:tab/>
        <w:t>1842 - 1848</w:t>
      </w:r>
    </w:p>
    <w:p>
      <w:r>
        <w:br/>
        <w:t>30</w:t>
        <w:tab/>
        <w:t>18795 - 18796</w:t>
      </w:r>
    </w:p>
    <w:p>
      <w:r>
        <w:t>31</w:t>
        <w:tab/>
        <w:t>AA III Rep. 13 GEN. Nr. 128</w:t>
      </w:r>
    </w:p>
    <w:p>
      <w:r>
        <w:t>40</w:t>
        <w:tab/>
        <w:t>Austausch von s[2{kriegswissenschaftliche}n 1{Werke}]sn, Generalstabskarten u.a. mit anderen Staaten. s[2{Kriegswissenschaftliche} 1{Publikation}]sen, Bd. 1 - 2</w:t>
      </w:r>
    </w:p>
    <w:p>
      <w:r>
        <w:t>43</w:t>
        <w:tab/>
        <w:t>1847 - 1867</w:t>
      </w:r>
    </w:p>
    <w:p>
      <w:r>
        <w:br/>
        <w:t>30</w:t>
        <w:tab/>
        <w:t>18799</w:t>
      </w:r>
    </w:p>
    <w:p>
      <w:r>
        <w:t>40</w:t>
        <w:tab/>
        <w:t>Gesuch von p[4{Dr.} 1{Cropp} in 6{o[Heidelberg]o}]p um Ausleihe einer Handschrift des in den s[Bibliothek]sen von o[Magdeburg]o, o[Quedlinburg]o und o[Görlitz]o befindlichen t[Sachsenspiegel]ts</w:t>
      </w:r>
    </w:p>
    <w:p>
      <w:r>
        <w:t>43</w:t>
        <w:tab/>
        <w:t>1819 - 1821</w:t>
      </w:r>
    </w:p>
    <w:p>
      <w:r>
        <w:br/>
        <w:t>30</w:t>
        <w:tab/>
        <w:t>18800</w:t>
      </w:r>
    </w:p>
    <w:p>
      <w:r>
        <w:t>31</w:t>
        <w:tab/>
        <w:t>AA III Rep. 14 Dänemark Nr. 3</w:t>
      </w:r>
    </w:p>
    <w:p>
      <w:r>
        <w:t>40</w:t>
        <w:tab/>
        <w:t>s[Werk p[Thorkelin]ps über die alten o[norwegisch]oen Gesetze]s</w:t>
      </w:r>
    </w:p>
    <w:p>
      <w:r>
        <w:t>43</w:t>
        <w:tab/>
        <w:t>06.1819 - 07.1819</w:t>
      </w:r>
    </w:p>
    <w:p>
      <w:r>
        <w:br/>
        <w:t>30</w:t>
        <w:tab/>
        <w:t>18801</w:t>
      </w:r>
    </w:p>
    <w:p>
      <w:r>
        <w:t>31</w:t>
        <w:tab/>
        <w:t>AA I Rep. 4 Gen. Nr. 58</w:t>
      </w:r>
    </w:p>
    <w:p>
      <w:r>
        <w:t>40</w:t>
        <w:tab/>
        <w:t>Verwendung o[Württemberg]os für die Ausleihe von Handschriften aus der k[1{Dombibliothek} 2{o[Magdeburg]o}]k an p[4{Prof. Dr.} 1{Schrader} in 6{o[Tübingen]o}]p</w:t>
      </w:r>
    </w:p>
    <w:p>
      <w:r>
        <w:t>43</w:t>
        <w:tab/>
        <w:t>07.1820 - 03.1821</w:t>
      </w:r>
    </w:p>
    <w:p>
      <w:r>
        <w:br/>
        <w:t>30</w:t>
        <w:tab/>
        <w:t>18802</w:t>
      </w:r>
    </w:p>
    <w:p>
      <w:r>
        <w:t>31</w:t>
        <w:tab/>
        <w:t>AA I Rep. 5 Nr. 106</w:t>
      </w:r>
    </w:p>
    <w:p>
      <w:r>
        <w:t>40</w:t>
        <w:tab/>
        <w:t>Herausgabe der Schriften "t[Repertorium zu den Verhandlungen der deutschen Bundesversammlung]t", "t[Corpus juris germanicae]t" und "t[Staatsakten für Geschichte und öffentliches Recht des Deutschen Bundes]t" durch den p[7{mecklenburgischen Legationssekretär} 2{Guido} 8{von} 1{Meyer}]p</w:t>
      </w:r>
    </w:p>
    <w:p>
      <w:r>
        <w:t>43</w:t>
        <w:tab/>
        <w:t>1820 - 1845</w:t>
      </w:r>
    </w:p>
    <w:p>
      <w:r>
        <w:br/>
        <w:t>30</w:t>
        <w:tab/>
        <w:t>18803</w:t>
      </w:r>
    </w:p>
    <w:p>
      <w:r>
        <w:t>31</w:t>
        <w:tab/>
        <w:t>AA I Rep. 1 Politischer Schriftwechsel Schweiz Nr. 37</w:t>
      </w:r>
    </w:p>
    <w:p>
      <w:r>
        <w:t>40</w:t>
        <w:tab/>
        <w:t>Veröffentlichung eines Aufsatzes von p[2{Bartholomäus} 8{van den} 1{Wyenberghen}]p über den Glaubensabfall p[2{Karl Ludwig}s 8{von} 1{Haller}]p in der t[Zuger Zeitung]t</w:t>
      </w:r>
    </w:p>
    <w:p>
      <w:r>
        <w:t>43</w:t>
        <w:tab/>
        <w:t>10.1821 - 06.1823</w:t>
      </w:r>
    </w:p>
    <w:p>
      <w:r>
        <w:br/>
        <w:t>30</w:t>
        <w:tab/>
        <w:t>18805</w:t>
      </w:r>
    </w:p>
    <w:p>
      <w:r>
        <w:t>31</w:t>
        <w:tab/>
        <w:t>AA I Rep. 4 Zensur Nr. 140</w:t>
      </w:r>
    </w:p>
    <w:p>
      <w:r>
        <w:t>40</w:t>
        <w:tab/>
        <w:t>Verwendung des Kompendium des p[7{bayrischen Ministerialrat}es 1{Rudhardt}]p über das Recht des k[Deutschen Bund]kes als s[Lehrbuch für die Universitäten]s</w:t>
      </w:r>
    </w:p>
    <w:p>
      <w:r>
        <w:t>43</w:t>
        <w:tab/>
        <w:t>07.1822 - 08.1822</w:t>
      </w:r>
    </w:p>
    <w:p>
      <w:r>
        <w:br/>
        <w:t>30</w:t>
        <w:tab/>
        <w:t>18806</w:t>
      </w:r>
    </w:p>
    <w:p>
      <w:r>
        <w:t>31</w:t>
        <w:tab/>
        <w:t>AA I Rep. 4 Zensur Nr. 106</w:t>
      </w:r>
    </w:p>
    <w:p>
      <w:r>
        <w:t>40</w:t>
        <w:tab/>
        <w:t>Beschwerden gegen den p[7{Wirklichen Geheimen Legationsrat} 1{Klüber}]p wegen seiner Schrift "t[Öffentliches Recht des Deutschen Bundes und der Bundesstaaten]t"</w:t>
      </w:r>
    </w:p>
    <w:p>
      <w:r>
        <w:t>43</w:t>
        <w:tab/>
        <w:t>01.1823 - 1840</w:t>
      </w:r>
    </w:p>
    <w:p>
      <w:r>
        <w:br/>
        <w:t>30</w:t>
        <w:tab/>
        <w:t>18808</w:t>
      </w:r>
    </w:p>
    <w:p>
      <w:r>
        <w:t>40</w:t>
        <w:tab/>
        <w:t>Gesuch von p[4{Professor} 1{Homeyer}]p um Ausleihe von Handschriften des t[Sachsenspiegel]ts aus der s[Bibliothek in o[Heidelberg]o]s</w:t>
      </w:r>
    </w:p>
    <w:p>
      <w:r>
        <w:t>43</w:t>
        <w:tab/>
        <w:t>1825 - 1826</w:t>
      </w:r>
    </w:p>
    <w:p>
      <w:r>
        <w:br/>
        <w:t>30</w:t>
        <w:tab/>
        <w:t>18809</w:t>
      </w:r>
    </w:p>
    <w:p>
      <w:r>
        <w:t>40</w:t>
        <w:tab/>
        <w:t>Gesuch von p[4{Professor} 1{Bethmann Hollweg}]p um Übersendung des Codex Victor 99 aus der s[Bibliothek in o[München]o]s</w:t>
      </w:r>
    </w:p>
    <w:p>
      <w:r>
        <w:t>43</w:t>
        <w:tab/>
        <w:t>1832</w:t>
      </w:r>
    </w:p>
    <w:p>
      <w:r>
        <w:br/>
        <w:t>30</w:t>
        <w:tab/>
        <w:t>18810</w:t>
      </w:r>
    </w:p>
    <w:p>
      <w:r>
        <w:t>31</w:t>
        <w:tab/>
        <w:t>AA III Rep. 18 IX Nr. 60</w:t>
      </w:r>
    </w:p>
    <w:p>
      <w:r>
        <w:t>40</w:t>
        <w:tab/>
        <w:t>Verwendung bei mehreren Staaten für den p[7{Geheimen Oberrevisionsrat} 4{Prof.} 8{von} 1{Savigny}]p wegen eines s[1{Privileg}s 2{gegen den s[Nachdruck]s}]s seines herauszugebenden Werkes</w:t>
      </w:r>
    </w:p>
    <w:p>
      <w:r>
        <w:t>43</w:t>
        <w:tab/>
        <w:t>(08.1837) 07.1839 - 09.1839</w:t>
      </w:r>
    </w:p>
    <w:p>
      <w:r>
        <w:br/>
        <w:t>30</w:t>
        <w:tab/>
        <w:t>18811</w:t>
      </w:r>
    </w:p>
    <w:p>
      <w:r>
        <w:t>31</w:t>
        <w:tab/>
        <w:t>AA III Rep. 14 Gen. Nr. 70</w:t>
      </w:r>
    </w:p>
    <w:p>
      <w:r>
        <w:t>40</w:t>
        <w:tab/>
        <w:t>Beschaffung der Materialien für das Werk des p[7{Landgerichtsrats a. D.} 1{Linz} in 6{o[Koblenz]o}]p über den Eid</w:t>
      </w:r>
    </w:p>
    <w:p>
      <w:r>
        <w:t>43</w:t>
        <w:tab/>
        <w:t>04.1846 - 06.1846</w:t>
      </w:r>
    </w:p>
    <w:p>
      <w:r>
        <w:br/>
        <w:t>30</w:t>
        <w:tab/>
        <w:t>18814</w:t>
      </w:r>
    </w:p>
    <w:p>
      <w:r>
        <w:t>31</w:t>
        <w:tab/>
        <w:t>AA III Kunst und Wissenschaft Nr. 365</w:t>
      </w:r>
    </w:p>
    <w:p>
      <w:r>
        <w:t>40</w:t>
        <w:tab/>
        <w:t>Beabsichtigte Verwendungsgesuche von p[4{Professor Dr.} 1{Pütter} in 6{o[Greifswald]o}]p an den o[spanisch]oen und den o[portugiesisch]oen Gesandten in o[Berlin]o für sein geplantes Werk "t[Geschichte des Fremdenrechts aller europäischen Völker]t"</w:t>
      </w:r>
    </w:p>
    <w:p>
      <w:r>
        <w:t>43</w:t>
        <w:tab/>
        <w:t>04.1863 - 08.1863</w:t>
      </w:r>
    </w:p>
    <w:p>
      <w:r>
        <w:br/>
        <w:t>30</w:t>
        <w:tab/>
        <w:t>18815</w:t>
      </w:r>
    </w:p>
    <w:p>
      <w:r>
        <w:t>31</w:t>
        <w:tab/>
        <w:t>AA I Rep. 4 Gen. Nr. 16</w:t>
      </w:r>
    </w:p>
    <w:p>
      <w:r>
        <w:t>40</w:t>
        <w:tab/>
        <w:t>Überreichung des Werkes "t[La foi triomphante]t" von p[4{Professor} 1{Heydeck} in 6{o[Madrid]o}]p an den König von o[Preußen]o</w:t>
      </w:r>
    </w:p>
    <w:p>
      <w:r>
        <w:t>43</w:t>
        <w:tab/>
        <w:t>12.1815 - 01.1816</w:t>
      </w:r>
    </w:p>
    <w:p>
      <w:r>
        <w:br/>
        <w:t>30</w:t>
        <w:tab/>
        <w:t>18816</w:t>
      </w:r>
    </w:p>
    <w:p>
      <w:r>
        <w:t>31</w:t>
        <w:tab/>
        <w:t>AA I Rep. 4 Orden und Präsente Nr. 77</w:t>
      </w:r>
    </w:p>
    <w:p>
      <w:r>
        <w:t>40</w:t>
        <w:tab/>
        <w:t>Gesuch von p[4{Professor} 1{Oertel} in 6{o[Ansbach]o}]p um Anerkennungseines s[Bibelwerk]ses durch den König</w:t>
      </w:r>
    </w:p>
    <w:p>
      <w:r>
        <w:t>43</w:t>
        <w:tab/>
        <w:t>07.1817 - 10.1817</w:t>
      </w:r>
    </w:p>
    <w:p>
      <w:r>
        <w:br/>
        <w:t>30</w:t>
        <w:tab/>
        <w:t>18818</w:t>
      </w:r>
    </w:p>
    <w:p>
      <w:r>
        <w:t>31</w:t>
        <w:tab/>
        <w:t>AA I Rep. 1 Politischer Schriftwechsel Schweiz Nr. 33</w:t>
      </w:r>
    </w:p>
    <w:p>
      <w:r>
        <w:t>40</w:t>
        <w:tab/>
        <w:t>Die von p[7{Kirchenrat} und 5{Pfarrer} 2{Salomon} 1{Heß} bei St. Peter in 6{o[Zürich]o}]p verfaßte t[Reformationsgeschichte]t</w:t>
      </w:r>
    </w:p>
    <w:p>
      <w:r>
        <w:t>43</w:t>
        <w:tab/>
        <w:t>06.1820 - 09.1820</w:t>
      </w:r>
    </w:p>
    <w:p>
      <w:r>
        <w:br/>
        <w:t>30</w:t>
        <w:tab/>
        <w:t>18820</w:t>
      </w:r>
    </w:p>
    <w:p>
      <w:r>
        <w:t>31</w:t>
        <w:tab/>
        <w:t>AA I Rep. 4 Gen. Nr. 92</w:t>
      </w:r>
    </w:p>
    <w:p>
      <w:r>
        <w:t>40</w:t>
        <w:tab/>
        <w:t>Beförderung eines Exemplars der von dem p[5{Advokat}en 1{Goebel} in 6{o[Düsseldorf]o}]p herausgegebenen Übersetzung der s[Bücher von der Nachfolge Christi]s an das k[1{Ministerium der Aufklärung} in 2{o[Petersburg]o}]k</w:t>
      </w:r>
    </w:p>
    <w:p>
      <w:r>
        <w:t>43</w:t>
        <w:tab/>
        <w:t>03.1821 - 09.1821</w:t>
      </w:r>
    </w:p>
    <w:p>
      <w:r>
        <w:br/>
        <w:t>30</w:t>
        <w:tab/>
        <w:t>18822</w:t>
      </w:r>
    </w:p>
    <w:p>
      <w:r>
        <w:t>40</w:t>
        <w:tab/>
        <w:t>Ausleihe der t[2{Handschrift} "1{Fr. Bertolphi Sermones}]t" an p[7{Konsistorialrat} 1{Neander}]p durch die k[1{Universitätsbibliothek} in 2{o[Heidelberg]o}]k</w:t>
      </w:r>
    </w:p>
    <w:p>
      <w:r>
        <w:t>43</w:t>
        <w:tab/>
        <w:t>1823 - 1824</w:t>
      </w:r>
    </w:p>
    <w:p>
      <w:r>
        <w:br/>
        <w:t>30</w:t>
        <w:tab/>
        <w:t>18823</w:t>
      </w:r>
    </w:p>
    <w:p>
      <w:r>
        <w:t>31</w:t>
        <w:tab/>
        <w:t>AA I Rep. 4 Gen. Nr. 198</w:t>
      </w:r>
    </w:p>
    <w:p>
      <w:r>
        <w:t>40</w:t>
        <w:tab/>
        <w:t>Übersendung verschiedener Schriften aus o[Rom]o. Übersendung des t[juris canonici]t von p[Devoti]p und des "t[Kirchenrecht]ts" von p[7{Pater} 1{Ventura}]p an p[4{Dr.} 1{Putter}]p</w:t>
      </w:r>
    </w:p>
    <w:p>
      <w:r>
        <w:t>43</w:t>
        <w:tab/>
        <w:t>1826 - 1846</w:t>
      </w:r>
    </w:p>
    <w:p>
      <w:r>
        <w:br/>
        <w:t>30</w:t>
        <w:tab/>
        <w:t>18824</w:t>
      </w:r>
    </w:p>
    <w:p>
      <w:r>
        <w:t>31</w:t>
        <w:tab/>
        <w:t>AA I Rep. 4 Gen. Nr. 188</w:t>
      </w:r>
    </w:p>
    <w:p>
      <w:r>
        <w:t>40</w:t>
        <w:tab/>
        <w:t>Übersendung einer Beschreibung von o[Lehnin]o an den Papst durch den p[7{Rechnungsführer} 1{Kitzinger}]p</w:t>
      </w:r>
    </w:p>
    <w:p>
      <w:r>
        <w:t>43</w:t>
        <w:tab/>
        <w:t>02.1828 - 07.1830</w:t>
      </w:r>
    </w:p>
    <w:p>
      <w:r>
        <w:br/>
        <w:t>30</w:t>
        <w:tab/>
        <w:t>18825</w:t>
      </w:r>
    </w:p>
    <w:p>
      <w:r>
        <w:t>31</w:t>
        <w:tab/>
        <w:t>AA I Rep. 4 Gen. Nr. 205</w:t>
      </w:r>
    </w:p>
    <w:p>
      <w:r>
        <w:t>40</w:t>
        <w:tab/>
        <w:t>Beschaffung eines in o[Regensburg]o befindlichen Exemplars der "Augsburger Konfession" für die Herausgabe des "t[Corpus Reformatorum]t" durch p[4{Dr.} 1{Bretschneider}]p</w:t>
      </w:r>
    </w:p>
    <w:p>
      <w:r>
        <w:t>43</w:t>
        <w:tab/>
        <w:t>1829 - 1835</w:t>
      </w:r>
    </w:p>
    <w:p>
      <w:r>
        <w:br/>
        <w:t>30</w:t>
        <w:tab/>
        <w:t>18826</w:t>
      </w:r>
    </w:p>
    <w:p>
      <w:r>
        <w:t>31</w:t>
        <w:tab/>
        <w:t>AA I Rep. 3 Gen. Nr. 84</w:t>
      </w:r>
    </w:p>
    <w:p>
      <w:r>
        <w:t>40</w:t>
        <w:tab/>
        <w:t>Herausgabe eines die Zeit von p[Benedikt XIV.]p bis p[Pius VIII.]p umfassenden Bullariums und einer s[Ausgabe des großen Bullarium Romanorum]s durch den p[5{Advokat}en 2{Andrea} 1{Barbieri}]p</w:t>
      </w:r>
    </w:p>
    <w:p>
      <w:r>
        <w:t>43</w:t>
        <w:tab/>
        <w:t>1833 - 1861</w:t>
      </w:r>
    </w:p>
    <w:p>
      <w:r>
        <w:br/>
        <w:t>30</w:t>
        <w:tab/>
        <w:t>18828</w:t>
      </w:r>
    </w:p>
    <w:p>
      <w:r>
        <w:t>31</w:t>
        <w:tab/>
        <w:t>AA I Rep. 3 Gen. Nr. 88</w:t>
      </w:r>
    </w:p>
    <w:p>
      <w:r>
        <w:t>40</w:t>
        <w:tab/>
        <w:t>Die in o[Rom]o erschienene theologische t[2{Zeitschrift} "1{Annali delle Scienze religiose}]t"</w:t>
      </w:r>
    </w:p>
    <w:p>
      <w:r>
        <w:t>43</w:t>
        <w:tab/>
        <w:t>1835 - 1843</w:t>
      </w:r>
    </w:p>
    <w:p>
      <w:r>
        <w:br/>
        <w:t>30</w:t>
        <w:tab/>
        <w:t>18831</w:t>
      </w:r>
    </w:p>
    <w:p>
      <w:r>
        <w:t>31</w:t>
        <w:tab/>
        <w:t>AA III Rep. 18 IX Nr. 57</w:t>
      </w:r>
    </w:p>
    <w:p>
      <w:r>
        <w:t>40</w:t>
        <w:tab/>
        <w:t>Gesuch des p[3{Graf}en 2{Valerian} 1{Krasinski}]p um Mitteilung historischer Notizen für die Herausgabe seines Werkes "t[Die Reformation in Polen]t"</w:t>
      </w:r>
    </w:p>
    <w:p>
      <w:r>
        <w:t>43</w:t>
        <w:tab/>
        <w:t>04.1838 - 02.1839</w:t>
      </w:r>
    </w:p>
    <w:p>
      <w:r>
        <w:br/>
        <w:t>30</w:t>
        <w:tab/>
        <w:t>18833</w:t>
      </w:r>
    </w:p>
    <w:p>
      <w:r>
        <w:t>31</w:t>
        <w:tab/>
        <w:t>AA I Rep. 4 Gen. Nr. 329</w:t>
      </w:r>
    </w:p>
    <w:p>
      <w:r>
        <w:t>40</w:t>
        <w:tab/>
        <w:t>Beschaffung von Materialien für p[4{Professor Dr.} 1{Mejer} in 6{o[Rostock]o}]p für seine s[Schrift über die Konkordate]s</w:t>
      </w:r>
    </w:p>
    <w:p>
      <w:r>
        <w:t>43</w:t>
        <w:tab/>
        <w:t>1857 - 1860</w:t>
      </w:r>
    </w:p>
    <w:p>
      <w:r>
        <w:br/>
        <w:t>30</w:t>
        <w:tab/>
        <w:t>18834</w:t>
      </w:r>
    </w:p>
    <w:p>
      <w:r>
        <w:t>31</w:t>
        <w:tab/>
        <w:t>Rep. 9 F 2b Fasc. 22</w:t>
      </w:r>
    </w:p>
    <w:p>
      <w:r>
        <w:t>40</w:t>
        <w:tab/>
        <w:t>Verfassung eines s[1{Werk}es 2{über die französische Sprache}]s durch den p[5{Prediger} 1{Henry} aus 6{o[Berlin]o}]p</w:t>
      </w:r>
    </w:p>
    <w:p>
      <w:r>
        <w:t>43</w:t>
        <w:tab/>
        <w:t>01.1815 - 02.1815</w:t>
      </w:r>
    </w:p>
    <w:p>
      <w:r>
        <w:br/>
        <w:t>30</w:t>
        <w:tab/>
        <w:t>18835</w:t>
      </w:r>
    </w:p>
    <w:p>
      <w:r>
        <w:t>31</w:t>
        <w:tab/>
        <w:t>AA I Rep. 4 Gen. Nr. 47</w:t>
      </w:r>
    </w:p>
    <w:p>
      <w:r>
        <w:t>40</w:t>
        <w:tab/>
        <w:t>Empfehlungsgesuch von p[4{Dr.} 1{Freitag} in 6{o[Bonn]o}]p um die Benutzung von orientalischen Handschriften in der k[1{herzoglichen Bibliothek} in 2{o[Gotha]o}]k</w:t>
      </w:r>
    </w:p>
    <w:p>
      <w:r>
        <w:t>43</w:t>
        <w:tab/>
        <w:t>03.1819 - 05.1819</w:t>
      </w:r>
    </w:p>
    <w:p>
      <w:r>
        <w:br/>
        <w:t>30</w:t>
        <w:tab/>
        <w:t>18836</w:t>
      </w:r>
    </w:p>
    <w:p>
      <w:r>
        <w:t>40</w:t>
        <w:tab/>
        <w:t>Gesuch von p[4{Professor} 1{Freitag} in 6{o[Bonn]o}]p um die Ausleihe s[2{orientalische}r 1{Literatur}]s aus der s[Bibliothek in o[Kopenhagen]o]s</w:t>
      </w:r>
    </w:p>
    <w:p>
      <w:r>
        <w:t>43</w:t>
        <w:tab/>
        <w:t>1824</w:t>
      </w:r>
    </w:p>
    <w:p>
      <w:r>
        <w:br/>
        <w:t>30</w:t>
        <w:tab/>
        <w:t>18838</w:t>
      </w:r>
    </w:p>
    <w:p>
      <w:r>
        <w:t>31</w:t>
        <w:tab/>
        <w:t>AA I Rep. 4 Gen. Nr. 62</w:t>
      </w:r>
    </w:p>
    <w:p>
      <w:r>
        <w:t>40</w:t>
        <w:tab/>
        <w:t>Verwendung bei der k[badischen Regierung]k für p[4{Professor} 1{Lachmann}]p zur Benutzung von Handschriften in den s[1{Bibliothek}en in 2{o[Heidelberg]o}]s und s[1{&lt;Bibliothek&gt;} 2{o[Karlsruhe]o}]s</w:t>
      </w:r>
    </w:p>
    <w:p>
      <w:r>
        <w:t>43</w:t>
        <w:tab/>
        <w:t>06.1820 - 10.1822</w:t>
      </w:r>
    </w:p>
    <w:p>
      <w:r>
        <w:br/>
        <w:t>30</w:t>
        <w:tab/>
        <w:t>18839</w:t>
      </w:r>
    </w:p>
    <w:p>
      <w:r>
        <w:t>31</w:t>
        <w:tab/>
        <w:t>AA I Rep. 4 Gen. Nr. 167</w:t>
      </w:r>
    </w:p>
    <w:p>
      <w:r>
        <w:t>40</w:t>
        <w:tab/>
        <w:t>Gesuch von p[4{Professor} 1{Lachmann}]p um die Genehmigung zur Benutzung der mittelalterlichen Handschriften in der s[1{Bibliothek} in 2{o[Heidelberg]o}]s und der Handschrift des Frauendienstes von p[2{Ulrich} 8{von} 1{Lichtenstein}]p in o[München]o</w:t>
      </w:r>
    </w:p>
    <w:p>
      <w:r>
        <w:t>43</w:t>
        <w:tab/>
        <w:t>1826 - 1829</w:t>
      </w:r>
    </w:p>
    <w:p>
      <w:r>
        <w:br/>
        <w:t>30</w:t>
        <w:tab/>
        <w:t>18842</w:t>
      </w:r>
    </w:p>
    <w:p>
      <w:r>
        <w:t>31</w:t>
        <w:tab/>
        <w:t>AA I Rep. 4 Gen. Nr. 133</w:t>
      </w:r>
    </w:p>
    <w:p>
      <w:r>
        <w:t>40</w:t>
        <w:tab/>
        <w:t>Gesuch von p[4{Professor} 1{Giesebrecht}]p bei der k[österreichischen Regierung]k um die Genehmigung zur Kopierung gotischer  Handschriften aus der k[1{Ambrosianischen Bibliothek} in 2{o[Mailand]o}]k durch p[Maßmann]p</w:t>
      </w:r>
    </w:p>
    <w:p>
      <w:r>
        <w:t>43</w:t>
        <w:tab/>
        <w:t>03.1824 - 01.1825</w:t>
      </w:r>
    </w:p>
    <w:p>
      <w:r>
        <w:br/>
        <w:t>30</w:t>
        <w:tab/>
        <w:t>18844</w:t>
      </w:r>
    </w:p>
    <w:p>
      <w:r>
        <w:t>31</w:t>
        <w:tab/>
        <w:t>AA I Rep. 4 Gen. Nr. 144</w:t>
      </w:r>
    </w:p>
    <w:p>
      <w:r>
        <w:t>40</w:t>
        <w:tab/>
        <w:t>Gesuch von p[4{Dr.} 1{Hoffmann}, 7{Kustos bei der s[1{Bibliothek} in 2{o[Breslau]o}]s}]p, um Benutzung der Ebersberger Handschrift des p[Willeram]p in der k[1{Zentralbibliothek} in 2{o[München]o}]k</w:t>
      </w:r>
    </w:p>
    <w:p>
      <w:r>
        <w:t>43</w:t>
        <w:tab/>
        <w:t>08.1824 - 05.1825</w:t>
      </w:r>
    </w:p>
    <w:p>
      <w:r>
        <w:br/>
        <w:t>30</w:t>
        <w:tab/>
        <w:t>18845</w:t>
      </w:r>
    </w:p>
    <w:p>
      <w:r>
        <w:t>31</w:t>
        <w:tab/>
        <w:t>AA I Rep. 4 Gen. Nr. 151</w:t>
      </w:r>
    </w:p>
    <w:p>
      <w:r>
        <w:t>40</w:t>
        <w:tab/>
        <w:t>Übersendung eines vom Sultan von o[Oudh]o angefertigten s[2{persisch}en 1{Lexikon}]ss an den König von o[Preußen]o und an die preußischen Universitäten</w:t>
      </w:r>
    </w:p>
    <w:p>
      <w:r>
        <w:t>43</w:t>
        <w:tab/>
        <w:t>11.1824 - 03.1826</w:t>
      </w:r>
    </w:p>
    <w:p>
      <w:r>
        <w:br/>
        <w:t>30</w:t>
        <w:tab/>
        <w:t>18846 - 18847</w:t>
      </w:r>
    </w:p>
    <w:p>
      <w:r>
        <w:t>31</w:t>
        <w:tab/>
        <w:t>AA I Rep. 4 Gen. Nr. 150</w:t>
      </w:r>
    </w:p>
    <w:p>
      <w:r>
        <w:t>40</w:t>
        <w:tab/>
        <w:t>Gesuche von p[4{Professor} 8{von der} 1{Hagen}]p um Ausleihe von Handschriften aus der s[1{Bibliothek} in 2{o[Heidelberg]o}]s, Bd. 1 - 2</w:t>
      </w:r>
    </w:p>
    <w:p>
      <w:r>
        <w:t>43</w:t>
        <w:tab/>
        <w:t>1846 - 1853</w:t>
      </w:r>
    </w:p>
    <w:p>
      <w:r>
        <w:br/>
        <w:t>30</w:t>
        <w:tab/>
        <w:t>18848</w:t>
      </w:r>
    </w:p>
    <w:p>
      <w:r>
        <w:t>31</w:t>
        <w:tab/>
        <w:t>AA I Rep. 4 Gen. Nr. 160</w:t>
      </w:r>
    </w:p>
    <w:p>
      <w:r>
        <w:t>40</w:t>
        <w:tab/>
        <w:t>Gesuch von p[4{Professor} 1{Habicht}]p zur Überreichung der von ihm besorgten Ausgabe des Buches "t[Tausend und eine Nacht]t" an den Bey von o[Tunis]o</w:t>
      </w:r>
    </w:p>
    <w:p>
      <w:r>
        <w:t>43</w:t>
        <w:tab/>
        <w:t>11.1825</w:t>
      </w:r>
    </w:p>
    <w:p>
      <w:r>
        <w:br/>
        <w:t>30</w:t>
        <w:tab/>
        <w:t>18856</w:t>
      </w:r>
    </w:p>
    <w:p>
      <w:r>
        <w:t>31</w:t>
        <w:tab/>
        <w:t>AA I Rep. 4 Gen. Nr. 199</w:t>
      </w:r>
    </w:p>
    <w:p>
      <w:r>
        <w:t>40</w:t>
        <w:tab/>
        <w:t>Zurückforderung der von dem p[6{o[Paris]o}er 5{Gelehrte&lt;r&gt;}n 2{Etienne} 1{Quatremere}]p aus der k[1{königlichen Bibliothek} 2{o[Berlin]o}]k entliehenen t[2{persischen Handschrift} 1{Tharich Ebn-Haidar}]t</w:t>
      </w:r>
    </w:p>
    <w:p>
      <w:r>
        <w:t>43</w:t>
        <w:tab/>
        <w:t>10.1828</w:t>
      </w:r>
    </w:p>
    <w:p>
      <w:r>
        <w:br/>
        <w:t>30</w:t>
        <w:tab/>
        <w:t>18859</w:t>
      </w:r>
    </w:p>
    <w:p>
      <w:r>
        <w:t>31</w:t>
        <w:tab/>
        <w:t>AA I Rep. 4 Gen. Nr. 219</w:t>
      </w:r>
    </w:p>
    <w:p>
      <w:r>
        <w:t>40</w:t>
        <w:tab/>
        <w:t>Verleihung des t[Kodex des Quinctilianus de institutione oratioria]t aus der s[1{Bibliothek} in 2{o[Bamberg]o}]s</w:t>
      </w:r>
    </w:p>
    <w:p>
      <w:r>
        <w:t>43</w:t>
        <w:tab/>
        <w:t>10.1829 - 02.1831</w:t>
      </w:r>
    </w:p>
    <w:p>
      <w:r>
        <w:br/>
        <w:t>30</w:t>
        <w:tab/>
        <w:t>18860</w:t>
      </w:r>
    </w:p>
    <w:p>
      <w:r>
        <w:t>31</w:t>
        <w:tab/>
        <w:t>AA I Rep. 4 Gen. Nr. 218</w:t>
      </w:r>
    </w:p>
    <w:p>
      <w:r>
        <w:t>40</w:t>
        <w:tab/>
        <w:t>Unterstützung des p[6{o[bayrisch]o}en 4{Professor}s 1{Neumann}]p beim Kauf chinesischer Schriften während seines Aufenthaltes in o[Indien]o und o[China]o. Gesuch Neumanns um Genehmigung zur Herausgabe der von dem p[5{Missionar} 1{Gutzlaff}]p eingesandten t[Geschichte Chinas]t</w:t>
      </w:r>
    </w:p>
    <w:p>
      <w:r>
        <w:t>43</w:t>
        <w:tab/>
        <w:t>1829 - 1846</w:t>
      </w:r>
    </w:p>
    <w:p>
      <w:r>
        <w:br/>
        <w:t>30</w:t>
        <w:tab/>
        <w:t>18894</w:t>
      </w:r>
    </w:p>
    <w:p>
      <w:r>
        <w:t>31</w:t>
        <w:tab/>
        <w:t>AA III Rep. 18 IX Nr. 11</w:t>
      </w:r>
    </w:p>
    <w:p>
      <w:r>
        <w:t>40</w:t>
        <w:tab/>
        <w:t>Kauf des Herbariums und der s[1{Bibliothek} des verstorbenen 2{&lt;des&gt; p[5{Botaniker}s 4{Dr.} 1{Roemer}]p}]s</w:t>
      </w:r>
    </w:p>
    <w:p>
      <w:r>
        <w:t>43</w:t>
        <w:tab/>
        <w:t>05.1819 - 06.1819</w:t>
      </w:r>
    </w:p>
    <w:p>
      <w:r>
        <w:br/>
        <w:t>30</w:t>
        <w:tab/>
        <w:t>18896</w:t>
      </w:r>
    </w:p>
    <w:p>
      <w:r>
        <w:t>31</w:t>
        <w:tab/>
        <w:t>AA I Rep. 4 Gen. Nr. 56</w:t>
      </w:r>
    </w:p>
    <w:p>
      <w:r>
        <w:t>40</w:t>
        <w:tab/>
        <w:t>s[Subskription]s auf das in o[Wien]o erschienene Werk "t[Historisch-malerische Darstellung von Österreich]t"</w:t>
      </w:r>
    </w:p>
    <w:p>
      <w:r>
        <w:t>43</w:t>
        <w:tab/>
        <w:t>09.1819 - 12.1819</w:t>
      </w:r>
    </w:p>
    <w:p>
      <w:r>
        <w:br/>
        <w:t>30</w:t>
        <w:tab/>
        <w:t>18900</w:t>
      </w:r>
    </w:p>
    <w:p>
      <w:r>
        <w:t>31</w:t>
        <w:tab/>
        <w:t>AA I Rep. 4 Zensur Nr. 67</w:t>
      </w:r>
    </w:p>
    <w:p>
      <w:r>
        <w:t>40</w:t>
        <w:tab/>
        <w:t>Herausgabe einer Beschreibung o[Brasilien]os von p[Leithold]p</w:t>
      </w:r>
    </w:p>
    <w:p>
      <w:r>
        <w:t>43</w:t>
        <w:tab/>
        <w:t>09.1820</w:t>
      </w:r>
    </w:p>
    <w:p>
      <w:r>
        <w:br/>
        <w:t>30</w:t>
        <w:tab/>
        <w:t>18903</w:t>
      </w:r>
    </w:p>
    <w:p>
      <w:r>
        <w:t>31</w:t>
        <w:tab/>
        <w:t>AA I Rep. 4 Zensur Nr. 139</w:t>
      </w:r>
    </w:p>
    <w:p>
      <w:r>
        <w:t>40</w:t>
        <w:tab/>
        <w:t>Herausgabe eines Werkes über o[Amerika]o vom p[7{Kandidat}en 1{Dau} in 6{o[Altenburg]o}]p</w:t>
      </w:r>
    </w:p>
    <w:p>
      <w:r>
        <w:t>43</w:t>
        <w:tab/>
        <w:t>05.1824</w:t>
      </w:r>
    </w:p>
    <w:p>
      <w:r>
        <w:br/>
        <w:t>30</w:t>
        <w:tab/>
        <w:t>18912</w:t>
      </w:r>
    </w:p>
    <w:p>
      <w:r>
        <w:t>31</w:t>
        <w:tab/>
        <w:t>AA III Rep. 18 IX Nr. 33</w:t>
      </w:r>
    </w:p>
    <w:p>
      <w:r>
        <w:t>40</w:t>
        <w:tab/>
        <w:t>Auskunftsgesuch von p[4{Dr.} 1{Lehnert} in 6{o[Friedland]o}]p wegen des Verlustes des Werkes "t[Geographie graeci minores]t" von p[Hudson]p durch die k[1{königliche Bibliothek} in 2{o[Berlin]o}]k</w:t>
      </w:r>
    </w:p>
    <w:p>
      <w:r>
        <w:t>43</w:t>
        <w:tab/>
        <w:t>08.1832 - 09.1832</w:t>
      </w:r>
    </w:p>
    <w:p>
      <w:r>
        <w:br/>
        <w:t>30</w:t>
        <w:tab/>
        <w:t>18914</w:t>
      </w:r>
    </w:p>
    <w:p>
      <w:r>
        <w:t>31</w:t>
        <w:tab/>
        <w:t>AA III Rep. 18 IX Nr. 43</w:t>
      </w:r>
    </w:p>
    <w:p>
      <w:r>
        <w:t>40</w:t>
        <w:tab/>
        <w:t>Herausgabe der Reisebeschreibung des p[6{o[dänisch]o}en 7{Etatsrat}es 2{Carsten} 1{Niebuhr}]p über o[Arabien]o</w:t>
      </w:r>
    </w:p>
    <w:p>
      <w:r>
        <w:t>43</w:t>
        <w:tab/>
        <w:t>10.1835 - 06.1836</w:t>
      </w:r>
    </w:p>
    <w:p>
      <w:r>
        <w:br/>
        <w:t>30</w:t>
        <w:tab/>
        <w:t>18939</w:t>
      </w:r>
    </w:p>
    <w:p>
      <w:r>
        <w:t>31</w:t>
        <w:tab/>
        <w:t>AA III Rep. 3 Differenzen mit einzelnen Staaten Frankreich Reklamationen Nr. 18</w:t>
      </w:r>
    </w:p>
    <w:p>
      <w:r>
        <w:t>40</w:t>
        <w:tab/>
        <w:t>Interzession bei o[Frankreich]o für die k[Kunsthandlung p[2{Simon} 1{Schropp}]p und Co.]k und die Inhaber der k[akademischen Kunst- und s[Buchhandlung]s p[Brunn]p und p[Poppe]p]k wegen Beschlagnahme der Kupferplatten von s[2{o[preußisch]oe}n 1{Karte}]sn</w:t>
      </w:r>
    </w:p>
    <w:p>
      <w:r>
        <w:t>43</w:t>
        <w:tab/>
        <w:t>1808 - 1818</w:t>
      </w:r>
    </w:p>
    <w:p>
      <w:r>
        <w:br/>
        <w:t>30</w:t>
        <w:tab/>
        <w:t>18942</w:t>
      </w:r>
    </w:p>
    <w:p>
      <w:r>
        <w:t>31</w:t>
        <w:tab/>
        <w:t>Rep. 9 F2a</w:t>
      </w:r>
    </w:p>
    <w:p>
      <w:r>
        <w:t>40</w:t>
        <w:tab/>
        <w:t>s[Zensur von s[Landkarte]sn]s. Karten des o[2{Herzogtum}s 1{Warschau}]o. Spezialkarte der o[2{Mark} 1{Brandenburg}]o und o[Pommer]ons</w:t>
      </w:r>
    </w:p>
    <w:p>
      <w:r>
        <w:t>43</w:t>
        <w:tab/>
        <w:t>06.1812 - 11.1812</w:t>
      </w:r>
    </w:p>
    <w:p>
      <w:r>
        <w:br/>
        <w:t>30</w:t>
        <w:tab/>
        <w:t>18947</w:t>
      </w:r>
    </w:p>
    <w:p>
      <w:r>
        <w:t>31</w:t>
        <w:tab/>
        <w:t>AA III Rep. 18 XI Nr. 5</w:t>
      </w:r>
    </w:p>
    <w:p>
      <w:r>
        <w:t>40</w:t>
        <w:tab/>
        <w:t>s[Subskription]s auf eine neue s[Generalkarte des o[preußisch]oen Staates]s im k[1{s[Verlag]s des p[5{s[Buchhändler]s}s 2{Carl August} 1{Kümmel} 6{&lt;Halle&gt;}]p} in 2{o[Halle]o}]k</w:t>
      </w:r>
    </w:p>
    <w:p>
      <w:r>
        <w:t>43</w:t>
        <w:tab/>
        <w:t>1818 - 1829</w:t>
      </w:r>
    </w:p>
    <w:p>
      <w:r>
        <w:br/>
        <w:t>30</w:t>
        <w:tab/>
        <w:t>18953</w:t>
      </w:r>
    </w:p>
    <w:p>
      <w:r>
        <w:t>31</w:t>
        <w:tab/>
        <w:t>AA I Rep. 4 Gen. Nr. 71</w:t>
      </w:r>
    </w:p>
    <w:p>
      <w:r>
        <w:t>40</w:t>
        <w:tab/>
        <w:t>Kaufangebot der Originalzeichnung eines t[Atlasses der Provinz Posen]t durch den p[5{s[Buchhändler]s} 1{Jacquelart} in 6{o[Brüssel]o}]p</w:t>
      </w:r>
    </w:p>
    <w:p>
      <w:r>
        <w:t>43</w:t>
        <w:tab/>
        <w:t>11.1820 - 01.1821</w:t>
      </w:r>
    </w:p>
    <w:p>
      <w:r>
        <w:br/>
        <w:t>30</w:t>
        <w:tab/>
        <w:t>18962</w:t>
      </w:r>
    </w:p>
    <w:p>
      <w:r>
        <w:t>31</w:t>
        <w:tab/>
        <w:t>AA III Rep. 18 IX Nr. 35</w:t>
      </w:r>
    </w:p>
    <w:p>
      <w:r>
        <w:t>40</w:t>
        <w:tab/>
        <w:t>Herausgabe eines allgemeinen s[Seeatla&lt;s&gt;]snten durch p[4{Professor} 1{Berghaus}]p</w:t>
      </w:r>
    </w:p>
    <w:p>
      <w:r>
        <w:t>43</w:t>
        <w:tab/>
        <w:t>1832 - 1835</w:t>
      </w:r>
    </w:p>
    <w:p>
      <w:r>
        <w:br/>
        <w:t>30</w:t>
        <w:tab/>
        <w:t>18975</w:t>
      </w:r>
    </w:p>
    <w:p>
      <w:r>
        <w:t>31</w:t>
        <w:tab/>
        <w:t>Rep. 11 175a2 Rußland D Nr. 846</w:t>
      </w:r>
    </w:p>
    <w:p>
      <w:r>
        <w:t>40</w:t>
        <w:tab/>
        <w:t>Übersendung eines s[1{Werk}es 2{über Mathematik} 3{&lt;Übersendung an den Zar&gt;}]s durch den p[7{Konrektor} 1{Bauer} in 6{o[Potsdam]o}]p an den Zar</w:t>
      </w:r>
    </w:p>
    <w:p>
      <w:r>
        <w:t>43</w:t>
        <w:tab/>
        <w:t>01.1810 - 03.1810</w:t>
      </w:r>
    </w:p>
    <w:p>
      <w:r>
        <w:br/>
        <w:t>30</w:t>
        <w:tab/>
        <w:t>18979</w:t>
      </w:r>
    </w:p>
    <w:p>
      <w:r>
        <w:t>31</w:t>
        <w:tab/>
        <w:t>AA I Rep. 4 Gen. Nr. 114</w:t>
      </w:r>
    </w:p>
    <w:p>
      <w:r>
        <w:t>40</w:t>
        <w:tab/>
        <w:t>Einsendung von Handschriften von p[Archimedes]p, p[Euklid]p, p[Appolonius]p und p[Diophontus]p durch die k[1{Gesandtschaft}en 2{in o[Wien]o}]k und k[1{&lt;Gesandtschaft&gt;} 2{&lt;in&gt; o[München]o}]k aus österreichischen und s[2{o[bayrisch]oe}n 1{Bibliothek}]sen für die p[4{Professor}en 1{Ideler}]p, p[4{&lt;Professor&gt;} 1{Schulz}]p und p[4{&lt;Professor&gt;} 1{August}]p zur Herausgabe eines Werkes über die bedeutendsten griechischen Mathematiker</w:t>
      </w:r>
    </w:p>
    <w:p>
      <w:r>
        <w:t>43</w:t>
        <w:tab/>
        <w:t>1823 - 1826</w:t>
      </w:r>
    </w:p>
    <w:p>
      <w:r>
        <w:br/>
        <w:t>30</w:t>
        <w:tab/>
        <w:t>18980</w:t>
      </w:r>
    </w:p>
    <w:p>
      <w:r>
        <w:t>31</w:t>
        <w:tab/>
        <w:t>AA I Rep. 4 Gen. Nr. 187</w:t>
      </w:r>
    </w:p>
    <w:p>
      <w:r>
        <w:t>40</w:t>
        <w:tab/>
        <w:t>Gesuch von p[4{Professor} 1{Nizze}]p um Übersendung des s[Kodex von p[Archimedes]p]s aus der k[1{Stadtbibliothek} in 2{o[Nürnberg]o}]k</w:t>
      </w:r>
    </w:p>
    <w:p>
      <w:r>
        <w:t>43</w:t>
        <w:tab/>
        <w:t>06.1827 - 05.1829</w:t>
      </w:r>
    </w:p>
    <w:p>
      <w:r>
        <w:br/>
        <w:t>30</w:t>
        <w:tab/>
        <w:t>18997</w:t>
      </w:r>
    </w:p>
    <w:p>
      <w:r>
        <w:t>31</w:t>
        <w:tab/>
        <w:t>Rep. 11 Nr. 279 Fasc. 403</w:t>
      </w:r>
    </w:p>
    <w:p>
      <w:r>
        <w:t>40</w:t>
        <w:tab/>
        <w:t>Interzession bei o[Österreich]o für den p[7{Geheimen Rat} 4{Dr.} 1{Hufeland} in 6{o[Königsberg]o}]p zum Schutz seines s[Journal]ss s[&lt;Schutz&gt; vor dem s[Nachdruck]s]s</w:t>
      </w:r>
    </w:p>
    <w:p>
      <w:r>
        <w:t>43</w:t>
        <w:tab/>
        <w:t>11.1808 - 05.1809</w:t>
      </w:r>
    </w:p>
    <w:p>
      <w:r>
        <w:br/>
        <w:t>30</w:t>
        <w:tab/>
        <w:t>19025</w:t>
      </w:r>
    </w:p>
    <w:p>
      <w:r>
        <w:t>31</w:t>
        <w:tab/>
        <w:t>AA I Rep. 4 Gen. Nr. 30</w:t>
      </w:r>
    </w:p>
    <w:p>
      <w:r>
        <w:t>40</w:t>
        <w:tab/>
        <w:t>s[Subskription]s auf das von der p[7{Witwe} 1{Grund} in 6{o[Wien]o}]p angekündigte Werk "t[Anatomische Tabellen der Wachspräparatesammlung der Josephinischen Akademie]t"</w:t>
      </w:r>
    </w:p>
    <w:p>
      <w:r>
        <w:t>43</w:t>
        <w:tab/>
        <w:t>1817 - 1825</w:t>
      </w:r>
    </w:p>
    <w:p>
      <w:r>
        <w:br/>
        <w:t>30</w:t>
        <w:tab/>
        <w:t>19027</w:t>
      </w:r>
    </w:p>
    <w:p>
      <w:r>
        <w:t>31</w:t>
        <w:tab/>
        <w:t>AA I Rep. 4 Zensur Nr. 91</w:t>
      </w:r>
    </w:p>
    <w:p>
      <w:r>
        <w:t>40</w:t>
        <w:tab/>
        <w:t>Die von der k[s[Buchhandlung]s p[Pustel]p]k versandte t[2{Flugschrift} "1{Antwort auf das Schreiben des Grafen Carl von Arco an Herrn Franz von Spaun. 1821}]t"</w:t>
      </w:r>
    </w:p>
    <w:p>
      <w:r>
        <w:t>43</w:t>
        <w:tab/>
        <w:t>11.1821 - 03.1822</w:t>
      </w:r>
    </w:p>
    <w:p>
      <w:r>
        <w:br/>
        <w:t>30</w:t>
        <w:tab/>
        <w:t>19028</w:t>
      </w:r>
    </w:p>
    <w:p>
      <w:r>
        <w:t>31</w:t>
        <w:tab/>
        <w:t>AA III Rep. 14 Sachsen Nr. 4</w:t>
      </w:r>
    </w:p>
    <w:p>
      <w:r>
        <w:t>40</w:t>
        <w:tab/>
        <w:t>Einsendung von s[Schriften über die p[Hahnemann]psche homöopatische Heilmethode]s</w:t>
      </w:r>
    </w:p>
    <w:p>
      <w:r>
        <w:t>43</w:t>
        <w:tab/>
        <w:t>1822 - 1825</w:t>
      </w:r>
    </w:p>
    <w:p>
      <w:r>
        <w:br/>
        <w:t>30</w:t>
        <w:tab/>
        <w:t>19029</w:t>
      </w:r>
    </w:p>
    <w:p>
      <w:r>
        <w:t>31</w:t>
        <w:tab/>
        <w:t>AA I Rep. 4 Zensur Nr. 143</w:t>
      </w:r>
    </w:p>
    <w:p>
      <w:r>
        <w:t>40</w:t>
        <w:tab/>
        <w:t>Die in o[Leipzig]o herausgekommenen Schriften über Leben und Heilverfahren des p[7{Magnetiseur}s 1{Grabe}]p</w:t>
      </w:r>
    </w:p>
    <w:p>
      <w:r>
        <w:t>43</w:t>
        <w:tab/>
        <w:t>11.1824 - 12.1824</w:t>
      </w:r>
    </w:p>
    <w:p>
      <w:r>
        <w:br/>
        <w:t>30</w:t>
        <w:tab/>
        <w:t>19034</w:t>
      </w:r>
    </w:p>
    <w:p>
      <w:r>
        <w:t>31</w:t>
        <w:tab/>
        <w:t>AA III Rep. 18 IX Nr. 50</w:t>
      </w:r>
    </w:p>
    <w:p>
      <w:r>
        <w:t>40</w:t>
        <w:tab/>
        <w:t>Nachgesuchtes s[Verbot der in o[Berlin]o erschienenen Schrift "t[Das Buch der entschleierten Geheimnisse oder Mitteilung von wichtigen Rezepten]t"]s</w:t>
      </w:r>
    </w:p>
    <w:p>
      <w:r>
        <w:t>43</w:t>
        <w:tab/>
        <w:t>01.1835 - 09.1835</w:t>
      </w:r>
    </w:p>
    <w:p>
      <w:r>
        <w:br/>
        <w:t>30</w:t>
        <w:tab/>
        <w:t>19066</w:t>
      </w:r>
    </w:p>
    <w:p>
      <w:r>
        <w:t>31</w:t>
        <w:tab/>
        <w:t>Rep. 11 Nr. 91 Privata Nr. 436a</w:t>
      </w:r>
    </w:p>
    <w:p>
      <w:r>
        <w:t>40</w:t>
        <w:tab/>
        <w:t>Ankündigung einer Broschüre über die Kuhpocken oder Schutzblattern in der "t[Bibliographie de l'Empire francais]t"</w:t>
      </w:r>
    </w:p>
    <w:p>
      <w:r>
        <w:t>43</w:t>
        <w:tab/>
        <w:t>08.1812 - 09.1812</w:t>
      </w:r>
    </w:p>
    <w:p/>
    <w:p/>
    <w:p>
      <w:r>
        <w:br/>
        <w:t>20</w:t>
        <w:tab/>
        <w:t>III. HA, 2.4.2. Departement für Neufchâtel (M)</w:t>
      </w:r>
    </w:p>
    <w:p>
      <w:r>
        <w:t>21</w:t>
        <w:tab/>
        <w:t>Departement für Neufchâtel</w:t>
      </w:r>
    </w:p>
    <w:p>
      <w:r>
        <w:t>22</w:t>
        <w:tab/>
        <w:t>III. Hauptabteilung \ 2.4.2. Departement für Neufchâtel</w:t>
      </w:r>
    </w:p>
    <w:p>
      <w:r>
        <w:t>23</w:t>
        <w:tab/>
        <w:t>1814 - 1848</w:t>
      </w:r>
    </w:p>
    <w:p>
      <w:r>
        <w:t>24</w:t>
        <w:tab/>
        <w:t>Findbuch</w:t>
      </w:r>
    </w:p>
    <w:p>
      <w:r>
        <w:t>30</w:t>
        <w:tab/>
        <w:t>26</w:t>
      </w:r>
    </w:p>
    <w:p>
      <w:r>
        <w:t>33</w:t>
        <w:tab/>
        <w:t>S. 5</w:t>
      </w:r>
    </w:p>
    <w:p>
      <w:r>
        <w:t>40</w:t>
        <w:tab/>
        <w:t>Übersendung des s[1{Almanach}s 2{für o[Neufchâtel]o}]s an das k[1{Department für Neuchâtel} in 2{o[Berlin]o}]k</w:t>
      </w:r>
    </w:p>
    <w:p>
      <w:r>
        <w:t>43</w:t>
        <w:tab/>
        <w:t>12.1815 - 06.1816</w:t>
      </w:r>
    </w:p>
    <w:p>
      <w:r>
        <w:br/>
        <w:t>30</w:t>
        <w:tab/>
        <w:t>27</w:t>
      </w:r>
    </w:p>
    <w:p>
      <w:r>
        <w:t>31</w:t>
        <w:tab/>
        <w:t>Rep. 64 IV Nr. 1</w:t>
      </w:r>
    </w:p>
    <w:p>
      <w:r>
        <w:t>33</w:t>
        <w:tab/>
        <w:t>S. 5</w:t>
      </w:r>
    </w:p>
    <w:p>
      <w:r>
        <w:t>40</w:t>
        <w:tab/>
        <w:t>Anschaffung des t[Hof- und Staatshandbuch]tes und des s[Adreßkalender]ss für das Departement für Neuchâtel sowie die Übersendung des t[Almanach officiel de Neufchâtel]t und des t[Messager boiteux]t</w:t>
      </w:r>
    </w:p>
    <w:p>
      <w:r>
        <w:t>43</w:t>
        <w:tab/>
        <w:t>11.1831 - 02.1848</w:t>
      </w:r>
    </w:p>
    <w:p>
      <w:r>
        <w:br/>
        <w:t>30</w:t>
        <w:tab/>
        <w:t>76</w:t>
      </w:r>
    </w:p>
    <w:p>
      <w:r>
        <w:t>31</w:t>
        <w:tab/>
        <w:t>Rep. 64 IV Nr. 1</w:t>
      </w:r>
    </w:p>
    <w:p>
      <w:r>
        <w:t>33</w:t>
        <w:tab/>
        <w:t>S. 14</w:t>
      </w:r>
    </w:p>
    <w:p>
      <w:r>
        <w:t>40</w:t>
        <w:tab/>
        <w:t>Maßnahmen der o[Schweiz]oer Regierung gegen Verbreitung revolutionärer Grundsätze und die s[Pressefreiheit]s</w:t>
      </w:r>
    </w:p>
    <w:p>
      <w:r>
        <w:t>43</w:t>
        <w:tab/>
        <w:t>10.1819 - 11.1819</w:t>
      </w:r>
    </w:p>
    <w:p>
      <w:r>
        <w:br/>
        <w:t>30</w:t>
        <w:tab/>
        <w:t>125</w:t>
      </w:r>
    </w:p>
    <w:p>
      <w:r>
        <w:t>31</w:t>
        <w:tab/>
        <w:t>Rep. 64 IV Nr. 1</w:t>
      </w:r>
    </w:p>
    <w:p>
      <w:r>
        <w:t>33</w:t>
        <w:tab/>
        <w:t>S. 22</w:t>
      </w:r>
    </w:p>
    <w:p>
      <w:r>
        <w:t>40</w:t>
        <w:tab/>
        <w:t>Beabsichtigte Herausgabe einer s[1{Zeitung} 2{in o[Neufchâtel]o}]s durch den p[5{Buchdrucker} 2{Eugen} 1{Fauche-Borel}]p</w:t>
      </w:r>
    </w:p>
    <w:p>
      <w:r>
        <w:t>43</w:t>
        <w:tab/>
        <w:t>09.1828 - 11.1830</w:t>
      </w:r>
    </w:p>
    <w:p>
      <w:r>
        <w:br/>
        <w:t>30</w:t>
        <w:tab/>
        <w:t>127</w:t>
      </w:r>
    </w:p>
    <w:p>
      <w:r>
        <w:t>31</w:t>
        <w:tab/>
        <w:t>Rep. 64 IV Nr. 1</w:t>
      </w:r>
    </w:p>
    <w:p>
      <w:r>
        <w:t>33</w:t>
        <w:tab/>
        <w:t>S. 22</w:t>
      </w:r>
    </w:p>
    <w:p>
      <w:r>
        <w:t>40</w:t>
        <w:tab/>
        <w:t>Bewilligung von 1807 Livres zur Förderung der Herausgabe der t[2{Zeitschrift} "1{Les Constitutionnel Neufchâtelois}]t"</w:t>
      </w:r>
    </w:p>
    <w:p>
      <w:r>
        <w:t>43</w:t>
        <w:tab/>
        <w:t>05.1834 - 08.1845</w:t>
      </w:r>
    </w:p>
    <w:p>
      <w:r>
        <w:br/>
        <w:t>30</w:t>
        <w:tab/>
        <w:t>128</w:t>
      </w:r>
    </w:p>
    <w:p>
      <w:r>
        <w:t>31</w:t>
        <w:tab/>
        <w:t>Rep. 64 IV Nr. 1</w:t>
      </w:r>
    </w:p>
    <w:p>
      <w:r>
        <w:t>33</w:t>
        <w:tab/>
        <w:t>S. 22</w:t>
      </w:r>
    </w:p>
    <w:p>
      <w:r>
        <w:t>40</w:t>
        <w:tab/>
        <w:t>s[2{Gesetz} über die 1{Presse}]s</w:t>
      </w:r>
    </w:p>
    <w:p>
      <w:r>
        <w:t>43</w:t>
        <w:tab/>
        <w:t>10.1835 - 12.1843</w:t>
      </w:r>
    </w:p>
    <w:p>
      <w:r>
        <w:br/>
        <w:t>30</w:t>
        <w:tab/>
        <w:t>235</w:t>
      </w:r>
    </w:p>
    <w:p>
      <w:r>
        <w:t>31</w:t>
        <w:tab/>
        <w:t>Rep. 64 IV Nr. 1</w:t>
      </w:r>
    </w:p>
    <w:p>
      <w:r>
        <w:t>33</w:t>
        <w:tab/>
        <w:t>S. 41</w:t>
      </w:r>
    </w:p>
    <w:p>
      <w:r>
        <w:t>40</w:t>
        <w:tab/>
        <w:t>Mitteilung eines t[Handbuches über den preußischen Hof und Staat]t an den Staatsrat von o[Neufchâtel]o</w:t>
      </w:r>
    </w:p>
    <w:p>
      <w:r>
        <w:t>43</w:t>
        <w:tab/>
        <w:t>10.1816 - 03.1835</w:t>
      </w:r>
    </w:p>
    <w:p>
      <w:r>
        <w:br/>
        <w:t>30</w:t>
        <w:tab/>
        <w:t>239</w:t>
      </w:r>
    </w:p>
    <w:p>
      <w:r>
        <w:t>31</w:t>
        <w:tab/>
        <w:t>Rep. 64 IV Nr. 1</w:t>
      </w:r>
    </w:p>
    <w:p>
      <w:r>
        <w:t>33</w:t>
        <w:tab/>
        <w:t>S. 41</w:t>
      </w:r>
    </w:p>
    <w:p>
      <w:r>
        <w:t>40</w:t>
        <w:tab/>
        <w:t>Gesetz über die Herausgabe eines s[1{Amtsblatt}es 2{im o[2{Fürstentum} 1{Neufchâtel}]o}]s</w:t>
      </w:r>
    </w:p>
    <w:p>
      <w:r>
        <w:t>43</w:t>
        <w:tab/>
        <w:t>07.1834 - 08.1935</w:t>
      </w:r>
    </w:p>
    <w:p>
      <w:r>
        <w:br/>
        <w:t>30</w:t>
        <w:tab/>
        <w:t>240</w:t>
      </w:r>
    </w:p>
    <w:p>
      <w:r>
        <w:t>31</w:t>
        <w:tab/>
        <w:t>Rep. 64 IV Nr. 1</w:t>
      </w:r>
    </w:p>
    <w:p>
      <w:r>
        <w:t>33</w:t>
        <w:tab/>
        <w:t>S. 42</w:t>
      </w:r>
    </w:p>
    <w:p>
      <w:r>
        <w:t>40</w:t>
        <w:tab/>
        <w:t>s[2{o[Neufchâtel]oer} 1{Amtsblätter}]s</w:t>
      </w:r>
    </w:p>
    <w:p>
      <w:r>
        <w:t>43</w:t>
        <w:tab/>
        <w:t>01.1835 - 06.1835</w:t>
      </w:r>
    </w:p>
    <w:p>
      <w:r>
        <w:br/>
        <w:t>30</w:t>
        <w:tab/>
        <w:t>775</w:t>
      </w:r>
    </w:p>
    <w:p>
      <w:r>
        <w:t>31</w:t>
        <w:tab/>
        <w:t>Rep. 64 IV Nr. 5</w:t>
      </w:r>
    </w:p>
    <w:p>
      <w:r>
        <w:t>33</w:t>
        <w:tab/>
        <w:t>S. 124</w:t>
      </w:r>
    </w:p>
    <w:p>
      <w:r>
        <w:t>40</w:t>
        <w:tab/>
        <w:t>Überreichung der Schrift p[2{Manuel} 8{de} 1{Penseé}]ps et p[2{Maxim}es 8{von} 1{Babiet}]p an den König</w:t>
      </w:r>
    </w:p>
    <w:p>
      <w:r>
        <w:t>43</w:t>
        <w:tab/>
        <w:t>09.1834 - 10.1834</w:t>
      </w:r>
    </w:p>
    <w:p>
      <w:r>
        <w:br/>
        <w:t>30</w:t>
        <w:tab/>
        <w:t>776</w:t>
      </w:r>
    </w:p>
    <w:p>
      <w:r>
        <w:t>31</w:t>
        <w:tab/>
        <w:t>Rep. 64 IV Nr. 1</w:t>
      </w:r>
    </w:p>
    <w:p>
      <w:r>
        <w:t>33</w:t>
        <w:tab/>
        <w:t>S. 124</w:t>
      </w:r>
    </w:p>
    <w:p>
      <w:r>
        <w:t>40</w:t>
        <w:tab/>
        <w:t>Annahme des vom p[7{Staatsrat} 1{Huguenin}]p verfaßten Manuskripts über die Geschichte des o[2{Fürstentum}s 1{Neufchâtel}]o in der s[1{Bibliothek} in 2{o[Berlin]o}]s</w:t>
      </w:r>
    </w:p>
    <w:p>
      <w:r>
        <w:t>43</w:t>
        <w:tab/>
        <w:t>02.1834 - 03.1837</w:t>
      </w:r>
    </w:p>
    <w:p>
      <w:r>
        <w:br/>
        <w:t>30</w:t>
        <w:tab/>
        <w:t>777</w:t>
      </w:r>
    </w:p>
    <w:p>
      <w:r>
        <w:t>31</w:t>
        <w:tab/>
        <w:t>Rep. 64 IV Nr. 5</w:t>
      </w:r>
    </w:p>
    <w:p>
      <w:r>
        <w:t>33</w:t>
        <w:tab/>
        <w:t>S. 125</w:t>
      </w:r>
    </w:p>
    <w:p>
      <w:r>
        <w:t>40</w:t>
        <w:tab/>
        <w:t>Nachforschungen über den Verbleib des dem p[5{Pastor} 1{Kirchhofer} in 6{o[Stein]o}]p nach o[Bern]o übersandten s[Buch]ss der s[1{Bibliothek} in 2{o[Berlin]o}]s "t[Vie de Guillaume Farel par Dd Ancillou]t"</w:t>
      </w:r>
    </w:p>
    <w:p>
      <w:r>
        <w:t>43</w:t>
        <w:tab/>
        <w:t>02.1834 - 03.1834</w:t>
      </w:r>
    </w:p>
    <w:p>
      <w:r>
        <w:br/>
        <w:t>30</w:t>
        <w:tab/>
        <w:t>780</w:t>
      </w:r>
    </w:p>
    <w:p>
      <w:r>
        <w:t>31</w:t>
        <w:tab/>
        <w:t>Rep. 64 IV Nr. 1</w:t>
      </w:r>
    </w:p>
    <w:p>
      <w:r>
        <w:t>33</w:t>
        <w:tab/>
        <w:t>S. 125</w:t>
      </w:r>
    </w:p>
    <w:p>
      <w:r>
        <w:t>40</w:t>
        <w:tab/>
        <w:t>Überreichung des von Ritter Reiff verfaßten s[2{etymologische&lt;s&gt;}n 3{russisch-französische&lt;s&gt;}n 1{Wörterbuch}]ss an den preußischen König</w:t>
      </w:r>
    </w:p>
    <w:p>
      <w:r>
        <w:t>43</w:t>
        <w:tab/>
        <w:t>11.1836 - 01.1837</w:t>
      </w:r>
    </w:p>
    <w:p>
      <w:r>
        <w:br/>
        <w:t>30</w:t>
        <w:tab/>
        <w:t>781</w:t>
      </w:r>
    </w:p>
    <w:p>
      <w:r>
        <w:t>31</w:t>
        <w:tab/>
        <w:t>Rep. 64 IV Nr. 1</w:t>
      </w:r>
    </w:p>
    <w:p>
      <w:r>
        <w:t>33</w:t>
        <w:tab/>
        <w:t>S. 125</w:t>
      </w:r>
    </w:p>
    <w:p>
      <w:r>
        <w:t>40</w:t>
        <w:tab/>
        <w:t>Werk des p[5{Dolmetschers und Advokat}en 1{Mantile} aus 6{o[Neufchâtel]o}]p "t[Déclarations ou points de coutume rendus par le petit de la ville de Neufchâtel]t"</w:t>
      </w:r>
    </w:p>
    <w:p>
      <w:r>
        <w:t>43</w:t>
        <w:tab/>
        <w:t>02.1836 - 03.1836</w:t>
      </w:r>
    </w:p>
    <w:p>
      <w:r>
        <w:br/>
        <w:t>30</w:t>
        <w:tab/>
        <w:t>783</w:t>
      </w:r>
    </w:p>
    <w:p>
      <w:r>
        <w:t>31</w:t>
        <w:tab/>
        <w:t>Rep. 64 IV Nr. 5</w:t>
      </w:r>
    </w:p>
    <w:p>
      <w:r>
        <w:t>33</w:t>
        <w:tab/>
        <w:t>S. 125</w:t>
      </w:r>
    </w:p>
    <w:p>
      <w:r>
        <w:t>40</w:t>
        <w:tab/>
        <w:t>Das Werk "t[Reise in der Krim, im Kaukasus und in Armenien]t" von p[2{Frederic} 1{Du Bois de Montpéreux}]p</w:t>
      </w:r>
    </w:p>
    <w:p>
      <w:r>
        <w:t>43</w:t>
        <w:tab/>
        <w:t>02.1839 - 04.1846</w:t>
      </w:r>
    </w:p>
    <w:p>
      <w:r>
        <w:br/>
        <w:t>30</w:t>
        <w:tab/>
        <w:t>784</w:t>
      </w:r>
    </w:p>
    <w:p>
      <w:r>
        <w:t>31</w:t>
        <w:tab/>
        <w:t>Rep. 64 IV Nr. 5</w:t>
      </w:r>
    </w:p>
    <w:p>
      <w:r>
        <w:t>33</w:t>
        <w:tab/>
        <w:t>S. 126</w:t>
      </w:r>
    </w:p>
    <w:p>
      <w:r>
        <w:t>40</w:t>
        <w:tab/>
        <w:t>s[2{Dedizierte und überreichte} 1{Werke}]s und Kunstsachen sowie deren Verkauf</w:t>
      </w:r>
    </w:p>
    <w:p>
      <w:r>
        <w:t>43</w:t>
        <w:tab/>
        <w:t>03.1840 - 04.1846</w:t>
      </w:r>
    </w:p>
    <w:p/>
    <w:p/>
    <w:p>
      <w:r>
        <w:br/>
        <w:t>20</w:t>
        <w:tab/>
        <w:t>V. HA, Rep. 1 (M)</w:t>
      </w:r>
    </w:p>
    <w:p>
      <w:r>
        <w:t>21</w:t>
        <w:tab/>
        <w:t>Staatssekretariat und Ministerium des Äußern zu Cassel</w:t>
      </w:r>
    </w:p>
    <w:p>
      <w:r>
        <w:t>22</w:t>
        <w:tab/>
        <w:t>V. Hauptabteilung, Akten des o[2{Königreich}s 1{Westfalen}]o \ Rep. 1 Staatssekretariat und Ministerium des Äußern</w:t>
      </w:r>
    </w:p>
    <w:p>
      <w:r>
        <w:t>24</w:t>
        <w:tab/>
        <w:t>Findbuch</w:t>
      </w:r>
    </w:p>
    <w:p>
      <w:r>
        <w:t>26</w:t>
        <w:tab/>
        <w:t>B \ Baiern</w:t>
      </w:r>
    </w:p>
    <w:p>
      <w:r>
        <w:t>27</w:t>
        <w:tab/>
        <w:t>B. Nach Staaten geordnete Akten \ Baiern</w:t>
      </w:r>
    </w:p>
    <w:p>
      <w:r>
        <w:t>30</w:t>
        <w:tab/>
        <w:t>16</w:t>
      </w:r>
    </w:p>
    <w:p>
      <w:r>
        <w:t>31</w:t>
        <w:tab/>
        <w:t>R. 71b. 27</w:t>
      </w:r>
    </w:p>
    <w:p>
      <w:r>
        <w:t>33</w:t>
        <w:tab/>
        <w:t>Bd. 1, S. 12</w:t>
      </w:r>
    </w:p>
    <w:p>
      <w:r>
        <w:t>40</w:t>
        <w:tab/>
        <w:t>Des p[5{s[Buchhändler]s}s 1{Seider} zu 6{o[Sulzbach]o}]p s[Privileg]s zum ausschließlichen Verkaufe des s[2{p[8{v.} 1{Ess}]p'sche&lt;s&gt;}n 1{Bibelwerk}]ses in o[Westfalen]o</w:t>
      </w:r>
    </w:p>
    <w:p>
      <w:r>
        <w:t>43</w:t>
        <w:tab/>
        <w:t>1810</w:t>
      </w:r>
    </w:p>
    <w:p>
      <w:r>
        <w:br/>
        <w:t>30</w:t>
        <w:tab/>
        <w:t>21</w:t>
      </w:r>
    </w:p>
    <w:p>
      <w:r>
        <w:t>33</w:t>
        <w:tab/>
        <w:t>Bd. 1, S. 13</w:t>
      </w:r>
    </w:p>
    <w:p>
      <w:r>
        <w:t>40</w:t>
        <w:tab/>
        <w:t>Ein Werk des p[3{Graf}en 1{Rechberg}]p mit dem Titel: "t[Die Völker des Kaiserreichs Rußland]t" und seine Bezahlung</w:t>
      </w:r>
    </w:p>
    <w:p>
      <w:r>
        <w:t>43</w:t>
        <w:tab/>
        <w:t>1813</w:t>
      </w:r>
    </w:p>
    <w:p>
      <w:r>
        <w:br/>
        <w:t>26</w:t>
        <w:tab/>
        <w:t>B \ Preussen</w:t>
      </w:r>
    </w:p>
    <w:p>
      <w:r>
        <w:t>27</w:t>
        <w:tab/>
        <w:t>B. Nach Staaten geordnete Akten \ Preussen</w:t>
      </w:r>
    </w:p>
    <w:p>
      <w:r>
        <w:t>30</w:t>
        <w:tab/>
        <w:t>76</w:t>
      </w:r>
    </w:p>
    <w:p>
      <w:r>
        <w:t>31</w:t>
        <w:tab/>
        <w:t>R. 71b.120.</w:t>
      </w:r>
    </w:p>
    <w:p>
      <w:r>
        <w:t>33</w:t>
        <w:tab/>
        <w:t>Bd. 1, S. 46</w:t>
      </w:r>
    </w:p>
    <w:p>
      <w:r>
        <w:t>40</w:t>
        <w:tab/>
        <w:t>Den in der t[Berlinschen Zeitung]t enthaltenen Aufsatz: Der deutsche Bund</w:t>
      </w:r>
    </w:p>
    <w:p>
      <w:r>
        <w:t>43</w:t>
        <w:tab/>
        <w:t>1811</w:t>
      </w:r>
    </w:p>
    <w:p>
      <w:r>
        <w:br/>
        <w:t>26</w:t>
        <w:tab/>
        <w:t>B \ Würtemberg</w:t>
      </w:r>
    </w:p>
    <w:p>
      <w:r>
        <w:t>27</w:t>
        <w:tab/>
        <w:t>B. Nach Staaten geordnete Akten \ Würtemberg</w:t>
      </w:r>
    </w:p>
    <w:p>
      <w:r>
        <w:t>30</w:t>
        <w:tab/>
        <w:t>11</w:t>
      </w:r>
    </w:p>
    <w:p>
      <w:r>
        <w:t>31</w:t>
        <w:tab/>
        <w:t>R. 71b.225</w:t>
      </w:r>
    </w:p>
    <w:p>
      <w:r>
        <w:t>33</w:t>
        <w:tab/>
        <w:t>Bd. 1, S. 66</w:t>
      </w:r>
    </w:p>
    <w:p>
      <w:r>
        <w:t>40</w:t>
        <w:tab/>
        <w:t>Beschwerde des o[Würtemberg]oischen Hofes über einen beleidigenden Artikel in dem t[2{Journal} "1{Die Zeiten}]t" von p[Voss]p</w:t>
      </w:r>
    </w:p>
    <w:p>
      <w:r>
        <w:t>43</w:t>
        <w:tab/>
        <w:t>1809</w:t>
      </w:r>
    </w:p>
    <w:p>
      <w:r>
        <w:br/>
        <w:t>26</w:t>
        <w:tab/>
        <w:t>D \ II</w:t>
      </w:r>
    </w:p>
    <w:p>
      <w:r>
        <w:t>27</w:t>
        <w:tab/>
        <w:t>D. Akten der Westfälischen Gesandtschaften \ II. Gesandtschaft in Dresden</w:t>
      </w:r>
    </w:p>
    <w:p>
      <w:r>
        <w:t>30</w:t>
        <w:tab/>
        <w:t>10</w:t>
      </w:r>
    </w:p>
    <w:p>
      <w:r>
        <w:t>33</w:t>
        <w:tab/>
        <w:t>Bd. 1, S. 81</w:t>
      </w:r>
    </w:p>
    <w:p>
      <w:r>
        <w:t>40</w:t>
        <w:tab/>
        <w:t>Die Aufsuchung und Verhaftung des der Verbreitung s[2{aufrührerische}r 1{Schrift}]sen angeschuldigten p[8{v.} 1{Rumohr}]p etc. und die schädlichen Verbindungen auf den Universitäten</w:t>
      </w:r>
    </w:p>
    <w:p>
      <w:r>
        <w:t>43</w:t>
        <w:tab/>
        <w:t>1808</w:t>
      </w:r>
    </w:p>
    <w:p/>
    <w:p/>
    <w:p>
      <w:r>
        <w:br/>
        <w:t>20</w:t>
        <w:tab/>
        <w:t>V. HA, Rep. 2 (M)</w:t>
      </w:r>
    </w:p>
    <w:p>
      <w:r>
        <w:t>21</w:t>
        <w:tab/>
        <w:t>Hohe Polizei im Königreich Westfalen</w:t>
      </w:r>
    </w:p>
    <w:p>
      <w:r>
        <w:t>22</w:t>
        <w:tab/>
        <w:t>V. Hauptabteilung. Akten des o[2{Königreich}s 1{Westfalen}]o \ Rep. 2 Akten der hohen Polizei im Königreich Westfalen</w:t>
      </w:r>
    </w:p>
    <w:p>
      <w:r>
        <w:t>24</w:t>
        <w:tab/>
        <w:t>Findbuch</w:t>
      </w:r>
    </w:p>
    <w:p>
      <w:r>
        <w:t>26</w:t>
        <w:tab/>
        <w:t>I</w:t>
      </w:r>
    </w:p>
    <w:p>
      <w:r>
        <w:t>27</w:t>
        <w:tab/>
        <w:t>I. Akten der Präfektur und der hohen Polizei zu Cassel</w:t>
      </w:r>
    </w:p>
    <w:p>
      <w:r>
        <w:t>30</w:t>
        <w:tab/>
        <w:t>10</w:t>
      </w:r>
    </w:p>
    <w:p>
      <w:r>
        <w:t>33</w:t>
        <w:tab/>
        <w:t>Bd. 1, S. 98</w:t>
      </w:r>
    </w:p>
    <w:p>
      <w:r>
        <w:t>40</w:t>
        <w:tab/>
        <w:t>Das s[2{aufrührerische&lt;s&gt;} 1{Buch}]s: t[Gespräche eines flüchtigen Paters]t</w:t>
      </w:r>
    </w:p>
    <w:p>
      <w:r>
        <w:t>43</w:t>
        <w:tab/>
        <w:t>1811</w:t>
      </w:r>
    </w:p>
    <w:p>
      <w:r>
        <w:br/>
        <w:t>30</w:t>
        <w:tab/>
        <w:t>24</w:t>
      </w:r>
    </w:p>
    <w:p>
      <w:r>
        <w:t>31</w:t>
        <w:tab/>
        <w:t>R. 71c. XI</w:t>
      </w:r>
    </w:p>
    <w:p>
      <w:r>
        <w:t>33</w:t>
        <w:tab/>
        <w:t>Bd. 1, S. 99</w:t>
      </w:r>
    </w:p>
    <w:p>
      <w:r>
        <w:t>40</w:t>
        <w:tab/>
        <w:t>Die Verhaftung des p[5{s[Buchhändler]s}s 1{Dreissig} in 6{o[Halle]o}]p, s[Beschlagnahme s[2{o[russisch]oe}r 1{Bücher}]s]s und Bilder im o[Saaledepartement]o etc.</w:t>
      </w:r>
    </w:p>
    <w:p>
      <w:r>
        <w:t>43</w:t>
        <w:tab/>
        <w:t>1813</w:t>
      </w:r>
    </w:p>
    <w:p/>
    <w:p/>
    <w:p>
      <w:r>
        <w:br/>
        <w:t>20</w:t>
        <w:tab/>
        <w:t>V. HA, Rep. 3 (M)</w:t>
      </w:r>
    </w:p>
    <w:p>
      <w:r>
        <w:t>21</w:t>
        <w:tab/>
        <w:t>Orden der Westfälischen Krone und der Commission du sceau des titres</w:t>
      </w:r>
    </w:p>
    <w:p>
      <w:r>
        <w:t>22</w:t>
        <w:tab/>
        <w:t>V. Hauptabteilung. Akten des o[2{Königreich}s 1{Westfalen}]o \ Rep. 3 Akten des Ordens der Westfälischen Krone und der Commission du sceau des titres</w:t>
      </w:r>
    </w:p>
    <w:p>
      <w:r>
        <w:t>24</w:t>
        <w:tab/>
        <w:t>Findbuch</w:t>
      </w:r>
    </w:p>
    <w:p>
      <w:r>
        <w:t>26</w:t>
        <w:tab/>
        <w:t>B \ I</w:t>
      </w:r>
    </w:p>
    <w:p>
      <w:r>
        <w:t>27</w:t>
        <w:tab/>
        <w:t>B. Akten der Generaladministration und des Großschatzmeisteramts des Ordens der Westfälischen Krone \ I. Generalia etc.</w:t>
      </w:r>
    </w:p>
    <w:p>
      <w:r>
        <w:t>30</w:t>
        <w:tab/>
        <w:t>56</w:t>
      </w:r>
    </w:p>
    <w:p>
      <w:r>
        <w:t>33</w:t>
        <w:tab/>
        <w:t>Bd. 1, S. 141</w:t>
      </w:r>
    </w:p>
    <w:p>
      <w:r>
        <w:t>40</w:t>
        <w:tab/>
        <w:t>Bestimmungen über die von den Ordensökonomen zu haltenden s[2{offizielle}n 1{Blätter}]s und die Anschaffung der Gesetzbülletins für jede Domäne</w:t>
      </w:r>
    </w:p>
    <w:p>
      <w:r>
        <w:t>43</w:t>
        <w:tab/>
        <w:t>1810 - 1813</w:t>
      </w:r>
    </w:p>
    <w:p/>
    <w:p/>
    <w:p>
      <w:r>
        <w:br/>
        <w:t>20</w:t>
        <w:tab/>
        <w:t>V. HA, Rep. 5 (M)</w:t>
      </w:r>
    </w:p>
    <w:p>
      <w:r>
        <w:t>21</w:t>
        <w:tab/>
        <w:t>Justizministerium zu Cassel</w:t>
      </w:r>
    </w:p>
    <w:p>
      <w:r>
        <w:t>22</w:t>
        <w:tab/>
        <w:t>V. Hauptabteilung. Akten des o[2{Königreich}s 1{Westfalen}]o \ Rep. 5 Justizministerium zu Cassel</w:t>
      </w:r>
    </w:p>
    <w:p>
      <w:r>
        <w:t>24</w:t>
        <w:tab/>
        <w:t>Findbuch</w:t>
      </w:r>
    </w:p>
    <w:p>
      <w:r>
        <w:t>26</w:t>
        <w:tab/>
        <w:t>B</w:t>
      </w:r>
    </w:p>
    <w:p>
      <w:r>
        <w:t>27</w:t>
        <w:tab/>
        <w:t>B. Verhältnisse zu anderen Staaten, politische und Polizeiangelegenheiten betreffend</w:t>
      </w:r>
    </w:p>
    <w:p>
      <w:r>
        <w:t>30</w:t>
        <w:tab/>
        <w:t>56</w:t>
      </w:r>
    </w:p>
    <w:p>
      <w:r>
        <w:t>31</w:t>
        <w:tab/>
        <w:t>Rep. 71. Spec. 466</w:t>
      </w:r>
    </w:p>
    <w:p>
      <w:r>
        <w:t>33</w:t>
        <w:tab/>
        <w:t>Bd. 1, S. 183</w:t>
      </w:r>
    </w:p>
    <w:p>
      <w:r>
        <w:t>40</w:t>
        <w:tab/>
        <w:t>Die Unruhen im Distrikt o[Höxter]o bei Gelegenheit der Einführung eines neuen s[Gesangbuch]ses</w:t>
      </w:r>
    </w:p>
    <w:p>
      <w:r>
        <w:t>43</w:t>
        <w:tab/>
        <w:t>1809 - 1811</w:t>
      </w:r>
    </w:p>
    <w:p>
      <w:r>
        <w:br/>
        <w:t>30</w:t>
        <w:tab/>
        <w:t>78</w:t>
      </w:r>
    </w:p>
    <w:p>
      <w:r>
        <w:t>33</w:t>
        <w:tab/>
        <w:t>Bd. 1, S. 186</w:t>
      </w:r>
    </w:p>
    <w:p>
      <w:r>
        <w:t>40</w:t>
        <w:tab/>
        <w:t>Die s[Confiscation eines in o[Göttingen]o gedruckten s[Buch]ses]s betitelt: t[Albert von Apeldern, Bischof v. Livland]t</w:t>
      </w:r>
    </w:p>
    <w:p>
      <w:r>
        <w:t>43</w:t>
        <w:tab/>
        <w:t>1811</w:t>
      </w:r>
    </w:p>
    <w:p>
      <w:r>
        <w:br/>
        <w:t>30</w:t>
        <w:tab/>
        <w:t>79</w:t>
      </w:r>
    </w:p>
    <w:p>
      <w:r>
        <w:t>33</w:t>
        <w:tab/>
        <w:t>Bd. 1, S. 186</w:t>
      </w:r>
    </w:p>
    <w:p>
      <w:r>
        <w:t>40</w:t>
        <w:tab/>
        <w:t>Die s[Confiscation des Saalfeldschen Buches]s s[&lt;Buch&gt; über die kommerzielle und politische Bedeutung der Hansestädte]s</w:t>
      </w:r>
    </w:p>
    <w:p>
      <w:r>
        <w:t>43</w:t>
        <w:tab/>
        <w:t>1811</w:t>
      </w:r>
    </w:p>
    <w:p/>
    <w:p/>
    <w:p>
      <w:r>
        <w:br/>
        <w:t>20</w:t>
        <w:tab/>
        <w:t>V. HA, Rep. 6 (M)</w:t>
      </w:r>
    </w:p>
    <w:p>
      <w:r>
        <w:t>21</w:t>
        <w:tab/>
        <w:t>Ministerium des Innern zu Kassel</w:t>
      </w:r>
    </w:p>
    <w:p>
      <w:r>
        <w:t>22</w:t>
        <w:tab/>
        <w:t>V. Hauptabteilung. Akten des o[2{Königreich}s 1{Westfalen}]o \ Rep. 6 Ministerium des Innern</w:t>
      </w:r>
    </w:p>
    <w:p>
      <w:r>
        <w:t>24</w:t>
        <w:tab/>
        <w:t>Findbuch</w:t>
      </w:r>
    </w:p>
    <w:p>
      <w:r>
        <w:t>26</w:t>
        <w:tab/>
        <w:t>II \ A</w:t>
      </w:r>
    </w:p>
    <w:p>
      <w:r>
        <w:t>27</w:t>
        <w:tab/>
        <w:t>II. Allgemeine Verwaltung \ A. Generalia und Varia</w:t>
      </w:r>
    </w:p>
    <w:p>
      <w:r>
        <w:t>30</w:t>
        <w:tab/>
        <w:t>63</w:t>
      </w:r>
    </w:p>
    <w:p>
      <w:r>
        <w:t>33</w:t>
        <w:tab/>
        <w:t>Bd. 1, S. 227</w:t>
      </w:r>
    </w:p>
    <w:p>
      <w:r>
        <w:t>40</w:t>
        <w:tab/>
        <w:t>Die s[2{öffentliche}n 1{Blätter}]s</w:t>
      </w:r>
    </w:p>
    <w:p>
      <w:r>
        <w:t>43</w:t>
        <w:tab/>
        <w:t>1811 - 1812</w:t>
      </w:r>
    </w:p>
    <w:p>
      <w:r>
        <w:br/>
        <w:t>26</w:t>
        <w:tab/>
        <w:t>III \ D</w:t>
      </w:r>
    </w:p>
    <w:p>
      <w:r>
        <w:t>27</w:t>
        <w:tab/>
        <w:t>III. Polizeisachen \ D. Gewerbepolizei und Handel betr.</w:t>
      </w:r>
    </w:p>
    <w:p>
      <w:r>
        <w:t>30</w:t>
        <w:tab/>
        <w:t>4</w:t>
      </w:r>
    </w:p>
    <w:p>
      <w:r>
        <w:t>33</w:t>
        <w:tab/>
        <w:t>Bd. 1, S. 251</w:t>
      </w:r>
    </w:p>
    <w:p>
      <w:r>
        <w:t>40</w:t>
        <w:tab/>
        <w:t>s[Buchhändler]s und s[Buchdruckerei]sen</w:t>
      </w:r>
    </w:p>
    <w:p>
      <w:r>
        <w:t>43</w:t>
        <w:tab/>
        <w:t>1807 - 1811</w:t>
      </w:r>
    </w:p>
    <w:p>
      <w:r>
        <w:br/>
        <w:t>30</w:t>
        <w:tab/>
        <w:t>16</w:t>
      </w:r>
    </w:p>
    <w:p>
      <w:r>
        <w:t>33</w:t>
        <w:tab/>
        <w:t>Bd. 1, S. 252</w:t>
      </w:r>
    </w:p>
    <w:p>
      <w:r>
        <w:t>40</w:t>
        <w:tab/>
        <w:t>Die s[Buchdruckerei]sen</w:t>
      </w:r>
    </w:p>
    <w:p>
      <w:r>
        <w:t>43</w:t>
        <w:tab/>
        <w:t>1808 - 1813</w:t>
      </w:r>
    </w:p>
    <w:p>
      <w:r>
        <w:br/>
        <w:t>26</w:t>
        <w:tab/>
        <w:t>V</w:t>
      </w:r>
    </w:p>
    <w:p>
      <w:r>
        <w:t>27</w:t>
        <w:tab/>
        <w:t>V. Öffentlicher Unterricht</w:t>
      </w:r>
    </w:p>
    <w:p>
      <w:r>
        <w:t>30</w:t>
        <w:tab/>
        <w:t>14</w:t>
      </w:r>
    </w:p>
    <w:p>
      <w:r>
        <w:t>33</w:t>
        <w:tab/>
        <w:t>Bd. 1, S. 272</w:t>
      </w:r>
    </w:p>
    <w:p>
      <w:r>
        <w:t>40</w:t>
        <w:tab/>
        <w:t>Die Einführung neuer s[Schulbücher]s</w:t>
      </w:r>
    </w:p>
    <w:p>
      <w:r>
        <w:t>43</w:t>
        <w:tab/>
        <w:t>1811</w:t>
      </w:r>
    </w:p>
    <w:p/>
    <w:p/>
    <w:p>
      <w:r>
        <w:br/>
        <w:t>20</w:t>
        <w:tab/>
        <w:t>V. HA, Rep. 7 (M)</w:t>
      </w:r>
    </w:p>
    <w:p>
      <w:r>
        <w:t>21</w:t>
        <w:tab/>
        <w:t>Generaldirektion des öffentlichen Unterrichts</w:t>
      </w:r>
    </w:p>
    <w:p>
      <w:r>
        <w:t>22</w:t>
        <w:tab/>
        <w:t>V. Hauptabteilung. Akten des o[2{Königreich}s 1{Westfalen}]o \ Rep. 7 Generaldirektion des öffentlichen Unterrichts</w:t>
      </w:r>
    </w:p>
    <w:p>
      <w:r>
        <w:t>24</w:t>
        <w:tab/>
        <w:t>Findbuch</w:t>
      </w:r>
    </w:p>
    <w:p>
      <w:r>
        <w:t>26</w:t>
        <w:tab/>
        <w:t>B</w:t>
      </w:r>
    </w:p>
    <w:p>
      <w:r>
        <w:t>27</w:t>
        <w:tab/>
        <w:t>B. Andere Akten</w:t>
      </w:r>
    </w:p>
    <w:p>
      <w:r>
        <w:t>30</w:t>
        <w:tab/>
        <w:t>7</w:t>
      </w:r>
    </w:p>
    <w:p>
      <w:r>
        <w:t>33</w:t>
        <w:tab/>
        <w:t>Bd. 1, S. 293</w:t>
      </w:r>
    </w:p>
    <w:p>
      <w:r>
        <w:t>40</w:t>
        <w:tab/>
        <w:t>s[Bücherkäufer]s, s[Buchhandlung]sen, s[2{öffentliche} 1{Blätter}]s und s[Buchdruckerprivileg]sien</w:t>
      </w:r>
    </w:p>
    <w:p>
      <w:r>
        <w:t>43</w:t>
        <w:tab/>
        <w:t>1808 - 1811</w:t>
      </w:r>
    </w:p>
    <w:p/>
    <w:p/>
    <w:p>
      <w:r>
        <w:br/>
        <w:t>20</w:t>
        <w:tab/>
        <w:t>BPH, Rep. 113 (2.2.12.) (M)</w:t>
      </w:r>
    </w:p>
    <w:p>
      <w:r>
        <w:t>21</w:t>
        <w:tab/>
        <w:t>Oberhofmarschallamt</w:t>
      </w:r>
    </w:p>
    <w:p>
      <w:r>
        <w:t>22</w:t>
        <w:tab/>
        <w:t>Brandenburg-Preußisches Hausarchiv \ Rep. 113 Oberhofmarschallamt</w:t>
      </w:r>
    </w:p>
    <w:p>
      <w:r>
        <w:t>23</w:t>
        <w:tab/>
        <w:t>1810 - 1918</w:t>
      </w:r>
    </w:p>
    <w:p>
      <w:r>
        <w:t>24</w:t>
        <w:tab/>
        <w:t>Findkartei</w:t>
      </w:r>
    </w:p>
    <w:p>
      <w:r>
        <w:t>30</w:t>
        <w:tab/>
        <w:t>81</w:t>
      </w:r>
    </w:p>
    <w:p>
      <w:r>
        <w:t>31</w:t>
        <w:tab/>
        <w:t>HA Rep. 113 Nr. 5 adhib.</w:t>
      </w:r>
    </w:p>
    <w:p>
      <w:r>
        <w:t>40</w:t>
        <w:tab/>
        <w:t>Herausgabe des t[Hof- und Staatshandbuch]tes</w:t>
      </w:r>
    </w:p>
    <w:p>
      <w:r>
        <w:t>43</w:t>
        <w:tab/>
        <w:t>1832 - 1837</w:t>
      </w:r>
    </w:p>
    <w:p>
      <w:r>
        <w:br/>
        <w:t>30</w:t>
        <w:tab/>
        <w:t>82</w:t>
      </w:r>
    </w:p>
    <w:p>
      <w:r>
        <w:t>31</w:t>
        <w:tab/>
        <w:t>HA Rep. 113 Nr. 5 adhib.</w:t>
      </w:r>
    </w:p>
    <w:p>
      <w:r>
        <w:t>40</w:t>
        <w:tab/>
        <w:t>Kassenführung bei der Herausgabe des t[Hof- und Staatshandbuch]tes</w:t>
      </w:r>
    </w:p>
    <w:p>
      <w:r>
        <w:t>43</w:t>
        <w:tab/>
        <w:t>1838 - 1842</w:t>
      </w:r>
    </w:p>
    <w:p>
      <w:r>
        <w:br/>
        <w:t>30</w:t>
        <w:tab/>
        <w:t>2807</w:t>
      </w:r>
    </w:p>
    <w:p>
      <w:r>
        <w:t>31</w:t>
        <w:tab/>
        <w:t>Ha Rep. 113 Nr. 129</w:t>
      </w:r>
    </w:p>
    <w:p>
      <w:r>
        <w:t>40</w:t>
        <w:tab/>
        <w:t>s[Bibliothek]s und s[2{Einsendung} von 1{Bücher}]sn</w:t>
      </w:r>
    </w:p>
    <w:p>
      <w:r>
        <w:t>43</w:t>
        <w:tab/>
        <w:t>1865 - 1881</w:t>
      </w:r>
    </w:p>
    <w:p>
      <w:r>
        <w:br/>
        <w:t>30</w:t>
        <w:tab/>
        <w:t>2811</w:t>
      </w:r>
    </w:p>
    <w:p>
      <w:r>
        <w:t>31</w:t>
        <w:tab/>
        <w:t>Ha Rep. 29 Nr. 37</w:t>
      </w:r>
    </w:p>
    <w:p>
      <w:r>
        <w:t>40</w:t>
        <w:tab/>
        <w:t>Inventar der s[Königlichen Hausbibliothek]s</w:t>
      </w:r>
    </w:p>
    <w:p>
      <w:r>
        <w:t>43</w:t>
        <w:tab/>
        <w:t>1870</w:t>
      </w:r>
    </w:p>
    <w:p>
      <w:r>
        <w:br/>
        <w:t>30</w:t>
        <w:tab/>
        <w:t>2820</w:t>
      </w:r>
    </w:p>
    <w:p>
      <w:r>
        <w:t>31</w:t>
        <w:tab/>
        <w:t>Ha Rep. 20 Nr. 28</w:t>
      </w:r>
    </w:p>
    <w:p>
      <w:r>
        <w:t>40</w:t>
        <w:tab/>
        <w:t>s[2{Verzeichnisse} der 1{Bücher &lt;König Friedrich Wilhelm III.&gt;}]s und Karten p[3{König} 2{Friedrich Wilhelm III.}]p</w:t>
      </w:r>
    </w:p>
    <w:p>
      <w:r>
        <w:t>45</w:t>
        <w:tab/>
        <w:t>o. D.</w:t>
      </w:r>
    </w:p>
    <w:p/>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09B4"/>
    <w:rsid w:val="000409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540E6F-4C76-4078-B09E-3D457DAB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689</TotalTime>
  <Pages>2</Pages>
  <Words>29836</Words>
  <Characters>187967</Characters>
  <Application>Microsoft Office Word</Application>
  <DocSecurity>4</DocSecurity>
  <Lines>1566</Lines>
  <Paragraphs>434</Paragraphs>
  <ScaleCrop>false</ScaleCrop>
  <Company>Deutsche Nationalbibliothek</Company>
  <LinksUpToDate>false</LinksUpToDate>
  <CharactersWithSpaces>217369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HA</dc:title>
  <dc:subject/>
  <dc:creator>--</dc:creator>
  <cp:keywords/>
  <cp:lastModifiedBy>Wendler, André</cp:lastModifiedBy>
  <cp:revision>2</cp:revision>
  <cp:lastPrinted>8909-06-25T01:07:42Z</cp:lastPrinted>
  <dcterms:created xsi:type="dcterms:W3CDTF">2021-02-26T09:04:00Z</dcterms:created>
  <dcterms:modified xsi:type="dcterms:W3CDTF">2021-02-26T09:04:00Z</dcterms:modified>
</cp:coreProperties>
</file>