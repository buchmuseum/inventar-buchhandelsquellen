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Lich, Marienstift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Am Wall 24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35423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Lich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</w:t>
      </w:r>
      <w:r>
        <w:rPr>
          <w:rFonts w:ascii="CoArier" w:hAnsi="CoArier"/>
          <w:sz w:val="24"/>
          <w:szCs w:val="24"/>
        </w:rPr>
        <w:t>migung.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Marienstift zu Lich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Lich, Marienstift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Marienstift zu o[Lich]o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Akten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Konv. 1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Marienstift zu Lich Konv. 1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Verfassung und Geschichte des Stiftes, Inventare usw.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Inventare und Akten zum Stiftsarchiv und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Stiftsbibliothek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34BB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16. - 19.Jh.</w:t>
      </w:r>
    </w:p>
    <w:p w:rsidR="00000000" w:rsidRDefault="00934BB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4BB4"/>
    <w:rsid w:val="009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8602B-2D9F-442F-9A45-04FDEAFC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80</Words>
  <Characters>509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Lich, Marienstift</dc:title>
  <dc:subject>Ludwig</dc:subject>
  <dc:creator>Fischer</dc:creator>
  <cp:keywords>DFG-Quellenrepertorium Pfarrarchiv Lich, Marienstift</cp:keywords>
  <dc:description>aus Zentralarchiv Darmstadt</dc:description>
  <cp:lastModifiedBy>Wendler, André</cp:lastModifiedBy>
  <cp:revision>2</cp:revision>
  <dcterms:created xsi:type="dcterms:W3CDTF">2021-02-26T09:17:00Z</dcterms:created>
  <dcterms:modified xsi:type="dcterms:W3CDTF">2021-02-26T09:17:00Z</dcterms:modified>
</cp:coreProperties>
</file>