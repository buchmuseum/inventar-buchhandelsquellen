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Merseburg, St. Thomae und Lössen (Dom I)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Domstr. 6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06217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Merseburg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03661 / 214137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</w:t>
      </w:r>
      <w:r>
        <w:rPr>
          <w:rFonts w:ascii="CoArier" w:hAnsi="CoArier"/>
          <w:sz w:val="24"/>
          <w:szCs w:val="24"/>
        </w:rPr>
        <w:t>nutzung erfolgt nur nach Voranmeldung und mit Genehmigung.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Merseburg, St. Thomae und Lössen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Merseburg, St. Thomae und Lössen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Thomae und Lössen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Die allgemeine Verwaltung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44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044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44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Gebäudeinventarlisten des Pfarrhauses; Inv</w:t>
      </w:r>
      <w:r>
        <w:rPr>
          <w:rFonts w:ascii="CoArier" w:hAnsi="CoArier"/>
          <w:sz w:val="24"/>
          <w:szCs w:val="24"/>
        </w:rPr>
        <w:t xml:space="preserve">entarverzeichnis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Kirchenbibliothek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1844 - 1886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47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47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der vorhandenen Akten,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Werke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usw.; Aktenordnung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1884 ; 1934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Der Dienst der Wortverkündigung in der Gemeinde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106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1735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108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108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108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1812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109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109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109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(Hof- u. Domkirche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)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1822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110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110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110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111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111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111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(Entwurf)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112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112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112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Musikalische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Neumarktschule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560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560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Thomae und Lössen 560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28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Bibliotheksrechnungen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932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1881 - 1934</w:t>
      </w:r>
    </w:p>
    <w:p w:rsidR="00000000" w:rsidRDefault="00D932A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32A9"/>
    <w:rsid w:val="00D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AC573-5913-42E6-9AB8-DBF63E63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236</Words>
  <Characters>1488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Merseburg, Thomae</dc:title>
  <dc:subject>Ludwig</dc:subject>
  <dc:creator>Fischer</dc:creator>
  <cp:keywords>DFG-Quellenrepertorium Kirchengemeinde Merseburg, Thomae</cp:keywords>
  <dc:description>Zentralarchiv Magdeburg</dc:description>
  <cp:lastModifiedBy>Wendler, André</cp:lastModifiedBy>
  <cp:revision>2</cp:revision>
  <dcterms:created xsi:type="dcterms:W3CDTF">2021-02-26T09:20:00Z</dcterms:created>
  <dcterms:modified xsi:type="dcterms:W3CDTF">2021-02-26T09:20:00Z</dcterms:modified>
</cp:coreProperties>
</file>