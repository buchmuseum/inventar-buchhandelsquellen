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Kempten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Kempten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Rathausplatz 3 - 5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87435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Kempten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Tel.:(0831)2525-580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Öffnungszeiten: Mo - Fr 8 - 11.30 Uhr, Mo 15.30 - 18 Uhr, Mi 15.30 - 17 Uhr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Kempten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der Stadt Kempten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Älteste Akte</w:t>
      </w:r>
      <w:r>
        <w:rPr>
          <w:rFonts w:ascii="Courier" w:hAnsi="Courier"/>
          <w:sz w:val="24"/>
        </w:rPr>
        <w:t>n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VIII 272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VIII 272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Gewerbsbefugnisse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Kempten</w:t>
      </w:r>
      <w:r>
        <w:rPr>
          <w:rFonts w:ascii="Courier" w:hAnsi="Courier"/>
          <w:vanish/>
          <w:sz w:val="24"/>
        </w:rPr>
        <w:t>]o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VIII 356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VIII 356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Kösel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contra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Brentano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in Sachen des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Kempt</w:t>
      </w:r>
      <w:r>
        <w:rPr>
          <w:rFonts w:ascii="Courier" w:hAnsi="Courier"/>
          <w:vanish/>
          <w:sz w:val="24"/>
        </w:rPr>
        <w:t>&lt;en&gt;]o}</w:t>
      </w:r>
      <w:r>
        <w:rPr>
          <w:rFonts w:ascii="Courier" w:hAnsi="Courier"/>
          <w:sz w:val="24"/>
        </w:rPr>
        <w:t xml:space="preserve">ischen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Zeitungsverlag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s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1788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VIII 19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VIII 19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Buchdruckers u. 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Tobias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Dannheimer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Kempten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Kesel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daselbst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Gewerbsbeeinträchtigung</w:t>
      </w:r>
      <w:r>
        <w:rPr>
          <w:rFonts w:ascii="Courier" w:hAnsi="Courier"/>
          <w:vanish/>
          <w:sz w:val="24"/>
        </w:rPr>
        <w:t>]s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VIII 31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VIII 31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Dannhe</w:t>
      </w:r>
      <w:r>
        <w:rPr>
          <w:rFonts w:ascii="Courier" w:hAnsi="Courier"/>
          <w:sz w:val="24"/>
        </w:rPr>
        <w:t>imer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Studiendirektor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Böhm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Gewerbsübergriff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VIII 48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VIII 48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Bilderhändler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Innocenz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Lorenz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Kempten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Bilderhandel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VIII 56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VIII 56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u. Dekan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Linde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Gewerbsbeeinträchtigung</w:t>
      </w:r>
      <w:r>
        <w:rPr>
          <w:rFonts w:ascii="Courier" w:hAnsi="Courier"/>
          <w:vanish/>
          <w:sz w:val="24"/>
        </w:rPr>
        <w:t>]s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VIII 235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VIII 235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Dannheimer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Tobias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 und 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Kesel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Sebastian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Kohler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Drechsler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Gewerbsbeinträchtigung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Bilderhändler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VIII 405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VIII 405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Buchbinderei und Buchhandlung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Kösel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(vormalig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Typographia Ducalis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)/Diverse Schriftstücke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Zeitungsartikel</w:t>
      </w:r>
      <w:r>
        <w:rPr>
          <w:rFonts w:ascii="Courier" w:hAnsi="Courier"/>
          <w:vanish/>
          <w:sz w:val="24"/>
        </w:rPr>
        <w:t>]s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1674 - 1893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 408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VII 408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Steinhauser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Steinhauser-Kalender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): Kaufbrief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(Orig.), Photo der 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1774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Geschichtliches zum Stei</w:t>
      </w:r>
      <w:r>
        <w:rPr>
          <w:rFonts w:ascii="Courier" w:hAnsi="Courier"/>
          <w:sz w:val="24"/>
        </w:rPr>
        <w:t>nhauser-Kalender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  <w:r>
        <w:rPr>
          <w:rFonts w:ascii="Courier" w:hAnsi="Courier"/>
          <w:sz w:val="24"/>
        </w:rPr>
        <w:tab/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122 b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IV 122 b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Abbildungen etc. (Regierungserlasse ohne nähere Beziehung zu Kemptner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Druckerzeugnisse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n)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AA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Neuere Akten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IV 1028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IV 1028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Generalien: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Polizei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dann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]s]s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1849 - 1872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1028 b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IV 1028 b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Specialia: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Polizei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dann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sz w:val="24"/>
        </w:rPr>
        <w:t xml:space="preserve"> auf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]s]s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1849 - 1872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1029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IV 1029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Blätter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1824 - 1869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1030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IV 1030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Abbildungen etc.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1845 - 1864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VIII 1067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VIII 1067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Gewerbeverein der Buchbinder, Bilderhändler und Kartenmacher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Kempten</w:t>
      </w:r>
      <w:r>
        <w:rPr>
          <w:rFonts w:ascii="Courier" w:hAnsi="Courier"/>
          <w:vanish/>
          <w:sz w:val="24"/>
        </w:rPr>
        <w:t>]o}]k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1837 - 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P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4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1869 - 1898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5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Einlieferung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Erzeugnisse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musikalischen Kompositionen und Werke der zeichnenden Kunst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1898 - 1920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31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Bürger, resp.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Bürger-Lese-Verein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Kempten</w:t>
      </w:r>
      <w:r>
        <w:rPr>
          <w:rFonts w:ascii="Courier" w:hAnsi="Courier"/>
          <w:vanish/>
          <w:sz w:val="24"/>
        </w:rPr>
        <w:t>]o}]k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1833 - 1922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36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zur Verbreitung nützlicher Kenntnisse durch gemeinfaßliche Schriften</w:t>
      </w:r>
      <w:r>
        <w:rPr>
          <w:rFonts w:ascii="Courier" w:hAnsi="Courier"/>
          <w:vanish/>
          <w:sz w:val="24"/>
        </w:rPr>
        <w:t>]k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1844 - 1845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41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Christlicher Leseverein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dahier, modo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Lokal-Missions-Verein</w:t>
      </w:r>
      <w:r>
        <w:rPr>
          <w:rFonts w:ascii="Courier" w:hAnsi="Courier"/>
          <w:vanish/>
          <w:sz w:val="24"/>
        </w:rPr>
        <w:t>]k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100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100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Katholischer Preßverein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jetzt: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Oberschwäbischer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Preßverein</w:t>
      </w:r>
      <w:r>
        <w:rPr>
          <w:rFonts w:ascii="Courier" w:hAnsi="Courier"/>
          <w:vanish/>
          <w:sz w:val="24"/>
        </w:rPr>
        <w:t>}]k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1872 - 1880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Neueste Akten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Neueste Akten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130/4/1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130/4/1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Polizei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dann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 und Schmutz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(Allgemeines)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1880 - 1956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130/4/2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130/4/2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Ausschuß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Schundschriften</w:t>
      </w:r>
      <w:r>
        <w:rPr>
          <w:rFonts w:ascii="Courier" w:hAnsi="Courier"/>
          <w:vanish/>
          <w:sz w:val="24"/>
        </w:rPr>
        <w:t>]s]s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1952 - 1953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314/2.2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314/2.2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Polizei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1823 - 1948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314/3.1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314/3.1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Vollzug Bd. I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1949 - 1967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314/3.2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314/3.2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Vollzug Bd. II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1967 - 1970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314/1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314/1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Allgäuer</w:t>
      </w:r>
      <w:r>
        <w:rPr>
          <w:rFonts w:ascii="Courier" w:hAnsi="Courier"/>
          <w:vanish/>
          <w:sz w:val="24"/>
        </w:rPr>
        <w:t>]t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1945 - 1978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131/1.1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131/1.1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Sicherheitsrechtliche Vorschriften in Bezug auf verfassungswidrige Veranstaltungen und antidemokratische Aktionen durch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SED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FDJ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u. dgl.; auch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verfassungswidrige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aus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Ostzone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I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1950 - 1953</w:t>
      </w: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92B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2B59"/>
    <w:rsid w:val="003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08604-6DBC-42C3-8B23-6C86059F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51</TotalTime>
  <Pages>2</Pages>
  <Words>610</Words>
  <Characters>3847</Characters>
  <Application>Microsoft Office Word</Application>
  <DocSecurity>4</DocSecurity>
  <Lines>32</Lines>
  <Paragraphs>8</Paragraphs>
  <ScaleCrop>false</ScaleCrop>
  <Company>Deutsche Nationalbibliothek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Kempten</dc:title>
  <dc:subject>Grünert</dc:subject>
  <dc:creator>Fischer</dc:creator>
  <cp:keywords>DFG-Quellenrepertorium Stadtarchiv Kempten</cp:keywords>
  <cp:lastModifiedBy>Wendler, André</cp:lastModifiedBy>
  <cp:revision>2</cp:revision>
  <cp:lastPrinted>8909-06-25T01:07:42Z</cp:lastPrinted>
  <dcterms:created xsi:type="dcterms:W3CDTF">2021-02-26T09:14:00Z</dcterms:created>
  <dcterms:modified xsi:type="dcterms:W3CDTF">2021-02-26T09:14:00Z</dcterms:modified>
</cp:coreProperties>
</file>