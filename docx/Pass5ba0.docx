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Passau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Rathausplatz 2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94032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Passau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Tel.:(0851)396-249 Fax:(0851)32241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- Do 8 - 12 Uhr u. 14 - 16 Uhr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An einschlägiger Literatur ist erschienen: Thomas Heller, Untersuchungen zur Passauer Pressegeschichte </w:t>
      </w:r>
      <w:r>
        <w:rPr>
          <w:rFonts w:ascii="Courier" w:hAnsi="Courier"/>
          <w:sz w:val="24"/>
        </w:rPr>
        <w:t>von 1785 - 1890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 J 1/14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Sammelakt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1887 - 1965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VI J 1/25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Katholischer Presseverein</w:t>
      </w:r>
      <w:r>
        <w:rPr>
          <w:rFonts w:ascii="Courier" w:hAnsi="Courier"/>
          <w:vanish/>
          <w:sz w:val="24"/>
        </w:rPr>
        <w:t>]k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1902 - 1924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 J 1/31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Mitwirkung bei der Ermittlung von Straftaten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VII A 8 Ie 29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Kommunale Zusammenarbeit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s.d.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B 3732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Nachrichtenwesen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Kriegsliteratur</w:t>
      </w:r>
      <w:r>
        <w:rPr>
          <w:rFonts w:ascii="Courier" w:hAnsi="Courier"/>
          <w:vanish/>
          <w:sz w:val="24"/>
        </w:rPr>
        <w:t>]s</w:t>
      </w:r>
    </w:p>
    <w:p w:rsidR="00000000" w:rsidRDefault="003905F0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3905F0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05F0"/>
    <w:rsid w:val="003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C8A87-F481-4A70-B238-D73B8FE1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91</Words>
  <Characters>576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Passau</dc:title>
  <dc:subject>Grünert</dc:subject>
  <dc:creator>Fischer</dc:creator>
  <cp:keywords>DFG-Quellenrepertorium Stadtarchiv Passau</cp:keywords>
  <cp:lastModifiedBy>Wendler, André</cp:lastModifiedBy>
  <cp:revision>2</cp:revision>
  <cp:lastPrinted>8909-06-25T01:07:42Z</cp:lastPrinted>
  <dcterms:created xsi:type="dcterms:W3CDTF">2021-02-26T09:24:00Z</dcterms:created>
  <dcterms:modified xsi:type="dcterms:W3CDTF">2021-02-26T09:24:00Z</dcterms:modified>
</cp:coreProperties>
</file>