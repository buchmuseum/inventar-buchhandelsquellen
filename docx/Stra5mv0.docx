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Stralsund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Stralsund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Badenstr. 15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18439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Stralsund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Tel.:03831/293320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 (Oktober 1993): Dienstag bis Freitag 8.00 - 17.00 Uhr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Bestände aus der Zeit bis 1945 sind mit Hilfe von Stichwort-, Personen- u</w:t>
      </w:r>
      <w:r>
        <w:rPr>
          <w:rFonts w:ascii="Courier" w:hAnsi="Courier"/>
          <w:sz w:val="24"/>
        </w:rPr>
        <w:t>nd Ortsregister effektiver zu erschließen als über traditionelle Repertorien. Es wurden relevante Akten unter folgenden Stichworten gesucht: Beschlagnahme ; Bibliothek, Bibliothekskatalog ; Buch, Buchangebot, Buchbinder, Buchbinderaldermann, Buchbinderamt, Buchbinderei, Buchbindergeselle, Buchbindergewerbe, Buchbinderhandwerk, Buchbinderin, Buchbinderinnung, Buchbindermeister, Buchbinderrechnung, "Buch der Lieder", Buchdrucker, Buchdruckerei, Buchdruckereibesitzer, Buchdruckergehilfe, Buchdruckergeselle, Bu</w:t>
      </w:r>
      <w:r>
        <w:rPr>
          <w:rFonts w:ascii="Courier" w:hAnsi="Courier"/>
          <w:sz w:val="24"/>
        </w:rPr>
        <w:t>chdruckerlehrling, Bücherauktionarius, Bücherei, Bücherliste, Büchersammlung, Bücherspende, Bücherverleiher, Bücherverzeichnis, Buchhandel, Buchhändler, Buchhandlung, Buchladen ; Druck, Druckauftrag, Drucken, Drucker, Druckerei, Druckereibesitzer, Druckerzeugnis, Druckkosten, Druckschrift ; Flugblatt, Flugschrift ; Innung ; Kalender, Kalenderprivileg ; Karte, Landkarte ; Konzession, Konzessionserteilung ; Leihbibliothek ; Literarisch, Literatur, Literaturvertrieb ; Post, Postamt usw. ; Presse, Pressediensts</w:t>
      </w:r>
      <w:r>
        <w:rPr>
          <w:rFonts w:ascii="Courier" w:hAnsi="Courier"/>
          <w:sz w:val="24"/>
        </w:rPr>
        <w:t>telle, Pressegesetz, Pressestelle ; Reichspost, Reichsschrifttumskammer ; Schrift, Schriftenreihe, Schriftsteller ; Verband, Verein ; Verbot ; Winkelschriftstellerei ; Zeitschrift, Zeitschriften-Agentur, Zeitung, Zeitungsagentur, Zeitungsprivileg, Zeitungsverlag ; Zensur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Rep. 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Stralsund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3 Gerichtswesen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Einschreiten der Gerichte gegen strafbaren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Mißbrauch 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des Vereinigungsrechtes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301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Appellationsprozeß in der Klage des Prokur</w:t>
      </w:r>
      <w:r>
        <w:rPr>
          <w:rFonts w:ascii="Courier" w:hAnsi="Courier"/>
          <w:sz w:val="24"/>
        </w:rPr>
        <w:t xml:space="preserve">ator Universitatis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Schiffbaumeister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Aldermann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Cornelius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wegen Teilnahme an der Übertretung eines Verbots und Verbreitung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aufrührerische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und zugleich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den Staat und seine Beamten beleidigende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Amtshilfe für das Hofgericht bei der Einziehung von Strafgeld und Kosten vom Waisengericht in einer vom Justizminister betriebenen Untersuchungssache gegen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Cornelius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1010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Oberappelationsgericht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Greifswald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veranlaßte Untersuchung gegen den früheren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Ohlrich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Winkelschriftstellerei</w:t>
      </w:r>
      <w:r>
        <w:rPr>
          <w:rFonts w:ascii="Courier" w:hAnsi="Courier"/>
          <w:vanish/>
          <w:sz w:val="24"/>
        </w:rPr>
        <w:t>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2980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Klage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Fabrikant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Nikolaus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Anhalt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Langensalza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gegen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Trinius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wegen Zahlungsrückstand für eine Sendung Buntpapier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3963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Auktionsprotokoll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eine Sammlung deutscher und französischer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Fe</w:t>
      </w:r>
      <w:r>
        <w:rPr>
          <w:rFonts w:ascii="Courier" w:hAnsi="Courier"/>
          <w:sz w:val="24"/>
        </w:rPr>
        <w:t>ldkamerier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(Bedienter im militärischen Rechnungswesen)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Malmèn</w:t>
      </w:r>
      <w:r>
        <w:rPr>
          <w:rFonts w:ascii="Courier" w:hAnsi="Courier"/>
          <w:vanish/>
          <w:sz w:val="24"/>
        </w:rPr>
        <w:t>}]p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4013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 über eine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Versteigerung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Kupferstichen im Haus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Ratsverwandte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4069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Klage der Achtmannskammer gegen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Bücherverleiher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 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Kahl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wegen des zu niedrigen Kaufpreises für das am Alten Markt erstandene Haus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1825 - 1830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4985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Handel der </w:t>
      </w:r>
      <w:r>
        <w:rPr>
          <w:rFonts w:ascii="Courier" w:hAnsi="Courier"/>
          <w:vanish/>
          <w:sz w:val="24"/>
        </w:rPr>
        <w:t>B</w:t>
      </w:r>
      <w:r>
        <w:rPr>
          <w:rFonts w:ascii="Courier" w:hAnsi="Courier"/>
          <w:sz w:val="24"/>
        </w:rPr>
        <w:t xml:space="preserve">uchbinder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</w:t>
      </w:r>
      <w:r>
        <w:rPr>
          <w:rFonts w:ascii="Courier" w:hAnsi="Courier"/>
          <w:sz w:val="24"/>
        </w:rPr>
        <w:t>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geistliche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; Verzeichnis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den Buchbindern zum Handel freigegebene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Schriften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Konzessionserteilung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Buchbinder für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Handel mit Büchern</w:t>
      </w:r>
      <w:r>
        <w:rPr>
          <w:rFonts w:ascii="Courier" w:hAnsi="Courier"/>
          <w:vanish/>
          <w:sz w:val="24"/>
        </w:rPr>
        <w:t>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1837 - 1863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5398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Schätzprotokoll über den Nachlaß der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 xml:space="preserve">Witwe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Friedland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6{&lt;Stralsund&gt;}]p} 2{</w:t>
      </w:r>
      <w:r>
        <w:rPr>
          <w:rFonts w:ascii="Courier" w:hAnsi="Courier"/>
          <w:sz w:val="24"/>
        </w:rPr>
        <w:t>Regina Dorothea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1{&lt;Friedland, geb.&gt;</w:t>
      </w:r>
      <w:r>
        <w:rPr>
          <w:rFonts w:ascii="Courier" w:hAnsi="Courier"/>
          <w:sz w:val="24"/>
        </w:rPr>
        <w:t>Hofmann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5633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Auktionsprotokoll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verstorbenen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Siede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5651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Nachlaß der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Eva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Reichenbach</w:t>
      </w:r>
      <w:r>
        <w:rPr>
          <w:rFonts w:ascii="Courier" w:hAnsi="Courier"/>
          <w:vanish/>
          <w:sz w:val="24"/>
        </w:rPr>
        <w:t>}]p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 der Reichenbachschen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Gemälde, Juwelen und Medaillen, Druckschrift, 1812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5659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Auktion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aus dem Nachlaß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Kammerrat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und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Ritter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Storch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5662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des hinterlassenen Gutes der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 xml:space="preserve">Witwe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 xml:space="preserve">Aldermannes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Friedland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6{&lt;Stralsund&gt;}]p}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Regina Dorothea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1{&lt;Friedland, &gt;</w:t>
      </w:r>
      <w:r>
        <w:rPr>
          <w:rFonts w:ascii="Courier" w:hAnsi="Courier"/>
          <w:sz w:val="24"/>
        </w:rPr>
        <w:t>geborene Hoffmann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5700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Auktionsprotokoll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Büchersammlung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verstorbenen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Regierungsrat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Pommeresche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Sammlung Pommeresche (gedruckt)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5709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Auktionsprotokoll über den Nachlaß des verstorbenen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Zeichenlehrer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Christoph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Habermeier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sämtlicher zum Habermeierschen Nachlaß gehörigen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&lt;verzeichnis&gt;]s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1832 - 1834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5831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Forderungen von Gläubigern im Konkursverfahren gegen die Witwe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Schloßhauptmann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Reichenbach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Forderungen der </w:t>
      </w:r>
      <w:r>
        <w:rPr>
          <w:rFonts w:ascii="Courier" w:hAnsi="Courier"/>
          <w:vanish/>
          <w:sz w:val="24"/>
        </w:rPr>
        <w:t>k[1{p[1{</w:t>
      </w:r>
      <w:r>
        <w:rPr>
          <w:rFonts w:ascii="Courier" w:hAnsi="Courier"/>
          <w:sz w:val="24"/>
        </w:rPr>
        <w:t>Lange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schen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]o}]k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1807 - 1821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5851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Verweigerung der bei dem Konkurs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Bücherverleiher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Moritz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durch die Liquidanten gestellten Ansprüche an das Grundstück Reiferbahn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5906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Antrag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Buchdruckergehilfe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Brehmer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auf Rückerstattung des Bürgergeldes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5911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Miltärentlassungsschein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Wandererlaubnis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Buchdruckerlehrling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Ignaz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Friedel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Würzburg</w:t>
      </w:r>
      <w:r>
        <w:rPr>
          <w:rFonts w:ascii="Courier" w:hAnsi="Courier"/>
          <w:vanish/>
          <w:sz w:val="24"/>
        </w:rPr>
        <w:t>]o}]p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1823 - 1827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5913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Antrag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 xml:space="preserve">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St. Petersburg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geboren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Buchbindergeselle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Jacobsohn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auf Bürgerrechtsgewinnung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6595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Klage des Prokurator Universitatis und der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Ratsverwandte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Schmieder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p[7{&lt;Ratsverwa</w:t>
      </w:r>
      <w:r>
        <w:rPr>
          <w:rFonts w:ascii="Courier" w:hAnsi="Courier"/>
          <w:vanish/>
          <w:sz w:val="24"/>
        </w:rPr>
        <w:t>ndter&gt;}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Langemak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gegen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Kommissionsrat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Martin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Gemeinhardt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und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Schiffsbaumeister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Cornelius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wegen Übertretung eines königlichen Patents sowie Verfassung und Verbreitung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aufrührerische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den Staat und seine Beamten beleidigende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1804 - 1805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6596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Klage des Prokurator Universitatis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Schiffsbaumeister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Cornelius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wegen Teilnahme an </w:t>
      </w:r>
      <w:r>
        <w:rPr>
          <w:rFonts w:ascii="Courier" w:hAnsi="Courier"/>
          <w:sz w:val="24"/>
        </w:rPr>
        <w:t xml:space="preserve">der Übertretung eines landesherrlichen und landesobrigkeitlichen Verbots und Verbreitung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aufrührerische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und zugleich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den Staat und seine Beamten beleidigende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1804 - 1806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6597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Klage des Prokurator Universitatis gegen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Kommissionsrat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Martin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Gemeinhardt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wegen Übertretung eines landesherrlichen und landesobrigkeitlichen Verbots und Verbreitung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aufrührerische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und zugleich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den Staat und seine Beamten beleidigende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</w:t>
      </w:r>
      <w:r>
        <w:rPr>
          <w:rFonts w:ascii="Courier" w:hAnsi="Courier"/>
          <w:sz w:val="24"/>
        </w:rPr>
        <w:t>uckschrift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1804 - 1806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6599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Klage des Prokurators Universitatis gegen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Kommissionsrat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Martin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Gemeinhardt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und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Schiffsbaumeister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Cornelius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wegen Übertretung eines landesherrlichen und landesobrigkeitlichen Verbots und Verbreitung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aufrührerische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und zugleich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den Staat und seine Beamten beleidigende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1804 - 1806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6601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Klage des Prokurator Universitatis gegen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Kommissionsrat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Martin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Gemeinhardt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wegen Übertretung eines landesherrlichen Verbots und der Herausgabe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An meine achtbaren und verehrungswürdigen Mitbürger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in betreff des publizierten allerhöchsten königlichen Patents vom 27. Mai 1801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1805 - 1806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6602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Klage des Prokurator Universitatis gegen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Kommissionsrat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Martin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Gemeinhardt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wegen Übertretung eines landesherrlichen und landesobrigkeitlichen Verbots u</w:t>
      </w:r>
      <w:r>
        <w:rPr>
          <w:rFonts w:ascii="Courier" w:hAnsi="Courier"/>
          <w:sz w:val="24"/>
        </w:rPr>
        <w:t xml:space="preserve">nd Verbreitung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aufrührerische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und zugleich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den Staat und seine Beamten beleidigende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1805 - 1807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7567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Regelung der Dezimen (des Zehnten) aus dem Nachlaß der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 xml:space="preserve">Witwe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6{&lt;Stralsund&gt;}]p}1{&lt;Struck &gt;</w:t>
      </w:r>
      <w:r>
        <w:rPr>
          <w:rFonts w:ascii="Courier" w:hAnsi="Courier"/>
          <w:sz w:val="24"/>
        </w:rPr>
        <w:t xml:space="preserve">geborene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Pommeresche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1804 - 1813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Gewandschneiderkompanie Stralsund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4 Gewandschneiderkompanie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363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Inventar des Gewandhauses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&lt;, Gewandhaus, Stralsund&gt;]s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</w:t>
      </w:r>
      <w:r>
        <w:rPr>
          <w:rFonts w:ascii="Courier" w:hAnsi="Courier"/>
          <w:sz w:val="24"/>
        </w:rPr>
        <w:t>850 - 1904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Konzept für ein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&lt;, Gewandhaus, Stralsund&gt;}</w:t>
      </w:r>
      <w:r>
        <w:rPr>
          <w:rFonts w:ascii="Courier" w:hAnsi="Courier"/>
          <w:sz w:val="24"/>
        </w:rPr>
        <w:t xml:space="preserve"> der Urkunden,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Akten des Archivs des Gewandhauses von 1821 bis 1845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&lt;, Gewandhaus, Stralsund&gt;}</w:t>
      </w:r>
      <w:r>
        <w:rPr>
          <w:rFonts w:ascii="Courier" w:hAnsi="Courier"/>
          <w:sz w:val="24"/>
        </w:rPr>
        <w:t xml:space="preserve">se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Urkunden und Akten des Gewandhauses mit Ergänzungen und Nachträgen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; 1851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Auszüge von Urkunden und anderen Nachrichten zur Geschichte des Gewandhauses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&lt;, Gewandhaus, Stralsund&gt;}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Urkunden, Erste Abteilung </w:t>
      </w:r>
      <w:r>
        <w:rPr>
          <w:rFonts w:ascii="Courier" w:hAnsi="Courier"/>
          <w:sz w:val="24"/>
        </w:rPr>
        <w:t xml:space="preserve">bis 1595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A. 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Kruse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1847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&lt;, Gewandhaus, Stralsund&gt;}</w:t>
      </w:r>
      <w:r>
        <w:rPr>
          <w:rFonts w:ascii="Courier" w:hAnsi="Courier"/>
          <w:sz w:val="24"/>
        </w:rPr>
        <w:t xml:space="preserve"> der Urkunden,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Akten des Archivs des Gewandhauses von 1821 bis 1845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Kaufmannsdeputation Stralsund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5 Kaufmannsdeputation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Verzeichnisse, Beschwerden, Gesuche, Mitteilungen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Gesuch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Bibliographischen Instituts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Hildburghausen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die Handelskammern um Einreichung der Jahresberichte als Arbeitsunterlagen für eine n</w:t>
      </w:r>
      <w:r>
        <w:rPr>
          <w:rFonts w:ascii="Courier" w:hAnsi="Courier"/>
          <w:sz w:val="24"/>
        </w:rPr>
        <w:t xml:space="preserve">eue Auflage von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Meyers Konversationslexikon</w:t>
      </w:r>
      <w:r>
        <w:rPr>
          <w:rFonts w:ascii="Courier" w:hAnsi="Courier"/>
          <w:vanish/>
          <w:sz w:val="24"/>
        </w:rPr>
        <w:t>]t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1872 - 1873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Einrichtung einer Börse oder Handlungsgesellschaft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Vorschläge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 der Börse zu haltende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1796 - 1797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12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12 Stiftungen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Aufstellung eines neuen Verzeichnisses über die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vorhandenen Stiftungen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Kostenanschläge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Stralsunder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Druckereien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Regelung des Nachlasses des ehemaligen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</w:t>
      </w:r>
      <w:r>
        <w:rPr>
          <w:rFonts w:ascii="Courier" w:hAnsi="Courier"/>
          <w:sz w:val="24"/>
        </w:rPr>
        <w:t>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Lönnies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1880 - 1882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Verwaltung der Riefstahlschen Stiftung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Testament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Riefstahl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1895 - 1931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13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Landstände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13 Landstände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841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Neuvorpommerscher Kommunallandtag im November 1865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Entschädigung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Aufhebung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</w:t>
      </w:r>
      <w:r>
        <w:rPr>
          <w:rFonts w:ascii="Courier" w:hAnsi="Courier"/>
          <w:vanish/>
          <w:sz w:val="24"/>
        </w:rPr>
        <w:t>&lt;privileg&gt;}]s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Kalenderprivileg, </w:t>
      </w:r>
      <w:r>
        <w:rPr>
          <w:rFonts w:ascii="Courier" w:hAnsi="Courier"/>
          <w:vanish/>
          <w:sz w:val="24"/>
        </w:rPr>
        <w:t>&lt;Aufhebung&gt;]s</w:t>
      </w:r>
      <w:r>
        <w:rPr>
          <w:rFonts w:ascii="Courier" w:hAnsi="Courier"/>
          <w:sz w:val="24"/>
        </w:rPr>
        <w:t>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1865 - </w:t>
      </w:r>
      <w:r>
        <w:rPr>
          <w:rFonts w:ascii="Courier" w:hAnsi="Courier"/>
          <w:sz w:val="24"/>
        </w:rPr>
        <w:t>1866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Neuvorpommerscher Kommunallandtag im Dezember 1866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Entschädigungsansprüche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1866 - 1867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Neuvorpommerscher Kommunallandtag im November und Dezember 1868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Entschädigung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wegen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Verlust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seines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Kalenderprivileg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1554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über die im Auftrage der Landstände angefertigten Druckschriften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700 - 1804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15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Stralsund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15 Seeverkehr und Hafenwirtschaft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450a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 an den Rat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Karte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Swinemünde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r Hafens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1830 - 1836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16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Stralsund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 Stralsunder Handwerk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Angelegenheiten des Amtes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&lt;amt&gt;}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2{&lt;Stralsund&gt;}]k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Klage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Einfuhr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gebundene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besonders von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Bibel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n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Halle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durch Kr</w:t>
      </w:r>
      <w:r>
        <w:rPr>
          <w:rFonts w:ascii="Courier" w:hAnsi="Courier"/>
          <w:sz w:val="24"/>
        </w:rPr>
        <w:t xml:space="preserve">amer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Buchführer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Klage der Buchbinder gegen Andreas Meder wegen dessen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gebundener und ungebundener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16 Schillinge in auswärtigen Orten und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; Beschwerde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Andreas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über drei Buchbinder wegen Verkaufs gebundener Bücher ; Verhandlungen über die Rolle der Buchbinder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Siegel des Stralsunder Buchbinderamtes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1684 - 1838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Klage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Buchbinderamt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2{&lt;Stralsund&gt;}]k</w:t>
      </w:r>
      <w:r>
        <w:rPr>
          <w:rFonts w:ascii="Courier" w:hAnsi="Courier"/>
          <w:sz w:val="24"/>
        </w:rPr>
        <w:t>es ge</w:t>
      </w:r>
      <w:r>
        <w:rPr>
          <w:rFonts w:ascii="Courier" w:hAnsi="Courier"/>
          <w:sz w:val="24"/>
        </w:rPr>
        <w:t xml:space="preserve">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Hertel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Eindrangs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 Angelegenheiten der Buchbinderinnung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Die auf dem XI. Verbandstag des Bundes Deutscher Buchbinder-Innungen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Köln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festgestellten Schäden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Buchbindergewerbe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die Gewerbefreiheit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Siegel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; Statut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1885</w:t>
      </w:r>
      <w:r>
        <w:rPr>
          <w:rFonts w:ascii="Courier" w:hAnsi="Courier"/>
          <w:vanish/>
          <w:sz w:val="24"/>
        </w:rPr>
        <w:t>]z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1885 - 1923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ihre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ien (u.a. Privilegien der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Buchdruckerfamilie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Stralsunder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Ratsaufträge) ; Angelegenheiten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Angaben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Druckkosten</w:t>
      </w:r>
      <w:r>
        <w:rPr>
          <w:rFonts w:ascii="Courier" w:hAnsi="Courier"/>
          <w:vanish/>
          <w:sz w:val="24"/>
        </w:rPr>
        <w:t>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1628 - 1870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Entschädigung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für das ihm durch das Gesetz vom 17. Januar 1845 entzogene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zum alleinigen Verkauf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1865 - 1878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1557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Meister- und Gesellenprüfungen d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Buchbinderhandwerk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1852; 1862 - 1868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18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Stralsund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18 Polizeiwesen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Edikt des preußischen Königs</w:t>
      </w:r>
      <w:r>
        <w:rPr>
          <w:rFonts w:ascii="Courier" w:hAnsi="Courier"/>
          <w:vanish/>
          <w:sz w:val="24"/>
        </w:rPr>
        <w:t xml:space="preserve"> </w:t>
      </w:r>
      <w:r>
        <w:rPr>
          <w:rFonts w:ascii="Courier" w:hAnsi="Courier"/>
          <w:sz w:val="24"/>
        </w:rPr>
        <w:t xml:space="preserve">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&lt;zensur&gt;]s]s</w:t>
      </w:r>
      <w:r>
        <w:rPr>
          <w:rFonts w:ascii="Courier" w:hAnsi="Courier"/>
          <w:sz w:val="24"/>
        </w:rPr>
        <w:t xml:space="preserve"> vom 18. Oktober 1819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&lt;, Bücher und Zeitschriften&gt;]s</w:t>
      </w:r>
      <w:r>
        <w:rPr>
          <w:rFonts w:ascii="Courier" w:hAnsi="Courier"/>
          <w:sz w:val="24"/>
        </w:rPr>
        <w:t xml:space="preserve">e der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Kotzebue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Literarischen Wochenblätter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Deutsch-Französischen Jahrbücher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Arnold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Ruge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Marx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Censurium oder Geheimnisse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Held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Meine Gedichte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</w:t>
      </w:r>
      <w:r>
        <w:rPr>
          <w:rFonts w:ascii="Courier" w:hAnsi="Courier"/>
          <w:sz w:val="24"/>
        </w:rPr>
        <w:t>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Heine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Sächsisch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 Vaterlandsblätter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Vorwärts. Volkstaschenbuch für das Jahr 1846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“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1810 - 1863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Zum Verkauf zugelassene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Hoffmann von Fallersleben</w:t>
      </w:r>
      <w:r>
        <w:rPr>
          <w:rFonts w:ascii="Courier" w:hAnsi="Courier"/>
          <w:vanish/>
          <w:sz w:val="24"/>
        </w:rPr>
        <w:t>}2{&lt; August Heinrich&gt;}]p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Unpolitische Lieder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Gassenlieder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Heine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Buch der Lieder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 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Herwegh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Der deutsche Bote aus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Schweiz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 xml:space="preserve">" 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Edgar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Bauer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Die liberalen Bestrebungen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Deutschland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>"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Das Gesetz über die Presse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Ministerialerlaß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mit strafbarem Inhalt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(Kopie) ; Aufforderung der Regierung zur Meldung aller in den letzten 3 Jahren wegen Übertretungen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nicht bestraften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-</w:t>
      </w:r>
      <w:r>
        <w:rPr>
          <w:rFonts w:ascii="Courier" w:hAnsi="Courier"/>
          <w:vanish/>
          <w:sz w:val="24"/>
        </w:rPr>
        <w:t>s[&lt;Buch&gt;</w:t>
      </w:r>
      <w:r>
        <w:rPr>
          <w:rFonts w:ascii="Courier" w:hAnsi="Courier"/>
          <w:sz w:val="24"/>
        </w:rPr>
        <w:t>drucker</w:t>
      </w:r>
      <w:r>
        <w:rPr>
          <w:rFonts w:ascii="Courier" w:hAnsi="Courier"/>
          <w:vanish/>
          <w:sz w:val="24"/>
        </w:rPr>
        <w:t>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Standeserhöhungen, Auszeichnungen und Ordensverleihungen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Verleihung des Titels "Direktor" an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Löffler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</w:t>
      </w:r>
      <w:r>
        <w:rPr>
          <w:rFonts w:ascii="Courier" w:hAnsi="Courier"/>
          <w:vanish/>
          <w:sz w:val="24"/>
        </w:rPr>
        <w:t>ralsund&gt;}]p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1800 - 1920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Durchführung öffentlicher Sammlungen und Vertrieb von Gegenständen für die Wohlfahrtspflege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Literaturvertrieb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Heilsarmee</w:t>
      </w:r>
      <w:r>
        <w:rPr>
          <w:rFonts w:ascii="Courier" w:hAnsi="Courier"/>
          <w:vanish/>
          <w:sz w:val="24"/>
        </w:rPr>
        <w:t>]k}]s]s</w:t>
      </w:r>
      <w:r>
        <w:rPr>
          <w:rFonts w:ascii="Courier" w:hAnsi="Courier"/>
          <w:sz w:val="24"/>
        </w:rPr>
        <w:t xml:space="preserve"> vom 06.10.1937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1118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christlichen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&lt;handlung&gt;]s</w:t>
      </w:r>
      <w:r>
        <w:rPr>
          <w:rFonts w:ascii="Courier" w:hAnsi="Courier"/>
          <w:sz w:val="24"/>
        </w:rPr>
        <w:t xml:space="preserve">- und Kunsthandlungen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Möller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2{&lt;Stralsund&gt;}]k</w:t>
      </w:r>
      <w:r>
        <w:rPr>
          <w:rFonts w:ascii="Courier" w:hAnsi="Courier"/>
          <w:sz w:val="24"/>
        </w:rPr>
        <w:t xml:space="preserve"> Heilgeiststraße 72 und Alter Markt 15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Verlegung des Geschäftes von der Heilgeiststraße 72 in das Haus Apollonienmarkt 12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119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Gesuche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Buksch</w:t>
      </w:r>
      <w:r>
        <w:rPr>
          <w:rFonts w:ascii="Courier" w:hAnsi="Courier"/>
          <w:vanish/>
          <w:sz w:val="24"/>
        </w:rPr>
        <w:t>}6{&lt;Stralsund&gt;}]p</w:t>
      </w:r>
      <w:r>
        <w:rPr>
          <w:rFonts w:ascii="Courier" w:hAnsi="Courier"/>
          <w:sz w:val="24"/>
        </w:rPr>
        <w:t>, Ossenreyerstraße 58, um Erlaubnis zur täglichen Öffnung seines Geschäftes ab 10 Uhr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1942 - 1943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1120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Übernahme der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&lt;handlung&gt;]s</w:t>
      </w:r>
      <w:r>
        <w:rPr>
          <w:rFonts w:ascii="Courier" w:hAnsi="Courier"/>
          <w:sz w:val="24"/>
        </w:rPr>
        <w:t xml:space="preserve">- und Kunsthandlung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Zemsch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6{&lt;Stralsund&gt;}]p} 2{&lt;Stralsund&gt;}]k</w:t>
      </w:r>
      <w:r>
        <w:rPr>
          <w:rFonts w:ascii="Courier" w:hAnsi="Courier"/>
          <w:sz w:val="24"/>
        </w:rPr>
        <w:t xml:space="preserve"> Alter Markt 1, durch eine Erbengemeinschaft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1206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Adolf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Stoidner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,</w:t>
      </w:r>
      <w:r>
        <w:rPr>
          <w:rFonts w:ascii="Courier" w:hAnsi="Courier"/>
          <w:vanish/>
          <w:sz w:val="24"/>
        </w:rPr>
        <w:t xml:space="preserve"> 6{&lt;Stralsund&gt;}]p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Zeitungs- und Zeitschriften-Agentur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Deutschen Verlages</w:t>
      </w:r>
      <w:r>
        <w:rPr>
          <w:rFonts w:ascii="Courier" w:hAnsi="Courier"/>
          <w:vanish/>
          <w:sz w:val="24"/>
        </w:rPr>
        <w:t>]k} 2{&lt;Stralsund&gt;}]k</w:t>
      </w:r>
      <w:r>
        <w:rPr>
          <w:rFonts w:ascii="Courier" w:hAnsi="Courier"/>
          <w:sz w:val="24"/>
        </w:rPr>
        <w:t>, Seestraße 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</w:t>
      </w:r>
      <w:r>
        <w:rPr>
          <w:rFonts w:ascii="Courier" w:hAnsi="Courier"/>
          <w:sz w:val="24"/>
        </w:rPr>
        <w:t>943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1423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Mitgliederliste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Bürgerverein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]o}]k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Bericht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Zober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über die Beteiligung des Vereins an der Herausgabe einer antidemokratischen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Volksblatt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im Jahre 1850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1860 - 1865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1439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Protokollbuch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Deutsch-Schwedischen Vereinigung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1930 bis 1939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Bericht über das Bestehen sowie Statuten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Literarisch-geselligen Vereins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1855</w:t>
      </w:r>
      <w:r>
        <w:rPr>
          <w:rFonts w:ascii="Courier" w:hAnsi="Courier"/>
          <w:vanish/>
          <w:sz w:val="24"/>
        </w:rPr>
        <w:t>]z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  <w:r>
        <w:rPr>
          <w:rFonts w:ascii="Courier" w:hAnsi="Courier"/>
          <w:sz w:val="24"/>
        </w:rPr>
        <w:t>87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Protokollbuch des "Geselligen </w:t>
      </w:r>
      <w:r>
        <w:rPr>
          <w:rFonts w:ascii="Courier" w:hAnsi="Courier"/>
          <w:vanish/>
          <w:sz w:val="24"/>
        </w:rPr>
        <w:t>k[1{&lt;Literarisch-geselliger &gt;</w:t>
      </w:r>
      <w:r>
        <w:rPr>
          <w:rFonts w:ascii="Courier" w:hAnsi="Courier"/>
          <w:sz w:val="24"/>
        </w:rPr>
        <w:t>Verein</w:t>
      </w:r>
      <w:r>
        <w:rPr>
          <w:rFonts w:ascii="Courier" w:hAnsi="Courier"/>
          <w:vanish/>
          <w:sz w:val="24"/>
        </w:rPr>
        <w:t>}2{&lt; Stralsund&gt;}]k</w:t>
      </w:r>
      <w:r>
        <w:rPr>
          <w:rFonts w:ascii="Courier" w:hAnsi="Courier"/>
          <w:sz w:val="24"/>
        </w:rPr>
        <w:t>s"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Auktion alter Zeitungen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National-Zeitung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Fortschritt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Wächter an der Ostsee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Illustrierte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1848 - 1849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1579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Anordnung über die Bestrafung bei eigenmächtigem Gebrauch und bei Abbildung des königlichen Wappens auf Aushängeschildern oder Etiketten sowie Verleihung von Titeln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Anweisung an die Polizeidirektion zur Entfernung aller nicht d</w:t>
      </w:r>
      <w:r>
        <w:rPr>
          <w:rFonts w:ascii="Courier" w:hAnsi="Courier"/>
          <w:sz w:val="24"/>
        </w:rPr>
        <w:t xml:space="preserve">em guten Geschmack entsprechenden Porträts des Königs und seiner Familie aus den Kunst-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1831 - 1919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22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Gymnasium Stralsund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22 Gymnasium Stralsund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449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Geschenke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 des Gymnasiums</w:t>
      </w:r>
      <w:r>
        <w:rPr>
          <w:rFonts w:ascii="Courier" w:hAnsi="Courier"/>
          <w:vanish/>
          <w:sz w:val="24"/>
        </w:rPr>
        <w:t>}2{&lt;Stralsund&gt;}]k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Originalschreiben des </w:t>
      </w:r>
      <w:r>
        <w:rPr>
          <w:rFonts w:ascii="Courier" w:hAnsi="Courier"/>
          <w:vanish/>
          <w:sz w:val="24"/>
        </w:rPr>
        <w:t>p[6{o[</w:t>
      </w:r>
      <w:r>
        <w:rPr>
          <w:rFonts w:ascii="Courier" w:hAnsi="Courier"/>
          <w:sz w:val="24"/>
        </w:rPr>
        <w:t>Breslau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Verlagsbuchhändler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Ferdinand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07.03.1851</w:t>
      </w:r>
      <w:r>
        <w:rPr>
          <w:rFonts w:ascii="Courier" w:hAnsi="Courier"/>
          <w:vanish/>
          <w:sz w:val="24"/>
        </w:rPr>
        <w:t>]z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1820 - 1865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Gymnasium übersandten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s[&lt;Bücher-&gt;</w:t>
      </w:r>
      <w:r>
        <w:rPr>
          <w:rFonts w:ascii="Courier" w:hAnsi="Courier"/>
          <w:sz w:val="24"/>
        </w:rPr>
        <w:t>Katalog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Bücherange</w:t>
      </w:r>
      <w:r>
        <w:rPr>
          <w:rFonts w:ascii="Courier" w:hAnsi="Courier"/>
          <w:sz w:val="24"/>
        </w:rPr>
        <w:t>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an das Gymnasium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Zahlreiche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Prospekte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1866 - 1921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Klassenbibliothek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Verkauf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Archiv für Mathematik und Physik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aus dem Bestand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Gymnasialbibliothek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2{&lt;Stralsund&gt;}]k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Archiv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Gymnasiums, Bd.3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Aufsichtspflicht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Stralsunder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1669 - 1804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Schätzung des Wertes der wissensc</w:t>
      </w:r>
      <w:r>
        <w:rPr>
          <w:rFonts w:ascii="Courier" w:hAnsi="Courier"/>
          <w:sz w:val="24"/>
        </w:rPr>
        <w:t>haftlichen Schulsammlungen für Versicherung gegen Brandschaden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Gymnasialbibliothek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2{&lt;Stralsund&gt;}]k]s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1847 - 1848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Bibliothekskatalog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Gymnasiums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ab 1749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1749 - ca. 1850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Bibliothekskatalog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Gymnasiums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ab 1749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1850 - ca. 1925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 und Abschreiber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rechnung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1820 - 1832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23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23 Stralsunder Schulen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anderem Lehrmaterial für die Schulen sowie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bestimmter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Beschaffung und Unterhaltung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für die Volksschulen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1309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Stiftung der "Ferdinand-Struck-Medaillen" für fleißige Schüler der Oberrealschule durch die Nachkommen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</w:t>
      </w:r>
      <w:r>
        <w:rPr>
          <w:rFonts w:ascii="Courier" w:hAnsi="Courier"/>
          <w:vanish/>
          <w:sz w:val="24"/>
        </w:rPr>
        <w:t>&lt;erdinand&gt;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1909 - 1934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1336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Oberrealschule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1919 - 1933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1552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Ankauf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Kühn-Schlawe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durch das Oberlyzeum und Bezahlung aus Stadtmitteln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1965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 Angelegenheiten der Realschulverwaltung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2158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Eingangskatalog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 der Provinzialgewerbeschule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(begonnen 1869)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1869 - 1876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28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28 Kirchen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1269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Protokolle des Kirchspielstandes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Pütte</w:t>
      </w:r>
      <w:r>
        <w:rPr>
          <w:rFonts w:ascii="Courier" w:hAnsi="Courier"/>
          <w:vanish/>
          <w:sz w:val="24"/>
        </w:rPr>
        <w:t>]o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Anschaffung 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[2{</w:t>
      </w:r>
      <w:r>
        <w:rPr>
          <w:rFonts w:ascii="Courier" w:hAnsi="Courier"/>
          <w:sz w:val="24"/>
        </w:rPr>
        <w:t>theologische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Kirchenbibliothek</w:t>
      </w:r>
      <w:r>
        <w:rPr>
          <w:rFonts w:ascii="Courier" w:hAnsi="Courier"/>
          <w:vanish/>
          <w:sz w:val="24"/>
        </w:rPr>
        <w:t>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1772 - 1800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1399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zwischen dem Konsistorium der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Provinz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Pommern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und dem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über Druck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Kirchen</w:t>
      </w:r>
      <w:r>
        <w:rPr>
          <w:rFonts w:ascii="Courier" w:hAnsi="Courier"/>
          <w:vanish/>
          <w:sz w:val="24"/>
        </w:rPr>
        <w:t>&lt;gesangbuch&gt;]s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Hausgesangbuch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Neuvorpommern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Rügen</w:t>
      </w:r>
      <w:r>
        <w:rPr>
          <w:rFonts w:ascii="Courier" w:hAnsi="Courier"/>
          <w:vanish/>
          <w:sz w:val="24"/>
        </w:rPr>
        <w:t>]o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1857 - 1907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29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 Hauptverwaltung Stralsund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29 OB Hauptverwaltung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Geschäftsordnung für den inneren Dienst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Listen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zu </w:t>
      </w:r>
      <w:r>
        <w:rPr>
          <w:rFonts w:ascii="Courier" w:hAnsi="Courier"/>
          <w:sz w:val="24"/>
        </w:rPr>
        <w:t>vernichtende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verschiedener Ratsabteilungen 1939 - 1941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1933 - 1950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Druckaufträge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an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Druckereien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Werbung zum 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und Zeitschriften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Probenummern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Bezug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Zeitungen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die Stadtverwaltung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Anschaffung für die Stadtverwaltung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Druckerzeugnis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219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Bekanntmachungen und Anordnungen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Rundschreiben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Aufgaben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im nationalsozialistischen Staat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Veröffentlichungen über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seine Umgebung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Heimatbücher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heimatkundliche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Schriftenreihe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; Vertragsentwurf mit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Wolfgang Eberhard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Möller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 die Schaffung eines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Drama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Wulflam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Veranstaltung einer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</w:t>
      </w:r>
      <w:r>
        <w:rPr>
          <w:rFonts w:ascii="Courier" w:hAnsi="Courier"/>
          <w:sz w:val="24"/>
        </w:rPr>
        <w:t>he des Deutschen Buches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"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Reichsschrifttumskammer</w:t>
      </w:r>
      <w:r>
        <w:rPr>
          <w:rFonts w:ascii="Courier" w:hAnsi="Courier"/>
          <w:vanish/>
          <w:sz w:val="24"/>
        </w:rPr>
        <w:t>]k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Arbeitsplan für die örtlichen Werbegemeinschaften zur "Woche des Deutschen Buches" vom 25.10.1936 - 01.11.1936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Förderung des Deutschtums im Ausland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Bücherspende für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volksdeutsche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Auslandsbücherei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Lesepatenschaft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im Ausland lebende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Pommern</w:t>
      </w:r>
      <w:r>
        <w:rPr>
          <w:rFonts w:ascii="Courier" w:hAnsi="Courier"/>
          <w:vanish/>
          <w:sz w:val="24"/>
        </w:rPr>
        <w:t>]o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Liste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der zur Verfügung gestellten Zeitungen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</w:t>
      </w:r>
      <w:r>
        <w:rPr>
          <w:rFonts w:ascii="Courier" w:hAnsi="Courier"/>
          <w:sz w:val="24"/>
        </w:rPr>
        <w:t>. 30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Kramerkompanie Stralsund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30 Kramerkompanie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Bestandsverzeichnisse über Akten,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Register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der Kramerkompanie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1724 - 1789; 1857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Klagen der Kramerkompanie gegen fremde Personen wegen unerlaubten Handels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Klage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Kunsthändler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Andreas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Taroni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mit Kupferstichen und Landkarten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1800 - 1825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Handschriften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1870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35</w:t>
      </w:r>
      <w:r>
        <w:rPr>
          <w:rFonts w:ascii="Courier" w:hAnsi="Courier"/>
          <w:position w:val="6"/>
          <w:sz w:val="24"/>
        </w:rPr>
        <w:t>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Albert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Dinnies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Kurze Nachricht von der </w:t>
      </w:r>
      <w:r>
        <w:rPr>
          <w:rFonts w:ascii="Courier" w:hAnsi="Courier"/>
          <w:sz w:val="24"/>
        </w:rPr>
        <w:t xml:space="preserve">Anlegung und dem Fortgange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Buchdruckerei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(Original)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19. Jh.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Fremdenbuch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literarisch-geselligen 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]o}]k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1843 - 1866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Album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literarischen Vereins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]o}]k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Mitglieder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literarisch-geselligen 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seit dessen Stiftung (von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Zober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>)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1835 - 1866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Mitglieder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literarisch-geselligen 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Strals</w:t>
      </w:r>
      <w:r>
        <w:rPr>
          <w:rFonts w:ascii="Courier" w:hAnsi="Courier"/>
          <w:sz w:val="24"/>
        </w:rPr>
        <w:t>und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nach ihren eigenen Aufzeichnungen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1848 - 1866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220; 221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1842 bis 1866 im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literarisch-geselligen 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gehaltenen Vorlesungen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1842 - 1866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sämtlicher Mitglieder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literarisch-geselligen 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2{&lt;Stralsund&gt;}]k</w:t>
      </w:r>
      <w:r>
        <w:rPr>
          <w:rFonts w:ascii="Courier" w:hAnsi="Courier"/>
          <w:sz w:val="24"/>
        </w:rPr>
        <w:t>s mit Statuten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IX 11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Handbuch eines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Geistlichen über kirchliche Angelegenheiten, Bemerkungen zum Taufregister, Auszüge aus Senats- und Hundertmännerprotokollen, C</w:t>
      </w:r>
      <w:r>
        <w:rPr>
          <w:rFonts w:ascii="Courier" w:hAnsi="Courier"/>
          <w:sz w:val="24"/>
        </w:rPr>
        <w:t xml:space="preserve">eremonia, Amtstracht und Betragen der Geistlichen,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Gerechtsame der Stadt in Kirchen- und Schulsachen, Chronikales und vieles andere, zum Beispiel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 in Stralsund</w:t>
      </w:r>
      <w:r>
        <w:rPr>
          <w:rFonts w:ascii="Courier" w:hAnsi="Courier"/>
          <w:vanish/>
          <w:sz w:val="24"/>
        </w:rPr>
        <w:t>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50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Oberbürgermeister, Stellvertreter des Oberbürgermeisters und Sekretär des Rates Stralsund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50 Oberbürgermeister, Stellvertreter des Oberbürgermeisters und Sekretär des Rates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1945 - 1970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Oberbürgermeister, Anordnungen und Verfügungen übergeordneter Dienststelle</w:t>
      </w:r>
      <w:r>
        <w:rPr>
          <w:rFonts w:ascii="Courier" w:hAnsi="Courier"/>
          <w:sz w:val="24"/>
        </w:rPr>
        <w:t>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Oberbürgermeister \ Anordnungen und Verfügungen übergeordneter Dienststellen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Anordnung der Landesregierung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Mecklenburg-Vorpommern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Säuberung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faschistische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und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Anordnung und Verfügungen der Regierung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DDR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der Landesregierung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Mecklenburg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Schwerin</w:t>
      </w:r>
      <w:r>
        <w:rPr>
          <w:rFonts w:ascii="Courier" w:hAnsi="Courier"/>
          <w:vanish/>
          <w:sz w:val="24"/>
        </w:rPr>
        <w:t>]o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Verordnung über die Herstellung und 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Karte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und Plänen in der DDR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</w:t>
      </w:r>
      <w:r>
        <w:rPr>
          <w:rFonts w:ascii="Courier" w:hAnsi="Courier"/>
          <w:sz w:val="24"/>
        </w:rPr>
        <w:t>952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Oberbürgermeister, Berichte des Rates an übergeordnete Dienststellen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Oberbürgermeister \ Berichte des Rates an übergeordnete Dienststellen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Tätigkeitsberichte des Oberbürgermeisters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Leserzahlen und Buchbestand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2{&lt;Stralsund&gt;}]k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Oberbürgermeister, Verschiedene Angelegenheiten des Oberbürgermeisters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Oberbürgermeister \ Verschiedene Angelegenheiten des Oberbürgermeisters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328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50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Angelegenheiten des </w:t>
      </w:r>
      <w:r>
        <w:rPr>
          <w:rFonts w:ascii="Courier" w:hAnsi="Courier"/>
          <w:sz w:val="24"/>
        </w:rPr>
        <w:t>Oberbürgermeisters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Überprüfung der Bestände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2{&lt;Stralsund&gt;}]k</w:t>
      </w:r>
      <w:r>
        <w:rPr>
          <w:rFonts w:ascii="Courier" w:hAnsi="Courier"/>
          <w:sz w:val="24"/>
        </w:rPr>
        <w:t xml:space="preserve"> und anderer, sämtlich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wegen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faschistische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r Tendenz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50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 Angelegenheiten des Oberbürgermeisters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Anweisung zur Überprüfung sämtlicher öffentlicher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private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Sekretär des Rates, Abgeordnetenkabinett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Sekretär des Rates \ Abgeordnetenkabinett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558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93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Sitzungsproto</w:t>
      </w:r>
      <w:r>
        <w:rPr>
          <w:rFonts w:ascii="Courier" w:hAnsi="Courier"/>
          <w:sz w:val="24"/>
        </w:rPr>
        <w:t>kolle des Kultur- und Schulausschusses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Ausleihe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; Unterstützung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Albert 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Kasten</w:t>
      </w:r>
      <w:r>
        <w:rPr>
          <w:rFonts w:ascii="Courier" w:hAnsi="Courier"/>
          <w:vanish/>
          <w:sz w:val="24"/>
        </w:rPr>
        <w:t>}]p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52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Stralsund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52 Örtliche Versorgungswirtschaft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1945 - 1983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Treuhandschaften und die Übernahme von Betrieben in Volkseigentum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Treuhandschaften und die Übernahme von Betrieben in Volkseigentum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457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Treuhandschaft über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Druckerei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Alwin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Voss</w:t>
      </w:r>
      <w:r>
        <w:rPr>
          <w:rFonts w:ascii="Courier" w:hAnsi="Courier"/>
          <w:vanish/>
          <w:sz w:val="24"/>
        </w:rPr>
        <w:t>}]p} 2{&lt;Stralsund&gt;}]k</w:t>
      </w:r>
      <w:r>
        <w:rPr>
          <w:rFonts w:ascii="Courier" w:hAnsi="Courier"/>
          <w:sz w:val="24"/>
        </w:rPr>
        <w:t xml:space="preserve"> Heilgeiststr. 2/3, nach Republikflucht des Inhabers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Gewerbeaufsicht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Gewerbeaufsicht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528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Anträge auf Gewerbegenehmigungen, Buchstabe R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Antrag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Zulassung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Anträge auf Gewerbegenehmigungen, Buchstabe W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Antrag auf 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Kunstverlag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Anträge auf Gewerbegenehmigungen, Buchstabe R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Genehmigungsurkunde ü</w:t>
      </w:r>
      <w:r>
        <w:rPr>
          <w:rFonts w:ascii="Courier" w:hAnsi="Courier"/>
          <w:sz w:val="24"/>
        </w:rPr>
        <w:t xml:space="preserve">ber die Eröffnung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Goethe-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Apollonienmarkt 5, 1951 ; Mitteilung der Landesregierung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Mecklenburg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Ministerium für Volksbildung, Abteilung Volkskultur, über die Durchführung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Buchhandelsgesetz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Bestimmungen über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Vertrieb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Presserzeugnissen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Periodika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; Namentliche Aufstellung der Zeitungs-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Zeitschriftenhändler</w:t>
      </w:r>
      <w:r>
        <w:rPr>
          <w:rFonts w:ascii="Courier" w:hAnsi="Courier"/>
          <w:vanish/>
          <w:sz w:val="24"/>
        </w:rPr>
        <w:t>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Anträge auf Gewerbegenehmigungen, Buchstaben A - K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 xml:space="preserve">u. a.: Genehmigung zur Eröffnung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Goethe-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]s}2{&lt; Stralsund&gt;}]k</w:t>
      </w:r>
      <w:r>
        <w:rPr>
          <w:rFonts w:ascii="Courier" w:hAnsi="Courier"/>
          <w:sz w:val="24"/>
        </w:rPr>
        <w:t xml:space="preserve"> mit dem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Geschäftsführer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Golle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24.04.1950</w:t>
      </w:r>
      <w:r>
        <w:rPr>
          <w:rFonts w:ascii="Courier" w:hAnsi="Courier"/>
          <w:vanish/>
          <w:sz w:val="24"/>
        </w:rPr>
        <w:t>]z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82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Antrag auf Gewerbegenehmigung für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Moll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Krummer Weg 53, zur Weiterführung seiner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Schreibwarenhandlung</w:t>
      </w:r>
      <w:r>
        <w:rPr>
          <w:rFonts w:ascii="Courier" w:hAnsi="Courier"/>
          <w:vanish/>
          <w:sz w:val="24"/>
        </w:rPr>
        <w:t>]s}2{&lt; Stralsund&gt;}]k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Verschiedene Angelegenheiten der Abteilung Örtliche Versorgungswirtschaft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Verschiedene Angelegenheiten der Abteilung Örtliche Versorgungswi</w:t>
      </w:r>
      <w:r>
        <w:rPr>
          <w:rFonts w:ascii="Courier" w:hAnsi="Courier"/>
          <w:sz w:val="24"/>
        </w:rPr>
        <w:t>rtschaft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728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103 f.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 Angelegenheiten der Abteilung Industrie und Wirtschaft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Antrag auf Zuweisung des Ladens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Böttcher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6{&lt;Stralsund&gt;}]p</w:t>
      </w:r>
      <w:r>
        <w:rPr>
          <w:rFonts w:ascii="Courier" w:hAnsi="Courier"/>
          <w:sz w:val="24"/>
        </w:rPr>
        <w:t xml:space="preserve">- Lebensmittel-Großhandlung, Apollonienmarkt 5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54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Stralsund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54 Kultur und Volksbildung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1945 - 1975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Volksbildung, Anordnungen und Verfügungen übergeordneter Dienststellen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Volksbildung \ Anordnungen und Verfügungen üb</w:t>
      </w:r>
      <w:r>
        <w:rPr>
          <w:rFonts w:ascii="Courier" w:hAnsi="Courier"/>
          <w:sz w:val="24"/>
        </w:rPr>
        <w:t>ergeordneter Dienststellen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Anordnungen und Verfügungen der Landesregierung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Mecklenburg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an die Abteilung Kultur und Volksbildung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Richtlinien für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Säuberung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den Wiederaufbau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Anordnungen und Verfügungen übergeordneter Dienststellen an die Schulen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Anweisung zur Entfernung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faschistische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aus den Schulen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Kultur, Anordnungen und Verfügungen übergeordneter Dienststellen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</w:t>
      </w:r>
      <w:r>
        <w:rPr>
          <w:rFonts w:ascii="Courier" w:hAnsi="Courier"/>
          <w:sz w:val="24"/>
        </w:rPr>
        <w:t>7</w:t>
      </w:r>
      <w:r>
        <w:rPr>
          <w:rFonts w:ascii="Courier" w:hAnsi="Courier"/>
          <w:sz w:val="24"/>
        </w:rPr>
        <w:tab/>
        <w:t>Kultur \ Anordnungen und Verfügungen übergeordneter Dienststellen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397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92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Anordnungen und Verfügungen der Landesregierung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Mecklenburg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an das Kulturamt und Berichte des Amtes an die Landesregierung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Verzeichnis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lizensierte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 der </w:t>
      </w:r>
      <w:r>
        <w:rPr>
          <w:rFonts w:ascii="Courier" w:hAnsi="Courier"/>
          <w:vanish/>
          <w:sz w:val="24"/>
        </w:rPr>
        <w:t>o[1{</w:t>
      </w:r>
      <w:r>
        <w:rPr>
          <w:rFonts w:ascii="Courier" w:hAnsi="Courier"/>
          <w:sz w:val="24"/>
        </w:rPr>
        <w:t>sowjetische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Besatzungszone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; Anordnung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Aufhebung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wissenschaftliche, künstlerische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belletristische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SMAD</w:t>
      </w:r>
      <w:r>
        <w:rPr>
          <w:rFonts w:ascii="Courier" w:hAnsi="Courier"/>
          <w:vanish/>
          <w:sz w:val="24"/>
        </w:rPr>
        <w:t>]k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93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Anordnungen und </w:t>
      </w:r>
      <w:r>
        <w:rPr>
          <w:rFonts w:ascii="Courier" w:hAnsi="Courier"/>
          <w:sz w:val="24"/>
        </w:rPr>
        <w:t xml:space="preserve">Verfügungen der Landesregierung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Mecklenburg-Vorpommern</w:t>
      </w:r>
      <w:r>
        <w:rPr>
          <w:rFonts w:ascii="Courier" w:hAnsi="Courier"/>
          <w:vanish/>
          <w:sz w:val="24"/>
        </w:rPr>
        <w:t>]o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Richtlinien über die Zulassung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gewerbliche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93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Anordnungen und Verfügungen der übergeordneter Dienststellen zur Tätigkeit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Richtlinien über die Zulassung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gewerbliche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Buchhandelsgesetz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vom 25.02.1948 ; Befehl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SMAD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Nr. 105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09.06.1948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über die Verbesserung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von </w:t>
      </w:r>
      <w:r>
        <w:rPr>
          <w:rFonts w:ascii="Courier" w:hAnsi="Courier"/>
          <w:vanish/>
          <w:sz w:val="24"/>
        </w:rPr>
        <w:t>1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o[1{</w:t>
      </w:r>
      <w:r>
        <w:rPr>
          <w:rFonts w:ascii="Courier" w:hAnsi="Courier"/>
          <w:sz w:val="24"/>
        </w:rPr>
        <w:t>sowjetische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Besatzungszone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; Anweisung zur Durchführung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Buchausstellung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anläßlich der Volkswahlen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15.10.1950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Richtlinien für die Arbeit der Organisationskomitees zur Durchführung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Buchwerbeaktion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DDR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20.10.1952 - 26.10.1952</w:t>
      </w:r>
      <w:r>
        <w:rPr>
          <w:rFonts w:ascii="Courier" w:hAnsi="Courier"/>
          <w:vanish/>
          <w:sz w:val="24"/>
        </w:rPr>
        <w:t>]z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Kultur, Vorbereitung und Durchführung von Kulturveranstaltungen und politischen Höhepunkten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Kultur \ Vorbereitung und Durchführung von Kulturveranstaltungen und politischen Höhepunkt</w:t>
      </w:r>
      <w:r>
        <w:rPr>
          <w:rFonts w:ascii="Courier" w:hAnsi="Courier"/>
          <w:sz w:val="24"/>
        </w:rPr>
        <w:t>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476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105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Fünf Jahre Aufbau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Vertrieb der Broschüre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106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Vorbereitung und Durchführung der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 des Buches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1955 - 1957</w:t>
      </w:r>
      <w:r>
        <w:rPr>
          <w:rFonts w:ascii="Courier" w:hAnsi="Courier"/>
          <w:vanish/>
          <w:sz w:val="24"/>
        </w:rPr>
        <w:t>]z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1955 - 1957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Kultur, Säuberung der Buchhandlungen und Bibliotheken von faschistischer Literatur und Wiedereröffnung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Kultur \ Säuberung der Buchhandlungen und Bibliotheken von faschistischer Literatur und Wiedereröffnung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533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119 f.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Prüfung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Säuberung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</w:t>
      </w:r>
      <w:r>
        <w:rPr>
          <w:rFonts w:ascii="Courier" w:hAnsi="Courier"/>
          <w:sz w:val="24"/>
        </w:rPr>
        <w:t>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nazistische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und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antidemokratische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Richtlinien für die Säuberung und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Wiederaufbau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Bestimmungen für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Kommission zur Prüfung und Säuberung der Buchbestände von nazistischer und militaristischer Literatur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/ Namentliche Aufstellung der Kommission zur Prüfung und Säuberung der Buchbestände / Bericht über den Stand der Prüfung und Säuberung der Buchbestände, 1946 / Protokolle über die Prüfung und Säuberu</w:t>
      </w:r>
      <w:r>
        <w:rPr>
          <w:rFonts w:ascii="Courier" w:hAnsi="Courier"/>
          <w:sz w:val="24"/>
        </w:rPr>
        <w:t xml:space="preserve">ng der Buchbestände in Büchereien und Buchhandlungen / Verzeichnis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ausgesonderte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Bekanntmachung des Oberbürgermeisters über 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Ablieferungspflicht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gesamten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militaristischen und nationalsozialistischen Schrifttums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(gedruckt)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Säuberung der Leihbüchereien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nazistische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und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antidemokratische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Anträge der Besitzer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Wiedereröffnung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/ Personalfragebö</w:t>
      </w:r>
      <w:r>
        <w:rPr>
          <w:rFonts w:ascii="Courier" w:hAnsi="Courier"/>
          <w:sz w:val="24"/>
        </w:rPr>
        <w:t xml:space="preserve">gen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Büchereibesitzer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bzw. Inhaber / Ergebnisse der Überprüfung der Leihbüchereien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Kommission zur Säuberung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Büchereiwesens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 / Verzeichnisse der in den Leihbüchereien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vorhandenen und in den Folgejahren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 erworbene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Säuberung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nazistische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sowie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antidemokratische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Wiedereröffnung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Bericht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Prüfung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/ Verzeichnis der Buchhandlungen und Leihbüchereien / Registrierung der Leihbüchereien mit Angaben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Buchbestand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... / Anordnung zur Bildung von Arbeitsgemeinschaften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Büchereiangestellten / Protokoll über die Bildung von Arbeitsgemeinschaften der Buchhändler und Büchereiangestellten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am 19. Februar 1949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Überprüfung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sowie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Säuberung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nazistische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militaristis</w:t>
      </w:r>
      <w:r>
        <w:rPr>
          <w:rFonts w:ascii="Courier" w:hAnsi="Courier"/>
          <w:sz w:val="24"/>
        </w:rPr>
        <w:t>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sowie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antidemokratische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Monatliche Überprüfungsberichte mit Titelverzeichnis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ausgesonderte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Prüfung und Säuberung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Leihbücherei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Gerhard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Lübke</w:t>
      </w:r>
      <w:r>
        <w:rPr>
          <w:rFonts w:ascii="Courier" w:hAnsi="Courier"/>
          <w:vanish/>
          <w:sz w:val="24"/>
        </w:rPr>
        <w:t>}]p,</w:t>
      </w:r>
      <w:r>
        <w:rPr>
          <w:rFonts w:ascii="Courier" w:hAnsi="Courier"/>
          <w:sz w:val="24"/>
        </w:rPr>
        <w:t xml:space="preserve"> später: Papier- und Schreibwarenhandlung Lilienthal, Nachfolger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Lisbeth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Schubbert</w:t>
      </w:r>
      <w:r>
        <w:rPr>
          <w:rFonts w:ascii="Courier" w:hAnsi="Courier"/>
          <w:vanish/>
          <w:sz w:val="24"/>
        </w:rPr>
        <w:t>}]p} 2{&lt;Stralsund&gt;}]k</w:t>
      </w:r>
      <w:r>
        <w:rPr>
          <w:rFonts w:ascii="Courier" w:hAnsi="Courier"/>
          <w:sz w:val="24"/>
        </w:rPr>
        <w:t xml:space="preserve">,...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nazistische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sowie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antidemokratische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Wiedereröffnung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Protokolle über die Prüfungen de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Kommission zur Prüfung und Säuberung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Buchbestände</w:t>
      </w:r>
      <w:r>
        <w:rPr>
          <w:rFonts w:ascii="Courier" w:hAnsi="Courier"/>
          <w:vanish/>
          <w:sz w:val="24"/>
        </w:rPr>
        <w:t>]s]k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Wiedereröffnung der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Bucksch</w:t>
      </w:r>
      <w:r>
        <w:rPr>
          <w:rFonts w:ascii="Courier" w:hAnsi="Courier"/>
          <w:vanish/>
          <w:sz w:val="24"/>
        </w:rPr>
        <w:t>}]p} 2{&lt;Stralsund&gt;}]k</w:t>
      </w:r>
      <w:r>
        <w:rPr>
          <w:rFonts w:ascii="Courier" w:hAnsi="Courier"/>
          <w:sz w:val="24"/>
        </w:rPr>
        <w:t xml:space="preserve">, Ossenreyerstr. 14, und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Buchhandlungen mit Leihbücherei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Willi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Kinzel</w:t>
      </w:r>
      <w:r>
        <w:rPr>
          <w:rFonts w:ascii="Courier" w:hAnsi="Courier"/>
          <w:vanish/>
          <w:sz w:val="24"/>
        </w:rPr>
        <w:t>}]p} 2{&lt;Stralsund&gt;}]k</w:t>
      </w:r>
      <w:r>
        <w:rPr>
          <w:rFonts w:ascii="Courier" w:hAnsi="Courier"/>
          <w:sz w:val="24"/>
        </w:rPr>
        <w:t xml:space="preserve"> , Apollonienmark 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Anträge der Besitzer auf Wiedereröffnung / Registrierung der Buchhandlungen / Verzeichnisse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 den Büchereien vorhandenen bzw. neu erworbe</w:t>
      </w:r>
      <w:r>
        <w:rPr>
          <w:rFonts w:ascii="Courier" w:hAnsi="Courier"/>
          <w:sz w:val="24"/>
        </w:rPr>
        <w:t>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Wiedereröffnung der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Bahnhofsbuchhandlung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Leon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Sauniers</w:t>
      </w:r>
      <w:r>
        <w:rPr>
          <w:rFonts w:ascii="Courier" w:hAnsi="Courier"/>
          <w:vanish/>
          <w:sz w:val="24"/>
        </w:rPr>
        <w:t>}]p} 2{&lt;Stralsund&gt;}]k</w:t>
      </w:r>
      <w:r>
        <w:rPr>
          <w:rFonts w:ascii="Courier" w:hAnsi="Courier"/>
          <w:sz w:val="24"/>
        </w:rPr>
        <w:t>, Hauptbahnhof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Antrag auf Wiedereröffnung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Konzessionserteilung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Personalangaben zum Inhaber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Übernahme der Buchhandlung von der Deutschen Post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 Mai 1949</w:t>
      </w:r>
      <w:r>
        <w:rPr>
          <w:rFonts w:ascii="Courier" w:hAnsi="Courier"/>
          <w:vanish/>
          <w:sz w:val="24"/>
        </w:rPr>
        <w:t>]z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Wiedereröffnung und Tätigkeit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Leihbücherei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 xml:space="preserve">Inhaber </w:t>
      </w:r>
      <w:r>
        <w:rPr>
          <w:rFonts w:ascii="Courier" w:hAnsi="Courier"/>
          <w:vanish/>
          <w:sz w:val="24"/>
        </w:rPr>
        <w:t>&lt;Leihbücherei&gt;}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Helmut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</w:t>
      </w:r>
      <w:r>
        <w:rPr>
          <w:rFonts w:ascii="Courier" w:hAnsi="Courier"/>
          <w:sz w:val="24"/>
        </w:rPr>
        <w:t>öttcher</w:t>
      </w:r>
      <w:r>
        <w:rPr>
          <w:rFonts w:ascii="Courier" w:hAnsi="Courier"/>
          <w:vanish/>
          <w:sz w:val="24"/>
        </w:rPr>
        <w:t>}]p} 2{&lt;Stralsund&gt;}]k</w:t>
      </w:r>
      <w:r>
        <w:rPr>
          <w:rFonts w:ascii="Courier" w:hAnsi="Courier"/>
          <w:sz w:val="24"/>
        </w:rPr>
        <w:t>, Frankenstraße 51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 zur Weiterführung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Registrierung der Leihbücherei / Personalangaben zum Inhaber / Säuberung der Bücherei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nazistische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sowie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antidemokratische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se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Prüfung und Säuberung der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Willi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Kinzel</w:t>
      </w:r>
      <w:r>
        <w:rPr>
          <w:rFonts w:ascii="Courier" w:hAnsi="Courier"/>
          <w:vanish/>
          <w:sz w:val="24"/>
        </w:rPr>
        <w:t>}]p} 2{&lt;Stralsund&gt;}]k</w:t>
      </w:r>
      <w:r>
        <w:rPr>
          <w:rFonts w:ascii="Courier" w:hAnsi="Courier"/>
          <w:sz w:val="24"/>
        </w:rPr>
        <w:t xml:space="preserve">, Apollonienmark 1,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nazistische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sowie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antidem</w:t>
      </w:r>
      <w:r>
        <w:rPr>
          <w:rFonts w:ascii="Courier" w:hAnsi="Courier"/>
          <w:sz w:val="24"/>
        </w:rPr>
        <w:t>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Wiedereröffnung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Personalangaben zum Besitzer / Protokolle und Berichte über die Prüfungen der Bücherei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Kommission zur Prüfung und Säuberung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Buchbestände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 zur Weiterführung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Verzeichnisse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ausgesonderte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Vierteljahresstatistiken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1947 bis 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mit Angaben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Büchereibesitzer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zum Personal und zu den Buchbeständen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Kontrolle der im Kaufhaus AW</w:t>
      </w:r>
      <w:r>
        <w:rPr>
          <w:rFonts w:ascii="Courier" w:hAnsi="Courier"/>
          <w:sz w:val="24"/>
        </w:rPr>
        <w:t xml:space="preserve">AG (Allgemeine Warenhandelsgesellschaft Aktiengesellschaft, jetzt: Kaufhaus "Konsument"), Ossenreyerstraße,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zum Verkauf angebotene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Verzeichnisse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zur Genehmigung eingereichte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Buchtitel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1945 - 1949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Kontrolle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Buchbestände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Ewald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Boy</w:t>
      </w:r>
      <w:r>
        <w:rPr>
          <w:rFonts w:ascii="Courier" w:hAnsi="Courier"/>
          <w:vanish/>
          <w:sz w:val="24"/>
        </w:rPr>
        <w:t>}]p} 2{&lt;Stralsund&gt;}]k</w:t>
      </w:r>
      <w:r>
        <w:rPr>
          <w:rFonts w:ascii="Courier" w:hAnsi="Courier"/>
          <w:sz w:val="24"/>
        </w:rPr>
        <w:t>, Tribseer Damm 66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Verzeichnisse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überprüfte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s[2{&lt;überprüfte&gt;}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  <w:r>
        <w:rPr>
          <w:rFonts w:ascii="Courier" w:hAnsi="Courier"/>
          <w:sz w:val="24"/>
        </w:rPr>
        <w:t>22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Eröffnung und Tätigkeit einer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Bruno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Ruge</w:t>
      </w:r>
      <w:r>
        <w:rPr>
          <w:rFonts w:ascii="Courier" w:hAnsi="Courier"/>
          <w:vanish/>
          <w:sz w:val="24"/>
        </w:rPr>
        <w:t>}]p} 2{&lt;Stralsund&gt;}]k</w:t>
      </w:r>
      <w:r>
        <w:rPr>
          <w:rFonts w:ascii="Courier" w:hAnsi="Courier"/>
          <w:sz w:val="24"/>
        </w:rPr>
        <w:t>, Frankendamm 12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Antrag auf Eröffnung einer Leihbücherei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Konzessionserteilung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Personalangaben zum Inhaber / Prüfung der Bücherei und Säuberung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nazistische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sowie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antidemokratische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Bücherverzeichnisse</w:t>
      </w:r>
      <w:r>
        <w:rPr>
          <w:rFonts w:ascii="Courier" w:hAnsi="Courier"/>
          <w:vanish/>
          <w:sz w:val="24"/>
        </w:rPr>
        <w:t>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Zurücknahme der Genehmigung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Emil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Dau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Neuer Markt (jetzt: Leninplatz) zur Führung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Buchverkaufsstelle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Eingezogene Genehmigungsurkunde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; 1953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Wiedereröffnung der Archivbibliothek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}2{&lt; Stralsund&gt;}]k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Antrag auf Genehmigung zur Wiedereröffnung der Archivbibliothek / Säuberung der Bibliotheken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nazistische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und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antidemokratische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Neu- bzw. Wiedereröffnung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Tätigkeit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sowie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Namentli</w:t>
      </w:r>
      <w:r>
        <w:rPr>
          <w:rFonts w:ascii="Courier" w:hAnsi="Courier"/>
          <w:sz w:val="24"/>
        </w:rPr>
        <w:t xml:space="preserve">che Aufstellung der vom Naziregime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Autoren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Entziehung der Gewerbegenehmigung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einige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buchhändlerische Unternehmen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Wiedereröffnung und Tätigkeit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Zeitschriftenvertrieb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Verzeichnis der Wiedereröffneten Buchhandlungen,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September 1946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Statistische Erfassung aller Buchhandlungen, Büchereien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Bericht über den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Stral</w:t>
      </w:r>
      <w:r>
        <w:rPr>
          <w:rFonts w:ascii="Courier" w:hAnsi="Courier"/>
          <w:sz w:val="24"/>
        </w:rPr>
        <w:t>sund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Richtlinien für die Neuzulassung, Führung und Übernahme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buchhändlerische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Betriebe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(Druckschrift)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Wiedereröffnung und Tätigkeit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}2{&lt; Stralsund&gt;}]k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Protokolle und Berichte über die Prüfungen der Bücherei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Kommission zur Prüfung und Säuberung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faschistische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und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antidemokratische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}]s]k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Wiedereröffnung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</w:t>
      </w:r>
      <w:r>
        <w:rPr>
          <w:rFonts w:ascii="Courier" w:hAnsi="Courier"/>
          <w:sz w:val="24"/>
        </w:rPr>
        <w:t>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Anträge der Geschäftsinhaber auf Wiedereröffnung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/ Personalangaben der Antragsteller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/ Protokolle über die Prüfungen der Büchereien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Kommission zur Prüfung und Säuberung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faschistische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und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antidemokratische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}]s]k</w:t>
      </w:r>
      <w:r>
        <w:rPr>
          <w:rFonts w:ascii="Courier" w:hAnsi="Courier"/>
          <w:sz w:val="24"/>
        </w:rPr>
        <w:t xml:space="preserve"> / Zur Genehmigung vorgelegte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Bücherlisten</w:t>
      </w:r>
      <w:r>
        <w:rPr>
          <w:rFonts w:ascii="Courier" w:hAnsi="Courier"/>
          <w:vanish/>
          <w:sz w:val="24"/>
        </w:rPr>
        <w:t>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; 1946 - 1950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Betriebsbüchereien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</w:t>
      </w:r>
      <w:r>
        <w:rPr>
          <w:rFonts w:ascii="Courier" w:hAnsi="Courier"/>
          <w:sz w:val="24"/>
        </w:rPr>
        <w:t>d deren Tätigkeit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Kontrolle und Säuberung}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Buchbestände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faschistische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und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antidemokratische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Statistische Erhebungen über Betriebsbüchereien für die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1948 bis 1952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mit Angaben zu den Buchbeständen...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Wiederaufnahme der Arbeit im Archiv und in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Archivbibliothek</w:t>
      </w:r>
      <w:r>
        <w:rPr>
          <w:rFonts w:ascii="Courier" w:hAnsi="Courier"/>
          <w:vanish/>
          <w:sz w:val="24"/>
        </w:rPr>
        <w:t>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Antrag auf Zurückgabe der durch die Sowjetische Kommandantur beschlagnahmten "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Jg.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 bis 1945</w:t>
      </w:r>
      <w:r>
        <w:rPr>
          <w:rFonts w:ascii="Courier" w:hAnsi="Courier"/>
          <w:vanish/>
          <w:sz w:val="24"/>
        </w:rPr>
        <w:t>]z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1945 - 1951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Durchführung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bei Druckerzeugnissen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Befehl Nr. 19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SMAD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2. August 1945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über die Zensur von Druckerzeugnissen / Aufhebung der Zensur für künstlerische, wissenschaftliche und belletristische Literatur durch die SMAD und Übergabe an das Ministerium für Volksbildung ab 15. März 1947 / Bildung einer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Zensurkommission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/ namentliche Aufstellung der Mitglieder der Zensurkommission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555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Geplante Gründung einer Ortsgruppe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Börsenvereins der deutschen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]s&lt;-Ortsgruppe&gt;}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]o}]k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Benennung eines Obmanns für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Kreis Stralsund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 ; 1952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Bildern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Anträge auf Genehmigung des Vertriebs von Zeitschriften und Bildern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/ Namentliche Aufstellung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Zeitungs- und Zeitschriftenhändler</w:t>
      </w:r>
      <w:r>
        <w:rPr>
          <w:rFonts w:ascii="Courier" w:hAnsi="Courier"/>
          <w:vanish/>
          <w:sz w:val="24"/>
        </w:rPr>
        <w:t>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</w:t>
      </w:r>
      <w:r>
        <w:rPr>
          <w:rFonts w:ascii="Courier" w:hAnsi="Courier"/>
          <w:sz w:val="24"/>
        </w:rPr>
        <w:t>48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Angelegenheiten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}2{&lt; Stralsund&gt;}]k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Kurzberichte über die Prüfungen der Stadtbücherei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Kommission zur Prüfung und Säuberung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faschistische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und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antidemokratische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}]s]k</w:t>
      </w:r>
      <w:r>
        <w:rPr>
          <w:rFonts w:ascii="Courier" w:hAnsi="Courier"/>
          <w:sz w:val="24"/>
        </w:rPr>
        <w:t xml:space="preserve"> / Verzeichnisse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Buchneuerwerbungen</w:t>
      </w:r>
      <w:r>
        <w:rPr>
          <w:rFonts w:ascii="Courier" w:hAnsi="Courier"/>
          <w:vanish/>
          <w:sz w:val="24"/>
        </w:rPr>
        <w:t>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Angelegenheiten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Maßnahmeplan des Ministeriums für Kultur für die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</w:t>
      </w:r>
      <w:r>
        <w:rPr>
          <w:rFonts w:ascii="Courier" w:hAnsi="Courier"/>
          <w:sz w:val="24"/>
        </w:rPr>
        <w:t xml:space="preserve"> des Buches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Bericht über die Durchführung der "Woche des Buches"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Information über die Gründung eines Jugendklubs der Stadtbücherei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Goethebuchhandlung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2{&lt;Stralsund&gt;}]k</w:t>
      </w:r>
      <w:r>
        <w:rPr>
          <w:rFonts w:ascii="Courier" w:hAnsi="Courier"/>
          <w:sz w:val="24"/>
        </w:rPr>
        <w:t xml:space="preserve">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13. November 1963</w:t>
      </w:r>
      <w:r>
        <w:rPr>
          <w:rFonts w:ascii="Courier" w:hAnsi="Courier"/>
          <w:vanish/>
          <w:sz w:val="24"/>
        </w:rPr>
        <w:t>]z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1960 - 1964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Kultur, Tätigkeit der Stralsunder Schriftsteller, bildenden Künstler und Kunsthandwerker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Kultur \ Tätigkeit der Stralsunder Schriftsteller, bildenden Künstler und Kunsthandwerker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589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135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Registrierung und Tätigkeit der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Schrifts</w:t>
      </w:r>
      <w:r>
        <w:rPr>
          <w:rFonts w:ascii="Courier" w:hAnsi="Courier"/>
          <w:sz w:val="24"/>
        </w:rPr>
        <w:t>teller</w:t>
      </w:r>
      <w:r>
        <w:rPr>
          <w:rFonts w:ascii="Courier" w:hAnsi="Courier"/>
          <w:vanish/>
          <w:sz w:val="24"/>
        </w:rPr>
        <w:t>}]s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Verzeichnis der in Stralsund lebenden Schriftsteller ; Personalangaben zu Schriftstellern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Lektorengutachten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eingereichte Beiträge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137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Einstufung der freischaffenden Künstler,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des künstlerischen Personals des Theaters in eine höhere Lebensmittelkartengruppe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Listenmäßige Erfassung der betroffenen Personen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1946 - 1952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Kultur, Statistische Erhebungen über nachgeordnete Einrichtungen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Kultur \ Statistische Erheb</w:t>
      </w:r>
      <w:r>
        <w:rPr>
          <w:rFonts w:ascii="Courier" w:hAnsi="Courier"/>
          <w:sz w:val="24"/>
        </w:rPr>
        <w:t>ungen über nachgeordnete Einrichtungen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617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144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Statistische Erfassung aller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Zeitschriftenvertrieb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Fragebögen zu den beschäftigten Personen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Kultur, Förderung der Intelligenz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Kultur \ Förderung der Intelligenz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623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145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Namentliche Aufstellung der Angehörigen der Intelligenz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Kultur, Verschiedene Angelegenheiten der Abteilung Kultur und der nachgeordneten E</w:t>
      </w:r>
      <w:r>
        <w:rPr>
          <w:rFonts w:ascii="Courier" w:hAnsi="Courier"/>
          <w:sz w:val="24"/>
        </w:rPr>
        <w:t>inrichtungen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Kultur \ Verschiedene Angelegenheiten der Abteilung Kultur und der nachgeordneten Einrichtungen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638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150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 Angelegenheiten des Bereiches Kultur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Geschäftsgrundsätze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646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153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 Angelegenheiten des Referates Kunst und kulturelle Massenarbeit und der nachgeordneten Einrichtungen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Entwicklungsbericht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Goethe-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2{&lt;Stralsund&gt;}]k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Richtlinien zur Verbesserung der Arbeit d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gewerbliche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649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154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 Angelegenheiten der Abteilung Kultur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Namentliche Aufstellung der Kommissionsmitglieder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Säuberung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; Namentliches Verzeichnis der um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Stralsund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wirkenden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1954 - 1958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157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 Angelegenheiten der Abteilung Kultur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Richtlinien für die Durchführung der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 des Buches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 1963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1961 - 1963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660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158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</w:t>
      </w:r>
      <w:r>
        <w:rPr>
          <w:rFonts w:ascii="Courier" w:hAnsi="Courier"/>
          <w:sz w:val="24"/>
        </w:rPr>
        <w:t>hiedene Angelegenheiten der Abteilung Kultur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Richtlinien des Ministeriums für Kultur für die Durchführung der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 des Buches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 1964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1964 - 1965</w:t>
      </w: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66CB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6CB7"/>
    <w:rsid w:val="00E6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D6A67-5328-4FEA-8AEE-C338A567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462</TotalTime>
  <Pages>2</Pages>
  <Words>5808</Words>
  <Characters>36597</Characters>
  <Application>Microsoft Office Word</Application>
  <DocSecurity>4</DocSecurity>
  <Lines>304</Lines>
  <Paragraphs>84</Paragraphs>
  <ScaleCrop>false</ScaleCrop>
  <Company>Deutsche Nationalbibliothek</Company>
  <LinksUpToDate>false</LinksUpToDate>
  <CharactersWithSpaces>42321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Stralsund</dc:title>
  <dc:subject/>
  <dc:creator>Fischer</dc:creator>
  <cp:keywords>DFG-Quellrepertorium Stadtarchiv Stralsund</cp:keywords>
  <dc:description>erh. in Lpz. am 08.07.1994, bearb. am 14.07.1994</dc:description>
  <cp:lastModifiedBy>Wendler, André</cp:lastModifiedBy>
  <cp:revision>2</cp:revision>
  <cp:lastPrinted>8909-06-25T01:07:42Z</cp:lastPrinted>
  <dcterms:created xsi:type="dcterms:W3CDTF">2021-02-26T09:30:00Z</dcterms:created>
  <dcterms:modified xsi:type="dcterms:W3CDTF">2021-02-26T09:30:00Z</dcterms:modified>
</cp:coreProperties>
</file>