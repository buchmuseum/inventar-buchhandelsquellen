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Freyburg/Unstrut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7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06632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Freyburg/Unstrut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034464 / 27451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</w:t>
      </w:r>
      <w:r>
        <w:rPr>
          <w:rFonts w:ascii="CoArier" w:hAnsi="CoArier"/>
          <w:sz w:val="24"/>
          <w:szCs w:val="24"/>
        </w:rPr>
        <w:t xml:space="preserve"> nur nach Voranmeldung und mit Genehmigung.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Freyburg/Unstrut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Freyburg/Unstrut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Freyburg/Unstrut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Magdeburg eingesehen. Die Akten befinden sich in der Kirchengemeinde.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1. Kirchengemeinde und Kirchspiel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R 180/3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1800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180/3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Kampagne gegen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Sup</w:t>
      </w:r>
      <w:r>
        <w:rPr>
          <w:rFonts w:ascii="CoArier" w:hAnsi="CoArier"/>
          <w:vanish/>
          <w:sz w:val="24"/>
          <w:szCs w:val="24"/>
        </w:rPr>
        <w:t>&lt;erintendent&gt;]s}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Vosberg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Ephoralbibliothek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</w:t>
      </w:r>
      <w:r>
        <w:rPr>
          <w:rFonts w:ascii="CoArier" w:hAnsi="CoArier"/>
          <w:sz w:val="24"/>
          <w:szCs w:val="24"/>
        </w:rPr>
        <w:t>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30. Gottesdienste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R 302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3020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302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Lesegottesdienste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1955 - 1959 ; 1980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35. Gemeindearbeit, Gemeindepflege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R 3511/1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3511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3511/1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der Stadt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Freyburg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Bibelkasse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1842 - 1858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R 3511/2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3511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3511/2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Freyburg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1846 - 1910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R 3511/3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3511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3511/3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1956 - 1970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R 3512/3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3512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3512/3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Schriftentisch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1974 - 1978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R 3512/4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3512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3512/4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Ev.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E.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Holtermann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Magdeburg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1978 - 1991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R 3530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3530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3530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Frohe Botschaft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Die Kirche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)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1956 - 1979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46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Finanzverwaltung \ 46. Schenkungen, Stiftungen, Legate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R 46/4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R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4600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Freyburg/Unstrut R 46/4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29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Wallenburg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isches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Bücherlegat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479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1869</w:t>
      </w:r>
    </w:p>
    <w:p w:rsidR="00000000" w:rsidRDefault="00C479E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79E6"/>
    <w:rsid w:val="00C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54FE4-89FE-4873-89B3-CB8A701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270</Words>
  <Characters>1704</Characters>
  <Application>Microsoft Office Word</Application>
  <DocSecurity>4</DocSecurity>
  <Lines>14</Lines>
  <Paragraphs>3</Paragraphs>
  <ScaleCrop>false</ScaleCrop>
  <Company>Deutsche Nationalbibliothek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Freyburg/Unstrut</dc:title>
  <dc:subject>Ludwig</dc:subject>
  <dc:creator>Fischer</dc:creator>
  <cp:keywords>DFG-Quellenrepertorium Kirchgemeinde Freyburg/Unstrut</cp:keywords>
  <dc:description>Zentralarchiv Magdeburg</dc:description>
  <cp:lastModifiedBy>Wendler, André</cp:lastModifiedBy>
  <cp:revision>2</cp:revision>
  <dcterms:created xsi:type="dcterms:W3CDTF">2021-02-26T09:09:00Z</dcterms:created>
  <dcterms:modified xsi:type="dcterms:W3CDTF">2021-02-26T09:09:00Z</dcterms:modified>
</cp:coreProperties>
</file>