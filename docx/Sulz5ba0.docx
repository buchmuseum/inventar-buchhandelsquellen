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Sulzbach-Rosenberg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Sulzbach-Rosenberg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Spitalgasse 21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92237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Sulzbach-Rosenberg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Tel.:(09661)510-155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Benutzung nur nach vorheriger telefonischer Absprache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Antwort auf schriftl. Umfrage vom 12.5.93, Re</w:t>
      </w:r>
      <w:r>
        <w:rPr>
          <w:rFonts w:ascii="Courier" w:hAnsi="Courier"/>
          <w:sz w:val="24"/>
        </w:rPr>
        <w:t>pertorium in Karteikartenform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Akten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Sulzbach-Rosenberg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492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Bewilligung von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als Preise für die Volksschulen</w:t>
      </w:r>
      <w:r>
        <w:rPr>
          <w:rFonts w:ascii="Courier" w:hAnsi="Courier"/>
          <w:vanish/>
          <w:sz w:val="24"/>
        </w:rPr>
        <w:t>}]s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1809 - 1810 ; 1838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5/89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 für die Volksschulen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Stadt durch einen ungenannten Stifter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Bl.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109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Verehelichungsgesuch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Emanuel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Seefried</w:t>
      </w:r>
      <w:r>
        <w:rPr>
          <w:rFonts w:ascii="Courier" w:hAnsi="Courier"/>
          <w:vanish/>
          <w:sz w:val="24"/>
        </w:rPr>
        <w:t>}]p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1292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Beleidigung des Magistrats durch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Freie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1291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Schenkung von 109 Bänden der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Seidel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Buchhandlung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durch den Besitzer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Pustet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an die Stadt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Stadt-Bibliothek</w:t>
      </w:r>
      <w:r>
        <w:rPr>
          <w:rFonts w:ascii="Courier" w:hAnsi="Courier"/>
          <w:vanish/>
          <w:sz w:val="24"/>
        </w:rPr>
        <w:t>}]s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1112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Jugendliche Arbeiter bei der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J. B.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Seidel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'schen Druckerei</w:t>
      </w:r>
      <w:r>
        <w:rPr>
          <w:rFonts w:ascii="Courier" w:hAnsi="Courier"/>
          <w:vanish/>
          <w:sz w:val="24"/>
        </w:rPr>
        <w:t>]k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1892 - 1912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1179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Hyronimus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Rohbock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Langensalza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(Sachsen), der bei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Seidel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beschäftigt ist, um Aufnahme bzw. Erlangung des Indigenats und Erlangung der Heiratslizenz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1818 - </w:t>
      </w:r>
      <w:r>
        <w:rPr>
          <w:rFonts w:ascii="Courier" w:hAnsi="Courier"/>
          <w:sz w:val="24"/>
        </w:rPr>
        <w:t>1821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1293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Sulzbacher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1842 - 1847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2732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Liste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1919 - 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2735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Anbringung eines Schaukastens für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SS-Zeitung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schwarze Korps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am Gendarmeriegebäude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1290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Übergang der von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Seidel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Buchdruckerei und Buchhandlung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Pustet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]o}]p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1860 - 1861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2494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</w:p>
    <w:p w:rsidR="00000000" w:rsidRDefault="004A65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1933 - 1942</w:t>
      </w:r>
    </w:p>
    <w:p w:rsidR="00000000" w:rsidRDefault="004A6548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6548"/>
    <w:rsid w:val="004A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B6D41-D9BE-4DE6-86F0-68B51902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25</TotalTime>
  <Pages>2</Pages>
  <Words>240</Words>
  <Characters>1519</Characters>
  <Application>Microsoft Office Word</Application>
  <DocSecurity>4</DocSecurity>
  <Lines>12</Lines>
  <Paragraphs>3</Paragraphs>
  <ScaleCrop>false</ScaleCrop>
  <Company>Deutsche Nationalbibliothek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Sulzbach-Rosenberg</dc:title>
  <dc:subject>Grünert</dc:subject>
  <dc:creator>Fischer</dc:creator>
  <cp:keywords>DFG-Quellenrepertorium Stadtarchiv Sulzbach-Rosenberg</cp:keywords>
  <cp:lastModifiedBy>Wendler, André</cp:lastModifiedBy>
  <cp:revision>2</cp:revision>
  <cp:lastPrinted>8909-06-25T01:07:42Z</cp:lastPrinted>
  <dcterms:created xsi:type="dcterms:W3CDTF">2021-02-26T09:30:00Z</dcterms:created>
  <dcterms:modified xsi:type="dcterms:W3CDTF">2021-02-26T09:30:00Z</dcterms:modified>
</cp:coreProperties>
</file>