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Frohndorf im Kirchspiel Sömmerda, St. Bonifatius III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Marktplatz 6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99610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Sömmerda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03634 / 223</w:t>
      </w:r>
      <w:r>
        <w:rPr>
          <w:rFonts w:ascii="CoArier" w:hAnsi="CoArier"/>
          <w:sz w:val="24"/>
          <w:szCs w:val="24"/>
        </w:rPr>
        <w:t>81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Genehmigung.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Frohndorf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Frohndorf, Kirchenkreis Beichlingen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Frohndorf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I: Pfarre und Kirche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011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Frohndorf I. 11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Acte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wesen betr.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52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052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Frohndorf I. 52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Acta die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Pr</w:t>
      </w:r>
      <w:r>
        <w:rPr>
          <w:rFonts w:ascii="CoArier" w:hAnsi="CoArier"/>
          <w:sz w:val="24"/>
          <w:szCs w:val="24"/>
        </w:rPr>
        <w:t>euß.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Hauptbibelgesellschaft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und die </w:t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Heldrunger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  <w:r>
        <w:rPr>
          <w:rFonts w:ascii="CoArier" w:hAnsi="CoArier"/>
          <w:sz w:val="24"/>
          <w:szCs w:val="24"/>
        </w:rPr>
        <w:t xml:space="preserve"> betr.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II.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II: Schule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9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009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Frohndorf II. 9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Acta den Religionsunterricht in den Volksschulen und die dazugehörigen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 w:rsidR="00000000" w:rsidRDefault="000B16A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</w:t>
      </w:r>
    </w:p>
    <w:p w:rsidR="00000000" w:rsidRDefault="000B16A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16AD"/>
    <w:rsid w:val="000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A0DAD-3F4E-45F2-9E4A-08B1FA46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127</Words>
  <Characters>801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Frohndorf</dc:title>
  <dc:subject>Ludwig</dc:subject>
  <dc:creator>Fischer</dc:creator>
  <cp:keywords>DFG-Quellenrepertorium Kirchgemeinde Frohndorf</cp:keywords>
  <dc:description>Zentralarchiv Magdeburg</dc:description>
  <cp:lastModifiedBy>Wendler, André</cp:lastModifiedBy>
  <cp:revision>2</cp:revision>
  <dcterms:created xsi:type="dcterms:W3CDTF">2021-02-26T09:09:00Z</dcterms:created>
  <dcterms:modified xsi:type="dcterms:W3CDTF">2021-02-26T09:09:00Z</dcterms:modified>
</cp:coreProperties>
</file>