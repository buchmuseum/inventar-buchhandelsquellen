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Eggenfelden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Eggenfelden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Stadtplatz 10/2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84307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Eggenfelden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Tel.:(08721)8255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Bayerische Archivinventare, H. 31, bearb. v. Josef Haushofer, Freiburg i. Br. 1971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</w:t>
      </w:r>
      <w:r>
        <w:rPr>
          <w:rFonts w:ascii="Courier" w:hAnsi="Courier"/>
          <w:sz w:val="24"/>
        </w:rPr>
        <w:t>pertorienband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Schulwesen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Schulwesen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311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Schulinspektion in Eggenfelden,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Unterhalt und Beheizung der Schulen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1876 - 1893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H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Heimatakten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Repertorienband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Pfeiffer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Parapluimacher,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Prien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(LK Rosenheim)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465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Eggenfelden</w:t>
      </w:r>
      <w:r>
        <w:rPr>
          <w:rFonts w:ascii="Courier" w:hAnsi="Courier"/>
          <w:vanish/>
          <w:sz w:val="24"/>
        </w:rPr>
        <w:t>]o}]p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753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Mühldorf am Inn</w:t>
      </w:r>
      <w:r>
        <w:rPr>
          <w:rFonts w:ascii="Courier" w:hAnsi="Courier"/>
          <w:vanish/>
          <w:sz w:val="24"/>
        </w:rPr>
        <w:t>]o}]p</w:t>
      </w:r>
    </w:p>
    <w:p w:rsidR="00000000" w:rsidRDefault="004123F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4123F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3FD"/>
    <w:rsid w:val="0041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F7840-C401-41EF-A81B-FDE40D5F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99</Words>
  <Characters>628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Eggenfelden</dc:title>
  <dc:subject>Grünert</dc:subject>
  <dc:creator>Fischer</dc:creator>
  <cp:keywords>DFG-Quellenrepertorium Stadtarchiv Eggenfelden</cp:keywords>
  <cp:lastModifiedBy>Wendler, André</cp:lastModifiedBy>
  <cp:revision>2</cp:revision>
  <cp:lastPrinted>8909-06-25T01:07:42Z</cp:lastPrinted>
  <dcterms:created xsi:type="dcterms:W3CDTF">2021-02-26T09:06:00Z</dcterms:created>
  <dcterms:modified xsi:type="dcterms:W3CDTF">2021-02-26T09:06:00Z</dcterms:modified>
</cp:coreProperties>
</file>