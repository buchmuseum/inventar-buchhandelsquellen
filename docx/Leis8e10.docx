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Archiv der Ev.-Luth. Kirchgemeinde Leisnig, Stadtkirche zu St. Matthäi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Kirchplatz 4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04703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Leisnig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nach Voranm</w:t>
      </w:r>
      <w:r>
        <w:rPr>
          <w:rFonts w:ascii="CoArier" w:hAnsi="CoArier"/>
          <w:sz w:val="24"/>
          <w:szCs w:val="24"/>
        </w:rPr>
        <w:t>eldung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Ev.-Luth. Kirchgemeinde zu Leisnig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Ev.-Luth. Kirchgemeinde zu Leisnig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  <w:t>Evangelisch-Lutherische Kirchgemeinde zu Leisnig (Kirchenbezirk Leisnig)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Repertorium, 1 Bd.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Fach 1, Stoß 1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Leisnig, Fach 1, Stoß 1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Jahresberichte der </w:t>
      </w:r>
      <w:r>
        <w:rPr>
          <w:rFonts w:ascii="CoArier" w:hAnsi="CoArier"/>
          <w:vanish/>
          <w:sz w:val="24"/>
          <w:szCs w:val="24"/>
        </w:rPr>
        <w:t>k[s[2{o[</w:t>
      </w:r>
      <w:r>
        <w:rPr>
          <w:rFonts w:ascii="CoArier" w:hAnsi="CoArier"/>
          <w:sz w:val="24"/>
          <w:szCs w:val="24"/>
        </w:rPr>
        <w:t>Sächsisch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n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Hauptbibelgesellschaft</w:t>
      </w:r>
      <w:r>
        <w:rPr>
          <w:rFonts w:ascii="CoArier" w:hAnsi="CoArier"/>
          <w:vanish/>
          <w:sz w:val="24"/>
          <w:szCs w:val="24"/>
        </w:rPr>
        <w:t>}]s]k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1815 - 1873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45</w:t>
      </w:r>
      <w:r>
        <w:rPr>
          <w:rFonts w:ascii="CoArier" w:hAnsi="CoArier"/>
          <w:sz w:val="24"/>
          <w:szCs w:val="24"/>
        </w:rPr>
        <w:tab/>
        <w:t>mit Lücken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Fach 31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Ev.-Luth. Kirchgemeinde zu Leisnig, Fach 31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Vermischtes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u. a. Die kirchl. </w:t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Bibel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 Verteilung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betr.</w:t>
      </w:r>
    </w:p>
    <w:p w:rsidR="00000000" w:rsidRDefault="00E9198C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1862</w:t>
      </w:r>
    </w:p>
    <w:p w:rsidR="00000000" w:rsidRDefault="00E9198C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9198C"/>
    <w:rsid w:val="00E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902F4-A5AF-4BEA-B2E8-26303F8F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87</Words>
  <Characters>551</Characters>
  <Application>Microsoft Office Word</Application>
  <DocSecurity>4</DocSecurity>
  <Lines>4</Lines>
  <Paragraphs>1</Paragraphs>
  <ScaleCrop>false</ScaleCrop>
  <Company>Deutsche Nationalbibliothek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Kirchgemeindearchiv Leisnig</dc:title>
  <dc:subject>Dr. Monden</dc:subject>
  <dc:creator>Fischer</dc:creator>
  <cp:keywords>DFG-Quellenrepertorium Kirchgemeindearchiv Leisnig</cp:keywords>
  <dc:description/>
  <cp:lastModifiedBy>Wendler, André</cp:lastModifiedBy>
  <cp:revision>2</cp:revision>
  <dcterms:created xsi:type="dcterms:W3CDTF">2021-02-26T09:17:00Z</dcterms:created>
  <dcterms:modified xsi:type="dcterms:W3CDTF">2021-02-26T09:17:00Z</dcterms:modified>
</cp:coreProperties>
</file>