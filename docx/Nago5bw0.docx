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Nagold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Badgasse 3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72202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Nagold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Tel.:(07452)681-282 Fax:(07452)681-122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8 -16 Uhr, Fr 8 - 12 Uhr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A 50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A 50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unverzeichnet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6160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6161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Einze</w:t>
      </w:r>
      <w:r>
        <w:rPr>
          <w:rFonts w:ascii="Courier" w:hAnsi="Courier"/>
          <w:sz w:val="24"/>
        </w:rPr>
        <w:t xml:space="preserve">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Festschrift zum 100jährigen Jubiläum der Lokalzeitung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1926 - 1951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6162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Zusammenarbeit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6163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Beanstandungen</w:t>
      </w:r>
    </w:p>
    <w:p w:rsidR="00000000" w:rsidRDefault="00343DB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in der Hauptsache: Rundschreiben aus den Jahren 1933 - 1949</w:t>
      </w:r>
    </w:p>
    <w:p w:rsidR="00000000" w:rsidRDefault="00343DB6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3DB6"/>
    <w:rsid w:val="003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65AB9-5D74-4F8A-99EA-7FD5B9CB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81</Words>
  <Characters>517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Nagold</dc:title>
  <dc:subject>Grünert</dc:subject>
  <dc:creator>Fischer</dc:creator>
  <cp:keywords>DFG-Quellenrepertorium Stadtarchiv Nagold</cp:keywords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