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Volkartshain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Am Kirschgarten 3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63688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Gedern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</w:t>
      </w:r>
      <w:r>
        <w:rPr>
          <w:rFonts w:ascii="CoArier" w:hAnsi="CoArier"/>
          <w:sz w:val="24"/>
          <w:szCs w:val="24"/>
        </w:rPr>
        <w:t>enehmigung im Pfarramt Gedern.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Volkartshain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Volkartshain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Volkartshain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 Ober-Seemen (siehe Gedern).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RA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7. Abteilung C "RA" Pfarramtliche Akten ca. 1800 - 1850 \ IV. Cultus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79/2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079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Volkartshain C 79/2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16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Katechismus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Gebrauch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Katechismen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, auch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</w:t>
      </w:r>
      <w:r>
        <w:rPr>
          <w:rFonts w:ascii="CoArier" w:hAnsi="CoArier"/>
          <w:vanish/>
          <w:sz w:val="24"/>
          <w:szCs w:val="24"/>
        </w:rPr>
        <w:t>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. -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Schenkung von Bibeln und anderen geistlichen 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durch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Rudolf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Graf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Stolberg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>, 1853.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1833 - 1855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RA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7. Abteilung C "RA" Pfarramtliche Akten ca. 1800 - 1850 \ XII. Antiqua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87/3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087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Volkartshain C 87/3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24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Dekanatsbibliothek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Katalog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1855. - Nachtrag dazu, 1865.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1840 - 1865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RB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7. Abteilung C "RB" Pfarramtliche Akten ca. 1850 - 1950 \ III. Kultus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139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139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Volkartshain C 139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35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Christliche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versch. Werbungen und eine Werbekarte für eine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Bibelausstellung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Frankfurt a. M.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; 1939 ; 1945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RB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7. Abteilung C "RB" Pfarramtliche Akten ca. 1850 - 1950 \ VI. Geschäftsführung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166/2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166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Volkartshain C 166/2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45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Inventarien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Verzeichnis der Bücher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Pfarrbibliothek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. - Schreiben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 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Diehl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zur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Samm</w:t>
      </w:r>
      <w:r>
        <w:rPr>
          <w:rFonts w:ascii="CoArier" w:hAnsi="CoArier"/>
          <w:sz w:val="24"/>
          <w:szCs w:val="24"/>
        </w:rPr>
        <w:t>lung von hessischen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n in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 des Ev. Predigerseminars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Notizen welche ausgeliefert wurden - auch Liste aus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Ober-Seemen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.</w:t>
      </w:r>
    </w:p>
    <w:p w:rsidR="00000000" w:rsidRDefault="00090E6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1845 - 1931</w:t>
      </w:r>
    </w:p>
    <w:p w:rsidR="00000000" w:rsidRDefault="00090E6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0E69"/>
    <w:rsid w:val="0009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3CF46-3BDD-42F6-9B04-72B2F3AA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252</Words>
  <Characters>1591</Characters>
  <Application>Microsoft Office Word</Application>
  <DocSecurity>4</DocSecurity>
  <Lines>13</Lines>
  <Paragraphs>3</Paragraphs>
  <ScaleCrop>false</ScaleCrop>
  <Company>Deutsche Nationalbibliothek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Volkartshain</dc:title>
  <dc:subject>Ludwig</dc:subject>
  <dc:creator>Fischer</dc:creator>
  <cp:keywords>DFG-Quellenrepertorium Pfarrarchiv Volkartshain</cp:keywords>
  <dc:description>aus Zentralarchiv Darmstadt</dc:description>
  <cp:lastModifiedBy>Wendler, André</cp:lastModifiedBy>
  <cp:revision>2</cp:revision>
  <dcterms:created xsi:type="dcterms:W3CDTF">2021-02-26T09:32:00Z</dcterms:created>
  <dcterms:modified xsi:type="dcterms:W3CDTF">2021-02-26T09:32:00Z</dcterms:modified>
</cp:coreProperties>
</file>