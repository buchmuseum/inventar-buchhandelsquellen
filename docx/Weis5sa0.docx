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Weißenfels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Weißenfels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Große Burgstr. 22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06667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Weißenfels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Rechercheergebnisse wurden vom Archiv übermittelt (1993).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AI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Weißenfels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aus der Zeit bis 1823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- 1823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2824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Gotth. Traugott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Nixdorf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gesuchte Einzeichnung zur Veranstaltung einer neuen Auflage von dem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Gesang-Buch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AII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Weißenfels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aus der Zeit von 1823 - 1945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1823 - 1945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2745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Vereinigung zu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}]s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2938 - 2939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Kell</w:t>
      </w:r>
      <w:r>
        <w:rPr>
          <w:rFonts w:ascii="Courier" w:hAnsi="Courier"/>
          <w:vanish/>
          <w:sz w:val="24"/>
        </w:rPr>
        <w:t>}6{&lt; Weißenfels&gt;}]p}2{&lt; Weißenfels&gt;}]k</w:t>
      </w:r>
      <w:r>
        <w:rPr>
          <w:rFonts w:ascii="Courier" w:hAnsi="Courier"/>
          <w:sz w:val="24"/>
        </w:rPr>
        <w:t>, Saalstr.3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1882; 1888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3645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Central-Kranken- und Begräbniskasse des Unterstützungsvereins der</w:t>
      </w:r>
      <w:r>
        <w:rPr>
          <w:rFonts w:ascii="Courier" w:hAnsi="Courier"/>
          <w:sz w:val="24"/>
        </w:rPr>
        <w:t xml:space="preserve">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3646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Kranken- und Begräbniskasse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Thüringischen Buchdruckerverein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Kranken- und Begräbniskasse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Gewerkvereins der deutschen Lithographen,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Steindrucker, Coloristen</w:t>
      </w:r>
      <w:r>
        <w:rPr>
          <w:rFonts w:ascii="Courier" w:hAnsi="Courier"/>
          <w:vanish/>
          <w:sz w:val="24"/>
        </w:rPr>
        <w:t>]k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3741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Überweisung und Unterhaltung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&lt;, Beschaffung&gt;]s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3744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Vorschriften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Einreic</w:t>
      </w:r>
      <w:r>
        <w:rPr>
          <w:rFonts w:ascii="Courier" w:hAnsi="Courier"/>
          <w:sz w:val="24"/>
        </w:rPr>
        <w:t>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1907 - 1938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3751 - 3752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Werken,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pp. seitens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4061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Unterstützungsverein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]s]k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1891 - 1908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Buchdrucker-Genossenschaft</w:t>
      </w:r>
      <w:r>
        <w:rPr>
          <w:rFonts w:ascii="Courier" w:hAnsi="Courier"/>
          <w:vanish/>
          <w:sz w:val="24"/>
        </w:rPr>
        <w:t>]k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1885 - 1914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4126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pp.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Zeitungswesen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Zeitungswesen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4029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Beabsich</w:t>
      </w:r>
      <w:r>
        <w:rPr>
          <w:rFonts w:ascii="Courier" w:hAnsi="Courier"/>
          <w:sz w:val="24"/>
        </w:rPr>
        <w:t xml:space="preserve">tigte Einführung eines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Weißenfels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Vereine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Vereine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6307 - 6320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Literarischer Verein "Literaria“</w:t>
      </w:r>
      <w:r>
        <w:rPr>
          <w:rFonts w:ascii="Courier" w:hAnsi="Courier"/>
          <w:vanish/>
          <w:sz w:val="24"/>
        </w:rPr>
        <w:t>]k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1838 - 1938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14 Bde.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6349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zur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gute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volkstümliche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]k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AIII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Weißenfels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aus der Zeit nach 1945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Akten sind nur bis ca. 1952 aufgearbeitet.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Ausmerzung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Bezug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westdeutsche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</w:t>
      </w:r>
      <w:r>
        <w:rPr>
          <w:rFonts w:ascii="Courier" w:hAnsi="Courier"/>
          <w:sz w:val="24"/>
        </w:rPr>
        <w:t>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Überprüfung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Betriebsbücherei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945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(mit Personalien)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Ausmerzung von Büchern</w:t>
      </w:r>
      <w:r>
        <w:rPr>
          <w:rFonts w:ascii="Courier" w:hAnsi="Courier"/>
          <w:vanish/>
          <w:sz w:val="24"/>
        </w:rPr>
        <w:t>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946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Bestände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Bestände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948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Überprüfungen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1046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Sicherstellung von Kunst- und Kulturgut, Bes.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Einrichtung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Musterbücherei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1047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 und abgelieferte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Noten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1049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Buchspenden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1051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Städtischen Bücherei</w:t>
      </w:r>
      <w:r>
        <w:rPr>
          <w:rFonts w:ascii="Courier" w:hAnsi="Courier"/>
          <w:vanish/>
          <w:sz w:val="24"/>
        </w:rPr>
        <w:t>}&lt; 2{Weißenfels&gt;}]k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1932 - 1949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Büchererwerb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Kauf und Spenden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1053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der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eingestellte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Bestandsübersichten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1054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Einkaufshaus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Quittung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empfangene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1066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Sportbuchkatalog</w:t>
      </w:r>
      <w:r>
        <w:rPr>
          <w:rFonts w:ascii="Courier" w:hAnsi="Courier"/>
          <w:vanish/>
          <w:sz w:val="24"/>
        </w:rPr>
        <w:t>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1069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zum Zwecke der </w:t>
      </w:r>
      <w:r>
        <w:rPr>
          <w:rFonts w:ascii="Courier" w:hAnsi="Courier"/>
          <w:vanish/>
          <w:sz w:val="24"/>
        </w:rPr>
        <w:t>s[&lt;Bücherei, &gt;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]s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35E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5E3E"/>
    <w:rsid w:val="00A3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6A6D3-C1CE-4EFB-AA19-BDA8C066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64</TotalTime>
  <Pages>2</Pages>
  <Words>502</Words>
  <Characters>3167</Characters>
  <Application>Microsoft Office Word</Application>
  <DocSecurity>4</DocSecurity>
  <Lines>26</Lines>
  <Paragraphs>7</Paragraphs>
  <ScaleCrop>false</ScaleCrop>
  <Company>Deutsche Nationalbibliothek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Weißenfels</dc:title>
  <dc:subject/>
  <dc:creator>Fischer</dc:creator>
  <cp:keywords>DFG-Quellrepertorium Weißenfels</cp:keywords>
  <dc:description>erh. in Lpz. am 21.07.93, bearb. am 26.07.93</dc:description>
  <cp:lastModifiedBy>Wendler, André</cp:lastModifiedBy>
  <cp:revision>2</cp:revision>
  <cp:lastPrinted>8909-06-25T01:07:42Z</cp:lastPrinted>
  <dcterms:created xsi:type="dcterms:W3CDTF">2021-02-26T09:33:00Z</dcterms:created>
  <dcterms:modified xsi:type="dcterms:W3CDTF">2021-02-26T09:33:00Z</dcterms:modified>
</cp:coreProperties>
</file>