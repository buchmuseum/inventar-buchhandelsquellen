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Weingarten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Schützenstr. 3/I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88250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Weingarten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Tel.:(0751)405-127 Fax:(0751)405-110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604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Lithograph. 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einer Leihbibliothek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und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Anzeigenblätter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1862 - 1890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1832 - 1890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6160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Anzeigers von Weingarten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Örtliche Berichterstattung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Inanspruchnahme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-Einrichtungsgegenständen,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1935 - 1945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6161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Oberschwäbischer Anzeiger</w:t>
      </w:r>
      <w:r>
        <w:rPr>
          <w:rFonts w:ascii="Courier" w:hAnsi="Courier"/>
          <w:vanish/>
          <w:sz w:val="24"/>
        </w:rPr>
        <w:t>]t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Jubiläumsausgaben zum 125jährigen Jubiläum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zum 150jährigen Jubiläum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]z]t</w:t>
      </w:r>
    </w:p>
    <w:p w:rsidR="00000000" w:rsidRDefault="005A4E1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1928 - 1953</w:t>
      </w:r>
    </w:p>
    <w:p w:rsidR="00000000" w:rsidRDefault="005A4E10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4E10"/>
    <w:rsid w:val="005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F50C6-8C86-4FC3-9B49-8E73A957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136</Words>
  <Characters>862</Characters>
  <Application>Microsoft Office Word</Application>
  <DocSecurity>4</DocSecurity>
  <Lines>7</Lines>
  <Paragraphs>1</Paragraphs>
  <ScaleCrop>false</ScaleCrop>
  <Company>Deutsche Nationalbibliothek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Weingarten</dc:title>
  <dc:subject>Grünert</dc:subject>
  <dc:creator>Fischer</dc:creator>
  <cp:keywords>DFG-Quellenrepertorium Stadtarchiv Weingarten</cp:keywords>
  <cp:lastModifiedBy>Wendler, André</cp:lastModifiedBy>
  <cp:revision>2</cp:revision>
  <cp:lastPrinted>8909-06-25T01:07:42Z</cp:lastPrinted>
  <dcterms:created xsi:type="dcterms:W3CDTF">2021-02-26T09:33:00Z</dcterms:created>
  <dcterms:modified xsi:type="dcterms:W3CDTF">2021-02-26T09:33:00Z</dcterms:modified>
</cp:coreProperties>
</file>