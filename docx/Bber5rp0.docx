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Bad Bergzabern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Bad Bergzabern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Im Schloß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76887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Bad Bergzabern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Tel.:(06343)701-43 Fax:(06343)701-98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Do 8 - 12 Uhr u. 14 - 18 Uhr, Mi u. Fr nach Vereinbarung (Hr. Übel)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A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II.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II. Polizei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0</w:t>
      </w:r>
      <w:r>
        <w:rPr>
          <w:rFonts w:ascii="Courier" w:hAnsi="Courier"/>
          <w:sz w:val="24"/>
        </w:rPr>
        <w:tab/>
        <w:t>Nr. 33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3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Verbote,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Beschlagnahme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>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1832 - 1922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Presseangelegenheiten mit NS-Dienststellen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1934 - 1945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1832 - 1945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ABü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III.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Schulwesen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14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4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Volksschule</w:t>
      </w:r>
      <w:r>
        <w:rPr>
          <w:rFonts w:ascii="Courier" w:hAnsi="Courier"/>
          <w:vanish/>
          <w:sz w:val="24"/>
        </w:rPr>
        <w:t>} o[2{&lt;Bad Bergzabern&gt;}]o]k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Visitationen an den Volksschulen (1853-1902); Inventare der Volksschule, Einrichtungsgegenstände,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Unterrichtshilfsmittel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(1835-1913); Volksschullokalitäten, Neuaufbau nach dem Schloßbrand </w:t>
      </w:r>
      <w:r>
        <w:rPr>
          <w:rFonts w:ascii="Courier" w:hAnsi="Courier"/>
          <w:sz w:val="24"/>
        </w:rPr>
        <w:t>(1821-1911)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1821 - 1965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ABü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VIII.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VIII. Verkehrswesen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117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Rep. S. 12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Werbung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für den Fremdenverkehr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1871 - 1948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Kurort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Bergzabern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, Errichtung von Kuranlagen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1890 - 1943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); Zuschüsse des Reiches zur Verbesserung der Kuranlagen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1924 - 1935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 xml:space="preserve">); </w:t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Bergzaberner Kur- und Fremdenblatt</w:t>
      </w:r>
      <w:r>
        <w:rPr>
          <w:rFonts w:ascii="Courier" w:hAnsi="Courier"/>
          <w:vanish/>
          <w:sz w:val="24"/>
        </w:rPr>
        <w:t>]t</w:t>
      </w:r>
      <w:r>
        <w:rPr>
          <w:rFonts w:ascii="Courier" w:hAnsi="Courier"/>
          <w:sz w:val="24"/>
        </w:rPr>
        <w:t xml:space="preserve"> (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1912 - 1914</w:t>
      </w:r>
      <w:r>
        <w:rPr>
          <w:rFonts w:ascii="Courier" w:hAnsi="Courier"/>
          <w:vanish/>
          <w:sz w:val="24"/>
        </w:rPr>
        <w:t>]z</w:t>
      </w:r>
      <w:r>
        <w:rPr>
          <w:rFonts w:ascii="Courier" w:hAnsi="Courier"/>
          <w:sz w:val="24"/>
        </w:rPr>
        <w:t>)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1871 - 1948</w:t>
      </w:r>
    </w:p>
    <w:p w:rsidR="00000000" w:rsidRDefault="005359DA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</w:r>
      <w:r>
        <w:rPr>
          <w:rFonts w:ascii="Courier" w:hAnsi="Courier"/>
          <w:sz w:val="24"/>
        </w:rPr>
        <w:tab/>
        <w:t>1 ABü</w:t>
      </w:r>
    </w:p>
    <w:p w:rsidR="00000000" w:rsidRDefault="005359DA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59DA"/>
    <w:rsid w:val="0053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2D6D7-0116-4EEF-8AA4-0C0D4FE4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15</TotalTime>
  <Pages>2</Pages>
  <Words>156</Words>
  <Characters>988</Characters>
  <Application>Microsoft Office Word</Application>
  <DocSecurity>4</DocSecurity>
  <Lines>8</Lines>
  <Paragraphs>2</Paragraphs>
  <ScaleCrop>false</ScaleCrop>
  <Company>Deutsche Nationalbibliothek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Bad-Bergzabern</dc:title>
  <dc:subject>Grünert</dc:subject>
  <dc:creator>Fischer</dc:creator>
  <cp:keywords>DFG-Quellenrepertorium Stadtarchiv Bad-Bergzabern</cp:keywords>
  <cp:lastModifiedBy>Wendler, André</cp:lastModifiedBy>
  <cp:revision>2</cp:revision>
  <cp:lastPrinted>8909-06-25T01:07:42Z</cp:lastPrinted>
  <dcterms:created xsi:type="dcterms:W3CDTF">2021-02-26T09:00:00Z</dcterms:created>
  <dcterms:modified xsi:type="dcterms:W3CDTF">2021-02-26T09:00:00Z</dcterms:modified>
</cp:coreProperties>
</file>