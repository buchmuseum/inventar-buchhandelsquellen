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Buchholz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Buchholzer Str. 22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32469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Petershagen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05765 / 203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</w:t>
      </w:r>
      <w:r>
        <w:rPr>
          <w:rFonts w:ascii="CoArier" w:hAnsi="CoArier"/>
          <w:sz w:val="24"/>
          <w:szCs w:val="24"/>
        </w:rPr>
        <w:t xml:space="preserve"> Voranmeldung und mit Genehmigung.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Buchholz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Buchholz, Kirchenkreis Minden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Buchholz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E.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E. Gottesdienst und Seelsorge. Kirchliche Gemeinde- und Wohlfahrtspflege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Buchholz, E. 10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513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1888 - 1908</w:t>
      </w:r>
    </w:p>
    <w:p w:rsidR="00000000" w:rsidRDefault="008513F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13F0"/>
    <w:rsid w:val="0085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6F327-6E1B-4F68-A940-ADF8FDE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78</Words>
  <Characters>492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Buchholz</dc:title>
  <dc:subject>Ludwig</dc:subject>
  <dc:creator>Fischer</dc:creator>
  <cp:keywords>DFG-Quellenrepertorium Pfarrarchiv Buchholz</cp:keywords>
  <dc:description>aufgenommen im Zentralarchiv Bielefeld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