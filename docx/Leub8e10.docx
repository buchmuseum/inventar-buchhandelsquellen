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Leubingen im Kirchspiel Weißensee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Burgstr. 6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99631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Weißensee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036374 / 20291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</w:t>
      </w:r>
      <w:r>
        <w:rPr>
          <w:rFonts w:ascii="CoArier" w:hAnsi="CoArier"/>
          <w:sz w:val="24"/>
          <w:szCs w:val="24"/>
        </w:rPr>
        <w:t>g erfolgt nur nach Voranmeldung und mit Genehmigung.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Leubingen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Leubingen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Leubingen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4. Dienst der Wortverkündigung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80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080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Leubingen 80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05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5. Gemeindearbeit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93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093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Leubingen 93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Belege für den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Leseverein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100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100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Leubingen 100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Evangelischer Bund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102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102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Leubingen 102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Missionsschriften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103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103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Leubingen 103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Rechnungen des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Leseverein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s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1885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104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104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Leubingen 104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Rechnungen des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Leseverein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s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1898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105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105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Leubingen 105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Rechnungen des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Leseverein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s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1887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106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106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Leubingen 106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Rechnungen de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Leseverein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s</w:t>
      </w:r>
    </w:p>
    <w:p w:rsidR="00000000" w:rsidRDefault="00F06B7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1890</w:t>
      </w:r>
    </w:p>
    <w:p w:rsidR="00000000" w:rsidRDefault="00F06B79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06B79"/>
    <w:rsid w:val="00F0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B621E7-E620-4CC9-9CBC-33CBDB24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161</Words>
  <Characters>1021</Characters>
  <Application>Microsoft Office Word</Application>
  <DocSecurity>4</DocSecurity>
  <Lines>8</Lines>
  <Paragraphs>2</Paragraphs>
  <ScaleCrop>false</ScaleCrop>
  <Company>Deutsche Nationalbibliothek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Kirchengemeinde Leubingen</dc:title>
  <dc:subject>Ludwig</dc:subject>
  <dc:creator>Fischer</dc:creator>
  <cp:keywords>DFG-Quellenrepertorium Kirchengemeinde Leubingen</cp:keywords>
  <dc:description>Zentralarchiv Magdeburg</dc:description>
  <cp:lastModifiedBy>Wendler, André</cp:lastModifiedBy>
  <cp:revision>2</cp:revision>
  <dcterms:created xsi:type="dcterms:W3CDTF">2021-02-26T09:17:00Z</dcterms:created>
  <dcterms:modified xsi:type="dcterms:W3CDTF">2021-02-26T09:17:00Z</dcterms:modified>
</cp:coreProperties>
</file>