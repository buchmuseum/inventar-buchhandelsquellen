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des Bistums Augsburg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03</w:t>
      </w:r>
      <w:r>
        <w:rPr>
          <w:rFonts w:ascii="CoArier" w:hAnsi="CoArier"/>
          <w:sz w:val="24"/>
          <w:szCs w:val="24"/>
        </w:rPr>
        <w:tab/>
        <w:t>ABA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Hafnerberg 2/II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86152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Augsburg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Tel.: 0821/3166-410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Öffnungszeiten: Mo</w:t>
      </w:r>
      <w:r>
        <w:rPr>
          <w:rFonts w:ascii="CoArier" w:hAnsi="CoArier"/>
          <w:sz w:val="24"/>
          <w:szCs w:val="24"/>
        </w:rPr>
        <w:t xml:space="preserve"> - Mi 8.30 - 12 Uhr u. 13.30 - 16.30 Uhr, Do 8.30 - 12 Uhr u. 13.30 - 18.00 Uhr, Fr 8.30 - 12 Uhr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Das Archiv verwahrt u.a. auch die Nachlässe von Rudolf Schwertschlager (Chefredakteur der Kirchenzeitung bis 1942) und von Peter Dörfler (schwäbischer Volksdichter - Teilnachlaß). Antwort auf schriftliche Umfrage v. 17.3.1994 und Besuch am 7.2.1997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BO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Bischöfliches Ordinariat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Bischöfliches Ordinariat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- 1945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BO 837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Bücherverbot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Enthält u.a.: Anfragen um Befreiung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1825 - 18</w:t>
      </w:r>
      <w:r>
        <w:rPr>
          <w:rFonts w:ascii="CoArier" w:hAnsi="CoArier"/>
          <w:sz w:val="24"/>
          <w:szCs w:val="24"/>
        </w:rPr>
        <w:t>57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BO 5889 - BO 5890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Bücherverbot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Gesuche um Befreiung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1913 - 1942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BO 5935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Dankschreiben für empfangene Bücher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1910 - 1931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BO 7851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Dispensationen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(ev. auch vom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Bücherverbot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1917 - 1936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BO 4362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Dispensen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vom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Bücherverbot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BO 5476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Lizenzen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(auch zum Lesen von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verbotene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1867 - 1868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BO 5452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Lizenzen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(auch zum Lesen von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verbotene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BO 6306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Preßverein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Bayern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1901 - 1941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BO 360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Bücherzensur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BO 5939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Caritasverband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Tätigkeit als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Kirchenzeitung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1925 - 1940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GV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Generalvikariat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Generalvikariat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Es handelt sich hier um vorläufige Signaturen, die endgültige Verzeichnung steht noch aus.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El - 86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Lernmittel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Schulbibeln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konfessionelle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für verschiedene Schultypen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- 89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Lernmittel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konfessionelle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für verschiedene Schultypen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- 101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Lernmittel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konfessionelle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für verschiedene Schultypen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- 125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Lernmittel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konfessionelle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für verschiedene Schultypen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- 129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Lernmittel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konfessionelle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für verschiedene Schultypen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- 130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Lernmittel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konfessionelle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für verschiedene Schultypen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- 147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Lernmittel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konfessionelle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für verschiedene Schultypen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- 149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Lehr- und Lernmittel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konfessionelle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für verschiedene Schultypen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- 126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Einführung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Einheitskatechismus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1898 - 1953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El - 131 - El - 141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v.a.: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Einführung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Einheitskatechismus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</w:t>
      </w:r>
      <w:r>
        <w:rPr>
          <w:rFonts w:ascii="CoArier" w:hAnsi="CoArier"/>
          <w:sz w:val="24"/>
          <w:szCs w:val="24"/>
        </w:rPr>
        <w:t>898 - 1953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GV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Generalvikariat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Generalvikariat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GV 1615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Antikirchliche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1917 - 1955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1621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Deutsche Tagespost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Würzburg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1959 - 1978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1616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Provinzpresse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(div. Zeitungen)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1894 - 1956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1511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Presseverbote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1935 - 1941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1510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Schrifttum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im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3. Reich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1937 - 1951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1622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Rheinischer Merkur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1958 - 1979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1623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Sozialpolitischer Pressedienst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</w:t>
      </w:r>
      <w:r>
        <w:rPr>
          <w:rFonts w:ascii="CoArier" w:hAnsi="CoArier"/>
          <w:sz w:val="24"/>
          <w:szCs w:val="24"/>
        </w:rPr>
        <w:t>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1533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Standespresse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1922 - 1956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1618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Pressedienste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1905 - 1954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1553 - GV 1555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Ulrichsverlagsgesellschaft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1951 - 1981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604 - GV 605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Schmutz- und Schundliteratur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1484 - GV 1490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1909 - 1987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1613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1909 - 1987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266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Statistische Jahrbücher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1890 - 1956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288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Edition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Verteilung von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Das Bistum Augsburg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1612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Buchhandlung der Jugend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1610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1903 - 1956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1629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Bücherangebote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1918 - 1955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437 - GV 438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CIC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Corpus Iuris Canonici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1904 - 1985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190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CIC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Corpus Iuris Canonici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1904 - 1985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1557 - GV 1559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Laudate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1859 - 1955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Laudate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1859 - 1955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1020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Liturgische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1927 - 1954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 xml:space="preserve">GV 1565 </w:t>
      </w:r>
      <w:r>
        <w:rPr>
          <w:rFonts w:ascii="CoArier" w:hAnsi="CoArier"/>
          <w:sz w:val="24"/>
          <w:szCs w:val="24"/>
        </w:rPr>
        <w:t>- GV 1566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Direktorium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1899 - 1969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449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Direktorium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1899 - 1969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981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Einheitsgesangbuch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Gotteslob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1897 - 1983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1560 - GV 1564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Einheitsgesangbuch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Gotteslob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1897 - 1983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1467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Einheitsgesangbuch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Gotteslob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1897 - 1983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1620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Elternweckruf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1957 - 1965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858 - GV 859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"</w:t>
      </w:r>
      <w:r>
        <w:rPr>
          <w:rFonts w:ascii="CoArier" w:hAnsi="CoArier"/>
          <w:vanish/>
          <w:sz w:val="24"/>
          <w:szCs w:val="24"/>
        </w:rPr>
        <w:t>t[1{</w:t>
      </w:r>
      <w:r>
        <w:rPr>
          <w:rFonts w:ascii="CoArier" w:hAnsi="CoArier"/>
          <w:sz w:val="24"/>
          <w:szCs w:val="24"/>
        </w:rPr>
        <w:t>Extrablatt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 (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CAJ-Zeitschrift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1957 - 1979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1530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Gottesdienstanzeiger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1948 - 1957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1021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Graduale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Missale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Rituale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1921 - 1956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184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Anträge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für die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Druckerlaubnis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1570 - GV 1604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Anträge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für die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Druckerlaubnis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1023 - GV 1024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t[1{</w:t>
      </w:r>
      <w:r>
        <w:rPr>
          <w:rFonts w:ascii="CoArier" w:hAnsi="CoArier"/>
          <w:sz w:val="24"/>
          <w:szCs w:val="24"/>
        </w:rPr>
        <w:t>Proprium Augustanum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Kirchlicher Kalender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1953 - 1961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1022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Korrespondenz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mit dem </w:t>
      </w:r>
      <w:r>
        <w:rPr>
          <w:rFonts w:ascii="CoArier" w:hAnsi="CoArier"/>
          <w:vanish/>
          <w:sz w:val="24"/>
          <w:szCs w:val="24"/>
        </w:rPr>
        <w:t>2{k[</w:t>
      </w:r>
      <w:r>
        <w:rPr>
          <w:rFonts w:ascii="CoArier" w:hAnsi="CoArier"/>
          <w:sz w:val="24"/>
          <w:szCs w:val="24"/>
        </w:rPr>
        <w:t>Pustet-Verlag</w:t>
      </w:r>
      <w:r>
        <w:rPr>
          <w:rFonts w:ascii="CoArier" w:hAnsi="CoArier"/>
          <w:vanish/>
          <w:sz w:val="24"/>
          <w:szCs w:val="24"/>
        </w:rPr>
        <w:t>]k}]s</w:t>
      </w:r>
      <w:r>
        <w:rPr>
          <w:rFonts w:ascii="CoArier" w:hAnsi="CoArier"/>
          <w:sz w:val="24"/>
          <w:szCs w:val="24"/>
        </w:rPr>
        <w:t xml:space="preserve"> u.a.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1914 - 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1025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Korrespondenz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mit dem </w:t>
      </w:r>
      <w:r>
        <w:rPr>
          <w:rFonts w:ascii="CoArier" w:hAnsi="CoArier"/>
          <w:vanish/>
          <w:sz w:val="24"/>
          <w:szCs w:val="24"/>
        </w:rPr>
        <w:t>2{k[</w:t>
      </w:r>
      <w:r>
        <w:rPr>
          <w:rFonts w:ascii="CoArier" w:hAnsi="CoArier"/>
          <w:sz w:val="24"/>
          <w:szCs w:val="24"/>
        </w:rPr>
        <w:t>Pustet-Verlag</w:t>
      </w:r>
      <w:r>
        <w:rPr>
          <w:rFonts w:ascii="CoArier" w:hAnsi="CoArier"/>
          <w:vanish/>
          <w:sz w:val="24"/>
          <w:szCs w:val="24"/>
        </w:rPr>
        <w:t>]k}]s</w:t>
      </w:r>
      <w:r>
        <w:rPr>
          <w:rFonts w:ascii="CoArier" w:hAnsi="CoArier"/>
          <w:sz w:val="24"/>
          <w:szCs w:val="24"/>
        </w:rPr>
        <w:t xml:space="preserve"> u.a</w:t>
      </w:r>
      <w:r>
        <w:rPr>
          <w:rFonts w:ascii="CoArier" w:hAnsi="CoArier"/>
          <w:sz w:val="24"/>
          <w:szCs w:val="24"/>
        </w:rPr>
        <w:t>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1914 - 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982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Deutsches Meßbuch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1973 - 1979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988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Deutsches Meßbuch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1973 - 1979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1534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Verbot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2{t[2{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Monika</w:t>
      </w:r>
      <w:r>
        <w:rPr>
          <w:rFonts w:ascii="CoArier" w:hAnsi="CoArier"/>
          <w:vanish/>
          <w:sz w:val="24"/>
          <w:szCs w:val="24"/>
        </w:rPr>
        <w:t>}]t}]s</w:t>
      </w:r>
      <w:r>
        <w:rPr>
          <w:rFonts w:ascii="CoArier" w:hAnsi="CoArier"/>
          <w:sz w:val="24"/>
          <w:szCs w:val="24"/>
        </w:rPr>
        <w:t>"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1525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Gründung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Pastoralblatt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1387 - GV 1389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Pfarrbüchereien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1934 - 1979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120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Pfarrbücherverzeichnis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Matrikeln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1912 - 1951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290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Edition der Pfründestatistik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Hopp</w:t>
      </w:r>
      <w:r>
        <w:rPr>
          <w:rFonts w:ascii="CoArier" w:hAnsi="CoArier"/>
          <w:vanish/>
          <w:sz w:val="24"/>
          <w:szCs w:val="24"/>
        </w:rPr>
        <w:t>]p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1891 - 1938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1027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Neuherausgabe der </w:t>
      </w:r>
      <w:r>
        <w:rPr>
          <w:rFonts w:ascii="CoArier" w:hAnsi="CoArier"/>
          <w:sz w:val="24"/>
          <w:szCs w:val="24"/>
        </w:rPr>
        <w:t>Präfationen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1960 - 1962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1629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Bücherangebote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Rezensionen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1918 - 1955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1491 - GV 1493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Schematismus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1899 - 1982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1672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St. Michaelsbund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als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kath. Büchereiträger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1950 - 1977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1381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Bücherverbot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Index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Anträge zur Dispens vom kirchlichen Bücherverbot; Schreiben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römischen Glaubenskongregation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Mandat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römischen Indexkongregation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vom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26.03.1825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und Schreiben der Index</w:t>
      </w:r>
      <w:r>
        <w:rPr>
          <w:rFonts w:ascii="CoArier" w:hAnsi="CoArier"/>
          <w:sz w:val="24"/>
          <w:szCs w:val="24"/>
        </w:rPr>
        <w:t xml:space="preserve">kongregation vom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24.08.1864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(1825) ; 1864 - 1865 ; 1890 - 1891 ; 1929 - 1956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1625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 über Ehe und Sexualität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Prozeß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beim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OLG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Augsburg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wegen des Buches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Die Ehe - Aufklärung und Ratschläge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von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Franz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Walter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im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Auer-Verlag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>; Imprimatur, Prozesse und Diskussionen um das Buch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Das Sexualproblem und die Kirche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Joseph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Leute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im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Auer-Verlag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Zeitungsausschnitte, Werbeplakate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</w:t>
      </w:r>
      <w:r>
        <w:rPr>
          <w:rFonts w:ascii="CoArier" w:hAnsi="CoArier"/>
          <w:sz w:val="24"/>
          <w:szCs w:val="24"/>
        </w:rPr>
        <w:t>7 - 1908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834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Bücherverbot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Index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Enthält u.a.: Anträge zur Dispensation vom kirchlichen Bücherverbot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"</w:t>
      </w:r>
      <w:r>
        <w:rPr>
          <w:rFonts w:ascii="CoArier" w:hAnsi="CoArier"/>
          <w:vanish/>
          <w:sz w:val="24"/>
          <w:szCs w:val="24"/>
        </w:rPr>
        <w:t>t[1{</w:t>
      </w:r>
      <w:r>
        <w:rPr>
          <w:rFonts w:ascii="CoArier" w:hAnsi="CoArier"/>
          <w:sz w:val="24"/>
          <w:szCs w:val="24"/>
        </w:rPr>
        <w:t>Der Sturm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".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Deutsches Organ der Kirche Jesu Christi der Heiligen der letzten Tage (= Mormonen)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1913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, Nr. 24;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B.E.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Rich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Ein religiöses Gespräch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III. Teil,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Basel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1913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1910 - 1914 ; 1939 - 1948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1567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Verkauf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protestantische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n auf dem Land; Korrespondenz mit dem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Verein "Katholische Bibelbewegung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 (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Stuttgart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); Satzung, Jahresberichte,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Drucksachen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Werbematerial des Vereins; Versuch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Gründung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Bibelverein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s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München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Bibelleseplan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1944/45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1914 ; 1931 - 1954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1512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Katholisches Pressewesen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Referate von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Kumpfmüller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zur Situation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bei der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Fulda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Bischofskonferenz</w:t>
      </w:r>
      <w:r>
        <w:rPr>
          <w:rFonts w:ascii="CoArier" w:hAnsi="CoArier"/>
          <w:vanish/>
          <w:sz w:val="24"/>
          <w:szCs w:val="24"/>
        </w:rPr>
        <w:t>}]k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1933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1935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(auf Vera</w:t>
      </w:r>
      <w:r>
        <w:rPr>
          <w:rFonts w:ascii="CoArier" w:hAnsi="CoArier"/>
          <w:sz w:val="24"/>
          <w:szCs w:val="24"/>
        </w:rPr>
        <w:t xml:space="preserve">nlassung von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Erzbischof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Bertram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); Berichte von 10 deutschen Bistümern zur Lage der kath. Presse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veröffentlichte und "vertrauliche"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deutschen Episkopats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; 1933 ; 1935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1630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Bücherangebote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-</w:t>
      </w:r>
      <w:r>
        <w:rPr>
          <w:rFonts w:ascii="CoArier" w:hAnsi="CoArier"/>
          <w:vanish/>
          <w:sz w:val="24"/>
          <w:szCs w:val="24"/>
        </w:rPr>
        <w:t>s[&lt;Bücher&gt;</w:t>
      </w:r>
      <w:r>
        <w:rPr>
          <w:rFonts w:ascii="CoArier" w:hAnsi="CoArier"/>
          <w:sz w:val="24"/>
          <w:szCs w:val="24"/>
        </w:rPr>
        <w:t>bestellungen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Gebet für Führer, Volk und Wehrmacht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Zensur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1933 - 1941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1526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Wiederaufbau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Kirchenzeitung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nach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1945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Diverses zum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Pressewesen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1945 - 1947 ; 1951 - 1954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1008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Bücherverbot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Index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Enthält u.a.: Anträge zur Dispens vom kirchlichen Bücherverbot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1956 - 1965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1606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Katholisches Bibelwerk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Stuttgart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Mitgliedschaft, Werbematerial,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Buchbestellungen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Haushalt, Reiseveranstaltungen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Zeitungsausschnitte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1960 - 1975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1517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Schriftverkehr mit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Katholischen Nachrichtenagentur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München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>; Dis</w:t>
      </w:r>
      <w:r>
        <w:rPr>
          <w:rFonts w:ascii="CoArier" w:hAnsi="CoArier"/>
          <w:sz w:val="24"/>
          <w:szCs w:val="24"/>
        </w:rPr>
        <w:t xml:space="preserve">kussion mit der KNA - Gesamtredaktion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Augsburg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1987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</w:t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KNA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; ein Zeitungsausschnitt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1972 - 1979 ; 1987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1631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Bücherangebote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-</w:t>
      </w:r>
      <w:r>
        <w:rPr>
          <w:rFonts w:ascii="CoArier" w:hAnsi="CoArier"/>
          <w:vanish/>
          <w:sz w:val="24"/>
          <w:szCs w:val="24"/>
        </w:rPr>
        <w:t>s[&lt;Bücher&gt;</w:t>
      </w:r>
      <w:r>
        <w:rPr>
          <w:rFonts w:ascii="CoArier" w:hAnsi="CoArier"/>
          <w:sz w:val="24"/>
          <w:szCs w:val="24"/>
        </w:rPr>
        <w:t>bestellungen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Tagung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Verbands kath. Verleger und Buchhändler e.V.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1978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Augsburg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; Druck von Formularen;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Meßbücher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Werbematerial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1973 - 1977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GV 1632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Bücherangebote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-</w:t>
      </w:r>
      <w:r>
        <w:rPr>
          <w:rFonts w:ascii="CoArier" w:hAnsi="CoArier"/>
          <w:vanish/>
          <w:sz w:val="24"/>
          <w:szCs w:val="24"/>
        </w:rPr>
        <w:t>s[&lt;Bücher&gt;</w:t>
      </w:r>
      <w:r>
        <w:rPr>
          <w:rFonts w:ascii="CoArier" w:hAnsi="CoArier"/>
          <w:sz w:val="24"/>
          <w:szCs w:val="24"/>
        </w:rPr>
        <w:t>bestellungen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Vereinigu</w:t>
      </w:r>
      <w:r>
        <w:rPr>
          <w:rFonts w:ascii="CoArier" w:hAnsi="CoArier"/>
          <w:sz w:val="24"/>
          <w:szCs w:val="24"/>
        </w:rPr>
        <w:t>ng des kath. Buchhandels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Meßbücher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Werbematerial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1978 - 1986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DA 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Dekanatsarchiv Kempten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Dekanatsarchiv Kempten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XXIV - 2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1891 ; 1918 - 1919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XXV - 1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1856 - 1882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XXV - 2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Zensur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1736 - 1808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u. s.d.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DA 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Dekanatsarchiv Stiefenhofen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Dekanatsarchiv Stiefenhofen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17 - 1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Enthält: Katalog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17 - 2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Verein zur Verbreitung guter Bücher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</w:t>
      </w:r>
      <w:r>
        <w:rPr>
          <w:rFonts w:ascii="CoArier" w:hAnsi="CoArier"/>
          <w:sz w:val="24"/>
          <w:szCs w:val="24"/>
        </w:rPr>
        <w:t>30 ; 1843 ; 1862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17 - 3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 des Kapitels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Enthält: Rechnungen, Schriftwechsel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1809 - 1845 ; 1860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17 - 4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Schriftwechsel,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Büchererwerb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1820 - 1855 ; 1884 ; 1934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17 - 5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Satzungen,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Bücherlisten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Katalog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1932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1831 - 1847 ; 1932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17 - 6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Katalog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17 - 7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Medien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1946 - 1951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>), Film, Ausstellung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</w:t>
      </w:r>
      <w:r>
        <w:rPr>
          <w:rFonts w:ascii="CoArier" w:hAnsi="CoArier"/>
          <w:sz w:val="24"/>
          <w:szCs w:val="24"/>
        </w:rPr>
        <w:t xml:space="preserve"> - 1951 ; 1954 ; 1957 - 1966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27 - 2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Verein zur Verbreitung guter Bücher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1830 - 1857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28 - 5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Laienapostolat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1948 - 1952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28 - 6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Bonifatius-Verein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1930 - 1950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DA 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Dekanatsarchiv Sonthofen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Dekanatsarchiv Sonthofen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I - 4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Kaufangebot (1937), </w:t>
      </w:r>
      <w:r>
        <w:rPr>
          <w:rFonts w:ascii="CoArier" w:hAnsi="CoArier"/>
          <w:vanish/>
          <w:sz w:val="24"/>
          <w:szCs w:val="24"/>
        </w:rPr>
        <w:t>s[&lt;Bücher-&gt;</w:t>
      </w:r>
      <w:r>
        <w:rPr>
          <w:rFonts w:ascii="CoArier" w:hAnsi="CoArier"/>
          <w:sz w:val="24"/>
          <w:szCs w:val="24"/>
        </w:rPr>
        <w:t>Bestellung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1965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 ; 1965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VIII - 2 - VIII - 3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Vereine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Enhält u.a.: </w:t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Bonifatius-Verein</w:t>
      </w:r>
      <w:r>
        <w:rPr>
          <w:rFonts w:ascii="CoArier" w:hAnsi="CoArier"/>
          <w:vanish/>
          <w:sz w:val="24"/>
          <w:szCs w:val="24"/>
        </w:rPr>
        <w:t>]k]s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1928 - 1930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1928 - 1930 ; 1964 ; 1966 - 1967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DA 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Dekanatsarchiv Aichach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Dekanatsarchiv Aichach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77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s[k[1{</w:t>
      </w:r>
      <w:r>
        <w:rPr>
          <w:rFonts w:ascii="CoArier" w:hAnsi="CoArier"/>
          <w:sz w:val="24"/>
          <w:szCs w:val="24"/>
        </w:rPr>
        <w:t>Kapitelsbibliothek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Aichach</w:t>
      </w:r>
      <w:r>
        <w:rPr>
          <w:rFonts w:ascii="CoArier" w:hAnsi="CoArier"/>
          <w:vanish/>
          <w:sz w:val="24"/>
          <w:szCs w:val="24"/>
        </w:rPr>
        <w:t>]o}]k]s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s[&lt;Bücher-&gt;</w:t>
      </w:r>
      <w:r>
        <w:rPr>
          <w:rFonts w:ascii="CoArier" w:hAnsi="CoArier"/>
          <w:sz w:val="24"/>
          <w:szCs w:val="24"/>
        </w:rPr>
        <w:t>Verzeichnisse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1836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u. um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1860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>), Korrespondenz und Potokoll über die allg. Einführung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1846 - 1848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>), Brandversicherungsurkunde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1836 - 1889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Bücher-Verzeichniß der </w:t>
      </w:r>
      <w:r>
        <w:rPr>
          <w:rFonts w:ascii="CoArier" w:hAnsi="CoArier"/>
          <w:vanish/>
          <w:sz w:val="24"/>
          <w:szCs w:val="24"/>
        </w:rPr>
        <w:t>s[k[1{</w:t>
      </w:r>
      <w:r>
        <w:rPr>
          <w:rFonts w:ascii="CoArier" w:hAnsi="CoArier"/>
          <w:sz w:val="24"/>
          <w:szCs w:val="24"/>
        </w:rPr>
        <w:t>Capitelsbibliothek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Schrobenhausen</w:t>
      </w:r>
      <w:r>
        <w:rPr>
          <w:rFonts w:ascii="CoArier" w:hAnsi="CoArier"/>
          <w:vanish/>
          <w:sz w:val="24"/>
          <w:szCs w:val="24"/>
        </w:rPr>
        <w:t>]o}]k]s]s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Erwerb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für die gemeinsame Lektü</w:t>
      </w:r>
      <w:r>
        <w:rPr>
          <w:rFonts w:ascii="CoArier" w:hAnsi="CoArier"/>
          <w:sz w:val="24"/>
          <w:szCs w:val="24"/>
        </w:rPr>
        <w:t>re der Kapitularen: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Archiv für Pastoralkonferenzen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 u.a.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1827 - 1833 ; 1848 - 1849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Überwachung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Sitte, Moral und Religion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u.a.: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Subskriptionsangebot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Peter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Opladen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Buch- und Bibelverbote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1697 ; 1772 ; 1820 ; 1835 ; 1841 - 1855 ; 1857 ; 1872 ; 1941 - 1942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135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Verschiedene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Schulangelegenheiten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 ; 1839 ; 1846 ; 1856 ; 1863 - 1864 ; 1868 - 1870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141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Katholischer Verei</w:t>
      </w:r>
      <w:r>
        <w:rPr>
          <w:rFonts w:ascii="CoArier" w:hAnsi="CoArier"/>
          <w:sz w:val="24"/>
          <w:szCs w:val="24"/>
        </w:rPr>
        <w:t>n zur Verbreitung guter Bücher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Bücherverein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)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Enthält u.a.: Vereinsgründung, Empfehlungsschreiben, Subskriptionsscheine, Statuten, Bestelllungen, Verzeichnisse</w:t>
      </w:r>
    </w:p>
    <w:p w:rsidR="00000000" w:rsidRDefault="005B515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1832 - 1844 ; 1864 - 1865 ; 1875</w:t>
      </w:r>
    </w:p>
    <w:p w:rsidR="00000000" w:rsidRDefault="005B5157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5157"/>
    <w:rsid w:val="005B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C6D91-CCAB-44E8-93DC-5EA07F10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1732</Words>
  <Characters>10913</Characters>
  <Application>Microsoft Office Word</Application>
  <DocSecurity>4</DocSecurity>
  <Lines>90</Lines>
  <Paragraphs>25</Paragraphs>
  <ScaleCrop>false</ScaleCrop>
  <Company>Deutsche Nationalbibliothek</Company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 des Bistums Augsburg</dc:title>
  <dc:subject>Grünert</dc:subject>
  <dc:creator>Fischer</dc:creator>
  <cp:keywords>DFG-Quellenrepertorium Archiv des Bistums Augsburg</cp:keywords>
  <dc:description/>
  <cp:lastModifiedBy>Wendler, André</cp:lastModifiedBy>
  <cp:revision>2</cp:revision>
  <dcterms:created xsi:type="dcterms:W3CDTF">2021-02-26T08:59:00Z</dcterms:created>
  <dcterms:modified xsi:type="dcterms:W3CDTF">2021-02-26T08:59:00Z</dcterms:modified>
</cp:coreProperties>
</file>