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 xml:space="preserve">Landeskirchliches Archiv Hannover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Archiv VELKD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Goethestrasse 27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30169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Hannover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0511/1241-755; Telefax: 0511/1241-770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16</w:t>
      </w:r>
      <w:r>
        <w:rPr>
          <w:rFonts w:ascii="Courier" w:hAnsi="Courier"/>
          <w:sz w:val="24"/>
        </w:rPr>
        <w:tab/>
        <w:t>Archivstruktur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Do 8.00 Uhr - 15.30 Uhr ; Frei 8.00 - 14.00 Uhr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Anmeldung erwünscht, Kopien gegen Geb</w:t>
      </w:r>
      <w:r>
        <w:rPr>
          <w:rFonts w:ascii="Courier" w:hAnsi="Courier"/>
          <w:sz w:val="24"/>
        </w:rPr>
        <w:t>ühr möglich, Computeranschlußvorhanden, aber nur wenige Arbeitsplätze auf 12m</w:t>
      </w:r>
      <w:r>
        <w:rPr>
          <w:rFonts w:ascii="Courier" w:hAnsi="Courier"/>
          <w:position w:val="6"/>
          <w:sz w:val="16"/>
        </w:rPr>
        <w:t>2</w:t>
      </w:r>
      <w:r>
        <w:rPr>
          <w:rFonts w:ascii="Courier" w:hAnsi="Courier"/>
          <w:sz w:val="24"/>
        </w:rPr>
        <w:t xml:space="preserve">, Akten sind zum Teil in Außenmagazine gelagert, so daß Bestellungen in diesem Fall nicht sofort vorgelegt werden können.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E 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Landesverein für Innere Mission in Hannover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Landesverein für Innere Mission in Hannover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1920 - 1945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A. \ VII.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A. Landesverein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Innere Mission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\ VII. Zweig- und Ortsvereine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Berum Konferenz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in...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Fürstenau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 für kirchl. u. bürgerl. Zwecke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Evangelischer Verein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Evangelisches Vereinshaus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</w:t>
      </w:r>
      <w:r>
        <w:rPr>
          <w:rFonts w:ascii="Courier" w:hAnsi="Courier"/>
          <w:sz w:val="24"/>
        </w:rPr>
        <w:t xml:space="preserve"> 1953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Hardegsen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Evangelischer 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Harlingerland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Ev. Verein für das Harlingerland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Evangelischer Verein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Evangelischer Verein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Evangelischer Volksdienst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Hann</w:t>
      </w:r>
      <w:r>
        <w:rPr>
          <w:rFonts w:ascii="Courier" w:hAnsi="Courier"/>
          <w:vanish/>
          <w:sz w:val="24"/>
        </w:rPr>
        <w:t>&lt;over&gt;]o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Evangelischer Verein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Northeim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Evangelischer Verein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im Regierungsbezirk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Zeven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Ev. Gemeindehilfen Allgem.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B. \ II.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Geschäftsve</w:t>
      </w:r>
      <w:r>
        <w:rPr>
          <w:rFonts w:ascii="Courier" w:hAnsi="Courier"/>
          <w:sz w:val="24"/>
        </w:rPr>
        <w:t xml:space="preserve">rkehr des Landesvereins für Innere Mission \ II. Central-Ausschuß für Innere Mission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66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Propagandaabteilung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Wichernverlag</w:t>
      </w:r>
      <w:r>
        <w:rPr>
          <w:rFonts w:ascii="Courier" w:hAnsi="Courier"/>
          <w:vanish/>
          <w:sz w:val="24"/>
        </w:rPr>
        <w:t>]s]k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B. \ III.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B. Geschäftsverkehr des Landesvereins für Innere Mission \ III. Landesvereine für Innere Mission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83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Badischer Landesverein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84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Bayernlandesverein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85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Brandenburg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Provinzialausschuß f.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1898 - 1942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86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1908 - 1950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87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88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Dres</w:t>
      </w:r>
      <w:r>
        <w:rPr>
          <w:rFonts w:ascii="Courier" w:hAnsi="Courier"/>
          <w:sz w:val="24"/>
        </w:rPr>
        <w:t>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Landesverein f.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Freisstaat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1890 - 1942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89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1892 - 1943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Kassel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Landesverein f.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Hessen-Kassel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 f.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Provinzialausschuß f.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</w:t>
      </w:r>
      <w:r>
        <w:rPr>
          <w:rFonts w:ascii="Courier" w:hAnsi="Courier"/>
          <w:vanish/>
          <w:sz w:val="24"/>
        </w:rPr>
        <w:t>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Provinz Sachsen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Landesverein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 -1946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Landesverein f.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Rheinischer Provinzialausschuß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Langenberg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>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Schaumburg-Lippe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Landesverein f.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10 - 1939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Landesverein f.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Reformierter 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Ostfriesl.</w:t>
      </w:r>
      <w:r>
        <w:rPr>
          <w:rFonts w:ascii="Courier" w:hAnsi="Courier"/>
          <w:vanish/>
          <w:sz w:val="24"/>
        </w:rPr>
        <w:t>&lt;and&gt;]o]s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99.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99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Versch. Landesvereine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100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Delegierten-Konferenz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</w:t>
      </w:r>
      <w:r>
        <w:rPr>
          <w:rFonts w:ascii="Courier" w:hAnsi="Courier"/>
          <w:vanish/>
          <w:sz w:val="24"/>
        </w:rPr>
        <w:t>&lt;nnere&gt;</w:t>
      </w:r>
      <w:r>
        <w:rPr>
          <w:rFonts w:ascii="Courier" w:hAnsi="Courier"/>
          <w:sz w:val="24"/>
        </w:rPr>
        <w:t>.M</w:t>
      </w:r>
      <w:r>
        <w:rPr>
          <w:rFonts w:ascii="Courier" w:hAnsi="Courier"/>
          <w:vanish/>
          <w:sz w:val="24"/>
        </w:rPr>
        <w:t>&lt;ission&gt;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F III.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 III. Trunksucht (Bekämpfu</w:t>
      </w:r>
      <w:r>
        <w:rPr>
          <w:rFonts w:ascii="Courier" w:hAnsi="Courier"/>
          <w:sz w:val="24"/>
        </w:rPr>
        <w:t>ng sittl. Volksschäden)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226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 Bekämpfung der Trunksucht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J.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J.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 und Volksbildungsarbeit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Schulen,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302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Hannoversches Sonntagsblatt</w:t>
      </w:r>
      <w:r>
        <w:rPr>
          <w:rFonts w:ascii="Courier" w:hAnsi="Courier"/>
          <w:vanish/>
          <w:sz w:val="24"/>
        </w:rPr>
        <w:t>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Pressekorrespondenz und -verhandlungen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304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Ev. Pressverband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Provinz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1908 - 1948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Ev. Pressverband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Provinz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Ev. Volksbildungsausschuß </w:t>
      </w:r>
      <w:r>
        <w:rPr>
          <w:rFonts w:ascii="Courier" w:hAnsi="Courier"/>
          <w:vanish/>
          <w:sz w:val="24"/>
        </w:rPr>
        <w:t>&lt;Hannover&gt;]s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307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Ev. Presseausschuß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308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Bücherdienst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Lutherhaus-Verlag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309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i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1905 - 1942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 und Schmutz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1876 - 1950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 für christl. Schule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Schrifttumsstelle der Dt. Ev. Kirche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K.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K. Kirchliche Arbeit, Volksmission, Apologetik, Mission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Arbeitsgemeinschaft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Volksmission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321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Volksmissionarisches Amt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]s]k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1905 - 1950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Deutsche Christen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356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</w:t>
      </w:r>
      <w:r>
        <w:rPr>
          <w:rFonts w:ascii="Courier" w:hAnsi="Courier"/>
          <w:sz w:val="24"/>
        </w:rPr>
        <w:t>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357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Luthergesellschaft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360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Äussere 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1929 - 1950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N.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N. Statistik \ Stadtmission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Haussammlung,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Büchersammlung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N.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N. Statistik \ Ev. Versicherungszentrale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Gutachten, Berichte,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447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Vorsorge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Ev. Verein \ Redaktion des Hannov. Sonntagsblatts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466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</w:t>
      </w:r>
      <w:r>
        <w:rPr>
          <w:rFonts w:ascii="Courier" w:hAnsi="Courier"/>
          <w:vanish/>
          <w:sz w:val="24"/>
        </w:rPr>
        <w:t>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468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</w:t>
      </w:r>
      <w:r>
        <w:rPr>
          <w:rFonts w:ascii="Courier" w:hAnsi="Courier"/>
          <w:sz w:val="24"/>
        </w:rPr>
        <w:t>r. 471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</w:t>
      </w:r>
      <w:r>
        <w:rPr>
          <w:rFonts w:ascii="Courier" w:hAnsi="Courier"/>
          <w:vanish/>
          <w:sz w:val="24"/>
        </w:rPr>
        <w:t>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Kontrolle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Reichspropagandaministerium</w:t>
      </w:r>
      <w:r>
        <w:rPr>
          <w:rFonts w:ascii="Courier" w:hAnsi="Courier"/>
          <w:vanish/>
          <w:sz w:val="24"/>
        </w:rPr>
        <w:t>]k]s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478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1{t[&lt;Hannoversches Sonntagsblatt&gt;]t}]s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(1935) ; 1936 - 1939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Sonntagsbetrachtungen</w:t>
      </w:r>
      <w:r>
        <w:rPr>
          <w:rFonts w:ascii="Courier" w:hAnsi="Courier"/>
          <w:sz w:val="24"/>
        </w:rPr>
        <w:t xml:space="preserve"> und Bibellesezettel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Bode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betr. Kriegsbeginn,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Judentum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Expl.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Bote von Bethel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483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Bücherschau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v.a.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Listen eingegangener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u.U. Vermerk ihrer Besprechung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484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Bücherschau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Verzeichnis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</w:t>
      </w:r>
      <w:r>
        <w:rPr>
          <w:rFonts w:ascii="Courier" w:hAnsi="Courier"/>
          <w:vanish/>
          <w:sz w:val="24"/>
        </w:rPr>
        <w:t>&lt;nnoversches&gt;</w:t>
      </w:r>
      <w:r>
        <w:rPr>
          <w:rFonts w:ascii="Courier" w:hAnsi="Courier"/>
          <w:sz w:val="24"/>
        </w:rPr>
        <w:t xml:space="preserve"> So</w:t>
      </w:r>
      <w:r>
        <w:rPr>
          <w:rFonts w:ascii="Courier" w:hAnsi="Courier"/>
          <w:vanish/>
          <w:sz w:val="24"/>
        </w:rPr>
        <w:t>&lt;nntagsblatt&gt;]t</w:t>
      </w:r>
      <w:r>
        <w:rPr>
          <w:rFonts w:ascii="Courier" w:hAnsi="Courier"/>
          <w:sz w:val="24"/>
        </w:rPr>
        <w:t xml:space="preserve"> erwähnter Veröffentlichungen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1935 - 1941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485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Bücherschau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486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Bücherschau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Bode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betr.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Brauner Spruchkalender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d. Fa.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Pillardy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Kassel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spez. die Auswahl der Aussprache A. Hitlers, s.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</w:t>
      </w:r>
      <w:r>
        <w:rPr>
          <w:rFonts w:ascii="Courier" w:hAnsi="Courier"/>
          <w:vanish/>
          <w:sz w:val="24"/>
        </w:rPr>
        <w:t>&lt;11.1933&gt;]z</w:t>
      </w:r>
      <w:r>
        <w:rPr>
          <w:rFonts w:ascii="Courier" w:hAnsi="Courier"/>
          <w:sz w:val="24"/>
        </w:rPr>
        <w:t xml:space="preserve">.-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21.11.1933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Bode betr.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Auerbacher Bibelumschreibung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...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 mit Gottesdienstwerbung für "Sommerfrischler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d.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 xml:space="preserve">Ev. Pressverbands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]o]k]s</w:t>
      </w:r>
      <w:r>
        <w:rPr>
          <w:rFonts w:ascii="Courier" w:hAnsi="Courier"/>
          <w:sz w:val="24"/>
        </w:rPr>
        <w:t xml:space="preserve">,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17.4.1931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Expl.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 Weckruf an alle wißbegiergen Hausfrauen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Pahl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o}]k</w:t>
      </w:r>
      <w:r>
        <w:rPr>
          <w:rFonts w:ascii="Courier" w:hAnsi="Courier"/>
          <w:sz w:val="24"/>
        </w:rPr>
        <w:t xml:space="preserve">, v. Pahl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20.6.1929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1929 - 1933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487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Bücherschau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Eifers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7{o[</w:t>
      </w:r>
      <w:r>
        <w:rPr>
          <w:rFonts w:ascii="Courier" w:hAnsi="Courier"/>
          <w:sz w:val="24"/>
        </w:rPr>
        <w:t>Hermannsburg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Sicherstellung von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Wach auf!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5.9.1938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Bode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3{p[2{</w:t>
      </w:r>
      <w:r>
        <w:rPr>
          <w:rFonts w:ascii="Courier" w:hAnsi="Courier"/>
          <w:sz w:val="24"/>
        </w:rPr>
        <w:t>W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Desch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Führen die Weltkonferenzen nach Canterbury?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"...Bode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Ablehnung einer Besprechung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Schriften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vanish/>
          <w:sz w:val="24"/>
        </w:rPr>
        <w:t>&lt;eutsche&gt;</w:t>
      </w:r>
      <w:r>
        <w:rPr>
          <w:rFonts w:ascii="Courier" w:hAnsi="Courier"/>
          <w:sz w:val="24"/>
        </w:rPr>
        <w:t xml:space="preserve"> C</w:t>
      </w:r>
      <w:r>
        <w:rPr>
          <w:rFonts w:ascii="Courier" w:hAnsi="Courier"/>
          <w:vanish/>
          <w:sz w:val="24"/>
        </w:rPr>
        <w:t>&lt;hristen&gt;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]o}]p}]s</w:t>
      </w:r>
      <w:r>
        <w:rPr>
          <w:rFonts w:ascii="Courier" w:hAnsi="Courier"/>
          <w:sz w:val="24"/>
        </w:rPr>
        <w:t xml:space="preserve">), s.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Mohn/Bertelsmann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April 1937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</w:t>
      </w:r>
      <w:r>
        <w:rPr>
          <w:rFonts w:ascii="Courier" w:hAnsi="Courier"/>
          <w:sz w:val="24"/>
        </w:rPr>
        <w:t>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504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Reichsverband der evangelischen Presse</w:t>
      </w:r>
      <w:r>
        <w:rPr>
          <w:rFonts w:ascii="Courier" w:hAnsi="Courier"/>
          <w:vanish/>
          <w:sz w:val="24"/>
        </w:rPr>
        <w:t>]s]k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Einschränkungen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Verlagstätigkeit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Enth.: Verschiedene Schreiben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Reichspropaganda-Amt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]s]k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507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E 2, Nr. </w:t>
      </w:r>
      <w:r>
        <w:rPr>
          <w:rFonts w:ascii="Courier" w:hAnsi="Courier"/>
          <w:sz w:val="24"/>
        </w:rPr>
        <w:t>508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1939 - 1950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509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Druckerei, v.a.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Schlütersche Verlagsanstalt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Druckerei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Schlütersche </w:t>
      </w:r>
      <w:r>
        <w:rPr>
          <w:rFonts w:ascii="Courier" w:hAnsi="Courier"/>
          <w:vanish/>
          <w:sz w:val="24"/>
        </w:rPr>
        <w:t>&lt;Verlagsanstalt&gt;} 2{o[Hannover]o}]k</w:t>
      </w:r>
      <w:r>
        <w:rPr>
          <w:rFonts w:ascii="Courier" w:hAnsi="Courier"/>
          <w:sz w:val="24"/>
        </w:rPr>
        <w:t>; Schriftverkehr betr. Druckereiwechsel zum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Hann.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1932 - 1938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Denkschrift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üb. "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Helwingsche Verlagsbuchhandlung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]o}]k}]t</w:t>
      </w:r>
      <w:r>
        <w:rPr>
          <w:rFonts w:ascii="Courier" w:hAnsi="Courier"/>
          <w:sz w:val="24"/>
        </w:rPr>
        <w:t>", zugestellt Juli 1936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E 2, Nr. 536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Übersicht üb. die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Hannoverschen Sonntagsblatt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es, 2. Hj.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1893</w:t>
      </w:r>
      <w:r>
        <w:rPr>
          <w:rFonts w:ascii="Courier" w:hAnsi="Courier"/>
          <w:vanish/>
          <w:sz w:val="24"/>
        </w:rPr>
        <w:t>]z]s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Ev. Preßverband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Provinz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(EvPH)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v.a. Rundschreiben d.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Reichsverbandes der evang. Presse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Fachschaft der Reichspressekammer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1936 - 1939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Ev. Preßverband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Provinz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(EvPH)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v.a. die Exemplare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</w:t>
      </w:r>
      <w:r>
        <w:rPr>
          <w:rFonts w:ascii="Courier" w:hAnsi="Courier"/>
          <w:sz w:val="24"/>
        </w:rPr>
        <w:t>nnoversche Korrespondenz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Nachrichtenblatt des EvPH</w:t>
      </w:r>
      <w:r>
        <w:rPr>
          <w:rFonts w:ascii="Courier" w:hAnsi="Courier"/>
          <w:vanish/>
          <w:sz w:val="24"/>
        </w:rPr>
        <w:t>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Ev. Preßverband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Provinz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(EvPH)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Protokoll-Mitschrift betr. Sitzung d. EvPH am 25.10.1928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2, Nr. 555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Ev. Preßverband für die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(EvPH)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Flugschrift des evangelischen Preßverbandes für die Provinz Hannover. Zeitung und deutsch-evangelisches Volksleben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o.D.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s.d.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s[p[7{</w:t>
      </w:r>
      <w:r>
        <w:rPr>
          <w:rFonts w:ascii="Courier" w:hAnsi="Courier"/>
          <w:sz w:val="24"/>
        </w:rPr>
        <w:t>Nachlaß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Superintendent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Lic.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Grimm</w:t>
      </w:r>
      <w:r>
        <w:rPr>
          <w:rFonts w:ascii="Courier" w:hAnsi="Courier"/>
          <w:vanish/>
          <w:sz w:val="24"/>
        </w:rPr>
        <w:t>}]p]s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Nachlaß Superintendent Lic. Heinrich Grimm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1896 - 1963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 xml:space="preserve">1.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1. Mission und Diakonie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 , Nr.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Arbeitsmaterial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Richtlinien für die Veranstaltung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Bibelwoche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n: für den volksmissionarischen Dienst der evang. Elternschaft...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Kirchliches Amtsblatt für die evang.luth. Landeskirche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Mitteilungen des Evangelischen Gemeindedienstes für Württemberg </w:t>
      </w:r>
      <w:r>
        <w:rPr>
          <w:rFonts w:ascii="Courier" w:hAnsi="Courier"/>
          <w:sz w:val="24"/>
        </w:rPr>
        <w:t>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Hannoversches Pfarrvereinsblatt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Zeitungsausschnitte: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Stolzenauer Wochenblatt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Anzeiger für Harlingerland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1933) (1934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Pressedienst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Mitteldeutsche Heimatkorrespondenz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>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1.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1. Mission und Diakonie \ Auseinandersetzungen mit kirchenfeindlichen Bestrebungen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Gottlosenpropaganda unter der Jugend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2.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Pressearbeit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Presseorganisationen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N 5, Nr. 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 xml:space="preserve">Evangelischer Presseausschuß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Tätigkeit und Organisation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v.a. Protokolle; Einladungen,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Hannoverscher Kurier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Tagungen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kirchlichen 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Springe</w:t>
      </w:r>
      <w:r>
        <w:rPr>
          <w:rFonts w:ascii="Courier" w:hAnsi="Courier"/>
          <w:vanish/>
          <w:sz w:val="24"/>
        </w:rPr>
        <w:t>]o]s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Pressedienst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Stadt</w:t>
      </w:r>
      <w:r>
        <w:rPr>
          <w:rFonts w:ascii="Courier" w:hAnsi="Courier"/>
          <w:vanish/>
          <w:sz w:val="24"/>
        </w:rPr>
        <w:t>}1{</w:t>
      </w:r>
      <w:r>
        <w:rPr>
          <w:rFonts w:ascii="Courier" w:hAnsi="Courier"/>
          <w:sz w:val="24"/>
        </w:rPr>
        <w:t>korrespondent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Presseausschuß des Stadtkirchenverbandes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Tätigkeitsbericht des Presseausschusses ; Satzung für die Arbeitsgemeinschaft evangelischer Vereine; Vortragsprotokolle: u.a. "Gegenwartsaufgaben der evangelischen Kirche (1929)"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Evangelischen Pressedienst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Exemplarische Pressedienste. Berichterstattung vom Landeskirchentag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Tätigkeit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1{s[k[1{</w:t>
      </w:r>
      <w:r>
        <w:rPr>
          <w:rFonts w:ascii="Courier" w:hAnsi="Courier"/>
          <w:sz w:val="24"/>
        </w:rPr>
        <w:t>Evangelischen Presseverband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Provinz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]o}]k]s}]s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Kirchenpolitische Probleme mit der Tagespresse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Druckauftrag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von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Tagesblatt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: Kosten der gottesdienstlichen Nachrichten und Kirchenzettel; Eingliederung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evangelischen Pressearbeit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Landeskirchenamt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Liquidierung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 der Neuordnung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ev. Presseverbände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Verordnung über die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Pressstelle der ev.-luth. Landeskirche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</w:t>
      </w:r>
      <w:r>
        <w:rPr>
          <w:rFonts w:ascii="Courier" w:hAnsi="Courier"/>
          <w:sz w:val="24"/>
        </w:rPr>
        <w:t>stein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; Satzungen; Satzungsentwürfe; Gerichtsbescheid über die Auflösung des Verbandes, ...,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</w:t>
      </w:r>
      <w:r>
        <w:rPr>
          <w:rFonts w:ascii="Courier" w:hAnsi="Courier"/>
          <w:vanish/>
          <w:sz w:val="24"/>
        </w:rPr>
        <w:t xml:space="preserve"> 1{</w:t>
      </w:r>
      <w:r>
        <w:rPr>
          <w:rFonts w:ascii="Courier" w:hAnsi="Courier"/>
          <w:sz w:val="24"/>
        </w:rPr>
        <w:t>Pressestelle des Landeskirchenamt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s; Einladungen; Protokolle, Tätigkeitsberichte; Rundschreiben; Rechnungslegungen;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Evangelium im 3. Reich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Kirchenzeitung der Evangelischen Nationalsozialisten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...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1930 - 1947 ; 1953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Wöchentliche Informationsbriefe an die Mitglieder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Verbandes der Deutschen Evangelis</w:t>
      </w:r>
      <w:r>
        <w:rPr>
          <w:rFonts w:ascii="Courier" w:hAnsi="Courier"/>
          <w:sz w:val="24"/>
        </w:rPr>
        <w:t>chen Sonntagspresse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: Innenpolitische Frage und Orientierung über wichtige Vorgänge der Gesamtpolitik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evangelischen Pressedienstes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(Mitgliedschaft;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Reichsverband der deutschen Presse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Richtlinien für Mitarbeit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Ev.-luth. Landeskirche Hannover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Feierliche Verwahrung gegen die Angriffe gegen Landesbischof D. Marahrens"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(1933)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</w:t>
      </w:r>
      <w:r>
        <w:rPr>
          <w:rFonts w:ascii="Courier" w:hAnsi="Courier"/>
          <w:sz w:val="24"/>
        </w:rPr>
        <w:t>3 - 1946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Executiv-Komitee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Lutherischen Weltkonvent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s: Pressearbeit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Mitteilungen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Reichsverbandes der evangelischen Presse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nur: Vervielfältigungen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2.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2. Pressearbeit \ Belegstücke zur Pressearbeit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Kirchenkampf in Osnabrück: Gleichschaltung der Landeskirche; "Osnabrücker Kreis"; kirchliche Arbeit im Kriege: Bewe</w:t>
      </w:r>
      <w:r>
        <w:rPr>
          <w:rFonts w:ascii="Courier" w:hAnsi="Courier"/>
          <w:sz w:val="24"/>
        </w:rPr>
        <w:t>rtung des Kirchenkampfes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Pressedienst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Arbeitsberichte; Protokolle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Luth. Briefdienst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Martin-Luther-Bund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es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; 1937 - 1946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6.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6. Mitarbeit in Vereinen \ Gustav-Adolf-Verein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68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Tätigkeiten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s: Werbung; Arbeitsberichte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Enthält: Zeitungsausschnitte: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Hannoverscher Kurier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1935) (1936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Reichsbote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Einzelhefte: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Brüder in</w:t>
      </w:r>
      <w:r>
        <w:rPr>
          <w:rFonts w:ascii="Courier" w:hAnsi="Courier"/>
          <w:sz w:val="24"/>
        </w:rPr>
        <w:t xml:space="preserve"> der Fremde - Evangelische Deutsche in der weiten Welt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&lt;Heft&gt;]t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Memelland - Volk und Kirche im Abwehrkampf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]z&lt;Heft&gt;]t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Wir klagen an! Bilder des Schreckens aus Sowjetrußland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]z&lt;Heft&gt;]t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Hundertjahrfeier des Gustav-Adolf-Vereins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]z&lt;Heft&gt;]t</w:t>
      </w:r>
      <w:r>
        <w:rPr>
          <w:rFonts w:ascii="Courier" w:hAnsi="Courier"/>
          <w:sz w:val="24"/>
        </w:rPr>
        <w:t>); Predigten: Vortragskonzepte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Gustav-Adolf-Hauptverein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: Finanzwesen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v.a. Jahres- und Finanzberichte: Verteilung der Landes</w:t>
      </w:r>
      <w:r>
        <w:rPr>
          <w:rFonts w:ascii="Courier" w:hAnsi="Courier"/>
          <w:sz w:val="24"/>
        </w:rPr>
        <w:t>kirchlichen Kollekte, u.a. auch Unterstützungspläne und -berichte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Gustav-Adolf-Werk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Konferenz über Unterstützungsgebiete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Vor- und Nachbesprechungen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Enthält: Einladungen; Protokoll; Protokollentwurf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Gustav-Adolf-Hauptverein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: Berichte aus Diasporagebieten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Vorträge; Predigten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Enthält: Einzelhefte: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Sie alle warten auf Gottes Wort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&lt;Heft&gt;]t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sz w:val="24"/>
        </w:rPr>
        <w:t>er Martin-Luther-Bund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]z&lt;Heft&gt;]t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Hennig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 in der Zerstreuung - Die heutige Aufgabe des Gustav-Adolf-Werks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>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Mitgliedschaft in der Zentralleitung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Gustav-Adolf-Werks Ost und West</w:t>
      </w:r>
      <w:r>
        <w:rPr>
          <w:rFonts w:ascii="Courier" w:hAnsi="Courier"/>
          <w:vanish/>
          <w:sz w:val="24"/>
        </w:rPr>
        <w:t>]k}]s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Enthält: Programm zu: Weihe und Fünfzigjahrfeier der wiederaufgebauten Evangelischen Kirche Gernsheim (1950), Sitzungsprotokolle, Satzungen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Gustav-Adolf-Hauptverein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Haupt- und Jahresversammlung vor allem zum hundertjährigen Jubiläum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bayerischen Hauptgruppe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Gustav-Adolf-Werk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>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 u.a.: Satzung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74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Tätigkeiten des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s: Werbung; Arbeitsberichte; Reiseberichte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Reformierte Gemeinde Nachrichten Wien-West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1953</w:t>
      </w:r>
      <w:r>
        <w:rPr>
          <w:rFonts w:ascii="Courier" w:hAnsi="Courier"/>
          <w:vanish/>
          <w:sz w:val="24"/>
        </w:rPr>
        <w:t>]z}]t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Sonntagsspiegel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]z&lt;Druckschrift&gt;]t</w:t>
      </w:r>
      <w:r>
        <w:rPr>
          <w:rFonts w:ascii="Courier" w:hAnsi="Courier"/>
          <w:sz w:val="24"/>
        </w:rPr>
        <w:t xml:space="preserve">)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 \ XIV.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Landessynode \ XIV. Landessynode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 5, Nr. 95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Eingabenausschuß; Presseausschuß; Organisation: Synodenbesprechung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...</w:t>
      </w:r>
      <w:r>
        <w:rPr>
          <w:rFonts w:ascii="Courier" w:hAnsi="Courier"/>
          <w:vanish/>
          <w:sz w:val="24"/>
        </w:rPr>
        <w:t>1{&lt;k[Gustav-Adolf-Verein]k&gt;}]s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Enthält: Protokolle, Zeitungsausschnitte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Li. Kof.Nieders. D 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Liturgische Konferenz Niedersachsens (LKN)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Depositum. Der Bestand setzt sich aus den Teilen Handregistratur Hoyer und Handregistratur Frerichs zusammen.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Handregistratur Hoyer \ Veröf</w:t>
      </w:r>
      <w:r>
        <w:rPr>
          <w:rFonts w:ascii="Courier" w:hAnsi="Courier"/>
          <w:sz w:val="24"/>
        </w:rPr>
        <w:t>fentlichungen und Arbeiten der LKN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Schriftwechsel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Neuwerk-Verlag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, dem </w:t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Bärenreiter-Verlag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2{&lt;Schriftwechsel&gt;}]s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Stauda-Verlag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2{&lt;Schriftwechsel&gt;}]s</w:t>
      </w:r>
      <w:r>
        <w:rPr>
          <w:rFonts w:ascii="Courier" w:hAnsi="Courier"/>
          <w:sz w:val="24"/>
        </w:rPr>
        <w:t xml:space="preserve">: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Denkschrift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Hoyer</w:t>
      </w:r>
      <w:r>
        <w:rPr>
          <w:rFonts w:ascii="Courier" w:hAnsi="Courier"/>
          <w:vanish/>
          <w:sz w:val="24"/>
        </w:rPr>
        <w:t>}]p}]s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Zur liturgischen Not der Gegenwart und ihre Überwindung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 und der Kirchenzettel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Kirchenbuch, Liturgisches Hausbuch \ Finanzierung und Vertrieb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  <w:r>
        <w:rPr>
          <w:rFonts w:ascii="Courier" w:hAnsi="Courier"/>
          <w:sz w:val="24"/>
        </w:rPr>
        <w:t>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Schriftwechsel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Neuwerk-Verlag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, dem </w:t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Bärenreiter-Verlag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2{&lt;Schriftwechsel&gt;}]s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Stauda-Verlag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2{&lt;Schriftwechsel&gt;}]s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Schriftwechsel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Neuwerk-Verlag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, dem </w:t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Bärenreiter-Verlag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2{&lt;Schriftwechsel&gt;}]s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Stauda-Verlag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2{&lt;Schriftwechsel&gt;}]s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Handreg</w:t>
      </w:r>
      <w:r>
        <w:rPr>
          <w:rFonts w:ascii="Courier" w:hAnsi="Courier"/>
          <w:sz w:val="24"/>
        </w:rPr>
        <w:t>istratur Frerichs \ Veröffentlichungen und Schriften \ Andere Veröffentlichungen (Broschüren, Zeitungsartikel, Schriftenreihe u.s.w.)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186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Zeitungs- und Zeitschriftenartikel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Frerichs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Entwürfe,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mit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Schriftleitung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der verschiedenen Blätter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Zeitungsausschnitte; </w:t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Verlagsprospekt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Johannes-Stauda-Verlag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>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1959 - 1960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187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Volksliturgische Schriftenreih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Beten, Loben und Danken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":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Planungen, Verhandlungen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Text- und Satzprobe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4. Heftes "Beten, Loben und Danken": Der Taufgottesdienst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188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Denkschrift über die Vorbereitung des Weihnachtsfestes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189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Plan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ein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Kinderandachtsbuch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190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LKN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Verhandlungen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</w:t>
      </w:r>
      <w:r>
        <w:rPr>
          <w:rFonts w:ascii="Courier" w:hAnsi="Courier"/>
          <w:sz w:val="24"/>
        </w:rPr>
        <w:t xml:space="preserve">t dem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kirchliche Begräbnis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Das Halleluja mit den zugehörigen Psalmversen, Neue Ausgabe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1962</w:t>
      </w:r>
      <w:r>
        <w:rPr>
          <w:rFonts w:ascii="Courier" w:hAnsi="Courier"/>
          <w:vanish/>
          <w:sz w:val="24"/>
        </w:rPr>
        <w:t>]z]t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3, Nr. 191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Handreichung für offene Kirchen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": v.a.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Verlagsverhandlungen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Schriftmuster der Druckerei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Verlagsbuchhandlung Agentur des Rauhen Hauses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 12 f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Generalsuperintendentur Holzminden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Generalsuperintendentur Holzminden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Findbuch, handschriftli</w:t>
      </w:r>
      <w:r>
        <w:rPr>
          <w:rFonts w:ascii="Courier" w:hAnsi="Courier"/>
          <w:sz w:val="24"/>
        </w:rPr>
        <w:t>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 A. \ 35.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A. Generalia \ 35. Gemeindepflege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f, A. Generalia, Nr. 351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Bibelverbreitung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f, A. Generalia, Nr. 353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f, A. Generalia, Nr. 354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Öffentlichkeitsarbeit der Kirche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</w:t>
      </w:r>
      <w:r>
        <w:rPr>
          <w:rFonts w:ascii="Courier" w:hAnsi="Courier"/>
          <w:vanish/>
          <w:sz w:val="24"/>
        </w:rPr>
        <w:t>&lt;lesegesellschaft&gt;]s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1841 - 1857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II.\ A. \ 37.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II. \ A. Generalia \ 37. Innere und äussere Mission und sonstige Vereine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371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f, A. Generalia, Nr. 371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Innere 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f, A. Generalia, Nr. 372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Äussere 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f, A. Generalia, Nr. 373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7 Hoya \ V-Gen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Superintendenturen Hoya und Vilsen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Superintendenturen Hoya und Vilsen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I. \ Generalia \ 35.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Inspektion Vilsen \ Generalia \ 35. Gemeindepflege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 Hoya / V-Gen, Nr. 35</w:t>
      </w:r>
      <w:r>
        <w:rPr>
          <w:rFonts w:ascii="Courier" w:hAnsi="Courier"/>
          <w:sz w:val="24"/>
        </w:rPr>
        <w:t>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 Hoya / V-Gen, Nr. 3530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Presse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Enthält: Inspektionsbote 1905ff.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1851 - 1927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 Hoya / V-Gen, Nr. 354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Öffentlichkeitsarbeit der Kirche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 \ Generalia \ 37.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I. Inspektion Vilsen \ Generalia \ 37. Innere und äussere Mission und sonstige Vereinigungen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Nr. 371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 Hoya / V-Gen, Nr. 371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Innere 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 H</w:t>
      </w:r>
      <w:r>
        <w:rPr>
          <w:rFonts w:ascii="Courier" w:hAnsi="Courier"/>
          <w:sz w:val="24"/>
        </w:rPr>
        <w:t>oya / V-Gen, Nr. 372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Äussere 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 Hoya / V-Gen, Nr. 373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1861 - 1883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Nr. 1.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 Hoya / V-Gen, Nr. 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Kirchenordnungen,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Erbauungsschriften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Liturgie, Unterricht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Enthält: 1.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Übersetzung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 des Neuen Testaments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1806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2 Bände; 2.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Spruchbuch zu den fünf</w:t>
      </w:r>
      <w:r>
        <w:rPr>
          <w:rFonts w:ascii="Courier" w:hAnsi="Courier"/>
          <w:sz w:val="24"/>
        </w:rPr>
        <w:t xml:space="preserve"> Hauptstücken nebst Luthers Erklärung,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1881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; 3.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Hülfsbuch für den Schulgebrauch des Kleinen Lutherischen Katechismus,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; 4.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Liturgie sowie andere Gottesdienste der Kirche,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1886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; 5.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Mischehe,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2.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 Hoya / V-Gen, Nr. 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Innere und äussere Mission</w:t>
      </w:r>
      <w:r>
        <w:rPr>
          <w:rFonts w:ascii="Courier" w:hAnsi="Courier"/>
          <w:vanish/>
          <w:sz w:val="24"/>
        </w:rPr>
        <w:t>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1.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Beiblatt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Fliegenden Blätter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aus dem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Rauhen Hause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Horn </w:t>
      </w:r>
      <w:r>
        <w:rPr>
          <w:rFonts w:ascii="Courier" w:hAnsi="Courier"/>
          <w:sz w:val="24"/>
        </w:rPr>
        <w:t xml:space="preserve">bei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Hamburg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1861, 1866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; 2.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100 Jahre männliche Diakonie,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 Friedenau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; 3. </w:t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 xml:space="preserve">Statistik der Evangelischen Liebestätigkeit,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 Friedenau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]z]s]t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Kirchenkreis Hameln - Pyrmont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Kirchenkreis Hameln - Pyrmont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Generalia I (Inspektion Berkel)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9, Generalia I, Nr.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Allgemeines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auch: Anschaffungen für die Inspektion Börry; Amtsblätter,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Bibliotheksrechnung</w:t>
      </w:r>
      <w:r>
        <w:rPr>
          <w:rFonts w:ascii="Courier" w:hAnsi="Courier"/>
          <w:sz w:val="24"/>
        </w:rPr>
        <w:t xml:space="preserve">en und Belege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1905 - 1932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1{s[k[</w:t>
      </w:r>
      <w:r>
        <w:rPr>
          <w:rFonts w:ascii="Courier" w:hAnsi="Courier"/>
          <w:sz w:val="24"/>
        </w:rPr>
        <w:t>Kreislehrer-Bibliothek</w:t>
      </w:r>
      <w:r>
        <w:rPr>
          <w:rFonts w:ascii="Courier" w:hAnsi="Courier"/>
          <w:vanish/>
          <w:sz w:val="24"/>
        </w:rPr>
        <w:t>]k]s}]s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1738 - 1935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9, Generalia I, Nr. 138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Der Weserbote, Sept.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März und April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Sept.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9, Generalia I, Nr. 139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Kirchenbibliothek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Film,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Inspektionskolportage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 I. \ Aerzen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9, Spezialia I, Aerze</w:t>
      </w:r>
      <w:r>
        <w:rPr>
          <w:rFonts w:ascii="Courier" w:hAnsi="Courier"/>
          <w:sz w:val="24"/>
        </w:rPr>
        <w:t>n, Nr. 251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nur: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 der 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Volksbibliothek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Aerzen</w:t>
      </w:r>
      <w:r>
        <w:rPr>
          <w:rFonts w:ascii="Courier" w:hAnsi="Courier"/>
          <w:vanish/>
          <w:sz w:val="24"/>
        </w:rPr>
        <w:t>]o}]s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Spezialia I. \ Afferde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9, Spezialia I, Nr. 354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Kirchenmusik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 f. Arme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des neuen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; 1881 ;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Pfingstkonferenz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Pfingstkonferenz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12, Nr.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der "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Evang. Wahrheit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": Neukonzeption,</w:t>
      </w:r>
      <w:r>
        <w:rPr>
          <w:rFonts w:ascii="Courier" w:hAnsi="Courier"/>
          <w:sz w:val="24"/>
        </w:rPr>
        <w:t xml:space="preserve"> Schriftleitung, Haushaltspläne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Kirchenkreisarchiv Pattensen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Kirchenkreisarchiv Pattensen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1828 - 1905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(vorläufiges)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Generalia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13, Generalia, Nr. 18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Anregung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Zeitschriftenbeschaffung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Pastoren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1828 - 1905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13, Generalia, Nr. 90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Theologischer Lesekreis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Gründung 1890, auch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theologische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; 1890 - 1922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13, Generalia, Nr. 117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Choralbücher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Choralmelodien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1868 - 1881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13, Generalia, Nr. 155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Besondere Einrichtung zur Fortbildung der Lehrer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 für die Schullehrer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Inspektion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Pattensen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1827 - 1828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Kreislehrerbibliothek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1892 - 1908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Lehrer-Lese-verein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s" ohne Jahr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1893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13, Generalia, Nr. 159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Unterricht in den Schulen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 1866 - 1912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bibl. Geschichte 1846 - 1916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Anschauungsmaterial: Wandkarten und Tafeln 1845 - 1911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1845 - 1919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13, Generalia, Nr. 182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Bibelarbeit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nur: </w:t>
      </w:r>
      <w:r>
        <w:rPr>
          <w:rFonts w:ascii="Courier" w:hAnsi="Courier"/>
          <w:vanish/>
          <w:sz w:val="24"/>
        </w:rPr>
        <w:t>s[k[1{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13, Generalia, Nr. 184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Natur- und Tierschutz 1844,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Volksbüchereien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1894 - 1918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Volksbildungsschulen 1919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1844 - 1919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Superintendentur Sievershausen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Superintendentur Sievershausen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 xml:space="preserve">I. \ A. \ 35.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Die Akten der Repositur \ A. Generalia \ 35. Gemeindepflege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3511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Bibelverbreitung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3512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</w:t>
      </w:r>
      <w:r>
        <w:rPr>
          <w:rFonts w:ascii="Courier" w:hAnsi="Courier"/>
          <w:sz w:val="24"/>
        </w:rPr>
        <w:t xml:space="preserve"> Nr. 3530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Presse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Gemeindeblatt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Heimatglocke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1810 - 1927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Öffentlichkeitsarbeit der Kirche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Volkshochschule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Wanderbücherei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I. \ A. \ 37.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Die Akten der Repositur \ A. Generalia \ 37. Innere und äussere Mission und sonstige Vereinigungen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Innere 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1883 - </w:t>
      </w:r>
      <w:r>
        <w:rPr>
          <w:rFonts w:ascii="Courier" w:hAnsi="Courier"/>
          <w:sz w:val="24"/>
        </w:rPr>
        <w:t>1925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Äußere 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74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Bund</w:t>
      </w:r>
      <w:r>
        <w:rPr>
          <w:rFonts w:ascii="Courier" w:hAnsi="Courier"/>
          <w:vanish/>
          <w:sz w:val="24"/>
        </w:rPr>
        <w:t>]k]s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21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Kirchenkreis Ölsburg (Solschen)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Kirchenkreis Ölsburg (Solschen)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Kladde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 xml:space="preserve">I. \ A. \ 35.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Die Akten der Repositur \ A. Generalia \ 35. Gemeindearbeit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3511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]s]k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1816 - 1896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I. \ A. \ 37.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Die Akten der Repositur \ A. Generalia \ 37. Innere und Äußere Mission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372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Äußere 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1824 - 1856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I. \ A. \ 38.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Die Akten der Repositur \ A. Generalia \ 38. Sonstige Werke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381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Generalia, Nr. 381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1842 - 1887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Die Ephoralbücherei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14, Generalia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107 - 114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Ephoralbücherei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Sammelverweis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Bekenntnisgemeinschaft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Bekenntnisgemeinschaft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I. \ 5.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I. Angelegenheiten der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Bekenntnisgemeinschaft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1947/48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\ 5. Rundschreiben und sonstiges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Anfragen und Bestellungen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 der BK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Nr. 4 und Nr. 5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Flugschriften aus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Kirchl.-theol. Arbeitsgemeinschaft für Deutschland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Nr. 1,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19.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II. Angelegenheiten der hannoverschen Landeskirche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 und Öffentlichkeitsarbeit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Drucklizenz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Militär-Regierung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Verhandlungen mit der Militär-Regierung.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Besuchsschein für das Stirling-House für Klingel.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104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Kirchenblatt der Ev.-luth. Landeskirche Hannover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Botschaft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Kritiken zur Form und Inhalt der Botschaf</w:t>
      </w:r>
      <w:r>
        <w:rPr>
          <w:rFonts w:ascii="Courier" w:hAnsi="Courier"/>
          <w:sz w:val="24"/>
        </w:rPr>
        <w:t xml:space="preserve">t, und am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Cillien</w:t>
      </w:r>
      <w:r>
        <w:rPr>
          <w:rFonts w:ascii="Courier" w:hAnsi="Courier"/>
          <w:vanish/>
          <w:sz w:val="24"/>
        </w:rPr>
        <w:t>}]p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Entwurf einer Entschließung der Kirchenvorsteher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Wiedererscheinen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Vorschläge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Bode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kirchlichen Pressearbeit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Pressesprecher der Landeskirche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107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Bekenntnisschriften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Bibelübe</w:t>
      </w:r>
      <w:r>
        <w:rPr>
          <w:rFonts w:ascii="Courier" w:hAnsi="Courier"/>
          <w:sz w:val="24"/>
        </w:rPr>
        <w:t xml:space="preserve">rsetzungen </w:t>
      </w:r>
      <w:r>
        <w:rPr>
          <w:rFonts w:ascii="Courier" w:hAnsi="Courier"/>
          <w:vanish/>
          <w:sz w:val="24"/>
        </w:rPr>
        <w:t>&lt;Zuteilung&gt;]s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108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Evangelischer Presse- und Informationsdienst (EPI)</w:t>
      </w:r>
      <w:r>
        <w:rPr>
          <w:rFonts w:ascii="Courier" w:hAnsi="Courier"/>
          <w:vanish/>
          <w:sz w:val="24"/>
        </w:rPr>
        <w:t>]k]s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nur: Angebots- und Bestellschreiben über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Neubau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109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Buchankündigung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Mahner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Helmut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Thielicke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dessen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Tod und Leben</w:t>
      </w:r>
      <w:r>
        <w:rPr>
          <w:rFonts w:ascii="Courier" w:hAnsi="Courier"/>
          <w:vanish/>
          <w:sz w:val="24"/>
        </w:rPr>
        <w:t>}]t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Ja". Zeitung der jungen Generation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</w:t>
      </w:r>
      <w:r>
        <w:rPr>
          <w:rFonts w:ascii="Courier" w:hAnsi="Courier"/>
          <w:sz w:val="24"/>
        </w:rPr>
        <w:t xml:space="preserve">t: Abschrift eines offenen Briefs aus "Ja"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Berhard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zur Aufgabe der Kirche der Gegenwart; Antwort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"Ja" auf den offenen Brief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124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Gustav-Adolf-Stiftung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Schreiben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EKD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Centralvorstand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Gustav-Adolf-Stiftung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>; Fortsetzung der Arbeit unter neuem Namen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IV. \ 27.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IV. Angelegenheiten der hannoverschen Bekenntnisgemeinschaft seit 1947/48 \ 27. </w:t>
      </w:r>
      <w:r>
        <w:rPr>
          <w:rFonts w:ascii="Courier" w:hAnsi="Courier"/>
          <w:sz w:val="24"/>
        </w:rPr>
        <w:t xml:space="preserve">Organe und Einrichtungen der Bekenntnisgemeinschaft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6, Nr. 176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Band III.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Dankschreiben und Kritik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Versand des Buches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Eberhard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Klügel</w:t>
      </w:r>
      <w:r>
        <w:rPr>
          <w:rFonts w:ascii="Courier" w:hAnsi="Courier"/>
          <w:vanish/>
          <w:sz w:val="24"/>
        </w:rPr>
        <w:t>}]p}]s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luth. Landeskirche Hannovers und ihr Bischof 1933 - 1945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als Geschenk an die Mitglieder der BK.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21 a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Hannoversche Bibelgesellschaft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Hannoversche Bibelgesellschaft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1.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1. Verwaltungsangelegenheiten, Jahresfeste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</w:t>
      </w:r>
      <w:r>
        <w:rPr>
          <w:rFonts w:ascii="Courier" w:hAnsi="Courier"/>
          <w:sz w:val="24"/>
        </w:rPr>
        <w:t>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Allgemeiner Schriftverkehr, enthält vor allem Briefwechsel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Generalsuperintendent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Möller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auch Mitgliedschaft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Bibelgesellschaft im Landesverein Innere 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Informationsblatt der "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Königreich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" ohne Datum,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Reichsbote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Nr. 4,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18.02.1926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(Handakte Bode)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Allgemeines, enthält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Preisliste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Neuorganisation der Verwa</w:t>
      </w:r>
      <w:r>
        <w:rPr>
          <w:rFonts w:ascii="Courier" w:hAnsi="Courier"/>
          <w:sz w:val="24"/>
        </w:rPr>
        <w:t>ltungsstrukturen 1933.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E. Hirsch, Scholien zu Luthers Bibelverdeutschung 3., ohne Datum; "Anleitung zur Stellung von Anträgen auf Gewährung einer sozialen Wohlfahrtsrente", ohne Datum; 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93. Jahresbericht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", Han.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Zeitwende". Monatsschrift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hg.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u.a.,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Nr. 6,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Nachruf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Feesche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1931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>; ..., Todesanzeige für Justiz</w:t>
      </w:r>
      <w:r>
        <w:rPr>
          <w:rFonts w:ascii="Courier" w:hAnsi="Courier"/>
          <w:sz w:val="24"/>
        </w:rPr>
        <w:t xml:space="preserve">rat D.G. Haccius vom 01.04.1932; Todesanzeige für Abt.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D.G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Hartwig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Wie die Rudolf-Schäfer-Bibel entstanden ist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ohne Datum;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Abschrift der Statuten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Königreichs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]o}]k}]s</w:t>
      </w:r>
      <w:r>
        <w:rPr>
          <w:rFonts w:ascii="Courier" w:hAnsi="Courier"/>
          <w:sz w:val="24"/>
        </w:rPr>
        <w:t xml:space="preserve">, revidiert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ohne Datum. (Handakte Möller)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3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Protokolle des Verwaltungsrates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 Brief an den Lehrerboten der neuen Bibelausgabe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1903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1891 - 1923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E 21 a, Nr.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des Verwaltungsrates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Hannov.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15.11.1942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(Anzeige einer Mitgliederversammlung); eingeklebt: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Satzungen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30.04.1948</w:t>
      </w:r>
      <w:r>
        <w:rPr>
          <w:rFonts w:ascii="Courier" w:hAnsi="Courier"/>
          <w:vanish/>
          <w:sz w:val="24"/>
        </w:rPr>
        <w:t>]z}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1{&lt;k[2{o[Hannover]o}sche 1{Bibelgesellschaft}]k&gt;}]s</w:t>
      </w:r>
      <w:r>
        <w:rPr>
          <w:rFonts w:ascii="Courier" w:hAnsi="Courier"/>
          <w:sz w:val="24"/>
        </w:rPr>
        <w:t xml:space="preserve">, beigelegt: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Satzungen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1{k[2{o[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}]k}]s</w:t>
      </w:r>
      <w:r>
        <w:rPr>
          <w:rFonts w:ascii="Courier" w:hAnsi="Courier"/>
          <w:sz w:val="24"/>
        </w:rPr>
        <w:t xml:space="preserve"> und eine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korrigierte Fassung der Satzung von 1948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&lt;k[2{o[Hannover]o}sche 1{Bibelgesellschaft}]k&gt;]s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Beschwerde von Pas</w:t>
      </w:r>
      <w:r>
        <w:rPr>
          <w:rFonts w:ascii="Courier" w:hAnsi="Courier"/>
          <w:sz w:val="24"/>
        </w:rPr>
        <w:t xml:space="preserve">tor Fehly betr. Beteiligung der Öffentlichkeit an der Tätigkeit des Verwaltungsrates.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Informationsblatt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1867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Preisliste nach 1880;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Hannoversches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20.02.1927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17.02.1927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Versammlungen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; 1927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Organisation der Jahresfeste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Ein Exemplar der neuen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Satzungen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]z}&lt; k[2{o[Hannover]o}sche 1{Bibelgesellschaft}]k&gt;]s</w:t>
      </w:r>
      <w:r>
        <w:rPr>
          <w:rFonts w:ascii="Courier" w:hAnsi="Courier"/>
          <w:sz w:val="24"/>
        </w:rPr>
        <w:t>; Zeit</w:t>
      </w:r>
      <w:r>
        <w:rPr>
          <w:rFonts w:ascii="Courier" w:hAnsi="Courier"/>
          <w:sz w:val="24"/>
        </w:rPr>
        <w:t>ungsausschnitt zur Ankündigung des Jahresfestes am 09.02.1926 (Handakte Bode)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Jahresfeste und Sitzungen des Verwaltungsrates</w:t>
      </w:r>
      <w:r>
        <w:rPr>
          <w:rFonts w:ascii="Courier" w:hAnsi="Courier"/>
          <w:vanish/>
          <w:sz w:val="24"/>
        </w:rPr>
        <w:t>&lt; k[2{o[Hannover]o}sche 1{Bibelgesellschaft}]k&gt;]s</w:t>
      </w:r>
      <w:r>
        <w:rPr>
          <w:rFonts w:ascii="Courier" w:hAnsi="Courier"/>
          <w:sz w:val="24"/>
        </w:rPr>
        <w:t>. Handakte Möller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1926 - 1933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2.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Bibelverbreitung in den Gemeinden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Bibelverbreitung in den Gemeinden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(Handakte Möller)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1927 - 1930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Steigerung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Bibela</w:t>
      </w:r>
      <w:r>
        <w:rPr>
          <w:rFonts w:ascii="Courier" w:hAnsi="Courier"/>
          <w:sz w:val="24"/>
        </w:rPr>
        <w:t>bsatzes in den Kirchenkreisen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z.T. mit Rückmeldungen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Bedarf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Bibelkolportage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vor allem Antworten der Superintendenten auf eine diesbezgl. Anfrage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(Handakte Möller)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3.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3. Verbindungen zu anderen Bibelgeselschaften,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Vereinigung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Zusammenschluß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3{o[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>schen Landeskirche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nur</w:t>
      </w:r>
      <w:r>
        <w:rPr>
          <w:rFonts w:ascii="Courier" w:hAnsi="Courier"/>
          <w:sz w:val="24"/>
        </w:rPr>
        <w:t xml:space="preserve">: Zusammenstellung der Geschäftstätigkeit der einzelnen Gesellschaften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ische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Bibelanstalt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, vor allem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Schäffer</w:t>
      </w:r>
      <w:r>
        <w:rPr>
          <w:rFonts w:ascii="Courier" w:hAnsi="Courier"/>
          <w:vanish/>
          <w:sz w:val="24"/>
        </w:rPr>
        <w:t>}]p}]s</w:t>
      </w:r>
      <w:r>
        <w:rPr>
          <w:rFonts w:ascii="Courier" w:hAnsi="Courier"/>
          <w:sz w:val="24"/>
        </w:rPr>
        <w:t xml:space="preserve">s.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112. Jahresbericht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Privilegierten Bibelanstalt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; 15 Einzelblätter: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Vorabdrucke der Illustrationen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Schäfer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zum Alten Testament für die geplante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Schäfer-Bilder-Bibel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(Handakte Möller)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  <w:r>
        <w:rPr>
          <w:rFonts w:ascii="Courier" w:hAnsi="Courier"/>
          <w:sz w:val="24"/>
        </w:rPr>
        <w:t xml:space="preserve"> - 1928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deutschen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enthält auch Korrespondenz zur Gründung des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von Cansteinschen Bibelmissionsverbund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es"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sowie einen allg. Arbeitsbericht von September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was weinest Du" Schrift für Trauernde aus Gottes Wort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ohne Datum;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Nachrichtenblatt der deutschen Bibelgesellschaften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2. Aug. 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 Sept. 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Bibel-Arbeit. Mitteilungen über die Tätigkeit der Br</w:t>
      </w:r>
      <w:r>
        <w:rPr>
          <w:rFonts w:ascii="Courier" w:hAnsi="Courier"/>
          <w:sz w:val="24"/>
        </w:rPr>
        <w:t>itischen und Ausländischen Bibelgesellschaft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161,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März 1928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162,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167,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Nov. 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174,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Juli 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Ev. Gemeindeblatt für Altenburg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21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12.10.1930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Braune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Augsburgische Konfession von 1530 in ihrer Bedeutung für die Gegenwart, Rudolstadt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ohne Datum, Rechnung des Hospizes des Vereins für Innere Mission Leipzig, Jan. 1932; Berichte. Von Cansteinsche Bibelanstalt,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Bibelblatt der Preußischen Hauptbibelgesels</w:t>
      </w:r>
      <w:r>
        <w:rPr>
          <w:rFonts w:ascii="Courier" w:hAnsi="Courier"/>
          <w:sz w:val="24"/>
        </w:rPr>
        <w:t>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1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April 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Zweite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Mitteilung des Ausschusses für die 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von Cansteinschen Bibelmissionsbund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es",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(Handakte Möller)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Deutschland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Preisverzeichnis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Satzungen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1{k[2{o[</w:t>
      </w:r>
      <w:r>
        <w:rPr>
          <w:rFonts w:ascii="Courier" w:hAnsi="Courier"/>
          <w:sz w:val="24"/>
        </w:rPr>
        <w:t>Hannov</w:t>
      </w:r>
      <w:r>
        <w:rPr>
          <w:rFonts w:ascii="Courier" w:hAnsi="Courier"/>
          <w:vanish/>
          <w:sz w:val="24"/>
        </w:rPr>
        <w:t>&lt;er&gt;]o}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}]k}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Preisverzeichnis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1{k[2{o[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Bibelanstal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}]k}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1927/28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Bericht über die Geschichte und Arbeit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1{k[2{o[</w:t>
      </w:r>
      <w:r>
        <w:rPr>
          <w:rFonts w:ascii="Courier" w:hAnsi="Courier"/>
          <w:sz w:val="24"/>
        </w:rPr>
        <w:t>Altenburg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Landesbibelgesellschaft</w:t>
      </w:r>
      <w:r>
        <w:rPr>
          <w:rFonts w:ascii="Courier" w:hAnsi="Courier"/>
          <w:vanish/>
          <w:sz w:val="24"/>
        </w:rPr>
        <w:t>}]k}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1928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Jahresbericht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1{k[2{o[</w:t>
      </w:r>
      <w:r>
        <w:rPr>
          <w:rFonts w:ascii="Courier" w:hAnsi="Courier"/>
          <w:sz w:val="24"/>
        </w:rPr>
        <w:t>Altenburg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Stadtkirchner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Lindemann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Einige Auszüge aus den Grüßen unserer Feldgrauen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Preisverzeichnis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Sächsischen Hauptbibellesegesellschaft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der 100 Jahre der Stader Bibel- und Missionsgesellschaft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ohn</w:t>
      </w:r>
      <w:r>
        <w:rPr>
          <w:rFonts w:ascii="Courier" w:hAnsi="Courier"/>
          <w:sz w:val="24"/>
        </w:rPr>
        <w:t xml:space="preserve">e Datum 1930;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80 Jahre Altenburger Landesbibelgesellschaft, Sonderdruck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>; (Handakte Möller)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Benennung eines hannov. Theologen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alttestamentliche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Bibelrevisionskommission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enthält u.a. Studienbericht von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Möller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(Handakte Möller)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Mitwirkung beim Hundertjahrfest der </w:t>
      </w:r>
      <w:r>
        <w:rPr>
          <w:rFonts w:ascii="Courier" w:hAnsi="Courier"/>
          <w:vanish/>
          <w:sz w:val="24"/>
        </w:rPr>
        <w:t>s[k[2{o[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Bibel- und Missionsgesellschaft</w:t>
      </w:r>
      <w:r>
        <w:rPr>
          <w:rFonts w:ascii="Courier" w:hAnsi="Courier"/>
          <w:vanish/>
          <w:sz w:val="24"/>
        </w:rPr>
        <w:t>}]k]s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28.08.1932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(Handakte M</w:t>
      </w:r>
      <w:r>
        <w:rPr>
          <w:rFonts w:ascii="Courier" w:hAnsi="Courier"/>
          <w:sz w:val="24"/>
        </w:rPr>
        <w:t>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plattdeutsch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Neuen Testament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es. (Handakte Möller)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21 a, Nr. 18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Vereinigung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deutschen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enthält insbesondere 400jähriges Lutherjubiläum 1934, sowie Wechsel des Vorsitzes an Oberlandeskirchenrat Stalmann.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2400 Jahre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Lutherbibel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Gedenkbüchlein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Bibeljubiläum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Sept. 1922</w:t>
      </w:r>
      <w:r>
        <w:rPr>
          <w:rFonts w:ascii="Courier" w:hAnsi="Courier"/>
          <w:vanish/>
          <w:sz w:val="24"/>
        </w:rPr>
        <w:t>]z]s]s</w:t>
      </w:r>
      <w:r>
        <w:rPr>
          <w:rFonts w:ascii="Courier" w:hAnsi="Courier"/>
          <w:sz w:val="24"/>
        </w:rPr>
        <w:t xml:space="preserve">. Dargeboten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Füllkrug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vanish/>
          <w:sz w:val="24"/>
        </w:rPr>
        <w:t>[1{</w:t>
      </w:r>
      <w:r>
        <w:rPr>
          <w:rFonts w:ascii="Courier" w:hAnsi="Courier"/>
          <w:sz w:val="24"/>
        </w:rPr>
        <w:t>Agentur des Rauhen Hauses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Nachrichtenblatt des deutschen Bibelgesellschaften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Nr. 6,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Dez. 1934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; 1932 - 1935 ; 1942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42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Bund deutscher Bibelkreise (BK) / Ev. Jungenschaft, Landesverband Niedersachsen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Bund deutscher Bibelkreise (BK) / Ev. Jungenschaft, Landesverband Niedersachsen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1909 - 1969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  <w:r>
        <w:rPr>
          <w:rFonts w:ascii="Courier" w:hAnsi="Courier"/>
          <w:sz w:val="24"/>
        </w:rPr>
        <w:t xml:space="preserve"> \ 26 - 33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Publikationen, Sammlungsgut \ 26 - 33 Zeitschriften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26/1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26/1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Jugendschaft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  <w:r>
        <w:rPr>
          <w:rFonts w:ascii="Courier" w:hAnsi="Courier"/>
          <w:sz w:val="24"/>
        </w:rPr>
        <w:t xml:space="preserve"> - 32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26/1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Jugend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; 1925 ; 1930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unvollständig: 1932 ; 1933 ; 1934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27/1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BK-Bote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Sammelband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27/1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Aus dem Gau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Mitteilungen aus dem Niedersächsischen BK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27/1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Niedersachsenwacht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(jahrgangsm., oft nicht vollständig)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1926 - 1936 ; 1946 - 1959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28/1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Niedersachsenwacht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(letzte Jahre nicht vollständig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28/2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BK-Nachrichten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(drei Hefte, doppelt)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29/1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12.1933 - 11.1935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29a/2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29a/2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(geb.)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1936 - 04.1938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29b/2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29b/2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(Einzelh.)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04.1936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30/1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(Einzelhefte)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947 - 1954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31a/1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31a/1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(gebunden)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31b/2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31b/2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(Einzelhefte)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31c/3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31c/3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Jungenwacht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(Einzelhefte)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32/1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Ritterschaft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(1949 - 51 gebunden, sonst einzeln und vollständig) Einzelhefte 1949 - 55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33/1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motive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(Einzelhefte, ni</w:t>
      </w:r>
      <w:r>
        <w:rPr>
          <w:rFonts w:ascii="Courier" w:hAnsi="Courier"/>
          <w:sz w:val="24"/>
        </w:rPr>
        <w:t>cht vollstndig)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  <w:r>
        <w:rPr>
          <w:rFonts w:ascii="Courier" w:hAnsi="Courier"/>
          <w:sz w:val="24"/>
        </w:rPr>
        <w:t xml:space="preserve"> \ 35.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Publikationen, Sammlungsgut \ 35. Liederbücher, Literatur über den und aus dem BK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BK-Lieder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BK-Lieder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BK-Lieder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Begleitausgabe mit Chor und Klavierbegleitung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Schildknappe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(2x)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Turmhahn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100 Jahre evangelische Schülerarbeit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1883 - 1983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der Schülerbibelkreise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Eberhard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Warns</w:t>
      </w:r>
      <w:r>
        <w:rPr>
          <w:rFonts w:ascii="Courier" w:hAnsi="Courier"/>
          <w:vanish/>
          <w:sz w:val="24"/>
        </w:rPr>
        <w:t>}]p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Wegspuren aus der 50jährigen Geschichte unseres Bundes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(2x),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Kertz</w:t>
      </w:r>
      <w:r>
        <w:rPr>
          <w:rFonts w:ascii="Courier" w:hAnsi="Courier"/>
          <w:vanish/>
          <w:sz w:val="24"/>
        </w:rPr>
        <w:t>}]p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50 Jahre Bund deutscher Bibelkreise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Udo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Smidt</w:t>
      </w:r>
      <w:r>
        <w:rPr>
          <w:rFonts w:ascii="Courier" w:hAnsi="Courier"/>
          <w:vanish/>
          <w:sz w:val="24"/>
        </w:rPr>
        <w:t>}]p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Jesus in unserem Schülerleben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Udo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Degenfeld</w:t>
      </w:r>
      <w:r>
        <w:rPr>
          <w:rFonts w:ascii="Courier" w:hAnsi="Courier"/>
          <w:vanish/>
          <w:sz w:val="24"/>
        </w:rPr>
        <w:t>}]p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Es klingt wie ein Ruf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Bilder aus der BK-Bewegung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Wegschau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"; Jahrbuch, Jungmannschaft BK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Insel der Sendung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Ehlers</w:t>
      </w:r>
      <w:r>
        <w:rPr>
          <w:rFonts w:ascii="Courier" w:hAnsi="Courier"/>
          <w:vanish/>
          <w:sz w:val="24"/>
        </w:rPr>
        <w:t>}]p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 - 1938 ; 1939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Sein zum Tode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Lebensbilder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Hrsg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Krong</w:t>
      </w:r>
      <w:r>
        <w:rPr>
          <w:rFonts w:ascii="Courier" w:hAnsi="Courier"/>
          <w:vanish/>
          <w:sz w:val="24"/>
        </w:rPr>
        <w:t>}]p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hören, bedenken, antworten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drei Referate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Alarm in der Jugendarbeit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Reinhard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Deichgräber</w:t>
      </w:r>
      <w:r>
        <w:rPr>
          <w:rFonts w:ascii="Courier" w:hAnsi="Courier"/>
          <w:vanish/>
          <w:sz w:val="24"/>
        </w:rPr>
        <w:t>}]p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1966 - 1967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Verkaufsbroschüre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Jugenddienstverlag</w:t>
      </w:r>
      <w:r>
        <w:rPr>
          <w:rFonts w:ascii="Courier" w:hAnsi="Courier"/>
          <w:vanish/>
          <w:sz w:val="24"/>
        </w:rPr>
        <w:t>]k}]s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35/4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 42, Nr. 35/4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Gedat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 Adolf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 Christ erlebt die Probleme der Welt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Helmut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Schreiner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Ehre und Glaube</w:t>
      </w:r>
      <w:r>
        <w:rPr>
          <w:rFonts w:ascii="Courier" w:hAnsi="Courier"/>
          <w:vanish/>
          <w:sz w:val="24"/>
        </w:rPr>
        <w:t>]t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 xml:space="preserve">H 8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Stadtkirchenverband Hannover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Stadtkirchenverband Hannover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15. Pressearbeit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8, Nr. 80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Presseausschuß: Organisation, Sitzungsprotokolle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Fragebogen Presse und Landeskirche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Stadt Hannover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7.5.1931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Übersicht über den Inhalt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Pressearchivs beim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Ev. Preßverband im Lutherhaus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Jahresbericht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Ev. Preßverband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die Provinz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1931 -1932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7.12.19</w:t>
      </w:r>
      <w:r>
        <w:rPr>
          <w:rFonts w:ascii="Courier" w:hAnsi="Courier"/>
          <w:sz w:val="24"/>
        </w:rPr>
        <w:t>32</w:t>
      </w:r>
      <w:r>
        <w:rPr>
          <w:rFonts w:ascii="Courier" w:hAnsi="Courier"/>
          <w:vanish/>
          <w:sz w:val="24"/>
        </w:rPr>
        <w:t>]z]s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8, Nr. 81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Publikationsorgane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religiöse Themen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u.a. Veröffentlichungen von Gottesdienstzeiten und über kirchliche Arbeiten; Verunglimpfung religiöser Gefühle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Hannoverscher Herold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7 - 2. Jahrgang vom 11.2.?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Programmheft "Städtische Bühnen Hannover 1928/29, Schauspielhaus Heft 5; Zeitungsanzeige "Kunst und Sport", Fest der städtischen Bühnen, Freitag, den 8. März 1929 - "Die schöne Helena im L</w:t>
      </w:r>
      <w:r>
        <w:rPr>
          <w:rFonts w:ascii="Courier" w:hAnsi="Courier"/>
          <w:sz w:val="24"/>
        </w:rPr>
        <w:t>ister Bad" 1929; ..., "Volk und Zeit" Nr. 51 - Weihnachten 1930 (polemische Glossen zum Fest) aus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Vorwärts-Druckerei Berlin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z.B."Die Legende von den heiligen drei Königen";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Ludendorffs Volkswarte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Februar 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Folge 5 - 3. Jahrgang (unter anderem Schändung von Luthers Totenmaske);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Rundschreiben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Geschäftstelle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Plakatmission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20.6.1934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Plakataushang auf den Bahnhöfen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1929 - 1934 ; 1937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8, Nr. 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Abwehr von Angr</w:t>
      </w:r>
      <w:r>
        <w:rPr>
          <w:rFonts w:ascii="Courier" w:hAnsi="Courier"/>
          <w:sz w:val="24"/>
        </w:rPr>
        <w:t>iffen gegen die Kirche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Gemeindeblätter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8, Nr. 83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Eingaben und Mitteilungen an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en, v.a.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Wahrung der Sittlichkeit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; 1936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8, Nr. 84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Pressezettel: Verhandlungen mit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Arbeitsgemeinschaft der Hannoverschen Tageszeitungen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wegen der Bezahlung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Kirchlichen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Pläne zur 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einheitlich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 xml:space="preserve">L 3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Kanzlei des Landesbischof Lilje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Kanzlei des Landesbischof Lilje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(vorläufig)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I. \ C.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I. Berliner Akten \ C.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Furche-Verlag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I, Nr. 58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Korrespondenz mit Mitarbeitern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1{k[&lt;Furche-Verlag&gt;]k}]s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I, Nr. 59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Korrespondenz mit Mitarbeitern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1{k[&lt;Furche-Verlag&gt;]k}]s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I, Nr. 60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Finanzielles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1{k[&lt;Furche-Verlag&gt;]k}]s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I, Nr. 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  <w:r>
        <w:rPr>
          <w:rFonts w:ascii="Courier" w:hAnsi="Courier"/>
          <w:sz w:val="24"/>
        </w:rPr>
        <w:t>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Verkehr mit dem Verlagshaus, 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1{k[&lt;Furche-Verlag&gt;]k}]s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E.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Hannoversche Akten bis 1949 (1952) \ E. Catholica, Öffentlichkeitsarbeit, Politik (Nr. II 44 - II 48)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 und 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1.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v.a.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Anfragen um Mitarbeit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; 2.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Lizenzfrage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Papiermangel,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Leserbriefe;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ev. Pressedienst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45 - 1948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 \ F.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II. Hannoversche Akten bis 1949 (1952) \ F. Verwaltung der Kanzlei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50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Furche-verlag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Tätigkeit als Gesellschafter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V.a. Verlags- und Geschäftsberichte; Finanzfragen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; 1945 - 1947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51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Heimkehrverlag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(später: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"Der Sonntag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"): Gründung, Lizensierung, Mitarbeiterwerbung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"Der Sonntag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): Geschäftsf</w:t>
      </w:r>
      <w:r>
        <w:rPr>
          <w:rFonts w:ascii="Courier" w:hAnsi="Courier"/>
          <w:sz w:val="24"/>
        </w:rPr>
        <w:t>ührung; Gesellschafter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53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Verlag "Der Sonntag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54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Verlag "Der Sonntag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Beziehungen zu den Niederlassungen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Ev. Verlagswerk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Hermannsburg</w:t>
      </w:r>
      <w:r>
        <w:rPr>
          <w:rFonts w:ascii="Courier" w:hAnsi="Courier"/>
          <w:vanish/>
          <w:sz w:val="24"/>
        </w:rPr>
        <w:t>]o}]s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55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Verlag "Der Sonntag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Korrespondenz mit dem Ev. Verlagswerk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betr. v.a. Finanzen, Steuern, Kranken</w:t>
      </w:r>
      <w:r>
        <w:rPr>
          <w:rFonts w:ascii="Courier" w:hAnsi="Courier"/>
          <w:sz w:val="24"/>
        </w:rPr>
        <w:t>kassen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56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Verlag "Der Sonntag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Beschaffungen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II, Nr. 57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Verlag "Der Sonntag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: v.a. Verpflegung von Mitarbeitern; auch: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Werbungsaktion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15 X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Depositum Vereinigte Evangelisch-lutherische Kirche Deutschlands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Depositum Vereinigte Evangelisch-lutherische Kirche Deutschlands, Bestände des lutherischen Kirchenamtes Hannover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15 x, N</w:t>
      </w:r>
      <w:r>
        <w:rPr>
          <w:rFonts w:ascii="Courier" w:hAnsi="Courier"/>
          <w:sz w:val="24"/>
        </w:rPr>
        <w:t>r. 816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Kirchliches Pressewesen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3 III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Kanzlei des Landesbischof D. Hanns Lilje 1949 - 1971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Kanzlei des Landesbischof D. Hanns Lilje 1949 - 1971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(vorläufig)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1010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v.a. 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Junge 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Planung, Herausgabe, Finanzierung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247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Sonntagsblätter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Kritische Eingaben, Bilanzen, Themenbesprechungen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Stader Sonntagsblatt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1959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Zeitungsausschnitt zu Wiedererscheinen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Jungen Kirche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3 Ausgaben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Sonntagsruf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1937 - 1939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 ; 1947 - 1949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248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Eingaben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249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Organisatorische und rechtliche Angelegenheiten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s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1073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Ev. Pressedienst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Ev. Presseverband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v.a. Austausch von Informationen. Themenbesprechungen, Personalia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 -1962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1074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Kirchl. 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Sonntagsblätter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Kritische Eingaben, Bilanzen, Themenbesprechungen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Stader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1959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Gesellschafterversammlung, Finanzen, Bilanzen, Statistiken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1532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61 - 62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Korrespondenz mit Abonennten, Interessenten, Kritikern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Alphab. geordn.: A - 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Korrespondenz mit Abonennten, Interessenten, Kritikern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Alphab. geordn.: Pa - St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1534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Korrespondenz mit Abonennten, Interessenten, Kritikern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Alphab. geordn.: L - O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1535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</w:t>
      </w:r>
      <w:r>
        <w:rPr>
          <w:rFonts w:ascii="Courier" w:hAnsi="Courier"/>
          <w:sz w:val="24"/>
        </w:rPr>
        <w:t xml:space="preserve">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Korrespondenz mit Abonennten, Interessenten, Kritikern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Alphab. geordn.: F - K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Korrespondenz mit Abonennten, Interessenten, Kritikern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Alphab. geordn.: T - 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1538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Anliegen des Betriebsrates, Korrespondentenberichte, Jubiläen, Zeitungsausschnitte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1539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</w:t>
      </w:r>
      <w:r>
        <w:rPr>
          <w:rFonts w:ascii="Courier" w:hAnsi="Courier"/>
          <w:sz w:val="24"/>
        </w:rPr>
        <w:t>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Finanzen, Verwaltung, Verträge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u.a.: Stornierug von Abonnementen auf Bitten des LB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1541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Eingaben an die 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1864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Inhaltsübersichten, Finanzen, Korrespondenz, Zeitungsausschnitte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1966 - 1967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1865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</w:t>
      </w:r>
      <w:r>
        <w:rPr>
          <w:rFonts w:ascii="Courier" w:hAnsi="Courier"/>
          <w:sz w:val="24"/>
        </w:rPr>
        <w:t>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Inhaltsübersichten, Finanzen, Korrespondenz, Zeitungsausschnitte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1866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Personalia, Inhaltsübersichten, Finanzen, Korrespondenz, Zeitungsausschnitte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1867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Sondernummer in deutscher und englischer Sprache; Manuscripte, Zeitungsausschnitte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1868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</w:t>
      </w:r>
      <w:r>
        <w:rPr>
          <w:rFonts w:ascii="Courier" w:hAnsi="Courier"/>
          <w:sz w:val="24"/>
        </w:rPr>
        <w:t>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Finanzverhandlungen mit Verlagen, Geschäftsberichte, Zeitungsausschnitte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1869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: Finanzverhandlungen mit Verlagen, Geschäftsberichte, Zeitungsausschnitte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246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ev. Publizistik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Zusendungen von Verlagswerken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Wiedererscheinen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Hannov. Sonntagsblatt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es, Vergabe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Drucklizenzen durch die Militärregierung ud Militärbehörden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Denks</w:t>
      </w:r>
      <w:r>
        <w:rPr>
          <w:rFonts w:ascii="Courier" w:hAnsi="Courier"/>
          <w:sz w:val="24"/>
        </w:rPr>
        <w:t>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Lage des ev. Schrifttums in Westdeutschland 1951</w:t>
      </w:r>
      <w:r>
        <w:rPr>
          <w:rFonts w:ascii="Courier" w:hAnsi="Courier"/>
          <w:vanish/>
          <w:sz w:val="24"/>
        </w:rPr>
        <w:t>}]s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1078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Ev. Publizistik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Zusendung von Verlagswerken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Bitten um Beiträge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1096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Ev. Publizistik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Zusendungen von Verlagswerken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Bücherarbeit in der ev. Kirche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1675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Kirchl. 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Bitten um Mitarbeit,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Zusendungen von Verlagswerken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1903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1903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Laetare-Verlag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Bitten um Mitarbeit, Besprechungen von Büchern und Artikeln des LB, Korrespondenz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1904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1904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Furche-Verlag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Bilanzen, Honorarabrechnungen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1905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Furche-Verlag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Bitten um Mitarbeit, Veröffentlichungsankündigungen, Korrespondenz, Zeitungsausschnitte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1953 - 1959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1906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Furche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Bitten um Mitarbeit, Veröffentlichungsankündigungen, Korrespondenz, Zeitungsausschnitte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1343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EKD, Kammer für publizistische Arbeit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Neubildung, Statistiken zur Film- und Pressearbeit, Protokolle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1960 - 1967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1345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EKD, Kammer für publizistische Arbeit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Tätigkeitsberichte, Protokolle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1346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3 III, Nr. 1346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EKD, Kammer für publizistische Arbeit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v.a. Kontroverse Presse - Fernsehen, Rechtsgutachten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 12 d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Landessuperintendentur Aurich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Landessuperintendentur Aurich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1797 - 1933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14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Verbesserung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ostfriesisch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es: v.a.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Gutachten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Superintendenten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Forlitz</w:t>
      </w:r>
      <w:r>
        <w:rPr>
          <w:rFonts w:ascii="Courier" w:hAnsi="Courier"/>
          <w:vanish/>
          <w:sz w:val="24"/>
        </w:rPr>
        <w:t>]o}]p]s</w:t>
      </w:r>
      <w:r>
        <w:rPr>
          <w:rFonts w:ascii="Courier" w:hAnsi="Courier"/>
          <w:sz w:val="24"/>
        </w:rPr>
        <w:t xml:space="preserve"> über eventuelle Einführung des Deutschen Evangelischen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; 1860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15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Ostfriesisches Kirchengesangbuch: </w:t>
      </w:r>
      <w:r>
        <w:rPr>
          <w:rFonts w:ascii="Courier" w:hAnsi="Courier"/>
          <w:sz w:val="24"/>
        </w:rPr>
        <w:t>Verbesserungsvorschläge für eine Neuauflage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1817 - 1825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206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einheitlichen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die ev.-luth. Kirche der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enthält auch : Die Ausarbeitung des Buches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Gesangbuchs-Kommission</w:t>
      </w:r>
      <w:r>
        <w:rPr>
          <w:rFonts w:ascii="Courier" w:hAnsi="Courier"/>
          <w:vanish/>
          <w:sz w:val="24"/>
        </w:rPr>
        <w:t>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Intus: Gedruckte Bemerkungen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Grundsätze bei der Ausarbeitung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Gesangsbuchentwurf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1880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gedrucktes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Anschreiben des Landes-Kon. über die Bildung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Gesangsbuch-Kommission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gedruckter </w:t>
      </w:r>
      <w:r>
        <w:rPr>
          <w:rFonts w:ascii="Courier" w:hAnsi="Courier"/>
          <w:sz w:val="24"/>
        </w:rPr>
        <w:t xml:space="preserve">Anweisung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Juni 1880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gedrucktes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Einführung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Gesangbuches für die ev-luth. Kirchen der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Febr. 1887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gedruckte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Anweisungen des Landes-Kons. zur 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d.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 Juli 1883</w:t>
      </w:r>
      <w:r>
        <w:rPr>
          <w:rFonts w:ascii="Courier" w:hAnsi="Courier"/>
          <w:vanish/>
          <w:sz w:val="24"/>
        </w:rPr>
        <w:t>]z]s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1876 - 1894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380/3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380/3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Ostfriesischen Zentralbücherei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(nur Druckschriften)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Intus: Gedruckte Information über die Gründung einer Ostfriesischen Zentralbücherei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582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Notlage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Gemeindeblätter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alte Glaube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Nachsendung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Ostfr. Sonntagsboten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im 1. Weltkrieg,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d.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Hannoverschen Sonntagsblatt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es, Reaktionen auf eine Kampagne zur Verbreitung von Schriften des Bugenhagenbundes,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Archivbestände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evangelischen Pressverband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die Provinz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]o}]k}]s</w:t>
      </w:r>
      <w:r>
        <w:rPr>
          <w:rFonts w:ascii="Courier" w:hAnsi="Courier"/>
          <w:sz w:val="24"/>
        </w:rPr>
        <w:t xml:space="preserve">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Gedrucktes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Informationsblatt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das </w:t>
      </w:r>
      <w:r>
        <w:rPr>
          <w:rFonts w:ascii="Courier" w:hAnsi="Courier"/>
          <w:vanish/>
          <w:sz w:val="24"/>
        </w:rPr>
        <w:t>1{t[2{</w:t>
      </w:r>
      <w:r>
        <w:rPr>
          <w:rFonts w:ascii="Courier" w:hAnsi="Courier"/>
          <w:sz w:val="24"/>
        </w:rPr>
        <w:t>Gemeindeblatt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a</w:t>
      </w:r>
      <w:r>
        <w:rPr>
          <w:rFonts w:ascii="Courier" w:hAnsi="Courier"/>
          <w:sz w:val="24"/>
        </w:rPr>
        <w:t>lte Glaube</w:t>
      </w:r>
      <w:r>
        <w:rPr>
          <w:rFonts w:ascii="Courier" w:hAnsi="Courier"/>
          <w:vanish/>
          <w:sz w:val="24"/>
        </w:rPr>
        <w:t>}]t}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636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Gottesdienstordnung im Gesangbuchformat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auch: Neubearbeitung der Agende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; 1926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641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Gesangbuches für Kindergottesdienste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Gedrucktes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Informationsblatt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Landesverbandes für Kindergottesdienst</w:t>
      </w:r>
      <w:r>
        <w:rPr>
          <w:rFonts w:ascii="Courier" w:hAnsi="Courier"/>
          <w:vanish/>
          <w:sz w:val="24"/>
        </w:rPr>
        <w:t>}]k}]s</w:t>
      </w:r>
      <w:r>
        <w:rPr>
          <w:rFonts w:ascii="Courier" w:hAnsi="Courier"/>
          <w:sz w:val="24"/>
        </w:rPr>
        <w:t xml:space="preserve"> u.a. zur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1922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; 1922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</w:t>
      </w:r>
      <w:r>
        <w:rPr>
          <w:rFonts w:ascii="Courier" w:hAnsi="Courier"/>
          <w:sz w:val="24"/>
        </w:rPr>
        <w:t>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646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Gesangbuch der </w:t>
      </w:r>
      <w:r>
        <w:rPr>
          <w:rFonts w:ascii="Courier" w:hAnsi="Courier"/>
          <w:vanish/>
          <w:sz w:val="24"/>
        </w:rPr>
        <w:t>s[k[2{o[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Landeskirche</w:t>
      </w:r>
      <w:r>
        <w:rPr>
          <w:rFonts w:ascii="Courier" w:hAnsi="Courier"/>
          <w:vanish/>
          <w:sz w:val="24"/>
        </w:rPr>
        <w:t>}]k]s]s</w:t>
      </w:r>
      <w:r>
        <w:rPr>
          <w:rFonts w:ascii="Courier" w:hAnsi="Courier"/>
          <w:sz w:val="24"/>
        </w:rPr>
        <w:t xml:space="preserve">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in allen luth. Gemeinden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Zulassung der Neuausgabe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Notenausgabe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Gesangbuches für den Schulgebrauch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Umfrage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den Sup. betreffend "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Anhänge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erklärter, insb. auf Missionfesten benutzte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1906 - 1922 ; 1931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 12 d, </w:t>
      </w:r>
      <w:r>
        <w:rPr>
          <w:rFonts w:ascii="Courier" w:hAnsi="Courier"/>
          <w:sz w:val="24"/>
        </w:rPr>
        <w:t>Nr. 699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Zusendung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Werbematerial zu Drucken und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verschiedener Inhalte, Zusendung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Freiexemplare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Gesuche um Bekanntmachung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 und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Gedruckt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Werbematerial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Palästinajahrbuch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gedruckter Bestellkarte,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gedruckt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Werbematerial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3{t[2{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Fürst von Bülow und seine Zeit</w:t>
      </w:r>
      <w:r>
        <w:rPr>
          <w:rFonts w:ascii="Courier" w:hAnsi="Courier"/>
          <w:vanish/>
          <w:sz w:val="24"/>
        </w:rPr>
        <w:t>}]t}]s</w:t>
      </w:r>
      <w:r>
        <w:rPr>
          <w:rFonts w:ascii="Courier" w:hAnsi="Courier"/>
          <w:sz w:val="24"/>
        </w:rPr>
        <w:t xml:space="preserve">" von Germanikus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gedruckte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Bestellkarte</w:t>
      </w:r>
      <w:r>
        <w:rPr>
          <w:rFonts w:ascii="Courier" w:hAnsi="Courier"/>
          <w:vanish/>
          <w:sz w:val="24"/>
        </w:rPr>
        <w:t>} &lt;Werbematerial&gt;]s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gedruckt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Werbematerial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"</w:t>
      </w:r>
      <w:r>
        <w:rPr>
          <w:rFonts w:ascii="Courier" w:hAnsi="Courier"/>
          <w:vanish/>
          <w:sz w:val="24"/>
        </w:rPr>
        <w:t>3{t[</w:t>
      </w:r>
      <w:r>
        <w:rPr>
          <w:rFonts w:ascii="Courier" w:hAnsi="Courier"/>
          <w:sz w:val="24"/>
        </w:rPr>
        <w:t>Sammlung der Behördensiegel des Deutschen Reiches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gedruckt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Werbematerial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3{t[2{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Hohenzollern und ihr Wert</w:t>
      </w:r>
      <w:r>
        <w:rPr>
          <w:rFonts w:ascii="Courier" w:hAnsi="Courier"/>
          <w:vanish/>
          <w:sz w:val="24"/>
        </w:rPr>
        <w:t>}]t}]s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Hintze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1915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700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für die religiöse Erziehung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Empfehlungsschreiben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Abt O. Karl Knokes Ausgabe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Luthers kleinen 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Gedruckt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Werbezettel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"</w:t>
      </w:r>
      <w:r>
        <w:rPr>
          <w:rFonts w:ascii="Courier" w:hAnsi="Courier"/>
          <w:vanish/>
          <w:sz w:val="24"/>
        </w:rPr>
        <w:t>3{t[</w:t>
      </w:r>
      <w:r>
        <w:rPr>
          <w:rFonts w:ascii="Courier" w:hAnsi="Courier"/>
          <w:sz w:val="24"/>
        </w:rPr>
        <w:t>Katechetische Zeitschrift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" aus dem 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vanish/>
          <w:sz w:val="24"/>
        </w:rPr>
        <w:t>[1{</w:t>
      </w:r>
      <w:r>
        <w:rPr>
          <w:rFonts w:ascii="Courier" w:hAnsi="Courier"/>
          <w:sz w:val="24"/>
        </w:rPr>
        <w:t>Deichert'schen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- gedruckter Artikel "Wie sich unsere hannoversche Heimat das Evangelium verkündet" v. Otto Oehlkers, 1917;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gedruckt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Werbezettel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T. Zahn, Erlangen,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Grundriß der Neutestamentlichen Theologie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1928</w:t>
      </w:r>
      <w:r>
        <w:rPr>
          <w:rFonts w:ascii="Courier" w:hAnsi="Courier"/>
          <w:vanish/>
          <w:sz w:val="24"/>
        </w:rPr>
        <w:t>]z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1904 - 1912 ; 1917 ; 1928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740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u.a. regional unterschiedliche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Perikope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 der Landeskirche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Form und Inhalt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Intus: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Gedruc</w:t>
      </w:r>
      <w:r>
        <w:rPr>
          <w:rFonts w:ascii="Courier" w:hAnsi="Courier"/>
          <w:sz w:val="24"/>
        </w:rPr>
        <w:t>kter Aufsatz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 wir unser Gesangbuch unseren Gemeinden noch mehr lieb und wert machen können"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R.G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Giesecke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Dransfeld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gedruckter 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Kritische Bemerkungen zu Smends Vortag über das Einheitsgesangbuch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Michaelis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Weimar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Pfarrerblatt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 Jan. 1928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(Nr. 1)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 d, Nr. 782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geplante Aufstellung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empfehlenswerten Büchern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</w:t>
      </w:r>
      <w:r>
        <w:rPr>
          <w:rFonts w:ascii="Courier" w:hAnsi="Courier"/>
          <w:sz w:val="24"/>
        </w:rPr>
        <w:t xml:space="preserve">h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Volksbildungsausschuß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Auswahl geeigneter geistlicher Mitarbeiter durch Umfrage unter den Sup., auch: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Schriftenmission durch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Lutherhaus-Bücherdienst</w:t>
      </w:r>
      <w:r>
        <w:rPr>
          <w:rFonts w:ascii="Courier" w:hAnsi="Courier"/>
          <w:vanish/>
          <w:sz w:val="24"/>
        </w:rPr>
        <w:t>]s]s</w:t>
      </w:r>
    </w:p>
    <w:p w:rsidR="00000000" w:rsidRDefault="00A744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; 1926 ; 1931</w:t>
      </w:r>
    </w:p>
    <w:p w:rsidR="00000000" w:rsidRDefault="00A744B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44B5"/>
    <w:rsid w:val="00A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C999B-CCE5-43C9-87D1-68E99548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95</TotalTime>
  <Pages>2</Pages>
  <Words>8267</Words>
  <Characters>52088</Characters>
  <Application>Microsoft Office Word</Application>
  <DocSecurity>4</DocSecurity>
  <Lines>434</Lines>
  <Paragraphs>120</Paragraphs>
  <ScaleCrop>false</ScaleCrop>
  <Company>Deutsche Nationalbibliothek</Company>
  <LinksUpToDate>false</LinksUpToDate>
  <CharactersWithSpaces>60235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Landeskirchliches Archiv Hannover</dc:title>
  <dc:subject>Grünert</dc:subject>
  <dc:creator>Fischer</dc:creator>
  <cp:keywords>DFG-Quellenrepertorium Landeskirchliches Archiv Hannover</cp:keywords>
  <cp:lastModifiedBy>Wendler, André</cp:lastModifiedBy>
  <cp:revision>2</cp:revision>
  <cp:lastPrinted>8909-06-25T01:07:42Z</cp:lastPrinted>
  <dcterms:created xsi:type="dcterms:W3CDTF">2021-02-26T09:12:00Z</dcterms:created>
  <dcterms:modified xsi:type="dcterms:W3CDTF">2021-02-26T09:12:00Z</dcterms:modified>
</cp:coreProperties>
</file>