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Kirchheim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Kirchheim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Wollmarktstr. 48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73230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Kirchheim unter Teck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Tel.:(07021)502-391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8 - 11.30 Uhr, Do 8 - 12 Uhr u. 14 - 18 Uhr, Fr 8 - 12 Uhr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Kirchheim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Altakten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Aktenreper</w:t>
      </w:r>
      <w:r>
        <w:rPr>
          <w:rFonts w:ascii="Courier" w:hAnsi="Courier"/>
          <w:sz w:val="24"/>
        </w:rPr>
        <w:t>torium Kirchheim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VI., 2.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Persönliche Verhältnisse der Bürger / 2. Vereine, Parteien, Kultur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135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(Jünglingssaal)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gedrucktes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empfehlenswerte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Anmeldung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1849 - 1934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983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136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1910 - 1923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Bestand, Statistiken u.a.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1924 - 1935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Ausstellungen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Schwäbische Land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sz w:val="24"/>
        </w:rPr>
        <w:t>"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138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Zeitungsausschnitte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Verkehrs- und Schwäbischen Albverein</w:t>
      </w:r>
      <w:r>
        <w:rPr>
          <w:rFonts w:ascii="Courier" w:hAnsi="Courier"/>
          <w:vanish/>
          <w:sz w:val="24"/>
        </w:rPr>
        <w:t>]k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725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138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Fremdenverkehrsverein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Kirchheim unter Teck</w:t>
      </w:r>
      <w:r>
        <w:rPr>
          <w:rFonts w:ascii="Courier" w:hAnsi="Courier"/>
          <w:vanish/>
          <w:sz w:val="24"/>
        </w:rPr>
        <w:t>]o}]k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Schriftwechsel,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Zeitungsausschnitte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1670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138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den Stand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VI., 3.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Persönliche Verhältnisse der Bürger / 3. Presse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</w:t>
      </w:r>
      <w:r>
        <w:rPr>
          <w:rFonts w:ascii="Courier" w:hAnsi="Courier"/>
          <w:sz w:val="24"/>
        </w:rPr>
        <w:t xml:space="preserve">nd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Kirchheim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Scribent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}]p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Teckbote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Jubiläum u.a.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1831 - 1932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Ein halbes Jahrhundert Kirchheim-Teck und Umgebung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Sondernummer der Teck-Rundschau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Okober 1950</w:t>
      </w:r>
      <w:r>
        <w:rPr>
          <w:rFonts w:ascii="Courier" w:hAnsi="Courier"/>
          <w:vanish/>
          <w:sz w:val="24"/>
        </w:rPr>
        <w:t>]z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1900 - 1950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125 Jahre Teckbote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Jubiläumsausgabe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20.01.1957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2035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125 Jahre Teckbote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Jubiläumsausgabe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20.01.1957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VIII., 3.3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Kirche und Schulen / 3.3 Latein- und Realschule, Gymnasium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524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162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Schülerverzeichnis der Kirchheimer Kollaboraturklasse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1868 - 90</w:t>
      </w:r>
      <w:r>
        <w:rPr>
          <w:rFonts w:ascii="Courier" w:hAnsi="Courier"/>
          <w:vanish/>
          <w:sz w:val="24"/>
        </w:rPr>
        <w:t>]z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Lateinschule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Klasse I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1903</w:t>
      </w:r>
      <w:r>
        <w:rPr>
          <w:rFonts w:ascii="Courier" w:hAnsi="Courier"/>
          <w:vanish/>
          <w:sz w:val="24"/>
        </w:rPr>
        <w:t>]z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1868 - 1903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X., 1.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X. Polizei, Feuerwehr / 1. Ordnungspolizei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2056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Reklameschilder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1908 - 1940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1443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Reklameschilder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Zettelreklame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C212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C212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124"/>
    <w:rsid w:val="004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17702-64D5-4521-A8EA-22533A9B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</TotalTime>
  <Pages>2</Pages>
  <Words>313</Words>
  <Characters>1974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Kirchheim</dc:title>
  <dc:subject>Grünert</dc:subject>
  <dc:creator>Fischer</dc:creator>
  <cp:keywords>DFG-Quellenrepertorium Stadtarchiv Kirchheim</cp:keywords>
  <cp:lastModifiedBy>Wendler, André</cp:lastModifiedBy>
  <cp:revision>2</cp:revision>
  <cp:lastPrinted>8909-06-25T01:07:42Z</cp:lastPrinted>
  <dcterms:created xsi:type="dcterms:W3CDTF">2021-02-26T09:15:00Z</dcterms:created>
  <dcterms:modified xsi:type="dcterms:W3CDTF">2021-02-26T09:15:00Z</dcterms:modified>
</cp:coreProperties>
</file>