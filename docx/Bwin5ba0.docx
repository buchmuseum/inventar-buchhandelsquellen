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Bad Windsheim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Klosterplatz 4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91438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Bad Windsheim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Tel.:(09841)904-20 Fax:(09841)904-43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Mo u. Mi 14 - 16 Uhr, Do 14 - 18 Uhr; Voranmeldung empfehlenswert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Ansässigmachun</w:t>
      </w:r>
      <w:r>
        <w:rPr>
          <w:rFonts w:ascii="Courier" w:hAnsi="Courier"/>
          <w:sz w:val="24"/>
        </w:rPr>
        <w:t xml:space="preserve">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Bischoff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(Hrsg.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Windsheimer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</w:p>
    <w:p w:rsidR="00000000" w:rsidRDefault="001517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1517F5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17F5"/>
    <w:rsid w:val="0015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5C26F-A49A-4435-995C-EF5800B4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58</Words>
  <Characters>366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Bad Windsheim</dc:title>
  <dc:subject>Grünert</dc:subject>
  <dc:creator>Fischer</dc:creator>
  <cp:keywords>DFG-Quellenrepertorium Stadtarchiv Bad Windsheim</cp:keywords>
  <cp:lastModifiedBy>Wendler, André</cp:lastModifiedBy>
  <cp:revision>2</cp:revision>
  <cp:lastPrinted>8909-06-25T01:07:42Z</cp:lastPrinted>
  <dcterms:created xsi:type="dcterms:W3CDTF">2021-02-26T09:03:00Z</dcterms:created>
  <dcterms:modified xsi:type="dcterms:W3CDTF">2021-02-26T09:03:00Z</dcterms:modified>
</cp:coreProperties>
</file>