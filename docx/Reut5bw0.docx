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Reutlingen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Reutlingen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22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2543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72764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Reutlingen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Tel.:(07121)303-2384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zu Beachten: Aktenplan nach H. Flattich: Nr. 1441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Reutlinger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1847 - 1884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Teilnachlaß Leins/Wunderlich Verlag Tübinge</w:t>
      </w:r>
      <w:r>
        <w:rPr>
          <w:rFonts w:ascii="Courier" w:hAnsi="Courier"/>
          <w:sz w:val="24"/>
        </w:rPr>
        <w:t>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Teilnachlaß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Leins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Wunderlich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Tübingen</w:t>
      </w:r>
      <w:r>
        <w:rPr>
          <w:rFonts w:ascii="Courier" w:hAnsi="Courier"/>
          <w:vanish/>
          <w:sz w:val="24"/>
        </w:rPr>
        <w:t>]o}]k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1926 - 1983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Manuskripte, Druckfahnen und andere Unterlagen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Buchproduktion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III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Verlagskorrespondenz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1926 - 1978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Buchbesprechungen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Rundfunk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Verlagskorrespondenz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1972-1977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Verlagsinterne Angelegenheiten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Buchproduktion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Darstellung des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Rainer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Wunderlich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s,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J. B</w:t>
      </w:r>
      <w:r>
        <w:rPr>
          <w:rFonts w:ascii="Courier" w:hAnsi="Courier"/>
          <w:sz w:val="24"/>
        </w:rPr>
        <w:t>. Metzlerschen Verlagsbuchhandlung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des </w:t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C. 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Poeschel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 und ihrer Produkte nach außen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Familie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Reichsstädtische Urkunden und Akten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Reichsstädtische Urkunden und Akten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3017 -  3020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Verlagsbuchhandlung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Mäcken</w:t>
      </w:r>
      <w:r>
        <w:rPr>
          <w:rFonts w:ascii="Courier" w:hAnsi="Courier"/>
          <w:vanish/>
          <w:sz w:val="24"/>
        </w:rPr>
        <w:t>}]p]k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1841 - 1845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3024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Mietkontrakt zwischen der Tucherzunft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Mäcken</w:t>
      </w:r>
      <w:r>
        <w:rPr>
          <w:rFonts w:ascii="Courier" w:hAnsi="Courier"/>
          <w:vanish/>
          <w:sz w:val="24"/>
        </w:rPr>
        <w:t>}]p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Provisorisches Gesamtverzeichnis Prozeßakten 1801ff.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Provisorisches Gesamtverz</w:t>
      </w:r>
      <w:r>
        <w:rPr>
          <w:rFonts w:ascii="Courier" w:hAnsi="Courier"/>
          <w:sz w:val="24"/>
        </w:rPr>
        <w:t>eichnis Prozeßakten 1801ff.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52 und Nr. 58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Mäcken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Kutscher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]o}]p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Gerichtsnotariat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Gerichtsnotariat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Wechselprozesse von und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Druckereibesitzer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Testamente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1832 - 1840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Friedrich-List-Archiv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Friedrich List Archiv Reutlingen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Friedrich-List-Archiv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1795 - 1969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Nationalökonomen, Politikers und Publizist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List</w:t>
      </w:r>
      <w:r>
        <w:rPr>
          <w:rFonts w:ascii="Courier" w:hAnsi="Courier"/>
          <w:vanish/>
          <w:sz w:val="24"/>
        </w:rPr>
        <w:t>}]p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Nachlaß Ludwig Finckh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Ludwig Finckh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Finckh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Heimatdichter</w:t>
      </w:r>
      <w:r>
        <w:rPr>
          <w:rFonts w:ascii="Courier" w:hAnsi="Courier"/>
          <w:vanish/>
          <w:sz w:val="24"/>
        </w:rPr>
        <w:t>}]p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1907 - 1946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Verlagskorrespondenz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aus der Nachkriegszeit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aus der Nachkriegszeit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180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des Kulturamtes betreffend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u.ä.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Reichsstädtische Akten, Bibliothek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Reichsstädtische Akten, Bibliothek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11494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1704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Stadtschultheißenamt an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Übergabe der Verhandlungen der Kammer der Abgeordneten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ff., der Kammer der Standesherren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ff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10.02.1853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St.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11496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1704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Standortkatalog der Stadtbibliothek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1856/82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Protocollbuch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13 Bl.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11497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1704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Gemeinderatsprot. Auszug: Die 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werden ersucht,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je ein Expl. ihres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Verlagsprogramm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zu stiften.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Gratwohl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Stadtschultheiß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an </w:t>
      </w:r>
      <w:r>
        <w:rPr>
          <w:rFonts w:ascii="Courier" w:hAnsi="Courier"/>
          <w:sz w:val="24"/>
        </w:rPr>
        <w:t xml:space="preserve">die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Mäcken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Fleischhauer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Spohn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Kurz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Plam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Enßlin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, mit dem obigen Ersuchen, weil der Grundstock der B. aus ähnlichen Gaben früherer Jahrhunderte besteht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16.04.1856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11498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1704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Kurtz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an Präz.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Bames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Auf der Durchreise bei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Kapf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Ulm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eingeholte Auskünfte über fehlende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18.04.1856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St.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11499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Rep., S. 1704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C. 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Salm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_Buchhandlung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ihrer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15.05.1856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St.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Bürgergesellschaft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 zur geselligen und literarischen Unterhaltung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1F613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1848 - 1938</w:t>
      </w:r>
    </w:p>
    <w:p w:rsidR="00000000" w:rsidRDefault="001F613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6137"/>
    <w:rsid w:val="001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F8CE3-2B28-4CD8-BECD-AF5EE9C1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36</TotalTime>
  <Pages>2</Pages>
  <Words>480</Words>
  <Characters>3031</Characters>
  <Application>Microsoft Office Word</Application>
  <DocSecurity>4</DocSecurity>
  <Lines>25</Lines>
  <Paragraphs>7</Paragraphs>
  <ScaleCrop>false</ScaleCrop>
  <Company>Deutsche Nationalbibliothek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Reutlingen</dc:title>
  <dc:subject>Grünert</dc:subject>
  <dc:creator>Fischer</dc:creator>
  <cp:keywords>DFG-Quellenrepertorium Stadtarchiv Reutlingen</cp:keywords>
  <cp:lastModifiedBy>Wendler, André</cp:lastModifiedBy>
  <cp:revision>2</cp:revision>
  <cp:lastPrinted>8909-06-25T01:07:42Z</cp:lastPrinted>
  <dcterms:created xsi:type="dcterms:W3CDTF">2021-02-26T09:26:00Z</dcterms:created>
  <dcterms:modified xsi:type="dcterms:W3CDTF">2021-02-26T09:26:00Z</dcterms:modified>
</cp:coreProperties>
</file>