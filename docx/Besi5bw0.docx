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Besigheim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Besigheim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12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74354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Besigheim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Tel.:(07143)374264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tel. Voranmeldung können Archivalien über das Kulturamt (Tel. s. oben) bestellt und dort eingesehen werden. Öffnungszeiten des Kulturamtes: Mo</w:t>
      </w:r>
      <w:r>
        <w:rPr>
          <w:rFonts w:ascii="Courier" w:hAnsi="Courier"/>
          <w:sz w:val="24"/>
        </w:rPr>
        <w:t xml:space="preserve"> - Mi 8.30 - 12 u. 14 - 16 Uhr, Do 8.30 - 12 u. 14 - 18.30 Uhr, Fr 8.30 - 12 Uhr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Besigheim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Besigheim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Besigheim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Archivverzeichnis Besigheim Bd. I und II, verfaßt 1976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538/9706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Bürgerwehr,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Bürgerverein</w:t>
      </w:r>
      <w:r>
        <w:rPr>
          <w:rFonts w:ascii="Courier" w:hAnsi="Courier"/>
          <w:vanish/>
          <w:sz w:val="24"/>
        </w:rPr>
        <w:t>]k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1846 - 1849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Stück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574/9850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(meist Druckbeilagen)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1834 - 1911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580/9884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Überwachung;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staatsgefährliche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Personen,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Versammlungen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1824 - 1858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1722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Betriebs-Verzeichnis: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Schriftgießereien</w:t>
      </w:r>
      <w:r>
        <w:rPr>
          <w:rFonts w:ascii="Courier" w:hAnsi="Courier"/>
          <w:vanish/>
          <w:sz w:val="24"/>
        </w:rPr>
        <w:t>]s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1845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1919 - 1923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1846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Festschrift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1850 - 1925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1847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Besigheimer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1848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Besigheimer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1849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Ludwigsburger Kreiszeitung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1850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1936 - 1952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1851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Neckar- und Enzbote</w:t>
      </w:r>
      <w:r>
        <w:rPr>
          <w:rFonts w:ascii="Courier" w:hAnsi="Courier"/>
          <w:vanish/>
          <w:sz w:val="24"/>
        </w:rPr>
        <w:t>]t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</w:t>
      </w:r>
      <w:r>
        <w:rPr>
          <w:rFonts w:ascii="Courier" w:hAnsi="Courier"/>
          <w:sz w:val="24"/>
        </w:rPr>
        <w:t>949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1900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1910 - 1924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1901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</w:p>
    <w:p w:rsidR="00000000" w:rsidRDefault="007D6D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1925 - 1949</w:t>
      </w:r>
    </w:p>
    <w:p w:rsidR="00000000" w:rsidRDefault="007D6DB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6DB4"/>
    <w:rsid w:val="007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5EA6E-121F-41E1-9D72-95DB6A84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194</Words>
  <Characters>1226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Besigheim</dc:title>
  <dc:subject>Grünert</dc:subject>
  <dc:creator>Fischer</dc:creator>
  <cp:keywords>DFG-Quellenrepertorium Stadtarchiv Besigheim</cp:keywords>
  <cp:lastModifiedBy>Wendler, André</cp:lastModifiedBy>
  <cp:revision>2</cp:revision>
  <cp:lastPrinted>8909-06-25T01:07:42Z</cp:lastPrinted>
  <dcterms:created xsi:type="dcterms:W3CDTF">2021-02-26T09:01:00Z</dcterms:created>
  <dcterms:modified xsi:type="dcterms:W3CDTF">2021-02-26T09:01:00Z</dcterms:modified>
</cp:coreProperties>
</file>