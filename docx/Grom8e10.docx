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Großmonra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Kirchstr. 9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99625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Großmonra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03635 / 2624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</w:t>
      </w:r>
      <w:r>
        <w:rPr>
          <w:rFonts w:ascii="CoArier" w:hAnsi="CoArier"/>
          <w:sz w:val="24"/>
          <w:szCs w:val="24"/>
        </w:rPr>
        <w:t>eldung und mit Genehmigung.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Großmonra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Großmonra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Großmonra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 - &gt;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Gemeindearbeit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49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049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Großmonra 49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Innere und Äußere 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687ED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687ED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7EDD"/>
    <w:rsid w:val="0068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7529D-54BD-49A0-A18B-2B40D9E3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71</Words>
  <Characters>449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Großmonra</dc:title>
  <dc:subject>Ludwig</dc:subject>
  <dc:creator>Fischer</dc:creator>
  <cp:keywords>DFG-Quellenrepertorium Kirchengemeinde Großmonra</cp:keywords>
  <dc:description>Zentralarchiv Magdeburg</dc:description>
  <cp:lastModifiedBy>Wendler, André</cp:lastModifiedBy>
  <cp:revision>2</cp:revision>
  <dcterms:created xsi:type="dcterms:W3CDTF">2021-02-26T09:10:00Z</dcterms:created>
  <dcterms:modified xsi:type="dcterms:W3CDTF">2021-02-26T09:10:00Z</dcterms:modified>
</cp:coreProperties>
</file>