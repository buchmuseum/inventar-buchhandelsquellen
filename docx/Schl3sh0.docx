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Landesarchiv Schleswig-Holstein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LASH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Gottorfstr. 6 (Prinzenpalais)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24837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Schleswig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Tel.:(04621)86-1800 Fax:(04621)86-1801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8.30 - 17.00 Uhr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Abt. 301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Oberpräsident (und Provinzialrat) der Provinz Schleswig-H</w:t>
      </w:r>
      <w:r>
        <w:rPr>
          <w:rFonts w:ascii="Courier" w:hAnsi="Courier"/>
          <w:sz w:val="24"/>
        </w:rPr>
        <w:t>olstein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Oberpräsident (und Provinzialrat) der Provinz Schleswig-Holstein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(1866) ; 1868 - 1946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gedrucktes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Geschäftsverwaltung; Hohe Staatspersonen; Ausland; Wahlen; Gesetzgebende Körperschaften des preußischen Staates und des Reiches u.a.m.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793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buchhändlerischen Bedarf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Gesetzsammlung und Regierungsamtsblatt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815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s[4{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Übersetzung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deutsch-dänischen 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sz w:val="24"/>
        </w:rPr>
        <w:t>esetzsammlung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816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Gratisexemplare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Gesetzsammlung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Gratisexemplare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Bundesgesetzblatt für Behörden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817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Regierungsamtsblatt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818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Regierungsamtsblatt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 und Industrie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867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Das Buch des deutschen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Arbeiter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und 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antisozialdemokratische Schrift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5463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Ministerialblatt der Verwaltung für Handel und Gewerbe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amtlicher Erlasse und Mitteilungen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Handel und Gewerbe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Kunst, Wissenschaft; Natur- und Heimatschutz; Erfindungen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1209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Jahresberichte wissenschaftlicher Bestrebungen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1217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Schleswig-holsteini</w:t>
      </w:r>
      <w:r>
        <w:rPr>
          <w:rFonts w:ascii="Courier" w:hAnsi="Courier"/>
          <w:sz w:val="24"/>
        </w:rPr>
        <w:t>scher Kunstkalender</w:t>
      </w:r>
      <w:r>
        <w:rPr>
          <w:rFonts w:ascii="Courier" w:hAnsi="Courier"/>
          <w:vanish/>
          <w:sz w:val="24"/>
        </w:rPr>
        <w:t>]t]s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1213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schleswig-holsteinischen Geschichte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sowie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schleswig-holsteinischen Heimatgeschichte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4067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Atlas der deutschen Volkskunde</w:t>
      </w:r>
      <w:r>
        <w:rPr>
          <w:rFonts w:ascii="Courier" w:hAnsi="Courier"/>
          <w:vanish/>
          <w:sz w:val="24"/>
        </w:rPr>
        <w:t>]s]t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1218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Dichter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Detlef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Liliencron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Militaria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1666 - 1669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1666 - 1669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1661 - 1663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1661 - 1663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Pressebesprechung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1681 - 1685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1681 - 1685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Auszüge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Tagespresse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1686 - 1688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</w:t>
      </w:r>
      <w:r>
        <w:rPr>
          <w:rFonts w:ascii="Courier" w:hAnsi="Courier"/>
          <w:sz w:val="24"/>
        </w:rPr>
        <w:t>01, Nr. 1686 - 1688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Kriegsnachrichten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1691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Kriegswochenschau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Amtliche Mitteilungen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Nachrichten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Kriegsamt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Reichskriegsblatt</w:t>
      </w:r>
      <w:r>
        <w:rPr>
          <w:rFonts w:ascii="Courier" w:hAnsi="Courier"/>
          <w:vanish/>
          <w:sz w:val="24"/>
        </w:rPr>
        <w:t>]s]t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Hebung und Erhaltung guter Stimmung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 und Plakate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1689 - 1690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1689 - 1690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Reichsdänische 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Reichsdänische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Politiken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Reichsdänische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Nationaltidende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Reichsdänische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Hovedstaden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1671 - 1673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1671 - 1673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Schleswig-dänische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Hejmdal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915 - 1917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Flensburg Avis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Dybböl-Posten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Modersmaalet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1731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Prozeßsache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2{p[1{</w:t>
      </w:r>
      <w:r>
        <w:rPr>
          <w:rFonts w:ascii="Courier" w:hAnsi="Courier"/>
          <w:sz w:val="24"/>
        </w:rPr>
        <w:t>Holtz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Friedericus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")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Oberpräsident und Regierung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4462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4462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Besoldungsblatt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1921 - </w:t>
      </w:r>
      <w:r>
        <w:rPr>
          <w:rFonts w:ascii="Courier" w:hAnsi="Courier"/>
          <w:sz w:val="24"/>
        </w:rPr>
        <w:t>1934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4461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4461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Vor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gegenüber Veröffentlichungen der Beamten in Presse, 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4490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Ausgabe von Akten aus den beim Oberpräsidium befindlichen Archiven; Recherchen nach vermißten Akten; Berichts- pp. -anlagen;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Entleihung von Büchern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 betr.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5641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5641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 durch die 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4536 - 4537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4536 - 4537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4568 - 4569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4568 - 4569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Nationalsozialistische Deutsche Arbeiterpartei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(Hitlerbewegung)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4705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Landvolkbewegung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4567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Kieler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März 1932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Reichsgerichtsstreit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Kieler 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/ Preußischer Staat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2259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Überblick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polnische Tagesliteratur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1896 - 1898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2270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Literarisches Büro beim Oberpräsidenten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2314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Literarisches Büro beim Oberpräsidenten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2316 - 2317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2316 - 2317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Pressesubventionen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2318 - 2319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2318 - 2319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Strakerjan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 Sammlung; Telegramme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2381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2381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Streitsache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) </w:t>
      </w:r>
      <w:r>
        <w:rPr>
          <w:rFonts w:ascii="Courier" w:hAnsi="Courier"/>
          <w:vanish/>
          <w:sz w:val="24"/>
        </w:rPr>
        <w:t>2{p[</w:t>
      </w:r>
      <w:r>
        <w:rPr>
          <w:rFonts w:ascii="Courier" w:hAnsi="Courier"/>
          <w:sz w:val="24"/>
        </w:rPr>
        <w:t>Strakerjan</w:t>
      </w:r>
      <w:r>
        <w:rPr>
          <w:rFonts w:ascii="Courier" w:hAnsi="Courier"/>
          <w:vanish/>
          <w:sz w:val="24"/>
        </w:rPr>
        <w:t>]p}]s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Landrat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Freiherr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Löw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</w:t>
      </w:r>
      <w:r>
        <w:rPr>
          <w:rFonts w:ascii="Courier" w:hAnsi="Courier"/>
          <w:vanish/>
          <w:sz w:val="24"/>
        </w:rPr>
        <w:t>&lt;on&gt;</w:t>
      </w:r>
      <w:r>
        <w:rPr>
          <w:rFonts w:ascii="Courier" w:hAnsi="Courier"/>
          <w:sz w:val="24"/>
        </w:rPr>
        <w:t>.u</w:t>
      </w:r>
      <w:r>
        <w:rPr>
          <w:rFonts w:ascii="Courier" w:hAnsi="Courier"/>
          <w:vanish/>
          <w:sz w:val="24"/>
        </w:rPr>
        <w:t>&lt;nd&gt;</w:t>
      </w:r>
      <w:r>
        <w:rPr>
          <w:rFonts w:ascii="Courier" w:hAnsi="Courier"/>
          <w:sz w:val="24"/>
        </w:rPr>
        <w:t>.z</w:t>
      </w:r>
      <w:r>
        <w:rPr>
          <w:rFonts w:ascii="Courier" w:hAnsi="Courier"/>
          <w:vanish/>
          <w:sz w:val="24"/>
        </w:rPr>
        <w:t>&lt;u&gt;}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Steinfurt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6801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Tätigkeit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Strakerjan</w:t>
      </w:r>
      <w:r>
        <w:rPr>
          <w:rFonts w:ascii="Courier" w:hAnsi="Courier"/>
          <w:vanish/>
          <w:sz w:val="24"/>
        </w:rPr>
        <w:t>}]p]s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2264 - 2267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2264 - 2267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Denkschrift über die politischen Verhältnisse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Nordschleswig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819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maschinengeschriebene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3{p[4{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Hahn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Die nordschleswigsche Frage </w:t>
      </w:r>
      <w:r>
        <w:rPr>
          <w:rFonts w:ascii="Courier" w:hAnsi="Courier"/>
          <w:sz w:val="24"/>
        </w:rPr>
        <w:t>(1918/19)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5691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5691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(Verwendung des)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Schleswigfonds für Verlegung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heimatlichen Schrifttum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und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Kunstkalender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2277 - 2278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2277 - 2278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 und Schülerbibliotheken in Nordschleswig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2403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Bibliotheks- und Vortragswesen in Nordschleswig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5657 - 5658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5657 - 5658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Zentrale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Nordmarkbücherei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Abt. 301, Nr. 2399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Beilage zu den politischen Tageszeitungen in Nordschleswig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2387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Bearbeitung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nordschleswigschen Geschichte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2257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Dänische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Nordschleswig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1894 - 1895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2332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2287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Dannewirke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und deren (finanzi</w:t>
      </w:r>
      <w:r>
        <w:rPr>
          <w:rFonts w:ascii="Courier" w:hAnsi="Courier"/>
          <w:sz w:val="24"/>
        </w:rPr>
        <w:t>elle) Unterstützung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2258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Äußerungen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dänischen Presse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politische Verhältnisse in Nordschleswig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2269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Schrift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Baltzer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westdeutsche Bundesstaat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1894 - 1895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2503 - 2504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2503 - 2504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u.a. Verw</w:t>
      </w:r>
      <w:r>
        <w:rPr>
          <w:rFonts w:ascii="Courier" w:hAnsi="Courier"/>
          <w:sz w:val="24"/>
        </w:rPr>
        <w:t>altung der Beratungsstellen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3592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6217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Abgeworfene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englische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2567 - 2568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2567 - 2568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5814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Verschiedene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5817 - 5818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5817 - 5818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Zusammenstellung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Blätter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2575 - 2577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2575 - 2577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Organisierung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Lokalpresse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Itzehoer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Presseverhältnisse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u.a.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1880 - 1899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Provinzialkorrespondenz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Nordschleswig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5825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Flensburger Nachrichten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Versorgung des feuilletonistischen Teils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kleinen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Provinzblätter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Abt. 301, Nr. </w:t>
      </w:r>
      <w:r>
        <w:rPr>
          <w:rFonts w:ascii="Courier" w:hAnsi="Courier"/>
          <w:sz w:val="24"/>
        </w:rPr>
        <w:t>5819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Auswahl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 für öffentliche Bekanntmachungen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5824a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5824a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Kundgebungen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Reichs- und Staatsregierung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durch die Presse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5815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5816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2583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2583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Oppositionspresse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5820 - 5822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Abt. 301, Nr. 5820 - 5822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Verwarnungen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 von Zeitungen in der Provinz</w:t>
      </w:r>
      <w:r>
        <w:rPr>
          <w:rFonts w:ascii="Courier" w:hAnsi="Courier"/>
          <w:vanish/>
          <w:sz w:val="24"/>
        </w:rPr>
        <w:t>]s]s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5823 - 5824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5823 - 2824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Beschlagnahme von Zeitungen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 außerhalb der Provinz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Verteilung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Presseerzeugnisse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patriotische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Inhalts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Besprechung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militärischer Verhältnisse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in der Presse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</w:t>
      </w:r>
      <w:r>
        <w:rPr>
          <w:rFonts w:ascii="Courier" w:hAnsi="Courier"/>
          <w:sz w:val="24"/>
        </w:rPr>
        <w:t>, Nr. 2571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Subventionierung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"</w:t>
      </w:r>
      <w:r>
        <w:rPr>
          <w:rFonts w:ascii="Courier" w:hAnsi="Courier"/>
          <w:vanish/>
          <w:sz w:val="24"/>
        </w:rPr>
        <w:t>2{t[</w:t>
      </w:r>
      <w:r>
        <w:rPr>
          <w:rFonts w:ascii="Courier" w:hAnsi="Courier"/>
          <w:sz w:val="24"/>
        </w:rPr>
        <w:t>Norddeutschen Reichspost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Subventionierung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Sonderburger Zeitung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", Bewilligung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Subventionierung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Sonderburger Zeitung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", Auszahlung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2580 - 2581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2580 - 2581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Unterstützung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Folkeblatt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Hadersleben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2584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Subventionierung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Apenrader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Statistik,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Staatshandbücher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1617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Provinzialhandbücher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3602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Provinzialhandbücher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2681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2681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Preußisches Staatshandbuch</w:t>
      </w:r>
      <w:r>
        <w:rPr>
          <w:rFonts w:ascii="Courier" w:hAnsi="Courier"/>
          <w:vanish/>
          <w:sz w:val="24"/>
        </w:rPr>
        <w:t>]s]t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5838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Preußisches Staatshandbuch</w:t>
      </w:r>
      <w:r>
        <w:rPr>
          <w:rFonts w:ascii="Courier" w:hAnsi="Courier"/>
          <w:vanish/>
          <w:sz w:val="24"/>
        </w:rPr>
        <w:t>]s]t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Unt</w:t>
      </w:r>
      <w:r>
        <w:rPr>
          <w:rFonts w:ascii="Courier" w:hAnsi="Courier"/>
          <w:sz w:val="24"/>
        </w:rPr>
        <w:t>errichtswesen, Schulen; Universität; Taubstummen-, Idioten-, Krüppelfürsorge; Leibesübungen, Sport; Jugendpflege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t[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Zentralblatt der Unterrichtsverwaltung</w:t>
      </w:r>
      <w:r>
        <w:rPr>
          <w:rFonts w:ascii="Courier" w:hAnsi="Courier"/>
          <w:vanish/>
          <w:sz w:val="24"/>
        </w:rPr>
        <w:t>]s]t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2811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Unterrichtsresp.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5893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Unterrichtsresp.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2829 - 2830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301, Nr. 2829 - 2830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260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des Bistums/Fürstentum</w:t>
      </w:r>
      <w:r>
        <w:rPr>
          <w:rFonts w:ascii="Courier" w:hAnsi="Courier"/>
          <w:sz w:val="24"/>
        </w:rPr>
        <w:t>s/Landesteils Lübeck zu Eutin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 des Bistums/Fürstentums/Landesteils Lübeck zu Eutin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1476 - 1937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gedrucktes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Organisation und innere Landesverfassung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2599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Generelle Verordnungen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usw. betr.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Gesetze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usw.; 8 Konvolute Generalakten aus dem Konsistorial-Archive und neuerer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 xml:space="preserve">Verhandlungen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Schleswig-Holsteinischen Regierung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Verordnungen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usw. und desfallsige diesseitige Anord</w:t>
      </w:r>
      <w:r>
        <w:rPr>
          <w:rFonts w:ascii="Courier" w:hAnsi="Courier"/>
          <w:sz w:val="24"/>
        </w:rPr>
        <w:t>nungen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1714 - 1908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Generelle Verordnungen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usw. betr.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Gesetze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usw.; 8 Konvolute Generalakten aus dem Konsistorial-Archive und neuerer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 xml:space="preserve">Verhandlungen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Schleswig-Holsteinischen Regierung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Verordnungen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usw. und desfallsige diesseitige Anordnungen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Ernennung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Struve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Eutin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Verlag der wöchentlichen 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Druckertaxe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Verordnungssammlung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die Bezeichnung derselben als "</w:t>
      </w:r>
      <w:r>
        <w:rPr>
          <w:rFonts w:ascii="Courier" w:hAnsi="Courier"/>
          <w:vanish/>
          <w:sz w:val="24"/>
        </w:rPr>
        <w:t>s[1{t[</w:t>
      </w:r>
      <w:r>
        <w:rPr>
          <w:rFonts w:ascii="Courier" w:hAnsi="Courier"/>
          <w:sz w:val="24"/>
        </w:rPr>
        <w:t>Gesetzblatt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2{&lt;Verordnungssammlung&gt;}]s</w:t>
      </w:r>
      <w:r>
        <w:rPr>
          <w:rFonts w:ascii="Courier" w:hAnsi="Courier"/>
          <w:sz w:val="24"/>
        </w:rPr>
        <w:t xml:space="preserve">" und die Feststellung einer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Druckertaxe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 xml:space="preserve">Verordnung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 März 1848</w:t>
      </w:r>
      <w:r>
        <w:rPr>
          <w:rFonts w:ascii="Courier" w:hAnsi="Courier"/>
          <w:vanish/>
          <w:sz w:val="24"/>
        </w:rPr>
        <w:t>]z}]s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Beiforderung der im Privatint</w:t>
      </w:r>
      <w:r>
        <w:rPr>
          <w:rFonts w:ascii="Courier" w:hAnsi="Courier"/>
          <w:sz w:val="24"/>
        </w:rPr>
        <w:t xml:space="preserve">eresse eines Einzelnen oder einer Sozietät oder Korporation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hiesigen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Verordnungsblatt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erwachsenden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Druckkosten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s[1{&lt;Druckkosten&gt;}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Erhebung derselben bei der Landeskasse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Berichtigung eines Druckfehlers im Art. 64 § 2 des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Gesetzessammlung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das Fürstentum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befindlichen Abdrucks des Staatsgrundgesetzes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Verhinderung der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verbotenen Büchern und sonstigen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Anmeldung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selbständigen Gewerbebetriebe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Steindrucker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Kunsthändler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Inhaber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Lesekabinette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Verkäufer von Druckschriften, Zeitungen und Bildern</w:t>
      </w:r>
      <w:r>
        <w:rPr>
          <w:rFonts w:ascii="Courier" w:hAnsi="Courier"/>
          <w:vanish/>
          <w:sz w:val="24"/>
        </w:rPr>
        <w:t>]s}]s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1880 - 1897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Varrentrapp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Wenner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Genealogisches Reichs- und Staatshandbuch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 xml:space="preserve"> betr.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1747 - 1803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Abt. </w:t>
      </w:r>
      <w:r>
        <w:rPr>
          <w:rFonts w:ascii="Courier" w:hAnsi="Courier"/>
          <w:sz w:val="24"/>
        </w:rPr>
        <w:t>260, Nr. 2611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Der Eutinische Staatskalender</w:t>
      </w:r>
      <w:r>
        <w:rPr>
          <w:rFonts w:ascii="Courier" w:hAnsi="Courier"/>
          <w:vanish/>
          <w:sz w:val="24"/>
        </w:rPr>
        <w:t>]t]s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1779 - 1819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Beiträge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Großherzoglich Oldenburgischen Staatskalender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Das Hof- und Staatshandbuch des Großherzogtums Oldenburg</w:t>
      </w:r>
      <w:r>
        <w:rPr>
          <w:rFonts w:ascii="Courier" w:hAnsi="Courier"/>
          <w:vanish/>
          <w:sz w:val="24"/>
        </w:rPr>
        <w:t>]s]t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Kürschners Staatshandbuch für das Deutsche Reich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betr.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-Angelegenheiten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2616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 und Fortsetzung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Kammerbibliothek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Schulbibliothek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Eutin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Eutin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zusammengesetzt 1. aus den Herrschaftlichen Sammlungen, a) weil. Justizrat von Halem; b) weil.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Kapitän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Appenfelder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c) Sr.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Durchlaucht des Höchstseligen Herzogs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Peter </w:t>
      </w:r>
      <w:r>
        <w:rPr>
          <w:rFonts w:ascii="Courier" w:hAnsi="Courier"/>
          <w:sz w:val="24"/>
        </w:rPr>
        <w:t>Friedrich Wilhelm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2. der vorhandenen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Aufstellung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 im Schulgebäude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Ankauf der </w:t>
      </w:r>
      <w:r>
        <w:rPr>
          <w:rFonts w:ascii="Courier" w:hAnsi="Courier"/>
          <w:vanish/>
          <w:sz w:val="24"/>
        </w:rPr>
        <w:t>s[1{p[</w:t>
      </w:r>
      <w:r>
        <w:rPr>
          <w:rFonts w:ascii="Courier" w:hAnsi="Courier"/>
          <w:sz w:val="24"/>
        </w:rPr>
        <w:t>Thiele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Voss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Büchersammlungen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Eutin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auch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Regierungsbibliothek und Anschaffungen für dieselbe (Verzeichnisse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Mitteilungen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Großherzogliche Privatbibliothek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bei der Post. Anweisung des Bestellgeldes usw.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von der Regierung bestellt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 und Tagebücher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 Bibliothekskasse-Rechnungen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 Bibliothekskasse-Rechnungen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Anfertigung der alphabetischen und chronologischen 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den einzelnen Bänden der hiesigen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Gesetzessammlung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den Druck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1849 - 1901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Bundesgesetzblatt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Norddeutschen Bund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2633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Formate des Bundesgesetzblattes herausgebenen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Verordnungsblätter für das Fürstentum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Kirchensachen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3977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3977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im Fürstentum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Schulsachen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5599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Rechenbuch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sz w:val="24"/>
        </w:rPr>
        <w:t>s von den Lehrern des Fürstentums Lübeck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5620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 der Volksschulen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5628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der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Verlage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Lipsius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Tischer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erschienenen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 betitelt: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körperliche Erziehung und die Gesundheitspflege in de</w:t>
      </w:r>
      <w:r>
        <w:rPr>
          <w:rFonts w:ascii="Courier" w:hAnsi="Courier"/>
          <w:sz w:val="24"/>
        </w:rPr>
        <w:t>r Schule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Kreisphysikus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Neumünster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auf Kosten der Schulgemeinde; Anschaffung von Exemplaren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Zwei Vogelschriften der Sektion für Tierschutz in Gera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K.Th.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Liebe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Anschaffung anderer kleiner Schriften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1885 - 1891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5687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Rektor halbjährlich einzugebenden Vorschläge wegen der Lektionen, welche in der hiesigen Stadtschule zu geben; Einführung sämtlicher Lehrer durch den Rektor;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Verfügung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daß alle Schüler mit den nötigen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versehen sein sollten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5754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Gesuch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schwäbischen Schiller-Verein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Mitteilung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aller auf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Schiller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die übrigen schwäbischen Dichter bezüglichen Drucksachen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5900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verweigerter 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vorgeschriebenen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5921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</w:t>
      </w:r>
      <w:r>
        <w:rPr>
          <w:rFonts w:ascii="Courier" w:hAnsi="Courier"/>
          <w:sz w:val="24"/>
        </w:rPr>
        <w:t>elgesellschaft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den Volksschulen des Fürstentums geschenkte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Gerlach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(Altes und Neues Testament); dsgl. das denselben geschenkte Werk von 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Plitt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Petersen</w:t>
      </w:r>
      <w:r>
        <w:rPr>
          <w:rFonts w:ascii="Courier" w:hAnsi="Courier"/>
          <w:vanish/>
          <w:sz w:val="24"/>
        </w:rPr>
        <w:t>]p]s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Leben des Dr. Martin Luthers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1883</w:t>
      </w:r>
      <w:r>
        <w:rPr>
          <w:rFonts w:ascii="Courier" w:hAnsi="Courier"/>
          <w:vanish/>
          <w:sz w:val="24"/>
        </w:rPr>
        <w:t>]z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1854 - 1858 ; 1883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6189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Buches über sämtliche im Deutschen Reiche bestehende höhere Privatmädchenschulen und höhere Privatknabenschulen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Sitten- und Ordnungspolizei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7353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7353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Feier des fünfundzwanzigjährigen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Jubiläum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hiesigen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7357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Vereins der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Gustav-Adolf-Stiftung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um Anerkennung und um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Genehmigung seiner Statuten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Handel- und Gewerbesachen, deren Privilegien und Konzessionen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10346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10346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Bundesrat erlassenen Vorschriften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den Betrieb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 und Sc</w:t>
      </w:r>
      <w:r>
        <w:rPr>
          <w:rFonts w:ascii="Courier" w:hAnsi="Courier"/>
          <w:sz w:val="24"/>
        </w:rPr>
        <w:t>hriftgießereien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11050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Niederlassung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1{p[5{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Thiessen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Eutin</w:t>
      </w:r>
      <w:r>
        <w:rPr>
          <w:rFonts w:ascii="Courier" w:hAnsi="Courier"/>
          <w:vanish/>
          <w:sz w:val="24"/>
        </w:rPr>
        <w:t>]o}]p}]s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11065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Niederlassung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1{p[5{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G.H.L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Nebbin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Schwartau</w:t>
      </w:r>
      <w:r>
        <w:rPr>
          <w:rFonts w:ascii="Courier" w:hAnsi="Courier"/>
          <w:vanish/>
          <w:sz w:val="24"/>
        </w:rPr>
        <w:t>]o}]p}]s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11073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Niederlassung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1{p[5{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Barez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Eutin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A.I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 Departement des Innern / I Erwerbung und Abtretung</w:t>
      </w:r>
      <w:r>
        <w:rPr>
          <w:rFonts w:ascii="Courier" w:hAnsi="Courier"/>
          <w:sz w:val="24"/>
        </w:rPr>
        <w:t xml:space="preserve"> von Gebietsteilen, auch sonstige Generalia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17471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17471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Bibliotheken allgemein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17472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Rechnungen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17471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Verschiedenes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A.V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 Departement des Innern / V Öffentliche Ordnung, Sicherheits- und Sittenpolizei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17600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17600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Polizeisachen verschiedener A</w:t>
      </w:r>
      <w:r>
        <w:rPr>
          <w:rFonts w:ascii="Courier" w:hAnsi="Courier"/>
          <w:sz w:val="24"/>
        </w:rPr>
        <w:t>rt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Vertreiben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christlichen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Buchverbote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17601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Beschlagnahmte oder eingezogene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17602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Beschlagnahmte oder eingezogene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A.XXIII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 Departement des Innern / XXIII Verschiedenes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19599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19599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 des Staatsministeriums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19600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 der Regi</w:t>
      </w:r>
      <w:r>
        <w:rPr>
          <w:rFonts w:ascii="Courier" w:hAnsi="Courier"/>
          <w:sz w:val="24"/>
        </w:rPr>
        <w:t>erung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C.I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Departement der Kirchen und Schulen / I Evangelische Kirchenangelegenheiten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20108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20108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Gesangbuch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>, mit Designation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C.IV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Departement der Kirchen und Schulen / IV Schulsachen, Generalia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20253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20253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 für Volksschulen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20254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 für Volksschulen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20255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</w:t>
      </w:r>
      <w:r>
        <w:rPr>
          <w:rFonts w:ascii="Courier" w:hAnsi="Courier"/>
          <w:sz w:val="24"/>
        </w:rPr>
        <w:t>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C.V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Departement der Kirchen und Schulen / V Gymnasium in Eutin und Allgemeines betreffend höhere Lehranstalten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20365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20365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 für höhere Lehranstalten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260, Nr. 20370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Turngeräte, Turnhalle, Hausinventar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zu Schleswig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 zu Schleswig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(1864) ; 1868 - 1946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I.1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I Alter Bestand (bis ca. 1868) / 1 Geschäftsbereich der späteren </w:t>
      </w:r>
      <w:r>
        <w:rPr>
          <w:rFonts w:ascii="Courier" w:hAnsi="Courier"/>
          <w:sz w:val="24"/>
        </w:rPr>
        <w:t>Abteilung des Innern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16392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16392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Ausländische und inländische periodische 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16401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Abteilung P: Präsidialbüro / 31 Drucksachen, Presse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8534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74 - 1878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Provinzial-Korrespondenz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Beiträge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Itzehoer Nachrichten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Merkur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Schlesw.-Holst. Tageblatt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8543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8543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Die Kreisblätter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Abteilung P: Präsidialbüro / 34 Politisches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8533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Verteilung von Schriften und Bildern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 Abteilung P: Präsidialbüro / 36 Hand- und Adreßbücher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24495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24495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Das Staatshandbuch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8546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8355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Provinzial-Handbuch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01.03.1870 - 10.04.1897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III.69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Abteilung IA: Inneres / 69 Polizei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21086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21086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21172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21172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Beamtenschulen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Vorträge, Kurse, Ausstellungen,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wissenschaftl. Fortbildung der Polizeioffiziere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22333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22333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Presse, Öffentlichkeit und politische 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III.70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Abteilung IA: Inneres / 70 Politisches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17498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</w:t>
      </w:r>
      <w:r>
        <w:rPr>
          <w:rFonts w:ascii="Courier" w:hAnsi="Courier"/>
          <w:sz w:val="24"/>
        </w:rPr>
        <w:t>t. 309, Nr. 17498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Propaganda auf landwirtschaftlichem Gebiet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36294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Dänisches Bibliotheks- und 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04.1925 - 09.1929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35292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Nordmarkbücherei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09.1922 - 04.1933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35283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35283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Propaganda auf dem Gebiet der Kirche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10.1924 - 05.1928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22675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Pressenotizen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22777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und Verbot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</w:t>
      </w:r>
      <w:r>
        <w:rPr>
          <w:rFonts w:ascii="Courier" w:hAnsi="Courier"/>
          <w:sz w:val="24"/>
        </w:rPr>
        <w:t>ländischer 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Ausführung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Übereinkunft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den Schutz von Werken der Literatur und Kunst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 Kalenderprivilegium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Volksbibliotheken, Verein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35248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Schmähschriften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Bibliotheken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04.1926 - 04.1932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35240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 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Dänemark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06.1927 - 04.1933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 sozialdemokratischer, revolutionärer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usw.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Sozialdemokratische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320 - 331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320 - 331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die Ausführung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Oktober 1878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die gemeingefährlichen Bestrebungen der Sozialdemokra</w:t>
      </w:r>
      <w:r>
        <w:rPr>
          <w:rFonts w:ascii="Courier" w:hAnsi="Courier"/>
          <w:sz w:val="24"/>
        </w:rPr>
        <w:t>tie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spec.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sozialdemokratische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Lesestoff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Bekämpfung sozialdemokratischen Bestrebungen dienender Volkskalender oder 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6987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Zeitungs- und Jahresberichte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22670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Gegenpropaganda gegen den Nationalsozialismus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22928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Presseakten über rechtsradikale</w:t>
      </w:r>
      <w:r>
        <w:rPr>
          <w:rFonts w:ascii="Courier" w:hAnsi="Courier"/>
          <w:sz w:val="24"/>
        </w:rPr>
        <w:t xml:space="preserve"> Organisationen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22803 - 22804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Nr.22803 - 22804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Republikschutzgesetz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25.3.1930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Versammlungs-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Verordnungen zur Bekämpfung politischer Ausschreitungen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22592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Außerkrafttreten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Republikschutzgesetz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21.7.1922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zum Schutz der Republik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25.3.1930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Handhabung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Versammlungs-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Notverordnung des Reichspräsidenten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28.3.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22746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Außerkrafttreten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Republikschutzgesetz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21.7.1922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zum Schutz der Republik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25.3.1930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Handhabung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Versammlungs-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Notverordnung des Reichspräsidenten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28.3.1931</w:t>
      </w:r>
      <w:r>
        <w:rPr>
          <w:rFonts w:ascii="Courier" w:hAnsi="Courier"/>
          <w:vanish/>
          <w:sz w:val="24"/>
        </w:rPr>
        <w:t>]z]s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1931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12607 - 12608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12607 - 12608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Polnische Vereine, Versammlungen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Volksbibliothek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Nordschleswig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1897 - 1899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35276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drei deutsch geschriebenen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Dänenblätter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Flensburger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Schleswiger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Schleswiger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01.1924 - 04.1933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III.80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Abteilung IA: Inneres / 80 Presse, Theater, Kino, Schaustellungen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731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Zeitschriften; Zeitungskautionen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12558 - 12560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12558 - 12560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Vertreibung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schlechte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</w:t>
      </w:r>
      <w:r>
        <w:rPr>
          <w:rFonts w:ascii="Courier" w:hAnsi="Courier"/>
          <w:sz w:val="24"/>
        </w:rPr>
        <w:t>ften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; 1896 ;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12617 - 12618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12617 - 12618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12620 - 12621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12620 - 12621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 mit Bildern, Flugschriften und 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Elmshorner Zeitung</w:t>
      </w:r>
      <w:r>
        <w:rPr>
          <w:rFonts w:ascii="Courier" w:hAnsi="Courier"/>
          <w:vanish/>
          <w:sz w:val="24"/>
        </w:rPr>
        <w:t>]t]s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1887 - 1888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12623 - 12624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12623 - 12624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Verbotene Zeitungen und 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12625 - 12626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12625 - 12626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Subskriptionen auf Schriften, Bilder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12480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der Volkszeitung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12485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Nordschleswig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12486 - 12489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12486 - 12489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1891 - 1913 ; 1918 - 1919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12513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Polnische Tagesliteratur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(g</w:t>
      </w:r>
      <w:r>
        <w:rPr>
          <w:rFonts w:ascii="Courier" w:hAnsi="Courier"/>
          <w:sz w:val="24"/>
        </w:rPr>
        <w:t>edruckt)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1895 - 1899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7302 - 7311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7302 - 7311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Polnische 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1901 - 1905 ; 1909 - 1912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12514 - 12515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12514 - 12515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Gesamtüberblick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polnische Presse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III.81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Abteilung IA: Inneres / 81 Militaria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8308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8308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 im Kriege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8310 - 8315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8310 - 8315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 und Presseerzeugnisse pp. im Kriege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</w:t>
      </w:r>
      <w:r>
        <w:rPr>
          <w:rFonts w:ascii="Courier" w:hAnsi="Courier"/>
          <w:sz w:val="24"/>
        </w:rPr>
        <w:t xml:space="preserve"> 12484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 im Kriege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12476 - 12479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12476 - 12479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 und Presseerzeugnisse pp. im Kriege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8316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III.82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Abteilung IA: Inneres / 82 Handel und Gewerbe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11680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11680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Zigarrenfabriken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7494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Druckschriften, Rechtsauskunftstellen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V.118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 </w:t>
      </w:r>
      <w:r>
        <w:rPr>
          <w:rFonts w:ascii="Courier" w:hAnsi="Courier"/>
          <w:sz w:val="24"/>
        </w:rPr>
        <w:t>Abteilung IC: Militärverwaltung / 118 Dänische Agitation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24465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24465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Agitation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pp., speziell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Prozeß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Amtsvorsteher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Winter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Jacobsen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sowie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Ivers</w:t>
      </w:r>
      <w:r>
        <w:rPr>
          <w:rFonts w:ascii="Courier" w:hAnsi="Courier"/>
          <w:vanish/>
          <w:sz w:val="24"/>
        </w:rPr>
        <w:t>}]p]s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24458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24458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Agitation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Sprachverein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Beleidigungen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Ausweisungen, Besuche von Schulkindern in Dänemark,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Büchern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24471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24471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Agitation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pp.: Dän. kulturelle Veranstaltungen, schwedischer Besuch in Bornhöved, Versammlungen, Vereine, Besitzverhältnisse, Pressestimmen, Düppelfeiern, Ausflüge, Zollabfertigungen,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Kinderbeilagen in 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24474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24474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Agitation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pp.: Vereine, Pressestimmen,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Klokke Roland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Jörgensen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1{p[7{</w:t>
      </w:r>
      <w:r>
        <w:rPr>
          <w:rFonts w:ascii="Courier" w:hAnsi="Courier"/>
          <w:sz w:val="24"/>
        </w:rPr>
        <w:t>dän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Dichter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Gjellerup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Nordschleswiger im Heeresdienst</w:t>
      </w:r>
      <w:r>
        <w:rPr>
          <w:rFonts w:ascii="Courier" w:hAnsi="Courier"/>
          <w:vanish/>
          <w:sz w:val="24"/>
        </w:rPr>
        <w:t>}]p}]s</w:t>
      </w:r>
      <w:r>
        <w:rPr>
          <w:rFonts w:ascii="Courier" w:hAnsi="Courier"/>
          <w:sz w:val="24"/>
        </w:rPr>
        <w:t>, Gemeindevertretungen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  <w:r>
        <w:rPr>
          <w:rFonts w:ascii="Courier" w:hAnsi="Courier"/>
          <w:sz w:val="24"/>
        </w:rPr>
        <w:t>4476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24476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Agitation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pp.: Beleidigungsdelikte,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dän.</w:t>
      </w:r>
      <w:r>
        <w:rPr>
          <w:rFonts w:ascii="Courier" w:hAnsi="Courier"/>
          <w:vanish/>
          <w:sz w:val="24"/>
        </w:rPr>
        <w:t>&lt;ische&gt;</w:t>
      </w:r>
      <w:r>
        <w:rPr>
          <w:rFonts w:ascii="Courier" w:hAnsi="Courier"/>
          <w:sz w:val="24"/>
        </w:rPr>
        <w:t xml:space="preserve">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Besitzveränderungen, Disziplinarverfahren - Skött, Kirchl. Laienbund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24530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24530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Verhältnis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Dänemark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24452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24452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Agitation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Vereine, Vorträge, Gerichtsurteile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1896 - 1897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VI.121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 Abteilung II: Kirchen- und Schulsachen / 121 Allgemeine Angelegen</w:t>
      </w:r>
      <w:r>
        <w:rPr>
          <w:rFonts w:ascii="Courier" w:hAnsi="Courier"/>
          <w:sz w:val="24"/>
        </w:rPr>
        <w:t>heiten der Abt.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24706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24706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Das Preußische Hof- und Staatshandbuch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Handbuch der Preußischen Unterrichtsverwaltung</w:t>
      </w:r>
      <w:r>
        <w:rPr>
          <w:rFonts w:ascii="Courier" w:hAnsi="Courier"/>
          <w:vanish/>
          <w:sz w:val="24"/>
        </w:rPr>
        <w:t>]s]t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24341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24341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VI.127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 Abteilung II: Kirchen- und Schulsachen / 127 Schulsachen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24669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24669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24868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Vorhandene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Entwicklung derselben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Abt. 309, Nr. 24668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24854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Übersichten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Kreis-</w:t>
      </w:r>
      <w:r>
        <w:rPr>
          <w:rFonts w:ascii="Courier" w:hAnsi="Courier"/>
          <w:vanish/>
          <w:sz w:val="24"/>
        </w:rPr>
        <w:t>&lt;bibliotheken&gt;]s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Kirchspiels</w:t>
      </w:r>
      <w:r>
        <w:rPr>
          <w:rFonts w:ascii="Courier" w:hAnsi="Courier"/>
          <w:vanish/>
          <w:sz w:val="24"/>
        </w:rPr>
        <w:t>&lt;bibliotheken&gt;]s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den nordschlesw. Kreisen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24670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Mittel zur Erweiterung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Schülerbibliotheken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24679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Unterrichtswerke für Mittelschulen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Französisch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24677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24677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Unterrrichtswerke für Mittelschulen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Physik und Chemie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24728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Unterrichtswerke für Mittelschulen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Englisch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24726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Unterrichtswerke für Mittelschulen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Erdkunde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24725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Unterrichtswerke für Mittelschulen: Lesebücher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 1941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24844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24844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Unterrichtsmittel, Lehrmittel für den Anschauungsunterricht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Ge</w:t>
      </w:r>
      <w:r>
        <w:rPr>
          <w:rFonts w:ascii="Courier" w:hAnsi="Courier"/>
          <w:sz w:val="24"/>
        </w:rPr>
        <w:t>ographie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24839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Unterrichtsmittel (Bücher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24776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Unterrichtsmittel (Bücher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24708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Das Keck und Johannsen'sche Lesebuch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Kinderfreund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Langhans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Kinderfreund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Jugendfreund Germania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Lund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Carstensen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Schulz</w:t>
      </w:r>
      <w:r>
        <w:rPr>
          <w:rFonts w:ascii="Courier" w:hAnsi="Courier"/>
          <w:vanish/>
          <w:sz w:val="24"/>
        </w:rPr>
        <w:t>]p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24870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</w:t>
      </w:r>
      <w:r>
        <w:rPr>
          <w:rFonts w:ascii="Courier" w:hAnsi="Courier"/>
          <w:vanish/>
          <w:sz w:val="24"/>
        </w:rPr>
        <w:t>&lt;bibliothe</w:t>
      </w:r>
      <w:r>
        <w:rPr>
          <w:rFonts w:ascii="Courier" w:hAnsi="Courier"/>
          <w:vanish/>
          <w:sz w:val="24"/>
        </w:rPr>
        <w:t>ken&gt;]s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</w:t>
      </w:r>
      <w:r>
        <w:rPr>
          <w:rFonts w:ascii="Courier" w:hAnsi="Courier"/>
          <w:vanish/>
          <w:sz w:val="24"/>
        </w:rPr>
        <w:t>&lt;bibliotheken&gt;]s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24845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Empfehlung von Büchern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24848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Empfehlung von Büchern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24849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Unterrichtsmittel - sonstige Bücher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24846 - 24847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24846 - 24847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Unterrichtsmittel - Fibeln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1913 - 1927 ; 1934 - 1939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24727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Unterrichtswerke für Mi</w:t>
      </w:r>
      <w:r>
        <w:rPr>
          <w:rFonts w:ascii="Courier" w:hAnsi="Courier"/>
          <w:sz w:val="24"/>
        </w:rPr>
        <w:t>ttelschulen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Lebenskunde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24678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Unterrichtswerke für Mittelschulen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Geschichte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24676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Unterrichtsmittel, Bücher pp. - Geschichtsbücher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24673 - 24675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24673 - 24675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Unterrichtsmittel - sonstige Bücher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1913 - 1937 ; 1939 - 1944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24671 - 24672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24671 - 24672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Unterrichtsmittel - Lesebücher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1912 - 1928 ; 1933 - 1937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Landschulen</w:t>
      </w:r>
      <w:r>
        <w:rPr>
          <w:rFonts w:ascii="Courier" w:hAnsi="Courier"/>
          <w:sz w:val="24"/>
        </w:rPr>
        <w:t xml:space="preserve"> nach Propsteien und Kreisen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24756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24756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Schulbuchfonds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Apenrade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21566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21566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Eckernförde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13301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Eiderstedt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13294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auf der Insel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Fehmarn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13293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un</w:t>
      </w:r>
      <w:r>
        <w:rPr>
          <w:rFonts w:ascii="Courier" w:hAnsi="Courier"/>
          <w:sz w:val="24"/>
        </w:rPr>
        <w:t xml:space="preserve">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Schulaufsichtsbezirk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Hadersleben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13307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Husum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13305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Lauenburg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13295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Norderdithmarsch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13297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Oldenburg i. H.</w:t>
      </w:r>
      <w:r>
        <w:rPr>
          <w:rFonts w:ascii="Courier" w:hAnsi="Courier"/>
          <w:vanish/>
          <w:sz w:val="24"/>
        </w:rPr>
        <w:t>&lt;olstein&gt;]o]s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13304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Pinneberg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13296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Plön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13300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Rendsburg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13292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13299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Segeberg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22025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22025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Sonderburg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13303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Steinburg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13302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Stormarn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</w:t>
      </w:r>
      <w:r>
        <w:rPr>
          <w:rFonts w:ascii="Courier" w:hAnsi="Courier"/>
          <w:sz w:val="24"/>
        </w:rPr>
        <w:t xml:space="preserve"> 1905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13306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Süderdithmarschen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309, Nr. 13298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Lehrer- und Schülerbibliotheken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Tondern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320.1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Apenrade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Apenrade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1866 - 1918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320.1, Nr. 82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Angelegenheiten der Presse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320.1, Nr. 116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320.1, Nr. 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</w:t>
      </w:r>
      <w:r>
        <w:rPr>
          <w:rFonts w:ascii="Courier" w:hAnsi="Courier"/>
          <w:sz w:val="24"/>
        </w:rPr>
        <w:t>ung der 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320.1, Nr. 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Politische 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320.1, Nr. 103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320.1, Nr. 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Dänische Zeitungen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Dannevirke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Freya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320.1, Nr. 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Umwandlung des Blattes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Hejmdal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" in eine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Gesellschaft mit beschränkter Haftung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320.1, Nr. 119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Nordschleswigsches biographisches Lexikon</w:t>
      </w:r>
      <w:r>
        <w:rPr>
          <w:rFonts w:ascii="Courier" w:hAnsi="Courier"/>
          <w:vanish/>
          <w:sz w:val="24"/>
        </w:rPr>
        <w:t>]s]t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</w:t>
      </w:r>
      <w:r>
        <w:rPr>
          <w:rFonts w:ascii="Courier" w:hAnsi="Courier"/>
          <w:sz w:val="24"/>
        </w:rPr>
        <w:t>t. 320 Bordesholm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Bordesholm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Bordesholm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1867 - 1932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gedrucktes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Bordesholm, Nr. 125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Beaufsichtigung der 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Bordesholm, Nr. 126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Bücher und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Allgemeines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Bordesholm, Nr. 127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 von Zeitungen und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Allgemeines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Bordesholm, Nr. 342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Kriegs- und Volksaufklärung: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Wanderkinos, Pla</w:t>
      </w:r>
      <w:r>
        <w:rPr>
          <w:rFonts w:ascii="Courier" w:hAnsi="Courier"/>
          <w:sz w:val="24"/>
        </w:rPr>
        <w:t>kate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 und Plakate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320.3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Eckernförde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Eckernförde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1867 - 1950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gedrucktes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320.3, Nr. 177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Staatsgefährliche Umtriebe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320.3, Nr. 210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vom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Feilbieten im Umherziehen ausgeschlossenen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320.3, Nr. 2202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Buchdrucker/Buchbinder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320.3, Nr.</w:t>
      </w:r>
      <w:r>
        <w:rPr>
          <w:rFonts w:ascii="Courier" w:hAnsi="Courier"/>
          <w:sz w:val="24"/>
        </w:rPr>
        <w:t xml:space="preserve"> 3610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Stubenladen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Papierwaren und Büromaschinen in Eckernförde, Am Eichberg 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320.3, Nr. 3694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Kunstgewerbe-,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Bücher-, Papier- und Textilwarengeschäft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Eckernförde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Kieler Straße 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Eiderstedt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Eiderstedt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Eiderstedt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1867 - 1950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gedrucktes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]s]t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v.a.: Vertrags- und Lieferbedingungen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Abt. 320 Eiderstedt, Nr. </w:t>
      </w:r>
      <w:r>
        <w:rPr>
          <w:rFonts w:ascii="Courier" w:hAnsi="Courier"/>
          <w:sz w:val="24"/>
        </w:rPr>
        <w:t>194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]t]s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]t]s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amtlichen Bekanntmachungen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für den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Eiderstedt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214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Materialien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"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Handbuch für Schleswig-Holstein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1098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Schulgesangb</w:t>
      </w:r>
      <w:r>
        <w:rPr>
          <w:rFonts w:ascii="Courier" w:hAnsi="Courier"/>
          <w:sz w:val="24"/>
        </w:rPr>
        <w:t>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1099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und Schülerbibliotheken; Bücherbeschaffung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1100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und Schülerbibliotheken; Bücherbeschaffung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1101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Kreislehrerbibliothek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v.a.: Kreisbeihilfen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Gründung, Verwaltung, Benutzung,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Bücherbestand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Literaturempfehlungen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Beihilf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Volks- und Gemeindebibliotheken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1856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i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Beihilfen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Volks- und Gemeindebibliotheken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1861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Kreisbücherei des Archivs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Eiderstedt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Vorbereitungen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Heimatbuch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Sitzungsprotokolle der Kreiskommission für Heimatkunde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</w:t>
      </w:r>
      <w:r>
        <w:rPr>
          <w:rFonts w:ascii="Courier" w:hAnsi="Courier"/>
          <w:sz w:val="24"/>
        </w:rPr>
        <w:t>0 Eiderstedt, Nr. 1864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Drucklegung und 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Eiderstedter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Heimatbuch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s, I. Teil: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Rudolph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Koop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Besiedlung und Bedeichung Eiderstedts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Vorlagen zum Eiderstedter Heimatbuch, u.a.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Auszug aus der Geschichte der oktroyierten Köge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Jessen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Skizzen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Ortschroniken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Eiderstedt, Nr. 1874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Lizenzerteilung für Künstler und kult</w:t>
      </w:r>
      <w:r>
        <w:rPr>
          <w:rFonts w:ascii="Courier" w:hAnsi="Courier"/>
          <w:sz w:val="24"/>
        </w:rPr>
        <w:t>urelle Veranstaltungen, Buch- und Zeitschriftenhandel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Sondergenehmigungen für Konzerte; Registrierung von Filmvorführungen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Eutin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Eutin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Eutin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1921 - 1972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34 - 36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Eutin, Nr. 34 - 36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 und Presseveröffentlichungen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 und 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Anzeigen; Kirchen- und Schulangelegenheiten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Eutin, Nr. 102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Eutin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Dichterkreis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(früher Eutiner K</w:t>
      </w:r>
      <w:r>
        <w:rPr>
          <w:rFonts w:ascii="Courier" w:hAnsi="Courier"/>
          <w:sz w:val="24"/>
        </w:rPr>
        <w:t>reis)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1936 - 1954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Kulturkreis der Ostseebäder e.V. in Timmendorfer Strand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1948 - 1956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Kulturbund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Ahrensbök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1947 - 1951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Kulturbund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Malente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1948 - 1950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Volkskulturbund Eutin e.V.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1945 - 1951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Eutin, Nr. 151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Verkehr mit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(Allgemeine Anordnungen und Bestimmungen)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Eutin, Nr. 199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Antrag auf Genehmigung zur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Anzeigenblätter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Werbeplä</w:t>
      </w:r>
      <w:r>
        <w:rPr>
          <w:rFonts w:ascii="Courier" w:hAnsi="Courier"/>
          <w:sz w:val="24"/>
        </w:rPr>
        <w:t>ne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dergl.;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Amtliches Mitteilungs- bzw. Verkündigungsblatt für den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Eutin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u.a.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Flensburg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Flensburg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Flensburg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1867 - 1953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514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Vereine, Versammlungen und Aufzüge,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Sammlungen zu politischen Zwecken, Bekämpfung innerer Unruhen, Vorträge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1557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Vereine, Versammlungen und Aufzüge,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Sammlungen zu pol</w:t>
      </w:r>
      <w:r>
        <w:rPr>
          <w:rFonts w:ascii="Courier" w:hAnsi="Courier"/>
          <w:sz w:val="24"/>
        </w:rPr>
        <w:t>itischen Zwecken, Bekämpfung innerer Unruhen, Vorträge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526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Staatsgefährliche Umtriebe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529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Staatsgefährliche Umtriebe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1202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Staatsgefährliche Umtriebe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1147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 im Landkreise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1131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Veröffentlichu</w:t>
      </w:r>
      <w:r>
        <w:rPr>
          <w:rFonts w:ascii="Courier" w:hAnsi="Courier"/>
          <w:sz w:val="24"/>
        </w:rPr>
        <w:t>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Flensborg Avis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247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1456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Kreisblatt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346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Anordnungen für die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2{&lt;Presse&gt;}]s</w:t>
      </w:r>
      <w:r>
        <w:rPr>
          <w:rFonts w:ascii="Courier" w:hAnsi="Courier"/>
          <w:sz w:val="24"/>
        </w:rPr>
        <w:t xml:space="preserve"> derselben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1111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1050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 der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Prüfung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Buchhändler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1255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und 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1760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Volksbibliothek des Landkreises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1750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Volksbibliothek des Landkreises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1802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Regelung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Landkreise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1833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Kreisvolkskalender des Landkreises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1788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Kreisvolkskalender des Landkreises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1771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Kreisvolkskalender des Landkreises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1796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Kreisvolkskalender des Landkreises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1927 </w:t>
      </w:r>
      <w:r>
        <w:rPr>
          <w:rFonts w:ascii="Courier" w:hAnsi="Courier"/>
          <w:sz w:val="24"/>
        </w:rPr>
        <w:t>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387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Kreisgeschichte</w:t>
      </w:r>
      <w:r>
        <w:rPr>
          <w:rFonts w:ascii="Courier" w:hAnsi="Courier"/>
          <w:vanish/>
          <w:sz w:val="24"/>
        </w:rPr>
        <w:t>]s]t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1889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Schaffung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Heimatbuch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Vernichtung von Schriften, Bildnissen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1868 - 1882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Flensburg, Nr. 119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gegenseitigen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der Rechte an literarischen Erzeugnissen und Erzeugnissen und Werken der Kunst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320.9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Husum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Husum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1867 - 1950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gedru</w:t>
      </w:r>
      <w:r>
        <w:rPr>
          <w:rFonts w:ascii="Courier" w:hAnsi="Courier"/>
          <w:sz w:val="24"/>
        </w:rPr>
        <w:t>cktes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320.9, Nr. 1645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Amtliches Schulblatt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320.9, Nr. 212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Unterstützungsgesuch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Sönnichsen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Sophien-Magdalenen-Koog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zum Erscheinen seines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Heimatkunde für den Kreis Husum</w:t>
      </w:r>
      <w:r>
        <w:rPr>
          <w:rFonts w:ascii="Courier" w:hAnsi="Courier"/>
          <w:vanish/>
          <w:sz w:val="24"/>
        </w:rPr>
        <w:t>}]t]s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1909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320.10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Norderdithmarschen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Norderdithmarschen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(1846) ; 1867 - 1968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3166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Adressbuch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Norderdithmarschen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2454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 Blätter und 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1753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Presse, Presseerzeugnisse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Konventionen: Allgemeines und Einzelfälle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1960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 und Bilder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1722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 und Bilder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1823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Bücher und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Reklameschilder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 Aufschriften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1733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 und Bilder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4312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Bestellungen, Angebote,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Abonnements von Büchern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Zeit- und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4326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Bekämpfung von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2497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Reichszentrale für Heimatdienst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4307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 von verbilligten Bü</w:t>
      </w:r>
      <w:r>
        <w:rPr>
          <w:rFonts w:ascii="Courier" w:hAnsi="Courier"/>
          <w:sz w:val="24"/>
        </w:rPr>
        <w:t>chern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Bildungszwecke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2578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Reichszentrale für Heimatdienst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2579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1925 - 1937 ; 1946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Pressebereisung, Rundfahrten der Presse durch den Kreis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Reichszentrale für Heimatdienst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Staatspolizeiliche Aufklärungsarbeit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Rednerdienst,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</w:t>
      </w:r>
      <w:r>
        <w:rPr>
          <w:rFonts w:ascii="Courier" w:hAnsi="Courier"/>
          <w:sz w:val="24"/>
        </w:rPr>
        <w:t>ganda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Reklame- und Anschlagwesen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2415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</w:t>
      </w:r>
      <w:r>
        <w:rPr>
          <w:rFonts w:ascii="Courier" w:hAnsi="Courier"/>
          <w:vanish/>
          <w:sz w:val="24"/>
        </w:rPr>
        <w:t>r</w:t>
      </w:r>
      <w:r>
        <w:rPr>
          <w:rFonts w:ascii="Courier" w:hAnsi="Courier"/>
          <w:sz w:val="24"/>
        </w:rPr>
        <w:t>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Funk, Vergnügen,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Film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1879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4287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Einzelfälle; Abt. J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; 1919 - 1921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1751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</w:t>
      </w:r>
      <w:r>
        <w:rPr>
          <w:rFonts w:ascii="Courier" w:hAnsi="Courier"/>
          <w:sz w:val="24"/>
        </w:rPr>
        <w:t>sionierung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Unterstützung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und 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1855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1752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Heimatdichter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Prof. 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Bartels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Weimar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vanish/>
          <w:sz w:val="24"/>
        </w:rPr>
        <w:t>]p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Ehrungen durch den Kreis,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A.-Bartels-Bücherei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4285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 xml:space="preserve">Jahrbuch für Norderdithmarschen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1921</w:t>
      </w:r>
      <w:r>
        <w:rPr>
          <w:rFonts w:ascii="Courier" w:hAnsi="Courier"/>
          <w:vanish/>
          <w:sz w:val="24"/>
        </w:rPr>
        <w:t>]z]t]s</w:t>
      </w:r>
      <w:r>
        <w:rPr>
          <w:rFonts w:ascii="Courier" w:hAnsi="Courier"/>
          <w:sz w:val="24"/>
        </w:rPr>
        <w:t>; Abt. J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Vorbereitungen zum ursprünglich vorgesehenen </w:t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Jahrbuch für Norder- und Süderdithmarschen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, Aufsatzmanuskripte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4288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Kreislesehalle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Heide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>; Abt. J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4286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Allgemeines; Abt. J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Abt. 320.10, Nr. 4680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Tätigkeitsbericht der Zentrale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Nordmarkbüchereien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Darstellung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Ausleihstatistik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Grenzbücherei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;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395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Dithmarscher Heimatbuch</w:t>
      </w:r>
      <w:r>
        <w:rPr>
          <w:rFonts w:ascii="Courier" w:hAnsi="Courier"/>
          <w:vanish/>
          <w:sz w:val="24"/>
        </w:rPr>
        <w:t>]t]s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3110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Heimat- und Kulturpflege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Publikationsunterstützung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4336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Schriftenreihe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Beiträge zur Heimat- und Wohlfahrtskunde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Abt. 320.10, Nr. 4209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Bücher- und Schriftenbezug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Kreisbücherei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Heide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4478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1924 - 1944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3254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Kreisbüchereistelle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Lunden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396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1{t[2{</w:t>
      </w:r>
      <w:r>
        <w:rPr>
          <w:rFonts w:ascii="Courier" w:hAnsi="Courier"/>
          <w:sz w:val="24"/>
        </w:rPr>
        <w:t>Monographie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Handel und Wandel in Norderdithmarschen</w:t>
      </w:r>
      <w:r>
        <w:rPr>
          <w:rFonts w:ascii="Courier" w:hAnsi="Courier"/>
          <w:vanish/>
          <w:sz w:val="24"/>
        </w:rPr>
        <w:t>}]t}]s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4544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4544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Hebbel-Gemeinde, Wesselburen, gegr.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Hebbelt</w:t>
      </w:r>
      <w:r>
        <w:rPr>
          <w:rFonts w:ascii="Courier" w:hAnsi="Courier"/>
          <w:sz w:val="24"/>
        </w:rPr>
        <w:t>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Versand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Hebbeldokumente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Unveröffentlichtes aus dem Nachlaß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 1{&lt;Hebbel&gt;}]s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Bibliothekarin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Höhnk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Marne</w:t>
      </w:r>
      <w:r>
        <w:rPr>
          <w:rFonts w:ascii="Courier" w:hAnsi="Courier"/>
          <w:vanish/>
          <w:sz w:val="24"/>
        </w:rPr>
        <w:t>]o}]p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Beihilfen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-Museum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 und Heimatdichter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Frennsen Barlt</w:t>
      </w:r>
      <w:r>
        <w:rPr>
          <w:rFonts w:ascii="Courier" w:hAnsi="Courier"/>
          <w:vanish/>
          <w:sz w:val="24"/>
        </w:rPr>
        <w:t>}]p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Verleihung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Goethe-Medaille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</w:t>
      </w:r>
      <w:r>
        <w:rPr>
          <w:rFonts w:ascii="Courier" w:hAnsi="Courier"/>
          <w:vanish/>
          <w:sz w:val="24"/>
        </w:rPr>
        <w:t>]z}]s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</w:t>
      </w:r>
      <w:r>
        <w:rPr>
          <w:rFonts w:ascii="Courier" w:hAnsi="Courier"/>
          <w:sz w:val="24"/>
        </w:rPr>
        <w:t>8 - 1945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Ausarbeitung und 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Schulgeschichte der Landschaft Norderdithmarschen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Erichsen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Plön</w:t>
      </w:r>
      <w:r>
        <w:rPr>
          <w:rFonts w:ascii="Courier" w:hAnsi="Courier"/>
          <w:vanish/>
          <w:sz w:val="24"/>
        </w:rPr>
        <w:t>]o}]p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darlehen an das 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-Museum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Wesselburen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zur Beschaffung von Schriftstücken aus dem Nachlaß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Hebbel-Gemeinde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Briefwechsel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1{p[2{</w:t>
      </w:r>
      <w:r>
        <w:rPr>
          <w:rFonts w:ascii="Courier" w:hAnsi="Courier"/>
          <w:sz w:val="24"/>
        </w:rPr>
        <w:t>Klaus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als Jahresgabe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4219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Förderung von Veröffentlichungen über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Groth</w:t>
      </w:r>
      <w:r>
        <w:rPr>
          <w:rFonts w:ascii="Courier" w:hAnsi="Courier"/>
          <w:vanish/>
          <w:sz w:val="24"/>
        </w:rPr>
        <w:t>}]p]s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Klaus Groth und die Musik", Beiträge zur Heimatkunde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H. 12,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Briefwechsel mit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Louise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1857</w:t>
      </w:r>
      <w:r>
        <w:rPr>
          <w:rFonts w:ascii="Courier" w:hAnsi="Courier"/>
          <w:vanish/>
          <w:sz w:val="24"/>
        </w:rPr>
        <w:t>]z]s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4475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Lehrgänge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Volksbüchereileiter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 des Deutschen Buches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Veranstaltungen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-Gemeinde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Tagungsprotokolle, Presseberichte, Plakat zur Hebbel-Woche in Wien 1942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4169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Kreisbücherei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Norderdithmarschen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Regierungserlasse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1933 - 1941 ; 1959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Ausgestaltung und Nutzung eines Hebbel-Gedenkraumes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Hebbel-Museum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Wesselburen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Mitgliederwerbung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-Gemeinde bzw. Hebbel-Gesellschaft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</w:t>
      </w:r>
      <w:r>
        <w:rPr>
          <w:rFonts w:ascii="Courier" w:hAnsi="Courier"/>
          <w:sz w:val="24"/>
        </w:rPr>
        <w:t>7 - 1942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Neuorganisation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-Gemeinde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Finanzierung der Jahrbücher, insb. der Jubiläumsausgabe 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1937 - 1942 ; 1951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Gedenkfeier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-Gemeinde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anläßlich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75. Todestag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Heide</w:t>
      </w:r>
      <w:r>
        <w:rPr>
          <w:rFonts w:ascii="Courier" w:hAnsi="Courier"/>
          <w:vanish/>
          <w:sz w:val="24"/>
        </w:rPr>
        <w:t>]o}]p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4556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Jahresversammlung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-Gemeinde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anläßlich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125. Geburtstag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-Woche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Bochum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Mitgliederverzeichnis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-Gemeinde bzw. der Hebbel-Gesellschaft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; 1941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Versammlungen und Tätigkeitsberichte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-Gemeinde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-Gemeinde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Geschäfts- und Kassenführung, Beihilfeanträge der Landesregierung, Beitri</w:t>
      </w:r>
      <w:r>
        <w:rPr>
          <w:rFonts w:ascii="Courier" w:hAnsi="Courier"/>
          <w:sz w:val="24"/>
        </w:rPr>
        <w:t xml:space="preserve">tt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Heimatbund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1939 - 1942 ; 1952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-Gemeinde: Allgemeines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4170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Tätigkeit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Landesbüchereistelle Schleswig-Holstein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Rendsburg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Bildung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Büchereiausschuss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Entwurf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4561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4561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s[s[2{</w:t>
      </w:r>
      <w:r>
        <w:rPr>
          <w:rFonts w:ascii="Courier" w:hAnsi="Courier"/>
          <w:sz w:val="24"/>
        </w:rPr>
        <w:t>Gründungen sowie Veranstaltungen von Ortsgruppen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-Gesellschaft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Heide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Gmunden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1941 - 1945 ; 1955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Planung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Nationalausgabe der Gesamtwerke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]p}]s</w:t>
      </w:r>
      <w:r>
        <w:rPr>
          <w:rFonts w:ascii="Courier" w:hAnsi="Courier"/>
          <w:sz w:val="24"/>
        </w:rPr>
        <w:t>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4562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4562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Friedrich-Hebbel-Stiftung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gegr.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Hebbel}</w:t>
      </w:r>
      <w:r>
        <w:rPr>
          <w:rFonts w:ascii="Courier" w:hAnsi="Courier"/>
          <w:vanish/>
          <w:sz w:val="24"/>
        </w:rPr>
        <w:t>]p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4479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Verschiedenes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Aussonderung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nazistisch</w:t>
      </w:r>
      <w:r>
        <w:rPr>
          <w:rFonts w:ascii="Courier" w:hAnsi="Courier"/>
          <w:sz w:val="24"/>
        </w:rPr>
        <w:t>er und militärischer Bücher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 ; 1964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4168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Kreisbücherei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Norderdithmarschen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Ausbau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Zusammenlegung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Stadtbücherei- Kreisbücherei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4211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Aufteilung der Kreismittel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öffentliche Büchereien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Landesbüchereistelle</w:t>
      </w:r>
      <w:r>
        <w:rPr>
          <w:rFonts w:ascii="Courier" w:hAnsi="Courier"/>
          <w:vanish/>
          <w:sz w:val="24"/>
        </w:rPr>
        <w:t>]s}]s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4159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Hebbel-Gesellschaft e.V.,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Wesselburen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Versammlungsprotokol</w:t>
      </w:r>
      <w:r>
        <w:rPr>
          <w:rFonts w:ascii="Courier" w:hAnsi="Courier"/>
          <w:sz w:val="24"/>
        </w:rPr>
        <w:t xml:space="preserve">le, Jahresberichte,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Hebbel-Jahrbuchherausgabe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1963</w:t>
      </w:r>
      <w:r>
        <w:rPr>
          <w:rFonts w:ascii="Courier" w:hAnsi="Courier"/>
          <w:vanish/>
          <w:sz w:val="24"/>
        </w:rPr>
        <w:t>]z]s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2776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Lehrpläne: Einzelfälle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2275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Lehrpläne: Einzelfälle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2132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Einzelfälle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2740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2377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 an Volksschul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3150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4218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Kreiszuschüsse zur Erwachsenenbildung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Volkshochschulen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2773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Schulsachen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Hebbel-Museum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Wesselburen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Errichtung, Unterstützung durch den Kreis,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Hebbel-Gedenkfeier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1913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sz w:val="24"/>
        </w:rPr>
        <w:t xml:space="preserve">ebbel-Museums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1910 - 1929 ; 1959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4543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4543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Hebbel-Museum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Wesselburen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Kreisbeihilfen, Ableben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Herwigs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Begründer des Museums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4166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Ankauf von Gegenständen aus dem </w:t>
      </w:r>
      <w:r>
        <w:rPr>
          <w:rFonts w:ascii="Courier" w:hAnsi="Courier"/>
          <w:vanish/>
          <w:sz w:val="24"/>
        </w:rPr>
        <w:t>s[1{p[7{</w:t>
      </w:r>
      <w:r>
        <w:rPr>
          <w:rFonts w:ascii="Courier" w:hAnsi="Courier"/>
          <w:sz w:val="24"/>
        </w:rPr>
        <w:t>Nachlaß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Hebbel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Hebbelmuseum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Wesselburen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320.10, Nr. 4497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Plan und Baukostenberechnung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eine </w:t>
      </w:r>
      <w:r>
        <w:rPr>
          <w:rFonts w:ascii="Courier" w:hAnsi="Courier"/>
          <w:vanish/>
          <w:sz w:val="24"/>
        </w:rPr>
        <w:t>1{p[2{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Hebb</w:t>
      </w:r>
      <w:r>
        <w:rPr>
          <w:rFonts w:ascii="Courier" w:hAnsi="Courier"/>
          <w:sz w:val="24"/>
        </w:rPr>
        <w:t>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s-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Bartel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s-Gedächtnisstätte mit Museum und Theater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Wesselburen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Oldenburg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Oldenburg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Oldenburg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(1837) ; 1867 - 1973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Oldenburg, Nr. 496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Oldenburg, Nr. 536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Erstattung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Oldenburg, Nr. 367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Erstattung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Oldenburg, Nr. 317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verbotener Schriften und 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Oldenburg, Nr. 620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verbotener Schriften und 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Oldenburg, Nr. 647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Leih- und 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Oldenburg, Nr. 312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Leih- und 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Oldenburg, Nr. 188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</w:t>
      </w:r>
      <w:r>
        <w:rPr>
          <w:rFonts w:ascii="Courier" w:hAnsi="Courier"/>
          <w:sz w:val="24"/>
        </w:rPr>
        <w:t>latt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Plön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Plön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Plön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1867 - 1950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gedrucktes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220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Beaufsichtigung der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im Kreis 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periodische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Allgemeines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221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Beaufsichtigung der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im Kreis 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periodische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222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der Rechte an literarischen Erzeugnissen und Werken der Kunst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Allg</w:t>
      </w:r>
      <w:r>
        <w:rPr>
          <w:rFonts w:ascii="Courier" w:hAnsi="Courier"/>
          <w:sz w:val="24"/>
        </w:rPr>
        <w:t>emeines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223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Allgemeines</w:t>
      </w:r>
      <w:r>
        <w:rPr>
          <w:rFonts w:ascii="Courier" w:hAnsi="Courier"/>
          <w:vanish/>
          <w:sz w:val="24"/>
        </w:rPr>
        <w:t xml:space="preserve"> 2{&lt;Titel-Verzeichnis&gt;}]s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Titel-Verzeichnisse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224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} 2{&lt;Titel-Verzeichnis&gt;}]s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Titel-Verzeichnisse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225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2{&lt;Titel-Verzeichnis&gt;}]s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Titel-Verzeichnis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226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Abt. 320 Plön, Nr. 406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Buchdruckerei-Berufsgenossenschaft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997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Lernmittel: Allgemeines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Prospekte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998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Lernmittel: Allgemeines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999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1000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1068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und Schülerbibliot</w:t>
      </w:r>
      <w:r>
        <w:rPr>
          <w:rFonts w:ascii="Courier" w:hAnsi="Courier"/>
          <w:sz w:val="24"/>
        </w:rPr>
        <w:t>heken: Allgemeines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1069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und 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1070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und 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1151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Volksbibliotheken: Allgemeines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1152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1153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1154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</w:t>
      </w:r>
      <w:r>
        <w:rPr>
          <w:rFonts w:ascii="Courier" w:hAnsi="Courier"/>
          <w:sz w:val="24"/>
        </w:rPr>
        <w:t>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1155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Kreiswanderbibliothek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 xml:space="preserve">Volkswirtschaftlichen Verein für den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Plön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4085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Lehr- und Lernmitteln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4086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Erlös aus dem 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Schulmaterialien, vor allem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4087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Versendung von Schullisten und Schula</w:t>
      </w:r>
      <w:r>
        <w:rPr>
          <w:rFonts w:ascii="Courier" w:hAnsi="Courier"/>
          <w:sz w:val="24"/>
        </w:rPr>
        <w:t>nschriften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Schulbuchverlage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4094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Kreislehrerbücherei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1933 - 1960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4095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Zuschuß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Kreislehrerbücherei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Plön, Nr. 4096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Ratzeburg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Herzogtum Lauenburg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Herzogtum Lauenburg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(1836) ; 1876 - 1945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1213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1418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1418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Kreisblatt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Herzogtum Lauenburg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794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Polizeiverordnungen, -verfügungen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Amtsblätter der Regierung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Kreisblätter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Herzogtum Lauenburg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862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 oder Geheimhaltung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Nachrichten im staatlichen Interesse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1882 - 1903 ; </w:t>
      </w:r>
      <w:r>
        <w:rPr>
          <w:rFonts w:ascii="Courier" w:hAnsi="Courier"/>
          <w:sz w:val="24"/>
        </w:rPr>
        <w:t>1915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477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476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Presse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1050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 und 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Flugblättern, Druckschriften, 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schädliches und unerwünschtes Schrifttum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399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Sozialdemokratische Hetzartikel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400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 Demonstrationen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1480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Zeitungsverkauf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478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 im Kreis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Abonnement auf 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1484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Staatsgefährliche Umtriebe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369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Sekrete Verfügungen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revolutionäre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sz w:val="24"/>
        </w:rPr>
        <w:t>bt. 320 Ratzeburg, Nr. 371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Sekrete Verfügungen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1887 - 1889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374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Sekrete Verfügungen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377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Sekrete Verfügungen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Flugschriften zur Bekämpfung der Sozialdemokratie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1895 - 1897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378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Sekrete Verfügungen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Geheimschriften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1897 </w:t>
      </w:r>
      <w:r>
        <w:rPr>
          <w:rFonts w:ascii="Courier" w:hAnsi="Courier"/>
          <w:sz w:val="24"/>
        </w:rPr>
        <w:t>- 1899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1385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Vorschriften für gewerbliche Betriebe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 und Lehrmittel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134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121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Lesebücher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96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1896 - 1898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103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Ratzeburg, Nr. 142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Rendsburg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Rendsburg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Rendsburg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(1750) ; 1867 - 1970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und Kartei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Rendsburg, Nr. 251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Rendsburg, Nr. 155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vorgeschriebenen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Rendsburg, Nr. 441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Kreisblattveröffentlichungen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440 Schulsachen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Rendsburg, 440, Nr. 177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Schulbedürfnisse.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Rendsburg, 440, Nr. 195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Genehmigte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genehmigte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Lieder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Rendsburg, 440, Nr. 223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 und Schulbüchereien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Erlasse des Ministeriums für Wissenschaft und Erziehung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unerwünschtes Schrifttum" (1938 </w:t>
      </w:r>
      <w:r>
        <w:rPr>
          <w:rFonts w:ascii="Courier" w:hAnsi="Courier"/>
          <w:sz w:val="24"/>
        </w:rPr>
        <w:t>- 1944)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jüdischen und emigrierten Autoren (1943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eingezogen Bücher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</w:t>
      </w:r>
      <w:r>
        <w:rPr>
          <w:rFonts w:ascii="Courier" w:hAnsi="Courier"/>
          <w:vanish/>
          <w:sz w:val="24"/>
        </w:rPr>
        <w:t>]z}]s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1936 -1950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484 Kunst, Kultur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Rendsburg, 484, Nr. 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Heimatbuch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Rendsburg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Heimatbuch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309 Militärregierung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Rendsburg, 9, Nr. 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an die Militärregierung; Entfernung von militärischen oder nationalsozialistischen Denkmälern,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Einzie</w:t>
      </w:r>
      <w:r>
        <w:rPr>
          <w:rFonts w:ascii="Courier" w:hAnsi="Courier"/>
          <w:sz w:val="24"/>
        </w:rPr>
        <w:t>hung von Literatur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2{&lt;Gesuche an die Militärregierung&gt;}]s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Denkmäler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378 Handwerk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Rendsburg, 378, Nr. 190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Buchbinderei: Antrag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Matthias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Leuchtenberg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Spannau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auf Weiterführung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Buchbinderei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Bock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Spannau</w:t>
      </w:r>
      <w:r>
        <w:rPr>
          <w:rFonts w:ascii="Courier" w:hAnsi="Courier"/>
          <w:vanish/>
          <w:sz w:val="24"/>
        </w:rPr>
        <w:t>]o]s]s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101 Polizeisachen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Rendsburg, 101, Nr. 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 Ordnung und Sicherheit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 und Polizei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Lautsprechererwerbung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Schleswig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Schleswig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Schleswig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1868 - 1945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Schleswig, Nr. 122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Politischer Nachrichtendienst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Schleswig, Nr. 130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Geheimsachen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(Politische Polizei,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beschlagnahmte Druckerzeugnisse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NSDAP u.a. polit. Organisationen, Personalia,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dänische Agitation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Angeln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Schleswig, Nr. 147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einer kirchlichen Sammlu</w:t>
      </w:r>
      <w:r>
        <w:rPr>
          <w:rFonts w:ascii="Courier" w:hAnsi="Courier"/>
          <w:sz w:val="24"/>
        </w:rPr>
        <w:t xml:space="preserve">ng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Süderbarup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151 - 152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Schleswig, Nr. 151 - 152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 und periodische 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328 - 329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Schleswig, Nr. 328 - 329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Segeberg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Segeberg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Segeberg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1867 - 1950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gedrucktes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Segeberg, Nr. 239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Segeberg, Nr. 240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1887 - 1895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Segeberg, Nr. 250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Versammlungen, Umzüge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 politischer Parteien und Verbände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Segeberg, Nr. 251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Staatsgefährdende Umtriebe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Segeberg, Nr. 279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Staatsgefährliche Umtriebe, besonders kommunistischer Jugendbewegung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Segeberg, Nr. 287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Bericht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Kieler Volkszeitung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Nazi-Idyll aus dem Kreise Segeberg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1931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Segeberg, Nr. 1107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Segeberg, Nr. 1011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Schulbücher, Anschauungsmaterial und Unterrichtsmittel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Segeberg, Nr. 1693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Reichszentrale für Heimatdienst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Heimatvereine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Segeberg, Nr. 2663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Steinburg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Steinburg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Steinburg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1867 - 1950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gedrucktes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  <w:r>
        <w:rPr>
          <w:rFonts w:ascii="Courier" w:hAnsi="Courier"/>
          <w:sz w:val="24"/>
        </w:rPr>
        <w:t>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Presse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260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 oder Geheimhaltung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Nachrichten im staatlichen Interesse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allgemein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261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Verteilung von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262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1889 - 1894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1894 - 1898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Glückstädter Fortuna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Wilstersche Zeitung</w:t>
      </w:r>
      <w:r>
        <w:rPr>
          <w:rFonts w:ascii="Courier" w:hAnsi="Courier"/>
          <w:vanish/>
          <w:sz w:val="24"/>
        </w:rPr>
        <w:t>]s]t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</w:t>
      </w:r>
      <w:r>
        <w:rPr>
          <w:rFonts w:ascii="Courier" w:hAnsi="Courier"/>
          <w:sz w:val="24"/>
        </w:rPr>
        <w:t>898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Krempermarsch-Bote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1895 - 1898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Itzehoer Nachrichten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1895 - 1903 ;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Nordischer 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Itzehoe</w:t>
      </w:r>
      <w:r>
        <w:rPr>
          <w:rFonts w:ascii="Courier" w:hAnsi="Courier"/>
          <w:vanish/>
          <w:sz w:val="24"/>
        </w:rPr>
        <w:t>]o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1898 - 1914 ; 1934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Lägerdorfer Lokalanzeiger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; 1934 - 1935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988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Hausierhandel mit Druckschriften und Bildern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vom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Hausierhandel ausgesch</w:t>
      </w:r>
      <w:r>
        <w:rPr>
          <w:rFonts w:ascii="Courier" w:hAnsi="Courier"/>
          <w:sz w:val="24"/>
        </w:rPr>
        <w:t>lossenen Schriften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2112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2113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Presseberichte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Presse-Warte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2114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Presseberichte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Presse-Warte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2177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Kirchspielslehrerbibliothek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 und 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Abt. </w:t>
      </w:r>
      <w:r>
        <w:rPr>
          <w:rFonts w:ascii="Courier" w:hAnsi="Courier"/>
          <w:sz w:val="24"/>
        </w:rPr>
        <w:t>320 Steinburg, Nr. 2178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Kirchspielslehrerbibliothek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 und 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2179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Kirchspielslehrerbibliothek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 und 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2180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Kirchspielslehrerbibliothek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 und 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2386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Wissenschaft u</w:t>
      </w:r>
      <w:r>
        <w:rPr>
          <w:rFonts w:ascii="Courier" w:hAnsi="Courier"/>
          <w:sz w:val="24"/>
        </w:rPr>
        <w:t xml:space="preserve">nd Kunst,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des geistigen Eigentums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2399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2400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2401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1906 - 1909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2402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2403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</w:t>
      </w:r>
      <w:r>
        <w:rPr>
          <w:rFonts w:ascii="Courier" w:hAnsi="Courier"/>
          <w:sz w:val="24"/>
        </w:rPr>
        <w:t>, Nr. 2404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2405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2406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4444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4444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Winterschule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4464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Heimatbuch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Steinburg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4465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Heimatbuch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</w:t>
      </w:r>
      <w:r>
        <w:rPr>
          <w:rFonts w:ascii="Courier" w:hAnsi="Courier"/>
          <w:sz w:val="24"/>
        </w:rPr>
        <w:t>einburg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4466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Heimatbuch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Steinburg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4467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 xml:space="preserve">Werk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Gravert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Bauernhöfe zwischen Elbe, Stör und Krückau</w:t>
      </w:r>
      <w:r>
        <w:rPr>
          <w:rFonts w:ascii="Courier" w:hAnsi="Courier"/>
          <w:vanish/>
          <w:sz w:val="24"/>
        </w:rPr>
        <w:t>}]t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Steinburg, Nr. 4468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Museums- und Heimatpflege,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Ortschroniken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Schriftdenkmäler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Stormarn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des Kreises Stormarn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des Kreises Stormarn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(1854) </w:t>
      </w:r>
      <w:r>
        <w:rPr>
          <w:rFonts w:ascii="Courier" w:hAnsi="Courier"/>
          <w:sz w:val="24"/>
        </w:rPr>
        <w:t>; 1867 - 1921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Stormarn, Nr. 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verbotener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Stormarn, Nr. 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Süderdithmarschen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Süderdithmarschen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Süderdithmarschen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(1845) ; 1867 - 1951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508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Aktenverkettungsnotiz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Einrichtung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510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Benutzungs- und V</w:t>
      </w:r>
      <w:r>
        <w:rPr>
          <w:rFonts w:ascii="Courier" w:hAnsi="Courier"/>
          <w:sz w:val="24"/>
        </w:rPr>
        <w:t>erwaltungsordnung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Kreis- und Museumsbibliothek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511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Benutzungs- und Verwaltungsordnung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amtliche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514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Ergänzung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1889 - 1930 ; 1948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515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Völkischen Beobachter</w:t>
      </w:r>
      <w:r>
        <w:rPr>
          <w:rFonts w:ascii="Courier" w:hAnsi="Courier"/>
          <w:vanish/>
          <w:sz w:val="24"/>
        </w:rPr>
        <w:t>]t}]s</w:t>
      </w:r>
      <w:r>
        <w:rPr>
          <w:rFonts w:ascii="Courier" w:hAnsi="Courier"/>
          <w:sz w:val="24"/>
        </w:rPr>
        <w:t>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519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Zachinischen Büc</w:t>
      </w:r>
      <w:r>
        <w:rPr>
          <w:rFonts w:ascii="Courier" w:hAnsi="Courier"/>
          <w:sz w:val="24"/>
        </w:rPr>
        <w:t>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der Oberschule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Meldorf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527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Vertrag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Süderdithmarschen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mit dem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Kreisblattverleger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Herstellung und Versendung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Kreisblattes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528 - 530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528 - 530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1889 - 1925 ; 1933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535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Anträge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Behörden, Korporationen pp. um Aufnahme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720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1720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Verwaltungs- und Benutzungsordnung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Bibliothek der Ober-Realschule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Marne</w:t>
      </w:r>
      <w:r>
        <w:rPr>
          <w:rFonts w:ascii="Courier" w:hAnsi="Courier"/>
          <w:vanish/>
          <w:sz w:val="24"/>
        </w:rPr>
        <w:t>]o}]s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1721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der Ober-Realschule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Marne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1722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des Verwaltungsausschusses der Ober-Realschule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Marne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1771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Heimat- und Kreiskalender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</w:t>
      </w:r>
      <w:r>
        <w:rPr>
          <w:rFonts w:ascii="Courier" w:hAnsi="Courier"/>
          <w:sz w:val="24"/>
        </w:rPr>
        <w:t>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1772 - 1773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1772 - 1773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Dithmarscher Heimatbuch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1774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Heimatbuch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1783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1783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Bücher: </w:t>
      </w:r>
      <w:r>
        <w:rPr>
          <w:rFonts w:ascii="Courier" w:hAnsi="Courier"/>
          <w:vanish/>
          <w:sz w:val="24"/>
        </w:rPr>
        <w:t>1{t[</w:t>
      </w:r>
      <w:r>
        <w:rPr>
          <w:rFonts w:ascii="Courier" w:hAnsi="Courier"/>
          <w:sz w:val="24"/>
        </w:rPr>
        <w:t>Der Dom der Dithmarscher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Kirche zu Maldorf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Kamphausen</w:t>
      </w:r>
      <w:r>
        <w:rPr>
          <w:rFonts w:ascii="Courier" w:hAnsi="Courier"/>
          <w:vanish/>
          <w:sz w:val="24"/>
        </w:rPr>
        <w:t>}]p}]s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1805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Zeitschriften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Museums Dithmarscher Altertümer</w:t>
      </w:r>
      <w:r>
        <w:rPr>
          <w:rFonts w:ascii="Courier" w:hAnsi="Courier"/>
          <w:vanish/>
          <w:sz w:val="24"/>
        </w:rPr>
        <w:t>]s]s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1834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Süderdithmarschen, Nr. 1834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Museum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320 Südtondern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 Südtondern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 Südtondern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1867 - 1950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Südtondern, Nr. 67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Ländliche Fortbildungsschulen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Zeitschriften, Lehrplänen, Lehr- und Lernmitteln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Südtondern, Nr. 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Kreislehrerbücherei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Südtondern, Nr. 1295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Kreisvolks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Südtondern, Nr. 927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Südtondern, Nr. 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Heimatbuches Schleswig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320 Südtondern, Nr. 1007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Heimatkalender für Nordfriesland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65.2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Deutsche Kanzlei zu Kopenhagen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Deutsche Kanzlei zu Kopenhagen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1730 - 1850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 Findbücher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415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die Herzogtümer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5.12.1815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betr. die von der Bibelgesellschaft gewünschte Portofreiheit (9.4.1816) - betr. die beantragte Zulassung einer Collecte zum Besten der Bibelgesellschaft (21.10.1817) - betr die Bewilligung einer Kirchencollecte für die Bibelgesellschaft (22.8.1818) - betr. Fortgang der Bibelgesellschaft (24./27.5.1820)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zum 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Schulbibel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Stereotypen im</w:t>
      </w:r>
      <w:r>
        <w:rPr>
          <w:rFonts w:ascii="Courier" w:hAnsi="Courier"/>
          <w:sz w:val="24"/>
        </w:rPr>
        <w:t xml:space="preserve"> Taubstummeninstitut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22.5.1819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betr. einen Antrag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Schleswigschen Bibelgesellschaft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um Erlaubnis zur Gründung einer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Evangelischen Gesellschaft zur Verbreitung von Gesangbüchern und Katechismen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u. Teilnahme an der Mission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5.9.1820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Acten betr. die </w:t>
      </w:r>
      <w:r>
        <w:rPr>
          <w:rFonts w:ascii="Courier" w:hAnsi="Courier"/>
          <w:vanish/>
          <w:sz w:val="24"/>
        </w:rPr>
        <w:t>t[p[</w:t>
      </w:r>
      <w:r>
        <w:rPr>
          <w:rFonts w:ascii="Courier" w:hAnsi="Courier"/>
          <w:sz w:val="24"/>
        </w:rPr>
        <w:t>Funck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 Bibelausgabe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den Aufkauf der vorhandenen Exemplare der alten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1817-1822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betr. die Predigern erteilte Erlaubnis, von den Gläubigen zu Beiträgen für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Schleswig-Holsteinische Bibelgesellschaft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sz w:val="24"/>
        </w:rPr>
        <w:t xml:space="preserve"> aufzufordern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14.1.1823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Stiftung zur Verteilung von Bibeln und Gesangbüchern unter armen Confirmanden der Stadt Schleswig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Akten betr. das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Sattler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 Legat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Bendstedt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für Dürftige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18.9.1827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 von nachgedruckten dänischen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für alte Personen in den Armenhäusern des nördlichen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3.8.1841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1752 - 1841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417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Cramersches Gesangbuch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betr. den Anfang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sz w:val="24"/>
        </w:rPr>
        <w:t>chleswig-Holsteinischen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29.5.1821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1776- 1821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418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Cramersches Gesangbuch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Acten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Stereotypierung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s; desfallsige Beschwerden des Kieler Schullehrerseminars u.a.m.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8.11.1828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Acten betr. Anträge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Harms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auf Aufnahme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Anhangs von Liedern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das stereotypische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4.10.1828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betr. die Gestaltung einer neuen Auflage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Schleswig-Holsteinischen Ge</w:t>
      </w:r>
      <w:r>
        <w:rPr>
          <w:rFonts w:ascii="Courier" w:hAnsi="Courier"/>
          <w:sz w:val="24"/>
        </w:rPr>
        <w:t>sangbuch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 von grobem Druck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21.11.1843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1828 - 1843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419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bei den dänischen Gemeinden des Herzogthums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gebräuchliche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dänische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betr. den Plan, die 5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Schleswig-Holsteinischen Gesangbuch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s privilegierten "puer corporibus" ein Privilegium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Christlichen Psalmenbuch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geben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16.3.1824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-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 eines neuen allgemeinen dänischen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in den dä</w:t>
      </w:r>
      <w:r>
        <w:rPr>
          <w:rFonts w:ascii="Courier" w:hAnsi="Courier"/>
          <w:sz w:val="24"/>
        </w:rPr>
        <w:t xml:space="preserve">nischen Gemeinden des Herzogthums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20.9.1928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1797 - 1847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421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Choralbücher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Privilegium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Organist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Kittel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Erfurt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auf alleinigen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seines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Choralbuch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22.5.1801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11.7.1801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Privilegium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Musikdirektor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Apel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seines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Choralmelodienbuch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6.5.1837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1754 - 1844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430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433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Calliher's Sammlung von Anordnungen für angehende Geistliche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desselben und die Anschaffung von Exemplaren für Kirchen und Beamte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18.12.1810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534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534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</w:t>
      </w:r>
      <w:r>
        <w:rPr>
          <w:rFonts w:ascii="Courier" w:hAnsi="Courier"/>
          <w:vanish/>
          <w:sz w:val="24"/>
        </w:rPr>
        <w:t>&lt; Bibliothek&gt;}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Bibliothek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1796 - 1824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534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534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</w:t>
      </w:r>
      <w:r>
        <w:rPr>
          <w:rFonts w:ascii="Courier" w:hAnsi="Courier"/>
          <w:vanish/>
          <w:sz w:val="24"/>
        </w:rPr>
        <w:t>&lt; Bibliothek&gt;}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 xml:space="preserve">]o}]k </w:t>
      </w:r>
      <w:r>
        <w:rPr>
          <w:rFonts w:ascii="Courier" w:hAnsi="Courier"/>
          <w:sz w:val="24"/>
        </w:rPr>
        <w:t>- Bibliothek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534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534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vanish/>
          <w:sz w:val="24"/>
        </w:rPr>
        <w:t>&lt; Bibliothek&gt;}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Bibliothek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1796 - 1824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535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</w:t>
      </w:r>
      <w:r>
        <w:rPr>
          <w:rFonts w:ascii="Courier" w:hAnsi="Courier"/>
          <w:vanish/>
          <w:sz w:val="24"/>
        </w:rPr>
        <w:t>&lt; Bibliothek&gt;}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 xml:space="preserve">]o}]k </w:t>
      </w:r>
      <w:r>
        <w:rPr>
          <w:rFonts w:ascii="Courier" w:hAnsi="Courier"/>
          <w:sz w:val="24"/>
        </w:rPr>
        <w:t>- Bibliothek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1737 - 1852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Buchhandlungen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Übertragung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Hammerickschen Sortimentshandel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O.C.T.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Burck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Hammerick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23.3.1819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sz w:val="24"/>
        </w:rPr>
        <w:t xml:space="preserve"> - Übertragung des Hammerickschen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W.B.T.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Leffer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8.5.1832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1744 - 1841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Apenrade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Hauptbevollmächtigten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Thiel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Sörensen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Erteilung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Apenrade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Hadersleben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30.5.1837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Eckernförde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Z.D.C.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Zarper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 zur Anlegung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>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24.5.1836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Wedekind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zur 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20.5.1837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Privilegium für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Ruhtrup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Kommissionsbuchhandlung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18.3.1842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Itzehoe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betr. die vermeintlich daselbst bestehende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Schubert- und Niemeiersche 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2.5.1830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Kiel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betr. ein 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D.F.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Afolhenfeldt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Privilegium zur Anlegung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betr.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</w:t>
      </w:r>
      <w:r>
        <w:rPr>
          <w:rFonts w:ascii="Courier" w:hAnsi="Courier"/>
          <w:sz w:val="24"/>
        </w:rPr>
        <w:t>ristian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Rathgeber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eine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Concession zur 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18.3.1837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Rendsburg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Privilegium zum 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ungebundenen und broschierten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Stadthauptmann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Wendel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4.7.1824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Abschl. Bescheid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Rötzer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ein schriftliches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9.1.1813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Privilegium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Reiner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5.8.1814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- Abschl. Besch</w:t>
      </w:r>
      <w:r>
        <w:rPr>
          <w:rFonts w:ascii="Courier" w:hAnsi="Courier"/>
          <w:sz w:val="24"/>
        </w:rPr>
        <w:t xml:space="preserve">eid für die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Pertter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Beyler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um ein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Privilegium zur Anlegung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3.5.1836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Privilegium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Brahn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24.11.1838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Sonderburg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Christensen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zur Anlage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13.2.1848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1732 - 1848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Buchdruckereien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1658 - 1844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674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674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Apenrade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Husum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1740 - 1852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674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674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Itzehoe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Wandsbek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1737 - 1847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675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675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Verlagsprivilegien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literarische Produkte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1772 - 1813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675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675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Verlagsprivilegien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literarische Produkte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</w:t>
      </w:r>
      <w:r>
        <w:rPr>
          <w:rFonts w:ascii="Courier" w:hAnsi="Courier"/>
          <w:sz w:val="24"/>
        </w:rPr>
        <w:t>rlagsprivilegien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literarische Produkte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Zensoren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Anstellung, Entlassung und sonstige Personalia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1819 - 1843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Zensoren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Anstellung, Entlassung und sonstige Personalia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679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Zensurverzeichnisse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(von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Zensoren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eingesandte Listen der von ihnen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zensierte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682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Abt. 65.2, Nr. 682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Druckverbote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1796 - 1833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683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683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Druckverbote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683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683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Druckverbote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1753 - 1848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685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685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Hadersleben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1733 - 1852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685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685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Heide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Oldenburg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Wandsbek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1748 - 1851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687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687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politische 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Acta betr.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Abeille du Nord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1802-1813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1742 - 1813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688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politische 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Altonaer </w:t>
      </w:r>
      <w:r>
        <w:rPr>
          <w:rFonts w:ascii="Courier" w:hAnsi="Courier"/>
          <w:sz w:val="24"/>
        </w:rPr>
        <w:t>Merkur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1742 - 1852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689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politische 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Altonaer Merkur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1753 - 1857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690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politische 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1703 - 1830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691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politische 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1801 - 1817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politische 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693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>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periodische 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die weder zu den Wochenblättern noch zu den politischen Blättern gehören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1699 - 1852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694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periodische 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Staatskalender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1733 - 1852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695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periodische 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Schleswig-Holsteinische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1750 - 1847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696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696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periodische 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u.a.: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Niedersächsischer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Vollmer's Gemeinnützige 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Politisches 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1745 - 1852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696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696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periodische Blätter</w:t>
      </w:r>
      <w:r>
        <w:rPr>
          <w:rFonts w:ascii="Courier" w:hAnsi="Courier"/>
          <w:i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Brockdorff's Intelligenzblatt für Industrie, Landwirtschaft und Handlung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Schleswig-Holsteinisches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Niederelbisches Handlungs- und Börsenjournal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Harmsen's Wochenschrift für den Landmann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Horaczeck's allgemeine Handelskunde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</w:t>
      </w:r>
      <w:r>
        <w:rPr>
          <w:rFonts w:ascii="Courier" w:hAnsi="Courier"/>
          <w:sz w:val="24"/>
        </w:rPr>
        <w:t>hleswig-Holsteinische Landeszeitung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Johannsen's und Rüge's medizinische Miscellen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Eggers norddeutsche unpartheiische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Diedrich's neues Archiv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Schleswig-Holsteinische Provinzialberichte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Birge's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Schütz's Unterhaltungsblatt für Deutschlands Jugend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Hamburgposten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Mehrheitsfreund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Henriette Neupert's Zeitschrift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Flensburger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Altonaer Lola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697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697 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periodische Blätter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Periodisches Blatt für die Gegend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Allgemeines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Kirchen- und Schulblatt für die Herzogthümer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Altonaer Merkur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Holsteinische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697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697 II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Übrige 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Schleswig-Holsteinisches Schulblatt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Freischütz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-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Volksfreund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842 - 1848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65.2, Nr. 699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Übrige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wissenschaftliche Untersuchungen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Bundeskommissare für die Herzogtümer Holstein und Lauenburg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Bundeskommissare für die Herzogtümer Holstein und Lauenburg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1863 - 1864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104 - Nr. 105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57, Nr. 104 - Abt. 57, Nr. 105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Gesetz- und Verordnungsblatt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57, Nr. 117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58/1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Österreichisc</w:t>
      </w:r>
      <w:r>
        <w:rPr>
          <w:rFonts w:ascii="Courier" w:hAnsi="Courier"/>
          <w:sz w:val="24"/>
        </w:rPr>
        <w:t>h-preußische Oberste Zivilbehörde für das Herzogtum Schleswig in Flensburg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Österreichisch-preußische Oberste Zivilbehörde für das Herzogtum Schleswig in Flensburg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58/1, Nr. 49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Preßverhältnisse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58/2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Österreichisch-preußische Oberste Zivilbehörde der Herzogtümer Schleswig, Holstein und Lauenburg in (Schleswig, dann) Flensburg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Österreichisch-preußische Oberste Zivilbehörde der Herzogtümer Schleswig, Holstein und Lauenbu</w:t>
      </w:r>
      <w:r>
        <w:rPr>
          <w:rFonts w:ascii="Courier" w:hAnsi="Courier"/>
          <w:sz w:val="24"/>
        </w:rPr>
        <w:t>rg in (Schleswig, dann) Flensburg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1864 - 1865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58/2, Nr. 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Preßnachrichten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58/2, Nr.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die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Österreich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verlangte Auslieferung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Literat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Lang</w:t>
      </w:r>
      <w:r>
        <w:rPr>
          <w:rFonts w:ascii="Courier" w:hAnsi="Courier"/>
          <w:vanish/>
          <w:sz w:val="24"/>
        </w:rPr>
        <w:t>}]p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59/1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Österreichischer Statthalter für das Herzogtum Holstein in Kiel (von Gablenz)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Österreichischer Statthalter für das Herzogtum Holstein in Kiel (von Gablenz)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1865 - 1</w:t>
      </w:r>
      <w:r>
        <w:rPr>
          <w:rFonts w:ascii="Courier" w:hAnsi="Courier"/>
          <w:sz w:val="24"/>
        </w:rPr>
        <w:t>866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59/1, Nr. 84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Spezialia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59/1, Nr. 85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Verhandlungen mit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Gouverneur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Manteuffel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strafrechtliche Verfolgungen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59/2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Preuß. Gouverneur für das Herzogtum Schleswig (von Manteuffel) und preuß. Zivilkommissar für das Herzogtum Schleswig (von Zedlitz) in Schleswig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Preuß. Gouverneur für das Herzogtum Schleswig </w:t>
      </w:r>
      <w:r>
        <w:rPr>
          <w:rFonts w:ascii="Courier" w:hAnsi="Courier"/>
          <w:sz w:val="24"/>
        </w:rPr>
        <w:t>(von Manteuffel) und preuß. Zivilkommissar für das Herzogtum Schleswig (von Zedlitz) in Schleswig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1865 - 1866 ; ( - 1868)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59/2, Nr. 54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Preßbüreaus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Zeitungskorrepondenten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59/2, Nr. 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der obersten Civilbehörde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sowie von den Dänen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zurückgelassene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59/2, Nr. 86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eine wider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Gastwirt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Pfretzschner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Schleswig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Colportion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eingeleitete Untersuchung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59/2, Nr. 87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Subventionierung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Flensburger Norddeutschen Zeitung</w:t>
      </w:r>
      <w:r>
        <w:rPr>
          <w:rFonts w:ascii="Courier" w:hAnsi="Courier"/>
          <w:vanish/>
          <w:sz w:val="24"/>
        </w:rPr>
        <w:t>]t]s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59/3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Oberpräsident für die Herzogtümer Schleswig und Holstein in Kiel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Oberpräsident für die Herzogtümer Schleswig und Holstein in Kiel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1866 - 1868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59/3, Nr. 125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Druckwesen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59/3, Nr. 192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Akademie-Anstalten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19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Generalsuperintendent von Holstein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Generalsuperintendent von Holstein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(1542 - ) ; 1583 - 1898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gedrucktes Findbuch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36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Cramersche Gesangbuch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- 1. Die Ausarbeitung, 2. Die Einführung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37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Choralmelodienbuch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Apel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Mohr</w:t>
      </w:r>
      <w:r>
        <w:rPr>
          <w:rFonts w:ascii="Courier" w:hAnsi="Courier"/>
          <w:vanish/>
          <w:sz w:val="24"/>
        </w:rPr>
        <w:t>]p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</w:t>
      </w:r>
      <w:r>
        <w:rPr>
          <w:rFonts w:ascii="Courier" w:hAnsi="Courier"/>
          <w:sz w:val="24"/>
        </w:rPr>
        <w:t>9, Nr. 38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Ausarbeitung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Ausarbeitung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einer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Agenda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40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Koopmann's Katechismus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 a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44 a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Kirchen- und Schulblatt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1838 - 1862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 b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44 b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273 </w:t>
      </w:r>
      <w:r>
        <w:rPr>
          <w:rFonts w:ascii="Courier" w:hAnsi="Courier"/>
          <w:sz w:val="24"/>
        </w:rPr>
        <w:t>a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273 a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Kirchliche Publikation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behördlichen Bekanntmachungen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1836 - 1855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397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Kolportage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398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Schleswig-Holsteinische Bibelgesellschaft</w:t>
      </w:r>
      <w:r>
        <w:rPr>
          <w:rFonts w:ascii="Courier" w:hAnsi="Courier"/>
          <w:vanish/>
          <w:sz w:val="24"/>
        </w:rPr>
        <w:t>]k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401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Gustav-Adolf-Verein</w:t>
      </w:r>
      <w:r>
        <w:rPr>
          <w:rFonts w:ascii="Courier" w:hAnsi="Courier"/>
          <w:vanish/>
          <w:sz w:val="24"/>
        </w:rPr>
        <w:t>]k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1842 - 1846 ; 1854 - 1866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469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Unterrichtsfächer,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Lehrmittel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470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528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Dinter'sche Bibel</w:t>
      </w:r>
      <w:r>
        <w:rPr>
          <w:rFonts w:ascii="Courier" w:hAnsi="Courier"/>
          <w:vanish/>
          <w:sz w:val="24"/>
        </w:rPr>
        <w:t>]t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535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Varia - Abgang der Schüler,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usw.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19, Nr. 616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Preßfreiheit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Religionsblatt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hg. v.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Hademarschen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Harnisch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's (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Weißenfels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Unterredungen über Luthers Kleinen Katechismus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1681 - 1834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80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Ministeri</w:t>
      </w:r>
      <w:r>
        <w:rPr>
          <w:rFonts w:ascii="Courier" w:hAnsi="Courier"/>
          <w:sz w:val="24"/>
        </w:rPr>
        <w:t>um für die Herzogtümer Holstein und Lauenburg in Kopenhagen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Ministerium für die Herzogtümer Holstein und Lauenburg in Kopenhagen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(ca. 1800 - ) ; 1852 - 1863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80, Nr. 1327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literarischer Werke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1851 - 1852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80, Nr. 1328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die Publikation eines Beschlusses der deutschen Bundesversammlung wider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literarischer Werke</w:t>
      </w:r>
      <w:r>
        <w:rPr>
          <w:rFonts w:ascii="Courier" w:hAnsi="Courier"/>
          <w:vanish/>
          <w:sz w:val="24"/>
        </w:rPr>
        <w:t>}]s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80, Nr. 1330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 betr. den Erl</w:t>
      </w:r>
      <w:r>
        <w:rPr>
          <w:rFonts w:ascii="Courier" w:hAnsi="Courier"/>
          <w:sz w:val="24"/>
        </w:rPr>
        <w:t xml:space="preserve">aß eines Patents für die Herzogtümer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Lauenburg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Ausdehnung der zum Schutz wider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erlassenen Verfügungen auf die in den nicht zum Deutschen Bunde gehörigen Teilen der Monarchie herausgegebenen Werke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Kunst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1858 - 1859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80, Nr. 1331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die Verlängerung des durch Bundesbeschluß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23. Nov. 1838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den Werken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Schil</w:t>
      </w:r>
      <w:r>
        <w:rPr>
          <w:rFonts w:ascii="Courier" w:hAnsi="Courier"/>
          <w:sz w:val="24"/>
        </w:rPr>
        <w:t>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 Gunsten von dessen Erben auf 20 Jahre erteilten Schutzes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dem Zeitpunkt seines Ablaufs an auf fernere 20 Jahre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die Insertion der Bekanntmachungen über gerichtliche Verkäufe und eingetragene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Insolvenzen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Buch-</w:t>
      </w:r>
      <w:r>
        <w:rPr>
          <w:rFonts w:ascii="Courier" w:hAnsi="Courier"/>
          <w:vanish/>
          <w:sz w:val="24"/>
        </w:rPr>
        <w:t>&lt;händler&gt;}]s</w:t>
      </w:r>
      <w:r>
        <w:rPr>
          <w:rFonts w:ascii="Courier" w:hAnsi="Courier"/>
          <w:sz w:val="24"/>
        </w:rPr>
        <w:t xml:space="preserve">, Kunst- und Musikalienhändler in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Leipziger Börsenblatt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E6DA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1854 - 1862</w:t>
      </w:r>
    </w:p>
    <w:p w:rsidR="00000000" w:rsidRDefault="006E6DA8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6DA8"/>
    <w:rsid w:val="006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F07E3-CA9E-4AB4-B857-BFF30636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103</TotalTime>
  <Pages>2</Pages>
  <Words>12640</Words>
  <Characters>79636</Characters>
  <Application>Microsoft Office Word</Application>
  <DocSecurity>4</DocSecurity>
  <Lines>663</Lines>
  <Paragraphs>184</Paragraphs>
  <ScaleCrop>false</ScaleCrop>
  <Company>Deutsche Nationalbibliothek</Company>
  <LinksUpToDate>false</LinksUpToDate>
  <CharactersWithSpaces>92092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	Landesarchiv Schleswig-Holstein</dc:title>
  <dc:subject/>
  <dc:creator>Fischer</dc:creator>
  <cp:keywords/>
  <cp:lastModifiedBy>Wendler, André</cp:lastModifiedBy>
  <cp:revision>2</cp:revision>
  <cp:lastPrinted>8909-06-25T01:07:42Z</cp:lastPrinted>
  <dcterms:created xsi:type="dcterms:W3CDTF">2021-02-26T09:27:00Z</dcterms:created>
  <dcterms:modified xsi:type="dcterms:W3CDTF">2021-02-26T09:27:00Z</dcterms:modified>
</cp:coreProperties>
</file>