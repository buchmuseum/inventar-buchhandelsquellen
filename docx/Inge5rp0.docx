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Ingelheim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Ingelheim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Natalie-von-Harder-Str. 1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55218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Ingelheim am Rhein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Tel.:(06132)1374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nach tel. Vereinbarung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K XX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 XX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4556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I, S. 174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Wormser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Abonn</w:t>
      </w:r>
      <w:r>
        <w:rPr>
          <w:rFonts w:ascii="Courier" w:hAnsi="Courier"/>
          <w:sz w:val="24"/>
        </w:rPr>
        <w:t>ement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), F.W. 2181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4557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I, S. 174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Intelligenz-Blatt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(Gebühren), O.I. 857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4558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I, S. 174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Landkalender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; F.W. 2320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4562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I, S. 174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Kupferstecher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usw.; F.W. 2097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4563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I, S. 174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Ankündigungs-Blätter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F.W. 2086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K X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 X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2001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III, S. 60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Einfuhrverbot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1810 - 1832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2002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III, S.60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Protest gege</w:t>
      </w:r>
      <w:r>
        <w:rPr>
          <w:rFonts w:ascii="Courier" w:hAnsi="Courier"/>
          <w:sz w:val="24"/>
        </w:rPr>
        <w:t xml:space="preserve">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Mißbrauch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betr. Bundestagsbeschlüsse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o.D.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2003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III, S. 60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Unterstützung der freien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Dr.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2004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III, S. 60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Mißbrauch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, Dr.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2005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III, S. 60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Tribüne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Zweibrücken</w:t>
      </w:r>
      <w:r>
        <w:rPr>
          <w:rFonts w:ascii="Courier" w:hAnsi="Courier"/>
          <w:vanish/>
          <w:sz w:val="24"/>
        </w:rPr>
        <w:t>]o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2006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III, S. 60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revolut.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2008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III, S. 60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revolut.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>en, hier 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Hessischen Landbote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n" betreffend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2009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III, S. 60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Vervielfältigung u. Verbreitung v. Schriften</w:t>
      </w:r>
      <w:r>
        <w:rPr>
          <w:rFonts w:ascii="Courier" w:hAnsi="Courier"/>
          <w:vanish/>
          <w:sz w:val="24"/>
        </w:rPr>
        <w:t>]s</w:t>
      </w:r>
    </w:p>
    <w:p w:rsidR="00000000" w:rsidRDefault="008319C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8319C6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19C6"/>
    <w:rsid w:val="0083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3E57A-6B17-4DC5-B94E-9B6AEF6E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</TotalTime>
  <Pages>2</Pages>
  <Words>191</Words>
  <Characters>1207</Characters>
  <Application>Microsoft Office Word</Application>
  <DocSecurity>4</DocSecurity>
  <Lines>10</Lines>
  <Paragraphs>2</Paragraphs>
  <ScaleCrop>false</ScaleCrop>
  <Company>Deutsche Nationalbibliothek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Ingelheim</dc:title>
  <dc:subject>Grünert</dc:subject>
  <dc:creator>Fischer</dc:creator>
  <cp:keywords>DFG-Quellenrepertorium Stadtarchiv Ingelheim</cp:keywords>
  <cp:lastModifiedBy>Wendler, André</cp:lastModifiedBy>
  <cp:revision>2</cp:revision>
  <cp:lastPrinted>8909-06-25T01:07:42Z</cp:lastPrinted>
  <dcterms:created xsi:type="dcterms:W3CDTF">2021-02-26T09:13:00Z</dcterms:created>
  <dcterms:modified xsi:type="dcterms:W3CDTF">2021-02-26T09:13:00Z</dcterms:modified>
</cp:coreProperties>
</file>