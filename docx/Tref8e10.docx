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Treffurt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Kirchplatz 5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99830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Treffurt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036923 / 359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</w:t>
      </w:r>
      <w:r>
        <w:rPr>
          <w:rFonts w:ascii="CoArier" w:hAnsi="CoArier"/>
          <w:sz w:val="24"/>
          <w:szCs w:val="24"/>
        </w:rPr>
        <w:t>ldung und mit Genehmigung.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Treffurt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Treffurt, Kirchenkreis Mühlhausen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Treffurt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A.VI.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A. Kirchenakten \ VI. Liebestätigkeit, Vereinswesen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Treffurt A.VI.12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Eichsfeld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ische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)</w:t>
      </w:r>
    </w:p>
    <w:p w:rsidR="00000000" w:rsidRDefault="009B1C6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9B1C6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1C6A"/>
    <w:rsid w:val="009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B63D-F864-481E-BC93-33285B13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82</Words>
  <Characters>519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Treffurt</dc:title>
  <dc:subject>Ludwig</dc:subject>
  <dc:creator>Fischer</dc:creator>
  <cp:keywords>DFG-Quellenrepertorium Kirchengemeinde Treffurt</cp:keywords>
  <dc:description>Zentralarchiv Magdeburg</dc:description>
  <cp:lastModifiedBy>Wendler, André</cp:lastModifiedBy>
  <cp:revision>2</cp:revision>
  <dcterms:created xsi:type="dcterms:W3CDTF">2021-02-26T09:31:00Z</dcterms:created>
  <dcterms:modified xsi:type="dcterms:W3CDTF">2021-02-26T09:31:00Z</dcterms:modified>
</cp:coreProperties>
</file>