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Fürth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Fürth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Schloßhof 12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90768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Fürth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 xml:space="preserve">Tel.:(0911)752986 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 xml:space="preserve">Öffnungszeiten: Mo 8 - 17 Uhr, Di - Do 8 - 16 Uhr, Fr 8 - 12 Uhr; (Herr Dr. Richter) 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AR 14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Fürth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AR 14: Sicherheitspolizei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1833 - 1924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</w:t>
      </w:r>
      <w:r>
        <w:rPr>
          <w:rFonts w:ascii="Courier" w:hAnsi="Courier"/>
          <w:sz w:val="24"/>
        </w:rPr>
        <w:t>.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15.April 1840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über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Schutz gegen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]s]s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Tagblattes für die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Fürth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Volkgard</w:t>
      </w:r>
      <w:r>
        <w:rPr>
          <w:rFonts w:ascii="Courier" w:hAnsi="Courier"/>
          <w:vanish/>
          <w:sz w:val="24"/>
        </w:rPr>
        <w:t>}]p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Übertretungen gegen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Presse-Vorschriften</w:t>
      </w:r>
      <w:r>
        <w:rPr>
          <w:rFonts w:ascii="Courier" w:hAnsi="Courier"/>
          <w:vanish/>
          <w:sz w:val="24"/>
        </w:rPr>
        <w:t>]s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Vollz. des Gesetzes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17.März 1850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über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Buchläden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Zeichnungen</w:t>
      </w:r>
      <w:r>
        <w:rPr>
          <w:rFonts w:ascii="Courier" w:hAnsi="Courier"/>
          <w:vanish/>
          <w:sz w:val="24"/>
        </w:rPr>
        <w:t>]s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1852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Fürther Abend-Zeitung</w:t>
      </w:r>
      <w:r>
        <w:rPr>
          <w:rFonts w:ascii="Courier" w:hAnsi="Courier"/>
          <w:vanish/>
          <w:sz w:val="24"/>
        </w:rPr>
        <w:t>]t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hier: Competenzconflikt zwischen dem Kgl. Stadtcommissariat u. dem Magistrat dahier wegen Erteilung der Erlaubnis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Presseerzeugnis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sen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Nr.8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28. Juni 1865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Urheberrecht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e, hier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Eintragrolle für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literarisch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Erzeugnis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>se und Werke der Kunst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Tagespresse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hier insbesondere das</w:t>
      </w:r>
      <w:r>
        <w:rPr>
          <w:rFonts w:ascii="Courier" w:hAnsi="Courier"/>
          <w:sz w:val="24"/>
        </w:rPr>
        <w:t xml:space="preserve"> Berichtigungswesen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Erscheinen eines neuen Blattes unter dem Namen: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Fürther Neueste Nachrichten</w:t>
      </w:r>
      <w:r>
        <w:rPr>
          <w:rFonts w:ascii="Courier" w:hAnsi="Courier"/>
          <w:vanish/>
          <w:sz w:val="24"/>
        </w:rPr>
        <w:t>]t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Nr.12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263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Schriftleitergesetz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Allg. Anordnungen</w:t>
      </w:r>
      <w:r>
        <w:rPr>
          <w:rFonts w:ascii="Courier" w:hAnsi="Courier"/>
          <w:vanish/>
          <w:sz w:val="24"/>
        </w:rPr>
        <w:t>}]s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264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. Allgemeine Anordnungen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Nr.265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Allgemeines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266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- Korrespondenzen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267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Genehmi</w:t>
      </w:r>
      <w:r>
        <w:rPr>
          <w:rFonts w:ascii="Courier" w:hAnsi="Courier"/>
          <w:sz w:val="24"/>
        </w:rPr>
        <w:t xml:space="preserve">gung von Versammlungen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Drucklegung u. Verteilung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n und des Anheftens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Fach 16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Fürth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Fach 16: Presse und Buchhandel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1811 - 1853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Nr.1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Fürther Anzeige-Blatt</w:t>
      </w:r>
      <w:r>
        <w:rPr>
          <w:rFonts w:ascii="Courier" w:hAnsi="Courier"/>
          <w:vanish/>
          <w:sz w:val="24"/>
        </w:rPr>
        <w:t>]t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1797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Volkhardt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]s]k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alphabetische Verzeichnis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Schriften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Beschwerde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Korn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dahier geg. die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sz w:val="24"/>
        </w:rPr>
        <w:t xml:space="preserve">und den Antiquar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Heerdegen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dergleichen die Beschwerde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Buchbindergewerbe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gegen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Korn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wechselseitigen Verkauf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gebunden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u. anderen Schriften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verbreitete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nachtheilig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andere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Confiskation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Buchläden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Zeichnungen</w:t>
      </w:r>
      <w:r>
        <w:rPr>
          <w:rFonts w:ascii="Courier" w:hAnsi="Courier"/>
          <w:vanish/>
          <w:sz w:val="24"/>
        </w:rPr>
        <w:t>]s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Nr.7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Buchläden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</w:t>
      </w:r>
      <w:r>
        <w:rPr>
          <w:rFonts w:ascii="Courier" w:hAnsi="Courier"/>
          <w:sz w:val="24"/>
        </w:rPr>
        <w:t>d Zeichnungen</w:t>
      </w:r>
      <w:r>
        <w:rPr>
          <w:rFonts w:ascii="Courier" w:hAnsi="Courier"/>
          <w:vanish/>
          <w:sz w:val="24"/>
        </w:rPr>
        <w:t>]s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Privatdocent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Weiß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wg.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dahier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1.)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Zensur-Mandat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2.) Die heraus abgeleitete Beschwerde über verletzte Verfassung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Nr.10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Einschreitungen geg.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 xml:space="preserve">Geschäftsführer der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Volkhardt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Buchdruckerei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namens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Volkhart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weg. Abdruckens der v.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Kremanns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+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Assesor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Reider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herausgegebenen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>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Buchläden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Zeichnungen</w:t>
      </w:r>
      <w:r>
        <w:rPr>
          <w:rFonts w:ascii="Courier" w:hAnsi="Courier"/>
          <w:vanish/>
          <w:sz w:val="24"/>
        </w:rPr>
        <w:t>]s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1833 - 1834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Buchläden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Zeichnungen</w:t>
      </w:r>
      <w:r>
        <w:rPr>
          <w:rFonts w:ascii="Courier" w:hAnsi="Courier"/>
          <w:vanish/>
          <w:sz w:val="24"/>
        </w:rPr>
        <w:t>]s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Nr.13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Buchläden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Zeichnungen</w:t>
      </w:r>
      <w:r>
        <w:rPr>
          <w:rFonts w:ascii="Courier" w:hAnsi="Courier"/>
          <w:vanish/>
          <w:sz w:val="24"/>
        </w:rPr>
        <w:t>]s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periodische Einreichung von Kathalogen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Buchläd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Zeichnungen</w:t>
      </w:r>
      <w:r>
        <w:rPr>
          <w:rFonts w:ascii="Courier" w:hAnsi="Courier"/>
          <w:vanish/>
          <w:sz w:val="24"/>
        </w:rPr>
        <w:t>]s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Beschwerde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Albrecht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Sigmund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Volkhardt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Einrückung eines Gedichts in das Tagblatt unter seinem Namen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Untersuchung gegen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Moritz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Kargau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u.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Redacteur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Volkhardt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dahier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dahier wegen unerlaubter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Subserikantensammlung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.</w:t>
      </w:r>
    </w:p>
    <w:p w:rsidR="00000000" w:rsidRDefault="0040762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40762E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762E"/>
    <w:rsid w:val="0040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D416B-A619-40F8-A749-EA2A226D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9</TotalTime>
  <Pages>2</Pages>
  <Words>597</Words>
  <Characters>3767</Characters>
  <Application>Microsoft Office Word</Application>
  <DocSecurity>4</DocSecurity>
  <Lines>31</Lines>
  <Paragraphs>8</Paragraphs>
  <ScaleCrop>false</ScaleCrop>
  <Company>Deutsche Nationalbibliothek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Fürth</dc:title>
  <dc:subject>Grünert</dc:subject>
  <dc:creator>Fischer</dc:creator>
  <cp:keywords>DFG-Quellenrepertorium Stadtarchiv Fürth</cp:keywords>
  <cp:lastModifiedBy>Wendler, André</cp:lastModifiedBy>
  <cp:revision>2</cp:revision>
  <cp:lastPrinted>8909-06-25T01:07:42Z</cp:lastPrinted>
  <dcterms:created xsi:type="dcterms:W3CDTF">2021-02-26T09:09:00Z</dcterms:created>
  <dcterms:modified xsi:type="dcterms:W3CDTF">2021-02-26T09:09:00Z</dcterms:modified>
</cp:coreProperties>
</file>