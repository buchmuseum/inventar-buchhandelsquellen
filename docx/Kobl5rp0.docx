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Koblenz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KO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Alte Burg, Burgstr. 1/II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56068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Koblenz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Tel.:(0262)12926-41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Mo, Di, Do u. Fr 10 - 13 Uhr u. 14 - 18 Uhr, Mi 10 - 13 Uhr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StaK-623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StaK-623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2890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</w:t>
      </w:r>
      <w:r>
        <w:rPr>
          <w:rFonts w:ascii="Courier" w:hAnsi="Courier"/>
          <w:sz w:val="24"/>
        </w:rPr>
        <w:t xml:space="preserve"> 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1793 - 1802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1520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1804 - 1811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4276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Prüfungskommission für Buchhändler und Buchdrucker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4571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4572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4573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4612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Regierungsgebäude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4613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Regierungsgebäude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4614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Nachweisung über Zahlungen an die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4617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Anforderung der Nebenkosten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Anforderung der Kosten für die Arbeiten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A.E.G.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Anforderung der Kosten für Arbeiten verschiedener Unternehmer zur Einrichtung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Ersatzteile zur Vervollständigung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Ersatzteile zur Vervollständigung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>- und Filmverbote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>- und Filmverbote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>- und Filmverbote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4652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156 -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Gutenberg-Verlag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</w:t>
      </w:r>
      <w:r>
        <w:rPr>
          <w:rFonts w:ascii="Courier" w:hAnsi="Courier"/>
          <w:sz w:val="24"/>
        </w:rPr>
        <w:t>ei</w:t>
      </w:r>
      <w:r>
        <w:rPr>
          <w:rFonts w:ascii="Courier" w:hAnsi="Courier"/>
          <w:vanish/>
          <w:sz w:val="24"/>
        </w:rPr>
        <w:t>]k]s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4756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Wiederinstandsetzung der freigegebenen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Schaden-Akten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für die beschlagnahmten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nschen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Druckereimaschine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nschen Buchdruckerei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bes. Schadenersatzansprüche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4947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Prüfungsbemerkungen des Vertreters des Reiches betr.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Krabbe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nsche 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Ersatzteile zur Vervollständigung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Ausgaben, die zur Vervollständigung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nötig waren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4638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Papierschneidemaschine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Koblenz-Lützel</w:t>
      </w:r>
      <w:r>
        <w:rPr>
          <w:rFonts w:ascii="Courier" w:hAnsi="Courier"/>
          <w:vanish/>
          <w:sz w:val="24"/>
        </w:rPr>
        <w:t>]o]k]s</w:t>
      </w:r>
      <w:r>
        <w:rPr>
          <w:rFonts w:ascii="Courier" w:hAnsi="Courier"/>
          <w:sz w:val="24"/>
        </w:rPr>
        <w:t xml:space="preserve">, beschlagnahmt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Besatzung im Regierungsgebäude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1920 - 1927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Görresdruckerei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5291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Kriegsfürsorge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1916 - 1920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3208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 und Ankündigung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Taschenbuchs zum Nutzen und Vergnügen für Rheinreisende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Cölln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(erschienen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Hergt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1821</w:t>
      </w:r>
      <w:r>
        <w:rPr>
          <w:rFonts w:ascii="Courier" w:hAnsi="Courier"/>
          <w:vanish/>
          <w:sz w:val="24"/>
        </w:rPr>
        <w:t>]z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11.1819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2739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Verbote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en, ferner verdächtige P</w:t>
      </w:r>
      <w:r>
        <w:rPr>
          <w:rFonts w:ascii="Courier" w:hAnsi="Courier"/>
          <w:sz w:val="24"/>
        </w:rPr>
        <w:t>ersonen und revolutionäre Propaganda-Steckbriefe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1816 - 1833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in: Nr. 5264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Statut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Buchdrucker-Krankenkasse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01.07.1874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in: Nr. 5269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Statut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Krankenkasse der Buchdrucker</w:t>
      </w:r>
      <w:r>
        <w:rPr>
          <w:rFonts w:ascii="Courier" w:hAnsi="Courier"/>
          <w:vanish/>
          <w:sz w:val="24"/>
        </w:rPr>
        <w:t>]k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3304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Ankündigung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Rheinischer für Katholiken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. Hrsg.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Viktor 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Dewora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 Druck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08.1825</w:t>
      </w:r>
    </w:p>
    <w:p w:rsidR="00000000" w:rsidRDefault="00745AE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Seiten</w:t>
      </w:r>
    </w:p>
    <w:p w:rsidR="00000000" w:rsidRDefault="00745AE2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5AE2"/>
    <w:rsid w:val="007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66949-19AC-4E99-93A7-EEED7C67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21</TotalTime>
  <Pages>2</Pages>
  <Words>508</Words>
  <Characters>3206</Characters>
  <Application>Microsoft Office Word</Application>
  <DocSecurity>4</DocSecurity>
  <Lines>26</Lines>
  <Paragraphs>7</Paragraphs>
  <ScaleCrop>false</ScaleCrop>
  <Company>Deutsche Nationalbibliothek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Koblenz</dc:title>
  <dc:subject>Grünert</dc:subject>
  <dc:creator>Fischer</dc:creator>
  <cp:keywords>DFG-Quellenrepertorium Stadtarchiv Koblenz</cp:keywords>
  <cp:lastModifiedBy>Wendler, André</cp:lastModifiedBy>
  <cp:revision>2</cp:revision>
  <cp:lastPrinted>8909-06-25T01:07:42Z</cp:lastPrinted>
  <dcterms:created xsi:type="dcterms:W3CDTF">2021-02-26T09:15:00Z</dcterms:created>
  <dcterms:modified xsi:type="dcterms:W3CDTF">2021-02-26T09:15:00Z</dcterms:modified>
</cp:coreProperties>
</file>