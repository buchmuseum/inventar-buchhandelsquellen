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Hille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Dorfstr. 31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32479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Hille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05703 / 858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</w:t>
      </w:r>
      <w:r>
        <w:rPr>
          <w:rFonts w:ascii="CoArier" w:hAnsi="CoArier"/>
          <w:sz w:val="24"/>
          <w:szCs w:val="24"/>
        </w:rPr>
        <w:t>d mit Genehmigung.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Hille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Evangelisch-Lutherische Kirchengemeinde Hille, Kirchenkreis Minden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Hille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1524 - 1985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 - &gt;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26c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III Akten (1711-1985) \ A. Altes Archiv \ 3. Dienst und Leben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33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33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Hille Nr. 33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Abt. III A, C 2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Ausbildung im Gemeindegesang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1831 - 1832 ; 1843 ;</w:t>
      </w:r>
      <w:r>
        <w:rPr>
          <w:rFonts w:ascii="CoArier" w:hAnsi="CoArier"/>
          <w:sz w:val="24"/>
          <w:szCs w:val="24"/>
        </w:rPr>
        <w:t xml:space="preserve"> 1845 ; 1895 ; 1928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Nr. 64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64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Hille Nr. 64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Abt. III A, C 21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Schriftenmission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Kolportage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1845 ; 1883 ; 1901 - 1903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26c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Abteilung III Akten (1711-1985) \ A. Altes Archiv \ 4. Schulsachen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74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74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Hille Nr. 74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Abt. III A, D 8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8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Schule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Hille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Verzeichnis der Hiller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Schulbibliothek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3{z[</w:t>
      </w:r>
      <w:r>
        <w:rPr>
          <w:rFonts w:ascii="CoArier" w:hAnsi="CoArier"/>
          <w:sz w:val="24"/>
          <w:szCs w:val="24"/>
        </w:rPr>
        <w:t>1847</w:t>
      </w:r>
      <w:r>
        <w:rPr>
          <w:rFonts w:ascii="CoArier" w:hAnsi="CoArier"/>
          <w:vanish/>
          <w:sz w:val="24"/>
          <w:szCs w:val="24"/>
        </w:rPr>
        <w:t>]z}]s</w:t>
      </w:r>
      <w:r>
        <w:rPr>
          <w:rFonts w:ascii="CoArier" w:hAnsi="CoArier"/>
          <w:sz w:val="24"/>
          <w:szCs w:val="24"/>
        </w:rPr>
        <w:t>.</w:t>
      </w:r>
    </w:p>
    <w:p w:rsidR="00000000" w:rsidRDefault="001120B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1825 - 1905</w:t>
      </w:r>
    </w:p>
    <w:p w:rsidR="00000000" w:rsidRDefault="001120B9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20B9"/>
    <w:rsid w:val="0011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C30398-A4B5-43DA-881C-D9B84145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148</Words>
  <Characters>933</Characters>
  <Application>Microsoft Office Word</Application>
  <DocSecurity>4</DocSecurity>
  <Lines>7</Lines>
  <Paragraphs>2</Paragraphs>
  <ScaleCrop>false</ScaleCrop>
  <Company>Deutsche Nationalbibliothek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Hille</dc:title>
  <dc:subject>Ludwig</dc:subject>
  <dc:creator>Fischer</dc:creator>
  <cp:keywords>DFG-Quellenrepertorium Pfarrarchiv Hille</cp:keywords>
  <dc:description>aufgenommen im Zentralarchiv Bielefeld</dc:description>
  <cp:lastModifiedBy>Wendler, André</cp:lastModifiedBy>
  <cp:revision>2</cp:revision>
  <dcterms:created xsi:type="dcterms:W3CDTF">2021-02-26T09:13:00Z</dcterms:created>
  <dcterms:modified xsi:type="dcterms:W3CDTF">2021-02-26T09:13:00Z</dcterms:modified>
</cp:coreProperties>
</file>