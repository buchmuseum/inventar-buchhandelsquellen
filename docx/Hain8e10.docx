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Hainrode in der Kirchengemeinde Hainrode-Mooskammen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Schulgasse 29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06528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Obersdorf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03464 / 58</w:t>
      </w:r>
      <w:r>
        <w:rPr>
          <w:rFonts w:ascii="CoArier" w:hAnsi="CoArier"/>
          <w:sz w:val="24"/>
          <w:szCs w:val="24"/>
        </w:rPr>
        <w:t>2027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Hainrode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Hainrode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Hainrode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Nr. I. Hauptakten \ I a Aktenverzeichnis - Kirchenbücher - Amtsverwaltung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36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Kollekte,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Drucksachen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38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146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Glückauf,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Nordthüringen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(Sein Entstehen und Vergehen)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147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Glückauf,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Nordthüringen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(Werbearbeit)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148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Glückauf,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Nordthüringen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(Rechnungen)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Glückauf,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Nordthüringen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(Anzeigen)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150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150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150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"In der Gemeindestube"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"Nach Feierabend"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151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Monatsblatt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den Kirchenkreis Bleicherode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152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152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Bote von der Wirbelsburg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1921 - 1934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Hainrode 249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Bote von der Wirbelsburg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1A294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1A294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940"/>
    <w:rsid w:val="001A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C2BB8-A2B1-4469-A1A3-0A77689C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205</Words>
  <Characters>1295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Hainrode</dc:title>
  <dc:subject>Ludwig</dc:subject>
  <dc:creator>Fischer</dc:creator>
  <cp:keywords>DFG-Quellenrepertorium Kirchengemeinde Hainrode</cp:keywords>
  <dc:description>Zentralarchiv Magdeburg</dc:description>
  <cp:lastModifiedBy>Wendler, André</cp:lastModifiedBy>
  <cp:revision>2</cp:revision>
  <dcterms:created xsi:type="dcterms:W3CDTF">2021-02-26T09:11:00Z</dcterms:created>
  <dcterms:modified xsi:type="dcterms:W3CDTF">2021-02-26T09:11:00Z</dcterms:modified>
</cp:coreProperties>
</file>