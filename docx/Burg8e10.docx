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Burg, St. Nicolai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Kreuzgang 7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39288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Burg bei Magdeburg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03921 / 3741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</w:t>
      </w:r>
      <w:r>
        <w:rPr>
          <w:rFonts w:ascii="CoArier" w:hAnsi="CoArier"/>
          <w:sz w:val="24"/>
          <w:szCs w:val="24"/>
        </w:rPr>
        <w:t>t nur nach Voranmeldung und mit Genehmigung.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Burg, St. Nicolai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Burg, St. Nicolai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Nicolai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Die allgemeine Verwaltung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55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55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Burg, St. Nicolai 55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Archiv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1934 - 1967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62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62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Burg, St. Nicolai 62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Katalog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</w:t>
      </w:r>
      <w:r>
        <w:rPr>
          <w:rFonts w:ascii="CoArier" w:hAnsi="CoArier"/>
          <w:sz w:val="24"/>
          <w:szCs w:val="24"/>
        </w:rPr>
        <w:t>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3384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</w:t>
      </w:r>
    </w:p>
    <w:p w:rsidR="00000000" w:rsidRDefault="00E3384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384A"/>
    <w:rsid w:val="00E3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DEF72-2412-4CF8-9874-E55A8B1A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91</Words>
  <Characters>574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Burg, St. Nicolai</dc:title>
  <dc:subject>Ludwig</dc:subject>
  <dc:creator>Fischer</dc:creator>
  <cp:keywords>DFG-Quellenrepertorium Kirchgemeinde Burg, St. Nicolai</cp:keywords>
  <dc:description>Zentralarchiv Magdeburg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