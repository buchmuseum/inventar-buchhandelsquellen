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Lauffen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Rathausstr. 10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74348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Lauffen am Neckar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Tel.:(07133)106-0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wird ehrenamtlich verwaltet von Dr. Hoffmann, der nur Dienstagnachmittag anwesend ist.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Rep. </w:t>
      </w:r>
      <w:r>
        <w:rPr>
          <w:rFonts w:ascii="Courier" w:hAnsi="Courier"/>
          <w:sz w:val="24"/>
        </w:rPr>
        <w:t>Bd. 1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VI.3.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VI.3.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öffentliche Ruhe und Ordnung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659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1, S. 355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 Ort verbreitete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1935 - 1948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 660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1, S. 355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Reklameschilder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Plakatierung zu Reklamezwecken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1928 - 1950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663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1, S. 356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]p]k]s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1163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2, S. 70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]k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1898 - 1964</w:t>
      </w:r>
    </w:p>
    <w:p w:rsidR="00000000" w:rsidRDefault="00097A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</w:t>
      </w:r>
      <w:r>
        <w:rPr>
          <w:rFonts w:ascii="Courier" w:hAnsi="Courier"/>
          <w:sz w:val="24"/>
        </w:rPr>
        <w:t>asz.</w:t>
      </w:r>
    </w:p>
    <w:p w:rsidR="00000000" w:rsidRDefault="00097A4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7A4E"/>
    <w:rsid w:val="000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37026-48AB-4E01-AA4F-C209FE7E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106</Words>
  <Characters>669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Lauffen</dc:title>
  <dc:subject>Grünert</dc:subject>
  <dc:creator>Fischer</dc:creator>
  <cp:keywords>DFG-Quellenrepertorium Stadtarchiv Lauffen</cp:keywords>
  <cp:lastModifiedBy>Wendler, André</cp:lastModifiedBy>
  <cp:revision>2</cp:revision>
  <cp:lastPrinted>8909-06-25T01:07:42Z</cp:lastPrinted>
  <dcterms:created xsi:type="dcterms:W3CDTF">2021-02-26T09:17:00Z</dcterms:created>
  <dcterms:modified xsi:type="dcterms:W3CDTF">2021-02-26T09:17:00Z</dcterms:modified>
</cp:coreProperties>
</file>