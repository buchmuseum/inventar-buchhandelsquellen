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Montabaur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Konrad-Adenauer-Platz 9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56410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Montabaur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Tel.:(02602)126-210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Mo, Mi, Fr 10 - 12 Uhr, Di u. Do 15.30 - 17.30 Uhr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Abt. 4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preußischen Zeit (1866 - 1945)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535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</w:t>
      </w:r>
      <w:r>
        <w:rPr>
          <w:rFonts w:ascii="Courier" w:hAnsi="Courier"/>
          <w:sz w:val="24"/>
        </w:rPr>
        <w:t>chtig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Abkommen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Allgemeine Verfügung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 Dezember 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betreffend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des Handels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, Abbildungen und Darstellungen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Bekanntmachung des Reichskanzlers über die Bestellung einer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Zentralstelle zur Bekämpfung der Verbreitung unzüchtiger Veröffentlichungen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September 1911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Verzeichnis derjenigen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</w:t>
      </w:r>
      <w:r>
        <w:rPr>
          <w:rFonts w:ascii="Courier" w:hAnsi="Courier"/>
          <w:sz w:val="24"/>
        </w:rPr>
        <w:t>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anderer Schriften und Bildwerke, welche von preußischen Behörden zum Feilbieten im Umherziehen nicht zugelassen worden sind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Oktober 1913 - 1914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F21C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1911 - 1914</w:t>
      </w:r>
    </w:p>
    <w:p w:rsidR="00000000" w:rsidRDefault="00F21C97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C97"/>
    <w:rsid w:val="00F2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12819-6019-4170-813B-D42A9B9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130</Words>
  <Characters>819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Montabaur</dc:title>
  <dc:subject>Grünert</dc:subject>
  <dc:creator>Fischer</dc:creator>
  <cp:keywords>DFG-Quellenrepertorium Stadtarchiv Montabaur</cp:keywords>
  <cp:lastModifiedBy>Wendler, André</cp:lastModifiedBy>
  <cp:revision>2</cp:revision>
  <cp:lastPrinted>8909-06-25T01:07:42Z</cp:lastPrinted>
  <dcterms:created xsi:type="dcterms:W3CDTF">2021-02-26T09:21:00Z</dcterms:created>
  <dcterms:modified xsi:type="dcterms:W3CDTF">2021-02-26T09:21:00Z</dcterms:modified>
</cp:coreProperties>
</file>