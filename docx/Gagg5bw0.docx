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Gaggenau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Hauptstr. 71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76571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Gaggenau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Tel.:(07225)962-440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nur nach Vereinbarung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Aktenbestände aus der Kernstadt Gaggenau (zu 70 % zerstört), den Stadtteilen Ottenau (vielfach zerstört), Freiolsheim, Hörden, M</w:t>
      </w:r>
      <w:r>
        <w:rPr>
          <w:rFonts w:ascii="Courier" w:hAnsi="Courier"/>
          <w:sz w:val="24"/>
        </w:rPr>
        <w:t>ichelbach, Oberweiler, Bad Rotenfels, Selbach und Sulzbach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Ro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Bad Rotenfels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Ro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1/654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Ro 104.42; Ro 458.02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des Handels gegen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importierte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, Abbildungen und Darstellungen vom Ausland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1912 - 1913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20</w:t>
      </w:r>
      <w:r>
        <w:rPr>
          <w:rFonts w:ascii="Courier" w:hAnsi="Courier"/>
          <w:sz w:val="24"/>
        </w:rPr>
        <w:tab/>
        <w:t>Hö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Gemeinde Hörden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Hö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Kartei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A 750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Besuch von Wirtshäusern und Tanzveranstaltungen durch Jugendliche,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Verhinderung des Vertriebs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>, Wahrung der Sitten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1902 - 1928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A 1172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</w:t>
      </w:r>
      <w:r>
        <w:rPr>
          <w:rFonts w:ascii="Courier" w:hAnsi="Courier"/>
          <w:sz w:val="24"/>
        </w:rPr>
        <w:t>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Anordnungen zum Schutze der Handelsvertreter und Handelsmakler</w:t>
      </w:r>
    </w:p>
    <w:p w:rsidR="00000000" w:rsidRDefault="00737678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1935 - 1941</w:t>
      </w:r>
    </w:p>
    <w:p w:rsidR="00000000" w:rsidRDefault="00737678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7678"/>
    <w:rsid w:val="0073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1185D-7050-466F-A595-56DE812E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</TotalTime>
  <Pages>2</Pages>
  <Words>116</Words>
  <Characters>737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Gaggenau</dc:title>
  <dc:subject>Grünert</dc:subject>
  <dc:creator>Fischer</dc:creator>
  <cp:keywords>DFG-Quellenrepertorium Stadtarchiv Gaggenau</cp:keywords>
  <cp:lastModifiedBy>Wendler, André</cp:lastModifiedBy>
  <cp:revision>2</cp:revision>
  <cp:lastPrinted>8909-06-25T01:07:42Z</cp:lastPrinted>
  <dcterms:created xsi:type="dcterms:W3CDTF">2021-02-26T09:09:00Z</dcterms:created>
  <dcterms:modified xsi:type="dcterms:W3CDTF">2021-02-26T09:09:00Z</dcterms:modified>
</cp:coreProperties>
</file>