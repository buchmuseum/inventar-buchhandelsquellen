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Heidelberg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</w:r>
      <w:r>
        <w:rPr>
          <w:rFonts w:ascii="Courier" w:hAnsi="Courier"/>
          <w:sz w:val="24"/>
        </w:rPr>
        <w:tab/>
        <w:t>StadtA Heidelberg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Heiliggeiststr. 12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69117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Heidelberg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Tel.:(06221)58-1910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Mi 8 - 12 Uhr u. 14 - 16 Uhr, Do 8 - 12 Uhr u. 14 - 18 Uhr; (Hr. Berger)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Sozialamt Zug 1986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Sozialamt Heidelber</w:t>
      </w:r>
      <w:r>
        <w:rPr>
          <w:rFonts w:ascii="Courier" w:hAnsi="Courier"/>
          <w:sz w:val="24"/>
        </w:rPr>
        <w:t>g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Sozialamt Zug 1986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1801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1920 - 1929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1802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1921 - 1935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1803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Jahresbericht der evangelischen Hauptstelle gegen Schund und Schmutz </w:t>
      </w:r>
      <w:r>
        <w:rPr>
          <w:rFonts w:ascii="Courier" w:hAnsi="Courier"/>
          <w:vanish/>
          <w:sz w:val="24"/>
        </w:rPr>
        <w:t>z[</w:t>
      </w:r>
      <w:r>
        <w:rPr>
          <w:rFonts w:ascii="Courier" w:hAnsi="Courier"/>
          <w:sz w:val="24"/>
        </w:rPr>
        <w:t>01.07.1930 - 01.07.1931</w:t>
      </w:r>
      <w:r>
        <w:rPr>
          <w:rFonts w:ascii="Courier" w:hAnsi="Courier"/>
          <w:vanish/>
          <w:sz w:val="24"/>
        </w:rPr>
        <w:t>]z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1927 - 1942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1804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1928 - 1941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1805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</w:t>
      </w:r>
      <w:r>
        <w:rPr>
          <w:rFonts w:ascii="Courier" w:hAnsi="Courier"/>
          <w:sz w:val="24"/>
        </w:rPr>
        <w:t>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1929 - 1935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1806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Bekämpfung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u.a.: Mitteilungen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Volkswartbund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>es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1931 - 1944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1807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Verbotslisten</w:t>
      </w:r>
      <w:r>
        <w:rPr>
          <w:rFonts w:ascii="Courier" w:hAnsi="Courier"/>
          <w:vanish/>
          <w:sz w:val="24"/>
        </w:rPr>
        <w:t>&lt;, Schundliteratur&gt;]s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Reichsarbeitsgemeinschaft der Schundkampfzentralen</w:t>
      </w:r>
      <w:r>
        <w:rPr>
          <w:rFonts w:ascii="Courier" w:hAnsi="Courier"/>
          <w:vanish/>
          <w:sz w:val="24"/>
        </w:rPr>
        <w:t>]k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1930 - 1934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1808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Überprüfung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Leihbüchereien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auf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Schmutz- und Schundliteratur</w:t>
      </w:r>
      <w:r>
        <w:rPr>
          <w:rFonts w:ascii="Courier" w:hAnsi="Courier"/>
          <w:vanish/>
          <w:sz w:val="24"/>
        </w:rPr>
        <w:t>]s]s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1931 - 1933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AA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AA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XII.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XII. Gemeinnützige Ausgaben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177/1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Schenkung eines Ungenannten für eine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Volksle</w:t>
      </w:r>
      <w:r>
        <w:rPr>
          <w:rFonts w:ascii="Courier" w:hAnsi="Courier"/>
          <w:sz w:val="24"/>
        </w:rPr>
        <w:t>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, Errichtung und Organisation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1904 - 1920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177/2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Betrieb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Volkslesehalle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; Festsetzung der Gebühren I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1906 - 1913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177/2a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Einrichtung und Verwaltung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Beschaffung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n, Zuwendungen etc.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1913 - 1944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177/2b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Tätigkeitsberichte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1939 - 1941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177/2c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Gauschulamt der NSDA</w:t>
      </w:r>
      <w:r>
        <w:rPr>
          <w:rFonts w:ascii="Courier" w:hAnsi="Courier"/>
          <w:sz w:val="24"/>
        </w:rPr>
        <w:t>P, Abt. Volksbüchereien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, Neuordnung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1934 - 1942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177/2d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Voranschläge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1930 - 1945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177/2e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Betrieb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Vorlesehalle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Veranstaltung von Ausstellungen, Festsetzung der Dienststunden, Beschwerden, Personal, Zweigstelle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Rohrbach</w:t>
      </w:r>
      <w:r>
        <w:rPr>
          <w:rFonts w:ascii="Courier" w:hAnsi="Courier"/>
          <w:vanish/>
          <w:sz w:val="24"/>
        </w:rPr>
        <w:t>]o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1922 - 1945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177/2f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Stadtbücherei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(Leiter Otto Göbel)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1945 - 1947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177/3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Benutzung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städtische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s</w:t>
      </w:r>
      <w:r>
        <w:rPr>
          <w:rFonts w:ascii="Courier" w:hAnsi="Courier"/>
          <w:sz w:val="24"/>
        </w:rPr>
        <w:t xml:space="preserve"> und Besuchsordnung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Volkslesehalle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Gebührenfestsetzung,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Katalog</w:t>
      </w:r>
      <w:r>
        <w:rPr>
          <w:rFonts w:ascii="Courier" w:hAnsi="Courier"/>
          <w:vanish/>
          <w:sz w:val="24"/>
        </w:rPr>
        <w:t>]s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1906 - 1945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20</w:t>
      </w:r>
      <w:r>
        <w:rPr>
          <w:rFonts w:ascii="Courier" w:hAnsi="Courier"/>
          <w:sz w:val="24"/>
        </w:rPr>
        <w:tab/>
        <w:t>UA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UA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XXII.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XXII. Polizei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254/9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Volksbildungsverein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etc.</w:t>
      </w:r>
    </w:p>
    <w:p w:rsidR="00000000" w:rsidRDefault="00AD6E17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1884 - 1907</w:t>
      </w:r>
    </w:p>
    <w:p w:rsidR="00000000" w:rsidRDefault="00AD6E17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6E17"/>
    <w:rsid w:val="00A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44E1EA-597A-4CE0-AA61-FEF1DEB2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47</TotalTime>
  <Pages>2</Pages>
  <Words>345</Words>
  <Characters>2177</Characters>
  <Application>Microsoft Office Word</Application>
  <DocSecurity>4</DocSecurity>
  <Lines>18</Lines>
  <Paragraphs>5</Paragraphs>
  <ScaleCrop>false</ScaleCrop>
  <Company>Deutsche Nationalbibliothek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Heidelberg</dc:title>
  <dc:subject>Grünert</dc:subject>
  <dc:creator>Fischer</dc:creator>
  <cp:keywords>DFG-Quellenrepertorium Stadtarchiv Heidelberg</cp:keywords>
  <cp:lastModifiedBy>Wendler, André</cp:lastModifiedBy>
  <cp:revision>2</cp:revision>
  <cp:lastPrinted>8909-06-25T01:07:42Z</cp:lastPrinted>
  <dcterms:created xsi:type="dcterms:W3CDTF">2021-02-26T09:12:00Z</dcterms:created>
  <dcterms:modified xsi:type="dcterms:W3CDTF">2021-02-26T09:12:00Z</dcterms:modified>
</cp:coreProperties>
</file>