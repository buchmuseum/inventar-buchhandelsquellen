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Soest, Wiese-Georg-Gemeinde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Wiesenstr. 26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59494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Soest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</w:t>
      </w:r>
      <w:r>
        <w:rPr>
          <w:rFonts w:ascii="CoArier" w:hAnsi="CoArier"/>
          <w:sz w:val="24"/>
          <w:szCs w:val="24"/>
        </w:rPr>
        <w:t xml:space="preserve"> und mit Genehmigung.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Soest, Wiese-Georg-Gemeinde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Wiese-Georg-Kirchengemeinde in Soest, Kirchenkreis Soest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Soest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Wiese-Georg-Gemeinde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Abt. 1, A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1. Archiv der Wiesengemeinde \ A. Verschiedene Angelegenheiten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Soest, Wiese-Georg-Gemeinde Abt. 1, A 1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Verschiedene Kirchennachrichten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Einführung d</w:t>
      </w:r>
      <w:r>
        <w:rPr>
          <w:rFonts w:ascii="CoArier" w:hAnsi="CoArier"/>
          <w:sz w:val="24"/>
          <w:szCs w:val="24"/>
        </w:rPr>
        <w:t xml:space="preserve">er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1824 - 1825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1619 - 1829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Abt. 3, N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N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3. Archiv der Wiese-Georg-Gemeinde \ N. Armenpflege, Kollektenwesen, Innere Mission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Soest, Wiese-Georg-Gemeinde Abt. 3, N 4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1856 - 1858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3, V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V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3. Archiv der Wiese-Georg-Gemeinde \ V. Archiv, Registratur, Bibliothek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Soest, Wiese-Georg-Gemeinde Abt. 3, V 2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1892 - 1913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4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4. Verzeichnis der neueren Akten der Wiese-Georgs-Gemeinde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K 10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K 10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Soest, Wiese-Georg-Gemeinde Abt. 4, K 10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des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1928 - 1931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 7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N 07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Soest, Wiese-Georg-Gemeinde Abt. 4, N 7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Schriften- und Plakatmission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1930 - 1938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 8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N 08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Soest, Wiese-Georg-Gemeinde Abt. 4, N 8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1932 - 1938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V 2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V 02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Soest, Wiese-Georg-Gem</w:t>
      </w:r>
      <w:r>
        <w:rPr>
          <w:rFonts w:ascii="CoArier" w:hAnsi="CoArier"/>
          <w:sz w:val="24"/>
          <w:szCs w:val="24"/>
        </w:rPr>
        <w:t>einde Abt. 4, V 2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12B7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1926 - 1934</w:t>
      </w:r>
    </w:p>
    <w:p w:rsidR="00000000" w:rsidRDefault="00C12B7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B75"/>
    <w:rsid w:val="00C1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9913E-4100-4C6C-8A44-CD4E9AF8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235</Words>
  <Characters>1483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Soest, Wiese-Georg-Gemeinde</dc:title>
  <dc:subject>Ludwig</dc:subject>
  <dc:creator>Fischer</dc:creator>
  <cp:keywords>DFG-Quellenrepertorium Pfarrarchiv Soest, Wiese-Georg-Gemeinde</cp:keywords>
  <dc:description>aufgenommen im Zentralarchiv Bielefeld</dc:description>
  <cp:lastModifiedBy>Wendler, André</cp:lastModifiedBy>
  <cp:revision>2</cp:revision>
  <dcterms:created xsi:type="dcterms:W3CDTF">2021-02-26T09:29:00Z</dcterms:created>
  <dcterms:modified xsi:type="dcterms:W3CDTF">2021-02-26T09:29:00Z</dcterms:modified>
</cp:coreProperties>
</file>