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Weistropp mit Schwesterkirche Unkersdorf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August-Bebel-Str. 6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01665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Weistropp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Weistropp mit SK Unkersdorf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Weistropp mit Schwesterkirche Unkersdorf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Weistropp mit Schwesterkirche Unkersdorf (Kirchenbezirk Meißen)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Akten zum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(IX.1.1 - IX.1.2) beachten!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I.9.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9. Gesamtinventare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Weistropp mit SK Unkersdorf, I.9.1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Weistropp: Inventare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</w:t>
      </w:r>
      <w:r>
        <w:rPr>
          <w:rFonts w:ascii="CoArier" w:hAnsi="CoArier"/>
          <w:sz w:val="24"/>
          <w:szCs w:val="24"/>
        </w:rPr>
        <w:t>theksverzeichnis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1950 - 1980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I.10.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10. Bibliotheksinventare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Weistropp mit SK Unkersdorf, I.10.1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Weistropp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Bibliotheksinventar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 in Inventarverzeichnissen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1778 - 1981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Weistropp mit SK Unkersdorf, I.10.2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Unkersdorf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: Katalog der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1917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VII.2.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VII. Amtshandlungen; Seelsorge \ 2. Liederbücher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Ev.-Luth. Kirchgemeinde </w:t>
      </w:r>
      <w:r>
        <w:rPr>
          <w:rFonts w:ascii="CoArier" w:hAnsi="CoArier"/>
          <w:sz w:val="24"/>
          <w:szCs w:val="24"/>
        </w:rPr>
        <w:t>Weistropp mit SK Unkersdorf, VII.2.1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Weistropp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1876 - 1956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Weistropp mit SK Unkersdorf, VII.2.2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Weistropp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Unkersdorf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47EB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1927 - 1979</w:t>
      </w:r>
    </w:p>
    <w:p w:rsidR="00000000" w:rsidRDefault="00947EB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7EB5"/>
    <w:rsid w:val="0094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D498B-001F-4BD4-A31F-9EA16FDD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192</Words>
  <Characters>1213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Weistropp</dc:title>
  <dc:subject>Dr. Monden</dc:subject>
  <dc:creator>Fischer</dc:creator>
  <cp:keywords>DFG-Quellenrepertorium Kirchgemeindearchiv Weistropp</cp:keywords>
  <dc:description/>
  <cp:lastModifiedBy>Wendler, André</cp:lastModifiedBy>
  <cp:revision>2</cp:revision>
  <dcterms:created xsi:type="dcterms:W3CDTF">2021-02-26T09:33:00Z</dcterms:created>
  <dcterms:modified xsi:type="dcterms:W3CDTF">2021-02-26T09:33:00Z</dcterms:modified>
</cp:coreProperties>
</file>