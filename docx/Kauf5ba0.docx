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Kaufbeuren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Kaufbeuren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Kaiser-Max-Str. 1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1752 (87577 Kaufbeuren)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87600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Kaufbeuren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Tel.:(08341)437160 Fax:(08341)437660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 - Fr. 8.00 - 12.00 und Mo. - Do. 13.00 - 16.30; Fr. 13.00 - 15.00, Benutzung richtet sich n</w:t>
      </w:r>
      <w:r>
        <w:rPr>
          <w:rFonts w:ascii="Courier" w:hAnsi="Courier"/>
          <w:sz w:val="24"/>
        </w:rPr>
        <w:t>ach der Mustersatzung des Bayerischen Städtetages, Fotokopien von Archivalien und Repertorien werden nicht angefertigt, be Bedarf jedoch Fotoaufträge gegen Bezahlung.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Ergebnis aufgrund der schriftlichen Umfrage, Antwort vom 12.07.1993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Aktenbestand A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Kaufbeuren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Aktenbestand A Magistratsregistratur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1802 - 1918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708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Streit zwischen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Kaufbeuren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Kustermann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wegen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Kriegschronik</w:t>
      </w:r>
      <w:r>
        <w:rPr>
          <w:rFonts w:ascii="Elite" w:hAnsi="Elite"/>
          <w:vanish/>
          <w:sz w:val="24"/>
        </w:rPr>
        <w:t>]s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1928 - 1934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1395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Europäischen Länd</w:t>
      </w:r>
      <w:r>
        <w:rPr>
          <w:rFonts w:ascii="Courier" w:hAnsi="Courier"/>
          <w:sz w:val="24"/>
        </w:rPr>
        <w:t>eralbum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"s durch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vereinigten Kunstanstalten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Kaufbeuren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]k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1906 - 1910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1400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Courier" w:hAnsi="Courier"/>
          <w:sz w:val="24"/>
        </w:rPr>
        <w:t>Das Bayernland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", Herausgabe eines Kaufbeurer Heftes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Enthält: Das Bayernland, Juni 1937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1925 - 1937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1673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Literatur: Ganghofer-Heftchen zum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Ganghofer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-Erinnerungstag am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7. Juli 1928</w:t>
      </w:r>
      <w:r>
        <w:rPr>
          <w:rFonts w:ascii="Elite" w:hAnsi="Elite"/>
          <w:vanish/>
          <w:sz w:val="24"/>
        </w:rPr>
        <w:t>]z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1679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Sieber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Schulgeschichte der freien Reichsstadt und des Landkapitels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Kaufbeuren</w:t>
      </w:r>
      <w:r>
        <w:rPr>
          <w:rFonts w:ascii="Elite" w:hAnsi="Elite"/>
          <w:vanish/>
          <w:sz w:val="24"/>
        </w:rPr>
        <w:t>]o]t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1921 - 1939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2140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Lateinschule</w:t>
      </w:r>
      <w:r>
        <w:rPr>
          <w:rFonts w:ascii="Courier" w:hAnsi="Courier"/>
          <w:sz w:val="24"/>
        </w:rPr>
        <w:t xml:space="preserve"> d. freien Reichsstadt</w:t>
      </w:r>
      <w:r>
        <w:rPr>
          <w:rFonts w:ascii="Elite" w:hAnsi="Elite"/>
          <w:vanish/>
          <w:sz w:val="24"/>
        </w:rPr>
        <w:t>]t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4537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</w:t>
      </w:r>
      <w:r>
        <w:rPr>
          <w:rFonts w:ascii="Elite" w:hAnsi="Elite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Amtblätter</w:t>
      </w:r>
      <w:r>
        <w:rPr>
          <w:rFonts w:ascii="Elite" w:hAnsi="Elite"/>
          <w:vanish/>
          <w:sz w:val="24"/>
        </w:rPr>
        <w:t>]s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1901 - 1906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EAPl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Kaufbeuren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EAPl (Einheitsaktenplan)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1918 - ca. 1960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314/1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Verordnungen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 ; (1949)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314/3 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Verschiedenes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1924 - 1965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SGK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Sammlung Georg Kopp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unerschlossen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Buchdrucker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Notizen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Kaufbeuren</w:t>
      </w:r>
      <w:r>
        <w:rPr>
          <w:rFonts w:ascii="Elite" w:hAnsi="Elite"/>
          <w:vanish/>
          <w:sz w:val="24"/>
        </w:rPr>
        <w:t>]o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1849 - 1934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Buchhandel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Zeitungsnotizen aus dem 19. und 20. Jahrhundert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Zeitung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Zeitungsnotizen aus dem 19. und 20. Jahrhundert</w:t>
      </w: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647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4748"/>
    <w:rsid w:val="006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9AB40-E2F9-4D77-8695-AE364BA5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27</TotalTime>
  <Pages>2</Pages>
  <Words>267</Words>
  <Characters>1684</Characters>
  <Application>Microsoft Office Word</Application>
  <DocSecurity>4</DocSecurity>
  <Lines>14</Lines>
  <Paragraphs>3</Paragraphs>
  <ScaleCrop>false</ScaleCrop>
  <Company>Deutsche Nationalbibliothek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Kaufbeuren</dc:title>
  <dc:subject/>
  <dc:creator>Fischer</dc:creator>
  <cp:keywords>DFG-Quellrepertorium Kaufbeuren</cp:keywords>
  <dc:description>Korrigiert 13.12.1993</dc:description>
  <cp:lastModifiedBy>Wendler, André</cp:lastModifiedBy>
  <cp:revision>2</cp:revision>
  <cp:lastPrinted>8909-06-25T01:07:42Z</cp:lastPrinted>
  <dcterms:created xsi:type="dcterms:W3CDTF">2021-02-26T09:14:00Z</dcterms:created>
  <dcterms:modified xsi:type="dcterms:W3CDTF">2021-02-26T09:14:00Z</dcterms:modified>
</cp:coreProperties>
</file>