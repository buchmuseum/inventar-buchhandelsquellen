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Wolfach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Hauptstr. 41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77709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Wolfach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Tel.:(07834)211-1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8.30 - 12 Uhr u. 14 - 16 Uhr; Do bis 18 Uhr; tel. Voranmeldung erforderlich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11.558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Ablieferun</w:t>
      </w:r>
      <w:r>
        <w:rPr>
          <w:rFonts w:ascii="Courier" w:hAnsi="Courier"/>
          <w:sz w:val="24"/>
        </w:rPr>
        <w:t xml:space="preserve">g v.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</w:t>
      </w:r>
      <w:r>
        <w:rPr>
          <w:rFonts w:ascii="Courier" w:hAnsi="Courier"/>
          <w:vanish/>
          <w:sz w:val="24"/>
        </w:rPr>
        <w:t>&lt;emplar&gt;]s]s</w:t>
      </w:r>
      <w:r>
        <w:rPr>
          <w:rFonts w:ascii="Courier" w:hAnsi="Courier"/>
          <w:sz w:val="24"/>
        </w:rPr>
        <w:t xml:space="preserve">. v. Flugblättern,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zu Wahlen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1902 - 1912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Zentrum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Nationalliberale usw.;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Heft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1{p[2{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Erzberger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" Warum ist d. Reichstag aufgelöst worden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?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I. Weltkrieg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1914 - 1918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Zulassung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Postkarte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n u.a.;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d. Verkaufs u. Auslegens v.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en feindl. Nationen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Listen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u.a.; Schutz gegen Spionage - Feldpost von Soldaten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1902 - 1918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11.01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Verteilung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gesetzwidrig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en Inhalts d. Handwerksburschen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11.271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d.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Sandfuchs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über Ausstattung, Arbeitspl. u.a.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34.0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Kritischer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Fasnet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Erwiderung</w:t>
      </w:r>
    </w:p>
    <w:p w:rsidR="00000000" w:rsidRDefault="005A193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5A193A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193A"/>
    <w:rsid w:val="005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1BBF4-6DD4-4743-BBBC-F5B81ABE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159</Words>
  <Characters>1008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Wolfach</dc:title>
  <dc:subject>Grünert</dc:subject>
  <dc:creator>Fischer</dc:creator>
  <cp:keywords>DFG-Quellenrepertorium Stadtarchiv Wolfach</cp:keywords>
  <cp:lastModifiedBy>Wendler, André</cp:lastModifiedBy>
  <cp:revision>2</cp:revision>
  <cp:lastPrinted>8909-06-25T01:07:42Z</cp:lastPrinted>
  <dcterms:created xsi:type="dcterms:W3CDTF">2021-02-26T09:34:00Z</dcterms:created>
  <dcterms:modified xsi:type="dcterms:W3CDTF">2021-02-26T09:34:00Z</dcterms:modified>
</cp:coreProperties>
</file>