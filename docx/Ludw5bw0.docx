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Ludwigsburg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Ludwigsburg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Kaiserstr. 14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71636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Ludwigsburg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Tel.:(07141)910-412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Mi u. Fr 8 - 11.30 Uhr; Do 13.30 - 18 Uhr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L 31 60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 Ludwigsburg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 31 60 Polizeidirektion Ludwig</w:t>
      </w:r>
      <w:r>
        <w:rPr>
          <w:rFonts w:ascii="Courier" w:hAnsi="Courier"/>
          <w:sz w:val="24"/>
        </w:rPr>
        <w:t>sburg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1815 - 1940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masch. Rep., mit Ort-, Personen- und Sachindex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VII.10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Sicherheitspolizei \ 10. Presseüberwachung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Bü 214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en und falschen Nachrichten von Kriegsschauplätzen;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1914 - 1917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Bü 215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 von Zeitschriften&gt;]s</w:t>
      </w:r>
      <w:r>
        <w:rPr>
          <w:rFonts w:ascii="Courier" w:hAnsi="Courier"/>
          <w:sz w:val="24"/>
        </w:rPr>
        <w:t xml:space="preserve"> und s[Verbot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1. 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Buchhandlungen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Ludwigsb</w:t>
      </w:r>
      <w:r>
        <w:rPr>
          <w:rFonts w:ascii="Courier" w:hAnsi="Courier"/>
          <w:sz w:val="24"/>
        </w:rPr>
        <w:t>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(um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2.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IB-Illustrierter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Jg. 7, Folge 9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27.2.1932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; 3.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Erwerbslose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Nr. 1,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Nov. 1929</w:t>
      </w:r>
      <w:r>
        <w:rPr>
          <w:rFonts w:ascii="Courier" w:hAnsi="Courier"/>
          <w:vanish/>
          <w:sz w:val="24"/>
        </w:rPr>
        <w:t>]z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1921 - 1933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Bü 216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Allgemeines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1921 - 1932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Schriftst.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Bü 217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Erwerbslosenbewegung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1.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Erwerbslose. Organ der Erwerbslosen des Bezirksarbeitsamtes Ludwigsburg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“,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Mai 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, Nr. 6; 2.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Weckruf. Kampforgan für die Interessen der Erwerbslosen, Kurz- und Notstandsarbeiter Württembergs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“, Jg. 1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 Nr. 1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Druckschriften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Bü 218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über Polizeigegenstände</w:t>
      </w:r>
      <w:r>
        <w:rPr>
          <w:rFonts w:ascii="Courier" w:hAnsi="Courier"/>
          <w:vanish/>
          <w:sz w:val="24"/>
        </w:rPr>
        <w:t>}]s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Bü 219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}2{&lt; Verkauf&gt;}]s</w:t>
      </w:r>
      <w:r>
        <w:rPr>
          <w:rFonts w:ascii="Courier" w:hAnsi="Courier"/>
          <w:sz w:val="24"/>
        </w:rPr>
        <w:t>en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1.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junge Kämpfer. Mitteilungsblatt der kommunistischen Jugend von Ludwigsburg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Jg. 1 Nr. 1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2.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Ludwigsburger Scheinwerfer. Kampfblatt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N.S.B.O.</w:t>
      </w:r>
      <w:r>
        <w:rPr>
          <w:rFonts w:ascii="Courier" w:hAnsi="Courier"/>
          <w:vanish/>
          <w:sz w:val="24"/>
        </w:rPr>
        <w:t>]k]t</w:t>
      </w:r>
      <w:r>
        <w:rPr>
          <w:rFonts w:ascii="Courier" w:hAnsi="Courier"/>
          <w:sz w:val="24"/>
        </w:rPr>
        <w:t xml:space="preserve"> Nr. 1 - Nr. 5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3.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Tribunal. Organ der Roten Hilfe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Jg. 7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</w:t>
      </w:r>
      <w:r>
        <w:rPr>
          <w:rFonts w:ascii="Courier" w:hAnsi="Courier"/>
          <w:sz w:val="24"/>
        </w:rPr>
        <w:t>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Nr. 1; 4.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Amnestie. Kampforgan gegen Faschismus, Klassenjustiz und Polizeiterror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Jg. 1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Nr. 1; 5.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Rote Bleyle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Jg. 1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Nr. 1 und Jg. 2 (1932) Juli; 6.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Erwerbslose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1930 - 1932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7.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Haraschko-Verwirklichung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1930 - 1932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8.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Ludwigsburger Arbeiter-Zeitung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1930 - 1932</w:t>
      </w:r>
      <w:r>
        <w:rPr>
          <w:rFonts w:ascii="Courier" w:hAnsi="Courier"/>
          <w:vanish/>
          <w:sz w:val="24"/>
        </w:rPr>
        <w:t>]z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1927 - 1932</w:t>
      </w:r>
    </w:p>
    <w:p w:rsidR="00000000" w:rsidRDefault="00134B9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Fasz.</w:t>
      </w:r>
    </w:p>
    <w:p w:rsidR="00000000" w:rsidRDefault="00134B9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4B99"/>
    <w:rsid w:val="001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03CE3-889D-44A8-B32D-7F56708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14</TotalTime>
  <Pages>2</Pages>
  <Words>294</Words>
  <Characters>1853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Ludwigsburg</dc:title>
  <dc:subject>Grünert</dc:subject>
  <dc:creator>Fischer</dc:creator>
  <cp:keywords>DFG-Quellenrepertorium Stadtarchiv Ludwigsburg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