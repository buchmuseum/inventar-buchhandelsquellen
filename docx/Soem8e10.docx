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Sömmerda, St. Bonifatius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Marktplatz 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99610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Sömmerda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03634 / 22381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</w:t>
      </w:r>
      <w:r>
        <w:rPr>
          <w:rFonts w:ascii="CoArier" w:hAnsi="CoArier"/>
          <w:sz w:val="24"/>
          <w:szCs w:val="24"/>
        </w:rPr>
        <w:t xml:space="preserve"> nur nach Voranmeldung und mit Genehmigung.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Sömmerda, St. Bonifatius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Sömmerda, St. Bonifatius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Sömmerda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Bonifatius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Allgemeine Verwaltung \ Bibliothekswesen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Allgemeines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1891 - 1901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153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</w:t>
      </w:r>
      <w:r>
        <w:rPr>
          <w:rFonts w:ascii="CoArier" w:hAnsi="CoArier"/>
          <w:sz w:val="24"/>
          <w:szCs w:val="24"/>
        </w:rPr>
        <w:t>erda, St. Bonifatius 153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s[2{p[</w:t>
      </w:r>
      <w:r>
        <w:rPr>
          <w:rFonts w:ascii="CoArier" w:hAnsi="CoArier"/>
          <w:sz w:val="24"/>
          <w:szCs w:val="24"/>
        </w:rPr>
        <w:t>Dittrich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Leihbibliothek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Synodalbibliothek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Erfurt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betr.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1826 - 1849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Altes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Verzeichnis der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Apel</w:t>
      </w:r>
      <w:r>
        <w:rPr>
          <w:rFonts w:ascii="CoArier" w:hAnsi="CoArier"/>
          <w:vanish/>
          <w:sz w:val="24"/>
          <w:szCs w:val="24"/>
        </w:rPr>
        <w:t>]ps[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1800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Apel</w:t>
      </w:r>
      <w:r>
        <w:rPr>
          <w:rFonts w:ascii="CoArier" w:hAnsi="CoArier"/>
          <w:vanish/>
          <w:sz w:val="24"/>
          <w:szCs w:val="24"/>
        </w:rPr>
        <w:t>]ps[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1831 - 1838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Kassenbuch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Apel</w:t>
      </w:r>
      <w:r>
        <w:rPr>
          <w:rFonts w:ascii="CoArier" w:hAnsi="CoArier"/>
          <w:vanish/>
          <w:sz w:val="24"/>
          <w:szCs w:val="24"/>
        </w:rPr>
        <w:t>]ps[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1792 - 1902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Bibliotheksrechnung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1877 - 1913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159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Bibliotheks-Belege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1885 - 1895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Gottesdienstliches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Dienste des geistlichen Amtes \ Gottesdienstliches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298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298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298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Einführung der neuen Kirchen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1823 - 1825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317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317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</w:t>
      </w:r>
      <w:r>
        <w:rPr>
          <w:rFonts w:ascii="CoArier" w:hAnsi="CoArier"/>
          <w:sz w:val="24"/>
          <w:szCs w:val="24"/>
        </w:rPr>
        <w:t>atius 317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1893 - 1915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Unterweisung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Dienste des geistlichen Amtes \ Unterweisung, Schule, Christenlehre, Konf.unterricht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352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Lehrmittel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Gemeindearbeit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Gemeindearbeit \ Gemeindearbeit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445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445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Tractate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1830 - 1836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</w:t>
      </w:r>
      <w:r>
        <w:rPr>
          <w:rFonts w:ascii="CoArier" w:hAnsi="CoArier"/>
          <w:sz w:val="24"/>
          <w:szCs w:val="24"/>
        </w:rPr>
        <w:t>us 446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Verbreitung zweckmäßiger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1842 - 1868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447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448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Reichsverband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Evang.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}]s]k</w:t>
      </w:r>
      <w:r>
        <w:rPr>
          <w:rFonts w:ascii="CoArier" w:hAnsi="CoArier"/>
          <w:sz w:val="24"/>
          <w:szCs w:val="24"/>
        </w:rPr>
        <w:t xml:space="preserve"> - Verfügung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449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Evang.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dienst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1940 -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Werke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Gemeindearbeit \ Werke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503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503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>0z</w:t>
      </w:r>
      <w:r>
        <w:rPr>
          <w:rFonts w:ascii="CoArier" w:hAnsi="CoArier"/>
          <w:sz w:val="24"/>
          <w:szCs w:val="24"/>
        </w:rPr>
        <w:tab/>
        <w:t>Sömmerda, St. Bonifatius 503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Evang.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504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504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504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Evang.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1916 - 1924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505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505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505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Evang.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1964 - 1967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507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507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507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1834 - 1874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508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508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Sömmerda, St. Bonifatius 508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A793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1872 - 1895</w:t>
      </w:r>
    </w:p>
    <w:p w:rsidR="00000000" w:rsidRDefault="008A793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793C"/>
    <w:rsid w:val="008A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238B5-351A-4311-99E9-BD9113B7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436</Words>
  <Characters>2752</Characters>
  <Application>Microsoft Office Word</Application>
  <DocSecurity>4</DocSecurity>
  <Lines>22</Lines>
  <Paragraphs>6</Paragraphs>
  <ScaleCrop>false</ScaleCrop>
  <Company>Deutsche Nationalbibliothek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Sömmerda, Bonifatius</dc:title>
  <dc:subject>Ludwig</dc:subject>
  <dc:creator>Fischer</dc:creator>
  <cp:keywords>DFG-Quellenrepertorium Kirchengemeinde Sömmerda, Bonifatius</cp:keywords>
  <dc:description>Zentralarchiv Magdeburg</dc:description>
  <cp:lastModifiedBy>Wendler, André</cp:lastModifiedBy>
  <cp:revision>2</cp:revision>
  <dcterms:created xsi:type="dcterms:W3CDTF">2021-02-26T09:29:00Z</dcterms:created>
  <dcterms:modified xsi:type="dcterms:W3CDTF">2021-02-26T09:29:00Z</dcterms:modified>
</cp:coreProperties>
</file>