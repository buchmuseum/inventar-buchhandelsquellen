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Hohenstein-Ernstthal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Altmarkt 30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09337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Hohenstein-Ernstthal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Tel.:(03723)402415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Mo.-Die. 9.00 - 12.00 ; Do. 9.00 - 12.00 und 14.00 -17.30 ; Fr. 9.00 - 12.00 ; Mittwoch geschlossen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telefonische Anmeldung notwendig ; Archivari</w:t>
      </w:r>
      <w:r>
        <w:rPr>
          <w:rFonts w:ascii="Courier" w:hAnsi="Courier"/>
          <w:sz w:val="24"/>
        </w:rPr>
        <w:t>n: Frau Günther ; telefonische Auskunft am 15.02.95 ; Archiv noch in der Neuordnung, Findhilfsmittel in Überarbeitung.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Akten des Stadtrats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Stadtrat Hohenstein-Ernstthal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 des Stadtrats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1548 - 1945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IX., I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IX. \ Abschnitt I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Stadtrats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Hohenstein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Buchdruckereibetrieb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 betreffend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Bd. 1: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Julius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Nuhr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7{s[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Verleger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des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Hohenstein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erschienen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Tageblatt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es ; Bd. 2: </w:t>
      </w:r>
      <w:r>
        <w:rPr>
          <w:rFonts w:ascii="Courier" w:hAnsi="Courier"/>
          <w:vanish/>
          <w:sz w:val="24"/>
        </w:rPr>
        <w:t>p[7{s[</w:t>
      </w:r>
      <w:r>
        <w:rPr>
          <w:rFonts w:ascii="Courier" w:hAnsi="Courier"/>
          <w:sz w:val="24"/>
        </w:rPr>
        <w:t>B</w:t>
      </w:r>
      <w:r>
        <w:rPr>
          <w:rFonts w:ascii="Courier" w:hAnsi="Courier"/>
          <w:sz w:val="24"/>
        </w:rPr>
        <w:t>uchdruckereibesitzer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Richard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Ernstthal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1897 - 1919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Buchdruckereibetrieb Decker &amp; Nuhr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Dt. Buchdrucker-Verein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gedrucktes Verzeichnis des Kreises VII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Sachsen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),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1919</w:t>
      </w:r>
      <w:r>
        <w:rPr>
          <w:rFonts w:ascii="Courier" w:hAnsi="Courier"/>
          <w:vanish/>
          <w:sz w:val="24"/>
        </w:rPr>
        <w:t>]z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1850 - 1919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Karton 230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51</w:t>
      </w:r>
      <w:r>
        <w:rPr>
          <w:rFonts w:ascii="Courier" w:hAnsi="Courier"/>
          <w:sz w:val="24"/>
        </w:rPr>
        <w:tab/>
        <w:t>2 Bde.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</w:t>
      </w:r>
      <w:r>
        <w:rPr>
          <w:rFonts w:ascii="Courier" w:hAnsi="Courier"/>
          <w:sz w:val="24"/>
        </w:rPr>
        <w:tab/>
        <w:t>IX., A VI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Abteilung IX. \ Abschnitt A VI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47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1{&lt;Zeitschrift&gt;}]s 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Polizeibeamte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1924 - 1926</w:t>
      </w:r>
    </w:p>
    <w:p w:rsidR="00000000" w:rsidRDefault="007E494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Karton 211</w:t>
      </w:r>
    </w:p>
    <w:p w:rsidR="00000000" w:rsidRDefault="007E494C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494C"/>
    <w:rsid w:val="007E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51D3F-F0CB-4DB4-8CE3-F116E781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</TotalTime>
  <Pages>2</Pages>
  <Words>163</Words>
  <Characters>1033</Characters>
  <Application>Microsoft Office Word</Application>
  <DocSecurity>4</DocSecurity>
  <Lines>8</Lines>
  <Paragraphs>2</Paragraphs>
  <ScaleCrop>false</ScaleCrop>
  <Company>Deutsche Nationalbibliothek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Hohenstein-Ernstthal</dc:title>
  <dc:subject/>
  <dc:creator>Fischer</dc:creator>
  <cp:keywords/>
  <dc:description>erh. in Lpz.</dc:description>
  <cp:lastModifiedBy>Wendler, André</cp:lastModifiedBy>
  <cp:revision>2</cp:revision>
  <cp:lastPrinted>8909-06-25T01:07:42Z</cp:lastPrinted>
  <dcterms:created xsi:type="dcterms:W3CDTF">2021-02-26T09:13:00Z</dcterms:created>
  <dcterms:modified xsi:type="dcterms:W3CDTF">2021-02-26T09:13:00Z</dcterms:modified>
</cp:coreProperties>
</file>