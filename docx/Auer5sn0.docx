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Auerbach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Nicolaistr. 51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10026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08209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Auerbach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Tel.:(03744)8250 Fax:(03744)212585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Mo. 9.00 - 12.00 ; Di. 9.00 - 12.00 und 13.00 - 18.00 ; Mi. geschlossen ; Do. 9.00 - 12.00 und 13.00 - 16.00 ; Fr. 9.00 - 12.00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Erschlie</w:t>
      </w:r>
      <w:r>
        <w:rPr>
          <w:rFonts w:ascii="Courier" w:hAnsi="Courier"/>
          <w:sz w:val="24"/>
        </w:rPr>
        <w:t>ßungsarbeiten (Bestandsaufnahme) in diesem Archiv befinden sich erst in Anfängen. Die Findhilfsmittel werden überarbeitet. Archivarin: Frau Liebscher / Die Angaben für das Inventar wurden zugeschickt (02.03. und 20.03.1995).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Preßpolizeisachen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Preßpolizeisachen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III., 2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III. \ Abschnitt 2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Herausgabe eines Blattes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Auerbach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Christoph</w:t>
      </w:r>
      <w:r>
        <w:rPr>
          <w:rFonts w:ascii="Courier" w:hAnsi="Courier"/>
          <w:vanish/>
          <w:sz w:val="24"/>
        </w:rPr>
        <w:t>} 6{&lt;Auerbach&gt;}]p</w:t>
      </w:r>
      <w:r>
        <w:rPr>
          <w:rFonts w:ascii="Courier" w:hAnsi="Courier"/>
          <w:sz w:val="24"/>
        </w:rPr>
        <w:t>, hier, betr.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1889 - 1890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51</w:t>
      </w:r>
      <w:r>
        <w:rPr>
          <w:rFonts w:ascii="Courier" w:hAnsi="Courier"/>
          <w:sz w:val="24"/>
        </w:rPr>
        <w:tab/>
        <w:t>Folioband, 13 S.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1891 - 1896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51</w:t>
      </w:r>
      <w:r>
        <w:rPr>
          <w:rFonts w:ascii="Courier" w:hAnsi="Courier"/>
          <w:sz w:val="24"/>
        </w:rPr>
        <w:tab/>
        <w:t>Folioband, 7 S.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Volkszeitung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Auerbach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1891 - 1892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51</w:t>
      </w:r>
      <w:r>
        <w:rPr>
          <w:rFonts w:ascii="Courier" w:hAnsi="Courier"/>
          <w:sz w:val="24"/>
        </w:rPr>
        <w:tab/>
        <w:t>Folioband, 19 S.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Nachrichten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Auerbach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betr.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1896 - 1913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51</w:t>
      </w:r>
      <w:r>
        <w:rPr>
          <w:rFonts w:ascii="Courier" w:hAnsi="Courier"/>
          <w:sz w:val="24"/>
        </w:rPr>
        <w:tab/>
        <w:t>Folioband, 12 S.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betr.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1901 - 1936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51</w:t>
      </w:r>
      <w:r>
        <w:rPr>
          <w:rFonts w:ascii="Courier" w:hAnsi="Courier"/>
          <w:sz w:val="24"/>
        </w:rPr>
        <w:tab/>
        <w:t>Folioband, 85 S.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Nr.7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</w:t>
      </w:r>
      <w:r>
        <w:rPr>
          <w:rFonts w:ascii="Courier" w:hAnsi="Courier"/>
          <w:strike/>
          <w:vanish/>
          <w:sz w:val="24"/>
        </w:rPr>
        <w:t>s[</w:t>
      </w:r>
      <w:r>
        <w:rPr>
          <w:rFonts w:ascii="Courier" w:hAnsi="Courier"/>
          <w:sz w:val="24"/>
        </w:rPr>
        <w:t>Pressangelegenheiten</w:t>
      </w:r>
      <w:r>
        <w:rPr>
          <w:rFonts w:ascii="Courier" w:hAnsi="Courier"/>
          <w:strike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1915 - 1945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51</w:t>
      </w:r>
      <w:r>
        <w:rPr>
          <w:rFonts w:ascii="Courier" w:hAnsi="Courier"/>
          <w:sz w:val="24"/>
        </w:rPr>
        <w:tab/>
        <w:t>Folioband, 103 S.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sz w:val="24"/>
        </w:rPr>
        <w:t>, Versammlungen, Beschlagnahmen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1932 - 1936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51</w:t>
      </w:r>
      <w:r>
        <w:rPr>
          <w:rFonts w:ascii="Courier" w:hAnsi="Courier"/>
          <w:sz w:val="24"/>
        </w:rPr>
        <w:tab/>
        <w:t>2 Bde.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Fabriken, Gewerbe- und Innungssachen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Fabriken, Gewerbe- und Innungssachen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III., 13a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III. \ Abschnitt 13a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Druckereibetrieb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betr.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Gröger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Herausgeber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Auerbacher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Rodewischer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}]p]k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1895 - 1936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10 Einzelakten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"Archiv-, Bibliotheks- und Expeditionssachen"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Repositur "Archiv-, Bibliotheks- und Expeditionssachen"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 xml:space="preserve">II., </w:t>
      </w:r>
      <w:r>
        <w:rPr>
          <w:rFonts w:ascii="Courier" w:hAnsi="Courier"/>
          <w:sz w:val="24"/>
        </w:rPr>
        <w:t>15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II. \ Abschnitt 15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vorwiegend Bewerbungen und Auseinandersetzungen um die Vergabe amtlicher Bekanntmachungen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1854 - 1945</w:t>
      </w:r>
    </w:p>
    <w:p w:rsidR="00000000" w:rsidRDefault="0023313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51</w:t>
      </w:r>
      <w:r>
        <w:rPr>
          <w:rFonts w:ascii="Courier" w:hAnsi="Courier"/>
          <w:sz w:val="24"/>
        </w:rPr>
        <w:tab/>
        <w:t>Folioband, 330 S.</w:t>
      </w:r>
    </w:p>
    <w:p w:rsidR="00000000" w:rsidRDefault="00233133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3133"/>
    <w:rsid w:val="0023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03F6A-99FA-40BC-BFFA-7C506B6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273</Words>
  <Characters>1721</Characters>
  <Application>Microsoft Office Word</Application>
  <DocSecurity>4</DocSecurity>
  <Lines>14</Lines>
  <Paragraphs>3</Paragraphs>
  <ScaleCrop>false</ScaleCrop>
  <Company>Die Deutsche Bibliothek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Auerbach</dc:title>
  <dc:subject/>
  <dc:creator>Fischer</dc:creator>
  <cp:keywords>DFG-Quellenrepertorium</cp:keywords>
  <dc:description/>
  <cp:lastModifiedBy>Wendler, André</cp:lastModifiedBy>
  <cp:revision>2</cp:revision>
  <dcterms:created xsi:type="dcterms:W3CDTF">2021-02-26T08:58:00Z</dcterms:created>
  <dcterms:modified xsi:type="dcterms:W3CDTF">2021-02-26T08:58:00Z</dcterms:modified>
</cp:coreProperties>
</file>