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Braunsroda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Dorfstr. 28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06648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Braunsroda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034467 / 20569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</w:t>
      </w:r>
      <w:r>
        <w:rPr>
          <w:rFonts w:ascii="CoArier" w:hAnsi="CoArier"/>
          <w:sz w:val="24"/>
          <w:szCs w:val="24"/>
        </w:rPr>
        <w:t>ranmeldung und mit Genehmigung.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Braunsroda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Braunsroda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Braunsroda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Kirche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16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Braunsroda I. 16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Ehrenbibeln bei Jubiläen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1860 - 1907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II.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II. Kirche, Pfarre und Schule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Braunsroda II. 3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Dorfbibliothek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1846 - 1869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25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</w:t>
      </w:r>
      <w:r>
        <w:rPr>
          <w:rFonts w:ascii="CoArier" w:hAnsi="CoArier"/>
          <w:sz w:val="24"/>
          <w:szCs w:val="24"/>
        </w:rPr>
        <w:t>5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Braunsroda II. 25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Evangelisches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1913 - 1915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26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26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Braunsroda II. 26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Alte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Zeitschriften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1917 - 1940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III.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III. Schule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18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18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00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Braunsroda III. 18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Volks- und Schulbibliothek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1895 - 1913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18 a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18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Braunsroda III. 18 a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Belege zur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Bibliothekskasse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1900 - 1914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IV.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IV. ?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16 c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c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Braunsroda IV. 16 c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1902 - 191</w:t>
      </w:r>
      <w:r>
        <w:rPr>
          <w:rFonts w:ascii="CoArier" w:hAnsi="CoArier"/>
          <w:sz w:val="24"/>
          <w:szCs w:val="24"/>
        </w:rPr>
        <w:t>7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17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17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Braunsroda IV. 17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Bibelvereinssachen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1859 - 1877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20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20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Braunsroda IV. 20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Pfarrbibliothek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52864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1848</w:t>
      </w:r>
    </w:p>
    <w:p w:rsidR="00000000" w:rsidRDefault="00252864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2864"/>
    <w:rsid w:val="0025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91944-9A9D-4CE3-8371-EF3DB88A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180</Words>
  <Characters>1137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Braunsroda</dc:title>
  <dc:subject>Ludwig</dc:subject>
  <dc:creator>Fischer</dc:creator>
  <cp:keywords>DFG-Quellenrepertorium Kirchgemeinde Braunsroda</cp:keywords>
  <dc:description>Zentralarchiv Magdeburg</dc:description>
  <cp:lastModifiedBy>Wendler, André</cp:lastModifiedBy>
  <cp:revision>2</cp:revision>
  <dcterms:created xsi:type="dcterms:W3CDTF">2021-02-26T09:02:00Z</dcterms:created>
  <dcterms:modified xsi:type="dcterms:W3CDTF">2021-02-26T09:02:00Z</dcterms:modified>
</cp:coreProperties>
</file>