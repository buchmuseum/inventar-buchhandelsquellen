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Cham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Spitalplatz 22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93413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Cham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Tel.:(09971)99151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Mi und Do 9 - 12 Uhr u. 14 - 18 Uhr (Hr. Bullemer)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Cham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Akt 264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Baumeister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Xaver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Cham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; 1863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Akt 301/1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Bayerischen Ostmark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Akt 301/2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wissenschaftliche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Grenzbücherei</w:t>
      </w:r>
      <w:r>
        <w:rPr>
          <w:rFonts w:ascii="Courier" w:hAnsi="Courier"/>
          <w:vanish/>
          <w:sz w:val="24"/>
        </w:rPr>
        <w:t>}]s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Akt 301/3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Inventarverzeichnis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städtischen Volksbücherei</w:t>
      </w:r>
      <w:r>
        <w:rPr>
          <w:rFonts w:ascii="Courier" w:hAnsi="Courier"/>
          <w:vanish/>
          <w:sz w:val="24"/>
        </w:rPr>
        <w:t>]k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1938 - 1941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Akt 301/5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Grenzlandprogramm, Jugendprogramm</w:t>
      </w:r>
    </w:p>
    <w:p w:rsidR="00000000" w:rsidRDefault="00A667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1953 - 1972</w:t>
      </w:r>
    </w:p>
    <w:p w:rsidR="00000000" w:rsidRDefault="00A667E3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67E3"/>
    <w:rsid w:val="00A6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87A33-6908-45FF-9A89-743042E7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Pages>2</Pages>
  <Words>84</Words>
  <Characters>532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Cham</dc:title>
  <dc:subject>Grünert</dc:subject>
  <dc:creator>Fischer</dc:creator>
  <cp:keywords>DFG-Quellenrepertorium Stadtarchiv Cham</cp:keywords>
  <cp:lastModifiedBy>Wendler, André</cp:lastModifiedBy>
  <cp:revision>2</cp:revision>
  <cp:lastPrinted>8909-06-25T01:07:42Z</cp:lastPrinted>
  <dcterms:created xsi:type="dcterms:W3CDTF">2021-02-26T09:04:00Z</dcterms:created>
  <dcterms:modified xsi:type="dcterms:W3CDTF">2021-02-26T09:04:00Z</dcterms:modified>
</cp:coreProperties>
</file>