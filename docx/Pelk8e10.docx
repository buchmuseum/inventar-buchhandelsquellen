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Pelkum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Kamener Str. 181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59077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Hamm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02381 / 401901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</w:t>
      </w:r>
      <w:r>
        <w:rPr>
          <w:rFonts w:ascii="CoArier" w:hAnsi="CoArier"/>
          <w:sz w:val="24"/>
          <w:szCs w:val="24"/>
        </w:rPr>
        <w:t>ldung und mit Genehmigung.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Pelkum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 xml:space="preserve">Evangelische Kirchengemeinde Pelkum, Kirchenkreis Hamm 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Pelkum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Bielefeld eingesehen. Die Akten befinden sich in der Kirchengemeinde.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Nr. K.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K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K. Gottesdienst und kirchliches Leben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1.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Pelkum Nr. K. 1.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Gottesdienst, Liturgie,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1772 - 1888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6.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06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Pelkum Nr. K. 6.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 xml:space="preserve">Verbreitung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christliche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Schriften</w:t>
      </w:r>
      <w:r>
        <w:rPr>
          <w:rFonts w:ascii="CoArier" w:hAnsi="CoArier"/>
          <w:vanish/>
          <w:sz w:val="24"/>
          <w:szCs w:val="24"/>
        </w:rPr>
        <w:t>}]s]s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</w:t>
      </w:r>
      <w:r>
        <w:rPr>
          <w:rFonts w:ascii="CoArier" w:hAnsi="CoArier"/>
          <w:sz w:val="24"/>
          <w:szCs w:val="24"/>
        </w:rPr>
        <w:t>4 - 1861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Nr. N.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N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N. Armensachen und kirchliche Wohlfahrtspflege, Kollekten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9.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09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Pelkum Nr. N. 9.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Innere Mission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1923 - 1933</w:t>
      </w:r>
    </w:p>
    <w:p w:rsidR="00000000" w:rsidRDefault="00AF180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AF1806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1806"/>
    <w:rsid w:val="00AF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2A0A1-890F-46DB-BDF9-FD26B6E0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111</Words>
  <Characters>704</Characters>
  <Application>Microsoft Office Word</Application>
  <DocSecurity>4</DocSecurity>
  <Lines>5</Lines>
  <Paragraphs>1</Paragraphs>
  <ScaleCrop>false</ScaleCrop>
  <Company>Deutsche Nationalbibliothek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Pelkum</dc:title>
  <dc:subject>Ludwig</dc:subject>
  <dc:creator>Fischer</dc:creator>
  <cp:keywords>DFG-Quellenrepertorium Pfarrarchiv Pelkum</cp:keywords>
  <dc:description>aufgenommen im Zentralarchiv Bielefeld</dc:description>
  <cp:lastModifiedBy>Wendler, André</cp:lastModifiedBy>
  <cp:revision>2</cp:revision>
  <dcterms:created xsi:type="dcterms:W3CDTF">2021-02-26T09:24:00Z</dcterms:created>
  <dcterms:modified xsi:type="dcterms:W3CDTF">2021-02-26T09:24:00Z</dcterms:modified>
</cp:coreProperties>
</file>