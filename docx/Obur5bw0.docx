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Obernburg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Obernburg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Römerstr. 62 - 64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63785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Obernburg am Main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Tel.:(06022)6191-0 Fax:(06022)6191-39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7.30 - 17 Uhr, Fr 7.30 - 12 Uhr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Archiv verwahrt auch alle Jahrgänge der Zeitung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</w:t>
      </w:r>
      <w:r>
        <w:rPr>
          <w:rFonts w:ascii="Courier" w:hAnsi="Courier"/>
          <w:sz w:val="24"/>
        </w:rPr>
        <w:t>ernburger 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aus dem 19.Jhdt.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VI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VI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J 1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VI/J 1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Halten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1845 - 1927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J 2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VI/J 2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Volksschriften</w:t>
      </w:r>
      <w:r>
        <w:rPr>
          <w:rFonts w:ascii="Courier" w:hAnsi="Courier"/>
          <w:vanish/>
          <w:sz w:val="24"/>
        </w:rPr>
        <w:t>]s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1835 - 1932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 3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VI/J 3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Regierungsblatt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1826 - 1827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 4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VI/J 4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Regierungs-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Kreisamts-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Lokalamts-Gesetzesblätter</w:t>
      </w:r>
      <w:r>
        <w:rPr>
          <w:rFonts w:ascii="Courier" w:hAnsi="Courier"/>
          <w:vanish/>
          <w:sz w:val="24"/>
        </w:rPr>
        <w:t>]s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1835 - 1933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 5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VI/J 5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4433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1832 - 1921</w:t>
      </w:r>
    </w:p>
    <w:p w:rsidR="00000000" w:rsidRDefault="0044335A">
      <w:pPr>
        <w:rPr>
          <w:rFonts w:ascii="Times" w:hAnsi="Times"/>
        </w:rPr>
      </w:pPr>
      <w:r>
        <w:rPr>
          <w:rFonts w:ascii="Times" w:hAnsi="Times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335A"/>
    <w:rsid w:val="004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9225B-E09A-4572-981B-B7901E72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Pages>2</Pages>
  <Words>99</Words>
  <Characters>626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Obernburg</dc:title>
  <dc:subject/>
  <dc:creator>--</dc:creator>
  <cp:keywords>DFG-Quellenrepertorium Stadtarchiv Obernburg</cp:keywords>
  <cp:lastModifiedBy>Wendler, André</cp:lastModifiedBy>
  <cp:revision>2</cp:revision>
  <cp:lastPrinted>8909-06-25T01:07:42Z</cp:lastPrinted>
  <dcterms:created xsi:type="dcterms:W3CDTF">2021-02-26T09:23:00Z</dcterms:created>
  <dcterms:modified xsi:type="dcterms:W3CDTF">2021-02-26T09:23:00Z</dcterms:modified>
</cp:coreProperties>
</file>