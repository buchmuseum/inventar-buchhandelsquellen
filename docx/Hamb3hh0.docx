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Hamburg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Hamburg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Kattunbleiche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22041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Hamburg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Tel.:(040)3681-3200 Fax:(040)3681-3201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Mo, Di 9 - 13 Uhr, Mi 9 - 18 Uhr, Do, Fr 9 - 16 Uhr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111-1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Senat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11 - 19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 Findbü</w:t>
      </w:r>
      <w:r>
        <w:rPr>
          <w:rFonts w:ascii="Courier" w:hAnsi="Courier"/>
          <w:sz w:val="24"/>
        </w:rPr>
        <w:t>cher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in Classes (Cl.) und danach tiefer in Literae (Lit.), Numeri (Nr.), Volumina (Vol.), Fascicula (Fasc.) und Involucra (Inv.) gegliedert.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Cl. I Lit.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I Reichs- bzw. Bundesangelegenheiten; Regalien; Domkapitel einschl. Reformation / Lit. T Norddeutscher Bund und Deutsches Reich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Zentralblattes für das Deutsche Reich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Reichskanzleramt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Bestellung von 40 Exemplaren des</w:t>
      </w:r>
      <w:r>
        <w:rPr>
          <w:rFonts w:ascii="Courier" w:hAnsi="Courier"/>
          <w:sz w:val="24"/>
        </w:rPr>
        <w:t xml:space="preserve">selben für die hiesigen Behörden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1{k[1{p[</w:t>
      </w:r>
      <w:r>
        <w:rPr>
          <w:rFonts w:ascii="Courier" w:hAnsi="Courier"/>
          <w:sz w:val="24"/>
        </w:rPr>
        <w:t>Heymann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Verlagshandlung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Weiterverbreitung des Blattes durch Anweisung der Behörden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worauf nicht eingangen ist, jedoch unter Ermächtigung des Herrn Sekretärs event. auf eine größere Zahl zu abonnieren - sowie Beauftragung desselben mit Zustellung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Zentralblättern an die Verwaltungsbehörden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resp. den Herrn Referenten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 ; 1872 - 1873 ; 1879 -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 Vol. 1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Cl. I Lit. T Nr. </w:t>
      </w:r>
      <w:r>
        <w:rPr>
          <w:rFonts w:ascii="Courier" w:hAnsi="Courier"/>
          <w:sz w:val="24"/>
        </w:rPr>
        <w:t>6 Vol. 1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internationale Konferenz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amtlicher Deligierter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April bis 4. Mai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Beratung von Maßnahmen zwecks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das daselbst vom 4. Mai 1910 abgeschlossene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internationale Abkommen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- Bekanntmachung betr. den Beitritt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Luxemburg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zu dem Abkommen und die Inkraftsetzung des Abkommens in den deutschen Schutzgebieten,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</w:t>
      </w:r>
      <w:r>
        <w:rPr>
          <w:rFonts w:ascii="Courier" w:hAnsi="Courier"/>
          <w:sz w:val="24"/>
        </w:rPr>
        <w:t xml:space="preserve"> September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- 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November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betr. Hinterlegung der Ratifikationsurkunde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Portugal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1909 - 1914 ; 1921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 Vol. 1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6 Vol. 1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an die Länderregierungen gerichtete Ersuchen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Reichsministers der Justiz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entsprechend den vom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preußischen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Justizminister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erlassenen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Verfügungen über die 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verfahren und den diesseitigen Erlaß einer entsprechenden Verf</w:t>
      </w:r>
      <w:r>
        <w:rPr>
          <w:rFonts w:ascii="Courier" w:hAnsi="Courier"/>
          <w:sz w:val="24"/>
        </w:rPr>
        <w:t xml:space="preserve">ügung der Justizverwaltung an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Generalstaatsanwalt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- Mitteilung von Entscheidungen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Schriften und Bilder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Berliner Zentralpolizeistelle zur Bekämpfung unzüchtiger Schriften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an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sz w:val="24"/>
        </w:rPr>
        <w:t>Börsenverein der Deutschen Buchhändler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und an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 des Inneren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-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Entwurf eines Gesetzes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- Bekanntmachungen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Reichsministers des Auswärtigen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betr. Beitritt von Ländern zu dem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Ab</w:t>
      </w:r>
      <w:r>
        <w:rPr>
          <w:rFonts w:ascii="Courier" w:hAnsi="Courier"/>
          <w:sz w:val="24"/>
        </w:rPr>
        <w:t xml:space="preserve">kommen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 Mai 1910</w:t>
      </w:r>
      <w:r>
        <w:rPr>
          <w:rFonts w:ascii="Courier" w:hAnsi="Courier"/>
          <w:vanish/>
          <w:sz w:val="24"/>
        </w:rPr>
        <w:t>]z}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 Juli 1925</w:t>
      </w:r>
      <w:r>
        <w:rPr>
          <w:rFonts w:ascii="Courier" w:hAnsi="Courier"/>
          <w:vanish/>
          <w:sz w:val="24"/>
        </w:rPr>
        <w:t>]z}</w:t>
      </w:r>
      <w:r>
        <w:rPr>
          <w:rFonts w:ascii="Courier" w:hAnsi="Courier"/>
          <w:sz w:val="24"/>
        </w:rPr>
        <w:t xml:space="preserve"> betr. die Internationale Übereinkunft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 der Verbreitung und des Vertriebs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September 1923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7 Vol. 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 von 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Beschlagnahme von Karten, Bildern und Schriften unzüchtigen Inhalts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Fahndungsblatt</w:t>
      </w:r>
      <w:r>
        <w:rPr>
          <w:rFonts w:ascii="Courier" w:hAnsi="Courier"/>
          <w:vanish/>
          <w:sz w:val="24"/>
        </w:rPr>
        <w:t>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Vorstandes für Reichs- und auswärtige Angelegenheiten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1874</w:t>
      </w:r>
      <w:r>
        <w:rPr>
          <w:rFonts w:ascii="Courier" w:hAnsi="Courier"/>
          <w:vanish/>
          <w:sz w:val="24"/>
        </w:rPr>
        <w:t>]z]s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Senatus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bis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1874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gültig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Juli 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an, und dessen Ausführung durch Bekanntmachung des Senats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Juni 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bezüglich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Wegfall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Zeitungsinseratenabgabe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in Gültigkeit verbleibenden §§ 9, 10, 28 und 50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Hamburgischen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 ; 1922 ; 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Reichskanzleramt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strafrechtliche 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für einen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Michigan Wegweiser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verantwortlichen Person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Cl. I Lit. T Nr. 18 </w:t>
      </w:r>
      <w:r>
        <w:rPr>
          <w:rFonts w:ascii="Courier" w:hAnsi="Courier"/>
          <w:sz w:val="24"/>
        </w:rPr>
        <w:t>a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Maßnahmen in Bezug auf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gerichtliche Verfolgung strafbarer 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demgemäße Anweisung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Staatsanwaltschaft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Polizeibehörde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Mitteilung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 der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von der bevorstehenden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Verbreitung von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gedruckten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Schmähschriften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Psalmen Davids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etc.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Ermittlung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Schmähartikel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Deutschen Kaiser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enthaltenden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periodischen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Glöckner im Exil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oder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Wider die Reblaus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111-1, Cl. I Lit. T Nr. 18 a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der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Amerika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aus verbreiteten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 europäischer Soldat an seine Kameraden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Legende vom Kanonenamte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Deutsch-fran</w:t>
      </w:r>
      <w:r>
        <w:rPr>
          <w:rFonts w:ascii="Courier" w:hAnsi="Courier"/>
          <w:sz w:val="24"/>
        </w:rPr>
        <w:t>zösische Allianz. Von einem Elsässer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 xml:space="preserve">s[&lt;Verfolgung&gt; </w:t>
      </w:r>
      <w:r>
        <w:rPr>
          <w:rFonts w:ascii="Courier" w:hAnsi="Courier"/>
          <w:sz w:val="24"/>
        </w:rPr>
        <w:t xml:space="preserve">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'Alsace-Lorraine devant un Congres Européen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 in Sklaverei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Nachforschungen nach der etwaigen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einer im Canton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Avantgarde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Allgemeinen Deutschen Journalisten- und Schriftstellertag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an 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Reichstag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betr.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Auslegung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§ 360 Ziff. 11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Reichsstrafgesetzes und Strafvollziehung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06.1897 - 09.1897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Gesetzes über die Rechte und Pflichten der Schriftle</w:t>
      </w:r>
      <w:r>
        <w:rPr>
          <w:rFonts w:ascii="Courier" w:hAnsi="Courier"/>
          <w:sz w:val="24"/>
        </w:rPr>
        <w:t>iter periodischer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Rundfrage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Reichsministers des Innern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Regierungen der Hochschulländer, ob 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Zeitungsfeuilleton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namentlich der kleinen,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 dem Lande verbreiteten 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seinem heutigen Stande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bildungsfeindlich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wirkt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Reform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s, insbesondere die Fragen der Aufh</w:t>
      </w:r>
      <w:r>
        <w:rPr>
          <w:rFonts w:ascii="Courier" w:hAnsi="Courier"/>
          <w:sz w:val="24"/>
        </w:rPr>
        <w:t xml:space="preserve">ebung des § 17 und der Änderung der §§ 8 und 18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sowie den Entwurf eines Gesetzes zur Änderung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1874</w:t>
      </w:r>
      <w:r>
        <w:rPr>
          <w:rFonts w:ascii="Courier" w:hAnsi="Courier"/>
          <w:vanish/>
          <w:sz w:val="24"/>
        </w:rPr>
        <w:t>]z]s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 ;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 a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I Lit. T Nr. 18 a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Veranstaltung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periodischer Zusammenkünfte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inländischen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Leiter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Presseabteilungen der Länder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Presseabteilung der Reichsregierung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Ad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</w:t>
      </w:r>
      <w:r>
        <w:rPr>
          <w:rFonts w:ascii="Courier" w:hAnsi="Courier"/>
          <w:sz w:val="24"/>
        </w:rPr>
        <w:t>legenheiten / Lit. A Rat, Ratsbedienstete; Senat, Senatsämter /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Ernennung und Verpflichtung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Adjuncten seines Schwiegervaters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Schniebes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Dessen Ableben und Meißners Bestätigung - Urlaubsbewilligungen, Qualificationen etc.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; 1818 - 1840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7 Vol. 6 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 Antrag der Kammer vom Senate</w:t>
      </w:r>
      <w:r>
        <w:rPr>
          <w:rFonts w:ascii="Courier" w:hAnsi="Courier"/>
          <w:sz w:val="24"/>
        </w:rPr>
        <w:t xml:space="preserve"> beschlossene Decortirung von 5 % auf die Rechnungen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 dem Tode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gest. 21. Mai 1855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erfolgte Ernennung und Beeidigung seines Sohnes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Wiederbesetzung der durch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Tod erledigten Stelle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Ernennung der bisherigen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Meißner'schen Druckerei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Carl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 Christian 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Senatsbuchdruckern unter den im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 Oktober 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enthaltenden näheren Bestimmungen und deren Beeidigung auf einem neu beliebten Eidenformular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; 1902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</w:t>
      </w:r>
      <w:r>
        <w:rPr>
          <w:rFonts w:ascii="Courier" w:hAnsi="Courier"/>
          <w:sz w:val="24"/>
        </w:rPr>
        <w:t>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p[5{&lt;Senatsbuchdrucker&gt;}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Rechtschreibung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officellen 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das Correcturlesen in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Abänderung des Tarifs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Senats-Buchdrucker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folge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Erhöhung der Auflage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Senat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zur Vertheilung gelangenden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Herstellung von Sonder-Abd</w:t>
      </w:r>
      <w:r>
        <w:rPr>
          <w:rFonts w:ascii="Courier" w:hAnsi="Courier"/>
          <w:sz w:val="24"/>
        </w:rPr>
        <w:t>rucken der Verhandlungen zwischen Senat und Bürgerschaft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darauf veranlaßte Abänderung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Preistarif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1895 - 1896 ; 1898 - 1899 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Ernennung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Friedrich 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in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,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Stelle seines verstorbenen Vaters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ersteren Beeidigung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Ernennung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 Adolf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dritten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; 1907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Feststellung von Grundsätzen für 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geheime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streng geheimer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gem.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Dezember 1910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 des Vorstandes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Hamburg-Altonaer Buchhändler-Verein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 um Veranlassung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Abgabe der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Veröffentlichungen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Staates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einem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Rabatt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25% vom Verkaufspreise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dem Ableben des Teilhabers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A.C.F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und von der Weiterführung der Firma in Verbindung mit dem Sohn des Verstorbenen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7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Ableben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 Theodor 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Niederlegung eines Kranzes am Sarge des Verstorbenen u.a.m.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 des Preistarifs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Eingabe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]p]s]k</w:t>
      </w:r>
      <w:r>
        <w:rPr>
          <w:rFonts w:ascii="Courier" w:hAnsi="Courier"/>
          <w:sz w:val="24"/>
        </w:rPr>
        <w:t xml:space="preserve"> wegen Abänderung des Betrages, der für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verwendeten Satz zurückzuvergüten ist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1906 - 1907 ; 1911</w:t>
      </w:r>
      <w:r>
        <w:rPr>
          <w:rFonts w:ascii="Courier" w:hAnsi="Courier"/>
          <w:sz w:val="24"/>
        </w:rPr>
        <w:t xml:space="preserve"> - 1912 ; 1916 - 1923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Senatsbuchdruckerei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betr. Bezeichnung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lebenswichtigen Betrieb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Senatsbuchdruckerei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Lüdtke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wegen beschleunigter Bezahlung ihrer Rechnungen oder Gewährung eines Vorschusses auf ihre Forderungen zur Regelung ihrer Lohnzahlungen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Frage der Übertragung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von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auf 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Auer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Co</w:t>
      </w:r>
      <w:r>
        <w:rPr>
          <w:rFonts w:ascii="Courier" w:hAnsi="Courier"/>
          <w:vanish/>
          <w:sz w:val="24"/>
        </w:rPr>
        <w:t>]p]s]k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 Vol.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7 Vol.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Schreiben des Senats anläßlich des 25jährigen Jubiläums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H.F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</w:t>
      </w:r>
      <w:r>
        <w:rPr>
          <w:rFonts w:ascii="Courier" w:hAnsi="Courier"/>
          <w:sz w:val="24"/>
        </w:rPr>
        <w:t xml:space="preserve">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(genehmigt durch Senat u. Bürgerschaft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8. Februar </w:t>
      </w:r>
      <w:r>
        <w:rPr>
          <w:rFonts w:ascii="Courier" w:hAnsi="Courier"/>
          <w:vanish/>
          <w:sz w:val="24"/>
        </w:rPr>
        <w:t>&lt;1922&gt;]z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März 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sowie den Vertrag zwischen dem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ischen Staat und dem Direktor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Senatskommissars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u.a.m.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Beihilfe zu den Umzugskosten an den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[5{</w:t>
      </w:r>
      <w:r>
        <w:rPr>
          <w:rFonts w:ascii="Courier" w:hAnsi="Courier"/>
          <w:sz w:val="24"/>
        </w:rPr>
        <w:t xml:space="preserve">Direktor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Schaffung der Stelle eines Direktors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den Erlaß des Gesetzes über die Ermächtigung des Senats zur jederzeitigen Versetzung des Direktors der Staatlichen Pressestelle in den einstweiligen Ruhestand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März 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(genehmigt durch Senats- und Bürgerschafts-Beschluß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9./14. Februar 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;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Bewerbungen für den Direktorposten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andere Stellen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1917 - 1920 ; 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Vertraulicher 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die ersten fünf Jahre ihrer Tätigkeit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Nachprüfung des Bürgerschaftsausschusses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Februar 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Schaffung der Stelle ei</w:t>
      </w:r>
      <w:r>
        <w:rPr>
          <w:rFonts w:ascii="Courier" w:hAnsi="Courier"/>
          <w:sz w:val="24"/>
        </w:rPr>
        <w:t>nes Direktors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 der Finanzen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Grund des Besoldungsgesetzes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Dezember 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dessen Zustimmung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 9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Entsendung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Direktors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Zinn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 einer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Oktober 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den Räumen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Presseabteilung der Reichsregierung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stattfindenden politischen Besprechung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Ad Nr.</w:t>
      </w:r>
      <w:r>
        <w:rPr>
          <w:rFonts w:ascii="Courier" w:hAnsi="Courier"/>
          <w:sz w:val="24"/>
        </w:rPr>
        <w:t xml:space="preserve"> 9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Schaffung der Stelle eines Vortragenden Rats in gesetzlicher Verbindung mit dem Amte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 Oktober 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sowie die Ernennung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Direktors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 Belassung in seinem bisherigen Amte zum Vortragenden Rat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Ce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C Einzelne Verwaltungszweige und Verwaltu</w:t>
      </w:r>
      <w:r>
        <w:rPr>
          <w:rFonts w:ascii="Courier" w:hAnsi="Courier"/>
          <w:sz w:val="24"/>
        </w:rPr>
        <w:t>ngen insgesamt /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Ce Nr. 2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Einlieferung aller amtlichen gedruckten Veröffentlichungen der hamburgischen Behörden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je einem Exemplar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in je drei Exemplaren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Senatskanzlei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Übermittlung an das Staatsarchiv, die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Deutsche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Königliche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gem.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September 1913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</w:t>
      </w:r>
      <w:r>
        <w:rPr>
          <w:rFonts w:ascii="Courier" w:hAnsi="Courier"/>
          <w:sz w:val="24"/>
        </w:rPr>
        <w:t xml:space="preserve"> Fd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F Bauwesen; Bau-, Straßen- und Feuerschutzordnung (sowie davon betroffene Einrichtungen) /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Fd Nr. 32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Buchhandlung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Boysen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]o}]p]k]s</w:t>
      </w:r>
      <w:r>
        <w:rPr>
          <w:rFonts w:ascii="Courier" w:hAnsi="Courier"/>
          <w:sz w:val="24"/>
        </w:rPr>
        <w:t xml:space="preserve"> um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 zur Aufstellung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Bücherautomaten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öffentlichen Plätzen und in öffentlichen Gebäuden (infolge des Krieges ruhen geblieben)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Ha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H Religions-,</w:t>
      </w:r>
      <w:r>
        <w:rPr>
          <w:rFonts w:ascii="Courier" w:hAnsi="Courier"/>
          <w:sz w:val="24"/>
        </w:rPr>
        <w:t xml:space="preserve"> Kirchen- und Schulwesen /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 Vol. 1, h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1, h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beliebten Entwürfe zu einem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 der Christlichen Religion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auch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deshalb betr.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das im Jahre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1786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beliebte neue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 specie: die von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gebetene Verstattung eines neuen Abdrucks des kleinern Formats mit Preis-Erhöhung betr.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815 ; 1817 ; 1819 - 1820 ; 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extrajudicialia in Sachen und abseiten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Supplicanten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contra das Amt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Supplicanten, pto.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Verlags-Privilegii des Gesangbuchs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des darüber zwischen den Partheyen geschlossenen Vergleiches, imgleichen einer neuen Auflage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extrajudicial</w:t>
      </w:r>
      <w:r>
        <w:rPr>
          <w:rFonts w:ascii="Courier" w:hAnsi="Courier"/>
          <w:sz w:val="24"/>
        </w:rPr>
        <w:t xml:space="preserve">ia in Sachen und abseiten des Amtes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Supplicanten, contra den</w:t>
      </w:r>
      <w:r>
        <w:rPr>
          <w:rFonts w:ascii="Courier" w:hAnsi="Courier"/>
          <w:smallCaps/>
          <w:sz w:val="24"/>
        </w:rPr>
        <w:t xml:space="preserve">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Supplicanten, pto. einer neuen Auflage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extrajudicialia in Sachen und abseiten des Amts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wie auch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pto. zu verstattender neuer Auflagen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ein Gesangbuch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1827 - 1828 ; 1831 ; 1837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2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 dem Wunsche Rev. Ministerii beliebte Anfertigung eines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1{t[p[</w:t>
      </w:r>
      <w:r>
        <w:rPr>
          <w:rFonts w:ascii="Courier" w:hAnsi="Courier"/>
          <w:sz w:val="24"/>
        </w:rPr>
        <w:t>Schwencke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Choral- und Melodienbuch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es in den Kirchen, nebst mehreren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Erlaubniß zu neuen Auflagen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zu erhalten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1832 - 1835 ; 1837 - 1838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Fernere und Haupt-Act</w:t>
      </w:r>
      <w:r>
        <w:rPr>
          <w:rFonts w:ascii="Courier" w:hAnsi="Courier"/>
          <w:sz w:val="24"/>
        </w:rPr>
        <w:t xml:space="preserve">a betr. Anfertigung, Beliebung,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imgl. betr. Beliebung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neuer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Pericopen (Predigttexte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) in Stadt und Gebiet; auch betr. Bewilligungen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Freiexemplaren für Arme und wohlthätige Anstalten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Suppl. abs.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betr. die (auch ertheilte) Genehmigung zur 2. Aufl. (und 3. Aufl.)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Mittel-Druck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des Neu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Hamburger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es; desgl. einer zweyten Auflage des groben Drucks und eines besonderen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Abdrucks von Gebeten und Andachten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in Beziehung auf das Heilige Abendmahl; desgl. genehmigte 2. Auflage (und 3. - 12. Aufl.) des feinen Drucks, ad suppl.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; 1845 ; 1849 ; 1852 ; 1855 ; 1858 ; 1860 ; 1862 ; 1864 - 1865 ; 1867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Festsetzung von Maaßregeln zur Si</w:t>
      </w:r>
      <w:r>
        <w:rPr>
          <w:rFonts w:ascii="Courier" w:hAnsi="Courier"/>
          <w:sz w:val="24"/>
        </w:rPr>
        <w:t xml:space="preserve">cherung der Wittwen-Caße Rev. Ministerii bey der von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veranstalteten Ausgabe des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Gesangbuchs mit Stereotyp-Lettern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Übertragung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Gesangbuch-Privilegii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den neuerwählten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Rathsbuchdrucker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; 1858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abgelehnte Gesuch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um eine neue</w:t>
      </w:r>
      <w:r>
        <w:rPr>
          <w:rFonts w:ascii="Courier" w:hAnsi="Courier"/>
          <w:sz w:val="24"/>
        </w:rPr>
        <w:t xml:space="preserve"> Ausgabe des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kleinem Format mit Senatur ablehnender Erwiderung auf das Gesuch Rev. Ministerii,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Gesangbuchsprivilegium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ehemaligen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für erloschen zu erklären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Übertragung des dem früheren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postea Corporation zuständigen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groben und mittleren 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auf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Theodor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Übernahme des vorhandenen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Gesangbuch-Vorrat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Stereotyp-Platten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eine Entschädigung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Corporation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durch Vergleich zwischen den Betheiligten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5. November </w:t>
      </w:r>
      <w:r>
        <w:rPr>
          <w:rFonts w:ascii="Courier" w:hAnsi="Courier"/>
          <w:vanish/>
          <w:sz w:val="24"/>
        </w:rPr>
        <w:t>&lt;1867&gt;]z</w:t>
      </w:r>
      <w:r>
        <w:rPr>
          <w:rFonts w:ascii="Courier" w:hAnsi="Courier"/>
          <w:sz w:val="24"/>
        </w:rPr>
        <w:t xml:space="preserve"> resp.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November 1867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bestätigt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Dezember 1867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 Ansuchen des Senats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Meißner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gestattete 4. Auflage d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mittleren Druckes in 3.000 Exemplaren und 12. Auflage des kleinsten Druckes in 10.000 Exemplaren unter Weglassung des bis dahin dem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vorgedruckten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Privilegiums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1842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 - Bewilligung fernerer Auflagen bis zur 21.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; 1870 - 1875 ; 1878 ; 1885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 Vol.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Ha Nr. 2 Vol.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Lüdtcke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um Genehmigung zur Veranstaltung einer neuen Auf</w:t>
      </w:r>
      <w:r>
        <w:rPr>
          <w:rFonts w:ascii="Courier" w:hAnsi="Courier"/>
          <w:sz w:val="24"/>
        </w:rPr>
        <w:t xml:space="preserve">lage (der 22.) von der Ausgabe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kleinsten 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- erteilt, mit Beibehaltung der Bezeichnung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dessen Vertretung event.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selbst überlassen bleibt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He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H Religions-, Kirchen- und Schulwesen /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 Vol. 17 a Fasc. 1 a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 a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Geschichte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seit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nebst arch. Mitteilung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Februar 1898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1648 - 1651 ; 1653 ; 1657 ; 1679 ; 1731 ; 1898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Varia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Varia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1844 - 1850 ; 1853 - 1861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Vermächtnisse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</w:t>
      </w:r>
      <w:r>
        <w:rPr>
          <w:rFonts w:ascii="Courier" w:hAnsi="Courier"/>
          <w:sz w:val="24"/>
        </w:rPr>
        <w:t>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1677 ; 1761 ; 1763 ; 1811 ; 1816 - 1817 ; 1822 - 1834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Verpflichtung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 eines Exemplars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hier gedruckten Schriften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desfallsige Verfügungen nebst Archivalbericht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Februar 1885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1696 - 1885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erfolgte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 je eines Ex</w:t>
      </w:r>
      <w:r>
        <w:rPr>
          <w:rFonts w:ascii="Courier" w:hAnsi="Courier"/>
          <w:sz w:val="24"/>
        </w:rPr>
        <w:t>emplars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hierselbst gedruckten Werke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Revenüen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 specie Bewilligung von 3.000 Pfund (1801) - Archivalbericht betr. Einnahme v. d. Präturen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Dezember 1859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; 1859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Rechnungswesen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Jahresbilanzen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</w:t>
      </w:r>
      <w:r>
        <w:rPr>
          <w:rFonts w:ascii="Courier" w:hAnsi="Courier"/>
          <w:sz w:val="24"/>
        </w:rPr>
        <w:t>3 ; 1765 ; 1812 ; 1814 - 1846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Buch in folio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 über die Capitalien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samt Einnahmen und Ausgaben seit dem Absterben des sel. Herrn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1770 - 1827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Belege zu den Jahresrechnungen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Einnahmen und Ausgaben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1800 - 184</w:t>
      </w:r>
      <w:r>
        <w:rPr>
          <w:rFonts w:ascii="Courier" w:hAnsi="Courier"/>
          <w:sz w:val="24"/>
        </w:rPr>
        <w:t>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50jähriges Dienstjubiläum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Custos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Brockmann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7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7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Protocolle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7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7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Beilagen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Protocoll</w:t>
      </w:r>
      <w:r>
        <w:rPr>
          <w:rFonts w:ascii="Courier" w:hAnsi="Courier"/>
          <w:vanish/>
          <w:sz w:val="24"/>
        </w:rPr>
        <w:t>} 1{&lt;Stadtbibliothek&gt;}]s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</w:t>
      </w:r>
      <w:r>
        <w:rPr>
          <w:rFonts w:ascii="Courier" w:hAnsi="Courier"/>
          <w:sz w:val="24"/>
        </w:rPr>
        <w:t xml:space="preserve"> 17 a Fasc. 7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7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Weigerung der Kammer, die von dem in Untersuchung befindl.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Auftrag 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bezahlen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Archivalische Beantwortung der vom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großbrit. Geschäftsträger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Hodges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puncto der hiesigen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dem Senat vorgelegten Fragen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1 Vol. 17 a Fasc. 8 </w:t>
      </w:r>
      <w:r>
        <w:rPr>
          <w:rFonts w:ascii="Courier" w:hAnsi="Courier"/>
          <w:sz w:val="24"/>
        </w:rPr>
        <w:t>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8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Abschluß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Kartell der hiesigen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bezüglich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Bücheranschaffungen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Mappe mit der von dem Protokollanten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geschriebene Aufschrift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Bibliotheks-Verhandlungen mit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", enthaltend die Akten in Betr.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Suspension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desselben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u.a.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1849 - 1851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Behebung von revidierten Gesetzen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eines Reglements für die Benutzung derselben - ferner Acta betr. die vom Senat genehmigte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Druckerzeugnis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Geschäftsordnung für die Hamburger Stadtbibliothek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; 1853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Bewilligungen </w:t>
      </w:r>
      <w:r>
        <w:rPr>
          <w:rFonts w:ascii="Courier" w:hAnsi="Courier"/>
          <w:sz w:val="24"/>
        </w:rPr>
        <w:t xml:space="preserve">der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Catalogisierung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erforderlichen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Kosten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Jahresberichte über die 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fernere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Geldbewilligungen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Vollendung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Real-Catalog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1858/59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sowie Acta betr. die Erhöhung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Staatsdot</w:t>
      </w:r>
      <w:r>
        <w:rPr>
          <w:rFonts w:ascii="Courier" w:hAnsi="Courier"/>
          <w:sz w:val="24"/>
        </w:rPr>
        <w:t>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dieselbe um jährlich 3.000 Pfund (genehmigt durch die Bürgerschaft für die Zeit von Ostern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ultimo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Dezember 1860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von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Wilhelm II. von Preußen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Staatsbibliothek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gemachte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Geschenk des Werkes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Lepsius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seine Expedition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Ägypten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</w:t>
      </w:r>
      <w:r>
        <w:rPr>
          <w:rFonts w:ascii="Courier" w:hAnsi="Courier"/>
          <w:sz w:val="24"/>
        </w:rPr>
        <w:t>Cl. VII Lit. He Nr. 1 Vol. 17 a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Geschenk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Pracht-Exemplar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Neuen Testament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von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Kgl.Preuß. Geh.Rat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R. 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Decker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durch Beschluß des Senats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Juli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der Bürgerschaft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 September 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genehmigte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Feststellung des Gehalts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zu combinierenden Stellen des zweiten un</w:t>
      </w:r>
      <w:r>
        <w:rPr>
          <w:rFonts w:ascii="Courier" w:hAnsi="Courier"/>
          <w:sz w:val="24"/>
        </w:rPr>
        <w:t xml:space="preserve">d dritten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Secretair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jährlich 2.400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Übersendung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Prachtausgabe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Friedrich des Großen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Geschenk Ihrer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Majestät des Königs von Preußen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Stadtbibliothek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1846 - 1871 ; 1873 - 1875 ; 1896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englischen Regierung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vergeblich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verb</w:t>
      </w:r>
      <w:r>
        <w:rPr>
          <w:rFonts w:ascii="Courier" w:hAnsi="Courier"/>
          <w:sz w:val="24"/>
        </w:rPr>
        <w:t>otene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Publicationen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Record Commission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Seiner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Majestät des Königs Wilhelm von Preußen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Geschenk der Werke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Alterthümer und Kunstdenkmale des erlauchten Hauses Hohenzollern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Monumenta Zollerana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Kaisers von Rußland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Gesche</w:t>
      </w:r>
      <w:r>
        <w:rPr>
          <w:rFonts w:ascii="Courier" w:hAnsi="Courier"/>
          <w:sz w:val="24"/>
        </w:rPr>
        <w:t>nk des Facsimile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im Kloster auf dem Berge Sinai aufgefundenen Manuscript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} 2{&lt;Geschenk&gt;</w:t>
      </w:r>
      <w:r>
        <w:rPr>
          <w:rFonts w:ascii="Courier" w:hAnsi="Courier"/>
          <w:sz w:val="24"/>
        </w:rPr>
        <w:t xml:space="preserve"> für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19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19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angeregte Übersiedelung der die Statistik der Rechtspflege und die allgemeine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betreffenden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bisher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geben sind, an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beiden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Statistischen Ämter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 Vol. 17 a Fasc.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</w:t>
      </w:r>
      <w:r>
        <w:rPr>
          <w:rFonts w:ascii="Courier" w:hAnsi="Courier"/>
          <w:vanish/>
          <w:sz w:val="24"/>
        </w:rPr>
        <w:t xml:space="preserve"> &lt;geschenkter Werke&gt;}</w:t>
      </w:r>
      <w:r>
        <w:rPr>
          <w:rFonts w:ascii="Courier" w:hAnsi="Courier"/>
          <w:sz w:val="24"/>
        </w:rPr>
        <w:t xml:space="preserve"> der von seiten der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Regents of the University of the State of New York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geschenkten Werke über den Staat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b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b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Schenkung einer Anzahl von Doubletten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bis zum Gesammtwerthe von 500 Pfund un</w:t>
      </w:r>
      <w:r>
        <w:rPr>
          <w:rFonts w:ascii="Courier" w:hAnsi="Courier"/>
          <w:sz w:val="24"/>
        </w:rPr>
        <w:t xml:space="preserve">ter Mitgenehmigung des Bürgerausschusses an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Straßburg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Wiederbegründung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daselbst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b Inv.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b Inv.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Ermächtigung der Verwaltung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Abgabe von Doubletten an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British Museum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b Inv.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b Inv.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Überlassung einer größeren Zahl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Doubletten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andere hiesige Bibliotheken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c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von 2.000 Pfund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aus dem Nachlaß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Archivar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Lappenberg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Bewilligung von M 886 bzw. M 300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 naturwissenschaftlicher 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; 1876 - 1877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c Inv</w:t>
      </w:r>
      <w:r>
        <w:rPr>
          <w:rFonts w:ascii="Courier" w:hAnsi="Courier"/>
          <w:sz w:val="24"/>
        </w:rPr>
        <w:t>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1{s[k[1{p[</w:t>
      </w:r>
      <w:r>
        <w:rPr>
          <w:rFonts w:ascii="Courier" w:hAnsi="Courier"/>
          <w:sz w:val="24"/>
        </w:rPr>
        <w:t>Nicolai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]o}]k]s}]s</w:t>
      </w:r>
      <w:r>
        <w:rPr>
          <w:rFonts w:ascii="Courier" w:hAnsi="Courier"/>
          <w:sz w:val="24"/>
        </w:rPr>
        <w:t xml:space="preserve"> für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einem Kostenaufwand von M 12.000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c Inv.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Bewilligung von M 5.000 für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Theils der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Cropp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hinterlassenen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</w:t>
      </w:r>
      <w:r>
        <w:rPr>
          <w:rFonts w:ascii="Courier" w:hAnsi="Courier"/>
          <w:sz w:val="24"/>
        </w:rPr>
        <w:t>e Nr. 1 Vol. 17 a Fasc. 20 c Inv.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Seniors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die Gewährung eines Beitrages von M 6.000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hebräischen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des verstorbenen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Levy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Bewilligung des genannten Betrages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c Inv.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Verwendung von M 12.200 zum staatsseitigen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verstorb</w:t>
      </w:r>
      <w:r>
        <w:rPr>
          <w:rFonts w:ascii="Courier" w:hAnsi="Courier"/>
          <w:sz w:val="24"/>
        </w:rPr>
        <w:t xml:space="preserve">enen Seniors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Behrmann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20 c Inv.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20 c Inv.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Bewilligung von RM 5.000 für die staatsseitige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Manuskripte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Musikers und Komponisten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Brahms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von M 3.000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 des Katalogs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hebräische</w:t>
      </w:r>
      <w:r>
        <w:rPr>
          <w:rFonts w:ascii="Courier" w:hAnsi="Courier"/>
          <w:sz w:val="24"/>
        </w:rPr>
        <w:t xml:space="preserve"> Manuskriptensammlung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22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durch Beschluß des Senats und der Bürgerschaft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 Oktober 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Dezember 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genehmigte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 des Titels "Direktor"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den Vorsteher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desfallsige Bekanntmachung des Senats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 Dezember 1878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 xml:space="preserve">cta betr. die Feier des 50jährigen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Amtsjubiläum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Direktors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Meyer-Toler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dem der Senat 3 Portugaleser verehrt hat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22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Ernennung des Professors an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Gelehrtenschule des Johanneums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 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Eyssenhardt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Direktor der Stadtbibliothek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Gehaltszahlung an denselben und dessen Beeidigung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; 1887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11-1, Cl. VII Lit. He Nr. 1 Vol. 17 a Fasc. 22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Bestätigung der Wahl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Oberbibliothekars und Stellvertreters des Direktors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Königlichen 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Münzel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Festsetzung des für den Gehaltsbezug und die Pensionsberechnung maßgebenden Dienstalters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Münzel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dessen Beeidigung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</w:t>
      </w:r>
      <w:r>
        <w:rPr>
          <w:rFonts w:ascii="Courier" w:hAnsi="Courier"/>
          <w:sz w:val="24"/>
        </w:rPr>
        <w:t>7 a Fasc. 22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Ernennung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Oberbibliothekars an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Reichsgerichts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Wahl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Festsetzung des Besoldungsdienstalters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des Pensionsdienstalters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August 1902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22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22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Erstattung von Umzugskosten und die Gewährung einer Mietsentschädigung an den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hierher</w:t>
      </w:r>
      <w:r>
        <w:rPr>
          <w:rFonts w:ascii="Courier" w:hAnsi="Courier"/>
          <w:sz w:val="24"/>
        </w:rPr>
        <w:t xml:space="preserve"> berufenen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Direktor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Wahl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Höhe von insgesamt M 2.196,- (genehmigt durch Senats- und Bürgerschafts-Beschluß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11./16. November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Übersendung der durch amtliche Vermittlung 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Bodleianischen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Oxford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entliehenen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Handschrift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Junius 17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seitens des Reichskanzlers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23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Cl. VII Lit. </w:t>
      </w:r>
      <w:r>
        <w:rPr>
          <w:rFonts w:ascii="Courier" w:hAnsi="Courier"/>
          <w:sz w:val="24"/>
        </w:rPr>
        <w:t>He Nr. 1 Vol. 17 a Fasc. 23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Bauliche Veränderung des Doublettensaales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Feststellung der Form des für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erneuernden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Siegel-Stempel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Überweisung der vom Reichspostamt übersandten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betitelt: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Hamiltonsche Handschriften-Sammlung im Berliner</w:t>
      </w:r>
      <w:r>
        <w:rPr>
          <w:rFonts w:ascii="Courier" w:hAnsi="Courier"/>
          <w:sz w:val="24"/>
        </w:rPr>
        <w:t xml:space="preserve"> Museum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etc.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Verbleib des dritten Buches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Catalogue of the Spanish Manuscripts in the British Museum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by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Gayangos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Herrn Präses der ersten Section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die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überwiesenen Bücher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</w:t>
      </w:r>
      <w:r>
        <w:rPr>
          <w:rFonts w:ascii="Courier" w:hAnsi="Courier"/>
          <w:sz w:val="24"/>
        </w:rPr>
        <w:t xml:space="preserve">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des Gesuchs des Sindaco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Verlängerung der Rücklieferungszeit für das aus der hiesigen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entliehenen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Manuskript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Liber histor. Roman.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(genehmigt)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28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28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leihweise Überlassung des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befindlichen Original-Testments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Beethoven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an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"Beethoven-Haus"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 der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Mai 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daselbst stattfindenden Beethoven-Ausstellung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28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28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der Frau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Amelie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Meran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Überführung des auf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befindlichen Original-Testaments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Beethoven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zur Ausstellung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1892 - 1893 ; 1896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Pe</w:t>
      </w:r>
      <w:r>
        <w:rPr>
          <w:rFonts w:ascii="Courier" w:hAnsi="Courier"/>
          <w:sz w:val="24"/>
        </w:rPr>
        <w:t xml:space="preserve">nsionierung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1. Secretairs der 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Dommer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einem jährlichen Ruhegehalt von M 2.205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Nachbewilligung von M 300 auf Rubr. 3 Pos. D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Budget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"Kleine und nothwendige Ausgaben"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Nachbewilligung von M 2.000 für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H</w:t>
      </w:r>
      <w:r>
        <w:rPr>
          <w:rFonts w:ascii="Courier" w:hAnsi="Courier"/>
          <w:sz w:val="24"/>
        </w:rPr>
        <w:t xml:space="preserve">ilfsarbeit zwecks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Katalogisierung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Rapp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Schenkung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Nachbewilligung von M 860 auf Rubr. 4 des Art. 96 des Staatsbudgets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Oberschulbehörde, Sektion für die wissenschaftlichen Anstalten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"Sonstige Ausgaben"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Nachbewilligung von M 632,40 auf Rubr. 2 "Hilf</w:t>
      </w:r>
      <w:r>
        <w:rPr>
          <w:rFonts w:ascii="Courier" w:hAnsi="Courier"/>
          <w:sz w:val="24"/>
        </w:rPr>
        <w:t xml:space="preserve">sarbeit" und von M 1.240,- auf Rubr. 4 "Sonstige Ausgaben"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Budget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Nachbewilligung von M 2.500 auf Art. 96 Rubr. 4 des Staatsbudgets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Oberschulbehörde, Sektion für die wissenschaftlichen Anstalten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Sonstige Ausgaben,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Buchbinderarbeiten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mit dem Ersuchen des Bürgerausschusses, zu erwägen, ob es zweckm</w:t>
      </w:r>
      <w:r>
        <w:rPr>
          <w:rFonts w:ascii="Courier" w:hAnsi="Courier"/>
          <w:sz w:val="24"/>
        </w:rPr>
        <w:t xml:space="preserve">äßig oder notwendig ist eine so große Anzahl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aufzubewahren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Nachbewilligung von M 2.700 auf Art. 96 Rubr. 4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Budget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zwecks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Formelbuches aus der Zeit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Avignon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Päpste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Sententiae et decreta Curie Romanae collecta Saeculo XIV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</w:t>
      </w:r>
      <w:r>
        <w:rPr>
          <w:rFonts w:ascii="Courier" w:hAnsi="Courier"/>
          <w:sz w:val="24"/>
        </w:rPr>
        <w:t>ol. 17 a Fasc. 30 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Nachbewilligung von M 1.200 auf Art. 94 Rubr. 9 des Staatsbudgets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Oberschulbehörde, Sektion für die wissenschaftlichen Anstalten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C.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Gehalt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5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30 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30 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Nachbewilligung von M 3.980,05 auf Art. 94 Rubr. 17 des Staatsbudgets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Oberschulbehörde, Sektion für die wissenschaftlichen Anstalten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C.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"Sonstige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Ausgaben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 und zwar von M 2.700 für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Buchbinderarbeiten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und von M 1.280,05 für "Notwendige und kleine Ausgaben"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schenkweise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Überlassung von Doubletten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durch Brand vernichtete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2{o[1{</w:t>
      </w:r>
      <w:r>
        <w:rPr>
          <w:rFonts w:ascii="Courier" w:hAnsi="Courier"/>
          <w:sz w:val="24"/>
        </w:rPr>
        <w:t>Toronto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Canada</w:t>
      </w:r>
      <w:r>
        <w:rPr>
          <w:rFonts w:ascii="Courier" w:hAnsi="Courier"/>
          <w:vanish/>
          <w:sz w:val="24"/>
        </w:rPr>
        <w:t>}]o}]k</w:t>
      </w:r>
      <w:r>
        <w:rPr>
          <w:rFonts w:ascii="Courier" w:hAnsi="Courier"/>
          <w:sz w:val="24"/>
        </w:rPr>
        <w:t xml:space="preserve"> (a</w:t>
      </w:r>
      <w:r>
        <w:rPr>
          <w:rFonts w:ascii="Courier" w:hAnsi="Courier"/>
          <w:sz w:val="24"/>
        </w:rPr>
        <w:t>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Ausstellung von Handschriften und Druckwerken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gelegentlich der Versammlung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Journalisten- und Schriftstellertag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Juli 1894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Generelle Ermächtigung des Herrn Präses der Finanz-Deputation zur Consentirung in die Um- und Zuschreibung bzw. Tilgung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Hypo</w:t>
      </w:r>
      <w:r>
        <w:rPr>
          <w:rFonts w:ascii="Courier" w:hAnsi="Courier"/>
          <w:sz w:val="24"/>
        </w:rPr>
        <w:t>thekposten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eigenthümliche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Vermögen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; 1896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electrischen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Beleuchtung des Journal- und Lesesaal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Herrn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Hagedorn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Mitglied der Kommission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1893 - 1895 ; 1899 - 1902 ; 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Pensionierung des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Schreiber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an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M 1.330 jährlich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Katalogisierung der historischen und orientalischen Hands</w:t>
      </w:r>
      <w:r>
        <w:rPr>
          <w:rFonts w:ascii="Courier" w:hAnsi="Courier"/>
          <w:sz w:val="24"/>
        </w:rPr>
        <w:t>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einem Kostenaufwand von M 16.300,-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6./18. Mai 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; 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Münzel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Bewilligung von M 2.500 als diesjähriger Betrag für d</w:t>
      </w:r>
      <w:r>
        <w:rPr>
          <w:rFonts w:ascii="Courier" w:hAnsi="Courier"/>
          <w:sz w:val="24"/>
        </w:rPr>
        <w:t xml:space="preserve">ie Anlage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Papyrussammlung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Pensions- und Besoldungsdienstalters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Sekretärs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Regensburger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Januar 1899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Bildung einer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Bismarck-Abteilung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1 Vol. 17 a Fasc.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Schaffung einer weiteren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Bibliothekarstelle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Handschriftenkatalogisieurung zur Ermöglichung der festen Aufstellung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der Maßgabe, daß vor Wiederbesetzung dieser Stelle über ihren Fortbestand erneut Beschluß gefaßt werden muß (genehmigt durch Senats- und Bürgerschafts-Beschluß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9./18. Dezember 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111-1, Cl. VII Lit. He Nr. 1 Vol. 17 a Fasc.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für den Gehaltsbezug und die Pension maßgebenden Dienstalters des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an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Jacob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Juli 1899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unter Anrechnung von 8 1/2 Jahren seiner Tätigkeit als wissenschaftlicher Hilfsarbeiter hier und auswärts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Vermächtnis von Büchern und Manus</w:t>
      </w:r>
      <w:r>
        <w:rPr>
          <w:rFonts w:ascii="Courier" w:hAnsi="Courier"/>
          <w:sz w:val="24"/>
        </w:rPr>
        <w:t>kripten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Oppert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Bewilligung von M 6.000 für die Ausfüllung von Lücken in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Akademieschriften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Pensionierung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 Friedrich 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April 1912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einem jährlichen Ruhegehalt von M 5.577 unter Anrechnung der Hälfte seiner hiesigen Dienstzeit als Hilfsarbeiter für die Berechnung seiner Pension - Erhöhung derselben auf M 6.435 auf Grund § 64 der Gehaltsordnung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 Juni 1912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Antrag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Bewilligung von M 6.000 für Ausführung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Buchbinderarbeiten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</w:t>
      </w:r>
      <w:r>
        <w:rPr>
          <w:rFonts w:ascii="Courier" w:hAnsi="Courier"/>
          <w:sz w:val="24"/>
        </w:rPr>
        <w:t>.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Anerkennung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Ausbildungsstätte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in der preußischen Diplomprüfungsordnung geforderte praktische Ausbildung der Anwärter und Antwärterinnen des mittleren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Bibliothekdienstes an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wissenschaftlichen Bibliothek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des dem Senat und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testamentarisch zugewandten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Vermäc</w:t>
      </w:r>
      <w:r>
        <w:rPr>
          <w:rFonts w:ascii="Courier" w:hAnsi="Courier"/>
          <w:sz w:val="24"/>
        </w:rPr>
        <w:t>htnis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Eleonore Julia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49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49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Festsetzung des Besoldungsdienstalters für die nicht festangestellten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Bibliothekarinnen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Schierning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Willich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1910 - 1915 ; 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Börsenvereins</w:t>
      </w:r>
      <w:r>
        <w:rPr>
          <w:rFonts w:ascii="Courier" w:hAnsi="Courier"/>
          <w:sz w:val="24"/>
        </w:rPr>
        <w:t xml:space="preserve"> der deutschen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betreffend Verzicht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den ihr von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bisher gewährten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Rabatt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7 1/2 % unter Absehen von der Erhebung des 10-prozentigen Teuerungszuschlages seitens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Festsetzung der Besoldung für die technische Hilfsarbeiterin (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Hannah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Kneesch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sz w:val="24"/>
        </w:rPr>
        <w:t xml:space="preserve">eb.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Wohlfarth</w:t>
      </w:r>
      <w:r>
        <w:rPr>
          <w:rFonts w:ascii="Courier" w:hAnsi="Courier"/>
          <w:vanish/>
          <w:sz w:val="24"/>
        </w:rPr>
        <w:t>]p}]p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Festsetzung der Besoldung für die technische Hilfsarbeiterin (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Margarethe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Bouchholtz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der Oberschulbehörde um anderweitige Festsetzung des Besoldungsdienstalters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Sekretärs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Vie</w:t>
      </w:r>
      <w:r>
        <w:rPr>
          <w:rFonts w:ascii="Courier" w:hAnsi="Courier"/>
          <w:sz w:val="24"/>
        </w:rPr>
        <w:t>big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Fortsetzung des Besoldungsdienstalters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Bedienten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Schalmeyer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Gewährung einer Vergütung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Sekretärs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 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Viebig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Anfertigung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in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hamburgischen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vorhandenen periodischen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Lite</w:t>
      </w:r>
      <w:r>
        <w:rPr>
          <w:rFonts w:ascii="Courier" w:hAnsi="Courier"/>
          <w:sz w:val="24"/>
        </w:rPr>
        <w:t>ratur über Geschichte und Sprachen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Besoldungs- und Pensionsdienstalters des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an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April 1908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Ablehnung einer Vergütung an den stellvertretenden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Hausinspektor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Paap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Bestandaufnahme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Mobi</w:t>
      </w:r>
      <w:r>
        <w:rPr>
          <w:rFonts w:ascii="Courier" w:hAnsi="Courier"/>
          <w:sz w:val="24"/>
        </w:rPr>
        <w:t>liar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56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56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Besoldungs- und Pensionsdienstalters des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Labes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Januar 1915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;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Erstattung von Umzugskosten an den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hierher berufenen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Labes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Höhe von insgesamt M 1.341,93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57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57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Pensionsdienstalters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Dr.phil. Lic.theol. h.c.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Lüdtke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Juni 1903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57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57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Erstattung von Umzugskosten an den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hierher berufenen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Lüdtke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Höhe von M 655,30 (genehmigt durch Senats- und Bürgerschafts-Beschluß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Juni/14. Juli 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58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58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Festsetzung des Besoldungsdienstalters des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an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(ehemal.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Ernst Gustav 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1919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</w:t>
      </w:r>
      <w:r>
        <w:rPr>
          <w:rFonts w:ascii="Courier" w:hAnsi="Courier"/>
          <w:sz w:val="24"/>
        </w:rPr>
        <w:t>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58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58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Erstattung von Umzugskosten an den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Höhe von M 17.179,45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Kiel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Hamburg)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7./12. Juni 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der Schwester des</w:t>
      </w:r>
      <w:r>
        <w:rPr>
          <w:rFonts w:ascii="Courier" w:hAnsi="Courier"/>
          <w:sz w:val="24"/>
        </w:rPr>
        <w:t xml:space="preserve"> pensionierten </w:t>
      </w:r>
      <w:r>
        <w:rPr>
          <w:rFonts w:ascii="Courier" w:hAnsi="Courier"/>
          <w:vanish/>
          <w:sz w:val="24"/>
        </w:rPr>
        <w:t>p[5{s[2{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bei der Hochschulbehörde (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ihr das Gehalt ihres verstorbenen Bruders noch für das Sterbevierteljahr zu gewähren (genehmigt)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Ersuchen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die von der Behörde für das Arbeitsamt für den Nachweis der Hafenarbeiter benutzten Räume im alten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Johanneum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wieder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</w:t>
      </w:r>
      <w:r>
        <w:rPr>
          <w:rFonts w:ascii="Courier" w:hAnsi="Courier"/>
          <w:sz w:val="24"/>
        </w:rPr>
        <w:t>versitätsbibliothek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Verfügung zu stellen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Bürgerschaftsmitglied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Thilenius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Einstellung des Zeitschriftenbezugs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der Seminare der Universität und der Wissenschaftlichen Anstalten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62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62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Versetzun</w:t>
      </w:r>
      <w:r>
        <w:rPr>
          <w:rFonts w:ascii="Courier" w:hAnsi="Courier"/>
          <w:sz w:val="24"/>
        </w:rPr>
        <w:t>g des Obersekretärs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R.E.D.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Vollmer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Ruhestand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Januar 1924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einer Bücherausleihe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eines Ausstellungsraumes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einem Kostenaufwand von RM 12.500,- (genehmigt durch Senat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16./21. Januar 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111-1, Cl. VII Lit. He Nr. 1 Vol. 17 a Fasc. 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 der Neuerwerbungen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Amtlichen Anzeiger</w:t>
      </w:r>
      <w:r>
        <w:rPr>
          <w:rFonts w:ascii="Courier" w:hAnsi="Courier"/>
          <w:vanish/>
          <w:sz w:val="24"/>
        </w:rPr>
        <w:t>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; 1928 ;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Beurlaubung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Beutler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1 1/2 Jahre ohne Gehalt zur Übernahme der Stellung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Freien Deutschen Hochstiftes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Goethemuseum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a.M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Einladung an den Senat zum Besuch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 Literatur und Theater im 17. und 18. Jahrhundert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Versetzung des schwerbeschädigten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Bibliotheksgehilfen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Kröner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Polizeibehörde a</w:t>
      </w:r>
      <w:r>
        <w:rPr>
          <w:rFonts w:ascii="Courier" w:hAnsi="Courier"/>
          <w:sz w:val="24"/>
        </w:rPr>
        <w:t xml:space="preserve">uf Grund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Differenzen mit dem 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Stellungnahme des Beamtenausschusses der Hochschulbehörde - Ablehnung einer Kündigung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Vol. 17 a Fasc. 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 der Prüfungen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 der Anwärter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beim Weltwirtschaftsarchiv zu den Verwaltungsprüfungen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1 Vol. 17 a Fasc. 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1 Vol. 17 a Fasc. 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Hinweis des Direktors Wahl auf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Mißstände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Antrag auf Neubau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 Vol. 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He Nr. 5 Vol. 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der 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- insbesondere das Ersuchen der Bürgerschaft an den Senat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 Dezember 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um Einwirkung auf eine Ergänzung der Bestimmungen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§§ 184 un</w:t>
      </w:r>
      <w:r>
        <w:rPr>
          <w:rFonts w:ascii="Courier" w:hAnsi="Courier"/>
          <w:sz w:val="24"/>
        </w:rPr>
        <w:t>d 184 a und 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Strafgesetzbuch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§§ 56</w:t>
      </w:r>
      <w:r>
        <w:rPr>
          <w:rFonts w:ascii="Courier" w:hAnsi="Courier"/>
          <w:position w:val="6"/>
          <w:sz w:val="24"/>
        </w:rPr>
        <w:t>12</w:t>
      </w:r>
      <w:r>
        <w:rPr>
          <w:rFonts w:ascii="Courier" w:hAnsi="Courier"/>
          <w:sz w:val="24"/>
        </w:rPr>
        <w:t xml:space="preserve"> und 42a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Gewerbeordnung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schädlichen 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guter 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ausreichende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Bereithaltung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guter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seitens der Schule und durch Unterstützung privater Unternehmungen - sowie die Bewilligung von M 2280 zur Ermöglichung der Verteilung von 38000 Heften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Deutschen Jugendbücherei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die Zöglinge der städtischen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Lands</w:t>
      </w:r>
      <w:r>
        <w:rPr>
          <w:rFonts w:ascii="Courier" w:hAnsi="Courier"/>
          <w:sz w:val="24"/>
        </w:rPr>
        <w:t>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Gewerbe- und Fortbildungsschulen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von je 5000 M auf 3 Jahre zur geschenkweisen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guter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Schüler- und Schülerinnen der städtischen Volksschulen und der Landschulen, genehmigt durch S. v. HH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14./26. Oktober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-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Ersuchen des Reichskanzlers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um Mitteilung der hier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getroffenen Maßnahmen und von Vorschlägen für ein etwaiges Vorgehen der Reichsverwaltung. - Mitteilung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Reichs-Justiza</w:t>
      </w:r>
      <w:r>
        <w:rPr>
          <w:rFonts w:ascii="Courier" w:hAnsi="Courier"/>
          <w:sz w:val="24"/>
        </w:rPr>
        <w:t>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Börsenverein der Deutschen Büchhändler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Notizen,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Projekte u.ä.; Zeitungsausschnitte 1909 - 1912; Ausschnitte betr. Stenographische Berichte des Reichstags 1910 u. 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1898 - 1911 ; 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Ka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K Handel und Schiffahrt /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 a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Ka Nr. 1 a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Verlegung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Kommerz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ihren bisherigen Räumen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Börsengebäude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die Localitäten über den Börsen-Arkaden und Bewilligung der für die baulichen Einrichtungen erforderlichen Kosten mit 11.600 Pfund aus dem Budgetposten für unvorhergesehene Ausgaben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1871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a Fasc. 41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Ka Nr. 1 a Fasc. 41 Inv.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Kommissarische Verhandlungen wegen der Vergrößerung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Lesezimmer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Kommerzbibliothek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wegen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Erweiterung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überhaupt (</w:t>
      </w:r>
      <w:r>
        <w:rPr>
          <w:rFonts w:ascii="Courier" w:hAnsi="Courier"/>
          <w:sz w:val="24"/>
        </w:rPr>
        <w:t xml:space="preserve">auf sich beruhen geblieben) - provisorische Unterbringung der Bibliothek in den Räumen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Domstraße 5 und 6, mit einem Kostenaufwand von M 23.000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10./19. Dezember 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Bewilligung von M 3.000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 des Transports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Frage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Zurückverlegung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die Börse und spätere Verlegung der Bibliothek zusammen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(ungeklärt geblieben) - Unterbringung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Kommerzbibliothek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Ostflügel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Johanneum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(genehmigt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Juni 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Ersuchen der Bürgerschaft an den Senat mit der Handelskammer die Bedingungen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Einverleibung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Kommerzbibliothek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Universitäts- und Staatsbibliothek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vereinbaren (infolge Ablehnung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Handelskammer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sich beruhen geblieben) - Frage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Kommerzbibliothek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ein anderes Gebäude infolge eines etwaigen Ankaufs des Johanneumsgebäudes du</w:t>
      </w:r>
      <w:r>
        <w:rPr>
          <w:rFonts w:ascii="Courier" w:hAnsi="Courier"/>
          <w:sz w:val="24"/>
        </w:rPr>
        <w:t>rch die Postverwaltung (auf sich beruhen geblieben)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; 1900 ; 1906 - 1909 ; 1912 - 1914 ; 1921 ;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 a Fasc. 41 Inv.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Ka Nr. 1 a Fasc. 41 Inv.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Bewilligung von RM 3.500 für den staatsseitigen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Bieber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Abessinien-Bibliothek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deren Verwahrung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Kommerzbibliothek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Lb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L Stadtrecht, Rezesse; Gesetzgebung und einzelne Gesetzgebungsmaterien /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16 Vol.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 der 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 die nach dem Reichsgesetze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verfassungsmäßig begründete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in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inneren 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in specie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1743 - 1802 ; 1832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 Ansuchen des spanischen Gesandten angeordnete besondere Aufmerksamkeit auf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Spanien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 Zeitungsartikel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Verfahren wider den Herausgeber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B.D.S.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Daevel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Suspension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dieses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Mündener Magistrats Gesuch zur Resitution von 39 Pfund von der Post entnommener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Insertionsgebühren betr.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Spanische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eines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betr. das vormalige spanis</w:t>
      </w:r>
      <w:r>
        <w:rPr>
          <w:rFonts w:ascii="Courier" w:hAnsi="Courier"/>
          <w:sz w:val="24"/>
        </w:rPr>
        <w:t xml:space="preserve">che Königshaus im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Acta betr. das ungestempelt erschienene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Neuer Hamburger Briefträger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1815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Hannov. Cabinets Ministerii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span. Geschäftsträgers grundlose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Börsenhallenliste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Ansehung </w:t>
      </w:r>
      <w:r>
        <w:rPr>
          <w:rFonts w:ascii="Courier" w:hAnsi="Courier"/>
          <w:sz w:val="24"/>
        </w:rPr>
        <w:t xml:space="preserve">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Prinzen v. Wasa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Sohn des vormal.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Königs von Spanien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span. Ministers über einige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Aufsätze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Neusten Stafette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Beschwerde des span. Ministers betr. das Blatt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 plonipotentiaire de la raison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w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w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Beschwerde des span. Min</w:t>
      </w:r>
      <w:r>
        <w:rPr>
          <w:rFonts w:ascii="Courier" w:hAnsi="Courier"/>
          <w:sz w:val="24"/>
        </w:rPr>
        <w:t xml:space="preserve">isters über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„Le plonipotentiaire de la raison“</w:t>
      </w:r>
      <w:r>
        <w:rPr>
          <w:rFonts w:ascii="Courier" w:hAnsi="Courier"/>
          <w:vanish/>
          <w:sz w:val="24"/>
        </w:rPr>
        <w:t>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Kammergerichts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hohen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Insertionskosten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y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y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Münchhausen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bayerischen Generalconsul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Hildebrandt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Antrag auf Ermittlung der Quelle, jene</w:t>
      </w:r>
      <w:r>
        <w:rPr>
          <w:rFonts w:ascii="Courier" w:hAnsi="Courier"/>
          <w:sz w:val="24"/>
        </w:rPr>
        <w:t>r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mitgeteilter Briefe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Königs von Bayern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Großherzogs von Baden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aa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aa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Verfahren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Stöver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Censur-Contradiktionen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bb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bb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wegen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ungestempelt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vorgekommenen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 und desfalls allgemeinen Verfügung in dieser Hinsich</w:t>
      </w:r>
      <w:r>
        <w:rPr>
          <w:rFonts w:ascii="Courier" w:hAnsi="Courier"/>
          <w:sz w:val="24"/>
        </w:rPr>
        <w:t>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cc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cc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Verfügungen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hiesiger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in specie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Bonaventurus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dd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dd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Preuß. Gesandten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Börsenhallenliste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wegen nicht gehöriger Beachtung der Bundesortsliste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 September 1819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ee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ee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Varia 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die dabei vorgekommenen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ff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ff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Reguitution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Magistrats wegen eines Artikels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betr. den Empfang des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daselbst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gg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gg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Hannov. Amtsstelle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den hohen Betrag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Insertionskosten i</w:t>
      </w:r>
      <w:r>
        <w:rPr>
          <w:rFonts w:ascii="Courier" w:hAnsi="Courier"/>
          <w:sz w:val="24"/>
        </w:rPr>
        <w:t>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hh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hh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spanischen Gesandten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neuere spanische Zustände betr.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dem Ton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Reguitition 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Cassel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nidergesetzten Untersuchungscommission (wegen Attentate gegen den Kurfürsten)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Vernehmung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Redakteurs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Verweigerung der</w:t>
      </w:r>
      <w:r>
        <w:rPr>
          <w:rFonts w:ascii="Courier" w:hAnsi="Courier"/>
          <w:sz w:val="24"/>
        </w:rPr>
        <w:t xml:space="preserve"> 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durch einen Herrn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zugesandten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1820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kk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kk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dänischen Generalconsul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Bokelmann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 die dänischen Finanzen betr.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Commissorium für den hanseat. Generalconsul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Copenhagen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wie er sich über die unfreundl. ung. Streitart des Herrn Bokelmann zu äußern gab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column"/>
        <w:t>30</w:t>
      </w:r>
      <w:r>
        <w:rPr>
          <w:rFonts w:ascii="Courier" w:hAnsi="Courier"/>
          <w:sz w:val="24"/>
        </w:rPr>
        <w:tab/>
        <w:t>Nr. 16 Vol. 1 ll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</w:t>
      </w:r>
      <w:r>
        <w:rPr>
          <w:rFonts w:ascii="Courier" w:hAnsi="Courier"/>
          <w:sz w:val="24"/>
        </w:rPr>
        <w:t>ol. 1 ll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Commercii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in hiesigen Blättern erscheinenden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Handelsberichte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u. desfalls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November</w:t>
      </w:r>
      <w:r>
        <w:rPr>
          <w:rFonts w:ascii="Courier" w:hAnsi="Courier"/>
          <w:vanish/>
          <w:sz w:val="24"/>
        </w:rPr>
        <w:t xml:space="preserve"> &lt;1827&gt;]z</w:t>
      </w:r>
      <w:r>
        <w:rPr>
          <w:rFonts w:ascii="Courier" w:hAnsi="Courier"/>
          <w:sz w:val="24"/>
        </w:rPr>
        <w:t xml:space="preserve"> aller raisonierenden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den hiesigen Markt und auch über fremde Märkte, wenn nicht schon so gedruckt worden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mm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mm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Vergütung für die beim Druck unbrauchbar gewordenen, bereits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gestempelten Bogen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nn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</w:t>
      </w:r>
      <w:r>
        <w:rPr>
          <w:rFonts w:ascii="Courier" w:hAnsi="Courier"/>
          <w:sz w:val="24"/>
        </w:rPr>
        <w:t>, Cl. VII Lit. Lb Nr. 16 Vol. 1 nn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Ges. Raths-Collegii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oo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oo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Österreichische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das Leichenbegängnis der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Exherzogin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Henrietta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unwahre Nachrichten im hiesigen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pp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pp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Commerzdeputation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die, de</w:t>
      </w:r>
      <w:r>
        <w:rPr>
          <w:rFonts w:ascii="Courier" w:hAnsi="Courier"/>
          <w:sz w:val="24"/>
        </w:rPr>
        <w:t xml:space="preserve">m Senatsconcluso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November 1827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zuwider, wiederholt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Addreß-Comptoir-Nachrichten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beigelegten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Marktberichte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und desfallsige Strafen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Privilegiaten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ferner: Acta betr. die von Donner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Umgehung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herauszugeben versuchte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Handelszeitung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Verfahren wider ihn, sein vergebl. Retuns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Oberalten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seine Beschwerden gegen den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Brunetta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Secretarium E. Oberaltens pp. und abgeschlagene desfallsige</w:t>
      </w:r>
      <w:r>
        <w:rPr>
          <w:rFonts w:ascii="Courier" w:hAnsi="Courier"/>
          <w:sz w:val="24"/>
        </w:rPr>
        <w:t xml:space="preserve"> Appellation an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O.Appell.Gericht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; 1831 - 1834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qq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qq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Stadtgerichts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Insterburg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, in Betr.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Insertionsgebühren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rr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rr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Staatsministerii</w:t>
      </w:r>
      <w:r>
        <w:rPr>
          <w:rFonts w:ascii="Courier" w:hAnsi="Courier"/>
          <w:vanish/>
          <w:sz w:val="24"/>
        </w:rPr>
        <w:t xml:space="preserve"> 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eines dem Herzog anstößigen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Ermittlung der Quelle desselben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ss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ss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dän. Gesandten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Artikel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tt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tt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spanischen Generalconsuls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bei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Geschlossen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Miguel I. Ursurpator</w:t>
      </w:r>
      <w:r>
        <w:rPr>
          <w:rFonts w:ascii="Courier" w:hAnsi="Courier"/>
          <w:vanish/>
          <w:sz w:val="24"/>
        </w:rPr>
        <w:t>]p}]s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1 uu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1 uu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Gedrucktes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Monatsschriften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Tage- und 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welche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im hamburg. Gebiete gedruckt werden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 Veranlassung des 100jährigen Bestehens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unabhäng.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Senat verfügte Erteilung von Ehrenmünzen an den gegenwärtigen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Stöven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eine Würdigung der Verdienste derselben um dieses Institut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1.01.1811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Rathsprotocoll. Extracte betr.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Chr.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Leisching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Privilegierung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Addreß-Comptoir-Nachrichten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(von welcher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separiert) - desgl.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 und Modificationen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dieses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1813 - 1814 ; 1818 - 1819 ; 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Senatsconclusa,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Zeitungsprivilegien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1813 - 1814 ; 1818 ; 1825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23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23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nicht privilegierte, aber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erlaubte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Politische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allgemeinen Berichte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Beschwerden der privilegierten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darüber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allgemeinen Berichte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 - ihre Auflösung pp.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</w:t>
      </w:r>
      <w:r>
        <w:rPr>
          <w:rFonts w:ascii="Courier" w:hAnsi="Courier"/>
          <w:sz w:val="24"/>
        </w:rPr>
        <w:t xml:space="preserve"> Vol. 2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4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i.J.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unter Herabsetzung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Recognition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 von 1900 Pfund auf 1200 Pfund jährlich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gesetzwidrigen Umdruck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schon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censierten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, in specie den Umdruck einer Seite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behufs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Inserierung einer Lotterie-Annonce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abs.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Collecteur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</w:t>
      </w:r>
      <w:r>
        <w:rPr>
          <w:rFonts w:ascii="Courier" w:hAnsi="Courier"/>
          <w:sz w:val="24"/>
        </w:rPr>
        <w:t>lheim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zur Verschickung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Privilegii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Frau Witwe,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Insolvenz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bisherigen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Privilegiaten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ihres Sohnes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Privilegiaten der hiesigen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sz w:val="24"/>
        </w:rPr>
        <w:t xml:space="preserve">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Cours. Zettel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F.W.C.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von ihm edierten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Fremden-Liste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aufgenommenen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Cours. Zettel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Auctions- und andere Handels-Anzeigen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wodurch sie in ihrem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beeinträchtigt worden - Desfallsige Beschlüsse Senatus-Exculpation des Menck - fernere Beschwerden derselben gegen denselben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; 1845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nun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Eigent</w:t>
      </w:r>
      <w:r>
        <w:rPr>
          <w:rFonts w:ascii="Courier" w:hAnsi="Courier"/>
          <w:sz w:val="24"/>
        </w:rPr>
        <w:t xml:space="preserve">hümer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demselben gestattete gelegentliche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einer, nicht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unterstehenden, jedoch allein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litterarische und wissenschaftliche Gegenstände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beschränkenden,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Gratis-Beilage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dieser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Ostern laufenden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Frau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Addreß-Comptoir-Nachrichten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auf G. von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Hostrup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provisor. unveränderte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vier politischen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Addreß-Comptoir-Nachrichten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Börsenhalle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 unter Genehmigung des Eintritts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Eigenthümer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ferner jeweils veränder</w:t>
      </w:r>
      <w:r>
        <w:rPr>
          <w:rFonts w:ascii="Courier" w:hAnsi="Courier"/>
          <w:sz w:val="24"/>
        </w:rPr>
        <w:t xml:space="preserve">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dieser vier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mittels schriftlicher Conception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März 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auf Ostern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des durch den Tod der Witwe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geb. Grund, erlassenen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Privilegii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auf die übrigen Mitberechtigten: Witwe v.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Ehrenstein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geb. Grund, und die Schröderschen Kinder für die laufende Dauer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bis Ostern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Genehmigu</w:t>
      </w:r>
      <w:r>
        <w:rPr>
          <w:rFonts w:ascii="Courier" w:hAnsi="Courier"/>
          <w:sz w:val="24"/>
        </w:rPr>
        <w:t xml:space="preserve">ng der abermaligen Vergrößerung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Format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dieser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; 1847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Ohne Decret vertriebenes Supplicat der hiesigen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betr. Beeinträchtigungen der supplicantischen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(durch andere hiesige Blätter, z.B.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Fremdenliste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pp.)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hiesigen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itungsinhaber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Erneuerung ihrer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W.G.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Börsenhalle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incl. der rufenden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"), welche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Erneuerung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denselben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bisherigen, nur durch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veränderten Bedingungen gestattet worden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Wollheim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politischen und </w:t>
      </w:r>
      <w:r>
        <w:rPr>
          <w:rFonts w:ascii="Courier" w:hAnsi="Courier"/>
          <w:sz w:val="24"/>
        </w:rPr>
        <w:t>literarischen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von zweier hiesiger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 auch nach dem Aufhören ihrer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fortgesetzte,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Oberalten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unstatthaft befundene, Führung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Stadtwappens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Vignette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1848 </w:t>
      </w:r>
      <w:r>
        <w:rPr>
          <w:rFonts w:ascii="Courier" w:hAnsi="Courier"/>
          <w:sz w:val="24"/>
        </w:rPr>
        <w:t>- 1850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suppl.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Wilhelm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betreffend Erlaß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mehreren Artikeln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Fremdenliste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(größtenteils gewährt)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Supplicae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Hostrup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Erben wegen Erlaß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(nicht bewilligt)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Abänderung eines Punktes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unter einer Abänderung - nebst abgewiesenen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authentischer Gesetzinterpretation in</w:t>
      </w:r>
      <w:r>
        <w:rPr>
          <w:rFonts w:ascii="Courier" w:hAnsi="Courier"/>
          <w:sz w:val="24"/>
        </w:rPr>
        <w:t xml:space="preserve"> Betr.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Zeitungs-Inseraten-Abgabe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Prolongation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Zeitungs-Inseraten-Abgabe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desgl.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40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40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Fortsetzung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Patrioten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Synd.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Ansuchen mehrerer namhafter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in Sachen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 des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Hansa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die Umgehung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Inseraten-Abgabe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unverzügliche Bezahlung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41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Schriftstücke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Übergang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eine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Actiengesellschaft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sowie ein zu gründendes Organ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vaterländische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</w:t>
      </w:r>
      <w:r>
        <w:rPr>
          <w:rFonts w:ascii="Courier" w:hAnsi="Courier"/>
          <w:sz w:val="24"/>
        </w:rPr>
        <w:t>t. Lb Nr. 16 Vol. 2 Fasc.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Nachforschung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für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Beobachter an der Elbe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Jacobsohn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betr. Erhebung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Inseraten-Abgabe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150jähriges Jubiläum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Überreichung einer Mappe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Jubiläumsnummer</w:t>
      </w:r>
      <w:r>
        <w:rPr>
          <w:rFonts w:ascii="Courier" w:hAnsi="Courier"/>
          <w:vanish/>
          <w:sz w:val="24"/>
        </w:rPr>
        <w:t xml:space="preserve"> &lt;des "Correspondenten"&gt;]s</w:t>
      </w:r>
      <w:r>
        <w:rPr>
          <w:rFonts w:ascii="Courier" w:hAnsi="Courier"/>
          <w:sz w:val="24"/>
        </w:rPr>
        <w:t xml:space="preserve"> und den Leitern desselben zutheil geworde</w:t>
      </w:r>
      <w:r>
        <w:rPr>
          <w:rFonts w:ascii="Courier" w:hAnsi="Courier"/>
          <w:sz w:val="24"/>
        </w:rPr>
        <w:t>ne ehrende Anerkennung des Senats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Incorrectheit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Reichstagsberichte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Berichtigung einer Mitteilung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über den Empfang des Herrn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Burckhard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Hof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</w:t>
      </w:r>
      <w:r>
        <w:rPr>
          <w:rFonts w:ascii="Courier" w:hAnsi="Courier"/>
          <w:sz w:val="24"/>
        </w:rPr>
        <w:t xml:space="preserve"> Nr. 16 Vol. 2 Fasc.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Wunnenberg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Groß-Flottbeck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Herrn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Stammann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die beabsichtigte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zwecks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 der Sozialdemokratie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"Zur Abwehr" seitens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und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s" in Anlaß eines Artikels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"Zum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</w:t>
      </w:r>
      <w:r>
        <w:rPr>
          <w:rFonts w:ascii="Courier" w:hAnsi="Courier"/>
          <w:sz w:val="24"/>
        </w:rPr>
        <w:t xml:space="preserve">battsystem des Hamburger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2 Fasc.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2 Fasc.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Arpa - Seefrachten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Unterstützung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Schiffsfrachtendienst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  <w:u w:val="single"/>
        </w:rPr>
        <w:t>]s</w:t>
      </w:r>
      <w:r>
        <w:rPr>
          <w:rFonts w:ascii="Courier" w:hAnsi="Courier"/>
          <w:sz w:val="24"/>
        </w:rPr>
        <w:t xml:space="preserve"> der Kaiverwaltung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</w:t>
      </w:r>
      <w:r>
        <w:rPr>
          <w:rFonts w:ascii="Courier" w:hAnsi="Courier"/>
          <w:sz w:val="24"/>
        </w:rPr>
        <w:t>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Verweigerung der 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Annonce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a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a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mehrere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Winkelblätter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Anzügliche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resp.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der gesamten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Acta betr.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Aufruf an Hamburger Bürger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 mit</w:t>
      </w:r>
      <w:r>
        <w:rPr>
          <w:rFonts w:ascii="Courier" w:hAnsi="Courier"/>
          <w:sz w:val="24"/>
        </w:rPr>
        <w:t xml:space="preserve"> 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Concept Publicandi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 Mai 1813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Abendroth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Rathsprot. Extra betr.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Central-Verwaltung der Verbündeten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etc. und die darin entfalteten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Verleumdungen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Rath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- desgl. betr.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Agonien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deren Widerlegung durch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Bartels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Cl. VII Lit. Lb Nr. 16 </w:t>
      </w:r>
      <w:r>
        <w:rPr>
          <w:rFonts w:ascii="Courier" w:hAnsi="Courier"/>
          <w:sz w:val="24"/>
        </w:rPr>
        <w:t>Vol. 6 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anzügliche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Ansehung des bei Gelegenheit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französischen Revolution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 verbreiteten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Anarchie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abzielenden Freiheit-"Schwindels"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Notification des Commissaire General de Police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D'Aubignose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provisor. 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Censur aller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an Herrn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Nick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q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französische Gesandte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</w:t>
      </w:r>
      <w:r>
        <w:rPr>
          <w:rFonts w:ascii="Courier" w:hAnsi="Courier"/>
          <w:sz w:val="24"/>
        </w:rPr>
        <w:t>pharede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Napoleon Bonaparte und das französische Volk unter seinem Consulate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Censur-Vorfälle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in specie 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Ober-Censur-Commission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enthaltend aller Art einzelne Vorfälle, sowohl puncto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</w:t>
      </w:r>
      <w:r>
        <w:rPr>
          <w:rFonts w:ascii="Courier" w:hAnsi="Courier"/>
          <w:vanish/>
          <w:sz w:val="24"/>
        </w:rPr>
        <w:t>&lt;Censur&gt;]s</w:t>
      </w:r>
      <w:r>
        <w:rPr>
          <w:rFonts w:ascii="Courier" w:hAnsi="Courier"/>
          <w:sz w:val="24"/>
        </w:rPr>
        <w:t xml:space="preserve"> als (meistens)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nicht politischen Zeitblätter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(Bd. 1 und 2)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Acta wegen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eutschen Allgemeinen Briefe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Winkelblätter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Neuigkeitsträger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Acta betr. Generalia über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unserer periodischen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Principien darüber, sowie über eine größere Publicität in unseren öffentlichen Angelegenheiten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Abdruck einiger von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gestrichenen Stellen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v.a. des </w:t>
      </w:r>
      <w:r>
        <w:rPr>
          <w:rFonts w:ascii="Courier" w:hAnsi="Courier"/>
          <w:vanish/>
          <w:sz w:val="24"/>
        </w:rPr>
        <w:t>s[2{p[5{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Menck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und dessen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Bestrafung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Acta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 xml:space="preserve">bot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Börne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Briefe an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Dario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in Betr. der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intendierten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plattdeutschen 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Fernere 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enthaltend einzelne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um Ertheilung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Imprimatur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gestrichenen Artikel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Fernere 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</w:t>
      </w:r>
      <w:r>
        <w:rPr>
          <w:rFonts w:ascii="Courier" w:hAnsi="Courier"/>
          <w:sz w:val="24"/>
        </w:rPr>
        <w:t>ssion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Fernere 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Senats-Commissaria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w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w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Gedruckte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Namensverzeichnisse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Bücher-Antiquare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Musikalien- un</w:t>
      </w:r>
      <w:r>
        <w:rPr>
          <w:rFonts w:ascii="Courier" w:hAnsi="Courier"/>
          <w:sz w:val="24"/>
        </w:rPr>
        <w:t>d Kunsthändler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Zeitungsverkäufer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(1836) ; 1845 - 1847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y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y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Fernere 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6 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6 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1847 - 03.1948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", enthaltend die Manualacten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Hic.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Nemnig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1819 - 1822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nach dessem Tode die des ihm nachfolgenden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Herrn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</w:t>
      </w:r>
      <w:r>
        <w:rPr>
          <w:rFonts w:ascii="Courier" w:hAnsi="Courier"/>
          <w:sz w:val="24"/>
        </w:rPr>
        <w:t>. 16 Vol. 7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Mappe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Censuracten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7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7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s[2{p[4{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bei Ablieferung dieser 6 Mappen an den Senat</w:t>
      </w:r>
      <w:r>
        <w:rPr>
          <w:rFonts w:ascii="Courier" w:hAnsi="Courier"/>
          <w:vanish/>
          <w:sz w:val="24"/>
        </w:rPr>
        <w:t xml:space="preserve"> 1{&lt;Censurakten&gt;}]s</w:t>
      </w:r>
      <w:r>
        <w:rPr>
          <w:rFonts w:ascii="Courier" w:hAnsi="Courier"/>
          <w:sz w:val="24"/>
        </w:rPr>
        <w:t>, welcher ihm dafür ein Gratial v</w:t>
      </w:r>
      <w:r>
        <w:rPr>
          <w:rFonts w:ascii="Courier" w:hAnsi="Courier"/>
          <w:sz w:val="24"/>
        </w:rPr>
        <w:t>on 100 Pfund gegeben, und Dankschreiben des Dr. Hoffmann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beabsichtigte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es, beliebt durch Raths- und Bürger-Schluß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Dezember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Ausführung desselben, mittelst Verbindung mit dem unparth.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und desfalls mit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Eigenthümer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dieser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abgeschlossenen Contract, Verordnung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Januar 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Commissaria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850 - 1853 ; 1877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Continuatio actorum, fernere Akten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 specie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Beschwerden der Eigenthümer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mit dem Amtsblatt verbundenen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Vorschläge derselben zur Vervollkommnung des Blattes; Verhandlungen über event. Modifikationen oder Aufhebung dieser Verbindung; dann vorläufige Beibehaltung durch Senat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November 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beschlossen worden ist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</w:t>
      </w:r>
      <w:r>
        <w:rPr>
          <w:rFonts w:ascii="Courier" w:hAnsi="Courier"/>
          <w:sz w:val="24"/>
        </w:rPr>
        <w:t>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Verhandlungen über eine etwaige Veränderung der Form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es; worauf schließlich, unter Aufhebung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Racognitionsabgabe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Kammer, ein neuer Contract mit den Eignern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ferner Verbindung des Amtsblattes mit demselben, auf 3 Jahre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Januar 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abgeschlossen worden ist - Acta betr. die Prolongation dieses Contractes auf unbestimmte Zeit, unter Feststellung einiger</w:t>
      </w:r>
      <w:r>
        <w:rPr>
          <w:rFonts w:ascii="Courier" w:hAnsi="Courier"/>
          <w:sz w:val="24"/>
        </w:rPr>
        <w:t xml:space="preserve"> Bestimmungen bezüglich besserer Regierung des sog.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Realbericht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 des Contractes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an 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Actien-Gesellschaft der Neuen Börsenhalle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1855 - 1856 ; 1858 - 1959 ; 1865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gewährte Kostenersatz für den Abdruck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Hamburg-Englischen Postvertrag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es, wie solches bereits früher bei umfangreichen Aktenstücken geschehen ist - ferner Kosten-</w:t>
      </w:r>
      <w:r>
        <w:rPr>
          <w:rFonts w:ascii="Courier" w:hAnsi="Courier"/>
          <w:sz w:val="24"/>
        </w:rPr>
        <w:t xml:space="preserve">Vergütung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; 1865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Auskunftsersuchen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Bremer Regierungs-Senator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Herrn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Betreff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Contractsverhältnisse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jetzigen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 Ansuchen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vom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bis auf weiteres gestattete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Rubrik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Senats-Bescheide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durch Schreiben des Generalleutnants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angeregte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besonderer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Amtsblätter für die Landherrenschaften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Ritzebüttel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Bergedorf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von welcher indeß vorläufig abgesehen ist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Änderung des Contractes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Actien-Gesellschaft Neue Börsenhalle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Amtsblat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Abschluß des Contractes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 Januar 1870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nebst Gesuch des Eigenthümers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um ggf.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Inserierung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diesem Blatte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fernere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Abänderung des Contractes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Actien-Gesellschaft Neue Börsenhalle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Abschluß des Contractes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 Dezember 1872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unter Gewährung einer jährlichen Ve</w:t>
      </w:r>
      <w:r>
        <w:rPr>
          <w:rFonts w:ascii="Courier" w:hAnsi="Courier"/>
          <w:sz w:val="24"/>
        </w:rPr>
        <w:t>rgütung von M 2500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Änderung einiger Bestimmungen des Contractes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Actien-Gesellschaft Neue Börsenhalle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Hamburger Amtsblatt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es in Bezug auf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Insertions-Preise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auf die Anordnung beim Abdruck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Kündigung des Contractes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</w:t>
      </w:r>
      <w:r>
        <w:rPr>
          <w:rFonts w:ascii="Courier" w:hAnsi="Courier"/>
          <w:sz w:val="24"/>
        </w:rPr>
        <w:t>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es, einstweilige Prolongation desselben und Abschluß des Contractes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 September 1877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unter Gewährung einer jährlichen Vergütung von M 3000,- und vernünftiger Änderung des § 5 des Contractes durch Zusatz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 Januar 1880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der Senats-Commission resp. des Herrn Referenten für 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Bezug auf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Contract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Actien-Gesellschaft Neue Börsenhalle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u</w:t>
      </w:r>
      <w:r>
        <w:rPr>
          <w:rFonts w:ascii="Courier" w:hAnsi="Courier"/>
          <w:sz w:val="24"/>
        </w:rPr>
        <w:t xml:space="preserve">nd dessen Ausführung - Niedersetzung einer Senats-Commission zur Berathung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1869 - 1877 ; 1883 ; 1885 - 1886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 eines selbständigen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einer Zeitung unabhängigen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nebst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als Beiblatt zu demselben auf Grund des Raths- und Bürgerschlusses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Dezember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gemäß 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Dezember 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sz w:val="24"/>
        </w:rPr>
        <w:t xml:space="preserve">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durch Contract mit denselben zunächst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sodann bis auf weiteres laut Vertrag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 Februar 1888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Erhebung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Insertionsgebühr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Veröffentlichung von Steckbriefen in dem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1882 - 1888 ; 1893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Kündigung der mit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 xml:space="preserve">Verlag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abg</w:t>
      </w:r>
      <w:r>
        <w:rPr>
          <w:rFonts w:ascii="Courier" w:hAnsi="Courier"/>
          <w:sz w:val="24"/>
        </w:rPr>
        <w:t xml:space="preserve">eschlossenen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Vertrag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auf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Dezember 1891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die Verlängerung des Vertragsverhältnisses unter Abänderung des § 1 Satz 2 u. 3 des Vertrages, gem. Vertrag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Dezember 1891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- Angeregte Übertragung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sowie der Kassen- und Rechnungsführung von der Steuerdeputation auf die Senatskanzlei - Rückgang des Überschusses aus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 des Verkaufspreises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Einzelnummern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und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Satz und 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gemäß Vertrag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13./17. März 1902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Genehmigung zur Überweisung der von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Redaktion und Rechnungsführung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zahlenden M 1500 je zur Hälfte an den Direktor des statistischen Amtes und an den Generalkontrolleur der Steuerdeputation - Maßnahmen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Beseitigung und Deckung des Defizits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Abgeänderter Vertrag mit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Juli</w:t>
      </w:r>
      <w:r>
        <w:rPr>
          <w:rFonts w:ascii="Courier" w:hAnsi="Courier"/>
          <w:vanish/>
          <w:sz w:val="24"/>
        </w:rPr>
        <w:t xml:space="preserve"> &lt;1906&gt;]z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August 1906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Abrechnungen über die Einnahmen und Ausgaben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 Amtsblatt</w:t>
      </w:r>
      <w:r>
        <w:rPr>
          <w:rFonts w:ascii="Courier" w:hAnsi="Courier"/>
          <w:vanish/>
          <w:sz w:val="24"/>
        </w:rPr>
        <w:t>]t}]s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Amtsanwalts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Münsterberg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die Berechnung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Inseratengebühr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einen im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veröffentlicht</w:t>
      </w:r>
      <w:r>
        <w:rPr>
          <w:rFonts w:ascii="Courier" w:hAnsi="Courier"/>
          <w:sz w:val="24"/>
        </w:rPr>
        <w:t xml:space="preserve">en Steckbrief - Niederschlagung der Gebühr in diesem besonderen Falle, jedoch Beibehaltung der bisherigen Preise, nach welcher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Steckbriefe auswärtiger Staatsanwaltschaften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Inseratengebühr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berechnen ist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Anordnung der 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Januar 1893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sz w:val="24"/>
        </w:rPr>
        <w:t xml:space="preserve">, sämtliche hier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ein Exemplar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s regelmäßig und unentgeltlich zuzustellen, in Anlaß des Gesuchs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Freien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nebst ferneren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16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unentgeltliche Aufnahme der Bekanntmachungen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Bergedorf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16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16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 von Bekanntmachungen nicht hamburgischer Behörden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Anfang des Jahres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ab an die Mitglieder der Bürgerschaft - Übertragung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Bestellgebühr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der Bürgerschaft zu liefernden 160 Exemplare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von dem Budgetp</w:t>
      </w:r>
      <w:r>
        <w:rPr>
          <w:rFonts w:ascii="Courier" w:hAnsi="Courier"/>
          <w:sz w:val="24"/>
        </w:rPr>
        <w:t>osten der Ausgaben für das Protokoll und Kanzlei des Senats auf den Posten für Ausgaben der Bürgerschaft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; 1896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 von Behörden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Anregung des Budgetausschusses der Bürgerschaft, betr. Verminderung der den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Behörden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ihre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erwachsenden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Einführung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Sammelannoncen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gleichartige Anzeigen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; 1897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</w:t>
      </w:r>
      <w:r>
        <w:rPr>
          <w:rFonts w:ascii="Courier" w:hAnsi="Courier"/>
          <w:sz w:val="24"/>
        </w:rPr>
        <w:t xml:space="preserve">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Auskunftsersuchen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Breslau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das hiesige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Publikationsorgan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 Anzeigen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19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19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unentgeltliche Aufnahme der Bekanntmachungen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Hamburgischen Landwirtschaftlichen Berufsgenossenschaft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ins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 Amtsblatt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 der Unfallverhütungsvorschriften der Genossenschaft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zu einem ermäßigten Preis von 28 Pfennig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; 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Unentgeltliche Aufnahme von 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bei den Zollämtern beschlagnahmten Gegenstände in den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20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20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 einer Sonderausgabe des Güterrechts-, Handels- und Vereinsregisters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den Kosten für </w:t>
      </w:r>
      <w:r>
        <w:rPr>
          <w:rFonts w:ascii="Courier" w:hAnsi="Courier"/>
          <w:sz w:val="24"/>
        </w:rPr>
        <w:t xml:space="preserve">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Anwendung der bei den Drucksachen des Monats im allgemeinen angewandten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Schreibweise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auch bei allen Veröffentlichungen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ischer Behörden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im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insbesondere die Aufnahme von Bekanntmachungen hiesi</w:t>
      </w:r>
      <w:r>
        <w:rPr>
          <w:rFonts w:ascii="Courier" w:hAnsi="Courier"/>
          <w:sz w:val="24"/>
        </w:rPr>
        <w:t xml:space="preserve">ger Handelsgesellschaften in den </w:t>
      </w:r>
      <w:r>
        <w:rPr>
          <w:rFonts w:ascii="Courier" w:hAnsi="Courier"/>
          <w:vanish/>
          <w:sz w:val="24"/>
        </w:rPr>
        <w:t>s[1{t[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Veröffentlichung von Bekanntmachungen aus dem Güterrechts-, dem Vereins- und dem Firmenregister des Amtsgerichts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einem besonderen Teile des Anzeigers,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kostenfreie Überlassung von Exemplaren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an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Oberlandesgericht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das Heften der mehrere Bogen umfassenden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Einwilligung von M 3000 behufs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Gewährung eines Zuschusses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zur teilweisen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Deckung des Defizits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Anträge von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betr. die Erhöhung der für die Gestaltung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zu berechnenden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Preise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pp. und Abänderung des bisherigen Kontraktes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Hamburgischen Amtsblatt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es, gemäß Nachschrift zum Vertrage mit Lütcke &amp; Wulff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 März 1912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des Senats an die Verwaltungsbehörden, jeder im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veröffentlichenden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eine kurz auf den Inhalt hinweisende Überschrift zu geben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 über d</w:t>
      </w:r>
      <w:r>
        <w:rPr>
          <w:rFonts w:ascii="Courier" w:hAnsi="Courier"/>
          <w:sz w:val="24"/>
        </w:rPr>
        <w:t>ie Zwangsversteigerungen von Grundstücken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Zulassung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Veröffentlichung der Geschäftsbedingungen für den Börsenterminhandel mit Zucker an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Börse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Senatsbuchdrucker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 des Postabonnementspreises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von M 1,66 auf M 2,00 und um Genehmigung zur entsprechenden Änderung des Preisvermerks am Kopfe der Blätter (genehmigt)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Veränderte Anordnung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Öffentlichen Anzeiger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Abrufungen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Einnahmen und Ausgaben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 Amtsblatt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Bewilligung der vom Staate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zu erstattenden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Fehlbeträge aus der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in den Jahren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1916 - 1919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der Bürgerschaft,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 eines Gesamtinhaltsverzeichnisses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bisher erschienenen 30 Jahrgänge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zu veranlassen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</w:t>
      </w:r>
      <w:r>
        <w:rPr>
          <w:rFonts w:ascii="Courier" w:hAnsi="Courier"/>
          <w:sz w:val="24"/>
        </w:rPr>
        <w:t>ol. 8 Fasc.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Einstellung des Erscheinens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Hamburgischen Gesetzblätter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Dezember 1920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Erhebung von Gebühren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Aufnahme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Bekanntmachungen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Amtlichen Anzeiger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(früher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Öffentlicher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Erhöhung der üblichen Preise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Veröffentlichungen der wirtschaftlichen und b</w:t>
      </w:r>
      <w:r>
        <w:rPr>
          <w:rFonts w:ascii="Courier" w:hAnsi="Courier"/>
          <w:sz w:val="24"/>
        </w:rPr>
        <w:t>eruflichen Vertretungskörperschaften, der Kirchenbehörden sowie der Stadt- und Landgemeinden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Abänderung des Senatsbeschlusses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September 1923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; 1923 - 1924 ; 1928 - 1929 ;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Senatsbuchdrucker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Hamburgischen Gesetz- und Verordnungsblatt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Juli 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abgeändert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Januar 1924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</w:t>
      </w:r>
      <w:r>
        <w:rPr>
          <w:rFonts w:ascii="Courier" w:hAnsi="Courier"/>
          <w:sz w:val="24"/>
        </w:rPr>
        <w:t>ol. 8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 der für die Behörden bestimmten Erlasse des Senats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Amtlichen Anzeiger</w:t>
      </w:r>
      <w:r>
        <w:rPr>
          <w:rFonts w:ascii="Courier" w:hAnsi="Courier"/>
          <w:vanish/>
          <w:sz w:val="24"/>
        </w:rPr>
        <w:t>]t}]s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Abrechnungen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Lütcke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]p]k}]s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8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8 Fasc.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des DIN-Formats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Hamburgische Gesetz- und Verordnungsblatt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, d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Amtlichen Anzeiger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Verhandlungen zwischen Senat und Bürgerschaft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sowie für die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 xml:space="preserve">Jahresberichte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Verwaltungsbehörden</w:t>
      </w:r>
      <w:r>
        <w:rPr>
          <w:rFonts w:ascii="Courier" w:hAnsi="Courier"/>
          <w:vanish/>
          <w:sz w:val="24"/>
        </w:rPr>
        <w:t>]t]s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 Vol. 9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16 Vol. 9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Bekanntmachung der Polizeibehörde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Februar 1868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wegen des ohne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polizeiliche 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Strafe verbotenen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Vertriebes und Ausruf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sog.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Extrablätter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zu deren Erlaß der Bürger-Ausschuß die Polizei nicht für befugt </w:t>
      </w:r>
      <w:r>
        <w:rPr>
          <w:rFonts w:ascii="Courier" w:hAnsi="Courier"/>
          <w:sz w:val="24"/>
        </w:rPr>
        <w:t xml:space="preserve">erachtet hat, und demgemäß erhobenes Reglement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1870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Reglement für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gewerbsmäßigen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 auf öffentlichen Wegen, Straßen, Plätzen oder an anderen öffentlichen Orten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1893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desgl.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 Juni 1899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; 1870 ; 1893 ; 1899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 a Vol. 139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23 a Vol. 139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Engelkes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Panels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Oberhausen</w:t>
      </w:r>
      <w:r>
        <w:rPr>
          <w:rFonts w:ascii="Courier" w:hAnsi="Courier"/>
          <w:vanish/>
          <w:sz w:val="24"/>
        </w:rPr>
        <w:t>]o}]p]k</w:t>
      </w:r>
      <w:r>
        <w:rPr>
          <w:rFonts w:ascii="Courier" w:hAnsi="Courier"/>
          <w:sz w:val="24"/>
        </w:rPr>
        <w:t xml:space="preserve">, Rhld., über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Medizinalamt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Verbots der Ankündigung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Heilmittels "Wundana" in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a 2 Vol. 107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a 2 Vol. 107 Fasc.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Rechtsanwalt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Braband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namens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Simplicissimus-Verlag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es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 der Einschränkung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hinsichtlich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Vertriebes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Simplicissimus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öffentlicher Straße erlassenen Anordnung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Polizeibehörde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  <w:r>
        <w:rPr>
          <w:rFonts w:ascii="Courier" w:hAnsi="Courier"/>
          <w:sz w:val="24"/>
        </w:rPr>
        <w:t xml:space="preserve"> a 2 Vol. 202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a 2 Vol. 202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 des Innern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übermittelte Anregung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Polizeipräsidenten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Pornographiensammlungen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Polizeibehörden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Länder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Deutschen 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(d.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 März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in der R.u.B.Dep.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März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ausgearbeitete, sodann in Sena</w:t>
      </w:r>
      <w:r>
        <w:rPr>
          <w:rFonts w:ascii="Courier" w:hAnsi="Courier"/>
          <w:sz w:val="24"/>
        </w:rPr>
        <w:t xml:space="preserve">tu abgeänderte, und durch R.u.B.Schluß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 September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beliebte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Preßgesetz der freien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publ. d.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nebst Akten betr. Ausführung desselben, in specie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Ernennung eines Staatsanwalts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(als Substituten Dni. Fiscalis) und zweier Protokollisten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Preß-Prozesse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Beilagen zu vorbemerkten Akten, enthaltend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 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Preßunfug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den Mißbrauch</w:t>
      </w:r>
      <w:r>
        <w:rPr>
          <w:rFonts w:ascii="Courier" w:hAnsi="Courier"/>
          <w:sz w:val="24"/>
        </w:rPr>
        <w:t xml:space="preserve"> des Vereins- und Versammlungsrechtes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3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beabs. Erlassung eines Mandats zur Beschränkung des Vereinsrechts und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Verhütung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Preßexzesse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Anordnung zur Unterdrückung der Aufreizungen gegen die hier anwesenden österr. Truppen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05.1851 - 12.1851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Fernere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Ernennungen hiesiger Advocaten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Substituten des Herrn Fiscals als Staatsa</w:t>
      </w:r>
      <w:r>
        <w:rPr>
          <w:rFonts w:ascii="Courier" w:hAnsi="Courier"/>
          <w:sz w:val="24"/>
        </w:rPr>
        <w:t xml:space="preserve">nwalts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Preßprozeßsachen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1852 - 1855 ; 1868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Okt. 1849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Senatskommission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(sog.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zur vorgängigen Prüfung etwaiger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behufs deren eventuellen gerichtlichen Verfolgung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</w:t>
      </w:r>
      <w:r>
        <w:rPr>
          <w:rFonts w:ascii="Courier" w:hAnsi="Courier"/>
          <w:sz w:val="24"/>
        </w:rPr>
        <w:t xml:space="preserve">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Requisitionen auswärtiger Behörden auf 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resp.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Baiern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etc.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 auf 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vom Senate getroffenen Entscheidungen und Verfügungen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5 b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 b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sz w:val="24"/>
        </w:rPr>
        <w:t xml:space="preserve"> durch eine Senats-Commission und desfallsiges revidiertes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dessen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Ablehnung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Erbgrf. Bürgerschaft in Conventu des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Juni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und fernere Vorlage in modificierter Weise in Conventu des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Dezember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jedoch abermals von der Bürgerschaft abgelehnt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10.1850 - 12.1851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5 b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 b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auf Grund der durch Bundesbeschluß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Juli 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festgesetzten und hierselbst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23. Oktober 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publizierten Bestimmungen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revidierte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deren Ablehnung von Erbgrf. Bürgerschaft in Conventu d.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Mai 1855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5 b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 b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Materialia ad acta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größtenteils Impressa, insbesondere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 Gesetze und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bzgl.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 c Vol. 5 b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5 b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Aufhebung der §§ 9, 10, 28 und 50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der Fassung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Februar 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Abänderung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Gesetzes, betr. die Einführung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ischer Organisationen und Gesetze in Amt und Städtchen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Bergedorf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Dezember 1872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der Fassung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Juli 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gemäß 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Februar 1925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28 </w:t>
      </w:r>
      <w:r>
        <w:rPr>
          <w:rFonts w:ascii="Courier" w:hAnsi="Courier"/>
          <w:sz w:val="24"/>
        </w:rPr>
        <w:t>c Vol. 6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10.1849 - 12.1849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01.1850 - 11.1850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</w:t>
      </w:r>
      <w:r>
        <w:rPr>
          <w:rFonts w:ascii="Courier" w:hAnsi="Courier"/>
          <w:sz w:val="24"/>
        </w:rPr>
        <w:t xml:space="preserve">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Heinsen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</w:t>
      </w:r>
      <w:r>
        <w:rPr>
          <w:rFonts w:ascii="Courier" w:hAnsi="Courier"/>
          <w:sz w:val="24"/>
        </w:rPr>
        <w:t>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Polizeiregistrator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Wulff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Entscheidungen der Senats-Commission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Preß-Commission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111-1, Cl. VII Lit. Lb Nr. 28 c Vol. 6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Abschriftliche Erkenntnisse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Preßprozeßsachen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6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6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Varia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Senats-Commission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Preßangelegenheiten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Städte Hamburg, Lübeck, das Fürstentum Lübeck und der Wiener Friede vom 30. Oktober 1864. Nachtrag etc.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juristische S</w:t>
      </w:r>
      <w:r>
        <w:rPr>
          <w:rFonts w:ascii="Courier" w:hAnsi="Courier"/>
          <w:sz w:val="24"/>
        </w:rPr>
        <w:t>enatskommission zur Prüfung eventueller Verfolgung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Zahlung von 200 Pfund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Procurator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Wilckens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Protokollführung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Preßprozesse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in den Jahren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Polizeiakte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Preßvergehen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Marr</w:t>
      </w:r>
      <w:r>
        <w:rPr>
          <w:rFonts w:ascii="Courier" w:hAnsi="Courier"/>
          <w:vanish/>
          <w:sz w:val="24"/>
        </w:rPr>
        <w:t>}]p}]s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</w:t>
      </w:r>
      <w:r>
        <w:rPr>
          <w:rFonts w:ascii="Courier" w:hAnsi="Courier"/>
          <w:sz w:val="24"/>
        </w:rPr>
        <w:t>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Verunglimpfung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Bamberger Volksblatt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No. 77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April 1880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(auf sich beruhen gelassen)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General-Anzeiger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Veröffentlichung einer Studie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Quidde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den römischen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Kaiser Caligula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Absehen von der strafgerichtlichen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Verfolg</w:t>
      </w:r>
      <w:r>
        <w:rPr>
          <w:rFonts w:ascii="Courier" w:hAnsi="Courier"/>
          <w:sz w:val="24"/>
        </w:rPr>
        <w:t>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der in No. 51 in dem Referat über die Bürgerschaftssitzung enthaltenen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beleidigenden Anspielungen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durch Beschluß der Bürgerschaft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Dezember 1899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beantragte und durch Mitteilung des Senates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Februar 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genehmigte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Abänderung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§ 10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Oktober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gemäß 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Februar 1900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28 c </w:t>
      </w:r>
      <w:r>
        <w:rPr>
          <w:rFonts w:ascii="Courier" w:hAnsi="Courier"/>
          <w:sz w:val="24"/>
        </w:rPr>
        <w:t>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Absehen von der strafrechtlichen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Verfolgung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eines in No. 39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enthaltenen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 dem Nachlaß eines Mädchenhändlers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Senatsbeschluß betr. die Frage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c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Lb Nr. 28 c Vol.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MdB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Stahmer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einer Beilage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Qd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Q Armen- und Krankenpflege; Sozialfürsorge; Gemeinnützige Anstalten /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14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Papiere (aus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Benekes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Nachlaß)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erste Einrichtung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Hamburg-Altonaischen Bibelgesellschaft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14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</w:t>
      </w:r>
      <w:r>
        <w:rPr>
          <w:rFonts w:ascii="Courier" w:hAnsi="Courier"/>
          <w:sz w:val="24"/>
        </w:rPr>
        <w:t xml:space="preserve">etr. Einräumung der Waisenhauskirche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Jahresversammlung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14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Zuschreibung von Hypothekposten und Staatspapieren auf Namen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Hamburg-Altonaer Bibelgesellschaft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64ster Jahresbericht (1881)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 der Satzung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Hamburg-Altonaer Bibelgesellschaft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(Februar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- desgl.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; 1881 ; 1900 ; 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Cl. VII Lit. Qd </w:t>
      </w:r>
      <w:r>
        <w:rPr>
          <w:rFonts w:ascii="Courier" w:hAnsi="Courier"/>
          <w:sz w:val="24"/>
        </w:rPr>
        <w:t>Nr. 14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Feier des 100jährigen Bestehens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Hamburg-Altonaer Bibelgesellschaft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38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Auszüge aus dem Werk von Endrualt: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Schillerfest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aus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1873 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Eingabe des Vorstandes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Schillerstiftung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 diesseitige Genehmigung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Abänderung der Satzung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Schillerstiftung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</w:t>
      </w:r>
      <w:r>
        <w:rPr>
          <w:rFonts w:ascii="Courier" w:hAnsi="Courier"/>
          <w:sz w:val="24"/>
        </w:rPr>
        <w:t xml:space="preserve">etr.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Hamburger Zweigstiftung der Deutschen Schillerstiftung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1908 - 1919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1859 - 1860 ; 1873 ; 1894 ; 1908 - 1919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38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 einer 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jährlich M 1.000 an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Hamburger Zweigstiftung der Deutschen Schillerstiftung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April/10. Mai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Weitergewährung der Unterstützung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  <w:r>
        <w:rPr>
          <w:rFonts w:ascii="Courier" w:hAnsi="Courier"/>
          <w:sz w:val="24"/>
        </w:rPr>
        <w:t xml:space="preserve"> - 1912 ; 1915 - 1916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127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Niedersächsischen Gesellschaft zur Verbreitung christlicher Schriften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um Gestattung der Zuschrift von Grundstücken und Capitalien auf Namen der Gesellschaft (genehmigt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Mai 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148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Hamburger Haupt-Vereins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um Gestattung der Zuschrift von Hypothekposten auf Name</w:t>
      </w:r>
      <w:r>
        <w:rPr>
          <w:rFonts w:ascii="Courier" w:hAnsi="Courier"/>
          <w:sz w:val="24"/>
        </w:rPr>
        <w:t xml:space="preserve">n des Vereins (genehmigt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 März 1893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170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Ertheilung der Befugniß zur Zuschrift von Grundstücken, Hypothekposten und Renten auf den Namen des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Journalisten- und Schriftsteller-Verein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}]k]s</w:t>
      </w:r>
      <w:r>
        <w:rPr>
          <w:rFonts w:ascii="Courier" w:hAnsi="Courier"/>
          <w:sz w:val="24"/>
        </w:rPr>
        <w:t xml:space="preserve">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Februar 1897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170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Vertrauliche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v.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November 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überwiesen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Mitteilungen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Journalisten- und Schriftsteller-Verein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>, Jahresbericht und Rechnungsablage, fernere Drucksachen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 b 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179 b 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des Vorstandes der </w:t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Eimsbüttel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um Genehmigung zur Zuschreibung von Grundeigentum und Hypotheken (durch die neue Gesetzgebung erledigt)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Überlassung des Lombardgebäudes auf den Kohlhöfen an die sog.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die Zwecke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5 Jahre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eines Jahresbeitrages von M 20.000 auf die Dauer von 5 Jahren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Erhaltung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(genehmigt durch Senats- und Bürgerschafts-Besc</w:t>
      </w:r>
      <w:r>
        <w:rPr>
          <w:rFonts w:ascii="Courier" w:hAnsi="Courier"/>
          <w:sz w:val="24"/>
        </w:rPr>
        <w:t xml:space="preserve">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 März/3. April 1901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Verordnung des Sicherheitsfonds der aufgehobenen Deposito-Kasse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ischen Allgemeinen Versorgungs-Anstalt für 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 Juni/2./7. Juli 1902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Überlassung der bisher für Impfzwecke benutzten Räumlichkeite</w:t>
      </w:r>
      <w:r>
        <w:rPr>
          <w:rFonts w:ascii="Courier" w:hAnsi="Courier"/>
          <w:sz w:val="24"/>
        </w:rPr>
        <w:t xml:space="preserve">n in der Markthalle am Pferdemarkt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eines Jahresbeitrages von M 70.000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zur Beförderung der Künste und nützlichen 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Erhaltung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1906 - 1910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März/4. April 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Überlassung eines Platzes bei den Kohlhöfen (ehemaliges Lombardgrundstück)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Hamburgische Gesellschaft zur Beförderung der Künste und nützlichen 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zum Bau einer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24./29. März 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einer einmaligen Beihilfe von M 20.000 an die 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Barmbeck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sowie die Erhöhung der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März/4. April 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Gesellschaft bis Ende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bewilligten Jahresunterstützung von M 70.000 für die Jahre 1909 und 1910 um je M 15.000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Oktober/25. November 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Einladung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Büche</w:t>
      </w:r>
      <w:r>
        <w:rPr>
          <w:rFonts w:ascii="Courier" w:hAnsi="Courier"/>
          <w:sz w:val="24"/>
        </w:rPr>
        <w:t>rhallenkommission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Patriotischen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den Senat zur Eröffnung der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Kusel-Stiftung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den Kohlhöfen erbauten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Patriotischen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die Zwecke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Benutzung genommenen Räume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am Pferdemarkt, insbesondere den Antrag des Senats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 Oktober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auf Bewilligung von M 15.000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Patriotische </w:t>
      </w:r>
      <w:r>
        <w:rPr>
          <w:rFonts w:ascii="Courier" w:hAnsi="Courier"/>
          <w:sz w:val="24"/>
        </w:rPr>
        <w:t>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Bestreitung der Kosten des Umbaus für reine provisorische Unterbringung der Öffentlichen Bücherhalle in dem Staatsgebäude Schulstraße 6, abgelehnt durch Beschluß der Bürgerschaft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 November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dem Ersuchen um Verlegung der Bücherhalle in das Gebäude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"Janus"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der Rosenstraße und Anmietung der erforderlichen Räume auf die Dauer von 5 1/4 Jahren für den jährlichen Betrag von M 6.075 (genehmigt durch Senatsbeschluß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 Dezember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Ja</w:t>
      </w:r>
      <w:r>
        <w:rPr>
          <w:rFonts w:ascii="Courier" w:hAnsi="Courier"/>
          <w:sz w:val="24"/>
        </w:rPr>
        <w:t>hresbericht 1908 - 1910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eines Beitrages von jährlich M 11.500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zur Beförderung der Künste und nützlichen 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zum Betrieb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sowie eines Betrages von M 3.000 für den Umzug dieser Bücherhalle am Pferdemarkt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12./21. September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; 1912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193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einer einmaligen Beihilfe von M 20.000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der Badeanstalt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Hammerbrook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sowie die Erhöhung der durch Senat und Bürgerschaft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12./21. Dezember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Gesellschaft bis Ende 1915 bewilligten Unterstützung von monatl. M 11.500 auf M. 13.000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April 1911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Genehmigung der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Hamburgischen Gesellschaft zur Beförderung der Künste und nützlichen 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 errichteten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rechtsfähigen 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Öffentliche Bücherhalle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und Ernennung je eines Vertreters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Finanzdeputation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 Mitgliedern nach § 3 der Stiftungsverfassung zu bildenden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 ; 1936 ; 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</w:t>
      </w:r>
      <w:r>
        <w:rPr>
          <w:rFonts w:ascii="Courier" w:hAnsi="Courier"/>
          <w:sz w:val="24"/>
        </w:rPr>
        <w:t xml:space="preserve">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Rechtsanwalt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Hallier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Erteilung der Genehmigung einer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Johannes-Wedde-Stiftung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(nicht zu Stande gekommen) - Bewilligung von M. 35.000 für die Einrichtung einer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von privater Seite gestifteten Betrages von M 40.000 zu erbauenden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Erhöhung der der Patriotischen Gesellschaft zum Betriebe der Bücherhalle gewährten Unters</w:t>
      </w:r>
      <w:r>
        <w:rPr>
          <w:rFonts w:ascii="Courier" w:hAnsi="Courier"/>
          <w:sz w:val="24"/>
        </w:rPr>
        <w:t xml:space="preserve">tützung um M 20.000 - Ausweisung eines an der Hasselbrookstraße neben der Volksschule gelegenen Staatsgrundstücks an die Patriotische Gesellschaft zur Errichtung einer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Eilbeck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16./25. Juni 1913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Verhandlungen mit Dr. Hallier wegen der in der Bücherhalle zu Ehren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Wedde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anzubringenden Inschrift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</w:t>
      </w:r>
      <w:r>
        <w:rPr>
          <w:rFonts w:ascii="Courier" w:hAnsi="Courier"/>
          <w:sz w:val="24"/>
        </w:rPr>
        <w:t xml:space="preserve">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Patriotischen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Gewährung einer Unterstützung von M 46.000 für die Einrichtung und Unterhaltung der Ausgabestelle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Eppendorf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er Volksbadeanstalt (Entscheidung bis auf weiteres ausgesetzt)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Conv. I: Acta, die Gewährung eines Staatszuschusses von M 125.000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von je M 150.000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zur Beförderung der Künste und nützlichen 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 zum  Betrieb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sowie die Gewährung weiterer M 75.000 für 1919 und von M 70.000 für das 1. Vierteljahr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Erhöhung des staatlichen Zuschusses für 1920 auf M 560.000 und Gewährung weiterer Zuschüsse von M 200.000 für 1920 und von M 500.000, M 51.000, M 350.000 und M 149.765,30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Conv. II: 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Gewährung von Staatszuschüsse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Betrieb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, und zwar von M 62.000, M 320.000, M 1.219.000, M 700.000, M 1.380.000, M 1.020.000, M 1.810.000, M 2.340.000 und M 9.931.000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- Verhandlungen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- Ermächtigung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Finanzdeputation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für die Öffentliche Bücherhalle auf Antrag denjenigen Mehrbetrag zur Verfügung zu stellen, der erforderlich ist, um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Bezüge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Angestellten und Ruhegehaltsempfänger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</w:t>
      </w:r>
      <w:r>
        <w:rPr>
          <w:rFonts w:ascii="Courier" w:hAnsi="Courier"/>
          <w:sz w:val="24"/>
        </w:rPr>
        <w:t>lichen Bücherhalle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gemäß den Teuerungszuschlägen für die Staatsbeamten und -Angestellten zu erhöhen - Bewilligung von RM 100.000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RM 150.000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Ernennung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Reg.-Rat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Garvens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Stelle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Reg.-Direktor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Vertreter des Staates im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Arbeitsausschuß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193 Fasc.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Ausbau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Jugendschriftenabteilunge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Öffentlichen Bücherhalle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Anregung des beim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Jugendamt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Ausschusses zum Kampfe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 und Schmutz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Wort und Bild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196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196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unentgeltliche Überweisung je eines Exemplars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Verhandlungen zwischen Senat und Bürgerschaft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nebst den Protokollen und Ausschußberichten und 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Stenographischen Berichten über die Sitzungen der Bürgerschaft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sowie di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Gesetzsammlung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Jahresberichte der Verwaltungsbehörden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Juristische Lesegesellschaft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und Prüfung der Fragen betr. die </w:t>
      </w:r>
      <w:r>
        <w:rPr>
          <w:rFonts w:ascii="Courier" w:hAnsi="Courier"/>
          <w:vanish/>
          <w:sz w:val="24"/>
        </w:rPr>
        <w:t>k[s[2{</w:t>
      </w:r>
      <w:r>
        <w:rPr>
          <w:rFonts w:ascii="Courier" w:hAnsi="Courier"/>
          <w:sz w:val="24"/>
        </w:rPr>
        <w:t>Vereinigung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der Land- und Amtsgerichte</w:t>
      </w:r>
      <w:r>
        <w:rPr>
          <w:rFonts w:ascii="Courier" w:hAnsi="Courier"/>
          <w:vanish/>
          <w:sz w:val="24"/>
        </w:rPr>
        <w:t>}]s]k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277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von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Gründung einer Ortsgruppe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277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Reichsverbandes der</w:t>
      </w:r>
      <w:r>
        <w:rPr>
          <w:rFonts w:ascii="Courier" w:hAnsi="Courier"/>
          <w:sz w:val="24"/>
        </w:rPr>
        <w:t xml:space="preserve"> deutschen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Landesverband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Pressebesprechungen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politisch unruhigen Zeiten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277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Landesverband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, an den Senat wegen Beschäftigung stellungsloser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Redakteure und Journalisten bei Hamburger Behörden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290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290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Gewährung einer Unterstützung von M 5.000</w:t>
      </w:r>
      <w:r>
        <w:rPr>
          <w:rFonts w:ascii="Courier" w:hAnsi="Courier"/>
          <w:sz w:val="24"/>
        </w:rPr>
        <w:t xml:space="preserve">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Verein zur Verbreitung guter Jugendschriften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./23. Februar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1910 - 1920 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290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290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Auflösung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Vereins zur Verbreitung guter Jugendschriften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290 c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290 c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einer jährlichen Unterstützung von M 2.000 für die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Kommission für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 Hausbibliothek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 April/4. Mai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dem Wunsche der Bürgerschaft, daß in Zukunft die "Hamburgische Hausbibliothek" auch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gedruckt und gebunden werde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; 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290 c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290 c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eines zinslosen Darlehens von 5.000 Goldmark an 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Kommission für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 Hausbibliothek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sz w:val="24"/>
        </w:rPr>
        <w:t xml:space="preserve">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1930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309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der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Gesellschaft der Bücherfreunde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um Gewährung eines Zuschusses von M 8.000 zu den Kosten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Handschrift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Stadtrechts von 1497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Staatsarchiv gegen Lieferung von 100 Exemplaren des Werkes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5./21. Mai 1913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333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111-1, </w:t>
      </w:r>
      <w:r>
        <w:rPr>
          <w:rFonts w:ascii="Courier" w:hAnsi="Courier"/>
          <w:sz w:val="24"/>
        </w:rPr>
        <w:t>Cl. VII Lit. Qd Nr. 333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einer Unterstützung von M 2.500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Patriotische 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Unterhaltung der von ihr eingerichteten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Kinderlesezimmer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(genehmigt durch Senats- und Bürgerschafts-Beschluß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9./21. Oktober 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Genehmigung einer Unterstützung von M 2.000 für das Winterhalbjahr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1915/16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desgl.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1916/17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351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351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der Bürgerversammlung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Fuhls</w:t>
      </w:r>
      <w:r>
        <w:rPr>
          <w:rFonts w:ascii="Courier" w:hAnsi="Courier"/>
          <w:sz w:val="24"/>
        </w:rPr>
        <w:t>büttel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Klein-Borstel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Überlassung von Räumen und Gewährung einer jährlichen Beihilfe an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Fuhlsbüttel und Klein-Borstel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- erledigt durch Schaffung von Räumen für die Volksbücherei in dem neu zu errichtenden Volksschulhause in Fuhlsbüttel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351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351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Gesuch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Vereins "Volksbücherei für Fühlsbüttel und Klein-Borstel e.V."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um Lieferung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Inventar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Bücherausg</w:t>
      </w:r>
      <w:r>
        <w:rPr>
          <w:rFonts w:ascii="Courier" w:hAnsi="Courier"/>
          <w:sz w:val="24"/>
        </w:rPr>
        <w:t>abestelle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neuen Volksschule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Fuhlsbüttel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(abgelehnt), sowie die Bewilligung von M 300 als Unterstützung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für den Verein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;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545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545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das Gesuch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Vereinigung Großhamburgischer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Gestellung von Polizeimannschaften zur Begleitung von Autos, die das während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Buchdruckerstreik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Nachrichtenblatt der Großhamburgischen Tageszeitungen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zur Post, zu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olporteur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den Abholstellen befördern (abgelehnt)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582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582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Einladung der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Literarischen 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zu einer Gedächtnisfeier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Dehmel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Vertretung des Senats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Staatsrat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Hagedorn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bei der Feier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584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Missions- und Bibelverlag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s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 zur Herau</w:t>
      </w:r>
      <w:r>
        <w:rPr>
          <w:rFonts w:ascii="Courier" w:hAnsi="Courier"/>
          <w:sz w:val="24"/>
        </w:rPr>
        <w:t>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christlichen 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647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betr. die Erteilung der zur Entstehung einer rechtsfähigen Stiftung erforderlichen staatlichen Genehmigung an die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Nordmark-Stiftung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nach Maßgabe der Satzung - Neufassung der Stiftungssatzung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;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708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 der Neufassung der Satzung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 xml:space="preserve">Stiftung "Schröder'scher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Bibliotheksfonds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durch den Reichsstatthalter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Änderung der Stiftungssatzung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;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Qd Nr. 714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Aufhebung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Stiftung "Unterstützungskasse der Altmitglieder des ehemaligen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Buchhändler-Verband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es, Kreis Norden"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unter Überweisung des Stiftungsvermögens an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Unterstützungsverein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</w:t>
      </w:r>
      <w:r>
        <w:rPr>
          <w:rFonts w:ascii="Courier" w:hAnsi="Courier"/>
          <w:sz w:val="24"/>
        </w:rPr>
        <w:t xml:space="preserve"> Cl. VII Lit. Qd Nr. 774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Beschwerde des </w:t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Buchhändler-Verein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s wegen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Oberschulbehörde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Rf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R Kurialien im Verkehr mit Vertretern auswärtiger Mächte; Geschenke und Einladungen an den Senat; Geschenke und Ehrengaben des Senats; Öffentliche Feste /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Rf Nr. 317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Auskunftsersuchen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</w:t>
      </w:r>
      <w:r>
        <w:rPr>
          <w:rFonts w:ascii="Courier" w:hAnsi="Courier"/>
          <w:sz w:val="24"/>
        </w:rPr>
        <w:t xml:space="preserve">ichsverbandes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über angebliche amtliche Veröffentlichungen in der hiesigen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sozialdemokratischen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über die Tätigkeit der Sozialdemokratie während der Cholera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317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Rf Nr. 317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Reichsverbandes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von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seitens Verbande</w:t>
      </w:r>
      <w:r>
        <w:rPr>
          <w:rFonts w:ascii="Courier" w:hAnsi="Courier"/>
          <w:sz w:val="24"/>
        </w:rPr>
        <w:t xml:space="preserve">s und Übersendung von 2 Exemplaren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Übersendung eines Exemplars des Volkskalenders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; 1913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317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Rf Nr. 317 Vol.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Kampfesweise des Reichsverbandes im Lichte der Sozialdemokratie und wie sie in Wahrheit ist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abseiten der Hauptstelle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Reichsverbandes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 Lit. Sb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 Innere Angelegenheiten / Lit. S Stadtbedienstete; Beamt</w:t>
      </w:r>
      <w:r>
        <w:rPr>
          <w:rFonts w:ascii="Courier" w:hAnsi="Courier"/>
          <w:sz w:val="24"/>
        </w:rPr>
        <w:t>e, Angestellte, Arbeiter /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103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Sb Nr. 103 b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den Erlaß der Bekanntmachung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unteren und mittleren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Zentralstelle des Kolonialinstituts usw.)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Januar 1914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 Lit. Sb Nr. 103 b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Gewährung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Prüfungserleichterungen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Anwärter für den unteren und mittleren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sz w:val="24"/>
        </w:rPr>
        <w:t xml:space="preserve">sowie die Anrechnung der Kriegsdienstzeit auf den Vorbereitungsdienst, gem. 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August 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(Änderung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Prüfungsordnung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Januar 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weitere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Änderung der Prüfungsordnung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unteren und mittleren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gem. Bekanntmachung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 Juni 1921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; 1921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Cl. VIII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Cl. VIII Stadtbücher und Protokolle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XXVI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VIII Nr. XXVI Vol.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Protocolle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30.01.1837 - 04.12.1844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XXVI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111-1, Cl. VIII Nr. XXVI Vol.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Protocolle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Censur-Commission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06.01.1845 - 06.03.1848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135-1 I-IV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 Pressestelle I-IV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 Pressestelle I-IV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(1919) ; 1922 - 1945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4468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Gaupresseamt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Gaunachrichten</w:t>
      </w:r>
      <w:r>
        <w:rPr>
          <w:rFonts w:ascii="Courier" w:hAnsi="Courier"/>
          <w:vanish/>
          <w:sz w:val="24"/>
        </w:rPr>
        <w:t>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Ibero-Amerikanischen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Afrika-Rundschau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Zahlung staatlicher Zuschüsse, sowie Abrechnungen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 ; (</w:t>
      </w:r>
      <w:r>
        <w:rPr>
          <w:rFonts w:ascii="Courier" w:hAnsi="Courier"/>
          <w:sz w:val="24"/>
        </w:rPr>
        <w:t>1938)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 und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Wirtschaftsdienst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Firma Wirtschaftsdienst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Überseewerbung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und wirtschaftliche Festigung der Firma durch staatliche Zuschüsse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 ; (1942)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Wirtschaft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Geplante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Werbe-Veröffentlichungen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Zeitschriftenherausgebe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Ausnahmegenehmigung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hinsichtlich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Verlagsrechte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Wirtschaftsdienst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Afrika-Rundschau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Ostasiatische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Ibero-Amerikanische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Angelegenheiten des "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Hansa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Börsenkorrespondenz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Geplante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1{t[2{</w:t>
      </w:r>
      <w:r>
        <w:rPr>
          <w:rFonts w:ascii="Courier" w:hAnsi="Courier"/>
          <w:sz w:val="24"/>
        </w:rPr>
        <w:t>Reisehandbuch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Greenbook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Werbung in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USA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mit einem unfertigen Probeexemplar; Ziele und Arbeitsweise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International Interchange Company mbH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 Beteiligung an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1{t[2{</w:t>
      </w:r>
      <w:r>
        <w:rPr>
          <w:rFonts w:ascii="Courier" w:hAnsi="Courier"/>
          <w:sz w:val="24"/>
        </w:rPr>
        <w:t>Werbeschrift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Rund um die Ostsee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Stiftung von Büchern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ausländische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2072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</w:t>
      </w:r>
      <w:r>
        <w:rPr>
          <w:rFonts w:ascii="Courier" w:hAnsi="Courier"/>
          <w:sz w:val="24"/>
        </w:rPr>
        <w:t>beplakate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Werbe- und Veranstaltungskalender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Werbeanzeigen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-artikel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2073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ausländischen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Werbeagenturen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2075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Geleitworte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Artikel von Mitgliedern der Hamburgischen Landesregierung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insbesondere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Sondernummern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</w:t>
      </w:r>
      <w:r>
        <w:rPr>
          <w:rFonts w:ascii="Courier" w:hAnsi="Courier"/>
          <w:sz w:val="24"/>
        </w:rPr>
        <w:t xml:space="preserve"> 4066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Kuppelei-Prozeß gegen Verfasserin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sozialkritischen Schrift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7720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Sprengstoffanschläge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das Revolutionsdenkmal auf dem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Ohlsdorf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Friedhof, die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", 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Hoym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Nachfolger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das Freideutsche Haus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6092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von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Pressestellen bei den Hamburgischen und Preußischen Justizbehörden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Beziehungen zwischen Justiz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</w:t>
      </w:r>
      <w:r>
        <w:rPr>
          <w:rFonts w:ascii="Courier" w:hAnsi="Courier"/>
          <w:sz w:val="24"/>
        </w:rPr>
        <w:t>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6029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Strafprozeß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Bethke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; 1927 - 1928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3223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25jähriges Bestehen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Zentralbibliothek für Blinde e.V.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3181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Jugend- und Volkswohl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Informationsblatt zwischen ehrenamtlichen Organen und den Fürsorgebehörden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 ; 1926 ;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4482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Bücherverbre</w:t>
      </w:r>
      <w:r>
        <w:rPr>
          <w:rFonts w:ascii="Courier" w:hAnsi="Courier"/>
          <w:sz w:val="24"/>
        </w:rPr>
        <w:t>nnung durch HJ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Darstellungen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Pressestellen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das Verhältnis zwischen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Verwaltung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Erörterung und Zeitungsberichterstattung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wirtschaftliche 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während der Inflationszeit, hervorgerufen durch die in die Höhe schnellenden Rohstoffpreise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Erörterung des Gesetzentwurfs üb</w:t>
      </w:r>
      <w:r>
        <w:rPr>
          <w:rFonts w:ascii="Courier" w:hAnsi="Courier"/>
          <w:sz w:val="24"/>
        </w:rPr>
        <w:t xml:space="preserve">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Rechte und Pflichten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Redakteure periodischer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(=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Denkschrift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über die von den nationalsozialistischen Machthabern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"neuen Staat" zugewiesene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Stellung und Aufgaben</w:t>
      </w:r>
      <w:r>
        <w:rPr>
          <w:rFonts w:ascii="Courier" w:hAnsi="Courier"/>
          <w:vanish/>
          <w:sz w:val="24"/>
        </w:rPr>
        <w:t xml:space="preserve"> &lt;im Nationalsozialismus&gt;}]s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Anordnung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Wahrung der Unabhängigkeit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Zeitungsverlagswesen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24.4.1935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Grundsätzliche Angelegenheiten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Übersichten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Auflagenentwicklung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in den Nachbarstädten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Reichspropagandaamt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; 1934 - 1938 ;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Zeitungsberichterstattung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Pressenotverordnung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27.7.1931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die damit verb</w:t>
      </w:r>
      <w:r>
        <w:rPr>
          <w:rFonts w:ascii="Courier" w:hAnsi="Courier"/>
          <w:sz w:val="24"/>
        </w:rPr>
        <w:t xml:space="preserve">undene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Einschränkung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Erteilung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Anzeigenaufträge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den Verkehr mit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Umbenennung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in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Nachrichtenstelle des Senats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Umbenennung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Nachrichtenstelle des Senats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in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Städtischer Informationsdienst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7945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Preisgestaltung für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Abdruck amtlicher 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Verlautbarungen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Eingeschränkter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Abbestellungen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1201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Reichsministers für Volksaufklärung und 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</w:t>
      </w:r>
      <w:r>
        <w:rPr>
          <w:rFonts w:ascii="Courier" w:hAnsi="Courier"/>
          <w:sz w:val="24"/>
        </w:rPr>
        <w:t xml:space="preserve">egen Stellenbesetzung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Redaktionen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sozialdemokratischen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Runderlaß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Reichsministers des Innern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den Bezug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Völkischen 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Ernennung des Vorsitzenden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Bezirksgerichts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seines Stellvertreters sowie Vergütungsregelung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Vereinheitlichung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Pressepolitik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Reichs,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Verkehr von Ämtern und Behörden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veränderte Organisation und Aufgabe d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Studium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Zeitungswissenschaften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Anfrage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nach bisheriger Anzahl und Tätigkeit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Auskunftsersuchen über Anzahl und Organisation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amtlicher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Einflußnahme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</w:t>
      </w:r>
      <w:r>
        <w:rPr>
          <w:rFonts w:ascii="Courier" w:hAnsi="Courier"/>
          <w:sz w:val="24"/>
        </w:rPr>
        <w:t>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auf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Anzeigenwesen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1926 - 1937 ; 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Nichtstaatliche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Pressestellen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Justizpressestelle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Darlegung der Aufgaben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gegenüber Reichsstellen, anderen Städten, Firmen und Privatpersonen sowie Anweisungen umsichtlich der Befugnis zur Verbreitung von Nachrichten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Kirchliche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Presseä</w:t>
      </w:r>
      <w:r>
        <w:rPr>
          <w:rFonts w:ascii="Courier" w:hAnsi="Courier"/>
          <w:sz w:val="24"/>
        </w:rPr>
        <w:t>mter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Polizeipressestelle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Presseabteilung der Reichsregierung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zum 10jährigen Bestehen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zwischen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sowie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Verwaltungsbehörden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Presseorgan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Amtliche 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Leiters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Zeitungsausschnitte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1921 - 1929 ;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Personalangelegenheiten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Ernennung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Direktor der Staatlichen Pressestelle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  <w:r>
        <w:rPr>
          <w:rFonts w:ascii="Courier" w:hAnsi="Courier"/>
          <w:sz w:val="24"/>
        </w:rPr>
        <w:t>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Dienstbetriebes</w:t>
      </w:r>
      <w:r>
        <w:rPr>
          <w:rFonts w:ascii="Courier" w:hAnsi="Courier"/>
          <w:vanish/>
          <w:sz w:val="24"/>
        </w:rPr>
        <w:t xml:space="preserve"> &lt;der 1{Staatlichen Pressestelle}&gt;]s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Zeitungsberichte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Pressestellen der Reichsregierung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Auswärtigen Amtes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preußischen Staatsregierung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Magistrats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; Organisation, personelle Veränderungen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1923 - 1933 ;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Presse-Tagesdienst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Coruna. Korrespondenz- und </w:t>
      </w:r>
      <w:r>
        <w:rPr>
          <w:rFonts w:ascii="Courier" w:hAnsi="Courier"/>
          <w:sz w:val="24"/>
        </w:rPr>
        <w:t>Nachrichten-Büro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Gemeinde und Wirtschaft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Korrespondenz für kommunalpolitische Zeitfragen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Pressemitteilungen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Nachrichtenagentur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"Korrespondenz Hansa"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 ; 1925 - 1926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Express-Correspondenz (Eco)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Wirtschafts-Nachrichten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Eildiens</w:t>
      </w:r>
      <w:r>
        <w:rPr>
          <w:rFonts w:ascii="Courier" w:hAnsi="Courier"/>
          <w:sz w:val="24"/>
        </w:rPr>
        <w:t>t für den Außenhandel und Auslandswirtschaft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Pressedienste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Nachrichtenbüros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Nordisches Pressebüro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Auslandskorrepondenz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Rhein-Elbe-Verlag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(Hg. jeweils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Aufwind-Korrespondenz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hg. v.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Schulze-Rikart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Nachrichten-Agentur (DENA)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Landesverratsprozeß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Oehme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Wirtschaftspolitischer Dienst (WPD)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Sonderdienst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Nationalsozialistischen Parteikorrespondenz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Pressedienste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Nachrichtenbüro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Wiener Briefe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Berichtsdienst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Auslandspresse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The Europe Service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deutsche Gemeinde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Spezial-Korrespondenz für kommunale Tagesfragen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Continental Telegraphen Companie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Wolff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 Telegraphisches Büro 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-); Fusion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Telegraphen-Union. Internationaler Nachrichtendienst GmbH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Nachrichten-Büro GmbH</w:t>
      </w:r>
      <w:r>
        <w:rPr>
          <w:rFonts w:ascii="Courier" w:hAnsi="Courier"/>
          <w:vanish/>
          <w:sz w:val="24"/>
        </w:rPr>
        <w:t>]k]k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Satzungsangelegenheiten, Fragen der Mitgliedschaft und Rechnungslegung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Klub der deutschen Presse. Kulturelle Vereinigung von Journalisten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Satzung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Kassenbericht (1931 -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Tarifvertragliche und soziale 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Wochenberichte des G</w:t>
      </w:r>
      <w:r>
        <w:rPr>
          <w:rFonts w:ascii="Courier" w:hAnsi="Courier"/>
          <w:sz w:val="24"/>
        </w:rPr>
        <w:t xml:space="preserve">eschäftsführenden Vorsitzenden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den Vorstand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Organisation, Aufgaben und Zeitungsberichterstattung über die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Reichszentrale für Heimatdienst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Landesabteilung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(ab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Landesabt. Hansestädte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Landesabt. Hamburg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Deleg</w:t>
      </w:r>
      <w:r>
        <w:rPr>
          <w:rFonts w:ascii="Courier" w:hAnsi="Courier"/>
          <w:sz w:val="24"/>
        </w:rPr>
        <w:t>iertenversammlungen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Entwürfe zu einer Ehrengerichts- und Schiedsordnung sowie Ehrengerichtsverfahren im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Landesverband Groß-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Landesverband Groß-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LV Groß-Hamburg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Mitgliederverzeichnisse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Satzung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Schriftstücke und Zeitungsausschnitte allgemeinen Inhalts vom bzw. über den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Erörterung des Entwurfs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zum Schutze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Pressenachrichtenwesen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Reichspressetagungen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Beschlußprotokolle des Vorstandes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Reichsarbeitsgeme</w:t>
      </w:r>
      <w:r>
        <w:rPr>
          <w:rFonts w:ascii="Courier" w:hAnsi="Courier"/>
          <w:sz w:val="24"/>
        </w:rPr>
        <w:t>inschaft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Hauptversammlungen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Vereins deutscher Zeitungsverleger</w:t>
      </w:r>
      <w:r>
        <w:rPr>
          <w:rFonts w:ascii="Courier" w:hAnsi="Courier"/>
          <w:vanish/>
          <w:sz w:val="24"/>
        </w:rPr>
        <w:t>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Zeitungsberichterstattung über die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Republikanischer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und Schriftwechsel ihrer Ortsgruppe Groß-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Journalisten- und Schriftsteller-Verein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und Umgebung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</w:t>
      </w:r>
      <w:r>
        <w:rPr>
          <w:rFonts w:ascii="Courier" w:hAnsi="Courier"/>
          <w:sz w:val="24"/>
        </w:rPr>
        <w:t>IV, 3467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Tagung des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Deutsche Sportpresse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 der deutschen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Reichspresseschule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Reichsverbandes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1928 - 1931 ; 1935 - 1937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Tagungen der Landesgruppe Nordmark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 xml:space="preserve">Reichsverbandes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Zeitschriften-Verleger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Deutsch-nordische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Pressekonferenzen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Internationale Presseausstellung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Allgemeine Angelegenheiten der Geschäftsführung - Beziehung zur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und zu den Behörden - Angelegenheiten der Fam.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Broschek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and. Teilhaber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Verlags Broschek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- Personalangel</w:t>
      </w:r>
      <w:r>
        <w:rPr>
          <w:rFonts w:ascii="Courier" w:hAnsi="Courier"/>
          <w:sz w:val="24"/>
        </w:rPr>
        <w:t xml:space="preserve">egenheiten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Illustrierte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Verlag Broschek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Angelegenheiten der Geschäftsführung (Vereinigung mit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Hamburger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...) - Personalangelegenheiten (Überfall auf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...)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Prozesse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</w:t>
      </w:r>
      <w:r>
        <w:rPr>
          <w:rFonts w:ascii="Courier" w:hAnsi="Courier"/>
          <w:sz w:val="24"/>
        </w:rPr>
        <w:t xml:space="preserve">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Hübbe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Abdruck eines Aufrufs zugunsten der bayer. Aufstandsbewegung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Hitler-Putsch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- Einstellung des Erscheinens und Übernahme durch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Hamburgischer 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Verurteilung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fahrlässigen Kettenhandels und unerlaub</w:t>
      </w:r>
      <w:r>
        <w:rPr>
          <w:rFonts w:ascii="Courier" w:hAnsi="Courier"/>
          <w:sz w:val="24"/>
        </w:rPr>
        <w:t xml:space="preserve">ten Handels mit Lebensmitteln - Eröffnung eines Vergleichsverfahrens zur Abwendung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Konkurs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-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verschied.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Börsenhalle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Hamburgischer 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Verlagsrechte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Mitarbeiter - Berichte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Beleidigungsklagen gegen Redakteure de</w:t>
      </w:r>
      <w:r>
        <w:rPr>
          <w:rFonts w:ascii="Courier" w:hAnsi="Courier"/>
          <w:sz w:val="24"/>
        </w:rPr>
        <w:t>r 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Erscheinungsverbote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wirtschaftliche und arbeitsrechtliche Angelegenheiten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Erscheinungsverbote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Brand- und Sprengstoffanschläge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Berichte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Prozesse gegen Redakteure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Zeitung -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HZ am Abend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Republikanische Tageszeitung für Groß-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8 Uhr Abendb</w:t>
      </w:r>
      <w:r>
        <w:rPr>
          <w:rFonts w:ascii="Courier" w:hAnsi="Courier"/>
          <w:sz w:val="24"/>
        </w:rPr>
        <w:t>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Vereinigung mit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Correspondenten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Neuesten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zu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Angelegenheiten der Geschäftsführung - Zeitungsberichterstattung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Erscheinungsverbote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HT und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Cuxhavener 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Zeitungsberichterstattung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Beleidigungsprozesse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Chefredakteur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HT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rebs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seinen Ausschluß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HT - Zeitungsberichterstattung über die Verhaftung von Nationalsozialisten, die ein als Beilage des HT erschienenes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verteilt haben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Bergedorfer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Einstellen des Erscheinens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für die Dauer des Krieges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Übergang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Tageblatts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den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Kröger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Blankenese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; 1930 - 1943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Norddeutsche Rundschau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Nationale Tageszeitung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Berichterstattung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Prozeß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Chefredakteur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Lettow-Vorbeck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Verächtlichmachung der Reichsflagge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Niederdeutsche 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Niederdeutsche Stimmen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 Chr.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Bülk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35 - 1937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Fridericus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Bergedorf-Sander Volksblatt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 Tageszeitung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diverse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 ;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Hamburger Tribüne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der USPD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Groß-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Prismen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Blätter für Kultur- und Wirtschaftspro</w:t>
      </w:r>
      <w:r>
        <w:rPr>
          <w:rFonts w:ascii="Courier" w:hAnsi="Courier"/>
          <w:sz w:val="24"/>
        </w:rPr>
        <w:t>paganda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Pfeiffer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Deutsch-Israelitische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Bürger-Glocke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Germania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Abend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Rahlstedter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</w:t>
      </w:r>
      <w:r>
        <w:rPr>
          <w:rFonts w:ascii="Courier" w:hAnsi="Courier"/>
          <w:sz w:val="24"/>
        </w:rPr>
        <w:t>rburger Anzeigen und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; 1937 - 1943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Barmbeck-Uhlenhorster Lokal-Anzeiger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Billstedter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Wilhelmsburger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Einstellen des Erscheinens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31.5.1941</w:t>
      </w:r>
      <w:r>
        <w:rPr>
          <w:rFonts w:ascii="Courier" w:hAnsi="Courier"/>
          <w:vanish/>
          <w:sz w:val="24"/>
        </w:rPr>
        <w:t>]z]s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Neues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vormals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vormals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(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Hammerich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Lesser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1924 - 1941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Wandsbecker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Einstellen des Erscheinens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31.6.1941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1939 - 1942 ; 1944 - 1945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American News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englischsprachige US-Wochenschrift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Werben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Zeitschriftenbezieher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Alte Liebe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Cuxhavener Volksblatt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Nordmark-Jugend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Kampfblatt der HJ im Bereich der Nordmark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Vorwärts Groß-Hamburg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Mitteilungsblatt des ADGB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922 - 1923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Deutsch-Brasilianische Illustrierte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Hanse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Nordische Volkszeitung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Katholische Diaspora-Zeitung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Frankfurter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Vorwärts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Zeitungsberichterstattung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Vorwärts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Kölnische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Hannoverscher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Zentralverlag der NSDAP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Nachf.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Übernahme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Angriff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die Franz Eher Nachf. GmbH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Bergwerks-Zeitung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; 1933 ;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Westdeutscher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Vossische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Ullstein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135-1 I-IV, </w:t>
      </w:r>
      <w:r>
        <w:rPr>
          <w:rFonts w:ascii="Courier" w:hAnsi="Courier"/>
          <w:sz w:val="24"/>
        </w:rPr>
        <w:t>3390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Stürmer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Streicher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;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Süddeutsche Sonntagspost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Börsen-Zeitung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3394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N(ational) S(ozialistische) Z(eitung) - Rheinfront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Neustadt an der Weinstraße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</w:t>
      </w:r>
      <w:r>
        <w:rPr>
          <w:rFonts w:ascii="Courier" w:hAnsi="Courier"/>
          <w:sz w:val="24"/>
        </w:rPr>
        <w:t>-1 I-IV, 3399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öffentliche Wirtschaft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Raumforschung und Raumordnung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Monatszeitschrift der Reichsarbeitsgemeinschaft für Raumforschung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Wirtschaft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Aufbau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der DAF für Handwerk, Handel und Gewerbe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</w:t>
      </w:r>
      <w:r>
        <w:rPr>
          <w:rFonts w:ascii="Courier" w:hAnsi="Courier"/>
          <w:sz w:val="24"/>
        </w:rPr>
        <w:t xml:space="preserve">l mit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Früchtehandel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Landesprodukten-Zeitung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Kartoffelhandel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vereinigt)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;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Mittag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zwischen dem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Ullstein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und dort beschäftigten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Staat seid Ihr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(Hg. u.a.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Radbruch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Standinger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Nürnberger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; 1934 ;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</w:t>
      </w:r>
      <w:r>
        <w:rPr>
          <w:rFonts w:ascii="Courier" w:hAnsi="Courier"/>
          <w:sz w:val="24"/>
        </w:rPr>
        <w:t>-IV, 3475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The Continental Post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englischsprachige 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Kohlenzeitung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Deutsche Verwaltungsbeamte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Nationalsozialistische Beamten-Zeitung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Breslau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</w:t>
      </w:r>
      <w:r>
        <w:rPr>
          <w:rFonts w:ascii="Courier" w:hAnsi="Courier"/>
          <w:sz w:val="24"/>
        </w:rPr>
        <w:t xml:space="preserve"> 3485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Reich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 der NSDAP-Reichsleitung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Deutschland-Werbeschrift für Industrie, Handel und Verkehr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Germania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Zentralorgan der Zentrumspartei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Parlament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Export-Markt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Pössneck/Thüringen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</w:t>
      </w:r>
      <w:r>
        <w:rPr>
          <w:rFonts w:ascii="Courier" w:hAnsi="Courier"/>
          <w:sz w:val="24"/>
        </w:rPr>
        <w:t xml:space="preserve"> I-IV, 3509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 mit Weser-Zeitung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 ;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Dem 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Werbezeitung der Zeche "Vereinigte Helene und Amalie"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Sturm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 Zeitung der Wehrpflichtigen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Zittauer Morgen-Zeitung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Leipziger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25 ; 1933 ; 1939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Wollen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International Traffic News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(in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hrsg. und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englischsprachige Verkehrszeitung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, Nachfolgerin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Verkehrs-Nachrichten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Presseberichterstattung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Vorgänge über den Umgang mit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Zeitungsbeschlagnahmen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</w:t>
      </w:r>
      <w:r>
        <w:rPr>
          <w:rFonts w:ascii="Courier" w:hAnsi="Courier"/>
          <w:sz w:val="24"/>
        </w:rPr>
        <w:t xml:space="preserve">wie </w:t>
      </w:r>
      <w:r>
        <w:rPr>
          <w:rFonts w:ascii="Courier" w:hAnsi="Courier"/>
          <w:vanish/>
          <w:sz w:val="24"/>
        </w:rPr>
        <w:t>s[&lt;Zeitungs&gt;</w:t>
      </w:r>
      <w:r>
        <w:rPr>
          <w:rFonts w:ascii="Courier" w:hAnsi="Courier"/>
          <w:sz w:val="24"/>
        </w:rPr>
        <w:t>-verbote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Manchester Guardian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Times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 ; 1940 - 1942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Argentinien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Critica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Buenos Aires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Argus" und "Adeoerul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Bukarest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Illustrierte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 Christina Science Monitur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Boston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USA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Deutsche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Bohemia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Prag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Funder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Zeitungshändler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 ;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Messleny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Georges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Hamburgischer Korr</w:t>
      </w:r>
      <w:r>
        <w:rPr>
          <w:rFonts w:ascii="Courier" w:hAnsi="Courier"/>
          <w:sz w:val="24"/>
        </w:rPr>
        <w:t>espondent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frz.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L'Information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 Rampe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Schaper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Chefredakteur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Handelsstand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Handelsstand im Auslande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ischer Korrespondent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 Zeit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Chicago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1925 ;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Wintzer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Pestalozzi-Verlag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1924 - 1927 ;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135-1 I-IV, 3404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Korrespondenten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Gretor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Hamburgischer Korrespondent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dän.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Politiken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Kopenhagen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Baader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Schriftsteller und 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sog.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Oberdadaist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Hamburgischer Korrespondent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</w:t>
      </w:r>
      <w:r>
        <w:rPr>
          <w:rFonts w:ascii="Courier" w:hAnsi="Courier"/>
          <w:sz w:val="24"/>
        </w:rPr>
        <w:t>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Rheinisches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;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Treu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Hamburgischer Korrespondent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Bergisch-Märkischen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Rose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Korrespondent für mehrere deutsche Zeitungen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Stölting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Reisekorrespondent für mehrere Zeitungen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(u.a.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amburgischer Korrespondent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Nürnberger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 ;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Andersen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Hamburgischer Korrespondent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dän.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Politiken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Hejmdal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Verwarnung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die Staatspolizei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in dem er die mangelnde Versorgung von Häftlingen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Fuhlsbüttel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berichtet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Fritsch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Herausgeber der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Hammer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Wolff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Hauptschriftleiter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Tageblatt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3472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Philipp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Fabian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 Schwartau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Stalder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Gretel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3527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verschied.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Hamburgische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Verzeichnisse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tätigen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Chefredakteure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Angelegenheiten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Gutachten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Staatlichen Pressestelle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anstößigen Inhalts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Rechtsfragen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literarischen Produktion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1923 - 1929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Goverts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Fachbuchausstellung "Handel und Verkehr"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Kunsthalle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Nordisch-deutsche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Schriftsteller-Tagung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Sektion für Dichtkunst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preußischen Akademie der Künste</w:t>
      </w:r>
      <w:r>
        <w:rPr>
          <w:rFonts w:ascii="Courier" w:hAnsi="Courier"/>
          <w:vanish/>
          <w:sz w:val="24"/>
        </w:rPr>
        <w:t>]k]k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Dichter-Akademie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Buchmesse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Deutscher Buch-Club</w:t>
      </w:r>
      <w:r>
        <w:rPr>
          <w:rFonts w:ascii="Courier" w:hAnsi="Courier"/>
          <w:vanish/>
          <w:sz w:val="24"/>
        </w:rPr>
        <w:t>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Gesellschaft der Bücherfreunde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Angelegenheiten des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Schutzverbandes Deutscher 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Nordwestgau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Schrif</w:t>
      </w:r>
      <w:r>
        <w:rPr>
          <w:rFonts w:ascii="Courier" w:hAnsi="Courier"/>
          <w:sz w:val="24"/>
        </w:rPr>
        <w:t xml:space="preserve">tsteller-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Buchwochen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Schutzverbandes Deutscher Schriftsteller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 bedürftiger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Deutsche Dichter-Gedächtnis-Stiftung</w:t>
      </w:r>
      <w:r>
        <w:rPr>
          <w:rFonts w:ascii="Courier" w:hAnsi="Courier"/>
          <w:vanish/>
          <w:sz w:val="24"/>
        </w:rPr>
        <w:t>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Wirtschaftliche 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Gesellschaft der Bücherfreunde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</w:t>
      </w:r>
      <w:r>
        <w:rPr>
          <w:rFonts w:ascii="Courier" w:hAnsi="Courier"/>
          <w:sz w:val="24"/>
        </w:rPr>
        <w:t>3 - 1929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veranstaltet von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Deutschen Dichter-Gedächtnis-Stiftung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Deutschen Buches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PEN-Club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Hamburger Gruppe (Landgruppe zur Förderung des heimischen Schrifttums)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Literarische 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</w:t>
      </w:r>
      <w:r>
        <w:rPr>
          <w:rFonts w:ascii="Courier" w:hAnsi="Courier"/>
          <w:sz w:val="24"/>
        </w:rPr>
        <w:t xml:space="preserve"> 1928 ;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Journalisten- und Schriftsteller-Verein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Courier" w:hAnsi="Courier"/>
          <w:vanish/>
          <w:sz w:val="24"/>
        </w:rPr>
        <w:t>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5181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Werkbund geistiger Arbeiter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Bund proletarisch-revolutionärer Schriftsteller Deutschlands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 ;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Lessing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 ; 1942 - 1944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Stiftung und Verleihung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Dietrich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Ecka</w:t>
      </w:r>
      <w:r>
        <w:rPr>
          <w:rFonts w:ascii="Courier" w:hAnsi="Courier"/>
          <w:sz w:val="24"/>
        </w:rPr>
        <w:t>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es; Beibehaltung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Lessing-Preis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Hansischen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Shakespeare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Williams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Maxfield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Literaturpreis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"Niederdeutsches Hamburg"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Ehrungen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Gerhart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Hauptmann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anl. seines 60. und 70. Geburtstages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</w:t>
      </w:r>
      <w:r>
        <w:rPr>
          <w:rFonts w:ascii="Courier" w:hAnsi="Courier"/>
          <w:sz w:val="24"/>
        </w:rPr>
        <w:t>aatl. Feier zum 175. Geburtstag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]p}]s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Feiern zum 125. Geburtstag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}]p}]s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Ehrungen zum 100. Geburtstag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Raabe</w:t>
      </w:r>
      <w:r>
        <w:rPr>
          <w:rFonts w:ascii="Courier" w:hAnsi="Courier"/>
          <w:vanish/>
          <w:sz w:val="24"/>
        </w:rPr>
        <w:t>}]p}]s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-Forschung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Goethe-Gesellschaft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Goethe-Ehrungen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anl. des 100. Todestages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Internationale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eine-Ehrungen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Blunck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Boßdorf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niederdt. Schriftsteller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5299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Claudius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Dauthendey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Ida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Dehmel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Gorch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Fock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Hinrichsen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Hoehne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 ;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Henny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</w:t>
      </w:r>
      <w:r>
        <w:rPr>
          <w:rFonts w:ascii="Courier" w:hAnsi="Courier"/>
          <w:sz w:val="24"/>
        </w:rPr>
        <w:t>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Leip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Liepmann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Müller-Rastatt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Alfons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Paquet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 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Popert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</w:t>
      </w:r>
      <w:r>
        <w:rPr>
          <w:rFonts w:ascii="Courier" w:hAnsi="Courier"/>
          <w:sz w:val="24"/>
        </w:rPr>
        <w:t>V, 5313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Harry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Reiß-Löwenstein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Roderich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Rosenthal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Schrifsteller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Knut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Hamsun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Valery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Öffentliche Bücherhalle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Eingliederung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Wandsbek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Musikbücherei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Commerzbibliothek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; 1926 ; 1934 - 1935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Bestseller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; 1928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Nationalsozialistische Schrifttumspflege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Bibliothek der verbrannten 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Buchkritik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Buch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Okrass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die Geschichte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Nationalsozialisten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Geschichte von Sprache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Literatur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; 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Verkaufsaktion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im Kaufhaus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5530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Deutsches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-Archiv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Forschungsinstitut Bibel und deutsche Kultur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 ; 1941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</w:t>
      </w:r>
      <w:r>
        <w:rPr>
          <w:rFonts w:ascii="Courier" w:hAnsi="Courier"/>
          <w:sz w:val="24"/>
        </w:rPr>
        <w:t>, 5345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der Freunde der Vereinigten Staaten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Eröffnung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Amerika-Bibliothek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5456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verschiedenen Bereichen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über die Universität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5450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Bibliothek der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Ausstellungen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Erwerbungen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Öffnungszeiten</w:t>
      </w:r>
      <w:r>
        <w:rPr>
          <w:rFonts w:ascii="Courier" w:hAnsi="Courier"/>
          <w:vanish/>
          <w:sz w:val="24"/>
        </w:rPr>
        <w:t xml:space="preserve"> &lt;Staats- und Universitätsbibl</w:t>
      </w:r>
      <w:r>
        <w:rPr>
          <w:rFonts w:ascii="Courier" w:hAnsi="Courier"/>
          <w:vanish/>
          <w:sz w:val="24"/>
        </w:rPr>
        <w:t>iothek&gt;]s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5451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Warburg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5529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Bücherverbrennungen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Geschichte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Kandidaten-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Landeskirche</w:t>
      </w:r>
      <w:r>
        <w:rPr>
          <w:rFonts w:ascii="Courier" w:hAnsi="Courier"/>
          <w:vanish/>
          <w:sz w:val="24"/>
        </w:rPr>
        <w:t>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I-IV, 102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Beleidigungsklage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Kardinal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Faulhaber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Hupper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135-1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 Pressestelle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</w:t>
      </w:r>
      <w:r>
        <w:rPr>
          <w:rFonts w:ascii="Courier" w:hAnsi="Courier"/>
          <w:sz w:val="24"/>
        </w:rPr>
        <w:t>e Pressestelle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 A 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 A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I Allgemeines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Pressebesprechungen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allgemeiner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Informationsdienst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Pressebesprechungen bei der 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 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Bundespressegesetz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 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Bürgerm</w:t>
      </w:r>
      <w:r>
        <w:rPr>
          <w:rFonts w:ascii="Courier" w:hAnsi="Courier"/>
          <w:sz w:val="24"/>
        </w:rPr>
        <w:t>eister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A 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 A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II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Nachrichten- und Korrespondenzbüros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Gesetzentwurf zur Sicherung der Unabhängigkeit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lizensierter 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Broschk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Co. ./.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Hammerich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Lesser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2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2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auf Ausgabe von Gesuchsformularen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Lizenzerteilung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Hamburger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Freie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1946 </w:t>
      </w:r>
      <w:r>
        <w:rPr>
          <w:rFonts w:ascii="Courier" w:hAnsi="Courier"/>
          <w:sz w:val="24"/>
        </w:rPr>
        <w:t>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Zeit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Niederdeutsche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 am Sonntag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"Hamburger Morgenpost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14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14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14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Bergedorfer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14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Rahlstedter Neueste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14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14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Harburger Anzeigen und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</w:t>
      </w:r>
      <w:r>
        <w:rPr>
          <w:rFonts w:ascii="Courier" w:hAnsi="Courier"/>
          <w:sz w:val="24"/>
        </w:rPr>
        <w:t>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ehemaliger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Zeitungsaustausch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anderen Städten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 der Veröffentlichungen amtlicher Mitteilungen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Nordwestdeutscher Zeitungsverleger-Verein e.V.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Hamburger Arbei</w:t>
      </w:r>
      <w:r>
        <w:rPr>
          <w:rFonts w:ascii="Courier" w:hAnsi="Courier"/>
          <w:sz w:val="24"/>
        </w:rPr>
        <w:t>tsgemeinschaft zur Erforschung der Publizistik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a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German News Service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Deutscher Presse-Dienst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Deutsches Nachrichtenbüro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Zweigstelle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Deutsche Nachrichtenagentur (DENA)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Außenbüro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Associated Press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Reuter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-Büro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United Press of America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b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Nachrichtenagenturen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Pressedienste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Korrespondenzbüros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Korrespondenten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A III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 A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</w:t>
      </w:r>
      <w:r>
        <w:rPr>
          <w:rFonts w:ascii="Courier" w:hAnsi="Courier"/>
          <w:sz w:val="24"/>
        </w:rPr>
        <w:t>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III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III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Journalisten-Verbände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Tagungen,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Betreuung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III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Berufsvereinigung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}]s]k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III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Journalistentag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A III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Justiz und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C 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C Deutschland / I Der Bund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C</w:t>
      </w:r>
      <w:r>
        <w:rPr>
          <w:rFonts w:ascii="Courier" w:hAnsi="Courier"/>
          <w:sz w:val="24"/>
        </w:rPr>
        <w:t xml:space="preserve"> I h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Presseausschuß des Bundesrats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H 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H Hochschulwesen, Schulwesen / II Wissenschaftliche Anstalten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H II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J VII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 J Kunst, Kultur, Kirche / VII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Betreuung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Autoren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Buch-Ausstellungen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b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c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Verleihung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Lessing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Hansischer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d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d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Goethe-Jahr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J VII e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Q IX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Q Wirtschaft / IX Ausstellungen, Messen, Märkte, wirtschaftliche Tagungen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V, II Q IX c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Presseausstellun</w:t>
      </w:r>
      <w:r>
        <w:rPr>
          <w:rFonts w:ascii="Courier" w:hAnsi="Courier"/>
          <w:sz w:val="24"/>
        </w:rPr>
        <w:t>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135-1 VI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 Pressestelle VI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Staatliche Pressestelle VI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1950 - 1989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301 - 13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301 - 13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Bibliothekarschule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302 - 1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Staats- und 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310 - 7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Kulturpreise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Lessing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...)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310 - 8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Kulturpreise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FVS-Stiftung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(J.W.v.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.</w:t>
      </w:r>
      <w:r>
        <w:rPr>
          <w:rFonts w:ascii="Courier" w:hAnsi="Courier"/>
          <w:sz w:val="24"/>
        </w:rPr>
        <w:t>..)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310 - 9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Friedenspreis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Buchverlage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literarisch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Buchausstellung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314 - 10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314 - 10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Bücherhallen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410 - 3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410 - 3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 zum Schutze der Jugend in der Öffentlichkeit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jugendgefährdender 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410 - 3/2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410 - 3/2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Deutscher Jugendbuchpreis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Jugendbuchwochen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800 - 1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800 - 1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800 - 2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</w:t>
      </w:r>
      <w:r>
        <w:rPr>
          <w:rFonts w:ascii="Courier" w:hAnsi="Courier"/>
          <w:sz w:val="24"/>
        </w:rPr>
        <w:t>00 - 2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800 - 3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800 - 3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Informationsrecht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Staatliche Pressestelle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801 - 1/1 - 801 - 1/6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801 - 1/1 - 135-1 VI, 801 - 1/1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Staatliche Pressestelle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Justizpressestellen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</w:t>
      </w:r>
      <w:r>
        <w:rPr>
          <w:rFonts w:ascii="Courier" w:hAnsi="Courier"/>
          <w:sz w:val="24"/>
        </w:rPr>
        <w:t>01 - 3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Presse- und Informationsamt der Bundesregierung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Länderpressestellen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Städtische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Pressestellen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801 - 6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Zusammenkünfte der 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Länderpressestellen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städtischen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Pressestellen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803 - 1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&lt;dienste&gt;]s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&lt;dienste&gt;]s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</w:t>
      </w:r>
      <w:r>
        <w:rPr>
          <w:rFonts w:ascii="Courier" w:hAnsi="Courier"/>
          <w:sz w:val="24"/>
        </w:rPr>
        <w:t>ionsdienste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803 - 2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Presseagentur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803 - 3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Allgemeiner Deutscher Nachrichtendienst (ADN)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803 - 4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Reuter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-Büro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Associated Press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United Press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803 - 9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 Nationes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Korrespondenz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]o}]k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Hamb</w:t>
      </w:r>
      <w:r>
        <w:rPr>
          <w:rFonts w:ascii="Courier" w:hAnsi="Courier"/>
          <w:sz w:val="24"/>
        </w:rPr>
        <w:t>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Freie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135-1 VI, 804 - 8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Bild-Zeitung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Morgenpost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Harburger Anzeigen und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Bergedorfer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Fremdenbl</w:t>
      </w:r>
      <w:r>
        <w:rPr>
          <w:rFonts w:ascii="Courier" w:hAnsi="Courier"/>
          <w:sz w:val="24"/>
        </w:rPr>
        <w:t>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(Erscheinen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eingestellt)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Zeit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 am Sonntag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(Bergedorfer) Wochenpost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Bild am Sonntag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</w:t>
      </w:r>
      <w:r>
        <w:rPr>
          <w:rFonts w:ascii="Courier" w:hAnsi="Courier"/>
          <w:sz w:val="24"/>
        </w:rPr>
        <w:t xml:space="preserve"> - 31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Hamburger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Norddeutsche Wochenzeitung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804 - 32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804 - 32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Deine Brücke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805 - 1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805 - 1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Auswärtige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806 - 1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806 - 1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807 - 1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807 - 1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808 - 1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808 - 1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auswärtiger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808 - 2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808 - 2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Korrespondenten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809 - 1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809 - 1/1 - 809 - 1/2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809 - 1/1 - 135-1 VI, 809 - 1/2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Journalistenschulen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809 - 3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 - Preise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135-1 VI, 809 - 5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Journalisten-Tagung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153-1 VI, 810 - 1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Zeitschriftenverleger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Gesamtverband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]s]k]s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Verein Deutscher Zeitungsverleger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jetzt: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Bundesverband Deutscher Zeitungsverleger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Journalistenverbände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Deutscher Journalisten-Verband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Berufsvereinigung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Journalisten</w:t>
      </w:r>
      <w:r>
        <w:rPr>
          <w:rFonts w:ascii="Courier" w:hAnsi="Courier"/>
          <w:vanish/>
          <w:sz w:val="24"/>
        </w:rPr>
        <w:t>]k]s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Auswärtige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Junge Presse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810 - 14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810 - 14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Stiftung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Centrum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Fernsehen, Film und Rundfunk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815 - 1 - 815 - 2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815 - 1 - 153-1 VI, 815 - 2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815 - 3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153-1 VI, 815 - 3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(Übersichten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vertretene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135-3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Britische Militärregierung - Press and Periodicals Section (Presselizenzen)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Britische Militärregierung - Press and Periodicals Section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Presselizenzen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Finanzleitstelle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t: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Steuer- und Zollblatt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Zonenamt des Reichsaufsichtsamtes für das Versicherungswesen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Handwerkskammer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 für das Hamburger Handwerk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Young Men's Christian Association (YMCA)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Heimkehrer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Baustein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Zentralamt für Ernährung und Landwirtschaft für die Bri</w:t>
      </w:r>
      <w:r>
        <w:rPr>
          <w:rFonts w:ascii="Courier" w:hAnsi="Courier"/>
          <w:sz w:val="24"/>
        </w:rPr>
        <w:t>tische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 für Ernährung und Landwirtschaft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Industriegewerkschaft Graphisches Gewerbe und Papierverarbeitung für die Britische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Korrespondent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Vereinte Bünde für demokratischen Aufbau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Zirkel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Notgemeinschaft der durch die Nürnberger Gesetze Betroffenen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Amateur Radio Club, Britische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Komitee ehemaliger politischer Gefangener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Appell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</w:t>
      </w:r>
      <w:r>
        <w:rPr>
          <w:rFonts w:ascii="Courier" w:hAnsi="Courier"/>
          <w:sz w:val="24"/>
        </w:rPr>
        <w:t>-3, 11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Faunistische Arbeitsgemeinschaft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Kapellmeister-Union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Freideutscher 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Hamburg-Moorwedder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Nordwestdeutsche Vereinigung für Schädlingsbekämpfung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Schädlingsbekämpfer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Wirtschaftsverband des Groß- und Außenhandels für die amerikanische und britische Besatzungszone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Informationsdienst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Hamburger Sport-Bund e.V., Sparte Schwimmen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Volksfürsorge Lebensversicherung 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Stockholz-Verband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Hamburg-Blankenese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Stockholz-Mitteilungen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der Angestellten-Krankenkassen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Druckschrift: 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Ersatzkasse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Universität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Quickborn. Vereinigung für niederdeutsche Sprache und niederdeutsches 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Europa-Bund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Landesverband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</w:t>
      </w:r>
      <w:r>
        <w:rPr>
          <w:rFonts w:ascii="Courier" w:hAnsi="Courier"/>
          <w:sz w:val="24"/>
        </w:rPr>
        <w:t>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Büchereiverband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Öffentliche Bücherhallen</w:t>
      </w:r>
      <w:r>
        <w:rPr>
          <w:rFonts w:ascii="Courier" w:hAnsi="Courier"/>
          <w:vanish/>
          <w:sz w:val="24"/>
        </w:rPr>
        <w:t>]s]k}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Hamburg-Harburg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Hamburger Leichtathletik-Verband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Katholische 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Unser </w:t>
      </w:r>
      <w:r>
        <w:rPr>
          <w:rFonts w:ascii="Courier" w:hAnsi="Courier"/>
          <w:sz w:val="24"/>
        </w:rPr>
        <w:t>Ruf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Jugendbund für entschiedenes Christentum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Hamburg-Harburg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 Jugendbote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Gewerkschaft für Gartenbau, Land- und Forstwirtschaft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Hamburger Freie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Unter </w:t>
      </w:r>
      <w:r>
        <w:rPr>
          <w:rFonts w:ascii="Courier" w:hAnsi="Courier"/>
          <w:sz w:val="24"/>
        </w:rPr>
        <w:t>Uns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Deutsches Rotes Kreuz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Landesverband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Hauptinnungsverband des Damenschneider-Handwerks in der Britischen 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Gesellschaft für Mineraliensammler und Freunde der Mineralogie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Hamburg-Lohbrügg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Deutscher Küstenschiffer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Küstenschiffahrt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Hamburger Volksbühne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Hamburger Ausschuß für soziale Fürsorge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- Dr</w:t>
      </w:r>
      <w:r>
        <w:rPr>
          <w:rFonts w:ascii="Courier" w:hAnsi="Courier"/>
          <w:sz w:val="24"/>
        </w:rPr>
        <w:t xml:space="preserve">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Arbeiterwohlfahrt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Förderer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Ausschuß zonenmäßig getrennter Betriebe unter Betreuung der Handelskammer Hamburg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Young Men's Association (YMCA)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Hamburg-Fischbek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Baustein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Verwaltungs</w:t>
      </w:r>
      <w:r>
        <w:rPr>
          <w:rFonts w:ascii="Courier" w:hAnsi="Courier"/>
          <w:sz w:val="24"/>
        </w:rPr>
        <w:t>ausschuß der freien Gewerkschaften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Informationsdienst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Handwerker-Innung für das Schlachter- und Großschlachter-Handwerk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Landeskirchenamt der evangelisch-lutherischen Kirche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er Staatsgebiet und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Verlag Rauhes Haus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Gesetze, Verordnungen und Mitteilungen der evangelisch-lutherischen Kirche in Hamburg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Christliche Gasthausmission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Hamburg-Blankenese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Selbständiger Ingenieure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Reich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Heidrich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Evangelischer V</w:t>
      </w:r>
      <w:r>
        <w:rPr>
          <w:rFonts w:ascii="Courier" w:hAnsi="Courier"/>
          <w:sz w:val="24"/>
        </w:rPr>
        <w:t>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Monatliches Nachrichtenblatt für den YMCA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Freie Christengemeinde in Deutschland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Hamburg-Neugraben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Druckschrift: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Mehr Licht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 Jugend Nord-Barmbek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Internationale Artisten-L</w:t>
      </w:r>
      <w:r>
        <w:rPr>
          <w:rFonts w:ascii="Courier" w:hAnsi="Courier"/>
          <w:sz w:val="24"/>
        </w:rPr>
        <w:t>oge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Bund der deutschen Zollbeamten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Niederdeutscher Bühnenvertrieb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Mitteilungen über niederdeutsche Bühnenkunst und niederdeutsches Bühnenschaffen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Statistisches Amt fü</w:t>
      </w:r>
      <w:r>
        <w:rPr>
          <w:rFonts w:ascii="Courier" w:hAnsi="Courier"/>
          <w:sz w:val="24"/>
        </w:rPr>
        <w:t>r die Britische Besatzungszone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Statistische Monatshefte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Gesamtverband der Verkehrs- und Gemeindearbeiter Hamburgs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Informationsblatt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Zentralverband für Trabervollblutzucht und -rennen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Trabrennkalender für die Britische Zone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Landesverband Hamburg/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im Bund Deutscher Philatelisten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Philatelistische Nachrichten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Allianz-Versicherungs-AG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Bauern-Betreuungsbund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(später: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Bauernverband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Rettelbusch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Hamburg-Othmarschen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Modespiegel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Broschek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Deiters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Boltz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Druckschrift: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Eva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Frauenzeitschrift</w:t>
      </w:r>
      <w:r>
        <w:rPr>
          <w:rFonts w:ascii="Courier" w:hAnsi="Courier"/>
          <w:vanish/>
          <w:sz w:val="24"/>
        </w:rPr>
        <w:t>]s}]t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Fröhlich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Hamburger Theaterblätter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Otto-Ernst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Filmillustrierte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Hamburg-Lokstedt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Mode-Revue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Hamburg-Wandsbek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 Produktion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Schuhmacher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Naturstein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Henninghof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amburg-Othmarschen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Kreis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Spiessmacher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Hamburg-Blankenese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Mitteilungen für Handelsvertreter und Handelsmakler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Koehler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 für Berufs- und Fachschulwesen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Tauschanzeigen des Wohnungsamts Hamburg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Schwermer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gute Stunde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Elwenspoek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große Wagen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Kayser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</w:t>
      </w:r>
      <w:r>
        <w:rPr>
          <w:rFonts w:ascii="Courier" w:hAnsi="Courier"/>
          <w:sz w:val="24"/>
        </w:rPr>
        <w:t>ger Theaterspiegel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Heydorn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Hamburg-Blankenese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geeinigte Menschheit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Treder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Sportspiegel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Sport-Express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Thumin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Druckschrift: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Zirkel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Mitteilungsblatt </w:t>
      </w:r>
      <w:r>
        <w:rPr>
          <w:rFonts w:ascii="Courier" w:hAnsi="Courier"/>
          <w:sz w:val="24"/>
        </w:rPr>
        <w:t>der vereinigte Bünde für demokratischen Aufbau e.V.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hanseatischen Börsen-Berichte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Baumgart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Hausfreund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Moelich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Modell für Alle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Anker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Neue 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Neue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Welt-Echo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Hamburg-Lohbrügge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Schädlingsbekämpfer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Bock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Schultz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Luv und Lee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Brigitte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</w:t>
      </w:r>
      <w:r>
        <w:rPr>
          <w:rFonts w:ascii="Courier" w:hAnsi="Courier"/>
          <w:sz w:val="24"/>
        </w:rPr>
        <w:t xml:space="preserve"> Kreis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Gaststätte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Monatsbriefe für Berufsfortbildung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Henning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Postkutsche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Hornig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Wochenspiegel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Oertel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Illustrierte Woche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Hiss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Landschaft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Hauswedell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 Bücher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Rowohlt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Story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Iris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Pinguin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Unsere Stimme</w:t>
      </w:r>
      <w:r>
        <w:rPr>
          <w:rFonts w:ascii="Courier" w:hAnsi="Courier"/>
          <w:vanish/>
          <w:sz w:val="24"/>
        </w:rPr>
        <w:t>}]t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Mennonitische 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Gruner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jun.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Laatzen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</w:t>
      </w:r>
      <w:r>
        <w:rPr>
          <w:rFonts w:ascii="Courier" w:hAnsi="Courier"/>
          <w:sz w:val="24"/>
        </w:rPr>
        <w:t>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Kultur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Laatzen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 für abendländische Kultur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Caritas-Verband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Wintermann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Hamburger Kirchenblatt für die römisch-katholischen Gemeinden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Francke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Scheibe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Verkehrsnachrichten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89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Hermes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Eberwalder Offertenblatt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Fachdrogerie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Dachdeckerhandwerk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Papierzeitung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Zuschauer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Luv und Lee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Kurs liegt 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Fette und Fettprodukte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 1{</w:t>
      </w:r>
      <w:r>
        <w:rPr>
          <w:rFonts w:ascii="Courier" w:hAnsi="Courier"/>
          <w:sz w:val="24"/>
        </w:rPr>
        <w:t>Ellermann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neider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Neue Stadt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Ziel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Tornieporth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Amylum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Komitee ehemaliger politischer Gefangener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Heitgres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Felix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Appell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135-3, 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 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Lüpkes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Hamburg-Rahlstedt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Deutscher Gottesorden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135-4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Ausschuß für das Pressewesen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Ausschuß für das Pressewesen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(1946) ; 1947 - 1957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Ausschusses </w:t>
      </w:r>
      <w:r>
        <w:rPr>
          <w:rFonts w:ascii="Courier" w:hAnsi="Courier"/>
          <w:vanish/>
          <w:sz w:val="24"/>
        </w:rPr>
        <w:t>&lt;für das Pressewesen&gt;}]s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Verordnungen, Richtlinien, u.ä.;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Druckschriftenkontrolle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</w:t>
      </w:r>
      <w:r>
        <w:rPr>
          <w:rFonts w:ascii="Courier" w:hAnsi="Courier"/>
          <w:vanish/>
          <w:sz w:val="24"/>
        </w:rPr>
        <w:t>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Ernennung von Stellvertretern für die Ausschußmitglieder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Mitteilungen an die Ausschußmitglieder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Verwaltungsangelegenheiten des Sekretariats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Gesetzen zur Sicherung der Unabhängigkeit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lizensierter 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Selbstverwaltung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Lizenzurkunden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Lizenzbedingungen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u.ä. unter Mitwirkung des Rechtsamts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Gebührenordnung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Stellungnahmen und Berichte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Presseausschüsse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Stellu</w:t>
      </w:r>
      <w:r>
        <w:rPr>
          <w:rFonts w:ascii="Courier" w:hAnsi="Courier"/>
          <w:sz w:val="24"/>
        </w:rPr>
        <w:t>ngnahmen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Sitzungsniederschriften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Hauptausschusses</w:t>
      </w:r>
      <w:r>
        <w:rPr>
          <w:rFonts w:ascii="Courier" w:hAnsi="Courier"/>
          <w:vanish/>
          <w:sz w:val="24"/>
        </w:rPr>
        <w:t xml:space="preserve"> &lt;für das Pressewesen&gt;}]s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Sitzungsniederschriften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Zeitschriften-Unterausschusses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 den Bürgermeister gerichtete Stellungnahmen des Ausschusses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Lizenzanträge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u.ä.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den Dienststellen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Presserat der Britischen Zone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anderen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Presseausschüsse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sowie mit dem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Papierkontor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Sonstiger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Sitzung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Bundespresserats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Niederschrift; Material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Bundespressegesetze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Presserats für die Britische Besatzungszone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Tätigkeitsbericht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Ausschusses; Arbeitsbericht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Presserats für die Britische Besatzungszone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Verordnungen und Gutachten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Selbstverwaltung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Ernennung der Mitglieder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Ausschusses; Angelegenheiten</w:t>
      </w:r>
      <w:r>
        <w:rPr>
          <w:rFonts w:ascii="Courier" w:hAnsi="Courier"/>
          <w:sz w:val="24"/>
        </w:rPr>
        <w:t xml:space="preserve"> einzelner Mitglieder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Sitzungsniederschriften</w:t>
      </w:r>
      <w:r>
        <w:rPr>
          <w:rFonts w:ascii="Courier" w:hAnsi="Courier"/>
          <w:i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Sitzungsniederschriften des Unterausschusses "Durchführungsbestimmungen"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Entwürfe zu einem Ergänzungsgesetz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Selbstverwaltung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35-4, 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Sitzungsniederschriften des Unterausschusses "Finanzkontrolle"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Sitzungsniederschriften des Unterausschusses "Gesetzentwurf"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 des Unterausschusses "Eignungsnachweis"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Sitzungsniederschriften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Verhandlungen u</w:t>
      </w:r>
      <w:r>
        <w:rPr>
          <w:rFonts w:ascii="Courier" w:hAnsi="Courier"/>
          <w:sz w:val="24"/>
        </w:rPr>
        <w:t>nd Bericht des Unterausschusses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29 a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Sänger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über die Zusammenarbeit und Differenzen der Firmen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Broschak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Springer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, über das Verhältnis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sowie über das Ende des letzteren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Geschäftsführung und Finanzierung des Ausschusses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Ausschußvorsitzenden mit dem Sekretariat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Presseausschüssen anderer deutscher Länder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; 1953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besonderen Angelegenheiten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Bd. 1: Gefährdung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Unabhängigkeit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finanzielle Bindungen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Niederdeutsche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Freie Presse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sz w:val="24"/>
        </w:rPr>
        <w:t xml:space="preserve">") an den Drucker - Bd. 2: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Korrespondenzdienst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Rösch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(vermutete kommunistische Hintermänner) - Bd. 3: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Stern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Auch Zöllner sind nur Sünder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(Vorwurf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Antisemitismus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- Bd. 4: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Straße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Mein Mann, der Kriegsverbrecher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(behauptete national-sozialistische Tendenz) - Bd. 5: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zu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Megede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(Gutachterhonorar, Führung des Doktortitels) - Bd. 6: Zusammenbruch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Allgemeinen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Bd. 7: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Zeitungsdruckpapier-Krise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sz w:val="24"/>
        </w:rPr>
        <w:t xml:space="preserve">Bd. 8: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Charles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Grieger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(vermutete homosexuelle Tendenz) - Bd. 9: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Heinz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Schmidt-Ofterbeck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gg.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Bd. 10: Gutachten des Ausschusses zu Anträgen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an verschiedene Behörden auf Erteilung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Aufbaudarlehen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Bd. 11: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Jacques 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Roepers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Ausländers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) - Bd. 12: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Harry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Waltereit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National-Zeitung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Arabien darf nicht herausgefordert werden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(Vorwurf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ntisemitismus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- Bd. 13: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(kostenlos verteilte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Kundenzeitschriften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s[1{&lt;Ausschuß für das Pressewesen&gt;}</w:t>
      </w:r>
      <w:r>
        <w:rPr>
          <w:rFonts w:ascii="Courier" w:hAnsi="Courier"/>
          <w:sz w:val="24"/>
        </w:rPr>
        <w:t xml:space="preserve"> Sonstiger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Agenturmeldungen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der beim Ausschuß eingereichten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Lizenzierungsanträge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über erteilte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Lizenzen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(auch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Briti</w:t>
      </w:r>
      <w:r>
        <w:rPr>
          <w:rFonts w:ascii="Courier" w:hAnsi="Courier"/>
          <w:sz w:val="24"/>
        </w:rPr>
        <w:t>schen und Amerikanischen Zone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Zeitungslizenzen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Bd. 1: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Axel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Springer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Bd. 2: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Schönfelder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Bd. 3: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Morgenpost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Kähler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Antragsunterlagen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Zeitschriftenlizenzen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Antragsunterlagen sowie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Probenummern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Antragsunterlagen sowie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Probenummern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Offertenblätter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Antragsunterlagen sowie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Probenummern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Antragsunterlagen sowie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Probenum</w:t>
      </w:r>
      <w:r>
        <w:rPr>
          <w:rFonts w:ascii="Courier" w:hAnsi="Courier"/>
          <w:sz w:val="24"/>
        </w:rPr>
        <w:t>mern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Lizenzen zum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Nachrichten- und Korrespondenzbüros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Antragsunterlagen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(1946) ; 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Nicht genehmigte Anträge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Lizenzerteilung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Offertenblätter</w:t>
      </w:r>
      <w:r>
        <w:rPr>
          <w:rFonts w:ascii="Courier" w:hAnsi="Courier"/>
          <w:vanish/>
          <w:sz w:val="24"/>
        </w:rPr>
        <w:t>]s]s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Anmeldung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neu erscheinender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periodischer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Annahme- und Abgangsanordnungen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Lizenzgebühren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</w:t>
      </w:r>
      <w:r>
        <w:rPr>
          <w:rFonts w:ascii="Courier" w:hAnsi="Courier"/>
          <w:sz w:val="24"/>
        </w:rPr>
        <w:t>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Angaben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periodischer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Eigentumsverhältnisse und Finanzierung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("Finanzkontrolle")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135-4, 48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Durchschriften erfolgloser Anforderungen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Eignungsnachweise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136-1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Behörde für Inneres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Behörde für Inneres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(1934 - ) ; 1949 - 1985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136-1, 1029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Situationsberichte der Polizei zu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Osterdemonstrationen gegen den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Axel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Springer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bis 15. April 1968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Kopien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01.01.1968 - 06.06.1968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136-1, 1030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Situationsberichte der Polizei zu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Osterdemonstrationen gegen den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Axel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Springer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bis 15. April 1968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Kopien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10.06.1968 - 13.09.1968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136-1, 1411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Allgemeines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Handhabung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Pornographie-Bestimmungen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. Entwürfe zur Fachlichen We</w:t>
      </w:r>
      <w:r>
        <w:rPr>
          <w:rFonts w:ascii="Courier" w:hAnsi="Courier"/>
          <w:sz w:val="24"/>
        </w:rPr>
        <w:t>isung T 11/52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09.05.1952 - 04.06.1975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331-2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Polizeibehörde - Kriminalwesen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Polizeibehörde - Kriminalwesen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1769 - 1879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Bonaparte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Moreau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Buches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Bonaparte der Gefürchtete, Moreau der Geachtete, Europa das Leidende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179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Prozeßschriften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Friedr. Herm.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Nestler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Schleiden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Aufsatz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Journal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16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Einleitung zur Geschichte der Aufklärung in Hamburg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Neuer Telegraph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Schniebes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Druckort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Authentische Darstellung der Begebenheiten in Spanien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80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Nagel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Schwertfeger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gegen den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Polizeikommissar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Consorten (Zusammenarbeit mit den frz. Besatzungsbehörden)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Jacob 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Daevel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Anstößiger 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26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Beobachters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Unterdrückung des Blattes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Langhans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Ein den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Kronprinzen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Schweden</w:t>
      </w:r>
      <w:r>
        <w:rPr>
          <w:rFonts w:ascii="Courier" w:hAnsi="Courier"/>
          <w:vanish/>
          <w:sz w:val="24"/>
        </w:rPr>
        <w:t>]o]p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beleidigender 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Niederelbischen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VIII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Siegmund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Ein den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Kronprinzen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Schweden</w:t>
      </w:r>
      <w:r>
        <w:rPr>
          <w:rFonts w:ascii="Courier" w:hAnsi="Courier"/>
          <w:vanish/>
          <w:sz w:val="24"/>
        </w:rPr>
        <w:t>]o]p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beleidigender 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Niederelbischen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VIII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114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Toennius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seines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Prozess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gegen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Schädtler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Trummer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Hustrup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Eigentümer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Wächter</w:t>
      </w:r>
      <w:r>
        <w:rPr>
          <w:rFonts w:ascii="Courier" w:hAnsi="Courier"/>
          <w:vanish/>
          <w:sz w:val="24"/>
        </w:rPr>
        <w:t>}]t}]p</w:t>
      </w:r>
      <w:r>
        <w:rPr>
          <w:rFonts w:ascii="Courier" w:hAnsi="Courier"/>
          <w:sz w:val="24"/>
        </w:rPr>
        <w:t>": Schriften des Blattes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 Wächter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Friedr</w:t>
      </w:r>
      <w:r>
        <w:rPr>
          <w:rFonts w:ascii="Courier" w:hAnsi="Courier"/>
          <w:sz w:val="24"/>
        </w:rPr>
        <w:t>. Christoffer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Denunziation des </w:t>
      </w:r>
      <w:r>
        <w:rPr>
          <w:rFonts w:ascii="Courier" w:hAnsi="Courier"/>
          <w:vanish/>
          <w:sz w:val="24"/>
        </w:rPr>
        <w:t>t[2{o[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Neuer Hamburger Briefträger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83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Jacob Heinr.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Artikel 16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Briefträgers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(Überschrift "Vielleicht wäre es bei Drohung nicht geblieben")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157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Koopmann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Sekretär beim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Correspondent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>en": Artikel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Correspondent</w:t>
      </w:r>
      <w:r>
        <w:rPr>
          <w:rFonts w:ascii="Courier" w:hAnsi="Courier"/>
          <w:vanish/>
          <w:position w:val="6"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7.11.1820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Graubünden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den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365 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365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Zober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Archidiakonus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Königsberg in der Neumark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Buch zur sittlichen Bildung der Dienstboten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Bücherauktions-Kataloge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sind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unterworfen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>31-2, 182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Schmoock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A.F.J.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Knüppel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Meinert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Winkelblätter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Anstößige Äußerungen gegen Religion und Polizei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jun.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Erläuterungen zu Schrift des Dr. Baldamus, seine Abfertigung des Majors to der Horst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Gallois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Besser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hiesige Bürger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Einige Bemerkungen über die geschichtliche Darstellung seiner Dienstverhältnisse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Major a.D.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to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123 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Nettelbeck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Betrachtungen über die in der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to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´schen Sache herausgekommenen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von Dr. Ignatz Nettelbeck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Hinrich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Meldau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Major to der Horst Dienstverhältnisse, Prozeß</w:t>
      </w:r>
      <w:r>
        <w:rPr>
          <w:rFonts w:ascii="Courier" w:hAnsi="Courier"/>
          <w:sz w:val="24"/>
        </w:rPr>
        <w:t xml:space="preserve"> und Duell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Julius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Firma "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": Vernehmung in der Sache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to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to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Major a.D.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Geschichtliche Darstellung meiner dreyßigjährigen Dienstverhältnisse im Hamburger Militär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 sämtliche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Buchhändler und Buchdrucker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: Die Werke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Verkauf von Nachdruck auf 25 Jahre verboten)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sämtlicher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 und Buchhändler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405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Neuigkeitsträger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Theaterdirektion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einen Aufsatz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F.W.C.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Aufsatz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32. Auf Anzeige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226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Firma "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":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Verschwörung im Krähwinkel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Hans Jacob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Neuigkeitsträgers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Zensurvergehen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659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 Deutscher Klas</w:t>
      </w:r>
      <w:r>
        <w:rPr>
          <w:rFonts w:ascii="Courier" w:hAnsi="Courier"/>
          <w:sz w:val="24"/>
        </w:rPr>
        <w:t>siker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Verkauf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Jacob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Verschiedene Artikel in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Neuigkeitsträger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294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Wachenhusen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vorm. schwedischer Major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Verhandlungen in Sachen "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" gegen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Wachenhusen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und andere Unstimmigkeiten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368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Hinrich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Meldau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Maurice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Schwarzenberg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Unternehmer der Wirtschaft "Tivoli"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Spottbild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Joachim Heinrich 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Handlungszeitung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Umgehung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567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aufrührerischen 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Rechte und Forderungen der Freien Ham</w:t>
      </w:r>
      <w:r>
        <w:rPr>
          <w:rFonts w:ascii="Courier" w:hAnsi="Courier"/>
          <w:sz w:val="24"/>
        </w:rPr>
        <w:t>burger, wie sich die öffentliche Stimme bei Gelegenheit der gegenwärtigen Unruhen deutliche darüber ausgesprochen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402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Tribüne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Westbote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neuen Zeitschwingungen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jeder Zeitschrift, an deren Redaktion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teilnimmt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550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Julius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hiesiger Bürger und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Briefe aus Paris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Börne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08.11.1831 - 12.10.1832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551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Älterleute und Beisitzer des hiesigen Schlachteramtes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J.H.W.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Nothgedrungene Vorstellung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(Vieh- und Fleisch-Akzise)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Erzähler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": Ein im "Erzähler" aufgenommener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beleidigender Aufsatz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 Schreiben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Heinrich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Hinrich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Meldau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Karikatur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Bezug auf die Streitsache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Booth</w:t>
      </w:r>
      <w:r>
        <w:rPr>
          <w:rFonts w:ascii="Courier" w:hAnsi="Courier"/>
          <w:vanish/>
          <w:sz w:val="24"/>
        </w:rPr>
        <w:t>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97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Jackson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Carr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Beckitt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Ramsden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Hostrup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Ein gegen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gerichteter Artikel in der hiesigen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 Reporter. British residents in Hamburg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(from the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Times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293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Stadt-Bibliothekar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In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abhanden gekommene Bücher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296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Joachim Heinrich 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407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Vorrede zu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Französische Zustände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421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Billmeyer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Lohgerbergeselle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 staatsgefährlichen Inhalts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Erklärung der Menschen- und Bürgerrechte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Glaubensbekenntnis ei</w:t>
      </w:r>
      <w:r>
        <w:rPr>
          <w:rFonts w:ascii="Courier" w:hAnsi="Courier"/>
          <w:sz w:val="24"/>
        </w:rPr>
        <w:t>nes Geächteten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Bernhard 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Niemeyer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Anzeige des Herrmann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Zensurvergehen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677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Jacob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Gestattung, sich wieder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Erzähler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Biene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nennen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682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Bernhard 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Geschäftsführer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Magazins für Buchh</w:t>
      </w:r>
      <w:r>
        <w:rPr>
          <w:rFonts w:ascii="Courier" w:hAnsi="Courier"/>
          <w:sz w:val="24"/>
        </w:rPr>
        <w:t>andel, Musik und Kunst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Inh.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Ganganelli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Lannerschen Tänze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685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Friedr. Wilh. Aug.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Denunziation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Pintus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Nathan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über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Lustspiel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Räuberkoch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711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Gaspard 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Pincon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Spottbild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(Andeutung auf</w:t>
      </w:r>
      <w:r>
        <w:rPr>
          <w:rFonts w:ascii="Courier" w:hAnsi="Courier"/>
          <w:sz w:val="24"/>
        </w:rPr>
        <w:t xml:space="preserve"> eine Liebesgeschichte des Hauptmanns der Nachtwache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Grapengiesser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884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Schleyermacher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Briefe über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Lucinde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mit einer Vorrede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Gutzkow</w:t>
      </w:r>
      <w:r>
        <w:rPr>
          <w:rFonts w:ascii="Courier" w:hAnsi="Courier"/>
          <w:vanish/>
          <w:sz w:val="24"/>
        </w:rPr>
        <w:t>}]p}]t</w:t>
      </w:r>
      <w:r>
        <w:rPr>
          <w:rFonts w:ascii="Courier" w:hAnsi="Courier"/>
          <w:sz w:val="24"/>
        </w:rPr>
        <w:t xml:space="preserve">" (Eine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gegen die Religion verstoßende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906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 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Laeisz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Inhaber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Leibibliothek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einer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Juden dürfen und können i</w:t>
      </w:r>
      <w:r>
        <w:rPr>
          <w:rFonts w:ascii="Courier" w:hAnsi="Courier"/>
          <w:sz w:val="24"/>
        </w:rPr>
        <w:t>n christlichen Ländern keine bürgerliche Gleichstellung erlangen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Tell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998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Eigentümer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Kontravention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Zensurverordnung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2 Artikel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Unruhen gegen die Juden in Hamburg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Unruhen in Berlin zum Geburtstag des Königs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1469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hiesigen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herzoglich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Braunsch</w:t>
      </w:r>
      <w:r>
        <w:rPr>
          <w:rFonts w:ascii="Courier" w:hAnsi="Courier"/>
          <w:sz w:val="24"/>
        </w:rPr>
        <w:t>weig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Staatsministerium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über 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hiesigen "Neuen Zeitung"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1575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Schubert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et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Niemeyer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Angebliche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Beleidigung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Neu-Ruppin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(Artikel Concertgeber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Musikalischen Conversations-Lexikon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1588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Abgabe von 2 Exemplaren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romantische Schule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Osterwald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4122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Firma "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verbotener Bücher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1374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Eduard 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>: Unrichtige Angaben bei einer Assekuranzforderung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Brand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- 8. Mai 1842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1411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Denunziation abseiten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gegen Robert Kittler</w:t>
      </w:r>
      <w:r>
        <w:rPr>
          <w:rFonts w:ascii="Courier" w:hAnsi="Courier"/>
          <w:vanish/>
          <w:sz w:val="24"/>
        </w:rPr>
        <w:t>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1437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Heinrich 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Einige Worte über die letzten Vorschläge E.E.Senats an die Bürgerschaft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 Juni 1842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1464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Spottgedicht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Eine Fabel aus der Mohrenrepublik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1570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Weinhändler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Stadter Zoll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(in Beziehung auf die verwüsteten Kirchen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1833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Georg Pet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Hamburgs Bürger und die vom Gebiete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". Vaterstädtisches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Jastram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Snitger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Niedergerichtsakte 1845 100 - Anklage: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Hochverräterische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Injurien gegen 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Hochedlen 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Bürgerlichen Kollegien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enthaltener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1999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Organisten zu St. Nikolai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angeblichen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seines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Melodienbuch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Anthes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2058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Druck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Lieder eines Hanseaten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Prinz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2608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 Johannes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Köbner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Jacob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Religiöse Versammlungen im Hause Marktstr. 2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religiöser Schriften</w:t>
      </w:r>
      <w:r>
        <w:rPr>
          <w:rFonts w:ascii="Courier" w:hAnsi="Courier"/>
          <w:vanish/>
          <w:sz w:val="24"/>
        </w:rPr>
        <w:t>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2642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: Versendung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Unpolitische Lieder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Hoffmann von Fallersleb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2. Teil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Heilbronn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2656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Artikel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Agenten und Hunde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in 35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Tageswächters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28.12.1843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 Lit. R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 Lit. R&gt;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R, 239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Campe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Deutschland. Ein Wintermärchen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R, 432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Vernehmung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Schirges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</w:t>
      </w:r>
      <w:r>
        <w:rPr>
          <w:rFonts w:ascii="Courier" w:hAnsi="Courier"/>
          <w:sz w:val="24"/>
        </w:rPr>
        <w:t>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wegen Äußerungen in der Vorrede zur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Novelle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Steiger von Markus Röhling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 Lit. 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 Lit. S&gt;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S, 1586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Spottbilder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die Verhältnisse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Valentin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Papierhändler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Behr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 Lit. T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 Lit. T&gt;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T, 2318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Untersuc</w:t>
      </w:r>
      <w:r>
        <w:rPr>
          <w:rFonts w:ascii="Courier" w:hAnsi="Courier"/>
          <w:sz w:val="24"/>
        </w:rPr>
        <w:t xml:space="preserve">hung wegen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Unsere Finanzzustände und die Verfassung. Von einem nicht erbgesessenen Hamburger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. Heft 1 und 2"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(Kritik an der Schiffahrt- und Hafendeputation und Wasserbaudirektor Hübbe u.a. wegen Baggerarbeiten in der Elbe und Hafenausbau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Steinwerder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 Lit. U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 Lit. U&gt;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U, 2567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wegen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Aufsatz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Unser Contingent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34/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Reformblatt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U, 2628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wegen des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Rohden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verfaßten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Briefe aus dem Irrenhause. Noth- und Hülferuf an meine Brüder, die Hamburger!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Charles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Braakewagen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 xml:space="preserve"> in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41/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als Anlaß für die Straßenunruhen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11.8.1848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Überprüfung der Verhältnisse in der Irrenstation des Allgemeinen Krankenhauses,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Verurteilung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>, Einlegen verschiedener Rechtsmittel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Versc</w:t>
      </w:r>
      <w:r>
        <w:rPr>
          <w:rFonts w:ascii="Courier" w:hAnsi="Courier"/>
          <w:sz w:val="24"/>
        </w:rPr>
        <w:t>hiedene Untersuchungen gegen J.H. von Rohden, u.a. vorübergehende Unterbringung in der Irrenstation wegen extremer politischer Forderungen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U, 2642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Ermittlungen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den mehrfach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Betrug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vorbestraften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Wilhelm 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Glogau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alias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Gauain</w:t>
      </w:r>
      <w:r>
        <w:rPr>
          <w:rFonts w:ascii="Courier" w:hAnsi="Courier"/>
          <w:vanish/>
          <w:sz w:val="24"/>
        </w:rPr>
        <w:t>}]p}]p</w:t>
      </w:r>
      <w:r>
        <w:rPr>
          <w:rFonts w:ascii="Courier" w:hAnsi="Courier"/>
          <w:sz w:val="24"/>
        </w:rPr>
        <w:t xml:space="preserve">, wegen Abfassung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aufrührerischer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Verhaftung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Anhang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Leihbibliothek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Hamburg-Altona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Kunsthandlung</w:t>
      </w:r>
      <w:r>
        <w:rPr>
          <w:rFonts w:ascii="Courier" w:hAnsi="Courier"/>
          <w:vanish/>
          <w:sz w:val="24"/>
        </w:rPr>
        <w:t>]s}]s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U, 2645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wegen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Auch einmal die Polizei von anderer Seite und der Kunsthändler St., ein Polizeispion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51/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Reformblattes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U, 2635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wegen der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Proscriptions-Liste der Hamburgischen Polizei-Freischärler, unter dem Commando des Polizei-Serganten Joachim Andreas Hopp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</w:t>
      </w:r>
      <w:r>
        <w:rPr>
          <w:rFonts w:ascii="Courier" w:hAnsi="Courier"/>
          <w:sz w:val="24"/>
        </w:rPr>
        <w:t>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Theure Polizei-Freischärler! Geliebte Polizei-Wehr!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Verurteilung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Neegel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Stöver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Lembcke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anderen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 Lit. V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 Lit. V&gt;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 Lit. V, 3098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Untersuchung wegen eines Artikels in 67/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 sich zwei Bürger über die gegenwärtigen Zustände frei aussprechen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VI Lit. W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VI Lit. W&gt;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VI Lit. W, 454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Ermittlung des Verfassers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Beiträge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 13. August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 17. August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in 97 und 99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Freischütz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VI Lit. W, 423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Schleswig-Holsteinischen Reform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Knölk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]o}]p]s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Schleswig-Holsteinische Reform 6, 11-16,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Serie VI Lit. X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&lt;Serie VI Lit. X&gt;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VI Lit. X, 758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Vern</w:t>
      </w:r>
      <w:r>
        <w:rPr>
          <w:rFonts w:ascii="Courier" w:hAnsi="Courier"/>
          <w:sz w:val="24"/>
        </w:rPr>
        <w:t xml:space="preserve">ehmung und Haussuchung bei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Alphons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Trittau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im Rahmen einer beim Kriminalcollegium zu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Bützow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anhängenden Untersuchungssache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aufrühererischer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Vernehmung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 Leberecht Theodor 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Friedensburg</w:t>
      </w:r>
      <w:r>
        <w:rPr>
          <w:rFonts w:ascii="Courier" w:hAnsi="Courier"/>
          <w:vanish/>
          <w:sz w:val="24"/>
        </w:rPr>
        <w:t>}]p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1850 - 1853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331-2, Serie VI Lit. X, 871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Untersuchung wegen einiger 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21 und 22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Democratie und die Handelsfreiheit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Gerechtigkeitspflege i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Todtgeprügelte Oesterreicher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Desertationen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Militairische Strenge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AC16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C167B">
      <w:pPr>
        <w:tabs>
          <w:tab w:val="left" w:pos="1134"/>
        </w:tabs>
        <w:spacing w:line="200" w:lineRule="exact"/>
      </w:pPr>
      <w:r>
        <w:br w:type="page"/>
      </w:r>
    </w:p>
    <w:p w:rsidR="00000000" w:rsidRDefault="00AC167B">
      <w:pPr>
        <w:tabs>
          <w:tab w:val="left" w:pos="1134"/>
        </w:tabs>
      </w:pPr>
    </w:p>
    <w:p>
      <w:r>
        <w:t>30</w:t>
        <w:tab/>
        <w:t>1168</w:t>
      </w:r>
    </w:p>
    <w:p>
      <w:r>
        <w:t>30z</w:t>
        <w:tab/>
        <w:t>331-2, Serie VI Lit. X, 1168</w:t>
      </w:r>
    </w:p>
    <w:p>
      <w:r>
        <w:t>40</w:t>
        <w:tab/>
        <w:t>s[Untersuchung wegen des Artikels "t[Großartiger Amtseifer des Blankeneser Kirchspielvogts]t" in 65 der "t[Reform]t"]s</w:t>
      </w:r>
    </w:p>
    <w:p>
      <w:r>
        <w:t>43</w:t>
        <w:tab/>
        <w:t>1851</w:t>
      </w:r>
    </w:p>
    <w:p>
      <w:r>
        <w:br/>
        <w:t>30</w:t>
        <w:tab/>
        <w:t>1367</w:t>
      </w:r>
    </w:p>
    <w:p>
      <w:r>
        <w:t>30z</w:t>
        <w:tab/>
        <w:t>331-2, Serie VI Lit. X, 1367</w:t>
      </w:r>
    </w:p>
    <w:p>
      <w:r>
        <w:t>40</w:t>
        <w:tab/>
        <w:t>Sammelakte betr. Personen und Vereinigungen, die der Teilnahme an der s[demokratischen bzw. revolutionären Bewegung]s verdächtigt werden bzw. überführt sind - Allgemeines, Berichte, Anfragen, Mitteilungen</w:t>
      </w:r>
    </w:p>
    <w:p>
      <w:r>
        <w:t>41</w:t>
        <w:tab/>
        <w:t xml:space="preserve"> u.a.: s[2{s[Nachdruck]s} 1{sozialistischer Schriften}]s</w:t>
      </w:r>
    </w:p>
    <w:p>
      <w:r>
        <w:t>43</w:t>
        <w:tab/>
        <w:t>(1848 - ) ; 1851 ; (1852)</w:t>
      </w:r>
    </w:p>
    <w:p>
      <w:r>
        <w:br/>
        <w:t>30</w:t>
        <w:tab/>
        <w:t>1368</w:t>
      </w:r>
    </w:p>
    <w:p>
      <w:r>
        <w:t>30z</w:t>
        <w:tab/>
        <w:t>331-2, Serie VI Lit. X, 1368</w:t>
      </w:r>
    </w:p>
    <w:p>
      <w:r>
        <w:t>40</w:t>
        <w:tab/>
        <w:t>Sammelakte betr. Personen und Vereinigungen, die der Teilnahme an der s[demokratischen bzw. revolutionären Bewegung]s verdächtigt werden bzw. überführt sind - Allgemeines, Berichte, Anfragen, Mitteilungen</w:t>
      </w:r>
    </w:p>
    <w:p>
      <w:r>
        <w:t>41</w:t>
        <w:tab/>
        <w:t>u.a.: p[2{Karl} 1{Marx}]p: "t[Neue Rheinische Zeitung]t" und angeblicher Aufenthalt in Deutschland, u.a. beabsichtigtes Treffen in o[Hamburg]o - t[2{Zeitschrift} "1{Die Hummel}]t" aus o[New York]o</w:t>
      </w:r>
    </w:p>
    <w:p>
      <w:r>
        <w:t>43</w:t>
        <w:tab/>
        <w:t>1847 - 1856</w:t>
      </w:r>
    </w:p>
    <w:p>
      <w:r>
        <w:br/>
        <w:t>26</w:t>
        <w:tab/>
        <w:t>Serie VI Lit. Y</w:t>
      </w:r>
    </w:p>
    <w:p>
      <w:r>
        <w:t>27</w:t>
        <w:tab/>
        <w:t>&lt;Serie VI Lit. Y&gt;</w:t>
      </w:r>
    </w:p>
    <w:p>
      <w:r>
        <w:t>30</w:t>
        <w:tab/>
        <w:t>1856</w:t>
      </w:r>
    </w:p>
    <w:p>
      <w:r>
        <w:t>30z</w:t>
        <w:tab/>
        <w:t>331-2, Serie VI Lit. Y, 1856</w:t>
      </w:r>
    </w:p>
    <w:p>
      <w:r>
        <w:t>40</w:t>
        <w:tab/>
        <w:t>Anfragen und Mitteilungen auswärtiger (Polizei-)Behörden betr. Personen, die der Teilnahme an s[demokratischen bzw. revolutionären Verbindungen]s verdächtigt werden bzw. überführt sind</w:t>
      </w:r>
    </w:p>
    <w:p>
      <w:r>
        <w:t>41</w:t>
        <w:tab/>
        <w:t>u.a.: p[2{Johann August Eduard} 1{Prinz} in 6{o[Altona]o}]p: s[Vertrieb der t[2{Flugschrift} "1{Brod oder Tod!}]t"]s, s[Vernehmung von p[2{Jacob Ferdinand} 1{Richter}]p]s</w:t>
      </w:r>
    </w:p>
    <w:p>
      <w:r>
        <w:t>43</w:t>
        <w:tab/>
        <w:t>1852</w:t>
      </w:r>
    </w:p>
    <w:p>
      <w:r>
        <w:br/>
        <w:t>30</w:t>
        <w:tab/>
        <w:t>1585</w:t>
      </w:r>
    </w:p>
    <w:p>
      <w:r>
        <w:t>30z</w:t>
        <w:tab/>
        <w:t>331-2, Serie VI Lit. Y, 1585</w:t>
      </w:r>
    </w:p>
    <w:p>
      <w:r>
        <w:t>40</w:t>
        <w:tab/>
        <w:t>Anfragen und Mitteilungen auswärtiger (Polizei-)Behörden betr. Personen, die der Teilnahme an s[demokratischen bzw. revolutionären Verbindungen]s verdächtigt werden bzw. überführt sind</w:t>
      </w:r>
    </w:p>
    <w:p>
      <w:r>
        <w:t>41</w:t>
        <w:tab/>
        <w:t>u.a.: s[Beschlagnahme der t[2{Druckschrift} "1{Der Tag ist angebrochen. Ein prophetisches Wort}]t]s" von p[2{Rudolph} 1{Dulon}]p - s[Verbreitung von p[2{Harro} 1{Harrings}]p "t[Die geschichtliche Entstehung der Arbeitervereine und ihr Verfallen in communistische Speculation]t"]s, s[Vernehmung von p[2{J.C.M.} 1{Böhling} aus 6{o[Hamburg]o}]p]s - p[2{C.F.} 1{Ullmann}, 5{s[Buchhändler]s} in 6{o[Hamburg]o}]p - angebl. p[5{Buchhändler} 1{Keller} in 6{o[Hamburg]o}]p - s[Verzeichnis deutschsprachiger s[Presseorgane]s in den o[Vereinigte Staaten Nordamerikas]o]s</w:t>
      </w:r>
    </w:p>
    <w:p>
      <w:r>
        <w:t>42</w:t>
        <w:tab/>
        <w:t>Darin u.a.: Aufstellung der ausgelieferten Bände der t[2{Druckschrift} "1{Der Tag ist angebrochen. Ein prophetisches Wort}]t" von p[2{Rudolph} 1{Dulon}]p, s[2{Verzeichnis} der 1{Hamburgischen s[Buchhändler]s, s[Antiquare]s und s[Zeitungsläden]s}]s</w:t>
      </w:r>
    </w:p>
    <w:p>
      <w:r>
        <w:t>43</w:t>
        <w:tab/>
        <w:t>1852</w:t>
      </w:r>
    </w:p>
    <w:p>
      <w:r>
        <w:br/>
        <w:t>30</w:t>
        <w:tab/>
        <w:t>1693</w:t>
      </w:r>
    </w:p>
    <w:p>
      <w:r>
        <w:t>30z</w:t>
        <w:tab/>
        <w:t>331-2, Serie VI Lit. Y, 1693</w:t>
      </w:r>
    </w:p>
    <w:p>
      <w:r>
        <w:t>40</w:t>
        <w:tab/>
        <w:t>Untersuchung wegen Beihilfe zur Desertation eines österreichischen Soldaten und Beteiligung an s[demokratischen Umtrieben]s, insbesondere Verbindung zu p[2{Harro} 1{Harring}]p und dem k[1{Bund "Junges Europa"} in 2{o[London]o}]k. Illegale Briefbeförderung auf Schiffen von o[England]o. k[1{Demokratischer Verein} in 2{o[1{Neustadt}/2{Holstein}]o}]k - Verurteilung von p[2{Johann Georg} 1{Eggeling}]p, p[2{Johann Carl Martin} 1{Böhling}]p, p[2{Heinrich Georg Friedrich} 1{Brasholz} aus 6{o[Neustadt]o}]p, p[2{Carl Friedrich} 1{Rossi}]p und p[2{Jacob} 1{Hoffmann}]p</w:t>
      </w:r>
    </w:p>
    <w:p>
      <w:r>
        <w:t>41</w:t>
        <w:tab/>
        <w:t>u.a.: bei Eggeling und Böhling s[beschlagnahmte Unterlagen]s, u.a. Briefe von Harro Harring, s[Subskriptionslisten]s, Abrechnungen und s[Drucksachen von Harro Harring]s</w:t>
      </w:r>
    </w:p>
    <w:p>
      <w:r>
        <w:t>43</w:t>
        <w:tab/>
        <w:t>1852 - 1853</w:t>
      </w:r>
    </w:p>
    <w:p>
      <w:r>
        <w:br/>
        <w:t>26</w:t>
        <w:tab/>
        <w:t>Serie VI Lit. Z</w:t>
      </w:r>
    </w:p>
    <w:p>
      <w:r>
        <w:t>27</w:t>
        <w:tab/>
        <w:t>&lt;Serie VI Lit. Z&gt;</w:t>
      </w:r>
    </w:p>
    <w:p>
      <w:r>
        <w:t>30</w:t>
        <w:tab/>
        <w:t>Serie VI Lit. Z, 2409</w:t>
      </w:r>
    </w:p>
    <w:p>
      <w:r>
        <w:t>30z</w:t>
        <w:tab/>
        <w:t>331-2, Serie VI Lit. Z, 2409</w:t>
      </w:r>
    </w:p>
    <w:p>
      <w:r>
        <w:t>40</w:t>
        <w:tab/>
        <w:t>Anfragen und Mitteilungen auswärtiger (Polizei-)Behörden betr. Personen, die der Teilnahme an s[demokratischen bzw. revolutionären Verbindungen]s verdächtigt werden bzw. überführt sind</w:t>
      </w:r>
    </w:p>
    <w:p>
      <w:r>
        <w:t>41</w:t>
        <w:tab/>
        <w:t>u.a.: p[2{Karl} 1{Marx}]p, hier: Versendung einer s[Broschüre über den Kommunistenbund-Prozeß in o[Köln]o]s- s[Vernehmung des p[2{Julius} 1{Campe}]p]s wegen der t[2{Schrift} "1{Anarchie oder Autorität}]t" von p[2{Wilhelm} 1{Marr}]p</w:t>
      </w:r>
    </w:p>
    <w:p>
      <w:r>
        <w:t>43</w:t>
        <w:tab/>
        <w:t>1853</w:t>
      </w:r>
    </w:p>
    <w:p>
      <w:r>
        <w:br/>
        <w:t>26</w:t>
        <w:tab/>
        <w:t>Serie VII Lit. BB</w:t>
      </w:r>
    </w:p>
    <w:p>
      <w:r>
        <w:t>27</w:t>
        <w:tab/>
        <w:t>&lt;Serie VII Lit. BB&gt;</w:t>
      </w:r>
    </w:p>
    <w:p>
      <w:r>
        <w:t>30</w:t>
        <w:tab/>
        <w:t>2243</w:t>
      </w:r>
    </w:p>
    <w:p>
      <w:r>
        <w:t>30z</w:t>
        <w:tab/>
        <w:t>331-2, Serie VII Lit. BB, 2243</w:t>
      </w:r>
    </w:p>
    <w:p>
      <w:r>
        <w:t>40</w:t>
        <w:tab/>
        <w:t>Zeugenvernehmung des p[2{Julius} 1{Campe}]p auf Requisition des Staatsanwalts beim s[Stadtgericht zu o[Berlin]o]s in Sachen gegen p[2{Eduard} 1{Vehse}]p</w:t>
      </w:r>
    </w:p>
    <w:p>
      <w:r>
        <w:t>43</w:t>
        <w:tab/>
        <w:t>1855</w:t>
      </w:r>
    </w:p>
    <w:p>
      <w:r>
        <w:br/>
        <w:t>26</w:t>
        <w:tab/>
        <w:t>Serie VII Lit. CC</w:t>
      </w:r>
    </w:p>
    <w:p>
      <w:r>
        <w:t>27</w:t>
        <w:tab/>
        <w:t>&lt;Serie VII Lit. CC&gt;</w:t>
      </w:r>
    </w:p>
    <w:p>
      <w:r>
        <w:t>30</w:t>
        <w:tab/>
        <w:t>2989</w:t>
      </w:r>
    </w:p>
    <w:p>
      <w:r>
        <w:t>30z</w:t>
        <w:tab/>
        <w:t>331-2, Serie VII Lit. CC, 2989</w:t>
      </w:r>
    </w:p>
    <w:p>
      <w:r>
        <w:t>40</w:t>
        <w:tab/>
        <w:t>s[Verhaftung und Auslieferung des p[2{Joseph Phene} 1{Olszewski} aus 6{o[1{Lublin}/2{Polen}]o}]p]s wegen Besitzes und s[2{Vertrieb}es 1{revolutionärer Schriften}]s</w:t>
      </w:r>
    </w:p>
    <w:p>
      <w:r>
        <w:t>43</w:t>
        <w:tab/>
        <w:t>1856</w:t>
      </w:r>
    </w:p>
    <w:p>
      <w:r>
        <w:br/>
        <w:t>30</w:t>
        <w:tab/>
        <w:t>67</w:t>
      </w:r>
    </w:p>
    <w:p>
      <w:r>
        <w:t>30z</w:t>
        <w:tab/>
        <w:t>331-2, Serie VIII Lit. CC, 67</w:t>
      </w:r>
    </w:p>
    <w:p>
      <w:r>
        <w:t>40</w:t>
        <w:tab/>
        <w:t>Verhaftung und Ausweisung des p[2{Carl Georg} 1{Allhusen} aus 6{o[Kiel]o}]p wegen s[2{Verbreitung} von 1{Flugschriften kommunistischen Inhalts}]s in o[England]o und o[Amerika]o</w:t>
      </w:r>
    </w:p>
    <w:p>
      <w:r>
        <w:t>43</w:t>
        <w:tab/>
        <w:t>(1851) ; 1859</w:t>
      </w:r>
    </w:p>
    <w:p>
      <w:r>
        <w:br/>
        <w:t>26</w:t>
        <w:tab/>
        <w:t>Serie IX Lit. PP</w:t>
      </w:r>
    </w:p>
    <w:p>
      <w:r>
        <w:t>27</w:t>
        <w:tab/>
        <w:t>&lt;Serie IX Lit. PP&gt;</w:t>
      </w:r>
    </w:p>
    <w:p>
      <w:r>
        <w:t>30</w:t>
        <w:tab/>
        <w:t>4823</w:t>
      </w:r>
    </w:p>
    <w:p>
      <w:r>
        <w:t>30z</w:t>
        <w:tab/>
        <w:t>331-2, Serie IX Lit. PP, 4823</w:t>
      </w:r>
    </w:p>
    <w:p>
      <w:r>
        <w:t>40</w:t>
        <w:tab/>
        <w:t>Voruntersuchung gegen p[2{Otto} 1{Spielberg}]p wegen des t[2{Artikel}s "1{Physiognomie einer Hansestadt}]t" in 359 der t[Elberfelder Zeitung]t v. z[30.12.1867]z</w:t>
      </w:r>
    </w:p>
    <w:p>
      <w:r>
        <w:t>43</w:t>
        <w:tab/>
        <w:t>1868</w:t>
      </w:r>
    </w:p>
    <w:p/>
    <w:p/>
    <w:p>
      <w:r>
        <w:br/>
        <w:t>20</w:t>
        <w:tab/>
        <w:t>331-3</w:t>
      </w:r>
    </w:p>
    <w:p>
      <w:r>
        <w:t>21</w:t>
        <w:tab/>
        <w:t>Politische Polizei</w:t>
      </w:r>
    </w:p>
    <w:p>
      <w:r>
        <w:t>22</w:t>
        <w:tab/>
        <w:t>Politische Polizei</w:t>
      </w:r>
    </w:p>
    <w:p>
      <w:r>
        <w:t>23</w:t>
        <w:tab/>
        <w:t>1878 - 1945</w:t>
      </w:r>
    </w:p>
    <w:p>
      <w:r>
        <w:t>30</w:t>
        <w:tab/>
        <w:t>S 4240-24</w:t>
      </w:r>
    </w:p>
    <w:p>
      <w:r>
        <w:t>30z</w:t>
        <w:tab/>
        <w:t>331-3, S 4240-24</w:t>
      </w:r>
    </w:p>
    <w:p>
      <w:r>
        <w:t>40</w:t>
        <w:tab/>
        <w:t>s[Jugendliteratur]s, s[o[Hamburg]oer s[Jugendschriften]s-Ausschuß]s</w:t>
      </w:r>
    </w:p>
    <w:p>
      <w:r>
        <w:t>41</w:t>
        <w:tab/>
        <w:t>u.a.: s[2{Kampf} gegen 1{Schundliteratur}]s, Auseinandersetzungen um "s[2{vaterländische Gedanken}" in der 1{Jugendliteratur}]s, s[2{Sonntagsunterhaltungen} des 1{Jugendschriften-Ausschusses}]s</w:t>
      </w:r>
    </w:p>
    <w:p>
      <w:r>
        <w:t>43</w:t>
        <w:tab/>
        <w:t>1893 - 1917</w:t>
      </w:r>
    </w:p>
    <w:p/>
    <w:p/>
    <w:p>
      <w:r>
        <w:br/>
        <w:t>20</w:t>
        <w:tab/>
        <w:t>361-1</w:t>
      </w:r>
    </w:p>
    <w:p>
      <w:r>
        <w:t>21</w:t>
        <w:tab/>
        <w:t>Scholarchat</w:t>
      </w:r>
    </w:p>
    <w:p>
      <w:r>
        <w:t>22</w:t>
        <w:tab/>
        <w:t>Scholarchat</w:t>
      </w:r>
    </w:p>
    <w:p>
      <w:r>
        <w:t>23</w:t>
        <w:tab/>
        <w:t>1581 - 1877</w:t>
      </w:r>
    </w:p>
    <w:p>
      <w:r>
        <w:t>26</w:t>
        <w:tab/>
        <w:t>IX A</w:t>
      </w:r>
    </w:p>
    <w:p>
      <w:r>
        <w:t>27</w:t>
        <w:tab/>
        <w:t>IX Stadt-Bibliothek / A Protokolle für die Stadtbibliothek</w:t>
      </w:r>
    </w:p>
    <w:p>
      <w:r>
        <w:t>30</w:t>
        <w:tab/>
        <w:t>1</w:t>
      </w:r>
    </w:p>
    <w:p>
      <w:r>
        <w:t>30z</w:t>
        <w:tab/>
        <w:t>361-1, IX A, 1</w:t>
      </w:r>
    </w:p>
    <w:p>
      <w:r>
        <w:t>40</w:t>
        <w:tab/>
        <w:t>s[2{Protokolle} für die 1{Stadtbibliothek}]s</w:t>
      </w:r>
    </w:p>
    <w:p>
      <w:r>
        <w:t>43</w:t>
        <w:tab/>
        <w:t>1837 - 12.06.1860</w:t>
      </w:r>
    </w:p>
    <w:p>
      <w:r>
        <w:br/>
        <w:t>30</w:t>
        <w:tab/>
        <w:t>2</w:t>
      </w:r>
    </w:p>
    <w:p>
      <w:r>
        <w:t>30z</w:t>
        <w:tab/>
        <w:t>361-1, IX A, 2</w:t>
      </w:r>
    </w:p>
    <w:p>
      <w:r>
        <w:t>40</w:t>
        <w:tab/>
        <w:t>s[2{Protokolle} für die 1{Stadtbibliothek}]s</w:t>
      </w:r>
    </w:p>
    <w:p>
      <w:r>
        <w:t>43</w:t>
        <w:tab/>
        <w:t>27.08.1860 - 03.06.1862</w:t>
      </w:r>
    </w:p>
    <w:p>
      <w:r>
        <w:br/>
        <w:t>26</w:t>
        <w:tab/>
        <w:t>IX B</w:t>
      </w:r>
    </w:p>
    <w:p>
      <w:r>
        <w:t>27</w:t>
        <w:tab/>
        <w:t>IX Stadt-Bibliothek / B Beilagen zum Protokoll für die Stadtbibliothek</w:t>
      </w:r>
    </w:p>
    <w:p>
      <w:r>
        <w:t>30</w:t>
        <w:tab/>
        <w:t>1</w:t>
      </w:r>
    </w:p>
    <w:p>
      <w:r>
        <w:t>30z</w:t>
        <w:tab/>
        <w:t>361-1, IX B, 1</w:t>
      </w:r>
    </w:p>
    <w:p>
      <w:r>
        <w:t>40</w:t>
        <w:tab/>
        <w:t>s[2{Beilagen zum Protokoll} für die 1{Stadtbibliothek}]s</w:t>
      </w:r>
    </w:p>
    <w:p>
      <w:r>
        <w:t>43</w:t>
        <w:tab/>
        <w:t>1836 - 1843</w:t>
      </w:r>
    </w:p>
    <w:p>
      <w:r>
        <w:br/>
        <w:t>30</w:t>
        <w:tab/>
        <w:t>2</w:t>
      </w:r>
    </w:p>
    <w:p>
      <w:r>
        <w:t>30z</w:t>
        <w:tab/>
        <w:t>361-1, IX B, 2</w:t>
      </w:r>
    </w:p>
    <w:p>
      <w:r>
        <w:t>40</w:t>
        <w:tab/>
        <w:t>s[2{Beilagen zum Protokoll} für die 1{Stadtbibliothek}]s</w:t>
      </w:r>
    </w:p>
    <w:p>
      <w:r>
        <w:t>43</w:t>
        <w:tab/>
        <w:t>1844 - 1860</w:t>
      </w:r>
    </w:p>
    <w:p>
      <w:r>
        <w:br/>
        <w:t>26</w:t>
        <w:tab/>
        <w:t>IX C a</w:t>
      </w:r>
    </w:p>
    <w:p>
      <w:r>
        <w:t>27</w:t>
        <w:tab/>
        <w:t>IX Stadt-Bibliothek / C Rechnungswesen der Stadtbibliothek / a Rechnungsbücher</w:t>
      </w:r>
    </w:p>
    <w:p>
      <w:r>
        <w:t>30</w:t>
        <w:tab/>
        <w:t>1</w:t>
      </w:r>
    </w:p>
    <w:p>
      <w:r>
        <w:t>30z</w:t>
        <w:tab/>
        <w:t>361-1, IX C a, 1</w:t>
      </w:r>
    </w:p>
    <w:p>
      <w:r>
        <w:t>40</w:t>
        <w:tab/>
        <w:t>s[2{Kapital-, Einnahme- und Ausgabebuch} der 1{Stadtbibliothek}]s</w:t>
      </w:r>
    </w:p>
    <w:p>
      <w:r>
        <w:t>43</w:t>
        <w:tab/>
        <w:t>1770 - 1827</w:t>
      </w:r>
    </w:p>
    <w:p>
      <w:r>
        <w:br/>
        <w:t>30</w:t>
        <w:tab/>
        <w:t>2</w:t>
      </w:r>
    </w:p>
    <w:p>
      <w:r>
        <w:t>30z</w:t>
        <w:tab/>
        <w:t>361-1, IX C a, 2</w:t>
      </w:r>
    </w:p>
    <w:p>
      <w:r>
        <w:t>40</w:t>
        <w:tab/>
        <w:t>s[2{Konzepte zu den Rechnungen} der 1{Stadtbibliothek}]s</w:t>
      </w:r>
    </w:p>
    <w:p>
      <w:r>
        <w:t>43</w:t>
        <w:tab/>
        <w:t>1830 - 1843</w:t>
      </w:r>
    </w:p>
    <w:p>
      <w:r>
        <w:br/>
        <w:t>26</w:t>
        <w:tab/>
        <w:t>IX C a</w:t>
      </w:r>
    </w:p>
    <w:p>
      <w:r>
        <w:t>27</w:t>
        <w:tab/>
        <w:t>IX Stadt-Bibliothek / C Rechnungswesen der Stadtbibliothek / a Rechnungsbücher</w:t>
      </w:r>
    </w:p>
    <w:p>
      <w:r>
        <w:t>30</w:t>
        <w:tab/>
        <w:t>1</w:t>
      </w:r>
    </w:p>
    <w:p>
      <w:r>
        <w:t>30z</w:t>
        <w:tab/>
        <w:t>361-1, IX C a, 1</w:t>
      </w:r>
    </w:p>
    <w:p>
      <w:r>
        <w:t>40</w:t>
        <w:tab/>
        <w:t>s[2{Kapital-, Einnahme- und Ausgabebuch} der 1{Stadtbibliothek}]s</w:t>
      </w:r>
    </w:p>
    <w:p>
      <w:r>
        <w:t>43</w:t>
        <w:tab/>
        <w:t>1770 - 1827</w:t>
      </w:r>
    </w:p>
    <w:p>
      <w:r>
        <w:br/>
        <w:t>26</w:t>
        <w:tab/>
        <w:t>IX C b</w:t>
      </w:r>
    </w:p>
    <w:p>
      <w:r>
        <w:t>27</w:t>
        <w:tab/>
        <w:t>IX Stadt-Bibliothek / C Rechnungswesen der Stadtbibliothek / b Belege zu den Jahresrechnungen</w:t>
      </w:r>
    </w:p>
    <w:p>
      <w:r>
        <w:t>30</w:t>
        <w:tab/>
        <w:t>1 - 5</w:t>
      </w:r>
    </w:p>
    <w:p>
      <w:r>
        <w:t>30z</w:t>
        <w:tab/>
        <w:t>361-1, IX C b, 1 - 5</w:t>
      </w:r>
    </w:p>
    <w:p>
      <w:r>
        <w:t>40</w:t>
        <w:tab/>
        <w:t>Belege zu den s[2{Jahresrechnungen} der 1{Stadtbibliothek}]s</w:t>
      </w:r>
    </w:p>
    <w:p>
      <w:r>
        <w:t>43</w:t>
        <w:tab/>
        <w:t>1806 - 1812 ; 1814 - 1833 ; 1835 - 1837 ; 1839 - 1843 ; 1863</w:t>
      </w:r>
    </w:p>
    <w:p>
      <w:r>
        <w:br/>
        <w:t>26</w:t>
        <w:tab/>
        <w:t>IX D</w:t>
      </w:r>
    </w:p>
    <w:p>
      <w:r>
        <w:t>27</w:t>
        <w:tab/>
        <w:t>IX Stadt-Bibliothek / D Einzelakten der Stadtbibliothek</w:t>
      </w:r>
    </w:p>
    <w:p>
      <w:r>
        <w:t>30</w:t>
        <w:tab/>
        <w:t>1</w:t>
      </w:r>
    </w:p>
    <w:p>
      <w:r>
        <w:t>30z</w:t>
        <w:tab/>
        <w:t>361-1, IX D, 1</w:t>
      </w:r>
    </w:p>
    <w:p>
      <w:r>
        <w:t>40</w:t>
        <w:tab/>
        <w:t>Acta betr. die s[2{Verpflichtung zur Ablieferung eines Exemplars aller hier gedruckten Schriften} an die 1{Stadtbibliothek}]s und desfallsige Verfügungen nebst Archivalbericht v. z[11. Februar 1885]z - Erkenntnisse des s[Landgericht]ss i.S. der k[Oberschulbehörde]k gegen k[p[2{L.} 1{Friederichsen}]p &amp; Co]k</w:t>
      </w:r>
    </w:p>
    <w:p>
      <w:r>
        <w:t>43</w:t>
        <w:tab/>
        <w:t>1696 - 1885</w:t>
      </w:r>
    </w:p>
    <w:p>
      <w:r>
        <w:br/>
        <w:t>30</w:t>
        <w:tab/>
        <w:t>4</w:t>
      </w:r>
    </w:p>
    <w:p>
      <w:r>
        <w:t>30z</w:t>
        <w:tab/>
        <w:t>361-1, IX D, 4</w:t>
      </w:r>
    </w:p>
    <w:p>
      <w:r>
        <w:t>40</w:t>
        <w:tab/>
        <w:t>Acta et Varia betr. die mit der s[1{Stadtbibliothek} verbundenen 2{physikalisch-mathematischen und anderen Sammlungen}]s etc.</w:t>
      </w:r>
    </w:p>
    <w:p>
      <w:r>
        <w:t>43</w:t>
        <w:tab/>
        <w:t>1801 - 1837</w:t>
      </w:r>
    </w:p>
    <w:p>
      <w:r>
        <w:br/>
        <w:t>30</w:t>
        <w:tab/>
        <w:t>5</w:t>
      </w:r>
    </w:p>
    <w:p>
      <w:r>
        <w:t>30z</w:t>
        <w:tab/>
        <w:t>361-1, IX D, 5</w:t>
      </w:r>
    </w:p>
    <w:p>
      <w:r>
        <w:t>40</w:t>
        <w:tab/>
        <w:t>s[2{Inventarium} der 1{Stadtbibliothek}]s</w:t>
      </w:r>
    </w:p>
    <w:p>
      <w:r>
        <w:t>43</w:t>
        <w:tab/>
        <w:t>1840</w:t>
      </w:r>
    </w:p>
    <w:p>
      <w:r>
        <w:br/>
        <w:t>30</w:t>
        <w:tab/>
        <w:t>6</w:t>
      </w:r>
    </w:p>
    <w:p>
      <w:r>
        <w:t>30z</w:t>
        <w:tab/>
        <w:t>361-1, IX D, 6</w:t>
      </w:r>
    </w:p>
    <w:p>
      <w:r>
        <w:t>40</w:t>
        <w:tab/>
        <w:t>Acta betr. die erfolgte s[2{Ablieferung je eines Exemplars der hierselbst gedruckten Werke} an die 1{Stadtbibliothek}]s u.w.d.a.</w:t>
      </w:r>
    </w:p>
    <w:p>
      <w:r>
        <w:t>43</w:t>
        <w:tab/>
        <w:t>1837 - 1848</w:t>
      </w:r>
    </w:p>
    <w:p>
      <w:r>
        <w:br/>
        <w:t>30</w:t>
        <w:tab/>
        <w:t>7</w:t>
      </w:r>
    </w:p>
    <w:p>
      <w:r>
        <w:t>30z</w:t>
        <w:tab/>
        <w:t>361-1, IX D, 7</w:t>
      </w:r>
    </w:p>
    <w:p>
      <w:r>
        <w:t>40</w:t>
        <w:tab/>
        <w:t>s[Bibliotheksverhandlungen]s mit Herrn p[4{Professor} 1{Lehmann}]p sowie Papiere, seinen Prozess betr.</w:t>
      </w:r>
    </w:p>
    <w:p>
      <w:r>
        <w:t>43</w:t>
        <w:tab/>
        <w:t>1846 - 1853</w:t>
      </w:r>
    </w:p>
    <w:p>
      <w:r>
        <w:br/>
        <w:t>30</w:t>
        <w:tab/>
        <w:t>8</w:t>
      </w:r>
    </w:p>
    <w:p>
      <w:r>
        <w:t>30z</w:t>
        <w:tab/>
        <w:t>361-1, IX D, 8</w:t>
      </w:r>
    </w:p>
    <w:p>
      <w:r>
        <w:t>40</w:t>
        <w:tab/>
        <w:t>betr. s[2{Entleihung eines Manuskriptes} durch p[7{Obrist} 1{Müller}]p in Stadt aus der 1{Stadtbibliothek}]s</w:t>
      </w:r>
    </w:p>
    <w:p>
      <w:r>
        <w:t>43</w:t>
        <w:tab/>
        <w:t>21.08.1849</w:t>
      </w:r>
    </w:p>
    <w:p>
      <w:r>
        <w:br/>
        <w:t>30</w:t>
        <w:tab/>
        <w:t>9</w:t>
      </w:r>
    </w:p>
    <w:p>
      <w:r>
        <w:t>30z</w:t>
        <w:tab/>
        <w:t>361-1, IX D, 9</w:t>
      </w:r>
    </w:p>
    <w:p>
      <w:r>
        <w:t>40</w:t>
        <w:tab/>
        <w:t>s[2{Austausch von Gelegenheitsschriften mit den Universitäten} durch die 1{Stadtbibliothek}]s</w:t>
      </w:r>
    </w:p>
    <w:p>
      <w:r>
        <w:t>43</w:t>
        <w:tab/>
        <w:t>01.09.1849</w:t>
      </w:r>
    </w:p>
    <w:p>
      <w:r>
        <w:br/>
        <w:t>30</w:t>
        <w:tab/>
        <w:t>10</w:t>
      </w:r>
    </w:p>
    <w:p>
      <w:r>
        <w:t>30z</w:t>
        <w:tab/>
        <w:t>361-1, IX D, 10</w:t>
      </w:r>
    </w:p>
    <w:p>
      <w:r>
        <w:t>40</w:t>
        <w:tab/>
        <w:t>Extract aus dem Senatsprotokoll betr. s[2{Übernahme des früheren p[5{s[Censor]s}s 1{Hoffmann}]p} an die 1{Stadtbibliothek}]s</w:t>
      </w:r>
    </w:p>
    <w:p>
      <w:r>
        <w:t>43</w:t>
        <w:tab/>
        <w:t>26.09.1849</w:t>
      </w:r>
    </w:p>
    <w:p/>
    <w:p/>
    <w:p>
      <w:r>
        <w:br/>
        <w:t>20</w:t>
        <w:tab/>
        <w:t>361-2 I</w:t>
      </w:r>
    </w:p>
    <w:p>
      <w:r>
        <w:t>21</w:t>
        <w:tab/>
        <w:t>Oberschulbehörde I</w:t>
      </w:r>
    </w:p>
    <w:p>
      <w:r>
        <w:t>22</w:t>
        <w:tab/>
        <w:t>Oberschulbehörde I</w:t>
      </w:r>
    </w:p>
    <w:p>
      <w:r>
        <w:t>23</w:t>
        <w:tab/>
        <w:t>1837 - 1939</w:t>
      </w:r>
    </w:p>
    <w:p>
      <w:r>
        <w:t>24</w:t>
        <w:tab/>
        <w:t>Findbuch</w:t>
      </w:r>
    </w:p>
    <w:p>
      <w:r>
        <w:t>26</w:t>
        <w:tab/>
        <w:t>B 15</w:t>
      </w:r>
    </w:p>
    <w:p>
      <w:r>
        <w:t>27</w:t>
        <w:tab/>
        <w:t>B Kriegsakten / 15 Unterricht und Lehrplan</w:t>
      </w:r>
    </w:p>
    <w:p>
      <w:r>
        <w:t>30</w:t>
        <w:tab/>
        <w:t>7</w:t>
      </w:r>
    </w:p>
    <w:p>
      <w:r>
        <w:t>30z</w:t>
        <w:tab/>
        <w:t>361-2 I, B 15, 7</w:t>
      </w:r>
    </w:p>
    <w:p>
      <w:r>
        <w:t>40</w:t>
        <w:tab/>
        <w:t>Zeitpunkt der s[2{Beschaffung} der 1{Schulbücher}]s</w:t>
      </w:r>
    </w:p>
    <w:p>
      <w:r>
        <w:t>43</w:t>
        <w:tab/>
        <w:t>1916 - 1918</w:t>
      </w:r>
    </w:p>
    <w:p>
      <w:r>
        <w:br/>
        <w:t>26</w:t>
        <w:tab/>
        <w:t>B 29</w:t>
      </w:r>
    </w:p>
    <w:p>
      <w:r>
        <w:t>27</w:t>
        <w:tab/>
        <w:t>B Kriegsakten / 29 Zusammenfassende Berichte und Listen</w:t>
      </w:r>
    </w:p>
    <w:p>
      <w:r>
        <w:t>30</w:t>
        <w:tab/>
        <w:t>4</w:t>
      </w:r>
    </w:p>
    <w:p>
      <w:r>
        <w:t>30z</w:t>
        <w:tab/>
        <w:t>361-2 I, B 29, 4</w:t>
      </w:r>
    </w:p>
    <w:p>
      <w:r>
        <w:t>40</w:t>
        <w:tab/>
        <w:t>Gemeinsame s[2{Erinnerungsschrift} der 1{höheren Schulen o[Hamburgs]o}]s an den Krieg</w:t>
      </w:r>
    </w:p>
    <w:p>
      <w:r>
        <w:t>43</w:t>
        <w:tab/>
        <w:t>1915</w:t>
      </w:r>
    </w:p>
    <w:p>
      <w:r>
        <w:br/>
        <w:t>30</w:t>
        <w:tab/>
        <w:t>5</w:t>
      </w:r>
    </w:p>
    <w:p>
      <w:r>
        <w:t>30z</w:t>
        <w:tab/>
        <w:t>361-2 I, B 29, 5</w:t>
      </w:r>
    </w:p>
    <w:p>
      <w:r>
        <w:t>40</w:t>
        <w:tab/>
        <w:t>s[2{Verteilung} einer 1{Druckschrift über die Bedrückung o[Hamburg]os durch die Franzosen}]s z[1806-1814]z</w:t>
      </w:r>
    </w:p>
    <w:p>
      <w:r>
        <w:t>43</w:t>
        <w:tab/>
        <w:t>1917</w:t>
      </w:r>
    </w:p>
    <w:p>
      <w:r>
        <w:br/>
        <w:t>26</w:t>
        <w:tab/>
        <w:t>C</w:t>
      </w:r>
    </w:p>
    <w:p>
      <w:r>
        <w:t>27</w:t>
        <w:tab/>
        <w:t>C Unregistrierte Stiftungsakten</w:t>
      </w:r>
    </w:p>
    <w:p>
      <w:r>
        <w:t>30</w:t>
        <w:tab/>
        <w:t>2</w:t>
      </w:r>
    </w:p>
    <w:p>
      <w:r>
        <w:t>30z</w:t>
        <w:tab/>
        <w:t>361-2 I, C, 2</w:t>
      </w:r>
    </w:p>
    <w:p>
      <w:r>
        <w:t>40</w:t>
        <w:tab/>
        <w:t>s[2{Vermögen} der 1{Stadtbibliothek}]s, Verwaltung</w:t>
      </w:r>
    </w:p>
    <w:p>
      <w:r>
        <w:t>43</w:t>
        <w:tab/>
        <w:t>1898 - 1904</w:t>
      </w:r>
    </w:p>
    <w:p>
      <w:r>
        <w:br/>
        <w:t>30</w:t>
        <w:tab/>
        <w:t>3</w:t>
      </w:r>
    </w:p>
    <w:p>
      <w:r>
        <w:t>30z</w:t>
        <w:tab/>
        <w:t>361-2 I, C, 3</w:t>
      </w:r>
    </w:p>
    <w:p>
      <w:r>
        <w:t>40</w:t>
        <w:tab/>
        <w:t>s[2{Verwendung der Zinsen} der 1{Stadtbibliothek}]s</w:t>
      </w:r>
    </w:p>
    <w:p>
      <w:r>
        <w:t>43</w:t>
        <w:tab/>
        <w:t>1906 ; 1908 - 1909</w:t>
      </w:r>
    </w:p>
    <w:p>
      <w:r>
        <w:br/>
        <w:t>30</w:t>
        <w:tab/>
        <w:t>4</w:t>
      </w:r>
    </w:p>
    <w:p>
      <w:r>
        <w:t>30z</w:t>
        <w:tab/>
        <w:t>361-2 I, C, 4</w:t>
      </w:r>
    </w:p>
    <w:p>
      <w:r>
        <w:t>40</w:t>
        <w:tab/>
        <w:t>s[2{Geschenke und Stiftungen} für die 1{Stadtbibliothek}]s</w:t>
      </w:r>
    </w:p>
    <w:p>
      <w:r>
        <w:t>43</w:t>
        <w:tab/>
        <w:t>1904 - 1909</w:t>
      </w:r>
    </w:p>
    <w:p/>
    <w:p/>
    <w:p>
      <w:r>
        <w:br/>
        <w:t>20</w:t>
        <w:tab/>
        <w:t>361-2 II</w:t>
      </w:r>
    </w:p>
    <w:p>
      <w:r>
        <w:t>21</w:t>
        <w:tab/>
        <w:t>Oberschulbehörde II</w:t>
      </w:r>
    </w:p>
    <w:p>
      <w:r>
        <w:t>22</w:t>
        <w:tab/>
        <w:t>Oberschulbehörde II</w:t>
      </w:r>
    </w:p>
    <w:p>
      <w:r>
        <w:t>23</w:t>
        <w:tab/>
        <w:t>(1597) ; 1661 - 1956</w:t>
      </w:r>
    </w:p>
    <w:p>
      <w:r>
        <w:t>24</w:t>
        <w:tab/>
        <w:t>Findbuch</w:t>
      </w:r>
    </w:p>
    <w:p>
      <w:r>
        <w:t>26</w:t>
        <w:tab/>
        <w:t>A 1</w:t>
      </w:r>
    </w:p>
    <w:p>
      <w:r>
        <w:t>27</w:t>
        <w:tab/>
        <w:t>A Anstaltsakten / 1 Gelehrtenschule des Johanneums</w:t>
      </w:r>
    </w:p>
    <w:p>
      <w:r>
        <w:t>30</w:t>
        <w:tab/>
        <w:t>27</w:t>
      </w:r>
    </w:p>
    <w:p>
      <w:r>
        <w:t>30z</w:t>
        <w:tab/>
        <w:t>361-2 II, A 1, 27</w:t>
      </w:r>
    </w:p>
    <w:p>
      <w:r>
        <w:t>40</w:t>
        <w:tab/>
        <w:t>Lehrplan, s[Lehrbücher]s und dgl.</w:t>
      </w:r>
    </w:p>
    <w:p>
      <w:r>
        <w:t>43</w:t>
        <w:tab/>
        <w:t>1882 - 1887 ; 1900 - 1914 ; 1916 - 1934</w:t>
      </w:r>
    </w:p>
    <w:p>
      <w:r>
        <w:br/>
        <w:t>26</w:t>
        <w:tab/>
        <w:t>A 2</w:t>
      </w:r>
    </w:p>
    <w:p>
      <w:r>
        <w:t>27</w:t>
        <w:tab/>
        <w:t>A Anstaltsakten / 2 Wilhelm-Gymnasium</w:t>
      </w:r>
    </w:p>
    <w:p>
      <w:r>
        <w:t>30</w:t>
        <w:tab/>
        <w:t>27</w:t>
      </w:r>
    </w:p>
    <w:p>
      <w:r>
        <w:t>30z</w:t>
        <w:tab/>
        <w:t>361-2 II, A 2, 27</w:t>
      </w:r>
    </w:p>
    <w:p>
      <w:r>
        <w:t>40</w:t>
        <w:tab/>
        <w:t>Lehrplan, s[Lehrbücher]s und dgl.</w:t>
      </w:r>
    </w:p>
    <w:p>
      <w:r>
        <w:t>43</w:t>
        <w:tab/>
        <w:t>1901 - 1936</w:t>
      </w:r>
    </w:p>
    <w:p>
      <w:r>
        <w:br/>
        <w:t>26</w:t>
        <w:tab/>
        <w:t>A 3</w:t>
      </w:r>
    </w:p>
    <w:p>
      <w:r>
        <w:t>27</w:t>
        <w:tab/>
        <w:t>A Anstaltsakten / 3 Realgymnasium des Johanneums</w:t>
      </w:r>
    </w:p>
    <w:p>
      <w:r>
        <w:t>30</w:t>
        <w:tab/>
        <w:t>27</w:t>
      </w:r>
    </w:p>
    <w:p>
      <w:r>
        <w:t>30z</w:t>
        <w:tab/>
        <w:t>361-2 II, A 3, 27</w:t>
      </w:r>
    </w:p>
    <w:p>
      <w:r>
        <w:t>40</w:t>
        <w:tab/>
        <w:t>Lehrplan, s[Lehrbücher]s und dgl.</w:t>
      </w:r>
    </w:p>
    <w:p>
      <w:r>
        <w:br/>
        <w:t>26</w:t>
        <w:tab/>
        <w:t>A 4</w:t>
      </w:r>
    </w:p>
    <w:p>
      <w:r>
        <w:t>27</w:t>
        <w:tab/>
        <w:t>A Anstaltsakten / 4 Heinrich Hertz-Realgymnasium</w:t>
      </w:r>
    </w:p>
    <w:p>
      <w:r>
        <w:t>30</w:t>
        <w:tab/>
        <w:t>27</w:t>
      </w:r>
    </w:p>
    <w:p>
      <w:r>
        <w:t>30z</w:t>
        <w:tab/>
        <w:t>361-2 II, A 4, 27</w:t>
      </w:r>
    </w:p>
    <w:p>
      <w:r>
        <w:t>40</w:t>
        <w:tab/>
        <w:t>Lehrplan, s[Lehrbücher]s und dgl.</w:t>
      </w:r>
    </w:p>
    <w:p>
      <w:r>
        <w:t>43</w:t>
        <w:tab/>
        <w:t>1907 - 1929</w:t>
      </w:r>
    </w:p>
    <w:p>
      <w:r>
        <w:br/>
        <w:t>26</w:t>
        <w:tab/>
        <w:t>A 5</w:t>
      </w:r>
    </w:p>
    <w:p>
      <w:r>
        <w:t>27</w:t>
        <w:tab/>
        <w:t>A Anstaltsakten / 5 Kirchenpauer-Realgymnasium</w:t>
      </w:r>
    </w:p>
    <w:p>
      <w:r>
        <w:t>30</w:t>
        <w:tab/>
        <w:t>27</w:t>
      </w:r>
    </w:p>
    <w:p>
      <w:r>
        <w:t>30z</w:t>
        <w:tab/>
        <w:t>361-2 II, A 5, 27</w:t>
      </w:r>
    </w:p>
    <w:p>
      <w:r>
        <w:t>40</w:t>
        <w:tab/>
        <w:t>Lehrplan, s[Lehrbücher]s und dgl.</w:t>
      </w:r>
    </w:p>
    <w:p>
      <w:r>
        <w:t>43</w:t>
        <w:tab/>
        <w:t>1914 - 1933</w:t>
      </w:r>
    </w:p>
    <w:p>
      <w:r>
        <w:br/>
        <w:t>26</w:t>
        <w:tab/>
        <w:t>A 6</w:t>
      </w:r>
    </w:p>
    <w:p>
      <w:r>
        <w:t>27</w:t>
        <w:tab/>
        <w:t>A Anstaltsakten / 6 Oberrealschule vor dem Holstentore (Albrecht-Thaer-Schule)</w:t>
      </w:r>
    </w:p>
    <w:p>
      <w:r>
        <w:t>30</w:t>
        <w:tab/>
        <w:t>27</w:t>
      </w:r>
    </w:p>
    <w:p>
      <w:r>
        <w:t>30z</w:t>
        <w:tab/>
        <w:t>361-2 II, A 6, 27</w:t>
      </w:r>
    </w:p>
    <w:p>
      <w:r>
        <w:t>40</w:t>
        <w:tab/>
        <w:t>Lehrplan, s[Lehrbücher]s und dgl.</w:t>
      </w:r>
    </w:p>
    <w:p>
      <w:r>
        <w:t>43</w:t>
        <w:tab/>
        <w:t>1900 - 1938</w:t>
      </w:r>
    </w:p>
    <w:p>
      <w:r>
        <w:br/>
        <w:t>26</w:t>
        <w:tab/>
        <w:t>A 7</w:t>
      </w:r>
    </w:p>
    <w:p>
      <w:r>
        <w:t>27</w:t>
        <w:tab/>
        <w:t>A Anstaltsakten / 7 Oberrealschule auf der Uhlenhorst</w:t>
      </w:r>
    </w:p>
    <w:p>
      <w:r>
        <w:t>30</w:t>
        <w:tab/>
        <w:t>27</w:t>
      </w:r>
    </w:p>
    <w:p>
      <w:r>
        <w:t>30z</w:t>
        <w:tab/>
        <w:t>361-2 II, A 7, 27</w:t>
      </w:r>
    </w:p>
    <w:p>
      <w:r>
        <w:t>40</w:t>
        <w:tab/>
        <w:t>Lehrplan, s[Lehrbücher]s und dgl.</w:t>
      </w:r>
    </w:p>
    <w:p>
      <w:r>
        <w:t>43</w:t>
        <w:tab/>
        <w:t>1901 - 1927</w:t>
      </w:r>
    </w:p>
    <w:p>
      <w:r>
        <w:br/>
        <w:t>26</w:t>
        <w:tab/>
        <w:t>A 8</w:t>
      </w:r>
    </w:p>
    <w:p>
      <w:r>
        <w:t>27</w:t>
        <w:tab/>
        <w:t>A Anstaltsakten / 8 Oberrealschule an der Bogenstraße</w:t>
      </w:r>
    </w:p>
    <w:p>
      <w:r>
        <w:t>30</w:t>
        <w:tab/>
        <w:t>27</w:t>
      </w:r>
    </w:p>
    <w:p>
      <w:r>
        <w:t>30z</w:t>
        <w:tab/>
        <w:t>361-2 II, A 8, 27</w:t>
      </w:r>
    </w:p>
    <w:p>
      <w:r>
        <w:t>40</w:t>
        <w:tab/>
        <w:t>Lehrplan, s[Lehrbücher]s und dgl.</w:t>
      </w:r>
    </w:p>
    <w:p>
      <w:r>
        <w:t>43</w:t>
        <w:tab/>
        <w:t>1906 - 1933</w:t>
      </w:r>
    </w:p>
    <w:p>
      <w:r>
        <w:br/>
        <w:t>26</w:t>
        <w:tab/>
        <w:t>A 9</w:t>
      </w:r>
    </w:p>
    <w:p>
      <w:r>
        <w:t>27</w:t>
        <w:tab/>
        <w:t>A Anstaltsakten / 9 Oberrealschule in Eimsbüttel</w:t>
      </w:r>
    </w:p>
    <w:p>
      <w:r>
        <w:t>30</w:t>
        <w:tab/>
        <w:t>27</w:t>
      </w:r>
    </w:p>
    <w:p>
      <w:r>
        <w:t>30z</w:t>
        <w:tab/>
        <w:t>361-2 II, A 9, 27</w:t>
      </w:r>
    </w:p>
    <w:p>
      <w:r>
        <w:t>40</w:t>
        <w:tab/>
        <w:t>Lehrplan, s[Lehrbücher]s und dgl.</w:t>
      </w:r>
    </w:p>
    <w:p>
      <w:r>
        <w:t>43</w:t>
        <w:tab/>
        <w:t>1903 - 1919</w:t>
      </w:r>
    </w:p>
    <w:p>
      <w:r>
        <w:br/>
        <w:t>26</w:t>
        <w:tab/>
        <w:t>A 10</w:t>
      </w:r>
    </w:p>
    <w:p>
      <w:r>
        <w:t>27</w:t>
        <w:tab/>
        <w:t>A Anstaltsakten / 10 Oberrealschule in St. Georg</w:t>
      </w:r>
    </w:p>
    <w:p>
      <w:r>
        <w:t>30</w:t>
        <w:tab/>
        <w:t>27</w:t>
      </w:r>
    </w:p>
    <w:p>
      <w:r>
        <w:t>30z</w:t>
        <w:tab/>
        <w:t>361-2 II, A 10, 27</w:t>
      </w:r>
    </w:p>
    <w:p>
      <w:r>
        <w:t>40</w:t>
        <w:tab/>
        <w:t>Lehrplan, s[Lehrbücher]s und dgl.</w:t>
      </w:r>
    </w:p>
    <w:p>
      <w:r>
        <w:t>43</w:t>
        <w:tab/>
        <w:t>1905 - 1940</w:t>
      </w:r>
    </w:p>
    <w:p>
      <w:r>
        <w:br/>
        <w:t>26</w:t>
        <w:tab/>
        <w:t>A 11</w:t>
      </w:r>
    </w:p>
    <w:p>
      <w:r>
        <w:t>27</w:t>
        <w:tab/>
        <w:t>A Anstaltsakten / 11 Oberrealschule in Eppendorf</w:t>
      </w:r>
    </w:p>
    <w:p>
      <w:r>
        <w:t>30</w:t>
        <w:tab/>
        <w:t>27</w:t>
      </w:r>
    </w:p>
    <w:p>
      <w:r>
        <w:t>30z</w:t>
        <w:tab/>
        <w:t>361-2 II, A 11, 27</w:t>
      </w:r>
    </w:p>
    <w:p>
      <w:r>
        <w:t>40</w:t>
        <w:tab/>
        <w:t>Lehrplan, s[Lehrbücher]s und dgl.</w:t>
      </w:r>
    </w:p>
    <w:p>
      <w:r>
        <w:t>43</w:t>
        <w:tab/>
        <w:t>1904 - 1931</w:t>
      </w:r>
    </w:p>
    <w:p>
      <w:r>
        <w:br/>
        <w:t>26</w:t>
        <w:tab/>
        <w:t>A 12</w:t>
      </w:r>
    </w:p>
    <w:p>
      <w:r>
        <w:t>27</w:t>
        <w:tab/>
        <w:t>A Anstaltsakten / 12 Hansaschule in Bergedorf</w:t>
      </w:r>
    </w:p>
    <w:p>
      <w:r>
        <w:t>30</w:t>
        <w:tab/>
        <w:t>27</w:t>
      </w:r>
    </w:p>
    <w:p>
      <w:r>
        <w:t>30z</w:t>
        <w:tab/>
        <w:t>361-2 II, A 12, 27</w:t>
      </w:r>
    </w:p>
    <w:p>
      <w:r>
        <w:t>40</w:t>
        <w:tab/>
        <w:t>Lehrplan, s[Lehrbücher]s und dgl.</w:t>
      </w:r>
    </w:p>
    <w:p>
      <w:r>
        <w:t>43</w:t>
        <w:tab/>
        <w:t>1905 - 1929</w:t>
      </w:r>
    </w:p>
    <w:p>
      <w:r>
        <w:br/>
        <w:t>26</w:t>
        <w:tab/>
        <w:t>A 13</w:t>
      </w:r>
    </w:p>
    <w:p>
      <w:r>
        <w:t>27</w:t>
        <w:tab/>
        <w:t>A Anstaltsakten / 13 Realschule vor dem Lübeckertore</w:t>
      </w:r>
    </w:p>
    <w:p>
      <w:r>
        <w:t>30</w:t>
        <w:tab/>
        <w:t>27</w:t>
      </w:r>
    </w:p>
    <w:p>
      <w:r>
        <w:t>30z</w:t>
        <w:tab/>
        <w:t>361-2 II, A 13, 27</w:t>
      </w:r>
    </w:p>
    <w:p>
      <w:r>
        <w:t>40</w:t>
        <w:tab/>
        <w:t>Lehrplan, s[Lehrbücher]s und dgl.</w:t>
      </w:r>
    </w:p>
    <w:p>
      <w:r>
        <w:t>43</w:t>
        <w:tab/>
        <w:t>1903 - 1930</w:t>
      </w:r>
    </w:p>
    <w:p>
      <w:r>
        <w:br/>
        <w:t>26</w:t>
        <w:tab/>
        <w:t>A 14</w:t>
      </w:r>
    </w:p>
    <w:p>
      <w:r>
        <w:t>27</w:t>
        <w:tab/>
        <w:t>A Anstaltsakten / 14 Realschule in Eilbek</w:t>
      </w:r>
    </w:p>
    <w:p>
      <w:r>
        <w:t>30</w:t>
        <w:tab/>
        <w:t>27</w:t>
      </w:r>
    </w:p>
    <w:p>
      <w:r>
        <w:t>30z</w:t>
        <w:tab/>
        <w:t>361-2 II, A 14, 27</w:t>
      </w:r>
    </w:p>
    <w:p>
      <w:r>
        <w:t>40</w:t>
        <w:tab/>
        <w:t>Lehrplan, s[Lehrbücher]s und dgl.</w:t>
      </w:r>
    </w:p>
    <w:p>
      <w:r>
        <w:t>43</w:t>
        <w:tab/>
        <w:t>1893 - 1931</w:t>
      </w:r>
    </w:p>
    <w:p>
      <w:r>
        <w:br/>
        <w:t>26</w:t>
        <w:tab/>
        <w:t>A 16</w:t>
      </w:r>
    </w:p>
    <w:p>
      <w:r>
        <w:t>27</w:t>
        <w:tab/>
        <w:t>A Anstaltsakten / 16 Realschule in Hamm</w:t>
      </w:r>
    </w:p>
    <w:p>
      <w:r>
        <w:t>30</w:t>
        <w:tab/>
        <w:t>27</w:t>
      </w:r>
    </w:p>
    <w:p>
      <w:r>
        <w:t>30z</w:t>
        <w:tab/>
        <w:t>361-2 II, A 16, 27</w:t>
      </w:r>
    </w:p>
    <w:p>
      <w:r>
        <w:t>40</w:t>
        <w:tab/>
        <w:t>Lehrplan, s[Lehrbücher]s und dgl.</w:t>
      </w:r>
    </w:p>
    <w:p>
      <w:r>
        <w:t>43</w:t>
        <w:tab/>
        <w:t>1906 - 1928</w:t>
      </w:r>
    </w:p>
    <w:p>
      <w:r>
        <w:br/>
        <w:t>26</w:t>
        <w:tab/>
        <w:t>A 17</w:t>
      </w:r>
    </w:p>
    <w:p>
      <w:r>
        <w:t>27</w:t>
        <w:tab/>
        <w:t>A Anstaltsakten / 17 Realgymnasium und Realschule in Barmbek</w:t>
      </w:r>
    </w:p>
    <w:p>
      <w:r>
        <w:t>30</w:t>
        <w:tab/>
        <w:t>27</w:t>
      </w:r>
    </w:p>
    <w:p>
      <w:r>
        <w:t>30z</w:t>
        <w:tab/>
        <w:t>361-2 II, A 17, 27</w:t>
      </w:r>
    </w:p>
    <w:p>
      <w:r>
        <w:t>40</w:t>
        <w:tab/>
        <w:t>Lehrplan, s[Lehrbücher]s und dgl.</w:t>
      </w:r>
    </w:p>
    <w:p>
      <w:r>
        <w:t>43</w:t>
        <w:tab/>
        <w:t>1907 - 1938</w:t>
      </w:r>
    </w:p>
    <w:p>
      <w:r>
        <w:br/>
        <w:t>26</w:t>
        <w:tab/>
        <w:t>A 18</w:t>
      </w:r>
    </w:p>
    <w:p>
      <w:r>
        <w:t>27</w:t>
        <w:tab/>
        <w:t>A Anstaltsakten / 18 Realschule am Weidenstieg</w:t>
      </w:r>
    </w:p>
    <w:p>
      <w:r>
        <w:t>30</w:t>
        <w:tab/>
        <w:t>27</w:t>
      </w:r>
    </w:p>
    <w:p>
      <w:r>
        <w:t>30z</w:t>
        <w:tab/>
        <w:t>361-2 II, A 18, 27</w:t>
      </w:r>
    </w:p>
    <w:p>
      <w:r>
        <w:t>40</w:t>
        <w:tab/>
        <w:t>Lehrplan, s[Lehrbücher]s und dgl.</w:t>
      </w:r>
    </w:p>
    <w:p>
      <w:r>
        <w:t>43</w:t>
        <w:tab/>
        <w:t>1912 - 1930</w:t>
      </w:r>
    </w:p>
    <w:p>
      <w:r>
        <w:br/>
        <w:t>26</w:t>
        <w:tab/>
        <w:t>A 19</w:t>
      </w:r>
    </w:p>
    <w:p>
      <w:r>
        <w:t>27</w:t>
        <w:tab/>
        <w:t>A Anstaltsakten / 19 Oberrealschule im Alstertal</w:t>
      </w:r>
    </w:p>
    <w:p>
      <w:r>
        <w:t>30</w:t>
        <w:tab/>
        <w:t>27</w:t>
      </w:r>
    </w:p>
    <w:p>
      <w:r>
        <w:t>30z</w:t>
        <w:tab/>
        <w:t>361-2 II, A 19, 27</w:t>
      </w:r>
    </w:p>
    <w:p>
      <w:r>
        <w:t>40</w:t>
        <w:tab/>
        <w:t>Lehrplan, s[Lehrbücher]s und dgl.</w:t>
      </w:r>
    </w:p>
    <w:p>
      <w:r>
        <w:t>43</w:t>
        <w:tab/>
        <w:t>1928 - 1933</w:t>
      </w:r>
    </w:p>
    <w:p>
      <w:r>
        <w:br/>
        <w:t>26</w:t>
        <w:tab/>
        <w:t>A 20</w:t>
      </w:r>
    </w:p>
    <w:p>
      <w:r>
        <w:t>27</w:t>
        <w:tab/>
        <w:t>A Anstaltsakten / 20 Realschule in Rothenburgsort</w:t>
      </w:r>
    </w:p>
    <w:p>
      <w:r>
        <w:t>30</w:t>
        <w:tab/>
        <w:t>27</w:t>
      </w:r>
    </w:p>
    <w:p>
      <w:r>
        <w:t>30z</w:t>
        <w:tab/>
        <w:t>361-2 II, A 20, 27</w:t>
      </w:r>
    </w:p>
    <w:p>
      <w:r>
        <w:t>40</w:t>
        <w:tab/>
        <w:t>Lehrplan, s[Lehrbücher]s und dgl.</w:t>
      </w:r>
    </w:p>
    <w:p>
      <w:r>
        <w:t>43</w:t>
        <w:tab/>
        <w:t>1914</w:t>
      </w:r>
    </w:p>
    <w:p>
      <w:r>
        <w:br/>
        <w:t>26</w:t>
        <w:tab/>
        <w:t>A 22</w:t>
      </w:r>
    </w:p>
    <w:p>
      <w:r>
        <w:t>27</w:t>
        <w:tab/>
        <w:t>A Anstaltsakten / 22 Realschule in Winterhude</w:t>
      </w:r>
    </w:p>
    <w:p>
      <w:r>
        <w:t>30</w:t>
        <w:tab/>
        <w:t>27</w:t>
      </w:r>
    </w:p>
    <w:p>
      <w:r>
        <w:t>30z</w:t>
        <w:tab/>
        <w:t>361-2 II, A 22, 27</w:t>
      </w:r>
    </w:p>
    <w:p>
      <w:r>
        <w:t>40</w:t>
        <w:tab/>
        <w:t>Lehrplan, s[Lehrbücher]s und dgl.</w:t>
      </w:r>
    </w:p>
    <w:p>
      <w:r>
        <w:t>43</w:t>
        <w:tab/>
        <w:t>1914 - 1935</w:t>
      </w:r>
    </w:p>
    <w:p>
      <w:r>
        <w:br/>
        <w:t>26</w:t>
        <w:tab/>
        <w:t>A 23</w:t>
      </w:r>
    </w:p>
    <w:p>
      <w:r>
        <w:t>27</w:t>
        <w:tab/>
        <w:t>A Anstaltsakten / 23 Realschule an der Uferstraße</w:t>
      </w:r>
    </w:p>
    <w:p>
      <w:r>
        <w:t>30</w:t>
        <w:tab/>
        <w:t>27</w:t>
      </w:r>
    </w:p>
    <w:p>
      <w:r>
        <w:t>30z</w:t>
        <w:tab/>
        <w:t>361-2 II, A 23, 27</w:t>
      </w:r>
    </w:p>
    <w:p>
      <w:r>
        <w:t>40</w:t>
        <w:tab/>
        <w:t>Lehrplan, s[Lehrbücher]s und dgl.</w:t>
      </w:r>
    </w:p>
    <w:p>
      <w:r>
        <w:t>43</w:t>
        <w:tab/>
        <w:t>1917 - 1927</w:t>
      </w:r>
    </w:p>
    <w:p>
      <w:r>
        <w:br/>
        <w:t>26</w:t>
        <w:tab/>
        <w:t>A 24</w:t>
      </w:r>
    </w:p>
    <w:p>
      <w:r>
        <w:t>27</w:t>
        <w:tab/>
        <w:t>A Anstaltsakten / 24 Aufbauschule (Deutsche Oberschule) Hoheweide</w:t>
      </w:r>
    </w:p>
    <w:p>
      <w:r>
        <w:t>30</w:t>
        <w:tab/>
        <w:t>27</w:t>
      </w:r>
    </w:p>
    <w:p>
      <w:r>
        <w:t>30z</w:t>
        <w:tab/>
        <w:t>361-2 II, A 24, 27</w:t>
      </w:r>
    </w:p>
    <w:p>
      <w:r>
        <w:t>40</w:t>
        <w:tab/>
        <w:t>Lehrplan, s[Lehrbücher]s und dgl.</w:t>
      </w:r>
    </w:p>
    <w:p>
      <w:r>
        <w:t>43</w:t>
        <w:tab/>
        <w:t>1926 - 1932</w:t>
      </w:r>
    </w:p>
    <w:p>
      <w:r>
        <w:br/>
        <w:t>26</w:t>
        <w:tab/>
        <w:t>A 25</w:t>
      </w:r>
    </w:p>
    <w:p>
      <w:r>
        <w:t>27</w:t>
        <w:tab/>
        <w:t>A Anstaltsakten / 25 Staatliche Realschule für die Walddörfer</w:t>
      </w:r>
    </w:p>
    <w:p>
      <w:r>
        <w:t>30</w:t>
        <w:tab/>
        <w:t>27</w:t>
      </w:r>
    </w:p>
    <w:p>
      <w:r>
        <w:t>30z</w:t>
        <w:tab/>
        <w:t>361-2 II, A 25, 27</w:t>
      </w:r>
    </w:p>
    <w:p>
      <w:r>
        <w:t>40</w:t>
        <w:tab/>
        <w:t>Lehrplan, s[Lehrbücher]s und dgl.</w:t>
      </w:r>
    </w:p>
    <w:p>
      <w:r>
        <w:t>43</w:t>
        <w:tab/>
        <w:t>1928 - 1932</w:t>
      </w:r>
    </w:p>
    <w:p>
      <w:r>
        <w:br/>
        <w:t>26</w:t>
        <w:tab/>
        <w:t>A 27</w:t>
      </w:r>
    </w:p>
    <w:p>
      <w:r>
        <w:t>27</w:t>
        <w:tab/>
        <w:t>A Anstaltsakten / 27 Helene-Lange-Oberrealschule</w:t>
      </w:r>
    </w:p>
    <w:p>
      <w:r>
        <w:t>30</w:t>
        <w:tab/>
        <w:t>27</w:t>
      </w:r>
    </w:p>
    <w:p>
      <w:r>
        <w:t>30z</w:t>
        <w:tab/>
        <w:t>361-2 II, A 27, 27</w:t>
      </w:r>
    </w:p>
    <w:p>
      <w:r>
        <w:t>40</w:t>
        <w:tab/>
        <w:t>Lehrplan, s[Lehrbücher]s und dgl.</w:t>
      </w:r>
    </w:p>
    <w:p>
      <w:r>
        <w:t>43</w:t>
        <w:tab/>
        <w:t>1912 - 1935</w:t>
      </w:r>
    </w:p>
    <w:p>
      <w:r>
        <w:br/>
        <w:t>26</w:t>
        <w:tab/>
        <w:t>A 28</w:t>
      </w:r>
    </w:p>
    <w:p>
      <w:r>
        <w:t>27</w:t>
        <w:tab/>
        <w:t>A Anstaltsakten / 28 Mädchen-Oberrealschule am Lerchenfeld</w:t>
      </w:r>
    </w:p>
    <w:p>
      <w:r>
        <w:t>30</w:t>
        <w:tab/>
        <w:t>27</w:t>
      </w:r>
    </w:p>
    <w:p>
      <w:r>
        <w:t>30z</w:t>
        <w:tab/>
        <w:t>361-2 II, A 28, 27</w:t>
      </w:r>
    </w:p>
    <w:p>
      <w:r>
        <w:t>40</w:t>
        <w:tab/>
        <w:t>Lehrplan, s[Lehrbücher]s und dgl.</w:t>
      </w:r>
    </w:p>
    <w:p>
      <w:r>
        <w:t>43</w:t>
        <w:tab/>
        <w:t>1910 - 1930</w:t>
      </w:r>
    </w:p>
    <w:p>
      <w:r>
        <w:br/>
        <w:t>26</w:t>
        <w:tab/>
        <w:t>A 29</w:t>
      </w:r>
    </w:p>
    <w:p>
      <w:r>
        <w:t>27</w:t>
        <w:tab/>
        <w:t>A Anstaltsakten / 29 Emilie-Wüstenfeld-Schule</w:t>
      </w:r>
    </w:p>
    <w:p>
      <w:r>
        <w:t>30</w:t>
        <w:tab/>
        <w:t>27</w:t>
      </w:r>
    </w:p>
    <w:p>
      <w:r>
        <w:t>30z</w:t>
        <w:tab/>
        <w:t>361-2 II, A 29, 27</w:t>
      </w:r>
    </w:p>
    <w:p>
      <w:r>
        <w:t>40</w:t>
        <w:tab/>
        <w:t>Lehrplan, s[Lehrbücher]s und dgl.</w:t>
      </w:r>
    </w:p>
    <w:p>
      <w:r>
        <w:t>43</w:t>
        <w:tab/>
        <w:t>1926 - 1933</w:t>
      </w:r>
    </w:p>
    <w:p>
      <w:r>
        <w:br/>
        <w:t>26</w:t>
        <w:tab/>
        <w:t>A 31</w:t>
      </w:r>
    </w:p>
    <w:p>
      <w:r>
        <w:t>27</w:t>
        <w:tab/>
        <w:t>A Anstaltsakten / 31 Klosterschule</w:t>
      </w:r>
    </w:p>
    <w:p>
      <w:r>
        <w:t>30</w:t>
        <w:tab/>
        <w:t>27</w:t>
      </w:r>
    </w:p>
    <w:p>
      <w:r>
        <w:t>30z</w:t>
        <w:tab/>
        <w:t>361-2 II, A 31, 27</w:t>
      </w:r>
    </w:p>
    <w:p>
      <w:r>
        <w:t>40</w:t>
        <w:tab/>
        <w:t>Lehrplan, s[Lehrbücher]s und dgl.</w:t>
      </w:r>
    </w:p>
    <w:p>
      <w:r>
        <w:t>43</w:t>
        <w:tab/>
        <w:t>1922 - 1934</w:t>
      </w:r>
    </w:p>
    <w:p>
      <w:r>
        <w:br/>
        <w:t>26</w:t>
        <w:tab/>
        <w:t>A 32</w:t>
      </w:r>
    </w:p>
    <w:p>
      <w:r>
        <w:t>27</w:t>
        <w:tab/>
        <w:t>A Anstaltsakten / 32 Caspar-Voght-Schule</w:t>
      </w:r>
    </w:p>
    <w:p>
      <w:r>
        <w:t>30</w:t>
        <w:tab/>
        <w:t>27</w:t>
      </w:r>
    </w:p>
    <w:p>
      <w:r>
        <w:t>30z</w:t>
        <w:tab/>
        <w:t>361-2 II, A 32, 27</w:t>
      </w:r>
    </w:p>
    <w:p>
      <w:r>
        <w:t>40</w:t>
        <w:tab/>
        <w:t>Lehrplan, s[Lehrbücher]s und dgl.</w:t>
      </w:r>
    </w:p>
    <w:p>
      <w:r>
        <w:t>43</w:t>
        <w:tab/>
        <w:t>1931 - 1933</w:t>
      </w:r>
    </w:p>
    <w:p>
      <w:r>
        <w:br/>
        <w:t>26</w:t>
        <w:tab/>
        <w:t>A 33</w:t>
      </w:r>
    </w:p>
    <w:p>
      <w:r>
        <w:t>27</w:t>
        <w:tab/>
        <w:t>A Anstaltsakten / 33 Realschule und Realgymnasium für Mädchen an der Curschmannstraße</w:t>
      </w:r>
    </w:p>
    <w:p>
      <w:r>
        <w:t>30</w:t>
        <w:tab/>
        <w:t>27</w:t>
      </w:r>
    </w:p>
    <w:p>
      <w:r>
        <w:t>30z</w:t>
        <w:tab/>
        <w:t>361-2 II, A 33, 27</w:t>
      </w:r>
    </w:p>
    <w:p>
      <w:r>
        <w:t>40</w:t>
        <w:tab/>
        <w:t>Lehrplan, s[Lehrbücher]s und dgl.</w:t>
      </w:r>
    </w:p>
    <w:p>
      <w:r>
        <w:t>43</w:t>
        <w:tab/>
        <w:t>1920 - 1936</w:t>
      </w:r>
    </w:p>
    <w:p>
      <w:r>
        <w:br/>
        <w:t>26</w:t>
        <w:tab/>
        <w:t>A 35</w:t>
      </w:r>
    </w:p>
    <w:p>
      <w:r>
        <w:t>27</w:t>
        <w:tab/>
        <w:t>A Anstaltsakten / 35 Realschule und Deutsche Oberschule für Mädchen an dem Lübeckertorfeld</w:t>
      </w:r>
    </w:p>
    <w:p>
      <w:r>
        <w:t>30</w:t>
        <w:tab/>
        <w:t>27</w:t>
      </w:r>
    </w:p>
    <w:p>
      <w:r>
        <w:t>30z</w:t>
        <w:tab/>
        <w:t>361-2 II, A 35, 27</w:t>
      </w:r>
    </w:p>
    <w:p>
      <w:r>
        <w:t>40</w:t>
        <w:tab/>
        <w:t>Lehrplan, s[Lehrbücher]s und dgl.</w:t>
      </w:r>
    </w:p>
    <w:p>
      <w:r>
        <w:t>43</w:t>
        <w:tab/>
        <w:t>1921 - 1934</w:t>
      </w:r>
    </w:p>
    <w:p>
      <w:r>
        <w:br/>
        <w:t>26</w:t>
        <w:tab/>
        <w:t>A 36</w:t>
      </w:r>
    </w:p>
    <w:p>
      <w:r>
        <w:t>27</w:t>
        <w:tab/>
        <w:t>A Anstaltsakten / 36 Luisenschule Bergedorf</w:t>
      </w:r>
    </w:p>
    <w:p>
      <w:r>
        <w:t>30</w:t>
        <w:tab/>
        <w:t>27</w:t>
      </w:r>
    </w:p>
    <w:p>
      <w:r>
        <w:t>30z</w:t>
        <w:tab/>
        <w:t>361-2 II, A 36, 27</w:t>
      </w:r>
    </w:p>
    <w:p>
      <w:r>
        <w:t>40</w:t>
        <w:tab/>
        <w:t>Lehrplan, s[Lehrbücher]s und dgl.</w:t>
      </w:r>
    </w:p>
    <w:p>
      <w:r>
        <w:t>43</w:t>
        <w:tab/>
        <w:t>1921 - 1933</w:t>
      </w:r>
    </w:p>
    <w:p>
      <w:r>
        <w:br/>
        <w:t>26</w:t>
        <w:tab/>
        <w:t>A 37</w:t>
      </w:r>
    </w:p>
    <w:p>
      <w:r>
        <w:t>27</w:t>
        <w:tab/>
        <w:t>A Anstaltsakten / 37 Schule des Paulsenstifts</w:t>
      </w:r>
    </w:p>
    <w:p>
      <w:r>
        <w:t>30</w:t>
        <w:tab/>
        <w:t>27</w:t>
      </w:r>
    </w:p>
    <w:p>
      <w:r>
        <w:t>30z</w:t>
        <w:tab/>
        <w:t>361-2 II, A 37, 27</w:t>
      </w:r>
    </w:p>
    <w:p>
      <w:r>
        <w:t>40</w:t>
        <w:tab/>
        <w:t>Lehrplan, s[Lehrbücher]s und dgl.</w:t>
      </w:r>
    </w:p>
    <w:p>
      <w:r>
        <w:t>43</w:t>
        <w:tab/>
        <w:t>1924</w:t>
      </w:r>
    </w:p>
    <w:p>
      <w:r>
        <w:br/>
        <w:t>26</w:t>
        <w:tab/>
        <w:t>A 39</w:t>
      </w:r>
    </w:p>
    <w:p>
      <w:r>
        <w:t>27</w:t>
        <w:tab/>
        <w:t>A Anstaltsakten / 39 Staatliches Fröbelseminar</w:t>
      </w:r>
    </w:p>
    <w:p>
      <w:r>
        <w:t>30</w:t>
        <w:tab/>
        <w:t>27</w:t>
      </w:r>
    </w:p>
    <w:p>
      <w:r>
        <w:t>30z</w:t>
        <w:tab/>
        <w:t>361-2 II, A 39, 27</w:t>
      </w:r>
    </w:p>
    <w:p>
      <w:r>
        <w:t>40</w:t>
        <w:tab/>
        <w:t>Lehrplan, s[Lehrbücher]s und dgl.</w:t>
      </w:r>
    </w:p>
    <w:p>
      <w:r>
        <w:t>43</w:t>
        <w:tab/>
        <w:t>1928 - 1930</w:t>
      </w:r>
    </w:p>
    <w:p/>
    <w:p/>
    <w:p>
      <w:r>
        <w:br/>
        <w:t>20</w:t>
        <w:tab/>
        <w:t>361-2 III</w:t>
      </w:r>
    </w:p>
    <w:p>
      <w:r>
        <w:t>21</w:t>
        <w:tab/>
        <w:t>Oberschulbehörde III</w:t>
      </w:r>
    </w:p>
    <w:p>
      <w:r>
        <w:t>22</w:t>
        <w:tab/>
        <w:t>Oberschulbehörde III</w:t>
      </w:r>
    </w:p>
    <w:p>
      <w:r>
        <w:t>23</w:t>
        <w:tab/>
        <w:t>1862 - 1934</w:t>
      </w:r>
    </w:p>
    <w:p>
      <w:r>
        <w:t>24</w:t>
        <w:tab/>
        <w:t>Findbuch</w:t>
      </w:r>
    </w:p>
    <w:p>
      <w:r>
        <w:t>30</w:t>
        <w:tab/>
        <w:t>81</w:t>
      </w:r>
    </w:p>
    <w:p>
      <w:r>
        <w:t>30z</w:t>
        <w:tab/>
        <w:t>361-2 III, 81</w:t>
      </w:r>
    </w:p>
    <w:p>
      <w:r>
        <w:t>40</w:t>
        <w:tab/>
        <w:t>s[2{Gründung und Vervollständigung} einer 1{Seminarbibliothek}]s</w:t>
      </w:r>
    </w:p>
    <w:p>
      <w:r>
        <w:t>43</w:t>
        <w:tab/>
        <w:t>1872 - 1918</w:t>
      </w:r>
    </w:p>
    <w:p>
      <w:r>
        <w:br/>
        <w:t>30</w:t>
        <w:tab/>
        <w:t>92</w:t>
      </w:r>
    </w:p>
    <w:p>
      <w:r>
        <w:t>30z</w:t>
        <w:tab/>
        <w:t>361-2 III, 92</w:t>
      </w:r>
    </w:p>
    <w:p>
      <w:r>
        <w:t>40</w:t>
        <w:tab/>
        <w:t>s[2{Verzeichnisse} der 1{Lehr- und Übungsbücher an den Seminaren}]s Freiligrathstr. 22 und Binderstr. 34</w:t>
      </w:r>
    </w:p>
    <w:p>
      <w:r>
        <w:t>43</w:t>
        <w:tab/>
        <w:t>1917</w:t>
      </w:r>
    </w:p>
    <w:p>
      <w:r>
        <w:br/>
        <w:t>30</w:t>
        <w:tab/>
        <w:t>171</w:t>
      </w:r>
    </w:p>
    <w:p>
      <w:r>
        <w:t>30z</w:t>
        <w:tab/>
        <w:t>361-2 III, 171</w:t>
      </w:r>
    </w:p>
    <w:p>
      <w:r>
        <w:t>40</w:t>
        <w:tab/>
        <w:t>s[2{Ausbesserung} von 1{Schülerbibliotheksbücher}]sn im Zuge der Maßnahmen zur Einschränkung der Arbeitslosigkeit</w:t>
      </w:r>
    </w:p>
    <w:p>
      <w:r>
        <w:t>43</w:t>
        <w:tab/>
        <w:t>1914 - 1920</w:t>
      </w:r>
    </w:p>
    <w:p/>
    <w:p/>
    <w:p>
      <w:r>
        <w:br/>
        <w:t>20</w:t>
        <w:tab/>
        <w:t>361-2 IV</w:t>
      </w:r>
    </w:p>
    <w:p>
      <w:r>
        <w:t>21</w:t>
        <w:tab/>
        <w:t>Oberschulbehörde IV</w:t>
      </w:r>
    </w:p>
    <w:p>
      <w:r>
        <w:t>22</w:t>
        <w:tab/>
        <w:t>Oberschulbehörde IV</w:t>
      </w:r>
    </w:p>
    <w:p>
      <w:r>
        <w:t>23</w:t>
        <w:tab/>
        <w:t>1865 - 1936</w:t>
      </w:r>
    </w:p>
    <w:p>
      <w:r>
        <w:t>24</w:t>
        <w:tab/>
        <w:t>Findbuch</w:t>
      </w:r>
    </w:p>
    <w:p>
      <w:r>
        <w:t>26</w:t>
        <w:tab/>
        <w:t>B 2</w:t>
      </w:r>
    </w:p>
    <w:p>
      <w:r>
        <w:t>27</w:t>
        <w:tab/>
        <w:t>B Anstaltsakten / 2 Altengamme - Kirchenschule</w:t>
      </w:r>
    </w:p>
    <w:p>
      <w:r>
        <w:t>30</w:t>
        <w:tab/>
        <w:t>C 2</w:t>
      </w:r>
    </w:p>
    <w:p>
      <w:r>
        <w:t>30z</w:t>
        <w:tab/>
        <w:t>361-2 IV, B 2, C 2</w:t>
      </w:r>
    </w:p>
    <w:p>
      <w:r>
        <w:t>40</w:t>
        <w:tab/>
        <w:t>s[Lehr- und Lernbücher]s (s[2{Einführung} eines anderen 1{Lesebuch}]ses in o[Altengamme]o)</w:t>
      </w:r>
    </w:p>
    <w:p>
      <w:r>
        <w:t>43</w:t>
        <w:tab/>
        <w:t>1889 - 1894</w:t>
      </w:r>
    </w:p>
    <w:p>
      <w:r>
        <w:br/>
        <w:t>26</w:t>
        <w:tab/>
        <w:t>B 3</w:t>
      </w:r>
    </w:p>
    <w:p>
      <w:r>
        <w:t>27</w:t>
        <w:tab/>
        <w:t>B Anstaltsakten / 3 Bergedorf</w:t>
      </w:r>
    </w:p>
    <w:p>
      <w:r>
        <w:t>30</w:t>
        <w:tab/>
        <w:t>C 2</w:t>
      </w:r>
    </w:p>
    <w:p>
      <w:r>
        <w:t>30z</w:t>
        <w:tab/>
        <w:t>361-2 IV, B 3, C 2</w:t>
      </w:r>
    </w:p>
    <w:p>
      <w:r>
        <w:t>40</w:t>
        <w:tab/>
        <w:t>s[2{Einführung} von 1{Lehrbücher}]sn</w:t>
      </w:r>
    </w:p>
    <w:p>
      <w:r>
        <w:t>43</w:t>
        <w:tab/>
        <w:t>1881 - 1931</w:t>
      </w:r>
    </w:p>
    <w:p>
      <w:r>
        <w:br/>
        <w:t>26</w:t>
        <w:tab/>
        <w:t>B 15</w:t>
      </w:r>
    </w:p>
    <w:p>
      <w:r>
        <w:t>27</w:t>
        <w:tab/>
        <w:t>B Anstaltsakten / 15 Kirchwerder-Howe</w:t>
      </w:r>
    </w:p>
    <w:p>
      <w:r>
        <w:t>30</w:t>
        <w:tab/>
        <w:t>C 2</w:t>
      </w:r>
    </w:p>
    <w:p>
      <w:r>
        <w:t>30z</w:t>
        <w:tab/>
        <w:t>361-2 IV, B 15, C 2</w:t>
      </w:r>
    </w:p>
    <w:p>
      <w:r>
        <w:t>40</w:t>
        <w:tab/>
        <w:t>s[Lehr- und Lernbücher]s</w:t>
      </w:r>
    </w:p>
    <w:p>
      <w:r>
        <w:t>43</w:t>
        <w:tab/>
        <w:t>1898 - 1913</w:t>
      </w:r>
    </w:p>
    <w:p>
      <w:r>
        <w:br/>
        <w:t>26</w:t>
        <w:tab/>
        <w:t>B 16</w:t>
      </w:r>
    </w:p>
    <w:p>
      <w:r>
        <w:t>27</w:t>
        <w:tab/>
        <w:t>B Anstaltsakten / 16 Kirchwerder - Kirchenschule</w:t>
      </w:r>
    </w:p>
    <w:p>
      <w:r>
        <w:t>30</w:t>
        <w:tab/>
        <w:t>C 2</w:t>
      </w:r>
    </w:p>
    <w:p>
      <w:r>
        <w:t>30z</w:t>
        <w:tab/>
        <w:t>361-2 IV, B 16, C 2</w:t>
      </w:r>
    </w:p>
    <w:p>
      <w:r>
        <w:t>40</w:t>
        <w:tab/>
        <w:t>s[Lehr- und Lernbücher]s</w:t>
      </w:r>
    </w:p>
    <w:p>
      <w:r>
        <w:t>43</w:t>
        <w:tab/>
        <w:t>1882 - 1920</w:t>
      </w:r>
    </w:p>
    <w:p>
      <w:r>
        <w:br/>
        <w:t>26</w:t>
        <w:tab/>
        <w:t>B 18</w:t>
      </w:r>
    </w:p>
    <w:p>
      <w:r>
        <w:t>27</w:t>
        <w:tab/>
        <w:t>B Anstaltsakten / 18 Kirchwerder-Warwisch</w:t>
      </w:r>
    </w:p>
    <w:p>
      <w:r>
        <w:t>30</w:t>
        <w:tab/>
        <w:t>C 2</w:t>
      </w:r>
    </w:p>
    <w:p>
      <w:r>
        <w:t>30z</w:t>
        <w:tab/>
        <w:t>361-2 IV, B 18, C 2</w:t>
      </w:r>
    </w:p>
    <w:p>
      <w:r>
        <w:t>40</w:t>
        <w:tab/>
        <w:t>s[Lehr- und Lernbücher]s</w:t>
      </w:r>
    </w:p>
    <w:p>
      <w:r>
        <w:t>43</w:t>
        <w:tab/>
        <w:t>1898 - 1913</w:t>
      </w:r>
    </w:p>
    <w:p>
      <w:r>
        <w:br/>
        <w:t>26</w:t>
        <w:tab/>
        <w:t>B 19</w:t>
      </w:r>
    </w:p>
    <w:p>
      <w:r>
        <w:t>27</w:t>
        <w:tab/>
        <w:t>B Anstaltsakten / 19 Kirchwerder-Zollenspieker</w:t>
      </w:r>
    </w:p>
    <w:p>
      <w:r>
        <w:t>30</w:t>
        <w:tab/>
        <w:t>C 2</w:t>
      </w:r>
    </w:p>
    <w:p>
      <w:r>
        <w:t>30z</w:t>
        <w:tab/>
        <w:t>361-2 IV, B 19, C 2</w:t>
      </w:r>
    </w:p>
    <w:p>
      <w:r>
        <w:t>40</w:t>
        <w:tab/>
        <w:t>s[Lehr- und Lernbücher]s</w:t>
      </w:r>
    </w:p>
    <w:p>
      <w:r>
        <w:t>43</w:t>
        <w:tab/>
        <w:t>1884 - 1914</w:t>
      </w:r>
    </w:p>
    <w:p>
      <w:r>
        <w:br/>
        <w:t>26</w:t>
        <w:tab/>
        <w:t>B 20</w:t>
      </w:r>
    </w:p>
    <w:p>
      <w:r>
        <w:t>27</w:t>
        <w:tab/>
        <w:t>B Anstaltsakten / 20 Krauel</w:t>
      </w:r>
    </w:p>
    <w:p>
      <w:r>
        <w:t>30</w:t>
        <w:tab/>
        <w:t>C 2</w:t>
      </w:r>
    </w:p>
    <w:p>
      <w:r>
        <w:t>30z</w:t>
        <w:tab/>
        <w:t>361-2 IV, B 20, C 2</w:t>
      </w:r>
    </w:p>
    <w:p>
      <w:r>
        <w:t>40</w:t>
        <w:tab/>
        <w:t>s[Lehr- und Lernbücher]s</w:t>
      </w:r>
    </w:p>
    <w:p>
      <w:r>
        <w:t>43</w:t>
        <w:tab/>
        <w:t>1882 - 1899</w:t>
      </w:r>
    </w:p>
    <w:p/>
    <w:p/>
    <w:p>
      <w:r>
        <w:br/>
        <w:t>20</w:t>
        <w:tab/>
        <w:t>361-7</w:t>
      </w:r>
    </w:p>
    <w:p>
      <w:r>
        <w:t>21</w:t>
        <w:tab/>
        <w:t>Staatsverwaltung - Schul- und Hochschulabteilung</w:t>
      </w:r>
    </w:p>
    <w:p>
      <w:r>
        <w:t>22</w:t>
        <w:tab/>
        <w:t>Staatsverwaltung - Schul- und Hochschulabteilung</w:t>
      </w:r>
    </w:p>
    <w:p>
      <w:r>
        <w:t>23</w:t>
        <w:tab/>
        <w:t>(1917) ; 1932 - 1948</w:t>
      </w:r>
    </w:p>
    <w:p>
      <w:r>
        <w:t>30</w:t>
        <w:tab/>
        <w:t>4002-98</w:t>
      </w:r>
    </w:p>
    <w:p>
      <w:r>
        <w:t>30z</w:t>
        <w:tab/>
        <w:t>361-7, 4002-98</w:t>
      </w:r>
    </w:p>
    <w:p>
      <w:r>
        <w:t>40</w:t>
        <w:tab/>
        <w:t>Auswahl von s[Büchern für den Unterricht]s und für s[Schülerbüchereien]s</w:t>
      </w:r>
    </w:p>
    <w:p>
      <w:r>
        <w:t>43</w:t>
        <w:tab/>
        <w:t>1938 - 1944</w:t>
      </w:r>
    </w:p>
    <w:p>
      <w:r>
        <w:br/>
        <w:t>30</w:t>
        <w:tab/>
        <w:t>4013-20 b</w:t>
      </w:r>
    </w:p>
    <w:p>
      <w:r>
        <w:t>30z</w:t>
        <w:tab/>
        <w:t>361-7, 4013-20 b</w:t>
      </w:r>
    </w:p>
    <w:p>
      <w:r>
        <w:t>40</w:t>
        <w:tab/>
        <w:t>s[2{Zulassung} von 1{Lehrbücher}]sn für die einzelnen Unterrichtsfächer</w:t>
      </w:r>
    </w:p>
    <w:p>
      <w:r>
        <w:t>43</w:t>
        <w:tab/>
        <w:t>1938 - 1942</w:t>
      </w:r>
    </w:p>
    <w:p>
      <w:r>
        <w:br/>
        <w:t>30</w:t>
        <w:tab/>
        <w:t>4023-20 a</w:t>
      </w:r>
    </w:p>
    <w:p>
      <w:r>
        <w:t>30z</w:t>
        <w:tab/>
        <w:t>361-7, 4023-20 a</w:t>
      </w:r>
    </w:p>
    <w:p>
      <w:r>
        <w:t>40</w:t>
        <w:tab/>
        <w:t>s[2{Prüfung und Einführung} von 1{Lehrbüchern an Volksschulen}]s</w:t>
      </w:r>
    </w:p>
    <w:p>
      <w:r>
        <w:t>43</w:t>
        <w:tab/>
        <w:t>1938 - 1942</w:t>
      </w:r>
    </w:p>
    <w:p>
      <w:r>
        <w:br/>
        <w:t>30</w:t>
        <w:tab/>
        <w:t>4023-21</w:t>
      </w:r>
    </w:p>
    <w:p>
      <w:r>
        <w:t>30z</w:t>
        <w:tab/>
        <w:t>361-7, 4023-21</w:t>
      </w:r>
    </w:p>
    <w:p>
      <w:r>
        <w:t>40</w:t>
        <w:tab/>
        <w:t>s[2{Prüfung} der 1{Lesebücher für Hilfsschulen}]s</w:t>
      </w:r>
    </w:p>
    <w:p>
      <w:r>
        <w:t>43</w:t>
        <w:tab/>
        <w:t>1938 - 1941</w:t>
      </w:r>
    </w:p>
    <w:p>
      <w:r>
        <w:br/>
        <w:t>30</w:t>
        <w:tab/>
        <w:t>4023-22 c</w:t>
      </w:r>
    </w:p>
    <w:p>
      <w:r>
        <w:t>30z</w:t>
        <w:tab/>
        <w:t>361-7, 4023-22 c</w:t>
      </w:r>
    </w:p>
    <w:p>
      <w:r>
        <w:t>40</w:t>
        <w:tab/>
        <w:t>s[2{Prüfung und Einführung} von 1{Lehrbüchern an Mittelschulen}]s: Chemie und Physik</w:t>
      </w:r>
    </w:p>
    <w:p>
      <w:r>
        <w:t>43</w:t>
        <w:tab/>
        <w:t>1940 - 1941</w:t>
      </w:r>
    </w:p>
    <w:p>
      <w:r>
        <w:br/>
        <w:t>30</w:t>
        <w:tab/>
        <w:t>4023-22 h</w:t>
      </w:r>
    </w:p>
    <w:p>
      <w:r>
        <w:t>30z</w:t>
        <w:tab/>
        <w:t>361-7, 4023-22 h</w:t>
      </w:r>
    </w:p>
    <w:p>
      <w:r>
        <w:t>40</w:t>
        <w:tab/>
        <w:t>s[2{Prüfung und Einführung} von 1{Lehrbüchern an Mittelschulen}]s: Biologie (Lebenskunde) und Rechnen</w:t>
      </w:r>
    </w:p>
    <w:p>
      <w:r>
        <w:t>43</w:t>
        <w:tab/>
        <w:t>1940 - 1941</w:t>
      </w:r>
    </w:p>
    <w:p>
      <w:r>
        <w:br/>
        <w:t>30</w:t>
        <w:tab/>
        <w:t>4023-22 o</w:t>
      </w:r>
    </w:p>
    <w:p>
      <w:r>
        <w:t>30z</w:t>
        <w:tab/>
        <w:t>361-7, 4023-22 o</w:t>
      </w:r>
    </w:p>
    <w:p>
      <w:r>
        <w:t>40</w:t>
        <w:tab/>
        <w:t>s[2{Prüfung und Einführung} von 1{Lehrbüchern an Mittelschulen}]s: Fremdsprachen, Deutsch, Musik</w:t>
      </w:r>
    </w:p>
    <w:p>
      <w:r>
        <w:t>43</w:t>
        <w:tab/>
        <w:t>1938 - 1941</w:t>
      </w:r>
    </w:p>
    <w:p>
      <w:r>
        <w:br/>
        <w:t>30</w:t>
        <w:tab/>
        <w:t>4023-23</w:t>
      </w:r>
    </w:p>
    <w:p>
      <w:r>
        <w:t>30z</w:t>
        <w:tab/>
        <w:t>361-7, 4023-23</w:t>
      </w:r>
    </w:p>
    <w:p>
      <w:r>
        <w:t>40</w:t>
        <w:tab/>
        <w:t>s[2{Prüfung und Einführung} von 1{Lehrbüchern an Sonderschulen}]s</w:t>
      </w:r>
    </w:p>
    <w:p>
      <w:r>
        <w:t>43</w:t>
        <w:tab/>
        <w:t>1938</w:t>
      </w:r>
    </w:p>
    <w:p>
      <w:r>
        <w:br/>
        <w:t>30</w:t>
        <w:tab/>
        <w:t>4023-24</w:t>
      </w:r>
    </w:p>
    <w:p>
      <w:r>
        <w:t>30z</w:t>
        <w:tab/>
        <w:t>361-7, 4023-24</w:t>
      </w:r>
    </w:p>
    <w:p>
      <w:r>
        <w:t>40</w:t>
        <w:tab/>
        <w:t>s[2{Aufbau} von 1{Schülerbüchereien an Volksschulen}]s</w:t>
      </w:r>
    </w:p>
    <w:p>
      <w:r>
        <w:t>43</w:t>
        <w:tab/>
        <w:t>1938 - 1941</w:t>
      </w:r>
    </w:p>
    <w:p>
      <w:r>
        <w:br/>
        <w:t>30</w:t>
        <w:tab/>
        <w:t>4026-91</w:t>
      </w:r>
    </w:p>
    <w:p>
      <w:r>
        <w:t>30z</w:t>
        <w:tab/>
        <w:t>361-7, 4026-91</w:t>
      </w:r>
    </w:p>
    <w:p>
      <w:r>
        <w:t>40</w:t>
        <w:tab/>
        <w:t>s[2{Einrichtung} von 1{Schülerbüchereien}]s</w:t>
      </w:r>
    </w:p>
    <w:p>
      <w:r>
        <w:t>43</w:t>
        <w:tab/>
        <w:t>1940 - 1944</w:t>
      </w:r>
    </w:p>
    <w:p>
      <w:r>
        <w:br/>
        <w:t>30</w:t>
        <w:tab/>
        <w:t>4033-30</w:t>
      </w:r>
    </w:p>
    <w:p>
      <w:r>
        <w:t>30z</w:t>
        <w:tab/>
        <w:t>361-7, 4033-30</w:t>
      </w:r>
    </w:p>
    <w:p>
      <w:r>
        <w:t>40</w:t>
        <w:tab/>
        <w:t>s[2{Herausgabe und Prüfung} von 1{Lehrbücher}]s für die Handelsschulen, die landwirtschaftlichen Berufsschulen, die Meisterschulen des Deutschen Handwerks, die Bau- und Ingenieurschulen und die Technischen Staatslehranstalten</w:t>
      </w:r>
    </w:p>
    <w:p>
      <w:r>
        <w:t>43</w:t>
        <w:tab/>
        <w:t>1938 - 1941</w:t>
      </w:r>
    </w:p>
    <w:p/>
    <w:p/>
    <w:p>
      <w:r>
        <w:br/>
        <w:t>20</w:t>
        <w:tab/>
        <w:t>414-1 I</w:t>
      </w:r>
    </w:p>
    <w:p>
      <w:r>
        <w:t>21</w:t>
        <w:tab/>
        <w:t>Amt Ritzebüttel I</w:t>
      </w:r>
    </w:p>
    <w:p>
      <w:r>
        <w:t>22</w:t>
        <w:tab/>
        <w:t>Amt Ritzebüttel I</w:t>
      </w:r>
    </w:p>
    <w:p>
      <w:r>
        <w:t>23</w:t>
        <w:tab/>
        <w:t>1550 - 1905</w:t>
      </w:r>
    </w:p>
    <w:p>
      <w:r>
        <w:t>24</w:t>
        <w:tab/>
        <w:t>Handschriftliche Findbücher</w:t>
      </w:r>
    </w:p>
    <w:p>
      <w:r>
        <w:t>25</w:t>
        <w:tab/>
        <w:t>Der Bestand wird seit neuestem im Stadtarchiv Cuxhaven als Depositum verwahrt. Mikrofiches der Archivalien können aber weiterhin im Staatsarchiv Hamburg benutzt werden.</w:t>
      </w:r>
    </w:p>
    <w:p>
      <w:r>
        <w:t>26</w:t>
        <w:tab/>
        <w:t>III Fach 49</w:t>
      </w:r>
    </w:p>
    <w:p>
      <w:r>
        <w:t>27</w:t>
        <w:tab/>
        <w:t>III Regierungspflege und Amtsverfassung / Fach 49 Zeitungen und deren Avertissements</w:t>
      </w:r>
    </w:p>
    <w:p>
      <w:r>
        <w:t>30</w:t>
        <w:tab/>
        <w:t>Vol. A</w:t>
      </w:r>
    </w:p>
    <w:p>
      <w:r>
        <w:t>30z</w:t>
        <w:tab/>
        <w:t>414-1 I, III Fach 49, Vol. A</w:t>
      </w:r>
    </w:p>
    <w:p>
      <w:r>
        <w:t>40</w:t>
        <w:tab/>
        <w:t>Von dem t[2{wöchentlichen gemeinnützigen Anzeiger von und für o[Ritzebüttel]o, o[Cuxhaven]o und Umgegend} "1{Neptunus}]t" z[1831]zff., seit z[1837]z "t[Zeitung für das Amt Ritzebüttel, dessen Hafen und Umgegend]t", und von der in Betreff derselben auszuübenden s[Zensur]s</w:t>
      </w:r>
    </w:p>
    <w:p>
      <w:r>
        <w:t>43</w:t>
        <w:tab/>
        <w:t>1831 -</w:t>
      </w:r>
    </w:p>
    <w:p>
      <w:r>
        <w:br/>
        <w:t>30</w:t>
        <w:tab/>
        <w:t>Vol. B</w:t>
      </w:r>
    </w:p>
    <w:p>
      <w:r>
        <w:t>30z</w:t>
        <w:tab/>
        <w:t>414-1 I, III Fach 49, Vol. B</w:t>
      </w:r>
    </w:p>
    <w:p>
      <w:r>
        <w:t>40</w:t>
        <w:tab/>
        <w:t>Von der s[Inseratenabgabe]s</w:t>
      </w:r>
    </w:p>
    <w:p>
      <w:r>
        <w:t>43</w:t>
        <w:tab/>
        <w:t>1849 - 1850 ; 1864</w:t>
      </w:r>
    </w:p>
    <w:p>
      <w:r>
        <w:br/>
        <w:t>30</w:t>
        <w:tab/>
        <w:t>Vol. C</w:t>
      </w:r>
    </w:p>
    <w:p>
      <w:r>
        <w:t>30z</w:t>
        <w:tab/>
        <w:t>414-1 I, III Fach 49, Vol. C</w:t>
      </w:r>
    </w:p>
    <w:p>
      <w:r>
        <w:t>40</w:t>
        <w:tab/>
        <w:t>Acta, die von dem p[5{Literat}en 2{F.} 1{Kobbe}]p gewünschte s[2{Übernahme} der 1{Redaktion der Amtszeitung}]s betr.</w:t>
      </w:r>
    </w:p>
    <w:p>
      <w:r>
        <w:t>43</w:t>
        <w:tab/>
        <w:t>1849</w:t>
      </w:r>
    </w:p>
    <w:p>
      <w:r>
        <w:br/>
        <w:t>30</w:t>
        <w:tab/>
        <w:t>Vol. D</w:t>
      </w:r>
    </w:p>
    <w:p>
      <w:r>
        <w:t>30z</w:t>
        <w:tab/>
        <w:t>414-1 I, III Fach 49, Vol. D</w:t>
      </w:r>
    </w:p>
    <w:p>
      <w:r>
        <w:t>40</w:t>
        <w:tab/>
        <w:t>s[2{Aufhebung} der 1{Zensur im o[Hamburg]oischen Staate}]s - s[Preßgesetz]s</w:t>
      </w:r>
    </w:p>
    <w:p>
      <w:r>
        <w:t>45</w:t>
        <w:tab/>
        <w:t>s.d.</w:t>
      </w:r>
    </w:p>
    <w:p>
      <w:r>
        <w:br/>
        <w:t>30</w:t>
        <w:tab/>
        <w:t>Vol. E</w:t>
      </w:r>
    </w:p>
    <w:p>
      <w:r>
        <w:t>30z</w:t>
        <w:tab/>
        <w:t>414-1 I, III Fach 49, Vol. E</w:t>
      </w:r>
    </w:p>
    <w:p>
      <w:r>
        <w:t>40</w:t>
        <w:tab/>
        <w:t>Vom s[t[Hamburgischen Amtsblatt]t]s</w:t>
      </w:r>
    </w:p>
    <w:p>
      <w:r>
        <w:t>43</w:t>
        <w:tab/>
        <w:t>1866 -</w:t>
      </w:r>
    </w:p>
    <w:p/>
    <w:p/>
    <w:p>
      <w:r>
        <w:br/>
        <w:t>20</w:t>
        <w:tab/>
        <w:t>414-1 II</w:t>
      </w:r>
    </w:p>
    <w:p>
      <w:r>
        <w:t>21</w:t>
        <w:tab/>
        <w:t>Amt Ritzebüttel II</w:t>
      </w:r>
    </w:p>
    <w:p>
      <w:r>
        <w:t>22</w:t>
        <w:tab/>
        <w:t>Amt Ritzebüttel II</w:t>
      </w:r>
    </w:p>
    <w:p>
      <w:r>
        <w:t>23</w:t>
        <w:tab/>
        <w:t>1802 - 1937</w:t>
      </w:r>
    </w:p>
    <w:p>
      <w:r>
        <w:t>24</w:t>
        <w:tab/>
        <w:t>Handschriftliches Findbuch</w:t>
      </w:r>
    </w:p>
    <w:p>
      <w:r>
        <w:t>25</w:t>
        <w:tab/>
        <w:t>Der Bestand wird seit neuestem im Stadtarchiv Cuxhaven als Depositum verwahrt. Mikrofiches der Archivalien können aber weiterhin im Staatsarchiv Hamburg benutzt werden.</w:t>
      </w:r>
    </w:p>
    <w:p>
      <w:r>
        <w:t>26</w:t>
        <w:tab/>
        <w:t>VIII A</w:t>
      </w:r>
    </w:p>
    <w:p>
      <w:r>
        <w:t>27</w:t>
        <w:tab/>
        <w:t>VIII A Polizeiwesen</w:t>
      </w:r>
    </w:p>
    <w:p>
      <w:r>
        <w:t>30</w:t>
        <w:tab/>
        <w:t>79</w:t>
      </w:r>
    </w:p>
    <w:p>
      <w:r>
        <w:t>30z</w:t>
        <w:tab/>
        <w:t>414-1 II, VIII A, 79</w:t>
      </w:r>
    </w:p>
    <w:p>
      <w:r>
        <w:t>40</w:t>
        <w:tab/>
        <w:t>"t[Deutsches Fahndungsblatt]t"</w:t>
      </w:r>
    </w:p>
    <w:p>
      <w:r>
        <w:t>43</w:t>
        <w:tab/>
        <w:t>1898 - 1927</w:t>
      </w:r>
    </w:p>
    <w:p>
      <w:r>
        <w:br/>
        <w:t>30</w:t>
        <w:tab/>
        <w:t>122</w:t>
      </w:r>
    </w:p>
    <w:p>
      <w:r>
        <w:t>30z</w:t>
        <w:tab/>
        <w:t>414-1 II, VIII A, 122</w:t>
      </w:r>
    </w:p>
    <w:p>
      <w:r>
        <w:t>40</w:t>
        <w:tab/>
        <w:t>s[Periodische Druckschriften]s (s[Zeitungen]s etc.)</w:t>
      </w:r>
    </w:p>
    <w:p>
      <w:r>
        <w:t>43</w:t>
        <w:tab/>
        <w:t>1911 - 1934</w:t>
      </w:r>
    </w:p>
    <w:p>
      <w:r>
        <w:br/>
        <w:t>30</w:t>
        <w:tab/>
        <w:t>206</w:t>
      </w:r>
    </w:p>
    <w:p>
      <w:r>
        <w:t>30z</w:t>
        <w:tab/>
        <w:t>414-1 II, VIII A, 206</w:t>
      </w:r>
    </w:p>
    <w:p>
      <w:r>
        <w:t>40</w:t>
        <w:tab/>
        <w:t>s[2{Ausländische} 1{Polizeiblätter}]s</w:t>
      </w:r>
    </w:p>
    <w:p>
      <w:r>
        <w:t>43</w:t>
        <w:tab/>
        <w:t>1913 - 1914</w:t>
      </w:r>
    </w:p>
    <w:p>
      <w:r>
        <w:br/>
        <w:t>30</w:t>
        <w:tab/>
        <w:t>286</w:t>
      </w:r>
    </w:p>
    <w:p>
      <w:r>
        <w:t>30z</w:t>
        <w:tab/>
        <w:t>414-1 II, VIII A, 286</w:t>
      </w:r>
    </w:p>
    <w:p>
      <w:r>
        <w:t>40</w:t>
        <w:tab/>
        <w:t>s[Polizeiverordnung zur Beseitigung aufreizender oder irreführender Anschläge und Aufschriften]s</w:t>
      </w:r>
    </w:p>
    <w:p>
      <w:r>
        <w:t>43</w:t>
        <w:tab/>
        <w:t>1923 - 1924</w:t>
      </w:r>
    </w:p>
    <w:p>
      <w:r>
        <w:br/>
        <w:t>30</w:t>
        <w:tab/>
        <w:t>330</w:t>
      </w:r>
    </w:p>
    <w:p>
      <w:r>
        <w:t>30z</w:t>
        <w:tab/>
        <w:t>414-1 II, VIII A, 330</w:t>
      </w:r>
    </w:p>
    <w:p>
      <w:r>
        <w:t>40</w:t>
        <w:tab/>
        <w:t>t[2{o[Cuxhaven]oer Volksblatt} "1{Alte Liebe}]t"</w:t>
      </w:r>
    </w:p>
    <w:p>
      <w:r>
        <w:t>43</w:t>
        <w:tab/>
        <w:t>1929 - 1933</w:t>
      </w:r>
    </w:p>
    <w:p>
      <w:r>
        <w:br/>
        <w:t>26</w:t>
        <w:tab/>
        <w:t>XX A</w:t>
      </w:r>
    </w:p>
    <w:p>
      <w:r>
        <w:t>27</w:t>
        <w:tab/>
        <w:t>XX A Kirchen- und Kultuswesen</w:t>
      </w:r>
    </w:p>
    <w:p>
      <w:r>
        <w:t>30</w:t>
        <w:tab/>
        <w:t>2</w:t>
      </w:r>
    </w:p>
    <w:p>
      <w:r>
        <w:t>30z</w:t>
        <w:tab/>
        <w:t>414-1 II, XX A, 2</w:t>
      </w:r>
    </w:p>
    <w:p>
      <w:r>
        <w:t>40</w:t>
        <w:tab/>
        <w:t>s[2{Verbleib} von 1{geistlichen Büchern}]s</w:t>
      </w:r>
    </w:p>
    <w:p>
      <w:r>
        <w:t>43</w:t>
        <w:tab/>
        <w:t>1898</w:t>
      </w:r>
    </w:p>
    <w:p>
      <w:r>
        <w:br/>
        <w:t>30</w:t>
        <w:tab/>
        <w:t>15</w:t>
      </w:r>
    </w:p>
    <w:p>
      <w:r>
        <w:t>30z</w:t>
        <w:tab/>
        <w:t>414-1 II, XX A, 15</w:t>
      </w:r>
    </w:p>
    <w:p>
      <w:r>
        <w:t>40</w:t>
        <w:tab/>
        <w:t>s[Gesangbuch]s</w:t>
      </w:r>
    </w:p>
    <w:p>
      <w:r>
        <w:t>43</w:t>
        <w:tab/>
        <w:t>1901 - 1913</w:t>
      </w:r>
    </w:p>
    <w:p/>
    <w:p/>
    <w:p>
      <w:r>
        <w:br/>
        <w:t>20</w:t>
        <w:tab/>
        <w:t>414-3</w:t>
      </w:r>
    </w:p>
    <w:p>
      <w:r>
        <w:t>21</w:t>
        <w:tab/>
        <w:t>Landherrenschaft Ritzebüttel</w:t>
      </w:r>
    </w:p>
    <w:p>
      <w:r>
        <w:t>22</w:t>
        <w:tab/>
        <w:t>Landherrenschaft Ritzebüttel</w:t>
      </w:r>
    </w:p>
    <w:p>
      <w:r>
        <w:t>23</w:t>
        <w:tab/>
        <w:t>1864 - 1937</w:t>
      </w:r>
    </w:p>
    <w:p>
      <w:r>
        <w:t>30</w:t>
        <w:tab/>
        <w:t>615</w:t>
      </w:r>
    </w:p>
    <w:p>
      <w:r>
        <w:t>30z</w:t>
        <w:tab/>
        <w:t>414-3, 615</w:t>
      </w:r>
    </w:p>
    <w:p>
      <w:r>
        <w:t>40</w:t>
        <w:tab/>
        <w:t>s[2{Verhütung der Einschmuggelung} 1{sozialemokratischer und anarchistischer s[Druckschriften]s}]s auf dem Seewege und s[polizeiliche Überwachung]s der Passagiere der aus- und eingehenden Seeschiffe</w:t>
      </w:r>
    </w:p>
    <w:p>
      <w:r>
        <w:t>43</w:t>
        <w:tab/>
        <w:t>1889</w:t>
      </w:r>
    </w:p>
    <w:p>
      <w:r>
        <w:br/>
        <w:t>30</w:t>
        <w:tab/>
        <w:t>236</w:t>
      </w:r>
    </w:p>
    <w:p>
      <w:r>
        <w:t>30z</w:t>
        <w:tab/>
        <w:t>414-3, 236</w:t>
      </w:r>
    </w:p>
    <w:p>
      <w:r>
        <w:t>40</w:t>
        <w:tab/>
        <w:t>s[2{Unterstützung} der 1{Volksbibliothek des Pastorats in o[Ritzebüttel]o}]s durch den Kirchenrat</w:t>
      </w:r>
    </w:p>
    <w:p>
      <w:r>
        <w:t>43</w:t>
        <w:tab/>
        <w:t>1882 - 1883</w:t>
      </w:r>
    </w:p>
    <w:p/>
    <w:p/>
    <w:p>
      <w:r>
        <w:br/>
        <w:t>20</w:t>
        <w:tab/>
        <w:t>415-2 II</w:t>
      </w:r>
    </w:p>
    <w:p>
      <w:r>
        <w:t>21</w:t>
        <w:tab/>
        <w:t>Amt Bergedorf II</w:t>
      </w:r>
    </w:p>
    <w:p>
      <w:r>
        <w:t>22</w:t>
        <w:tab/>
        <w:t>Amt Bergedorf II</w:t>
      </w:r>
    </w:p>
    <w:p>
      <w:r>
        <w:t>23</w:t>
        <w:tab/>
        <w:t>1584 - 1874</w:t>
      </w:r>
    </w:p>
    <w:p>
      <w:r>
        <w:t>24</w:t>
        <w:tab/>
        <w:t>Findbücher</w:t>
      </w:r>
    </w:p>
    <w:p>
      <w:r>
        <w:t>30</w:t>
        <w:tab/>
        <w:t>62, Vol. I, Fasc. 2</w:t>
      </w:r>
    </w:p>
    <w:p>
      <w:r>
        <w:t>30z</w:t>
        <w:tab/>
        <w:t>415-2 II, 62, Vol. I, Fasc. 2</w:t>
      </w:r>
    </w:p>
    <w:p>
      <w:r>
        <w:t>40</w:t>
        <w:tab/>
        <w:t>Die Bergedorfer Stadtschule</w:t>
      </w:r>
    </w:p>
    <w:p>
      <w:r>
        <w:t>41</w:t>
        <w:tab/>
        <w:t>u.a.: s[Schulbibliothek]s (z[1829]z)</w:t>
      </w:r>
    </w:p>
    <w:p>
      <w:r>
        <w:t>43</w:t>
        <w:tab/>
        <w:t>1805 - 1874</w:t>
      </w:r>
    </w:p>
    <w:p>
      <w:r>
        <w:br/>
        <w:t>30</w:t>
        <w:tab/>
        <w:t>78</w:t>
      </w:r>
    </w:p>
    <w:p>
      <w:r>
        <w:t>30z</w:t>
        <w:tab/>
        <w:t>415-2 II, 78</w:t>
      </w:r>
    </w:p>
    <w:p>
      <w:r>
        <w:t>40</w:t>
        <w:tab/>
        <w:t>s[Bibelgesellschaft für das Amt o[Bergedorf]o und die hamburgischen Marschlande]s</w:t>
      </w:r>
    </w:p>
    <w:p>
      <w:r>
        <w:t>43</w:t>
        <w:tab/>
        <w:t>1817 - 1869</w:t>
      </w:r>
    </w:p>
    <w:p>
      <w:r>
        <w:br/>
        <w:t>30</w:t>
        <w:tab/>
        <w:t>268, 1</w:t>
      </w:r>
    </w:p>
    <w:p>
      <w:r>
        <w:t>30z</w:t>
        <w:tab/>
        <w:t>415-2 II, 268, 1</w:t>
      </w:r>
    </w:p>
    <w:p>
      <w:r>
        <w:t>40</w:t>
        <w:tab/>
        <w:t>s[2{Einführung} des 1{Neuen o[Hamburg]oischen s[Gesangbuch]s}]ses und der neuen s[Perikopen]s im Amte o[Bergedorf]o</w:t>
      </w:r>
    </w:p>
    <w:p>
      <w:r>
        <w:t>43</w:t>
        <w:tab/>
        <w:t>1842 - 1844</w:t>
      </w:r>
    </w:p>
    <w:p>
      <w:r>
        <w:br/>
        <w:t>30</w:t>
        <w:tab/>
        <w:t>268, 2</w:t>
      </w:r>
    </w:p>
    <w:p>
      <w:r>
        <w:t>30z</w:t>
        <w:tab/>
        <w:t>415-2 II, 268, 2</w:t>
      </w:r>
    </w:p>
    <w:p>
      <w:r>
        <w:t>40</w:t>
        <w:tab/>
        <w:t>s[2{Einführung} des 1{Neuen o[Lübeck]oischen s[Gesangbuch]s}]ss im Städtchen o[Bergedorf]o</w:t>
      </w:r>
    </w:p>
    <w:p>
      <w:r>
        <w:t>43</w:t>
        <w:tab/>
        <w:t>1856 - 1959</w:t>
      </w:r>
    </w:p>
    <w:p>
      <w:r>
        <w:br/>
        <w:t>30</w:t>
        <w:tab/>
        <w:t>322, Fasc. 1</w:t>
      </w:r>
    </w:p>
    <w:p>
      <w:r>
        <w:t>30z</w:t>
        <w:tab/>
        <w:t>415-2 II, 322, Fasc. 1</w:t>
      </w:r>
    </w:p>
    <w:p>
      <w:r>
        <w:t>40</w:t>
        <w:tab/>
        <w:t>s[2{Konzessionierungen} zur Betreibung der 1{Buchdruckerei}]s und zur s[Herausgabe von s[Wochenblätter]sn und s[Zeitungen]s in o[Bergedorf]o]s</w:t>
      </w:r>
    </w:p>
    <w:p>
      <w:r>
        <w:t>43</w:t>
        <w:tab/>
        <w:t>1824 - 1968</w:t>
      </w:r>
    </w:p>
    <w:p>
      <w:r>
        <w:br/>
        <w:t>30</w:t>
        <w:tab/>
        <w:t>322, Fasc. 2</w:t>
      </w:r>
    </w:p>
    <w:p>
      <w:r>
        <w:t>30z</w:t>
        <w:tab/>
        <w:t>415-2 II, 322, Fasc. 2</w:t>
      </w:r>
    </w:p>
    <w:p>
      <w:r>
        <w:t>40</w:t>
        <w:tab/>
        <w:t>s[Zensur der o[Bergedorf]oer Druckereien und s[Zeitungen]s]s</w:t>
      </w:r>
    </w:p>
    <w:p>
      <w:r>
        <w:t>43</w:t>
        <w:tab/>
        <w:t>1825 - 1871</w:t>
      </w:r>
    </w:p>
    <w:p>
      <w:r>
        <w:br/>
        <w:t>30</w:t>
        <w:tab/>
        <w:t>322, Fasc. 3</w:t>
      </w:r>
    </w:p>
    <w:p>
      <w:r>
        <w:t>30z</w:t>
        <w:tab/>
        <w:t>415-2 II, 322, Fasc. 3</w:t>
      </w:r>
    </w:p>
    <w:p>
      <w:r>
        <w:t>40</w:t>
        <w:tab/>
        <w:t>t[s[o[Bergedorf]oer Kalender]s]t</w:t>
      </w:r>
    </w:p>
    <w:p>
      <w:r>
        <w:t>43</w:t>
        <w:tab/>
        <w:t>1828 - 1861</w:t>
      </w:r>
    </w:p>
    <w:p>
      <w:r>
        <w:br/>
        <w:t>30</w:t>
        <w:tab/>
        <w:t>322, Fasc. 4</w:t>
      </w:r>
    </w:p>
    <w:p>
      <w:r>
        <w:t>30z</w:t>
        <w:tab/>
        <w:t>415-2 II, 322, Fasc. 4</w:t>
      </w:r>
    </w:p>
    <w:p>
      <w:r>
        <w:t>40</w:t>
        <w:tab/>
        <w:t>Erlaß einer s[Verordnung wider den s[Nachdruck]s]s</w:t>
      </w:r>
    </w:p>
    <w:p>
      <w:r>
        <w:t>43</w:t>
        <w:tab/>
        <w:t>1845</w:t>
      </w:r>
    </w:p>
    <w:p>
      <w:r>
        <w:br/>
        <w:t>30</w:t>
        <w:tab/>
        <w:t>322, Fasc. 5</w:t>
      </w:r>
    </w:p>
    <w:p>
      <w:r>
        <w:t>30z</w:t>
        <w:tab/>
        <w:t>415-2 II, 322, Fasc. 5</w:t>
      </w:r>
    </w:p>
    <w:p>
      <w:r>
        <w:t>40</w:t>
        <w:tab/>
        <w:t>s[2{Aufhebung} der 1{Zensur}]s und s[2{Verhandlungen} wegen Erlaß eines 1{Pressegesetz}]ses</w:t>
      </w:r>
    </w:p>
    <w:p>
      <w:r>
        <w:t>43</w:t>
        <w:tab/>
        <w:t>1848 - 1859</w:t>
      </w:r>
    </w:p>
    <w:p>
      <w:r>
        <w:br/>
        <w:t>30</w:t>
        <w:tab/>
        <w:t>322, Fasc. 6</w:t>
      </w:r>
    </w:p>
    <w:p>
      <w:r>
        <w:t>30z</w:t>
        <w:tab/>
        <w:t>415-2 II, 322, Fasc. 6</w:t>
      </w:r>
    </w:p>
    <w:p>
      <w:r>
        <w:t>40</w:t>
        <w:tab/>
        <w:t>s[2{Einrichtung} eines 1{Amtsblatt}]ses</w:t>
      </w:r>
    </w:p>
    <w:p>
      <w:r>
        <w:t>43</w:t>
        <w:tab/>
        <w:t>1848 ; 1868 ; 1873</w:t>
      </w:r>
    </w:p>
    <w:p>
      <w:r>
        <w:br/>
        <w:t>30</w:t>
        <w:tab/>
        <w:t>322, Fasc. 7</w:t>
      </w:r>
    </w:p>
    <w:p>
      <w:r>
        <w:t>30z</w:t>
        <w:tab/>
        <w:t>415-2 II, 322, Fasc. 7</w:t>
      </w:r>
    </w:p>
    <w:p>
      <w:r>
        <w:t>40</w:t>
        <w:tab/>
        <w:t>s[2{s[Inseratenabgabe]s} der 1{Eisenbahnzeitung}]s</w:t>
      </w:r>
    </w:p>
    <w:p>
      <w:r>
        <w:t>43</w:t>
        <w:tab/>
        <w:t>1854 - 1858</w:t>
      </w:r>
    </w:p>
    <w:p>
      <w:r>
        <w:br/>
        <w:t>30</w:t>
        <w:tab/>
        <w:t>322, Fasc. 8</w:t>
      </w:r>
    </w:p>
    <w:p>
      <w:r>
        <w:t>30z</w:t>
        <w:tab/>
        <w:t>415-2 II, 322, Fasc. 8</w:t>
      </w:r>
    </w:p>
    <w:p>
      <w:r>
        <w:t>40</w:t>
        <w:tab/>
        <w:t>s[Staatskalender]s</w:t>
      </w:r>
    </w:p>
    <w:p>
      <w:r>
        <w:t>43</w:t>
        <w:tab/>
        <w:t>1815 - 1873</w:t>
      </w:r>
    </w:p>
    <w:p>
      <w:r>
        <w:br/>
        <w:t>30</w:t>
        <w:tab/>
        <w:t>322, Fasc. 9</w:t>
      </w:r>
    </w:p>
    <w:p>
      <w:r>
        <w:t>30z</w:t>
        <w:tab/>
        <w:t>415-2 II, 322, Fasc. 9</w:t>
      </w:r>
    </w:p>
    <w:p>
      <w:r>
        <w:t>40</w:t>
        <w:tab/>
        <w:t>s[2{Aufnahme von o[Bergedorf]oer Verordnungen und Verfügungen} in die 1{Gesetzessammlung}]s</w:t>
      </w:r>
    </w:p>
    <w:p>
      <w:r>
        <w:t>43</w:t>
        <w:tab/>
        <w:t>1868 - 1874</w:t>
      </w:r>
    </w:p>
    <w:p>
      <w:r>
        <w:br/>
        <w:t>30</w:t>
        <w:tab/>
        <w:t>322, Fasc. 10</w:t>
      </w:r>
    </w:p>
    <w:p>
      <w:r>
        <w:t>30z</w:t>
        <w:tab/>
        <w:t>415-2 II, 322, Fasc. 10</w:t>
      </w:r>
    </w:p>
    <w:p>
      <w:r>
        <w:t>40</w:t>
        <w:tab/>
        <w:t>Varia s[&lt;Presse&gt;]s</w:t>
      </w:r>
    </w:p>
    <w:p>
      <w:r>
        <w:t>43</w:t>
        <w:tab/>
        <w:t>1868 - 1873</w:t>
      </w:r>
    </w:p>
    <w:p/>
    <w:p/>
    <w:p>
      <w:r>
        <w:br/>
        <w:t>20</w:t>
        <w:tab/>
        <w:t>415-3</w:t>
      </w:r>
    </w:p>
    <w:p>
      <w:r>
        <w:t>21</w:t>
        <w:tab/>
        <w:t>Landherrenschaft Bergedorf</w:t>
      </w:r>
    </w:p>
    <w:p>
      <w:r>
        <w:t>22</w:t>
        <w:tab/>
        <w:t>Landherrenschaft Bergedorf</w:t>
      </w:r>
    </w:p>
    <w:p>
      <w:r>
        <w:t>23</w:t>
        <w:tab/>
        <w:t>(1868 - ) ; 1872 - 1906</w:t>
      </w:r>
    </w:p>
    <w:p>
      <w:r>
        <w:t>30</w:t>
        <w:tab/>
        <w:t>454</w:t>
      </w:r>
    </w:p>
    <w:p>
      <w:r>
        <w:t>30z</w:t>
        <w:tab/>
        <w:t>415-3, 454</w:t>
      </w:r>
    </w:p>
    <w:p>
      <w:r>
        <w:t>40</w:t>
        <w:tab/>
        <w:t>s[Buchdruckerei von p[2{W.} 1{Haders} in 6{o[Bergedorf]o}]p]s, Holstenstraße</w:t>
      </w:r>
    </w:p>
    <w:p>
      <w:r>
        <w:t>43</w:t>
        <w:tab/>
        <w:t>1898 - 1899</w:t>
      </w:r>
    </w:p>
    <w:p>
      <w:r>
        <w:br/>
        <w:t>30</w:t>
        <w:tab/>
        <w:t>211</w:t>
      </w:r>
    </w:p>
    <w:p>
      <w:r>
        <w:t>30z</w:t>
        <w:tab/>
        <w:t>415-3, 211</w:t>
      </w:r>
    </w:p>
    <w:p>
      <w:r>
        <w:t>40</w:t>
        <w:tab/>
        <w:t>Verhandlungen wegen s[2{Einführung} eines neuen 1{Lesebuch}]ss</w:t>
      </w:r>
    </w:p>
    <w:p>
      <w:r>
        <w:t>43</w:t>
        <w:tab/>
        <w:t>1878 - 1879</w:t>
      </w:r>
    </w:p>
    <w:p/>
    <w:p/>
    <w:p>
      <w:r>
        <w:br/>
        <w:t>20</w:t>
        <w:tab/>
        <w:t>415-12/1</w:t>
      </w:r>
    </w:p>
    <w:p>
      <w:r>
        <w:t>21</w:t>
        <w:tab/>
        <w:t>Magistrat Bergedorf</w:t>
      </w:r>
    </w:p>
    <w:p>
      <w:r>
        <w:t>22</w:t>
        <w:tab/>
        <w:t>Magistrat Bergedorf</w:t>
      </w:r>
    </w:p>
    <w:p>
      <w:r>
        <w:t>23</w:t>
        <w:tab/>
        <w:t>1275 - 1952</w:t>
      </w:r>
    </w:p>
    <w:p>
      <w:r>
        <w:t>26</w:t>
        <w:tab/>
        <w:t>G I c</w:t>
      </w:r>
    </w:p>
    <w:p>
      <w:r>
        <w:t>27</w:t>
        <w:tab/>
        <w:t>G Polizeiverwaltung / I Allgemeines / c Vereinspolizei</w:t>
      </w:r>
    </w:p>
    <w:p>
      <w:r>
        <w:t>30</w:t>
        <w:tab/>
        <w:t>5</w:t>
      </w:r>
    </w:p>
    <w:p>
      <w:r>
        <w:t>30z</w:t>
        <w:tab/>
        <w:t>415-12/1, G I c, 5</w:t>
      </w:r>
    </w:p>
    <w:p>
      <w:r>
        <w:t>40</w:t>
        <w:tab/>
        <w:t>s[2{Beihilfe} an den 1{Verein "k[Öffentliche Bücherhalle Bergedorf e.V.]k}]s" - Unterbringung der s[Bücherhalle]s</w:t>
      </w:r>
    </w:p>
    <w:p>
      <w:r>
        <w:t>43</w:t>
        <w:tab/>
        <w:t>1908 - 1924</w:t>
      </w:r>
    </w:p>
    <w:p>
      <w:r>
        <w:br/>
        <w:t>26</w:t>
        <w:tab/>
        <w:t>H II a</w:t>
      </w:r>
    </w:p>
    <w:p>
      <w:r>
        <w:t>27</w:t>
        <w:tab/>
        <w:t>H Schulverwaltung / II Die Schulen / a Höhere Schulen</w:t>
      </w:r>
    </w:p>
    <w:p>
      <w:r>
        <w:t>30</w:t>
        <w:tab/>
        <w:t>13</w:t>
      </w:r>
    </w:p>
    <w:p>
      <w:r>
        <w:t>30z</w:t>
        <w:tab/>
        <w:t>415-12/1, H II a, 13</w:t>
      </w:r>
    </w:p>
    <w:p>
      <w:r>
        <w:t>40</w:t>
        <w:tab/>
        <w:t>s[2{Bibliotheksordnung} für die 1{Lehrer- und Schülerbibliothek in der Hansaschule}]s</w:t>
      </w:r>
    </w:p>
    <w:p>
      <w:r>
        <w:t>43</w:t>
        <w:tab/>
        <w:t>1890 - 1896</w:t>
      </w:r>
    </w:p>
    <w:p/>
    <w:p/>
    <w:p>
      <w:r>
        <w:br/>
        <w:t>20</w:t>
        <w:tab/>
        <w:t>416-1/1</w:t>
      </w:r>
    </w:p>
    <w:p>
      <w:r>
        <w:t>21</w:t>
        <w:tab/>
        <w:t>Landherrenschaften - Hauptregistratur</w:t>
      </w:r>
    </w:p>
    <w:p>
      <w:r>
        <w:t>22</w:t>
        <w:tab/>
        <w:t>Landherrenschaften - Hauptregistratur</w:t>
      </w:r>
    </w:p>
    <w:p>
      <w:r>
        <w:t>23</w:t>
        <w:tab/>
        <w:t>1798 - 1940</w:t>
      </w:r>
    </w:p>
    <w:p>
      <w:r>
        <w:t>24</w:t>
        <w:tab/>
        <w:t>Findbücher</w:t>
      </w:r>
    </w:p>
    <w:p>
      <w:r>
        <w:t>26</w:t>
        <w:tab/>
        <w:t>IV A</w:t>
      </w:r>
    </w:p>
    <w:p>
      <w:r>
        <w:t>27</w:t>
        <w:tab/>
        <w:t>IV Allgemeine Staats- und Verwaltungsangelegenheiten / A Verschiedene Staats- und Verwaltungssachen</w:t>
      </w:r>
    </w:p>
    <w:p>
      <w:r>
        <w:t>30</w:t>
        <w:tab/>
        <w:t>35</w:t>
      </w:r>
    </w:p>
    <w:p>
      <w:r>
        <w:t>30z</w:t>
        <w:tab/>
        <w:t>416-1/1, IV A, 35</w:t>
      </w:r>
    </w:p>
    <w:p>
      <w:r>
        <w:t>40</w:t>
        <w:tab/>
        <w:t>s[2{Herausgabe} von 1{Heimatbücher}]sn</w:t>
      </w:r>
    </w:p>
    <w:p>
      <w:r>
        <w:t>43</w:t>
        <w:tab/>
        <w:t>1929 - 1931</w:t>
      </w:r>
    </w:p>
    <w:p>
      <w:r>
        <w:br/>
        <w:t>26</w:t>
        <w:tab/>
        <w:t>IV Bk</w:t>
      </w:r>
    </w:p>
    <w:p>
      <w:r>
        <w:t>27</w:t>
        <w:tab/>
        <w:t>IV Allgemeine Staats- und Verwaltungsangelegenheiten / Bk Verfassung, allgemeine Gesetze und Staatsschutz</w:t>
      </w:r>
    </w:p>
    <w:p>
      <w:r>
        <w:t>30</w:t>
        <w:tab/>
        <w:t>1</w:t>
      </w:r>
    </w:p>
    <w:p>
      <w:r>
        <w:t>30z</w:t>
        <w:tab/>
        <w:t>416-1/1, IV Bk, 1</w:t>
      </w:r>
    </w:p>
    <w:p>
      <w:r>
        <w:t>40</w:t>
        <w:tab/>
        <w:t>s[t[Gesetz- und Verordnungsblatt]t]s und s[t[Amtlicher Anzeiger]t]s</w:t>
      </w:r>
    </w:p>
    <w:p>
      <w:r>
        <w:t>43</w:t>
        <w:tab/>
        <w:t>1877 - 1935</w:t>
      </w:r>
    </w:p>
    <w:p>
      <w:r>
        <w:br/>
        <w:t>30</w:t>
        <w:tab/>
        <w:t>2</w:t>
      </w:r>
    </w:p>
    <w:p>
      <w:r>
        <w:t>30z</w:t>
        <w:tab/>
        <w:t>416-1/1, IV Bk, 2</w:t>
      </w:r>
    </w:p>
    <w:p>
      <w:r>
        <w:t>40</w:t>
        <w:tab/>
        <w:t>t[s[Amtsblatt]s]t</w:t>
      </w:r>
    </w:p>
    <w:p>
      <w:r>
        <w:t>43</w:t>
        <w:tab/>
        <w:t>1900 - 1917</w:t>
      </w:r>
    </w:p>
    <w:p>
      <w:r>
        <w:br/>
        <w:t>30</w:t>
        <w:tab/>
        <w:t>3</w:t>
      </w:r>
    </w:p>
    <w:p>
      <w:r>
        <w:t>30z</w:t>
        <w:tab/>
        <w:t>416-1/1, IV Bk, 3</w:t>
      </w:r>
    </w:p>
    <w:p>
      <w:r>
        <w:t>40</w:t>
        <w:tab/>
        <w:t>Geplante s[2{Herausgabe} eines 1{o[Hamburg]oischen Verwaltungsblatt}]ses</w:t>
      </w:r>
    </w:p>
    <w:p>
      <w:r>
        <w:t>43</w:t>
        <w:tab/>
        <w:t>1927</w:t>
      </w:r>
    </w:p>
    <w:p>
      <w:r>
        <w:br/>
        <w:t>30</w:t>
        <w:tab/>
        <w:t>5</w:t>
      </w:r>
    </w:p>
    <w:p>
      <w:r>
        <w:t>30z</w:t>
        <w:tab/>
        <w:t>416-1/1, IV Bk, 5</w:t>
      </w:r>
    </w:p>
    <w:p>
      <w:r>
        <w:t>40</w:t>
        <w:tab/>
        <w:t>Verordnungen des s[Reichspräsident]sen auf Grund der Reichsverfassung und deren Durchführung</w:t>
      </w:r>
    </w:p>
    <w:p>
      <w:r>
        <w:t>41</w:t>
        <w:tab/>
        <w:t>u.a.: s[Überwachung und Verbote s[2{staatsfeindliche}r Organisationen und 1{Schriften}]s]s</w:t>
      </w:r>
    </w:p>
    <w:p>
      <w:r>
        <w:t>43</w:t>
        <w:tab/>
        <w:t>1921 - 1924</w:t>
      </w:r>
    </w:p>
    <w:p>
      <w:r>
        <w:br/>
        <w:t>26</w:t>
        <w:tab/>
        <w:t>XIV A</w:t>
      </w:r>
    </w:p>
    <w:p>
      <w:r>
        <w:t>27</w:t>
        <w:tab/>
        <w:t>XIV Polizeiwesen / A Verschiedene Polizeisachen</w:t>
      </w:r>
    </w:p>
    <w:p>
      <w:r>
        <w:t>30</w:t>
        <w:tab/>
        <w:t>18</w:t>
      </w:r>
    </w:p>
    <w:p>
      <w:r>
        <w:t>30z</w:t>
        <w:tab/>
        <w:t>416-1/1, XIV A, 18</w:t>
      </w:r>
    </w:p>
    <w:p>
      <w:r>
        <w:t>40</w:t>
        <w:tab/>
        <w:t>Verschiedenes</w:t>
      </w:r>
    </w:p>
    <w:p>
      <w:r>
        <w:t>41</w:t>
        <w:tab/>
        <w:t>u.a.: s[2{Verzeichnis} der richterlich 1{beschlagnahmten politischen s[Druckschriften]s}]s (z[1928]z)</w:t>
      </w:r>
    </w:p>
    <w:p>
      <w:r>
        <w:t>43</w:t>
        <w:tab/>
        <w:t>1927 - 1929</w:t>
      </w:r>
    </w:p>
    <w:p>
      <w:r>
        <w:br/>
        <w:t>26</w:t>
        <w:tab/>
        <w:t>XIV Bk</w:t>
      </w:r>
    </w:p>
    <w:p>
      <w:r>
        <w:t>27</w:t>
        <w:tab/>
        <w:t>XIV Polizeiwesen / Bk Vereine</w:t>
      </w:r>
    </w:p>
    <w:p>
      <w:r>
        <w:t>30</w:t>
        <w:tab/>
        <w:t>56 b</w:t>
      </w:r>
    </w:p>
    <w:p>
      <w:r>
        <w:t>30z</w:t>
        <w:tab/>
        <w:t>416-1/1, XIV Bk, 56 b</w:t>
      </w:r>
    </w:p>
    <w:p>
      <w:r>
        <w:t>40</w:t>
        <w:tab/>
        <w:t>s[k[Verein der Anteilinhaber des "t[Bergedorf-Sander Volksblatt]t"]k]s</w:t>
      </w:r>
    </w:p>
    <w:p>
      <w:r>
        <w:t>43</w:t>
        <w:tab/>
        <w:t>1919 - 1928</w:t>
      </w:r>
    </w:p>
    <w:p>
      <w:r>
        <w:br/>
        <w:t>26</w:t>
        <w:tab/>
        <w:t>XV Be</w:t>
      </w:r>
    </w:p>
    <w:p>
      <w:r>
        <w:t>27</w:t>
        <w:tab/>
        <w:t>XV Gewerbepolizei / Be Buchdruckereien</w:t>
      </w:r>
    </w:p>
    <w:p>
      <w:r>
        <w:t>30</w:t>
        <w:tab/>
        <w:t>1</w:t>
      </w:r>
    </w:p>
    <w:p>
      <w:r>
        <w:t>30z</w:t>
        <w:tab/>
        <w:t>416-1/1, XV Be, 1</w:t>
      </w:r>
    </w:p>
    <w:p>
      <w:r>
        <w:t>40</w:t>
        <w:tab/>
        <w:t>s[2{Bestimmungen über die Einrichtung und den Betrieb} der 1{Buchdruckereien und Schriftgießereien}]s</w:t>
      </w:r>
    </w:p>
    <w:p>
      <w:r>
        <w:t>43</w:t>
        <w:tab/>
        <w:t>1897 - 1912</w:t>
      </w:r>
    </w:p>
    <w:p>
      <w:r>
        <w:br/>
        <w:t>30</w:t>
        <w:tab/>
        <w:t>2</w:t>
      </w:r>
    </w:p>
    <w:p>
      <w:r>
        <w:t>30z</w:t>
        <w:tab/>
        <w:t>416-1/1, XV Be, 2</w:t>
      </w:r>
    </w:p>
    <w:p>
      <w:r>
        <w:t>40</w:t>
        <w:tab/>
        <w:t>k[1{s[Buchdruckerei]s p[2{C.F.P.} 1{Mewes}]p} in 2{o[Bergedorf]o}]k</w:t>
      </w:r>
    </w:p>
    <w:p>
      <w:r>
        <w:t>43</w:t>
        <w:tab/>
        <w:t>1902 - 1910</w:t>
      </w:r>
    </w:p>
    <w:p>
      <w:r>
        <w:br/>
        <w:t>30</w:t>
        <w:tab/>
        <w:t>3</w:t>
      </w:r>
    </w:p>
    <w:p>
      <w:r>
        <w:t>30z</w:t>
        <w:tab/>
        <w:t>416-1/1, XV Be, 3</w:t>
      </w:r>
    </w:p>
    <w:p>
      <w:r>
        <w:t>40</w:t>
        <w:tab/>
        <w:t>k[1{s[Buchdruckerei]s p[2{J.H.A.} 1{Flügge}]p} in 2{o[Geesthacht]o}]k</w:t>
      </w:r>
    </w:p>
    <w:p>
      <w:r>
        <w:t>43</w:t>
        <w:tab/>
        <w:t>1904</w:t>
      </w:r>
    </w:p>
    <w:p>
      <w:r>
        <w:br/>
        <w:t>30</w:t>
        <w:tab/>
        <w:t>4</w:t>
      </w:r>
    </w:p>
    <w:p>
      <w:r>
        <w:t>30z</w:t>
        <w:tab/>
        <w:t>416-1/1, XV Be, 4</w:t>
      </w:r>
    </w:p>
    <w:p>
      <w:r>
        <w:t>40</w:t>
        <w:tab/>
        <w:t>k[1{s[Buchdruckerei]s p[Horstmann]p &amp; Co. GmbH} in 2{o[Bergedorf]o}]k</w:t>
      </w:r>
    </w:p>
    <w:p>
      <w:r>
        <w:t>43</w:t>
        <w:tab/>
        <w:t>1911</w:t>
      </w:r>
    </w:p>
    <w:p>
      <w:r>
        <w:br/>
        <w:t>30</w:t>
        <w:tab/>
        <w:t>5</w:t>
      </w:r>
    </w:p>
    <w:p>
      <w:r>
        <w:t>30z</w:t>
        <w:tab/>
        <w:t>416-1/1, XV Be, 5</w:t>
      </w:r>
    </w:p>
    <w:p>
      <w:r>
        <w:t>40</w:t>
        <w:tab/>
        <w:t>k[1{s[Buchdruckerei]s p[2{Adolf E}. 1{Frank}]p} in 2{o[Bergedorf]o}]k</w:t>
      </w:r>
    </w:p>
    <w:p>
      <w:r>
        <w:t>43</w:t>
        <w:tab/>
        <w:t>1912</w:t>
      </w:r>
    </w:p>
    <w:p>
      <w:r>
        <w:br/>
        <w:t>26</w:t>
        <w:tab/>
        <w:t>XXVI A</w:t>
      </w:r>
    </w:p>
    <w:p>
      <w:r>
        <w:t>27</w:t>
        <w:tab/>
        <w:t>XXVI Schul- und Volksbildungswesen / A Verschiedene Schul- und Volksbildungsangelegenheiten</w:t>
      </w:r>
    </w:p>
    <w:p>
      <w:r>
        <w:t>30</w:t>
        <w:tab/>
        <w:t>64</w:t>
      </w:r>
    </w:p>
    <w:p>
      <w:r>
        <w:t>30z</w:t>
        <w:tab/>
        <w:t>416-1/1, XXVI A, 64</w:t>
      </w:r>
    </w:p>
    <w:p>
      <w:r>
        <w:t>40</w:t>
        <w:tab/>
        <w:t>s[Volksbibliotheken]s im Landgebiet</w:t>
      </w:r>
    </w:p>
    <w:p>
      <w:r>
        <w:t>43</w:t>
        <w:tab/>
        <w:t>1909 - 1937</w:t>
      </w:r>
    </w:p>
    <w:p>
      <w:r>
        <w:br/>
        <w:t>30</w:t>
        <w:tab/>
        <w:t>68</w:t>
      </w:r>
    </w:p>
    <w:p>
      <w:r>
        <w:t>30z</w:t>
        <w:tab/>
        <w:t>416-1/1, XXVI A, 68</w:t>
      </w:r>
    </w:p>
    <w:p>
      <w:r>
        <w:t>40</w:t>
        <w:tab/>
        <w:t>s[2{Bücherverzeichnisse} von 1{Volksbüchereien}]s im Landgebiet (o[Volksdorf]o und o[Moorfleet]o)</w:t>
      </w:r>
    </w:p>
    <w:p>
      <w:r>
        <w:t>43</w:t>
        <w:tab/>
        <w:t>ca. 1925</w:t>
      </w:r>
    </w:p>
    <w:p>
      <w:r>
        <w:br/>
        <w:t>30</w:t>
        <w:tab/>
        <w:t>69</w:t>
      </w:r>
    </w:p>
    <w:p>
      <w:r>
        <w:t>30z</w:t>
        <w:tab/>
        <w:t>416-1/1, XXVI A, 69</w:t>
      </w:r>
    </w:p>
    <w:p>
      <w:r>
        <w:t>40</w:t>
        <w:tab/>
        <w:t>Angeregte s[2{Schaffung} von 1{Wanderbüchereien}]s</w:t>
      </w:r>
    </w:p>
    <w:p>
      <w:r>
        <w:t>43</w:t>
        <w:tab/>
        <w:t>1925 - 1929</w:t>
      </w:r>
    </w:p>
    <w:p>
      <w:r>
        <w:br/>
        <w:t>26</w:t>
        <w:tab/>
        <w:t>XXVI B</w:t>
      </w:r>
    </w:p>
    <w:p>
      <w:r>
        <w:t>27</w:t>
        <w:tab/>
        <w:t>XXVI Schul- und Volksbildungswesen / B Einzelne Schulen und Volksbildungseinrichtungen</w:t>
      </w:r>
    </w:p>
    <w:p>
      <w:r>
        <w:t>30</w:t>
        <w:tab/>
        <w:t>5 b</w:t>
      </w:r>
    </w:p>
    <w:p>
      <w:r>
        <w:t>30z</w:t>
        <w:tab/>
        <w:t>416-1/1, XXVI B, 5 b</w:t>
      </w:r>
    </w:p>
    <w:p>
      <w:r>
        <w:t>40</w:t>
        <w:tab/>
        <w:t>s[Volksbibliothek in o[Allermöhe]o]s</w:t>
      </w:r>
    </w:p>
    <w:p>
      <w:r>
        <w:t>43</w:t>
        <w:tab/>
        <w:t>1927</w:t>
      </w:r>
    </w:p>
    <w:p>
      <w:r>
        <w:br/>
        <w:t>30</w:t>
        <w:tab/>
        <w:t>50</w:t>
      </w:r>
    </w:p>
    <w:p>
      <w:r>
        <w:t>30z</w:t>
        <w:tab/>
        <w:t>416-1/1, XXVI B, 50</w:t>
      </w:r>
    </w:p>
    <w:p>
      <w:r>
        <w:t>40</w:t>
        <w:tab/>
        <w:t>s[Volksbibliothek in o[Farmsen]o]s</w:t>
      </w:r>
    </w:p>
    <w:p>
      <w:r>
        <w:t>43</w:t>
        <w:tab/>
        <w:t>1909 - 1927</w:t>
      </w:r>
    </w:p>
    <w:p/>
    <w:p/>
    <w:p>
      <w:r>
        <w:br/>
        <w:t>20</w:t>
        <w:tab/>
        <w:t>421-3</w:t>
      </w:r>
    </w:p>
    <w:p>
      <w:r>
        <w:t>21</w:t>
        <w:tab/>
        <w:t>Provinzial-Schulkollegium Schleswig</w:t>
      </w:r>
    </w:p>
    <w:p>
      <w:r>
        <w:t>22</w:t>
        <w:tab/>
        <w:t>Provinzial-Schulkollegium Schleswig</w:t>
      </w:r>
    </w:p>
    <w:p>
      <w:r>
        <w:t>23</w:t>
        <w:tab/>
        <w:t>1849 - 1939</w:t>
      </w:r>
    </w:p>
    <w:p>
      <w:r>
        <w:t>24</w:t>
        <w:tab/>
        <w:t>Findbuch</w:t>
      </w:r>
    </w:p>
    <w:p>
      <w:r>
        <w:t>26</w:t>
        <w:tab/>
        <w:t>I b</w:t>
      </w:r>
    </w:p>
    <w:p>
      <w:r>
        <w:t>27</w:t>
        <w:tab/>
        <w:t>I Gymnasium Christianeum in Altona / b Haushalts-, Rechnungs- und Bauangelegenheiten</w:t>
      </w:r>
    </w:p>
    <w:p>
      <w:r>
        <w:t>30</w:t>
        <w:tab/>
        <w:t>13</w:t>
      </w:r>
    </w:p>
    <w:p>
      <w:r>
        <w:t>30z</w:t>
        <w:tab/>
        <w:t>421-3, I b, 13</w:t>
      </w:r>
    </w:p>
    <w:p>
      <w:r>
        <w:t>40</w:t>
        <w:tab/>
        <w:t>s[2{Gründung} eines 1{Fonds zur s[2{Anschaffung} von 1{Bücher}]sn für arme Schüler}]s</w:t>
      </w:r>
    </w:p>
    <w:p>
      <w:r>
        <w:t>43</w:t>
        <w:tab/>
        <w:t>1883</w:t>
      </w:r>
    </w:p>
    <w:p>
      <w:r>
        <w:br/>
        <w:t>30</w:t>
        <w:tab/>
        <w:t>22</w:t>
      </w:r>
    </w:p>
    <w:p>
      <w:r>
        <w:t>30z</w:t>
        <w:tab/>
        <w:t>421-3, I b, 22</w:t>
      </w:r>
    </w:p>
    <w:p>
      <w:r>
        <w:t>40</w:t>
        <w:tab/>
        <w:t>s[Bibliothek]s</w:t>
      </w:r>
    </w:p>
    <w:p>
      <w:r>
        <w:t>43</w:t>
        <w:tab/>
        <w:t>1880 - 1898</w:t>
      </w:r>
    </w:p>
    <w:p>
      <w:r>
        <w:br/>
        <w:t>26</w:t>
        <w:tab/>
        <w:t>IV</w:t>
      </w:r>
    </w:p>
    <w:p>
      <w:r>
        <w:t>27</w:t>
        <w:tab/>
        <w:t>IV Oberlyzeum in Altona</w:t>
      </w:r>
    </w:p>
    <w:p>
      <w:r>
        <w:t>30</w:t>
        <w:tab/>
        <w:t>19</w:t>
      </w:r>
    </w:p>
    <w:p>
      <w:r>
        <w:t>30z</w:t>
        <w:tab/>
        <w:t>421-3, IV, 19</w:t>
      </w:r>
    </w:p>
    <w:p>
      <w:r>
        <w:t>40</w:t>
        <w:tab/>
        <w:t>s[1{Schülerbücherei}, 2{beanstandete Bücher}]s</w:t>
      </w:r>
    </w:p>
    <w:p>
      <w:r>
        <w:t>43</w:t>
        <w:tab/>
        <w:t>1937</w:t>
      </w:r>
    </w:p>
    <w:p>
      <w:r>
        <w:br/>
        <w:t>26</w:t>
        <w:tab/>
        <w:t>V a</w:t>
      </w:r>
    </w:p>
    <w:p>
      <w:r>
        <w:t>27</w:t>
        <w:tab/>
        <w:t>V Lyzeum II in Altona / a Höhere Mädchenschule von Frl. Sieg</w:t>
      </w:r>
    </w:p>
    <w:p>
      <w:r>
        <w:t>30</w:t>
        <w:tab/>
        <w:t>10</w:t>
      </w:r>
    </w:p>
    <w:p>
      <w:r>
        <w:t>30z</w:t>
        <w:tab/>
        <w:t>421-3, V a, 10</w:t>
      </w:r>
    </w:p>
    <w:p>
      <w:r>
        <w:t>40</w:t>
        <w:tab/>
        <w:t>s[2{Einführung} von 1{Lehrbücher}]sn</w:t>
      </w:r>
    </w:p>
    <w:p>
      <w:r>
        <w:t>43</w:t>
        <w:tab/>
        <w:t>1911 - 1918</w:t>
      </w:r>
    </w:p>
    <w:p>
      <w:r>
        <w:br/>
        <w:t>26</w:t>
        <w:tab/>
        <w:t>V b</w:t>
      </w:r>
    </w:p>
    <w:p>
      <w:r>
        <w:t>27</w:t>
        <w:tab/>
        <w:t>V Lyzeum II in Altona / b Höhere Mädchenschule von Frl. Ewald</w:t>
      </w:r>
    </w:p>
    <w:p>
      <w:r>
        <w:t>30</w:t>
        <w:tab/>
        <w:t>7</w:t>
      </w:r>
    </w:p>
    <w:p>
      <w:r>
        <w:t>30z</w:t>
        <w:tab/>
        <w:t>421-3, V b, 7</w:t>
      </w:r>
    </w:p>
    <w:p>
      <w:r>
        <w:t>40</w:t>
        <w:tab/>
        <w:t>s[2{Einführung} von 1{Lehrbücher}]sn</w:t>
      </w:r>
    </w:p>
    <w:p>
      <w:r>
        <w:t>43</w:t>
        <w:tab/>
        <w:t>1911 - 1917</w:t>
      </w:r>
    </w:p>
    <w:p>
      <w:r>
        <w:br/>
        <w:t>26</w:t>
        <w:tab/>
        <w:t>VI a</w:t>
      </w:r>
    </w:p>
    <w:p>
      <w:r>
        <w:t>27</w:t>
        <w:tab/>
        <w:t>VI Realgymnasium in Blankenese / a Allgemeines, Rechnungs- und Bauangelegenheiten</w:t>
      </w:r>
    </w:p>
    <w:p>
      <w:r>
        <w:t>30</w:t>
        <w:tab/>
        <w:t>8</w:t>
      </w:r>
    </w:p>
    <w:p>
      <w:r>
        <w:t>30z</w:t>
        <w:tab/>
        <w:t>421-3, VI a, 8</w:t>
      </w:r>
    </w:p>
    <w:p>
      <w:r>
        <w:t>40</w:t>
        <w:tab/>
        <w:t>s[Bibliothek]s</w:t>
      </w:r>
    </w:p>
    <w:p>
      <w:r>
        <w:t>43</w:t>
        <w:tab/>
        <w:t>1895</w:t>
      </w:r>
    </w:p>
    <w:p/>
    <w:p/>
    <w:p>
      <w:r>
        <w:br/>
        <w:t>20</w:t>
        <w:tab/>
        <w:t>422-11</w:t>
      </w:r>
    </w:p>
    <w:p>
      <w:r>
        <w:t>21</w:t>
        <w:tab/>
        <w:t>Registratur des Fleckens und des Magistrats der Stadt Wandsbek (ab 1919 des Hauptamts)</w:t>
      </w:r>
    </w:p>
    <w:p>
      <w:r>
        <w:t>22</w:t>
        <w:tab/>
        <w:t>Magistrat Wandsbek</w:t>
      </w:r>
    </w:p>
    <w:p>
      <w:r>
        <w:t>23</w:t>
        <w:tab/>
        <w:t>1849 - 1941</w:t>
      </w:r>
    </w:p>
    <w:p>
      <w:r>
        <w:t>24</w:t>
        <w:tab/>
        <w:t>Findbuch</w:t>
      </w:r>
    </w:p>
    <w:p>
      <w:r>
        <w:t>26</w:t>
        <w:tab/>
        <w:t>E II a</w:t>
      </w:r>
    </w:p>
    <w:p>
      <w:r>
        <w:t>27</w:t>
        <w:tab/>
        <w:t>E Kulturangelegenheiten / II Wissenschaft und Kunst / a Allgemeines</w:t>
      </w:r>
    </w:p>
    <w:p>
      <w:r>
        <w:t>30</w:t>
        <w:tab/>
        <w:t>1</w:t>
      </w:r>
    </w:p>
    <w:p>
      <w:r>
        <w:t>30z</w:t>
        <w:tab/>
        <w:t>422-11, E II a, 1</w:t>
      </w:r>
    </w:p>
    <w:p>
      <w:r>
        <w:t>40</w:t>
        <w:tab/>
        <w:t>Bewilligung von s[2{Beihilfen} durch den Oberpräsidenten in o[Schleswig]o an die 1{Volksbibliothek in o[Hinschenfelde]o}]s</w:t>
      </w:r>
    </w:p>
    <w:p>
      <w:r>
        <w:t>43</w:t>
        <w:tab/>
        <w:t>1900 - 1914</w:t>
      </w:r>
    </w:p>
    <w:p>
      <w:r>
        <w:br/>
        <w:t>26</w:t>
        <w:tab/>
        <w:t>E II b</w:t>
      </w:r>
    </w:p>
    <w:p>
      <w:r>
        <w:t>27</w:t>
        <w:tab/>
        <w:t>E Kulturangelegenheiten / II Wissenschaft und Kunst / b Heimatpflege</w:t>
      </w:r>
    </w:p>
    <w:p>
      <w:r>
        <w:t>30</w:t>
        <w:tab/>
        <w:t>4</w:t>
      </w:r>
    </w:p>
    <w:p>
      <w:r>
        <w:t>30z</w:t>
        <w:tab/>
        <w:t>422-11, E II b, 4</w:t>
      </w:r>
    </w:p>
    <w:p>
      <w:r>
        <w:t>40</w:t>
        <w:tab/>
        <w:t>Gewährung von s[2{Zuschüsse}n an den p[5{Schriftsteller} 1{Treu}, 6{o[Hamburg]o}]p, zur 1{Herausgabe von Aufsätzen}]s betr. die Geschichte o[Wandsbek]os</w:t>
      </w:r>
    </w:p>
    <w:p>
      <w:r>
        <w:t>43</w:t>
        <w:tab/>
        <w:t>1930 - 1938</w:t>
      </w:r>
    </w:p>
    <w:p>
      <w:r>
        <w:br/>
        <w:t>30</w:t>
        <w:tab/>
        <w:t>12</w:t>
      </w:r>
    </w:p>
    <w:p>
      <w:r>
        <w:t>30z</w:t>
        <w:tab/>
        <w:t>422-11, E II b, 12</w:t>
      </w:r>
    </w:p>
    <w:p>
      <w:r>
        <w:t>40</w:t>
        <w:tab/>
        <w:t>s[2{Herausgabe} eines 1{Adreßbuch}]ses</w:t>
      </w:r>
    </w:p>
    <w:p>
      <w:r>
        <w:t>43</w:t>
        <w:tab/>
        <w:t>1904 - 1938</w:t>
      </w:r>
    </w:p>
    <w:p>
      <w:r>
        <w:br/>
        <w:t>26</w:t>
        <w:tab/>
        <w:t>J II a</w:t>
      </w:r>
    </w:p>
    <w:p>
      <w:r>
        <w:t>27</w:t>
        <w:tab/>
        <w:t>J Statistik, Werbung, Presse / II Presse, Werbung / a Amtliche Veröffentlichungen, Presse</w:t>
      </w:r>
    </w:p>
    <w:p>
      <w:r>
        <w:t>30</w:t>
        <w:tab/>
        <w:t>1</w:t>
      </w:r>
    </w:p>
    <w:p>
      <w:r>
        <w:t>30z</w:t>
        <w:tab/>
        <w:t>422-11, J II a, 1</w:t>
      </w:r>
    </w:p>
    <w:p>
      <w:r>
        <w:t>40</w:t>
        <w:tab/>
        <w:t>Regelung des s[2{Bezug}s von 1{Gesetz- und Amtsblätter}]sn sowie s[Zeitungen]s</w:t>
      </w:r>
    </w:p>
    <w:p>
      <w:r>
        <w:t>43</w:t>
        <w:tab/>
        <w:t>1867 - 1918</w:t>
      </w:r>
    </w:p>
    <w:p>
      <w:r>
        <w:br/>
        <w:t>30</w:t>
        <w:tab/>
        <w:t>2</w:t>
      </w:r>
    </w:p>
    <w:p>
      <w:r>
        <w:t>30z</w:t>
        <w:tab/>
        <w:t>422-11, J II a, 2</w:t>
      </w:r>
    </w:p>
    <w:p>
      <w:r>
        <w:t>40</w:t>
        <w:tab/>
        <w:t>Regelung der s[2{Veröffentlichung} 1{amtlicher Publikationen}]s, Anfragen an verschiedene Magistrate</w:t>
      </w:r>
    </w:p>
    <w:p>
      <w:r>
        <w:t>41</w:t>
        <w:tab/>
        <w:t>u.a.: Aufstellung über die in den Jahren z[1885]z - z[1895]z im "t[Wandsbeker Bote]tn" erfolgten s[Publikationen]s</w:t>
      </w:r>
    </w:p>
    <w:p>
      <w:r>
        <w:t>43</w:t>
        <w:tab/>
        <w:t>1895 - 1896</w:t>
      </w:r>
    </w:p>
    <w:p>
      <w:r>
        <w:br/>
        <w:t>30</w:t>
        <w:tab/>
        <w:t>3</w:t>
      </w:r>
    </w:p>
    <w:p>
      <w:r>
        <w:t>30z</w:t>
        <w:tab/>
        <w:t>422-11, J II a, 3</w:t>
      </w:r>
    </w:p>
    <w:p>
      <w:r>
        <w:t>40</w:t>
        <w:tab/>
        <w:t>Antrag des "t[Wandsbeker Stadtblatt]tes" auf Gewährung von s[2{Zuschüsse}n für die Aufnahme von 1{amtlichen Bekanntmachungen}]s</w:t>
      </w:r>
    </w:p>
    <w:p>
      <w:r>
        <w:t>43</w:t>
        <w:tab/>
        <w:t>1915 - 1918</w:t>
      </w:r>
    </w:p>
    <w:p>
      <w:r>
        <w:br/>
        <w:t>30</w:t>
        <w:tab/>
        <w:t>4</w:t>
      </w:r>
    </w:p>
    <w:p>
      <w:r>
        <w:t>30z</w:t>
        <w:tab/>
        <w:t>422-11, J II a, 4</w:t>
      </w:r>
    </w:p>
    <w:p>
      <w:r>
        <w:t>40</w:t>
        <w:tab/>
        <w:t>s[2{Einrichtung} eines 1{städtischen Presseamt}]ses</w:t>
      </w:r>
    </w:p>
    <w:p>
      <w:r>
        <w:t>43</w:t>
        <w:tab/>
        <w:t>1919 - 1938</w:t>
      </w:r>
    </w:p>
    <w:p>
      <w:r>
        <w:br/>
        <w:t>30</w:t>
        <w:tab/>
        <w:t>10</w:t>
      </w:r>
    </w:p>
    <w:p>
      <w:r>
        <w:t>30z</w:t>
        <w:tab/>
        <w:t>422-11, J II a, 10</w:t>
      </w:r>
    </w:p>
    <w:p>
      <w:r>
        <w:t>40</w:t>
        <w:tab/>
        <w:t>Einrichtung eines Blattes "t[1{Amtliche Mitteilungen}]t" der Stadt o[Wandsbek]o für alle städtischen Dienststellen und Schulen</w:t>
      </w:r>
    </w:p>
    <w:p>
      <w:r>
        <w:t>43</w:t>
        <w:tab/>
        <w:t>1935 - 1938</w:t>
      </w:r>
    </w:p>
    <w:p>
      <w:r>
        <w:br/>
        <w:t>26</w:t>
        <w:tab/>
        <w:t>J II b</w:t>
      </w:r>
    </w:p>
    <w:p>
      <w:r>
        <w:t>27</w:t>
        <w:tab/>
        <w:t>J Statistik, Werbung, Presse / II Presse, Werbung / b Werbung, Fremdenverkehr</w:t>
      </w:r>
    </w:p>
    <w:p>
      <w:r>
        <w:t>30</w:t>
        <w:tab/>
        <w:t>1</w:t>
      </w:r>
    </w:p>
    <w:p>
      <w:r>
        <w:t>30z</w:t>
        <w:tab/>
        <w:t>422-11, J II b, 1</w:t>
      </w:r>
    </w:p>
    <w:p>
      <w:r>
        <w:t>40</w:t>
        <w:tab/>
        <w:t>Verhandlungen betr. s[2{Herausgabe} eines 1{Stadtbuch}]ses. Beteiligung o[Wandsbek]os an der s[Herausgabe des Pracht-t[2{Propagandawerk}es "1{Hamburg}]t"]s des k[1{Fremdenverkehrsverein}s 2{o[Hamburg]o}]k</w:t>
      </w:r>
    </w:p>
    <w:p>
      <w:r>
        <w:t>43</w:t>
        <w:tab/>
        <w:t>1924 - 1937</w:t>
      </w:r>
    </w:p>
    <w:p>
      <w:r>
        <w:br/>
        <w:t>30</w:t>
        <w:tab/>
        <w:t>3</w:t>
      </w:r>
    </w:p>
    <w:p>
      <w:r>
        <w:t>30z</w:t>
        <w:tab/>
        <w:t>422-11, J II b, 3</w:t>
      </w:r>
    </w:p>
    <w:p>
      <w:r>
        <w:t>40</w:t>
        <w:tab/>
        <w:t>s[2{Herausgabe} eines 1{Bildführers der Stadt o[Wandsbek]o}]s</w:t>
      </w:r>
    </w:p>
    <w:p>
      <w:r>
        <w:t>43</w:t>
        <w:tab/>
        <w:t>1934 - 1937</w:t>
      </w:r>
    </w:p>
    <w:p/>
    <w:p/>
    <w:p>
      <w:r>
        <w:br/>
        <w:t>20</w:t>
        <w:tab/>
        <w:t>422-15</w:t>
      </w:r>
    </w:p>
    <w:p>
      <w:r>
        <w:t>21</w:t>
        <w:tab/>
        <w:t>Polizeibehörde Wandsbek</w:t>
      </w:r>
    </w:p>
    <w:p>
      <w:r>
        <w:t>22</w:t>
        <w:tab/>
        <w:t>Polizeibehörde Wandsbek</w:t>
      </w:r>
    </w:p>
    <w:p>
      <w:r>
        <w:t>23</w:t>
        <w:tab/>
        <w:t>1864 - 1938</w:t>
      </w:r>
    </w:p>
    <w:p>
      <w:r>
        <w:t>24</w:t>
        <w:tab/>
        <w:t>Findbuch</w:t>
      </w:r>
    </w:p>
    <w:p>
      <w:r>
        <w:t>26</w:t>
        <w:tab/>
        <w:t>B a</w:t>
      </w:r>
    </w:p>
    <w:p>
      <w:r>
        <w:t>27</w:t>
        <w:tab/>
        <w:t>B Ordnungs- und Sicherheitspolizei / a Allgemeines</w:t>
      </w:r>
    </w:p>
    <w:p>
      <w:r>
        <w:t>30</w:t>
        <w:tab/>
        <w:t>10</w:t>
      </w:r>
    </w:p>
    <w:p>
      <w:r>
        <w:t>30z</w:t>
        <w:tab/>
        <w:t>422-15, B a, 10</w:t>
      </w:r>
    </w:p>
    <w:p>
      <w:r>
        <w:t>40</w:t>
        <w:tab/>
        <w:t>Antrag des Magistrats auf Zwangsverwaltung des Vermögens der k[Missionsgesellschaft "Bethel"]k</w:t>
      </w:r>
    </w:p>
    <w:p>
      <w:r>
        <w:t>41</w:t>
        <w:tab/>
        <w:t>u.a.: Verbot des stv. Generalkommandos IX. Armeekorps v. z[3.3.1915]z an p[5{Pastor} 1{Dolman}]p, seine Tätigkeit als Leiter der s[englischen Missionsgesellschaft in o[Wandsbek]o]s, jede Art der Ausübung der Seelsorge daselbst, die s[&lt;Verbot der&gt; Verbreitung der t[2{Schrift} "1{Israels Hoffnung}]t"]s und Sammlung von Geldern fortzusetzen</w:t>
      </w:r>
    </w:p>
    <w:p>
      <w:r>
        <w:t>43</w:t>
        <w:tab/>
        <w:t>1914 - 1918</w:t>
      </w:r>
    </w:p>
    <w:p>
      <w:r>
        <w:br/>
        <w:t>26</w:t>
        <w:tab/>
        <w:t>E b</w:t>
      </w:r>
    </w:p>
    <w:p>
      <w:r>
        <w:t>27</w:t>
        <w:tab/>
        <w:t>E Vereinswesen / b Gewerbliche und wirtschaftliche Vereine und Verbände</w:t>
      </w:r>
    </w:p>
    <w:p>
      <w:r>
        <w:t>30</w:t>
        <w:tab/>
        <w:t>13</w:t>
      </w:r>
    </w:p>
    <w:p>
      <w:r>
        <w:t>30z</w:t>
        <w:tab/>
        <w:t>422-15, E b, 13</w:t>
      </w:r>
    </w:p>
    <w:p>
      <w:r>
        <w:t>40</w:t>
        <w:tab/>
        <w:t>Ortsverein k[2{o[Wandsbek]o} des 1{Verbandes Deutscher Buchdrucker}]k</w:t>
      </w:r>
    </w:p>
    <w:p>
      <w:r>
        <w:t>43</w:t>
        <w:tab/>
        <w:t>1902 - 1906</w:t>
      </w:r>
    </w:p>
    <w:p/>
    <w:p/>
    <w:p>
      <w:r>
        <w:br/>
        <w:t>20</w:t>
        <w:tab/>
        <w:t>422-16</w:t>
      </w:r>
    </w:p>
    <w:p>
      <w:r>
        <w:t>21</w:t>
        <w:tab/>
        <w:t>Schulamt Wandsbek</w:t>
      </w:r>
    </w:p>
    <w:p>
      <w:r>
        <w:t>22</w:t>
        <w:tab/>
        <w:t>Schulamt Wandsbek</w:t>
      </w:r>
    </w:p>
    <w:p>
      <w:r>
        <w:t>23</w:t>
        <w:tab/>
        <w:t>1862 - 1931</w:t>
      </w:r>
    </w:p>
    <w:p>
      <w:r>
        <w:t>24</w:t>
        <w:tab/>
        <w:t>Findbuch</w:t>
      </w:r>
    </w:p>
    <w:p>
      <w:r>
        <w:t>26</w:t>
        <w:tab/>
        <w:t>C a</w:t>
      </w:r>
    </w:p>
    <w:p>
      <w:r>
        <w:t>27</w:t>
        <w:tab/>
        <w:t>C Schulanstalten / a Höhere Schulen</w:t>
      </w:r>
    </w:p>
    <w:p>
      <w:r>
        <w:t>30</w:t>
        <w:tab/>
        <w:t>3</w:t>
      </w:r>
    </w:p>
    <w:p>
      <w:r>
        <w:t>30z</w:t>
        <w:tab/>
        <w:t>422-16, C a, 3</w:t>
      </w:r>
    </w:p>
    <w:p>
      <w:r>
        <w:t>40</w:t>
        <w:tab/>
        <w:t>s[Lehrer- und Schülerbibliothek des Gymnasiums]s</w:t>
      </w:r>
    </w:p>
    <w:p>
      <w:r>
        <w:t>43</w:t>
        <w:tab/>
        <w:t>1876 - 1903</w:t>
      </w:r>
    </w:p>
    <w:p>
      <w:r>
        <w:br/>
        <w:t>26</w:t>
        <w:tab/>
        <w:t>C b</w:t>
      </w:r>
    </w:p>
    <w:p>
      <w:r>
        <w:t>27</w:t>
        <w:tab/>
        <w:t>C Schulanstalten / b Mittel- und Volksschulen</w:t>
      </w:r>
    </w:p>
    <w:p>
      <w:r>
        <w:t>30</w:t>
        <w:tab/>
        <w:t>10</w:t>
      </w:r>
    </w:p>
    <w:p>
      <w:r>
        <w:t>30z</w:t>
        <w:tab/>
        <w:t>422-16, C b, 10</w:t>
      </w:r>
    </w:p>
    <w:p>
      <w:r>
        <w:t>40</w:t>
        <w:tab/>
        <w:t>s[Lehrer- und Schülerbibliothek der Volks- und Mittelschule]s</w:t>
      </w:r>
    </w:p>
    <w:p>
      <w:r>
        <w:t>43</w:t>
        <w:tab/>
        <w:t>1885 - 1908</w:t>
      </w:r>
    </w:p>
    <w:p/>
    <w:p/>
    <w:p>
      <w:r>
        <w:br/>
        <w:t>20</w:t>
        <w:tab/>
        <w:t>424-135</w:t>
      </w:r>
    </w:p>
    <w:p>
      <w:r>
        <w:t>21</w:t>
        <w:tab/>
        <w:t>Amtsbezirk Blankenese</w:t>
      </w:r>
    </w:p>
    <w:p>
      <w:r>
        <w:t>22</w:t>
        <w:tab/>
        <w:t>Amtsbezirk Blankenese</w:t>
      </w:r>
    </w:p>
    <w:p>
      <w:r>
        <w:t>23</w:t>
        <w:tab/>
        <w:t>1832 - 1927</w:t>
      </w:r>
    </w:p>
    <w:p>
      <w:r>
        <w:t>24</w:t>
        <w:tab/>
        <w:t>Findliste</w:t>
      </w:r>
    </w:p>
    <w:p>
      <w:r>
        <w:t>26</w:t>
        <w:tab/>
        <w:t>IV a</w:t>
      </w:r>
    </w:p>
    <w:p>
      <w:r>
        <w:t>27</w:t>
        <w:tab/>
        <w:t>IV Vereinspolizei / a Berufliche Vereinigungen</w:t>
      </w:r>
    </w:p>
    <w:p>
      <w:r>
        <w:t>30</w:t>
        <w:tab/>
        <w:t>10</w:t>
      </w:r>
    </w:p>
    <w:p>
      <w:r>
        <w:t>30z</w:t>
        <w:tab/>
        <w:t>424-135, IV a, 10</w:t>
      </w:r>
    </w:p>
    <w:p>
      <w:r>
        <w:t>40</w:t>
        <w:tab/>
        <w:t>s[Buchdrucker]s</w:t>
      </w:r>
    </w:p>
    <w:p>
      <w:r>
        <w:t>43</w:t>
        <w:tab/>
        <w:t>1904 - 1908</w:t>
      </w:r>
    </w:p>
    <w:p>
      <w:r>
        <w:br/>
        <w:t>26</w:t>
        <w:tab/>
        <w:t>IV c</w:t>
      </w:r>
    </w:p>
    <w:p>
      <w:r>
        <w:t>27</w:t>
        <w:tab/>
        <w:t>IV Vereinspolizei / c Sonstige Vereinigungen</w:t>
      </w:r>
    </w:p>
    <w:p>
      <w:r>
        <w:t>30</w:t>
        <w:tab/>
        <w:t>7</w:t>
      </w:r>
    </w:p>
    <w:p>
      <w:r>
        <w:t>30z</w:t>
        <w:tab/>
        <w:t>424-135, IV c, 7</w:t>
      </w:r>
    </w:p>
    <w:p>
      <w:r>
        <w:t>40</w:t>
        <w:tab/>
        <w:t>s[Literarische, kulturelle und kirchliche Vereinigungen]s</w:t>
      </w:r>
    </w:p>
    <w:p>
      <w:r>
        <w:t>41</w:t>
        <w:tab/>
        <w:t>u.a.: k[s[Verein Öffentliche Bücherhalle]s]k</w:t>
      </w:r>
    </w:p>
    <w:p>
      <w:r>
        <w:t>43</w:t>
        <w:tab/>
        <w:t>1904 - 1914</w:t>
      </w:r>
    </w:p>
    <w:p/>
    <w:p/>
    <w:p>
      <w:r>
        <w:br/>
        <w:t>20</w:t>
        <w:tab/>
        <w:t>430-4</w:t>
      </w:r>
    </w:p>
    <w:p>
      <w:r>
        <w:t>21</w:t>
        <w:tab/>
        <w:t>Magistrat Harburg</w:t>
      </w:r>
    </w:p>
    <w:p>
      <w:r>
        <w:t>22</w:t>
        <w:tab/>
        <w:t>Magistrat Harburg</w:t>
      </w:r>
    </w:p>
    <w:p>
      <w:r>
        <w:t>23</w:t>
        <w:tab/>
        <w:t>1542 - 1938</w:t>
      </w:r>
    </w:p>
    <w:p>
      <w:r>
        <w:t>26</w:t>
        <w:tab/>
        <w:t>XI E 1</w:t>
      </w:r>
    </w:p>
    <w:p>
      <w:r>
        <w:t>27</w:t>
        <w:tab/>
        <w:t>XI Schulwesen / E Lutherische Volksschulen / 1 Organisation und Verwaltung</w:t>
      </w:r>
    </w:p>
    <w:p>
      <w:r>
        <w:t>30</w:t>
        <w:tab/>
        <w:t>19</w:t>
      </w:r>
    </w:p>
    <w:p>
      <w:r>
        <w:t>30z</w:t>
        <w:tab/>
        <w:t>430-4, XI E 1, 19</w:t>
      </w:r>
    </w:p>
    <w:p>
      <w:r>
        <w:t>40</w:t>
        <w:tab/>
        <w:t>s[2{Einführung} neuer 1{Lehrbücher an den hiesigen Volksschulen}]s</w:t>
      </w:r>
    </w:p>
    <w:p>
      <w:r>
        <w:t>43</w:t>
        <w:tab/>
        <w:t>1880 - 1885</w:t>
      </w:r>
    </w:p>
    <w:p>
      <w:r>
        <w:br/>
        <w:t>26</w:t>
        <w:tab/>
        <w:t>XII A</w:t>
      </w:r>
    </w:p>
    <w:p>
      <w:r>
        <w:t>27</w:t>
        <w:tab/>
        <w:t>XII Kunst, Wissenschaft und gemeinnützige Zwecke / A Allgemeines</w:t>
      </w:r>
    </w:p>
    <w:p>
      <w:r>
        <w:t>30</w:t>
        <w:tab/>
        <w:t>3</w:t>
      </w:r>
    </w:p>
    <w:p>
      <w:r>
        <w:t>30z</w:t>
        <w:tab/>
        <w:t>430-4, XII A, 3</w:t>
      </w:r>
    </w:p>
    <w:p>
      <w:r>
        <w:t>40</w:t>
        <w:tab/>
        <w:t>Generalia betr. die s[2{Verwaltung} von 1{Volks- und ähnlichen Bibliotheken}]s bzw. die s[2{Zuwendung von Büchern} seitens des Oberpräsidenten an solche 1{Bibliotheken}]s</w:t>
      </w:r>
    </w:p>
    <w:p>
      <w:r>
        <w:t>43</w:t>
        <w:tab/>
        <w:t>1880 - 1923</w:t>
      </w:r>
    </w:p>
    <w:p>
      <w:r>
        <w:br/>
        <w:t>30</w:t>
        <w:tab/>
        <w:t>4</w:t>
      </w:r>
    </w:p>
    <w:p>
      <w:r>
        <w:t>30z</w:t>
        <w:tab/>
        <w:t>430-4, XII A, 4</w:t>
      </w:r>
    </w:p>
    <w:p>
      <w:r>
        <w:t>40</w:t>
        <w:tab/>
        <w:t>s[2{Verwaltung} der 1{Volksbibliothek im Siechenhaus}]s</w:t>
      </w:r>
    </w:p>
    <w:p>
      <w:r>
        <w:t>43</w:t>
        <w:tab/>
        <w:t>1881</w:t>
      </w:r>
    </w:p>
    <w:p>
      <w:r>
        <w:br/>
        <w:t>30</w:t>
        <w:tab/>
        <w:t>5</w:t>
      </w:r>
    </w:p>
    <w:p>
      <w:r>
        <w:t>30z</w:t>
        <w:tab/>
        <w:t>430-4, XII A, 5</w:t>
      </w:r>
    </w:p>
    <w:p>
      <w:r>
        <w:t>40</w:t>
        <w:tab/>
        <w:t>s[2{Errichtung} einer 1{Volksbibliothek in der Herberge zur Heimat}]s</w:t>
      </w:r>
    </w:p>
    <w:p>
      <w:r>
        <w:t>43</w:t>
        <w:tab/>
        <w:t>1884</w:t>
      </w:r>
    </w:p>
    <w:p>
      <w:r>
        <w:br/>
        <w:t>30</w:t>
        <w:tab/>
        <w:t>7</w:t>
      </w:r>
    </w:p>
    <w:p>
      <w:r>
        <w:t>30z</w:t>
        <w:tab/>
        <w:t>430-4, XII A, 7</w:t>
      </w:r>
    </w:p>
    <w:p>
      <w:r>
        <w:t>40</w:t>
        <w:tab/>
        <w:t>s[2{Zuwendung von Büchern} seitens des Oberpräsidenten an die hiesigen 1{Volks- und ähnliche Bibliotheken}]s</w:t>
      </w:r>
    </w:p>
    <w:p>
      <w:r>
        <w:t>43</w:t>
        <w:tab/>
        <w:t>1885 - 1924</w:t>
      </w:r>
    </w:p>
    <w:p>
      <w:r>
        <w:br/>
        <w:t>30</w:t>
        <w:tab/>
        <w:t>9</w:t>
      </w:r>
    </w:p>
    <w:p>
      <w:r>
        <w:t>30z</w:t>
        <w:tab/>
        <w:t>430-4, XII A, 9</w:t>
      </w:r>
    </w:p>
    <w:p>
      <w:r>
        <w:t>40</w:t>
        <w:tab/>
        <w:t>s[2{Errichtung} einer 1{Bibliothek für die hiesigen Kriegervereine}]s</w:t>
      </w:r>
    </w:p>
    <w:p>
      <w:r>
        <w:t>43</w:t>
        <w:tab/>
        <w:t>1891 - 1892</w:t>
      </w:r>
    </w:p>
    <w:p>
      <w:r>
        <w:br/>
        <w:t>30</w:t>
        <w:tab/>
        <w:t>18</w:t>
      </w:r>
    </w:p>
    <w:p>
      <w:r>
        <w:t>30z</w:t>
        <w:tab/>
        <w:t>430-4, XII A, 18</w:t>
      </w:r>
    </w:p>
    <w:p>
      <w:r>
        <w:t>40</w:t>
        <w:tab/>
        <w:t>s[2{Einrichtung} von 1{Lesehallen}]s in hiesiger Stadt</w:t>
      </w:r>
    </w:p>
    <w:p>
      <w:r>
        <w:t>43</w:t>
        <w:tab/>
        <w:t>1899 - 1925</w:t>
      </w:r>
    </w:p>
    <w:p>
      <w:r>
        <w:br/>
        <w:t>26</w:t>
        <w:tab/>
        <w:t>XII C</w:t>
      </w:r>
    </w:p>
    <w:p>
      <w:r>
        <w:t>27</w:t>
        <w:tab/>
        <w:t>XII Kunst, Wissenschaft und gemeinnützige Zwecke / C Wissenschaftliche, Kunst- und gemeinnützige Vereine</w:t>
      </w:r>
    </w:p>
    <w:p>
      <w:r>
        <w:t>30</w:t>
        <w:tab/>
        <w:t>15</w:t>
      </w:r>
    </w:p>
    <w:p>
      <w:r>
        <w:t>30z</w:t>
        <w:tab/>
        <w:t>430-4, XII C, 15</w:t>
      </w:r>
    </w:p>
    <w:p>
      <w:r>
        <w:t>40</w:t>
        <w:tab/>
        <w:t>s[k[1{Evangelischer Schriftenverein} in 2{o[Harburg]o}]k]s</w:t>
      </w:r>
    </w:p>
    <w:p>
      <w:r>
        <w:t>43</w:t>
        <w:tab/>
        <w:t>1890 - 1894</w:t>
      </w:r>
    </w:p>
    <w:p>
      <w:r>
        <w:br/>
        <w:t>26</w:t>
        <w:tab/>
        <w:t>XIII G 2</w:t>
      </w:r>
    </w:p>
    <w:p>
      <w:r>
        <w:t>27</w:t>
        <w:tab/>
        <w:t>XIII Polizeiverwaltung / G Ordnungspolizei / 2 Sittenpolizei</w:t>
      </w:r>
    </w:p>
    <w:p>
      <w:r>
        <w:t>30</w:t>
        <w:tab/>
        <w:t>3</w:t>
      </w:r>
    </w:p>
    <w:p>
      <w:r>
        <w:t>30z</w:t>
        <w:tab/>
        <w:t>430-4, XIII G 2, 3</w:t>
      </w:r>
    </w:p>
    <w:p>
      <w:r>
        <w:t>40</w:t>
        <w:tab/>
        <w:t>Die s[2{polizeiliche Aufsicht} über 1{Leih- und Lesebibliotheken}]s und die s[Lesegesellschaft]s</w:t>
      </w:r>
    </w:p>
    <w:p>
      <w:r>
        <w:t>43</w:t>
        <w:tab/>
        <w:t>1826 - 1863</w:t>
      </w:r>
    </w:p>
    <w:p>
      <w:r>
        <w:br/>
        <w:t>30</w:t>
        <w:tab/>
        <w:t>4</w:t>
      </w:r>
    </w:p>
    <w:p>
      <w:r>
        <w:t>30z</w:t>
        <w:tab/>
        <w:t>430-4, XIII G 2, 4</w:t>
      </w:r>
    </w:p>
    <w:p>
      <w:r>
        <w:t>40</w:t>
        <w:tab/>
        <w:t>Die s[1{Beaufsichtigung der s[Presse]s}, insbesondere 2{Verhütung des Mißbrauchs}]s derselben</w:t>
      </w:r>
    </w:p>
    <w:p>
      <w:r>
        <w:t>43</w:t>
        <w:tab/>
        <w:t>1855 - 1878</w:t>
      </w:r>
    </w:p>
    <w:p>
      <w:r>
        <w:br/>
        <w:t>26</w:t>
        <w:tab/>
        <w:t>XVI D 2 a</w:t>
      </w:r>
    </w:p>
    <w:p>
      <w:r>
        <w:t>27</w:t>
        <w:tab/>
        <w:t>XVI Öffentliche Wirtschaftspflege / D Handel, Gewerbe und Industrie / 2 Handels- und Gewerbebetriebe / a Konzessionspflichtige Handels- und Gewerbebetriebe</w:t>
      </w:r>
    </w:p>
    <w:p>
      <w:r>
        <w:t>30</w:t>
        <w:tab/>
        <w:t>13</w:t>
      </w:r>
    </w:p>
    <w:p>
      <w:r>
        <w:t>30z</w:t>
        <w:tab/>
        <w:t>430-4, XVI D 2 a, 13</w:t>
      </w:r>
    </w:p>
    <w:p>
      <w:r>
        <w:t>40</w:t>
        <w:tab/>
        <w:t>Betreibung des s[Buchhandels in o[Harburg]o]s</w:t>
      </w:r>
    </w:p>
    <w:p>
      <w:r>
        <w:t>43</w:t>
        <w:tab/>
        <w:t>1843 - 1867</w:t>
      </w:r>
    </w:p>
    <w:p>
      <w:r>
        <w:br/>
        <w:t>26</w:t>
        <w:tab/>
        <w:t>XVI D 2 b</w:t>
      </w:r>
    </w:p>
    <w:p>
      <w:r>
        <w:t>27</w:t>
        <w:tab/>
        <w:t>XVI Öffentliche Wirtschaftspflege / D Handel, Gewerbe und Industrie / 2 Handels- und Gewerbebetriebe / b Andere stehende Handels- und Gewerbebetriebe</w:t>
      </w:r>
    </w:p>
    <w:p>
      <w:r>
        <w:t>30</w:t>
        <w:tab/>
        <w:t>15</w:t>
      </w:r>
    </w:p>
    <w:p>
      <w:r>
        <w:t>30z</w:t>
        <w:tab/>
        <w:t>430-4, XVI D 2 b, 15</w:t>
      </w:r>
    </w:p>
    <w:p>
      <w:r>
        <w:t>40</w:t>
        <w:tab/>
        <w:t>Das Gewerbe der s[Buchdrucker und Steindrucker]s</w:t>
      </w:r>
    </w:p>
    <w:p>
      <w:r>
        <w:t>43</w:t>
        <w:tab/>
        <w:t>1836 - 1872</w:t>
      </w:r>
    </w:p>
    <w:p/>
    <w:p/>
    <w:p>
      <w:r>
        <w:br/>
        <w:t>20</w:t>
        <w:tab/>
        <w:t>430-5</w:t>
      </w:r>
    </w:p>
    <w:p>
      <w:r>
        <w:t>21</w:t>
        <w:tab/>
        <w:t>Magistrat Harburg-Wilhelmsburg</w:t>
      </w:r>
    </w:p>
    <w:p>
      <w:r>
        <w:t>22</w:t>
        <w:tab/>
        <w:t>Magistrat Harburg-Wilhelmsburg</w:t>
      </w:r>
    </w:p>
    <w:p>
      <w:r>
        <w:t>23</w:t>
        <w:tab/>
        <w:t>1879 - 1961</w:t>
      </w:r>
    </w:p>
    <w:p>
      <w:r>
        <w:t>24</w:t>
        <w:tab/>
        <w:t>Findbuch</w:t>
      </w:r>
    </w:p>
    <w:p>
      <w:r>
        <w:t>26</w:t>
        <w:tab/>
        <w:t>1300</w:t>
      </w:r>
    </w:p>
    <w:p>
      <w:r>
        <w:t>27</w:t>
        <w:tab/>
        <w:t>Pressewesen</w:t>
      </w:r>
    </w:p>
    <w:p>
      <w:r>
        <w:t>30</w:t>
        <w:tab/>
        <w:t>01</w:t>
      </w:r>
    </w:p>
    <w:p>
      <w:r>
        <w:t>30z</w:t>
        <w:tab/>
        <w:t>430-5, 1300-01</w:t>
      </w:r>
    </w:p>
    <w:p>
      <w:r>
        <w:t>40</w:t>
        <w:tab/>
        <w:t>Berichterstattung an den Regierungspräsidenten über Veröffentlichungen in s[2{links- und rechtsradikale}n 1{Zeitungen}]s - Allgemeines</w:t>
      </w:r>
    </w:p>
    <w:p>
      <w:r>
        <w:t>43</w:t>
        <w:tab/>
        <w:t>1931 - 1933</w:t>
      </w:r>
    </w:p>
    <w:p>
      <w:r>
        <w:br/>
        <w:t>26</w:t>
        <w:tab/>
        <w:t>1312</w:t>
      </w:r>
    </w:p>
    <w:p>
      <w:r>
        <w:t>27</w:t>
        <w:tab/>
        <w:t>Buchveröffentlichungen der Stadt</w:t>
      </w:r>
    </w:p>
    <w:p>
      <w:r>
        <w:t>30</w:t>
        <w:tab/>
        <w:t>01</w:t>
      </w:r>
    </w:p>
    <w:p>
      <w:r>
        <w:t>30z</w:t>
        <w:tab/>
        <w:t>430-5, 1312-01</w:t>
      </w:r>
    </w:p>
    <w:p>
      <w:r>
        <w:t>40</w:t>
        <w:tab/>
        <w:t>Geplante s[Herausgabe einer 2. Auflage des o[Harburg]o-Buches]s in der Reihe "t[Deutschlands Städtebau]t" (s[k[Dari-Verlag]k]s)</w:t>
      </w:r>
    </w:p>
    <w:p>
      <w:r>
        <w:t>43</w:t>
        <w:tab/>
        <w:t>1923 - 1934</w:t>
      </w:r>
    </w:p>
    <w:p>
      <w:r>
        <w:br/>
        <w:t>30</w:t>
        <w:tab/>
        <w:t>02</w:t>
      </w:r>
    </w:p>
    <w:p>
      <w:r>
        <w:t>30z</w:t>
        <w:tab/>
        <w:t>430-5, 1312-02</w:t>
      </w:r>
    </w:p>
    <w:p>
      <w:r>
        <w:t>40</w:t>
        <w:tab/>
        <w:t>Geplante Neu-s[Herausgabe eines Stadtbuches für o[Harburg-Wilhelmsburg]o]s</w:t>
      </w:r>
    </w:p>
    <w:p>
      <w:r>
        <w:t>43</w:t>
        <w:tab/>
        <w:t>1927 - 1936</w:t>
      </w:r>
    </w:p>
    <w:p>
      <w:r>
        <w:br/>
        <w:t>30</w:t>
        <w:tab/>
        <w:t>03</w:t>
      </w:r>
    </w:p>
    <w:p>
      <w:r>
        <w:t>30z</w:t>
        <w:tab/>
        <w:t>430-5, 1312-03</w:t>
      </w:r>
    </w:p>
    <w:p>
      <w:r>
        <w:t>40</w:t>
        <w:tab/>
        <w:t>Geplante s[Herausgabe einer Chronik der Stadt o[Harburg-Wilhelmsburg]o]s (s[k[1{Hübsch-Verlag}, 2{o[Berlin]o}]k]s)</w:t>
      </w:r>
    </w:p>
    <w:p>
      <w:r>
        <w:t>43</w:t>
        <w:tab/>
        <w:t>1936 - 1937</w:t>
      </w:r>
    </w:p>
    <w:p>
      <w:r>
        <w:br/>
        <w:t>30</w:t>
        <w:tab/>
        <w:t>05</w:t>
      </w:r>
    </w:p>
    <w:p>
      <w:r>
        <w:t>30z</w:t>
        <w:tab/>
        <w:t>430-5, 1312-05</w:t>
      </w:r>
    </w:p>
    <w:p>
      <w:r>
        <w:t>40</w:t>
        <w:tab/>
        <w:t>Beteiligung an der s[Herausgabe des Buches "t[Hamburg und seine Bauten]t"]s</w:t>
      </w:r>
    </w:p>
    <w:p>
      <w:r>
        <w:t>43</w:t>
        <w:tab/>
        <w:t>1928 - 1930</w:t>
      </w:r>
    </w:p>
    <w:p>
      <w:r>
        <w:br/>
        <w:t>26</w:t>
        <w:tab/>
        <w:t>1706</w:t>
      </w:r>
    </w:p>
    <w:p>
      <w:r>
        <w:t>27</w:t>
        <w:tab/>
        <w:t>Sondereinrichtungen an den Volksschulen</w:t>
      </w:r>
    </w:p>
    <w:p>
      <w:r>
        <w:t>30</w:t>
        <w:tab/>
        <w:t>29</w:t>
      </w:r>
    </w:p>
    <w:p>
      <w:r>
        <w:t>30z</w:t>
        <w:tab/>
        <w:t>430-5, 1706-29</w:t>
      </w:r>
    </w:p>
    <w:p>
      <w:r>
        <w:t>40</w:t>
        <w:tab/>
        <w:t>s[2{Einrichtung} von 1{Schülerlesezimmern für die Volksschulen}]s</w:t>
      </w:r>
    </w:p>
    <w:p>
      <w:r>
        <w:t>43</w:t>
        <w:tab/>
        <w:t>1929 - 1931</w:t>
      </w:r>
    </w:p>
    <w:p>
      <w:r>
        <w:br/>
        <w:t>26</w:t>
        <w:tab/>
        <w:t>1750</w:t>
      </w:r>
    </w:p>
    <w:p>
      <w:r>
        <w:t>27</w:t>
        <w:tab/>
        <w:t>Stadtbücherei</w:t>
      </w:r>
    </w:p>
    <w:p>
      <w:r>
        <w:t>30</w:t>
        <w:tab/>
        <w:t>01</w:t>
      </w:r>
    </w:p>
    <w:p>
      <w:r>
        <w:t>30z</w:t>
        <w:tab/>
        <w:t>430-5, 1750-01</w:t>
      </w:r>
    </w:p>
    <w:p>
      <w:r>
        <w:t>40</w:t>
        <w:tab/>
        <w:t>Akte p[5{OB} 1{Dudek}]ps betr. s[Städtische Bücherei]s</w:t>
      </w:r>
    </w:p>
    <w:p>
      <w:r>
        <w:t>43</w:t>
        <w:tab/>
        <w:t>1927 - 1932</w:t>
      </w:r>
    </w:p>
    <w:p>
      <w:r>
        <w:br/>
        <w:t>30</w:t>
        <w:tab/>
        <w:t>02</w:t>
      </w:r>
    </w:p>
    <w:p>
      <w:r>
        <w:t>30z</w:t>
        <w:tab/>
        <w:t>430-5, 1750-02</w:t>
      </w:r>
    </w:p>
    <w:p>
      <w:r>
        <w:t>40</w:t>
        <w:tab/>
        <w:t>s[2{Verzeichnisse} der auf Grund der "s[Schwarzen Listen]s" vernichteten oder der s[Universitätsbibliothek in o[Göttingen]o]s geschenkten Bücher der 1{Stadtbücherei}]s</w:t>
      </w:r>
    </w:p>
    <w:p>
      <w:r>
        <w:t>43</w:t>
        <w:tab/>
        <w:t>1934</w:t>
      </w:r>
    </w:p>
    <w:p>
      <w:r>
        <w:br/>
        <w:t>26</w:t>
        <w:tab/>
        <w:t>1830</w:t>
      </w:r>
    </w:p>
    <w:p>
      <w:r>
        <w:t>27</w:t>
        <w:tab/>
        <w:t>Sicherheitspolizei</w:t>
      </w:r>
    </w:p>
    <w:p>
      <w:r>
        <w:t>30</w:t>
        <w:tab/>
        <w:t>03</w:t>
      </w:r>
    </w:p>
    <w:p>
      <w:r>
        <w:t>30z</w:t>
        <w:tab/>
        <w:t>430-5, 1830-03</w:t>
      </w:r>
    </w:p>
    <w:p>
      <w:r>
        <w:t>40</w:t>
        <w:tab/>
        <w:t>s[Beschlagnahme von s[Druckschriften]s]s</w:t>
      </w:r>
    </w:p>
    <w:p>
      <w:r>
        <w:t>43</w:t>
        <w:tab/>
        <w:t>1933 - 1936</w:t>
      </w:r>
    </w:p>
    <w:p>
      <w:r>
        <w:br/>
        <w:t>26</w:t>
        <w:tab/>
        <w:t>6302</w:t>
      </w:r>
    </w:p>
    <w:p>
      <w:r>
        <w:t>27</w:t>
        <w:tab/>
        <w:t>Bibliothek und Archiv der Hansestadt Hamburg</w:t>
      </w:r>
    </w:p>
    <w:p>
      <w:r>
        <w:t>30</w:t>
        <w:tab/>
        <w:t>04</w:t>
      </w:r>
    </w:p>
    <w:p>
      <w:r>
        <w:t>30z</w:t>
        <w:tab/>
        <w:t>430-5, 6302-04</w:t>
      </w:r>
    </w:p>
    <w:p>
      <w:r>
        <w:t>40</w:t>
        <w:tab/>
        <w:t>s[Volksbücherei in o[Marmstorf]o]s</w:t>
      </w:r>
    </w:p>
    <w:p>
      <w:r>
        <w:t>43</w:t>
        <w:tab/>
        <w:t>1948 - 1949</w:t>
      </w:r>
    </w:p>
    <w:p>
      <w:r>
        <w:br/>
        <w:t>30</w:t>
        <w:tab/>
        <w:t>05</w:t>
      </w:r>
    </w:p>
    <w:p>
      <w:r>
        <w:t>30z</w:t>
        <w:tab/>
        <w:t>430-5, 6302-05</w:t>
      </w:r>
    </w:p>
    <w:p>
      <w:r>
        <w:t>40</w:t>
        <w:tab/>
        <w:t>s[k[1{Öffentliche Bücherhalle} 2{o[Hamburg]o}]k]s</w:t>
      </w:r>
    </w:p>
    <w:p>
      <w:r>
        <w:t>43</w:t>
        <w:tab/>
        <w:t>1945 - 1952</w:t>
      </w:r>
    </w:p>
    <w:p/>
    <w:p/>
    <w:p>
      <w:r>
        <w:br/>
        <w:t>20</w:t>
        <w:tab/>
        <w:t>430-25</w:t>
      </w:r>
    </w:p>
    <w:p>
      <w:r>
        <w:t>21</w:t>
        <w:tab/>
        <w:t>Gemeinde (Stadt) Wilhelmsburg</w:t>
      </w:r>
    </w:p>
    <w:p>
      <w:r>
        <w:t>22</w:t>
        <w:tab/>
        <w:t>Gemeinde (Stadt) Wilhelmsburg</w:t>
      </w:r>
    </w:p>
    <w:p>
      <w:r>
        <w:t>23</w:t>
        <w:tab/>
        <w:t>1813 - 1950</w:t>
      </w:r>
    </w:p>
    <w:p>
      <w:r>
        <w:t>24</w:t>
        <w:tab/>
        <w:t>Handschriftliches Findbuch</w:t>
      </w:r>
    </w:p>
    <w:p>
      <w:r>
        <w:t>26</w:t>
        <w:tab/>
        <w:t>A IX</w:t>
      </w:r>
    </w:p>
    <w:p>
      <w:r>
        <w:t>27</w:t>
        <w:tab/>
        <w:t>A Hauptregistratur / IX Handel und Gewerbe</w:t>
      </w:r>
    </w:p>
    <w:p>
      <w:r>
        <w:t>30</w:t>
        <w:tab/>
        <w:t>98</w:t>
      </w:r>
    </w:p>
    <w:p>
      <w:r>
        <w:t>30z</w:t>
        <w:tab/>
        <w:t>430-25, A IX, 98</w:t>
      </w:r>
    </w:p>
    <w:p>
      <w:r>
        <w:t>40</w:t>
        <w:tab/>
        <w:t>p[5{s[Buchhändler]s} 1{Westphal}]p - s[2{Vertrieb} von 1{Schundliteratur}]s</w:t>
      </w:r>
    </w:p>
    <w:p>
      <w:r>
        <w:t>43</w:t>
        <w:tab/>
        <w:t>1910 - 1914</w:t>
      </w:r>
    </w:p>
    <w:p>
      <w:r>
        <w:br/>
        <w:t>26</w:t>
        <w:tab/>
        <w:t>A XIII</w:t>
      </w:r>
    </w:p>
    <w:p>
      <w:r>
        <w:t>27</w:t>
        <w:tab/>
        <w:t>A Hauptregistratur / XIII Veranstaltungen und Vereinigungen</w:t>
      </w:r>
    </w:p>
    <w:p>
      <w:r>
        <w:t>30</w:t>
        <w:tab/>
        <w:t>35</w:t>
      </w:r>
    </w:p>
    <w:p>
      <w:r>
        <w:t>30z</w:t>
        <w:tab/>
        <w:t>430-25, A XIII, 35</w:t>
      </w:r>
    </w:p>
    <w:p>
      <w:r>
        <w:t>40</w:t>
        <w:tab/>
        <w:t>s[Jugendschriftenausschuß des Lehrervereins o[Wilhelmsburg]o]s</w:t>
      </w:r>
    </w:p>
    <w:p>
      <w:r>
        <w:t>43</w:t>
        <w:tab/>
        <w:t>1919 - 1921</w:t>
      </w:r>
    </w:p>
    <w:p>
      <w:r>
        <w:br/>
        <w:t>26</w:t>
        <w:tab/>
        <w:t>A XIV</w:t>
      </w:r>
    </w:p>
    <w:p>
      <w:r>
        <w:t>27</w:t>
        <w:tab/>
        <w:t>A Hauptregistratur / XIV Einrichtungen kultureller und sozialer Art</w:t>
      </w:r>
    </w:p>
    <w:p>
      <w:r>
        <w:t>30</w:t>
        <w:tab/>
        <w:t>6</w:t>
      </w:r>
    </w:p>
    <w:p>
      <w:r>
        <w:t>30z</w:t>
        <w:tab/>
        <w:t>430-25, A XIV, 6</w:t>
      </w:r>
    </w:p>
    <w:p>
      <w:r>
        <w:t>40</w:t>
        <w:tab/>
        <w:t>s[Lesehalle in der Fährstraße]s</w:t>
      </w:r>
    </w:p>
    <w:p>
      <w:r>
        <w:t>43</w:t>
        <w:tab/>
        <w:t>1905</w:t>
      </w:r>
    </w:p>
    <w:p>
      <w:r>
        <w:br/>
        <w:t>30</w:t>
        <w:tab/>
        <w:t>45</w:t>
      </w:r>
    </w:p>
    <w:p>
      <w:r>
        <w:t>30z</w:t>
        <w:tab/>
        <w:t>430-25, A XIV, 45</w:t>
      </w:r>
    </w:p>
    <w:p>
      <w:r>
        <w:t>40</w:t>
        <w:tab/>
        <w:t>Ablehnung der Unterstützung des s[Prüfungsausschusses für s[Jugendschriften]s]s und der s[Jugendschriftenkommission des Lehrervereins]s</w:t>
      </w:r>
    </w:p>
    <w:p>
      <w:r>
        <w:t>43</w:t>
        <w:tab/>
        <w:t>1909 - 1910</w:t>
      </w:r>
    </w:p>
    <w:p/>
    <w:p/>
    <w:p>
      <w:r>
        <w:br/>
        <w:t>20</w:t>
        <w:tab/>
        <w:t>430-54</w:t>
      </w:r>
    </w:p>
    <w:p>
      <w:r>
        <w:t>21</w:t>
        <w:tab/>
        <w:t>Provinzialschulkollegium Hannover</w:t>
      </w:r>
    </w:p>
    <w:p>
      <w:r>
        <w:t>22</w:t>
        <w:tab/>
        <w:t>Provinzialschulkollegium Hannover</w:t>
      </w:r>
    </w:p>
    <w:p>
      <w:r>
        <w:t>23</w:t>
        <w:tab/>
        <w:t>1830 - 1937</w:t>
      </w:r>
    </w:p>
    <w:p>
      <w:r>
        <w:t>24</w:t>
        <w:tab/>
        <w:t>Findliste</w:t>
      </w:r>
    </w:p>
    <w:p>
      <w:r>
        <w:t>26</w:t>
        <w:tab/>
        <w:t>I</w:t>
      </w:r>
    </w:p>
    <w:p>
      <w:r>
        <w:t>27</w:t>
        <w:tab/>
        <w:t>I Akten des Oberschulkollegiums betr. die höhere Bürgerschule (Progymnasium) in Harburg</w:t>
      </w:r>
    </w:p>
    <w:p>
      <w:r>
        <w:t>30</w:t>
        <w:tab/>
        <w:t>9</w:t>
      </w:r>
    </w:p>
    <w:p>
      <w:r>
        <w:t>30z</w:t>
        <w:tab/>
        <w:t>430-54, I, 9</w:t>
      </w:r>
    </w:p>
    <w:p>
      <w:r>
        <w:t>40</w:t>
        <w:tab/>
        <w:t>s[2{Einführung} neuer 1{Schulbücher}]s</w:t>
      </w:r>
    </w:p>
    <w:p>
      <w:r>
        <w:t>43</w:t>
        <w:tab/>
        <w:t>1853 - 1862</w:t>
      </w:r>
    </w:p>
    <w:p>
      <w:r>
        <w:br/>
        <w:t>30</w:t>
        <w:tab/>
        <w:t>13</w:t>
      </w:r>
    </w:p>
    <w:p>
      <w:r>
        <w:t>30z</w:t>
        <w:tab/>
        <w:t>430-54, I, 13</w:t>
      </w:r>
    </w:p>
    <w:p>
      <w:r>
        <w:t>40</w:t>
        <w:tab/>
        <w:t>s[Bibliothek]s</w:t>
      </w:r>
    </w:p>
    <w:p>
      <w:r>
        <w:t>43</w:t>
        <w:tab/>
        <w:t>1831</w:t>
      </w:r>
    </w:p>
    <w:p/>
    <w:p/>
    <w:p>
      <w:r>
        <w:br/>
        <w:t>20</w:t>
        <w:tab/>
        <w:t>511-1</w:t>
      </w:r>
    </w:p>
    <w:p>
      <w:r>
        <w:t>21</w:t>
        <w:tab/>
        <w:t>Ministerium</w:t>
      </w:r>
    </w:p>
    <w:p>
      <w:r>
        <w:t>22</w:t>
        <w:tab/>
        <w:t>Ministerium</w:t>
      </w:r>
    </w:p>
    <w:p>
      <w:r>
        <w:t>23</w:t>
        <w:tab/>
        <w:t>1553 - 1922</w:t>
      </w:r>
    </w:p>
    <w:p>
      <w:r>
        <w:t>24</w:t>
        <w:tab/>
        <w:t>Findbuch</w:t>
      </w:r>
    </w:p>
    <w:p>
      <w:r>
        <w:t>26</w:t>
        <w:tab/>
        <w:t>III B</w:t>
      </w:r>
    </w:p>
    <w:p>
      <w:r>
        <w:t>27</w:t>
        <w:tab/>
        <w:t>Jahresakten 1760 - 1870</w:t>
      </w:r>
    </w:p>
    <w:p>
      <w:r>
        <w:t>30</w:t>
        <w:tab/>
        <w:t>Band 34</w:t>
      </w:r>
    </w:p>
    <w:p>
      <w:r>
        <w:t>30z</w:t>
        <w:tab/>
        <w:t>511-1, III B, Band 34</w:t>
      </w:r>
    </w:p>
    <w:p>
      <w:r>
        <w:t>40</w:t>
        <w:tab/>
        <w:t>Jahresakte z[1800]z</w:t>
      </w:r>
    </w:p>
    <w:p>
      <w:r>
        <w:t>41</w:t>
        <w:tab/>
        <w:t>u.a.: s[2{Kosten} für die 1{Duodezausgabe des s[Katechismus]s}]s</w:t>
      </w:r>
    </w:p>
    <w:p>
      <w:r>
        <w:t>43</w:t>
        <w:tab/>
        <w:t>1800</w:t>
      </w:r>
    </w:p>
    <w:p>
      <w:r>
        <w:br/>
        <w:t>30</w:t>
        <w:tab/>
        <w:t>Band 36</w:t>
      </w:r>
    </w:p>
    <w:p>
      <w:r>
        <w:t>30z</w:t>
        <w:tab/>
        <w:t>511-1, III B, Band 36</w:t>
      </w:r>
    </w:p>
    <w:p>
      <w:r>
        <w:t>40</w:t>
        <w:tab/>
        <w:t>Jahresakte z[1802]z</w:t>
      </w:r>
    </w:p>
    <w:p>
      <w:r>
        <w:t>41</w:t>
        <w:tab/>
        <w:t>u.a.: t[Andachtsbuch für gebildete junge Christen]t von p[2{Christian Adolph} 1{Krahmer}]p</w:t>
      </w:r>
    </w:p>
    <w:p>
      <w:r>
        <w:t>43</w:t>
        <w:tab/>
        <w:t>1802</w:t>
      </w:r>
    </w:p>
    <w:p>
      <w:r>
        <w:br/>
        <w:t>30</w:t>
        <w:tab/>
        <w:t>Band 37</w:t>
      </w:r>
    </w:p>
    <w:p>
      <w:r>
        <w:t>30z</w:t>
        <w:tab/>
        <w:t>511-1, III B, Band 37</w:t>
      </w:r>
    </w:p>
    <w:p>
      <w:r>
        <w:t>40</w:t>
        <w:tab/>
        <w:t>Jahresakte z[1803]z</w:t>
      </w:r>
    </w:p>
    <w:p>
      <w:r>
        <w:t>41</w:t>
        <w:tab/>
        <w:t>u.a.: s[2{Neuauflage} des 1{Gesangbuch}]ses, s[2{Abrechnung} über verkaufte 1{Katechismen}]s</w:t>
      </w:r>
    </w:p>
    <w:p>
      <w:r>
        <w:t>43</w:t>
        <w:tab/>
        <w:t>1803</w:t>
      </w:r>
    </w:p>
    <w:p>
      <w:r>
        <w:br/>
        <w:t>30</w:t>
        <w:tab/>
        <w:t>Band 38</w:t>
      </w:r>
    </w:p>
    <w:p>
      <w:r>
        <w:t>30z</w:t>
        <w:tab/>
        <w:t>511-1, III B, Band 38</w:t>
      </w:r>
    </w:p>
    <w:p>
      <w:r>
        <w:t>40</w:t>
        <w:tab/>
        <w:t>Jahresakte z[1804]z</w:t>
      </w:r>
    </w:p>
    <w:p>
      <w:r>
        <w:t>41</w:t>
        <w:tab/>
        <w:t>u.a.: s[2{Abrechnung} über verkaufte 1{Katechismen}]s</w:t>
      </w:r>
    </w:p>
    <w:p>
      <w:r>
        <w:t>43</w:t>
        <w:tab/>
        <w:t>1804</w:t>
      </w:r>
    </w:p>
    <w:p>
      <w:r>
        <w:br/>
        <w:t>30</w:t>
        <w:tab/>
        <w:t>Band 39</w:t>
      </w:r>
    </w:p>
    <w:p>
      <w:r>
        <w:t>30z</w:t>
        <w:tab/>
        <w:t>511-1, III B, Band 39</w:t>
      </w:r>
    </w:p>
    <w:p>
      <w:r>
        <w:t>40</w:t>
        <w:tab/>
        <w:t>Jahresakte z[1805]z</w:t>
      </w:r>
    </w:p>
    <w:p>
      <w:r>
        <w:t>41</w:t>
        <w:tab/>
        <w:t>u.a.: s[2{Abrechnung} über verkaufte 1{Katechismen}]s</w:t>
      </w:r>
    </w:p>
    <w:p>
      <w:r>
        <w:t>43</w:t>
        <w:tab/>
        <w:t>1805</w:t>
      </w:r>
    </w:p>
    <w:p>
      <w:r>
        <w:br/>
        <w:t>30</w:t>
        <w:tab/>
        <w:t>Band 40</w:t>
      </w:r>
    </w:p>
    <w:p>
      <w:r>
        <w:t>30z</w:t>
        <w:tab/>
        <w:t>511-1, III B, Band 40</w:t>
      </w:r>
    </w:p>
    <w:p>
      <w:r>
        <w:t>40</w:t>
        <w:tab/>
        <w:t>Jahresakte z[1806]z</w:t>
      </w:r>
    </w:p>
    <w:p>
      <w:r>
        <w:t>41</w:t>
        <w:tab/>
        <w:t>u.a.: s[2{Abrechnung} über verkaufte 1{Katechismen}]s</w:t>
      </w:r>
    </w:p>
    <w:p>
      <w:r>
        <w:t>43</w:t>
        <w:tab/>
        <w:t>1806</w:t>
      </w:r>
    </w:p>
    <w:p>
      <w:r>
        <w:br/>
        <w:t>30</w:t>
        <w:tab/>
        <w:t>Band 41</w:t>
      </w:r>
    </w:p>
    <w:p>
      <w:r>
        <w:t>30z</w:t>
        <w:tab/>
        <w:t>511-1, III B, Band 41</w:t>
      </w:r>
    </w:p>
    <w:p>
      <w:r>
        <w:t>40</w:t>
        <w:tab/>
        <w:t>Jahresakte z[1807]z</w:t>
      </w:r>
    </w:p>
    <w:p>
      <w:r>
        <w:t>41</w:t>
        <w:tab/>
        <w:t>u.a.: s[2{Abrechnung} über verkaufte 1{Katechismen}]s - s[Theologische Schriften]s von p[2{Georg Johann} 1{Thomsen} in 6{o[Schleswig]o}]p - t[2{Flugschrift} "1{An unsere Geistlichen}]t" - s[Schmähungen im t[2{Journal} "1{Niedersachsen}]t"]s</w:t>
      </w:r>
    </w:p>
    <w:p>
      <w:r>
        <w:t>43</w:t>
        <w:tab/>
        <w:t>1807</w:t>
      </w:r>
    </w:p>
    <w:p>
      <w:r>
        <w:br/>
        <w:t>30</w:t>
        <w:tab/>
        <w:t>Band 42</w:t>
      </w:r>
    </w:p>
    <w:p>
      <w:r>
        <w:t>30z</w:t>
        <w:tab/>
        <w:t>511-1, III B, Band 42</w:t>
      </w:r>
    </w:p>
    <w:p>
      <w:r>
        <w:t>40</w:t>
        <w:tab/>
        <w:t>Jahresakte z[1808]z</w:t>
      </w:r>
    </w:p>
    <w:p>
      <w:r>
        <w:t>41</w:t>
        <w:tab/>
        <w:t>u.a.: s[2{Abrechnung} über verkaufte 1{Katechismen}]s</w:t>
      </w:r>
    </w:p>
    <w:p>
      <w:r>
        <w:t>43</w:t>
        <w:tab/>
        <w:t>1808</w:t>
      </w:r>
    </w:p>
    <w:p>
      <w:r>
        <w:br/>
        <w:t>30</w:t>
        <w:tab/>
        <w:t>Band 43</w:t>
      </w:r>
    </w:p>
    <w:p>
      <w:r>
        <w:t>30z</w:t>
        <w:tab/>
        <w:t>511-1, III B, Band 43</w:t>
      </w:r>
    </w:p>
    <w:p>
      <w:r>
        <w:t>40</w:t>
        <w:tab/>
        <w:t>Jahresakte z[1809]z</w:t>
      </w:r>
    </w:p>
    <w:p>
      <w:r>
        <w:t>41</w:t>
        <w:tab/>
        <w:t>u.a.: "t[Blatt der Wohltätigkeit]t"</w:t>
      </w:r>
    </w:p>
    <w:p>
      <w:r>
        <w:t>43</w:t>
        <w:tab/>
        <w:t>1809</w:t>
      </w:r>
    </w:p>
    <w:p>
      <w:r>
        <w:br/>
        <w:t>30</w:t>
        <w:tab/>
        <w:t>Band 44</w:t>
      </w:r>
    </w:p>
    <w:p>
      <w:r>
        <w:t>30z</w:t>
        <w:tab/>
        <w:t>511-1, III B, Band 44</w:t>
      </w:r>
    </w:p>
    <w:p>
      <w:r>
        <w:t>40</w:t>
        <w:tab/>
        <w:t>Jahresakte z[1810]z</w:t>
      </w:r>
    </w:p>
    <w:p>
      <w:r>
        <w:t>41</w:t>
        <w:tab/>
        <w:t>u.a.: s[2{Abrechnung} über verkaufte 1{Katechismen}]s</w:t>
      </w:r>
    </w:p>
    <w:p>
      <w:r>
        <w:t>43</w:t>
        <w:tab/>
        <w:t>1810</w:t>
      </w:r>
    </w:p>
    <w:p>
      <w:r>
        <w:br/>
        <w:t>30</w:t>
        <w:tab/>
        <w:t>Band 47</w:t>
      </w:r>
    </w:p>
    <w:p>
      <w:r>
        <w:t>30z</w:t>
        <w:tab/>
        <w:t>511-1, III B, Band 47</w:t>
      </w:r>
    </w:p>
    <w:p>
      <w:r>
        <w:t>40</w:t>
        <w:tab/>
        <w:t>Jahresakte z[1813]z</w:t>
      </w:r>
    </w:p>
    <w:p>
      <w:r>
        <w:t>41</w:t>
        <w:tab/>
        <w:t>u.a.: s[Einführung des "t[Leitfadens zur Anwendung der Decimal Rechnung auf das französische Münzsystem]t"]s von p[4{Prof.} 1{Hipp}]p im Schulunterricht</w:t>
      </w:r>
    </w:p>
    <w:p>
      <w:r>
        <w:t>43</w:t>
        <w:tab/>
        <w:t>1813</w:t>
      </w:r>
    </w:p>
    <w:p>
      <w:r>
        <w:br/>
        <w:t>30</w:t>
        <w:tab/>
        <w:t>Band 50</w:t>
      </w:r>
    </w:p>
    <w:p>
      <w:r>
        <w:t>30z</w:t>
        <w:tab/>
        <w:t>511-1, III B, Band 50</w:t>
      </w:r>
    </w:p>
    <w:p>
      <w:r>
        <w:t>40</w:t>
        <w:tab/>
        <w:t>Jahresakte z[1816]z</w:t>
      </w:r>
    </w:p>
    <w:p>
      <w:r>
        <w:t>41</w:t>
        <w:tab/>
        <w:t>u.a.: s[2{Ausgabe eines neuen} 1{Katechismus}]s, t[2{Denkschrift} "1{Ueber das Bedürfniß einer verbesserten Einrichtung des Gottesdienstes in den protestantischen Kirchen}]t" von p[2{August Jacob} 1{Rambach}]p</w:t>
      </w:r>
    </w:p>
    <w:p>
      <w:r>
        <w:t>43</w:t>
        <w:tab/>
        <w:t>1816</w:t>
      </w:r>
    </w:p>
    <w:p>
      <w:r>
        <w:br/>
        <w:t>30</w:t>
        <w:tab/>
        <w:t>Band 51</w:t>
      </w:r>
    </w:p>
    <w:p>
      <w:r>
        <w:t>30z</w:t>
        <w:tab/>
        <w:t>511-1, III B, Band 51</w:t>
      </w:r>
    </w:p>
    <w:p>
      <w:r>
        <w:t>40</w:t>
        <w:tab/>
        <w:t>Jahresakte z[1817]z</w:t>
      </w:r>
    </w:p>
    <w:p>
      <w:r>
        <w:t>41</w:t>
        <w:tab/>
        <w:t>u.a.: s[2{Ergänzung} des 1{Gesangbuch}]ses und Reform des Kultus - s[2{Ausgabe eines neuen} 1{Katechismus}]s</w:t>
      </w:r>
    </w:p>
    <w:p>
      <w:r>
        <w:t>43</w:t>
        <w:tab/>
        <w:t>1817</w:t>
      </w:r>
    </w:p>
    <w:p>
      <w:r>
        <w:br/>
        <w:t>30</w:t>
        <w:tab/>
        <w:t>Band 52</w:t>
      </w:r>
    </w:p>
    <w:p>
      <w:r>
        <w:t>30z</w:t>
        <w:tab/>
        <w:t>511-1, III B, Band 52</w:t>
      </w:r>
    </w:p>
    <w:p>
      <w:r>
        <w:t>40</w:t>
        <w:tab/>
        <w:t>Jahresakte z[1818]z</w:t>
      </w:r>
    </w:p>
    <w:p>
      <w:r>
        <w:t>41</w:t>
        <w:tab/>
        <w:t>u.a.: s[2{Ausgabe eines neuen} 1{Katechismus}]s</w:t>
      </w:r>
    </w:p>
    <w:p>
      <w:r>
        <w:t>43</w:t>
        <w:tab/>
        <w:t>1818</w:t>
      </w:r>
    </w:p>
    <w:p>
      <w:r>
        <w:br/>
        <w:t>30</w:t>
        <w:tab/>
        <w:t>Band 54</w:t>
      </w:r>
    </w:p>
    <w:p>
      <w:r>
        <w:t>30z</w:t>
        <w:tab/>
        <w:t>511-1, III B, Band 54</w:t>
      </w:r>
    </w:p>
    <w:p>
      <w:r>
        <w:t>40</w:t>
        <w:tab/>
        <w:t>Jahresakte z[1820]z</w:t>
      </w:r>
    </w:p>
    <w:p>
      <w:r>
        <w:t>41</w:t>
        <w:tab/>
        <w:t>u.a.: s[2{Veränderung} des 1{Gesangbuch}]ses</w:t>
      </w:r>
    </w:p>
    <w:p>
      <w:r>
        <w:t>43</w:t>
        <w:tab/>
        <w:t>1820</w:t>
      </w:r>
    </w:p>
    <w:p>
      <w:r>
        <w:br/>
        <w:t>30</w:t>
        <w:tab/>
        <w:t>Band 56</w:t>
      </w:r>
    </w:p>
    <w:p>
      <w:r>
        <w:t>30z</w:t>
        <w:tab/>
        <w:t>511-1, III B, Band 56</w:t>
      </w:r>
    </w:p>
    <w:p>
      <w:r>
        <w:t>40</w:t>
        <w:tab/>
        <w:t>Jahresakte z[1822]z</w:t>
      </w:r>
    </w:p>
    <w:p>
      <w:r>
        <w:t>41</w:t>
        <w:tab/>
        <w:t>u.a.: s[Zensur an einer gedruckten Predigt]s des p[5{Pastor}s 1{Rautenberg} von 7{St. Georg}]p</w:t>
      </w:r>
    </w:p>
    <w:p>
      <w:r>
        <w:t>43</w:t>
        <w:tab/>
        <w:t>1822</w:t>
      </w:r>
    </w:p>
    <w:p>
      <w:r>
        <w:br/>
        <w:t>30</w:t>
        <w:tab/>
        <w:t>Band 59</w:t>
      </w:r>
    </w:p>
    <w:p>
      <w:r>
        <w:t>30z</w:t>
        <w:tab/>
        <w:t>511-1, III B, Band 59</w:t>
      </w:r>
    </w:p>
    <w:p>
      <w:r>
        <w:t>40</w:t>
        <w:tab/>
        <w:t>Jahresakte z[1825]z</w:t>
      </w:r>
    </w:p>
    <w:p>
      <w:r>
        <w:t>41</w:t>
        <w:tab/>
        <w:t>u.a.: s[Religiöse Schriften]s der k[s[Niedersächsischen Gesellschaft zur Verbreitung christlicher Erbauungsschriften]s]k</w:t>
      </w:r>
    </w:p>
    <w:p>
      <w:r>
        <w:t>43</w:t>
        <w:tab/>
        <w:t>1825</w:t>
      </w:r>
    </w:p>
    <w:p>
      <w:r>
        <w:br/>
        <w:t>30</w:t>
        <w:tab/>
        <w:t>Band 60</w:t>
      </w:r>
    </w:p>
    <w:p>
      <w:r>
        <w:t>30z</w:t>
        <w:tab/>
        <w:t>511-1, III B, Band 60</w:t>
      </w:r>
    </w:p>
    <w:p>
      <w:r>
        <w:t>40</w:t>
        <w:tab/>
        <w:t>Jahresakte z[1826]z</w:t>
      </w:r>
    </w:p>
    <w:p>
      <w:r>
        <w:t>41</w:t>
        <w:tab/>
        <w:t>u.a.: s[2{Neuauflage} des 1{Gesangbuch}]ses</w:t>
      </w:r>
    </w:p>
    <w:p>
      <w:r>
        <w:t>43</w:t>
        <w:tab/>
        <w:t>1826</w:t>
      </w:r>
    </w:p>
    <w:p>
      <w:r>
        <w:br/>
        <w:t>30</w:t>
        <w:tab/>
        <w:t>Band 61</w:t>
      </w:r>
    </w:p>
    <w:p>
      <w:r>
        <w:t>30z</w:t>
        <w:tab/>
        <w:t>511-1, III B, Band 61</w:t>
      </w:r>
    </w:p>
    <w:p>
      <w:r>
        <w:t>40</w:t>
        <w:tab/>
        <w:t>Jahresakte z[1827]z</w:t>
      </w:r>
    </w:p>
    <w:p>
      <w:r>
        <w:t>41</w:t>
        <w:tab/>
        <w:t>u.a.: s[Schriften von o[Rautenberg]o und o[Rentzel]o]s</w:t>
      </w:r>
    </w:p>
    <w:p>
      <w:r>
        <w:t>43</w:t>
        <w:tab/>
        <w:t>1827</w:t>
      </w:r>
    </w:p>
    <w:p>
      <w:r>
        <w:br/>
        <w:t>30</w:t>
        <w:tab/>
        <w:t>Band 62</w:t>
      </w:r>
    </w:p>
    <w:p>
      <w:r>
        <w:t>30z</w:t>
        <w:tab/>
        <w:t>511-1, III B, Band 62</w:t>
      </w:r>
    </w:p>
    <w:p>
      <w:r>
        <w:t>40</w:t>
        <w:tab/>
        <w:t>Jahresakte z[1828]z</w:t>
      </w:r>
    </w:p>
    <w:p>
      <w:r>
        <w:t>41</w:t>
        <w:tab/>
        <w:t>u.a.: s[2{Protest} gegen die 1{Zensur einer s[theologischen Schrift]s}]s</w:t>
      </w:r>
    </w:p>
    <w:p>
      <w:r>
        <w:t>43</w:t>
        <w:tab/>
        <w:t>1828</w:t>
      </w:r>
    </w:p>
    <w:p>
      <w:r>
        <w:br/>
        <w:t>30</w:t>
        <w:tab/>
        <w:t>Band 65</w:t>
      </w:r>
    </w:p>
    <w:p>
      <w:r>
        <w:t>30z</w:t>
        <w:tab/>
        <w:t>511-1, III B, Band 65</w:t>
      </w:r>
    </w:p>
    <w:p>
      <w:r>
        <w:t>40</w:t>
        <w:tab/>
        <w:t>Jahresakte z[1831]z</w:t>
      </w:r>
    </w:p>
    <w:p>
      <w:r>
        <w:t>41</w:t>
        <w:tab/>
        <w:t>u.a.: s[2{Neuauflage} des 1{Gesangbuch}]ses</w:t>
      </w:r>
    </w:p>
    <w:p>
      <w:r>
        <w:t>43</w:t>
        <w:tab/>
        <w:t>1831</w:t>
      </w:r>
    </w:p>
    <w:p>
      <w:r>
        <w:br/>
        <w:t>30</w:t>
        <w:tab/>
        <w:t>Band 66</w:t>
      </w:r>
    </w:p>
    <w:p>
      <w:r>
        <w:t>30z</w:t>
        <w:tab/>
        <w:t>511-1, III B, Band 66</w:t>
      </w:r>
    </w:p>
    <w:p>
      <w:r>
        <w:t>40</w:t>
        <w:tab/>
        <w:t>Jahresakte z[1832]z</w:t>
      </w:r>
    </w:p>
    <w:p>
      <w:r>
        <w:t>41</w:t>
        <w:tab/>
        <w:t>u.a.: t[Hamburgisches Melodien- und Choralbuch]t von p[2{C.F.G.} 1{Schwenke}]p - s[2{Neuauflage} des 1{Gesangbuch}]ses</w:t>
      </w:r>
    </w:p>
    <w:p>
      <w:r>
        <w:t>43</w:t>
        <w:tab/>
        <w:t>1832</w:t>
      </w:r>
    </w:p>
    <w:p>
      <w:r>
        <w:br/>
        <w:t>30</w:t>
        <w:tab/>
        <w:t>Band 67</w:t>
      </w:r>
    </w:p>
    <w:p>
      <w:r>
        <w:t>30z</w:t>
        <w:tab/>
        <w:t>511-1, III B, Band 67</w:t>
      </w:r>
    </w:p>
    <w:p>
      <w:r>
        <w:t>40</w:t>
        <w:tab/>
        <w:t>Jahresakte z[1833]z</w:t>
      </w:r>
    </w:p>
    <w:p>
      <w:r>
        <w:t>41</w:t>
        <w:tab/>
        <w:t>u.a.: s[Choralbuch]s von p[Schwenke]p</w:t>
      </w:r>
    </w:p>
    <w:p>
      <w:r>
        <w:t>43</w:t>
        <w:tab/>
        <w:t>1833</w:t>
      </w:r>
    </w:p>
    <w:p>
      <w:r>
        <w:br/>
        <w:t>30</w:t>
        <w:tab/>
        <w:t>Band 69</w:t>
      </w:r>
    </w:p>
    <w:p>
      <w:r>
        <w:t>30z</w:t>
        <w:tab/>
        <w:t>511-1, III B, Band 69</w:t>
      </w:r>
    </w:p>
    <w:p>
      <w:r>
        <w:t>40</w:t>
        <w:tab/>
        <w:t>Jahresakte z[1835]z</w:t>
      </w:r>
    </w:p>
    <w:p>
      <w:r>
        <w:t>41</w:t>
        <w:tab/>
        <w:t>u.a.: t[Vorrede von p[2{Karl} 1{Gutzkow}]p zu p[Schleiermacher]ps vertrauten Briefen über die t[Lucinde]t]t - s[2{Neuauflage} des 1{Gesangbuch}]ses</w:t>
      </w:r>
    </w:p>
    <w:p>
      <w:r>
        <w:t>43</w:t>
        <w:tab/>
        <w:t>1835</w:t>
      </w:r>
    </w:p>
    <w:p>
      <w:r>
        <w:br/>
        <w:t>30</w:t>
        <w:tab/>
        <w:t>Band 70</w:t>
      </w:r>
    </w:p>
    <w:p>
      <w:r>
        <w:t>30z</w:t>
        <w:tab/>
        <w:t>511-1, III B, Band 70</w:t>
      </w:r>
    </w:p>
    <w:p>
      <w:r>
        <w:t>40</w:t>
        <w:tab/>
        <w:t>Jahresakte z[1836]z</w:t>
      </w:r>
    </w:p>
    <w:p>
      <w:r>
        <w:t>41</w:t>
        <w:tab/>
        <w:t>u.a.: s[2{Neuauflage} des 1{Gesangbuch}]ses</w:t>
      </w:r>
    </w:p>
    <w:p>
      <w:r>
        <w:t>43</w:t>
        <w:tab/>
        <w:t>1836</w:t>
      </w:r>
    </w:p>
    <w:p>
      <w:r>
        <w:br/>
        <w:t>30</w:t>
        <w:tab/>
        <w:t>Band 71</w:t>
      </w:r>
    </w:p>
    <w:p>
      <w:r>
        <w:t>30z</w:t>
        <w:tab/>
        <w:t>511-1, III B, Band 71</w:t>
      </w:r>
    </w:p>
    <w:p>
      <w:r>
        <w:t>40</w:t>
        <w:tab/>
        <w:t>Jahresakte z[1837]z</w:t>
      </w:r>
    </w:p>
    <w:p>
      <w:r>
        <w:t>41</w:t>
        <w:tab/>
        <w:t>u.a.: s[2{Neuauflage} des 1{Gesangbuch}]ses</w:t>
      </w:r>
    </w:p>
    <w:p>
      <w:r>
        <w:t>43</w:t>
        <w:tab/>
        <w:t>1837</w:t>
      </w:r>
    </w:p>
    <w:p>
      <w:r>
        <w:br/>
        <w:t>30</w:t>
        <w:tab/>
        <w:t>Band 72</w:t>
      </w:r>
    </w:p>
    <w:p>
      <w:r>
        <w:t>30z</w:t>
        <w:tab/>
        <w:t>511-1, III B, Band 72</w:t>
      </w:r>
    </w:p>
    <w:p>
      <w:r>
        <w:t>40</w:t>
        <w:tab/>
        <w:t>Jahresakte z[1838]z</w:t>
      </w:r>
    </w:p>
    <w:p>
      <w:r>
        <w:t>41</w:t>
        <w:tab/>
        <w:t>u.a.: s[2{Neuauflage} des 1{Gesangbuch}]ses</w:t>
      </w:r>
    </w:p>
    <w:p>
      <w:r>
        <w:t>43</w:t>
        <w:tab/>
        <w:t>1838</w:t>
      </w:r>
    </w:p>
    <w:p>
      <w:r>
        <w:br/>
        <w:t>30</w:t>
        <w:tab/>
        <w:t>Band 73</w:t>
      </w:r>
    </w:p>
    <w:p>
      <w:r>
        <w:t>30z</w:t>
        <w:tab/>
        <w:t>511-1, III B, Band 73</w:t>
      </w:r>
    </w:p>
    <w:p>
      <w:r>
        <w:t>40</w:t>
        <w:tab/>
        <w:t>Jahresakte z[1839]z</w:t>
      </w:r>
    </w:p>
    <w:p>
      <w:r>
        <w:t>41</w:t>
        <w:tab/>
        <w:t>u.a.: s[Schriften des Kandidaten p[Grapengießer]p]s - s[Schriften des Kandidaten p[Brauer]p]s und s[&lt;Schriften&gt; von p[Hudtwalcker]p]s</w:t>
      </w:r>
    </w:p>
    <w:p>
      <w:r>
        <w:t>43</w:t>
        <w:tab/>
        <w:t>1839</w:t>
      </w:r>
    </w:p>
    <w:p>
      <w:r>
        <w:br/>
        <w:t>30</w:t>
        <w:tab/>
        <w:t>Band 74</w:t>
      </w:r>
    </w:p>
    <w:p>
      <w:r>
        <w:t>30z</w:t>
        <w:tab/>
        <w:t>511-1, III B, Band 74</w:t>
      </w:r>
    </w:p>
    <w:p>
      <w:r>
        <w:t>40</w:t>
        <w:tab/>
        <w:t>Jahresakte z[1840]z</w:t>
      </w:r>
    </w:p>
    <w:p>
      <w:r>
        <w:t>41</w:t>
        <w:tab/>
        <w:t>u.a.: s[Schriften des Kandidaten p[Brauer]p]s - s[2{Neuauflage} des 1{Gesangbuch}]ses - s[Denkschrift der p[5{Pastor}en 2{Walther} in 6{o[Groden]o}]p und p[1{Lüders} 5{&lt;Pastor&gt;} in 6{o[Ritzebüttel zu Schleiden]o}]p, p[Grapengießer]p und p[Brauer]p]s</w:t>
      </w:r>
    </w:p>
    <w:p>
      <w:r>
        <w:t>43</w:t>
        <w:tab/>
        <w:t>1840</w:t>
      </w:r>
    </w:p>
    <w:p>
      <w:r>
        <w:br/>
        <w:t>30</w:t>
        <w:tab/>
        <w:t>Band 75</w:t>
      </w:r>
    </w:p>
    <w:p>
      <w:r>
        <w:t>30z</w:t>
        <w:tab/>
        <w:t>511-1, III B, Band 75</w:t>
      </w:r>
    </w:p>
    <w:p>
      <w:r>
        <w:t>40</w:t>
        <w:tab/>
        <w:t>Jahresakte z[1841]z</w:t>
      </w:r>
    </w:p>
    <w:p>
      <w:r>
        <w:t>41</w:t>
        <w:tab/>
        <w:t>u.a.: s[2{Neuauflage} des 1{Gesangbuch}]ses</w:t>
      </w:r>
    </w:p>
    <w:p>
      <w:r>
        <w:t>43</w:t>
        <w:tab/>
        <w:t>1841</w:t>
      </w:r>
    </w:p>
    <w:p>
      <w:r>
        <w:br/>
        <w:t>30</w:t>
        <w:tab/>
        <w:t>Band 76</w:t>
      </w:r>
    </w:p>
    <w:p>
      <w:r>
        <w:t>30z</w:t>
        <w:tab/>
        <w:t>511-1, III B, Band 76</w:t>
      </w:r>
    </w:p>
    <w:p>
      <w:r>
        <w:t>40</w:t>
        <w:tab/>
        <w:t>Jahresakte z[1842]z</w:t>
      </w:r>
    </w:p>
    <w:p>
      <w:r>
        <w:t>41</w:t>
        <w:tab/>
        <w:t>u.a.: s[2{Neuauflage} des 1{Gesangbuch}]ses</w:t>
      </w:r>
    </w:p>
    <w:p>
      <w:r>
        <w:t>43</w:t>
        <w:tab/>
        <w:t>1842</w:t>
      </w:r>
    </w:p>
    <w:p>
      <w:r>
        <w:br/>
        <w:t>30</w:t>
        <w:tab/>
        <w:t>Band 77</w:t>
      </w:r>
    </w:p>
    <w:p>
      <w:r>
        <w:t>30z</w:t>
        <w:tab/>
        <w:t>511-1, III B, Band 77</w:t>
      </w:r>
    </w:p>
    <w:p>
      <w:r>
        <w:t>40</w:t>
        <w:tab/>
        <w:t>Jahresakte z[1843]z</w:t>
      </w:r>
    </w:p>
    <w:p>
      <w:r>
        <w:t>41</w:t>
        <w:tab/>
        <w:t>u.a.: s[2{Neuauflage} des 1{Gesangbuch}]ses</w:t>
      </w:r>
    </w:p>
    <w:p>
      <w:r>
        <w:t>43</w:t>
        <w:tab/>
        <w:t>1843</w:t>
      </w:r>
    </w:p>
    <w:p>
      <w:r>
        <w:br/>
        <w:t>30</w:t>
        <w:tab/>
        <w:t>Band 78</w:t>
      </w:r>
    </w:p>
    <w:p>
      <w:r>
        <w:t>30z</w:t>
        <w:tab/>
        <w:t>511-1, III B, Band 78</w:t>
      </w:r>
    </w:p>
    <w:p>
      <w:r>
        <w:t>40</w:t>
        <w:tab/>
        <w:t>Jahresakte z[1844]z</w:t>
      </w:r>
    </w:p>
    <w:p>
      <w:r>
        <w:t>41</w:t>
        <w:tab/>
        <w:t>u.a.: s[2{Neuauflage} des 1{Gesangbuch}]ses</w:t>
      </w:r>
    </w:p>
    <w:p>
      <w:r>
        <w:t>43</w:t>
        <w:tab/>
        <w:t>1844</w:t>
      </w:r>
    </w:p>
    <w:p>
      <w:r>
        <w:br/>
        <w:t>30</w:t>
        <w:tab/>
        <w:t>Band 79</w:t>
      </w:r>
    </w:p>
    <w:p>
      <w:r>
        <w:t>30z</w:t>
        <w:tab/>
        <w:t>511-1, III B, Band 79</w:t>
      </w:r>
    </w:p>
    <w:p>
      <w:r>
        <w:t>40</w:t>
        <w:tab/>
        <w:t>Jahresakte z[1845]z</w:t>
      </w:r>
    </w:p>
    <w:p>
      <w:r>
        <w:t>41</w:t>
        <w:tab/>
        <w:t>u.a.: s[2{Neuauflage} des 1{Gesangbuch}]ses</w:t>
      </w:r>
    </w:p>
    <w:p>
      <w:r>
        <w:t>43</w:t>
        <w:tab/>
        <w:t>1845</w:t>
      </w:r>
    </w:p>
    <w:p>
      <w:r>
        <w:br/>
        <w:t>30</w:t>
        <w:tab/>
        <w:t>Band 86</w:t>
      </w:r>
    </w:p>
    <w:p>
      <w:r>
        <w:t>30z</w:t>
        <w:tab/>
        <w:t>511-1, III B, Band 86</w:t>
      </w:r>
    </w:p>
    <w:p>
      <w:r>
        <w:t>40</w:t>
        <w:tab/>
        <w:t>Jahresakte z[1852]z</w:t>
      </w:r>
    </w:p>
    <w:p>
      <w:r>
        <w:t>41</w:t>
        <w:tab/>
        <w:t>u.a.: "t[Offenbarung der heiligen Dreifaltigkeit]t" von p[1{Georg Johann} 1{Peterson}]p - s[2{Neuauflage} des 1{Gesangbuch}]ses im Kleindruck</w:t>
      </w:r>
    </w:p>
    <w:p>
      <w:r>
        <w:t>43</w:t>
        <w:tab/>
        <w:t>1852</w:t>
      </w:r>
    </w:p>
    <w:p>
      <w:r>
        <w:br/>
        <w:t>30</w:t>
        <w:tab/>
        <w:t>Band 87</w:t>
      </w:r>
    </w:p>
    <w:p>
      <w:r>
        <w:t>30z</w:t>
        <w:tab/>
        <w:t>511-1, III B, Band 87</w:t>
      </w:r>
    </w:p>
    <w:p>
      <w:r>
        <w:t>40</w:t>
        <w:tab/>
        <w:t>Jahresakte z[1853]z</w:t>
      </w:r>
    </w:p>
    <w:p>
      <w:r>
        <w:t>41</w:t>
        <w:tab/>
        <w:t>u.a.: s[k[Gustav-Adolf-Verein]k]s - s[2{Korrekturen} von p[Schwenke]p am 1{Gesangbuch}]s</w:t>
      </w:r>
    </w:p>
    <w:p>
      <w:r>
        <w:t>43</w:t>
        <w:tab/>
        <w:t>1853</w:t>
      </w:r>
    </w:p>
    <w:p>
      <w:r>
        <w:br/>
        <w:t>30</w:t>
        <w:tab/>
        <w:t>Band 92</w:t>
      </w:r>
    </w:p>
    <w:p>
      <w:r>
        <w:t>30z</w:t>
        <w:tab/>
        <w:t>511-1, III B, Band 92</w:t>
      </w:r>
    </w:p>
    <w:p>
      <w:r>
        <w:t>40</w:t>
        <w:tab/>
        <w:t>Jahresakte z[1858]z</w:t>
      </w:r>
    </w:p>
    <w:p>
      <w:r>
        <w:t>41</w:t>
        <w:tab/>
        <w:t>u.a.: s[k[Gustav-Adolf-Verein]k]s</w:t>
      </w:r>
    </w:p>
    <w:p>
      <w:r>
        <w:t>43</w:t>
        <w:tab/>
        <w:t>1858</w:t>
      </w:r>
    </w:p>
    <w:p>
      <w:r>
        <w:br/>
        <w:t>30</w:t>
        <w:tab/>
        <w:t>Band 94</w:t>
      </w:r>
    </w:p>
    <w:p>
      <w:r>
        <w:t>30z</w:t>
        <w:tab/>
        <w:t>511-1, III B, Band 94</w:t>
      </w:r>
    </w:p>
    <w:p>
      <w:r>
        <w:t>40</w:t>
        <w:tab/>
        <w:t>Jahresakte z[1860]z</w:t>
      </w:r>
    </w:p>
    <w:p>
      <w:r>
        <w:t>41</w:t>
        <w:tab/>
        <w:t>u.a.: s[2{Neuauflage} des 1{Gesangbuch}]ses im Kleindruck</w:t>
      </w:r>
    </w:p>
    <w:p>
      <w:r>
        <w:t>43</w:t>
        <w:tab/>
        <w:t>1860</w:t>
      </w:r>
    </w:p>
    <w:p>
      <w:r>
        <w:br/>
        <w:t>30</w:t>
        <w:tab/>
        <w:t>Band 95</w:t>
      </w:r>
    </w:p>
    <w:p>
      <w:r>
        <w:t>30z</w:t>
        <w:tab/>
        <w:t>511-1, III B, Band 95</w:t>
      </w:r>
    </w:p>
    <w:p>
      <w:r>
        <w:t>40</w:t>
        <w:tab/>
        <w:t>Jahresakte z[1861]z</w:t>
      </w:r>
    </w:p>
    <w:p>
      <w:r>
        <w:t>41</w:t>
        <w:tab/>
        <w:t>u.a.: s[2{Neuauflage} des 1{Gesangbuch}]ses</w:t>
      </w:r>
    </w:p>
    <w:p>
      <w:r>
        <w:t>43</w:t>
        <w:tab/>
        <w:t>1861</w:t>
      </w:r>
    </w:p>
    <w:p>
      <w:r>
        <w:br/>
        <w:t>30</w:t>
        <w:tab/>
        <w:t>Band 97</w:t>
      </w:r>
    </w:p>
    <w:p>
      <w:r>
        <w:t>30z</w:t>
        <w:tab/>
        <w:t>511-1, III B, Band 97</w:t>
      </w:r>
    </w:p>
    <w:p>
      <w:r>
        <w:t>40</w:t>
        <w:tab/>
        <w:t>Jahresakte z[1863]z</w:t>
      </w:r>
    </w:p>
    <w:p>
      <w:r>
        <w:t>41</w:t>
        <w:tab/>
        <w:t>u.a.: s[2{Neuauflage} des 1{Gesangbuch}]ses</w:t>
      </w:r>
    </w:p>
    <w:p>
      <w:r>
        <w:t>43</w:t>
        <w:tab/>
        <w:t>1863</w:t>
      </w:r>
    </w:p>
    <w:p>
      <w:r>
        <w:br/>
        <w:t>30</w:t>
        <w:tab/>
        <w:t>Band 99</w:t>
      </w:r>
    </w:p>
    <w:p>
      <w:r>
        <w:t>30z</w:t>
        <w:tab/>
        <w:t>511-1, III B, Band 99</w:t>
      </w:r>
    </w:p>
    <w:p>
      <w:r>
        <w:t>40</w:t>
        <w:tab/>
        <w:t>Jahresakte z[1865]z</w:t>
      </w:r>
    </w:p>
    <w:p>
      <w:r>
        <w:t>41</w:t>
        <w:tab/>
        <w:t>u.a.: s[2{Neuauflage} des 1{Gesangbuch}]ses</w:t>
      </w:r>
    </w:p>
    <w:p>
      <w:r>
        <w:t>43</w:t>
        <w:tab/>
        <w:t>1865</w:t>
      </w:r>
    </w:p>
    <w:p>
      <w:r>
        <w:br/>
        <w:t>30</w:t>
        <w:tab/>
        <w:t>Band 102</w:t>
      </w:r>
    </w:p>
    <w:p>
      <w:r>
        <w:t>30z</w:t>
        <w:tab/>
        <w:t>511-1, III B, Band 102</w:t>
      </w:r>
    </w:p>
    <w:p>
      <w:r>
        <w:t>40</w:t>
        <w:tab/>
        <w:t>Jahresakte z[1868]z</w:t>
      </w:r>
    </w:p>
    <w:p>
      <w:r>
        <w:t>41</w:t>
        <w:tab/>
        <w:t>u.a.: s[2{Neuauflage} des 1{Gesangbuch}]ses</w:t>
      </w:r>
    </w:p>
    <w:p>
      <w:r>
        <w:t>43</w:t>
        <w:tab/>
        <w:t>1868</w:t>
      </w:r>
    </w:p>
    <w:p/>
    <w:p/>
    <w:p>
      <w:r>
        <w:br/>
        <w:t>20</w:t>
        <w:tab/>
        <w:t>612-5/5</w:t>
      </w:r>
    </w:p>
    <w:p>
      <w:r>
        <w:t>21</w:t>
        <w:tab/>
        <w:t>Verband deutscher Journalisten- und Schriftstellervereine</w:t>
      </w:r>
    </w:p>
    <w:p>
      <w:r>
        <w:t>22</w:t>
        <w:tab/>
        <w:t>Verband deutscher Journalisten- und Schriftstellervereine</w:t>
      </w:r>
    </w:p>
    <w:p>
      <w:r>
        <w:t>23</w:t>
        <w:tab/>
        <w:t>1894 - 1910</w:t>
      </w:r>
    </w:p>
    <w:p>
      <w:r>
        <w:t>24</w:t>
        <w:tab/>
        <w:t>Findliste</w:t>
      </w:r>
    </w:p>
    <w:p>
      <w:r>
        <w:t>25</w:t>
        <w:tab/>
        <w:t>Es handelt sich um den reichsweiten Dachverband der einzelnen lokalen und regionalen Vereine.</w:t>
      </w:r>
    </w:p>
    <w:p>
      <w:r>
        <w:t>30</w:t>
        <w:tab/>
        <w:t>I 1-2</w:t>
      </w:r>
    </w:p>
    <w:p>
      <w:r>
        <w:t>30z</w:t>
        <w:tab/>
        <w:t>612-5/5, I 1-2</w:t>
      </w:r>
    </w:p>
    <w:p>
      <w:r>
        <w:t>40</w:t>
        <w:tab/>
        <w:t>s[1{&lt;k[Verband deutscher Journalisten- und Schriftstellervereine]k&gt;} 2{Rundschreiben}]s des Verbandes</w:t>
      </w:r>
    </w:p>
    <w:p>
      <w:r>
        <w:t>43</w:t>
        <w:tab/>
        <w:t>1895 - 1908</w:t>
      </w:r>
    </w:p>
    <w:p>
      <w:r>
        <w:br/>
        <w:t>30</w:t>
        <w:tab/>
        <w:t>II 1-2</w:t>
      </w:r>
    </w:p>
    <w:p>
      <w:r>
        <w:t>30z</w:t>
        <w:tab/>
        <w:t>612-5/5, II 1-2</w:t>
      </w:r>
    </w:p>
    <w:p>
      <w:r>
        <w:t>40</w:t>
        <w:tab/>
        <w:t>s[2{Verbandskorrespondenz} 1{&lt;k[Verband deutscher Journalisten- und Schriftstellervereine]k&gt;}]s</w:t>
      </w:r>
    </w:p>
    <w:p>
      <w:r>
        <w:t>43</w:t>
        <w:tab/>
        <w:t>1894 - 1910</w:t>
      </w:r>
    </w:p>
    <w:p>
      <w:r>
        <w:br/>
        <w:t>30</w:t>
        <w:tab/>
        <w:t>III 1-2</w:t>
      </w:r>
    </w:p>
    <w:p>
      <w:r>
        <w:t>30z</w:t>
        <w:tab/>
        <w:t>612-5/5, III 1-2</w:t>
      </w:r>
    </w:p>
    <w:p>
      <w:r>
        <w:t>40</w:t>
        <w:tab/>
        <w:t>s[2{Korrespondenz mit Privatpersonen} 1{&lt;k[Verband deutscher Journalisten- und Schriftstellervereine]k&gt;}]s</w:t>
      </w:r>
    </w:p>
    <w:p>
      <w:r>
        <w:t>43</w:t>
        <w:tab/>
        <w:t>1908 - 1910</w:t>
      </w:r>
    </w:p>
    <w:p>
      <w:r>
        <w:br/>
        <w:t>30</w:t>
        <w:tab/>
        <w:t>IV 1-2</w:t>
      </w:r>
    </w:p>
    <w:p>
      <w:r>
        <w:t>30z</w:t>
        <w:tab/>
        <w:t>612-5/5, IV 1-2</w:t>
      </w:r>
    </w:p>
    <w:p>
      <w:r>
        <w:t>40</w:t>
        <w:tab/>
        <w:t>s[2{Protokolle und Akten} der 1{Allgemeinen Deutschen Journalisten- und Schriftstellertage}]s</w:t>
      </w:r>
    </w:p>
    <w:p>
      <w:r>
        <w:t>43</w:t>
        <w:tab/>
        <w:t>1895 - 1900</w:t>
      </w:r>
    </w:p>
    <w:p>
      <w:r>
        <w:br/>
        <w:t>30</w:t>
        <w:tab/>
        <w:t>V 1-2</w:t>
      </w:r>
    </w:p>
    <w:p>
      <w:r>
        <w:t>30z</w:t>
        <w:tab/>
        <w:t>612-5/5, V 1-2</w:t>
      </w:r>
    </w:p>
    <w:p>
      <w:r>
        <w:t>40</w:t>
        <w:tab/>
        <w:t>s[2{Akten} der 1{Deligiertentage}]s</w:t>
      </w:r>
    </w:p>
    <w:p>
      <w:r>
        <w:t>43</w:t>
        <w:tab/>
        <w:t>1895 - 1910</w:t>
      </w:r>
    </w:p>
    <w:p/>
    <w:p/>
    <w:p>
      <w:r>
        <w:br/>
        <w:t>20</w:t>
        <w:tab/>
        <w:t>612-5/13</w:t>
      </w:r>
    </w:p>
    <w:p>
      <w:r>
        <w:t>21</w:t>
        <w:tab/>
        <w:t>Buchhändlerverband "Kreis Norden"</w:t>
      </w:r>
    </w:p>
    <w:p>
      <w:r>
        <w:t>22</w:t>
        <w:tab/>
        <w:t>Buchhändlerverband "Kreis Norden"</w:t>
      </w:r>
    </w:p>
    <w:p>
      <w:r>
        <w:t>23</w:t>
        <w:tab/>
        <w:t>1879 - 1934</w:t>
      </w:r>
    </w:p>
    <w:p>
      <w:r>
        <w:t>24</w:t>
        <w:tab/>
        <w:t>Findbuch</w:t>
      </w:r>
    </w:p>
    <w:p>
      <w:r>
        <w:t>25</w:t>
        <w:tab/>
        <w:t>Der Verband wurde z[1879]z als Teil des s[k[1{Börsenvereins der deutschen Buchhändler} (2{o[Leipzig]o}]k)]s gegründet und umfaßte o[Hamburg]o, o[Schleswig-Holstein]o, o[Lübeck]o und das nördl. o[Hannover]o, ab z[1930]z auch o[Mecklenburg]o.</w:t>
      </w:r>
    </w:p>
    <w:p>
      <w:r>
        <w:t>30</w:t>
        <w:tab/>
        <w:t>1</w:t>
      </w:r>
    </w:p>
    <w:p>
      <w:r>
        <w:t>30z</w:t>
        <w:tab/>
        <w:t>612-5/13, 1</w:t>
      </w:r>
    </w:p>
    <w:p>
      <w:r>
        <w:t>40</w:t>
        <w:tab/>
        <w:t>s[2{Gründung und Organisation} 1{k[&lt;Buchhändlerverband "Kreis Norden"&gt;]k}]s des Verbandes</w:t>
      </w:r>
    </w:p>
    <w:p>
      <w:r>
        <w:t>41</w:t>
        <w:tab/>
        <w:t>Protokolle und Berichte der Generalversammlungen, der Kreisvereinsversammlungen, des Gesamtvorstandes und des Zentralausschusses, s[2{Mitgliederverzeichnisse} 1{k[&lt;Buchhändlerverband "Kreis Norden"&gt;]k}]s von z[1879]z und z[1903]z, Beitrittserklärungen von 1879</w:t>
      </w:r>
    </w:p>
    <w:p>
      <w:r>
        <w:t>43</w:t>
        <w:tab/>
        <w:t>1879 - 1904</w:t>
      </w:r>
    </w:p>
    <w:p>
      <w:r>
        <w:br/>
        <w:t>30</w:t>
        <w:tab/>
        <w:t>2</w:t>
      </w:r>
    </w:p>
    <w:p>
      <w:r>
        <w:t>30z</w:t>
        <w:tab/>
        <w:t>612-5/13, 2</w:t>
      </w:r>
    </w:p>
    <w:p>
      <w:r>
        <w:t>40</w:t>
        <w:tab/>
        <w:t>Abstimmung betr. s[2{Einrichtung einer Verbandsgeschäftsstelle} und Erhebung von Betriebsbeiträgen 1{k[&lt;Buchhändlerverband "Kreis Norden"&gt;]k}]s</w:t>
      </w:r>
    </w:p>
    <w:p>
      <w:r>
        <w:t>43</w:t>
        <w:tab/>
        <w:t>12.1922 - 01.1923</w:t>
      </w:r>
    </w:p>
    <w:p>
      <w:r>
        <w:br/>
        <w:t>30</w:t>
        <w:tab/>
        <w:t>3</w:t>
      </w:r>
    </w:p>
    <w:p>
      <w:r>
        <w:t>30z</w:t>
        <w:tab/>
        <w:t>612-5/13, 3</w:t>
      </w:r>
    </w:p>
    <w:p>
      <w:r>
        <w:t>40</w:t>
        <w:tab/>
        <w:t xml:space="preserve">Schriftwechsel </w:t>
      </w:r>
    </w:p>
    <w:p>
      <w:r>
        <w:t>41</w:t>
        <w:tab/>
        <w:t>u.a.: s[2{Korrespondenz} mit 1{Buchhandelsfirmen}]s und s[2{&lt;Korrespondenz&gt;} auswärtigen 1{Buchhändlerverbände}]sn, s[2{Berichte} auswärtiger 1{Buchhändlerverbände}]s betr. s[Tagungen]s, s[Bücherkataloge]s pp., s[2{Korrespondenz} mit dem 1{k[1{Börsenverein der Deutschen Buchhändler} in 2{o[Leipzig]o}]k}]s</w:t>
      </w:r>
    </w:p>
    <w:p>
      <w:r>
        <w:t>43</w:t>
        <w:tab/>
        <w:t>1829 - 1932</w:t>
      </w:r>
    </w:p>
    <w:p>
      <w:r>
        <w:br/>
        <w:t>30</w:t>
        <w:tab/>
        <w:t>4</w:t>
      </w:r>
    </w:p>
    <w:p>
      <w:r>
        <w:t>30z</w:t>
        <w:tab/>
        <w:t>612-5/13, 4</w:t>
      </w:r>
    </w:p>
    <w:p>
      <w:r>
        <w:t>40</w:t>
        <w:tab/>
        <w:t>s[2{Protokolle des Vorstandes} 1{k[&lt;Buchhändlerverband "Kreis Norden"&gt;]k}]s</w:t>
      </w:r>
    </w:p>
    <w:p>
      <w:r>
        <w:t>43</w:t>
        <w:tab/>
        <w:t>1889 - 1932</w:t>
      </w:r>
    </w:p>
    <w:p>
      <w:r>
        <w:br/>
        <w:t>30</w:t>
        <w:tab/>
        <w:t>5</w:t>
      </w:r>
    </w:p>
    <w:p>
      <w:r>
        <w:t>30z</w:t>
        <w:tab/>
        <w:t>612-5/13, 5</w:t>
      </w:r>
    </w:p>
    <w:p>
      <w:r>
        <w:t>40</w:t>
        <w:tab/>
        <w:t>s[2{Jahresbericht}e 1{k[&lt;Buchhändlerverband "Kreis Norden"&gt;]k}]s</w:t>
      </w:r>
    </w:p>
    <w:p>
      <w:r>
        <w:t>43</w:t>
        <w:tab/>
        <w:t>1904 - 1929</w:t>
      </w:r>
    </w:p>
    <w:p>
      <w:r>
        <w:br/>
        <w:t>30</w:t>
        <w:tab/>
        <w:t>6</w:t>
      </w:r>
    </w:p>
    <w:p>
      <w:r>
        <w:t>30z</w:t>
        <w:tab/>
        <w:t>612-5/13, 6</w:t>
      </w:r>
    </w:p>
    <w:p>
      <w:r>
        <w:t>40</w:t>
        <w:tab/>
        <w:t>s[2{Rundschreiben an die Mitglieder} 1{k[&lt;Buchhändlerverband "Kreis Norden"&gt;]k}]s des Verbandes</w:t>
      </w:r>
    </w:p>
    <w:p>
      <w:r>
        <w:t>43</w:t>
        <w:tab/>
        <w:t>1904 - 1929</w:t>
      </w:r>
    </w:p>
    <w:p>
      <w:r>
        <w:br/>
        <w:t>30</w:t>
        <w:tab/>
        <w:t>7</w:t>
      </w:r>
    </w:p>
    <w:p>
      <w:r>
        <w:t>30z</w:t>
        <w:tab/>
        <w:t>612-5/13, 7</w:t>
      </w:r>
    </w:p>
    <w:p>
      <w:r>
        <w:t>40</w:t>
        <w:tab/>
        <w:t>s[2{Protokolle bzw. Berichte der Hauptversammlungen und der Kreisvereinsversammlungen} 1{k[&lt;Buchhändlerverband "Kreis Norden"&gt;]k}]s</w:t>
      </w:r>
    </w:p>
    <w:p>
      <w:r>
        <w:t>43</w:t>
        <w:tab/>
        <w:t>1905 - 1913 ; 1916 - 1932</w:t>
      </w:r>
    </w:p>
    <w:p>
      <w:r>
        <w:br/>
        <w:t>30</w:t>
        <w:tab/>
        <w:t>8</w:t>
      </w:r>
    </w:p>
    <w:p>
      <w:r>
        <w:t>30z</w:t>
        <w:tab/>
        <w:t>612-5/13, 8</w:t>
      </w:r>
    </w:p>
    <w:p>
      <w:r>
        <w:t>40</w:t>
        <w:tab/>
        <w:t>s[2{Rundschreiben an Vorstandsmitglieder, Vertrauensleute und Ortsvereine} 1{&lt;k[Buchhändlerverband "Kreis Norden]k}&gt;]s</w:t>
      </w:r>
    </w:p>
    <w:p>
      <w:r>
        <w:t>41</w:t>
        <w:tab/>
        <w:t>s[2{Mitgliederverzeichnis} des "1{k[Kreises Norden]k}]s" von z[1924]z, s[2{Mitgliederkartei} der z[1930]z übernommenen Mitglieder des 1{k[Kreisvereins Mecklenburger s[Buchhändler]s]k}]s, s[2{Satzung von z[1924]z} 1{k[&lt;Buchhändlerverband "Kreis Norden"&gt;]k}]s, Einrichtung einer s[2{Verbandsgeschäftsstelle} z[1922]z 1{k[&lt;Buchhändlerverband "Kreis Norden"&gt;]k}]s</w:t>
      </w:r>
    </w:p>
    <w:p>
      <w:r>
        <w:t>43</w:t>
        <w:tab/>
        <w:t>1906 - 1932</w:t>
      </w:r>
    </w:p>
    <w:p>
      <w:r>
        <w:br/>
        <w:t>30</w:t>
        <w:tab/>
        <w:t>9</w:t>
      </w:r>
    </w:p>
    <w:p>
      <w:r>
        <w:t>30z</w:t>
        <w:tab/>
        <w:t>612-5/13, 9</w:t>
      </w:r>
    </w:p>
    <w:p>
      <w:r>
        <w:t>40</w:t>
        <w:tab/>
        <w:t>s[2{Satzung und Verkaufsordnung}, Satzungsänderungen 1{k[&lt;Buchhändlerverband "Kreis Norden"&gt;]k}]s</w:t>
      </w:r>
    </w:p>
    <w:p>
      <w:r>
        <w:t>43</w:t>
        <w:tab/>
        <w:t>1928 - 1931</w:t>
      </w:r>
    </w:p>
    <w:p>
      <w:r>
        <w:br/>
        <w:t>30</w:t>
        <w:tab/>
        <w:t>10</w:t>
      </w:r>
    </w:p>
    <w:p>
      <w:r>
        <w:t>30z</w:t>
        <w:tab/>
        <w:t>612-5/13, 10</w:t>
      </w:r>
    </w:p>
    <w:p>
      <w:r>
        <w:t>40</w:t>
        <w:tab/>
        <w:t>t[Bekanntmachungen k[&lt;Buchhändlerverband "Kreis Norden"&gt;]k]t (Nachrichtenblatt) des Verbandes betr. Vorstandssitzungen, Hauptversammlungen, Kreisvereinsversammlungen, Tagungen, Jahresberichte pp.</w:t>
      </w:r>
    </w:p>
    <w:p>
      <w:r>
        <w:t>43</w:t>
        <w:tab/>
        <w:t>1925 - 1934</w:t>
      </w:r>
    </w:p>
    <w:p>
      <w:r>
        <w:br/>
        <w:t>30</w:t>
        <w:tab/>
        <w:t>12</w:t>
      </w:r>
    </w:p>
    <w:p>
      <w:r>
        <w:t>30z</w:t>
        <w:tab/>
        <w:t>612-5/13, 12</w:t>
      </w:r>
    </w:p>
    <w:p>
      <w:r>
        <w:t>40</w:t>
        <w:tab/>
        <w:t>s[2{Verstöße} diverser Firmen gegen die 1{buchhändlerische Verkaufsordnung}]s</w:t>
      </w:r>
    </w:p>
    <w:p>
      <w:r>
        <w:t>43</w:t>
        <w:tab/>
        <w:t>1888 - 1916</w:t>
      </w:r>
    </w:p>
    <w:p>
      <w:r>
        <w:br/>
        <w:t>30</w:t>
        <w:tab/>
        <w:t>13</w:t>
      </w:r>
    </w:p>
    <w:p>
      <w:r>
        <w:t>30z</w:t>
        <w:tab/>
        <w:t>612-5/13, 13</w:t>
      </w:r>
    </w:p>
    <w:p>
      <w:r>
        <w:t>40</w:t>
        <w:tab/>
        <w:t>Beratung des s[2{Entwurf}s einer 1{Verkehrsordnung für den deutschen s[Buchhandel]s}]s</w:t>
      </w:r>
    </w:p>
    <w:p>
      <w:r>
        <w:t>43</w:t>
        <w:tab/>
        <w:t>1910</w:t>
      </w:r>
    </w:p>
    <w:p>
      <w:r>
        <w:br/>
        <w:t>30</w:t>
        <w:tab/>
        <w:t>14</w:t>
      </w:r>
    </w:p>
    <w:p>
      <w:r>
        <w:t>30z</w:t>
        <w:tab/>
        <w:t>612-5/13, 14</w:t>
      </w:r>
    </w:p>
    <w:p>
      <w:r>
        <w:t>40</w:t>
        <w:tab/>
        <w:t>s[2{Rabattgewährung} der 1{Verlagsbuchhandlung}]sen bei s[2{Lieferung} von 1{Bücher}]sn an Behörden und Private</w:t>
      </w:r>
    </w:p>
    <w:p>
      <w:r>
        <w:t>43</w:t>
        <w:tab/>
        <w:t>1916 - 1932</w:t>
      </w:r>
    </w:p>
    <w:p>
      <w:r>
        <w:br/>
        <w:t>30</w:t>
        <w:tab/>
        <w:t>15</w:t>
      </w:r>
    </w:p>
    <w:p>
      <w:r>
        <w:t>30z</w:t>
        <w:tab/>
        <w:t>612-5/13, 15</w:t>
      </w:r>
    </w:p>
    <w:p>
      <w:r>
        <w:t>40</w:t>
        <w:tab/>
        <w:t>Erhebung von s[2{Teuerungszuschläge}n bei allen Verkäufen von Gegenständen des 1{Buchhandel}]ss an das Publikum auf Grund der vom s[k[1{Börsenverein der Deutschen Buchhändler} in 2{o[Leipzig]o}]k]s beschlossenen s[Notstandsordnungen]s</w:t>
      </w:r>
    </w:p>
    <w:p>
      <w:r>
        <w:t>43</w:t>
        <w:tab/>
        <w:t>1918 - 1921</w:t>
      </w:r>
    </w:p>
    <w:p>
      <w:r>
        <w:br/>
        <w:t>30</w:t>
        <w:tab/>
        <w:t>16</w:t>
      </w:r>
    </w:p>
    <w:p>
      <w:r>
        <w:t>30z</w:t>
        <w:tab/>
        <w:t>612-5/13, 16</w:t>
      </w:r>
    </w:p>
    <w:p>
      <w:r>
        <w:t>40</w:t>
        <w:tab/>
        <w:t>s[2{Reformen} betr. den 1{buchhändlerischen Verkehr}]s</w:t>
      </w:r>
    </w:p>
    <w:p>
      <w:r>
        <w:t>43</w:t>
        <w:tab/>
        <w:t>1920</w:t>
      </w:r>
    </w:p>
    <w:p>
      <w:r>
        <w:br/>
        <w:t>30</w:t>
        <w:tab/>
        <w:t>17</w:t>
      </w:r>
    </w:p>
    <w:p>
      <w:r>
        <w:t>30z</w:t>
        <w:tab/>
        <w:t>612-5/13, 17</w:t>
      </w:r>
    </w:p>
    <w:p>
      <w:r>
        <w:t>40</w:t>
        <w:tab/>
        <w:t>s[2{Einrichtung von Prüfstellen} betr. 1{Jugendliteratur}]s (Ausführung des s[Gesetzes zur Bewahrung der Jugend vor s[Schund- und Schmutzschriften]s]s)</w:t>
      </w:r>
    </w:p>
    <w:p>
      <w:r>
        <w:t>43</w:t>
        <w:tab/>
        <w:t>1926 - 1927</w:t>
      </w:r>
    </w:p>
    <w:p>
      <w:r>
        <w:br/>
        <w:t>30</w:t>
        <w:tab/>
        <w:t>18</w:t>
      </w:r>
    </w:p>
    <w:p>
      <w:r>
        <w:t>30z</w:t>
        <w:tab/>
        <w:t>612-5/13, 18</w:t>
      </w:r>
    </w:p>
    <w:p>
      <w:r>
        <w:t>40</w:t>
        <w:tab/>
        <w:t>Berichte und Rundschreiben betr. die s[2{Veranstaltung} "1{Tag des Buches}]s"</w:t>
      </w:r>
    </w:p>
    <w:p>
      <w:r>
        <w:t>43</w:t>
        <w:tab/>
        <w:t>1930 - 1931</w:t>
      </w:r>
    </w:p>
    <w:p>
      <w:r>
        <w:br/>
        <w:t>30</w:t>
        <w:tab/>
        <w:t xml:space="preserve">19 </w:t>
      </w:r>
    </w:p>
    <w:p>
      <w:r>
        <w:t>30z</w:t>
        <w:tab/>
        <w:t>612-5/13, 19</w:t>
      </w:r>
    </w:p>
    <w:p>
      <w:r>
        <w:t>40</w:t>
        <w:tab/>
        <w:t>s[2{Jahres- bzw. Tagungsberichte} von auswärtigen 1{Buchhändler-Verbände}]sn</w:t>
      </w:r>
    </w:p>
    <w:p>
      <w:r>
        <w:t>43</w:t>
        <w:tab/>
        <w:t>1901 - 1918</w:t>
      </w:r>
    </w:p>
    <w:p>
      <w:r>
        <w:br/>
        <w:t>30</w:t>
        <w:tab/>
        <w:t>20</w:t>
      </w:r>
    </w:p>
    <w:p>
      <w:r>
        <w:t>30z</w:t>
        <w:tab/>
        <w:t>612-5/13, 20</w:t>
      </w:r>
    </w:p>
    <w:p>
      <w:r>
        <w:t>40</w:t>
        <w:tab/>
        <w:t>s[2{Vereinsausschuß} des 1{k[1{Börsenvereins der Deutschen Buchhändler} in 2{o[Leipzig]o}]k}]s</w:t>
      </w:r>
    </w:p>
    <w:p>
      <w:r>
        <w:t>43</w:t>
        <w:tab/>
        <w:t>1916 - 1922</w:t>
      </w:r>
    </w:p>
    <w:p>
      <w:r>
        <w:br/>
        <w:t>30</w:t>
        <w:tab/>
        <w:t>21</w:t>
      </w:r>
    </w:p>
    <w:p>
      <w:r>
        <w:t>30z</w:t>
        <w:tab/>
        <w:t>612-5/13, 21</w:t>
      </w:r>
    </w:p>
    <w:p>
      <w:r>
        <w:t>40</w:t>
        <w:tab/>
        <w:t>s[2{Reorganisation und Satzungsänderungen} des 1{k[1{Börsenvereins der Deutschen Buchhändler} in 2{o[Leipzig]o}]k}]s</w:t>
      </w:r>
    </w:p>
    <w:p>
      <w:r>
        <w:t>43</w:t>
        <w:tab/>
        <w:t>1923 - 1928</w:t>
      </w:r>
    </w:p>
    <w:p>
      <w:r>
        <w:br/>
        <w:t>30</w:t>
        <w:tab/>
        <w:t>22</w:t>
      </w:r>
    </w:p>
    <w:p>
      <w:r>
        <w:t>30z</w:t>
        <w:tab/>
        <w:t>612-5/13, 22</w:t>
      </w:r>
    </w:p>
    <w:p>
      <w:r>
        <w:t>40</w:t>
        <w:tab/>
        <w:t>s[2{Einladungen zu Sitzungen des Fachausschusses} des 1{k[1{Börsenvereins der Deutschen Buchhändler} in 2{o[Leipzig]o}]k}]s mit Tagesordnungen und Sitzungsbericht über die Verhandlungen am z[15.9.1928]z</w:t>
      </w:r>
    </w:p>
    <w:p>
      <w:r>
        <w:t>43</w:t>
        <w:tab/>
        <w:t>1928 - 1933</w:t>
      </w:r>
    </w:p>
    <w:p>
      <w:r>
        <w:br/>
        <w:t>30</w:t>
        <w:tab/>
        <w:t>23</w:t>
      </w:r>
    </w:p>
    <w:p>
      <w:r>
        <w:t>30z</w:t>
        <w:tab/>
        <w:t>612-5/13, 23</w:t>
      </w:r>
    </w:p>
    <w:p>
      <w:r>
        <w:t>40</w:t>
        <w:tab/>
        <w:t>s[2{Berichte über Sitzungen des Kreisausschusses} des 1{k[1{Börsenvereins der Deutschen Buchhändler} in 2{o[Leipzig]o}]k}]s</w:t>
      </w:r>
    </w:p>
    <w:p>
      <w:r>
        <w:t>43</w:t>
        <w:tab/>
        <w:t>1929 - 1931</w:t>
      </w:r>
    </w:p>
    <w:p>
      <w:r>
        <w:br/>
        <w:t>30</w:t>
        <w:tab/>
        <w:t>24</w:t>
      </w:r>
    </w:p>
    <w:p>
      <w:r>
        <w:t>30z</w:t>
        <w:tab/>
        <w:t>612-5/13, 24</w:t>
      </w:r>
    </w:p>
    <w:p>
      <w:r>
        <w:t>40</w:t>
        <w:tab/>
        <w:t>Verzeichnisse des s[1{k[1{Börsenvereins der Deutschen Buchhändler} in 2{o[Leipzig]o}]k} betr. Teilnehmer, Sitzungen und Veranstaltungen anläßlich von 2{s[Buchhändlermessen]s in o[Leipzig]o}]s, Bilanzen, Berichte über Versammlungen</w:t>
      </w:r>
    </w:p>
    <w:p>
      <w:r>
        <w:t>43</w:t>
        <w:tab/>
        <w:t>1930 - 1934</w:t>
      </w:r>
    </w:p>
    <w:p>
      <w:r>
        <w:br/>
        <w:t>30</w:t>
        <w:tab/>
        <w:t>25</w:t>
      </w:r>
    </w:p>
    <w:p>
      <w:r>
        <w:t>30z</w:t>
        <w:tab/>
        <w:t>612-5/13, 25</w:t>
      </w:r>
    </w:p>
    <w:p>
      <w:r>
        <w:t>40</w:t>
        <w:tab/>
        <w:t>s[2{Tagungen, Berichte, Mitteilungen und Einladungen mit Tagesordnungen} des 1{k[Verbandes der Kreis- und Ortsvereine im Deutschen s[Buchhandel]s]k}]s</w:t>
      </w:r>
    </w:p>
    <w:p>
      <w:r>
        <w:t>43</w:t>
        <w:tab/>
        <w:t>1879 - 1928</w:t>
      </w:r>
    </w:p>
    <w:p/>
    <w:p/>
    <w:p>
      <w:r>
        <w:br/>
        <w:t>20</w:t>
        <w:tab/>
        <w:t>612-5/15</w:t>
      </w:r>
    </w:p>
    <w:p>
      <w:r>
        <w:t>21</w:t>
        <w:tab/>
        <w:t>Deutscher Presseklub Hamburg</w:t>
      </w:r>
    </w:p>
    <w:p>
      <w:r>
        <w:t>22</w:t>
        <w:tab/>
        <w:t>Deutscher Presseklub Hamburg</w:t>
      </w:r>
    </w:p>
    <w:p>
      <w:r>
        <w:t>23</w:t>
        <w:tab/>
        <w:t>1946 - 1958</w:t>
      </w:r>
    </w:p>
    <w:p>
      <w:r>
        <w:t>24</w:t>
        <w:tab/>
        <w:t>Findliste</w:t>
      </w:r>
    </w:p>
    <w:p>
      <w:r>
        <w:t>25</w:t>
        <w:tab/>
        <w:t>Der z[1946]z gegründete Verein sollte Informationsmöglichkeiten für seine Mitglieder bieten und gleichzeitig die Geselligkeit fördern.</w:t>
      </w:r>
    </w:p>
    <w:p>
      <w:r>
        <w:t>30</w:t>
        <w:tab/>
        <w:t>1</w:t>
      </w:r>
    </w:p>
    <w:p>
      <w:r>
        <w:t>30z</w:t>
        <w:tab/>
        <w:t>612-5/15, 1</w:t>
      </w:r>
    </w:p>
    <w:p>
      <w:r>
        <w:t>40</w:t>
        <w:tab/>
        <w:t>k[1{Deutscher Presseklub} 2{o[Hamburg]o}]k - Allgemeines</w:t>
      </w:r>
    </w:p>
    <w:p>
      <w:r>
        <w:t>41</w:t>
        <w:tab/>
        <w:t>u.a.: s[2{Gründung des Klubs, Vorträge, Mitgliedschaften} 1{k[&lt;1{Deutscher Presseklub} 2{o[Hamburg]o}&gt;]k}]s</w:t>
      </w:r>
    </w:p>
    <w:p>
      <w:r>
        <w:t>43</w:t>
        <w:tab/>
        <w:t>1946 - 1961</w:t>
      </w:r>
    </w:p>
    <w:p>
      <w:r>
        <w:br/>
        <w:t>30</w:t>
        <w:tab/>
        <w:t>2</w:t>
      </w:r>
    </w:p>
    <w:p>
      <w:r>
        <w:t>30z</w:t>
        <w:tab/>
        <w:t>612-5/15, 2</w:t>
      </w:r>
    </w:p>
    <w:p>
      <w:r>
        <w:t>40</w:t>
        <w:tab/>
        <w:t>s[2{Mitglieder} 1{k[&lt;1{Deutscher Presseklub} 2{o[Hamburg]o}&gt;]k}]s</w:t>
      </w:r>
    </w:p>
    <w:p>
      <w:r>
        <w:t>41</w:t>
        <w:tab/>
        <w:t>Neuaufnahmen, Austrittserklärungen</w:t>
      </w:r>
    </w:p>
    <w:p>
      <w:r>
        <w:t>43</w:t>
        <w:tab/>
        <w:t>1946 - 1959</w:t>
      </w:r>
    </w:p>
    <w:p>
      <w:r>
        <w:br/>
        <w:t>30</w:t>
        <w:tab/>
        <w:t>3</w:t>
      </w:r>
    </w:p>
    <w:p>
      <w:r>
        <w:t>30z</w:t>
        <w:tab/>
        <w:t>612-5/15, 3</w:t>
      </w:r>
    </w:p>
    <w:p>
      <w:r>
        <w:t>40</w:t>
        <w:tab/>
        <w:t>Zusammenkünfte</w:t>
      </w:r>
    </w:p>
    <w:p>
      <w:r>
        <w:t>41</w:t>
        <w:tab/>
        <w:t>s[2{Vorträge, Empfänge, Diskussionen; Jahresabrechnungen, Vorstandssitzungen, Generalversammlungen, Ehrungen} 1{k[&lt;1{Deutscher Presseklub} 2{o[Hamburg]o}&gt;]k}]s</w:t>
      </w:r>
    </w:p>
    <w:p>
      <w:r>
        <w:t>43</w:t>
        <w:tab/>
        <w:t>1950 - 1961</w:t>
      </w:r>
    </w:p>
    <w:p>
      <w:r>
        <w:br/>
        <w:t>30</w:t>
        <w:tab/>
        <w:t>4</w:t>
      </w:r>
    </w:p>
    <w:p>
      <w:r>
        <w:t>30z</w:t>
        <w:tab/>
        <w:t>612-5/15, 4</w:t>
      </w:r>
    </w:p>
    <w:p>
      <w:r>
        <w:t>40</w:t>
        <w:tab/>
        <w:t>Veranstaltungen</w:t>
      </w:r>
    </w:p>
    <w:p>
      <w:r>
        <w:t>41</w:t>
        <w:tab/>
        <w:t>s[2{Gründungsversammlung, Vorträge, Empfänge, Protokolle, Vorstandssitzung, Generalversammlung, Klubabende} 1{k[&lt;1{Deutscher Presseklub} 2{o[Hamburg]o}&gt;]k}]s</w:t>
      </w:r>
    </w:p>
    <w:p>
      <w:r>
        <w:t>43</w:t>
        <w:tab/>
        <w:t>1946 - 1949</w:t>
      </w:r>
    </w:p>
    <w:p/>
    <w:p/>
    <w:p>
      <w:r>
        <w:br/>
        <w:t>20</w:t>
        <w:tab/>
        <w:t>612-5/20</w:t>
      </w:r>
    </w:p>
    <w:p>
      <w:r>
        <w:t>21</w:t>
        <w:tab/>
        <w:t>Gesellschaft der Freunde (des vaterländischen Schul- und Erziehungswesens / Gewerkschaft Erziehung und Wissenschaft)</w:t>
      </w:r>
    </w:p>
    <w:p>
      <w:r>
        <w:t>22</w:t>
        <w:tab/>
        <w:t>Gesellschaft der Freunde (des vaterländischen Schul- und Erziehungswesens / Gewerkschaft Erziehung und Wissenschaft)</w:t>
      </w:r>
    </w:p>
    <w:p>
      <w:r>
        <w:t>23</w:t>
        <w:tab/>
        <w:t>1722 - 1974</w:t>
      </w:r>
    </w:p>
    <w:p>
      <w:r>
        <w:t>24</w:t>
        <w:tab/>
        <w:t xml:space="preserve">Findbuch </w:t>
      </w:r>
    </w:p>
    <w:p>
      <w:r>
        <w:t>25</w:t>
        <w:tab/>
        <w:t>Der z[1805]z gegründete k[Lehrerverein]k, der s[1933]s dem k[Nationalsozialistischen Lehrerbund (NSLB)]k eingegliedert wurde, konnte z[1945]z neu gegründet werden und ging z[1948]z in die k[Gewerkschaft Erziehung und Wissenschaft (GEW)]k über.</w:t>
      </w:r>
    </w:p>
    <w:p>
      <w:r>
        <w:t>30</w:t>
        <w:tab/>
        <w:t>184</w:t>
      </w:r>
    </w:p>
    <w:p>
      <w:r>
        <w:t>30z</w:t>
        <w:tab/>
        <w:t>612-5/20, 184</w:t>
      </w:r>
    </w:p>
    <w:p>
      <w:r>
        <w:t>40</w:t>
        <w:tab/>
        <w:t>s[2{Cassabuch} (Einnahmen und Ausgaben) der 1{Bibliothek}]s</w:t>
      </w:r>
    </w:p>
    <w:p>
      <w:r>
        <w:t>43</w:t>
        <w:tab/>
        <w:t>1845 - 1907</w:t>
      </w:r>
    </w:p>
    <w:p>
      <w:r>
        <w:br/>
        <w:t>30</w:t>
        <w:tab/>
        <w:t>185</w:t>
      </w:r>
    </w:p>
    <w:p>
      <w:r>
        <w:t>30z</w:t>
        <w:tab/>
        <w:t>612-5/20, 185</w:t>
      </w:r>
    </w:p>
    <w:p>
      <w:r>
        <w:t>40</w:t>
        <w:tab/>
        <w:t>Einrichtung und Betrieb eines s[Lesezirkel]ss durch die s[Bibliothek]s</w:t>
      </w:r>
    </w:p>
    <w:p>
      <w:r>
        <w:t>43</w:t>
        <w:tab/>
        <w:t>1867 - 1888</w:t>
      </w:r>
    </w:p>
    <w:p>
      <w:r>
        <w:br/>
        <w:t>30</w:t>
        <w:tab/>
        <w:t>186</w:t>
      </w:r>
    </w:p>
    <w:p>
      <w:r>
        <w:t>30z</w:t>
        <w:tab/>
        <w:t>612-5/20, 186</w:t>
      </w:r>
    </w:p>
    <w:p>
      <w:r>
        <w:t>40</w:t>
        <w:tab/>
        <w:t>s[2{Einnahmen- und Ausgabenbuch} für den 1{Zeitschriften-Lesezirkel}]s</w:t>
      </w:r>
    </w:p>
    <w:p>
      <w:r>
        <w:t>43</w:t>
        <w:tab/>
        <w:t>1873 - 1904</w:t>
      </w:r>
    </w:p>
    <w:p>
      <w:r>
        <w:br/>
        <w:t>30</w:t>
        <w:tab/>
        <w:t>187</w:t>
      </w:r>
    </w:p>
    <w:p>
      <w:r>
        <w:t>30z</w:t>
        <w:tab/>
        <w:t>612-5/20, 187</w:t>
      </w:r>
    </w:p>
    <w:p>
      <w:r>
        <w:t>40</w:t>
        <w:tab/>
        <w:t>s[2{Verwaltung} der 1{Bibliothek}]s</w:t>
      </w:r>
    </w:p>
    <w:p>
      <w:r>
        <w:t>43</w:t>
        <w:tab/>
        <w:t>1884 - 1964</w:t>
      </w:r>
    </w:p>
    <w:p>
      <w:r>
        <w:br/>
        <w:t>30</w:t>
        <w:tab/>
        <w:t>188</w:t>
      </w:r>
    </w:p>
    <w:p>
      <w:r>
        <w:t>30z</w:t>
        <w:tab/>
        <w:t>612-5/20, 188</w:t>
      </w:r>
    </w:p>
    <w:p>
      <w:r>
        <w:t>40</w:t>
        <w:tab/>
        <w:t>Angebote und s[2{Beschaffungen von Büchern und Zeitschriften} für die 1{Bibliothek}]s</w:t>
      </w:r>
    </w:p>
    <w:p>
      <w:r>
        <w:t>43</w:t>
        <w:tab/>
        <w:t>1891 - 1953</w:t>
      </w:r>
    </w:p>
    <w:p>
      <w:r>
        <w:br/>
        <w:t>30</w:t>
        <w:tab/>
        <w:t>189</w:t>
      </w:r>
    </w:p>
    <w:p>
      <w:r>
        <w:t>30z</w:t>
        <w:tab/>
        <w:t>612-5/20, 189</w:t>
      </w:r>
    </w:p>
    <w:p>
      <w:r>
        <w:t>40</w:t>
        <w:tab/>
        <w:t>s[2{Protokolle der Sitzungen} des 1{Bibliotheks-Kommission}]s</w:t>
      </w:r>
    </w:p>
    <w:p>
      <w:r>
        <w:t>43</w:t>
        <w:tab/>
        <w:t>1895 - 1910</w:t>
      </w:r>
    </w:p>
    <w:p>
      <w:r>
        <w:br/>
        <w:t>30</w:t>
        <w:tab/>
        <w:t>190</w:t>
      </w:r>
    </w:p>
    <w:p>
      <w:r>
        <w:t>30z</w:t>
        <w:tab/>
        <w:t>612-5/20, 190</w:t>
      </w:r>
    </w:p>
    <w:p>
      <w:r>
        <w:t>40</w:t>
        <w:tab/>
        <w:t>s[2{Verzeichnis der Teilnehmer} am 1{Lesezirkel}]s</w:t>
      </w:r>
    </w:p>
    <w:p>
      <w:r>
        <w:t>43</w:t>
        <w:tab/>
        <w:t>1897</w:t>
      </w:r>
    </w:p>
    <w:p>
      <w:r>
        <w:br/>
        <w:t>30</w:t>
        <w:tab/>
        <w:t>191</w:t>
      </w:r>
    </w:p>
    <w:p>
      <w:r>
        <w:t>30z</w:t>
        <w:tab/>
        <w:t>612-5/20, 191</w:t>
      </w:r>
    </w:p>
    <w:p>
      <w:r>
        <w:t>40</w:t>
        <w:tab/>
        <w:t>s[2{Bücherverzeichnis} der 1{Bibliothek}]s</w:t>
      </w:r>
    </w:p>
    <w:p>
      <w:r>
        <w:t>43</w:t>
        <w:tab/>
        <w:t>1900 - 1933</w:t>
      </w:r>
    </w:p>
    <w:p>
      <w:r>
        <w:br/>
        <w:t>30</w:t>
        <w:tab/>
        <w:t>192</w:t>
      </w:r>
    </w:p>
    <w:p>
      <w:r>
        <w:t>30z</w:t>
        <w:tab/>
        <w:t>612-5/20, 192</w:t>
      </w:r>
    </w:p>
    <w:p>
      <w:r>
        <w:t>40</w:t>
        <w:tab/>
        <w:t>s[2{Schriftwechsel} mit der 1{k[Deutschen Dichter Gedächtnis-Stiftung]k}]s</w:t>
      </w:r>
    </w:p>
    <w:p>
      <w:r>
        <w:t>43</w:t>
        <w:tab/>
        <w:t>1902 - 1930</w:t>
      </w:r>
    </w:p>
    <w:p>
      <w:r>
        <w:br/>
        <w:t>30</w:t>
        <w:tab/>
        <w:t>193</w:t>
      </w:r>
    </w:p>
    <w:p>
      <w:r>
        <w:t>30z</w:t>
        <w:tab/>
        <w:t>612-5/20, 193</w:t>
      </w:r>
    </w:p>
    <w:p>
      <w:r>
        <w:t>40</w:t>
        <w:tab/>
        <w:t>Regelung der s[2{Benutzung} der 1{Bibliothek}]s, insb. den s[Leihverkehr]s</w:t>
      </w:r>
    </w:p>
    <w:p>
      <w:r>
        <w:t>45</w:t>
        <w:tab/>
        <w:t>1902 - 1931 (1950)</w:t>
      </w:r>
    </w:p>
    <w:p>
      <w:r>
        <w:br/>
        <w:t>30</w:t>
        <w:tab/>
        <w:t>194</w:t>
      </w:r>
    </w:p>
    <w:p>
      <w:r>
        <w:t>30z</w:t>
        <w:tab/>
        <w:t>612-5/20, 194</w:t>
      </w:r>
    </w:p>
    <w:p>
      <w:r>
        <w:t>40</w:t>
        <w:tab/>
        <w:t>Zusammenarbeit mit der s[k[1{Pädagogischen Zentralbibliothek} (k[Comenius-Stiftung]k) in 2{o[Leipzig]o}]k]s</w:t>
      </w:r>
    </w:p>
    <w:p>
      <w:r>
        <w:t>43</w:t>
        <w:tab/>
        <w:t>1903 - 1931</w:t>
      </w:r>
    </w:p>
    <w:p>
      <w:r>
        <w:br/>
        <w:t>30</w:t>
        <w:tab/>
        <w:t>195</w:t>
      </w:r>
    </w:p>
    <w:p>
      <w:r>
        <w:t>30z</w:t>
        <w:tab/>
        <w:t>612-5/20, 195</w:t>
      </w:r>
    </w:p>
    <w:p>
      <w:r>
        <w:t>40</w:t>
        <w:tab/>
        <w:t>Mitarbeit in der "s[t[Hamburgischen Hausbibliothek]t]s"</w:t>
      </w:r>
    </w:p>
    <w:p>
      <w:r>
        <w:t>43</w:t>
        <w:tab/>
        <w:t>1904 - 1946 ; (1961)</w:t>
      </w:r>
    </w:p>
    <w:p>
      <w:r>
        <w:br/>
        <w:t>30</w:t>
        <w:tab/>
        <w:t>196</w:t>
      </w:r>
    </w:p>
    <w:p>
      <w:r>
        <w:t>30z</w:t>
        <w:tab/>
        <w:t>612-5/20, 196</w:t>
      </w:r>
    </w:p>
    <w:p>
      <w:r>
        <w:t>40</w:t>
        <w:tab/>
        <w:t>Einrichtung einer s[Pädagogischen Sammelstelle für die Registrierung s[pädagogischer s[Literatur]s und s[Zeitschriften]s]s]s</w:t>
      </w:r>
    </w:p>
    <w:p>
      <w:r>
        <w:t>43</w:t>
        <w:tab/>
        <w:t>1912 - 1917</w:t>
      </w:r>
    </w:p>
    <w:p>
      <w:r>
        <w:br/>
        <w:t>30</w:t>
        <w:tab/>
        <w:t>197</w:t>
      </w:r>
    </w:p>
    <w:p>
      <w:r>
        <w:t>30z</w:t>
        <w:tab/>
        <w:t>612-5/20, 197</w:t>
      </w:r>
    </w:p>
    <w:p>
      <w:r>
        <w:t>40</w:t>
        <w:tab/>
        <w:t>s[2{Ausleihbücher} der 1{Bibliothek}]s</w:t>
      </w:r>
    </w:p>
    <w:p>
      <w:r>
        <w:t>43</w:t>
        <w:tab/>
        <w:t>1918 - 1935</w:t>
      </w:r>
    </w:p>
    <w:p>
      <w:r>
        <w:br/>
        <w:t>30</w:t>
        <w:tab/>
        <w:t>200</w:t>
      </w:r>
    </w:p>
    <w:p>
      <w:r>
        <w:t>30z</w:t>
        <w:tab/>
        <w:t>612-5/20, 200</w:t>
      </w:r>
    </w:p>
    <w:p>
      <w:r>
        <w:t>40</w:t>
        <w:tab/>
        <w:t>Buch für die kleinen s[2{Einnahmen und Ausgaben} der 1{Bibliothek}]s</w:t>
      </w:r>
    </w:p>
    <w:p>
      <w:r>
        <w:t>43</w:t>
        <w:tab/>
        <w:t>1935 - 1943</w:t>
      </w:r>
    </w:p>
    <w:p>
      <w:r>
        <w:br/>
        <w:t>30</w:t>
        <w:tab/>
        <w:t>202</w:t>
      </w:r>
    </w:p>
    <w:p>
      <w:r>
        <w:t>30z</w:t>
        <w:tab/>
        <w:t>612-5/20, 202</w:t>
      </w:r>
    </w:p>
    <w:p>
      <w:r>
        <w:t>40</w:t>
        <w:tab/>
        <w:t>s[2{Akzessionsbuch (Bucheingänge)} der 1{Bibliothek}]s</w:t>
      </w:r>
    </w:p>
    <w:p>
      <w:r>
        <w:t>43</w:t>
        <w:tab/>
        <w:t>1957 - 1959</w:t>
      </w:r>
    </w:p>
    <w:p>
      <w:r>
        <w:br/>
        <w:t>30</w:t>
        <w:tab/>
        <w:t>203</w:t>
      </w:r>
    </w:p>
    <w:p>
      <w:r>
        <w:t>30z</w:t>
        <w:tab/>
        <w:t>612-5/20, 203</w:t>
      </w:r>
    </w:p>
    <w:p>
      <w:r>
        <w:t>40</w:t>
        <w:tab/>
        <w:t>s[2{Lagerbücher über Beschaffung und Verteilung} von 1{Schulbücher}]sn</w:t>
      </w:r>
    </w:p>
    <w:p>
      <w:r>
        <w:t>43</w:t>
        <w:tab/>
        <w:t>1878 - 1899 ; 1911 - 1916</w:t>
      </w:r>
    </w:p>
    <w:p>
      <w:r>
        <w:br/>
        <w:t>30</w:t>
        <w:tab/>
        <w:t>204</w:t>
      </w:r>
    </w:p>
    <w:p>
      <w:r>
        <w:t>30z</w:t>
        <w:tab/>
        <w:t>612-5/20, 204</w:t>
      </w:r>
    </w:p>
    <w:p>
      <w:r>
        <w:t>40</w:t>
        <w:tab/>
        <w:t>s[2{Protokolle der Sitzungen} der 1{Verlagskommission}]s (Subkommission)</w:t>
      </w:r>
    </w:p>
    <w:p>
      <w:r>
        <w:t>43</w:t>
        <w:tab/>
        <w:t>1896 - 1913</w:t>
      </w:r>
    </w:p>
    <w:p>
      <w:r>
        <w:br/>
        <w:t>30</w:t>
        <w:tab/>
        <w:t>205</w:t>
      </w:r>
    </w:p>
    <w:p>
      <w:r>
        <w:t>30z</w:t>
        <w:tab/>
        <w:t xml:space="preserve">612-5/20, 205 </w:t>
      </w:r>
    </w:p>
    <w:p>
      <w:r>
        <w:t>40</w:t>
        <w:tab/>
        <w:t>Der s[k[Verlag der Gesellschaft der Freunde]k]s</w:t>
      </w:r>
    </w:p>
    <w:p>
      <w:r>
        <w:t>43</w:t>
        <w:tab/>
        <w:t>1897 - 1933</w:t>
      </w:r>
    </w:p>
    <w:p>
      <w:r>
        <w:br/>
        <w:t>30</w:t>
        <w:tab/>
        <w:t>206</w:t>
      </w:r>
    </w:p>
    <w:p>
      <w:r>
        <w:t>30z</w:t>
        <w:tab/>
        <w:t>612-5/20, 206</w:t>
      </w:r>
    </w:p>
    <w:p>
      <w:r>
        <w:t>40</w:t>
        <w:tab/>
        <w:t>s[2{Verhandlungen und Verträge} mit 1{Verlage}]sn (p[2{C.} 1{Boysen}]p, k[Neuland-Verlag]k, p[2{Georg} 1{Westermann}]p)</w:t>
      </w:r>
    </w:p>
    <w:p>
      <w:r>
        <w:t>43</w:t>
        <w:tab/>
        <w:t>1899 - 1929</w:t>
      </w:r>
    </w:p>
    <w:p>
      <w:r>
        <w:br/>
        <w:t>30</w:t>
        <w:tab/>
        <w:t>207</w:t>
      </w:r>
    </w:p>
    <w:p>
      <w:r>
        <w:t>30z</w:t>
        <w:tab/>
        <w:t>612-5/20, 207</w:t>
      </w:r>
    </w:p>
    <w:p>
      <w:r>
        <w:t>40</w:t>
        <w:tab/>
        <w:t>s[Ablehnung des Drucks]s des von p[5{Lehrer} 2{Wilhelm} 1{Möller}]p verfaßten t[2{Drama}s "1{Jastram und Schnitger}]t"</w:t>
      </w:r>
    </w:p>
    <w:p>
      <w:r>
        <w:t>43</w:t>
        <w:tab/>
        <w:t>1909</w:t>
      </w:r>
    </w:p>
    <w:p>
      <w:r>
        <w:br/>
        <w:t>30</w:t>
        <w:tab/>
        <w:t>208</w:t>
      </w:r>
    </w:p>
    <w:p>
      <w:r>
        <w:t>30z</w:t>
        <w:tab/>
        <w:t>612-5/20, 208</w:t>
      </w:r>
    </w:p>
    <w:p>
      <w:r>
        <w:t>40</w:t>
        <w:tab/>
        <w:t>s[2{Herausgabe} von 1{Lesebücher}]sn</w:t>
      </w:r>
    </w:p>
    <w:p>
      <w:r>
        <w:t>43</w:t>
        <w:tab/>
        <w:t>1889 - 1933</w:t>
      </w:r>
    </w:p>
    <w:p>
      <w:r>
        <w:br/>
        <w:t>30</w:t>
        <w:tab/>
        <w:t>209</w:t>
      </w:r>
    </w:p>
    <w:p>
      <w:r>
        <w:t>30z</w:t>
        <w:tab/>
        <w:t>612-5/20, 209</w:t>
      </w:r>
    </w:p>
    <w:p>
      <w:r>
        <w:t>40</w:t>
        <w:tab/>
        <w:t>s[2{Protokolle} der 1{Lesebuchkommission}]s</w:t>
      </w:r>
    </w:p>
    <w:p>
      <w:r>
        <w:t>43</w:t>
        <w:tab/>
        <w:t>1902 - 1911</w:t>
      </w:r>
    </w:p>
    <w:p>
      <w:r>
        <w:br/>
        <w:t>30</w:t>
        <w:tab/>
        <w:t>210</w:t>
      </w:r>
    </w:p>
    <w:p>
      <w:r>
        <w:t>30z</w:t>
        <w:tab/>
        <w:t>612-5/20, 210</w:t>
      </w:r>
    </w:p>
    <w:p>
      <w:r>
        <w:t>40</w:t>
        <w:tab/>
        <w:t>s[2{Herausgabe} eines 1{Übungsbuches für den Deutschunterricht}]s</w:t>
      </w:r>
    </w:p>
    <w:p>
      <w:r>
        <w:t>43</w:t>
        <w:tab/>
        <w:t>1910 - 1928</w:t>
      </w:r>
    </w:p>
    <w:p>
      <w:r>
        <w:br/>
        <w:t>30</w:t>
        <w:tab/>
        <w:t>211</w:t>
      </w:r>
    </w:p>
    <w:p>
      <w:r>
        <w:t>30z</w:t>
        <w:tab/>
        <w:t>612-5/20, 211</w:t>
      </w:r>
    </w:p>
    <w:p>
      <w:r>
        <w:t>40</w:t>
        <w:tab/>
        <w:t>s[2{Herausgabe und Neufassung} einer 1{Fibel}]s</w:t>
      </w:r>
    </w:p>
    <w:p>
      <w:r>
        <w:t>43</w:t>
        <w:tab/>
        <w:t>1911 - 1932</w:t>
      </w:r>
    </w:p>
    <w:p>
      <w:r>
        <w:br/>
        <w:t>30</w:t>
        <w:tab/>
        <w:t>212</w:t>
      </w:r>
    </w:p>
    <w:p>
      <w:r>
        <w:t>30z</w:t>
        <w:tab/>
        <w:t>612-5/20, 212</w:t>
      </w:r>
    </w:p>
    <w:p>
      <w:r>
        <w:t>40</w:t>
        <w:tab/>
        <w:t>s[2{Beschwerde eines Autors} eines Lesewerkes über das Geschäftsgebahren des 1{Verlag}]ss</w:t>
      </w:r>
    </w:p>
    <w:p>
      <w:r>
        <w:t>43</w:t>
        <w:tab/>
        <w:t>1950</w:t>
      </w:r>
    </w:p>
    <w:p>
      <w:r>
        <w:br/>
        <w:t>30</w:t>
        <w:tab/>
        <w:t>213</w:t>
      </w:r>
    </w:p>
    <w:p>
      <w:r>
        <w:t>30z</w:t>
        <w:tab/>
        <w:t>612-5/20, 213</w:t>
      </w:r>
    </w:p>
    <w:p>
      <w:r>
        <w:t>40</w:t>
        <w:tab/>
        <w:t>s[2{Rechtsstreit} mit p[4{Dr.} 1{Bärmann}]p wegen dessen eigenmächtiger Veränderung des Titels des 1{Rechenbuch}]ss der k[Gesellschaft der Freunde]k</w:t>
      </w:r>
    </w:p>
    <w:p>
      <w:r>
        <w:t>43</w:t>
        <w:tab/>
        <w:t>1823 - 1824</w:t>
      </w:r>
    </w:p>
    <w:p>
      <w:r>
        <w:br/>
        <w:t>30</w:t>
        <w:tab/>
        <w:t>214</w:t>
      </w:r>
    </w:p>
    <w:p>
      <w:r>
        <w:t>30z</w:t>
        <w:tab/>
        <w:t>612-5/20, 214</w:t>
      </w:r>
    </w:p>
    <w:p>
      <w:r>
        <w:t>40</w:t>
        <w:tab/>
        <w:t>s[2{Lagerbuch über die Herstellungskosten und den Vertrieb} der 1{Schulrechenbücher}]s</w:t>
      </w:r>
    </w:p>
    <w:p>
      <w:r>
        <w:t>43</w:t>
        <w:tab/>
        <w:t>1868 - 1877</w:t>
      </w:r>
    </w:p>
    <w:p>
      <w:r>
        <w:br/>
        <w:t>30</w:t>
        <w:tab/>
        <w:t>215</w:t>
      </w:r>
    </w:p>
    <w:p>
      <w:r>
        <w:t>30z</w:t>
        <w:tab/>
        <w:t>612-5/20, 215</w:t>
      </w:r>
    </w:p>
    <w:p>
      <w:r>
        <w:t>40</w:t>
        <w:tab/>
        <w:t>Geplante s[2{Herausgabe} eines 1{Realienbuch}]ses</w:t>
      </w:r>
    </w:p>
    <w:p>
      <w:r>
        <w:t>43</w:t>
        <w:tab/>
        <w:t>1909 ; 1931</w:t>
      </w:r>
    </w:p>
    <w:p>
      <w:r>
        <w:br/>
        <w:t>30</w:t>
        <w:tab/>
        <w:t>216</w:t>
      </w:r>
    </w:p>
    <w:p>
      <w:r>
        <w:t>30z</w:t>
        <w:tab/>
        <w:t>612-5/20, 216</w:t>
      </w:r>
    </w:p>
    <w:p>
      <w:r>
        <w:t>40</w:t>
        <w:tab/>
        <w:t>s[2{Herausgabe} von 1{Rechenbücher}]sn</w:t>
      </w:r>
    </w:p>
    <w:p>
      <w:r>
        <w:t>43</w:t>
        <w:tab/>
        <w:t>1913 - 1920</w:t>
      </w:r>
    </w:p>
    <w:p>
      <w:r>
        <w:br/>
        <w:t>30</w:t>
        <w:tab/>
        <w:t>217</w:t>
      </w:r>
    </w:p>
    <w:p>
      <w:r>
        <w:t>30z</w:t>
        <w:tab/>
        <w:t>612-5/20, 217</w:t>
      </w:r>
    </w:p>
    <w:p>
      <w:r>
        <w:t>40</w:t>
        <w:tab/>
        <w:t>s[2{Herausgabe} eines 1{Quellenweisers für Mathematik und Naturwissenschaften}]s</w:t>
      </w:r>
    </w:p>
    <w:p>
      <w:r>
        <w:t>43</w:t>
        <w:tab/>
        <w:t>1931</w:t>
      </w:r>
    </w:p>
    <w:p>
      <w:r>
        <w:br/>
        <w:t>30</w:t>
        <w:tab/>
        <w:t>218</w:t>
      </w:r>
    </w:p>
    <w:p>
      <w:r>
        <w:t>30z</w:t>
        <w:tab/>
        <w:t>612-5/20, 218</w:t>
      </w:r>
    </w:p>
    <w:p>
      <w:r>
        <w:t>40</w:t>
        <w:tab/>
        <w:t>s[2{Protokolle der Sitzungen} der 1{Kommission zur Prüfung englischer s[Lehrbücher]s}]s</w:t>
      </w:r>
    </w:p>
    <w:p>
      <w:r>
        <w:t>43</w:t>
        <w:tab/>
        <w:t>1907 - 1909</w:t>
      </w:r>
    </w:p>
    <w:p>
      <w:r>
        <w:br/>
        <w:t>30</w:t>
        <w:tab/>
        <w:t>219</w:t>
      </w:r>
    </w:p>
    <w:p>
      <w:r>
        <w:t>30z</w:t>
        <w:tab/>
        <w:t>612-5/20, 219</w:t>
      </w:r>
    </w:p>
    <w:p>
      <w:r>
        <w:t>40</w:t>
        <w:tab/>
        <w:t>Angelegenheiten der s[Kommission zur Prüfung englischer s[Lehrbücher]s]s, insb. Schriftwechsel mit s[Buchhändler]sn und s[Verlage]sn</w:t>
      </w:r>
    </w:p>
    <w:p>
      <w:r>
        <w:t>43</w:t>
        <w:tab/>
        <w:t>1908 - 1909</w:t>
      </w:r>
    </w:p>
    <w:p>
      <w:r>
        <w:br/>
        <w:t>30</w:t>
        <w:tab/>
        <w:t>221</w:t>
      </w:r>
    </w:p>
    <w:p>
      <w:r>
        <w:t>30z</w:t>
        <w:tab/>
        <w:t>612-5/20, 221</w:t>
      </w:r>
    </w:p>
    <w:p>
      <w:r>
        <w:t>40</w:t>
        <w:tab/>
        <w:t>s[2{Herausgabe} des 1{t[Hamburger Schulatlas]t}]s bei dem k[Verlag p[2{Georg} 1{Westermann}]p]k</w:t>
      </w:r>
    </w:p>
    <w:p>
      <w:r>
        <w:t>43</w:t>
        <w:tab/>
        <w:t>1903 - 1928</w:t>
      </w:r>
    </w:p>
    <w:p>
      <w:r>
        <w:br/>
        <w:t>30</w:t>
        <w:tab/>
        <w:t>222</w:t>
      </w:r>
    </w:p>
    <w:p>
      <w:r>
        <w:t>30z</w:t>
        <w:tab/>
        <w:t>612-5/20, 222</w:t>
      </w:r>
    </w:p>
    <w:p>
      <w:r>
        <w:t>40</w:t>
        <w:tab/>
        <w:t>Herausgabe der "t[Hamburger Lehrerzeitung]t"</w:t>
      </w:r>
    </w:p>
    <w:p>
      <w:r>
        <w:t>43</w:t>
        <w:tab/>
        <w:t>1893 - 1972</w:t>
      </w:r>
    </w:p>
    <w:p>
      <w:r>
        <w:br/>
        <w:t>30</w:t>
        <w:tab/>
        <w:t>223</w:t>
      </w:r>
    </w:p>
    <w:p>
      <w:r>
        <w:t>30z</w:t>
        <w:tab/>
        <w:t>612-5/20, 223</w:t>
      </w:r>
    </w:p>
    <w:p>
      <w:r>
        <w:t>40</w:t>
        <w:tab/>
        <w:t>Zusammenarbeit der k[Gesellschaft der Freunde]k mit der "t[Hamburgischen Schulzeitung]t"</w:t>
      </w:r>
    </w:p>
    <w:p>
      <w:r>
        <w:t>43</w:t>
        <w:tab/>
        <w:t>1904 - 1912</w:t>
      </w:r>
    </w:p>
    <w:p>
      <w:r>
        <w:br/>
        <w:t>30</w:t>
        <w:tab/>
        <w:t>224</w:t>
      </w:r>
    </w:p>
    <w:p>
      <w:r>
        <w:t>30z</w:t>
        <w:tab/>
        <w:t>612-5/20, 224</w:t>
      </w:r>
    </w:p>
    <w:p>
      <w:r>
        <w:t>40</w:t>
        <w:tab/>
        <w:t>Zusammenarbeit der k[Gesellschaft der Freunde]k mit der t[2{Lehrerzeitung} "1{Pädagogische Zeitung}]t"</w:t>
      </w:r>
    </w:p>
    <w:p>
      <w:r>
        <w:t>43</w:t>
        <w:tab/>
        <w:t>1905 - 1910</w:t>
      </w:r>
    </w:p>
    <w:p>
      <w:r>
        <w:br/>
        <w:t>30</w:t>
        <w:tab/>
        <w:t>225</w:t>
      </w:r>
    </w:p>
    <w:p>
      <w:r>
        <w:t>30z</w:t>
        <w:tab/>
        <w:t>612-5/20, 225</w:t>
      </w:r>
    </w:p>
    <w:p>
      <w:r>
        <w:t>40</w:t>
        <w:tab/>
        <w:t>s[2{Schriftwechsel und Drucksachen} des 1{Presseausschuss}]ses</w:t>
      </w:r>
    </w:p>
    <w:p>
      <w:r>
        <w:t>43</w:t>
        <w:tab/>
        <w:t>1906 - 1932 ; 1952 - 1955</w:t>
      </w:r>
    </w:p>
    <w:p>
      <w:r>
        <w:br/>
        <w:t>30</w:t>
        <w:tab/>
        <w:t>226</w:t>
      </w:r>
    </w:p>
    <w:p>
      <w:r>
        <w:t>30z</w:t>
        <w:tab/>
        <w:t>612-5/20, 226</w:t>
      </w:r>
    </w:p>
    <w:p>
      <w:r>
        <w:t>40</w:t>
        <w:tab/>
        <w:t>s[2{Protokolle der Sitzungen}en des 1{Presseausschuss}]ses</w:t>
      </w:r>
    </w:p>
    <w:p>
      <w:r>
        <w:t>43</w:t>
        <w:tab/>
        <w:t>1921 - 1932</w:t>
      </w:r>
    </w:p>
    <w:p>
      <w:r>
        <w:br/>
        <w:t>30</w:t>
        <w:tab/>
        <w:t>227</w:t>
      </w:r>
    </w:p>
    <w:p>
      <w:r>
        <w:t>30z</w:t>
        <w:tab/>
        <w:t>612-5/20, 227</w:t>
      </w:r>
    </w:p>
    <w:p>
      <w:r>
        <w:t>40</w:t>
        <w:tab/>
        <w:t>Herausgabe des "t[Elternblatt]tes" durch den k[Curio-Verlag]k</w:t>
      </w:r>
    </w:p>
    <w:p>
      <w:r>
        <w:t>43</w:t>
        <w:tab/>
        <w:t>(1926) ; 1953 - 1960</w:t>
      </w:r>
    </w:p>
    <w:p>
      <w:r>
        <w:br/>
        <w:t>30</w:t>
        <w:tab/>
        <w:t>500</w:t>
      </w:r>
    </w:p>
    <w:p>
      <w:r>
        <w:t>30z</w:t>
        <w:tab/>
        <w:t>612-5/20, 500</w:t>
      </w:r>
    </w:p>
    <w:p>
      <w:r>
        <w:t>40</w:t>
        <w:tab/>
        <w:t>s[2{Protokolle der Sitzungen} der 1{Katechismus-Kommission}]s</w:t>
      </w:r>
    </w:p>
    <w:p>
      <w:r>
        <w:t>43</w:t>
        <w:tab/>
        <w:t>1892 - 1915</w:t>
      </w:r>
    </w:p>
    <w:p>
      <w:r>
        <w:br/>
        <w:t>30</w:t>
        <w:tab/>
        <w:t>531</w:t>
      </w:r>
    </w:p>
    <w:p>
      <w:r>
        <w:t>30z</w:t>
        <w:tab/>
        <w:t>612-5/20, 531</w:t>
      </w:r>
    </w:p>
    <w:p>
      <w:r>
        <w:t>40</w:t>
        <w:tab/>
        <w:t>s[2{Berichte, Listen und Förderung} von 1{Schüler- und Lehrerbüchereien}]s</w:t>
      </w:r>
    </w:p>
    <w:p>
      <w:r>
        <w:t>43</w:t>
        <w:tab/>
        <w:t>1895 - 1956</w:t>
      </w:r>
    </w:p>
    <w:p>
      <w:r>
        <w:br/>
        <w:t>30</w:t>
        <w:tab/>
        <w:t>532</w:t>
      </w:r>
    </w:p>
    <w:p>
      <w:r>
        <w:t>30z</w:t>
        <w:tab/>
        <w:t>612-5/20, 532</w:t>
      </w:r>
    </w:p>
    <w:p>
      <w:r>
        <w:t>40</w:t>
        <w:tab/>
        <w:t>Bemühungen um die s[2{Versorgung der Schüler} mit Lernmitteln, insb. mit 1{Lehrbücher}]sn</w:t>
      </w:r>
    </w:p>
    <w:p>
      <w:r>
        <w:t>43</w:t>
        <w:tab/>
        <w:t>1898 - 1959 ; (1967)</w:t>
      </w:r>
    </w:p>
    <w:p>
      <w:r>
        <w:br/>
        <w:t>30</w:t>
        <w:tab/>
        <w:t>535</w:t>
      </w:r>
    </w:p>
    <w:p>
      <w:r>
        <w:t>30z</w:t>
        <w:tab/>
        <w:t>612-5/20, 535</w:t>
      </w:r>
    </w:p>
    <w:p>
      <w:r>
        <w:t>40</w:t>
        <w:tab/>
        <w:t>s[Verlags- und Firmenkataloge]s über s[Lehrbücher]s und Lernmittel</w:t>
      </w:r>
    </w:p>
    <w:p>
      <w:r>
        <w:t>43</w:t>
        <w:tab/>
        <w:t>1910 ; 1926 - 1941</w:t>
      </w:r>
    </w:p>
    <w:p>
      <w:r>
        <w:br/>
        <w:t>30</w:t>
        <w:tab/>
        <w:t>553</w:t>
      </w:r>
    </w:p>
    <w:p>
      <w:r>
        <w:t>30z</w:t>
        <w:tab/>
        <w:t>612-5/20, 553</w:t>
      </w:r>
    </w:p>
    <w:p>
      <w:r>
        <w:t>40</w:t>
        <w:tab/>
        <w:t>s[2{Drucksachen und Schriftwechsel} des 1{o[Hamburg]oer s[Jugendschriften]s-Ausschuss}]ses in der k[Gesellschaft der Freunde]k und s[2{Bekämpfung} der 1{Schmutz- und Schundliteratur}]s</w:t>
      </w:r>
    </w:p>
    <w:p>
      <w:r>
        <w:t>43</w:t>
        <w:tab/>
        <w:t>1897 - 1960</w:t>
      </w:r>
    </w:p>
    <w:p>
      <w:r>
        <w:br/>
        <w:t>30</w:t>
        <w:tab/>
        <w:t>567</w:t>
      </w:r>
    </w:p>
    <w:p>
      <w:r>
        <w:t>30z</w:t>
        <w:tab/>
        <w:t>612-5/20, 567</w:t>
      </w:r>
    </w:p>
    <w:p>
      <w:r>
        <w:t>40</w:t>
        <w:tab/>
        <w:t>Förderung der s[2{Gründung} einer 1{öffentlichen Bücherhalle}]s</w:t>
      </w:r>
    </w:p>
    <w:p>
      <w:r>
        <w:t>41</w:t>
        <w:tab/>
        <w:t>u.a.: s[2{Protokolle} der 1{Bücherhallen-Kommission}]s</w:t>
      </w:r>
    </w:p>
    <w:p>
      <w:r>
        <w:t>43</w:t>
        <w:tab/>
        <w:t>1897 - 1919</w:t>
      </w:r>
    </w:p>
    <w:p>
      <w:r>
        <w:br/>
        <w:t>30</w:t>
        <w:tab/>
        <w:t>584</w:t>
      </w:r>
    </w:p>
    <w:p>
      <w:r>
        <w:t>30z</w:t>
        <w:tab/>
        <w:t>612-5/20, 584</w:t>
      </w:r>
    </w:p>
    <w:p>
      <w:r>
        <w:t>40</w:t>
        <w:tab/>
        <w:t>Streit mit den "t[Hamburger Nachrichten]t" wegen Verdächtigung des s[o[Hamburg]oer s[Jugendschriften]s-Ausschuss]ses der Zusammenarbeit mit der s[Sozialdemokratie]s</w:t>
      </w:r>
    </w:p>
    <w:p>
      <w:r>
        <w:t>43</w:t>
        <w:tab/>
        <w:t>1904 - 1905</w:t>
      </w:r>
    </w:p>
    <w:p>
      <w:r>
        <w:br/>
        <w:t>30</w:t>
        <w:tab/>
        <w:t>592</w:t>
      </w:r>
    </w:p>
    <w:p>
      <w:r>
        <w:t>30z</w:t>
        <w:tab/>
        <w:t>612-5/20, 592</w:t>
      </w:r>
    </w:p>
    <w:p>
      <w:r>
        <w:t>40</w:t>
        <w:tab/>
        <w:t>s[s[Zeitungen]s und s[Flugblätter]s der studentischen Protestbewegung und Außerparlamentarischen Opposition (APO)]s</w:t>
      </w:r>
    </w:p>
    <w:p>
      <w:r>
        <w:t>43</w:t>
        <w:tab/>
        <w:t>1965 ; 1967 - 1969</w:t>
      </w:r>
    </w:p>
    <w:p>
      <w:r>
        <w:br/>
        <w:t>30</w:t>
        <w:tab/>
        <w:t>609</w:t>
      </w:r>
    </w:p>
    <w:p>
      <w:r>
        <w:t>30z</w:t>
        <w:tab/>
        <w:t>612-5/20, 609</w:t>
      </w:r>
    </w:p>
    <w:p>
      <w:r>
        <w:t>40</w:t>
        <w:tab/>
        <w:t>s[2{Herausgabe} eines 1{o[Hamburg]oer Kriegsbuch}]ses an Konfirmanden durch die k[Oberschulbehörde]k und eines s[Kriegergedächtnisbuches auf die gefallenen Lehrer]s</w:t>
      </w:r>
    </w:p>
    <w:p>
      <w:r>
        <w:t>43</w:t>
        <w:tab/>
        <w:t>1915 - 1916</w:t>
      </w:r>
    </w:p>
    <w:p/>
    <w:p/>
    <w:p>
      <w:r>
        <w:br/>
        <w:t>20</w:t>
        <w:tab/>
        <w:t>614-1/3</w:t>
      </w:r>
    </w:p>
    <w:p>
      <w:r>
        <w:t>21</w:t>
        <w:tab/>
        <w:t>Leseverein von 1847</w:t>
      </w:r>
    </w:p>
    <w:p>
      <w:r>
        <w:t>22</w:t>
        <w:tab/>
        <w:t>Leseverein von 1847</w:t>
      </w:r>
    </w:p>
    <w:p>
      <w:r>
        <w:t>23</w:t>
        <w:tab/>
        <w:t>1847 - 1892</w:t>
      </w:r>
    </w:p>
    <w:p>
      <w:r>
        <w:t>24</w:t>
        <w:tab/>
        <w:t>Findliste</w:t>
      </w:r>
    </w:p>
    <w:p>
      <w:r>
        <w:t>25</w:t>
        <w:tab/>
        <w:t>Der Verein betrieb eine s[Leihbibliothek]s.</w:t>
      </w:r>
    </w:p>
    <w:p>
      <w:r>
        <w:t>26</w:t>
        <w:tab/>
        <w:t>A</w:t>
      </w:r>
    </w:p>
    <w:p>
      <w:r>
        <w:t>27</w:t>
        <w:tab/>
        <w:t>Statuten und Protokolle</w:t>
      </w:r>
    </w:p>
    <w:p>
      <w:r>
        <w:t>30</w:t>
        <w:tab/>
        <w:t>a</w:t>
      </w:r>
    </w:p>
    <w:p>
      <w:r>
        <w:t>30z</w:t>
        <w:tab/>
        <w:t>614-1/3, Aa</w:t>
      </w:r>
    </w:p>
    <w:p>
      <w:r>
        <w:t>40</w:t>
        <w:tab/>
        <w:t>s[2{Statuten von z[1855]z} 1{&lt;Leseverein von z[1847]z&gt;}]s</w:t>
      </w:r>
    </w:p>
    <w:p>
      <w:r>
        <w:t>43</w:t>
        <w:tab/>
        <w:t>1855</w:t>
      </w:r>
    </w:p>
    <w:p>
      <w:r>
        <w:br/>
        <w:t>30</w:t>
        <w:tab/>
        <w:t>b I-V</w:t>
      </w:r>
    </w:p>
    <w:p>
      <w:r>
        <w:t>30z</w:t>
        <w:tab/>
        <w:t>614-1/3, Ab I-V</w:t>
      </w:r>
    </w:p>
    <w:p>
      <w:r>
        <w:t>40</w:t>
        <w:tab/>
        <w:t>s[2{Protokolle des Vorstands (Comités}) 1{&lt;Leseverein von z[1847]z&gt;}]s</w:t>
      </w:r>
    </w:p>
    <w:p>
      <w:r>
        <w:t>43</w:t>
        <w:tab/>
        <w:t>1847 - 1892</w:t>
      </w:r>
    </w:p>
    <w:p>
      <w:r>
        <w:br/>
        <w:t>30</w:t>
        <w:tab/>
        <w:t>c</w:t>
      </w:r>
    </w:p>
    <w:p>
      <w:r>
        <w:t>30z</w:t>
        <w:tab/>
        <w:t>614-1/3, Ac</w:t>
      </w:r>
    </w:p>
    <w:p>
      <w:r>
        <w:t>40</w:t>
        <w:tab/>
        <w:t>s[2{Protokolle der Generalversammlungen} 1{&lt;Leseverein von z[1847]z&gt;}]s</w:t>
      </w:r>
    </w:p>
    <w:p>
      <w:r>
        <w:t>43</w:t>
        <w:tab/>
        <w:t>1855 - 1892</w:t>
      </w:r>
    </w:p>
    <w:p>
      <w:r>
        <w:br/>
        <w:t>30</w:t>
        <w:tab/>
        <w:t>d</w:t>
      </w:r>
    </w:p>
    <w:p>
      <w:r>
        <w:t>30z</w:t>
        <w:tab/>
        <w:t>614-1/3, Ad</w:t>
      </w:r>
    </w:p>
    <w:p>
      <w:r>
        <w:t>40</w:t>
        <w:tab/>
        <w:t>s[2{Rechnungsbuch} 1{&lt;Leseverein von z[1847]z&gt;}]s</w:t>
      </w:r>
    </w:p>
    <w:p>
      <w:r>
        <w:t>43</w:t>
        <w:tab/>
        <w:t>1847 - 1855</w:t>
      </w:r>
    </w:p>
    <w:p>
      <w:r>
        <w:br/>
        <w:t>26</w:t>
        <w:tab/>
        <w:t>B</w:t>
      </w:r>
    </w:p>
    <w:p>
      <w:r>
        <w:t>27</w:t>
        <w:tab/>
        <w:t>Papiere betr. die Mitglieder</w:t>
      </w:r>
    </w:p>
    <w:p>
      <w:r>
        <w:t>30</w:t>
        <w:tab/>
        <w:t>a</w:t>
      </w:r>
    </w:p>
    <w:p>
      <w:r>
        <w:t>30z</w:t>
        <w:tab/>
        <w:t>614-1/3, Ba</w:t>
      </w:r>
    </w:p>
    <w:p>
      <w:r>
        <w:t>40</w:t>
        <w:tab/>
        <w:t>s[2{Ein- und Austritte} 1{&lt;Leseverein von z[1847]z&gt;}]s</w:t>
      </w:r>
    </w:p>
    <w:p>
      <w:r>
        <w:t>43</w:t>
        <w:tab/>
        <w:t>1873 - 1892</w:t>
      </w:r>
    </w:p>
    <w:p>
      <w:r>
        <w:br/>
        <w:t>30</w:t>
        <w:tab/>
        <w:t>b</w:t>
      </w:r>
    </w:p>
    <w:p>
      <w:r>
        <w:t>30z</w:t>
        <w:tab/>
        <w:t>614-1/3, Bb</w:t>
      </w:r>
    </w:p>
    <w:p>
      <w:r>
        <w:t>40</w:t>
        <w:tab/>
        <w:t>s[2{Verzeichnisse der Mitglieder} 1{&lt;Leseverein von z[1847]z&gt;}]s</w:t>
      </w:r>
    </w:p>
    <w:p>
      <w:r>
        <w:t>43</w:t>
        <w:tab/>
        <w:t>1871 - 1889</w:t>
      </w:r>
    </w:p>
    <w:p>
      <w:r>
        <w:br/>
        <w:t>26</w:t>
        <w:tab/>
        <w:t>C</w:t>
      </w:r>
    </w:p>
    <w:p>
      <w:r>
        <w:t>27</w:t>
        <w:tab/>
        <w:t>Papiere über die Bücher des Lesevereins</w:t>
      </w:r>
    </w:p>
    <w:p>
      <w:r>
        <w:t>30</w:t>
        <w:tab/>
        <w:t>a</w:t>
      </w:r>
    </w:p>
    <w:p>
      <w:r>
        <w:t>30z</w:t>
        <w:tab/>
        <w:t>614-1/3, Ca</w:t>
      </w:r>
    </w:p>
    <w:p>
      <w:r>
        <w:t>40</w:t>
        <w:tab/>
        <w:t>s[2{Verzeichnis der zur Anschaffung vorgeschlagenen Bücher} 1{&lt;Leseverein von z[1847]z&gt;}]s</w:t>
      </w:r>
    </w:p>
    <w:p>
      <w:r>
        <w:t>43</w:t>
        <w:tab/>
        <w:t>1869 - 1892</w:t>
      </w:r>
    </w:p>
    <w:p>
      <w:r>
        <w:br/>
        <w:t>30</w:t>
        <w:tab/>
        <w:t>b</w:t>
      </w:r>
    </w:p>
    <w:p>
      <w:r>
        <w:t>30z</w:t>
        <w:tab/>
        <w:t>614-1/3, Cb</w:t>
      </w:r>
    </w:p>
    <w:p>
      <w:r>
        <w:t>40</w:t>
        <w:tab/>
        <w:t>s[2{s[Buchhändlerrechnungen]s über die Anschaffungen} 1{&lt;Leseverein von z[1847]z&gt;}]s</w:t>
      </w:r>
    </w:p>
    <w:p>
      <w:r>
        <w:t>43</w:t>
        <w:tab/>
        <w:t>1873 - 1892</w:t>
      </w:r>
    </w:p>
    <w:p>
      <w:r>
        <w:br/>
        <w:t>30</w:t>
        <w:tab/>
        <w:t>c</w:t>
      </w:r>
    </w:p>
    <w:p>
      <w:r>
        <w:t>30z</w:t>
        <w:tab/>
        <w:t>614-1/3, Cc</w:t>
      </w:r>
    </w:p>
    <w:p>
      <w:r>
        <w:t>40</w:t>
        <w:tab/>
        <w:t>s[2{Vorkehrungen für den Umlauf der Bücher} 1{&lt;Leseverein von z[1847]z&gt;}]s</w:t>
      </w:r>
    </w:p>
    <w:p>
      <w:r>
        <w:t>43</w:t>
        <w:tab/>
        <w:t>1855 ; 1876 -</w:t>
      </w:r>
    </w:p>
    <w:p>
      <w:r>
        <w:br/>
        <w:t>30</w:t>
        <w:tab/>
        <w:t>d</w:t>
      </w:r>
    </w:p>
    <w:p>
      <w:r>
        <w:t>30z</w:t>
        <w:tab/>
        <w:t>614-1/3, Cd</w:t>
      </w:r>
    </w:p>
    <w:p>
      <w:r>
        <w:t>40</w:t>
        <w:tab/>
        <w:t>s[2{Gedruckte s[Bibliothekskataloge]s} 1{&lt;Leseverein von z[1847]z&gt;}]s</w:t>
      </w:r>
    </w:p>
    <w:p>
      <w:r>
        <w:t>43</w:t>
        <w:tab/>
        <w:t>1858 ; 1861</w:t>
      </w:r>
    </w:p>
    <w:p>
      <w:r>
        <w:br/>
        <w:t>30</w:t>
        <w:tab/>
        <w:t>e</w:t>
      </w:r>
    </w:p>
    <w:p>
      <w:r>
        <w:t>30z</w:t>
        <w:tab/>
        <w:t>614-1/3, Ce</w:t>
      </w:r>
    </w:p>
    <w:p>
      <w:r>
        <w:t>40</w:t>
        <w:tab/>
        <w:t>s[2{Abgabe} der 1{Bücher}]s an die s[Volksbibliothek des k[Schillerverein]ks]s, an den s[k[2{o[Hamburg]o}er Zweigverein der 1{Gesellschaft für Verbreitung von Volksbildung}]k]s und an die s[Volksbibliothek des k[Bildungsvereins für Arbeiter]k]s</w:t>
      </w:r>
    </w:p>
    <w:p>
      <w:r>
        <w:t>43</w:t>
        <w:tab/>
        <w:t>1861 - 1892</w:t>
      </w:r>
    </w:p>
    <w:p>
      <w:r>
        <w:br/>
        <w:t>30</w:t>
        <w:tab/>
        <w:t>f</w:t>
      </w:r>
    </w:p>
    <w:p>
      <w:r>
        <w:t>30z</w:t>
        <w:tab/>
        <w:t>614-1/3, Cf</w:t>
      </w:r>
    </w:p>
    <w:p>
      <w:r>
        <w:t>40</w:t>
        <w:tab/>
        <w:t>s[2{Listen der den Mitgliedern antiquarisch zur Verfügung gestellten Bücher} 1{&lt;Leseverein von z[1847]z&gt;}]s</w:t>
      </w:r>
    </w:p>
    <w:p>
      <w:r>
        <w:t>43</w:t>
        <w:tab/>
        <w:t>1886 ; 1888 ; 1891</w:t>
      </w:r>
    </w:p>
    <w:p>
      <w:r>
        <w:br/>
        <w:t>26</w:t>
        <w:tab/>
        <w:t>D</w:t>
      </w:r>
    </w:p>
    <w:p>
      <w:r>
        <w:t>27</w:t>
        <w:tab/>
        <w:t>Papiere betr. die Auflösung des Vereins</w:t>
      </w:r>
    </w:p>
    <w:p>
      <w:r>
        <w:t>30</w:t>
        <w:tab/>
        <w:t>a</w:t>
      </w:r>
    </w:p>
    <w:p>
      <w:r>
        <w:t>30z</w:t>
        <w:tab/>
        <w:t>614-1/3, Da</w:t>
      </w:r>
    </w:p>
    <w:p>
      <w:r>
        <w:t>40</w:t>
        <w:tab/>
        <w:t>s[2{Verhandlungen von z[1886]z} 1{&lt;Leseverein von z[1847]z&gt;}]s</w:t>
      </w:r>
    </w:p>
    <w:p>
      <w:r>
        <w:t>43</w:t>
        <w:tab/>
        <w:t>1886</w:t>
      </w:r>
    </w:p>
    <w:p>
      <w:r>
        <w:br/>
        <w:t>30</w:t>
        <w:tab/>
        <w:t>b</w:t>
      </w:r>
    </w:p>
    <w:p>
      <w:r>
        <w:t>30z</w:t>
        <w:tab/>
        <w:t>614-1/3, Db</w:t>
      </w:r>
    </w:p>
    <w:p>
      <w:r>
        <w:t>40</w:t>
        <w:tab/>
        <w:t>s[2{Verhandlungen von z[1892]z} 1{&lt;Leseverein von z[1847]z&gt;}]s</w:t>
      </w:r>
    </w:p>
    <w:p>
      <w:r>
        <w:t>43</w:t>
        <w:tab/>
        <w:t>1892</w:t>
      </w:r>
    </w:p>
    <w:p/>
    <w:p/>
    <w:p>
      <w:r>
        <w:br/>
        <w:t>20</w:t>
        <w:tab/>
        <w:t>614-1/10</w:t>
      </w:r>
    </w:p>
    <w:p>
      <w:r>
        <w:t>21</w:t>
        <w:tab/>
        <w:t>Die Lesehalle</w:t>
      </w:r>
    </w:p>
    <w:p>
      <w:r>
        <w:t>22</w:t>
        <w:tab/>
        <w:t>Die Lesehalle</w:t>
      </w:r>
    </w:p>
    <w:p>
      <w:r>
        <w:t>23</w:t>
        <w:tab/>
        <w:t>1849 - 1854</w:t>
      </w:r>
    </w:p>
    <w:p>
      <w:r>
        <w:t>24</w:t>
        <w:tab/>
        <w:t>Findliste</w:t>
      </w:r>
    </w:p>
    <w:p>
      <w:r>
        <w:t>25</w:t>
        <w:tab/>
        <w:t>Der s[1849]s gegründete Verein bezweckte, s[Zeitschriften]s zur Benutzung in einer eigenen s[Bibliothek]s zur Verfügung zu stellen.</w:t>
      </w:r>
    </w:p>
    <w:p>
      <w:r>
        <w:t>30</w:t>
        <w:tab/>
        <w:t>1</w:t>
      </w:r>
    </w:p>
    <w:p>
      <w:r>
        <w:t>30z</w:t>
        <w:tab/>
        <w:t>614-1/10, 1</w:t>
      </w:r>
    </w:p>
    <w:p>
      <w:r>
        <w:t>40</w:t>
        <w:tab/>
        <w:t>s[2{Statuten, Drucksachen, Briefe, Entwürfe von Abrechnungen} 1{&lt;Die Lesehalle&gt;}]s</w:t>
      </w:r>
    </w:p>
    <w:p>
      <w:r>
        <w:t>43</w:t>
        <w:tab/>
        <w:t>1849 - 1853</w:t>
      </w:r>
    </w:p>
    <w:p>
      <w:r>
        <w:br/>
        <w:t>30</w:t>
        <w:tab/>
        <w:t>2</w:t>
      </w:r>
    </w:p>
    <w:p>
      <w:r>
        <w:t>30z</w:t>
        <w:tab/>
        <w:t>614-1/10, 2</w:t>
      </w:r>
    </w:p>
    <w:p>
      <w:r>
        <w:t>40</w:t>
        <w:tab/>
        <w:t>s[2{Protokoll der Generalversammlung der Mitglieder} der 1{Lesehalle am z[10.5.1854]z}]s</w:t>
      </w:r>
    </w:p>
    <w:p>
      <w:r>
        <w:t>43</w:t>
        <w:tab/>
        <w:t>1854</w:t>
      </w:r>
    </w:p>
    <w:p/>
    <w:p/>
    <w:p>
      <w:r>
        <w:br/>
        <w:t>20</w:t>
        <w:tab/>
        <w:t>614-1/14</w:t>
      </w:r>
    </w:p>
    <w:p>
      <w:r>
        <w:t>21</w:t>
        <w:tab/>
        <w:t>Verein zur Verbreitung guter Jugendschriften</w:t>
      </w:r>
    </w:p>
    <w:p>
      <w:r>
        <w:t>22</w:t>
        <w:tab/>
        <w:t>Verein zur Verbreitung guter Jugendschriften</w:t>
      </w:r>
    </w:p>
    <w:p>
      <w:r>
        <w:t>23</w:t>
        <w:tab/>
        <w:t>1909 - 1925</w:t>
      </w:r>
    </w:p>
    <w:p>
      <w:r>
        <w:t>24</w:t>
        <w:tab/>
        <w:t>Findliste</w:t>
      </w:r>
    </w:p>
    <w:p>
      <w:r>
        <w:t>25</w:t>
        <w:tab/>
        <w:t>Der z[1910]z gegründete Verein kämpfte gegen "s[Schund und Schmutz]s" und wollte s[2{gute (d.h. national und sittlich festigende)} 1{Literatur}]s verbreiten helfen.</w:t>
      </w:r>
    </w:p>
    <w:p>
      <w:r>
        <w:t>30</w:t>
        <w:tab/>
        <w:t>1</w:t>
      </w:r>
    </w:p>
    <w:p>
      <w:r>
        <w:t>30z</w:t>
        <w:tab/>
        <w:t>614-1/14, 1</w:t>
      </w:r>
    </w:p>
    <w:p>
      <w:r>
        <w:t>40</w:t>
        <w:tab/>
        <w:t>s[2{Satzung vom z[15. Februar 1910]z} 1{&lt;Verein zur Verbreitung guter Jugendschriften&gt;}]s nebst Änderung vom März z[1919]z, dabei auch die Geschichte des Vereins</w:t>
      </w:r>
    </w:p>
    <w:p>
      <w:r>
        <w:t>43</w:t>
        <w:tab/>
        <w:t>1910 ; 1919</w:t>
      </w:r>
    </w:p>
    <w:p>
      <w:r>
        <w:br/>
        <w:t>30</w:t>
        <w:tab/>
        <w:t>2</w:t>
      </w:r>
    </w:p>
    <w:p>
      <w:r>
        <w:t>30z</w:t>
        <w:tab/>
        <w:t>614-1/14, 2</w:t>
      </w:r>
    </w:p>
    <w:p>
      <w:r>
        <w:t>40</w:t>
        <w:tab/>
        <w:t>s[2{Jahresberichte von z[1913]z - z[1914]z, z[1919]z - z[1922]z, z[1924]z} 1{&lt;Verein zur Verbreitung guter Jugendschriften&gt;}]s</w:t>
      </w:r>
    </w:p>
    <w:p>
      <w:r>
        <w:t>43</w:t>
        <w:tab/>
        <w:t>1913 - 1914 ; 1919 - 1922 ; 1924</w:t>
      </w:r>
    </w:p>
    <w:p>
      <w:r>
        <w:br/>
        <w:t>30</w:t>
        <w:tab/>
        <w:t>3</w:t>
      </w:r>
    </w:p>
    <w:p>
      <w:r>
        <w:t>30z</w:t>
        <w:tab/>
        <w:t>614-1/14, 3</w:t>
      </w:r>
    </w:p>
    <w:p>
      <w:r>
        <w:t>40</w:t>
        <w:tab/>
        <w:t>s[2{Mitglieder-Verzeichnis} 1{&lt;Verein zur Verbreitung guter Jugendschriften&gt;}]s</w:t>
      </w:r>
    </w:p>
    <w:p>
      <w:r>
        <w:t>45</w:t>
        <w:tab/>
        <w:t>s.d.</w:t>
      </w:r>
    </w:p>
    <w:p>
      <w:r>
        <w:br/>
        <w:t>30</w:t>
        <w:tab/>
        <w:t>4 a</w:t>
      </w:r>
    </w:p>
    <w:p>
      <w:r>
        <w:t>30z</w:t>
        <w:tab/>
        <w:t>614-1/14, 4 a</w:t>
      </w:r>
    </w:p>
    <w:p>
      <w:r>
        <w:t>40</w:t>
        <w:tab/>
        <w:t>s[2{Lose Protokolle von z[1909]z - z[1912]z} 1{&lt;Verein zur Verbreitung guter Jugendschriften&gt;}]s</w:t>
      </w:r>
    </w:p>
    <w:p>
      <w:r>
        <w:t>43</w:t>
        <w:tab/>
        <w:t>1909 - 1912</w:t>
      </w:r>
    </w:p>
    <w:p>
      <w:r>
        <w:br/>
        <w:t>30</w:t>
        <w:tab/>
        <w:t>4 b</w:t>
      </w:r>
    </w:p>
    <w:p>
      <w:r>
        <w:t>30z</w:t>
        <w:tab/>
        <w:t>614-1/14, 4 b</w:t>
      </w:r>
    </w:p>
    <w:p>
      <w:r>
        <w:t>40</w:t>
        <w:tab/>
        <w:t>s[2{Protokollbuch von z[1912]z - z[1925]z} 1{&lt;Verein zur Verbreitung guter Jugendschriften&gt;}]s</w:t>
      </w:r>
    </w:p>
    <w:p>
      <w:r>
        <w:t>43</w:t>
        <w:tab/>
        <w:t>1912 - 1925</w:t>
      </w:r>
    </w:p>
    <w:p>
      <w:r>
        <w:br/>
        <w:t>30</w:t>
        <w:tab/>
        <w:t>5</w:t>
      </w:r>
    </w:p>
    <w:p>
      <w:r>
        <w:t>30z</w:t>
        <w:tab/>
        <w:t>614-1/14, 5</w:t>
      </w:r>
    </w:p>
    <w:p>
      <w:r>
        <w:t>40</w:t>
        <w:tab/>
        <w:t>s[2{Kassensachen} 1{&lt;Verein zur Verbreitung guter Jugendschriften&gt;}]s</w:t>
      </w:r>
    </w:p>
    <w:p>
      <w:r>
        <w:t>43</w:t>
        <w:tab/>
        <w:t>1911 - 1922 ; 1924 - 1925</w:t>
      </w:r>
    </w:p>
    <w:p>
      <w:r>
        <w:br/>
        <w:t>30</w:t>
        <w:tab/>
        <w:t>6</w:t>
      </w:r>
    </w:p>
    <w:p>
      <w:r>
        <w:t>30z</w:t>
        <w:tab/>
        <w:t>614-1/14, 6</w:t>
      </w:r>
    </w:p>
    <w:p>
      <w:r>
        <w:t>40</w:t>
        <w:tab/>
        <w:t>s[2{Bewilligung von Beihilfen und Unterstützungen} 1{&lt;Verein zur Verbreitung guter Jugendschriften&gt;}]s</w:t>
      </w:r>
    </w:p>
    <w:p>
      <w:r>
        <w:t>45</w:t>
        <w:tab/>
        <w:t>s.d.</w:t>
      </w:r>
    </w:p>
    <w:p>
      <w:r>
        <w:br/>
        <w:t>30</w:t>
        <w:tab/>
        <w:t>7</w:t>
      </w:r>
    </w:p>
    <w:p>
      <w:r>
        <w:t>30z</w:t>
        <w:tab/>
        <w:t>614-1/14, 7</w:t>
      </w:r>
    </w:p>
    <w:p>
      <w:r>
        <w:t>40</w:t>
        <w:tab/>
        <w:t>s[2{Werbeschriften und andere Drucksachen} 1{&lt;Verein zur Verbreitung guter Jugendschriften&gt;}]s</w:t>
      </w:r>
    </w:p>
    <w:p>
      <w:r>
        <w:t>45</w:t>
        <w:tab/>
        <w:t>s.d.</w:t>
      </w:r>
    </w:p>
    <w:p>
      <w:r>
        <w:br/>
        <w:t>30</w:t>
        <w:tab/>
        <w:t>8</w:t>
      </w:r>
    </w:p>
    <w:p>
      <w:r>
        <w:t>30z</w:t>
        <w:tab/>
        <w:t>614-1/14, 8</w:t>
      </w:r>
    </w:p>
    <w:p>
      <w:r>
        <w:t>40</w:t>
        <w:tab/>
        <w:t>s[2{Auflösung des Vereins} 1{&lt;Verein zur Verbreitung guter Jugendschriften&gt;}]s</w:t>
      </w:r>
    </w:p>
    <w:p>
      <w:r>
        <w:t>45</w:t>
        <w:tab/>
        <w:t>s.d.</w:t>
      </w:r>
    </w:p>
    <w:p/>
    <w:p/>
    <w:p>
      <w:r>
        <w:br/>
        <w:t>20</w:t>
        <w:tab/>
        <w:t>614-1/16</w:t>
      </w:r>
    </w:p>
    <w:p>
      <w:r>
        <w:t>21</w:t>
        <w:tab/>
        <w:t>Kommission für die Hamburgische Hausbibliothek</w:t>
      </w:r>
    </w:p>
    <w:p>
      <w:r>
        <w:t>22</w:t>
        <w:tab/>
        <w:t>Kommission für die Hamburgische Hausbibliothek</w:t>
      </w:r>
    </w:p>
    <w:p>
      <w:r>
        <w:t>23</w:t>
        <w:tab/>
        <w:t>1901 - 1936</w:t>
      </w:r>
    </w:p>
    <w:p>
      <w:r>
        <w:t>24</w:t>
        <w:tab/>
        <w:t>Findliste</w:t>
      </w:r>
    </w:p>
    <w:p>
      <w:r>
        <w:t>25</w:t>
        <w:tab/>
        <w:t>Die z[1901]z gebildete Kommission wollte zur Vertiefung des Verständnisses von s[Literatur]s durch s[Herausgabe billiger Bücher]s beitragen.</w:t>
      </w:r>
    </w:p>
    <w:p>
      <w:r>
        <w:t>30</w:t>
        <w:tab/>
        <w:t>1</w:t>
      </w:r>
    </w:p>
    <w:p>
      <w:r>
        <w:t>30z</w:t>
        <w:tab/>
        <w:t>614-1/16, 1</w:t>
      </w:r>
    </w:p>
    <w:p>
      <w:r>
        <w:t>40</w:t>
        <w:tab/>
        <w:t>s[2{Gründung, Satzungen und Geschäftsordnungen} 1{&lt;Kommission für die Hamburgische Hausbibliothek&gt;}]s</w:t>
      </w:r>
    </w:p>
    <w:p>
      <w:r>
        <w:t>43</w:t>
        <w:tab/>
        <w:t>1901 - 1926</w:t>
      </w:r>
    </w:p>
    <w:p>
      <w:r>
        <w:br/>
        <w:t>30</w:t>
        <w:tab/>
        <w:t>2</w:t>
      </w:r>
    </w:p>
    <w:p>
      <w:r>
        <w:t>30z</w:t>
        <w:tab/>
        <w:t>614-1/16, 2</w:t>
      </w:r>
    </w:p>
    <w:p>
      <w:r>
        <w:t>40</w:t>
        <w:tab/>
        <w:t>s[2{Sitzungsprotokolle und Einladungen mit Tagesordnungen} 1{&lt;Kommission für die Hamburgische Hausbibliothek&gt;}]s</w:t>
      </w:r>
    </w:p>
    <w:p>
      <w:r>
        <w:t>43</w:t>
        <w:tab/>
        <w:t>1901 - 1936</w:t>
      </w:r>
    </w:p>
    <w:p>
      <w:r>
        <w:br/>
        <w:t>30</w:t>
        <w:tab/>
        <w:t>3</w:t>
      </w:r>
    </w:p>
    <w:p>
      <w:r>
        <w:t>30z</w:t>
        <w:tab/>
        <w:t>614-1/16, 3</w:t>
      </w:r>
    </w:p>
    <w:p>
      <w:r>
        <w:t>40</w:t>
        <w:tab/>
        <w:t>s[2{Tätigkeitsberichte} 1{&lt;Kommission für die Hamburgische Hausbibliothek&gt;}]s</w:t>
      </w:r>
    </w:p>
    <w:p>
      <w:r>
        <w:t>43</w:t>
        <w:tab/>
        <w:t>1904 ; 1924</w:t>
      </w:r>
    </w:p>
    <w:p>
      <w:r>
        <w:br/>
        <w:t>30</w:t>
        <w:tab/>
        <w:t>4</w:t>
      </w:r>
    </w:p>
    <w:p>
      <w:r>
        <w:t>30z</w:t>
        <w:tab/>
        <w:t>614-1/16, 4</w:t>
      </w:r>
    </w:p>
    <w:p>
      <w:r>
        <w:t>40</w:t>
        <w:tab/>
        <w:t>s[2{Korrespondenz mit Behörden, s[Verlagsbuchhandlung]sen und Privaten} 1{&lt;Kommission für die Hamburgische Hausbibliothek&gt;}]s</w:t>
      </w:r>
    </w:p>
    <w:p>
      <w:r>
        <w:t>43</w:t>
        <w:tab/>
        <w:t>1901 - 1923</w:t>
      </w:r>
    </w:p>
    <w:p>
      <w:r>
        <w:br/>
        <w:t>30</w:t>
        <w:tab/>
        <w:t>5</w:t>
      </w:r>
    </w:p>
    <w:p>
      <w:r>
        <w:t>30z</w:t>
        <w:tab/>
        <w:t>614-1/16, 5</w:t>
      </w:r>
    </w:p>
    <w:p>
      <w:r>
        <w:t>40</w:t>
        <w:tab/>
        <w:t>s[2{Korrespondenz mit Kommissionsmitgliedern, s[Autoren]s} pp. 1{&lt;Kommission für die Hamburgische Hausbibliothek&gt;}]s</w:t>
      </w:r>
    </w:p>
    <w:p>
      <w:r>
        <w:t>43</w:t>
        <w:tab/>
        <w:t>1924 - 1935</w:t>
      </w:r>
    </w:p>
    <w:p>
      <w:r>
        <w:br/>
        <w:t>30</w:t>
        <w:tab/>
        <w:t>6</w:t>
      </w:r>
    </w:p>
    <w:p>
      <w:r>
        <w:t>30z</w:t>
        <w:tab/>
        <w:t>614-1/16, 6</w:t>
      </w:r>
    </w:p>
    <w:p>
      <w:r>
        <w:t>40</w:t>
        <w:tab/>
        <w:t>s[2{Korrespondenz mit der k[Verlagsbuchhandlung p[2{Georg} 1{Westermann}]p]k} 1{&lt;Kommission für die Hamburgische Hausbibliothek&gt;}]s</w:t>
      </w:r>
    </w:p>
    <w:p>
      <w:r>
        <w:t>43</w:t>
        <w:tab/>
        <w:t>1921 - 1935</w:t>
      </w:r>
    </w:p>
    <w:p>
      <w:r>
        <w:br/>
        <w:t>30</w:t>
        <w:tab/>
        <w:t>7</w:t>
      </w:r>
    </w:p>
    <w:p>
      <w:r>
        <w:t>30z</w:t>
        <w:tab/>
        <w:t>614-1/16, 7</w:t>
      </w:r>
    </w:p>
    <w:p>
      <w:r>
        <w:t>40</w:t>
        <w:tab/>
        <w:t>s[2{Korrespondenz mit der k[Verlagsbuchhandlung p[2{Georg} 1{Westermann}]p]k} 1{&lt;Kommission für die Hamburgische Hausbibliothek&gt;}]s betr. s[Neudruck]s des Werkes "t[Hinrich Drägers Lebenserinnerungen]t"</w:t>
      </w:r>
    </w:p>
    <w:p>
      <w:r>
        <w:t>43</w:t>
        <w:tab/>
        <w:t>1934 - 1935</w:t>
      </w:r>
    </w:p>
    <w:p>
      <w:r>
        <w:br/>
        <w:t>30</w:t>
        <w:tab/>
        <w:t>8</w:t>
      </w:r>
    </w:p>
    <w:p>
      <w:r>
        <w:t>30z</w:t>
        <w:tab/>
        <w:t>614-1/16, 8</w:t>
      </w:r>
    </w:p>
    <w:p>
      <w:r>
        <w:t>40</w:t>
        <w:tab/>
        <w:t>Korrespondenz der k[Verlagsbuchhandlung p[2{A.} 1{Janssen}]p]k mit der k[Verlagsbuchhandlung p[2{Georg} 1{Westermann}]p]k betr. t[o[Hamburg]oische Hausbibliothek]t</w:t>
      </w:r>
    </w:p>
    <w:p>
      <w:r>
        <w:t>43</w:t>
        <w:tab/>
        <w:t>1925 - 1935</w:t>
      </w:r>
    </w:p>
    <w:p>
      <w:r>
        <w:br/>
        <w:t>30</w:t>
        <w:tab/>
        <w:t>9</w:t>
      </w:r>
    </w:p>
    <w:p>
      <w:r>
        <w:t>30z</w:t>
        <w:tab/>
        <w:t>614-1/16, 9</w:t>
      </w:r>
    </w:p>
    <w:p>
      <w:r>
        <w:t>40</w:t>
        <w:tab/>
        <w:t>Korrespondenz mit dem p[5{Oberbaudirektor} 4{Prof. Dr.} 2{Fritz} 1{Schumacher}]p betr. s[Druck und Verkauf]s von Exemplaren seines Buches "t[Das Werden einer Wohnstadt]t"</w:t>
      </w:r>
    </w:p>
    <w:p>
      <w:r>
        <w:t>43</w:t>
        <w:tab/>
        <w:t>1932 - 1934</w:t>
      </w:r>
    </w:p>
    <w:p>
      <w:r>
        <w:br/>
        <w:t>30</w:t>
        <w:tab/>
        <w:t>10</w:t>
      </w:r>
    </w:p>
    <w:p>
      <w:r>
        <w:t>30z</w:t>
        <w:tab/>
        <w:t>614-1/16, 10</w:t>
      </w:r>
    </w:p>
    <w:p>
      <w:r>
        <w:t>40</w:t>
        <w:tab/>
        <w:t>s[2{Verträge} mit 1{Verlagsbuchhandlungen}]s</w:t>
      </w:r>
    </w:p>
    <w:p>
      <w:r>
        <w:t>43</w:t>
        <w:tab/>
        <w:t>1903 - 1930</w:t>
      </w:r>
    </w:p>
    <w:p>
      <w:r>
        <w:br/>
        <w:t>30</w:t>
        <w:tab/>
        <w:t>11</w:t>
      </w:r>
    </w:p>
    <w:p>
      <w:r>
        <w:t>30z</w:t>
        <w:tab/>
        <w:t>614-1/16, 11</w:t>
      </w:r>
    </w:p>
    <w:p>
      <w:r>
        <w:t>40</w:t>
        <w:tab/>
        <w:t>s[Prospekte]s und s[Bücherverzeichnisse]s</w:t>
      </w:r>
    </w:p>
    <w:p>
      <w:r>
        <w:t>43</w:t>
        <w:tab/>
        <w:t>1912 - 1932</w:t>
      </w:r>
    </w:p>
    <w:p>
      <w:r>
        <w:br/>
        <w:t>30</w:t>
        <w:tab/>
        <w:t>12</w:t>
      </w:r>
    </w:p>
    <w:p>
      <w:r>
        <w:t>30z</w:t>
        <w:tab/>
        <w:t>614-1/16, 12</w:t>
      </w:r>
    </w:p>
    <w:p>
      <w:r>
        <w:t>40</w:t>
        <w:tab/>
        <w:t>s[2{Abrechnungen und Bilanzen} 1{&lt;Kommission für die Hamburgische Hausbibliothek&gt;}]s</w:t>
      </w:r>
    </w:p>
    <w:p>
      <w:r>
        <w:t>43</w:t>
        <w:tab/>
        <w:t>1903 - 1933</w:t>
      </w:r>
    </w:p>
    <w:p>
      <w:r>
        <w:br/>
        <w:t>30</w:t>
        <w:tab/>
        <w:t>13</w:t>
      </w:r>
    </w:p>
    <w:p>
      <w:r>
        <w:t>30z</w:t>
        <w:tab/>
        <w:t>614-1/16, 13</w:t>
      </w:r>
    </w:p>
    <w:p>
      <w:r>
        <w:t>40</w:t>
        <w:tab/>
        <w:t>Gewährung von staatlichen s[Darlehen]s und s[Unterstützungen]s bzw. privaten Unterstützungen</w:t>
      </w:r>
    </w:p>
    <w:p>
      <w:r>
        <w:t>43</w:t>
        <w:tab/>
        <w:t>1910 - 1934</w:t>
      </w:r>
    </w:p>
    <w:p/>
    <w:p/>
    <w:p>
      <w:r>
        <w:br/>
        <w:t>20</w:t>
        <w:tab/>
        <w:t>614-1/24</w:t>
      </w:r>
    </w:p>
    <w:p>
      <w:r>
        <w:t>21</w:t>
        <w:tab/>
        <w:t>Hamburgischer Ausschuß für Kriegsbüchereien</w:t>
      </w:r>
    </w:p>
    <w:p>
      <w:r>
        <w:t>22</w:t>
        <w:tab/>
        <w:t>Hamburgischer Ausschuß für Kriegsbüchereien</w:t>
      </w:r>
    </w:p>
    <w:p>
      <w:r>
        <w:t>23</w:t>
        <w:tab/>
        <w:t>1914 - 1918</w:t>
      </w:r>
    </w:p>
    <w:p>
      <w:r>
        <w:t>24</w:t>
        <w:tab/>
        <w:t>Findliste</w:t>
      </w:r>
    </w:p>
    <w:p>
      <w:r>
        <w:t>25</w:t>
        <w:tab/>
        <w:t>Zwecks des z[1914]z gebildeten Ausschusses war die Sammlung von s[Büchern für Lazarette und Truppenteile]s.</w:t>
      </w:r>
    </w:p>
    <w:p>
      <w:r>
        <w:t>30</w:t>
        <w:tab/>
        <w:t>1</w:t>
      </w:r>
    </w:p>
    <w:p>
      <w:r>
        <w:t>30z</w:t>
        <w:tab/>
        <w:t>614-1/24, 1</w:t>
      </w:r>
    </w:p>
    <w:p>
      <w:r>
        <w:t>40</w:t>
        <w:tab/>
        <w:t>s[2{Sitzungsberichte des geschäftsführenden Ausschusses} 1{&lt;Hamburgischer Ausschuß für Kriegsbüchereien&gt;}]s</w:t>
      </w:r>
    </w:p>
    <w:p>
      <w:r>
        <w:t>43</w:t>
        <w:tab/>
        <w:t>1914 - 1919</w:t>
      </w:r>
    </w:p>
    <w:p>
      <w:r>
        <w:br/>
        <w:t>30</w:t>
        <w:tab/>
        <w:t>2</w:t>
      </w:r>
    </w:p>
    <w:p>
      <w:r>
        <w:t>30z</w:t>
        <w:tab/>
        <w:t>614-1/24, 2</w:t>
      </w:r>
    </w:p>
    <w:p>
      <w:r>
        <w:t>40</w:t>
        <w:tab/>
        <w:t>s[2{Geschäftsführung der Hauptsammelstelle} 1{&lt;Hamburgischer Ausschuß für Kriegsbüchereien&gt;}]s</w:t>
      </w:r>
    </w:p>
    <w:p>
      <w:r>
        <w:t>43</w:t>
        <w:tab/>
        <w:t>1914 - 1918</w:t>
      </w:r>
    </w:p>
    <w:p>
      <w:r>
        <w:br/>
        <w:t>30</w:t>
        <w:tab/>
        <w:t>3</w:t>
      </w:r>
    </w:p>
    <w:p>
      <w:r>
        <w:t>30z</w:t>
        <w:tab/>
        <w:t>614-1/24, 3</w:t>
      </w:r>
    </w:p>
    <w:p>
      <w:r>
        <w:t>40</w:t>
        <w:tab/>
        <w:t>s[2{Gedruckte Spendenaufrufe} 1{&lt;Hamburgischer Ausschuß für Kriegsbüchereien&gt;}]s</w:t>
      </w:r>
    </w:p>
    <w:p>
      <w:r>
        <w:t>43</w:t>
        <w:tab/>
        <w:t>1914 - 1917</w:t>
      </w:r>
    </w:p>
    <w:p/>
    <w:p/>
    <w:p>
      <w:r>
        <w:br/>
        <w:t>20</w:t>
        <w:tab/>
        <w:t>614-1/33</w:t>
      </w:r>
    </w:p>
    <w:p>
      <w:r>
        <w:t>21</w:t>
        <w:tab/>
        <w:t>Verein für Hamburgische Geschichte</w:t>
      </w:r>
    </w:p>
    <w:p>
      <w:r>
        <w:t>22</w:t>
        <w:tab/>
        <w:t>Verein für Hamburgische Geschichte</w:t>
      </w:r>
    </w:p>
    <w:p>
      <w:r>
        <w:t>23</w:t>
        <w:tab/>
        <w:t>1840 -</w:t>
      </w:r>
    </w:p>
    <w:p>
      <w:r>
        <w:t>24</w:t>
        <w:tab/>
        <w:t>Findliste</w:t>
      </w:r>
    </w:p>
    <w:p>
      <w:r>
        <w:t>25</w:t>
        <w:tab/>
        <w:t>Der z[1839]z gegründete Verein, der aus der k[Patriotischen Gesellschaft]k hervorging, ist die stadt- und landesgeschichtliche Vereinigung für o[Hamburg]o. Der größte Teil des Schriftgutes ist z[1943]z verbrannt.</w:t>
      </w:r>
    </w:p>
    <w:p>
      <w:r>
        <w:t>26</w:t>
        <w:tab/>
        <w:t>A</w:t>
      </w:r>
    </w:p>
    <w:p>
      <w:r>
        <w:t>27</w:t>
        <w:tab/>
        <w:t>A Allgemeines</w:t>
      </w:r>
    </w:p>
    <w:p>
      <w:r>
        <w:t>30</w:t>
        <w:tab/>
        <w:t>5 - 5 b</w:t>
      </w:r>
    </w:p>
    <w:p>
      <w:r>
        <w:t>30z</w:t>
        <w:tab/>
        <w:t>614-1/33, A 5 - 614-1/33, A 5 b</w:t>
      </w:r>
    </w:p>
    <w:p>
      <w:r>
        <w:t>40</w:t>
        <w:tab/>
        <w:t>Verhältnis zur k[Patriotischen Gesellschaft]k und zum k[Überseeklub]k, insb. betr. s[Bibliothek]s und Geschäftsstelle</w:t>
      </w:r>
    </w:p>
    <w:p>
      <w:r>
        <w:t>43</w:t>
        <w:tab/>
        <w:t>1840 - 1944 ; 1957 - 1980</w:t>
      </w:r>
    </w:p>
    <w:p>
      <w:r>
        <w:br/>
        <w:t>30</w:t>
        <w:tab/>
        <w:t>15</w:t>
      </w:r>
    </w:p>
    <w:p>
      <w:r>
        <w:t>30z</w:t>
        <w:tab/>
        <w:t>614-1/33, A 15</w:t>
      </w:r>
    </w:p>
    <w:p>
      <w:r>
        <w:t>40</w:t>
        <w:tab/>
        <w:t>Verhältnis zur s[k[1{Gesellschaft der Bücherfreunde} in 2{o[Hamburg]o}]k]s</w:t>
      </w:r>
    </w:p>
    <w:p>
      <w:r>
        <w:t>43</w:t>
        <w:tab/>
        <w:t>1962 - 1980</w:t>
      </w:r>
    </w:p>
    <w:p>
      <w:r>
        <w:br/>
        <w:t>26</w:t>
        <w:tab/>
        <w:t>D</w:t>
      </w:r>
    </w:p>
    <w:p>
      <w:r>
        <w:t>27</w:t>
        <w:tab/>
        <w:t>Bibliothek, Veranstaltungen</w:t>
      </w:r>
    </w:p>
    <w:p>
      <w:r>
        <w:t>30</w:t>
        <w:tab/>
        <w:t>3</w:t>
      </w:r>
    </w:p>
    <w:p>
      <w:r>
        <w:t>30z</w:t>
        <w:tab/>
        <w:t>614-1/33, D 3</w:t>
      </w:r>
    </w:p>
    <w:p>
      <w:r>
        <w:t>40</w:t>
        <w:tab/>
        <w:t>Unterbringung der s[Vereinsbibliothek]s in einem Neubau der s[Staats- und Universitätsbibliothek]s</w:t>
      </w:r>
    </w:p>
    <w:p>
      <w:r>
        <w:t>43</w:t>
        <w:tab/>
        <w:t>1925 ; 1936</w:t>
      </w:r>
    </w:p>
    <w:p>
      <w:r>
        <w:br/>
        <w:t>30</w:t>
        <w:tab/>
        <w:t>7</w:t>
      </w:r>
    </w:p>
    <w:p>
      <w:r>
        <w:t>30z</w:t>
        <w:tab/>
        <w:t>614-1/33, D 7</w:t>
      </w:r>
    </w:p>
    <w:p>
      <w:r>
        <w:t>40</w:t>
        <w:tab/>
        <w:t>s[2{Zerstörung, Schadensfeststellung und Wiederaufbau} der 1{Bibliothek}]s, s[Bibliotheks-&lt;Personal&gt;]s und Geschäftsstellenpersonal</w:t>
      </w:r>
    </w:p>
    <w:p>
      <w:r>
        <w:t>43</w:t>
        <w:tab/>
        <w:t>1943 - 1963</w:t>
      </w:r>
    </w:p>
    <w:p>
      <w:r>
        <w:br/>
        <w:t>30</w:t>
        <w:tab/>
        <w:t>7 b</w:t>
      </w:r>
    </w:p>
    <w:p>
      <w:r>
        <w:t>30z</w:t>
        <w:tab/>
        <w:t>614-1/33, D 7 b</w:t>
      </w:r>
    </w:p>
    <w:p>
      <w:r>
        <w:t>40</w:t>
        <w:tab/>
        <w:t>s[2{Verlegung} der 1{Bibliothek}]s in das Staatsarchiv</w:t>
      </w:r>
    </w:p>
    <w:p>
      <w:r>
        <w:t>43</w:t>
        <w:tab/>
        <w:t>1970 - 1972</w:t>
      </w:r>
    </w:p>
    <w:p>
      <w:r>
        <w:br/>
        <w:t>26</w:t>
        <w:tab/>
        <w:t>E</w:t>
      </w:r>
    </w:p>
    <w:p>
      <w:r>
        <w:t>27</w:t>
        <w:tab/>
        <w:t>E Wissenschaftliche Arbeitsvorhaben und Veröffentlichungen</w:t>
      </w:r>
    </w:p>
    <w:p>
      <w:r>
        <w:t>30</w:t>
        <w:tab/>
        <w:t>1</w:t>
      </w:r>
    </w:p>
    <w:p>
      <w:r>
        <w:t>30z</w:t>
        <w:tab/>
        <w:t>614-1/33, E 1</w:t>
      </w:r>
    </w:p>
    <w:p>
      <w:r>
        <w:t>40</w:t>
        <w:tab/>
        <w:t>s[2{Umgestaltung} der 1{Zeitschrift}]s</w:t>
      </w:r>
    </w:p>
    <w:p>
      <w:r>
        <w:t>43</w:t>
        <w:tab/>
        <w:t>1907</w:t>
      </w:r>
    </w:p>
    <w:p>
      <w:r>
        <w:br/>
        <w:t>30</w:t>
        <w:tab/>
        <w:t>2</w:t>
      </w:r>
    </w:p>
    <w:p>
      <w:r>
        <w:t>30z</w:t>
        <w:tab/>
        <w:t>614-1/33, E 2</w:t>
      </w:r>
    </w:p>
    <w:p>
      <w:r>
        <w:t>40</w:t>
        <w:tab/>
        <w:t>Allgemeine s[Verlagskontrakte]s</w:t>
      </w:r>
    </w:p>
    <w:p>
      <w:r>
        <w:t>43</w:t>
        <w:tab/>
        <w:t>1913 - 1936</w:t>
      </w:r>
    </w:p>
    <w:p>
      <w:r>
        <w:br/>
        <w:t>30</w:t>
        <w:tab/>
        <w:t>6</w:t>
      </w:r>
    </w:p>
    <w:p>
      <w:r>
        <w:t>30z</w:t>
        <w:tab/>
        <w:t>614-1/33, E 6</w:t>
      </w:r>
    </w:p>
    <w:p>
      <w:r>
        <w:t>40</w:t>
        <w:tab/>
        <w:t>t[o[Hamburg]oische Bücherkunde]t</w:t>
      </w:r>
    </w:p>
    <w:p>
      <w:r>
        <w:t>43</w:t>
        <w:tab/>
        <w:t>1936 - 1938 ; 1954 - 1957 ; 1971 - 1972</w:t>
      </w:r>
    </w:p>
    <w:p>
      <w:r>
        <w:br/>
        <w:t>30</w:t>
        <w:tab/>
        <w:t>7</w:t>
      </w:r>
    </w:p>
    <w:p>
      <w:r>
        <w:t>30z</w:t>
        <w:tab/>
        <w:t>614-1/33, E 7</w:t>
      </w:r>
    </w:p>
    <w:p>
      <w:r>
        <w:t>40</w:t>
        <w:tab/>
        <w:t>s[2{Redaktion und Versand} der 1{Zeitschrift}]s</w:t>
      </w:r>
    </w:p>
    <w:p>
      <w:r>
        <w:t>43</w:t>
        <w:tab/>
        <w:t>1938 - 1939 ; 1962 - 1964 ; 1968 - 1969 ; 1977 - 1978</w:t>
      </w:r>
    </w:p>
    <w:p>
      <w:r>
        <w:br/>
        <w:t>30</w:t>
        <w:tab/>
        <w:t>14</w:t>
      </w:r>
    </w:p>
    <w:p>
      <w:r>
        <w:t>30z</w:t>
        <w:tab/>
        <w:t>614-1/33, E 14</w:t>
      </w:r>
    </w:p>
    <w:p>
      <w:r>
        <w:t>40</w:t>
        <w:tab/>
        <w:t>s[Redaktionsausschuß]s</w:t>
      </w:r>
    </w:p>
    <w:p>
      <w:r>
        <w:t>43</w:t>
        <w:tab/>
        <w:t>1958 - 1983</w:t>
      </w:r>
    </w:p>
    <w:p/>
    <w:p/>
    <w:p>
      <w:r>
        <w:br/>
        <w:t>20</w:t>
        <w:tab/>
        <w:t>614-1/38</w:t>
      </w:r>
    </w:p>
    <w:p>
      <w:r>
        <w:t>21</w:t>
        <w:tab/>
        <w:t>Hamburger Öffentliche Bücherhallen</w:t>
      </w:r>
    </w:p>
    <w:p>
      <w:r>
        <w:t>22</w:t>
        <w:tab/>
        <w:t>Hamburger Öffentliche Bücherhallen</w:t>
      </w:r>
    </w:p>
    <w:p>
      <w:r>
        <w:t>23</w:t>
        <w:tab/>
        <w:t>1897 - 1954</w:t>
      </w:r>
    </w:p>
    <w:p>
      <w:r>
        <w:t>24</w:t>
        <w:tab/>
        <w:t>Findliste</w:t>
      </w:r>
    </w:p>
    <w:p>
      <w:r>
        <w:t>25</w:t>
        <w:tab/>
        <w:t>z[1899]z wurde die erste s[Bibliothek der k[Öffentlichen Bücherhalle]k]s als eine Gründung und ein Zweig der k[Patriotischen Gesellschaft]k eröffnet. Schon bald entstanden weitere Filialen. Nach der Trennung von der Patriotischen Gesellschaft wurde z[1919]z die staatlich finanzierte k[Stiftung Öffentliche Bücherhalle]k gegründet.</w:t>
      </w:r>
    </w:p>
    <w:p>
      <w:r>
        <w:t>30</w:t>
        <w:tab/>
        <w:t>1</w:t>
      </w:r>
    </w:p>
    <w:p>
      <w:r>
        <w:t>30z</w:t>
        <w:tab/>
        <w:t>614-1/38, 1</w:t>
      </w:r>
    </w:p>
    <w:p>
      <w:r>
        <w:t>40</w:t>
        <w:tab/>
        <w:t>s[2{Protokolle} der 1{Bücherhallenkommission}]s, seit z[1919]z des Verwaltungsrates</w:t>
      </w:r>
    </w:p>
    <w:p>
      <w:r>
        <w:t>43</w:t>
        <w:tab/>
        <w:t>1898 - 1921 ; 1928 ; 1930 ; 1935</w:t>
      </w:r>
    </w:p>
    <w:p>
      <w:r>
        <w:br/>
        <w:t>30</w:t>
        <w:tab/>
        <w:t>2</w:t>
      </w:r>
    </w:p>
    <w:p>
      <w:r>
        <w:t>30z</w:t>
        <w:tab/>
        <w:t>614-1/38, 2</w:t>
      </w:r>
    </w:p>
    <w:p>
      <w:r>
        <w:t>40</w:t>
        <w:tab/>
        <w:t>s[2{Protokolle des Arbeitsausschusses} 1{k[&lt;Hamburger Öffentliche Bücherhallen&gt;]k}]s</w:t>
      </w:r>
    </w:p>
    <w:p>
      <w:r>
        <w:t>43</w:t>
        <w:tab/>
        <w:t>1898 - 1932</w:t>
      </w:r>
    </w:p>
    <w:p>
      <w:r>
        <w:br/>
        <w:t>30</w:t>
        <w:tab/>
        <w:t>3</w:t>
      </w:r>
    </w:p>
    <w:p>
      <w:r>
        <w:t>30z</w:t>
        <w:tab/>
        <w:t>614-1/38, 3</w:t>
      </w:r>
    </w:p>
    <w:p>
      <w:r>
        <w:t>40</w:t>
        <w:tab/>
        <w:t xml:space="preserve">s[2{Protokolle der Büchereileitersitzungen} 1{k[&lt;Hamburger Öffentliche Bücherhallen&gt;]k}]s </w:t>
      </w:r>
    </w:p>
    <w:p>
      <w:r>
        <w:t>43</w:t>
        <w:tab/>
        <w:t>1931 - 1951</w:t>
      </w:r>
    </w:p>
    <w:p>
      <w:r>
        <w:br/>
        <w:t>30</w:t>
        <w:tab/>
        <w:t>4</w:t>
      </w:r>
    </w:p>
    <w:p>
      <w:r>
        <w:t>30z</w:t>
        <w:tab/>
        <w:t>614-1/38, 4</w:t>
      </w:r>
    </w:p>
    <w:p>
      <w:r>
        <w:t>40</w:t>
        <w:tab/>
        <w:t>s[2{Unterstützungsaufrufe, Spenden, Stiftungen und Beiträge} 1{k[&lt;Hamburger Öffentliche Bücherhallen&gt;]k}]s</w:t>
      </w:r>
    </w:p>
    <w:p>
      <w:r>
        <w:t>43</w:t>
        <w:tab/>
        <w:t>1898 - 1907</w:t>
      </w:r>
    </w:p>
    <w:p>
      <w:r>
        <w:br/>
        <w:t>30</w:t>
        <w:tab/>
        <w:t>5</w:t>
      </w:r>
    </w:p>
    <w:p>
      <w:r>
        <w:t>30z</w:t>
        <w:tab/>
        <w:t>614-1/38, 5</w:t>
      </w:r>
    </w:p>
    <w:p>
      <w:r>
        <w:t>40</w:t>
        <w:tab/>
        <w:t>s[2{Budget} der 1{Öffentlichen Bücherhalle}]s</w:t>
      </w:r>
    </w:p>
    <w:p>
      <w:r>
        <w:t>43</w:t>
        <w:tab/>
        <w:t>1899 - 1903</w:t>
      </w:r>
    </w:p>
    <w:p>
      <w:r>
        <w:br/>
        <w:t>30</w:t>
        <w:tab/>
        <w:t>6</w:t>
      </w:r>
    </w:p>
    <w:p>
      <w:r>
        <w:t>30z</w:t>
        <w:tab/>
        <w:t>614-1/38, 6</w:t>
      </w:r>
    </w:p>
    <w:p>
      <w:r>
        <w:t>40</w:t>
        <w:tab/>
        <w:t>s[2{Geschäfts- und Benutzungsordnung, Statuten} 1{k[&lt;Hamburger Öffentliche Bücherhallen&gt;]k}]s</w:t>
      </w:r>
    </w:p>
    <w:p>
      <w:r>
        <w:t>45</w:t>
        <w:tab/>
        <w:t>ca. 1903</w:t>
      </w:r>
    </w:p>
    <w:p>
      <w:r>
        <w:br/>
        <w:t>30</w:t>
        <w:tab/>
        <w:t>7</w:t>
      </w:r>
    </w:p>
    <w:p>
      <w:r>
        <w:t>30z</w:t>
        <w:tab/>
        <w:t>614-1/38, 7</w:t>
      </w:r>
    </w:p>
    <w:p>
      <w:r>
        <w:t>40</w:t>
        <w:tab/>
        <w:t>Dienstlicher Briefwechsel von p[4{Dr.} 2{Eduard} 1{Hallier}]p mit p[5{Oberbibliothekar} 4{Dr.} 2{Otto} 1{Plate}]p</w:t>
      </w:r>
    </w:p>
    <w:p>
      <w:r>
        <w:t>43</w:t>
        <w:tab/>
        <w:t>1903 - 1905 ; 1907 - 1912</w:t>
      </w:r>
    </w:p>
    <w:p>
      <w:r>
        <w:br/>
        <w:t>30</w:t>
        <w:tab/>
        <w:t>8</w:t>
      </w:r>
    </w:p>
    <w:p>
      <w:r>
        <w:t>30z</w:t>
        <w:tab/>
        <w:t>614-1/38, 8</w:t>
      </w:r>
    </w:p>
    <w:p>
      <w:r>
        <w:t>40</w:t>
        <w:tab/>
        <w:t>s[Schülkescher Indikator]s (s[Buchanzeige-Apparat]s)</w:t>
      </w:r>
    </w:p>
    <w:p>
      <w:r>
        <w:t>43</w:t>
        <w:tab/>
        <w:t>1903 - 1906 ; 1908 - 1909 ; 1912</w:t>
      </w:r>
    </w:p>
    <w:p>
      <w:r>
        <w:br/>
        <w:t>30</w:t>
        <w:tab/>
        <w:t>9</w:t>
      </w:r>
    </w:p>
    <w:p>
      <w:r>
        <w:t>30z</w:t>
        <w:tab/>
        <w:t>614-1/38, 9</w:t>
      </w:r>
    </w:p>
    <w:p>
      <w:r>
        <w:t>40</w:t>
        <w:tab/>
        <w:t>Stellungnahme der s[1{k[Öffentlichen Bücherhalle]k} zum Bürgerschaftsantrag betr. 2{Verbesserung der Organisation}]s und des s[2{staatlichen Einfluss}es in der 1{Öffentlichen Bücherhalle}]s</w:t>
      </w:r>
    </w:p>
    <w:p>
      <w:r>
        <w:t>43</w:t>
        <w:tab/>
        <w:t>1929</w:t>
      </w:r>
    </w:p>
    <w:p>
      <w:r>
        <w:br/>
        <w:t>30</w:t>
        <w:tab/>
        <w:t>10</w:t>
      </w:r>
    </w:p>
    <w:p>
      <w:r>
        <w:t>30z</w:t>
        <w:tab/>
        <w:t>614-1/38, 10</w:t>
      </w:r>
    </w:p>
    <w:p>
      <w:r>
        <w:t>40</w:t>
        <w:tab/>
        <w:t>Briefwechsel zwischen der s[Bücherhallenleitung]s und dem p[7{Mitglied des Verwaltungsrates} 4{Dr.} 2{E.} 1{Hallier}]p</w:t>
      </w:r>
    </w:p>
    <w:p>
      <w:r>
        <w:t>43</w:t>
        <w:tab/>
        <w:t>1935 - 1944 ; 1946 - 1953</w:t>
      </w:r>
    </w:p>
    <w:p>
      <w:r>
        <w:br/>
        <w:t>30</w:t>
        <w:tab/>
        <w:t>11</w:t>
      </w:r>
    </w:p>
    <w:p>
      <w:r>
        <w:t>30z</w:t>
        <w:tab/>
        <w:t>614-1/38, 11</w:t>
      </w:r>
    </w:p>
    <w:p>
      <w:r>
        <w:t>40</w:t>
        <w:tab/>
        <w:t>s[2{Tätigkeit des Verwaltungsrates} 1{k[&lt;Hamburger Öffentliche Bücherhallen&gt;]k}]s</w:t>
      </w:r>
    </w:p>
    <w:p>
      <w:r>
        <w:t>43</w:t>
        <w:tab/>
        <w:t>1935 - 1936</w:t>
      </w:r>
    </w:p>
    <w:p>
      <w:r>
        <w:br/>
        <w:t>30</w:t>
        <w:tab/>
        <w:t>12</w:t>
      </w:r>
    </w:p>
    <w:p>
      <w:r>
        <w:t>30z</w:t>
        <w:tab/>
        <w:t>614-1/38, 12</w:t>
      </w:r>
    </w:p>
    <w:p>
      <w:r>
        <w:t>40</w:t>
        <w:tab/>
        <w:t>s[2{Rundschreiben} der 1{Bücherhallenleitung}]s</w:t>
      </w:r>
    </w:p>
    <w:p>
      <w:r>
        <w:t>43</w:t>
        <w:tab/>
        <w:t>1931 - 1945</w:t>
      </w:r>
    </w:p>
    <w:p>
      <w:r>
        <w:br/>
        <w:t>30</w:t>
        <w:tab/>
        <w:t>13</w:t>
      </w:r>
    </w:p>
    <w:p>
      <w:r>
        <w:t>30z</w:t>
        <w:tab/>
        <w:t>614-1/38, 13</w:t>
      </w:r>
    </w:p>
    <w:p>
      <w:r>
        <w:t>40</w:t>
        <w:tab/>
        <w:t>s[2{Verwaltungsberichte und interne Statistiken} 1{k[&lt;Hamburger Öffentliche Bücherhallen&gt;]k}]s</w:t>
      </w:r>
    </w:p>
    <w:p>
      <w:r>
        <w:t>43</w:t>
        <w:tab/>
        <w:t>1933 - 1941 ; 1946 ; 1950 - 1953</w:t>
      </w:r>
    </w:p>
    <w:p>
      <w:r>
        <w:br/>
        <w:t>30</w:t>
        <w:tab/>
        <w:t>14</w:t>
      </w:r>
    </w:p>
    <w:p>
      <w:r>
        <w:t>30z</w:t>
        <w:tab/>
        <w:t>614-1/38, 14</w:t>
      </w:r>
    </w:p>
    <w:p>
      <w:r>
        <w:t>40</w:t>
        <w:tab/>
        <w:t>s[2{Politische und kriegsbedingte Maßnahmen} 1{k[&lt;Hamburger Öffentliche Bücherhallen&gt;]k}]s</w:t>
      </w:r>
    </w:p>
    <w:p>
      <w:r>
        <w:t>41</w:t>
        <w:tab/>
        <w:t>u.a.: Umstellung auf die Erfordernisse des s[Nationalsozialismus]s, Übernahme von s[Büchern aus jüdischem Besitz]s, s[2{Bunkerung} und Entbunkerung von 1{Bücher}]sn</w:t>
      </w:r>
    </w:p>
    <w:p>
      <w:r>
        <w:t>43</w:t>
        <w:tab/>
        <w:t>1935 ; 1937 ; 1939 ; 1942 ; 1944 - 1945</w:t>
      </w:r>
    </w:p>
    <w:p>
      <w:r>
        <w:br/>
        <w:t>30</w:t>
        <w:tab/>
        <w:t>15</w:t>
      </w:r>
    </w:p>
    <w:p>
      <w:r>
        <w:t>30z</w:t>
        <w:tab/>
        <w:t>614-1/38, 15</w:t>
      </w:r>
    </w:p>
    <w:p>
      <w:r>
        <w:t>40</w:t>
        <w:tab/>
        <w:t>s[Indiziertes Schrifttum im s[Dritten Reich]s]s</w:t>
      </w:r>
    </w:p>
    <w:p>
      <w:r>
        <w:t>43</w:t>
        <w:tab/>
        <w:t>1934 - 1944</w:t>
      </w:r>
    </w:p>
    <w:p>
      <w:r>
        <w:br/>
        <w:t>30</w:t>
        <w:tab/>
        <w:t>16</w:t>
      </w:r>
    </w:p>
    <w:p>
      <w:r>
        <w:t>30z</w:t>
        <w:tab/>
        <w:t>614-1/38, 16</w:t>
      </w:r>
    </w:p>
    <w:p>
      <w:r>
        <w:t>40</w:t>
        <w:tab/>
        <w:t>Schriftverkehr mit der Verwaltung für Kunst- und Kulturangelegenheiten</w:t>
      </w:r>
    </w:p>
    <w:p>
      <w:r>
        <w:t>41</w:t>
        <w:tab/>
        <w:t>u.a.: Kriegsauswirkungen, s[Entnazifizierung]s, s[2{Wiederherstellung} der 1{Öffentlichen Bücherhallen}]s, s[unerwünschte Bücher]s</w:t>
      </w:r>
    </w:p>
    <w:p>
      <w:r>
        <w:t>43</w:t>
        <w:tab/>
        <w:t>1940 - 1946</w:t>
      </w:r>
    </w:p>
    <w:p>
      <w:r>
        <w:br/>
        <w:t>30</w:t>
        <w:tab/>
        <w:t>17</w:t>
      </w:r>
    </w:p>
    <w:p>
      <w:r>
        <w:t>30z</w:t>
        <w:tab/>
        <w:t>614-1/38, 17</w:t>
      </w:r>
    </w:p>
    <w:p>
      <w:r>
        <w:t>40</w:t>
        <w:tab/>
        <w:t>s[Lesegebühren]s</w:t>
      </w:r>
    </w:p>
    <w:p>
      <w:r>
        <w:t>43</w:t>
        <w:tab/>
        <w:t>1941 ; 1946 - 1948 ; 1950</w:t>
      </w:r>
    </w:p>
    <w:p>
      <w:r>
        <w:br/>
        <w:t>30</w:t>
        <w:tab/>
        <w:t>18</w:t>
      </w:r>
    </w:p>
    <w:p>
      <w:r>
        <w:t>30z</w:t>
        <w:tab/>
        <w:t>614-1/38, 18</w:t>
      </w:r>
    </w:p>
    <w:p>
      <w:r>
        <w:t>40</w:t>
        <w:tab/>
        <w:t>s[2{Ausbildung für den s[bibliothekarischen Dienst]s} an 1{öffentlichen Büchereien}]s</w:t>
      </w:r>
    </w:p>
    <w:p>
      <w:r>
        <w:t>43</w:t>
        <w:tab/>
        <w:t>1954 - 1955</w:t>
      </w:r>
    </w:p>
    <w:p>
      <w:r>
        <w:br/>
        <w:t>30</w:t>
        <w:tab/>
        <w:t>19</w:t>
      </w:r>
    </w:p>
    <w:p>
      <w:r>
        <w:t>30z</w:t>
        <w:tab/>
        <w:t>614-1/38, 19</w:t>
      </w:r>
    </w:p>
    <w:p>
      <w:r>
        <w:t>40</w:t>
        <w:tab/>
        <w:t>s[2{Schriftwechsel} mit auswärtigen 1{Büchereien}]s</w:t>
      </w:r>
    </w:p>
    <w:p>
      <w:r>
        <w:t>43</w:t>
        <w:tab/>
        <w:t>1897 ; 1901 - 1904 ; 1906 ; 1910</w:t>
      </w:r>
    </w:p>
    <w:p>
      <w:r>
        <w:br/>
        <w:t>30</w:t>
        <w:tab/>
        <w:t>20</w:t>
      </w:r>
    </w:p>
    <w:p>
      <w:r>
        <w:t>30z</w:t>
        <w:tab/>
        <w:t>614-1/38, 20</w:t>
      </w:r>
    </w:p>
    <w:p>
      <w:r>
        <w:t>40</w:t>
        <w:tab/>
        <w:t>s[2{Aufsätze und Berichte} über das 1{Büchereiwesen in o[Hamburg]o}]s und im allgemeinen</w:t>
      </w:r>
    </w:p>
    <w:p>
      <w:r>
        <w:t>43</w:t>
        <w:tab/>
        <w:t>1899 - 1902 ; 1907 ; 1939 - 1949</w:t>
      </w:r>
    </w:p>
    <w:p>
      <w:r>
        <w:br/>
        <w:t>30</w:t>
        <w:tab/>
        <w:t>22</w:t>
      </w:r>
    </w:p>
    <w:p>
      <w:r>
        <w:t>30z</w:t>
        <w:tab/>
        <w:t>614-1/38, 22</w:t>
      </w:r>
    </w:p>
    <w:p>
      <w:r>
        <w:t>40</w:t>
        <w:tab/>
        <w:t>Teilnahme an der s[Mailänder s[Ausstellung]s von z[1906]z]s</w:t>
      </w:r>
    </w:p>
    <w:p>
      <w:r>
        <w:t>43</w:t>
        <w:tab/>
        <w:t>1906 - 1907</w:t>
      </w:r>
    </w:p>
    <w:p>
      <w:r>
        <w:br/>
        <w:t>30</w:t>
        <w:tab/>
        <w:t>23</w:t>
      </w:r>
    </w:p>
    <w:p>
      <w:r>
        <w:t>30z</w:t>
        <w:tab/>
        <w:t>614-1/38, 23</w:t>
      </w:r>
    </w:p>
    <w:p>
      <w:r>
        <w:t>40</w:t>
        <w:tab/>
        <w:t>Schriftverkehr mit der s[o[Hamburg]oer s[Presse]s]s über Veröffentlichungen</w:t>
      </w:r>
    </w:p>
    <w:p>
      <w:r>
        <w:t>43</w:t>
        <w:tab/>
        <w:t>1924 - 1949</w:t>
      </w:r>
    </w:p>
    <w:p>
      <w:r>
        <w:br/>
        <w:t>30</w:t>
        <w:tab/>
        <w:t>25</w:t>
      </w:r>
    </w:p>
    <w:p>
      <w:r>
        <w:t>30z</w:t>
        <w:tab/>
        <w:t>614-1/38, 25</w:t>
      </w:r>
    </w:p>
    <w:p>
      <w:r>
        <w:t>40</w:t>
        <w:tab/>
        <w:t>s[2{Aufsätze und Denkschriften} über die Einrichtung der 1{Öffentlichen Bücherhalle}]s</w:t>
      </w:r>
    </w:p>
    <w:p>
      <w:r>
        <w:t>43</w:t>
        <w:tab/>
        <w:t>1897 - 1898</w:t>
      </w:r>
    </w:p>
    <w:p>
      <w:r>
        <w:br/>
        <w:t>30</w:t>
        <w:tab/>
        <w:t>26</w:t>
      </w:r>
    </w:p>
    <w:p>
      <w:r>
        <w:t>30z</w:t>
        <w:tab/>
        <w:t>614-1/38, 26</w:t>
      </w:r>
    </w:p>
    <w:p>
      <w:r>
        <w:t>40</w:t>
        <w:tab/>
        <w:t>Briefwechsel von p[4{Dr.} 2{Eduard} 1{Hallier}]p mit p[4{Dr.} 2{Constantin} 1{Nörrenberg}]p wegen s[2{Einrichtung und Weiterentwicklung} der 1{Öffentlichen Bücherhalle}]s</w:t>
      </w:r>
    </w:p>
    <w:p>
      <w:r>
        <w:t>43</w:t>
        <w:tab/>
        <w:t>1898 - 1904</w:t>
      </w:r>
    </w:p>
    <w:p>
      <w:r>
        <w:br/>
        <w:t>30</w:t>
        <w:tab/>
        <w:t>27</w:t>
      </w:r>
    </w:p>
    <w:p>
      <w:r>
        <w:t>30z</w:t>
        <w:tab/>
        <w:t>614-1/38, 27</w:t>
      </w:r>
    </w:p>
    <w:p>
      <w:r>
        <w:t>40</w:t>
        <w:tab/>
        <w:t>Briefwechsel mit s[Bürgervereinen über die Errichtung und Angliederung von Filialen &lt;der Öffentlichen Bücherhalle&gt;]s</w:t>
      </w:r>
    </w:p>
    <w:p>
      <w:r>
        <w:t>43</w:t>
        <w:tab/>
        <w:t>1899 - 1904</w:t>
      </w:r>
    </w:p>
    <w:p>
      <w:r>
        <w:br/>
        <w:t>30</w:t>
        <w:tab/>
        <w:t>28</w:t>
      </w:r>
    </w:p>
    <w:p>
      <w:r>
        <w:t>30z</w:t>
        <w:tab/>
        <w:t>614-1/38, 28</w:t>
      </w:r>
    </w:p>
    <w:p>
      <w:r>
        <w:t>40</w:t>
        <w:tab/>
        <w:t>s[2{Eingliederung} der 1{städtischen Büchereien von o[Altona]o, o[Harburg]o und o[Wandsbek]o}]s sowie der s[Musikbücherei]s in die s[k[Öffentliche Bücherhalle]k]s</w:t>
      </w:r>
    </w:p>
    <w:p>
      <w:r>
        <w:t>42</w:t>
        <w:tab/>
        <w:t>Darin: s[2{Inventar} der 1{Büchereien von Altona, Harburg und Wandsbek}]s</w:t>
      </w:r>
    </w:p>
    <w:p>
      <w:r>
        <w:t>43</w:t>
        <w:tab/>
        <w:t>1939 - 1941</w:t>
      </w:r>
    </w:p>
    <w:p>
      <w:r>
        <w:br/>
        <w:t>30</w:t>
        <w:tab/>
        <w:t>29</w:t>
      </w:r>
    </w:p>
    <w:p>
      <w:r>
        <w:t>30z</w:t>
        <w:tab/>
        <w:t>614-1/38, 29</w:t>
      </w:r>
    </w:p>
    <w:p>
      <w:r>
        <w:t>40</w:t>
        <w:tab/>
        <w:t>Verschiedenen Planungsvorhaben</w:t>
      </w:r>
    </w:p>
    <w:p>
      <w:r>
        <w:t>41</w:t>
        <w:tab/>
        <w:t>u.a.: Grundsätze für die s[2{Einrichtung} von 1{Bücherhallen}]s in Schulneubauten</w:t>
      </w:r>
    </w:p>
    <w:p>
      <w:r>
        <w:t>43</w:t>
        <w:tab/>
        <w:t>1934 - 1935 ; 1939 - 1942 ; 1944 ; 1948 ; 1950 - 1952</w:t>
      </w:r>
    </w:p>
    <w:p>
      <w:r>
        <w:br/>
        <w:t>30</w:t>
        <w:tab/>
        <w:t>30</w:t>
      </w:r>
    </w:p>
    <w:p>
      <w:r>
        <w:t>30z</w:t>
        <w:tab/>
        <w:t>614-1/38, 30</w:t>
      </w:r>
    </w:p>
    <w:p>
      <w:r>
        <w:t>40</w:t>
        <w:tab/>
        <w:t>Geplanter s[2{Neubau} einer 1{Bücherhallenzentrale}]s</w:t>
      </w:r>
    </w:p>
    <w:p>
      <w:r>
        <w:t>43</w:t>
        <w:tab/>
        <w:t>1941</w:t>
      </w:r>
    </w:p>
    <w:p>
      <w:r>
        <w:br/>
        <w:t>30</w:t>
        <w:tab/>
        <w:t>31 - 51</w:t>
      </w:r>
    </w:p>
    <w:p>
      <w:r>
        <w:t>30z</w:t>
        <w:tab/>
        <w:t>614-1/38, 31 - 51</w:t>
      </w:r>
    </w:p>
    <w:p>
      <w:r>
        <w:t>40</w:t>
        <w:tab/>
        <w:t>Einzelne s[Bücherhallen &lt;Hamburger Stadtteile&gt;]s - Kohlhöfen 21, Pferdemarkt, o[Altona]o, o[Barmbek]o, o[Bergedorf]o, o[Billstedt]o, o[Blankenese]o, Breitenfelder Str. 35, o[Eilbek]o, o[Eimsbüttel]o, o[Eppendorf]o, o[Groß-Flottbek]o und o[Bahrenfeld]o, o[Hammerbrook]o, o[Harburg]o und o[Wilhelmsburg]o, Mönckebergstr., Rosenstr. 16 (s[Musikbücherei]s), o[Rothenburgsort]o, o[Veddel]o, o[Volksdorf]o, o[Wandsbek]o und o[Tonndorf]o, o[Winterhude]o</w:t>
      </w:r>
    </w:p>
    <w:p>
      <w:r>
        <w:t>43</w:t>
        <w:tab/>
        <w:t>1897 - 1954</w:t>
      </w:r>
    </w:p>
    <w:p>
      <w:r>
        <w:br/>
        <w:t>30</w:t>
        <w:tab/>
        <w:t>52</w:t>
      </w:r>
    </w:p>
    <w:p>
      <w:r>
        <w:t>30z</w:t>
        <w:tab/>
        <w:t>614-1/38, 52</w:t>
      </w:r>
    </w:p>
    <w:p>
      <w:r>
        <w:t>40</w:t>
        <w:tab/>
        <w:t>s[Büchereien der k[Fachstelle für s[Volksbüchereiwesen]s]k]s</w:t>
      </w:r>
    </w:p>
    <w:p>
      <w:r>
        <w:t>43</w:t>
        <w:tab/>
        <w:t>1939 - 1940 ; 1943 - 1954</w:t>
      </w:r>
    </w:p>
    <w:p/>
    <w:p/>
    <w:p>
      <w:r>
        <w:br/>
        <w:t>20</w:t>
        <w:tab/>
        <w:t>614-1/43</w:t>
      </w:r>
    </w:p>
    <w:p>
      <w:r>
        <w:t>21</w:t>
        <w:tab/>
        <w:t>Gesellschaft der Bücherfreunde zu Hamburg</w:t>
      </w:r>
    </w:p>
    <w:p>
      <w:r>
        <w:t>22</w:t>
        <w:tab/>
        <w:t>Gesellschaft der Bücherfreunde zu Hamburg</w:t>
      </w:r>
    </w:p>
    <w:p>
      <w:r>
        <w:t>23</w:t>
        <w:tab/>
        <w:t>1908 - 1983</w:t>
      </w:r>
    </w:p>
    <w:p>
      <w:r>
        <w:t>24</w:t>
        <w:tab/>
        <w:t>Findliste</w:t>
      </w:r>
    </w:p>
    <w:p>
      <w:r>
        <w:t>25</w:t>
        <w:tab/>
        <w:t>Die s[k[1{Gesellschaft der Bücherfreunde} zu 2{o[Hamburg]o}]k e.V.]s wurde z[1908]z von bibliophilen Hamburgern gegründet. Ziel war die Herstellung mustergültig gestalteter Publikationen. Bis heute werden überwiegend Texte mit mehr oder weniger starkem Hamburg-Bezug herausgebracht.</w:t>
      </w:r>
    </w:p>
    <w:p>
      <w:r>
        <w:t>30</w:t>
        <w:tab/>
        <w:t>1</w:t>
      </w:r>
    </w:p>
    <w:p>
      <w:r>
        <w:t>30z</w:t>
        <w:tab/>
        <w:t>614-1/43, 1</w:t>
      </w:r>
    </w:p>
    <w:p>
      <w:r>
        <w:t>40</w:t>
        <w:tab/>
        <w:t>s[2{Satzungen} 1{k[&lt;1{Gesellschaft der Bücherfreunde} zu 2{o[Hamburg]o}&gt;]k}]s</w:t>
      </w:r>
    </w:p>
    <w:p>
      <w:r>
        <w:t>43</w:t>
        <w:tab/>
        <w:t>1928 ; 1932 ; 1952</w:t>
      </w:r>
    </w:p>
    <w:p>
      <w:r>
        <w:br/>
        <w:t>30</w:t>
        <w:tab/>
        <w:t>2</w:t>
      </w:r>
    </w:p>
    <w:p>
      <w:r>
        <w:t>30z</w:t>
        <w:tab/>
        <w:t>614-1/43, 2</w:t>
      </w:r>
    </w:p>
    <w:p>
      <w:r>
        <w:t>40</w:t>
        <w:tab/>
        <w:t>s[2{Zusammenschluß mit dem s[Buchbund o[Hamburg]o]s} 1{k[&lt;1{Gesellschaft der Bücherfreunde} zu 2{o[Hamburg]o}&gt;]k}]s</w:t>
      </w:r>
    </w:p>
    <w:p>
      <w:r>
        <w:t>43</w:t>
        <w:tab/>
        <w:t>1928 - 1931</w:t>
      </w:r>
    </w:p>
    <w:p>
      <w:r>
        <w:br/>
        <w:t>30</w:t>
        <w:tab/>
        <w:t>3</w:t>
      </w:r>
    </w:p>
    <w:p>
      <w:r>
        <w:t>30z</w:t>
        <w:tab/>
        <w:t>614-1/43, 3</w:t>
      </w:r>
    </w:p>
    <w:p>
      <w:r>
        <w:t>40</w:t>
        <w:tab/>
        <w:t>s[2{Eintragung ins Vereinsregister} 1{k[&lt;1{Gesellschaft der Bücherfreunde} zu 2{o[Hamburg]o}&gt;]k}]s</w:t>
      </w:r>
    </w:p>
    <w:p>
      <w:r>
        <w:t>43</w:t>
        <w:tab/>
        <w:t>1963 - 1971</w:t>
      </w:r>
    </w:p>
    <w:p>
      <w:r>
        <w:br/>
        <w:t>30</w:t>
        <w:tab/>
        <w:t>4</w:t>
      </w:r>
    </w:p>
    <w:p>
      <w:r>
        <w:t>30z</w:t>
        <w:tab/>
        <w:t>614-1/43, 4</w:t>
      </w:r>
    </w:p>
    <w:p>
      <w:r>
        <w:t>40</w:t>
        <w:tab/>
        <w:t>s[2{Protokolle der Vorstandssitzungen} 1{k[&lt;1{Gesellschaft der Bücherfreunde} zu 2{o[Hamburg]o}&gt;]k}]s</w:t>
      </w:r>
    </w:p>
    <w:p>
      <w:r>
        <w:t>43</w:t>
        <w:tab/>
        <w:t>1929 - 1933 ; 1948 ; 1952 - 1972</w:t>
      </w:r>
    </w:p>
    <w:p>
      <w:r>
        <w:br/>
        <w:t>30</w:t>
        <w:tab/>
        <w:t>5</w:t>
      </w:r>
    </w:p>
    <w:p>
      <w:r>
        <w:t>30z</w:t>
        <w:tab/>
        <w:t>614-1/43, 5</w:t>
      </w:r>
    </w:p>
    <w:p>
      <w:r>
        <w:t>40</w:t>
        <w:tab/>
        <w:t>s[2{Schriftwechsel der Vorstandsmitglieder} 1{k[&lt;1{Gesellschaft der Bücherfreunde} zu 2{o[Hamburg]o}&gt;]k}]s</w:t>
      </w:r>
    </w:p>
    <w:p>
      <w:r>
        <w:t>43</w:t>
        <w:tab/>
        <w:t>1947 - 1974</w:t>
      </w:r>
    </w:p>
    <w:p>
      <w:r>
        <w:br/>
        <w:t>30</w:t>
        <w:tab/>
        <w:t>6</w:t>
      </w:r>
    </w:p>
    <w:p>
      <w:r>
        <w:t>30z</w:t>
        <w:tab/>
        <w:t>614-1/43, 6</w:t>
      </w:r>
    </w:p>
    <w:p>
      <w:r>
        <w:t>40</w:t>
        <w:tab/>
        <w:t>s[2{Protokolle der Mitgliederversammlungen} 1{k[&lt;1{Gesellschaft der Bücherfreunde} zu 2{o[Hamburg]o}&gt;]k}]s</w:t>
      </w:r>
    </w:p>
    <w:p>
      <w:r>
        <w:t>43</w:t>
        <w:tab/>
        <w:t>1929 - 1932 ; 1952 - 1972</w:t>
      </w:r>
    </w:p>
    <w:p>
      <w:r>
        <w:br/>
        <w:t>30</w:t>
        <w:tab/>
        <w:t>7</w:t>
      </w:r>
    </w:p>
    <w:p>
      <w:r>
        <w:t>30z</w:t>
        <w:tab/>
        <w:t>614-1/43, 7</w:t>
      </w:r>
    </w:p>
    <w:p>
      <w:r>
        <w:t>40</w:t>
        <w:tab/>
        <w:t>s[2{Mitgliederverzeichnisse} 1{k[&lt;1{Gesellschaft der Bücherfreunde} zu 2{o[Hamburg]o}&gt;]k}]s</w:t>
      </w:r>
    </w:p>
    <w:p>
      <w:r>
        <w:t>43</w:t>
        <w:tab/>
        <w:t>1908 - 1970</w:t>
      </w:r>
    </w:p>
    <w:p>
      <w:r>
        <w:br/>
        <w:t>30</w:t>
        <w:tab/>
        <w:t>8</w:t>
      </w:r>
    </w:p>
    <w:p>
      <w:r>
        <w:t>30z</w:t>
        <w:tab/>
        <w:t>614-1/43, 8</w:t>
      </w:r>
    </w:p>
    <w:p>
      <w:r>
        <w:t>40</w:t>
        <w:tab/>
        <w:t>s[2{Mitteilungen (vormals Rundschreiben)} 1{k[&lt;1{Gesellschaft der Bücherfreunde} zu 2{o[Hamburg]o}&gt;]k}]s</w:t>
      </w:r>
    </w:p>
    <w:p>
      <w:r>
        <w:t>43</w:t>
        <w:tab/>
        <w:t>1929 - 1972</w:t>
      </w:r>
    </w:p>
    <w:p>
      <w:r>
        <w:br/>
        <w:t>30</w:t>
        <w:tab/>
        <w:t>9</w:t>
      </w:r>
    </w:p>
    <w:p>
      <w:r>
        <w:t>30z</w:t>
        <w:tab/>
        <w:t>614-1/43, 9</w:t>
      </w:r>
    </w:p>
    <w:p>
      <w:r>
        <w:t>40</w:t>
        <w:tab/>
        <w:t>s[2{Jahresabrechnungen} 1{k[&lt;1{Gesellschaft der Bücherfreunde} zu 2{o[Hamburg]o}&gt;]k}]s</w:t>
      </w:r>
    </w:p>
    <w:p>
      <w:r>
        <w:t>43</w:t>
        <w:tab/>
        <w:t>1926 - 1972</w:t>
      </w:r>
    </w:p>
    <w:p>
      <w:r>
        <w:br/>
        <w:t>30</w:t>
        <w:tab/>
        <w:t>10</w:t>
      </w:r>
    </w:p>
    <w:p>
      <w:r>
        <w:t>30z</w:t>
        <w:tab/>
        <w:t>614-1/43, 10</w:t>
      </w:r>
    </w:p>
    <w:p>
      <w:r>
        <w:t>40</w:t>
        <w:tab/>
        <w:t>s[2{Materialien zu den Veranstaltungen} 1{k[&lt;1{Gesellschaft der Bücherfreunde} zu 2{o[Hamburg]o}&gt;]k}]s</w:t>
      </w:r>
    </w:p>
    <w:p>
      <w:r>
        <w:t>43</w:t>
        <w:tab/>
        <w:t>1913 ; 1928 ; 1924 - 1931 ; 1947 - 1971</w:t>
      </w:r>
    </w:p>
    <w:p>
      <w:r>
        <w:br/>
        <w:t>30</w:t>
        <w:tab/>
        <w:t>15</w:t>
      </w:r>
    </w:p>
    <w:p>
      <w:r>
        <w:t>30z</w:t>
        <w:tab/>
        <w:t>614-1/43, 15</w:t>
      </w:r>
    </w:p>
    <w:p>
      <w:r>
        <w:t>40</w:t>
        <w:tab/>
        <w:t>s[2{Herausgabe des t[2{Jahrbuch}es "1{Imprimatur}]t"} 1{k[&lt;1{Gesellschaft der Bücherfreunde} zu 2{o[Hamburg]o}&gt;]k}]s</w:t>
      </w:r>
    </w:p>
    <w:p>
      <w:r>
        <w:t>43</w:t>
        <w:tab/>
        <w:t>1929 - 1939 ; 1952</w:t>
      </w:r>
    </w:p>
    <w:p>
      <w:r>
        <w:br/>
        <w:t>30</w:t>
        <w:tab/>
        <w:t>16</w:t>
      </w:r>
    </w:p>
    <w:p>
      <w:r>
        <w:t>30z</w:t>
        <w:tab/>
        <w:t>614-1/43, 16</w:t>
      </w:r>
    </w:p>
    <w:p>
      <w:r>
        <w:t>40</w:t>
        <w:tab/>
        <w:t>s[2{Veröffentlichungslisten} 1{k[&lt;1{Gesellschaft der Bücherfreunde} zu 2{o[Hamburg]o}&gt;]k}]s</w:t>
      </w:r>
    </w:p>
    <w:p>
      <w:r>
        <w:t>43</w:t>
        <w:tab/>
        <w:t>1953 -</w:t>
      </w:r>
    </w:p>
    <w:p>
      <w:r>
        <w:br/>
        <w:t>30</w:t>
        <w:tab/>
        <w:t>17</w:t>
      </w:r>
    </w:p>
    <w:p>
      <w:r>
        <w:t>30z</w:t>
        <w:tab/>
        <w:t>614-1/43, 17</w:t>
      </w:r>
    </w:p>
    <w:p>
      <w:r>
        <w:t>40</w:t>
        <w:tab/>
        <w:t>s[2{Veröffentlichungen} 1{k[&lt;1{Gesellschaft der Bücherfreunde} zu 2{o[Hamburg]o}&gt;]k}]s</w:t>
      </w:r>
    </w:p>
    <w:p>
      <w:r>
        <w:t>43</w:t>
        <w:tab/>
        <w:t>1947 - 1975</w:t>
      </w:r>
    </w:p>
    <w:p>
      <w:r>
        <w:br/>
        <w:t>30</w:t>
        <w:tab/>
        <w:t>18</w:t>
      </w:r>
    </w:p>
    <w:p>
      <w:r>
        <w:t>30z</w:t>
        <w:tab/>
        <w:t>614-1/43, 18</w:t>
      </w:r>
    </w:p>
    <w:p>
      <w:r>
        <w:t>40</w:t>
        <w:tab/>
        <w:t>s[2{Gelegenheitsdrucke} 1{k[&lt;1{Gesellschaft der Bücherfreunde} zu 2{o[Hamburg]o}&gt;]k}]s</w:t>
      </w:r>
    </w:p>
    <w:p>
      <w:r>
        <w:t>43</w:t>
        <w:tab/>
        <w:t>1957 - 1973</w:t>
      </w:r>
    </w:p>
    <w:p>
      <w:r>
        <w:br/>
        <w:t>30</w:t>
        <w:tab/>
        <w:t>19</w:t>
      </w:r>
    </w:p>
    <w:p>
      <w:r>
        <w:t>30z</w:t>
        <w:tab/>
        <w:t>614-1/43, 19</w:t>
      </w:r>
    </w:p>
    <w:p>
      <w:r>
        <w:t>40</w:t>
        <w:tab/>
        <w:t>s[2{Schriftwechsel betr. Veröffentlichungen} 1{k[&lt;1{Gesellschaft der Bücherfreunde} zu 2{o[Hamburg]o}&gt;]k}]s</w:t>
      </w:r>
    </w:p>
    <w:p>
      <w:r>
        <w:t>41</w:t>
        <w:tab/>
        <w:t>u.a.: s[Autorenverträge]s</w:t>
      </w:r>
    </w:p>
    <w:p>
      <w:r>
        <w:t>43</w:t>
        <w:tab/>
        <w:t>1954 - 1874</w:t>
      </w:r>
    </w:p>
    <w:p>
      <w:r>
        <w:br/>
        <w:t>30</w:t>
        <w:tab/>
        <w:t>21</w:t>
      </w:r>
    </w:p>
    <w:p>
      <w:r>
        <w:t>30z</w:t>
        <w:tab/>
        <w:t>614-1/43, 21</w:t>
      </w:r>
    </w:p>
    <w:p>
      <w:r>
        <w:t>40</w:t>
        <w:tab/>
        <w:t>s[Sammlung p[4{Dr.} 2{Ernst} 1{Hauswedel}]p]s</w:t>
      </w:r>
    </w:p>
    <w:p>
      <w:r>
        <w:t>41</w:t>
        <w:tab/>
        <w:t>u.a.: s[2{Protokolle der Vorstand- und Mitgliederversammlungen} (z[1928 - 1937]z) 1{k[&lt;1{Gesellschaft der Bücherfreunde} zu 2{o[Hamburg]o}&gt;]k}]s</w:t>
      </w:r>
    </w:p>
    <w:p>
      <w:r>
        <w:t>43</w:t>
        <w:tab/>
        <w:t>1910 - 1937</w:t>
      </w:r>
    </w:p>
    <w:p/>
    <w:p/>
    <w:p>
      <w:r>
        <w:br/>
        <w:t>20</w:t>
        <w:tab/>
        <w:t>614-1/45</w:t>
      </w:r>
    </w:p>
    <w:p>
      <w:r>
        <w:t>21</w:t>
        <w:tab/>
        <w:t>Neue Literarische Gesellschaft Hamburg e.V.</w:t>
      </w:r>
    </w:p>
    <w:p>
      <w:r>
        <w:t>22</w:t>
        <w:tab/>
        <w:t>Neue Literarische Gesellschaft Hamburg e.V.</w:t>
      </w:r>
    </w:p>
    <w:p>
      <w:r>
        <w:t>23</w:t>
        <w:tab/>
        <w:t>1966 - 1977</w:t>
      </w:r>
    </w:p>
    <w:p>
      <w:r>
        <w:t>24</w:t>
        <w:tab/>
        <w:t>Findliste</w:t>
      </w:r>
    </w:p>
    <w:p>
      <w:r>
        <w:t>25</w:t>
        <w:tab/>
        <w:t>Die z[1966]z gegründete Gesellschaft hatte zum Ziel, internationale Gesinnung und Toleranz auf allen Gebieten der s[Literatur]s und Kultur zu fördern.</w:t>
      </w:r>
    </w:p>
    <w:p>
      <w:r>
        <w:t>30</w:t>
        <w:tab/>
        <w:t>1</w:t>
      </w:r>
    </w:p>
    <w:p>
      <w:r>
        <w:t>30z</w:t>
        <w:tab/>
        <w:t>614-1/45, 1</w:t>
      </w:r>
    </w:p>
    <w:p>
      <w:r>
        <w:t>40</w:t>
        <w:tab/>
        <w:t>s[2{Dokumentation} über die 1{k[1{Neue Literarische Gesellschaft} 2{o[Hamburg]o}]k e.V.}]s</w:t>
      </w:r>
    </w:p>
    <w:p>
      <w:r>
        <w:t>41</w:t>
        <w:tab/>
        <w:t>u.a.: Protokolle, Jahresberichte, Satzung, Vorstands- und Kuratoriumslisten, s[Werbe- und Informationsmaterial]s</w:t>
      </w:r>
    </w:p>
    <w:p>
      <w:r>
        <w:t>43</w:t>
        <w:tab/>
        <w:t>1966 - 1969 ; 1973 - 1980</w:t>
      </w:r>
    </w:p>
    <w:p/>
    <w:p/>
    <w:p>
      <w:r>
        <w:br/>
        <w:t>20</w:t>
        <w:tab/>
        <w:t>614-1/55</w:t>
      </w:r>
    </w:p>
    <w:p>
      <w:r>
        <w:t>21</w:t>
        <w:tab/>
        <w:t>Literarisches Cenacle Altona</w:t>
      </w:r>
    </w:p>
    <w:p>
      <w:r>
        <w:t>22</w:t>
        <w:tab/>
        <w:t>Literarisches Cencale Altona</w:t>
      </w:r>
    </w:p>
    <w:p>
      <w:r>
        <w:t>23</w:t>
        <w:tab/>
        <w:t>(1899) ; 1901 - 1933 ; (1968)</w:t>
      </w:r>
    </w:p>
    <w:p>
      <w:r>
        <w:t>24</w:t>
        <w:tab/>
        <w:t>Findliste</w:t>
      </w:r>
    </w:p>
    <w:p>
      <w:r>
        <w:t>25</w:t>
        <w:tab/>
        <w:t>Die s[1901]s gegründete Schülervereinigung der Schlee-Schule Altona hatte den Zweck, die s[2{Rezeption und Produktion} der 1{Literatur}]s anzuregen.</w:t>
      </w:r>
    </w:p>
    <w:p>
      <w:r>
        <w:t>30</w:t>
        <w:tab/>
        <w:t>1</w:t>
      </w:r>
    </w:p>
    <w:p>
      <w:r>
        <w:t>30z</w:t>
        <w:tab/>
        <w:t>614-1/55, 1</w:t>
      </w:r>
    </w:p>
    <w:p>
      <w:r>
        <w:t>40</w:t>
        <w:tab/>
        <w:t>"t[1{Apollo}". 2{Zeitschrift für Kunst und Wissenschaft}]t, hg. von p[2{Walter} 8{von} 1{Wickede}]p (Organ des s[k[Vereins "Apollo" zur Hebung von Kunst und Wissenschaft und Vertilgung der Fremdwörter]k]s, eines Vorläufers des s[Literarischen Cenacles]s)</w:t>
      </w:r>
    </w:p>
    <w:p>
      <w:r>
        <w:t>43</w:t>
        <w:tab/>
        <w:t>1899</w:t>
      </w:r>
    </w:p>
    <w:p>
      <w:r>
        <w:br/>
        <w:t>30</w:t>
        <w:tab/>
        <w:t>2</w:t>
      </w:r>
    </w:p>
    <w:p>
      <w:r>
        <w:t>30z</w:t>
        <w:tab/>
        <w:t>614-1/55, 2</w:t>
      </w:r>
    </w:p>
    <w:p>
      <w:r>
        <w:t>40</w:t>
        <w:tab/>
        <w:t>Niederschriften über die s[2{Vereinsabende und Veranstaltungen} 1{k[&lt;1{Literarisches Cencale} 2{o[Altona]o}&gt;]k}]s</w:t>
      </w:r>
    </w:p>
    <w:p>
      <w:r>
        <w:t>43</w:t>
        <w:tab/>
        <w:t>1901 - 1933</w:t>
      </w:r>
    </w:p>
    <w:p>
      <w:r>
        <w:br/>
        <w:t>30</w:t>
        <w:tab/>
        <w:t>3</w:t>
      </w:r>
    </w:p>
    <w:p>
      <w:r>
        <w:t>30z</w:t>
        <w:tab/>
        <w:t>614-1/55, 3</w:t>
      </w:r>
    </w:p>
    <w:p>
      <w:r>
        <w:t>40</w:t>
        <w:tab/>
        <w:t>s[2{Jahresberichte, Programme, Mitgliederverzeichnisse} 1{k[&lt;1{Literarisches Cencale} 2{o[Altona]o}&gt;]k}]s</w:t>
      </w:r>
    </w:p>
    <w:p>
      <w:r>
        <w:t>43</w:t>
        <w:tab/>
        <w:t>1901 - 1932</w:t>
      </w:r>
    </w:p>
    <w:p>
      <w:r>
        <w:br/>
        <w:t>30</w:t>
        <w:tab/>
        <w:t>4</w:t>
      </w:r>
    </w:p>
    <w:p>
      <w:r>
        <w:t>30z</w:t>
        <w:tab/>
        <w:t>614-1/55, 4</w:t>
      </w:r>
    </w:p>
    <w:p>
      <w:r>
        <w:t>40</w:t>
        <w:tab/>
        <w:t>s[2{Festzeitungen zum 1. und 2. Stiftungsfest} 1{k[&lt;1{Literarisches Cencale} 2{o[Altona]o}&gt;]k}]s</w:t>
      </w:r>
    </w:p>
    <w:p>
      <w:r>
        <w:t>43</w:t>
        <w:tab/>
        <w:t>1902 - 1903</w:t>
      </w:r>
    </w:p>
    <w:p>
      <w:r>
        <w:br/>
        <w:t>30</w:t>
        <w:tab/>
        <w:t>5</w:t>
      </w:r>
    </w:p>
    <w:p>
      <w:r>
        <w:t>30z</w:t>
        <w:tab/>
        <w:t>614-1/55, 5</w:t>
      </w:r>
    </w:p>
    <w:p>
      <w:r>
        <w:t>40</w:t>
        <w:tab/>
        <w:t>s[2{Erbauungstexte und Buchankündigungen} 1{k[&lt;1{Literarisches Cencale} 2{o[Altona]o}&gt;]k}]s</w:t>
      </w:r>
    </w:p>
    <w:p>
      <w:r>
        <w:t>43</w:t>
        <w:tab/>
        <w:t>1903 - 1935</w:t>
      </w:r>
    </w:p>
    <w:p>
      <w:r>
        <w:br/>
        <w:t>30</w:t>
        <w:tab/>
        <w:t>6</w:t>
      </w:r>
    </w:p>
    <w:p>
      <w:r>
        <w:t>30z</w:t>
        <w:tab/>
        <w:t>614-1/55, 6</w:t>
      </w:r>
    </w:p>
    <w:p>
      <w:r>
        <w:t>40</w:t>
        <w:tab/>
        <w:t>s[2{Satzungen von z[1905]z}, Ex libris 1{k[&lt;1{Literarisches Cencale} 2{o[Altona]o}&gt;]k}]s</w:t>
      </w:r>
    </w:p>
    <w:p>
      <w:r>
        <w:t>43</w:t>
        <w:tab/>
        <w:t>1905</w:t>
      </w:r>
    </w:p>
    <w:p/>
    <w:p/>
    <w:p>
      <w:r>
        <w:br/>
        <w:t>20</w:t>
        <w:tab/>
        <w:t>614-1/62</w:t>
      </w:r>
    </w:p>
    <w:p>
      <w:r>
        <w:t>21</w:t>
        <w:tab/>
        <w:t>Joachim Jungius-Gesellschaft</w:t>
      </w:r>
    </w:p>
    <w:p>
      <w:r>
        <w:t>22</w:t>
        <w:tab/>
        <w:t>Joachim Jungius-Gesellschaft</w:t>
      </w:r>
    </w:p>
    <w:p>
      <w:r>
        <w:t>23</w:t>
        <w:tab/>
        <w:t>(17) ; 1947 - 1986</w:t>
      </w:r>
    </w:p>
    <w:p>
      <w:r>
        <w:t>24</w:t>
        <w:tab/>
        <w:t>Findliste</w:t>
      </w:r>
    </w:p>
    <w:p>
      <w:r>
        <w:t>25</w:t>
        <w:tab/>
        <w:t>Die Gesellschaft wurde z[1947]z in o[Hamburg]o zum Zweck der Förderung von Wissenschaft und Forschung gegründet.</w:t>
      </w:r>
    </w:p>
    <w:p>
      <w:r>
        <w:t>26</w:t>
        <w:tab/>
        <w:t>E</w:t>
      </w:r>
    </w:p>
    <w:p>
      <w:r>
        <w:t>27</w:t>
        <w:tab/>
        <w:t>E Kommissionen</w:t>
      </w:r>
    </w:p>
    <w:p>
      <w:r>
        <w:t>30</w:t>
        <w:tab/>
        <w:t>9</w:t>
      </w:r>
    </w:p>
    <w:p>
      <w:r>
        <w:t>30z</w:t>
        <w:tab/>
        <w:t>614-1/62, E 9</w:t>
      </w:r>
    </w:p>
    <w:p>
      <w:r>
        <w:t>40</w:t>
        <w:tab/>
        <w:t>s[Kommission für s[historische Privatbibliotheken]s]s</w:t>
      </w:r>
    </w:p>
    <w:p>
      <w:r>
        <w:t>41</w:t>
        <w:tab/>
        <w:t>Allgemeine Korrespondenz, Zeitungsausschnitte, Photos</w:t>
      </w:r>
    </w:p>
    <w:p>
      <w:r>
        <w:t>43</w:t>
        <w:tab/>
        <w:t>1975 - 1980</w:t>
      </w:r>
    </w:p>
    <w:p>
      <w:r>
        <w:br/>
        <w:t>30</w:t>
        <w:tab/>
        <w:t>10</w:t>
      </w:r>
    </w:p>
    <w:p>
      <w:r>
        <w:t>30z</w:t>
        <w:tab/>
        <w:t>614-1/62, E 10</w:t>
      </w:r>
    </w:p>
    <w:p>
      <w:r>
        <w:t>40</w:t>
        <w:tab/>
        <w:t>s[Kommission für s[historische Privatbibliotheken]s]s</w:t>
      </w:r>
    </w:p>
    <w:p>
      <w:r>
        <w:t>41</w:t>
        <w:tab/>
        <w:t>s[Seminare]s und s[Tagungen]s in o[Wolfenbüttel]o</w:t>
      </w:r>
    </w:p>
    <w:p>
      <w:r>
        <w:t>43</w:t>
        <w:tab/>
        <w:t>1970 - 1980</w:t>
      </w:r>
    </w:p>
    <w:p>
      <w:r>
        <w:br/>
        <w:t>30</w:t>
        <w:tab/>
        <w:t>11</w:t>
      </w:r>
    </w:p>
    <w:p>
      <w:r>
        <w:t>30z</w:t>
        <w:tab/>
        <w:t>614-1/62, E 11</w:t>
      </w:r>
    </w:p>
    <w:p>
      <w:r>
        <w:t>40</w:t>
        <w:tab/>
        <w:t>s[Kommission für s[historische Privatbibliotheken]s]s</w:t>
      </w:r>
    </w:p>
    <w:p>
      <w:r>
        <w:t>41</w:t>
        <w:tab/>
        <w:t>Bibliographie</w:t>
      </w:r>
    </w:p>
    <w:p>
      <w:r>
        <w:t>45</w:t>
        <w:tab/>
        <w:t>s.d.</w:t>
      </w:r>
    </w:p>
    <w:p>
      <w:r>
        <w:br/>
        <w:t>30</w:t>
        <w:tab/>
        <w:t>12</w:t>
      </w:r>
    </w:p>
    <w:p>
      <w:r>
        <w:t>30z</w:t>
        <w:tab/>
        <w:t>614-1/62, E 12</w:t>
      </w:r>
    </w:p>
    <w:p>
      <w:r>
        <w:t>40</w:t>
        <w:tab/>
        <w:t>s[Kommission für s[historische Privatbibliotheken]s]s</w:t>
      </w:r>
    </w:p>
    <w:p>
      <w:r>
        <w:t>41</w:t>
        <w:tab/>
        <w:t>s[Bibliothek des p[2{Johann Joachim} 1{Heim}, 6{o[Dithmarschen]o}]p]s (Korrespondenz, Notizen, s[Literatur]s)</w:t>
      </w:r>
    </w:p>
    <w:p>
      <w:r>
        <w:t>45</w:t>
        <w:tab/>
        <w:t>s.d.</w:t>
      </w:r>
    </w:p>
    <w:p>
      <w:r>
        <w:br/>
        <w:t>30</w:t>
        <w:tab/>
        <w:t>13</w:t>
      </w:r>
    </w:p>
    <w:p>
      <w:r>
        <w:t>30z</w:t>
        <w:tab/>
        <w:t>614-1/62, E 13</w:t>
      </w:r>
    </w:p>
    <w:p>
      <w:r>
        <w:t>40</w:t>
        <w:tab/>
        <w:t>s[Kommission für s[historische Privatbibliotheken]s]s</w:t>
      </w:r>
    </w:p>
    <w:p>
      <w:r>
        <w:t>41</w:t>
        <w:tab/>
        <w:t>"t[Lyberye]t" des p[2{Marcus} 1{Swyn}, 6{o[Dithmarschen]o}]p (Korrespondenz, Notizen, s[Literatur]s, s[Bibliothekskatalog]s, ...)</w:t>
      </w:r>
    </w:p>
    <w:p>
      <w:r>
        <w:t>45</w:t>
        <w:tab/>
        <w:t>s.d.</w:t>
      </w:r>
    </w:p>
    <w:p>
      <w:r>
        <w:br/>
        <w:t>30</w:t>
        <w:tab/>
        <w:t>14</w:t>
      </w:r>
    </w:p>
    <w:p>
      <w:r>
        <w:t>30z</w:t>
        <w:tab/>
        <w:t>614-1/62, E 14</w:t>
      </w:r>
    </w:p>
    <w:p>
      <w:r>
        <w:t>40</w:t>
        <w:tab/>
        <w:t>s[Kommission für s[historische Privatbibliotheken]s]s</w:t>
      </w:r>
    </w:p>
    <w:p>
      <w:r>
        <w:t>41</w:t>
        <w:tab/>
        <w:t>s[Bibliothek des p[2{Otto Friedrich} 1{Butendach}, 6{o[Lübeck]o}]p]s</w:t>
      </w:r>
    </w:p>
    <w:p>
      <w:r>
        <w:t>45</w:t>
        <w:tab/>
        <w:t>s.d.</w:t>
      </w:r>
    </w:p>
    <w:p>
      <w:r>
        <w:br/>
        <w:t>30</w:t>
        <w:tab/>
        <w:t>15</w:t>
      </w:r>
    </w:p>
    <w:p>
      <w:r>
        <w:t>30z</w:t>
        <w:tab/>
        <w:t>614-1/62, E 15</w:t>
      </w:r>
    </w:p>
    <w:p>
      <w:r>
        <w:t>40</w:t>
        <w:tab/>
        <w:t>s[Kommission für s[historische Privatbibliotheken]s]s</w:t>
      </w:r>
    </w:p>
    <w:p>
      <w:r>
        <w:t>41</w:t>
        <w:tab/>
        <w:t>s[Bibliothek des p[2{Johann Peter} 1{Kohl}]p]s, s[Donum Kohlianum]s, s[Christianeum]s, o[Altona]o (Notizen, s[Literatur]s)</w:t>
      </w:r>
    </w:p>
    <w:p>
      <w:r>
        <w:t>45</w:t>
        <w:tab/>
        <w:t>s.d.</w:t>
      </w:r>
    </w:p>
    <w:p>
      <w:r>
        <w:br/>
        <w:t>30</w:t>
        <w:tab/>
        <w:t>16</w:t>
      </w:r>
    </w:p>
    <w:p>
      <w:r>
        <w:t>30z</w:t>
        <w:tab/>
        <w:t>614-1/62, E 16</w:t>
      </w:r>
    </w:p>
    <w:p>
      <w:r>
        <w:t>40</w:t>
        <w:tab/>
        <w:t>s[Kommission für s[historische Privatbibliotheken]s]s</w:t>
      </w:r>
    </w:p>
    <w:p>
      <w:r>
        <w:t>41</w:t>
        <w:tab/>
        <w:t>s[Bibliothek des p[3{Herzog}s 2{Otto} 8{von} 3{Lüneburg-Celle}, 6{o[Harburg]o}]p]s (Korrespondenz, s[Literatur]s, s[Bibliothekskatalog]s)</w:t>
      </w:r>
    </w:p>
    <w:p>
      <w:r>
        <w:t>45</w:t>
        <w:tab/>
        <w:t>s.d.</w:t>
      </w:r>
    </w:p>
    <w:p>
      <w:r>
        <w:br/>
        <w:t>30</w:t>
        <w:tab/>
        <w:t>17</w:t>
      </w:r>
    </w:p>
    <w:p>
      <w:r>
        <w:t>30z</w:t>
        <w:tab/>
        <w:t>614-1/62, E 17</w:t>
      </w:r>
    </w:p>
    <w:p>
      <w:r>
        <w:t>40</w:t>
        <w:tab/>
        <w:t>s[Kommission für s[historische Privatbibliotheken]s]s</w:t>
      </w:r>
    </w:p>
    <w:p>
      <w:r>
        <w:t>41</w:t>
        <w:tab/>
        <w:t>s[Bibliothek des p[2{Lütke} 1{Namen}, 6{o[Flensburg]o}]p]s (Korrespondenz, Notizen, s[Literatur]s)</w:t>
      </w:r>
    </w:p>
    <w:p>
      <w:r>
        <w:t>45</w:t>
        <w:tab/>
        <w:t>s.d.</w:t>
      </w:r>
    </w:p>
    <w:p>
      <w:r>
        <w:br/>
        <w:t>30</w:t>
        <w:tab/>
        <w:t>18</w:t>
      </w:r>
    </w:p>
    <w:p>
      <w:r>
        <w:t>30z</w:t>
        <w:tab/>
        <w:t>614-1/62, E 18</w:t>
      </w:r>
    </w:p>
    <w:p>
      <w:r>
        <w:t>40</w:t>
        <w:tab/>
        <w:t>s[Kommission für s[historische Privatbibliotheken]s]s</w:t>
      </w:r>
    </w:p>
    <w:p>
      <w:r>
        <w:t>41</w:t>
        <w:tab/>
        <w:t>s[p[Doos]p'sche s[Bibliothek]s, o[Wilster]o]s (s[Bibliotheksverzeichnis]s)</w:t>
      </w:r>
    </w:p>
    <w:p>
      <w:r>
        <w:t>45</w:t>
        <w:tab/>
        <w:t>s.d.</w:t>
      </w:r>
    </w:p>
    <w:p>
      <w:r>
        <w:br/>
        <w:t>30</w:t>
        <w:tab/>
        <w:t>19</w:t>
      </w:r>
    </w:p>
    <w:p>
      <w:r>
        <w:t>30z</w:t>
        <w:tab/>
        <w:t>614-1/62, E 19</w:t>
      </w:r>
    </w:p>
    <w:p>
      <w:r>
        <w:t>40</w:t>
        <w:tab/>
        <w:t>s[Kommission für s[historische Privatbibliotheken]s]s</w:t>
      </w:r>
    </w:p>
    <w:p>
      <w:r>
        <w:t>41</w:t>
        <w:tab/>
        <w:t>Von p[2{Peter} 1{Scheele}]p s[2{gestiftete Bücher} in der 1{Predigerbibliothek des Klosters o[Preetz]o}]s (Korrespondenz, Notizen, s[Literatur]s)</w:t>
      </w:r>
    </w:p>
    <w:p>
      <w:r>
        <w:t>45</w:t>
        <w:tab/>
        <w:t>s.d.</w:t>
      </w:r>
    </w:p>
    <w:p>
      <w:r>
        <w:br/>
        <w:t>30</w:t>
        <w:tab/>
        <w:t>20</w:t>
      </w:r>
    </w:p>
    <w:p>
      <w:r>
        <w:t>30z</w:t>
        <w:tab/>
        <w:t>614-1/62, E 20</w:t>
      </w:r>
    </w:p>
    <w:p>
      <w:r>
        <w:t>40</w:t>
        <w:tab/>
        <w:t>s[Kommission für s[historische Privatbibliotheken]s]s</w:t>
      </w:r>
    </w:p>
    <w:p>
      <w:r>
        <w:t>41</w:t>
        <w:tab/>
        <w:t>s[Schloßbibliothek o[Glücksburg]o]s (Korrespondenz, Notizen, s[Literatur]s, s[Bibliothekskatalog]s)</w:t>
      </w:r>
    </w:p>
    <w:p>
      <w:r>
        <w:t>45</w:t>
        <w:tab/>
        <w:t>s.d.</w:t>
      </w:r>
    </w:p>
    <w:p>
      <w:r>
        <w:br/>
        <w:t>30</w:t>
        <w:tab/>
        <w:t>21</w:t>
      </w:r>
    </w:p>
    <w:p>
      <w:r>
        <w:t>30z</w:t>
        <w:tab/>
        <w:t>614-1/62, E 21</w:t>
      </w:r>
    </w:p>
    <w:p>
      <w:r>
        <w:t>40</w:t>
        <w:tab/>
        <w:t>s[Kommission für s[historische Privatbibliotheken]s]s</w:t>
      </w:r>
    </w:p>
    <w:p>
      <w:r>
        <w:t>41</w:t>
        <w:tab/>
        <w:t>s[Theresien-Bücherei, o[Nordstrand]o]s (Korrespondenz, Notizen, s[Literatur]s, Zeitungsartikel)</w:t>
      </w:r>
    </w:p>
    <w:p>
      <w:r>
        <w:t>45</w:t>
        <w:tab/>
        <w:t>s.d.</w:t>
      </w:r>
    </w:p>
    <w:p>
      <w:r>
        <w:br/>
        <w:t>30</w:t>
        <w:tab/>
        <w:t>22</w:t>
      </w:r>
    </w:p>
    <w:p>
      <w:r>
        <w:t>30z</w:t>
        <w:tab/>
        <w:t>614-1/62, E 22</w:t>
      </w:r>
    </w:p>
    <w:p>
      <w:r>
        <w:t>40</w:t>
        <w:tab/>
        <w:t>s[Kommission für s[historische Privatbibliotheken]s]s</w:t>
      </w:r>
    </w:p>
    <w:p>
      <w:r>
        <w:t>41</w:t>
        <w:tab/>
        <w:t>s[Baudissinische Bibliothek]s in der s[k[1{Schleswig-Holsteinischen Landesbibliothek}, 2{o[Kiel]o}]k]s (Korrespondenz, s[Literatur]s, s[Bibliothekskataloge]s)</w:t>
      </w:r>
    </w:p>
    <w:p>
      <w:r>
        <w:t>45</w:t>
        <w:tab/>
        <w:t>s.d.</w:t>
      </w:r>
    </w:p>
    <w:p>
      <w:r>
        <w:br/>
        <w:t>30</w:t>
        <w:tab/>
        <w:t>23</w:t>
      </w:r>
    </w:p>
    <w:p>
      <w:r>
        <w:t>30z</w:t>
        <w:tab/>
        <w:t>614-1/62, E 23</w:t>
      </w:r>
    </w:p>
    <w:p>
      <w:r>
        <w:t>40</w:t>
        <w:tab/>
        <w:t>s[Kommission für s[historische Privatbibliotheken]s]s</w:t>
      </w:r>
    </w:p>
    <w:p>
      <w:r>
        <w:t>41</w:t>
        <w:tab/>
        <w:t>s[Bibliothek Herrenhaus Drült]s (Vermerk, Zeitungsartikel)</w:t>
      </w:r>
    </w:p>
    <w:p>
      <w:r>
        <w:t>43</w:t>
        <w:tab/>
        <w:t>1980 - 1981</w:t>
      </w:r>
    </w:p>
    <w:p/>
    <w:p/>
    <w:p>
      <w:r>
        <w:br/>
        <w:t>20</w:t>
        <w:tab/>
        <w:t>621-1 Volkszeitung</w:t>
      </w:r>
    </w:p>
    <w:p>
      <w:r>
        <w:t>21</w:t>
        <w:tab/>
        <w:t>Hamburger Volkszeitung</w:t>
      </w:r>
    </w:p>
    <w:p>
      <w:r>
        <w:t>22</w:t>
        <w:tab/>
        <w:t>Hamburger Volkszeitung</w:t>
      </w:r>
    </w:p>
    <w:p>
      <w:r>
        <w:t>23</w:t>
        <w:tab/>
        <w:t>1912 - 1933</w:t>
      </w:r>
    </w:p>
    <w:p>
      <w:r>
        <w:t>24</w:t>
        <w:tab/>
        <w:t>Findliste</w:t>
      </w:r>
    </w:p>
    <w:p>
      <w:r>
        <w:t>25</w:t>
        <w:tab/>
        <w:t>s[Zeitung der s[USPD]s/s[KPD]s]s</w:t>
      </w:r>
    </w:p>
    <w:p>
      <w:r>
        <w:t>30</w:t>
        <w:tab/>
        <w:t>3</w:t>
      </w:r>
    </w:p>
    <w:p>
      <w:r>
        <w:t>30z</w:t>
        <w:tab/>
        <w:t>621-1, 3</w:t>
      </w:r>
    </w:p>
    <w:p>
      <w:r>
        <w:t>40</w:t>
        <w:tab/>
        <w:t>Statistisches Material betr. Berichte von Mitarbeitern der "t[Hamburger Volkszeitung]t" und der "t[Norddeutschen Zeitung]t" aus Arbeiterkreisen (s[Arbeiterkorrespondenten]s), Berichte betr. die s[Arbeiterkorrespondenten-Bewegung]s und Listen betr. zeitweiliges s[Verbot der beiden Zeitungen &lt;Hamburger Volkszeitung und Norddeutsche Zeitung&gt;]s</w:t>
      </w:r>
    </w:p>
    <w:p>
      <w:r>
        <w:t>43</w:t>
        <w:tab/>
        <w:t>1921 - 1933</w:t>
      </w:r>
    </w:p>
    <w:p>
      <w:r>
        <w:br/>
        <w:t>30</w:t>
        <w:tab/>
        <w:t>4</w:t>
      </w:r>
    </w:p>
    <w:p>
      <w:r>
        <w:t>30z</w:t>
        <w:tab/>
        <w:t>621-1, 4</w:t>
      </w:r>
    </w:p>
    <w:p>
      <w:r>
        <w:t>40</w:t>
        <w:tab/>
        <w:t>Korrespondenz der s[Redaktion der "t[Hamburger Volkszeitung]t"]s mit Parteiorganisationen der o[Sowjetunion]o vornehmlich betr. Veröffentlichungen von Berichten sowjetischer Arbeiter in der "Hamburger Volkszeitung"</w:t>
      </w:r>
    </w:p>
    <w:p>
      <w:r>
        <w:t>43</w:t>
        <w:tab/>
        <w:t>1929 - 1931</w:t>
      </w:r>
    </w:p>
    <w:p>
      <w:r>
        <w:br/>
        <w:t>30</w:t>
        <w:tab/>
        <w:t>5</w:t>
      </w:r>
    </w:p>
    <w:p>
      <w:r>
        <w:t>30z</w:t>
        <w:tab/>
        <w:t>621-1, 5</w:t>
      </w:r>
    </w:p>
    <w:p>
      <w:r>
        <w:t>40</w:t>
        <w:tab/>
        <w:t>Korrespondenz der s[Redaktion der "t[Hamburger Volkszeitung]t"]s mit Mitarbeitern aus Arbeiterkreisen (s[Arbeiterkorrespondenten]s) und mit Parteidienststellen der s[KPD]s usw. betr. Veröffentlichungen von Berichten und s[Gedichte]sn</w:t>
      </w:r>
    </w:p>
    <w:p>
      <w:r>
        <w:t>43</w:t>
        <w:tab/>
        <w:t>1930 - 1932</w:t>
      </w:r>
    </w:p>
    <w:p>
      <w:r>
        <w:br/>
        <w:t>30</w:t>
        <w:tab/>
        <w:t>6</w:t>
      </w:r>
    </w:p>
    <w:p>
      <w:r>
        <w:t>30z</w:t>
        <w:tab/>
        <w:t>621-1, 6</w:t>
      </w:r>
    </w:p>
    <w:p>
      <w:r>
        <w:t>40</w:t>
        <w:tab/>
        <w:t>Korrespondenz der s[Redaktion der "t[Hamburger Volkszeitung]t"]s mit s[2{Redaktionen} von in- und ausländischen 1{Arbeiterzeitungen}]s usw. betr. Konferenzen, Demonstrationen, s[Propagandamaterial]s usw.</w:t>
      </w:r>
    </w:p>
    <w:p>
      <w:r>
        <w:t>43</w:t>
        <w:tab/>
        <w:t>1932</w:t>
      </w:r>
    </w:p>
    <w:p>
      <w:r>
        <w:br/>
        <w:t>30</w:t>
        <w:tab/>
        <w:t>7 I-II</w:t>
      </w:r>
    </w:p>
    <w:p>
      <w:r>
        <w:t>30z</w:t>
        <w:tab/>
        <w:t>621-1, 7 I-II</w:t>
      </w:r>
    </w:p>
    <w:p>
      <w:r>
        <w:t>40</w:t>
        <w:tab/>
        <w:t>s[2{Prozesse} gegen die 1{Redaktion der "t[Hamburger Volkszeitung]t"}]s wegen angeblicher s[Beleidigung]s usw. und div. Eingaben bei der Redaktion wegen Berichtigungen von Veröffentlichungen</w:t>
      </w:r>
    </w:p>
    <w:p>
      <w:r>
        <w:t>43</w:t>
        <w:tab/>
        <w:t>1928 - 1931</w:t>
      </w:r>
    </w:p>
    <w:p>
      <w:r>
        <w:br/>
        <w:t>30</w:t>
        <w:tab/>
        <w:t>8</w:t>
      </w:r>
    </w:p>
    <w:p>
      <w:r>
        <w:t>30z</w:t>
        <w:tab/>
        <w:t>621-1, 8</w:t>
      </w:r>
    </w:p>
    <w:p>
      <w:r>
        <w:t>40</w:t>
        <w:tab/>
        <w:t>An die s[Redaktion der "t[Hamburger Volkszeitung]t"]s von Personen aus dem In- und Ausland eingesandte Berichte über politische Verhältnisse in o[Ungarn]o und der o[Sowjetunion]o, s[Gedichte]s, s[Liedertexte]s usw.</w:t>
      </w:r>
    </w:p>
    <w:p>
      <w:r>
        <w:t>43</w:t>
        <w:tab/>
        <w:t>01.1931 - 06.1931</w:t>
      </w:r>
    </w:p>
    <w:p>
      <w:r>
        <w:br/>
        <w:t>30</w:t>
        <w:tab/>
        <w:t>10</w:t>
      </w:r>
    </w:p>
    <w:p>
      <w:r>
        <w:t>30z</w:t>
        <w:tab/>
        <w:t>621-1, 10</w:t>
      </w:r>
    </w:p>
    <w:p>
      <w:r>
        <w:t>40</w:t>
        <w:tab/>
        <w:t>In den s[Verlagen k[p[Willaschek]p &amp; Co]k und k[p[2{Carl} 1{Hoym}]p Nachf.]k]s, s[&lt;Verlag&gt; k[1{p[2{Louis} 1{Cahnbley}]p}, 2{o[Hamburg]o}]k]s sowie im s[k[1{Verlag "Die Aktion"}, 2{o[Berlin]o}]k]s erschienene s[kommunistische Broschüren]s von p[2{N.} 1{Lenin}]p, p[2{E.} 1{Preobraschenski}]p und p[2{E.} 1{Varga}]p sowie "t[Die kommunistische Internationale 1919]t"</w:t>
      </w:r>
    </w:p>
    <w:p>
      <w:r>
        <w:t>43</w:t>
        <w:tab/>
        <w:t>1918 - 1924</w:t>
      </w:r>
    </w:p>
    <w:p>
      <w:r>
        <w:br/>
      </w:r>
    </w:p>
    <w:p/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67B"/>
    <w:rsid w:val="00A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BAA34-528D-41A5-9BB6-6A15EB7B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135</TotalTime>
  <Pages>2</Pages>
  <Words>30138</Words>
  <Characters>189874</Characters>
  <Application>Microsoft Office Word</Application>
  <DocSecurity>4</DocSecurity>
  <Lines>1582</Lines>
  <Paragraphs>439</Paragraphs>
  <ScaleCrop>false</ScaleCrop>
  <Company>Deutsche Nationalbibliothek</Company>
  <LinksUpToDate>false</LinksUpToDate>
  <CharactersWithSpaces>219573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Staatsarchiv Hamburg</dc:title>
  <dc:subject/>
  <dc:creator>--</dc:creator>
  <cp:keywords/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