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Memmingen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MM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Ulmer Str. 19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87700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Memmingen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Tel.:(08331)850-143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tel. Voranmeldung; auch unter (08331)850-131 (Hr. Engelhard)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Der Bestand B 1 (1803 - 1945) des Stadtarchivs Memmingen ist noc</w:t>
      </w:r>
      <w:r>
        <w:rPr>
          <w:rFonts w:ascii="Courier" w:hAnsi="Courier"/>
          <w:sz w:val="24"/>
        </w:rPr>
        <w:t>h nicht vollständig erschlossen, daher sind derzeit nur Gruppensignaturen und keine Bestellnummern vorhanden.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E II 01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Buchhandel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(Hauptakt)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1820 - 1859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(Beiakt zum Hauptakt)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1834 - 1929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Rabattgewährung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seitens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I 08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Schule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Schulbücher-Verlag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Memmingen</w:t>
      </w:r>
      <w:r>
        <w:rPr>
          <w:rFonts w:ascii="Courier" w:hAnsi="Courier"/>
          <w:vanish/>
          <w:sz w:val="24"/>
        </w:rPr>
        <w:t>]o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862 - 1863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1836 - 1858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09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Presseüberwachung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B52D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B52D4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D48"/>
    <w:rsid w:val="00B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19FC1-1470-45CC-8195-7C91CD7F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139</Words>
  <Characters>877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Memmingen</dc:title>
  <dc:subject>Grünert</dc:subject>
  <dc:creator>Fischer</dc:creator>
  <cp:keywords>DFG-Quellenrepertorium Stadtarchiv Memmingen</cp:keywords>
  <cp:lastModifiedBy>Wendler, André</cp:lastModifiedBy>
  <cp:revision>2</cp:revision>
  <cp:lastPrinted>8909-06-25T01:07:42Z</cp:lastPrinted>
  <dcterms:created xsi:type="dcterms:W3CDTF">2021-02-26T09:20:00Z</dcterms:created>
  <dcterms:modified xsi:type="dcterms:W3CDTF">2021-02-26T09:20:00Z</dcterms:modified>
</cp:coreProperties>
</file>