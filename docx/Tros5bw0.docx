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Trossingen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Schultheiß-Koch-Platz 1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78647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Trossingen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Tel.:(07425)216-23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 (H. Häffner)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6.9.1993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Aktenbestand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17 - 1965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980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980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976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976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>- und Schreibwarenhandel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325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325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"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kommunistischer Tendenz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"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1204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1204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Entnazifizierung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derselben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1231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1231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]s</w:t>
      </w:r>
    </w:p>
    <w:p w:rsidR="00000000" w:rsidRDefault="00220A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20A22">
      <w:pPr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220A22"/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0A22"/>
    <w:rsid w:val="0022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38377-9E16-47B6-BE45-EB1F6C7D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86</Words>
  <Characters>544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Trossingen</dc:title>
  <dc:subject/>
  <dc:creator>--</dc:creator>
  <cp:keywords>DFG-Quellenrepertorium Stadtarchiv Trossingen</cp:keywords>
  <cp:lastModifiedBy>Wendler, André</cp:lastModifiedBy>
  <cp:revision>2</cp:revision>
  <cp:lastPrinted>8909-06-25T01:07:42Z</cp:lastPrinted>
  <dcterms:created xsi:type="dcterms:W3CDTF">2021-02-26T09:31:00Z</dcterms:created>
  <dcterms:modified xsi:type="dcterms:W3CDTF">2021-02-26T09:31:00Z</dcterms:modified>
</cp:coreProperties>
</file>