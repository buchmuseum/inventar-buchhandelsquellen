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Ibbenbüren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Kanalstr. 9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49477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Ibbenbüren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05451 / 6480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</w:t>
      </w:r>
      <w:r>
        <w:rPr>
          <w:rFonts w:ascii="CoArier" w:hAnsi="CoArier"/>
          <w:sz w:val="24"/>
          <w:szCs w:val="24"/>
        </w:rPr>
        <w:t>nmeldung und mit Genehmigung.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Ibbenbüren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Ibbenbüren, Kirchenkreis Tecklenburg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Ibbenbüren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Verfassung und Organisation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Ibbenbüren Nr. 15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 f.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Protokoll über die Versammlung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1833; Circular an die Mitglieder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(verf. v.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</w:t>
      </w:r>
      <w:r>
        <w:rPr>
          <w:rFonts w:ascii="CoArier" w:hAnsi="CoArier"/>
          <w:vanish/>
          <w:sz w:val="24"/>
          <w:szCs w:val="24"/>
        </w:rPr>
        <w:t>&lt;arrer&gt;]s}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Goe</w:t>
      </w:r>
      <w:r>
        <w:rPr>
          <w:rFonts w:ascii="CoArier" w:hAnsi="CoArier"/>
          <w:sz w:val="24"/>
          <w:szCs w:val="24"/>
        </w:rPr>
        <w:t>deking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Ibbenbüren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1833; Briefe des Sup. v. Tecklenburg u. Pf. v. Wersen Ernst Werlemann an seinen Herrn Vetter), 1838;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1833 - 1905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Gottesdienst und Amtshandlungen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42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042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Ibbenbüren Nr. 42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Feier des vierhundertjährigen Geburtstags D.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Martin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Luther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s; Liste der Kollekten für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und Verteilung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Lutherschriften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1817 - 1930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Gemeindeleben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76 f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076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f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Ibbenbüren Nr. 76 f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</w:t>
      </w:r>
      <w:r>
        <w:rPr>
          <w:rFonts w:ascii="CoArier" w:hAnsi="CoArier"/>
          <w:sz w:val="24"/>
          <w:szCs w:val="24"/>
        </w:rPr>
        <w:t>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1952 - 1961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76 h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076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Ibbenbüren Nr. 76 h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Schriften-Mission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Plakatmission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1950 - 1962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Schule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Ibbenbüren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199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199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Ibbenbüren Nr. 199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35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Schülerbibliothek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1897 - 1908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231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231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Ibbenbüren Nr. 231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38 f.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Einführung des neuen </w:t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Märkischen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es 1841 - 1843;</w:t>
      </w:r>
    </w:p>
    <w:p w:rsidR="00000000" w:rsidRDefault="005928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1856 - 1860</w:t>
      </w:r>
    </w:p>
    <w:p w:rsidR="00000000" w:rsidRDefault="0059286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286E"/>
    <w:rsid w:val="005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8D165-5DF8-4A63-A0E3-3BFBC275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220</Words>
  <Characters>1393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Ibbenbüren</dc:title>
  <dc:subject>Ludwig</dc:subject>
  <dc:creator>Fischer</dc:creator>
  <cp:keywords>DFG-Quellenrepertorium Pfarrarchiv Ibbenbüren</cp:keywords>
  <dc:description>aufgenommen im Zentralarchiv Bielefeld</dc:description>
  <cp:lastModifiedBy>Wendler, André</cp:lastModifiedBy>
  <cp:revision>2</cp:revision>
  <dcterms:created xsi:type="dcterms:W3CDTF">2021-02-26T09:13:00Z</dcterms:created>
  <dcterms:modified xsi:type="dcterms:W3CDTF">2021-02-26T09:13:00Z</dcterms:modified>
</cp:coreProperties>
</file>