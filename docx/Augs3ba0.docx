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Staatsarchiv Augsburg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 Augsburg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Salomon-Idler-Str. 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86159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Augsburg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Tel.:(0821)575025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Montag, Mittwoch, Donnerstag 8 - 16 Uhr, Dienstag 8 - 19 Uhr, Freitag 8 - 14.15 Uhr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Letzter Besuch am 24.11.1992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Regierung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 xml:space="preserve">Regierung des </w:t>
      </w:r>
      <w:r>
        <w:rPr>
          <w:rFonts w:ascii="Courier" w:hAnsi="Courier"/>
          <w:sz w:val="24"/>
        </w:rPr>
        <w:t>Kreises Schwaben und Neuburg, Kammer des Innern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Regierung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 Nr. 19 - 23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III., im Allgemeinen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III. Sicherheitspolizei \ im Allgemeinen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1879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19, S. 219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Buchbindereikonzession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Graetz</w:t>
      </w:r>
      <w:r>
        <w:rPr>
          <w:rFonts w:ascii="Elite" w:hAnsi="Elite"/>
          <w:vanish/>
          <w:sz w:val="24"/>
        </w:rPr>
        <w:t>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1801 - 1805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4274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I, S. 557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Preßfreiheit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Provinz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Schwaben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1802 - 1808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XIX.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XIX.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Religion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Kirchensachen</w:t>
      </w:r>
      <w:r>
        <w:rPr>
          <w:rFonts w:ascii="Courier" w:hAnsi="Courier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4416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I, S. 578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Verbot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Konfiskation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Sekte des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Priester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Pöschel</w:t>
      </w:r>
      <w:r>
        <w:rPr>
          <w:rFonts w:ascii="Elite" w:hAnsi="Elite"/>
          <w:vanish/>
          <w:sz w:val="24"/>
        </w:rPr>
        <w:t>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0,5 cm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Gewerbesachen, Handwerk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Handwerk</w:t>
      </w:r>
      <w:r>
        <w:rPr>
          <w:rFonts w:ascii="Courier" w:hAnsi="Courier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5370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Beaufsichtigung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Kolportagehandel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s, Ämterberichte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1896 - 1905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gemäß § 56 Abs.4 der Reichsgewerbeordnung hier die vom Feilbieten im Umherziehen ausgeschlossenen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andere Schriften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Bildwerk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 xml:space="preserve">3 cm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Presse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Schutz gegen M</w:t>
      </w:r>
      <w:r>
        <w:rPr>
          <w:rFonts w:ascii="Courier" w:hAnsi="Courier"/>
          <w:sz w:val="24"/>
        </w:rPr>
        <w:t>issbrauch der 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insbesondere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Berichtigungswesen</w:t>
      </w:r>
      <w:r>
        <w:rPr>
          <w:rFonts w:ascii="Courier" w:hAnsi="Courier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Kreishauptstadt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1859 - 1874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Dillingen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Stadt und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Donauwört</w:t>
      </w:r>
      <w:r>
        <w:rPr>
          <w:rFonts w:ascii="Elite" w:hAnsi="Elite"/>
          <w:sz w:val="24"/>
        </w:rPr>
        <w:t>h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Füssen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5479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</w:t>
      </w:r>
      <w:r>
        <w:rPr>
          <w:rFonts w:ascii="Elite" w:hAnsi="Elite"/>
          <w:vanish/>
          <w:sz w:val="24"/>
        </w:rPr>
        <w:t>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Günzburg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Stadt und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Illertissen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und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Kaufbeuren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und Stadtbezirk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Krumbach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u</w:t>
      </w:r>
      <w:r>
        <w:rPr>
          <w:rFonts w:ascii="Courier" w:hAnsi="Courier"/>
          <w:sz w:val="24"/>
        </w:rPr>
        <w:t xml:space="preserve">nd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und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Memmingen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Mindelheim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und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Neuburg</w:t>
      </w:r>
      <w:r>
        <w:rPr>
          <w:rFonts w:ascii="Elite" w:hAnsi="Elite"/>
          <w:vanish/>
          <w:sz w:val="24"/>
        </w:rPr>
        <w:t xml:space="preserve"> &lt;an der Donau&gt;]o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Neu-Ulm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5489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und Stadtbezirk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Nördlingen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5490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Vollzug des Gesetzes</w:t>
      </w:r>
      <w:r>
        <w:rPr>
          <w:rFonts w:ascii="Courier" w:hAnsi="Courier"/>
          <w:sz w:val="24"/>
        </w:rPr>
        <w:t xml:space="preserve">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Oberdorf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5491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Sonthofen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Wertingen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5493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20 </w:t>
      </w:r>
      <w:r>
        <w:rPr>
          <w:rFonts w:ascii="Courier" w:hAnsi="Courier"/>
          <w:sz w:val="24"/>
        </w:rPr>
        <w:t>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v.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Landgericht bzw. Bezirksamt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Zusmarshausen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5494 und 5495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Berichte hierüber und Anzeigen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1876 - 1878 ; 1884 - 1886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5496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Statistik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Statistik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allgemeines und historisches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5551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Regierungsbezirk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Tagespresse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 mit besonderer Bezugnahme auf die Zustände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Churhessen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XXX a.4.Nr. 13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betr./Literatur/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konsitutionelle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Blatt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aus dem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Allgäu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Diezel's Schrif</w:t>
      </w:r>
      <w:r>
        <w:rPr>
          <w:rFonts w:ascii="Courier" w:hAnsi="Courier"/>
          <w:sz w:val="24"/>
        </w:rPr>
        <w:t>t: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Bayern und die Revolution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sowie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Literat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Diezel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überhaupt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Charakteristik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Tagblätter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Lindauer Bote für Stadt und Land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Oettinger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Preßprozeß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Diezel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</w:t>
      </w:r>
      <w:r>
        <w:rPr>
          <w:rFonts w:ascii="Courier" w:hAnsi="Courier"/>
          <w:sz w:val="24"/>
        </w:rPr>
        <w:t>20 III, S.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verbotswidrige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durch die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Landtagsabgeordneten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Thomas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Mayer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Landtagsabgeordneten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Wolf</w:t>
      </w:r>
      <w:r>
        <w:rPr>
          <w:rFonts w:ascii="Elite" w:hAnsi="Elite"/>
          <w:vanish/>
          <w:sz w:val="24"/>
        </w:rPr>
        <w:t>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betitelt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Hummel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6430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neue Zeit, ein Volkskalender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Struve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schlechte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(Sammelberichte)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1875 - 1880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revolutionäre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teutsche Monatsschrift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Adolph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Kolatschek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auf dem Eisenbahnhofe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643</w:t>
      </w:r>
      <w:r>
        <w:rPr>
          <w:rFonts w:ascii="Courier" w:hAnsi="Courier"/>
          <w:sz w:val="24"/>
        </w:rPr>
        <w:t>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Erscheinen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Leuchtkugeln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Hildburghausen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Ragout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Preßprozeß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g.rk.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Magistratsrath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Waibl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fränkische Kurier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Mittheilungen der k. Regierung von O</w:t>
      </w:r>
      <w:r>
        <w:rPr>
          <w:rFonts w:ascii="Courier" w:hAnsi="Courier"/>
          <w:sz w:val="24"/>
        </w:rPr>
        <w:t xml:space="preserve">berbayern über Handhabung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 Zeitung</w:t>
      </w:r>
      <w:r>
        <w:rPr>
          <w:rFonts w:ascii="Elite" w:hAnsi="Elite"/>
          <w:vanish/>
          <w:sz w:val="24"/>
        </w:rPr>
        <w:t xml:space="preserve"> o[&lt;Augsburg&gt;]o]t</w:t>
      </w:r>
      <w:r>
        <w:rPr>
          <w:rFonts w:ascii="Courier" w:hAnsi="Courier"/>
          <w:sz w:val="24"/>
        </w:rPr>
        <w:t xml:space="preserve"> Bd. VII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Eine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 Druckschrift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Dresdner Konferenz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herauskommende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How do you do?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Bewegung der bayerischen Truppen resp.: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Zeitungsber</w:t>
      </w:r>
      <w:r>
        <w:rPr>
          <w:rFonts w:ascii="Courier" w:hAnsi="Courier"/>
          <w:sz w:val="24"/>
        </w:rPr>
        <w:t>ichte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hierüber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Preß-Gesetz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Kempter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 und das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Volksvereinsblatt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Buch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Romanzero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Heine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Verbreitung von </w:t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Kalender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sozialdemokratischen Inhalts}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unter der Bevölkerung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20 III, </w:t>
      </w:r>
      <w:r>
        <w:rPr>
          <w:rFonts w:ascii="Courier" w:hAnsi="Courier"/>
          <w:sz w:val="24"/>
        </w:rPr>
        <w:t>S. 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Kommunistisch revolutionäre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Umtriebe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.-Verbreitung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6469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6472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Verbreitung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Aufrufes kommunistischen Inhalt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an die Arbeiter sowie sonstiger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kommunistische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von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Kiel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aus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21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Arthur</w:t>
      </w:r>
      <w:r>
        <w:rPr>
          <w:rFonts w:ascii="Elite" w:hAnsi="Elite"/>
          <w:sz w:val="24"/>
        </w:rPr>
        <w:t xml:space="preserve"> Friedrich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Bußenius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Merseburg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welche sich vorzugsweise mit dem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demokratischer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Preßerzeugnisse</w:t>
      </w:r>
      <w:r>
        <w:rPr>
          <w:rFonts w:ascii="Elite" w:hAnsi="Elite"/>
          <w:vanish/>
          <w:sz w:val="24"/>
        </w:rPr>
        <w:t>}]s]s</w:t>
      </w:r>
      <w:r>
        <w:rPr>
          <w:rFonts w:ascii="Courier" w:hAnsi="Courier"/>
          <w:sz w:val="24"/>
        </w:rPr>
        <w:t xml:space="preserve"> befassen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Schrift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Christus und die Erlösung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6675 und 6676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 ; Abt. XXXa.4.Nr. 24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Ulm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Sonntagsblatt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Kirchenfackel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1852 - 1854 ; 1855 - 1860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Umtriebe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hier insbes. die Druckschrift: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Beweisantritt über die durch militärische Gewalt vernichtete Wahlfreiheit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Schwaben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Neuburg</w:t>
      </w:r>
      <w:r>
        <w:rPr>
          <w:rFonts w:ascii="Elite" w:hAnsi="Elite"/>
          <w:vanish/>
          <w:sz w:val="24"/>
        </w:rPr>
        <w:t xml:space="preserve"> &lt;an der Donau&gt;]o</w:t>
      </w:r>
      <w:r>
        <w:rPr>
          <w:rFonts w:ascii="Courier" w:hAnsi="Courier"/>
          <w:sz w:val="24"/>
        </w:rPr>
        <w:t xml:space="preserve"> von dem Landtagsabgeordneten Reichart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sz w:val="24"/>
        </w:rPr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Neue Sion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", eine religiöse kath.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6679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XXX.a.4 Nr. 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Neue Sio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Druckschrift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Mein Austritt aus der römischen Kirche u. aus dem Stifte St. Stephan in Augsburg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v.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Elite" w:hAnsi="Elite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Böck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1852"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Druckschrift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Es ist nur ein Gott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vom Jahre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1851</w:t>
      </w:r>
      <w:r>
        <w:rPr>
          <w:rFonts w:ascii="Elite" w:hAnsi="Elite"/>
          <w:vanish/>
          <w:sz w:val="24"/>
        </w:rPr>
        <w:t>]z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Münchner Volksbote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: Die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Ulmer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Confiszierte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sz w:val="24"/>
        </w:rPr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Ulmer Schnellpost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Verbreitung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Bürgermeister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Kummer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durch den quieszierten Rechtsrat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Waibel</w:t>
      </w:r>
      <w:r>
        <w:rPr>
          <w:rFonts w:ascii="Elite" w:hAnsi="Elite"/>
          <w:vanish/>
          <w:sz w:val="24"/>
        </w:rPr>
        <w:t>} 6{&lt;Kempten&gt;}]p</w:t>
      </w:r>
      <w:r>
        <w:rPr>
          <w:rFonts w:ascii="Courier" w:hAnsi="Courier"/>
          <w:sz w:val="24"/>
        </w:rPr>
        <w:t xml:space="preserve"> daselbst.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XXX.a.4.Nr. 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im </w:t>
      </w:r>
      <w:r>
        <w:rPr>
          <w:rFonts w:ascii="Courier" w:hAnsi="Courier"/>
          <w:sz w:val="24"/>
        </w:rPr>
        <w:t xml:space="preserve">Regierungsbezirke erscheinenden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Einschreiten gegen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in Angelegenheiten des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badischen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Kirchenstreit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Ludwigsburg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Süddeutsche Warte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Umtriebe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hier die angebliche Spedition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aus d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Schweiz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nach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Deutschland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durch das Handlungshaus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Mart.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Speugelin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 xml:space="preserve">Lindau </w:t>
      </w:r>
      <w:r>
        <w:rPr>
          <w:rFonts w:ascii="Courier" w:hAnsi="Courier"/>
          <w:vanish/>
          <w:sz w:val="24"/>
        </w:rPr>
        <w:t xml:space="preserve">]o}]p </w:t>
      </w:r>
      <w:r>
        <w:rPr>
          <w:rFonts w:ascii="Courier" w:hAnsi="Courier"/>
          <w:sz w:val="24"/>
        </w:rPr>
        <w:t>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einer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Flugschrift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des vormaligen Landtagsabgeordneten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Reinhardt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Braunschweig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Blätter der Zeit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betr.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Abt. XXX.a.4.Nr. 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betr. (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</w:t>
      </w:r>
      <w:r>
        <w:rPr>
          <w:rFonts w:ascii="Courier" w:hAnsi="Courier"/>
          <w:sz w:val="24"/>
        </w:rPr>
        <w:t>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1855 - 1861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Elite" w:hAnsi="Elite"/>
          <w:sz w:val="24"/>
        </w:rPr>
        <w:t>0</w:t>
      </w:r>
      <w:r>
        <w:rPr>
          <w:rFonts w:ascii="Elite" w:hAnsi="Elite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qieszierten Rechtsrat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Waibel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Kempte</w:t>
      </w:r>
      <w:r>
        <w:rPr>
          <w:rFonts w:ascii="Elite" w:hAnsi="Elite"/>
          <w:sz w:val="24"/>
        </w:rPr>
        <w:t>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Bürgermeister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Kummer</w:t>
      </w:r>
      <w:r>
        <w:rPr>
          <w:rFonts w:ascii="Elite" w:hAnsi="Elite"/>
          <w:vanish/>
          <w:sz w:val="24"/>
        </w:rPr>
        <w:t>} zu 6{o[Kempten]o}]p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Staatsanwalt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Abt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Magistratsrat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Keppel</w:t>
      </w:r>
      <w:r>
        <w:rPr>
          <w:rFonts w:ascii="Elite" w:hAnsi="Elite"/>
          <w:vanish/>
          <w:sz w:val="24"/>
        </w:rPr>
        <w:t>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:"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Budget und die künftige Abgeordnetenkammer des bayer. Staates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pag. 96, Nr.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Blatt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Der </w:t>
      </w:r>
      <w:r>
        <w:rPr>
          <w:rFonts w:ascii="Courier" w:hAnsi="Courier"/>
          <w:sz w:val="24"/>
        </w:rPr>
        <w:t>Rheinbayer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n,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sozialistische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kommunistische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08.1878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6699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kgl. Prinzessin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Alexandra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3{&lt;Prinzessin &gt;</w:t>
      </w:r>
      <w:r>
        <w:rPr>
          <w:rFonts w:ascii="Courier" w:hAnsi="Courier"/>
          <w:sz w:val="24"/>
        </w:rPr>
        <w:t>von Bayern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insbes.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6700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Städte und Märkte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</w:t>
      </w:r>
      <w:r>
        <w:rPr>
          <w:rFonts w:ascii="Courier" w:hAnsi="Courier"/>
          <w:sz w:val="24"/>
        </w:rPr>
        <w:t>20 III, S. 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Verbreitung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Schmähgedicht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auf Seine Majestät den König </w:t>
      </w:r>
      <w:r>
        <w:rPr>
          <w:rFonts w:ascii="Elite" w:hAnsi="Elite"/>
          <w:vanish/>
          <w:sz w:val="24"/>
        </w:rPr>
        <w:t>p[2</w:t>
      </w:r>
      <w:r>
        <w:rPr>
          <w:rFonts w:ascii="Courier" w:hAnsi="Courier"/>
          <w:vanish/>
          <w:sz w:val="24"/>
        </w:rPr>
        <w:t>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 xml:space="preserve"> &lt;I.&gt;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3{&lt;König &gt;</w:t>
      </w:r>
      <w:r>
        <w:rPr>
          <w:rFonts w:ascii="Courier" w:hAnsi="Courier"/>
          <w:sz w:val="24"/>
        </w:rPr>
        <w:t>von Bayern</w:t>
      </w:r>
      <w:r>
        <w:rPr>
          <w:rFonts w:ascii="Elite" w:hAnsi="Elite"/>
          <w:vanish/>
          <w:sz w:val="24"/>
        </w:rPr>
        <w:t>}2{&lt;Karl August&gt;}]p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Guttenberg's Bund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und allgemeine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Buchdrucker-Verbrüderung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betr.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6889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Fach 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Eine von Bürgern der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an die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Kammer der Abgeordneten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erlassene Adresse über angebliche Verletzung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&lt;gesetz&gt;]s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Wahlgesetz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betr.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1831 - 1842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K 18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(Ein geb. Buch) Verzeichnis der im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Oberdonaukreis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 erscheinenden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7054 und 7055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politischen und statistischen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en; allgemeine Vorschriften für ihre Anwendung Bd. I. und 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; 1836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übrigen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Elite" w:hAnsi="Elite"/>
          <w:sz w:val="24"/>
        </w:rPr>
        <w:t xml:space="preserve"> politischen Inhalts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kleinen im Regierungsbezirke erscheinenden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Elite" w:hAnsi="Elite"/>
          <w:sz w:val="24"/>
        </w:rPr>
        <w:t xml:space="preserve"> politischen und statistischen Inhalts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I.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7058 ; 7059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 1/2 und2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Zensurvorschrift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allgemein anwendbare für besondere oder vorübergehende Verhältnisse Bd. I. und 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1818 - 1838 ; 1839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7060 - 7063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. Spezielle Vorschriften für die Ausüb</w:t>
      </w:r>
      <w:r>
        <w:rPr>
          <w:rFonts w:ascii="Courier" w:hAnsi="Courier"/>
          <w:sz w:val="24"/>
        </w:rPr>
        <w:t>ung derselben, Bd. I m. II, II. m. III., III., IV.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1817 - 1834 ; 1834 - 1837 ; 1845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7064 - 7068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 Zeitung</w:t>
      </w:r>
      <w:r>
        <w:rPr>
          <w:rFonts w:ascii="Elite" w:hAnsi="Elite"/>
          <w:vanish/>
          <w:sz w:val="24"/>
        </w:rPr>
        <w:t xml:space="preserve"> &lt;o[Augsburg]o&gt;]t</w:t>
      </w:r>
      <w:r>
        <w:rPr>
          <w:rFonts w:ascii="Courier" w:hAnsi="Courier"/>
          <w:sz w:val="24"/>
        </w:rPr>
        <w:t xml:space="preserve"> Bd. I., II., III., IV., VI.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1823 - 1826 ; 1828 - 1835 ; 1836 - 1837 ; 1838 - 1840 ; 1844 - 1846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7069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Abendzeitung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Ernennung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Zeitungszensor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20 </w:t>
      </w:r>
      <w:r>
        <w:rPr>
          <w:rFonts w:ascii="Courier" w:hAnsi="Courier"/>
          <w:sz w:val="24"/>
        </w:rPr>
        <w:t>III, S.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Das unter dem Titel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Inland</w:t>
      </w:r>
      <w:r>
        <w:rPr>
          <w:rFonts w:ascii="Elite" w:hAnsi="Elite"/>
          <w:vanish/>
          <w:sz w:val="24"/>
        </w:rPr>
        <w:t>} &lt;2{Tagblatt}&gt;]t</w:t>
      </w:r>
      <w:r>
        <w:rPr>
          <w:rFonts w:ascii="Courier" w:hAnsi="Courier"/>
          <w:sz w:val="24"/>
        </w:rPr>
        <w:t xml:space="preserve">"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Tagblatt betr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Verbreitung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Schriften verderblichen Inhalt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Zensurvorschrift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Veröffentlichung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landständische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Verhandlung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erscheinenden auf die Stadt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bezügli</w:t>
      </w:r>
      <w:r>
        <w:rPr>
          <w:rFonts w:ascii="Courier" w:hAnsi="Courier"/>
          <w:sz w:val="24"/>
        </w:rPr>
        <w:t>chen Artikel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Moy'schen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in specie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1817 - 1828 ; 1829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Postzeitung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. Bd.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Zensurvorschrift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 Zeitung</w:t>
      </w:r>
      <w:r>
        <w:rPr>
          <w:rFonts w:ascii="Elite" w:hAnsi="Elite"/>
          <w:vanish/>
          <w:sz w:val="24"/>
        </w:rPr>
        <w:t xml:space="preserve"> &lt;o[Augsburg]o&gt;]t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Widder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Camila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. Die Untersuchung eines Betruges dch. Mißbrauch des Namen</w:t>
      </w:r>
      <w:r>
        <w:rPr>
          <w:rFonts w:ascii="Courier" w:hAnsi="Courier"/>
          <w:sz w:val="24"/>
        </w:rPr>
        <w:t xml:space="preserve">s des Herrn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Reichsrath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Graf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Fugger Nordendorf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Theaterartikel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der Zeitschrift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Flora</w:t>
      </w:r>
      <w:r>
        <w:rPr>
          <w:rFonts w:ascii="Elite" w:hAnsi="Elite"/>
          <w:vanish/>
          <w:sz w:val="24"/>
        </w:rPr>
        <w:t>} &lt;2{Zeitschrift}&gt;]t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7079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Premiére lettre du Baron de Frauendorf á la Majesté le Roi de Pruße</w:t>
      </w:r>
      <w:r>
        <w:rPr>
          <w:rFonts w:ascii="Elite" w:hAnsi="Elite"/>
          <w:vanish/>
          <w:sz w:val="24"/>
        </w:rPr>
        <w:t>} &lt;2{Schrift}&gt;]t</w:t>
      </w:r>
      <w:r>
        <w:rPr>
          <w:rFonts w:ascii="Courier" w:hAnsi="Courier"/>
          <w:sz w:val="24"/>
        </w:rPr>
        <w:t xml:space="preserve">" und den Aufenthalt des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Charles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de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Reignac la Rivaliére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Baron von Frauendorff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Herausgabe einer neuen Zeitschri</w:t>
      </w:r>
      <w:r>
        <w:rPr>
          <w:rFonts w:ascii="Courier" w:hAnsi="Courier"/>
          <w:sz w:val="24"/>
        </w:rPr>
        <w:t>ft, betitelt: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süddeutsche Courier</w:t>
      </w:r>
      <w:r>
        <w:rPr>
          <w:rFonts w:ascii="Elite" w:hAnsi="Elite"/>
          <w:vanish/>
          <w:sz w:val="24"/>
        </w:rPr>
        <w:t>} &lt;2{Zeitschrift}&gt;]t</w:t>
      </w:r>
      <w:r>
        <w:rPr>
          <w:rFonts w:ascii="Courier" w:hAnsi="Courier"/>
          <w:sz w:val="24"/>
        </w:rPr>
        <w:t xml:space="preserve">" durch den vormaligen württembergischen Hauptmann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Seibold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katholische Kirchenzeitung aus Bayern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Bayerischen 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und der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derselben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Große</w:t>
      </w:r>
      <w:r>
        <w:rPr>
          <w:rFonts w:ascii="Elite" w:hAnsi="Elite"/>
          <w:vanish/>
          <w:sz w:val="24"/>
        </w:rPr>
        <w:t>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1830 - 1832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bayerische</w:t>
      </w:r>
      <w:r>
        <w:rPr>
          <w:rFonts w:ascii="Elite" w:hAnsi="Elite"/>
          <w:sz w:val="24"/>
        </w:rPr>
        <w:t xml:space="preserve"> Volksblatt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Der Landb</w:t>
      </w:r>
      <w:r>
        <w:rPr>
          <w:rFonts w:ascii="Courier" w:hAnsi="Courier"/>
          <w:sz w:val="24"/>
        </w:rPr>
        <w:t>ote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H.II.Nr.20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Preß-Freiheit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allgemeine Novenen über dieselbe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ihre gesetzlichen Beschränkungen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H.II.Nr.21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Tagblatt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es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Auswärtige</w:t>
      </w:r>
      <w:r>
        <w:rPr>
          <w:rFonts w:ascii="Elite" w:hAnsi="Elite"/>
          <w:sz w:val="24"/>
        </w:rPr>
        <w:t xml:space="preserve"> 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- allgemeine Vorschriften über ihre präventive Behandlung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H.II.Nr.24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</w:t>
      </w:r>
      <w:r>
        <w:rPr>
          <w:rFonts w:ascii="Elite" w:hAnsi="Elite"/>
          <w:vanish/>
          <w:sz w:val="24"/>
        </w:rPr>
        <w:t>[2{</w:t>
      </w:r>
      <w:r>
        <w:rPr>
          <w:rFonts w:ascii="Courier" w:hAnsi="Courier"/>
          <w:sz w:val="24"/>
        </w:rPr>
        <w:t>Au</w:t>
      </w:r>
      <w:r>
        <w:rPr>
          <w:rFonts w:ascii="Courier" w:hAnsi="Courier"/>
          <w:sz w:val="24"/>
        </w:rPr>
        <w:t>swärtige</w:t>
      </w:r>
      <w:r>
        <w:rPr>
          <w:rFonts w:ascii="Elite" w:hAnsi="Elite"/>
          <w:sz w:val="24"/>
        </w:rPr>
        <w:t xml:space="preserve"> 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- präventive Maßnahmen gegen dieselben in einzelnen Fällen, Bd. I. und 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Artikel für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7089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H.II.Nr.26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Klopstock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s Werken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7090 und 7091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H.II.Nr.28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Erscheinen neuer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im Regierungsbezirke und ihre Versendung mit den k. Posten Bd. I. und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1832 - 1839 ; 1837 - 1842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 Staatszeitung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bayerische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bayerischen Annalen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betr.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Gelehrte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Anzeigen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Einsendung der infolge vorausgegangener 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konfiszierte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sinnliche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Darstellung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an 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K. Regierungs-Präsidium</w:t>
      </w:r>
      <w:r>
        <w:rPr>
          <w:rFonts w:ascii="Elite" w:hAnsi="Elite"/>
          <w:vanish/>
          <w:sz w:val="24"/>
        </w:rPr>
        <w:t xml:space="preserve"> &lt;Augsburg&gt;]s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Münchner politische Zeitung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katholische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Sion</w:t>
      </w:r>
      <w:r>
        <w:rPr>
          <w:rFonts w:ascii="Elite" w:hAnsi="Elite"/>
          <w:vanish/>
          <w:sz w:val="24"/>
        </w:rPr>
        <w:t>} &lt;2{Zeitschrift}&gt;]t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1835 - 1848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H.II.Nr.42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Zeitschrift: </w:t>
      </w:r>
      <w:r>
        <w:rPr>
          <w:rFonts w:ascii="Elite" w:hAnsi="Elite"/>
          <w:sz w:val="24"/>
        </w:rPr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fränkische Merkur</w:t>
      </w:r>
      <w:r>
        <w:rPr>
          <w:rFonts w:ascii="Elite" w:hAnsi="Elite"/>
          <w:vanish/>
          <w:sz w:val="24"/>
        </w:rPr>
        <w:t>} &lt;2{Zeitschrift}&gt;]t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Neuburg</w:t>
      </w:r>
      <w:r>
        <w:rPr>
          <w:rFonts w:ascii="Elite" w:hAnsi="Elite"/>
          <w:sz w:val="24"/>
        </w:rPr>
        <w:t xml:space="preserve"> a.d.Donau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erschienene Schrift: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katholische Kirche Preußens</w:t>
      </w:r>
      <w:r>
        <w:rPr>
          <w:rFonts w:ascii="Elite" w:hAnsi="Elite"/>
          <w:vanish/>
          <w:sz w:val="24"/>
        </w:rPr>
        <w:t>} &lt;2{Schrift}&gt;]t</w:t>
      </w:r>
      <w:r>
        <w:rPr>
          <w:rFonts w:ascii="Courier" w:hAnsi="Courier"/>
          <w:sz w:val="24"/>
        </w:rPr>
        <w:t>"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Einsendung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Schmäh-Artikel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in die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Leipziger Allgemeine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Gymnasialprofessor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4{</w:t>
      </w:r>
      <w:r>
        <w:rPr>
          <w:rFonts w:ascii="Courier" w:hAnsi="Courier"/>
          <w:sz w:val="24"/>
        </w:rPr>
        <w:t>Dr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sz w:val="24"/>
        </w:rPr>
        <w:t xml:space="preserve"> Julius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Richter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7099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herausgekommene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landwirtschaftliche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Elite" w:hAnsi="Elite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Reider</w:t>
      </w:r>
      <w:r>
        <w:rPr>
          <w:rFonts w:ascii="Elite" w:hAnsi="Elite"/>
          <w:vanish/>
          <w:sz w:val="24"/>
        </w:rPr>
        <w:t>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Ulm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verbreitete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Seine Majestät den König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2</w:t>
      </w:r>
      <w:r>
        <w:rPr>
          <w:rFonts w:ascii="Elite" w:hAnsi="Elite"/>
          <w:vanish/>
          <w:sz w:val="24"/>
        </w:rPr>
        <w:t>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 xml:space="preserve"> &lt;I.&gt;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3{&lt;König &gt;</w:t>
      </w:r>
      <w:r>
        <w:rPr>
          <w:rFonts w:ascii="Courier" w:hAnsi="Courier"/>
          <w:sz w:val="24"/>
        </w:rPr>
        <w:t xml:space="preserve"> von Bayern</w:t>
      </w:r>
      <w:r>
        <w:rPr>
          <w:rFonts w:ascii="Elite" w:hAnsi="Elite"/>
          <w:vanish/>
          <w:sz w:val="24"/>
        </w:rPr>
        <w:t>}2{&lt;Karl August&gt;}]p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H.II.Nr.50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</w:t>
      </w:r>
      <w:r>
        <w:rPr>
          <w:rFonts w:ascii="Courier" w:hAnsi="Courier"/>
          <w:sz w:val="24"/>
        </w:rPr>
        <w:t xml:space="preserve"> 20 III, S. 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Anzeigeblatt mit Flora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1841 - 1847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Kemptener Zeitung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Blatt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Deutsche constitutionelle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mit einem landwirtschaftlichem Beiblatte </w:t>
      </w:r>
      <w:r>
        <w:rPr>
          <w:rFonts w:ascii="Elite" w:hAnsi="Elite"/>
          <w:sz w:val="24"/>
        </w:rPr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Egge</w:t>
      </w:r>
      <w:r>
        <w:rPr>
          <w:rFonts w:ascii="Elite" w:hAnsi="Elite"/>
          <w:vanish/>
          <w:sz w:val="24"/>
        </w:rPr>
        <w:t>} &lt;2{Beiblatt zur Deutschen constitionellen Zeitnung}&gt;]t</w:t>
      </w:r>
      <w:r>
        <w:rPr>
          <w:rFonts w:ascii="Courier" w:hAnsi="Courier"/>
          <w:sz w:val="24"/>
        </w:rPr>
        <w:t xml:space="preserve">" im Verlage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Fahrmbacher'schen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vanish/>
          <w:sz w:val="24"/>
        </w:rPr>
        <w:t>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</w:t>
      </w:r>
      <w:r>
        <w:rPr>
          <w:rFonts w:ascii="Courier" w:hAnsi="Courier"/>
          <w:sz w:val="24"/>
        </w:rPr>
        <w:t>20 III, S. 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. Generalia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 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Braunschweig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Blätter der Zeit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 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Kolportieren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Redaktion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Blattes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Friedensbote</w:t>
      </w:r>
      <w:r>
        <w:rPr>
          <w:rFonts w:ascii="Elite" w:hAnsi="Elite"/>
          <w:vanish/>
          <w:sz w:val="24"/>
        </w:rPr>
        <w:t>} 2{&lt;Blatt&gt;}]t</w:t>
      </w:r>
      <w:r>
        <w:rPr>
          <w:rFonts w:ascii="Courier" w:hAnsi="Courier"/>
          <w:sz w:val="24"/>
        </w:rPr>
        <w:t xml:space="preserve">" betr.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 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Handhabung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</w:t>
      </w:r>
      <w:r>
        <w:rPr>
          <w:rFonts w:ascii="Courier" w:hAnsi="Courier"/>
          <w:sz w:val="24"/>
        </w:rPr>
        <w:t>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7109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H II.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Vollzug der Allerh.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Verordnung vom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16.12.1847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. Die Aufhebung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 für innere Angelegenheiten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Hausfreund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Ausgehobene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Zeitungsblätter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kleineren, im Regierungsbezirk erscheinenden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Schriften politischen und statistischen Inha</w:t>
      </w:r>
      <w:r>
        <w:rPr>
          <w:rFonts w:ascii="Courier" w:hAnsi="Courier"/>
          <w:sz w:val="24"/>
        </w:rPr>
        <w:t>lts</w:t>
      </w:r>
      <w:r>
        <w:rPr>
          <w:rFonts w:ascii="Courier" w:hAnsi="Courier"/>
          <w:vanish/>
          <w:sz w:val="24"/>
        </w:rPr>
        <w:t>}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7112a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denen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zugewendet werden dürfen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1856 - 1858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7113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Staatsbürger</w:t>
      </w:r>
      <w:r>
        <w:rPr>
          <w:rFonts w:ascii="Elite" w:hAnsi="Elite"/>
          <w:vanish/>
          <w:sz w:val="24"/>
        </w:rPr>
        <w:t>} &lt;2{Zeitschrift}&gt;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dessen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Wiederaufhören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Bündel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7115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H.II.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79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Handhabung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Nachzensur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7172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Nr. 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Herausgabe eines Werkes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Amtlicher Bericht über die Reise und den Aufenthalt S. Majestät des König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 xml:space="preserve"> &lt;I.&gt;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3{&lt;König &gt;</w:t>
      </w:r>
      <w:r>
        <w:rPr>
          <w:rFonts w:ascii="Courier" w:hAnsi="Courier"/>
          <w:sz w:val="24"/>
        </w:rPr>
        <w:t>von Bayern</w:t>
      </w:r>
      <w:r>
        <w:rPr>
          <w:rFonts w:ascii="Elite" w:hAnsi="Elite"/>
          <w:vanish/>
          <w:sz w:val="24"/>
        </w:rPr>
        <w:t>}2{&lt;Karl August&gt;}]p</w:t>
      </w:r>
      <w:r>
        <w:rPr>
          <w:rFonts w:ascii="Courier" w:hAnsi="Courier"/>
          <w:sz w:val="24"/>
        </w:rPr>
        <w:t xml:space="preserve"> in dem Oberdonaukreis</w:t>
      </w:r>
      <w:r>
        <w:rPr>
          <w:rFonts w:ascii="Elite" w:hAnsi="Elite"/>
          <w:sz w:val="24"/>
        </w:rPr>
        <w:t>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insbes. Subskrition resp. Berichte, womit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Subskriptionslisten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eingesendet wurden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Nr. 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 von der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Schloßer'schen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herausgegebenes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Volkslied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resp. Zueignung von Erzeugnissen der Literatur und Bericht an S. Majestät den Köni</w:t>
      </w:r>
      <w:r>
        <w:rPr>
          <w:rFonts w:ascii="Courier" w:hAnsi="Courier"/>
          <w:sz w:val="24"/>
        </w:rPr>
        <w:t>g u. Mitglied des K. Hauses betr.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20 III, S.87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Verbreitung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revolutionäre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Broschüre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III, S. 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Nachdruck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Werke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Schiller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s (Akt des Präsidialsekretariats)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8604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Vereine zur Verbreitung guter Bücher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Präsidialakten, Presseaussicht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Präsidialakten \ Presseaussicht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8745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Herausgabe eines neuen Blattes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Buchbindere</w:t>
      </w:r>
      <w:r>
        <w:rPr>
          <w:rFonts w:ascii="Courier" w:hAnsi="Courier"/>
          <w:sz w:val="24"/>
        </w:rPr>
        <w:t>ibesitzer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Emanuel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Schatz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unter dem Titel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Volkshalle</w:t>
      </w:r>
      <w:r>
        <w:rPr>
          <w:rFonts w:ascii="Elite" w:hAnsi="Elite"/>
          <w:vanish/>
          <w:sz w:val="24"/>
        </w:rPr>
        <w:t>} &lt;2{Blatt}&gt;]t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Herausgabe eines Prot. Blattes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Sonntagsgeist</w:t>
      </w:r>
      <w:r>
        <w:rPr>
          <w:rFonts w:ascii="Elite" w:hAnsi="Elite"/>
          <w:vanish/>
          <w:sz w:val="24"/>
        </w:rPr>
        <w:t>} &lt;2{prot. Blatt}&gt;]t</w:t>
      </w:r>
      <w:r>
        <w:rPr>
          <w:rFonts w:ascii="Courier" w:hAnsi="Courier"/>
          <w:sz w:val="24"/>
        </w:rPr>
        <w:t xml:space="preserve">" durch den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Emanuel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Schatz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Bitte des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Buchdruckereibesitzer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</w:t>
      </w:r>
      <w:r>
        <w:rPr>
          <w:rFonts w:ascii="Elite" w:hAnsi="Elite"/>
          <w:sz w:val="24"/>
        </w:rPr>
        <w:t>.G.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Wirth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die Bewilligung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Postdebit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für die von ihm herauszugebende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Landtagszeitung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</w:t>
      </w:r>
      <w:r>
        <w:rPr>
          <w:rFonts w:ascii="Courier" w:hAnsi="Courier"/>
          <w:sz w:val="24"/>
        </w:rPr>
        <w:t>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Vorlage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im Regierungsbezirk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Elite" w:hAnsi="Elite"/>
          <w:sz w:val="24"/>
        </w:rPr>
        <w:t>Augsburger Neues 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, nun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Lechbote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Lokalintelligenzblatt der Stadt Augsburg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1806 - 1845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Oppositionspresse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/Einrückung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8752 ; 8753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; 1848 - 1879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Neue Münchner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nun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Bayer.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jetzt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Süddeutsche Presse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 Zeitung</w:t>
      </w:r>
      <w:r>
        <w:rPr>
          <w:rFonts w:ascii="Elite" w:hAnsi="Elite"/>
          <w:vanish/>
          <w:sz w:val="24"/>
        </w:rPr>
        <w:t xml:space="preserve"> &lt;o[Augsburg]o&gt;]t</w:t>
      </w:r>
      <w:r>
        <w:rPr>
          <w:rFonts w:ascii="Courier" w:hAnsi="Courier"/>
          <w:sz w:val="24"/>
        </w:rPr>
        <w:t xml:space="preserve"> nun hierauf bezügliche allerhöchste Befehle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Stadt- und Landbote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Ichneumon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nun 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neue Augsburger Zeitung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Abendzeitung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Sion, eine Stimme in der Kirche unserer Zeit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8759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</w:t>
      </w:r>
      <w:r>
        <w:rPr>
          <w:rFonts w:ascii="Courier" w:hAnsi="Courier"/>
          <w:sz w:val="24"/>
        </w:rPr>
        <w:t xml:space="preserve">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Postzeitung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Neuesten Nachrichten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1863 - 1878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Anzeigeblatt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Kemptener 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und das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Volksvereinsblatt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Kemptener Tag- und Anzeigeblatt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1868 - 1870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Augsburger Tagblatt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Allgäuer Volksblatt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1869 - 1870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Kurier für das Wertachtal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Proletarier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1870 - 1871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9656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seit dem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1.X.1890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beschlagnahmten</w:t>
      </w:r>
      <w:r>
        <w:rPr>
          <w:rFonts w:ascii="Elite" w:hAnsi="Elite"/>
          <w:sz w:val="24"/>
        </w:rPr>
        <w:t xml:space="preserve"> 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1890 -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Präsidialakten, politische Fragen, Pressepolizei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Präsidialakten \ politische Fragen,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9912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Handhabung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bei Nachrichten über Dienstpersonaländerungen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Gegendarstellung des k.</w:t>
      </w:r>
      <w:r>
        <w:rPr>
          <w:rFonts w:ascii="Courier" w:hAnsi="Courier"/>
          <w:sz w:val="24"/>
        </w:rPr>
        <w:t xml:space="preserve">b. Platzoffiziers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Kassel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Auswanderungsmeldungen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Allgemeinen Zeitung</w:t>
      </w:r>
      <w:r>
        <w:rPr>
          <w:rFonts w:ascii="Elite" w:hAnsi="Elite"/>
          <w:vanish/>
          <w:sz w:val="24"/>
        </w:rPr>
        <w:t xml:space="preserve"> &lt;o[Augsburg]o&gt;]t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Artikel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Allgemeinen Zeitung</w:t>
      </w:r>
      <w:r>
        <w:rPr>
          <w:rFonts w:ascii="Elite" w:hAnsi="Elite"/>
          <w:vanish/>
          <w:sz w:val="24"/>
        </w:rPr>
        <w:t xml:space="preserve"> &lt;o[Augsburg]o&gt;]t</w:t>
      </w:r>
      <w:r>
        <w:rPr>
          <w:rFonts w:ascii="Courier" w:hAnsi="Courier"/>
          <w:sz w:val="24"/>
        </w:rPr>
        <w:t xml:space="preserve">" zu einer Reise des geheimen Legationsrates von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Dönniges</w:t>
      </w:r>
      <w:r>
        <w:rPr>
          <w:rFonts w:ascii="Elite" w:hAnsi="Elite"/>
          <w:vanish/>
          <w:sz w:val="24"/>
        </w:rPr>
        <w:t>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9921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Angriffe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Regierungspräsidenten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Welden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im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Deutschen Volksblatt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) und im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Wochenblatt für den Oberamtsbezirk Wangen u.U.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Zuschuß des Innenmi</w:t>
      </w:r>
      <w:r>
        <w:rPr>
          <w:rFonts w:ascii="Courier" w:hAnsi="Courier"/>
          <w:sz w:val="24"/>
        </w:rPr>
        <w:t xml:space="preserve">nisters zur Förderung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regierungsnahe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9924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Angriff gegen den </w:t>
      </w:r>
      <w:r>
        <w:rPr>
          <w:rFonts w:ascii="Elite" w:hAnsi="Elite"/>
          <w:vanish/>
          <w:sz w:val="24"/>
        </w:rPr>
        <w:t>p[7{</w:t>
      </w:r>
      <w:r>
        <w:rPr>
          <w:rFonts w:ascii="Courier" w:hAnsi="Courier"/>
          <w:sz w:val="24"/>
        </w:rPr>
        <w:t>Regierungspräsidenten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Hoermann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in 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Kempter Neuesten Nachrichten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Präsidialakten, Wissenschaft und Kunst, Heimat, Denkmäler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Präsidialakten \ Wissenschaft und Kunst, Heimat, Denkmäler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9978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Unterstützung der Zeitschrift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Alemannia</w:t>
      </w:r>
      <w:r>
        <w:rPr>
          <w:rFonts w:ascii="Elite" w:hAnsi="Elite"/>
          <w:vanish/>
          <w:sz w:val="24"/>
        </w:rPr>
        <w:t>} &lt;2{Zeitschrift}&gt;]t</w:t>
      </w:r>
      <w:r>
        <w:rPr>
          <w:rFonts w:ascii="Courier" w:hAnsi="Courier"/>
          <w:sz w:val="24"/>
        </w:rPr>
        <w:t xml:space="preserve">", hrsg.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Anton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Birlinger</w:t>
      </w:r>
      <w:r>
        <w:rPr>
          <w:rFonts w:ascii="Elite" w:hAnsi="Elite"/>
          <w:vanish/>
          <w:sz w:val="24"/>
        </w:rPr>
        <w:t>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Kammer des Inneren, Vereine und Verbände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Kammer des Inneren \ Vereine und Verbände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10064 a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Verbot von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nichtperiodische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gem.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Reichsgesetz gegen die Bestrebungen der Sozialdemokratie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(Verzeichnis)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1878 - 1890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10127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Buchdruckerunterstützungsverein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Kammer des Innern, Presse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Kammer des Innern \ Presse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10659, a + 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; 1866 ; 1899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10660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Abdruck königl.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10663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Sammeln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Subscribent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Kalenderwesen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Anpreisung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10672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Notlage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Gewerbeordnung, Sonntagsruhe, Handwerk, Genossenschaften, Volksbanken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Gewerbeordnung, Sonntagsruhe, Handwerk, Genossenschaften, Volksbanken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10816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Amtsblätter, Statistik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Amtsblätter, Statistik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11421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Regierungsgesetzblatt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Ministerialblatt für Kirchen- und Schulangelegenheiten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d. Staatsministeriums d. Innern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11428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Bezirksamtsblätter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Einführung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Bezirksamtsblätter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11430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Bayerischer Staatsanzeiger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Völkischer Beobachter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1912 - 1942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 2{&lt;politische&gt;}]s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11434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Kreisamtsblatt</w:t>
      </w:r>
      <w:r>
        <w:rPr>
          <w:rFonts w:ascii="Elite" w:hAnsi="Elite"/>
          <w:vanish/>
          <w:sz w:val="24"/>
        </w:rPr>
        <w:t xml:space="preserve"> &lt;Augsburg&gt;]t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Historische Vereine, Heimatpflege, Kunstvereine, Museen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Historische Vereine, Heimatpflege, Kunstvereine, Museen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11567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Bayernland, Illustrierte Wochenschrift für Bayerns Land und Volk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1896 - 1933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Aufsicht auf die Presse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Aufsicht auf die Presse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18292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XXXa 4 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hier Einrückung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1858 - 1908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XXXb 4 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XXX b 4 13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20 VI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1876 - 1920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Augsburg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Augsburg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Augsburg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Durch den Luftangriff vom 25./26.2.1944 sind sämtliche Akten des Landratsamts Augsburg im dortigen Amtsgebäude Augsburg, Hafnerbe</w:t>
      </w:r>
      <w:r>
        <w:rPr>
          <w:rFonts w:ascii="Courier" w:hAnsi="Courier"/>
          <w:sz w:val="24"/>
        </w:rPr>
        <w:t>rg 10, vernichtet worden. Daher ist nur ein kleiner, bereits früher abgegebener Bestand im Archiv vorhanden.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1879 - 1898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Dillingen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Dillingen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Dillingen ; neue Serie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Abgabe 1949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Erzeugnisse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das Verzeichnis der gebilligten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1862 - 1893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Presseüberwachung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allgemein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zahlreiche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Broschüre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1863 - 1919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Presseüberwachung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1865 - 1914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 Staatszeitung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/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Bayerischer Staatsanzeiger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Jugendzeitschrift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Jung-Bayern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Donauwörth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Donauwörth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Donauwörth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Alte und neue Serie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Alte Serie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Alte Serie (Vorläuferbehörden bis 1862)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und Unterstützung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Lokal-Blätter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verschiedener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gemeinnützige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</w:t>
      </w:r>
      <w:r>
        <w:rPr>
          <w:rFonts w:ascii="Courier" w:hAnsi="Courier"/>
          <w:sz w:val="24"/>
        </w:rPr>
        <w:t>icher und statistischer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, namentlich die Sammlung und Herausgabe der administrativen Verordnungen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1812 - 1834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und Beiträge zu den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Bayer. Annalen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allgemeinem Anzeiger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Schutz gegen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Verein zu Verbreitung nützlicher Kenntnisse durch gemeinfaßliche Schriften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im 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Donauwörth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1819 - 1849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Neue Serie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Neue Serie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2318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 2 / 25/6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I, S.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eines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Buchdrucker- Unterstützungs-Verein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2322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 4/1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Bitte der Redaktion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Wemdinger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es um Aufnahme als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Gemeinden des Landgerichtsbezirks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Monheim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Fa 4/3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II, S. 1</w:t>
      </w:r>
      <w:r>
        <w:rPr>
          <w:rFonts w:ascii="Courier" w:hAnsi="Courier"/>
          <w:sz w:val="24"/>
        </w:rPr>
        <w:t>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es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Wemding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II, S. 17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vielen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als Belegstücken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6660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III, S. 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in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Bahnhöfe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1878 - 1921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6685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III, S. 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Betrieb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Schriftgießerei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1898 - 1907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Füssen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Füssen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Füssen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Bd.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Vorläuferakten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VII, K.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VII Allgemeine Landespolizei \ K.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 der 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Lithographie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Lehrinstitut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konfiszierte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1414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176 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II, Blatt 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Füssener Amtsblatt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dann die im Regierungsbezirk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Schwaben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Inserate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1838 - 1940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176 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II, Blatt 5</w:t>
      </w:r>
      <w:r>
        <w:rPr>
          <w:rFonts w:ascii="Courier" w:hAnsi="Courier"/>
          <w:sz w:val="24"/>
        </w:rPr>
        <w:t>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Errichtung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Füssen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VII, 13.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VII Allgemeine Landespolizei \ 13.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Hausier-Handel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Gewerbebetrieb im Umherziehen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206 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II, Blatt 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Feilhalten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Photographien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etc. v.d. Schlosse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Neuschwanstein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sowie über. d. Gewerbetr. in dem im Orte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Hohenschwangau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ausgestellt.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Stehbuden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1886 - 1902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VII, 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VII K: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1 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II, Blatt 118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</w:t>
      </w:r>
      <w:r>
        <w:rPr>
          <w:rFonts w:ascii="Courier" w:hAnsi="Courier"/>
          <w:sz w:val="24"/>
        </w:rPr>
        <w:t xml:space="preserve">e Anzeige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Statistik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1867 - 1886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176 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II, Blatt 181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Literarische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Erzeugnisse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hier Einlieferung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3972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176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II, Blatt 181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-1933-1938 (Inhalt stammt aus dem Gesch. Kreis 1 Ober.Reg. Henning)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176 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II, Blatt 181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Ausländische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</w:t>
      </w:r>
      <w:r>
        <w:rPr>
          <w:rFonts w:ascii="Courier" w:hAnsi="Courier"/>
          <w:sz w:val="24"/>
        </w:rPr>
        <w:t>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1933 mit 1937 (aus  Gesch.Kreis 1 Ob.Reg.Rat Henning)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3974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176 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Bd. II, Blatt 181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Verbreitung von Druckschriften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Kiosk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Schundschriften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- 1890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4469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Hetz</w:t>
      </w:r>
      <w:r>
        <w:rPr>
          <w:rFonts w:ascii="Elite" w:hAnsi="Elite"/>
          <w:vanish/>
          <w:sz w:val="24"/>
        </w:rPr>
        <w:t>&lt;schrift&gt;}]s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 2{&lt;verbotene&gt;}]s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Generalakten 371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826/4-3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Aktenaussonderungsverzeichnis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Dienstmänner,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</w:t>
      </w:r>
      <w:r>
        <w:rPr>
          <w:rFonts w:ascii="Elite" w:hAnsi="Elite"/>
          <w:vanish/>
          <w:sz w:val="24"/>
        </w:rPr>
        <w:t>&lt;schrift&gt;]s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en, Versteigerungen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</w:t>
      </w:r>
      <w:r>
        <w:rPr>
          <w:rFonts w:ascii="Courier" w:hAnsi="Courier"/>
          <w:sz w:val="24"/>
        </w:rPr>
        <w:t xml:space="preserve"> - 1956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Günzburg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Günzburg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Günzburg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 I +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2908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A 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Umtriebe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Versammlung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Revolutionäre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etc. (meist Gen.)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Verteilung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an arme Kinder. Gen. u. Spec.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1852 - 1858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Schulakten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Schulakten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3705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Regierungserlass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betr. Anschaffungen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an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(Gen</w:t>
      </w:r>
      <w:r>
        <w:rPr>
          <w:rFonts w:ascii="Courier" w:hAnsi="Courier"/>
          <w:sz w:val="24"/>
        </w:rPr>
        <w:t>.)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1890 - 1905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3707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Buchzuweisung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für die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Bezirksbücherei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Günzburg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Generalakten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Generalakten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4368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2/2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und Herstellung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Schriften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1/45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Handel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Volksschullehrer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Schulbedarfsgegenständ</w:t>
      </w:r>
      <w:r>
        <w:rPr>
          <w:rFonts w:ascii="Elite" w:hAnsi="Elite"/>
          <w:sz w:val="24"/>
        </w:rPr>
        <w:t>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1887 - 1893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auch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Schulbuchhandel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1/4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Beiakt zum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akt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5430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 xml:space="preserve">VII K 1/9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Druckschriftenverbot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1/2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Anzeigen über die Zu- und Abgänge an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Zeitungen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3{</w:t>
      </w:r>
      <w:r>
        <w:rPr>
          <w:rFonts w:ascii="Courier" w:hAnsi="Courier"/>
          <w:sz w:val="24"/>
        </w:rPr>
        <w:t>politischen Inhalts</w:t>
      </w:r>
      <w:r>
        <w:rPr>
          <w:rFonts w:ascii="Elite" w:hAnsi="Elite"/>
          <w:vanish/>
          <w:sz w:val="24"/>
        </w:rPr>
        <w:t>}]s]s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5432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1/3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hier das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Berichtigungswesen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1869 - 1938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Gewerbeakten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Gewerbeakten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8799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Generalakten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Generalakten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8840 - 8844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1 - 5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sz w:val="24"/>
        </w:rPr>
        <w:t xml:space="preserve">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1829 - 1835 ; 1836 - 1838 ; 1839 - 1846 ; 1847 - 1849 ; 1850 - 1859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Ablieferung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aus den Erzeugnissen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Kunst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Einrückung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1853 - 1903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8 a-d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</w:t>
      </w:r>
      <w:r>
        <w:rPr>
          <w:rFonts w:ascii="Elite" w:hAnsi="Elite"/>
          <w:sz w:val="24"/>
        </w:rPr>
        <w:t>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1860 - 1875 ; 1880 - 1939 ; 1940 - 1943 ; 1939 - 1946 ; 1940 - 1945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Reichsgesetzes über die Presse</w:t>
      </w:r>
      <w:r>
        <w:rPr>
          <w:rFonts w:ascii="Elite" w:hAnsi="Elite"/>
          <w:vanish/>
          <w:sz w:val="24"/>
        </w:rPr>
        <w:t xml:space="preserve"> &lt;1874&gt;]s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Beaufsichtigung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Kolportagehandel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gemäss § 56 Abs. IV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Reichsgewerbeordnung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8849 a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Ausschreibungen in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Kreisamtsblätter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9986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Az. 131-4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Öffentliche Verbreitung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- Gen.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DV: Brosch.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 xml:space="preserve">Gift für Kinderseelen. </w:t>
      </w:r>
      <w:r>
        <w:rPr>
          <w:rFonts w:ascii="Courier" w:hAnsi="Courier"/>
          <w:sz w:val="24"/>
        </w:rPr>
        <w:t>Die sowjetzonale Ferienaktion in der Bundesrepublik und ihre Ziele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Verf.: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Stolz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. 2. Auflage Bonn 1958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1848 - 1960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Illertissen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Illertissen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Illertissen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Presseaufsicht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Berichtigungswesen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Ankündigung der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Bayerischen Staatszeitung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",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Bayerischen Blätter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u.d.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Fränkischen Merkur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zu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Bamberg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1832 - 1871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Presseaufsicht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-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Inserat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</w:t>
      </w:r>
      <w:r>
        <w:rPr>
          <w:rFonts w:ascii="Courier" w:hAnsi="Courier"/>
          <w:sz w:val="24"/>
        </w:rPr>
        <w:t>rheberrecht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1859 - 1944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Verzeichnisse der im Amtsbezirk erscheinenden Zeitungen (mit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Parteirichtung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Abo-Zahl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1875 - 1901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Presseaufsicht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3 Vordrucke für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Presseausweis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Maßnahmen gegen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Unsittlichkeit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uneheliche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Geburten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Tierquälerei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Empfängnisverhütung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Tierquälerei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Darin: -Listen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1824 - 1941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Bekämpfung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Bild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er,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Inserat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e) sowie von Mitteln zur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Empfängnisverhütung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Abtreibung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5229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Werbung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"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Gesellschaft für Verbreitung von Volksbildung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" für folgende Schriften: (Sitz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): -"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Büchlein der Eltern</w:t>
      </w:r>
      <w:r>
        <w:rPr>
          <w:rFonts w:ascii="Elite" w:hAnsi="Elite"/>
          <w:vanish/>
          <w:sz w:val="24"/>
        </w:rPr>
        <w:t>} &lt;2{Schrift}&gt;]t</w:t>
      </w:r>
      <w:r>
        <w:rPr>
          <w:rFonts w:ascii="Courier" w:hAnsi="Courier"/>
          <w:sz w:val="24"/>
        </w:rPr>
        <w:t>", -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Wie erhält man sich gesund und erwerbsfähig</w:t>
      </w:r>
      <w:r>
        <w:rPr>
          <w:rFonts w:ascii="Elite" w:hAnsi="Elite"/>
          <w:vanish/>
          <w:sz w:val="24"/>
        </w:rPr>
        <w:t>} &lt;2{Schrift}&gt;]t</w:t>
      </w:r>
      <w:r>
        <w:rPr>
          <w:rFonts w:ascii="Courier" w:hAnsi="Courier"/>
          <w:sz w:val="24"/>
        </w:rPr>
        <w:t>";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Wegweiser ins wirtschaftliche Leben</w:t>
      </w:r>
      <w:r>
        <w:rPr>
          <w:rFonts w:ascii="Elite" w:hAnsi="Elite"/>
          <w:vanish/>
          <w:sz w:val="24"/>
        </w:rPr>
        <w:t>} &lt;2{Schrift}&gt;]t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4753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Heiligensetzer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Babenhausen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Gewerbekonzession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Baur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Engelbert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Oberroth</w:t>
      </w:r>
      <w:r>
        <w:rPr>
          <w:rFonts w:ascii="Elite" w:hAnsi="Elite"/>
          <w:vanish/>
          <w:sz w:val="24"/>
        </w:rPr>
        <w:t>]o}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Kaufbeuren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Kaufbeuren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Kaufbeuren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und 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628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Repertorium Abgabe 1907, fol.75 b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Einführung neuer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Schulen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203-4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</w:t>
      </w:r>
      <w:r>
        <w:rPr>
          <w:rFonts w:ascii="Elite" w:hAnsi="Elite"/>
          <w:vanish/>
          <w:sz w:val="24"/>
        </w:rPr>
        <w:t>&lt;bibliothek&gt;]s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Schulausstellung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zugelassene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Lehrmittel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Anschauungsmaterial, Bezug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1836 - 1936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314-1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314-1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Presseausweis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314 1/2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(Abgabe 1957)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Verkehr mit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Behand</w:t>
      </w:r>
      <w:r>
        <w:rPr>
          <w:rFonts w:ascii="Courier" w:hAnsi="Courier"/>
          <w:sz w:val="24"/>
        </w:rPr>
        <w:t xml:space="preserve">lung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Straftaten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1957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Kempten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Kempten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Kempten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4816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II, Abgabe 1949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Werken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Unterrichtsanstalt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1892 - 1911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374 219/35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II, Abgabe 1964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t[s[</w:t>
      </w:r>
      <w:r>
        <w:rPr>
          <w:rFonts w:ascii="Courier" w:hAnsi="Courier"/>
          <w:sz w:val="24"/>
        </w:rPr>
        <w:t>Kalender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Auslandsdeutschtums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1829 - 1832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377 219/41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Teil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Bayernland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Krumbach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Krumbach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 xml:space="preserve">Bezirksamt </w:t>
      </w:r>
      <w:r>
        <w:rPr>
          <w:rFonts w:ascii="Courier" w:hAnsi="Courier"/>
          <w:sz w:val="24"/>
        </w:rPr>
        <w:t>Krumbach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3001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I. fol 151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1854 - 1913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Öffentliche Sicherheit, politische Polizei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Öffentliche Sicherheit, politische Polizei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1103/3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andere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Druckerzeugnisse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(Gen. u. Spez.)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1103/3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in- und ausländische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Druckerzeugnisse</w:t>
      </w:r>
      <w:r>
        <w:rPr>
          <w:rFonts w:ascii="Elite" w:hAnsi="Elite"/>
          <w:vanish/>
          <w:sz w:val="24"/>
        </w:rPr>
        <w:t>}]s]s</w:t>
      </w:r>
      <w:r>
        <w:rPr>
          <w:rFonts w:ascii="Courier" w:hAnsi="Courier"/>
          <w:sz w:val="24"/>
        </w:rPr>
        <w:t xml:space="preserve"> (v.a.Gen.)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1103/6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Fortschreib</w:t>
      </w:r>
      <w:r>
        <w:rPr>
          <w:rFonts w:ascii="Courier" w:hAnsi="Courier"/>
          <w:sz w:val="24"/>
        </w:rPr>
        <w:t xml:space="preserve">ung der Liste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schädlichen und unerwünschten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469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Elite" w:hAnsi="Elite"/>
          <w:vanish/>
          <w:sz w:val="24"/>
        </w:rPr>
        <w:t>&lt;handel&gt;]s</w:t>
      </w:r>
      <w:r>
        <w:rPr>
          <w:rFonts w:ascii="Courier" w:hAnsi="Courier"/>
          <w:sz w:val="24"/>
        </w:rPr>
        <w:t xml:space="preserve">- bzw.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Hausierhandel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1898 - 1937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Lindau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Lindau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Lindau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 und 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Fol 101b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Präsidial-Erlasse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an den Amtsvorstand in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Preßangelegenheit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fol 142b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Verordnungen über die Presse im vo</w:t>
      </w:r>
      <w:r>
        <w:rPr>
          <w:rFonts w:ascii="Courier" w:hAnsi="Courier"/>
          <w:sz w:val="24"/>
        </w:rPr>
        <w:t xml:space="preserve">rmaligen Landgericht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Sicherheit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Sicherheit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e, Versammlungen, Allgemeines;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Zensur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1931 - 1932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), Rote Hilfe,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Kommunisten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Völkischer Beobachter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Zeitungswesen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Zeitungswesen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Anzeigen über Veränderungen und Zugänge der im Amtsbezirke erscheinenden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periodische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sowie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Redakteur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 derselben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1850 - 1933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Allgemeine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Aufsicht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Tagespresse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1864 - 1938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Verkauf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auf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Bahnhöfe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1878 - 1929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Feilbieten von Druckschriften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Unerwünschte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Propaganda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für Bestellungen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1886 - 1937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Kupferstich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Lithographi</w:t>
      </w:r>
      <w:r>
        <w:rPr>
          <w:rFonts w:ascii="Elite" w:hAnsi="Elite"/>
          <w:sz w:val="24"/>
        </w:rPr>
        <w:t>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 usw.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;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Lindenberger Tagblatt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Lindauer Tagblatt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Allgäuer Volkswacht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Lindauer Volkszeitung</w:t>
      </w:r>
      <w:r>
        <w:rPr>
          <w:rFonts w:ascii="Elite" w:hAnsi="Elite"/>
          <w:vanish/>
          <w:sz w:val="24"/>
        </w:rPr>
        <w:t>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1889 - 1927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Zeitschriften;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Jung Bayern</w:t>
      </w:r>
      <w:r>
        <w:rPr>
          <w:rFonts w:ascii="Elite" w:hAnsi="Elite"/>
          <w:vanish/>
          <w:sz w:val="24"/>
        </w:rPr>
        <w:t>} &lt;2{Wochenschrift}&gt;]t</w:t>
      </w:r>
      <w:r>
        <w:rPr>
          <w:rFonts w:ascii="Courier" w:hAnsi="Courier"/>
          <w:sz w:val="24"/>
        </w:rPr>
        <w:t>",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Bayernland</w:t>
      </w:r>
      <w:r>
        <w:rPr>
          <w:rFonts w:ascii="Elite" w:hAnsi="Elite"/>
          <w:vanish/>
          <w:sz w:val="24"/>
        </w:rPr>
        <w:t>} &lt;2{Zeitschrift}&gt;]t</w:t>
      </w:r>
      <w:r>
        <w:rPr>
          <w:rFonts w:ascii="Courier" w:hAnsi="Courier"/>
          <w:sz w:val="24"/>
        </w:rPr>
        <w:t>",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Das Schwäbische Museum</w:t>
      </w:r>
      <w:r>
        <w:rPr>
          <w:rFonts w:ascii="Elite" w:hAnsi="Elite"/>
          <w:vanish/>
          <w:sz w:val="24"/>
        </w:rPr>
        <w:t>} &lt;2{Zeitschrift}&gt;]t</w:t>
      </w:r>
      <w:r>
        <w:rPr>
          <w:rFonts w:ascii="Courier" w:hAnsi="Courier"/>
          <w:sz w:val="24"/>
        </w:rPr>
        <w:t>" u.a.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Deutsche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; Ausstellung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Presseausweis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3648 ; 3649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Aufsicht auf di</w:t>
      </w:r>
      <w:r>
        <w:rPr>
          <w:rFonts w:ascii="Courier" w:hAnsi="Courier"/>
          <w:sz w:val="24"/>
        </w:rPr>
        <w:t xml:space="preserve">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1918 - 1931 ; 1933 - 1941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4060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Kartei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Werken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Bibliotheken der Unterrichtsanstalten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Marktoberdorf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Marktoberdorf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Marktoberdorf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1862, alte Serie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344 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fol 31b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Zunftbuch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Sattler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Seiler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Färber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Gerber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im k. Landgericht ä.O. </w:t>
      </w:r>
      <w:r>
        <w:rPr>
          <w:rFonts w:ascii="Elite" w:hAnsi="Elite"/>
          <w:vanish/>
          <w:sz w:val="24"/>
        </w:rPr>
        <w:t>o[&lt;Markt&gt;</w:t>
      </w:r>
      <w:r>
        <w:rPr>
          <w:rFonts w:ascii="Courier" w:hAnsi="Courier"/>
          <w:sz w:val="24"/>
        </w:rPr>
        <w:t xml:space="preserve"> Oberdorf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Polizei der Presse, Aufsicht auf d</w:t>
      </w:r>
      <w:r>
        <w:rPr>
          <w:rFonts w:ascii="Courier" w:hAnsi="Courier"/>
          <w:sz w:val="24"/>
        </w:rPr>
        <w:t>ie Presse, Buchhandlungen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Polizei der 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\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994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91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Verzeichnis der vom Jahre 1835 an verfügten Beschlagnahmen oder zur besonderen Surveilliance empfohlenen sonstigen Gegenstände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Industrie, Gewerbe, Handel, Gewerbevereine und Jahrtage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Industrie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\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Jahrtage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Bildung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Gewerbeverein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Uhrmacher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Goldarbeiter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sz w:val="24"/>
        </w:rPr>
        <w:t>binder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Maler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Obergünzburg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Allgemeine Landespolizei, Polizei der Presse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 xml:space="preserve">Allgemeine Landespolizei \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Polizei der Presse</w:t>
      </w:r>
      <w:r>
        <w:rPr>
          <w:rFonts w:ascii="Courier" w:hAnsi="Courier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VII.L.1 und 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 Verzeichnis der Generalakten, S. 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Antiquar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Lithographie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Lese- Institute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confiszierte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VII/1235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L/1/1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3, Verzeichnis der Specialakten, S.13</w:t>
      </w:r>
      <w:r>
        <w:rPr>
          <w:rFonts w:ascii="Courier" w:hAnsi="Courier"/>
          <w:sz w:val="24"/>
        </w:rPr>
        <w:t>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>; Allgemeines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VII/1236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L/1/2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3, Verzeichnis der Specialakten, S. 133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Elite" w:hAnsi="Elite"/>
          <w:sz w:val="24"/>
        </w:rPr>
        <w:t>;</w:t>
      </w:r>
      <w:r>
        <w:rPr>
          <w:rFonts w:ascii="Courier" w:hAnsi="Courier"/>
          <w:sz w:val="24"/>
        </w:rPr>
        <w:t xml:space="preserve"> Einsendung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1874 - 1930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VII/1237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L/2/1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3, Verzeichnis der Specialakten, S. 133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1861 - 1943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VII/1239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L/3/3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Bd. 3, Verzeichnis </w:t>
      </w:r>
      <w:r>
        <w:rPr>
          <w:rFonts w:ascii="Courier" w:hAnsi="Courier"/>
          <w:sz w:val="24"/>
        </w:rPr>
        <w:t>der Specialakten, S. 133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v.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usw.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1877 - 1943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VII/1240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L/4/1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3, Verzeichnis der Specialakten, S. 133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Polizeiliche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Presseerzeugnis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1890 - 1928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Memmingen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Memmingen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Memmingen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5010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 a/6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Anschaffung von Werken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Bibliotheken der</w:t>
      </w:r>
      <w:r>
        <w:rPr>
          <w:rFonts w:ascii="Courier" w:hAnsi="Courier"/>
          <w:sz w:val="24"/>
        </w:rPr>
        <w:t xml:space="preserve"> Unterrichtsanstalten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1910 - 1929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5017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1a/18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Preise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Volksschule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der Reg.Bez.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Oberbayern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Niederbayern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Pfalz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Schwaben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Neuburg</w:t>
      </w:r>
      <w:r>
        <w:rPr>
          <w:rFonts w:ascii="Elite" w:hAnsi="Elite"/>
          <w:vanish/>
          <w:sz w:val="24"/>
        </w:rPr>
        <w:t xml:space="preserve"> &lt;an der Donau&gt;]o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1967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V/28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sittliche und sonstige Verhalten.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Schuljugend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schlechte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Verwahrlosung der Jugend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1819 - 1910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Verbreitung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</w:t>
      </w:r>
      <w:r>
        <w:rPr>
          <w:rFonts w:ascii="Courier" w:hAnsi="Courier"/>
          <w:sz w:val="24"/>
        </w:rPr>
        <w:t>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bildliche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Darstellung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1860 - 1944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K/2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Einrücken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Bekanntmachung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1823 - 1925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K/3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im Allgemeinen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1860 - 1943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2 Bde.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K/4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Gesetzes zum Schutze gegen den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Mißbrauch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17.3.1850</w:t>
      </w:r>
      <w:r>
        <w:rPr>
          <w:rFonts w:ascii="Elite" w:hAnsi="Elite"/>
          <w:vanish/>
          <w:sz w:val="24"/>
        </w:rPr>
        <w:t>]z]s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9487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K/5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</w:t>
      </w:r>
      <w:r>
        <w:rPr>
          <w:rFonts w:ascii="Courier" w:hAnsi="Courier"/>
          <w:sz w:val="24"/>
        </w:rPr>
        <w:t>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1887 - 1900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10827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IX Fach 9/1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Bestellung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</w:t>
      </w:r>
      <w:r>
        <w:rPr>
          <w:rFonts w:ascii="Elite" w:hAnsi="Elite"/>
          <w:vanish/>
          <w:sz w:val="24"/>
        </w:rPr>
        <w:t>&lt;iche&gt;}</w:t>
      </w:r>
      <w:r>
        <w:rPr>
          <w:rFonts w:ascii="Courier" w:hAnsi="Courier"/>
          <w:sz w:val="24"/>
        </w:rPr>
        <w:t xml:space="preserve">.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1911 - 1943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10829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IX Fach 9/3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des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Bezirksamtsblatt</w:t>
      </w:r>
      <w:r>
        <w:rPr>
          <w:rFonts w:ascii="Elite" w:hAnsi="Elite"/>
          <w:vanish/>
          <w:sz w:val="24"/>
        </w:rPr>
        <w:t xml:space="preserve"> &lt;Memmingen&gt;]t</w:t>
      </w:r>
      <w:r>
        <w:rPr>
          <w:rFonts w:ascii="Courier" w:hAnsi="Courier"/>
          <w:sz w:val="24"/>
        </w:rPr>
        <w:t>es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1861 - 1941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Mindelheim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Mindelheim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Mindelheim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4209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Plakat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Druckschriften (politische)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1 Nr. 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1887 - 1908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 a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1823 - 1880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13 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K. 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Handhabung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en, Gemälde, Reichsgesetz über Presse, Buchhandel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1847 - 1888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Neuburg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Neuburg an der Donau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Neuburg an der Donau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  <w:r>
        <w:rPr>
          <w:rFonts w:ascii="Courier" w:hAnsi="Courier"/>
          <w:sz w:val="24"/>
        </w:rPr>
        <w:t>764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383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und Vergebung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Druckarbeiten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1850 - 1897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2765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Verschiedene, zur Anschaffung bei Aemtern, Gemeinden und Unterrichts- Anstalten empfohlene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 und Werke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1823 - 1914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Rain</w:t>
      </w:r>
      <w:r>
        <w:rPr>
          <w:rFonts w:ascii="Elite" w:hAnsi="Elite"/>
          <w:vanish/>
          <w:sz w:val="24"/>
        </w:rPr>
        <w:t xml:space="preserve"> &lt;Bezirksamt Neuburg an der Donau&gt;]o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sämtlicher seit dem Jahre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1830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mit Beschlag belegte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August 1856</w:t>
      </w:r>
      <w:r>
        <w:rPr>
          <w:rFonts w:ascii="Elite" w:hAnsi="Elite"/>
          <w:vanish/>
          <w:sz w:val="24"/>
        </w:rPr>
        <w:t>]z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  <w:r>
        <w:rPr>
          <w:rFonts w:ascii="Courier" w:hAnsi="Courier"/>
          <w:sz w:val="24"/>
        </w:rPr>
        <w:t>56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6772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Neuburg</w:t>
      </w:r>
      <w:r>
        <w:rPr>
          <w:rFonts w:ascii="Elite" w:hAnsi="Elite"/>
          <w:vanish/>
          <w:sz w:val="24"/>
        </w:rPr>
        <w:t xml:space="preserve"> &lt;an der Donau&gt;]o</w:t>
      </w:r>
      <w:r>
        <w:rPr>
          <w:rFonts w:ascii="Courier" w:hAnsi="Courier"/>
          <w:sz w:val="24"/>
        </w:rPr>
        <w:t xml:space="preserve">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Wochenblatt</w:t>
      </w:r>
      <w:r>
        <w:rPr>
          <w:rFonts w:ascii="Elite" w:hAnsi="Elite"/>
          <w:vanish/>
          <w:sz w:val="24"/>
        </w:rPr>
        <w:t>]s]t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Bezirksamtsblatt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6781a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Vertrauliche Mitteilungen über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Presseüberwachung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Militärwesen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Schulwesen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Parteien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Arbeiterbewegung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1864 - 1869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6781c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Presseangriff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 gegen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Firma Gebr. Himmelbach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Freiburg</w:t>
      </w:r>
      <w:r>
        <w:rPr>
          <w:rFonts w:ascii="Elite" w:hAnsi="Elite"/>
          <w:sz w:val="24"/>
        </w:rPr>
        <w:t xml:space="preserve"> i. Br.</w:t>
      </w:r>
      <w:r>
        <w:rPr>
          <w:rFonts w:ascii="Elite" w:hAnsi="Elite"/>
          <w:vanish/>
          <w:sz w:val="24"/>
        </w:rPr>
        <w:t>]o]s</w:t>
      </w:r>
      <w:r>
        <w:rPr>
          <w:rFonts w:ascii="Courier" w:hAnsi="Courier"/>
          <w:sz w:val="24"/>
        </w:rPr>
        <w:t xml:space="preserve"> in Sache</w:t>
      </w:r>
      <w:r>
        <w:rPr>
          <w:rFonts w:ascii="Courier" w:hAnsi="Courier"/>
          <w:sz w:val="24"/>
        </w:rPr>
        <w:t>n Coupes supplé mentaires (Beschlagnahme der bayer. Staatswaldungen in der Pfalz), mit Presseberichten und gedruckten Urteil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1925 - 1927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7274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II, S. 194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Nördlingen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Nördlingen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Nördlingen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 (Jede Abgabe extra)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VII, 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in allen Abgaben unter VII K Presse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 Titl.VII K Fach 23, Fasz. 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  <w:r>
        <w:rPr>
          <w:rFonts w:ascii="Courier" w:hAnsi="Courier"/>
          <w:sz w:val="24"/>
        </w:rPr>
        <w:t xml:space="preserve"> im Allgemeinen.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An</w:t>
      </w:r>
      <w:r>
        <w:rPr>
          <w:rFonts w:ascii="Courier" w:hAnsi="Courier"/>
          <w:sz w:val="24"/>
        </w:rPr>
        <w:t>tiquarien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lithographische Anstalt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Leseinstitut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e.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Schutz literarischen Eigentums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Bd. I + II.; Vormerkbuch über verbotene Druckschriften 1850 ff., 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1840 - 1931 ; 1933 - 1950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Titl.VII K Fach 23, Fasz. 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1848 - 1949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Titl.VII K Fach 23, Fasz. 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s[s[</w:t>
      </w:r>
      <w:r>
        <w:rPr>
          <w:rFonts w:ascii="Courier" w:hAnsi="Courier"/>
          <w:sz w:val="24"/>
        </w:rPr>
        <w:t>Konfiskation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1828 - 1933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 Titl.VII K Fach 23, Fasz. 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ab/>
        <w:t>1929 - 1946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 Fasz. 220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314-1/1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Allgemeines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1950 - 1971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Aufsicht auf die Presse im Allgemeinen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im Allgemeinen,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Antiquarien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Lithographische Anstalt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Leseinstitut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Fasz. 905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1 403/7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Fasz. 906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1 403/8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Bezirksamtsblatt</w:t>
      </w:r>
      <w:r>
        <w:rPr>
          <w:rFonts w:ascii="Elite" w:hAnsi="Elite"/>
          <w:vanish/>
          <w:sz w:val="24"/>
        </w:rPr>
        <w:t xml:space="preserve"> &lt;Nördlingen&gt;]t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1914 - 195</w:t>
      </w:r>
      <w:r>
        <w:rPr>
          <w:rFonts w:ascii="Courier" w:hAnsi="Courier"/>
          <w:sz w:val="24"/>
        </w:rPr>
        <w:t>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Fasz. 909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1 403/12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1926 - 1951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Confiskation von Büchern und Schriften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Confiskation von Büchern und Schriften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Fasz. 911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3 405/1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Einziehung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NS-Schrifttum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B Fasz. 192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1 403/11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Einsendung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Pflichtexemplar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1923 - 1951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165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2 403/1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Insertion im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Nördlinger Wochenblatt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, Festsetzung der jählichen </w:t>
      </w:r>
      <w:r>
        <w:rPr>
          <w:rFonts w:ascii="Courier" w:hAnsi="Courier"/>
          <w:sz w:val="24"/>
        </w:rPr>
        <w:t>Aversalsumme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1862 - 1913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166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2 403/2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2 403/3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Bahnhof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Kolportage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2 403/4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Herausgabe eines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Hof- und Staatshandbuch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169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2 403/5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Empfehlung von Druckschriften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Fasz. 171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VII K 2 403/14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Registrierung </w:t>
      </w:r>
      <w:r>
        <w:rPr>
          <w:rFonts w:ascii="Courier" w:hAnsi="Courier"/>
          <w:sz w:val="24"/>
        </w:rPr>
        <w:t xml:space="preserve">durch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Militärregierung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Druckereibesitzer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Schwabmünchen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Schwabmünchen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Schwabmünchen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Repertorium, Abgabelisten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Elite" w:hAnsi="Elite"/>
          <w:sz w:val="24"/>
        </w:rPr>
        <w:t>en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1867 - 1950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Abgabe 1992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200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Anschaffung und Verteilung von Schriften</w:t>
      </w:r>
      <w:r>
        <w:rPr>
          <w:rFonts w:ascii="Courier" w:hAnsi="Courier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1956 - 1965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Schule ; Abgabe 1992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Sonthofen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Sonthofen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Sonthofen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4110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Gesetzes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17. März 1850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den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4111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765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Herausgabe des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Staufer Bote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n" durch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Wucherer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Staufen</w:t>
      </w:r>
      <w:r>
        <w:rPr>
          <w:rFonts w:ascii="Elite" w:hAnsi="Elite"/>
          <w:vanish/>
          <w:sz w:val="24"/>
        </w:rPr>
        <w:t>]o}]p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Wertingen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Wertingen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Wertingen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2049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S. 179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Vollzug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Reichsgesetzes gegen die gemeingefährlichen Bestrebungen der Sozialdemokratie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Aufsic</w:t>
      </w:r>
      <w:r>
        <w:rPr>
          <w:rFonts w:ascii="Courier" w:hAnsi="Courier"/>
          <w:sz w:val="24"/>
        </w:rPr>
        <w:t xml:space="preserve">ht auf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Spionage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deutschen Pässen und anderes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1900 - 1915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2261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S. 202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Unterricht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Lehrplan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Schulbesuch, Schuldisziplin, Moralität der Schuljugend, Ferienzeit, Schülerverzeichnisse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1833 - 1909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3227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Ti VI c 8-3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Vertrieb von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Drittes Reich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Drittes Reich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3298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Bekanntgabe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amtliche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an den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Neuen Nati</w:t>
      </w:r>
      <w:r>
        <w:rPr>
          <w:rFonts w:ascii="Courier" w:hAnsi="Courier"/>
          <w:sz w:val="24"/>
        </w:rPr>
        <w:t>onalzeitung</w:t>
      </w:r>
      <w:r>
        <w:rPr>
          <w:rFonts w:ascii="Elite" w:hAnsi="Elite"/>
          <w:vanish/>
          <w:sz w:val="24"/>
        </w:rPr>
        <w:t>]t}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BA Zusmarshausen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Bezirksamt Zusmarshausen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Bezirksamt Zusmarshausen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mit Vorläuferbehörden bis 1862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1293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I, Fol. 112b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1294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Bd. I Fol. 112b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auf die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1836 - 1839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Staatsanwaltschaft Bezirksgericht Donauwörth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Staatsanwaltschaft beim Bezirksgericht Donauwörth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Staatsanwaltschaft Bezirksgericht Donauwörth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</w:t>
      </w:r>
      <w:r>
        <w:rPr>
          <w:rFonts w:ascii="Courier" w:hAnsi="Courier"/>
          <w:sz w:val="24"/>
        </w:rPr>
        <w:t>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Strafsache betr.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Eduard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Sachenbacher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5{s[</w:t>
      </w:r>
      <w:r>
        <w:rPr>
          <w:rFonts w:ascii="Courier" w:hAnsi="Courier"/>
          <w:sz w:val="24"/>
        </w:rPr>
        <w:t>Wachszieher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Donauwörth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u. Gen. wegen Bankrotts, Begnadigungsverfahren, Untersuchung gegen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Sachenbacher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Pressevergehen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Amtsehrenbeleigigung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1858 - 1867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Staatsanwaltschaft Kreis- und Stadtgericht Kempten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Staatsanwaltschaft beim Kreis- und Stadtgericht Kempten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Staatsanwaltschaft Kreis- und Stadtgericht Kempten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Presseaufsicht</w:t>
      </w:r>
      <w:r>
        <w:rPr>
          <w:rFonts w:ascii="Elite" w:hAnsi="Elite"/>
          <w:vanish/>
          <w:sz w:val="24"/>
        </w:rPr>
        <w:t>]s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Spez</w:t>
      </w:r>
      <w:r>
        <w:rPr>
          <w:rFonts w:ascii="Courier" w:hAnsi="Courier"/>
          <w:sz w:val="24"/>
        </w:rPr>
        <w:t>ialia., mit zahlreichen Belegexemplaren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Landgericht Augsburg/Strafkammer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Landgericht Augsburg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Landgericht Augsburg/Strafkammer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1884 - 1895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150/84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Schönebeck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Schneidergeselle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Weitergabe der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}s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Der Sozialdemokrat</w:t>
      </w:r>
      <w:r>
        <w:rPr>
          <w:rFonts w:ascii="Elite" w:hAnsi="Elite"/>
          <w:vanish/>
          <w:sz w:val="24"/>
        </w:rPr>
        <w:t>}]t</w:t>
      </w:r>
      <w:r>
        <w:rPr>
          <w:rFonts w:ascii="Courier" w:hAnsi="Courier"/>
          <w:sz w:val="24"/>
        </w:rPr>
        <w:t>" an seinen Hausherrn zum Lesen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421/84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Wiesner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Schuhmacher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en, b</w:t>
      </w:r>
      <w:r>
        <w:rPr>
          <w:rFonts w:ascii="Courier" w:hAnsi="Courier"/>
          <w:sz w:val="24"/>
        </w:rPr>
        <w:t xml:space="preserve">edingt durch den Empfang eines Paketes mit den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Sozialdemokrat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als Inhalt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477/84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Heininger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Schuhmachergeselle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Haibach</w:t>
      </w:r>
      <w:r>
        <w:rPr>
          <w:rFonts w:ascii="Elite" w:hAnsi="Elite"/>
          <w:sz w:val="24"/>
        </w:rPr>
        <w:t xml:space="preserve"> (Österreich)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Sozialdemokrat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224/85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Buser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Schreiner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Verbreitung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Sozialdemokrat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indem er </w:t>
      </w:r>
      <w:r>
        <w:rPr>
          <w:rFonts w:ascii="Courier" w:hAnsi="Courier"/>
          <w:sz w:val="24"/>
        </w:rPr>
        <w:t>mehrere Ausgaben derselben seinen Arbeitskollegen zum Lesen gab.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4 Exemplare der Druckschrift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Sozialdemokrat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Nr. 10, 11, 12 und 13, vom 5., 19. und 26.3.1885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260/85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Hohenreiner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Athanasius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Schuster</w:t>
      </w:r>
      <w:r>
        <w:rPr>
          <w:rFonts w:ascii="Elite" w:hAnsi="Elite"/>
          <w:vanish/>
          <w:sz w:val="24"/>
        </w:rPr>
        <w:t>} &lt;Augsburg&gt;]p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p[1{</w:t>
      </w:r>
      <w:r>
        <w:rPr>
          <w:rFonts w:ascii="Courier" w:hAnsi="Courier"/>
          <w:sz w:val="24"/>
        </w:rPr>
        <w:t>Buser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Elite" w:hAnsi="Elite"/>
          <w:sz w:val="24"/>
        </w:rPr>
        <w:t xml:space="preserve"> Heinrich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5{</w:t>
      </w:r>
      <w:r>
        <w:rPr>
          <w:rFonts w:ascii="Courier" w:hAnsi="Courier"/>
          <w:sz w:val="24"/>
        </w:rPr>
        <w:t>Schreiner</w:t>
      </w:r>
      <w:r>
        <w:rPr>
          <w:rFonts w:ascii="Elite" w:hAnsi="Elite"/>
          <w:vanish/>
          <w:sz w:val="24"/>
        </w:rPr>
        <w:t>} &lt;o[Augsburg]o&gt;]p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Schuster</w:t>
      </w:r>
      <w:r>
        <w:rPr>
          <w:rFonts w:ascii="Elite" w:hAnsi="Elite"/>
          <w:vanish/>
          <w:sz w:val="24"/>
        </w:rPr>
        <w:t>} 6{o[&lt;Augsburg&gt;]o}]p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Dormaier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Holzarbeiter</w:t>
      </w:r>
      <w:r>
        <w:rPr>
          <w:rFonts w:ascii="Elite" w:hAnsi="Elite"/>
          <w:vanish/>
          <w:sz w:val="24"/>
        </w:rPr>
        <w:t>} 6{o[&lt;Augsburg&gt;]o}]p</w:t>
      </w:r>
      <w:r>
        <w:rPr>
          <w:rFonts w:ascii="Courier" w:hAnsi="Courier"/>
          <w:sz w:val="24"/>
        </w:rPr>
        <w:t xml:space="preserve">, alle aus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,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Lichtenberger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Zigarre</w:t>
      </w:r>
      <w:r>
        <w:rPr>
          <w:rFonts w:ascii="Courier" w:hAnsi="Courier"/>
          <w:sz w:val="24"/>
        </w:rPr>
        <w:t>nhändler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Lechhausen</w:t>
      </w:r>
      <w:r>
        <w:rPr>
          <w:rFonts w:ascii="Elite" w:hAnsi="Elite"/>
          <w:sz w:val="24"/>
        </w:rPr>
        <w:t xml:space="preserve"> (BA Friedberg)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Verbreitung der verbotenen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Freiheit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", indem sie sich diese gegenseitig zu Lesen austauschten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 xml:space="preserve">4 Exemplare der Druckschrift "Freiheit", Nr. 2, 3, 4, und 5, vom 20.12.1884, 10.1., 17.1. und 24.1.1885 ; 3 Exemplare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Sonntagszeitung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Gerichts-Zeitung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Nr. 237, 238, 239 vom 8.1., 25.1. und 1.2.1885 ; 1 Exemplar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Wochenzeitung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Süddeutscher Postillion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Nr. 43 vom 15.1.1885 ; 1 Exemplar </w:t>
      </w:r>
      <w:r>
        <w:rPr>
          <w:rFonts w:ascii="Courier" w:hAnsi="Courier"/>
          <w:sz w:val="24"/>
        </w:rPr>
        <w:t>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Echo vom Randen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", Gratis-Beilage zum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Schaffhauser-Intelligenzblatt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", Nr.27, I. Jahrgang (1885) ; 5 Exemplare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Recht auf Arbeit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", Nr. 33 - 37, von 7.1., 14.1., 21.1., 28.1. uns 4.2.1885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634/85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Ritter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Friedrich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7{</w:t>
      </w:r>
      <w:r>
        <w:rPr>
          <w:rFonts w:ascii="Courier" w:hAnsi="Courier"/>
          <w:sz w:val="24"/>
        </w:rPr>
        <w:t>Theaterdirektor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Mickhausen</w:t>
      </w:r>
      <w:r>
        <w:rPr>
          <w:rFonts w:ascii="Elite" w:hAnsi="Elite"/>
          <w:sz w:val="24"/>
        </w:rPr>
        <w:t xml:space="preserve"> (BA Schwabmünchen)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Verletzung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an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dramatische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n durch unbefugte öffentliche Aufführung zweier Werke im Saal des Ochsenwi</w:t>
      </w:r>
      <w:r>
        <w:rPr>
          <w:rFonts w:ascii="Courier" w:hAnsi="Courier"/>
          <w:sz w:val="24"/>
        </w:rPr>
        <w:t xml:space="preserve">rts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Göggingen</w:t>
      </w:r>
      <w:r>
        <w:rPr>
          <w:rFonts w:ascii="Elite" w:hAnsi="Elite"/>
          <w:sz w:val="24"/>
        </w:rPr>
        <w:t xml:space="preserve"> (BA Augsburg)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1885 - 1886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89/86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Kajetan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Eisendreher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Steiermark (Österreich)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Emil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Fabrikweber</w:t>
      </w:r>
      <w:r>
        <w:rPr>
          <w:rFonts w:ascii="Elite" w:hAnsi="Elite"/>
          <w:vanish/>
          <w:sz w:val="24"/>
        </w:rPr>
        <w:t>} 6{o[&lt;Rothwasser&gt;]o}]p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Schindler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Fabrikweber</w:t>
      </w:r>
      <w:r>
        <w:rPr>
          <w:rFonts w:ascii="Elite" w:hAnsi="Elite"/>
          <w:vanish/>
          <w:sz w:val="24"/>
        </w:rPr>
        <w:t>} 6{o[&lt;Rothwasser&gt;]o}]p</w:t>
      </w:r>
      <w:r>
        <w:rPr>
          <w:rFonts w:ascii="Courier" w:hAnsi="Courier"/>
          <w:sz w:val="24"/>
        </w:rPr>
        <w:t xml:space="preserve">, beide aus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Rothwasser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(Mähren),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Blaschke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Fabrikarbeiter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Hof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Puff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 Wenzel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Fabrikarbeiter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Königsberg (Böhmen)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Stehle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Franz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Fabrikarbeiter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Oberndorf</w:t>
      </w:r>
      <w:r>
        <w:rPr>
          <w:rFonts w:ascii="Courier" w:hAnsi="Courier"/>
          <w:sz w:val="24"/>
        </w:rPr>
        <w:t>/Neckar (Württemberg)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alle zuletzt in Lechhausen (BA Friedberg), wegen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Elite" w:hAnsi="Elite"/>
          <w:sz w:val="24"/>
        </w:rPr>
        <w:t>en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5 Exemplare der Druckschrift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Freiheit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", Nr. 37, 45, 48, 50 und 51 vom 12.9., 7.11., 28.11., 12.12. und 19.12.1885 ; 1 Exemplar der Druckschrift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Sozialdemokrat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", Nr. 46 vom 12.11.1885 ; 2 Exemplare der Flugschrift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Gottes-Pest und die Religions-Seuche</w:t>
      </w:r>
      <w:r>
        <w:rPr>
          <w:rFonts w:ascii="Elite" w:hAnsi="Elite"/>
          <w:vanish/>
          <w:sz w:val="24"/>
        </w:rPr>
        <w:t>} &lt;2{Flugschrift}&gt;]t</w:t>
      </w:r>
      <w:r>
        <w:rPr>
          <w:rFonts w:ascii="Courier" w:hAnsi="Courier"/>
          <w:sz w:val="24"/>
        </w:rPr>
        <w:t>" und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Die Eigentumsbestie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Most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New Yor</w:t>
      </w:r>
      <w:r>
        <w:rPr>
          <w:rFonts w:ascii="Courier" w:hAnsi="Courier"/>
          <w:sz w:val="24"/>
        </w:rPr>
        <w:t>k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(1885?) ; 1 Broschüre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 Cansonnier</w:t>
      </w:r>
      <w:r>
        <w:rPr>
          <w:rFonts w:ascii="Elite" w:hAnsi="Elite"/>
          <w:vanish/>
          <w:sz w:val="24"/>
        </w:rPr>
        <w:t>} &lt;2{Broschüre}&gt;]t</w:t>
      </w:r>
      <w:r>
        <w:rPr>
          <w:rFonts w:ascii="Courier" w:hAnsi="Courier"/>
          <w:sz w:val="24"/>
        </w:rPr>
        <w:t xml:space="preserve">" (Enhält: Anleitung zur Beschaffung, Herstellung und Anwendung von Sprengstoffen,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1885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141/86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Schlosser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Lechhausen (BA Friedberg)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Verbreitung der verbotenen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</w:t>
      </w:r>
      <w:r>
        <w:rPr>
          <w:rFonts w:ascii="Elite" w:hAnsi="Elite"/>
          <w:sz w:val="24"/>
        </w:rPr>
        <w:t>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Swomost</w:t>
      </w:r>
      <w:r>
        <w:rPr>
          <w:rFonts w:ascii="Elite" w:hAnsi="Elite"/>
          <w:vanish/>
          <w:sz w:val="24"/>
        </w:rPr>
        <w:t>} &lt;2{Zeitschrift}&gt;]t</w:t>
      </w:r>
      <w:r>
        <w:rPr>
          <w:rFonts w:ascii="Courier" w:hAnsi="Courier"/>
          <w:sz w:val="24"/>
        </w:rPr>
        <w:t>" und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Rebelle</w:t>
      </w:r>
      <w:r>
        <w:rPr>
          <w:rFonts w:ascii="Elite" w:hAnsi="Elite"/>
          <w:vanish/>
          <w:sz w:val="24"/>
        </w:rPr>
        <w:t>} &lt;2{Zeitschrift}&gt;]t</w:t>
      </w:r>
      <w:r>
        <w:rPr>
          <w:rFonts w:ascii="Courier" w:hAnsi="Courier"/>
          <w:sz w:val="24"/>
        </w:rPr>
        <w:t xml:space="preserve">"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488/86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Ignatz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Volksbuchhändler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J</w:t>
      </w:r>
      <w:r>
        <w:rPr>
          <w:rFonts w:ascii="Courier" w:hAnsi="Courier"/>
          <w:sz w:val="24"/>
        </w:rPr>
        <w:t>äger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Afra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Fabrikarbeiterin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beide aus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. Weber, der Vertrauensmann der Augsburger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Sozialdemokrat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en war, wegen Verbreitung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verbotener 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en; Jäger wegen Beihilfe zu diesem Tun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1 Flugschrift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Das Handwerk und die modernen Zünftler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 (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1886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) ; 1 Wahlaufruf des Reichstagskandidaten und </w:t>
      </w:r>
      <w:r>
        <w:rPr>
          <w:rFonts w:ascii="Elite" w:hAnsi="Elite"/>
          <w:vanish/>
          <w:sz w:val="24"/>
        </w:rPr>
        <w:t>p[5{s[</w:t>
      </w:r>
      <w:r>
        <w:rPr>
          <w:rFonts w:ascii="Courier" w:hAnsi="Courier"/>
          <w:sz w:val="24"/>
        </w:rPr>
        <w:t>Schriftsteller</w:t>
      </w:r>
      <w:r>
        <w:rPr>
          <w:rFonts w:ascii="Elite" w:hAnsi="Elite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Georg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Vollmar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(1883?) ; 1 Urteil des Landgerichts München I vom </w:t>
      </w:r>
      <w:r>
        <w:rPr>
          <w:rFonts w:ascii="Elite" w:hAnsi="Elite"/>
          <w:vanish/>
          <w:sz w:val="24"/>
        </w:rPr>
        <w:t>z[</w:t>
      </w:r>
      <w:r>
        <w:rPr>
          <w:rFonts w:ascii="Courier" w:hAnsi="Courier"/>
          <w:sz w:val="24"/>
        </w:rPr>
        <w:t>11. und 18.6.1886</w:t>
      </w:r>
      <w:r>
        <w:rPr>
          <w:rFonts w:ascii="Elite" w:hAnsi="Elite"/>
          <w:vanish/>
          <w:sz w:val="24"/>
        </w:rPr>
        <w:t>]z</w:t>
      </w:r>
      <w:r>
        <w:rPr>
          <w:rFonts w:ascii="Courier" w:hAnsi="Courier"/>
          <w:sz w:val="24"/>
        </w:rPr>
        <w:t xml:space="preserve"> gegen 32 Anhänger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Sozia</w:t>
      </w:r>
      <w:r>
        <w:rPr>
          <w:rFonts w:ascii="Courier" w:hAnsi="Courier"/>
          <w:sz w:val="24"/>
        </w:rPr>
        <w:t>ldemokratie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wegen Verbreitung verbotener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 (Musterurteil)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119/87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15b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Neubauer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Schumacher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auch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Verbreitung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verbotenen 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Sozialdemokrat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1886 - 1887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137/88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Jakob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Schumachergehilfe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Verbreitung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verbotenen 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</w:t>
      </w:r>
      <w:r>
        <w:rPr>
          <w:rFonts w:ascii="Courier" w:hAnsi="Courier"/>
          <w:sz w:val="24"/>
        </w:rPr>
        <w:t>ozialdemokrat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2 Exemplare der Druckschrift "Der Sozialdemokrat" Nr. 45 und Nr. 50 vom 4.11. und 9.12.1887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470/88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Theis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Maler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Verbreitung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verbotenen 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Der Sozialdemokrat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>", indem er mehrere Ausgaben derselben an einem ihn bekannten Fabrikarbeiter aus Augsburg weitergab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1 Druckschrift "Der Sozialdemokrat", Nr. 27, vom 1.7.1888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1888 - 1889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595/91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53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Hörger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Andreas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Pfarrer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Memmingen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Kritik an der 100jährigen Geburtstagsfeier König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Ludwig I.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3{&lt;König &gt;</w:t>
      </w:r>
      <w:r>
        <w:rPr>
          <w:rFonts w:ascii="Courier" w:hAnsi="Courier"/>
          <w:sz w:val="24"/>
        </w:rPr>
        <w:t>von Bayern</w:t>
      </w:r>
      <w:r>
        <w:rPr>
          <w:rFonts w:ascii="Elite" w:hAnsi="Elite"/>
          <w:vanish/>
          <w:sz w:val="24"/>
        </w:rPr>
        <w:t>}2{&lt;Karl August &gt;}]p</w:t>
      </w:r>
      <w:r>
        <w:rPr>
          <w:rFonts w:ascii="Courier" w:hAnsi="Courier"/>
          <w:sz w:val="24"/>
        </w:rPr>
        <w:t xml:space="preserve"> in seinem Artikel "Götzendienst" in der von ihm herausgegebenen Druckschrift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Süddeutsche evangelisch-lutherische Freikirche</w:t>
      </w:r>
      <w:r>
        <w:rPr>
          <w:rFonts w:ascii="Elite" w:hAnsi="Elite"/>
          <w:vanish/>
          <w:sz w:val="24"/>
        </w:rPr>
        <w:t>} 2{&lt;Druckschrift&gt;}]t</w:t>
      </w:r>
      <w:r>
        <w:rPr>
          <w:rFonts w:ascii="Courier" w:hAnsi="Courier"/>
          <w:sz w:val="24"/>
        </w:rPr>
        <w:t>"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Beleidigung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des Prinzregenten)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1 Akt des Landgerichts Memmingen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2 Exemplare der Druckschrift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Süddeutsche evangelisch-lutherische Freikirche</w:t>
      </w:r>
      <w:r>
        <w:rPr>
          <w:rFonts w:ascii="Elite" w:hAnsi="Elite"/>
          <w:vanish/>
          <w:sz w:val="24"/>
        </w:rPr>
        <w:t>} &lt;2{Druckschrift}&gt;]t</w:t>
      </w:r>
      <w:r>
        <w:rPr>
          <w:rFonts w:ascii="Courier" w:hAnsi="Courier"/>
          <w:sz w:val="24"/>
        </w:rPr>
        <w:t xml:space="preserve">", Nr. 2, vom </w:t>
      </w:r>
      <w:r>
        <w:rPr>
          <w:rFonts w:ascii="Courier" w:hAnsi="Courier"/>
          <w:sz w:val="24"/>
        </w:rPr>
        <w:t>Februar 1889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1889 - 1892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65/94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Ubrich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Ludwig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5{</w:t>
      </w:r>
      <w:r>
        <w:rPr>
          <w:rFonts w:ascii="Courier" w:hAnsi="Courier"/>
          <w:sz w:val="24"/>
        </w:rPr>
        <w:t>Theaterdirektor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, wegen Verletzung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Urheberrecht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s an Schriftwerken durch unbefugte Aufführung des von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Lange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Berlin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verdeutschten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Ibsen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>'schen Dramas "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Nora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" in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  <w:t>1 Exemplar des Schauspiels "Nora"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HRA AUGS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Amtsgericht Augsburg/Registergericht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Handelsregister A Augsburg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Archivsachenverzeichnis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Ausscheidungsjahr 1987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III 181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Ki</w:t>
      </w:r>
      <w:r>
        <w:rPr>
          <w:rFonts w:ascii="Courier" w:hAnsi="Courier"/>
          <w:sz w:val="24"/>
        </w:rPr>
        <w:t>eser KG Druckerei und Verlag</w:t>
      </w:r>
      <w:r>
        <w:rPr>
          <w:rFonts w:ascii="Elite" w:hAnsi="Elite"/>
          <w:vanish/>
          <w:sz w:val="24"/>
        </w:rPr>
        <w:t>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XII 1542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Karl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Fabris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Buch- und Zeitschriftenvertriebsgesellschaft</w:t>
      </w:r>
      <w:r>
        <w:rPr>
          <w:rFonts w:ascii="Elite" w:hAnsi="Elite"/>
          <w:vanish/>
          <w:sz w:val="24"/>
        </w:rPr>
        <w:t>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August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Engelbauer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Buchhandlung</w:t>
      </w:r>
      <w:r>
        <w:rPr>
          <w:rFonts w:ascii="Elite" w:hAnsi="Elite"/>
          <w:vanish/>
          <w:sz w:val="24"/>
        </w:rPr>
        <w:t>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8442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Finale Bühnen und Musik-Verlag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Barbara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Pettinger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8733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Perlach-Verlag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Alois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Beltle</w:t>
      </w:r>
      <w:r>
        <w:rPr>
          <w:rFonts w:ascii="Elite" w:hAnsi="Elite"/>
          <w:vanish/>
          <w:sz w:val="24"/>
        </w:rPr>
        <w:t>}]p]k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9246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Neue Gerichtszeitung, Inh.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Wilhelm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Löw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9516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Walter</w:t>
      </w:r>
      <w:r>
        <w:rPr>
          <w:rFonts w:ascii="Elite" w:hAnsi="Elite"/>
          <w:sz w:val="24"/>
        </w:rPr>
        <w:t xml:space="preserve"> Kurt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Schi</w:t>
      </w:r>
      <w:r>
        <w:rPr>
          <w:rFonts w:ascii="Courier" w:hAnsi="Courier"/>
          <w:sz w:val="24"/>
        </w:rPr>
        <w:t>lffarth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Augsburg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HRA-FÜ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Handelsregister A Füssen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Verlagsbuchhandel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Kurt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Andreas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Füssen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, vorher </w:t>
      </w:r>
      <w:r>
        <w:rPr>
          <w:rFonts w:ascii="Courier" w:hAnsi="Courier"/>
          <w:vanish/>
          <w:sz w:val="24"/>
        </w:rPr>
        <w:t>k[1{&lt;Verlagsbuchhandel Kurt Andreas&gt;} 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Stuttgart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1958 - 1962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HRA-Kem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Handelsregister A Kempten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Gesellschaft für Bildung und Lebensreform mbH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Gesellschaft für Bildungs- und Lebensreform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KG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Volksbuchverlag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Ludwig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KG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</w:t>
      </w:r>
      <w:r>
        <w:rPr>
          <w:rFonts w:ascii="Elite" w:hAnsi="Elite"/>
          <w:sz w:val="24"/>
        </w:rPr>
        <w:t>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1922 - 1966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s.a. HRB-KEM 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Nemnich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]o}]p&lt; k[1{Otto Nemnich} 2{o[Kempten]o}]k&gt;</w:t>
      </w:r>
      <w:r>
        <w:rPr>
          <w:rFonts w:ascii="Courier" w:hAnsi="Courier"/>
          <w:sz w:val="24"/>
        </w:rPr>
        <w:t xml:space="preserve"> (Zuvor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München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bzw. München und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Leipzig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Verlagsbuchhandlung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1916 - 1965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Klein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]o}]p&lt; k[1{Albert Klein} 2{o[Kempten]o}]k&gt;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HRA-Li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Handelsregister A Lindau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Franz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Unterberger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]o&lt; k[1{Franz Unterberger} 2{o[Lindau]o}]k&gt;</w:t>
      </w:r>
      <w:r>
        <w:rPr>
          <w:rFonts w:ascii="Courier" w:hAnsi="Courier"/>
          <w:sz w:val="24"/>
        </w:rPr>
        <w:t>, (zunäch</w:t>
      </w:r>
      <w:r>
        <w:rPr>
          <w:rFonts w:ascii="Courier" w:hAnsi="Courier"/>
          <w:sz w:val="24"/>
        </w:rPr>
        <w:t xml:space="preserve">st Zweigniederlassung des Hauptgeschäftes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Feldkirch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)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1907 - 1954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k[p[2{</w:t>
      </w:r>
      <w:r>
        <w:rPr>
          <w:rFonts w:ascii="Courier" w:hAnsi="Courier"/>
          <w:sz w:val="24"/>
        </w:rPr>
        <w:t>Matth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Rieger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'sche Buch- und Kunsthandlung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Johann</w:t>
      </w:r>
      <w:r>
        <w:rPr>
          <w:rFonts w:ascii="Elite" w:hAnsi="Elite"/>
          <w:sz w:val="24"/>
        </w:rPr>
        <w:t xml:space="preserve"> Thom.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Stettner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1912 - 1951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Werkverlag, Frisch &amp; Perneder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1947 - 1955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Lindauer Zeitungsverlag KG,</w:t>
      </w:r>
      <w:r>
        <w:rPr>
          <w:rFonts w:ascii="Courier" w:hAnsi="Courier"/>
          <w:vanish/>
          <w:sz w:val="24"/>
        </w:rPr>
        <w:t>&lt; Eberhard Frisch&gt;}&lt; 2{o[Lindau]o}&gt;]k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Eberhard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Frisch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1846 - 1950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209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Veritas-Verlag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Eschelbach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6{&lt;</w:t>
      </w:r>
      <w:r>
        <w:rPr>
          <w:rFonts w:ascii="Courier" w:hAnsi="Courier"/>
          <w:sz w:val="24"/>
        </w:rPr>
        <w:t>Bonn</w:t>
      </w:r>
      <w:r>
        <w:rPr>
          <w:rFonts w:ascii="Elite" w:hAnsi="Elite"/>
          <w:vanish/>
          <w:sz w:val="24"/>
        </w:rPr>
        <w:t>&gt;}]p}</w:t>
      </w:r>
      <w:r>
        <w:rPr>
          <w:rFonts w:ascii="Elite" w:hAnsi="Elite"/>
          <w:vanish/>
          <w:sz w:val="24"/>
        </w:rPr>
        <w:t>, 2{o[Bonn]o}]k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Veritas-Verlag</w:t>
      </w:r>
      <w:r>
        <w:rPr>
          <w:rFonts w:ascii="Courier" w:hAnsi="Courier"/>
          <w:vanish/>
          <w:sz w:val="24"/>
        </w:rPr>
        <w:t>&lt; Verlags- und Versandbuchhandlung Tony</w:t>
      </w:r>
      <w:r>
        <w:rPr>
          <w:rFonts w:ascii="Elite" w:hAnsi="Elite"/>
          <w:vanish/>
          <w:sz w:val="24"/>
        </w:rPr>
        <w:t xml:space="preserve"> </w:t>
      </w:r>
      <w:r>
        <w:rPr>
          <w:rFonts w:ascii="Courier" w:hAnsi="Courier"/>
          <w:vanish/>
          <w:sz w:val="24"/>
        </w:rPr>
        <w:t>Eschelbach&gt;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p[7{s[</w:t>
      </w:r>
      <w:r>
        <w:rPr>
          <w:rFonts w:ascii="Courier" w:hAnsi="Courier"/>
          <w:sz w:val="24"/>
        </w:rPr>
        <w:t>Verlags- und Versandbuchhandlung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Tony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Eschelbach</w:t>
      </w:r>
      <w:r>
        <w:rPr>
          <w:rFonts w:ascii="Elite" w:hAnsi="Elite"/>
          <w:vanish/>
          <w:sz w:val="24"/>
        </w:rPr>
        <w:t>}]p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Rudolph'sche Verlagsbuchhandlung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Susanne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Schulz</w:t>
      </w:r>
      <w:r>
        <w:rPr>
          <w:rFonts w:ascii="Elite" w:hAnsi="Elite"/>
          <w:vanish/>
          <w:sz w:val="24"/>
        </w:rPr>
        <w:t>}]p]k</w:t>
      </w:r>
      <w:r>
        <w:rPr>
          <w:rFonts w:ascii="Courier" w:hAnsi="Courier"/>
          <w:sz w:val="24"/>
        </w:rPr>
        <w:t xml:space="preserve">, dann KG, dann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Rudolph'sche Verlagsbuchhandlung K.G.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1953 - 1968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 xml:space="preserve">Kunst- und Bücherstube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Waltraud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Kathe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Zweigniederlassung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k[1{&lt;Kunst- und Bücherstube Waltraud Kathe&gt;</w:t>
      </w:r>
      <w:r>
        <w:rPr>
          <w:rFonts w:ascii="Courier" w:hAnsi="Courier"/>
          <w:sz w:val="24"/>
        </w:rPr>
        <w:t>Hauptniederlas</w:t>
      </w:r>
      <w:r>
        <w:rPr>
          <w:rFonts w:ascii="Courier" w:hAnsi="Courier"/>
          <w:sz w:val="24"/>
        </w:rPr>
        <w:t>sung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Leonberg</w:t>
      </w:r>
      <w:r>
        <w:rPr>
          <w:rFonts w:ascii="Elite" w:hAnsi="Elite"/>
          <w:sz w:val="24"/>
        </w:rPr>
        <w:t xml:space="preserve"> (Württ.)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1957 - 1960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HR-A Leonberg III R 78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HRA-Sont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Handelsregister A Sonthofen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vorm. Georg Fischer,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Oberstdorf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Gemischtwarenhandel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dann dazu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Bettfedernreinigung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Alwin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Huhle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, Verlagsbuchhandlung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Bolsterlang</w:t>
      </w:r>
      <w:r>
        <w:rPr>
          <w:rFonts w:ascii="Courier" w:hAnsi="Courier"/>
          <w:vanish/>
          <w:sz w:val="24"/>
        </w:rPr>
        <w:t>]o}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, vorher </w:t>
      </w:r>
      <w:r>
        <w:rPr>
          <w:rFonts w:ascii="Courier" w:hAnsi="Courier"/>
          <w:vanish/>
          <w:sz w:val="24"/>
        </w:rPr>
        <w:t>k[&lt;1{Alwin Huhle Verlagsbuchhandlung&gt;} 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Dresden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HRA-Wei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</w:t>
      </w:r>
      <w:r>
        <w:rPr>
          <w:rFonts w:ascii="Courier" w:hAnsi="Courier"/>
          <w:sz w:val="24"/>
        </w:rPr>
        <w:t>register A Weiler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Victor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Jacobi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Lindenberg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Schreib-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Galanteriewarenhandlung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HRB-Landsberg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Handelsregister B Landsberg am Lech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 26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Wolf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Freiherr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Tucher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Verlag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Dießen am Ammersee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HRB-KEM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Handelsregister B Kempten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Gesellschaft für Bildung und Lebensreform mbH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Gesellschaft für Bildungs</w:t>
      </w:r>
      <w:r>
        <w:rPr>
          <w:rFonts w:ascii="Courier" w:hAnsi="Courier"/>
          <w:sz w:val="24"/>
        </w:rPr>
        <w:t xml:space="preserve">- und Lebensreform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KG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Volksbuchverlag Ludwig Hoffmann KG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1922 - 1966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s.a. HRA-KEM 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Kösel'sche Buchhandlung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HRB-LIN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Handelsregister B Lindau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NS-Gau-Verlag Schwaben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Zweigniederlassung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Lindau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(Hauptniederlassung Lindau)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1843 - 1955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GR-Kaufb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Genossenschaftregister Kaufbeuren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Verlag der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Kaufbeurer Neuesten Nachric</w:t>
      </w:r>
      <w:r>
        <w:rPr>
          <w:rFonts w:ascii="Courier" w:hAnsi="Courier"/>
          <w:sz w:val="24"/>
        </w:rPr>
        <w:t>hten</w:t>
      </w:r>
      <w:r>
        <w:rPr>
          <w:rFonts w:ascii="Elite" w:hAnsi="Elite"/>
          <w:vanish/>
          <w:sz w:val="24"/>
        </w:rPr>
        <w:t>]t]k</w:t>
      </w:r>
      <w:r>
        <w:rPr>
          <w:rFonts w:ascii="Courier" w:hAnsi="Courier"/>
          <w:sz w:val="24"/>
        </w:rPr>
        <w:t xml:space="preserve">, Organ des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Bayerischen Bauernbundes für das schwäbische Allgäu</w:t>
      </w:r>
      <w:r>
        <w:rPr>
          <w:rFonts w:ascii="Elite" w:hAnsi="Elite"/>
          <w:vanish/>
          <w:sz w:val="24"/>
        </w:rPr>
        <w:t>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FiR-KEM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Firmenregister Kempten (alt)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 (Bd. I)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Josef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Kösel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'sche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Ges.R.-Kempten I/34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I/170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Albert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Klein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k[1{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Elite" w:hAnsi="Elite"/>
          <w:vanish/>
          <w:sz w:val="24"/>
        </w:rPr>
        <w:t>&lt;handlung&gt;]s</w:t>
      </w:r>
      <w:r>
        <w:rPr>
          <w:rFonts w:ascii="Courier" w:hAnsi="Courier"/>
          <w:sz w:val="24"/>
        </w:rPr>
        <w:t xml:space="preserve">-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Musikalienhandlung</w:t>
      </w:r>
      <w:r>
        <w:rPr>
          <w:rFonts w:ascii="Elite" w:hAnsi="Elite"/>
          <w:vanish/>
          <w:sz w:val="24"/>
        </w:rPr>
        <w:t>]s&lt; Albert Klein} 2{o[Kempten]o}&gt;]k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1935 - 1958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HRA Kempten 155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I/199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(Erstes) Allgäuer Reise- und Verkehrsbüro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</w:t>
      </w:r>
      <w:r>
        <w:rPr>
          <w:rFonts w:ascii="Courier" w:hAnsi="Courier"/>
          <w:sz w:val="24"/>
        </w:rPr>
        <w:t>empten</w:t>
      </w:r>
      <w:r>
        <w:rPr>
          <w:rFonts w:ascii="Courier" w:hAnsi="Courier"/>
          <w:vanish/>
          <w:sz w:val="24"/>
        </w:rPr>
        <w:t>]o}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Hermann</w:t>
      </w:r>
      <w:r>
        <w:rPr>
          <w:rFonts w:ascii="Elite" w:hAnsi="Elite"/>
          <w:vanish/>
          <w:sz w:val="24"/>
        </w:rPr>
        <w:t>}</w:t>
      </w:r>
      <w:r>
        <w:rPr>
          <w:rFonts w:ascii="Elite" w:hAnsi="Elite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Huber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Transportgeschäft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Reiseliteratur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Fahrkartenhandel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FiR-Sonth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Firmenregister Sonthofen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I/71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Georg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Fischer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Köhler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, vorm. Georg Fischer,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Oberstdorf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(Gemischtwarenhandel, dann dazu Bettfedernreinigung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Leihbücherei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 HRA Sonthofen 37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GES.REG.GÜNZB.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Gesellschaftsregister Günzburg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I/20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Paulische 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Günzburg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(Buchdruckerei, Verlag)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1912 - 1921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Ges.Reg.-IMM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Gesellschaftregister Immenstadt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Verlag Moser und Specht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Immenstadt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1928 - 1931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Ges.Reg.-KEMP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Gesellschaftsregister Kempten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I/34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Josef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Kösel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>'sche 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1866 - 1925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II/14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Allgäuer Volkswacht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(Herausgabe und Vertrieb einer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sozialdemokratische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Tageszeitung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, Verkauf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politischer und unterhaltender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1919 - 1923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II/84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Gesellschaft für Bildung und Lebensreform mbH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Gesellschaft für Bildungs- und Lebensreform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L</w:t>
      </w:r>
      <w:r>
        <w:rPr>
          <w:rFonts w:ascii="Elite" w:hAnsi="Elite"/>
          <w:sz w:val="24"/>
        </w:rPr>
        <w:t>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Hoffmann</w:t>
      </w:r>
      <w:r>
        <w:rPr>
          <w:rFonts w:ascii="Elite" w:hAnsi="Elite"/>
          <w:vanish/>
          <w:sz w:val="24"/>
        </w:rPr>
        <w:t>}]p</w:t>
      </w:r>
      <w:r>
        <w:rPr>
          <w:rFonts w:ascii="Courier" w:hAnsi="Courier"/>
          <w:sz w:val="24"/>
        </w:rPr>
        <w:t xml:space="preserve"> KG</w:t>
      </w:r>
      <w:r>
        <w:rPr>
          <w:rFonts w:ascii="Elite" w:hAnsi="Elite"/>
          <w:vanish/>
          <w:sz w:val="24"/>
        </w:rPr>
        <w:t>]k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Volksbuchverlag Ludwig Hoffmann KG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1922 - 1966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s.a. HRA-KEM 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III/17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Allgäuer Nationalverlag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Kempten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(Herausgabe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nationalsozialistische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Werke und Zeitungen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1933 - 1936 ; (1954)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Ges.Reg.-Sonth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Gesellschaftreg</w:t>
      </w:r>
      <w:r>
        <w:rPr>
          <w:rFonts w:ascii="Courier" w:hAnsi="Courier"/>
          <w:sz w:val="24"/>
        </w:rPr>
        <w:t>ister Sonthofen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I/1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Glötzle &amp; Hamann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Sonthofen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(Hauptniederlassung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Immenstadt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)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1900 - 1919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I/45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Allgäuer Verlagsdruckerei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Sonthofen</w:t>
      </w:r>
      <w:r>
        <w:rPr>
          <w:rFonts w:ascii="Elite" w:hAnsi="Elite"/>
          <w:vanish/>
          <w:sz w:val="24"/>
        </w:rPr>
        <w:t>]o}]k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Ges.Reg. Türkheim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Gesellschaftsregister Türkheim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I/4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Türkheimer Druckerei &amp; Verlagsgesellschaft GmbH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Türkheim in Schwaben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, dann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vereinigte Druckereien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Buchloe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 - Türkheim -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Kirchhe</w:t>
      </w:r>
      <w:r>
        <w:rPr>
          <w:rFonts w:ascii="Courier" w:hAnsi="Courier"/>
          <w:sz w:val="24"/>
        </w:rPr>
        <w:t>im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>, Türkheim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1909 - 1920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Ges.Reg.-WEI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Gesellschaftsregister Weiler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II/11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k[1{p[2{</w:t>
      </w:r>
      <w:r>
        <w:rPr>
          <w:rFonts w:ascii="Courier" w:hAnsi="Courier"/>
          <w:sz w:val="24"/>
        </w:rPr>
        <w:t>Victor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Jacobi</w:t>
      </w:r>
      <w:r>
        <w:rPr>
          <w:rFonts w:ascii="Elite" w:hAnsi="Elite"/>
          <w:vanish/>
          <w:sz w:val="24"/>
        </w:rPr>
        <w:t>}]p}</w:t>
      </w:r>
      <w:r>
        <w:rPr>
          <w:rFonts w:ascii="Courier" w:hAnsi="Courier"/>
          <w:sz w:val="24"/>
        </w:rPr>
        <w:t xml:space="preserve">;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Lindenberg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 (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Zeitungsverlag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>, Schreib- und Galanteriewarenhandlung)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1903 - 1964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s.HRA Wei 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VR MEM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Vereinsregister Memmingen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Findliste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I/12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Gewerbe- und Leseverein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Sitz: </w:t>
      </w:r>
      <w:r>
        <w:rPr>
          <w:rFonts w:ascii="Courier" w:hAnsi="Courier"/>
          <w:vanish/>
          <w:sz w:val="24"/>
        </w:rPr>
        <w:t>2{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Memmingen</w:t>
      </w:r>
      <w:r>
        <w:rPr>
          <w:rFonts w:ascii="Elite" w:hAnsi="Elite"/>
          <w:vanish/>
          <w:sz w:val="24"/>
        </w:rPr>
        <w:t>]o}]k</w:t>
      </w:r>
      <w:r>
        <w:rPr>
          <w:rFonts w:ascii="Courier" w:hAnsi="Courier"/>
          <w:sz w:val="24"/>
        </w:rPr>
        <w:t xml:space="preserve">, nun: </w:t>
      </w:r>
      <w:r>
        <w:rPr>
          <w:rFonts w:ascii="Elite" w:hAnsi="Elite"/>
          <w:vanish/>
          <w:sz w:val="24"/>
        </w:rPr>
        <w:t>k[1{</w:t>
      </w:r>
      <w:r>
        <w:rPr>
          <w:rFonts w:ascii="Courier" w:hAnsi="Courier"/>
          <w:sz w:val="24"/>
        </w:rPr>
        <w:t>Lese- u. Gewerbeverein e.V.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Memmingen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, nun: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>Leseverein Memmingen e.V.</w:t>
      </w:r>
      <w:r>
        <w:rPr>
          <w:rFonts w:ascii="Elite" w:hAnsi="Elite"/>
          <w:vanish/>
          <w:sz w:val="24"/>
        </w:rPr>
        <w:t>]k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42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Memminger Zeitung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49 </w:t>
      </w:r>
      <w:r>
        <w:rPr>
          <w:rFonts w:ascii="Courier" w:hAnsi="Courier"/>
          <w:sz w:val="24"/>
        </w:rPr>
        <w:t xml:space="preserve">v. 28.2.1908 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Memminger Volksblatt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Nr. 87 v. 15.4.1905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1905 - 1954</w:t>
      </w: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1441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attachedTemplate r:id="rId1"/>
  <w:doNotTrackMoves/>
  <w:defaultTabStop w:val="703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441D"/>
    <w:rsid w:val="00D1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F5389-336B-43EF-AD7F-E13755EE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WINPROG\WINWORD6\VORLAGEN\DBSM\INVENT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INVENTAR.DOT</Template>
  <TotalTime>1153</TotalTime>
  <Pages>2</Pages>
  <Words>9163</Words>
  <Characters>57730</Characters>
  <Application>Microsoft Office Word</Application>
  <DocSecurity>4</DocSecurity>
  <Lines>481</Lines>
  <Paragraphs>133</Paragraphs>
  <ScaleCrop>false</ScaleCrop>
  <Company>Deutsche Nationalbibliothek</Company>
  <LinksUpToDate>false</LinksUpToDate>
  <CharactersWithSpaces>66760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Staatsarchiv Augsburg</dc:title>
  <dc:subject/>
  <dc:creator>Fischer</dc:creator>
  <cp:keywords>DFG-Quellrepertorium Augsburg</cp:keywords>
  <dc:description>fertig bearbeitet am 16.3.1993, erh. am 22.03.93, bearb. in Lpz. am 29.03.1993</dc:description>
  <cp:lastModifiedBy>Wendler, André</cp:lastModifiedBy>
  <cp:revision>2</cp:revision>
  <cp:lastPrinted>8909-06-25T01:07:42Z</cp:lastPrinted>
  <dcterms:created xsi:type="dcterms:W3CDTF">2021-02-26T08:58:00Z</dcterms:created>
  <dcterms:modified xsi:type="dcterms:W3CDTF">2021-02-26T08:58:00Z</dcterms:modified>
</cp:coreProperties>
</file>