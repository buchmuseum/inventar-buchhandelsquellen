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Landesarchiv Saarbrücken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LA Saarbrücken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Scheidter Str. 114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66123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Saarbrücken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 - Fr. 8.30 - 17.30 Uhr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Regierungspräsidium Saar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Regierungspräsidium Saar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Regierungspräsidium Saar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1945 - 1946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Findliste mschr.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Amtlic</w:t>
      </w:r>
      <w:r>
        <w:rPr>
          <w:rFonts w:ascii="Courier" w:hAnsi="Courier"/>
          <w:sz w:val="24"/>
        </w:rPr>
        <w:t xml:space="preserve">hes Nachrichtenblatt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Regierungspräsidiums Saar</w:t>
      </w:r>
      <w:r>
        <w:rPr>
          <w:rFonts w:ascii="Courier" w:hAnsi="Courier"/>
          <w:vanish/>
          <w:sz w:val="24"/>
        </w:rPr>
        <w:t>]k]t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09.1945 - 10.1945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S. 1-7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 des Regierungspräsidium</w:t>
      </w:r>
      <w:r>
        <w:rPr>
          <w:rFonts w:ascii="Courier" w:hAnsi="Courier"/>
          <w:vanish/>
          <w:sz w:val="24"/>
        </w:rPr>
        <w:t xml:space="preserve"> &lt;Saar&gt;]s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Buchgewerbehaus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Saarbrücken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01.1946 - 03.1946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S. 1 - 32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06.1946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Zwischenbilanz, Steuerrückstände (Liste), (Übergang in die Zwangsverwaltung)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1 - 2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Künftige Organisations- und Eigentumsverhältnisse der "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Saarbrücker Druckerei und Verlag A.G.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"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07.1945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Entwicklung u</w:t>
      </w:r>
      <w:r>
        <w:rPr>
          <w:rFonts w:ascii="Courier" w:hAnsi="Courier"/>
          <w:sz w:val="24"/>
        </w:rPr>
        <w:t>nd Erzeugnisse des Verlages von vor 1935, Stand von 1935 und Veränderungen durch die NS-Zeit.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Brief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Druckschrift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13. Januar 1935 - Was in Wirklichkeit geschah!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01.1946 - 03.1946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Verwaltungskommission des Saarlandes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Verwaltungskommission des Saarlandes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Verwaltungskommission des Saarlandes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1946 - 1947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Presse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Presseabonnements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Verbindung zu Agenturen, Weihnachtsansprache des Vorsitzenden der Verwaltungsorganisation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12.1946 - 10.1947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Stk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Staatskanzlei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Staatskanzlei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Repertorium B I, 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Protokoll über die Regelung der Angelegenheit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Saarbrücker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". Ausfertigung in dt. und frz. Sprache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27.10.1956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737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mit der Saarabteilung der franz. Botschaft über einen Artikel "Wiedersehen mit dem Elsaß" in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"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 Saar</w:t>
      </w:r>
      <w:r>
        <w:rPr>
          <w:rFonts w:ascii="Courier" w:hAnsi="Courier"/>
          <w:vanish/>
          <w:sz w:val="24"/>
        </w:rPr>
        <w:t xml:space="preserve"> &lt;Zeitung&gt;]t</w:t>
      </w:r>
      <w:r>
        <w:rPr>
          <w:rFonts w:ascii="Courier" w:hAnsi="Courier"/>
          <w:sz w:val="24"/>
        </w:rPr>
        <w:t xml:space="preserve">"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23. Okt. 1958</w:t>
      </w:r>
      <w:r>
        <w:rPr>
          <w:rFonts w:ascii="Courier" w:hAnsi="Courier"/>
          <w:vanish/>
          <w:sz w:val="24"/>
        </w:rPr>
        <w:t>]z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10.1958 - 11.1958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1022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Echo der Zeit</w:t>
      </w:r>
      <w:r>
        <w:rPr>
          <w:rFonts w:ascii="Courier" w:hAnsi="Courier"/>
          <w:vanish/>
          <w:sz w:val="24"/>
        </w:rPr>
        <w:t>]t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12.1957 - 01.1959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Frauenamt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Frauenam</w:t>
      </w:r>
      <w:r>
        <w:rPr>
          <w:rFonts w:ascii="Courier" w:hAnsi="Courier"/>
          <w:sz w:val="24"/>
        </w:rPr>
        <w:t>t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1668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einer saarl.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Frauenzeitschrift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Chef-Justitiar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Chef-Justitiar 1948 - 1952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Repertorium B I, 2,1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02321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Gesetzliche Regelung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im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Saarland</w:t>
      </w:r>
      <w:r>
        <w:rPr>
          <w:rFonts w:ascii="Courier" w:hAnsi="Courier"/>
          <w:vanish/>
          <w:sz w:val="24"/>
        </w:rPr>
        <w:t>]o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02.1948 - 07.1950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02191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Entwurf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Polizeiverordnung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des Feilbietens und des Vertriebs gewisser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10.1948 - 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02623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Zulässigkeit der Ergänzung des Titels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Tageszeitung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 Zeit</w:t>
      </w:r>
      <w:r>
        <w:rPr>
          <w:rFonts w:ascii="Courier" w:hAnsi="Courier"/>
          <w:vanish/>
          <w:sz w:val="24"/>
        </w:rPr>
        <w:t xml:space="preserve"> &lt;Tageszeitung&gt;]t</w:t>
      </w:r>
      <w:r>
        <w:rPr>
          <w:rFonts w:ascii="Courier" w:hAnsi="Courier"/>
          <w:sz w:val="24"/>
        </w:rPr>
        <w:t>"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Abschrift der Lizenz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18. Juni 1946</w:t>
      </w:r>
      <w:r>
        <w:rPr>
          <w:rFonts w:ascii="Courier" w:hAnsi="Courier"/>
          <w:vanish/>
          <w:sz w:val="24"/>
        </w:rPr>
        <w:t>]z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09.1949 - 10.1949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02638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Herausgabe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Anzeigers für Stadt und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Homburg/Saar</w:t>
      </w:r>
      <w:r>
        <w:rPr>
          <w:rFonts w:ascii="Courier" w:hAnsi="Courier"/>
          <w:vanish/>
          <w:sz w:val="24"/>
        </w:rPr>
        <w:t>]o]t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Ermer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</w:t>
      </w:r>
      <w:r>
        <w:rPr>
          <w:rFonts w:ascii="Courier" w:hAnsi="Courier"/>
          <w:sz w:val="24"/>
        </w:rPr>
        <w:t>Homburg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ohne Genehmigung der Landesregierung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09.1949 - 02.1950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02630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Entziehung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Herausgabe des Mitteilungsblattes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Saar-Handwerker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07.1950 - 08.1950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02503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Tageszeitung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Demokratischen Partei des Saarlandes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(DPS)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11.1950 - 12.1950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InfA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Informationsamt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Informatio</w:t>
      </w:r>
      <w:r>
        <w:rPr>
          <w:rFonts w:ascii="Courier" w:hAnsi="Courier"/>
          <w:sz w:val="24"/>
        </w:rPr>
        <w:t>nsamt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Kartei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0410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Beschäftigung von nichtsaarländischen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05.1955 - 06.1955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0405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Tarifverhandlung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Saarländischen Journalisten-Verband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es mit dem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Verband der Zeitungsverleger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Saarlandes</w:t>
      </w:r>
      <w:r>
        <w:rPr>
          <w:rFonts w:ascii="Courier" w:hAnsi="Courier"/>
          <w:vanish/>
          <w:sz w:val="24"/>
        </w:rPr>
        <w:t>}]k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10.1951 - 11.1951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0404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saarländischer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Zeitungsverlag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 und Schriftwechsel: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Saarländische Volkszeitung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"; Papierzuteilung an 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Saarländer Allgemeine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Gesellschaftsvertrag der "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Saarländische Volkszeit</w:t>
      </w:r>
      <w:r>
        <w:rPr>
          <w:rFonts w:ascii="Courier" w:hAnsi="Courier"/>
          <w:sz w:val="24"/>
        </w:rPr>
        <w:t>ung GmbH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" vom 2.Sept. 1946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10.1948 - 05.1956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0403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saarländische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und Schriftwechsel: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Saarhandwerker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>", Beilage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Saarländische Baumarkt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Lizenzentzug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12.1948 - 02.1955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0402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saarländische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und Schriftwechsel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Köllertaler Anzeiger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 xml:space="preserve">"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 Gottlieb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Regnery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Reisetaube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 xml:space="preserve">" des saarländischen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Reisetaube</w:t>
      </w:r>
      <w:r>
        <w:rPr>
          <w:rFonts w:ascii="Courier" w:hAnsi="Courier"/>
          <w:sz w:val="24"/>
        </w:rPr>
        <w:t>nzuchtverband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es ; Mitteilungsblatt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Fachverbandes der Rentmeister im Saarland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Werkszeitung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Du und Dein Werk</w:t>
      </w:r>
      <w:r>
        <w:rPr>
          <w:rFonts w:ascii="Courier" w:hAnsi="Courier"/>
          <w:vanish/>
          <w:sz w:val="24"/>
        </w:rPr>
        <w:t xml:space="preserve"> &lt;Werkszeitung&gt;]t</w:t>
      </w:r>
      <w:r>
        <w:rPr>
          <w:rFonts w:ascii="Courier" w:hAnsi="Courier"/>
          <w:sz w:val="24"/>
        </w:rPr>
        <w:t xml:space="preserve">" der Administration-Sequestil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Röchling'schen Eisen und Stahlwerke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Völklingen</w:t>
      </w:r>
      <w:r>
        <w:rPr>
          <w:rFonts w:ascii="Courier" w:hAnsi="Courier"/>
          <w:vanish/>
          <w:sz w:val="24"/>
        </w:rPr>
        <w:t xml:space="preserve"> &lt;Saar&gt;]o</w:t>
      </w:r>
      <w:r>
        <w:rPr>
          <w:rFonts w:ascii="Courier" w:hAnsi="Courier"/>
          <w:sz w:val="24"/>
        </w:rPr>
        <w:t xml:space="preserve">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Saarbrücker Hefte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>" (Volksstimme vom 23. Juni 1955)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Saarländisches Bauernblatt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>"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Saarhandel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>"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Saarwald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 xml:space="preserve">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Saarwirtschaft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>"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Saar-Großstadt</w:t>
      </w:r>
      <w:r>
        <w:rPr>
          <w:rFonts w:ascii="Courier" w:hAnsi="Courier"/>
          <w:vanish/>
          <w:sz w:val="24"/>
        </w:rPr>
        <w:t>$$ &lt;Zeitschrift&gt;]t</w:t>
      </w:r>
      <w:r>
        <w:rPr>
          <w:rFonts w:ascii="Courier" w:hAnsi="Courier"/>
          <w:sz w:val="24"/>
        </w:rPr>
        <w:t>"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Saarländische Kriegsopferversorgung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 xml:space="preserve">"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Vereinigung der Kriegsbeschädigten, Kriegshinterbliebenen und ehemaligen Kriegsgefangenen des Saarlandes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Mitteilungen an die Pfarrfamilie St. Wendelin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 xml:space="preserve">"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St. Wendel</w:t>
      </w:r>
      <w:r>
        <w:rPr>
          <w:rFonts w:ascii="Courier" w:hAnsi="Courier"/>
          <w:vanish/>
          <w:sz w:val="24"/>
        </w:rPr>
        <w:t xml:space="preserve"> &lt;Saar&gt;]o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katholische Sonntagszeitungen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Saarlouis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Nik.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Wagner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; Dr.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Grergen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?) ; Mitteilungen für Kirchenmusik (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Stefan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Schäfer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Schiene", Mitteilungsblatt der Eisenbahnen des Saarlandes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; "Heimatbrief"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</w:t>
      </w:r>
      <w:r>
        <w:rPr>
          <w:rFonts w:ascii="Courier" w:hAnsi="Courier"/>
          <w:sz w:val="24"/>
        </w:rPr>
        <w:t>andsmannschaft Schlesien, Landesgruppe Saar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Theaterspiegel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);"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Naturkundliche Reihe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Fritz Ludwig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Generalanzeiger für das Saarland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Dudweiler Anzeiger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Schulpost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>"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01.1948 - 11.1955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0401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saarländische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Sport-Zeitschrift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und Schriftwechsel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Toto- und Sportzeitung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Saarland Sporttoto GmbH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Sport-Welt</w:t>
      </w:r>
      <w:r>
        <w:rPr>
          <w:rFonts w:ascii="Courier" w:hAnsi="Courier"/>
          <w:vanish/>
          <w:sz w:val="24"/>
        </w:rPr>
        <w:t xml:space="preserve"> &lt;Sport-Zeitschrift&gt;]t</w:t>
      </w:r>
      <w:r>
        <w:rPr>
          <w:rFonts w:ascii="Courier" w:hAnsi="Courier"/>
          <w:sz w:val="24"/>
        </w:rPr>
        <w:t xml:space="preserve">"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Ost-West-Verlags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; (darin: Nr. 2 vom 6.8.1951)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Sport-Echo</w:t>
      </w:r>
      <w:r>
        <w:rPr>
          <w:rFonts w:ascii="Courier" w:hAnsi="Courier"/>
          <w:vanish/>
          <w:sz w:val="24"/>
        </w:rPr>
        <w:t xml:space="preserve"> &lt;Sport-Zeitschrift&gt;]t</w:t>
      </w:r>
      <w:r>
        <w:rPr>
          <w:rFonts w:ascii="Courier" w:hAnsi="Courier"/>
          <w:sz w:val="24"/>
        </w:rPr>
        <w:t>"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Sport-Express</w:t>
      </w:r>
      <w:r>
        <w:rPr>
          <w:rFonts w:ascii="Courier" w:hAnsi="Courier"/>
          <w:vanish/>
          <w:sz w:val="24"/>
        </w:rPr>
        <w:t xml:space="preserve"> &lt;Sport-Zeitschrift&gt;]t</w:t>
      </w:r>
      <w:r>
        <w:rPr>
          <w:rFonts w:ascii="Courier" w:hAnsi="Courier"/>
          <w:sz w:val="24"/>
        </w:rPr>
        <w:t xml:space="preserve">" (darin: Nr. 1 vom 17. Oktober 1948) ; Nachrichtenblatt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Landessportverbandes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das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Saarland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; Mitteilungsblätter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Turnvereins 08 e.V.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Niederwürzbach-Saar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1. Fußball-Clubs Saarbrücken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(darin: Monatsschrift Sportverein "Saar" Saarbrücken e.V., g. 2, Nr. 6/7 vom Juni/Juli 1950), Der Bonnia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Verein für Bewegungsspiele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Neunkirchen (Saar)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(darin: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Vereinsnachrichten des VfB Neunkirchen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Nr. 1 vom 1. Aug. 1950)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Sport und Spiel</w:t>
      </w:r>
      <w:r>
        <w:rPr>
          <w:rFonts w:ascii="Courier" w:hAnsi="Courier"/>
          <w:vanish/>
          <w:sz w:val="24"/>
        </w:rPr>
        <w:t xml:space="preserve"> &lt;Sport-Zeitschrift&gt;]t</w:t>
      </w:r>
      <w:r>
        <w:rPr>
          <w:rFonts w:ascii="Courier" w:hAnsi="Courier"/>
          <w:sz w:val="24"/>
        </w:rPr>
        <w:t xml:space="preserve">"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Sportvereins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Völklingen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Monatsschrift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Athletik Sportvereins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Saarbrücken</w:t>
      </w:r>
      <w:r>
        <w:rPr>
          <w:rFonts w:ascii="Courier" w:hAnsi="Courier"/>
          <w:vanish/>
          <w:sz w:val="24"/>
        </w:rPr>
        <w:t>}]k]t</w:t>
      </w:r>
      <w:r>
        <w:rPr>
          <w:rFonts w:ascii="Courier" w:hAnsi="Courier"/>
          <w:sz w:val="24"/>
        </w:rPr>
        <w:t xml:space="preserve"> (darin: Juni 1949) 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Nachrichtenblatt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Vereins für Ballspiele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Dillingen-Saar</w:t>
      </w:r>
      <w:r>
        <w:rPr>
          <w:rFonts w:ascii="Courier" w:hAnsi="Courier"/>
          <w:vanish/>
          <w:sz w:val="24"/>
        </w:rPr>
        <w:t>}]k]t</w:t>
      </w:r>
      <w:r>
        <w:rPr>
          <w:rFonts w:ascii="Courier" w:hAnsi="Courier"/>
          <w:sz w:val="24"/>
        </w:rPr>
        <w:t xml:space="preserve"> (darin: Nr. 1 vom Febr. 1949)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Mitteilungsblätter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Sportverein "Rot-Weiß"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Sulzbach (Saar)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>, der Ruder und Tennis</w:t>
      </w:r>
      <w:r>
        <w:rPr>
          <w:rFonts w:ascii="Courier" w:hAnsi="Courier"/>
          <w:sz w:val="24"/>
        </w:rPr>
        <w:t xml:space="preserve">abteilung Saar in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Sportvereinigung Saarbrücken - St. Arnual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Saarländischen Turnerbundes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Flugsport</w:t>
      </w:r>
      <w:r>
        <w:rPr>
          <w:rFonts w:ascii="Courier" w:hAnsi="Courier"/>
          <w:vanish/>
          <w:sz w:val="24"/>
        </w:rPr>
        <w:t xml:space="preserve"> &lt;Sport-Zeitschrift&gt;]t</w:t>
      </w:r>
      <w:r>
        <w:rPr>
          <w:rFonts w:ascii="Courier" w:hAnsi="Courier"/>
          <w:sz w:val="24"/>
        </w:rPr>
        <w:t xml:space="preserve">"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Aero-Clubs Saar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Sportfreunde Saarbrücken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; Saar-Sport-Jahrbuch 1949/1950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Monatszeitschrift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Sportvereins Saarbrücken e.V.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Vereinszeitung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Turn und Spielvereins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Völklingen</w:t>
      </w:r>
      <w:r>
        <w:rPr>
          <w:rFonts w:ascii="Courier" w:hAnsi="Courier"/>
          <w:vanish/>
          <w:sz w:val="24"/>
        </w:rPr>
        <w:t>]o}]k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07.1946 - 03.1955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0400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saarländische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Schriftwechsel: 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Unsere </w:t>
      </w:r>
      <w:r>
        <w:rPr>
          <w:rFonts w:ascii="Courier" w:hAnsi="Courier"/>
          <w:sz w:val="24"/>
        </w:rPr>
        <w:t xml:space="preserve">Tiere, amtliches Organ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Tierschutzverbandes Saar e.V.</w:t>
      </w:r>
      <w:r>
        <w:rPr>
          <w:rFonts w:ascii="Courier" w:hAnsi="Courier"/>
          <w:vanish/>
          <w:sz w:val="24"/>
        </w:rPr>
        <w:t>]k]t</w:t>
      </w:r>
      <w:r>
        <w:rPr>
          <w:rFonts w:ascii="Courier" w:hAnsi="Courier"/>
          <w:sz w:val="24"/>
        </w:rPr>
        <w:t xml:space="preserve">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Unsere Heimat", Mitteilungsblatt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Kulturgemeinschaft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Gersweiler-Ottenhausen</w:t>
      </w:r>
      <w:r>
        <w:rPr>
          <w:rFonts w:ascii="Courier" w:hAnsi="Courier"/>
          <w:vanish/>
          <w:sz w:val="24"/>
        </w:rPr>
        <w:t>]o}]k]t</w:t>
      </w:r>
      <w:r>
        <w:rPr>
          <w:rFonts w:ascii="Courier" w:hAnsi="Courier"/>
          <w:sz w:val="24"/>
        </w:rPr>
        <w:t xml:space="preserve">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Unsere Polizei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>"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Unsere Welt", Informationsblatt der SPS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Unser Wort", Mitteilungsblatt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Arbeiterwohlfahrt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das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Saarland</w:t>
      </w:r>
      <w:r>
        <w:rPr>
          <w:rFonts w:ascii="Courier" w:hAnsi="Courier"/>
          <w:vanish/>
          <w:sz w:val="24"/>
        </w:rPr>
        <w:t>}]k]t</w:t>
      </w:r>
      <w:r>
        <w:rPr>
          <w:rFonts w:ascii="Courier" w:hAnsi="Courier"/>
          <w:sz w:val="24"/>
        </w:rPr>
        <w:t xml:space="preserve"> ; Mitteilungsblatt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Verbandes des Gaststätten- und Hotelgewerbes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Saarland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e.V.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; Mitteilungsblatt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Verbandes der Saarländischen Gemeinden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; VNIS-Mitteil</w:t>
      </w:r>
      <w:r>
        <w:rPr>
          <w:rFonts w:ascii="Courier" w:hAnsi="Courier"/>
          <w:sz w:val="24"/>
        </w:rPr>
        <w:t xml:space="preserve">ungen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Vereins der Naturwissenschaftler und Hygiene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Saarland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e.V.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(darin: Satzungen)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Verbandszeitung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Veinigung der Körperbehinderten, Unfallbeschädigten, Rentner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Saarland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; Mitteilungblatt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Vereinigung der Verfolgten des Naziregimes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Saar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; Mitteilungsblatt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Verkehrsvereins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Ensdorf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; Mitteilungsblatt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Verkehrsvereins Saarbrücken e.V.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Mitteilungsblatt für den Innen- und Außenversicherungsdienst"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Berufsvereinigung der im Saa</w:t>
      </w:r>
      <w:r>
        <w:rPr>
          <w:rFonts w:ascii="Courier" w:hAnsi="Courier"/>
          <w:sz w:val="24"/>
        </w:rPr>
        <w:t>rland tätigen Versicherungsgesellschaften</w:t>
      </w:r>
      <w:r>
        <w:rPr>
          <w:rFonts w:ascii="Courier" w:hAnsi="Courier"/>
          <w:vanish/>
          <w:sz w:val="24"/>
        </w:rPr>
        <w:t>]k]t</w:t>
      </w:r>
      <w:r>
        <w:rPr>
          <w:rFonts w:ascii="Courier" w:hAnsi="Courier"/>
          <w:sz w:val="24"/>
        </w:rPr>
        <w:t xml:space="preserve"> ; Werkszeitschrift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Keramis</w:t>
      </w:r>
      <w:r>
        <w:rPr>
          <w:rFonts w:ascii="Courier" w:hAnsi="Courier"/>
          <w:vanish/>
          <w:sz w:val="24"/>
        </w:rPr>
        <w:t xml:space="preserve"> &lt;Werkszeitschrift&gt;]t</w:t>
      </w:r>
      <w:r>
        <w:rPr>
          <w:rFonts w:ascii="Courier" w:hAnsi="Courier"/>
          <w:sz w:val="24"/>
        </w:rPr>
        <w:t xml:space="preserve">" der Firma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Villeroy &amp; Boch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; Mitteilungsblatt für aktuelle Vivanistik (Beihilfe zur Jahrestagung der Conföderaton europäischer Vivarianer in Saarbrücken im Aug. 1955) 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Saarländische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Frauenzeitschrift</w:t>
      </w:r>
      <w:r>
        <w:rPr>
          <w:rFonts w:ascii="Courier" w:hAnsi="Courier"/>
          <w:vanish/>
          <w:sz w:val="24"/>
        </w:rPr>
        <w:t>]s]t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Won</w:t>
      </w:r>
      <w:r>
        <w:rPr>
          <w:rFonts w:ascii="Courier" w:hAnsi="Courier"/>
          <w:vanish/>
          <w:sz w:val="24"/>
        </w:rPr>
        <w:t>$}]p</w:t>
      </w:r>
      <w:r>
        <w:rPr>
          <w:rFonts w:ascii="Courier" w:hAnsi="Courier"/>
          <w:sz w:val="24"/>
        </w:rPr>
        <w:t xml:space="preserve"> ; Mitteilungsblatt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Gewerbe- und Verkehrsvereins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Wallerfangen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; "Werbe-Ring-Saar"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Presse-Verlags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; Wirtschaftsberichte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Landesbank und Girozentral</w:t>
      </w:r>
      <w:r>
        <w:rPr>
          <w:rFonts w:ascii="Courier" w:hAnsi="Courier"/>
          <w:sz w:val="24"/>
        </w:rPr>
        <w:t>e Saar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; Kundenzeitschrift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kleine Ratgeber für die elegante Frau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des Friseurmeisters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Zimmer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Wirtschaftsanzeiger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Gustav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Zimmer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Saul</w:t>
      </w:r>
      <w:r>
        <w:rPr>
          <w:rFonts w:ascii="Courier" w:hAnsi="Courier"/>
          <w:vanish/>
          <w:sz w:val="24"/>
        </w:rPr>
        <w:t>]o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06.1948 - 06.1955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0399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Behördenrabatt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amtliche Veröffentlichungen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11.1950 - 1951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0397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saarländische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Schriftwechsel: 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Milchwirtschaftliche Vereinigung des Saarlandes mbH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Motorsport-Club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Homburg-Saar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Natur und Technik</w:t>
      </w:r>
      <w:r>
        <w:rPr>
          <w:rFonts w:ascii="Courier" w:hAnsi="Courier"/>
          <w:vanish/>
          <w:sz w:val="24"/>
        </w:rPr>
        <w:t xml:space="preserve"> &lt;Zeitsch</w:t>
      </w:r>
      <w:r>
        <w:rPr>
          <w:rFonts w:ascii="Courier" w:hAnsi="Courier"/>
          <w:vanish/>
          <w:sz w:val="24"/>
        </w:rPr>
        <w:t>rift&gt;]t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Renner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)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Neues Leben</w:t>
      </w:r>
      <w:r>
        <w:rPr>
          <w:rFonts w:ascii="Courier" w:hAnsi="Courier"/>
          <w:vanish/>
          <w:sz w:val="24"/>
        </w:rPr>
        <w:t>&lt; Jugendzeitung&gt;]t</w:t>
      </w:r>
      <w:r>
        <w:rPr>
          <w:rFonts w:ascii="Courier" w:hAnsi="Courier"/>
          <w:sz w:val="24"/>
        </w:rPr>
        <w:t xml:space="preserve">" 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Ortsanzeiger der Gemeinde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Oberhexbach</w:t>
      </w:r>
      <w:r>
        <w:rPr>
          <w:rFonts w:ascii="Courier" w:hAnsi="Courier"/>
          <w:vanish/>
          <w:sz w:val="24"/>
        </w:rPr>
        <w:t>]o]t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Heimatbücher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Adressbuch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Kreises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Ottweiler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Amts- und Nachrichtenblatt des Kreises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Ottweiler</w:t>
      </w:r>
      <w:r>
        <w:rPr>
          <w:rFonts w:ascii="Courier" w:hAnsi="Courier"/>
          <w:vanish/>
          <w:sz w:val="24"/>
        </w:rPr>
        <w:t>]o]t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Amtlicher Anzeiger 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Riegelsberg</w:t>
      </w:r>
      <w:r>
        <w:rPr>
          <w:rFonts w:ascii="Courier" w:hAnsi="Courier"/>
          <w:vanish/>
          <w:sz w:val="24"/>
        </w:rPr>
        <w:t>]o]t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Paul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)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Pfarrblätter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Petrus</w:t>
      </w:r>
      <w:r>
        <w:rPr>
          <w:rFonts w:ascii="Courier" w:hAnsi="Courier"/>
          <w:vanish/>
          <w:sz w:val="24"/>
        </w:rPr>
        <w:t xml:space="preserve"> &lt;Pfarrblatt&gt;]t</w:t>
      </w:r>
      <w:r>
        <w:rPr>
          <w:rFonts w:ascii="Courier" w:hAnsi="Courier"/>
          <w:sz w:val="24"/>
        </w:rPr>
        <w:t xml:space="preserve">" für kath. Pfarrgemeinde St. Peter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Bous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Mettlach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für St. Michael und St. Andreas in Homburg (darin: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katholisches Kirchenblatt für die </w:t>
      </w:r>
      <w:r>
        <w:rPr>
          <w:rFonts w:ascii="Courier" w:hAnsi="Courier"/>
          <w:sz w:val="24"/>
        </w:rPr>
        <w:t>Pfarreien St. Michael und St. Andreas - Homburg- Saar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Nr. 38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18. Sept. 1949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; Herz-Jesu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Neunkirchen</w:t>
      </w:r>
      <w:r>
        <w:rPr>
          <w:rFonts w:ascii="Courier" w:hAnsi="Courier"/>
          <w:vanish/>
          <w:sz w:val="24"/>
        </w:rPr>
        <w:t xml:space="preserve"> &lt;Saar&gt;]o</w:t>
      </w:r>
      <w:r>
        <w:rPr>
          <w:rFonts w:ascii="Courier" w:hAnsi="Courier"/>
          <w:sz w:val="24"/>
        </w:rPr>
        <w:t xml:space="preserve"> (darin: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Freude in Haus!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Familienbrief der Pfarrei St. Martin Neunkirchen-Saar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17. Sept. 1949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; St. Johann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Saarbrücken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(darin: Beispiele)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Anzeige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Anzeigenblatt für die Maschinen-, Elektro- und Metallverarbeitende Industrie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Bernhard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Pilny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Amtsblatt der Post und Telegraphenverwaltung des Saarlandes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PX-Brief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Pax-Chri</w:t>
      </w:r>
      <w:r>
        <w:rPr>
          <w:rFonts w:ascii="Courier" w:hAnsi="Courier"/>
          <w:sz w:val="24"/>
        </w:rPr>
        <w:t>sti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Zweig Saar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10.1947 - 01.1955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0396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saarländische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und Schriftwechsel: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Arbeitsgemeinschaft für Landeskunde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Ottweiler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 bzw. Landsmannschaft der Ost- und Westpreußen im Saarland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Gesellschaft für Lebensreform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Totozeitschrift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Anton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Lenk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Saar-Maschinen- und Elektro-Markt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Loeschen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) (darin: die Elektro-Post,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Mindelheim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Nr. 16 vom 13.Aug. 1948)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Luchs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neue Kriminal</w:t>
      </w:r>
      <w:r>
        <w:rPr>
          <w:rFonts w:ascii="Courier" w:hAnsi="Courier"/>
          <w:sz w:val="24"/>
        </w:rPr>
        <w:t>spiegel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Presse-Verlag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09.1948 - 05.1955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0395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Genehmigung von Veröffentlichungen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Adressbuch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Sulzbach</w:t>
      </w:r>
      <w:r>
        <w:rPr>
          <w:rFonts w:ascii="Courier" w:hAnsi="Courier"/>
          <w:vanish/>
          <w:sz w:val="24"/>
        </w:rPr>
        <w:t>]o]t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Arnold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Schäfer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Aufsätze zur Philosophie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Richard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Scheid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Erläuterungen zum Justizkosten-Gesetz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; Gedicht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Josef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Klaus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Schmitt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Wendelskapelle und der Wendelsbrunnen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Rätselhefte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Ludwig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Schneider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Broschüre über Katyn (Artikel aus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Saarbrücker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26.Mai 1951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Ge</w:t>
      </w:r>
      <w:r>
        <w:rPr>
          <w:rFonts w:ascii="Courier" w:hAnsi="Courier"/>
          <w:sz w:val="24"/>
        </w:rPr>
        <w:t>org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Speer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Kleine Wirtschaftskunde des Saarlandes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; Stoffsammlungen für den Unterricht in der hauswirtschaftlichen Berufsschule ; Einwohnerverzeichnis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Völklingen</w:t>
      </w:r>
      <w:r>
        <w:rPr>
          <w:rFonts w:ascii="Courier" w:hAnsi="Courier"/>
          <w:vanish/>
          <w:sz w:val="24"/>
        </w:rPr>
        <w:t xml:space="preserve"> &lt;Saar&gt;]o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Elisabeth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Wagner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Gedichte und Erzählungen aus der Saarheimat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Kurzschrift in einem Zuge</w:t>
      </w:r>
      <w:r>
        <w:rPr>
          <w:rFonts w:ascii="Courier" w:hAnsi="Courier"/>
          <w:vanish/>
          <w:sz w:val="24"/>
        </w:rPr>
        <w:t>]t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0394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en: L-W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09.1947 - 01.1955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0391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Großhandel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Zeitschriftenwerber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Lesezirkel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Verlagsagentur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en: L-Z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05.1947 - 04.1955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0390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&lt;einzelhandel&gt;]s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Zeitschrifteneinzelhandel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R - Z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12.1946 - 03.1954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0389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auch in Verbindung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&lt;handel&gt;]s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T - Z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Bestandslisten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08.1987 - 01.1953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0388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auch in Verbindung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&lt;handel</w:t>
      </w:r>
      <w:r>
        <w:rPr>
          <w:rFonts w:ascii="Courier" w:hAnsi="Courier"/>
          <w:vanish/>
          <w:sz w:val="24"/>
        </w:rPr>
        <w:t>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Bestandslisten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02.1947 - 01.1954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0380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auch in Verbindung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&lt;handel&gt;]s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T - Z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Bestandslisten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11.1947 - 06.1954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0379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&lt;einzelhandel&gt;]s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Zeitschrifteneinzelhandel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L -Q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12.1946 - 12.1952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0367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auch in Verbindung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&lt;handel&gt;]s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L - </w:t>
      </w:r>
      <w:r>
        <w:rPr>
          <w:rFonts w:ascii="Courier" w:hAnsi="Courier"/>
          <w:sz w:val="24"/>
        </w:rPr>
        <w:t>M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Bestandslisten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02.1947 - 12.1952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0350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Genehmigungen von Publikationen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Heimatkundeheft für das 4. Schuljahr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Hard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; Heimatbücher Bildstock,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St. Wendel</w:t>
      </w:r>
      <w:r>
        <w:rPr>
          <w:rFonts w:ascii="Courier" w:hAnsi="Courier"/>
          <w:vanish/>
          <w:sz w:val="24"/>
        </w:rPr>
        <w:t xml:space="preserve"> &lt;Saar&gt;]o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Wellesweiler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Heimatglocken an Blies und Saar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Augen auf im Straßenverkehr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Reinhold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Holzer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Industrie und Expostadressbuch des Saarlandes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Auto-Adressbuch für das Saarland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biblisches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Schauspiel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David und Jonathan</w:t>
      </w:r>
      <w:r>
        <w:rPr>
          <w:rFonts w:ascii="Courier" w:hAnsi="Courier"/>
          <w:vanish/>
          <w:sz w:val="24"/>
        </w:rPr>
        <w:t>&lt; biblisches Schauspiel&gt;]t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Roman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Koll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(Exemplar enthalten)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08.1948 - 03.1952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0349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Übersicht der im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Saarland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katholische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für das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Jahrbuch der katholischen Presse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>"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01.1953 - 02.1953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0347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Genehigung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Vertrieb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auswärtiger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&lt;auswärtige&gt;]s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Saarland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Verbot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IBZ-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Illustrierte Berliner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Illustrierte Woche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Düsseldorf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Interavia - Le Quotidien de l'Aéronautique Mondiale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(Nr.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</w:t>
      </w:r>
      <w:r>
        <w:rPr>
          <w:rFonts w:ascii="Courier" w:hAnsi="Courier"/>
          <w:sz w:val="24"/>
        </w:rPr>
        <w:t>9 - 1945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vom 19. - 27. April 1950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Vereinigung Jehovas Zeugen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Erwachet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 xml:space="preserve">" (NR. 10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8.10.1953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22.11.1950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Nr. 6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22.März 1950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Wachturm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 xml:space="preserve">" (Nr. 5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 März 1950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Nova Jugoslavia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Kanusport-Nachrichten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Rudersport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>" ; Zeitschrift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Daheim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 xml:space="preserve">" 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Radio-Illustrierte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Hör zu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 xml:space="preserve">":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Werbemethoden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Kolpingblatt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Romanheft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05.1948 - 09.1953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0346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Stellungnahme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Jugendbewegung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Lizenzierungsantrag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01.1948 - 03.1948</w:t>
      </w:r>
    </w:p>
    <w:p w:rsidR="00000000" w:rsidRDefault="00A9687D">
      <w:pPr>
        <w:tabs>
          <w:tab w:val="left" w:pos="1080"/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0345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saarländische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und Schriftwechsel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Der Saar-Jäger", Mitteilungsblatt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Saarländischen Jugendschriftenwerkes</w:t>
      </w:r>
      <w:r>
        <w:rPr>
          <w:rFonts w:ascii="Courier" w:hAnsi="Courier"/>
          <w:vanish/>
          <w:sz w:val="24"/>
        </w:rPr>
        <w:t>]k]t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Dez. 1954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 ;</w:t>
      </w:r>
      <w:r>
        <w:rPr>
          <w:rFonts w:ascii="Courier" w:hAnsi="Courier"/>
          <w:vanish/>
          <w:sz w:val="24"/>
        </w:rPr>
        <w:t xml:space="preserve"> t[2{</w:t>
      </w:r>
      <w:r>
        <w:rPr>
          <w:rFonts w:ascii="Courier" w:hAnsi="Courier"/>
          <w:sz w:val="24"/>
        </w:rPr>
        <w:t xml:space="preserve">Mitteilungsblatt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Jugendherbergswerkes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Saarland</w:t>
      </w:r>
      <w:r>
        <w:rPr>
          <w:rFonts w:ascii="Courier" w:hAnsi="Courier"/>
          <w:vanish/>
          <w:sz w:val="24"/>
        </w:rPr>
        <w:t>}]k}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Meilenstein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", später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Komm mit!</w:t>
      </w:r>
      <w:r>
        <w:rPr>
          <w:rFonts w:ascii="Courier" w:hAnsi="Courier"/>
          <w:vanish/>
          <w:sz w:val="24"/>
        </w:rPr>
        <w:t>&lt; Mitteilungsblatt des Jugendherbergswerkes Saarland&gt;]t</w:t>
      </w:r>
      <w:r>
        <w:rPr>
          <w:rFonts w:ascii="Courier" w:hAnsi="Courier"/>
          <w:sz w:val="24"/>
        </w:rPr>
        <w:t>"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Aufbruch</w:t>
      </w:r>
      <w:r>
        <w:rPr>
          <w:rFonts w:ascii="Courier" w:hAnsi="Courier"/>
          <w:sz w:val="24"/>
        </w:rPr>
        <w:t xml:space="preserve">", Das Blatt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Gewerkschaftsjugend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Saarlandes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 xml:space="preserve">Informationsblatt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FDJ</w:t>
      </w:r>
      <w:r>
        <w:rPr>
          <w:rFonts w:ascii="Courier" w:hAnsi="Courier"/>
          <w:vanish/>
          <w:sz w:val="24"/>
        </w:rPr>
        <w:t>]k}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Brücke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(Nr. 6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;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 xml:space="preserve">Mitteilungsblatt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christlichen Gewerkschaftsjugend</w:t>
      </w:r>
      <w:r>
        <w:rPr>
          <w:rFonts w:ascii="Courier" w:hAnsi="Courier"/>
          <w:vanish/>
          <w:sz w:val="24"/>
        </w:rPr>
        <w:t>]k}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Scheinwerfer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Junge Welt", Monatszeitschrift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Bundes der sozialistischen Jugend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Saarbrücken</w:t>
      </w:r>
      <w:r>
        <w:rPr>
          <w:rFonts w:ascii="Courier" w:hAnsi="Courier"/>
          <w:vanish/>
          <w:sz w:val="24"/>
        </w:rPr>
        <w:t>]o}]k]t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Werkszeitung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Karlsbergbrauerei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Homburg</w:t>
      </w:r>
      <w:r>
        <w:rPr>
          <w:rFonts w:ascii="Courier" w:hAnsi="Courier"/>
          <w:vanish/>
          <w:sz w:val="24"/>
        </w:rPr>
        <w:t xml:space="preserve"> &lt;Saar&gt;]o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Katholisches Kirchenblatt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für Dekanante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St. Ingbert</w:t>
      </w:r>
      <w:r>
        <w:rPr>
          <w:rFonts w:ascii="Courier" w:hAnsi="Courier"/>
          <w:vanish/>
          <w:sz w:val="24"/>
        </w:rPr>
        <w:t xml:space="preserve"> &lt;Saar&gt;]o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Blieskastel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Gedanke und Tat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; Betrieb</w:t>
      </w:r>
      <w:r>
        <w:rPr>
          <w:rFonts w:ascii="Courier" w:hAnsi="Courier"/>
          <w:sz w:val="24"/>
        </w:rPr>
        <w:t xml:space="preserve">szeitung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Kreissparkasse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Saarbrücken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 xml:space="preserve">Jugendschrift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evangelischen Jugendwerk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Kreuz und Kreis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(Sonntagsgruß Nr. 16/17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Ostern 1949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; Mitteilungsblatt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Landesverbandes der Kriegsnachgeschädigten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Saarland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Kunstspiegel", Monatszeitschrift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Saarländischen Künstlergenossenschaft</w:t>
      </w:r>
      <w:r>
        <w:rPr>
          <w:rFonts w:ascii="Courier" w:hAnsi="Courier"/>
          <w:vanish/>
          <w:sz w:val="24"/>
        </w:rPr>
        <w:t>]k]t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08.1948 - 03.1955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0344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saarländische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und Schriftwechsel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Geheimnis der Schönheit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; Verbandsz</w:t>
      </w:r>
      <w:r>
        <w:rPr>
          <w:rFonts w:ascii="Courier" w:hAnsi="Courier"/>
          <w:sz w:val="24"/>
        </w:rPr>
        <w:t>eitschrift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Haus und Grund</w:t>
      </w:r>
      <w:r>
        <w:rPr>
          <w:rFonts w:ascii="Courier" w:hAnsi="Courier"/>
          <w:vanish/>
          <w:sz w:val="24"/>
        </w:rPr>
        <w:t xml:space="preserve"> &lt;Verbandszeitschrift&gt;]t</w:t>
      </w:r>
      <w:r>
        <w:rPr>
          <w:rFonts w:ascii="Courier" w:hAnsi="Courier"/>
          <w:sz w:val="24"/>
        </w:rPr>
        <w:t xml:space="preserve">"(darin: Resolution des Bezirkes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Friedrichstal-Bildstock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31.10.1948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zur Umrechnung der Mieten) 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Historischer Verein für das Saarland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saarländische Hundefreund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saarländische Hundekalender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 xml:space="preserve">" (Der Hundefreund Nr. 6.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Okt. 1950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 ; "</w:t>
      </w:r>
      <w:r>
        <w:rPr>
          <w:rFonts w:ascii="Courier" w:hAnsi="Courier"/>
          <w:vanish/>
          <w:sz w:val="24"/>
        </w:rPr>
        <w:t>t[{</w:t>
      </w:r>
      <w:r>
        <w:rPr>
          <w:rFonts w:ascii="Courier" w:hAnsi="Courier"/>
          <w:sz w:val="24"/>
        </w:rPr>
        <w:t>Gib Laut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 xml:space="preserve">Zeitschrift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Union saarländicher Kynologen</w:t>
      </w:r>
      <w:r>
        <w:rPr>
          <w:rFonts w:ascii="Courier" w:hAnsi="Courier"/>
          <w:vanish/>
          <w:sz w:val="24"/>
        </w:rPr>
        <w:t>}]k]t</w:t>
      </w:r>
      <w:r>
        <w:rPr>
          <w:rFonts w:ascii="Courier" w:hAnsi="Courier"/>
          <w:sz w:val="24"/>
        </w:rPr>
        <w:t xml:space="preserve">, (provisorisches Mitteilungsblatt o.D.) ; Mitteilungsblatt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Vereinigung der Inge</w:t>
      </w:r>
      <w:r>
        <w:rPr>
          <w:rFonts w:ascii="Courier" w:hAnsi="Courier"/>
          <w:sz w:val="24"/>
        </w:rPr>
        <w:t>nieure der staatlichen Ingenierusschule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Saarbrücken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; Kundenzeitschrift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Interessengemeinschaft des Großhandels (INGRO)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Saarbrücker Illustrierte 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Illus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Industrie-Verlag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Saar-Export</w:t>
      </w:r>
      <w:r>
        <w:rPr>
          <w:rFonts w:ascii="Courier" w:hAnsi="Courier"/>
          <w:vanish/>
          <w:sz w:val="24"/>
        </w:rPr>
        <w:t xml:space="preserve"> &lt;Messezeitung&gt;]t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Messezeitung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Informationen für Handel und Industrie, Die Werbung im Saarland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Informationsdienst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Saarländischen Filmvertriebs GmbH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Information", Informationsblatt für die Funktionäre der SPS</w:t>
      </w:r>
      <w:r>
        <w:rPr>
          <w:rFonts w:ascii="Courier" w:hAnsi="Courier"/>
          <w:vanish/>
          <w:sz w:val="24"/>
        </w:rPr>
        <w:t>]t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0342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</w:t>
      </w:r>
      <w:r>
        <w:rPr>
          <w:rFonts w:ascii="Courier" w:hAnsi="Courier"/>
          <w:sz w:val="24"/>
        </w:rPr>
        <w:t>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en: H - K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08.1946 - 08.1955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0341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Großhandel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u.a.: J -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03.1947 - 10.1950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0340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&lt;einzelhandel&gt;]s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Zeitschrifteneinzelhandel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auch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Lesezirkel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Wandergewerbeschein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e: H - K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Leben und Gesundheit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Nr. 1 von 1952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12.1946 - 03.1953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0339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auch in Verbindung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&lt;han</w:t>
      </w:r>
      <w:r>
        <w:rPr>
          <w:rFonts w:ascii="Courier" w:hAnsi="Courier"/>
          <w:vanish/>
          <w:sz w:val="24"/>
        </w:rPr>
        <w:t>del&gt;]s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H - K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Bestandslisten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10.1947 - 10.1954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0312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en: A - G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12.1946 - 11.1953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0311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Großhandel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u.a.: A - G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08.1948 - 09.1954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0340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&lt;einzelhandel&gt;]s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Zeitschrifteneinzelhandel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A - G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12.1946 - 09.1952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0309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</w:t>
      </w:r>
      <w:r>
        <w:rPr>
          <w:rFonts w:ascii="Courier" w:hAnsi="Courier"/>
          <w:sz w:val="24"/>
        </w:rPr>
        <w:t>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auch in Verbindung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&lt;handel&gt;]s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E - G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Bestandslisten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01.1948 - 01.1954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0308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auch in Verbindung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&lt;handel&gt;]s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A - D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Bestandslisten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12.1946 - 05.1954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0307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Liste aller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Unternehmer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Saarland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aus dem Bereich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&lt;handel&gt;]s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Anzeigen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Vervielfältigung; Erfassung der privaten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</w:t>
      </w:r>
      <w:r>
        <w:rPr>
          <w:rFonts w:ascii="Courier" w:hAnsi="Courier"/>
          <w:sz w:val="24"/>
        </w:rPr>
        <w:t>i,</w:t>
      </w:r>
      <w:r>
        <w:rPr>
          <w:rFonts w:ascii="Courier" w:hAnsi="Courier"/>
          <w:vanish/>
          <w:sz w:val="24"/>
        </w:rPr>
        <w:t xml:space="preserve"> &lt;private&gt;]s</w:t>
      </w:r>
      <w:r>
        <w:rPr>
          <w:rFonts w:ascii="Courier" w:hAnsi="Courier"/>
          <w:sz w:val="24"/>
        </w:rPr>
        <w:t>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06.1948 - 11.1948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0299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Genehmigung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Vertrieb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auswärtige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im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Saarland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Verbot: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Rheinpfalz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Sportblatt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Donanes Informations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"(Nr. 1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Sept. 1953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): Druck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Merzig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Druckerei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Einheit", Zeitschrift für Theorie und Praxis des wissenschaftlichen Sozialismus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Eisenbahnfachmann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": Saarseite (Nr. 15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1.8.1950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Nr. 9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 Mai 1951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Europa-Kurier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Europäische Re</w:t>
      </w:r>
      <w:r>
        <w:rPr>
          <w:rFonts w:ascii="Courier" w:hAnsi="Courier"/>
          <w:sz w:val="24"/>
        </w:rPr>
        <w:t>serve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Europa-Magazin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Fanal", Presseorgan zur Verständigung der Konfessionen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(Nr. 1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31.10/7.11.1949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);illustrierte Zeitschrift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Der Feuerreiter </w:t>
      </w:r>
      <w:r>
        <w:rPr>
          <w:rFonts w:ascii="Courier" w:hAnsi="Courier"/>
          <w:vanish/>
          <w:sz w:val="24"/>
        </w:rPr>
        <w:t>&lt;illustrierte Zeitschrift&gt;]t</w:t>
      </w:r>
      <w:r>
        <w:rPr>
          <w:rFonts w:ascii="Courier" w:hAnsi="Courier"/>
          <w:sz w:val="24"/>
        </w:rPr>
        <w:t>"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Frankfurter Allgemeine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Frau und Mutter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(Nr. 11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Nov. 1949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Abschrift eines Artikels über die Zulassung von politischen Parteien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West-Berlin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Unterschied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aus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FAZ</w:t>
      </w:r>
      <w:r>
        <w:rPr>
          <w:rFonts w:ascii="Courier" w:hAnsi="Courier"/>
          <w:vanish/>
          <w:sz w:val="24"/>
        </w:rPr>
        <w:t>, Frankfurter allgemeine Zeitung]t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18.Febr. 1952</w:t>
      </w:r>
      <w:r>
        <w:rPr>
          <w:rFonts w:ascii="Courier" w:hAnsi="Courier"/>
          <w:vanish/>
          <w:sz w:val="24"/>
        </w:rPr>
        <w:t>]z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08.1949 - 05.1956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0298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Genehmigun</w:t>
      </w:r>
      <w:r>
        <w:rPr>
          <w:rFonts w:ascii="Courier" w:hAnsi="Courier"/>
          <w:sz w:val="24"/>
        </w:rPr>
        <w:t xml:space="preserve">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Vertrieb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auswärtige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im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Saarland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: Birkenfelder Zeitung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Bonsoir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Buntes Magazin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Christ und Welt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andere Deutschland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Das freie Wort", Organ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Bundes für Freiheit und Recht</w:t>
      </w:r>
      <w:r>
        <w:rPr>
          <w:rFonts w:ascii="Courier" w:hAnsi="Courier"/>
          <w:vanish/>
          <w:sz w:val="24"/>
        </w:rPr>
        <w:t>]k]t</w:t>
      </w:r>
      <w:r>
        <w:rPr>
          <w:rFonts w:ascii="Courier" w:hAnsi="Courier"/>
          <w:sz w:val="24"/>
        </w:rPr>
        <w:t xml:space="preserve"> (Nr. 8. 2. Aprilausgabe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Das Ufer", Illustrierte aus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Offenburg</w:t>
      </w:r>
      <w:r>
        <w:rPr>
          <w:rFonts w:ascii="Courier" w:hAnsi="Courier"/>
          <w:vanish/>
          <w:sz w:val="24"/>
        </w:rPr>
        <w:t>]o]t</w:t>
      </w:r>
      <w:r>
        <w:rPr>
          <w:rFonts w:ascii="Courier" w:hAnsi="Courier"/>
          <w:sz w:val="24"/>
        </w:rPr>
        <w:t>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Fronstsoldat erzählt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Spiegel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;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Stern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; (Nr. 22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31. Mai 1953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 Woche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</w:t>
      </w:r>
      <w:r>
        <w:rPr>
          <w:rFonts w:ascii="Courier" w:hAnsi="Courier"/>
          <w:sz w:val="24"/>
        </w:rPr>
        <w:t>ie Frau von heute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(Nr. 12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Dez. 1951</w:t>
      </w:r>
      <w:r>
        <w:rPr>
          <w:rFonts w:ascii="Courier" w:hAnsi="Courier"/>
          <w:vanish/>
          <w:sz w:val="24"/>
        </w:rPr>
        <w:t>]z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10.1951 - 03.1955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0297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saarländische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und Schriftwechsel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Mitteilungblatt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Heimat- und Verkehrsvereins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Elm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Monatszeitung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Europa-Union</w:t>
      </w:r>
      <w:r>
        <w:rPr>
          <w:rFonts w:ascii="Courier" w:hAnsi="Courier"/>
          <w:vanish/>
          <w:sz w:val="24"/>
        </w:rPr>
        <w:t xml:space="preserve"> &lt;Monatszeitung&gt;]t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Saarland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Federvieharzt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Fechterzeitung", Organ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saarländischen Fechterbundes</w:t>
      </w:r>
      <w:r>
        <w:rPr>
          <w:rFonts w:ascii="Courier" w:hAnsi="Courier"/>
          <w:vanish/>
          <w:sz w:val="24"/>
        </w:rPr>
        <w:t>]k]t</w:t>
      </w:r>
      <w:r>
        <w:rPr>
          <w:rFonts w:ascii="Courier" w:hAnsi="Courier"/>
          <w:sz w:val="24"/>
        </w:rPr>
        <w:t xml:space="preserve">, Wochenzeitung 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Saarlouis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Umgebung (Dr.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Eugen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Feien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Filmschau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 xml:space="preserve">"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Verl</w:t>
      </w:r>
      <w:r>
        <w:rPr>
          <w:rFonts w:ascii="Courier" w:hAnsi="Courier"/>
          <w:sz w:val="24"/>
        </w:rPr>
        <w:t>ages der "Volksstimme" GmbH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Filmkurier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Film-Illustrierte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Fotopost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 xml:space="preserve">"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Fachverbandes des saarländischen Fotohandels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Rundfunk- und Elektrotechnik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>", dann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Funktechniker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Globus-Rätsel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(Nr. 1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Saarausgabe einer französischen Unterhaltungszeitschrift durch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Josef Ulrich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Graf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Bühne</w:t>
      </w:r>
      <w:r>
        <w:rPr>
          <w:rFonts w:ascii="Courier" w:hAnsi="Courier"/>
          <w:vanish/>
          <w:sz w:val="24"/>
        </w:rPr>
        <w:t xml:space="preserve"> &lt;Kulturzeitschrift&gt;]t</w:t>
      </w:r>
      <w:r>
        <w:rPr>
          <w:rFonts w:ascii="Courier" w:hAnsi="Courier"/>
          <w:sz w:val="24"/>
        </w:rPr>
        <w:t xml:space="preserve">", Unabhängige saarländische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Kulturzeitschrift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Al</w:t>
      </w:r>
      <w:r>
        <w:rPr>
          <w:rFonts w:ascii="Courier" w:hAnsi="Courier"/>
          <w:sz w:val="24"/>
        </w:rPr>
        <w:t>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Gräser</w:t>
      </w:r>
      <w:r>
        <w:rPr>
          <w:rFonts w:ascii="Courier" w:hAnsi="Courier"/>
          <w:vanish/>
          <w:sz w:val="24"/>
        </w:rPr>
        <w:t>}]p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08.1948 - 06.1955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0296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saarländische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und Schriftwechsel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Arbeitskammer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>";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Saarländisches Ärzteblatt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planetarische Vorbote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 xml:space="preserve">" Nr. 1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Juni 1953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Saarländischer Kapital- und Hypotheken Markt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 xml:space="preserve">" (Nr. 1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11.2.1952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Unser Eigenheim", Mitteilungsblatt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Bausparkasse des Saarlandes</w:t>
      </w:r>
      <w:r>
        <w:rPr>
          <w:rFonts w:ascii="Courier" w:hAnsi="Courier"/>
          <w:vanish/>
          <w:sz w:val="24"/>
        </w:rPr>
        <w:t>]k]t</w:t>
      </w:r>
      <w:r>
        <w:rPr>
          <w:rFonts w:ascii="Courier" w:hAnsi="Courier"/>
          <w:sz w:val="24"/>
        </w:rPr>
        <w:t xml:space="preserve"> (Nr. 1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Dez. 1949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kluge Hausfrau", Kundenz</w:t>
      </w:r>
      <w:r>
        <w:rPr>
          <w:rFonts w:ascii="Courier" w:hAnsi="Courier"/>
          <w:sz w:val="24"/>
        </w:rPr>
        <w:t xml:space="preserve">eitschrift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Edeka</w:t>
      </w:r>
      <w:r>
        <w:rPr>
          <w:rFonts w:ascii="Courier" w:hAnsi="Courier"/>
          <w:vanish/>
          <w:sz w:val="24"/>
        </w:rPr>
        <w:t>]k]t</w:t>
      </w:r>
      <w:r>
        <w:rPr>
          <w:rFonts w:ascii="Courier" w:hAnsi="Courier"/>
          <w:sz w:val="24"/>
        </w:rPr>
        <w:t xml:space="preserve">, Verbandszeitung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Industrie-Verbandes "Graphik" der Einheitsgewerkschaft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Wirtschaftspolitisches Mitteilungblatt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Einheitsgewerkschaft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Mitteilungsblätter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Verbandes öffentlicher Betriebe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Veranstaltungen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Industrieverbandes Metall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Industrieverbandes Eisenbahn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Industrieverbandes Post- und Fernmeldewesen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Saarländische Post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 xml:space="preserve">)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Einheitsgewerkschaft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Mitteilungsblatt des Syndikats des Saarländischen</w:t>
      </w:r>
      <w:r>
        <w:rPr>
          <w:rFonts w:ascii="Courier" w:hAnsi="Courier"/>
          <w:sz w:val="24"/>
        </w:rPr>
        <w:t xml:space="preserve"> Nahrungs- und Genußmittel-Einzelahndels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(Nr. 2. vom Mai 1951)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03.1948 - 08.1955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0293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Schaffung eines saarländischen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Urheberrecht</w:t>
      </w:r>
      <w:r>
        <w:rPr>
          <w:rFonts w:ascii="Courier" w:hAnsi="Courier"/>
          <w:vanish/>
          <w:sz w:val="24"/>
        </w:rPr>
        <w:t xml:space="preserve"> &lt;saarländisches&gt;]s</w:t>
      </w:r>
      <w:r>
        <w:rPr>
          <w:rFonts w:ascii="Courier" w:hAnsi="Courier"/>
          <w:sz w:val="24"/>
        </w:rPr>
        <w:t xml:space="preserve">s und Gründung einer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saarländischen Urheberrechtsgesellschaft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anstelle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Saarabteilung der Gema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12.1950 - 01.1952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0277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Monats- und Jahresübersichten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Einfuhr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Jan. 1951  - Dez.1953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NS-Memoiren-Literatur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Festsetzung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Devisenkontingent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Oktober 1952 bis April.1954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Rücksendung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und Schriftgut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01.1951 - 04.1954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0244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Angelegenheiten des Redakteurs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E.A.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Dekker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St. Ingbert</w:t>
      </w:r>
      <w:r>
        <w:rPr>
          <w:rFonts w:ascii="Courier" w:hAnsi="Courier"/>
          <w:vanish/>
          <w:sz w:val="24"/>
        </w:rPr>
        <w:t xml:space="preserve"> &lt;Saar&gt;]o</w:t>
      </w:r>
      <w:r>
        <w:rPr>
          <w:rFonts w:ascii="Courier" w:hAnsi="Courier"/>
          <w:sz w:val="24"/>
        </w:rPr>
        <w:t>: Schaffung eines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Saarländischen Pressedienstes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Herausgabe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Westeuropäischen Bühnendienstes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später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Kulturgemeinde"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02.1948 - 06.1951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0203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mit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World-Press-Foto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Frankfurt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und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Wiesbadener Verlag GmbH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: Listen der saarländischen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</w:t>
      </w:r>
      <w:r>
        <w:rPr>
          <w:rFonts w:ascii="Courier" w:hAnsi="Courier"/>
          <w:sz w:val="24"/>
        </w:rPr>
        <w:t>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10.1951 - 09.1953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0202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Verlagserzeugnis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Werbeschrift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Adressbücher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Werbeblätter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Buchveröffentlichung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(u.a.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West-Ost-Verlag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verschiedene Anzeigenblätter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09.1948 - 11.1955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0201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Anträge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03.1948 - 03.1950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0200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Anträge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darin: Bestandsverzeichnisse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06.1947 - 12.1950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0184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Überprüfung der Einfuhr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Illustrierte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en: Zuständigkeiten, politische Angriffe,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Rundfunkzeitschrift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09.1950 - 11.1950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0138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Anträge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Kultusministerium</w:t>
      </w:r>
      <w:r>
        <w:rPr>
          <w:rFonts w:ascii="Courier" w:hAnsi="Courier"/>
          <w:vanish/>
          <w:sz w:val="24"/>
        </w:rPr>
        <w:t>} 2{&lt;Saarland&gt;}]k</w:t>
      </w:r>
      <w:r>
        <w:rPr>
          <w:rFonts w:ascii="Courier" w:hAnsi="Courier"/>
          <w:sz w:val="24"/>
        </w:rPr>
        <w:t xml:space="preserve">s auf Indizierung gemäß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 zur Bewahrung der Jugend vor Schmutz und Schund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Liste 171 (Bücher), Liste 1/1 (Hefte und Bildseiten), Liste 1/1 (Zeitungen und Zeitschriften), Liste 1/2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10.1953 - 07.1955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0137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Bekämpfung von Schmutz und Schund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Gesetz, Ausführungsbestimmungen, Tätigkeitsbericht und Erfahru</w:t>
      </w:r>
      <w:r>
        <w:rPr>
          <w:rFonts w:ascii="Courier" w:hAnsi="Courier"/>
          <w:sz w:val="24"/>
        </w:rPr>
        <w:t xml:space="preserve">ngsbericht der Landesprüfstelle für die Zeit des ersten Tätigkeitsjahres 1953/54, Entscheidungen, Liste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Hefte, deren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Einfuhr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verboten ist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07.1953 - 11.1956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LRA Merzig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Merzig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Merzig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B III, 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7 B 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Akten betr. die wissenschaftlichen, literarischen Kunstwerke, ihre Sammlung, Subskiption darauf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1845 - 1856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LRA Saarbrücken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Saarbrücken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Saarbrücken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 xml:space="preserve">Repertorium B III, </w:t>
      </w:r>
      <w:r>
        <w:rPr>
          <w:rFonts w:ascii="Courier" w:hAnsi="Courier"/>
          <w:sz w:val="24"/>
        </w:rPr>
        <w:t>4.1+ 4.2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Genehmigung zur Herausgabe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Unterhaltungsblatt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Bote von der Saar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später </w:t>
      </w:r>
      <w:r>
        <w:rPr>
          <w:rFonts w:ascii="Courier" w:hAnsi="Courier"/>
          <w:vanish/>
          <w:sz w:val="24"/>
        </w:rPr>
        <w:t>"t[</w:t>
      </w:r>
      <w:r>
        <w:rPr>
          <w:rFonts w:ascii="Courier" w:hAnsi="Courier"/>
          <w:sz w:val="24"/>
        </w:rPr>
        <w:t>St. Johanner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St. Johann</w:t>
      </w:r>
      <w:r>
        <w:rPr>
          <w:rFonts w:ascii="Courier" w:hAnsi="Courier"/>
          <w:vanish/>
          <w:sz w:val="24"/>
        </w:rPr>
        <w:t xml:space="preserve"> &lt;Saar&gt;]o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1846 - 1872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1001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Aktenzeichen Kr-Pr/1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Übersicht über die im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Saarbrücken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; Anordnung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Berliner Innenministerium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s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1826 - 1925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1002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 Kr-Pr 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Der Bezug der Preussischen Gesetzes-Sammlung seitens der verpflichteten Behörden und Bea</w:t>
      </w:r>
      <w:r>
        <w:rPr>
          <w:rFonts w:ascii="Courier" w:hAnsi="Courier"/>
          <w:sz w:val="24"/>
        </w:rPr>
        <w:t xml:space="preserve">mten/Verzeichnis der Pflichtabonnenten im Kreis pro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usw.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1862 - 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1003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Kr-Pr 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Gründung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für den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Saarbrücken</w:t>
      </w:r>
      <w:r>
        <w:rPr>
          <w:rFonts w:ascii="Courier" w:hAnsi="Courier"/>
          <w:vanish/>
          <w:sz w:val="24"/>
        </w:rPr>
        <w:t>]o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Gemeinschaftlicher Bericht der Landräte der Kreise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Merzig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Saarlouis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Saarbrücken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Ottweiler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St. Wendel</w:t>
      </w:r>
      <w:r>
        <w:rPr>
          <w:rFonts w:ascii="Courier" w:hAnsi="Courier"/>
          <w:vanish/>
          <w:sz w:val="24"/>
        </w:rPr>
        <w:t xml:space="preserve"> &lt;Saar&gt;]o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Trier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Regierung wegen Gründung des amtl. Kreisblattes (25.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2.1863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)/Der Saarbrücker Landrat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Fr.C.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Gaertner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Seele des Unternehmens (Akte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1863 - 1909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 ; Erstes Erscheinen de</w:t>
      </w:r>
      <w:r>
        <w:rPr>
          <w:rFonts w:ascii="Courier" w:hAnsi="Courier"/>
          <w:sz w:val="24"/>
        </w:rPr>
        <w:t>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Kreisblatt für den Kreis Saarbrücken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im Februar 1864 ; Stillegung des Kreisblattes am 1.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10.1866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Saar- und Blies-Zeitung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Neunkirchen</w:t>
      </w:r>
      <w:r>
        <w:rPr>
          <w:rFonts w:ascii="Courier" w:hAnsi="Courier"/>
          <w:vanish/>
          <w:sz w:val="24"/>
        </w:rPr>
        <w:t xml:space="preserve"> &lt;Saar&gt;]o</w:t>
      </w:r>
      <w:r>
        <w:rPr>
          <w:rFonts w:ascii="Courier" w:hAnsi="Courier"/>
          <w:sz w:val="24"/>
        </w:rPr>
        <w:t xml:space="preserve">) erscheint als Kreisblatt für de Kreise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Ottweiler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Saarbrücken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1874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erneute Herausgabe des Kreisblattes lediglich für den Kreis Saarbrücken durch Landrat </w:t>
      </w:r>
      <w:r>
        <w:rPr>
          <w:rFonts w:ascii="Courier" w:hAnsi="Courier"/>
          <w:vanish/>
          <w:sz w:val="24"/>
        </w:rPr>
        <w:t>p[3{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Geldern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; Beschlüsse des Kreistages wie der Bürgermeistereien ; Exemplar Nr. 1 des Kreisblattes 12.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12.1874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Vertrag der Kreisverwaltung mit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Verlag Gebr. Hofer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über den Druck ; Amtliches über Bezug und Inhalt des Kreisblattes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1863 - 1909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1004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 Kr-Pr 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Geheimakte betr.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Kreisblatt</w:t>
      </w:r>
      <w:r>
        <w:rPr>
          <w:rFonts w:ascii="Courier" w:hAnsi="Courier"/>
          <w:vanish/>
          <w:sz w:val="24"/>
        </w:rPr>
        <w:t xml:space="preserve"> &lt;für den Kreis Saarbrücken&gt;]t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Vertragstext mit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C.A.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Ohle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Neunkirchen</w:t>
      </w:r>
      <w:r>
        <w:rPr>
          <w:rFonts w:ascii="Courier" w:hAnsi="Courier"/>
          <w:vanish/>
          <w:sz w:val="24"/>
        </w:rPr>
        <w:t xml:space="preserve"> &lt;Saar&gt;]o</w:t>
      </w:r>
      <w:r>
        <w:rPr>
          <w:rFonts w:ascii="Courier" w:hAnsi="Courier"/>
          <w:sz w:val="24"/>
        </w:rPr>
        <w:t xml:space="preserve">/Zuschuss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Ministerium des Innern</w:t>
      </w:r>
      <w:r>
        <w:rPr>
          <w:rFonts w:ascii="Courier" w:hAnsi="Courier"/>
          <w:vanish/>
          <w:sz w:val="24"/>
        </w:rPr>
        <w:t>} 2{&lt;Preußen&gt;}]k</w:t>
      </w:r>
      <w:r>
        <w:rPr>
          <w:rFonts w:ascii="Courier" w:hAnsi="Courier"/>
          <w:sz w:val="24"/>
        </w:rPr>
        <w:t xml:space="preserve">, Berlin, pro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1863/1866</w:t>
      </w:r>
      <w:r>
        <w:rPr>
          <w:rFonts w:ascii="Courier" w:hAnsi="Courier"/>
          <w:vanish/>
          <w:sz w:val="24"/>
        </w:rPr>
        <w:t>]z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1863 - 1866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1005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 Kr-Pr/6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Angelegenheiten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Kreisblatt</w:t>
      </w:r>
      <w:r>
        <w:rPr>
          <w:rFonts w:ascii="Courier" w:hAnsi="Courier"/>
          <w:vanish/>
          <w:sz w:val="24"/>
        </w:rPr>
        <w:t xml:space="preserve"> &lt;für den Kreis Saarbrücken&gt;]t</w:t>
      </w:r>
      <w:r>
        <w:rPr>
          <w:rFonts w:ascii="Courier" w:hAnsi="Courier"/>
          <w:sz w:val="24"/>
        </w:rPr>
        <w:t>es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Angaben über die Höhe der Auflage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: 5000/Bezugsnachweise der einzelnen Aktenbez</w:t>
      </w:r>
      <w:r>
        <w:rPr>
          <w:rFonts w:ascii="Courier" w:hAnsi="Courier"/>
          <w:sz w:val="24"/>
        </w:rPr>
        <w:t>irke/ab 1.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7.1910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: Druck bei der Buchdruckerei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Peter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Scheur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Völklingen</w:t>
      </w:r>
      <w:r>
        <w:rPr>
          <w:rFonts w:ascii="Courier" w:hAnsi="Courier"/>
          <w:vanish/>
          <w:sz w:val="24"/>
        </w:rPr>
        <w:t xml:space="preserve"> &lt;Saar&gt;]o</w:t>
      </w:r>
      <w:r>
        <w:rPr>
          <w:rFonts w:ascii="Courier" w:hAnsi="Courier"/>
          <w:sz w:val="24"/>
        </w:rPr>
        <w:t xml:space="preserve">, nachmals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Gebr. Hofer A.G.</w:t>
      </w:r>
      <w:r>
        <w:rPr>
          <w:rFonts w:ascii="Courier" w:hAnsi="Courier"/>
          <w:vanish/>
          <w:sz w:val="24"/>
        </w:rPr>
        <w:t>]k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1909 - 1924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1462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 W/41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Gewerbebetrieb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Kunsthändler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Bekämpfung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en. Listen mit den existierenden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Besitzern, Pächtern, Adresse.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kr-A.S./3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Volkstümliches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}]s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Kr-A.S./4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Verband der Volksbüchereien des Saa</w:t>
      </w:r>
      <w:r>
        <w:rPr>
          <w:rFonts w:ascii="Courier" w:hAnsi="Courier"/>
          <w:sz w:val="24"/>
        </w:rPr>
        <w:t>rlandes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finanzielle Förderung durch den Kreis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LRA St. Ingbert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St. Ingbert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St. Ingbert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B III, 4.3/ Kartei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Säuberung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der Schulen vom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Nazi-Schrifttum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09.1945 - 05.1946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761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131 r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</w:t>
      </w:r>
      <w:r>
        <w:rPr>
          <w:rFonts w:ascii="Courier" w:hAnsi="Courier"/>
          <w:vanish/>
          <w:sz w:val="24"/>
        </w:rPr>
        <w:t>&lt;schriftenverbot&gt;]s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Druckschriftenverbot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758 ; 760 ; 849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allgem.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1925 - 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553 ; 852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</w:t>
      </w:r>
      <w:r>
        <w:rPr>
          <w:rFonts w:ascii="Courier" w:hAnsi="Courier"/>
          <w:vanish/>
          <w:sz w:val="24"/>
        </w:rPr>
        <w:t>&lt;</w:t>
      </w:r>
      <w:r>
        <w:rPr>
          <w:rFonts w:ascii="Courier" w:hAnsi="Courier"/>
          <w:vanish/>
          <w:sz w:val="24"/>
        </w:rPr>
        <w:t>schriftenverbot&gt;]s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Druckschriftenverbot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1938 - 1953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341 ; 851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einschl.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748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Bekämpfung von Schmutz und Schund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Durchführung von Kontrollen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Kiosk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u. sonstigen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Verkaufsstellen v. Schrifttum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1908 - 1953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Sachsen-coburgische Regierung St. Wendel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Sachsen-coburgische Regierung St. Wendel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B III, 4.4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Depositum des LHA Koblenz Best. 382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Hera</w:t>
      </w:r>
      <w:r>
        <w:rPr>
          <w:rFonts w:ascii="Courier" w:hAnsi="Courier"/>
          <w:sz w:val="24"/>
        </w:rPr>
        <w:t xml:space="preserve">usgabe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Amts- und Intelligenzblatt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es, sowie auch das Halten fremder öffentlicher Blätter von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Herzogl. Landes-Commission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betr.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1818 - 1821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zu verhindernde Verbreitung einer von dem </w:t>
      </w:r>
      <w:r>
        <w:rPr>
          <w:rFonts w:ascii="Courier" w:hAnsi="Courier"/>
          <w:vanish/>
          <w:sz w:val="24"/>
        </w:rPr>
        <w:t>p[3{</w:t>
      </w:r>
      <w:r>
        <w:rPr>
          <w:rFonts w:ascii="Courier" w:hAnsi="Courier"/>
          <w:sz w:val="24"/>
        </w:rPr>
        <w:t>Baron 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Frauendorf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herausgegebenen Broschüre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verläumderischen Aufsatz in der Zeitschrift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Rheinbaiern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betr. 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1831 - 1834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Vertrieb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}]so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1832 - 1833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Polizeiabteilung der Zentralbehörde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Ministerium des Innern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Polizeiabteilung der Zentralbehörde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B IV, 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Polizeiabteilung der Zentralbehörde, Landesprüfstelle zur Bekämpfung von Schmutz und Schund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Polizeiabteilung der Zentralbehörde / Landesprüfstelle zur Bekämpfung von Schmutz und Schund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Vorbereitung und Durchführung des Gesetzes zur Bewahrung der Jugend vor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 und Schund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1953 - 1960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Weitere Anwendbarkeit des § 1 Abs 1 und Verfassungsmäßigkeit des Gesetzes zur Bewahrung der Jugend vor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 un</w:t>
      </w:r>
      <w:r>
        <w:rPr>
          <w:rFonts w:ascii="Courier" w:hAnsi="Courier"/>
          <w:sz w:val="24"/>
        </w:rPr>
        <w:t>d Schund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1957 - 1960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Berufung des Vorsitzenden der Landesprüfstelle zur Bekämpfung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 und Schund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seines Vertreters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1953 - 1960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Ernennung der Beisitzer und stellvertretenden Beisitzer der Landesprüfstelle zur Bekämpfung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 und Schund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1953 - 1955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Ernennung der Beisitzer und stellvertretenden Beisitzer der Landesprüfstelle zur Bekämpfung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 und Schund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1956 - 1961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Schriftverkehr mit den B</w:t>
      </w:r>
      <w:r>
        <w:rPr>
          <w:rFonts w:ascii="Courier" w:hAnsi="Courier"/>
          <w:sz w:val="24"/>
        </w:rPr>
        <w:t xml:space="preserve">eisitzern der Landesprüfstelle zur Bekämpfung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 und Schund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verschiedenen Angelegenheiten, ausgenommen Begutachtung von Druckschriften und Büchern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1954 - 1959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7 - 21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1-2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Sitzungen der Landesprüfstelle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Bekämpfung von Schmutz und Schund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4.8. - 26.10.1953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2.11. - 23.11.1953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7.12.1953 - 18.1.1954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15.2. - 28.6.1954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4.10.1954 - 14.3.1955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4.4. - 19.9.1955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28.11.1955 - 12.3.1956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21.3. - 25.7.1956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26.11.1956 - 18.3.1957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3.6.-</w:t>
      </w:r>
      <w:r>
        <w:rPr>
          <w:rFonts w:ascii="Courier" w:hAnsi="Courier"/>
          <w:sz w:val="24"/>
        </w:rPr>
        <w:t xml:space="preserve"> 22.7.1957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28.10.1957 - 20.2.1958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20.5. - 16.7.1958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22.7. - 18.11.1958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17.12.1958 - 20.7.1959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26.10.1959 - 9.3.1960</w:t>
      </w:r>
      <w:r>
        <w:rPr>
          <w:rFonts w:ascii="Courier" w:hAnsi="Courier"/>
          <w:vanish/>
          <w:sz w:val="24"/>
        </w:rPr>
        <w:t>]z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1953 - 1960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Im Umlaufverfahren herbeigeführte Beschlüsse über die Aufnahme von Druckschriften in die Liste nach § 3 Abs. 1 des Gesetzes Nr. 378 </w:t>
      </w:r>
      <w:r>
        <w:rPr>
          <w:rFonts w:ascii="Courier" w:hAnsi="Courier"/>
          <w:vanish/>
          <w:sz w:val="24"/>
        </w:rPr>
        <w:t>&lt;zur Bewahrung der Jugend vor s[Schmutz und Schund]s&gt;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29.12.1953 - 27.10.1954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Überprüfung von Büchern und 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bei denen vom Ministerium für Kultus, Unterri</w:t>
      </w:r>
      <w:r>
        <w:rPr>
          <w:rFonts w:ascii="Courier" w:hAnsi="Courier"/>
          <w:sz w:val="24"/>
        </w:rPr>
        <w:t>cht und Volksbildung kein Antrag auf Verbot gem. des Gesetzes Nr. 378 gestellt wurde.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1956 - 1960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 ; 25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Überprüfung von Büchern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deren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gemäß dem Gesetz Nr. 378 vom Ministerium für Kultus, Unterricht und Volksbildung nicht beantragt wurde. Titel A-J; Titel K - Z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1953 - 1960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Generalakt betr. die Durchführung der Kontrollen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Kiosk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zur Ermittlung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jugendgefährdend</w:t>
      </w:r>
      <w:r>
        <w:rPr>
          <w:rFonts w:ascii="Courier" w:hAnsi="Courier"/>
          <w:sz w:val="24"/>
        </w:rPr>
        <w:t>em Schriftgut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1953 - 1959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Kontrolle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Kino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durch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Landesprüfstelle</w:t>
      </w:r>
      <w:r>
        <w:rPr>
          <w:rFonts w:ascii="Courier" w:hAnsi="Courier"/>
          <w:vanish/>
          <w:sz w:val="24"/>
        </w:rPr>
        <w:t xml:space="preserve"> &lt;zur Bekämpfung von Schmutz und Schund&gt; &lt;Saarland&gt;]k</w:t>
      </w:r>
      <w:r>
        <w:rPr>
          <w:rFonts w:ascii="Courier" w:hAnsi="Courier"/>
          <w:sz w:val="24"/>
        </w:rPr>
        <w:t xml:space="preserve">, die örtlichen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Polizeiinspektion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Kriminaldienststelle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1953 - 1958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Jahresberichte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Landesprüfstelle</w:t>
      </w:r>
      <w:r>
        <w:rPr>
          <w:rFonts w:ascii="Courier" w:hAnsi="Courier"/>
          <w:vanish/>
          <w:sz w:val="24"/>
        </w:rPr>
        <w:t xml:space="preserve"> &lt;zur Bekämpfung von Schmutz und Schund&gt; &lt;Saarland&gt;]k</w:t>
      </w:r>
      <w:r>
        <w:rPr>
          <w:rFonts w:ascii="Courier" w:hAnsi="Courier"/>
          <w:sz w:val="24"/>
        </w:rPr>
        <w:t xml:space="preserve"> und des Kontrolldienstes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1957 - 1961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Anlage eines alphabetischen Verzeichnisses der Verfasser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jugendgefährdende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betr. die Veröffentlichung der als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jugendgefährdenen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Akten betr. die Herausgabe von Rundbriefen durch die Landesprüfstelle</w:t>
      </w:r>
      <w:r>
        <w:rPr>
          <w:rFonts w:ascii="Courier" w:hAnsi="Courier"/>
          <w:vanish/>
          <w:sz w:val="24"/>
        </w:rPr>
        <w:t>&lt; zur Bekämpfung von s[Schmutz und Schund]s&gt;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Verteilung der Schriften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Volkswartbundes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Köln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durch die Landesprüfstelle</w:t>
      </w:r>
      <w:r>
        <w:rPr>
          <w:rFonts w:ascii="Courier" w:hAnsi="Courier"/>
          <w:vanish/>
          <w:sz w:val="24"/>
        </w:rPr>
        <w:t>&lt; zur Bekämpfung von s[Schmutz und Schund]s&gt;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1957 - 1960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Von dem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Bundeskrim</w:t>
      </w:r>
      <w:r>
        <w:rPr>
          <w:rFonts w:ascii="Courier" w:hAnsi="Courier"/>
          <w:sz w:val="24"/>
        </w:rPr>
        <w:t>inalamt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Wiesbaden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zusammengestellte Listen unzüchtiger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 xml:space="preserve"> &lt;unzüchtige&gt;]s</w:t>
      </w:r>
      <w:r>
        <w:rPr>
          <w:rFonts w:ascii="Courier" w:hAnsi="Courier"/>
          <w:sz w:val="24"/>
        </w:rPr>
        <w:t xml:space="preserve"> und Darstellungen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1958 - 1960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der Landesprüfstelle </w:t>
      </w:r>
      <w:r>
        <w:rPr>
          <w:rFonts w:ascii="Courier" w:hAnsi="Courier"/>
          <w:vanish/>
          <w:sz w:val="24"/>
        </w:rPr>
        <w:t xml:space="preserve">&lt;zur Bekämpfung von s[Schmutz und Schund]s&gt; </w:t>
      </w:r>
      <w:r>
        <w:rPr>
          <w:rFonts w:ascii="Courier" w:hAnsi="Courier"/>
          <w:sz w:val="24"/>
        </w:rPr>
        <w:t xml:space="preserve">mit Verschiedenen über Prüfung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jugendgefährdender Druckerzeugnisse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1953 - 1962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Schriftverkehr der Landesprüfstelle </w:t>
      </w:r>
      <w:r>
        <w:rPr>
          <w:rFonts w:ascii="Courier" w:hAnsi="Courier"/>
          <w:vanish/>
          <w:sz w:val="24"/>
        </w:rPr>
        <w:t xml:space="preserve">&lt;zur Bekämpfung von s[Schmutz und Schund]s&gt; </w:t>
      </w:r>
      <w:r>
        <w:rPr>
          <w:rFonts w:ascii="Courier" w:hAnsi="Courier"/>
          <w:sz w:val="24"/>
        </w:rPr>
        <w:t xml:space="preserve">mit dem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Börsenverein saarländischer Buchhändler e.V.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betr. seine Vertretung in der Landesprüfst</w:t>
      </w:r>
      <w:r>
        <w:rPr>
          <w:rFonts w:ascii="Courier" w:hAnsi="Courier"/>
          <w:sz w:val="24"/>
        </w:rPr>
        <w:t xml:space="preserve">elle und betr. Entschädigung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und betr. Filialen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1954 - 1959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Schriftverkehr der Landesprüfstelle</w:t>
      </w:r>
      <w:r>
        <w:rPr>
          <w:rFonts w:ascii="Courier" w:hAnsi="Courier"/>
          <w:vanish/>
          <w:sz w:val="24"/>
        </w:rPr>
        <w:t>&lt; zur Bekämpfung von s[Schmutz und Schund]s&gt;</w:t>
      </w:r>
      <w:r>
        <w:rPr>
          <w:rFonts w:ascii="Courier" w:hAnsi="Courier"/>
          <w:sz w:val="24"/>
        </w:rPr>
        <w:t xml:space="preserve"> mit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Selbstkontrolle der Illustrierten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]o]k</w:t>
      </w:r>
      <w:r>
        <w:rPr>
          <w:rFonts w:ascii="Courier" w:hAnsi="Courier"/>
          <w:sz w:val="24"/>
        </w:rPr>
        <w:t xml:space="preserve"> und mit einzelnen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betr. jugendgefährdende Einflüsse in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Illustrierte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1957 - 1958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Androhung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Normenkontrollklage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gegen das Gesetz zur Bewahrung der Jugend vor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 und Schund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sz w:val="24"/>
        </w:rPr>
        <w:t xml:space="preserve">den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 zur Selbstkontrolle der deutschsprachigen Unterhaltungsliteratur Godesberger Ring e.V.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Bad-Godesberg</w:t>
      </w:r>
      <w:r>
        <w:rPr>
          <w:rFonts w:ascii="Courier" w:hAnsi="Courier"/>
          <w:vanish/>
          <w:sz w:val="24"/>
        </w:rPr>
        <w:t>]o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1958 - 1959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Verwaltungsstreitverfahren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Zeitschriftenverlages und Werbemitteilungs-Gesellschaft m.b.H. "AZET"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Wiener Magazin,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Wien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Kläger gegen Regierung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Saarland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es, Landesprüfstelle, wegen Aufnahme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Wiener Magazin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28. Jahrg.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Heft 5 und 6 in die Liste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 und Schund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1958 - 1960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Verwaltungsstreit</w:t>
      </w:r>
      <w:r>
        <w:rPr>
          <w:rFonts w:ascii="Courier" w:hAnsi="Courier"/>
          <w:sz w:val="24"/>
        </w:rPr>
        <w:t xml:space="preserve">verfahren </w:t>
      </w:r>
      <w:r>
        <w:rPr>
          <w:rFonts w:ascii="Courier" w:hAnsi="Courier"/>
          <w:vanish/>
          <w:sz w:val="24"/>
        </w:rPr>
        <w:t>k[p[2{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Borgsmüller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Kläger gegen Regierung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Saarland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es, Landesprüfstelle wegen Aufnahme der Druckschrift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Jagd auf El Matador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Ax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Bixbg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die Liste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 und Schund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1958 - 1960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Verwaltungsstreitverfahren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Freya-Verlages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Stuttgart-Zuffenhausen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Kläger, gegen die Regierung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Saarlandes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Landesprüfstelle, wegen Aufnahme der Druckschrift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Kunst erotischer Lust-Vollendung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v. Dr.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Eugen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sz w:val="24"/>
        </w:rPr>
        <w:t>eiler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die Liste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 und Schund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1958 - 1961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Verwaltungsstreitverfahren 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Hellas-Verlages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Düsseldorf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Kläger, gegen die Regierung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Saarlandes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Landesprüfstelle, wegen Aufnahme des Buches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Was wir nicht wissen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von Dr.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Oster-Ebel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die Liste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 und Schund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1958 - 1962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Verwaltungsstreitverfahren des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Erich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Hoffmann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-Verlages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Heidenheim/Brenz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Kläger, gegen die gegen die Regieru</w:t>
      </w:r>
      <w:r>
        <w:rPr>
          <w:rFonts w:ascii="Courier" w:hAnsi="Courier"/>
          <w:sz w:val="24"/>
        </w:rPr>
        <w:t xml:space="preserve">ng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Saarlandes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Landesprüfstelle, wegen Aufnahme der Druckschrift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Unter vier Augen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von Dr.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Rinard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die Liste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 und Schund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1958 - 1961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Verwaltungsstreitverfahren des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Erich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Hoffmann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-Verlages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Heidenheim/Brenz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Kläger, gegen die gegen die Regierung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Saarlandes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Landesprüfstelle, wegen Aufnahme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Kulturgeschichte und Rezepte der Liebesmittel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 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die Liste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 und Schun</w:t>
      </w:r>
      <w:r>
        <w:rPr>
          <w:rFonts w:ascii="Courier" w:hAnsi="Courier"/>
          <w:sz w:val="24"/>
        </w:rPr>
        <w:t>d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1958 - 1963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Verwaltungsstreitverfahren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Firma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Langheim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-Verlag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Kläger, gegen die Regierung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Saarlandes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Landesprüfstelle, wegen Aufnahme der Druckschrift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Toxi-Exquisit-Hefte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No. 5 in die Liste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 und Schund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1959 - 1962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Verwaltungsstreitverfahren des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Engelbert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Pfriem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-Verlages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Wuppertal-Küllenhohn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Kläger, gegen die Regierung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Saarlandes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Landesprüfstelle, wegen Aufna</w:t>
      </w:r>
      <w:r>
        <w:rPr>
          <w:rFonts w:ascii="Courier" w:hAnsi="Courier"/>
          <w:sz w:val="24"/>
        </w:rPr>
        <w:t>hme des Buches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Admiral des Teufels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in die Liste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 und Schund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1958 - 1961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Verwaltungsstreitverfahren des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Engelbert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Pfriem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-Verlages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Wuppertal-Küllenhohn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Kläger, gegen die Regierung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Saarlandes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Landesprüfstelle, wegen Aufnahme der Druckschrift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Texas Larry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Forster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die Liste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 und Schund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1957 - 1962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Verwaltungsstreitverfahren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Planet-Verlag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Braunschweig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Kläger</w:t>
      </w:r>
      <w:r>
        <w:rPr>
          <w:rFonts w:ascii="Courier" w:hAnsi="Courier"/>
          <w:sz w:val="24"/>
        </w:rPr>
        <w:t xml:space="preserve">, gegen die Regierung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Saarlandes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Landesprüfstelle, wegen Aufnahme des Buches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Wovon eine Frau sonst nicht spricht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in die Liste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 und Schund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1958 - 1962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Verwaltungsstreitverfahren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Firma Presse-Buch W. Hermann &amp; Co.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Kläger, gegen die Regierung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Saarlandes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Landesprüfstelle, wegen Aufnahme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moderne Journal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Nr. 76/58 in die Liste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 und Schund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1958 - 1959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Verwaltungsstreitverfahren d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Verlages Presse-Buch W. Hermann &amp; Co.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Kläger, gegen die Regierung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Saarlandes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Landesprüfstelle, wegen Aufnahme der Druckschrift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moderne Journal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Folge 71 III 1958, 72 IV/1958 in die Liste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 und Schund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1958 - 1962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Verwaltungsstreitverfahren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Verlages Presse-Buch W. Hermann &amp; Co.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Kläger, gegen die Regierung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Saarlandes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Landesprüfstelle, wegen Aufnahme der Druckschrift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moderne Journal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Heft </w:t>
      </w:r>
      <w:r>
        <w:rPr>
          <w:rFonts w:ascii="Courier" w:hAnsi="Courier"/>
          <w:sz w:val="24"/>
        </w:rPr>
        <w:t xml:space="preserve">84 IV/59 in die Liste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 und Schund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1959 - 1961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Verwaltungsstreitverfahren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Verlages Presse-Buch W. Hermann &amp; Co.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Kläger, gegen die Regierung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Saarlandes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Landesprüfstelle, wegen Aufnahme der Druckschrift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moderne Journal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- Paris IV - Heft Nr. 4" in die Liste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 und Schund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1959 - 1961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Verwaltungsstreitverfahren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Verlages Presse-Buch W. Hermann &amp; Co.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Kläger, gegen die Regier</w:t>
      </w:r>
      <w:r>
        <w:rPr>
          <w:rFonts w:ascii="Courier" w:hAnsi="Courier"/>
          <w:sz w:val="24"/>
        </w:rPr>
        <w:t xml:space="preserve">ung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Saarlandes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Landesprüfstelle, wegen Aufnahme der Druckschrift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Journal Capricio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Nr. 33 in die Liste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 und Schund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1959 - 1962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Verwaltungsstreitverfahren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Rock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Kläger, gegen die Regierung des Saarlandes, Landesprüfstelle, wegen Aufnahme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Kriminalbild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Nr. 1 - 3 in die Liste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 und Schund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Verwaltungsstreitverfahren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Walter 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Schmitz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,</w:t>
      </w:r>
      <w:r>
        <w:rPr>
          <w:rFonts w:ascii="Courier" w:hAnsi="Courier"/>
          <w:sz w:val="24"/>
        </w:rPr>
        <w:t xml:space="preserve"> Kläger, gegen die Regierung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Saarland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es, Landesprüfstelle, wegen Aufnahme der Druckschrift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Lieben - aber wie?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Alexander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Baranty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die Liste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 und Schund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1958 - 1962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1081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Indizierte 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nach Gesetz Nr. 378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Kriminalpolizeiamt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Kriminalpolizeiamt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Kriminalpolizeiamt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B IV, 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60.41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Presseverbot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von 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Flugblättern,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 und Schund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(Berichtigungen)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06.1949 - 11.195</w:t>
      </w:r>
      <w:r>
        <w:rPr>
          <w:rFonts w:ascii="Courier" w:hAnsi="Courier"/>
          <w:sz w:val="24"/>
        </w:rPr>
        <w:t>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60.45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Vertrieb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Filmreklame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10.1948 - 04.1955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60.50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Politische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Agitationsdruckschrift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Beschriftung von Hauswänden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06.1951 - 08.1955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Kriminalpolzeiamt 140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81.61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Unzüchtige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Abbildungen und Darstellungen,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Filmreklame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(Plakat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Filmwerbung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Plakatsammlung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09.1949 - 04.1959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MJ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Ministerium der Justiz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Ministerium der Justiz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Findbuch: Ministerium der Justiz - MJ Nr. B0505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0059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XII-E-65/49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Spoliationsklage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Verlags "Volksstimme"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gegen den Minister für Finanzen auf Rückübertragung von Grundeigentum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Generalstaatsanwalt beim Obersten Gerichtshof in Saarlouis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Generalstaatsanwalt beim Obersten Gerichtshof in Saarlouis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Generalstaatsanwalt beim Obersten Gerichtshof in Saarlouis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B V., 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Register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Pressesachen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1922 - 1924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213 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II Nr. 18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"Die Presse"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Amtsgericht Saarbrücke</w:t>
      </w:r>
      <w:r>
        <w:rPr>
          <w:rFonts w:ascii="Courier" w:hAnsi="Courier"/>
          <w:sz w:val="24"/>
        </w:rPr>
        <w:t>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Amtsgericht Saarbrücken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Amtsgericht Saarbrücken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B V, 6.2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807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17 AR. 117/54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Handelsregistersachen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Eintragung,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Firmenname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Globus, Buch- und Zeitschriftengroßhandel, Inh.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Sophie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Weber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Saarbrücken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, Bahnhofstr. 42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Finanzamt Blieskastel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Finanzamt Blieskastel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Finanzamt Blieskastel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B VI, 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200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105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Aufsicht über die 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Amtliche Bekanntmachungen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1821 - 1889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MK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Ministerium für Kultus, Unterri</w:t>
      </w:r>
      <w:r>
        <w:rPr>
          <w:rFonts w:ascii="Courier" w:hAnsi="Courier"/>
          <w:sz w:val="24"/>
        </w:rPr>
        <w:t>cht und Volksbildung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Kartei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4816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V/III 5-A 12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Einheitliche Einführung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an allen Handels- und kaufmännischen Berufsschulen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Saarland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08.1953 - 11.1958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Schulakten der Stadt Ottweiler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Schulakten der Stadt Ottweiler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Repertorium B VIII, 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B VIII/9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Landesstudienanstalt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Lektüre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1920 - 1935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Schulakten der Stadt Saarbrücken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Schulakten der Stadt Saarbrücken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B II/9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Oberrealschule</w:t>
      </w:r>
      <w:r>
        <w:rPr>
          <w:rFonts w:ascii="Courier" w:hAnsi="Courier"/>
          <w:vanish/>
          <w:sz w:val="24"/>
        </w:rPr>
        <w:t>} 2{&lt;Saarbrücken&gt;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Lektüre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1920 - 1935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Schulakten der Stadt St. Ingbert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Schulakten der Stadt St. Ingbert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B V/9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Ref.- Gymnasium: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Lektüre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1920 - 1935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Schulakten der Stadt St. Wendel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Schulakten der Stadt St. Wendel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D I/13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Missionsschule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Lektüre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1920 - 1935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Kreisschulamt Illingen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Kreisschulamt Illingen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Kreisschulamt Illingen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B VIII, 9.1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M 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Verfügungen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Regierungskommissi</w:t>
      </w:r>
      <w:r>
        <w:rPr>
          <w:rFonts w:ascii="Courier" w:hAnsi="Courier"/>
          <w:sz w:val="24"/>
        </w:rPr>
        <w:t>on des Saargebietes, Abteilung für Kultus und Schulwesen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betr. u.a. Empfehlungen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Karten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11.1931 - 02.1935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M 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Rundverfügungen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Regierungskommissars für die Rückgliederung des Saarlandes, Abteilung für Kultus und Schulwesen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betr. u.a. Rheinisches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Wörterbuch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Bücherempfehlungen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01.1936 - 12.1936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M 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Rundverfügungen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Regierungskommissars für die Rückgliederung des Saarlandes, Abteilung für Kul</w:t>
      </w:r>
      <w:r>
        <w:rPr>
          <w:rFonts w:ascii="Courier" w:hAnsi="Courier"/>
          <w:sz w:val="24"/>
        </w:rPr>
        <w:t>tus und Schulwesen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betr. u.a.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sippenkundliche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01.1937 - 04.1937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Kreisschulamt Saarlouis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Kreisschulamt Saarlouis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Kreisschulamt Saarlouis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B VIII, 9.1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Rundverfügungen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Regierungskommissars für die Rückgliederung des Saarlandes, Abteilung für Kultus und Schulwesen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betr. u.a.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empfohlene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Kreislehrbücherei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03.1935 - 12.1935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Rundverfügungen Betr. u.a. Empfehlung von Literatur,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01.1936 - 12.1936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Kreisschulamt St. Wendel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Kreisschulamt St. Wendel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Kreisschulamt St. Wendel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B VIII, 9.1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G 52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Verschiedenes (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 xml:space="preserve"> &lt;verbotene&gt;]s</w:t>
      </w:r>
      <w:r>
        <w:rPr>
          <w:rFonts w:ascii="Courier" w:hAnsi="Courier"/>
          <w:sz w:val="24"/>
        </w:rPr>
        <w:t>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07.1939 - 08.1939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Bestand C, Bürgermeisteramt Blieskastel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Bürgermeisteramt Blieskastel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C: Kreis- und Gemeindearchive (Deposita) \ Bürgermeisteramt Blieskastel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Abgabeliste in Repertorium C, 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21/13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21/34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Lotterien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Glücksspiel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Kollekte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Sammlungen,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Ausstellung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Vertrieb von Zeitschriften und Büchern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4400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Bestand C, Amt Hilbringen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Hilbringen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C: Kreis- und Gemeindearchive (Deposita) \ Amt Hilbringen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Abgabeliste in Repertorium C, 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ohne Nummer (mit Titel bestellen)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Zeit-, Flugschriften,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Beaufsichtigung des Buchhandels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1871 - 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Bestand C, Amt Merz</w:t>
      </w:r>
      <w:r>
        <w:rPr>
          <w:rFonts w:ascii="Courier" w:hAnsi="Courier"/>
          <w:sz w:val="24"/>
        </w:rPr>
        <w:t>ig-Land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Merzig-Land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C: Kreis- und Gemeindearchive (Deposita) \ Amt Merzig-Land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Abgabeliste in Repertorium C, 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155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F 11 Nr. 13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Haupt- und Sonderakten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Volksschulbibliothek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1905 - 1943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F 16 Nr. 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Haupt- und Sonderakten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&lt;handel&gt;]s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Kunsthandel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Schund- und Schmutzliteratur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1912 - 1944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Bestand C, Amt Wadern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Wadern (Depositum Wadern)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C: Kreis- und Gemeind</w:t>
      </w:r>
      <w:r>
        <w:rPr>
          <w:rFonts w:ascii="Courier" w:hAnsi="Courier"/>
          <w:sz w:val="24"/>
        </w:rPr>
        <w:t>earchive (Deposita) \ Amt Wadern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Abgabeliste in Repertorium C, 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</w:t>
      </w:r>
      <w:r>
        <w:rPr>
          <w:rFonts w:ascii="Courier" w:hAnsi="Courier"/>
          <w:vanish/>
          <w:sz w:val="24"/>
        </w:rPr>
        <w:t>&lt;schrift&gt;]s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Verein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1903 - 1912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Bestand C, Stadt Merzig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Depositum Stadt Merzig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C: Kreis- und Gemeindearchive (Deposita) \ Stadt Merzig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Abgabeliste in Repertorium C, 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1233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1895 - 1935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1234 ; 1235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Allgemeinen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1895 - 1935 ; 1878 - 1935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1236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Merziger Volkszeitung</w:t>
      </w:r>
      <w:r>
        <w:rPr>
          <w:rFonts w:ascii="Courier" w:hAnsi="Courier"/>
          <w:vanish/>
          <w:sz w:val="24"/>
        </w:rPr>
        <w:t>]t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1911 - 1921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Bestand C, Stadt Ottweiler II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Depositum Ottweiler II ; Stadt Ottweiler, Bürgermeisteramt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C: Kreis- und Gemeindearchive (Deposita) \ Stadt Ottweiler II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Abgabeliste in Repertorium C, 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164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Generalia betr.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</w:t>
      </w:r>
      <w:r>
        <w:rPr>
          <w:rFonts w:ascii="Courier" w:hAnsi="Courier"/>
          <w:vanish/>
          <w:sz w:val="24"/>
        </w:rPr>
        <w:t>&lt;schrift&gt;]s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Spezialia betr.: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</w:t>
      </w:r>
      <w:r>
        <w:rPr>
          <w:rFonts w:ascii="Courier" w:hAnsi="Courier"/>
          <w:vanish/>
          <w:sz w:val="24"/>
        </w:rPr>
        <w:t>&lt;schrift&gt;]s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1844 - 1856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Sonderakten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1913 - 1918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Bestand C, Depositum Sulzbach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S</w:t>
      </w:r>
      <w:r>
        <w:rPr>
          <w:rFonts w:ascii="Courier" w:hAnsi="Courier"/>
          <w:sz w:val="24"/>
        </w:rPr>
        <w:t>ulzbach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C: Kreis- und Gemeindearchive (Deposita) \ Depositum Sulzbach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C, 5 und 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67/1+2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Staatsgefährliche Bestrebungen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Sozialdemokratie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Anarchie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Polenbewegung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Sozialdemokratische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en.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; 1912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70/1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Verbreitung empfohlener</w:t>
      </w:r>
      <w:r>
        <w:rPr>
          <w:rFonts w:ascii="Courier" w:hAnsi="Courier"/>
          <w:vanish/>
          <w:sz w:val="24"/>
        </w:rPr>
        <w:t xml:space="preserve"> &lt;Druckschriften&gt;]s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ausgen.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Sozialdemokratie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70/2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</w:t>
      </w:r>
      <w:r>
        <w:rPr>
          <w:rFonts w:ascii="Courier" w:hAnsi="Courier"/>
          <w:sz w:val="24"/>
        </w:rPr>
        <w:t>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70/3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Anschlagsäulen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Verteilung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Bde.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70/4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Verbotene, bzw. vom Gewerbebetrieb im Umherziehen ausgeschlossene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Darstellungen 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70/5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Empfohlene 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Werke,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Subskiption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70/6 + 7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</w:t>
      </w:r>
      <w:r>
        <w:rPr>
          <w:rFonts w:ascii="Courier" w:hAnsi="Courier"/>
          <w:vanish/>
          <w:sz w:val="24"/>
        </w:rPr>
        <w:t>&lt;bibliothek&gt;]s</w:t>
      </w:r>
      <w:r>
        <w:rPr>
          <w:rFonts w:ascii="Courier" w:hAnsi="Courier"/>
          <w:sz w:val="24"/>
        </w:rPr>
        <w:t>- und sonstige Bibliotheken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; 1890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Bei 7: 3. Bde.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120/4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Offerten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Schriften, etc.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70/26/8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39/1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70/26/8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39/2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Depositum Riegelsberg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Bürgermeisteramt Riegelsberg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Aktenverzeichnis des Bürgermeisteramtes Riegelsberg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C, 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VI/VII/1 + 2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Zeit- und Flugschriften,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Aufsicht über die 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1837 - 1925 ; 1904 - 1926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VI/VII/3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Sc</w:t>
      </w:r>
      <w:r>
        <w:rPr>
          <w:rFonts w:ascii="Courier" w:hAnsi="Courier"/>
          <w:sz w:val="24"/>
        </w:rPr>
        <w:t>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1910 - 1925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Depositum Heusweiler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Heusweiler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Depositum Heusweiler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c, 7.1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Fach 20/9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Generalakte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Filmzensur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Fach 20/10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Redeverbot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125/1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allgemeines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125/2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Vertrieb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Überwachung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330/2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Gemeindebücherei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Heusweiler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Holz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Wahlschied</w:t>
      </w:r>
      <w:r>
        <w:rPr>
          <w:rFonts w:ascii="Courier" w:hAnsi="Courier"/>
          <w:vanish/>
          <w:sz w:val="24"/>
        </w:rPr>
        <w:t>]o]s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Depositum Illingen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Illingen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Depositum Amt Illingen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Verzeichnis des Bestandes Depositum Amt Illingen des Landesarchivs Saarbrücken bearbeitet von Hans Bottler, Koblenz 1983 (= Veröffentlichungen aus rheinland-pfälzischen und saarländischen Archiven - Kleine Reihe - Heft 33)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1013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II 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pazifistisches Flugblatt 1912,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Kriegspostkarte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n, Verbot zu Aufführung von Filmen, verschiedene deutsche und saar</w:t>
      </w:r>
      <w:r>
        <w:rPr>
          <w:rFonts w:ascii="Courier" w:hAnsi="Courier"/>
          <w:sz w:val="24"/>
        </w:rPr>
        <w:t xml:space="preserve">ländische Tages- und Wochenzeitungen, darunter nationalsozialistische,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von Werbeaktionen der NSDAP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der Bibelforscher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10.1897 - 02.1934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D, Scheuer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Nachlass Peter Scheuer (Redakteur, Zentrumspolitiker, Präs. des Landesrates des Saargebietes)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Abteilung D, Scheuer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Kartei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Rubrik: Tätigkeit bei der Westphälischen Zeitung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Rubrik: Tätigkeit bei der Westphälischen Zeitung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Katholische Pressearbeit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Nachrichtendienst der Saarkorrespondenz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Westphälische Verlagsdruckerei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St. Ingbert</w:t>
      </w:r>
      <w:r>
        <w:rPr>
          <w:rFonts w:ascii="Courier" w:hAnsi="Courier"/>
          <w:vanish/>
          <w:sz w:val="24"/>
        </w:rPr>
        <w:t xml:space="preserve"> &lt;Saar&gt;]o}]k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01.1935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Blätter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Schriftverkehr mit der Redaktion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Saarbrücker Zeitung</w:t>
      </w:r>
      <w:r>
        <w:rPr>
          <w:rFonts w:ascii="Courier" w:hAnsi="Courier"/>
          <w:vanish/>
          <w:sz w:val="24"/>
        </w:rPr>
        <w:t>]t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Schriftverkehr mit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Saarbrücker Landeszeitung</w:t>
      </w:r>
      <w:r>
        <w:rPr>
          <w:rFonts w:ascii="Courier" w:hAnsi="Courier"/>
          <w:vanish/>
          <w:sz w:val="24"/>
        </w:rPr>
        <w:t>]t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03.1928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E, Depositum SVD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Saarbrücker Druckerei und Verlag AG Saarbrücken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Abteilung E: Firmen und Werksarchive \ Depositum Saarbrücker Druckerei und Verlag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1883 - 1986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Findliste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Chronik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Saarbrücker Druckerei und Verlag A.G.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Saarbrücke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umfassend für die Zeit von 1883 - 1925, 1 Band, handschriftlich von einer Hand, mit vereinzelt eingeklebten Zeitungsausschnitten. Lose beiliegend Tagesordnungen der Aufsichtsratsitzungen vom 17. und 28. Mai 1926 und Umschrift eines Telegrammes vom 2.2.1926 über das Ableben von Direktor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Müller</w:t>
      </w:r>
      <w:r>
        <w:rPr>
          <w:rFonts w:ascii="Courier" w:hAnsi="Courier"/>
          <w:vanish/>
          <w:sz w:val="24"/>
        </w:rPr>
        <w:t>]p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Protokolle der Sitzungen des Aufsichtsrates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Saarbrücker Druckerei und Verlag A.G.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. 1. - 70. Sitzung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10.04.1922 - 11.01.1926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Protokolle der Sitzungen des Aufsichtsrates de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Saarbrücker Druckerei und Verlag A.G.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71.- 114. Sitzung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19.01.1926 - 25.07.1928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Protokolle der Sitzungen des Aufsichtsrates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Saarbrücker Druckerei und Verlag A.G.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117.- 224. Sitzung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08.11.1928 - 12.05.1939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Fusion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Saar-Post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Saarbrücker Volkszeitung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mit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Saarbrücker Druckerei und Verlagsgesellschaft A.G.</w:t>
      </w:r>
      <w:r>
        <w:rPr>
          <w:rFonts w:ascii="Courier" w:hAnsi="Courier"/>
          <w:vanish/>
          <w:sz w:val="24"/>
        </w:rPr>
        <w:t>]k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01.1921 - 07.1923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Bilanzen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Saarbrücker Abendblatt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es"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beiliegend: Schriftverkehr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Annonc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Saarbrücker Abendblatt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05.1928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Sitzungen des Verwaltungsrates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Saarbrücker Abendblatt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es"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09.1926 - 01.1929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Umsatz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Saarbrücker Abendblatt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es"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09.1926 - 10.1928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Geschäftsberichte</w:t>
      </w:r>
      <w:r>
        <w:rPr>
          <w:rFonts w:ascii="Courier" w:hAnsi="Courier"/>
          <w:vanish/>
          <w:sz w:val="24"/>
        </w:rPr>
        <w:t xml:space="preserve"> &lt;der Saarbrücker Druckerei und Verlag&gt;]s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Bilanzen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Saarbrücker Druckerei und Verlag A.G.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teilweise gedruckt für die Geschäftsjahre 1931 bis 1939/40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Gesellschaftsstatuten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Saarbrücker Druckerei und Verlag A.G.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genehmigt durch die General</w:t>
      </w:r>
      <w:r>
        <w:rPr>
          <w:rFonts w:ascii="Courier" w:hAnsi="Courier"/>
          <w:sz w:val="24"/>
        </w:rPr>
        <w:t xml:space="preserve">versammlung, Ausgabe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(Drucke)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1922 - 1940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Vorläufiger Bericht über die Prüfung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Reichsmarkeröffnungsbilanz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 Juli 1935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der Firma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Saarbrücker Druckerei und Verlag Aktiengesellschaft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Saarbrücker Landeszeitung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Saarbrücken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gemäß § 12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Verordnung der Reichsmarkbilanzen im Saarland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19. März 1935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, erstattet von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Wirtschaftsprüfer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Wilhelm E.Th.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Bürklin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>.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31.10.1935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Schriftwechsel un</w:t>
      </w:r>
      <w:r>
        <w:rPr>
          <w:rFonts w:ascii="Courier" w:hAnsi="Courier"/>
          <w:sz w:val="24"/>
        </w:rPr>
        <w:t xml:space="preserve">d Pressestimmen über die auszugsweise Wiedergabe des Berichtes des </w:t>
      </w:r>
      <w:r>
        <w:rPr>
          <w:rFonts w:ascii="Courier" w:hAnsi="Courier"/>
          <w:vanish/>
          <w:sz w:val="24"/>
        </w:rPr>
        <w:t>p[6{o[</w:t>
      </w:r>
      <w:r>
        <w:rPr>
          <w:rFonts w:ascii="Courier" w:hAnsi="Courier"/>
          <w:sz w:val="24"/>
        </w:rPr>
        <w:t>schwedischen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Journalisten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Victor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Vinde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Christentum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Nationalsozialismus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Saarbrücker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01.1934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Abschrift eines Briefwechsels zwischen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Dekan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Schlich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Staatsrat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Spaniol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Vizekanzler </w:t>
      </w:r>
      <w:r>
        <w:rPr>
          <w:rFonts w:ascii="Courier" w:hAnsi="Courier"/>
          <w:vanish/>
          <w:sz w:val="24"/>
        </w:rPr>
        <w:t>p[3{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Papen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vor allem über den Aufenthalt des päpstlichen Legaten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Testa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Saargebiet</w:t>
      </w:r>
      <w:r>
        <w:rPr>
          <w:rFonts w:ascii="Courier" w:hAnsi="Courier"/>
          <w:vanish/>
          <w:sz w:val="24"/>
        </w:rPr>
        <w:t>]o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12.1933 - 01.1934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Nachrichtenblatt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Anordnungen für das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Personal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Saarbrücker Druckerei und Verlag A.G.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. Drucke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07.1926 - 07.1936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Betriebsordnung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Süddeutschen Verlagsanstalt GmbH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Saarbrücken</w:t>
      </w:r>
      <w:r>
        <w:rPr>
          <w:rFonts w:ascii="Courier" w:hAnsi="Courier"/>
          <w:vanish/>
          <w:sz w:val="24"/>
        </w:rPr>
        <w:t>]o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01.05.1938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Betriebsordnungen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Saarbrücker Druckerei und Verlag GmbH</w:t>
      </w:r>
      <w:r>
        <w:rPr>
          <w:rFonts w:ascii="Courier" w:hAnsi="Courier"/>
          <w:vanish/>
          <w:sz w:val="24"/>
        </w:rPr>
        <w:t>]k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1967 - 1979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Schriftprobenhefte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Saarbrücker Druckerei und Verlag GmbH</w:t>
      </w:r>
      <w:r>
        <w:rPr>
          <w:rFonts w:ascii="Courier" w:hAnsi="Courier"/>
          <w:vanish/>
          <w:sz w:val="24"/>
        </w:rPr>
        <w:t>]k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Spolitationssache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ehemaligen Aktionäre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Saarbrücker Druckerei und Verlag A.G.</w:t>
      </w:r>
      <w:r>
        <w:rPr>
          <w:rFonts w:ascii="Courier" w:hAnsi="Courier"/>
          <w:vanish/>
          <w:sz w:val="24"/>
        </w:rPr>
        <w:t>]k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12.1945 - 03.1951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Beteiligung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Union-Verlag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Saarbrücken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Saarbrücker Druckerei und Verlag A.G.</w:t>
      </w:r>
      <w:r>
        <w:rPr>
          <w:rFonts w:ascii="Courier" w:hAnsi="Courier"/>
          <w:vanish/>
          <w:sz w:val="24"/>
        </w:rPr>
        <w:t>]k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Beiliegend Geschäftsbericht für das Geschäftsjahr 1947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03.1950 - 11.1950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Unterlagen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Betriebsrates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Saarländischen Verlagsanstalt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Sitzungsniederschriften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Tätigkeitsberichte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Korrespondenz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Sequesterverwalter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Betriebsratswahlen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Tarifsachen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Kantine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Arbeitszeit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07.1946 - 10.1950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Grundstück Ursulinenstr. 1-19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darin auch Lagepläne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07.1</w:t>
      </w:r>
      <w:r>
        <w:rPr>
          <w:rFonts w:ascii="Courier" w:hAnsi="Courier"/>
          <w:sz w:val="24"/>
        </w:rPr>
        <w:t>953 - 09.1955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Verschiedenes a) Übereinkunft zwischen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Saarbrücker Druckerei und 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Hoffmann</w:t>
      </w:r>
      <w:r>
        <w:rPr>
          <w:rFonts w:ascii="Courier" w:hAnsi="Courier"/>
          <w:vanish/>
          <w:sz w:val="24"/>
        </w:rPr>
        <w:t>}]p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10.02.1934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Abschrift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Geschäftsbericht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Saarbrücker Druckerei und Verlag A.G.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Saarbrücken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für das Jahr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1923/1924</w:t>
      </w:r>
      <w:r>
        <w:rPr>
          <w:rFonts w:ascii="Courier" w:hAnsi="Courier"/>
          <w:vanish/>
          <w:sz w:val="24"/>
        </w:rPr>
        <w:t>]z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"Werden, Wachsen, Wollen"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Festschrift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zur Eröffnung des neuen Gebäudes Ursulinenstr.)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Druck, 47 Seiten und Bildanhang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verschiedene nicht näher bestimmte Fotographien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25 - 30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</w:t>
      </w:r>
      <w:r>
        <w:rPr>
          <w:rFonts w:ascii="Courier" w:hAnsi="Courier"/>
          <w:sz w:val="24"/>
        </w:rPr>
        <w:t>haltsbuch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Saarbrücker Druckerei und Verlag A.G.</w:t>
      </w:r>
      <w:r>
        <w:rPr>
          <w:rFonts w:ascii="Courier" w:hAnsi="Courier"/>
          <w:vanish/>
          <w:sz w:val="24"/>
        </w:rPr>
        <w:t>]k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1932 - 1935 ; 1936 ; 1937 ; 1937 - 1938 ; 1938 ; 1939 - 1940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Baugesuch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Saarbrücker Druckerei und Verlag A.G.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zur Errichtung eines Geschäfts- und Betriebsgebäudes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Saarbrücken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Luisenstraße. Grundrisse, Photos, Einweihungsfeierlichkeiten Festschrift "Werden - Wachsen - Wollen"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Saarbrücker Landes-Zeitung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Festausgabe anläßlich der Eröffnung des Neubaus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28.06.1926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Geschäftsordnung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</w:t>
      </w:r>
      <w:r>
        <w:rPr>
          <w:rFonts w:ascii="Courier" w:hAnsi="Courier"/>
          <w:sz w:val="24"/>
        </w:rPr>
        <w:t>ktion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für das Verhältnis zwischen Redaktion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(1926)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50 Jahre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Saarbrücker Landeszeitung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(Exposé)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11.1934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Tangierung des Unternehmens durch den Ortsplanteilabschnitt "Bahnhofsvorplatz"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Saarbrücken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Photos des beschädigten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sgebäudes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1953 - 1963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Grundstückserwerb Halbergstraße (Bruchwiesen) mit Plänen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1963 - 1964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Neubau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Verlagsgebäude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in der Halbergstraße mit Photos und Plänen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1964 </w:t>
      </w:r>
      <w:r>
        <w:rPr>
          <w:rFonts w:ascii="Courier" w:hAnsi="Courier"/>
          <w:sz w:val="24"/>
        </w:rPr>
        <w:t>- 1969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Fotos über den Baufortschritt des neuen Gebäudes in der Halbergstraße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48 - 49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Verschiedenes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Firmengeschichte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Betriebsrat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Hausmitteilungen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Aufsichtsrat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Paulinusdruckerei Trier GmbH</w:t>
      </w:r>
      <w:r>
        <w:rPr>
          <w:rFonts w:ascii="Courier" w:hAnsi="Courier"/>
          <w:vanish/>
          <w:sz w:val="24"/>
        </w:rPr>
        <w:t>]k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1974 - 1975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Verschiedenes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Firmengeschichte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(Jahresbericht 1975,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Bilanzzahlen-Vergleich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1976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, Protokoll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Aufsichtsratsitzung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Paulinus-Druckerei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Trier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11.6. und 10.12.1976</w:t>
      </w:r>
      <w:r>
        <w:rPr>
          <w:rFonts w:ascii="Courier" w:hAnsi="Courier"/>
          <w:vanish/>
          <w:sz w:val="24"/>
        </w:rPr>
        <w:t>]z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Verschiedene</w:t>
      </w:r>
      <w:r>
        <w:rPr>
          <w:rFonts w:ascii="Courier" w:hAnsi="Courier"/>
          <w:sz w:val="24"/>
        </w:rPr>
        <w:t xml:space="preserve">s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Firmengeschichte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(Jahresbericht,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Gewinn- und Verlustrechnung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Niederschrift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Aufsichtsratsitzung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Paulinus-Druckerei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Trier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15.4., 1.7., 23.9., 2.12.1977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Bilanzzahlen-Vergleich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1977</w:t>
      </w:r>
      <w:r>
        <w:rPr>
          <w:rFonts w:ascii="Courier" w:hAnsi="Courier"/>
          <w:vanish/>
          <w:sz w:val="24"/>
        </w:rPr>
        <w:t>]z]s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SVD-Report (= Werkszeitung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Saarbrücker Druckerei und Verlag A.G.</w:t>
      </w:r>
      <w:r>
        <w:rPr>
          <w:rFonts w:ascii="Courier" w:hAnsi="Courier"/>
          <w:vanish/>
          <w:sz w:val="24"/>
        </w:rPr>
        <w:t>]k]t</w:t>
      </w:r>
      <w:r>
        <w:rPr>
          <w:rFonts w:ascii="Courier" w:hAnsi="Courier"/>
          <w:sz w:val="24"/>
        </w:rPr>
        <w:t>, Nr. 3 - 10, 14, 17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Besuch von Nuntius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Bafile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Saarbrücken</w:t>
      </w:r>
      <w:r>
        <w:rPr>
          <w:rFonts w:ascii="Courier" w:hAnsi="Courier"/>
          <w:vanish/>
          <w:sz w:val="24"/>
        </w:rPr>
        <w:t>]o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Anstellungsvertrag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Bewerbungsunterlagen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Peter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Neumann</w:t>
      </w:r>
      <w:r>
        <w:rPr>
          <w:rFonts w:ascii="Courier" w:hAnsi="Courier"/>
          <w:vanish/>
          <w:sz w:val="24"/>
        </w:rPr>
        <w:t>}]</w:t>
      </w:r>
      <w:r>
        <w:rPr>
          <w:rFonts w:ascii="Courier" w:hAnsi="Courier"/>
          <w:vanish/>
          <w:sz w:val="24"/>
        </w:rPr>
        <w:t>p</w:t>
      </w:r>
      <w:r>
        <w:rPr>
          <w:rFonts w:ascii="Courier" w:hAnsi="Courier"/>
          <w:sz w:val="24"/>
        </w:rPr>
        <w:t xml:space="preserve">, geb.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20.9.1926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Betriebsrat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(Protokolle, Ausführung von Beschlüssen)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1950 - 1972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Beteiligung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Richard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Becker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Saarbrücken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an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Saarbrücker Druckerei und Verlag A.G.</w:t>
      </w:r>
      <w:r>
        <w:rPr>
          <w:rFonts w:ascii="Courier" w:hAnsi="Courier"/>
          <w:vanish/>
          <w:sz w:val="24"/>
        </w:rPr>
        <w:t>]k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1951 - 1960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Umwandlung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Saarbrücker Druckerei und Verlag A.G.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in eine Gesellschaft mit beschränkter Haftung, darin Niederschrift über die außerordentliche Hauptversammlung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5.9.1960</w:t>
      </w:r>
      <w:r>
        <w:rPr>
          <w:rFonts w:ascii="Courier" w:hAnsi="Courier"/>
          <w:vanish/>
          <w:sz w:val="24"/>
        </w:rPr>
        <w:t>]z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Bilanzunterlagen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Saarbrücker Dru</w:t>
      </w:r>
      <w:r>
        <w:rPr>
          <w:rFonts w:ascii="Courier" w:hAnsi="Courier"/>
          <w:sz w:val="24"/>
        </w:rPr>
        <w:t>ckerei und Verlag, Saarländische Verlagsanstalt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. (Aufstellungen, Vorstandsberichte)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1944 - 1971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Preislisten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Darin Richtpreise für das Buchgewerbe im Saarland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1950 - 1951 ; 1970 ; 1974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51 - 53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Handakten der Geschäftsführung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1978 ; 1979 ; 1980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Geschäftsleitung, Paulinusgruppe, Besprechungsprotokolle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1977 - 1982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Bericht über die Prüfung des Jahresabschlusses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1979 - 1982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Kosten und Leistungsgrundlagen für Klein- und Mittelbetriebe der Druc</w:t>
      </w:r>
      <w:r>
        <w:rPr>
          <w:rFonts w:ascii="Courier" w:hAnsi="Courier"/>
          <w:sz w:val="24"/>
        </w:rPr>
        <w:t>kindustrie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herausgegeben vom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Bundesverband Druck e.V.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16. Auflage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05.1975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Michael-Buchhandlung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Saarbrücken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Zweigniederlassung der SVD </w:t>
      </w:r>
      <w:r>
        <w:rPr>
          <w:rFonts w:ascii="Courier" w:hAnsi="Courier"/>
          <w:vanish/>
          <w:sz w:val="24"/>
        </w:rPr>
        <w:t>k[&lt;Saarbrücker Druckerei und Verlag AG&gt;]k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1973 - 1977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Vorträge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Michael-Buchhandlung</w:t>
      </w:r>
      <w:r>
        <w:rPr>
          <w:rFonts w:ascii="Courier" w:hAnsi="Courier"/>
          <w:vanish/>
          <w:sz w:val="24"/>
        </w:rPr>
        <w:t>]k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1975 - 1977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Wagner,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Saarlouis</w:t>
      </w:r>
      <w:r>
        <w:rPr>
          <w:rFonts w:ascii="Courier" w:hAnsi="Courier"/>
          <w:vanish/>
          <w:sz w:val="24"/>
        </w:rPr>
        <w:t>]o}]k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1976 - 1977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SVD</w:t>
      </w:r>
      <w:r>
        <w:rPr>
          <w:rFonts w:ascii="Courier" w:hAnsi="Courier"/>
          <w:vanish/>
          <w:sz w:val="24"/>
        </w:rPr>
        <w:t xml:space="preserve"> &lt;k[Saarbrücker Druckerei und Verlag A]k&gt;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Werbeprospekt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1978 Entwürfe, Fotoreportage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Abteilung Buchverlag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Buc</w:t>
      </w:r>
      <w:r>
        <w:rPr>
          <w:rFonts w:ascii="Courier" w:hAnsi="Courier"/>
          <w:sz w:val="24"/>
        </w:rPr>
        <w:t>hverlag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Buchverlag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Planungen, allgemeine Korrespondenz, Rundschreiben,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Prospekt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Anzeigen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Verkaufszahlen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(darin auch Einzelvorgänge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Buchmesse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1980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Verlegerausschuß Börsenverein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1976 - 1980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Buchverlag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Planungen, allgemeine Korrespondenz, Rundschreiben,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Prospekt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Anzeigen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Verkaufszahlen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(darin auch Einzelvorgänge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Buchmesse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1982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Buchausstellung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Saarbrücken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1981,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Bonn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1982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Merzig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1982,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Verlegerausschuß Börsenverein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1981 - 1982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1981 - 1982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Vermittlungen,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Kommissionsvertrieb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Weidlich-Verlag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Frankfurt am Main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1976 ff.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Bildband Saarbrücken,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Weidlich-Verlag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1976 Georgien-Literatur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1976-1977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 Bernhard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Schiff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1977 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Regionalkommission Saar-Lor-Lux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Akademische 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Trier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1980 - 1981</w:t>
      </w:r>
      <w:r>
        <w:rPr>
          <w:rFonts w:ascii="Courier" w:hAnsi="Courier"/>
          <w:vanish/>
          <w:sz w:val="24"/>
        </w:rPr>
        <w:t>]z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1975 - 1981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Abgelehnte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Manuskripte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. Korrespondenz mit Anbietern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Autor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1976 - 1982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Konkurrenzbeobachtung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Saarland-Literatur, saarländische Verlage (enthält meistens Prospekte)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1975 - 1982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 von Werken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Alfred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Gulden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Root hoa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1976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Auf dem Großen Markt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1977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 eewich Widdaschpruch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1978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Naatschicht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1979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Korrespondenz,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Herstellung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Werbung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Rezension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1976 - 1979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 von Werken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Alfred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Gulden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Kennaschbilla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),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Oom Großen Määat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Saarlouis 300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Projekt Ziegert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Et es nemme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Palaawa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 und Nachtrag, Aufsätze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1980 - 1987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 von Werken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Alfred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Gulden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Arbeitsbericht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Saarlouis 300. Historische Revue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als Manuskript gedruckt 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Veröffentlichungen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Felicitas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Frischmuth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Papiertraum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1977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),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An den Rand des Bekannten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), Korrepondenz usw.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1977 - 1987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Veröffentlichungen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Maria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Croo</w:t>
      </w:r>
      <w:r>
        <w:rPr>
          <w:rFonts w:ascii="Courier" w:hAnsi="Courier"/>
          <w:vanish/>
          <w:sz w:val="24"/>
        </w:rPr>
        <w:t>n}]p</w:t>
      </w:r>
      <w:r>
        <w:rPr>
          <w:rFonts w:ascii="Courier" w:hAnsi="Courier"/>
          <w:sz w:val="24"/>
        </w:rPr>
        <w:t xml:space="preserve"> 1979 - 1983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Taakbank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Heielei Hett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köstliche Mühsal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), Korrepondenz usw.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1979 - 1983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Veröffentlichung von zwei Lyrikbänden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 Poesie aus Georgien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1978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Kraus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Haltestellen</w:t>
      </w:r>
      <w:r>
        <w:rPr>
          <w:rFonts w:ascii="Courier" w:hAnsi="Courier"/>
          <w:vanish/>
          <w:sz w:val="24"/>
        </w:rPr>
        <w:t xml:space="preserve"> &lt;Lyrikband&gt;]t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1978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Veröffentlichungen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Walter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Schmeer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Bildmonographie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Zolnhofer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1978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Festschrift</w:t>
      </w:r>
      <w:r>
        <w:rPr>
          <w:rFonts w:ascii="Courier" w:hAnsi="Courier"/>
          <w:sz w:val="24"/>
        </w:rPr>
        <w:t xml:space="preserve"> zum 50. Geburtstag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Dahlem</w:t>
      </w:r>
      <w:r>
        <w:rPr>
          <w:rFonts w:ascii="Courier" w:hAnsi="Courier"/>
          <w:vanish/>
          <w:sz w:val="24"/>
        </w:rPr>
        <w:t>}]p]t</w:t>
      </w:r>
      <w:r>
        <w:rPr>
          <w:rFonts w:ascii="Courier" w:hAnsi="Courier"/>
          <w:sz w:val="24"/>
        </w:rPr>
        <w:t xml:space="preserve">, herausgegeben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Ludwig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Harig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Michael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Krüger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1978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Klaus Peter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Denker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Grünes Erlangen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1979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Ludwig Harig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"Muskeln und Moral". Lobrede auf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Zender</w:t>
      </w:r>
      <w:r>
        <w:rPr>
          <w:rFonts w:ascii="Courier" w:hAnsi="Courier"/>
          <w:vanish/>
          <w:sz w:val="24"/>
        </w:rPr>
        <w:t>}]p]t</w:t>
      </w:r>
      <w:r>
        <w:rPr>
          <w:rFonts w:ascii="Courier" w:hAnsi="Courier"/>
          <w:sz w:val="24"/>
        </w:rPr>
        <w:t xml:space="preserve">. Hans Dahlem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Oberhauser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Blieskastel</w:t>
      </w:r>
      <w:r>
        <w:rPr>
          <w:rFonts w:ascii="Courier" w:hAnsi="Courier"/>
          <w:vanish/>
          <w:sz w:val="24"/>
        </w:rPr>
        <w:t>]o]t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1978 - 1982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 Bernhard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Schiff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Pfifferjokob und Trommelsepp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1978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Oberhauser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</w:t>
      </w:r>
      <w:r>
        <w:rPr>
          <w:rFonts w:ascii="Courier" w:hAnsi="Courier"/>
          <w:sz w:val="24"/>
        </w:rPr>
        <w:t xml:space="preserve">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Rainer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Petto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Ein Saarländisches Lesebuch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Kirschweng, Bildbiographie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1980 - 1985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Buches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Michael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Tritz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Wadgassen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und Veröffentlichung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Peter C.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Keller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Berus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1978 - 1981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Vormals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Bildbände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1-8 betreffend die Orte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Wadgassen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Völklingen</w:t>
      </w:r>
      <w:r>
        <w:rPr>
          <w:rFonts w:ascii="Courier" w:hAnsi="Courier"/>
          <w:vanish/>
          <w:sz w:val="24"/>
        </w:rPr>
        <w:t xml:space="preserve"> &lt;Saar&gt;]o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Merzig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Bous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Kleinblittersdorf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Limbach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</w:t>
      </w:r>
      <w:r>
        <w:rPr>
          <w:rFonts w:ascii="Courier" w:hAnsi="Courier"/>
          <w:sz w:val="24"/>
        </w:rPr>
        <w:t>982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Blieskastel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1981 - 1983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Bildband über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Saarlouis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Ludwig 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Balzer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Willi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Lohse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 Jörg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Alexander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Thugutt</w:t>
      </w:r>
      <w:r>
        <w:rPr>
          <w:rFonts w:ascii="Courier" w:hAnsi="Courier"/>
          <w:vanish/>
          <w:sz w:val="24"/>
        </w:rPr>
        <w:t>}]p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1976 - 1982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Hellwig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Alte Pläne von Stadt und Festung Saarlouis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". Personalien, Korrespondenz,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Prospekt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Rezension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en. Als Anlage Projekte Meurer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 und Kretschmer (1982)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1980 - 1982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 Jörg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</w:t>
      </w:r>
      <w:r>
        <w:rPr>
          <w:rFonts w:ascii="Courier" w:hAnsi="Courier"/>
          <w:vanish/>
          <w:sz w:val="24"/>
        </w:rPr>
        <w:t>}]</w:t>
      </w:r>
      <w:r>
        <w:rPr>
          <w:rFonts w:ascii="Courier" w:hAnsi="Courier"/>
          <w:vanish/>
          <w:sz w:val="24"/>
        </w:rPr>
        <w:t>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Chronik der Stadt Saarlouis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Veröffentlichungen zur Landeskunde und Volkskunde.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Reprint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Nikolaus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Fox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Saarländische Volkskunde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1979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Martin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Born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Geographische Landeskunde des Saarlandes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1979 - 1981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Beiträge zur Sprache im Saarland: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Reprint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Will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Saarländische Sprachgeschichte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1979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Herausgabe der Arbeiten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Lothar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Steitz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Grammatik der Saarbrücker Mundart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Spang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Gewässernamen des Saarlandes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und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Wolfgang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Haubrichs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Ramge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Zwischen den Sprachen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1979 - 1983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Veröffentlichungen zur Architektur: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Rainer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Slotta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Förderturm und Bergmannshaus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1979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Edith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Ruser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Jugendstilarchitektur im Saarland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und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Paul-Georg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Custodis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Mainz im Wandel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1979 - 1982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Andreas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Heinz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Glaubenszeugen und Fürsprecher. Die Heiligen des Saarlandes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 der deutschen Fassung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Colette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Méchin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t. Nikolaus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Strieder, Werkzeuge und Werkzeugmaschinen. Band (Katalog der Firma Karl Strieder GmbH,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Saarbrücken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353 Seiten)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Bildbände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Fritz Ludwig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Saarbrücker Skizzen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 Lauf der Saar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Malerisches Saarland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</w:t>
      </w:r>
      <w:r>
        <w:rPr>
          <w:rFonts w:ascii="Courier" w:hAnsi="Courier"/>
          <w:sz w:val="24"/>
        </w:rPr>
        <w:t>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Alt-St. Johann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1980 - 1983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Saarländische Lebensbilder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I. Korrespondenz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Saarländische Lebensbilder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II. Einzelbeiträge, Vorstellung des Buches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9. Mai 1984</w:t>
      </w:r>
      <w:r>
        <w:rPr>
          <w:rFonts w:ascii="Courier" w:hAnsi="Courier"/>
          <w:vanish/>
          <w:sz w:val="24"/>
        </w:rPr>
        <w:t>]z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 der deutschen Fassung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Daniel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Bernhard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Wolf und Mensch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". Korrespondenz, Beiträge, Titelseiten und Entwürfe. Planung,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Schroeter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Freund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Wölfe in Merzig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Alfred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Diversy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Gustav Regler</w:t>
      </w:r>
      <w:r>
        <w:rPr>
          <w:rFonts w:ascii="Courier" w:hAnsi="Courier"/>
          <w:vanish/>
          <w:sz w:val="24"/>
        </w:rPr>
        <w:t xml:space="preserve"> &lt;Bildmonographie&gt;]t</w:t>
      </w:r>
      <w:r>
        <w:rPr>
          <w:rFonts w:ascii="Courier" w:hAnsi="Courier"/>
          <w:sz w:val="24"/>
        </w:rPr>
        <w:t xml:space="preserve">".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Bildbiographie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Veranstaltungsreihe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Walter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Kiefer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Bildband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Altdillingen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Jean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Morette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Landleben im Jahreslauf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und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Josef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Mégly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Zwischen Mosel und Saar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Saarbrücker Augenblicke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". Herausgegeben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Klaus Michael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Mallmann</w:t>
      </w:r>
      <w:r>
        <w:rPr>
          <w:rFonts w:ascii="Courier" w:hAnsi="Courier"/>
          <w:vanish/>
          <w:sz w:val="24"/>
        </w:rPr>
        <w:t>}]p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Michéle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Maubeuge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Gilbert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Mangin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Bildband über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Metz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Kathedrale. Manuskript, Einführungstext, Bildunterschriften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Werner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Böcking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Schiffe auf der Saar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". Korrespondenz,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Werbung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Herstellung.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1980 - 1984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Werner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Böcking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Schiffe auf der Saar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". Materialbeschaffung, Interview Primm, Bericht Primm, Interview Saar, verschiedene Aufsätze, Saarkanalisierung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1980 - 1984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125 Lochkarten mit Verfilmung von einzelnen Sei</w:t>
      </w:r>
      <w:r>
        <w:rPr>
          <w:rFonts w:ascii="Courier" w:hAnsi="Courier"/>
          <w:sz w:val="24"/>
        </w:rPr>
        <w:t xml:space="preserve">ten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St. Johann-Saarbrücker Volkszeitung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und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Saar-Post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Aufsichtsrat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Aufsichtsrat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229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109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Aufsichtsrat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(Sitzungen, gestorbene Mitglieder), Arbeitsjubiläen, Streich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Satzberechtigungen, Übernahme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Klischeeanstalt Dießelmann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1942 - 1944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Werkstücke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Gefallenenliste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1929 - 1944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Handakten Geschäftsleitung 1985 Geschäftsentwicklung (22 Bl.),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Paulinusgruppe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(17 Bl.), Aufträge (19 Bl.),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Investiti</w:t>
      </w:r>
      <w:r>
        <w:rPr>
          <w:rFonts w:ascii="Courier" w:hAnsi="Courier"/>
          <w:sz w:val="24"/>
        </w:rPr>
        <w:t>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(8 Bl.),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Personal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(23 Bl.), Banken (5 Bl.),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Verbände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(8 Bl.)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Handakten Geschäftsleitung 1986/I Geschäftsentwicklung (25 Bl.), Geschäftsentwicklung Konzern (21 Bl.),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Investition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(27 Bl.),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Personal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(22 Bl.)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Handakten Geschäftsleitung 1986/II Verkauf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Kunden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(27 Bl.), Einladungen, Tagungen - Besuch (23 Bl.),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Verband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(26. Bl.)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233 - 237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7 - 11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Handakten Geschäftsleitung 1981, 1982/I+II, 1983/I+II (Jahresberichte,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Investition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Allgemeines, 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>Verbände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1981 - 1983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Eigendrucksachen,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Juni 1983</w:t>
      </w:r>
      <w:r>
        <w:rPr>
          <w:rFonts w:ascii="Courier" w:hAnsi="Courier"/>
          <w:vanish/>
          <w:sz w:val="24"/>
        </w:rPr>
        <w:t>]z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06.1983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239 ; 240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13 + 14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Handakten Geschäftsleitung Bd. I+II, 1984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Peter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Neumann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1984/85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Geschäftsführung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Paulinus-Druckerei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Trier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1984 - 1985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78 Blatt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SVD-Buchverlag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SVD-Buchverlag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227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Mangin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Maubeuge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Nancy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53 Bl.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Schmidt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Saarbrücker Schmunzelbuch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1984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17 Bl.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Per</w:t>
      </w:r>
      <w:r>
        <w:rPr>
          <w:rFonts w:ascii="Courier" w:hAnsi="Courier"/>
          <w:sz w:val="24"/>
        </w:rPr>
        <w:t>sonalakten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Personalakten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224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Kempis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Betriebsleiter</w:t>
      </w:r>
      <w:r>
        <w:rPr>
          <w:rFonts w:ascii="Courier" w:hAnsi="Courier"/>
          <w:vanish/>
          <w:sz w:val="24"/>
        </w:rPr>
        <w:t>]s}]p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1929 - 1972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(+29.9.1972)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1929 - 1972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56 Bl., 2 Fotos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Albert M.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Dietrich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Setzereileiter</w:t>
      </w:r>
      <w:r>
        <w:rPr>
          <w:rFonts w:ascii="Courier" w:hAnsi="Courier"/>
          <w:vanish/>
          <w:sz w:val="24"/>
        </w:rPr>
        <w:t>]s} 7{&lt;Saarbrücker Druckerei und Verlag&gt;}]p</w:t>
      </w:r>
      <w:r>
        <w:rPr>
          <w:rFonts w:ascii="Courier" w:hAnsi="Courier"/>
          <w:sz w:val="24"/>
        </w:rPr>
        <w:t xml:space="preserve"> 1970 - 1988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1970 - 1988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32 Bl.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Jörg-Uwe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Peterssen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Betriebsleiter</w:t>
      </w:r>
      <w:r>
        <w:rPr>
          <w:rFonts w:ascii="Courier" w:hAnsi="Courier"/>
          <w:vanish/>
          <w:sz w:val="24"/>
        </w:rPr>
        <w:t>]s}]p</w:t>
      </w:r>
      <w:r>
        <w:rPr>
          <w:rFonts w:ascii="Courier" w:hAnsi="Courier"/>
          <w:sz w:val="24"/>
        </w:rPr>
        <w:t>, 1986 - 1988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1986 - 1988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60 Bl.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244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Nattermann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Andreas Josef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 xml:space="preserve">Vertreter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Sanskrit Drucksachen</w:t>
      </w:r>
      <w:r>
        <w:rPr>
          <w:rFonts w:ascii="Courier" w:hAnsi="Courier"/>
          <w:vanish/>
          <w:sz w:val="24"/>
        </w:rPr>
        <w:t>]s}]p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1930 - 1941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97 Blatt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 xml:space="preserve">Schmidt, Mathias,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Anzeigenvertreter</w:t>
      </w:r>
      <w:r>
        <w:rPr>
          <w:rFonts w:ascii="Courier" w:hAnsi="Courier"/>
          <w:vanish/>
          <w:sz w:val="24"/>
        </w:rPr>
        <w:t>]s]p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48 Blatt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 xml:space="preserve">Bühler, Reinhard,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Schlosser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Heizer</w:t>
      </w:r>
      <w:r>
        <w:rPr>
          <w:rFonts w:ascii="Courier" w:hAnsi="Courier"/>
          <w:vanish/>
          <w:sz w:val="24"/>
        </w:rPr>
        <w:t>]s]p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1925 - 1969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117 Blatt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 xml:space="preserve">Dincher, Hans,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 7{Saarbrücker Druckerei und Verlag}]p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10 Blatt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Dincher, Johann, Fahrer und Schlosser</w:t>
      </w:r>
      <w:r>
        <w:rPr>
          <w:rFonts w:ascii="Courier" w:hAnsi="Courier"/>
          <w:vanish/>
          <w:sz w:val="24"/>
        </w:rPr>
        <w:t xml:space="preserve"> 7{Saarbrücker Druckerei und Verlag}]p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1923 - 1936 ; 1941 ; 1945 - 1957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44 Blatt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Klaus Peter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Dencker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\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Ausstellung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visuelle P</w:t>
      </w:r>
      <w:r>
        <w:rPr>
          <w:rFonts w:ascii="Courier" w:hAnsi="Courier"/>
          <w:sz w:val="24"/>
        </w:rPr>
        <w:t xml:space="preserve">oesie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31.3.-3.5.1985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Kirchheim unter Teck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; Veranstaltungsreihe: dito mit SR, Moderne Galerie, Universität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21./22.Nov. 1984</w:t>
      </w:r>
      <w:r>
        <w:rPr>
          <w:rFonts w:ascii="Courier" w:hAnsi="Courier"/>
          <w:vanish/>
          <w:sz w:val="24"/>
        </w:rPr>
        <w:t>]z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1984 - 1985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242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Ludwig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Harig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Veröffentlichungen,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Buchvorstellung</w:t>
      </w:r>
      <w:r>
        <w:rPr>
          <w:rFonts w:ascii="Courier" w:hAnsi="Courier"/>
          <w:vanish/>
          <w:sz w:val="24"/>
        </w:rPr>
        <w:t>]s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1984 - 1986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Bericht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Geschäftsentwicklung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30.9.- 31.12.1990</w:t>
      </w:r>
      <w:r>
        <w:rPr>
          <w:rFonts w:ascii="Courier" w:hAnsi="Courier"/>
          <w:vanish/>
          <w:sz w:val="24"/>
        </w:rPr>
        <w:t>]z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30.09.1990 - 31.12.1990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Verabschiedung vom Geschäftsführer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Peter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Neumann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Februar 1991</w:t>
      </w:r>
      <w:r>
        <w:rPr>
          <w:rFonts w:ascii="Courier" w:hAnsi="Courier"/>
          <w:vanish/>
          <w:sz w:val="24"/>
        </w:rPr>
        <w:t>]z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02.1991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SVD</w:t>
      </w:r>
      <w:r>
        <w:rPr>
          <w:rFonts w:ascii="Courier" w:hAnsi="Courier"/>
          <w:vanish/>
          <w:sz w:val="24"/>
        </w:rPr>
        <w:t xml:space="preserve"> &lt;Saarbrücker Druckerei und Verlag&gt;</w:t>
      </w:r>
      <w:r>
        <w:rPr>
          <w:rFonts w:ascii="Courier" w:hAnsi="Courier"/>
          <w:sz w:val="24"/>
        </w:rPr>
        <w:t>- Buchverlag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k</w:t>
      </w:r>
      <w:r>
        <w:rPr>
          <w:rFonts w:ascii="Courier" w:hAnsi="Courier"/>
          <w:sz w:val="24"/>
        </w:rPr>
        <w:t>, Verschiedenes aus dem Geschäftsjahr 1991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1991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Personaljubiläen und ähnliches 1991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1991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Bildersammlung LASB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Saarbrücker Druckerei und Verlag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Depositum Bildersammlung LASB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Findliste, s.o.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B 1052/1-25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Saarbrücker Landeszeitung Druck und Verlag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Album mit 25 Ori. Fotos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1143/1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SVD Maschinensaal 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12.03.1968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Saarbrücker Druckerei und Verlag A.G.</w:t>
      </w:r>
      <w:r>
        <w:rPr>
          <w:rFonts w:ascii="Courier" w:hAnsi="Courier"/>
          <w:vanish/>
          <w:sz w:val="24"/>
        </w:rPr>
        <w:t>]k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B 1143/2 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SVD Setzerei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12.03.1968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Saarbrücker Druckerei und Verlag A.G.</w:t>
      </w:r>
      <w:r>
        <w:rPr>
          <w:rFonts w:ascii="Courier" w:hAnsi="Courier"/>
          <w:vanish/>
          <w:sz w:val="24"/>
        </w:rPr>
        <w:t>]k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1143/3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SVD </w:t>
      </w:r>
      <w:r>
        <w:rPr>
          <w:rFonts w:ascii="Courier" w:hAnsi="Courier"/>
          <w:sz w:val="24"/>
        </w:rPr>
        <w:t>Abt. Handsetzerei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12.03.1968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Saarbrücker Druckerei und Verlag A.G.</w:t>
      </w:r>
      <w:r>
        <w:rPr>
          <w:rFonts w:ascii="Courier" w:hAnsi="Courier"/>
          <w:vanish/>
          <w:sz w:val="24"/>
        </w:rPr>
        <w:t>]k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1143/4-5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SVD Abt. Buchbinderei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12.03.1969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Saarbrücker Druckerei und Verlag A.G.</w:t>
      </w:r>
      <w:r>
        <w:rPr>
          <w:rFonts w:ascii="Courier" w:hAnsi="Courier"/>
          <w:vanish/>
          <w:sz w:val="24"/>
        </w:rPr>
        <w:t>]k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1143/6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SVD Prälat Dr. A. Funk, Bischof Dr. Stein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12.03.1969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Saarbrücker Druckerei und Verlag A.G.</w:t>
      </w:r>
      <w:r>
        <w:rPr>
          <w:rFonts w:ascii="Courier" w:hAnsi="Courier"/>
          <w:vanish/>
          <w:sz w:val="24"/>
        </w:rPr>
        <w:t>]k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1143/7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SVD Prof. Herm. Kempis, Herr Megge-Redakteur, H Prälat D. A. Funk, H. Bischof Dr. Stein, Bischofskaplan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12.03.1969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vanish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Saarbrücker Druckerei und Verlag A.G.</w:t>
      </w:r>
      <w:r>
        <w:rPr>
          <w:rFonts w:ascii="Courier" w:hAnsi="Courier"/>
          <w:vanish/>
          <w:sz w:val="24"/>
        </w:rPr>
        <w:t>]k</w:t>
      </w: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vanish/>
          <w:sz w:val="24"/>
        </w:rPr>
      </w:pPr>
    </w:p>
    <w:p w:rsidR="00000000" w:rsidRDefault="00A9687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687D"/>
    <w:rsid w:val="00A9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142BEB-D1C1-487C-88B0-18E6EE62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715</TotalTime>
  <Pages>2</Pages>
  <Words>9217</Words>
  <Characters>58073</Characters>
  <Application>Microsoft Office Word</Application>
  <DocSecurity>4</DocSecurity>
  <Lines>483</Lines>
  <Paragraphs>134</Paragraphs>
  <ScaleCrop>false</ScaleCrop>
  <Company>Deutsche Nationalbibliothek</Company>
  <LinksUpToDate>false</LinksUpToDate>
  <CharactersWithSpaces>67156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 Saarbrücken</dc:title>
  <dc:subject/>
  <dc:creator>Fischer</dc:creator>
  <cp:keywords>DFG-Quellrepertorium Saarbrücken</cp:keywords>
  <dc:description>16.06.92 in Leipzig bearbeitet</dc:description>
  <cp:lastModifiedBy>Wendler, André</cp:lastModifiedBy>
  <cp:revision>2</cp:revision>
  <cp:lastPrinted>8909-06-25T01:07:42Z</cp:lastPrinted>
  <dcterms:created xsi:type="dcterms:W3CDTF">2021-02-26T09:27:00Z</dcterms:created>
  <dcterms:modified xsi:type="dcterms:W3CDTF">2021-02-26T09:27:00Z</dcterms:modified>
</cp:coreProperties>
</file>