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Münster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Apostelkirche 1- 3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48143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Münster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</w:t>
      </w:r>
      <w:r>
        <w:rPr>
          <w:rFonts w:ascii="CoArier" w:hAnsi="CoArier"/>
          <w:sz w:val="24"/>
          <w:szCs w:val="24"/>
        </w:rPr>
        <w:t>hmigung.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Münster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Münster, Kirchenkreis Münster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Münster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A. Allgemeine kirchliche Angelegenheiten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2, 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Münster A 2, 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Miscellanea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Bildung eines christlichen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s, 1842. - 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es, 1892 - 1894.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1816 - 1919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2, Heft 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Münster A 2, Heft 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Miscellanea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Erbauungsschriften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für die evangel. Kranken des Clemenshospitals, 1898.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1898 - 1919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3, Band 2, 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Münster A 3, Band 2, 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Pfarramtliches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es, 1928 - 1930.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1896 - 1930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N 9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N. Kirchliche Gemeindepflege \ 9. Schriften- und Büchereiwesen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Münster N 9, Heft 1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Evangelischer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1872 - 1885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Heft 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Münster N 9, Heft 2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Gründung einer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8862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1876 - 1877</w:t>
      </w:r>
    </w:p>
    <w:p w:rsidR="00000000" w:rsidRDefault="008862F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2F3"/>
    <w:rsid w:val="008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6B5AB-8AE4-45FB-AD26-0BBF970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175</Words>
  <Characters>1103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Münster</dc:title>
  <dc:subject>Ludwig</dc:subject>
  <dc:creator>Fischer</dc:creator>
  <cp:keywords>DFG-Quellenrepertorium Pfarrarchiv Münster</cp:keywords>
  <dc:description>aufgenommen in Bielefeld</dc:description>
  <cp:lastModifiedBy>Wendler, André</cp:lastModifiedBy>
  <cp:revision>2</cp:revision>
  <dcterms:created xsi:type="dcterms:W3CDTF">2021-02-26T09:22:00Z</dcterms:created>
  <dcterms:modified xsi:type="dcterms:W3CDTF">2021-02-26T09:22:00Z</dcterms:modified>
</cp:coreProperties>
</file>