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Bad Kreuznach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Bad Kreuznach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Dessauerstr. 49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55545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Bad Kreuznach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Tel.:(0671)800-248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8 -12 Uhr, Mi 10 - 12 Uhr, Do u. Fr 8 - 11 Uhr (Fr. Dr. Fink)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Es existiert auch ein Sonderarchiv zur Besatzungs</w:t>
      </w:r>
      <w:r>
        <w:rPr>
          <w:rFonts w:ascii="Courier" w:hAnsi="Courier"/>
          <w:sz w:val="24"/>
        </w:rPr>
        <w:t>zeit (28.2.1922-1926); enthält u.a.: Liste verbotener Schriften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Abt. D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Abt. D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946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1816 - 1834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681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auf Zulassung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1827 - 1856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1980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1819 - 1933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668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1819 - 1876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529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1830 - 1876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1833 - 1835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358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1836 - 1847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351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Nachdruck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Musikalie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1837 - 1875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Gesetzblätter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282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1846 - 1872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683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]s]s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1842 - 1844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801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zugelasener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1879 - 1898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</w:t>
      </w:r>
      <w:r>
        <w:rPr>
          <w:rFonts w:ascii="Courier" w:hAnsi="Courier"/>
          <w:sz w:val="24"/>
        </w:rPr>
        <w:t>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1882 - 1898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507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Büchern</w:t>
      </w:r>
      <w:r>
        <w:rPr>
          <w:rFonts w:ascii="Courier" w:hAnsi="Courier"/>
          <w:vanish/>
          <w:sz w:val="24"/>
        </w:rPr>
        <w:t>]s]s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1822 - 1856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229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Bücher-Nachdruck</w:t>
      </w:r>
      <w:r>
        <w:rPr>
          <w:rFonts w:ascii="Courier" w:hAnsi="Courier"/>
          <w:vanish/>
          <w:sz w:val="24"/>
        </w:rPr>
        <w:t>]s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1823 - 1851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673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1824 - 1875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216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Lithografie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1828 - 1878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1430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1823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1835 - 1841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1635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en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929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Passpolizei/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Illustrierte 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1890 - 1897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962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durch Besatzung</w:t>
      </w:r>
    </w:p>
    <w:p w:rsidR="00000000" w:rsidRDefault="006533A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1921 - 1930</w:t>
      </w:r>
    </w:p>
    <w:p w:rsidR="00000000" w:rsidRDefault="006533A0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33A0"/>
    <w:rsid w:val="0065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0DDFA-4844-4BB4-89EE-284DBD45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6</TotalTime>
  <Pages>2</Pages>
  <Words>268</Words>
  <Characters>1692</Characters>
  <Application>Microsoft Office Word</Application>
  <DocSecurity>4</DocSecurity>
  <Lines>14</Lines>
  <Paragraphs>3</Paragraphs>
  <ScaleCrop>false</ScaleCrop>
  <Company>Deutsche Nationalbibliothek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Bad Kreuznach</dc:title>
  <dc:subject>Grünert</dc:subject>
  <dc:creator>Fischer</dc:creator>
  <cp:keywords>DFG-Quellenrepertorium Stadtarchiv Bad Kreuznach</cp:keywords>
  <cp:lastModifiedBy>Wendler, André</cp:lastModifiedBy>
  <cp:revision>2</cp:revision>
  <cp:lastPrinted>8909-06-25T01:07:42Z</cp:lastPrinted>
  <dcterms:created xsi:type="dcterms:W3CDTF">2021-02-26T09:02:00Z</dcterms:created>
  <dcterms:modified xsi:type="dcterms:W3CDTF">2021-02-26T09:02:00Z</dcterms:modified>
</cp:coreProperties>
</file>