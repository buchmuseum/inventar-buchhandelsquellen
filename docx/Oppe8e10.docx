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Oppershausen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16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99986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Kammerforst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036028 / 30171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</w:t>
      </w:r>
      <w:r>
        <w:rPr>
          <w:rFonts w:ascii="CoArier" w:hAnsi="CoArier"/>
          <w:sz w:val="24"/>
          <w:szCs w:val="24"/>
        </w:rPr>
        <w:t>h Voranmeldung und mit Genehmigung.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Oppershausen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Oppershausen, Kirchenkreis Langensalza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Oppershausen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A., Spec.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Spec.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Titel A. Kirche \ Specialia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Oppershausen A., Spec. 17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Büchereien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1872 - 1886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B., Spec.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Spec.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Titel B. Pfarre</w:t>
      </w:r>
      <w:r>
        <w:rPr>
          <w:rFonts w:ascii="CoArier" w:hAnsi="CoArier"/>
          <w:sz w:val="24"/>
          <w:szCs w:val="24"/>
        </w:rPr>
        <w:t xml:space="preserve"> \ Specialia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Oppershausen B., Spec. 25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27AF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</w:t>
      </w:r>
    </w:p>
    <w:p w:rsidR="00000000" w:rsidRDefault="00C27AF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AF3"/>
    <w:rsid w:val="00C2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0511D-0E90-415F-B76A-6E9FBAFB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100</Words>
  <Characters>634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Oppershausen</dc:title>
  <dc:subject>Ludwig</dc:subject>
  <dc:creator>Fischer</dc:creator>
  <cp:keywords>DFG-Quellenrepertorium Kirchengemeinde Oppershausen</cp:keywords>
  <dc:description>Zentralarchiv Magdeburg</dc:description>
  <cp:lastModifiedBy>Wendler, André</cp:lastModifiedBy>
  <cp:revision>2</cp:revision>
  <dcterms:created xsi:type="dcterms:W3CDTF">2021-02-26T09:23:00Z</dcterms:created>
  <dcterms:modified xsi:type="dcterms:W3CDTF">2021-02-26T09:23:00Z</dcterms:modified>
</cp:coreProperties>
</file>