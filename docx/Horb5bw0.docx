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Horb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Oberamteigasse 2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72160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Horb am Neckar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Tel.:(07451)8675 Fax:(07451)901-290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Montagnachmittag, Dienstagvormittag und nach Vereinbarung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für das Stadtarchiv Horb, Band I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428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Rep. </w:t>
      </w:r>
      <w:r>
        <w:rPr>
          <w:rFonts w:ascii="Courier" w:hAnsi="Courier"/>
          <w:sz w:val="24"/>
        </w:rPr>
        <w:t>Bd. I, S. 226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Schwarzwälder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Berichterstattung über Gemeindeangelegenheiten,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Schwarzwald-Zeitung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Kreises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1917 - 1934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1087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I, S. 306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Museumsgesellschaft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Horb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(Fremdarchivalien). I.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1876 - 1902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II.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1903 - 1931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). Protokollbuch, Rechnungsmanual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1887 - 1909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Satzungen, Mitgliederverzeichnis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1876 - 1935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1088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I, S. 306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Tennisplatz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Museumsgesellschaft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Statuten, Briefwechsel mit der Eisenbahnverwaltung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1913 - 1917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1138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I, S. 313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Kautionsleistung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Horber 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1956 - 1962</w:t>
      </w:r>
    </w:p>
    <w:p w:rsidR="00000000" w:rsidRDefault="003447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Schriftst.</w:t>
      </w:r>
    </w:p>
    <w:p w:rsidR="00000000" w:rsidRDefault="003447A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7A7"/>
    <w:rsid w:val="003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851EE-45E6-41E2-8AB4-1DC3B3C6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145</Words>
  <Characters>919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Horb</dc:title>
  <dc:subject>Grünert</dc:subject>
  <dc:creator>Fischer</dc:creator>
  <cp:keywords>DFG-Quellenrepertorium Stadtarchiv Horb</cp:keywords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