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Tangermünde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Tangermünde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Arneburgerstr. 94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39590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Tangermünde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 039322/42150, Fax: 039322/42151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Benutzung des Archivs nach Voranmeldung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Recherche wurde vom Archiv durchgeführt (1993).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Pol-Reg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Tan</w:t>
      </w:r>
      <w:r>
        <w:rPr>
          <w:rFonts w:ascii="Courier" w:hAnsi="Courier"/>
          <w:sz w:val="24"/>
        </w:rPr>
        <w:t>germünde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Polizeiregister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1600 - 1945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I/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Pol-Reg I/30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Generalia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1822 - 1925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31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Pol-Reg I/31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Konfiskation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}]s]s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1822 - 1904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Bde.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Pol-Reg I/32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Pasqille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1824 - 1847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Pol-Reg I/33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Debitserlaubnis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außerhalb der Staaten des </w:t>
      </w:r>
      <w:r>
        <w:rPr>
          <w:rFonts w:ascii="Courier" w:hAnsi="Courier"/>
          <w:vanish/>
          <w:sz w:val="24"/>
        </w:rPr>
        <w:t>o[1{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Bund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>es erscheinende Schriften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1841 - 1856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Pol-Reg I/34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&lt;, Zeitung&gt;]s</w:t>
      </w:r>
      <w:r>
        <w:rPr>
          <w:rFonts w:ascii="Courier" w:hAnsi="Courier"/>
          <w:sz w:val="24"/>
        </w:rPr>
        <w:t xml:space="preserve"> des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Altmärkisch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en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 und des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Tangermünde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]s]t</w:t>
      </w:r>
      <w:r>
        <w:rPr>
          <w:rFonts w:ascii="Courier" w:hAnsi="Courier"/>
          <w:sz w:val="24"/>
        </w:rPr>
        <w:t>s"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1852 - 1865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Pol-Reg I/35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&lt;, Zeitung&gt;]s</w:t>
      </w:r>
      <w:r>
        <w:rPr>
          <w:rFonts w:ascii="Courier" w:hAnsi="Courier"/>
          <w:sz w:val="24"/>
        </w:rPr>
        <w:t xml:space="preserve">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Anzeigers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Tangermünde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1866 - 1869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Pol-Reg I/36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&lt;, Zeitung&gt;]s</w:t>
      </w:r>
      <w:r>
        <w:rPr>
          <w:rFonts w:ascii="Courier" w:hAnsi="Courier"/>
          <w:sz w:val="24"/>
        </w:rPr>
        <w:t xml:space="preserve"> des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Anzeiger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Stendal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Pol-Reg I/37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1867 - 1887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Pol-Reg I/38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</w:t>
      </w:r>
      <w:r>
        <w:rPr>
          <w:rFonts w:ascii="Courier" w:hAnsi="Courier"/>
          <w:sz w:val="24"/>
        </w:rPr>
        <w:t>mutzliteratur</w:t>
      </w:r>
      <w:r>
        <w:rPr>
          <w:rFonts w:ascii="Courier" w:hAnsi="Courier"/>
          <w:vanish/>
          <w:sz w:val="24"/>
        </w:rPr>
        <w:t>]s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VII/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Pol-Reg VII/36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auf Anzeige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Dröger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Reisende</w:t>
      </w:r>
      <w:r>
        <w:rPr>
          <w:rFonts w:ascii="Courier" w:hAnsi="Courier"/>
          <w:vanish/>
          <w:sz w:val="24"/>
        </w:rPr>
        <w:t>&lt;r der Buchhandlung Müller, Halle&gt;}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Fr.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Buchhandlung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}6{&lt; Halle&gt;}]p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Fernar</w:t>
      </w:r>
      <w:r>
        <w:rPr>
          <w:rFonts w:ascii="Courier" w:hAnsi="Courier"/>
          <w:vanish/>
          <w:sz w:val="24"/>
        </w:rPr>
        <w:t>}6{&lt; Halle&gt;}]p}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unbefugte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Hausierhandel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mit 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1845 - 1846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Pol-Reg VII/62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1903 - 1914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XXIII/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XXIII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Pol-Reg</w:t>
      </w:r>
      <w:r>
        <w:rPr>
          <w:rFonts w:ascii="Courier" w:hAnsi="Courier"/>
          <w:sz w:val="24"/>
        </w:rPr>
        <w:t xml:space="preserve"> XXIII/22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Familienchronik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Hiebendahl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]s}]p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1816 - 1838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Kom-Reg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Tangermünde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Kommunales Schriftgut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1600 - 1945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XXXIII/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XXXIII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Kom-Reg XXXIII/6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Inventarium der hiesigen Schule insbesondere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Beaufsichtigung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}]s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1855 - 1931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Kom-Reg XXXIII/18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192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Kom-Reg XXXIII/192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 der Volksschulen</w:t>
      </w:r>
      <w:r>
        <w:rPr>
          <w:rFonts w:ascii="Courier" w:hAnsi="Courier"/>
          <w:vanish/>
          <w:sz w:val="24"/>
        </w:rPr>
        <w:t>]s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  <w:r>
        <w:rPr>
          <w:rFonts w:ascii="Courier" w:hAnsi="Courier"/>
          <w:sz w:val="24"/>
        </w:rPr>
        <w:t xml:space="preserve"> - 1940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Kom-Reg XXXV/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Kom-Reg XXXV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Kom-Reg XXXV/21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Subscriptionseinladungen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Bilder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1865; 1912 - 1915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Akten des Stadtarchivs 1945 - 1995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Tangermünde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des Stadtarchivs 1945 - 1995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1945 - 1995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 6.5./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 6.5.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Akten des Stadtarchivs 1945 - 1995, I 6.5./12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Tangermünde</w:t>
      </w:r>
      <w:r>
        <w:rPr>
          <w:rFonts w:ascii="Courier" w:hAnsi="Courier"/>
          <w:vanish/>
          <w:sz w:val="24"/>
        </w:rPr>
        <w:t>]o}]k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1369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369E"/>
    <w:rsid w:val="00C1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09BDF-4C60-4081-B4E0-18311445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92</TotalTime>
  <Pages>2</Pages>
  <Words>374</Words>
  <Characters>2361</Characters>
  <Application>Microsoft Office Word</Application>
  <DocSecurity>4</DocSecurity>
  <Lines>19</Lines>
  <Paragraphs>5</Paragraphs>
  <ScaleCrop>false</ScaleCrop>
  <Company>Deutsche Nationalbibliothek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Tangermünde</dc:title>
  <dc:subject/>
  <dc:creator>Fischer</dc:creator>
  <cp:keywords>DFG-Quellrepertorium Tangermünde</cp:keywords>
  <dc:description>erh. in Lpz. am 21.07.93, bearb. am 23.07.93</dc:description>
  <cp:lastModifiedBy>Wendler, André</cp:lastModifiedBy>
  <cp:revision>2</cp:revision>
  <cp:lastPrinted>8909-06-25T01:07:42Z</cp:lastPrinted>
  <dcterms:created xsi:type="dcterms:W3CDTF">2021-02-26T09:30:00Z</dcterms:created>
  <dcterms:modified xsi:type="dcterms:W3CDTF">2021-02-26T09:30:00Z</dcterms:modified>
</cp:coreProperties>
</file>