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 xml:space="preserve">Kreis- und Stadtarchiv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Burg</w:t>
      </w:r>
      <w:r>
        <w:rPr>
          <w:rFonts w:ascii="Courier" w:hAnsi="Courier"/>
          <w:vanish/>
          <w:sz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  <w:tab/>
        <w:t>Bahnhofstr. 8/9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39288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  <w:t>Burg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  <w:tab/>
        <w:t>Tel.:(03921)2259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  <w:tab/>
        <w:t>Auskünfte durch Frau Blumhagel.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Gewerbe und Handel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B 26 a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Berufsgenossenschaft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]s}o[2{&lt; Burg&gt;}]o]k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Statut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Druckervereinigung</w:t>
      </w:r>
      <w:r>
        <w:rPr>
          <w:rFonts w:ascii="Courier" w:hAnsi="Courier"/>
          <w:vanish/>
          <w:sz w:val="24"/>
        </w:rPr>
        <w:t>]s</w:t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</TotalTime>
  <Application>LibreOffice/6.4.6.2$Linux_X86_64 LibreOffice_project/40$Build-2</Application>
  <Pages>1</Pages>
  <Words>36</Words>
  <Characters>201</Characters>
  <CharactersWithSpaces>227</CharactersWithSpaces>
  <Paragraphs>10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2021-02-26T09:03:00Z</dcterms:created>
  <dc:creator>Fischer</dc:creator>
  <dc:description>erh. in Lpz. am 21.07.93, bearb. am 23.07.93</dc:description>
  <cp:keywords>DFG-Quellrepertorium Burg</cp:keywords>
  <dc:language>de-DE</dc:language>
  <cp:lastModifiedBy/>
  <cp:lastPrinted>8909-06-25T01:07:42Z</cp:lastPrinted>
  <dcterms:modified xsi:type="dcterms:W3CDTF">2021-03-08T10:44:44Z</dcterms:modified>
  <cp:revision>4</cp:revision>
  <dc:subject/>
  <dc:title>Kreis- und Stadtarchiv Burg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