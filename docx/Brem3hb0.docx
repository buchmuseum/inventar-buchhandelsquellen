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Staatsarchiv Bremen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 Bremen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Am Staatsarchiv 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28203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Bremen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Tel.:(0421)361-6221 Fax:(0421)361-10247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Di, Mi 9 - 16 Uhr, Do 9 - 20 Uhr, Fr 9 - 15 Uhr, Mo geschlossen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 xml:space="preserve">Es gibt ein gedrucktes Bestandsverzeichnis: Klaus </w:t>
      </w:r>
      <w:r>
        <w:rPr>
          <w:rFonts w:ascii="Courier" w:hAnsi="Courier"/>
          <w:sz w:val="24"/>
        </w:rPr>
        <w:t>Schwarz, Übersicht über die Bestände des Staatsarchivs der Freien Hansestadt Bremen, Bremen 1982. Das Archiv hat eine Flugschriften- (9,F) sowie eine Plakatsammlung (9,P). Letzter Besuch: Mai 1998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Rat/Senat und Inneres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Rat/Senat und Inneres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12 - 19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Handschriftliche Findbücher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D.17.f.6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D.17 Straftaten / f.6 Schmähschriften usw.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D.17.f.6.a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Schmähschriften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Generalia et diversa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1614 - 1853 ; (1870)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26</w:t>
      </w:r>
      <w:r>
        <w:rPr>
          <w:rFonts w:ascii="Courier" w:hAnsi="Courier"/>
          <w:sz w:val="24"/>
        </w:rPr>
        <w:tab/>
        <w:t>P.13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P.13 Verwaltung Vegesacks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116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P.13.116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vanish/>
          <w:sz w:val="24"/>
        </w:rPr>
        <w:t>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1834 - 1868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Q.9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Q.9 Verwaltung Bremerhavens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195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Q.9.195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Korrespondenz mit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Amtmann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Gröning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den Amtsassessoren - Bd. 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L.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Vangerow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Zulassung des 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Correspondenzblatt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Anzeiger für Bremerhaven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Anzeige der Einstellung des Blattes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Q.9.202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Korrespondenz mit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Amtmann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Gröning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de</w:t>
      </w:r>
      <w:r>
        <w:rPr>
          <w:rFonts w:ascii="Courier" w:hAnsi="Courier"/>
          <w:sz w:val="24"/>
        </w:rPr>
        <w:t>n Amtsassessoren - Bd. 14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Einstellung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Volksblatt an der Nordsee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Julius Rudolph 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Bostelmann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1861-63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(1850 ; 1861 - ) ; 1863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Q.9.282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Gewerbezulassung, Gewerbeaufsicht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Kaution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en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Volksblatt an der Nordsee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 und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Volksblatt an der Weser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1862-69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), Übergang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Buchhändler- und Buchdruckereigeschäft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Bostelmann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sz w:val="24"/>
        </w:rPr>
        <w:t xml:space="preserve">an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Heinrich Louis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Köhler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1864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1835 - 1875 ; 1891 (- 1895)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404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Q.9.404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Einzelne Ansiedler und Gewerbetreibende - Bd. 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Konzession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Philipp Leopold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Vangerow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1851 - 1856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406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Q.9.406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Einzelne Ansiedler und Gewerbetreibende - Bd. 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Konzession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Julius Friedrich Rud.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Bostelmann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</w:t>
      </w:r>
      <w:r>
        <w:rPr>
          <w:rFonts w:ascii="Courier" w:hAnsi="Courier"/>
          <w:vanish/>
          <w:sz w:val="24"/>
        </w:rPr>
        <w:t>[</w:t>
      </w:r>
      <w:r>
        <w:rPr>
          <w:rFonts w:ascii="Courier" w:hAnsi="Courier"/>
          <w:sz w:val="24"/>
        </w:rPr>
        <w:t>1862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1861 - 1879 ; (1880)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490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Q.9.490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Einführung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Gesangbuch zu gemeinschaftlicher und einsamer Andacht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(1853) ; 1856 - 1857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S.2.z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S.2 Einzelne Handwerke und Zünfte / z Buchbinder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S.2.2.z.1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- Rollen und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Privilegien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auch Spezialstatuten und Verschiedenes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(1577) ; 1617 - 1720 ; 1798 - 1852 ; 1912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S.2.z.2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- Aufnahme in das Amt als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Meister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</w:t>
      </w:r>
      <w:r>
        <w:rPr>
          <w:rFonts w:ascii="Courier" w:hAnsi="Courier"/>
          <w:sz w:val="24"/>
        </w:rPr>
        <w:t xml:space="preserve"> Meisterstück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1660 - 1860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S.2.z.3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Gesellen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ihre Krankenkasse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1713 - 1759 ; 1819 - 1861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S.2.z.4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Lehrjungen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1754 ; 1770 ; 1817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S.2.z.5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Meisterwitwen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-töchter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1699 - 1728 ; 1853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S.2.z.6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Freimeister und Bönhasen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1617 ; 1720 - 1860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8.a.2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S.2.z.8.a.2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Streitigkeiten mit verschiedenen, namentlich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</w:t>
      </w:r>
      <w:r>
        <w:rPr>
          <w:rFonts w:ascii="Courier" w:hAnsi="Courier"/>
          <w:sz w:val="24"/>
        </w:rPr>
        <w:t>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1655 - 1827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8.a.5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S.2.z.8.a.5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Streitigkeiten über 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Verkauf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ungebundener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S.2.z.10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Sterbekasse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T.2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T.2 Venerandum Ministerium (Versammlung der reformierten Geistlichen)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cc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T.2.cc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Harmonia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1694 - 1911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T.5.a.3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T.5 Unterrichts- und Bildungsanstalten, Zeitungen und Zeitschriften / a.3 Atheneum oder Lyzaeum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3.h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T.5.</w:t>
      </w:r>
      <w:r>
        <w:rPr>
          <w:rFonts w:ascii="Courier" w:hAnsi="Courier"/>
          <w:sz w:val="24"/>
        </w:rPr>
        <w:t>a.3.h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Athenaeum oder Lyzaeum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T.5.d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T.5 Unterrichts- und Bildungsanstalten, Zeitungen und Zeitschriften / d Buchhändler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T.5.d.0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Generalia et diversa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T.5.d.1.a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Hiesige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Generalia et diversa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Abschlägig beschiedene Gesuche 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1.b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T.5.d.1.b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Hiesige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Die einzelnen Buchhändler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T.5.d.5.a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Privilegia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impr. - Im Allgemeinen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5.b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T.5.d.5.b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Privilegia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impr. - Einzelnen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ertheilte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Privilegia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auf besondere Werke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5.c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T.5.d.5.c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Privilegia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impr. - Einzelnen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ertheilte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Privilegia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für ihre Werke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T.5.d.8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Streitigkeiten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mit dem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Buchbinder-Amt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e über 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Verkauf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gebundener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T.5.d.11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T.5.d.12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Antiquare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T.5.e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T.5 Unterrichts- und Bildungsanstalten, Zeitungen und Zeitschriften / e Buchdrucker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T.5.e.0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Generalia et diversa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T.5.e.1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Raths-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T.5.e.2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Gymnasii-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T.5.e.3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Verschiedene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vor der französischen Zeit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T.5.e.4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Verschiedene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nach der französischen Zeit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T.5.e.5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Beschwerden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Neben- und Winkel-Druckereien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T.5.e.6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s[&lt;Buchdrucker-&gt;</w:t>
      </w:r>
      <w:r>
        <w:rPr>
          <w:rFonts w:ascii="Courier" w:hAnsi="Courier"/>
          <w:sz w:val="24"/>
        </w:rPr>
        <w:t>Gesellen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Abschaffung des sog. Postulirens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8.a - 8.b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T.5.e.8.a - 2 - T.5.e.8.b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Preß-Gesetze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1638 - 1848 ; 1849 -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T.5.e.9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Requisitoriales und Erkundigungen wegen hier gedruckter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11.a.1 - 11.a.2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T.5.e</w:t>
      </w:r>
      <w:r>
        <w:rPr>
          <w:rFonts w:ascii="Courier" w:hAnsi="Courier"/>
          <w:sz w:val="24"/>
        </w:rPr>
        <w:t>.11.a.1 - 2 - T.5.e.11.a.2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Im allgemeinen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- 1856 ; 1857 -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11.b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T.5.e.11.b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Rechnungswesen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11.f.1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T.5.e.11.f.1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Im allgemeinen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T.5.e.12.a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Journale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Tagesblätter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usw. - Im allgemeinen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12.b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T.5.e.12.b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Fremde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12.c.1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T.5.e.12.c.1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Hiesige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Zeitungen 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- Im allgemeinen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Das Dampfschiff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Eine Zeitschrift für Freunde des Ernstes und des Frohsinns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18.10.1838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- 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Die Union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Ein Original-Blatt für die gebildete Lese-Welt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1.3.1843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- 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Jacobus Major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Humoristisch-satyrisches Volksblatt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30.4.1851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-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Allgemeine Wochen-Chronik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20.8.1854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- 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Der Neuigkeitskrämer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Ein Blatt für Jeden, der gern etwas Neues erfährt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13.1.1855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- 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Porzia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Eine Zeitschrift, hrsg. zum Besten hiesiger kranker aber verschämter Armen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1.8.1838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1.1</w:t>
      </w:r>
      <w:r>
        <w:rPr>
          <w:rFonts w:ascii="Courier" w:hAnsi="Courier"/>
          <w:sz w:val="24"/>
        </w:rPr>
        <w:t>.1839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-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Bremer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13.2.1801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12.c.2.a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T.5.e.12.c.2.a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Hiesige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Vor der französischen Zeit - Im allgemeinen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12.c.3.a.1 - 12.c.3.a.3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T.5.e.12.c.3.a.1 - 2 - T.5.e.12.c.3.a.3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Hiesige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Nach der französischen Zeit - Im allgemeinen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- 1841 ; 1842 - 1854 ; 1855 -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12.c.3.b.5.c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T.5.e.12.c.3.b.5.c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Neue Bremer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Beschwerden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wider dieselbe wegen darin eingerückter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Artikel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und Korrespondenz </w:t>
      </w:r>
      <w:r>
        <w:rPr>
          <w:rFonts w:ascii="Courier" w:hAnsi="Courier"/>
          <w:sz w:val="24"/>
        </w:rPr>
        <w:t xml:space="preserve">mit Auswärtigen über hiesige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Preßzustände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allgemeinen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12.c.3.b.5.i.1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T.5.e.12.c.3.b.5.i.1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Der Bürgerfreund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Eine Wochenschrift zur Unterhaltung und Belehrung für den Bürger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- Im allgemeinen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1834 - 1861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12.c.3.b.5.k.1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T.5.e.12.c.3.b.5.k.1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Bremische Blätter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- Im allgemeinen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1836 - 1837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12.c.3.b.5.n.1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T.5.e.12.c.3.b.5.n.1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Reform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dann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Bremischer Beobachter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später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Bremer Tageblatt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- Generalia und diversa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</w:t>
      </w:r>
      <w:r>
        <w:rPr>
          <w:rFonts w:ascii="Courier" w:hAnsi="Courier"/>
          <w:sz w:val="24"/>
        </w:rPr>
        <w:t>861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12.c.3.b.5.o.1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T.5.e.12.c.3.b.5.o.1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Bremer Handelsblatt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- Generalia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1834 - 1871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12.c.3.b.5.t.1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T.5.e.12.c.3.b.5.t.1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Der Wecker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Ein Sonntagsblatt zur Beförderung des religiösen Lebens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- Im allgemeinen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12.c.3.b.5.u.1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T.5.e.12.c.3.b.5.u.1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Vegesacker Wochenblatt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sodann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Norddeutsche Volkszeitung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- Im allgemeinen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12.c.3.b.5.v.1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T.5.e.12.c.3.b.5.v.1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Mitteiler an der Unterweser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sodann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Volksblatt an der </w:t>
      </w:r>
      <w:r>
        <w:rPr>
          <w:rFonts w:ascii="Courier" w:hAnsi="Courier"/>
          <w:sz w:val="24"/>
        </w:rPr>
        <w:t>Nordsee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- Im allgemeinen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1855 - 1869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12.c.3.b.5.w.1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T.5.e.12.c.3.b.5.w.1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Courier an der Weser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hernach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Bremer Tageblatt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alsdann seit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Bremer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ab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Norddeutsche Rundschau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ab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Nationale Rundschau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- Im allgemeinen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s.d.30</w:t>
      </w:r>
      <w:r>
        <w:rPr>
          <w:rFonts w:ascii="Courier" w:hAnsi="Courier"/>
          <w:sz w:val="24"/>
        </w:rPr>
        <w:tab/>
        <w:t>12.c.3.b.5.o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12.c.3.b.5.ee.1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T.5.e.12.c.3.b.5.ee.1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Bremer Arbeiter-Zeitung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Organ der Unabhängigen Sozialdemokratischen Partei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- Generalia et diversa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T.5.e.13.a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Staatshandbuch der Freien Hansestadt Bremen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- Im allgemeinen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T.5.e.14.a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Verschiedene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Impressa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localem Interesse - Diversa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14.b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T.5.e.14.b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Adreßbuch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Generalia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T.5.e.15.a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Druck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Tobacksbriefe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- Im allgemeinen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15.b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T.5.e.15.b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einzelnen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Tobacksbriefe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Streitigkeiten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mit dens.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15.c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T.5.e.15.c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Zwei </w:t>
      </w:r>
      <w:r>
        <w:rPr>
          <w:rFonts w:ascii="Courier" w:hAnsi="Courier"/>
          <w:i/>
          <w:vanish/>
          <w:sz w:val="24"/>
        </w:rPr>
        <w:t>s[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die hier üblichen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Tobacksbri</w:t>
      </w:r>
      <w:r>
        <w:rPr>
          <w:rFonts w:ascii="Courier" w:hAnsi="Courier"/>
          <w:sz w:val="24"/>
        </w:rPr>
        <w:t>efe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enthaltend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T.5.f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T.5 Unterrichts- und Bildungsanstalten, Zeitungen und Zeitschriften / f Die öffentliche Stadt-Bibliothek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T.5.f.1.a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Stadt-Bibliothek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- Im allgemeinen - Varia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1.b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T.5.f.1.b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Stadt-Bibliothek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- Historische Nachrichten von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auch Anordnungen und Gesetze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Umbau bzw. Neubau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1881 - 1896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1.c.1 - 1.c.3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T.</w:t>
      </w:r>
      <w:r>
        <w:rPr>
          <w:rFonts w:ascii="Courier" w:hAnsi="Courier"/>
          <w:sz w:val="24"/>
        </w:rPr>
        <w:t>5.f.1.c.1 - 2 - T.5.f.1.c.3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Stadt-Bibliothek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- Personal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1.d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T.5.f.1.d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Stadt-Bibliothek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- Nachrichten von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n, die auf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befindlich oder gewesen, auch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Anschaffungen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derselben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2.a - 2.d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T.5.f.2.a - T.5.f.2.d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Stadt-Bibliothek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- Die Einkünfte und Rechnungen über die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deren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Verwaltung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3.a - 3.e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T.5.f.3.a - 2 - T.5</w:t>
      </w:r>
      <w:r>
        <w:rPr>
          <w:rFonts w:ascii="Courier" w:hAnsi="Courier"/>
          <w:sz w:val="24"/>
        </w:rPr>
        <w:t>.f.3.e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Stadt-Bibliothek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- Dem Senate decidierte oder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übersandte Bücher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usw., welche von demselben größtenteils an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gegeben sind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T.5.i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T.5 Unterrichts- und Bildungsanstalten, Zeitungen und Zeitschriften / i Leihbibliotheken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2 - T.5.i.0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Leihbibliotheken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Senatsregistratur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Senatsregistratur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1875 - 1958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Handschriftliche und maschinenschriftliche Findbücher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S.30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Sozialdemokratie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S.30.</w:t>
      </w:r>
      <w:r>
        <w:rPr>
          <w:rFonts w:ascii="Courier" w:hAnsi="Courier"/>
          <w:sz w:val="24"/>
        </w:rPr>
        <w:t>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erfolglos gebliebene Verhandlungen auf Abänderungen von Bestimmungen des Strafgesetzbuchs und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Gesetzes über die 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sowie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Gesetzes gegen die gemeingefährlichen Bestrebungen der Sozialdemokratie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21.03.1889 - 25.02.1890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S.30.33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Volkskalender zur Bekämpfung der Sozialdemokratie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23.01.1913 - 28.10.1913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A.12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A.12 Anarchismus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A.12.3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Beachtung einiger neuerer gerichtlicher Entscheidungen bei Strafverfahren wegen Verbreitung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</w:t>
      </w:r>
      <w:r>
        <w:rPr>
          <w:rFonts w:ascii="Courier" w:hAnsi="Courier"/>
          <w:sz w:val="24"/>
        </w:rPr>
        <w:t>narchistischer und sozialdemokratische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25.12.1886 - 04.01.1887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K.13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K.13 Kommunismus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K.13.48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 der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Bremen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erscheinenden </w:t>
      </w:r>
      <w:r>
        <w:rPr>
          <w:rFonts w:ascii="Courier" w:hAnsi="Courier"/>
          <w:vanish/>
          <w:sz w:val="24"/>
        </w:rPr>
        <w:t>1{t[</w:t>
      </w:r>
      <w:r>
        <w:rPr>
          <w:rFonts w:ascii="Courier" w:hAnsi="Courier"/>
          <w:sz w:val="24"/>
        </w:rPr>
        <w:t>Arbeiter-Zeitung</w:t>
      </w:r>
      <w:r>
        <w:rPr>
          <w:rFonts w:ascii="Courier" w:hAnsi="Courier"/>
          <w:vanish/>
          <w:sz w:val="24"/>
        </w:rPr>
        <w:t>]t}]s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Strafsachen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gegen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Schriftleiter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24.06.1931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K.13.74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Maßnahmen gegen 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kommunistischen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Propaganda- und Nachrichtendienst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K.13.86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Anträge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Verbandes Deutscher Druckpapierfabriken GmbH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auf Gewährung von Entschädigungen geg</w:t>
      </w:r>
      <w:r>
        <w:rPr>
          <w:rFonts w:ascii="Courier" w:hAnsi="Courier"/>
          <w:sz w:val="24"/>
        </w:rPr>
        <w:t xml:space="preserve">en die Vermögensmasse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Nordwestdeutschen Buchdruckerei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zuletzt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Bremen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Buntentorsteinweg 32, auf Grund des Gesetzes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9.12.1937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wegen der Gewährung von Entschädigungen bei der Einziehung staatsfeindlichen Vermögens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17.10.1939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K.13.87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Ersuchen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Bezirksleitung Niedersachsen-Nord der Kommunistischen Partei Deutschlands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um Auskunft über den Verbleib der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beschlagnahmten Druckereimaschinen der früheren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KPD-Presse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07.05.1947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K.13.94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Maßnahmen zur Begegnung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kommunistische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Propaganda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Westdeutschland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08.02.1950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K.13.103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Aufstellungen über die im Bundesgebiet noch tätigen, aber nicht verbotenen kommunistischen Hilfsorganisationen und über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kommunistische und prokommunistische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gedruckte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Informationsdienste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die legal erscheinen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25.06.1958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R.1.i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Reichskulturkammer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R.1.i.1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Reichskulturkammer</w:t>
      </w:r>
      <w:r>
        <w:rPr>
          <w:rFonts w:ascii="Courier" w:hAnsi="Courier"/>
          <w:vanish/>
          <w:sz w:val="24"/>
        </w:rPr>
        <w:t>]k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22.09.1933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R.1.i.2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Reichsschrifttumskammer</w:t>
      </w:r>
      <w:r>
        <w:rPr>
          <w:rFonts w:ascii="Courier" w:hAnsi="Courier"/>
          <w:vanish/>
          <w:sz w:val="24"/>
        </w:rPr>
        <w:t>]k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22.09.1933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R.1.i.3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Reichspressekammer</w:t>
      </w:r>
      <w:r>
        <w:rPr>
          <w:rFonts w:ascii="Courier" w:hAnsi="Courier"/>
          <w:vanish/>
          <w:sz w:val="24"/>
        </w:rPr>
        <w:t>]k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22.09.1933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R.1.m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Deutschland nach 1945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R.1.m.10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Ersuchen an das Polizeipräsidium um Übersendung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Militär-Zeitungen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an den Regierenden Bürgermeister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09.05.1945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R.1.m.48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Soldatenzeitung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29 Let's Go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26.06.1945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R.1.m.53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Schaffung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amtlichen Veröffentlichungsblatt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für die vom </w:t>
      </w:r>
      <w:r>
        <w:rPr>
          <w:rFonts w:ascii="Courier" w:hAnsi="Courier"/>
          <w:sz w:val="24"/>
        </w:rPr>
        <w:t>Senat erlassenen Gesetze und Verordnungen (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Amtliche Mitteilungen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)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03.07.1945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R.1.m.84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Prüfung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usw. über politische Parteien vor Veröffentlichung durch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amerikanische Militär-Regierung</w:t>
      </w:r>
      <w:r>
        <w:rPr>
          <w:rFonts w:ascii="Courier" w:hAnsi="Courier"/>
          <w:vanish/>
          <w:sz w:val="24"/>
        </w:rPr>
        <w:t>]k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13.10.1945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176.a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R.1.m.176.a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von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nationalsozialistische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 Charakters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24.05.1946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J.1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Justizsachen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516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J.1.516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Bekämpfung des Schmutzes in Wort und Bild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08.10.1909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P.</w:t>
      </w:r>
      <w:r>
        <w:rPr>
          <w:rFonts w:ascii="Courier" w:hAnsi="Courier"/>
          <w:sz w:val="24"/>
        </w:rPr>
        <w:t>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P.5 Presse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mit bremischen Postdampfschiffen von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Baltimore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hierher gesandten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Katholischen Volkszeitung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desfallsige Verhandlungen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01.05.1875 - 15.06.1875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Mitteilung zweier Erkenntnisse des hiesigen Strafgerichts vom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25. April u. 5. Mai 1876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 die Einziehung von Teilen der Nr. 25 und 26 des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Philadelphia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erscheinenden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es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Nord-Amerika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19.05.1876 - 24.05.1876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Correspondenz mit dem Reichskanzleramte betr.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Verbot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in der unter dem Titel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Freie Presse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zur Verbreitung gelangender Exemplare der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Baltimore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Katholischen Volkszeitung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30.08.1875 - 23.09.1875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Correspondenz mit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Königl. Preuß. Gesandschaft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Das kleine Buch vom großen Bismarck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12.06.1877 - 23.06.1877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Schreiben des Staatssekretärs zu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betr.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Verbot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Zürich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erschienenen </w:t>
      </w:r>
      <w:r>
        <w:rPr>
          <w:rFonts w:ascii="Courier" w:hAnsi="Courier"/>
          <w:vanish/>
          <w:sz w:val="24"/>
        </w:rPr>
        <w:t>2{t[2{</w:t>
      </w:r>
      <w:r>
        <w:rPr>
          <w:rFonts w:ascii="Courier" w:hAnsi="Courier"/>
          <w:sz w:val="24"/>
        </w:rPr>
        <w:t>Broschüre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Europäische Krieg. Ein Mahnruf an die westeuropäischen Staaten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05.09.1877 - 13.09.1877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Correspondenz mit dem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Reichskanzler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Ein europäischer Soldat an seine Kameraden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02.11.1877 - 27.11.1877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Correspondenz mit dem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Reichskanzler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Glöckner im Exil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15.11.1877 - 23.11.1877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  <w:t>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Correspondenz mit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Königl. Preuß. Gesandtschaft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betr. Vigilanz auf das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erschienene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Legende vom Kanonennamte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von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Löffler</w:t>
      </w:r>
      <w:r>
        <w:rPr>
          <w:rFonts w:ascii="Courier" w:hAnsi="Courier"/>
          <w:vanish/>
          <w:sz w:val="24"/>
        </w:rPr>
        <w:t>}]p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17.12.1877 - 24.12.1877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Maßregeln gegen die 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Basel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demnächst erscheinenden umfangreichen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politischen Broschüre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welche aufrührerische Zwecke verfolgt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03.03.1878 - 29.05.1878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P.5.10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Antrag des Staatsanwalt</w:t>
      </w:r>
      <w:r>
        <w:rPr>
          <w:rFonts w:ascii="Courier" w:hAnsi="Courier"/>
          <w:sz w:val="24"/>
        </w:rPr>
        <w:t xml:space="preserve">s auf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strafgerichtliche Verfolgung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Redacteur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Bremer Freien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wegen Abdruck eines Artikels betr. die Rede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Liebknecht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s über den Orientkrieg, welcher Beleidigungen des deutschen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Reichskanzler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 enthält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15.03.1878 - 23.03.1878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P.5.11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Correspondenz mit dem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K. Sächsischen Kriegsministerium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über einen von demselben gegen die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Redaction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Weserzeitung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gestellten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Strafantrag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05.09.1878 - 18.07.1881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P.5.12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Fahndung auf</w:t>
      </w:r>
      <w:r>
        <w:rPr>
          <w:rFonts w:ascii="Courier" w:hAnsi="Courier"/>
          <w:sz w:val="24"/>
        </w:rPr>
        <w:t xml:space="preserve"> eine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London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erschienene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Flugschrift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Deutschland in Sklaverei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01.07.1878 - 13.09.1878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P.5.13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Correspondenz mit dem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Reichskanzler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 Mitteilung für erfolgte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Verurteilungen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ausländischer periodischer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26.07.1878 - 29.09.1878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P.5.14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Verhandlungen über Einleitung einer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Strafverfolgung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wider den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Redacteur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Bremer Freien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wegen Beleidigung des Senats in einem Artikel desselben wegen der Helenen</w:t>
      </w:r>
      <w:r>
        <w:rPr>
          <w:rFonts w:ascii="Courier" w:hAnsi="Courier"/>
          <w:sz w:val="24"/>
        </w:rPr>
        <w:t>straße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P.5.15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Verhandlungen über Einleitung eines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Strafverfahren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wider den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Redacteur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Bremer Freien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wegen Beleidigung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Pastor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Thikötter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in Beziehung auf seinen Beruf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03.10.1878 - 04.10.1878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P.5.16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Desgleichen wider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Redacteur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Bremer Journals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Christian Carl Heinrich Emil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Kobabe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Beleidigung des Senats und der Polizeidirektion in einem Artikel seines Blattes wegen der Helenenstraße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25.03.</w:t>
      </w:r>
      <w:r>
        <w:rPr>
          <w:rFonts w:ascii="Courier" w:hAnsi="Courier"/>
          <w:sz w:val="24"/>
        </w:rPr>
        <w:t>1879 - 16.05.1879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P.5.17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Desgleichen gegen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Redacteur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kirchlichen Anzeiger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s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Roland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Th.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Filzen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wegen Beleidigung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Reichskanzler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s, welche durch Entscheidung des Landgerichts bzw. Oberlandesgerichts abgelehnt wird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17.04.1880 - 17.08.1880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P.5.18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Fahndung auf einen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London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von Mitgliedern der dortigen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sozialdemokratischen Partei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erlassenen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Aufruf zur Revolution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04.02.1880 - 09.02.1880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P.5.19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Einleit</w:t>
      </w:r>
      <w:r>
        <w:rPr>
          <w:rFonts w:ascii="Courier" w:hAnsi="Courier"/>
          <w:sz w:val="24"/>
        </w:rPr>
        <w:t xml:space="preserve">ung eines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Strafverfahren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gegen den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Redacteur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Wiesbadner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Jacob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Edel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Wiesbaden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>, wegen eines in der "Wiesbadner Zeitung", Beleidigung und Verleumdung des Senats und anderer Behörden enthaltenden Artikels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22.07.1881 - 17.02.1882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P.5.20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Schreiben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Reichskanzler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betr.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sozialdemokratische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Milwaukes</w:t>
      </w:r>
      <w:r>
        <w:rPr>
          <w:rFonts w:ascii="Courier" w:hAnsi="Courier"/>
          <w:vanish/>
          <w:sz w:val="24"/>
        </w:rPr>
        <w:t>]o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28.02.1882 - 01.04.1882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P.5.21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N.A.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Ordemann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Söhne</w:t>
      </w:r>
      <w:r>
        <w:rPr>
          <w:rFonts w:ascii="Courier" w:hAnsi="Courier"/>
          <w:sz w:val="24"/>
        </w:rPr>
        <w:t xml:space="preserve"> um rechtzeitige Mitteilung aller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öffentlichen Anzeigen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welche durch Vermittlung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Regierungskanzlei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erfolgen, zur Veröffentlichung durch den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Courier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11.07.1883 - 03.08.1883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P.5.22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Schreiben des Ausschusses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Rheinisch-Westfälischen Gefängniß-Gesellschaft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bei Übersendung der Verhandlungen über die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Presse und das Verbrechen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in ihrer 56. Generalversammlung pp.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18.05.1885 - 11.07.1885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P.5.23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Correspondenz mit dem Regierungspräsidenten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Aurich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betr. Einschreiten gegen die hier erscheinende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sozialdemokratische 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Norddeutsches Wochenblatt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und Verwarnung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Redacteur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H.W.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Oehme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der in  Nr. 27 enthaltenen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Wilhelmshavener Correspondenz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24.09.1885 - 09.07.1886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P.5.24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Anfrage des Staatsanwalts, ob gegen das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Bürgerschaftsmitglied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Meier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welcher laut abgedruckter Verhandlung in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Nordwacht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in einer hier stattgehabten Versammlung die Tätigkeit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Gemein</w:t>
      </w:r>
      <w:r>
        <w:rPr>
          <w:rFonts w:ascii="Courier" w:hAnsi="Courier"/>
          <w:sz w:val="24"/>
        </w:rPr>
        <w:t>nützigen Bremer Bauverein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s getadelt und Senatoren, Küster etc. dadurch beleidigt habe, eingeschritten werden soll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22.11.1889 - 07.12.1889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P.5.25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Gottlieb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Überlassung eines Exemplars des Correcturabdrucks der Mitteilung des Senats für das von ihm herausgegebene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Bremer Bürgerzeitung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03.05.1890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P.5.28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Correspondenz mit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Redaction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Blätter für soziale Praxis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Frankfurt/M.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betr. Auskunft über hiesige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Bekanntmachungen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etc.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21.11.1892 - 14.12.1892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P.5.30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Administration des "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Kosmos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Karlsruhe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bittet um Beihilfe bei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Adreßbuchs der deutschen Industrie</w:t>
      </w:r>
      <w:r>
        <w:rPr>
          <w:rFonts w:ascii="Courier" w:hAnsi="Courier"/>
          <w:vanish/>
          <w:sz w:val="24"/>
        </w:rPr>
        <w:t>]s]s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20.09.1897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P.5.31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Gesuch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Bremer Generalanzeiger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s" um unentgeltlich Aufnahme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Bekanntmachungen des Senats und der Behörden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22.11.1897 - 21.12.1897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P.5.34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Gesuch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Bremer Tageblatts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um unentgeltliche Aufnahme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Bekanntmachunge</w:t>
      </w:r>
      <w:r>
        <w:rPr>
          <w:rFonts w:ascii="Courier" w:hAnsi="Courier"/>
          <w:sz w:val="24"/>
        </w:rPr>
        <w:t>n des Senats und der Behörden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03.06.1899 - 13.06.1899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P.5.35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Anfrage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Karlsruhe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ob hier eine als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städtisches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Isertionsorgan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dienende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städtische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besteht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02.03.1901 - 07.03.1901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P.5.40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Redacteur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Oekert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Überlassung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Drucksachen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pp. für die Abfassung von Artikeln für eine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20.01.1903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P.5.41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B.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Zeschau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's Verlags-Redaktion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ersucht um Übersendung von Material für das Werk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Das Deutsche Reich und seine Kolonien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17.07.1903 - 22.07.1903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P.5.43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 von Städtemonographien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seitens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Leo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Woerl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]o}]p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10.08.1903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P.5.47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Verhandlungen wegen einer in einer Nummer des von dem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Redakteur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Oehme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herausgegebenen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Norddeutschen Wochenblatt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s" enthaltenen Beleidigung des Senats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06.06.188</w:t>
      </w:r>
      <w:r>
        <w:rPr>
          <w:rFonts w:ascii="Courier" w:hAnsi="Courier"/>
          <w:sz w:val="24"/>
        </w:rPr>
        <w:t>5 - 23.06.1885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P.5.48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Redaktion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Bremer Generalanzeiger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s"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ersucht um Übersendung von Photographien und Mitteilung biographischer Notizen über die Mitglieder des Senats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21.09.1896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P.5.49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Einleitung eines Strafverfahrens gegen die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Bremer Bürgerzeitung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wegen Beleidigung des Senats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15.05.1900 - 18.12.1900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P.5.50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Geschäftsleitung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Täglichen Rundschau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ersucht 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Insertion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Ausschreibungen von um zu besetzen</w:t>
      </w:r>
      <w:r>
        <w:rPr>
          <w:rFonts w:ascii="Courier" w:hAnsi="Courier"/>
          <w:sz w:val="24"/>
        </w:rPr>
        <w:t>den Lehrerstellen, Bekanntmachungen etc. in der "Täglichen Rundschau"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21.03.1904 - 25.03.1904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P.5.52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Redaktion der "Österreichischen Rundschau"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bittet um Übersendung der hiesigen Verwaltungsberichte pp. für die von ihr herausgegebene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Österreichische Rundschau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23.09.1904 - 27.09.1904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P.5.54.a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Mitteilung von Nachrichten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an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Tagesblätter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durch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Regierungskanzlei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sowie Verhandlungen über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staatl</w:t>
      </w:r>
      <w:r>
        <w:rPr>
          <w:rFonts w:ascii="Courier" w:hAnsi="Courier"/>
          <w:sz w:val="24"/>
        </w:rPr>
        <w:t xml:space="preserve">ichen oder städtischen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Presserat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 für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Bremen</w:t>
      </w:r>
      <w:r>
        <w:rPr>
          <w:rFonts w:ascii="Courier" w:hAnsi="Courier"/>
          <w:vanish/>
          <w:sz w:val="24"/>
        </w:rPr>
        <w:t>]o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09.01.1902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P.5.66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das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Adreßbuch der Stadt- und Gemeinde-Verwaltungen Deutschlands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, jetzt betitelt 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Kommunales Auskunftsbuch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Adreßbuch deutscher Stadt- und Gemeindeverwaltungen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07.11.1905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P.5.69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Annocenexpedition von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Haasenstein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Vogler</w:t>
      </w:r>
      <w:r>
        <w:rPr>
          <w:rFonts w:ascii="Courier" w:hAnsi="Courier"/>
          <w:vanish/>
          <w:sz w:val="24"/>
        </w:rPr>
        <w:t>]p]k</w:t>
      </w:r>
      <w:r>
        <w:rPr>
          <w:rFonts w:ascii="Courier" w:hAnsi="Courier"/>
          <w:sz w:val="24"/>
        </w:rPr>
        <w:t xml:space="preserve"> übersendet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Zeitungs-Katalog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anläßlich ihres 50jährigen Bestehens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03.02.1906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P.5.70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einer Zeitschrift </w:t>
      </w:r>
      <w:r>
        <w:rPr>
          <w:rFonts w:ascii="Courier" w:hAnsi="Courier"/>
          <w:sz w:val="24"/>
        </w:rPr>
        <w:t>für Versicherungsvereine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unter dem Titel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Mitteilungen für Versicherungsvereine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seitens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Deutschen 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24.02.1906 - 28.02.1906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P.5.81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einer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Technische Gemeindebeamte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seitens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Verbandes der technischen Gemeindebeamten Deutschlands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21.11.1906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P.5.86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Anzeige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Bremer Zeitungs-Gesellschaft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hierselbst von der Verbindung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Bremer Courier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s" mit dem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</w:t>
      </w:r>
      <w:r>
        <w:rPr>
          <w:rFonts w:ascii="Courier" w:hAnsi="Courier"/>
          <w:sz w:val="24"/>
        </w:rPr>
        <w:t>remer Tageblatt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24.12.1906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P.5.87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Ersuchen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Schriftleitung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Grazer Tageblatt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s"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Graz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um Übersendung politischen Materials (Verwaltungsbericht pp.) zu einer Arbeit in ihrer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Gemeindezeitung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11.04.1907 - 13.04.1907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P.5.93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Verhandlungen betr. den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Artikel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Frieden von Tilsit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 in Nr. 159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Norddeutschen Volksstimme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10.07.1907 - 23.07.1907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P.5.94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die vom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L.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Viereck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</w:t>
      </w:r>
      <w:r>
        <w:rPr>
          <w:rFonts w:ascii="Courier" w:hAnsi="Courier"/>
          <w:sz w:val="24"/>
        </w:rPr>
        <w:t xml:space="preserve">us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New York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herausgegebene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Monatsschrift für deutsche Kultur in Amerika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, betitelt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deutsche Vorkämpfer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08.07.1907 - 08.03.1908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P.5.103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Ersuchen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Redaktion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Deutschen Reichs-Adreßbuch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um Revision der in demselben enthaltenen Angaben über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Bremen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um Überlassung eines Stadtplans von Bremen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1908 - 1955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P.5.106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Nachforschungen über die Verbreitung des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es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Das Vaterland der Reichen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", einer Übersetzu</w:t>
      </w:r>
      <w:r>
        <w:rPr>
          <w:rFonts w:ascii="Courier" w:hAnsi="Courier"/>
          <w:sz w:val="24"/>
        </w:rPr>
        <w:t xml:space="preserve">ng des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Harve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'schen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es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Leur Patrie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19.02.1908 - 31.05.1908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P.5.112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Erteilung eines Verbots an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Bremer Zeitungsgesellschaft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, das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Bremer Tageblatt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als "Organ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amtliche Bekanntmachungen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" zu bezeichnen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06.01.1909 - 09.02.1909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P.5.117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Gesuch des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Verlages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Paul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Hartung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 xml:space="preserve"> um Berichtigung eines Korrekturbogens zwecks Herstellung eines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Bremer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14.08.1909 - 26.0</w:t>
      </w:r>
      <w:r>
        <w:rPr>
          <w:rFonts w:ascii="Courier" w:hAnsi="Courier"/>
          <w:sz w:val="24"/>
        </w:rPr>
        <w:t>8.1909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P.5.119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den Abschluß neuer Verträge mit der 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Schünemann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'schen Druckerei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über die zu liefernden Druckarbeiten und über den Druck und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Gesetzblatt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sowie Erhöhung der Vertragspreise infolge des Krieges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1907 - 1923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P.5.136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Eingabe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Redakteur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Knabe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hierselbst, um Unterstützung seines Unternehmens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eines bremischen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Handels-Korrespondenzblatt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17.11.1910 - 18.11.1910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P.5.140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Anfrage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Stadtmagistrat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von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Nürnberg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ob hier ein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amtliches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Preß- und Nachrichtenbureau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besteht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03.01.1911 - 09.01.1911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P.5.142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Unterstützungsgesuch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Verlages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Fremdenblattes für das Fulda-, Werra- und Wesergebiet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plus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Dampfboot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Hann. Münden</w:t>
      </w:r>
      <w:r>
        <w:rPr>
          <w:rFonts w:ascii="Courier" w:hAnsi="Courier"/>
          <w:vanish/>
          <w:sz w:val="24"/>
        </w:rPr>
        <w:t>]o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28.02.1911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P.5.148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Eingabe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Charles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Tower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betr. Ersuchen des Besitzers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New York World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Joseph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Pulitzer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, um Kritisierung eines Berichts bezüglich der Entwicklung und der Fortschritte der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Vereinigten Staaten von Amerika</w:t>
      </w:r>
      <w:r>
        <w:rPr>
          <w:rFonts w:ascii="Courier" w:hAnsi="Courier"/>
          <w:vanish/>
          <w:sz w:val="24"/>
        </w:rPr>
        <w:t>]o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12.04.1911 - 25.04.1911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P.5.159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Anfrage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Senatskanzlei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über die Gewährung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Rabatt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seitens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der hiesigen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amtlichen Drucksachen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16.10.1911 - 18.10.1911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P.5.170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Stellung und Strafantrag gegen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Redakteur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Bartz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Beleidigung des Senats durch ein</w:t>
      </w:r>
      <w:r>
        <w:rPr>
          <w:rFonts w:ascii="Courier" w:hAnsi="Courier"/>
          <w:sz w:val="24"/>
        </w:rPr>
        <w:t>en Artikel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Norddeutschen Volksstimme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Bremerhaven</w:t>
      </w:r>
      <w:r>
        <w:rPr>
          <w:rFonts w:ascii="Courier" w:hAnsi="Courier"/>
          <w:vanish/>
          <w:sz w:val="24"/>
        </w:rPr>
        <w:t>]o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20.01.1912 - 20.05.1912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P.5.173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Arthur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Kirchhoff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Unterstützung bei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 einer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Zeitung der Zeitungen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30.03.1912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P.5.180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einer Spezial-Ausgabe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Illustrierten Zeitschrift für Armee, Marine und Kolonien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Überall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02.08.1912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P.5.197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Einführung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Reichsgesetzes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sz w:val="24"/>
        </w:rPr>
        <w:t xml:space="preserve">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7.5.1874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Elsaß-Lothringen</w:t>
      </w:r>
      <w:r>
        <w:rPr>
          <w:rFonts w:ascii="Courier" w:hAnsi="Courier"/>
          <w:vanish/>
          <w:sz w:val="24"/>
        </w:rPr>
        <w:t>]o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02.05.1913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P.5.201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Weltfragen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Wiegand</w:t>
      </w:r>
      <w:r>
        <w:rPr>
          <w:rFonts w:ascii="Courier" w:hAnsi="Courier"/>
          <w:vanish/>
          <w:sz w:val="24"/>
        </w:rPr>
        <w:t>}]p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20.06.1913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P.5.202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Ersuchen des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Geheimen Oberregierungsrat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Ruhstrat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Oldenburg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Mitteilung des mit dem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Verleger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Bremer 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abgeschlossenen Vertrages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26.05.1913 - 24.07.1913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P.5.236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Anzeige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Georg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Calvor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über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unter der F</w:t>
      </w:r>
      <w:r>
        <w:rPr>
          <w:rFonts w:ascii="Courier" w:hAnsi="Courier"/>
          <w:sz w:val="24"/>
        </w:rPr>
        <w:t>irma "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Norddeutsches Versandgeschäft für moderne und wissenschaftliche Literatur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23.05.1917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P.5.258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Antrag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Bremer Zeitungsgesellschaft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auf Überweisung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amtlicher Bekanntmachungen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zur Veröffentlichung gegen Entgelt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12.08.1916 - 16.08.1916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P.5.260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Ersuchen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Vegesack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um Veröffentlichung der bremischen Verordnungen betr. Maßnahmen aus Anlaß des Krieges in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Norddeutschen Volkszeitung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10.07.1916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P.5.3</w:t>
      </w:r>
      <w:r>
        <w:rPr>
          <w:rFonts w:ascii="Courier" w:hAnsi="Courier"/>
          <w:sz w:val="24"/>
        </w:rPr>
        <w:t>17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 eines politischen Lexikons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das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Pressebüro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Krauss</w:t>
      </w:r>
      <w:r>
        <w:rPr>
          <w:rFonts w:ascii="Courier" w:hAnsi="Courier"/>
          <w:vanish/>
          <w:sz w:val="24"/>
        </w:rPr>
        <w:t>]p}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Berlin-Schöneberg</w:t>
      </w:r>
      <w:r>
        <w:rPr>
          <w:rFonts w:ascii="Courier" w:hAnsi="Courier"/>
          <w:vanish/>
          <w:sz w:val="24"/>
        </w:rPr>
        <w:t>]o}]k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08.04.1921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P.5.319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 eines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Großen Deutschen Adreßbuches für Politik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den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Burg-Verlag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Nürnberg</w:t>
      </w:r>
      <w:r>
        <w:rPr>
          <w:rFonts w:ascii="Courier" w:hAnsi="Courier"/>
          <w:vanish/>
          <w:sz w:val="24"/>
        </w:rPr>
        <w:t>]o}]k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11.06.1921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P.5.321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Anfrage der </w:t>
      </w:r>
      <w:r>
        <w:rPr>
          <w:rFonts w:ascii="Courier" w:hAnsi="Courier"/>
          <w:vanish/>
          <w:sz w:val="24"/>
        </w:rPr>
        <w:t>k[o[</w:t>
      </w:r>
      <w:r>
        <w:rPr>
          <w:rFonts w:ascii="Courier" w:hAnsi="Courier"/>
          <w:sz w:val="24"/>
        </w:rPr>
        <w:t>Braunschweig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ischen Gesandtschaft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betr.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Pressekammer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05.08.1921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P.5.323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Akte betr. die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Rote Fahne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08.07.1921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>0z</w:t>
      </w:r>
      <w:r>
        <w:rPr>
          <w:rFonts w:ascii="Courier" w:hAnsi="Courier"/>
          <w:sz w:val="24"/>
        </w:rPr>
        <w:tab/>
        <w:t>3 - P.5.333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organisierte rote Schrecken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23.12.1921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P.5.353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Maßnahmen gegen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Notlage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deutschen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Buch- und Musikalienhandel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17.11.1922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P.5.357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die Vergebung der staatlichen und kommunalen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Druckaufträge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Zeitungsdruckereien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zur Linderung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Notlage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deutschen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Zeitungsgewerbe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08.03.1923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P.5.390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Maßnahmen gegen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russisch-kommunistische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Propag</w:t>
      </w:r>
      <w:r>
        <w:rPr>
          <w:rFonts w:ascii="Courier" w:hAnsi="Courier"/>
          <w:sz w:val="24"/>
        </w:rPr>
        <w:t>anda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deutsche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11.12.1924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402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P.5.402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Verhandlungen betr. Änderung des § 17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Reichsgesetzes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7.5.1874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und die Reform des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deutschen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Preßrecht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20.03.1925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407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P.5.407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Pressekommission des Senats</w:t>
      </w:r>
      <w:r>
        <w:rPr>
          <w:rFonts w:ascii="Courier" w:hAnsi="Courier"/>
          <w:vanish/>
          <w:sz w:val="24"/>
        </w:rPr>
        <w:t>]k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15.05.1925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443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P.5.443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Änderung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Reichsgesetzes vom 7. Mai 1874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05.04.1922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462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P.5.462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Gesetzentwurf über die Rechte und Pflichten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Schriftleiter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periodische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28.10.1924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495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P.5.495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Urteil gegen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 xml:space="preserve">Redakteur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Arbeiterzeitung</w:t>
      </w:r>
      <w:r>
        <w:rPr>
          <w:rFonts w:ascii="Courier" w:hAnsi="Courier"/>
          <w:vanish/>
          <w:sz w:val="24"/>
        </w:rPr>
        <w:t>]t}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H.R.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Heinks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öffentlicher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Beleidigung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29.07.1927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P.5.530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Gesetz zum Schutze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Pressenachrichtenwesen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09.02.1929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576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P.5.576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Übernahme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Redaktion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Niedersachsen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14.07.1931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619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P.5.619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Schriftleitergesetz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nebst Ausfüh</w:t>
      </w:r>
      <w:r>
        <w:rPr>
          <w:rFonts w:ascii="Courier" w:hAnsi="Courier"/>
          <w:sz w:val="24"/>
        </w:rPr>
        <w:t>rung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04.10.1933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622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P.5.622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Boykottmaßnahmen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Zwangsandrohungen gegen bürgerliche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18.07.1933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625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P.5.625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die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Völkischer Beobachter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25.10.1933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652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P.5.652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Bevorzugte Behandlung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NS-Parteipresse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07.02.1934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659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P.5.659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Gesetz über die Lösung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Verlagsverträge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 öffentlich-rechtlicher Bürgerschaften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16.10.1934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667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P.5.667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Anweisung,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vertrauliche Mi</w:t>
      </w:r>
      <w:r>
        <w:rPr>
          <w:rFonts w:ascii="Courier" w:hAnsi="Courier"/>
          <w:sz w:val="24"/>
        </w:rPr>
        <w:t>tteilungen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an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über das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Reichsministerium für Volksaufklärung und Propaganda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oder seine Landesstellen zu leiten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01.10.1934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697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P.5.697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Verkehr der Gemeinden mit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22.01.1936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725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P.5.725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die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Stürmer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27.05.1937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748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P.5.748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das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sudetendeutsche Flugblatt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Zeit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753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P.5.753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Ersuchen des Reichsministeriums um Mitteilung über die Unterhaltung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Lektorate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für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Auslandszeitungen oder -zeitschriften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10.02.1937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755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P.5.755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Neugründung bzw. Subventionierung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im Einvernehmen mit dem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Reichsministerium für Volksaufklärung und Propaganda</w:t>
      </w:r>
      <w:r>
        <w:rPr>
          <w:rFonts w:ascii="Courier" w:hAnsi="Courier"/>
          <w:vanish/>
          <w:sz w:val="24"/>
        </w:rPr>
        <w:t>]k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28.06.1939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761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P.5.761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Beeinflussung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deutschen Nachrichtendienst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es durch Oberste Reichsbehörden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31.05.1939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763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P.5.763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Behandlung von Meinungsverschiedenheiten mit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16.06.1939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764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P.5.764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vanish/>
          <w:sz w:val="24"/>
        </w:rPr>
        <w:t>[2{</w:t>
      </w:r>
      <w:r>
        <w:rPr>
          <w:rFonts w:ascii="Courier" w:hAnsi="Courier"/>
          <w:sz w:val="24"/>
        </w:rPr>
        <w:t>Neugestaltung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s in den mit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Bremen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vereinigten Gebietsteilen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17.11.1939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766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P.5.766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Unterstützung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volksdeutsche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Polen</w:t>
      </w:r>
      <w:r>
        <w:rPr>
          <w:rFonts w:ascii="Courier" w:hAnsi="Courier"/>
          <w:vanish/>
          <w:sz w:val="24"/>
        </w:rPr>
        <w:t>]o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28.07.1939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793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P.5.793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Wiedererscheinen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Bremen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mit Genehmigung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amerikanischen Militärregierung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unter der Bezeichnung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Weser-Bote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Einstellung des Erscheinens dieser Zeitung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Lizenzerteilung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Hans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Hackmack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Weser-Kurier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30.05.1945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797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P.5.797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Überwachung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Zeitungswesen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in der gesamten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britischen Zone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06.03.1946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P.5.807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Eingabe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Körner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Abhilfe der Übelstände im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Straßenvertrieb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Weser-Kurier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06.08.1946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820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P.5.820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Entziehung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Publikationsrecht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s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Sozialdemokratischen Partei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Bremen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für 7 Tage durch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Militärregierung</w:t>
      </w:r>
      <w:r>
        <w:rPr>
          <w:rFonts w:ascii="Courier" w:hAnsi="Courier"/>
          <w:vanish/>
          <w:sz w:val="24"/>
        </w:rPr>
        <w:t>]k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28.08.1947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870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P.5.870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</w:t>
      </w:r>
      <w:r>
        <w:rPr>
          <w:rFonts w:ascii="Courier" w:hAnsi="Courier"/>
          <w:sz w:val="24"/>
        </w:rPr>
        <w:t xml:space="preserve">bot für die Veröffentlichung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neue Politik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04.03.1949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878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P.5.878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Rückgabe der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beschlagnahmte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Druckereien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31.08.1949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928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P.5.928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Kontrolle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usw.; Rundfunk,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Nachrichtendienst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Film, Theater und Musik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Nachrichtenkontrollvorschriften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)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staatsfeindliche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992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P.5.992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Pressepolitische Pläne d</w:t>
      </w:r>
      <w:r>
        <w:rPr>
          <w:rFonts w:ascii="Courier" w:hAnsi="Courier"/>
          <w:sz w:val="24"/>
        </w:rPr>
        <w:t>er Landesregierung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B.11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insb.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Bremer 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B.11.1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Verhandlungen zwischen der Inspektion des Archivs und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Regierungskanzlei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und dem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Verleger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Bremer 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wegen einer in den "Bremer Nachrichten" taktloserweise veröffentlichten, bei verschlossenen Türen verhandelten Strafgerichtssache gegen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Vortmeyer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Ehefrau und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Laura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Knüpfer</w:t>
      </w:r>
      <w:r>
        <w:rPr>
          <w:rFonts w:ascii="Courier" w:hAnsi="Courier"/>
          <w:vanish/>
          <w:sz w:val="24"/>
        </w:rPr>
        <w:t>}]p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02.02.1878 - 10.02.1878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B.11.19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Verhandlungen betr. ei</w:t>
      </w:r>
      <w:r>
        <w:rPr>
          <w:rFonts w:ascii="Courier" w:hAnsi="Courier"/>
          <w:sz w:val="24"/>
        </w:rPr>
        <w:t xml:space="preserve">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Sprechsaalartikel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Tischler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Lühsen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in den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Bremer 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über die Art seiner Verhaftung wegen Falschmünzerei, sowie Aufforderung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Redakteur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Kunoth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derartige Artikel ohne vorherige Befragung der zuständigen Behörde nicht in die "Bremer Nachrichten" aufzunehmen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30.04.1907 - 04.05.1907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B.11.22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einen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Artikel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Bremer 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über das Disziplinarverfahren gegen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Lehrer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Holzmeier</w:t>
      </w:r>
      <w:r>
        <w:rPr>
          <w:rFonts w:ascii="Courier" w:hAnsi="Courier"/>
          <w:vanish/>
          <w:sz w:val="24"/>
        </w:rPr>
        <w:t>}]p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21.05.1909 -</w:t>
      </w:r>
      <w:r>
        <w:rPr>
          <w:rFonts w:ascii="Courier" w:hAnsi="Courier"/>
          <w:sz w:val="24"/>
        </w:rPr>
        <w:t xml:space="preserve"> 15.06.1909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B.11.26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Verhandlungen betr. Angriffe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Schriftleitung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Weser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gegen die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Bremer 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wegen der vorzeitigen Erlangung einer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vertrauliche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Denkschrift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18.11.1924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B.11.30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Verwarnungen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Bremer 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Verlag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Schünemann</w:t>
      </w:r>
      <w:r>
        <w:rPr>
          <w:rFonts w:ascii="Courier" w:hAnsi="Courier"/>
          <w:vanish/>
          <w:sz w:val="24"/>
        </w:rPr>
        <w:t>]p]k</w:t>
      </w:r>
      <w:r>
        <w:rPr>
          <w:rFonts w:ascii="Courier" w:hAnsi="Courier"/>
          <w:sz w:val="24"/>
        </w:rPr>
        <w:t>) aus verschiedenen Anlässen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09.06.1933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B.11.32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Verbote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Bremer 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13.03.1933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B.11.33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Hitler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-Jugend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und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Bremer 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Zeitungsfehde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)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29.06.1934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B.11.36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Verhandlungen 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Ausschluß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Firma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Schünemann</w:t>
      </w:r>
      <w:r>
        <w:rPr>
          <w:rFonts w:ascii="Courier" w:hAnsi="Courier"/>
          <w:vanish/>
          <w:sz w:val="24"/>
        </w:rPr>
        <w:t>}]p]k</w:t>
      </w:r>
      <w:r>
        <w:rPr>
          <w:rFonts w:ascii="Courier" w:hAnsi="Courier"/>
          <w:sz w:val="24"/>
        </w:rPr>
        <w:t xml:space="preserve"> aus dem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Reichsverband der deutschen Zeitungsverleger e.V.</w:t>
      </w:r>
      <w:r>
        <w:rPr>
          <w:rFonts w:ascii="Courier" w:hAnsi="Courier"/>
          <w:vanish/>
          <w:sz w:val="24"/>
        </w:rPr>
        <w:t>]k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21.11.1935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B.11.42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Vertrag zwischen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Firma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Schünemann</w:t>
      </w:r>
      <w:r>
        <w:rPr>
          <w:rFonts w:ascii="Courier" w:hAnsi="Courier"/>
          <w:vanish/>
          <w:sz w:val="24"/>
        </w:rPr>
        <w:t>}]p]k</w:t>
      </w:r>
      <w:r>
        <w:rPr>
          <w:rFonts w:ascii="Courier" w:hAnsi="Courier"/>
          <w:sz w:val="24"/>
        </w:rPr>
        <w:t xml:space="preserve"> und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Vera-Verlagsanstalt GmbH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01.08.1941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B.11.45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Einstellen des Erscheinens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Bremer 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Zusammenlegung mit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Bremer Zei</w:t>
      </w:r>
      <w:r>
        <w:rPr>
          <w:rFonts w:ascii="Courier" w:hAnsi="Courier"/>
          <w:sz w:val="24"/>
        </w:rPr>
        <w:t>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für die Dauer des Krieges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31.08.1944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B.11.46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Requirierung des gesamten Betriebes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Firma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Schünemann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KG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Bremen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("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Bremer 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") durch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amerikanische Militär-Regierung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und Unterstellung unter die Verwaltung der Freien Hansestadt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Bremen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, schließlich Kündigung des abgeschlossenen Betriebsüberlassungsvertrages - Herstellung eines Vertragsverhältnisses zwischen der Firma Schünemann und dem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Weser-Kurier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über die betriebliche </w:t>
      </w:r>
      <w:r>
        <w:rPr>
          <w:rFonts w:ascii="Courier" w:hAnsi="Courier"/>
          <w:sz w:val="24"/>
        </w:rPr>
        <w:t>Auswertung des Druckereiunternehmens - Rückerstattungsverfahren der Gebr. Schünemann - Abschluß eines Vergleichs mit der Firma Schünemann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18.06.1945 - 01.08.1950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B.11.47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Akte betr. die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Nordsee-Zeitung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später vereinigt mit den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Bremer 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20.12.1947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U.5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Urheber- und Verlagsrecht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U.5.17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die internationale Konferenz zur Revision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Berner Übereinkunft wegen der Bildung eines internationalen Verbandes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Schutze von Werken </w:t>
      </w:r>
      <w:r>
        <w:rPr>
          <w:rFonts w:ascii="Courier" w:hAnsi="Courier"/>
          <w:sz w:val="24"/>
        </w:rPr>
        <w:t>der Literatur und Kunst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9.9.1886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und Abschluß einer neuen Übereinkunft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13.11.1908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sowie Zusatzprotokoll zu derselben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13.03.1905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U.5.18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die Übereinkunft zwischen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Deutschland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Frankreich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über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Schutz von Werken der Literatur und Kunst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an Photographien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17.03.1907 - 27.11.1908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U.5.19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Übereinkunft zwischen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Deutschland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Belgien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zwischen Deutschland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Italien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über den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Schutz an Werken der Literatur und Kunst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an Photographien sowie Kündigung der Übereinkunft mit Italien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17.11.1907 - 26.06.1908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U.5.20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den Beitritt verschiedener Staaten zu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Berner Übereinkunft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9.9.1886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über die Bildung eines internationalen Verbandes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Schutz von Werken der Literatur und Kunst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, sowie dem Zusatzabkommen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4.5.1896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zu dieser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Urheberrechtsübereinkunft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15.10.1908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U.5.22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Akte betr. Erlaß eines Gesetzes z</w:t>
      </w:r>
      <w:r>
        <w:rPr>
          <w:rFonts w:ascii="Courier" w:hAnsi="Courier"/>
          <w:sz w:val="24"/>
        </w:rPr>
        <w:t xml:space="preserve">u einer Verordnung zur Ausführung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Berner Übereinkunft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Schutze von Werken der Literatur und Kunst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13.11.1908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Urheberrechtsreform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1909 - 1910 ; 1951 - 1955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U.5.23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Börsenverein der deutschen 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sendet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Druckschrift zur Erinnerung an die Begründung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Berner Übereinkunft betr. die Bildung eines internationalen Verbandes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Schutze von Werken der Literatur und Kunst</w:t>
      </w:r>
      <w:r>
        <w:rPr>
          <w:rFonts w:ascii="Courier" w:hAnsi="Courier"/>
          <w:vanish/>
          <w:sz w:val="24"/>
        </w:rPr>
        <w:t>]s]s]s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9.9.1886</w:t>
      </w:r>
      <w:r>
        <w:rPr>
          <w:rFonts w:ascii="Courier" w:hAnsi="Courier"/>
          <w:vanish/>
          <w:sz w:val="24"/>
        </w:rPr>
        <w:t>]z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06.10.1911 - 13.10. 1911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  <w:r>
        <w:rPr>
          <w:rFonts w:ascii="Courier" w:hAnsi="Courier"/>
          <w:sz w:val="24"/>
        </w:rPr>
        <w:t>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U.5.25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die Übereinkunft zwischen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Deutschland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Rußland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Schutze von Werken der Literatur und Kunst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28.03.1913 - 27.05.1913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U.5.32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Verhandlungen über den Abschluß eines Sondervertrages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Schutze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Urheberrecht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mit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kubanischen Regierung</w:t>
      </w:r>
      <w:r>
        <w:rPr>
          <w:rFonts w:ascii="Courier" w:hAnsi="Courier"/>
          <w:vanish/>
          <w:sz w:val="24"/>
        </w:rPr>
        <w:t>]k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31.10.1923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U.5.33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Urheberrechtsvertrag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mit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Argentinien</w:t>
      </w:r>
      <w:r>
        <w:rPr>
          <w:rFonts w:ascii="Courier" w:hAnsi="Courier"/>
          <w:vanish/>
          <w:sz w:val="24"/>
        </w:rPr>
        <w:t>]o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02.04.1924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U.5.35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Gesetz über den Beitritt des Reichs zu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Übereinkunft von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Montevi</w:t>
      </w:r>
      <w:r>
        <w:rPr>
          <w:rFonts w:ascii="Courier" w:hAnsi="Courier"/>
          <w:sz w:val="24"/>
        </w:rPr>
        <w:t>deo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11.1.1889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betr.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Schutz von Werken der Literatur und Kunst</w:t>
      </w:r>
      <w:r>
        <w:rPr>
          <w:rFonts w:ascii="Courier" w:hAnsi="Courier"/>
          <w:vanish/>
          <w:sz w:val="24"/>
        </w:rPr>
        <w:t>]s]s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11.01.1927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U.5.36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Verhandlungen über Änderung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Schutzfrist von Werken der Schriftstellerei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der Tonkunst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Urheberrechtskonferenz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Rom</w:t>
      </w:r>
      <w:r>
        <w:rPr>
          <w:rFonts w:ascii="Courier" w:hAnsi="Courier"/>
          <w:vanish/>
          <w:sz w:val="24"/>
        </w:rPr>
        <w:t>]o]s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05.04.1927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U.5.37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Anfrage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Verbandes deutscher Bühnenschriftsteller und Bühnenkomponisten e.V.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über den Erlaß von Bestimmungen über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Verfolgung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Urheberrechtsdelikte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05.03.1927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U.5.40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Verö</w:t>
      </w:r>
      <w:r>
        <w:rPr>
          <w:rFonts w:ascii="Courier" w:hAnsi="Courier"/>
          <w:sz w:val="24"/>
        </w:rPr>
        <w:t xml:space="preserve">ffentlichung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ausländische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Urheberrechtsgesetze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02.05.1928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U.5.42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Verhandlungen über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deutsch-litauische Abkommen über den gegenseitigen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Schutz des gewerblichen Eigentums und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Urheberrechts von Werken der Literatur und Kunst</w:t>
      </w:r>
      <w:r>
        <w:rPr>
          <w:rFonts w:ascii="Courier" w:hAnsi="Courier"/>
          <w:vanish/>
          <w:sz w:val="24"/>
        </w:rPr>
        <w:t>]s]s]s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23.02.1932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U.5.43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Erlaß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Gesetzes über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Urheberrecht von Werken der Literatur, der Kunst und der Photographie</w:t>
      </w:r>
      <w:r>
        <w:rPr>
          <w:rFonts w:ascii="Courier" w:hAnsi="Courier"/>
          <w:vanish/>
          <w:sz w:val="24"/>
        </w:rPr>
        <w:t>]s]s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30.06.1932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U.5.45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Abkommen zwischen dem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Deutschen Reich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und der Re</w:t>
      </w:r>
      <w:r>
        <w:rPr>
          <w:rFonts w:ascii="Courier" w:hAnsi="Courier"/>
          <w:sz w:val="24"/>
        </w:rPr>
        <w:t xml:space="preserve">publik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Costa Rica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über den gegenseitigen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Schutz von Werken der Wissenschaft, Literatur und Kunst</w:t>
      </w:r>
      <w:r>
        <w:rPr>
          <w:rFonts w:ascii="Courier" w:hAnsi="Courier"/>
          <w:vanish/>
          <w:sz w:val="24"/>
        </w:rPr>
        <w:t>]s]s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23.11.1933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U.5.47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Abkommen zur Regelung der Zahlungen aus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literarischen, wissenschaftlichen und künstlerische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Urheberrechte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18.12.1936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U.5.49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Bekanntmachung über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deutsch-ungarische Abkommen über den gegenseitigen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Schutz von Werken der Literatur und Kunst</w:t>
      </w:r>
      <w:r>
        <w:rPr>
          <w:rFonts w:ascii="Courier" w:hAnsi="Courier"/>
          <w:vanish/>
          <w:sz w:val="24"/>
        </w:rPr>
        <w:t>]s]s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31.05.1941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U.5.53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Welturheberrechtsabkommen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28.05.19</w:t>
      </w:r>
      <w:r>
        <w:rPr>
          <w:rFonts w:ascii="Courier" w:hAnsi="Courier"/>
          <w:sz w:val="24"/>
        </w:rPr>
        <w:t>51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U.5.54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Sachverständigenkommission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Urheberrecht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13.12.1950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U.5.55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Freigabe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deutschen Alt-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Urheberrechte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Japan</w:t>
      </w:r>
      <w:r>
        <w:rPr>
          <w:rFonts w:ascii="Courier" w:hAnsi="Courier"/>
          <w:vanish/>
          <w:sz w:val="24"/>
        </w:rPr>
        <w:t>]o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26.08.1954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U.5.57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Urheberrechtsvertrag mit den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Vereinigten Mexikanischen Staaten</w:t>
      </w:r>
      <w:r>
        <w:rPr>
          <w:rFonts w:ascii="Courier" w:hAnsi="Courier"/>
          <w:vanish/>
          <w:sz w:val="24"/>
        </w:rPr>
        <w:t>]o]s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U.5.58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Gesetz betr.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deutsch-isländische Protokoll über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Schutz von Urheberrechten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und gewerblichen Schutzrechten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S.19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S.19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Bibliotheken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  <w:t xml:space="preserve">Correspondenz mit dem deutschen Geschäftsträger und Generala. für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Venezuela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Stammann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Caracas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über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Werkes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Documentos para la historia de la vida publica del Libertador etc.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für die hiesige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29.06.1878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Schreiben des Vorsitzenden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Scholarchat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s an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wonach vom Senate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Aufsicht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statt der bisherigen besonderen Senatskommission dem S</w:t>
      </w:r>
      <w:r>
        <w:rPr>
          <w:rFonts w:ascii="Courier" w:hAnsi="Courier"/>
          <w:sz w:val="24"/>
        </w:rPr>
        <w:t>cholarchat übertragen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09.10.1878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Correspondenz mit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K.K. Oesterr. Gesandschaft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um Vermittlung behufs Uebersendung einer Handschrift aus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Hofbibliothek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Wien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Chronik des Jacob von Mainz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an die hiesige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zur Benutzung für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Lehrer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Hauptschule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Dr.phil.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König</w:t>
      </w:r>
      <w:r>
        <w:rPr>
          <w:rFonts w:ascii="Courier" w:hAnsi="Courier"/>
          <w:vanish/>
          <w:sz w:val="24"/>
        </w:rPr>
        <w:t>}]p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06.06.1878 - 06.11.1878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Ueberweisung des von dem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Bildhauer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Küsthardt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Hildes</w:t>
      </w:r>
      <w:r>
        <w:rPr>
          <w:rFonts w:ascii="Courier" w:hAnsi="Courier"/>
          <w:sz w:val="24"/>
        </w:rPr>
        <w:t>heim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geschenkten Buche von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Gauss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an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 Aufstellung desselben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13.05.1879 - 19.05.1879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Correspondenz mit dem Reichskanzler -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Shanghai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erschienenen Werkes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Pater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Zottoli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Cursus litteraturae sinicae, Neo-Missionariis acommodatus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für die hiesige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21.06.1882 - 12.07.1882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Correspondenz mit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M.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Betting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Cassel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- Mitteilungen über die hiesigen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</w:t>
      </w:r>
      <w:r>
        <w:rPr>
          <w:rFonts w:ascii="Courier" w:hAnsi="Courier"/>
          <w:sz w:val="24"/>
        </w:rPr>
        <w:t>olksbibliotheken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09.09.1883 - 17.09.1883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S.19.10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Correspondenz mit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Königl. Preuß. Gesandschaft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ordnungsgemäße Verpackung von durch Vermittlung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Kaiserl. Auswärtigen Amt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es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ausländische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entliehene Handschriften oder seltene Werke und Uebernahmen der Verpflichtung zur unversehrten Rücksendung betr.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21.05.1884 - 23.05.1884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S.19.11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Verhandlungen über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Schenkung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Büchersammlung von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Se</w:t>
      </w:r>
      <w:r>
        <w:rPr>
          <w:rFonts w:ascii="Courier" w:hAnsi="Courier"/>
          <w:sz w:val="24"/>
        </w:rPr>
        <w:t>nator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F.W.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Heineken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s Erben an den Staat und Ueberweisung derselben an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13.02.1885 - 18.12.1885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S.19.12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Correspondenz mit den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Kaiserl. Deutschen Botschaften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Paris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Rom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Wien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um Vermittlung behufs Uebersendung von Handschriften des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Quilichinus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de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Spoleto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aus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Nationalbibliothek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Paris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 xml:space="preserve">, resp.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Bibliotheca Laurentiona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Florenz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und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K.K. Hofbibliothek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Wien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 xml:space="preserve"> an die hiesige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sz w:val="24"/>
        </w:rPr>
        <w:t>tadtbibliothek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zur Benutzung für den hiesigen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Gymnasiallehrer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Dr.phil.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Ernst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Neuling</w:t>
      </w:r>
      <w:r>
        <w:rPr>
          <w:rFonts w:ascii="Courier" w:hAnsi="Courier"/>
          <w:vanish/>
          <w:sz w:val="24"/>
        </w:rPr>
        <w:t>}]p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02.04.1888 - 25.07.1888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S.19.13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Correspondenz mit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Königl. Preuß. Gesandschaft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über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polnische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Volksbibliotheken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Bremen</w:t>
      </w:r>
      <w:r>
        <w:rPr>
          <w:rFonts w:ascii="Courier" w:hAnsi="Courier"/>
          <w:vanish/>
          <w:sz w:val="24"/>
        </w:rPr>
        <w:t>]o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24.06.1889 - 09.07.1889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S.19.15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Umbau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16.02.1889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S.19.17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Extr.Prot. betr. Verfügung über die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Otto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Vöge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vermacht</w:t>
      </w:r>
      <w:r>
        <w:rPr>
          <w:rFonts w:ascii="Courier" w:hAnsi="Courier"/>
          <w:sz w:val="24"/>
        </w:rPr>
        <w:t>e Büchersammlung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29.01.1897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S.19.18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Ueberlassung von Werken aus den Beständen des Archivs an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Kaiser-Wilhelm-Bibliothek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Posen</w:t>
      </w:r>
      <w:r>
        <w:rPr>
          <w:rFonts w:ascii="Courier" w:hAnsi="Courier"/>
          <w:vanish/>
          <w:sz w:val="24"/>
        </w:rPr>
        <w:t>]o}]k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10.09.1898 - 08.1907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S.19.21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Dr.phil.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Wessner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Bremerhaven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s Gesuch betr. Erwirkung der Einsendung einer Handschrift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Laon</w:t>
      </w:r>
      <w:r>
        <w:rPr>
          <w:rFonts w:ascii="Courier" w:hAnsi="Courier"/>
          <w:vanish/>
          <w:sz w:val="24"/>
        </w:rPr>
        <w:t>]o}]k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30.01.1900 - 22.06.1900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S.19.24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Bestimmungen für den unmittelbaren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Austausch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Hand- und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internationalen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Leihverkehr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30.01.1890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S.19.25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Übersetzung des griechischen Textes von 30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Herrn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Melchers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überwiesenen Papyri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17.05.1904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S.19.28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Wahl der Mitglieder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Deputation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später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Bestallung des Kommissars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Staatsbibliothek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S.19.30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Lesehalle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Bremen</w:t>
      </w:r>
      <w:r>
        <w:rPr>
          <w:rFonts w:ascii="Courier" w:hAnsi="Courier"/>
          <w:vanish/>
          <w:sz w:val="24"/>
        </w:rPr>
        <w:t>]o}]k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S.19.31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die von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Königl. Preuß. 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beabsichtigte Aufnahme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Weltkatalogs der Wiegendrucke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Inkunabeln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) bis zum Jahre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1500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und aus Anlaß dessen erfolgte Anfrage, ob in hiesigen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pp. sich Inkunabeln vorfinden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01.07.1905 - 20.11.1905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S.19.32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Anschaffung des vom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Verein der Deutschen Strafanstaltsbeamten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herausgegebenen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Bücherkatalog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Bibliotheken von Gefangenen-pp. Anstalten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16.02.1906 - 10.08.1906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S.19.33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Einsendung des Katalogs der sog. "alten"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Bibliothek der Ostpreuß. Generallandschaftsdirektion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Königsberg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(Pr.)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14.02.1907 - 23.02.1907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S.19.34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Kaiserl. Konsulat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Chicago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ersucht um Unterstützung der Absicht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Newberry Library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Chicago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 xml:space="preserve">, ihre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auf dem Gebiete deutscher Geschichte auszugestalten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14.04.1908 - 15.05.1908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S.19.36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Schenkung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Konsul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H.H.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</w:t>
      </w:r>
      <w:r>
        <w:rPr>
          <w:rFonts w:ascii="Courier" w:hAnsi="Courier"/>
          <w:sz w:val="24"/>
        </w:rPr>
        <w:t>eier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an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25.06.1909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S.19.38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Verhandlungen über die Anerkennung der hiesigen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Lesehalle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als Vorbereitungsstätte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Bibliothekarsanwärter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13.09.1910 - 20.10.1920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S.19.39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Korrespondenz mit dem Reichskanzler betr. Erwirkung der Einsendung einer Handschrift aus der </w:t>
      </w:r>
      <w:r>
        <w:rPr>
          <w:rFonts w:ascii="Courier" w:hAnsi="Courier"/>
          <w:vanish/>
          <w:sz w:val="24"/>
        </w:rPr>
        <w:t>k[2{o[</w:t>
      </w:r>
      <w:r>
        <w:rPr>
          <w:rFonts w:ascii="Courier" w:hAnsi="Courier"/>
          <w:sz w:val="24"/>
        </w:rPr>
        <w:t>Paris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Nationalbibliothek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 xml:space="preserve"> zur Benutzung für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Privatdozent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Dr.phil.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Menke-Glückert</w:t>
      </w:r>
      <w:r>
        <w:rPr>
          <w:rFonts w:ascii="Courier" w:hAnsi="Courier"/>
          <w:vanish/>
          <w:sz w:val="24"/>
        </w:rPr>
        <w:t>}]p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18.09.1912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</w:t>
      </w:r>
      <w:r>
        <w:rPr>
          <w:rFonts w:ascii="Courier" w:hAnsi="Courier"/>
          <w:sz w:val="24"/>
        </w:rPr>
        <w:t>9.40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Errichtung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Bibliotheca Hertziana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Rom</w:t>
      </w:r>
      <w:r>
        <w:rPr>
          <w:rFonts w:ascii="Courier" w:hAnsi="Courier"/>
          <w:vanish/>
          <w:sz w:val="24"/>
        </w:rPr>
        <w:t>]o}]k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12.02.1913 - 12.03.1913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S.19.42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Deutsche Bücherei des Börsenvereins der deutschen 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02.01.1913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S.19.44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Ersuchen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Bibliothek der Großherzogl. Technischen Hochschule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Darmstadt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Überlassung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über hiesige Bauten und Anlagen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07.02.1913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S.19.45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Ersuchen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Magistrats der Königl. Haup</w:t>
      </w:r>
      <w:r>
        <w:rPr>
          <w:rFonts w:ascii="Courier" w:hAnsi="Courier"/>
          <w:sz w:val="24"/>
        </w:rPr>
        <w:t>t- und Residenzstadt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um Beantwortung verschiedener Fragen über das Archiv und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städtische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Bücherei-Einrichtungen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09.10.1913 - 29.11.1913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S.19.46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Übersendung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bremischer amtliche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Drucksachen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an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Königl. Bayerische Hof- und Staatsbibliothek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gegen Austausch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amtlichen bayerische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Drucksachen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06.10.1913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S.19.47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Berücksichtigung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juristischer und strafwissenschaftlicher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bei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Neuanschaffungen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17.06.1914 - 23.06.1916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S.19.51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Einsendung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Katalogs der öffentlichen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Bibliothek der Handelskammer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]o}]k]s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27.12.1916 - 18.01.1917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S.19.52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Zugangsverzeichnisse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1{k[1{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Bremen</w:t>
      </w:r>
      <w:r>
        <w:rPr>
          <w:rFonts w:ascii="Courier" w:hAnsi="Courier"/>
          <w:vanish/>
          <w:sz w:val="24"/>
        </w:rPr>
        <w:t>]o}]k}]s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S.19.53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Ersuchen um Überweisung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amtliche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Drucksachen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an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Königl. 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27.01.1913 - 01.05.1916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  <w:r>
        <w:rPr>
          <w:rFonts w:ascii="Courier" w:hAnsi="Courier"/>
          <w:sz w:val="24"/>
        </w:rPr>
        <w:t>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S.19.55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Ermächtigung an die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zur Veräußerung von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Doubletten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Verwendung des Erlöses für Neuanschaffungen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12.02.1897 - 02.07.1897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S.19.56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Budget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09.03.1920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S.19.57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Aufstellung von gesetzgebenden Grundsätzen für das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wissenschaftliche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Büchereiwesen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07.04.1920 - 18.02.1921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S.19.60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Beschaffung der zur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Wiederherstellung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1{k[1{</w:t>
      </w:r>
      <w:r>
        <w:rPr>
          <w:rFonts w:ascii="Courier" w:hAnsi="Courier"/>
          <w:sz w:val="24"/>
        </w:rPr>
        <w:t>Universitätsbibliothek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Löwen</w:t>
      </w:r>
      <w:r>
        <w:rPr>
          <w:rFonts w:ascii="Courier" w:hAnsi="Courier"/>
          <w:vanish/>
          <w:sz w:val="24"/>
        </w:rPr>
        <w:t>]</w:t>
      </w:r>
      <w:r>
        <w:rPr>
          <w:rFonts w:ascii="Courier" w:hAnsi="Courier"/>
          <w:vanish/>
          <w:sz w:val="24"/>
        </w:rPr>
        <w:t>o}]k}]s</w:t>
      </w:r>
      <w:r>
        <w:rPr>
          <w:rFonts w:ascii="Courier" w:hAnsi="Courier"/>
          <w:sz w:val="24"/>
        </w:rPr>
        <w:t xml:space="preserve"> zu liefernden Bücher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03.05.1920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S.19.61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um Förderung der Bestrebungen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Zentralstelle der Arbeitsgemeinschaft zur Bearbeitung wissenschaftlicher Abhandlungen</w:t>
      </w:r>
      <w:r>
        <w:rPr>
          <w:rFonts w:ascii="Courier" w:hAnsi="Courier"/>
          <w:vanish/>
          <w:sz w:val="24"/>
        </w:rPr>
        <w:t>]k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27.04.1920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S.19.63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Verhandlungen über die Veräußerung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Doubletten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bei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25.02.1921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S.19.66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Überlassung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dänischer wissenschaftliche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durch den Ausschuß für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Versendung von Büchern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an fremde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k[2{o[</w:t>
      </w:r>
      <w:r>
        <w:rPr>
          <w:rFonts w:ascii="Courier" w:hAnsi="Courier"/>
          <w:sz w:val="24"/>
        </w:rPr>
        <w:t>Kopenhagen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Gesellschaft der Wissenschaften</w:t>
      </w:r>
      <w:r>
        <w:rPr>
          <w:rFonts w:ascii="Courier" w:hAnsi="Courier"/>
          <w:vanish/>
          <w:sz w:val="24"/>
        </w:rPr>
        <w:t>}]k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29.03.1921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S.19.67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Übernahme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Bibliothek der Studiengesellschaft für die sozialen Folgen des Krieges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Kopenhagen</w:t>
      </w:r>
      <w:r>
        <w:rPr>
          <w:rFonts w:ascii="Courier" w:hAnsi="Courier"/>
          <w:vanish/>
          <w:sz w:val="24"/>
        </w:rPr>
        <w:t>]o}]k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29.03.1921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S.19.69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Versendung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bolschewistische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}]s}</w:t>
      </w:r>
      <w:r>
        <w:rPr>
          <w:rFonts w:ascii="Courier" w:hAnsi="Courier"/>
          <w:sz w:val="24"/>
        </w:rPr>
        <w:t xml:space="preserve"> an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durch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Sowjetkommissar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Lunacharski</w:t>
      </w:r>
      <w:r>
        <w:rPr>
          <w:rFonts w:ascii="Courier" w:hAnsi="Courier"/>
          <w:vanish/>
          <w:sz w:val="24"/>
        </w:rPr>
        <w:t>}]p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20.06.1921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S.19.73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Anfrage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Magistrats der Stadt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Leer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Volkslesehallen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10.03.1922 - 20.0</w:t>
      </w:r>
      <w:r>
        <w:rPr>
          <w:rFonts w:ascii="Courier" w:hAnsi="Courier"/>
          <w:sz w:val="24"/>
        </w:rPr>
        <w:t>3.1922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S.19.74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die Neuregelung des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Ausleihverfahren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und Änderung der Ausleihzeiten in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06.02.1923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S.19.77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Vermächtnis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verstorbenen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Professor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Eduard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Fromme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an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11.06.1924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S.19.78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Leihverkehrsordnung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die deutschen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Bibliotheken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S.19.79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Ankauf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Werkes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Enciclopedia Espasa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durch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hierselbst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16.12.1924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S.19.80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Regelung des Verkehrs mit entliehenen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Drucksachen für die Reichsverwaltung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Bestimmung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Bremen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für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Sammlung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fraglichen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Drucksachen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für Bremen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23.03.1925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S.19.81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Lesehalle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Westen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03.04.1925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S.19.85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Testamentarische Überweisung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 englischer und französischer 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Oberstudienrat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Gaerdes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Liegnitz</w:t>
      </w:r>
      <w:r>
        <w:rPr>
          <w:rFonts w:ascii="Courier" w:hAnsi="Courier"/>
          <w:vanish/>
          <w:sz w:val="24"/>
        </w:rPr>
        <w:t>]o}]p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16.03.1926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S.19.87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Verhandlungen betr. Übersendung von Manuskripten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Universitätsbibliothek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Straßburg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zur Benutzung durch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Bankbeamten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Hans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Kasten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Bremen</w:t>
      </w:r>
      <w:r>
        <w:rPr>
          <w:rFonts w:ascii="Courier" w:hAnsi="Courier"/>
          <w:vanish/>
          <w:sz w:val="24"/>
        </w:rPr>
        <w:t>]o}]p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11.03.1926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S.19.89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Umbenennung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Staatsbibliothek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früher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Bibliothek der Hansestadt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Bremen</w:t>
      </w:r>
      <w:r>
        <w:rPr>
          <w:rFonts w:ascii="Courier" w:hAnsi="Courier"/>
          <w:vanish/>
          <w:sz w:val="24"/>
        </w:rPr>
        <w:t>]o}]k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15.02.1927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S.19.94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Verhandlungen betr. Zentralisation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bremische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Bibliotheken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</w:t>
      </w:r>
      <w:r>
        <w:rPr>
          <w:rFonts w:ascii="Courier" w:hAnsi="Courier"/>
          <w:sz w:val="24"/>
        </w:rPr>
        <w:t>5.06.1926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S.19.97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Druckschriftenaustausch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zwischen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Staatsbibliothek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den deutschen Universitäten und öffentl.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Bibliotheken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16.05.1927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S.19.102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Erwerb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Bibliothek des verstorbenen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Professor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Dr.phil.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Hans F.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Helmolt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Dresden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durch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Staatsbibliothek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12.07.1929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S.19.103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Abgabe von Doubletten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durch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Bibliotheken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03.04.1930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S.19.104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Bibliothek des Rechts u</w:t>
      </w:r>
      <w:r>
        <w:rPr>
          <w:rFonts w:ascii="Courier" w:hAnsi="Courier"/>
          <w:sz w:val="24"/>
        </w:rPr>
        <w:t>nd der politischen Wissenschaft der Vereinigten Staaten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10.06.1930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S.19.105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Abgabe von Freistücken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Druckwerke an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Staatsbibliothek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07.05.1925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S.19.106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Denkschrift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die Verhältnisse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Staatsbibliothek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22.04.1925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S.19.118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Anfrage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Firma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Schmidt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Co.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betr.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Arbeiter-Zentralbibliothek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Decker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09.08.1934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</w:t>
      </w:r>
      <w:r>
        <w:rPr>
          <w:rFonts w:ascii="Courier" w:hAnsi="Courier"/>
          <w:sz w:val="24"/>
        </w:rPr>
        <w:t>19.120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Eingabe des Präsidenten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Reichsschrifttumskammer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betr.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Unterstützung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Bibliotheken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05.12.1934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S.19.122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der Frau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Betty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Barleben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betr. Beibehaltung ihrer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23.09.1935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S.19.127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Erweiterung des Gebäudes der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Staatsbibliothek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später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Umbau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derselben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30.06.1926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S.19.137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Vorschriften für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konfessionelle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Büchereien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28.06.1938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S.19.149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Leitung der </w:t>
      </w:r>
      <w:r>
        <w:rPr>
          <w:rFonts w:ascii="Courier" w:hAnsi="Courier"/>
          <w:vanish/>
          <w:sz w:val="24"/>
        </w:rPr>
        <w:t>k[1</w:t>
      </w:r>
      <w:r>
        <w:rPr>
          <w:rFonts w:ascii="Courier" w:hAnsi="Courier"/>
          <w:vanish/>
          <w:sz w:val="24"/>
        </w:rPr>
        <w:t>{</w:t>
      </w:r>
      <w:r>
        <w:rPr>
          <w:rFonts w:ascii="Courier" w:hAnsi="Courier"/>
          <w:sz w:val="24"/>
        </w:rPr>
        <w:t>Bibliothek der Hansestadt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Bremen</w:t>
      </w:r>
      <w:r>
        <w:rPr>
          <w:rFonts w:ascii="Courier" w:hAnsi="Courier"/>
          <w:vanish/>
          <w:sz w:val="24"/>
        </w:rPr>
        <w:t>]o}]k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18.10.1939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S.19.154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Volksbüchereiwesen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S.19.155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Überlassung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an den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Reichskommissar für die Ukraine</w:t>
      </w:r>
      <w:r>
        <w:rPr>
          <w:rFonts w:ascii="Courier" w:hAnsi="Courier"/>
          <w:vanish/>
          <w:sz w:val="24"/>
        </w:rPr>
        <w:t>]k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15.01.1942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S.19.156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Luftschutzmaßnahmen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bei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Bibliothek der Hansestadt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Bremen</w:t>
      </w:r>
      <w:r>
        <w:rPr>
          <w:rFonts w:ascii="Courier" w:hAnsi="Courier"/>
          <w:vanish/>
          <w:sz w:val="24"/>
        </w:rPr>
        <w:t>]o}]k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13.05.1942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S.19.158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Eingabe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Robert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Kaufholz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betr.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Eröffnung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20.06.1945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</w:t>
      </w:r>
      <w:r>
        <w:rPr>
          <w:rFonts w:ascii="Courier" w:hAnsi="Courier"/>
          <w:sz w:val="24"/>
        </w:rPr>
        <w:t xml:space="preserve"> S.19.160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Amerikanische Bücherei</w:t>
      </w:r>
      <w:r>
        <w:rPr>
          <w:rFonts w:ascii="Courier" w:hAnsi="Courier"/>
          <w:vanish/>
          <w:sz w:val="24"/>
        </w:rPr>
        <w:t>]k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05.04.1947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S.19.161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Einkaufszentrale für öffentliche Büchereien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Reutlingen</w:t>
      </w:r>
      <w:r>
        <w:rPr>
          <w:rFonts w:ascii="Courier" w:hAnsi="Courier"/>
          <w:vanish/>
          <w:sz w:val="24"/>
        </w:rPr>
        <w:t>]o}]k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02.05.1947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S.19.163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Trennung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Staatsbibliothek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10.06.1947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S.19.164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Bremer Jugend-Bibliothek</w:t>
      </w:r>
      <w:r>
        <w:rPr>
          <w:rFonts w:ascii="Courier" w:hAnsi="Courier"/>
          <w:vanish/>
          <w:sz w:val="24"/>
        </w:rPr>
        <w:t>]k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05.08.1947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S.19.165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Bücher-Angebot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Kippenberg</w:t>
      </w:r>
      <w:r>
        <w:rPr>
          <w:rFonts w:ascii="Courier" w:hAnsi="Courier"/>
          <w:vanish/>
          <w:sz w:val="24"/>
        </w:rPr>
        <w:t>}]p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20.01.1947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S.19.179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Stadtbücherei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Oer-Erkenschwic</w:t>
      </w:r>
      <w:r>
        <w:rPr>
          <w:rFonts w:ascii="Courier" w:hAnsi="Courier"/>
          <w:sz w:val="24"/>
        </w:rPr>
        <w:t>k</w:t>
      </w:r>
      <w:r>
        <w:rPr>
          <w:rFonts w:ascii="Courier" w:hAnsi="Courier"/>
          <w:vanish/>
          <w:sz w:val="24"/>
        </w:rPr>
        <w:t>]o}]k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15.11.1954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S.19.180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Ehemal. Preuß. Staatsbibliothek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26.04.1955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S.19.181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Bibliothek für Zeitgeschichte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Stuttgart</w:t>
      </w:r>
      <w:r>
        <w:rPr>
          <w:rFonts w:ascii="Courier" w:hAnsi="Courier"/>
          <w:vanish/>
          <w:sz w:val="24"/>
        </w:rPr>
        <w:t>]o}]k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11.01.1956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S.19.182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Stadtbücherei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Herten</w:t>
      </w:r>
      <w:r>
        <w:rPr>
          <w:rFonts w:ascii="Courier" w:hAnsi="Courier"/>
          <w:vanish/>
          <w:sz w:val="24"/>
        </w:rPr>
        <w:t>]o}]k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15.02.1956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3 - S.19.184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Wissenschaftlicher Beirat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bei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Staatsbibliothek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20.10.1956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4,13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Senator für Inneres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Senator für Inneres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1874 - 1965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Aktenverzeichnis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K 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 1 Kirchens</w:t>
      </w:r>
      <w:r>
        <w:rPr>
          <w:rFonts w:ascii="Courier" w:hAnsi="Courier"/>
          <w:sz w:val="24"/>
        </w:rPr>
        <w:t>achen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4,13 - K 1.5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Kirchliche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Amtsblätter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4,13 - K 1.24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position w:val="6"/>
          <w:sz w:val="24"/>
        </w:rPr>
        <w:t>t[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Kommende Kirche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4,13 - K 1.37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Zusammenlegung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Kirchenblätter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 wegen Papierersparnis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K 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 2 Kulturaufgaben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4,13 - K 2.4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Reichsschrifttumskammer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4,13 - K 2.8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Bekämpfung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Schund- und Schmutzschriften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4,13 - K 2.15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Schriftleitergesetz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4,13 - K 2.18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Volksbücherwesen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P 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P 3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Gesetzblätter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Ministerialblätter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Erlasse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4,13 - P 3.2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Akte betr.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Völkischer Beobachter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Das Schwarze Korps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4,13 - P 3.3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Einschränkung des Bezuges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4,13 - P 3.7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Druckvorschriften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(auch Empfehlungen)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4,13 - P 3.8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Akte bet</w:t>
      </w:r>
      <w:r>
        <w:rPr>
          <w:rFonts w:ascii="Courier" w:hAnsi="Courier"/>
          <w:sz w:val="24"/>
        </w:rPr>
        <w:t xml:space="preserve">r.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 und Kalender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Neues Volk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4,13 - P 3.10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Contra Komintern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4,13 - P 3.12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SS-Leitheft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4,13 - P 3.13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Ostland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4,13 - P 3.14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Verbote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Reichspropagandaamts Weser-Ems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über den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Bezug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4,13 - P 3.16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Nachrichtenblatt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Forschungen und Fortschritte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</w:t>
      </w:r>
      <w:r>
        <w:rPr>
          <w:rFonts w:ascii="Courier" w:hAnsi="Courier"/>
          <w:sz w:val="24"/>
        </w:rPr>
        <w:t>3 - P 3.18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Adreßbücher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4,13 - P 3.19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 xml:space="preserve">Sonderheft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Illustrierten Beobachter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Alles was ihr seid, seid ihr durch mich, und alles, was ich bin, bin ich nur durch euch allein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4,13 - P 3.22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Akte betr.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Schlüssel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4,13 - P 3.23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Einschränkung des Bezuges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 usw.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4,13 - P 3.26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Deutsche Wehr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4,13 - P 3.35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Akte betr.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Deutsche Rundschau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Bromberg</w:t>
      </w:r>
      <w:r>
        <w:rPr>
          <w:rFonts w:ascii="Courier" w:hAnsi="Courier"/>
          <w:vanish/>
          <w:sz w:val="24"/>
        </w:rPr>
        <w:t>]o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4,13 - P 3.51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Fühlungnahme mit dem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Reichsministerium für Volksaufklärung und Propaganda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und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Reichspropagandaämter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bei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von amtlichen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Broschüren</w:t>
      </w:r>
      <w:r>
        <w:rPr>
          <w:rFonts w:ascii="Courier" w:hAnsi="Courier"/>
          <w:vanish/>
          <w:sz w:val="24"/>
        </w:rPr>
        <w:t>]s]s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4,13 - P 3.52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Schriften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Hans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Schomburgk</w:t>
      </w:r>
      <w:r>
        <w:rPr>
          <w:rFonts w:ascii="Courier" w:hAnsi="Courier"/>
          <w:vanish/>
          <w:sz w:val="24"/>
        </w:rPr>
        <w:t>}]p}]s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4,13 - P 3.56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Neuordnung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Reichspresserecht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4,13 - P 3.57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Zeitungsverbote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4,13 - P 3.59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Presseveröffentlichungen zum Fall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Machan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.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Kolomak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Vom Leben getötet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4,13 - P 3.60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Ermächtigung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Polizeikommission des Senats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Zeitungsverbote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ähnliche Maßnahmen im Namen des Senats auszusprechen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4,13 - P 3.61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die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BNZ (Bremer Nationalsozialistische Zeitung)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jetzt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BZ (Bremer Zeitu</w:t>
      </w:r>
      <w:r>
        <w:rPr>
          <w:rFonts w:ascii="Courier" w:hAnsi="Courier"/>
          <w:sz w:val="24"/>
        </w:rPr>
        <w:t>ng)</w:t>
      </w:r>
      <w:r>
        <w:rPr>
          <w:rFonts w:ascii="Courier" w:hAnsi="Courier"/>
          <w:vanish/>
          <w:sz w:val="24"/>
        </w:rPr>
        <w:t>]t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4,13 - P 3.62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Akte betr. die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Bremer 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4,13 - P 3.65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Kritische Rundschau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4,13 - P 3.69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Zwang zum Bezug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Parteipresse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4,13 - P 3.70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Warnung vor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Theodor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Strewe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als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Journalist</w:t>
      </w:r>
      <w:r>
        <w:rPr>
          <w:rFonts w:ascii="Courier" w:hAnsi="Courier"/>
          <w:vanish/>
          <w:sz w:val="24"/>
        </w:rPr>
        <w:t>}]p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4,13 - P 3.71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der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London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erscheinenden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Frieds of Europe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>0z</w:t>
      </w:r>
      <w:r>
        <w:rPr>
          <w:rFonts w:ascii="Courier" w:hAnsi="Courier"/>
          <w:sz w:val="24"/>
        </w:rPr>
        <w:tab/>
        <w:t>4,13 - P 3.75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Broschüre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Was fordert Ungarn von der Tschechoslowakei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4,13 - P 3.78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Genehmigung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Vertrieb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Jahrbücher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auf Grund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Sammlungsgesetz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4,13 - P 3.80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Verfahrensordnung für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Berufsgerichte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4,13 - P 3.83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Überweisung von Veröffentlichungen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an die 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>Preußische Staatsbibliothek</w:t>
      </w:r>
      <w:r>
        <w:rPr>
          <w:rFonts w:ascii="Courier" w:hAnsi="Courier"/>
          <w:vanish/>
          <w:sz w:val="24"/>
        </w:rPr>
        <w:t>]k}]s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4,13 - P 3.84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  <w:t xml:space="preserve">Verfahrensordnung für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Berufsgerichte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4,13 - P 3.85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 Urquell arischer Reinheit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Paul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Mangelsdorf</w:t>
      </w:r>
      <w:r>
        <w:rPr>
          <w:rFonts w:ascii="Courier" w:hAnsi="Courier"/>
          <w:vanish/>
          <w:sz w:val="24"/>
        </w:rPr>
        <w:t>}]p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4,13 - P 3.86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Deutsches Wandern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4,13 - P 3.87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behördliche Empfehlungsschreiben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Druckwerke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4,13 - P 3.91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deutsche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Buchproduktion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. Anordnung über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</w:t>
      </w:r>
      <w:r>
        <w:rPr>
          <w:rFonts w:ascii="Courier" w:hAnsi="Courier"/>
          <w:sz w:val="24"/>
        </w:rPr>
        <w:t>uchbinderische Verarbeitung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Schrifttum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4,13 - P 3.96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Zurückhaltung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usw. an Verkaufsständen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4,13 - P 3.100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NS-Gemeinde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4,13 - P 3.104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Schriftleitergesetz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die Verfahrensordnung für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Berufsgerichte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4,13 - P 3.108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Gesetz zum Schutz der Freiheit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</w:t>
      </w:r>
      <w:r>
        <w:rPr>
          <w:rFonts w:ascii="Courier" w:hAnsi="Courier"/>
          <w:sz w:val="24"/>
        </w:rPr>
        <w:t>13 - P 3.110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sowjetisch lizensierte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Veröffentlichungen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4,13 - P 3.113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Vertrieb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Druckschriften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Zeugen Jehovas</w:t>
      </w:r>
      <w:r>
        <w:rPr>
          <w:rFonts w:ascii="Courier" w:hAnsi="Courier"/>
          <w:vanish/>
          <w:sz w:val="24"/>
        </w:rPr>
        <w:t>]k]s]s</w:t>
      </w:r>
      <w:r>
        <w:rPr>
          <w:rFonts w:ascii="Courier" w:hAnsi="Courier"/>
          <w:sz w:val="24"/>
        </w:rPr>
        <w:t xml:space="preserve"> auf öffentlichen Straßen und Plätzen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4,13 - P 3.115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kommunistische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4,13 - P 3.117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Broschüre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Rußlands Rolle im zweiten Weltkrieg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4,13 - P 3.119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Entwur</w:t>
      </w:r>
      <w:r>
        <w:rPr>
          <w:rFonts w:ascii="Courier" w:hAnsi="Courier"/>
          <w:sz w:val="24"/>
        </w:rPr>
        <w:t>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Bundespressegesetz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4,13 - P 3.120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Ablieferung von Druckwerken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der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sowjetischen Besatzungszone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an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Deutsche 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Frankfurt.M.</w:t>
      </w:r>
      <w:r>
        <w:rPr>
          <w:rFonts w:ascii="Courier" w:hAnsi="Courier"/>
          <w:vanish/>
          <w:sz w:val="24"/>
        </w:rPr>
        <w:t>]o}]k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4,13 - P 3.124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Gesetz über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jugendgefährdender Schriften</w:t>
      </w:r>
      <w:r>
        <w:rPr>
          <w:rFonts w:ascii="Courier" w:hAnsi="Courier"/>
          <w:vanish/>
          <w:sz w:val="24"/>
        </w:rPr>
        <w:t>}]s]s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4,13 - P 3.125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Neuherausgabe der Werke des </w:t>
      </w:r>
      <w:r>
        <w:rPr>
          <w:rFonts w:ascii="Courier" w:hAnsi="Courier"/>
          <w:vanish/>
          <w:sz w:val="24"/>
        </w:rPr>
        <w:t>p[3{</w:t>
      </w:r>
      <w:r>
        <w:rPr>
          <w:rFonts w:ascii="Courier" w:hAnsi="Courier"/>
          <w:sz w:val="24"/>
        </w:rPr>
        <w:t>Freiherr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Stein</w:t>
      </w:r>
      <w:r>
        <w:rPr>
          <w:rFonts w:ascii="Courier" w:hAnsi="Courier"/>
          <w:vanish/>
          <w:sz w:val="24"/>
        </w:rPr>
        <w:t>}]p]s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S 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Schulwesen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</w:t>
      </w:r>
      <w:r>
        <w:rPr>
          <w:rFonts w:ascii="Courier" w:hAnsi="Courier"/>
          <w:sz w:val="24"/>
        </w:rPr>
        <w:t>3 - S 8.7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Fortgebrauch alter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Neueinführung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4,14/1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Polizeidirektion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Polizeidirektion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1814 - 1930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Findbücher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V.D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 Gewerbepolizei / D Konzessionspflichtige Gewerbe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4,14/1 - V.D.9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Bücherauktionatoren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V.L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 Gewerbepolizei / L Presse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4,14/1 - V.L.1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allgemeinen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4,14/1 - V.L.2.a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allgemeinen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1853 - 1869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2.b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4,14/1 - V.L.2.b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Buch- </w:t>
      </w:r>
      <w:r>
        <w:rPr>
          <w:rFonts w:ascii="Courier" w:hAnsi="Courier"/>
          <w:sz w:val="24"/>
        </w:rPr>
        <w:t>und Kunsthandlungen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1833 - 1898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2.c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4,14/1 - V.L.2.c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Antiquare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Sortimentsbuchhändler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1852 - 1912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2.d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4,14/1 - V.L.2.d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Leihbibliotheken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1829 - 1919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2.e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4,14/1 - V.L.2.e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lithographische Anstalten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über die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Emil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Meyer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Joh. Ernst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Diercksen</w:t>
      </w:r>
      <w:r>
        <w:rPr>
          <w:rFonts w:ascii="Courier" w:hAnsi="Courier"/>
          <w:vanish/>
          <w:sz w:val="24"/>
        </w:rPr>
        <w:t>}]p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1852 - 1868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4,14/1 - V.L.3.a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Periodisch erscheinende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vor dem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17.11.1855</w:t>
      </w:r>
      <w:r>
        <w:rPr>
          <w:rFonts w:ascii="Courier" w:hAnsi="Courier"/>
          <w:vanish/>
          <w:sz w:val="24"/>
        </w:rPr>
        <w:t>]z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- 1855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3.b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4,14/1 - V.L.3.b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Kautionsleistungen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allgemeinen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1855 - 1862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3.c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4,14/1 - V.L.3.c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Weser-Zeitung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G.B.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Schünemann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)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1855 - 1906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3.o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4,14/1 - V.L.3.o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Kirchenblatt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R.C.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Vietor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)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1864 - 1895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3.s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4,14/1 - V.L.3.s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Verschiedenes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1855 - 1930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3.t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4,14/1 - V.L.3.t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Bremer Arbeiterzeitung</w:t>
      </w:r>
      <w:r>
        <w:rPr>
          <w:rFonts w:ascii="Courier" w:hAnsi="Courier"/>
          <w:vanish/>
          <w:sz w:val="24"/>
        </w:rPr>
        <w:t>]t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1888 - 1919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3.u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4,14/1 - V.L.3.u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Sozialdemokrat</w:t>
      </w:r>
      <w:r>
        <w:rPr>
          <w:rFonts w:ascii="Courier" w:hAnsi="Courier"/>
          <w:vanish/>
          <w:sz w:val="24"/>
        </w:rPr>
        <w:t>]t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1907 - 1909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3.v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4,14/1 - V.L.3.v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Bremer Nachrichten</w:t>
      </w:r>
      <w:r>
        <w:rPr>
          <w:rFonts w:ascii="Courier" w:hAnsi="Courier"/>
          <w:vanish/>
          <w:sz w:val="24"/>
        </w:rPr>
        <w:t>]t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1855 - 1912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3.w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4,14/1 - V.L.3.w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Kommunistische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1919 - 1933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4,14/1 - V.L.4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Pressevergehen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Pressevergehen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Lehrer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Friedrich 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Hobelmann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Wiegmeyer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Kühtmann</w:t>
      </w:r>
      <w:r>
        <w:rPr>
          <w:rFonts w:ascii="Courier" w:hAnsi="Courier"/>
          <w:vanish/>
          <w:sz w:val="24"/>
        </w:rPr>
        <w:t>}]p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4,14/1 - V.L.5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Maueranschläge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4,14/1 - V.L.6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Kolportieren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 des Handels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mit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4,14/1 - V.L.7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4,14/1 - V.L.8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Verträge mit anderen Staaten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4,14/1 - V.L.9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Bekämpfung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Schundliteratur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VI.E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VI Wohlfahrtspolizei / E Vereine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4,14/1 - VI.E.9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Gustav-Adolf-Verein</w:t>
      </w:r>
      <w:r>
        <w:rPr>
          <w:rFonts w:ascii="Courier" w:hAnsi="Courier"/>
          <w:vanish/>
          <w:sz w:val="24"/>
        </w:rPr>
        <w:t>]k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VII.A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VII Sitten- und Kriminalpolizei / A Sittenpolizei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4,14/1 - VII.A.6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Vertrieb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unsittlicher 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Bilder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VIII.C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VIII Straßen- und Strompolizei / C Straßenverkehr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1.</w:t>
      </w:r>
      <w:r>
        <w:rPr>
          <w:rFonts w:ascii="Courier" w:hAnsi="Courier"/>
          <w:sz w:val="24"/>
        </w:rPr>
        <w:t>m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4,14/1 - VIII.C.1.m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Handel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mit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4,14/1 - VIII.C.6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Zeitungsverkaufsstellen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Kr.A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Kr.A Kriegsakten (1914 - 1918)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14.a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4,14/1 - Kr.A.14.a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allgemein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14.b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4,14/1 - Kr.A.14.b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14.c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4,14/1 - Kr.A.14.c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Beschlagnahmen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14.d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4,14/1 - Kr.A.14.d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 des Vertriebs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verschiedener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Presseerzeugnisse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XII.A.2.a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XII Politische Polizei (1848 - 1933) / A Vereine und Versammlungen / 2 Vereine / a Arbeitervereine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4,14/1 - XII.A.2.a.47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Verband der deutschen 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Gauverein (Nordwestgau) und Bezirksverein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Bremen</w:t>
      </w:r>
      <w:r>
        <w:rPr>
          <w:rFonts w:ascii="Courier" w:hAnsi="Courier"/>
          <w:vanish/>
          <w:sz w:val="24"/>
        </w:rPr>
        <w:t>]o}]k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1892 - 1906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4,14/1 - XII.A.2.a.73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Verband der in Buchdruckereien und verwandten Berufen beschäftigten Hilfsarbeiter und Arbeiterinnen Deutschlands</w:t>
      </w:r>
      <w:r>
        <w:rPr>
          <w:rFonts w:ascii="Courier" w:hAnsi="Courier"/>
          <w:vanish/>
          <w:sz w:val="24"/>
        </w:rPr>
        <w:t>]k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1900 - 1908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XII.C.1.a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XII Politische Polizei (1848 - 1933) / C Überwachung der sozialdem</w:t>
      </w:r>
      <w:r>
        <w:rPr>
          <w:rFonts w:ascii="Courier" w:hAnsi="Courier"/>
          <w:sz w:val="24"/>
        </w:rPr>
        <w:t xml:space="preserve">okratischen Bewegung / 1 Unter dem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Sozialistengesetz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/ a Im allgemeinen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4,14/1 - XII.A.2.a.4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Zweck, Mitgliederzahl, Vorsteher, Vermögen, Verbindungen, Wirksamkeit, Gemeingefährlichkeit, Agitatoren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Druckschriften der sozialdemokratischen Vereine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Bremen</w:t>
      </w:r>
      <w:r>
        <w:rPr>
          <w:rFonts w:ascii="Courier" w:hAnsi="Courier"/>
          <w:vanish/>
          <w:sz w:val="24"/>
        </w:rPr>
        <w:t>]o]s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XII.C.1.b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XII Politische Polizei (1848 - 1933) / C Überwachung der sozialdemokratischen Bewegung / 1 Unter dem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Sozialistengesetz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/ b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4,14/1 - XII.C.1.b.1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all</w:t>
      </w:r>
      <w:r>
        <w:rPr>
          <w:rFonts w:ascii="Courier" w:hAnsi="Courier"/>
          <w:sz w:val="24"/>
        </w:rPr>
        <w:t>gemeinen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 u.a.: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An die Parteigenossen!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1885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An die Wähler des 19. hannoverschen Wahlkreises!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1887</w:t>
      </w:r>
      <w:r>
        <w:rPr>
          <w:rFonts w:ascii="Courier" w:hAnsi="Courier"/>
          <w:vanish/>
          <w:sz w:val="24"/>
        </w:rPr>
        <w:t>]z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1879 - 1889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4,14/1 - XII.C.1.b.2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Verzeichnisse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Vereine und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1878 - 1884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4,14/1 - XII.C.1.b.3.a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Polizeikommission des Senats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Bremische Volkszeitung</w:t>
      </w:r>
      <w:r>
        <w:rPr>
          <w:rFonts w:ascii="Courier" w:hAnsi="Courier"/>
          <w:vanish/>
          <w:sz w:val="24"/>
        </w:rPr>
        <w:t>]t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1878 - 1879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3.b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4,14/1 - XII.C.1.b.3.b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Polizeikommission des S</w:t>
      </w:r>
      <w:r>
        <w:rPr>
          <w:rFonts w:ascii="Courier" w:hAnsi="Courier"/>
          <w:sz w:val="24"/>
        </w:rPr>
        <w:t>enats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Bremer Morgenzeitung</w:t>
      </w:r>
      <w:r>
        <w:rPr>
          <w:rFonts w:ascii="Courier" w:hAnsi="Courier"/>
          <w:vanish/>
          <w:sz w:val="24"/>
        </w:rPr>
        <w:t>]t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3.c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4,14/1 - XII.C.1.b.3.c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Polizeikommission des Senats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Ein Immortellenkranz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Sozialdemokratische Dichtungen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Frohme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Bremen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1872</w:t>
      </w:r>
      <w:r>
        <w:rPr>
          <w:rFonts w:ascii="Courier" w:hAnsi="Courier"/>
          <w:vanish/>
          <w:sz w:val="24"/>
        </w:rPr>
        <w:t>]z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3.d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4,14/1 - XII.C.1.b.3.d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Polizeikommission des Senats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Flugblatt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An die Wähler des Bremer Reichstagswahlkreises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3.e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>z</w:t>
      </w:r>
      <w:r>
        <w:rPr>
          <w:rFonts w:ascii="Courier" w:hAnsi="Courier"/>
          <w:sz w:val="24"/>
        </w:rPr>
        <w:tab/>
        <w:t>4,14/1 - XII.C.1.b.3.e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Polizeikommission des Senats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Ein Wort an unsere Brüder!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 u.a.: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en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Eigenthums-Bestie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New York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o.J.,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Moss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Freie Gesellschaft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New York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1884</w:t>
      </w:r>
      <w:r>
        <w:rPr>
          <w:rFonts w:ascii="Courier" w:hAnsi="Courier"/>
          <w:vanish/>
          <w:sz w:val="24"/>
        </w:rPr>
        <w:t>]z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3.f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4,14/1 - XII.C.1.b.3.f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Polizeikommission des Senats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 xml:space="preserve">Wochenblatt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New Yorker Volkszeitung</w:t>
      </w:r>
      <w:r>
        <w:rPr>
          <w:rFonts w:ascii="Courier" w:hAnsi="Courier"/>
          <w:vanish/>
          <w:sz w:val="24"/>
        </w:rPr>
        <w:t>]t}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Sozialist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Ne</w:t>
      </w:r>
      <w:r>
        <w:rPr>
          <w:rFonts w:ascii="Courier" w:hAnsi="Courier"/>
          <w:sz w:val="24"/>
        </w:rPr>
        <w:t>w York</w:t>
      </w:r>
      <w:r>
        <w:rPr>
          <w:rFonts w:ascii="Courier" w:hAnsi="Courier"/>
          <w:vanish/>
          <w:sz w:val="24"/>
        </w:rPr>
        <w:t>]o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3.g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4,14/1 - XII.C.1.b.3.g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Polizeikommission des Senats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Wahlaufruf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An die Wähler des Bremischen Wahlkreises!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", hg.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Knöpfel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Bremen</w:t>
      </w:r>
      <w:r>
        <w:rPr>
          <w:rFonts w:ascii="Courier" w:hAnsi="Courier"/>
          <w:vanish/>
          <w:sz w:val="24"/>
        </w:rPr>
        <w:t>]o}]p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3.h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4,14/1 - XII.C.1.b.3.h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Polizeikommission des Senats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Vorwärts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Organ für die Interessen des arbeitenden Volkes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Buenos Aires</w:t>
      </w:r>
      <w:r>
        <w:rPr>
          <w:rFonts w:ascii="Courier" w:hAnsi="Courier"/>
          <w:vanish/>
          <w:sz w:val="24"/>
        </w:rPr>
        <w:t>]o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4,14/1 - XII.C.1.b.4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Vigilanz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auf </w:t>
      </w:r>
      <w:r>
        <w:rPr>
          <w:rFonts w:ascii="Courier" w:hAnsi="Courier"/>
          <w:vanish/>
          <w:sz w:val="24"/>
        </w:rPr>
        <w:t>2</w:t>
      </w:r>
      <w:r>
        <w:rPr>
          <w:rFonts w:ascii="Courier" w:hAnsi="Courier"/>
          <w:vanish/>
          <w:sz w:val="24"/>
        </w:rPr>
        <w:t>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 u.a.: 2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1889</w:t>
      </w:r>
      <w:r>
        <w:rPr>
          <w:rFonts w:ascii="Courier" w:hAnsi="Courier"/>
          <w:vanish/>
          <w:sz w:val="24"/>
        </w:rPr>
        <w:t>]z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1878 - 1889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XII.C.1.c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XII Politische Polizei (1848 - 1933) / C Überwachung der sozialdemokratischen Bewegung / 1 Unter dem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Sozialistengesetz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/ c Einzelne Personen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4,14/1 - XII.C.1.c.2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Haussuchung nach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verbotenen sozialdemokratische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bei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Kolporteur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Moritz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Eichenstein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Flügge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dem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Zigarrenmacher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Gustav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Schmidt</w:t>
      </w:r>
      <w:r>
        <w:rPr>
          <w:rFonts w:ascii="Courier" w:hAnsi="Courier"/>
          <w:vanish/>
          <w:sz w:val="24"/>
        </w:rPr>
        <w:t>}]p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XII.D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XII Politische Polizei (1848 - 1933) / D Überwachung der anarchistischen Bewegung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4,14/1 - XII.D.6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Recherchen nach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beschlagnahmten anarchistische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1910 - 1913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XII.E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XII Politische Polizei (1848 - 1933) / E Überwachung der kommunistischen Bewegung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4,14/1 - XII.E.3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Maßnahme zur Verhinderung der Einreise bolschewistischer Agitatoren und der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Einführung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kommunistische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Flugschriften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auf dem Seewege nach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Deutschland</w:t>
      </w:r>
      <w:r>
        <w:rPr>
          <w:rFonts w:ascii="Courier" w:hAnsi="Courier"/>
          <w:vanish/>
          <w:sz w:val="24"/>
        </w:rPr>
        <w:t>]o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ab/>
        <w:t>1920 - 1927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4,14/1 - XII.E.4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Streikhetze unter Landarbeitern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geheime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Flugblattverteilung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XII.F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XII Politische Polizei (1848 - 1933) / F Überwachung der polnischen Bewegung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4,14/1 - XII.F.3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Übersetzungen aus westfälischen und anderen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polnische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hrsg. v. Polizeipräsidenten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Bochum</w:t>
      </w:r>
      <w:r>
        <w:rPr>
          <w:rFonts w:ascii="Courier" w:hAnsi="Courier"/>
          <w:vanish/>
          <w:sz w:val="24"/>
        </w:rPr>
        <w:t>]o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1912 - 1914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XII.G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XII Politische Polizei (1848 - 1933) / G Politische Vergehen, Unruhen,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4,14/1 - XII.G.2.a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Verdäc</w:t>
      </w:r>
      <w:r>
        <w:rPr>
          <w:rFonts w:ascii="Courier" w:hAnsi="Courier"/>
          <w:sz w:val="24"/>
        </w:rPr>
        <w:t xml:space="preserve">htige Personen: Arbeitsmann bzw.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Kolporteur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Johann Heinrich Diedrich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Panning</w:t>
      </w:r>
      <w:r>
        <w:rPr>
          <w:rFonts w:ascii="Courier" w:hAnsi="Courier"/>
          <w:vanish/>
          <w:sz w:val="24"/>
        </w:rPr>
        <w:t>}]p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1843 - 1852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2.h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4,14/1 - XII.G.2.h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Verdächtige Personen: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Schriftstellerin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Marie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Mindermann</w:t>
      </w:r>
      <w:r>
        <w:rPr>
          <w:rFonts w:ascii="Courier" w:hAnsi="Courier"/>
          <w:vanish/>
          <w:sz w:val="24"/>
        </w:rPr>
        <w:t>}]p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2.k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4,14/1 - XII.G.2.k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Verdächtige Personen: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Redakteur und Schriftsteller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Dr.phil.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Julius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Frese</w:t>
      </w:r>
      <w:r>
        <w:rPr>
          <w:rFonts w:ascii="Courier" w:hAnsi="Courier"/>
          <w:vanish/>
          <w:sz w:val="24"/>
        </w:rPr>
        <w:t>}]p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1856 - 1857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4,14/1 - XII.G.7.a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Vorlegung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anstößige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Plakate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zwecks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Prüfung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durch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Polizeidirektion</w:t>
      </w:r>
      <w:r>
        <w:rPr>
          <w:rFonts w:ascii="Courier" w:hAnsi="Courier"/>
          <w:vanish/>
          <w:sz w:val="24"/>
        </w:rPr>
        <w:t>]k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1923 - 1924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7.b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4,14/1 - </w:t>
      </w:r>
      <w:r>
        <w:rPr>
          <w:rFonts w:ascii="Courier" w:hAnsi="Courier"/>
          <w:sz w:val="24"/>
        </w:rPr>
        <w:t>XII.G.7.b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Plakatzensur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XII.H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XII Politische Polizei (1848 - 1933) / H Öffentliche Sicherheit und Ordnung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4,14/1 - XII.H.10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i/>
          <w:vanish/>
          <w:sz w:val="24"/>
        </w:rPr>
        <w:t>s[</w:t>
      </w:r>
      <w:r>
        <w:rPr>
          <w:rFonts w:ascii="Courier" w:hAnsi="Courier"/>
          <w:sz w:val="24"/>
        </w:rPr>
        <w:t xml:space="preserve">Verordnung des Reichspräsidenten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29.8.1921</w:t>
      </w:r>
      <w:r>
        <w:rPr>
          <w:rFonts w:ascii="Courier" w:hAnsi="Courier"/>
          <w:vanish/>
          <w:sz w:val="24"/>
        </w:rPr>
        <w:t>]z]s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periodische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>, Versammlungen, Vereinigungen, Aufzügen und Kundgebungen)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4,14/1 - XII.H.13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Verordnung des Reichspräsidenten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10.8.1923</w:t>
      </w:r>
      <w:r>
        <w:rPr>
          <w:rFonts w:ascii="Courier" w:hAnsi="Courier"/>
          <w:vanish/>
          <w:sz w:val="24"/>
        </w:rPr>
        <w:t>]z]s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periodische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>)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1923 - 1924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XII.I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XII Politisch</w:t>
      </w:r>
      <w:r>
        <w:rPr>
          <w:rFonts w:ascii="Courier" w:hAnsi="Courier"/>
          <w:sz w:val="24"/>
        </w:rPr>
        <w:t>e Polizei (1848 - 1933) / I Schutz der Republik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4,14/1 - XII.I.6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Verpflichtung der Post,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von der Beförderung auszuschließen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4,14/1 - XII.I.7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Eingabe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Verbandes der Deutschen Buchdrucker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gegen das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usw. aus politischen Gründen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4,19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Bremisches Amt Vegesack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Bremisches Amt Vegesack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1816 - 1938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4,19 - 45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Genehmigung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Bros</w:t>
      </w:r>
      <w:r>
        <w:rPr>
          <w:rFonts w:ascii="Courier" w:hAnsi="Courier"/>
          <w:sz w:val="24"/>
        </w:rPr>
        <w:t>chüren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von Personenfahrten mit Lastkraftwagen und von öffentlichen Versammlungen in Ausführung der Notverordnung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28.3.1931</w:t>
      </w:r>
      <w:r>
        <w:rPr>
          <w:rFonts w:ascii="Courier" w:hAnsi="Courier"/>
          <w:vanish/>
          <w:sz w:val="24"/>
        </w:rPr>
        <w:t>]z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zahlreiche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 verschied. polit. Parteien und Organisationen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sowie eine Anzahl Broschüren und Plakate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4,19 - 46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Zeitungsverkauf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1932 - 1935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4,20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Bremisches Amt Bremerhaven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Bremisches Amt Bremerhaven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1827 - 1938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149/26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4,20 - 149/26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</w:t>
      </w:r>
      <w:r>
        <w:rPr>
          <w:rFonts w:ascii="Courier" w:hAnsi="Courier"/>
          <w:sz w:val="24"/>
        </w:rPr>
        <w:t xml:space="preserve">ensur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 der Ein-, Aus- und Durchfuhr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150/27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4,20 - 150/27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Zensur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 der Ein-, Aus- und Durchfuhr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1917 - 1918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151/27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4,20 - 151/27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Freigabe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Kriegspostkarten,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Bildern,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Broschüren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Gedenkartikeln zum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Verkauf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350/64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4,20 - 350/64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1862 - 1869</w:t>
      </w:r>
      <w:r>
        <w:rPr>
          <w:rFonts w:ascii="Courier" w:hAnsi="Courier"/>
          <w:sz w:val="24"/>
        </w:rPr>
        <w:t xml:space="preserve"> ; 1883 - 1937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351/65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4,20 - 351/65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Bekämpfung der 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Schund- und Schmutzliteratur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sowie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politischem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Schrifttum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1909 - 1936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646/77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4,20 - 646/77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Vereinigung der Buchdruckereibesitzer von Bremerhaven, Geestemünde und Lehe e.V.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Sitz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Bremerhaven</w:t>
      </w:r>
      <w:r>
        <w:rPr>
          <w:rFonts w:ascii="Courier" w:hAnsi="Courier"/>
          <w:vanish/>
          <w:sz w:val="24"/>
        </w:rPr>
        <w:t>]o}]k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1911 - 1936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649/77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4,20 - 649/77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Vereinigung der Freunde dramatischer Literatur</w:t>
      </w:r>
      <w:r>
        <w:rPr>
          <w:rFonts w:ascii="Courier" w:hAnsi="Courier"/>
          <w:vanish/>
          <w:sz w:val="24"/>
        </w:rPr>
        <w:t>]k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4,36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Unterrichtsverwaltung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Unterrichtsverwaltung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1900 - 1945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Vorläuf</w:t>
      </w:r>
      <w:r>
        <w:rPr>
          <w:rFonts w:ascii="Courier" w:hAnsi="Courier"/>
          <w:sz w:val="24"/>
        </w:rPr>
        <w:t>ige Findbücher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4,36 - 32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Bibliothek der Unterrichtsverwaltung</w:t>
      </w:r>
      <w:r>
        <w:rPr>
          <w:rFonts w:ascii="Courier" w:hAnsi="Courier"/>
          <w:vanish/>
          <w:sz w:val="24"/>
        </w:rPr>
        <w:t>]k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Sachkataloge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1909 - 1928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4,36 - 16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Volks- und Schulbibliotheken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Jahresberichte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Vereins für Innere Mission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und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Sparkasse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Bremen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über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Volksbibliotheken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1888 - 1897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1888 - 1928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4,36 - 120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Lehrmittel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Einführung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1888 - 192</w:t>
      </w:r>
      <w:r>
        <w:rPr>
          <w:rFonts w:ascii="Courier" w:hAnsi="Courier"/>
          <w:sz w:val="24"/>
        </w:rPr>
        <w:t>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4,36 - 264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Allgemeines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Erbschaft des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Prof.Dr.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Delius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an die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Zugangsverzeichnisse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Drucke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(1881) ; 1888 - 1928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4,36 - 265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Bibliotheksordnung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Bibliotheksordnungen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deren Abänderung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1867 - 1923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4,36 - 266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Fonds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Enthält: Neuanschaffungen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1858 - 1922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4,36 - 267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- Jahresre</w:t>
      </w:r>
      <w:r>
        <w:rPr>
          <w:rFonts w:ascii="Courier" w:hAnsi="Courier"/>
          <w:sz w:val="24"/>
        </w:rPr>
        <w:t xml:space="preserve">chnungen,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Budget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Revision der Jahresrechnungen, Budgets, Verwendung des Erlöses aus dem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Verkauf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Doubletten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1879 - 1925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4,36 - 276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Deputation für die Stadtbibliothek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betr.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Enthält u.a.: Ergänzung der Deputation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1896 - 1921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4,36 - 268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Jahresberichte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1870 - 1923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4,36 - 271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Beamte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Allgemeines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Dienstanweisungen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das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Bibliothekspersonal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(1732) ; 1883 - 1925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273 - 275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4,36 - 273 - 4,36 - 275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Protokolle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Sitzungen der Deputation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1896 - 1921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4,36 - 433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Lehr- und Schulbücher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Lehrbücher-Angebote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bremische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Verlage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 und auswärtigen Einrichtungen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1902 - 1922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4,36 - 434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Lehr- und Schulbücher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Lehrbücher-Angebote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zumeist auswärtigen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</w:t>
      </w:r>
      <w:r>
        <w:rPr>
          <w:rFonts w:ascii="Courier" w:hAnsi="Courier"/>
          <w:sz w:val="24"/>
        </w:rPr>
        <w:t>buchhandlungen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1918 - 1928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4,36 - 436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Lehr- und Schulbücher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Enthält u.a.: Einführung der Glarner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Familienbibel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in den Schulen,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Einführung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Schulbibel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allen bremischen Schulen auf Anregung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bremischen Bibelgesellschaft</w:t>
      </w:r>
      <w:r>
        <w:rPr>
          <w:rFonts w:ascii="Courier" w:hAnsi="Courier"/>
          <w:vanish/>
          <w:sz w:val="24"/>
        </w:rPr>
        <w:t>]k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(1878) ; 1887 - 1927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4,36 - 437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Schulbibliotheken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Angeschaffte Bücher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Bücher-Anschaffungslisten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einzelnen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bremischen Schulen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insb. Anschaffungen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Lehrer- und Schüler</w:t>
      </w:r>
      <w:r>
        <w:rPr>
          <w:rFonts w:ascii="Courier" w:hAnsi="Courier"/>
          <w:sz w:val="24"/>
        </w:rPr>
        <w:t>bibliotheken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1921 - 1924 ; 1926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442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4,36 - 442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Schulbibliotheken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Einrichtung einer Zentralbibliothek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1926 - 1927 ; (1928)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4,36 - 438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Bekämpfung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Schundliteratur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Schutz der Jugend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gegen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Schmutz- und Schundliteratur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Veranstaltung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Vorträgen über die Bekämpfung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sog.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Schundliteratur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seitens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Goethebund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es und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Vereins "Lesehalle"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Verzeichnis empfehlenswerter Bücher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1908 - 1927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  <w:r>
        <w:rPr>
          <w:rFonts w:ascii="Courier" w:hAnsi="Courier"/>
          <w:sz w:val="24"/>
        </w:rPr>
        <w:t>39 - 440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4,36 - 439 - 4,36 - 440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Anschaffung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historische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Überweisung an bremische Schulen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Bücher-Angebote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bremischen und auswärtigen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Beschlüsse betr.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 und Verteilung auf die Schulen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1892 - 1928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441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4,36 - 441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- Einbeziehung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Buchhandlungen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Verhandlungen mit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bremische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</w:t>
      </w:r>
      <w:r>
        <w:rPr>
          <w:rFonts w:ascii="Courier" w:hAnsi="Courier"/>
          <w:sz w:val="24"/>
        </w:rPr>
        <w:t>ändler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betr.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Empfehlung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aus gewissen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seitens der Schulbehörde (Wettbewerbsschädigung)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1882 - 1928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585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4,36 - 585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Institut für Jugendkunde</w:t>
      </w:r>
      <w:r>
        <w:rPr>
          <w:rFonts w:ascii="Courier" w:hAnsi="Courier"/>
          <w:vanish/>
          <w:sz w:val="24"/>
        </w:rPr>
        <w:t>]k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Herstellung von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Verzeichnisse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empfehlenswerte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Jugendschriften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Verteilung der Verzeichnisse an den Schulen, Beschwerden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Ortsvereins Bremer Buchhändler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über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Verkauf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Jugendschriften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den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Schule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1912 - 1928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4,39/1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Altes Gymnasium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Alte</w:t>
      </w:r>
      <w:r>
        <w:rPr>
          <w:rFonts w:ascii="Courier" w:hAnsi="Courier"/>
          <w:sz w:val="24"/>
        </w:rPr>
        <w:t>s Gymnasium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1817 - 1965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Vorläufiges Findbuch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192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4,39/1 - 192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Unterrichtsmittel.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Einführung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neuer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. Gutachten, Berichte, Anfragen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Lehrbücherverzeichnisse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Liste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Lehrbücher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Alten Gymnasium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1940/41</w:t>
      </w:r>
      <w:r>
        <w:rPr>
          <w:rFonts w:ascii="Courier" w:hAnsi="Courier"/>
          <w:vanish/>
          <w:sz w:val="24"/>
        </w:rPr>
        <w:t>]z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1887 - 1912 ; 1926 - 1932 ; 1940 - 1941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4,39/1 - 193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Systematischer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Katalog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Handbibliothek des Alten Gymnasiums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i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4,39/1 - 194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Katalog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Bibliothek der Hauptschule (Alte</w:t>
      </w:r>
      <w:r>
        <w:rPr>
          <w:rFonts w:ascii="Courier" w:hAnsi="Courier"/>
          <w:sz w:val="24"/>
        </w:rPr>
        <w:t>s Gymnasium und Oberrealschule)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Bremen</w:t>
      </w:r>
      <w:r>
        <w:rPr>
          <w:rFonts w:ascii="Courier" w:hAnsi="Courier"/>
          <w:vanish/>
          <w:sz w:val="24"/>
        </w:rPr>
        <w:t>]o}]k]s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4,39/1 - 195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Doubletten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Schulbibliothek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4,39/1 - 196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Katalog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Bibliothek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Wilkens</w:t>
      </w:r>
      <w:r>
        <w:rPr>
          <w:rFonts w:ascii="Courier" w:hAnsi="Courier"/>
          <w:vanish/>
          <w:sz w:val="24"/>
        </w:rPr>
        <w:t>]p]k]s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4,65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Nachrichtenstelle der Polizeidirektion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Nachrichtenstelle der Polizeidirektion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1919 - 1939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I.11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I.11.1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Presse-Abteilung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1919 - 1923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1.o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I.A.1.o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Organisatorisches über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Polizei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1920 - 1933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I.B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I.B.4.a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Gesetze und Verordnungen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pp. betr.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Immunität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07.11.1923 - 27.06.1933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4.a.1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I.B.4.a.1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Gesetze und Verordnungen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pp. betr. die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Immunität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verantwortlicher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Schriftleiter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24.02.1922 - 05.02.1932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I.B.11.a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Pressegesetz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7.5.1874</w:t>
      </w:r>
      <w:r>
        <w:rPr>
          <w:rFonts w:ascii="Courier" w:hAnsi="Courier"/>
          <w:vanish/>
          <w:sz w:val="24"/>
        </w:rPr>
        <w:t>]z]s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05.03.1926 - 30.08.1936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11.a.1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I.B.11.a.1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periodische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i/>
          <w:vanish/>
          <w:sz w:val="24"/>
        </w:rPr>
        <w:t>]s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1926 - 1930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11.a.2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I.B.11.a.2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Gesetze, Verordnungen, Entscheidungen pp. betr.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 pp.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1928 - 1935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I.B.24.a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Gesetze, Verordnungen, Entscheidungen betr.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Vertrieb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1927 - 1936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II.A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II.A.1.a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Bürgerliche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02.09.1924 - 30.06.1935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1.a.1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II.A.1.a.1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Standarte</w:t>
      </w:r>
      <w:r>
        <w:rPr>
          <w:rFonts w:ascii="Courier" w:hAnsi="Courier"/>
          <w:vanish/>
          <w:sz w:val="24"/>
        </w:rPr>
        <w:t>]t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1926 - 1927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1.b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II.A.1.b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Vereinigung "Repu</w:t>
      </w:r>
      <w:r>
        <w:rPr>
          <w:rFonts w:ascii="Courier" w:hAnsi="Courier"/>
          <w:sz w:val="24"/>
        </w:rPr>
        <w:t>blikanische Presse"</w:t>
      </w:r>
      <w:r>
        <w:rPr>
          <w:rFonts w:ascii="Courier" w:hAnsi="Courier"/>
          <w:vanish/>
          <w:sz w:val="24"/>
        </w:rPr>
        <w:t>]k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1927 - 1928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9.a.15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II.A.9.a.15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NSDAP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-Presse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1925 - 1932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9.b.a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II.A.9.b.a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NSDAP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Bremen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15.07.1928 - 31.08.1935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11.b.3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II.A.11.b.3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s[2{k[1{</w:t>
      </w:r>
      <w:r>
        <w:rPr>
          <w:rFonts w:ascii="Courier" w:hAnsi="Courier"/>
          <w:sz w:val="24"/>
        </w:rPr>
        <w:t>USPD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Bremen</w:t>
      </w:r>
      <w:r>
        <w:rPr>
          <w:rFonts w:ascii="Courier" w:hAnsi="Courier"/>
          <w:vanish/>
          <w:sz w:val="24"/>
        </w:rPr>
        <w:t>]o}]k}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07.05.1919 - 20.06.1923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12.a.10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II.A.12.a.10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s[2{k[</w:t>
      </w:r>
      <w:r>
        <w:rPr>
          <w:rFonts w:ascii="Courier" w:hAnsi="Courier"/>
          <w:sz w:val="24"/>
        </w:rPr>
        <w:t>KPD Reich</w:t>
      </w:r>
      <w:r>
        <w:rPr>
          <w:rFonts w:ascii="Courier" w:hAnsi="Courier"/>
          <w:vanish/>
          <w:sz w:val="24"/>
        </w:rPr>
        <w:t>]k}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- Allgemeines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01.10.1929 - 17.01.1934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12.b.10.a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II.A.12.b.10.a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s[2{k[1{</w:t>
      </w:r>
      <w:r>
        <w:rPr>
          <w:rFonts w:ascii="Courier" w:hAnsi="Courier"/>
          <w:sz w:val="24"/>
        </w:rPr>
        <w:t>KPD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</w:t>
      </w:r>
      <w:r>
        <w:rPr>
          <w:rFonts w:ascii="Courier" w:hAnsi="Courier"/>
          <w:vanish/>
          <w:sz w:val="24"/>
        </w:rPr>
        <w:t>{o[</w:t>
      </w:r>
      <w:r>
        <w:rPr>
          <w:rFonts w:ascii="Courier" w:hAnsi="Courier"/>
          <w:sz w:val="24"/>
        </w:rPr>
        <w:t>Bremen</w:t>
      </w:r>
      <w:r>
        <w:rPr>
          <w:rFonts w:ascii="Courier" w:hAnsi="Courier"/>
          <w:vanish/>
          <w:sz w:val="24"/>
        </w:rPr>
        <w:t>]o}]k}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- Allgemeines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22.04.1919 - 23.05.1933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12.b.10.a.1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II.A.12.b.10.a.1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s[2{k[1{</w:t>
      </w:r>
      <w:r>
        <w:rPr>
          <w:rFonts w:ascii="Courier" w:hAnsi="Courier"/>
          <w:sz w:val="24"/>
        </w:rPr>
        <w:t>KPD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Bremen</w:t>
      </w:r>
      <w:r>
        <w:rPr>
          <w:rFonts w:ascii="Courier" w:hAnsi="Courier"/>
          <w:vanish/>
          <w:sz w:val="24"/>
        </w:rPr>
        <w:t>]o}]k}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- Besonderes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27.03.1919 - 21.08.1928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12.b.10.a.1.a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II.A.12.b.10.a.1.a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Dem Oberstaatsanwalt übersandte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KPD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-Zeitungen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die nicht zum Gegenstand eines Verfahrens geworden sind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17.01.1931 - 14.02.1933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12.b.10.a.2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II.A.12.b.10.a.2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s[3{k[1{</w:t>
      </w:r>
      <w:r>
        <w:rPr>
          <w:rFonts w:ascii="Courier" w:hAnsi="Courier"/>
          <w:sz w:val="24"/>
        </w:rPr>
        <w:t>KPD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Bremen</w:t>
      </w:r>
      <w:r>
        <w:rPr>
          <w:rFonts w:ascii="Courier" w:hAnsi="Courier"/>
          <w:vanish/>
          <w:sz w:val="24"/>
        </w:rPr>
        <w:t>]o}]k}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Illegale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30.05.1919 - 30</w:t>
      </w:r>
      <w:r>
        <w:rPr>
          <w:rFonts w:ascii="Courier" w:hAnsi="Courier"/>
          <w:sz w:val="24"/>
        </w:rPr>
        <w:t>.09.1933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12.b.10.a.2.a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II.A.12.b.10.a.2.a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Betriebszeitungen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Allgemeines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01.01.1927 - 22.12.1932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12.b.10.a.3.a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II.A.12.b.10.a.3.a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Nordwestdeutsche Druckereigesellschaft mbH</w:t>
      </w:r>
      <w:r>
        <w:rPr>
          <w:rFonts w:ascii="Courier" w:hAnsi="Courier"/>
          <w:vanish/>
          <w:sz w:val="24"/>
        </w:rPr>
        <w:t>]k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13.02.1932 - 27.03.1933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12.b.10.a.4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II.A.12.b.10.a.4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Arbeiter-Korrespondenten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04.02.1925 - 23.04.1932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12.b.10.a.5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II.A.12.b.10.a.5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s[2{k[1{</w:t>
      </w:r>
      <w:r>
        <w:rPr>
          <w:rFonts w:ascii="Courier" w:hAnsi="Courier"/>
          <w:sz w:val="24"/>
        </w:rPr>
        <w:t>KPD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Bremen</w:t>
      </w:r>
      <w:r>
        <w:rPr>
          <w:rFonts w:ascii="Courier" w:hAnsi="Courier"/>
          <w:vanish/>
          <w:sz w:val="24"/>
        </w:rPr>
        <w:t>]o}]k}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Verlagsanstalten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Verlagsgenossenschaft Nordwest u. Verlag Arbeiterzeitu</w:t>
      </w:r>
      <w:r>
        <w:rPr>
          <w:rFonts w:ascii="Courier" w:hAnsi="Courier"/>
          <w:sz w:val="24"/>
        </w:rPr>
        <w:t>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Bremen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GmbH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07.07.1919 - 21.02.1933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12.b.10.a.6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II.A.12.b.10.a.6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Arbeiter Illustrierte Zeitung</w:t>
      </w:r>
      <w:r>
        <w:rPr>
          <w:rFonts w:ascii="Courier" w:hAnsi="Courier"/>
          <w:vanish/>
          <w:sz w:val="24"/>
        </w:rPr>
        <w:t>]t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24.08.1926 - 02.11.1934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12.b.10.a.8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II.A.12.b.10.a.8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Nordwestdeutsche Bürgerzeitung</w:t>
      </w:r>
      <w:r>
        <w:rPr>
          <w:rFonts w:ascii="Courier" w:hAnsi="Courier"/>
          <w:vanish/>
          <w:sz w:val="24"/>
        </w:rPr>
        <w:t>]t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15.06.1929 - 03.11.1932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12.b.11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II.A.12.b.11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28.06.1919 - 30.06.1936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12.b.30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II.A.12.b.30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s[2{k[</w:t>
      </w:r>
      <w:r>
        <w:rPr>
          <w:rFonts w:ascii="Courier" w:hAnsi="Courier"/>
          <w:sz w:val="24"/>
        </w:rPr>
        <w:t>KPD</w:t>
      </w:r>
      <w:r>
        <w:rPr>
          <w:rFonts w:ascii="Courier" w:hAnsi="Courier"/>
          <w:vanish/>
          <w:sz w:val="24"/>
        </w:rPr>
        <w:t>]k}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23.07.1924 - 15.09.1934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12.b.30.b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II.A.12.b.30.b.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Bund proletarisch-r</w:t>
      </w:r>
      <w:r>
        <w:rPr>
          <w:rFonts w:ascii="Courier" w:hAnsi="Courier"/>
          <w:sz w:val="24"/>
        </w:rPr>
        <w:t>evolutionärer Schriftsteller</w:t>
      </w:r>
      <w:r>
        <w:rPr>
          <w:rFonts w:ascii="Courier" w:hAnsi="Courier"/>
          <w:vanish/>
          <w:sz w:val="24"/>
        </w:rPr>
        <w:t>]k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12.10.1928 - 02.05.1932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13.c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II.A.13.c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s[2{k[</w:t>
      </w:r>
      <w:r>
        <w:rPr>
          <w:rFonts w:ascii="Courier" w:hAnsi="Courier"/>
          <w:sz w:val="24"/>
        </w:rPr>
        <w:t>KAPD</w:t>
      </w:r>
      <w:r>
        <w:rPr>
          <w:rFonts w:ascii="Courier" w:hAnsi="Courier"/>
          <w:vanish/>
          <w:sz w:val="24"/>
        </w:rPr>
        <w:t>]k}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01.05.1920 - 03.05.1928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16.c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II.A.16.c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Syndikalisten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1919 - 1920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17.c.1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II.A.17.c.1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s[2{k[</w:t>
      </w:r>
      <w:r>
        <w:rPr>
          <w:rFonts w:ascii="Courier" w:hAnsi="Courier"/>
          <w:sz w:val="24"/>
        </w:rPr>
        <w:t>Freie Arbeiter Union Deutschlands (Anarcho-Syndikalisten)</w:t>
      </w:r>
      <w:r>
        <w:rPr>
          <w:rFonts w:ascii="Courier" w:hAnsi="Courier"/>
          <w:vanish/>
          <w:sz w:val="24"/>
        </w:rPr>
        <w:t>]k}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23.02.1926 - 25.08.1932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II.C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2.f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II.C.2.f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05.03.1920 - 30.12.1932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9.c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II.C.9.c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vanish/>
          <w:sz w:val="24"/>
        </w:rPr>
        <w:t>[</w:t>
      </w:r>
      <w:r>
        <w:rPr>
          <w:rFonts w:ascii="Courier" w:hAnsi="Courier"/>
          <w:sz w:val="24"/>
        </w:rPr>
        <w:t>Seeleutezeitungen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20.05.1926 - 07.06.1933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9.c.1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II.C.9.c.1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Seeleutezeitung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Sturm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18.05.1928 - 29.10.1931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9.c.2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II.C.9.c.2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Seeleutezeitung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Scheinwerfer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1927 - 1931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9.c.3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II.C.9.c.3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Seeleutezeitung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Internationale Transportarbeiter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1927 - 1928 ; 1931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9.c.4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II.C.9.c.4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Seeleutezeitung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Internationales Transportarbeiter Bulletin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9.c.5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II.C.9.c.5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Seeleutezeitung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The Red Seamen of Asia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31.07.1925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9.c.6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II.C.9.c.6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Seeleutezeitung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The International Seafarer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9.c.7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II.C.9.c.7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Diverse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Seeleutezeitungen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1928 - 1932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9.c.8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II.C.9.c.8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Seeleutezeitung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Deutscher Seemann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1929 - 1930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II.E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8.a.6.c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II.E.8.a.6.c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Freidenker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01.11.1927 - 24.06.1932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8.a.6.d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II.E.8.a.6.d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vanish/>
          <w:sz w:val="24"/>
        </w:rPr>
        <w:t>[2{</w:t>
      </w:r>
      <w:r>
        <w:rPr>
          <w:rFonts w:ascii="Courier" w:hAnsi="Courier"/>
          <w:sz w:val="24"/>
        </w:rPr>
        <w:t>Freidenker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11.06.1927 - 11.12.1928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10.a.3.a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II.E.10.a.3.a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Central-Verein-Zeitung</w:t>
      </w:r>
      <w:r>
        <w:rPr>
          <w:rFonts w:ascii="Courier" w:hAnsi="Courier"/>
          <w:vanish/>
          <w:sz w:val="24"/>
        </w:rPr>
        <w:t>]t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02.09.1927 - 10.08.1933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11.a.1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II.E.11.a.1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Pazifistische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 und Zeitschriften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02.07.1923 - 20.11.1932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II.M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2.21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II.M.2.21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Reichswehrkameraden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 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Flugblatt</w:t>
      </w:r>
      <w:r>
        <w:rPr>
          <w:rFonts w:ascii="Courier" w:hAnsi="Courier"/>
          <w:vanish/>
          <w:sz w:val="24"/>
        </w:rPr>
        <w:t>}]t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08.11.1929 - 12.02.1930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2.25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II.M.2.25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Reichswehrsoldaten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 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Flugblatt</w:t>
      </w:r>
      <w:r>
        <w:rPr>
          <w:rFonts w:ascii="Courier" w:hAnsi="Courier"/>
          <w:vanish/>
          <w:sz w:val="24"/>
        </w:rPr>
        <w:t>}]t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18.12.1929 - 27.12.1929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2.29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4,65 - </w:t>
      </w:r>
      <w:r>
        <w:rPr>
          <w:rFonts w:ascii="Courier" w:hAnsi="Courier"/>
          <w:sz w:val="24"/>
        </w:rPr>
        <w:t>II.M.2.29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Mobilmachung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 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Flugblatt</w:t>
      </w:r>
      <w:r>
        <w:rPr>
          <w:rFonts w:ascii="Courier" w:hAnsi="Courier"/>
          <w:vanish/>
          <w:sz w:val="24"/>
        </w:rPr>
        <w:t>}]t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26.03.1930 - 31.05.1930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2.31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II.M.2.31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Soldaten der Reichswehr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 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Flugblatt</w:t>
      </w:r>
      <w:r>
        <w:rPr>
          <w:rFonts w:ascii="Courier" w:hAnsi="Courier"/>
          <w:vanish/>
          <w:sz w:val="24"/>
        </w:rPr>
        <w:t>}]t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25.02.1931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2.32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II.M.2.32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Soldaten der Reichswehr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 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Flugblatt</w:t>
      </w:r>
      <w:r>
        <w:rPr>
          <w:rFonts w:ascii="Courier" w:hAnsi="Courier"/>
          <w:vanish/>
          <w:sz w:val="24"/>
        </w:rPr>
        <w:t>}]t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18.09.1930 - 09.10.1930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3.4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II.M.3.4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Die Frauen an die Grünen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 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Flugblatt</w:t>
      </w:r>
      <w:r>
        <w:rPr>
          <w:rFonts w:ascii="Courier" w:hAnsi="Courier"/>
          <w:vanish/>
          <w:sz w:val="24"/>
        </w:rPr>
        <w:t>}]t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25.11.1924 - 27.11.1924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3.46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II.M.3.46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An die Frauen, Mütter und Bräute der Polizeibeamten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 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Flugblatt</w:t>
      </w:r>
      <w:r>
        <w:rPr>
          <w:rFonts w:ascii="Courier" w:hAnsi="Courier"/>
          <w:vanish/>
          <w:sz w:val="24"/>
        </w:rPr>
        <w:t>}]t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07.03.1932 - </w:t>
      </w:r>
      <w:r>
        <w:rPr>
          <w:rFonts w:ascii="Courier" w:hAnsi="Courier"/>
          <w:sz w:val="24"/>
        </w:rPr>
        <w:t>28.04.1932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IV.54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IV.54.1.a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Ausnahmezustand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1923/24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Überwachung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20.11.1923 - 26.10.1924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1.a.1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IV.54.1.a.1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Ausnahmezustand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1923/24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Überwachung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kommunistische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10.10.1923 - 26.10.1924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1.c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IV.54.1.c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Ausnahmezustand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1923/24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Überwachung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Plakate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26.09.1923 - 26.10.1924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1.c.1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IV.54.1.c.1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Ausnahmezustand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1923/24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Über</w:t>
      </w:r>
      <w:r>
        <w:rPr>
          <w:rFonts w:ascii="Courier" w:hAnsi="Courier"/>
          <w:sz w:val="24"/>
        </w:rPr>
        <w:t>wachung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kommunistische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06.10.1923 - 10.11.1924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3.e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VI.54.3.e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Genehmigte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Plakate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30.03.1931 - 03.06.1932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3.e.1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VI.54.3.e.1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Plakate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04.04.1931 - 25.04.1932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3.e.2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VI.54.3.e.2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Plakate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10.04.1931 - 30.06.1932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3.f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VI.54.3.f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Genehmigte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01.04.1931 - 18.06.1932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3.f.1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VI.54.3.f.1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18.04.1931 - 21.06.1932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3.f.2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VI.54.3.f.2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02.04.1931 - 04.02.1933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3.g.a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VI.54.3.g.a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Verbote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periodische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- Reich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07.04.1931 - 27.03.1933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3.g.b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VI.54.3.g.b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Verbote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periodische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Bremen</w:t>
      </w:r>
      <w:r>
        <w:rPr>
          <w:rFonts w:ascii="Courier" w:hAnsi="Courier"/>
          <w:vanish/>
          <w:sz w:val="24"/>
        </w:rPr>
        <w:t>]o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18.03.1931 - 24.12.1932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3.g.1.a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VI.54.3.g.1.a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periodische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</w:t>
      </w:r>
      <w:r>
        <w:rPr>
          <w:rFonts w:ascii="Courier" w:hAnsi="Courier"/>
          <w:vanish/>
          <w:sz w:val="24"/>
        </w:rPr>
        <w:t>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01.04.1931 - 05.02.1933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3.g.1.b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VI.54.3.g.1.b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periodische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Bremen</w:t>
      </w:r>
      <w:r>
        <w:rPr>
          <w:rFonts w:ascii="Courier" w:hAnsi="Courier"/>
          <w:vanish/>
          <w:sz w:val="24"/>
        </w:rPr>
        <w:t>]o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03.07.1931 - 08.10.1932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3.g.2.a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VI.54.3.g.2.a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Verwarnung der Verantwortlichen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periodische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Angeordnete Aufnahme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Artikel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 - Reich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21.12.1931 - 20.11.1932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3.g.2.a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VI.54.3.g.2.a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Verwarnung der Verantwortlichen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periodische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Angeordnete Aufnahme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Art</w:t>
      </w:r>
      <w:r>
        <w:rPr>
          <w:rFonts w:ascii="Courier" w:hAnsi="Courier"/>
          <w:sz w:val="24"/>
        </w:rPr>
        <w:t>ikel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-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Bremen</w:t>
      </w:r>
      <w:r>
        <w:rPr>
          <w:rFonts w:ascii="Courier" w:hAnsi="Courier"/>
          <w:vanish/>
          <w:sz w:val="24"/>
        </w:rPr>
        <w:t>]o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15.12.1931 - 14.12.1932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3.h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VI.54.3.h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 und Beschlagnahme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Broschüren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pp.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11.05.1931 - 27.01.1933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4.a.5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VI.54.4.a.5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Beschlagnahme und Verbote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Broschüren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- Reich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15.09.1933 - 04.12.1936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4.a.5.b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VI.54.4.a.5.b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Beschlagnahme und Verbote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Broschüren und 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gem.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Liste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unerwünschtes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Schrifttum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18.06.1936 - 25.09.1936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4.a.7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VI.54.4.a.7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Ver</w:t>
      </w:r>
      <w:r>
        <w:rPr>
          <w:rFonts w:ascii="Courier" w:hAnsi="Courier"/>
          <w:sz w:val="24"/>
        </w:rPr>
        <w:t>bote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periodische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- Reich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02.02.1933 - 05.10.1936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4.a.7.a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VI.54.4.a.7.a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Verbote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periodische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durch den Reichsminister - Reich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16.02.1933 - 31.12.1936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4.a.8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VI.54.4.a.8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 - Reich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07.02.1933 - 07.03.1933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4.a.9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VI.54.4.a.9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Beschlagnahme und Verbote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Plakate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 - Reich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18.02.1933 - 04.12.1935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4.b.6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VI.54.4.b.6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periodische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Bremen</w:t>
      </w:r>
      <w:r>
        <w:rPr>
          <w:rFonts w:ascii="Courier" w:hAnsi="Courier"/>
          <w:vanish/>
          <w:sz w:val="24"/>
        </w:rPr>
        <w:t>]o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05.03.1933 - 29.12.1936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4.b.7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VI.54.4.b.7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Verbote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periodische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Bremen</w:t>
      </w:r>
      <w:r>
        <w:rPr>
          <w:rFonts w:ascii="Courier" w:hAnsi="Courier"/>
          <w:vanish/>
          <w:sz w:val="24"/>
        </w:rPr>
        <w:t>]o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11.02.1933 - 30.01.1936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4.b.8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VI.54.4.b.8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-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Bremen</w:t>
      </w:r>
      <w:r>
        <w:rPr>
          <w:rFonts w:ascii="Courier" w:hAnsi="Courier"/>
          <w:vanish/>
          <w:sz w:val="24"/>
        </w:rPr>
        <w:t>]o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10.01.1933 - 03.05.1936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VI.54.9.a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Flugblätter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zum Volksentscheid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06.03.1926 - 25.03.1927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VI.79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VI.79.17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Reichspräsidentenwahl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Flugbl</w:t>
      </w:r>
      <w:r>
        <w:rPr>
          <w:rFonts w:ascii="Courier" w:hAnsi="Courier"/>
          <w:sz w:val="24"/>
        </w:rPr>
        <w:t>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Plakate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12.02.1932 - 07.04.1932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e.6.a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VI.79.e.6.a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Bürgerschaftswahl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13.11.1927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01.11.1927 - 12.11.1927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VI.122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15.1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VI.122.15.1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Viva (Vereinigung internationaler Verlagsanstalten)</w:t>
      </w:r>
      <w:r>
        <w:rPr>
          <w:rFonts w:ascii="Courier" w:hAnsi="Courier"/>
          <w:vanish/>
          <w:sz w:val="24"/>
        </w:rPr>
        <w:t>]k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30.08.1921 - 14.04.1928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15.2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VI.122.15.2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Russischer Staatsverlag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Verlag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Ladyschnikoff</w:t>
      </w:r>
      <w:r>
        <w:rPr>
          <w:rFonts w:ascii="Courier" w:hAnsi="Courier"/>
          <w:vanish/>
          <w:sz w:val="24"/>
        </w:rPr>
        <w:t>]p]k</w:t>
      </w:r>
      <w:r>
        <w:rPr>
          <w:rFonts w:ascii="Courier" w:hAnsi="Courier"/>
          <w:sz w:val="24"/>
        </w:rPr>
        <w:t>)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22.05.1922 - 19.02.1924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15.3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VI.122.15.3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Phöbus V</w:t>
      </w:r>
      <w:r>
        <w:rPr>
          <w:rFonts w:ascii="Courier" w:hAnsi="Courier"/>
          <w:sz w:val="24"/>
        </w:rPr>
        <w:t>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20.07.1922 - 19.02.1924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15.5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VI.122.15.5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Verlag Nakamme-Smjena Wjech.</w:t>
      </w:r>
      <w:r>
        <w:rPr>
          <w:rFonts w:ascii="Courier" w:hAnsi="Courier"/>
          <w:vanish/>
          <w:sz w:val="24"/>
        </w:rPr>
        <w:t>]k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15.11.1922 - 19.02.1924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VI.122.39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Aus- und Einfuhr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kommunistische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auf dem Seewege,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Propaganda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auf dem Seewege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22.12.1920 - 30.11.1933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VI.521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VI.521.0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Beschlagnahmte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- Allgemeines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24.12.1925 - 25.01.1933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VI.521.1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Beschlagnahmte kommunistische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</w:t>
      </w:r>
      <w:r>
        <w:rPr>
          <w:rFonts w:ascii="Courier" w:hAnsi="Courier"/>
          <w:sz w:val="24"/>
        </w:rPr>
        <w:t>1.02.1924 - 13.12.1933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1.1 - 1.150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VI.521.1.1 - 4,65 - VI.521.1.150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Beschlagnahmte kommunistische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Liederbücher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Arbeiterkalender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1924 - 1933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VI.521.2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Beschlagnahmte rechte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07.01.1926 - 15.11.1932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2.1 - 2.13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VI.521.2.1 - 4,65 - VI.521.2.13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Beschlagnahmte rechte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Liederbuch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NSDAP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sz w:val="24"/>
        </w:rPr>
        <w:t>tandartenkalender der NSDAP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Kampfliederbuch der NSDAP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1925 - 1934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VI.570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VI.570.0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Verfahren gegen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außerbremische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13.09.1922 - 07.03.1923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VI.570.1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Verfahren gegen die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Sudetendeutsche Arbeiterzeitung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23.03.1923 - 27.04.1927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VI.570.2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Verfahren gegen den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Sozialist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01.03.1923 - 30.04.1923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VI.570.3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Verfahren gegen die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Münchener Post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12.11.1922 - 25.11.19</w:t>
      </w:r>
      <w:r>
        <w:rPr>
          <w:rFonts w:ascii="Courier" w:hAnsi="Courier"/>
          <w:sz w:val="24"/>
        </w:rPr>
        <w:t>22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VI.570.4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Verfahren gegen den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Wahren Jakob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i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06.11.1922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VI.1000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VI.1000.37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Knüppel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Roten Fahne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usw.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14.06.1926 - 28.09.1927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4,65 - VI.1000.38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Verfahren gegen den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Niedersachsen Herold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23.08.1926 - 23.06.1929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4,111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Senator für das Bildungswesen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Senator für das Bildungswesen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1922 - 1972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Vorläufiges Findbuch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136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4,111 - 136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-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Entwicklung, Genehmigung, Richtlinien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1947 - 1951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6,2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Schriftgut der französischen Behörden und Gerichte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Schriftgut der französischen Behörden und Gerichte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1811 - 1813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Findbücher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F.2.a.III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F.2 Die bremischen Kommunalbehörden / a Mairie / III Ordnung, Ruhe, Sicherheit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6,2 - F.2.a.III.13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Hohe Polizei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des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Tübingen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oder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Morgenblatt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es"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Bremen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der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Altona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bei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Hammerich</w:t>
      </w:r>
      <w:r>
        <w:rPr>
          <w:rFonts w:ascii="Courier" w:hAnsi="Courier"/>
          <w:vanish/>
          <w:sz w:val="24"/>
        </w:rPr>
        <w:t>&lt;-Verlag</w:t>
      </w:r>
      <w:r>
        <w:rPr>
          <w:rFonts w:ascii="Courier" w:hAnsi="Courier"/>
          <w:vanish/>
          <w:sz w:val="24"/>
        </w:rPr>
        <w:t>&gt;]k</w:t>
      </w:r>
      <w:r>
        <w:rPr>
          <w:rFonts w:ascii="Courier" w:hAnsi="Courier"/>
          <w:sz w:val="24"/>
        </w:rPr>
        <w:t xml:space="preserve"> erschienenen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Chronik des 19. Jahrhunderts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1811 - 1813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F.2.a.V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F.2 Die bremischen Kommunalbehörden / a Mairie / V Handel und Gewerbe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6,2 - F.2.a.V.13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Verzeichnis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bremische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Buchhändler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]s}]s</w:t>
      </w:r>
      <w:r>
        <w:rPr>
          <w:rFonts w:ascii="Courier" w:hAnsi="Courier"/>
          <w:sz w:val="24"/>
        </w:rPr>
        <w:t xml:space="preserve"> - Der Präfekt wegen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Bremen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Gründung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Zeitung des Departements der Wesermündungen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Liste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bremische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n Kupfer</w:t>
      </w:r>
      <w:r>
        <w:rPr>
          <w:rFonts w:ascii="Courier" w:hAnsi="Courier"/>
          <w:sz w:val="24"/>
        </w:rPr>
        <w:t xml:space="preserve">stichdrucker, Stichhändler,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Antiquariate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Leihbüchereien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1811 - 1813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F.2.a.XVI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F.2 Die bremischen Kommunalbehörden / a Mairie / XVI Unterrichtswesen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6,2 - F.2.a.XVI.5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Bibliotheken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Öffentliche Warnung vor dem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Ankauf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Bibliotheksgut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das durch Einbruch der in der Kornhalle (Katharinenkirche) kasernierten Truppen aus dem großen Hörsaal der Lateinischen Schule gestohlen wurde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F.3.a.V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F.3 Die in Bremen ansässigen </w:t>
      </w:r>
      <w:r>
        <w:rPr>
          <w:rFonts w:ascii="Courier" w:hAnsi="Courier"/>
          <w:sz w:val="24"/>
        </w:rPr>
        <w:t>Staatsbehörden / a Präfektur / V Handel und Gewerbe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6,2 - F.3.a.V.11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Vol. 1: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Müller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Bremen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Anlage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Druck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Departementszeitung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Traub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Druck der Departementszeitung -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Verzeichnis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Kupferstichdrucker und -händler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Bremen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bzw. im Departement - Renseignement</w:t>
      </w:r>
      <w:r>
        <w:rPr>
          <w:rFonts w:ascii="Courier" w:hAnsi="Courier"/>
          <w:sz w:val="24"/>
        </w:rPr>
        <w:t>s über die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Bremer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die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Bremer Wöchentlichen 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und das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Oldenburg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Buchimporte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Bremer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J.H.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Müller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- Veröffentlichungen der Bremer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Daniel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Meier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Dr.jur.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Meier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Verfügungen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betr.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Vol. 2: Veröffentlichungen des </w:t>
      </w:r>
      <w:r>
        <w:rPr>
          <w:rFonts w:ascii="Courier" w:hAnsi="Courier"/>
          <w:vanish/>
          <w:sz w:val="24"/>
        </w:rPr>
        <w:t>p[6{o[</w:t>
      </w:r>
      <w:r>
        <w:rPr>
          <w:rFonts w:ascii="Courier" w:hAnsi="Courier"/>
          <w:sz w:val="24"/>
        </w:rPr>
        <w:t>Oldenburg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J.G.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Schulze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- Veröffentlichungen des Bremer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Goerg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Hö</w:t>
      </w:r>
      <w:r>
        <w:rPr>
          <w:rFonts w:ascii="Courier" w:hAnsi="Courier"/>
          <w:sz w:val="24"/>
        </w:rPr>
        <w:t>ntzen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Konzessionierung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Georg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Höntzen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J.G.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Heyse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als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Bremen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- Veröffentlichungen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Buchimport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Bremer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Buchdruckers und 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Johann Georg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Heyse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- Vol. 3: Veröffentlichungen des </w:t>
      </w:r>
      <w:r>
        <w:rPr>
          <w:rFonts w:ascii="Courier" w:hAnsi="Courier"/>
          <w:vanish/>
          <w:sz w:val="24"/>
        </w:rPr>
        <w:t>p[6{o[</w:t>
      </w:r>
      <w:r>
        <w:rPr>
          <w:rFonts w:ascii="Courier" w:hAnsi="Courier"/>
          <w:sz w:val="24"/>
        </w:rPr>
        <w:t>Oldenburg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Buchdruckers und Verleger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Gerhard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Stalling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Import und Export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-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Meier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zur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Bremer Wöchentlichen 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- Veröffen</w:t>
      </w:r>
      <w:r>
        <w:rPr>
          <w:rFonts w:ascii="Courier" w:hAnsi="Courier"/>
          <w:sz w:val="24"/>
        </w:rPr>
        <w:t xml:space="preserve">tlichungen des Bremer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Christian Gottfried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Westphal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Buchimporte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Meier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Christian Conrad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Hoffmann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Nicolaus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Knoops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G.C.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Meyer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</w:t>
      </w:r>
      <w:r>
        <w:rPr>
          <w:rFonts w:ascii="Courier" w:hAnsi="Courier"/>
          <w:sz w:val="24"/>
        </w:rPr>
        <w:t>Bremen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- Veröffentlichungen des Bremer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Buchdruckers und Verleger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Simon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Ernoting</w:t>
      </w:r>
      <w:r>
        <w:rPr>
          <w:rFonts w:ascii="Courier" w:hAnsi="Courier"/>
          <w:vanish/>
          <w:sz w:val="24"/>
        </w:rPr>
        <w:t>}]p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1811 - 1813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F.3.a.XVI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F.3 Die in Bremen ansässigen Staatsbehörden / a Präfektur / XVI Unterrichtswesen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6,2 - F.3.a.XVI.1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Unterrichtswesen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Enthält u.a.: Anforderung ein</w:t>
      </w:r>
      <w:r>
        <w:rPr>
          <w:rFonts w:ascii="Courier" w:hAnsi="Courier"/>
          <w:sz w:val="24"/>
        </w:rPr>
        <w:t xml:space="preserve">es Raumes zur Aufstellung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Herzoglich-oldenburgischen 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Bremen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die im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Delius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schen Speicher eingelagert worden ist - Bericht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Bibliothekar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Prof.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Rurup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über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bremische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1811 - 1813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6,6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Preußische Gemeinden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Preußische Gemeinden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1850 - 1940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Vorläufige Findbücher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Arbergen</w:t>
      </w:r>
      <w:r>
        <w:rPr>
          <w:rFonts w:ascii="Courier" w:hAnsi="Courier"/>
          <w:vanish/>
          <w:sz w:val="24"/>
        </w:rPr>
        <w:t>]o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IV.A.14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6,6/2 - IV.A.14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Lehr- und Lernmittel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1924 - 1926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Hemelingen</w:t>
      </w:r>
      <w:r>
        <w:rPr>
          <w:rFonts w:ascii="Courier" w:hAnsi="Courier"/>
          <w:vanish/>
          <w:sz w:val="24"/>
        </w:rPr>
        <w:t>]o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XIIIg 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6,6/1 - XIIIg 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 - und Lernmittel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1914 - 1925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XIIIg 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6,6/1 - XIIIg 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Lernmittel für Schulen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1922 - 1928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XIIIg 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6,6/1 - XIIIg 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Materialbeschaffung für die Schulen: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 - und Lernmittel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1928 - 1929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XIIIg 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6,6/1 - XIIIg 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 - und Lernmittel-Bücherei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1925 - 1940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XIIIh 10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6,6/1 - XIIIh 10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Gewerbliche Fortbildungsschule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Inventar,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Lehr- und Lernmittel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1910 - 1925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XIIIh 28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6,6/1 - XIIIh 28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Berufsschule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Lehr - und Le</w:t>
      </w:r>
      <w:r>
        <w:rPr>
          <w:rFonts w:ascii="Courier" w:hAnsi="Courier"/>
          <w:sz w:val="24"/>
        </w:rPr>
        <w:t>rnmittel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1925 - 1939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6,40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Archiv der Bremischen Bürgerschaft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Archiv der Bremischen Bürgerschaft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1849 - 1933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Findbücher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G 3b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 Schulwesen der Stadt / 3b Gelehrtenschule, Höhere Schulen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6,40 - G 3b - 3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Höhere Schulen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Ausrüstung des Neuen Gymnasiums und des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Realgymnasium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mit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Lehrmittel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1906 - 1907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1900 - 1904 ; 1906 - 1907 ; 1911 - 1923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G 4b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 Schulwesen der Stadt / 4b Volksschulwesen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6,40 - G </w:t>
      </w:r>
      <w:r>
        <w:rPr>
          <w:rFonts w:ascii="Courier" w:hAnsi="Courier"/>
          <w:sz w:val="24"/>
        </w:rPr>
        <w:t>4b - 16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Antrag auf Anschaffung von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Bibliotheken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die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Volksschule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1885 - 1886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O 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O Varia / 8 Pressegesetz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6,40 - O 8 - 1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Beschränkende Bestimmungen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hinsichtlich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politischen Vereine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6,40 - 0 8 - 2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Entwerfung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1854 - 1855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6,40 - O 8 - 3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Revision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Pressegesetz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 und des Gesetzes des Versammlungs- und Vereinsrechts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1865 - 1870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16,1/2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Office of Military Government f</w:t>
      </w:r>
      <w:r>
        <w:rPr>
          <w:rFonts w:ascii="Courier" w:hAnsi="Courier"/>
          <w:sz w:val="24"/>
        </w:rPr>
        <w:t>or Bremen (OMGB)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Office of Military Government for Bremen (OMGB)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1945 - 1949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6/46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2/11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16,1/2 - 6/46 - 2/11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Public Information Office</w:t>
      </w:r>
      <w:r>
        <w:rPr>
          <w:rFonts w:ascii="Courier" w:hAnsi="Courier"/>
          <w:vanish/>
          <w:sz w:val="24"/>
        </w:rPr>
        <w:t>]k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Bremen PIO Press Releases</w:t>
      </w:r>
      <w:r>
        <w:rPr>
          <w:rFonts w:ascii="Courier" w:hAnsi="Courier"/>
          <w:vanish/>
          <w:sz w:val="24"/>
        </w:rPr>
        <w:t>]t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2/21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16,1/2 - 6/46 - 2/21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Weekly Report (Press)</w:t>
      </w:r>
      <w:r>
        <w:rPr>
          <w:rFonts w:ascii="Courier" w:hAnsi="Courier"/>
          <w:vanish/>
          <w:sz w:val="24"/>
        </w:rPr>
        <w:t>]t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 Control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3/5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16,1/2 - 6/46 - 3/5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Public Information Office</w:t>
      </w:r>
      <w:r>
        <w:rPr>
          <w:rFonts w:ascii="Courier" w:hAnsi="Courier"/>
          <w:vanish/>
          <w:sz w:val="24"/>
        </w:rPr>
        <w:t>]k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Bremen PIO Press Releases</w:t>
      </w:r>
      <w:r>
        <w:rPr>
          <w:rFonts w:ascii="Courier" w:hAnsi="Courier"/>
          <w:vanish/>
          <w:sz w:val="24"/>
        </w:rPr>
        <w:t>]t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3/6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16,1/2 - 6/46 - 3/6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Correspondence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Weser-Kurier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1</w:t>
      </w:r>
      <w:r>
        <w:rPr>
          <w:rFonts w:ascii="Courier" w:hAnsi="Courier"/>
          <w:sz w:val="24"/>
        </w:rPr>
        <w:tab/>
        <w:t>Enthält: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Weser-Kurier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annual checking of the books and correspondence, containing many leeters of reprimand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3/14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16,1/2 - 6/46 - 3/14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Semi-Monthly Report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 Control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Enthält: Press Control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3/18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16,1/2 - 6/46 - 3/18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ICD Correspondence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s[2{k[</w:t>
      </w:r>
      <w:r>
        <w:rPr>
          <w:rFonts w:ascii="Courier" w:hAnsi="Courier"/>
          <w:sz w:val="24"/>
        </w:rPr>
        <w:t>KPD</w:t>
      </w:r>
      <w:r>
        <w:rPr>
          <w:rFonts w:ascii="Courier" w:hAnsi="Courier"/>
          <w:vanish/>
          <w:sz w:val="24"/>
        </w:rPr>
        <w:t>]k}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leaflet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on the severe winter cold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Jan. 1947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3/27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16,1/2 - 6/46 - 3/27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 Control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Enthält: Press Control Correspondence, including report o</w:t>
      </w:r>
      <w:r>
        <w:rPr>
          <w:rFonts w:ascii="Courier" w:hAnsi="Courier"/>
          <w:sz w:val="24"/>
        </w:rPr>
        <w:t>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Weser-Kurier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establishment of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Nordsee-Zeitung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Bremerhaven</w:t>
      </w:r>
      <w:r>
        <w:rPr>
          <w:rFonts w:ascii="Courier" w:hAnsi="Courier"/>
          <w:vanish/>
          <w:sz w:val="24"/>
        </w:rPr>
        <w:t>]o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6/47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1/42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16,1/2 - 6/47 - 1/42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Public Information Office</w:t>
      </w:r>
      <w:r>
        <w:rPr>
          <w:rFonts w:ascii="Courier" w:hAnsi="Courier"/>
          <w:vanish/>
          <w:sz w:val="24"/>
        </w:rPr>
        <w:t>]k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PIO Press Releases</w:t>
      </w:r>
      <w:r>
        <w:rPr>
          <w:rFonts w:ascii="Courier" w:hAnsi="Courier"/>
          <w:vanish/>
          <w:sz w:val="24"/>
        </w:rPr>
        <w:t>]t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1/46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16,1/2 - 6/47 - 1/46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Political Parties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and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Literature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Political Parties' Literature and authorization to form the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Arbeiter Partei</w:t>
      </w:r>
      <w:r>
        <w:rPr>
          <w:rFonts w:ascii="Courier" w:hAnsi="Courier"/>
          <w:vanish/>
          <w:sz w:val="24"/>
        </w:rPr>
        <w:t>]k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2/3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16,1/2 - 6/47 - 2/3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Semi-Monthly &amp; Monthly History,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 Control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Press Control</w:t>
      </w:r>
      <w:r>
        <w:rPr>
          <w:rFonts w:ascii="Courier" w:hAnsi="Courier"/>
          <w:sz w:val="24"/>
        </w:rPr>
        <w:t xml:space="preserve"> Branch</w:t>
      </w:r>
      <w:r>
        <w:rPr>
          <w:rFonts w:ascii="Courier" w:hAnsi="Courier"/>
          <w:vanish/>
          <w:sz w:val="24"/>
        </w:rPr>
        <w:t>]k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1948 - 1949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3/1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16,1/2 - 6/47 - 3/1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Geist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Investigation of the firm </w:t>
      </w:r>
      <w:r>
        <w:rPr>
          <w:rFonts w:ascii="Courier" w:hAnsi="Courier"/>
          <w:vanish/>
          <w:sz w:val="24"/>
        </w:rPr>
        <w:t>k[p[2{</w:t>
      </w:r>
      <w:r>
        <w:rPr>
          <w:rFonts w:ascii="Courier" w:hAnsi="Courier"/>
          <w:sz w:val="24"/>
        </w:rPr>
        <w:t>Arthur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Geist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Buchhandlung und Verlag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an the present owner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Elisabeth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Geist</w:t>
      </w:r>
      <w:r>
        <w:rPr>
          <w:rFonts w:ascii="Courier" w:hAnsi="Courier"/>
          <w:vanish/>
          <w:sz w:val="24"/>
        </w:rPr>
        <w:t>}]p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3/11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16,1/2 - 6/47 - 3/11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Imma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Günther</w:t>
      </w:r>
      <w:r>
        <w:rPr>
          <w:rFonts w:ascii="Courier" w:hAnsi="Courier"/>
          <w:vanish/>
          <w:sz w:val="24"/>
        </w:rPr>
        <w:t>}]p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Enthält: Dr. Imma von Günther's rejection as an economics editor of the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Nordsee-Zeitung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3/14a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16,1/2 - 6/47 - 3/14a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v. Hassel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Hans-Adalbert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Hassel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Bremerh</w:t>
      </w:r>
      <w:r>
        <w:rPr>
          <w:rFonts w:ascii="Courier" w:hAnsi="Courier"/>
          <w:sz w:val="24"/>
        </w:rPr>
        <w:t>aven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 City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Librarien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depicting his career and his attempt to get into the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Bremerhaven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newspaper business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3/15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16,1/2 - 6/47 - 3/15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Manfred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Hausmann</w:t>
      </w:r>
      <w:r>
        <w:rPr>
          <w:rFonts w:ascii="Courier" w:hAnsi="Courier"/>
          <w:vanish/>
          <w:sz w:val="24"/>
        </w:rPr>
        <w:t>}]p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Investigation of Dr. Manfred Hausmann, proposed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cultural feuilleton editor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of the new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newspaper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3/28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16,1/2 - 6/47 - 3/28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Hundertmark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Willy</w:t>
      </w:r>
      <w:r>
        <w:rPr>
          <w:rFonts w:ascii="Courier" w:hAnsi="Courier"/>
          <w:vanish/>
          <w:sz w:val="24"/>
        </w:rPr>
        <w:t>}]p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License application for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Tribüne der Demokratie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by chief editor Hundertmark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3/50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16,1/2 - 6/47 - 3/50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Hans-Otto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Maak</w:t>
      </w:r>
      <w:r>
        <w:rPr>
          <w:rFonts w:ascii="Courier" w:hAnsi="Courier"/>
          <w:vanish/>
          <w:sz w:val="24"/>
        </w:rPr>
        <w:t>}]p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Enthält: Objection to Hans-Otto Maak as a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Weser-Kurier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film critic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3/56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16,1/2 - 6/47 - 3/56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Milau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Gerhard Ludwig</w:t>
      </w:r>
      <w:r>
        <w:rPr>
          <w:rFonts w:ascii="Courier" w:hAnsi="Courier"/>
          <w:vanish/>
          <w:sz w:val="24"/>
        </w:rPr>
        <w:t>}]p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Gerhard Ludwig Milau's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application for approval as the Bremen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correspondent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of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Welt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containing material on his political past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3/64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16,1/2 - 6/47 - 3/64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Noltenius, Bernhard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Bernhard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Noltenius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application for licensing</w:t>
      </w:r>
      <w:r>
        <w:rPr>
          <w:rFonts w:ascii="Courier" w:hAnsi="Courier"/>
          <w:sz w:val="24"/>
        </w:rPr>
        <w:t xml:space="preserve"> the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Bremer Ärzteblatt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containing material on the Noltenius family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3/68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16,1/2 - 6/47 - 3/68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Heinz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Ohff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Heinz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Rath</w:t>
      </w:r>
      <w:r>
        <w:rPr>
          <w:rFonts w:ascii="Courier" w:hAnsi="Courier"/>
          <w:vanish/>
          <w:sz w:val="24"/>
        </w:rPr>
        <w:t>}]p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Application for a license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for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weekly news magazine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on the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Time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 model by Heinz Ohff and Heinz Rath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3/70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16,1/2 - 6/47 - 3/70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Pabst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Hermann</w:t>
      </w:r>
      <w:r>
        <w:rPr>
          <w:rFonts w:ascii="Courier" w:hAnsi="Courier"/>
          <w:vanish/>
          <w:sz w:val="24"/>
        </w:rPr>
        <w:t>}]p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Enthält: Hermann Pabst, objection to employment as a sports critic by the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Weser-Kurier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because of his political background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  <w:r>
        <w:rPr>
          <w:rFonts w:ascii="Courier" w:hAnsi="Courier"/>
          <w:sz w:val="24"/>
        </w:rPr>
        <w:t>/73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16,1/2 - 6/47 - 3/73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Eberhard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Peters</w:t>
      </w:r>
      <w:r>
        <w:rPr>
          <w:rFonts w:ascii="Courier" w:hAnsi="Courier"/>
          <w:vanish/>
          <w:sz w:val="24"/>
        </w:rPr>
        <w:t>}]p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Eberhard Peters,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KPD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-member,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application for approval as a co-license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of the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Weser-Kurier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denazification material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6/48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1/2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16,1/2 - 6/48 - 1/2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Rath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Heinz</w:t>
      </w:r>
      <w:r>
        <w:rPr>
          <w:rFonts w:ascii="Courier" w:hAnsi="Courier"/>
          <w:vanish/>
          <w:sz w:val="24"/>
        </w:rPr>
        <w:t>}]p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Investigation of Heinz Rath, who together with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Heinz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Ohff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applied for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licensing a new periodical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on the "Time" model to be called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Neue Woche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1948 - 1949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1/4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16,1/2 - 6/48 - 1/4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p[4</w:t>
      </w:r>
      <w:r>
        <w:rPr>
          <w:rFonts w:ascii="Courier" w:hAnsi="Courier"/>
          <w:vanish/>
          <w:sz w:val="24"/>
        </w:rPr>
        <w:t>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Reysen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Franz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)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Enthält: Investigation of Dr. Franz Reysen, Vertriebsleiter of the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Nordsee-Zeitung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1/5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16,1/2 - 6/48 - 1/5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Hans Riebau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Investigation of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Hans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Riebau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journalist and publisher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of the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magazine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Schwarz-Weiß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1/15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16,1/2 - 6/48 - 1/15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Schaefer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Max</w:t>
      </w:r>
      <w:r>
        <w:rPr>
          <w:rFonts w:ascii="Courier" w:hAnsi="Courier"/>
          <w:vanish/>
          <w:sz w:val="24"/>
        </w:rPr>
        <w:t>}]p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Dr. Max Schaefer,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application for admission as a book publisher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1/16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16,1/2 - 6/48 - 1/16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Scharrelmann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Walter</w:t>
      </w:r>
      <w:r>
        <w:rPr>
          <w:rFonts w:ascii="Courier" w:hAnsi="Courier"/>
          <w:vanish/>
          <w:sz w:val="24"/>
        </w:rPr>
        <w:t>}]p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Walter Scharrelmann,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application for approval as an assistant reporter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with the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Nordsee-Zeitung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1/18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16,1/2 - 6/48 - 1/18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Dr. Schierloh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Statements and papers of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Dr.iur.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Schierloh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dealing with denazification and occupation policy and with the controversy between his client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Gansberg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and the Bremer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Schlüssel Verlag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Hans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Kasten</w:t>
      </w:r>
      <w:r>
        <w:rPr>
          <w:rFonts w:ascii="Courier" w:hAnsi="Courier"/>
          <w:vanish/>
          <w:sz w:val="24"/>
        </w:rPr>
        <w:t>}]p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1/34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16,1/2 - 6/48 - 1/34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Bruno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Stöwsand</w:t>
      </w:r>
      <w:r>
        <w:rPr>
          <w:rFonts w:ascii="Courier" w:hAnsi="Courier"/>
          <w:vanish/>
          <w:sz w:val="24"/>
        </w:rPr>
        <w:t>}]p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Vetting report on Bruno Stöwsand, proposed editor-in-chief of the new </w:t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Bremerhaven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newspaper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1/38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16,1/2 - 6/48 - 1/38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Tallert, Harry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Investigation of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Harry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Tallert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reporter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of the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Nordsee-Zeitung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1/41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16,1/2 - 6/48 - 1/41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Fragebogen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fest angestellten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Redaktionsmitglieder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Weser-Kurier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Enthält: Fragebogen of reporting and editing staff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1/45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16,1/2 - 6/48 - 1/</w:t>
      </w:r>
      <w:r>
        <w:rPr>
          <w:rFonts w:ascii="Courier" w:hAnsi="Courier"/>
          <w:sz w:val="24"/>
        </w:rPr>
        <w:t>45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Vorstoß-Verlag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, Günther Schwarberg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Investigation of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Günther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Schwarberg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publisher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of the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youth magazine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Vorstoß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1/54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16,1/2 - 6/48 - 1/54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Hans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Wörner</w:t>
      </w:r>
      <w:r>
        <w:rPr>
          <w:rFonts w:ascii="Courier" w:hAnsi="Courier"/>
          <w:vanish/>
          <w:sz w:val="24"/>
        </w:rPr>
        <w:t>}]p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Investigation of Hans Wörner, proposed editor-in-chief of the </w:t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Bremerhaven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newspaper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1/58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16,1/2 - 6/48 - 1/58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Fragebogen der Leiter der Verwaltungsabteilungen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Weser-Kurier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Enthält: Fragebogen of division chiefs in administra</w:t>
      </w:r>
      <w:r>
        <w:rPr>
          <w:rFonts w:ascii="Courier" w:hAnsi="Courier"/>
          <w:sz w:val="24"/>
        </w:rPr>
        <w:t>tion and leading personnel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1/59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16,1/2 - 6/48 - 1/59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Aevermann, Friedrich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Denazification investigations: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Gong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Walter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proposed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license for </w:t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Bremerhaven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newspaper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Truejen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publisher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and specialist for old books -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Aevermann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former teacher, Radio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Bremen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free lance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journalist</w:t>
      </w:r>
      <w:r>
        <w:rPr>
          <w:rFonts w:ascii="Courier" w:hAnsi="Courier"/>
          <w:vanish/>
          <w:sz w:val="24"/>
        </w:rPr>
        <w:t>}]p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6/52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2/36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16,1/2 - 6/52 - 2/36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Weser-Kurier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Correspondence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Enthält u.a.: li</w:t>
      </w:r>
      <w:r>
        <w:rPr>
          <w:rFonts w:ascii="Courier" w:hAnsi="Courier"/>
          <w:sz w:val="24"/>
        </w:rPr>
        <w:t>st of "Weser-Kurier" editors and reporters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2/43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16,1/2 - 6/52 - 2/43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Civil Administration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Civil Administration Correspondence, containing material on </w:t>
      </w:r>
      <w:r>
        <w:rPr>
          <w:rFonts w:ascii="Courier" w:hAnsi="Courier"/>
          <w:vanish/>
          <w:sz w:val="24"/>
        </w:rPr>
        <w:t>k[2{o[</w:t>
      </w:r>
      <w:r>
        <w:rPr>
          <w:rFonts w:ascii="Courier" w:hAnsi="Courier"/>
          <w:sz w:val="24"/>
        </w:rPr>
        <w:t>Bremen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KPD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 xml:space="preserve"> and the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KPD publication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Tribüne der Demokratie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7,140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Nachlaß Annie Diederichsen (1855 - 1923, Schriftstellerin und Redakteurin)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Nachlaß Annie Diederichsen (1855 - 1923, Schriftstellerin und Redakteurin)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1894 - 1902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Vorläufiges Verzeichnis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7,140 - 1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Nachlaß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Annie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Diederichsen</w:t>
      </w:r>
      <w:r>
        <w:rPr>
          <w:rFonts w:ascii="Courier" w:hAnsi="Courier"/>
          <w:vanish/>
          <w:sz w:val="24"/>
        </w:rPr>
        <w:t>}]p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Briefe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Gedichtmanuskripte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Rezensionen über ihren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Gedichtband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Gladiolen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1894 - 1902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7,94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Nachlaß Alfred Faust (1883 - 1961, Redakteur und Pressechef des Senats)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Nachlaß Alfred Faust (1883 - 1961, Redakteur und Pressechef des Senats)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1903 - 1962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Vorläufiges Verzeichnis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7,94 - 1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Nachlaß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Alfred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Faust</w:t>
      </w:r>
      <w:r>
        <w:rPr>
          <w:rFonts w:ascii="Courier" w:hAnsi="Courier"/>
          <w:vanish/>
          <w:sz w:val="24"/>
        </w:rPr>
        <w:t>}]p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Enthält u.a.: Korrespondenz, Manuskripte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1903 - 1962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7,74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Nachlaß Emil Fi</w:t>
      </w:r>
      <w:r>
        <w:rPr>
          <w:rFonts w:ascii="Courier" w:hAnsi="Courier"/>
          <w:sz w:val="24"/>
        </w:rPr>
        <w:t>tger (1848 - 1917, Chefredakteur der Weser-Zeitung)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Nachlaß Emil Fitger (1848 - 1917, Chefredakteur der Weser-Zeitung)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1886 - 1917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Vorläufiges Verzeichnis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7,74 - 2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Tageskalender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Emil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Fitger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1888 - 1917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7,74 - 3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Sammlung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Artikel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und Korrespondenten-Meldungen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Fitger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s für auswärtige Blätter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7,74 - 4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Sammlung von Artikeln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Fitger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s für die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Weser-Zeitung</w:t>
      </w:r>
      <w:r>
        <w:rPr>
          <w:rFonts w:ascii="Courier" w:hAnsi="Courier"/>
          <w:vanish/>
          <w:sz w:val="24"/>
        </w:rPr>
        <w:t>]t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7,74 - 5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Sammlung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Artikel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sz w:val="24"/>
        </w:rPr>
        <w:t xml:space="preserve">Korrespondenten-Meldungen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Fitger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s für auswärtige Blätter,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Publizistik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anderer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Autoren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Korrespondenz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7,74 - 6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Korrespondenz A - Z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Korrespondenz mit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Bulthaupt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Georg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Hirth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Otto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Gildemeister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Politiker und Bürgermeister)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7,123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Nachlaß Hans Hackmack (1900 - 1970, Chefredakteur des Weser-Kuriers)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Nachlaß Hans Hackmack (1900 - 1970, Chefredakteur des W</w:t>
      </w:r>
      <w:r>
        <w:rPr>
          <w:rFonts w:ascii="Courier" w:hAnsi="Courier"/>
          <w:sz w:val="24"/>
        </w:rPr>
        <w:t>eser-Kuriers)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1909 - 1964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Vorläufiges Verzeichnis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1 - 9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7,123 - 1 - 7,123 - 9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Manuskripte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Belegnummern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Broschüren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Zeitschriftenartikel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Hans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Hackmack</w:t>
      </w:r>
      <w:r>
        <w:rPr>
          <w:rFonts w:ascii="Courier" w:hAnsi="Courier"/>
          <w:vanish/>
          <w:sz w:val="24"/>
        </w:rPr>
        <w:t>}]p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10 - 18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7,123 - 10 - 7,123 - 18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Materialsammlungen aus neuerer Zeit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19 - 26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7,123 - 19 - 7,123 - 26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Persönliche Papiere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7,70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Nachlaß Johann Georg Heyse (1778 - 1833, Buchhändler)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Nachlaß Johann Georg Heyse (1778 - 1833, Buchhändler)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1815 - 1857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Vorläufiges Verzeichnis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7,70 - 1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Nachlaß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 Georg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Heyse</w:t>
      </w:r>
      <w:r>
        <w:rPr>
          <w:rFonts w:ascii="Courier" w:hAnsi="Courier"/>
          <w:vanish/>
          <w:sz w:val="24"/>
        </w:rPr>
        <w:t>}]p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Korrespondenz,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Buchhandels-Konzession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Schaffer</w:t>
      </w:r>
      <w:r>
        <w:rPr>
          <w:rFonts w:ascii="Courier" w:hAnsi="Courier"/>
          <w:vanish/>
          <w:sz w:val="24"/>
        </w:rPr>
        <w:t>}]p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1815 - 1855 ; 1857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7,142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Nachlaß Johann Georg Lohmann (1902 - 1954, Kaufmann und Schriftsteller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Nachlaß Johann Georg Lohmann (1902 - 1954, Kaufmann und Schriftsteller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1929 - 1954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Vorläufiges Verzeichnis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7,142 - 1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Nachlaß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 Georg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Lohmann</w:t>
      </w:r>
      <w:r>
        <w:rPr>
          <w:rFonts w:ascii="Courier" w:hAnsi="Courier"/>
          <w:vanish/>
          <w:sz w:val="24"/>
        </w:rPr>
        <w:t>}]p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Korrespondenz,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Prosaschriften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Lyrik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1929 - 1954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7,64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Nachlaß Otto Neurath (1890 - 1969, Schriftsteller und Redakteur)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Nachlaß Otto Neurath (1890 - 1969, Schriftsteller und Redakteur)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Vorläufiges Verzeichnis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7,64 - 1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Zeitungsartikel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 v.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Otto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Neurath</w:t>
      </w:r>
      <w:r>
        <w:rPr>
          <w:rFonts w:ascii="Courier" w:hAnsi="Courier"/>
          <w:vanish/>
          <w:sz w:val="24"/>
        </w:rPr>
        <w:t>}]p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7,64 - 2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Zeitungsartikel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II v.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Otto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Neurath</w:t>
      </w:r>
      <w:r>
        <w:rPr>
          <w:rFonts w:ascii="Courier" w:hAnsi="Courier"/>
          <w:vanish/>
          <w:sz w:val="24"/>
        </w:rPr>
        <w:t>}]p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7,64 - 3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Kriegsschadensakten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Neurath</w:t>
      </w:r>
      <w:r>
        <w:rPr>
          <w:rFonts w:ascii="Courier" w:hAnsi="Courier"/>
          <w:vanish/>
          <w:sz w:val="24"/>
        </w:rPr>
        <w:t>]p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7,64 - 4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Theaterstücke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Erzählungen für Kinder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etc.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7,33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Na</w:t>
      </w:r>
      <w:r>
        <w:rPr>
          <w:rFonts w:ascii="Courier" w:hAnsi="Courier"/>
          <w:sz w:val="24"/>
        </w:rPr>
        <w:t>chlaß Hans Pfeiffer (1868 - 1956, Schriftleiter der Zeitschrift "Niedersachsen", Redakteur der "Bremer Nachrichten")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Nachlaß Hans Pfeiffer (1868 - 1956, Schriftleiter der Zeitschrift "Niedersachsen", Redakteur der "Bremer Nachrichten")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1907 - 1948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Vorläufiges Verzeichnis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1 - 25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7,33 - 1 - 7,33 - 25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Nachlaß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Hans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Pfeiffer</w:t>
      </w:r>
      <w:r>
        <w:rPr>
          <w:rFonts w:ascii="Courier" w:hAnsi="Courier"/>
          <w:vanish/>
          <w:sz w:val="24"/>
        </w:rPr>
        <w:t>}]p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1907 - 1948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7,90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Nachlaß Wilhelm Stute (1893 - 1946, Buchhändler)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Nachlaß Wilhelm Stute (1893 - 1946, Buchhändler)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1912 - 1953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Vorläufiges V</w:t>
      </w:r>
      <w:r>
        <w:rPr>
          <w:rFonts w:ascii="Courier" w:hAnsi="Courier"/>
          <w:sz w:val="24"/>
        </w:rPr>
        <w:t>erzeichnis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7,90 - 1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Nachlaß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Stute</w:t>
      </w:r>
      <w:r>
        <w:rPr>
          <w:rFonts w:ascii="Courier" w:hAnsi="Courier"/>
          <w:vanish/>
          <w:sz w:val="24"/>
        </w:rPr>
        <w:t>}]p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Briefe und Postkarten,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Manuskripte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Gedrucktes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1912 - 1953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7,1025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Norddeutsche Missionsgesellschaft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Norddeutsche Missionsgesellschaft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1820 - 1966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Vorläufiges Verzeichnis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 xml:space="preserve">Der Bestand kann nur mit Genehmigung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Norddeutschen Missionsgesellschaft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eingesehen werden.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42/3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7,1025 - 42/3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Proben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Bibelübersetzung</w:t>
      </w:r>
      <w:r>
        <w:rPr>
          <w:rFonts w:ascii="Courier" w:hAnsi="Courier"/>
          <w:vanish/>
          <w:sz w:val="24"/>
        </w:rPr>
        <w:t>}]s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42/5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7,1025 - 42/5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S.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Quist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Komm</w:t>
      </w:r>
      <w:r>
        <w:rPr>
          <w:rFonts w:ascii="Courier" w:hAnsi="Courier"/>
          <w:sz w:val="24"/>
        </w:rPr>
        <w:t>entar zu Matthäus</w:t>
      </w:r>
      <w:r>
        <w:rPr>
          <w:rFonts w:ascii="Courier" w:hAnsi="Courier"/>
          <w:vanish/>
          <w:sz w:val="24"/>
        </w:rPr>
        <w:t>]t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42/6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7,1025 - 42/6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S.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Quist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Weg zur Seligkeit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und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Evangelisch-katholisch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42/7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7,1025 - 42/7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Gesangbuchrevision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Chorlieder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42/8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7,1025 - 42/8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Haertter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Catechismus minor et maior</w:t>
      </w:r>
      <w:r>
        <w:rPr>
          <w:rFonts w:ascii="Courier" w:hAnsi="Courier"/>
          <w:vanish/>
          <w:sz w:val="24"/>
        </w:rPr>
        <w:t>]t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42/9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7,1025 - 42/9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Bürgi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Gemeindeblatt</w:t>
      </w:r>
      <w:r>
        <w:rPr>
          <w:rFonts w:ascii="Courier" w:hAnsi="Courier"/>
          <w:vanish/>
          <w:sz w:val="24"/>
        </w:rPr>
        <w:t>]t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1897 - 1899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43/1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7,1025 - 43/1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Ewekalender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u.a.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93/2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7,1025 - 93/2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Kinderblatt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Traktate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) </w:t>
      </w:r>
      <w:r>
        <w:rPr>
          <w:rFonts w:ascii="Courier" w:hAnsi="Courier"/>
          <w:sz w:val="24"/>
        </w:rPr>
        <w:t>u.a.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119/2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7,1025 - 119/2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Ewebücher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Bibel</w:t>
      </w:r>
      <w:r>
        <w:rPr>
          <w:rFonts w:ascii="Courier" w:hAnsi="Courier"/>
          <w:vanish/>
          <w:sz w:val="24"/>
        </w:rPr>
        <w:t>]s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7,1058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Rudolf Borchardt-Gesellschaft e.V.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Rudolf Borchardt-Gesellschaft e.V.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1952 - 1968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Vorläufiges Verzeichnis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Zweck der Gesellschaft ist die Pflege des Werkes des Dichters Rudolf Borchardt (1877 - 1945).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7,1058 - 1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Rudolf Borchardt-Gesellschaft e.V.</w:t>
      </w:r>
      <w:r>
        <w:rPr>
          <w:rFonts w:ascii="Courier" w:hAnsi="Courier"/>
          <w:vanish/>
          <w:sz w:val="24"/>
        </w:rPr>
        <w:t>]k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Klett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Verlag</w:t>
      </w:r>
      <w:r>
        <w:rPr>
          <w:rFonts w:ascii="Courier" w:hAnsi="Courier"/>
          <w:vanish/>
          <w:sz w:val="24"/>
        </w:rPr>
        <w:t>]k</w:t>
      </w:r>
    </w:p>
    <w:p w:rsidR="00000000" w:rsidRDefault="00D164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1952 - 1968</w:t>
      </w:r>
    </w:p>
    <w:p w:rsidR="00000000" w:rsidRDefault="00D164FB">
      <w:pPr>
        <w:tabs>
          <w:tab w:val="left" w:pos="1134"/>
        </w:tabs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noTabHangInd/>
    <w:balanceSingleByteDoubleByteWidth/>
    <w:doNotLeaveBackslashAlone/>
    <w:ulTrailSpace/>
    <w:doNotExpandShiftReturn/>
    <w:showBreaksInFrames/>
    <w:suppressSpBfAfterPgBrk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64FB"/>
    <w:rsid w:val="00D1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D15D50-9F10-4D7A-8BB0-F87D3107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153</TotalTime>
  <Pages>2</Pages>
  <Words>14471</Words>
  <Characters>91168</Characters>
  <Application>Microsoft Office Word</Application>
  <DocSecurity>4</DocSecurity>
  <Lines>759</Lines>
  <Paragraphs>210</Paragraphs>
  <ScaleCrop>false</ScaleCrop>
  <Company>Deutsche Nationalbibliothek</Company>
  <LinksUpToDate>false</LinksUpToDate>
  <CharactersWithSpaces>105429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	Staatsarchiv Bremen</dc:title>
  <dc:subject/>
  <dc:creator>--</dc:creator>
  <cp:keywords/>
  <cp:lastModifiedBy>Wendler, André</cp:lastModifiedBy>
  <cp:revision>2</cp:revision>
  <cp:lastPrinted>8909-06-25T01:07:42Z</cp:lastPrinted>
  <dcterms:created xsi:type="dcterms:W3CDTF">2021-02-26T09:03:00Z</dcterms:created>
  <dcterms:modified xsi:type="dcterms:W3CDTF">2021-02-26T09:03:00Z</dcterms:modified>
</cp:coreProperties>
</file>