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E480F">
      <w:bookmarkStart w:id="0" w:name="_GoBack"/>
      <w:bookmarkEnd w:id="0"/>
      <w:r>
        <w:t>AACH7K10 ; AKEN8E10 ; ALFH8K10 ; ALTD8E10 ; ALTE8E10 ; ALTH8E10 ; ALTP8E10 ; ASCH8E10 ; ASCH8E20 ; AUEZ8E10 ; AUGS7K10 ; BALL8E1</w:t>
      </w:r>
      <w:r>
        <w:t>0 ; BAMB6K10 ; BANN8K10 ; BATT8E10 ; BAUT7K10 ; BAYE8K10 ; BERL7K10 ; BERS8K10 ; BERT8E10 ; BIEB8E10 ; BIEL7E10 ; BIEL8E10 ; BORG8E10 ; BORI8E10 ; BRAB8E10 ; BRAC8E10 ; BRAR8E10 ; BRAU7E10 ; BREM7E10 ; BRET8E10 ; BROC8E10 ; BROM8E10 ; BUCH8E10 ; BUEC8E10 ; BUER8E10 ; BURG8E10 ; COCH8E10 ; COTT8E10 ; DARM6E10 ; DEDE8E10 ; DESS7E10 ; DETM7E10 ; DRES7E10 ; DRHO8E10 ; DRZS8E10 ; DUES7E10 ; EGGE8E10 ; EISE7E10 ; ELSE8E10 ; ERBA8E10 ; ERMS8E10 ; EUTI8E10 ; EXTE8E10 ; FERN8E10 ; FRAN8E10 ; FRAU8E10 ; FREI7K10 ; FR</w:t>
      </w:r>
      <w:r>
        <w:t>EU8E10 ; FREY8E10 ; FROH8E10 ; FULD7K10 ; GAUE8E10 ; GEHO8E10 ; GEVE8E10 ; GLAU8E10 ; GLEI8K10 ; GODD8E10 ; GOER7E10 ; GRAE8E10 ; GREI7E10 ; GRIE8E10 ; GROE8E10 ; GROM8E10 ; GRON8E10 ; GROW8E10 ; GRRO8E10 ; HAIN8E10 ; HALL8E10 ; HALL8E20 ; HAMB6E10 ; HANN7E10 ; HASS8K10 ; HATT8E10 ; HAUS8E10 ; HEER8E10 ; HEIM8E10 ; HEPP8K10 ; HILB8E10 ; HILD7K10 ; HILL8E10 ; HIRZ8E10 ; HOHE8E10 ; HORN8K10 ; IBBE8E10 ; ILBE8E10 ; JUGE8E10 ; KAIS8K10 ; KAMM8E10 ; KANN8E10 ; KIBR8E10 ; KIEL6E10 ; KIER8E10 ; KITZ8K10 ; KLEI8K10</w:t>
      </w:r>
      <w:r>
        <w:t xml:space="preserve"> ; KLET8E10 ; KLOB8E10 ; KOEB8E10 ; KOEL7K10 ; KOLA8E10 ; KOLL8E10 ; KROM8E10 ; LADB8E10 ; LANA8K10 ; LAND8K10 ; LAND8K20 ; LANG8E10 ; LEIS8E10 ; LEUB8E10 ; LICH8E10 ; LIEB8E10 ; LIMB7K10 ; LOEB8E10 ; LOHM8E10 ; LUDW8K10 ; LUDW8K20 ; LUEB8E10 ; LUEN8E10 ; MAGD7E10 ; MAGD8E10 ; MAGD8E20 ; MAIN6K10 ; MEDE8E10 ; MERS8E10 ; MERS8E20 ; MERS8E30 ; MERS8E40 ; MILT8K10 ; MUEC8E10 ; MUEH8E10 ; MUEN7K10 ; MUES7K10 ; MUES8E10 ; NEUW8K10 ; NOSS8E10 ; NUER7E10 ; OBEG8E10 ; OBER8E10 ; OBSE8E10 ; OLDE7E10 ; OPPE8E10 ; OSN</w:t>
      </w:r>
      <w:r>
        <w:t>A7K10 ; OSTE8E10 ; PADE6K10 ; PASS7K10 ; PAUS8E10 ; PELK8E10 ; PETE8E10 ; PIRM8K10 ; POET8E10 ; POUC8E10 ; PROF8E10 ; PUET8E10 ; RADE8E10 ; REBG8E10 ; RECK8E10 ; REGE6K10 ; REHE8E10 ; REIN8E10 ; RETT8E10 ; RIMP8K10 ; RODH8E10 ; ROSB8E10 ; ROTT7K10 ; ROVE8E10 ; RUES8E10 ; SCHA8E10 ; SCHK8E10 ; SCHO8E10 ; SCHW7E10 ; SCHW8E10 ; SKAS8E10 ; SOEM8E10 ; SOES8E10 ; SPEY7K10 ; STEN8E10 ; STRE8E10 ; STUM8E10 ; STUT7E10 ;</w:t>
      </w:r>
    </w:p>
    <w:p w:rsidR="00000000" w:rsidRDefault="00FE480F">
      <w:r>
        <w:t>TECK8E10 ; TREF8E10 ; TRIE7K10 ; VECH7K10 ; VILL8K10 ; VLOT8E10 ;</w:t>
      </w:r>
    </w:p>
    <w:p w:rsidR="00000000" w:rsidRDefault="00FE480F">
      <w:r>
        <w:t>VOLK8E10 ; WARE8E10 ; WATT8E1</w:t>
      </w:r>
      <w:r>
        <w:t>0 ; WEIN8E10 ; WEIS8E10 ; WELV8E10 ; WEND8E10 ; WITT8E10 ; WORM8E10 ; WORM8E20 ; WUER7K10 ; ZABE8E10 ; ZEIT8E10 ; ZETE8E10 ; ZOER8E10 ; ZWEI8K10</w:t>
      </w:r>
    </w:p>
    <w:sectPr w:rsidR="00000000">
      <w:pgSz w:w="11907" w:h="16840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480F"/>
    <w:rsid w:val="00FE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5D021F-61D4-4457-BEBA-0B83E1D4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1</Pages>
  <Words>317</Words>
  <Characters>2004</Characters>
  <Application>Microsoft Office Word</Application>
  <DocSecurity>4</DocSecurity>
  <Lines>16</Lines>
  <Paragraphs>4</Paragraphs>
  <ScaleCrop>false</ScaleCrop>
  <Company>Deutsche Nationalbibliothek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211 Kirchenarchive für Datenbank</dc:title>
  <dc:subject/>
  <dc:creator>Fischer</dc:creator>
  <cp:keywords/>
  <dc:description/>
  <cp:lastModifiedBy>Wendler, André</cp:lastModifiedBy>
  <cp:revision>2</cp:revision>
  <dcterms:created xsi:type="dcterms:W3CDTF">2021-02-26T09:15:00Z</dcterms:created>
  <dcterms:modified xsi:type="dcterms:W3CDTF">2021-02-26T09:15:00Z</dcterms:modified>
</cp:coreProperties>
</file>