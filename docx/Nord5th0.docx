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Nordhausen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Nordhausen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15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99734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Nordhausen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Tel.:03631/696-441, Fax: 03631/696525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 und Freitag: 9.00 - 12.00, Dienstag: 9.00 - 12.00 und 13.00 - 15.30, Donnerstag: 9.00 - 12.00 und 13.00 - 17.30 Uhr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sz w:val="24"/>
        </w:rPr>
        <w:t>vorliegenden Rechercheergebnisse wurden aufgrund einer Umfrage des DBSM 1993 von Herrn Dr. Peter Kuhlbrodt, Stadtarchivar von Nordhausen, übermittelt.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 der Preußischen Zeit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Nordhausen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der Preußischen Zeit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1802 - 1945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DA I / 104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DA I / 104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Volksaufklärungsschrift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durch die Redaktion der "Deutschen Reform"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X 363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 363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Polizeiüberwachung auf kulturellem und künstlerischem Gebiet</w:t>
      </w:r>
      <w:r>
        <w:rPr>
          <w:rFonts w:ascii="Courier" w:hAnsi="Courier"/>
          <w:vanish/>
          <w:sz w:val="24"/>
        </w:rPr>
        <w:t>]s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1934 - 1939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DA I / 98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DA I / 98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Einsendung der hier erscheinenden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2{&lt;Einsendung&gt;}]s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2{&lt;Einsendung&gt;}]s</w:t>
      </w:r>
      <w:r>
        <w:rPr>
          <w:rFonts w:ascii="Courier" w:hAnsi="Courier"/>
          <w:sz w:val="24"/>
        </w:rPr>
        <w:t xml:space="preserve"> an obere Behörden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1813 - 1832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DA I / 99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DA I / 99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Beabsichtigte Herausgabe eines zweiten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Nachrichts-Blatt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durch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Weichelt</w:t>
      </w:r>
      <w:r>
        <w:rPr>
          <w:rFonts w:ascii="Elite" w:hAnsi="Elite"/>
          <w:vanish/>
          <w:sz w:val="24"/>
        </w:rPr>
        <w:t>}]p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1818 - 1819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DA I / 100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DA I / 100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Eingung der Redacteure des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Intelligenz-Blatt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und der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Teutonia</w:t>
      </w:r>
      <w:r>
        <w:rPr>
          <w:rFonts w:ascii="Courier" w:hAnsi="Courier"/>
          <w:vanish/>
          <w:sz w:val="24"/>
        </w:rPr>
        <w:t>}2{&lt; Zeitschrift&gt;}]t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1821 - 1830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DA I / 101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DA I / 101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hier erscheinenden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Teutonia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1822 - 1837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DA I 102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DA I 102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Beabsichtigte Vereinigung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mit einem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Unterhaltungsblatt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Köhne</w:t>
      </w:r>
      <w:r>
        <w:rPr>
          <w:rFonts w:ascii="Elite" w:hAnsi="Elite"/>
          <w:vanish/>
          <w:sz w:val="24"/>
        </w:rPr>
        <w:t>}]p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1833 - 1834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DA I / 103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DA I / 103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Dr.phil.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Schöpfer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Unterhaltungsblatt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1{o[</w:t>
      </w:r>
      <w:r>
        <w:rPr>
          <w:rFonts w:ascii="Courier" w:hAnsi="Courier"/>
          <w:sz w:val="24"/>
        </w:rPr>
        <w:t>Thüringer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Bote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1833 - 1837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DA I / 103a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DA I / 103a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Gesuche um Erlaubnis zur Herausgabe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1837 - 1905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DA I / 88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DA I / 88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Regelmäßige Übersendung der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Nordhäuser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Nachrichtenblätter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an die Kgl. Verwaltung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Heiligenstadt</w:t>
      </w:r>
      <w:r>
        <w:rPr>
          <w:rFonts w:ascii="Elite" w:hAnsi="Elite"/>
          <w:vanish/>
          <w:sz w:val="24"/>
        </w:rPr>
        <w:t>]o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DA I / 148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Da I / 148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Intelligenz-Blätter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Publikation der Verordnungen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1803 - 1854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 348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 348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„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Nordhäuser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“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75F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5F60"/>
    <w:rsid w:val="0057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B43B4-3BE9-48E0-B4F3-1567A712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76</TotalTime>
  <Pages>2</Pages>
  <Words>291</Words>
  <Characters>1836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Nordhausen</dc:title>
  <dc:subject/>
  <dc:creator>Fischer</dc:creator>
  <cp:keywords>DFG-Quellrepertorium StA Nordhausen</cp:keywords>
  <dc:description>erh. in Lpz. am 19.04.1993, bearb. am 20.04.1993 in Lpz.</dc:description>
  <cp:lastModifiedBy>Wendler, André</cp:lastModifiedBy>
  <cp:revision>2</cp:revision>
  <cp:lastPrinted>8909-06-25T01:07:42Z</cp:lastPrinted>
  <dcterms:created xsi:type="dcterms:W3CDTF">2021-02-26T09:23:00Z</dcterms:created>
  <dcterms:modified xsi:type="dcterms:W3CDTF">2021-02-26T09:23:00Z</dcterms:modified>
</cp:coreProperties>
</file>