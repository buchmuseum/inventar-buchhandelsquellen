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Stadt Paderborn - Stadtarchiv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Am Abdinghof 11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06</w:t>
      </w:r>
      <w:r>
        <w:rPr>
          <w:rFonts w:ascii="Courier" w:hAnsi="Courier"/>
          <w:sz w:val="24"/>
        </w:rPr>
        <w:tab/>
        <w:t>33095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Paderborn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Tel:(05351)881595 Fax:(05251)882047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>Di - Do 8-16 Uhr, Fr 8-12 Uhr - weit. Tel.:(05351)881829,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18</w:t>
      </w:r>
      <w:r>
        <w:rPr>
          <w:rFonts w:ascii="Courier" w:hAnsi="Courier"/>
          <w:sz w:val="24"/>
        </w:rPr>
        <w:tab/>
        <w:t>Erfassung der Quellen erfolgte anhand von kopierten Findbuchseiten, die alles v</w:t>
      </w:r>
      <w:r>
        <w:rPr>
          <w:rFonts w:ascii="Courier" w:hAnsi="Courier"/>
          <w:sz w:val="24"/>
        </w:rPr>
        <w:t>orhandene Material enthalten. 27.02.1996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  <w:t>A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Stadtverwaltung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A: Akten der Stadtverwaltung Paderborn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15 - 1949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 Bestand A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243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 243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74e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144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emperorPS" w:hAnsi="emperorPS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mperorPS" w:hAnsi="emperorPS"/>
          <w:vanish/>
          <w:sz w:val="24"/>
        </w:rPr>
        <w:t>&lt;-&gt;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Aufsicht auf die öffentliche Ruhe und Ordnung, Bewegung der Zeit, Unfug von Gymnasiasten,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revolutionäre und verbrecherische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1838 - 18$2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30</w:t>
      </w:r>
      <w:r>
        <w:rPr>
          <w:rFonts w:ascii="Courier" w:hAnsi="Courier"/>
          <w:sz w:val="24"/>
        </w:rPr>
        <w:tab/>
        <w:t>266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 266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79a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146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Intelligensblätter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Lokal- und Kreisblätter</w:t>
      </w:r>
      <w:r>
        <w:rPr>
          <w:rFonts w:ascii="Courier" w:hAnsi="Courier"/>
          <w:vanish/>
          <w:sz w:val="24"/>
        </w:rPr>
        <w:t>]s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1804 - 1847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267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 267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79b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s[s[</w:t>
      </w:r>
      <w:r>
        <w:rPr>
          <w:rFonts w:ascii="Courier" w:hAnsi="Courier"/>
          <w:sz w:val="24"/>
        </w:rPr>
        <w:t>Subskription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auf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  <w:r>
        <w:rPr>
          <w:rFonts w:ascii="Courier" w:hAnsi="Courier"/>
          <w:vanish/>
          <w:sz w:val="24"/>
        </w:rPr>
        <w:t>]s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1829 - 1878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268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 268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80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147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Bezug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Herausgabe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Amtsblätter</w:t>
      </w:r>
      <w:r>
        <w:rPr>
          <w:rFonts w:ascii="Courier" w:hAnsi="Courier"/>
          <w:vanish/>
          <w:sz w:val="24"/>
        </w:rPr>
        <w:t>]s]s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1820 - 1847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269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 269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81a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Aufsicht auf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Drucksache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Journal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Leihbibliothek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Bildersachen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1833 - 1840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270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 270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81b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Aufsicht auf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Drucksache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Journal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Leihbibliothek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Bildersachen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1841 - 1845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271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 271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82a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Zensursachen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Bestellung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Kaution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Herausgeber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  <w:r>
        <w:rPr>
          <w:rFonts w:ascii="Courier" w:hAnsi="Courier"/>
          <w:vanish/>
          <w:sz w:val="24"/>
        </w:rPr>
        <w:t>]s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</w:t>
      </w:r>
      <w:r>
        <w:rPr>
          <w:rFonts w:ascii="Courier" w:hAnsi="Courier"/>
          <w:sz w:val="24"/>
        </w:rPr>
        <w:t>842 - 1855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272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 272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82b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Aufsicht auf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Drucksache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Journal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Leihbibliothek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Bildersachen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1845 - 1855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273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 273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82c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Zensur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Verzeichnis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1847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274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 274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82d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Verzeichnis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1852 - 1870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275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 275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83a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Neuerschienene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Drucksachen</w:t>
      </w:r>
      <w:r>
        <w:rPr>
          <w:rFonts w:ascii="Courier" w:hAnsi="Courier"/>
          <w:vanish/>
          <w:sz w:val="24"/>
        </w:rPr>
        <w:t>}]s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1851 - 1870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276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 276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83b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Westfälisches Volks- und Kirchenblatt</w:t>
      </w:r>
      <w:r>
        <w:rPr>
          <w:rFonts w:ascii="Courier" w:hAnsi="Courier"/>
          <w:vanish/>
          <w:sz w:val="24"/>
        </w:rPr>
        <w:t>]t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1853 - 1874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1463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 1463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374d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272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Anlage von Druckereien, Lithographischen Anstalten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Buchhandlung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1829 - 18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1469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 1469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377d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Buchbinderhandwerk</w:t>
      </w:r>
      <w:r>
        <w:rPr>
          <w:rFonts w:ascii="Courier" w:hAnsi="Courier"/>
          <w:vanish/>
          <w:sz w:val="24"/>
        </w:rPr>
        <w:t>]s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1850 - 1867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1795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 1795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385d, 852e, f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277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Malerinnung, Glaser-, Sattler-, Tapezierer-,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Buchbinder-</w:t>
      </w:r>
      <w:r>
        <w:rPr>
          <w:rFonts w:ascii="Courier" w:hAnsi="Courier"/>
          <w:vanish/>
          <w:sz w:val="24"/>
        </w:rPr>
        <w:t>&lt;Innung&gt;]s</w:t>
      </w:r>
      <w:r>
        <w:rPr>
          <w:rFonts w:ascii="Courier" w:hAnsi="Courier"/>
          <w:sz w:val="24"/>
        </w:rPr>
        <w:t xml:space="preserve"> u. Färber-Innung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deren Reorganisation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1885 - 1932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858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 858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688a, b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425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, Bilder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Zensur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Drucksachen</w:t>
      </w:r>
      <w:r>
        <w:rPr>
          <w:rFonts w:ascii="Courier" w:hAnsi="Courier"/>
          <w:vanish/>
          <w:sz w:val="24"/>
        </w:rPr>
        <w:t>]</w:t>
      </w:r>
      <w:r>
        <w:rPr>
          <w:rFonts w:ascii="Courier" w:hAnsi="Courier"/>
          <w:vanish/>
          <w:sz w:val="24"/>
        </w:rPr>
        <w:t>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Fotografien,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Kalender</w:t>
      </w:r>
      <w:r>
        <w:rPr>
          <w:rFonts w:ascii="Courier" w:hAnsi="Courier"/>
          <w:vanish/>
          <w:sz w:val="24"/>
        </w:rPr>
        <w:t>]s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1888 - 1923 ; 1917 - 1921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859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 859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689a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Verfügungen wegen deren Haltung bei besonderen Ereignissen. Einfluß auswärtiger Blätter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1855 - 1865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860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 860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689b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Beaufsichtigung der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periodische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}]s]s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1856 - 1915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861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 861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689c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Beaufsichtigung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]s]s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1832 - 1916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862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 862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689d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Lieferung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Pflichtexemplar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1870 - 1916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863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 863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68</w:t>
      </w:r>
      <w:r>
        <w:rPr>
          <w:rFonts w:ascii="Courier" w:hAnsi="Courier"/>
          <w:sz w:val="24"/>
        </w:rPr>
        <w:t>9e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Statistik. Lieferung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Pflichtexemplar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1853 - 1917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864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 864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689f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Zeitungsberichte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1909 - 1913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3503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 3503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851g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493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Buchbinder-Innung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Satzung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1927 - 1934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3687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 3687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881a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511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Kath</w:t>
      </w:r>
      <w:r>
        <w:rPr>
          <w:rFonts w:ascii="Courier" w:hAnsi="Courier"/>
          <w:vanish/>
          <w:sz w:val="24"/>
        </w:rPr>
        <w:t>&lt;olische}&gt;</w:t>
      </w:r>
      <w:r>
        <w:rPr>
          <w:rFonts w:ascii="Courier" w:hAnsi="Courier"/>
          <w:sz w:val="24"/>
        </w:rPr>
        <w:t xml:space="preserve">.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Stadtbibliothek</w:t>
      </w:r>
      <w:r>
        <w:rPr>
          <w:rFonts w:ascii="Courier" w:hAnsi="Courier"/>
          <w:vanish/>
          <w:sz w:val="24"/>
        </w:rPr>
        <w:t>}]s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1913 - 1926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3688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 3688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881b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Kath</w:t>
      </w:r>
      <w:r>
        <w:rPr>
          <w:rFonts w:ascii="Courier" w:hAnsi="Courier"/>
          <w:vanish/>
          <w:sz w:val="24"/>
        </w:rPr>
        <w:t>&lt;olische&gt;}</w:t>
      </w:r>
      <w:r>
        <w:rPr>
          <w:rFonts w:ascii="Courier" w:hAnsi="Courier"/>
          <w:sz w:val="24"/>
        </w:rPr>
        <w:t xml:space="preserve">.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Stadtbibliothek</w:t>
      </w:r>
      <w:r>
        <w:rPr>
          <w:rFonts w:ascii="Courier" w:hAnsi="Courier"/>
          <w:vanish/>
          <w:sz w:val="24"/>
        </w:rPr>
        <w:t>}]s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1926 - 1934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B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Kulturamt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B. Akten der Stadtverwaltung Paderborn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1950 - 1974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Findkartei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3089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 3089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Auswahlverzeichnisse der Neuerwerbungen der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Katholische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Stadtbibliothek</w:t>
      </w:r>
      <w:r>
        <w:rPr>
          <w:rFonts w:ascii="Courier" w:hAnsi="Courier"/>
          <w:vanish/>
          <w:sz w:val="24"/>
        </w:rPr>
        <w:t>}]s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1969 - 1970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2630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 2630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41.14.01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Katholische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Stadtbibliothek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, Planung eines Neubaus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1968 - 1972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2628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 2628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41.14.01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Katholische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Stadtbibliothek</w:t>
      </w:r>
      <w:r>
        <w:rPr>
          <w:rFonts w:ascii="Courier" w:hAnsi="Courier"/>
          <w:vanish/>
          <w:sz w:val="24"/>
        </w:rPr>
        <w:t>}]s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1972 - 1974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2629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 2629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41.14.01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Katholische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Stadtbibliothek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, Planung eines Neubaus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1967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2631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 2631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41.14.01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katholische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Stadtbibliothek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, K</w:t>
      </w:r>
      <w:r>
        <w:rPr>
          <w:rFonts w:ascii="Courier" w:hAnsi="Courier"/>
          <w:sz w:val="24"/>
        </w:rPr>
        <w:t>ostenvoranschlag und Bauzeichnungen für einen Neubau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1967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2626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 2626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41.14.01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Katholische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Stadtbibliothek</w:t>
      </w:r>
      <w:r>
        <w:rPr>
          <w:rFonts w:ascii="Courier" w:hAnsi="Courier"/>
          <w:vanish/>
          <w:sz w:val="24"/>
        </w:rPr>
        <w:t>}]s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1952 - 1959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2627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 2627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41.14.01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Katholische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Stadtbibliothek</w:t>
      </w:r>
      <w:r>
        <w:rPr>
          <w:rFonts w:ascii="Courier" w:hAnsi="Courier"/>
          <w:vanish/>
          <w:sz w:val="24"/>
        </w:rPr>
        <w:t>}]s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1964 - 1971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C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Kulturamt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C. Akten der Stadtverwaltung Paderborn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 xml:space="preserve">1975 - 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Findkartei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1703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 1703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41.32.03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Stadtteilbücherei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Wewer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1970 - 1980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1701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 1701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41.32.03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Unterbringung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Stadtteilbücherei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 Dahl und Wewer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1975 - 1982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748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 748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41.14.01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Katholische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Stadtbibliothek</w:t>
      </w:r>
      <w:r>
        <w:rPr>
          <w:rFonts w:ascii="Courier" w:hAnsi="Courier"/>
          <w:vanish/>
          <w:sz w:val="24"/>
        </w:rPr>
        <w:t>}]s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1960 - 1975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1702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C 1702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41.32.03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Stadtteilbücherei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Dahl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1966 - 1976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G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Amtsverwaltung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G= Akten der Amtsverwaltung Schloß Neuhaus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19 - 1974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 Bestand G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25</w:t>
      </w:r>
      <w:r>
        <w:rPr>
          <w:rFonts w:ascii="Courier" w:hAnsi="Courier"/>
          <w:sz w:val="24"/>
        </w:rPr>
        <w:tab/>
        <w:t>Akten über das Volksbüchereiwesen 1933 - 1973 sind im Findbuch S. 292 - 294 angegeben. U.a. liegt ein Bücherverzeichnis der Volksbücherei Neuhaus unter der Signatur G 1580. Die meisten Akten betreffen die Finanzen.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516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 516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 148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</w:t>
      </w:r>
      <w:r>
        <w:rPr>
          <w:rFonts w:ascii="Courier" w:hAnsi="Courier"/>
          <w:sz w:val="24"/>
        </w:rPr>
        <w:t>0</w:t>
      </w:r>
      <w:r>
        <w:rPr>
          <w:rFonts w:ascii="Courier" w:hAnsi="Courier"/>
          <w:sz w:val="24"/>
        </w:rPr>
        <w:tab/>
        <w:t>Gründung und Vertrieb des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Neuhäuser Anzeiger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Neuhäuser Anzeiger Nr. 1 u. 2/1906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1905 - 1920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216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 216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Pressewesen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Überwachung und Verbot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Plakat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- Allgem.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1921 - 1936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217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 217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Pressewesen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Überwachung und Verbot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Plakat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  <w:r>
        <w:rPr>
          <w:rFonts w:ascii="Courier" w:hAnsi="Courier"/>
          <w:vanish/>
          <w:sz w:val="24"/>
        </w:rPr>
        <w:t>]s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1920 - 1935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4141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 4141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s[3{</w:t>
      </w:r>
      <w:r>
        <w:rPr>
          <w:rFonts w:ascii="Courier" w:hAnsi="Courier"/>
          <w:sz w:val="24"/>
        </w:rPr>
        <w:t>Verbotene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en und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Flugblätter</w:t>
      </w:r>
      <w:r>
        <w:rPr>
          <w:rFonts w:ascii="Courier" w:hAnsi="Courier"/>
          <w:vanish/>
          <w:sz w:val="24"/>
        </w:rPr>
        <w:t>]s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</w:t>
      </w:r>
      <w:r>
        <w:rPr>
          <w:rFonts w:ascii="Courier" w:hAnsi="Courier"/>
          <w:sz w:val="24"/>
        </w:rPr>
        <w:t>933 - 1944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2543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 2543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Überwachung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 und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Pressevertrieb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es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1936 - 1948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4150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 4150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Beschlagnahme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</w:t>
      </w:r>
      <w:r>
        <w:rPr>
          <w:rFonts w:ascii="Courier" w:hAnsi="Courier"/>
          <w:vanish/>
          <w:sz w:val="24"/>
        </w:rPr>
        <w:t>]s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1936 - 1937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4151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 4151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Beschlagnahme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</w:t>
      </w:r>
      <w:r>
        <w:rPr>
          <w:rFonts w:ascii="Courier" w:hAnsi="Courier"/>
          <w:vanish/>
          <w:sz w:val="24"/>
        </w:rPr>
        <w:t>]s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1937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265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 265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161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Sittlichkeit, Prostitution,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Schund- und Schmutzliteratur</w:t>
      </w:r>
      <w:r>
        <w:rPr>
          <w:rFonts w:ascii="Courier" w:hAnsi="Courier"/>
          <w:vanish/>
          <w:sz w:val="24"/>
        </w:rPr>
        <w:t>]s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Allgem.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1908 - 1935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266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 266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Überwachung der Sittlichkeit, Prostitution,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Schund- und Schmutzliteratur</w:t>
      </w:r>
      <w:r>
        <w:rPr>
          <w:rFonts w:ascii="Courier" w:hAnsi="Courier"/>
          <w:vanish/>
          <w:sz w:val="24"/>
        </w:rPr>
        <w:t>]s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 xml:space="preserve">1918 - </w:t>
      </w:r>
      <w:r>
        <w:rPr>
          <w:rFonts w:ascii="Courier" w:hAnsi="Courier"/>
          <w:sz w:val="24"/>
        </w:rPr>
        <w:t>1928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267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G 267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Überwachung der Sittlichkeit, Prostitution,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Schund- und Schmutzliteratur</w:t>
      </w:r>
      <w:r>
        <w:rPr>
          <w:rFonts w:ascii="Courier" w:hAnsi="Courier"/>
          <w:vanish/>
          <w:sz w:val="24"/>
        </w:rPr>
        <w:t>]s</w:t>
      </w:r>
    </w:p>
    <w:p w:rsidR="00000000" w:rsidRDefault="00535A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1928 - 1935</w:t>
      </w:r>
    </w:p>
    <w:p w:rsidR="00000000" w:rsidRDefault="00535AAC">
      <w:pPr>
        <w:tabs>
          <w:tab w:val="left" w:pos="1134"/>
        </w:tabs>
        <w:spacing w:line="240" w:lineRule="exact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emperorP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35AAC"/>
    <w:rsid w:val="00535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942BCB-7FF3-4CC1-897A-1A7EDA973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36</TotalTime>
  <Pages>2</Pages>
  <Words>823</Words>
  <Characters>5185</Characters>
  <Application>Microsoft Office Word</Application>
  <DocSecurity>4</DocSecurity>
  <Lines>43</Lines>
  <Paragraphs>11</Paragraphs>
  <ScaleCrop>false</ScaleCrop>
  <Company>Deutsche Nationalbibliothek</Company>
  <LinksUpToDate>false</LinksUpToDate>
  <CharactersWithSpaces>5997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Stadtarchiv Paderborn</dc:title>
  <dc:subject>Klehn</dc:subject>
  <dc:creator>Fischer</dc:creator>
  <cp:keywords>DFG-Quellenrepertorium Stadtarchiv Paderborn</cp:keywords>
  <cp:lastModifiedBy>Wendler, André</cp:lastModifiedBy>
  <cp:revision>2</cp:revision>
  <cp:lastPrinted>8909-06-25T01:07:42Z</cp:lastPrinted>
  <dcterms:created xsi:type="dcterms:W3CDTF">2021-02-26T09:24:00Z</dcterms:created>
  <dcterms:modified xsi:type="dcterms:W3CDTF">2021-02-26T09:24:00Z</dcterms:modified>
</cp:coreProperties>
</file>