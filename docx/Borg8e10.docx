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Borgeln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Hattropholser Str. 22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59514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Welver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02921 / 80615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 xml:space="preserve">Die Benutzung erfolgt nur nach </w:t>
      </w:r>
      <w:r>
        <w:rPr>
          <w:rFonts w:ascii="CoArier" w:hAnsi="CoArier"/>
          <w:sz w:val="24"/>
          <w:szCs w:val="24"/>
        </w:rPr>
        <w:t>Voranmeldung und mit Genehmigung.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Borgeln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Borgeln, Kirchenkreis Soest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Borgeln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Abt. 2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08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2: Akten ab 1900 \ 8. Kirchliches Leben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8,4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Borgeln, Abt. 2 Nr. 8,4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VIII/6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21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Abt. 2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2: Akten ab 1900 \ 9. Vereine, Fürsor</w:t>
      </w:r>
      <w:r>
        <w:rPr>
          <w:rFonts w:ascii="CoArier" w:hAnsi="CoArier"/>
          <w:sz w:val="24"/>
          <w:szCs w:val="24"/>
        </w:rPr>
        <w:t>ge, Mission, Gemeindeleben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9,5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Borgeln, Abt. 2 Nr. 9,5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IX/5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22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1928 - 1941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9,18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18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Borgeln, Abt. 2 Nr. 9,18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IX/20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23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Bücherverzeichnis der Bücherei der Kirchengemeinde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Borgeln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1934</w:t>
      </w:r>
      <w:r>
        <w:rPr>
          <w:rFonts w:ascii="CoArier" w:hAnsi="CoArier"/>
          <w:vanish/>
          <w:sz w:val="24"/>
          <w:szCs w:val="24"/>
        </w:rPr>
        <w:t>]z]s</w:t>
      </w:r>
      <w:r>
        <w:rPr>
          <w:rFonts w:ascii="CoArier" w:hAnsi="CoArier"/>
          <w:sz w:val="24"/>
          <w:szCs w:val="24"/>
        </w:rPr>
        <w:t>.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1903 - 1934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Abt. 2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2: Akten ab 1900 \ HS Handschriften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HS 18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18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Borgeln, Abt. 2 HS 18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28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Protokollbuch des </w:t>
      </w:r>
      <w:r>
        <w:rPr>
          <w:rFonts w:ascii="CoArier" w:hAnsi="CoArier"/>
          <w:vanish/>
          <w:sz w:val="24"/>
          <w:szCs w:val="24"/>
        </w:rPr>
        <w:t>k</w:t>
      </w:r>
      <w:r>
        <w:rPr>
          <w:rFonts w:ascii="CoArier" w:hAnsi="CoArier"/>
          <w:vanish/>
          <w:sz w:val="24"/>
          <w:szCs w:val="24"/>
        </w:rPr>
        <w:t>[1{s[</w:t>
      </w:r>
      <w:r>
        <w:rPr>
          <w:rFonts w:ascii="CoArier" w:hAnsi="CoArier"/>
          <w:sz w:val="24"/>
          <w:szCs w:val="24"/>
        </w:rPr>
        <w:t>Volksbibliotheksverein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Borgeln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1B76F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1903 - 1926</w:t>
      </w:r>
    </w:p>
    <w:p w:rsidR="00000000" w:rsidRDefault="001B76FE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76FE"/>
    <w:rsid w:val="001B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2BC13-6573-454D-902C-8DF70AC2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167</Words>
  <Characters>1053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Borgeln</dc:title>
  <dc:subject>Ludwig</dc:subject>
  <dc:creator>Fischer</dc:creator>
  <cp:keywords>DFG-Quellenrepertorium Pfarrarchiv Borgeln</cp:keywords>
  <dc:description>aufgenommen im Zentralarchiv Bielefeld</dc:description>
  <cp:lastModifiedBy>Wendler, André</cp:lastModifiedBy>
  <cp:revision>2</cp:revision>
  <dcterms:created xsi:type="dcterms:W3CDTF">2021-02-26T09:02:00Z</dcterms:created>
  <dcterms:modified xsi:type="dcterms:W3CDTF">2021-02-26T09:02:00Z</dcterms:modified>
</cp:coreProperties>
</file>