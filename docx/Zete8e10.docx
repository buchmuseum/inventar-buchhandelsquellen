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Evangelisch-Lutherisches Kirchengemeindearchiv Zetel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Corporalscamp 2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26340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Zetel 1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Genehmigung und Verei</w:t>
      </w:r>
      <w:r>
        <w:rPr>
          <w:rFonts w:ascii="CoArier" w:hAnsi="CoArier"/>
          <w:sz w:val="24"/>
          <w:szCs w:val="24"/>
        </w:rPr>
        <w:t>nbarung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18</w:t>
      </w:r>
      <w:r>
        <w:rPr>
          <w:rFonts w:ascii="CoArier" w:hAnsi="CoArier"/>
          <w:sz w:val="24"/>
          <w:szCs w:val="24"/>
        </w:rPr>
        <w:tab/>
        <w:t>Akten befinden sich vor Ort, im Kirchengemeindearchiv; Duplikat des Findbuches im Archiv des Ev.-Luth. Oberkirchenrates in Oldenburg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Pfarrarchiv Zetel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Evangelisch-Lutherische Kirchengemeinde Zetel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Evangelisch-Lutherisches Kirchengemeindearchiv Zetel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16 - 1970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Zu beachten sind die Akten zur Inneren Mission und zu den Vereinen. Themenrelevantes Material muß hier durch Autopsie der Akten erschlossen werden. Hervorzuheben ist die umfangreiche Zeteler Schulbibliothek,</w:t>
      </w:r>
      <w:r>
        <w:rPr>
          <w:rFonts w:ascii="CoArier" w:hAnsi="CoArier"/>
          <w:sz w:val="24"/>
          <w:szCs w:val="24"/>
        </w:rPr>
        <w:t xml:space="preserve"> die 1827 - 1846 angelegt wurde. Eine Liste ihrer Bestände enthält das Findbuch im Anhang.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127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Pfarrarchiv Zetel, Nr. 127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Volksmission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s[t[</w:t>
      </w:r>
      <w:r>
        <w:rPr>
          <w:rFonts w:ascii="CoArier" w:hAnsi="CoArier"/>
          <w:sz w:val="24"/>
          <w:szCs w:val="24"/>
        </w:rPr>
        <w:t>Bibel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wochen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1938 - 1964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135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Pfarrarchiv Zetel, Nr. 135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1864 - 1967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151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Pfarrarchiv Zetel, Nr. 151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Religionsunterricht an Berufsschulen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 a.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Literaturliste für Religionsunterricht an Gymnasien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1970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160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Pfarrarchiv Zetel, Nr. 160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Jugendbücherei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1950 - 1964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169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Pfarrarchiv Zetel, Nr. 169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Pfarrbücherei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1958 - 1966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265 "B"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Pfarrarchiv Zetel, Nr. 265 "B"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Inventar des Kirchengebäudes...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 a.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1824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1775 -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"B" = Geschäfts- oder Protokollbuch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398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Pfarrarchiv Zetel, Nr. 398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Lehrmittel</w:t>
      </w:r>
    </w:p>
    <w:p w:rsidR="00000000" w:rsidRDefault="00E1276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1827 - 1903</w:t>
      </w:r>
    </w:p>
    <w:p w:rsidR="00000000" w:rsidRDefault="00E12762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2762"/>
    <w:rsid w:val="00E1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CCDED-5FFD-463C-875B-ED1B8E96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203</Words>
  <Characters>1284</Characters>
  <Application>Microsoft Office Word</Application>
  <DocSecurity>4</DocSecurity>
  <Lines>10</Lines>
  <Paragraphs>2</Paragraphs>
  <ScaleCrop>false</ScaleCrop>
  <Company>Deutsche Nationalbibliothek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Pfarrarchive Oldenburg (Zetel, Dedesdorf</dc:title>
  <dc:subject>Dr. Monden</dc:subject>
  <dc:creator>Fischer</dc:creator>
  <cp:keywords>DFG-Quellenrepertorium Pfarrarchiv Oldenburg (Zetel)</cp:keywords>
  <dc:description/>
  <cp:lastModifiedBy>Wendler, André</cp:lastModifiedBy>
  <cp:revision>2</cp:revision>
  <dcterms:created xsi:type="dcterms:W3CDTF">2021-02-26T09:34:00Z</dcterms:created>
  <dcterms:modified xsi:type="dcterms:W3CDTF">2021-02-26T09:34:00Z</dcterms:modified>
</cp:coreProperties>
</file>