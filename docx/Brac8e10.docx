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Brackwede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Kirchweg 10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33647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Bielefeld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0521 / 942380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</w:t>
      </w:r>
      <w:r>
        <w:rPr>
          <w:rFonts w:ascii="CoArier" w:hAnsi="CoArier"/>
          <w:sz w:val="24"/>
          <w:szCs w:val="24"/>
        </w:rPr>
        <w:t>meldung und mit Genehmigung.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Brackwede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Bartholomäus-Kirchengemeinde Brackwede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Brackwede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1844 - 1960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Archiv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Archiv \ XI. Kirchliche Amtshandlungen, Gottesdienste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84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84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Brackwede 84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Abschaffung des </w:t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Ravensberg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es, Einführung des "Christl. Gesangbuches"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1857</w:t>
      </w:r>
      <w:r>
        <w:rPr>
          <w:rFonts w:ascii="CoArier" w:hAnsi="CoArier"/>
          <w:sz w:val="24"/>
          <w:szCs w:val="24"/>
        </w:rPr>
        <w:t xml:space="preserve"> - 1858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Archiv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Archiv \ XII. Schulangelegenheiten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88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88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Brackwede 88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Schulsachen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u. a.: Vergleich der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Preuß. Handfibel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mit dem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"Gütersloher Kinderfreunde"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, 1862.</w:t>
      </w:r>
    </w:p>
    <w:p w:rsidR="00000000" w:rsidRDefault="00AB366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1857 - 1867, 1887, 1896</w:t>
      </w:r>
    </w:p>
    <w:p w:rsidR="00000000" w:rsidRDefault="00AB366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366D"/>
    <w:rsid w:val="00A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9A4FD-8DD0-44FB-95A8-3C1999F8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125</Words>
  <Characters>790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Brackwede</dc:title>
  <dc:subject>Ludwig</dc:subject>
  <dc:creator>Fischer</dc:creator>
  <cp:keywords>DFG-Quellenrepertorium Pfarrarchiv Brackwede</cp:keywords>
  <dc:description>aufgenommen im Zentralarchiv Bielefeld</dc:description>
  <cp:lastModifiedBy>Wendler, André</cp:lastModifiedBy>
  <cp:revision>2</cp:revision>
  <dcterms:created xsi:type="dcterms:W3CDTF">2021-02-26T09:02:00Z</dcterms:created>
  <dcterms:modified xsi:type="dcterms:W3CDTF">2021-02-26T09:02:00Z</dcterms:modified>
</cp:coreProperties>
</file>