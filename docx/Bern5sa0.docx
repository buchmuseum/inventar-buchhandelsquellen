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Bernburg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Bernburg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Thomas-Müntzer-Str. 1c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06406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Bernburg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Tel.:(03471)316305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nach Vereinbarung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Leiterin: Frau Sorge - Besuch des Archivs: 11.05.1994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Historische Magistratsakten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 Stadt Bernburg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Hist</w:t>
      </w:r>
      <w:r>
        <w:rPr>
          <w:rFonts w:ascii="Courier" w:hAnsi="Courier"/>
          <w:sz w:val="24"/>
        </w:rPr>
        <w:t>orische Magistratsakten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1800 - 1878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I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25</w:t>
      </w:r>
      <w:r>
        <w:rPr>
          <w:rFonts w:ascii="Courier" w:hAnsi="Courier"/>
          <w:sz w:val="24"/>
        </w:rPr>
        <w:tab/>
        <w:t>Das Findbuch ist alphabetisch nach Sachschema von a-z geordnet.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B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Historische Magistratsakten B 47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Verhandlungen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Buchbinder-Innung</w:t>
      </w:r>
      <w:r>
        <w:rPr>
          <w:rFonts w:ascii="Courier" w:hAnsi="Courier"/>
          <w:vanish/>
          <w:sz w:val="24"/>
        </w:rPr>
        <w:t>]s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52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Historische Magistratsakten B 52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die Verhandlungen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kostenfreie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Aufnahme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en in Gemeinde-Angelegenheiten in das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Regierungsblatt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betr.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53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Historische Magistratsakten B 53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 xml:space="preserve">Akten, Verhandlungen wegen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kostenfreie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Aufnahme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Veröffentlichung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 betr.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M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M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Historische Magistratsakten M 25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Akten, die Beaufsichtigung und Überwachung der </w:t>
      </w:r>
      <w:r>
        <w:rPr>
          <w:rFonts w:ascii="Courier" w:hAnsi="Courier"/>
          <w:vanish/>
          <w:sz w:val="24"/>
        </w:rPr>
        <w:t>k[p[</w:t>
      </w:r>
      <w:r>
        <w:rPr>
          <w:rFonts w:ascii="Courier" w:hAnsi="Courier"/>
          <w:sz w:val="24"/>
        </w:rPr>
        <w:t>Meyer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>schen Leihbibliothek</w:t>
      </w:r>
      <w:r>
        <w:rPr>
          <w:rFonts w:ascii="Courier" w:hAnsi="Courier"/>
          <w:vanish/>
          <w:sz w:val="24"/>
        </w:rPr>
        <w:t>]k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1858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Rat der Stadt Bernburg 1860 - 1922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Bernburg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Rat der Stadt Bernburg 1860 - 1922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1860 - 1922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Organisation der Stadt, Bürowesen, Bibliothek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Organisation der Stadt \ Bürowesen, Bibliothek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Findbuch II, Nr. 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Rat</w:t>
      </w:r>
      <w:r>
        <w:rPr>
          <w:rFonts w:ascii="Courier" w:hAnsi="Courier"/>
          <w:sz w:val="24"/>
        </w:rPr>
        <w:t xml:space="preserve"> der Stadt Bernburg 1860 - 1922, Findbuch II, Nr. 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178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II, S. 16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Vervollständigung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Magistratsbibliothek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2{o[&lt;Bernburg&gt;]o}]k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1911 - 1921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Sonstige gemeinnützige Anstalten u. Einrichtungen, Allgemeines u. Volksbildung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Sonstige gemeinnützige Anstalten und Einrichtungen \ Allgemeines und Volksbildung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Findbuch II, Nr. 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Rat der Stadt Bernburg 1860 - 1922, Findbuch II, Nr. 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1229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II, S. 46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öffentliche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1902 - 1912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Findbuch II, Nr. 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sz w:val="24"/>
        </w:rPr>
        <w:t>Rat der Stadt Bernburg 1860 - 1922, Findbuch II, Nr. 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1234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II, S. 46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Bekämpfung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}]s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1909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Findbuch II, Nr. 10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Rat der Stadt Bernburg 1860 - 1922, Findbuch II, Nr. 10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1239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II, S. 47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Deutsche Gesellschaft zur Verbreitung guter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Jugendschriften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]s]k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Handwerkerschule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Handwerkerschule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Findbuch II, Nr. 16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Rat der Stadt Bernburg 1860 - 1922, Findbuch II, Nr. 16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1305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II, S. 56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Angliederung einer Fachschul</w:t>
      </w:r>
      <w:r>
        <w:rPr>
          <w:rFonts w:ascii="Courier" w:hAnsi="Courier"/>
          <w:sz w:val="24"/>
        </w:rPr>
        <w:t xml:space="preserve">e für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an der Handwerkerschule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Gewerbliche Fortbildungs-Schule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Gewerbliche Fortbildungs-Schule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Findbuch II, Nr. 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Rat der Stadt Bernburg 1860 - 1922, Findbuch II, Nr. 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1311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II, S. 57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Beschaffung von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pp-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für die obligatorische gewerbliche und kaufmännische Fortbildungsschule</w:t>
      </w:r>
      <w:r>
        <w:rPr>
          <w:rFonts w:ascii="Courier" w:hAnsi="Courier"/>
          <w:vanish/>
          <w:sz w:val="24"/>
        </w:rPr>
        <w:t>}]s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Auswärtige Vereine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Auswärtige Vereine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Findbuch II, Nr. 12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Rat der Stadt Bernburg 1860 - 1922, Findbuch II, Nr. 12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1641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II, S. 101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 xml:space="preserve">Gesellschaft der Freunde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Bücherei</w:t>
      </w:r>
      <w:r>
        <w:rPr>
          <w:rFonts w:ascii="Courier" w:hAnsi="Courier"/>
          <w:vanish/>
          <w:sz w:val="24"/>
        </w:rPr>
        <w:t>]k]k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Verschiedene Gemeindeangelegenheiten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Verschiedene Gemeindeangelegenheiten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Findbuch II, Nr. 41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Rat der Stadt Bernburg 1860 - 1922, Findbuch II, Nr. 41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1812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111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Volksbildung, Bibliothek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Volksbildung \ Bibliothek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Findbuch III, Nr. 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Rat der Stadt Bernburg 1860 - 1922, Findbuch III, Nr. 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64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III, S. 157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Vervollständigung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Magistrats-Bibliothek</w:t>
      </w:r>
      <w:r>
        <w:rPr>
          <w:rFonts w:ascii="Courier" w:hAnsi="Courier"/>
          <w:vanish/>
          <w:sz w:val="24"/>
        </w:rPr>
        <w:t>]s}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2{o[&lt;Bernburg&gt;]o</w:t>
      </w:r>
      <w:r>
        <w:rPr>
          <w:rFonts w:ascii="Courier" w:hAnsi="Courier"/>
          <w:vanish/>
          <w:sz w:val="24"/>
        </w:rPr>
        <w:t>}]k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Findbuch III, Nr. 4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Rat der Stadt Bernburg 1860 - 1922, Findbuch III, Nr. 4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445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III, S. 157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öffentliche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Findbuch III, Nr. 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Rat der Stadt Bernburg 1860 - 1922, Findbuch III, Nr. 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464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III, S. 157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Den Beitritt zum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Verein für Massenverbreitung guter Schriften</w:t>
      </w:r>
      <w:r>
        <w:rPr>
          <w:rFonts w:ascii="Courier" w:hAnsi="Courier"/>
          <w:vanish/>
          <w:sz w:val="24"/>
        </w:rPr>
        <w:t>]k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Findbuch III, Nr. 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Rat der Stadt Bernburg 1860 - 1922, Findbuch III, Nr. 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465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III, S. 158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Komitee für Massenverbreitung guter Volksliteratur</w:t>
      </w:r>
      <w:r>
        <w:rPr>
          <w:rFonts w:ascii="Courier" w:hAnsi="Courier"/>
          <w:vanish/>
          <w:sz w:val="24"/>
        </w:rPr>
        <w:t>]k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</w:t>
      </w:r>
      <w:r>
        <w:rPr>
          <w:rFonts w:ascii="Courier" w:hAnsi="Courier"/>
          <w:sz w:val="24"/>
        </w:rPr>
        <w:t>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Rat der Stadt Bernburg 1573 - 1918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Bernburg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Rat der Stadt Bernburg 1573 - 1918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1573 - 1918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V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III., b)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III. Polizeiwesen \ b) Konzessionen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Findbuch V, Nr. 4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Rat der Stadt Bernburg 1573 - 1918, Findbuch V, Nr. 4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117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65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Mag. - Bbg. Regelung der Lehlingsverhältnisse in den hiesigen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1912 - 1914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XI., g)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XI. Kultur \ g) Kalender - Zeitungen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Findbuch V, Nr. 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Rat der Stadt Bernburg 1573 - 1918, Findbuch V, Nr.</w:t>
      </w:r>
      <w:r>
        <w:rPr>
          <w:rFonts w:ascii="Courier" w:hAnsi="Courier"/>
          <w:sz w:val="24"/>
        </w:rPr>
        <w:t xml:space="preserve"> 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566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Anhalt-Bernburgischer Kalender</w:t>
      </w:r>
      <w:r>
        <w:rPr>
          <w:rFonts w:ascii="Courier" w:hAnsi="Courier"/>
          <w:vanish/>
          <w:sz w:val="24"/>
        </w:rPr>
        <w:t>]t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1864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Findbuch V, Nr. 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Rat der Stadt Bernburg 1573 - 1918, Findbuch V, Nr. 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567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Anhalt-Bernburgischer Kalender</w:t>
      </w:r>
      <w:r>
        <w:rPr>
          <w:rFonts w:ascii="Courier" w:hAnsi="Courier"/>
          <w:vanish/>
          <w:sz w:val="24"/>
        </w:rPr>
        <w:t>]t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Findbuch V, Nr. 3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Rat der Stadt Bernburg 1573 - 1918, Findbuch V, Nr. 3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568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t[</w:t>
      </w:r>
      <w:r>
        <w:rPr>
          <w:rFonts w:ascii="Courier" w:hAnsi="Courier"/>
          <w:sz w:val="24"/>
        </w:rPr>
        <w:t>Anhalt-Bernburgischer Kalender</w:t>
      </w:r>
      <w:r>
        <w:rPr>
          <w:rFonts w:ascii="Courier" w:hAnsi="Courier"/>
          <w:vanish/>
          <w:sz w:val="24"/>
        </w:rPr>
        <w:t>]t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Polizeiakten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Bernburg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Polizeiakten A - Z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1855 - 1945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B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B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Polizeiakten B 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</w:t>
      </w:r>
      <w:r>
        <w:rPr>
          <w:rFonts w:ascii="Courier" w:hAnsi="Courier"/>
          <w:sz w:val="24"/>
        </w:rPr>
        <w:t xml:space="preserve">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Alfred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König</w:t>
      </w:r>
      <w:r>
        <w:rPr>
          <w:rFonts w:ascii="Courier" w:hAnsi="Courier"/>
          <w:vanish/>
          <w:sz w:val="24"/>
        </w:rPr>
        <w:t>}]p]k</w:t>
      </w:r>
      <w:r>
        <w:rPr>
          <w:rFonts w:ascii="Courier" w:hAnsi="Courier"/>
          <w:sz w:val="24"/>
        </w:rPr>
        <w:t xml:space="preserve"> hier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Polizeiakten B 26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Otto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Dornblüth</w:t>
      </w:r>
      <w:r>
        <w:rPr>
          <w:rFonts w:ascii="Courier" w:hAnsi="Courier"/>
          <w:vanish/>
          <w:sz w:val="24"/>
        </w:rPr>
        <w:t>}]p]k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J.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Polizeiakten B 27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E.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Burckhardt</w:t>
      </w:r>
      <w:r>
        <w:rPr>
          <w:rFonts w:ascii="Courier" w:hAnsi="Courier"/>
          <w:vanish/>
          <w:sz w:val="24"/>
        </w:rPr>
        <w:t>}]p]k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1903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28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Polizeiakten B 28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Revision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}]s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D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D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Polizeiakten D 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auf Grund des Reichsstrafgesetzbuches und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Pressegesetz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es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verbotene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Druckschriften</w:t>
      </w:r>
      <w:r>
        <w:rPr>
          <w:rFonts w:ascii="Courier" w:hAnsi="Courier"/>
          <w:vanish/>
          <w:sz w:val="24"/>
        </w:rPr>
        <w:t>}]s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1899 - 1921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Sch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Sch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Polizeiakten Sch 25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</w:t>
      </w:r>
      <w:r>
        <w:rPr>
          <w:rFonts w:ascii="Courier" w:hAnsi="Courier"/>
          <w:sz w:val="24"/>
        </w:rPr>
        <w:t>1</w:t>
      </w:r>
      <w:r>
        <w:rPr>
          <w:rFonts w:ascii="Courier" w:hAnsi="Courier"/>
          <w:sz w:val="24"/>
        </w:rPr>
        <w:tab/>
        <w:t>3/245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Bestimmung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Schundliteratur</w:t>
      </w:r>
      <w:r>
        <w:rPr>
          <w:rFonts w:ascii="Courier" w:hAnsi="Courier"/>
          <w:vanish/>
          <w:sz w:val="24"/>
        </w:rPr>
        <w:t>]s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1906 - 1919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Rat der Stadt Bernburg ab 1945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Bernburg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Rat der Stadt Bernburg ab 1945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1945 - 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8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</w:r>
      <w:r>
        <w:rPr>
          <w:rFonts w:ascii="Courier" w:hAnsi="Courier"/>
          <w:sz w:val="24"/>
        </w:rPr>
        <w:tab/>
        <w:t>Verkehr und Wirtschaft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Verkehr und Wirtschaft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107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/1, S. 197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Gewerbe. Rat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&lt;, Druckerei&gt;]s</w:t>
      </w:r>
      <w:r>
        <w:rPr>
          <w:rFonts w:ascii="Courier" w:hAnsi="Courier"/>
          <w:sz w:val="24"/>
        </w:rPr>
        <w:t xml:space="preserve">der </w:t>
      </w:r>
      <w:r>
        <w:rPr>
          <w:rFonts w:ascii="Courier" w:hAnsi="Courier"/>
          <w:vanish/>
          <w:sz w:val="24"/>
        </w:rPr>
        <w:t>k[s[</w:t>
      </w:r>
      <w:r>
        <w:rPr>
          <w:rFonts w:ascii="Courier" w:hAnsi="Courier"/>
          <w:sz w:val="24"/>
        </w:rPr>
        <w:t>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Kunze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Streibert</w:t>
      </w:r>
      <w:r>
        <w:rPr>
          <w:rFonts w:ascii="Courier" w:hAnsi="Courier"/>
          <w:vanish/>
          <w:sz w:val="24"/>
        </w:rPr>
        <w:t>]p]k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Volksbildung, Allgemein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Volksbildung \ Allgemein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178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/1, S. 216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 über die </w:t>
      </w:r>
      <w:r>
        <w:rPr>
          <w:rFonts w:ascii="Courier" w:hAnsi="Courier"/>
          <w:vanish/>
          <w:sz w:val="24"/>
        </w:rPr>
        <w:t>t[2{</w:t>
      </w:r>
      <w:r>
        <w:rPr>
          <w:rFonts w:ascii="Courier" w:hAnsi="Courier"/>
          <w:sz w:val="24"/>
        </w:rPr>
        <w:t>Gedenkbroschür</w:t>
      </w:r>
      <w:r>
        <w:rPr>
          <w:rFonts w:ascii="Courier" w:hAnsi="Courier"/>
          <w:sz w:val="24"/>
        </w:rPr>
        <w:t>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Aufbau einer Provinz</w:t>
      </w:r>
      <w:r>
        <w:rPr>
          <w:rFonts w:ascii="Courier" w:hAnsi="Courier"/>
          <w:vanish/>
          <w:sz w:val="24"/>
        </w:rPr>
        <w:t>}]t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9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288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/1, S. 217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Flugschriften kultureller Art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(Tag X) und Aufruf zur Gründung des Kulturbundes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1946 - 1953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26a</w:t>
      </w:r>
      <w:r>
        <w:rPr>
          <w:rFonts w:ascii="Courier" w:hAnsi="Courier"/>
          <w:sz w:val="24"/>
        </w:rPr>
        <w:tab/>
        <w:t>Volksbildung, Literatur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Volksbildung \ Literatur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189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/1, S. 251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Rat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Bücherbereinigungen auf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 und militaristische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Courier" w:hAnsi="Courier"/>
          <w:vanish/>
          <w:sz w:val="24"/>
        </w:rPr>
        <w:t>}]s]s</w:t>
      </w:r>
      <w:r>
        <w:rPr>
          <w:rFonts w:ascii="Courier" w:hAnsi="Courier"/>
          <w:sz w:val="24"/>
        </w:rPr>
        <w:t xml:space="preserve"> allgemein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182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/1, S. 251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Rat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Bereinigung</w:t>
      </w:r>
      <w:r>
        <w:rPr>
          <w:rFonts w:ascii="Courier" w:hAnsi="Courier"/>
          <w:vanish/>
          <w:sz w:val="24"/>
        </w:rPr>
        <w:t>&lt;, Büchereien und Buchhandlungen&gt;]s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Leih-Bücherei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sz w:val="24"/>
        </w:rPr>
        <w:t xml:space="preserve">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Carl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Böttger</w:t>
      </w:r>
      <w:r>
        <w:rPr>
          <w:rFonts w:ascii="Courier" w:hAnsi="Courier"/>
          <w:vanish/>
          <w:sz w:val="24"/>
        </w:rPr>
        <w:t>}]p}2{&lt; Bernburg&gt;}]k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183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/1, S. 251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Rat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Bereinigung</w:t>
      </w:r>
      <w:r>
        <w:rPr>
          <w:rFonts w:ascii="Courier" w:hAnsi="Courier"/>
          <w:vanish/>
          <w:sz w:val="24"/>
        </w:rPr>
        <w:t>&lt;, Büchereien und Buchhandlungen&gt;]s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Leih-Bücherei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Paul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Böttger</w:t>
      </w:r>
      <w:r>
        <w:rPr>
          <w:rFonts w:ascii="Courier" w:hAnsi="Courier"/>
          <w:vanish/>
          <w:sz w:val="24"/>
        </w:rPr>
        <w:t>}]p}2{&lt; Bernburg&gt;}]k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184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/1, S. 252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Rat der Stadt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Bereinigung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 xml:space="preserve">Leihbücherei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Schmidt</w:t>
      </w:r>
      <w:r>
        <w:rPr>
          <w:rFonts w:ascii="Courier" w:hAnsi="Courier"/>
          <w:vanish/>
          <w:sz w:val="24"/>
        </w:rPr>
        <w:t>]p}2{&lt; Bernburg&gt;}]k]s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185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/1, S. 252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Rat der Stadt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Bereinigung der 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vanish/>
          <w:sz w:val="24"/>
        </w:rPr>
        <w:t>[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Schmelzer</w:t>
      </w:r>
      <w:r>
        <w:rPr>
          <w:rFonts w:ascii="Courier" w:hAnsi="Courier"/>
          <w:vanish/>
          <w:sz w:val="24"/>
        </w:rPr>
        <w:t>]p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Lutze</w:t>
      </w:r>
      <w:r>
        <w:rPr>
          <w:rFonts w:ascii="Courier" w:hAnsi="Courier"/>
          <w:vanish/>
          <w:sz w:val="24"/>
        </w:rPr>
        <w:t>]p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186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/1, S. 252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Rat der Stadt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Bereinigung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Buchhandlung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Thusius</w:t>
      </w:r>
      <w:r>
        <w:rPr>
          <w:rFonts w:ascii="Courier" w:hAnsi="Courier"/>
          <w:vanish/>
          <w:sz w:val="24"/>
        </w:rPr>
        <w:t>]p}2{&lt; Bernburg&gt;}]k]s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8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187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/1, S. 252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Rat der Stadt </w:t>
      </w:r>
      <w:r>
        <w:rPr>
          <w:rFonts w:ascii="Courier" w:hAnsi="Courier"/>
          <w:vanish/>
          <w:sz w:val="24"/>
        </w:rPr>
        <w:t>k[2{o[</w:t>
      </w:r>
      <w:r>
        <w:rPr>
          <w:rFonts w:ascii="Courier" w:hAnsi="Courier"/>
          <w:sz w:val="24"/>
        </w:rPr>
        <w:t>Bernburg</w:t>
      </w:r>
      <w:r>
        <w:rPr>
          <w:rFonts w:ascii="Courier" w:hAnsi="Courier"/>
          <w:vanish/>
          <w:sz w:val="24"/>
        </w:rPr>
        <w:t>]o}</w:t>
      </w:r>
      <w:r>
        <w:rPr>
          <w:rFonts w:ascii="Courier" w:hAnsi="Courier"/>
          <w:sz w:val="24"/>
        </w:rPr>
        <w:t xml:space="preserve"> -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Bereinigung </w:t>
      </w:r>
      <w:r>
        <w:rPr>
          <w:rFonts w:ascii="Courier" w:hAnsi="Courier"/>
          <w:vanish/>
          <w:sz w:val="24"/>
        </w:rPr>
        <w:t>k[1{s[</w:t>
      </w:r>
      <w:r>
        <w:rPr>
          <w:rFonts w:ascii="Courier" w:hAnsi="Courier"/>
          <w:sz w:val="24"/>
        </w:rPr>
        <w:t>Leihbücherei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p[</w:t>
      </w:r>
      <w:r>
        <w:rPr>
          <w:rFonts w:ascii="Courier" w:hAnsi="Courier"/>
          <w:sz w:val="24"/>
        </w:rPr>
        <w:t>Zimmermann</w:t>
      </w:r>
      <w:r>
        <w:rPr>
          <w:rFonts w:ascii="Courier" w:hAnsi="Courier"/>
          <w:vanish/>
          <w:sz w:val="24"/>
        </w:rPr>
        <w:t>]p}2{&lt; Bernburg&gt;}]k]s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26</w:t>
      </w:r>
      <w:r>
        <w:rPr>
          <w:rFonts w:ascii="Courier" w:hAnsi="Courier"/>
          <w:sz w:val="24"/>
        </w:rPr>
        <w:tab/>
        <w:t>VII.,5.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VII. Kultur \ 5. Bücherei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1458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/II, S. 153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Einziehung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nazistische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Lite</w:t>
      </w:r>
      <w:r>
        <w:rPr>
          <w:rFonts w:ascii="Courier" w:hAnsi="Courier"/>
          <w:sz w:val="24"/>
        </w:rPr>
        <w:t>ratur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in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}2{&lt; Bernburg&gt;}]k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Schulakten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Bernburg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Schulakten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1850 - 1945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 11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Herzogliches Karlsgymnasium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Herzogliches Karlsgymnasium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36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&lt; des Karlsgymnasiums&gt;}2{&lt; Bernburg&gt;}]k</w:t>
      </w:r>
      <w:r>
        <w:rPr>
          <w:rFonts w:ascii="Courier" w:hAnsi="Courier"/>
          <w:sz w:val="24"/>
        </w:rPr>
        <w:t xml:space="preserve"> u. anderes Inventar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1854 - 1855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37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68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7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Akten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&lt; des Karlsgymnasiums&gt;}2{&lt; Bernburg&gt;}]k</w:t>
      </w:r>
      <w:r>
        <w:rPr>
          <w:rFonts w:ascii="Courier" w:hAnsi="Courier"/>
          <w:sz w:val="24"/>
        </w:rPr>
        <w:t xml:space="preserve"> betreffend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46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58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8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Lehrbücher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bei den Einzelfächern zu suchen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 xml:space="preserve">1903 - </w:t>
      </w:r>
      <w:r>
        <w:rPr>
          <w:rFonts w:ascii="Courier" w:hAnsi="Courier"/>
          <w:sz w:val="24"/>
        </w:rPr>
        <w:t>1915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51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85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9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&lt; des Karlsgymnasiums&gt;}2{&lt; Bernburg&gt;}]k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1873 - 1906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110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</w:r>
      <w:r>
        <w:rPr>
          <w:rFonts w:ascii="Courier" w:hAnsi="Courier"/>
          <w:sz w:val="24"/>
        </w:rPr>
        <w:tab/>
        <w:t>113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</w:r>
      <w:r>
        <w:rPr>
          <w:rFonts w:ascii="Courier" w:hAnsi="Courier"/>
          <w:sz w:val="24"/>
        </w:rPr>
        <w:tab/>
        <w:t>S. 19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Handarbeitsmaterial.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 xml:space="preserve">&lt; des Karlsgymnasiums&gt;}2{&lt; Bernburg&gt;}]k </w:t>
      </w:r>
      <w:r>
        <w:rPr>
          <w:rFonts w:ascii="Courier" w:hAnsi="Courier"/>
          <w:sz w:val="24"/>
        </w:rPr>
        <w:t xml:space="preserve">und Verwaltung. ...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- und Bürobedürfnisse ...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45</w:t>
      </w:r>
      <w:r>
        <w:rPr>
          <w:rFonts w:ascii="Courier" w:hAnsi="Courier"/>
          <w:sz w:val="24"/>
        </w:rPr>
        <w:tab/>
        <w:t>o. J.</w:t>
      </w: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4A2A0E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sectPr w:rsidR="00000000">
      <w:footnotePr>
        <w:numRestart w:val="eachSect"/>
      </w:footnotePr>
      <w:pgSz w:w="11907" w:h="16840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2A0E"/>
    <w:rsid w:val="004A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9471BD-73C8-49A8-9607-939431D5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183</TotalTime>
  <Pages>2</Pages>
  <Words>1126</Words>
  <Characters>7097</Characters>
  <Application>Microsoft Office Word</Application>
  <DocSecurity>4</DocSecurity>
  <Lines>59</Lines>
  <Paragraphs>16</Paragraphs>
  <ScaleCrop>false</ScaleCrop>
  <Company>Deutsche Nationalbibliothek</Company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Bernburg</dc:title>
  <dc:subject/>
  <dc:creator>Fischer</dc:creator>
  <cp:keywords>DFG-Quellrepertorium Stadtarchiv Bernburg</cp:keywords>
  <dc:description>erh. in Lpz. am 16.05.1994, bearb. am 17.05.1994</dc:description>
  <cp:lastModifiedBy>Wendler, André</cp:lastModifiedBy>
  <cp:revision>2</cp:revision>
  <cp:lastPrinted>8909-06-25T01:07:42Z</cp:lastPrinted>
  <dcterms:created xsi:type="dcterms:W3CDTF">2021-02-26T09:01:00Z</dcterms:created>
  <dcterms:modified xsi:type="dcterms:W3CDTF">2021-02-26T09:01:00Z</dcterms:modified>
</cp:coreProperties>
</file>