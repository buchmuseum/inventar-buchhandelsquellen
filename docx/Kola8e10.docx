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Kölleda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Roßplatz 2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99625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Kölleda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03635 / 403993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</w:t>
      </w:r>
      <w:r>
        <w:rPr>
          <w:rFonts w:ascii="CoArier" w:hAnsi="CoArier"/>
          <w:sz w:val="24"/>
          <w:szCs w:val="24"/>
        </w:rPr>
        <w:t>ung und mit Genehmigung.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Kölleda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Kölleda, Kirchenkreis Beichlingen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Kölleda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 Im Aktenverzeichnis findet sich der Hinweis, daß die Akten im Turm der Wippertikirche sind.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Abt. 7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7: Vom kirchlichen Leben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Kölleda Abt. 7 Nr. 1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Pädagogischer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Lesezirkel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Theol.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Lesegesellschaft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1816 - 1867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Nr. 8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Kölleda Abt. 7 Nr. 8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1873 - 1915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9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Kölleda Abt. 7 Nr. 9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1912 - 1929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30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30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Kölleda Abt. 7 Nr. 30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1935 - 1947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Abt. 8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08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8: Schulsachen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Kölleda Abt. 8 Nr. 1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Schulsachen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Ausgabe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Gesangbücher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 an</w:t>
      </w:r>
      <w:r>
        <w:rPr>
          <w:rFonts w:ascii="CoArier" w:hAnsi="CoArier"/>
          <w:sz w:val="24"/>
          <w:szCs w:val="24"/>
        </w:rPr>
        <w:t xml:space="preserve"> Schulkinder, 1873 - 1880. -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Ausgabe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Bibeln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Gesangbüchern an die Abgebrannten, 1796.</w:t>
      </w:r>
    </w:p>
    <w:p w:rsidR="00000000" w:rsidRDefault="0095077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950770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0770"/>
    <w:rsid w:val="0095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5D5F2-07C2-4334-8E2C-A3C6C253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173</Words>
  <Characters>1094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Kölleda</dc:title>
  <dc:subject>Ludwig</dc:subject>
  <dc:creator>Fischer</dc:creator>
  <cp:keywords>DFG-Quellenrepertorium Kirchgemeinde Kölleda</cp:keywords>
  <dc:description>Zentralarchiv Magdeburg</dc:description>
  <cp:lastModifiedBy>Wendler, André</cp:lastModifiedBy>
  <cp:revision>2</cp:revision>
  <dcterms:created xsi:type="dcterms:W3CDTF">2021-02-26T09:16:00Z</dcterms:created>
  <dcterms:modified xsi:type="dcterms:W3CDTF">2021-02-26T09:16:00Z</dcterms:modified>
</cp:coreProperties>
</file>