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E74DE">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Archiv der Evangelischen Landeskirche Anhalts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AELKA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Friedrichstr. 22/24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1424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06844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0340 /</w:t>
      </w:r>
      <w:r>
        <w:rPr>
          <w:rFonts w:ascii="CoArier" w:hAnsi="CoArier"/>
          <w:sz w:val="24"/>
          <w:szCs w:val="24"/>
        </w:rPr>
        <w:t xml:space="preserve"> 8824862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16</w:t>
      </w:r>
      <w:r>
        <w:rPr>
          <w:rFonts w:ascii="CoArier" w:hAnsi="CoArier"/>
          <w:sz w:val="24"/>
          <w:szCs w:val="24"/>
        </w:rPr>
        <w:tab/>
        <w:t>Zuständigkeit: Evangelischer Landeskirchenrat, landeskirchliche Behörden und Dienststellen, Kreisoberpfarrämter und Pfarrämter. Früher lagerten die Akten in den Räumen des Landeskirchenrates. Während des Zweiten Weltkrieges kam es hier zu Verlusten.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Benutzeradresse: Westteil der St. Pauluskirche; Öffnungszeiten nach Vereinbarung.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Eine schriftliche bzw. telefonische Voranmeldung ist notwendig. Die Findhilfsmittel umfassen nur Aktenverzeichnisse. Die Bestände wurden nur sporadisch bearbei</w:t>
      </w:r>
      <w:r>
        <w:rPr>
          <w:rFonts w:ascii="CoArier" w:hAnsi="CoArier"/>
          <w:sz w:val="24"/>
          <w:szCs w:val="24"/>
        </w:rPr>
        <w:t>tet. Erst seit in der in den achtziger Jahren wiederaufgebauten Pauluskirche Raum für das Archiv geschaffen wurde, konnten die Bestände dorthin gebracht werden und mit der Ordnung und Verzeichnung begonnen werden. Teilweise konnten auch noch keine Signaturen vergeben werden; diese Akten müssen mit dem Lagerungsort bestellt werden. Der Gesamtbestand umfaßt ca. 350 lfm.; davon sind 168 lfm. erschlossen. Nicht erschlossene Bestände sind die folgenden: Anhaltische Synode, Pfarrarchive Zieko und Mühlstedt, Handa</w:t>
      </w:r>
      <w:r>
        <w:rPr>
          <w:rFonts w:ascii="CoArier" w:hAnsi="CoArier"/>
          <w:sz w:val="24"/>
          <w:szCs w:val="24"/>
        </w:rPr>
        <w:t xml:space="preserve">kten der Oberkirchenräte, Nachlässe. ; Ein Teil der Akten des Anhaltischen Konsistoriums befindet sich aufgrund eines Vergleiches zwischen dem Freistaat Anhalt und der Landeskirche von 1930 in der Außenstelle des Landesarchives Magdeburg in Oranienbaum. ; Die Geschenkbücher von KOP Schröter und von KOP i.R. Wessel sowie die Köthener und die Bernburger Pastoralbibliotheken befinden sich in der landeskirchlichen Bibliothek. Desweiteren können hier ca. 2000 Anhaltina eingesehen werden. Im Archiv befindet sich </w:t>
      </w:r>
      <w:r>
        <w:rPr>
          <w:rFonts w:ascii="CoArier" w:hAnsi="CoArier"/>
          <w:sz w:val="24"/>
          <w:szCs w:val="24"/>
        </w:rPr>
        <w:t>auch das Bücherverzeichnis der Köthener Pastoralbibliothek. ; Die vom Archivleiter, Günter Preckel, bearbeiteten und im Nachlaß von Pastor Hermann Graf befindlichen Vorstudien zum Anhaltischen Pfarrerbuch werden voraussichtlich 1996 im Druck erscheinen. Publizistisch hervorgetreten sind auch Kirchenpräsident Martin Müller und der Jurist Ernst Vierthaler; ihre Nachlässe befinden sich im Archiv. ; Die Postleitzahl für das Postfach lautet: 06813 Dessau. ; Ansprechpartner: Leiter Günter Preckel ; letzter Besuch</w:t>
      </w:r>
      <w:r>
        <w:rPr>
          <w:rFonts w:ascii="CoArier" w:hAnsi="CoArier"/>
          <w:sz w:val="24"/>
          <w:szCs w:val="24"/>
        </w:rPr>
        <w:t>: 27.09.1995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Anh. Kons.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Anhaltisches Konsistorium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Anhaltisches Konsistorium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Die älteren Konsistorialakten der Fürstentümer befinden sich in der Außenstelle des Landesarchivs Oranienbaum. </w:t>
      </w:r>
      <w:r>
        <w:rPr>
          <w:rFonts w:ascii="CoArier" w:hAnsi="CoArier"/>
          <w:sz w:val="24"/>
          <w:szCs w:val="24"/>
        </w:rPr>
        <w:lastRenderedPageBreak/>
        <w:t>Auch ein Teil der neueren Konsistorialakten befindet sich dort aufgrund eines Vergleiches zwischen dem Freistaat Anhalt und der Landeskirche aus dem Jahre 1930. ; Die Ordnung im Aktenverzeichnis ist alphabetisch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 xml:space="preserve">A 10, 2, </w:t>
      </w:r>
      <w:r>
        <w:rPr>
          <w:rFonts w:ascii="CoArier" w:hAnsi="CoArier"/>
          <w:sz w:val="24"/>
          <w:szCs w:val="24"/>
        </w:rPr>
        <w:t>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Entwurf einer evangel. Agende. Die Einführung der Evangelischen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1854 - 1863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Entwurf einer ev.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1871 - 1881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Entwurf einer ev.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1882 - 1912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IV,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IV,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Evangelischen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IV,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IV,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Evangelischen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IV,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IV,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Evangelischen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IV, Beiakte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w:t>
      </w:r>
      <w:r>
        <w:rPr>
          <w:rFonts w:ascii="CoArier" w:hAnsi="CoArier"/>
          <w:sz w:val="24"/>
          <w:szCs w:val="24"/>
        </w:rPr>
        <w:t>., A 10, 2, Vol. IV, Beiakte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Evangelischen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10, 2, Vol.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A 10, 2, Vol.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evangelische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30, 2,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B 30, 2,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Rechnungen der </w:t>
      </w:r>
      <w:r>
        <w:rPr>
          <w:rFonts w:ascii="CoArier" w:hAnsi="CoArier"/>
          <w:vanish/>
          <w:sz w:val="24"/>
          <w:szCs w:val="24"/>
        </w:rPr>
        <w:t>s[</w:t>
      </w:r>
      <w:r>
        <w:rPr>
          <w:rFonts w:ascii="CoArier" w:hAnsi="CoArier"/>
          <w:sz w:val="24"/>
          <w:szCs w:val="24"/>
        </w:rPr>
        <w:t xml:space="preserve">Bibelgesellschaft im frühen </w:t>
      </w:r>
      <w:r>
        <w:rPr>
          <w:rFonts w:ascii="CoArier" w:hAnsi="CoArier"/>
          <w:vanish/>
          <w:sz w:val="24"/>
          <w:szCs w:val="24"/>
        </w:rPr>
        <w:t>o[2{</w:t>
      </w:r>
      <w:r>
        <w:rPr>
          <w:rFonts w:ascii="CoArier" w:hAnsi="CoArier"/>
          <w:sz w:val="24"/>
          <w:szCs w:val="24"/>
        </w:rPr>
        <w:t>Herzogt</w:t>
      </w:r>
      <w:r>
        <w:rPr>
          <w:rFonts w:ascii="CoArier" w:hAnsi="CoArier"/>
          <w:vanish/>
          <w:sz w:val="24"/>
          <w:szCs w:val="24"/>
        </w:rPr>
        <w:t>&lt;um&gt;}</w:t>
      </w:r>
      <w:r>
        <w:rPr>
          <w:rFonts w:ascii="CoArier" w:hAnsi="CoArier"/>
          <w:sz w:val="24"/>
          <w:szCs w:val="24"/>
        </w:rPr>
        <w:t xml:space="preserve">hume </w:t>
      </w:r>
      <w:r>
        <w:rPr>
          <w:rFonts w:ascii="CoArier" w:hAnsi="CoArier"/>
          <w:vanish/>
          <w:sz w:val="24"/>
          <w:szCs w:val="24"/>
        </w:rPr>
        <w:t>1{</w:t>
      </w:r>
      <w:r>
        <w:rPr>
          <w:rFonts w:ascii="CoArier" w:hAnsi="CoArier"/>
          <w:sz w:val="24"/>
          <w:szCs w:val="24"/>
        </w:rPr>
        <w:t>Anhalt-Dessau</w:t>
      </w:r>
      <w:r>
        <w:rPr>
          <w:rFonts w:ascii="CoArier" w:hAnsi="CoArier"/>
          <w:vanish/>
          <w:sz w:val="24"/>
          <w:szCs w:val="24"/>
        </w:rPr>
        <w:t>}]o]s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1854 - 1902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30, 5,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B 30, 5,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w:t>
      </w:r>
      <w:r>
        <w:rPr>
          <w:rFonts w:ascii="CoArier" w:hAnsi="CoArier"/>
          <w:sz w:val="24"/>
          <w:szCs w:val="24"/>
        </w:rPr>
        <w:t xml:space="preserve">e Rechnungen der </w:t>
      </w:r>
      <w:r>
        <w:rPr>
          <w:rFonts w:ascii="CoArier" w:hAnsi="CoArier"/>
          <w:vanish/>
          <w:sz w:val="24"/>
          <w:szCs w:val="24"/>
        </w:rPr>
        <w:t>s[2{o[</w:t>
      </w:r>
      <w:r>
        <w:rPr>
          <w:rFonts w:ascii="CoArier" w:hAnsi="CoArier"/>
          <w:sz w:val="24"/>
          <w:szCs w:val="24"/>
        </w:rPr>
        <w:t>Köthen</w:t>
      </w:r>
      <w:r>
        <w:rPr>
          <w:rFonts w:ascii="CoArier" w:hAnsi="CoArier"/>
          <w:vanish/>
          <w:sz w:val="24"/>
          <w:szCs w:val="24"/>
        </w:rPr>
        <w:t>]o</w:t>
      </w:r>
      <w:r>
        <w:rPr>
          <w:rFonts w:ascii="CoArier" w:hAnsi="CoArier"/>
          <w:sz w:val="24"/>
          <w:szCs w:val="24"/>
        </w:rPr>
        <w: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Bibelgesellschaft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30, 5,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B 30, 5,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Rechnungen der </w:t>
      </w:r>
      <w:r>
        <w:rPr>
          <w:rFonts w:ascii="CoArier" w:hAnsi="CoArier"/>
          <w:vanish/>
          <w:sz w:val="24"/>
          <w:szCs w:val="24"/>
        </w:rPr>
        <w:t>s[2{o[</w:t>
      </w:r>
      <w:r>
        <w:rPr>
          <w:rFonts w:ascii="CoArier" w:hAnsi="CoArier"/>
          <w:sz w:val="24"/>
          <w:szCs w:val="24"/>
        </w:rPr>
        <w:t>Köthen</w:t>
      </w:r>
      <w:r>
        <w:rPr>
          <w:rFonts w:ascii="CoArier" w:hAnsi="CoArier"/>
          <w:vanish/>
          <w:sz w:val="24"/>
          <w:szCs w:val="24"/>
        </w:rPr>
        <w:t>]o</w:t>
      </w:r>
      <w:r>
        <w:rPr>
          <w:rFonts w:ascii="CoArier" w:hAnsi="CoArier"/>
          <w:sz w:val="24"/>
          <w:szCs w:val="24"/>
        </w:rPr>
        <w: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Bibelgesellschaft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1873 - 1908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14, 9,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C</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C 14, 9,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Consistorial-Bibliothek</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1854 - 1907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14, 9,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C</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C 14, 9,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Consistorial-Bibliot</w:t>
      </w:r>
      <w:r>
        <w:rPr>
          <w:rFonts w:ascii="CoArier" w:hAnsi="CoArier"/>
          <w:sz w:val="24"/>
          <w:szCs w:val="24"/>
        </w:rPr>
        <w:t>hek</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1908 - 1924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15, 4,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D 15, 4,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Empfohlene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24, 1,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K 24, 1,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Abhaltung von evangelischen Kirchen-Conferenzen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Verhandlungen über den Verlagsvertrag zum </w:t>
      </w:r>
      <w:r>
        <w:rPr>
          <w:rFonts w:ascii="CoArier" w:hAnsi="CoArier"/>
          <w:vanish/>
          <w:sz w:val="24"/>
          <w:szCs w:val="24"/>
        </w:rPr>
        <w:t>t[1{</w:t>
      </w:r>
      <w:r>
        <w:rPr>
          <w:rFonts w:ascii="CoArier" w:hAnsi="CoArier"/>
          <w:sz w:val="24"/>
          <w:szCs w:val="24"/>
        </w:rPr>
        <w:t>Deutsche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2{</w:t>
      </w:r>
      <w:r>
        <w:rPr>
          <w:rFonts w:ascii="CoArier" w:hAnsi="CoArier"/>
          <w:sz w:val="24"/>
          <w:szCs w:val="24"/>
        </w:rPr>
        <w:t>evangelische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3{</w:t>
      </w:r>
      <w:r>
        <w:rPr>
          <w:rFonts w:ascii="CoArier" w:hAnsi="CoArier"/>
          <w:sz w:val="24"/>
          <w:szCs w:val="24"/>
        </w:rPr>
        <w:t>Kirchen-Gesangbuch</w:t>
      </w:r>
      <w:r>
        <w:rPr>
          <w:rFonts w:ascii="CoArier" w:hAnsi="CoArier"/>
          <w:vanish/>
          <w:sz w:val="24"/>
          <w:szCs w:val="24"/>
        </w:rPr>
        <w:t>}]t</w:t>
      </w:r>
      <w:r>
        <w:rPr>
          <w:rFonts w:ascii="CoArier" w:hAnsi="CoArier"/>
          <w:sz w:val="24"/>
          <w:szCs w:val="24"/>
        </w:rPr>
        <w:t xml:space="preserve"> mit der </w:t>
      </w:r>
      <w:r>
        <w:rPr>
          <w:rFonts w:ascii="CoArier" w:hAnsi="CoArier"/>
          <w:vanish/>
          <w:sz w:val="24"/>
          <w:szCs w:val="24"/>
        </w:rPr>
        <w:t>k[p[2{</w:t>
      </w:r>
      <w:r>
        <w:rPr>
          <w:rFonts w:ascii="CoArier" w:hAnsi="CoArier"/>
          <w:sz w:val="24"/>
          <w:szCs w:val="24"/>
        </w:rPr>
        <w:t>J. C.</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Cotta</w:t>
      </w:r>
      <w:r>
        <w:rPr>
          <w:rFonts w:ascii="CoArier" w:hAnsi="CoArier"/>
          <w:vanish/>
          <w:sz w:val="24"/>
          <w:szCs w:val="24"/>
        </w:rPr>
        <w:t>}]p</w:t>
      </w:r>
      <w:r>
        <w:rPr>
          <w:rFonts w:ascii="CoArier" w:hAnsi="CoArier"/>
          <w:sz w:val="24"/>
          <w:szCs w:val="24"/>
        </w:rPr>
        <w:t>'schen Buchhandlung</w:t>
      </w:r>
      <w:r>
        <w:rPr>
          <w:rFonts w:ascii="CoArier" w:hAnsi="CoArier"/>
          <w:vanish/>
          <w:sz w:val="24"/>
          <w:szCs w:val="24"/>
        </w:rPr>
        <w:t>]k</w:t>
      </w:r>
      <w:r>
        <w:rPr>
          <w:rFonts w:ascii="CoArier" w:hAnsi="CoArier"/>
          <w:sz w:val="24"/>
          <w:szCs w:val="24"/>
        </w:rPr>
        <w:t xml:space="preserve">. - Beiträge zum </w:t>
      </w:r>
      <w:r>
        <w:rPr>
          <w:rFonts w:ascii="CoArier" w:hAnsi="CoArier"/>
          <w:vanish/>
          <w:sz w:val="24"/>
          <w:szCs w:val="24"/>
        </w:rPr>
        <w:t>t[1{</w:t>
      </w:r>
      <w:r>
        <w:rPr>
          <w:rFonts w:ascii="CoArier" w:hAnsi="CoArier"/>
          <w:sz w:val="24"/>
          <w:szCs w:val="24"/>
        </w:rPr>
        <w:t>Allgemeine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2{</w:t>
      </w:r>
      <w:r>
        <w:rPr>
          <w:rFonts w:ascii="CoArier" w:hAnsi="CoArier"/>
          <w:sz w:val="24"/>
          <w:szCs w:val="24"/>
        </w:rPr>
        <w:t>Kirc</w:t>
      </w:r>
      <w:r>
        <w:rPr>
          <w:rFonts w:ascii="CoArier" w:hAnsi="CoArier"/>
          <w:sz w:val="24"/>
          <w:szCs w:val="24"/>
        </w:rPr>
        <w:t>henblatt für das evangelische Deutschland</w:t>
      </w:r>
      <w:r>
        <w:rPr>
          <w:rFonts w:ascii="CoArier" w:hAnsi="CoArier"/>
          <w:vanish/>
          <w:sz w:val="24"/>
          <w:szCs w:val="24"/>
        </w:rPr>
        <w:t>}]t</w:t>
      </w:r>
      <w:r>
        <w:rPr>
          <w:rFonts w:ascii="CoArier" w:hAnsi="CoArier"/>
          <w:sz w:val="24"/>
          <w:szCs w:val="24"/>
        </w:rPr>
        <w:t>. - gedruckte Protokolle.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24, 1,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K 24, 1,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Abhaltung von evangelischen Kirchen-Conferenzen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24, 1, Vol.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K 24, 1, Vol.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evangelischen Kirchen-Konferenzen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24, 1, Vol.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K 24, 1, Vol.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evangelischen Kirchen-Konferenze</w:t>
      </w:r>
      <w:r>
        <w:rPr>
          <w:rFonts w:ascii="CoArier" w:hAnsi="CoArier"/>
          <w:sz w:val="24"/>
          <w:szCs w:val="24"/>
        </w:rPr>
        <w:t>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1877 - 1885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24, 1, Vol. VI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K 24, 1, Vol. VI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evangelischen Kirchen-Konferenzen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1885 - 1891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24, 1, Vol. VII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Anh. Kons., K 24, 1, Vol. VII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evangelischen Kirchen-Konferenzen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1892 - 1895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LKR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Evangelischer Landeskirchenrat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Evangelischer Landeskirchenrat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1920 - </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2 Aktenverzeichnisse, 3 Bde.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Ordnung im Aktenverzeichnis ist a</w:t>
      </w:r>
      <w:r>
        <w:rPr>
          <w:rFonts w:ascii="CoArier" w:hAnsi="CoArier"/>
          <w:sz w:val="24"/>
          <w:szCs w:val="24"/>
        </w:rPr>
        <w:t>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A 7/1, Bd. VIII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A 7/1, Bd. VIII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7/1, Bd. IX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A 7/1, Bd. IX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7/10,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A 7/10,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Amtsblatt der Evangelischen Kirche in Deutschland</w:t>
      </w:r>
      <w:r>
        <w:rPr>
          <w:rFonts w:ascii="CoArier" w:hAnsi="CoArier"/>
          <w:vanish/>
          <w:sz w:val="24"/>
          <w:szCs w:val="24"/>
        </w:rPr>
        <w:t>]t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1948 - </w:t>
      </w:r>
      <w:r>
        <w:rPr>
          <w:rFonts w:ascii="CoArier" w:hAnsi="CoArier"/>
          <w:sz w:val="24"/>
          <w:szCs w:val="24"/>
        </w:rPr>
        <w:t>1961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A 7/16,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A 7/16,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Amtsblatt </w:t>
      </w:r>
      <w:r>
        <w:rPr>
          <w:rFonts w:ascii="CoArier" w:hAnsi="CoArier"/>
          <w:vanish/>
          <w:sz w:val="24"/>
          <w:szCs w:val="24"/>
        </w:rPr>
        <w:t>o[</w:t>
      </w:r>
      <w:r>
        <w:rPr>
          <w:rFonts w:ascii="CoArier" w:hAnsi="CoArier"/>
          <w:sz w:val="24"/>
          <w:szCs w:val="24"/>
        </w:rPr>
        <w:t>Anhalt</w:t>
      </w:r>
      <w:r>
        <w:rPr>
          <w:rFonts w:ascii="CoArier" w:hAnsi="CoArier"/>
          <w:vanish/>
          <w:sz w:val="24"/>
          <w:szCs w:val="24"/>
        </w:rPr>
        <w:t>]o]t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31/10,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Bibelgesellschaften</w:t>
      </w:r>
      <w:r>
        <w:rPr>
          <w:rFonts w:ascii="CoArier" w:hAnsi="CoArier"/>
          <w:vanish/>
          <w:sz w:val="24"/>
          <w:szCs w:val="24"/>
        </w:rPr>
        <w:t>]s</w:t>
      </w:r>
      <w:r>
        <w:rPr>
          <w:rFonts w:ascii="CoArier" w:hAnsi="CoArier"/>
          <w:sz w:val="24"/>
          <w:szCs w:val="24"/>
        </w:rPr>
        <w:t>, allgemein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Bibelwerk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31/12, Bd.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31/12, Bd.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Rechnungen der </w:t>
      </w:r>
      <w:r>
        <w:rPr>
          <w:rFonts w:ascii="CoArier" w:hAnsi="CoArier"/>
          <w:vanish/>
          <w:sz w:val="24"/>
          <w:szCs w:val="24"/>
        </w:rPr>
        <w:t>s[</w:t>
      </w:r>
      <w:r>
        <w:rPr>
          <w:rFonts w:ascii="CoArier" w:hAnsi="CoArier"/>
          <w:sz w:val="24"/>
          <w:szCs w:val="24"/>
        </w:rPr>
        <w:t xml:space="preserve">Bibelgesellschaft in </w:t>
      </w:r>
      <w:r>
        <w:rPr>
          <w:rFonts w:ascii="CoArier" w:hAnsi="CoArier"/>
          <w:vanish/>
          <w:sz w:val="24"/>
          <w:szCs w:val="24"/>
        </w:rPr>
        <w:t>o[</w:t>
      </w:r>
      <w:r>
        <w:rPr>
          <w:rFonts w:ascii="CoArier" w:hAnsi="CoArier"/>
          <w:sz w:val="24"/>
          <w:szCs w:val="24"/>
        </w:rPr>
        <w:t>Köthen</w:t>
      </w:r>
      <w:r>
        <w:rPr>
          <w:rFonts w:ascii="CoArier" w:hAnsi="CoArier"/>
          <w:vanish/>
          <w:sz w:val="24"/>
          <w:szCs w:val="24"/>
        </w:rPr>
        <w:t>]o]s</w:t>
      </w:r>
      <w:r>
        <w:rPr>
          <w:rFonts w:ascii="CoArier" w:hAnsi="CoArier"/>
          <w:sz w:val="24"/>
          <w:szCs w:val="24"/>
        </w:rPr>
        <w:t xml:space="preserve"> </w:t>
      </w:r>
      <w:r>
        <w:rPr>
          <w:rFonts w:ascii="CoArier" w:hAnsi="CoArier"/>
          <w:sz w:val="24"/>
          <w:szCs w:val="24"/>
        </w:rPr>
        <w:t xml:space="preserve">(ab 1957 </w:t>
      </w:r>
      <w:r>
        <w:rPr>
          <w:rFonts w:ascii="CoArier" w:hAnsi="CoArier"/>
          <w:vanish/>
          <w:sz w:val="24"/>
          <w:szCs w:val="24"/>
        </w:rPr>
        <w:t>s[2{</w:t>
      </w:r>
      <w:r>
        <w:rPr>
          <w:rFonts w:ascii="CoArier" w:hAnsi="CoArier"/>
          <w:sz w:val="24"/>
          <w:szCs w:val="24"/>
        </w:rPr>
        <w:t>Anhalt</w:t>
      </w:r>
      <w:r>
        <w:rPr>
          <w:rFonts w:ascii="CoArier" w:hAnsi="CoArier"/>
          <w:vanish/>
          <w:sz w:val="24"/>
          <w:szCs w:val="24"/>
        </w:rPr>
        <w:t>&lt;isches&gt;}</w:t>
      </w:r>
      <w:r>
        <w:rPr>
          <w:rFonts w:ascii="CoArier" w:hAnsi="CoArier"/>
          <w:sz w:val="24"/>
          <w:szCs w:val="24"/>
        </w:rPr>
        <w:t xml:space="preserve">. </w:t>
      </w:r>
      <w:r>
        <w:rPr>
          <w:rFonts w:ascii="CoArier" w:hAnsi="CoArier"/>
          <w:vanish/>
          <w:sz w:val="24"/>
          <w:szCs w:val="24"/>
        </w:rPr>
        <w:t>1{</w:t>
      </w:r>
      <w:r>
        <w:rPr>
          <w:rFonts w:ascii="CoArier" w:hAnsi="CoArier"/>
          <w:sz w:val="24"/>
          <w:szCs w:val="24"/>
        </w:rPr>
        <w:t>Bibelwerk</w:t>
      </w:r>
      <w:r>
        <w:rPr>
          <w:rFonts w:ascii="CoArier" w:hAnsi="CoArier"/>
          <w:vanish/>
          <w:sz w:val="24"/>
          <w:szCs w:val="24"/>
        </w:rPr>
        <w:t>}]s</w:t>
      </w:r>
      <w:r>
        <w:rPr>
          <w:rFonts w:ascii="CoArier" w:hAnsi="CoArier"/>
          <w:sz w:val="24"/>
          <w:szCs w:val="24"/>
        </w:rPr>
        <w: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31/13,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31/13,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Bibelangelegenheiten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Lucas Cranach-Bibel-Suche. - Revision der Luther-</w:t>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s[1{</w:t>
      </w:r>
      <w:r>
        <w:rPr>
          <w:rFonts w:ascii="CoArier" w:hAnsi="CoArier"/>
          <w:sz w:val="24"/>
          <w:szCs w:val="24"/>
        </w:rPr>
        <w:t>Neu</w:t>
      </w:r>
      <w:r>
        <w:rPr>
          <w:rFonts w:ascii="CoArier" w:hAnsi="CoArier"/>
          <w:vanish/>
          <w:sz w:val="24"/>
          <w:szCs w:val="24"/>
        </w:rPr>
        <w:t>&lt;es&gt;}</w:t>
      </w:r>
      <w:r>
        <w:rPr>
          <w:rFonts w:ascii="CoArier" w:hAnsi="CoArier"/>
          <w:sz w:val="24"/>
          <w:szCs w:val="24"/>
        </w:rPr>
        <w:t>t</w:t>
      </w:r>
      <w:r>
        <w:rPr>
          <w:rFonts w:ascii="CoArier" w:hAnsi="CoArier"/>
          <w:vanish/>
          <w:sz w:val="24"/>
          <w:szCs w:val="24"/>
        </w:rPr>
        <w:t>2{&lt;T&gt;</w:t>
      </w:r>
      <w:r>
        <w:rPr>
          <w:rFonts w:ascii="CoArier" w:hAnsi="CoArier"/>
          <w:sz w:val="24"/>
          <w:szCs w:val="24"/>
        </w:rPr>
        <w:t>estament</w:t>
      </w:r>
      <w:r>
        <w:rPr>
          <w:rFonts w:ascii="CoArier" w:hAnsi="CoArier"/>
          <w:vanish/>
          <w:sz w:val="24"/>
          <w:szCs w:val="24"/>
        </w:rPr>
        <w:t>}]s</w:t>
      </w:r>
      <w:r>
        <w:rPr>
          <w:rFonts w:ascii="CoArier" w:hAnsi="CoArier"/>
          <w:sz w:val="24"/>
          <w:szCs w:val="24"/>
        </w:rPr>
        <w:t>liche Revision.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31/13,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31/13,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angelegenheiten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31/13, Bd.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31/13, Bd.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angelegenheiten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31/17,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31/17,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 des Landeskirchenrats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Vereinigung mit </w:t>
      </w:r>
      <w:r>
        <w:rPr>
          <w:rFonts w:ascii="CoArier" w:hAnsi="CoArier"/>
          <w:vanish/>
          <w:sz w:val="24"/>
          <w:szCs w:val="24"/>
        </w:rPr>
        <w:t>s[</w:t>
      </w:r>
      <w:r>
        <w:rPr>
          <w:rFonts w:ascii="CoArier" w:hAnsi="CoArier"/>
          <w:sz w:val="24"/>
          <w:szCs w:val="24"/>
        </w:rPr>
        <w:t xml:space="preserve">Pastoralbibliothek </w:t>
      </w:r>
      <w:r>
        <w:rPr>
          <w:rFonts w:ascii="CoArier" w:hAnsi="CoArier"/>
          <w:vanish/>
          <w:sz w:val="24"/>
          <w:szCs w:val="24"/>
        </w:rPr>
        <w:t>o[</w:t>
      </w:r>
      <w:r>
        <w:rPr>
          <w:rFonts w:ascii="CoArier" w:hAnsi="CoArier"/>
          <w:sz w:val="24"/>
          <w:szCs w:val="24"/>
        </w:rPr>
        <w:t>Dessau</w:t>
      </w:r>
      <w:r>
        <w:rPr>
          <w:rFonts w:ascii="CoArier" w:hAnsi="CoArier"/>
          <w:vanish/>
          <w:sz w:val="24"/>
          <w:szCs w:val="24"/>
        </w:rPr>
        <w:t>]o]s</w:t>
      </w:r>
      <w:r>
        <w:rPr>
          <w:rFonts w:ascii="CoArier" w:hAnsi="CoArier"/>
          <w:sz w:val="24"/>
          <w:szCs w:val="24"/>
        </w:rPr>
        <w:t xml:space="preserve">.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Büchereien</w:t>
      </w:r>
      <w:r>
        <w:rPr>
          <w:rFonts w:ascii="CoArier" w:hAnsi="CoArier"/>
          <w:vanish/>
          <w:sz w:val="24"/>
          <w:szCs w:val="24"/>
        </w:rPr>
        <w:t>}]s</w:t>
      </w:r>
      <w:r>
        <w:rPr>
          <w:rFonts w:ascii="CoArier" w:hAnsi="CoArier"/>
          <w:sz w:val="24"/>
          <w:szCs w:val="24"/>
        </w:rPr>
        <w:t xml:space="preserve"> und staatliches Recht. - Beschlagnahme in </w:t>
      </w:r>
      <w:r>
        <w:rPr>
          <w:rFonts w:ascii="CoArier" w:hAnsi="CoArier"/>
          <w:vanish/>
          <w:sz w:val="24"/>
          <w:szCs w:val="24"/>
        </w:rPr>
        <w:t>o[</w:t>
      </w:r>
      <w:r>
        <w:rPr>
          <w:rFonts w:ascii="CoArier" w:hAnsi="CoArier"/>
          <w:sz w:val="24"/>
          <w:szCs w:val="24"/>
        </w:rPr>
        <w:t>Ballenstedt</w:t>
      </w:r>
      <w:r>
        <w:rPr>
          <w:rFonts w:ascii="CoArier" w:hAnsi="CoArier"/>
          <w:vanish/>
          <w:sz w:val="24"/>
          <w:szCs w:val="24"/>
        </w:rPr>
        <w:t>]o</w:t>
      </w:r>
      <w:r>
        <w:rPr>
          <w:rFonts w:ascii="CoArier" w:hAnsi="CoArier"/>
          <w:sz w:val="24"/>
          <w:szCs w:val="24"/>
        </w:rPr>
        <w: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1944 - 1964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31/17, Bd. VI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LKR, </w:t>
      </w:r>
      <w:r>
        <w:rPr>
          <w:rFonts w:ascii="CoArier" w:hAnsi="CoArier"/>
          <w:sz w:val="24"/>
          <w:szCs w:val="24"/>
        </w:rPr>
        <w:t>B 31/17, Bd. VI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 des Landeskirchenrats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Abgabe von alten Büchern. - Verkauf von Büchern.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31/34,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31/34,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Bibelwerk, Anhaltisches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31/34,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31/34,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Bibelwerk, Anhaltisches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B 31/39,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39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B 31/39,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132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Beschlagnahmen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Beschlagnahme von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Zeitschriften</w:t>
      </w:r>
      <w:r>
        <w:rPr>
          <w:rFonts w:ascii="CoArier" w:hAnsi="CoArier"/>
          <w:vanish/>
          <w:sz w:val="24"/>
          <w:szCs w:val="24"/>
        </w:rPr>
        <w:t>]s]s</w:t>
      </w:r>
      <w:r>
        <w:rPr>
          <w:rFonts w:ascii="CoArier" w:hAnsi="CoArier"/>
          <w:sz w:val="24"/>
          <w:szCs w:val="24"/>
        </w:rPr>
        <w:t xml:space="preserve"> aus den Paketsendungen der BR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 9/1,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C</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C 9/1,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160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Vorspielbuch</w:t>
      </w:r>
      <w:r>
        <w:rPr>
          <w:rFonts w:ascii="CoArier" w:hAnsi="CoArier"/>
          <w:vanish/>
          <w:sz w:val="24"/>
          <w:szCs w:val="24"/>
        </w:rPr>
        <w:t>]s</w:t>
      </w:r>
      <w:r>
        <w:rPr>
          <w:rFonts w:ascii="CoArier" w:hAnsi="CoArier"/>
          <w:sz w:val="24"/>
          <w:szCs w:val="24"/>
        </w:rPr>
        <w: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27/1, Bd. XXIII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23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D 27/1, Bd. XXIII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260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Drucksachen</w:t>
      </w:r>
      <w:r>
        <w:rPr>
          <w:rFonts w:ascii="CoArier" w:hAnsi="CoArier"/>
          <w:vanish/>
          <w:sz w:val="24"/>
          <w:szCs w:val="24"/>
        </w:rPr>
        <w: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27/1, Bd. XXIV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D 27/1, Bd. XXIV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260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Drucksachen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Schriftwechsel mit verschiedenen </w:t>
      </w:r>
      <w:r>
        <w:rPr>
          <w:rFonts w:ascii="CoArier" w:hAnsi="CoArier"/>
          <w:vanish/>
          <w:sz w:val="24"/>
          <w:szCs w:val="24"/>
        </w:rPr>
        <w:t>s[</w:t>
      </w:r>
      <w:r>
        <w:rPr>
          <w:rFonts w:ascii="CoArier" w:hAnsi="CoArier"/>
          <w:sz w:val="24"/>
          <w:szCs w:val="24"/>
        </w:rPr>
        <w:t>Verlage</w:t>
      </w:r>
      <w:r>
        <w:rPr>
          <w:rFonts w:ascii="CoArier" w:hAnsi="CoArier"/>
          <w:vanish/>
          <w:sz w:val="24"/>
          <w:szCs w:val="24"/>
        </w:rPr>
        <w:t>]s</w:t>
      </w:r>
      <w:r>
        <w:rPr>
          <w:rFonts w:ascii="CoArier" w:hAnsi="CoArier"/>
          <w:sz w:val="24"/>
          <w:szCs w:val="24"/>
        </w:rPr>
        <w:t xml:space="preserve">n und </w:t>
      </w:r>
      <w:r>
        <w:rPr>
          <w:rFonts w:ascii="CoArier" w:hAnsi="CoArier"/>
          <w:vanish/>
          <w:sz w:val="24"/>
          <w:szCs w:val="24"/>
        </w:rPr>
        <w:t>s[</w:t>
      </w:r>
      <w:r>
        <w:rPr>
          <w:rFonts w:ascii="CoArier" w:hAnsi="CoArier"/>
          <w:sz w:val="24"/>
          <w:szCs w:val="24"/>
        </w:rPr>
        <w:t>Buchhandlungen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Einfuhr 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Druckerzeugnisse</w:t>
      </w:r>
      <w:r>
        <w:rPr>
          <w:rFonts w:ascii="CoArier" w:hAnsi="CoArier"/>
          <w:vanish/>
          <w:sz w:val="24"/>
          <w:szCs w:val="24"/>
        </w:rPr>
        <w:t>}</w:t>
      </w:r>
      <w:r>
        <w:rPr>
          <w:rFonts w:ascii="CoArier" w:hAnsi="CoArier"/>
          <w:sz w:val="24"/>
          <w:szCs w:val="24"/>
        </w:rPr>
        <w:t xml:space="preserve">n </w:t>
      </w:r>
      <w:r>
        <w:rPr>
          <w:rFonts w:ascii="CoArier" w:hAnsi="CoArier"/>
          <w:vanish/>
          <w:sz w:val="24"/>
          <w:szCs w:val="24"/>
        </w:rPr>
        <w:t>3{</w:t>
      </w:r>
      <w:r>
        <w:rPr>
          <w:rFonts w:ascii="CoArier" w:hAnsi="CoArier"/>
          <w:sz w:val="24"/>
          <w:szCs w:val="24"/>
        </w:rPr>
        <w:t xml:space="preserve">in die </w:t>
      </w:r>
      <w:r>
        <w:rPr>
          <w:rFonts w:ascii="CoArier" w:hAnsi="CoArier"/>
          <w:vanish/>
          <w:sz w:val="24"/>
          <w:szCs w:val="24"/>
        </w:rPr>
        <w:t>o[</w:t>
      </w:r>
      <w:r>
        <w:rPr>
          <w:rFonts w:ascii="CoArier" w:hAnsi="CoArier"/>
          <w:sz w:val="24"/>
          <w:szCs w:val="24"/>
        </w:rPr>
        <w:t>DDR</w:t>
      </w:r>
      <w:r>
        <w:rPr>
          <w:rFonts w:ascii="CoArier" w:hAnsi="CoArier"/>
          <w:vanish/>
          <w:sz w:val="24"/>
          <w:szCs w:val="24"/>
        </w:rPr>
        <w:t>]o}]s</w:t>
      </w:r>
      <w:r>
        <w:rPr>
          <w:rFonts w:ascii="CoArier" w:hAnsi="CoArier"/>
          <w:sz w:val="24"/>
          <w:szCs w:val="24"/>
        </w:rPr>
        <w:t xml:space="preserve">, 1952. - </w:t>
      </w:r>
      <w:r>
        <w:rPr>
          <w:rFonts w:ascii="CoArier" w:hAnsi="CoArier"/>
          <w:vanish/>
          <w:sz w:val="24"/>
          <w:szCs w:val="24"/>
        </w:rPr>
        <w:t>t[2{</w:t>
      </w:r>
      <w:r>
        <w:rPr>
          <w:rFonts w:ascii="CoArier" w:hAnsi="CoArier"/>
          <w:sz w:val="24"/>
          <w:szCs w:val="24"/>
        </w:rPr>
        <w:t>Festschrift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"1927-1952. 25 Jahre </w:t>
      </w:r>
      <w:r>
        <w:rPr>
          <w:rFonts w:ascii="CoArier" w:hAnsi="CoArier"/>
          <w:vanish/>
          <w:sz w:val="24"/>
          <w:szCs w:val="24"/>
        </w:rPr>
        <w:t>k[</w:t>
      </w:r>
      <w:r>
        <w:rPr>
          <w:rFonts w:ascii="CoArier" w:hAnsi="CoArier"/>
          <w:sz w:val="24"/>
          <w:szCs w:val="24"/>
        </w:rPr>
        <w:t xml:space="preserve">Kirchlicher Kunstverlag </w:t>
      </w:r>
      <w:r>
        <w:rPr>
          <w:rFonts w:ascii="CoArier" w:hAnsi="CoArier"/>
          <w:vanish/>
          <w:sz w:val="24"/>
          <w:szCs w:val="24"/>
        </w:rPr>
        <w:t>p[2{</w:t>
      </w:r>
      <w:r>
        <w:rPr>
          <w:rFonts w:ascii="CoArier" w:hAnsi="CoArier"/>
          <w:sz w:val="24"/>
          <w:szCs w:val="24"/>
        </w:rPr>
        <w:t>C.</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Aurig</w:t>
      </w:r>
      <w:r>
        <w:rPr>
          <w:rFonts w:ascii="CoArier" w:hAnsi="CoArier"/>
          <w:vanish/>
          <w:sz w:val="24"/>
          <w:szCs w:val="24"/>
        </w:rPr>
        <w:t>}</w:t>
      </w:r>
      <w:r>
        <w:rPr>
          <w:rFonts w:ascii="CoArier" w:hAnsi="CoArier"/>
          <w:sz w:val="24"/>
          <w:szCs w:val="24"/>
        </w:rPr>
        <w:t xml:space="preserve"> </w:t>
      </w:r>
      <w:r>
        <w:rPr>
          <w:rFonts w:ascii="CoArier" w:hAnsi="CoArier"/>
          <w:vanish/>
          <w:sz w:val="24"/>
          <w:szCs w:val="24"/>
        </w:rPr>
        <w:t>6{o[</w:t>
      </w:r>
      <w:r>
        <w:rPr>
          <w:rFonts w:ascii="CoArier" w:hAnsi="CoArier"/>
          <w:sz w:val="24"/>
          <w:szCs w:val="24"/>
        </w:rPr>
        <w:t>Dresden-Blasewitz</w:t>
      </w:r>
      <w:r>
        <w:rPr>
          <w:rFonts w:ascii="CoArier" w:hAnsi="CoArier"/>
          <w:vanish/>
          <w:sz w:val="24"/>
          <w:szCs w:val="24"/>
        </w:rPr>
        <w:t>]o}]p]k</w:t>
      </w:r>
      <w:r>
        <w:rPr>
          <w:rFonts w:ascii="CoArier" w:hAnsi="CoArier"/>
          <w:sz w:val="24"/>
          <w:szCs w:val="24"/>
        </w:rPr>
        <w:t>"</w:t>
      </w:r>
      <w:r>
        <w:rPr>
          <w:rFonts w:ascii="CoArier" w:hAnsi="CoArier"/>
          <w:vanish/>
          <w:sz w:val="24"/>
          <w:szCs w:val="24"/>
        </w:rPr>
        <w:t>}]t</w:t>
      </w:r>
      <w:r>
        <w:rPr>
          <w:rFonts w:ascii="CoArier" w:hAnsi="CoArier"/>
          <w:sz w:val="24"/>
          <w:szCs w:val="24"/>
        </w:rPr>
        <w:t xml:space="preserve">. - Katalog des </w:t>
      </w:r>
      <w:r>
        <w:rPr>
          <w:rFonts w:ascii="CoArier" w:hAnsi="CoArier"/>
          <w:vanish/>
          <w:sz w:val="24"/>
          <w:szCs w:val="24"/>
        </w:rPr>
        <w:t>k[</w:t>
      </w:r>
      <w:r>
        <w:rPr>
          <w:rFonts w:ascii="CoArier" w:hAnsi="CoArier"/>
          <w:sz w:val="24"/>
          <w:szCs w:val="24"/>
        </w:rPr>
        <w:t xml:space="preserve">VEB Deutscher Zentralverlag </w:t>
      </w:r>
      <w:r>
        <w:rPr>
          <w:rFonts w:ascii="CoArier" w:hAnsi="CoArier"/>
          <w:vanish/>
          <w:sz w:val="24"/>
          <w:szCs w:val="24"/>
        </w:rPr>
        <w:t>o[</w:t>
      </w:r>
      <w:r>
        <w:rPr>
          <w:rFonts w:ascii="CoArier" w:hAnsi="CoArier"/>
          <w:sz w:val="24"/>
          <w:szCs w:val="24"/>
        </w:rPr>
        <w:t>Berlin</w:t>
      </w:r>
      <w:r>
        <w:rPr>
          <w:rFonts w:ascii="CoArier" w:hAnsi="CoArier"/>
          <w:vanish/>
          <w:sz w:val="24"/>
          <w:szCs w:val="24"/>
        </w:rPr>
        <w:t>]o]k</w:t>
      </w:r>
      <w:r>
        <w:rPr>
          <w:rFonts w:ascii="CoArier" w:hAnsi="CoArier"/>
          <w:sz w:val="24"/>
          <w:szCs w:val="24"/>
        </w:rPr>
        <w:t>, Frühjahr 1955. - Katalog</w:t>
      </w:r>
      <w:r>
        <w:rPr>
          <w:rFonts w:ascii="CoArier" w:hAnsi="CoArier"/>
          <w:sz w:val="24"/>
          <w:szCs w:val="24"/>
        </w:rPr>
        <w:t xml:space="preserve"> </w:t>
      </w:r>
      <w:r>
        <w:rPr>
          <w:rFonts w:ascii="CoArier" w:hAnsi="CoArier"/>
          <w:vanish/>
          <w:sz w:val="24"/>
          <w:szCs w:val="24"/>
        </w:rPr>
        <w:t>k[</w:t>
      </w:r>
      <w:r>
        <w:rPr>
          <w:rFonts w:ascii="CoArier" w:hAnsi="CoArier"/>
          <w:sz w:val="24"/>
          <w:szCs w:val="24"/>
        </w:rPr>
        <w:t xml:space="preserve">Lutherisches Verlagshaus </w:t>
      </w:r>
      <w:r>
        <w:rPr>
          <w:rFonts w:ascii="CoArier" w:hAnsi="CoArier"/>
          <w:vanish/>
          <w:sz w:val="24"/>
          <w:szCs w:val="24"/>
        </w:rPr>
        <w:t>o[</w:t>
      </w:r>
      <w:r>
        <w:rPr>
          <w:rFonts w:ascii="CoArier" w:hAnsi="CoArier"/>
          <w:sz w:val="24"/>
          <w:szCs w:val="24"/>
        </w:rPr>
        <w:t>Berlin</w:t>
      </w:r>
      <w:r>
        <w:rPr>
          <w:rFonts w:ascii="CoArier" w:hAnsi="CoArier"/>
          <w:vanish/>
          <w:sz w:val="24"/>
          <w:szCs w:val="24"/>
        </w:rPr>
        <w:t>]o]k</w:t>
      </w:r>
      <w:r>
        <w:rPr>
          <w:rFonts w:ascii="CoArier" w:hAnsi="CoArier"/>
          <w:sz w:val="24"/>
          <w:szCs w:val="24"/>
        </w:rPr>
        <w:t xml:space="preserve">, 1959. - Erteilung von </w:t>
      </w:r>
      <w:r>
        <w:rPr>
          <w:rFonts w:ascii="CoArier" w:hAnsi="CoArier"/>
          <w:vanish/>
          <w:sz w:val="24"/>
          <w:szCs w:val="24"/>
        </w:rPr>
        <w:t>s[</w:t>
      </w:r>
      <w:r>
        <w:rPr>
          <w:rFonts w:ascii="CoArier" w:hAnsi="CoArier"/>
          <w:sz w:val="24"/>
          <w:szCs w:val="24"/>
        </w:rPr>
        <w:t>Druckgenehmigungen</w:t>
      </w:r>
      <w:r>
        <w:rPr>
          <w:rFonts w:ascii="CoArier" w:hAnsi="CoArier"/>
          <w:vanish/>
          <w:sz w:val="24"/>
          <w:szCs w:val="24"/>
        </w:rPr>
        <w:t>]s</w:t>
      </w:r>
      <w:r>
        <w:rPr>
          <w:rFonts w:ascii="CoArier" w:hAnsi="CoArier"/>
          <w:sz w:val="24"/>
          <w:szCs w:val="24"/>
        </w:rPr>
        <w:t xml:space="preserve"> durch den </w:t>
      </w:r>
      <w:r>
        <w:rPr>
          <w:rFonts w:ascii="CoArier" w:hAnsi="CoArier"/>
          <w:vanish/>
          <w:sz w:val="24"/>
          <w:szCs w:val="24"/>
        </w:rPr>
        <w:t>k[</w:t>
      </w:r>
      <w:r>
        <w:rPr>
          <w:rFonts w:ascii="CoArier" w:hAnsi="CoArier"/>
          <w:sz w:val="24"/>
          <w:szCs w:val="24"/>
        </w:rPr>
        <w:t xml:space="preserve">Rat des Bezirkes </w:t>
      </w:r>
      <w:r>
        <w:rPr>
          <w:rFonts w:ascii="CoArier" w:hAnsi="CoArier"/>
          <w:vanish/>
          <w:sz w:val="24"/>
          <w:szCs w:val="24"/>
        </w:rPr>
        <w:t>o[</w:t>
      </w:r>
      <w:r>
        <w:rPr>
          <w:rFonts w:ascii="CoArier" w:hAnsi="CoArier"/>
          <w:sz w:val="24"/>
          <w:szCs w:val="24"/>
        </w:rPr>
        <w:t>Halle</w:t>
      </w:r>
      <w:r>
        <w:rPr>
          <w:rFonts w:ascii="CoArier" w:hAnsi="CoArier"/>
          <w:vanish/>
          <w:sz w:val="24"/>
          <w:szCs w:val="24"/>
        </w:rPr>
        <w:t>]o]k</w:t>
      </w:r>
      <w:r>
        <w:rPr>
          <w:rFonts w:ascii="CoArier" w:hAnsi="CoArier"/>
          <w:sz w:val="24"/>
          <w:szCs w:val="24"/>
        </w:rPr>
        <w:t>, 1966.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7/12,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7/12,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 xml:space="preserve">Evangelischer Verlag der </w:t>
      </w:r>
      <w:r>
        <w:rPr>
          <w:rFonts w:ascii="CoArier" w:hAnsi="CoArier"/>
          <w:vanish/>
          <w:sz w:val="24"/>
          <w:szCs w:val="24"/>
        </w:rPr>
        <w:t>s[1{</w:t>
      </w:r>
      <w:r>
        <w:rPr>
          <w:rFonts w:ascii="CoArier" w:hAnsi="CoArier"/>
          <w:sz w:val="24"/>
          <w:szCs w:val="24"/>
        </w:rPr>
        <w:t>Innere</w:t>
      </w:r>
      <w:r>
        <w:rPr>
          <w:rFonts w:ascii="CoArier" w:hAnsi="CoArier"/>
          <w:vanish/>
          <w:sz w:val="24"/>
          <w:szCs w:val="24"/>
        </w:rPr>
        <w:t>}</w:t>
      </w:r>
      <w:r>
        <w:rPr>
          <w:rFonts w:ascii="CoArier" w:hAnsi="CoArier"/>
          <w:sz w:val="24"/>
          <w:szCs w:val="24"/>
        </w:rPr>
        <w:t xml:space="preserve">n </w:t>
      </w:r>
      <w:r>
        <w:rPr>
          <w:rFonts w:ascii="CoArier" w:hAnsi="CoArier"/>
          <w:vanish/>
          <w:sz w:val="24"/>
          <w:szCs w:val="24"/>
        </w:rPr>
        <w:t>2{</w:t>
      </w:r>
      <w:r>
        <w:rPr>
          <w:rFonts w:ascii="CoArier" w:hAnsi="CoArier"/>
          <w:sz w:val="24"/>
          <w:szCs w:val="24"/>
        </w:rPr>
        <w:t>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2{o[</w:t>
      </w:r>
      <w:r>
        <w:rPr>
          <w:rFonts w:ascii="CoArier" w:hAnsi="CoArier"/>
          <w:sz w:val="24"/>
          <w:szCs w:val="24"/>
        </w:rPr>
        <w:t>Dessau</w:t>
      </w:r>
      <w:r>
        <w:rPr>
          <w:rFonts w:ascii="CoArier" w:hAnsi="CoArier"/>
          <w:vanish/>
          <w:sz w:val="24"/>
          <w:szCs w:val="24"/>
        </w:rPr>
        <w:t>]o}]k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7/13,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7/13,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Evangelische Verlagsanstalt</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Berlin</w:t>
      </w:r>
      <w:r>
        <w:rPr>
          <w:rFonts w:ascii="CoArier" w:hAnsi="CoArier"/>
          <w:vanish/>
          <w:sz w:val="24"/>
          <w:szCs w:val="24"/>
        </w:rPr>
        <w:t>]o}]k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7/15,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7/15,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Gesamtkirchliche Forschungsstelle der EKiD in Berlin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 des Institutes Nr. 24-89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7/15,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7/15,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Gesamtkirchliche Forschungsstelle der EKiD in Berlin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 des Institutes Nr.90-92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7/16,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7/16,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Johann-Gerhard-Institut der Evangelischen Kirche Berlin-Brandenburg in Potsdam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 des Institutes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7/16,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7/16,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289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Johann-Gerhard-Institut der Evangelischen Kirche Berlin-Brandenburg in Potsdam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 des Institutes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7/20,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20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w:t>
      </w:r>
      <w:r>
        <w:rPr>
          <w:rFonts w:ascii="CoArier" w:hAnsi="CoArier"/>
          <w:sz w:val="24"/>
          <w:szCs w:val="24"/>
        </w:rPr>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7/20,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290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Johann-Gerhard-Institut der Evangelischen Kirche Berlin-Brandenburg in Potsdam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7/21,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21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7/21,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290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Johann-Gerhard-Institut der Evangelischen Kirche Berlin-Brandenburg in Potsdam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E 7/22,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22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E 7/22,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w:t>
      </w:r>
      <w:r>
        <w:rPr>
          <w:rFonts w:ascii="CoArier" w:hAnsi="CoArier"/>
          <w:sz w:val="24"/>
          <w:szCs w:val="24"/>
        </w:rPr>
        <w:t xml:space="preserve"> Bd. A-K, S. 290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Johann-Gerhard-Institut der Evangelischen Kirche Berlin-Brandenburg in Potsdam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 30/3, Bd. 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G 30/3, Bd. 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417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2{o[</w:t>
      </w:r>
      <w:r>
        <w:rPr>
          <w:rFonts w:ascii="CoArier" w:hAnsi="CoArier"/>
          <w:sz w:val="24"/>
          <w:szCs w:val="24"/>
        </w:rPr>
        <w:t>Anhalt</w:t>
      </w:r>
      <w:r>
        <w:rPr>
          <w:rFonts w:ascii="CoArier" w:hAnsi="CoArier"/>
          <w:vanish/>
          <w:sz w:val="24"/>
          <w:szCs w:val="24"/>
        </w:rPr>
        <w:t>]o}]s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 33/2, Bd. XI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G 33/2, Bd. XI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428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 33/2, Bd. XII und Beiakte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0d</w:t>
      </w:r>
      <w:r>
        <w:rPr>
          <w:rFonts w:ascii="CoArier" w:hAnsi="CoArier"/>
          <w:sz w:val="24"/>
          <w:szCs w:val="24"/>
        </w:rPr>
        <w:tab/>
        <w:t>12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G 33/2, Bd. XII und Beiakte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428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 33/2, Bd. XIII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G 33/2, Bd. XIII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428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G 33/2, Bd. XIV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G 33/2, Bd. XIV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A-K, S. 428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29/4,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K 29/4,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w:t>
      </w:r>
      <w:r>
        <w:rPr>
          <w:rFonts w:ascii="CoArier" w:hAnsi="CoArier"/>
          <w:sz w:val="24"/>
          <w:szCs w:val="24"/>
        </w:rPr>
        <w:t xml:space="preserve"> Bd. A-L, S. 610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Landeskirchliche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Chorbibliothek</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32/15,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K 32/15,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A-L, S. 618 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Fonds: </w:t>
      </w:r>
      <w:r>
        <w:rPr>
          <w:rFonts w:ascii="CoArier" w:hAnsi="CoArier"/>
          <w:vanish/>
          <w:sz w:val="24"/>
          <w:szCs w:val="24"/>
        </w:rPr>
        <w:t>s[</w:t>
      </w:r>
      <w:r>
        <w:rPr>
          <w:rFonts w:ascii="CoArier" w:hAnsi="CoArier"/>
          <w:sz w:val="24"/>
          <w:szCs w:val="24"/>
        </w:rPr>
        <w:t>Gesangbuchfonds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35/1,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K 35/1,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A-L, S. 634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 lutherische</w:t>
      </w:r>
      <w:r>
        <w:rPr>
          <w:rFonts w:ascii="CoArier" w:hAnsi="CoArier"/>
          <w:vanish/>
          <w:sz w:val="24"/>
          <w:szCs w:val="24"/>
        </w:rPr>
        <w:t>&lt;r&gt;]s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1948 - 1967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K 35/8,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35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K 35/8,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A-L</w:t>
      </w:r>
      <w:r>
        <w:rPr>
          <w:rFonts w:ascii="CoArier" w:hAnsi="CoArier"/>
          <w:sz w:val="24"/>
          <w:szCs w:val="24"/>
        </w:rPr>
        <w:t>, S. 634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Kindergottesdienste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Handagende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15/1,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15/1,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237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Pastoralgesellschaft </w:t>
      </w:r>
      <w:r>
        <w:rPr>
          <w:rFonts w:ascii="CoArier" w:hAnsi="CoArier"/>
          <w:vanish/>
          <w:sz w:val="24"/>
          <w:szCs w:val="24"/>
        </w:rPr>
        <w:t>o[</w:t>
      </w:r>
      <w:r>
        <w:rPr>
          <w:rFonts w:ascii="CoArier" w:hAnsi="CoArier"/>
          <w:sz w:val="24"/>
          <w:szCs w:val="24"/>
        </w:rPr>
        <w:t>Dessau</w:t>
      </w:r>
      <w:r>
        <w:rPr>
          <w:rFonts w:ascii="CoArier" w:hAnsi="CoArier"/>
          <w:vanish/>
          <w:sz w:val="24"/>
          <w:szCs w:val="24"/>
        </w:rPr>
        <w:t>]o}</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Bibliotheken</w:t>
      </w:r>
      <w:r>
        <w:rPr>
          <w:rFonts w:ascii="CoArier" w:hAnsi="CoArier"/>
          <w:vanish/>
          <w:sz w:val="24"/>
          <w:szCs w:val="24"/>
        </w:rPr>
        <w:t>}</w:t>
      </w:r>
      <w:r>
        <w:rPr>
          <w:rFonts w:ascii="CoArier" w:hAnsi="CoArier"/>
          <w:sz w:val="24"/>
          <w:szCs w:val="24"/>
        </w:rPr>
        <w: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15/1,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15/1,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237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Pastoralgesellschaft </w:t>
      </w:r>
      <w:r>
        <w:rPr>
          <w:rFonts w:ascii="CoArier" w:hAnsi="CoArier"/>
          <w:vanish/>
          <w:sz w:val="24"/>
          <w:szCs w:val="24"/>
        </w:rPr>
        <w:t>o[</w:t>
      </w:r>
      <w:r>
        <w:rPr>
          <w:rFonts w:ascii="CoArier" w:hAnsi="CoArier"/>
          <w:sz w:val="24"/>
          <w:szCs w:val="24"/>
        </w:rPr>
        <w:t>Dessau</w:t>
      </w:r>
      <w:r>
        <w:rPr>
          <w:rFonts w:ascii="CoArier" w:hAnsi="CoArier"/>
          <w:vanish/>
          <w:sz w:val="24"/>
          <w:szCs w:val="24"/>
        </w:rPr>
        <w:t>]o}</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Bibliotheken</w:t>
      </w:r>
      <w:r>
        <w:rPr>
          <w:rFonts w:ascii="CoArier" w:hAnsi="CoArier"/>
          <w:vanish/>
          <w:sz w:val="24"/>
          <w:szCs w:val="24"/>
        </w:rPr>
        <w:t>}</w:t>
      </w:r>
      <w:r>
        <w:rPr>
          <w:rFonts w:ascii="CoArier" w:hAnsi="CoArier"/>
          <w:sz w:val="24"/>
          <w:szCs w:val="24"/>
        </w:rPr>
        <w: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15/1, Beiakte zu 1/II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0e</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15/1, Beiakte zu 1/II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237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 xml:space="preserve">Pastoralgesellschaft </w:t>
      </w:r>
      <w:r>
        <w:rPr>
          <w:rFonts w:ascii="CoArier" w:hAnsi="CoArier"/>
          <w:vanish/>
          <w:sz w:val="24"/>
          <w:szCs w:val="24"/>
        </w:rPr>
        <w:t>o[</w:t>
      </w:r>
      <w:r>
        <w:rPr>
          <w:rFonts w:ascii="CoArier" w:hAnsi="CoArier"/>
          <w:sz w:val="24"/>
          <w:szCs w:val="24"/>
        </w:rPr>
        <w:t>Dessau</w:t>
      </w:r>
      <w:r>
        <w:rPr>
          <w:rFonts w:ascii="CoArier" w:hAnsi="CoArier"/>
          <w:vanish/>
          <w:sz w:val="24"/>
          <w:szCs w:val="24"/>
        </w:rPr>
        <w:t>]o}</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Bibliotheken</w:t>
      </w:r>
      <w:r>
        <w:rPr>
          <w:rFonts w:ascii="CoArier" w:hAnsi="CoArier"/>
          <w:vanish/>
          <w:sz w:val="24"/>
          <w:szCs w:val="24"/>
        </w:rPr>
        <w:t>}</w:t>
      </w:r>
      <w:r>
        <w:rPr>
          <w:rFonts w:ascii="CoArier" w:hAnsi="CoArier"/>
          <w:sz w:val="24"/>
          <w:szCs w:val="24"/>
        </w:rPr>
        <w: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1946 - 1948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15/7,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15/7,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237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Rechnungen der </w:t>
      </w:r>
      <w:r>
        <w:rPr>
          <w:rFonts w:ascii="CoArier" w:hAnsi="CoArier"/>
          <w:vanish/>
          <w:sz w:val="24"/>
          <w:szCs w:val="24"/>
        </w:rPr>
        <w:t>s[</w:t>
      </w:r>
      <w:r>
        <w:rPr>
          <w:rFonts w:ascii="CoArier" w:hAnsi="CoArier"/>
          <w:sz w:val="24"/>
          <w:szCs w:val="24"/>
        </w:rPr>
        <w:t>Pastoralbibliotheken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17/3,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17/3,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246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Perikopen</w:t>
      </w:r>
      <w:r>
        <w:rPr>
          <w:rFonts w:ascii="CoArier" w:hAnsi="CoArier"/>
          <w:vanish/>
          <w:sz w:val="24"/>
          <w:szCs w:val="24"/>
        </w:rPr>
        <w:t>]s</w:t>
      </w:r>
      <w:r>
        <w:rPr>
          <w:rFonts w:ascii="CoArier" w:hAnsi="CoArier"/>
          <w:sz w:val="24"/>
          <w:szCs w:val="24"/>
        </w:rPr>
        <w:t xml:space="preserve">ordnung / </w:t>
      </w:r>
      <w:r>
        <w:rPr>
          <w:rFonts w:ascii="CoArier" w:hAnsi="CoArier"/>
          <w:vanish/>
          <w:sz w:val="24"/>
          <w:szCs w:val="24"/>
        </w:rPr>
        <w:t>s[</w:t>
      </w:r>
      <w:r>
        <w:rPr>
          <w:rFonts w:ascii="CoArier" w:hAnsi="CoArier"/>
          <w:sz w:val="24"/>
          <w:szCs w:val="24"/>
        </w:rPr>
        <w:t>Predigttexte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17/6, B</w:t>
      </w:r>
      <w:r>
        <w:rPr>
          <w:rFonts w:ascii="CoArier" w:hAnsi="CoArier"/>
          <w:sz w:val="24"/>
          <w:szCs w:val="24"/>
        </w:rPr>
        <w:t>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17/6, Bd. 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246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Presseamt, Kirchliches</w:t>
      </w:r>
      <w:r>
        <w:rPr>
          <w:rFonts w:ascii="CoArier" w:hAnsi="CoArier"/>
          <w:vanish/>
          <w:sz w:val="24"/>
          <w:szCs w:val="24"/>
        </w:rPr>
        <w:t>]s</w:t>
      </w:r>
      <w:r>
        <w:rPr>
          <w:rFonts w:ascii="CoArier" w:hAnsi="CoArier"/>
          <w:sz w:val="24"/>
          <w:szCs w:val="24"/>
        </w:rPr>
        <w:t xml:space="preserve"> (ev.)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17/6, Bd.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17/6, Bd. IV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246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Presseamt, Kirchliches</w:t>
      </w:r>
      <w:r>
        <w:rPr>
          <w:rFonts w:ascii="CoArier" w:hAnsi="CoArier"/>
          <w:vanish/>
          <w:sz w:val="24"/>
          <w:szCs w:val="24"/>
        </w:rPr>
        <w:t>]s</w:t>
      </w:r>
      <w:r>
        <w:rPr>
          <w:rFonts w:ascii="CoArier" w:hAnsi="CoArier"/>
          <w:sz w:val="24"/>
          <w:szCs w:val="24"/>
        </w:rPr>
        <w:t xml:space="preserve"> (ev.)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17/6,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17/6,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246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Presseamt, Kirchliches</w:t>
      </w:r>
      <w:r>
        <w:rPr>
          <w:rFonts w:ascii="CoArier" w:hAnsi="CoArier"/>
          <w:vanish/>
          <w:sz w:val="24"/>
          <w:szCs w:val="24"/>
        </w:rPr>
        <w:t>]s</w:t>
      </w:r>
      <w:r>
        <w:rPr>
          <w:rFonts w:ascii="CoArier" w:hAnsi="CoArier"/>
          <w:sz w:val="24"/>
          <w:szCs w:val="24"/>
        </w:rPr>
        <w:t xml:space="preserve"> (ev.)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 17/7,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P 17/7,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246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Pressereferenten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28/2,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S 28/2,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510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Schrifttumskammer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28/7,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S 28/7,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510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Sakristeibücher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1950 - 1955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 4/7,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V 4/7,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w:t>
      </w:r>
      <w:r>
        <w:rPr>
          <w:rFonts w:ascii="CoArier" w:hAnsi="CoArier"/>
          <w:sz w:val="24"/>
          <w:szCs w:val="24"/>
        </w:rPr>
        <w:t>erzeichnis Bd. L-Z, S. 582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Veröffentlichungen im </w:t>
      </w:r>
      <w:r>
        <w:rPr>
          <w:rFonts w:ascii="CoArier" w:hAnsi="CoArier"/>
          <w:vanish/>
          <w:sz w:val="24"/>
          <w:szCs w:val="24"/>
        </w:rPr>
        <w:t>s[</w:t>
      </w:r>
      <w:r>
        <w:rPr>
          <w:rFonts w:ascii="CoArier" w:hAnsi="CoArier"/>
          <w:sz w:val="24"/>
          <w:szCs w:val="24"/>
        </w:rPr>
        <w:t>Amtsblatt der E</w:t>
      </w:r>
      <w:r>
        <w:rPr>
          <w:rFonts w:ascii="CoArier" w:hAnsi="CoArier"/>
          <w:vanish/>
          <w:sz w:val="24"/>
          <w:szCs w:val="24"/>
        </w:rPr>
        <w:t>&lt;vangelischen&gt;</w:t>
      </w:r>
      <w:r>
        <w:rPr>
          <w:rFonts w:ascii="CoArier" w:hAnsi="CoArier"/>
          <w:sz w:val="24"/>
          <w:szCs w:val="24"/>
        </w:rPr>
        <w:t>K</w:t>
      </w:r>
      <w:r>
        <w:rPr>
          <w:rFonts w:ascii="CoArier" w:hAnsi="CoArier"/>
          <w:vanish/>
          <w:sz w:val="24"/>
          <w:szCs w:val="24"/>
        </w:rPr>
        <w:t>&lt;irche&gt;</w:t>
      </w:r>
      <w:r>
        <w:rPr>
          <w:rFonts w:ascii="CoArier" w:hAnsi="CoArier"/>
          <w:sz w:val="24"/>
          <w:szCs w:val="24"/>
        </w:rPr>
        <w:t>i</w:t>
      </w:r>
      <w:r>
        <w:rPr>
          <w:rFonts w:ascii="CoArier" w:hAnsi="CoArier"/>
          <w:vanish/>
          <w:sz w:val="24"/>
          <w:szCs w:val="24"/>
        </w:rPr>
        <w:t>&lt;n&gt;</w:t>
      </w:r>
      <w:r>
        <w:rPr>
          <w:rFonts w:ascii="CoArier" w:hAnsi="CoArier"/>
          <w:sz w:val="24"/>
          <w:szCs w:val="24"/>
        </w:rPr>
        <w:t>D</w:t>
      </w:r>
      <w:r>
        <w:rPr>
          <w:rFonts w:ascii="CoArier" w:hAnsi="CoArier"/>
          <w:vanish/>
          <w:sz w:val="24"/>
          <w:szCs w:val="24"/>
        </w:rPr>
        <w:t>&lt;eutschland&gt;]s</w:t>
      </w:r>
      <w:r>
        <w:rPr>
          <w:rFonts w:ascii="CoArier" w:hAnsi="CoArier"/>
          <w:sz w:val="24"/>
          <w:szCs w:val="24"/>
        </w:rPr>
        <w:t xml:space="preserve"> (Personaländerungen)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14/1, Bd. VII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14/1, Bd. VII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14/1, Bd. VIII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14/1, Bd. VIII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14/1, B</w:t>
      </w:r>
      <w:r>
        <w:rPr>
          <w:rFonts w:ascii="CoArier" w:hAnsi="CoArier"/>
          <w:sz w:val="24"/>
          <w:szCs w:val="24"/>
        </w:rPr>
        <w:t>d. IX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14/1, Bd. IX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14/1, Bd. 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14/1, Bd. X</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14/3,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14/3, Bd. 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w:t>
      </w:r>
      <w:r>
        <w:rPr>
          <w:rFonts w:ascii="CoArier" w:hAnsi="CoArier"/>
          <w:vanish/>
          <w:sz w:val="24"/>
          <w:szCs w:val="24"/>
        </w:rPr>
        <w:t>&lt;iche&gt;}</w:t>
      </w:r>
      <w:r>
        <w:rPr>
          <w:rFonts w:ascii="CoArier" w:hAnsi="CoArier"/>
          <w:sz w:val="24"/>
          <w:szCs w:val="24"/>
        </w:rPr>
        <w:t xml:space="preserve">. </w:t>
      </w:r>
      <w:r>
        <w:rPr>
          <w:rFonts w:ascii="CoArier" w:hAnsi="CoArier"/>
          <w:vanish/>
          <w:sz w:val="24"/>
          <w:szCs w:val="24"/>
        </w:rPr>
        <w:t>1{</w:t>
      </w:r>
      <w:r>
        <w:rPr>
          <w:rFonts w:ascii="CoArier" w:hAnsi="CoArier"/>
          <w:sz w:val="24"/>
          <w:szCs w:val="24"/>
        </w:rPr>
        <w:t>Gemeindeblätter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14/5, B</w:t>
      </w:r>
      <w:r>
        <w:rPr>
          <w:rFonts w:ascii="CoArier" w:hAnsi="CoArier"/>
          <w:sz w:val="24"/>
          <w:szCs w:val="24"/>
        </w:rPr>
        <w:t>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14/5,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Mitteilungsblatt der Ev. Landeskirche </w:t>
      </w:r>
      <w:r>
        <w:rPr>
          <w:rFonts w:ascii="CoArier" w:hAnsi="CoArier"/>
          <w:vanish/>
          <w:sz w:val="24"/>
          <w:szCs w:val="24"/>
        </w:rPr>
        <w:t>o[</w:t>
      </w:r>
      <w:r>
        <w:rPr>
          <w:rFonts w:ascii="CoArier" w:hAnsi="CoArier"/>
          <w:sz w:val="24"/>
          <w:szCs w:val="24"/>
        </w:rPr>
        <w:t>Anhalt</w:t>
      </w:r>
      <w:r>
        <w:rPr>
          <w:rFonts w:ascii="CoArier" w:hAnsi="CoArier"/>
          <w:vanish/>
          <w:sz w:val="24"/>
          <w:szCs w:val="24"/>
        </w:rPr>
        <w:t>]o</w:t>
      </w:r>
      <w:r>
        <w:rPr>
          <w:rFonts w:ascii="CoArier" w:hAnsi="CoArier"/>
          <w:sz w:val="24"/>
          <w:szCs w:val="24"/>
        </w:rPr>
        <w:t>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Z 14/5,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Z 14/5,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Bd. L-Z, S. 702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Mitteilungsblatt der Ev. Landeskirche </w:t>
      </w:r>
      <w:r>
        <w:rPr>
          <w:rFonts w:ascii="CoArier" w:hAnsi="CoArier"/>
          <w:vanish/>
          <w:sz w:val="24"/>
          <w:szCs w:val="24"/>
        </w:rPr>
        <w:t>o[</w:t>
      </w:r>
      <w:r>
        <w:rPr>
          <w:rFonts w:ascii="CoArier" w:hAnsi="CoArier"/>
          <w:sz w:val="24"/>
          <w:szCs w:val="24"/>
        </w:rPr>
        <w:t>Anhalt</w:t>
      </w:r>
      <w:r>
        <w:rPr>
          <w:rFonts w:ascii="CoArier" w:hAnsi="CoArier"/>
          <w:vanish/>
          <w:sz w:val="24"/>
          <w:szCs w:val="24"/>
        </w:rPr>
        <w:t>]o</w:t>
      </w:r>
      <w:r>
        <w:rPr>
          <w:rFonts w:ascii="CoArier" w:hAnsi="CoArier"/>
          <w:sz w:val="24"/>
          <w:szCs w:val="24"/>
        </w:rPr>
        <w:t>s</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LKR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Evangelischer Landeskirchenrat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Evangelischer Landeskirchenrat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1920 - </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 xml:space="preserve">1 Aktenverzeichnis "div. Akten div. Provenienz </w:t>
      </w:r>
      <w:r>
        <w:rPr>
          <w:rFonts w:ascii="CoArier" w:hAnsi="CoArier"/>
          <w:sz w:val="24"/>
          <w:szCs w:val="24"/>
        </w:rPr>
        <w:t>19./20.Jh."</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Für den Bestand sind noch keine Signaturen vergeben worden. Es ist mit dem Lagerungsort zu bestellen. Die Ordnung im Aktenverzeichnis ist alphabetisch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Lagerungsort V E 22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Lagerungsort V E 22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Dienstverträge Kindergärten, </w:t>
      </w:r>
      <w:r>
        <w:rPr>
          <w:rFonts w:ascii="CoArier" w:hAnsi="CoArier"/>
          <w:vanish/>
          <w:sz w:val="24"/>
          <w:szCs w:val="24"/>
        </w:rPr>
        <w:t>k[</w:t>
      </w:r>
      <w:r>
        <w:rPr>
          <w:rFonts w:ascii="CoArier" w:hAnsi="CoArier"/>
          <w:sz w:val="24"/>
          <w:szCs w:val="24"/>
        </w:rPr>
        <w:t>Ev</w:t>
      </w:r>
      <w:r>
        <w:rPr>
          <w:rFonts w:ascii="CoArier" w:hAnsi="CoArier"/>
          <w:vanish/>
          <w:sz w:val="24"/>
          <w:szCs w:val="24"/>
        </w:rPr>
        <w:t>&lt;an&gt;</w:t>
      </w:r>
      <w:r>
        <w:rPr>
          <w:rFonts w:ascii="CoArier" w:hAnsi="CoArier"/>
          <w:sz w:val="24"/>
          <w:szCs w:val="24"/>
        </w:rPr>
        <w:t>ge</w:t>
      </w:r>
      <w:r>
        <w:rPr>
          <w:rFonts w:ascii="CoArier" w:hAnsi="CoArier"/>
          <w:vanish/>
          <w:sz w:val="24"/>
          <w:szCs w:val="24"/>
        </w:rPr>
        <w:t>&lt;lischer&gt;</w:t>
      </w:r>
      <w:r>
        <w:rPr>
          <w:rFonts w:ascii="CoArier" w:hAnsi="CoArier"/>
          <w:sz w:val="24"/>
          <w:szCs w:val="24"/>
        </w:rPr>
        <w:t>. Verlag</w:t>
      </w:r>
      <w:r>
        <w:rPr>
          <w:rFonts w:ascii="CoArier" w:hAnsi="CoArier"/>
          <w:vanish/>
          <w:sz w:val="24"/>
          <w:szCs w:val="24"/>
        </w:rPr>
        <w:t>]k</w:t>
      </w:r>
      <w:r>
        <w:rPr>
          <w:rFonts w:ascii="CoArier" w:hAnsi="CoArier"/>
          <w:sz w:val="24"/>
          <w:szCs w:val="24"/>
        </w:rPr>
        <w:t>, Kirche Waldgem.</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1967 - 1973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Lagerungsort V (= röm. 5) E 22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Lagerungsort V E 35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Lagerungsort V E 35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Antiqua-Ausgabe de</w:t>
      </w:r>
      <w:r>
        <w:rPr>
          <w:rFonts w:ascii="CoArier" w:hAnsi="CoArier"/>
          <w:sz w:val="24"/>
          <w:szCs w:val="24"/>
        </w:rPr>
        <w:t>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w:t>
      </w:r>
      <w:r>
        <w:rPr>
          <w:rFonts w:ascii="CoArier" w:hAnsi="CoArier"/>
          <w:vanish/>
          <w:sz w:val="24"/>
          <w:szCs w:val="24"/>
        </w:rPr>
        <w:t>&lt;angelischen&gt;</w:t>
      </w:r>
      <w:r>
        <w:rPr>
          <w:rFonts w:ascii="CoArier" w:hAnsi="CoArier"/>
          <w:sz w:val="24"/>
          <w:szCs w:val="24"/>
        </w:rPr>
        <w:t>K</w:t>
      </w:r>
      <w:r>
        <w:rPr>
          <w:rFonts w:ascii="CoArier" w:hAnsi="CoArier"/>
          <w:vanish/>
          <w:sz w:val="24"/>
          <w:szCs w:val="24"/>
        </w:rPr>
        <w:t>&lt;irchen-&gt;</w:t>
      </w:r>
      <w:r>
        <w:rPr>
          <w:rFonts w:ascii="CoArier" w:hAnsi="CoArier"/>
          <w:sz w:val="24"/>
          <w:szCs w:val="24"/>
        </w:rPr>
        <w:t>G</w:t>
      </w:r>
      <w:r>
        <w:rPr>
          <w:rFonts w:ascii="CoArier" w:hAnsi="CoArier"/>
          <w:vanish/>
          <w:sz w:val="24"/>
          <w:szCs w:val="24"/>
        </w:rPr>
        <w:t>&lt;esangbuch&gt;}]s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1963 - 1980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Lagerungsort V (= röm. 5) E 35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Schriften zu Kirchenmusikfragen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LKR, Schriften zu Kirchenmusikfragen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w:t>
      </w:r>
      <w:r>
        <w:rPr>
          <w:rFonts w:ascii="CoArier" w:hAnsi="CoArier"/>
          <w:vanish/>
          <w:sz w:val="24"/>
          <w:szCs w:val="24"/>
        </w:rPr>
        <w:t>s[</w:t>
      </w:r>
      <w:r>
        <w:rPr>
          <w:rFonts w:ascii="CoArier" w:hAnsi="CoArier"/>
          <w:sz w:val="24"/>
          <w:szCs w:val="24"/>
        </w:rPr>
        <w:t>Schriften zu Kirchenmusikfragen</w:t>
      </w:r>
      <w:r>
        <w:rPr>
          <w:rFonts w:ascii="CoArier" w:hAnsi="CoArier"/>
          <w:vanish/>
          <w:sz w:val="24"/>
          <w:szCs w:val="24"/>
        </w:rPr>
        <w:t>]s</w:t>
      </w:r>
      <w:r>
        <w:rPr>
          <w:rFonts w:ascii="CoArier" w:hAnsi="CoArier"/>
          <w:sz w:val="24"/>
          <w:szCs w:val="24"/>
        </w:rPr>
        <w: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ohne Lagerungsort</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Sup.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Superintendentur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Superintendentur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15 - 19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2 Aktenverzeichnisse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Der "Catalog des herzogl. Superintendentur-Archivs in Dessau. Aufgerichtet bei der Neu-Ordnung des Archivs im J</w:t>
      </w:r>
      <w:r>
        <w:rPr>
          <w:rFonts w:ascii="CoArier" w:hAnsi="CoArier"/>
          <w:sz w:val="24"/>
          <w:szCs w:val="24"/>
        </w:rPr>
        <w:t>ahre 1852" enthält auch verlorene Akten. Die Ordnung im Aktenverzeichnis ist alphabetisch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VII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Hauptabteilung Acta superintendentalia \ Unterabteilung VII. Acten, verschiedene, dem Ressort der Herzogl. Superintendentur überwiesen, Angelegenheiten betreffend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40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 VII, 40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von 1852, S. 11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Acten, die Ausarbeitung einer neuen </w:t>
      </w:r>
      <w:r>
        <w:rPr>
          <w:rFonts w:ascii="CoArier" w:hAnsi="CoArier"/>
          <w:vanish/>
          <w:sz w:val="24"/>
          <w:szCs w:val="24"/>
        </w:rPr>
        <w:t>s[</w:t>
      </w:r>
      <w:r>
        <w:rPr>
          <w:rFonts w:ascii="CoArier" w:hAnsi="CoArier"/>
          <w:sz w:val="24"/>
          <w:szCs w:val="24"/>
        </w:rPr>
        <w:t xml:space="preserve">Agende für die evangelischen Kirchen des </w:t>
      </w:r>
      <w:r>
        <w:rPr>
          <w:rFonts w:ascii="CoArier" w:hAnsi="CoArier"/>
          <w:vanish/>
          <w:sz w:val="24"/>
          <w:szCs w:val="24"/>
        </w:rPr>
        <w:t>o[2{</w:t>
      </w:r>
      <w:r>
        <w:rPr>
          <w:rFonts w:ascii="CoArier" w:hAnsi="CoArier"/>
          <w:sz w:val="24"/>
          <w:szCs w:val="24"/>
        </w:rPr>
        <w:t>Herzogthum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Anh</w:t>
      </w:r>
      <w:r>
        <w:rPr>
          <w:rFonts w:ascii="CoArier" w:hAnsi="CoArier"/>
          <w:vanish/>
          <w:sz w:val="24"/>
          <w:szCs w:val="24"/>
        </w:rPr>
        <w:t>&lt;alt</w:t>
      </w:r>
      <w:r>
        <w:rPr>
          <w:rFonts w:ascii="CoArier" w:hAnsi="CoArier"/>
          <w:vanish/>
          <w:sz w:val="24"/>
          <w:szCs w:val="24"/>
        </w:rPr>
        <w:t>&gt;</w:t>
      </w:r>
      <w:r>
        <w:rPr>
          <w:rFonts w:ascii="CoArier" w:hAnsi="CoArier"/>
          <w:sz w:val="24"/>
          <w:szCs w:val="24"/>
        </w:rPr>
        <w:t>.-Deßau</w:t>
      </w:r>
      <w:r>
        <w:rPr>
          <w:rFonts w:ascii="CoArier" w:hAnsi="CoArier"/>
          <w:vanish/>
          <w:sz w:val="24"/>
          <w:szCs w:val="24"/>
        </w:rPr>
        <w:t>}]o]s</w:t>
      </w:r>
      <w:r>
        <w:rPr>
          <w:rFonts w:ascii="CoArier" w:hAnsi="CoArier"/>
          <w:sz w:val="24"/>
          <w:szCs w:val="24"/>
        </w:rPr>
        <w:t xml:space="preserve"> betr.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 VII, 54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von 1852, S. 12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Acten, die </w:t>
      </w:r>
      <w:r>
        <w:rPr>
          <w:rFonts w:ascii="CoArier" w:hAnsi="CoArier"/>
          <w:vanish/>
          <w:sz w:val="24"/>
          <w:szCs w:val="24"/>
        </w:rPr>
        <w:t>s[</w:t>
      </w:r>
      <w:r>
        <w:rPr>
          <w:rFonts w:ascii="CoArier" w:hAnsi="CoArier"/>
          <w:sz w:val="24"/>
          <w:szCs w:val="24"/>
        </w:rPr>
        <w:t>Predigtbücher</w:t>
      </w:r>
      <w:r>
        <w:rPr>
          <w:rFonts w:ascii="CoArier" w:hAnsi="CoArier"/>
          <w:vanish/>
          <w:sz w:val="24"/>
          <w:szCs w:val="24"/>
        </w:rPr>
        <w:t>]s</w:t>
      </w:r>
      <w:r>
        <w:rPr>
          <w:rFonts w:ascii="CoArier" w:hAnsi="CoArier"/>
          <w:sz w:val="24"/>
          <w:szCs w:val="24"/>
        </w:rPr>
        <w:t xml:space="preserve"> zum Vorlesen von Predigten in den Landkirchen betr.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1857 - 1858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VIII, 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Hauptabteilung \ Unterabteilung VIII. Acten, die Schulanstalten in der Residenzstadt Dessau betreffend \ A. Die Hauptschule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 c</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30e</w:t>
      </w:r>
      <w:r>
        <w:rPr>
          <w:rFonts w:ascii="CoArier" w:hAnsi="CoArier"/>
          <w:sz w:val="24"/>
          <w:szCs w:val="24"/>
        </w:rPr>
        <w:tab/>
        <w:t>c</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 VIII, A, 4 c</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von 1852, S. 13 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Gesetzliche Be</w:t>
      </w:r>
      <w:r>
        <w:rPr>
          <w:rFonts w:ascii="CoArier" w:hAnsi="CoArier"/>
          <w:sz w:val="24"/>
          <w:szCs w:val="24"/>
        </w:rPr>
        <w:t xml:space="preserve">stimmungen für die Hauptschule in Dessau: Instruction für die sämtlichen Lehrer der hiesigen Hauptschule. </w:t>
      </w:r>
      <w:r>
        <w:rPr>
          <w:rFonts w:ascii="CoArier" w:hAnsi="CoArier"/>
          <w:vanish/>
          <w:sz w:val="24"/>
          <w:szCs w:val="24"/>
        </w:rPr>
        <w:t>o[</w:t>
      </w:r>
      <w:r>
        <w:rPr>
          <w:rFonts w:ascii="CoArier" w:hAnsi="CoArier"/>
          <w:sz w:val="24"/>
          <w:szCs w:val="24"/>
        </w:rPr>
        <w:t>Dessau</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1820</w:t>
      </w:r>
      <w:r>
        <w:rPr>
          <w:rFonts w:ascii="CoArier" w:hAnsi="CoArier"/>
          <w:vanish/>
          <w:sz w:val="24"/>
          <w:szCs w:val="24"/>
        </w:rPr>
        <w:t>]z]t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16 Exemplare, gedruckt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XV</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I. Hauptabteilung \ Unterabteilung XV. Acten, den in der Stadt </w:t>
      </w:r>
      <w:r>
        <w:rPr>
          <w:rFonts w:ascii="CoArier" w:hAnsi="CoArier"/>
          <w:vanish/>
          <w:sz w:val="24"/>
          <w:szCs w:val="24"/>
        </w:rPr>
        <w:t>o[</w:t>
      </w:r>
      <w:r>
        <w:rPr>
          <w:rFonts w:ascii="CoArier" w:hAnsi="CoArier"/>
          <w:sz w:val="24"/>
          <w:szCs w:val="24"/>
        </w:rPr>
        <w:t>Dessau</w:t>
      </w:r>
      <w:r>
        <w:rPr>
          <w:rFonts w:ascii="CoArier" w:hAnsi="CoArier"/>
          <w:vanish/>
          <w:sz w:val="24"/>
          <w:szCs w:val="24"/>
        </w:rPr>
        <w:t>]o</w:t>
      </w:r>
      <w:r>
        <w:rPr>
          <w:rFonts w:ascii="CoArier" w:hAnsi="CoArier"/>
          <w:sz w:val="24"/>
          <w:szCs w:val="24"/>
        </w:rPr>
        <w:t xml:space="preserve"> bestehenden Wohlthätigkeits-Verein betreffend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04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 XV, 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von 1852, S. 25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Nachricht über den seit dem Jahre 1840 in Dessau bestehenden Wohlthätigkeits-Verein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Manuskript zu dem Druck: </w:t>
      </w:r>
      <w:r>
        <w:rPr>
          <w:rFonts w:ascii="CoArier" w:hAnsi="CoArier"/>
          <w:vanish/>
          <w:sz w:val="24"/>
          <w:szCs w:val="24"/>
        </w:rPr>
        <w:t>t[</w:t>
      </w:r>
      <w:r>
        <w:rPr>
          <w:rFonts w:ascii="CoArier" w:hAnsi="CoArier"/>
          <w:sz w:val="24"/>
          <w:szCs w:val="24"/>
        </w:rPr>
        <w:t>N</w:t>
      </w:r>
      <w:r>
        <w:rPr>
          <w:rFonts w:ascii="CoArier" w:hAnsi="CoArier"/>
          <w:sz w:val="24"/>
          <w:szCs w:val="24"/>
        </w:rPr>
        <w:t xml:space="preserve">achricht über den Wohlthätigkeitsverein zu Deßau, Deßau </w:t>
      </w:r>
      <w:r>
        <w:rPr>
          <w:rFonts w:ascii="CoArier" w:hAnsi="CoArier"/>
          <w:vanish/>
          <w:sz w:val="24"/>
          <w:szCs w:val="24"/>
        </w:rPr>
        <w:t>z[</w:t>
      </w:r>
      <w:r>
        <w:rPr>
          <w:rFonts w:ascii="CoArier" w:hAnsi="CoArier"/>
          <w:sz w:val="24"/>
          <w:szCs w:val="24"/>
        </w:rPr>
        <w:t>1846</w:t>
      </w:r>
      <w:r>
        <w:rPr>
          <w:rFonts w:ascii="CoArier" w:hAnsi="CoArier"/>
          <w:vanish/>
          <w:sz w:val="24"/>
          <w:szCs w:val="24"/>
        </w:rPr>
        <w:t>]z]t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 1846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A, NF</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Hauptabteilung \ A. Anhang enthaltend das Verzeichnis von Druckschriften, theologischen und anderen Gutachten u. dgl. \ Neue Folge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NF</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 A, NF, 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von 1852, S. 29 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Jahresberichte der </w:t>
      </w:r>
      <w:r>
        <w:rPr>
          <w:rFonts w:ascii="CoArier" w:hAnsi="CoArier"/>
          <w:vanish/>
          <w:sz w:val="24"/>
          <w:szCs w:val="24"/>
        </w:rPr>
        <w:t>s[2{o[</w:t>
      </w:r>
      <w:r>
        <w:rPr>
          <w:rFonts w:ascii="CoArier" w:hAnsi="CoArier"/>
          <w:sz w:val="24"/>
          <w:szCs w:val="24"/>
        </w:rPr>
        <w:t>Anhalt-Dessau</w:t>
      </w:r>
      <w:r>
        <w:rPr>
          <w:rFonts w:ascii="CoArier" w:hAnsi="CoArier"/>
          <w:vanish/>
          <w:sz w:val="24"/>
          <w:szCs w:val="24"/>
        </w:rPr>
        <w:t>]o</w:t>
      </w:r>
      <w:r>
        <w:rPr>
          <w:rFonts w:ascii="CoArier" w:hAnsi="CoArier"/>
          <w:sz w:val="24"/>
          <w:szCs w:val="24"/>
        </w:rPr>
        <w:t>ische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Bibelgesellschaft</w:t>
      </w:r>
      <w:r>
        <w:rPr>
          <w:rFonts w:ascii="CoArier" w:hAnsi="CoArier"/>
          <w:vanish/>
          <w:sz w:val="24"/>
          <w:szCs w:val="24"/>
        </w:rPr>
        <w:t>}]s</w:t>
      </w:r>
      <w:r>
        <w:rPr>
          <w:rFonts w:ascii="CoArier" w:hAnsi="CoArier"/>
          <w:sz w:val="24"/>
          <w:szCs w:val="24"/>
        </w:rPr>
        <w:t>. Druck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1837 - 1864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NF</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 A, NF, 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w:t>
      </w:r>
      <w:r>
        <w:rPr>
          <w:rFonts w:ascii="CoArier" w:hAnsi="CoArier"/>
          <w:sz w:val="24"/>
          <w:szCs w:val="24"/>
        </w:rPr>
        <w:t>nverzeichnis von 1852, S. 29 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betr. das Verhältnis von Kirche und Schule im Jahre 1848. Allerlei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gesammelt von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Schlesier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Klein-Alsleben</w:t>
      </w:r>
      <w:r>
        <w:rPr>
          <w:rFonts w:ascii="CoArier" w:hAnsi="CoArier"/>
          <w:vanish/>
          <w:sz w:val="24"/>
          <w:szCs w:val="24"/>
        </w:rPr>
        <w:t>]o}]p</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 xml:space="preserve">III, I, A </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Hauptabteilung Acta ephoralia \ Unterabteilung I. Acten wegen der sämmtlichen Stadtkirchen in Dessau \ A. Acta generalia der Stadtkirchen in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30c</w:t>
      </w:r>
      <w:r>
        <w:rPr>
          <w:rFonts w:ascii="CoArier" w:hAnsi="CoArier"/>
          <w:sz w:val="24"/>
          <w:szCs w:val="24"/>
        </w:rPr>
        <w:tab/>
        <w:t>A</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30d</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Dessau, III, I, A, 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Aktenverzeichnis von 1852, S. 50 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Drei </w:t>
      </w:r>
      <w:r>
        <w:rPr>
          <w:rFonts w:ascii="CoArier" w:hAnsi="CoArier"/>
          <w:vanish/>
          <w:sz w:val="24"/>
          <w:szCs w:val="24"/>
        </w:rPr>
        <w:t>s[1{</w:t>
      </w:r>
      <w:r>
        <w:rPr>
          <w:rFonts w:ascii="CoArier" w:hAnsi="CoArier"/>
          <w:sz w:val="24"/>
          <w:szCs w:val="24"/>
        </w:rPr>
        <w:t>Büchelchen, den</w:t>
      </w:r>
      <w:r>
        <w:rPr>
          <w:rFonts w:ascii="CoArier" w:hAnsi="CoArier"/>
          <w:vanish/>
          <w:sz w:val="24"/>
          <w:szCs w:val="24"/>
        </w:rPr>
        <w:t>}</w:t>
      </w:r>
      <w:r>
        <w:rPr>
          <w:rFonts w:ascii="CoArier" w:hAnsi="CoArier"/>
          <w:sz w:val="24"/>
          <w:szCs w:val="24"/>
        </w:rPr>
        <w:t xml:space="preserve"> aus</w:t>
      </w:r>
      <w:r>
        <w:rPr>
          <w:rFonts w:ascii="CoArier" w:hAnsi="CoArier"/>
          <w:sz w:val="24"/>
          <w:szCs w:val="24"/>
        </w:rPr>
        <w:t xml:space="preserve"> dem Fürstl. Keller unentgeltl. gelieferten und mit dem Jahre 1811 in eine Geldabgabe der Herzogl. Rent-Cammer verwandelten </w:t>
      </w:r>
      <w:r>
        <w:rPr>
          <w:rFonts w:ascii="CoArier" w:hAnsi="CoArier"/>
          <w:vanish/>
          <w:sz w:val="24"/>
          <w:szCs w:val="24"/>
        </w:rPr>
        <w:t>2{</w:t>
      </w:r>
      <w:r>
        <w:rPr>
          <w:rFonts w:ascii="CoArier" w:hAnsi="CoArier"/>
          <w:sz w:val="24"/>
          <w:szCs w:val="24"/>
        </w:rPr>
        <w:t>Communion-Wein betr.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1811 - 1847</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Sup. Köthen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Superintendentur Köthen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Superintendentur Köthen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14 - 19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2 Aktenverzeichnisse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Das alte Inhalts-Verzeichnis der Akten des Herzogl. Superintendentur-Archivs Köthen von 1858/59 enthält auch Titel verlorener Akten. Für den Bestand wurden noch keine Signaturen vergeben; es muß mit dem Aktentitel bestel</w:t>
      </w:r>
      <w:r>
        <w:rPr>
          <w:rFonts w:ascii="CoArier" w:hAnsi="CoArier"/>
          <w:sz w:val="24"/>
          <w:szCs w:val="24"/>
        </w:rPr>
        <w:t>lt werden. Die Ordnung im Aktenverzeichnis ist alphabetisch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B</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 Acten nach der Sache geordnet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Coethen. Bibelgesellschaft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Köthen, Coethen. Bibelgesellschaft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 die C</w:t>
      </w:r>
      <w:r>
        <w:rPr>
          <w:rFonts w:ascii="CoArier" w:hAnsi="CoArier"/>
          <w:vanish/>
          <w:sz w:val="24"/>
          <w:szCs w:val="24"/>
        </w:rPr>
        <w:t>o[&lt;K&gt;</w:t>
      </w:r>
      <w:r>
        <w:rPr>
          <w:rFonts w:ascii="CoArier" w:hAnsi="CoArier"/>
          <w:sz w:val="24"/>
          <w:szCs w:val="24"/>
        </w:rPr>
        <w:t>oethen</w:t>
      </w:r>
      <w:r>
        <w:rPr>
          <w:rFonts w:ascii="CoArier" w:hAnsi="CoArier"/>
          <w:vanish/>
          <w:sz w:val="24"/>
          <w:szCs w:val="24"/>
        </w:rPr>
        <w:t>]o</w:t>
      </w:r>
      <w:r>
        <w:rPr>
          <w:rFonts w:ascii="CoArier" w:hAnsi="CoArier"/>
          <w:sz w:val="24"/>
          <w:szCs w:val="24"/>
        </w:rPr>
        <w:t>'sche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1818 - 1881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Predigtbücher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Köthen, Predigtbücher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Predigtbücher</w:t>
      </w:r>
      <w:r>
        <w:rPr>
          <w:rFonts w:ascii="CoArier" w:hAnsi="CoArier"/>
          <w:vanish/>
          <w:sz w:val="24"/>
          <w:szCs w:val="24"/>
        </w:rPr>
        <w:t>]s</w:t>
      </w:r>
      <w:r>
        <w:rPr>
          <w:rFonts w:ascii="CoArier" w:hAnsi="CoArier"/>
          <w:sz w:val="24"/>
          <w:szCs w:val="24"/>
        </w:rPr>
        <w:t xml:space="preserve"> zum Gebrauch bei Lese-Gottesdiensten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1857 - 1858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Schulbücher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Köthen, Schulbücher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 Anschaffung un</w:t>
      </w:r>
      <w:r>
        <w:rPr>
          <w:rFonts w:ascii="CoArier" w:hAnsi="CoArier"/>
          <w:sz w:val="24"/>
          <w:szCs w:val="24"/>
        </w:rPr>
        <w:t>d Vertheilung der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1816 - 1853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Volksbibliotheken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Köthen, Volksbibliotheken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Volksbibliotheken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1867 - 1883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D</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 </w:t>
      </w:r>
      <w:r>
        <w:rPr>
          <w:rFonts w:ascii="CoArier" w:hAnsi="CoArier"/>
          <w:vanish/>
          <w:sz w:val="24"/>
          <w:szCs w:val="24"/>
        </w:rPr>
        <w:t>s[</w:t>
      </w:r>
      <w:r>
        <w:rPr>
          <w:rFonts w:ascii="CoArier" w:hAnsi="CoArier"/>
          <w:sz w:val="24"/>
          <w:szCs w:val="24"/>
        </w:rPr>
        <w:t>Bücher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Landesschulbüchereicasse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Köthen, Landesschulbüchereicasse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 über Einnahme und Ausgabe bei der </w:t>
      </w:r>
      <w:r>
        <w:rPr>
          <w:rFonts w:ascii="CoArier" w:hAnsi="CoArier"/>
          <w:vanish/>
          <w:sz w:val="24"/>
          <w:szCs w:val="24"/>
        </w:rPr>
        <w:t>s[2{</w:t>
      </w:r>
      <w:r>
        <w:rPr>
          <w:rFonts w:ascii="CoArier" w:hAnsi="CoArier"/>
          <w:sz w:val="24"/>
          <w:szCs w:val="24"/>
        </w:rPr>
        <w:t>Herzogl</w:t>
      </w:r>
      <w:r>
        <w:rPr>
          <w:rFonts w:ascii="CoArier" w:hAnsi="CoArier"/>
          <w:vanish/>
          <w:sz w:val="24"/>
          <w:szCs w:val="24"/>
        </w:rPr>
        <w:t>&lt;ich&gt;}</w:t>
      </w:r>
      <w:r>
        <w:rPr>
          <w:rFonts w:ascii="CoArier" w:hAnsi="CoArier"/>
          <w:sz w:val="24"/>
          <w:szCs w:val="24"/>
        </w:rPr>
        <w:t xml:space="preserve">. </w:t>
      </w:r>
      <w:r>
        <w:rPr>
          <w:rFonts w:ascii="CoArier" w:hAnsi="CoArier"/>
          <w:vanish/>
          <w:sz w:val="24"/>
          <w:szCs w:val="24"/>
        </w:rPr>
        <w:t>3{</w:t>
      </w:r>
      <w:r>
        <w:rPr>
          <w:rFonts w:ascii="CoArier" w:hAnsi="CoArier"/>
          <w:sz w:val="24"/>
          <w:szCs w:val="24"/>
        </w:rPr>
        <w:t>Anhaltl</w:t>
      </w:r>
      <w:r>
        <w:rPr>
          <w:rFonts w:ascii="CoArier" w:hAnsi="CoArier"/>
          <w:vanish/>
          <w:sz w:val="24"/>
          <w:szCs w:val="24"/>
        </w:rPr>
        <w:t>&lt;iche&gt;}</w:t>
      </w:r>
      <w:r>
        <w:rPr>
          <w:rFonts w:ascii="CoArier" w:hAnsi="CoArier"/>
          <w:sz w:val="24"/>
          <w:szCs w:val="24"/>
        </w:rPr>
        <w:t xml:space="preserve">. </w:t>
      </w:r>
      <w:r>
        <w:rPr>
          <w:rFonts w:ascii="CoArier" w:hAnsi="CoArier"/>
          <w:vanish/>
          <w:sz w:val="24"/>
          <w:szCs w:val="24"/>
        </w:rPr>
        <w:t>1{</w:t>
      </w:r>
      <w:r>
        <w:rPr>
          <w:rFonts w:ascii="CoArier" w:hAnsi="CoArier"/>
          <w:sz w:val="24"/>
          <w:szCs w:val="24"/>
        </w:rPr>
        <w:t>Land</w:t>
      </w:r>
      <w:r>
        <w:rPr>
          <w:rFonts w:ascii="CoArier" w:hAnsi="CoArier"/>
          <w:vanish/>
          <w:sz w:val="24"/>
          <w:szCs w:val="24"/>
        </w:rPr>
        <w:t>&lt;es&gt;</w:t>
      </w:r>
      <w:r>
        <w:rPr>
          <w:rFonts w:ascii="CoArier" w:hAnsi="CoArier"/>
          <w:sz w:val="24"/>
          <w:szCs w:val="24"/>
        </w:rPr>
        <w:t>schulbücher</w:t>
      </w:r>
      <w:r>
        <w:rPr>
          <w:rFonts w:ascii="CoArier" w:hAnsi="CoArier"/>
          <w:vanish/>
          <w:sz w:val="24"/>
          <w:szCs w:val="24"/>
        </w:rPr>
        <w:t>&lt;ei&gt;</w:t>
      </w:r>
      <w:r>
        <w:rPr>
          <w:rFonts w:ascii="CoArier" w:hAnsi="CoArier"/>
          <w:sz w:val="24"/>
          <w:szCs w:val="24"/>
        </w:rPr>
        <w:t>kasse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1820 - 1850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26a</w:t>
      </w:r>
      <w:r>
        <w:rPr>
          <w:rFonts w:ascii="CoArier" w:hAnsi="CoArier"/>
          <w:sz w:val="24"/>
          <w:szCs w:val="24"/>
        </w:rPr>
        <w:tab/>
        <w: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Statuten der neuen Pfarr-Witwen-Casse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Sup. Köthen, Statuten der neuen Pfarr-Wi</w:t>
      </w:r>
      <w:r>
        <w:rPr>
          <w:rFonts w:ascii="CoArier" w:hAnsi="CoArier"/>
          <w:sz w:val="24"/>
          <w:szCs w:val="24"/>
        </w:rPr>
        <w:t>twen-Casse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Statuten der neuen Pfarrer-Wittwen-Casse im </w:t>
      </w:r>
      <w:r>
        <w:rPr>
          <w:rFonts w:ascii="CoArier" w:hAnsi="CoArier"/>
          <w:vanish/>
          <w:sz w:val="24"/>
          <w:szCs w:val="24"/>
        </w:rPr>
        <w:t>o[2{</w:t>
      </w:r>
      <w:r>
        <w:rPr>
          <w:rFonts w:ascii="CoArier" w:hAnsi="CoArier"/>
          <w:sz w:val="24"/>
          <w:szCs w:val="24"/>
        </w:rPr>
        <w:t>Herzogthum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Anhalt-Cöthen</w:t>
      </w:r>
      <w:r>
        <w:rPr>
          <w:rFonts w:ascii="CoArier" w:hAnsi="CoArier"/>
          <w:vanish/>
          <w:sz w:val="24"/>
          <w:szCs w:val="24"/>
        </w:rPr>
        <w:t>}]o</w:t>
      </w:r>
      <w:r>
        <w:rPr>
          <w:rFonts w:ascii="CoArier" w:hAnsi="CoArier"/>
          <w:sz w:val="24"/>
          <w:szCs w:val="24"/>
        </w:rPr>
        <w:t xml:space="preserve"> diesseit der Elbe </w:t>
      </w:r>
      <w:r>
        <w:rPr>
          <w:rFonts w:ascii="CoArier" w:hAnsi="CoArier"/>
          <w:vanish/>
          <w:sz w:val="24"/>
          <w:szCs w:val="24"/>
        </w:rPr>
        <w:t>z[</w:t>
      </w:r>
      <w:r>
        <w:rPr>
          <w:rFonts w:ascii="CoArier" w:hAnsi="CoArier"/>
          <w:sz w:val="24"/>
          <w:szCs w:val="24"/>
        </w:rPr>
        <w:t>1829</w:t>
      </w:r>
      <w:r>
        <w:rPr>
          <w:rFonts w:ascii="CoArier" w:hAnsi="CoArier"/>
          <w:vanish/>
          <w:sz w:val="24"/>
          <w:szCs w:val="24"/>
        </w:rPr>
        <w: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1829</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Deetz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06</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Evangelische Kirchgemeinde Deetz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Deetz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 - Die Ordnung im Aktenverzeichnis ist alphabetisch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BI 20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B 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Deetz, BI 20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Anhalt-Coethen</w:t>
      </w:r>
      <w:r>
        <w:rPr>
          <w:rFonts w:ascii="CoArier" w:hAnsi="CoArier"/>
          <w:vanish/>
          <w:sz w:val="24"/>
          <w:szCs w:val="24"/>
        </w:rPr>
        <w:t>]o</w:t>
      </w:r>
      <w:r>
        <w:rPr>
          <w:rFonts w:ascii="CoArier" w:hAnsi="CoArier"/>
          <w:sz w:val="24"/>
          <w:szCs w:val="24"/>
        </w:rPr>
        <w:t>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Bibelgesellschaft</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1868 - 1885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C1 XIX,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C 01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Deetz, C1 XIX, Vol. </w:t>
      </w:r>
      <w:r>
        <w:rPr>
          <w:rFonts w:ascii="CoArier" w:hAnsi="CoArier"/>
          <w:sz w:val="24"/>
          <w:szCs w:val="24"/>
        </w:rPr>
        <w:t>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Restacten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Alte </w:t>
      </w:r>
      <w:r>
        <w:rPr>
          <w:rFonts w:ascii="CoArier" w:hAnsi="CoArier"/>
          <w:vanish/>
          <w:sz w:val="24"/>
          <w:szCs w:val="24"/>
        </w:rPr>
        <w:t>s[</w:t>
      </w:r>
      <w:r>
        <w:rPr>
          <w:rFonts w:ascii="CoArier" w:hAnsi="CoArier"/>
          <w:sz w:val="24"/>
          <w:szCs w:val="24"/>
        </w:rPr>
        <w:t>Zeitungen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C3 I,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C 31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Deetz, C3 I, Vol.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und K. Verordnungen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1872 - 1880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C3 I,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C 32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Deetz, C3 I, Vol.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Amtsblätter</w:t>
      </w:r>
      <w:r>
        <w:rPr>
          <w:rFonts w:ascii="CoArier" w:hAnsi="CoArier"/>
          <w:vanish/>
          <w:sz w:val="24"/>
          <w:szCs w:val="24"/>
        </w:rPr>
        <w:t>]s</w:t>
      </w:r>
      <w:r>
        <w:rPr>
          <w:rFonts w:ascii="CoArier" w:hAnsi="CoArier"/>
          <w:sz w:val="24"/>
          <w:szCs w:val="24"/>
        </w:rPr>
        <w:t xml:space="preserve"> und K. Verordnungen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1958 - 1974</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Schortewitz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Evangelische Kirchgemeinde Schortewitz / Cösitz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Schortewitz / Cösitz</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 - Die Ordnung im Aktenverzeichnis ist alphabetisch nach Sachbetreffen bzw. na</w:t>
      </w:r>
      <w:r>
        <w:rPr>
          <w:rFonts w:ascii="CoArier" w:hAnsi="CoArier"/>
          <w:sz w:val="24"/>
          <w:szCs w:val="24"/>
        </w:rPr>
        <w:t>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Schortewitz, 215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p[2{</w:t>
      </w:r>
      <w:r>
        <w:rPr>
          <w:rFonts w:ascii="CoArier" w:hAnsi="CoArier"/>
          <w:sz w:val="24"/>
          <w:szCs w:val="24"/>
        </w:rPr>
        <w:t>Wolfgang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Sachs</w:t>
      </w:r>
      <w:r>
        <w:rPr>
          <w:rFonts w:ascii="CoArier" w:hAnsi="CoArier"/>
          <w:vanish/>
          <w:sz w:val="24"/>
          <w:szCs w:val="24"/>
        </w:rPr>
        <w:t>}]p</w:t>
      </w:r>
      <w:r>
        <w:rPr>
          <w:rFonts w:ascii="CoArier" w:hAnsi="CoArier"/>
          <w:sz w:val="24"/>
          <w:szCs w:val="24"/>
        </w:rPr>
        <w:t xml:space="preserve">, </w:t>
      </w:r>
      <w:r>
        <w:rPr>
          <w:rFonts w:ascii="CoArier" w:hAnsi="CoArier"/>
          <w:vanish/>
          <w:sz w:val="24"/>
          <w:szCs w:val="24"/>
        </w:rPr>
        <w:t>s[2{</w:t>
      </w:r>
      <w:r>
        <w:rPr>
          <w:rFonts w:ascii="CoArier" w:hAnsi="CoArier"/>
          <w:sz w:val="24"/>
          <w:szCs w:val="24"/>
        </w:rPr>
        <w:t>Kirchlicher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Amtskalender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1951 - 1973</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Straguth</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 xml:space="preserve">Evangelische Kirchgemeinde Straguth </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Pfarrarchiv Straguth</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Depositum. - Die Ordnung im Aktenverzeichnis ist alphabetisch nach Sachbetreffen bzw. nach Orten.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S 26, Bd. 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 261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Straguth, S 26, Bd. 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Ev</w:t>
      </w:r>
      <w:r>
        <w:rPr>
          <w:rFonts w:ascii="CoArier" w:hAnsi="CoArier"/>
          <w:vanish/>
          <w:sz w:val="24"/>
          <w:szCs w:val="24"/>
        </w:rPr>
        <w:t>&lt;angelische&gt;}</w:t>
      </w:r>
      <w:r>
        <w:rPr>
          <w:rFonts w:ascii="CoArier" w:hAnsi="CoArier"/>
          <w:sz w:val="24"/>
          <w:szCs w:val="24"/>
        </w:rPr>
        <w:t xml:space="preserve">. </w:t>
      </w:r>
      <w:r>
        <w:rPr>
          <w:rFonts w:ascii="CoArier" w:hAnsi="CoArier"/>
          <w:vanish/>
          <w:sz w:val="24"/>
          <w:szCs w:val="24"/>
        </w:rPr>
        <w:t>1{</w:t>
      </w:r>
      <w:r>
        <w:rPr>
          <w:rFonts w:ascii="CoArier" w:hAnsi="CoArier"/>
          <w:sz w:val="24"/>
          <w:szCs w:val="24"/>
        </w:rPr>
        <w:t>Agende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o[2{</w:t>
      </w:r>
      <w:r>
        <w:rPr>
          <w:rFonts w:ascii="CoArier" w:hAnsi="CoArier"/>
          <w:sz w:val="24"/>
          <w:szCs w:val="24"/>
        </w:rPr>
        <w:t>Herzogtum</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Anhalt</w:t>
      </w:r>
      <w:r>
        <w:rPr>
          <w:rFonts w:ascii="CoArier" w:hAnsi="CoArier"/>
          <w:vanish/>
          <w:sz w:val="24"/>
          <w:szCs w:val="24"/>
        </w:rPr>
        <w:t>}]o</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26, B</w:t>
      </w:r>
      <w:r>
        <w:rPr>
          <w:rFonts w:ascii="CoArier" w:hAnsi="CoArier"/>
          <w:sz w:val="24"/>
          <w:szCs w:val="24"/>
        </w:rPr>
        <w:t>d. 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 262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Straguth, S 26, Bd. 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Kirchenbuch für die Ev. Kirche </w:t>
      </w:r>
      <w:r>
        <w:rPr>
          <w:rFonts w:ascii="CoArier" w:hAnsi="CoArier"/>
          <w:vanish/>
          <w:sz w:val="24"/>
          <w:szCs w:val="24"/>
        </w:rPr>
        <w:t>o[</w:t>
      </w:r>
      <w:r>
        <w:rPr>
          <w:rFonts w:ascii="CoArier" w:hAnsi="CoArier"/>
          <w:sz w:val="24"/>
          <w:szCs w:val="24"/>
        </w:rPr>
        <w:t>Anhalt</w:t>
      </w:r>
      <w:r>
        <w:rPr>
          <w:rFonts w:ascii="CoArier" w:hAnsi="CoArier"/>
          <w:vanish/>
          <w:sz w:val="24"/>
          <w:szCs w:val="24"/>
        </w:rPr>
        <w:t>]o]s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26, Bd. 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 263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Straguth, S 26, Bd. 3</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Bücher</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Entwurf der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Agende</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für die </w:t>
      </w:r>
      <w:r>
        <w:rPr>
          <w:rFonts w:ascii="CoArier" w:hAnsi="CoArier"/>
          <w:vanish/>
          <w:sz w:val="24"/>
          <w:szCs w:val="24"/>
        </w:rPr>
        <w:t>k[</w:t>
      </w:r>
      <w:r>
        <w:rPr>
          <w:rFonts w:ascii="CoArier" w:hAnsi="CoArier"/>
          <w:sz w:val="24"/>
          <w:szCs w:val="24"/>
        </w:rPr>
        <w:t>EKU</w:t>
      </w:r>
      <w:r>
        <w:rPr>
          <w:rFonts w:ascii="CoArier" w:hAnsi="CoArier"/>
          <w:vanish/>
          <w:sz w:val="24"/>
          <w:szCs w:val="24"/>
        </w:rPr>
        <w:t>]k}]s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S 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S 280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Straguth, S 28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Sakristeibuch</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1952 - 1958 ; 1958 - 1971</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Leopolddankstift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Leopolddankstift Dessau</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Leopolddankstift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17 - 19</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II M 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Leopolddankstift, II M 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Laufende Ge</w:t>
      </w:r>
      <w:r>
        <w:rPr>
          <w:rFonts w:ascii="CoArier" w:hAnsi="CoArier"/>
          <w:sz w:val="24"/>
          <w:szCs w:val="24"/>
        </w:rPr>
        <w:t xml:space="preserve">schäfte (allgem.). </w:t>
      </w:r>
      <w:r>
        <w:rPr>
          <w:rFonts w:ascii="CoArier" w:hAnsi="CoArier"/>
          <w:vanish/>
          <w:sz w:val="24"/>
          <w:szCs w:val="24"/>
        </w:rPr>
        <w:t>s[</w:t>
      </w:r>
      <w:r>
        <w:rPr>
          <w:rFonts w:ascii="CoArier" w:hAnsi="CoArier"/>
          <w:sz w:val="24"/>
          <w:szCs w:val="24"/>
        </w:rPr>
        <w:t>Pastoralbibliothek</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II D 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Leopolddankstift, II D 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Kirchl. Nachrichten und </w:t>
      </w:r>
      <w:r>
        <w:rPr>
          <w:rFonts w:ascii="CoArier" w:hAnsi="CoArier"/>
          <w:vanish/>
          <w:sz w:val="24"/>
          <w:szCs w:val="24"/>
        </w:rPr>
        <w:t>s[</w:t>
      </w:r>
      <w:r>
        <w:rPr>
          <w:rFonts w:ascii="CoArier" w:hAnsi="CoArier"/>
          <w:sz w:val="24"/>
          <w:szCs w:val="24"/>
        </w:rPr>
        <w:t>Gemeinde-Blätter</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1931 - 1934</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Presseamt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Presseamt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Presseamt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1960 - 1965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 "div. Akten div. Provenienz 19./20. Jh."</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Dem Bestand wurden noch keine Signaturen zugeordnet; es erfolgte auch noch keine endgültige Bestandsbildung bzw. Provenienzbestimmung.</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r>
      <w:r>
        <w:rPr>
          <w:rFonts w:ascii="CoArier" w:hAnsi="CoArier"/>
          <w:vanish/>
          <w:sz w:val="24"/>
          <w:szCs w:val="24"/>
        </w:rPr>
        <w:t>&lt;-&gt;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Presseamt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Presseamt</w:t>
      </w:r>
      <w:r>
        <w:rPr>
          <w:rFonts w:ascii="CoArier" w:hAnsi="CoArier"/>
          <w:vanish/>
          <w:sz w:val="24"/>
          <w:szCs w:val="24"/>
        </w:rPr>
        <w:t>]s</w:t>
      </w:r>
      <w:r>
        <w:rPr>
          <w:rFonts w:ascii="CoArier" w:hAnsi="CoArier"/>
          <w:sz w:val="24"/>
          <w:szCs w:val="24"/>
        </w:rPr>
        <w:t xml:space="preserve"> (Berichte)</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1964 </w:t>
      </w:r>
      <w:r>
        <w:rPr>
          <w:rFonts w:ascii="CoArier" w:hAnsi="CoArier"/>
          <w:sz w:val="24"/>
          <w:szCs w:val="24"/>
        </w:rPr>
        <w:t>- 1965</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r>
      <w:r>
        <w:rPr>
          <w:rFonts w:ascii="CoArier" w:hAnsi="CoArier"/>
          <w:vanish/>
          <w:sz w:val="24"/>
          <w:szCs w:val="24"/>
        </w:rPr>
        <w:t>&lt;-&gt;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Presseamt</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1960 - 1962</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Mission und Hilfswerk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Mission und Hilfswerk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Mission und Hilfswerk</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 "div. Akten div. Provenienz 19./20. Jh."</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Dem Bestand wurden noch keine Signaturen zugeordnet; es erfolgte auch noch keine endgültige Bestandsbildung bzw. Provenienzbestimmung. Es ist nach dem Lagerungsort zu bestellen.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Lagerungsort V E 120,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Mission und Hilfswerk, Lagerungsort V E 120, Bd. 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Inner</w:t>
      </w:r>
      <w:r>
        <w:rPr>
          <w:rFonts w:ascii="CoArier" w:hAnsi="CoArier"/>
          <w:sz w:val="24"/>
          <w:szCs w:val="24"/>
        </w:rPr>
        <w:t>e Mission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Berichte, </w:t>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usw.</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1930 - 1940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Lagerungsort V (= röm. 5) E 120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Lagerungsort V E 121,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121</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Mission und Hilfswerk, Lagerungsort V E 121, Bd. II</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Innere Mission</w:t>
      </w:r>
      <w:r>
        <w:rPr>
          <w:rFonts w:ascii="CoArier" w:hAnsi="CoArier"/>
          <w:vanish/>
          <w:sz w:val="24"/>
          <w:szCs w:val="24"/>
        </w:rPr>
        <w:t>]s</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Berichte, </w:t>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xml:space="preserve"> usw.</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1931 - 1950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Lagerungsort V (= röm. 5) E 121</w:t>
      </w: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Regimentszeitungen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12</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Regimentszeitungen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Regimentszeitungen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 "div. Akten div. Provenienz 19./20. Jh."</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Dem Bestand wurden noch keine Signaturen zugeordnet; es erf</w:t>
      </w:r>
      <w:r>
        <w:rPr>
          <w:rFonts w:ascii="CoArier" w:hAnsi="CoArier"/>
          <w:sz w:val="24"/>
          <w:szCs w:val="24"/>
        </w:rPr>
        <w:t>olgte auch noch keine endgültige Bestandsbildung. Es ist nach dem Lagerungsort zu bestellen.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Lagerungsort V E 124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Regimentszeitungen, Lagerungsort V E 124</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Regimentszeitungen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Magdeburgische</w:t>
      </w:r>
      <w:r>
        <w:rPr>
          <w:rFonts w:ascii="CoArier" w:hAnsi="CoArier"/>
          <w:vanish/>
          <w:sz w:val="24"/>
          <w:szCs w:val="24"/>
        </w:rPr>
        <w:t>}]s</w:t>
      </w:r>
      <w:r>
        <w:rPr>
          <w:rFonts w:ascii="CoArier" w:hAnsi="CoArier"/>
          <w:sz w:val="24"/>
          <w:szCs w:val="24"/>
        </w:rPr>
        <w:t>n)</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Nr. 26, Nr. 1-50</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1920 - 1938</w:t>
      </w:r>
    </w:p>
    <w:p w:rsidR="00000000" w:rsidRDefault="005E74DE">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Lagerungsort V (= röm. 5) E 124</w:t>
      </w:r>
    </w:p>
    <w:p w:rsidR="00000000" w:rsidRDefault="005E74DE">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74DE"/>
    <w:rsid w:val="005E7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66345-FBAC-458B-BB3F-B1752E3D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3565</Words>
  <Characters>22463</Characters>
  <Application>Microsoft Office Word</Application>
  <DocSecurity>4</DocSecurity>
  <Lines>187</Lines>
  <Paragraphs>51</Paragraphs>
  <ScaleCrop>false</ScaleCrop>
  <Company>Deutsche Nationalbibliothek</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Landeskirchliches Archiv Dessau</dc:title>
  <dc:subject>Frau Ludwig</dc:subject>
  <dc:creator>Fischer</dc:creator>
  <cp:keywords>DFG-Quellenrepertorium LKA Dessau</cp:keywords>
  <dc:description/>
  <cp:lastModifiedBy>Wendler, André</cp:lastModifiedBy>
  <cp:revision>2</cp:revision>
  <dcterms:created xsi:type="dcterms:W3CDTF">2021-02-26T09:05:00Z</dcterms:created>
  <dcterms:modified xsi:type="dcterms:W3CDTF">2021-02-26T09:05:00Z</dcterms:modified>
</cp:coreProperties>
</file>